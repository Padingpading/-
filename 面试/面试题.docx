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hint="eastAsia"/>
        </w:rPr>
        <w:t>基础</w:t>
      </w:r>
    </w:p>
    <w:p>
      <w:pPr>
        <w:ind w:firstLine="420"/>
      </w:pPr>
      <w:r>
        <w:t xml:space="preserve">   "[Java] hashcode 为啥必须重写",</w:t>
      </w:r>
    </w:p>
    <w:p>
      <w:pPr>
        <w:pStyle w:val="3"/>
      </w:pPr>
      <w:r>
        <w:t>J</w:t>
      </w:r>
      <w:r>
        <w:rPr>
          <w:rFonts w:hint="eastAsia"/>
        </w:rPr>
        <w:t>ava基础</w:t>
      </w:r>
    </w:p>
    <w:p>
      <w:pPr>
        <w:pStyle w:val="4"/>
      </w:pPr>
      <w:r>
        <w:rPr>
          <w:rFonts w:hint="eastAsia"/>
        </w:rPr>
        <w:t>面向对象</w:t>
      </w:r>
    </w:p>
    <w:p>
      <w:pPr>
        <w:pStyle w:val="5"/>
        <w:ind w:firstLine="420"/>
      </w:pPr>
      <w:r>
        <w:t>在一个静态方法内调用一个非静态成员为什么是</w:t>
      </w:r>
      <w:r>
        <w:rPr>
          <w:rFonts w:hint="eastAsia"/>
        </w:rPr>
        <w:t>非法的</w:t>
      </w: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pStyle w:val="5"/>
        <w:ind w:firstLine="420"/>
      </w:pPr>
      <w:r>
        <w:t>重载和重写的区别</w:t>
      </w:r>
    </w:p>
    <w:p>
      <w:pPr>
        <w:ind w:firstLine="420"/>
      </w:pPr>
      <w:r>
        <w:rPr>
          <w:rFonts w:hint="eastAsia"/>
        </w:rPr>
        <w:t>目的上: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重载:方法之间进行重载，方法的功能相同，但是具体要解决的参数不同。</w:t>
      </w:r>
    </w:p>
    <w:p>
      <w:pPr>
        <w:ind w:firstLine="420"/>
      </w:pPr>
      <w:r>
        <w:tab/>
      </w:r>
      <w:r>
        <w:rPr>
          <w:rFonts w:hint="eastAsia"/>
        </w:rPr>
        <w:t>重写:子类和父类之间。子类继承父类的方法，但是又不想用父类的方法，就可以进行重写。</w:t>
      </w:r>
    </w:p>
    <w:p>
      <w:pPr>
        <w:ind w:firstLine="420"/>
      </w:pPr>
      <w:r>
        <w:rPr>
          <w:rFonts w:hint="eastAsia"/>
        </w:rPr>
        <w:t>结构上;</w:t>
      </w:r>
    </w:p>
    <w:p>
      <w:pPr>
        <w:ind w:firstLine="420"/>
      </w:pPr>
      <w:r>
        <w:tab/>
      </w:r>
      <w:r>
        <w:rPr>
          <w:rFonts w:hint="eastAsia"/>
        </w:rPr>
        <w:t>重载:</w:t>
      </w:r>
      <w:r>
        <w:t xml:space="preserve"> </w:t>
      </w:r>
      <w:r>
        <w:rPr>
          <w:rFonts w:hint="eastAsia"/>
        </w:rPr>
        <w:t>方法名必须相同，参数，返回值类型，可以不同。</w:t>
      </w:r>
      <w:r>
        <w:t>O</w:t>
      </w:r>
      <w:r>
        <w:rPr>
          <w:rFonts w:hint="eastAsia"/>
        </w:rPr>
        <w:t>verdloading</w:t>
      </w:r>
    </w:p>
    <w:p>
      <w:pPr>
        <w:ind w:firstLine="420"/>
      </w:pPr>
      <w:r>
        <w:tab/>
      </w:r>
      <w:r>
        <w:rPr>
          <w:rFonts w:hint="eastAsia"/>
        </w:rPr>
        <w:t>重写:</w:t>
      </w:r>
      <w:r>
        <w:t xml:space="preserve"> </w:t>
      </w:r>
      <w:r>
        <w:rPr>
          <w:rFonts w:hint="eastAsia"/>
        </w:rPr>
        <w:t xml:space="preserve">方法名、返回值类型，参数类型全部相同。 </w:t>
      </w:r>
      <w:r>
        <w:t>Overriding</w:t>
      </w:r>
      <w:r>
        <w:rPr>
          <w:rFonts w:hint="eastAsia"/>
        </w:rPr>
        <w:t>。</w:t>
      </w:r>
    </w:p>
    <w:p>
      <w:pPr>
        <w:ind w:firstLine="0" w:firstLineChars="0"/>
      </w:pPr>
      <w:r>
        <w:tab/>
      </w:r>
      <w:r>
        <w:rPr>
          <w:rFonts w:hint="eastAsia"/>
        </w:rPr>
        <w:t>从动态角度讲</w:t>
      </w:r>
    </w:p>
    <w:p>
      <w:pPr>
        <w:ind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父类可以引用子类对象，在调用子类方法的时候，意味着这些参数也必须是相等。</w:t>
      </w:r>
    </w:p>
    <w:p>
      <w:pPr>
        <w:pStyle w:val="5"/>
        <w:ind w:firstLine="420"/>
      </w:pPr>
      <w:r>
        <w:rPr>
          <w:rFonts w:hint="eastAsia"/>
        </w:rPr>
        <w:t>为什么要重写hashcode方法</w:t>
      </w:r>
    </w:p>
    <w:p>
      <w:pPr>
        <w:ind w:firstLine="420"/>
      </w:pPr>
      <w:r>
        <w:t>hashCode:</w:t>
      </w:r>
      <w:r>
        <w:rPr>
          <w:rFonts w:hint="eastAsia"/>
        </w:rPr>
        <w:t>通过hash算法得出对象的hash值。</w:t>
      </w:r>
    </w:p>
    <w:p>
      <w:pPr>
        <w:ind w:firstLine="199" w:firstLineChars="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从逻辑上讲：</w:t>
      </w:r>
    </w:p>
    <w:p>
      <w:pPr>
        <w:ind w:firstLine="199" w:firstLineChars="95"/>
      </w:pPr>
      <w:r>
        <w:tab/>
      </w:r>
      <w:r>
        <w:tab/>
      </w:r>
      <w:r>
        <w:t>两个对象不相等</w:t>
      </w:r>
      <w:r>
        <w:rPr>
          <w:rFonts w:hint="eastAsia"/>
        </w:rPr>
        <w:t xml:space="preserve"> </w:t>
      </w:r>
      <w:r>
        <w:t>&lt;=&gt; equals</w:t>
      </w:r>
      <w:r>
        <w:rPr>
          <w:rFonts w:hint="eastAsia"/>
        </w:rPr>
        <w:t>(</w:t>
      </w:r>
      <w:r>
        <w:t>)不相等</w:t>
      </w:r>
      <w:r>
        <w:rPr>
          <w:rFonts w:hint="eastAsia"/>
        </w:rPr>
        <w:t xml:space="preserve"> </w:t>
      </w:r>
      <w:r>
        <w:t xml:space="preserve">=&gt; hashCode()不相等 </w:t>
      </w:r>
    </w:p>
    <w:p>
      <w:pPr>
        <w:ind w:firstLine="199" w:firstLineChars="95"/>
      </w:pPr>
      <w:r>
        <w:t xml:space="preserve">  </w:t>
      </w:r>
      <w:r>
        <w:rPr>
          <w:rFonts w:hint="eastAsia"/>
        </w:rPr>
        <w:t>反之hashcode相等 意味着</w:t>
      </w:r>
      <w:r>
        <w:t>equal</w:t>
      </w:r>
      <w:r>
        <w:rPr>
          <w:rFonts w:hint="eastAsia"/>
        </w:rPr>
        <w:t>s也是相等的。</w:t>
      </w:r>
    </w:p>
    <w:p>
      <w:pPr>
        <w:ind w:firstLine="199" w:firstLineChars="95"/>
      </w:pPr>
      <w:r>
        <w:rPr>
          <w:rFonts w:hint="eastAsia"/>
        </w:rPr>
        <w:t xml:space="preserve"> 这是基于java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表的存储。</w:t>
      </w:r>
    </w:p>
    <w:p>
      <w:pPr>
        <w:ind w:firstLine="199" w:firstLineChars="95"/>
      </w:pPr>
      <w:r>
        <w:rPr>
          <w:rFonts w:hint="eastAsia"/>
        </w:rPr>
        <w:t xml:space="preserve"> 对于一个set集合，底层也是hashmap结构的，当新加一个对象时，需要判断现有集合中是否已经存在与此对象相等的对象，如果没有</w:t>
      </w:r>
      <w:r>
        <w:t>hashCode()方法，需要将Set进行一次遍历，并逐一用equals()方法判断两个对象是否相等，此种算法时间复杂度为o(n)。</w:t>
      </w:r>
    </w:p>
    <w:p>
      <w:pPr>
        <w:ind w:firstLine="199" w:firstLineChars="95"/>
      </w:pPr>
      <w:r>
        <w:rPr>
          <w:rFonts w:hint="eastAsia"/>
        </w:rPr>
        <w:t>在hashmap结构中，通过对象的hashcode码值与数组的length-</w:t>
      </w:r>
      <w:r>
        <w:t>1</w:t>
      </w:r>
      <w:r>
        <w:rPr>
          <w:rFonts w:hint="eastAsia"/>
        </w:rPr>
        <w:t>左位于运算，然后去添加到链表中，可以减少遍历的次数。</w:t>
      </w:r>
    </w:p>
    <w:p>
      <w:pPr>
        <w:ind w:firstLine="199" w:firstLineChars="95"/>
      </w:pPr>
      <w:r>
        <w:t xml:space="preserve">  </w:t>
      </w:r>
      <w:r>
        <w:rPr>
          <w:rFonts w:hint="eastAsia"/>
        </w:rPr>
        <w:t>如果我们在业务上判断equal比较的对象是否相等，例如如果一个对象中的int属性值为偶数的我们就判断他相等，为奇数代表两个相等，在重写hashcode方法的时候，map集合存储的是两个对象，但在业务逻辑上我们判断的这连个对象是相等的，所以就有了冲突，所以java在的要求我们往hash结构存储时，重写euqals，要从写hashcdoe。</w:t>
      </w:r>
    </w:p>
    <w:p>
      <w:pPr>
        <w:ind w:firstLine="199" w:firstLineChars="95"/>
      </w:pPr>
      <w:r>
        <w:tab/>
      </w:r>
      <w:r>
        <w:t>S</w:t>
      </w:r>
      <w:r>
        <w:rPr>
          <w:rFonts w:hint="eastAsia"/>
        </w:rPr>
        <w:t>tring类型是我们最常用作为key的元素，内部也重写了equals和hashc</w:t>
      </w:r>
      <w:bookmarkStart w:id="0" w:name="_GoBack"/>
      <w:bookmarkEnd w:id="0"/>
      <w:r>
        <w:rPr>
          <w:rFonts w:hint="eastAsia"/>
        </w:rPr>
        <w:t>ode方法，如果euqals的字符串不相等，那么hashcode方法返回的hash值也一定不相同。</w:t>
      </w:r>
    </w:p>
    <w:p>
      <w:pPr>
        <w:pStyle w:val="5"/>
        <w:ind w:firstLine="420"/>
      </w:pPr>
      <w:r>
        <w:t>Java的四种引用，强弱软虚</w:t>
      </w:r>
    </w:p>
    <w:p>
      <w:pPr>
        <w:ind w:left="221" w:firstLine="199" w:firstLineChars="95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垃圾回收器根据对象回收的不同时机，将对象分为强软弱虚引用。</w:t>
      </w:r>
    </w:p>
    <w:p>
      <w:pPr>
        <w:ind w:left="221" w:firstLine="199" w:firstLineChars="95"/>
        <w:rPr>
          <w:rFonts w:hint="eastAsia"/>
        </w:rPr>
      </w:pPr>
      <w:r>
        <w:rPr>
          <w:rFonts w:hint="eastAsia"/>
        </w:rPr>
        <w:t>目的:当内存空间还足够时，则能保留在内存中；如果内存空间在进行垃圾收集后还是很紧张，则可以抛弃这些对象。</w:t>
      </w:r>
    </w:p>
    <w:p>
      <w:pPr>
        <w:ind w:left="221" w:firstLine="199" w:firstLineChars="95"/>
      </w:pPr>
      <w:r>
        <w:rPr>
          <w:rFonts w:hint="eastAsia"/>
        </w:rPr>
        <w:t>强引用:通过可达性分析算法，发现只要有引用存在，就不会被回收。即使出现oom。</w:t>
      </w:r>
    </w:p>
    <w:p>
      <w:pPr>
        <w:ind w:left="221" w:firstLine="199" w:firstLineChars="95"/>
      </w:pPr>
      <w:r>
        <w:rPr>
          <w:rFonts w:hint="eastAsia"/>
        </w:rPr>
        <w:t>软引用(</w:t>
      </w:r>
      <w:r>
        <w:t>SoftReference)</w:t>
      </w:r>
      <w:r>
        <w:rPr>
          <w:rFonts w:hint="eastAsia"/>
        </w:rPr>
        <w:t>:</w:t>
      </w:r>
      <w:r>
        <w:t>jvm</w:t>
      </w:r>
      <w:r>
        <w:rPr>
          <w:rFonts w:hint="eastAsia"/>
        </w:rPr>
        <w:t>进行垃圾回收后，发现还没有足够的内存，就会回收这些对象。</w:t>
      </w:r>
    </w:p>
    <w:p>
      <w:pPr>
        <w:ind w:left="221" w:firstLine="199" w:firstLineChars="95"/>
        <w:rPr>
          <w:rFonts w:hint="eastAsia"/>
        </w:rPr>
      </w:pPr>
      <w:r>
        <w:rPr>
          <w:rFonts w:hint="eastAsia"/>
        </w:rPr>
        <w:t>弱引用（</w:t>
      </w:r>
      <w:r>
        <w:t>WeakReference）：</w:t>
      </w:r>
      <w:r>
        <w:rPr>
          <w:rFonts w:hint="eastAsia"/>
        </w:rPr>
        <w:t xml:space="preserve">只要发生垃圾回收，就会回收的对象。 </w:t>
      </w:r>
    </w:p>
    <w:p>
      <w:pPr>
        <w:ind w:left="221" w:firstLine="199" w:firstLineChars="95"/>
      </w:pPr>
      <w:r>
        <w:rPr>
          <w:rFonts w:hint="eastAsia"/>
        </w:rPr>
        <w:t>虚引用（</w:t>
      </w:r>
      <w:r>
        <w:t>PhantomReference）：</w:t>
      </w:r>
      <w:r>
        <w:rPr>
          <w:rFonts w:hint="eastAsia"/>
        </w:rPr>
        <w:t>最弱的引用，无法获取到引用的对象，随时可能被垃圾回收</w:t>
      </w:r>
      <w:r>
        <w:t xml:space="preserve"> </w:t>
      </w:r>
      <w:r>
        <w:rPr>
          <w:rFonts w:hint="eastAsia"/>
        </w:rPr>
        <w:t>。目的是用于追中垃圾回收过程，创建虚引用当需要传递一个队列，当被垃圾回收时，发现当前引用是弱引用，将这个引用扔到队列中，可以从队列中获取该引用，知道他被回收了。</w:t>
      </w:r>
    </w:p>
    <w:p>
      <w:pPr>
        <w:ind w:firstLine="0" w:firstLineChars="0"/>
        <w:rPr>
          <w:rFonts w:hint="eastAsia"/>
        </w:rPr>
      </w:pPr>
    </w:p>
    <w:p>
      <w:pPr>
        <w:ind w:firstLine="199" w:firstLineChars="95"/>
      </w:pPr>
      <w:r>
        <w:rPr>
          <w:rFonts w:hint="eastAsia"/>
        </w:rPr>
        <w:t>软引用和弱引用的适用场景:</w:t>
      </w:r>
    </w:p>
    <w:p>
      <w:pPr>
        <w:ind w:firstLine="199" w:firstLineChars="95"/>
      </w:pPr>
      <w:r>
        <w:tab/>
      </w:r>
      <w:r>
        <w:rPr>
          <w:rFonts w:hint="eastAsia"/>
        </w:rPr>
        <w:t>弱引用:</w:t>
      </w:r>
      <w:r>
        <w:t xml:space="preserve"> </w:t>
      </w:r>
    </w:p>
    <w:p>
      <w:pPr>
        <w:ind w:left="420" w:firstLine="420"/>
      </w:pPr>
      <w:r>
        <w:t>1</w:t>
      </w:r>
      <w:r>
        <w:rPr>
          <w:rFonts w:hint="eastAsia"/>
        </w:rPr>
        <w:t>、</w:t>
      </w:r>
      <w:r>
        <w:t>ThreadLocalMap防止内存泄漏</w:t>
      </w:r>
      <w:r>
        <w:rPr>
          <w:rFonts w:hint="eastAsia"/>
        </w:rPr>
        <w:t>。</w:t>
      </w:r>
    </w:p>
    <w:p>
      <w:pPr>
        <w:ind w:left="420" w:firstLine="420"/>
        <w:rPr>
          <w:rFonts w:hint="eastAsia"/>
        </w:rPr>
      </w:pPr>
      <w:r>
        <w:t>2. 监控对象是否将要被回收</w:t>
      </w:r>
      <w:r>
        <w:rPr>
          <w:rFonts w:hint="eastAsia"/>
        </w:rPr>
        <w:t>。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泛型</w:t>
      </w:r>
    </w:p>
    <w:p>
      <w:pPr>
        <w:ind w:firstLine="420"/>
        <w:rPr>
          <w:rFonts w:hint="eastAsia"/>
        </w:rPr>
      </w:pPr>
      <w:r>
        <w:rPr>
          <w:rFonts w:hint="eastAsia"/>
        </w:rPr>
        <w:t>泛型</w:t>
      </w:r>
    </w:p>
    <w:p>
      <w:pPr>
        <w:ind w:firstLine="420"/>
        <w:rPr>
          <w:rFonts w:hint="eastAsia"/>
        </w:rPr>
      </w:pPr>
      <w:r>
        <w:rPr>
          <w:rFonts w:hint="eastAsia"/>
        </w:rPr>
        <w:t>泛型目的:</w:t>
      </w:r>
    </w:p>
    <w:p>
      <w:pPr>
        <w:ind w:firstLine="420"/>
      </w:pPr>
      <w:r>
        <w:t>1、集合存储元素，没有指定类型，会返回Object，需要进行强转，强转失败造成ClassCastException。</w:t>
      </w:r>
    </w:p>
    <w:p>
      <w:pPr>
        <w:ind w:firstLine="420"/>
      </w:pPr>
      <w:r>
        <w:t>2、一般的类和方法，只能使用具体的类型：要么是基本类型，要么是自定义的类。如果要编写可以应用于多种类型的代码，这种刻板的限制对代码的束缚就会很大。</w:t>
      </w:r>
    </w:p>
    <w:p>
      <w:pPr>
        <w:ind w:firstLine="420"/>
      </w:pPr>
      <w:r>
        <w:t>3、可以使用接口方式，但是程序的约束也还是太强,使用的时候必须要让类实现接口。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tab/>
      </w:r>
    </w:p>
    <w:p>
      <w:pPr>
        <w:ind w:firstLine="420"/>
        <w:rPr>
          <w:rFonts w:hint="eastAsia"/>
        </w:rPr>
      </w:pPr>
      <w:r>
        <w:tab/>
      </w:r>
      <w:r>
        <w:tab/>
      </w:r>
    </w:p>
    <w:p>
      <w:pPr>
        <w:ind w:firstLine="420"/>
      </w:pPr>
      <w:r>
        <w:rPr>
          <w:rFonts w:hint="eastAsia"/>
        </w:rPr>
        <w:t>泛型的擦除:</w:t>
      </w: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t>[Kafka] 怎么保证消息可靠性 ★★★★★",</w:t>
      </w:r>
    </w:p>
    <w:p>
      <w:pPr>
        <w:ind w:firstLine="420"/>
      </w:pPr>
      <w:r>
        <w:t xml:space="preserve">   "[Kafka] 如何保证消息不丢失", // YY</w:t>
      </w:r>
    </w:p>
    <w:p>
      <w:pPr>
        <w:ind w:firstLine="420"/>
      </w:pPr>
      <w:r>
        <w:t xml:space="preserve">   "* [Kafka] Kafka 如何重置消息位移点? ★★", // 爱回收</w:t>
      </w:r>
    </w:p>
    <w:p>
      <w:pPr>
        <w:ind w:firstLine="420"/>
      </w:pPr>
      <w:r>
        <w:t xml:space="preserve">   "[RocketMQ] 如何保证消息不丢失 ★★★★★",</w:t>
      </w:r>
    </w:p>
    <w:p>
      <w:pPr>
        <w:ind w:firstLine="420"/>
      </w:pPr>
      <w:r>
        <w:t xml:space="preserve">   "[RocketMQ] 消息堆积如何处理 ★★★★", // bigo</w:t>
      </w:r>
    </w:p>
    <w:p>
      <w:pPr>
        <w:ind w:firstLine="420"/>
      </w:pPr>
      <w:r>
        <w:t xml:space="preserve">   "[RocketMQ] 事务消息, 使用场景 ★★★★", // 得物</w:t>
      </w:r>
    </w:p>
    <w:p>
      <w:pPr>
        <w:ind w:firstLine="420"/>
      </w:pPr>
      <w:r>
        <w:t xml:space="preserve">   "[RocketMQ] 顺序消息 ★★", // 得物</w:t>
      </w:r>
    </w:p>
    <w:p>
      <w:pPr>
        <w:ind w:firstLine="420"/>
      </w:pPr>
      <w:r>
        <w:t xml:space="preserve">   "[RocketMQ] 延时消息 ★★", // 得物</w:t>
      </w:r>
    </w:p>
    <w:p>
      <w:pPr>
        <w:ind w:firstLine="420"/>
      </w:pPr>
      <w:r>
        <w:t xml:space="preserve">   "* [MQ] RocketMQ和Kafka如何选型 ★★★★★", // 得物, 趣头条</w:t>
      </w:r>
    </w:p>
    <w:p>
      <w:pPr>
        <w:ind w:firstLine="420"/>
      </w:pPr>
    </w:p>
    <w:p>
      <w:pPr>
        <w:ind w:firstLine="420"/>
      </w:pPr>
      <w:r>
        <w:t xml:space="preserve">   "* [Java] ThreadLocal 原理 ★★", // 得物, 快手</w:t>
      </w:r>
    </w:p>
    <w:p>
      <w:pPr>
        <w:ind w:firstLine="420"/>
      </w:pPr>
      <w:r>
        <w:t xml:space="preserve">   "[Java] * Synchronized 原理 ★★★★★", // 得物</w:t>
      </w:r>
    </w:p>
    <w:p>
      <w:pPr>
        <w:ind w:firstLine="420"/>
      </w:pPr>
      <w:r>
        <w:t xml:space="preserve">   "[Java] * Synchronized 锁升级, monitorenter、monitorexit 作用时机, 哪种级别的锁会使用这两个指令 ★★★★", // 趣头条</w:t>
      </w:r>
    </w:p>
    <w:p>
      <w:pPr>
        <w:ind w:firstLine="420"/>
      </w:pPr>
      <w:r>
        <w:t xml:space="preserve">   "[Java] ReentrantLock 原理, AQS 原理 ★★★",</w:t>
      </w:r>
    </w:p>
    <w:p>
      <w:pPr>
        <w:ind w:firstLine="420"/>
      </w:pPr>
      <w:r>
        <w:t xml:space="preserve">   "[Java] CAS 原理和优缺点", // 得物</w:t>
      </w:r>
    </w:p>
    <w:p>
      <w:pPr>
        <w:ind w:firstLine="420"/>
      </w:pPr>
      <w:r>
        <w:t xml:space="preserve">   "[Java] volatile 原理", // 得物</w:t>
      </w:r>
    </w:p>
    <w:p>
      <w:pPr>
        <w:ind w:firstLine="420"/>
      </w:pPr>
      <w:r>
        <w:t xml:space="preserve">   "[Java] JMM 是什么? 如何保证可见性? hapen-before 原则", // 趣头条, 腾讯, 腾讯, 得物</w:t>
      </w:r>
    </w:p>
    <w:p>
      <w:pPr>
        <w:ind w:firstLine="420"/>
      </w:pPr>
      <w:r>
        <w:t xml:space="preserve">   "[Java] HashMap 原理, put/get/resize ★★★", // 得物</w:t>
      </w:r>
    </w:p>
    <w:p>
      <w:pPr>
        <w:ind w:firstLine="420"/>
      </w:pPr>
      <w:r>
        <w:t xml:space="preserve">   "* [Java] JUC: ConcurrentHashMap ★★★★", // 得物, bigo</w:t>
      </w:r>
    </w:p>
    <w:p>
      <w:pPr>
        <w:ind w:firstLine="420"/>
      </w:pPr>
      <w:r>
        <w:t xml:space="preserve">   "[Java] JUC: CopyOnWriteArrayList ★★", // 得物</w:t>
      </w:r>
    </w:p>
    <w:p>
      <w:pPr>
        <w:ind w:firstLine="420"/>
      </w:pPr>
      <w:r>
        <w:t xml:space="preserve">   "[Java] hashcode 为啥必须重写",</w:t>
      </w:r>
    </w:p>
    <w:p>
      <w:pPr>
        <w:ind w:firstLine="420"/>
      </w:pPr>
      <w:r>
        <w:t xml:space="preserve">   "[Java] JUC: 线程池原理",</w:t>
      </w:r>
    </w:p>
    <w:p>
      <w:pPr>
        <w:ind w:firstLine="420"/>
      </w:pPr>
      <w:r>
        <w:t xml:space="preserve">   "[Java] JVM 内存布局",</w:t>
      </w:r>
    </w:p>
    <w:p>
      <w:pPr>
        <w:ind w:firstLine="420"/>
      </w:pPr>
      <w:r>
        <w:t xml:space="preserve">   "[Java] JVM: new Object 过程",</w:t>
      </w:r>
    </w:p>
    <w:p>
      <w:pPr>
        <w:ind w:firstLine="420"/>
      </w:pPr>
      <w:r>
        <w:t xml:space="preserve">   "[Java] * JVM: new Object 内存布局 ★★★★", // 趣头条</w:t>
      </w:r>
    </w:p>
    <w:p>
      <w:pPr>
        <w:ind w:firstLine="420"/>
      </w:pPr>
      <w:r>
        <w:t xml:space="preserve">   "[Java] 双亲委派模型", // 快手</w:t>
      </w:r>
    </w:p>
    <w:p>
      <w:pPr>
        <w:ind w:firstLine="420"/>
      </w:pPr>
      <w:r>
        <w:t xml:space="preserve">   "[Java] 怎么判断一个对象是垃圾对象 **",</w:t>
      </w:r>
    </w:p>
    <w:p>
      <w:pPr>
        <w:ind w:firstLine="420"/>
      </w:pPr>
      <w:r>
        <w:t xml:space="preserve">   "[Java] 垃圾回收算法",</w:t>
      </w:r>
    </w:p>
    <w:p>
      <w:pPr>
        <w:ind w:firstLine="420"/>
      </w:pPr>
      <w:r>
        <w:t xml:space="preserve">   "[Java] G1和CMS相比, 有什么不同? 有什么优点?", // 趣头条</w:t>
      </w:r>
    </w:p>
    <w:p>
      <w:pPr>
        <w:ind w:firstLine="420"/>
      </w:pPr>
      <w:r>
        <w:t xml:space="preserve">   "[Java] 什么时候会触发YGC、FGC? 对象什么时候进入老年代",</w:t>
      </w:r>
    </w:p>
    <w:p>
      <w:pPr>
        <w:ind w:firstLine="420"/>
      </w:pPr>
      <w:r>
        <w:t xml:space="preserve">   "[Java] JVM 调优手段 ★★★★", // 阿里, bigo</w:t>
      </w:r>
    </w:p>
    <w:p>
      <w:pPr>
        <w:ind w:firstLine="420"/>
      </w:pPr>
    </w:p>
    <w:p>
      <w:pPr>
        <w:ind w:firstLine="420"/>
      </w:pPr>
      <w:r>
        <w:t xml:space="preserve">   "[Spring] Bean 生命周期 ★", // 得物</w:t>
      </w:r>
    </w:p>
    <w:p>
      <w:pPr>
        <w:ind w:firstLine="420"/>
      </w:pPr>
      <w:r>
        <w:t xml:space="preserve">   "[Spring] 循环引用 ★★★", // 得物</w:t>
      </w:r>
    </w:p>
    <w:p>
      <w:pPr>
        <w:ind w:firstLine="420"/>
      </w:pPr>
      <w:r>
        <w:t xml:space="preserve">   "[Spring] SpringBoot 启动流程 ★★★", // 得物</w:t>
      </w:r>
    </w:p>
    <w:p>
      <w:pPr>
        <w:ind w:firstLine="420"/>
      </w:pPr>
      <w:r>
        <w:t xml:space="preserve">   "[SpringCloud] Hystrix 原理 ★★★", // 趣头条</w:t>
      </w:r>
    </w:p>
    <w:p>
      <w:pPr>
        <w:ind w:firstLine="420"/>
      </w:pPr>
    </w:p>
    <w:p>
      <w:pPr>
        <w:ind w:firstLine="420"/>
      </w:pPr>
      <w:r>
        <w:t xml:space="preserve">   "* [MySQL] 索引: 聚簇索引, 非聚簇索引, 覆盖索引, 联合索引, 索引下推 ★★", // 阿里, 得物</w:t>
      </w:r>
    </w:p>
    <w:p>
      <w:pPr>
        <w:ind w:firstLine="420"/>
      </w:pPr>
      <w:r>
        <w:t xml:space="preserve">   "* [MySQL] 锁: 共享锁, 排他锁, 意向锁, 记录锁, 间隙锁, 临键锁 ★★",</w:t>
      </w:r>
    </w:p>
    <w:p>
      <w:pPr>
        <w:ind w:firstLine="420"/>
      </w:pPr>
      <w:r>
        <w:t xml:space="preserve">   "* [MySQL] MVCC ★★★",</w:t>
      </w:r>
    </w:p>
    <w:p>
      <w:pPr>
        <w:ind w:firstLine="420"/>
      </w:pPr>
      <w:r>
        <w:t xml:space="preserve">   "* [MySQL] 分库分表, shardingKey 怎么选? 分表后ID怎么办? 怎么处理非 shardingKey的查询 ★★★★", // 得物</w:t>
      </w:r>
    </w:p>
    <w:p>
      <w:pPr>
        <w:ind w:firstLine="420"/>
      </w:pPr>
      <w:r>
        <w:t xml:space="preserve">   "* [MySQL] 分页为啥越来越慢(limit分页性能差), 怎么解决? ★★★", // 得物</w:t>
      </w:r>
    </w:p>
    <w:p>
      <w:pPr>
        <w:ind w:firstLine="420"/>
      </w:pPr>
      <w:r>
        <w:t xml:space="preserve">   "* [MySQL] 索引失效, SQL优化 ★★★", // 得物</w:t>
      </w:r>
    </w:p>
    <w:p>
      <w:pPr>
        <w:ind w:firstLine="420"/>
      </w:pPr>
      <w:r>
        <w:t xml:space="preserve">   "* [MySQL] 主从同步原理 ★★",</w:t>
      </w:r>
    </w:p>
    <w:p>
      <w:pPr>
        <w:ind w:firstLine="420"/>
      </w:pPr>
      <w:r>
        <w:t xml:space="preserve">   "[MySQL] 优化器",</w:t>
      </w:r>
    </w:p>
    <w:p>
      <w:pPr>
        <w:ind w:firstLine="420"/>
      </w:pPr>
    </w:p>
    <w:p>
      <w:pPr>
        <w:ind w:firstLine="420"/>
      </w:pPr>
      <w:r>
        <w:t xml:space="preserve">   "[Redis] ziplist 压缩列表",</w:t>
      </w:r>
    </w:p>
    <w:p>
      <w:pPr>
        <w:ind w:firstLine="420"/>
      </w:pPr>
      <w:r>
        <w:t xml:space="preserve">   "[Redis] Zset 跳跃表 ★★★", // 得物, 阿里</w:t>
      </w:r>
    </w:p>
    <w:p>
      <w:pPr>
        <w:ind w:firstLine="420"/>
      </w:pPr>
      <w:r>
        <w:t xml:space="preserve">   "[Redis] 分布式锁 ★★★", // 趣头条, bigo</w:t>
      </w:r>
    </w:p>
    <w:p>
      <w:pPr>
        <w:ind w:firstLine="420"/>
      </w:pPr>
      <w:r>
        <w:t xml:space="preserve">   "* [Redis] 热key怎么解决", // 得物</w:t>
      </w:r>
    </w:p>
    <w:p>
      <w:pPr>
        <w:ind w:firstLine="420"/>
      </w:pPr>
      <w:r>
        <w:t xml:space="preserve">   "[Redis] 缓存击穿, 缓存穿透, 缓存雪崩 ★★",</w:t>
      </w:r>
    </w:p>
    <w:p>
      <w:pPr>
        <w:ind w:firstLine="420"/>
      </w:pPr>
    </w:p>
    <w:p>
      <w:pPr>
        <w:ind w:firstLine="420"/>
      </w:pPr>
      <w:r>
        <w:t xml:space="preserve">   "[ES] 倒排索引 ★★",</w:t>
      </w:r>
    </w:p>
    <w:p>
      <w:pPr>
        <w:ind w:firstLine="420"/>
      </w:pPr>
      <w:r>
        <w:t xml:space="preserve">   "[ES] 写入过程 ★★",</w:t>
      </w:r>
    </w:p>
    <w:p>
      <w:pPr>
        <w:ind w:firstLine="420"/>
      </w:pPr>
      <w:r>
        <w:t xml:space="preserve">   "[ES] 联合索引 ★★★",</w:t>
      </w:r>
    </w:p>
    <w:p>
      <w:pPr>
        <w:ind w:firstLine="420"/>
      </w:pPr>
    </w:p>
    <w:p>
      <w:pPr>
        <w:ind w:firstLine="420"/>
      </w:pPr>
      <w:r>
        <w:t xml:space="preserve">   "[算法] 一致性哈希",</w:t>
      </w:r>
    </w:p>
    <w:p>
      <w:pPr>
        <w:ind w:firstLine="420"/>
      </w:pPr>
      <w:r>
        <w:t xml:space="preserve">   "[算法] LRU 算法",</w:t>
      </w:r>
    </w:p>
    <w:p>
      <w:pPr>
        <w:ind w:firstLine="420"/>
      </w:pPr>
      <w:r>
        <w:t xml:space="preserve">   "[算法] 链表相加", // bigo</w:t>
      </w:r>
    </w:p>
    <w:p>
      <w:pPr>
        <w:ind w:firstLine="420"/>
      </w:pPr>
    </w:p>
    <w:p>
      <w:pPr>
        <w:ind w:firstLine="420"/>
      </w:pPr>
      <w:r>
        <w:t xml:space="preserve">   "[数据结构] 红黑树 ★★★★", // 得物</w:t>
      </w:r>
    </w:p>
    <w:p>
      <w:pPr>
        <w:ind w:firstLine="420"/>
      </w:pPr>
    </w:p>
    <w:p>
      <w:pPr>
        <w:ind w:firstLine="420"/>
      </w:pPr>
      <w:r>
        <w:t xml:space="preserve">   "* [分布式] 分布式事务 XA, 2PC, 3PC, TCC ★★★★",</w:t>
      </w:r>
    </w:p>
    <w:p>
      <w:pPr>
        <w:ind w:firstLine="420"/>
      </w:pPr>
      <w:r>
        <w:t xml:space="preserve">   "* [分布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"[Kafka] 怎么保证消息可靠性 ★★★★★",</w:t>
      </w:r>
    </w:p>
    <w:p>
      <w:pPr>
        <w:ind w:firstLine="420"/>
      </w:pPr>
      <w:r>
        <w:t xml:space="preserve">   "[Kafka] 如何保证消息不丢失", // YY</w:t>
      </w:r>
    </w:p>
    <w:p>
      <w:pPr>
        <w:ind w:firstLine="420"/>
      </w:pPr>
      <w:r>
        <w:t xml:space="preserve">   "* [Kafka] Kafka 如何重置消息位移点? ★★", // 爱回收</w:t>
      </w:r>
    </w:p>
    <w:p>
      <w:pPr>
        <w:ind w:firstLine="420"/>
      </w:pPr>
      <w:r>
        <w:t xml:space="preserve">   "[RocketMQ] 如何保证消息不丢失 ★★★★★",</w:t>
      </w:r>
    </w:p>
    <w:p>
      <w:pPr>
        <w:ind w:firstLine="420"/>
      </w:pPr>
      <w:r>
        <w:t xml:space="preserve">   "[RocketMQ] 消息堆积如何处理 ★★★★", // bigo</w:t>
      </w:r>
    </w:p>
    <w:p>
      <w:pPr>
        <w:ind w:firstLine="420"/>
      </w:pPr>
      <w:r>
        <w:t xml:space="preserve">   "[RocketMQ] 事务消息, 使用场景 ★★★★", // 得物</w:t>
      </w:r>
    </w:p>
    <w:p>
      <w:pPr>
        <w:ind w:firstLine="420"/>
      </w:pPr>
      <w:r>
        <w:t xml:space="preserve">   "[RocketMQ] 顺序消息 ★★", // 得物</w:t>
      </w:r>
    </w:p>
    <w:p>
      <w:pPr>
        <w:ind w:firstLine="420"/>
      </w:pPr>
      <w:r>
        <w:t xml:space="preserve">   "[RocketMQ] 延时消息 ★★", // 得物</w:t>
      </w:r>
    </w:p>
    <w:p>
      <w:pPr>
        <w:ind w:firstLine="420"/>
      </w:pPr>
      <w:r>
        <w:t xml:space="preserve">   "* [MQ] RocketMQ和Kafka如何选型 ★★★★★", // 得物, 趣头条</w:t>
      </w:r>
    </w:p>
    <w:p>
      <w:pPr>
        <w:ind w:firstLine="420"/>
      </w:pPr>
    </w:p>
    <w:p>
      <w:pPr>
        <w:ind w:firstLine="420"/>
      </w:pPr>
      <w:r>
        <w:t xml:space="preserve">   "* [Java] ThreadLocal 原理 ★★", // 得物, 快手</w:t>
      </w:r>
    </w:p>
    <w:p>
      <w:pPr>
        <w:ind w:firstLine="420"/>
      </w:pPr>
      <w:r>
        <w:t xml:space="preserve">   "[Java] * Synchronized 原理 ★★★★★", // 得物</w:t>
      </w:r>
    </w:p>
    <w:p>
      <w:pPr>
        <w:ind w:firstLine="420"/>
      </w:pPr>
      <w:r>
        <w:t xml:space="preserve">   "[Java] * Synchronized 锁升级, monitorenter、monitorexit 作用时机, 哪种级别的锁会使用这两个指令 ★★★★", // 趣头条</w:t>
      </w:r>
    </w:p>
    <w:p>
      <w:pPr>
        <w:ind w:firstLine="420"/>
      </w:pPr>
      <w:r>
        <w:t xml:space="preserve">   "[Java] ReentrantLock 原理, AQS 原理 ★★★",</w:t>
      </w:r>
    </w:p>
    <w:p>
      <w:pPr>
        <w:ind w:firstLine="420"/>
      </w:pPr>
      <w:r>
        <w:t xml:space="preserve">   "[Java] CAS 原理和优缺点", // 得物</w:t>
      </w:r>
    </w:p>
    <w:p>
      <w:pPr>
        <w:ind w:firstLine="420"/>
      </w:pPr>
      <w:r>
        <w:t xml:space="preserve">   "[Java] volatile 原理", // 得物</w:t>
      </w:r>
    </w:p>
    <w:p>
      <w:pPr>
        <w:ind w:firstLine="420"/>
      </w:pPr>
      <w:r>
        <w:t xml:space="preserve">   "[Java] JMM 是什么? 如何保证可见性? hapen-before 原则", // 趣头条, 腾讯, 腾讯, 得物</w:t>
      </w:r>
    </w:p>
    <w:p>
      <w:pPr>
        <w:ind w:firstLine="420"/>
      </w:pPr>
      <w:r>
        <w:t xml:space="preserve">   "[Java] HashMap 原理, put/get/resize ★★★", // 得物</w:t>
      </w:r>
    </w:p>
    <w:p>
      <w:pPr>
        <w:ind w:firstLine="420"/>
      </w:pPr>
      <w:r>
        <w:t xml:space="preserve">   "* [Java] JUC: ConcurrentHashMap ★★★★", // 得物, bigo</w:t>
      </w:r>
    </w:p>
    <w:p>
      <w:pPr>
        <w:ind w:firstLine="420"/>
      </w:pPr>
      <w:r>
        <w:t xml:space="preserve">   "[Java] JUC: CopyOnWriteArrayList ★★", // 得物</w:t>
      </w:r>
    </w:p>
    <w:p>
      <w:pPr>
        <w:ind w:firstLine="420"/>
      </w:pPr>
      <w:r>
        <w:t xml:space="preserve">   "[Java] JUC: 线程池原理",</w:t>
      </w:r>
    </w:p>
    <w:p>
      <w:pPr>
        <w:ind w:firstLine="420"/>
      </w:pPr>
      <w:r>
        <w:t xml:space="preserve">   "[Java] JVM 内存布局",</w:t>
      </w:r>
    </w:p>
    <w:p>
      <w:pPr>
        <w:ind w:firstLine="420"/>
      </w:pPr>
      <w:r>
        <w:t xml:space="preserve">   "[Java] JVM: new Object 过程",</w:t>
      </w:r>
    </w:p>
    <w:p>
      <w:pPr>
        <w:ind w:firstLine="420"/>
      </w:pPr>
      <w:r>
        <w:t xml:space="preserve">   "[Java] * JVM: new Object 内存布局 ★★★★", // 趣头条</w:t>
      </w:r>
    </w:p>
    <w:p>
      <w:pPr>
        <w:ind w:firstLine="420"/>
      </w:pPr>
      <w:r>
        <w:t xml:space="preserve">   "[Java] 双亲委派模型", // 快手</w:t>
      </w:r>
    </w:p>
    <w:p>
      <w:pPr>
        <w:ind w:firstLine="420"/>
      </w:pPr>
      <w:r>
        <w:t xml:space="preserve">   "[Java] 怎么判断一个对象是垃圾对象 **",</w:t>
      </w:r>
    </w:p>
    <w:p>
      <w:pPr>
        <w:ind w:firstLine="420"/>
      </w:pPr>
      <w:r>
        <w:t xml:space="preserve">   "[Java] 垃圾回收算法",</w:t>
      </w:r>
    </w:p>
    <w:p>
      <w:pPr>
        <w:ind w:firstLine="420"/>
      </w:pPr>
      <w:r>
        <w:t xml:space="preserve">   "[Java] G1和CMS相比, 有什么不同? 有什么优点?", // 趣头条</w:t>
      </w:r>
    </w:p>
    <w:p>
      <w:pPr>
        <w:ind w:firstLine="420"/>
      </w:pPr>
      <w:r>
        <w:t xml:space="preserve">   "[Java] 什么时候会触发YGC、FGC? 对象什么时候进入老年代",</w:t>
      </w:r>
    </w:p>
    <w:p>
      <w:pPr>
        <w:ind w:firstLine="420"/>
      </w:pPr>
      <w:r>
        <w:t xml:space="preserve">   "[Java] JVM 调优手段 ★★★★", // 阿里, bigo</w:t>
      </w:r>
    </w:p>
    <w:p>
      <w:pPr>
        <w:ind w:firstLine="420"/>
      </w:pPr>
    </w:p>
    <w:p>
      <w:pPr>
        <w:ind w:firstLine="420"/>
      </w:pPr>
      <w:r>
        <w:t xml:space="preserve">   "[Spring] Bean 生命周期 ★", // 得物</w:t>
      </w:r>
    </w:p>
    <w:p>
      <w:pPr>
        <w:ind w:firstLine="420"/>
      </w:pPr>
      <w:r>
        <w:t xml:space="preserve">   "[Spring] 循环引用 ★★★", // 得物</w:t>
      </w:r>
    </w:p>
    <w:p>
      <w:pPr>
        <w:ind w:firstLine="420"/>
      </w:pPr>
      <w:r>
        <w:t xml:space="preserve">   "[Spring] SpringBoot 启动流程 ★★★", // 得物</w:t>
      </w:r>
    </w:p>
    <w:p>
      <w:pPr>
        <w:ind w:firstLine="420"/>
      </w:pPr>
      <w:r>
        <w:t xml:space="preserve">   "[SpringCloud] Hystrix 原理 ★★★", // 趣头条</w:t>
      </w:r>
    </w:p>
    <w:p>
      <w:pPr>
        <w:ind w:firstLine="420"/>
      </w:pPr>
    </w:p>
    <w:p>
      <w:pPr>
        <w:ind w:firstLine="420"/>
      </w:pPr>
      <w:r>
        <w:t xml:space="preserve">   "* [MySQL] 索引: 聚簇索引, 非聚簇索引, 覆盖索引, 联合索引, 索引下推 ★★", // 阿里, 得物</w:t>
      </w:r>
    </w:p>
    <w:p>
      <w:pPr>
        <w:ind w:firstLine="420"/>
      </w:pPr>
      <w:r>
        <w:t xml:space="preserve">   "* [MySQL] 锁: 共享锁, 排他锁, 意向锁, 记录锁, 间隙锁, 临键锁 ★★",</w:t>
      </w:r>
    </w:p>
    <w:p>
      <w:pPr>
        <w:ind w:firstLine="420"/>
      </w:pPr>
      <w:r>
        <w:t xml:space="preserve">   "* [MySQL] MVCC ★★★",</w:t>
      </w:r>
    </w:p>
    <w:p>
      <w:pPr>
        <w:ind w:firstLine="420"/>
      </w:pPr>
      <w:r>
        <w:t xml:space="preserve">   "* [MySQL] 分库分表, shardingKey 怎么选? 分表后ID怎么办? 怎么处理非 shardingKey的查询 ★★★★", // 得物</w:t>
      </w:r>
    </w:p>
    <w:p>
      <w:pPr>
        <w:ind w:firstLine="420"/>
      </w:pPr>
      <w:r>
        <w:t xml:space="preserve">   "* [MySQL] 分页为啥越来越慢(limit分页性能差), 怎么解决? ★★★", // 得物</w:t>
      </w:r>
    </w:p>
    <w:p>
      <w:pPr>
        <w:ind w:firstLine="420"/>
      </w:pPr>
      <w:r>
        <w:t xml:space="preserve">   "* [MySQL] 索引失效, SQL优化 ★★★", // 得物</w:t>
      </w:r>
    </w:p>
    <w:p>
      <w:pPr>
        <w:ind w:firstLine="420"/>
      </w:pPr>
      <w:r>
        <w:t xml:space="preserve">   "* [MySQL] 主从同步原理 ★★",</w:t>
      </w:r>
    </w:p>
    <w:p>
      <w:pPr>
        <w:ind w:firstLine="420"/>
      </w:pPr>
      <w:r>
        <w:t xml:space="preserve">   "[MySQL] 优化器",</w:t>
      </w:r>
    </w:p>
    <w:p>
      <w:pPr>
        <w:ind w:firstLine="420"/>
      </w:pPr>
    </w:p>
    <w:p>
      <w:pPr>
        <w:ind w:firstLine="420"/>
      </w:pPr>
      <w:r>
        <w:t xml:space="preserve">   "[Redis] ziplist 压缩列表",</w:t>
      </w:r>
    </w:p>
    <w:p>
      <w:pPr>
        <w:ind w:firstLine="420"/>
      </w:pPr>
      <w:r>
        <w:t xml:space="preserve">   "[Redis] Zset 跳跃表 ★★★", // 得物, 阿里</w:t>
      </w:r>
    </w:p>
    <w:p>
      <w:pPr>
        <w:ind w:firstLine="420"/>
      </w:pPr>
      <w:r>
        <w:t xml:space="preserve">   "[Redis] 分布式锁 ★★★", // 趣头条, bigo</w:t>
      </w:r>
    </w:p>
    <w:p>
      <w:pPr>
        <w:ind w:firstLine="420"/>
      </w:pPr>
      <w:r>
        <w:t xml:space="preserve">   "* [Redis] 热key怎么解决", // 得物</w:t>
      </w:r>
    </w:p>
    <w:p>
      <w:pPr>
        <w:ind w:firstLine="420"/>
      </w:pPr>
      <w:r>
        <w:t xml:space="preserve">   "[Redis] 缓存击穿, 缓存穿透, 缓存雪崩 ★★",</w:t>
      </w:r>
    </w:p>
    <w:p>
      <w:pPr>
        <w:ind w:firstLine="420"/>
      </w:pPr>
    </w:p>
    <w:p>
      <w:pPr>
        <w:ind w:firstLine="420"/>
      </w:pPr>
      <w:r>
        <w:t xml:space="preserve">   "[ES] 倒排索引 ★★",</w:t>
      </w:r>
    </w:p>
    <w:p>
      <w:pPr>
        <w:ind w:firstLine="420"/>
      </w:pPr>
      <w:r>
        <w:t xml:space="preserve">   "[ES] 写入过程 ★★",</w:t>
      </w:r>
    </w:p>
    <w:p>
      <w:pPr>
        <w:ind w:firstLine="420"/>
      </w:pPr>
      <w:r>
        <w:t xml:space="preserve">   "[ES] 联合索引 ★★★",</w:t>
      </w:r>
    </w:p>
    <w:p>
      <w:pPr>
        <w:ind w:firstLine="420"/>
      </w:pPr>
    </w:p>
    <w:p>
      <w:pPr>
        <w:ind w:firstLine="420"/>
      </w:pPr>
      <w:r>
        <w:t xml:space="preserve">   "[算法] 一致性哈希",</w:t>
      </w:r>
    </w:p>
    <w:p>
      <w:pPr>
        <w:ind w:firstLine="420"/>
      </w:pPr>
      <w:r>
        <w:t xml:space="preserve">   "[算法] LRU 算法",</w:t>
      </w:r>
    </w:p>
    <w:p>
      <w:pPr>
        <w:ind w:firstLine="420"/>
      </w:pPr>
      <w:r>
        <w:t xml:space="preserve">   "[算法] 链表相加", // bigo</w:t>
      </w:r>
    </w:p>
    <w:p>
      <w:pPr>
        <w:ind w:firstLine="420"/>
      </w:pPr>
    </w:p>
    <w:p>
      <w:pPr>
        <w:ind w:firstLine="420"/>
      </w:pPr>
      <w:r>
        <w:t xml:space="preserve">   "[数据结构] 红黑树 ★★★★", // 得物</w:t>
      </w:r>
    </w:p>
    <w:p>
      <w:pPr>
        <w:ind w:firstLine="420"/>
      </w:pPr>
    </w:p>
    <w:p>
      <w:pPr>
        <w:ind w:firstLine="420"/>
      </w:pPr>
      <w:r>
        <w:t xml:space="preserve">   "* [分布式] 分布式事务 XA, 2PC, 3PC, TCC ★★★★",</w:t>
      </w:r>
    </w:p>
    <w:p>
      <w:pPr>
        <w:ind w:firstLine="420"/>
      </w:pPr>
      <w:r>
        <w:t xml:space="preserve">   "* [分布式] 分布式锁 ★★★",</w:t>
      </w:r>
    </w:p>
    <w:p>
      <w:pPr>
        <w:ind w:firstLine="420"/>
      </w:pPr>
      <w:r>
        <w:t xml:space="preserve">   "[分布式] Raft 协议 ★★★★★", // 得物</w:t>
      </w:r>
    </w:p>
    <w:p>
      <w:pPr>
        <w:ind w:firstLine="420"/>
      </w:pPr>
    </w:p>
    <w:p>
      <w:pPr>
        <w:ind w:firstLine="420"/>
      </w:pPr>
      <w:r>
        <w:t xml:space="preserve">   "[系统设计] 缓存和数据库一致性 ★★★", // 得物</w:t>
      </w:r>
    </w:p>
    <w:p>
      <w:pPr>
        <w:ind w:firstLine="420"/>
      </w:pPr>
      <w:r>
        <w:t xml:space="preserve">   "[系统设计] 怎么提高并发",</w:t>
      </w:r>
    </w:p>
    <w:p>
      <w:pPr>
        <w:ind w:firstLine="420"/>
      </w:pPr>
      <w:r>
        <w:t xml:space="preserve">   "[系统设计] 秒杀方案", // 阿里, 得物</w:t>
      </w:r>
    </w:p>
    <w:p>
      <w:pPr>
        <w:ind w:firstLine="420"/>
      </w:pPr>
      <w:r>
        <w:t xml:space="preserve">   "[系统设计] 设计一个IM系统包括群聊单聊 ★★★★★", // 阿里, 得物</w:t>
      </w:r>
    </w:p>
    <w:p>
      <w:pPr>
        <w:ind w:firstLine="420"/>
      </w:pPr>
      <w:r>
        <w:t xml:space="preserve">   "[系统设计] 链路跟踪",</w:t>
      </w:r>
    </w:p>
    <w:p>
      <w:pPr>
        <w:ind w:firstLine="420"/>
      </w:pPr>
      <w:r>
        <w:t xml:space="preserve">   "[生产问题] 线上问题排查你们使用什么工具? 排查的过程是什么? ★★★", // 趣头条</w:t>
      </w:r>
    </w:p>
    <w:p>
      <w:pPr>
        <w:ind w:firstLine="420"/>
      </w:pPr>
      <w:r>
        <w:t xml:space="preserve">   "[生产问题] CPU飙升很高, 排查工具 Jstack|Arthas|Bistoury ★★★" // 得物, 饿了么</w:t>
      </w:r>
      <w:r>
        <w:br w:type="textWrapping"/>
      </w:r>
    </w:p>
    <w:p>
      <w:pPr>
        <w:ind w:firstLine="420"/>
      </w:pPr>
    </w:p>
    <w:p>
      <w:pPr>
        <w:ind w:firstLine="460"/>
        <w:rPr>
          <w:rFonts w:hint="eastAsia"/>
        </w:rPr>
      </w:pPr>
      <w:r>
        <w:rPr>
          <w:rFonts w:hint="eastAsia" w:ascii="微软雅黑" w:hAnsi="微软雅黑" w:eastAsia="微软雅黑"/>
          <w:color w:val="121212"/>
          <w:sz w:val="23"/>
          <w:szCs w:val="23"/>
          <w:shd w:val="clear" w:color="auto" w:fill="FFFFFF"/>
        </w:rPr>
        <w:t>可以画一下你们系统的架构图吗？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108"/>
      <w:lvlText w:val="%1."/>
      <w:lvlJc w:val="left"/>
      <w:pPr>
        <w:ind w:left="360" w:hanging="360"/>
      </w:pPr>
    </w:lvl>
    <w:lvl w:ilvl="1" w:tentative="0">
      <w:start w:val="2"/>
      <w:numFmt w:val="decimal"/>
      <w:isLgl/>
      <w:lvlText w:val="%1.%2"/>
      <w:lvlJc w:val="left"/>
      <w:pPr>
        <w:ind w:left="510" w:hanging="510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">
    <w:nsid w:val="0F0F702D"/>
    <w:multiLevelType w:val="multilevel"/>
    <w:tmpl w:val="0F0F702D"/>
    <w:lvl w:ilvl="0" w:tentative="0">
      <w:start w:val="1"/>
      <w:numFmt w:val="decimal"/>
      <w:pStyle w:val="81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93B54B2"/>
    <w:multiLevelType w:val="multilevel"/>
    <w:tmpl w:val="393B54B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110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3C6771"/>
    <w:multiLevelType w:val="multilevel"/>
    <w:tmpl w:val="573C6771"/>
    <w:lvl w:ilvl="0" w:tentative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89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62977B11"/>
    <w:multiLevelType w:val="multilevel"/>
    <w:tmpl w:val="62977B11"/>
    <w:lvl w:ilvl="0" w:tentative="0">
      <w:start w:val="1"/>
      <w:numFmt w:val="chineseCountingThousand"/>
      <w:pStyle w:val="3"/>
      <w:suff w:val="space"/>
      <w:lvlText w:val="%1"/>
      <w:lvlJc w:val="left"/>
      <w:pPr>
        <w:ind w:left="0" w:firstLine="0"/>
      </w:pPr>
      <w:rPr>
        <w:rFonts w:hint="eastAsia" w:eastAsia="黑体"/>
        <w:b/>
        <w:i w:val="0"/>
        <w:sz w:val="32"/>
        <w:lang w:val="en-US"/>
      </w:rPr>
    </w:lvl>
    <w:lvl w:ilvl="1" w:tentative="0">
      <w:start w:val="1"/>
      <w:numFmt w:val="decimal"/>
      <w:pStyle w:val="4"/>
      <w:suff w:val="space"/>
      <w:lvlText w:val="%2"/>
      <w:lvlJc w:val="left"/>
      <w:pPr>
        <w:ind w:left="4252" w:firstLine="0"/>
      </w:pPr>
      <w:rPr>
        <w:rFonts w:hint="eastAsia" w:eastAsia="黑体"/>
        <w:b/>
        <w:i w:val="0"/>
        <w:sz w:val="28"/>
      </w:rPr>
    </w:lvl>
    <w:lvl w:ilvl="2" w:tentative="0">
      <w:start w:val="1"/>
      <w:numFmt w:val="decimal"/>
      <w:pStyle w:val="5"/>
      <w:suff w:val="space"/>
      <w:lvlText w:val="%3"/>
      <w:lvlJc w:val="right"/>
      <w:pPr>
        <w:ind w:left="6662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6"/>
      <w:lvlText w:val="%4"/>
      <w:lvlJc w:val="left"/>
      <w:pPr>
        <w:ind w:left="0" w:firstLine="0"/>
      </w:pPr>
      <w:rPr>
        <w:rFonts w:hint="eastAsia" w:eastAsia="仿宋"/>
        <w:sz w:val="21"/>
      </w:rPr>
    </w:lvl>
    <w:lvl w:ilvl="4" w:tentative="0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>
    <w:nsid w:val="64BE2190"/>
    <w:multiLevelType w:val="multilevel"/>
    <w:tmpl w:val="64BE2190"/>
    <w:lvl w:ilvl="0" w:tentative="0">
      <w:start w:val="1"/>
      <w:numFmt w:val="decimal"/>
      <w:suff w:val="nothing"/>
      <w:lvlText w:val="第%1章 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32"/>
        <w:u w:val="no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color w:val="auto"/>
        <w:sz w:val="28"/>
        <w:u w:val="none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color w:val="auto"/>
        <w:sz w:val="28"/>
        <w:u w:val="none"/>
      </w:rPr>
    </w:lvl>
    <w:lvl w:ilvl="3" w:tentative="0">
      <w:start w:val="1"/>
      <w:numFmt w:val="decimal"/>
      <w:pStyle w:val="84"/>
      <w:suff w:val="nothing"/>
      <w:lvlText w:val="%1.%2.%3.%4 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color w:val="auto"/>
        <w:sz w:val="28"/>
        <w:u w:val="none"/>
      </w:rPr>
    </w:lvl>
    <w:lvl w:ilvl="4" w:tentative="0">
      <w:start w:val="1"/>
      <w:numFmt w:val="decimal"/>
      <w:pStyle w:val="85"/>
      <w:suff w:val="nothing"/>
      <w:lvlText w:val="  （%5）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color w:val="auto"/>
        <w:sz w:val="24"/>
        <w:u w:val="none"/>
      </w:rPr>
    </w:lvl>
    <w:lvl w:ilvl="5" w:tentative="0">
      <w:start w:val="1"/>
      <w:numFmt w:val="decimal"/>
      <w:pStyle w:val="92"/>
      <w:suff w:val="nothing"/>
      <w:lvlText w:val="    %6）"/>
      <w:lvlJc w:val="left"/>
      <w:pPr>
        <w:ind w:left="0" w:firstLine="0"/>
      </w:pPr>
      <w:rPr>
        <w:rFonts w:hint="eastAsia" w:ascii="宋体" w:eastAsia="宋体"/>
        <w:b w:val="0"/>
        <w:i w:val="0"/>
        <w:color w:val="auto"/>
        <w:sz w:val="24"/>
        <w:u w:val="none"/>
      </w:rPr>
    </w:lvl>
    <w:lvl w:ilvl="6" w:tentative="0">
      <w:start w:val="1"/>
      <w:numFmt w:val="lowerLetter"/>
      <w:pStyle w:val="93"/>
      <w:suff w:val="nothing"/>
      <w:lvlText w:val="    %7 "/>
      <w:lvlJc w:val="left"/>
      <w:pPr>
        <w:ind w:left="0" w:firstLine="0"/>
      </w:pPr>
      <w:rPr>
        <w:rFonts w:hint="eastAsia" w:ascii="宋体" w:eastAsia="宋体"/>
        <w:b w:val="0"/>
        <w:i w:val="0"/>
        <w:color w:val="auto"/>
        <w:sz w:val="24"/>
        <w:u w:val="none"/>
      </w:rPr>
    </w:lvl>
    <w:lvl w:ilvl="7" w:tentative="0">
      <w:start w:val="1"/>
      <w:numFmt w:val="lowerLetter"/>
      <w:pStyle w:val="94"/>
      <w:suff w:val="nothing"/>
      <w:lvlText w:val="    %8）"/>
      <w:lvlJc w:val="left"/>
      <w:pPr>
        <w:ind w:left="0" w:firstLine="0"/>
      </w:pPr>
      <w:rPr>
        <w:rFonts w:hint="eastAsia" w:ascii="宋体" w:eastAsia="宋体"/>
        <w:b w:val="0"/>
        <w:i w:val="0"/>
        <w:color w:val="auto"/>
        <w:sz w:val="24"/>
        <w:u w:val="none"/>
      </w:rPr>
    </w:lvl>
    <w:lvl w:ilvl="8" w:tentative="0">
      <w:start w:val="1"/>
      <w:numFmt w:val="none"/>
      <w:pStyle w:val="91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6">
    <w:nsid w:val="7F1A67D1"/>
    <w:multiLevelType w:val="multilevel"/>
    <w:tmpl w:val="7F1A67D1"/>
    <w:lvl w:ilvl="0" w:tentative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 w:eastAsia="黑体"/>
        <w:sz w:val="32"/>
      </w:rPr>
    </w:lvl>
    <w:lvl w:ilvl="1" w:tentative="0">
      <w:start w:val="1"/>
      <w:numFmt w:val="decimal"/>
      <w:suff w:val="nothing"/>
      <w:lvlText w:val="%2"/>
      <w:lvlJc w:val="left"/>
      <w:pPr>
        <w:ind w:left="0" w:firstLine="0"/>
      </w:pPr>
      <w:rPr>
        <w:rFonts w:hint="eastAsia" w:eastAsia="黑体"/>
        <w:sz w:val="28"/>
      </w:rPr>
    </w:lvl>
    <w:lvl w:ilvl="2" w:tentative="0">
      <w:start w:val="1"/>
      <w:numFmt w:val="decimal"/>
      <w:suff w:val="nothing"/>
      <w:lvlText w:val="%3"/>
      <w:lvlJc w:val="left"/>
      <w:pPr>
        <w:ind w:left="0" w:firstLine="0"/>
      </w:pPr>
      <w:rPr>
        <w:rFonts w:hint="eastAsia" w:eastAsia="仿宋"/>
        <w:sz w:val="18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linkStyl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D5"/>
    <w:rsid w:val="000001FE"/>
    <w:rsid w:val="000002ED"/>
    <w:rsid w:val="0000056E"/>
    <w:rsid w:val="000006A5"/>
    <w:rsid w:val="00000705"/>
    <w:rsid w:val="00000707"/>
    <w:rsid w:val="00000B26"/>
    <w:rsid w:val="00000F6D"/>
    <w:rsid w:val="0000114D"/>
    <w:rsid w:val="0000139E"/>
    <w:rsid w:val="0000149B"/>
    <w:rsid w:val="000014C3"/>
    <w:rsid w:val="000014CC"/>
    <w:rsid w:val="0000154C"/>
    <w:rsid w:val="00001CAD"/>
    <w:rsid w:val="0000204C"/>
    <w:rsid w:val="00002106"/>
    <w:rsid w:val="000021F2"/>
    <w:rsid w:val="00002354"/>
    <w:rsid w:val="0000275B"/>
    <w:rsid w:val="00002982"/>
    <w:rsid w:val="0000326D"/>
    <w:rsid w:val="0000348A"/>
    <w:rsid w:val="000034B4"/>
    <w:rsid w:val="0000378D"/>
    <w:rsid w:val="00003990"/>
    <w:rsid w:val="00003992"/>
    <w:rsid w:val="00003B4A"/>
    <w:rsid w:val="00003C8B"/>
    <w:rsid w:val="00004102"/>
    <w:rsid w:val="00004328"/>
    <w:rsid w:val="00004848"/>
    <w:rsid w:val="00004911"/>
    <w:rsid w:val="00005052"/>
    <w:rsid w:val="000056C8"/>
    <w:rsid w:val="0000584D"/>
    <w:rsid w:val="0000589B"/>
    <w:rsid w:val="00005EE6"/>
    <w:rsid w:val="000065A2"/>
    <w:rsid w:val="00006942"/>
    <w:rsid w:val="00006C23"/>
    <w:rsid w:val="00006CA9"/>
    <w:rsid w:val="00007157"/>
    <w:rsid w:val="00007354"/>
    <w:rsid w:val="000101B7"/>
    <w:rsid w:val="00010319"/>
    <w:rsid w:val="00010754"/>
    <w:rsid w:val="0001093F"/>
    <w:rsid w:val="00010D0C"/>
    <w:rsid w:val="00010E5D"/>
    <w:rsid w:val="00010F7F"/>
    <w:rsid w:val="00010FC1"/>
    <w:rsid w:val="000110E5"/>
    <w:rsid w:val="000111C2"/>
    <w:rsid w:val="000112E2"/>
    <w:rsid w:val="00011498"/>
    <w:rsid w:val="00011533"/>
    <w:rsid w:val="0001173E"/>
    <w:rsid w:val="00011914"/>
    <w:rsid w:val="0001195F"/>
    <w:rsid w:val="00011A7C"/>
    <w:rsid w:val="00011FE7"/>
    <w:rsid w:val="0001216B"/>
    <w:rsid w:val="00012259"/>
    <w:rsid w:val="0001240F"/>
    <w:rsid w:val="00012553"/>
    <w:rsid w:val="0001275C"/>
    <w:rsid w:val="000128E5"/>
    <w:rsid w:val="00012A30"/>
    <w:rsid w:val="00012A70"/>
    <w:rsid w:val="00012D1D"/>
    <w:rsid w:val="00013069"/>
    <w:rsid w:val="0001322D"/>
    <w:rsid w:val="00013559"/>
    <w:rsid w:val="000135D0"/>
    <w:rsid w:val="00013CE7"/>
    <w:rsid w:val="00014273"/>
    <w:rsid w:val="0001437E"/>
    <w:rsid w:val="0001441D"/>
    <w:rsid w:val="00014434"/>
    <w:rsid w:val="00014737"/>
    <w:rsid w:val="0001478C"/>
    <w:rsid w:val="00014942"/>
    <w:rsid w:val="00014BF3"/>
    <w:rsid w:val="00014C51"/>
    <w:rsid w:val="00014CF4"/>
    <w:rsid w:val="00015014"/>
    <w:rsid w:val="000150E7"/>
    <w:rsid w:val="00015286"/>
    <w:rsid w:val="00015774"/>
    <w:rsid w:val="0001580D"/>
    <w:rsid w:val="0001597A"/>
    <w:rsid w:val="00015AAC"/>
    <w:rsid w:val="00015B92"/>
    <w:rsid w:val="00015E66"/>
    <w:rsid w:val="00016209"/>
    <w:rsid w:val="00016302"/>
    <w:rsid w:val="000163FA"/>
    <w:rsid w:val="00016798"/>
    <w:rsid w:val="00016D12"/>
    <w:rsid w:val="00016DA0"/>
    <w:rsid w:val="00016F71"/>
    <w:rsid w:val="00017138"/>
    <w:rsid w:val="0001721B"/>
    <w:rsid w:val="00017517"/>
    <w:rsid w:val="00017619"/>
    <w:rsid w:val="00017930"/>
    <w:rsid w:val="00017A6F"/>
    <w:rsid w:val="00017C1C"/>
    <w:rsid w:val="00017DF1"/>
    <w:rsid w:val="00017E8E"/>
    <w:rsid w:val="0002002C"/>
    <w:rsid w:val="00020802"/>
    <w:rsid w:val="000208CE"/>
    <w:rsid w:val="00020B0B"/>
    <w:rsid w:val="00020FF0"/>
    <w:rsid w:val="00021126"/>
    <w:rsid w:val="00021321"/>
    <w:rsid w:val="00021AFC"/>
    <w:rsid w:val="000224A3"/>
    <w:rsid w:val="00022538"/>
    <w:rsid w:val="0002271A"/>
    <w:rsid w:val="00022CBF"/>
    <w:rsid w:val="00022F36"/>
    <w:rsid w:val="000231C5"/>
    <w:rsid w:val="00023204"/>
    <w:rsid w:val="000237FA"/>
    <w:rsid w:val="00023B71"/>
    <w:rsid w:val="00023D01"/>
    <w:rsid w:val="00023DA5"/>
    <w:rsid w:val="000246B4"/>
    <w:rsid w:val="000246E1"/>
    <w:rsid w:val="000249E2"/>
    <w:rsid w:val="00024B79"/>
    <w:rsid w:val="00024CA4"/>
    <w:rsid w:val="00024CF6"/>
    <w:rsid w:val="00024E50"/>
    <w:rsid w:val="000251C5"/>
    <w:rsid w:val="000252FC"/>
    <w:rsid w:val="0002535E"/>
    <w:rsid w:val="0002575B"/>
    <w:rsid w:val="00025917"/>
    <w:rsid w:val="00025BEA"/>
    <w:rsid w:val="00025E99"/>
    <w:rsid w:val="0002631D"/>
    <w:rsid w:val="00026930"/>
    <w:rsid w:val="000276BC"/>
    <w:rsid w:val="000276FA"/>
    <w:rsid w:val="0002771F"/>
    <w:rsid w:val="000277C8"/>
    <w:rsid w:val="00027CAA"/>
    <w:rsid w:val="000308AB"/>
    <w:rsid w:val="00030CFF"/>
    <w:rsid w:val="000312AF"/>
    <w:rsid w:val="00031465"/>
    <w:rsid w:val="0003168F"/>
    <w:rsid w:val="000316BE"/>
    <w:rsid w:val="00031940"/>
    <w:rsid w:val="00031DDB"/>
    <w:rsid w:val="00031DF3"/>
    <w:rsid w:val="00031EF3"/>
    <w:rsid w:val="00032111"/>
    <w:rsid w:val="000321E5"/>
    <w:rsid w:val="00032299"/>
    <w:rsid w:val="000323FF"/>
    <w:rsid w:val="00032446"/>
    <w:rsid w:val="00032562"/>
    <w:rsid w:val="00032DDF"/>
    <w:rsid w:val="00032E82"/>
    <w:rsid w:val="00032F61"/>
    <w:rsid w:val="00032F7D"/>
    <w:rsid w:val="00033312"/>
    <w:rsid w:val="0003347A"/>
    <w:rsid w:val="00033A19"/>
    <w:rsid w:val="00033D11"/>
    <w:rsid w:val="00033D27"/>
    <w:rsid w:val="00033D48"/>
    <w:rsid w:val="00033F7D"/>
    <w:rsid w:val="000340D2"/>
    <w:rsid w:val="000342AA"/>
    <w:rsid w:val="00034BB4"/>
    <w:rsid w:val="00034C2D"/>
    <w:rsid w:val="00034C7F"/>
    <w:rsid w:val="00034EB8"/>
    <w:rsid w:val="00034FC0"/>
    <w:rsid w:val="000350CE"/>
    <w:rsid w:val="00035144"/>
    <w:rsid w:val="0003516F"/>
    <w:rsid w:val="0003556C"/>
    <w:rsid w:val="00035587"/>
    <w:rsid w:val="000355A8"/>
    <w:rsid w:val="00035800"/>
    <w:rsid w:val="00035917"/>
    <w:rsid w:val="00035A1E"/>
    <w:rsid w:val="00035BC5"/>
    <w:rsid w:val="00035EF0"/>
    <w:rsid w:val="00036593"/>
    <w:rsid w:val="00036877"/>
    <w:rsid w:val="000368A8"/>
    <w:rsid w:val="00036A52"/>
    <w:rsid w:val="00036D08"/>
    <w:rsid w:val="00036D4D"/>
    <w:rsid w:val="00036EE2"/>
    <w:rsid w:val="000379F7"/>
    <w:rsid w:val="000407B6"/>
    <w:rsid w:val="000408AB"/>
    <w:rsid w:val="00040A85"/>
    <w:rsid w:val="00040B4F"/>
    <w:rsid w:val="00040ECA"/>
    <w:rsid w:val="00041175"/>
    <w:rsid w:val="0004120D"/>
    <w:rsid w:val="0004138C"/>
    <w:rsid w:val="0004187E"/>
    <w:rsid w:val="000418FF"/>
    <w:rsid w:val="00041A8B"/>
    <w:rsid w:val="00041B51"/>
    <w:rsid w:val="00041B76"/>
    <w:rsid w:val="00041C6D"/>
    <w:rsid w:val="000422EA"/>
    <w:rsid w:val="0004236E"/>
    <w:rsid w:val="00042470"/>
    <w:rsid w:val="00042748"/>
    <w:rsid w:val="00042879"/>
    <w:rsid w:val="00042A5B"/>
    <w:rsid w:val="00042CB2"/>
    <w:rsid w:val="00042F1F"/>
    <w:rsid w:val="00042F51"/>
    <w:rsid w:val="000431E0"/>
    <w:rsid w:val="00043673"/>
    <w:rsid w:val="00043CFB"/>
    <w:rsid w:val="00044304"/>
    <w:rsid w:val="00045488"/>
    <w:rsid w:val="00045675"/>
    <w:rsid w:val="0004567D"/>
    <w:rsid w:val="000458D5"/>
    <w:rsid w:val="000458FA"/>
    <w:rsid w:val="00045918"/>
    <w:rsid w:val="00045D37"/>
    <w:rsid w:val="00045E07"/>
    <w:rsid w:val="00046238"/>
    <w:rsid w:val="00046557"/>
    <w:rsid w:val="00046852"/>
    <w:rsid w:val="000468AA"/>
    <w:rsid w:val="00046A88"/>
    <w:rsid w:val="00046DF6"/>
    <w:rsid w:val="0004792E"/>
    <w:rsid w:val="00047BD1"/>
    <w:rsid w:val="00047C94"/>
    <w:rsid w:val="0005055F"/>
    <w:rsid w:val="00050624"/>
    <w:rsid w:val="0005065B"/>
    <w:rsid w:val="00050A7D"/>
    <w:rsid w:val="00050BFD"/>
    <w:rsid w:val="00051098"/>
    <w:rsid w:val="0005162E"/>
    <w:rsid w:val="0005218F"/>
    <w:rsid w:val="000527F8"/>
    <w:rsid w:val="00052870"/>
    <w:rsid w:val="0005393F"/>
    <w:rsid w:val="00053980"/>
    <w:rsid w:val="000539AC"/>
    <w:rsid w:val="00053B36"/>
    <w:rsid w:val="00053C54"/>
    <w:rsid w:val="00053D42"/>
    <w:rsid w:val="00053EDE"/>
    <w:rsid w:val="00053F8D"/>
    <w:rsid w:val="000540DF"/>
    <w:rsid w:val="00054107"/>
    <w:rsid w:val="0005413E"/>
    <w:rsid w:val="0005454D"/>
    <w:rsid w:val="00054A0B"/>
    <w:rsid w:val="00054BBF"/>
    <w:rsid w:val="00054FBD"/>
    <w:rsid w:val="000550D6"/>
    <w:rsid w:val="0005511B"/>
    <w:rsid w:val="0005525F"/>
    <w:rsid w:val="000553DB"/>
    <w:rsid w:val="00055558"/>
    <w:rsid w:val="00055B78"/>
    <w:rsid w:val="00055C0F"/>
    <w:rsid w:val="00055CBE"/>
    <w:rsid w:val="00055E56"/>
    <w:rsid w:val="000560A4"/>
    <w:rsid w:val="000562DC"/>
    <w:rsid w:val="00056912"/>
    <w:rsid w:val="00056C14"/>
    <w:rsid w:val="00056D3A"/>
    <w:rsid w:val="00056DCF"/>
    <w:rsid w:val="00056DE7"/>
    <w:rsid w:val="00056F19"/>
    <w:rsid w:val="000571E2"/>
    <w:rsid w:val="00057628"/>
    <w:rsid w:val="00057806"/>
    <w:rsid w:val="000578F1"/>
    <w:rsid w:val="00057B81"/>
    <w:rsid w:val="00057DBE"/>
    <w:rsid w:val="00057E78"/>
    <w:rsid w:val="000602F2"/>
    <w:rsid w:val="000603E8"/>
    <w:rsid w:val="0006048B"/>
    <w:rsid w:val="00060720"/>
    <w:rsid w:val="0006087D"/>
    <w:rsid w:val="00060A73"/>
    <w:rsid w:val="00060DA9"/>
    <w:rsid w:val="00061703"/>
    <w:rsid w:val="0006196A"/>
    <w:rsid w:val="00061A80"/>
    <w:rsid w:val="00061BD9"/>
    <w:rsid w:val="000622DE"/>
    <w:rsid w:val="000623EC"/>
    <w:rsid w:val="00062C77"/>
    <w:rsid w:val="00062EB7"/>
    <w:rsid w:val="000630D7"/>
    <w:rsid w:val="0006317E"/>
    <w:rsid w:val="000632A6"/>
    <w:rsid w:val="000634DE"/>
    <w:rsid w:val="000637B6"/>
    <w:rsid w:val="00063BA3"/>
    <w:rsid w:val="00063ED3"/>
    <w:rsid w:val="00063F1D"/>
    <w:rsid w:val="00063FB9"/>
    <w:rsid w:val="000641DF"/>
    <w:rsid w:val="0006475A"/>
    <w:rsid w:val="00064B4D"/>
    <w:rsid w:val="00064BD3"/>
    <w:rsid w:val="00064C06"/>
    <w:rsid w:val="00064E92"/>
    <w:rsid w:val="00064F0C"/>
    <w:rsid w:val="000650D4"/>
    <w:rsid w:val="00065506"/>
    <w:rsid w:val="00065517"/>
    <w:rsid w:val="000656CD"/>
    <w:rsid w:val="000659DC"/>
    <w:rsid w:val="00065C3B"/>
    <w:rsid w:val="00065D5E"/>
    <w:rsid w:val="00065D76"/>
    <w:rsid w:val="00065E64"/>
    <w:rsid w:val="00065EF4"/>
    <w:rsid w:val="0006604C"/>
    <w:rsid w:val="0006633B"/>
    <w:rsid w:val="00066470"/>
    <w:rsid w:val="00066475"/>
    <w:rsid w:val="00066686"/>
    <w:rsid w:val="00066836"/>
    <w:rsid w:val="00066943"/>
    <w:rsid w:val="00066B13"/>
    <w:rsid w:val="00066BB9"/>
    <w:rsid w:val="00066DB0"/>
    <w:rsid w:val="000670F2"/>
    <w:rsid w:val="000677DC"/>
    <w:rsid w:val="000678D8"/>
    <w:rsid w:val="00067A71"/>
    <w:rsid w:val="00067DA5"/>
    <w:rsid w:val="0007004A"/>
    <w:rsid w:val="00070164"/>
    <w:rsid w:val="0007028E"/>
    <w:rsid w:val="000703EF"/>
    <w:rsid w:val="00070524"/>
    <w:rsid w:val="0007060C"/>
    <w:rsid w:val="00070933"/>
    <w:rsid w:val="00070DB9"/>
    <w:rsid w:val="00070DD5"/>
    <w:rsid w:val="00070F38"/>
    <w:rsid w:val="000714DE"/>
    <w:rsid w:val="0007153B"/>
    <w:rsid w:val="00071557"/>
    <w:rsid w:val="000716B4"/>
    <w:rsid w:val="00071885"/>
    <w:rsid w:val="00071988"/>
    <w:rsid w:val="00071EDC"/>
    <w:rsid w:val="00071FAE"/>
    <w:rsid w:val="00072138"/>
    <w:rsid w:val="000722C0"/>
    <w:rsid w:val="000726B1"/>
    <w:rsid w:val="00072AF9"/>
    <w:rsid w:val="00072B03"/>
    <w:rsid w:val="00072F24"/>
    <w:rsid w:val="00073294"/>
    <w:rsid w:val="00073320"/>
    <w:rsid w:val="000738C2"/>
    <w:rsid w:val="00073D0E"/>
    <w:rsid w:val="00073E00"/>
    <w:rsid w:val="0007411A"/>
    <w:rsid w:val="0007438A"/>
    <w:rsid w:val="0007479B"/>
    <w:rsid w:val="000748EF"/>
    <w:rsid w:val="00074F4A"/>
    <w:rsid w:val="000751F7"/>
    <w:rsid w:val="00075384"/>
    <w:rsid w:val="000755F3"/>
    <w:rsid w:val="00075946"/>
    <w:rsid w:val="00075CE9"/>
    <w:rsid w:val="00075DFF"/>
    <w:rsid w:val="00075F57"/>
    <w:rsid w:val="000762E0"/>
    <w:rsid w:val="0007678F"/>
    <w:rsid w:val="000767C3"/>
    <w:rsid w:val="00076B0C"/>
    <w:rsid w:val="00076C66"/>
    <w:rsid w:val="00076E60"/>
    <w:rsid w:val="000771AF"/>
    <w:rsid w:val="00077745"/>
    <w:rsid w:val="00077800"/>
    <w:rsid w:val="000779CC"/>
    <w:rsid w:val="00077AD7"/>
    <w:rsid w:val="00077ED0"/>
    <w:rsid w:val="00077FC1"/>
    <w:rsid w:val="000800DD"/>
    <w:rsid w:val="000806A2"/>
    <w:rsid w:val="00080706"/>
    <w:rsid w:val="000807B4"/>
    <w:rsid w:val="000808FA"/>
    <w:rsid w:val="00080D33"/>
    <w:rsid w:val="00080DCE"/>
    <w:rsid w:val="00080E8E"/>
    <w:rsid w:val="00081476"/>
    <w:rsid w:val="00081914"/>
    <w:rsid w:val="00081D60"/>
    <w:rsid w:val="00081E33"/>
    <w:rsid w:val="0008223F"/>
    <w:rsid w:val="0008225F"/>
    <w:rsid w:val="0008252A"/>
    <w:rsid w:val="00082BCB"/>
    <w:rsid w:val="00082C6F"/>
    <w:rsid w:val="00082DBC"/>
    <w:rsid w:val="00082F8F"/>
    <w:rsid w:val="00083018"/>
    <w:rsid w:val="00083019"/>
    <w:rsid w:val="00083252"/>
    <w:rsid w:val="000835DF"/>
    <w:rsid w:val="00083757"/>
    <w:rsid w:val="0008396D"/>
    <w:rsid w:val="00083A58"/>
    <w:rsid w:val="00083F85"/>
    <w:rsid w:val="00084261"/>
    <w:rsid w:val="000843E2"/>
    <w:rsid w:val="0008465D"/>
    <w:rsid w:val="0008476D"/>
    <w:rsid w:val="000847C1"/>
    <w:rsid w:val="00084B01"/>
    <w:rsid w:val="00084E4F"/>
    <w:rsid w:val="00084E9A"/>
    <w:rsid w:val="000852D8"/>
    <w:rsid w:val="000852F2"/>
    <w:rsid w:val="000852F8"/>
    <w:rsid w:val="0008546A"/>
    <w:rsid w:val="00085477"/>
    <w:rsid w:val="0008574F"/>
    <w:rsid w:val="0008575B"/>
    <w:rsid w:val="00085925"/>
    <w:rsid w:val="0008594D"/>
    <w:rsid w:val="00085B5C"/>
    <w:rsid w:val="00085DDE"/>
    <w:rsid w:val="00085EF0"/>
    <w:rsid w:val="00086129"/>
    <w:rsid w:val="00086656"/>
    <w:rsid w:val="000869D6"/>
    <w:rsid w:val="00086BC3"/>
    <w:rsid w:val="00086CD7"/>
    <w:rsid w:val="00086E84"/>
    <w:rsid w:val="00086FA1"/>
    <w:rsid w:val="00087A30"/>
    <w:rsid w:val="00087DC6"/>
    <w:rsid w:val="00087E4D"/>
    <w:rsid w:val="00087F9D"/>
    <w:rsid w:val="000900D4"/>
    <w:rsid w:val="00090616"/>
    <w:rsid w:val="00090C92"/>
    <w:rsid w:val="00091194"/>
    <w:rsid w:val="000916D5"/>
    <w:rsid w:val="0009187A"/>
    <w:rsid w:val="00091C3A"/>
    <w:rsid w:val="000922A7"/>
    <w:rsid w:val="000922AF"/>
    <w:rsid w:val="00092CB4"/>
    <w:rsid w:val="00092EA0"/>
    <w:rsid w:val="000932F8"/>
    <w:rsid w:val="00093A17"/>
    <w:rsid w:val="00093A62"/>
    <w:rsid w:val="00094145"/>
    <w:rsid w:val="00094201"/>
    <w:rsid w:val="000942BF"/>
    <w:rsid w:val="00094464"/>
    <w:rsid w:val="000947A4"/>
    <w:rsid w:val="00094910"/>
    <w:rsid w:val="00094C43"/>
    <w:rsid w:val="00094C6F"/>
    <w:rsid w:val="00094D6B"/>
    <w:rsid w:val="00095833"/>
    <w:rsid w:val="0009597E"/>
    <w:rsid w:val="000961D9"/>
    <w:rsid w:val="00096617"/>
    <w:rsid w:val="0009691F"/>
    <w:rsid w:val="000971D3"/>
    <w:rsid w:val="000971FC"/>
    <w:rsid w:val="00097627"/>
    <w:rsid w:val="000976DC"/>
    <w:rsid w:val="00097A46"/>
    <w:rsid w:val="00097B1C"/>
    <w:rsid w:val="00097BEC"/>
    <w:rsid w:val="000A01B9"/>
    <w:rsid w:val="000A01ED"/>
    <w:rsid w:val="000A02E0"/>
    <w:rsid w:val="000A030B"/>
    <w:rsid w:val="000A0ABE"/>
    <w:rsid w:val="000A0B6C"/>
    <w:rsid w:val="000A0ED9"/>
    <w:rsid w:val="000A1163"/>
    <w:rsid w:val="000A1454"/>
    <w:rsid w:val="000A1894"/>
    <w:rsid w:val="000A1F1F"/>
    <w:rsid w:val="000A28A6"/>
    <w:rsid w:val="000A315F"/>
    <w:rsid w:val="000A31AD"/>
    <w:rsid w:val="000A31B2"/>
    <w:rsid w:val="000A3BAD"/>
    <w:rsid w:val="000A3C61"/>
    <w:rsid w:val="000A3CCD"/>
    <w:rsid w:val="000A400B"/>
    <w:rsid w:val="000A485D"/>
    <w:rsid w:val="000A4949"/>
    <w:rsid w:val="000A4B43"/>
    <w:rsid w:val="000A4E5A"/>
    <w:rsid w:val="000A4EEF"/>
    <w:rsid w:val="000A5829"/>
    <w:rsid w:val="000A5BC8"/>
    <w:rsid w:val="000A5F56"/>
    <w:rsid w:val="000A5FB6"/>
    <w:rsid w:val="000A6135"/>
    <w:rsid w:val="000A64F9"/>
    <w:rsid w:val="000A68E6"/>
    <w:rsid w:val="000A69F3"/>
    <w:rsid w:val="000A6D26"/>
    <w:rsid w:val="000A6EAB"/>
    <w:rsid w:val="000A70BF"/>
    <w:rsid w:val="000A70E7"/>
    <w:rsid w:val="000A7545"/>
    <w:rsid w:val="000A7675"/>
    <w:rsid w:val="000A7706"/>
    <w:rsid w:val="000A78CE"/>
    <w:rsid w:val="000A79B7"/>
    <w:rsid w:val="000A7A49"/>
    <w:rsid w:val="000A7ABE"/>
    <w:rsid w:val="000A7C3D"/>
    <w:rsid w:val="000A7C7D"/>
    <w:rsid w:val="000A7F1F"/>
    <w:rsid w:val="000A7F46"/>
    <w:rsid w:val="000B00B2"/>
    <w:rsid w:val="000B022B"/>
    <w:rsid w:val="000B0320"/>
    <w:rsid w:val="000B03D1"/>
    <w:rsid w:val="000B0688"/>
    <w:rsid w:val="000B0739"/>
    <w:rsid w:val="000B0934"/>
    <w:rsid w:val="000B0C6A"/>
    <w:rsid w:val="000B10AA"/>
    <w:rsid w:val="000B17F3"/>
    <w:rsid w:val="000B223B"/>
    <w:rsid w:val="000B268F"/>
    <w:rsid w:val="000B27B9"/>
    <w:rsid w:val="000B2855"/>
    <w:rsid w:val="000B2AA8"/>
    <w:rsid w:val="000B31D9"/>
    <w:rsid w:val="000B3847"/>
    <w:rsid w:val="000B3A54"/>
    <w:rsid w:val="000B3AD6"/>
    <w:rsid w:val="000B41EC"/>
    <w:rsid w:val="000B427F"/>
    <w:rsid w:val="000B4644"/>
    <w:rsid w:val="000B4A65"/>
    <w:rsid w:val="000B4B7A"/>
    <w:rsid w:val="000B4B9A"/>
    <w:rsid w:val="000B4BF8"/>
    <w:rsid w:val="000B4CA6"/>
    <w:rsid w:val="000B4CD7"/>
    <w:rsid w:val="000B52C1"/>
    <w:rsid w:val="000B58DC"/>
    <w:rsid w:val="000B59A0"/>
    <w:rsid w:val="000B5A80"/>
    <w:rsid w:val="000B6719"/>
    <w:rsid w:val="000B673C"/>
    <w:rsid w:val="000B6D9A"/>
    <w:rsid w:val="000B708E"/>
    <w:rsid w:val="000B7375"/>
    <w:rsid w:val="000B73F2"/>
    <w:rsid w:val="000B775F"/>
    <w:rsid w:val="000B7E14"/>
    <w:rsid w:val="000C01AB"/>
    <w:rsid w:val="000C09EA"/>
    <w:rsid w:val="000C0C22"/>
    <w:rsid w:val="000C0F20"/>
    <w:rsid w:val="000C1029"/>
    <w:rsid w:val="000C121E"/>
    <w:rsid w:val="000C1379"/>
    <w:rsid w:val="000C13CF"/>
    <w:rsid w:val="000C16AF"/>
    <w:rsid w:val="000C17A3"/>
    <w:rsid w:val="000C18F4"/>
    <w:rsid w:val="000C1925"/>
    <w:rsid w:val="000C19F5"/>
    <w:rsid w:val="000C1A5D"/>
    <w:rsid w:val="000C1E93"/>
    <w:rsid w:val="000C2101"/>
    <w:rsid w:val="000C211E"/>
    <w:rsid w:val="000C2130"/>
    <w:rsid w:val="000C232A"/>
    <w:rsid w:val="000C23FA"/>
    <w:rsid w:val="000C24E7"/>
    <w:rsid w:val="000C24F7"/>
    <w:rsid w:val="000C2551"/>
    <w:rsid w:val="000C289C"/>
    <w:rsid w:val="000C2C50"/>
    <w:rsid w:val="000C389C"/>
    <w:rsid w:val="000C3A46"/>
    <w:rsid w:val="000C3B6B"/>
    <w:rsid w:val="000C3BA1"/>
    <w:rsid w:val="000C3D74"/>
    <w:rsid w:val="000C3EA0"/>
    <w:rsid w:val="000C3FEA"/>
    <w:rsid w:val="000C474F"/>
    <w:rsid w:val="000C48FD"/>
    <w:rsid w:val="000C4978"/>
    <w:rsid w:val="000C4D34"/>
    <w:rsid w:val="000C4D79"/>
    <w:rsid w:val="000C52F9"/>
    <w:rsid w:val="000C55BB"/>
    <w:rsid w:val="000C5652"/>
    <w:rsid w:val="000C56E5"/>
    <w:rsid w:val="000C5786"/>
    <w:rsid w:val="000C5AD6"/>
    <w:rsid w:val="000C5B02"/>
    <w:rsid w:val="000C6263"/>
    <w:rsid w:val="000C6346"/>
    <w:rsid w:val="000C660A"/>
    <w:rsid w:val="000C68C5"/>
    <w:rsid w:val="000C696B"/>
    <w:rsid w:val="000C6A23"/>
    <w:rsid w:val="000C6AB3"/>
    <w:rsid w:val="000C6F1A"/>
    <w:rsid w:val="000C7112"/>
    <w:rsid w:val="000C76D7"/>
    <w:rsid w:val="000C7883"/>
    <w:rsid w:val="000C7931"/>
    <w:rsid w:val="000C7A7C"/>
    <w:rsid w:val="000C7B4C"/>
    <w:rsid w:val="000C7F8D"/>
    <w:rsid w:val="000D0057"/>
    <w:rsid w:val="000D02F3"/>
    <w:rsid w:val="000D0358"/>
    <w:rsid w:val="000D03B6"/>
    <w:rsid w:val="000D0A25"/>
    <w:rsid w:val="000D0AEF"/>
    <w:rsid w:val="000D0ED1"/>
    <w:rsid w:val="000D1169"/>
    <w:rsid w:val="000D116B"/>
    <w:rsid w:val="000D116C"/>
    <w:rsid w:val="000D19C0"/>
    <w:rsid w:val="000D1A8F"/>
    <w:rsid w:val="000D1AFE"/>
    <w:rsid w:val="000D1BC7"/>
    <w:rsid w:val="000D1BE4"/>
    <w:rsid w:val="000D1EFE"/>
    <w:rsid w:val="000D229C"/>
    <w:rsid w:val="000D24C7"/>
    <w:rsid w:val="000D27E6"/>
    <w:rsid w:val="000D2C19"/>
    <w:rsid w:val="000D2C58"/>
    <w:rsid w:val="000D2F67"/>
    <w:rsid w:val="000D3305"/>
    <w:rsid w:val="000D35C2"/>
    <w:rsid w:val="000D3964"/>
    <w:rsid w:val="000D3998"/>
    <w:rsid w:val="000D3A3E"/>
    <w:rsid w:val="000D3AAC"/>
    <w:rsid w:val="000D3AB1"/>
    <w:rsid w:val="000D3B3D"/>
    <w:rsid w:val="000D3C4A"/>
    <w:rsid w:val="000D3D39"/>
    <w:rsid w:val="000D40CD"/>
    <w:rsid w:val="000D4671"/>
    <w:rsid w:val="000D48CD"/>
    <w:rsid w:val="000D4968"/>
    <w:rsid w:val="000D4E78"/>
    <w:rsid w:val="000D4FEF"/>
    <w:rsid w:val="000D501D"/>
    <w:rsid w:val="000D50AD"/>
    <w:rsid w:val="000D5260"/>
    <w:rsid w:val="000D562C"/>
    <w:rsid w:val="000D5989"/>
    <w:rsid w:val="000D5B62"/>
    <w:rsid w:val="000D5C51"/>
    <w:rsid w:val="000D5D66"/>
    <w:rsid w:val="000D5E4A"/>
    <w:rsid w:val="000D6436"/>
    <w:rsid w:val="000D6448"/>
    <w:rsid w:val="000D6651"/>
    <w:rsid w:val="000D6654"/>
    <w:rsid w:val="000D6681"/>
    <w:rsid w:val="000D66D2"/>
    <w:rsid w:val="000D6974"/>
    <w:rsid w:val="000D6B64"/>
    <w:rsid w:val="000D7058"/>
    <w:rsid w:val="000D71E4"/>
    <w:rsid w:val="000D7B3B"/>
    <w:rsid w:val="000E007E"/>
    <w:rsid w:val="000E03C3"/>
    <w:rsid w:val="000E0A03"/>
    <w:rsid w:val="000E159D"/>
    <w:rsid w:val="000E1677"/>
    <w:rsid w:val="000E173F"/>
    <w:rsid w:val="000E18B1"/>
    <w:rsid w:val="000E1EF5"/>
    <w:rsid w:val="000E2316"/>
    <w:rsid w:val="000E2502"/>
    <w:rsid w:val="000E259C"/>
    <w:rsid w:val="000E286D"/>
    <w:rsid w:val="000E3205"/>
    <w:rsid w:val="000E3ED3"/>
    <w:rsid w:val="000E3F1E"/>
    <w:rsid w:val="000E41E1"/>
    <w:rsid w:val="000E452D"/>
    <w:rsid w:val="000E45AA"/>
    <w:rsid w:val="000E488F"/>
    <w:rsid w:val="000E4926"/>
    <w:rsid w:val="000E4D60"/>
    <w:rsid w:val="000E4D9B"/>
    <w:rsid w:val="000E4DE8"/>
    <w:rsid w:val="000E4EA1"/>
    <w:rsid w:val="000E4EEC"/>
    <w:rsid w:val="000E4FE7"/>
    <w:rsid w:val="000E51AA"/>
    <w:rsid w:val="000E53BE"/>
    <w:rsid w:val="000E55B9"/>
    <w:rsid w:val="000E5A2B"/>
    <w:rsid w:val="000E5AE1"/>
    <w:rsid w:val="000E5D17"/>
    <w:rsid w:val="000E5D80"/>
    <w:rsid w:val="000E6008"/>
    <w:rsid w:val="000E61F6"/>
    <w:rsid w:val="000E6237"/>
    <w:rsid w:val="000E637D"/>
    <w:rsid w:val="000E647E"/>
    <w:rsid w:val="000E6844"/>
    <w:rsid w:val="000E6881"/>
    <w:rsid w:val="000E692D"/>
    <w:rsid w:val="000E6978"/>
    <w:rsid w:val="000E6A4D"/>
    <w:rsid w:val="000E6FEB"/>
    <w:rsid w:val="000E7150"/>
    <w:rsid w:val="000E74C9"/>
    <w:rsid w:val="000E75E0"/>
    <w:rsid w:val="000E7624"/>
    <w:rsid w:val="000E7E03"/>
    <w:rsid w:val="000E7E7B"/>
    <w:rsid w:val="000F0177"/>
    <w:rsid w:val="000F021F"/>
    <w:rsid w:val="000F0604"/>
    <w:rsid w:val="000F0614"/>
    <w:rsid w:val="000F07F4"/>
    <w:rsid w:val="000F0EAE"/>
    <w:rsid w:val="000F0EC1"/>
    <w:rsid w:val="000F0F2E"/>
    <w:rsid w:val="000F11D9"/>
    <w:rsid w:val="000F1288"/>
    <w:rsid w:val="000F15D0"/>
    <w:rsid w:val="000F1A3E"/>
    <w:rsid w:val="000F1F0E"/>
    <w:rsid w:val="000F2482"/>
    <w:rsid w:val="000F24ED"/>
    <w:rsid w:val="000F27D8"/>
    <w:rsid w:val="000F283D"/>
    <w:rsid w:val="000F29C6"/>
    <w:rsid w:val="000F2A24"/>
    <w:rsid w:val="000F2A5D"/>
    <w:rsid w:val="000F3DB0"/>
    <w:rsid w:val="000F3F95"/>
    <w:rsid w:val="000F40A7"/>
    <w:rsid w:val="000F419F"/>
    <w:rsid w:val="000F4288"/>
    <w:rsid w:val="000F4694"/>
    <w:rsid w:val="000F474B"/>
    <w:rsid w:val="000F4FC1"/>
    <w:rsid w:val="000F5319"/>
    <w:rsid w:val="000F54CF"/>
    <w:rsid w:val="000F5733"/>
    <w:rsid w:val="000F57EE"/>
    <w:rsid w:val="000F59E4"/>
    <w:rsid w:val="000F5CFE"/>
    <w:rsid w:val="000F5E6A"/>
    <w:rsid w:val="000F6230"/>
    <w:rsid w:val="000F631D"/>
    <w:rsid w:val="000F64D5"/>
    <w:rsid w:val="000F64FB"/>
    <w:rsid w:val="000F6688"/>
    <w:rsid w:val="000F6708"/>
    <w:rsid w:val="000F6C48"/>
    <w:rsid w:val="000F6F4E"/>
    <w:rsid w:val="0010009A"/>
    <w:rsid w:val="001001FD"/>
    <w:rsid w:val="00100512"/>
    <w:rsid w:val="001007AD"/>
    <w:rsid w:val="001007BE"/>
    <w:rsid w:val="00100B3D"/>
    <w:rsid w:val="00100BDE"/>
    <w:rsid w:val="00100FCE"/>
    <w:rsid w:val="001011CA"/>
    <w:rsid w:val="0010137C"/>
    <w:rsid w:val="00101733"/>
    <w:rsid w:val="00101820"/>
    <w:rsid w:val="001018B3"/>
    <w:rsid w:val="0010197C"/>
    <w:rsid w:val="00101A38"/>
    <w:rsid w:val="00101A47"/>
    <w:rsid w:val="00101EB4"/>
    <w:rsid w:val="00101FF8"/>
    <w:rsid w:val="001022DE"/>
    <w:rsid w:val="0010287C"/>
    <w:rsid w:val="0010295F"/>
    <w:rsid w:val="00102A9C"/>
    <w:rsid w:val="00102ACE"/>
    <w:rsid w:val="00102F00"/>
    <w:rsid w:val="00103161"/>
    <w:rsid w:val="0010330C"/>
    <w:rsid w:val="001033DE"/>
    <w:rsid w:val="00103416"/>
    <w:rsid w:val="001035CC"/>
    <w:rsid w:val="001035D6"/>
    <w:rsid w:val="00103695"/>
    <w:rsid w:val="00103C16"/>
    <w:rsid w:val="00103E85"/>
    <w:rsid w:val="00104004"/>
    <w:rsid w:val="0010406E"/>
    <w:rsid w:val="00104815"/>
    <w:rsid w:val="00104884"/>
    <w:rsid w:val="00104914"/>
    <w:rsid w:val="00105021"/>
    <w:rsid w:val="00105082"/>
    <w:rsid w:val="00105642"/>
    <w:rsid w:val="001056ED"/>
    <w:rsid w:val="00105AC3"/>
    <w:rsid w:val="00105DE4"/>
    <w:rsid w:val="00105F74"/>
    <w:rsid w:val="001060E9"/>
    <w:rsid w:val="0010626B"/>
    <w:rsid w:val="00106533"/>
    <w:rsid w:val="0010690F"/>
    <w:rsid w:val="00106ABC"/>
    <w:rsid w:val="00106B34"/>
    <w:rsid w:val="00106E6E"/>
    <w:rsid w:val="00106EC8"/>
    <w:rsid w:val="00107168"/>
    <w:rsid w:val="001074EE"/>
    <w:rsid w:val="001076AE"/>
    <w:rsid w:val="0010771D"/>
    <w:rsid w:val="001077CC"/>
    <w:rsid w:val="00107841"/>
    <w:rsid w:val="001079E3"/>
    <w:rsid w:val="00107A53"/>
    <w:rsid w:val="00107BD8"/>
    <w:rsid w:val="00107F2E"/>
    <w:rsid w:val="00110033"/>
    <w:rsid w:val="0011038A"/>
    <w:rsid w:val="0011064D"/>
    <w:rsid w:val="00110815"/>
    <w:rsid w:val="00110850"/>
    <w:rsid w:val="00110B50"/>
    <w:rsid w:val="001110E8"/>
    <w:rsid w:val="001111D4"/>
    <w:rsid w:val="001113A7"/>
    <w:rsid w:val="00111A27"/>
    <w:rsid w:val="00111A36"/>
    <w:rsid w:val="00111B13"/>
    <w:rsid w:val="00111B74"/>
    <w:rsid w:val="00111F26"/>
    <w:rsid w:val="00111FFA"/>
    <w:rsid w:val="001121DF"/>
    <w:rsid w:val="00112377"/>
    <w:rsid w:val="00112378"/>
    <w:rsid w:val="001124C5"/>
    <w:rsid w:val="00112513"/>
    <w:rsid w:val="00112875"/>
    <w:rsid w:val="00112C91"/>
    <w:rsid w:val="00112CA2"/>
    <w:rsid w:val="00113319"/>
    <w:rsid w:val="001133FA"/>
    <w:rsid w:val="00113C17"/>
    <w:rsid w:val="001144CC"/>
    <w:rsid w:val="001145DF"/>
    <w:rsid w:val="00114835"/>
    <w:rsid w:val="00114A9A"/>
    <w:rsid w:val="00114DF8"/>
    <w:rsid w:val="0011519E"/>
    <w:rsid w:val="001156C3"/>
    <w:rsid w:val="00115793"/>
    <w:rsid w:val="001159B9"/>
    <w:rsid w:val="00115EB5"/>
    <w:rsid w:val="00115FD4"/>
    <w:rsid w:val="0011605E"/>
    <w:rsid w:val="0011609A"/>
    <w:rsid w:val="001160D7"/>
    <w:rsid w:val="0011643B"/>
    <w:rsid w:val="0011689D"/>
    <w:rsid w:val="00116CBB"/>
    <w:rsid w:val="00116DE1"/>
    <w:rsid w:val="00117169"/>
    <w:rsid w:val="001171E3"/>
    <w:rsid w:val="00117251"/>
    <w:rsid w:val="001172FE"/>
    <w:rsid w:val="001174B3"/>
    <w:rsid w:val="00117562"/>
    <w:rsid w:val="00117822"/>
    <w:rsid w:val="00117826"/>
    <w:rsid w:val="001179FC"/>
    <w:rsid w:val="00117CB6"/>
    <w:rsid w:val="0012018C"/>
    <w:rsid w:val="0012027D"/>
    <w:rsid w:val="001203B6"/>
    <w:rsid w:val="001205E8"/>
    <w:rsid w:val="00120B25"/>
    <w:rsid w:val="00120CBB"/>
    <w:rsid w:val="00120CC2"/>
    <w:rsid w:val="001214E9"/>
    <w:rsid w:val="00121655"/>
    <w:rsid w:val="001216D1"/>
    <w:rsid w:val="0012196A"/>
    <w:rsid w:val="001219DA"/>
    <w:rsid w:val="0012207A"/>
    <w:rsid w:val="0012243F"/>
    <w:rsid w:val="001225DD"/>
    <w:rsid w:val="0012273B"/>
    <w:rsid w:val="00122833"/>
    <w:rsid w:val="00122900"/>
    <w:rsid w:val="00122AAB"/>
    <w:rsid w:val="00122CBF"/>
    <w:rsid w:val="00123023"/>
    <w:rsid w:val="0012305F"/>
    <w:rsid w:val="00123388"/>
    <w:rsid w:val="001236E3"/>
    <w:rsid w:val="0012374D"/>
    <w:rsid w:val="00123768"/>
    <w:rsid w:val="001237EA"/>
    <w:rsid w:val="00123D0B"/>
    <w:rsid w:val="00124255"/>
    <w:rsid w:val="00124351"/>
    <w:rsid w:val="0012449B"/>
    <w:rsid w:val="0012453E"/>
    <w:rsid w:val="00124DAC"/>
    <w:rsid w:val="001251A1"/>
    <w:rsid w:val="001254F3"/>
    <w:rsid w:val="0012551A"/>
    <w:rsid w:val="00125BAB"/>
    <w:rsid w:val="001264EB"/>
    <w:rsid w:val="001266DE"/>
    <w:rsid w:val="001268CC"/>
    <w:rsid w:val="00126A18"/>
    <w:rsid w:val="00126A41"/>
    <w:rsid w:val="00126DD4"/>
    <w:rsid w:val="00126F13"/>
    <w:rsid w:val="0012715A"/>
    <w:rsid w:val="001272AA"/>
    <w:rsid w:val="001276F8"/>
    <w:rsid w:val="00127714"/>
    <w:rsid w:val="0012784A"/>
    <w:rsid w:val="00127A9B"/>
    <w:rsid w:val="00127EC3"/>
    <w:rsid w:val="00127FC9"/>
    <w:rsid w:val="0013088E"/>
    <w:rsid w:val="001309C2"/>
    <w:rsid w:val="00130ACF"/>
    <w:rsid w:val="00130CE3"/>
    <w:rsid w:val="0013142B"/>
    <w:rsid w:val="001315DA"/>
    <w:rsid w:val="00131746"/>
    <w:rsid w:val="00131E60"/>
    <w:rsid w:val="00131ECF"/>
    <w:rsid w:val="00131F91"/>
    <w:rsid w:val="00132072"/>
    <w:rsid w:val="001322A9"/>
    <w:rsid w:val="00132493"/>
    <w:rsid w:val="0013273E"/>
    <w:rsid w:val="00132930"/>
    <w:rsid w:val="00132C48"/>
    <w:rsid w:val="00132D18"/>
    <w:rsid w:val="00132E09"/>
    <w:rsid w:val="00132E33"/>
    <w:rsid w:val="00133163"/>
    <w:rsid w:val="00133376"/>
    <w:rsid w:val="00133B74"/>
    <w:rsid w:val="00133C1A"/>
    <w:rsid w:val="00133CC0"/>
    <w:rsid w:val="00134053"/>
    <w:rsid w:val="001341CB"/>
    <w:rsid w:val="00134647"/>
    <w:rsid w:val="0013495C"/>
    <w:rsid w:val="001349E4"/>
    <w:rsid w:val="00134AF9"/>
    <w:rsid w:val="00135637"/>
    <w:rsid w:val="00135739"/>
    <w:rsid w:val="00135A0F"/>
    <w:rsid w:val="00135A5D"/>
    <w:rsid w:val="0013612D"/>
    <w:rsid w:val="001361DF"/>
    <w:rsid w:val="0013625C"/>
    <w:rsid w:val="0013638A"/>
    <w:rsid w:val="00136484"/>
    <w:rsid w:val="0013653C"/>
    <w:rsid w:val="00136545"/>
    <w:rsid w:val="00136735"/>
    <w:rsid w:val="00136763"/>
    <w:rsid w:val="00136AAF"/>
    <w:rsid w:val="00136B07"/>
    <w:rsid w:val="00136FE5"/>
    <w:rsid w:val="00136FEF"/>
    <w:rsid w:val="0013727C"/>
    <w:rsid w:val="0013770D"/>
    <w:rsid w:val="0014011A"/>
    <w:rsid w:val="00140238"/>
    <w:rsid w:val="0014032D"/>
    <w:rsid w:val="0014040D"/>
    <w:rsid w:val="00140843"/>
    <w:rsid w:val="0014091B"/>
    <w:rsid w:val="00140AB8"/>
    <w:rsid w:val="00141046"/>
    <w:rsid w:val="0014108F"/>
    <w:rsid w:val="001410DF"/>
    <w:rsid w:val="001411E7"/>
    <w:rsid w:val="001416F5"/>
    <w:rsid w:val="0014172D"/>
    <w:rsid w:val="0014187F"/>
    <w:rsid w:val="00141C96"/>
    <w:rsid w:val="00142183"/>
    <w:rsid w:val="001421E1"/>
    <w:rsid w:val="0014277F"/>
    <w:rsid w:val="00142BE1"/>
    <w:rsid w:val="00142BF6"/>
    <w:rsid w:val="00142C0A"/>
    <w:rsid w:val="00142CB6"/>
    <w:rsid w:val="00143032"/>
    <w:rsid w:val="00143955"/>
    <w:rsid w:val="001439D8"/>
    <w:rsid w:val="00143CF1"/>
    <w:rsid w:val="00143CFF"/>
    <w:rsid w:val="001441F2"/>
    <w:rsid w:val="001445ED"/>
    <w:rsid w:val="001449DA"/>
    <w:rsid w:val="00144C8A"/>
    <w:rsid w:val="00144D12"/>
    <w:rsid w:val="00144D83"/>
    <w:rsid w:val="00144DB3"/>
    <w:rsid w:val="00144E16"/>
    <w:rsid w:val="00144F29"/>
    <w:rsid w:val="001453D8"/>
    <w:rsid w:val="00145649"/>
    <w:rsid w:val="00145937"/>
    <w:rsid w:val="00145B15"/>
    <w:rsid w:val="00146338"/>
    <w:rsid w:val="00146364"/>
    <w:rsid w:val="00146545"/>
    <w:rsid w:val="0014660A"/>
    <w:rsid w:val="00146A15"/>
    <w:rsid w:val="00146A47"/>
    <w:rsid w:val="00146E17"/>
    <w:rsid w:val="001470E4"/>
    <w:rsid w:val="00147344"/>
    <w:rsid w:val="001475B2"/>
    <w:rsid w:val="001477C8"/>
    <w:rsid w:val="00147B66"/>
    <w:rsid w:val="00147C3F"/>
    <w:rsid w:val="00147D77"/>
    <w:rsid w:val="00147EAE"/>
    <w:rsid w:val="001509A4"/>
    <w:rsid w:val="00150D07"/>
    <w:rsid w:val="001511CF"/>
    <w:rsid w:val="00151252"/>
    <w:rsid w:val="001519F7"/>
    <w:rsid w:val="00153000"/>
    <w:rsid w:val="00153131"/>
    <w:rsid w:val="00153324"/>
    <w:rsid w:val="0015349B"/>
    <w:rsid w:val="0015375E"/>
    <w:rsid w:val="00153A82"/>
    <w:rsid w:val="00153BCD"/>
    <w:rsid w:val="00153CCE"/>
    <w:rsid w:val="00154305"/>
    <w:rsid w:val="001545EB"/>
    <w:rsid w:val="00154B6A"/>
    <w:rsid w:val="00154D34"/>
    <w:rsid w:val="00154EEA"/>
    <w:rsid w:val="00155323"/>
    <w:rsid w:val="001556B8"/>
    <w:rsid w:val="00155712"/>
    <w:rsid w:val="00155992"/>
    <w:rsid w:val="00155DDC"/>
    <w:rsid w:val="00155F18"/>
    <w:rsid w:val="001561BF"/>
    <w:rsid w:val="001561D5"/>
    <w:rsid w:val="0015658A"/>
    <w:rsid w:val="0015665B"/>
    <w:rsid w:val="001567BA"/>
    <w:rsid w:val="00156996"/>
    <w:rsid w:val="00156C0F"/>
    <w:rsid w:val="00157252"/>
    <w:rsid w:val="00157520"/>
    <w:rsid w:val="00157B58"/>
    <w:rsid w:val="0016084A"/>
    <w:rsid w:val="001608A7"/>
    <w:rsid w:val="00160C1A"/>
    <w:rsid w:val="00160EE1"/>
    <w:rsid w:val="00160FE1"/>
    <w:rsid w:val="001614E4"/>
    <w:rsid w:val="001616AC"/>
    <w:rsid w:val="00161712"/>
    <w:rsid w:val="0016195E"/>
    <w:rsid w:val="001620EE"/>
    <w:rsid w:val="0016214D"/>
    <w:rsid w:val="0016230A"/>
    <w:rsid w:val="0016273B"/>
    <w:rsid w:val="00162776"/>
    <w:rsid w:val="001629AC"/>
    <w:rsid w:val="00162AF2"/>
    <w:rsid w:val="00163383"/>
    <w:rsid w:val="001633AC"/>
    <w:rsid w:val="00163678"/>
    <w:rsid w:val="001636D4"/>
    <w:rsid w:val="00163A3E"/>
    <w:rsid w:val="00163E53"/>
    <w:rsid w:val="00163EB3"/>
    <w:rsid w:val="00163FD4"/>
    <w:rsid w:val="00163FF7"/>
    <w:rsid w:val="00164185"/>
    <w:rsid w:val="00164595"/>
    <w:rsid w:val="00164673"/>
    <w:rsid w:val="001647BE"/>
    <w:rsid w:val="00164CEB"/>
    <w:rsid w:val="00165319"/>
    <w:rsid w:val="001653C5"/>
    <w:rsid w:val="00165717"/>
    <w:rsid w:val="001658E9"/>
    <w:rsid w:val="00165A66"/>
    <w:rsid w:val="00165AE4"/>
    <w:rsid w:val="00165D55"/>
    <w:rsid w:val="00165E66"/>
    <w:rsid w:val="00165F6E"/>
    <w:rsid w:val="0016670A"/>
    <w:rsid w:val="001668BF"/>
    <w:rsid w:val="001669C3"/>
    <w:rsid w:val="00166A47"/>
    <w:rsid w:val="00166AD0"/>
    <w:rsid w:val="00166D05"/>
    <w:rsid w:val="00166F10"/>
    <w:rsid w:val="001671DE"/>
    <w:rsid w:val="001672F8"/>
    <w:rsid w:val="0016786D"/>
    <w:rsid w:val="001678F3"/>
    <w:rsid w:val="001679A9"/>
    <w:rsid w:val="001679D1"/>
    <w:rsid w:val="00167B89"/>
    <w:rsid w:val="00167DB6"/>
    <w:rsid w:val="001701A5"/>
    <w:rsid w:val="0017041B"/>
    <w:rsid w:val="00170620"/>
    <w:rsid w:val="001706EF"/>
    <w:rsid w:val="0017084D"/>
    <w:rsid w:val="00170862"/>
    <w:rsid w:val="0017097E"/>
    <w:rsid w:val="00170B5C"/>
    <w:rsid w:val="00170E3E"/>
    <w:rsid w:val="00170F66"/>
    <w:rsid w:val="001711BD"/>
    <w:rsid w:val="001712D2"/>
    <w:rsid w:val="0017162B"/>
    <w:rsid w:val="0017178A"/>
    <w:rsid w:val="0017183E"/>
    <w:rsid w:val="001718F7"/>
    <w:rsid w:val="0017192A"/>
    <w:rsid w:val="00171CD7"/>
    <w:rsid w:val="00171D02"/>
    <w:rsid w:val="00171D7F"/>
    <w:rsid w:val="00171FD6"/>
    <w:rsid w:val="00172264"/>
    <w:rsid w:val="001722A6"/>
    <w:rsid w:val="0017274F"/>
    <w:rsid w:val="00172A3C"/>
    <w:rsid w:val="00172CF8"/>
    <w:rsid w:val="00172ECC"/>
    <w:rsid w:val="001732D7"/>
    <w:rsid w:val="0017333F"/>
    <w:rsid w:val="00173431"/>
    <w:rsid w:val="00173478"/>
    <w:rsid w:val="001734F2"/>
    <w:rsid w:val="0017359E"/>
    <w:rsid w:val="001735D5"/>
    <w:rsid w:val="00173B1C"/>
    <w:rsid w:val="00173F5B"/>
    <w:rsid w:val="00174023"/>
    <w:rsid w:val="0017429B"/>
    <w:rsid w:val="00174742"/>
    <w:rsid w:val="00174BC8"/>
    <w:rsid w:val="00174F19"/>
    <w:rsid w:val="001754C8"/>
    <w:rsid w:val="00175684"/>
    <w:rsid w:val="00175753"/>
    <w:rsid w:val="00175D75"/>
    <w:rsid w:val="001765A5"/>
    <w:rsid w:val="00176A71"/>
    <w:rsid w:val="00176E34"/>
    <w:rsid w:val="001770C3"/>
    <w:rsid w:val="0017712C"/>
    <w:rsid w:val="001772A6"/>
    <w:rsid w:val="001772E4"/>
    <w:rsid w:val="00177547"/>
    <w:rsid w:val="0017772B"/>
    <w:rsid w:val="00177788"/>
    <w:rsid w:val="00177A07"/>
    <w:rsid w:val="00177D38"/>
    <w:rsid w:val="00180064"/>
    <w:rsid w:val="001804CB"/>
    <w:rsid w:val="001809C6"/>
    <w:rsid w:val="00181027"/>
    <w:rsid w:val="0018146E"/>
    <w:rsid w:val="00181721"/>
    <w:rsid w:val="0018176E"/>
    <w:rsid w:val="00181779"/>
    <w:rsid w:val="00181EFC"/>
    <w:rsid w:val="0018212F"/>
    <w:rsid w:val="00182747"/>
    <w:rsid w:val="00182900"/>
    <w:rsid w:val="00182949"/>
    <w:rsid w:val="00182AEF"/>
    <w:rsid w:val="00182CEC"/>
    <w:rsid w:val="0018342D"/>
    <w:rsid w:val="00183473"/>
    <w:rsid w:val="00183891"/>
    <w:rsid w:val="00183B82"/>
    <w:rsid w:val="00183C37"/>
    <w:rsid w:val="00183D8C"/>
    <w:rsid w:val="00183DE8"/>
    <w:rsid w:val="00183EA4"/>
    <w:rsid w:val="00183EF1"/>
    <w:rsid w:val="00184164"/>
    <w:rsid w:val="001842C7"/>
    <w:rsid w:val="001845BE"/>
    <w:rsid w:val="001846C4"/>
    <w:rsid w:val="001848DE"/>
    <w:rsid w:val="00184A32"/>
    <w:rsid w:val="00184B7A"/>
    <w:rsid w:val="0018508A"/>
    <w:rsid w:val="001854FE"/>
    <w:rsid w:val="00185AB8"/>
    <w:rsid w:val="00185ADB"/>
    <w:rsid w:val="00185E72"/>
    <w:rsid w:val="00186011"/>
    <w:rsid w:val="00186107"/>
    <w:rsid w:val="00186222"/>
    <w:rsid w:val="001863A2"/>
    <w:rsid w:val="00186CE4"/>
    <w:rsid w:val="00186EB2"/>
    <w:rsid w:val="00187192"/>
    <w:rsid w:val="001873BF"/>
    <w:rsid w:val="00187BB6"/>
    <w:rsid w:val="00187DF1"/>
    <w:rsid w:val="00187FCE"/>
    <w:rsid w:val="001902C6"/>
    <w:rsid w:val="00190328"/>
    <w:rsid w:val="00190795"/>
    <w:rsid w:val="00190916"/>
    <w:rsid w:val="00190AC0"/>
    <w:rsid w:val="00191140"/>
    <w:rsid w:val="001911F5"/>
    <w:rsid w:val="0019131B"/>
    <w:rsid w:val="0019153A"/>
    <w:rsid w:val="0019175D"/>
    <w:rsid w:val="0019199B"/>
    <w:rsid w:val="00191A19"/>
    <w:rsid w:val="00191ADC"/>
    <w:rsid w:val="00191BF8"/>
    <w:rsid w:val="00191E30"/>
    <w:rsid w:val="00192129"/>
    <w:rsid w:val="00192226"/>
    <w:rsid w:val="0019238C"/>
    <w:rsid w:val="00192628"/>
    <w:rsid w:val="001927BF"/>
    <w:rsid w:val="00193462"/>
    <w:rsid w:val="001935CC"/>
    <w:rsid w:val="00193B05"/>
    <w:rsid w:val="00193CF3"/>
    <w:rsid w:val="00193EFA"/>
    <w:rsid w:val="0019452C"/>
    <w:rsid w:val="001947D7"/>
    <w:rsid w:val="00194862"/>
    <w:rsid w:val="00194AE8"/>
    <w:rsid w:val="001951CD"/>
    <w:rsid w:val="001951E1"/>
    <w:rsid w:val="0019575B"/>
    <w:rsid w:val="00195826"/>
    <w:rsid w:val="001959A1"/>
    <w:rsid w:val="00195BA6"/>
    <w:rsid w:val="00195E6D"/>
    <w:rsid w:val="0019619B"/>
    <w:rsid w:val="00196237"/>
    <w:rsid w:val="0019624F"/>
    <w:rsid w:val="001962A1"/>
    <w:rsid w:val="0019638E"/>
    <w:rsid w:val="001969E8"/>
    <w:rsid w:val="00196B15"/>
    <w:rsid w:val="00196C69"/>
    <w:rsid w:val="0019747D"/>
    <w:rsid w:val="00197EB8"/>
    <w:rsid w:val="00197F86"/>
    <w:rsid w:val="001A05AE"/>
    <w:rsid w:val="001A05F0"/>
    <w:rsid w:val="001A0769"/>
    <w:rsid w:val="001A089B"/>
    <w:rsid w:val="001A093F"/>
    <w:rsid w:val="001A0F0B"/>
    <w:rsid w:val="001A12E7"/>
    <w:rsid w:val="001A1391"/>
    <w:rsid w:val="001A14F1"/>
    <w:rsid w:val="001A1787"/>
    <w:rsid w:val="001A1B49"/>
    <w:rsid w:val="001A1CC2"/>
    <w:rsid w:val="001A2033"/>
    <w:rsid w:val="001A23F1"/>
    <w:rsid w:val="001A2720"/>
    <w:rsid w:val="001A28B4"/>
    <w:rsid w:val="001A2B60"/>
    <w:rsid w:val="001A2B84"/>
    <w:rsid w:val="001A2BFE"/>
    <w:rsid w:val="001A2E07"/>
    <w:rsid w:val="001A2EAF"/>
    <w:rsid w:val="001A3016"/>
    <w:rsid w:val="001A3261"/>
    <w:rsid w:val="001A391A"/>
    <w:rsid w:val="001A3A2E"/>
    <w:rsid w:val="001A4129"/>
    <w:rsid w:val="001A41A2"/>
    <w:rsid w:val="001A432A"/>
    <w:rsid w:val="001A45B2"/>
    <w:rsid w:val="001A4BF6"/>
    <w:rsid w:val="001A4C31"/>
    <w:rsid w:val="001A4D53"/>
    <w:rsid w:val="001A4F37"/>
    <w:rsid w:val="001A500B"/>
    <w:rsid w:val="001A50AE"/>
    <w:rsid w:val="001A5136"/>
    <w:rsid w:val="001A5A3B"/>
    <w:rsid w:val="001A5CCA"/>
    <w:rsid w:val="001A6267"/>
    <w:rsid w:val="001A645E"/>
    <w:rsid w:val="001A6550"/>
    <w:rsid w:val="001A658E"/>
    <w:rsid w:val="001A6C7E"/>
    <w:rsid w:val="001A7029"/>
    <w:rsid w:val="001A70F6"/>
    <w:rsid w:val="001A71BC"/>
    <w:rsid w:val="001A7259"/>
    <w:rsid w:val="001A73AF"/>
    <w:rsid w:val="001A7439"/>
    <w:rsid w:val="001A74D4"/>
    <w:rsid w:val="001A7526"/>
    <w:rsid w:val="001A7711"/>
    <w:rsid w:val="001A77F6"/>
    <w:rsid w:val="001A78A0"/>
    <w:rsid w:val="001A79F4"/>
    <w:rsid w:val="001A7C11"/>
    <w:rsid w:val="001A7C83"/>
    <w:rsid w:val="001A7C84"/>
    <w:rsid w:val="001B00C4"/>
    <w:rsid w:val="001B00E0"/>
    <w:rsid w:val="001B0140"/>
    <w:rsid w:val="001B05E5"/>
    <w:rsid w:val="001B06A2"/>
    <w:rsid w:val="001B06B4"/>
    <w:rsid w:val="001B0987"/>
    <w:rsid w:val="001B0B95"/>
    <w:rsid w:val="001B0C0F"/>
    <w:rsid w:val="001B0C4D"/>
    <w:rsid w:val="001B0D87"/>
    <w:rsid w:val="001B1032"/>
    <w:rsid w:val="001B130C"/>
    <w:rsid w:val="001B1538"/>
    <w:rsid w:val="001B1AC5"/>
    <w:rsid w:val="001B1D0E"/>
    <w:rsid w:val="001B1FE6"/>
    <w:rsid w:val="001B2287"/>
    <w:rsid w:val="001B23A4"/>
    <w:rsid w:val="001B261B"/>
    <w:rsid w:val="001B27A8"/>
    <w:rsid w:val="001B2ACC"/>
    <w:rsid w:val="001B2CBE"/>
    <w:rsid w:val="001B31B7"/>
    <w:rsid w:val="001B3428"/>
    <w:rsid w:val="001B3667"/>
    <w:rsid w:val="001B3B0F"/>
    <w:rsid w:val="001B4550"/>
    <w:rsid w:val="001B4656"/>
    <w:rsid w:val="001B494F"/>
    <w:rsid w:val="001B4C80"/>
    <w:rsid w:val="001B56BB"/>
    <w:rsid w:val="001B5706"/>
    <w:rsid w:val="001B5A21"/>
    <w:rsid w:val="001B5D4B"/>
    <w:rsid w:val="001B5ECA"/>
    <w:rsid w:val="001B6231"/>
    <w:rsid w:val="001B6892"/>
    <w:rsid w:val="001B696C"/>
    <w:rsid w:val="001B6C82"/>
    <w:rsid w:val="001B74F1"/>
    <w:rsid w:val="001B75FA"/>
    <w:rsid w:val="001B7638"/>
    <w:rsid w:val="001B78DC"/>
    <w:rsid w:val="001B7B73"/>
    <w:rsid w:val="001B7B90"/>
    <w:rsid w:val="001C0208"/>
    <w:rsid w:val="001C02BE"/>
    <w:rsid w:val="001C03E0"/>
    <w:rsid w:val="001C03F5"/>
    <w:rsid w:val="001C062F"/>
    <w:rsid w:val="001C10B7"/>
    <w:rsid w:val="001C1AA9"/>
    <w:rsid w:val="001C1CE1"/>
    <w:rsid w:val="001C2009"/>
    <w:rsid w:val="001C219F"/>
    <w:rsid w:val="001C21B0"/>
    <w:rsid w:val="001C254C"/>
    <w:rsid w:val="001C2619"/>
    <w:rsid w:val="001C2646"/>
    <w:rsid w:val="001C2758"/>
    <w:rsid w:val="001C298D"/>
    <w:rsid w:val="001C2FEB"/>
    <w:rsid w:val="001C3791"/>
    <w:rsid w:val="001C3832"/>
    <w:rsid w:val="001C3967"/>
    <w:rsid w:val="001C397F"/>
    <w:rsid w:val="001C3DA9"/>
    <w:rsid w:val="001C3DD7"/>
    <w:rsid w:val="001C3E84"/>
    <w:rsid w:val="001C3EE9"/>
    <w:rsid w:val="001C3F02"/>
    <w:rsid w:val="001C4101"/>
    <w:rsid w:val="001C45A2"/>
    <w:rsid w:val="001C4856"/>
    <w:rsid w:val="001C4B27"/>
    <w:rsid w:val="001C4F1F"/>
    <w:rsid w:val="001C4FF4"/>
    <w:rsid w:val="001C50CE"/>
    <w:rsid w:val="001C578C"/>
    <w:rsid w:val="001C608D"/>
    <w:rsid w:val="001C608F"/>
    <w:rsid w:val="001C60F7"/>
    <w:rsid w:val="001C655D"/>
    <w:rsid w:val="001C65E2"/>
    <w:rsid w:val="001C6A3D"/>
    <w:rsid w:val="001C6A54"/>
    <w:rsid w:val="001C6B4C"/>
    <w:rsid w:val="001C6D07"/>
    <w:rsid w:val="001C6E2B"/>
    <w:rsid w:val="001C70B8"/>
    <w:rsid w:val="001C70BD"/>
    <w:rsid w:val="001C7152"/>
    <w:rsid w:val="001C7213"/>
    <w:rsid w:val="001C734A"/>
    <w:rsid w:val="001C7412"/>
    <w:rsid w:val="001C75E3"/>
    <w:rsid w:val="001C7642"/>
    <w:rsid w:val="001C7A1B"/>
    <w:rsid w:val="001C7A26"/>
    <w:rsid w:val="001D00C4"/>
    <w:rsid w:val="001D04B2"/>
    <w:rsid w:val="001D0678"/>
    <w:rsid w:val="001D0795"/>
    <w:rsid w:val="001D0A6F"/>
    <w:rsid w:val="001D1718"/>
    <w:rsid w:val="001D1BAD"/>
    <w:rsid w:val="001D2558"/>
    <w:rsid w:val="001D25FC"/>
    <w:rsid w:val="001D2895"/>
    <w:rsid w:val="001D3201"/>
    <w:rsid w:val="001D32A0"/>
    <w:rsid w:val="001D356A"/>
    <w:rsid w:val="001D3690"/>
    <w:rsid w:val="001D39A2"/>
    <w:rsid w:val="001D3D29"/>
    <w:rsid w:val="001D3D8E"/>
    <w:rsid w:val="001D3EFB"/>
    <w:rsid w:val="001D4154"/>
    <w:rsid w:val="001D42AD"/>
    <w:rsid w:val="001D433D"/>
    <w:rsid w:val="001D4464"/>
    <w:rsid w:val="001D44A0"/>
    <w:rsid w:val="001D46F6"/>
    <w:rsid w:val="001D49D3"/>
    <w:rsid w:val="001D4A2A"/>
    <w:rsid w:val="001D4A7B"/>
    <w:rsid w:val="001D4BCD"/>
    <w:rsid w:val="001D4E96"/>
    <w:rsid w:val="001D4F2A"/>
    <w:rsid w:val="001D4FDA"/>
    <w:rsid w:val="001D5045"/>
    <w:rsid w:val="001D50CD"/>
    <w:rsid w:val="001D520A"/>
    <w:rsid w:val="001D5433"/>
    <w:rsid w:val="001D54FE"/>
    <w:rsid w:val="001D5587"/>
    <w:rsid w:val="001D59C1"/>
    <w:rsid w:val="001D5AAF"/>
    <w:rsid w:val="001D5B4A"/>
    <w:rsid w:val="001D5BEA"/>
    <w:rsid w:val="001D5C4B"/>
    <w:rsid w:val="001D5E6E"/>
    <w:rsid w:val="001D5F87"/>
    <w:rsid w:val="001D5FF9"/>
    <w:rsid w:val="001D6108"/>
    <w:rsid w:val="001D63DF"/>
    <w:rsid w:val="001D6740"/>
    <w:rsid w:val="001D6A22"/>
    <w:rsid w:val="001D6A88"/>
    <w:rsid w:val="001D719F"/>
    <w:rsid w:val="001D7A35"/>
    <w:rsid w:val="001D7AA3"/>
    <w:rsid w:val="001D7AEE"/>
    <w:rsid w:val="001D7E32"/>
    <w:rsid w:val="001D7FC2"/>
    <w:rsid w:val="001E019E"/>
    <w:rsid w:val="001E03CB"/>
    <w:rsid w:val="001E042D"/>
    <w:rsid w:val="001E050E"/>
    <w:rsid w:val="001E0739"/>
    <w:rsid w:val="001E0AD8"/>
    <w:rsid w:val="001E0D3B"/>
    <w:rsid w:val="001E1315"/>
    <w:rsid w:val="001E16E1"/>
    <w:rsid w:val="001E1A47"/>
    <w:rsid w:val="001E1AEF"/>
    <w:rsid w:val="001E1BED"/>
    <w:rsid w:val="001E1F8C"/>
    <w:rsid w:val="001E22FC"/>
    <w:rsid w:val="001E2504"/>
    <w:rsid w:val="001E25A9"/>
    <w:rsid w:val="001E25EE"/>
    <w:rsid w:val="001E302D"/>
    <w:rsid w:val="001E360B"/>
    <w:rsid w:val="001E36E1"/>
    <w:rsid w:val="001E37A5"/>
    <w:rsid w:val="001E3EAA"/>
    <w:rsid w:val="001E405A"/>
    <w:rsid w:val="001E41EE"/>
    <w:rsid w:val="001E4551"/>
    <w:rsid w:val="001E455F"/>
    <w:rsid w:val="001E46A4"/>
    <w:rsid w:val="001E4953"/>
    <w:rsid w:val="001E4CAC"/>
    <w:rsid w:val="001E4D33"/>
    <w:rsid w:val="001E541E"/>
    <w:rsid w:val="001E5552"/>
    <w:rsid w:val="001E5737"/>
    <w:rsid w:val="001E5D67"/>
    <w:rsid w:val="001E5E25"/>
    <w:rsid w:val="001E5F8E"/>
    <w:rsid w:val="001E60CF"/>
    <w:rsid w:val="001E615C"/>
    <w:rsid w:val="001E6258"/>
    <w:rsid w:val="001E628A"/>
    <w:rsid w:val="001E67BD"/>
    <w:rsid w:val="001E67F4"/>
    <w:rsid w:val="001E6ACA"/>
    <w:rsid w:val="001E6EEA"/>
    <w:rsid w:val="001E731F"/>
    <w:rsid w:val="001E7928"/>
    <w:rsid w:val="001E79FF"/>
    <w:rsid w:val="001E7CE2"/>
    <w:rsid w:val="001E7D8B"/>
    <w:rsid w:val="001F000D"/>
    <w:rsid w:val="001F0342"/>
    <w:rsid w:val="001F0405"/>
    <w:rsid w:val="001F04A8"/>
    <w:rsid w:val="001F05FD"/>
    <w:rsid w:val="001F0A73"/>
    <w:rsid w:val="001F0ED3"/>
    <w:rsid w:val="001F1023"/>
    <w:rsid w:val="001F104B"/>
    <w:rsid w:val="001F10E4"/>
    <w:rsid w:val="001F11A1"/>
    <w:rsid w:val="001F12E1"/>
    <w:rsid w:val="001F1526"/>
    <w:rsid w:val="001F16C2"/>
    <w:rsid w:val="001F16F0"/>
    <w:rsid w:val="001F17B5"/>
    <w:rsid w:val="001F1A33"/>
    <w:rsid w:val="001F1BB1"/>
    <w:rsid w:val="001F1CAF"/>
    <w:rsid w:val="001F2ACD"/>
    <w:rsid w:val="001F2B57"/>
    <w:rsid w:val="001F2BAF"/>
    <w:rsid w:val="001F2BF3"/>
    <w:rsid w:val="001F2C63"/>
    <w:rsid w:val="001F2F6E"/>
    <w:rsid w:val="001F2F8C"/>
    <w:rsid w:val="001F34AE"/>
    <w:rsid w:val="001F359E"/>
    <w:rsid w:val="001F392C"/>
    <w:rsid w:val="001F3BC7"/>
    <w:rsid w:val="001F3C77"/>
    <w:rsid w:val="001F3DF5"/>
    <w:rsid w:val="001F3E13"/>
    <w:rsid w:val="001F4053"/>
    <w:rsid w:val="001F40DC"/>
    <w:rsid w:val="001F4C17"/>
    <w:rsid w:val="001F4F58"/>
    <w:rsid w:val="001F4F98"/>
    <w:rsid w:val="001F5217"/>
    <w:rsid w:val="001F5388"/>
    <w:rsid w:val="001F5758"/>
    <w:rsid w:val="001F59B5"/>
    <w:rsid w:val="001F5D2A"/>
    <w:rsid w:val="001F621C"/>
    <w:rsid w:val="001F647C"/>
    <w:rsid w:val="001F6719"/>
    <w:rsid w:val="001F68CE"/>
    <w:rsid w:val="001F6BBF"/>
    <w:rsid w:val="001F6DFA"/>
    <w:rsid w:val="001F763E"/>
    <w:rsid w:val="001F7901"/>
    <w:rsid w:val="001F7958"/>
    <w:rsid w:val="001F7ABF"/>
    <w:rsid w:val="001F7D3F"/>
    <w:rsid w:val="002002B2"/>
    <w:rsid w:val="002004EC"/>
    <w:rsid w:val="002009C6"/>
    <w:rsid w:val="002017BE"/>
    <w:rsid w:val="00201DC8"/>
    <w:rsid w:val="00201DF1"/>
    <w:rsid w:val="00202324"/>
    <w:rsid w:val="00202580"/>
    <w:rsid w:val="002026F9"/>
    <w:rsid w:val="00202A0C"/>
    <w:rsid w:val="00202A88"/>
    <w:rsid w:val="00202AA6"/>
    <w:rsid w:val="00202AF1"/>
    <w:rsid w:val="00202D3D"/>
    <w:rsid w:val="002033C7"/>
    <w:rsid w:val="002035E7"/>
    <w:rsid w:val="002036B4"/>
    <w:rsid w:val="002036ED"/>
    <w:rsid w:val="0020397A"/>
    <w:rsid w:val="002039E6"/>
    <w:rsid w:val="00203A13"/>
    <w:rsid w:val="00203C88"/>
    <w:rsid w:val="00203ED7"/>
    <w:rsid w:val="00203F73"/>
    <w:rsid w:val="00204011"/>
    <w:rsid w:val="002040BC"/>
    <w:rsid w:val="00204405"/>
    <w:rsid w:val="00204768"/>
    <w:rsid w:val="0020477F"/>
    <w:rsid w:val="002047C2"/>
    <w:rsid w:val="002047C7"/>
    <w:rsid w:val="002048C1"/>
    <w:rsid w:val="002049FE"/>
    <w:rsid w:val="00204C24"/>
    <w:rsid w:val="00204D4C"/>
    <w:rsid w:val="00204D6E"/>
    <w:rsid w:val="00204FD4"/>
    <w:rsid w:val="002054D6"/>
    <w:rsid w:val="002056A7"/>
    <w:rsid w:val="002058AB"/>
    <w:rsid w:val="00205911"/>
    <w:rsid w:val="00205949"/>
    <w:rsid w:val="00205E56"/>
    <w:rsid w:val="00206867"/>
    <w:rsid w:val="002069F3"/>
    <w:rsid w:val="00206A10"/>
    <w:rsid w:val="00206AF8"/>
    <w:rsid w:val="00206D90"/>
    <w:rsid w:val="00206E24"/>
    <w:rsid w:val="00206EEB"/>
    <w:rsid w:val="002071EF"/>
    <w:rsid w:val="002072FF"/>
    <w:rsid w:val="00207CB1"/>
    <w:rsid w:val="00207D94"/>
    <w:rsid w:val="00207EC0"/>
    <w:rsid w:val="002104A4"/>
    <w:rsid w:val="0021055E"/>
    <w:rsid w:val="002106ED"/>
    <w:rsid w:val="002106F8"/>
    <w:rsid w:val="00210925"/>
    <w:rsid w:val="0021155F"/>
    <w:rsid w:val="002118FC"/>
    <w:rsid w:val="00212120"/>
    <w:rsid w:val="0021263A"/>
    <w:rsid w:val="002129EC"/>
    <w:rsid w:val="00212A10"/>
    <w:rsid w:val="00212B84"/>
    <w:rsid w:val="00212BC3"/>
    <w:rsid w:val="00212EBD"/>
    <w:rsid w:val="00212F19"/>
    <w:rsid w:val="002130F4"/>
    <w:rsid w:val="002132B8"/>
    <w:rsid w:val="002133A6"/>
    <w:rsid w:val="0021373E"/>
    <w:rsid w:val="00213746"/>
    <w:rsid w:val="00213895"/>
    <w:rsid w:val="00213D89"/>
    <w:rsid w:val="0021409F"/>
    <w:rsid w:val="002140BD"/>
    <w:rsid w:val="0021447B"/>
    <w:rsid w:val="00214AF7"/>
    <w:rsid w:val="00214B36"/>
    <w:rsid w:val="00214D5B"/>
    <w:rsid w:val="002150FC"/>
    <w:rsid w:val="0021533E"/>
    <w:rsid w:val="0021536A"/>
    <w:rsid w:val="00215576"/>
    <w:rsid w:val="00215B48"/>
    <w:rsid w:val="00215D56"/>
    <w:rsid w:val="00215FC9"/>
    <w:rsid w:val="00216A17"/>
    <w:rsid w:val="00216A51"/>
    <w:rsid w:val="00216AB3"/>
    <w:rsid w:val="00216FBB"/>
    <w:rsid w:val="0021701F"/>
    <w:rsid w:val="00217565"/>
    <w:rsid w:val="002175BE"/>
    <w:rsid w:val="00217FAB"/>
    <w:rsid w:val="00217FCF"/>
    <w:rsid w:val="002201B8"/>
    <w:rsid w:val="0022087B"/>
    <w:rsid w:val="0022099C"/>
    <w:rsid w:val="002209DC"/>
    <w:rsid w:val="00220B68"/>
    <w:rsid w:val="00220CF0"/>
    <w:rsid w:val="00221003"/>
    <w:rsid w:val="0022103F"/>
    <w:rsid w:val="0022128D"/>
    <w:rsid w:val="002215E2"/>
    <w:rsid w:val="00221CF6"/>
    <w:rsid w:val="00222010"/>
    <w:rsid w:val="002221D4"/>
    <w:rsid w:val="002225CA"/>
    <w:rsid w:val="00222976"/>
    <w:rsid w:val="00222C19"/>
    <w:rsid w:val="00223013"/>
    <w:rsid w:val="00223027"/>
    <w:rsid w:val="002230FD"/>
    <w:rsid w:val="00223561"/>
    <w:rsid w:val="0022378E"/>
    <w:rsid w:val="00223A13"/>
    <w:rsid w:val="002244D3"/>
    <w:rsid w:val="00224BB9"/>
    <w:rsid w:val="00224CCE"/>
    <w:rsid w:val="00224DD9"/>
    <w:rsid w:val="00225159"/>
    <w:rsid w:val="002255B6"/>
    <w:rsid w:val="0022575F"/>
    <w:rsid w:val="00225A77"/>
    <w:rsid w:val="00225D31"/>
    <w:rsid w:val="00225D82"/>
    <w:rsid w:val="00226266"/>
    <w:rsid w:val="00226275"/>
    <w:rsid w:val="0022677E"/>
    <w:rsid w:val="002270E6"/>
    <w:rsid w:val="00227233"/>
    <w:rsid w:val="002273B9"/>
    <w:rsid w:val="00227431"/>
    <w:rsid w:val="0022759F"/>
    <w:rsid w:val="00230385"/>
    <w:rsid w:val="0023046F"/>
    <w:rsid w:val="00230535"/>
    <w:rsid w:val="002305AA"/>
    <w:rsid w:val="002305EC"/>
    <w:rsid w:val="0023080D"/>
    <w:rsid w:val="00230B1D"/>
    <w:rsid w:val="00231209"/>
    <w:rsid w:val="002312D4"/>
    <w:rsid w:val="0023156A"/>
    <w:rsid w:val="00231949"/>
    <w:rsid w:val="002319C8"/>
    <w:rsid w:val="00231C5E"/>
    <w:rsid w:val="00231C88"/>
    <w:rsid w:val="002324C3"/>
    <w:rsid w:val="0023270C"/>
    <w:rsid w:val="00232892"/>
    <w:rsid w:val="002329AB"/>
    <w:rsid w:val="00232AB2"/>
    <w:rsid w:val="00232BA4"/>
    <w:rsid w:val="00232DCA"/>
    <w:rsid w:val="00232EB2"/>
    <w:rsid w:val="00233202"/>
    <w:rsid w:val="0023352E"/>
    <w:rsid w:val="00233608"/>
    <w:rsid w:val="0023378C"/>
    <w:rsid w:val="00233A5F"/>
    <w:rsid w:val="00233CAB"/>
    <w:rsid w:val="00233DA6"/>
    <w:rsid w:val="002340B6"/>
    <w:rsid w:val="002342D4"/>
    <w:rsid w:val="00234676"/>
    <w:rsid w:val="0023497A"/>
    <w:rsid w:val="00234B84"/>
    <w:rsid w:val="00234F9F"/>
    <w:rsid w:val="00235141"/>
    <w:rsid w:val="002352EE"/>
    <w:rsid w:val="002358FA"/>
    <w:rsid w:val="002359FA"/>
    <w:rsid w:val="00235B68"/>
    <w:rsid w:val="00235B6F"/>
    <w:rsid w:val="00235B9F"/>
    <w:rsid w:val="00235C34"/>
    <w:rsid w:val="00236539"/>
    <w:rsid w:val="00236A44"/>
    <w:rsid w:val="00236C87"/>
    <w:rsid w:val="00236D17"/>
    <w:rsid w:val="00236E73"/>
    <w:rsid w:val="00236FE5"/>
    <w:rsid w:val="002375A4"/>
    <w:rsid w:val="002375BD"/>
    <w:rsid w:val="0023789C"/>
    <w:rsid w:val="00237B5C"/>
    <w:rsid w:val="00237BCC"/>
    <w:rsid w:val="00240318"/>
    <w:rsid w:val="00240413"/>
    <w:rsid w:val="00240751"/>
    <w:rsid w:val="00240B08"/>
    <w:rsid w:val="00240C84"/>
    <w:rsid w:val="00240F96"/>
    <w:rsid w:val="0024123E"/>
    <w:rsid w:val="0024147C"/>
    <w:rsid w:val="002415B2"/>
    <w:rsid w:val="002416B5"/>
    <w:rsid w:val="00241B58"/>
    <w:rsid w:val="00241CA3"/>
    <w:rsid w:val="00241E20"/>
    <w:rsid w:val="00241FDC"/>
    <w:rsid w:val="0024226B"/>
    <w:rsid w:val="00242B31"/>
    <w:rsid w:val="00242D7F"/>
    <w:rsid w:val="002434CF"/>
    <w:rsid w:val="00243843"/>
    <w:rsid w:val="00243D26"/>
    <w:rsid w:val="00243F35"/>
    <w:rsid w:val="00244429"/>
    <w:rsid w:val="00244A43"/>
    <w:rsid w:val="00244DD2"/>
    <w:rsid w:val="00244F81"/>
    <w:rsid w:val="002450F0"/>
    <w:rsid w:val="0024565A"/>
    <w:rsid w:val="00245859"/>
    <w:rsid w:val="00245E9C"/>
    <w:rsid w:val="00246583"/>
    <w:rsid w:val="002467E2"/>
    <w:rsid w:val="0024684E"/>
    <w:rsid w:val="00246AB2"/>
    <w:rsid w:val="00246B2E"/>
    <w:rsid w:val="00246C43"/>
    <w:rsid w:val="00246DEF"/>
    <w:rsid w:val="00247353"/>
    <w:rsid w:val="002474EA"/>
    <w:rsid w:val="00247774"/>
    <w:rsid w:val="002479C5"/>
    <w:rsid w:val="00247B22"/>
    <w:rsid w:val="00247C83"/>
    <w:rsid w:val="002503FC"/>
    <w:rsid w:val="00250410"/>
    <w:rsid w:val="002507A9"/>
    <w:rsid w:val="0025090A"/>
    <w:rsid w:val="00250939"/>
    <w:rsid w:val="00250BBD"/>
    <w:rsid w:val="00250C5C"/>
    <w:rsid w:val="00250F75"/>
    <w:rsid w:val="0025149A"/>
    <w:rsid w:val="002516E4"/>
    <w:rsid w:val="00251AAA"/>
    <w:rsid w:val="00251C4E"/>
    <w:rsid w:val="00251EA0"/>
    <w:rsid w:val="002521F8"/>
    <w:rsid w:val="002526A0"/>
    <w:rsid w:val="00252824"/>
    <w:rsid w:val="00252918"/>
    <w:rsid w:val="002529BF"/>
    <w:rsid w:val="00252EB3"/>
    <w:rsid w:val="002531E9"/>
    <w:rsid w:val="00253529"/>
    <w:rsid w:val="002538CE"/>
    <w:rsid w:val="00253CDC"/>
    <w:rsid w:val="00254066"/>
    <w:rsid w:val="00254074"/>
    <w:rsid w:val="002540E5"/>
    <w:rsid w:val="002545EC"/>
    <w:rsid w:val="002546DB"/>
    <w:rsid w:val="00254705"/>
    <w:rsid w:val="0025470D"/>
    <w:rsid w:val="0025495E"/>
    <w:rsid w:val="00254B1F"/>
    <w:rsid w:val="00254E67"/>
    <w:rsid w:val="002552B2"/>
    <w:rsid w:val="002552F1"/>
    <w:rsid w:val="00255409"/>
    <w:rsid w:val="00255477"/>
    <w:rsid w:val="00255E26"/>
    <w:rsid w:val="0025617B"/>
    <w:rsid w:val="0025664D"/>
    <w:rsid w:val="00256734"/>
    <w:rsid w:val="00256749"/>
    <w:rsid w:val="002568E8"/>
    <w:rsid w:val="00256F2E"/>
    <w:rsid w:val="00257430"/>
    <w:rsid w:val="002575F8"/>
    <w:rsid w:val="002576A9"/>
    <w:rsid w:val="00257847"/>
    <w:rsid w:val="00257A91"/>
    <w:rsid w:val="00257BAB"/>
    <w:rsid w:val="00257C7B"/>
    <w:rsid w:val="002602C3"/>
    <w:rsid w:val="00260762"/>
    <w:rsid w:val="00260B78"/>
    <w:rsid w:val="00260BA5"/>
    <w:rsid w:val="00260EAD"/>
    <w:rsid w:val="0026118F"/>
    <w:rsid w:val="0026141A"/>
    <w:rsid w:val="00261518"/>
    <w:rsid w:val="00261553"/>
    <w:rsid w:val="00262248"/>
    <w:rsid w:val="00262379"/>
    <w:rsid w:val="0026297E"/>
    <w:rsid w:val="00262D15"/>
    <w:rsid w:val="00262DBB"/>
    <w:rsid w:val="00262F0C"/>
    <w:rsid w:val="00262FAA"/>
    <w:rsid w:val="00262FB4"/>
    <w:rsid w:val="00263042"/>
    <w:rsid w:val="0026312E"/>
    <w:rsid w:val="00263203"/>
    <w:rsid w:val="002632E8"/>
    <w:rsid w:val="00263772"/>
    <w:rsid w:val="00263F5B"/>
    <w:rsid w:val="00263F70"/>
    <w:rsid w:val="0026405F"/>
    <w:rsid w:val="00264442"/>
    <w:rsid w:val="0026463B"/>
    <w:rsid w:val="00264E67"/>
    <w:rsid w:val="002655DB"/>
    <w:rsid w:val="00265ABA"/>
    <w:rsid w:val="00265DED"/>
    <w:rsid w:val="00266023"/>
    <w:rsid w:val="00266128"/>
    <w:rsid w:val="002664F6"/>
    <w:rsid w:val="00266904"/>
    <w:rsid w:val="00267059"/>
    <w:rsid w:val="002671D5"/>
    <w:rsid w:val="00267285"/>
    <w:rsid w:val="002673CB"/>
    <w:rsid w:val="0026791A"/>
    <w:rsid w:val="00267AB1"/>
    <w:rsid w:val="00267BD5"/>
    <w:rsid w:val="00267F7C"/>
    <w:rsid w:val="0027009D"/>
    <w:rsid w:val="00270150"/>
    <w:rsid w:val="00270266"/>
    <w:rsid w:val="00270309"/>
    <w:rsid w:val="002703B3"/>
    <w:rsid w:val="00270492"/>
    <w:rsid w:val="00270B73"/>
    <w:rsid w:val="00270BF2"/>
    <w:rsid w:val="00270C9A"/>
    <w:rsid w:val="00270CA1"/>
    <w:rsid w:val="00271034"/>
    <w:rsid w:val="0027113F"/>
    <w:rsid w:val="002712EF"/>
    <w:rsid w:val="002712FA"/>
    <w:rsid w:val="002715A8"/>
    <w:rsid w:val="0027190B"/>
    <w:rsid w:val="002719E6"/>
    <w:rsid w:val="00271BD6"/>
    <w:rsid w:val="00271C82"/>
    <w:rsid w:val="002721FE"/>
    <w:rsid w:val="002722E0"/>
    <w:rsid w:val="002722EE"/>
    <w:rsid w:val="0027252B"/>
    <w:rsid w:val="00272D1B"/>
    <w:rsid w:val="00272F2F"/>
    <w:rsid w:val="00272F7A"/>
    <w:rsid w:val="0027318A"/>
    <w:rsid w:val="002734D2"/>
    <w:rsid w:val="00273C4F"/>
    <w:rsid w:val="00273F89"/>
    <w:rsid w:val="00274141"/>
    <w:rsid w:val="002741DB"/>
    <w:rsid w:val="002741FE"/>
    <w:rsid w:val="00274830"/>
    <w:rsid w:val="002748D9"/>
    <w:rsid w:val="002748DE"/>
    <w:rsid w:val="00274F25"/>
    <w:rsid w:val="00274FC4"/>
    <w:rsid w:val="002750D6"/>
    <w:rsid w:val="002751C8"/>
    <w:rsid w:val="0027579D"/>
    <w:rsid w:val="002759C1"/>
    <w:rsid w:val="0027641E"/>
    <w:rsid w:val="00276717"/>
    <w:rsid w:val="002768D5"/>
    <w:rsid w:val="00276ACB"/>
    <w:rsid w:val="00276CF6"/>
    <w:rsid w:val="00277297"/>
    <w:rsid w:val="00277381"/>
    <w:rsid w:val="0027759B"/>
    <w:rsid w:val="0027762B"/>
    <w:rsid w:val="00277BE5"/>
    <w:rsid w:val="00277F7A"/>
    <w:rsid w:val="0028024E"/>
    <w:rsid w:val="00280338"/>
    <w:rsid w:val="002807F6"/>
    <w:rsid w:val="00280FBC"/>
    <w:rsid w:val="00281117"/>
    <w:rsid w:val="00281359"/>
    <w:rsid w:val="002818CA"/>
    <w:rsid w:val="002818F5"/>
    <w:rsid w:val="00281DE1"/>
    <w:rsid w:val="00281DE6"/>
    <w:rsid w:val="00281F19"/>
    <w:rsid w:val="00281FA4"/>
    <w:rsid w:val="002821D1"/>
    <w:rsid w:val="00282682"/>
    <w:rsid w:val="002828EF"/>
    <w:rsid w:val="00282AEE"/>
    <w:rsid w:val="0028361C"/>
    <w:rsid w:val="00283766"/>
    <w:rsid w:val="00283990"/>
    <w:rsid w:val="00283A8F"/>
    <w:rsid w:val="00283CC8"/>
    <w:rsid w:val="00283F81"/>
    <w:rsid w:val="00283F92"/>
    <w:rsid w:val="002840A5"/>
    <w:rsid w:val="00284173"/>
    <w:rsid w:val="002847D1"/>
    <w:rsid w:val="00284908"/>
    <w:rsid w:val="00284953"/>
    <w:rsid w:val="00284F36"/>
    <w:rsid w:val="00285569"/>
    <w:rsid w:val="00285A64"/>
    <w:rsid w:val="00285F53"/>
    <w:rsid w:val="00286031"/>
    <w:rsid w:val="002864A6"/>
    <w:rsid w:val="002866A3"/>
    <w:rsid w:val="0028681B"/>
    <w:rsid w:val="00286D61"/>
    <w:rsid w:val="00286F40"/>
    <w:rsid w:val="002870B7"/>
    <w:rsid w:val="0028714E"/>
    <w:rsid w:val="0028752D"/>
    <w:rsid w:val="00287C9D"/>
    <w:rsid w:val="002900BD"/>
    <w:rsid w:val="00290240"/>
    <w:rsid w:val="0029039D"/>
    <w:rsid w:val="002904A3"/>
    <w:rsid w:val="0029093B"/>
    <w:rsid w:val="00290948"/>
    <w:rsid w:val="0029096B"/>
    <w:rsid w:val="0029143A"/>
    <w:rsid w:val="002916BB"/>
    <w:rsid w:val="00291750"/>
    <w:rsid w:val="00291D00"/>
    <w:rsid w:val="00292306"/>
    <w:rsid w:val="0029246D"/>
    <w:rsid w:val="00292743"/>
    <w:rsid w:val="00292964"/>
    <w:rsid w:val="00292AC2"/>
    <w:rsid w:val="00292AC3"/>
    <w:rsid w:val="002935F1"/>
    <w:rsid w:val="002936DA"/>
    <w:rsid w:val="00293751"/>
    <w:rsid w:val="002938C9"/>
    <w:rsid w:val="00293935"/>
    <w:rsid w:val="00293DF2"/>
    <w:rsid w:val="00294023"/>
    <w:rsid w:val="00294156"/>
    <w:rsid w:val="00294A39"/>
    <w:rsid w:val="00294B95"/>
    <w:rsid w:val="00294CC8"/>
    <w:rsid w:val="00294E51"/>
    <w:rsid w:val="00294E6D"/>
    <w:rsid w:val="00294EFE"/>
    <w:rsid w:val="002950DC"/>
    <w:rsid w:val="00295211"/>
    <w:rsid w:val="00295699"/>
    <w:rsid w:val="0029586C"/>
    <w:rsid w:val="00295CF6"/>
    <w:rsid w:val="00295EEB"/>
    <w:rsid w:val="0029634C"/>
    <w:rsid w:val="00296592"/>
    <w:rsid w:val="00296715"/>
    <w:rsid w:val="0029677C"/>
    <w:rsid w:val="0029683F"/>
    <w:rsid w:val="002969E0"/>
    <w:rsid w:val="00296E0C"/>
    <w:rsid w:val="0029700B"/>
    <w:rsid w:val="00297058"/>
    <w:rsid w:val="00297220"/>
    <w:rsid w:val="00297441"/>
    <w:rsid w:val="0029747D"/>
    <w:rsid w:val="002975D6"/>
    <w:rsid w:val="00297A66"/>
    <w:rsid w:val="00297C52"/>
    <w:rsid w:val="00297CD7"/>
    <w:rsid w:val="00297F41"/>
    <w:rsid w:val="002A0101"/>
    <w:rsid w:val="002A015C"/>
    <w:rsid w:val="002A0688"/>
    <w:rsid w:val="002A0A17"/>
    <w:rsid w:val="002A0D55"/>
    <w:rsid w:val="002A0FE2"/>
    <w:rsid w:val="002A10F3"/>
    <w:rsid w:val="002A1857"/>
    <w:rsid w:val="002A18A9"/>
    <w:rsid w:val="002A1A72"/>
    <w:rsid w:val="002A1A86"/>
    <w:rsid w:val="002A1B3A"/>
    <w:rsid w:val="002A2171"/>
    <w:rsid w:val="002A2392"/>
    <w:rsid w:val="002A2852"/>
    <w:rsid w:val="002A2A7D"/>
    <w:rsid w:val="002A2CFC"/>
    <w:rsid w:val="002A30D4"/>
    <w:rsid w:val="002A311B"/>
    <w:rsid w:val="002A3771"/>
    <w:rsid w:val="002A379E"/>
    <w:rsid w:val="002A3D3D"/>
    <w:rsid w:val="002A3DBD"/>
    <w:rsid w:val="002A412C"/>
    <w:rsid w:val="002A44A2"/>
    <w:rsid w:val="002A44C7"/>
    <w:rsid w:val="002A44DA"/>
    <w:rsid w:val="002A46D6"/>
    <w:rsid w:val="002A478E"/>
    <w:rsid w:val="002A4AD3"/>
    <w:rsid w:val="002A4B41"/>
    <w:rsid w:val="002A5562"/>
    <w:rsid w:val="002A566C"/>
    <w:rsid w:val="002A59CC"/>
    <w:rsid w:val="002A59DE"/>
    <w:rsid w:val="002A5AF0"/>
    <w:rsid w:val="002A5BAD"/>
    <w:rsid w:val="002A5D17"/>
    <w:rsid w:val="002A605C"/>
    <w:rsid w:val="002A6138"/>
    <w:rsid w:val="002A6655"/>
    <w:rsid w:val="002A6812"/>
    <w:rsid w:val="002A6C52"/>
    <w:rsid w:val="002A6C8B"/>
    <w:rsid w:val="002A71FA"/>
    <w:rsid w:val="002A7421"/>
    <w:rsid w:val="002A7725"/>
    <w:rsid w:val="002B01D0"/>
    <w:rsid w:val="002B03F1"/>
    <w:rsid w:val="002B0A94"/>
    <w:rsid w:val="002B0CC3"/>
    <w:rsid w:val="002B109B"/>
    <w:rsid w:val="002B11E2"/>
    <w:rsid w:val="002B136C"/>
    <w:rsid w:val="002B1556"/>
    <w:rsid w:val="002B1E36"/>
    <w:rsid w:val="002B22CB"/>
    <w:rsid w:val="002B2847"/>
    <w:rsid w:val="002B2BF7"/>
    <w:rsid w:val="002B2CF7"/>
    <w:rsid w:val="002B32BA"/>
    <w:rsid w:val="002B3300"/>
    <w:rsid w:val="002B3561"/>
    <w:rsid w:val="002B366E"/>
    <w:rsid w:val="002B3CBF"/>
    <w:rsid w:val="002B3E8F"/>
    <w:rsid w:val="002B4338"/>
    <w:rsid w:val="002B46D0"/>
    <w:rsid w:val="002B499A"/>
    <w:rsid w:val="002B4CC5"/>
    <w:rsid w:val="002B4E4A"/>
    <w:rsid w:val="002B515C"/>
    <w:rsid w:val="002B5360"/>
    <w:rsid w:val="002B57C5"/>
    <w:rsid w:val="002B586A"/>
    <w:rsid w:val="002B5889"/>
    <w:rsid w:val="002B58D8"/>
    <w:rsid w:val="002B5B58"/>
    <w:rsid w:val="002B5D0D"/>
    <w:rsid w:val="002B5E3E"/>
    <w:rsid w:val="002B6206"/>
    <w:rsid w:val="002B6723"/>
    <w:rsid w:val="002B769B"/>
    <w:rsid w:val="002B7888"/>
    <w:rsid w:val="002B7B45"/>
    <w:rsid w:val="002B7BEC"/>
    <w:rsid w:val="002B7C26"/>
    <w:rsid w:val="002B7D5F"/>
    <w:rsid w:val="002B7EC6"/>
    <w:rsid w:val="002C012F"/>
    <w:rsid w:val="002C03F3"/>
    <w:rsid w:val="002C0A40"/>
    <w:rsid w:val="002C0DCE"/>
    <w:rsid w:val="002C0E6E"/>
    <w:rsid w:val="002C10EC"/>
    <w:rsid w:val="002C153D"/>
    <w:rsid w:val="002C156A"/>
    <w:rsid w:val="002C18C0"/>
    <w:rsid w:val="002C19CD"/>
    <w:rsid w:val="002C1B9B"/>
    <w:rsid w:val="002C1BF6"/>
    <w:rsid w:val="002C1F73"/>
    <w:rsid w:val="002C205C"/>
    <w:rsid w:val="002C2236"/>
    <w:rsid w:val="002C22B7"/>
    <w:rsid w:val="002C2509"/>
    <w:rsid w:val="002C2863"/>
    <w:rsid w:val="002C2BB7"/>
    <w:rsid w:val="002C2D1A"/>
    <w:rsid w:val="002C302B"/>
    <w:rsid w:val="002C326E"/>
    <w:rsid w:val="002C33FE"/>
    <w:rsid w:val="002C348C"/>
    <w:rsid w:val="002C3E48"/>
    <w:rsid w:val="002C4112"/>
    <w:rsid w:val="002C46E0"/>
    <w:rsid w:val="002C4E28"/>
    <w:rsid w:val="002C4F8D"/>
    <w:rsid w:val="002C5127"/>
    <w:rsid w:val="002C52E9"/>
    <w:rsid w:val="002C5429"/>
    <w:rsid w:val="002C54E4"/>
    <w:rsid w:val="002C5782"/>
    <w:rsid w:val="002C584B"/>
    <w:rsid w:val="002C5E4F"/>
    <w:rsid w:val="002C6307"/>
    <w:rsid w:val="002C643F"/>
    <w:rsid w:val="002C6473"/>
    <w:rsid w:val="002C68AC"/>
    <w:rsid w:val="002C68FC"/>
    <w:rsid w:val="002C6C13"/>
    <w:rsid w:val="002C6F0D"/>
    <w:rsid w:val="002C6F29"/>
    <w:rsid w:val="002C6F65"/>
    <w:rsid w:val="002C70F8"/>
    <w:rsid w:val="002C7565"/>
    <w:rsid w:val="002C7C16"/>
    <w:rsid w:val="002C7DF7"/>
    <w:rsid w:val="002C7EEC"/>
    <w:rsid w:val="002C7F1D"/>
    <w:rsid w:val="002D0005"/>
    <w:rsid w:val="002D03B0"/>
    <w:rsid w:val="002D050C"/>
    <w:rsid w:val="002D061B"/>
    <w:rsid w:val="002D08B5"/>
    <w:rsid w:val="002D096F"/>
    <w:rsid w:val="002D0970"/>
    <w:rsid w:val="002D0BFA"/>
    <w:rsid w:val="002D0E08"/>
    <w:rsid w:val="002D13CD"/>
    <w:rsid w:val="002D159A"/>
    <w:rsid w:val="002D1A11"/>
    <w:rsid w:val="002D1BDF"/>
    <w:rsid w:val="002D2257"/>
    <w:rsid w:val="002D230D"/>
    <w:rsid w:val="002D2696"/>
    <w:rsid w:val="002D2B92"/>
    <w:rsid w:val="002D34C0"/>
    <w:rsid w:val="002D35AF"/>
    <w:rsid w:val="002D38B4"/>
    <w:rsid w:val="002D3EAE"/>
    <w:rsid w:val="002D3EB5"/>
    <w:rsid w:val="002D3F27"/>
    <w:rsid w:val="002D41C4"/>
    <w:rsid w:val="002D41E1"/>
    <w:rsid w:val="002D428C"/>
    <w:rsid w:val="002D4431"/>
    <w:rsid w:val="002D47AA"/>
    <w:rsid w:val="002D47B3"/>
    <w:rsid w:val="002D4803"/>
    <w:rsid w:val="002D4A95"/>
    <w:rsid w:val="002D4AE3"/>
    <w:rsid w:val="002D4AEF"/>
    <w:rsid w:val="002D4C52"/>
    <w:rsid w:val="002D4D3E"/>
    <w:rsid w:val="002D4FD2"/>
    <w:rsid w:val="002D515E"/>
    <w:rsid w:val="002D51B0"/>
    <w:rsid w:val="002D5336"/>
    <w:rsid w:val="002D574A"/>
    <w:rsid w:val="002D5C01"/>
    <w:rsid w:val="002D5CD4"/>
    <w:rsid w:val="002D5CF7"/>
    <w:rsid w:val="002D5D44"/>
    <w:rsid w:val="002D5DAD"/>
    <w:rsid w:val="002D5E05"/>
    <w:rsid w:val="002D61A8"/>
    <w:rsid w:val="002D6448"/>
    <w:rsid w:val="002D6D76"/>
    <w:rsid w:val="002D6F31"/>
    <w:rsid w:val="002D75B4"/>
    <w:rsid w:val="002D7768"/>
    <w:rsid w:val="002D78E0"/>
    <w:rsid w:val="002D7B27"/>
    <w:rsid w:val="002D7D7F"/>
    <w:rsid w:val="002E0226"/>
    <w:rsid w:val="002E0B1F"/>
    <w:rsid w:val="002E13AF"/>
    <w:rsid w:val="002E15F0"/>
    <w:rsid w:val="002E1812"/>
    <w:rsid w:val="002E19E3"/>
    <w:rsid w:val="002E1CF6"/>
    <w:rsid w:val="002E1D15"/>
    <w:rsid w:val="002E1D7F"/>
    <w:rsid w:val="002E1F92"/>
    <w:rsid w:val="002E25B0"/>
    <w:rsid w:val="002E261A"/>
    <w:rsid w:val="002E2932"/>
    <w:rsid w:val="002E29FC"/>
    <w:rsid w:val="002E308F"/>
    <w:rsid w:val="002E32DC"/>
    <w:rsid w:val="002E3625"/>
    <w:rsid w:val="002E370E"/>
    <w:rsid w:val="002E37AA"/>
    <w:rsid w:val="002E38CE"/>
    <w:rsid w:val="002E3940"/>
    <w:rsid w:val="002E3B2A"/>
    <w:rsid w:val="002E3D42"/>
    <w:rsid w:val="002E3D84"/>
    <w:rsid w:val="002E42FA"/>
    <w:rsid w:val="002E43A6"/>
    <w:rsid w:val="002E43C8"/>
    <w:rsid w:val="002E4933"/>
    <w:rsid w:val="002E4BAE"/>
    <w:rsid w:val="002E4DAE"/>
    <w:rsid w:val="002E4F03"/>
    <w:rsid w:val="002E511D"/>
    <w:rsid w:val="002E53B6"/>
    <w:rsid w:val="002E6008"/>
    <w:rsid w:val="002E653E"/>
    <w:rsid w:val="002E6779"/>
    <w:rsid w:val="002E69F5"/>
    <w:rsid w:val="002E7558"/>
    <w:rsid w:val="002E75E5"/>
    <w:rsid w:val="002E7774"/>
    <w:rsid w:val="002E781F"/>
    <w:rsid w:val="002E7A54"/>
    <w:rsid w:val="002F0038"/>
    <w:rsid w:val="002F0349"/>
    <w:rsid w:val="002F0580"/>
    <w:rsid w:val="002F05A6"/>
    <w:rsid w:val="002F068B"/>
    <w:rsid w:val="002F0C20"/>
    <w:rsid w:val="002F0D5D"/>
    <w:rsid w:val="002F0D66"/>
    <w:rsid w:val="002F0D71"/>
    <w:rsid w:val="002F0DFD"/>
    <w:rsid w:val="002F0E63"/>
    <w:rsid w:val="002F10F6"/>
    <w:rsid w:val="002F1155"/>
    <w:rsid w:val="002F11B0"/>
    <w:rsid w:val="002F128F"/>
    <w:rsid w:val="002F129C"/>
    <w:rsid w:val="002F12B2"/>
    <w:rsid w:val="002F15AF"/>
    <w:rsid w:val="002F164C"/>
    <w:rsid w:val="002F168A"/>
    <w:rsid w:val="002F16DF"/>
    <w:rsid w:val="002F174B"/>
    <w:rsid w:val="002F18DF"/>
    <w:rsid w:val="002F1B05"/>
    <w:rsid w:val="002F1F6F"/>
    <w:rsid w:val="002F2030"/>
    <w:rsid w:val="002F2909"/>
    <w:rsid w:val="002F2E49"/>
    <w:rsid w:val="002F2E4F"/>
    <w:rsid w:val="002F33CA"/>
    <w:rsid w:val="002F3620"/>
    <w:rsid w:val="002F366A"/>
    <w:rsid w:val="002F3774"/>
    <w:rsid w:val="002F3CD3"/>
    <w:rsid w:val="002F3DFE"/>
    <w:rsid w:val="002F42A4"/>
    <w:rsid w:val="002F4A92"/>
    <w:rsid w:val="002F4AD3"/>
    <w:rsid w:val="002F5051"/>
    <w:rsid w:val="002F56EE"/>
    <w:rsid w:val="002F5DA3"/>
    <w:rsid w:val="002F5DE1"/>
    <w:rsid w:val="002F5DED"/>
    <w:rsid w:val="002F60CB"/>
    <w:rsid w:val="002F61E7"/>
    <w:rsid w:val="002F6411"/>
    <w:rsid w:val="002F661C"/>
    <w:rsid w:val="002F6643"/>
    <w:rsid w:val="002F6AED"/>
    <w:rsid w:val="002F6B94"/>
    <w:rsid w:val="002F6DBD"/>
    <w:rsid w:val="002F6FE5"/>
    <w:rsid w:val="002F7297"/>
    <w:rsid w:val="002F7332"/>
    <w:rsid w:val="002F7A92"/>
    <w:rsid w:val="003002DC"/>
    <w:rsid w:val="0030062D"/>
    <w:rsid w:val="00300ABC"/>
    <w:rsid w:val="00301268"/>
    <w:rsid w:val="003016E6"/>
    <w:rsid w:val="00301754"/>
    <w:rsid w:val="00301884"/>
    <w:rsid w:val="003018DF"/>
    <w:rsid w:val="00301A6B"/>
    <w:rsid w:val="00301D6F"/>
    <w:rsid w:val="00301D9B"/>
    <w:rsid w:val="0030258B"/>
    <w:rsid w:val="003025B0"/>
    <w:rsid w:val="00302859"/>
    <w:rsid w:val="00302899"/>
    <w:rsid w:val="00302BDC"/>
    <w:rsid w:val="003033F0"/>
    <w:rsid w:val="00303508"/>
    <w:rsid w:val="00303A20"/>
    <w:rsid w:val="00303A9C"/>
    <w:rsid w:val="00303F49"/>
    <w:rsid w:val="00303F5B"/>
    <w:rsid w:val="00304241"/>
    <w:rsid w:val="003044E9"/>
    <w:rsid w:val="00304A23"/>
    <w:rsid w:val="00304D06"/>
    <w:rsid w:val="00304D66"/>
    <w:rsid w:val="00304D84"/>
    <w:rsid w:val="00304EF1"/>
    <w:rsid w:val="0030522A"/>
    <w:rsid w:val="00305569"/>
    <w:rsid w:val="003055A3"/>
    <w:rsid w:val="00305827"/>
    <w:rsid w:val="003058BE"/>
    <w:rsid w:val="00305990"/>
    <w:rsid w:val="00305C2D"/>
    <w:rsid w:val="00305C81"/>
    <w:rsid w:val="00305D4D"/>
    <w:rsid w:val="003060E3"/>
    <w:rsid w:val="003065A9"/>
    <w:rsid w:val="003065DD"/>
    <w:rsid w:val="003069F6"/>
    <w:rsid w:val="00306A3C"/>
    <w:rsid w:val="00306BAD"/>
    <w:rsid w:val="00306C36"/>
    <w:rsid w:val="00306D0B"/>
    <w:rsid w:val="00306F34"/>
    <w:rsid w:val="00306F8F"/>
    <w:rsid w:val="0030707A"/>
    <w:rsid w:val="003072E7"/>
    <w:rsid w:val="003075B3"/>
    <w:rsid w:val="00307684"/>
    <w:rsid w:val="00307B7A"/>
    <w:rsid w:val="00307CE9"/>
    <w:rsid w:val="00307DEB"/>
    <w:rsid w:val="00310077"/>
    <w:rsid w:val="00310245"/>
    <w:rsid w:val="00310374"/>
    <w:rsid w:val="003105AE"/>
    <w:rsid w:val="00310730"/>
    <w:rsid w:val="00310851"/>
    <w:rsid w:val="00311642"/>
    <w:rsid w:val="00311889"/>
    <w:rsid w:val="00311C27"/>
    <w:rsid w:val="00311F35"/>
    <w:rsid w:val="00311F63"/>
    <w:rsid w:val="0031211C"/>
    <w:rsid w:val="0031247F"/>
    <w:rsid w:val="003124E5"/>
    <w:rsid w:val="003125D2"/>
    <w:rsid w:val="003126CF"/>
    <w:rsid w:val="00312996"/>
    <w:rsid w:val="003129D9"/>
    <w:rsid w:val="00312A11"/>
    <w:rsid w:val="00312B40"/>
    <w:rsid w:val="00312B52"/>
    <w:rsid w:val="00312CEA"/>
    <w:rsid w:val="00312CEC"/>
    <w:rsid w:val="0031336E"/>
    <w:rsid w:val="00313856"/>
    <w:rsid w:val="00313A19"/>
    <w:rsid w:val="00313F0D"/>
    <w:rsid w:val="00313F40"/>
    <w:rsid w:val="003140D0"/>
    <w:rsid w:val="00314495"/>
    <w:rsid w:val="00314554"/>
    <w:rsid w:val="00314628"/>
    <w:rsid w:val="003148C0"/>
    <w:rsid w:val="00314989"/>
    <w:rsid w:val="003149EB"/>
    <w:rsid w:val="00314A98"/>
    <w:rsid w:val="00314AAA"/>
    <w:rsid w:val="00314BC5"/>
    <w:rsid w:val="00314E01"/>
    <w:rsid w:val="0031532D"/>
    <w:rsid w:val="003153A9"/>
    <w:rsid w:val="003153F5"/>
    <w:rsid w:val="00315471"/>
    <w:rsid w:val="003155EF"/>
    <w:rsid w:val="00315A6A"/>
    <w:rsid w:val="00315AFA"/>
    <w:rsid w:val="00315D90"/>
    <w:rsid w:val="003167F6"/>
    <w:rsid w:val="003169C2"/>
    <w:rsid w:val="00316BE5"/>
    <w:rsid w:val="00316F0C"/>
    <w:rsid w:val="0031714A"/>
    <w:rsid w:val="00317E3C"/>
    <w:rsid w:val="00317FA4"/>
    <w:rsid w:val="00320329"/>
    <w:rsid w:val="003207BE"/>
    <w:rsid w:val="0032092A"/>
    <w:rsid w:val="00321135"/>
    <w:rsid w:val="00321186"/>
    <w:rsid w:val="003212A6"/>
    <w:rsid w:val="003212CD"/>
    <w:rsid w:val="003214A5"/>
    <w:rsid w:val="00321695"/>
    <w:rsid w:val="0032175E"/>
    <w:rsid w:val="003217FE"/>
    <w:rsid w:val="0032181F"/>
    <w:rsid w:val="00321978"/>
    <w:rsid w:val="00321A99"/>
    <w:rsid w:val="00321CD0"/>
    <w:rsid w:val="0032275E"/>
    <w:rsid w:val="00322763"/>
    <w:rsid w:val="00322858"/>
    <w:rsid w:val="00322C5E"/>
    <w:rsid w:val="0032317C"/>
    <w:rsid w:val="003241BB"/>
    <w:rsid w:val="003249E2"/>
    <w:rsid w:val="00324A9F"/>
    <w:rsid w:val="00324EC0"/>
    <w:rsid w:val="00324F38"/>
    <w:rsid w:val="00324F9D"/>
    <w:rsid w:val="00324FEF"/>
    <w:rsid w:val="00325111"/>
    <w:rsid w:val="00325253"/>
    <w:rsid w:val="00325359"/>
    <w:rsid w:val="003254FE"/>
    <w:rsid w:val="0032563B"/>
    <w:rsid w:val="00325659"/>
    <w:rsid w:val="00325699"/>
    <w:rsid w:val="00325707"/>
    <w:rsid w:val="00325722"/>
    <w:rsid w:val="003257FE"/>
    <w:rsid w:val="0032642E"/>
    <w:rsid w:val="0032663B"/>
    <w:rsid w:val="003266E1"/>
    <w:rsid w:val="003269C8"/>
    <w:rsid w:val="00326CFD"/>
    <w:rsid w:val="00326F59"/>
    <w:rsid w:val="00327387"/>
    <w:rsid w:val="0032783D"/>
    <w:rsid w:val="003279CE"/>
    <w:rsid w:val="00327A43"/>
    <w:rsid w:val="00327AD3"/>
    <w:rsid w:val="00327B1F"/>
    <w:rsid w:val="00327C80"/>
    <w:rsid w:val="00327C83"/>
    <w:rsid w:val="00327C92"/>
    <w:rsid w:val="00327F49"/>
    <w:rsid w:val="00330355"/>
    <w:rsid w:val="00330511"/>
    <w:rsid w:val="003307CE"/>
    <w:rsid w:val="003309B7"/>
    <w:rsid w:val="00330AAE"/>
    <w:rsid w:val="00330F07"/>
    <w:rsid w:val="0033106D"/>
    <w:rsid w:val="003311BF"/>
    <w:rsid w:val="00331201"/>
    <w:rsid w:val="0033126E"/>
    <w:rsid w:val="00331414"/>
    <w:rsid w:val="00331824"/>
    <w:rsid w:val="00331E14"/>
    <w:rsid w:val="00331F47"/>
    <w:rsid w:val="00332206"/>
    <w:rsid w:val="00332321"/>
    <w:rsid w:val="003329D4"/>
    <w:rsid w:val="00332F38"/>
    <w:rsid w:val="00333153"/>
    <w:rsid w:val="0033347D"/>
    <w:rsid w:val="003334D7"/>
    <w:rsid w:val="00333502"/>
    <w:rsid w:val="003338D5"/>
    <w:rsid w:val="00334603"/>
    <w:rsid w:val="00334777"/>
    <w:rsid w:val="00334BB8"/>
    <w:rsid w:val="00334C2A"/>
    <w:rsid w:val="00334D02"/>
    <w:rsid w:val="00334DBB"/>
    <w:rsid w:val="00334E69"/>
    <w:rsid w:val="00335010"/>
    <w:rsid w:val="0033501D"/>
    <w:rsid w:val="0033504C"/>
    <w:rsid w:val="00335203"/>
    <w:rsid w:val="003352C1"/>
    <w:rsid w:val="003352DD"/>
    <w:rsid w:val="00335431"/>
    <w:rsid w:val="003354F2"/>
    <w:rsid w:val="003355B1"/>
    <w:rsid w:val="003356A2"/>
    <w:rsid w:val="0033572E"/>
    <w:rsid w:val="00335927"/>
    <w:rsid w:val="00335957"/>
    <w:rsid w:val="00335AED"/>
    <w:rsid w:val="00335B16"/>
    <w:rsid w:val="0033648B"/>
    <w:rsid w:val="003369E4"/>
    <w:rsid w:val="003375A4"/>
    <w:rsid w:val="003375F4"/>
    <w:rsid w:val="0033771A"/>
    <w:rsid w:val="003379A8"/>
    <w:rsid w:val="00337D57"/>
    <w:rsid w:val="00340009"/>
    <w:rsid w:val="00340224"/>
    <w:rsid w:val="0034024B"/>
    <w:rsid w:val="00340367"/>
    <w:rsid w:val="00340E8A"/>
    <w:rsid w:val="00340F81"/>
    <w:rsid w:val="00341143"/>
    <w:rsid w:val="003413B1"/>
    <w:rsid w:val="00341620"/>
    <w:rsid w:val="00341671"/>
    <w:rsid w:val="003416A9"/>
    <w:rsid w:val="00341A51"/>
    <w:rsid w:val="00341B0C"/>
    <w:rsid w:val="00342280"/>
    <w:rsid w:val="003425E3"/>
    <w:rsid w:val="00342764"/>
    <w:rsid w:val="00342B70"/>
    <w:rsid w:val="00342BB9"/>
    <w:rsid w:val="00342E48"/>
    <w:rsid w:val="003430B8"/>
    <w:rsid w:val="0034359C"/>
    <w:rsid w:val="00343A60"/>
    <w:rsid w:val="00343C5C"/>
    <w:rsid w:val="00343D00"/>
    <w:rsid w:val="00343DE7"/>
    <w:rsid w:val="00343F93"/>
    <w:rsid w:val="00343FBD"/>
    <w:rsid w:val="003441DB"/>
    <w:rsid w:val="00344205"/>
    <w:rsid w:val="00344475"/>
    <w:rsid w:val="00344D49"/>
    <w:rsid w:val="00344D9B"/>
    <w:rsid w:val="0034551E"/>
    <w:rsid w:val="0034555C"/>
    <w:rsid w:val="00345770"/>
    <w:rsid w:val="003458AA"/>
    <w:rsid w:val="00345AC3"/>
    <w:rsid w:val="00345C91"/>
    <w:rsid w:val="00345F0C"/>
    <w:rsid w:val="0034601C"/>
    <w:rsid w:val="0034606D"/>
    <w:rsid w:val="0034619D"/>
    <w:rsid w:val="003466C5"/>
    <w:rsid w:val="00346755"/>
    <w:rsid w:val="0034696D"/>
    <w:rsid w:val="00346E91"/>
    <w:rsid w:val="00346F8D"/>
    <w:rsid w:val="003473F1"/>
    <w:rsid w:val="00347DDF"/>
    <w:rsid w:val="00347E3A"/>
    <w:rsid w:val="00347EA1"/>
    <w:rsid w:val="00347F9F"/>
    <w:rsid w:val="00350056"/>
    <w:rsid w:val="003500BE"/>
    <w:rsid w:val="003504B6"/>
    <w:rsid w:val="0035053F"/>
    <w:rsid w:val="003505B7"/>
    <w:rsid w:val="003506A6"/>
    <w:rsid w:val="0035077A"/>
    <w:rsid w:val="0035091F"/>
    <w:rsid w:val="00350A44"/>
    <w:rsid w:val="00350B04"/>
    <w:rsid w:val="00350F0C"/>
    <w:rsid w:val="00350FDB"/>
    <w:rsid w:val="003510EF"/>
    <w:rsid w:val="003514C5"/>
    <w:rsid w:val="0035157A"/>
    <w:rsid w:val="00351855"/>
    <w:rsid w:val="0035194B"/>
    <w:rsid w:val="003519B0"/>
    <w:rsid w:val="00351B94"/>
    <w:rsid w:val="0035218D"/>
    <w:rsid w:val="00352257"/>
    <w:rsid w:val="00352394"/>
    <w:rsid w:val="003523D1"/>
    <w:rsid w:val="0035245B"/>
    <w:rsid w:val="00352697"/>
    <w:rsid w:val="003527D2"/>
    <w:rsid w:val="00352924"/>
    <w:rsid w:val="003529A9"/>
    <w:rsid w:val="00352DA9"/>
    <w:rsid w:val="00352E03"/>
    <w:rsid w:val="00353463"/>
    <w:rsid w:val="003535CD"/>
    <w:rsid w:val="00353607"/>
    <w:rsid w:val="00353782"/>
    <w:rsid w:val="00353897"/>
    <w:rsid w:val="003539EC"/>
    <w:rsid w:val="00353E90"/>
    <w:rsid w:val="00354492"/>
    <w:rsid w:val="00354662"/>
    <w:rsid w:val="0035481E"/>
    <w:rsid w:val="00354947"/>
    <w:rsid w:val="003549D1"/>
    <w:rsid w:val="00354DB4"/>
    <w:rsid w:val="00354FE9"/>
    <w:rsid w:val="00355015"/>
    <w:rsid w:val="00355601"/>
    <w:rsid w:val="00355B8C"/>
    <w:rsid w:val="00355D54"/>
    <w:rsid w:val="00356110"/>
    <w:rsid w:val="003563CF"/>
    <w:rsid w:val="00356593"/>
    <w:rsid w:val="003566DB"/>
    <w:rsid w:val="003566FA"/>
    <w:rsid w:val="00356A1B"/>
    <w:rsid w:val="00356CAB"/>
    <w:rsid w:val="00356FC8"/>
    <w:rsid w:val="00357367"/>
    <w:rsid w:val="00357456"/>
    <w:rsid w:val="003576F8"/>
    <w:rsid w:val="00357A4D"/>
    <w:rsid w:val="00357CC5"/>
    <w:rsid w:val="00360046"/>
    <w:rsid w:val="00360582"/>
    <w:rsid w:val="00360A04"/>
    <w:rsid w:val="00360BC4"/>
    <w:rsid w:val="00360BF7"/>
    <w:rsid w:val="00360C41"/>
    <w:rsid w:val="003613A2"/>
    <w:rsid w:val="003614A7"/>
    <w:rsid w:val="0036197E"/>
    <w:rsid w:val="00361C93"/>
    <w:rsid w:val="00361E68"/>
    <w:rsid w:val="00361EA2"/>
    <w:rsid w:val="0036210B"/>
    <w:rsid w:val="00362796"/>
    <w:rsid w:val="00362ACB"/>
    <w:rsid w:val="00362C1C"/>
    <w:rsid w:val="00362DA2"/>
    <w:rsid w:val="003633C4"/>
    <w:rsid w:val="00363447"/>
    <w:rsid w:val="00363864"/>
    <w:rsid w:val="00363A4A"/>
    <w:rsid w:val="00363DC6"/>
    <w:rsid w:val="00363F97"/>
    <w:rsid w:val="00363FA5"/>
    <w:rsid w:val="00364097"/>
    <w:rsid w:val="00364407"/>
    <w:rsid w:val="00364708"/>
    <w:rsid w:val="00364BF6"/>
    <w:rsid w:val="00364D84"/>
    <w:rsid w:val="00364F9D"/>
    <w:rsid w:val="0036517A"/>
    <w:rsid w:val="00365468"/>
    <w:rsid w:val="00365509"/>
    <w:rsid w:val="0036581C"/>
    <w:rsid w:val="003658E0"/>
    <w:rsid w:val="00365937"/>
    <w:rsid w:val="00365AA5"/>
    <w:rsid w:val="00365AE7"/>
    <w:rsid w:val="00365EA0"/>
    <w:rsid w:val="003661F7"/>
    <w:rsid w:val="003665D2"/>
    <w:rsid w:val="00366906"/>
    <w:rsid w:val="00366B0D"/>
    <w:rsid w:val="003670FB"/>
    <w:rsid w:val="003671E2"/>
    <w:rsid w:val="00367416"/>
    <w:rsid w:val="003676B6"/>
    <w:rsid w:val="003676DD"/>
    <w:rsid w:val="00367C7D"/>
    <w:rsid w:val="00370385"/>
    <w:rsid w:val="003706D7"/>
    <w:rsid w:val="00370713"/>
    <w:rsid w:val="003709C1"/>
    <w:rsid w:val="00370B06"/>
    <w:rsid w:val="00370C8E"/>
    <w:rsid w:val="00370F11"/>
    <w:rsid w:val="00370FE1"/>
    <w:rsid w:val="00371217"/>
    <w:rsid w:val="003712D3"/>
    <w:rsid w:val="00371563"/>
    <w:rsid w:val="003716A4"/>
    <w:rsid w:val="00371BC5"/>
    <w:rsid w:val="00371F95"/>
    <w:rsid w:val="00372319"/>
    <w:rsid w:val="0037247B"/>
    <w:rsid w:val="003726BA"/>
    <w:rsid w:val="0037296E"/>
    <w:rsid w:val="00372BFC"/>
    <w:rsid w:val="00372FBB"/>
    <w:rsid w:val="00372FCA"/>
    <w:rsid w:val="00372FCE"/>
    <w:rsid w:val="003731E7"/>
    <w:rsid w:val="00373588"/>
    <w:rsid w:val="00373986"/>
    <w:rsid w:val="00373FD1"/>
    <w:rsid w:val="0037436B"/>
    <w:rsid w:val="00374624"/>
    <w:rsid w:val="003746DB"/>
    <w:rsid w:val="00374BDB"/>
    <w:rsid w:val="00374C42"/>
    <w:rsid w:val="003752D3"/>
    <w:rsid w:val="00375381"/>
    <w:rsid w:val="0037542B"/>
    <w:rsid w:val="00375715"/>
    <w:rsid w:val="00375882"/>
    <w:rsid w:val="003758BF"/>
    <w:rsid w:val="00375B18"/>
    <w:rsid w:val="00375F69"/>
    <w:rsid w:val="003760C4"/>
    <w:rsid w:val="00376316"/>
    <w:rsid w:val="003763C9"/>
    <w:rsid w:val="0037696C"/>
    <w:rsid w:val="003770EC"/>
    <w:rsid w:val="0037760E"/>
    <w:rsid w:val="0037768F"/>
    <w:rsid w:val="003778F1"/>
    <w:rsid w:val="003779B5"/>
    <w:rsid w:val="00377E21"/>
    <w:rsid w:val="00377E3D"/>
    <w:rsid w:val="00380056"/>
    <w:rsid w:val="003800AF"/>
    <w:rsid w:val="003807E2"/>
    <w:rsid w:val="003809FD"/>
    <w:rsid w:val="00380B47"/>
    <w:rsid w:val="00380C39"/>
    <w:rsid w:val="00380DAB"/>
    <w:rsid w:val="00380FB5"/>
    <w:rsid w:val="00381127"/>
    <w:rsid w:val="0038186B"/>
    <w:rsid w:val="00381A0F"/>
    <w:rsid w:val="0038207D"/>
    <w:rsid w:val="00382648"/>
    <w:rsid w:val="003829C2"/>
    <w:rsid w:val="003829C7"/>
    <w:rsid w:val="003834BB"/>
    <w:rsid w:val="003837EF"/>
    <w:rsid w:val="0038397E"/>
    <w:rsid w:val="003839AC"/>
    <w:rsid w:val="003839CD"/>
    <w:rsid w:val="00383BC9"/>
    <w:rsid w:val="00383D5E"/>
    <w:rsid w:val="00383EB0"/>
    <w:rsid w:val="00384060"/>
    <w:rsid w:val="0038445D"/>
    <w:rsid w:val="00384773"/>
    <w:rsid w:val="003847B6"/>
    <w:rsid w:val="003848A4"/>
    <w:rsid w:val="00384C52"/>
    <w:rsid w:val="00384D99"/>
    <w:rsid w:val="00384FC2"/>
    <w:rsid w:val="0038544B"/>
    <w:rsid w:val="0038617E"/>
    <w:rsid w:val="00386459"/>
    <w:rsid w:val="003864DF"/>
    <w:rsid w:val="00386627"/>
    <w:rsid w:val="00386880"/>
    <w:rsid w:val="003868B1"/>
    <w:rsid w:val="00386A29"/>
    <w:rsid w:val="00386B1A"/>
    <w:rsid w:val="00386C3E"/>
    <w:rsid w:val="00386E56"/>
    <w:rsid w:val="00386F78"/>
    <w:rsid w:val="00387248"/>
    <w:rsid w:val="0038732D"/>
    <w:rsid w:val="00387378"/>
    <w:rsid w:val="00387A3E"/>
    <w:rsid w:val="00387F0A"/>
    <w:rsid w:val="003901D0"/>
    <w:rsid w:val="003903FC"/>
    <w:rsid w:val="00390462"/>
    <w:rsid w:val="003905B7"/>
    <w:rsid w:val="00390613"/>
    <w:rsid w:val="00390AAF"/>
    <w:rsid w:val="00390ACF"/>
    <w:rsid w:val="00390D68"/>
    <w:rsid w:val="00390E26"/>
    <w:rsid w:val="00391288"/>
    <w:rsid w:val="00391471"/>
    <w:rsid w:val="0039152A"/>
    <w:rsid w:val="003917E0"/>
    <w:rsid w:val="00391B28"/>
    <w:rsid w:val="00391D27"/>
    <w:rsid w:val="00391E17"/>
    <w:rsid w:val="003920E5"/>
    <w:rsid w:val="003922EE"/>
    <w:rsid w:val="00392324"/>
    <w:rsid w:val="0039256D"/>
    <w:rsid w:val="0039260E"/>
    <w:rsid w:val="00392772"/>
    <w:rsid w:val="003929D3"/>
    <w:rsid w:val="00392DCE"/>
    <w:rsid w:val="00392F5E"/>
    <w:rsid w:val="00392FDA"/>
    <w:rsid w:val="0039368B"/>
    <w:rsid w:val="00393884"/>
    <w:rsid w:val="003938CA"/>
    <w:rsid w:val="00393C2D"/>
    <w:rsid w:val="00393E28"/>
    <w:rsid w:val="00394CBC"/>
    <w:rsid w:val="00394D8E"/>
    <w:rsid w:val="003950D2"/>
    <w:rsid w:val="00395154"/>
    <w:rsid w:val="003951BB"/>
    <w:rsid w:val="00395897"/>
    <w:rsid w:val="0039591D"/>
    <w:rsid w:val="00395D0A"/>
    <w:rsid w:val="00395DC4"/>
    <w:rsid w:val="00395DC5"/>
    <w:rsid w:val="00395E2B"/>
    <w:rsid w:val="00396CA8"/>
    <w:rsid w:val="00396E5B"/>
    <w:rsid w:val="003970F1"/>
    <w:rsid w:val="0039740C"/>
    <w:rsid w:val="00397491"/>
    <w:rsid w:val="00397575"/>
    <w:rsid w:val="00397BEC"/>
    <w:rsid w:val="00397C26"/>
    <w:rsid w:val="00397DEB"/>
    <w:rsid w:val="00397E17"/>
    <w:rsid w:val="00397F35"/>
    <w:rsid w:val="003A0002"/>
    <w:rsid w:val="003A0165"/>
    <w:rsid w:val="003A0263"/>
    <w:rsid w:val="003A04DC"/>
    <w:rsid w:val="003A0531"/>
    <w:rsid w:val="003A0805"/>
    <w:rsid w:val="003A0A3A"/>
    <w:rsid w:val="003A0A7E"/>
    <w:rsid w:val="003A0D02"/>
    <w:rsid w:val="003A0DA5"/>
    <w:rsid w:val="003A13DA"/>
    <w:rsid w:val="003A2044"/>
    <w:rsid w:val="003A23BC"/>
    <w:rsid w:val="003A290E"/>
    <w:rsid w:val="003A2D92"/>
    <w:rsid w:val="003A2DF6"/>
    <w:rsid w:val="003A30FF"/>
    <w:rsid w:val="003A31ED"/>
    <w:rsid w:val="003A33B2"/>
    <w:rsid w:val="003A34E3"/>
    <w:rsid w:val="003A38FA"/>
    <w:rsid w:val="003A3C29"/>
    <w:rsid w:val="003A3D44"/>
    <w:rsid w:val="003A3D8B"/>
    <w:rsid w:val="003A406F"/>
    <w:rsid w:val="003A41AC"/>
    <w:rsid w:val="003A42F1"/>
    <w:rsid w:val="003A43C7"/>
    <w:rsid w:val="003A487C"/>
    <w:rsid w:val="003A4A91"/>
    <w:rsid w:val="003A50BC"/>
    <w:rsid w:val="003A5269"/>
    <w:rsid w:val="003A54F0"/>
    <w:rsid w:val="003A56AA"/>
    <w:rsid w:val="003A59A1"/>
    <w:rsid w:val="003A5BA0"/>
    <w:rsid w:val="003A5C5B"/>
    <w:rsid w:val="003A623B"/>
    <w:rsid w:val="003A63BE"/>
    <w:rsid w:val="003A64F1"/>
    <w:rsid w:val="003A66D6"/>
    <w:rsid w:val="003A66EA"/>
    <w:rsid w:val="003A6879"/>
    <w:rsid w:val="003A68DA"/>
    <w:rsid w:val="003A6A67"/>
    <w:rsid w:val="003A6E42"/>
    <w:rsid w:val="003A6E6F"/>
    <w:rsid w:val="003A7319"/>
    <w:rsid w:val="003A75C4"/>
    <w:rsid w:val="003A77DC"/>
    <w:rsid w:val="003A7883"/>
    <w:rsid w:val="003A7BC0"/>
    <w:rsid w:val="003A7E0D"/>
    <w:rsid w:val="003B0131"/>
    <w:rsid w:val="003B0808"/>
    <w:rsid w:val="003B08A5"/>
    <w:rsid w:val="003B0B3D"/>
    <w:rsid w:val="003B1299"/>
    <w:rsid w:val="003B12BB"/>
    <w:rsid w:val="003B1312"/>
    <w:rsid w:val="003B18A1"/>
    <w:rsid w:val="003B1A96"/>
    <w:rsid w:val="003B1B6A"/>
    <w:rsid w:val="003B1C53"/>
    <w:rsid w:val="003B272E"/>
    <w:rsid w:val="003B292B"/>
    <w:rsid w:val="003B2AE4"/>
    <w:rsid w:val="003B2EAF"/>
    <w:rsid w:val="003B2EF9"/>
    <w:rsid w:val="003B2F12"/>
    <w:rsid w:val="003B31B0"/>
    <w:rsid w:val="003B348D"/>
    <w:rsid w:val="003B3652"/>
    <w:rsid w:val="003B3ADB"/>
    <w:rsid w:val="003B3BA1"/>
    <w:rsid w:val="003B3D6B"/>
    <w:rsid w:val="003B3EC9"/>
    <w:rsid w:val="003B43A4"/>
    <w:rsid w:val="003B4402"/>
    <w:rsid w:val="003B4C80"/>
    <w:rsid w:val="003B4EA7"/>
    <w:rsid w:val="003B515A"/>
    <w:rsid w:val="003B5221"/>
    <w:rsid w:val="003B52DD"/>
    <w:rsid w:val="003B53F7"/>
    <w:rsid w:val="003B5576"/>
    <w:rsid w:val="003B5634"/>
    <w:rsid w:val="003B580C"/>
    <w:rsid w:val="003B5D2C"/>
    <w:rsid w:val="003B5EE1"/>
    <w:rsid w:val="003B62F2"/>
    <w:rsid w:val="003B6513"/>
    <w:rsid w:val="003B675F"/>
    <w:rsid w:val="003B68C4"/>
    <w:rsid w:val="003B68E2"/>
    <w:rsid w:val="003B7325"/>
    <w:rsid w:val="003B73EA"/>
    <w:rsid w:val="003B7AC6"/>
    <w:rsid w:val="003B7DED"/>
    <w:rsid w:val="003B7EEB"/>
    <w:rsid w:val="003B7F31"/>
    <w:rsid w:val="003C038E"/>
    <w:rsid w:val="003C0684"/>
    <w:rsid w:val="003C0702"/>
    <w:rsid w:val="003C072A"/>
    <w:rsid w:val="003C0853"/>
    <w:rsid w:val="003C0BDF"/>
    <w:rsid w:val="003C10DA"/>
    <w:rsid w:val="003C1124"/>
    <w:rsid w:val="003C1424"/>
    <w:rsid w:val="003C14A0"/>
    <w:rsid w:val="003C1CA9"/>
    <w:rsid w:val="003C1DB5"/>
    <w:rsid w:val="003C205F"/>
    <w:rsid w:val="003C20A3"/>
    <w:rsid w:val="003C258E"/>
    <w:rsid w:val="003C269E"/>
    <w:rsid w:val="003C26EC"/>
    <w:rsid w:val="003C282D"/>
    <w:rsid w:val="003C2909"/>
    <w:rsid w:val="003C2D45"/>
    <w:rsid w:val="003C42FC"/>
    <w:rsid w:val="003C4451"/>
    <w:rsid w:val="003C4890"/>
    <w:rsid w:val="003C4A28"/>
    <w:rsid w:val="003C4E1B"/>
    <w:rsid w:val="003C5168"/>
    <w:rsid w:val="003C53F0"/>
    <w:rsid w:val="003C54DA"/>
    <w:rsid w:val="003C55DF"/>
    <w:rsid w:val="003C58A7"/>
    <w:rsid w:val="003C58DA"/>
    <w:rsid w:val="003C5946"/>
    <w:rsid w:val="003C61C4"/>
    <w:rsid w:val="003C663B"/>
    <w:rsid w:val="003C6750"/>
    <w:rsid w:val="003C6893"/>
    <w:rsid w:val="003C6D3A"/>
    <w:rsid w:val="003C7222"/>
    <w:rsid w:val="003C7634"/>
    <w:rsid w:val="003C76B6"/>
    <w:rsid w:val="003C78E6"/>
    <w:rsid w:val="003C7C0F"/>
    <w:rsid w:val="003C7FBC"/>
    <w:rsid w:val="003D0082"/>
    <w:rsid w:val="003D01DF"/>
    <w:rsid w:val="003D03AB"/>
    <w:rsid w:val="003D040A"/>
    <w:rsid w:val="003D0460"/>
    <w:rsid w:val="003D115B"/>
    <w:rsid w:val="003D1553"/>
    <w:rsid w:val="003D1841"/>
    <w:rsid w:val="003D1FB3"/>
    <w:rsid w:val="003D2630"/>
    <w:rsid w:val="003D2CBC"/>
    <w:rsid w:val="003D2EDC"/>
    <w:rsid w:val="003D30A4"/>
    <w:rsid w:val="003D325E"/>
    <w:rsid w:val="003D36FA"/>
    <w:rsid w:val="003D3B3F"/>
    <w:rsid w:val="003D4630"/>
    <w:rsid w:val="003D486D"/>
    <w:rsid w:val="003D491A"/>
    <w:rsid w:val="003D4C72"/>
    <w:rsid w:val="003D4CD0"/>
    <w:rsid w:val="003D5029"/>
    <w:rsid w:val="003D50A7"/>
    <w:rsid w:val="003D514B"/>
    <w:rsid w:val="003D5182"/>
    <w:rsid w:val="003D5212"/>
    <w:rsid w:val="003D5395"/>
    <w:rsid w:val="003D54D2"/>
    <w:rsid w:val="003D54D5"/>
    <w:rsid w:val="003D55C9"/>
    <w:rsid w:val="003D5BE7"/>
    <w:rsid w:val="003D5BEB"/>
    <w:rsid w:val="003D5E74"/>
    <w:rsid w:val="003D5EFC"/>
    <w:rsid w:val="003D6258"/>
    <w:rsid w:val="003D64B5"/>
    <w:rsid w:val="003D69BD"/>
    <w:rsid w:val="003D6DF1"/>
    <w:rsid w:val="003D7050"/>
    <w:rsid w:val="003D7112"/>
    <w:rsid w:val="003D719A"/>
    <w:rsid w:val="003D78A2"/>
    <w:rsid w:val="003D7B86"/>
    <w:rsid w:val="003D7C10"/>
    <w:rsid w:val="003D7C21"/>
    <w:rsid w:val="003D7D9D"/>
    <w:rsid w:val="003D7FF3"/>
    <w:rsid w:val="003E008F"/>
    <w:rsid w:val="003E01B5"/>
    <w:rsid w:val="003E03DB"/>
    <w:rsid w:val="003E04BE"/>
    <w:rsid w:val="003E075F"/>
    <w:rsid w:val="003E07F3"/>
    <w:rsid w:val="003E0B00"/>
    <w:rsid w:val="003E0B63"/>
    <w:rsid w:val="003E0BA9"/>
    <w:rsid w:val="003E0BE0"/>
    <w:rsid w:val="003E0BEC"/>
    <w:rsid w:val="003E0C1A"/>
    <w:rsid w:val="003E0EED"/>
    <w:rsid w:val="003E1053"/>
    <w:rsid w:val="003E13C8"/>
    <w:rsid w:val="003E1528"/>
    <w:rsid w:val="003E176D"/>
    <w:rsid w:val="003E18A6"/>
    <w:rsid w:val="003E1990"/>
    <w:rsid w:val="003E1E50"/>
    <w:rsid w:val="003E1F1D"/>
    <w:rsid w:val="003E23A2"/>
    <w:rsid w:val="003E23FF"/>
    <w:rsid w:val="003E2927"/>
    <w:rsid w:val="003E2E2B"/>
    <w:rsid w:val="003E32C9"/>
    <w:rsid w:val="003E33C1"/>
    <w:rsid w:val="003E3614"/>
    <w:rsid w:val="003E3AC0"/>
    <w:rsid w:val="003E3C2D"/>
    <w:rsid w:val="003E3C51"/>
    <w:rsid w:val="003E3D4B"/>
    <w:rsid w:val="003E422A"/>
    <w:rsid w:val="003E460A"/>
    <w:rsid w:val="003E4C35"/>
    <w:rsid w:val="003E4C4B"/>
    <w:rsid w:val="003E4C9B"/>
    <w:rsid w:val="003E4EFC"/>
    <w:rsid w:val="003E5356"/>
    <w:rsid w:val="003E5681"/>
    <w:rsid w:val="003E5855"/>
    <w:rsid w:val="003E58BC"/>
    <w:rsid w:val="003E5B6C"/>
    <w:rsid w:val="003E5CDC"/>
    <w:rsid w:val="003E6545"/>
    <w:rsid w:val="003E6DDB"/>
    <w:rsid w:val="003E73B6"/>
    <w:rsid w:val="003E7448"/>
    <w:rsid w:val="003E76D8"/>
    <w:rsid w:val="003E77B9"/>
    <w:rsid w:val="003E7845"/>
    <w:rsid w:val="003E7DBD"/>
    <w:rsid w:val="003E7EA9"/>
    <w:rsid w:val="003F013B"/>
    <w:rsid w:val="003F016E"/>
    <w:rsid w:val="003F0182"/>
    <w:rsid w:val="003F051E"/>
    <w:rsid w:val="003F05AB"/>
    <w:rsid w:val="003F06C8"/>
    <w:rsid w:val="003F0BC1"/>
    <w:rsid w:val="003F0BF9"/>
    <w:rsid w:val="003F0E48"/>
    <w:rsid w:val="003F0F3C"/>
    <w:rsid w:val="003F1175"/>
    <w:rsid w:val="003F1187"/>
    <w:rsid w:val="003F118C"/>
    <w:rsid w:val="003F1375"/>
    <w:rsid w:val="003F16E3"/>
    <w:rsid w:val="003F172E"/>
    <w:rsid w:val="003F1963"/>
    <w:rsid w:val="003F1F22"/>
    <w:rsid w:val="003F20AF"/>
    <w:rsid w:val="003F20E4"/>
    <w:rsid w:val="003F23A4"/>
    <w:rsid w:val="003F23DD"/>
    <w:rsid w:val="003F245A"/>
    <w:rsid w:val="003F246F"/>
    <w:rsid w:val="003F27CB"/>
    <w:rsid w:val="003F2BBD"/>
    <w:rsid w:val="003F2BE1"/>
    <w:rsid w:val="003F2E10"/>
    <w:rsid w:val="003F2E97"/>
    <w:rsid w:val="003F3835"/>
    <w:rsid w:val="003F3A1E"/>
    <w:rsid w:val="003F3AEC"/>
    <w:rsid w:val="003F3D20"/>
    <w:rsid w:val="003F3D97"/>
    <w:rsid w:val="003F4011"/>
    <w:rsid w:val="003F42BB"/>
    <w:rsid w:val="003F4425"/>
    <w:rsid w:val="003F4697"/>
    <w:rsid w:val="003F4930"/>
    <w:rsid w:val="003F4A47"/>
    <w:rsid w:val="003F4B3F"/>
    <w:rsid w:val="003F513B"/>
    <w:rsid w:val="003F5758"/>
    <w:rsid w:val="003F5B1B"/>
    <w:rsid w:val="003F5D11"/>
    <w:rsid w:val="003F5D38"/>
    <w:rsid w:val="003F5DFF"/>
    <w:rsid w:val="003F5FFC"/>
    <w:rsid w:val="003F6069"/>
    <w:rsid w:val="003F60EC"/>
    <w:rsid w:val="003F6229"/>
    <w:rsid w:val="003F64BB"/>
    <w:rsid w:val="003F68C5"/>
    <w:rsid w:val="003F6A37"/>
    <w:rsid w:val="003F6B6C"/>
    <w:rsid w:val="003F6D38"/>
    <w:rsid w:val="003F6F55"/>
    <w:rsid w:val="003F6FD7"/>
    <w:rsid w:val="003F7068"/>
    <w:rsid w:val="003F71EC"/>
    <w:rsid w:val="003F7F13"/>
    <w:rsid w:val="003F7FD6"/>
    <w:rsid w:val="0040030E"/>
    <w:rsid w:val="00400314"/>
    <w:rsid w:val="004003A0"/>
    <w:rsid w:val="00400533"/>
    <w:rsid w:val="00400740"/>
    <w:rsid w:val="0040090A"/>
    <w:rsid w:val="0040094E"/>
    <w:rsid w:val="00400C59"/>
    <w:rsid w:val="00400CD1"/>
    <w:rsid w:val="00400DFF"/>
    <w:rsid w:val="0040101D"/>
    <w:rsid w:val="0040126C"/>
    <w:rsid w:val="00401702"/>
    <w:rsid w:val="004017BF"/>
    <w:rsid w:val="00401AE1"/>
    <w:rsid w:val="00401E56"/>
    <w:rsid w:val="00401EE2"/>
    <w:rsid w:val="00401F2D"/>
    <w:rsid w:val="00402218"/>
    <w:rsid w:val="004022EA"/>
    <w:rsid w:val="00402426"/>
    <w:rsid w:val="00402955"/>
    <w:rsid w:val="00402B41"/>
    <w:rsid w:val="00402F1A"/>
    <w:rsid w:val="00403273"/>
    <w:rsid w:val="00403C60"/>
    <w:rsid w:val="00403E49"/>
    <w:rsid w:val="0040439C"/>
    <w:rsid w:val="004044FB"/>
    <w:rsid w:val="0040462F"/>
    <w:rsid w:val="00404736"/>
    <w:rsid w:val="00404741"/>
    <w:rsid w:val="00404C3F"/>
    <w:rsid w:val="00404C7E"/>
    <w:rsid w:val="00404EAB"/>
    <w:rsid w:val="004055A1"/>
    <w:rsid w:val="0040568E"/>
    <w:rsid w:val="00405D1B"/>
    <w:rsid w:val="00405F1F"/>
    <w:rsid w:val="00406091"/>
    <w:rsid w:val="00406689"/>
    <w:rsid w:val="00406775"/>
    <w:rsid w:val="00406910"/>
    <w:rsid w:val="00406F2A"/>
    <w:rsid w:val="00406FC2"/>
    <w:rsid w:val="004070EA"/>
    <w:rsid w:val="00407567"/>
    <w:rsid w:val="00407940"/>
    <w:rsid w:val="00407BEC"/>
    <w:rsid w:val="004108E3"/>
    <w:rsid w:val="00410CDD"/>
    <w:rsid w:val="00411034"/>
    <w:rsid w:val="00411172"/>
    <w:rsid w:val="0041133A"/>
    <w:rsid w:val="0041159B"/>
    <w:rsid w:val="0041177B"/>
    <w:rsid w:val="004117E1"/>
    <w:rsid w:val="00411B93"/>
    <w:rsid w:val="00411CCB"/>
    <w:rsid w:val="00411D64"/>
    <w:rsid w:val="00412645"/>
    <w:rsid w:val="00412B3D"/>
    <w:rsid w:val="00412E62"/>
    <w:rsid w:val="00412F3A"/>
    <w:rsid w:val="00412F68"/>
    <w:rsid w:val="00412FBB"/>
    <w:rsid w:val="00413035"/>
    <w:rsid w:val="004131F6"/>
    <w:rsid w:val="00413716"/>
    <w:rsid w:val="00413970"/>
    <w:rsid w:val="00413B45"/>
    <w:rsid w:val="00413FAE"/>
    <w:rsid w:val="00414121"/>
    <w:rsid w:val="00414153"/>
    <w:rsid w:val="0041487E"/>
    <w:rsid w:val="004148E4"/>
    <w:rsid w:val="00414DD6"/>
    <w:rsid w:val="00414EFE"/>
    <w:rsid w:val="00415183"/>
    <w:rsid w:val="00415408"/>
    <w:rsid w:val="00415483"/>
    <w:rsid w:val="004156FE"/>
    <w:rsid w:val="00415AE1"/>
    <w:rsid w:val="00415BE8"/>
    <w:rsid w:val="00416043"/>
    <w:rsid w:val="004161CB"/>
    <w:rsid w:val="00416371"/>
    <w:rsid w:val="004167EB"/>
    <w:rsid w:val="00416F47"/>
    <w:rsid w:val="00417326"/>
    <w:rsid w:val="004175E2"/>
    <w:rsid w:val="004175F9"/>
    <w:rsid w:val="0041763C"/>
    <w:rsid w:val="00417684"/>
    <w:rsid w:val="0041778F"/>
    <w:rsid w:val="0041782D"/>
    <w:rsid w:val="00417BD2"/>
    <w:rsid w:val="00417DF8"/>
    <w:rsid w:val="00417F3D"/>
    <w:rsid w:val="00420102"/>
    <w:rsid w:val="004201CB"/>
    <w:rsid w:val="004205CB"/>
    <w:rsid w:val="00420839"/>
    <w:rsid w:val="00420CE1"/>
    <w:rsid w:val="004211F4"/>
    <w:rsid w:val="004213A6"/>
    <w:rsid w:val="00421431"/>
    <w:rsid w:val="00421624"/>
    <w:rsid w:val="0042163E"/>
    <w:rsid w:val="004218EF"/>
    <w:rsid w:val="00421CB2"/>
    <w:rsid w:val="00422387"/>
    <w:rsid w:val="00422445"/>
    <w:rsid w:val="004225A7"/>
    <w:rsid w:val="004229B6"/>
    <w:rsid w:val="00422E6E"/>
    <w:rsid w:val="00422F04"/>
    <w:rsid w:val="00423485"/>
    <w:rsid w:val="0042348C"/>
    <w:rsid w:val="00424099"/>
    <w:rsid w:val="00424285"/>
    <w:rsid w:val="00424815"/>
    <w:rsid w:val="00424898"/>
    <w:rsid w:val="004249E3"/>
    <w:rsid w:val="00424A3C"/>
    <w:rsid w:val="00424C24"/>
    <w:rsid w:val="00425188"/>
    <w:rsid w:val="00425301"/>
    <w:rsid w:val="00425340"/>
    <w:rsid w:val="004256A0"/>
    <w:rsid w:val="00425BDC"/>
    <w:rsid w:val="004260B7"/>
    <w:rsid w:val="0042624F"/>
    <w:rsid w:val="0042648C"/>
    <w:rsid w:val="00426723"/>
    <w:rsid w:val="004268DC"/>
    <w:rsid w:val="00426D00"/>
    <w:rsid w:val="00426D05"/>
    <w:rsid w:val="00427119"/>
    <w:rsid w:val="0042727A"/>
    <w:rsid w:val="00427435"/>
    <w:rsid w:val="00427CBA"/>
    <w:rsid w:val="00427DA0"/>
    <w:rsid w:val="00427F2E"/>
    <w:rsid w:val="00427F31"/>
    <w:rsid w:val="00430B56"/>
    <w:rsid w:val="00430B6A"/>
    <w:rsid w:val="0043140F"/>
    <w:rsid w:val="00431812"/>
    <w:rsid w:val="00431C50"/>
    <w:rsid w:val="00431DB2"/>
    <w:rsid w:val="00432279"/>
    <w:rsid w:val="00432403"/>
    <w:rsid w:val="004325C9"/>
    <w:rsid w:val="004329BD"/>
    <w:rsid w:val="00432BB0"/>
    <w:rsid w:val="00432EBA"/>
    <w:rsid w:val="00432ECF"/>
    <w:rsid w:val="004330EC"/>
    <w:rsid w:val="00433314"/>
    <w:rsid w:val="004335A6"/>
    <w:rsid w:val="00433728"/>
    <w:rsid w:val="00433B82"/>
    <w:rsid w:val="00433C91"/>
    <w:rsid w:val="00433CF5"/>
    <w:rsid w:val="004342A7"/>
    <w:rsid w:val="00434347"/>
    <w:rsid w:val="0043562D"/>
    <w:rsid w:val="004357D1"/>
    <w:rsid w:val="00435BB7"/>
    <w:rsid w:val="00435DD3"/>
    <w:rsid w:val="0043620E"/>
    <w:rsid w:val="004365EF"/>
    <w:rsid w:val="004368C1"/>
    <w:rsid w:val="004369DB"/>
    <w:rsid w:val="00436DC5"/>
    <w:rsid w:val="00436E99"/>
    <w:rsid w:val="00437AB4"/>
    <w:rsid w:val="00437AD6"/>
    <w:rsid w:val="00437C0B"/>
    <w:rsid w:val="0044030C"/>
    <w:rsid w:val="00440332"/>
    <w:rsid w:val="004403BF"/>
    <w:rsid w:val="0044082A"/>
    <w:rsid w:val="00440A34"/>
    <w:rsid w:val="00440BBB"/>
    <w:rsid w:val="00440C05"/>
    <w:rsid w:val="0044138A"/>
    <w:rsid w:val="00441B3B"/>
    <w:rsid w:val="00442097"/>
    <w:rsid w:val="004422E8"/>
    <w:rsid w:val="00442471"/>
    <w:rsid w:val="00442890"/>
    <w:rsid w:val="00442930"/>
    <w:rsid w:val="00442E0F"/>
    <w:rsid w:val="00442E2B"/>
    <w:rsid w:val="00443715"/>
    <w:rsid w:val="00443940"/>
    <w:rsid w:val="00443A3F"/>
    <w:rsid w:val="00443DAC"/>
    <w:rsid w:val="0044422A"/>
    <w:rsid w:val="004447D4"/>
    <w:rsid w:val="00444A78"/>
    <w:rsid w:val="00444AD1"/>
    <w:rsid w:val="00444CF6"/>
    <w:rsid w:val="00445E1C"/>
    <w:rsid w:val="004460E0"/>
    <w:rsid w:val="00446583"/>
    <w:rsid w:val="004466FA"/>
    <w:rsid w:val="004466FB"/>
    <w:rsid w:val="004470DD"/>
    <w:rsid w:val="00447572"/>
    <w:rsid w:val="004475D4"/>
    <w:rsid w:val="00447BB7"/>
    <w:rsid w:val="00447D2E"/>
    <w:rsid w:val="004502F2"/>
    <w:rsid w:val="004508A0"/>
    <w:rsid w:val="004508B3"/>
    <w:rsid w:val="004508F7"/>
    <w:rsid w:val="00450B1E"/>
    <w:rsid w:val="00450E50"/>
    <w:rsid w:val="00451ABB"/>
    <w:rsid w:val="0045208E"/>
    <w:rsid w:val="004520C3"/>
    <w:rsid w:val="004522AD"/>
    <w:rsid w:val="0045235F"/>
    <w:rsid w:val="00452377"/>
    <w:rsid w:val="004525CC"/>
    <w:rsid w:val="00452AD3"/>
    <w:rsid w:val="00452AD7"/>
    <w:rsid w:val="00452DCD"/>
    <w:rsid w:val="00452F57"/>
    <w:rsid w:val="004533E2"/>
    <w:rsid w:val="00453852"/>
    <w:rsid w:val="00453865"/>
    <w:rsid w:val="00453A23"/>
    <w:rsid w:val="00453B2A"/>
    <w:rsid w:val="004541B4"/>
    <w:rsid w:val="00454765"/>
    <w:rsid w:val="004547C8"/>
    <w:rsid w:val="004548D3"/>
    <w:rsid w:val="00454A6A"/>
    <w:rsid w:val="00454BB6"/>
    <w:rsid w:val="00454C7C"/>
    <w:rsid w:val="00454F7F"/>
    <w:rsid w:val="00455104"/>
    <w:rsid w:val="00455289"/>
    <w:rsid w:val="004554AF"/>
    <w:rsid w:val="0045595C"/>
    <w:rsid w:val="00455D48"/>
    <w:rsid w:val="0045604D"/>
    <w:rsid w:val="00456139"/>
    <w:rsid w:val="00456FAF"/>
    <w:rsid w:val="00457072"/>
    <w:rsid w:val="004572D2"/>
    <w:rsid w:val="0045781D"/>
    <w:rsid w:val="00457D53"/>
    <w:rsid w:val="004605B9"/>
    <w:rsid w:val="004606A8"/>
    <w:rsid w:val="00460B3E"/>
    <w:rsid w:val="00460E99"/>
    <w:rsid w:val="004610B1"/>
    <w:rsid w:val="004612A7"/>
    <w:rsid w:val="0046138C"/>
    <w:rsid w:val="0046166A"/>
    <w:rsid w:val="0046186D"/>
    <w:rsid w:val="00461967"/>
    <w:rsid w:val="004619C1"/>
    <w:rsid w:val="00461CDA"/>
    <w:rsid w:val="004620B1"/>
    <w:rsid w:val="0046235D"/>
    <w:rsid w:val="0046237A"/>
    <w:rsid w:val="004627CE"/>
    <w:rsid w:val="004629D0"/>
    <w:rsid w:val="00462C15"/>
    <w:rsid w:val="00462FF3"/>
    <w:rsid w:val="00463240"/>
    <w:rsid w:val="00463911"/>
    <w:rsid w:val="004639B6"/>
    <w:rsid w:val="00463B67"/>
    <w:rsid w:val="00463D1F"/>
    <w:rsid w:val="00463D62"/>
    <w:rsid w:val="004643ED"/>
    <w:rsid w:val="00464CD6"/>
    <w:rsid w:val="00464E6B"/>
    <w:rsid w:val="004651EB"/>
    <w:rsid w:val="00465977"/>
    <w:rsid w:val="00465987"/>
    <w:rsid w:val="00465A7E"/>
    <w:rsid w:val="00465B05"/>
    <w:rsid w:val="00465ECF"/>
    <w:rsid w:val="00465FB9"/>
    <w:rsid w:val="004660C2"/>
    <w:rsid w:val="00466388"/>
    <w:rsid w:val="00466525"/>
    <w:rsid w:val="00466586"/>
    <w:rsid w:val="00466665"/>
    <w:rsid w:val="0046674F"/>
    <w:rsid w:val="0046698B"/>
    <w:rsid w:val="00466A6F"/>
    <w:rsid w:val="00466FD6"/>
    <w:rsid w:val="004674BD"/>
    <w:rsid w:val="004675A8"/>
    <w:rsid w:val="00467674"/>
    <w:rsid w:val="004678B5"/>
    <w:rsid w:val="00467BD6"/>
    <w:rsid w:val="0047032D"/>
    <w:rsid w:val="004704A7"/>
    <w:rsid w:val="00470960"/>
    <w:rsid w:val="00470A31"/>
    <w:rsid w:val="00470EDC"/>
    <w:rsid w:val="00470F45"/>
    <w:rsid w:val="00471AA7"/>
    <w:rsid w:val="00471C65"/>
    <w:rsid w:val="00471DB9"/>
    <w:rsid w:val="00471DF8"/>
    <w:rsid w:val="00471E51"/>
    <w:rsid w:val="00471ED9"/>
    <w:rsid w:val="00471F54"/>
    <w:rsid w:val="00471FD1"/>
    <w:rsid w:val="0047201E"/>
    <w:rsid w:val="004725DE"/>
    <w:rsid w:val="00472955"/>
    <w:rsid w:val="00472A76"/>
    <w:rsid w:val="00472A8A"/>
    <w:rsid w:val="00472B45"/>
    <w:rsid w:val="00472F01"/>
    <w:rsid w:val="004731CB"/>
    <w:rsid w:val="00473A61"/>
    <w:rsid w:val="00473BE0"/>
    <w:rsid w:val="0047408A"/>
    <w:rsid w:val="004743EE"/>
    <w:rsid w:val="00474704"/>
    <w:rsid w:val="00474871"/>
    <w:rsid w:val="004751A2"/>
    <w:rsid w:val="0047548F"/>
    <w:rsid w:val="0047564B"/>
    <w:rsid w:val="00475AC6"/>
    <w:rsid w:val="00475DC8"/>
    <w:rsid w:val="00475E30"/>
    <w:rsid w:val="00475F1F"/>
    <w:rsid w:val="00475FD4"/>
    <w:rsid w:val="0047723F"/>
    <w:rsid w:val="0047736F"/>
    <w:rsid w:val="004777C8"/>
    <w:rsid w:val="00477CCC"/>
    <w:rsid w:val="00477EC8"/>
    <w:rsid w:val="004802C3"/>
    <w:rsid w:val="004808DB"/>
    <w:rsid w:val="004811C3"/>
    <w:rsid w:val="00481570"/>
    <w:rsid w:val="004815E1"/>
    <w:rsid w:val="00481787"/>
    <w:rsid w:val="00481812"/>
    <w:rsid w:val="00481D3E"/>
    <w:rsid w:val="00482097"/>
    <w:rsid w:val="004820D0"/>
    <w:rsid w:val="004821A5"/>
    <w:rsid w:val="004821DA"/>
    <w:rsid w:val="004822D7"/>
    <w:rsid w:val="004822F1"/>
    <w:rsid w:val="004828CD"/>
    <w:rsid w:val="00482963"/>
    <w:rsid w:val="00482969"/>
    <w:rsid w:val="00482BE4"/>
    <w:rsid w:val="00482C95"/>
    <w:rsid w:val="00482D69"/>
    <w:rsid w:val="00482E12"/>
    <w:rsid w:val="00482F16"/>
    <w:rsid w:val="00482FD6"/>
    <w:rsid w:val="00483253"/>
    <w:rsid w:val="004832BF"/>
    <w:rsid w:val="00483454"/>
    <w:rsid w:val="004834D8"/>
    <w:rsid w:val="00483876"/>
    <w:rsid w:val="00483A86"/>
    <w:rsid w:val="00483C3A"/>
    <w:rsid w:val="00483DDE"/>
    <w:rsid w:val="00484036"/>
    <w:rsid w:val="004841E0"/>
    <w:rsid w:val="00484263"/>
    <w:rsid w:val="00484643"/>
    <w:rsid w:val="004849E4"/>
    <w:rsid w:val="00484C71"/>
    <w:rsid w:val="00484FBB"/>
    <w:rsid w:val="0048557B"/>
    <w:rsid w:val="004856E3"/>
    <w:rsid w:val="0048579C"/>
    <w:rsid w:val="00485850"/>
    <w:rsid w:val="004862DF"/>
    <w:rsid w:val="004864EB"/>
    <w:rsid w:val="004865B0"/>
    <w:rsid w:val="004866C4"/>
    <w:rsid w:val="004869D8"/>
    <w:rsid w:val="00486CB2"/>
    <w:rsid w:val="004872BD"/>
    <w:rsid w:val="00487755"/>
    <w:rsid w:val="00487788"/>
    <w:rsid w:val="004877AB"/>
    <w:rsid w:val="0048792B"/>
    <w:rsid w:val="00487E12"/>
    <w:rsid w:val="00487EEF"/>
    <w:rsid w:val="00490152"/>
    <w:rsid w:val="004903FB"/>
    <w:rsid w:val="00490628"/>
    <w:rsid w:val="0049099F"/>
    <w:rsid w:val="00491634"/>
    <w:rsid w:val="0049165C"/>
    <w:rsid w:val="00491B36"/>
    <w:rsid w:val="00491C94"/>
    <w:rsid w:val="00491CB4"/>
    <w:rsid w:val="00491D04"/>
    <w:rsid w:val="0049214D"/>
    <w:rsid w:val="00492411"/>
    <w:rsid w:val="004924FE"/>
    <w:rsid w:val="004925C1"/>
    <w:rsid w:val="00492976"/>
    <w:rsid w:val="00492B42"/>
    <w:rsid w:val="00492E9C"/>
    <w:rsid w:val="004931CC"/>
    <w:rsid w:val="0049322E"/>
    <w:rsid w:val="00493A7A"/>
    <w:rsid w:val="00493D5E"/>
    <w:rsid w:val="00493DB0"/>
    <w:rsid w:val="00493F1D"/>
    <w:rsid w:val="0049484A"/>
    <w:rsid w:val="0049495F"/>
    <w:rsid w:val="00494D85"/>
    <w:rsid w:val="0049504D"/>
    <w:rsid w:val="00495108"/>
    <w:rsid w:val="004954AC"/>
    <w:rsid w:val="0049562F"/>
    <w:rsid w:val="0049599B"/>
    <w:rsid w:val="00495C2E"/>
    <w:rsid w:val="00495D6B"/>
    <w:rsid w:val="00496009"/>
    <w:rsid w:val="0049618D"/>
    <w:rsid w:val="0049623E"/>
    <w:rsid w:val="004962BA"/>
    <w:rsid w:val="00496503"/>
    <w:rsid w:val="004965D9"/>
    <w:rsid w:val="004968B2"/>
    <w:rsid w:val="00496CBA"/>
    <w:rsid w:val="0049732E"/>
    <w:rsid w:val="0049741C"/>
    <w:rsid w:val="00497599"/>
    <w:rsid w:val="004976B5"/>
    <w:rsid w:val="00497CB4"/>
    <w:rsid w:val="00497D15"/>
    <w:rsid w:val="00497D2D"/>
    <w:rsid w:val="00497D2E"/>
    <w:rsid w:val="00497D79"/>
    <w:rsid w:val="004A00C8"/>
    <w:rsid w:val="004A01FA"/>
    <w:rsid w:val="004A0931"/>
    <w:rsid w:val="004A09EE"/>
    <w:rsid w:val="004A0A78"/>
    <w:rsid w:val="004A0F9D"/>
    <w:rsid w:val="004A121D"/>
    <w:rsid w:val="004A16E1"/>
    <w:rsid w:val="004A1840"/>
    <w:rsid w:val="004A1CCF"/>
    <w:rsid w:val="004A1CFE"/>
    <w:rsid w:val="004A2298"/>
    <w:rsid w:val="004A22C2"/>
    <w:rsid w:val="004A23B5"/>
    <w:rsid w:val="004A2550"/>
    <w:rsid w:val="004A25C3"/>
    <w:rsid w:val="004A2E9F"/>
    <w:rsid w:val="004A307E"/>
    <w:rsid w:val="004A383F"/>
    <w:rsid w:val="004A3B3F"/>
    <w:rsid w:val="004A3E73"/>
    <w:rsid w:val="004A4163"/>
    <w:rsid w:val="004A448D"/>
    <w:rsid w:val="004A4651"/>
    <w:rsid w:val="004A4776"/>
    <w:rsid w:val="004A544F"/>
    <w:rsid w:val="004A54D1"/>
    <w:rsid w:val="004A5801"/>
    <w:rsid w:val="004A5A97"/>
    <w:rsid w:val="004A5C44"/>
    <w:rsid w:val="004A63C3"/>
    <w:rsid w:val="004A6416"/>
    <w:rsid w:val="004A658F"/>
    <w:rsid w:val="004A672D"/>
    <w:rsid w:val="004A673F"/>
    <w:rsid w:val="004A68EF"/>
    <w:rsid w:val="004A6A13"/>
    <w:rsid w:val="004A6A33"/>
    <w:rsid w:val="004A7000"/>
    <w:rsid w:val="004A771A"/>
    <w:rsid w:val="004A7AC1"/>
    <w:rsid w:val="004A7DDB"/>
    <w:rsid w:val="004A7E09"/>
    <w:rsid w:val="004A7E6E"/>
    <w:rsid w:val="004B0716"/>
    <w:rsid w:val="004B0A5A"/>
    <w:rsid w:val="004B0B25"/>
    <w:rsid w:val="004B0C23"/>
    <w:rsid w:val="004B0FA5"/>
    <w:rsid w:val="004B10C9"/>
    <w:rsid w:val="004B11D1"/>
    <w:rsid w:val="004B1225"/>
    <w:rsid w:val="004B151F"/>
    <w:rsid w:val="004B17E3"/>
    <w:rsid w:val="004B18CA"/>
    <w:rsid w:val="004B1923"/>
    <w:rsid w:val="004B1929"/>
    <w:rsid w:val="004B1F73"/>
    <w:rsid w:val="004B2436"/>
    <w:rsid w:val="004B2460"/>
    <w:rsid w:val="004B2833"/>
    <w:rsid w:val="004B2900"/>
    <w:rsid w:val="004B294B"/>
    <w:rsid w:val="004B2A2E"/>
    <w:rsid w:val="004B35D7"/>
    <w:rsid w:val="004B39D0"/>
    <w:rsid w:val="004B3AD1"/>
    <w:rsid w:val="004B3AFC"/>
    <w:rsid w:val="004B3C33"/>
    <w:rsid w:val="004B3EE0"/>
    <w:rsid w:val="004B3EE8"/>
    <w:rsid w:val="004B40C2"/>
    <w:rsid w:val="004B43D1"/>
    <w:rsid w:val="004B4639"/>
    <w:rsid w:val="004B4B30"/>
    <w:rsid w:val="004B4BCD"/>
    <w:rsid w:val="004B4C8D"/>
    <w:rsid w:val="004B4E10"/>
    <w:rsid w:val="004B5110"/>
    <w:rsid w:val="004B518E"/>
    <w:rsid w:val="004B5191"/>
    <w:rsid w:val="004B5392"/>
    <w:rsid w:val="004B54DB"/>
    <w:rsid w:val="004B553A"/>
    <w:rsid w:val="004B56A3"/>
    <w:rsid w:val="004B5905"/>
    <w:rsid w:val="004B591C"/>
    <w:rsid w:val="004B5B58"/>
    <w:rsid w:val="004B693A"/>
    <w:rsid w:val="004B69C0"/>
    <w:rsid w:val="004B6AC4"/>
    <w:rsid w:val="004B70C6"/>
    <w:rsid w:val="004B7326"/>
    <w:rsid w:val="004B7705"/>
    <w:rsid w:val="004B7795"/>
    <w:rsid w:val="004B784F"/>
    <w:rsid w:val="004C04E5"/>
    <w:rsid w:val="004C0740"/>
    <w:rsid w:val="004C099E"/>
    <w:rsid w:val="004C0BA5"/>
    <w:rsid w:val="004C0D4F"/>
    <w:rsid w:val="004C0DA1"/>
    <w:rsid w:val="004C0EDA"/>
    <w:rsid w:val="004C1323"/>
    <w:rsid w:val="004C132E"/>
    <w:rsid w:val="004C1430"/>
    <w:rsid w:val="004C1440"/>
    <w:rsid w:val="004C162A"/>
    <w:rsid w:val="004C164A"/>
    <w:rsid w:val="004C1B74"/>
    <w:rsid w:val="004C1D12"/>
    <w:rsid w:val="004C1E89"/>
    <w:rsid w:val="004C2869"/>
    <w:rsid w:val="004C2C69"/>
    <w:rsid w:val="004C2E15"/>
    <w:rsid w:val="004C3007"/>
    <w:rsid w:val="004C34AD"/>
    <w:rsid w:val="004C36A3"/>
    <w:rsid w:val="004C3EDF"/>
    <w:rsid w:val="004C3F68"/>
    <w:rsid w:val="004C4974"/>
    <w:rsid w:val="004C4A48"/>
    <w:rsid w:val="004C4AA1"/>
    <w:rsid w:val="004C4B10"/>
    <w:rsid w:val="004C4C1A"/>
    <w:rsid w:val="004C4FB8"/>
    <w:rsid w:val="004C51D2"/>
    <w:rsid w:val="004C5C6E"/>
    <w:rsid w:val="004C5CA0"/>
    <w:rsid w:val="004C5EA3"/>
    <w:rsid w:val="004C5EDD"/>
    <w:rsid w:val="004C6090"/>
    <w:rsid w:val="004C6267"/>
    <w:rsid w:val="004C6322"/>
    <w:rsid w:val="004C6388"/>
    <w:rsid w:val="004C6752"/>
    <w:rsid w:val="004C70AA"/>
    <w:rsid w:val="004C74D6"/>
    <w:rsid w:val="004C7ACB"/>
    <w:rsid w:val="004C7B55"/>
    <w:rsid w:val="004C7EB8"/>
    <w:rsid w:val="004C7ECF"/>
    <w:rsid w:val="004D0279"/>
    <w:rsid w:val="004D029E"/>
    <w:rsid w:val="004D0374"/>
    <w:rsid w:val="004D06BF"/>
    <w:rsid w:val="004D078C"/>
    <w:rsid w:val="004D08E9"/>
    <w:rsid w:val="004D0A1B"/>
    <w:rsid w:val="004D0C49"/>
    <w:rsid w:val="004D0D79"/>
    <w:rsid w:val="004D104E"/>
    <w:rsid w:val="004D128E"/>
    <w:rsid w:val="004D1290"/>
    <w:rsid w:val="004D12B1"/>
    <w:rsid w:val="004D134D"/>
    <w:rsid w:val="004D140F"/>
    <w:rsid w:val="004D14FA"/>
    <w:rsid w:val="004D183E"/>
    <w:rsid w:val="004D1C9B"/>
    <w:rsid w:val="004D1E16"/>
    <w:rsid w:val="004D1EAD"/>
    <w:rsid w:val="004D2541"/>
    <w:rsid w:val="004D280F"/>
    <w:rsid w:val="004D289F"/>
    <w:rsid w:val="004D28A0"/>
    <w:rsid w:val="004D2D0E"/>
    <w:rsid w:val="004D2EB3"/>
    <w:rsid w:val="004D31D2"/>
    <w:rsid w:val="004D31D8"/>
    <w:rsid w:val="004D3225"/>
    <w:rsid w:val="004D337B"/>
    <w:rsid w:val="004D358F"/>
    <w:rsid w:val="004D3670"/>
    <w:rsid w:val="004D380E"/>
    <w:rsid w:val="004D41D7"/>
    <w:rsid w:val="004D42F1"/>
    <w:rsid w:val="004D4790"/>
    <w:rsid w:val="004D4C8E"/>
    <w:rsid w:val="004D525B"/>
    <w:rsid w:val="004D5269"/>
    <w:rsid w:val="004D5377"/>
    <w:rsid w:val="004D5464"/>
    <w:rsid w:val="004D58FE"/>
    <w:rsid w:val="004D5BC0"/>
    <w:rsid w:val="004D6673"/>
    <w:rsid w:val="004D66F5"/>
    <w:rsid w:val="004D6AA3"/>
    <w:rsid w:val="004D6E07"/>
    <w:rsid w:val="004D6F67"/>
    <w:rsid w:val="004D74D0"/>
    <w:rsid w:val="004D751A"/>
    <w:rsid w:val="004D7690"/>
    <w:rsid w:val="004D76BA"/>
    <w:rsid w:val="004D7DE3"/>
    <w:rsid w:val="004E01B7"/>
    <w:rsid w:val="004E0684"/>
    <w:rsid w:val="004E0883"/>
    <w:rsid w:val="004E0AD0"/>
    <w:rsid w:val="004E0B0B"/>
    <w:rsid w:val="004E0C4D"/>
    <w:rsid w:val="004E0E3A"/>
    <w:rsid w:val="004E1374"/>
    <w:rsid w:val="004E15E7"/>
    <w:rsid w:val="004E1659"/>
    <w:rsid w:val="004E16BB"/>
    <w:rsid w:val="004E1A94"/>
    <w:rsid w:val="004E1D78"/>
    <w:rsid w:val="004E1FB8"/>
    <w:rsid w:val="004E2353"/>
    <w:rsid w:val="004E2358"/>
    <w:rsid w:val="004E2464"/>
    <w:rsid w:val="004E252E"/>
    <w:rsid w:val="004E27C2"/>
    <w:rsid w:val="004E29AD"/>
    <w:rsid w:val="004E2ADB"/>
    <w:rsid w:val="004E2C47"/>
    <w:rsid w:val="004E313D"/>
    <w:rsid w:val="004E3391"/>
    <w:rsid w:val="004E352E"/>
    <w:rsid w:val="004E3805"/>
    <w:rsid w:val="004E3948"/>
    <w:rsid w:val="004E3BB6"/>
    <w:rsid w:val="004E3EB1"/>
    <w:rsid w:val="004E3F17"/>
    <w:rsid w:val="004E420D"/>
    <w:rsid w:val="004E4227"/>
    <w:rsid w:val="004E462B"/>
    <w:rsid w:val="004E488E"/>
    <w:rsid w:val="004E49EF"/>
    <w:rsid w:val="004E4A2F"/>
    <w:rsid w:val="004E50AA"/>
    <w:rsid w:val="004E529E"/>
    <w:rsid w:val="004E5300"/>
    <w:rsid w:val="004E5513"/>
    <w:rsid w:val="004E5785"/>
    <w:rsid w:val="004E5D93"/>
    <w:rsid w:val="004E5FE0"/>
    <w:rsid w:val="004E61F5"/>
    <w:rsid w:val="004E67D4"/>
    <w:rsid w:val="004E69A5"/>
    <w:rsid w:val="004E6B24"/>
    <w:rsid w:val="004E7C73"/>
    <w:rsid w:val="004E7D78"/>
    <w:rsid w:val="004F0A8E"/>
    <w:rsid w:val="004F0CAD"/>
    <w:rsid w:val="004F10FD"/>
    <w:rsid w:val="004F114B"/>
    <w:rsid w:val="004F13D8"/>
    <w:rsid w:val="004F14F5"/>
    <w:rsid w:val="004F164D"/>
    <w:rsid w:val="004F18FB"/>
    <w:rsid w:val="004F1916"/>
    <w:rsid w:val="004F1E17"/>
    <w:rsid w:val="004F1F6C"/>
    <w:rsid w:val="004F2106"/>
    <w:rsid w:val="004F2120"/>
    <w:rsid w:val="004F2515"/>
    <w:rsid w:val="004F2A57"/>
    <w:rsid w:val="004F2B17"/>
    <w:rsid w:val="004F2CF5"/>
    <w:rsid w:val="004F2DDB"/>
    <w:rsid w:val="004F3124"/>
    <w:rsid w:val="004F32EB"/>
    <w:rsid w:val="004F359F"/>
    <w:rsid w:val="004F37EE"/>
    <w:rsid w:val="004F38F9"/>
    <w:rsid w:val="004F3AF2"/>
    <w:rsid w:val="004F3CCA"/>
    <w:rsid w:val="004F41ED"/>
    <w:rsid w:val="004F4AA3"/>
    <w:rsid w:val="004F4B93"/>
    <w:rsid w:val="004F4C23"/>
    <w:rsid w:val="004F4D14"/>
    <w:rsid w:val="004F4FB1"/>
    <w:rsid w:val="004F535E"/>
    <w:rsid w:val="004F594D"/>
    <w:rsid w:val="004F5BB9"/>
    <w:rsid w:val="004F5D7A"/>
    <w:rsid w:val="004F61D5"/>
    <w:rsid w:val="004F625F"/>
    <w:rsid w:val="004F64F6"/>
    <w:rsid w:val="004F6532"/>
    <w:rsid w:val="004F69AB"/>
    <w:rsid w:val="004F6C8B"/>
    <w:rsid w:val="004F70F0"/>
    <w:rsid w:val="004F7747"/>
    <w:rsid w:val="004F7891"/>
    <w:rsid w:val="004F7C06"/>
    <w:rsid w:val="004F7C2C"/>
    <w:rsid w:val="004F7D85"/>
    <w:rsid w:val="004F7D89"/>
    <w:rsid w:val="005000B3"/>
    <w:rsid w:val="005001A9"/>
    <w:rsid w:val="0050025B"/>
    <w:rsid w:val="0050034C"/>
    <w:rsid w:val="00500A69"/>
    <w:rsid w:val="0050118C"/>
    <w:rsid w:val="005011E5"/>
    <w:rsid w:val="0050121B"/>
    <w:rsid w:val="005015F3"/>
    <w:rsid w:val="00501E93"/>
    <w:rsid w:val="00501EA9"/>
    <w:rsid w:val="005020DC"/>
    <w:rsid w:val="00502312"/>
    <w:rsid w:val="00502386"/>
    <w:rsid w:val="00502420"/>
    <w:rsid w:val="005024F0"/>
    <w:rsid w:val="00502633"/>
    <w:rsid w:val="0050284D"/>
    <w:rsid w:val="005028C3"/>
    <w:rsid w:val="005029F6"/>
    <w:rsid w:val="00502B68"/>
    <w:rsid w:val="00502CBE"/>
    <w:rsid w:val="00502E72"/>
    <w:rsid w:val="00502ED2"/>
    <w:rsid w:val="0050300E"/>
    <w:rsid w:val="005030CF"/>
    <w:rsid w:val="00503211"/>
    <w:rsid w:val="005032B3"/>
    <w:rsid w:val="0050333C"/>
    <w:rsid w:val="00503365"/>
    <w:rsid w:val="0050364B"/>
    <w:rsid w:val="005036A0"/>
    <w:rsid w:val="005036D5"/>
    <w:rsid w:val="00503712"/>
    <w:rsid w:val="005038AD"/>
    <w:rsid w:val="005039FB"/>
    <w:rsid w:val="00503B53"/>
    <w:rsid w:val="00503B6E"/>
    <w:rsid w:val="005046F3"/>
    <w:rsid w:val="00504811"/>
    <w:rsid w:val="005049F6"/>
    <w:rsid w:val="00504FBD"/>
    <w:rsid w:val="00505334"/>
    <w:rsid w:val="005057BF"/>
    <w:rsid w:val="005058B3"/>
    <w:rsid w:val="005058EC"/>
    <w:rsid w:val="00505AB4"/>
    <w:rsid w:val="00505EFF"/>
    <w:rsid w:val="005060C5"/>
    <w:rsid w:val="0050630A"/>
    <w:rsid w:val="00506387"/>
    <w:rsid w:val="00506546"/>
    <w:rsid w:val="00506872"/>
    <w:rsid w:val="00506A43"/>
    <w:rsid w:val="00506B7C"/>
    <w:rsid w:val="00506BDE"/>
    <w:rsid w:val="0050700F"/>
    <w:rsid w:val="00507084"/>
    <w:rsid w:val="00507133"/>
    <w:rsid w:val="00507287"/>
    <w:rsid w:val="005073FD"/>
    <w:rsid w:val="00507845"/>
    <w:rsid w:val="00507B30"/>
    <w:rsid w:val="00507CC6"/>
    <w:rsid w:val="00507DB2"/>
    <w:rsid w:val="00507EB0"/>
    <w:rsid w:val="005100A4"/>
    <w:rsid w:val="00510302"/>
    <w:rsid w:val="005105BE"/>
    <w:rsid w:val="005106A4"/>
    <w:rsid w:val="00510772"/>
    <w:rsid w:val="00510FA3"/>
    <w:rsid w:val="00511050"/>
    <w:rsid w:val="00511215"/>
    <w:rsid w:val="005112AD"/>
    <w:rsid w:val="00511D42"/>
    <w:rsid w:val="00512354"/>
    <w:rsid w:val="00512631"/>
    <w:rsid w:val="00512854"/>
    <w:rsid w:val="005128D8"/>
    <w:rsid w:val="00512ECF"/>
    <w:rsid w:val="005132CB"/>
    <w:rsid w:val="005134E7"/>
    <w:rsid w:val="0051369F"/>
    <w:rsid w:val="00513741"/>
    <w:rsid w:val="00513BAA"/>
    <w:rsid w:val="00513F3D"/>
    <w:rsid w:val="00513F74"/>
    <w:rsid w:val="0051426E"/>
    <w:rsid w:val="005144DB"/>
    <w:rsid w:val="00514AF8"/>
    <w:rsid w:val="00514B56"/>
    <w:rsid w:val="00514EB1"/>
    <w:rsid w:val="00514EE6"/>
    <w:rsid w:val="005151F8"/>
    <w:rsid w:val="00515DBF"/>
    <w:rsid w:val="00515E23"/>
    <w:rsid w:val="00515F92"/>
    <w:rsid w:val="00516358"/>
    <w:rsid w:val="005163F0"/>
    <w:rsid w:val="0051693A"/>
    <w:rsid w:val="00516BF9"/>
    <w:rsid w:val="00516C2D"/>
    <w:rsid w:val="00516C48"/>
    <w:rsid w:val="00516D07"/>
    <w:rsid w:val="00516F32"/>
    <w:rsid w:val="00517081"/>
    <w:rsid w:val="005175E9"/>
    <w:rsid w:val="005176E7"/>
    <w:rsid w:val="00517805"/>
    <w:rsid w:val="00517888"/>
    <w:rsid w:val="00517A33"/>
    <w:rsid w:val="00517A79"/>
    <w:rsid w:val="00517B2C"/>
    <w:rsid w:val="00517C9D"/>
    <w:rsid w:val="00520100"/>
    <w:rsid w:val="00520180"/>
    <w:rsid w:val="00520305"/>
    <w:rsid w:val="00520493"/>
    <w:rsid w:val="0052055F"/>
    <w:rsid w:val="005206EE"/>
    <w:rsid w:val="0052077C"/>
    <w:rsid w:val="0052080B"/>
    <w:rsid w:val="00520B0F"/>
    <w:rsid w:val="00520BB9"/>
    <w:rsid w:val="00520E60"/>
    <w:rsid w:val="00521499"/>
    <w:rsid w:val="00521C87"/>
    <w:rsid w:val="005220AA"/>
    <w:rsid w:val="00522689"/>
    <w:rsid w:val="00522C6C"/>
    <w:rsid w:val="00522E1D"/>
    <w:rsid w:val="00522E75"/>
    <w:rsid w:val="00523142"/>
    <w:rsid w:val="0052319A"/>
    <w:rsid w:val="0052320F"/>
    <w:rsid w:val="00523628"/>
    <w:rsid w:val="0052362B"/>
    <w:rsid w:val="005238F2"/>
    <w:rsid w:val="00523DB7"/>
    <w:rsid w:val="00523EAA"/>
    <w:rsid w:val="0052458B"/>
    <w:rsid w:val="005248B5"/>
    <w:rsid w:val="005248C2"/>
    <w:rsid w:val="005248FF"/>
    <w:rsid w:val="00524BBA"/>
    <w:rsid w:val="00524E1A"/>
    <w:rsid w:val="00524E3C"/>
    <w:rsid w:val="005253C1"/>
    <w:rsid w:val="005255A3"/>
    <w:rsid w:val="00525C4C"/>
    <w:rsid w:val="00525D96"/>
    <w:rsid w:val="005260AA"/>
    <w:rsid w:val="005263BF"/>
    <w:rsid w:val="00526A0B"/>
    <w:rsid w:val="00526DA7"/>
    <w:rsid w:val="005270BD"/>
    <w:rsid w:val="00527612"/>
    <w:rsid w:val="005277C6"/>
    <w:rsid w:val="00527817"/>
    <w:rsid w:val="0052785D"/>
    <w:rsid w:val="00527AEE"/>
    <w:rsid w:val="00527B87"/>
    <w:rsid w:val="00527E8B"/>
    <w:rsid w:val="00527F10"/>
    <w:rsid w:val="005304A9"/>
    <w:rsid w:val="0053054B"/>
    <w:rsid w:val="00530645"/>
    <w:rsid w:val="005306C6"/>
    <w:rsid w:val="005307BC"/>
    <w:rsid w:val="005307DD"/>
    <w:rsid w:val="005307F2"/>
    <w:rsid w:val="00530B67"/>
    <w:rsid w:val="005310CE"/>
    <w:rsid w:val="005313D8"/>
    <w:rsid w:val="0053147E"/>
    <w:rsid w:val="0053161E"/>
    <w:rsid w:val="0053171B"/>
    <w:rsid w:val="00531771"/>
    <w:rsid w:val="005318EE"/>
    <w:rsid w:val="00531B84"/>
    <w:rsid w:val="00531D43"/>
    <w:rsid w:val="00531D6D"/>
    <w:rsid w:val="00531DB9"/>
    <w:rsid w:val="005322E0"/>
    <w:rsid w:val="005324CE"/>
    <w:rsid w:val="005327A2"/>
    <w:rsid w:val="005329E8"/>
    <w:rsid w:val="005329EA"/>
    <w:rsid w:val="00532BBA"/>
    <w:rsid w:val="00532DE7"/>
    <w:rsid w:val="005330C8"/>
    <w:rsid w:val="0053320B"/>
    <w:rsid w:val="00533477"/>
    <w:rsid w:val="005335FC"/>
    <w:rsid w:val="00533EC7"/>
    <w:rsid w:val="0053413E"/>
    <w:rsid w:val="0053428F"/>
    <w:rsid w:val="00534492"/>
    <w:rsid w:val="005344C8"/>
    <w:rsid w:val="00535257"/>
    <w:rsid w:val="00535342"/>
    <w:rsid w:val="00535440"/>
    <w:rsid w:val="005356C8"/>
    <w:rsid w:val="00535706"/>
    <w:rsid w:val="00535D47"/>
    <w:rsid w:val="00535D48"/>
    <w:rsid w:val="00535EAB"/>
    <w:rsid w:val="00536243"/>
    <w:rsid w:val="00536293"/>
    <w:rsid w:val="005362EC"/>
    <w:rsid w:val="005365F2"/>
    <w:rsid w:val="00536D4F"/>
    <w:rsid w:val="00536E68"/>
    <w:rsid w:val="005375C4"/>
    <w:rsid w:val="00537E5D"/>
    <w:rsid w:val="00537EEC"/>
    <w:rsid w:val="005403E9"/>
    <w:rsid w:val="0054081A"/>
    <w:rsid w:val="00540999"/>
    <w:rsid w:val="00540D39"/>
    <w:rsid w:val="00540DB0"/>
    <w:rsid w:val="00540E16"/>
    <w:rsid w:val="005410E0"/>
    <w:rsid w:val="005411B0"/>
    <w:rsid w:val="005412E7"/>
    <w:rsid w:val="00541539"/>
    <w:rsid w:val="00541C0A"/>
    <w:rsid w:val="00541CDE"/>
    <w:rsid w:val="00542259"/>
    <w:rsid w:val="0054229A"/>
    <w:rsid w:val="0054271F"/>
    <w:rsid w:val="00542FC2"/>
    <w:rsid w:val="00543416"/>
    <w:rsid w:val="00543417"/>
    <w:rsid w:val="0054370F"/>
    <w:rsid w:val="00543774"/>
    <w:rsid w:val="00543811"/>
    <w:rsid w:val="005439BA"/>
    <w:rsid w:val="00543B62"/>
    <w:rsid w:val="00543C16"/>
    <w:rsid w:val="00543EF1"/>
    <w:rsid w:val="0054402C"/>
    <w:rsid w:val="00544102"/>
    <w:rsid w:val="0054414B"/>
    <w:rsid w:val="0054419C"/>
    <w:rsid w:val="0054422F"/>
    <w:rsid w:val="00544252"/>
    <w:rsid w:val="00544A24"/>
    <w:rsid w:val="00544B93"/>
    <w:rsid w:val="00544C37"/>
    <w:rsid w:val="00544C4D"/>
    <w:rsid w:val="00544E21"/>
    <w:rsid w:val="00544FC6"/>
    <w:rsid w:val="00545434"/>
    <w:rsid w:val="005457C2"/>
    <w:rsid w:val="00545E1A"/>
    <w:rsid w:val="00545F8F"/>
    <w:rsid w:val="00546006"/>
    <w:rsid w:val="005460C8"/>
    <w:rsid w:val="0054612A"/>
    <w:rsid w:val="00546142"/>
    <w:rsid w:val="005462C1"/>
    <w:rsid w:val="005463FF"/>
    <w:rsid w:val="0054648E"/>
    <w:rsid w:val="00546946"/>
    <w:rsid w:val="00546994"/>
    <w:rsid w:val="005469D9"/>
    <w:rsid w:val="00546A71"/>
    <w:rsid w:val="00546B9F"/>
    <w:rsid w:val="00546FA7"/>
    <w:rsid w:val="00547353"/>
    <w:rsid w:val="0054776B"/>
    <w:rsid w:val="0054779D"/>
    <w:rsid w:val="00547AE1"/>
    <w:rsid w:val="00547B19"/>
    <w:rsid w:val="00547BEB"/>
    <w:rsid w:val="005503AF"/>
    <w:rsid w:val="00550505"/>
    <w:rsid w:val="005507A5"/>
    <w:rsid w:val="005508A8"/>
    <w:rsid w:val="00550922"/>
    <w:rsid w:val="00550E1F"/>
    <w:rsid w:val="00550FA3"/>
    <w:rsid w:val="0055159C"/>
    <w:rsid w:val="00551BE4"/>
    <w:rsid w:val="00551F2A"/>
    <w:rsid w:val="00551FC7"/>
    <w:rsid w:val="0055218A"/>
    <w:rsid w:val="0055239A"/>
    <w:rsid w:val="0055280A"/>
    <w:rsid w:val="00552C58"/>
    <w:rsid w:val="00552D2C"/>
    <w:rsid w:val="00552FDA"/>
    <w:rsid w:val="00553235"/>
    <w:rsid w:val="0055326B"/>
    <w:rsid w:val="00553325"/>
    <w:rsid w:val="00553478"/>
    <w:rsid w:val="005535FF"/>
    <w:rsid w:val="00553A7C"/>
    <w:rsid w:val="00553B30"/>
    <w:rsid w:val="0055417D"/>
    <w:rsid w:val="00554275"/>
    <w:rsid w:val="0055431D"/>
    <w:rsid w:val="00554363"/>
    <w:rsid w:val="00554967"/>
    <w:rsid w:val="00554BEB"/>
    <w:rsid w:val="00554C14"/>
    <w:rsid w:val="00554DC9"/>
    <w:rsid w:val="005558C1"/>
    <w:rsid w:val="005559E6"/>
    <w:rsid w:val="00555ACC"/>
    <w:rsid w:val="00555B75"/>
    <w:rsid w:val="00555B8E"/>
    <w:rsid w:val="00556851"/>
    <w:rsid w:val="0055694D"/>
    <w:rsid w:val="0055698E"/>
    <w:rsid w:val="00556A17"/>
    <w:rsid w:val="00556C21"/>
    <w:rsid w:val="00556CA9"/>
    <w:rsid w:val="00556CE9"/>
    <w:rsid w:val="0055720A"/>
    <w:rsid w:val="005578E8"/>
    <w:rsid w:val="00557F89"/>
    <w:rsid w:val="00560336"/>
    <w:rsid w:val="0056047F"/>
    <w:rsid w:val="00560615"/>
    <w:rsid w:val="005607A8"/>
    <w:rsid w:val="00560853"/>
    <w:rsid w:val="00560996"/>
    <w:rsid w:val="00560E7B"/>
    <w:rsid w:val="00560EDD"/>
    <w:rsid w:val="0056148D"/>
    <w:rsid w:val="0056188A"/>
    <w:rsid w:val="00561B72"/>
    <w:rsid w:val="005621EE"/>
    <w:rsid w:val="005629EF"/>
    <w:rsid w:val="00562D91"/>
    <w:rsid w:val="00562DE4"/>
    <w:rsid w:val="0056332A"/>
    <w:rsid w:val="005634AF"/>
    <w:rsid w:val="00563B7D"/>
    <w:rsid w:val="00563D68"/>
    <w:rsid w:val="00563D8D"/>
    <w:rsid w:val="00563F33"/>
    <w:rsid w:val="00564039"/>
    <w:rsid w:val="00564D25"/>
    <w:rsid w:val="00564DB3"/>
    <w:rsid w:val="00565965"/>
    <w:rsid w:val="00565B5C"/>
    <w:rsid w:val="00565F47"/>
    <w:rsid w:val="00566096"/>
    <w:rsid w:val="005660A5"/>
    <w:rsid w:val="00566158"/>
    <w:rsid w:val="005662F0"/>
    <w:rsid w:val="00566BAF"/>
    <w:rsid w:val="00566C5F"/>
    <w:rsid w:val="00566D11"/>
    <w:rsid w:val="0056718D"/>
    <w:rsid w:val="00567209"/>
    <w:rsid w:val="0056736C"/>
    <w:rsid w:val="00567566"/>
    <w:rsid w:val="00567994"/>
    <w:rsid w:val="00567B90"/>
    <w:rsid w:val="00567F7C"/>
    <w:rsid w:val="00570847"/>
    <w:rsid w:val="00570A14"/>
    <w:rsid w:val="005712AF"/>
    <w:rsid w:val="00571695"/>
    <w:rsid w:val="005716CA"/>
    <w:rsid w:val="00571882"/>
    <w:rsid w:val="005721BE"/>
    <w:rsid w:val="005722A0"/>
    <w:rsid w:val="00572C11"/>
    <w:rsid w:val="00572CB9"/>
    <w:rsid w:val="00572CEF"/>
    <w:rsid w:val="00572F71"/>
    <w:rsid w:val="0057320D"/>
    <w:rsid w:val="005733E8"/>
    <w:rsid w:val="00573426"/>
    <w:rsid w:val="00573461"/>
    <w:rsid w:val="0057369B"/>
    <w:rsid w:val="00573864"/>
    <w:rsid w:val="0057386D"/>
    <w:rsid w:val="00573B02"/>
    <w:rsid w:val="00573B34"/>
    <w:rsid w:val="00573C32"/>
    <w:rsid w:val="00573DB8"/>
    <w:rsid w:val="00573F7B"/>
    <w:rsid w:val="00573FDB"/>
    <w:rsid w:val="00574642"/>
    <w:rsid w:val="00574938"/>
    <w:rsid w:val="00574AC8"/>
    <w:rsid w:val="00575185"/>
    <w:rsid w:val="005753FD"/>
    <w:rsid w:val="00575547"/>
    <w:rsid w:val="00575894"/>
    <w:rsid w:val="00575B10"/>
    <w:rsid w:val="0057619A"/>
    <w:rsid w:val="00576C39"/>
    <w:rsid w:val="00576E57"/>
    <w:rsid w:val="00577167"/>
    <w:rsid w:val="00577364"/>
    <w:rsid w:val="005774AF"/>
    <w:rsid w:val="00577524"/>
    <w:rsid w:val="005779DE"/>
    <w:rsid w:val="00577AAE"/>
    <w:rsid w:val="00577ACF"/>
    <w:rsid w:val="00577D94"/>
    <w:rsid w:val="00580308"/>
    <w:rsid w:val="00580407"/>
    <w:rsid w:val="0058041B"/>
    <w:rsid w:val="00580947"/>
    <w:rsid w:val="00580C4C"/>
    <w:rsid w:val="00581B1E"/>
    <w:rsid w:val="00581DF5"/>
    <w:rsid w:val="00581F83"/>
    <w:rsid w:val="005820AF"/>
    <w:rsid w:val="005820DD"/>
    <w:rsid w:val="0058233D"/>
    <w:rsid w:val="005823E4"/>
    <w:rsid w:val="00582CA1"/>
    <w:rsid w:val="00582FF5"/>
    <w:rsid w:val="005833EC"/>
    <w:rsid w:val="005836DF"/>
    <w:rsid w:val="0058389F"/>
    <w:rsid w:val="00583908"/>
    <w:rsid w:val="00583A11"/>
    <w:rsid w:val="00583C43"/>
    <w:rsid w:val="00583D20"/>
    <w:rsid w:val="00583E83"/>
    <w:rsid w:val="005843EA"/>
    <w:rsid w:val="00584530"/>
    <w:rsid w:val="005845C3"/>
    <w:rsid w:val="00584E1E"/>
    <w:rsid w:val="00584E7E"/>
    <w:rsid w:val="00584F3E"/>
    <w:rsid w:val="00584FCB"/>
    <w:rsid w:val="00585111"/>
    <w:rsid w:val="00585355"/>
    <w:rsid w:val="00585698"/>
    <w:rsid w:val="005860F1"/>
    <w:rsid w:val="005863F0"/>
    <w:rsid w:val="005868E5"/>
    <w:rsid w:val="0058693C"/>
    <w:rsid w:val="00586B5A"/>
    <w:rsid w:val="00586EA2"/>
    <w:rsid w:val="00586F72"/>
    <w:rsid w:val="0058724E"/>
    <w:rsid w:val="005873AF"/>
    <w:rsid w:val="005873B0"/>
    <w:rsid w:val="005878C7"/>
    <w:rsid w:val="00587911"/>
    <w:rsid w:val="00590023"/>
    <w:rsid w:val="00590138"/>
    <w:rsid w:val="00590CB9"/>
    <w:rsid w:val="00590ED0"/>
    <w:rsid w:val="00591458"/>
    <w:rsid w:val="005914B9"/>
    <w:rsid w:val="005917CB"/>
    <w:rsid w:val="00591BBB"/>
    <w:rsid w:val="0059208C"/>
    <w:rsid w:val="0059208E"/>
    <w:rsid w:val="0059215B"/>
    <w:rsid w:val="0059219F"/>
    <w:rsid w:val="0059274D"/>
    <w:rsid w:val="0059277E"/>
    <w:rsid w:val="00592FC8"/>
    <w:rsid w:val="00592FF2"/>
    <w:rsid w:val="00593074"/>
    <w:rsid w:val="005930C8"/>
    <w:rsid w:val="00593B2D"/>
    <w:rsid w:val="00594080"/>
    <w:rsid w:val="00594342"/>
    <w:rsid w:val="0059478A"/>
    <w:rsid w:val="005948B6"/>
    <w:rsid w:val="00594C68"/>
    <w:rsid w:val="00594E9D"/>
    <w:rsid w:val="00594F3E"/>
    <w:rsid w:val="005951A8"/>
    <w:rsid w:val="0059530A"/>
    <w:rsid w:val="005953B0"/>
    <w:rsid w:val="005954E1"/>
    <w:rsid w:val="00595723"/>
    <w:rsid w:val="00596201"/>
    <w:rsid w:val="005963C9"/>
    <w:rsid w:val="00596772"/>
    <w:rsid w:val="00596A8B"/>
    <w:rsid w:val="005970C3"/>
    <w:rsid w:val="005971EB"/>
    <w:rsid w:val="0059733F"/>
    <w:rsid w:val="0059773D"/>
    <w:rsid w:val="005977D6"/>
    <w:rsid w:val="00597944"/>
    <w:rsid w:val="005979C6"/>
    <w:rsid w:val="00597C59"/>
    <w:rsid w:val="00597DA2"/>
    <w:rsid w:val="005A022F"/>
    <w:rsid w:val="005A0A46"/>
    <w:rsid w:val="005A1175"/>
    <w:rsid w:val="005A124E"/>
    <w:rsid w:val="005A1995"/>
    <w:rsid w:val="005A1D0D"/>
    <w:rsid w:val="005A1E2F"/>
    <w:rsid w:val="005A218E"/>
    <w:rsid w:val="005A21E3"/>
    <w:rsid w:val="005A2447"/>
    <w:rsid w:val="005A2917"/>
    <w:rsid w:val="005A2A24"/>
    <w:rsid w:val="005A2C96"/>
    <w:rsid w:val="005A312F"/>
    <w:rsid w:val="005A33C4"/>
    <w:rsid w:val="005A41B0"/>
    <w:rsid w:val="005A4B6D"/>
    <w:rsid w:val="005A5441"/>
    <w:rsid w:val="005A5580"/>
    <w:rsid w:val="005A583B"/>
    <w:rsid w:val="005A5A73"/>
    <w:rsid w:val="005A5B84"/>
    <w:rsid w:val="005A5BA1"/>
    <w:rsid w:val="005A5BA8"/>
    <w:rsid w:val="005A5E84"/>
    <w:rsid w:val="005A5F2F"/>
    <w:rsid w:val="005A6823"/>
    <w:rsid w:val="005A6884"/>
    <w:rsid w:val="005A6A18"/>
    <w:rsid w:val="005A6A56"/>
    <w:rsid w:val="005A6D21"/>
    <w:rsid w:val="005A6E8B"/>
    <w:rsid w:val="005A7345"/>
    <w:rsid w:val="005A74B1"/>
    <w:rsid w:val="005A74E8"/>
    <w:rsid w:val="005A7940"/>
    <w:rsid w:val="005A7957"/>
    <w:rsid w:val="005A79BF"/>
    <w:rsid w:val="005A7AD6"/>
    <w:rsid w:val="005A7B74"/>
    <w:rsid w:val="005A7B95"/>
    <w:rsid w:val="005B009B"/>
    <w:rsid w:val="005B032B"/>
    <w:rsid w:val="005B039D"/>
    <w:rsid w:val="005B07C0"/>
    <w:rsid w:val="005B0C2D"/>
    <w:rsid w:val="005B0D24"/>
    <w:rsid w:val="005B0EF3"/>
    <w:rsid w:val="005B1366"/>
    <w:rsid w:val="005B1493"/>
    <w:rsid w:val="005B14F6"/>
    <w:rsid w:val="005B1DC7"/>
    <w:rsid w:val="005B1DCF"/>
    <w:rsid w:val="005B1F95"/>
    <w:rsid w:val="005B2081"/>
    <w:rsid w:val="005B2598"/>
    <w:rsid w:val="005B2A48"/>
    <w:rsid w:val="005B31D1"/>
    <w:rsid w:val="005B3286"/>
    <w:rsid w:val="005B34C8"/>
    <w:rsid w:val="005B39E9"/>
    <w:rsid w:val="005B3E88"/>
    <w:rsid w:val="005B3EC4"/>
    <w:rsid w:val="005B3F32"/>
    <w:rsid w:val="005B49BC"/>
    <w:rsid w:val="005B49EE"/>
    <w:rsid w:val="005B531C"/>
    <w:rsid w:val="005B55CB"/>
    <w:rsid w:val="005B5812"/>
    <w:rsid w:val="005B599D"/>
    <w:rsid w:val="005B5E53"/>
    <w:rsid w:val="005B6246"/>
    <w:rsid w:val="005B6572"/>
    <w:rsid w:val="005B66CA"/>
    <w:rsid w:val="005B6705"/>
    <w:rsid w:val="005B6CCF"/>
    <w:rsid w:val="005B7462"/>
    <w:rsid w:val="005B782B"/>
    <w:rsid w:val="005B7B31"/>
    <w:rsid w:val="005B7B69"/>
    <w:rsid w:val="005B7B90"/>
    <w:rsid w:val="005B7C11"/>
    <w:rsid w:val="005B7D72"/>
    <w:rsid w:val="005B7DBC"/>
    <w:rsid w:val="005B7EE8"/>
    <w:rsid w:val="005B7F85"/>
    <w:rsid w:val="005B7FD1"/>
    <w:rsid w:val="005C0004"/>
    <w:rsid w:val="005C0453"/>
    <w:rsid w:val="005C06F7"/>
    <w:rsid w:val="005C0D4E"/>
    <w:rsid w:val="005C0ED5"/>
    <w:rsid w:val="005C0FD2"/>
    <w:rsid w:val="005C1186"/>
    <w:rsid w:val="005C12D8"/>
    <w:rsid w:val="005C1455"/>
    <w:rsid w:val="005C149A"/>
    <w:rsid w:val="005C14E8"/>
    <w:rsid w:val="005C1DF6"/>
    <w:rsid w:val="005C1E0A"/>
    <w:rsid w:val="005C1F36"/>
    <w:rsid w:val="005C2323"/>
    <w:rsid w:val="005C251C"/>
    <w:rsid w:val="005C26B1"/>
    <w:rsid w:val="005C36F9"/>
    <w:rsid w:val="005C3947"/>
    <w:rsid w:val="005C39F7"/>
    <w:rsid w:val="005C3C48"/>
    <w:rsid w:val="005C3F28"/>
    <w:rsid w:val="005C4924"/>
    <w:rsid w:val="005C4DE3"/>
    <w:rsid w:val="005C4E0C"/>
    <w:rsid w:val="005C4E10"/>
    <w:rsid w:val="005C4EAB"/>
    <w:rsid w:val="005C5198"/>
    <w:rsid w:val="005C5546"/>
    <w:rsid w:val="005C57DA"/>
    <w:rsid w:val="005C5A45"/>
    <w:rsid w:val="005C5E1B"/>
    <w:rsid w:val="005C5EC5"/>
    <w:rsid w:val="005C632B"/>
    <w:rsid w:val="005C68FC"/>
    <w:rsid w:val="005C6997"/>
    <w:rsid w:val="005C69B0"/>
    <w:rsid w:val="005C6AAE"/>
    <w:rsid w:val="005C6DB9"/>
    <w:rsid w:val="005C7649"/>
    <w:rsid w:val="005C79F2"/>
    <w:rsid w:val="005C7B55"/>
    <w:rsid w:val="005C7BF3"/>
    <w:rsid w:val="005D0422"/>
    <w:rsid w:val="005D07A3"/>
    <w:rsid w:val="005D0A49"/>
    <w:rsid w:val="005D0F87"/>
    <w:rsid w:val="005D1016"/>
    <w:rsid w:val="005D1300"/>
    <w:rsid w:val="005D13BB"/>
    <w:rsid w:val="005D14D0"/>
    <w:rsid w:val="005D190A"/>
    <w:rsid w:val="005D1A70"/>
    <w:rsid w:val="005D1B7D"/>
    <w:rsid w:val="005D1C90"/>
    <w:rsid w:val="005D1E4F"/>
    <w:rsid w:val="005D1ED6"/>
    <w:rsid w:val="005D2503"/>
    <w:rsid w:val="005D25B3"/>
    <w:rsid w:val="005D2883"/>
    <w:rsid w:val="005D29F2"/>
    <w:rsid w:val="005D2A3E"/>
    <w:rsid w:val="005D2B9C"/>
    <w:rsid w:val="005D2E1D"/>
    <w:rsid w:val="005D31CD"/>
    <w:rsid w:val="005D354D"/>
    <w:rsid w:val="005D372C"/>
    <w:rsid w:val="005D38EF"/>
    <w:rsid w:val="005D3B15"/>
    <w:rsid w:val="005D4A74"/>
    <w:rsid w:val="005D4D75"/>
    <w:rsid w:val="005D51A9"/>
    <w:rsid w:val="005D51E4"/>
    <w:rsid w:val="005D55F0"/>
    <w:rsid w:val="005D59C9"/>
    <w:rsid w:val="005D5A89"/>
    <w:rsid w:val="005D5EBD"/>
    <w:rsid w:val="005D60E6"/>
    <w:rsid w:val="005D6852"/>
    <w:rsid w:val="005D6C92"/>
    <w:rsid w:val="005D6E85"/>
    <w:rsid w:val="005D6F8D"/>
    <w:rsid w:val="005D739A"/>
    <w:rsid w:val="005D742A"/>
    <w:rsid w:val="005D746B"/>
    <w:rsid w:val="005D76D0"/>
    <w:rsid w:val="005D78CD"/>
    <w:rsid w:val="005D7AAA"/>
    <w:rsid w:val="005D7B5B"/>
    <w:rsid w:val="005D7BBF"/>
    <w:rsid w:val="005D7C92"/>
    <w:rsid w:val="005D7F98"/>
    <w:rsid w:val="005E057D"/>
    <w:rsid w:val="005E05E8"/>
    <w:rsid w:val="005E0697"/>
    <w:rsid w:val="005E087F"/>
    <w:rsid w:val="005E0997"/>
    <w:rsid w:val="005E09C6"/>
    <w:rsid w:val="005E0B59"/>
    <w:rsid w:val="005E0D43"/>
    <w:rsid w:val="005E0EDD"/>
    <w:rsid w:val="005E1080"/>
    <w:rsid w:val="005E10A3"/>
    <w:rsid w:val="005E1135"/>
    <w:rsid w:val="005E1255"/>
    <w:rsid w:val="005E15BE"/>
    <w:rsid w:val="005E1F11"/>
    <w:rsid w:val="005E1FAC"/>
    <w:rsid w:val="005E1FB1"/>
    <w:rsid w:val="005E1FF4"/>
    <w:rsid w:val="005E200E"/>
    <w:rsid w:val="005E2016"/>
    <w:rsid w:val="005E20F8"/>
    <w:rsid w:val="005E21C5"/>
    <w:rsid w:val="005E2802"/>
    <w:rsid w:val="005E2BFD"/>
    <w:rsid w:val="005E2E0E"/>
    <w:rsid w:val="005E2EB2"/>
    <w:rsid w:val="005E3622"/>
    <w:rsid w:val="005E3A18"/>
    <w:rsid w:val="005E3A7A"/>
    <w:rsid w:val="005E432F"/>
    <w:rsid w:val="005E448F"/>
    <w:rsid w:val="005E4849"/>
    <w:rsid w:val="005E4D32"/>
    <w:rsid w:val="005E50BD"/>
    <w:rsid w:val="005E58C7"/>
    <w:rsid w:val="005E5B6A"/>
    <w:rsid w:val="005E5BD6"/>
    <w:rsid w:val="005E5FA4"/>
    <w:rsid w:val="005E6702"/>
    <w:rsid w:val="005E6755"/>
    <w:rsid w:val="005E6899"/>
    <w:rsid w:val="005E68EA"/>
    <w:rsid w:val="005E6A67"/>
    <w:rsid w:val="005E6D76"/>
    <w:rsid w:val="005E6FB8"/>
    <w:rsid w:val="005E778C"/>
    <w:rsid w:val="005F0403"/>
    <w:rsid w:val="005F0441"/>
    <w:rsid w:val="005F0736"/>
    <w:rsid w:val="005F088F"/>
    <w:rsid w:val="005F0ACB"/>
    <w:rsid w:val="005F0B7A"/>
    <w:rsid w:val="005F10B0"/>
    <w:rsid w:val="005F1175"/>
    <w:rsid w:val="005F1298"/>
    <w:rsid w:val="005F1722"/>
    <w:rsid w:val="005F183C"/>
    <w:rsid w:val="005F191D"/>
    <w:rsid w:val="005F1B38"/>
    <w:rsid w:val="005F20FC"/>
    <w:rsid w:val="005F221A"/>
    <w:rsid w:val="005F2260"/>
    <w:rsid w:val="005F232C"/>
    <w:rsid w:val="005F253B"/>
    <w:rsid w:val="005F2590"/>
    <w:rsid w:val="005F2930"/>
    <w:rsid w:val="005F2982"/>
    <w:rsid w:val="005F2D74"/>
    <w:rsid w:val="005F30E0"/>
    <w:rsid w:val="005F31D1"/>
    <w:rsid w:val="005F3AAD"/>
    <w:rsid w:val="005F3C57"/>
    <w:rsid w:val="005F3C6A"/>
    <w:rsid w:val="005F436F"/>
    <w:rsid w:val="005F456D"/>
    <w:rsid w:val="005F4640"/>
    <w:rsid w:val="005F4A81"/>
    <w:rsid w:val="005F4BEF"/>
    <w:rsid w:val="005F4D2B"/>
    <w:rsid w:val="005F4D51"/>
    <w:rsid w:val="005F4E5A"/>
    <w:rsid w:val="005F4FDD"/>
    <w:rsid w:val="005F503F"/>
    <w:rsid w:val="005F50C9"/>
    <w:rsid w:val="005F53D8"/>
    <w:rsid w:val="005F5470"/>
    <w:rsid w:val="005F586D"/>
    <w:rsid w:val="005F596D"/>
    <w:rsid w:val="005F5AB1"/>
    <w:rsid w:val="005F5E9C"/>
    <w:rsid w:val="005F62A7"/>
    <w:rsid w:val="005F635C"/>
    <w:rsid w:val="005F6472"/>
    <w:rsid w:val="005F6A27"/>
    <w:rsid w:val="005F6DF3"/>
    <w:rsid w:val="005F6E63"/>
    <w:rsid w:val="005F6EB8"/>
    <w:rsid w:val="005F7484"/>
    <w:rsid w:val="005F77B1"/>
    <w:rsid w:val="005F7882"/>
    <w:rsid w:val="005F791C"/>
    <w:rsid w:val="005F7960"/>
    <w:rsid w:val="005F79C5"/>
    <w:rsid w:val="006000C3"/>
    <w:rsid w:val="006001C5"/>
    <w:rsid w:val="0060031B"/>
    <w:rsid w:val="00600450"/>
    <w:rsid w:val="00600511"/>
    <w:rsid w:val="0060088C"/>
    <w:rsid w:val="00600F4C"/>
    <w:rsid w:val="00601081"/>
    <w:rsid w:val="00601110"/>
    <w:rsid w:val="006012CA"/>
    <w:rsid w:val="006013BF"/>
    <w:rsid w:val="00601A04"/>
    <w:rsid w:val="00601C05"/>
    <w:rsid w:val="00601C48"/>
    <w:rsid w:val="00601D4A"/>
    <w:rsid w:val="006022F8"/>
    <w:rsid w:val="00602312"/>
    <w:rsid w:val="006025BF"/>
    <w:rsid w:val="006026DB"/>
    <w:rsid w:val="00602905"/>
    <w:rsid w:val="006029BC"/>
    <w:rsid w:val="00602D8A"/>
    <w:rsid w:val="00602EB2"/>
    <w:rsid w:val="00602EF1"/>
    <w:rsid w:val="0060327E"/>
    <w:rsid w:val="006032CB"/>
    <w:rsid w:val="00603350"/>
    <w:rsid w:val="00603676"/>
    <w:rsid w:val="006038D0"/>
    <w:rsid w:val="00603A5D"/>
    <w:rsid w:val="00603AFF"/>
    <w:rsid w:val="00603BC3"/>
    <w:rsid w:val="00603CAE"/>
    <w:rsid w:val="00603DBC"/>
    <w:rsid w:val="006042DF"/>
    <w:rsid w:val="00604AFD"/>
    <w:rsid w:val="00604B27"/>
    <w:rsid w:val="00604F79"/>
    <w:rsid w:val="00605202"/>
    <w:rsid w:val="006052DE"/>
    <w:rsid w:val="00605620"/>
    <w:rsid w:val="00605D67"/>
    <w:rsid w:val="0060615E"/>
    <w:rsid w:val="006061D1"/>
    <w:rsid w:val="006065D1"/>
    <w:rsid w:val="00606723"/>
    <w:rsid w:val="0060680F"/>
    <w:rsid w:val="00606831"/>
    <w:rsid w:val="00606913"/>
    <w:rsid w:val="006071AD"/>
    <w:rsid w:val="00607EB6"/>
    <w:rsid w:val="00607F1B"/>
    <w:rsid w:val="00607F4C"/>
    <w:rsid w:val="006102E5"/>
    <w:rsid w:val="0061033E"/>
    <w:rsid w:val="0061065F"/>
    <w:rsid w:val="006109BC"/>
    <w:rsid w:val="006109CD"/>
    <w:rsid w:val="00610DE6"/>
    <w:rsid w:val="0061106D"/>
    <w:rsid w:val="006115E5"/>
    <w:rsid w:val="0061175F"/>
    <w:rsid w:val="0061184D"/>
    <w:rsid w:val="00611C04"/>
    <w:rsid w:val="00612234"/>
    <w:rsid w:val="00612235"/>
    <w:rsid w:val="0061241A"/>
    <w:rsid w:val="00612485"/>
    <w:rsid w:val="006133E5"/>
    <w:rsid w:val="006134E6"/>
    <w:rsid w:val="00613542"/>
    <w:rsid w:val="00613AA2"/>
    <w:rsid w:val="00613EC4"/>
    <w:rsid w:val="00613F1D"/>
    <w:rsid w:val="00613F93"/>
    <w:rsid w:val="006141D0"/>
    <w:rsid w:val="0061429B"/>
    <w:rsid w:val="00614499"/>
    <w:rsid w:val="006144D5"/>
    <w:rsid w:val="00614918"/>
    <w:rsid w:val="006149C2"/>
    <w:rsid w:val="00614B1A"/>
    <w:rsid w:val="00614B82"/>
    <w:rsid w:val="00614C27"/>
    <w:rsid w:val="006152EE"/>
    <w:rsid w:val="0061533F"/>
    <w:rsid w:val="0061581B"/>
    <w:rsid w:val="0061595B"/>
    <w:rsid w:val="00615BA5"/>
    <w:rsid w:val="00615CA2"/>
    <w:rsid w:val="00615D59"/>
    <w:rsid w:val="00615F0F"/>
    <w:rsid w:val="0061631F"/>
    <w:rsid w:val="00616488"/>
    <w:rsid w:val="00616595"/>
    <w:rsid w:val="0061663E"/>
    <w:rsid w:val="006168D6"/>
    <w:rsid w:val="00616942"/>
    <w:rsid w:val="00616A12"/>
    <w:rsid w:val="00616B9F"/>
    <w:rsid w:val="006175D9"/>
    <w:rsid w:val="00617E9C"/>
    <w:rsid w:val="006200DE"/>
    <w:rsid w:val="00620510"/>
    <w:rsid w:val="00620702"/>
    <w:rsid w:val="006207D9"/>
    <w:rsid w:val="00620A08"/>
    <w:rsid w:val="00620ACB"/>
    <w:rsid w:val="00620BAD"/>
    <w:rsid w:val="006216B6"/>
    <w:rsid w:val="00621709"/>
    <w:rsid w:val="00621FB6"/>
    <w:rsid w:val="006223A9"/>
    <w:rsid w:val="00622440"/>
    <w:rsid w:val="006224CD"/>
    <w:rsid w:val="006225AC"/>
    <w:rsid w:val="00622612"/>
    <w:rsid w:val="00622CDE"/>
    <w:rsid w:val="00622DE7"/>
    <w:rsid w:val="00622F99"/>
    <w:rsid w:val="006233FC"/>
    <w:rsid w:val="006234B6"/>
    <w:rsid w:val="006239AD"/>
    <w:rsid w:val="00623B4F"/>
    <w:rsid w:val="006244F0"/>
    <w:rsid w:val="006251BC"/>
    <w:rsid w:val="0062567C"/>
    <w:rsid w:val="00625D10"/>
    <w:rsid w:val="00625DFE"/>
    <w:rsid w:val="0062601D"/>
    <w:rsid w:val="006261FD"/>
    <w:rsid w:val="0062631F"/>
    <w:rsid w:val="0062644B"/>
    <w:rsid w:val="00626640"/>
    <w:rsid w:val="006269FD"/>
    <w:rsid w:val="00626D06"/>
    <w:rsid w:val="00626F1B"/>
    <w:rsid w:val="00627547"/>
    <w:rsid w:val="0062767B"/>
    <w:rsid w:val="0062770F"/>
    <w:rsid w:val="00627A6F"/>
    <w:rsid w:val="00627AD0"/>
    <w:rsid w:val="0063044F"/>
    <w:rsid w:val="00630594"/>
    <w:rsid w:val="0063064A"/>
    <w:rsid w:val="00630795"/>
    <w:rsid w:val="006308AE"/>
    <w:rsid w:val="00630A71"/>
    <w:rsid w:val="00630FDB"/>
    <w:rsid w:val="006310F9"/>
    <w:rsid w:val="00631339"/>
    <w:rsid w:val="0063139A"/>
    <w:rsid w:val="006313C3"/>
    <w:rsid w:val="0063196E"/>
    <w:rsid w:val="00631AF0"/>
    <w:rsid w:val="00631B12"/>
    <w:rsid w:val="00632097"/>
    <w:rsid w:val="006329A3"/>
    <w:rsid w:val="00632ADF"/>
    <w:rsid w:val="00632D4D"/>
    <w:rsid w:val="0063300E"/>
    <w:rsid w:val="00633048"/>
    <w:rsid w:val="00633203"/>
    <w:rsid w:val="00633AFB"/>
    <w:rsid w:val="0063401A"/>
    <w:rsid w:val="0063527F"/>
    <w:rsid w:val="006352CC"/>
    <w:rsid w:val="00635471"/>
    <w:rsid w:val="0063551F"/>
    <w:rsid w:val="0063554F"/>
    <w:rsid w:val="00635585"/>
    <w:rsid w:val="00635614"/>
    <w:rsid w:val="0063570A"/>
    <w:rsid w:val="00635A35"/>
    <w:rsid w:val="00635B09"/>
    <w:rsid w:val="00635E8A"/>
    <w:rsid w:val="00635EF1"/>
    <w:rsid w:val="0063630C"/>
    <w:rsid w:val="006363A0"/>
    <w:rsid w:val="00636614"/>
    <w:rsid w:val="00636647"/>
    <w:rsid w:val="0063699E"/>
    <w:rsid w:val="006369B4"/>
    <w:rsid w:val="00636BFA"/>
    <w:rsid w:val="00636CDF"/>
    <w:rsid w:val="00636FAE"/>
    <w:rsid w:val="0063703A"/>
    <w:rsid w:val="006375DE"/>
    <w:rsid w:val="006378F1"/>
    <w:rsid w:val="00637C86"/>
    <w:rsid w:val="00637E7B"/>
    <w:rsid w:val="00637EAC"/>
    <w:rsid w:val="0064006A"/>
    <w:rsid w:val="006404E8"/>
    <w:rsid w:val="00640666"/>
    <w:rsid w:val="006406ED"/>
    <w:rsid w:val="006408AD"/>
    <w:rsid w:val="00640A08"/>
    <w:rsid w:val="00640A4B"/>
    <w:rsid w:val="00640CBD"/>
    <w:rsid w:val="0064123B"/>
    <w:rsid w:val="00641751"/>
    <w:rsid w:val="00641C07"/>
    <w:rsid w:val="00641DA6"/>
    <w:rsid w:val="00641E35"/>
    <w:rsid w:val="0064206C"/>
    <w:rsid w:val="00642516"/>
    <w:rsid w:val="00642527"/>
    <w:rsid w:val="00642629"/>
    <w:rsid w:val="00642659"/>
    <w:rsid w:val="00642DBB"/>
    <w:rsid w:val="00643E4F"/>
    <w:rsid w:val="00644091"/>
    <w:rsid w:val="00644520"/>
    <w:rsid w:val="0064461F"/>
    <w:rsid w:val="00644A50"/>
    <w:rsid w:val="00644FAB"/>
    <w:rsid w:val="0064569B"/>
    <w:rsid w:val="00645707"/>
    <w:rsid w:val="006459B1"/>
    <w:rsid w:val="006465C3"/>
    <w:rsid w:val="00646D1A"/>
    <w:rsid w:val="006474EF"/>
    <w:rsid w:val="00647575"/>
    <w:rsid w:val="00647F35"/>
    <w:rsid w:val="00650757"/>
    <w:rsid w:val="00650922"/>
    <w:rsid w:val="00650A2A"/>
    <w:rsid w:val="00650CF6"/>
    <w:rsid w:val="00650F65"/>
    <w:rsid w:val="00650FBC"/>
    <w:rsid w:val="00651041"/>
    <w:rsid w:val="006511BC"/>
    <w:rsid w:val="00651439"/>
    <w:rsid w:val="0065143B"/>
    <w:rsid w:val="00651614"/>
    <w:rsid w:val="00651643"/>
    <w:rsid w:val="00651BA9"/>
    <w:rsid w:val="00651D0C"/>
    <w:rsid w:val="006525DF"/>
    <w:rsid w:val="00652A21"/>
    <w:rsid w:val="00652EE5"/>
    <w:rsid w:val="00653351"/>
    <w:rsid w:val="00653944"/>
    <w:rsid w:val="00653989"/>
    <w:rsid w:val="00653B6E"/>
    <w:rsid w:val="00653E28"/>
    <w:rsid w:val="00653F55"/>
    <w:rsid w:val="0065405F"/>
    <w:rsid w:val="00654501"/>
    <w:rsid w:val="006545DD"/>
    <w:rsid w:val="006546EA"/>
    <w:rsid w:val="006549C8"/>
    <w:rsid w:val="00654BDC"/>
    <w:rsid w:val="00654DF0"/>
    <w:rsid w:val="00655830"/>
    <w:rsid w:val="006558E3"/>
    <w:rsid w:val="00655983"/>
    <w:rsid w:val="006559BA"/>
    <w:rsid w:val="00655BEB"/>
    <w:rsid w:val="006562E8"/>
    <w:rsid w:val="006563E9"/>
    <w:rsid w:val="0065651E"/>
    <w:rsid w:val="006566DE"/>
    <w:rsid w:val="006566FB"/>
    <w:rsid w:val="00656B2C"/>
    <w:rsid w:val="00656B35"/>
    <w:rsid w:val="006574A9"/>
    <w:rsid w:val="00657992"/>
    <w:rsid w:val="00657C13"/>
    <w:rsid w:val="00657CC4"/>
    <w:rsid w:val="00657D04"/>
    <w:rsid w:val="00660060"/>
    <w:rsid w:val="006602FD"/>
    <w:rsid w:val="006604F1"/>
    <w:rsid w:val="0066090D"/>
    <w:rsid w:val="00660997"/>
    <w:rsid w:val="00660B91"/>
    <w:rsid w:val="00660ED4"/>
    <w:rsid w:val="006615C4"/>
    <w:rsid w:val="0066173C"/>
    <w:rsid w:val="00661831"/>
    <w:rsid w:val="006618F5"/>
    <w:rsid w:val="00661ACA"/>
    <w:rsid w:val="006625CA"/>
    <w:rsid w:val="00662890"/>
    <w:rsid w:val="00662A8D"/>
    <w:rsid w:val="00662B1B"/>
    <w:rsid w:val="00662D3A"/>
    <w:rsid w:val="00663005"/>
    <w:rsid w:val="006631C6"/>
    <w:rsid w:val="006631FE"/>
    <w:rsid w:val="006632B1"/>
    <w:rsid w:val="006635BB"/>
    <w:rsid w:val="00663ABA"/>
    <w:rsid w:val="00663AED"/>
    <w:rsid w:val="00663CAF"/>
    <w:rsid w:val="00664386"/>
    <w:rsid w:val="006643C8"/>
    <w:rsid w:val="00664577"/>
    <w:rsid w:val="00664625"/>
    <w:rsid w:val="00664AD0"/>
    <w:rsid w:val="006651D0"/>
    <w:rsid w:val="006657BC"/>
    <w:rsid w:val="006657D7"/>
    <w:rsid w:val="00665BA7"/>
    <w:rsid w:val="006664C7"/>
    <w:rsid w:val="0066668D"/>
    <w:rsid w:val="006667D3"/>
    <w:rsid w:val="00666975"/>
    <w:rsid w:val="00666F78"/>
    <w:rsid w:val="00666FB7"/>
    <w:rsid w:val="006672EF"/>
    <w:rsid w:val="006674D9"/>
    <w:rsid w:val="0066790F"/>
    <w:rsid w:val="00670224"/>
    <w:rsid w:val="0067022F"/>
    <w:rsid w:val="00670297"/>
    <w:rsid w:val="00670872"/>
    <w:rsid w:val="00671273"/>
    <w:rsid w:val="006713DE"/>
    <w:rsid w:val="006714ED"/>
    <w:rsid w:val="0067159B"/>
    <w:rsid w:val="006718E9"/>
    <w:rsid w:val="006718EE"/>
    <w:rsid w:val="00671BD1"/>
    <w:rsid w:val="00671C13"/>
    <w:rsid w:val="00671D2B"/>
    <w:rsid w:val="00671DA0"/>
    <w:rsid w:val="00672139"/>
    <w:rsid w:val="0067229E"/>
    <w:rsid w:val="006725EF"/>
    <w:rsid w:val="006726D4"/>
    <w:rsid w:val="00672837"/>
    <w:rsid w:val="00672845"/>
    <w:rsid w:val="00672927"/>
    <w:rsid w:val="00672C17"/>
    <w:rsid w:val="00672E21"/>
    <w:rsid w:val="00672EAF"/>
    <w:rsid w:val="00672F11"/>
    <w:rsid w:val="006730E5"/>
    <w:rsid w:val="006734CC"/>
    <w:rsid w:val="00673712"/>
    <w:rsid w:val="00673734"/>
    <w:rsid w:val="00673744"/>
    <w:rsid w:val="00674053"/>
    <w:rsid w:val="006740A1"/>
    <w:rsid w:val="00674259"/>
    <w:rsid w:val="006743C0"/>
    <w:rsid w:val="006746BF"/>
    <w:rsid w:val="0067477C"/>
    <w:rsid w:val="00674924"/>
    <w:rsid w:val="00674A45"/>
    <w:rsid w:val="0067504A"/>
    <w:rsid w:val="00675087"/>
    <w:rsid w:val="00675154"/>
    <w:rsid w:val="0067519F"/>
    <w:rsid w:val="006751BF"/>
    <w:rsid w:val="006755B2"/>
    <w:rsid w:val="006756BA"/>
    <w:rsid w:val="006757C2"/>
    <w:rsid w:val="00675803"/>
    <w:rsid w:val="00675859"/>
    <w:rsid w:val="006758C1"/>
    <w:rsid w:val="00675A03"/>
    <w:rsid w:val="00675B48"/>
    <w:rsid w:val="00675C3F"/>
    <w:rsid w:val="00675F23"/>
    <w:rsid w:val="00676120"/>
    <w:rsid w:val="00676143"/>
    <w:rsid w:val="0067627E"/>
    <w:rsid w:val="006762EC"/>
    <w:rsid w:val="0067655B"/>
    <w:rsid w:val="00676667"/>
    <w:rsid w:val="00676854"/>
    <w:rsid w:val="00676973"/>
    <w:rsid w:val="00680048"/>
    <w:rsid w:val="006803CB"/>
    <w:rsid w:val="006805B5"/>
    <w:rsid w:val="006809DE"/>
    <w:rsid w:val="00680EB9"/>
    <w:rsid w:val="0068102D"/>
    <w:rsid w:val="006813DD"/>
    <w:rsid w:val="00681919"/>
    <w:rsid w:val="00681BD7"/>
    <w:rsid w:val="00681D79"/>
    <w:rsid w:val="00681DB0"/>
    <w:rsid w:val="00682112"/>
    <w:rsid w:val="00682439"/>
    <w:rsid w:val="006824B5"/>
    <w:rsid w:val="0068257C"/>
    <w:rsid w:val="006826CE"/>
    <w:rsid w:val="00682A41"/>
    <w:rsid w:val="00682B77"/>
    <w:rsid w:val="00682EAD"/>
    <w:rsid w:val="0068301C"/>
    <w:rsid w:val="006830E1"/>
    <w:rsid w:val="00683C0A"/>
    <w:rsid w:val="00683D45"/>
    <w:rsid w:val="00684218"/>
    <w:rsid w:val="00684430"/>
    <w:rsid w:val="00685214"/>
    <w:rsid w:val="006853DD"/>
    <w:rsid w:val="006857A0"/>
    <w:rsid w:val="00685ECB"/>
    <w:rsid w:val="0068600A"/>
    <w:rsid w:val="0068610B"/>
    <w:rsid w:val="00686327"/>
    <w:rsid w:val="006866C8"/>
    <w:rsid w:val="00686972"/>
    <w:rsid w:val="00686DA6"/>
    <w:rsid w:val="00686DB4"/>
    <w:rsid w:val="00687418"/>
    <w:rsid w:val="006875B4"/>
    <w:rsid w:val="00687650"/>
    <w:rsid w:val="006879D3"/>
    <w:rsid w:val="0069001B"/>
    <w:rsid w:val="006900A9"/>
    <w:rsid w:val="006901A8"/>
    <w:rsid w:val="006903AC"/>
    <w:rsid w:val="00690522"/>
    <w:rsid w:val="006908A7"/>
    <w:rsid w:val="006908CA"/>
    <w:rsid w:val="00690A91"/>
    <w:rsid w:val="00690ACB"/>
    <w:rsid w:val="006910A5"/>
    <w:rsid w:val="0069133E"/>
    <w:rsid w:val="0069157F"/>
    <w:rsid w:val="006915AE"/>
    <w:rsid w:val="006917CF"/>
    <w:rsid w:val="006919BB"/>
    <w:rsid w:val="00691A50"/>
    <w:rsid w:val="00691ADE"/>
    <w:rsid w:val="00691C02"/>
    <w:rsid w:val="0069224A"/>
    <w:rsid w:val="006922E1"/>
    <w:rsid w:val="00692388"/>
    <w:rsid w:val="006923BD"/>
    <w:rsid w:val="006925F1"/>
    <w:rsid w:val="00692649"/>
    <w:rsid w:val="006929E8"/>
    <w:rsid w:val="00692BE4"/>
    <w:rsid w:val="00692CA3"/>
    <w:rsid w:val="00692E93"/>
    <w:rsid w:val="0069307C"/>
    <w:rsid w:val="006931D4"/>
    <w:rsid w:val="0069324A"/>
    <w:rsid w:val="00693360"/>
    <w:rsid w:val="006934AB"/>
    <w:rsid w:val="006936F3"/>
    <w:rsid w:val="00693819"/>
    <w:rsid w:val="00693972"/>
    <w:rsid w:val="00693A5F"/>
    <w:rsid w:val="00693B3D"/>
    <w:rsid w:val="00693E97"/>
    <w:rsid w:val="006945B4"/>
    <w:rsid w:val="006945BB"/>
    <w:rsid w:val="006947A4"/>
    <w:rsid w:val="00694819"/>
    <w:rsid w:val="00694871"/>
    <w:rsid w:val="00694C2C"/>
    <w:rsid w:val="00694C87"/>
    <w:rsid w:val="00694D9A"/>
    <w:rsid w:val="006952C0"/>
    <w:rsid w:val="00695792"/>
    <w:rsid w:val="006958E4"/>
    <w:rsid w:val="00695C8B"/>
    <w:rsid w:val="00695F35"/>
    <w:rsid w:val="00695FE9"/>
    <w:rsid w:val="0069605B"/>
    <w:rsid w:val="006962B8"/>
    <w:rsid w:val="00696490"/>
    <w:rsid w:val="006964C5"/>
    <w:rsid w:val="006964F0"/>
    <w:rsid w:val="006970D0"/>
    <w:rsid w:val="00697590"/>
    <w:rsid w:val="006977A7"/>
    <w:rsid w:val="00697887"/>
    <w:rsid w:val="00697AC1"/>
    <w:rsid w:val="00697DBD"/>
    <w:rsid w:val="00697F7F"/>
    <w:rsid w:val="006A0832"/>
    <w:rsid w:val="006A08E2"/>
    <w:rsid w:val="006A0C64"/>
    <w:rsid w:val="006A0EC4"/>
    <w:rsid w:val="006A0EE6"/>
    <w:rsid w:val="006A1046"/>
    <w:rsid w:val="006A106B"/>
    <w:rsid w:val="006A1687"/>
    <w:rsid w:val="006A1B48"/>
    <w:rsid w:val="006A1F5B"/>
    <w:rsid w:val="006A23B0"/>
    <w:rsid w:val="006A24D2"/>
    <w:rsid w:val="006A25B5"/>
    <w:rsid w:val="006A276A"/>
    <w:rsid w:val="006A2B52"/>
    <w:rsid w:val="006A2BA9"/>
    <w:rsid w:val="006A2E68"/>
    <w:rsid w:val="006A36C2"/>
    <w:rsid w:val="006A3A11"/>
    <w:rsid w:val="006A3A63"/>
    <w:rsid w:val="006A3E48"/>
    <w:rsid w:val="006A404E"/>
    <w:rsid w:val="006A4354"/>
    <w:rsid w:val="006A4397"/>
    <w:rsid w:val="006A4762"/>
    <w:rsid w:val="006A4E15"/>
    <w:rsid w:val="006A4E56"/>
    <w:rsid w:val="006A4F30"/>
    <w:rsid w:val="006A4F4B"/>
    <w:rsid w:val="006A51DF"/>
    <w:rsid w:val="006A54AB"/>
    <w:rsid w:val="006A58B4"/>
    <w:rsid w:val="006A5BA9"/>
    <w:rsid w:val="006A5D42"/>
    <w:rsid w:val="006A6245"/>
    <w:rsid w:val="006A6646"/>
    <w:rsid w:val="006A6991"/>
    <w:rsid w:val="006A6AB3"/>
    <w:rsid w:val="006A6C03"/>
    <w:rsid w:val="006A6C69"/>
    <w:rsid w:val="006A7023"/>
    <w:rsid w:val="006A7226"/>
    <w:rsid w:val="006A758A"/>
    <w:rsid w:val="006A7611"/>
    <w:rsid w:val="006A7673"/>
    <w:rsid w:val="006A78CE"/>
    <w:rsid w:val="006A7A5F"/>
    <w:rsid w:val="006A7B81"/>
    <w:rsid w:val="006A7BD9"/>
    <w:rsid w:val="006A7C4F"/>
    <w:rsid w:val="006A7DFB"/>
    <w:rsid w:val="006B005A"/>
    <w:rsid w:val="006B0225"/>
    <w:rsid w:val="006B02E0"/>
    <w:rsid w:val="006B0EB8"/>
    <w:rsid w:val="006B0FD4"/>
    <w:rsid w:val="006B104C"/>
    <w:rsid w:val="006B14D5"/>
    <w:rsid w:val="006B18F8"/>
    <w:rsid w:val="006B1C1A"/>
    <w:rsid w:val="006B1E88"/>
    <w:rsid w:val="006B1FEB"/>
    <w:rsid w:val="006B26B7"/>
    <w:rsid w:val="006B2798"/>
    <w:rsid w:val="006B28BE"/>
    <w:rsid w:val="006B2BD6"/>
    <w:rsid w:val="006B2C9F"/>
    <w:rsid w:val="006B3543"/>
    <w:rsid w:val="006B3A3F"/>
    <w:rsid w:val="006B3DC8"/>
    <w:rsid w:val="006B3F8E"/>
    <w:rsid w:val="006B408D"/>
    <w:rsid w:val="006B42F1"/>
    <w:rsid w:val="006B4444"/>
    <w:rsid w:val="006B4557"/>
    <w:rsid w:val="006B4612"/>
    <w:rsid w:val="006B50EB"/>
    <w:rsid w:val="006B5182"/>
    <w:rsid w:val="006B5454"/>
    <w:rsid w:val="006B552B"/>
    <w:rsid w:val="006B556F"/>
    <w:rsid w:val="006B585B"/>
    <w:rsid w:val="006B58F3"/>
    <w:rsid w:val="006B58FF"/>
    <w:rsid w:val="006B596C"/>
    <w:rsid w:val="006B5A15"/>
    <w:rsid w:val="006B5C89"/>
    <w:rsid w:val="006B5EF1"/>
    <w:rsid w:val="006B5FF8"/>
    <w:rsid w:val="006B6101"/>
    <w:rsid w:val="006B6316"/>
    <w:rsid w:val="006B6DDE"/>
    <w:rsid w:val="006B6ED2"/>
    <w:rsid w:val="006B71E6"/>
    <w:rsid w:val="006B7840"/>
    <w:rsid w:val="006B793D"/>
    <w:rsid w:val="006B7A57"/>
    <w:rsid w:val="006B7C80"/>
    <w:rsid w:val="006B7F1C"/>
    <w:rsid w:val="006C0385"/>
    <w:rsid w:val="006C0844"/>
    <w:rsid w:val="006C0964"/>
    <w:rsid w:val="006C09F0"/>
    <w:rsid w:val="006C0B72"/>
    <w:rsid w:val="006C12DD"/>
    <w:rsid w:val="006C143F"/>
    <w:rsid w:val="006C1891"/>
    <w:rsid w:val="006C1E95"/>
    <w:rsid w:val="006C209E"/>
    <w:rsid w:val="006C2493"/>
    <w:rsid w:val="006C2979"/>
    <w:rsid w:val="006C2A4D"/>
    <w:rsid w:val="006C2B73"/>
    <w:rsid w:val="006C2D16"/>
    <w:rsid w:val="006C2D3D"/>
    <w:rsid w:val="006C300A"/>
    <w:rsid w:val="006C30D0"/>
    <w:rsid w:val="006C3181"/>
    <w:rsid w:val="006C339D"/>
    <w:rsid w:val="006C3415"/>
    <w:rsid w:val="006C3422"/>
    <w:rsid w:val="006C3455"/>
    <w:rsid w:val="006C389B"/>
    <w:rsid w:val="006C3C1F"/>
    <w:rsid w:val="006C3F64"/>
    <w:rsid w:val="006C419B"/>
    <w:rsid w:val="006C4320"/>
    <w:rsid w:val="006C43CB"/>
    <w:rsid w:val="006C4543"/>
    <w:rsid w:val="006C4769"/>
    <w:rsid w:val="006C4783"/>
    <w:rsid w:val="006C47F7"/>
    <w:rsid w:val="006C4988"/>
    <w:rsid w:val="006C4C82"/>
    <w:rsid w:val="006C4DE7"/>
    <w:rsid w:val="006C51B0"/>
    <w:rsid w:val="006C52DF"/>
    <w:rsid w:val="006C5B0B"/>
    <w:rsid w:val="006C5B2A"/>
    <w:rsid w:val="006C5B2C"/>
    <w:rsid w:val="006C5CCA"/>
    <w:rsid w:val="006C6204"/>
    <w:rsid w:val="006C6392"/>
    <w:rsid w:val="006C644A"/>
    <w:rsid w:val="006C652B"/>
    <w:rsid w:val="006C6677"/>
    <w:rsid w:val="006C66F0"/>
    <w:rsid w:val="006C7000"/>
    <w:rsid w:val="006C76BE"/>
    <w:rsid w:val="006C791D"/>
    <w:rsid w:val="006C7A7E"/>
    <w:rsid w:val="006C7B61"/>
    <w:rsid w:val="006C7DBD"/>
    <w:rsid w:val="006D0254"/>
    <w:rsid w:val="006D0388"/>
    <w:rsid w:val="006D0515"/>
    <w:rsid w:val="006D0664"/>
    <w:rsid w:val="006D0820"/>
    <w:rsid w:val="006D09F5"/>
    <w:rsid w:val="006D0A13"/>
    <w:rsid w:val="006D0B2F"/>
    <w:rsid w:val="006D0CDD"/>
    <w:rsid w:val="006D0D30"/>
    <w:rsid w:val="006D0F97"/>
    <w:rsid w:val="006D1731"/>
    <w:rsid w:val="006D1891"/>
    <w:rsid w:val="006D195A"/>
    <w:rsid w:val="006D1D47"/>
    <w:rsid w:val="006D1D8F"/>
    <w:rsid w:val="006D2055"/>
    <w:rsid w:val="006D20AC"/>
    <w:rsid w:val="006D2145"/>
    <w:rsid w:val="006D26D9"/>
    <w:rsid w:val="006D297A"/>
    <w:rsid w:val="006D3212"/>
    <w:rsid w:val="006D3527"/>
    <w:rsid w:val="006D3702"/>
    <w:rsid w:val="006D374D"/>
    <w:rsid w:val="006D3AB5"/>
    <w:rsid w:val="006D3F27"/>
    <w:rsid w:val="006D4159"/>
    <w:rsid w:val="006D41BB"/>
    <w:rsid w:val="006D4234"/>
    <w:rsid w:val="006D4435"/>
    <w:rsid w:val="006D4436"/>
    <w:rsid w:val="006D4493"/>
    <w:rsid w:val="006D494A"/>
    <w:rsid w:val="006D4EC2"/>
    <w:rsid w:val="006D4F86"/>
    <w:rsid w:val="006D5262"/>
    <w:rsid w:val="006D5644"/>
    <w:rsid w:val="006D5797"/>
    <w:rsid w:val="006D57EB"/>
    <w:rsid w:val="006D5A1C"/>
    <w:rsid w:val="006D5BEB"/>
    <w:rsid w:val="006D60A5"/>
    <w:rsid w:val="006D6118"/>
    <w:rsid w:val="006D6176"/>
    <w:rsid w:val="006D6346"/>
    <w:rsid w:val="006D6A8D"/>
    <w:rsid w:val="006D6D17"/>
    <w:rsid w:val="006D6D28"/>
    <w:rsid w:val="006D6D90"/>
    <w:rsid w:val="006D7114"/>
    <w:rsid w:val="006D717E"/>
    <w:rsid w:val="006D725C"/>
    <w:rsid w:val="006D72B4"/>
    <w:rsid w:val="006D735B"/>
    <w:rsid w:val="006D7484"/>
    <w:rsid w:val="006D7494"/>
    <w:rsid w:val="006D78CB"/>
    <w:rsid w:val="006E02C1"/>
    <w:rsid w:val="006E0453"/>
    <w:rsid w:val="006E09FC"/>
    <w:rsid w:val="006E0AC1"/>
    <w:rsid w:val="006E0DE9"/>
    <w:rsid w:val="006E0F06"/>
    <w:rsid w:val="006E13B4"/>
    <w:rsid w:val="006E17DC"/>
    <w:rsid w:val="006E19BF"/>
    <w:rsid w:val="006E1A05"/>
    <w:rsid w:val="006E1FB1"/>
    <w:rsid w:val="006E205F"/>
    <w:rsid w:val="006E2534"/>
    <w:rsid w:val="006E2536"/>
    <w:rsid w:val="006E25F8"/>
    <w:rsid w:val="006E28C0"/>
    <w:rsid w:val="006E2AA7"/>
    <w:rsid w:val="006E2C1C"/>
    <w:rsid w:val="006E2F2C"/>
    <w:rsid w:val="006E332A"/>
    <w:rsid w:val="006E3713"/>
    <w:rsid w:val="006E376B"/>
    <w:rsid w:val="006E38F1"/>
    <w:rsid w:val="006E3934"/>
    <w:rsid w:val="006E3B0F"/>
    <w:rsid w:val="006E3FB5"/>
    <w:rsid w:val="006E4C26"/>
    <w:rsid w:val="006E4C97"/>
    <w:rsid w:val="006E50F0"/>
    <w:rsid w:val="006E53B9"/>
    <w:rsid w:val="006E54FA"/>
    <w:rsid w:val="006E5629"/>
    <w:rsid w:val="006E5A26"/>
    <w:rsid w:val="006E6264"/>
    <w:rsid w:val="006E63B9"/>
    <w:rsid w:val="006E649F"/>
    <w:rsid w:val="006E650A"/>
    <w:rsid w:val="006E65A2"/>
    <w:rsid w:val="006E6B40"/>
    <w:rsid w:val="006E6CA3"/>
    <w:rsid w:val="006E6CE5"/>
    <w:rsid w:val="006E6FFF"/>
    <w:rsid w:val="006E716E"/>
    <w:rsid w:val="006E717B"/>
    <w:rsid w:val="006E753F"/>
    <w:rsid w:val="006E7584"/>
    <w:rsid w:val="006E76C9"/>
    <w:rsid w:val="006E77B7"/>
    <w:rsid w:val="006E7C0D"/>
    <w:rsid w:val="006F004F"/>
    <w:rsid w:val="006F0300"/>
    <w:rsid w:val="006F06D3"/>
    <w:rsid w:val="006F0C56"/>
    <w:rsid w:val="006F115F"/>
    <w:rsid w:val="006F1245"/>
    <w:rsid w:val="006F1609"/>
    <w:rsid w:val="006F175C"/>
    <w:rsid w:val="006F1D27"/>
    <w:rsid w:val="006F230F"/>
    <w:rsid w:val="006F25B1"/>
    <w:rsid w:val="006F27C8"/>
    <w:rsid w:val="006F28D8"/>
    <w:rsid w:val="006F2993"/>
    <w:rsid w:val="006F2B63"/>
    <w:rsid w:val="006F2C80"/>
    <w:rsid w:val="006F2D4A"/>
    <w:rsid w:val="006F3242"/>
    <w:rsid w:val="006F3918"/>
    <w:rsid w:val="006F3BBC"/>
    <w:rsid w:val="006F3D7F"/>
    <w:rsid w:val="006F3FCA"/>
    <w:rsid w:val="006F414F"/>
    <w:rsid w:val="006F4624"/>
    <w:rsid w:val="006F483F"/>
    <w:rsid w:val="006F4A8C"/>
    <w:rsid w:val="006F4E01"/>
    <w:rsid w:val="006F5D64"/>
    <w:rsid w:val="006F5DB4"/>
    <w:rsid w:val="006F6132"/>
    <w:rsid w:val="006F61BF"/>
    <w:rsid w:val="006F6450"/>
    <w:rsid w:val="006F666F"/>
    <w:rsid w:val="006F66DC"/>
    <w:rsid w:val="006F6771"/>
    <w:rsid w:val="006F6A3D"/>
    <w:rsid w:val="006F6B54"/>
    <w:rsid w:val="006F6BE5"/>
    <w:rsid w:val="006F6D0D"/>
    <w:rsid w:val="006F6E15"/>
    <w:rsid w:val="006F6F48"/>
    <w:rsid w:val="006F7274"/>
    <w:rsid w:val="006F7500"/>
    <w:rsid w:val="006F76EE"/>
    <w:rsid w:val="007002B8"/>
    <w:rsid w:val="00700415"/>
    <w:rsid w:val="00700A5A"/>
    <w:rsid w:val="00700C5F"/>
    <w:rsid w:val="00700CA6"/>
    <w:rsid w:val="00700CDE"/>
    <w:rsid w:val="00700E46"/>
    <w:rsid w:val="007012BF"/>
    <w:rsid w:val="007013C2"/>
    <w:rsid w:val="0070171F"/>
    <w:rsid w:val="007019DA"/>
    <w:rsid w:val="00701CBF"/>
    <w:rsid w:val="00701EB5"/>
    <w:rsid w:val="00702013"/>
    <w:rsid w:val="0070229E"/>
    <w:rsid w:val="00702310"/>
    <w:rsid w:val="00702859"/>
    <w:rsid w:val="00702B3E"/>
    <w:rsid w:val="00702DFF"/>
    <w:rsid w:val="00703508"/>
    <w:rsid w:val="00703868"/>
    <w:rsid w:val="00703922"/>
    <w:rsid w:val="00703AD3"/>
    <w:rsid w:val="00703C43"/>
    <w:rsid w:val="00703C60"/>
    <w:rsid w:val="00703E19"/>
    <w:rsid w:val="00703EF9"/>
    <w:rsid w:val="00703F0A"/>
    <w:rsid w:val="00703F6C"/>
    <w:rsid w:val="007042A1"/>
    <w:rsid w:val="0070439B"/>
    <w:rsid w:val="00704618"/>
    <w:rsid w:val="00704758"/>
    <w:rsid w:val="007048EF"/>
    <w:rsid w:val="00704991"/>
    <w:rsid w:val="00704B0D"/>
    <w:rsid w:val="00704B12"/>
    <w:rsid w:val="00704BB7"/>
    <w:rsid w:val="007053F7"/>
    <w:rsid w:val="00705791"/>
    <w:rsid w:val="00705813"/>
    <w:rsid w:val="007058DC"/>
    <w:rsid w:val="00705A5E"/>
    <w:rsid w:val="00705BE0"/>
    <w:rsid w:val="00705DFA"/>
    <w:rsid w:val="0070601D"/>
    <w:rsid w:val="00706083"/>
    <w:rsid w:val="007060C7"/>
    <w:rsid w:val="0070633E"/>
    <w:rsid w:val="00706812"/>
    <w:rsid w:val="00706823"/>
    <w:rsid w:val="00706943"/>
    <w:rsid w:val="00706A1C"/>
    <w:rsid w:val="00706F23"/>
    <w:rsid w:val="007073B1"/>
    <w:rsid w:val="0070778F"/>
    <w:rsid w:val="00707BCD"/>
    <w:rsid w:val="00707C5B"/>
    <w:rsid w:val="00707CC6"/>
    <w:rsid w:val="00707D85"/>
    <w:rsid w:val="00707E9E"/>
    <w:rsid w:val="00710105"/>
    <w:rsid w:val="00710215"/>
    <w:rsid w:val="0071051F"/>
    <w:rsid w:val="007105AE"/>
    <w:rsid w:val="007106A8"/>
    <w:rsid w:val="00710953"/>
    <w:rsid w:val="007109EC"/>
    <w:rsid w:val="00710A46"/>
    <w:rsid w:val="00710B50"/>
    <w:rsid w:val="00710E95"/>
    <w:rsid w:val="00711036"/>
    <w:rsid w:val="007112B8"/>
    <w:rsid w:val="00711347"/>
    <w:rsid w:val="00711AB3"/>
    <w:rsid w:val="00711ACA"/>
    <w:rsid w:val="00711D26"/>
    <w:rsid w:val="00711D7F"/>
    <w:rsid w:val="00711FC4"/>
    <w:rsid w:val="007122A7"/>
    <w:rsid w:val="00712611"/>
    <w:rsid w:val="007127C1"/>
    <w:rsid w:val="007127EB"/>
    <w:rsid w:val="00712AA9"/>
    <w:rsid w:val="00712B58"/>
    <w:rsid w:val="00712C73"/>
    <w:rsid w:val="00712DA9"/>
    <w:rsid w:val="00713348"/>
    <w:rsid w:val="00713429"/>
    <w:rsid w:val="00713DBD"/>
    <w:rsid w:val="007141C8"/>
    <w:rsid w:val="0071426C"/>
    <w:rsid w:val="007144AB"/>
    <w:rsid w:val="007146B2"/>
    <w:rsid w:val="00714903"/>
    <w:rsid w:val="00714D60"/>
    <w:rsid w:val="00714EC4"/>
    <w:rsid w:val="00715608"/>
    <w:rsid w:val="00715E3B"/>
    <w:rsid w:val="00715EF5"/>
    <w:rsid w:val="00716018"/>
    <w:rsid w:val="0071601D"/>
    <w:rsid w:val="007163A0"/>
    <w:rsid w:val="007163EE"/>
    <w:rsid w:val="00716439"/>
    <w:rsid w:val="007166F8"/>
    <w:rsid w:val="00716D56"/>
    <w:rsid w:val="00716E6C"/>
    <w:rsid w:val="00716EB3"/>
    <w:rsid w:val="00716EE4"/>
    <w:rsid w:val="0071707B"/>
    <w:rsid w:val="0071737F"/>
    <w:rsid w:val="00717558"/>
    <w:rsid w:val="00717A29"/>
    <w:rsid w:val="00717C6B"/>
    <w:rsid w:val="00717CB5"/>
    <w:rsid w:val="00717EB3"/>
    <w:rsid w:val="0072031D"/>
    <w:rsid w:val="00720657"/>
    <w:rsid w:val="00720C0E"/>
    <w:rsid w:val="00720EDD"/>
    <w:rsid w:val="00721D5D"/>
    <w:rsid w:val="00721DF8"/>
    <w:rsid w:val="00721F36"/>
    <w:rsid w:val="00722296"/>
    <w:rsid w:val="0072233A"/>
    <w:rsid w:val="00722482"/>
    <w:rsid w:val="00722498"/>
    <w:rsid w:val="007226E0"/>
    <w:rsid w:val="00722F81"/>
    <w:rsid w:val="007234A6"/>
    <w:rsid w:val="00723ACA"/>
    <w:rsid w:val="00723B4D"/>
    <w:rsid w:val="00723C2F"/>
    <w:rsid w:val="00723D8F"/>
    <w:rsid w:val="00723DD6"/>
    <w:rsid w:val="00724033"/>
    <w:rsid w:val="0072411E"/>
    <w:rsid w:val="0072442A"/>
    <w:rsid w:val="007244F6"/>
    <w:rsid w:val="00724909"/>
    <w:rsid w:val="007249F5"/>
    <w:rsid w:val="00724C29"/>
    <w:rsid w:val="00724DB2"/>
    <w:rsid w:val="00724EC8"/>
    <w:rsid w:val="00724F7B"/>
    <w:rsid w:val="0072501C"/>
    <w:rsid w:val="0072508D"/>
    <w:rsid w:val="007251EF"/>
    <w:rsid w:val="007254BD"/>
    <w:rsid w:val="007255E1"/>
    <w:rsid w:val="00725E7F"/>
    <w:rsid w:val="00725F46"/>
    <w:rsid w:val="00725F97"/>
    <w:rsid w:val="0072609B"/>
    <w:rsid w:val="00726192"/>
    <w:rsid w:val="007265D7"/>
    <w:rsid w:val="0072695B"/>
    <w:rsid w:val="007269B2"/>
    <w:rsid w:val="00726A7D"/>
    <w:rsid w:val="007270E5"/>
    <w:rsid w:val="00727119"/>
    <w:rsid w:val="007271C8"/>
    <w:rsid w:val="007272DD"/>
    <w:rsid w:val="007276F1"/>
    <w:rsid w:val="00727791"/>
    <w:rsid w:val="007278EE"/>
    <w:rsid w:val="007278F4"/>
    <w:rsid w:val="00727F6F"/>
    <w:rsid w:val="00727F72"/>
    <w:rsid w:val="00727FE4"/>
    <w:rsid w:val="0073021E"/>
    <w:rsid w:val="0073026E"/>
    <w:rsid w:val="007302B8"/>
    <w:rsid w:val="0073049D"/>
    <w:rsid w:val="00730539"/>
    <w:rsid w:val="007309A9"/>
    <w:rsid w:val="007309B8"/>
    <w:rsid w:val="007309DC"/>
    <w:rsid w:val="00730A3A"/>
    <w:rsid w:val="00730E0E"/>
    <w:rsid w:val="00730F53"/>
    <w:rsid w:val="00731298"/>
    <w:rsid w:val="007317BC"/>
    <w:rsid w:val="007318AE"/>
    <w:rsid w:val="00731AB9"/>
    <w:rsid w:val="00731CC8"/>
    <w:rsid w:val="00731D82"/>
    <w:rsid w:val="007321D9"/>
    <w:rsid w:val="00732859"/>
    <w:rsid w:val="00732C40"/>
    <w:rsid w:val="00732E49"/>
    <w:rsid w:val="00732F51"/>
    <w:rsid w:val="00733029"/>
    <w:rsid w:val="00733056"/>
    <w:rsid w:val="00733137"/>
    <w:rsid w:val="0073316D"/>
    <w:rsid w:val="00733236"/>
    <w:rsid w:val="007333B8"/>
    <w:rsid w:val="0073350C"/>
    <w:rsid w:val="00733584"/>
    <w:rsid w:val="007337E2"/>
    <w:rsid w:val="00733929"/>
    <w:rsid w:val="00733A81"/>
    <w:rsid w:val="00733C71"/>
    <w:rsid w:val="00733CD0"/>
    <w:rsid w:val="007344EC"/>
    <w:rsid w:val="00734890"/>
    <w:rsid w:val="00734903"/>
    <w:rsid w:val="00734B8D"/>
    <w:rsid w:val="007351EF"/>
    <w:rsid w:val="00735620"/>
    <w:rsid w:val="007358E5"/>
    <w:rsid w:val="00735A60"/>
    <w:rsid w:val="00735A6E"/>
    <w:rsid w:val="00735AB0"/>
    <w:rsid w:val="0073615A"/>
    <w:rsid w:val="00736497"/>
    <w:rsid w:val="00736553"/>
    <w:rsid w:val="00736857"/>
    <w:rsid w:val="00736B53"/>
    <w:rsid w:val="00736B8C"/>
    <w:rsid w:val="00736FE1"/>
    <w:rsid w:val="007379CF"/>
    <w:rsid w:val="00737AC9"/>
    <w:rsid w:val="00737E51"/>
    <w:rsid w:val="00737EBE"/>
    <w:rsid w:val="00737F4E"/>
    <w:rsid w:val="00740155"/>
    <w:rsid w:val="00740605"/>
    <w:rsid w:val="007406F5"/>
    <w:rsid w:val="00740A9D"/>
    <w:rsid w:val="00740FD0"/>
    <w:rsid w:val="007410A9"/>
    <w:rsid w:val="00741418"/>
    <w:rsid w:val="007414F9"/>
    <w:rsid w:val="007415E3"/>
    <w:rsid w:val="00741A7D"/>
    <w:rsid w:val="00741D31"/>
    <w:rsid w:val="00741F54"/>
    <w:rsid w:val="00742291"/>
    <w:rsid w:val="00742502"/>
    <w:rsid w:val="00742637"/>
    <w:rsid w:val="0074264C"/>
    <w:rsid w:val="00742670"/>
    <w:rsid w:val="00742714"/>
    <w:rsid w:val="007429BC"/>
    <w:rsid w:val="00742E96"/>
    <w:rsid w:val="00742FEE"/>
    <w:rsid w:val="0074304D"/>
    <w:rsid w:val="007431E3"/>
    <w:rsid w:val="007433FD"/>
    <w:rsid w:val="007434E7"/>
    <w:rsid w:val="00743743"/>
    <w:rsid w:val="00743927"/>
    <w:rsid w:val="00743A52"/>
    <w:rsid w:val="00743BC1"/>
    <w:rsid w:val="00743BFA"/>
    <w:rsid w:val="00743D8F"/>
    <w:rsid w:val="00744016"/>
    <w:rsid w:val="007440BB"/>
    <w:rsid w:val="007442E8"/>
    <w:rsid w:val="007445B9"/>
    <w:rsid w:val="007446EE"/>
    <w:rsid w:val="00744794"/>
    <w:rsid w:val="007447CE"/>
    <w:rsid w:val="00744C87"/>
    <w:rsid w:val="00744E4A"/>
    <w:rsid w:val="00745137"/>
    <w:rsid w:val="00745361"/>
    <w:rsid w:val="007453CF"/>
    <w:rsid w:val="00745648"/>
    <w:rsid w:val="0074598C"/>
    <w:rsid w:val="007459F9"/>
    <w:rsid w:val="00745CD0"/>
    <w:rsid w:val="0074615D"/>
    <w:rsid w:val="007463B1"/>
    <w:rsid w:val="00746509"/>
    <w:rsid w:val="00746EC5"/>
    <w:rsid w:val="00747180"/>
    <w:rsid w:val="00747D86"/>
    <w:rsid w:val="00747E2B"/>
    <w:rsid w:val="00747E9E"/>
    <w:rsid w:val="00747F0C"/>
    <w:rsid w:val="007500E5"/>
    <w:rsid w:val="007503ED"/>
    <w:rsid w:val="0075064F"/>
    <w:rsid w:val="007506D1"/>
    <w:rsid w:val="0075083B"/>
    <w:rsid w:val="00750B5F"/>
    <w:rsid w:val="00750C78"/>
    <w:rsid w:val="00750E93"/>
    <w:rsid w:val="00751100"/>
    <w:rsid w:val="0075114E"/>
    <w:rsid w:val="007513DA"/>
    <w:rsid w:val="0075146D"/>
    <w:rsid w:val="00751965"/>
    <w:rsid w:val="00751BB2"/>
    <w:rsid w:val="00751E8C"/>
    <w:rsid w:val="007521C4"/>
    <w:rsid w:val="007523BA"/>
    <w:rsid w:val="007523EF"/>
    <w:rsid w:val="0075256A"/>
    <w:rsid w:val="007529C7"/>
    <w:rsid w:val="00752C48"/>
    <w:rsid w:val="00752F50"/>
    <w:rsid w:val="0075308D"/>
    <w:rsid w:val="0075337A"/>
    <w:rsid w:val="007536A2"/>
    <w:rsid w:val="007536E2"/>
    <w:rsid w:val="0075381E"/>
    <w:rsid w:val="00753832"/>
    <w:rsid w:val="007539CE"/>
    <w:rsid w:val="00753D2B"/>
    <w:rsid w:val="00753DDC"/>
    <w:rsid w:val="00753F74"/>
    <w:rsid w:val="0075443C"/>
    <w:rsid w:val="0075461F"/>
    <w:rsid w:val="00754735"/>
    <w:rsid w:val="007547D0"/>
    <w:rsid w:val="00754B08"/>
    <w:rsid w:val="00754CAC"/>
    <w:rsid w:val="00755448"/>
    <w:rsid w:val="00755E82"/>
    <w:rsid w:val="007561E0"/>
    <w:rsid w:val="007568BF"/>
    <w:rsid w:val="00756A49"/>
    <w:rsid w:val="0075707E"/>
    <w:rsid w:val="007573F9"/>
    <w:rsid w:val="00757476"/>
    <w:rsid w:val="00757485"/>
    <w:rsid w:val="00757490"/>
    <w:rsid w:val="00757562"/>
    <w:rsid w:val="007576EF"/>
    <w:rsid w:val="0075787A"/>
    <w:rsid w:val="00757B01"/>
    <w:rsid w:val="00757EB9"/>
    <w:rsid w:val="00760025"/>
    <w:rsid w:val="00760085"/>
    <w:rsid w:val="0076059E"/>
    <w:rsid w:val="00760A4C"/>
    <w:rsid w:val="00760ABF"/>
    <w:rsid w:val="00760B18"/>
    <w:rsid w:val="00760C8A"/>
    <w:rsid w:val="00760C9A"/>
    <w:rsid w:val="00760D28"/>
    <w:rsid w:val="00760DC0"/>
    <w:rsid w:val="00760DCE"/>
    <w:rsid w:val="0076101B"/>
    <w:rsid w:val="00761044"/>
    <w:rsid w:val="00761087"/>
    <w:rsid w:val="007610A4"/>
    <w:rsid w:val="00761126"/>
    <w:rsid w:val="0076145A"/>
    <w:rsid w:val="00761547"/>
    <w:rsid w:val="007620A3"/>
    <w:rsid w:val="007620DC"/>
    <w:rsid w:val="007624D2"/>
    <w:rsid w:val="007627D1"/>
    <w:rsid w:val="007628D1"/>
    <w:rsid w:val="00762A1B"/>
    <w:rsid w:val="00762B14"/>
    <w:rsid w:val="00762C73"/>
    <w:rsid w:val="00762D79"/>
    <w:rsid w:val="007630D9"/>
    <w:rsid w:val="007631E9"/>
    <w:rsid w:val="007632C6"/>
    <w:rsid w:val="00763EC9"/>
    <w:rsid w:val="00763F48"/>
    <w:rsid w:val="00764178"/>
    <w:rsid w:val="007644CF"/>
    <w:rsid w:val="00764728"/>
    <w:rsid w:val="00764845"/>
    <w:rsid w:val="00764878"/>
    <w:rsid w:val="00764FC7"/>
    <w:rsid w:val="00765147"/>
    <w:rsid w:val="00765A33"/>
    <w:rsid w:val="00765AD5"/>
    <w:rsid w:val="00765FF8"/>
    <w:rsid w:val="00766784"/>
    <w:rsid w:val="00766BCC"/>
    <w:rsid w:val="00766C7D"/>
    <w:rsid w:val="00766F1E"/>
    <w:rsid w:val="007675DA"/>
    <w:rsid w:val="00767933"/>
    <w:rsid w:val="00767BE8"/>
    <w:rsid w:val="00767E16"/>
    <w:rsid w:val="00770005"/>
    <w:rsid w:val="0077046B"/>
    <w:rsid w:val="007706FB"/>
    <w:rsid w:val="00770912"/>
    <w:rsid w:val="00770DCA"/>
    <w:rsid w:val="00771357"/>
    <w:rsid w:val="0077162D"/>
    <w:rsid w:val="007717FB"/>
    <w:rsid w:val="00771B6A"/>
    <w:rsid w:val="00771E3B"/>
    <w:rsid w:val="00772448"/>
    <w:rsid w:val="00772B1F"/>
    <w:rsid w:val="00772BA6"/>
    <w:rsid w:val="00772C59"/>
    <w:rsid w:val="00772F9F"/>
    <w:rsid w:val="0077303C"/>
    <w:rsid w:val="00773049"/>
    <w:rsid w:val="007733EA"/>
    <w:rsid w:val="0077388A"/>
    <w:rsid w:val="00773CF0"/>
    <w:rsid w:val="007748FD"/>
    <w:rsid w:val="00774EF1"/>
    <w:rsid w:val="00774F25"/>
    <w:rsid w:val="00775009"/>
    <w:rsid w:val="007751C0"/>
    <w:rsid w:val="00775BF3"/>
    <w:rsid w:val="00775E40"/>
    <w:rsid w:val="007761D1"/>
    <w:rsid w:val="00776460"/>
    <w:rsid w:val="007764EC"/>
    <w:rsid w:val="00776A2F"/>
    <w:rsid w:val="00776A41"/>
    <w:rsid w:val="00776ACF"/>
    <w:rsid w:val="00776DE4"/>
    <w:rsid w:val="007777BF"/>
    <w:rsid w:val="007778E0"/>
    <w:rsid w:val="00777A58"/>
    <w:rsid w:val="00777AB7"/>
    <w:rsid w:val="00777D2C"/>
    <w:rsid w:val="0078008F"/>
    <w:rsid w:val="0078018C"/>
    <w:rsid w:val="007801EE"/>
    <w:rsid w:val="007802AD"/>
    <w:rsid w:val="00780605"/>
    <w:rsid w:val="007807A8"/>
    <w:rsid w:val="00780B16"/>
    <w:rsid w:val="00780C2F"/>
    <w:rsid w:val="00780F60"/>
    <w:rsid w:val="00781195"/>
    <w:rsid w:val="0078127F"/>
    <w:rsid w:val="0078176F"/>
    <w:rsid w:val="00781895"/>
    <w:rsid w:val="0078192A"/>
    <w:rsid w:val="00782004"/>
    <w:rsid w:val="00782045"/>
    <w:rsid w:val="00782086"/>
    <w:rsid w:val="00782666"/>
    <w:rsid w:val="007829A0"/>
    <w:rsid w:val="00782DFA"/>
    <w:rsid w:val="00782F59"/>
    <w:rsid w:val="00783629"/>
    <w:rsid w:val="00783CA0"/>
    <w:rsid w:val="0078406E"/>
    <w:rsid w:val="0078407E"/>
    <w:rsid w:val="007842C3"/>
    <w:rsid w:val="00784489"/>
    <w:rsid w:val="00784665"/>
    <w:rsid w:val="007846EF"/>
    <w:rsid w:val="007849F4"/>
    <w:rsid w:val="00785152"/>
    <w:rsid w:val="0078520B"/>
    <w:rsid w:val="00785339"/>
    <w:rsid w:val="00785409"/>
    <w:rsid w:val="00785621"/>
    <w:rsid w:val="00785706"/>
    <w:rsid w:val="00785CC7"/>
    <w:rsid w:val="00785F82"/>
    <w:rsid w:val="00786377"/>
    <w:rsid w:val="0078643D"/>
    <w:rsid w:val="00786918"/>
    <w:rsid w:val="00786B12"/>
    <w:rsid w:val="00787264"/>
    <w:rsid w:val="00787277"/>
    <w:rsid w:val="007878E7"/>
    <w:rsid w:val="00790224"/>
    <w:rsid w:val="00790318"/>
    <w:rsid w:val="0079059C"/>
    <w:rsid w:val="007905FB"/>
    <w:rsid w:val="00790788"/>
    <w:rsid w:val="007909C6"/>
    <w:rsid w:val="0079110F"/>
    <w:rsid w:val="007911A6"/>
    <w:rsid w:val="00791DBC"/>
    <w:rsid w:val="00791DD0"/>
    <w:rsid w:val="00791F9A"/>
    <w:rsid w:val="00792568"/>
    <w:rsid w:val="00792583"/>
    <w:rsid w:val="007925A4"/>
    <w:rsid w:val="00792CAF"/>
    <w:rsid w:val="00792CF9"/>
    <w:rsid w:val="00792F06"/>
    <w:rsid w:val="007930FE"/>
    <w:rsid w:val="0079317C"/>
    <w:rsid w:val="0079337C"/>
    <w:rsid w:val="00793435"/>
    <w:rsid w:val="00793706"/>
    <w:rsid w:val="00793720"/>
    <w:rsid w:val="007938D3"/>
    <w:rsid w:val="00793EB0"/>
    <w:rsid w:val="007943DD"/>
    <w:rsid w:val="007944AF"/>
    <w:rsid w:val="00794585"/>
    <w:rsid w:val="007948CC"/>
    <w:rsid w:val="007948F3"/>
    <w:rsid w:val="00794B1E"/>
    <w:rsid w:val="00794CAA"/>
    <w:rsid w:val="00794CB0"/>
    <w:rsid w:val="00794F82"/>
    <w:rsid w:val="00795125"/>
    <w:rsid w:val="00795226"/>
    <w:rsid w:val="007952CD"/>
    <w:rsid w:val="00795427"/>
    <w:rsid w:val="007955B9"/>
    <w:rsid w:val="0079567D"/>
    <w:rsid w:val="0079580C"/>
    <w:rsid w:val="00795813"/>
    <w:rsid w:val="007958F9"/>
    <w:rsid w:val="00795AC6"/>
    <w:rsid w:val="00795B71"/>
    <w:rsid w:val="0079616A"/>
    <w:rsid w:val="0079618D"/>
    <w:rsid w:val="00796251"/>
    <w:rsid w:val="007969C6"/>
    <w:rsid w:val="00796C1A"/>
    <w:rsid w:val="00796C5D"/>
    <w:rsid w:val="00796D1E"/>
    <w:rsid w:val="00797205"/>
    <w:rsid w:val="0079749E"/>
    <w:rsid w:val="007975B3"/>
    <w:rsid w:val="007975F6"/>
    <w:rsid w:val="007979F3"/>
    <w:rsid w:val="00797C19"/>
    <w:rsid w:val="007A011B"/>
    <w:rsid w:val="007A036B"/>
    <w:rsid w:val="007A04D0"/>
    <w:rsid w:val="007A0512"/>
    <w:rsid w:val="007A09AE"/>
    <w:rsid w:val="007A0C1A"/>
    <w:rsid w:val="007A0D8C"/>
    <w:rsid w:val="007A0FC4"/>
    <w:rsid w:val="007A1037"/>
    <w:rsid w:val="007A12E0"/>
    <w:rsid w:val="007A1482"/>
    <w:rsid w:val="007A18A0"/>
    <w:rsid w:val="007A1AF9"/>
    <w:rsid w:val="007A2299"/>
    <w:rsid w:val="007A23E0"/>
    <w:rsid w:val="007A2B5F"/>
    <w:rsid w:val="007A2CC3"/>
    <w:rsid w:val="007A2F25"/>
    <w:rsid w:val="007A30DD"/>
    <w:rsid w:val="007A3654"/>
    <w:rsid w:val="007A39B2"/>
    <w:rsid w:val="007A3FC2"/>
    <w:rsid w:val="007A4002"/>
    <w:rsid w:val="007A403C"/>
    <w:rsid w:val="007A4150"/>
    <w:rsid w:val="007A4358"/>
    <w:rsid w:val="007A446C"/>
    <w:rsid w:val="007A44C9"/>
    <w:rsid w:val="007A4851"/>
    <w:rsid w:val="007A4CC2"/>
    <w:rsid w:val="007A4DD9"/>
    <w:rsid w:val="007A4FAB"/>
    <w:rsid w:val="007A4FB8"/>
    <w:rsid w:val="007A5231"/>
    <w:rsid w:val="007A588F"/>
    <w:rsid w:val="007A5DCB"/>
    <w:rsid w:val="007A60A2"/>
    <w:rsid w:val="007A62D0"/>
    <w:rsid w:val="007A636D"/>
    <w:rsid w:val="007A6664"/>
    <w:rsid w:val="007A68D0"/>
    <w:rsid w:val="007A6925"/>
    <w:rsid w:val="007A6AF7"/>
    <w:rsid w:val="007A6CEF"/>
    <w:rsid w:val="007A71B3"/>
    <w:rsid w:val="007A72E9"/>
    <w:rsid w:val="007A736B"/>
    <w:rsid w:val="007A7479"/>
    <w:rsid w:val="007A75DB"/>
    <w:rsid w:val="007A77CA"/>
    <w:rsid w:val="007A7E0E"/>
    <w:rsid w:val="007B0057"/>
    <w:rsid w:val="007B0196"/>
    <w:rsid w:val="007B01AB"/>
    <w:rsid w:val="007B0260"/>
    <w:rsid w:val="007B05A8"/>
    <w:rsid w:val="007B0B29"/>
    <w:rsid w:val="007B10BF"/>
    <w:rsid w:val="007B10E0"/>
    <w:rsid w:val="007B12A6"/>
    <w:rsid w:val="007B1332"/>
    <w:rsid w:val="007B147B"/>
    <w:rsid w:val="007B18BF"/>
    <w:rsid w:val="007B2073"/>
    <w:rsid w:val="007B2121"/>
    <w:rsid w:val="007B23F1"/>
    <w:rsid w:val="007B25DA"/>
    <w:rsid w:val="007B261A"/>
    <w:rsid w:val="007B330F"/>
    <w:rsid w:val="007B35B3"/>
    <w:rsid w:val="007B392C"/>
    <w:rsid w:val="007B3F90"/>
    <w:rsid w:val="007B4026"/>
    <w:rsid w:val="007B4244"/>
    <w:rsid w:val="007B4285"/>
    <w:rsid w:val="007B4ACA"/>
    <w:rsid w:val="007B4DA1"/>
    <w:rsid w:val="007B5350"/>
    <w:rsid w:val="007B55DB"/>
    <w:rsid w:val="007B5AA7"/>
    <w:rsid w:val="007B5D41"/>
    <w:rsid w:val="007B5E57"/>
    <w:rsid w:val="007B5FCF"/>
    <w:rsid w:val="007B613B"/>
    <w:rsid w:val="007B629C"/>
    <w:rsid w:val="007B676F"/>
    <w:rsid w:val="007B67A1"/>
    <w:rsid w:val="007B71B8"/>
    <w:rsid w:val="007B7442"/>
    <w:rsid w:val="007B75FF"/>
    <w:rsid w:val="007B7710"/>
    <w:rsid w:val="007B773D"/>
    <w:rsid w:val="007B7C58"/>
    <w:rsid w:val="007B7CD1"/>
    <w:rsid w:val="007B7F1C"/>
    <w:rsid w:val="007B7F8E"/>
    <w:rsid w:val="007B7FB4"/>
    <w:rsid w:val="007C0298"/>
    <w:rsid w:val="007C02DF"/>
    <w:rsid w:val="007C099B"/>
    <w:rsid w:val="007C0B6F"/>
    <w:rsid w:val="007C0C1C"/>
    <w:rsid w:val="007C134D"/>
    <w:rsid w:val="007C168B"/>
    <w:rsid w:val="007C17E3"/>
    <w:rsid w:val="007C1C33"/>
    <w:rsid w:val="007C1CB4"/>
    <w:rsid w:val="007C260E"/>
    <w:rsid w:val="007C31BD"/>
    <w:rsid w:val="007C335A"/>
    <w:rsid w:val="007C3503"/>
    <w:rsid w:val="007C3F40"/>
    <w:rsid w:val="007C40F7"/>
    <w:rsid w:val="007C4133"/>
    <w:rsid w:val="007C450E"/>
    <w:rsid w:val="007C4528"/>
    <w:rsid w:val="007C4911"/>
    <w:rsid w:val="007C4DC9"/>
    <w:rsid w:val="007C4E47"/>
    <w:rsid w:val="007C4F07"/>
    <w:rsid w:val="007C503E"/>
    <w:rsid w:val="007C5134"/>
    <w:rsid w:val="007C551B"/>
    <w:rsid w:val="007C57AD"/>
    <w:rsid w:val="007C5BD6"/>
    <w:rsid w:val="007C5F02"/>
    <w:rsid w:val="007C5F67"/>
    <w:rsid w:val="007C6465"/>
    <w:rsid w:val="007C66D2"/>
    <w:rsid w:val="007C66E2"/>
    <w:rsid w:val="007C6743"/>
    <w:rsid w:val="007C6786"/>
    <w:rsid w:val="007C6B3D"/>
    <w:rsid w:val="007C6ECE"/>
    <w:rsid w:val="007C6F12"/>
    <w:rsid w:val="007C7246"/>
    <w:rsid w:val="007C7765"/>
    <w:rsid w:val="007C79CB"/>
    <w:rsid w:val="007C79D5"/>
    <w:rsid w:val="007C7A32"/>
    <w:rsid w:val="007D0245"/>
    <w:rsid w:val="007D0266"/>
    <w:rsid w:val="007D0A19"/>
    <w:rsid w:val="007D0A63"/>
    <w:rsid w:val="007D0B3A"/>
    <w:rsid w:val="007D1408"/>
    <w:rsid w:val="007D14D8"/>
    <w:rsid w:val="007D14E0"/>
    <w:rsid w:val="007D1A6E"/>
    <w:rsid w:val="007D1C13"/>
    <w:rsid w:val="007D1C9E"/>
    <w:rsid w:val="007D22F3"/>
    <w:rsid w:val="007D231C"/>
    <w:rsid w:val="007D23A1"/>
    <w:rsid w:val="007D2690"/>
    <w:rsid w:val="007D26C8"/>
    <w:rsid w:val="007D2A5A"/>
    <w:rsid w:val="007D2F41"/>
    <w:rsid w:val="007D3076"/>
    <w:rsid w:val="007D3088"/>
    <w:rsid w:val="007D3330"/>
    <w:rsid w:val="007D4490"/>
    <w:rsid w:val="007D4516"/>
    <w:rsid w:val="007D45CE"/>
    <w:rsid w:val="007D482E"/>
    <w:rsid w:val="007D491C"/>
    <w:rsid w:val="007D54B0"/>
    <w:rsid w:val="007D55E5"/>
    <w:rsid w:val="007D5789"/>
    <w:rsid w:val="007D5DBB"/>
    <w:rsid w:val="007D5FD9"/>
    <w:rsid w:val="007D6029"/>
    <w:rsid w:val="007D61EE"/>
    <w:rsid w:val="007D64B7"/>
    <w:rsid w:val="007D658D"/>
    <w:rsid w:val="007D6637"/>
    <w:rsid w:val="007D6980"/>
    <w:rsid w:val="007D6AE5"/>
    <w:rsid w:val="007D6B34"/>
    <w:rsid w:val="007D6D88"/>
    <w:rsid w:val="007D6DCA"/>
    <w:rsid w:val="007D6FC0"/>
    <w:rsid w:val="007D701A"/>
    <w:rsid w:val="007D721F"/>
    <w:rsid w:val="007D7973"/>
    <w:rsid w:val="007D798A"/>
    <w:rsid w:val="007D7DEF"/>
    <w:rsid w:val="007E0130"/>
    <w:rsid w:val="007E0227"/>
    <w:rsid w:val="007E024A"/>
    <w:rsid w:val="007E07F1"/>
    <w:rsid w:val="007E0BD4"/>
    <w:rsid w:val="007E0DF4"/>
    <w:rsid w:val="007E176C"/>
    <w:rsid w:val="007E2175"/>
    <w:rsid w:val="007E23E1"/>
    <w:rsid w:val="007E24C6"/>
    <w:rsid w:val="007E25ED"/>
    <w:rsid w:val="007E28DD"/>
    <w:rsid w:val="007E29A1"/>
    <w:rsid w:val="007E2E95"/>
    <w:rsid w:val="007E2ECA"/>
    <w:rsid w:val="007E3007"/>
    <w:rsid w:val="007E30ED"/>
    <w:rsid w:val="007E32B2"/>
    <w:rsid w:val="007E3305"/>
    <w:rsid w:val="007E34F4"/>
    <w:rsid w:val="007E3674"/>
    <w:rsid w:val="007E3993"/>
    <w:rsid w:val="007E39F5"/>
    <w:rsid w:val="007E3B26"/>
    <w:rsid w:val="007E3BD4"/>
    <w:rsid w:val="007E3C0F"/>
    <w:rsid w:val="007E3E24"/>
    <w:rsid w:val="007E3ECD"/>
    <w:rsid w:val="007E416B"/>
    <w:rsid w:val="007E4350"/>
    <w:rsid w:val="007E47B7"/>
    <w:rsid w:val="007E4B30"/>
    <w:rsid w:val="007E4B6C"/>
    <w:rsid w:val="007E4CD5"/>
    <w:rsid w:val="007E5099"/>
    <w:rsid w:val="007E5766"/>
    <w:rsid w:val="007E582A"/>
    <w:rsid w:val="007E5BA6"/>
    <w:rsid w:val="007E5E15"/>
    <w:rsid w:val="007E663D"/>
    <w:rsid w:val="007E6F3A"/>
    <w:rsid w:val="007E7165"/>
    <w:rsid w:val="007E74F9"/>
    <w:rsid w:val="007E75EC"/>
    <w:rsid w:val="007E78B1"/>
    <w:rsid w:val="007E79B7"/>
    <w:rsid w:val="007E7A93"/>
    <w:rsid w:val="007F00AC"/>
    <w:rsid w:val="007F08B7"/>
    <w:rsid w:val="007F09BC"/>
    <w:rsid w:val="007F09ED"/>
    <w:rsid w:val="007F0A0B"/>
    <w:rsid w:val="007F0D15"/>
    <w:rsid w:val="007F0FF2"/>
    <w:rsid w:val="007F11F6"/>
    <w:rsid w:val="007F1209"/>
    <w:rsid w:val="007F12C8"/>
    <w:rsid w:val="007F130E"/>
    <w:rsid w:val="007F1535"/>
    <w:rsid w:val="007F16B2"/>
    <w:rsid w:val="007F17AC"/>
    <w:rsid w:val="007F1B91"/>
    <w:rsid w:val="007F204D"/>
    <w:rsid w:val="007F24DF"/>
    <w:rsid w:val="007F2C38"/>
    <w:rsid w:val="007F31D9"/>
    <w:rsid w:val="007F3226"/>
    <w:rsid w:val="007F3502"/>
    <w:rsid w:val="007F37C9"/>
    <w:rsid w:val="007F3CAF"/>
    <w:rsid w:val="007F3F79"/>
    <w:rsid w:val="007F402D"/>
    <w:rsid w:val="007F44CD"/>
    <w:rsid w:val="007F47B2"/>
    <w:rsid w:val="007F5114"/>
    <w:rsid w:val="007F54F2"/>
    <w:rsid w:val="007F5719"/>
    <w:rsid w:val="007F593D"/>
    <w:rsid w:val="007F598F"/>
    <w:rsid w:val="007F59D5"/>
    <w:rsid w:val="007F5E26"/>
    <w:rsid w:val="007F6209"/>
    <w:rsid w:val="007F632B"/>
    <w:rsid w:val="007F6425"/>
    <w:rsid w:val="007F6675"/>
    <w:rsid w:val="007F68FD"/>
    <w:rsid w:val="007F6C6D"/>
    <w:rsid w:val="007F6F42"/>
    <w:rsid w:val="007F707A"/>
    <w:rsid w:val="007F71D3"/>
    <w:rsid w:val="007F746D"/>
    <w:rsid w:val="007F79CB"/>
    <w:rsid w:val="007F7BDA"/>
    <w:rsid w:val="007F7CD4"/>
    <w:rsid w:val="007F7F2E"/>
    <w:rsid w:val="007F7F4E"/>
    <w:rsid w:val="0080096C"/>
    <w:rsid w:val="00800D51"/>
    <w:rsid w:val="00800EE9"/>
    <w:rsid w:val="00801872"/>
    <w:rsid w:val="00801B95"/>
    <w:rsid w:val="00802500"/>
    <w:rsid w:val="00802C85"/>
    <w:rsid w:val="00802D26"/>
    <w:rsid w:val="00802EDE"/>
    <w:rsid w:val="0080338E"/>
    <w:rsid w:val="00803684"/>
    <w:rsid w:val="00803BA4"/>
    <w:rsid w:val="00803FD1"/>
    <w:rsid w:val="00804200"/>
    <w:rsid w:val="008043E3"/>
    <w:rsid w:val="008045E3"/>
    <w:rsid w:val="0080465A"/>
    <w:rsid w:val="008046BD"/>
    <w:rsid w:val="00804798"/>
    <w:rsid w:val="00804DEA"/>
    <w:rsid w:val="008054EC"/>
    <w:rsid w:val="008056D0"/>
    <w:rsid w:val="00805712"/>
    <w:rsid w:val="00805948"/>
    <w:rsid w:val="00805DD6"/>
    <w:rsid w:val="00805EF1"/>
    <w:rsid w:val="00805F09"/>
    <w:rsid w:val="008065AE"/>
    <w:rsid w:val="008067B6"/>
    <w:rsid w:val="008068A3"/>
    <w:rsid w:val="008069D2"/>
    <w:rsid w:val="008069E3"/>
    <w:rsid w:val="00806A04"/>
    <w:rsid w:val="00806BA5"/>
    <w:rsid w:val="00806D66"/>
    <w:rsid w:val="00806FC1"/>
    <w:rsid w:val="00807068"/>
    <w:rsid w:val="008072DE"/>
    <w:rsid w:val="008075E3"/>
    <w:rsid w:val="0080799F"/>
    <w:rsid w:val="00807CCE"/>
    <w:rsid w:val="008100EB"/>
    <w:rsid w:val="00810765"/>
    <w:rsid w:val="00810C4F"/>
    <w:rsid w:val="00810F53"/>
    <w:rsid w:val="0081163A"/>
    <w:rsid w:val="008117A7"/>
    <w:rsid w:val="00811A46"/>
    <w:rsid w:val="00811EC0"/>
    <w:rsid w:val="008120A9"/>
    <w:rsid w:val="00812BC6"/>
    <w:rsid w:val="00812F06"/>
    <w:rsid w:val="00812F62"/>
    <w:rsid w:val="00813408"/>
    <w:rsid w:val="0081355A"/>
    <w:rsid w:val="00813641"/>
    <w:rsid w:val="00813844"/>
    <w:rsid w:val="00813872"/>
    <w:rsid w:val="008139D7"/>
    <w:rsid w:val="00813BEF"/>
    <w:rsid w:val="00813D69"/>
    <w:rsid w:val="008142AB"/>
    <w:rsid w:val="0081442F"/>
    <w:rsid w:val="00814776"/>
    <w:rsid w:val="00814858"/>
    <w:rsid w:val="008148F6"/>
    <w:rsid w:val="008149EB"/>
    <w:rsid w:val="00814F27"/>
    <w:rsid w:val="00814FD8"/>
    <w:rsid w:val="008157E8"/>
    <w:rsid w:val="008160CC"/>
    <w:rsid w:val="008162B8"/>
    <w:rsid w:val="00816752"/>
    <w:rsid w:val="008167A5"/>
    <w:rsid w:val="00816DE6"/>
    <w:rsid w:val="00816F56"/>
    <w:rsid w:val="0081746A"/>
    <w:rsid w:val="0081762C"/>
    <w:rsid w:val="00817C3F"/>
    <w:rsid w:val="00817F97"/>
    <w:rsid w:val="00820380"/>
    <w:rsid w:val="008203D3"/>
    <w:rsid w:val="0082082F"/>
    <w:rsid w:val="008209D2"/>
    <w:rsid w:val="00820DF6"/>
    <w:rsid w:val="00821058"/>
    <w:rsid w:val="008210D3"/>
    <w:rsid w:val="008212C6"/>
    <w:rsid w:val="00821308"/>
    <w:rsid w:val="00821310"/>
    <w:rsid w:val="008216F9"/>
    <w:rsid w:val="008218A0"/>
    <w:rsid w:val="00821A06"/>
    <w:rsid w:val="00821B32"/>
    <w:rsid w:val="00821EA9"/>
    <w:rsid w:val="00821FEF"/>
    <w:rsid w:val="008226BF"/>
    <w:rsid w:val="00822B10"/>
    <w:rsid w:val="00822C64"/>
    <w:rsid w:val="00822D66"/>
    <w:rsid w:val="00822D94"/>
    <w:rsid w:val="00822F3C"/>
    <w:rsid w:val="00823620"/>
    <w:rsid w:val="0082366E"/>
    <w:rsid w:val="00823A8B"/>
    <w:rsid w:val="00823B9F"/>
    <w:rsid w:val="00823C9B"/>
    <w:rsid w:val="008241B6"/>
    <w:rsid w:val="00824653"/>
    <w:rsid w:val="008246B4"/>
    <w:rsid w:val="008247A6"/>
    <w:rsid w:val="008247ED"/>
    <w:rsid w:val="00824E9C"/>
    <w:rsid w:val="00824ED0"/>
    <w:rsid w:val="008250D3"/>
    <w:rsid w:val="008250EF"/>
    <w:rsid w:val="00825729"/>
    <w:rsid w:val="0082573F"/>
    <w:rsid w:val="0082576F"/>
    <w:rsid w:val="0082587C"/>
    <w:rsid w:val="0082595E"/>
    <w:rsid w:val="008259BC"/>
    <w:rsid w:val="00825F8F"/>
    <w:rsid w:val="008261CF"/>
    <w:rsid w:val="008262DE"/>
    <w:rsid w:val="00826620"/>
    <w:rsid w:val="0082690A"/>
    <w:rsid w:val="00826C3D"/>
    <w:rsid w:val="00826D7C"/>
    <w:rsid w:val="00826E56"/>
    <w:rsid w:val="00827017"/>
    <w:rsid w:val="00827265"/>
    <w:rsid w:val="0082754E"/>
    <w:rsid w:val="00827558"/>
    <w:rsid w:val="0082788E"/>
    <w:rsid w:val="00827D8C"/>
    <w:rsid w:val="00827DDF"/>
    <w:rsid w:val="00827E29"/>
    <w:rsid w:val="008301FC"/>
    <w:rsid w:val="008305FE"/>
    <w:rsid w:val="00830720"/>
    <w:rsid w:val="0083099D"/>
    <w:rsid w:val="008309AD"/>
    <w:rsid w:val="00830C00"/>
    <w:rsid w:val="00830D1A"/>
    <w:rsid w:val="00830E7E"/>
    <w:rsid w:val="00831541"/>
    <w:rsid w:val="00831A91"/>
    <w:rsid w:val="00831B85"/>
    <w:rsid w:val="00831D1C"/>
    <w:rsid w:val="00831DD3"/>
    <w:rsid w:val="00831E1A"/>
    <w:rsid w:val="00831EB0"/>
    <w:rsid w:val="00831F17"/>
    <w:rsid w:val="008320E5"/>
    <w:rsid w:val="00832117"/>
    <w:rsid w:val="008322BD"/>
    <w:rsid w:val="00832424"/>
    <w:rsid w:val="008325B1"/>
    <w:rsid w:val="00832984"/>
    <w:rsid w:val="00832CDB"/>
    <w:rsid w:val="00832F55"/>
    <w:rsid w:val="008330D2"/>
    <w:rsid w:val="008331BA"/>
    <w:rsid w:val="008337BB"/>
    <w:rsid w:val="00833984"/>
    <w:rsid w:val="00833B3B"/>
    <w:rsid w:val="00833B7F"/>
    <w:rsid w:val="00833E23"/>
    <w:rsid w:val="0083408E"/>
    <w:rsid w:val="008347F4"/>
    <w:rsid w:val="008347FD"/>
    <w:rsid w:val="00834BFB"/>
    <w:rsid w:val="00834C1C"/>
    <w:rsid w:val="00834FEA"/>
    <w:rsid w:val="00835103"/>
    <w:rsid w:val="0083550A"/>
    <w:rsid w:val="008356A4"/>
    <w:rsid w:val="00836405"/>
    <w:rsid w:val="00836526"/>
    <w:rsid w:val="0083672B"/>
    <w:rsid w:val="00836785"/>
    <w:rsid w:val="00836DA3"/>
    <w:rsid w:val="00836DBA"/>
    <w:rsid w:val="00836F45"/>
    <w:rsid w:val="008370EA"/>
    <w:rsid w:val="008372C7"/>
    <w:rsid w:val="00837431"/>
    <w:rsid w:val="0083744E"/>
    <w:rsid w:val="00837B2B"/>
    <w:rsid w:val="00837B76"/>
    <w:rsid w:val="00837C8A"/>
    <w:rsid w:val="00837CFA"/>
    <w:rsid w:val="00837D40"/>
    <w:rsid w:val="00837D59"/>
    <w:rsid w:val="00837F0A"/>
    <w:rsid w:val="00840270"/>
    <w:rsid w:val="0084038C"/>
    <w:rsid w:val="008403A0"/>
    <w:rsid w:val="008403E2"/>
    <w:rsid w:val="00840B9B"/>
    <w:rsid w:val="00840C18"/>
    <w:rsid w:val="00840CD5"/>
    <w:rsid w:val="00840E42"/>
    <w:rsid w:val="008410C6"/>
    <w:rsid w:val="008413A9"/>
    <w:rsid w:val="0084150C"/>
    <w:rsid w:val="008419BE"/>
    <w:rsid w:val="00841D87"/>
    <w:rsid w:val="00841E0C"/>
    <w:rsid w:val="00842256"/>
    <w:rsid w:val="00842381"/>
    <w:rsid w:val="00842404"/>
    <w:rsid w:val="00842A66"/>
    <w:rsid w:val="00842D2D"/>
    <w:rsid w:val="00842D96"/>
    <w:rsid w:val="00842D9B"/>
    <w:rsid w:val="00842ED6"/>
    <w:rsid w:val="00842EDB"/>
    <w:rsid w:val="00842F22"/>
    <w:rsid w:val="00842F47"/>
    <w:rsid w:val="00843346"/>
    <w:rsid w:val="00843812"/>
    <w:rsid w:val="00843AD0"/>
    <w:rsid w:val="00843C2E"/>
    <w:rsid w:val="00843EB0"/>
    <w:rsid w:val="00843F70"/>
    <w:rsid w:val="0084414C"/>
    <w:rsid w:val="0084418F"/>
    <w:rsid w:val="008441E8"/>
    <w:rsid w:val="00844255"/>
    <w:rsid w:val="008449EE"/>
    <w:rsid w:val="00845278"/>
    <w:rsid w:val="0084540A"/>
    <w:rsid w:val="008455B1"/>
    <w:rsid w:val="00845729"/>
    <w:rsid w:val="00845BCA"/>
    <w:rsid w:val="00845F8C"/>
    <w:rsid w:val="008460CA"/>
    <w:rsid w:val="00846100"/>
    <w:rsid w:val="008462EF"/>
    <w:rsid w:val="0084643B"/>
    <w:rsid w:val="00846CDE"/>
    <w:rsid w:val="00846E5C"/>
    <w:rsid w:val="0084735D"/>
    <w:rsid w:val="00847ABE"/>
    <w:rsid w:val="00847BB5"/>
    <w:rsid w:val="00847BD4"/>
    <w:rsid w:val="00847E7A"/>
    <w:rsid w:val="00847F58"/>
    <w:rsid w:val="008502AD"/>
    <w:rsid w:val="0085041A"/>
    <w:rsid w:val="0085047D"/>
    <w:rsid w:val="00850651"/>
    <w:rsid w:val="0085068F"/>
    <w:rsid w:val="0085070C"/>
    <w:rsid w:val="008507F0"/>
    <w:rsid w:val="008509CD"/>
    <w:rsid w:val="00850C03"/>
    <w:rsid w:val="00850D46"/>
    <w:rsid w:val="00850E95"/>
    <w:rsid w:val="00850F75"/>
    <w:rsid w:val="00850FFF"/>
    <w:rsid w:val="008511A3"/>
    <w:rsid w:val="0085120D"/>
    <w:rsid w:val="008514A0"/>
    <w:rsid w:val="008516CE"/>
    <w:rsid w:val="008517DF"/>
    <w:rsid w:val="008517F5"/>
    <w:rsid w:val="00851817"/>
    <w:rsid w:val="00851BEA"/>
    <w:rsid w:val="00851D83"/>
    <w:rsid w:val="008520D9"/>
    <w:rsid w:val="0085247E"/>
    <w:rsid w:val="00852AD7"/>
    <w:rsid w:val="00852AE7"/>
    <w:rsid w:val="00852C79"/>
    <w:rsid w:val="00853024"/>
    <w:rsid w:val="00853472"/>
    <w:rsid w:val="0085387C"/>
    <w:rsid w:val="0085388B"/>
    <w:rsid w:val="008539DF"/>
    <w:rsid w:val="00853C45"/>
    <w:rsid w:val="00853D60"/>
    <w:rsid w:val="00853E8F"/>
    <w:rsid w:val="008540B0"/>
    <w:rsid w:val="0085450E"/>
    <w:rsid w:val="0085498B"/>
    <w:rsid w:val="00854FD4"/>
    <w:rsid w:val="008556FD"/>
    <w:rsid w:val="0085596B"/>
    <w:rsid w:val="00855A11"/>
    <w:rsid w:val="00855A43"/>
    <w:rsid w:val="00855C40"/>
    <w:rsid w:val="0085666A"/>
    <w:rsid w:val="008569EA"/>
    <w:rsid w:val="00856F5A"/>
    <w:rsid w:val="008570A4"/>
    <w:rsid w:val="00857278"/>
    <w:rsid w:val="0085767C"/>
    <w:rsid w:val="00857998"/>
    <w:rsid w:val="008579ED"/>
    <w:rsid w:val="00857C54"/>
    <w:rsid w:val="00857CF0"/>
    <w:rsid w:val="00857EF4"/>
    <w:rsid w:val="008601B3"/>
    <w:rsid w:val="00860554"/>
    <w:rsid w:val="0086065D"/>
    <w:rsid w:val="00860C53"/>
    <w:rsid w:val="00861199"/>
    <w:rsid w:val="008611D4"/>
    <w:rsid w:val="00861271"/>
    <w:rsid w:val="0086141B"/>
    <w:rsid w:val="00861583"/>
    <w:rsid w:val="00861CE9"/>
    <w:rsid w:val="00861F71"/>
    <w:rsid w:val="00862226"/>
    <w:rsid w:val="008624CE"/>
    <w:rsid w:val="00862606"/>
    <w:rsid w:val="008628D6"/>
    <w:rsid w:val="00862EA9"/>
    <w:rsid w:val="00862F5A"/>
    <w:rsid w:val="0086317A"/>
    <w:rsid w:val="0086319A"/>
    <w:rsid w:val="008634ED"/>
    <w:rsid w:val="0086378F"/>
    <w:rsid w:val="00863951"/>
    <w:rsid w:val="00863E66"/>
    <w:rsid w:val="00864A67"/>
    <w:rsid w:val="00864AAD"/>
    <w:rsid w:val="00864FE3"/>
    <w:rsid w:val="0086513B"/>
    <w:rsid w:val="008654E7"/>
    <w:rsid w:val="00865615"/>
    <w:rsid w:val="0086578F"/>
    <w:rsid w:val="008660CE"/>
    <w:rsid w:val="00866246"/>
    <w:rsid w:val="008663D2"/>
    <w:rsid w:val="0086651B"/>
    <w:rsid w:val="00866CB0"/>
    <w:rsid w:val="00866D51"/>
    <w:rsid w:val="00866DD2"/>
    <w:rsid w:val="00866E03"/>
    <w:rsid w:val="00866E92"/>
    <w:rsid w:val="008671C5"/>
    <w:rsid w:val="0086762F"/>
    <w:rsid w:val="00867D9B"/>
    <w:rsid w:val="008700DF"/>
    <w:rsid w:val="00870710"/>
    <w:rsid w:val="00870984"/>
    <w:rsid w:val="008709FB"/>
    <w:rsid w:val="00870D2F"/>
    <w:rsid w:val="00870EA1"/>
    <w:rsid w:val="008710FE"/>
    <w:rsid w:val="00871281"/>
    <w:rsid w:val="008713C2"/>
    <w:rsid w:val="00871623"/>
    <w:rsid w:val="00871B25"/>
    <w:rsid w:val="00871D1C"/>
    <w:rsid w:val="00871D35"/>
    <w:rsid w:val="00871DB4"/>
    <w:rsid w:val="00871E2E"/>
    <w:rsid w:val="00872245"/>
    <w:rsid w:val="008722B6"/>
    <w:rsid w:val="008723DD"/>
    <w:rsid w:val="008725BE"/>
    <w:rsid w:val="008729B6"/>
    <w:rsid w:val="00872BCE"/>
    <w:rsid w:val="00872D3E"/>
    <w:rsid w:val="00873315"/>
    <w:rsid w:val="0087358A"/>
    <w:rsid w:val="00873762"/>
    <w:rsid w:val="008737D9"/>
    <w:rsid w:val="0087388F"/>
    <w:rsid w:val="00874035"/>
    <w:rsid w:val="00874175"/>
    <w:rsid w:val="00874573"/>
    <w:rsid w:val="00874899"/>
    <w:rsid w:val="00874BD2"/>
    <w:rsid w:val="00874F97"/>
    <w:rsid w:val="00875702"/>
    <w:rsid w:val="008757D5"/>
    <w:rsid w:val="008758F7"/>
    <w:rsid w:val="00875AFF"/>
    <w:rsid w:val="00875B76"/>
    <w:rsid w:val="00875D12"/>
    <w:rsid w:val="00875DD0"/>
    <w:rsid w:val="00876111"/>
    <w:rsid w:val="0087621F"/>
    <w:rsid w:val="008766E9"/>
    <w:rsid w:val="0087691F"/>
    <w:rsid w:val="00876A17"/>
    <w:rsid w:val="00876AC6"/>
    <w:rsid w:val="00876B32"/>
    <w:rsid w:val="00876C18"/>
    <w:rsid w:val="00876D74"/>
    <w:rsid w:val="008772A9"/>
    <w:rsid w:val="00877620"/>
    <w:rsid w:val="008779E7"/>
    <w:rsid w:val="00877AC4"/>
    <w:rsid w:val="008804D3"/>
    <w:rsid w:val="00880875"/>
    <w:rsid w:val="00880AA4"/>
    <w:rsid w:val="008810BA"/>
    <w:rsid w:val="0088131E"/>
    <w:rsid w:val="0088160F"/>
    <w:rsid w:val="00881A28"/>
    <w:rsid w:val="00881F6C"/>
    <w:rsid w:val="00881F8B"/>
    <w:rsid w:val="00882039"/>
    <w:rsid w:val="0088215E"/>
    <w:rsid w:val="00882180"/>
    <w:rsid w:val="00882639"/>
    <w:rsid w:val="008827B9"/>
    <w:rsid w:val="00882F32"/>
    <w:rsid w:val="00882F37"/>
    <w:rsid w:val="00882F7B"/>
    <w:rsid w:val="00882F92"/>
    <w:rsid w:val="0088374C"/>
    <w:rsid w:val="008839A2"/>
    <w:rsid w:val="00883AE6"/>
    <w:rsid w:val="00883D2C"/>
    <w:rsid w:val="00883EF7"/>
    <w:rsid w:val="00884209"/>
    <w:rsid w:val="008845C1"/>
    <w:rsid w:val="00884758"/>
    <w:rsid w:val="00884773"/>
    <w:rsid w:val="0088497C"/>
    <w:rsid w:val="00884F6F"/>
    <w:rsid w:val="00884FA4"/>
    <w:rsid w:val="00885303"/>
    <w:rsid w:val="0088547F"/>
    <w:rsid w:val="00885ADE"/>
    <w:rsid w:val="00885D45"/>
    <w:rsid w:val="00885DCE"/>
    <w:rsid w:val="00885F1D"/>
    <w:rsid w:val="008864E5"/>
    <w:rsid w:val="00886A11"/>
    <w:rsid w:val="00886C3A"/>
    <w:rsid w:val="00886DBD"/>
    <w:rsid w:val="0088719C"/>
    <w:rsid w:val="008871B4"/>
    <w:rsid w:val="0088737A"/>
    <w:rsid w:val="008875E7"/>
    <w:rsid w:val="00887791"/>
    <w:rsid w:val="008877C0"/>
    <w:rsid w:val="00887CFF"/>
    <w:rsid w:val="00887D30"/>
    <w:rsid w:val="00887F70"/>
    <w:rsid w:val="008903A1"/>
    <w:rsid w:val="008903D8"/>
    <w:rsid w:val="00890CC3"/>
    <w:rsid w:val="008911AF"/>
    <w:rsid w:val="00891543"/>
    <w:rsid w:val="00891661"/>
    <w:rsid w:val="0089175D"/>
    <w:rsid w:val="00891C05"/>
    <w:rsid w:val="00891D78"/>
    <w:rsid w:val="008927A1"/>
    <w:rsid w:val="0089289D"/>
    <w:rsid w:val="00892FA8"/>
    <w:rsid w:val="0089321B"/>
    <w:rsid w:val="00893369"/>
    <w:rsid w:val="008938E9"/>
    <w:rsid w:val="0089405E"/>
    <w:rsid w:val="008940C7"/>
    <w:rsid w:val="0089410E"/>
    <w:rsid w:val="0089458A"/>
    <w:rsid w:val="008945AF"/>
    <w:rsid w:val="008945EB"/>
    <w:rsid w:val="00894827"/>
    <w:rsid w:val="0089544E"/>
    <w:rsid w:val="008959AE"/>
    <w:rsid w:val="00895E1E"/>
    <w:rsid w:val="008960C6"/>
    <w:rsid w:val="0089624C"/>
    <w:rsid w:val="00896631"/>
    <w:rsid w:val="00896E21"/>
    <w:rsid w:val="00896F88"/>
    <w:rsid w:val="008970AE"/>
    <w:rsid w:val="0089775D"/>
    <w:rsid w:val="008978F9"/>
    <w:rsid w:val="00897970"/>
    <w:rsid w:val="00897A4E"/>
    <w:rsid w:val="00897AB7"/>
    <w:rsid w:val="008A0004"/>
    <w:rsid w:val="008A007C"/>
    <w:rsid w:val="008A0327"/>
    <w:rsid w:val="008A09CE"/>
    <w:rsid w:val="008A0BB8"/>
    <w:rsid w:val="008A0C06"/>
    <w:rsid w:val="008A13BA"/>
    <w:rsid w:val="008A156D"/>
    <w:rsid w:val="008A15FB"/>
    <w:rsid w:val="008A1808"/>
    <w:rsid w:val="008A1D02"/>
    <w:rsid w:val="008A1E6D"/>
    <w:rsid w:val="008A1FFE"/>
    <w:rsid w:val="008A21FC"/>
    <w:rsid w:val="008A23EB"/>
    <w:rsid w:val="008A26DF"/>
    <w:rsid w:val="008A2736"/>
    <w:rsid w:val="008A289F"/>
    <w:rsid w:val="008A28F6"/>
    <w:rsid w:val="008A2A7C"/>
    <w:rsid w:val="008A2B87"/>
    <w:rsid w:val="008A2CAD"/>
    <w:rsid w:val="008A2CC4"/>
    <w:rsid w:val="008A31B5"/>
    <w:rsid w:val="008A3457"/>
    <w:rsid w:val="008A34B9"/>
    <w:rsid w:val="008A3689"/>
    <w:rsid w:val="008A384B"/>
    <w:rsid w:val="008A393A"/>
    <w:rsid w:val="008A3CF9"/>
    <w:rsid w:val="008A3D87"/>
    <w:rsid w:val="008A3EC4"/>
    <w:rsid w:val="008A3ED2"/>
    <w:rsid w:val="008A3F12"/>
    <w:rsid w:val="008A41B4"/>
    <w:rsid w:val="008A4241"/>
    <w:rsid w:val="008A4243"/>
    <w:rsid w:val="008A44F3"/>
    <w:rsid w:val="008A4617"/>
    <w:rsid w:val="008A4BE9"/>
    <w:rsid w:val="008A4D10"/>
    <w:rsid w:val="008A4F31"/>
    <w:rsid w:val="008A56F4"/>
    <w:rsid w:val="008A5953"/>
    <w:rsid w:val="008A5D94"/>
    <w:rsid w:val="008A5E94"/>
    <w:rsid w:val="008A5E9F"/>
    <w:rsid w:val="008A62AF"/>
    <w:rsid w:val="008A677B"/>
    <w:rsid w:val="008A6945"/>
    <w:rsid w:val="008A6AA8"/>
    <w:rsid w:val="008A6C62"/>
    <w:rsid w:val="008A72B0"/>
    <w:rsid w:val="008A7826"/>
    <w:rsid w:val="008A7D18"/>
    <w:rsid w:val="008A7E2F"/>
    <w:rsid w:val="008A7E47"/>
    <w:rsid w:val="008A7F21"/>
    <w:rsid w:val="008B01D7"/>
    <w:rsid w:val="008B0406"/>
    <w:rsid w:val="008B064B"/>
    <w:rsid w:val="008B0739"/>
    <w:rsid w:val="008B0D7D"/>
    <w:rsid w:val="008B10E7"/>
    <w:rsid w:val="008B19CD"/>
    <w:rsid w:val="008B1E8A"/>
    <w:rsid w:val="008B206B"/>
    <w:rsid w:val="008B234B"/>
    <w:rsid w:val="008B23C9"/>
    <w:rsid w:val="008B26B3"/>
    <w:rsid w:val="008B2C38"/>
    <w:rsid w:val="008B2C9A"/>
    <w:rsid w:val="008B2E34"/>
    <w:rsid w:val="008B3519"/>
    <w:rsid w:val="008B376D"/>
    <w:rsid w:val="008B40E1"/>
    <w:rsid w:val="008B442D"/>
    <w:rsid w:val="008B45C4"/>
    <w:rsid w:val="008B4963"/>
    <w:rsid w:val="008B4A12"/>
    <w:rsid w:val="008B4F0C"/>
    <w:rsid w:val="008B5184"/>
    <w:rsid w:val="008B544B"/>
    <w:rsid w:val="008B5678"/>
    <w:rsid w:val="008B593F"/>
    <w:rsid w:val="008B5B8D"/>
    <w:rsid w:val="008B5E10"/>
    <w:rsid w:val="008B5E81"/>
    <w:rsid w:val="008B65F8"/>
    <w:rsid w:val="008B675A"/>
    <w:rsid w:val="008B679A"/>
    <w:rsid w:val="008B6811"/>
    <w:rsid w:val="008B68C9"/>
    <w:rsid w:val="008B694C"/>
    <w:rsid w:val="008B69B6"/>
    <w:rsid w:val="008B6D1D"/>
    <w:rsid w:val="008B70A4"/>
    <w:rsid w:val="008B7612"/>
    <w:rsid w:val="008B7707"/>
    <w:rsid w:val="008B774A"/>
    <w:rsid w:val="008B7814"/>
    <w:rsid w:val="008B7CD7"/>
    <w:rsid w:val="008B7D24"/>
    <w:rsid w:val="008B7F40"/>
    <w:rsid w:val="008C0B12"/>
    <w:rsid w:val="008C0C62"/>
    <w:rsid w:val="008C0D7B"/>
    <w:rsid w:val="008C0F26"/>
    <w:rsid w:val="008C0F7E"/>
    <w:rsid w:val="008C1016"/>
    <w:rsid w:val="008C1337"/>
    <w:rsid w:val="008C155A"/>
    <w:rsid w:val="008C1567"/>
    <w:rsid w:val="008C17B6"/>
    <w:rsid w:val="008C1830"/>
    <w:rsid w:val="008C1933"/>
    <w:rsid w:val="008C1DE2"/>
    <w:rsid w:val="008C1F51"/>
    <w:rsid w:val="008C21B6"/>
    <w:rsid w:val="008C21CF"/>
    <w:rsid w:val="008C2489"/>
    <w:rsid w:val="008C251F"/>
    <w:rsid w:val="008C2CFA"/>
    <w:rsid w:val="008C3209"/>
    <w:rsid w:val="008C3413"/>
    <w:rsid w:val="008C34CF"/>
    <w:rsid w:val="008C41EB"/>
    <w:rsid w:val="008C42FE"/>
    <w:rsid w:val="008C4326"/>
    <w:rsid w:val="008C43B4"/>
    <w:rsid w:val="008C469B"/>
    <w:rsid w:val="008C47C3"/>
    <w:rsid w:val="008C4ADB"/>
    <w:rsid w:val="008C4E75"/>
    <w:rsid w:val="008C5214"/>
    <w:rsid w:val="008C5290"/>
    <w:rsid w:val="008C56A0"/>
    <w:rsid w:val="008C57DE"/>
    <w:rsid w:val="008C5CE3"/>
    <w:rsid w:val="008C5FFD"/>
    <w:rsid w:val="008C6095"/>
    <w:rsid w:val="008C62BF"/>
    <w:rsid w:val="008C6392"/>
    <w:rsid w:val="008C68D8"/>
    <w:rsid w:val="008C6938"/>
    <w:rsid w:val="008C6A90"/>
    <w:rsid w:val="008C6D0D"/>
    <w:rsid w:val="008C6EFE"/>
    <w:rsid w:val="008C72B4"/>
    <w:rsid w:val="008C72CF"/>
    <w:rsid w:val="008C7390"/>
    <w:rsid w:val="008C758A"/>
    <w:rsid w:val="008C77D1"/>
    <w:rsid w:val="008C79BB"/>
    <w:rsid w:val="008C7CF3"/>
    <w:rsid w:val="008C7D49"/>
    <w:rsid w:val="008C7E2A"/>
    <w:rsid w:val="008C7E80"/>
    <w:rsid w:val="008C7F78"/>
    <w:rsid w:val="008D04B0"/>
    <w:rsid w:val="008D1278"/>
    <w:rsid w:val="008D12C0"/>
    <w:rsid w:val="008D142F"/>
    <w:rsid w:val="008D144A"/>
    <w:rsid w:val="008D15C0"/>
    <w:rsid w:val="008D1710"/>
    <w:rsid w:val="008D1A3A"/>
    <w:rsid w:val="008D1D8B"/>
    <w:rsid w:val="008D1DE0"/>
    <w:rsid w:val="008D1E9E"/>
    <w:rsid w:val="008D219D"/>
    <w:rsid w:val="008D236F"/>
    <w:rsid w:val="008D243F"/>
    <w:rsid w:val="008D2449"/>
    <w:rsid w:val="008D28FD"/>
    <w:rsid w:val="008D2A0D"/>
    <w:rsid w:val="008D2B2F"/>
    <w:rsid w:val="008D2FF8"/>
    <w:rsid w:val="008D3547"/>
    <w:rsid w:val="008D35AF"/>
    <w:rsid w:val="008D362A"/>
    <w:rsid w:val="008D37BC"/>
    <w:rsid w:val="008D3A0F"/>
    <w:rsid w:val="008D3B74"/>
    <w:rsid w:val="008D3B78"/>
    <w:rsid w:val="008D4031"/>
    <w:rsid w:val="008D43FA"/>
    <w:rsid w:val="008D45C7"/>
    <w:rsid w:val="008D4E99"/>
    <w:rsid w:val="008D526A"/>
    <w:rsid w:val="008D64F4"/>
    <w:rsid w:val="008D6769"/>
    <w:rsid w:val="008D68A5"/>
    <w:rsid w:val="008D6C44"/>
    <w:rsid w:val="008D7168"/>
    <w:rsid w:val="008D75EA"/>
    <w:rsid w:val="008D76D4"/>
    <w:rsid w:val="008D7AE1"/>
    <w:rsid w:val="008D7C34"/>
    <w:rsid w:val="008D7E5E"/>
    <w:rsid w:val="008D7E6B"/>
    <w:rsid w:val="008D7EE1"/>
    <w:rsid w:val="008E007D"/>
    <w:rsid w:val="008E0628"/>
    <w:rsid w:val="008E1872"/>
    <w:rsid w:val="008E1BE9"/>
    <w:rsid w:val="008E2A0D"/>
    <w:rsid w:val="008E2A2A"/>
    <w:rsid w:val="008E2C7E"/>
    <w:rsid w:val="008E2ECE"/>
    <w:rsid w:val="008E32F5"/>
    <w:rsid w:val="008E33D8"/>
    <w:rsid w:val="008E36FA"/>
    <w:rsid w:val="008E3769"/>
    <w:rsid w:val="008E3BD9"/>
    <w:rsid w:val="008E3F60"/>
    <w:rsid w:val="008E434A"/>
    <w:rsid w:val="008E48C9"/>
    <w:rsid w:val="008E499D"/>
    <w:rsid w:val="008E4A2C"/>
    <w:rsid w:val="008E4DD8"/>
    <w:rsid w:val="008E503D"/>
    <w:rsid w:val="008E51F5"/>
    <w:rsid w:val="008E581E"/>
    <w:rsid w:val="008E5985"/>
    <w:rsid w:val="008E5C31"/>
    <w:rsid w:val="008E5F55"/>
    <w:rsid w:val="008E6602"/>
    <w:rsid w:val="008E6870"/>
    <w:rsid w:val="008E6BA8"/>
    <w:rsid w:val="008E6D02"/>
    <w:rsid w:val="008E6DFB"/>
    <w:rsid w:val="008E7BEF"/>
    <w:rsid w:val="008E7BF0"/>
    <w:rsid w:val="008E7BF6"/>
    <w:rsid w:val="008E7D69"/>
    <w:rsid w:val="008E7F7E"/>
    <w:rsid w:val="008F04CE"/>
    <w:rsid w:val="008F052F"/>
    <w:rsid w:val="008F059F"/>
    <w:rsid w:val="008F07AD"/>
    <w:rsid w:val="008F0A35"/>
    <w:rsid w:val="008F0AC4"/>
    <w:rsid w:val="008F0F21"/>
    <w:rsid w:val="008F1053"/>
    <w:rsid w:val="008F1228"/>
    <w:rsid w:val="008F15E5"/>
    <w:rsid w:val="008F1774"/>
    <w:rsid w:val="008F1785"/>
    <w:rsid w:val="008F17E4"/>
    <w:rsid w:val="008F18C9"/>
    <w:rsid w:val="008F1937"/>
    <w:rsid w:val="008F19E4"/>
    <w:rsid w:val="008F1AF3"/>
    <w:rsid w:val="008F1B7A"/>
    <w:rsid w:val="008F1C81"/>
    <w:rsid w:val="008F1D69"/>
    <w:rsid w:val="008F1DE3"/>
    <w:rsid w:val="008F1FDD"/>
    <w:rsid w:val="008F21CF"/>
    <w:rsid w:val="008F220E"/>
    <w:rsid w:val="008F22DE"/>
    <w:rsid w:val="008F25DC"/>
    <w:rsid w:val="008F2A1E"/>
    <w:rsid w:val="008F2A9F"/>
    <w:rsid w:val="008F2DA9"/>
    <w:rsid w:val="008F3035"/>
    <w:rsid w:val="008F37B2"/>
    <w:rsid w:val="008F384F"/>
    <w:rsid w:val="008F38A0"/>
    <w:rsid w:val="008F3AB0"/>
    <w:rsid w:val="008F3B40"/>
    <w:rsid w:val="008F3D8E"/>
    <w:rsid w:val="008F3DC7"/>
    <w:rsid w:val="008F3F01"/>
    <w:rsid w:val="008F42BB"/>
    <w:rsid w:val="008F431A"/>
    <w:rsid w:val="008F454C"/>
    <w:rsid w:val="008F4986"/>
    <w:rsid w:val="008F4BB7"/>
    <w:rsid w:val="008F4CB3"/>
    <w:rsid w:val="008F502E"/>
    <w:rsid w:val="008F536E"/>
    <w:rsid w:val="008F5892"/>
    <w:rsid w:val="008F591F"/>
    <w:rsid w:val="008F5B6E"/>
    <w:rsid w:val="008F6178"/>
    <w:rsid w:val="008F6C1F"/>
    <w:rsid w:val="008F70C0"/>
    <w:rsid w:val="008F71DC"/>
    <w:rsid w:val="008F730E"/>
    <w:rsid w:val="008F744B"/>
    <w:rsid w:val="008F756B"/>
    <w:rsid w:val="008F792D"/>
    <w:rsid w:val="0090017A"/>
    <w:rsid w:val="00900734"/>
    <w:rsid w:val="009009CE"/>
    <w:rsid w:val="00900A6A"/>
    <w:rsid w:val="00900D39"/>
    <w:rsid w:val="009015EB"/>
    <w:rsid w:val="00901868"/>
    <w:rsid w:val="00901BE2"/>
    <w:rsid w:val="009020C2"/>
    <w:rsid w:val="009025A7"/>
    <w:rsid w:val="00902655"/>
    <w:rsid w:val="009026DE"/>
    <w:rsid w:val="00902A77"/>
    <w:rsid w:val="00902BBF"/>
    <w:rsid w:val="00902D93"/>
    <w:rsid w:val="00902EB3"/>
    <w:rsid w:val="0090312A"/>
    <w:rsid w:val="009036DC"/>
    <w:rsid w:val="00903B98"/>
    <w:rsid w:val="00904681"/>
    <w:rsid w:val="00904751"/>
    <w:rsid w:val="009047E0"/>
    <w:rsid w:val="0090485E"/>
    <w:rsid w:val="00904A20"/>
    <w:rsid w:val="00904AA2"/>
    <w:rsid w:val="00904C30"/>
    <w:rsid w:val="00904CF0"/>
    <w:rsid w:val="00904E5D"/>
    <w:rsid w:val="00905029"/>
    <w:rsid w:val="0090506F"/>
    <w:rsid w:val="009051D5"/>
    <w:rsid w:val="00905493"/>
    <w:rsid w:val="009054EE"/>
    <w:rsid w:val="00905664"/>
    <w:rsid w:val="00905AF3"/>
    <w:rsid w:val="00905AFB"/>
    <w:rsid w:val="00905B4D"/>
    <w:rsid w:val="00905B7A"/>
    <w:rsid w:val="009060C6"/>
    <w:rsid w:val="009062E8"/>
    <w:rsid w:val="00906364"/>
    <w:rsid w:val="0090664F"/>
    <w:rsid w:val="00906A72"/>
    <w:rsid w:val="00906CB0"/>
    <w:rsid w:val="00906D72"/>
    <w:rsid w:val="00907143"/>
    <w:rsid w:val="0090787D"/>
    <w:rsid w:val="00907E78"/>
    <w:rsid w:val="009102D9"/>
    <w:rsid w:val="0091078B"/>
    <w:rsid w:val="009110EE"/>
    <w:rsid w:val="00911205"/>
    <w:rsid w:val="00911219"/>
    <w:rsid w:val="0091134B"/>
    <w:rsid w:val="00911357"/>
    <w:rsid w:val="00911698"/>
    <w:rsid w:val="00911884"/>
    <w:rsid w:val="00911A22"/>
    <w:rsid w:val="00911AE0"/>
    <w:rsid w:val="00911F70"/>
    <w:rsid w:val="00911F8F"/>
    <w:rsid w:val="0091270F"/>
    <w:rsid w:val="0091290C"/>
    <w:rsid w:val="00912BC4"/>
    <w:rsid w:val="00912C21"/>
    <w:rsid w:val="00912DBA"/>
    <w:rsid w:val="00912E62"/>
    <w:rsid w:val="00912E67"/>
    <w:rsid w:val="00912ED5"/>
    <w:rsid w:val="00912FAD"/>
    <w:rsid w:val="00912FFA"/>
    <w:rsid w:val="00913043"/>
    <w:rsid w:val="00913195"/>
    <w:rsid w:val="009139F4"/>
    <w:rsid w:val="00913A1C"/>
    <w:rsid w:val="0091459A"/>
    <w:rsid w:val="009145AA"/>
    <w:rsid w:val="00914EB9"/>
    <w:rsid w:val="00915014"/>
    <w:rsid w:val="009150B9"/>
    <w:rsid w:val="009150D4"/>
    <w:rsid w:val="00915476"/>
    <w:rsid w:val="0091558F"/>
    <w:rsid w:val="00915708"/>
    <w:rsid w:val="00915760"/>
    <w:rsid w:val="0091619C"/>
    <w:rsid w:val="00916502"/>
    <w:rsid w:val="0091661F"/>
    <w:rsid w:val="009166A9"/>
    <w:rsid w:val="00916831"/>
    <w:rsid w:val="00916A3B"/>
    <w:rsid w:val="00916B78"/>
    <w:rsid w:val="009170F8"/>
    <w:rsid w:val="009173FD"/>
    <w:rsid w:val="00917403"/>
    <w:rsid w:val="009176CA"/>
    <w:rsid w:val="00917732"/>
    <w:rsid w:val="00917A3F"/>
    <w:rsid w:val="00917D48"/>
    <w:rsid w:val="0092008B"/>
    <w:rsid w:val="009207E9"/>
    <w:rsid w:val="00920B21"/>
    <w:rsid w:val="00920F2B"/>
    <w:rsid w:val="00920F44"/>
    <w:rsid w:val="00920F5F"/>
    <w:rsid w:val="0092127C"/>
    <w:rsid w:val="009215E3"/>
    <w:rsid w:val="00921755"/>
    <w:rsid w:val="00921B9C"/>
    <w:rsid w:val="00921C5B"/>
    <w:rsid w:val="00921DF4"/>
    <w:rsid w:val="00921E1B"/>
    <w:rsid w:val="00921EE6"/>
    <w:rsid w:val="009220B0"/>
    <w:rsid w:val="00922591"/>
    <w:rsid w:val="00922654"/>
    <w:rsid w:val="009228ED"/>
    <w:rsid w:val="00922BF3"/>
    <w:rsid w:val="00922EB0"/>
    <w:rsid w:val="00922F71"/>
    <w:rsid w:val="0092342D"/>
    <w:rsid w:val="00923496"/>
    <w:rsid w:val="00923907"/>
    <w:rsid w:val="00924239"/>
    <w:rsid w:val="00924368"/>
    <w:rsid w:val="009245C4"/>
    <w:rsid w:val="00924893"/>
    <w:rsid w:val="00924920"/>
    <w:rsid w:val="00924A1F"/>
    <w:rsid w:val="00924FF0"/>
    <w:rsid w:val="009250A9"/>
    <w:rsid w:val="00925789"/>
    <w:rsid w:val="00925A48"/>
    <w:rsid w:val="00925F85"/>
    <w:rsid w:val="00926037"/>
    <w:rsid w:val="009261BD"/>
    <w:rsid w:val="00926C25"/>
    <w:rsid w:val="00926C70"/>
    <w:rsid w:val="00926CAD"/>
    <w:rsid w:val="00926FFE"/>
    <w:rsid w:val="00927053"/>
    <w:rsid w:val="00927950"/>
    <w:rsid w:val="00927B12"/>
    <w:rsid w:val="00927B67"/>
    <w:rsid w:val="00927C53"/>
    <w:rsid w:val="009300C7"/>
    <w:rsid w:val="009302FC"/>
    <w:rsid w:val="009305AC"/>
    <w:rsid w:val="0093088A"/>
    <w:rsid w:val="009308BB"/>
    <w:rsid w:val="009308F6"/>
    <w:rsid w:val="009308FA"/>
    <w:rsid w:val="00930B8B"/>
    <w:rsid w:val="00930F76"/>
    <w:rsid w:val="00931609"/>
    <w:rsid w:val="00931718"/>
    <w:rsid w:val="00931C71"/>
    <w:rsid w:val="009320A9"/>
    <w:rsid w:val="009328A2"/>
    <w:rsid w:val="0093296D"/>
    <w:rsid w:val="00932A66"/>
    <w:rsid w:val="00932BE9"/>
    <w:rsid w:val="00932D09"/>
    <w:rsid w:val="00932EF8"/>
    <w:rsid w:val="0093304D"/>
    <w:rsid w:val="00933141"/>
    <w:rsid w:val="0093318B"/>
    <w:rsid w:val="00933267"/>
    <w:rsid w:val="00933651"/>
    <w:rsid w:val="0093383F"/>
    <w:rsid w:val="00933A5F"/>
    <w:rsid w:val="00933A6F"/>
    <w:rsid w:val="009342B2"/>
    <w:rsid w:val="0093437E"/>
    <w:rsid w:val="009347B7"/>
    <w:rsid w:val="00934E96"/>
    <w:rsid w:val="0093535C"/>
    <w:rsid w:val="00935A6D"/>
    <w:rsid w:val="00935CC7"/>
    <w:rsid w:val="00935D28"/>
    <w:rsid w:val="00935F9F"/>
    <w:rsid w:val="0093614A"/>
    <w:rsid w:val="00936287"/>
    <w:rsid w:val="009363C4"/>
    <w:rsid w:val="009365FA"/>
    <w:rsid w:val="0093669A"/>
    <w:rsid w:val="009366B6"/>
    <w:rsid w:val="00936F4E"/>
    <w:rsid w:val="009370D5"/>
    <w:rsid w:val="009371D7"/>
    <w:rsid w:val="009378C6"/>
    <w:rsid w:val="00937E17"/>
    <w:rsid w:val="00937F9E"/>
    <w:rsid w:val="00940301"/>
    <w:rsid w:val="009407F2"/>
    <w:rsid w:val="00940824"/>
    <w:rsid w:val="00940AB3"/>
    <w:rsid w:val="00941098"/>
    <w:rsid w:val="0094116E"/>
    <w:rsid w:val="0094125D"/>
    <w:rsid w:val="00941898"/>
    <w:rsid w:val="00941A57"/>
    <w:rsid w:val="00941D2C"/>
    <w:rsid w:val="00942312"/>
    <w:rsid w:val="0094262F"/>
    <w:rsid w:val="009426E9"/>
    <w:rsid w:val="00942748"/>
    <w:rsid w:val="0094293D"/>
    <w:rsid w:val="00942A36"/>
    <w:rsid w:val="00942A40"/>
    <w:rsid w:val="00942B21"/>
    <w:rsid w:val="0094341C"/>
    <w:rsid w:val="00943471"/>
    <w:rsid w:val="00943918"/>
    <w:rsid w:val="00943967"/>
    <w:rsid w:val="009440DC"/>
    <w:rsid w:val="00944387"/>
    <w:rsid w:val="0094463D"/>
    <w:rsid w:val="00944F30"/>
    <w:rsid w:val="00944FA9"/>
    <w:rsid w:val="00945314"/>
    <w:rsid w:val="00945362"/>
    <w:rsid w:val="009453DD"/>
    <w:rsid w:val="009453DF"/>
    <w:rsid w:val="0094545B"/>
    <w:rsid w:val="00945503"/>
    <w:rsid w:val="009456B9"/>
    <w:rsid w:val="0094579D"/>
    <w:rsid w:val="00945AB9"/>
    <w:rsid w:val="00945C03"/>
    <w:rsid w:val="00945C9F"/>
    <w:rsid w:val="00945D8B"/>
    <w:rsid w:val="009460AC"/>
    <w:rsid w:val="0094641D"/>
    <w:rsid w:val="009464D3"/>
    <w:rsid w:val="009465EC"/>
    <w:rsid w:val="00946C2A"/>
    <w:rsid w:val="00946D1B"/>
    <w:rsid w:val="00946E9B"/>
    <w:rsid w:val="00946F9E"/>
    <w:rsid w:val="00947017"/>
    <w:rsid w:val="00947379"/>
    <w:rsid w:val="009473A9"/>
    <w:rsid w:val="0094768B"/>
    <w:rsid w:val="009478A0"/>
    <w:rsid w:val="009478DA"/>
    <w:rsid w:val="009478E8"/>
    <w:rsid w:val="009479F3"/>
    <w:rsid w:val="00947C22"/>
    <w:rsid w:val="00947CAA"/>
    <w:rsid w:val="00947CB6"/>
    <w:rsid w:val="00947D68"/>
    <w:rsid w:val="00947F66"/>
    <w:rsid w:val="00947FD5"/>
    <w:rsid w:val="0095017E"/>
    <w:rsid w:val="0095066A"/>
    <w:rsid w:val="00950AF2"/>
    <w:rsid w:val="00950EF2"/>
    <w:rsid w:val="009518DB"/>
    <w:rsid w:val="00951934"/>
    <w:rsid w:val="00951961"/>
    <w:rsid w:val="00951B35"/>
    <w:rsid w:val="00951CFC"/>
    <w:rsid w:val="00952487"/>
    <w:rsid w:val="0095259C"/>
    <w:rsid w:val="00952726"/>
    <w:rsid w:val="009528EB"/>
    <w:rsid w:val="00952B71"/>
    <w:rsid w:val="00952C2D"/>
    <w:rsid w:val="00952C54"/>
    <w:rsid w:val="00952F64"/>
    <w:rsid w:val="00953170"/>
    <w:rsid w:val="00953236"/>
    <w:rsid w:val="00953A9B"/>
    <w:rsid w:val="00953DCD"/>
    <w:rsid w:val="00954074"/>
    <w:rsid w:val="00954083"/>
    <w:rsid w:val="009540FF"/>
    <w:rsid w:val="00954595"/>
    <w:rsid w:val="00954A88"/>
    <w:rsid w:val="00954A9B"/>
    <w:rsid w:val="00954C12"/>
    <w:rsid w:val="00954D81"/>
    <w:rsid w:val="00954DA0"/>
    <w:rsid w:val="00954DDC"/>
    <w:rsid w:val="00954DEA"/>
    <w:rsid w:val="00954E67"/>
    <w:rsid w:val="009551CF"/>
    <w:rsid w:val="00955204"/>
    <w:rsid w:val="00955AD9"/>
    <w:rsid w:val="00955D99"/>
    <w:rsid w:val="00955DBF"/>
    <w:rsid w:val="009564AD"/>
    <w:rsid w:val="0095653A"/>
    <w:rsid w:val="00956580"/>
    <w:rsid w:val="009567AF"/>
    <w:rsid w:val="00956D4E"/>
    <w:rsid w:val="00956EED"/>
    <w:rsid w:val="00956EFA"/>
    <w:rsid w:val="009570C5"/>
    <w:rsid w:val="009574C9"/>
    <w:rsid w:val="00957615"/>
    <w:rsid w:val="009577AE"/>
    <w:rsid w:val="00960177"/>
    <w:rsid w:val="009603CA"/>
    <w:rsid w:val="009604CC"/>
    <w:rsid w:val="0096056F"/>
    <w:rsid w:val="00960935"/>
    <w:rsid w:val="00960ACC"/>
    <w:rsid w:val="00960C85"/>
    <w:rsid w:val="00960EC8"/>
    <w:rsid w:val="00960F57"/>
    <w:rsid w:val="00961067"/>
    <w:rsid w:val="009611D6"/>
    <w:rsid w:val="009614F1"/>
    <w:rsid w:val="00961597"/>
    <w:rsid w:val="00961754"/>
    <w:rsid w:val="0096179D"/>
    <w:rsid w:val="00961887"/>
    <w:rsid w:val="009619C6"/>
    <w:rsid w:val="00961B5A"/>
    <w:rsid w:val="00961BA2"/>
    <w:rsid w:val="00961E23"/>
    <w:rsid w:val="00961E39"/>
    <w:rsid w:val="00962346"/>
    <w:rsid w:val="0096246C"/>
    <w:rsid w:val="00962AAA"/>
    <w:rsid w:val="00962AB1"/>
    <w:rsid w:val="00962B15"/>
    <w:rsid w:val="00962C8B"/>
    <w:rsid w:val="00962CAB"/>
    <w:rsid w:val="0096302B"/>
    <w:rsid w:val="009632E6"/>
    <w:rsid w:val="00963487"/>
    <w:rsid w:val="00963885"/>
    <w:rsid w:val="009640C1"/>
    <w:rsid w:val="00964223"/>
    <w:rsid w:val="00964748"/>
    <w:rsid w:val="009648AA"/>
    <w:rsid w:val="00964C93"/>
    <w:rsid w:val="00964FC3"/>
    <w:rsid w:val="009651C5"/>
    <w:rsid w:val="0096529F"/>
    <w:rsid w:val="0096542D"/>
    <w:rsid w:val="00965474"/>
    <w:rsid w:val="0096573E"/>
    <w:rsid w:val="009658B5"/>
    <w:rsid w:val="00965D1E"/>
    <w:rsid w:val="00965E18"/>
    <w:rsid w:val="00965EDB"/>
    <w:rsid w:val="009664AD"/>
    <w:rsid w:val="00966615"/>
    <w:rsid w:val="009668D3"/>
    <w:rsid w:val="00966B30"/>
    <w:rsid w:val="00966F11"/>
    <w:rsid w:val="00967012"/>
    <w:rsid w:val="00967219"/>
    <w:rsid w:val="0096730B"/>
    <w:rsid w:val="00967545"/>
    <w:rsid w:val="00967662"/>
    <w:rsid w:val="009679C7"/>
    <w:rsid w:val="00967E44"/>
    <w:rsid w:val="0097073A"/>
    <w:rsid w:val="009707F8"/>
    <w:rsid w:val="009708A9"/>
    <w:rsid w:val="009710EE"/>
    <w:rsid w:val="00971488"/>
    <w:rsid w:val="00971A2E"/>
    <w:rsid w:val="00971EE6"/>
    <w:rsid w:val="00971F2C"/>
    <w:rsid w:val="009721D5"/>
    <w:rsid w:val="0097291E"/>
    <w:rsid w:val="00972988"/>
    <w:rsid w:val="00972B95"/>
    <w:rsid w:val="00972C86"/>
    <w:rsid w:val="00972D1C"/>
    <w:rsid w:val="009730D6"/>
    <w:rsid w:val="00973617"/>
    <w:rsid w:val="0097387A"/>
    <w:rsid w:val="00973C72"/>
    <w:rsid w:val="00973EE2"/>
    <w:rsid w:val="00974696"/>
    <w:rsid w:val="00974D8B"/>
    <w:rsid w:val="0097510B"/>
    <w:rsid w:val="009751D3"/>
    <w:rsid w:val="009753B2"/>
    <w:rsid w:val="009753E2"/>
    <w:rsid w:val="00975656"/>
    <w:rsid w:val="00975C90"/>
    <w:rsid w:val="00976229"/>
    <w:rsid w:val="00976236"/>
    <w:rsid w:val="0097671D"/>
    <w:rsid w:val="009768AF"/>
    <w:rsid w:val="00976AC9"/>
    <w:rsid w:val="00976B02"/>
    <w:rsid w:val="00976B51"/>
    <w:rsid w:val="00976DB0"/>
    <w:rsid w:val="00976E51"/>
    <w:rsid w:val="00976FB2"/>
    <w:rsid w:val="00976FE4"/>
    <w:rsid w:val="0097709C"/>
    <w:rsid w:val="0097722D"/>
    <w:rsid w:val="009778A7"/>
    <w:rsid w:val="00977C6A"/>
    <w:rsid w:val="00977DD3"/>
    <w:rsid w:val="00977F24"/>
    <w:rsid w:val="00980161"/>
    <w:rsid w:val="009801EF"/>
    <w:rsid w:val="00980765"/>
    <w:rsid w:val="00980A16"/>
    <w:rsid w:val="00980C01"/>
    <w:rsid w:val="00980DD0"/>
    <w:rsid w:val="00981010"/>
    <w:rsid w:val="00981277"/>
    <w:rsid w:val="0098127D"/>
    <w:rsid w:val="00981794"/>
    <w:rsid w:val="009818D9"/>
    <w:rsid w:val="00981A36"/>
    <w:rsid w:val="00981BC8"/>
    <w:rsid w:val="00981C5D"/>
    <w:rsid w:val="00981C5E"/>
    <w:rsid w:val="00981D4A"/>
    <w:rsid w:val="009821A9"/>
    <w:rsid w:val="00982495"/>
    <w:rsid w:val="009828E3"/>
    <w:rsid w:val="00982953"/>
    <w:rsid w:val="009831E7"/>
    <w:rsid w:val="00983516"/>
    <w:rsid w:val="0098359D"/>
    <w:rsid w:val="009835AA"/>
    <w:rsid w:val="009843D4"/>
    <w:rsid w:val="009845F0"/>
    <w:rsid w:val="00984919"/>
    <w:rsid w:val="009849AE"/>
    <w:rsid w:val="00984DE8"/>
    <w:rsid w:val="00985380"/>
    <w:rsid w:val="00985462"/>
    <w:rsid w:val="00985526"/>
    <w:rsid w:val="0098557E"/>
    <w:rsid w:val="0098571C"/>
    <w:rsid w:val="00985737"/>
    <w:rsid w:val="00985AC9"/>
    <w:rsid w:val="00985CE0"/>
    <w:rsid w:val="00985D5E"/>
    <w:rsid w:val="00985EA9"/>
    <w:rsid w:val="009861E2"/>
    <w:rsid w:val="009862FA"/>
    <w:rsid w:val="009863AD"/>
    <w:rsid w:val="009865EB"/>
    <w:rsid w:val="009867E7"/>
    <w:rsid w:val="00987073"/>
    <w:rsid w:val="0098741C"/>
    <w:rsid w:val="00987569"/>
    <w:rsid w:val="009875E5"/>
    <w:rsid w:val="009876D3"/>
    <w:rsid w:val="00987B75"/>
    <w:rsid w:val="00990101"/>
    <w:rsid w:val="009902AE"/>
    <w:rsid w:val="00990487"/>
    <w:rsid w:val="0099079D"/>
    <w:rsid w:val="00990A43"/>
    <w:rsid w:val="00990C27"/>
    <w:rsid w:val="0099189D"/>
    <w:rsid w:val="009919C0"/>
    <w:rsid w:val="009919E3"/>
    <w:rsid w:val="00991A91"/>
    <w:rsid w:val="009929D7"/>
    <w:rsid w:val="00992C0C"/>
    <w:rsid w:val="00993082"/>
    <w:rsid w:val="009933A0"/>
    <w:rsid w:val="009935C3"/>
    <w:rsid w:val="00993C2E"/>
    <w:rsid w:val="00993C7D"/>
    <w:rsid w:val="00993F77"/>
    <w:rsid w:val="00994386"/>
    <w:rsid w:val="00994476"/>
    <w:rsid w:val="00994630"/>
    <w:rsid w:val="0099499D"/>
    <w:rsid w:val="00994B66"/>
    <w:rsid w:val="00994B71"/>
    <w:rsid w:val="00994FCD"/>
    <w:rsid w:val="009950C1"/>
    <w:rsid w:val="00995302"/>
    <w:rsid w:val="00995610"/>
    <w:rsid w:val="00995898"/>
    <w:rsid w:val="009958A7"/>
    <w:rsid w:val="00995A05"/>
    <w:rsid w:val="00996202"/>
    <w:rsid w:val="00996262"/>
    <w:rsid w:val="009965C4"/>
    <w:rsid w:val="00996609"/>
    <w:rsid w:val="00996971"/>
    <w:rsid w:val="009975F9"/>
    <w:rsid w:val="00997FFB"/>
    <w:rsid w:val="009A0005"/>
    <w:rsid w:val="009A0CA9"/>
    <w:rsid w:val="009A15B7"/>
    <w:rsid w:val="009A17CD"/>
    <w:rsid w:val="009A1B88"/>
    <w:rsid w:val="009A1B8C"/>
    <w:rsid w:val="009A1D51"/>
    <w:rsid w:val="009A1E7B"/>
    <w:rsid w:val="009A2149"/>
    <w:rsid w:val="009A2238"/>
    <w:rsid w:val="009A2363"/>
    <w:rsid w:val="009A2654"/>
    <w:rsid w:val="009A2A6E"/>
    <w:rsid w:val="009A2A88"/>
    <w:rsid w:val="009A2D18"/>
    <w:rsid w:val="009A2F87"/>
    <w:rsid w:val="009A3434"/>
    <w:rsid w:val="009A3554"/>
    <w:rsid w:val="009A3A83"/>
    <w:rsid w:val="009A40EA"/>
    <w:rsid w:val="009A41EC"/>
    <w:rsid w:val="009A44DD"/>
    <w:rsid w:val="009A4C76"/>
    <w:rsid w:val="009A4EBC"/>
    <w:rsid w:val="009A5218"/>
    <w:rsid w:val="009A5351"/>
    <w:rsid w:val="009A54E1"/>
    <w:rsid w:val="009A58C1"/>
    <w:rsid w:val="009A5A68"/>
    <w:rsid w:val="009A5DF1"/>
    <w:rsid w:val="009A693B"/>
    <w:rsid w:val="009A69B2"/>
    <w:rsid w:val="009A6F4C"/>
    <w:rsid w:val="009A73A7"/>
    <w:rsid w:val="009A740E"/>
    <w:rsid w:val="009A7495"/>
    <w:rsid w:val="009A79BD"/>
    <w:rsid w:val="009A7D18"/>
    <w:rsid w:val="009A7EAC"/>
    <w:rsid w:val="009B0199"/>
    <w:rsid w:val="009B0280"/>
    <w:rsid w:val="009B05A0"/>
    <w:rsid w:val="009B06E2"/>
    <w:rsid w:val="009B08BD"/>
    <w:rsid w:val="009B0C4A"/>
    <w:rsid w:val="009B0E8D"/>
    <w:rsid w:val="009B13F0"/>
    <w:rsid w:val="009B1BE0"/>
    <w:rsid w:val="009B1EDD"/>
    <w:rsid w:val="009B247C"/>
    <w:rsid w:val="009B2C1D"/>
    <w:rsid w:val="009B2CCE"/>
    <w:rsid w:val="009B3368"/>
    <w:rsid w:val="009B33A6"/>
    <w:rsid w:val="009B364A"/>
    <w:rsid w:val="009B3AF2"/>
    <w:rsid w:val="009B3B92"/>
    <w:rsid w:val="009B3D28"/>
    <w:rsid w:val="009B4152"/>
    <w:rsid w:val="009B455E"/>
    <w:rsid w:val="009B472B"/>
    <w:rsid w:val="009B4BE7"/>
    <w:rsid w:val="009B50AB"/>
    <w:rsid w:val="009B53FC"/>
    <w:rsid w:val="009B568D"/>
    <w:rsid w:val="009B56F8"/>
    <w:rsid w:val="009B583F"/>
    <w:rsid w:val="009B586B"/>
    <w:rsid w:val="009B5918"/>
    <w:rsid w:val="009B5E94"/>
    <w:rsid w:val="009B60AF"/>
    <w:rsid w:val="009B634D"/>
    <w:rsid w:val="009B6854"/>
    <w:rsid w:val="009B6AF3"/>
    <w:rsid w:val="009B6D72"/>
    <w:rsid w:val="009B6D7E"/>
    <w:rsid w:val="009B6DD6"/>
    <w:rsid w:val="009B6DE0"/>
    <w:rsid w:val="009B6E01"/>
    <w:rsid w:val="009B6F22"/>
    <w:rsid w:val="009B7004"/>
    <w:rsid w:val="009B72FE"/>
    <w:rsid w:val="009B7471"/>
    <w:rsid w:val="009B74B7"/>
    <w:rsid w:val="009B7AFD"/>
    <w:rsid w:val="009B7BAF"/>
    <w:rsid w:val="009B7C22"/>
    <w:rsid w:val="009C0010"/>
    <w:rsid w:val="009C0554"/>
    <w:rsid w:val="009C0B37"/>
    <w:rsid w:val="009C0C25"/>
    <w:rsid w:val="009C10C9"/>
    <w:rsid w:val="009C1749"/>
    <w:rsid w:val="009C17E2"/>
    <w:rsid w:val="009C1954"/>
    <w:rsid w:val="009C1AAC"/>
    <w:rsid w:val="009C2005"/>
    <w:rsid w:val="009C2091"/>
    <w:rsid w:val="009C211D"/>
    <w:rsid w:val="009C2774"/>
    <w:rsid w:val="009C2C33"/>
    <w:rsid w:val="009C2C73"/>
    <w:rsid w:val="009C3106"/>
    <w:rsid w:val="009C31B2"/>
    <w:rsid w:val="009C3340"/>
    <w:rsid w:val="009C36AA"/>
    <w:rsid w:val="009C38A1"/>
    <w:rsid w:val="009C3DAD"/>
    <w:rsid w:val="009C3E6B"/>
    <w:rsid w:val="009C3EE4"/>
    <w:rsid w:val="009C413D"/>
    <w:rsid w:val="009C4ACD"/>
    <w:rsid w:val="009C4CAC"/>
    <w:rsid w:val="009C4E06"/>
    <w:rsid w:val="009C529F"/>
    <w:rsid w:val="009C545C"/>
    <w:rsid w:val="009C56D0"/>
    <w:rsid w:val="009C5A20"/>
    <w:rsid w:val="009C5CF2"/>
    <w:rsid w:val="009C6046"/>
    <w:rsid w:val="009C646A"/>
    <w:rsid w:val="009C64BD"/>
    <w:rsid w:val="009C651F"/>
    <w:rsid w:val="009C6686"/>
    <w:rsid w:val="009C695E"/>
    <w:rsid w:val="009C6B84"/>
    <w:rsid w:val="009C6D1F"/>
    <w:rsid w:val="009C70E8"/>
    <w:rsid w:val="009C7245"/>
    <w:rsid w:val="009C7635"/>
    <w:rsid w:val="009C7771"/>
    <w:rsid w:val="009C7905"/>
    <w:rsid w:val="009D021F"/>
    <w:rsid w:val="009D03C3"/>
    <w:rsid w:val="009D099F"/>
    <w:rsid w:val="009D0B6D"/>
    <w:rsid w:val="009D0B85"/>
    <w:rsid w:val="009D0DCD"/>
    <w:rsid w:val="009D1003"/>
    <w:rsid w:val="009D114F"/>
    <w:rsid w:val="009D15FE"/>
    <w:rsid w:val="009D18D0"/>
    <w:rsid w:val="009D19AE"/>
    <w:rsid w:val="009D1A75"/>
    <w:rsid w:val="009D206B"/>
    <w:rsid w:val="009D20C4"/>
    <w:rsid w:val="009D2108"/>
    <w:rsid w:val="009D2395"/>
    <w:rsid w:val="009D25D5"/>
    <w:rsid w:val="009D2AAD"/>
    <w:rsid w:val="009D2FD8"/>
    <w:rsid w:val="009D3980"/>
    <w:rsid w:val="009D3A41"/>
    <w:rsid w:val="009D3C5C"/>
    <w:rsid w:val="009D4052"/>
    <w:rsid w:val="009D4064"/>
    <w:rsid w:val="009D435D"/>
    <w:rsid w:val="009D447D"/>
    <w:rsid w:val="009D4708"/>
    <w:rsid w:val="009D4712"/>
    <w:rsid w:val="009D4A8D"/>
    <w:rsid w:val="009D4D24"/>
    <w:rsid w:val="009D4D7B"/>
    <w:rsid w:val="009D4E1B"/>
    <w:rsid w:val="009D4FAE"/>
    <w:rsid w:val="009D4FB7"/>
    <w:rsid w:val="009D5419"/>
    <w:rsid w:val="009D5536"/>
    <w:rsid w:val="009D5F84"/>
    <w:rsid w:val="009D5FDC"/>
    <w:rsid w:val="009D6241"/>
    <w:rsid w:val="009D6418"/>
    <w:rsid w:val="009D6912"/>
    <w:rsid w:val="009D6B85"/>
    <w:rsid w:val="009D6F3B"/>
    <w:rsid w:val="009D7437"/>
    <w:rsid w:val="009D74B3"/>
    <w:rsid w:val="009D75FF"/>
    <w:rsid w:val="009D76F0"/>
    <w:rsid w:val="009E0424"/>
    <w:rsid w:val="009E05CE"/>
    <w:rsid w:val="009E0676"/>
    <w:rsid w:val="009E0C93"/>
    <w:rsid w:val="009E0E8B"/>
    <w:rsid w:val="009E161A"/>
    <w:rsid w:val="009E17C6"/>
    <w:rsid w:val="009E1B69"/>
    <w:rsid w:val="009E1BB3"/>
    <w:rsid w:val="009E1BD5"/>
    <w:rsid w:val="009E1D72"/>
    <w:rsid w:val="009E1FE4"/>
    <w:rsid w:val="009E20F5"/>
    <w:rsid w:val="009E21BA"/>
    <w:rsid w:val="009E262E"/>
    <w:rsid w:val="009E29D5"/>
    <w:rsid w:val="009E2F97"/>
    <w:rsid w:val="009E3303"/>
    <w:rsid w:val="009E338E"/>
    <w:rsid w:val="009E3399"/>
    <w:rsid w:val="009E35C9"/>
    <w:rsid w:val="009E367B"/>
    <w:rsid w:val="009E3792"/>
    <w:rsid w:val="009E3BC0"/>
    <w:rsid w:val="009E3DA9"/>
    <w:rsid w:val="009E4AB9"/>
    <w:rsid w:val="009E564E"/>
    <w:rsid w:val="009E57F1"/>
    <w:rsid w:val="009E5BE1"/>
    <w:rsid w:val="009E5C7E"/>
    <w:rsid w:val="009E5C96"/>
    <w:rsid w:val="009E6049"/>
    <w:rsid w:val="009E60CC"/>
    <w:rsid w:val="009E613D"/>
    <w:rsid w:val="009E64ED"/>
    <w:rsid w:val="009E6B20"/>
    <w:rsid w:val="009E701C"/>
    <w:rsid w:val="009E7668"/>
    <w:rsid w:val="009E7863"/>
    <w:rsid w:val="009F011F"/>
    <w:rsid w:val="009F0532"/>
    <w:rsid w:val="009F06F6"/>
    <w:rsid w:val="009F0A26"/>
    <w:rsid w:val="009F0B5F"/>
    <w:rsid w:val="009F0BBB"/>
    <w:rsid w:val="009F122D"/>
    <w:rsid w:val="009F1493"/>
    <w:rsid w:val="009F1504"/>
    <w:rsid w:val="009F152F"/>
    <w:rsid w:val="009F1E19"/>
    <w:rsid w:val="009F2198"/>
    <w:rsid w:val="009F263E"/>
    <w:rsid w:val="009F2675"/>
    <w:rsid w:val="009F2A65"/>
    <w:rsid w:val="009F2CE7"/>
    <w:rsid w:val="009F3102"/>
    <w:rsid w:val="009F3402"/>
    <w:rsid w:val="009F3553"/>
    <w:rsid w:val="009F35BA"/>
    <w:rsid w:val="009F37C6"/>
    <w:rsid w:val="009F37DA"/>
    <w:rsid w:val="009F3AD2"/>
    <w:rsid w:val="009F42D3"/>
    <w:rsid w:val="009F45D5"/>
    <w:rsid w:val="009F4B41"/>
    <w:rsid w:val="009F5247"/>
    <w:rsid w:val="009F53B7"/>
    <w:rsid w:val="009F545A"/>
    <w:rsid w:val="009F562A"/>
    <w:rsid w:val="009F5BE8"/>
    <w:rsid w:val="009F5D4A"/>
    <w:rsid w:val="009F60D6"/>
    <w:rsid w:val="009F62FC"/>
    <w:rsid w:val="009F631E"/>
    <w:rsid w:val="009F63D8"/>
    <w:rsid w:val="009F63F2"/>
    <w:rsid w:val="009F676A"/>
    <w:rsid w:val="009F6D1C"/>
    <w:rsid w:val="009F6E23"/>
    <w:rsid w:val="009F7C92"/>
    <w:rsid w:val="009F7D39"/>
    <w:rsid w:val="00A00159"/>
    <w:rsid w:val="00A00210"/>
    <w:rsid w:val="00A002F7"/>
    <w:rsid w:val="00A00507"/>
    <w:rsid w:val="00A00510"/>
    <w:rsid w:val="00A00579"/>
    <w:rsid w:val="00A009A6"/>
    <w:rsid w:val="00A00C89"/>
    <w:rsid w:val="00A00DB3"/>
    <w:rsid w:val="00A01095"/>
    <w:rsid w:val="00A01110"/>
    <w:rsid w:val="00A013FB"/>
    <w:rsid w:val="00A01736"/>
    <w:rsid w:val="00A017EA"/>
    <w:rsid w:val="00A017FF"/>
    <w:rsid w:val="00A0189E"/>
    <w:rsid w:val="00A019A4"/>
    <w:rsid w:val="00A01BED"/>
    <w:rsid w:val="00A01DB1"/>
    <w:rsid w:val="00A01E1F"/>
    <w:rsid w:val="00A01EE7"/>
    <w:rsid w:val="00A024A9"/>
    <w:rsid w:val="00A024E7"/>
    <w:rsid w:val="00A032C4"/>
    <w:rsid w:val="00A033F6"/>
    <w:rsid w:val="00A0357E"/>
    <w:rsid w:val="00A0368A"/>
    <w:rsid w:val="00A037A4"/>
    <w:rsid w:val="00A0386A"/>
    <w:rsid w:val="00A03AE6"/>
    <w:rsid w:val="00A03AEE"/>
    <w:rsid w:val="00A03C2C"/>
    <w:rsid w:val="00A03D83"/>
    <w:rsid w:val="00A03F3F"/>
    <w:rsid w:val="00A042A2"/>
    <w:rsid w:val="00A042B5"/>
    <w:rsid w:val="00A042B8"/>
    <w:rsid w:val="00A042E9"/>
    <w:rsid w:val="00A0443D"/>
    <w:rsid w:val="00A045D7"/>
    <w:rsid w:val="00A04612"/>
    <w:rsid w:val="00A047BD"/>
    <w:rsid w:val="00A04BF9"/>
    <w:rsid w:val="00A04FB6"/>
    <w:rsid w:val="00A04FD3"/>
    <w:rsid w:val="00A05698"/>
    <w:rsid w:val="00A057BE"/>
    <w:rsid w:val="00A05872"/>
    <w:rsid w:val="00A05BFE"/>
    <w:rsid w:val="00A05FE4"/>
    <w:rsid w:val="00A0659F"/>
    <w:rsid w:val="00A067BD"/>
    <w:rsid w:val="00A06B4D"/>
    <w:rsid w:val="00A06B5A"/>
    <w:rsid w:val="00A06DC3"/>
    <w:rsid w:val="00A0705F"/>
    <w:rsid w:val="00A07925"/>
    <w:rsid w:val="00A07A36"/>
    <w:rsid w:val="00A07B4C"/>
    <w:rsid w:val="00A07C00"/>
    <w:rsid w:val="00A10012"/>
    <w:rsid w:val="00A10073"/>
    <w:rsid w:val="00A1021D"/>
    <w:rsid w:val="00A10DFA"/>
    <w:rsid w:val="00A10E4A"/>
    <w:rsid w:val="00A10E7B"/>
    <w:rsid w:val="00A10F85"/>
    <w:rsid w:val="00A10F98"/>
    <w:rsid w:val="00A10FCD"/>
    <w:rsid w:val="00A1113B"/>
    <w:rsid w:val="00A11208"/>
    <w:rsid w:val="00A11341"/>
    <w:rsid w:val="00A115B9"/>
    <w:rsid w:val="00A1174E"/>
    <w:rsid w:val="00A11A99"/>
    <w:rsid w:val="00A11D66"/>
    <w:rsid w:val="00A11FD7"/>
    <w:rsid w:val="00A12DBE"/>
    <w:rsid w:val="00A12DD4"/>
    <w:rsid w:val="00A13006"/>
    <w:rsid w:val="00A1319C"/>
    <w:rsid w:val="00A1362F"/>
    <w:rsid w:val="00A1392E"/>
    <w:rsid w:val="00A139FC"/>
    <w:rsid w:val="00A13A4A"/>
    <w:rsid w:val="00A13BAF"/>
    <w:rsid w:val="00A141C2"/>
    <w:rsid w:val="00A14B78"/>
    <w:rsid w:val="00A14E89"/>
    <w:rsid w:val="00A15009"/>
    <w:rsid w:val="00A15147"/>
    <w:rsid w:val="00A1557C"/>
    <w:rsid w:val="00A155A7"/>
    <w:rsid w:val="00A155F1"/>
    <w:rsid w:val="00A1569C"/>
    <w:rsid w:val="00A15821"/>
    <w:rsid w:val="00A15C9A"/>
    <w:rsid w:val="00A15E2E"/>
    <w:rsid w:val="00A15EDF"/>
    <w:rsid w:val="00A163C8"/>
    <w:rsid w:val="00A165FF"/>
    <w:rsid w:val="00A168EF"/>
    <w:rsid w:val="00A1701B"/>
    <w:rsid w:val="00A17042"/>
    <w:rsid w:val="00A1708E"/>
    <w:rsid w:val="00A171B1"/>
    <w:rsid w:val="00A171EE"/>
    <w:rsid w:val="00A173F4"/>
    <w:rsid w:val="00A17597"/>
    <w:rsid w:val="00A17625"/>
    <w:rsid w:val="00A17EAE"/>
    <w:rsid w:val="00A201CA"/>
    <w:rsid w:val="00A2028C"/>
    <w:rsid w:val="00A204C6"/>
    <w:rsid w:val="00A207D5"/>
    <w:rsid w:val="00A20A45"/>
    <w:rsid w:val="00A20B5B"/>
    <w:rsid w:val="00A20BF9"/>
    <w:rsid w:val="00A21667"/>
    <w:rsid w:val="00A21704"/>
    <w:rsid w:val="00A21DC4"/>
    <w:rsid w:val="00A220D3"/>
    <w:rsid w:val="00A22222"/>
    <w:rsid w:val="00A222CE"/>
    <w:rsid w:val="00A22A62"/>
    <w:rsid w:val="00A22AB8"/>
    <w:rsid w:val="00A22B7C"/>
    <w:rsid w:val="00A22BE2"/>
    <w:rsid w:val="00A22CF2"/>
    <w:rsid w:val="00A23199"/>
    <w:rsid w:val="00A23258"/>
    <w:rsid w:val="00A23800"/>
    <w:rsid w:val="00A2394E"/>
    <w:rsid w:val="00A241BF"/>
    <w:rsid w:val="00A24502"/>
    <w:rsid w:val="00A2465D"/>
    <w:rsid w:val="00A2471A"/>
    <w:rsid w:val="00A24961"/>
    <w:rsid w:val="00A24A84"/>
    <w:rsid w:val="00A24CD4"/>
    <w:rsid w:val="00A24D52"/>
    <w:rsid w:val="00A24D8B"/>
    <w:rsid w:val="00A24E27"/>
    <w:rsid w:val="00A252E1"/>
    <w:rsid w:val="00A254E3"/>
    <w:rsid w:val="00A25819"/>
    <w:rsid w:val="00A25BDB"/>
    <w:rsid w:val="00A25BF0"/>
    <w:rsid w:val="00A25D55"/>
    <w:rsid w:val="00A25F5A"/>
    <w:rsid w:val="00A26127"/>
    <w:rsid w:val="00A2614C"/>
    <w:rsid w:val="00A261CA"/>
    <w:rsid w:val="00A26401"/>
    <w:rsid w:val="00A269C2"/>
    <w:rsid w:val="00A26A77"/>
    <w:rsid w:val="00A26AAF"/>
    <w:rsid w:val="00A26CAF"/>
    <w:rsid w:val="00A26ED5"/>
    <w:rsid w:val="00A26F71"/>
    <w:rsid w:val="00A274B3"/>
    <w:rsid w:val="00A27526"/>
    <w:rsid w:val="00A276C7"/>
    <w:rsid w:val="00A2772D"/>
    <w:rsid w:val="00A278B6"/>
    <w:rsid w:val="00A27954"/>
    <w:rsid w:val="00A3011E"/>
    <w:rsid w:val="00A30347"/>
    <w:rsid w:val="00A30427"/>
    <w:rsid w:val="00A30B60"/>
    <w:rsid w:val="00A30D59"/>
    <w:rsid w:val="00A30DAC"/>
    <w:rsid w:val="00A30FDE"/>
    <w:rsid w:val="00A315FF"/>
    <w:rsid w:val="00A318C4"/>
    <w:rsid w:val="00A319A2"/>
    <w:rsid w:val="00A31AF2"/>
    <w:rsid w:val="00A31CA1"/>
    <w:rsid w:val="00A31ECC"/>
    <w:rsid w:val="00A31FB8"/>
    <w:rsid w:val="00A320E9"/>
    <w:rsid w:val="00A320F3"/>
    <w:rsid w:val="00A32260"/>
    <w:rsid w:val="00A32A86"/>
    <w:rsid w:val="00A32C34"/>
    <w:rsid w:val="00A32D40"/>
    <w:rsid w:val="00A32E3E"/>
    <w:rsid w:val="00A32F13"/>
    <w:rsid w:val="00A33957"/>
    <w:rsid w:val="00A34479"/>
    <w:rsid w:val="00A344B5"/>
    <w:rsid w:val="00A347BF"/>
    <w:rsid w:val="00A34807"/>
    <w:rsid w:val="00A34AC8"/>
    <w:rsid w:val="00A34C40"/>
    <w:rsid w:val="00A34E3C"/>
    <w:rsid w:val="00A34FFA"/>
    <w:rsid w:val="00A357BE"/>
    <w:rsid w:val="00A35986"/>
    <w:rsid w:val="00A35B4A"/>
    <w:rsid w:val="00A35C33"/>
    <w:rsid w:val="00A35FBA"/>
    <w:rsid w:val="00A36438"/>
    <w:rsid w:val="00A36495"/>
    <w:rsid w:val="00A364CE"/>
    <w:rsid w:val="00A36984"/>
    <w:rsid w:val="00A36A66"/>
    <w:rsid w:val="00A37079"/>
    <w:rsid w:val="00A374C4"/>
    <w:rsid w:val="00A379A8"/>
    <w:rsid w:val="00A37A34"/>
    <w:rsid w:val="00A37C6B"/>
    <w:rsid w:val="00A37CB2"/>
    <w:rsid w:val="00A37E05"/>
    <w:rsid w:val="00A37F4D"/>
    <w:rsid w:val="00A401E8"/>
    <w:rsid w:val="00A40306"/>
    <w:rsid w:val="00A40488"/>
    <w:rsid w:val="00A409D8"/>
    <w:rsid w:val="00A40DC1"/>
    <w:rsid w:val="00A40E9F"/>
    <w:rsid w:val="00A41045"/>
    <w:rsid w:val="00A411C9"/>
    <w:rsid w:val="00A41424"/>
    <w:rsid w:val="00A41630"/>
    <w:rsid w:val="00A416FE"/>
    <w:rsid w:val="00A41DE4"/>
    <w:rsid w:val="00A41EAD"/>
    <w:rsid w:val="00A42B2A"/>
    <w:rsid w:val="00A43095"/>
    <w:rsid w:val="00A431A0"/>
    <w:rsid w:val="00A43824"/>
    <w:rsid w:val="00A441C0"/>
    <w:rsid w:val="00A4427C"/>
    <w:rsid w:val="00A443C4"/>
    <w:rsid w:val="00A4447B"/>
    <w:rsid w:val="00A4473B"/>
    <w:rsid w:val="00A44A73"/>
    <w:rsid w:val="00A44AD7"/>
    <w:rsid w:val="00A44F7E"/>
    <w:rsid w:val="00A45787"/>
    <w:rsid w:val="00A463CF"/>
    <w:rsid w:val="00A469EF"/>
    <w:rsid w:val="00A46B97"/>
    <w:rsid w:val="00A46E8B"/>
    <w:rsid w:val="00A47158"/>
    <w:rsid w:val="00A473E9"/>
    <w:rsid w:val="00A4763F"/>
    <w:rsid w:val="00A47758"/>
    <w:rsid w:val="00A47887"/>
    <w:rsid w:val="00A47A64"/>
    <w:rsid w:val="00A47ADE"/>
    <w:rsid w:val="00A47E48"/>
    <w:rsid w:val="00A502EA"/>
    <w:rsid w:val="00A502F9"/>
    <w:rsid w:val="00A503F2"/>
    <w:rsid w:val="00A503F6"/>
    <w:rsid w:val="00A504D2"/>
    <w:rsid w:val="00A50604"/>
    <w:rsid w:val="00A507D7"/>
    <w:rsid w:val="00A508A9"/>
    <w:rsid w:val="00A50B71"/>
    <w:rsid w:val="00A50C47"/>
    <w:rsid w:val="00A50E06"/>
    <w:rsid w:val="00A50FE0"/>
    <w:rsid w:val="00A510F7"/>
    <w:rsid w:val="00A511FD"/>
    <w:rsid w:val="00A51561"/>
    <w:rsid w:val="00A51A73"/>
    <w:rsid w:val="00A51ED1"/>
    <w:rsid w:val="00A520B3"/>
    <w:rsid w:val="00A526DE"/>
    <w:rsid w:val="00A528BB"/>
    <w:rsid w:val="00A52B3D"/>
    <w:rsid w:val="00A52F06"/>
    <w:rsid w:val="00A532EB"/>
    <w:rsid w:val="00A53398"/>
    <w:rsid w:val="00A533FE"/>
    <w:rsid w:val="00A535CB"/>
    <w:rsid w:val="00A53D71"/>
    <w:rsid w:val="00A54216"/>
    <w:rsid w:val="00A54692"/>
    <w:rsid w:val="00A5491F"/>
    <w:rsid w:val="00A54923"/>
    <w:rsid w:val="00A54ACA"/>
    <w:rsid w:val="00A54BB7"/>
    <w:rsid w:val="00A556CE"/>
    <w:rsid w:val="00A55A73"/>
    <w:rsid w:val="00A55B08"/>
    <w:rsid w:val="00A560EC"/>
    <w:rsid w:val="00A562E3"/>
    <w:rsid w:val="00A569FF"/>
    <w:rsid w:val="00A56D90"/>
    <w:rsid w:val="00A56DF0"/>
    <w:rsid w:val="00A56E18"/>
    <w:rsid w:val="00A57122"/>
    <w:rsid w:val="00A57642"/>
    <w:rsid w:val="00A57703"/>
    <w:rsid w:val="00A577F9"/>
    <w:rsid w:val="00A578D0"/>
    <w:rsid w:val="00A578F6"/>
    <w:rsid w:val="00A57B5A"/>
    <w:rsid w:val="00A57FDA"/>
    <w:rsid w:val="00A6004F"/>
    <w:rsid w:val="00A60232"/>
    <w:rsid w:val="00A60B39"/>
    <w:rsid w:val="00A60DB8"/>
    <w:rsid w:val="00A611EF"/>
    <w:rsid w:val="00A61327"/>
    <w:rsid w:val="00A61415"/>
    <w:rsid w:val="00A6168B"/>
    <w:rsid w:val="00A61C63"/>
    <w:rsid w:val="00A6214D"/>
    <w:rsid w:val="00A6221B"/>
    <w:rsid w:val="00A624BE"/>
    <w:rsid w:val="00A63290"/>
    <w:rsid w:val="00A6342F"/>
    <w:rsid w:val="00A63442"/>
    <w:rsid w:val="00A635A3"/>
    <w:rsid w:val="00A63791"/>
    <w:rsid w:val="00A63993"/>
    <w:rsid w:val="00A63DD5"/>
    <w:rsid w:val="00A63ECB"/>
    <w:rsid w:val="00A647A6"/>
    <w:rsid w:val="00A647AF"/>
    <w:rsid w:val="00A64947"/>
    <w:rsid w:val="00A65069"/>
    <w:rsid w:val="00A65269"/>
    <w:rsid w:val="00A65434"/>
    <w:rsid w:val="00A654D2"/>
    <w:rsid w:val="00A6578E"/>
    <w:rsid w:val="00A6588A"/>
    <w:rsid w:val="00A659B9"/>
    <w:rsid w:val="00A659E7"/>
    <w:rsid w:val="00A659ED"/>
    <w:rsid w:val="00A65B2D"/>
    <w:rsid w:val="00A65B4B"/>
    <w:rsid w:val="00A65B9F"/>
    <w:rsid w:val="00A65C9B"/>
    <w:rsid w:val="00A6627D"/>
    <w:rsid w:val="00A662C5"/>
    <w:rsid w:val="00A664E9"/>
    <w:rsid w:val="00A66AC9"/>
    <w:rsid w:val="00A671C6"/>
    <w:rsid w:val="00A675E4"/>
    <w:rsid w:val="00A6760A"/>
    <w:rsid w:val="00A67D02"/>
    <w:rsid w:val="00A67DEC"/>
    <w:rsid w:val="00A67E51"/>
    <w:rsid w:val="00A67F20"/>
    <w:rsid w:val="00A67FCD"/>
    <w:rsid w:val="00A70511"/>
    <w:rsid w:val="00A7069B"/>
    <w:rsid w:val="00A706A3"/>
    <w:rsid w:val="00A706EB"/>
    <w:rsid w:val="00A7071E"/>
    <w:rsid w:val="00A70A0B"/>
    <w:rsid w:val="00A70C22"/>
    <w:rsid w:val="00A70D00"/>
    <w:rsid w:val="00A70D61"/>
    <w:rsid w:val="00A70F47"/>
    <w:rsid w:val="00A71455"/>
    <w:rsid w:val="00A719CA"/>
    <w:rsid w:val="00A719FF"/>
    <w:rsid w:val="00A71B9B"/>
    <w:rsid w:val="00A71BB3"/>
    <w:rsid w:val="00A71C26"/>
    <w:rsid w:val="00A7258D"/>
    <w:rsid w:val="00A72653"/>
    <w:rsid w:val="00A72CCD"/>
    <w:rsid w:val="00A72F4E"/>
    <w:rsid w:val="00A72FBC"/>
    <w:rsid w:val="00A7301E"/>
    <w:rsid w:val="00A732F2"/>
    <w:rsid w:val="00A737A0"/>
    <w:rsid w:val="00A73C28"/>
    <w:rsid w:val="00A74083"/>
    <w:rsid w:val="00A74136"/>
    <w:rsid w:val="00A74318"/>
    <w:rsid w:val="00A74763"/>
    <w:rsid w:val="00A74919"/>
    <w:rsid w:val="00A749AD"/>
    <w:rsid w:val="00A752F8"/>
    <w:rsid w:val="00A75699"/>
    <w:rsid w:val="00A75864"/>
    <w:rsid w:val="00A758AC"/>
    <w:rsid w:val="00A759E4"/>
    <w:rsid w:val="00A75A5D"/>
    <w:rsid w:val="00A75C1B"/>
    <w:rsid w:val="00A761B1"/>
    <w:rsid w:val="00A76305"/>
    <w:rsid w:val="00A76438"/>
    <w:rsid w:val="00A76686"/>
    <w:rsid w:val="00A766D3"/>
    <w:rsid w:val="00A76810"/>
    <w:rsid w:val="00A76A89"/>
    <w:rsid w:val="00A76AD8"/>
    <w:rsid w:val="00A76D34"/>
    <w:rsid w:val="00A76F82"/>
    <w:rsid w:val="00A77425"/>
    <w:rsid w:val="00A777F6"/>
    <w:rsid w:val="00A7782E"/>
    <w:rsid w:val="00A77B6E"/>
    <w:rsid w:val="00A80117"/>
    <w:rsid w:val="00A80277"/>
    <w:rsid w:val="00A807B7"/>
    <w:rsid w:val="00A80FED"/>
    <w:rsid w:val="00A814F4"/>
    <w:rsid w:val="00A817CB"/>
    <w:rsid w:val="00A817E7"/>
    <w:rsid w:val="00A818E4"/>
    <w:rsid w:val="00A81B33"/>
    <w:rsid w:val="00A81B40"/>
    <w:rsid w:val="00A81EC1"/>
    <w:rsid w:val="00A82228"/>
    <w:rsid w:val="00A82303"/>
    <w:rsid w:val="00A8230E"/>
    <w:rsid w:val="00A8240F"/>
    <w:rsid w:val="00A8260A"/>
    <w:rsid w:val="00A82AE7"/>
    <w:rsid w:val="00A82BBE"/>
    <w:rsid w:val="00A82D38"/>
    <w:rsid w:val="00A83193"/>
    <w:rsid w:val="00A8337F"/>
    <w:rsid w:val="00A83449"/>
    <w:rsid w:val="00A837AF"/>
    <w:rsid w:val="00A84090"/>
    <w:rsid w:val="00A843F6"/>
    <w:rsid w:val="00A84C25"/>
    <w:rsid w:val="00A850E7"/>
    <w:rsid w:val="00A85299"/>
    <w:rsid w:val="00A859DE"/>
    <w:rsid w:val="00A85CBF"/>
    <w:rsid w:val="00A85FF4"/>
    <w:rsid w:val="00A860AF"/>
    <w:rsid w:val="00A862E5"/>
    <w:rsid w:val="00A86672"/>
    <w:rsid w:val="00A86B31"/>
    <w:rsid w:val="00A86DD9"/>
    <w:rsid w:val="00A86F7B"/>
    <w:rsid w:val="00A871A2"/>
    <w:rsid w:val="00A874B8"/>
    <w:rsid w:val="00A8768C"/>
    <w:rsid w:val="00A877F4"/>
    <w:rsid w:val="00A879F4"/>
    <w:rsid w:val="00A87D4B"/>
    <w:rsid w:val="00A9017D"/>
    <w:rsid w:val="00A90815"/>
    <w:rsid w:val="00A9083F"/>
    <w:rsid w:val="00A90E6C"/>
    <w:rsid w:val="00A90EA8"/>
    <w:rsid w:val="00A90FEA"/>
    <w:rsid w:val="00A9107A"/>
    <w:rsid w:val="00A912F3"/>
    <w:rsid w:val="00A91AC9"/>
    <w:rsid w:val="00A91F6D"/>
    <w:rsid w:val="00A92038"/>
    <w:rsid w:val="00A9209E"/>
    <w:rsid w:val="00A92615"/>
    <w:rsid w:val="00A9281C"/>
    <w:rsid w:val="00A92A78"/>
    <w:rsid w:val="00A92CE8"/>
    <w:rsid w:val="00A92EF3"/>
    <w:rsid w:val="00A92FD3"/>
    <w:rsid w:val="00A930A7"/>
    <w:rsid w:val="00A9322D"/>
    <w:rsid w:val="00A934D5"/>
    <w:rsid w:val="00A9383C"/>
    <w:rsid w:val="00A93A3E"/>
    <w:rsid w:val="00A93BB2"/>
    <w:rsid w:val="00A93CEE"/>
    <w:rsid w:val="00A93FB6"/>
    <w:rsid w:val="00A94564"/>
    <w:rsid w:val="00A94FC4"/>
    <w:rsid w:val="00A9538A"/>
    <w:rsid w:val="00A9557E"/>
    <w:rsid w:val="00A955D1"/>
    <w:rsid w:val="00A95A45"/>
    <w:rsid w:val="00A95CE2"/>
    <w:rsid w:val="00A95DFF"/>
    <w:rsid w:val="00A96068"/>
    <w:rsid w:val="00A961FF"/>
    <w:rsid w:val="00A963FB"/>
    <w:rsid w:val="00A965CD"/>
    <w:rsid w:val="00A965E4"/>
    <w:rsid w:val="00A96950"/>
    <w:rsid w:val="00A96AB6"/>
    <w:rsid w:val="00A96AC1"/>
    <w:rsid w:val="00A96B99"/>
    <w:rsid w:val="00A97391"/>
    <w:rsid w:val="00A97913"/>
    <w:rsid w:val="00A9799F"/>
    <w:rsid w:val="00A979C4"/>
    <w:rsid w:val="00A97BB8"/>
    <w:rsid w:val="00A97ECE"/>
    <w:rsid w:val="00A97FC4"/>
    <w:rsid w:val="00AA02C7"/>
    <w:rsid w:val="00AA07E3"/>
    <w:rsid w:val="00AA0B4C"/>
    <w:rsid w:val="00AA0CD9"/>
    <w:rsid w:val="00AA1091"/>
    <w:rsid w:val="00AA17B8"/>
    <w:rsid w:val="00AA1899"/>
    <w:rsid w:val="00AA1B16"/>
    <w:rsid w:val="00AA1D88"/>
    <w:rsid w:val="00AA1FB6"/>
    <w:rsid w:val="00AA2010"/>
    <w:rsid w:val="00AA2436"/>
    <w:rsid w:val="00AA246F"/>
    <w:rsid w:val="00AA24CE"/>
    <w:rsid w:val="00AA264D"/>
    <w:rsid w:val="00AA26C0"/>
    <w:rsid w:val="00AA28C7"/>
    <w:rsid w:val="00AA2AB8"/>
    <w:rsid w:val="00AA2D83"/>
    <w:rsid w:val="00AA3063"/>
    <w:rsid w:val="00AA3376"/>
    <w:rsid w:val="00AA3481"/>
    <w:rsid w:val="00AA34A6"/>
    <w:rsid w:val="00AA34D4"/>
    <w:rsid w:val="00AA3933"/>
    <w:rsid w:val="00AA3BDF"/>
    <w:rsid w:val="00AA3C3A"/>
    <w:rsid w:val="00AA3E3B"/>
    <w:rsid w:val="00AA3EB8"/>
    <w:rsid w:val="00AA440C"/>
    <w:rsid w:val="00AA4B13"/>
    <w:rsid w:val="00AA4B6F"/>
    <w:rsid w:val="00AA5626"/>
    <w:rsid w:val="00AA56FD"/>
    <w:rsid w:val="00AA57B8"/>
    <w:rsid w:val="00AA5886"/>
    <w:rsid w:val="00AA5CDB"/>
    <w:rsid w:val="00AA5F3C"/>
    <w:rsid w:val="00AA63CD"/>
    <w:rsid w:val="00AA63E9"/>
    <w:rsid w:val="00AA6443"/>
    <w:rsid w:val="00AA67E3"/>
    <w:rsid w:val="00AA6906"/>
    <w:rsid w:val="00AA69A2"/>
    <w:rsid w:val="00AA6A68"/>
    <w:rsid w:val="00AA6F28"/>
    <w:rsid w:val="00AA6F80"/>
    <w:rsid w:val="00AA7524"/>
    <w:rsid w:val="00AA76DE"/>
    <w:rsid w:val="00AA79B9"/>
    <w:rsid w:val="00AA7CA4"/>
    <w:rsid w:val="00AA7CD5"/>
    <w:rsid w:val="00AA7D40"/>
    <w:rsid w:val="00AA7EF4"/>
    <w:rsid w:val="00AB01BE"/>
    <w:rsid w:val="00AB0352"/>
    <w:rsid w:val="00AB0389"/>
    <w:rsid w:val="00AB0794"/>
    <w:rsid w:val="00AB07DD"/>
    <w:rsid w:val="00AB089F"/>
    <w:rsid w:val="00AB0923"/>
    <w:rsid w:val="00AB11BA"/>
    <w:rsid w:val="00AB1536"/>
    <w:rsid w:val="00AB15CE"/>
    <w:rsid w:val="00AB1BA7"/>
    <w:rsid w:val="00AB1E4A"/>
    <w:rsid w:val="00AB2126"/>
    <w:rsid w:val="00AB21C0"/>
    <w:rsid w:val="00AB21ED"/>
    <w:rsid w:val="00AB233D"/>
    <w:rsid w:val="00AB250F"/>
    <w:rsid w:val="00AB27A2"/>
    <w:rsid w:val="00AB2887"/>
    <w:rsid w:val="00AB28FB"/>
    <w:rsid w:val="00AB2A1A"/>
    <w:rsid w:val="00AB2B35"/>
    <w:rsid w:val="00AB2BB9"/>
    <w:rsid w:val="00AB2DFB"/>
    <w:rsid w:val="00AB2F62"/>
    <w:rsid w:val="00AB31EC"/>
    <w:rsid w:val="00AB3276"/>
    <w:rsid w:val="00AB395B"/>
    <w:rsid w:val="00AB3B80"/>
    <w:rsid w:val="00AB3C70"/>
    <w:rsid w:val="00AB40A4"/>
    <w:rsid w:val="00AB4249"/>
    <w:rsid w:val="00AB441E"/>
    <w:rsid w:val="00AB44C7"/>
    <w:rsid w:val="00AB469C"/>
    <w:rsid w:val="00AB47CD"/>
    <w:rsid w:val="00AB489D"/>
    <w:rsid w:val="00AB4983"/>
    <w:rsid w:val="00AB4A6A"/>
    <w:rsid w:val="00AB4BBE"/>
    <w:rsid w:val="00AB4E68"/>
    <w:rsid w:val="00AB4EBE"/>
    <w:rsid w:val="00AB527A"/>
    <w:rsid w:val="00AB574B"/>
    <w:rsid w:val="00AB587A"/>
    <w:rsid w:val="00AB59D2"/>
    <w:rsid w:val="00AB5A65"/>
    <w:rsid w:val="00AB5B83"/>
    <w:rsid w:val="00AB5C87"/>
    <w:rsid w:val="00AB5EC7"/>
    <w:rsid w:val="00AB6181"/>
    <w:rsid w:val="00AB6613"/>
    <w:rsid w:val="00AB6AD9"/>
    <w:rsid w:val="00AB6D59"/>
    <w:rsid w:val="00AB6EA4"/>
    <w:rsid w:val="00AB713C"/>
    <w:rsid w:val="00AB71B6"/>
    <w:rsid w:val="00AB7200"/>
    <w:rsid w:val="00AB7668"/>
    <w:rsid w:val="00AB7B7B"/>
    <w:rsid w:val="00AB7FE4"/>
    <w:rsid w:val="00AC00D7"/>
    <w:rsid w:val="00AC0475"/>
    <w:rsid w:val="00AC0F11"/>
    <w:rsid w:val="00AC0F1E"/>
    <w:rsid w:val="00AC0F2B"/>
    <w:rsid w:val="00AC10C2"/>
    <w:rsid w:val="00AC152E"/>
    <w:rsid w:val="00AC1A29"/>
    <w:rsid w:val="00AC1A3B"/>
    <w:rsid w:val="00AC1C2A"/>
    <w:rsid w:val="00AC20A3"/>
    <w:rsid w:val="00AC2262"/>
    <w:rsid w:val="00AC2328"/>
    <w:rsid w:val="00AC2331"/>
    <w:rsid w:val="00AC267A"/>
    <w:rsid w:val="00AC2EAE"/>
    <w:rsid w:val="00AC34B8"/>
    <w:rsid w:val="00AC3A2C"/>
    <w:rsid w:val="00AC3D53"/>
    <w:rsid w:val="00AC3D7C"/>
    <w:rsid w:val="00AC3FA0"/>
    <w:rsid w:val="00AC4174"/>
    <w:rsid w:val="00AC42DD"/>
    <w:rsid w:val="00AC4306"/>
    <w:rsid w:val="00AC44D4"/>
    <w:rsid w:val="00AC45A6"/>
    <w:rsid w:val="00AC4851"/>
    <w:rsid w:val="00AC515B"/>
    <w:rsid w:val="00AC5179"/>
    <w:rsid w:val="00AC549B"/>
    <w:rsid w:val="00AC56CB"/>
    <w:rsid w:val="00AC5C83"/>
    <w:rsid w:val="00AC5F53"/>
    <w:rsid w:val="00AC61B1"/>
    <w:rsid w:val="00AC6358"/>
    <w:rsid w:val="00AC6608"/>
    <w:rsid w:val="00AC6633"/>
    <w:rsid w:val="00AC696A"/>
    <w:rsid w:val="00AC72F9"/>
    <w:rsid w:val="00AC7310"/>
    <w:rsid w:val="00AC73E8"/>
    <w:rsid w:val="00AC74C3"/>
    <w:rsid w:val="00AC7E24"/>
    <w:rsid w:val="00AD00A6"/>
    <w:rsid w:val="00AD00E9"/>
    <w:rsid w:val="00AD014A"/>
    <w:rsid w:val="00AD0362"/>
    <w:rsid w:val="00AD05F8"/>
    <w:rsid w:val="00AD10BB"/>
    <w:rsid w:val="00AD15F1"/>
    <w:rsid w:val="00AD23E0"/>
    <w:rsid w:val="00AD248F"/>
    <w:rsid w:val="00AD292A"/>
    <w:rsid w:val="00AD2B71"/>
    <w:rsid w:val="00AD2D81"/>
    <w:rsid w:val="00AD2E58"/>
    <w:rsid w:val="00AD2EC3"/>
    <w:rsid w:val="00AD2FF4"/>
    <w:rsid w:val="00AD3067"/>
    <w:rsid w:val="00AD38AD"/>
    <w:rsid w:val="00AD3D25"/>
    <w:rsid w:val="00AD3DAC"/>
    <w:rsid w:val="00AD42D7"/>
    <w:rsid w:val="00AD4C0E"/>
    <w:rsid w:val="00AD4CFD"/>
    <w:rsid w:val="00AD52F1"/>
    <w:rsid w:val="00AD55EF"/>
    <w:rsid w:val="00AD5684"/>
    <w:rsid w:val="00AD5763"/>
    <w:rsid w:val="00AD6022"/>
    <w:rsid w:val="00AD615D"/>
    <w:rsid w:val="00AD6369"/>
    <w:rsid w:val="00AD63B2"/>
    <w:rsid w:val="00AD63FE"/>
    <w:rsid w:val="00AD6E3E"/>
    <w:rsid w:val="00AD70D9"/>
    <w:rsid w:val="00AD757C"/>
    <w:rsid w:val="00AE0059"/>
    <w:rsid w:val="00AE01D0"/>
    <w:rsid w:val="00AE01F7"/>
    <w:rsid w:val="00AE02DD"/>
    <w:rsid w:val="00AE036B"/>
    <w:rsid w:val="00AE0491"/>
    <w:rsid w:val="00AE0C20"/>
    <w:rsid w:val="00AE131B"/>
    <w:rsid w:val="00AE137C"/>
    <w:rsid w:val="00AE162A"/>
    <w:rsid w:val="00AE171B"/>
    <w:rsid w:val="00AE1AC2"/>
    <w:rsid w:val="00AE1FF9"/>
    <w:rsid w:val="00AE2319"/>
    <w:rsid w:val="00AE2574"/>
    <w:rsid w:val="00AE2670"/>
    <w:rsid w:val="00AE26DF"/>
    <w:rsid w:val="00AE295B"/>
    <w:rsid w:val="00AE2E29"/>
    <w:rsid w:val="00AE2F1D"/>
    <w:rsid w:val="00AE3036"/>
    <w:rsid w:val="00AE3133"/>
    <w:rsid w:val="00AE332D"/>
    <w:rsid w:val="00AE3427"/>
    <w:rsid w:val="00AE41D2"/>
    <w:rsid w:val="00AE44A7"/>
    <w:rsid w:val="00AE453C"/>
    <w:rsid w:val="00AE45EA"/>
    <w:rsid w:val="00AE49F9"/>
    <w:rsid w:val="00AE4CA1"/>
    <w:rsid w:val="00AE4DDB"/>
    <w:rsid w:val="00AE511E"/>
    <w:rsid w:val="00AE5205"/>
    <w:rsid w:val="00AE525E"/>
    <w:rsid w:val="00AE531F"/>
    <w:rsid w:val="00AE536D"/>
    <w:rsid w:val="00AE56E6"/>
    <w:rsid w:val="00AE5B75"/>
    <w:rsid w:val="00AE5E2C"/>
    <w:rsid w:val="00AE600A"/>
    <w:rsid w:val="00AE604E"/>
    <w:rsid w:val="00AE649E"/>
    <w:rsid w:val="00AE65C0"/>
    <w:rsid w:val="00AE6787"/>
    <w:rsid w:val="00AE67C4"/>
    <w:rsid w:val="00AE6895"/>
    <w:rsid w:val="00AE6899"/>
    <w:rsid w:val="00AE68E6"/>
    <w:rsid w:val="00AE7157"/>
    <w:rsid w:val="00AE716B"/>
    <w:rsid w:val="00AE71D3"/>
    <w:rsid w:val="00AE735F"/>
    <w:rsid w:val="00AE7504"/>
    <w:rsid w:val="00AE763E"/>
    <w:rsid w:val="00AE7FD7"/>
    <w:rsid w:val="00AF000C"/>
    <w:rsid w:val="00AF01D2"/>
    <w:rsid w:val="00AF0DBE"/>
    <w:rsid w:val="00AF15FC"/>
    <w:rsid w:val="00AF1DCC"/>
    <w:rsid w:val="00AF28FD"/>
    <w:rsid w:val="00AF2A73"/>
    <w:rsid w:val="00AF2BFD"/>
    <w:rsid w:val="00AF2C76"/>
    <w:rsid w:val="00AF2F7A"/>
    <w:rsid w:val="00AF32EB"/>
    <w:rsid w:val="00AF3309"/>
    <w:rsid w:val="00AF37AC"/>
    <w:rsid w:val="00AF3847"/>
    <w:rsid w:val="00AF39A0"/>
    <w:rsid w:val="00AF3B40"/>
    <w:rsid w:val="00AF429C"/>
    <w:rsid w:val="00AF442D"/>
    <w:rsid w:val="00AF46EF"/>
    <w:rsid w:val="00AF4CCE"/>
    <w:rsid w:val="00AF5244"/>
    <w:rsid w:val="00AF57AD"/>
    <w:rsid w:val="00AF58A5"/>
    <w:rsid w:val="00AF58A7"/>
    <w:rsid w:val="00AF5A46"/>
    <w:rsid w:val="00AF5BD1"/>
    <w:rsid w:val="00AF62F0"/>
    <w:rsid w:val="00AF69CA"/>
    <w:rsid w:val="00AF6CA9"/>
    <w:rsid w:val="00AF6D4B"/>
    <w:rsid w:val="00AF6EC0"/>
    <w:rsid w:val="00AF74B1"/>
    <w:rsid w:val="00AF781E"/>
    <w:rsid w:val="00AF794B"/>
    <w:rsid w:val="00AF7DC0"/>
    <w:rsid w:val="00AF7FE5"/>
    <w:rsid w:val="00B00608"/>
    <w:rsid w:val="00B0081C"/>
    <w:rsid w:val="00B00EE0"/>
    <w:rsid w:val="00B0110E"/>
    <w:rsid w:val="00B0170C"/>
    <w:rsid w:val="00B01994"/>
    <w:rsid w:val="00B01A1B"/>
    <w:rsid w:val="00B01D77"/>
    <w:rsid w:val="00B01F8E"/>
    <w:rsid w:val="00B02047"/>
    <w:rsid w:val="00B024CC"/>
    <w:rsid w:val="00B02734"/>
    <w:rsid w:val="00B02883"/>
    <w:rsid w:val="00B02ADA"/>
    <w:rsid w:val="00B02BB9"/>
    <w:rsid w:val="00B02F59"/>
    <w:rsid w:val="00B03368"/>
    <w:rsid w:val="00B033BF"/>
    <w:rsid w:val="00B034FD"/>
    <w:rsid w:val="00B035D2"/>
    <w:rsid w:val="00B03A42"/>
    <w:rsid w:val="00B03B6E"/>
    <w:rsid w:val="00B03BE0"/>
    <w:rsid w:val="00B05045"/>
    <w:rsid w:val="00B055C1"/>
    <w:rsid w:val="00B05D59"/>
    <w:rsid w:val="00B05F07"/>
    <w:rsid w:val="00B05FFE"/>
    <w:rsid w:val="00B0610B"/>
    <w:rsid w:val="00B06198"/>
    <w:rsid w:val="00B061F0"/>
    <w:rsid w:val="00B06321"/>
    <w:rsid w:val="00B0634B"/>
    <w:rsid w:val="00B063E7"/>
    <w:rsid w:val="00B065BD"/>
    <w:rsid w:val="00B066B6"/>
    <w:rsid w:val="00B06914"/>
    <w:rsid w:val="00B06A97"/>
    <w:rsid w:val="00B06ACB"/>
    <w:rsid w:val="00B06CAE"/>
    <w:rsid w:val="00B070F5"/>
    <w:rsid w:val="00B072A4"/>
    <w:rsid w:val="00B073BC"/>
    <w:rsid w:val="00B0752B"/>
    <w:rsid w:val="00B0754B"/>
    <w:rsid w:val="00B07560"/>
    <w:rsid w:val="00B0780A"/>
    <w:rsid w:val="00B078F6"/>
    <w:rsid w:val="00B1019D"/>
    <w:rsid w:val="00B10302"/>
    <w:rsid w:val="00B108AD"/>
    <w:rsid w:val="00B10CC5"/>
    <w:rsid w:val="00B10E16"/>
    <w:rsid w:val="00B10F33"/>
    <w:rsid w:val="00B10FBF"/>
    <w:rsid w:val="00B110BF"/>
    <w:rsid w:val="00B11390"/>
    <w:rsid w:val="00B1165B"/>
    <w:rsid w:val="00B1182B"/>
    <w:rsid w:val="00B11991"/>
    <w:rsid w:val="00B119D6"/>
    <w:rsid w:val="00B11C8B"/>
    <w:rsid w:val="00B1213C"/>
    <w:rsid w:val="00B12847"/>
    <w:rsid w:val="00B12AD3"/>
    <w:rsid w:val="00B12B92"/>
    <w:rsid w:val="00B13844"/>
    <w:rsid w:val="00B13B2A"/>
    <w:rsid w:val="00B13BB4"/>
    <w:rsid w:val="00B13C02"/>
    <w:rsid w:val="00B13E37"/>
    <w:rsid w:val="00B146F2"/>
    <w:rsid w:val="00B154D1"/>
    <w:rsid w:val="00B15A08"/>
    <w:rsid w:val="00B15E37"/>
    <w:rsid w:val="00B16166"/>
    <w:rsid w:val="00B1657D"/>
    <w:rsid w:val="00B165C3"/>
    <w:rsid w:val="00B165F2"/>
    <w:rsid w:val="00B165FC"/>
    <w:rsid w:val="00B166EA"/>
    <w:rsid w:val="00B16879"/>
    <w:rsid w:val="00B16A1F"/>
    <w:rsid w:val="00B170F9"/>
    <w:rsid w:val="00B17148"/>
    <w:rsid w:val="00B175D3"/>
    <w:rsid w:val="00B177EB"/>
    <w:rsid w:val="00B17B3A"/>
    <w:rsid w:val="00B17B6A"/>
    <w:rsid w:val="00B203A0"/>
    <w:rsid w:val="00B207E3"/>
    <w:rsid w:val="00B2097B"/>
    <w:rsid w:val="00B20A02"/>
    <w:rsid w:val="00B20A4A"/>
    <w:rsid w:val="00B20BE5"/>
    <w:rsid w:val="00B20E33"/>
    <w:rsid w:val="00B20FC9"/>
    <w:rsid w:val="00B210AD"/>
    <w:rsid w:val="00B2115E"/>
    <w:rsid w:val="00B211E0"/>
    <w:rsid w:val="00B212FE"/>
    <w:rsid w:val="00B21312"/>
    <w:rsid w:val="00B21521"/>
    <w:rsid w:val="00B21699"/>
    <w:rsid w:val="00B216A2"/>
    <w:rsid w:val="00B2180F"/>
    <w:rsid w:val="00B21B42"/>
    <w:rsid w:val="00B21E5B"/>
    <w:rsid w:val="00B22460"/>
    <w:rsid w:val="00B225AF"/>
    <w:rsid w:val="00B22BAF"/>
    <w:rsid w:val="00B231FD"/>
    <w:rsid w:val="00B234C5"/>
    <w:rsid w:val="00B238F7"/>
    <w:rsid w:val="00B23EFA"/>
    <w:rsid w:val="00B23FBF"/>
    <w:rsid w:val="00B245A8"/>
    <w:rsid w:val="00B246EF"/>
    <w:rsid w:val="00B24760"/>
    <w:rsid w:val="00B24B92"/>
    <w:rsid w:val="00B2506C"/>
    <w:rsid w:val="00B25261"/>
    <w:rsid w:val="00B2574F"/>
    <w:rsid w:val="00B25962"/>
    <w:rsid w:val="00B25AC1"/>
    <w:rsid w:val="00B25FEF"/>
    <w:rsid w:val="00B261A6"/>
    <w:rsid w:val="00B263C3"/>
    <w:rsid w:val="00B26B72"/>
    <w:rsid w:val="00B26E6A"/>
    <w:rsid w:val="00B27067"/>
    <w:rsid w:val="00B27134"/>
    <w:rsid w:val="00B27277"/>
    <w:rsid w:val="00B275EF"/>
    <w:rsid w:val="00B277B7"/>
    <w:rsid w:val="00B27BC8"/>
    <w:rsid w:val="00B30432"/>
    <w:rsid w:val="00B30534"/>
    <w:rsid w:val="00B30596"/>
    <w:rsid w:val="00B306F0"/>
    <w:rsid w:val="00B30761"/>
    <w:rsid w:val="00B30E35"/>
    <w:rsid w:val="00B316FC"/>
    <w:rsid w:val="00B318D8"/>
    <w:rsid w:val="00B31924"/>
    <w:rsid w:val="00B31D84"/>
    <w:rsid w:val="00B32034"/>
    <w:rsid w:val="00B32134"/>
    <w:rsid w:val="00B321CD"/>
    <w:rsid w:val="00B325D3"/>
    <w:rsid w:val="00B33161"/>
    <w:rsid w:val="00B3353D"/>
    <w:rsid w:val="00B335C1"/>
    <w:rsid w:val="00B33D66"/>
    <w:rsid w:val="00B33E03"/>
    <w:rsid w:val="00B33E32"/>
    <w:rsid w:val="00B33E61"/>
    <w:rsid w:val="00B33F34"/>
    <w:rsid w:val="00B349EE"/>
    <w:rsid w:val="00B34C44"/>
    <w:rsid w:val="00B3551A"/>
    <w:rsid w:val="00B355F6"/>
    <w:rsid w:val="00B358A7"/>
    <w:rsid w:val="00B35A1B"/>
    <w:rsid w:val="00B3643B"/>
    <w:rsid w:val="00B36755"/>
    <w:rsid w:val="00B369D3"/>
    <w:rsid w:val="00B37268"/>
    <w:rsid w:val="00B372FE"/>
    <w:rsid w:val="00B37350"/>
    <w:rsid w:val="00B37357"/>
    <w:rsid w:val="00B3736D"/>
    <w:rsid w:val="00B37473"/>
    <w:rsid w:val="00B375CA"/>
    <w:rsid w:val="00B3766C"/>
    <w:rsid w:val="00B37818"/>
    <w:rsid w:val="00B37A62"/>
    <w:rsid w:val="00B37A98"/>
    <w:rsid w:val="00B37D21"/>
    <w:rsid w:val="00B37F08"/>
    <w:rsid w:val="00B37F3F"/>
    <w:rsid w:val="00B37FD3"/>
    <w:rsid w:val="00B40723"/>
    <w:rsid w:val="00B408BA"/>
    <w:rsid w:val="00B4091E"/>
    <w:rsid w:val="00B40A65"/>
    <w:rsid w:val="00B40CAE"/>
    <w:rsid w:val="00B40EB7"/>
    <w:rsid w:val="00B412BE"/>
    <w:rsid w:val="00B41669"/>
    <w:rsid w:val="00B41B01"/>
    <w:rsid w:val="00B41B7A"/>
    <w:rsid w:val="00B41F59"/>
    <w:rsid w:val="00B42238"/>
    <w:rsid w:val="00B426D9"/>
    <w:rsid w:val="00B427E7"/>
    <w:rsid w:val="00B429B2"/>
    <w:rsid w:val="00B42BDF"/>
    <w:rsid w:val="00B42D6D"/>
    <w:rsid w:val="00B42E7D"/>
    <w:rsid w:val="00B43088"/>
    <w:rsid w:val="00B43746"/>
    <w:rsid w:val="00B43ABB"/>
    <w:rsid w:val="00B43CC8"/>
    <w:rsid w:val="00B4435A"/>
    <w:rsid w:val="00B44CF0"/>
    <w:rsid w:val="00B44D85"/>
    <w:rsid w:val="00B44F80"/>
    <w:rsid w:val="00B45427"/>
    <w:rsid w:val="00B4546F"/>
    <w:rsid w:val="00B45556"/>
    <w:rsid w:val="00B456E6"/>
    <w:rsid w:val="00B45B47"/>
    <w:rsid w:val="00B45B74"/>
    <w:rsid w:val="00B45E16"/>
    <w:rsid w:val="00B45E30"/>
    <w:rsid w:val="00B45FE8"/>
    <w:rsid w:val="00B46422"/>
    <w:rsid w:val="00B465EB"/>
    <w:rsid w:val="00B46965"/>
    <w:rsid w:val="00B46976"/>
    <w:rsid w:val="00B46FFE"/>
    <w:rsid w:val="00B47446"/>
    <w:rsid w:val="00B47B32"/>
    <w:rsid w:val="00B47BE7"/>
    <w:rsid w:val="00B47FA3"/>
    <w:rsid w:val="00B5006D"/>
    <w:rsid w:val="00B50C3B"/>
    <w:rsid w:val="00B50DAA"/>
    <w:rsid w:val="00B50E9B"/>
    <w:rsid w:val="00B51933"/>
    <w:rsid w:val="00B51B2B"/>
    <w:rsid w:val="00B51B7E"/>
    <w:rsid w:val="00B52349"/>
    <w:rsid w:val="00B52635"/>
    <w:rsid w:val="00B52DF2"/>
    <w:rsid w:val="00B5305F"/>
    <w:rsid w:val="00B531F4"/>
    <w:rsid w:val="00B53431"/>
    <w:rsid w:val="00B53864"/>
    <w:rsid w:val="00B53A40"/>
    <w:rsid w:val="00B53D51"/>
    <w:rsid w:val="00B53E91"/>
    <w:rsid w:val="00B53FDC"/>
    <w:rsid w:val="00B540B1"/>
    <w:rsid w:val="00B54192"/>
    <w:rsid w:val="00B544F4"/>
    <w:rsid w:val="00B5455B"/>
    <w:rsid w:val="00B546AF"/>
    <w:rsid w:val="00B54DCC"/>
    <w:rsid w:val="00B54F08"/>
    <w:rsid w:val="00B55A74"/>
    <w:rsid w:val="00B55B4E"/>
    <w:rsid w:val="00B55C0F"/>
    <w:rsid w:val="00B55CB5"/>
    <w:rsid w:val="00B55D2D"/>
    <w:rsid w:val="00B55D3E"/>
    <w:rsid w:val="00B55E4A"/>
    <w:rsid w:val="00B55F30"/>
    <w:rsid w:val="00B56017"/>
    <w:rsid w:val="00B5610D"/>
    <w:rsid w:val="00B56402"/>
    <w:rsid w:val="00B5643F"/>
    <w:rsid w:val="00B5662C"/>
    <w:rsid w:val="00B56632"/>
    <w:rsid w:val="00B566F7"/>
    <w:rsid w:val="00B56D7E"/>
    <w:rsid w:val="00B576C2"/>
    <w:rsid w:val="00B576F8"/>
    <w:rsid w:val="00B5779C"/>
    <w:rsid w:val="00B57932"/>
    <w:rsid w:val="00B57B57"/>
    <w:rsid w:val="00B57F3B"/>
    <w:rsid w:val="00B57F79"/>
    <w:rsid w:val="00B60055"/>
    <w:rsid w:val="00B6032A"/>
    <w:rsid w:val="00B60A5C"/>
    <w:rsid w:val="00B60BB9"/>
    <w:rsid w:val="00B60C19"/>
    <w:rsid w:val="00B60EC4"/>
    <w:rsid w:val="00B60F26"/>
    <w:rsid w:val="00B61005"/>
    <w:rsid w:val="00B61059"/>
    <w:rsid w:val="00B61122"/>
    <w:rsid w:val="00B612B6"/>
    <w:rsid w:val="00B613F9"/>
    <w:rsid w:val="00B61A3B"/>
    <w:rsid w:val="00B61C13"/>
    <w:rsid w:val="00B61C2A"/>
    <w:rsid w:val="00B61C82"/>
    <w:rsid w:val="00B61FD7"/>
    <w:rsid w:val="00B622B9"/>
    <w:rsid w:val="00B6241F"/>
    <w:rsid w:val="00B6259D"/>
    <w:rsid w:val="00B62632"/>
    <w:rsid w:val="00B62CD9"/>
    <w:rsid w:val="00B630D4"/>
    <w:rsid w:val="00B6336C"/>
    <w:rsid w:val="00B6340B"/>
    <w:rsid w:val="00B6397E"/>
    <w:rsid w:val="00B63A21"/>
    <w:rsid w:val="00B63BAB"/>
    <w:rsid w:val="00B63D3D"/>
    <w:rsid w:val="00B63DD2"/>
    <w:rsid w:val="00B64101"/>
    <w:rsid w:val="00B641D3"/>
    <w:rsid w:val="00B64415"/>
    <w:rsid w:val="00B6450F"/>
    <w:rsid w:val="00B648E6"/>
    <w:rsid w:val="00B64A6F"/>
    <w:rsid w:val="00B64B24"/>
    <w:rsid w:val="00B64B97"/>
    <w:rsid w:val="00B64B9F"/>
    <w:rsid w:val="00B64E7A"/>
    <w:rsid w:val="00B64F1D"/>
    <w:rsid w:val="00B6508B"/>
    <w:rsid w:val="00B650A0"/>
    <w:rsid w:val="00B65ABB"/>
    <w:rsid w:val="00B6612F"/>
    <w:rsid w:val="00B661A7"/>
    <w:rsid w:val="00B664F6"/>
    <w:rsid w:val="00B666C2"/>
    <w:rsid w:val="00B66C31"/>
    <w:rsid w:val="00B672A5"/>
    <w:rsid w:val="00B6731B"/>
    <w:rsid w:val="00B6744E"/>
    <w:rsid w:val="00B676A9"/>
    <w:rsid w:val="00B676D8"/>
    <w:rsid w:val="00B67A80"/>
    <w:rsid w:val="00B67AE9"/>
    <w:rsid w:val="00B67D3F"/>
    <w:rsid w:val="00B67DA9"/>
    <w:rsid w:val="00B67E94"/>
    <w:rsid w:val="00B70130"/>
    <w:rsid w:val="00B701BB"/>
    <w:rsid w:val="00B705CC"/>
    <w:rsid w:val="00B70A80"/>
    <w:rsid w:val="00B714C3"/>
    <w:rsid w:val="00B716EA"/>
    <w:rsid w:val="00B71949"/>
    <w:rsid w:val="00B7195C"/>
    <w:rsid w:val="00B71A63"/>
    <w:rsid w:val="00B71CE1"/>
    <w:rsid w:val="00B71F4A"/>
    <w:rsid w:val="00B72440"/>
    <w:rsid w:val="00B725A6"/>
    <w:rsid w:val="00B72AF4"/>
    <w:rsid w:val="00B72D5B"/>
    <w:rsid w:val="00B72DE6"/>
    <w:rsid w:val="00B732CF"/>
    <w:rsid w:val="00B73332"/>
    <w:rsid w:val="00B7350F"/>
    <w:rsid w:val="00B7365E"/>
    <w:rsid w:val="00B73821"/>
    <w:rsid w:val="00B739FE"/>
    <w:rsid w:val="00B73B54"/>
    <w:rsid w:val="00B741E0"/>
    <w:rsid w:val="00B74253"/>
    <w:rsid w:val="00B74274"/>
    <w:rsid w:val="00B7460C"/>
    <w:rsid w:val="00B746FF"/>
    <w:rsid w:val="00B7470F"/>
    <w:rsid w:val="00B7474C"/>
    <w:rsid w:val="00B7489D"/>
    <w:rsid w:val="00B748FD"/>
    <w:rsid w:val="00B74A0F"/>
    <w:rsid w:val="00B74C62"/>
    <w:rsid w:val="00B75049"/>
    <w:rsid w:val="00B75332"/>
    <w:rsid w:val="00B75496"/>
    <w:rsid w:val="00B754E5"/>
    <w:rsid w:val="00B75742"/>
    <w:rsid w:val="00B75AEE"/>
    <w:rsid w:val="00B75D27"/>
    <w:rsid w:val="00B75F94"/>
    <w:rsid w:val="00B75FDA"/>
    <w:rsid w:val="00B76077"/>
    <w:rsid w:val="00B761A6"/>
    <w:rsid w:val="00B7627C"/>
    <w:rsid w:val="00B763EE"/>
    <w:rsid w:val="00B768B9"/>
    <w:rsid w:val="00B76C68"/>
    <w:rsid w:val="00B76D3A"/>
    <w:rsid w:val="00B76DBE"/>
    <w:rsid w:val="00B770B6"/>
    <w:rsid w:val="00B774C1"/>
    <w:rsid w:val="00B77573"/>
    <w:rsid w:val="00B77A3C"/>
    <w:rsid w:val="00B77AD1"/>
    <w:rsid w:val="00B77C91"/>
    <w:rsid w:val="00B802D1"/>
    <w:rsid w:val="00B802DD"/>
    <w:rsid w:val="00B803C2"/>
    <w:rsid w:val="00B8070F"/>
    <w:rsid w:val="00B80B28"/>
    <w:rsid w:val="00B81020"/>
    <w:rsid w:val="00B810D8"/>
    <w:rsid w:val="00B81352"/>
    <w:rsid w:val="00B813FD"/>
    <w:rsid w:val="00B81429"/>
    <w:rsid w:val="00B817BB"/>
    <w:rsid w:val="00B819B8"/>
    <w:rsid w:val="00B81F6E"/>
    <w:rsid w:val="00B8209A"/>
    <w:rsid w:val="00B82383"/>
    <w:rsid w:val="00B8238F"/>
    <w:rsid w:val="00B825A3"/>
    <w:rsid w:val="00B8274E"/>
    <w:rsid w:val="00B829F9"/>
    <w:rsid w:val="00B82D41"/>
    <w:rsid w:val="00B83015"/>
    <w:rsid w:val="00B8311D"/>
    <w:rsid w:val="00B83356"/>
    <w:rsid w:val="00B83799"/>
    <w:rsid w:val="00B83875"/>
    <w:rsid w:val="00B83E21"/>
    <w:rsid w:val="00B83F02"/>
    <w:rsid w:val="00B84293"/>
    <w:rsid w:val="00B843F2"/>
    <w:rsid w:val="00B8448A"/>
    <w:rsid w:val="00B8488F"/>
    <w:rsid w:val="00B84933"/>
    <w:rsid w:val="00B84983"/>
    <w:rsid w:val="00B84A44"/>
    <w:rsid w:val="00B84D0D"/>
    <w:rsid w:val="00B850CE"/>
    <w:rsid w:val="00B852FC"/>
    <w:rsid w:val="00B855F6"/>
    <w:rsid w:val="00B858F0"/>
    <w:rsid w:val="00B85A35"/>
    <w:rsid w:val="00B85D06"/>
    <w:rsid w:val="00B85EC8"/>
    <w:rsid w:val="00B865F6"/>
    <w:rsid w:val="00B866C9"/>
    <w:rsid w:val="00B86AAA"/>
    <w:rsid w:val="00B86E1C"/>
    <w:rsid w:val="00B86E3B"/>
    <w:rsid w:val="00B86E8D"/>
    <w:rsid w:val="00B87181"/>
    <w:rsid w:val="00B87384"/>
    <w:rsid w:val="00B87393"/>
    <w:rsid w:val="00B873C3"/>
    <w:rsid w:val="00B87459"/>
    <w:rsid w:val="00B879A3"/>
    <w:rsid w:val="00B87AD0"/>
    <w:rsid w:val="00B87BBF"/>
    <w:rsid w:val="00B87F3F"/>
    <w:rsid w:val="00B9014F"/>
    <w:rsid w:val="00B9080B"/>
    <w:rsid w:val="00B908CE"/>
    <w:rsid w:val="00B908E5"/>
    <w:rsid w:val="00B90D6F"/>
    <w:rsid w:val="00B9112F"/>
    <w:rsid w:val="00B91447"/>
    <w:rsid w:val="00B91540"/>
    <w:rsid w:val="00B9163E"/>
    <w:rsid w:val="00B9169C"/>
    <w:rsid w:val="00B91707"/>
    <w:rsid w:val="00B91B54"/>
    <w:rsid w:val="00B9217C"/>
    <w:rsid w:val="00B92AFE"/>
    <w:rsid w:val="00B936B2"/>
    <w:rsid w:val="00B93961"/>
    <w:rsid w:val="00B93DF7"/>
    <w:rsid w:val="00B93EF9"/>
    <w:rsid w:val="00B93F93"/>
    <w:rsid w:val="00B9412B"/>
    <w:rsid w:val="00B945EE"/>
    <w:rsid w:val="00B94777"/>
    <w:rsid w:val="00B9491E"/>
    <w:rsid w:val="00B94B21"/>
    <w:rsid w:val="00B94C54"/>
    <w:rsid w:val="00B94EA3"/>
    <w:rsid w:val="00B94F15"/>
    <w:rsid w:val="00B94F36"/>
    <w:rsid w:val="00B9573F"/>
    <w:rsid w:val="00B958E0"/>
    <w:rsid w:val="00B95A15"/>
    <w:rsid w:val="00B95BE4"/>
    <w:rsid w:val="00B95F3B"/>
    <w:rsid w:val="00B961FE"/>
    <w:rsid w:val="00B96294"/>
    <w:rsid w:val="00B963D0"/>
    <w:rsid w:val="00B963F1"/>
    <w:rsid w:val="00B96ACA"/>
    <w:rsid w:val="00B97418"/>
    <w:rsid w:val="00B976C0"/>
    <w:rsid w:val="00B97A81"/>
    <w:rsid w:val="00B97BE9"/>
    <w:rsid w:val="00B97FDE"/>
    <w:rsid w:val="00BA0283"/>
    <w:rsid w:val="00BA0B8A"/>
    <w:rsid w:val="00BA0D37"/>
    <w:rsid w:val="00BA0D52"/>
    <w:rsid w:val="00BA0DE9"/>
    <w:rsid w:val="00BA0E7B"/>
    <w:rsid w:val="00BA1044"/>
    <w:rsid w:val="00BA122C"/>
    <w:rsid w:val="00BA12CE"/>
    <w:rsid w:val="00BA1379"/>
    <w:rsid w:val="00BA178D"/>
    <w:rsid w:val="00BA181C"/>
    <w:rsid w:val="00BA19A3"/>
    <w:rsid w:val="00BA1CC6"/>
    <w:rsid w:val="00BA1D89"/>
    <w:rsid w:val="00BA1FFC"/>
    <w:rsid w:val="00BA2153"/>
    <w:rsid w:val="00BA2313"/>
    <w:rsid w:val="00BA23C2"/>
    <w:rsid w:val="00BA28A2"/>
    <w:rsid w:val="00BA2902"/>
    <w:rsid w:val="00BA29DC"/>
    <w:rsid w:val="00BA3764"/>
    <w:rsid w:val="00BA3C42"/>
    <w:rsid w:val="00BA3C6F"/>
    <w:rsid w:val="00BA430F"/>
    <w:rsid w:val="00BA4326"/>
    <w:rsid w:val="00BA441C"/>
    <w:rsid w:val="00BA445F"/>
    <w:rsid w:val="00BA4711"/>
    <w:rsid w:val="00BA48B9"/>
    <w:rsid w:val="00BA4A7A"/>
    <w:rsid w:val="00BA4FED"/>
    <w:rsid w:val="00BA50D9"/>
    <w:rsid w:val="00BA510D"/>
    <w:rsid w:val="00BA522B"/>
    <w:rsid w:val="00BA52C6"/>
    <w:rsid w:val="00BA54AA"/>
    <w:rsid w:val="00BA5BE2"/>
    <w:rsid w:val="00BA5C8E"/>
    <w:rsid w:val="00BA5E13"/>
    <w:rsid w:val="00BA60BF"/>
    <w:rsid w:val="00BA6731"/>
    <w:rsid w:val="00BA6C6D"/>
    <w:rsid w:val="00BA7225"/>
    <w:rsid w:val="00BA7949"/>
    <w:rsid w:val="00BB002A"/>
    <w:rsid w:val="00BB013A"/>
    <w:rsid w:val="00BB0753"/>
    <w:rsid w:val="00BB07BB"/>
    <w:rsid w:val="00BB0854"/>
    <w:rsid w:val="00BB0AED"/>
    <w:rsid w:val="00BB0D55"/>
    <w:rsid w:val="00BB0D96"/>
    <w:rsid w:val="00BB0DA4"/>
    <w:rsid w:val="00BB1335"/>
    <w:rsid w:val="00BB1381"/>
    <w:rsid w:val="00BB1B59"/>
    <w:rsid w:val="00BB1BD2"/>
    <w:rsid w:val="00BB2067"/>
    <w:rsid w:val="00BB224A"/>
    <w:rsid w:val="00BB24BF"/>
    <w:rsid w:val="00BB2AB6"/>
    <w:rsid w:val="00BB2B9E"/>
    <w:rsid w:val="00BB2F2B"/>
    <w:rsid w:val="00BB2F71"/>
    <w:rsid w:val="00BB2FCD"/>
    <w:rsid w:val="00BB30C4"/>
    <w:rsid w:val="00BB35B0"/>
    <w:rsid w:val="00BB3BCD"/>
    <w:rsid w:val="00BB3D50"/>
    <w:rsid w:val="00BB3E7A"/>
    <w:rsid w:val="00BB40DB"/>
    <w:rsid w:val="00BB42A8"/>
    <w:rsid w:val="00BB45EC"/>
    <w:rsid w:val="00BB4960"/>
    <w:rsid w:val="00BB498D"/>
    <w:rsid w:val="00BB49E1"/>
    <w:rsid w:val="00BB4FA3"/>
    <w:rsid w:val="00BB512E"/>
    <w:rsid w:val="00BB516E"/>
    <w:rsid w:val="00BB52E9"/>
    <w:rsid w:val="00BB5397"/>
    <w:rsid w:val="00BB55A6"/>
    <w:rsid w:val="00BB55B3"/>
    <w:rsid w:val="00BB5879"/>
    <w:rsid w:val="00BB5A75"/>
    <w:rsid w:val="00BB5FBF"/>
    <w:rsid w:val="00BB61AE"/>
    <w:rsid w:val="00BB62AD"/>
    <w:rsid w:val="00BB643F"/>
    <w:rsid w:val="00BB6BAF"/>
    <w:rsid w:val="00BB6DAF"/>
    <w:rsid w:val="00BB70F1"/>
    <w:rsid w:val="00BB7144"/>
    <w:rsid w:val="00BB7477"/>
    <w:rsid w:val="00BB7564"/>
    <w:rsid w:val="00BB7756"/>
    <w:rsid w:val="00BC015A"/>
    <w:rsid w:val="00BC02B7"/>
    <w:rsid w:val="00BC0338"/>
    <w:rsid w:val="00BC0416"/>
    <w:rsid w:val="00BC0741"/>
    <w:rsid w:val="00BC0B22"/>
    <w:rsid w:val="00BC0B2E"/>
    <w:rsid w:val="00BC0E59"/>
    <w:rsid w:val="00BC0F57"/>
    <w:rsid w:val="00BC116A"/>
    <w:rsid w:val="00BC1245"/>
    <w:rsid w:val="00BC1280"/>
    <w:rsid w:val="00BC15D8"/>
    <w:rsid w:val="00BC1611"/>
    <w:rsid w:val="00BC1657"/>
    <w:rsid w:val="00BC178A"/>
    <w:rsid w:val="00BC1938"/>
    <w:rsid w:val="00BC1C1E"/>
    <w:rsid w:val="00BC1C89"/>
    <w:rsid w:val="00BC1E3E"/>
    <w:rsid w:val="00BC1FC7"/>
    <w:rsid w:val="00BC2125"/>
    <w:rsid w:val="00BC27CC"/>
    <w:rsid w:val="00BC2927"/>
    <w:rsid w:val="00BC29BC"/>
    <w:rsid w:val="00BC2EC1"/>
    <w:rsid w:val="00BC2F4C"/>
    <w:rsid w:val="00BC3178"/>
    <w:rsid w:val="00BC31DB"/>
    <w:rsid w:val="00BC3255"/>
    <w:rsid w:val="00BC329A"/>
    <w:rsid w:val="00BC3418"/>
    <w:rsid w:val="00BC362D"/>
    <w:rsid w:val="00BC37A4"/>
    <w:rsid w:val="00BC3C9A"/>
    <w:rsid w:val="00BC3E4D"/>
    <w:rsid w:val="00BC3F2C"/>
    <w:rsid w:val="00BC4161"/>
    <w:rsid w:val="00BC4206"/>
    <w:rsid w:val="00BC45CA"/>
    <w:rsid w:val="00BC47D0"/>
    <w:rsid w:val="00BC4953"/>
    <w:rsid w:val="00BC4D19"/>
    <w:rsid w:val="00BC4D88"/>
    <w:rsid w:val="00BC4E76"/>
    <w:rsid w:val="00BC52EC"/>
    <w:rsid w:val="00BC57EE"/>
    <w:rsid w:val="00BC59EE"/>
    <w:rsid w:val="00BC5B57"/>
    <w:rsid w:val="00BC5F09"/>
    <w:rsid w:val="00BC63D7"/>
    <w:rsid w:val="00BC6425"/>
    <w:rsid w:val="00BC64BB"/>
    <w:rsid w:val="00BC680B"/>
    <w:rsid w:val="00BC690E"/>
    <w:rsid w:val="00BC6A21"/>
    <w:rsid w:val="00BC6A74"/>
    <w:rsid w:val="00BC6A86"/>
    <w:rsid w:val="00BC6AF8"/>
    <w:rsid w:val="00BC6C93"/>
    <w:rsid w:val="00BC72DD"/>
    <w:rsid w:val="00BD0235"/>
    <w:rsid w:val="00BD05DA"/>
    <w:rsid w:val="00BD06D3"/>
    <w:rsid w:val="00BD107A"/>
    <w:rsid w:val="00BD10C7"/>
    <w:rsid w:val="00BD1106"/>
    <w:rsid w:val="00BD158F"/>
    <w:rsid w:val="00BD17BB"/>
    <w:rsid w:val="00BD1EA6"/>
    <w:rsid w:val="00BD20ED"/>
    <w:rsid w:val="00BD23C8"/>
    <w:rsid w:val="00BD2530"/>
    <w:rsid w:val="00BD25A3"/>
    <w:rsid w:val="00BD2964"/>
    <w:rsid w:val="00BD2B98"/>
    <w:rsid w:val="00BD2C1C"/>
    <w:rsid w:val="00BD2FFA"/>
    <w:rsid w:val="00BD30E5"/>
    <w:rsid w:val="00BD3D3A"/>
    <w:rsid w:val="00BD3F02"/>
    <w:rsid w:val="00BD43D4"/>
    <w:rsid w:val="00BD4609"/>
    <w:rsid w:val="00BD4612"/>
    <w:rsid w:val="00BD4679"/>
    <w:rsid w:val="00BD4770"/>
    <w:rsid w:val="00BD4D56"/>
    <w:rsid w:val="00BD4E31"/>
    <w:rsid w:val="00BD53B7"/>
    <w:rsid w:val="00BD5722"/>
    <w:rsid w:val="00BD580E"/>
    <w:rsid w:val="00BD59FF"/>
    <w:rsid w:val="00BD6053"/>
    <w:rsid w:val="00BD611B"/>
    <w:rsid w:val="00BD61C3"/>
    <w:rsid w:val="00BD6244"/>
    <w:rsid w:val="00BD6267"/>
    <w:rsid w:val="00BD6A14"/>
    <w:rsid w:val="00BD6A72"/>
    <w:rsid w:val="00BD6A92"/>
    <w:rsid w:val="00BD6E81"/>
    <w:rsid w:val="00BD7008"/>
    <w:rsid w:val="00BD71E4"/>
    <w:rsid w:val="00BD741F"/>
    <w:rsid w:val="00BD7CCC"/>
    <w:rsid w:val="00BE0073"/>
    <w:rsid w:val="00BE0360"/>
    <w:rsid w:val="00BE03D1"/>
    <w:rsid w:val="00BE077F"/>
    <w:rsid w:val="00BE07C5"/>
    <w:rsid w:val="00BE0A19"/>
    <w:rsid w:val="00BE0BE8"/>
    <w:rsid w:val="00BE1199"/>
    <w:rsid w:val="00BE126F"/>
    <w:rsid w:val="00BE1499"/>
    <w:rsid w:val="00BE14AD"/>
    <w:rsid w:val="00BE15B7"/>
    <w:rsid w:val="00BE20E2"/>
    <w:rsid w:val="00BE259B"/>
    <w:rsid w:val="00BE282F"/>
    <w:rsid w:val="00BE2D45"/>
    <w:rsid w:val="00BE2E26"/>
    <w:rsid w:val="00BE2E92"/>
    <w:rsid w:val="00BE3078"/>
    <w:rsid w:val="00BE3362"/>
    <w:rsid w:val="00BE34D8"/>
    <w:rsid w:val="00BE3566"/>
    <w:rsid w:val="00BE35CA"/>
    <w:rsid w:val="00BE3B7D"/>
    <w:rsid w:val="00BE3E06"/>
    <w:rsid w:val="00BE45F2"/>
    <w:rsid w:val="00BE473C"/>
    <w:rsid w:val="00BE47B1"/>
    <w:rsid w:val="00BE4B68"/>
    <w:rsid w:val="00BE51B7"/>
    <w:rsid w:val="00BE5789"/>
    <w:rsid w:val="00BE5CA5"/>
    <w:rsid w:val="00BE5CC3"/>
    <w:rsid w:val="00BE5E25"/>
    <w:rsid w:val="00BE5E76"/>
    <w:rsid w:val="00BE6526"/>
    <w:rsid w:val="00BE67AF"/>
    <w:rsid w:val="00BE697E"/>
    <w:rsid w:val="00BE6CB3"/>
    <w:rsid w:val="00BE75CD"/>
    <w:rsid w:val="00BE798B"/>
    <w:rsid w:val="00BE7A80"/>
    <w:rsid w:val="00BE7BD0"/>
    <w:rsid w:val="00BF016A"/>
    <w:rsid w:val="00BF04C5"/>
    <w:rsid w:val="00BF078C"/>
    <w:rsid w:val="00BF0986"/>
    <w:rsid w:val="00BF0C55"/>
    <w:rsid w:val="00BF0D8A"/>
    <w:rsid w:val="00BF0F88"/>
    <w:rsid w:val="00BF0F9C"/>
    <w:rsid w:val="00BF12CD"/>
    <w:rsid w:val="00BF1655"/>
    <w:rsid w:val="00BF17AE"/>
    <w:rsid w:val="00BF18E3"/>
    <w:rsid w:val="00BF1C41"/>
    <w:rsid w:val="00BF1D84"/>
    <w:rsid w:val="00BF226D"/>
    <w:rsid w:val="00BF22D9"/>
    <w:rsid w:val="00BF237E"/>
    <w:rsid w:val="00BF24D5"/>
    <w:rsid w:val="00BF252A"/>
    <w:rsid w:val="00BF288C"/>
    <w:rsid w:val="00BF28C8"/>
    <w:rsid w:val="00BF366E"/>
    <w:rsid w:val="00BF3A75"/>
    <w:rsid w:val="00BF3A82"/>
    <w:rsid w:val="00BF3B66"/>
    <w:rsid w:val="00BF3DF5"/>
    <w:rsid w:val="00BF3ED3"/>
    <w:rsid w:val="00BF4225"/>
    <w:rsid w:val="00BF4527"/>
    <w:rsid w:val="00BF46F0"/>
    <w:rsid w:val="00BF4BE7"/>
    <w:rsid w:val="00BF4F19"/>
    <w:rsid w:val="00BF511E"/>
    <w:rsid w:val="00BF517C"/>
    <w:rsid w:val="00BF526B"/>
    <w:rsid w:val="00BF5528"/>
    <w:rsid w:val="00BF5612"/>
    <w:rsid w:val="00BF5BD3"/>
    <w:rsid w:val="00BF5CB7"/>
    <w:rsid w:val="00BF5FC7"/>
    <w:rsid w:val="00BF6260"/>
    <w:rsid w:val="00BF64B5"/>
    <w:rsid w:val="00BF6644"/>
    <w:rsid w:val="00BF6774"/>
    <w:rsid w:val="00BF682C"/>
    <w:rsid w:val="00BF6A1A"/>
    <w:rsid w:val="00BF6BCC"/>
    <w:rsid w:val="00BF6C94"/>
    <w:rsid w:val="00BF6E7D"/>
    <w:rsid w:val="00BF6F92"/>
    <w:rsid w:val="00BF71BA"/>
    <w:rsid w:val="00BF7589"/>
    <w:rsid w:val="00BF7977"/>
    <w:rsid w:val="00BF7EDD"/>
    <w:rsid w:val="00C0013E"/>
    <w:rsid w:val="00C00B7C"/>
    <w:rsid w:val="00C01113"/>
    <w:rsid w:val="00C012E7"/>
    <w:rsid w:val="00C01630"/>
    <w:rsid w:val="00C01A7C"/>
    <w:rsid w:val="00C01C3D"/>
    <w:rsid w:val="00C022AF"/>
    <w:rsid w:val="00C022B7"/>
    <w:rsid w:val="00C0230E"/>
    <w:rsid w:val="00C0258D"/>
    <w:rsid w:val="00C02E15"/>
    <w:rsid w:val="00C03077"/>
    <w:rsid w:val="00C032D2"/>
    <w:rsid w:val="00C0366A"/>
    <w:rsid w:val="00C03771"/>
    <w:rsid w:val="00C03783"/>
    <w:rsid w:val="00C03820"/>
    <w:rsid w:val="00C03A5B"/>
    <w:rsid w:val="00C04026"/>
    <w:rsid w:val="00C042A3"/>
    <w:rsid w:val="00C04378"/>
    <w:rsid w:val="00C045D5"/>
    <w:rsid w:val="00C047B4"/>
    <w:rsid w:val="00C047FF"/>
    <w:rsid w:val="00C04871"/>
    <w:rsid w:val="00C04F68"/>
    <w:rsid w:val="00C055F2"/>
    <w:rsid w:val="00C05CAD"/>
    <w:rsid w:val="00C063B8"/>
    <w:rsid w:val="00C065E9"/>
    <w:rsid w:val="00C066F9"/>
    <w:rsid w:val="00C0677D"/>
    <w:rsid w:val="00C0679A"/>
    <w:rsid w:val="00C06928"/>
    <w:rsid w:val="00C06D02"/>
    <w:rsid w:val="00C07170"/>
    <w:rsid w:val="00C071F9"/>
    <w:rsid w:val="00C0735F"/>
    <w:rsid w:val="00C0794F"/>
    <w:rsid w:val="00C07D6D"/>
    <w:rsid w:val="00C10700"/>
    <w:rsid w:val="00C107D1"/>
    <w:rsid w:val="00C1080D"/>
    <w:rsid w:val="00C10ADA"/>
    <w:rsid w:val="00C10B24"/>
    <w:rsid w:val="00C10ECC"/>
    <w:rsid w:val="00C10ED3"/>
    <w:rsid w:val="00C1123D"/>
    <w:rsid w:val="00C1131C"/>
    <w:rsid w:val="00C11D06"/>
    <w:rsid w:val="00C11D5A"/>
    <w:rsid w:val="00C1295D"/>
    <w:rsid w:val="00C136C6"/>
    <w:rsid w:val="00C139B2"/>
    <w:rsid w:val="00C13B1B"/>
    <w:rsid w:val="00C13DCF"/>
    <w:rsid w:val="00C13FD9"/>
    <w:rsid w:val="00C143E8"/>
    <w:rsid w:val="00C14964"/>
    <w:rsid w:val="00C14CA0"/>
    <w:rsid w:val="00C1532C"/>
    <w:rsid w:val="00C153CB"/>
    <w:rsid w:val="00C15F79"/>
    <w:rsid w:val="00C16232"/>
    <w:rsid w:val="00C1633C"/>
    <w:rsid w:val="00C1642F"/>
    <w:rsid w:val="00C164D1"/>
    <w:rsid w:val="00C165E4"/>
    <w:rsid w:val="00C16C67"/>
    <w:rsid w:val="00C16FA2"/>
    <w:rsid w:val="00C172A1"/>
    <w:rsid w:val="00C17A94"/>
    <w:rsid w:val="00C17B03"/>
    <w:rsid w:val="00C17C56"/>
    <w:rsid w:val="00C200A3"/>
    <w:rsid w:val="00C203F4"/>
    <w:rsid w:val="00C2040C"/>
    <w:rsid w:val="00C20458"/>
    <w:rsid w:val="00C20601"/>
    <w:rsid w:val="00C207BC"/>
    <w:rsid w:val="00C208EA"/>
    <w:rsid w:val="00C20B47"/>
    <w:rsid w:val="00C20CBB"/>
    <w:rsid w:val="00C20EB4"/>
    <w:rsid w:val="00C210D7"/>
    <w:rsid w:val="00C21585"/>
    <w:rsid w:val="00C21901"/>
    <w:rsid w:val="00C21A1E"/>
    <w:rsid w:val="00C21D3C"/>
    <w:rsid w:val="00C223B6"/>
    <w:rsid w:val="00C228F7"/>
    <w:rsid w:val="00C22C47"/>
    <w:rsid w:val="00C22EB7"/>
    <w:rsid w:val="00C22EC6"/>
    <w:rsid w:val="00C22F74"/>
    <w:rsid w:val="00C231BE"/>
    <w:rsid w:val="00C2326A"/>
    <w:rsid w:val="00C23395"/>
    <w:rsid w:val="00C2343D"/>
    <w:rsid w:val="00C23C18"/>
    <w:rsid w:val="00C23D60"/>
    <w:rsid w:val="00C23DF3"/>
    <w:rsid w:val="00C24041"/>
    <w:rsid w:val="00C2443D"/>
    <w:rsid w:val="00C24558"/>
    <w:rsid w:val="00C2465C"/>
    <w:rsid w:val="00C2539F"/>
    <w:rsid w:val="00C254CA"/>
    <w:rsid w:val="00C25A52"/>
    <w:rsid w:val="00C25DD9"/>
    <w:rsid w:val="00C25E2D"/>
    <w:rsid w:val="00C25E2F"/>
    <w:rsid w:val="00C25FAC"/>
    <w:rsid w:val="00C25FB0"/>
    <w:rsid w:val="00C26082"/>
    <w:rsid w:val="00C2608E"/>
    <w:rsid w:val="00C26291"/>
    <w:rsid w:val="00C262AE"/>
    <w:rsid w:val="00C27322"/>
    <w:rsid w:val="00C2743B"/>
    <w:rsid w:val="00C27468"/>
    <w:rsid w:val="00C27476"/>
    <w:rsid w:val="00C27514"/>
    <w:rsid w:val="00C27773"/>
    <w:rsid w:val="00C278E6"/>
    <w:rsid w:val="00C27C71"/>
    <w:rsid w:val="00C306B1"/>
    <w:rsid w:val="00C30B2B"/>
    <w:rsid w:val="00C3107B"/>
    <w:rsid w:val="00C31393"/>
    <w:rsid w:val="00C317E2"/>
    <w:rsid w:val="00C31C43"/>
    <w:rsid w:val="00C31D49"/>
    <w:rsid w:val="00C31D67"/>
    <w:rsid w:val="00C31FC1"/>
    <w:rsid w:val="00C32327"/>
    <w:rsid w:val="00C3246A"/>
    <w:rsid w:val="00C3246C"/>
    <w:rsid w:val="00C32490"/>
    <w:rsid w:val="00C32BB0"/>
    <w:rsid w:val="00C32F20"/>
    <w:rsid w:val="00C32FD1"/>
    <w:rsid w:val="00C33135"/>
    <w:rsid w:val="00C33170"/>
    <w:rsid w:val="00C333C9"/>
    <w:rsid w:val="00C334CA"/>
    <w:rsid w:val="00C338DB"/>
    <w:rsid w:val="00C338EA"/>
    <w:rsid w:val="00C33D28"/>
    <w:rsid w:val="00C33D64"/>
    <w:rsid w:val="00C33FD3"/>
    <w:rsid w:val="00C33FEA"/>
    <w:rsid w:val="00C340B2"/>
    <w:rsid w:val="00C344F3"/>
    <w:rsid w:val="00C34746"/>
    <w:rsid w:val="00C34814"/>
    <w:rsid w:val="00C34DBA"/>
    <w:rsid w:val="00C34E50"/>
    <w:rsid w:val="00C34EE8"/>
    <w:rsid w:val="00C350A7"/>
    <w:rsid w:val="00C35298"/>
    <w:rsid w:val="00C3542A"/>
    <w:rsid w:val="00C35912"/>
    <w:rsid w:val="00C35EA6"/>
    <w:rsid w:val="00C35F84"/>
    <w:rsid w:val="00C361F2"/>
    <w:rsid w:val="00C3659F"/>
    <w:rsid w:val="00C3662F"/>
    <w:rsid w:val="00C36633"/>
    <w:rsid w:val="00C366D9"/>
    <w:rsid w:val="00C3691B"/>
    <w:rsid w:val="00C36985"/>
    <w:rsid w:val="00C37581"/>
    <w:rsid w:val="00C3760F"/>
    <w:rsid w:val="00C379ED"/>
    <w:rsid w:val="00C37B9E"/>
    <w:rsid w:val="00C37D19"/>
    <w:rsid w:val="00C37D37"/>
    <w:rsid w:val="00C37DE6"/>
    <w:rsid w:val="00C37E05"/>
    <w:rsid w:val="00C37F53"/>
    <w:rsid w:val="00C40119"/>
    <w:rsid w:val="00C402A5"/>
    <w:rsid w:val="00C403CF"/>
    <w:rsid w:val="00C40767"/>
    <w:rsid w:val="00C40768"/>
    <w:rsid w:val="00C4085C"/>
    <w:rsid w:val="00C409B0"/>
    <w:rsid w:val="00C409E2"/>
    <w:rsid w:val="00C40B20"/>
    <w:rsid w:val="00C40C5E"/>
    <w:rsid w:val="00C40D41"/>
    <w:rsid w:val="00C40F83"/>
    <w:rsid w:val="00C40FF6"/>
    <w:rsid w:val="00C412B8"/>
    <w:rsid w:val="00C4203D"/>
    <w:rsid w:val="00C42177"/>
    <w:rsid w:val="00C424E5"/>
    <w:rsid w:val="00C42800"/>
    <w:rsid w:val="00C42955"/>
    <w:rsid w:val="00C42CCC"/>
    <w:rsid w:val="00C42CCF"/>
    <w:rsid w:val="00C42CEA"/>
    <w:rsid w:val="00C43465"/>
    <w:rsid w:val="00C4359A"/>
    <w:rsid w:val="00C438A5"/>
    <w:rsid w:val="00C440D7"/>
    <w:rsid w:val="00C4418F"/>
    <w:rsid w:val="00C44224"/>
    <w:rsid w:val="00C44254"/>
    <w:rsid w:val="00C4470A"/>
    <w:rsid w:val="00C44924"/>
    <w:rsid w:val="00C44B72"/>
    <w:rsid w:val="00C44C63"/>
    <w:rsid w:val="00C44D42"/>
    <w:rsid w:val="00C44DF9"/>
    <w:rsid w:val="00C44F3B"/>
    <w:rsid w:val="00C45087"/>
    <w:rsid w:val="00C4565B"/>
    <w:rsid w:val="00C45B48"/>
    <w:rsid w:val="00C45EF0"/>
    <w:rsid w:val="00C45F45"/>
    <w:rsid w:val="00C460A9"/>
    <w:rsid w:val="00C46658"/>
    <w:rsid w:val="00C4667E"/>
    <w:rsid w:val="00C47255"/>
    <w:rsid w:val="00C473E5"/>
    <w:rsid w:val="00C47858"/>
    <w:rsid w:val="00C47CE0"/>
    <w:rsid w:val="00C47D1B"/>
    <w:rsid w:val="00C500AA"/>
    <w:rsid w:val="00C5014B"/>
    <w:rsid w:val="00C506A9"/>
    <w:rsid w:val="00C50F0A"/>
    <w:rsid w:val="00C50FD8"/>
    <w:rsid w:val="00C51277"/>
    <w:rsid w:val="00C512C6"/>
    <w:rsid w:val="00C518A1"/>
    <w:rsid w:val="00C51A81"/>
    <w:rsid w:val="00C51E63"/>
    <w:rsid w:val="00C51E91"/>
    <w:rsid w:val="00C51FCF"/>
    <w:rsid w:val="00C5237F"/>
    <w:rsid w:val="00C524E4"/>
    <w:rsid w:val="00C52772"/>
    <w:rsid w:val="00C52A1A"/>
    <w:rsid w:val="00C52A1F"/>
    <w:rsid w:val="00C52A7F"/>
    <w:rsid w:val="00C52D27"/>
    <w:rsid w:val="00C53266"/>
    <w:rsid w:val="00C5331C"/>
    <w:rsid w:val="00C53322"/>
    <w:rsid w:val="00C538E6"/>
    <w:rsid w:val="00C539EF"/>
    <w:rsid w:val="00C543D6"/>
    <w:rsid w:val="00C544BF"/>
    <w:rsid w:val="00C545EB"/>
    <w:rsid w:val="00C54996"/>
    <w:rsid w:val="00C5507E"/>
    <w:rsid w:val="00C550DD"/>
    <w:rsid w:val="00C555DD"/>
    <w:rsid w:val="00C5598B"/>
    <w:rsid w:val="00C55D9F"/>
    <w:rsid w:val="00C560E2"/>
    <w:rsid w:val="00C56376"/>
    <w:rsid w:val="00C564F8"/>
    <w:rsid w:val="00C565E5"/>
    <w:rsid w:val="00C56B56"/>
    <w:rsid w:val="00C57086"/>
    <w:rsid w:val="00C57CDA"/>
    <w:rsid w:val="00C606FA"/>
    <w:rsid w:val="00C6102A"/>
    <w:rsid w:val="00C611AC"/>
    <w:rsid w:val="00C612CA"/>
    <w:rsid w:val="00C614C4"/>
    <w:rsid w:val="00C6170E"/>
    <w:rsid w:val="00C61BD1"/>
    <w:rsid w:val="00C61D3B"/>
    <w:rsid w:val="00C61E8B"/>
    <w:rsid w:val="00C61F75"/>
    <w:rsid w:val="00C62193"/>
    <w:rsid w:val="00C6229F"/>
    <w:rsid w:val="00C62441"/>
    <w:rsid w:val="00C62CB2"/>
    <w:rsid w:val="00C62FD3"/>
    <w:rsid w:val="00C631D4"/>
    <w:rsid w:val="00C637B0"/>
    <w:rsid w:val="00C63B47"/>
    <w:rsid w:val="00C63B6F"/>
    <w:rsid w:val="00C63C36"/>
    <w:rsid w:val="00C63C53"/>
    <w:rsid w:val="00C63CB9"/>
    <w:rsid w:val="00C63D9A"/>
    <w:rsid w:val="00C6407F"/>
    <w:rsid w:val="00C640A9"/>
    <w:rsid w:val="00C6465C"/>
    <w:rsid w:val="00C646A3"/>
    <w:rsid w:val="00C64902"/>
    <w:rsid w:val="00C64AC6"/>
    <w:rsid w:val="00C64D38"/>
    <w:rsid w:val="00C64D7F"/>
    <w:rsid w:val="00C64F22"/>
    <w:rsid w:val="00C65491"/>
    <w:rsid w:val="00C65EC4"/>
    <w:rsid w:val="00C660B4"/>
    <w:rsid w:val="00C66A06"/>
    <w:rsid w:val="00C66E7C"/>
    <w:rsid w:val="00C66F43"/>
    <w:rsid w:val="00C67032"/>
    <w:rsid w:val="00C670E6"/>
    <w:rsid w:val="00C670F2"/>
    <w:rsid w:val="00C67182"/>
    <w:rsid w:val="00C67297"/>
    <w:rsid w:val="00C67883"/>
    <w:rsid w:val="00C67A69"/>
    <w:rsid w:val="00C67C6E"/>
    <w:rsid w:val="00C67EBF"/>
    <w:rsid w:val="00C7017E"/>
    <w:rsid w:val="00C702AB"/>
    <w:rsid w:val="00C702F8"/>
    <w:rsid w:val="00C70302"/>
    <w:rsid w:val="00C70566"/>
    <w:rsid w:val="00C705A9"/>
    <w:rsid w:val="00C707B2"/>
    <w:rsid w:val="00C708AB"/>
    <w:rsid w:val="00C708BC"/>
    <w:rsid w:val="00C70A1B"/>
    <w:rsid w:val="00C70F0F"/>
    <w:rsid w:val="00C710D5"/>
    <w:rsid w:val="00C7138D"/>
    <w:rsid w:val="00C7143E"/>
    <w:rsid w:val="00C718F0"/>
    <w:rsid w:val="00C71929"/>
    <w:rsid w:val="00C71AE0"/>
    <w:rsid w:val="00C71BA0"/>
    <w:rsid w:val="00C71DE0"/>
    <w:rsid w:val="00C72092"/>
    <w:rsid w:val="00C7239E"/>
    <w:rsid w:val="00C7241E"/>
    <w:rsid w:val="00C72575"/>
    <w:rsid w:val="00C726A0"/>
    <w:rsid w:val="00C72712"/>
    <w:rsid w:val="00C72750"/>
    <w:rsid w:val="00C72CA6"/>
    <w:rsid w:val="00C72DBA"/>
    <w:rsid w:val="00C73EF8"/>
    <w:rsid w:val="00C73F1B"/>
    <w:rsid w:val="00C7458A"/>
    <w:rsid w:val="00C74907"/>
    <w:rsid w:val="00C74964"/>
    <w:rsid w:val="00C74BFB"/>
    <w:rsid w:val="00C74C8C"/>
    <w:rsid w:val="00C74FDB"/>
    <w:rsid w:val="00C752EF"/>
    <w:rsid w:val="00C75C5D"/>
    <w:rsid w:val="00C75E4A"/>
    <w:rsid w:val="00C75EF8"/>
    <w:rsid w:val="00C76120"/>
    <w:rsid w:val="00C7676F"/>
    <w:rsid w:val="00C76874"/>
    <w:rsid w:val="00C76889"/>
    <w:rsid w:val="00C76BDD"/>
    <w:rsid w:val="00C76F5B"/>
    <w:rsid w:val="00C77014"/>
    <w:rsid w:val="00C7702F"/>
    <w:rsid w:val="00C771D2"/>
    <w:rsid w:val="00C77315"/>
    <w:rsid w:val="00C7731D"/>
    <w:rsid w:val="00C77575"/>
    <w:rsid w:val="00C7765B"/>
    <w:rsid w:val="00C77A74"/>
    <w:rsid w:val="00C77EB6"/>
    <w:rsid w:val="00C808B0"/>
    <w:rsid w:val="00C80993"/>
    <w:rsid w:val="00C809E1"/>
    <w:rsid w:val="00C80BBA"/>
    <w:rsid w:val="00C80C02"/>
    <w:rsid w:val="00C80F6D"/>
    <w:rsid w:val="00C81454"/>
    <w:rsid w:val="00C81787"/>
    <w:rsid w:val="00C818CF"/>
    <w:rsid w:val="00C81DE8"/>
    <w:rsid w:val="00C820AA"/>
    <w:rsid w:val="00C820C0"/>
    <w:rsid w:val="00C8220C"/>
    <w:rsid w:val="00C8229E"/>
    <w:rsid w:val="00C824C3"/>
    <w:rsid w:val="00C8262C"/>
    <w:rsid w:val="00C82698"/>
    <w:rsid w:val="00C8297A"/>
    <w:rsid w:val="00C82D7A"/>
    <w:rsid w:val="00C83115"/>
    <w:rsid w:val="00C838EC"/>
    <w:rsid w:val="00C83973"/>
    <w:rsid w:val="00C83DDA"/>
    <w:rsid w:val="00C83EFC"/>
    <w:rsid w:val="00C84331"/>
    <w:rsid w:val="00C84C34"/>
    <w:rsid w:val="00C85144"/>
    <w:rsid w:val="00C85170"/>
    <w:rsid w:val="00C8561B"/>
    <w:rsid w:val="00C8587B"/>
    <w:rsid w:val="00C858C8"/>
    <w:rsid w:val="00C861D2"/>
    <w:rsid w:val="00C864F6"/>
    <w:rsid w:val="00C867BF"/>
    <w:rsid w:val="00C867F1"/>
    <w:rsid w:val="00C8688C"/>
    <w:rsid w:val="00C86B50"/>
    <w:rsid w:val="00C86D3E"/>
    <w:rsid w:val="00C86E9B"/>
    <w:rsid w:val="00C8786D"/>
    <w:rsid w:val="00C87880"/>
    <w:rsid w:val="00C87B9A"/>
    <w:rsid w:val="00C87B9E"/>
    <w:rsid w:val="00C90055"/>
    <w:rsid w:val="00C909B1"/>
    <w:rsid w:val="00C90A3A"/>
    <w:rsid w:val="00C90B2E"/>
    <w:rsid w:val="00C90D6C"/>
    <w:rsid w:val="00C90D9D"/>
    <w:rsid w:val="00C90E26"/>
    <w:rsid w:val="00C9103B"/>
    <w:rsid w:val="00C910F8"/>
    <w:rsid w:val="00C9110C"/>
    <w:rsid w:val="00C91144"/>
    <w:rsid w:val="00C915B4"/>
    <w:rsid w:val="00C916FB"/>
    <w:rsid w:val="00C91724"/>
    <w:rsid w:val="00C91A03"/>
    <w:rsid w:val="00C91A56"/>
    <w:rsid w:val="00C91BB8"/>
    <w:rsid w:val="00C91C3E"/>
    <w:rsid w:val="00C91C47"/>
    <w:rsid w:val="00C92820"/>
    <w:rsid w:val="00C92FB6"/>
    <w:rsid w:val="00C930B3"/>
    <w:rsid w:val="00C93C72"/>
    <w:rsid w:val="00C93E76"/>
    <w:rsid w:val="00C94B51"/>
    <w:rsid w:val="00C94C46"/>
    <w:rsid w:val="00C94E64"/>
    <w:rsid w:val="00C94E7D"/>
    <w:rsid w:val="00C95470"/>
    <w:rsid w:val="00C9551C"/>
    <w:rsid w:val="00C955C8"/>
    <w:rsid w:val="00C956EF"/>
    <w:rsid w:val="00C95751"/>
    <w:rsid w:val="00C95898"/>
    <w:rsid w:val="00C95A94"/>
    <w:rsid w:val="00C95B95"/>
    <w:rsid w:val="00C95D67"/>
    <w:rsid w:val="00C95E94"/>
    <w:rsid w:val="00C962FC"/>
    <w:rsid w:val="00C9632E"/>
    <w:rsid w:val="00C969B4"/>
    <w:rsid w:val="00C96A7A"/>
    <w:rsid w:val="00C9717C"/>
    <w:rsid w:val="00C9719A"/>
    <w:rsid w:val="00C975E9"/>
    <w:rsid w:val="00C97776"/>
    <w:rsid w:val="00C97B9E"/>
    <w:rsid w:val="00C97BEC"/>
    <w:rsid w:val="00C97C85"/>
    <w:rsid w:val="00C97FC7"/>
    <w:rsid w:val="00CA04CC"/>
    <w:rsid w:val="00CA0B79"/>
    <w:rsid w:val="00CA0C0D"/>
    <w:rsid w:val="00CA0F02"/>
    <w:rsid w:val="00CA1085"/>
    <w:rsid w:val="00CA11CE"/>
    <w:rsid w:val="00CA12BB"/>
    <w:rsid w:val="00CA15C0"/>
    <w:rsid w:val="00CA1663"/>
    <w:rsid w:val="00CA1831"/>
    <w:rsid w:val="00CA1C2A"/>
    <w:rsid w:val="00CA1F14"/>
    <w:rsid w:val="00CA1FBA"/>
    <w:rsid w:val="00CA21D9"/>
    <w:rsid w:val="00CA2363"/>
    <w:rsid w:val="00CA28E1"/>
    <w:rsid w:val="00CA29EA"/>
    <w:rsid w:val="00CA2C38"/>
    <w:rsid w:val="00CA2C9E"/>
    <w:rsid w:val="00CA2D73"/>
    <w:rsid w:val="00CA2DC4"/>
    <w:rsid w:val="00CA2FE9"/>
    <w:rsid w:val="00CA3003"/>
    <w:rsid w:val="00CA3393"/>
    <w:rsid w:val="00CA380D"/>
    <w:rsid w:val="00CA3B19"/>
    <w:rsid w:val="00CA3F87"/>
    <w:rsid w:val="00CA40B5"/>
    <w:rsid w:val="00CA41CC"/>
    <w:rsid w:val="00CA449B"/>
    <w:rsid w:val="00CA44DF"/>
    <w:rsid w:val="00CA48BF"/>
    <w:rsid w:val="00CA4B4D"/>
    <w:rsid w:val="00CA4BFD"/>
    <w:rsid w:val="00CA4D76"/>
    <w:rsid w:val="00CA4E95"/>
    <w:rsid w:val="00CA4EE4"/>
    <w:rsid w:val="00CA50A2"/>
    <w:rsid w:val="00CA54EA"/>
    <w:rsid w:val="00CA55BB"/>
    <w:rsid w:val="00CA560A"/>
    <w:rsid w:val="00CA57BA"/>
    <w:rsid w:val="00CA5A6C"/>
    <w:rsid w:val="00CA5D81"/>
    <w:rsid w:val="00CA6449"/>
    <w:rsid w:val="00CA64AE"/>
    <w:rsid w:val="00CA6594"/>
    <w:rsid w:val="00CA67F2"/>
    <w:rsid w:val="00CA6BD7"/>
    <w:rsid w:val="00CA6E22"/>
    <w:rsid w:val="00CA7081"/>
    <w:rsid w:val="00CA77D0"/>
    <w:rsid w:val="00CA77EA"/>
    <w:rsid w:val="00CA78A4"/>
    <w:rsid w:val="00CA7AD7"/>
    <w:rsid w:val="00CA7C55"/>
    <w:rsid w:val="00CA7C7B"/>
    <w:rsid w:val="00CA7DFA"/>
    <w:rsid w:val="00CA7E6A"/>
    <w:rsid w:val="00CB0029"/>
    <w:rsid w:val="00CB00D8"/>
    <w:rsid w:val="00CB0262"/>
    <w:rsid w:val="00CB04DD"/>
    <w:rsid w:val="00CB0C6C"/>
    <w:rsid w:val="00CB0D76"/>
    <w:rsid w:val="00CB0DB8"/>
    <w:rsid w:val="00CB1035"/>
    <w:rsid w:val="00CB136C"/>
    <w:rsid w:val="00CB190C"/>
    <w:rsid w:val="00CB1F8D"/>
    <w:rsid w:val="00CB2123"/>
    <w:rsid w:val="00CB221E"/>
    <w:rsid w:val="00CB2295"/>
    <w:rsid w:val="00CB22A1"/>
    <w:rsid w:val="00CB23FB"/>
    <w:rsid w:val="00CB256F"/>
    <w:rsid w:val="00CB28F7"/>
    <w:rsid w:val="00CB29A9"/>
    <w:rsid w:val="00CB2BF4"/>
    <w:rsid w:val="00CB2C12"/>
    <w:rsid w:val="00CB2C2B"/>
    <w:rsid w:val="00CB328C"/>
    <w:rsid w:val="00CB343D"/>
    <w:rsid w:val="00CB375A"/>
    <w:rsid w:val="00CB4968"/>
    <w:rsid w:val="00CB4A17"/>
    <w:rsid w:val="00CB4ABB"/>
    <w:rsid w:val="00CB4AF1"/>
    <w:rsid w:val="00CB4E3A"/>
    <w:rsid w:val="00CB502E"/>
    <w:rsid w:val="00CB50E9"/>
    <w:rsid w:val="00CB5293"/>
    <w:rsid w:val="00CB52B5"/>
    <w:rsid w:val="00CB5828"/>
    <w:rsid w:val="00CB59DC"/>
    <w:rsid w:val="00CB5D01"/>
    <w:rsid w:val="00CB6075"/>
    <w:rsid w:val="00CB63EC"/>
    <w:rsid w:val="00CB645E"/>
    <w:rsid w:val="00CB6850"/>
    <w:rsid w:val="00CB6DE5"/>
    <w:rsid w:val="00CB6ED6"/>
    <w:rsid w:val="00CB7092"/>
    <w:rsid w:val="00CB72F0"/>
    <w:rsid w:val="00CB73C4"/>
    <w:rsid w:val="00CB766D"/>
    <w:rsid w:val="00CB7741"/>
    <w:rsid w:val="00CB7C09"/>
    <w:rsid w:val="00CB7C4A"/>
    <w:rsid w:val="00CB7C84"/>
    <w:rsid w:val="00CC02C3"/>
    <w:rsid w:val="00CC04F1"/>
    <w:rsid w:val="00CC08E8"/>
    <w:rsid w:val="00CC0CA3"/>
    <w:rsid w:val="00CC0D5F"/>
    <w:rsid w:val="00CC0DB4"/>
    <w:rsid w:val="00CC0F0A"/>
    <w:rsid w:val="00CC107B"/>
    <w:rsid w:val="00CC1276"/>
    <w:rsid w:val="00CC1739"/>
    <w:rsid w:val="00CC1755"/>
    <w:rsid w:val="00CC1EAD"/>
    <w:rsid w:val="00CC1F07"/>
    <w:rsid w:val="00CC1F3F"/>
    <w:rsid w:val="00CC1FAA"/>
    <w:rsid w:val="00CC2494"/>
    <w:rsid w:val="00CC2552"/>
    <w:rsid w:val="00CC2764"/>
    <w:rsid w:val="00CC27CC"/>
    <w:rsid w:val="00CC2C07"/>
    <w:rsid w:val="00CC372B"/>
    <w:rsid w:val="00CC37D1"/>
    <w:rsid w:val="00CC39EB"/>
    <w:rsid w:val="00CC3DEC"/>
    <w:rsid w:val="00CC3F0A"/>
    <w:rsid w:val="00CC403F"/>
    <w:rsid w:val="00CC4041"/>
    <w:rsid w:val="00CC4321"/>
    <w:rsid w:val="00CC440A"/>
    <w:rsid w:val="00CC446A"/>
    <w:rsid w:val="00CC45FE"/>
    <w:rsid w:val="00CC47F3"/>
    <w:rsid w:val="00CC48D6"/>
    <w:rsid w:val="00CC4B59"/>
    <w:rsid w:val="00CC5081"/>
    <w:rsid w:val="00CC5697"/>
    <w:rsid w:val="00CC586F"/>
    <w:rsid w:val="00CC5A8D"/>
    <w:rsid w:val="00CC5B12"/>
    <w:rsid w:val="00CC5BE2"/>
    <w:rsid w:val="00CC5F50"/>
    <w:rsid w:val="00CC6259"/>
    <w:rsid w:val="00CC636A"/>
    <w:rsid w:val="00CC6773"/>
    <w:rsid w:val="00CC69D7"/>
    <w:rsid w:val="00CC6A8F"/>
    <w:rsid w:val="00CC6AD9"/>
    <w:rsid w:val="00CC6B41"/>
    <w:rsid w:val="00CC6CF9"/>
    <w:rsid w:val="00CC6F18"/>
    <w:rsid w:val="00CC71C0"/>
    <w:rsid w:val="00CC7233"/>
    <w:rsid w:val="00CC76EE"/>
    <w:rsid w:val="00CC779E"/>
    <w:rsid w:val="00CC77FF"/>
    <w:rsid w:val="00CC791B"/>
    <w:rsid w:val="00CC7BC2"/>
    <w:rsid w:val="00CC7D20"/>
    <w:rsid w:val="00CD00E9"/>
    <w:rsid w:val="00CD016A"/>
    <w:rsid w:val="00CD01C1"/>
    <w:rsid w:val="00CD040D"/>
    <w:rsid w:val="00CD0510"/>
    <w:rsid w:val="00CD0B2A"/>
    <w:rsid w:val="00CD0C88"/>
    <w:rsid w:val="00CD0E73"/>
    <w:rsid w:val="00CD0F1A"/>
    <w:rsid w:val="00CD1000"/>
    <w:rsid w:val="00CD1456"/>
    <w:rsid w:val="00CD1528"/>
    <w:rsid w:val="00CD17CA"/>
    <w:rsid w:val="00CD1BAB"/>
    <w:rsid w:val="00CD1D06"/>
    <w:rsid w:val="00CD238E"/>
    <w:rsid w:val="00CD2528"/>
    <w:rsid w:val="00CD29A3"/>
    <w:rsid w:val="00CD2C7B"/>
    <w:rsid w:val="00CD2FDD"/>
    <w:rsid w:val="00CD30E5"/>
    <w:rsid w:val="00CD3229"/>
    <w:rsid w:val="00CD34D2"/>
    <w:rsid w:val="00CD3694"/>
    <w:rsid w:val="00CD476D"/>
    <w:rsid w:val="00CD479E"/>
    <w:rsid w:val="00CD4DD6"/>
    <w:rsid w:val="00CD4ED8"/>
    <w:rsid w:val="00CD5562"/>
    <w:rsid w:val="00CD563A"/>
    <w:rsid w:val="00CD600A"/>
    <w:rsid w:val="00CD6248"/>
    <w:rsid w:val="00CD6538"/>
    <w:rsid w:val="00CD6D54"/>
    <w:rsid w:val="00CD7248"/>
    <w:rsid w:val="00CD75DD"/>
    <w:rsid w:val="00CD761D"/>
    <w:rsid w:val="00CD7799"/>
    <w:rsid w:val="00CD78B3"/>
    <w:rsid w:val="00CD798B"/>
    <w:rsid w:val="00CD7BD6"/>
    <w:rsid w:val="00CD7E1D"/>
    <w:rsid w:val="00CE0056"/>
    <w:rsid w:val="00CE00F9"/>
    <w:rsid w:val="00CE014E"/>
    <w:rsid w:val="00CE065D"/>
    <w:rsid w:val="00CE0AA8"/>
    <w:rsid w:val="00CE0AFE"/>
    <w:rsid w:val="00CE15B6"/>
    <w:rsid w:val="00CE165B"/>
    <w:rsid w:val="00CE1923"/>
    <w:rsid w:val="00CE1A0F"/>
    <w:rsid w:val="00CE1BE8"/>
    <w:rsid w:val="00CE1BFD"/>
    <w:rsid w:val="00CE1CD1"/>
    <w:rsid w:val="00CE227D"/>
    <w:rsid w:val="00CE24F2"/>
    <w:rsid w:val="00CE251D"/>
    <w:rsid w:val="00CE2525"/>
    <w:rsid w:val="00CE2637"/>
    <w:rsid w:val="00CE2A4B"/>
    <w:rsid w:val="00CE2A93"/>
    <w:rsid w:val="00CE3299"/>
    <w:rsid w:val="00CE32E4"/>
    <w:rsid w:val="00CE3742"/>
    <w:rsid w:val="00CE3A09"/>
    <w:rsid w:val="00CE3CB9"/>
    <w:rsid w:val="00CE3DAF"/>
    <w:rsid w:val="00CE431A"/>
    <w:rsid w:val="00CE536A"/>
    <w:rsid w:val="00CE53B0"/>
    <w:rsid w:val="00CE53BD"/>
    <w:rsid w:val="00CE546C"/>
    <w:rsid w:val="00CE55EE"/>
    <w:rsid w:val="00CE56C5"/>
    <w:rsid w:val="00CE57D9"/>
    <w:rsid w:val="00CE57DA"/>
    <w:rsid w:val="00CE5AEF"/>
    <w:rsid w:val="00CE63D7"/>
    <w:rsid w:val="00CE66AD"/>
    <w:rsid w:val="00CE6BA7"/>
    <w:rsid w:val="00CE6D47"/>
    <w:rsid w:val="00CE6F35"/>
    <w:rsid w:val="00CE709F"/>
    <w:rsid w:val="00CE71C7"/>
    <w:rsid w:val="00CE72EA"/>
    <w:rsid w:val="00CE74A9"/>
    <w:rsid w:val="00CE7982"/>
    <w:rsid w:val="00CE7CDF"/>
    <w:rsid w:val="00CE7E67"/>
    <w:rsid w:val="00CF0243"/>
    <w:rsid w:val="00CF07F5"/>
    <w:rsid w:val="00CF09B5"/>
    <w:rsid w:val="00CF0BBB"/>
    <w:rsid w:val="00CF1050"/>
    <w:rsid w:val="00CF10DE"/>
    <w:rsid w:val="00CF10DF"/>
    <w:rsid w:val="00CF1167"/>
    <w:rsid w:val="00CF1187"/>
    <w:rsid w:val="00CF1D0A"/>
    <w:rsid w:val="00CF1E2B"/>
    <w:rsid w:val="00CF1EE2"/>
    <w:rsid w:val="00CF205C"/>
    <w:rsid w:val="00CF236E"/>
    <w:rsid w:val="00CF2376"/>
    <w:rsid w:val="00CF2688"/>
    <w:rsid w:val="00CF29FD"/>
    <w:rsid w:val="00CF2F74"/>
    <w:rsid w:val="00CF359E"/>
    <w:rsid w:val="00CF35E4"/>
    <w:rsid w:val="00CF3798"/>
    <w:rsid w:val="00CF3A8A"/>
    <w:rsid w:val="00CF3E90"/>
    <w:rsid w:val="00CF3EFA"/>
    <w:rsid w:val="00CF3F45"/>
    <w:rsid w:val="00CF3FDD"/>
    <w:rsid w:val="00CF42E9"/>
    <w:rsid w:val="00CF450D"/>
    <w:rsid w:val="00CF4590"/>
    <w:rsid w:val="00CF48A4"/>
    <w:rsid w:val="00CF4B7C"/>
    <w:rsid w:val="00CF4D99"/>
    <w:rsid w:val="00CF549E"/>
    <w:rsid w:val="00CF5588"/>
    <w:rsid w:val="00CF55E5"/>
    <w:rsid w:val="00CF589A"/>
    <w:rsid w:val="00CF5D5D"/>
    <w:rsid w:val="00CF5ED3"/>
    <w:rsid w:val="00CF614A"/>
    <w:rsid w:val="00CF61B2"/>
    <w:rsid w:val="00CF6525"/>
    <w:rsid w:val="00CF67C7"/>
    <w:rsid w:val="00CF6823"/>
    <w:rsid w:val="00CF6C01"/>
    <w:rsid w:val="00CF700C"/>
    <w:rsid w:val="00CF749C"/>
    <w:rsid w:val="00CF7592"/>
    <w:rsid w:val="00CF761C"/>
    <w:rsid w:val="00CF7B7C"/>
    <w:rsid w:val="00CF7B81"/>
    <w:rsid w:val="00CF7C6F"/>
    <w:rsid w:val="00CF7E15"/>
    <w:rsid w:val="00CF7F0D"/>
    <w:rsid w:val="00D0013E"/>
    <w:rsid w:val="00D0027E"/>
    <w:rsid w:val="00D0033E"/>
    <w:rsid w:val="00D004F6"/>
    <w:rsid w:val="00D0052A"/>
    <w:rsid w:val="00D00754"/>
    <w:rsid w:val="00D0076B"/>
    <w:rsid w:val="00D00C76"/>
    <w:rsid w:val="00D00EFA"/>
    <w:rsid w:val="00D011AE"/>
    <w:rsid w:val="00D01220"/>
    <w:rsid w:val="00D01331"/>
    <w:rsid w:val="00D01408"/>
    <w:rsid w:val="00D015FD"/>
    <w:rsid w:val="00D018C8"/>
    <w:rsid w:val="00D019E3"/>
    <w:rsid w:val="00D01B06"/>
    <w:rsid w:val="00D01D43"/>
    <w:rsid w:val="00D01F13"/>
    <w:rsid w:val="00D01F79"/>
    <w:rsid w:val="00D02023"/>
    <w:rsid w:val="00D023AD"/>
    <w:rsid w:val="00D0253B"/>
    <w:rsid w:val="00D02847"/>
    <w:rsid w:val="00D02992"/>
    <w:rsid w:val="00D02C75"/>
    <w:rsid w:val="00D03211"/>
    <w:rsid w:val="00D03473"/>
    <w:rsid w:val="00D035F6"/>
    <w:rsid w:val="00D03A00"/>
    <w:rsid w:val="00D03A12"/>
    <w:rsid w:val="00D03A88"/>
    <w:rsid w:val="00D03BAF"/>
    <w:rsid w:val="00D03C57"/>
    <w:rsid w:val="00D03E1B"/>
    <w:rsid w:val="00D03E98"/>
    <w:rsid w:val="00D0427E"/>
    <w:rsid w:val="00D043F4"/>
    <w:rsid w:val="00D0442F"/>
    <w:rsid w:val="00D04A63"/>
    <w:rsid w:val="00D04C9A"/>
    <w:rsid w:val="00D04C9E"/>
    <w:rsid w:val="00D04DDA"/>
    <w:rsid w:val="00D050CB"/>
    <w:rsid w:val="00D051A8"/>
    <w:rsid w:val="00D0529D"/>
    <w:rsid w:val="00D053B7"/>
    <w:rsid w:val="00D0551B"/>
    <w:rsid w:val="00D05F43"/>
    <w:rsid w:val="00D05F50"/>
    <w:rsid w:val="00D06099"/>
    <w:rsid w:val="00D0632B"/>
    <w:rsid w:val="00D0696F"/>
    <w:rsid w:val="00D06C6C"/>
    <w:rsid w:val="00D070FF"/>
    <w:rsid w:val="00D073CF"/>
    <w:rsid w:val="00D074F9"/>
    <w:rsid w:val="00D075AA"/>
    <w:rsid w:val="00D076BF"/>
    <w:rsid w:val="00D07841"/>
    <w:rsid w:val="00D1013A"/>
    <w:rsid w:val="00D10755"/>
    <w:rsid w:val="00D10803"/>
    <w:rsid w:val="00D10B74"/>
    <w:rsid w:val="00D10D4A"/>
    <w:rsid w:val="00D10D87"/>
    <w:rsid w:val="00D10FB7"/>
    <w:rsid w:val="00D10FEC"/>
    <w:rsid w:val="00D110BA"/>
    <w:rsid w:val="00D110C5"/>
    <w:rsid w:val="00D11102"/>
    <w:rsid w:val="00D114DB"/>
    <w:rsid w:val="00D114E0"/>
    <w:rsid w:val="00D11646"/>
    <w:rsid w:val="00D11810"/>
    <w:rsid w:val="00D11927"/>
    <w:rsid w:val="00D11E5E"/>
    <w:rsid w:val="00D11E66"/>
    <w:rsid w:val="00D120FC"/>
    <w:rsid w:val="00D12A0B"/>
    <w:rsid w:val="00D12A57"/>
    <w:rsid w:val="00D12BF1"/>
    <w:rsid w:val="00D12DBC"/>
    <w:rsid w:val="00D12DCD"/>
    <w:rsid w:val="00D12FE3"/>
    <w:rsid w:val="00D131B5"/>
    <w:rsid w:val="00D13369"/>
    <w:rsid w:val="00D13AB0"/>
    <w:rsid w:val="00D13C13"/>
    <w:rsid w:val="00D13CEE"/>
    <w:rsid w:val="00D14333"/>
    <w:rsid w:val="00D144A0"/>
    <w:rsid w:val="00D145B2"/>
    <w:rsid w:val="00D14B76"/>
    <w:rsid w:val="00D14F82"/>
    <w:rsid w:val="00D14FD2"/>
    <w:rsid w:val="00D151D7"/>
    <w:rsid w:val="00D152C6"/>
    <w:rsid w:val="00D154B0"/>
    <w:rsid w:val="00D156B2"/>
    <w:rsid w:val="00D158E7"/>
    <w:rsid w:val="00D15CA8"/>
    <w:rsid w:val="00D1665E"/>
    <w:rsid w:val="00D1677C"/>
    <w:rsid w:val="00D16AE3"/>
    <w:rsid w:val="00D1704C"/>
    <w:rsid w:val="00D17367"/>
    <w:rsid w:val="00D173E1"/>
    <w:rsid w:val="00D17AB9"/>
    <w:rsid w:val="00D17CC9"/>
    <w:rsid w:val="00D17D68"/>
    <w:rsid w:val="00D200DF"/>
    <w:rsid w:val="00D20327"/>
    <w:rsid w:val="00D20C5C"/>
    <w:rsid w:val="00D20DF1"/>
    <w:rsid w:val="00D20E5E"/>
    <w:rsid w:val="00D2120B"/>
    <w:rsid w:val="00D21A08"/>
    <w:rsid w:val="00D21E08"/>
    <w:rsid w:val="00D22234"/>
    <w:rsid w:val="00D2226F"/>
    <w:rsid w:val="00D22362"/>
    <w:rsid w:val="00D2263C"/>
    <w:rsid w:val="00D226CC"/>
    <w:rsid w:val="00D228F4"/>
    <w:rsid w:val="00D22AD3"/>
    <w:rsid w:val="00D22B5E"/>
    <w:rsid w:val="00D22D65"/>
    <w:rsid w:val="00D22D76"/>
    <w:rsid w:val="00D22EB9"/>
    <w:rsid w:val="00D22F5B"/>
    <w:rsid w:val="00D230DB"/>
    <w:rsid w:val="00D232DF"/>
    <w:rsid w:val="00D23A6A"/>
    <w:rsid w:val="00D241B8"/>
    <w:rsid w:val="00D24593"/>
    <w:rsid w:val="00D24696"/>
    <w:rsid w:val="00D24A75"/>
    <w:rsid w:val="00D24A9F"/>
    <w:rsid w:val="00D24CC8"/>
    <w:rsid w:val="00D24CFF"/>
    <w:rsid w:val="00D24ED2"/>
    <w:rsid w:val="00D24FDD"/>
    <w:rsid w:val="00D25109"/>
    <w:rsid w:val="00D25155"/>
    <w:rsid w:val="00D2525E"/>
    <w:rsid w:val="00D253DD"/>
    <w:rsid w:val="00D255A7"/>
    <w:rsid w:val="00D255B2"/>
    <w:rsid w:val="00D2561D"/>
    <w:rsid w:val="00D256BD"/>
    <w:rsid w:val="00D25915"/>
    <w:rsid w:val="00D25AB5"/>
    <w:rsid w:val="00D25B4C"/>
    <w:rsid w:val="00D25E58"/>
    <w:rsid w:val="00D2627B"/>
    <w:rsid w:val="00D263AB"/>
    <w:rsid w:val="00D2643F"/>
    <w:rsid w:val="00D26EB2"/>
    <w:rsid w:val="00D26FB2"/>
    <w:rsid w:val="00D2704D"/>
    <w:rsid w:val="00D27319"/>
    <w:rsid w:val="00D274B4"/>
    <w:rsid w:val="00D274D8"/>
    <w:rsid w:val="00D2786F"/>
    <w:rsid w:val="00D27B52"/>
    <w:rsid w:val="00D3002B"/>
    <w:rsid w:val="00D304BC"/>
    <w:rsid w:val="00D3050E"/>
    <w:rsid w:val="00D30988"/>
    <w:rsid w:val="00D31315"/>
    <w:rsid w:val="00D31759"/>
    <w:rsid w:val="00D317F1"/>
    <w:rsid w:val="00D3184B"/>
    <w:rsid w:val="00D31951"/>
    <w:rsid w:val="00D3199E"/>
    <w:rsid w:val="00D31D13"/>
    <w:rsid w:val="00D31F6B"/>
    <w:rsid w:val="00D3209C"/>
    <w:rsid w:val="00D32206"/>
    <w:rsid w:val="00D323EC"/>
    <w:rsid w:val="00D3241C"/>
    <w:rsid w:val="00D325AA"/>
    <w:rsid w:val="00D32A26"/>
    <w:rsid w:val="00D32C29"/>
    <w:rsid w:val="00D32CD8"/>
    <w:rsid w:val="00D3327F"/>
    <w:rsid w:val="00D335A9"/>
    <w:rsid w:val="00D33826"/>
    <w:rsid w:val="00D338CB"/>
    <w:rsid w:val="00D33AEE"/>
    <w:rsid w:val="00D34007"/>
    <w:rsid w:val="00D341ED"/>
    <w:rsid w:val="00D3420F"/>
    <w:rsid w:val="00D349ED"/>
    <w:rsid w:val="00D34DBD"/>
    <w:rsid w:val="00D34F9F"/>
    <w:rsid w:val="00D35214"/>
    <w:rsid w:val="00D35C33"/>
    <w:rsid w:val="00D35E53"/>
    <w:rsid w:val="00D35E98"/>
    <w:rsid w:val="00D35EC8"/>
    <w:rsid w:val="00D3603B"/>
    <w:rsid w:val="00D36252"/>
    <w:rsid w:val="00D36469"/>
    <w:rsid w:val="00D36486"/>
    <w:rsid w:val="00D36655"/>
    <w:rsid w:val="00D3689E"/>
    <w:rsid w:val="00D368B5"/>
    <w:rsid w:val="00D372D4"/>
    <w:rsid w:val="00D3748E"/>
    <w:rsid w:val="00D3775F"/>
    <w:rsid w:val="00D37F11"/>
    <w:rsid w:val="00D40035"/>
    <w:rsid w:val="00D402DF"/>
    <w:rsid w:val="00D40308"/>
    <w:rsid w:val="00D404E3"/>
    <w:rsid w:val="00D40699"/>
    <w:rsid w:val="00D4098F"/>
    <w:rsid w:val="00D40ABE"/>
    <w:rsid w:val="00D40B06"/>
    <w:rsid w:val="00D40F12"/>
    <w:rsid w:val="00D40FBB"/>
    <w:rsid w:val="00D413B2"/>
    <w:rsid w:val="00D41EB1"/>
    <w:rsid w:val="00D42290"/>
    <w:rsid w:val="00D42583"/>
    <w:rsid w:val="00D42C41"/>
    <w:rsid w:val="00D42E5A"/>
    <w:rsid w:val="00D430F0"/>
    <w:rsid w:val="00D4318F"/>
    <w:rsid w:val="00D4331A"/>
    <w:rsid w:val="00D434FC"/>
    <w:rsid w:val="00D43C78"/>
    <w:rsid w:val="00D44113"/>
    <w:rsid w:val="00D44361"/>
    <w:rsid w:val="00D4443D"/>
    <w:rsid w:val="00D447AA"/>
    <w:rsid w:val="00D44E18"/>
    <w:rsid w:val="00D44EE5"/>
    <w:rsid w:val="00D451CE"/>
    <w:rsid w:val="00D4532D"/>
    <w:rsid w:val="00D455F2"/>
    <w:rsid w:val="00D456EC"/>
    <w:rsid w:val="00D456F9"/>
    <w:rsid w:val="00D45889"/>
    <w:rsid w:val="00D4593D"/>
    <w:rsid w:val="00D45A7F"/>
    <w:rsid w:val="00D45AA0"/>
    <w:rsid w:val="00D460CF"/>
    <w:rsid w:val="00D46860"/>
    <w:rsid w:val="00D46B53"/>
    <w:rsid w:val="00D46DC6"/>
    <w:rsid w:val="00D47009"/>
    <w:rsid w:val="00D47486"/>
    <w:rsid w:val="00D476EE"/>
    <w:rsid w:val="00D47711"/>
    <w:rsid w:val="00D47774"/>
    <w:rsid w:val="00D479C7"/>
    <w:rsid w:val="00D47C9B"/>
    <w:rsid w:val="00D47EE4"/>
    <w:rsid w:val="00D47F48"/>
    <w:rsid w:val="00D506FB"/>
    <w:rsid w:val="00D5074A"/>
    <w:rsid w:val="00D50D9E"/>
    <w:rsid w:val="00D50FE0"/>
    <w:rsid w:val="00D51621"/>
    <w:rsid w:val="00D5182B"/>
    <w:rsid w:val="00D51ABD"/>
    <w:rsid w:val="00D51E3A"/>
    <w:rsid w:val="00D5217D"/>
    <w:rsid w:val="00D522EC"/>
    <w:rsid w:val="00D525F4"/>
    <w:rsid w:val="00D5270E"/>
    <w:rsid w:val="00D52E02"/>
    <w:rsid w:val="00D52EF5"/>
    <w:rsid w:val="00D5325A"/>
    <w:rsid w:val="00D53391"/>
    <w:rsid w:val="00D53459"/>
    <w:rsid w:val="00D53581"/>
    <w:rsid w:val="00D53D30"/>
    <w:rsid w:val="00D54083"/>
    <w:rsid w:val="00D542A7"/>
    <w:rsid w:val="00D542C4"/>
    <w:rsid w:val="00D54388"/>
    <w:rsid w:val="00D54799"/>
    <w:rsid w:val="00D54B53"/>
    <w:rsid w:val="00D54C05"/>
    <w:rsid w:val="00D54D75"/>
    <w:rsid w:val="00D54E91"/>
    <w:rsid w:val="00D55015"/>
    <w:rsid w:val="00D554DF"/>
    <w:rsid w:val="00D5560A"/>
    <w:rsid w:val="00D55792"/>
    <w:rsid w:val="00D55A94"/>
    <w:rsid w:val="00D55DC0"/>
    <w:rsid w:val="00D55E61"/>
    <w:rsid w:val="00D566AD"/>
    <w:rsid w:val="00D56E84"/>
    <w:rsid w:val="00D56EBB"/>
    <w:rsid w:val="00D57301"/>
    <w:rsid w:val="00D604FA"/>
    <w:rsid w:val="00D60B79"/>
    <w:rsid w:val="00D60E18"/>
    <w:rsid w:val="00D615B7"/>
    <w:rsid w:val="00D615D3"/>
    <w:rsid w:val="00D6182E"/>
    <w:rsid w:val="00D61D31"/>
    <w:rsid w:val="00D61DF7"/>
    <w:rsid w:val="00D61F3D"/>
    <w:rsid w:val="00D622A9"/>
    <w:rsid w:val="00D6269B"/>
    <w:rsid w:val="00D62B0A"/>
    <w:rsid w:val="00D62CA5"/>
    <w:rsid w:val="00D62FA1"/>
    <w:rsid w:val="00D63301"/>
    <w:rsid w:val="00D634A9"/>
    <w:rsid w:val="00D637C4"/>
    <w:rsid w:val="00D63954"/>
    <w:rsid w:val="00D63D39"/>
    <w:rsid w:val="00D63DA1"/>
    <w:rsid w:val="00D63EB1"/>
    <w:rsid w:val="00D64134"/>
    <w:rsid w:val="00D64246"/>
    <w:rsid w:val="00D64387"/>
    <w:rsid w:val="00D65593"/>
    <w:rsid w:val="00D65F1E"/>
    <w:rsid w:val="00D65F46"/>
    <w:rsid w:val="00D65F4C"/>
    <w:rsid w:val="00D66077"/>
    <w:rsid w:val="00D66216"/>
    <w:rsid w:val="00D6623A"/>
    <w:rsid w:val="00D663A2"/>
    <w:rsid w:val="00D66971"/>
    <w:rsid w:val="00D66B2F"/>
    <w:rsid w:val="00D66CDA"/>
    <w:rsid w:val="00D67207"/>
    <w:rsid w:val="00D67640"/>
    <w:rsid w:val="00D678A9"/>
    <w:rsid w:val="00D678BC"/>
    <w:rsid w:val="00D67910"/>
    <w:rsid w:val="00D679ED"/>
    <w:rsid w:val="00D67A69"/>
    <w:rsid w:val="00D67ED5"/>
    <w:rsid w:val="00D7064B"/>
    <w:rsid w:val="00D70920"/>
    <w:rsid w:val="00D70BAB"/>
    <w:rsid w:val="00D70C6D"/>
    <w:rsid w:val="00D7109A"/>
    <w:rsid w:val="00D710C4"/>
    <w:rsid w:val="00D711CD"/>
    <w:rsid w:val="00D714EB"/>
    <w:rsid w:val="00D715C2"/>
    <w:rsid w:val="00D71749"/>
    <w:rsid w:val="00D7185D"/>
    <w:rsid w:val="00D71DBD"/>
    <w:rsid w:val="00D720D3"/>
    <w:rsid w:val="00D7232D"/>
    <w:rsid w:val="00D729B2"/>
    <w:rsid w:val="00D72AFC"/>
    <w:rsid w:val="00D72C6B"/>
    <w:rsid w:val="00D72D54"/>
    <w:rsid w:val="00D72ED3"/>
    <w:rsid w:val="00D73762"/>
    <w:rsid w:val="00D739EE"/>
    <w:rsid w:val="00D73DB6"/>
    <w:rsid w:val="00D73F55"/>
    <w:rsid w:val="00D7409A"/>
    <w:rsid w:val="00D740DA"/>
    <w:rsid w:val="00D7434B"/>
    <w:rsid w:val="00D74361"/>
    <w:rsid w:val="00D744EC"/>
    <w:rsid w:val="00D74599"/>
    <w:rsid w:val="00D74751"/>
    <w:rsid w:val="00D74A29"/>
    <w:rsid w:val="00D74DBA"/>
    <w:rsid w:val="00D751AD"/>
    <w:rsid w:val="00D75AE8"/>
    <w:rsid w:val="00D75DE1"/>
    <w:rsid w:val="00D7601E"/>
    <w:rsid w:val="00D76712"/>
    <w:rsid w:val="00D76941"/>
    <w:rsid w:val="00D76C5C"/>
    <w:rsid w:val="00D76DE5"/>
    <w:rsid w:val="00D770B8"/>
    <w:rsid w:val="00D77232"/>
    <w:rsid w:val="00D777A8"/>
    <w:rsid w:val="00D777E2"/>
    <w:rsid w:val="00D7792C"/>
    <w:rsid w:val="00D77A8F"/>
    <w:rsid w:val="00D77AF9"/>
    <w:rsid w:val="00D77EFF"/>
    <w:rsid w:val="00D8015D"/>
    <w:rsid w:val="00D80458"/>
    <w:rsid w:val="00D804EE"/>
    <w:rsid w:val="00D80645"/>
    <w:rsid w:val="00D80688"/>
    <w:rsid w:val="00D80ACA"/>
    <w:rsid w:val="00D8135C"/>
    <w:rsid w:val="00D81380"/>
    <w:rsid w:val="00D814D8"/>
    <w:rsid w:val="00D81784"/>
    <w:rsid w:val="00D81B88"/>
    <w:rsid w:val="00D820BE"/>
    <w:rsid w:val="00D824E2"/>
    <w:rsid w:val="00D82510"/>
    <w:rsid w:val="00D827A7"/>
    <w:rsid w:val="00D82890"/>
    <w:rsid w:val="00D82943"/>
    <w:rsid w:val="00D82C0E"/>
    <w:rsid w:val="00D82F11"/>
    <w:rsid w:val="00D83265"/>
    <w:rsid w:val="00D835B9"/>
    <w:rsid w:val="00D8377F"/>
    <w:rsid w:val="00D83895"/>
    <w:rsid w:val="00D839C1"/>
    <w:rsid w:val="00D83FD4"/>
    <w:rsid w:val="00D83FE4"/>
    <w:rsid w:val="00D84067"/>
    <w:rsid w:val="00D849FA"/>
    <w:rsid w:val="00D84BE1"/>
    <w:rsid w:val="00D84D4B"/>
    <w:rsid w:val="00D84DC9"/>
    <w:rsid w:val="00D85622"/>
    <w:rsid w:val="00D85850"/>
    <w:rsid w:val="00D85A64"/>
    <w:rsid w:val="00D85B89"/>
    <w:rsid w:val="00D85DAB"/>
    <w:rsid w:val="00D85F0B"/>
    <w:rsid w:val="00D86146"/>
    <w:rsid w:val="00D865AA"/>
    <w:rsid w:val="00D86810"/>
    <w:rsid w:val="00D86A4F"/>
    <w:rsid w:val="00D86B7A"/>
    <w:rsid w:val="00D86D63"/>
    <w:rsid w:val="00D87337"/>
    <w:rsid w:val="00D874CC"/>
    <w:rsid w:val="00D87F0A"/>
    <w:rsid w:val="00D87FED"/>
    <w:rsid w:val="00D90392"/>
    <w:rsid w:val="00D909B6"/>
    <w:rsid w:val="00D90AC9"/>
    <w:rsid w:val="00D90C65"/>
    <w:rsid w:val="00D90F07"/>
    <w:rsid w:val="00D913D4"/>
    <w:rsid w:val="00D91660"/>
    <w:rsid w:val="00D916AC"/>
    <w:rsid w:val="00D91772"/>
    <w:rsid w:val="00D91CFA"/>
    <w:rsid w:val="00D91D48"/>
    <w:rsid w:val="00D91D67"/>
    <w:rsid w:val="00D920F8"/>
    <w:rsid w:val="00D92770"/>
    <w:rsid w:val="00D92E53"/>
    <w:rsid w:val="00D92ED0"/>
    <w:rsid w:val="00D93414"/>
    <w:rsid w:val="00D936D5"/>
    <w:rsid w:val="00D9372F"/>
    <w:rsid w:val="00D9376B"/>
    <w:rsid w:val="00D93838"/>
    <w:rsid w:val="00D93AE6"/>
    <w:rsid w:val="00D93B27"/>
    <w:rsid w:val="00D93EA9"/>
    <w:rsid w:val="00D93F9C"/>
    <w:rsid w:val="00D9419A"/>
    <w:rsid w:val="00D94867"/>
    <w:rsid w:val="00D949E2"/>
    <w:rsid w:val="00D94AF0"/>
    <w:rsid w:val="00D94BFE"/>
    <w:rsid w:val="00D95891"/>
    <w:rsid w:val="00D95E14"/>
    <w:rsid w:val="00D95EEB"/>
    <w:rsid w:val="00D96573"/>
    <w:rsid w:val="00D96751"/>
    <w:rsid w:val="00D96792"/>
    <w:rsid w:val="00D96859"/>
    <w:rsid w:val="00D968F1"/>
    <w:rsid w:val="00D96E5B"/>
    <w:rsid w:val="00D970B4"/>
    <w:rsid w:val="00D977B8"/>
    <w:rsid w:val="00D97B7F"/>
    <w:rsid w:val="00D97EC2"/>
    <w:rsid w:val="00D97FC6"/>
    <w:rsid w:val="00DA023D"/>
    <w:rsid w:val="00DA035A"/>
    <w:rsid w:val="00DA056B"/>
    <w:rsid w:val="00DA05C7"/>
    <w:rsid w:val="00DA068C"/>
    <w:rsid w:val="00DA0750"/>
    <w:rsid w:val="00DA0B73"/>
    <w:rsid w:val="00DA0E28"/>
    <w:rsid w:val="00DA1BA6"/>
    <w:rsid w:val="00DA1C20"/>
    <w:rsid w:val="00DA1FAB"/>
    <w:rsid w:val="00DA2056"/>
    <w:rsid w:val="00DA20C9"/>
    <w:rsid w:val="00DA2205"/>
    <w:rsid w:val="00DA2290"/>
    <w:rsid w:val="00DA2C03"/>
    <w:rsid w:val="00DA2D33"/>
    <w:rsid w:val="00DA2EA3"/>
    <w:rsid w:val="00DA2F66"/>
    <w:rsid w:val="00DA31A6"/>
    <w:rsid w:val="00DA32A8"/>
    <w:rsid w:val="00DA3558"/>
    <w:rsid w:val="00DA3635"/>
    <w:rsid w:val="00DA3CF7"/>
    <w:rsid w:val="00DA4266"/>
    <w:rsid w:val="00DA4612"/>
    <w:rsid w:val="00DA4765"/>
    <w:rsid w:val="00DA4D83"/>
    <w:rsid w:val="00DA4F9D"/>
    <w:rsid w:val="00DA5154"/>
    <w:rsid w:val="00DA5610"/>
    <w:rsid w:val="00DA57B2"/>
    <w:rsid w:val="00DA5C4D"/>
    <w:rsid w:val="00DA610A"/>
    <w:rsid w:val="00DA6211"/>
    <w:rsid w:val="00DA6E93"/>
    <w:rsid w:val="00DA7229"/>
    <w:rsid w:val="00DA79AC"/>
    <w:rsid w:val="00DA7D75"/>
    <w:rsid w:val="00DA7E25"/>
    <w:rsid w:val="00DA7E73"/>
    <w:rsid w:val="00DA7ED1"/>
    <w:rsid w:val="00DB01B7"/>
    <w:rsid w:val="00DB0305"/>
    <w:rsid w:val="00DB06B4"/>
    <w:rsid w:val="00DB09BC"/>
    <w:rsid w:val="00DB0C71"/>
    <w:rsid w:val="00DB10FC"/>
    <w:rsid w:val="00DB12E8"/>
    <w:rsid w:val="00DB137E"/>
    <w:rsid w:val="00DB1485"/>
    <w:rsid w:val="00DB1A79"/>
    <w:rsid w:val="00DB1B05"/>
    <w:rsid w:val="00DB1C1C"/>
    <w:rsid w:val="00DB1F74"/>
    <w:rsid w:val="00DB2265"/>
    <w:rsid w:val="00DB2587"/>
    <w:rsid w:val="00DB26B8"/>
    <w:rsid w:val="00DB26C3"/>
    <w:rsid w:val="00DB27D9"/>
    <w:rsid w:val="00DB27FB"/>
    <w:rsid w:val="00DB29F6"/>
    <w:rsid w:val="00DB2FCD"/>
    <w:rsid w:val="00DB3272"/>
    <w:rsid w:val="00DB35B6"/>
    <w:rsid w:val="00DB35F2"/>
    <w:rsid w:val="00DB36BB"/>
    <w:rsid w:val="00DB4070"/>
    <w:rsid w:val="00DB42C7"/>
    <w:rsid w:val="00DB4369"/>
    <w:rsid w:val="00DB45C2"/>
    <w:rsid w:val="00DB45E9"/>
    <w:rsid w:val="00DB461E"/>
    <w:rsid w:val="00DB472F"/>
    <w:rsid w:val="00DB4933"/>
    <w:rsid w:val="00DB550D"/>
    <w:rsid w:val="00DB5788"/>
    <w:rsid w:val="00DB58BE"/>
    <w:rsid w:val="00DB5BDE"/>
    <w:rsid w:val="00DB5DC6"/>
    <w:rsid w:val="00DB6209"/>
    <w:rsid w:val="00DB62A1"/>
    <w:rsid w:val="00DB6741"/>
    <w:rsid w:val="00DB6C3A"/>
    <w:rsid w:val="00DB6D9B"/>
    <w:rsid w:val="00DB6DEA"/>
    <w:rsid w:val="00DB6E62"/>
    <w:rsid w:val="00DB6EE8"/>
    <w:rsid w:val="00DB7158"/>
    <w:rsid w:val="00DB73DC"/>
    <w:rsid w:val="00DB7654"/>
    <w:rsid w:val="00DB7875"/>
    <w:rsid w:val="00DB78D9"/>
    <w:rsid w:val="00DB7AAA"/>
    <w:rsid w:val="00DB7C8D"/>
    <w:rsid w:val="00DC01C2"/>
    <w:rsid w:val="00DC0576"/>
    <w:rsid w:val="00DC0745"/>
    <w:rsid w:val="00DC0B2B"/>
    <w:rsid w:val="00DC0BBA"/>
    <w:rsid w:val="00DC0E22"/>
    <w:rsid w:val="00DC0EC1"/>
    <w:rsid w:val="00DC115A"/>
    <w:rsid w:val="00DC1417"/>
    <w:rsid w:val="00DC16F7"/>
    <w:rsid w:val="00DC187F"/>
    <w:rsid w:val="00DC1C50"/>
    <w:rsid w:val="00DC1F0F"/>
    <w:rsid w:val="00DC20BC"/>
    <w:rsid w:val="00DC2179"/>
    <w:rsid w:val="00DC2337"/>
    <w:rsid w:val="00DC2638"/>
    <w:rsid w:val="00DC2748"/>
    <w:rsid w:val="00DC27A0"/>
    <w:rsid w:val="00DC2847"/>
    <w:rsid w:val="00DC2987"/>
    <w:rsid w:val="00DC2DF5"/>
    <w:rsid w:val="00DC309E"/>
    <w:rsid w:val="00DC30F3"/>
    <w:rsid w:val="00DC3279"/>
    <w:rsid w:val="00DC32E2"/>
    <w:rsid w:val="00DC34EF"/>
    <w:rsid w:val="00DC37EE"/>
    <w:rsid w:val="00DC3866"/>
    <w:rsid w:val="00DC41DC"/>
    <w:rsid w:val="00DC428E"/>
    <w:rsid w:val="00DC42E2"/>
    <w:rsid w:val="00DC4876"/>
    <w:rsid w:val="00DC4886"/>
    <w:rsid w:val="00DC4A55"/>
    <w:rsid w:val="00DC4CB4"/>
    <w:rsid w:val="00DC506E"/>
    <w:rsid w:val="00DC51AC"/>
    <w:rsid w:val="00DC5452"/>
    <w:rsid w:val="00DC5C71"/>
    <w:rsid w:val="00DC5DAB"/>
    <w:rsid w:val="00DC62FF"/>
    <w:rsid w:val="00DC6407"/>
    <w:rsid w:val="00DC6654"/>
    <w:rsid w:val="00DC675B"/>
    <w:rsid w:val="00DC6892"/>
    <w:rsid w:val="00DC6D09"/>
    <w:rsid w:val="00DC6F47"/>
    <w:rsid w:val="00DC7403"/>
    <w:rsid w:val="00DC7660"/>
    <w:rsid w:val="00DC78A4"/>
    <w:rsid w:val="00DC7D10"/>
    <w:rsid w:val="00DD022F"/>
    <w:rsid w:val="00DD03C4"/>
    <w:rsid w:val="00DD0736"/>
    <w:rsid w:val="00DD096C"/>
    <w:rsid w:val="00DD0A5A"/>
    <w:rsid w:val="00DD0B61"/>
    <w:rsid w:val="00DD0F48"/>
    <w:rsid w:val="00DD10C1"/>
    <w:rsid w:val="00DD111F"/>
    <w:rsid w:val="00DD1280"/>
    <w:rsid w:val="00DD1331"/>
    <w:rsid w:val="00DD1477"/>
    <w:rsid w:val="00DD173E"/>
    <w:rsid w:val="00DD181B"/>
    <w:rsid w:val="00DD19F0"/>
    <w:rsid w:val="00DD2107"/>
    <w:rsid w:val="00DD26BA"/>
    <w:rsid w:val="00DD2A85"/>
    <w:rsid w:val="00DD2C06"/>
    <w:rsid w:val="00DD2F60"/>
    <w:rsid w:val="00DD3053"/>
    <w:rsid w:val="00DD329A"/>
    <w:rsid w:val="00DD331D"/>
    <w:rsid w:val="00DD37DE"/>
    <w:rsid w:val="00DD3856"/>
    <w:rsid w:val="00DD3BBD"/>
    <w:rsid w:val="00DD3C55"/>
    <w:rsid w:val="00DD3ECD"/>
    <w:rsid w:val="00DD4232"/>
    <w:rsid w:val="00DD4269"/>
    <w:rsid w:val="00DD42EB"/>
    <w:rsid w:val="00DD4928"/>
    <w:rsid w:val="00DD4C1F"/>
    <w:rsid w:val="00DD4D42"/>
    <w:rsid w:val="00DD53D9"/>
    <w:rsid w:val="00DD5728"/>
    <w:rsid w:val="00DD5888"/>
    <w:rsid w:val="00DD5913"/>
    <w:rsid w:val="00DD5924"/>
    <w:rsid w:val="00DD60E4"/>
    <w:rsid w:val="00DD637C"/>
    <w:rsid w:val="00DD6802"/>
    <w:rsid w:val="00DD6A6C"/>
    <w:rsid w:val="00DD6DF4"/>
    <w:rsid w:val="00DD6F96"/>
    <w:rsid w:val="00DD718A"/>
    <w:rsid w:val="00DD7764"/>
    <w:rsid w:val="00DD7931"/>
    <w:rsid w:val="00DD7B77"/>
    <w:rsid w:val="00DD7C7D"/>
    <w:rsid w:val="00DD7DDF"/>
    <w:rsid w:val="00DD7DE1"/>
    <w:rsid w:val="00DE0804"/>
    <w:rsid w:val="00DE0B36"/>
    <w:rsid w:val="00DE0BA5"/>
    <w:rsid w:val="00DE0C7C"/>
    <w:rsid w:val="00DE0EA0"/>
    <w:rsid w:val="00DE0EA3"/>
    <w:rsid w:val="00DE0ECF"/>
    <w:rsid w:val="00DE10C0"/>
    <w:rsid w:val="00DE1C69"/>
    <w:rsid w:val="00DE2F16"/>
    <w:rsid w:val="00DE3463"/>
    <w:rsid w:val="00DE3960"/>
    <w:rsid w:val="00DE3D3C"/>
    <w:rsid w:val="00DE3DA9"/>
    <w:rsid w:val="00DE41F4"/>
    <w:rsid w:val="00DE42CF"/>
    <w:rsid w:val="00DE43DA"/>
    <w:rsid w:val="00DE457C"/>
    <w:rsid w:val="00DE49CD"/>
    <w:rsid w:val="00DE49F0"/>
    <w:rsid w:val="00DE4B49"/>
    <w:rsid w:val="00DE4EF0"/>
    <w:rsid w:val="00DE501F"/>
    <w:rsid w:val="00DE5122"/>
    <w:rsid w:val="00DE5181"/>
    <w:rsid w:val="00DE51E3"/>
    <w:rsid w:val="00DE56FB"/>
    <w:rsid w:val="00DE6742"/>
    <w:rsid w:val="00DE6766"/>
    <w:rsid w:val="00DE68D8"/>
    <w:rsid w:val="00DE6E0B"/>
    <w:rsid w:val="00DE7436"/>
    <w:rsid w:val="00DE753E"/>
    <w:rsid w:val="00DE7A6D"/>
    <w:rsid w:val="00DE7B29"/>
    <w:rsid w:val="00DE7D1A"/>
    <w:rsid w:val="00DE7F2B"/>
    <w:rsid w:val="00DF00B1"/>
    <w:rsid w:val="00DF0485"/>
    <w:rsid w:val="00DF07D4"/>
    <w:rsid w:val="00DF08A7"/>
    <w:rsid w:val="00DF0AB1"/>
    <w:rsid w:val="00DF0B2C"/>
    <w:rsid w:val="00DF142C"/>
    <w:rsid w:val="00DF165C"/>
    <w:rsid w:val="00DF18EE"/>
    <w:rsid w:val="00DF1A41"/>
    <w:rsid w:val="00DF1E91"/>
    <w:rsid w:val="00DF26BF"/>
    <w:rsid w:val="00DF26D6"/>
    <w:rsid w:val="00DF2B90"/>
    <w:rsid w:val="00DF2E37"/>
    <w:rsid w:val="00DF3075"/>
    <w:rsid w:val="00DF3253"/>
    <w:rsid w:val="00DF338E"/>
    <w:rsid w:val="00DF352F"/>
    <w:rsid w:val="00DF3AB8"/>
    <w:rsid w:val="00DF3E53"/>
    <w:rsid w:val="00DF3E81"/>
    <w:rsid w:val="00DF40C2"/>
    <w:rsid w:val="00DF41F3"/>
    <w:rsid w:val="00DF42EE"/>
    <w:rsid w:val="00DF49EB"/>
    <w:rsid w:val="00DF4E6E"/>
    <w:rsid w:val="00DF5420"/>
    <w:rsid w:val="00DF5F57"/>
    <w:rsid w:val="00DF62C6"/>
    <w:rsid w:val="00DF62F7"/>
    <w:rsid w:val="00DF64C8"/>
    <w:rsid w:val="00DF6708"/>
    <w:rsid w:val="00DF76F5"/>
    <w:rsid w:val="00DF78E1"/>
    <w:rsid w:val="00DF7907"/>
    <w:rsid w:val="00DF7D29"/>
    <w:rsid w:val="00DF7D4F"/>
    <w:rsid w:val="00E006FF"/>
    <w:rsid w:val="00E00C70"/>
    <w:rsid w:val="00E00CC2"/>
    <w:rsid w:val="00E00F1C"/>
    <w:rsid w:val="00E01145"/>
    <w:rsid w:val="00E018F5"/>
    <w:rsid w:val="00E01EB2"/>
    <w:rsid w:val="00E01F67"/>
    <w:rsid w:val="00E021CC"/>
    <w:rsid w:val="00E022DF"/>
    <w:rsid w:val="00E027ED"/>
    <w:rsid w:val="00E02A38"/>
    <w:rsid w:val="00E02C5E"/>
    <w:rsid w:val="00E02D44"/>
    <w:rsid w:val="00E02D68"/>
    <w:rsid w:val="00E02F46"/>
    <w:rsid w:val="00E0322E"/>
    <w:rsid w:val="00E038B7"/>
    <w:rsid w:val="00E03A97"/>
    <w:rsid w:val="00E03D38"/>
    <w:rsid w:val="00E03D5E"/>
    <w:rsid w:val="00E03E04"/>
    <w:rsid w:val="00E03E14"/>
    <w:rsid w:val="00E03EBD"/>
    <w:rsid w:val="00E03ED4"/>
    <w:rsid w:val="00E04A60"/>
    <w:rsid w:val="00E04DA2"/>
    <w:rsid w:val="00E05267"/>
    <w:rsid w:val="00E05424"/>
    <w:rsid w:val="00E054C6"/>
    <w:rsid w:val="00E057C7"/>
    <w:rsid w:val="00E05B9D"/>
    <w:rsid w:val="00E0624F"/>
    <w:rsid w:val="00E062D5"/>
    <w:rsid w:val="00E066CA"/>
    <w:rsid w:val="00E067D7"/>
    <w:rsid w:val="00E06A95"/>
    <w:rsid w:val="00E06AD1"/>
    <w:rsid w:val="00E06FA7"/>
    <w:rsid w:val="00E0771D"/>
    <w:rsid w:val="00E077EA"/>
    <w:rsid w:val="00E0789E"/>
    <w:rsid w:val="00E07941"/>
    <w:rsid w:val="00E07B73"/>
    <w:rsid w:val="00E07D1B"/>
    <w:rsid w:val="00E07DB5"/>
    <w:rsid w:val="00E10217"/>
    <w:rsid w:val="00E10321"/>
    <w:rsid w:val="00E105FE"/>
    <w:rsid w:val="00E108E9"/>
    <w:rsid w:val="00E10994"/>
    <w:rsid w:val="00E109A0"/>
    <w:rsid w:val="00E10C95"/>
    <w:rsid w:val="00E10CF0"/>
    <w:rsid w:val="00E11068"/>
    <w:rsid w:val="00E1129B"/>
    <w:rsid w:val="00E1139D"/>
    <w:rsid w:val="00E119CC"/>
    <w:rsid w:val="00E11C19"/>
    <w:rsid w:val="00E11DBF"/>
    <w:rsid w:val="00E11DCD"/>
    <w:rsid w:val="00E11E26"/>
    <w:rsid w:val="00E12381"/>
    <w:rsid w:val="00E124C0"/>
    <w:rsid w:val="00E1251B"/>
    <w:rsid w:val="00E128CC"/>
    <w:rsid w:val="00E1296B"/>
    <w:rsid w:val="00E12DE8"/>
    <w:rsid w:val="00E12F42"/>
    <w:rsid w:val="00E1346B"/>
    <w:rsid w:val="00E1347D"/>
    <w:rsid w:val="00E13509"/>
    <w:rsid w:val="00E1355F"/>
    <w:rsid w:val="00E139F0"/>
    <w:rsid w:val="00E13BBC"/>
    <w:rsid w:val="00E13C7F"/>
    <w:rsid w:val="00E13F87"/>
    <w:rsid w:val="00E13FA4"/>
    <w:rsid w:val="00E14063"/>
    <w:rsid w:val="00E1407A"/>
    <w:rsid w:val="00E14592"/>
    <w:rsid w:val="00E14867"/>
    <w:rsid w:val="00E14A48"/>
    <w:rsid w:val="00E14AC0"/>
    <w:rsid w:val="00E14F5B"/>
    <w:rsid w:val="00E153DF"/>
    <w:rsid w:val="00E153E4"/>
    <w:rsid w:val="00E155E4"/>
    <w:rsid w:val="00E15700"/>
    <w:rsid w:val="00E1591D"/>
    <w:rsid w:val="00E15B0D"/>
    <w:rsid w:val="00E16088"/>
    <w:rsid w:val="00E1621E"/>
    <w:rsid w:val="00E163F4"/>
    <w:rsid w:val="00E16CB3"/>
    <w:rsid w:val="00E16D05"/>
    <w:rsid w:val="00E16D3E"/>
    <w:rsid w:val="00E16DCC"/>
    <w:rsid w:val="00E16E7C"/>
    <w:rsid w:val="00E16F6F"/>
    <w:rsid w:val="00E17128"/>
    <w:rsid w:val="00E17131"/>
    <w:rsid w:val="00E179F3"/>
    <w:rsid w:val="00E17BEF"/>
    <w:rsid w:val="00E17C8C"/>
    <w:rsid w:val="00E2007B"/>
    <w:rsid w:val="00E206A6"/>
    <w:rsid w:val="00E206E9"/>
    <w:rsid w:val="00E207A9"/>
    <w:rsid w:val="00E20F34"/>
    <w:rsid w:val="00E21235"/>
    <w:rsid w:val="00E2125B"/>
    <w:rsid w:val="00E2169D"/>
    <w:rsid w:val="00E21767"/>
    <w:rsid w:val="00E21783"/>
    <w:rsid w:val="00E2189B"/>
    <w:rsid w:val="00E219CA"/>
    <w:rsid w:val="00E21E62"/>
    <w:rsid w:val="00E21F1C"/>
    <w:rsid w:val="00E21F9A"/>
    <w:rsid w:val="00E22409"/>
    <w:rsid w:val="00E228A1"/>
    <w:rsid w:val="00E229F0"/>
    <w:rsid w:val="00E22A40"/>
    <w:rsid w:val="00E22D86"/>
    <w:rsid w:val="00E23090"/>
    <w:rsid w:val="00E232FD"/>
    <w:rsid w:val="00E233E1"/>
    <w:rsid w:val="00E234E4"/>
    <w:rsid w:val="00E23555"/>
    <w:rsid w:val="00E23676"/>
    <w:rsid w:val="00E238A5"/>
    <w:rsid w:val="00E239A2"/>
    <w:rsid w:val="00E23A4E"/>
    <w:rsid w:val="00E23C74"/>
    <w:rsid w:val="00E23D3B"/>
    <w:rsid w:val="00E23ED5"/>
    <w:rsid w:val="00E244F8"/>
    <w:rsid w:val="00E248B6"/>
    <w:rsid w:val="00E248E9"/>
    <w:rsid w:val="00E24CB7"/>
    <w:rsid w:val="00E24FB2"/>
    <w:rsid w:val="00E25023"/>
    <w:rsid w:val="00E25228"/>
    <w:rsid w:val="00E252A2"/>
    <w:rsid w:val="00E252C5"/>
    <w:rsid w:val="00E25332"/>
    <w:rsid w:val="00E25719"/>
    <w:rsid w:val="00E25B73"/>
    <w:rsid w:val="00E262F4"/>
    <w:rsid w:val="00E2666A"/>
    <w:rsid w:val="00E2668E"/>
    <w:rsid w:val="00E26773"/>
    <w:rsid w:val="00E269D6"/>
    <w:rsid w:val="00E272A8"/>
    <w:rsid w:val="00E273A9"/>
    <w:rsid w:val="00E276CB"/>
    <w:rsid w:val="00E27AEF"/>
    <w:rsid w:val="00E27C6F"/>
    <w:rsid w:val="00E27CB1"/>
    <w:rsid w:val="00E27D1F"/>
    <w:rsid w:val="00E301A8"/>
    <w:rsid w:val="00E30A53"/>
    <w:rsid w:val="00E30AB7"/>
    <w:rsid w:val="00E30E15"/>
    <w:rsid w:val="00E313B5"/>
    <w:rsid w:val="00E31609"/>
    <w:rsid w:val="00E3160B"/>
    <w:rsid w:val="00E31853"/>
    <w:rsid w:val="00E31932"/>
    <w:rsid w:val="00E31953"/>
    <w:rsid w:val="00E31A8D"/>
    <w:rsid w:val="00E31BD2"/>
    <w:rsid w:val="00E31E6F"/>
    <w:rsid w:val="00E321AA"/>
    <w:rsid w:val="00E32275"/>
    <w:rsid w:val="00E3237C"/>
    <w:rsid w:val="00E324D5"/>
    <w:rsid w:val="00E324FC"/>
    <w:rsid w:val="00E32694"/>
    <w:rsid w:val="00E32AAF"/>
    <w:rsid w:val="00E32C3D"/>
    <w:rsid w:val="00E32D71"/>
    <w:rsid w:val="00E32D97"/>
    <w:rsid w:val="00E334F0"/>
    <w:rsid w:val="00E3373B"/>
    <w:rsid w:val="00E342AA"/>
    <w:rsid w:val="00E34876"/>
    <w:rsid w:val="00E351A4"/>
    <w:rsid w:val="00E351B2"/>
    <w:rsid w:val="00E356CD"/>
    <w:rsid w:val="00E356FB"/>
    <w:rsid w:val="00E35DCF"/>
    <w:rsid w:val="00E362E1"/>
    <w:rsid w:val="00E36335"/>
    <w:rsid w:val="00E368A8"/>
    <w:rsid w:val="00E36AAE"/>
    <w:rsid w:val="00E37046"/>
    <w:rsid w:val="00E37245"/>
    <w:rsid w:val="00E37931"/>
    <w:rsid w:val="00E37A29"/>
    <w:rsid w:val="00E37ADF"/>
    <w:rsid w:val="00E37C3A"/>
    <w:rsid w:val="00E37C62"/>
    <w:rsid w:val="00E37D8E"/>
    <w:rsid w:val="00E40017"/>
    <w:rsid w:val="00E4003F"/>
    <w:rsid w:val="00E40134"/>
    <w:rsid w:val="00E401B9"/>
    <w:rsid w:val="00E4052E"/>
    <w:rsid w:val="00E406D1"/>
    <w:rsid w:val="00E4083C"/>
    <w:rsid w:val="00E409B3"/>
    <w:rsid w:val="00E40A08"/>
    <w:rsid w:val="00E40B0C"/>
    <w:rsid w:val="00E40C23"/>
    <w:rsid w:val="00E40C58"/>
    <w:rsid w:val="00E41408"/>
    <w:rsid w:val="00E41DE5"/>
    <w:rsid w:val="00E4270E"/>
    <w:rsid w:val="00E4283D"/>
    <w:rsid w:val="00E42EFB"/>
    <w:rsid w:val="00E43028"/>
    <w:rsid w:val="00E43218"/>
    <w:rsid w:val="00E432F2"/>
    <w:rsid w:val="00E43636"/>
    <w:rsid w:val="00E43890"/>
    <w:rsid w:val="00E43938"/>
    <w:rsid w:val="00E43DA6"/>
    <w:rsid w:val="00E444AE"/>
    <w:rsid w:val="00E44928"/>
    <w:rsid w:val="00E4497A"/>
    <w:rsid w:val="00E44AE7"/>
    <w:rsid w:val="00E44C07"/>
    <w:rsid w:val="00E4537F"/>
    <w:rsid w:val="00E45921"/>
    <w:rsid w:val="00E45AD3"/>
    <w:rsid w:val="00E45B1E"/>
    <w:rsid w:val="00E45B2D"/>
    <w:rsid w:val="00E45C56"/>
    <w:rsid w:val="00E46083"/>
    <w:rsid w:val="00E4628B"/>
    <w:rsid w:val="00E462DB"/>
    <w:rsid w:val="00E46510"/>
    <w:rsid w:val="00E46783"/>
    <w:rsid w:val="00E46785"/>
    <w:rsid w:val="00E4678E"/>
    <w:rsid w:val="00E467CB"/>
    <w:rsid w:val="00E46892"/>
    <w:rsid w:val="00E46AD0"/>
    <w:rsid w:val="00E46C81"/>
    <w:rsid w:val="00E477C0"/>
    <w:rsid w:val="00E4791C"/>
    <w:rsid w:val="00E479C2"/>
    <w:rsid w:val="00E47CC4"/>
    <w:rsid w:val="00E47F40"/>
    <w:rsid w:val="00E504D3"/>
    <w:rsid w:val="00E50674"/>
    <w:rsid w:val="00E507E4"/>
    <w:rsid w:val="00E509EC"/>
    <w:rsid w:val="00E50E1F"/>
    <w:rsid w:val="00E50F11"/>
    <w:rsid w:val="00E51311"/>
    <w:rsid w:val="00E513A0"/>
    <w:rsid w:val="00E51411"/>
    <w:rsid w:val="00E51539"/>
    <w:rsid w:val="00E51558"/>
    <w:rsid w:val="00E519FE"/>
    <w:rsid w:val="00E51ED8"/>
    <w:rsid w:val="00E51F47"/>
    <w:rsid w:val="00E52025"/>
    <w:rsid w:val="00E52085"/>
    <w:rsid w:val="00E521A1"/>
    <w:rsid w:val="00E529B7"/>
    <w:rsid w:val="00E52E40"/>
    <w:rsid w:val="00E53866"/>
    <w:rsid w:val="00E53992"/>
    <w:rsid w:val="00E539B0"/>
    <w:rsid w:val="00E539C1"/>
    <w:rsid w:val="00E53B9B"/>
    <w:rsid w:val="00E53C5F"/>
    <w:rsid w:val="00E53FB1"/>
    <w:rsid w:val="00E54612"/>
    <w:rsid w:val="00E548C3"/>
    <w:rsid w:val="00E5499A"/>
    <w:rsid w:val="00E54B10"/>
    <w:rsid w:val="00E54C6F"/>
    <w:rsid w:val="00E551BC"/>
    <w:rsid w:val="00E55513"/>
    <w:rsid w:val="00E55740"/>
    <w:rsid w:val="00E55A21"/>
    <w:rsid w:val="00E55BD4"/>
    <w:rsid w:val="00E55ED5"/>
    <w:rsid w:val="00E5602D"/>
    <w:rsid w:val="00E560E2"/>
    <w:rsid w:val="00E5623B"/>
    <w:rsid w:val="00E5630D"/>
    <w:rsid w:val="00E563B7"/>
    <w:rsid w:val="00E56692"/>
    <w:rsid w:val="00E566B5"/>
    <w:rsid w:val="00E56753"/>
    <w:rsid w:val="00E56958"/>
    <w:rsid w:val="00E56968"/>
    <w:rsid w:val="00E56CB2"/>
    <w:rsid w:val="00E56FCC"/>
    <w:rsid w:val="00E5733B"/>
    <w:rsid w:val="00E576BF"/>
    <w:rsid w:val="00E57D9B"/>
    <w:rsid w:val="00E57E07"/>
    <w:rsid w:val="00E6010B"/>
    <w:rsid w:val="00E60275"/>
    <w:rsid w:val="00E60525"/>
    <w:rsid w:val="00E60537"/>
    <w:rsid w:val="00E60550"/>
    <w:rsid w:val="00E60AB0"/>
    <w:rsid w:val="00E60BEF"/>
    <w:rsid w:val="00E60CB0"/>
    <w:rsid w:val="00E60E72"/>
    <w:rsid w:val="00E6169D"/>
    <w:rsid w:val="00E616F5"/>
    <w:rsid w:val="00E61A7C"/>
    <w:rsid w:val="00E61B71"/>
    <w:rsid w:val="00E621E7"/>
    <w:rsid w:val="00E62493"/>
    <w:rsid w:val="00E62563"/>
    <w:rsid w:val="00E625B2"/>
    <w:rsid w:val="00E6276E"/>
    <w:rsid w:val="00E62A42"/>
    <w:rsid w:val="00E62BE7"/>
    <w:rsid w:val="00E62E4C"/>
    <w:rsid w:val="00E62E50"/>
    <w:rsid w:val="00E62F32"/>
    <w:rsid w:val="00E62FF2"/>
    <w:rsid w:val="00E63491"/>
    <w:rsid w:val="00E635AB"/>
    <w:rsid w:val="00E635E3"/>
    <w:rsid w:val="00E636A9"/>
    <w:rsid w:val="00E636B4"/>
    <w:rsid w:val="00E63768"/>
    <w:rsid w:val="00E63E86"/>
    <w:rsid w:val="00E64130"/>
    <w:rsid w:val="00E64265"/>
    <w:rsid w:val="00E64935"/>
    <w:rsid w:val="00E64B2E"/>
    <w:rsid w:val="00E64F45"/>
    <w:rsid w:val="00E64F76"/>
    <w:rsid w:val="00E65258"/>
    <w:rsid w:val="00E652AB"/>
    <w:rsid w:val="00E658C6"/>
    <w:rsid w:val="00E659CC"/>
    <w:rsid w:val="00E65A4D"/>
    <w:rsid w:val="00E65B61"/>
    <w:rsid w:val="00E65C2A"/>
    <w:rsid w:val="00E65CE3"/>
    <w:rsid w:val="00E65ED3"/>
    <w:rsid w:val="00E6625B"/>
    <w:rsid w:val="00E66A9B"/>
    <w:rsid w:val="00E66EA0"/>
    <w:rsid w:val="00E672B6"/>
    <w:rsid w:val="00E67310"/>
    <w:rsid w:val="00E67422"/>
    <w:rsid w:val="00E67559"/>
    <w:rsid w:val="00E6783B"/>
    <w:rsid w:val="00E67AA4"/>
    <w:rsid w:val="00E67E18"/>
    <w:rsid w:val="00E67E5D"/>
    <w:rsid w:val="00E70059"/>
    <w:rsid w:val="00E70248"/>
    <w:rsid w:val="00E70262"/>
    <w:rsid w:val="00E704B8"/>
    <w:rsid w:val="00E7084A"/>
    <w:rsid w:val="00E7085D"/>
    <w:rsid w:val="00E7096A"/>
    <w:rsid w:val="00E70A66"/>
    <w:rsid w:val="00E70BD3"/>
    <w:rsid w:val="00E70DD1"/>
    <w:rsid w:val="00E70DFB"/>
    <w:rsid w:val="00E70E9C"/>
    <w:rsid w:val="00E70F8A"/>
    <w:rsid w:val="00E7127D"/>
    <w:rsid w:val="00E712F1"/>
    <w:rsid w:val="00E71504"/>
    <w:rsid w:val="00E717C9"/>
    <w:rsid w:val="00E71DD9"/>
    <w:rsid w:val="00E71EC2"/>
    <w:rsid w:val="00E72287"/>
    <w:rsid w:val="00E7295B"/>
    <w:rsid w:val="00E72A4D"/>
    <w:rsid w:val="00E72D07"/>
    <w:rsid w:val="00E72D2B"/>
    <w:rsid w:val="00E72EE9"/>
    <w:rsid w:val="00E72FD7"/>
    <w:rsid w:val="00E7303C"/>
    <w:rsid w:val="00E73109"/>
    <w:rsid w:val="00E73130"/>
    <w:rsid w:val="00E73435"/>
    <w:rsid w:val="00E736D2"/>
    <w:rsid w:val="00E739F2"/>
    <w:rsid w:val="00E73BE5"/>
    <w:rsid w:val="00E73CC3"/>
    <w:rsid w:val="00E73DD9"/>
    <w:rsid w:val="00E7464C"/>
    <w:rsid w:val="00E74956"/>
    <w:rsid w:val="00E74985"/>
    <w:rsid w:val="00E74A7B"/>
    <w:rsid w:val="00E74B8E"/>
    <w:rsid w:val="00E74C9D"/>
    <w:rsid w:val="00E74D87"/>
    <w:rsid w:val="00E74F4B"/>
    <w:rsid w:val="00E7515D"/>
    <w:rsid w:val="00E75581"/>
    <w:rsid w:val="00E7562F"/>
    <w:rsid w:val="00E757D2"/>
    <w:rsid w:val="00E757E4"/>
    <w:rsid w:val="00E758D7"/>
    <w:rsid w:val="00E75A0A"/>
    <w:rsid w:val="00E75BE0"/>
    <w:rsid w:val="00E75CD4"/>
    <w:rsid w:val="00E75E09"/>
    <w:rsid w:val="00E7603F"/>
    <w:rsid w:val="00E76120"/>
    <w:rsid w:val="00E76BB6"/>
    <w:rsid w:val="00E76BD1"/>
    <w:rsid w:val="00E76CFC"/>
    <w:rsid w:val="00E76D20"/>
    <w:rsid w:val="00E76DC1"/>
    <w:rsid w:val="00E77407"/>
    <w:rsid w:val="00E775E0"/>
    <w:rsid w:val="00E7764A"/>
    <w:rsid w:val="00E77859"/>
    <w:rsid w:val="00E778DB"/>
    <w:rsid w:val="00E77A48"/>
    <w:rsid w:val="00E77EA7"/>
    <w:rsid w:val="00E805C6"/>
    <w:rsid w:val="00E808B4"/>
    <w:rsid w:val="00E80AA8"/>
    <w:rsid w:val="00E80AD0"/>
    <w:rsid w:val="00E80C48"/>
    <w:rsid w:val="00E810A3"/>
    <w:rsid w:val="00E81352"/>
    <w:rsid w:val="00E81404"/>
    <w:rsid w:val="00E81677"/>
    <w:rsid w:val="00E81704"/>
    <w:rsid w:val="00E81705"/>
    <w:rsid w:val="00E818C1"/>
    <w:rsid w:val="00E81AFA"/>
    <w:rsid w:val="00E81D72"/>
    <w:rsid w:val="00E81F77"/>
    <w:rsid w:val="00E821A2"/>
    <w:rsid w:val="00E82498"/>
    <w:rsid w:val="00E824C5"/>
    <w:rsid w:val="00E82CED"/>
    <w:rsid w:val="00E82EA4"/>
    <w:rsid w:val="00E836A8"/>
    <w:rsid w:val="00E83708"/>
    <w:rsid w:val="00E83857"/>
    <w:rsid w:val="00E838A3"/>
    <w:rsid w:val="00E83B13"/>
    <w:rsid w:val="00E83B42"/>
    <w:rsid w:val="00E83D39"/>
    <w:rsid w:val="00E83F40"/>
    <w:rsid w:val="00E83FFF"/>
    <w:rsid w:val="00E841CB"/>
    <w:rsid w:val="00E84676"/>
    <w:rsid w:val="00E848EA"/>
    <w:rsid w:val="00E84F0B"/>
    <w:rsid w:val="00E85048"/>
    <w:rsid w:val="00E851FB"/>
    <w:rsid w:val="00E85BFE"/>
    <w:rsid w:val="00E85D40"/>
    <w:rsid w:val="00E85E02"/>
    <w:rsid w:val="00E86011"/>
    <w:rsid w:val="00E861A1"/>
    <w:rsid w:val="00E86658"/>
    <w:rsid w:val="00E86773"/>
    <w:rsid w:val="00E867D9"/>
    <w:rsid w:val="00E86A09"/>
    <w:rsid w:val="00E86A47"/>
    <w:rsid w:val="00E86B20"/>
    <w:rsid w:val="00E86BED"/>
    <w:rsid w:val="00E86D05"/>
    <w:rsid w:val="00E87987"/>
    <w:rsid w:val="00E87B52"/>
    <w:rsid w:val="00E87C73"/>
    <w:rsid w:val="00E90114"/>
    <w:rsid w:val="00E9015D"/>
    <w:rsid w:val="00E903B6"/>
    <w:rsid w:val="00E9179B"/>
    <w:rsid w:val="00E91E1A"/>
    <w:rsid w:val="00E91EEB"/>
    <w:rsid w:val="00E91FED"/>
    <w:rsid w:val="00E92043"/>
    <w:rsid w:val="00E9232D"/>
    <w:rsid w:val="00E92466"/>
    <w:rsid w:val="00E92490"/>
    <w:rsid w:val="00E92650"/>
    <w:rsid w:val="00E926D7"/>
    <w:rsid w:val="00E927F7"/>
    <w:rsid w:val="00E92EAB"/>
    <w:rsid w:val="00E92F42"/>
    <w:rsid w:val="00E92F67"/>
    <w:rsid w:val="00E931AB"/>
    <w:rsid w:val="00E934B9"/>
    <w:rsid w:val="00E93551"/>
    <w:rsid w:val="00E94313"/>
    <w:rsid w:val="00E9434B"/>
    <w:rsid w:val="00E94474"/>
    <w:rsid w:val="00E948AF"/>
    <w:rsid w:val="00E949BF"/>
    <w:rsid w:val="00E94BFE"/>
    <w:rsid w:val="00E9506A"/>
    <w:rsid w:val="00E9515D"/>
    <w:rsid w:val="00E95603"/>
    <w:rsid w:val="00E957FE"/>
    <w:rsid w:val="00E95E1F"/>
    <w:rsid w:val="00E96086"/>
    <w:rsid w:val="00E9616C"/>
    <w:rsid w:val="00E96590"/>
    <w:rsid w:val="00E96989"/>
    <w:rsid w:val="00E969B9"/>
    <w:rsid w:val="00E9710D"/>
    <w:rsid w:val="00E97373"/>
    <w:rsid w:val="00E9749F"/>
    <w:rsid w:val="00E9795E"/>
    <w:rsid w:val="00E97A32"/>
    <w:rsid w:val="00E97A91"/>
    <w:rsid w:val="00E97AAF"/>
    <w:rsid w:val="00E97B86"/>
    <w:rsid w:val="00E97EDD"/>
    <w:rsid w:val="00E97F7A"/>
    <w:rsid w:val="00EA03AD"/>
    <w:rsid w:val="00EA05E2"/>
    <w:rsid w:val="00EA0607"/>
    <w:rsid w:val="00EA0DC5"/>
    <w:rsid w:val="00EA0E68"/>
    <w:rsid w:val="00EA0FBC"/>
    <w:rsid w:val="00EA1A59"/>
    <w:rsid w:val="00EA1C96"/>
    <w:rsid w:val="00EA1E5E"/>
    <w:rsid w:val="00EA1ED5"/>
    <w:rsid w:val="00EA2167"/>
    <w:rsid w:val="00EA21ED"/>
    <w:rsid w:val="00EA2760"/>
    <w:rsid w:val="00EA2A06"/>
    <w:rsid w:val="00EA2EC4"/>
    <w:rsid w:val="00EA2FB0"/>
    <w:rsid w:val="00EA3059"/>
    <w:rsid w:val="00EA3746"/>
    <w:rsid w:val="00EA3E08"/>
    <w:rsid w:val="00EA4319"/>
    <w:rsid w:val="00EA4409"/>
    <w:rsid w:val="00EA4453"/>
    <w:rsid w:val="00EA504B"/>
    <w:rsid w:val="00EA50D8"/>
    <w:rsid w:val="00EA5198"/>
    <w:rsid w:val="00EA531A"/>
    <w:rsid w:val="00EA5716"/>
    <w:rsid w:val="00EA5F4B"/>
    <w:rsid w:val="00EA63E1"/>
    <w:rsid w:val="00EA63FD"/>
    <w:rsid w:val="00EA65C6"/>
    <w:rsid w:val="00EA6873"/>
    <w:rsid w:val="00EA6A48"/>
    <w:rsid w:val="00EA6EB0"/>
    <w:rsid w:val="00EA753F"/>
    <w:rsid w:val="00EA7845"/>
    <w:rsid w:val="00EA7B84"/>
    <w:rsid w:val="00EA7C7C"/>
    <w:rsid w:val="00EA7DD6"/>
    <w:rsid w:val="00EA7E3B"/>
    <w:rsid w:val="00EB049B"/>
    <w:rsid w:val="00EB05DA"/>
    <w:rsid w:val="00EB0667"/>
    <w:rsid w:val="00EB0752"/>
    <w:rsid w:val="00EB0A6A"/>
    <w:rsid w:val="00EB0CCF"/>
    <w:rsid w:val="00EB0DA7"/>
    <w:rsid w:val="00EB0DBC"/>
    <w:rsid w:val="00EB0E9F"/>
    <w:rsid w:val="00EB1647"/>
    <w:rsid w:val="00EB1776"/>
    <w:rsid w:val="00EB1940"/>
    <w:rsid w:val="00EB1AAC"/>
    <w:rsid w:val="00EB1B2D"/>
    <w:rsid w:val="00EB1B94"/>
    <w:rsid w:val="00EB1E70"/>
    <w:rsid w:val="00EB1FC6"/>
    <w:rsid w:val="00EB21FC"/>
    <w:rsid w:val="00EB222F"/>
    <w:rsid w:val="00EB27C8"/>
    <w:rsid w:val="00EB28C3"/>
    <w:rsid w:val="00EB2ECF"/>
    <w:rsid w:val="00EB3276"/>
    <w:rsid w:val="00EB3431"/>
    <w:rsid w:val="00EB3493"/>
    <w:rsid w:val="00EB38FD"/>
    <w:rsid w:val="00EB39FF"/>
    <w:rsid w:val="00EB3B69"/>
    <w:rsid w:val="00EB3B6E"/>
    <w:rsid w:val="00EB3CCC"/>
    <w:rsid w:val="00EB440B"/>
    <w:rsid w:val="00EB4567"/>
    <w:rsid w:val="00EB4757"/>
    <w:rsid w:val="00EB4B00"/>
    <w:rsid w:val="00EB4BB3"/>
    <w:rsid w:val="00EB50DD"/>
    <w:rsid w:val="00EB52B8"/>
    <w:rsid w:val="00EB550F"/>
    <w:rsid w:val="00EB56E0"/>
    <w:rsid w:val="00EB587A"/>
    <w:rsid w:val="00EB58F6"/>
    <w:rsid w:val="00EB5C11"/>
    <w:rsid w:val="00EB5F81"/>
    <w:rsid w:val="00EB6352"/>
    <w:rsid w:val="00EB6554"/>
    <w:rsid w:val="00EB6688"/>
    <w:rsid w:val="00EB673A"/>
    <w:rsid w:val="00EB6754"/>
    <w:rsid w:val="00EB6FE4"/>
    <w:rsid w:val="00EB7125"/>
    <w:rsid w:val="00EB72DB"/>
    <w:rsid w:val="00EB7717"/>
    <w:rsid w:val="00EB784E"/>
    <w:rsid w:val="00EB785F"/>
    <w:rsid w:val="00EB7C49"/>
    <w:rsid w:val="00EC0230"/>
    <w:rsid w:val="00EC04A5"/>
    <w:rsid w:val="00EC0636"/>
    <w:rsid w:val="00EC0813"/>
    <w:rsid w:val="00EC0ACF"/>
    <w:rsid w:val="00EC0AFB"/>
    <w:rsid w:val="00EC1363"/>
    <w:rsid w:val="00EC19B6"/>
    <w:rsid w:val="00EC1AE0"/>
    <w:rsid w:val="00EC1B05"/>
    <w:rsid w:val="00EC1C74"/>
    <w:rsid w:val="00EC1C7D"/>
    <w:rsid w:val="00EC1CA8"/>
    <w:rsid w:val="00EC1E76"/>
    <w:rsid w:val="00EC2B00"/>
    <w:rsid w:val="00EC2C78"/>
    <w:rsid w:val="00EC2E52"/>
    <w:rsid w:val="00EC38FF"/>
    <w:rsid w:val="00EC3B1C"/>
    <w:rsid w:val="00EC3E23"/>
    <w:rsid w:val="00EC3E74"/>
    <w:rsid w:val="00EC4673"/>
    <w:rsid w:val="00EC4DC3"/>
    <w:rsid w:val="00EC4E5B"/>
    <w:rsid w:val="00EC4EB9"/>
    <w:rsid w:val="00EC5122"/>
    <w:rsid w:val="00EC543D"/>
    <w:rsid w:val="00EC571F"/>
    <w:rsid w:val="00EC5AF6"/>
    <w:rsid w:val="00EC60E8"/>
    <w:rsid w:val="00EC61E3"/>
    <w:rsid w:val="00EC62C1"/>
    <w:rsid w:val="00EC6409"/>
    <w:rsid w:val="00EC651A"/>
    <w:rsid w:val="00EC6DEF"/>
    <w:rsid w:val="00EC6E4E"/>
    <w:rsid w:val="00EC6E7F"/>
    <w:rsid w:val="00EC70B1"/>
    <w:rsid w:val="00EC730F"/>
    <w:rsid w:val="00EC748E"/>
    <w:rsid w:val="00EC762A"/>
    <w:rsid w:val="00EC78B0"/>
    <w:rsid w:val="00EC7AB6"/>
    <w:rsid w:val="00EC7D7B"/>
    <w:rsid w:val="00ED01BB"/>
    <w:rsid w:val="00ED030D"/>
    <w:rsid w:val="00ED066B"/>
    <w:rsid w:val="00ED0A3C"/>
    <w:rsid w:val="00ED0ACD"/>
    <w:rsid w:val="00ED1329"/>
    <w:rsid w:val="00ED1585"/>
    <w:rsid w:val="00ED15C1"/>
    <w:rsid w:val="00ED19A8"/>
    <w:rsid w:val="00ED1B2F"/>
    <w:rsid w:val="00ED1C3C"/>
    <w:rsid w:val="00ED1CD0"/>
    <w:rsid w:val="00ED1DFB"/>
    <w:rsid w:val="00ED1F29"/>
    <w:rsid w:val="00ED1F3A"/>
    <w:rsid w:val="00ED262A"/>
    <w:rsid w:val="00ED281C"/>
    <w:rsid w:val="00ED3005"/>
    <w:rsid w:val="00ED316A"/>
    <w:rsid w:val="00ED32F4"/>
    <w:rsid w:val="00ED35B6"/>
    <w:rsid w:val="00ED3A8B"/>
    <w:rsid w:val="00ED3C20"/>
    <w:rsid w:val="00ED3D0F"/>
    <w:rsid w:val="00ED3DDE"/>
    <w:rsid w:val="00ED3E1E"/>
    <w:rsid w:val="00ED41ED"/>
    <w:rsid w:val="00ED4467"/>
    <w:rsid w:val="00ED4689"/>
    <w:rsid w:val="00ED4E15"/>
    <w:rsid w:val="00ED4F37"/>
    <w:rsid w:val="00ED505B"/>
    <w:rsid w:val="00ED522D"/>
    <w:rsid w:val="00ED5A08"/>
    <w:rsid w:val="00ED5CC0"/>
    <w:rsid w:val="00ED66F5"/>
    <w:rsid w:val="00ED6806"/>
    <w:rsid w:val="00ED68AB"/>
    <w:rsid w:val="00ED6C73"/>
    <w:rsid w:val="00ED6CAA"/>
    <w:rsid w:val="00ED6CBB"/>
    <w:rsid w:val="00ED6E46"/>
    <w:rsid w:val="00ED6E74"/>
    <w:rsid w:val="00ED6FEB"/>
    <w:rsid w:val="00ED7003"/>
    <w:rsid w:val="00ED740F"/>
    <w:rsid w:val="00ED774A"/>
    <w:rsid w:val="00ED77CD"/>
    <w:rsid w:val="00ED7AF4"/>
    <w:rsid w:val="00ED7E95"/>
    <w:rsid w:val="00ED7FC0"/>
    <w:rsid w:val="00EE01A6"/>
    <w:rsid w:val="00EE0590"/>
    <w:rsid w:val="00EE0D30"/>
    <w:rsid w:val="00EE0F29"/>
    <w:rsid w:val="00EE0F50"/>
    <w:rsid w:val="00EE1211"/>
    <w:rsid w:val="00EE17A1"/>
    <w:rsid w:val="00EE1907"/>
    <w:rsid w:val="00EE19BC"/>
    <w:rsid w:val="00EE1CBC"/>
    <w:rsid w:val="00EE20D3"/>
    <w:rsid w:val="00EE22B1"/>
    <w:rsid w:val="00EE2475"/>
    <w:rsid w:val="00EE294C"/>
    <w:rsid w:val="00EE2C86"/>
    <w:rsid w:val="00EE2E93"/>
    <w:rsid w:val="00EE2EA7"/>
    <w:rsid w:val="00EE3018"/>
    <w:rsid w:val="00EE30BA"/>
    <w:rsid w:val="00EE3232"/>
    <w:rsid w:val="00EE32A0"/>
    <w:rsid w:val="00EE32A1"/>
    <w:rsid w:val="00EE3460"/>
    <w:rsid w:val="00EE37B1"/>
    <w:rsid w:val="00EE386B"/>
    <w:rsid w:val="00EE3963"/>
    <w:rsid w:val="00EE3B93"/>
    <w:rsid w:val="00EE3D1B"/>
    <w:rsid w:val="00EE3ECA"/>
    <w:rsid w:val="00EE3FEA"/>
    <w:rsid w:val="00EE4073"/>
    <w:rsid w:val="00EE43AD"/>
    <w:rsid w:val="00EE4596"/>
    <w:rsid w:val="00EE463B"/>
    <w:rsid w:val="00EE469A"/>
    <w:rsid w:val="00EE47A5"/>
    <w:rsid w:val="00EE4AF4"/>
    <w:rsid w:val="00EE52CC"/>
    <w:rsid w:val="00EE52FB"/>
    <w:rsid w:val="00EE56A8"/>
    <w:rsid w:val="00EE56D0"/>
    <w:rsid w:val="00EE56D6"/>
    <w:rsid w:val="00EE5759"/>
    <w:rsid w:val="00EE5974"/>
    <w:rsid w:val="00EE5D8D"/>
    <w:rsid w:val="00EE636A"/>
    <w:rsid w:val="00EE6405"/>
    <w:rsid w:val="00EE655D"/>
    <w:rsid w:val="00EE73F6"/>
    <w:rsid w:val="00EE7F62"/>
    <w:rsid w:val="00EF08B5"/>
    <w:rsid w:val="00EF0AB4"/>
    <w:rsid w:val="00EF0B2A"/>
    <w:rsid w:val="00EF0BFC"/>
    <w:rsid w:val="00EF0E58"/>
    <w:rsid w:val="00EF0F0E"/>
    <w:rsid w:val="00EF0FAA"/>
    <w:rsid w:val="00EF0FFC"/>
    <w:rsid w:val="00EF1102"/>
    <w:rsid w:val="00EF1988"/>
    <w:rsid w:val="00EF1ADA"/>
    <w:rsid w:val="00EF1B2F"/>
    <w:rsid w:val="00EF1B31"/>
    <w:rsid w:val="00EF1FB0"/>
    <w:rsid w:val="00EF1FEB"/>
    <w:rsid w:val="00EF23DA"/>
    <w:rsid w:val="00EF24E2"/>
    <w:rsid w:val="00EF2671"/>
    <w:rsid w:val="00EF2948"/>
    <w:rsid w:val="00EF29CF"/>
    <w:rsid w:val="00EF2A45"/>
    <w:rsid w:val="00EF301E"/>
    <w:rsid w:val="00EF3237"/>
    <w:rsid w:val="00EF36E8"/>
    <w:rsid w:val="00EF37B1"/>
    <w:rsid w:val="00EF39C2"/>
    <w:rsid w:val="00EF43E4"/>
    <w:rsid w:val="00EF46C8"/>
    <w:rsid w:val="00EF4B6A"/>
    <w:rsid w:val="00EF4DE4"/>
    <w:rsid w:val="00EF4F1F"/>
    <w:rsid w:val="00EF5022"/>
    <w:rsid w:val="00EF56C6"/>
    <w:rsid w:val="00EF571F"/>
    <w:rsid w:val="00EF5AE9"/>
    <w:rsid w:val="00EF5CE5"/>
    <w:rsid w:val="00EF5D4A"/>
    <w:rsid w:val="00EF5DA5"/>
    <w:rsid w:val="00EF5F48"/>
    <w:rsid w:val="00EF6100"/>
    <w:rsid w:val="00EF6191"/>
    <w:rsid w:val="00EF630B"/>
    <w:rsid w:val="00EF6449"/>
    <w:rsid w:val="00EF6559"/>
    <w:rsid w:val="00EF670B"/>
    <w:rsid w:val="00EF6CCF"/>
    <w:rsid w:val="00EF6D7F"/>
    <w:rsid w:val="00EF6FBF"/>
    <w:rsid w:val="00EF7A90"/>
    <w:rsid w:val="00EF7E15"/>
    <w:rsid w:val="00EF7ED5"/>
    <w:rsid w:val="00F00338"/>
    <w:rsid w:val="00F004BA"/>
    <w:rsid w:val="00F00503"/>
    <w:rsid w:val="00F00A11"/>
    <w:rsid w:val="00F013A9"/>
    <w:rsid w:val="00F019B0"/>
    <w:rsid w:val="00F01DAF"/>
    <w:rsid w:val="00F02133"/>
    <w:rsid w:val="00F023AF"/>
    <w:rsid w:val="00F02695"/>
    <w:rsid w:val="00F026EF"/>
    <w:rsid w:val="00F027A8"/>
    <w:rsid w:val="00F02945"/>
    <w:rsid w:val="00F02970"/>
    <w:rsid w:val="00F02C9B"/>
    <w:rsid w:val="00F036D2"/>
    <w:rsid w:val="00F03D33"/>
    <w:rsid w:val="00F03F1D"/>
    <w:rsid w:val="00F04464"/>
    <w:rsid w:val="00F0478A"/>
    <w:rsid w:val="00F04870"/>
    <w:rsid w:val="00F04C69"/>
    <w:rsid w:val="00F04DFA"/>
    <w:rsid w:val="00F0501A"/>
    <w:rsid w:val="00F05C69"/>
    <w:rsid w:val="00F06068"/>
    <w:rsid w:val="00F0688C"/>
    <w:rsid w:val="00F06A26"/>
    <w:rsid w:val="00F06C5A"/>
    <w:rsid w:val="00F06F18"/>
    <w:rsid w:val="00F074FC"/>
    <w:rsid w:val="00F07771"/>
    <w:rsid w:val="00F07A14"/>
    <w:rsid w:val="00F07D8F"/>
    <w:rsid w:val="00F07F36"/>
    <w:rsid w:val="00F07F74"/>
    <w:rsid w:val="00F07FF1"/>
    <w:rsid w:val="00F101B7"/>
    <w:rsid w:val="00F10683"/>
    <w:rsid w:val="00F10725"/>
    <w:rsid w:val="00F10D1F"/>
    <w:rsid w:val="00F10DF4"/>
    <w:rsid w:val="00F118F3"/>
    <w:rsid w:val="00F11BAC"/>
    <w:rsid w:val="00F12419"/>
    <w:rsid w:val="00F124E2"/>
    <w:rsid w:val="00F126B7"/>
    <w:rsid w:val="00F12B5C"/>
    <w:rsid w:val="00F12EE1"/>
    <w:rsid w:val="00F13299"/>
    <w:rsid w:val="00F13445"/>
    <w:rsid w:val="00F1344E"/>
    <w:rsid w:val="00F136FB"/>
    <w:rsid w:val="00F1370E"/>
    <w:rsid w:val="00F137F3"/>
    <w:rsid w:val="00F1391E"/>
    <w:rsid w:val="00F13B96"/>
    <w:rsid w:val="00F13E3B"/>
    <w:rsid w:val="00F13ED3"/>
    <w:rsid w:val="00F13F82"/>
    <w:rsid w:val="00F14197"/>
    <w:rsid w:val="00F143B2"/>
    <w:rsid w:val="00F143BB"/>
    <w:rsid w:val="00F14510"/>
    <w:rsid w:val="00F14672"/>
    <w:rsid w:val="00F146DD"/>
    <w:rsid w:val="00F14CDA"/>
    <w:rsid w:val="00F150C2"/>
    <w:rsid w:val="00F1542D"/>
    <w:rsid w:val="00F154D5"/>
    <w:rsid w:val="00F1582A"/>
    <w:rsid w:val="00F15F2B"/>
    <w:rsid w:val="00F15F60"/>
    <w:rsid w:val="00F15FED"/>
    <w:rsid w:val="00F16314"/>
    <w:rsid w:val="00F16E88"/>
    <w:rsid w:val="00F171DA"/>
    <w:rsid w:val="00F173E8"/>
    <w:rsid w:val="00F17AD0"/>
    <w:rsid w:val="00F20162"/>
    <w:rsid w:val="00F20560"/>
    <w:rsid w:val="00F20C4B"/>
    <w:rsid w:val="00F20F3C"/>
    <w:rsid w:val="00F20FE1"/>
    <w:rsid w:val="00F21120"/>
    <w:rsid w:val="00F2134A"/>
    <w:rsid w:val="00F214F1"/>
    <w:rsid w:val="00F2152B"/>
    <w:rsid w:val="00F21819"/>
    <w:rsid w:val="00F21C61"/>
    <w:rsid w:val="00F21E63"/>
    <w:rsid w:val="00F21E9A"/>
    <w:rsid w:val="00F21F48"/>
    <w:rsid w:val="00F22032"/>
    <w:rsid w:val="00F2206B"/>
    <w:rsid w:val="00F2270B"/>
    <w:rsid w:val="00F2282D"/>
    <w:rsid w:val="00F229BB"/>
    <w:rsid w:val="00F22B08"/>
    <w:rsid w:val="00F22DFC"/>
    <w:rsid w:val="00F2308B"/>
    <w:rsid w:val="00F234AB"/>
    <w:rsid w:val="00F2353B"/>
    <w:rsid w:val="00F239AE"/>
    <w:rsid w:val="00F242DE"/>
    <w:rsid w:val="00F24323"/>
    <w:rsid w:val="00F244F3"/>
    <w:rsid w:val="00F2463A"/>
    <w:rsid w:val="00F247C6"/>
    <w:rsid w:val="00F249C0"/>
    <w:rsid w:val="00F24F6A"/>
    <w:rsid w:val="00F25075"/>
    <w:rsid w:val="00F253C0"/>
    <w:rsid w:val="00F25E26"/>
    <w:rsid w:val="00F26172"/>
    <w:rsid w:val="00F26215"/>
    <w:rsid w:val="00F26228"/>
    <w:rsid w:val="00F2651E"/>
    <w:rsid w:val="00F26868"/>
    <w:rsid w:val="00F26938"/>
    <w:rsid w:val="00F26D98"/>
    <w:rsid w:val="00F2710A"/>
    <w:rsid w:val="00F271D8"/>
    <w:rsid w:val="00F30068"/>
    <w:rsid w:val="00F300AC"/>
    <w:rsid w:val="00F302B1"/>
    <w:rsid w:val="00F305EC"/>
    <w:rsid w:val="00F30806"/>
    <w:rsid w:val="00F3143F"/>
    <w:rsid w:val="00F3160F"/>
    <w:rsid w:val="00F31C8B"/>
    <w:rsid w:val="00F320D4"/>
    <w:rsid w:val="00F321B0"/>
    <w:rsid w:val="00F3236F"/>
    <w:rsid w:val="00F3246B"/>
    <w:rsid w:val="00F32559"/>
    <w:rsid w:val="00F328C5"/>
    <w:rsid w:val="00F32FC7"/>
    <w:rsid w:val="00F33B64"/>
    <w:rsid w:val="00F33BC0"/>
    <w:rsid w:val="00F33D7F"/>
    <w:rsid w:val="00F33F98"/>
    <w:rsid w:val="00F3407B"/>
    <w:rsid w:val="00F34154"/>
    <w:rsid w:val="00F342AB"/>
    <w:rsid w:val="00F343DD"/>
    <w:rsid w:val="00F34483"/>
    <w:rsid w:val="00F345F2"/>
    <w:rsid w:val="00F349DD"/>
    <w:rsid w:val="00F34A07"/>
    <w:rsid w:val="00F34FD1"/>
    <w:rsid w:val="00F351BE"/>
    <w:rsid w:val="00F35365"/>
    <w:rsid w:val="00F353A8"/>
    <w:rsid w:val="00F3545B"/>
    <w:rsid w:val="00F35C37"/>
    <w:rsid w:val="00F35C82"/>
    <w:rsid w:val="00F35D63"/>
    <w:rsid w:val="00F35E57"/>
    <w:rsid w:val="00F35F28"/>
    <w:rsid w:val="00F36045"/>
    <w:rsid w:val="00F3609D"/>
    <w:rsid w:val="00F3630D"/>
    <w:rsid w:val="00F36702"/>
    <w:rsid w:val="00F36ED2"/>
    <w:rsid w:val="00F37269"/>
    <w:rsid w:val="00F373CC"/>
    <w:rsid w:val="00F374D9"/>
    <w:rsid w:val="00F37608"/>
    <w:rsid w:val="00F37A47"/>
    <w:rsid w:val="00F37A4B"/>
    <w:rsid w:val="00F400C6"/>
    <w:rsid w:val="00F4052E"/>
    <w:rsid w:val="00F40AC5"/>
    <w:rsid w:val="00F40B7A"/>
    <w:rsid w:val="00F40BA2"/>
    <w:rsid w:val="00F40ED0"/>
    <w:rsid w:val="00F40EEB"/>
    <w:rsid w:val="00F4110F"/>
    <w:rsid w:val="00F41198"/>
    <w:rsid w:val="00F414E6"/>
    <w:rsid w:val="00F41871"/>
    <w:rsid w:val="00F4190B"/>
    <w:rsid w:val="00F41E38"/>
    <w:rsid w:val="00F41F63"/>
    <w:rsid w:val="00F42330"/>
    <w:rsid w:val="00F424BC"/>
    <w:rsid w:val="00F42555"/>
    <w:rsid w:val="00F42651"/>
    <w:rsid w:val="00F428B1"/>
    <w:rsid w:val="00F42A4B"/>
    <w:rsid w:val="00F42A8B"/>
    <w:rsid w:val="00F42C94"/>
    <w:rsid w:val="00F431E4"/>
    <w:rsid w:val="00F4328E"/>
    <w:rsid w:val="00F4341F"/>
    <w:rsid w:val="00F43565"/>
    <w:rsid w:val="00F43680"/>
    <w:rsid w:val="00F44231"/>
    <w:rsid w:val="00F4448C"/>
    <w:rsid w:val="00F447E5"/>
    <w:rsid w:val="00F44A38"/>
    <w:rsid w:val="00F44E53"/>
    <w:rsid w:val="00F453F1"/>
    <w:rsid w:val="00F45746"/>
    <w:rsid w:val="00F45956"/>
    <w:rsid w:val="00F4597A"/>
    <w:rsid w:val="00F45CC1"/>
    <w:rsid w:val="00F45E2E"/>
    <w:rsid w:val="00F46400"/>
    <w:rsid w:val="00F469EF"/>
    <w:rsid w:val="00F46AE7"/>
    <w:rsid w:val="00F471FD"/>
    <w:rsid w:val="00F47D6B"/>
    <w:rsid w:val="00F50036"/>
    <w:rsid w:val="00F503DB"/>
    <w:rsid w:val="00F5042B"/>
    <w:rsid w:val="00F505A3"/>
    <w:rsid w:val="00F5081E"/>
    <w:rsid w:val="00F50D40"/>
    <w:rsid w:val="00F50E03"/>
    <w:rsid w:val="00F50FB3"/>
    <w:rsid w:val="00F510EE"/>
    <w:rsid w:val="00F51132"/>
    <w:rsid w:val="00F5168D"/>
    <w:rsid w:val="00F51941"/>
    <w:rsid w:val="00F52895"/>
    <w:rsid w:val="00F52AAA"/>
    <w:rsid w:val="00F52D80"/>
    <w:rsid w:val="00F52DD4"/>
    <w:rsid w:val="00F52F0D"/>
    <w:rsid w:val="00F52F6F"/>
    <w:rsid w:val="00F5382C"/>
    <w:rsid w:val="00F53DC8"/>
    <w:rsid w:val="00F5470C"/>
    <w:rsid w:val="00F54A86"/>
    <w:rsid w:val="00F54AA1"/>
    <w:rsid w:val="00F55108"/>
    <w:rsid w:val="00F551A3"/>
    <w:rsid w:val="00F5529C"/>
    <w:rsid w:val="00F552F6"/>
    <w:rsid w:val="00F55487"/>
    <w:rsid w:val="00F5548D"/>
    <w:rsid w:val="00F5569D"/>
    <w:rsid w:val="00F55D73"/>
    <w:rsid w:val="00F5662D"/>
    <w:rsid w:val="00F56659"/>
    <w:rsid w:val="00F5697F"/>
    <w:rsid w:val="00F56996"/>
    <w:rsid w:val="00F569C5"/>
    <w:rsid w:val="00F569FF"/>
    <w:rsid w:val="00F56A73"/>
    <w:rsid w:val="00F56B98"/>
    <w:rsid w:val="00F56E67"/>
    <w:rsid w:val="00F56FFE"/>
    <w:rsid w:val="00F572C8"/>
    <w:rsid w:val="00F57951"/>
    <w:rsid w:val="00F57AE5"/>
    <w:rsid w:val="00F605ED"/>
    <w:rsid w:val="00F60964"/>
    <w:rsid w:val="00F609F7"/>
    <w:rsid w:val="00F60A85"/>
    <w:rsid w:val="00F60D56"/>
    <w:rsid w:val="00F60DC2"/>
    <w:rsid w:val="00F60DF9"/>
    <w:rsid w:val="00F61354"/>
    <w:rsid w:val="00F6140A"/>
    <w:rsid w:val="00F61498"/>
    <w:rsid w:val="00F61633"/>
    <w:rsid w:val="00F61729"/>
    <w:rsid w:val="00F6175E"/>
    <w:rsid w:val="00F6187E"/>
    <w:rsid w:val="00F61971"/>
    <w:rsid w:val="00F61D74"/>
    <w:rsid w:val="00F6248C"/>
    <w:rsid w:val="00F626E4"/>
    <w:rsid w:val="00F62F42"/>
    <w:rsid w:val="00F639A3"/>
    <w:rsid w:val="00F63C3D"/>
    <w:rsid w:val="00F63D45"/>
    <w:rsid w:val="00F641B4"/>
    <w:rsid w:val="00F6424E"/>
    <w:rsid w:val="00F64343"/>
    <w:rsid w:val="00F644CB"/>
    <w:rsid w:val="00F64701"/>
    <w:rsid w:val="00F647EC"/>
    <w:rsid w:val="00F64A17"/>
    <w:rsid w:val="00F64DF5"/>
    <w:rsid w:val="00F64FBB"/>
    <w:rsid w:val="00F651A2"/>
    <w:rsid w:val="00F65294"/>
    <w:rsid w:val="00F652E2"/>
    <w:rsid w:val="00F6532C"/>
    <w:rsid w:val="00F653DE"/>
    <w:rsid w:val="00F657E1"/>
    <w:rsid w:val="00F65997"/>
    <w:rsid w:val="00F65C25"/>
    <w:rsid w:val="00F65E27"/>
    <w:rsid w:val="00F65EBA"/>
    <w:rsid w:val="00F6631F"/>
    <w:rsid w:val="00F6668F"/>
    <w:rsid w:val="00F66F4C"/>
    <w:rsid w:val="00F66FE3"/>
    <w:rsid w:val="00F6733D"/>
    <w:rsid w:val="00F676BD"/>
    <w:rsid w:val="00F679CB"/>
    <w:rsid w:val="00F67A89"/>
    <w:rsid w:val="00F67C58"/>
    <w:rsid w:val="00F67F84"/>
    <w:rsid w:val="00F67FA7"/>
    <w:rsid w:val="00F701B1"/>
    <w:rsid w:val="00F70672"/>
    <w:rsid w:val="00F70A1C"/>
    <w:rsid w:val="00F71410"/>
    <w:rsid w:val="00F71BD9"/>
    <w:rsid w:val="00F71C62"/>
    <w:rsid w:val="00F71CB1"/>
    <w:rsid w:val="00F71D9A"/>
    <w:rsid w:val="00F71E2A"/>
    <w:rsid w:val="00F72051"/>
    <w:rsid w:val="00F7237A"/>
    <w:rsid w:val="00F724F3"/>
    <w:rsid w:val="00F728BE"/>
    <w:rsid w:val="00F72B3F"/>
    <w:rsid w:val="00F72BF7"/>
    <w:rsid w:val="00F72C8C"/>
    <w:rsid w:val="00F72E93"/>
    <w:rsid w:val="00F72EE9"/>
    <w:rsid w:val="00F734C4"/>
    <w:rsid w:val="00F737EA"/>
    <w:rsid w:val="00F73898"/>
    <w:rsid w:val="00F73C05"/>
    <w:rsid w:val="00F73CB5"/>
    <w:rsid w:val="00F73D5F"/>
    <w:rsid w:val="00F7444F"/>
    <w:rsid w:val="00F744F6"/>
    <w:rsid w:val="00F74514"/>
    <w:rsid w:val="00F74754"/>
    <w:rsid w:val="00F74B94"/>
    <w:rsid w:val="00F752FA"/>
    <w:rsid w:val="00F7550A"/>
    <w:rsid w:val="00F759DA"/>
    <w:rsid w:val="00F759EE"/>
    <w:rsid w:val="00F75A62"/>
    <w:rsid w:val="00F75B0B"/>
    <w:rsid w:val="00F75BF7"/>
    <w:rsid w:val="00F764B2"/>
    <w:rsid w:val="00F76722"/>
    <w:rsid w:val="00F76727"/>
    <w:rsid w:val="00F769D7"/>
    <w:rsid w:val="00F76DEF"/>
    <w:rsid w:val="00F76EA0"/>
    <w:rsid w:val="00F76EB4"/>
    <w:rsid w:val="00F76F4A"/>
    <w:rsid w:val="00F76FCE"/>
    <w:rsid w:val="00F7724A"/>
    <w:rsid w:val="00F7741D"/>
    <w:rsid w:val="00F7760E"/>
    <w:rsid w:val="00F776EB"/>
    <w:rsid w:val="00F779CC"/>
    <w:rsid w:val="00F77A72"/>
    <w:rsid w:val="00F77A85"/>
    <w:rsid w:val="00F77BD1"/>
    <w:rsid w:val="00F77D52"/>
    <w:rsid w:val="00F77E83"/>
    <w:rsid w:val="00F8055A"/>
    <w:rsid w:val="00F8065A"/>
    <w:rsid w:val="00F80AB0"/>
    <w:rsid w:val="00F80BCC"/>
    <w:rsid w:val="00F80ED8"/>
    <w:rsid w:val="00F814D9"/>
    <w:rsid w:val="00F81539"/>
    <w:rsid w:val="00F818A8"/>
    <w:rsid w:val="00F81B4F"/>
    <w:rsid w:val="00F82309"/>
    <w:rsid w:val="00F82916"/>
    <w:rsid w:val="00F8315A"/>
    <w:rsid w:val="00F8353A"/>
    <w:rsid w:val="00F83B7B"/>
    <w:rsid w:val="00F83C4D"/>
    <w:rsid w:val="00F843AA"/>
    <w:rsid w:val="00F845DC"/>
    <w:rsid w:val="00F84A5A"/>
    <w:rsid w:val="00F84BAE"/>
    <w:rsid w:val="00F851A3"/>
    <w:rsid w:val="00F853AA"/>
    <w:rsid w:val="00F858AD"/>
    <w:rsid w:val="00F8590C"/>
    <w:rsid w:val="00F85B50"/>
    <w:rsid w:val="00F85B68"/>
    <w:rsid w:val="00F85BBA"/>
    <w:rsid w:val="00F8605F"/>
    <w:rsid w:val="00F86121"/>
    <w:rsid w:val="00F86B1F"/>
    <w:rsid w:val="00F86F0E"/>
    <w:rsid w:val="00F86F3D"/>
    <w:rsid w:val="00F8704D"/>
    <w:rsid w:val="00F87454"/>
    <w:rsid w:val="00F87458"/>
    <w:rsid w:val="00F875D4"/>
    <w:rsid w:val="00F87874"/>
    <w:rsid w:val="00F87D8E"/>
    <w:rsid w:val="00F87F62"/>
    <w:rsid w:val="00F9008D"/>
    <w:rsid w:val="00F90158"/>
    <w:rsid w:val="00F9031E"/>
    <w:rsid w:val="00F90AC9"/>
    <w:rsid w:val="00F90EEC"/>
    <w:rsid w:val="00F90FAF"/>
    <w:rsid w:val="00F90FB4"/>
    <w:rsid w:val="00F9169F"/>
    <w:rsid w:val="00F91A8A"/>
    <w:rsid w:val="00F91C48"/>
    <w:rsid w:val="00F91F12"/>
    <w:rsid w:val="00F92234"/>
    <w:rsid w:val="00F92531"/>
    <w:rsid w:val="00F9258C"/>
    <w:rsid w:val="00F928BD"/>
    <w:rsid w:val="00F92C13"/>
    <w:rsid w:val="00F92D3E"/>
    <w:rsid w:val="00F930FA"/>
    <w:rsid w:val="00F93102"/>
    <w:rsid w:val="00F9311C"/>
    <w:rsid w:val="00F933C4"/>
    <w:rsid w:val="00F93B47"/>
    <w:rsid w:val="00F93CA0"/>
    <w:rsid w:val="00F93D17"/>
    <w:rsid w:val="00F93D8A"/>
    <w:rsid w:val="00F94035"/>
    <w:rsid w:val="00F940AB"/>
    <w:rsid w:val="00F94CCF"/>
    <w:rsid w:val="00F94DDB"/>
    <w:rsid w:val="00F950D9"/>
    <w:rsid w:val="00F9524C"/>
    <w:rsid w:val="00F95287"/>
    <w:rsid w:val="00F954F3"/>
    <w:rsid w:val="00F95992"/>
    <w:rsid w:val="00F95C44"/>
    <w:rsid w:val="00F9656F"/>
    <w:rsid w:val="00F96714"/>
    <w:rsid w:val="00F96812"/>
    <w:rsid w:val="00F9682F"/>
    <w:rsid w:val="00F96E17"/>
    <w:rsid w:val="00F96FA8"/>
    <w:rsid w:val="00F97029"/>
    <w:rsid w:val="00F97C0A"/>
    <w:rsid w:val="00F97C3A"/>
    <w:rsid w:val="00F97FE8"/>
    <w:rsid w:val="00FA05F2"/>
    <w:rsid w:val="00FA06DE"/>
    <w:rsid w:val="00FA0990"/>
    <w:rsid w:val="00FA0B5E"/>
    <w:rsid w:val="00FA0BD3"/>
    <w:rsid w:val="00FA0C46"/>
    <w:rsid w:val="00FA0DFE"/>
    <w:rsid w:val="00FA0F09"/>
    <w:rsid w:val="00FA1474"/>
    <w:rsid w:val="00FA1591"/>
    <w:rsid w:val="00FA1687"/>
    <w:rsid w:val="00FA188F"/>
    <w:rsid w:val="00FA1992"/>
    <w:rsid w:val="00FA1C17"/>
    <w:rsid w:val="00FA1F40"/>
    <w:rsid w:val="00FA228E"/>
    <w:rsid w:val="00FA2523"/>
    <w:rsid w:val="00FA26E5"/>
    <w:rsid w:val="00FA27A5"/>
    <w:rsid w:val="00FA2DC1"/>
    <w:rsid w:val="00FA2EE3"/>
    <w:rsid w:val="00FA2EE4"/>
    <w:rsid w:val="00FA3195"/>
    <w:rsid w:val="00FA393B"/>
    <w:rsid w:val="00FA3B0B"/>
    <w:rsid w:val="00FA3B96"/>
    <w:rsid w:val="00FA3C52"/>
    <w:rsid w:val="00FA47D8"/>
    <w:rsid w:val="00FA4BCF"/>
    <w:rsid w:val="00FA501C"/>
    <w:rsid w:val="00FA5054"/>
    <w:rsid w:val="00FA5261"/>
    <w:rsid w:val="00FA551A"/>
    <w:rsid w:val="00FA5600"/>
    <w:rsid w:val="00FA592D"/>
    <w:rsid w:val="00FA5ACB"/>
    <w:rsid w:val="00FA62E3"/>
    <w:rsid w:val="00FA64CD"/>
    <w:rsid w:val="00FA65C0"/>
    <w:rsid w:val="00FA6622"/>
    <w:rsid w:val="00FA6886"/>
    <w:rsid w:val="00FA7A41"/>
    <w:rsid w:val="00FA7FC5"/>
    <w:rsid w:val="00FB00FA"/>
    <w:rsid w:val="00FB0576"/>
    <w:rsid w:val="00FB0AB3"/>
    <w:rsid w:val="00FB0D0C"/>
    <w:rsid w:val="00FB0F2C"/>
    <w:rsid w:val="00FB14DA"/>
    <w:rsid w:val="00FB1AAB"/>
    <w:rsid w:val="00FB1D6F"/>
    <w:rsid w:val="00FB1F09"/>
    <w:rsid w:val="00FB2143"/>
    <w:rsid w:val="00FB25BD"/>
    <w:rsid w:val="00FB28E7"/>
    <w:rsid w:val="00FB2DAE"/>
    <w:rsid w:val="00FB2EF3"/>
    <w:rsid w:val="00FB3034"/>
    <w:rsid w:val="00FB346F"/>
    <w:rsid w:val="00FB34D3"/>
    <w:rsid w:val="00FB36A3"/>
    <w:rsid w:val="00FB3713"/>
    <w:rsid w:val="00FB374B"/>
    <w:rsid w:val="00FB3B6D"/>
    <w:rsid w:val="00FB3C57"/>
    <w:rsid w:val="00FB3FAF"/>
    <w:rsid w:val="00FB42DB"/>
    <w:rsid w:val="00FB44E0"/>
    <w:rsid w:val="00FB4AF1"/>
    <w:rsid w:val="00FB4C7A"/>
    <w:rsid w:val="00FB4D68"/>
    <w:rsid w:val="00FB4E21"/>
    <w:rsid w:val="00FB52D9"/>
    <w:rsid w:val="00FB5313"/>
    <w:rsid w:val="00FB53B1"/>
    <w:rsid w:val="00FB551C"/>
    <w:rsid w:val="00FB57B7"/>
    <w:rsid w:val="00FB58D8"/>
    <w:rsid w:val="00FB59A9"/>
    <w:rsid w:val="00FB5B42"/>
    <w:rsid w:val="00FB5BBD"/>
    <w:rsid w:val="00FB6000"/>
    <w:rsid w:val="00FB6250"/>
    <w:rsid w:val="00FB6376"/>
    <w:rsid w:val="00FB6D8A"/>
    <w:rsid w:val="00FB6F74"/>
    <w:rsid w:val="00FB731D"/>
    <w:rsid w:val="00FB76EB"/>
    <w:rsid w:val="00FB7750"/>
    <w:rsid w:val="00FB7D23"/>
    <w:rsid w:val="00FB7FF1"/>
    <w:rsid w:val="00FC0127"/>
    <w:rsid w:val="00FC0261"/>
    <w:rsid w:val="00FC0660"/>
    <w:rsid w:val="00FC0697"/>
    <w:rsid w:val="00FC07BC"/>
    <w:rsid w:val="00FC09D2"/>
    <w:rsid w:val="00FC0C83"/>
    <w:rsid w:val="00FC0D08"/>
    <w:rsid w:val="00FC0D47"/>
    <w:rsid w:val="00FC17FC"/>
    <w:rsid w:val="00FC1BAD"/>
    <w:rsid w:val="00FC1E1D"/>
    <w:rsid w:val="00FC1E22"/>
    <w:rsid w:val="00FC225C"/>
    <w:rsid w:val="00FC22CF"/>
    <w:rsid w:val="00FC251F"/>
    <w:rsid w:val="00FC31FC"/>
    <w:rsid w:val="00FC33D6"/>
    <w:rsid w:val="00FC3616"/>
    <w:rsid w:val="00FC39A2"/>
    <w:rsid w:val="00FC3BA4"/>
    <w:rsid w:val="00FC3BC3"/>
    <w:rsid w:val="00FC3C02"/>
    <w:rsid w:val="00FC3C34"/>
    <w:rsid w:val="00FC3D7B"/>
    <w:rsid w:val="00FC3E93"/>
    <w:rsid w:val="00FC40FE"/>
    <w:rsid w:val="00FC4301"/>
    <w:rsid w:val="00FC44F5"/>
    <w:rsid w:val="00FC4725"/>
    <w:rsid w:val="00FC474F"/>
    <w:rsid w:val="00FC4962"/>
    <w:rsid w:val="00FC4AEC"/>
    <w:rsid w:val="00FC5173"/>
    <w:rsid w:val="00FC51A5"/>
    <w:rsid w:val="00FC523C"/>
    <w:rsid w:val="00FC5254"/>
    <w:rsid w:val="00FC528E"/>
    <w:rsid w:val="00FC53F9"/>
    <w:rsid w:val="00FC5446"/>
    <w:rsid w:val="00FC5751"/>
    <w:rsid w:val="00FC598F"/>
    <w:rsid w:val="00FC59F8"/>
    <w:rsid w:val="00FC5B0F"/>
    <w:rsid w:val="00FC5F55"/>
    <w:rsid w:val="00FC5F8A"/>
    <w:rsid w:val="00FC611B"/>
    <w:rsid w:val="00FC6264"/>
    <w:rsid w:val="00FC638A"/>
    <w:rsid w:val="00FC63B3"/>
    <w:rsid w:val="00FC7001"/>
    <w:rsid w:val="00FC77A9"/>
    <w:rsid w:val="00FC7C22"/>
    <w:rsid w:val="00FC7C9D"/>
    <w:rsid w:val="00FC7E27"/>
    <w:rsid w:val="00FD0866"/>
    <w:rsid w:val="00FD0C74"/>
    <w:rsid w:val="00FD0CB3"/>
    <w:rsid w:val="00FD0DAE"/>
    <w:rsid w:val="00FD0DEC"/>
    <w:rsid w:val="00FD13BD"/>
    <w:rsid w:val="00FD165D"/>
    <w:rsid w:val="00FD1A86"/>
    <w:rsid w:val="00FD1C0F"/>
    <w:rsid w:val="00FD1C25"/>
    <w:rsid w:val="00FD1E80"/>
    <w:rsid w:val="00FD1FD4"/>
    <w:rsid w:val="00FD203D"/>
    <w:rsid w:val="00FD214A"/>
    <w:rsid w:val="00FD24AD"/>
    <w:rsid w:val="00FD2728"/>
    <w:rsid w:val="00FD273B"/>
    <w:rsid w:val="00FD274E"/>
    <w:rsid w:val="00FD2F49"/>
    <w:rsid w:val="00FD3010"/>
    <w:rsid w:val="00FD355D"/>
    <w:rsid w:val="00FD360D"/>
    <w:rsid w:val="00FD37A6"/>
    <w:rsid w:val="00FD3B1F"/>
    <w:rsid w:val="00FD3CCA"/>
    <w:rsid w:val="00FD3E09"/>
    <w:rsid w:val="00FD44FD"/>
    <w:rsid w:val="00FD4521"/>
    <w:rsid w:val="00FD4588"/>
    <w:rsid w:val="00FD4A84"/>
    <w:rsid w:val="00FD4B35"/>
    <w:rsid w:val="00FD4B3B"/>
    <w:rsid w:val="00FD4CFF"/>
    <w:rsid w:val="00FD52E5"/>
    <w:rsid w:val="00FD547B"/>
    <w:rsid w:val="00FD5810"/>
    <w:rsid w:val="00FD5AAF"/>
    <w:rsid w:val="00FD5F91"/>
    <w:rsid w:val="00FD64C6"/>
    <w:rsid w:val="00FD657F"/>
    <w:rsid w:val="00FD65BE"/>
    <w:rsid w:val="00FD6632"/>
    <w:rsid w:val="00FD66F2"/>
    <w:rsid w:val="00FD688E"/>
    <w:rsid w:val="00FD6A6C"/>
    <w:rsid w:val="00FD6E96"/>
    <w:rsid w:val="00FD6F56"/>
    <w:rsid w:val="00FD724A"/>
    <w:rsid w:val="00FD7356"/>
    <w:rsid w:val="00FD7703"/>
    <w:rsid w:val="00FD77BE"/>
    <w:rsid w:val="00FD79E8"/>
    <w:rsid w:val="00FD7C6A"/>
    <w:rsid w:val="00FD7E11"/>
    <w:rsid w:val="00FD7E1B"/>
    <w:rsid w:val="00FE03E5"/>
    <w:rsid w:val="00FE04E5"/>
    <w:rsid w:val="00FE06DC"/>
    <w:rsid w:val="00FE06E5"/>
    <w:rsid w:val="00FE0723"/>
    <w:rsid w:val="00FE0744"/>
    <w:rsid w:val="00FE096B"/>
    <w:rsid w:val="00FE0AF4"/>
    <w:rsid w:val="00FE1035"/>
    <w:rsid w:val="00FE1274"/>
    <w:rsid w:val="00FE12B2"/>
    <w:rsid w:val="00FE174B"/>
    <w:rsid w:val="00FE1798"/>
    <w:rsid w:val="00FE17B6"/>
    <w:rsid w:val="00FE1B75"/>
    <w:rsid w:val="00FE1D57"/>
    <w:rsid w:val="00FE1FE7"/>
    <w:rsid w:val="00FE23ED"/>
    <w:rsid w:val="00FE2509"/>
    <w:rsid w:val="00FE2788"/>
    <w:rsid w:val="00FE286E"/>
    <w:rsid w:val="00FE2907"/>
    <w:rsid w:val="00FE2CED"/>
    <w:rsid w:val="00FE2D5E"/>
    <w:rsid w:val="00FE2E57"/>
    <w:rsid w:val="00FE320A"/>
    <w:rsid w:val="00FE33B9"/>
    <w:rsid w:val="00FE35B7"/>
    <w:rsid w:val="00FE3C4C"/>
    <w:rsid w:val="00FE3CCF"/>
    <w:rsid w:val="00FE3CE6"/>
    <w:rsid w:val="00FE441E"/>
    <w:rsid w:val="00FE4766"/>
    <w:rsid w:val="00FE4A6D"/>
    <w:rsid w:val="00FE4DED"/>
    <w:rsid w:val="00FE53C1"/>
    <w:rsid w:val="00FE5675"/>
    <w:rsid w:val="00FE56B5"/>
    <w:rsid w:val="00FE59C6"/>
    <w:rsid w:val="00FE5E57"/>
    <w:rsid w:val="00FE5FEC"/>
    <w:rsid w:val="00FE6055"/>
    <w:rsid w:val="00FE6270"/>
    <w:rsid w:val="00FE697B"/>
    <w:rsid w:val="00FE6AC4"/>
    <w:rsid w:val="00FE6B07"/>
    <w:rsid w:val="00FE6D7E"/>
    <w:rsid w:val="00FE723F"/>
    <w:rsid w:val="00FE740D"/>
    <w:rsid w:val="00FE74F9"/>
    <w:rsid w:val="00FE7679"/>
    <w:rsid w:val="00FE76AA"/>
    <w:rsid w:val="00FE7AAC"/>
    <w:rsid w:val="00FE7DC0"/>
    <w:rsid w:val="00FE7F43"/>
    <w:rsid w:val="00FF030A"/>
    <w:rsid w:val="00FF0697"/>
    <w:rsid w:val="00FF079B"/>
    <w:rsid w:val="00FF0969"/>
    <w:rsid w:val="00FF0B24"/>
    <w:rsid w:val="00FF0DE1"/>
    <w:rsid w:val="00FF1758"/>
    <w:rsid w:val="00FF1BF3"/>
    <w:rsid w:val="00FF1C74"/>
    <w:rsid w:val="00FF20F1"/>
    <w:rsid w:val="00FF234A"/>
    <w:rsid w:val="00FF2385"/>
    <w:rsid w:val="00FF2C78"/>
    <w:rsid w:val="00FF2DE6"/>
    <w:rsid w:val="00FF2E58"/>
    <w:rsid w:val="00FF3287"/>
    <w:rsid w:val="00FF335A"/>
    <w:rsid w:val="00FF3372"/>
    <w:rsid w:val="00FF33AC"/>
    <w:rsid w:val="00FF3808"/>
    <w:rsid w:val="00FF39C8"/>
    <w:rsid w:val="00FF3F49"/>
    <w:rsid w:val="00FF403A"/>
    <w:rsid w:val="00FF419C"/>
    <w:rsid w:val="00FF491B"/>
    <w:rsid w:val="00FF4B30"/>
    <w:rsid w:val="00FF4E32"/>
    <w:rsid w:val="00FF4EBB"/>
    <w:rsid w:val="00FF5019"/>
    <w:rsid w:val="00FF5600"/>
    <w:rsid w:val="00FF56AF"/>
    <w:rsid w:val="00FF5B10"/>
    <w:rsid w:val="00FF5D51"/>
    <w:rsid w:val="00FF5DE5"/>
    <w:rsid w:val="00FF6520"/>
    <w:rsid w:val="00FF6FCD"/>
    <w:rsid w:val="00FF725B"/>
    <w:rsid w:val="00FF759E"/>
    <w:rsid w:val="00FF75A5"/>
    <w:rsid w:val="00FF797B"/>
    <w:rsid w:val="00FF7A4C"/>
    <w:rsid w:val="00FF7CE9"/>
    <w:rsid w:val="00FF7E21"/>
    <w:rsid w:val="00FF7EEF"/>
    <w:rsid w:val="3F923652"/>
    <w:rsid w:val="48401EC7"/>
    <w:rsid w:val="5D90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等线" w:hAnsi="等线" w:eastAsia="仿宋" w:cs="Times New Roman"/>
      <w:bCs/>
      <w:kern w:val="2"/>
      <w:sz w:val="21"/>
      <w:szCs w:val="32"/>
      <w:lang w:val="en-US" w:eastAsia="zh-CN" w:bidi="ar-SA"/>
    </w:rPr>
  </w:style>
  <w:style w:type="paragraph" w:styleId="3">
    <w:name w:val="heading 1"/>
    <w:basedOn w:val="1"/>
    <w:next w:val="1"/>
    <w:link w:val="60"/>
    <w:qFormat/>
    <w:uiPriority w:val="9"/>
    <w:pPr>
      <w:keepNext/>
      <w:keepLines/>
      <w:numPr>
        <w:ilvl w:val="0"/>
        <w:numId w:val="1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4">
    <w:name w:val="heading 2"/>
    <w:basedOn w:val="1"/>
    <w:next w:val="1"/>
    <w:link w:val="61"/>
    <w:unhideWhenUsed/>
    <w:qFormat/>
    <w:uiPriority w:val="9"/>
    <w:pPr>
      <w:keepNext/>
      <w:keepLines/>
      <w:numPr>
        <w:ilvl w:val="1"/>
        <w:numId w:val="1"/>
      </w:numPr>
      <w:spacing w:before="260" w:after="260"/>
      <w:ind w:left="0" w:firstLineChars="0"/>
      <w:jc w:val="left"/>
      <w:outlineLvl w:val="1"/>
    </w:pPr>
    <w:rPr>
      <w:rFonts w:ascii="等线 Light" w:hAnsi="等线 Light" w:eastAsia="黑体"/>
      <w:b/>
      <w:bCs w:val="0"/>
      <w:sz w:val="28"/>
    </w:rPr>
  </w:style>
  <w:style w:type="paragraph" w:styleId="5">
    <w:name w:val="heading 3"/>
    <w:basedOn w:val="1"/>
    <w:next w:val="1"/>
    <w:link w:val="63"/>
    <w:unhideWhenUsed/>
    <w:qFormat/>
    <w:uiPriority w:val="9"/>
    <w:pPr>
      <w:keepNext/>
      <w:keepLines/>
      <w:numPr>
        <w:ilvl w:val="2"/>
        <w:numId w:val="1"/>
      </w:numPr>
      <w:spacing w:before="260" w:after="260"/>
      <w:ind w:left="0" w:firstLine="200"/>
      <w:outlineLvl w:val="2"/>
    </w:pPr>
    <w:rPr>
      <w:bCs w:val="0"/>
    </w:rPr>
  </w:style>
  <w:style w:type="paragraph" w:styleId="6">
    <w:name w:val="heading 4"/>
    <w:basedOn w:val="1"/>
    <w:next w:val="1"/>
    <w:link w:val="64"/>
    <w:unhideWhenUsed/>
    <w:qFormat/>
    <w:uiPriority w:val="9"/>
    <w:pPr>
      <w:keepNext/>
      <w:keepLines/>
      <w:numPr>
        <w:ilvl w:val="3"/>
        <w:numId w:val="1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7">
    <w:name w:val="heading 5"/>
    <w:basedOn w:val="1"/>
    <w:next w:val="1"/>
    <w:link w:val="65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8">
    <w:name w:val="heading 6"/>
    <w:basedOn w:val="1"/>
    <w:next w:val="1"/>
    <w:link w:val="66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9">
    <w:name w:val="heading 7"/>
    <w:basedOn w:val="1"/>
    <w:next w:val="1"/>
    <w:link w:val="67"/>
    <w:unhideWhenUsed/>
    <w:qFormat/>
    <w:uiPriority w:val="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  <w:szCs w:val="24"/>
    </w:rPr>
  </w:style>
  <w:style w:type="paragraph" w:styleId="10">
    <w:name w:val="heading 8"/>
    <w:basedOn w:val="1"/>
    <w:next w:val="1"/>
    <w:link w:val="68"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69"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48">
    <w:name w:val="Default Paragraph Font"/>
    <w:semiHidden/>
    <w:unhideWhenUsed/>
    <w:qFormat/>
    <w:uiPriority w:val="1"/>
  </w:style>
  <w:style w:type="table" w:default="1" w:styleId="4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73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table of authorities"/>
    <w:basedOn w:val="1"/>
    <w:next w:val="1"/>
    <w:semiHidden/>
    <w:qFormat/>
    <w:uiPriority w:val="0"/>
    <w:pPr>
      <w:ind w:left="420" w:leftChars="200"/>
    </w:pPr>
  </w:style>
  <w:style w:type="paragraph" w:styleId="14">
    <w:name w:val="index 8"/>
    <w:basedOn w:val="1"/>
    <w:next w:val="1"/>
    <w:semiHidden/>
    <w:qFormat/>
    <w:uiPriority w:val="0"/>
    <w:pPr>
      <w:ind w:left="1400" w:leftChars="1400"/>
    </w:p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6">
    <w:name w:val="index 5"/>
    <w:basedOn w:val="1"/>
    <w:next w:val="1"/>
    <w:semiHidden/>
    <w:qFormat/>
    <w:uiPriority w:val="0"/>
    <w:pPr>
      <w:ind w:left="800" w:leftChars="800"/>
    </w:pPr>
  </w:style>
  <w:style w:type="paragraph" w:styleId="17">
    <w:name w:val="Document Map"/>
    <w:basedOn w:val="1"/>
    <w:link w:val="72"/>
    <w:semiHidden/>
    <w:qFormat/>
    <w:uiPriority w:val="99"/>
    <w:pPr>
      <w:shd w:val="clear" w:color="auto" w:fill="000080"/>
    </w:pPr>
  </w:style>
  <w:style w:type="paragraph" w:styleId="18">
    <w:name w:val="toa heading"/>
    <w:basedOn w:val="1"/>
    <w:next w:val="1"/>
    <w:semiHidden/>
    <w:qFormat/>
    <w:uiPriority w:val="0"/>
    <w:pPr>
      <w:spacing w:before="120"/>
    </w:pPr>
    <w:rPr>
      <w:rFonts w:ascii="Arial" w:hAnsi="Arial" w:cs="Arial"/>
    </w:rPr>
  </w:style>
  <w:style w:type="paragraph" w:styleId="19">
    <w:name w:val="annotation text"/>
    <w:basedOn w:val="1"/>
    <w:link w:val="76"/>
    <w:semiHidden/>
    <w:qFormat/>
    <w:uiPriority w:val="0"/>
    <w:pPr>
      <w:jc w:val="left"/>
    </w:pPr>
  </w:style>
  <w:style w:type="paragraph" w:styleId="20">
    <w:name w:val="index 6"/>
    <w:basedOn w:val="1"/>
    <w:next w:val="1"/>
    <w:semiHidden/>
    <w:qFormat/>
    <w:uiPriority w:val="0"/>
    <w:pPr>
      <w:ind w:left="1000" w:leftChars="1000"/>
    </w:pPr>
  </w:style>
  <w:style w:type="paragraph" w:styleId="21">
    <w:name w:val="index 4"/>
    <w:basedOn w:val="1"/>
    <w:next w:val="1"/>
    <w:semiHidden/>
    <w:qFormat/>
    <w:uiPriority w:val="0"/>
    <w:pPr>
      <w:ind w:left="600" w:leftChars="600"/>
    </w:pPr>
  </w:style>
  <w:style w:type="paragraph" w:styleId="22">
    <w:name w:val="toc 5"/>
    <w:basedOn w:val="1"/>
    <w:next w:val="1"/>
    <w:semiHidden/>
    <w:qFormat/>
    <w:uiPriority w:val="0"/>
    <w:pPr>
      <w:ind w:left="1680" w:leftChars="800"/>
    </w:pPr>
  </w:style>
  <w:style w:type="paragraph" w:styleId="23">
    <w:name w:val="toc 3"/>
    <w:basedOn w:val="1"/>
    <w:next w:val="1"/>
    <w:semiHidden/>
    <w:qFormat/>
    <w:uiPriority w:val="0"/>
    <w:pPr>
      <w:ind w:left="840" w:leftChars="400"/>
    </w:pPr>
  </w:style>
  <w:style w:type="paragraph" w:styleId="24">
    <w:name w:val="toc 8"/>
    <w:basedOn w:val="1"/>
    <w:next w:val="1"/>
    <w:semiHidden/>
    <w:qFormat/>
    <w:uiPriority w:val="0"/>
    <w:pPr>
      <w:ind w:left="2940" w:leftChars="1400"/>
    </w:pPr>
  </w:style>
  <w:style w:type="paragraph" w:styleId="25">
    <w:name w:val="index 3"/>
    <w:basedOn w:val="1"/>
    <w:next w:val="1"/>
    <w:semiHidden/>
    <w:qFormat/>
    <w:uiPriority w:val="0"/>
    <w:pPr>
      <w:ind w:left="400" w:leftChars="400"/>
    </w:pPr>
  </w:style>
  <w:style w:type="paragraph" w:styleId="26">
    <w:name w:val="Date"/>
    <w:basedOn w:val="1"/>
    <w:next w:val="1"/>
    <w:link w:val="99"/>
    <w:qFormat/>
    <w:uiPriority w:val="0"/>
    <w:pPr>
      <w:ind w:left="100" w:leftChars="2500"/>
    </w:pPr>
  </w:style>
  <w:style w:type="paragraph" w:styleId="27">
    <w:name w:val="endnote text"/>
    <w:basedOn w:val="1"/>
    <w:link w:val="78"/>
    <w:semiHidden/>
    <w:qFormat/>
    <w:uiPriority w:val="0"/>
    <w:pPr>
      <w:snapToGrid w:val="0"/>
      <w:jc w:val="left"/>
    </w:pPr>
  </w:style>
  <w:style w:type="paragraph" w:styleId="28">
    <w:name w:val="Balloon Text"/>
    <w:basedOn w:val="1"/>
    <w:link w:val="75"/>
    <w:semiHidden/>
    <w:unhideWhenUsed/>
    <w:qFormat/>
    <w:uiPriority w:val="99"/>
    <w:rPr>
      <w:sz w:val="18"/>
      <w:szCs w:val="18"/>
    </w:rPr>
  </w:style>
  <w:style w:type="paragraph" w:styleId="29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toc 1"/>
    <w:basedOn w:val="1"/>
    <w:next w:val="1"/>
    <w:semiHidden/>
    <w:qFormat/>
    <w:uiPriority w:val="0"/>
    <w:rPr>
      <w:sz w:val="28"/>
    </w:rPr>
  </w:style>
  <w:style w:type="paragraph" w:styleId="32">
    <w:name w:val="toc 4"/>
    <w:basedOn w:val="1"/>
    <w:next w:val="1"/>
    <w:semiHidden/>
    <w:qFormat/>
    <w:uiPriority w:val="0"/>
    <w:pPr>
      <w:ind w:left="1260" w:leftChars="600"/>
    </w:pPr>
  </w:style>
  <w:style w:type="paragraph" w:styleId="33">
    <w:name w:val="index heading"/>
    <w:basedOn w:val="1"/>
    <w:next w:val="34"/>
    <w:semiHidden/>
    <w:qFormat/>
    <w:uiPriority w:val="0"/>
    <w:rPr>
      <w:rFonts w:ascii="Arial" w:hAnsi="Arial" w:cs="Arial"/>
      <w:b/>
      <w:bCs w:val="0"/>
    </w:rPr>
  </w:style>
  <w:style w:type="paragraph" w:styleId="34">
    <w:name w:val="index 1"/>
    <w:basedOn w:val="1"/>
    <w:next w:val="1"/>
    <w:semiHidden/>
    <w:qFormat/>
    <w:uiPriority w:val="0"/>
  </w:style>
  <w:style w:type="paragraph" w:styleId="35">
    <w:name w:val="footnote text"/>
    <w:basedOn w:val="1"/>
    <w:link w:val="74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36">
    <w:name w:val="toc 6"/>
    <w:basedOn w:val="1"/>
    <w:next w:val="1"/>
    <w:semiHidden/>
    <w:qFormat/>
    <w:uiPriority w:val="0"/>
    <w:pPr>
      <w:ind w:left="2100" w:leftChars="1000"/>
    </w:pPr>
  </w:style>
  <w:style w:type="paragraph" w:styleId="37">
    <w:name w:val="index 7"/>
    <w:basedOn w:val="1"/>
    <w:next w:val="1"/>
    <w:semiHidden/>
    <w:qFormat/>
    <w:uiPriority w:val="0"/>
    <w:pPr>
      <w:ind w:left="1200" w:leftChars="1200"/>
    </w:pPr>
  </w:style>
  <w:style w:type="paragraph" w:styleId="38">
    <w:name w:val="index 9"/>
    <w:basedOn w:val="1"/>
    <w:next w:val="1"/>
    <w:semiHidden/>
    <w:qFormat/>
    <w:uiPriority w:val="0"/>
    <w:pPr>
      <w:ind w:left="1600" w:leftChars="1600"/>
    </w:pPr>
  </w:style>
  <w:style w:type="paragraph" w:styleId="39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40">
    <w:name w:val="toc 2"/>
    <w:basedOn w:val="1"/>
    <w:next w:val="1"/>
    <w:semiHidden/>
    <w:qFormat/>
    <w:uiPriority w:val="0"/>
    <w:pPr>
      <w:ind w:left="420" w:leftChars="200"/>
    </w:pPr>
  </w:style>
  <w:style w:type="paragraph" w:styleId="41">
    <w:name w:val="toc 9"/>
    <w:basedOn w:val="1"/>
    <w:next w:val="1"/>
    <w:semiHidden/>
    <w:qFormat/>
    <w:uiPriority w:val="0"/>
    <w:pPr>
      <w:ind w:left="3360" w:leftChars="1600"/>
    </w:pPr>
  </w:style>
  <w:style w:type="paragraph" w:styleId="42">
    <w:name w:val="HTML Preformatted"/>
    <w:basedOn w:val="1"/>
    <w:link w:val="6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4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44">
    <w:name w:val="index 2"/>
    <w:basedOn w:val="1"/>
    <w:next w:val="1"/>
    <w:semiHidden/>
    <w:qFormat/>
    <w:uiPriority w:val="0"/>
    <w:pPr>
      <w:ind w:left="200" w:leftChars="200"/>
    </w:pPr>
  </w:style>
  <w:style w:type="paragraph" w:styleId="45">
    <w:name w:val="annotation subject"/>
    <w:basedOn w:val="19"/>
    <w:next w:val="19"/>
    <w:link w:val="77"/>
    <w:semiHidden/>
    <w:qFormat/>
    <w:uiPriority w:val="0"/>
    <w:rPr>
      <w:b/>
      <w:bCs w:val="0"/>
    </w:rPr>
  </w:style>
  <w:style w:type="table" w:styleId="47">
    <w:name w:val="Table Grid"/>
    <w:basedOn w:val="46"/>
    <w:qFormat/>
    <w:uiPriority w:val="39"/>
    <w:pPr>
      <w:widowControl w:val="0"/>
      <w:jc w:val="center"/>
    </w:pPr>
    <w:rPr>
      <w:rFonts w:ascii="Times New Roman" w:hAnsi="Times New Roman" w:eastAsia="仿宋" w:cs="Times New Roman"/>
      <w:kern w:val="0"/>
      <w:szCs w:val="20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vAlign w:val="center"/>
    </w:tcPr>
  </w:style>
  <w:style w:type="character" w:styleId="49">
    <w:name w:val="Strong"/>
    <w:basedOn w:val="48"/>
    <w:qFormat/>
    <w:uiPriority w:val="22"/>
    <w:rPr>
      <w:b/>
      <w:bCs/>
    </w:rPr>
  </w:style>
  <w:style w:type="character" w:styleId="50">
    <w:name w:val="page number"/>
    <w:basedOn w:val="48"/>
    <w:qFormat/>
    <w:uiPriority w:val="0"/>
  </w:style>
  <w:style w:type="character" w:styleId="51">
    <w:name w:val="FollowedHyperlink"/>
    <w:basedOn w:val="48"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2">
    <w:name w:val="Emphasis"/>
    <w:basedOn w:val="48"/>
    <w:qFormat/>
    <w:uiPriority w:val="20"/>
    <w:rPr>
      <w:i/>
      <w:iCs/>
    </w:rPr>
  </w:style>
  <w:style w:type="character" w:styleId="53">
    <w:name w:val="Hyperlink"/>
    <w:basedOn w:val="48"/>
    <w:qFormat/>
    <w:uiPriority w:val="99"/>
    <w:rPr>
      <w:color w:val="0000FF"/>
      <w:u w:val="single"/>
    </w:rPr>
  </w:style>
  <w:style w:type="character" w:styleId="54">
    <w:name w:val="HTML Code"/>
    <w:basedOn w:val="4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5">
    <w:name w:val="annotation reference"/>
    <w:basedOn w:val="48"/>
    <w:semiHidden/>
    <w:unhideWhenUsed/>
    <w:qFormat/>
    <w:uiPriority w:val="99"/>
    <w:rPr>
      <w:sz w:val="21"/>
      <w:szCs w:val="21"/>
    </w:rPr>
  </w:style>
  <w:style w:type="character" w:customStyle="1" w:styleId="56">
    <w:name w:val="页眉 字符"/>
    <w:link w:val="30"/>
    <w:qFormat/>
    <w:uiPriority w:val="99"/>
    <w:rPr>
      <w:rFonts w:ascii="等线" w:hAnsi="等线" w:eastAsia="仿宋" w:cs="Times New Roman"/>
      <w:bCs/>
      <w:sz w:val="18"/>
      <w:szCs w:val="18"/>
    </w:rPr>
  </w:style>
  <w:style w:type="character" w:customStyle="1" w:styleId="57">
    <w:name w:val="页脚 字符"/>
    <w:link w:val="29"/>
    <w:qFormat/>
    <w:uiPriority w:val="99"/>
    <w:rPr>
      <w:rFonts w:ascii="等线" w:hAnsi="等线" w:eastAsia="仿宋" w:cs="Times New Roman"/>
      <w:bCs/>
      <w:sz w:val="18"/>
      <w:szCs w:val="18"/>
    </w:rPr>
  </w:style>
  <w:style w:type="paragraph" w:styleId="58">
    <w:name w:val="List Paragraph"/>
    <w:basedOn w:val="1"/>
    <w:qFormat/>
    <w:uiPriority w:val="34"/>
    <w:pPr>
      <w:ind w:firstLine="420"/>
    </w:pPr>
  </w:style>
  <w:style w:type="character" w:customStyle="1" w:styleId="59">
    <w:name w:val="Unresolved Mention"/>
    <w:basedOn w:val="4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60">
    <w:name w:val="标题 1 字符"/>
    <w:link w:val="3"/>
    <w:qFormat/>
    <w:uiPriority w:val="9"/>
    <w:rPr>
      <w:rFonts w:ascii="等线" w:hAnsi="等线" w:eastAsia="仿宋" w:cs="Times New Roman"/>
      <w:b/>
      <w:kern w:val="44"/>
      <w:sz w:val="32"/>
      <w:szCs w:val="44"/>
    </w:rPr>
  </w:style>
  <w:style w:type="character" w:customStyle="1" w:styleId="61">
    <w:name w:val="标题 2 字符"/>
    <w:link w:val="4"/>
    <w:qFormat/>
    <w:uiPriority w:val="9"/>
    <w:rPr>
      <w:rFonts w:ascii="等线 Light" w:hAnsi="等线 Light" w:eastAsia="黑体" w:cs="Times New Roman"/>
      <w:b/>
      <w:sz w:val="28"/>
      <w:szCs w:val="32"/>
    </w:rPr>
  </w:style>
  <w:style w:type="character" w:customStyle="1" w:styleId="62">
    <w:name w:val="HTML 预设格式 字符"/>
    <w:basedOn w:val="48"/>
    <w:link w:val="4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3">
    <w:name w:val="标题 3 字符"/>
    <w:link w:val="5"/>
    <w:qFormat/>
    <w:uiPriority w:val="9"/>
    <w:rPr>
      <w:rFonts w:ascii="等线" w:hAnsi="等线" w:eastAsia="仿宋" w:cs="Times New Roman"/>
      <w:szCs w:val="32"/>
    </w:rPr>
  </w:style>
  <w:style w:type="character" w:customStyle="1" w:styleId="64">
    <w:name w:val="标题 4 字符"/>
    <w:link w:val="6"/>
    <w:qFormat/>
    <w:uiPriority w:val="9"/>
    <w:rPr>
      <w:rFonts w:ascii="等线 Light" w:hAnsi="等线 Light" w:eastAsia="仿宋" w:cs="Times New Roman"/>
      <w:b/>
      <w:bCs/>
      <w:szCs w:val="28"/>
    </w:rPr>
  </w:style>
  <w:style w:type="character" w:customStyle="1" w:styleId="65">
    <w:name w:val="标题 5 字符"/>
    <w:basedOn w:val="48"/>
    <w:link w:val="7"/>
    <w:qFormat/>
    <w:uiPriority w:val="9"/>
    <w:rPr>
      <w:rFonts w:ascii="等线" w:hAnsi="等线" w:eastAsia="仿宋" w:cs="Times New Roman"/>
      <w:b/>
      <w:bCs/>
      <w:sz w:val="28"/>
      <w:szCs w:val="28"/>
    </w:rPr>
  </w:style>
  <w:style w:type="character" w:customStyle="1" w:styleId="66">
    <w:name w:val="标题 6 字符"/>
    <w:basedOn w:val="48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7">
    <w:name w:val="标题 7 字符"/>
    <w:basedOn w:val="48"/>
    <w:link w:val="9"/>
    <w:qFormat/>
    <w:uiPriority w:val="9"/>
    <w:rPr>
      <w:rFonts w:ascii="等线" w:hAnsi="等线" w:eastAsia="仿宋" w:cs="Times New Roman"/>
      <w:b/>
      <w:bCs/>
      <w:sz w:val="24"/>
      <w:szCs w:val="24"/>
    </w:rPr>
  </w:style>
  <w:style w:type="character" w:customStyle="1" w:styleId="68">
    <w:name w:val="标题 8 字符"/>
    <w:basedOn w:val="48"/>
    <w:link w:val="10"/>
    <w:qFormat/>
    <w:uiPriority w:val="9"/>
    <w:rPr>
      <w:rFonts w:asciiTheme="majorHAnsi" w:hAnsiTheme="majorHAnsi" w:eastAsiaTheme="majorEastAsia" w:cstheme="majorBidi"/>
      <w:bCs/>
      <w:sz w:val="24"/>
      <w:szCs w:val="24"/>
    </w:rPr>
  </w:style>
  <w:style w:type="character" w:customStyle="1" w:styleId="69">
    <w:name w:val="标题 9 字符"/>
    <w:basedOn w:val="48"/>
    <w:link w:val="11"/>
    <w:qFormat/>
    <w:uiPriority w:val="9"/>
    <w:rPr>
      <w:rFonts w:asciiTheme="majorHAnsi" w:hAnsiTheme="majorHAnsi" w:eastAsiaTheme="majorEastAsia" w:cstheme="majorBidi"/>
      <w:bCs/>
      <w:szCs w:val="21"/>
    </w:rPr>
  </w:style>
  <w:style w:type="paragraph" w:customStyle="1" w:styleId="70">
    <w:name w:val="样式 首行缩进:  2 字符"/>
    <w:basedOn w:val="1"/>
    <w:link w:val="79"/>
    <w:qFormat/>
    <w:uiPriority w:val="0"/>
    <w:pPr>
      <w:ind w:firstLine="480"/>
    </w:pPr>
    <w:rPr>
      <w:rFonts w:cs="宋体"/>
      <w:szCs w:val="20"/>
    </w:rPr>
  </w:style>
  <w:style w:type="paragraph" w:customStyle="1" w:styleId="71">
    <w:name w:val="表格文字图表文字"/>
    <w:basedOn w:val="1"/>
    <w:qFormat/>
    <w:uiPriority w:val="0"/>
    <w:pPr>
      <w:snapToGrid w:val="0"/>
      <w:jc w:val="center"/>
    </w:pPr>
    <w:rPr>
      <w:rFonts w:cs="宋体"/>
      <w:szCs w:val="20"/>
    </w:rPr>
  </w:style>
  <w:style w:type="character" w:customStyle="1" w:styleId="72">
    <w:name w:val="文档结构图 字符"/>
    <w:basedOn w:val="48"/>
    <w:link w:val="17"/>
    <w:semiHidden/>
    <w:qFormat/>
    <w:uiPriority w:val="99"/>
    <w:rPr>
      <w:rFonts w:ascii="Times New Roman" w:hAnsi="Times New Roman" w:eastAsia="宋体" w:cs="Times New Roman"/>
      <w:sz w:val="24"/>
      <w:szCs w:val="24"/>
      <w:shd w:val="clear" w:color="auto" w:fill="000080"/>
    </w:rPr>
  </w:style>
  <w:style w:type="character" w:customStyle="1" w:styleId="73">
    <w:name w:val="宏文本 字符"/>
    <w:basedOn w:val="48"/>
    <w:link w:val="2"/>
    <w:semiHidden/>
    <w:qFormat/>
    <w:uiPriority w:val="0"/>
    <w:rPr>
      <w:rFonts w:ascii="Courier New" w:hAnsi="Courier New" w:eastAsia="宋体" w:cs="Courier New"/>
      <w:sz w:val="24"/>
      <w:szCs w:val="24"/>
    </w:rPr>
  </w:style>
  <w:style w:type="character" w:customStyle="1" w:styleId="74">
    <w:name w:val="脚注文本 字符"/>
    <w:basedOn w:val="48"/>
    <w:link w:val="35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5">
    <w:name w:val="批注框文本 字符"/>
    <w:basedOn w:val="48"/>
    <w:link w:val="28"/>
    <w:semiHidden/>
    <w:qFormat/>
    <w:uiPriority w:val="99"/>
    <w:rPr>
      <w:rFonts w:eastAsia="仿宋"/>
      <w:bCs/>
      <w:sz w:val="18"/>
      <w:szCs w:val="18"/>
    </w:rPr>
  </w:style>
  <w:style w:type="character" w:customStyle="1" w:styleId="76">
    <w:name w:val="批注文字 字符"/>
    <w:basedOn w:val="48"/>
    <w:link w:val="19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7">
    <w:name w:val="批注主题 字符"/>
    <w:basedOn w:val="76"/>
    <w:link w:val="45"/>
    <w:semiHidden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8">
    <w:name w:val="尾注文本 字符"/>
    <w:basedOn w:val="48"/>
    <w:link w:val="27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9">
    <w:name w:val="样式 首行缩进:  2 字符 Char1"/>
    <w:basedOn w:val="48"/>
    <w:link w:val="70"/>
    <w:qFormat/>
    <w:uiPriority w:val="0"/>
    <w:rPr>
      <w:rFonts w:ascii="Times New Roman" w:hAnsi="Times New Roman" w:eastAsia="宋体" w:cs="宋体"/>
      <w:sz w:val="24"/>
      <w:szCs w:val="20"/>
    </w:rPr>
  </w:style>
  <w:style w:type="paragraph" w:customStyle="1" w:styleId="80">
    <w:name w:val="表格文字"/>
    <w:basedOn w:val="71"/>
    <w:qFormat/>
    <w:uiPriority w:val="0"/>
  </w:style>
  <w:style w:type="paragraph" w:customStyle="1" w:styleId="81">
    <w:name w:val="一级标题格式"/>
    <w:basedOn w:val="3"/>
    <w:qFormat/>
    <w:uiPriority w:val="0"/>
    <w:pPr>
      <w:numPr>
        <w:numId w:val="3"/>
      </w:numPr>
      <w:spacing w:before="240" w:after="480"/>
    </w:pPr>
    <w:rPr>
      <w:color w:val="FF0000"/>
    </w:rPr>
  </w:style>
  <w:style w:type="paragraph" w:customStyle="1" w:styleId="82">
    <w:name w:val="*003三级标题格式"/>
    <w:qFormat/>
    <w:uiPriority w:val="0"/>
    <w:pPr>
      <w:widowControl w:val="0"/>
      <w:wordWrap w:val="0"/>
      <w:spacing w:after="312" w:afterLines="100"/>
      <w:outlineLvl w:val="2"/>
    </w:pPr>
    <w:rPr>
      <w:rFonts w:ascii="Times New Roman" w:hAnsi="Times New Roman" w:eastAsia="黑体" w:cs="Times New Roman"/>
      <w:bCs/>
      <w:kern w:val="2"/>
      <w:sz w:val="28"/>
      <w:szCs w:val="28"/>
      <w:lang w:val="en-US" w:eastAsia="zh-CN" w:bidi="ar-SA"/>
    </w:rPr>
  </w:style>
  <w:style w:type="paragraph" w:customStyle="1" w:styleId="83">
    <w:name w:val="*表格文字格式（左右居中）"/>
    <w:qFormat/>
    <w:uiPriority w:val="0"/>
    <w:pPr>
      <w:widowControl w:val="0"/>
      <w:wordWrap w:val="0"/>
      <w:jc w:val="center"/>
    </w:pPr>
    <w:rPr>
      <w:rFonts w:ascii="Times New Roman" w:hAnsi="Times New Roman" w:eastAsia="宋体" w:cs="宋体"/>
      <w:kern w:val="2"/>
      <w:sz w:val="21"/>
      <w:szCs w:val="20"/>
      <w:lang w:val="en-US" w:eastAsia="zh-CN" w:bidi="ar-SA"/>
    </w:rPr>
  </w:style>
  <w:style w:type="paragraph" w:customStyle="1" w:styleId="84">
    <w:name w:val="*004四级标题格式"/>
    <w:qFormat/>
    <w:uiPriority w:val="0"/>
    <w:pPr>
      <w:widowControl w:val="0"/>
      <w:numPr>
        <w:ilvl w:val="3"/>
        <w:numId w:val="4"/>
      </w:numPr>
      <w:wordWrap w:val="0"/>
      <w:spacing w:after="312" w:afterLines="100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val="en-US" w:eastAsia="zh-CN" w:bidi="ar-SA"/>
    </w:rPr>
  </w:style>
  <w:style w:type="paragraph" w:customStyle="1" w:styleId="85">
    <w:name w:val="*005五级标题格式"/>
    <w:qFormat/>
    <w:uiPriority w:val="0"/>
    <w:pPr>
      <w:widowControl w:val="0"/>
      <w:numPr>
        <w:ilvl w:val="4"/>
        <w:numId w:val="4"/>
      </w:numPr>
      <w:wordWrap w:val="0"/>
      <w:spacing w:after="120" w:afterLines="50" w:line="336" w:lineRule="auto"/>
      <w:jc w:val="both"/>
      <w:outlineLvl w:val="4"/>
    </w:pPr>
    <w:rPr>
      <w:rFonts w:ascii="Times New Roman" w:hAnsi="Times New Roman" w:eastAsia="宋体" w:cs="宋体"/>
      <w:bCs/>
      <w:kern w:val="2"/>
      <w:sz w:val="24"/>
      <w:szCs w:val="28"/>
      <w:lang w:val="en-US" w:eastAsia="zh-CN" w:bidi="ar-SA"/>
    </w:rPr>
  </w:style>
  <w:style w:type="paragraph" w:customStyle="1" w:styleId="86">
    <w:name w:val="*正文段落格式"/>
    <w:qFormat/>
    <w:uiPriority w:val="0"/>
    <w:pPr>
      <w:widowControl w:val="0"/>
      <w:wordWrap w:val="0"/>
      <w:spacing w:after="120" w:afterLines="50" w:line="336" w:lineRule="auto"/>
      <w:ind w:firstLine="480" w:firstLineChars="200"/>
      <w:jc w:val="both"/>
    </w:pPr>
    <w:rPr>
      <w:rFonts w:ascii="Times New Roman" w:hAnsi="Times New Roman" w:eastAsia="宋体" w:cs="宋体"/>
      <w:kern w:val="2"/>
      <w:sz w:val="24"/>
      <w:szCs w:val="20"/>
      <w:lang w:val="en-US" w:eastAsia="zh-CN" w:bidi="ar-SA"/>
    </w:rPr>
  </w:style>
  <w:style w:type="paragraph" w:customStyle="1" w:styleId="87">
    <w:name w:val="*表名格式"/>
    <w:qFormat/>
    <w:uiPriority w:val="0"/>
    <w:pPr>
      <w:widowControl w:val="0"/>
      <w:wordWrap w:val="0"/>
      <w:spacing w:before="120" w:beforeLines="50" w:after="120" w:afterLines="50"/>
      <w:jc w:val="center"/>
    </w:pPr>
    <w:rPr>
      <w:rFonts w:ascii="Times New Roman" w:hAnsi="Times New Roman" w:eastAsia="宋体" w:cs="宋体"/>
      <w:b/>
      <w:kern w:val="2"/>
      <w:sz w:val="21"/>
      <w:szCs w:val="20"/>
      <w:lang w:val="en-US" w:eastAsia="zh-CN" w:bidi="ar-SA"/>
    </w:rPr>
  </w:style>
  <w:style w:type="paragraph" w:customStyle="1" w:styleId="88">
    <w:name w:val="*图名格式"/>
    <w:qFormat/>
    <w:uiPriority w:val="0"/>
    <w:pPr>
      <w:widowControl w:val="0"/>
      <w:wordWrap w:val="0"/>
      <w:spacing w:before="120" w:beforeLines="50" w:after="120" w:afterLines="50"/>
      <w:jc w:val="center"/>
    </w:pPr>
    <w:rPr>
      <w:rFonts w:ascii="Times New Roman" w:hAnsi="Times New Roman" w:eastAsia="宋体" w:cs="宋体"/>
      <w:b/>
      <w:kern w:val="2"/>
      <w:sz w:val="21"/>
      <w:szCs w:val="20"/>
      <w:lang w:val="en-US" w:eastAsia="zh-CN" w:bidi="ar-SA"/>
    </w:rPr>
  </w:style>
  <w:style w:type="paragraph" w:customStyle="1" w:styleId="89">
    <w:name w:val="样式 二级标题格式 + 段后: 1 行"/>
    <w:basedOn w:val="1"/>
    <w:qFormat/>
    <w:uiPriority w:val="0"/>
    <w:pPr>
      <w:numPr>
        <w:ilvl w:val="1"/>
        <w:numId w:val="5"/>
      </w:numPr>
      <w:spacing w:after="100" w:afterLines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90">
    <w:name w:val="样式 四级标题格式 + 段后: 1 行"/>
    <w:basedOn w:val="84"/>
    <w:qFormat/>
    <w:uiPriority w:val="0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91">
    <w:name w:val="*009九级标题格式"/>
    <w:qFormat/>
    <w:uiPriority w:val="0"/>
    <w:pPr>
      <w:widowControl w:val="0"/>
      <w:numPr>
        <w:ilvl w:val="8"/>
        <w:numId w:val="4"/>
      </w:numPr>
      <w:wordWrap w:val="0"/>
      <w:spacing w:after="50" w:afterLines="50" w:line="336" w:lineRule="auto"/>
      <w:jc w:val="both"/>
      <w:outlineLvl w:val="8"/>
    </w:pPr>
    <w:rPr>
      <w:rFonts w:ascii="Times New Roman" w:hAnsi="Times New Roman" w:eastAsia="宋体" w:cs="宋体"/>
      <w:kern w:val="2"/>
      <w:sz w:val="24"/>
      <w:szCs w:val="20"/>
      <w:lang w:val="en-US" w:eastAsia="zh-CN" w:bidi="ar-SA"/>
    </w:rPr>
  </w:style>
  <w:style w:type="paragraph" w:customStyle="1" w:styleId="92">
    <w:name w:val="*006六级标题格式"/>
    <w:qFormat/>
    <w:uiPriority w:val="0"/>
    <w:pPr>
      <w:widowControl w:val="0"/>
      <w:numPr>
        <w:ilvl w:val="5"/>
        <w:numId w:val="4"/>
      </w:numPr>
      <w:wordWrap w:val="0"/>
      <w:spacing w:after="50" w:afterLines="50" w:line="336" w:lineRule="auto"/>
      <w:jc w:val="both"/>
      <w:outlineLvl w:val="5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93">
    <w:name w:val="*007七级标题格式"/>
    <w:qFormat/>
    <w:uiPriority w:val="0"/>
    <w:pPr>
      <w:widowControl w:val="0"/>
      <w:numPr>
        <w:ilvl w:val="6"/>
        <w:numId w:val="4"/>
      </w:numPr>
      <w:wordWrap w:val="0"/>
      <w:spacing w:after="50" w:afterLines="50" w:line="336" w:lineRule="auto"/>
      <w:jc w:val="both"/>
      <w:outlineLvl w:val="6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94">
    <w:name w:val="*008八级标题格式"/>
    <w:qFormat/>
    <w:uiPriority w:val="0"/>
    <w:pPr>
      <w:widowControl w:val="0"/>
      <w:numPr>
        <w:ilvl w:val="7"/>
        <w:numId w:val="4"/>
      </w:numPr>
      <w:wordWrap w:val="0"/>
      <w:spacing w:after="50" w:afterLines="50" w:line="336" w:lineRule="auto"/>
      <w:jc w:val="both"/>
      <w:outlineLvl w:val="7"/>
    </w:pPr>
    <w:rPr>
      <w:rFonts w:ascii="Times New Roman" w:hAnsi="Times New Roman" w:eastAsia="宋体" w:cs="宋体"/>
      <w:kern w:val="2"/>
      <w:sz w:val="24"/>
      <w:szCs w:val="20"/>
      <w:lang w:val="en-US" w:eastAsia="zh-CN" w:bidi="ar-SA"/>
    </w:rPr>
  </w:style>
  <w:style w:type="paragraph" w:customStyle="1" w:styleId="95">
    <w:name w:val="*篇与册格式"/>
    <w:basedOn w:val="1"/>
    <w:qFormat/>
    <w:uiPriority w:val="0"/>
    <w:pPr>
      <w:wordWrap w:val="0"/>
      <w:spacing w:before="100" w:beforeLines="100" w:after="100" w:afterLines="100"/>
      <w:jc w:val="center"/>
      <w:outlineLvl w:val="0"/>
    </w:pPr>
    <w:rPr>
      <w:rFonts w:ascii="黑体" w:eastAsia="黑体"/>
      <w:sz w:val="32"/>
    </w:rPr>
  </w:style>
  <w:style w:type="paragraph" w:customStyle="1" w:styleId="96">
    <w:name w:val="*表格文字格式（左对齐）"/>
    <w:basedOn w:val="83"/>
    <w:qFormat/>
    <w:uiPriority w:val="0"/>
    <w:pPr>
      <w:jc w:val="left"/>
    </w:pPr>
    <w:rPr>
      <w:szCs w:val="24"/>
    </w:rPr>
  </w:style>
  <w:style w:type="paragraph" w:customStyle="1" w:styleId="97">
    <w:name w:val="图表文字 居中 ctrl+e"/>
    <w:basedOn w:val="1"/>
    <w:qFormat/>
    <w:uiPriority w:val="0"/>
    <w:pPr>
      <w:snapToGrid w:val="0"/>
      <w:jc w:val="center"/>
    </w:pPr>
    <w:rPr>
      <w:rFonts w:cs="宋体"/>
      <w:szCs w:val="20"/>
    </w:rPr>
  </w:style>
  <w:style w:type="paragraph" w:customStyle="1" w:styleId="98">
    <w:name w:val="*表格文字格式（右对齐）"/>
    <w:basedOn w:val="83"/>
    <w:qFormat/>
    <w:uiPriority w:val="0"/>
    <w:pPr>
      <w:jc w:val="right"/>
    </w:pPr>
  </w:style>
  <w:style w:type="character" w:customStyle="1" w:styleId="99">
    <w:name w:val="日期 字符"/>
    <w:basedOn w:val="48"/>
    <w:link w:val="26"/>
    <w:qFormat/>
    <w:uiPriority w:val="0"/>
    <w:rPr>
      <w:rFonts w:ascii="Times New Roman" w:hAnsi="Times New Roman" w:eastAsia="宋体" w:cs="Times New Roman"/>
      <w:sz w:val="24"/>
      <w:szCs w:val="24"/>
    </w:rPr>
  </w:style>
  <w:style w:type="table" w:customStyle="1" w:styleId="100">
    <w:name w:val="网格型1"/>
    <w:basedOn w:val="46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1">
    <w:name w:val="网格型2"/>
    <w:basedOn w:val="46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2">
    <w:name w:val="篇与册格式"/>
    <w:basedOn w:val="1"/>
    <w:qFormat/>
    <w:uiPriority w:val="0"/>
    <w:pPr>
      <w:wordWrap w:val="0"/>
      <w:spacing w:before="100" w:beforeLines="100" w:after="100" w:afterLines="100"/>
      <w:jc w:val="center"/>
      <w:outlineLvl w:val="0"/>
    </w:pPr>
    <w:rPr>
      <w:rFonts w:ascii="黑体" w:eastAsia="黑体"/>
      <w:color w:val="00B0F0"/>
      <w:sz w:val="32"/>
    </w:rPr>
  </w:style>
  <w:style w:type="paragraph" w:styleId="10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4">
    <w:name w:val="标题 1 Char1"/>
    <w:basedOn w:val="48"/>
    <w:qFormat/>
    <w:uiPriority w:val="0"/>
    <w:rPr>
      <w:rFonts w:asciiTheme="minorHAnsi" w:hAnsiTheme="minorHAnsi" w:eastAsiaTheme="minorEastAsia"/>
      <w:b/>
      <w:bCs/>
      <w:kern w:val="44"/>
      <w:sz w:val="44"/>
      <w:szCs w:val="44"/>
    </w:rPr>
  </w:style>
  <w:style w:type="character" w:customStyle="1" w:styleId="105">
    <w:name w:val="标题 2 Char1"/>
    <w:basedOn w:val="48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0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07">
    <w:name w:val="样式1 Char"/>
    <w:basedOn w:val="61"/>
    <w:link w:val="108"/>
    <w:semiHidden/>
    <w:qFormat/>
    <w:locked/>
    <w:uiPriority w:val="0"/>
    <w:rPr>
      <w:rFonts w:asciiTheme="majorHAnsi" w:hAnsiTheme="majorHAnsi" w:eastAsiaTheme="majorEastAsia" w:cstheme="majorBidi"/>
      <w:bCs/>
      <w:sz w:val="32"/>
      <w:szCs w:val="32"/>
    </w:rPr>
  </w:style>
  <w:style w:type="paragraph" w:customStyle="1" w:styleId="108">
    <w:name w:val="样式1"/>
    <w:basedOn w:val="4"/>
    <w:link w:val="107"/>
    <w:semiHidden/>
    <w:qFormat/>
    <w:uiPriority w:val="0"/>
    <w:pPr>
      <w:numPr>
        <w:ilvl w:val="0"/>
        <w:numId w:val="6"/>
      </w:numPr>
      <w:spacing w:line="415" w:lineRule="auto"/>
      <w:ind w:left="720" w:hanging="720"/>
      <w:jc w:val="both"/>
    </w:pPr>
    <w:rPr>
      <w:rFonts w:asciiTheme="majorHAnsi" w:hAnsiTheme="majorHAnsi" w:eastAsiaTheme="majorEastAsia" w:cstheme="majorBidi"/>
      <w:bCs/>
      <w:sz w:val="32"/>
    </w:rPr>
  </w:style>
  <w:style w:type="character" w:customStyle="1" w:styleId="109">
    <w:name w:val="样式2 Char"/>
    <w:basedOn w:val="63"/>
    <w:link w:val="110"/>
    <w:semiHidden/>
    <w:qFormat/>
    <w:locked/>
    <w:uiPriority w:val="0"/>
    <w:rPr>
      <w:rFonts w:ascii="宋体" w:hAnsi="宋体" w:eastAsia="宋体" w:cs="宋体"/>
      <w:b/>
      <w:bCs/>
      <w:color w:val="000000"/>
      <w:kern w:val="0"/>
      <w:sz w:val="32"/>
      <w:szCs w:val="21"/>
    </w:rPr>
  </w:style>
  <w:style w:type="paragraph" w:customStyle="1" w:styleId="110">
    <w:name w:val="样式2"/>
    <w:basedOn w:val="5"/>
    <w:link w:val="109"/>
    <w:semiHidden/>
    <w:qFormat/>
    <w:uiPriority w:val="0"/>
    <w:pPr>
      <w:numPr>
        <w:ilvl w:val="1"/>
        <w:numId w:val="7"/>
      </w:numPr>
      <w:spacing w:line="415" w:lineRule="auto"/>
    </w:pPr>
    <w:rPr>
      <w:rFonts w:ascii="宋体" w:hAnsi="宋体" w:eastAsia="宋体" w:cs="宋体"/>
      <w:b/>
      <w:bCs/>
      <w:color w:val="000000"/>
      <w:kern w:val="0"/>
      <w:sz w:val="32"/>
      <w:szCs w:val="21"/>
    </w:rPr>
  </w:style>
  <w:style w:type="character" w:customStyle="1" w:styleId="111">
    <w:name w:val="Intense Emphasis"/>
    <w:basedOn w:val="48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12">
    <w:name w:val="annotation"/>
    <w:basedOn w:val="48"/>
    <w:qFormat/>
    <w:uiPriority w:val="0"/>
  </w:style>
  <w:style w:type="character" w:customStyle="1" w:styleId="113">
    <w:name w:val="string"/>
    <w:basedOn w:val="48"/>
    <w:qFormat/>
    <w:uiPriority w:val="0"/>
  </w:style>
  <w:style w:type="character" w:customStyle="1" w:styleId="114">
    <w:name w:val="ask-title"/>
    <w:basedOn w:val="48"/>
    <w:qFormat/>
    <w:uiPriority w:val="0"/>
  </w:style>
  <w:style w:type="character" w:customStyle="1" w:styleId="115">
    <w:name w:val="例程代码（无行号） Char"/>
    <w:link w:val="116"/>
    <w:qFormat/>
    <w:uiPriority w:val="0"/>
    <w:rPr>
      <w:rFonts w:ascii="Courier New" w:hAnsi="Courier New"/>
      <w:sz w:val="18"/>
      <w:szCs w:val="18"/>
      <w:shd w:val="clear" w:color="auto" w:fill="E0E0E0"/>
    </w:rPr>
  </w:style>
  <w:style w:type="paragraph" w:customStyle="1" w:styleId="116">
    <w:name w:val="例程代码（无行号）"/>
    <w:basedOn w:val="1"/>
    <w:link w:val="115"/>
    <w:qFormat/>
    <w:uiPriority w:val="0"/>
    <w:pPr>
      <w:shd w:val="clear" w:color="auto" w:fill="E0E0E0"/>
      <w:ind w:firstLine="420" w:firstLineChars="0"/>
    </w:pPr>
    <w:rPr>
      <w:rFonts w:ascii="Courier New" w:hAnsi="Courier New" w:eastAsiaTheme="minorEastAsia" w:cstheme="minorBidi"/>
      <w:bCs w:val="0"/>
      <w:sz w:val="18"/>
      <w:szCs w:val="18"/>
      <w:shd w:val="clear" w:color="auto" w:fill="E0E0E0"/>
    </w:rPr>
  </w:style>
  <w:style w:type="character" w:customStyle="1" w:styleId="117">
    <w:name w:val="hljs-keyword"/>
    <w:basedOn w:val="48"/>
    <w:qFormat/>
    <w:uiPriority w:val="0"/>
  </w:style>
  <w:style w:type="character" w:customStyle="1" w:styleId="118">
    <w:name w:val="md-plain"/>
    <w:basedOn w:val="48"/>
    <w:qFormat/>
    <w:uiPriority w:val="0"/>
  </w:style>
  <w:style w:type="paragraph" w:customStyle="1" w:styleId="119">
    <w:name w:val="列表段落1"/>
    <w:basedOn w:val="1"/>
    <w:qFormat/>
    <w:uiPriority w:val="0"/>
    <w:pPr>
      <w:ind w:firstLine="420"/>
    </w:pPr>
    <w:rPr>
      <w:szCs w:val="21"/>
      <w:lang w:eastAsia="zh-TW"/>
    </w:rPr>
  </w:style>
  <w:style w:type="character" w:customStyle="1" w:styleId="120">
    <w:name w:val="pl-smi"/>
    <w:basedOn w:val="48"/>
    <w:qFormat/>
    <w:uiPriority w:val="0"/>
  </w:style>
  <w:style w:type="character" w:customStyle="1" w:styleId="121">
    <w:name w:val="pl-k"/>
    <w:basedOn w:val="48"/>
    <w:qFormat/>
    <w:uiPriority w:val="0"/>
  </w:style>
  <w:style w:type="character" w:customStyle="1" w:styleId="122">
    <w:name w:val="pl-c1"/>
    <w:basedOn w:val="48"/>
    <w:qFormat/>
    <w:uiPriority w:val="0"/>
  </w:style>
  <w:style w:type="character" w:customStyle="1" w:styleId="123">
    <w:name w:val="pl-c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DF0C83-9847-4755-9098-96D94084F5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Pages>6</Pages>
  <Words>883</Words>
  <Characters>5035</Characters>
  <Lines>41</Lines>
  <Paragraphs>11</Paragraphs>
  <TotalTime>25230</TotalTime>
  <ScaleCrop>false</ScaleCrop>
  <LinksUpToDate>false</LinksUpToDate>
  <CharactersWithSpaces>5907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2018-09-29T09:21:00Z</dcterms:created>
  <dc:creator>libin4434528@qq.com</dc:creator>
  <cp:lastModifiedBy>Padingpading</cp:lastModifiedBy>
  <dcterms:modified xsi:type="dcterms:W3CDTF">2021-08-09T03:09:28Z</dcterms:modified>
  <cp:revision>16159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35D3197187C74921985BE76BBE525B5F</vt:lpwstr>
  </property>
</Properties>
</file>