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DBDB5" w14:textId="77777777" w:rsidR="00A6409A" w:rsidRDefault="00A6409A" w:rsidP="00A6409A">
      <w:pPr>
        <w:pStyle w:val="10"/>
      </w:pPr>
      <w:r>
        <w:rPr>
          <w:rFonts w:hint="eastAsia"/>
        </w:rPr>
        <w:t>架构</w:t>
      </w:r>
    </w:p>
    <w:p w14:paraId="66E36C45" w14:textId="77777777" w:rsidR="00A6409A" w:rsidRDefault="00A6409A" w:rsidP="00A6409A">
      <w:pPr>
        <w:pStyle w:val="2"/>
      </w:pPr>
      <w:r w:rsidRPr="00B5645A">
        <w:rPr>
          <w:rFonts w:hint="eastAsia"/>
        </w:rPr>
        <w:t xml:space="preserve">V1.0  </w:t>
      </w:r>
      <w:r w:rsidRPr="00B5645A">
        <w:rPr>
          <w:rFonts w:hint="eastAsia"/>
        </w:rPr>
        <w:t>简单网站架构</w:t>
      </w:r>
    </w:p>
    <w:p w14:paraId="3DBD70A7" w14:textId="77777777" w:rsidR="00A6409A" w:rsidRPr="00B5645A" w:rsidRDefault="00A6409A" w:rsidP="00A6409A">
      <w:pPr>
        <w:ind w:firstLine="420"/>
      </w:pPr>
      <w:r w:rsidRPr="00B5645A">
        <w:rPr>
          <w:rFonts w:hint="eastAsia"/>
        </w:rPr>
        <w:t>一个简单的小型网站或者应用背后的架构可以非常简单</w:t>
      </w:r>
      <w:r w:rsidRPr="00B5645A">
        <w:t xml:space="preserve">,  </w:t>
      </w:r>
      <w:r w:rsidRPr="00B5645A">
        <w:t>数据存储只需要一个</w:t>
      </w:r>
      <w:r w:rsidRPr="00B5645A">
        <w:t>mysql instance</w:t>
      </w:r>
      <w:r w:rsidRPr="00B5645A">
        <w:t>就能满足数据读取和写入需求（这里忽略掉了数据备份的实例），处于这个时间段的网站，一般会把所有的信息存到一个</w:t>
      </w:r>
      <w:r w:rsidRPr="00B5645A">
        <w:t>database instance</w:t>
      </w:r>
      <w:r w:rsidRPr="00B5645A">
        <w:t>里面。</w:t>
      </w:r>
    </w:p>
    <w:p w14:paraId="27978B7D" w14:textId="77777777" w:rsidR="00A6409A" w:rsidRPr="00B5645A" w:rsidRDefault="00A6409A" w:rsidP="00A6409A">
      <w:pPr>
        <w:ind w:firstLine="420"/>
      </w:pPr>
    </w:p>
    <w:p w14:paraId="7BCF058F" w14:textId="77777777" w:rsidR="00A6409A" w:rsidRPr="00B5645A" w:rsidRDefault="00A6409A" w:rsidP="00A6409A">
      <w:pPr>
        <w:ind w:firstLine="420"/>
        <w:jc w:val="center"/>
      </w:pPr>
      <w:r>
        <w:rPr>
          <w:noProof/>
        </w:rPr>
        <w:drawing>
          <wp:inline distT="0" distB="0" distL="0" distR="0" wp14:anchorId="7F597837" wp14:editId="2665DF1A">
            <wp:extent cx="4320000" cy="1747556"/>
            <wp:effectExtent l="0" t="0" r="4445" b="5080"/>
            <wp:docPr id="24" name="图片 24" descr="http://www.linuxeden.com/upimg/allimg/140610/0S504E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eden.com/upimg/allimg/140610/0S504Ec-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1747556"/>
                    </a:xfrm>
                    <a:prstGeom prst="rect">
                      <a:avLst/>
                    </a:prstGeom>
                    <a:noFill/>
                    <a:ln>
                      <a:noFill/>
                    </a:ln>
                  </pic:spPr>
                </pic:pic>
              </a:graphicData>
            </a:graphic>
          </wp:inline>
        </w:drawing>
      </w:r>
    </w:p>
    <w:p w14:paraId="50154645" w14:textId="77777777" w:rsidR="00A6409A" w:rsidRDefault="00A6409A" w:rsidP="00A6409A">
      <w:pPr>
        <w:ind w:firstLine="420"/>
      </w:pPr>
      <w:r w:rsidRPr="00BC323C">
        <w:rPr>
          <w:rFonts w:hint="eastAsia"/>
        </w:rPr>
        <w:t>在这样的架构下，我们来看看数据存储的瓶颈是什么？</w:t>
      </w:r>
    </w:p>
    <w:p w14:paraId="5B35A0B4" w14:textId="77777777" w:rsidR="00A6409A" w:rsidRDefault="00A6409A" w:rsidP="00A6409A">
      <w:pPr>
        <w:ind w:firstLine="420"/>
      </w:pPr>
      <w:r>
        <w:tab/>
        <w:t>1.</w:t>
      </w:r>
      <w:r>
        <w:t>数据量的总大小</w:t>
      </w:r>
      <w:r>
        <w:t xml:space="preserve">  </w:t>
      </w:r>
      <w:r>
        <w:t>一个机器放不下时</w:t>
      </w:r>
      <w:r>
        <w:rPr>
          <w:rFonts w:hint="eastAsia"/>
        </w:rPr>
        <w:t>。</w:t>
      </w:r>
    </w:p>
    <w:p w14:paraId="3362F8DA" w14:textId="77777777" w:rsidR="00A6409A" w:rsidRDefault="00A6409A" w:rsidP="00A6409A">
      <w:pPr>
        <w:ind w:firstLine="420"/>
      </w:pPr>
      <w:r>
        <w:tab/>
        <w:t>2.</w:t>
      </w:r>
      <w:r>
        <w:t>数据的索引（</w:t>
      </w:r>
      <w:r>
        <w:t>B+ Tree</w:t>
      </w:r>
      <w:r>
        <w:t>）一个机器的内存放不下时</w:t>
      </w:r>
      <w:r>
        <w:rPr>
          <w:rFonts w:hint="eastAsia"/>
        </w:rPr>
        <w:t>。</w:t>
      </w:r>
    </w:p>
    <w:p w14:paraId="76F18667" w14:textId="77777777" w:rsidR="00A6409A" w:rsidRDefault="00A6409A" w:rsidP="00A6409A">
      <w:pPr>
        <w:ind w:firstLine="420"/>
      </w:pPr>
      <w:r>
        <w:tab/>
        <w:t>3.</w:t>
      </w:r>
      <w:r>
        <w:t>访问量</w:t>
      </w:r>
      <w:r>
        <w:t>(</w:t>
      </w:r>
      <w:r>
        <w:t>读写混合</w:t>
      </w:r>
      <w:r>
        <w:t>)</w:t>
      </w:r>
      <w:r>
        <w:t>一个实例不能承受</w:t>
      </w:r>
      <w:r>
        <w:rPr>
          <w:rFonts w:hint="eastAsia"/>
        </w:rPr>
        <w:t>。</w:t>
      </w:r>
    </w:p>
    <w:p w14:paraId="2ABE1B00" w14:textId="77777777" w:rsidR="00A6409A" w:rsidRDefault="00A6409A" w:rsidP="00A6409A">
      <w:pPr>
        <w:ind w:firstLine="420"/>
      </w:pPr>
      <w:r>
        <w:rPr>
          <w:rFonts w:hint="eastAsia"/>
        </w:rPr>
        <w:t>只有当以上</w:t>
      </w:r>
      <w:r>
        <w:t>3</w:t>
      </w:r>
      <w:r>
        <w:t>件事情任何一件或多件满足时，我们才需要考虑往下一级演变。</w:t>
      </w:r>
      <w:r>
        <w:t xml:space="preserve"> </w:t>
      </w:r>
      <w:r>
        <w:t>从此我们可以看出，事实上对于很多小公司小应用，这种架构已经足够满足他们的需求了，初期数据量的准确评估是杜绝过度设计很重要的一环，毕竟没有人愿意为不可能发生的事情而浪费自己的经历。</w:t>
      </w:r>
    </w:p>
    <w:p w14:paraId="5A1E92F5" w14:textId="77777777" w:rsidR="00A6409A" w:rsidRDefault="00A6409A" w:rsidP="00A6409A">
      <w:pPr>
        <w:ind w:firstLine="420"/>
      </w:pPr>
      <w:r>
        <w:rPr>
          <w:rFonts w:hint="eastAsia"/>
        </w:rPr>
        <w:t>这里简单举个我的例子，对于用户信息这类表</w:t>
      </w:r>
      <w:r>
        <w:t xml:space="preserve"> </w:t>
      </w:r>
      <w:r>
        <w:t>（</w:t>
      </w:r>
      <w:r>
        <w:t>3</w:t>
      </w:r>
      <w:r>
        <w:t>个索引），</w:t>
      </w:r>
      <w:r>
        <w:t>16G</w:t>
      </w:r>
      <w:r>
        <w:t>内存能放下大概</w:t>
      </w:r>
      <w:r>
        <w:t>2000W</w:t>
      </w:r>
      <w:r>
        <w:t>行数据的索引，简单的读和写混合访问量</w:t>
      </w:r>
      <w:r>
        <w:t>3000/s</w:t>
      </w:r>
      <w:r>
        <w:t>左右没有问题，你的应用场景是否</w:t>
      </w:r>
      <w:r>
        <w:rPr>
          <w:rFonts w:hint="eastAsia"/>
        </w:rPr>
        <w:t>。</w:t>
      </w:r>
    </w:p>
    <w:p w14:paraId="61F8B78A" w14:textId="77777777" w:rsidR="00A6409A" w:rsidRDefault="00A6409A" w:rsidP="00A6409A">
      <w:pPr>
        <w:pStyle w:val="2"/>
      </w:pPr>
      <w:r w:rsidRPr="00146962">
        <w:rPr>
          <w:rFonts w:hint="eastAsia"/>
        </w:rPr>
        <w:t xml:space="preserve">V2.0 </w:t>
      </w:r>
      <w:r w:rsidRPr="00146962">
        <w:rPr>
          <w:rFonts w:hint="eastAsia"/>
        </w:rPr>
        <w:t>垂直拆分</w:t>
      </w:r>
    </w:p>
    <w:p w14:paraId="1DA6109C" w14:textId="2A79AC87" w:rsidR="00A6409A" w:rsidRPr="00BC08C9" w:rsidRDefault="00A6409A" w:rsidP="00A6409A">
      <w:pPr>
        <w:ind w:firstLine="420"/>
      </w:pPr>
      <w:r w:rsidRPr="00BC08C9">
        <w:rPr>
          <w:rFonts w:hint="eastAsia"/>
        </w:rPr>
        <w:t>一般当</w:t>
      </w:r>
      <w:r w:rsidRPr="00BC08C9">
        <w:t xml:space="preserve">V1.0 </w:t>
      </w:r>
      <w:r w:rsidRPr="00BC08C9">
        <w:t>遇到瓶颈时，首先最简便的拆分方法就是垂直拆分，何谓垂直？就是从业务角度来看，将关联性不强的数据拆分到不同的</w:t>
      </w:r>
      <w:r w:rsidRPr="00BC08C9">
        <w:t>instance</w:t>
      </w:r>
      <w:r w:rsidRPr="00BC08C9">
        <w:t>上，从而达到消除瓶颈的</w:t>
      </w:r>
      <w:r w:rsidRPr="00BC08C9">
        <w:t xml:space="preserve"> </w:t>
      </w:r>
      <w:r w:rsidRPr="00BC08C9">
        <w:t>目标。以图中的为例，将用户信息数据，和业务数据拆分到不同的三个实例上。对于重复读类型比较多的场景，我们还可以加一层</w:t>
      </w:r>
      <w:r w:rsidRPr="00BC08C9">
        <w:t>cache</w:t>
      </w:r>
      <w:r w:rsidRPr="00BC08C9">
        <w:t>，来减少对</w:t>
      </w:r>
      <w:r w:rsidRPr="00BC08C9">
        <w:t>DB</w:t>
      </w:r>
      <w:r w:rsidRPr="00BC08C9">
        <w:t>的压力。</w:t>
      </w:r>
    </w:p>
    <w:p w14:paraId="06D80498" w14:textId="77777777" w:rsidR="00A6409A" w:rsidRPr="00146962" w:rsidRDefault="00A6409A" w:rsidP="00A6409A">
      <w:pPr>
        <w:ind w:firstLine="420"/>
        <w:jc w:val="center"/>
      </w:pPr>
      <w:r>
        <w:rPr>
          <w:noProof/>
        </w:rPr>
        <w:lastRenderedPageBreak/>
        <w:drawing>
          <wp:inline distT="0" distB="0" distL="0" distR="0" wp14:anchorId="2D2CAB82" wp14:editId="25BC6382">
            <wp:extent cx="4320000" cy="2192767"/>
            <wp:effectExtent l="0" t="0" r="4445" b="0"/>
            <wp:docPr id="33" name="图片 33" descr="08123458880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812345888022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192767"/>
                    </a:xfrm>
                    <a:prstGeom prst="rect">
                      <a:avLst/>
                    </a:prstGeom>
                    <a:noFill/>
                    <a:ln>
                      <a:noFill/>
                    </a:ln>
                  </pic:spPr>
                </pic:pic>
              </a:graphicData>
            </a:graphic>
          </wp:inline>
        </w:drawing>
      </w:r>
    </w:p>
    <w:p w14:paraId="2834FF7B" w14:textId="77777777" w:rsidR="00A6409A" w:rsidRDefault="00A6409A" w:rsidP="00A6409A">
      <w:pPr>
        <w:ind w:firstLine="420"/>
      </w:pPr>
      <w:r w:rsidRPr="00B11246">
        <w:rPr>
          <w:rFonts w:hint="eastAsia"/>
        </w:rPr>
        <w:t>在这样的架构下，我们来看看数据存储的瓶颈是什么？</w:t>
      </w:r>
    </w:p>
    <w:p w14:paraId="1439D75F" w14:textId="77777777" w:rsidR="00A6409A" w:rsidRDefault="00A6409A" w:rsidP="00A6409A">
      <w:pPr>
        <w:ind w:firstLine="420"/>
      </w:pPr>
      <w:r>
        <w:rPr>
          <w:rFonts w:hint="eastAsia"/>
        </w:rPr>
        <w:t xml:space="preserve">　</w:t>
      </w:r>
      <w:r>
        <w:rPr>
          <w:rFonts w:hint="eastAsia"/>
        </w:rPr>
        <w:t xml:space="preserve"> </w:t>
      </w:r>
      <w:r>
        <w:t xml:space="preserve"> 1.</w:t>
      </w:r>
      <w:r>
        <w:t>单实例单业务</w:t>
      </w:r>
      <w:r>
        <w:t xml:space="preserve"> </w:t>
      </w:r>
      <w:r>
        <w:t>依然存在</w:t>
      </w:r>
      <w:r>
        <w:t>V1.0</w:t>
      </w:r>
      <w:r>
        <w:t>所述瓶颈</w:t>
      </w:r>
    </w:p>
    <w:p w14:paraId="0A080825" w14:textId="77777777" w:rsidR="00A6409A" w:rsidRDefault="00A6409A" w:rsidP="00A6409A">
      <w:pPr>
        <w:ind w:firstLine="420"/>
      </w:pPr>
      <w:r>
        <w:rPr>
          <w:rFonts w:hint="eastAsia"/>
        </w:rPr>
        <w:t xml:space="preserve">　　遇到瓶颈时可以考虑往本文更高</w:t>
      </w:r>
      <w:r>
        <w:t>V</w:t>
      </w:r>
      <w:r>
        <w:t>版本升级</w:t>
      </w:r>
      <w:r>
        <w:t xml:space="preserve">, </w:t>
      </w:r>
      <w:r>
        <w:t>若是读请求导致达到性能瓶颈可以考虑往</w:t>
      </w:r>
      <w:r>
        <w:t>V3.0</w:t>
      </w:r>
      <w:r>
        <w:t>升级，</w:t>
      </w:r>
      <w:r>
        <w:t xml:space="preserve"> </w:t>
      </w:r>
      <w:r>
        <w:t>其他瓶颈考虑往</w:t>
      </w:r>
      <w:r>
        <w:t>V4.0</w:t>
      </w:r>
      <w:r>
        <w:t>升级</w:t>
      </w:r>
    </w:p>
    <w:p w14:paraId="712D227E" w14:textId="77777777" w:rsidR="00A6409A" w:rsidRDefault="00A6409A" w:rsidP="00A6409A">
      <w:pPr>
        <w:ind w:firstLine="420"/>
      </w:pPr>
      <w:r>
        <w:rPr>
          <w:rFonts w:hint="eastAsia"/>
        </w:rPr>
        <w:t>后来，随着访问量的上升，几乎大部分使用</w:t>
      </w:r>
      <w:r>
        <w:t>MySQL</w:t>
      </w:r>
      <w:r>
        <w:t>架构的网站在数据库上都开始出现了性能问题，</w:t>
      </w:r>
      <w:r>
        <w:t>web</w:t>
      </w:r>
      <w:r>
        <w:t>程序不再仅仅专注</w:t>
      </w:r>
      <w:r>
        <w:rPr>
          <w:rFonts w:hint="eastAsia"/>
        </w:rPr>
        <w:t>在功能上，同时也在追求性能。程序员们开始大量的使用缓存技术来缓解数据库的压力，优化数据库的结构和索引。开始比较流行的是通过文件缓存来缓解数据库压力，但是当访问量继续增大的时候，多台</w:t>
      </w:r>
      <w:r>
        <w:t>web</w:t>
      </w:r>
      <w:r>
        <w:t>机器通过文件缓存不能共享，大量的</w:t>
      </w:r>
      <w:r>
        <w:rPr>
          <w:rFonts w:hint="eastAsia"/>
        </w:rPr>
        <w:t>小文件缓存也带了了比较高的</w:t>
      </w:r>
      <w:r>
        <w:t>IO</w:t>
      </w:r>
      <w:r>
        <w:t>压力。在这个时候，</w:t>
      </w:r>
      <w:r>
        <w:t>Memcached</w:t>
      </w:r>
      <w:r>
        <w:t>就自然的成为一个非常时尚的技术产品。</w:t>
      </w:r>
    </w:p>
    <w:p w14:paraId="6B913EAC" w14:textId="77777777" w:rsidR="00A6409A" w:rsidRDefault="00A6409A" w:rsidP="00A6409A">
      <w:pPr>
        <w:pStyle w:val="2"/>
      </w:pPr>
      <w:r>
        <w:rPr>
          <w:rFonts w:hint="eastAsia"/>
        </w:rPr>
        <w:t>mysql</w:t>
      </w:r>
      <w:r>
        <w:rPr>
          <w:rFonts w:hint="eastAsia"/>
        </w:rPr>
        <w:t>的主从分离（主从复制和读写分离）</w:t>
      </w:r>
    </w:p>
    <w:p w14:paraId="3E1E32E9" w14:textId="77777777" w:rsidR="00A6409A" w:rsidRDefault="00A6409A" w:rsidP="00A6409A">
      <w:pPr>
        <w:ind w:firstLine="420"/>
      </w:pPr>
      <w:r>
        <w:rPr>
          <w:rFonts w:hint="eastAsia"/>
        </w:rPr>
        <w:t>由于数据库的写入压力增加，</w:t>
      </w:r>
      <w:r>
        <w:t>Memcached</w:t>
      </w:r>
      <w:r>
        <w:t>只能缓解数据库的读取压力。读写集中在一个数据库上让数据库不堪重负，大部</w:t>
      </w:r>
      <w:r>
        <w:rPr>
          <w:rFonts w:hint="eastAsia"/>
        </w:rPr>
        <w:t>分网站开始使用主从复制技术来达到读写分离，以提高读写性能和读库的可扩展性。</w:t>
      </w:r>
      <w:r>
        <w:t>Mysql</w:t>
      </w:r>
      <w:r>
        <w:t>的</w:t>
      </w:r>
      <w:r>
        <w:t>master-slave</w:t>
      </w:r>
      <w:r>
        <w:t>模式成为这个</w:t>
      </w:r>
      <w:r>
        <w:rPr>
          <w:rFonts w:hint="eastAsia"/>
        </w:rPr>
        <w:t>时候的网站标配了。</w:t>
      </w:r>
    </w:p>
    <w:p w14:paraId="2793FA2D" w14:textId="77777777" w:rsidR="00A6409A" w:rsidRDefault="00A6409A" w:rsidP="00A6409A">
      <w:pPr>
        <w:ind w:firstLine="420"/>
      </w:pPr>
      <w:r>
        <w:rPr>
          <w:noProof/>
        </w:rPr>
        <w:drawing>
          <wp:inline distT="0" distB="0" distL="0" distR="0" wp14:anchorId="47423E6E" wp14:editId="5361D162">
            <wp:extent cx="4320000" cy="1630012"/>
            <wp:effectExtent l="0" t="0" r="4445" b="8890"/>
            <wp:docPr id="37" name="图片 37" descr="08123613333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812361333381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1630012"/>
                    </a:xfrm>
                    <a:prstGeom prst="rect">
                      <a:avLst/>
                    </a:prstGeom>
                    <a:noFill/>
                    <a:ln>
                      <a:noFill/>
                    </a:ln>
                  </pic:spPr>
                </pic:pic>
              </a:graphicData>
            </a:graphic>
          </wp:inline>
        </w:drawing>
      </w:r>
    </w:p>
    <w:p w14:paraId="72F1488B" w14:textId="77777777" w:rsidR="00A6409A" w:rsidRPr="000570B2" w:rsidRDefault="00A6409A" w:rsidP="00A6409A">
      <w:pPr>
        <w:ind w:firstLine="420"/>
      </w:pPr>
      <w:r w:rsidRPr="00386FFA">
        <w:rPr>
          <w:rFonts w:hint="eastAsia"/>
        </w:rPr>
        <w:t xml:space="preserve">　在这样的架构下，我们来看看数据存储的瓶颈是什么？</w:t>
      </w:r>
    </w:p>
    <w:p w14:paraId="2D78DF2E" w14:textId="77777777" w:rsidR="00A6409A" w:rsidRDefault="00A6409A" w:rsidP="00A6409A">
      <w:pPr>
        <w:ind w:firstLine="420"/>
      </w:pPr>
      <w:r>
        <w:tab/>
      </w:r>
      <w:r w:rsidRPr="00386FFA">
        <w:t>1.</w:t>
      </w:r>
      <w:r w:rsidRPr="00386FFA">
        <w:t>写入量主库不能承受</w:t>
      </w:r>
    </w:p>
    <w:p w14:paraId="1116A3BB" w14:textId="77777777" w:rsidR="00A6409A" w:rsidRDefault="00A6409A" w:rsidP="00A6409A">
      <w:pPr>
        <w:pStyle w:val="2"/>
      </w:pPr>
      <w:r>
        <w:rPr>
          <w:rFonts w:hint="eastAsia"/>
        </w:rPr>
        <w:t>分表分库</w:t>
      </w:r>
      <w:r>
        <w:rPr>
          <w:rFonts w:hint="eastAsia"/>
        </w:rPr>
        <w:t>+</w:t>
      </w:r>
      <w:r>
        <w:rPr>
          <w:rFonts w:hint="eastAsia"/>
        </w:rPr>
        <w:t>水平拆分</w:t>
      </w:r>
      <w:r>
        <w:rPr>
          <w:rFonts w:hint="eastAsia"/>
        </w:rPr>
        <w:t>+mysql</w:t>
      </w:r>
      <w:r>
        <w:rPr>
          <w:rFonts w:hint="eastAsia"/>
        </w:rPr>
        <w:t>集群</w:t>
      </w:r>
    </w:p>
    <w:p w14:paraId="2C94035E" w14:textId="77777777" w:rsidR="00A6409A" w:rsidRDefault="00A6409A" w:rsidP="00A6409A">
      <w:pPr>
        <w:ind w:firstLine="420"/>
      </w:pPr>
      <w:r>
        <w:rPr>
          <w:rFonts w:hint="eastAsia"/>
        </w:rPr>
        <w:t>在</w:t>
      </w:r>
      <w:r>
        <w:t>Memcached</w:t>
      </w:r>
      <w:r>
        <w:t>的高速缓存，</w:t>
      </w:r>
      <w:r>
        <w:t>MySQL</w:t>
      </w:r>
      <w:r>
        <w:t>的主从复制，读写分离的基础之上，这时</w:t>
      </w:r>
      <w:r>
        <w:t>MySQL</w:t>
      </w:r>
      <w:r>
        <w:lastRenderedPageBreak/>
        <w:t>主库的写压力开始出现瓶颈，而数据</w:t>
      </w:r>
      <w:r>
        <w:rPr>
          <w:rFonts w:hint="eastAsia"/>
        </w:rPr>
        <w:t>量的持续猛增，由于</w:t>
      </w:r>
      <w:r>
        <w:t>MyISAM</w:t>
      </w:r>
      <w:r>
        <w:t>使用表锁，在高并发下会出现严重的锁问题，大量的高并发</w:t>
      </w:r>
      <w:r>
        <w:t>MySQL</w:t>
      </w:r>
      <w:r>
        <w:t>应用开始使用</w:t>
      </w:r>
      <w:r>
        <w:t>InnoDB</w:t>
      </w:r>
      <w:r>
        <w:t>引擎</w:t>
      </w:r>
      <w:r>
        <w:rPr>
          <w:rFonts w:hint="eastAsia"/>
        </w:rPr>
        <w:t>代替</w:t>
      </w:r>
      <w:r>
        <w:t>MyISAM</w:t>
      </w:r>
      <w:r>
        <w:t>。</w:t>
      </w:r>
    </w:p>
    <w:p w14:paraId="4551FD19" w14:textId="77777777" w:rsidR="00A6409A" w:rsidRDefault="00A6409A" w:rsidP="00A6409A">
      <w:pPr>
        <w:ind w:firstLine="420"/>
      </w:pPr>
      <w:r>
        <w:rPr>
          <w:rFonts w:hint="eastAsia"/>
        </w:rPr>
        <w:t>同时，开始流行使用分表分库来缓解写压力和数据增长的扩展问题。这个时候，分表分库成了一个热门技术，是面试的热门问题也是业界讨论的热门技术问题。也就在这个时候，</w:t>
      </w:r>
      <w:r>
        <w:t>MySQL</w:t>
      </w:r>
      <w:r>
        <w:t>推出了还不太稳定的表分区，这也给技术实力一般的公司带</w:t>
      </w:r>
      <w:r>
        <w:rPr>
          <w:rFonts w:hint="eastAsia"/>
        </w:rPr>
        <w:t>来了希望。虽然</w:t>
      </w:r>
      <w:r>
        <w:t>MySQL</w:t>
      </w:r>
      <w:r>
        <w:t>推出了</w:t>
      </w:r>
      <w:r>
        <w:t>MySQL Cluster</w:t>
      </w:r>
      <w:r>
        <w:t>集群，但性能也不能很好满足互联网的要求，只是在高可靠性上提供了非常</w:t>
      </w:r>
      <w:r>
        <w:rPr>
          <w:rFonts w:hint="eastAsia"/>
        </w:rPr>
        <w:t>大的保证。</w:t>
      </w:r>
    </w:p>
    <w:p w14:paraId="75677AA6" w14:textId="77777777" w:rsidR="00A6409A" w:rsidRDefault="00A6409A" w:rsidP="00A6409A">
      <w:pPr>
        <w:ind w:firstLine="420"/>
        <w:jc w:val="center"/>
      </w:pPr>
      <w:r>
        <w:rPr>
          <w:noProof/>
        </w:rPr>
        <w:drawing>
          <wp:inline distT="0" distB="0" distL="0" distR="0" wp14:anchorId="6AAA8B1E" wp14:editId="2BA7FB08">
            <wp:extent cx="4320000" cy="2288986"/>
            <wp:effectExtent l="0" t="0" r="4445" b="0"/>
            <wp:docPr id="38" name="图片 38" descr="08123721661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812372166116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2288986"/>
                    </a:xfrm>
                    <a:prstGeom prst="rect">
                      <a:avLst/>
                    </a:prstGeom>
                    <a:noFill/>
                    <a:ln>
                      <a:noFill/>
                    </a:ln>
                  </pic:spPr>
                </pic:pic>
              </a:graphicData>
            </a:graphic>
          </wp:inline>
        </w:drawing>
      </w:r>
    </w:p>
    <w:p w14:paraId="1DD938F4" w14:textId="77777777" w:rsidR="00A6409A" w:rsidRDefault="00A6409A" w:rsidP="00A6409A">
      <w:pPr>
        <w:pStyle w:val="2"/>
      </w:pPr>
      <w:r>
        <w:rPr>
          <w:rFonts w:hint="eastAsia"/>
        </w:rPr>
        <w:t>Mysql</w:t>
      </w:r>
      <w:r>
        <w:rPr>
          <w:rFonts w:hint="eastAsia"/>
        </w:rPr>
        <w:t>的扩展性瓶颈</w:t>
      </w:r>
    </w:p>
    <w:p w14:paraId="316AABDA" w14:textId="77777777" w:rsidR="00A6409A" w:rsidRDefault="00A6409A" w:rsidP="00A6409A">
      <w:pPr>
        <w:ind w:firstLine="420"/>
      </w:pPr>
      <w:r>
        <w:t>MySQL</w:t>
      </w:r>
      <w:r>
        <w:t>数据库也经常存储一些大文本字段，导致数据应表非常的大，在做数据库恢复的时候就导致非常的慢，不容易快速</w:t>
      </w:r>
      <w:r>
        <w:rPr>
          <w:rFonts w:hint="eastAsia"/>
        </w:rPr>
        <w:t>恢复数据：比如</w:t>
      </w:r>
      <w:r>
        <w:t>1000</w:t>
      </w:r>
      <w:r>
        <w:t>万</w:t>
      </w:r>
      <w:r>
        <w:t>4KB</w:t>
      </w:r>
      <w:r>
        <w:t>大小的文本就接近</w:t>
      </w:r>
      <w:r>
        <w:t>40GB</w:t>
      </w:r>
      <w:r>
        <w:t>的大小，如果能把这些数据从</w:t>
      </w:r>
      <w:r>
        <w:t>MySQL</w:t>
      </w:r>
      <w:r>
        <w:t>省去，</w:t>
      </w:r>
      <w:r>
        <w:t>MySQL</w:t>
      </w:r>
      <w:r>
        <w:t>将变得非常的小</w:t>
      </w:r>
      <w:r>
        <w:rPr>
          <w:rFonts w:hint="eastAsia"/>
        </w:rPr>
        <w:t>关系数据库很强大，但是它并不能很好的应付所有的应用场景。</w:t>
      </w:r>
      <w:r>
        <w:t>MySQL</w:t>
      </w:r>
      <w:r>
        <w:t>的扩展性差（需要复杂的技术来实现），大数据下</w:t>
      </w:r>
      <w:r>
        <w:t>IO</w:t>
      </w:r>
      <w:r>
        <w:t>压力大，表结构更改困难，正是当前使用</w:t>
      </w:r>
      <w:r>
        <w:t>MySQL</w:t>
      </w:r>
      <w:r>
        <w:t>的开发人员面临的问题。</w:t>
      </w:r>
    </w:p>
    <w:p w14:paraId="644FA169" w14:textId="77777777" w:rsidR="00A6409A" w:rsidRDefault="00A6409A" w:rsidP="00A6409A">
      <w:pPr>
        <w:pStyle w:val="2"/>
      </w:pPr>
      <w:r w:rsidRPr="003425D8">
        <w:rPr>
          <w:rFonts w:hint="eastAsia"/>
        </w:rPr>
        <w:t>数据如何路由？</w:t>
      </w:r>
    </w:p>
    <w:p w14:paraId="5DF02377" w14:textId="77777777" w:rsidR="00A6409A" w:rsidRDefault="00A6409A" w:rsidP="009D3AC1">
      <w:pPr>
        <w:pStyle w:val="3"/>
        <w:ind w:firstLine="420"/>
      </w:pPr>
      <w:r w:rsidRPr="003425D8">
        <w:t>Range</w:t>
      </w:r>
      <w:r w:rsidRPr="003425D8">
        <w:t>拆分</w:t>
      </w:r>
    </w:p>
    <w:p w14:paraId="608D82C4" w14:textId="77777777" w:rsidR="00A6409A" w:rsidRDefault="00A6409A" w:rsidP="00A6409A">
      <w:pPr>
        <w:ind w:firstLine="420"/>
      </w:pPr>
      <w:r w:rsidRPr="003425D8">
        <w:rPr>
          <w:rFonts w:hint="eastAsia"/>
        </w:rPr>
        <w:t xml:space="preserve">　</w:t>
      </w:r>
      <w:r w:rsidRPr="003425D8">
        <w:t>sharding key</w:t>
      </w:r>
      <w:r w:rsidRPr="003425D8">
        <w:t>按连续区间段路由，一般用在有严格自增</w:t>
      </w:r>
      <w:r w:rsidRPr="003425D8">
        <w:t>ID</w:t>
      </w:r>
      <w:r w:rsidRPr="003425D8">
        <w:t>需求的场景上，如</w:t>
      </w:r>
      <w:r w:rsidRPr="003425D8">
        <w:t>Userid, Userid Range</w:t>
      </w:r>
      <w:r w:rsidRPr="003425D8">
        <w:t>的小例子：以</w:t>
      </w:r>
      <w:r w:rsidRPr="003425D8">
        <w:t xml:space="preserve">userid 3000W </w:t>
      </w:r>
      <w:r w:rsidRPr="003425D8">
        <w:t>为</w:t>
      </w:r>
      <w:r w:rsidRPr="003425D8">
        <w:t>Range</w:t>
      </w:r>
      <w:r w:rsidRPr="003425D8">
        <w:t>进行拆分</w:t>
      </w:r>
      <w:r w:rsidRPr="003425D8">
        <w:t xml:space="preserve">   1</w:t>
      </w:r>
      <w:r w:rsidRPr="003425D8">
        <w:t>号</w:t>
      </w:r>
      <w:r w:rsidRPr="003425D8">
        <w:t>cluster  userid 1-3000W  2</w:t>
      </w:r>
      <w:r w:rsidRPr="003425D8">
        <w:t>号</w:t>
      </w:r>
      <w:r w:rsidRPr="003425D8">
        <w:t>cluster  userid   3001W-6000W</w:t>
      </w:r>
    </w:p>
    <w:p w14:paraId="2FDE80AE" w14:textId="77777777" w:rsidR="00A6409A" w:rsidRDefault="00A6409A" w:rsidP="009D3AC1">
      <w:pPr>
        <w:pStyle w:val="3"/>
        <w:ind w:firstLine="420"/>
      </w:pPr>
      <w:r w:rsidRPr="002B62D3">
        <w:rPr>
          <w:rFonts w:hint="eastAsia"/>
        </w:rPr>
        <w:t>List</w:t>
      </w:r>
      <w:r w:rsidRPr="002B62D3">
        <w:rPr>
          <w:rFonts w:hint="eastAsia"/>
        </w:rPr>
        <w:t>拆分</w:t>
      </w:r>
    </w:p>
    <w:p w14:paraId="05FB6722" w14:textId="77777777" w:rsidR="00A6409A" w:rsidRPr="002B62D3" w:rsidRDefault="00A6409A" w:rsidP="00A6409A">
      <w:pPr>
        <w:ind w:firstLine="420"/>
      </w:pPr>
      <w:r w:rsidRPr="002B62D3">
        <w:t>List</w:t>
      </w:r>
      <w:r w:rsidRPr="002B62D3">
        <w:t>拆分与</w:t>
      </w:r>
      <w:r w:rsidRPr="002B62D3">
        <w:t>Range</w:t>
      </w:r>
      <w:r w:rsidRPr="002B62D3">
        <w:t>拆分思路一样，都是通过给不同的</w:t>
      </w:r>
      <w:r w:rsidRPr="002B62D3">
        <w:t>sharding key</w:t>
      </w:r>
      <w:r w:rsidRPr="002B62D3">
        <w:t>来路由到不同的</w:t>
      </w:r>
      <w:r w:rsidRPr="002B62D3">
        <w:t>cluster,</w:t>
      </w:r>
      <w:r w:rsidRPr="002B62D3">
        <w:t>但是具体方法有些不同</w:t>
      </w:r>
      <w:r w:rsidRPr="002B62D3">
        <w:t>,List</w:t>
      </w:r>
      <w:r w:rsidRPr="002B62D3">
        <w:t>主要用来做</w:t>
      </w:r>
      <w:r w:rsidRPr="002B62D3">
        <w:t>sharding key</w:t>
      </w:r>
      <w:r w:rsidRPr="002B62D3">
        <w:t>不是连续区间的序列落到一个</w:t>
      </w:r>
      <w:r w:rsidRPr="002B62D3">
        <w:t>cluster</w:t>
      </w:r>
      <w:r w:rsidRPr="002B62D3">
        <w:t>的情况，如以下场景：</w:t>
      </w:r>
    </w:p>
    <w:p w14:paraId="18B0479D" w14:textId="77777777" w:rsidR="00A6409A" w:rsidRDefault="00A6409A" w:rsidP="00A6409A">
      <w:pPr>
        <w:ind w:firstLine="420"/>
      </w:pPr>
      <w:r w:rsidRPr="002B62D3">
        <w:rPr>
          <w:rFonts w:hint="eastAsia"/>
        </w:rPr>
        <w:t>假定有</w:t>
      </w:r>
      <w:r w:rsidRPr="002B62D3">
        <w:t>20</w:t>
      </w:r>
      <w:r w:rsidRPr="002B62D3">
        <w:t>个音像店，分布在</w:t>
      </w:r>
      <w:r w:rsidRPr="002B62D3">
        <w:t>4</w:t>
      </w:r>
      <w:r w:rsidRPr="002B62D3">
        <w:t>个有经销权的地区，如下表所示：</w:t>
      </w:r>
    </w:p>
    <w:tbl>
      <w:tblPr>
        <w:tblStyle w:val="ab"/>
        <w:tblW w:w="0" w:type="auto"/>
        <w:tblLook w:val="04A0" w:firstRow="1" w:lastRow="0" w:firstColumn="1" w:lastColumn="0" w:noHBand="0" w:noVBand="1"/>
      </w:tblPr>
      <w:tblGrid>
        <w:gridCol w:w="4148"/>
        <w:gridCol w:w="4148"/>
      </w:tblGrid>
      <w:tr w:rsidR="00A6409A" w14:paraId="7FF61B28" w14:textId="77777777" w:rsidTr="00B806C5">
        <w:tc>
          <w:tcPr>
            <w:tcW w:w="4148" w:type="dxa"/>
          </w:tcPr>
          <w:p w14:paraId="3DB817B8" w14:textId="77777777" w:rsidR="00A6409A" w:rsidRDefault="00A6409A" w:rsidP="00B806C5">
            <w:pPr>
              <w:ind w:firstLineChars="0" w:firstLine="0"/>
            </w:pPr>
            <w:r w:rsidRPr="002B62D3">
              <w:rPr>
                <w:rFonts w:hint="eastAsia"/>
              </w:rPr>
              <w:t>地区</w:t>
            </w:r>
          </w:p>
        </w:tc>
        <w:tc>
          <w:tcPr>
            <w:tcW w:w="4148" w:type="dxa"/>
          </w:tcPr>
          <w:p w14:paraId="5A72C4D6" w14:textId="77777777" w:rsidR="00A6409A" w:rsidRDefault="00A6409A" w:rsidP="00B806C5">
            <w:pPr>
              <w:ind w:firstLineChars="0" w:firstLine="0"/>
            </w:pPr>
            <w:r>
              <w:rPr>
                <w:rFonts w:hint="eastAsia"/>
              </w:rPr>
              <w:t>商店</w:t>
            </w:r>
            <w:r>
              <w:rPr>
                <w:rFonts w:hint="eastAsia"/>
              </w:rPr>
              <w:t>I</w:t>
            </w:r>
            <w:r>
              <w:t>D</w:t>
            </w:r>
            <w:r>
              <w:rPr>
                <w:rFonts w:hint="eastAsia"/>
              </w:rPr>
              <w:t>号</w:t>
            </w:r>
          </w:p>
        </w:tc>
      </w:tr>
      <w:tr w:rsidR="00A6409A" w14:paraId="5FE3A56B" w14:textId="77777777" w:rsidTr="00B806C5">
        <w:tc>
          <w:tcPr>
            <w:tcW w:w="4148" w:type="dxa"/>
          </w:tcPr>
          <w:p w14:paraId="1F7CD06F" w14:textId="77777777" w:rsidR="00A6409A" w:rsidRDefault="00A6409A" w:rsidP="00B806C5">
            <w:pPr>
              <w:ind w:firstLineChars="0" w:firstLine="0"/>
            </w:pPr>
            <w:r w:rsidRPr="00575602">
              <w:rPr>
                <w:rFonts w:hint="eastAsia"/>
              </w:rPr>
              <w:lastRenderedPageBreak/>
              <w:t>北区</w:t>
            </w:r>
          </w:p>
        </w:tc>
        <w:tc>
          <w:tcPr>
            <w:tcW w:w="4148" w:type="dxa"/>
          </w:tcPr>
          <w:p w14:paraId="1254F264" w14:textId="77777777" w:rsidR="00A6409A" w:rsidRDefault="00A6409A" w:rsidP="00B806C5">
            <w:pPr>
              <w:ind w:firstLineChars="0" w:firstLine="0"/>
            </w:pPr>
            <w:r w:rsidRPr="00575602">
              <w:t>3, 5, 6, 9, 17</w:t>
            </w:r>
          </w:p>
        </w:tc>
      </w:tr>
      <w:tr w:rsidR="00A6409A" w14:paraId="71C6BC0D" w14:textId="77777777" w:rsidTr="00B806C5">
        <w:tc>
          <w:tcPr>
            <w:tcW w:w="4148" w:type="dxa"/>
          </w:tcPr>
          <w:p w14:paraId="3B4DD176" w14:textId="77777777" w:rsidR="00A6409A" w:rsidRDefault="00A6409A" w:rsidP="00B806C5">
            <w:pPr>
              <w:ind w:firstLineChars="0" w:firstLine="0"/>
            </w:pPr>
            <w:r w:rsidRPr="00575602">
              <w:rPr>
                <w:rFonts w:hint="eastAsia"/>
              </w:rPr>
              <w:t>东区</w:t>
            </w:r>
          </w:p>
        </w:tc>
        <w:tc>
          <w:tcPr>
            <w:tcW w:w="4148" w:type="dxa"/>
          </w:tcPr>
          <w:p w14:paraId="336982AB" w14:textId="77777777" w:rsidR="00A6409A" w:rsidRDefault="00A6409A" w:rsidP="00B806C5">
            <w:pPr>
              <w:ind w:firstLineChars="0" w:firstLine="0"/>
            </w:pPr>
            <w:r w:rsidRPr="00575602">
              <w:t>1, 2, 10, 11, 19, 20</w:t>
            </w:r>
          </w:p>
        </w:tc>
      </w:tr>
      <w:tr w:rsidR="00A6409A" w14:paraId="0BA08520" w14:textId="77777777" w:rsidTr="00B806C5">
        <w:tc>
          <w:tcPr>
            <w:tcW w:w="4148" w:type="dxa"/>
          </w:tcPr>
          <w:p w14:paraId="70292812" w14:textId="77777777" w:rsidR="00A6409A" w:rsidRDefault="00A6409A" w:rsidP="00B806C5">
            <w:pPr>
              <w:ind w:firstLineChars="0" w:firstLine="0"/>
            </w:pPr>
            <w:r w:rsidRPr="00575602">
              <w:rPr>
                <w:rFonts w:hint="eastAsia"/>
              </w:rPr>
              <w:t>西区</w:t>
            </w:r>
          </w:p>
        </w:tc>
        <w:tc>
          <w:tcPr>
            <w:tcW w:w="4148" w:type="dxa"/>
          </w:tcPr>
          <w:p w14:paraId="75F3235C" w14:textId="77777777" w:rsidR="00A6409A" w:rsidRDefault="00A6409A" w:rsidP="00B806C5">
            <w:pPr>
              <w:ind w:firstLineChars="0" w:firstLine="0"/>
            </w:pPr>
            <w:r w:rsidRPr="00575602">
              <w:t>4, 12, 13, 14, 18</w:t>
            </w:r>
          </w:p>
        </w:tc>
      </w:tr>
      <w:tr w:rsidR="00A6409A" w14:paraId="2CD5F4C9" w14:textId="77777777" w:rsidTr="00B806C5">
        <w:tc>
          <w:tcPr>
            <w:tcW w:w="4148" w:type="dxa"/>
          </w:tcPr>
          <w:p w14:paraId="281FC41D" w14:textId="77777777" w:rsidR="00A6409A" w:rsidRDefault="00A6409A" w:rsidP="00B806C5">
            <w:pPr>
              <w:ind w:firstLineChars="0" w:firstLine="0"/>
            </w:pPr>
            <w:r w:rsidRPr="00575602">
              <w:rPr>
                <w:rFonts w:hint="eastAsia"/>
              </w:rPr>
              <w:t>中心区</w:t>
            </w:r>
          </w:p>
        </w:tc>
        <w:tc>
          <w:tcPr>
            <w:tcW w:w="4148" w:type="dxa"/>
          </w:tcPr>
          <w:p w14:paraId="65B35BCF" w14:textId="77777777" w:rsidR="00A6409A" w:rsidRDefault="00A6409A" w:rsidP="00B806C5">
            <w:pPr>
              <w:ind w:firstLineChars="0" w:firstLine="0"/>
            </w:pPr>
            <w:r w:rsidRPr="00575602">
              <w:t>7, 8, 15, 16</w:t>
            </w:r>
          </w:p>
        </w:tc>
      </w:tr>
    </w:tbl>
    <w:p w14:paraId="271C7BAB" w14:textId="77777777" w:rsidR="00A6409A" w:rsidRDefault="00A6409A" w:rsidP="00A6409A">
      <w:pPr>
        <w:ind w:firstLine="420"/>
      </w:pPr>
      <w:r w:rsidRPr="00B15295">
        <w:rPr>
          <w:rFonts w:hint="eastAsia"/>
        </w:rPr>
        <w:t>业务希望能够把一个地区的所有数据组织到一起来搜索，这种场景</w:t>
      </w:r>
      <w:r w:rsidRPr="00B15295">
        <w:t>List</w:t>
      </w:r>
      <w:r w:rsidRPr="00B15295">
        <w:t>拆分可以轻松搞定</w:t>
      </w:r>
      <w:r>
        <w:rPr>
          <w:rFonts w:hint="eastAsia"/>
        </w:rPr>
        <w:t>。</w:t>
      </w:r>
    </w:p>
    <w:p w14:paraId="0AC10EE3" w14:textId="77777777" w:rsidR="00A6409A" w:rsidRDefault="00A6409A" w:rsidP="009D3AC1">
      <w:pPr>
        <w:pStyle w:val="3"/>
        <w:ind w:firstLine="420"/>
      </w:pPr>
      <w:r w:rsidRPr="0062600D">
        <w:rPr>
          <w:rFonts w:hint="eastAsia"/>
        </w:rPr>
        <w:t>Hash</w:t>
      </w:r>
      <w:r w:rsidRPr="0062600D">
        <w:rPr>
          <w:rFonts w:hint="eastAsia"/>
        </w:rPr>
        <w:t>拆分</w:t>
      </w:r>
    </w:p>
    <w:p w14:paraId="2B64E40C" w14:textId="77777777" w:rsidR="00A6409A" w:rsidRDefault="00A6409A" w:rsidP="00A6409A">
      <w:pPr>
        <w:ind w:firstLine="420"/>
      </w:pPr>
      <w:r w:rsidRPr="009105EA">
        <w:rPr>
          <w:rFonts w:hint="eastAsia"/>
        </w:rPr>
        <w:t>通过对</w:t>
      </w:r>
      <w:r w:rsidRPr="009105EA">
        <w:t xml:space="preserve">sharding key </w:t>
      </w:r>
      <w:r w:rsidRPr="009105EA">
        <w:t>进行哈希的方式来进行拆分，常用的哈希方法有除余</w:t>
      </w:r>
      <w:r w:rsidRPr="009105EA">
        <w:t>,</w:t>
      </w:r>
      <w:r w:rsidRPr="009105EA">
        <w:t>字符串哈希等等，除余如按</w:t>
      </w:r>
      <w:r w:rsidRPr="009105EA">
        <w:t xml:space="preserve">userid%n </w:t>
      </w:r>
      <w:r w:rsidRPr="009105EA">
        <w:t>的值来决定数据读写哪个</w:t>
      </w:r>
      <w:r w:rsidRPr="009105EA">
        <w:t>cluster</w:t>
      </w:r>
      <w:r w:rsidRPr="009105EA">
        <w:t>，其他哈希类算法这里就不细展开讲了。</w:t>
      </w:r>
    </w:p>
    <w:p w14:paraId="588D6212" w14:textId="77777777" w:rsidR="00A6409A" w:rsidRPr="00B22C94" w:rsidRDefault="00A6409A" w:rsidP="009D3AC1">
      <w:pPr>
        <w:pStyle w:val="3"/>
        <w:ind w:firstLine="420"/>
        <w:rPr>
          <w:bCs/>
        </w:rPr>
      </w:pPr>
      <w:r w:rsidRPr="00B22C94">
        <w:rPr>
          <w:rFonts w:hint="eastAsia"/>
        </w:rPr>
        <w:t>数据拆分后引入的问题：</w:t>
      </w:r>
    </w:p>
    <w:p w14:paraId="42F831D8" w14:textId="77777777" w:rsidR="00A6409A" w:rsidRDefault="00A6409A" w:rsidP="00A6409A">
      <w:pPr>
        <w:ind w:firstLine="420"/>
      </w:pPr>
      <w:r>
        <w:rPr>
          <w:rFonts w:hint="eastAsia"/>
        </w:rPr>
        <w:t xml:space="preserve">　　数据水平拆分引入的问题主要是只能通过</w:t>
      </w:r>
      <w:r>
        <w:rPr>
          <w:rFonts w:hint="eastAsia"/>
        </w:rPr>
        <w:t>sharding key</w:t>
      </w:r>
      <w:r>
        <w:rPr>
          <w:rFonts w:hint="eastAsia"/>
        </w:rPr>
        <w:t>来读写操作，例如以</w:t>
      </w:r>
      <w:r>
        <w:rPr>
          <w:rFonts w:hint="eastAsia"/>
        </w:rPr>
        <w:t>userid</w:t>
      </w:r>
      <w:r>
        <w:rPr>
          <w:rFonts w:hint="eastAsia"/>
        </w:rPr>
        <w:t>为</w:t>
      </w:r>
      <w:r>
        <w:rPr>
          <w:rFonts w:hint="eastAsia"/>
        </w:rPr>
        <w:t>sharding key</w:t>
      </w:r>
      <w:r>
        <w:rPr>
          <w:rFonts w:hint="eastAsia"/>
        </w:rPr>
        <w:t>的切分例子，读</w:t>
      </w:r>
      <w:r>
        <w:rPr>
          <w:rFonts w:hint="eastAsia"/>
        </w:rPr>
        <w:t>userid</w:t>
      </w:r>
      <w:r>
        <w:rPr>
          <w:rFonts w:hint="eastAsia"/>
        </w:rPr>
        <w:t>的详细信息时，一定需要先知道</w:t>
      </w:r>
      <w:r>
        <w:rPr>
          <w:rFonts w:hint="eastAsia"/>
        </w:rPr>
        <w:t>userid,</w:t>
      </w:r>
      <w:r>
        <w:rPr>
          <w:rFonts w:hint="eastAsia"/>
        </w:rPr>
        <w:t>这样才能推算出再哪个</w:t>
      </w:r>
      <w:r>
        <w:rPr>
          <w:rFonts w:hint="eastAsia"/>
        </w:rPr>
        <w:t>cluster</w:t>
      </w:r>
      <w:r>
        <w:rPr>
          <w:rFonts w:hint="eastAsia"/>
        </w:rPr>
        <w:t>进而进行查询，假设我需要按</w:t>
      </w:r>
      <w:r>
        <w:rPr>
          <w:rFonts w:hint="eastAsia"/>
        </w:rPr>
        <w:t xml:space="preserve"> username</w:t>
      </w:r>
      <w:r>
        <w:rPr>
          <w:rFonts w:hint="eastAsia"/>
        </w:rPr>
        <w:t>进行检索用户信息，需要引入额外的反向索引机制（类似</w:t>
      </w:r>
      <w:r>
        <w:rPr>
          <w:rFonts w:hint="eastAsia"/>
        </w:rPr>
        <w:t>HBASE</w:t>
      </w:r>
      <w:r>
        <w:rPr>
          <w:rFonts w:hint="eastAsia"/>
        </w:rPr>
        <w:t>二级索引），如在</w:t>
      </w:r>
      <w:r>
        <w:rPr>
          <w:rFonts w:hint="eastAsia"/>
        </w:rPr>
        <w:t>redis</w:t>
      </w:r>
      <w:r>
        <w:rPr>
          <w:rFonts w:hint="eastAsia"/>
        </w:rPr>
        <w:t>上存储</w:t>
      </w:r>
      <w:r>
        <w:rPr>
          <w:rFonts w:hint="eastAsia"/>
        </w:rPr>
        <w:t xml:space="preserve"> username-&gt;userid</w:t>
      </w:r>
      <w:r>
        <w:rPr>
          <w:rFonts w:hint="eastAsia"/>
        </w:rPr>
        <w:t>的映射，以</w:t>
      </w:r>
      <w:r>
        <w:rPr>
          <w:rFonts w:hint="eastAsia"/>
        </w:rPr>
        <w:t>username</w:t>
      </w:r>
      <w:r>
        <w:rPr>
          <w:rFonts w:hint="eastAsia"/>
        </w:rPr>
        <w:t>查询的例子变成了先通过查询</w:t>
      </w:r>
      <w:r>
        <w:rPr>
          <w:rFonts w:hint="eastAsia"/>
        </w:rPr>
        <w:t>username-&gt;userid</w:t>
      </w:r>
      <w:r>
        <w:rPr>
          <w:rFonts w:hint="eastAsia"/>
        </w:rPr>
        <w:t>，再通过</w:t>
      </w:r>
      <w:r>
        <w:rPr>
          <w:rFonts w:hint="eastAsia"/>
        </w:rPr>
        <w:t xml:space="preserve"> userid</w:t>
      </w:r>
      <w:r>
        <w:rPr>
          <w:rFonts w:hint="eastAsia"/>
        </w:rPr>
        <w:t>查询相应的信息。</w:t>
      </w:r>
      <w:r>
        <w:rPr>
          <w:rFonts w:hint="eastAsia"/>
        </w:rPr>
        <w:br/>
      </w:r>
      <w:r>
        <w:rPr>
          <w:rFonts w:hint="eastAsia"/>
        </w:rPr>
        <w:t>实际上这个做法很简单，但是我们不要忽略了一个额外的隐患，那就是数据不一致的隐患。存储在</w:t>
      </w:r>
      <w:r>
        <w:rPr>
          <w:rFonts w:hint="eastAsia"/>
        </w:rPr>
        <w:t>redis</w:t>
      </w:r>
      <w:r>
        <w:rPr>
          <w:rFonts w:hint="eastAsia"/>
        </w:rPr>
        <w:t>里的</w:t>
      </w:r>
      <w:r>
        <w:rPr>
          <w:rFonts w:hint="eastAsia"/>
        </w:rPr>
        <w:t>username-&gt;userid</w:t>
      </w:r>
      <w:r>
        <w:rPr>
          <w:rFonts w:hint="eastAsia"/>
        </w:rPr>
        <w:t>和存储</w:t>
      </w:r>
      <w:r>
        <w:rPr>
          <w:rFonts w:hint="eastAsia"/>
        </w:rPr>
        <w:t xml:space="preserve"> </w:t>
      </w:r>
      <w:r>
        <w:rPr>
          <w:rFonts w:hint="eastAsia"/>
        </w:rPr>
        <w:t>在</w:t>
      </w:r>
      <w:r>
        <w:rPr>
          <w:rFonts w:hint="eastAsia"/>
        </w:rPr>
        <w:t>mysql</w:t>
      </w:r>
      <w:r>
        <w:rPr>
          <w:rFonts w:hint="eastAsia"/>
        </w:rPr>
        <w:t>里的</w:t>
      </w:r>
      <w:r>
        <w:rPr>
          <w:rFonts w:hint="eastAsia"/>
        </w:rPr>
        <w:t>userid-&gt;username</w:t>
      </w:r>
      <w:r>
        <w:rPr>
          <w:rFonts w:hint="eastAsia"/>
        </w:rPr>
        <w:t>必须需要是一致的，这个保证起来很多时候是一件比较困难的事情，举个例子来说，对于修改用户名这</w:t>
      </w:r>
      <w:r>
        <w:rPr>
          <w:rFonts w:hint="eastAsia"/>
        </w:rPr>
        <w:t xml:space="preserve"> </w:t>
      </w:r>
      <w:r>
        <w:rPr>
          <w:rFonts w:hint="eastAsia"/>
        </w:rPr>
        <w:t>个场景，你需要同时修改</w:t>
      </w:r>
      <w:r>
        <w:rPr>
          <w:rFonts w:hint="eastAsia"/>
        </w:rPr>
        <w:t>redis</w:t>
      </w:r>
      <w:r>
        <w:rPr>
          <w:rFonts w:hint="eastAsia"/>
        </w:rPr>
        <w:t>和</w:t>
      </w:r>
      <w:r>
        <w:rPr>
          <w:rFonts w:hint="eastAsia"/>
        </w:rPr>
        <w:t>mysql,</w:t>
      </w:r>
      <w:r>
        <w:rPr>
          <w:rFonts w:hint="eastAsia"/>
        </w:rPr>
        <w:t>这两个东西是很难做到事务保证的</w:t>
      </w:r>
      <w:r>
        <w:rPr>
          <w:rFonts w:hint="eastAsia"/>
        </w:rPr>
        <w:t>,</w:t>
      </w:r>
      <w:r>
        <w:rPr>
          <w:rFonts w:hint="eastAsia"/>
        </w:rPr>
        <w:t>如</w:t>
      </w:r>
      <w:r>
        <w:rPr>
          <w:rFonts w:hint="eastAsia"/>
        </w:rPr>
        <w:t>mysql</w:t>
      </w:r>
      <w:r>
        <w:rPr>
          <w:rFonts w:hint="eastAsia"/>
        </w:rPr>
        <w:t>操作成功</w:t>
      </w:r>
      <w:r>
        <w:rPr>
          <w:rFonts w:hint="eastAsia"/>
        </w:rPr>
        <w:t xml:space="preserve"> </w:t>
      </w:r>
      <w:r>
        <w:rPr>
          <w:rFonts w:hint="eastAsia"/>
        </w:rPr>
        <w:t>但是</w:t>
      </w:r>
      <w:r>
        <w:rPr>
          <w:rFonts w:hint="eastAsia"/>
        </w:rPr>
        <w:t>redis</w:t>
      </w:r>
      <w:r>
        <w:rPr>
          <w:rFonts w:hint="eastAsia"/>
        </w:rPr>
        <w:t>却操作失败了（分布式事务引入成本较高）</w:t>
      </w:r>
      <w:r>
        <w:rPr>
          <w:rFonts w:hint="eastAsia"/>
        </w:rPr>
        <w:t>,</w:t>
      </w:r>
      <w:r>
        <w:rPr>
          <w:rFonts w:hint="eastAsia"/>
        </w:rPr>
        <w:t>对于互联网应用来说，可用性是最重要的，一致性是其次，所以能够容忍小量的不一致出现</w:t>
      </w:r>
      <w:r>
        <w:rPr>
          <w:rFonts w:hint="eastAsia"/>
        </w:rPr>
        <w:t xml:space="preserve">. </w:t>
      </w:r>
      <w:r>
        <w:rPr>
          <w:rFonts w:hint="eastAsia"/>
        </w:rPr>
        <w:t>毕竟从占比来说，这类的不一致的比例可以微乎其微到忽略不计（一般写更新也会采用</w:t>
      </w:r>
      <w:r>
        <w:rPr>
          <w:rFonts w:hint="eastAsia"/>
        </w:rPr>
        <w:t>mq</w:t>
      </w:r>
      <w:r>
        <w:rPr>
          <w:rFonts w:hint="eastAsia"/>
        </w:rPr>
        <w:t>来保证直到成功为止才停止重试操作）</w:t>
      </w:r>
    </w:p>
    <w:p w14:paraId="469CF520" w14:textId="77777777" w:rsidR="00A6409A" w:rsidRDefault="00A6409A" w:rsidP="009D3AC1">
      <w:pPr>
        <w:pStyle w:val="3"/>
        <w:ind w:firstLine="420"/>
      </w:pPr>
      <w:r w:rsidRPr="00AC747A">
        <w:rPr>
          <w:rFonts w:hint="eastAsia"/>
        </w:rPr>
        <w:t>在这样的架构下，我们来看看数据存储的瓶颈是什么？</w:t>
      </w:r>
    </w:p>
    <w:p w14:paraId="0E74954F" w14:textId="77777777" w:rsidR="00A6409A" w:rsidRPr="00AC747A" w:rsidRDefault="00A6409A" w:rsidP="00A6409A">
      <w:pPr>
        <w:ind w:firstLine="420"/>
      </w:pPr>
      <w:r w:rsidRPr="00AC747A">
        <w:rPr>
          <w:rFonts w:hint="eastAsia"/>
        </w:rPr>
        <w:t>在这个拆分理念上搭建起来的架构，理论上不存在瓶颈（</w:t>
      </w:r>
      <w:r w:rsidRPr="00AC747A">
        <w:rPr>
          <w:rFonts w:hint="eastAsia"/>
        </w:rPr>
        <w:t>sharding key</w:t>
      </w:r>
      <w:r w:rsidRPr="00AC747A">
        <w:rPr>
          <w:rFonts w:hint="eastAsia"/>
        </w:rPr>
        <w:t>能确保各</w:t>
      </w:r>
      <w:r w:rsidRPr="00AC747A">
        <w:rPr>
          <w:rFonts w:hint="eastAsia"/>
        </w:rPr>
        <w:t>cluster</w:t>
      </w:r>
      <w:r w:rsidRPr="00AC747A">
        <w:rPr>
          <w:rFonts w:hint="eastAsia"/>
        </w:rPr>
        <w:t>流量相对均衡的前提下</w:t>
      </w:r>
      <w:r w:rsidRPr="00AC747A">
        <w:rPr>
          <w:rFonts w:hint="eastAsia"/>
        </w:rPr>
        <w:t>),</w:t>
      </w:r>
      <w:r w:rsidRPr="00AC747A">
        <w:rPr>
          <w:rFonts w:hint="eastAsia"/>
        </w:rPr>
        <w:t>不过确有一件恶心的事情，那就是</w:t>
      </w:r>
      <w:r w:rsidRPr="00AC747A">
        <w:rPr>
          <w:rFonts w:hint="eastAsia"/>
        </w:rPr>
        <w:t>cluster</w:t>
      </w:r>
      <w:r w:rsidRPr="00AC747A">
        <w:rPr>
          <w:rFonts w:hint="eastAsia"/>
        </w:rPr>
        <w:t>扩容的时候重做数据的成本，如我原来有</w:t>
      </w:r>
      <w:r w:rsidRPr="00AC747A">
        <w:rPr>
          <w:rFonts w:hint="eastAsia"/>
        </w:rPr>
        <w:t>3</w:t>
      </w:r>
      <w:r w:rsidRPr="00AC747A">
        <w:rPr>
          <w:rFonts w:hint="eastAsia"/>
        </w:rPr>
        <w:t>个</w:t>
      </w:r>
      <w:r w:rsidRPr="00AC747A">
        <w:rPr>
          <w:rFonts w:hint="eastAsia"/>
        </w:rPr>
        <w:t xml:space="preserve"> cluster</w:t>
      </w:r>
      <w:r w:rsidRPr="00AC747A">
        <w:rPr>
          <w:rFonts w:hint="eastAsia"/>
        </w:rPr>
        <w:t>，但是现在我的数据增长比较快，我需要</w:t>
      </w:r>
      <w:r w:rsidRPr="00AC747A">
        <w:rPr>
          <w:rFonts w:hint="eastAsia"/>
        </w:rPr>
        <w:t>6</w:t>
      </w:r>
      <w:r w:rsidRPr="00AC747A">
        <w:rPr>
          <w:rFonts w:hint="eastAsia"/>
        </w:rPr>
        <w:t>个</w:t>
      </w:r>
      <w:r w:rsidRPr="00AC747A">
        <w:rPr>
          <w:rFonts w:hint="eastAsia"/>
        </w:rPr>
        <w:t>cluster</w:t>
      </w:r>
      <w:r w:rsidRPr="00AC747A">
        <w:rPr>
          <w:rFonts w:hint="eastAsia"/>
        </w:rPr>
        <w:t>，那么我们需要将每个</w:t>
      </w:r>
      <w:r w:rsidRPr="00AC747A">
        <w:rPr>
          <w:rFonts w:hint="eastAsia"/>
        </w:rPr>
        <w:t xml:space="preserve">cluster </w:t>
      </w:r>
      <w:r w:rsidRPr="00AC747A">
        <w:rPr>
          <w:rFonts w:hint="eastAsia"/>
        </w:rPr>
        <w:t>一拆为二，一般的做法是</w:t>
      </w:r>
      <w:r w:rsidRPr="00AC747A">
        <w:rPr>
          <w:rFonts w:hint="eastAsia"/>
        </w:rPr>
        <w:br/>
      </w:r>
      <w:r>
        <w:tab/>
      </w:r>
      <w:r w:rsidRPr="00AC747A">
        <w:rPr>
          <w:rFonts w:hint="eastAsia"/>
        </w:rPr>
        <w:t>1.</w:t>
      </w:r>
      <w:r w:rsidRPr="00AC747A">
        <w:rPr>
          <w:rFonts w:hint="eastAsia"/>
        </w:rPr>
        <w:t>摘下一个</w:t>
      </w:r>
      <w:r w:rsidRPr="00AC747A">
        <w:rPr>
          <w:rFonts w:hint="eastAsia"/>
        </w:rPr>
        <w:t>slave,</w:t>
      </w:r>
      <w:r w:rsidRPr="00AC747A">
        <w:rPr>
          <w:rFonts w:hint="eastAsia"/>
        </w:rPr>
        <w:t>停同步</w:t>
      </w:r>
      <w:r w:rsidRPr="00AC747A">
        <w:rPr>
          <w:rFonts w:hint="eastAsia"/>
        </w:rPr>
        <w:t>,</w:t>
      </w:r>
      <w:r w:rsidRPr="00AC747A">
        <w:rPr>
          <w:rFonts w:hint="eastAsia"/>
        </w:rPr>
        <w:br/>
      </w:r>
      <w:r>
        <w:tab/>
      </w:r>
      <w:r w:rsidRPr="00AC747A">
        <w:rPr>
          <w:rFonts w:hint="eastAsia"/>
        </w:rPr>
        <w:t>2.</w:t>
      </w:r>
      <w:r w:rsidRPr="00AC747A">
        <w:rPr>
          <w:rFonts w:hint="eastAsia"/>
        </w:rPr>
        <w:t>对写记录增量</w:t>
      </w:r>
      <w:r w:rsidRPr="00AC747A">
        <w:rPr>
          <w:rFonts w:hint="eastAsia"/>
        </w:rPr>
        <w:t>log</w:t>
      </w:r>
      <w:r w:rsidRPr="00AC747A">
        <w:rPr>
          <w:rFonts w:hint="eastAsia"/>
        </w:rPr>
        <w:t>（实现上可以业务方对写操作</w:t>
      </w:r>
      <w:r w:rsidRPr="00AC747A">
        <w:rPr>
          <w:rFonts w:hint="eastAsia"/>
        </w:rPr>
        <w:t xml:space="preserve"> </w:t>
      </w:r>
      <w:r w:rsidRPr="00AC747A">
        <w:rPr>
          <w:rFonts w:hint="eastAsia"/>
        </w:rPr>
        <w:t>多一次写持久化</w:t>
      </w:r>
      <w:r w:rsidRPr="00AC747A">
        <w:rPr>
          <w:rFonts w:hint="eastAsia"/>
        </w:rPr>
        <w:t xml:space="preserve">mq  </w:t>
      </w:r>
      <w:r w:rsidRPr="00AC747A">
        <w:rPr>
          <w:rFonts w:hint="eastAsia"/>
        </w:rPr>
        <w:t>或者</w:t>
      </w:r>
      <w:r w:rsidRPr="00AC747A">
        <w:rPr>
          <w:rFonts w:hint="eastAsia"/>
        </w:rPr>
        <w:t>mysql</w:t>
      </w:r>
      <w:r w:rsidRPr="00AC747A">
        <w:rPr>
          <w:rFonts w:hint="eastAsia"/>
        </w:rPr>
        <w:t>主创建</w:t>
      </w:r>
      <w:r w:rsidRPr="00AC747A">
        <w:rPr>
          <w:rFonts w:hint="eastAsia"/>
        </w:rPr>
        <w:t>trigger</w:t>
      </w:r>
      <w:r w:rsidRPr="00AC747A">
        <w:rPr>
          <w:rFonts w:hint="eastAsia"/>
        </w:rPr>
        <w:t>记录写</w:t>
      </w:r>
      <w:r w:rsidRPr="00AC747A">
        <w:rPr>
          <w:rFonts w:hint="eastAsia"/>
        </w:rPr>
        <w:t xml:space="preserve"> </w:t>
      </w:r>
      <w:r w:rsidRPr="00AC747A">
        <w:rPr>
          <w:rFonts w:hint="eastAsia"/>
        </w:rPr>
        <w:t>等等方式）</w:t>
      </w:r>
      <w:r w:rsidRPr="00AC747A">
        <w:rPr>
          <w:rFonts w:hint="eastAsia"/>
        </w:rPr>
        <w:br/>
      </w:r>
      <w:r>
        <w:tab/>
      </w:r>
      <w:r w:rsidRPr="00AC747A">
        <w:rPr>
          <w:rFonts w:hint="eastAsia"/>
        </w:rPr>
        <w:t>3.</w:t>
      </w:r>
      <w:r w:rsidRPr="00AC747A">
        <w:rPr>
          <w:rFonts w:hint="eastAsia"/>
        </w:rPr>
        <w:t>开始对静态</w:t>
      </w:r>
      <w:r w:rsidRPr="00AC747A">
        <w:rPr>
          <w:rFonts w:hint="eastAsia"/>
        </w:rPr>
        <w:t>slave</w:t>
      </w:r>
      <w:r w:rsidRPr="00AC747A">
        <w:rPr>
          <w:rFonts w:hint="eastAsia"/>
        </w:rPr>
        <w:t>做数据</w:t>
      </w:r>
      <w:r w:rsidRPr="00AC747A">
        <w:rPr>
          <w:rFonts w:hint="eastAsia"/>
        </w:rPr>
        <w:t xml:space="preserve">, </w:t>
      </w:r>
      <w:r w:rsidRPr="00AC747A">
        <w:rPr>
          <w:rFonts w:hint="eastAsia"/>
        </w:rPr>
        <w:t>一拆为二</w:t>
      </w:r>
      <w:r w:rsidRPr="00AC747A">
        <w:rPr>
          <w:rFonts w:hint="eastAsia"/>
        </w:rPr>
        <w:br/>
      </w:r>
      <w:r>
        <w:tab/>
      </w:r>
      <w:r w:rsidRPr="00AC747A">
        <w:rPr>
          <w:rFonts w:hint="eastAsia"/>
        </w:rPr>
        <w:t>4.</w:t>
      </w:r>
      <w:r w:rsidRPr="00AC747A">
        <w:rPr>
          <w:rFonts w:hint="eastAsia"/>
        </w:rPr>
        <w:t>回放增量写入</w:t>
      </w:r>
      <w:r w:rsidRPr="00AC747A">
        <w:rPr>
          <w:rFonts w:hint="eastAsia"/>
        </w:rPr>
        <w:t>,</w:t>
      </w:r>
      <w:r w:rsidRPr="00AC747A">
        <w:rPr>
          <w:rFonts w:hint="eastAsia"/>
        </w:rPr>
        <w:t>直到追上的所有增量</w:t>
      </w:r>
      <w:r w:rsidRPr="00AC747A">
        <w:rPr>
          <w:rFonts w:hint="eastAsia"/>
        </w:rPr>
        <w:t>,</w:t>
      </w:r>
      <w:r w:rsidRPr="00AC747A">
        <w:rPr>
          <w:rFonts w:hint="eastAsia"/>
        </w:rPr>
        <w:t>与原</w:t>
      </w:r>
      <w:r w:rsidRPr="00AC747A">
        <w:rPr>
          <w:rFonts w:hint="eastAsia"/>
        </w:rPr>
        <w:t>cluster</w:t>
      </w:r>
      <w:r w:rsidRPr="00AC747A">
        <w:rPr>
          <w:rFonts w:hint="eastAsia"/>
        </w:rPr>
        <w:t>基本保持同步</w:t>
      </w:r>
      <w:r w:rsidRPr="00AC747A">
        <w:rPr>
          <w:rFonts w:hint="eastAsia"/>
        </w:rPr>
        <w:br/>
      </w:r>
      <w:r>
        <w:tab/>
      </w:r>
      <w:r w:rsidRPr="00AC747A">
        <w:rPr>
          <w:rFonts w:hint="eastAsia"/>
        </w:rPr>
        <w:t>5.</w:t>
      </w:r>
      <w:r w:rsidRPr="00AC747A">
        <w:rPr>
          <w:rFonts w:hint="eastAsia"/>
        </w:rPr>
        <w:t>写入切换，由原</w:t>
      </w:r>
      <w:r w:rsidRPr="00AC747A">
        <w:rPr>
          <w:rFonts w:hint="eastAsia"/>
        </w:rPr>
        <w:t xml:space="preserve">3 cluster </w:t>
      </w:r>
      <w:r w:rsidRPr="00AC747A">
        <w:rPr>
          <w:rFonts w:hint="eastAsia"/>
        </w:rPr>
        <w:t>切换为</w:t>
      </w:r>
      <w:r w:rsidRPr="00AC747A">
        <w:rPr>
          <w:rFonts w:hint="eastAsia"/>
        </w:rPr>
        <w:t>6cluster</w:t>
      </w:r>
    </w:p>
    <w:p w14:paraId="2990B285" w14:textId="77777777" w:rsidR="00A6409A" w:rsidRDefault="00A6409A" w:rsidP="00A6409A">
      <w:pPr>
        <w:ind w:firstLine="420"/>
      </w:pPr>
      <w:r w:rsidRPr="00AC747A">
        <w:rPr>
          <w:rFonts w:hint="eastAsia"/>
        </w:rPr>
        <w:t xml:space="preserve">　　有没有类似飞机空中加油的感觉，这是一个脏活，累活，容易出问题的活，为了避免这个，我们一般在最开始的时候，设计足够多的</w:t>
      </w:r>
      <w:r w:rsidRPr="00AC747A">
        <w:rPr>
          <w:rFonts w:hint="eastAsia"/>
        </w:rPr>
        <w:t>sharding cluster</w:t>
      </w:r>
      <w:r w:rsidRPr="00AC747A">
        <w:rPr>
          <w:rFonts w:hint="eastAsia"/>
        </w:rPr>
        <w:t>来防止可能的</w:t>
      </w:r>
      <w:r w:rsidRPr="00AC747A">
        <w:rPr>
          <w:rFonts w:hint="eastAsia"/>
        </w:rPr>
        <w:t>cluster</w:t>
      </w:r>
      <w:r w:rsidRPr="00AC747A">
        <w:rPr>
          <w:rFonts w:hint="eastAsia"/>
        </w:rPr>
        <w:t>扩容这件事情</w:t>
      </w:r>
    </w:p>
    <w:p w14:paraId="2F1D6259" w14:textId="77777777" w:rsidR="00A6409A" w:rsidRDefault="00A6409A" w:rsidP="00A6409A">
      <w:pPr>
        <w:pStyle w:val="2"/>
      </w:pPr>
      <w:r w:rsidRPr="00E67BC3">
        <w:rPr>
          <w:rFonts w:hint="eastAsia"/>
        </w:rPr>
        <w:lastRenderedPageBreak/>
        <w:t> </w:t>
      </w:r>
      <w:r w:rsidRPr="00E67BC3">
        <w:rPr>
          <w:rFonts w:hint="eastAsia"/>
        </w:rPr>
        <w:t>云计算</w:t>
      </w:r>
      <w:r w:rsidRPr="00E67BC3">
        <w:rPr>
          <w:rFonts w:hint="eastAsia"/>
        </w:rPr>
        <w:t xml:space="preserve"> </w:t>
      </w:r>
      <w:r w:rsidRPr="00E67BC3">
        <w:rPr>
          <w:rFonts w:hint="eastAsia"/>
        </w:rPr>
        <w:t>腾飞</w:t>
      </w:r>
    </w:p>
    <w:p w14:paraId="1552B57E" w14:textId="77777777" w:rsidR="00A6409A" w:rsidRDefault="00A6409A" w:rsidP="00A6409A">
      <w:pPr>
        <w:ind w:firstLine="420"/>
      </w:pPr>
      <w:r w:rsidRPr="00E67BC3">
        <w:rPr>
          <w:rFonts w:hint="eastAsia"/>
        </w:rPr>
        <w:t>云计算现在是各大</w:t>
      </w:r>
      <w:r w:rsidRPr="00E67BC3">
        <w:t>IT</w:t>
      </w:r>
      <w:r w:rsidRPr="00E67BC3">
        <w:t>公司内部作为节约成本的一个突破口，对于数据存储的</w:t>
      </w:r>
      <w:r w:rsidRPr="00E67BC3">
        <w:t>mysql</w:t>
      </w:r>
      <w:r w:rsidRPr="00E67BC3">
        <w:t>来说，如何让其成为一个</w:t>
      </w:r>
      <w:r w:rsidRPr="00E67BC3">
        <w:t>saas</w:t>
      </w:r>
      <w:r w:rsidRPr="00E67BC3">
        <w:t>（</w:t>
      </w:r>
      <w:r w:rsidRPr="00E67BC3">
        <w:t>Software as a Service</w:t>
      </w:r>
      <w:r w:rsidRPr="00E67BC3">
        <w:t>）是关键点。在</w:t>
      </w:r>
      <w:r w:rsidRPr="00E67BC3">
        <w:t>MS</w:t>
      </w:r>
      <w:r w:rsidRPr="00E67BC3">
        <w:t>的官方文档中，把构建一个足够成熟的</w:t>
      </w:r>
      <w:r w:rsidRPr="00E67BC3">
        <w:t>SAAS(MS</w:t>
      </w:r>
      <w:r w:rsidRPr="00E67BC3">
        <w:t>简单列出了</w:t>
      </w:r>
      <w:r w:rsidRPr="00E67BC3">
        <w:t>SAAS</w:t>
      </w:r>
      <w:r w:rsidRPr="00E67BC3">
        <w:t>应用的</w:t>
      </w:r>
      <w:r w:rsidRPr="00E67BC3">
        <w:t>4</w:t>
      </w:r>
      <w:r w:rsidRPr="00E67BC3">
        <w:t>级成熟度</w:t>
      </w:r>
      <w:r w:rsidRPr="00E67BC3">
        <w:t>)</w:t>
      </w:r>
      <w:r w:rsidRPr="00E67BC3">
        <w:t>所面临的</w:t>
      </w:r>
      <w:r w:rsidRPr="00E67BC3">
        <w:t>3</w:t>
      </w:r>
      <w:r w:rsidRPr="00E67BC3">
        <w:t>个主要挑战：可配置性，可扩展性，多用户存储结构设计称为</w:t>
      </w:r>
      <w:r w:rsidRPr="00E67BC3">
        <w:t xml:space="preserve">”three headed monster”. </w:t>
      </w:r>
      <w:r w:rsidRPr="00E67BC3">
        <w:t>可配置性和多用户存储结构设计在</w:t>
      </w:r>
      <w:r w:rsidRPr="00E67BC3">
        <w:t>Mysql saas</w:t>
      </w:r>
      <w:r w:rsidRPr="00E67BC3">
        <w:t>这个问题中并不是特别难办的一件事情，所以这里重点说一下可扩展性。</w:t>
      </w:r>
      <w:r>
        <w:rPr>
          <w:rFonts w:hint="eastAsia"/>
        </w:rPr>
        <w:t>、</w:t>
      </w:r>
    </w:p>
    <w:p w14:paraId="21096F5A" w14:textId="77777777" w:rsidR="00A6409A" w:rsidRDefault="00A6409A" w:rsidP="00A6409A">
      <w:pPr>
        <w:ind w:firstLine="420"/>
      </w:pPr>
      <w:r w:rsidRPr="00E67BC3">
        <w:t>Mysql</w:t>
      </w:r>
      <w:r w:rsidRPr="00E67BC3">
        <w:t>作为一个</w:t>
      </w:r>
      <w:r w:rsidRPr="00E67BC3">
        <w:t>saas</w:t>
      </w:r>
      <w:r w:rsidRPr="00E67BC3">
        <w:t>服务，在架构演变为</w:t>
      </w:r>
      <w:r w:rsidRPr="00E67BC3">
        <w:t>V4.0</w:t>
      </w:r>
      <w:r w:rsidRPr="00E67BC3">
        <w:t>之后，依赖良好的</w:t>
      </w:r>
      <w:r w:rsidRPr="00E67BC3">
        <w:t>sharding key</w:t>
      </w:r>
      <w:r w:rsidRPr="00E67BC3">
        <w:t>设计</w:t>
      </w:r>
      <w:r w:rsidRPr="00E67BC3">
        <w:t xml:space="preserve">, </w:t>
      </w:r>
      <w:r w:rsidRPr="00E67BC3">
        <w:t>已经不再存在扩展性问题，只是他在面对扩容缩容时，有一些脏活需要干，而作为</w:t>
      </w:r>
      <w:r w:rsidRPr="00E67BC3">
        <w:t>saas,</w:t>
      </w:r>
      <w:r w:rsidRPr="00E67BC3">
        <w:t>并不能避免扩容缩容这个问题，所以只要能把</w:t>
      </w:r>
      <w:r w:rsidRPr="00E67BC3">
        <w:t>V4.0</w:t>
      </w:r>
      <w:r w:rsidRPr="00E67BC3">
        <w:t>的脏活变成</w:t>
      </w:r>
      <w:r w:rsidRPr="00E67BC3">
        <w:t xml:space="preserve"> 1. </w:t>
      </w:r>
      <w:r w:rsidRPr="00E67BC3">
        <w:t>扩容缩容对前端</w:t>
      </w:r>
      <w:r w:rsidRPr="00E67BC3">
        <w:t>APP</w:t>
      </w:r>
      <w:r w:rsidRPr="00E67BC3">
        <w:t>透明</w:t>
      </w:r>
      <w:r w:rsidRPr="00E67BC3">
        <w:t>(</w:t>
      </w:r>
      <w:r w:rsidRPr="00E67BC3">
        <w:t>业务代码不需要任何改动</w:t>
      </w:r>
      <w:r w:rsidRPr="00E67BC3">
        <w:t>)  2.</w:t>
      </w:r>
      <w:r w:rsidRPr="00E67BC3">
        <w:t>扩容缩容全自动化且对在线服务无影响</w:t>
      </w:r>
      <w:r w:rsidRPr="00E67BC3">
        <w:t xml:space="preserve"> </w:t>
      </w:r>
      <w:r w:rsidRPr="00E67BC3">
        <w:t>那么他就拿到了作为</w:t>
      </w:r>
      <w:r w:rsidRPr="00E67BC3">
        <w:t>Saas</w:t>
      </w:r>
      <w:r w:rsidRPr="00E67BC3">
        <w:t>的门票</w:t>
      </w:r>
      <w:r w:rsidRPr="00E67BC3">
        <w:t>.</w:t>
      </w:r>
    </w:p>
    <w:p w14:paraId="02019B9A" w14:textId="77777777" w:rsidR="00A6409A" w:rsidRPr="00E67BC3" w:rsidRDefault="00A6409A" w:rsidP="00A6409A">
      <w:pPr>
        <w:ind w:firstLine="420"/>
        <w:jc w:val="center"/>
      </w:pPr>
      <w:r>
        <w:rPr>
          <w:noProof/>
        </w:rPr>
        <w:drawing>
          <wp:inline distT="0" distB="0" distL="0" distR="0" wp14:anchorId="6656226B" wp14:editId="11734BC6">
            <wp:extent cx="4320000" cy="1900987"/>
            <wp:effectExtent l="0" t="0" r="4445" b="4445"/>
            <wp:docPr id="39" name="图片 39" descr="08124329552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81243295522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1900987"/>
                    </a:xfrm>
                    <a:prstGeom prst="rect">
                      <a:avLst/>
                    </a:prstGeom>
                    <a:noFill/>
                    <a:ln>
                      <a:noFill/>
                    </a:ln>
                  </pic:spPr>
                </pic:pic>
              </a:graphicData>
            </a:graphic>
          </wp:inline>
        </w:drawing>
      </w:r>
    </w:p>
    <w:p w14:paraId="12BB1680" w14:textId="57E507BB" w:rsidR="00A6409A" w:rsidRDefault="00A6409A" w:rsidP="00A6409A">
      <w:pPr>
        <w:ind w:firstLine="420"/>
      </w:pPr>
      <w:r w:rsidRPr="00A6409A">
        <w:rPr>
          <w:rFonts w:hint="eastAsia"/>
        </w:rPr>
        <w:t>对于架构实现的关键点，需要满足对业务透明，扩容缩容对业务不需要任何改动，那么就必须</w:t>
      </w:r>
      <w:r w:rsidRPr="00A6409A">
        <w:t>eat our own dog food</w:t>
      </w:r>
      <w:r w:rsidRPr="00A6409A">
        <w:t>，在你</w:t>
      </w:r>
      <w:r w:rsidRPr="00A6409A">
        <w:t>mysql saas</w:t>
      </w:r>
      <w:r w:rsidRPr="00A6409A">
        <w:t>内部解决这个问题，一般的做法是我们需要引入一个</w:t>
      </w:r>
      <w:r w:rsidRPr="00A6409A">
        <w:t>Proxy,Proxy</w:t>
      </w:r>
      <w:r w:rsidRPr="00A6409A">
        <w:t>来解析</w:t>
      </w:r>
      <w:r w:rsidRPr="00A6409A">
        <w:t>sql</w:t>
      </w:r>
      <w:r w:rsidRPr="00A6409A">
        <w:t>协议，按</w:t>
      </w:r>
      <w:r w:rsidRPr="00A6409A">
        <w:t xml:space="preserve">sharding key </w:t>
      </w:r>
      <w:r w:rsidRPr="00A6409A">
        <w:t>来寻找</w:t>
      </w:r>
      <w:r w:rsidRPr="00A6409A">
        <w:t xml:space="preserve">cluster, </w:t>
      </w:r>
      <w:r w:rsidRPr="00A6409A">
        <w:t>判断是读操作还是写操作来请求主</w:t>
      </w:r>
      <w:r w:rsidRPr="00A6409A">
        <w:t xml:space="preserve"> </w:t>
      </w:r>
      <w:r w:rsidRPr="00A6409A">
        <w:t>或者</w:t>
      </w:r>
      <w:r w:rsidRPr="00A6409A">
        <w:t xml:space="preserve"> </w:t>
      </w:r>
      <w:r w:rsidRPr="00A6409A">
        <w:t>从，这一切内部的细节都由</w:t>
      </w:r>
      <w:r w:rsidRPr="00A6409A">
        <w:t>proxy</w:t>
      </w:r>
      <w:r w:rsidRPr="00A6409A">
        <w:t>来屏蔽</w:t>
      </w:r>
      <w:r>
        <w:rPr>
          <w:rFonts w:hint="eastAsia"/>
        </w:rPr>
        <w:t>。</w:t>
      </w:r>
    </w:p>
    <w:p w14:paraId="08667AE3" w14:textId="5E8503CC" w:rsidR="00011CFA" w:rsidRDefault="00011CFA" w:rsidP="00A6409A">
      <w:pPr>
        <w:ind w:firstLine="420"/>
      </w:pPr>
    </w:p>
    <w:p w14:paraId="2FEF7ED4" w14:textId="010C6733" w:rsidR="00011CFA" w:rsidRDefault="00011CFA" w:rsidP="00011CFA">
      <w:pPr>
        <w:pStyle w:val="2"/>
      </w:pPr>
      <w:r>
        <w:rPr>
          <w:rFonts w:hint="eastAsia"/>
        </w:rPr>
        <w:lastRenderedPageBreak/>
        <w:t>架构问题</w:t>
      </w:r>
    </w:p>
    <w:p w14:paraId="2E5ADEC8" w14:textId="2E8F4AD5" w:rsidR="00A6409A" w:rsidRPr="00AC747A" w:rsidRDefault="00011CFA" w:rsidP="00A6409A">
      <w:pPr>
        <w:pStyle w:val="3"/>
        <w:ind w:firstLine="420"/>
      </w:pPr>
      <w:r>
        <w:rPr>
          <w:rFonts w:hint="eastAsia"/>
        </w:rPr>
        <w:t>controller</w:t>
      </w:r>
      <w:r>
        <w:rPr>
          <w:rFonts w:hint="eastAsia"/>
        </w:rPr>
        <w:t>和</w:t>
      </w:r>
      <w:r>
        <w:rPr>
          <w:rFonts w:hint="eastAsia"/>
        </w:rPr>
        <w:t>service</w:t>
      </w:r>
      <w:r>
        <w:rPr>
          <w:rFonts w:hint="eastAsia"/>
        </w:rPr>
        <w:t>、</w:t>
      </w:r>
      <w:r>
        <w:rPr>
          <w:rFonts w:hint="eastAsia"/>
        </w:rPr>
        <w:t>dao</w:t>
      </w:r>
      <w:r>
        <w:rPr>
          <w:rFonts w:hint="eastAsia"/>
        </w:rPr>
        <w:t>为什么分开</w:t>
      </w:r>
    </w:p>
    <w:p w14:paraId="6F216490" w14:textId="742BE31C" w:rsidR="00A6409A" w:rsidRPr="00AC747A" w:rsidRDefault="00011CFA" w:rsidP="00A6409A">
      <w:pPr>
        <w:ind w:firstLine="420"/>
      </w:pPr>
      <w:r>
        <w:rPr>
          <w:noProof/>
        </w:rPr>
        <w:drawing>
          <wp:inline distT="0" distB="0" distL="0" distR="0" wp14:anchorId="657FA802" wp14:editId="15D3A9F5">
            <wp:extent cx="5271770" cy="2320925"/>
            <wp:effectExtent l="0" t="0" r="508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2320925"/>
                    </a:xfrm>
                    <a:prstGeom prst="rect">
                      <a:avLst/>
                    </a:prstGeom>
                    <a:noFill/>
                    <a:ln>
                      <a:noFill/>
                    </a:ln>
                  </pic:spPr>
                </pic:pic>
              </a:graphicData>
            </a:graphic>
          </wp:inline>
        </w:drawing>
      </w:r>
    </w:p>
    <w:p w14:paraId="6F1BD435" w14:textId="77777777" w:rsidR="00A6409A" w:rsidRPr="00B22C94" w:rsidRDefault="00A6409A" w:rsidP="00A6409A">
      <w:pPr>
        <w:ind w:firstLine="420"/>
      </w:pPr>
    </w:p>
    <w:p w14:paraId="5A6DF662" w14:textId="77777777" w:rsidR="00AA77D0" w:rsidRDefault="00AA77D0" w:rsidP="00AA77D0">
      <w:pPr>
        <w:pStyle w:val="10"/>
      </w:pPr>
      <w:r>
        <w:rPr>
          <w:rFonts w:hint="eastAsia"/>
        </w:rPr>
        <w:t>docker</w:t>
      </w:r>
    </w:p>
    <w:p w14:paraId="4791FB39" w14:textId="77777777" w:rsidR="00AA77D0" w:rsidRDefault="00AA77D0" w:rsidP="00AA77D0">
      <w:pPr>
        <w:pStyle w:val="2"/>
      </w:pPr>
      <w:r>
        <w:rPr>
          <w:rFonts w:hint="eastAsia"/>
        </w:rPr>
        <w:t>什么是</w:t>
      </w:r>
      <w:r>
        <w:rPr>
          <w:rFonts w:hint="eastAsia"/>
        </w:rPr>
        <w:t>docker</w:t>
      </w:r>
    </w:p>
    <w:p w14:paraId="465F8995" w14:textId="77777777" w:rsidR="00AA77D0" w:rsidRPr="00296F1F" w:rsidRDefault="00AA77D0" w:rsidP="00AA77D0">
      <w:pPr>
        <w:pStyle w:val="3"/>
        <w:ind w:firstLine="420"/>
        <w:rPr>
          <w:bCs/>
          <w:szCs w:val="36"/>
        </w:rPr>
      </w:pPr>
      <w:r w:rsidRPr="00296F1F">
        <w:rPr>
          <w:rFonts w:hint="eastAsia"/>
        </w:rPr>
        <w:t>docker</w:t>
      </w:r>
      <w:r>
        <w:rPr>
          <w:rFonts w:hint="eastAsia"/>
        </w:rPr>
        <w:t>引入</w:t>
      </w:r>
      <w:r w:rsidRPr="00296F1F">
        <w:rPr>
          <w:rFonts w:hint="eastAsia"/>
        </w:rPr>
        <w:t>？</w:t>
      </w:r>
    </w:p>
    <w:p w14:paraId="5A2DE4BB" w14:textId="40EA1ADA" w:rsidR="00AA77D0" w:rsidRDefault="00E94B50" w:rsidP="00E94B50">
      <w:pPr>
        <w:ind w:firstLineChars="0" w:firstLine="0"/>
      </w:pPr>
      <w:r>
        <w:tab/>
      </w:r>
      <w:r w:rsidR="00AA77D0">
        <w:rPr>
          <w:rFonts w:hint="eastAsia"/>
        </w:rPr>
        <w:t>一款产品从开发到上线，从操作系统，到运行环境，再到应用配置。作为开发</w:t>
      </w:r>
      <w:r w:rsidR="00AA77D0">
        <w:rPr>
          <w:rFonts w:hint="eastAsia"/>
        </w:rPr>
        <w:t>+</w:t>
      </w:r>
      <w:r w:rsidR="00AA77D0">
        <w:rPr>
          <w:rFonts w:hint="eastAsia"/>
        </w:rPr>
        <w:t>运维之间的协作我们需要关心很多东西，这也是很多互联网公司都不得不面对的问题，特别是各种版本的迭代之后，</w:t>
      </w:r>
      <w:r w:rsidR="00AA77D0">
        <w:rPr>
          <w:rStyle w:val="ad"/>
          <w:rFonts w:ascii="微软雅黑" w:eastAsia="微软雅黑" w:hAnsi="微软雅黑" w:hint="eastAsia"/>
          <w:color w:val="F33B45"/>
        </w:rPr>
        <w:t>不同版本环境的兼容</w:t>
      </w:r>
      <w:r w:rsidR="00AA77D0">
        <w:rPr>
          <w:rFonts w:hint="eastAsia"/>
        </w:rPr>
        <w:t>，对运维人员都是考验。</w:t>
      </w:r>
    </w:p>
    <w:p w14:paraId="2DACBE57" w14:textId="77777777" w:rsidR="00AA77D0" w:rsidRDefault="00AA77D0" w:rsidP="00AA77D0">
      <w:pPr>
        <w:ind w:firstLine="420"/>
        <w:jc w:val="center"/>
      </w:pPr>
      <w:r>
        <w:rPr>
          <w:noProof/>
        </w:rPr>
        <w:drawing>
          <wp:inline distT="0" distB="0" distL="0" distR="0" wp14:anchorId="42A567E1" wp14:editId="5E8EFF93">
            <wp:extent cx="4320000" cy="1171279"/>
            <wp:effectExtent l="0" t="0" r="4445" b="0"/>
            <wp:docPr id="249" name="图片 249" descr="https://img-blog.csdnimg.cn/20181104191232564.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104191232564.png?x-oss-process=image/watermark,type_ZmFuZ3poZW5naGVpdGk,shadow_10,text_aHR0cHM6Ly9ibG9nLmNzZG4ubmV0L2thaXp1aWRlYmFubGk=,size_16,color_FFFFFF,t_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1171279"/>
                    </a:xfrm>
                    <a:prstGeom prst="rect">
                      <a:avLst/>
                    </a:prstGeom>
                    <a:noFill/>
                    <a:ln>
                      <a:noFill/>
                    </a:ln>
                  </pic:spPr>
                </pic:pic>
              </a:graphicData>
            </a:graphic>
          </wp:inline>
        </w:drawing>
      </w:r>
    </w:p>
    <w:p w14:paraId="570ED25E" w14:textId="77777777" w:rsidR="00AA77D0" w:rsidRDefault="00AA77D0" w:rsidP="00AA77D0">
      <w:pPr>
        <w:ind w:firstLine="420"/>
      </w:pPr>
      <w:r>
        <w:rPr>
          <w:rFonts w:hint="eastAsia"/>
        </w:rPr>
        <w:t> </w:t>
      </w:r>
      <w:r>
        <w:t xml:space="preserve">  Docker</w:t>
      </w:r>
      <w:r>
        <w:t>之所以发展如此迅速，也是因为它对此给出了一个标准化的解决方案。</w:t>
      </w:r>
    </w:p>
    <w:p w14:paraId="6EA933EA" w14:textId="77777777" w:rsidR="00AA77D0" w:rsidRPr="00296F1F" w:rsidRDefault="00AA77D0" w:rsidP="00AA77D0">
      <w:pPr>
        <w:ind w:firstLine="420"/>
      </w:pPr>
      <w:r>
        <w:rPr>
          <w:rFonts w:hint="eastAsia"/>
        </w:rPr>
        <w:t> </w:t>
      </w:r>
      <w:r>
        <w:t xml:space="preserve">  </w:t>
      </w:r>
      <w:r>
        <w:t>环境配置如此麻烦，换一台机器，就要重来一次，费力费时。很多人想到，能不能从根本上解决问题，软件可以带环境安装？也就是说，安装的时候，把原始环境一模一样地复制过来。开发人员利用</w:t>
      </w:r>
      <w:r>
        <w:t xml:space="preserve"> Docker </w:t>
      </w:r>
      <w:r>
        <w:t>可以消除协作编码时</w:t>
      </w:r>
      <w:r>
        <w:t>“</w:t>
      </w:r>
      <w:r>
        <w:t>在我的机器上可正常工作</w:t>
      </w:r>
      <w:r>
        <w:t>”</w:t>
      </w:r>
      <w:r>
        <w:t>的问题。</w:t>
      </w:r>
    </w:p>
    <w:p w14:paraId="6C399B0E" w14:textId="77777777" w:rsidR="00AA77D0" w:rsidRDefault="00AA77D0" w:rsidP="00AA77D0">
      <w:pPr>
        <w:ind w:firstLine="420"/>
        <w:jc w:val="center"/>
      </w:pPr>
      <w:r>
        <w:rPr>
          <w:noProof/>
        </w:rPr>
        <w:lastRenderedPageBreak/>
        <w:drawing>
          <wp:inline distT="0" distB="0" distL="0" distR="0" wp14:anchorId="2EEF8644" wp14:editId="35FEACB4">
            <wp:extent cx="5274310" cy="1926590"/>
            <wp:effectExtent l="0" t="0" r="2540" b="0"/>
            <wp:docPr id="191" name="图片 191" descr="https://img-blog.csdnimg.cn/20181104193142542.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104193142542.png?x-oss-process=image/watermark,type_ZmFuZ3poZW5naGVpdGk,shadow_10,text_aHR0cHM6Ly9ibG9nLmNzZG4ubmV0L2thaXp1aWRlYmFubGk=,size_16,color_FFFFFF,t_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926590"/>
                    </a:xfrm>
                    <a:prstGeom prst="rect">
                      <a:avLst/>
                    </a:prstGeom>
                    <a:noFill/>
                    <a:ln>
                      <a:noFill/>
                    </a:ln>
                  </pic:spPr>
                </pic:pic>
              </a:graphicData>
            </a:graphic>
          </wp:inline>
        </w:drawing>
      </w:r>
    </w:p>
    <w:p w14:paraId="78FE5C72" w14:textId="77777777" w:rsidR="00AA77D0" w:rsidRDefault="00AA77D0" w:rsidP="00AA77D0">
      <w:pPr>
        <w:ind w:firstLine="420"/>
      </w:pPr>
      <w:r>
        <w:rPr>
          <w:rFonts w:hint="eastAsia"/>
        </w:rPr>
        <w:t>之前在服务器配置一个应用的运行环境，要安装各种软件，就拿尚硅谷电商项目的环境来说吧，</w:t>
      </w:r>
      <w:r>
        <w:t>Java/Tomcat/MySQL/JDBC</w:t>
      </w:r>
      <w:r>
        <w:t>驱动包等。安装和配置这些东西有多麻烦就不说了，它还不能跨平台。假如我们是在</w:t>
      </w:r>
      <w:r>
        <w:t xml:space="preserve"> Windows </w:t>
      </w:r>
      <w:r>
        <w:t>上安装的这些环境，到了</w:t>
      </w:r>
      <w:r>
        <w:t xml:space="preserve"> Linux </w:t>
      </w:r>
      <w:r>
        <w:t>又得重新装。况且就算不跨操作系统，换另一台同样操作系统的服务器，要移植应用也是非常麻烦的。</w:t>
      </w:r>
    </w:p>
    <w:p w14:paraId="512D8510" w14:textId="77777777" w:rsidR="00AA77D0" w:rsidRDefault="00AA77D0" w:rsidP="00AA77D0">
      <w:pPr>
        <w:ind w:firstLine="420"/>
      </w:pPr>
      <w:r>
        <w:rPr>
          <w:rFonts w:hint="eastAsia"/>
        </w:rPr>
        <w:t> </w:t>
      </w:r>
      <w:r>
        <w:t xml:space="preserve">   </w:t>
      </w:r>
      <w:r>
        <w:t>传统上认为，软件编码开发</w:t>
      </w:r>
      <w:r>
        <w:t>/</w:t>
      </w:r>
      <w:r>
        <w:t>测试结束后，所产出的成果即是程序或是能够编译执行的二进制字节码等</w:t>
      </w:r>
      <w:r>
        <w:t>(java</w:t>
      </w:r>
      <w:r>
        <w:t>为例</w:t>
      </w:r>
      <w:r>
        <w:t>)</w:t>
      </w:r>
      <w:r>
        <w:t>。而为了让这些程序可以顺利执行，开发团队也得准备完整的部署文件，让维运团队得以部署应用程式，开发需要清楚的告诉运维部署团队，用的全部配置文件</w:t>
      </w:r>
      <w:r>
        <w:t>+</w:t>
      </w:r>
      <w:r>
        <w:t>所有软件环境。不过，即便如此，仍然常常发生部署失败的状况。</w:t>
      </w:r>
      <w:r>
        <w:t>Docker</w:t>
      </w:r>
      <w:r>
        <w:t>镜像的设计，使得</w:t>
      </w:r>
      <w:r>
        <w:t>Docker</w:t>
      </w:r>
      <w:r>
        <w:t>得以打破过去「程序即应用」的观念。透过镜像</w:t>
      </w:r>
      <w:r>
        <w:t>(images)</w:t>
      </w:r>
      <w:r>
        <w:t>将作业系统核心除外，运作应用程式所需要的系统环境，由下而上打包，达到应用程式跨平台间的无缝接轨运作。</w:t>
      </w:r>
    </w:p>
    <w:p w14:paraId="5A569632" w14:textId="77777777" w:rsidR="00AA77D0" w:rsidRDefault="00AA77D0" w:rsidP="00AA77D0">
      <w:pPr>
        <w:pStyle w:val="3"/>
        <w:ind w:firstLine="420"/>
      </w:pPr>
      <w:r>
        <w:rPr>
          <w:rFonts w:hint="eastAsia"/>
        </w:rPr>
        <w:t>Docker</w:t>
      </w:r>
      <w:r>
        <w:rPr>
          <w:rFonts w:hint="eastAsia"/>
        </w:rPr>
        <w:t>的理念</w:t>
      </w:r>
    </w:p>
    <w:p w14:paraId="46CCDEC5" w14:textId="77777777" w:rsidR="00AA77D0" w:rsidRDefault="00AA77D0" w:rsidP="00AA77D0">
      <w:pPr>
        <w:ind w:firstLine="420"/>
      </w:pPr>
      <w:r w:rsidRPr="009E21F3">
        <w:t>Docker</w:t>
      </w:r>
      <w:r w:rsidRPr="009E21F3">
        <w:t>是基于</w:t>
      </w:r>
      <w:r w:rsidRPr="009E21F3">
        <w:t>Go</w:t>
      </w:r>
      <w:r w:rsidRPr="009E21F3">
        <w:t>语言实现的云开源项目。</w:t>
      </w:r>
    </w:p>
    <w:p w14:paraId="3C8B06E8" w14:textId="77777777" w:rsidR="00AA77D0" w:rsidRDefault="00AA77D0" w:rsidP="00AA77D0">
      <w:pPr>
        <w:ind w:firstLine="420"/>
      </w:pPr>
      <w:r w:rsidRPr="00991524">
        <w:t>Docker</w:t>
      </w:r>
      <w:r w:rsidRPr="00991524">
        <w:t>的主要目标是</w:t>
      </w:r>
      <w:r w:rsidRPr="00991524">
        <w:t>“Build</w:t>
      </w:r>
      <w:r w:rsidRPr="00991524">
        <w:t>，</w:t>
      </w:r>
      <w:r w:rsidRPr="00991524">
        <w:t>Ship and Run Any App,Anywhere”</w:t>
      </w:r>
      <w:r w:rsidRPr="00991524">
        <w:t>，也就是通过对应用组件的封装、分发、部署、运行等生命周期的管理，使用户的</w:t>
      </w:r>
      <w:r w:rsidRPr="00991524">
        <w:t>APP</w:t>
      </w:r>
      <w:r w:rsidRPr="00991524">
        <w:t>（可以是一个</w:t>
      </w:r>
      <w:r w:rsidRPr="00991524">
        <w:t>WEB</w:t>
      </w:r>
      <w:r w:rsidRPr="00991524">
        <w:t>应用或数据库应用等等）及其运行环境能够做到</w:t>
      </w:r>
      <w:r w:rsidRPr="00991524">
        <w:t>“</w:t>
      </w:r>
      <w:r w:rsidRPr="00991524">
        <w:t>一次封装，到处运行</w:t>
      </w:r>
      <w:r w:rsidRPr="00991524">
        <w:t>”</w:t>
      </w:r>
      <w:r w:rsidRPr="00991524">
        <w:t>。</w:t>
      </w:r>
    </w:p>
    <w:p w14:paraId="3C94B5DE" w14:textId="77777777" w:rsidR="00AA77D0" w:rsidRDefault="00AA77D0" w:rsidP="00AA77D0">
      <w:pPr>
        <w:ind w:firstLine="420"/>
        <w:jc w:val="center"/>
      </w:pPr>
      <w:r>
        <w:rPr>
          <w:noProof/>
        </w:rPr>
        <w:drawing>
          <wp:inline distT="0" distB="0" distL="0" distR="0" wp14:anchorId="0634529B" wp14:editId="2051B64A">
            <wp:extent cx="4320000" cy="1928553"/>
            <wp:effectExtent l="0" t="0" r="4445" b="0"/>
            <wp:docPr id="202" name="图片 202" descr="https://img-blog.csdnimg.cn/20181104193954216.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81104193954216.png?x-oss-process=image/watermark,type_ZmFuZ3poZW5naGVpdGk,shadow_10,text_aHR0cHM6Ly9ibG9nLmNzZG4ubmV0L2thaXp1aWRlYmFubGk=,size_16,color_FFFFFF,t_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1928553"/>
                    </a:xfrm>
                    <a:prstGeom prst="rect">
                      <a:avLst/>
                    </a:prstGeom>
                    <a:noFill/>
                    <a:ln>
                      <a:noFill/>
                    </a:ln>
                  </pic:spPr>
                </pic:pic>
              </a:graphicData>
            </a:graphic>
          </wp:inline>
        </w:drawing>
      </w:r>
    </w:p>
    <w:p w14:paraId="3011D958" w14:textId="77777777" w:rsidR="00AA77D0" w:rsidRDefault="00AA77D0" w:rsidP="00AA77D0">
      <w:pPr>
        <w:ind w:firstLine="420"/>
      </w:pPr>
      <w:r>
        <w:t xml:space="preserve">  Linux </w:t>
      </w:r>
      <w:r>
        <w:t>容器技术的出现就解决了这样一个问题，而</w:t>
      </w:r>
      <w:r>
        <w:t xml:space="preserve"> Docker </w:t>
      </w:r>
      <w:r>
        <w:t>就是在它的基础上发展过来的。将应用运行在</w:t>
      </w:r>
      <w:r>
        <w:t xml:space="preserve"> Docker </w:t>
      </w:r>
      <w:r>
        <w:t>容器上面，而</w:t>
      </w:r>
      <w:r>
        <w:t xml:space="preserve"> Docker </w:t>
      </w:r>
      <w:r>
        <w:t>容器在任何操作系统上都是一致的，这就实现了跨平台、跨服务器。只需要一次配置好环境，换到别的机子上就可以一键部署好，大大简化了操作。</w:t>
      </w:r>
    </w:p>
    <w:p w14:paraId="37CBDAB0" w14:textId="7F57B799" w:rsidR="00AA77D0" w:rsidRDefault="00AA77D0" w:rsidP="00AA77D0">
      <w:pPr>
        <w:ind w:firstLine="420"/>
      </w:pPr>
      <w:r>
        <w:rPr>
          <w:rFonts w:hint="eastAsia"/>
        </w:rPr>
        <w:t>  </w:t>
      </w:r>
      <w:r>
        <w:rPr>
          <w:rFonts w:hint="eastAsia"/>
        </w:rPr>
        <w:t>例如，一个应用需要</w:t>
      </w:r>
      <w:r>
        <w:t>redis, mongoDB, MySQL</w:t>
      </w:r>
      <w:r>
        <w:t>三个环境，开发人员肯定是已经配置好了这个环境，那么运维人员不需要再进行安装。只需要将这三个环境分别装进三个集装箱构建出</w:t>
      </w:r>
      <w:r w:rsidR="0095390F">
        <w:rPr>
          <w:rFonts w:hint="eastAsia"/>
        </w:rPr>
        <w:t>镜像</w:t>
      </w:r>
      <w:r>
        <w:t>文件，这个镜像文件中就有三个集装箱，每个集装箱都是本地正确运行软件的一份</w:t>
      </w:r>
      <w:r>
        <w:lastRenderedPageBreak/>
        <w:t>克隆。运维人员只需要安装</w:t>
      </w:r>
      <w:r>
        <w:t>Docker</w:t>
      </w:r>
      <w:r>
        <w:t>环境就可以，把四个集装箱放在</w:t>
      </w:r>
      <w:r>
        <w:t>Docker</w:t>
      </w:r>
      <w:r>
        <w:t>上运行就可以。就好像</w:t>
      </w:r>
      <w:r>
        <w:t>docker</w:t>
      </w:r>
      <w:r>
        <w:t>图标一样，金鱼背上的集装箱。运维人员只需要将镜像文件（三个集装箱），放在</w:t>
      </w:r>
      <w:r>
        <w:t>docker</w:t>
      </w:r>
      <w:r>
        <w:t>上运行就可以了。</w:t>
      </w:r>
    </w:p>
    <w:p w14:paraId="229163FC" w14:textId="77777777" w:rsidR="00AA77D0" w:rsidRDefault="00AA77D0" w:rsidP="00AA77D0">
      <w:pPr>
        <w:pStyle w:val="3"/>
        <w:ind w:firstLine="420"/>
      </w:pPr>
      <w:r>
        <w:rPr>
          <w:rFonts w:hint="eastAsia"/>
        </w:rPr>
        <w:t>一句话概括</w:t>
      </w:r>
      <w:r>
        <w:rPr>
          <w:rFonts w:hint="eastAsia"/>
        </w:rPr>
        <w:t>Docker</w:t>
      </w:r>
    </w:p>
    <w:p w14:paraId="3EB5906A" w14:textId="77777777" w:rsidR="00AA77D0" w:rsidRDefault="00AA77D0" w:rsidP="00AA77D0">
      <w:pPr>
        <w:ind w:firstLine="420"/>
      </w:pPr>
      <w:r>
        <w:rPr>
          <w:rFonts w:hint="eastAsia"/>
        </w:rPr>
        <w:t> </w:t>
      </w:r>
      <w:r>
        <w:t xml:space="preserve"> </w:t>
      </w:r>
      <w:r>
        <w:t>程序员不再是只把代码交给运维人员，运维也不需要要再</w:t>
      </w:r>
      <w:r>
        <w:t>10</w:t>
      </w:r>
      <w:r>
        <w:t>台机器上安装</w:t>
      </w:r>
      <w:r>
        <w:t>10</w:t>
      </w:r>
      <w:r>
        <w:t>次</w:t>
      </w:r>
      <w:r>
        <w:t>mysql, redis, hadoop</w:t>
      </w:r>
      <w:r>
        <w:t>当环境。现在变了，我们帮助运维人员，把本地的运行环境自下而上打包的镜像交给运维人员</w:t>
      </w:r>
      <w:r>
        <w:t>,</w:t>
      </w:r>
      <w:r>
        <w:t>镜像文件包含了各种运行所需的软件，每个软件都是一个独立的集装箱，然后放在</w:t>
      </w:r>
      <w:r>
        <w:t>Docker</w:t>
      </w:r>
      <w:r>
        <w:t>上（金鱼背上）运行即可。而运维人员，只需要安装一个</w:t>
      </w:r>
      <w:r>
        <w:t>Docker</w:t>
      </w:r>
      <w:r>
        <w:t>。</w:t>
      </w:r>
      <w:r>
        <w:t>    </w:t>
      </w:r>
    </w:p>
    <w:p w14:paraId="5672127D" w14:textId="3B76C493" w:rsidR="00AA77D0" w:rsidRDefault="00AA77D0" w:rsidP="00AA77D0">
      <w:pPr>
        <w:ind w:firstLine="420"/>
      </w:pPr>
      <w:r>
        <w:rPr>
          <w:rFonts w:hint="eastAsia"/>
        </w:rPr>
        <w:t> </w:t>
      </w:r>
      <w:r>
        <w:t xml:space="preserve"> </w:t>
      </w:r>
      <w:r>
        <w:t>一句话概括：</w:t>
      </w:r>
      <w:r>
        <w:t>Docker</w:t>
      </w:r>
      <w:r>
        <w:t>解决了运行环境和配置问题软件容器，方便做持续集成并有助于整体发布的容器虚拟化技术。</w:t>
      </w:r>
    </w:p>
    <w:p w14:paraId="56600AD3" w14:textId="2279041B" w:rsidR="006B1953" w:rsidRDefault="006B1953" w:rsidP="006B1953">
      <w:pPr>
        <w:pStyle w:val="3"/>
        <w:ind w:firstLine="420"/>
      </w:pPr>
      <w:r>
        <w:rPr>
          <w:rFonts w:hint="eastAsia"/>
        </w:rPr>
        <w:t>docker</w:t>
      </w:r>
      <w:r>
        <w:rPr>
          <w:rFonts w:hint="eastAsia"/>
        </w:rPr>
        <w:t>的核心概念</w:t>
      </w:r>
    </w:p>
    <w:p w14:paraId="2FE3B6CA" w14:textId="77777777" w:rsidR="006B1953" w:rsidRDefault="006B1953" w:rsidP="006B1953">
      <w:pPr>
        <w:ind w:firstLine="420"/>
      </w:pPr>
      <w:r>
        <w:t>docker</w:t>
      </w:r>
      <w:r>
        <w:t>主机（</w:t>
      </w:r>
      <w:r>
        <w:t>Host)</w:t>
      </w:r>
      <w:r>
        <w:t>：安装了</w:t>
      </w:r>
      <w:r>
        <w:t>Docker</w:t>
      </w:r>
      <w:r>
        <w:t>程序的机器（</w:t>
      </w:r>
      <w:r>
        <w:t>Docker</w:t>
      </w:r>
      <w:r>
        <w:t>直接安装在操作系统之上）；</w:t>
      </w:r>
    </w:p>
    <w:p w14:paraId="4DE81FED" w14:textId="77777777" w:rsidR="006B1953" w:rsidRDefault="006B1953" w:rsidP="006B1953">
      <w:pPr>
        <w:ind w:firstLine="420"/>
      </w:pPr>
      <w:r>
        <w:t>docker</w:t>
      </w:r>
      <w:r>
        <w:t>客户端（</w:t>
      </w:r>
      <w:r>
        <w:t>Client)</w:t>
      </w:r>
      <w:r>
        <w:t>：连接</w:t>
      </w:r>
      <w:r>
        <w:t>docker</w:t>
      </w:r>
      <w:r>
        <w:t>主机进行操作；</w:t>
      </w:r>
    </w:p>
    <w:p w14:paraId="5D1D97F2" w14:textId="77777777" w:rsidR="006B1953" w:rsidRDefault="006B1953" w:rsidP="006B1953">
      <w:pPr>
        <w:ind w:firstLine="420"/>
      </w:pPr>
      <w:r>
        <w:t>docker</w:t>
      </w:r>
      <w:r>
        <w:t>仓库</w:t>
      </w:r>
      <w:r>
        <w:t>(Registry)</w:t>
      </w:r>
      <w:r>
        <w:t>：用来保存各种打包好的软件镜像；</w:t>
      </w:r>
    </w:p>
    <w:p w14:paraId="1CC4890B" w14:textId="42DD7203" w:rsidR="006B1953" w:rsidRDefault="006B1953" w:rsidP="006B1953">
      <w:pPr>
        <w:ind w:firstLine="420"/>
      </w:pPr>
      <w:r>
        <w:t>docker</w:t>
      </w:r>
      <w:r>
        <w:t>镜像（</w:t>
      </w:r>
      <w:r>
        <w:t>lmages)</w:t>
      </w:r>
      <w:r>
        <w:t>：软件打包好的镜像；放在</w:t>
      </w:r>
      <w:r>
        <w:t>docker</w:t>
      </w:r>
      <w:r>
        <w:t>仓库中；</w:t>
      </w:r>
    </w:p>
    <w:p w14:paraId="446BA2B3" w14:textId="5CED3040" w:rsidR="00E367FE" w:rsidRDefault="00E367FE" w:rsidP="006B1953">
      <w:pPr>
        <w:ind w:firstLine="420"/>
      </w:pPr>
      <w:r w:rsidRPr="00E367FE">
        <w:t>docker</w:t>
      </w:r>
      <w:r w:rsidRPr="00E367FE">
        <w:t>容器（</w:t>
      </w:r>
      <w:r w:rsidRPr="00E367FE">
        <w:t>Container)</w:t>
      </w:r>
      <w:r w:rsidRPr="00E367FE">
        <w:t>：镜像启动后的实例称为一个容器；</w:t>
      </w:r>
    </w:p>
    <w:p w14:paraId="1260EB6F" w14:textId="000334D2" w:rsidR="008E7DE0" w:rsidRDefault="008E7DE0" w:rsidP="008E7DE0">
      <w:pPr>
        <w:pStyle w:val="3"/>
        <w:ind w:firstLine="420"/>
      </w:pPr>
      <w:r>
        <w:rPr>
          <w:rFonts w:hint="eastAsia"/>
        </w:rPr>
        <w:t>使用步骤</w:t>
      </w:r>
    </w:p>
    <w:p w14:paraId="539A7C67" w14:textId="77777777" w:rsidR="00D81E7E" w:rsidRDefault="00D81E7E" w:rsidP="00D81E7E">
      <w:pPr>
        <w:ind w:firstLine="420"/>
      </w:pPr>
      <w:r>
        <w:t>1</w:t>
      </w:r>
      <w:r>
        <w:t>）、安装</w:t>
      </w:r>
      <w:r>
        <w:t>Docker</w:t>
      </w:r>
    </w:p>
    <w:p w14:paraId="68A34AD7" w14:textId="77777777" w:rsidR="00D81E7E" w:rsidRDefault="00D81E7E" w:rsidP="00D81E7E">
      <w:pPr>
        <w:ind w:firstLine="420"/>
      </w:pPr>
      <w:r>
        <w:t>2</w:t>
      </w:r>
      <w:r>
        <w:t>）、去</w:t>
      </w:r>
      <w:r>
        <w:t>Docker</w:t>
      </w:r>
      <w:r>
        <w:t>仓库找到这个软件对应的镜像；</w:t>
      </w:r>
    </w:p>
    <w:p w14:paraId="5B7B08A0" w14:textId="77777777" w:rsidR="00D81E7E" w:rsidRDefault="00D81E7E" w:rsidP="00D81E7E">
      <w:pPr>
        <w:ind w:firstLine="420"/>
      </w:pPr>
      <w:r>
        <w:t>3</w:t>
      </w:r>
      <w:r>
        <w:t>）、使用</w:t>
      </w:r>
      <w:r>
        <w:t>Docker</w:t>
      </w:r>
      <w:r>
        <w:t>运行这个镜像，这个镜像就会生成一个</w:t>
      </w:r>
      <w:r>
        <w:t>Docker</w:t>
      </w:r>
      <w:r>
        <w:t>容器；</w:t>
      </w:r>
    </w:p>
    <w:p w14:paraId="160E1EAE" w14:textId="278C2929" w:rsidR="00D81E7E" w:rsidRPr="00D81E7E" w:rsidRDefault="00D81E7E" w:rsidP="00D81E7E">
      <w:pPr>
        <w:ind w:firstLine="420"/>
      </w:pPr>
      <w:r>
        <w:t>4</w:t>
      </w:r>
      <w:r>
        <w:t>）、对容器的启动停止就是对软件的启动</w:t>
      </w:r>
      <w:r>
        <w:rPr>
          <w:rFonts w:hint="eastAsia"/>
        </w:rPr>
        <w:t>停止</w:t>
      </w:r>
      <w:r w:rsidR="00B06428">
        <w:rPr>
          <w:rFonts w:hint="eastAsia"/>
        </w:rPr>
        <w:t>;</w:t>
      </w:r>
    </w:p>
    <w:p w14:paraId="286E9815" w14:textId="77777777" w:rsidR="006B1953" w:rsidRPr="006B1953" w:rsidRDefault="006B1953" w:rsidP="006B1953">
      <w:pPr>
        <w:ind w:firstLine="420"/>
      </w:pPr>
    </w:p>
    <w:p w14:paraId="496925D5" w14:textId="77777777" w:rsidR="006B1953" w:rsidRPr="006B1953" w:rsidRDefault="006B1953" w:rsidP="006B1953">
      <w:pPr>
        <w:ind w:firstLine="420"/>
      </w:pPr>
    </w:p>
    <w:p w14:paraId="713C3965" w14:textId="77777777" w:rsidR="00AA77D0" w:rsidRDefault="00AA77D0" w:rsidP="00AA77D0">
      <w:pPr>
        <w:pStyle w:val="2"/>
      </w:pPr>
      <w:r w:rsidRPr="00A61A61">
        <w:rPr>
          <w:rFonts w:hint="eastAsia"/>
        </w:rPr>
        <w:t>docker</w:t>
      </w:r>
      <w:r>
        <w:rPr>
          <w:rFonts w:hint="eastAsia"/>
        </w:rPr>
        <w:t>的功能</w:t>
      </w:r>
    </w:p>
    <w:p w14:paraId="2E72DECA" w14:textId="77777777" w:rsidR="00AA77D0" w:rsidRDefault="00AA77D0" w:rsidP="00AA77D0">
      <w:pPr>
        <w:pStyle w:val="3"/>
        <w:ind w:firstLine="420"/>
      </w:pPr>
      <w:r w:rsidRPr="000A784F">
        <w:rPr>
          <w:rFonts w:hint="eastAsia"/>
        </w:rPr>
        <w:t>之前的虚拟机技术</w:t>
      </w:r>
    </w:p>
    <w:p w14:paraId="07D9B20B" w14:textId="77777777" w:rsidR="00AA77D0" w:rsidRDefault="00AA77D0" w:rsidP="00AA77D0">
      <w:pPr>
        <w:ind w:firstLine="420"/>
      </w:pPr>
      <w:r w:rsidRPr="000A784F">
        <w:t>虚拟机（</w:t>
      </w:r>
      <w:r w:rsidRPr="000A784F">
        <w:t>virtual machine</w:t>
      </w:r>
      <w:r w:rsidRPr="000A784F">
        <w:t>）就是带环境安装的一种解决方案。</w:t>
      </w:r>
    </w:p>
    <w:p w14:paraId="45900E7C" w14:textId="77777777" w:rsidR="00AA77D0" w:rsidRDefault="00AA77D0" w:rsidP="00AA77D0">
      <w:pPr>
        <w:ind w:firstLine="420"/>
      </w:pPr>
      <w:r>
        <w:t>它可以在一种操作系统里面运行另一种操作系统，比如在</w:t>
      </w:r>
      <w:r>
        <w:t xml:space="preserve">Windows </w:t>
      </w:r>
      <w:r>
        <w:t>系统里面运行</w:t>
      </w:r>
      <w:r>
        <w:t xml:space="preserve">Linux </w:t>
      </w:r>
      <w:r>
        <w:t>系统。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p>
    <w:p w14:paraId="4288979E" w14:textId="77777777" w:rsidR="00AA77D0" w:rsidRDefault="00AA77D0" w:rsidP="00AA77D0">
      <w:pPr>
        <w:ind w:firstLine="420"/>
        <w:jc w:val="center"/>
      </w:pPr>
      <w:r>
        <w:rPr>
          <w:noProof/>
        </w:rPr>
        <w:lastRenderedPageBreak/>
        <w:drawing>
          <wp:inline distT="0" distB="0" distL="0" distR="0" wp14:anchorId="79CAEE46" wp14:editId="7923F8E0">
            <wp:extent cx="1440000" cy="1959687"/>
            <wp:effectExtent l="0" t="0" r="8255" b="2540"/>
            <wp:docPr id="207" name="图片 207" descr="https://img-blog.csdnimg.cn/20181104201017109.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0181104201017109.png?x-oss-process=image/watermark,type_ZmFuZ3poZW5naGVpdGk,shadow_10,text_aHR0cHM6Ly9ibG9nLmNzZG4ubmV0L2thaXp1aWRlYmFubGk=,size_16,color_FFFFFF,t_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0000" cy="1959687"/>
                    </a:xfrm>
                    <a:prstGeom prst="rect">
                      <a:avLst/>
                    </a:prstGeom>
                    <a:noFill/>
                    <a:ln>
                      <a:noFill/>
                    </a:ln>
                  </pic:spPr>
                </pic:pic>
              </a:graphicData>
            </a:graphic>
          </wp:inline>
        </w:drawing>
      </w:r>
    </w:p>
    <w:p w14:paraId="0D2D69CF" w14:textId="77777777" w:rsidR="00AA77D0" w:rsidRDefault="00AA77D0" w:rsidP="00AA77D0">
      <w:pPr>
        <w:ind w:firstLineChars="0" w:firstLine="0"/>
      </w:pPr>
      <w:r>
        <w:rPr>
          <w:rFonts w:hint="eastAsia"/>
        </w:rPr>
        <w:t>虚拟机的缺点：</w:t>
      </w:r>
    </w:p>
    <w:p w14:paraId="2240E2C6" w14:textId="77777777" w:rsidR="00AA77D0" w:rsidRDefault="00AA77D0" w:rsidP="00AA77D0">
      <w:pPr>
        <w:ind w:firstLine="420"/>
      </w:pPr>
      <w:r>
        <w:rPr>
          <w:rFonts w:hint="eastAsia"/>
        </w:rPr>
        <w:t>资源占用多</w:t>
      </w:r>
      <w:r>
        <w:t xml:space="preserve">               </w:t>
      </w:r>
    </w:p>
    <w:p w14:paraId="2E487EBA" w14:textId="77777777" w:rsidR="00AA77D0" w:rsidRDefault="00AA77D0" w:rsidP="00AA77D0">
      <w:pPr>
        <w:ind w:firstLine="420"/>
      </w:pPr>
      <w:r>
        <w:rPr>
          <w:rFonts w:hint="eastAsia"/>
        </w:rPr>
        <w:t>冗余步骤多</w:t>
      </w:r>
      <w:r>
        <w:t xml:space="preserve">                </w:t>
      </w:r>
    </w:p>
    <w:p w14:paraId="2E327346" w14:textId="77777777" w:rsidR="00AA77D0" w:rsidRDefault="00AA77D0" w:rsidP="00AA77D0">
      <w:pPr>
        <w:ind w:firstLine="420"/>
      </w:pPr>
      <w:r>
        <w:rPr>
          <w:rFonts w:hint="eastAsia"/>
        </w:rPr>
        <w:t>启动慢（分钟，</w:t>
      </w:r>
      <w:r>
        <w:t>Docker</w:t>
      </w:r>
      <w:r>
        <w:t>秒级）</w:t>
      </w:r>
    </w:p>
    <w:p w14:paraId="607D05C4" w14:textId="77777777" w:rsidR="00AA77D0" w:rsidRDefault="00AA77D0" w:rsidP="00AA77D0">
      <w:pPr>
        <w:pStyle w:val="3"/>
        <w:ind w:firstLine="420"/>
      </w:pPr>
      <w:r w:rsidRPr="0095798B">
        <w:rPr>
          <w:rFonts w:hint="eastAsia"/>
        </w:rPr>
        <w:t>容器虚拟化技术</w:t>
      </w:r>
    </w:p>
    <w:p w14:paraId="37531907" w14:textId="77777777" w:rsidR="00AA77D0" w:rsidRDefault="00AA77D0" w:rsidP="00AA77D0">
      <w:pPr>
        <w:ind w:firstLine="420"/>
      </w:pPr>
      <w:r>
        <w:rPr>
          <w:rFonts w:hint="eastAsia"/>
        </w:rPr>
        <w:t>由于前面虚拟机存在这些缺点，</w:t>
      </w:r>
      <w:r>
        <w:t xml:space="preserve">Linux </w:t>
      </w:r>
      <w:r>
        <w:t>发展出了另一种虚拟化技术：</w:t>
      </w:r>
      <w:r>
        <w:t xml:space="preserve">Linux </w:t>
      </w:r>
      <w:r>
        <w:t>容器（</w:t>
      </w:r>
      <w:r>
        <w:t>Linux Containers</w:t>
      </w:r>
      <w:r>
        <w:t>，缩写为</w:t>
      </w:r>
      <w:r>
        <w:t xml:space="preserve"> LXC</w:t>
      </w:r>
      <w:r>
        <w:t>）。</w:t>
      </w:r>
    </w:p>
    <w:p w14:paraId="09F3FFCE" w14:textId="77777777" w:rsidR="00AA77D0" w:rsidRDefault="00AA77D0" w:rsidP="00AA77D0">
      <w:pPr>
        <w:ind w:firstLine="420"/>
      </w:pPr>
      <w:r>
        <w:t xml:space="preserve">Linux </w:t>
      </w:r>
      <w:r>
        <w:t>容器不是模拟一个完整的操作系统，而是对进程进行隔离。有了容器，就可以将软件运行所需的所有资源打包到一个隔离的容器中。容器与虚拟机不同，不需要捆绑一整套操作系统，只需要软件工作所需的库资源和设置。系统因此而变得高效轻量并保证部署在任何环境中的软件都能始终如一地运行。</w:t>
      </w:r>
    </w:p>
    <w:p w14:paraId="70A948A4" w14:textId="77777777" w:rsidR="00AA77D0" w:rsidRDefault="00AA77D0" w:rsidP="00AA77D0">
      <w:pPr>
        <w:ind w:firstLine="420"/>
        <w:jc w:val="center"/>
      </w:pPr>
      <w:r>
        <w:rPr>
          <w:noProof/>
        </w:rPr>
        <w:drawing>
          <wp:inline distT="0" distB="0" distL="0" distR="0" wp14:anchorId="740F968B" wp14:editId="150F455D">
            <wp:extent cx="1440000" cy="1821474"/>
            <wp:effectExtent l="0" t="0" r="8255" b="7620"/>
            <wp:docPr id="218" name="图片 218" descr="https://img-blog.csdnimg.cn/20181104201240555.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0181104201240555.png?x-oss-process=image/watermark,type_ZmFuZ3poZW5naGVpdGk,shadow_10,text_aHR0cHM6Ly9ibG9nLmNzZG4ubmV0L2thaXp1aWRlYmFubGk=,size_16,color_FFFFFF,t_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821474"/>
                    </a:xfrm>
                    <a:prstGeom prst="rect">
                      <a:avLst/>
                    </a:prstGeom>
                    <a:noFill/>
                    <a:ln>
                      <a:noFill/>
                    </a:ln>
                  </pic:spPr>
                </pic:pic>
              </a:graphicData>
            </a:graphic>
          </wp:inline>
        </w:drawing>
      </w:r>
    </w:p>
    <w:p w14:paraId="2954AE5F" w14:textId="77777777" w:rsidR="00AA77D0" w:rsidRDefault="00AA77D0" w:rsidP="00AA77D0">
      <w:pPr>
        <w:ind w:firstLine="420"/>
      </w:pPr>
      <w:r>
        <w:rPr>
          <w:rFonts w:hint="eastAsia"/>
        </w:rPr>
        <w:t>比较了</w:t>
      </w:r>
      <w:r>
        <w:t xml:space="preserve"> Docker </w:t>
      </w:r>
      <w:r>
        <w:t>和传统虚拟化方式的不同之处：</w:t>
      </w:r>
    </w:p>
    <w:p w14:paraId="30B2307B" w14:textId="77777777" w:rsidR="00AA77D0" w:rsidRDefault="00AA77D0" w:rsidP="00AA77D0">
      <w:pPr>
        <w:ind w:firstLine="420"/>
      </w:pPr>
      <w:r>
        <w:rPr>
          <w:rFonts w:hint="eastAsia"/>
        </w:rPr>
        <w:t>传统虚拟机技术是虚拟出一套硬件后，在其上运行一个完整操作系统，在该系统上再运行所需应用进程；</w:t>
      </w:r>
    </w:p>
    <w:p w14:paraId="3EFA9A7A" w14:textId="77777777" w:rsidR="00AA77D0" w:rsidRDefault="00AA77D0" w:rsidP="00AA77D0">
      <w:pPr>
        <w:ind w:firstLine="420"/>
      </w:pPr>
      <w:r>
        <w:rPr>
          <w:rFonts w:hint="eastAsia"/>
        </w:rPr>
        <w:t>而容器内的应用进程直接运行于宿主的内核，容器内没有自己的内核，而且也没有进行硬件虚拟。因此容器要比传统虚拟机更为轻便。</w:t>
      </w:r>
    </w:p>
    <w:p w14:paraId="2F051236" w14:textId="77777777" w:rsidR="00AA77D0" w:rsidRDefault="00AA77D0" w:rsidP="00AA77D0">
      <w:pPr>
        <w:ind w:firstLine="420"/>
      </w:pPr>
      <w:r>
        <w:rPr>
          <w:rFonts w:hint="eastAsia"/>
        </w:rPr>
        <w:t>每个容器之间互相隔离，每个容器有自己的文件系统</w:t>
      </w:r>
      <w:r>
        <w:t xml:space="preserve"> </w:t>
      </w:r>
      <w:r>
        <w:t>，容器之间进程不会相互影响，能区分计算资源。</w:t>
      </w:r>
    </w:p>
    <w:p w14:paraId="70987DED" w14:textId="77777777" w:rsidR="00AA77D0" w:rsidRDefault="00AA77D0" w:rsidP="00AA77D0">
      <w:pPr>
        <w:pStyle w:val="3"/>
        <w:ind w:firstLine="420"/>
      </w:pPr>
      <w:r w:rsidRPr="00060768">
        <w:rPr>
          <w:rFonts w:hint="eastAsia"/>
        </w:rPr>
        <w:t>开发</w:t>
      </w:r>
      <w:r w:rsidRPr="00060768">
        <w:rPr>
          <w:rFonts w:hint="eastAsia"/>
        </w:rPr>
        <w:t>/</w:t>
      </w:r>
      <w:r w:rsidRPr="00060768">
        <w:rPr>
          <w:rFonts w:hint="eastAsia"/>
        </w:rPr>
        <w:t>运维（</w:t>
      </w:r>
      <w:r w:rsidRPr="00060768">
        <w:rPr>
          <w:rFonts w:hint="eastAsia"/>
        </w:rPr>
        <w:t>DevOps</w:t>
      </w:r>
      <w:r w:rsidRPr="00060768">
        <w:rPr>
          <w:rFonts w:hint="eastAsia"/>
        </w:rPr>
        <w:t>）</w:t>
      </w:r>
      <w:r>
        <w:rPr>
          <w:rFonts w:hint="eastAsia"/>
        </w:rPr>
        <w:t>：一次构建，导出运行</w:t>
      </w:r>
    </w:p>
    <w:p w14:paraId="2523E4E9" w14:textId="77777777" w:rsidR="00AA77D0" w:rsidRDefault="00AA77D0" w:rsidP="00AA77D0">
      <w:pPr>
        <w:ind w:firstLine="420"/>
      </w:pPr>
      <w:r>
        <w:rPr>
          <w:rFonts w:hint="eastAsia"/>
        </w:rPr>
        <w:t>更快速的应用交付和部署</w:t>
      </w:r>
    </w:p>
    <w:p w14:paraId="6D118334" w14:textId="77777777" w:rsidR="00AA77D0" w:rsidRDefault="00AA77D0" w:rsidP="00AA77D0">
      <w:pPr>
        <w:ind w:firstLine="420"/>
      </w:pPr>
      <w:r>
        <w:rPr>
          <w:rFonts w:hint="eastAsia"/>
        </w:rPr>
        <w:t>传统的应用开发完成后，需要提供一堆安装程序和配置说明文档，安装部署后需根据配</w:t>
      </w:r>
      <w:r>
        <w:rPr>
          <w:rFonts w:hint="eastAsia"/>
        </w:rPr>
        <w:lastRenderedPageBreak/>
        <w:t>置文档进行繁杂的配置才能正常运行。</w:t>
      </w:r>
      <w:r>
        <w:t>Docker</w:t>
      </w:r>
      <w:r>
        <w:t>化之后只需要交付少量容器镜像文件，在正式生产环境加载镜像并运行即可，应用安装配置在镜像里已经内置好，大大节省部署配置和测试验证时间。</w:t>
      </w:r>
    </w:p>
    <w:p w14:paraId="53E34372" w14:textId="77777777" w:rsidR="00AA77D0" w:rsidRDefault="00AA77D0" w:rsidP="00AA77D0">
      <w:pPr>
        <w:ind w:firstLine="420"/>
      </w:pPr>
    </w:p>
    <w:p w14:paraId="509F596F" w14:textId="77777777" w:rsidR="00AA77D0" w:rsidRDefault="00AA77D0" w:rsidP="00AA77D0">
      <w:pPr>
        <w:ind w:firstLine="420"/>
      </w:pPr>
      <w:r>
        <w:rPr>
          <w:rFonts w:hint="eastAsia"/>
        </w:rPr>
        <w:t>更便捷的升级和扩缩容</w:t>
      </w:r>
    </w:p>
    <w:p w14:paraId="0C36DC2E" w14:textId="77777777" w:rsidR="00AA77D0" w:rsidRDefault="00AA77D0" w:rsidP="00AA77D0">
      <w:pPr>
        <w:ind w:firstLine="420"/>
      </w:pPr>
      <w:r>
        <w:rPr>
          <w:rFonts w:hint="eastAsia"/>
        </w:rPr>
        <w:t>随着微服务架构和</w:t>
      </w:r>
      <w:r>
        <w:t>Docker</w:t>
      </w:r>
      <w:r>
        <w:t>的发展，大量的应用会通过微服务方式架构，应用的开发构建将变成搭乐高积木一样，每个</w:t>
      </w:r>
      <w:r>
        <w:t>Docker</w:t>
      </w:r>
      <w:r>
        <w:t>容器将变成一块</w:t>
      </w:r>
      <w:r>
        <w:t>“</w:t>
      </w:r>
      <w:r>
        <w:t>积木</w:t>
      </w:r>
      <w:r>
        <w:t>”</w:t>
      </w:r>
      <w:r>
        <w:t>，应用的升级将变得非常容易。当现有的容器不足以支撑业务处理时，可通过镜像运行新的容器进行快速扩容，使应用系统的扩容从原先的天级变成分钟级甚至秒级。</w:t>
      </w:r>
    </w:p>
    <w:p w14:paraId="2FA996EC" w14:textId="77777777" w:rsidR="00AA77D0" w:rsidRDefault="00AA77D0" w:rsidP="00AA77D0">
      <w:pPr>
        <w:ind w:firstLine="420"/>
      </w:pPr>
    </w:p>
    <w:p w14:paraId="180F96C8" w14:textId="77777777" w:rsidR="00AA77D0" w:rsidRDefault="00AA77D0" w:rsidP="00AA77D0">
      <w:pPr>
        <w:ind w:firstLine="420"/>
      </w:pPr>
      <w:r>
        <w:rPr>
          <w:rFonts w:hint="eastAsia"/>
        </w:rPr>
        <w:t>更简单的系统运维</w:t>
      </w:r>
    </w:p>
    <w:p w14:paraId="29182F3B" w14:textId="77777777" w:rsidR="00AA77D0" w:rsidRDefault="00AA77D0" w:rsidP="00AA77D0">
      <w:pPr>
        <w:ind w:firstLine="420"/>
      </w:pPr>
      <w:r>
        <w:rPr>
          <w:rFonts w:hint="eastAsia"/>
        </w:rPr>
        <w:t>应用容器化运行后，生产环境运行的应用可与开发、测试环境的应用高度一致，容器会将应用程序相关的环境和状态完全封装起来，不会因为底层基础架构和操作系统的不一致性给应用带来影响，产生新的</w:t>
      </w:r>
      <w:r>
        <w:t>BUG</w:t>
      </w:r>
      <w:r>
        <w:t>。当出现程序异常时，也可以通过测试环境的相同容器进行快速定位和修复。</w:t>
      </w:r>
    </w:p>
    <w:p w14:paraId="1FD8A33B" w14:textId="77777777" w:rsidR="00AA77D0" w:rsidRDefault="00AA77D0" w:rsidP="00AA77D0">
      <w:pPr>
        <w:ind w:firstLine="420"/>
      </w:pPr>
    </w:p>
    <w:p w14:paraId="54FADC22" w14:textId="77777777" w:rsidR="00AA77D0" w:rsidRDefault="00AA77D0" w:rsidP="00AA77D0">
      <w:pPr>
        <w:ind w:firstLine="420"/>
      </w:pPr>
      <w:r>
        <w:rPr>
          <w:rFonts w:hint="eastAsia"/>
        </w:rPr>
        <w:t>更高效的计算资源利用</w:t>
      </w:r>
    </w:p>
    <w:p w14:paraId="36DBEC0E" w14:textId="77777777" w:rsidR="00AA77D0" w:rsidRDefault="00AA77D0" w:rsidP="00AA77D0">
      <w:pPr>
        <w:ind w:firstLine="420"/>
      </w:pPr>
      <w:r>
        <w:t>Docker</w:t>
      </w:r>
      <w:r>
        <w:t>是内核级虚拟化，其不像传统的虚拟化技术一样需要额外的</w:t>
      </w:r>
      <w:r>
        <w:t>Hypervisor</w:t>
      </w:r>
      <w:r>
        <w:t>支持，所以在一台物理机上可以运行很多个容器实例，可大大提升物理服务器的</w:t>
      </w:r>
      <w:r>
        <w:t>CPU</w:t>
      </w:r>
      <w:r>
        <w:t>和内存的利用率。</w:t>
      </w:r>
    </w:p>
    <w:p w14:paraId="2DFB978C" w14:textId="77777777" w:rsidR="00AA77D0" w:rsidRDefault="00AA77D0" w:rsidP="00AA77D0">
      <w:pPr>
        <w:pStyle w:val="2"/>
      </w:pPr>
      <w:r>
        <w:rPr>
          <w:rFonts w:hint="eastAsia"/>
        </w:rPr>
        <w:t>D</w:t>
      </w:r>
      <w:r>
        <w:t>ocker</w:t>
      </w:r>
      <w:r>
        <w:t>的架构图</w:t>
      </w:r>
    </w:p>
    <w:p w14:paraId="27F1B41F" w14:textId="77777777" w:rsidR="00AA77D0" w:rsidRDefault="00AA77D0" w:rsidP="00AA77D0">
      <w:pPr>
        <w:ind w:firstLine="420"/>
        <w:jc w:val="center"/>
      </w:pPr>
      <w:r>
        <w:rPr>
          <w:noProof/>
        </w:rPr>
        <w:drawing>
          <wp:inline distT="0" distB="0" distL="0" distR="0" wp14:anchorId="05E4C5CC" wp14:editId="3484E1C0">
            <wp:extent cx="4320000" cy="2462182"/>
            <wp:effectExtent l="0" t="0" r="4445" b="0"/>
            <wp:docPr id="256" name="图片 256" descr="https://img-blog.csdnimg.cn/20181104210942138.png?x-oss-process=image/watermark,type_ZmFuZ3poZW5naGVpdGk,shadow_10,text_aHR0cHM6Ly9ibG9nLmNzZG4ubmV0L2thaXp1aWRlYmFubG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20181104210942138.png?x-oss-process=image/watermark,type_ZmFuZ3poZW5naGVpdGk,shadow_10,text_aHR0cHM6Ly9ibG9nLmNzZG4ubmV0L2thaXp1aWRlYmFubGk=,size_16,color_FFFFFF,t_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462182"/>
                    </a:xfrm>
                    <a:prstGeom prst="rect">
                      <a:avLst/>
                    </a:prstGeom>
                    <a:noFill/>
                    <a:ln>
                      <a:noFill/>
                    </a:ln>
                  </pic:spPr>
                </pic:pic>
              </a:graphicData>
            </a:graphic>
          </wp:inline>
        </w:drawing>
      </w:r>
    </w:p>
    <w:p w14:paraId="7E97D011" w14:textId="77777777" w:rsidR="00AA77D0" w:rsidRDefault="00AA77D0" w:rsidP="00AA77D0">
      <w:pPr>
        <w:pStyle w:val="3"/>
        <w:ind w:firstLine="420"/>
      </w:pPr>
      <w:r>
        <w:rPr>
          <w:rFonts w:hint="eastAsia"/>
        </w:rPr>
        <w:t>镜像（</w:t>
      </w:r>
      <w:r>
        <w:rPr>
          <w:rFonts w:hint="eastAsia"/>
        </w:rPr>
        <w:t>image</w:t>
      </w:r>
      <w:r>
        <w:rPr>
          <w:rFonts w:hint="eastAsia"/>
        </w:rPr>
        <w:t>）</w:t>
      </w:r>
    </w:p>
    <w:p w14:paraId="21160EF8" w14:textId="77777777" w:rsidR="00AA77D0" w:rsidRPr="004032C8" w:rsidRDefault="00AA77D0" w:rsidP="00AA77D0">
      <w:pPr>
        <w:ind w:firstLine="420"/>
      </w:pPr>
      <w:r>
        <w:rPr>
          <w:rFonts w:hint="eastAsia"/>
        </w:rPr>
        <w:t>Docker </w:t>
      </w:r>
      <w:r>
        <w:rPr>
          <w:rFonts w:hint="eastAsia"/>
        </w:rPr>
        <w:t>镜像（</w:t>
      </w:r>
      <w:r>
        <w:rPr>
          <w:rFonts w:hint="eastAsia"/>
        </w:rPr>
        <w:t>Image</w:t>
      </w:r>
      <w:r>
        <w:rPr>
          <w:rFonts w:hint="eastAsia"/>
        </w:rPr>
        <w:t>）就是一个</w:t>
      </w:r>
      <w:r w:rsidRPr="004032C8">
        <w:rPr>
          <w:rFonts w:hint="eastAsia"/>
          <w:b/>
          <w:bCs w:val="0"/>
        </w:rPr>
        <w:t>只读</w:t>
      </w:r>
      <w:r>
        <w:rPr>
          <w:rFonts w:hint="eastAsia"/>
        </w:rPr>
        <w:t>的模板。</w:t>
      </w:r>
      <w:hyperlink r:id="rId20" w:tgtFrame="_blank" w:history="1">
        <w:r w:rsidRPr="004032C8">
          <w:rPr>
            <w:rFonts w:hint="eastAsia"/>
          </w:rPr>
          <w:t>镜像</w:t>
        </w:r>
      </w:hyperlink>
      <w:r>
        <w:rPr>
          <w:rFonts w:hint="eastAsia"/>
        </w:rPr>
        <w:t>可以用来创建</w:t>
      </w:r>
      <w:r>
        <w:rPr>
          <w:rFonts w:hint="eastAsia"/>
        </w:rPr>
        <w:t xml:space="preserve"> Docker </w:t>
      </w:r>
      <w:r>
        <w:rPr>
          <w:rFonts w:hint="eastAsia"/>
        </w:rPr>
        <w:t>容器，一个镜像可以创建很多容器。</w:t>
      </w:r>
    </w:p>
    <w:p w14:paraId="6648FE0F" w14:textId="77777777" w:rsidR="00AA77D0" w:rsidRDefault="00AA77D0" w:rsidP="00AA77D0">
      <w:pPr>
        <w:ind w:firstLine="420"/>
      </w:pPr>
      <w:r>
        <w:rPr>
          <w:rFonts w:hint="eastAsia"/>
        </w:rPr>
        <w:t>容器与镜像的关系类似于面向对象编程中的对象与类：</w:t>
      </w:r>
    </w:p>
    <w:p w14:paraId="1947679C" w14:textId="77777777" w:rsidR="00AA77D0" w:rsidRDefault="00AA77D0" w:rsidP="00AA77D0">
      <w:pPr>
        <w:ind w:firstLine="420"/>
        <w:jc w:val="center"/>
      </w:pPr>
      <w:r>
        <w:rPr>
          <w:noProof/>
        </w:rPr>
        <w:lastRenderedPageBreak/>
        <w:drawing>
          <wp:inline distT="0" distB="0" distL="0" distR="0" wp14:anchorId="68D556E4" wp14:editId="5B73685B">
            <wp:extent cx="4374259" cy="1120237"/>
            <wp:effectExtent l="0" t="0" r="762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4259" cy="1120237"/>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AA77D0" w14:paraId="58ED4212" w14:textId="77777777" w:rsidTr="00CC2D64">
        <w:tc>
          <w:tcPr>
            <w:tcW w:w="8296" w:type="dxa"/>
          </w:tcPr>
          <w:p w14:paraId="635E7D33" w14:textId="77777777" w:rsidR="00AA77D0" w:rsidRDefault="00AA77D0" w:rsidP="00CC2D64">
            <w:pPr>
              <w:ind w:firstLineChars="0" w:firstLine="0"/>
            </w:pPr>
            <w:r>
              <w:t>Person person1 = new Person();</w:t>
            </w:r>
          </w:p>
          <w:p w14:paraId="3AF5E9D7" w14:textId="77777777" w:rsidR="00AA77D0" w:rsidRDefault="00AA77D0" w:rsidP="00CC2D64">
            <w:pPr>
              <w:ind w:firstLineChars="0" w:firstLine="0"/>
            </w:pPr>
            <w:r>
              <w:t>Person person2 = new Person();</w:t>
            </w:r>
          </w:p>
          <w:p w14:paraId="0718AE8E" w14:textId="77777777" w:rsidR="00AA77D0" w:rsidRDefault="00AA77D0" w:rsidP="00CC2D64">
            <w:pPr>
              <w:ind w:firstLineChars="0" w:firstLine="0"/>
            </w:pPr>
            <w:r>
              <w:t>Person person3 = new Person();</w:t>
            </w:r>
          </w:p>
        </w:tc>
      </w:tr>
    </w:tbl>
    <w:p w14:paraId="210C8721" w14:textId="77777777" w:rsidR="00AA77D0" w:rsidRDefault="00AA77D0" w:rsidP="00AA77D0">
      <w:pPr>
        <w:ind w:firstLine="420"/>
      </w:pPr>
      <w:r w:rsidRPr="00970A23">
        <w:rPr>
          <w:rFonts w:hint="eastAsia"/>
        </w:rPr>
        <w:t>其中，</w:t>
      </w:r>
      <w:r w:rsidRPr="00970A23">
        <w:t>person1</w:t>
      </w:r>
      <w:r w:rsidRPr="00970A23">
        <w:t>，</w:t>
      </w:r>
      <w:r w:rsidRPr="00970A23">
        <w:t xml:space="preserve"> person2</w:t>
      </w:r>
      <w:r w:rsidRPr="00970A23">
        <w:t>，</w:t>
      </w:r>
      <w:r w:rsidRPr="00970A23">
        <w:t>person3</w:t>
      </w:r>
      <w:r w:rsidRPr="00970A23">
        <w:t>相当于三个不同的容器，</w:t>
      </w:r>
      <w:r w:rsidRPr="00970A23">
        <w:t>Person</w:t>
      </w:r>
      <w:r w:rsidRPr="00970A23">
        <w:t>类就相当于是镜像。</w:t>
      </w:r>
    </w:p>
    <w:p w14:paraId="78A8C79D" w14:textId="77777777" w:rsidR="00AA77D0" w:rsidRDefault="00AA77D0" w:rsidP="00AA77D0">
      <w:pPr>
        <w:pStyle w:val="3"/>
        <w:ind w:firstLine="420"/>
      </w:pPr>
      <w:r>
        <w:rPr>
          <w:rFonts w:hint="eastAsia"/>
        </w:rPr>
        <w:t>容器（</w:t>
      </w:r>
      <w:r>
        <w:rPr>
          <w:rFonts w:hint="eastAsia"/>
        </w:rPr>
        <w:t>container</w:t>
      </w:r>
      <w:r>
        <w:rPr>
          <w:rFonts w:hint="eastAsia"/>
        </w:rPr>
        <w:t>）</w:t>
      </w:r>
    </w:p>
    <w:p w14:paraId="7DFECEF0" w14:textId="77777777" w:rsidR="00AA77D0" w:rsidRDefault="00AA77D0" w:rsidP="00AA77D0">
      <w:pPr>
        <w:ind w:firstLine="420"/>
      </w:pPr>
      <w:r w:rsidRPr="00970A23">
        <w:t xml:space="preserve">Docker </w:t>
      </w:r>
      <w:r w:rsidRPr="00970A23">
        <w:t>利用容器（</w:t>
      </w:r>
      <w:r w:rsidRPr="00970A23">
        <w:t>Container</w:t>
      </w:r>
      <w:r w:rsidRPr="00970A23">
        <w:t>）独立运行的一个或一组应用。容器是用镜像创建的运行实例。</w:t>
      </w:r>
      <w:r w:rsidRPr="00970A23">
        <w:rPr>
          <w:rFonts w:hint="eastAsia"/>
        </w:rPr>
        <w:t>它可以被启动、开始、停止、删除。每个容器都是相互隔离的、保证安全的平台。可以把容器看做是一个简易版的</w:t>
      </w:r>
      <w:r w:rsidRPr="00970A23">
        <w:t xml:space="preserve"> Linux </w:t>
      </w:r>
      <w:r w:rsidRPr="00970A23">
        <w:t>环境（包括</w:t>
      </w:r>
      <w:r w:rsidRPr="00970A23">
        <w:t>root</w:t>
      </w:r>
      <w:r w:rsidRPr="00970A23">
        <w:t>用户权限、进程空间、用户空间和网络空间等）和运行在其中的应用程序。</w:t>
      </w:r>
    </w:p>
    <w:p w14:paraId="3355C599" w14:textId="77777777" w:rsidR="00AA77D0" w:rsidRDefault="00AA77D0" w:rsidP="00AA77D0">
      <w:pPr>
        <w:ind w:firstLine="420"/>
      </w:pPr>
      <w:r w:rsidRPr="00970A23">
        <w:rPr>
          <w:rFonts w:hint="eastAsia"/>
        </w:rPr>
        <w:t>容器的定义和镜像几乎一模一样，也是一堆层的统一视角，唯一区别在于容器的最上面那一层是可读可写的。</w:t>
      </w:r>
    </w:p>
    <w:p w14:paraId="7C8A5485" w14:textId="77777777" w:rsidR="00AA77D0" w:rsidRDefault="00AA77D0" w:rsidP="00AA77D0">
      <w:pPr>
        <w:pStyle w:val="3"/>
        <w:ind w:firstLine="420"/>
      </w:pPr>
      <w:r>
        <w:rPr>
          <w:rFonts w:hint="eastAsia"/>
        </w:rPr>
        <w:t>仓库（</w:t>
      </w:r>
      <w:r>
        <w:rPr>
          <w:rFonts w:hint="eastAsia"/>
        </w:rPr>
        <w:t>repository</w:t>
      </w:r>
      <w:r>
        <w:rPr>
          <w:rFonts w:hint="eastAsia"/>
        </w:rPr>
        <w:t>）</w:t>
      </w:r>
    </w:p>
    <w:p w14:paraId="61D97FA1" w14:textId="77777777" w:rsidR="00AA77D0" w:rsidRDefault="00AA77D0" w:rsidP="00AA77D0">
      <w:pPr>
        <w:ind w:firstLine="420"/>
      </w:pPr>
      <w:r w:rsidRPr="00DE2B71">
        <w:rPr>
          <w:rFonts w:hint="eastAsia"/>
        </w:rPr>
        <w:t>仓库（</w:t>
      </w:r>
      <w:r w:rsidRPr="00DE2B71">
        <w:t>Repository</w:t>
      </w:r>
      <w:r w:rsidRPr="00DE2B71">
        <w:t>）是集中存放镜像文件的场所。</w:t>
      </w:r>
    </w:p>
    <w:p w14:paraId="70023381" w14:textId="77777777" w:rsidR="00AA77D0" w:rsidRPr="00DE2B71" w:rsidRDefault="00AA77D0" w:rsidP="00AA77D0">
      <w:pPr>
        <w:ind w:firstLine="420"/>
      </w:pPr>
      <w:r w:rsidRPr="00DE2B71">
        <w:rPr>
          <w:rFonts w:hint="eastAsia"/>
        </w:rPr>
        <w:t>仓库</w:t>
      </w:r>
      <w:r w:rsidRPr="00DE2B71">
        <w:t>(Repository)</w:t>
      </w:r>
      <w:r w:rsidRPr="00DE2B71">
        <w:t>和仓库注册服务器（</w:t>
      </w:r>
      <w:r w:rsidRPr="00DE2B71">
        <w:t>Registry</w:t>
      </w:r>
      <w:r w:rsidRPr="00DE2B71">
        <w:t>）是有区别的。仓库注册服务器上往往存放着多个仓库，每个仓库中又包含了多个镜像，每个镜像有不同的标签（</w:t>
      </w:r>
      <w:r w:rsidRPr="00DE2B71">
        <w:t>tag</w:t>
      </w:r>
      <w:r w:rsidRPr="00DE2B71">
        <w:t>）。</w:t>
      </w:r>
    </w:p>
    <w:p w14:paraId="1F7ECAE9" w14:textId="77777777" w:rsidR="00AA77D0" w:rsidRDefault="00AA77D0" w:rsidP="00AA77D0">
      <w:pPr>
        <w:ind w:firstLine="420"/>
      </w:pPr>
      <w:r w:rsidRPr="00DE2B71">
        <w:rPr>
          <w:rFonts w:hint="eastAsia"/>
        </w:rPr>
        <w:t>仓库分为公开仓库（</w:t>
      </w:r>
      <w:r w:rsidRPr="00DE2B71">
        <w:t>Public</w:t>
      </w:r>
      <w:r w:rsidRPr="00DE2B71">
        <w:t>）和私有仓库（</w:t>
      </w:r>
      <w:r w:rsidRPr="00DE2B71">
        <w:t>Private</w:t>
      </w:r>
      <w:r w:rsidRPr="00DE2B71">
        <w:t>）两种形式。</w:t>
      </w:r>
    </w:p>
    <w:p w14:paraId="5E3B079D" w14:textId="77777777" w:rsidR="00AA77D0" w:rsidRDefault="00AA77D0" w:rsidP="00AA77D0">
      <w:pPr>
        <w:ind w:firstLine="420"/>
      </w:pPr>
      <w:r w:rsidRPr="00DE2B71">
        <w:rPr>
          <w:rFonts w:hint="eastAsia"/>
        </w:rPr>
        <w:t>最大的公开仓库是</w:t>
      </w:r>
      <w:r w:rsidRPr="00DE2B71">
        <w:t xml:space="preserve"> Docker Hub(</w:t>
      </w:r>
      <w:hyperlink r:id="rId22" w:history="1">
        <w:r w:rsidRPr="00712DA5">
          <w:rPr>
            <w:rStyle w:val="a9"/>
          </w:rPr>
          <w:t>https://hub.docker.com/</w:t>
        </w:r>
      </w:hyperlink>
      <w:r w:rsidRPr="00DE2B71">
        <w:t>)</w:t>
      </w:r>
      <w:r w:rsidRPr="00DE2B71">
        <w:t>，</w:t>
      </w:r>
    </w:p>
    <w:p w14:paraId="199FEA01" w14:textId="77777777" w:rsidR="00AA77D0" w:rsidRDefault="00AA77D0" w:rsidP="00AA77D0">
      <w:pPr>
        <w:ind w:firstLine="420"/>
      </w:pPr>
      <w:r w:rsidRPr="00DE2B71">
        <w:rPr>
          <w:rFonts w:hint="eastAsia"/>
        </w:rPr>
        <w:t>存放了数量庞大的镜像供用户下载。国内的公开仓库包括阿里云</w:t>
      </w:r>
      <w:r w:rsidRPr="00DE2B71">
        <w:t xml:space="preserve"> </w:t>
      </w:r>
      <w:r w:rsidRPr="00DE2B71">
        <w:t>、网易云</w:t>
      </w:r>
      <w:r w:rsidRPr="00DE2B71">
        <w:t xml:space="preserve"> </w:t>
      </w:r>
      <w:r w:rsidRPr="00DE2B71">
        <w:t>等</w:t>
      </w:r>
    </w:p>
    <w:p w14:paraId="26E0E548" w14:textId="77777777" w:rsidR="00AA77D0" w:rsidRDefault="00AA77D0" w:rsidP="00AA77D0">
      <w:pPr>
        <w:pStyle w:val="3"/>
        <w:ind w:firstLine="420"/>
      </w:pPr>
      <w:r>
        <w:rPr>
          <w:rFonts w:hint="eastAsia"/>
        </w:rPr>
        <w:t>总结</w:t>
      </w:r>
    </w:p>
    <w:p w14:paraId="1CC8C87C" w14:textId="77777777" w:rsidR="00AA77D0" w:rsidRDefault="00AA77D0" w:rsidP="00AA77D0">
      <w:pPr>
        <w:pStyle w:val="2"/>
      </w:pPr>
      <w:r>
        <w:rPr>
          <w:rFonts w:hint="eastAsia"/>
        </w:rPr>
        <w:t>cent</w:t>
      </w:r>
      <w:r>
        <w:t>OS7</w:t>
      </w:r>
      <w:r>
        <w:rPr>
          <w:rFonts w:hint="eastAsia"/>
        </w:rPr>
        <w:t>安装</w:t>
      </w:r>
    </w:p>
    <w:p w14:paraId="5DC001E8" w14:textId="77777777" w:rsidR="00AA77D0" w:rsidRDefault="00AA77D0" w:rsidP="00AA77D0">
      <w:pPr>
        <w:pStyle w:val="3"/>
        <w:ind w:firstLine="420"/>
      </w:pPr>
      <w:r>
        <w:rPr>
          <w:rFonts w:hint="eastAsia"/>
        </w:rPr>
        <w:t>安装前提</w:t>
      </w:r>
    </w:p>
    <w:p w14:paraId="2A15F859" w14:textId="77777777" w:rsidR="00AA77D0" w:rsidRDefault="00AA77D0" w:rsidP="00AA77D0">
      <w:pPr>
        <w:ind w:firstLine="420"/>
      </w:pPr>
      <w:r>
        <w:rPr>
          <w:rFonts w:hint="eastAsia"/>
        </w:rPr>
        <w:t>Docker</w:t>
      </w:r>
      <w:r>
        <w:rPr>
          <w:rFonts w:hint="eastAsia"/>
        </w:rPr>
        <w:t>支持一下的</w:t>
      </w:r>
      <w:r>
        <w:rPr>
          <w:rFonts w:hint="eastAsia"/>
        </w:rPr>
        <w:t>Cent</w:t>
      </w:r>
      <w:r>
        <w:t>O</w:t>
      </w:r>
      <w:r>
        <w:rPr>
          <w:rFonts w:hint="eastAsia"/>
        </w:rPr>
        <w:t>s</w:t>
      </w:r>
      <w:r>
        <w:rPr>
          <w:rFonts w:hint="eastAsia"/>
        </w:rPr>
        <w:t>版本：</w:t>
      </w:r>
    </w:p>
    <w:p w14:paraId="27E54AB8" w14:textId="77777777" w:rsidR="00AA77D0" w:rsidRPr="00942288" w:rsidRDefault="00AA77D0" w:rsidP="00AA77D0">
      <w:pPr>
        <w:ind w:firstLine="420"/>
      </w:pPr>
      <w:r>
        <w:tab/>
        <w:t>C</w:t>
      </w:r>
      <w:r>
        <w:rPr>
          <w:rFonts w:hint="eastAsia"/>
        </w:rPr>
        <w:t>ent</w:t>
      </w:r>
      <w:r>
        <w:t xml:space="preserve">OS 7 </w:t>
      </w:r>
      <w:r>
        <w:rPr>
          <w:rFonts w:hint="eastAsia"/>
        </w:rPr>
        <w:t>（</w:t>
      </w:r>
      <w:r>
        <w:rPr>
          <w:rFonts w:hint="eastAsia"/>
        </w:rPr>
        <w:t>6</w:t>
      </w:r>
      <w:r>
        <w:t>4</w:t>
      </w:r>
      <w:r>
        <w:rPr>
          <w:rFonts w:hint="eastAsia"/>
        </w:rPr>
        <w:t>-bit</w:t>
      </w:r>
      <w:r>
        <w:rPr>
          <w:rFonts w:hint="eastAsia"/>
        </w:rPr>
        <w:t>）</w:t>
      </w:r>
    </w:p>
    <w:p w14:paraId="22704D43" w14:textId="77777777" w:rsidR="00AA77D0" w:rsidRDefault="00AA77D0" w:rsidP="00AA77D0">
      <w:pPr>
        <w:ind w:firstLine="420"/>
      </w:pPr>
      <w:r>
        <w:tab/>
        <w:t>C</w:t>
      </w:r>
      <w:r>
        <w:rPr>
          <w:rFonts w:hint="eastAsia"/>
        </w:rPr>
        <w:t>ent</w:t>
      </w:r>
      <w:r>
        <w:t xml:space="preserve">OS 6.5 </w:t>
      </w:r>
      <w:r>
        <w:rPr>
          <w:rFonts w:hint="eastAsia"/>
        </w:rPr>
        <w:t>（</w:t>
      </w:r>
      <w:r>
        <w:rPr>
          <w:rFonts w:hint="eastAsia"/>
        </w:rPr>
        <w:t>6</w:t>
      </w:r>
      <w:r>
        <w:t>4</w:t>
      </w:r>
      <w:r>
        <w:rPr>
          <w:rFonts w:hint="eastAsia"/>
        </w:rPr>
        <w:t>-bit</w:t>
      </w:r>
      <w:r>
        <w:rPr>
          <w:rFonts w:hint="eastAsia"/>
        </w:rPr>
        <w:t>）或更高的版本</w:t>
      </w:r>
    </w:p>
    <w:p w14:paraId="4950C3B4" w14:textId="77777777" w:rsidR="00AA77D0" w:rsidRDefault="00AA77D0" w:rsidP="00AA77D0">
      <w:pPr>
        <w:ind w:firstLine="420"/>
      </w:pPr>
    </w:p>
    <w:p w14:paraId="3A70AB5B" w14:textId="77777777" w:rsidR="00AA77D0" w:rsidRDefault="00AA77D0" w:rsidP="00AA77D0">
      <w:pPr>
        <w:ind w:firstLine="420"/>
      </w:pPr>
      <w:r>
        <w:rPr>
          <w:rFonts w:hint="eastAsia"/>
        </w:rPr>
        <w:t>目前，</w:t>
      </w:r>
      <w:r>
        <w:t>CentOS</w:t>
      </w:r>
      <w:r>
        <w:t>仅发行叛本中的内核支持</w:t>
      </w:r>
      <w:r>
        <w:t>Docker</w:t>
      </w:r>
      <w:r>
        <w:t>。</w:t>
      </w:r>
    </w:p>
    <w:p w14:paraId="0F6A892B" w14:textId="77777777" w:rsidR="00AA77D0" w:rsidRDefault="00AA77D0" w:rsidP="00AA77D0">
      <w:pPr>
        <w:ind w:firstLine="420"/>
      </w:pPr>
      <w:r>
        <w:t>Docker</w:t>
      </w:r>
      <w:r>
        <w:t>运行在</w:t>
      </w:r>
      <w:r>
        <w:t>CentOS7</w:t>
      </w:r>
      <w:r>
        <w:t>上，要求系统为</w:t>
      </w:r>
      <w:r>
        <w:t>64</w:t>
      </w:r>
      <w:r>
        <w:t>位、系统内核版本为</w:t>
      </w:r>
      <w:r>
        <w:t>3.10</w:t>
      </w:r>
      <w:r>
        <w:t>以上。</w:t>
      </w:r>
    </w:p>
    <w:p w14:paraId="051CF890" w14:textId="77777777" w:rsidR="00AA77D0" w:rsidRDefault="00AA77D0" w:rsidP="00AA77D0">
      <w:pPr>
        <w:ind w:firstLine="420"/>
      </w:pPr>
      <w:r>
        <w:t>Docker</w:t>
      </w:r>
      <w:r>
        <w:t>运行在</w:t>
      </w:r>
      <w:r>
        <w:t>CentOS-6.5</w:t>
      </w:r>
      <w:r>
        <w:t>或更高的版本的</w:t>
      </w:r>
      <w:r>
        <w:t>CentOS</w:t>
      </w:r>
      <w:r>
        <w:t>上，要求系统为</w:t>
      </w:r>
      <w:r>
        <w:t>64</w:t>
      </w:r>
      <w:r>
        <w:t>位、系统内核版本为</w:t>
      </w:r>
      <w:r>
        <w:t>2.6.32-431</w:t>
      </w:r>
      <w:r>
        <w:t>或者更高版本。</w:t>
      </w:r>
    </w:p>
    <w:p w14:paraId="437859CB" w14:textId="77777777" w:rsidR="00AA77D0" w:rsidRDefault="00AA77D0" w:rsidP="00AA77D0">
      <w:pPr>
        <w:ind w:firstLine="420"/>
      </w:pPr>
    </w:p>
    <w:p w14:paraId="7B19A466" w14:textId="77777777" w:rsidR="00AA77D0" w:rsidRPr="005A45E0" w:rsidRDefault="00AA77D0" w:rsidP="00AA77D0">
      <w:pPr>
        <w:ind w:firstLine="420"/>
      </w:pPr>
      <w:r>
        <w:rPr>
          <w:rFonts w:hint="eastAsia"/>
        </w:rPr>
        <w:lastRenderedPageBreak/>
        <w:t>查看内核：</w:t>
      </w:r>
      <w:r w:rsidRPr="002F4570">
        <w:t>uname</w:t>
      </w:r>
      <w:r w:rsidRPr="002F4570">
        <w:t>命令用于打印当前系统相关信息（内核版本号、硬件架构、主机名称和操作系统类型等）。</w:t>
      </w:r>
    </w:p>
    <w:p w14:paraId="21C4CD39" w14:textId="77777777" w:rsidR="00AA77D0" w:rsidRDefault="00AA77D0" w:rsidP="00AA77D0">
      <w:pPr>
        <w:ind w:firstLine="420"/>
        <w:jc w:val="center"/>
      </w:pPr>
      <w:r>
        <w:rPr>
          <w:noProof/>
        </w:rPr>
        <w:drawing>
          <wp:inline distT="0" distB="0" distL="0" distR="0" wp14:anchorId="75774ABD" wp14:editId="7C7B3323">
            <wp:extent cx="3143250" cy="39052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250" cy="390525"/>
                    </a:xfrm>
                    <a:prstGeom prst="rect">
                      <a:avLst/>
                    </a:prstGeom>
                  </pic:spPr>
                </pic:pic>
              </a:graphicData>
            </a:graphic>
          </wp:inline>
        </w:drawing>
      </w:r>
    </w:p>
    <w:p w14:paraId="1601DA67" w14:textId="77777777" w:rsidR="00AA77D0" w:rsidRPr="00942288" w:rsidRDefault="00AA77D0" w:rsidP="00AA77D0">
      <w:pPr>
        <w:ind w:firstLine="420"/>
      </w:pPr>
    </w:p>
    <w:p w14:paraId="60245AF6" w14:textId="77777777" w:rsidR="00AA77D0" w:rsidRPr="00942288" w:rsidRDefault="00AA77D0" w:rsidP="00AA77D0">
      <w:pPr>
        <w:ind w:firstLine="420"/>
      </w:pPr>
    </w:p>
    <w:p w14:paraId="6DC27C63" w14:textId="77777777" w:rsidR="00AA77D0" w:rsidRPr="009105F1" w:rsidRDefault="00AA77D0" w:rsidP="00AA77D0">
      <w:pPr>
        <w:ind w:firstLine="420"/>
      </w:pPr>
    </w:p>
    <w:p w14:paraId="592AC6D1" w14:textId="77777777" w:rsidR="00AA77D0" w:rsidRDefault="00AA77D0" w:rsidP="00AA77D0">
      <w:pPr>
        <w:ind w:firstLine="420"/>
      </w:pPr>
    </w:p>
    <w:p w14:paraId="591A2CA5" w14:textId="77777777" w:rsidR="00AA77D0" w:rsidRDefault="00AA77D0" w:rsidP="00AA77D0">
      <w:pPr>
        <w:pStyle w:val="2"/>
      </w:pPr>
      <w:r>
        <w:rPr>
          <w:rFonts w:hint="eastAsia"/>
        </w:rPr>
        <w:t>docker</w:t>
      </w:r>
      <w:r>
        <w:rPr>
          <w:rFonts w:hint="eastAsia"/>
        </w:rPr>
        <w:t>的安装</w:t>
      </w:r>
    </w:p>
    <w:p w14:paraId="5C2FA549" w14:textId="77777777" w:rsidR="00AA77D0" w:rsidRDefault="00AA77D0" w:rsidP="00AA77D0">
      <w:pPr>
        <w:pStyle w:val="3"/>
        <w:ind w:firstLine="420"/>
      </w:pPr>
      <w:r>
        <w:rPr>
          <w:rFonts w:hint="eastAsia"/>
        </w:rPr>
        <w:t>cent</w:t>
      </w:r>
      <w:r>
        <w:t>OS7</w:t>
      </w:r>
      <w:r>
        <w:rPr>
          <w:rFonts w:hint="eastAsia"/>
        </w:rPr>
        <w:t>命令</w:t>
      </w:r>
    </w:p>
    <w:p w14:paraId="2AE4B837" w14:textId="77777777" w:rsidR="00AA77D0" w:rsidRDefault="00AA77D0" w:rsidP="00AA77D0">
      <w:pPr>
        <w:ind w:firstLine="420"/>
      </w:pPr>
      <w:r>
        <w:rPr>
          <w:rFonts w:hint="eastAsia"/>
        </w:rPr>
        <w:t>1</w:t>
      </w:r>
      <w:r>
        <w:rPr>
          <w:rFonts w:hint="eastAsia"/>
        </w:rPr>
        <w:t>、关闭防火墙</w:t>
      </w:r>
    </w:p>
    <w:p w14:paraId="237BCF87" w14:textId="77777777" w:rsidR="00AA77D0" w:rsidRDefault="00AA77D0" w:rsidP="00AA77D0">
      <w:pPr>
        <w:ind w:firstLine="420"/>
      </w:pPr>
      <w:r>
        <w:tab/>
      </w:r>
      <w:r>
        <w:rPr>
          <w:rFonts w:hint="eastAsia"/>
        </w:rPr>
        <w:t>Service iptables stop</w:t>
      </w:r>
      <w:r>
        <w:t xml:space="preserve">  </w:t>
      </w:r>
      <w:r>
        <w:rPr>
          <w:rFonts w:hint="eastAsia"/>
        </w:rPr>
        <w:t xml:space="preserve">centos6 </w:t>
      </w:r>
      <w:r>
        <w:rPr>
          <w:rFonts w:hint="eastAsia"/>
        </w:rPr>
        <w:t>的操作</w:t>
      </w:r>
    </w:p>
    <w:p w14:paraId="5FD534B3" w14:textId="77777777" w:rsidR="00AA77D0" w:rsidRDefault="00AA77D0" w:rsidP="00AA77D0">
      <w:pPr>
        <w:ind w:firstLine="420"/>
      </w:pPr>
      <w:r>
        <w:tab/>
      </w:r>
      <w:r>
        <w:rPr>
          <w:rFonts w:hint="eastAsia"/>
        </w:rPr>
        <w:t>service firewalld stop  centos7</w:t>
      </w:r>
      <w:r>
        <w:rPr>
          <w:rFonts w:hint="eastAsia"/>
        </w:rPr>
        <w:t>的操作</w:t>
      </w:r>
    </w:p>
    <w:p w14:paraId="11539BE2" w14:textId="77777777" w:rsidR="00AA77D0" w:rsidRDefault="00AA77D0" w:rsidP="00AA77D0">
      <w:pPr>
        <w:ind w:firstLine="420"/>
      </w:pPr>
      <w:r>
        <w:rPr>
          <w:rFonts w:hint="eastAsia"/>
        </w:rPr>
        <w:t>2</w:t>
      </w:r>
      <w:r>
        <w:rPr>
          <w:rFonts w:hint="eastAsia"/>
        </w:rPr>
        <w:t>、服务操作</w:t>
      </w:r>
    </w:p>
    <w:p w14:paraId="4F8FF34F" w14:textId="77777777" w:rsidR="00AA77D0" w:rsidRDefault="00AA77D0" w:rsidP="00AA77D0">
      <w:pPr>
        <w:ind w:firstLine="420"/>
      </w:pPr>
      <w:r>
        <w:tab/>
      </w:r>
      <w:r>
        <w:rPr>
          <w:rFonts w:hint="eastAsia"/>
        </w:rPr>
        <w:t xml:space="preserve">service </w:t>
      </w:r>
      <w:r>
        <w:rPr>
          <w:rFonts w:hint="eastAsia"/>
        </w:rPr>
        <w:t>服务名称</w:t>
      </w:r>
      <w:r>
        <w:rPr>
          <w:rFonts w:hint="eastAsia"/>
        </w:rPr>
        <w:t xml:space="preserve"> start|stop|restart|status</w:t>
      </w:r>
      <w:r>
        <w:t xml:space="preserve">   </w:t>
      </w:r>
      <w:r>
        <w:rPr>
          <w:rFonts w:hint="eastAsia"/>
        </w:rPr>
        <w:t xml:space="preserve">centos6 </w:t>
      </w:r>
      <w:r>
        <w:rPr>
          <w:rFonts w:hint="eastAsia"/>
        </w:rPr>
        <w:t>的操作</w:t>
      </w:r>
    </w:p>
    <w:p w14:paraId="6075FF1B" w14:textId="77777777" w:rsidR="00AA77D0" w:rsidRDefault="00AA77D0" w:rsidP="00AA77D0">
      <w:pPr>
        <w:ind w:firstLine="420"/>
      </w:pPr>
      <w:r>
        <w:tab/>
      </w:r>
      <w:r>
        <w:rPr>
          <w:rFonts w:hint="eastAsia"/>
        </w:rPr>
        <w:t xml:space="preserve">systemctl start|status|restart|stop </w:t>
      </w:r>
      <w:r>
        <w:rPr>
          <w:rFonts w:hint="eastAsia"/>
        </w:rPr>
        <w:t>服务名称</w:t>
      </w:r>
      <w:r>
        <w:rPr>
          <w:rFonts w:hint="eastAsia"/>
        </w:rPr>
        <w:t xml:space="preserve"> </w:t>
      </w:r>
      <w:r>
        <w:t xml:space="preserve"> </w:t>
      </w:r>
      <w:r>
        <w:rPr>
          <w:rFonts w:hint="eastAsia"/>
        </w:rPr>
        <w:t>centos7</w:t>
      </w:r>
      <w:r>
        <w:rPr>
          <w:rFonts w:hint="eastAsia"/>
        </w:rPr>
        <w:t>的操作</w:t>
      </w:r>
    </w:p>
    <w:p w14:paraId="29C88DBF" w14:textId="77777777" w:rsidR="00AA77D0" w:rsidRDefault="00AA77D0" w:rsidP="00AA77D0">
      <w:pPr>
        <w:ind w:firstLine="420"/>
      </w:pPr>
      <w:r>
        <w:rPr>
          <w:rFonts w:hint="eastAsia"/>
        </w:rPr>
        <w:t>3</w:t>
      </w:r>
      <w:r>
        <w:rPr>
          <w:rFonts w:hint="eastAsia"/>
        </w:rPr>
        <w:t>、防火墙</w:t>
      </w:r>
    </w:p>
    <w:p w14:paraId="0DF29130" w14:textId="77777777" w:rsidR="00AA77D0" w:rsidRDefault="00AA77D0" w:rsidP="00AA77D0">
      <w:pPr>
        <w:ind w:firstLine="420"/>
      </w:pPr>
      <w:r>
        <w:tab/>
      </w:r>
      <w:r>
        <w:rPr>
          <w:rFonts w:hint="eastAsia"/>
        </w:rPr>
        <w:t>服务的禁用：</w:t>
      </w:r>
    </w:p>
    <w:p w14:paraId="2DB885C7" w14:textId="77777777" w:rsidR="00AA77D0" w:rsidRDefault="00AA77D0" w:rsidP="00AA77D0">
      <w:pPr>
        <w:ind w:firstLine="420"/>
      </w:pPr>
      <w:r>
        <w:tab/>
      </w:r>
      <w:r>
        <w:tab/>
      </w:r>
      <w:r>
        <w:rPr>
          <w:rFonts w:hint="eastAsia"/>
        </w:rPr>
        <w:t>system disable firewalld</w:t>
      </w:r>
    </w:p>
    <w:p w14:paraId="1AF0E4A2" w14:textId="77777777" w:rsidR="00AA77D0" w:rsidRDefault="00AA77D0" w:rsidP="00AA77D0">
      <w:pPr>
        <w:ind w:firstLine="420"/>
      </w:pPr>
      <w:r>
        <w:tab/>
      </w:r>
      <w:r>
        <w:rPr>
          <w:rFonts w:hint="eastAsia"/>
        </w:rPr>
        <w:t>服务的启用：</w:t>
      </w:r>
    </w:p>
    <w:p w14:paraId="267FDD51" w14:textId="77777777" w:rsidR="00AA77D0" w:rsidRDefault="00AA77D0" w:rsidP="00AA77D0">
      <w:pPr>
        <w:ind w:firstLine="420"/>
      </w:pPr>
      <w:r>
        <w:tab/>
      </w:r>
      <w:r>
        <w:tab/>
      </w:r>
      <w:r>
        <w:rPr>
          <w:rFonts w:hint="eastAsia"/>
        </w:rPr>
        <w:t>system enable firewalld</w:t>
      </w:r>
    </w:p>
    <w:p w14:paraId="125A2453" w14:textId="77777777" w:rsidR="00AA77D0" w:rsidRDefault="00AA77D0" w:rsidP="00AA77D0">
      <w:pPr>
        <w:pStyle w:val="3"/>
        <w:ind w:firstLine="420"/>
      </w:pPr>
      <w:r>
        <w:rPr>
          <w:rFonts w:hint="eastAsia"/>
        </w:rPr>
        <w:t>前提操作</w:t>
      </w:r>
    </w:p>
    <w:p w14:paraId="27304AF6" w14:textId="77777777" w:rsidR="00AA77D0" w:rsidRDefault="00AA77D0" w:rsidP="00AA77D0">
      <w:pPr>
        <w:ind w:firstLine="420"/>
      </w:pPr>
      <w:r>
        <w:rPr>
          <w:rFonts w:hint="eastAsia"/>
        </w:rPr>
        <w:t>1</w:t>
      </w:r>
      <w:r>
        <w:rPr>
          <w:rFonts w:hint="eastAsia"/>
        </w:rPr>
        <w:t>、停止防火墙服务</w:t>
      </w:r>
    </w:p>
    <w:p w14:paraId="02B88BCC" w14:textId="77777777" w:rsidR="00AA77D0" w:rsidRDefault="00AA77D0" w:rsidP="00AA77D0">
      <w:pPr>
        <w:ind w:firstLine="420"/>
      </w:pPr>
      <w:r>
        <w:tab/>
      </w:r>
      <w:r>
        <w:rPr>
          <w:rFonts w:hint="eastAsia"/>
        </w:rPr>
        <w:t>systemctl stop firewalld</w:t>
      </w:r>
    </w:p>
    <w:p w14:paraId="7CD7CF12" w14:textId="77777777" w:rsidR="00AA77D0" w:rsidRDefault="00AA77D0" w:rsidP="00AA77D0">
      <w:pPr>
        <w:ind w:firstLine="420"/>
      </w:pPr>
      <w:r>
        <w:rPr>
          <w:rFonts w:hint="eastAsia"/>
        </w:rPr>
        <w:t>2</w:t>
      </w:r>
      <w:r>
        <w:rPr>
          <w:rFonts w:hint="eastAsia"/>
        </w:rPr>
        <w:t>、禁用服务（开机不会启动）</w:t>
      </w:r>
    </w:p>
    <w:p w14:paraId="7E2FEE0F" w14:textId="77777777" w:rsidR="00AA77D0" w:rsidRDefault="00AA77D0" w:rsidP="00AA77D0">
      <w:pPr>
        <w:ind w:firstLine="420"/>
      </w:pPr>
      <w:r>
        <w:tab/>
      </w:r>
      <w:r>
        <w:rPr>
          <w:rFonts w:hint="eastAsia"/>
        </w:rPr>
        <w:t>systemctl disable firewalld</w:t>
      </w:r>
    </w:p>
    <w:p w14:paraId="0FCCA46C" w14:textId="77777777" w:rsidR="00AA77D0" w:rsidRDefault="00AA77D0" w:rsidP="00AA77D0">
      <w:pPr>
        <w:ind w:firstLine="420"/>
      </w:pPr>
      <w:r>
        <w:rPr>
          <w:rFonts w:hint="eastAsia"/>
        </w:rPr>
        <w:t>3</w:t>
      </w:r>
      <w:r>
        <w:rPr>
          <w:rFonts w:hint="eastAsia"/>
        </w:rPr>
        <w:t>、安装</w:t>
      </w:r>
      <w:r>
        <w:rPr>
          <w:rFonts w:hint="eastAsia"/>
        </w:rPr>
        <w:t>docker</w:t>
      </w:r>
    </w:p>
    <w:p w14:paraId="38CC7729" w14:textId="77777777" w:rsidR="00AA77D0" w:rsidRDefault="00AA77D0" w:rsidP="00AA77D0">
      <w:pPr>
        <w:ind w:firstLine="420"/>
      </w:pPr>
      <w:r>
        <w:tab/>
      </w:r>
      <w:r>
        <w:rPr>
          <w:rFonts w:hint="eastAsia"/>
        </w:rPr>
        <w:t>yum -y install docker</w:t>
      </w:r>
    </w:p>
    <w:p w14:paraId="17043504" w14:textId="77777777" w:rsidR="00AA77D0" w:rsidRDefault="00AA77D0" w:rsidP="00AA77D0">
      <w:pPr>
        <w:pStyle w:val="2"/>
      </w:pPr>
      <w:r>
        <w:rPr>
          <w:rFonts w:hint="eastAsia"/>
        </w:rPr>
        <w:t>docker</w:t>
      </w:r>
      <w:r>
        <w:rPr>
          <w:rFonts w:hint="eastAsia"/>
        </w:rPr>
        <w:t>的使用</w:t>
      </w:r>
    </w:p>
    <w:p w14:paraId="17729B1E" w14:textId="77777777" w:rsidR="00AA77D0" w:rsidRDefault="00AA77D0" w:rsidP="00AA77D0">
      <w:pPr>
        <w:pStyle w:val="2"/>
      </w:pPr>
      <w:r>
        <w:t>Docker Hello-World</w:t>
      </w:r>
      <w:r>
        <w:t>镜像运行测试</w:t>
      </w:r>
    </w:p>
    <w:p w14:paraId="22B59E60" w14:textId="77777777" w:rsidR="00AA77D0" w:rsidRDefault="00AA77D0" w:rsidP="00AA77D0">
      <w:pPr>
        <w:pStyle w:val="3"/>
        <w:ind w:firstLine="420"/>
      </w:pPr>
      <w:r w:rsidRPr="009845B5">
        <w:rPr>
          <w:rFonts w:hint="eastAsia"/>
        </w:rPr>
        <w:t>命令：</w:t>
      </w:r>
      <w:r w:rsidRPr="009845B5">
        <w:rPr>
          <w:rFonts w:hint="eastAsia"/>
        </w:rPr>
        <w:t>docker run hello-world</w:t>
      </w:r>
    </w:p>
    <w:tbl>
      <w:tblPr>
        <w:tblStyle w:val="ab"/>
        <w:tblW w:w="0" w:type="auto"/>
        <w:tblLook w:val="04A0" w:firstRow="1" w:lastRow="0" w:firstColumn="1" w:lastColumn="0" w:noHBand="0" w:noVBand="1"/>
      </w:tblPr>
      <w:tblGrid>
        <w:gridCol w:w="8296"/>
      </w:tblGrid>
      <w:tr w:rsidR="00AA77D0" w14:paraId="0316CEF7" w14:textId="77777777" w:rsidTr="00CC2D64">
        <w:tc>
          <w:tcPr>
            <w:tcW w:w="8296" w:type="dxa"/>
          </w:tcPr>
          <w:p w14:paraId="2C897F80" w14:textId="77777777" w:rsidR="00AA77D0" w:rsidRDefault="00AA77D0" w:rsidP="00CC2D64">
            <w:pPr>
              <w:ind w:firstLineChars="0" w:firstLine="0"/>
            </w:pPr>
            <w:r>
              <w:t>hadoop@Docker:/opt/docker$ docker run hello-world</w:t>
            </w:r>
          </w:p>
          <w:p w14:paraId="31ED14F0" w14:textId="77777777" w:rsidR="00AA77D0" w:rsidRDefault="00AA77D0" w:rsidP="00CC2D64">
            <w:pPr>
              <w:ind w:firstLineChars="0" w:firstLine="0"/>
            </w:pPr>
            <w:r>
              <w:t>Unable to find image 'hello-world:latest' locally</w:t>
            </w:r>
          </w:p>
          <w:p w14:paraId="6F4900F1" w14:textId="77777777" w:rsidR="00AA77D0" w:rsidRDefault="00AA77D0" w:rsidP="00CC2D64">
            <w:pPr>
              <w:ind w:firstLineChars="0" w:firstLine="0"/>
            </w:pPr>
            <w:r>
              <w:lastRenderedPageBreak/>
              <w:t>latest: Pulling from library/hello-world</w:t>
            </w:r>
          </w:p>
          <w:p w14:paraId="5EB621DF" w14:textId="77777777" w:rsidR="00AA77D0" w:rsidRDefault="00AA77D0" w:rsidP="00CC2D64">
            <w:pPr>
              <w:ind w:firstLineChars="0" w:firstLine="0"/>
            </w:pPr>
            <w:r>
              <w:t xml:space="preserve">d1725b59e92d: Pull complete </w:t>
            </w:r>
          </w:p>
          <w:p w14:paraId="0C3E5FD3" w14:textId="77777777" w:rsidR="00AA77D0" w:rsidRDefault="00AA77D0" w:rsidP="00CC2D64">
            <w:pPr>
              <w:ind w:firstLineChars="0" w:firstLine="0"/>
            </w:pPr>
            <w:r>
              <w:t>Digest: sha256:0add3ace90ecb4adbf7777e9aacf18357296e799f81cabc9fde470971e499788</w:t>
            </w:r>
          </w:p>
          <w:p w14:paraId="4FEEE623" w14:textId="77777777" w:rsidR="00AA77D0" w:rsidRDefault="00AA77D0" w:rsidP="00CC2D64">
            <w:pPr>
              <w:ind w:firstLineChars="0" w:firstLine="0"/>
            </w:pPr>
            <w:r>
              <w:t>Status: Downloaded newer image for hello-world:latest</w:t>
            </w:r>
          </w:p>
          <w:p w14:paraId="1AFFA74E" w14:textId="77777777" w:rsidR="00AA77D0" w:rsidRDefault="00AA77D0" w:rsidP="00CC2D64">
            <w:pPr>
              <w:ind w:firstLineChars="0" w:firstLine="0"/>
            </w:pPr>
            <w:r>
              <w:t xml:space="preserve"> </w:t>
            </w:r>
          </w:p>
          <w:p w14:paraId="5CC225F7" w14:textId="77777777" w:rsidR="00AA77D0" w:rsidRDefault="00AA77D0" w:rsidP="00CC2D64">
            <w:pPr>
              <w:ind w:firstLineChars="0" w:firstLine="0"/>
            </w:pPr>
            <w:r>
              <w:t>Hello from Docker!</w:t>
            </w:r>
          </w:p>
          <w:p w14:paraId="1F374B46" w14:textId="77777777" w:rsidR="00AA77D0" w:rsidRDefault="00AA77D0" w:rsidP="00CC2D64">
            <w:pPr>
              <w:ind w:firstLineChars="0" w:firstLine="0"/>
            </w:pPr>
            <w:r>
              <w:t>This message shows that your installation appears to be working correctly.</w:t>
            </w:r>
          </w:p>
          <w:p w14:paraId="274F8E67" w14:textId="77777777" w:rsidR="00AA77D0" w:rsidRDefault="00AA77D0" w:rsidP="00CC2D64">
            <w:pPr>
              <w:ind w:firstLineChars="0" w:firstLine="0"/>
            </w:pPr>
            <w:r>
              <w:t xml:space="preserve"> </w:t>
            </w:r>
          </w:p>
          <w:p w14:paraId="3216D452" w14:textId="77777777" w:rsidR="00AA77D0" w:rsidRDefault="00AA77D0" w:rsidP="00CC2D64">
            <w:pPr>
              <w:ind w:firstLineChars="0" w:firstLine="0"/>
            </w:pPr>
            <w:r>
              <w:t>To generate this message, Docker took the following steps:</w:t>
            </w:r>
          </w:p>
          <w:p w14:paraId="30DC0B88" w14:textId="77777777" w:rsidR="00AA77D0" w:rsidRDefault="00AA77D0" w:rsidP="00CC2D64">
            <w:pPr>
              <w:ind w:firstLineChars="0" w:firstLine="0"/>
            </w:pPr>
            <w:r>
              <w:t xml:space="preserve"> 1. The Docker client contacted the Docker daemon.</w:t>
            </w:r>
          </w:p>
          <w:p w14:paraId="04B32DA9" w14:textId="77777777" w:rsidR="00AA77D0" w:rsidRDefault="00AA77D0" w:rsidP="00CC2D64">
            <w:pPr>
              <w:ind w:firstLineChars="0" w:firstLine="0"/>
            </w:pPr>
            <w:r>
              <w:t xml:space="preserve"> 2. The Docker daemon pulled the "hello-world" image from the Docker Hub.</w:t>
            </w:r>
          </w:p>
          <w:p w14:paraId="68EB6A48" w14:textId="77777777" w:rsidR="00AA77D0" w:rsidRDefault="00AA77D0" w:rsidP="00CC2D64">
            <w:pPr>
              <w:ind w:firstLineChars="0" w:firstLine="0"/>
            </w:pPr>
            <w:r>
              <w:t xml:space="preserve">    (amd64)</w:t>
            </w:r>
          </w:p>
          <w:p w14:paraId="2A594DB5" w14:textId="77777777" w:rsidR="00AA77D0" w:rsidRDefault="00AA77D0" w:rsidP="00CC2D64">
            <w:pPr>
              <w:ind w:firstLineChars="0" w:firstLine="0"/>
            </w:pPr>
            <w:r>
              <w:t xml:space="preserve"> 3. The Docker daemon created a new container from that image which runs the</w:t>
            </w:r>
          </w:p>
          <w:p w14:paraId="3F06F4C4" w14:textId="77777777" w:rsidR="00AA77D0" w:rsidRDefault="00AA77D0" w:rsidP="00CC2D64">
            <w:pPr>
              <w:ind w:firstLineChars="0" w:firstLine="0"/>
            </w:pPr>
            <w:r>
              <w:t xml:space="preserve">    executable that produces the output you are currently reading.</w:t>
            </w:r>
          </w:p>
          <w:p w14:paraId="08E8DF25" w14:textId="77777777" w:rsidR="00AA77D0" w:rsidRDefault="00AA77D0" w:rsidP="00CC2D64">
            <w:pPr>
              <w:ind w:firstLineChars="0" w:firstLine="0"/>
            </w:pPr>
            <w:r>
              <w:t xml:space="preserve"> 4. The Docker daemon streamed that output to the Docker client, which sent it</w:t>
            </w:r>
          </w:p>
          <w:p w14:paraId="68C53D0B" w14:textId="77777777" w:rsidR="00AA77D0" w:rsidRDefault="00AA77D0" w:rsidP="00CC2D64">
            <w:pPr>
              <w:ind w:firstLineChars="0" w:firstLine="0"/>
            </w:pPr>
            <w:r>
              <w:t xml:space="preserve">    to your terminal.</w:t>
            </w:r>
          </w:p>
          <w:p w14:paraId="71C3CE72" w14:textId="77777777" w:rsidR="00AA77D0" w:rsidRDefault="00AA77D0" w:rsidP="00CC2D64">
            <w:pPr>
              <w:ind w:firstLineChars="0" w:firstLine="0"/>
            </w:pPr>
            <w:r>
              <w:t xml:space="preserve"> </w:t>
            </w:r>
          </w:p>
          <w:p w14:paraId="7FD3EA7D" w14:textId="77777777" w:rsidR="00AA77D0" w:rsidRDefault="00AA77D0" w:rsidP="00CC2D64">
            <w:pPr>
              <w:ind w:firstLineChars="0" w:firstLine="0"/>
            </w:pPr>
            <w:r>
              <w:t>To try something more ambitious, you can run an Ubuntu container with:</w:t>
            </w:r>
          </w:p>
          <w:p w14:paraId="7FD7C002" w14:textId="77777777" w:rsidR="00AA77D0" w:rsidRDefault="00AA77D0" w:rsidP="00CC2D64">
            <w:pPr>
              <w:ind w:firstLineChars="0" w:firstLine="0"/>
            </w:pPr>
            <w:r>
              <w:t xml:space="preserve"> $ docker run -it ubuntu bash</w:t>
            </w:r>
          </w:p>
          <w:p w14:paraId="12EDFDA6" w14:textId="77777777" w:rsidR="00AA77D0" w:rsidRDefault="00AA77D0" w:rsidP="00CC2D64">
            <w:pPr>
              <w:ind w:firstLineChars="0" w:firstLine="0"/>
            </w:pPr>
            <w:r>
              <w:t xml:space="preserve"> </w:t>
            </w:r>
          </w:p>
          <w:p w14:paraId="4F287297" w14:textId="77777777" w:rsidR="00AA77D0" w:rsidRDefault="00AA77D0" w:rsidP="00CC2D64">
            <w:pPr>
              <w:ind w:firstLineChars="0" w:firstLine="0"/>
            </w:pPr>
            <w:r>
              <w:t>Share images, automate workflows, and more with a free Docker ID:</w:t>
            </w:r>
          </w:p>
          <w:p w14:paraId="5DC0E7EA" w14:textId="77777777" w:rsidR="00AA77D0" w:rsidRDefault="00AA77D0" w:rsidP="00CC2D64">
            <w:pPr>
              <w:ind w:firstLineChars="0" w:firstLine="0"/>
            </w:pPr>
            <w:r>
              <w:t xml:space="preserve"> https://hub.docker.com/</w:t>
            </w:r>
          </w:p>
          <w:p w14:paraId="4C8DECC6" w14:textId="77777777" w:rsidR="00AA77D0" w:rsidRDefault="00AA77D0" w:rsidP="00CC2D64">
            <w:pPr>
              <w:ind w:firstLineChars="0" w:firstLine="0"/>
            </w:pPr>
            <w:r>
              <w:t xml:space="preserve"> </w:t>
            </w:r>
          </w:p>
          <w:p w14:paraId="7BC14FED" w14:textId="77777777" w:rsidR="00AA77D0" w:rsidRDefault="00AA77D0" w:rsidP="00CC2D64">
            <w:pPr>
              <w:ind w:firstLineChars="0" w:firstLine="0"/>
            </w:pPr>
            <w:r>
              <w:t>For more examples and ideas, visit:</w:t>
            </w:r>
          </w:p>
          <w:p w14:paraId="42243BCC" w14:textId="77777777" w:rsidR="00AA77D0" w:rsidRDefault="00AA77D0" w:rsidP="00CC2D64">
            <w:pPr>
              <w:ind w:firstLineChars="0" w:firstLine="0"/>
            </w:pPr>
            <w:r>
              <w:t xml:space="preserve"> https://docs.docker.com/get-started/</w:t>
            </w:r>
          </w:p>
        </w:tc>
      </w:tr>
    </w:tbl>
    <w:p w14:paraId="1D0E82A5" w14:textId="77777777" w:rsidR="00AA77D0" w:rsidRPr="009845B5" w:rsidRDefault="00AA77D0" w:rsidP="00AA77D0">
      <w:pPr>
        <w:ind w:firstLine="420"/>
      </w:pPr>
    </w:p>
    <w:p w14:paraId="50B6AE2A" w14:textId="77777777" w:rsidR="00AA77D0" w:rsidRPr="009845B5" w:rsidRDefault="00AA77D0" w:rsidP="00AA77D0">
      <w:pPr>
        <w:ind w:firstLine="420"/>
      </w:pPr>
      <w:r w:rsidRPr="009845B5">
        <w:rPr>
          <w:rFonts w:hint="eastAsia"/>
        </w:rPr>
        <w:t>通过分析命令运行结果，说明</w:t>
      </w:r>
      <w:r w:rsidRPr="009845B5">
        <w:t>docker</w:t>
      </w:r>
      <w:r w:rsidRPr="009845B5">
        <w:t>内部的工作原理：</w:t>
      </w:r>
    </w:p>
    <w:p w14:paraId="0B4450E9" w14:textId="77777777" w:rsidR="00AA77D0" w:rsidRDefault="00AA77D0" w:rsidP="00AA77D0">
      <w:pPr>
        <w:ind w:firstLine="420"/>
      </w:pPr>
      <w:r w:rsidRPr="009845B5">
        <w:rPr>
          <w:rFonts w:hint="eastAsia"/>
        </w:rPr>
        <w:t>（</w:t>
      </w:r>
      <w:r w:rsidRPr="009845B5">
        <w:t>1</w:t>
      </w:r>
      <w:r w:rsidRPr="009845B5">
        <w:t>）加载本地镜像</w:t>
      </w:r>
    </w:p>
    <w:p w14:paraId="56E0B157" w14:textId="77777777" w:rsidR="00AA77D0" w:rsidRDefault="00AA77D0" w:rsidP="00AA77D0">
      <w:pPr>
        <w:pStyle w:val="2"/>
      </w:pPr>
      <w:r>
        <w:rPr>
          <w:rFonts w:hint="eastAsia"/>
        </w:rPr>
        <w:t>mysql</w:t>
      </w:r>
    </w:p>
    <w:p w14:paraId="05004760" w14:textId="77777777" w:rsidR="00AA77D0" w:rsidRPr="005F0F3C" w:rsidRDefault="00AA77D0" w:rsidP="00AA77D0">
      <w:pPr>
        <w:ind w:firstLine="420"/>
      </w:pPr>
      <w:r>
        <w:rPr>
          <w:rFonts w:hint="eastAsia"/>
        </w:rPr>
        <w:t>1</w:t>
      </w:r>
      <w:r>
        <w:rPr>
          <w:rFonts w:hint="eastAsia"/>
        </w:rPr>
        <w:t>、</w:t>
      </w:r>
      <w:r>
        <w:rPr>
          <w:rFonts w:hint="eastAsia"/>
        </w:rPr>
        <w:t>docker</w:t>
      </w:r>
      <w:r>
        <w:t xml:space="preserve"> </w:t>
      </w:r>
      <w:r>
        <w:rPr>
          <w:rFonts w:hint="eastAsia"/>
        </w:rPr>
        <w:t>hub</w:t>
      </w:r>
      <w:r>
        <w:t xml:space="preserve"> </w:t>
      </w:r>
      <w:r>
        <w:rPr>
          <w:rFonts w:hint="eastAsia"/>
        </w:rPr>
        <w:t>上面查找</w:t>
      </w:r>
      <w:r>
        <w:rPr>
          <w:rFonts w:hint="eastAsia"/>
        </w:rPr>
        <w:t>mysql</w:t>
      </w:r>
      <w:r>
        <w:rPr>
          <w:rFonts w:hint="eastAsia"/>
        </w:rPr>
        <w:t>的镜像</w:t>
      </w:r>
    </w:p>
    <w:p w14:paraId="76BEEF82" w14:textId="77777777" w:rsidR="00AA77D0" w:rsidRPr="00970A23" w:rsidRDefault="00AA77D0" w:rsidP="00AA77D0">
      <w:pPr>
        <w:ind w:firstLine="420"/>
      </w:pPr>
      <w:r>
        <w:tab/>
      </w:r>
      <w:r>
        <w:rPr>
          <w:rFonts w:hint="eastAsia"/>
        </w:rPr>
        <w:t>docker</w:t>
      </w:r>
      <w:r>
        <w:t xml:space="preserve"> </w:t>
      </w:r>
      <w:r>
        <w:rPr>
          <w:rFonts w:hint="eastAsia"/>
        </w:rPr>
        <w:t>search</w:t>
      </w:r>
      <w:r>
        <w:t xml:space="preserve"> </w:t>
      </w:r>
      <w:r>
        <w:rPr>
          <w:rFonts w:hint="eastAsia"/>
        </w:rPr>
        <w:t>mysql</w:t>
      </w:r>
    </w:p>
    <w:p w14:paraId="15F752ED" w14:textId="77777777" w:rsidR="00AA77D0" w:rsidRDefault="00AA77D0" w:rsidP="00AA77D0">
      <w:pPr>
        <w:ind w:firstLine="420"/>
      </w:pPr>
      <w:r>
        <w:rPr>
          <w:noProof/>
        </w:rPr>
        <w:drawing>
          <wp:inline distT="0" distB="0" distL="0" distR="0" wp14:anchorId="1D65B6EF" wp14:editId="6227B3FB">
            <wp:extent cx="4320000" cy="1550436"/>
            <wp:effectExtent l="0" t="0" r="444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1550436"/>
                    </a:xfrm>
                    <a:prstGeom prst="rect">
                      <a:avLst/>
                    </a:prstGeom>
                  </pic:spPr>
                </pic:pic>
              </a:graphicData>
            </a:graphic>
          </wp:inline>
        </w:drawing>
      </w:r>
    </w:p>
    <w:p w14:paraId="4C351BF3" w14:textId="77777777" w:rsidR="00AA77D0" w:rsidRPr="00066A94" w:rsidRDefault="00AA77D0" w:rsidP="00AA77D0">
      <w:pPr>
        <w:ind w:firstLine="420"/>
      </w:pPr>
    </w:p>
    <w:p w14:paraId="2C7E088E" w14:textId="77777777" w:rsidR="00AA77D0" w:rsidRPr="00060768" w:rsidRDefault="00AA77D0" w:rsidP="00AA77D0">
      <w:pPr>
        <w:ind w:firstLine="420"/>
      </w:pPr>
      <w:r>
        <w:rPr>
          <w:rFonts w:hint="eastAsia"/>
        </w:rPr>
        <w:t>2</w:t>
      </w:r>
      <w:r>
        <w:rPr>
          <w:rFonts w:hint="eastAsia"/>
        </w:rPr>
        <w:t>、</w:t>
      </w:r>
      <w:r w:rsidRPr="00C16EA1">
        <w:rPr>
          <w:rFonts w:hint="eastAsia"/>
        </w:rPr>
        <w:t>从</w:t>
      </w:r>
      <w:r w:rsidRPr="00C16EA1">
        <w:t>docker hub</w:t>
      </w:r>
      <w:r w:rsidRPr="00C16EA1">
        <w:t>上（阿里云加速器）拉取</w:t>
      </w:r>
      <w:r w:rsidRPr="00C16EA1">
        <w:t>mysql</w:t>
      </w:r>
      <w:r w:rsidRPr="00C16EA1">
        <w:t>镜像到本地标签为</w:t>
      </w:r>
      <w:r w:rsidRPr="00C16EA1">
        <w:t>5.6</w:t>
      </w:r>
    </w:p>
    <w:p w14:paraId="7A1AE9CD" w14:textId="77777777" w:rsidR="00AA77D0" w:rsidRDefault="00AA77D0" w:rsidP="00AA77D0">
      <w:pPr>
        <w:ind w:firstLine="420"/>
      </w:pPr>
      <w:r>
        <w:lastRenderedPageBreak/>
        <w:tab/>
      </w:r>
      <w:r>
        <w:rPr>
          <w:rFonts w:hint="eastAsia"/>
        </w:rPr>
        <w:t>docker</w:t>
      </w:r>
      <w:r>
        <w:t xml:space="preserve"> </w:t>
      </w:r>
      <w:r>
        <w:rPr>
          <w:rFonts w:hint="eastAsia"/>
        </w:rPr>
        <w:t>pull</w:t>
      </w:r>
      <w:r>
        <w:t xml:space="preserve"> </w:t>
      </w:r>
      <w:r>
        <w:rPr>
          <w:rFonts w:hint="eastAsia"/>
        </w:rPr>
        <w:t>mysql:</w:t>
      </w:r>
      <w:r>
        <w:t>5.6</w:t>
      </w:r>
    </w:p>
    <w:p w14:paraId="758862D8" w14:textId="77777777" w:rsidR="00AA77D0" w:rsidRDefault="00AA77D0" w:rsidP="00AA77D0">
      <w:pPr>
        <w:tabs>
          <w:tab w:val="left" w:pos="2843"/>
        </w:tabs>
        <w:ind w:firstLine="420"/>
      </w:pPr>
      <w:r>
        <w:rPr>
          <w:rFonts w:hint="eastAsia"/>
        </w:rPr>
        <w:t>3</w:t>
      </w:r>
      <w:r>
        <w:rPr>
          <w:rFonts w:hint="eastAsia"/>
        </w:rPr>
        <w:t>、</w:t>
      </w:r>
      <w:r>
        <w:tab/>
      </w:r>
    </w:p>
    <w:tbl>
      <w:tblPr>
        <w:tblStyle w:val="ab"/>
        <w:tblW w:w="0" w:type="auto"/>
        <w:tblLook w:val="04A0" w:firstRow="1" w:lastRow="0" w:firstColumn="1" w:lastColumn="0" w:noHBand="0" w:noVBand="1"/>
      </w:tblPr>
      <w:tblGrid>
        <w:gridCol w:w="8296"/>
      </w:tblGrid>
      <w:tr w:rsidR="00AA77D0" w14:paraId="6E19DA49" w14:textId="77777777" w:rsidTr="00CC2D64">
        <w:tc>
          <w:tcPr>
            <w:tcW w:w="8296" w:type="dxa"/>
          </w:tcPr>
          <w:p w14:paraId="0C44DE99" w14:textId="77777777" w:rsidR="00AA77D0" w:rsidRDefault="00AA77D0" w:rsidP="00CC2D64">
            <w:pPr>
              <w:ind w:firstLine="420"/>
            </w:pPr>
            <w:r w:rsidRPr="00BC7194">
              <w:t xml:space="preserve">docker run --name mysql-utt-8 -p 3303:3306 </w:t>
            </w:r>
          </w:p>
          <w:p w14:paraId="491C5D3C" w14:textId="77777777" w:rsidR="00AA77D0" w:rsidRDefault="00AA77D0" w:rsidP="00CC2D64">
            <w:pPr>
              <w:ind w:firstLine="420"/>
            </w:pPr>
            <w:r>
              <w:tab/>
            </w:r>
            <w:r w:rsidRPr="00BC7194">
              <w:t xml:space="preserve">-e MYSQL_ROOT_PASSWORD=123456 -d mysql:5.7 </w:t>
            </w:r>
          </w:p>
          <w:p w14:paraId="6031B5D7" w14:textId="77777777" w:rsidR="00AA77D0" w:rsidRDefault="00AA77D0" w:rsidP="00CC2D64">
            <w:pPr>
              <w:ind w:firstLineChars="0" w:firstLine="0"/>
            </w:pPr>
            <w:r>
              <w:t xml:space="preserve">    </w:t>
            </w:r>
            <w:r w:rsidRPr="00BC7194">
              <w:t>--character-set-server=utf8mb4 --collation-server=utf8mb4_unicode_ci</w:t>
            </w:r>
          </w:p>
        </w:tc>
      </w:tr>
    </w:tbl>
    <w:p w14:paraId="70D812E9" w14:textId="77777777" w:rsidR="00AA77D0" w:rsidRDefault="00AA77D0" w:rsidP="00AA77D0">
      <w:pPr>
        <w:ind w:firstLine="420"/>
      </w:pPr>
    </w:p>
    <w:p w14:paraId="2C5A602B" w14:textId="77777777" w:rsidR="00AA77D0" w:rsidRPr="0095798B" w:rsidRDefault="00AA77D0" w:rsidP="00AA77D0">
      <w:pPr>
        <w:ind w:firstLine="420"/>
      </w:pPr>
      <w:r>
        <w:tab/>
      </w:r>
    </w:p>
    <w:p w14:paraId="22281E46" w14:textId="77777777" w:rsidR="00AA77D0" w:rsidRDefault="00AA77D0" w:rsidP="00AA77D0">
      <w:pPr>
        <w:pStyle w:val="3"/>
        <w:ind w:firstLine="420"/>
      </w:pPr>
      <w:r>
        <w:rPr>
          <w:rFonts w:hint="eastAsia"/>
        </w:rPr>
        <w:t>mysql</w:t>
      </w:r>
      <w:r>
        <w:rPr>
          <w:rFonts w:hint="eastAsia"/>
        </w:rPr>
        <w:t>乱码和时间问题</w:t>
      </w:r>
    </w:p>
    <w:p w14:paraId="781E364C" w14:textId="77777777" w:rsidR="00AA77D0" w:rsidRDefault="00AA77D0" w:rsidP="00AA77D0">
      <w:pPr>
        <w:ind w:firstLine="420"/>
      </w:pPr>
      <w:r>
        <w:rPr>
          <w:rFonts w:hint="eastAsia"/>
        </w:rPr>
        <w:t>1</w:t>
      </w:r>
      <w:r>
        <w:rPr>
          <w:rFonts w:hint="eastAsia"/>
        </w:rPr>
        <w:t>、乱码</w:t>
      </w:r>
      <w:r>
        <w:rPr>
          <w:rFonts w:hint="eastAsia"/>
        </w:rPr>
        <w:t>(</w:t>
      </w:r>
      <w:r>
        <w:rPr>
          <w:rFonts w:hint="eastAsia"/>
        </w:rPr>
        <w:t>在创建</w:t>
      </w:r>
      <w:r>
        <w:rPr>
          <w:rFonts w:hint="eastAsia"/>
        </w:rPr>
        <w:t>mysql</w:t>
      </w:r>
      <w:r>
        <w:rPr>
          <w:rFonts w:hint="eastAsia"/>
        </w:rPr>
        <w:t>的时候指定编码</w:t>
      </w:r>
      <w:r>
        <w:t>)</w:t>
      </w:r>
      <w:r>
        <w:br/>
      </w:r>
      <w:r>
        <w:tab/>
      </w:r>
      <w:r>
        <w:tab/>
      </w:r>
    </w:p>
    <w:tbl>
      <w:tblPr>
        <w:tblStyle w:val="ab"/>
        <w:tblW w:w="0" w:type="auto"/>
        <w:tblLook w:val="04A0" w:firstRow="1" w:lastRow="0" w:firstColumn="1" w:lastColumn="0" w:noHBand="0" w:noVBand="1"/>
      </w:tblPr>
      <w:tblGrid>
        <w:gridCol w:w="8296"/>
      </w:tblGrid>
      <w:tr w:rsidR="00AA77D0" w14:paraId="24A3439B" w14:textId="77777777" w:rsidTr="00CC2D64">
        <w:tc>
          <w:tcPr>
            <w:tcW w:w="8296" w:type="dxa"/>
          </w:tcPr>
          <w:p w14:paraId="3A15FDC4" w14:textId="77777777" w:rsidR="00AA77D0" w:rsidRDefault="00AA77D0" w:rsidP="00CC2D64">
            <w:pPr>
              <w:ind w:firstLine="420"/>
            </w:pPr>
            <w:r w:rsidRPr="00BC7194">
              <w:t xml:space="preserve">docker run --name mysql-utt-8 -p 3303:3306 </w:t>
            </w:r>
          </w:p>
          <w:p w14:paraId="78B5214A" w14:textId="77777777" w:rsidR="00AA77D0" w:rsidRDefault="00AA77D0" w:rsidP="00CC2D64">
            <w:pPr>
              <w:ind w:firstLine="420"/>
            </w:pPr>
            <w:r>
              <w:tab/>
            </w:r>
            <w:r w:rsidRPr="00BC7194">
              <w:t xml:space="preserve">-e MYSQL_ROOT_PASSWORD=123456 -d mysql:5.7 </w:t>
            </w:r>
          </w:p>
          <w:p w14:paraId="57CB12F6" w14:textId="77777777" w:rsidR="00AA77D0" w:rsidRPr="00502B2C" w:rsidRDefault="00AA77D0" w:rsidP="00CC2D64">
            <w:pPr>
              <w:ind w:firstLine="420"/>
            </w:pPr>
            <w:r>
              <w:t xml:space="preserve">    </w:t>
            </w:r>
            <w:r w:rsidRPr="00BC7194">
              <w:t>--character-set-server=utf8mb4 --collation-server=utf8mb4_unicode_ci</w:t>
            </w:r>
          </w:p>
        </w:tc>
      </w:tr>
    </w:tbl>
    <w:p w14:paraId="26655BCA" w14:textId="77777777" w:rsidR="00AA77D0" w:rsidRDefault="00AA77D0" w:rsidP="00AA77D0">
      <w:pPr>
        <w:ind w:firstLine="420"/>
      </w:pPr>
    </w:p>
    <w:p w14:paraId="197F1CFE" w14:textId="77777777" w:rsidR="00AA77D0" w:rsidRDefault="00AA77D0" w:rsidP="00AA77D0">
      <w:pPr>
        <w:ind w:firstLine="420"/>
      </w:pPr>
      <w:r>
        <w:rPr>
          <w:rFonts w:hint="eastAsia"/>
        </w:rPr>
        <w:t>2</w:t>
      </w:r>
      <w:r>
        <w:rPr>
          <w:rFonts w:hint="eastAsia"/>
        </w:rPr>
        <w:t>、时区问题</w:t>
      </w:r>
    </w:p>
    <w:p w14:paraId="3C87F020" w14:textId="77777777" w:rsidR="00AA77D0" w:rsidRDefault="00AA77D0" w:rsidP="00AA77D0">
      <w:pPr>
        <w:ind w:firstLine="420"/>
      </w:pPr>
      <w:r>
        <w:tab/>
      </w:r>
      <w:r>
        <w:rPr>
          <w:rFonts w:hint="eastAsia"/>
        </w:rPr>
        <w:t>进入</w:t>
      </w:r>
      <w:r>
        <w:rPr>
          <w:rFonts w:hint="eastAsia"/>
        </w:rPr>
        <w:t>docker</w:t>
      </w:r>
      <w:r>
        <w:rPr>
          <w:rFonts w:hint="eastAsia"/>
        </w:rPr>
        <w:t>的</w:t>
      </w:r>
      <w:r>
        <w:rPr>
          <w:rFonts w:hint="eastAsia"/>
        </w:rPr>
        <w:t>mysql</w:t>
      </w:r>
      <w:r>
        <w:rPr>
          <w:rFonts w:hint="eastAsia"/>
        </w:rPr>
        <w:t>中</w:t>
      </w:r>
      <w:r>
        <w:rPr>
          <w:rFonts w:hint="eastAsia"/>
        </w:rPr>
        <w:t>,</w:t>
      </w:r>
      <w:r>
        <w:rPr>
          <w:rFonts w:hint="eastAsia"/>
        </w:rPr>
        <w:t>在</w:t>
      </w:r>
      <w:r>
        <w:t xml:space="preserve">/etc/mysql/conf.d </w:t>
      </w:r>
      <w:r>
        <w:rPr>
          <w:rFonts w:hint="eastAsia"/>
        </w:rPr>
        <w:t>文件夹下有个配置文件</w:t>
      </w:r>
      <w:r>
        <w:rPr>
          <w:rFonts w:hint="eastAsia"/>
        </w:rPr>
        <w:t>docker</w:t>
      </w:r>
      <w:r>
        <w:t>.</w:t>
      </w:r>
      <w:r>
        <w:rPr>
          <w:rFonts w:hint="eastAsia"/>
        </w:rPr>
        <w:t>cnf</w:t>
      </w:r>
    </w:p>
    <w:p w14:paraId="4613C9C6" w14:textId="77777777" w:rsidR="00AA77D0" w:rsidRDefault="00AA77D0" w:rsidP="00AA77D0">
      <w:pPr>
        <w:ind w:firstLine="420"/>
      </w:pPr>
      <w:r>
        <w:rPr>
          <w:rFonts w:hint="eastAsia"/>
        </w:rPr>
        <w:t>在文件夹中添加</w:t>
      </w:r>
    </w:p>
    <w:p w14:paraId="00309C15" w14:textId="77777777" w:rsidR="00AA77D0" w:rsidRDefault="00AA77D0" w:rsidP="00AA77D0">
      <w:pPr>
        <w:ind w:firstLine="420"/>
      </w:pPr>
      <w:r>
        <w:tab/>
      </w:r>
    </w:p>
    <w:tbl>
      <w:tblPr>
        <w:tblStyle w:val="ab"/>
        <w:tblW w:w="0" w:type="auto"/>
        <w:tblLook w:val="04A0" w:firstRow="1" w:lastRow="0" w:firstColumn="1" w:lastColumn="0" w:noHBand="0" w:noVBand="1"/>
      </w:tblPr>
      <w:tblGrid>
        <w:gridCol w:w="8296"/>
      </w:tblGrid>
      <w:tr w:rsidR="00AA77D0" w14:paraId="35E97F4C" w14:textId="77777777" w:rsidTr="00CC2D64">
        <w:tc>
          <w:tcPr>
            <w:tcW w:w="8296" w:type="dxa"/>
          </w:tcPr>
          <w:p w14:paraId="63E07B5D" w14:textId="77777777" w:rsidR="00AA77D0" w:rsidRDefault="00AA77D0" w:rsidP="00CC2D64">
            <w:pPr>
              <w:ind w:firstLineChars="0" w:firstLine="0"/>
            </w:pPr>
          </w:p>
        </w:tc>
      </w:tr>
    </w:tbl>
    <w:p w14:paraId="59C546AC" w14:textId="77777777" w:rsidR="00AA77D0" w:rsidRDefault="00AA77D0" w:rsidP="00AA77D0">
      <w:pPr>
        <w:ind w:firstLine="420"/>
      </w:pPr>
    </w:p>
    <w:p w14:paraId="003519F1" w14:textId="77777777" w:rsidR="00AA77D0" w:rsidRDefault="00AA77D0" w:rsidP="00AA77D0">
      <w:pPr>
        <w:ind w:firstLine="420"/>
      </w:pPr>
    </w:p>
    <w:p w14:paraId="1030E3C8" w14:textId="77777777" w:rsidR="00AA77D0" w:rsidRDefault="00AA77D0" w:rsidP="00AA77D0">
      <w:pPr>
        <w:pStyle w:val="2"/>
      </w:pPr>
      <w:r>
        <w:rPr>
          <w:rFonts w:hint="eastAsia"/>
        </w:rPr>
        <w:t>docker</w:t>
      </w:r>
      <w:r>
        <w:rPr>
          <w:rFonts w:hint="eastAsia"/>
        </w:rPr>
        <w:t>运行</w:t>
      </w:r>
      <w:r>
        <w:rPr>
          <w:rFonts w:hint="eastAsia"/>
        </w:rPr>
        <w:t>war</w:t>
      </w:r>
      <w:r>
        <w:rPr>
          <w:rFonts w:hint="eastAsia"/>
        </w:rPr>
        <w:t>包</w:t>
      </w:r>
    </w:p>
    <w:p w14:paraId="3E9F3019" w14:textId="77777777" w:rsidR="00AA77D0" w:rsidRDefault="00AA77D0" w:rsidP="00AA77D0">
      <w:pPr>
        <w:pStyle w:val="3"/>
        <w:ind w:firstLine="420"/>
      </w:pPr>
      <w:r>
        <w:rPr>
          <w:rFonts w:hint="eastAsia"/>
        </w:rPr>
        <w:t>app</w:t>
      </w:r>
      <w:r>
        <w:rPr>
          <w:rFonts w:hint="eastAsia"/>
        </w:rPr>
        <w:t>文件夹</w:t>
      </w:r>
    </w:p>
    <w:p w14:paraId="7C04F904" w14:textId="77777777" w:rsidR="00AA77D0" w:rsidRDefault="00AA77D0" w:rsidP="00AA77D0">
      <w:pPr>
        <w:ind w:firstLine="420"/>
      </w:pPr>
      <w:r>
        <w:rPr>
          <w:rFonts w:hint="eastAsia"/>
        </w:rPr>
        <w:t>创建</w:t>
      </w:r>
      <w:r>
        <w:rPr>
          <w:rFonts w:hint="eastAsia"/>
        </w:rPr>
        <w:t>app</w:t>
      </w:r>
      <w:r>
        <w:rPr>
          <w:rFonts w:hint="eastAsia"/>
        </w:rPr>
        <w:t>文件夹：包含</w:t>
      </w:r>
      <w:r>
        <w:rPr>
          <w:rFonts w:hint="eastAsia"/>
        </w:rPr>
        <w:t>Dockerfile</w:t>
      </w:r>
      <w:r>
        <w:rPr>
          <w:rFonts w:hint="eastAsia"/>
        </w:rPr>
        <w:t>文件和项目的</w:t>
      </w:r>
      <w:r>
        <w:rPr>
          <w:rFonts w:hint="eastAsia"/>
        </w:rPr>
        <w:t>war</w:t>
      </w:r>
      <w:r>
        <w:rPr>
          <w:rFonts w:hint="eastAsia"/>
        </w:rPr>
        <w:t>包</w:t>
      </w:r>
    </w:p>
    <w:p w14:paraId="65D1FADF" w14:textId="77777777" w:rsidR="00AA77D0" w:rsidRDefault="00AA77D0" w:rsidP="00AA77D0">
      <w:pPr>
        <w:ind w:firstLine="420"/>
        <w:jc w:val="center"/>
      </w:pPr>
      <w:r>
        <w:rPr>
          <w:noProof/>
        </w:rPr>
        <w:drawing>
          <wp:inline distT="0" distB="0" distL="0" distR="0" wp14:anchorId="28309720" wp14:editId="6B227286">
            <wp:extent cx="4694327" cy="1089754"/>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94327" cy="1089754"/>
                    </a:xfrm>
                    <a:prstGeom prst="rect">
                      <a:avLst/>
                    </a:prstGeom>
                  </pic:spPr>
                </pic:pic>
              </a:graphicData>
            </a:graphic>
          </wp:inline>
        </w:drawing>
      </w:r>
    </w:p>
    <w:p w14:paraId="439236EC" w14:textId="77777777" w:rsidR="00AA77D0" w:rsidRPr="00C516EF" w:rsidRDefault="00AA77D0" w:rsidP="00AA77D0">
      <w:pPr>
        <w:ind w:firstLine="420"/>
      </w:pPr>
      <w:r>
        <w:tab/>
      </w:r>
    </w:p>
    <w:p w14:paraId="5B51C384" w14:textId="77777777" w:rsidR="00AA77D0" w:rsidRDefault="00AA77D0" w:rsidP="00AA77D0">
      <w:pPr>
        <w:pStyle w:val="3"/>
        <w:ind w:firstLine="420"/>
      </w:pPr>
      <w:r w:rsidRPr="00F82F49">
        <w:t>Dockerfile</w:t>
      </w:r>
    </w:p>
    <w:tbl>
      <w:tblPr>
        <w:tblStyle w:val="ab"/>
        <w:tblW w:w="0" w:type="auto"/>
        <w:tblLook w:val="04A0" w:firstRow="1" w:lastRow="0" w:firstColumn="1" w:lastColumn="0" w:noHBand="0" w:noVBand="1"/>
      </w:tblPr>
      <w:tblGrid>
        <w:gridCol w:w="8296"/>
      </w:tblGrid>
      <w:tr w:rsidR="00AA77D0" w14:paraId="065CC89A" w14:textId="77777777" w:rsidTr="00CC2D64">
        <w:tc>
          <w:tcPr>
            <w:tcW w:w="8296" w:type="dxa"/>
          </w:tcPr>
          <w:p w14:paraId="6AC6793D"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FROM</w:t>
            </w:r>
            <w:r w:rsidRPr="00F82F49">
              <w:rPr>
                <w:rFonts w:ascii="Consolas" w:eastAsia="宋体" w:hAnsi="Consolas" w:cs="宋体"/>
                <w:bCs w:val="0"/>
                <w:color w:val="D4D4D4"/>
                <w:szCs w:val="21"/>
              </w:rPr>
              <w:t xml:space="preserve"> tomcat</w:t>
            </w:r>
          </w:p>
          <w:p w14:paraId="5B2614A4"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ENV</w:t>
            </w:r>
            <w:r w:rsidRPr="00F82F49">
              <w:rPr>
                <w:rFonts w:ascii="Consolas" w:eastAsia="宋体" w:hAnsi="Consolas" w:cs="宋体"/>
                <w:bCs w:val="0"/>
                <w:color w:val="D4D4D4"/>
                <w:szCs w:val="21"/>
              </w:rPr>
              <w:t xml:space="preserve"> WORKPATH=/usr/local/tomcat/webapps</w:t>
            </w:r>
          </w:p>
          <w:p w14:paraId="5EF2BE9A"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WORKDIR</w:t>
            </w:r>
            <w:r w:rsidRPr="00F82F49">
              <w:rPr>
                <w:rFonts w:ascii="Consolas" w:eastAsia="宋体" w:hAnsi="Consolas" w:cs="宋体"/>
                <w:bCs w:val="0"/>
                <w:color w:val="D4D4D4"/>
                <w:szCs w:val="21"/>
              </w:rPr>
              <w:t xml:space="preserve"> ${WORKPATH}</w:t>
            </w:r>
          </w:p>
          <w:p w14:paraId="218710C9"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RUN</w:t>
            </w:r>
            <w:r w:rsidRPr="00F82F49">
              <w:rPr>
                <w:rFonts w:ascii="Consolas" w:eastAsia="宋体" w:hAnsi="Consolas" w:cs="宋体"/>
                <w:bCs w:val="0"/>
                <w:color w:val="D4D4D4"/>
                <w:szCs w:val="21"/>
              </w:rPr>
              <w:t xml:space="preserve"> rm -rf *</w:t>
            </w:r>
          </w:p>
          <w:p w14:paraId="559BA5A4"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ADD</w:t>
            </w:r>
            <w:r w:rsidRPr="00F82F49">
              <w:rPr>
                <w:rFonts w:ascii="Consolas" w:eastAsia="宋体" w:hAnsi="Consolas" w:cs="宋体"/>
                <w:bCs w:val="0"/>
                <w:color w:val="D4D4D4"/>
                <w:szCs w:val="21"/>
              </w:rPr>
              <w:t xml:space="preserve"> ./app.war ${WORKPATH}/app.war</w:t>
            </w:r>
          </w:p>
          <w:p w14:paraId="4F2E6E60" w14:textId="77777777" w:rsidR="00AA77D0" w:rsidRPr="00F82F49"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lastRenderedPageBreak/>
              <w:t>RUN</w:t>
            </w:r>
            <w:r w:rsidRPr="00F82F49">
              <w:rPr>
                <w:rFonts w:ascii="Consolas" w:eastAsia="宋体" w:hAnsi="Consolas" w:cs="宋体"/>
                <w:bCs w:val="0"/>
                <w:color w:val="D4D4D4"/>
                <w:szCs w:val="21"/>
              </w:rPr>
              <w:t xml:space="preserve"> unzip app.war -d ./ROOT</w:t>
            </w:r>
          </w:p>
          <w:p w14:paraId="434D44FF" w14:textId="77777777" w:rsidR="00AA77D0" w:rsidRPr="00654BAD"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82F49">
              <w:rPr>
                <w:rFonts w:ascii="Consolas" w:eastAsia="宋体" w:hAnsi="Consolas" w:cs="宋体"/>
                <w:bCs w:val="0"/>
                <w:color w:val="569CD6"/>
                <w:szCs w:val="21"/>
              </w:rPr>
              <w:t>CMD</w:t>
            </w:r>
            <w:r w:rsidRPr="00F82F49">
              <w:rPr>
                <w:rFonts w:ascii="Consolas" w:eastAsia="宋体" w:hAnsi="Consolas" w:cs="宋体"/>
                <w:bCs w:val="0"/>
                <w:color w:val="D4D4D4"/>
                <w:szCs w:val="21"/>
              </w:rPr>
              <w:t xml:space="preserve"> [</w:t>
            </w:r>
            <w:r w:rsidRPr="00F82F49">
              <w:rPr>
                <w:rFonts w:ascii="Consolas" w:eastAsia="宋体" w:hAnsi="Consolas" w:cs="宋体"/>
                <w:bCs w:val="0"/>
                <w:color w:val="CE9178"/>
                <w:szCs w:val="21"/>
              </w:rPr>
              <w:t>"catalina.sh"</w:t>
            </w:r>
            <w:r w:rsidRPr="00F82F49">
              <w:rPr>
                <w:rFonts w:ascii="Consolas" w:eastAsia="宋体" w:hAnsi="Consolas" w:cs="宋体"/>
                <w:bCs w:val="0"/>
                <w:color w:val="D4D4D4"/>
                <w:szCs w:val="21"/>
              </w:rPr>
              <w:t>,</w:t>
            </w:r>
            <w:r w:rsidRPr="00F82F49">
              <w:rPr>
                <w:rFonts w:ascii="Consolas" w:eastAsia="宋体" w:hAnsi="Consolas" w:cs="宋体"/>
                <w:bCs w:val="0"/>
                <w:color w:val="CE9178"/>
                <w:szCs w:val="21"/>
              </w:rPr>
              <w:t>"run"</w:t>
            </w:r>
            <w:r w:rsidRPr="00F82F49">
              <w:rPr>
                <w:rFonts w:ascii="Consolas" w:eastAsia="宋体" w:hAnsi="Consolas" w:cs="宋体"/>
                <w:bCs w:val="0"/>
                <w:color w:val="D4D4D4"/>
                <w:szCs w:val="21"/>
              </w:rPr>
              <w:t>]</w:t>
            </w:r>
          </w:p>
        </w:tc>
      </w:tr>
    </w:tbl>
    <w:p w14:paraId="308866E1" w14:textId="77777777" w:rsidR="00AA77D0" w:rsidRPr="00F82F49" w:rsidRDefault="00AA77D0" w:rsidP="00AA77D0">
      <w:pPr>
        <w:ind w:firstLine="420"/>
      </w:pPr>
    </w:p>
    <w:p w14:paraId="7BDFA2A5" w14:textId="77777777" w:rsidR="00AA77D0" w:rsidRDefault="00AA77D0" w:rsidP="00AA77D0">
      <w:pPr>
        <w:pStyle w:val="3"/>
        <w:ind w:firstLine="420"/>
      </w:pPr>
      <w:r>
        <w:rPr>
          <w:rFonts w:hint="eastAsia"/>
        </w:rPr>
        <w:t>构建并运行</w:t>
      </w:r>
    </w:p>
    <w:p w14:paraId="4D6F9D22" w14:textId="77777777" w:rsidR="00AA77D0" w:rsidRDefault="00AA77D0" w:rsidP="00AA77D0">
      <w:pPr>
        <w:ind w:firstLine="420"/>
      </w:pPr>
      <w:r>
        <w:rPr>
          <w:rFonts w:hint="eastAsia"/>
        </w:rPr>
        <w:t>构建：</w:t>
      </w:r>
      <w:r>
        <w:rPr>
          <w:rFonts w:hint="eastAsia"/>
        </w:rPr>
        <w:t xml:space="preserve">docker build </w:t>
      </w:r>
      <w:r>
        <w:rPr>
          <w:rFonts w:hint="eastAsia"/>
        </w:rPr>
        <w:t>文件夹</w:t>
      </w:r>
      <w:r>
        <w:rPr>
          <w:rFonts w:hint="eastAsia"/>
        </w:rPr>
        <w:t xml:space="preserve"> -t</w:t>
      </w:r>
      <w:r>
        <w:t xml:space="preserve"> ”</w:t>
      </w:r>
      <w:r>
        <w:rPr>
          <w:rFonts w:hint="eastAsia"/>
        </w:rPr>
        <w:t>镜像名称</w:t>
      </w:r>
      <w:r>
        <w:rPr>
          <w:rFonts w:hint="eastAsia"/>
        </w:rPr>
        <w:t>:</w:t>
      </w:r>
      <w:r>
        <w:rPr>
          <w:rFonts w:hint="eastAsia"/>
        </w:rPr>
        <w:t>版本号</w:t>
      </w:r>
      <w:r>
        <w:t>”</w:t>
      </w:r>
    </w:p>
    <w:p w14:paraId="4DEC11AB" w14:textId="77777777" w:rsidR="00AA77D0" w:rsidRDefault="00AA77D0" w:rsidP="00AA77D0">
      <w:pPr>
        <w:ind w:firstLine="420"/>
      </w:pPr>
      <w:r>
        <w:rPr>
          <w:rFonts w:hint="eastAsia"/>
        </w:rPr>
        <w:t>运行：</w:t>
      </w:r>
      <w:r>
        <w:rPr>
          <w:rFonts w:hint="eastAsia"/>
        </w:rPr>
        <w:t xml:space="preserve">docker run --name </w:t>
      </w:r>
      <w:r>
        <w:rPr>
          <w:rFonts w:hint="eastAsia"/>
        </w:rPr>
        <w:t>应用名称</w:t>
      </w:r>
      <w:r>
        <w:rPr>
          <w:rFonts w:hint="eastAsia"/>
        </w:rPr>
        <w:t xml:space="preserve"> -p 8083:8080 -d </w:t>
      </w:r>
      <w:r>
        <w:t>”</w:t>
      </w:r>
      <w:r>
        <w:rPr>
          <w:rFonts w:hint="eastAsia"/>
        </w:rPr>
        <w:t>镜像名称</w:t>
      </w:r>
      <w:r>
        <w:rPr>
          <w:rFonts w:hint="eastAsia"/>
        </w:rPr>
        <w:t>:</w:t>
      </w:r>
      <w:r>
        <w:rPr>
          <w:rFonts w:hint="eastAsia"/>
        </w:rPr>
        <w:t>版本号</w:t>
      </w:r>
      <w:r>
        <w:t>”</w:t>
      </w:r>
    </w:p>
    <w:p w14:paraId="746EB1AC" w14:textId="77777777" w:rsidR="00AA77D0" w:rsidRDefault="00AA77D0" w:rsidP="00AA77D0">
      <w:pPr>
        <w:ind w:firstLine="420"/>
      </w:pPr>
    </w:p>
    <w:p w14:paraId="55A30A8B" w14:textId="77777777" w:rsidR="00AA77D0" w:rsidRPr="007F67C0" w:rsidRDefault="00AA77D0" w:rsidP="00AA77D0">
      <w:pPr>
        <w:ind w:firstLine="420"/>
      </w:pPr>
    </w:p>
    <w:p w14:paraId="6AD86876" w14:textId="77777777" w:rsidR="00AA77D0" w:rsidRDefault="00AA77D0" w:rsidP="00AA77D0">
      <w:pPr>
        <w:pStyle w:val="2"/>
      </w:pPr>
      <w:r>
        <w:rPr>
          <w:rFonts w:hint="eastAsia"/>
        </w:rPr>
        <w:t>docker</w:t>
      </w:r>
      <w:r>
        <w:rPr>
          <w:rFonts w:hint="eastAsia"/>
        </w:rPr>
        <w:t>运行</w:t>
      </w:r>
      <w:r>
        <w:rPr>
          <w:rFonts w:hint="eastAsia"/>
        </w:rPr>
        <w:t>jar</w:t>
      </w:r>
      <w:r>
        <w:rPr>
          <w:rFonts w:hint="eastAsia"/>
        </w:rPr>
        <w:t>包</w:t>
      </w:r>
    </w:p>
    <w:p w14:paraId="0B2C5B46" w14:textId="77777777" w:rsidR="00AA77D0" w:rsidRDefault="00AA77D0" w:rsidP="00AA77D0">
      <w:pPr>
        <w:pStyle w:val="3"/>
        <w:ind w:firstLine="420"/>
      </w:pPr>
      <w:r>
        <w:rPr>
          <w:rFonts w:hint="eastAsia"/>
        </w:rPr>
        <w:t>app</w:t>
      </w:r>
      <w:r>
        <w:rPr>
          <w:rFonts w:hint="eastAsia"/>
        </w:rPr>
        <w:t>文件夹</w:t>
      </w:r>
    </w:p>
    <w:p w14:paraId="3FB64F31" w14:textId="77777777" w:rsidR="00AA77D0" w:rsidRDefault="00AA77D0" w:rsidP="00AA77D0">
      <w:pPr>
        <w:ind w:firstLine="420"/>
      </w:pPr>
      <w:r>
        <w:rPr>
          <w:rFonts w:hint="eastAsia"/>
        </w:rPr>
        <w:t>创建</w:t>
      </w:r>
      <w:r>
        <w:rPr>
          <w:rFonts w:hint="eastAsia"/>
        </w:rPr>
        <w:t>app</w:t>
      </w:r>
      <w:r>
        <w:rPr>
          <w:rFonts w:hint="eastAsia"/>
        </w:rPr>
        <w:t>文件夹：包含</w:t>
      </w:r>
      <w:r>
        <w:rPr>
          <w:rFonts w:hint="eastAsia"/>
        </w:rPr>
        <w:t>Dockerfile</w:t>
      </w:r>
      <w:r>
        <w:rPr>
          <w:rFonts w:hint="eastAsia"/>
        </w:rPr>
        <w:t>文件和项目</w:t>
      </w:r>
      <w:r>
        <w:rPr>
          <w:rFonts w:hint="eastAsia"/>
        </w:rPr>
        <w:t>jar</w:t>
      </w:r>
      <w:r>
        <w:rPr>
          <w:rFonts w:hint="eastAsia"/>
        </w:rPr>
        <w:t>包</w:t>
      </w:r>
    </w:p>
    <w:p w14:paraId="5008DE92" w14:textId="77777777" w:rsidR="00AA77D0" w:rsidRDefault="00AA77D0" w:rsidP="00AA77D0">
      <w:pPr>
        <w:ind w:firstLine="420"/>
      </w:pPr>
      <w:r>
        <w:rPr>
          <w:noProof/>
        </w:rPr>
        <w:drawing>
          <wp:inline distT="0" distB="0" distL="0" distR="0" wp14:anchorId="23907EF5" wp14:editId="796355A4">
            <wp:extent cx="4686706" cy="103641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706" cy="1036410"/>
                    </a:xfrm>
                    <a:prstGeom prst="rect">
                      <a:avLst/>
                    </a:prstGeom>
                  </pic:spPr>
                </pic:pic>
              </a:graphicData>
            </a:graphic>
          </wp:inline>
        </w:drawing>
      </w:r>
    </w:p>
    <w:p w14:paraId="7F4F63B9" w14:textId="77777777" w:rsidR="00AA77D0" w:rsidRPr="00C516EF" w:rsidRDefault="00AA77D0" w:rsidP="00AA77D0">
      <w:pPr>
        <w:ind w:firstLine="420"/>
      </w:pPr>
      <w:r>
        <w:tab/>
      </w:r>
    </w:p>
    <w:p w14:paraId="23B1A47F" w14:textId="77777777" w:rsidR="00AA77D0" w:rsidRDefault="00AA77D0" w:rsidP="00AA77D0">
      <w:pPr>
        <w:pStyle w:val="3"/>
        <w:ind w:firstLine="420"/>
      </w:pPr>
      <w:r w:rsidRPr="00F82F49">
        <w:t>Dockerfile</w:t>
      </w:r>
    </w:p>
    <w:tbl>
      <w:tblPr>
        <w:tblStyle w:val="ab"/>
        <w:tblW w:w="0" w:type="auto"/>
        <w:tblLook w:val="04A0" w:firstRow="1" w:lastRow="0" w:firstColumn="1" w:lastColumn="0" w:noHBand="0" w:noVBand="1"/>
      </w:tblPr>
      <w:tblGrid>
        <w:gridCol w:w="8296"/>
      </w:tblGrid>
      <w:tr w:rsidR="00AA77D0" w14:paraId="6EC4DA58" w14:textId="77777777" w:rsidTr="00CC2D64">
        <w:tc>
          <w:tcPr>
            <w:tcW w:w="8296" w:type="dxa"/>
          </w:tcPr>
          <w:p w14:paraId="71007260" w14:textId="77777777" w:rsidR="00AA77D0" w:rsidRPr="00F67D48"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67D48">
              <w:rPr>
                <w:rFonts w:ascii="Consolas" w:eastAsia="宋体" w:hAnsi="Consolas" w:cs="宋体"/>
                <w:bCs w:val="0"/>
                <w:color w:val="569CD6"/>
                <w:szCs w:val="21"/>
              </w:rPr>
              <w:t>FROM</w:t>
            </w:r>
            <w:r w:rsidRPr="00F67D48">
              <w:rPr>
                <w:rFonts w:ascii="Consolas" w:eastAsia="宋体" w:hAnsi="Consolas" w:cs="宋体"/>
                <w:bCs w:val="0"/>
                <w:color w:val="D4D4D4"/>
                <w:szCs w:val="21"/>
              </w:rPr>
              <w:t xml:space="preserve"> openjdk</w:t>
            </w:r>
          </w:p>
          <w:p w14:paraId="3930CFB3" w14:textId="77777777" w:rsidR="00AA77D0" w:rsidRPr="00F67D48"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67D48">
              <w:rPr>
                <w:rFonts w:ascii="Consolas" w:eastAsia="宋体" w:hAnsi="Consolas" w:cs="宋体"/>
                <w:bCs w:val="0"/>
                <w:color w:val="569CD6"/>
                <w:szCs w:val="21"/>
              </w:rPr>
              <w:t>ENV</w:t>
            </w:r>
            <w:r w:rsidRPr="00F67D48">
              <w:rPr>
                <w:rFonts w:ascii="Consolas" w:eastAsia="宋体" w:hAnsi="Consolas" w:cs="宋体"/>
                <w:bCs w:val="0"/>
                <w:color w:val="D4D4D4"/>
                <w:szCs w:val="21"/>
              </w:rPr>
              <w:t xml:space="preserve"> WORKPATH=/usr/src/myapp</w:t>
            </w:r>
          </w:p>
          <w:p w14:paraId="209CE590" w14:textId="77777777" w:rsidR="00AA77D0" w:rsidRPr="00F67D48"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67D48">
              <w:rPr>
                <w:rFonts w:ascii="Consolas" w:eastAsia="宋体" w:hAnsi="Consolas" w:cs="宋体"/>
                <w:bCs w:val="0"/>
                <w:color w:val="569CD6"/>
                <w:szCs w:val="21"/>
              </w:rPr>
              <w:t>COPY</w:t>
            </w:r>
            <w:r w:rsidRPr="00F67D48">
              <w:rPr>
                <w:rFonts w:ascii="Consolas" w:eastAsia="宋体" w:hAnsi="Consolas" w:cs="宋体"/>
                <w:bCs w:val="0"/>
                <w:color w:val="D4D4D4"/>
                <w:szCs w:val="21"/>
              </w:rPr>
              <w:t xml:space="preserve"> . ${WORKPATH}</w:t>
            </w:r>
          </w:p>
          <w:p w14:paraId="3E1F8F7E" w14:textId="77777777" w:rsidR="00AA77D0"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67D48">
              <w:rPr>
                <w:rFonts w:ascii="Consolas" w:eastAsia="宋体" w:hAnsi="Consolas" w:cs="宋体"/>
                <w:bCs w:val="0"/>
                <w:color w:val="569CD6"/>
                <w:szCs w:val="21"/>
              </w:rPr>
              <w:t>WORKDIR</w:t>
            </w:r>
            <w:r w:rsidRPr="00F67D48">
              <w:rPr>
                <w:rFonts w:ascii="Consolas" w:eastAsia="宋体" w:hAnsi="Consolas" w:cs="宋体"/>
                <w:bCs w:val="0"/>
                <w:color w:val="D4D4D4"/>
                <w:szCs w:val="21"/>
              </w:rPr>
              <w:t xml:space="preserve"> ${WORKPATH}</w:t>
            </w:r>
          </w:p>
          <w:p w14:paraId="5BD0A7DE" w14:textId="77777777" w:rsidR="00AA77D0" w:rsidRPr="00290A82" w:rsidRDefault="00AA77D0" w:rsidP="00CC2D64">
            <w:pPr>
              <w:widowControl/>
              <w:shd w:val="clear" w:color="auto" w:fill="1E1E1E"/>
              <w:spacing w:line="285" w:lineRule="atLeast"/>
              <w:ind w:firstLineChars="0" w:firstLine="0"/>
              <w:jc w:val="left"/>
              <w:rPr>
                <w:rFonts w:ascii="Consolas" w:eastAsia="宋体" w:hAnsi="Consolas" w:cs="宋体"/>
                <w:bCs w:val="0"/>
                <w:color w:val="D4D4D4"/>
                <w:szCs w:val="21"/>
              </w:rPr>
            </w:pPr>
            <w:r w:rsidRPr="00F67D48">
              <w:rPr>
                <w:rFonts w:ascii="Consolas" w:eastAsia="宋体" w:hAnsi="Consolas" w:cs="宋体"/>
                <w:bCs w:val="0"/>
                <w:color w:val="569CD6"/>
                <w:szCs w:val="21"/>
              </w:rPr>
              <w:t>CMD</w:t>
            </w:r>
            <w:r w:rsidRPr="00F67D48">
              <w:rPr>
                <w:rFonts w:ascii="Consolas" w:eastAsia="宋体" w:hAnsi="Consolas" w:cs="宋体"/>
                <w:bCs w:val="0"/>
                <w:color w:val="D4D4D4"/>
                <w:szCs w:val="21"/>
              </w:rPr>
              <w:t xml:space="preserve"> [</w:t>
            </w:r>
            <w:r w:rsidRPr="00F67D48">
              <w:rPr>
                <w:rFonts w:ascii="Consolas" w:eastAsia="宋体" w:hAnsi="Consolas" w:cs="宋体"/>
                <w:bCs w:val="0"/>
                <w:color w:val="CE9178"/>
                <w:szCs w:val="21"/>
              </w:rPr>
              <w:t>"java"</w:t>
            </w:r>
            <w:r w:rsidRPr="00F67D48">
              <w:rPr>
                <w:rFonts w:ascii="Consolas" w:eastAsia="宋体" w:hAnsi="Consolas" w:cs="宋体"/>
                <w:bCs w:val="0"/>
                <w:color w:val="D4D4D4"/>
                <w:szCs w:val="21"/>
              </w:rPr>
              <w:t>,</w:t>
            </w:r>
            <w:r w:rsidRPr="00F67D48">
              <w:rPr>
                <w:rFonts w:ascii="Consolas" w:eastAsia="宋体" w:hAnsi="Consolas" w:cs="宋体"/>
                <w:bCs w:val="0"/>
                <w:color w:val="CE9178"/>
                <w:szCs w:val="21"/>
              </w:rPr>
              <w:t>"-jar"</w:t>
            </w:r>
            <w:r w:rsidRPr="00F67D48">
              <w:rPr>
                <w:rFonts w:ascii="Consolas" w:eastAsia="宋体" w:hAnsi="Consolas" w:cs="宋体"/>
                <w:bCs w:val="0"/>
                <w:color w:val="D4D4D4"/>
                <w:szCs w:val="21"/>
              </w:rPr>
              <w:t>,</w:t>
            </w:r>
            <w:r w:rsidRPr="00F67D48">
              <w:rPr>
                <w:rFonts w:ascii="Consolas" w:eastAsia="宋体" w:hAnsi="Consolas" w:cs="宋体"/>
                <w:bCs w:val="0"/>
                <w:color w:val="CE9178"/>
                <w:szCs w:val="21"/>
              </w:rPr>
              <w:t>"app.jar"</w:t>
            </w:r>
            <w:r w:rsidRPr="00F67D48">
              <w:rPr>
                <w:rFonts w:ascii="Consolas" w:eastAsia="宋体" w:hAnsi="Consolas" w:cs="宋体"/>
                <w:bCs w:val="0"/>
                <w:color w:val="D4D4D4"/>
                <w:szCs w:val="21"/>
              </w:rPr>
              <w:t>]</w:t>
            </w:r>
          </w:p>
        </w:tc>
      </w:tr>
    </w:tbl>
    <w:p w14:paraId="10F954FD" w14:textId="77777777" w:rsidR="00AA77D0" w:rsidRPr="00F82F49" w:rsidRDefault="00AA77D0" w:rsidP="00AA77D0">
      <w:pPr>
        <w:ind w:firstLine="420"/>
      </w:pPr>
    </w:p>
    <w:p w14:paraId="483E1A7E" w14:textId="77777777" w:rsidR="00AA77D0" w:rsidRDefault="00AA77D0" w:rsidP="00AA77D0">
      <w:pPr>
        <w:pStyle w:val="3"/>
        <w:ind w:firstLine="420"/>
      </w:pPr>
      <w:r>
        <w:rPr>
          <w:rFonts w:hint="eastAsia"/>
        </w:rPr>
        <w:t>构建并运行</w:t>
      </w:r>
    </w:p>
    <w:p w14:paraId="118B308A" w14:textId="77777777" w:rsidR="00AA77D0" w:rsidRDefault="00AA77D0" w:rsidP="00AA77D0">
      <w:pPr>
        <w:ind w:firstLine="420"/>
      </w:pPr>
      <w:r>
        <w:rPr>
          <w:rFonts w:hint="eastAsia"/>
        </w:rPr>
        <w:t>构建：</w:t>
      </w:r>
      <w:r>
        <w:rPr>
          <w:rFonts w:hint="eastAsia"/>
        </w:rPr>
        <w:t xml:space="preserve">docker build </w:t>
      </w:r>
      <w:r>
        <w:rPr>
          <w:rFonts w:hint="eastAsia"/>
        </w:rPr>
        <w:t>文件夹</w:t>
      </w:r>
      <w:r>
        <w:rPr>
          <w:rFonts w:hint="eastAsia"/>
        </w:rPr>
        <w:t xml:space="preserve"> -t</w:t>
      </w:r>
      <w:r>
        <w:t xml:space="preserve"> ”</w:t>
      </w:r>
      <w:r>
        <w:rPr>
          <w:rFonts w:hint="eastAsia"/>
        </w:rPr>
        <w:t>镜像名称</w:t>
      </w:r>
      <w:r>
        <w:rPr>
          <w:rFonts w:hint="eastAsia"/>
        </w:rPr>
        <w:t>:</w:t>
      </w:r>
      <w:r>
        <w:rPr>
          <w:rFonts w:hint="eastAsia"/>
        </w:rPr>
        <w:t>版本号</w:t>
      </w:r>
      <w:r>
        <w:t>”</w:t>
      </w:r>
    </w:p>
    <w:p w14:paraId="23D1CCAA" w14:textId="77777777" w:rsidR="00AA77D0" w:rsidRDefault="00AA77D0" w:rsidP="00AA77D0">
      <w:pPr>
        <w:ind w:firstLine="420"/>
      </w:pPr>
      <w:r>
        <w:rPr>
          <w:rFonts w:hint="eastAsia"/>
        </w:rPr>
        <w:t>运行：</w:t>
      </w:r>
      <w:r>
        <w:rPr>
          <w:rFonts w:hint="eastAsia"/>
        </w:rPr>
        <w:t xml:space="preserve">docker run --name </w:t>
      </w:r>
      <w:r>
        <w:rPr>
          <w:rFonts w:hint="eastAsia"/>
        </w:rPr>
        <w:t>应用名称</w:t>
      </w:r>
      <w:r>
        <w:rPr>
          <w:rFonts w:hint="eastAsia"/>
        </w:rPr>
        <w:t xml:space="preserve"> -p 8083:8080 -d </w:t>
      </w:r>
      <w:r>
        <w:t>”</w:t>
      </w:r>
      <w:r>
        <w:rPr>
          <w:rFonts w:hint="eastAsia"/>
        </w:rPr>
        <w:t>镜像名称</w:t>
      </w:r>
      <w:r>
        <w:rPr>
          <w:rFonts w:hint="eastAsia"/>
        </w:rPr>
        <w:t>:</w:t>
      </w:r>
      <w:r>
        <w:rPr>
          <w:rFonts w:hint="eastAsia"/>
        </w:rPr>
        <w:t>版本号</w:t>
      </w:r>
      <w:r>
        <w:t>”</w:t>
      </w:r>
    </w:p>
    <w:p w14:paraId="560E4CEF" w14:textId="77777777" w:rsidR="00AA77D0" w:rsidRDefault="00AA77D0" w:rsidP="00AA77D0">
      <w:pPr>
        <w:pStyle w:val="2"/>
      </w:pPr>
      <w:r>
        <w:rPr>
          <w:rFonts w:hint="eastAsia"/>
        </w:rPr>
        <w:t>solr</w:t>
      </w:r>
      <w:r>
        <w:t>7</w:t>
      </w:r>
      <w:r>
        <w:rPr>
          <w:rFonts w:hint="eastAsia"/>
        </w:rPr>
        <w:t>安装</w:t>
      </w:r>
    </w:p>
    <w:p w14:paraId="7DAA606F" w14:textId="77777777" w:rsidR="00AA77D0" w:rsidRDefault="00AA77D0" w:rsidP="00AA77D0">
      <w:pPr>
        <w:pStyle w:val="3"/>
        <w:ind w:firstLine="420"/>
      </w:pPr>
      <w:r>
        <w:rPr>
          <w:rFonts w:hint="eastAsia"/>
        </w:rPr>
        <w:t>安装</w:t>
      </w:r>
      <w:r>
        <w:rPr>
          <w:rFonts w:hint="eastAsia"/>
        </w:rPr>
        <w:t>solr</w:t>
      </w:r>
    </w:p>
    <w:p w14:paraId="0C428CF2" w14:textId="77777777" w:rsidR="00AA77D0" w:rsidRPr="001E4AED" w:rsidRDefault="00AA77D0" w:rsidP="00AA77D0">
      <w:pPr>
        <w:ind w:firstLine="420"/>
      </w:pPr>
      <w:r>
        <w:rPr>
          <w:rFonts w:hint="eastAsia"/>
        </w:rPr>
        <w:t>下面这个镜像非官方</w:t>
      </w:r>
    </w:p>
    <w:tbl>
      <w:tblPr>
        <w:tblStyle w:val="ab"/>
        <w:tblW w:w="0" w:type="auto"/>
        <w:tblLook w:val="04A0" w:firstRow="1" w:lastRow="0" w:firstColumn="1" w:lastColumn="0" w:noHBand="0" w:noVBand="1"/>
      </w:tblPr>
      <w:tblGrid>
        <w:gridCol w:w="8296"/>
      </w:tblGrid>
      <w:tr w:rsidR="00AA77D0" w14:paraId="7664F269" w14:textId="77777777" w:rsidTr="00CC2D64">
        <w:tc>
          <w:tcPr>
            <w:tcW w:w="8296" w:type="dxa"/>
          </w:tcPr>
          <w:p w14:paraId="7025D4E3" w14:textId="77777777" w:rsidR="00AA77D0" w:rsidRDefault="00AA77D0" w:rsidP="00CC2D64">
            <w:pPr>
              <w:ind w:firstLineChars="0" w:firstLine="0"/>
            </w:pPr>
            <w:r w:rsidRPr="00F60A3B">
              <w:t>docker run --name ego-mq -p 8161:8161 -p 61616:61616 -d webcenter/activemq</w:t>
            </w:r>
          </w:p>
        </w:tc>
      </w:tr>
    </w:tbl>
    <w:p w14:paraId="19B4A05B" w14:textId="77777777" w:rsidR="00AA77D0" w:rsidRPr="004F14D8" w:rsidRDefault="00AA77D0" w:rsidP="00AA77D0">
      <w:pPr>
        <w:ind w:firstLine="420"/>
      </w:pPr>
    </w:p>
    <w:p w14:paraId="4178806D" w14:textId="77777777" w:rsidR="00AA77D0" w:rsidRDefault="00AA77D0" w:rsidP="00AA77D0">
      <w:pPr>
        <w:pStyle w:val="3"/>
        <w:ind w:firstLine="420"/>
      </w:pPr>
      <w:r>
        <w:rPr>
          <w:rFonts w:hint="eastAsia"/>
        </w:rPr>
        <w:t>solr</w:t>
      </w:r>
      <w:r>
        <w:t>4</w:t>
      </w:r>
      <w:r>
        <w:rPr>
          <w:rFonts w:hint="eastAsia"/>
        </w:rPr>
        <w:t>和</w:t>
      </w:r>
      <w:r>
        <w:rPr>
          <w:rFonts w:hint="eastAsia"/>
        </w:rPr>
        <w:t>solr</w:t>
      </w:r>
      <w:r>
        <w:t>7</w:t>
      </w:r>
      <w:r>
        <w:rPr>
          <w:rFonts w:hint="eastAsia"/>
        </w:rPr>
        <w:t>的区别</w:t>
      </w:r>
    </w:p>
    <w:p w14:paraId="46E3A65F" w14:textId="77777777" w:rsidR="00AA77D0" w:rsidRDefault="00AA77D0" w:rsidP="00AA77D0">
      <w:pPr>
        <w:ind w:firstLine="420"/>
      </w:pPr>
      <w:r>
        <w:rPr>
          <w:rFonts w:hint="eastAsia"/>
        </w:rPr>
        <w:t>配置有所变化：</w:t>
      </w:r>
    </w:p>
    <w:p w14:paraId="26725D02" w14:textId="77777777" w:rsidR="00AA77D0" w:rsidRDefault="00AA77D0" w:rsidP="00AA77D0">
      <w:pPr>
        <w:ind w:firstLineChars="0" w:firstLine="0"/>
      </w:pPr>
      <w:r>
        <w:tab/>
      </w:r>
      <w:r>
        <w:rPr>
          <w:rFonts w:hint="eastAsia"/>
        </w:rPr>
        <w:t>solr</w:t>
      </w:r>
      <w:r>
        <w:t>4</w:t>
      </w:r>
      <w:r>
        <w:rPr>
          <w:rFonts w:hint="eastAsia"/>
        </w:rPr>
        <w:t>:</w:t>
      </w:r>
      <w:r>
        <w:rPr>
          <w:rFonts w:hint="eastAsia"/>
        </w:rPr>
        <w:t>在</w:t>
      </w:r>
      <w:r>
        <w:rPr>
          <w:rFonts w:hint="eastAsia"/>
        </w:rPr>
        <w:t xml:space="preserve">solr-home </w:t>
      </w:r>
      <w:r>
        <w:rPr>
          <w:rFonts w:hint="eastAsia"/>
        </w:rPr>
        <w:t>里面新一个</w:t>
      </w:r>
      <w:r>
        <w:rPr>
          <w:rFonts w:hint="eastAsia"/>
        </w:rPr>
        <w:t>sxt</w:t>
      </w:r>
      <w:r>
        <w:rPr>
          <w:rFonts w:hint="eastAsia"/>
        </w:rPr>
        <w:t>的文件夹，在该文件夹里面包含一个</w:t>
      </w:r>
      <w:r>
        <w:rPr>
          <w:rFonts w:hint="eastAsia"/>
        </w:rPr>
        <w:t>conf</w:t>
      </w:r>
      <w:r>
        <w:rPr>
          <w:rFonts w:hint="eastAsia"/>
        </w:rPr>
        <w:t>，</w:t>
      </w:r>
    </w:p>
    <w:p w14:paraId="0C66EF0B" w14:textId="77777777" w:rsidR="00AA77D0" w:rsidRDefault="00AA77D0" w:rsidP="00AA77D0">
      <w:pPr>
        <w:ind w:firstLineChars="0" w:firstLine="0"/>
      </w:pPr>
      <w:r>
        <w:rPr>
          <w:rFonts w:hint="eastAsia"/>
        </w:rPr>
        <w:t xml:space="preserve">Conf </w:t>
      </w:r>
      <w:r>
        <w:rPr>
          <w:rFonts w:hint="eastAsia"/>
        </w:rPr>
        <w:t>必须有</w:t>
      </w:r>
      <w:r>
        <w:rPr>
          <w:rFonts w:hint="eastAsia"/>
        </w:rPr>
        <w:t>schema.xml</w:t>
      </w:r>
    </w:p>
    <w:p w14:paraId="63ED4040" w14:textId="77777777" w:rsidR="00AA77D0" w:rsidRDefault="00AA77D0" w:rsidP="00AA77D0">
      <w:pPr>
        <w:ind w:firstLine="420"/>
      </w:pPr>
      <w:r>
        <w:t>solr7</w:t>
      </w:r>
      <w:r>
        <w:rPr>
          <w:rFonts w:hint="eastAsia"/>
        </w:rPr>
        <w:t>：在</w:t>
      </w:r>
      <w:r>
        <w:rPr>
          <w:rFonts w:hint="eastAsia"/>
        </w:rPr>
        <w:t>/</w:t>
      </w:r>
      <w:r>
        <w:t>opt/solr</w:t>
      </w:r>
      <w:r>
        <w:rPr>
          <w:rFonts w:hint="eastAsia"/>
        </w:rPr>
        <w:t>/</w:t>
      </w:r>
      <w:r>
        <w:t xml:space="preserve">server/solr </w:t>
      </w:r>
    </w:p>
    <w:p w14:paraId="1FC6CD7D" w14:textId="77777777" w:rsidR="00AA77D0" w:rsidRDefault="00AA77D0" w:rsidP="00AA77D0">
      <w:pPr>
        <w:ind w:firstLine="420"/>
      </w:pPr>
      <w:r>
        <w:rPr>
          <w:rFonts w:hint="eastAsia"/>
        </w:rPr>
        <w:t>执行命令：创建</w:t>
      </w:r>
      <w:r>
        <w:rPr>
          <w:rFonts w:hint="eastAsia"/>
        </w:rPr>
        <w:t>ego</w:t>
      </w:r>
      <w:r>
        <w:rPr>
          <w:rFonts w:hint="eastAsia"/>
        </w:rPr>
        <w:t>容器</w:t>
      </w:r>
    </w:p>
    <w:tbl>
      <w:tblPr>
        <w:tblStyle w:val="ab"/>
        <w:tblW w:w="0" w:type="auto"/>
        <w:tblLayout w:type="fixed"/>
        <w:tblLook w:val="0000" w:firstRow="0" w:lastRow="0" w:firstColumn="0" w:lastColumn="0" w:noHBand="0" w:noVBand="0"/>
      </w:tblPr>
      <w:tblGrid>
        <w:gridCol w:w="8522"/>
      </w:tblGrid>
      <w:tr w:rsidR="00AA77D0" w14:paraId="4EFB577E" w14:textId="77777777" w:rsidTr="00CC2D64">
        <w:tc>
          <w:tcPr>
            <w:tcW w:w="8522" w:type="dxa"/>
            <w:vAlign w:val="top"/>
          </w:tcPr>
          <w:p w14:paraId="28C60004" w14:textId="77777777" w:rsidR="00AA77D0" w:rsidRDefault="00AA77D0" w:rsidP="00CC2D64">
            <w:pPr>
              <w:pStyle w:val="HTML"/>
              <w:shd w:val="clear" w:color="auto" w:fill="FBFBFC"/>
              <w:spacing w:line="22" w:lineRule="atLeast"/>
              <w:ind w:firstLine="360"/>
              <w:rPr>
                <w:rFonts w:eastAsia="宋体"/>
              </w:rPr>
            </w:pPr>
            <w:r>
              <w:rPr>
                <w:rStyle w:val="HTML1"/>
                <w:rFonts w:ascii="Consolas" w:eastAsia="Consolas" w:hAnsi="Consolas" w:cs="Consolas"/>
                <w:color w:val="244357"/>
                <w:sz w:val="18"/>
                <w:szCs w:val="18"/>
                <w:shd w:val="clear" w:color="auto" w:fill="FBFBFC"/>
              </w:rPr>
              <w:t xml:space="preserve">docker exec -it --user=solr </w:t>
            </w:r>
            <w:r>
              <w:rPr>
                <w:rStyle w:val="HTML1"/>
                <w:rFonts w:ascii="Consolas" w:hAnsi="Consolas" w:cs="Consolas" w:hint="eastAsia"/>
                <w:color w:val="244357"/>
                <w:sz w:val="18"/>
                <w:szCs w:val="18"/>
                <w:shd w:val="clear" w:color="auto" w:fill="FBFBFC"/>
              </w:rPr>
              <w:t>容器名称</w:t>
            </w:r>
            <w:r>
              <w:rPr>
                <w:rStyle w:val="HTML1"/>
                <w:rFonts w:ascii="Consolas" w:eastAsia="Consolas" w:hAnsi="Consolas" w:cs="Consolas"/>
                <w:color w:val="244357"/>
                <w:sz w:val="18"/>
                <w:szCs w:val="18"/>
                <w:shd w:val="clear" w:color="auto" w:fill="FBFBFC"/>
              </w:rPr>
              <w:t xml:space="preserve"> bin/solr create_core -c </w:t>
            </w:r>
            <w:r>
              <w:rPr>
                <w:rStyle w:val="HTML1"/>
                <w:rFonts w:ascii="Consolas" w:hAnsi="Consolas" w:cs="Consolas" w:hint="eastAsia"/>
                <w:color w:val="244357"/>
                <w:sz w:val="18"/>
                <w:szCs w:val="18"/>
                <w:shd w:val="clear" w:color="auto" w:fill="FBFBFC"/>
              </w:rPr>
              <w:t>core</w:t>
            </w:r>
            <w:r>
              <w:rPr>
                <w:rStyle w:val="HTML1"/>
                <w:rFonts w:ascii="Consolas" w:hAnsi="Consolas" w:cs="Consolas" w:hint="eastAsia"/>
                <w:color w:val="244357"/>
                <w:sz w:val="18"/>
                <w:szCs w:val="18"/>
                <w:shd w:val="clear" w:color="auto" w:fill="FBFBFC"/>
              </w:rPr>
              <w:t>的名称</w:t>
            </w:r>
          </w:p>
        </w:tc>
      </w:tr>
      <w:tr w:rsidR="00AA77D0" w14:paraId="2949FC54" w14:textId="77777777" w:rsidTr="00CC2D64">
        <w:tc>
          <w:tcPr>
            <w:tcW w:w="8522" w:type="dxa"/>
            <w:vAlign w:val="top"/>
          </w:tcPr>
          <w:p w14:paraId="1B5865E7" w14:textId="77777777" w:rsidR="00AA77D0" w:rsidRPr="007C2D18" w:rsidRDefault="00AA77D0" w:rsidP="00CC2D64">
            <w:pPr>
              <w:pStyle w:val="HTML"/>
              <w:shd w:val="clear" w:color="auto" w:fill="FBFBFC"/>
              <w:spacing w:line="22" w:lineRule="atLeast"/>
              <w:ind w:firstLine="360"/>
              <w:rPr>
                <w:rStyle w:val="HTML1"/>
                <w:rFonts w:ascii="Consolas" w:eastAsia="Consolas" w:hAnsi="Consolas" w:cs="Consolas"/>
                <w:color w:val="FFC000"/>
                <w:sz w:val="18"/>
                <w:szCs w:val="18"/>
                <w:shd w:val="clear" w:color="auto" w:fill="FBFBFC"/>
              </w:rPr>
            </w:pPr>
            <w:r w:rsidRPr="005658A6">
              <w:rPr>
                <w:rStyle w:val="HTML1"/>
                <w:rFonts w:ascii="Consolas" w:eastAsia="Consolas" w:hAnsi="Consolas" w:cs="Consolas"/>
                <w:sz w:val="18"/>
                <w:szCs w:val="18"/>
                <w:shd w:val="clear" w:color="auto" w:fill="FBFBFC"/>
              </w:rPr>
              <w:t xml:space="preserve">docker exec -it --user=solr </w:t>
            </w:r>
            <w:r w:rsidRPr="005658A6">
              <w:rPr>
                <w:rStyle w:val="HTML1"/>
                <w:rFonts w:ascii="Consolas" w:hAnsi="Consolas" w:cs="Consolas" w:hint="eastAsia"/>
                <w:sz w:val="18"/>
                <w:szCs w:val="18"/>
                <w:highlight w:val="yellow"/>
                <w:shd w:val="clear" w:color="auto" w:fill="FBFBFC"/>
              </w:rPr>
              <w:t>ego-solr</w:t>
            </w:r>
            <w:r w:rsidRPr="005658A6">
              <w:rPr>
                <w:rStyle w:val="HTML1"/>
                <w:rFonts w:ascii="Consolas" w:eastAsia="Consolas" w:hAnsi="Consolas" w:cs="Consolas"/>
                <w:sz w:val="18"/>
                <w:szCs w:val="18"/>
                <w:shd w:val="clear" w:color="auto" w:fill="FBFBFC"/>
              </w:rPr>
              <w:t xml:space="preserve"> bin/solr create_core -c </w:t>
            </w:r>
            <w:r w:rsidRPr="005658A6">
              <w:rPr>
                <w:rStyle w:val="HTML1"/>
                <w:rFonts w:ascii="Consolas" w:hAnsi="Consolas" w:cs="Consolas" w:hint="eastAsia"/>
                <w:sz w:val="18"/>
                <w:szCs w:val="18"/>
                <w:highlight w:val="yellow"/>
                <w:shd w:val="clear" w:color="auto" w:fill="FBFBFC"/>
              </w:rPr>
              <w:t>ego</w:t>
            </w:r>
          </w:p>
        </w:tc>
      </w:tr>
    </w:tbl>
    <w:p w14:paraId="1661D8D7" w14:textId="77777777" w:rsidR="00AA77D0" w:rsidRPr="008F0743" w:rsidRDefault="00AA77D0" w:rsidP="00AA77D0">
      <w:pPr>
        <w:ind w:firstLine="420"/>
      </w:pPr>
    </w:p>
    <w:p w14:paraId="42C87E08" w14:textId="77777777" w:rsidR="00AA77D0" w:rsidRPr="004F14D8" w:rsidRDefault="00AA77D0" w:rsidP="00AA77D0">
      <w:pPr>
        <w:ind w:firstLine="420"/>
        <w:jc w:val="center"/>
      </w:pPr>
      <w:r>
        <w:rPr>
          <w:noProof/>
        </w:rPr>
        <w:drawing>
          <wp:inline distT="0" distB="0" distL="0" distR="0" wp14:anchorId="4F86B309" wp14:editId="7D8F3CE1">
            <wp:extent cx="4968671" cy="1089754"/>
            <wp:effectExtent l="0" t="0" r="381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8671" cy="1089754"/>
                    </a:xfrm>
                    <a:prstGeom prst="rect">
                      <a:avLst/>
                    </a:prstGeom>
                  </pic:spPr>
                </pic:pic>
              </a:graphicData>
            </a:graphic>
          </wp:inline>
        </w:drawing>
      </w:r>
    </w:p>
    <w:p w14:paraId="2097CF27" w14:textId="77777777" w:rsidR="00AA77D0" w:rsidRDefault="00AA77D0" w:rsidP="00AA77D0">
      <w:pPr>
        <w:ind w:firstLine="420"/>
        <w:jc w:val="center"/>
      </w:pPr>
      <w:r>
        <w:rPr>
          <w:noProof/>
        </w:rPr>
        <w:drawing>
          <wp:inline distT="0" distB="0" distL="0" distR="0" wp14:anchorId="7B1F710E" wp14:editId="004126E4">
            <wp:extent cx="4328535" cy="480102"/>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8535" cy="480102"/>
                    </a:xfrm>
                    <a:prstGeom prst="rect">
                      <a:avLst/>
                    </a:prstGeom>
                  </pic:spPr>
                </pic:pic>
              </a:graphicData>
            </a:graphic>
          </wp:inline>
        </w:drawing>
      </w:r>
    </w:p>
    <w:p w14:paraId="7AF2C143" w14:textId="77777777" w:rsidR="00AA77D0" w:rsidRDefault="00AA77D0" w:rsidP="00AA77D0">
      <w:pPr>
        <w:ind w:firstLine="420"/>
      </w:pPr>
      <w:r>
        <w:rPr>
          <w:rFonts w:hint="eastAsia"/>
        </w:rPr>
        <w:t>配置文件的位置：</w:t>
      </w:r>
    </w:p>
    <w:p w14:paraId="4DED2D16" w14:textId="77777777" w:rsidR="00AA77D0" w:rsidRDefault="00AA77D0" w:rsidP="00AA77D0">
      <w:pPr>
        <w:ind w:firstLine="420"/>
      </w:pPr>
      <w:r>
        <w:rPr>
          <w:noProof/>
        </w:rPr>
        <w:drawing>
          <wp:inline distT="0" distB="0" distL="0" distR="0" wp14:anchorId="5E7DB598" wp14:editId="17AC6DFA">
            <wp:extent cx="5274310" cy="416560"/>
            <wp:effectExtent l="0" t="0" r="2540" b="254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6560"/>
                    </a:xfrm>
                    <a:prstGeom prst="rect">
                      <a:avLst/>
                    </a:prstGeom>
                  </pic:spPr>
                </pic:pic>
              </a:graphicData>
            </a:graphic>
          </wp:inline>
        </w:drawing>
      </w:r>
    </w:p>
    <w:p w14:paraId="1EE787AD" w14:textId="77777777" w:rsidR="00AA77D0" w:rsidRDefault="00AA77D0" w:rsidP="00AA77D0">
      <w:pPr>
        <w:pStyle w:val="3"/>
        <w:ind w:firstLine="420"/>
      </w:pPr>
      <w:r>
        <w:rPr>
          <w:rFonts w:hint="eastAsia"/>
        </w:rPr>
        <w:t>修改</w:t>
      </w:r>
      <w:r>
        <w:rPr>
          <w:rFonts w:hint="eastAsia"/>
        </w:rPr>
        <w:t xml:space="preserve">manager-schema </w:t>
      </w:r>
      <w:r>
        <w:rPr>
          <w:rFonts w:hint="eastAsia"/>
        </w:rPr>
        <w:t>文件</w:t>
      </w:r>
    </w:p>
    <w:p w14:paraId="334CB3CB" w14:textId="77777777" w:rsidR="00AA77D0" w:rsidRPr="00C10305" w:rsidRDefault="00AA77D0" w:rsidP="00AA77D0">
      <w:pPr>
        <w:ind w:firstLine="420"/>
      </w:pPr>
      <w:r>
        <w:rPr>
          <w:rFonts w:hint="eastAsia"/>
        </w:rPr>
        <w:t>1</w:t>
      </w:r>
      <w:r>
        <w:rPr>
          <w:rFonts w:hint="eastAsia"/>
        </w:rPr>
        <w:t>、将</w:t>
      </w:r>
      <w:r>
        <w:rPr>
          <w:rFonts w:hint="eastAsia"/>
        </w:rPr>
        <w:t>docker</w:t>
      </w:r>
      <w:r>
        <w:rPr>
          <w:rFonts w:hint="eastAsia"/>
        </w:rPr>
        <w:t>容器中的</w:t>
      </w:r>
      <w:r>
        <w:rPr>
          <w:rFonts w:hint="eastAsia"/>
        </w:rPr>
        <w:t>ego-solr</w:t>
      </w:r>
      <w:r>
        <w:rPr>
          <w:rFonts w:hint="eastAsia"/>
        </w:rPr>
        <w:t>中的</w:t>
      </w:r>
      <w:r w:rsidRPr="00C10305">
        <w:t>managed-schema</w:t>
      </w:r>
      <w:r>
        <w:rPr>
          <w:rFonts w:hint="eastAsia"/>
        </w:rPr>
        <w:t>复制出来进行修改。</w:t>
      </w:r>
    </w:p>
    <w:p w14:paraId="209A3236" w14:textId="77777777" w:rsidR="00AA77D0" w:rsidRPr="00C10305" w:rsidRDefault="00AA77D0" w:rsidP="00AA77D0">
      <w:pPr>
        <w:ind w:firstLine="420"/>
      </w:pPr>
      <w:r w:rsidRPr="00C10305">
        <w:t>docker cp ego-solr:/opt/solr/server/solr/ego/conf/managed-schema  managed-schema</w:t>
      </w:r>
    </w:p>
    <w:p w14:paraId="568515B0" w14:textId="77777777" w:rsidR="00AA77D0" w:rsidRDefault="00AA77D0" w:rsidP="00AA77D0">
      <w:pPr>
        <w:ind w:firstLine="420"/>
      </w:pPr>
      <w:r>
        <w:rPr>
          <w:rFonts w:hint="eastAsia"/>
        </w:rPr>
        <w:t>添加以下字段</w:t>
      </w:r>
    </w:p>
    <w:tbl>
      <w:tblPr>
        <w:tblStyle w:val="ab"/>
        <w:tblW w:w="0" w:type="auto"/>
        <w:tblLayout w:type="fixed"/>
        <w:tblLook w:val="0000" w:firstRow="0" w:lastRow="0" w:firstColumn="0" w:lastColumn="0" w:noHBand="0" w:noVBand="0"/>
      </w:tblPr>
      <w:tblGrid>
        <w:gridCol w:w="8522"/>
      </w:tblGrid>
      <w:tr w:rsidR="00AA77D0" w14:paraId="3FACFADA" w14:textId="77777777" w:rsidTr="00CC2D64">
        <w:tc>
          <w:tcPr>
            <w:tcW w:w="8522" w:type="dxa"/>
            <w:vAlign w:val="top"/>
          </w:tcPr>
          <w:p w14:paraId="4A9DD322" w14:textId="77777777" w:rsidR="00AA77D0" w:rsidRDefault="00AA77D0" w:rsidP="00CC2D64">
            <w:pPr>
              <w:ind w:firstLine="320"/>
              <w:rPr>
                <w:sz w:val="16"/>
                <w:szCs w:val="20"/>
              </w:rPr>
            </w:pPr>
            <w:r>
              <w:rPr>
                <w:rFonts w:hint="eastAsia"/>
                <w:sz w:val="16"/>
                <w:szCs w:val="20"/>
              </w:rPr>
              <w:t>&lt;field name="id" type="string" indexed="true" stored="true" required="true" multiValued="false" /&gt;</w:t>
            </w:r>
          </w:p>
          <w:p w14:paraId="23B9A328" w14:textId="77777777" w:rsidR="00AA77D0" w:rsidRDefault="00AA77D0" w:rsidP="00CC2D64">
            <w:pPr>
              <w:ind w:firstLine="320"/>
              <w:rPr>
                <w:sz w:val="16"/>
                <w:szCs w:val="20"/>
              </w:rPr>
            </w:pPr>
            <w:r>
              <w:rPr>
                <w:rFonts w:hint="eastAsia"/>
                <w:sz w:val="16"/>
                <w:szCs w:val="20"/>
              </w:rPr>
              <w:t>&lt;field name="goods_name" type="text_cn" indexed="true" stored="true" required="true" multiValued="false" /&gt;</w:t>
            </w:r>
          </w:p>
          <w:p w14:paraId="23B50D46" w14:textId="77777777" w:rsidR="00AA77D0" w:rsidRDefault="00AA77D0" w:rsidP="00CC2D64">
            <w:pPr>
              <w:ind w:firstLine="320"/>
              <w:rPr>
                <w:sz w:val="16"/>
                <w:szCs w:val="20"/>
              </w:rPr>
            </w:pPr>
            <w:r>
              <w:rPr>
                <w:rFonts w:hint="eastAsia"/>
                <w:sz w:val="16"/>
                <w:szCs w:val="20"/>
              </w:rPr>
              <w:t>&lt;field name="goods_price" type="pdouble" indexed="true" stored="true" required="true" multiValued="false" /&gt;</w:t>
            </w:r>
          </w:p>
          <w:p w14:paraId="73CB04CD" w14:textId="77777777" w:rsidR="00AA77D0" w:rsidRDefault="00AA77D0" w:rsidP="00CC2D64">
            <w:pPr>
              <w:ind w:firstLine="320"/>
              <w:rPr>
                <w:sz w:val="16"/>
                <w:szCs w:val="20"/>
              </w:rPr>
            </w:pPr>
            <w:r>
              <w:rPr>
                <w:rFonts w:hint="eastAsia"/>
                <w:sz w:val="16"/>
                <w:szCs w:val="20"/>
              </w:rPr>
              <w:t>&lt;field name="goods_img" type="string" indexed="false" stored="true" required="true" multiValued="false" /&gt;</w:t>
            </w:r>
          </w:p>
          <w:p w14:paraId="4E842C86" w14:textId="77777777" w:rsidR="00AA77D0" w:rsidRDefault="00AA77D0" w:rsidP="00CC2D64">
            <w:pPr>
              <w:ind w:firstLine="320"/>
            </w:pPr>
            <w:r>
              <w:rPr>
                <w:rFonts w:hint="eastAsia"/>
                <w:sz w:val="16"/>
                <w:szCs w:val="20"/>
              </w:rPr>
              <w:t>&lt;field name="goods_comment_count" type="plong" indexed="true" stored="true" required="true" multiValued="false" /&gt;</w:t>
            </w:r>
          </w:p>
        </w:tc>
      </w:tr>
    </w:tbl>
    <w:p w14:paraId="6A2065CB" w14:textId="77777777" w:rsidR="00AA77D0" w:rsidRDefault="00AA77D0" w:rsidP="00AA77D0">
      <w:pPr>
        <w:ind w:firstLineChars="0" w:firstLine="0"/>
      </w:pPr>
      <w:r>
        <w:tab/>
      </w:r>
      <w:r>
        <w:rPr>
          <w:rFonts w:hint="eastAsia"/>
        </w:rPr>
        <w:t>加字段类型</w:t>
      </w:r>
    </w:p>
    <w:tbl>
      <w:tblPr>
        <w:tblStyle w:val="ab"/>
        <w:tblW w:w="8522" w:type="dxa"/>
        <w:tblLayout w:type="fixed"/>
        <w:tblLook w:val="0000" w:firstRow="0" w:lastRow="0" w:firstColumn="0" w:lastColumn="0" w:noHBand="0" w:noVBand="0"/>
      </w:tblPr>
      <w:tblGrid>
        <w:gridCol w:w="8522"/>
      </w:tblGrid>
      <w:tr w:rsidR="00AA77D0" w14:paraId="7462CF41" w14:textId="77777777" w:rsidTr="00CC2D64">
        <w:tc>
          <w:tcPr>
            <w:tcW w:w="8522" w:type="dxa"/>
            <w:vAlign w:val="top"/>
          </w:tcPr>
          <w:p w14:paraId="77EE0C76" w14:textId="77777777" w:rsidR="00AA77D0" w:rsidRDefault="00AA77D0" w:rsidP="00CC2D64">
            <w:pPr>
              <w:ind w:firstLineChars="0" w:firstLine="0"/>
            </w:pPr>
            <w:r>
              <w:rPr>
                <w:rFonts w:hint="eastAsia"/>
              </w:rPr>
              <w:t>&lt;fieldType name="text_cn" class="solr.TextField"&gt;</w:t>
            </w:r>
          </w:p>
          <w:p w14:paraId="02610468" w14:textId="77777777" w:rsidR="00AA77D0" w:rsidRDefault="00AA77D0" w:rsidP="00CC2D64">
            <w:pPr>
              <w:ind w:firstLineChars="0" w:firstLine="0"/>
            </w:pPr>
            <w:r>
              <w:rPr>
                <w:rFonts w:hint="eastAsia"/>
              </w:rPr>
              <w:t xml:space="preserve">  &lt;analyzer &gt; </w:t>
            </w:r>
            <w:r>
              <w:t xml:space="preserve">  </w:t>
            </w:r>
            <w:r>
              <w:rPr>
                <w:rFonts w:hint="eastAsia"/>
              </w:rPr>
              <w:t>//</w:t>
            </w:r>
            <w:r>
              <w:rPr>
                <w:rFonts w:hint="eastAsia"/>
              </w:rPr>
              <w:t>添加</w:t>
            </w:r>
            <w:r>
              <w:rPr>
                <w:rFonts w:hint="eastAsia"/>
              </w:rPr>
              <w:t>ar</w:t>
            </w:r>
            <w:r>
              <w:rPr>
                <w:rFonts w:hint="eastAsia"/>
              </w:rPr>
              <w:t>包</w:t>
            </w:r>
          </w:p>
          <w:p w14:paraId="5EF2AEDF" w14:textId="77777777" w:rsidR="00AA77D0" w:rsidRDefault="00AA77D0" w:rsidP="00CC2D64">
            <w:pPr>
              <w:ind w:firstLineChars="0" w:firstLine="0"/>
            </w:pPr>
            <w:r>
              <w:rPr>
                <w:rFonts w:hint="eastAsia"/>
              </w:rPr>
              <w:t xml:space="preserve">    &lt;tokenizer class="org.apache.lucene.analysis.ik.IKTokenizerFactory" useSmart="true"/&gt;</w:t>
            </w:r>
          </w:p>
          <w:p w14:paraId="1F2B777C" w14:textId="77777777" w:rsidR="00AA77D0" w:rsidRDefault="00AA77D0" w:rsidP="00CC2D64">
            <w:pPr>
              <w:ind w:firstLineChars="0" w:firstLine="0"/>
            </w:pPr>
            <w:r>
              <w:rPr>
                <w:rFonts w:hint="eastAsia"/>
              </w:rPr>
              <w:t xml:space="preserve">  &lt;/analyzer&gt;</w:t>
            </w:r>
          </w:p>
          <w:p w14:paraId="61938BB0" w14:textId="77777777" w:rsidR="00AA77D0" w:rsidRDefault="00AA77D0" w:rsidP="00CC2D64">
            <w:pPr>
              <w:ind w:firstLineChars="0" w:firstLine="0"/>
            </w:pPr>
            <w:r>
              <w:rPr>
                <w:rFonts w:hint="eastAsia"/>
              </w:rPr>
              <w:t>&lt;/fieldType&gt;</w:t>
            </w:r>
          </w:p>
        </w:tc>
      </w:tr>
    </w:tbl>
    <w:p w14:paraId="0DB5D52C" w14:textId="77777777" w:rsidR="00AA77D0" w:rsidRDefault="00AA77D0" w:rsidP="00AA77D0">
      <w:pPr>
        <w:pStyle w:val="3"/>
        <w:ind w:firstLine="420"/>
      </w:pPr>
      <w:r>
        <w:lastRenderedPageBreak/>
        <w:t>创建</w:t>
      </w:r>
      <w:r>
        <w:t>solrconfg</w:t>
      </w:r>
      <w:r>
        <w:t>文件夹</w:t>
      </w:r>
    </w:p>
    <w:p w14:paraId="13BFA379" w14:textId="77777777" w:rsidR="00AA77D0" w:rsidRPr="00423F37" w:rsidRDefault="00AA77D0" w:rsidP="00AA77D0">
      <w:pPr>
        <w:ind w:firstLine="420"/>
      </w:pPr>
      <w:r>
        <w:t>将所需要的文件复制</w:t>
      </w:r>
      <w:r>
        <w:t>docker</w:t>
      </w:r>
      <w:r>
        <w:t>中</w:t>
      </w:r>
    </w:p>
    <w:p w14:paraId="39EF0C0F" w14:textId="77777777" w:rsidR="00AA77D0" w:rsidRDefault="00AA77D0" w:rsidP="00AA77D0">
      <w:pPr>
        <w:ind w:firstLine="420"/>
      </w:pPr>
      <w:r>
        <w:rPr>
          <w:noProof/>
        </w:rPr>
        <w:drawing>
          <wp:inline distT="0" distB="0" distL="0" distR="0" wp14:anchorId="4D03C4F2" wp14:editId="24A74970">
            <wp:extent cx="4656223" cy="1760373"/>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6223" cy="1760373"/>
                    </a:xfrm>
                    <a:prstGeom prst="rect">
                      <a:avLst/>
                    </a:prstGeom>
                  </pic:spPr>
                </pic:pic>
              </a:graphicData>
            </a:graphic>
          </wp:inline>
        </w:drawing>
      </w:r>
    </w:p>
    <w:p w14:paraId="22AE70A5" w14:textId="77777777" w:rsidR="00AA77D0" w:rsidRDefault="00AA77D0" w:rsidP="00AA77D0">
      <w:pPr>
        <w:ind w:firstLine="420"/>
      </w:pPr>
      <w:r>
        <w:rPr>
          <w:rFonts w:hint="eastAsia"/>
        </w:rPr>
        <w:t>solr</w:t>
      </w:r>
      <w:r>
        <w:rPr>
          <w:rFonts w:hint="eastAsia"/>
        </w:rPr>
        <w:t>的分词配置复制到该文件夹下</w:t>
      </w:r>
    </w:p>
    <w:p w14:paraId="19243193" w14:textId="77777777" w:rsidR="00AA77D0" w:rsidRDefault="00AA77D0" w:rsidP="00AA77D0">
      <w:pPr>
        <w:ind w:firstLine="420"/>
      </w:pPr>
      <w:r>
        <w:tab/>
      </w:r>
      <w:r w:rsidRPr="005D644C">
        <w:t>docker cp managed-schema  ego-solr:/opt/solr/server/solr/ego/conf/</w:t>
      </w:r>
    </w:p>
    <w:p w14:paraId="1C8EA0C2" w14:textId="77777777" w:rsidR="00AA77D0" w:rsidRDefault="00AA77D0" w:rsidP="00AA77D0">
      <w:pPr>
        <w:ind w:firstLine="420"/>
      </w:pPr>
    </w:p>
    <w:p w14:paraId="26B9E97A" w14:textId="77777777" w:rsidR="00AA77D0" w:rsidRDefault="00AA77D0" w:rsidP="00AA77D0">
      <w:pPr>
        <w:ind w:firstLineChars="0" w:firstLine="0"/>
      </w:pPr>
      <w:r>
        <w:rPr>
          <w:rFonts w:hint="eastAsia"/>
        </w:rPr>
        <w:t>solr</w:t>
      </w:r>
      <w:r>
        <w:rPr>
          <w:rFonts w:hint="eastAsia"/>
        </w:rPr>
        <w:t>分词</w:t>
      </w:r>
      <w:r>
        <w:rPr>
          <w:rFonts w:hint="eastAsia"/>
        </w:rPr>
        <w:t xml:space="preserve">jar </w:t>
      </w:r>
      <w:r>
        <w:rPr>
          <w:rFonts w:hint="eastAsia"/>
        </w:rPr>
        <w:t>需要复制到：</w:t>
      </w:r>
      <w:r>
        <w:rPr>
          <w:rFonts w:hint="eastAsia"/>
        </w:rPr>
        <w:t>/opt/solr/server/solr-webapp/webapp/WEB-INF/lib</w:t>
      </w:r>
    </w:p>
    <w:p w14:paraId="453EAD3C" w14:textId="77777777" w:rsidR="00AA77D0" w:rsidRDefault="00AA77D0" w:rsidP="00AA77D0">
      <w:pPr>
        <w:ind w:firstLineChars="0" w:firstLine="0"/>
      </w:pPr>
      <w:r>
        <w:tab/>
      </w:r>
      <w:r w:rsidRPr="007B5489">
        <w:t xml:space="preserve">docker cp </w:t>
      </w:r>
      <w:r w:rsidRPr="002C26FB">
        <w:rPr>
          <w:highlight w:val="yellow"/>
        </w:rPr>
        <w:t>ik-analyzer-solr5-5.x.jar</w:t>
      </w:r>
      <w:r w:rsidRPr="007B5489">
        <w:t xml:space="preserve">  ego-solr:/opt/solr/server/solr-webapp/webapp/WEB-INF/lib</w:t>
      </w:r>
    </w:p>
    <w:p w14:paraId="1088AE51" w14:textId="77777777" w:rsidR="00AA77D0" w:rsidRDefault="00AA77D0" w:rsidP="00AA77D0">
      <w:pPr>
        <w:ind w:firstLineChars="0" w:firstLine="0"/>
      </w:pPr>
      <w:r>
        <w:tab/>
      </w:r>
      <w:r w:rsidRPr="00EB6AAC">
        <w:t xml:space="preserve">docker cp </w:t>
      </w:r>
      <w:r w:rsidRPr="002C26FB">
        <w:rPr>
          <w:highlight w:val="yellow"/>
        </w:rPr>
        <w:t>solr-analyzer-ik-5.1.0.jar</w:t>
      </w:r>
      <w:r w:rsidRPr="00EB6AAC">
        <w:t xml:space="preserve">  ego-solr:/opt/solr/server/solr-webapp/webapp/WEB-INF/lib</w:t>
      </w:r>
    </w:p>
    <w:p w14:paraId="669412E5" w14:textId="77777777" w:rsidR="00AA77D0" w:rsidRDefault="00AA77D0" w:rsidP="00AA77D0">
      <w:pPr>
        <w:ind w:firstLineChars="0" w:firstLine="0"/>
      </w:pPr>
    </w:p>
    <w:p w14:paraId="59A5C13E" w14:textId="77777777" w:rsidR="00AA77D0" w:rsidRDefault="00AA77D0" w:rsidP="00AA77D0">
      <w:pPr>
        <w:ind w:firstLineChars="0" w:firstLine="0"/>
      </w:pPr>
      <w:r>
        <w:rPr>
          <w:rFonts w:hint="eastAsia"/>
        </w:rPr>
        <w:t>Solr</w:t>
      </w:r>
      <w:r>
        <w:rPr>
          <w:rFonts w:hint="eastAsia"/>
        </w:rPr>
        <w:t>分词扩展可以使得分词更准确：可以将</w:t>
      </w:r>
    </w:p>
    <w:p w14:paraId="46F3507F" w14:textId="77777777" w:rsidR="00AA77D0" w:rsidRDefault="00AA77D0" w:rsidP="00AA77D0">
      <w:pPr>
        <w:ind w:firstLine="420"/>
      </w:pPr>
      <w:r>
        <w:rPr>
          <w:noProof/>
        </w:rPr>
        <w:drawing>
          <wp:inline distT="0" distB="0" distL="0" distR="0" wp14:anchorId="40B91924" wp14:editId="1806508C">
            <wp:extent cx="4541914" cy="1165961"/>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914" cy="1165961"/>
                    </a:xfrm>
                    <a:prstGeom prst="rect">
                      <a:avLst/>
                    </a:prstGeom>
                  </pic:spPr>
                </pic:pic>
              </a:graphicData>
            </a:graphic>
          </wp:inline>
        </w:drawing>
      </w:r>
    </w:p>
    <w:p w14:paraId="7F640454" w14:textId="77777777" w:rsidR="00AA77D0" w:rsidRDefault="00AA77D0" w:rsidP="00AA77D0">
      <w:pPr>
        <w:ind w:firstLine="420"/>
      </w:pPr>
      <w:r>
        <w:rPr>
          <w:rFonts w:hint="eastAsia"/>
        </w:rPr>
        <w:t>复制到</w:t>
      </w:r>
      <w:r w:rsidRPr="0073101E">
        <w:t>/opt/solr/server/solr-webapp/webapp/WEB-INF</w:t>
      </w:r>
      <w:r>
        <w:rPr>
          <w:rFonts w:hint="eastAsia"/>
        </w:rPr>
        <w:t>/</w:t>
      </w:r>
      <w:r>
        <w:t>classes</w:t>
      </w:r>
    </w:p>
    <w:p w14:paraId="3B0715CF" w14:textId="77777777" w:rsidR="00AA77D0" w:rsidRDefault="00AA77D0" w:rsidP="00AA77D0">
      <w:pPr>
        <w:ind w:firstLine="420"/>
      </w:pPr>
      <w:r>
        <w:t>classes</w:t>
      </w:r>
      <w:r>
        <w:rPr>
          <w:rFonts w:hint="eastAsia"/>
        </w:rPr>
        <w:t>：因为这个文件夹并不存在，首先要创建这个文件夹。</w:t>
      </w:r>
    </w:p>
    <w:p w14:paraId="19DC7374" w14:textId="77777777" w:rsidR="00AA77D0" w:rsidRDefault="00AA77D0" w:rsidP="00AA77D0">
      <w:pPr>
        <w:ind w:firstLine="420"/>
      </w:pPr>
      <w:r>
        <w:rPr>
          <w:noProof/>
        </w:rPr>
        <w:drawing>
          <wp:inline distT="0" distB="0" distL="0" distR="0" wp14:anchorId="454CD5DD" wp14:editId="2FB5524F">
            <wp:extent cx="5274310" cy="42481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4815"/>
                    </a:xfrm>
                    <a:prstGeom prst="rect">
                      <a:avLst/>
                    </a:prstGeom>
                  </pic:spPr>
                </pic:pic>
              </a:graphicData>
            </a:graphic>
          </wp:inline>
        </w:drawing>
      </w:r>
    </w:p>
    <w:p w14:paraId="3945E708" w14:textId="77777777" w:rsidR="00AA77D0" w:rsidRDefault="00AA77D0" w:rsidP="00AA77D0">
      <w:pPr>
        <w:ind w:firstLine="420"/>
      </w:pPr>
      <w:r>
        <w:rPr>
          <w:rFonts w:hint="eastAsia"/>
        </w:rPr>
        <w:t>将三个文件分支到这个文件夹中</w:t>
      </w:r>
    </w:p>
    <w:p w14:paraId="49BCF918" w14:textId="77777777" w:rsidR="00AA77D0" w:rsidRDefault="00AA77D0" w:rsidP="00AA77D0">
      <w:pPr>
        <w:ind w:firstLine="420"/>
      </w:pPr>
      <w:r w:rsidRPr="00A00137">
        <w:t>docker cp  IKAnalyzer.cfg.xml  ego-solr:/opt/solr/server/solr-webapp/webapp/WEB-INF/classes</w:t>
      </w:r>
    </w:p>
    <w:p w14:paraId="71ACE9BA" w14:textId="77777777" w:rsidR="00AA77D0" w:rsidRDefault="00AA77D0" w:rsidP="00AA77D0">
      <w:pPr>
        <w:ind w:firstLine="420"/>
      </w:pPr>
      <w:r w:rsidRPr="00A00137">
        <w:t>docker cp  stopword.dic  ego-solr:/opt/solr/server/solr-webapp/webapp/WEB-INF/classes</w:t>
      </w:r>
    </w:p>
    <w:p w14:paraId="118F86E0" w14:textId="77777777" w:rsidR="00AA77D0" w:rsidRDefault="00AA77D0" w:rsidP="00AA77D0">
      <w:pPr>
        <w:ind w:firstLine="420"/>
      </w:pPr>
      <w:r w:rsidRPr="00A00137">
        <w:t>docker cp  ext.dic ego-solr:/opt/solr/server/solr-webapp/webapp/WEB-INF/classes</w:t>
      </w:r>
    </w:p>
    <w:p w14:paraId="4A35EE0E" w14:textId="77777777" w:rsidR="00AA77D0" w:rsidRDefault="00AA77D0" w:rsidP="00AA77D0">
      <w:pPr>
        <w:ind w:firstLine="420"/>
      </w:pPr>
    </w:p>
    <w:p w14:paraId="11FA6F26" w14:textId="77777777" w:rsidR="00AA77D0" w:rsidRDefault="00AA77D0" w:rsidP="00AA77D0">
      <w:pPr>
        <w:pStyle w:val="3"/>
        <w:ind w:firstLine="420"/>
      </w:pPr>
      <w:r>
        <w:rPr>
          <w:rFonts w:hint="eastAsia"/>
        </w:rPr>
        <w:t>重启容器</w:t>
      </w:r>
    </w:p>
    <w:p w14:paraId="19A8E4AD" w14:textId="77777777" w:rsidR="00A6409A" w:rsidRPr="003425D8" w:rsidRDefault="00A6409A" w:rsidP="00A6409A">
      <w:pPr>
        <w:ind w:firstLine="420"/>
      </w:pPr>
    </w:p>
    <w:p w14:paraId="5D820ED9" w14:textId="13FB920D" w:rsidR="001E2EA3" w:rsidRDefault="0008639E" w:rsidP="0008639E">
      <w:pPr>
        <w:pStyle w:val="10"/>
      </w:pPr>
      <w:r>
        <w:lastRenderedPageBreak/>
        <w:t>M</w:t>
      </w:r>
      <w:r>
        <w:rPr>
          <w:rFonts w:hint="eastAsia"/>
        </w:rPr>
        <w:t>ycat</w:t>
      </w:r>
    </w:p>
    <w:p w14:paraId="351EAC9A" w14:textId="52D0C295" w:rsidR="007640CA" w:rsidRDefault="007640CA" w:rsidP="00F91610">
      <w:pPr>
        <w:pStyle w:val="2"/>
      </w:pPr>
      <w:r>
        <w:t>Mycat</w:t>
      </w:r>
      <w:r w:rsidR="00F91610">
        <w:rPr>
          <w:rFonts w:hint="eastAsia"/>
        </w:rPr>
        <w:t>介绍</w:t>
      </w:r>
    </w:p>
    <w:p w14:paraId="2DC5B11C" w14:textId="057C55E9" w:rsidR="000E39D6" w:rsidRDefault="000E39D6" w:rsidP="000E39D6">
      <w:pPr>
        <w:pStyle w:val="3"/>
        <w:ind w:firstLine="420"/>
      </w:pPr>
      <w:r w:rsidRPr="000E39D6">
        <w:rPr>
          <w:rFonts w:hint="eastAsia"/>
        </w:rPr>
        <w:t>什么是</w:t>
      </w:r>
      <w:r w:rsidRPr="000E39D6">
        <w:t>MyCat</w:t>
      </w:r>
    </w:p>
    <w:p w14:paraId="21194877" w14:textId="09620632" w:rsidR="000E39D6" w:rsidRDefault="000E39D6" w:rsidP="000E39D6">
      <w:pPr>
        <w:widowControl/>
        <w:ind w:firstLineChars="0" w:firstLine="0"/>
        <w:jc w:val="left"/>
      </w:pPr>
      <w:r>
        <w:t xml:space="preserve">  1</w:t>
      </w:r>
      <w:r>
        <w:t>、一个彻底开源的，面向企业应用开发的大数据库集群</w:t>
      </w:r>
      <w:r>
        <w:t>       </w:t>
      </w:r>
    </w:p>
    <w:p w14:paraId="5C48A33C" w14:textId="10946171" w:rsidR="000E39D6" w:rsidRDefault="000E39D6" w:rsidP="000E39D6">
      <w:pPr>
        <w:widowControl/>
        <w:ind w:firstLineChars="0" w:firstLine="0"/>
        <w:jc w:val="left"/>
      </w:pPr>
      <w:r>
        <w:t xml:space="preserve">  2</w:t>
      </w:r>
      <w:r>
        <w:t>、支持事务、</w:t>
      </w:r>
      <w:r>
        <w:t>ACID</w:t>
      </w:r>
      <w:r>
        <w:t>、可以替代</w:t>
      </w:r>
      <w:r>
        <w:t>MySQL</w:t>
      </w:r>
      <w:r>
        <w:t>的加强版数据库</w:t>
      </w:r>
      <w:r>
        <w:t xml:space="preserve">      </w:t>
      </w:r>
    </w:p>
    <w:p w14:paraId="6531B44B" w14:textId="671EBEAB" w:rsidR="000E39D6" w:rsidRDefault="000E39D6" w:rsidP="000E39D6">
      <w:pPr>
        <w:widowControl/>
        <w:ind w:firstLineChars="0" w:firstLine="0"/>
        <w:jc w:val="left"/>
      </w:pPr>
      <w:r>
        <w:t>   3</w:t>
      </w:r>
      <w:r>
        <w:t>、一个可以视为</w:t>
      </w:r>
      <w:r>
        <w:t>MySQL</w:t>
      </w:r>
      <w:r>
        <w:t>集群的企业级数据库，用来替代昂贵的</w:t>
      </w:r>
      <w:r>
        <w:t>Oracle</w:t>
      </w:r>
      <w:r>
        <w:t>集群</w:t>
      </w:r>
      <w:r>
        <w:t xml:space="preserve">    </w:t>
      </w:r>
    </w:p>
    <w:p w14:paraId="7D6BCFE1" w14:textId="21859072" w:rsidR="000E39D6" w:rsidRDefault="000E39D6" w:rsidP="000E39D6">
      <w:pPr>
        <w:widowControl/>
        <w:ind w:firstLineChars="0" w:firstLine="0"/>
        <w:jc w:val="left"/>
      </w:pPr>
      <w:r>
        <w:t>   4</w:t>
      </w:r>
      <w:r>
        <w:t>、一个融合内存缓存技术、</w:t>
      </w:r>
      <w:r>
        <w:t>NoSQL</w:t>
      </w:r>
      <w:r>
        <w:t>技术、</w:t>
      </w:r>
      <w:r>
        <w:t>HDFS</w:t>
      </w:r>
      <w:r>
        <w:t>大数据的新型</w:t>
      </w:r>
      <w:r>
        <w:t xml:space="preserve">SQL Server    </w:t>
      </w:r>
    </w:p>
    <w:p w14:paraId="69EC1267" w14:textId="1C033597" w:rsidR="000E39D6" w:rsidRDefault="000E39D6" w:rsidP="000E39D6">
      <w:pPr>
        <w:widowControl/>
        <w:ind w:firstLineChars="0" w:firstLine="0"/>
        <w:jc w:val="left"/>
      </w:pPr>
      <w:r>
        <w:t>   5</w:t>
      </w:r>
      <w:r>
        <w:t>、结合传统数据库和新型分布式数据仓库的新一代企业级数据库产品</w:t>
      </w:r>
      <w:r>
        <w:t xml:space="preserve">  </w:t>
      </w:r>
    </w:p>
    <w:p w14:paraId="74C0C889" w14:textId="2EDEF169" w:rsidR="000E39D6" w:rsidRDefault="000E39D6" w:rsidP="000E39D6">
      <w:pPr>
        <w:widowControl/>
        <w:ind w:firstLineChars="0" w:firstLine="0"/>
        <w:jc w:val="left"/>
      </w:pPr>
      <w:r>
        <w:t>   6</w:t>
      </w:r>
      <w:r>
        <w:t>、一个新颖的数据库中间件产品</w:t>
      </w:r>
    </w:p>
    <w:p w14:paraId="39E01D71" w14:textId="21660121" w:rsidR="000E39D6" w:rsidRDefault="000E39D6" w:rsidP="000E39D6">
      <w:pPr>
        <w:widowControl/>
        <w:ind w:firstLineChars="0" w:firstLine="0"/>
        <w:jc w:val="left"/>
        <w:rPr>
          <w:rFonts w:ascii="宋体" w:eastAsia="宋体" w:hAnsi="宋体"/>
          <w:bCs w:val="0"/>
          <w:szCs w:val="24"/>
        </w:rPr>
      </w:pPr>
    </w:p>
    <w:p w14:paraId="3960F2C3" w14:textId="1E88B13F" w:rsidR="000E39D6" w:rsidRDefault="000E39D6" w:rsidP="000E39D6">
      <w:pPr>
        <w:pStyle w:val="3"/>
        <w:ind w:firstLine="420"/>
      </w:pPr>
      <w:r w:rsidRPr="000E39D6">
        <w:t>为什么使用</w:t>
      </w:r>
      <w:r w:rsidRPr="000E39D6">
        <w:t>MyCat</w:t>
      </w:r>
    </w:p>
    <w:p w14:paraId="65CB4B98" w14:textId="0AD262AD" w:rsidR="000E39D6" w:rsidRDefault="000E39D6" w:rsidP="000E39D6">
      <w:pPr>
        <w:ind w:firstLine="420"/>
      </w:pPr>
      <w:r>
        <w:rPr>
          <w:rFonts w:hint="eastAsia"/>
        </w:rPr>
        <w:t>如今随着互联网的发展，数据的量级也是撑指数的增长，从</w:t>
      </w:r>
      <w:r>
        <w:t>GB</w:t>
      </w:r>
      <w:r>
        <w:t>到</w:t>
      </w:r>
      <w:r>
        <w:t>TB</w:t>
      </w:r>
      <w:r>
        <w:t>到</w:t>
      </w:r>
      <w:r>
        <w:t>PB</w:t>
      </w:r>
      <w:r>
        <w:t>。对数据的各种操作也是愈加的困难，传统的关系性数据库已经无法满足快速查询与插入数据的需求。这个时候</w:t>
      </w:r>
      <w:r>
        <w:t>NoSQL</w:t>
      </w:r>
      <w:r>
        <w:t>的出现暂时解决了这一危机。它通过降低数据的安全性，减少对事务的支持，减少对复杂查询的支持，来获取性能上的提升。但是，在有些场合</w:t>
      </w:r>
      <w:r>
        <w:t>NoSQL</w:t>
      </w:r>
      <w:r>
        <w:t>一些折衷是无法满足使用场景的，就比如有些使用场景是绝对要有事务与安全指标的。这个时候</w:t>
      </w:r>
      <w:r>
        <w:t>NoSQL</w:t>
      </w:r>
      <w:r>
        <w:t>肯定是无法满足的，所以还是需要使用关系性数据库。如何使用关系型数据库解决海量存储的问题呢？此时就需要做数据</w:t>
      </w:r>
      <w:r>
        <w:rPr>
          <w:rFonts w:hint="eastAsia"/>
        </w:rPr>
        <w:t>库集群，为了提高查询性能将一个数据库的数据分散到不同的数据库中存储，为应对此问题就出现了——</w:t>
      </w:r>
      <w:r>
        <w:t>MyCat </w:t>
      </w:r>
    </w:p>
    <w:p w14:paraId="44204650" w14:textId="77777777" w:rsidR="008275FC" w:rsidRDefault="008275FC" w:rsidP="000E39D6">
      <w:pPr>
        <w:ind w:firstLine="420"/>
      </w:pPr>
    </w:p>
    <w:p w14:paraId="4DB0B039" w14:textId="77777777" w:rsidR="00AE4C80" w:rsidRDefault="00AE4C80" w:rsidP="00AE4C80">
      <w:pPr>
        <w:pStyle w:val="3"/>
        <w:ind w:firstLine="420"/>
      </w:pPr>
      <w:r w:rsidRPr="00AE4C80">
        <w:rPr>
          <w:rFonts w:hint="eastAsia"/>
        </w:rPr>
        <w:t>支持的数据库</w:t>
      </w:r>
    </w:p>
    <w:p w14:paraId="22DA1CF1" w14:textId="2DDD957D" w:rsidR="000E39D6" w:rsidRDefault="00AE4C80" w:rsidP="00AE4C80">
      <w:pPr>
        <w:ind w:firstLine="420"/>
      </w:pPr>
      <w:r w:rsidRPr="00AE4C80">
        <w:rPr>
          <w:rFonts w:hint="eastAsia"/>
        </w:rPr>
        <w:t>支持</w:t>
      </w:r>
      <w:r w:rsidRPr="00AE4C80">
        <w:t>MySQL ORACLE SQLServer</w:t>
      </w:r>
      <w:r w:rsidRPr="00AE4C80">
        <w:t>等一些主流的数据库</w:t>
      </w:r>
      <w:r w:rsidR="000E39D6">
        <w:br/>
      </w:r>
      <w:r w:rsidR="00C5314A">
        <w:rPr>
          <w:noProof/>
        </w:rPr>
        <w:drawing>
          <wp:inline distT="0" distB="0" distL="0" distR="0" wp14:anchorId="11DD9F7F" wp14:editId="15B8BF87">
            <wp:extent cx="5274310" cy="1978025"/>
            <wp:effectExtent l="0" t="0" r="2540" b="317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78025"/>
                    </a:xfrm>
                    <a:prstGeom prst="rect">
                      <a:avLst/>
                    </a:prstGeom>
                  </pic:spPr>
                </pic:pic>
              </a:graphicData>
            </a:graphic>
          </wp:inline>
        </w:drawing>
      </w:r>
    </w:p>
    <w:p w14:paraId="568E4AEB" w14:textId="2ECCD9D5" w:rsidR="00442B3E" w:rsidRPr="00442B3E" w:rsidRDefault="00442B3E" w:rsidP="00442B3E">
      <w:pPr>
        <w:pStyle w:val="3"/>
        <w:ind w:firstLine="420"/>
        <w:rPr>
          <w:rFonts w:eastAsia="宋体"/>
          <w:bCs/>
        </w:rPr>
      </w:pPr>
      <w:r w:rsidRPr="00442B3E">
        <w:t>核心技术（分库分表）</w:t>
      </w:r>
    </w:p>
    <w:p w14:paraId="28BC95A8" w14:textId="746AE382" w:rsidR="00442B3E" w:rsidRPr="00442B3E" w:rsidRDefault="00442B3E" w:rsidP="00AE4C80">
      <w:pPr>
        <w:ind w:firstLine="420"/>
      </w:pPr>
    </w:p>
    <w:p w14:paraId="0DF87B01" w14:textId="77777777" w:rsidR="000E39D6" w:rsidRPr="000E39D6" w:rsidRDefault="000E39D6" w:rsidP="000E39D6">
      <w:pPr>
        <w:ind w:firstLine="420"/>
      </w:pPr>
    </w:p>
    <w:p w14:paraId="1FE89C68" w14:textId="61CDE0F5" w:rsidR="001B38F2" w:rsidRPr="001B38F2" w:rsidRDefault="001B38F2" w:rsidP="001B38F2">
      <w:pPr>
        <w:ind w:firstLine="420"/>
      </w:pPr>
      <w:r>
        <w:rPr>
          <w:noProof/>
        </w:rPr>
        <w:drawing>
          <wp:inline distT="0" distB="0" distL="0" distR="0" wp14:anchorId="4DD72BA8" wp14:editId="2DBDB4CD">
            <wp:extent cx="5274310" cy="35610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r>
        <w:rPr>
          <w:noProof/>
        </w:rPr>
        <w:drawing>
          <wp:inline distT="0" distB="0" distL="0" distR="0" wp14:anchorId="52B2A26C" wp14:editId="319FA553">
            <wp:extent cx="5274310" cy="35610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r>
        <w:rPr>
          <w:noProof/>
        </w:rPr>
        <w:lastRenderedPageBreak/>
        <w:drawing>
          <wp:inline distT="0" distB="0" distL="0" distR="0" wp14:anchorId="2A0DF3A2" wp14:editId="28455B8A">
            <wp:extent cx="5274310" cy="35610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r>
        <w:rPr>
          <w:noProof/>
        </w:rPr>
        <w:drawing>
          <wp:inline distT="0" distB="0" distL="0" distR="0" wp14:anchorId="744864FE" wp14:editId="670DD350">
            <wp:extent cx="5274310" cy="356108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r>
        <w:rPr>
          <w:noProof/>
        </w:rPr>
        <w:lastRenderedPageBreak/>
        <w:drawing>
          <wp:inline distT="0" distB="0" distL="0" distR="0" wp14:anchorId="185747A2" wp14:editId="1C88C2F1">
            <wp:extent cx="5057140" cy="20853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140" cy="2085340"/>
                    </a:xfrm>
                    <a:prstGeom prst="rect">
                      <a:avLst/>
                    </a:prstGeom>
                    <a:noFill/>
                    <a:ln>
                      <a:noFill/>
                    </a:ln>
                  </pic:spPr>
                </pic:pic>
              </a:graphicData>
            </a:graphic>
          </wp:inline>
        </w:drawing>
      </w:r>
      <w:r>
        <w:rPr>
          <w:noProof/>
        </w:rPr>
        <w:drawing>
          <wp:inline distT="0" distB="0" distL="0" distR="0" wp14:anchorId="6763BFEE" wp14:editId="273C7E34">
            <wp:extent cx="5274310" cy="124904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249045"/>
                    </a:xfrm>
                    <a:prstGeom prst="rect">
                      <a:avLst/>
                    </a:prstGeom>
                    <a:noFill/>
                    <a:ln>
                      <a:noFill/>
                    </a:ln>
                  </pic:spPr>
                </pic:pic>
              </a:graphicData>
            </a:graphic>
          </wp:inline>
        </w:drawing>
      </w:r>
    </w:p>
    <w:p w14:paraId="2FDEA6C2" w14:textId="074554EB" w:rsidR="005A3D4D" w:rsidRDefault="00290E52" w:rsidP="00290E52">
      <w:pPr>
        <w:pStyle w:val="2"/>
      </w:pPr>
      <w:r>
        <w:t>Mysql</w:t>
      </w:r>
      <w:r>
        <w:rPr>
          <w:rFonts w:hint="eastAsia"/>
        </w:rPr>
        <w:t>主从配置</w:t>
      </w:r>
    </w:p>
    <w:p w14:paraId="09D775AB" w14:textId="5D854293" w:rsidR="00290E52" w:rsidRDefault="00290E52" w:rsidP="009D3AC1">
      <w:pPr>
        <w:pStyle w:val="3"/>
        <w:ind w:firstLine="420"/>
      </w:pPr>
      <w:r>
        <w:rPr>
          <w:rFonts w:hint="eastAsia"/>
        </w:rPr>
        <w:t>准备</w:t>
      </w:r>
      <w:r>
        <w:rPr>
          <w:rFonts w:hint="eastAsia"/>
        </w:rPr>
        <w:t>2</w:t>
      </w:r>
      <w:r>
        <w:rPr>
          <w:rFonts w:hint="eastAsia"/>
        </w:rPr>
        <w:t>台</w:t>
      </w:r>
      <w:r>
        <w:rPr>
          <w:rFonts w:hint="eastAsia"/>
        </w:rPr>
        <w:t>mysql</w:t>
      </w:r>
      <w:r>
        <w:rPr>
          <w:rFonts w:hint="eastAsia"/>
        </w:rPr>
        <w:t>服务器</w:t>
      </w:r>
    </w:p>
    <w:tbl>
      <w:tblPr>
        <w:tblStyle w:val="ab"/>
        <w:tblW w:w="0" w:type="auto"/>
        <w:tblLayout w:type="fixed"/>
        <w:tblLook w:val="0000" w:firstRow="0" w:lastRow="0" w:firstColumn="0" w:lastColumn="0" w:noHBand="0" w:noVBand="0"/>
      </w:tblPr>
      <w:tblGrid>
        <w:gridCol w:w="2131"/>
        <w:gridCol w:w="2131"/>
        <w:gridCol w:w="2130"/>
        <w:gridCol w:w="2130"/>
      </w:tblGrid>
      <w:tr w:rsidR="00290E52" w14:paraId="5C91D58F" w14:textId="77777777" w:rsidTr="00073B7A">
        <w:tc>
          <w:tcPr>
            <w:tcW w:w="2131" w:type="dxa"/>
            <w:vAlign w:val="top"/>
          </w:tcPr>
          <w:p w14:paraId="464D544F" w14:textId="77777777" w:rsidR="00290E52" w:rsidRDefault="00290E52" w:rsidP="00073B7A">
            <w:pPr>
              <w:ind w:firstLine="420"/>
            </w:pPr>
            <w:r>
              <w:rPr>
                <w:rFonts w:hint="eastAsia"/>
              </w:rPr>
              <w:t>机器编号</w:t>
            </w:r>
          </w:p>
        </w:tc>
        <w:tc>
          <w:tcPr>
            <w:tcW w:w="2131" w:type="dxa"/>
            <w:vAlign w:val="top"/>
          </w:tcPr>
          <w:p w14:paraId="1FA83BA9" w14:textId="77777777" w:rsidR="00290E52" w:rsidRDefault="00290E52" w:rsidP="00073B7A">
            <w:pPr>
              <w:ind w:firstLine="420"/>
            </w:pPr>
            <w:r>
              <w:rPr>
                <w:rFonts w:hint="eastAsia"/>
              </w:rPr>
              <w:t>机器</w:t>
            </w:r>
            <w:r>
              <w:rPr>
                <w:rFonts w:hint="eastAsia"/>
              </w:rPr>
              <w:t>ip</w:t>
            </w:r>
          </w:p>
        </w:tc>
        <w:tc>
          <w:tcPr>
            <w:tcW w:w="2130" w:type="dxa"/>
            <w:vAlign w:val="top"/>
          </w:tcPr>
          <w:p w14:paraId="14057786" w14:textId="77777777" w:rsidR="00290E52" w:rsidRDefault="00290E52" w:rsidP="00073B7A">
            <w:pPr>
              <w:ind w:firstLine="420"/>
            </w:pPr>
            <w:r>
              <w:rPr>
                <w:rFonts w:hint="eastAsia"/>
              </w:rPr>
              <w:t>机器端口</w:t>
            </w:r>
          </w:p>
        </w:tc>
        <w:tc>
          <w:tcPr>
            <w:tcW w:w="2130" w:type="dxa"/>
            <w:vAlign w:val="top"/>
          </w:tcPr>
          <w:p w14:paraId="30C6FAD7" w14:textId="77777777" w:rsidR="00290E52" w:rsidRDefault="00290E52" w:rsidP="00073B7A">
            <w:pPr>
              <w:ind w:firstLine="420"/>
            </w:pPr>
            <w:r>
              <w:rPr>
                <w:rFonts w:hint="eastAsia"/>
              </w:rPr>
              <w:t>角色</w:t>
            </w:r>
          </w:p>
        </w:tc>
      </w:tr>
      <w:tr w:rsidR="00290E52" w14:paraId="479B8602" w14:textId="77777777" w:rsidTr="00073B7A">
        <w:tc>
          <w:tcPr>
            <w:tcW w:w="2131" w:type="dxa"/>
            <w:vAlign w:val="top"/>
          </w:tcPr>
          <w:p w14:paraId="61BAA56A" w14:textId="77777777" w:rsidR="00290E52" w:rsidRDefault="00290E52" w:rsidP="00073B7A">
            <w:pPr>
              <w:ind w:firstLine="420"/>
            </w:pPr>
            <w:r>
              <w:rPr>
                <w:rFonts w:hint="eastAsia"/>
              </w:rPr>
              <w:t>Node-1</w:t>
            </w:r>
          </w:p>
        </w:tc>
        <w:tc>
          <w:tcPr>
            <w:tcW w:w="2131" w:type="dxa"/>
            <w:vAlign w:val="top"/>
          </w:tcPr>
          <w:p w14:paraId="5068C4E0" w14:textId="2ABD4D31" w:rsidR="00290E52" w:rsidRDefault="00EC5295" w:rsidP="00073B7A">
            <w:pPr>
              <w:ind w:firstLine="420"/>
            </w:pPr>
            <w:r>
              <w:rPr>
                <w:rFonts w:hint="eastAsia"/>
              </w:rPr>
              <w:t>192.168.10.136</w:t>
            </w:r>
          </w:p>
        </w:tc>
        <w:tc>
          <w:tcPr>
            <w:tcW w:w="2130" w:type="dxa"/>
            <w:vAlign w:val="top"/>
          </w:tcPr>
          <w:p w14:paraId="5E559865" w14:textId="77777777" w:rsidR="00290E52" w:rsidRDefault="00290E52" w:rsidP="00073B7A">
            <w:pPr>
              <w:ind w:firstLine="420"/>
              <w:rPr>
                <w:color w:val="FF0000"/>
              </w:rPr>
            </w:pPr>
            <w:r>
              <w:rPr>
                <w:rFonts w:hint="eastAsia"/>
                <w:color w:val="FF0000"/>
              </w:rPr>
              <w:t>3306</w:t>
            </w:r>
          </w:p>
        </w:tc>
        <w:tc>
          <w:tcPr>
            <w:tcW w:w="2130" w:type="dxa"/>
            <w:vAlign w:val="top"/>
          </w:tcPr>
          <w:p w14:paraId="14C43E6D" w14:textId="77777777" w:rsidR="00290E52" w:rsidRDefault="00290E52" w:rsidP="00073B7A">
            <w:pPr>
              <w:ind w:firstLine="420"/>
              <w:rPr>
                <w:color w:val="FF0000"/>
              </w:rPr>
            </w:pPr>
            <w:r>
              <w:rPr>
                <w:rFonts w:hint="eastAsia"/>
                <w:color w:val="FF0000"/>
              </w:rPr>
              <w:t>Master</w:t>
            </w:r>
          </w:p>
        </w:tc>
      </w:tr>
      <w:tr w:rsidR="00290E52" w14:paraId="3F05BDEA" w14:textId="77777777" w:rsidTr="00073B7A">
        <w:tc>
          <w:tcPr>
            <w:tcW w:w="2131" w:type="dxa"/>
            <w:vAlign w:val="top"/>
          </w:tcPr>
          <w:p w14:paraId="3470CD39" w14:textId="51193CD2" w:rsidR="00290E52" w:rsidRDefault="00290E52" w:rsidP="00073B7A">
            <w:pPr>
              <w:ind w:firstLine="420"/>
            </w:pPr>
            <w:r>
              <w:rPr>
                <w:rFonts w:hint="eastAsia"/>
              </w:rPr>
              <w:t>Node-</w:t>
            </w:r>
            <w:r w:rsidR="00250AF6">
              <w:t>2</w:t>
            </w:r>
          </w:p>
        </w:tc>
        <w:tc>
          <w:tcPr>
            <w:tcW w:w="2131" w:type="dxa"/>
            <w:vAlign w:val="top"/>
          </w:tcPr>
          <w:p w14:paraId="667DDD05" w14:textId="32D4576B" w:rsidR="00290E52" w:rsidRDefault="00EC5295" w:rsidP="00073B7A">
            <w:pPr>
              <w:ind w:firstLine="420"/>
            </w:pPr>
            <w:r>
              <w:rPr>
                <w:rFonts w:hint="eastAsia"/>
              </w:rPr>
              <w:t>192.168.10.136</w:t>
            </w:r>
          </w:p>
        </w:tc>
        <w:tc>
          <w:tcPr>
            <w:tcW w:w="2130" w:type="dxa"/>
            <w:vAlign w:val="top"/>
          </w:tcPr>
          <w:p w14:paraId="0594F671" w14:textId="77777777" w:rsidR="00290E52" w:rsidRDefault="00290E52" w:rsidP="00073B7A">
            <w:pPr>
              <w:ind w:firstLine="420"/>
              <w:rPr>
                <w:color w:val="FF0000"/>
              </w:rPr>
            </w:pPr>
            <w:r>
              <w:rPr>
                <w:rFonts w:hint="eastAsia"/>
                <w:color w:val="FF0000"/>
              </w:rPr>
              <w:t>3307</w:t>
            </w:r>
          </w:p>
        </w:tc>
        <w:tc>
          <w:tcPr>
            <w:tcW w:w="2130" w:type="dxa"/>
            <w:vAlign w:val="top"/>
          </w:tcPr>
          <w:p w14:paraId="3EBEF690" w14:textId="77777777" w:rsidR="00290E52" w:rsidRDefault="00290E52" w:rsidP="00073B7A">
            <w:pPr>
              <w:ind w:firstLine="420"/>
              <w:rPr>
                <w:color w:val="FF0000"/>
              </w:rPr>
            </w:pPr>
            <w:r>
              <w:rPr>
                <w:rFonts w:hint="eastAsia"/>
                <w:color w:val="FF0000"/>
              </w:rPr>
              <w:t>Slave</w:t>
            </w:r>
          </w:p>
        </w:tc>
      </w:tr>
    </w:tbl>
    <w:p w14:paraId="5C57DBD7" w14:textId="461104D9" w:rsidR="00290E52" w:rsidRDefault="00222BD7" w:rsidP="00290E52">
      <w:pPr>
        <w:ind w:firstLine="420"/>
      </w:pPr>
      <w:r>
        <w:rPr>
          <w:rFonts w:hint="eastAsia"/>
        </w:rPr>
        <w:t>数据库</w:t>
      </w:r>
    </w:p>
    <w:tbl>
      <w:tblPr>
        <w:tblStyle w:val="ab"/>
        <w:tblW w:w="0" w:type="auto"/>
        <w:tblLook w:val="04A0" w:firstRow="1" w:lastRow="0" w:firstColumn="1" w:lastColumn="0" w:noHBand="0" w:noVBand="1"/>
      </w:tblPr>
      <w:tblGrid>
        <w:gridCol w:w="8296"/>
      </w:tblGrid>
      <w:tr w:rsidR="00EC0FB0" w14:paraId="7690B360" w14:textId="77777777" w:rsidTr="00E23562">
        <w:trPr>
          <w:trHeight w:val="1080"/>
        </w:trPr>
        <w:tc>
          <w:tcPr>
            <w:tcW w:w="8296" w:type="dxa"/>
          </w:tcPr>
          <w:p w14:paraId="367C4AD8" w14:textId="77777777" w:rsidR="00EC0FB0" w:rsidRDefault="00EC0FB0" w:rsidP="00EC0FB0">
            <w:pPr>
              <w:ind w:firstLineChars="0" w:firstLine="0"/>
            </w:pPr>
            <w:r>
              <w:t>Mater:</w:t>
            </w:r>
          </w:p>
          <w:p w14:paraId="589C1093" w14:textId="77777777" w:rsidR="00177350" w:rsidRDefault="00EC0FB0" w:rsidP="00EC0FB0">
            <w:pPr>
              <w:ind w:firstLineChars="0" w:firstLine="0"/>
            </w:pPr>
            <w:r>
              <w:t>docker run --name master -p 3306:3306 -e MYSQL_ROOT_PASSWORD=123456 -d mysql:5.7 --character-set-server=utf8mb4 --collation-server=utf8mb4_unicode_ci</w:t>
            </w:r>
          </w:p>
          <w:p w14:paraId="7634BC54" w14:textId="77777777" w:rsidR="002D25AA" w:rsidRDefault="002D25AA" w:rsidP="002D25AA">
            <w:pPr>
              <w:ind w:firstLineChars="0" w:firstLine="0"/>
            </w:pPr>
            <w:r>
              <w:rPr>
                <w:rFonts w:hint="eastAsia"/>
              </w:rPr>
              <w:t>Slave</w:t>
            </w:r>
            <w:r>
              <w:rPr>
                <w:rFonts w:hint="eastAsia"/>
              </w:rPr>
              <w:t>：</w:t>
            </w:r>
          </w:p>
          <w:p w14:paraId="03BFF7C3" w14:textId="6029D60E" w:rsidR="002D25AA" w:rsidRDefault="002D25AA" w:rsidP="002D25AA">
            <w:pPr>
              <w:ind w:firstLineChars="0" w:firstLine="0"/>
            </w:pPr>
            <w:r>
              <w:rPr>
                <w:rFonts w:hint="eastAsia"/>
              </w:rPr>
              <w:t>docker run --name slaver -p 3307:3306 -e MYSQL_ROOT_PASSWORD=123456 -d mysql:5.7 --character-set-server=utf8mb4 --collation-server=utf8mb4_unicode_ci</w:t>
            </w:r>
          </w:p>
        </w:tc>
      </w:tr>
    </w:tbl>
    <w:p w14:paraId="10C21FFD" w14:textId="588074E7" w:rsidR="00EC0FB0" w:rsidRPr="00290E52" w:rsidRDefault="00224336" w:rsidP="0004095E">
      <w:pPr>
        <w:ind w:firstLine="420"/>
        <w:jc w:val="center"/>
      </w:pPr>
      <w:r>
        <w:rPr>
          <w:noProof/>
        </w:rPr>
        <w:drawing>
          <wp:inline distT="0" distB="0" distL="0" distR="0" wp14:anchorId="5311A9B1" wp14:editId="07F67AEC">
            <wp:extent cx="5274310" cy="313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055"/>
                    </a:xfrm>
                    <a:prstGeom prst="rect">
                      <a:avLst/>
                    </a:prstGeom>
                  </pic:spPr>
                </pic:pic>
              </a:graphicData>
            </a:graphic>
          </wp:inline>
        </w:drawing>
      </w:r>
    </w:p>
    <w:p w14:paraId="26921BA0" w14:textId="308454E5" w:rsidR="00681F1F" w:rsidRDefault="0010321B" w:rsidP="009D3AC1">
      <w:pPr>
        <w:pStyle w:val="3"/>
        <w:ind w:firstLine="420"/>
      </w:pPr>
      <w:r>
        <w:rPr>
          <w:rFonts w:hint="eastAsia"/>
        </w:rPr>
        <w:t>主机</w:t>
      </w:r>
    </w:p>
    <w:p w14:paraId="7CD1001E" w14:textId="13097528" w:rsidR="005717FF" w:rsidRDefault="00400361" w:rsidP="00A8079E">
      <w:pPr>
        <w:ind w:firstLine="420"/>
      </w:pPr>
      <w:r>
        <w:rPr>
          <w:rFonts w:hint="eastAsia"/>
        </w:rPr>
        <w:t>修改</w:t>
      </w:r>
      <w:r w:rsidR="00BE22C2">
        <w:rPr>
          <w:rFonts w:hint="eastAsia"/>
        </w:rPr>
        <w:t>/etc/mysql/conf.d/docker.cnf</w:t>
      </w:r>
      <w:r w:rsidR="003C438C">
        <w:t xml:space="preserve"> </w:t>
      </w:r>
      <w:r w:rsidR="003C438C">
        <w:rPr>
          <w:rFonts w:hint="eastAsia"/>
        </w:rPr>
        <w:t>的</w:t>
      </w:r>
      <w:r w:rsidR="003C438C">
        <w:t>[</w:t>
      </w:r>
      <w:r w:rsidR="003C438C">
        <w:rPr>
          <w:rFonts w:hint="eastAsia"/>
        </w:rPr>
        <w:t>mysqld</w:t>
      </w:r>
      <w:r w:rsidR="003C438C">
        <w:t>]</w:t>
      </w:r>
      <w:r w:rsidR="008711A0">
        <w:rPr>
          <w:rFonts w:hint="eastAsia"/>
        </w:rPr>
        <w:t>节点</w:t>
      </w:r>
      <w:r w:rsidR="00A8079E">
        <w:rPr>
          <w:rFonts w:hint="eastAsia"/>
        </w:rPr>
        <w:t>。</w:t>
      </w:r>
      <w:r w:rsidR="005717FF">
        <w:rPr>
          <w:rFonts w:hint="eastAsia"/>
        </w:rPr>
        <w:t>配置服务器的</w:t>
      </w:r>
      <w:r w:rsidR="005717FF">
        <w:rPr>
          <w:rFonts w:hint="eastAsia"/>
        </w:rPr>
        <w:t>id</w:t>
      </w:r>
      <w:r w:rsidR="005717FF">
        <w:rPr>
          <w:rFonts w:hint="eastAsia"/>
        </w:rPr>
        <w:t>，用来区分服务器，因为以后我们的服务器有很多。</w:t>
      </w:r>
    </w:p>
    <w:p w14:paraId="65E917FD" w14:textId="1B253E89" w:rsidR="00050973" w:rsidRDefault="00050973" w:rsidP="0044013B">
      <w:pPr>
        <w:ind w:firstLine="420"/>
      </w:pPr>
      <w:r>
        <w:rPr>
          <w:rFonts w:hint="eastAsia"/>
        </w:rPr>
        <w:t>1)</w:t>
      </w:r>
      <w:r w:rsidR="00F57CD2">
        <w:rPr>
          <w:rFonts w:hint="eastAsia"/>
        </w:rPr>
        <w:t>复制该文件</w:t>
      </w:r>
      <w:r w:rsidR="007C1AB3">
        <w:rPr>
          <w:rFonts w:hint="eastAsia"/>
        </w:rPr>
        <w:t>：</w:t>
      </w:r>
      <w:r w:rsidR="007C1AB3" w:rsidRPr="007C1AB3">
        <w:t>docker cp  master:/etc/mysql/conf.d/docker.cnf docker.cnf</w:t>
      </w:r>
    </w:p>
    <w:p w14:paraId="7EDCD459" w14:textId="0D4552DF" w:rsidR="006A0878" w:rsidRPr="005717FF" w:rsidRDefault="006A0878" w:rsidP="0044013B">
      <w:pPr>
        <w:ind w:firstLine="420"/>
      </w:pPr>
      <w:r>
        <w:t>2)</w:t>
      </w:r>
      <w:r w:rsidR="002F4DD2">
        <w:rPr>
          <w:rFonts w:hint="eastAsia"/>
        </w:rPr>
        <w:t>修改文件</w:t>
      </w:r>
    </w:p>
    <w:tbl>
      <w:tblPr>
        <w:tblStyle w:val="ab"/>
        <w:tblW w:w="0" w:type="auto"/>
        <w:tblLook w:val="04A0" w:firstRow="1" w:lastRow="0" w:firstColumn="1" w:lastColumn="0" w:noHBand="0" w:noVBand="1"/>
      </w:tblPr>
      <w:tblGrid>
        <w:gridCol w:w="8296"/>
      </w:tblGrid>
      <w:tr w:rsidR="005717FF" w14:paraId="0B607B3D" w14:textId="77777777" w:rsidTr="005717FF">
        <w:tc>
          <w:tcPr>
            <w:tcW w:w="8296" w:type="dxa"/>
          </w:tcPr>
          <w:p w14:paraId="1F0B5C4C" w14:textId="77777777" w:rsidR="005717FF" w:rsidRDefault="00CD1E9E" w:rsidP="0044013B">
            <w:pPr>
              <w:ind w:firstLineChars="0" w:firstLine="0"/>
            </w:pPr>
            <w:r>
              <w:rPr>
                <w:rFonts w:hint="eastAsia"/>
              </w:rPr>
              <w:t>[</w:t>
            </w:r>
            <w:r>
              <w:t>mysql]</w:t>
            </w:r>
          </w:p>
          <w:p w14:paraId="6C42867F" w14:textId="77777777" w:rsidR="00CD1E9E" w:rsidRDefault="00CD1E9E" w:rsidP="0044013B">
            <w:pPr>
              <w:ind w:firstLineChars="0" w:firstLine="0"/>
            </w:pPr>
            <w:r>
              <w:rPr>
                <w:rFonts w:hint="eastAsia"/>
              </w:rPr>
              <w:t>s</w:t>
            </w:r>
            <w:r>
              <w:t>erver-id=1</w:t>
            </w:r>
          </w:p>
          <w:p w14:paraId="378089D6" w14:textId="77777777" w:rsidR="0095293E" w:rsidRDefault="0095293E" w:rsidP="0044013B">
            <w:pPr>
              <w:ind w:firstLineChars="0" w:firstLine="0"/>
            </w:pPr>
            <w:r>
              <w:rPr>
                <w:rFonts w:hint="eastAsia"/>
              </w:rPr>
              <w:lastRenderedPageBreak/>
              <w:t>l</w:t>
            </w:r>
            <w:r>
              <w:t>og-bin=master-bin</w:t>
            </w:r>
          </w:p>
          <w:p w14:paraId="05C336B3" w14:textId="77777777" w:rsidR="006133A4" w:rsidRDefault="006133A4" w:rsidP="0044013B">
            <w:pPr>
              <w:ind w:firstLineChars="0" w:firstLine="0"/>
            </w:pPr>
            <w:r>
              <w:rPr>
                <w:rFonts w:hint="eastAsia"/>
              </w:rPr>
              <w:t>s</w:t>
            </w:r>
            <w:r>
              <w:t>kip-host-cache</w:t>
            </w:r>
          </w:p>
          <w:p w14:paraId="1B3996F2" w14:textId="3BA9ED3E" w:rsidR="001825F5" w:rsidRDefault="001825F5" w:rsidP="0044013B">
            <w:pPr>
              <w:ind w:firstLineChars="0" w:firstLine="0"/>
            </w:pPr>
            <w:r>
              <w:rPr>
                <w:rFonts w:hint="eastAsia"/>
              </w:rPr>
              <w:t>s</w:t>
            </w:r>
            <w:r>
              <w:t>kip-name-resolve</w:t>
            </w:r>
          </w:p>
        </w:tc>
      </w:tr>
    </w:tbl>
    <w:p w14:paraId="2980F54C" w14:textId="4388CAFC" w:rsidR="005717FF" w:rsidRDefault="00A16BF1" w:rsidP="0044013B">
      <w:pPr>
        <w:ind w:firstLine="420"/>
      </w:pPr>
      <w:r>
        <w:lastRenderedPageBreak/>
        <w:t>3)</w:t>
      </w:r>
      <w:r>
        <w:rPr>
          <w:rFonts w:hint="eastAsia"/>
        </w:rPr>
        <w:t>覆盖文件</w:t>
      </w:r>
      <w:r w:rsidR="00CF1090">
        <w:rPr>
          <w:rFonts w:hint="eastAsia"/>
        </w:rPr>
        <w:t>：</w:t>
      </w:r>
      <w:r w:rsidR="00CF1090" w:rsidRPr="007C1AB3">
        <w:t>docker cp  docker.cnf</w:t>
      </w:r>
      <w:r w:rsidR="00EB4413">
        <w:t xml:space="preserve"> </w:t>
      </w:r>
      <w:r w:rsidR="00CF1090">
        <w:t xml:space="preserve"> </w:t>
      </w:r>
      <w:r w:rsidR="00CF1090" w:rsidRPr="007C1AB3">
        <w:t>master:/etc/mysql/conf.d/docker.cnf</w:t>
      </w:r>
    </w:p>
    <w:p w14:paraId="71DFEBFA" w14:textId="62A73BC7" w:rsidR="00D913BC" w:rsidRDefault="00D913BC" w:rsidP="0044013B">
      <w:pPr>
        <w:ind w:firstLine="420"/>
      </w:pPr>
      <w:r>
        <w:rPr>
          <w:rFonts w:hint="eastAsia"/>
        </w:rPr>
        <w:t>4)</w:t>
      </w:r>
      <w:r>
        <w:rPr>
          <w:rFonts w:hint="eastAsia"/>
        </w:rPr>
        <w:t>重启</w:t>
      </w:r>
      <w:r>
        <w:rPr>
          <w:rFonts w:hint="eastAsia"/>
        </w:rPr>
        <w:t>mysql</w:t>
      </w:r>
      <w:r w:rsidR="005A7C51">
        <w:rPr>
          <w:rFonts w:hint="eastAsia"/>
        </w:rPr>
        <w:t>：</w:t>
      </w:r>
      <w:r w:rsidR="00033865">
        <w:rPr>
          <w:rFonts w:hint="eastAsia"/>
        </w:rPr>
        <w:t>docker</w:t>
      </w:r>
      <w:r w:rsidR="00033865">
        <w:t xml:space="preserve"> </w:t>
      </w:r>
      <w:r w:rsidR="00033865">
        <w:rPr>
          <w:rFonts w:hint="eastAsia"/>
        </w:rPr>
        <w:t>start</w:t>
      </w:r>
      <w:r w:rsidR="00033865">
        <w:t xml:space="preserve"> </w:t>
      </w:r>
      <w:r w:rsidR="00033865">
        <w:rPr>
          <w:rFonts w:hint="eastAsia"/>
        </w:rPr>
        <w:t>master</w:t>
      </w:r>
    </w:p>
    <w:p w14:paraId="1FC30F8B" w14:textId="77777777" w:rsidR="00531A1C" w:rsidRDefault="00702E10" w:rsidP="0044013B">
      <w:pPr>
        <w:ind w:firstLine="420"/>
      </w:pPr>
      <w:r>
        <w:t>5)</w:t>
      </w:r>
      <w:r w:rsidR="004A4310">
        <w:rPr>
          <w:rFonts w:hint="eastAsia"/>
        </w:rPr>
        <w:t>进入</w:t>
      </w:r>
      <w:r w:rsidR="004A4310">
        <w:rPr>
          <w:rFonts w:hint="eastAsia"/>
        </w:rPr>
        <w:t>master</w:t>
      </w:r>
      <w:r w:rsidR="004A4310">
        <w:rPr>
          <w:rFonts w:hint="eastAsia"/>
        </w:rPr>
        <w:t>确认是否修改成功：</w:t>
      </w:r>
      <w:r w:rsidR="00531A1C">
        <w:rPr>
          <w:rFonts w:hint="eastAsia"/>
        </w:rPr>
        <w:t>‘</w:t>
      </w:r>
    </w:p>
    <w:p w14:paraId="07A47420" w14:textId="72A2C2ED" w:rsidR="00531A1C" w:rsidRDefault="00531A1C" w:rsidP="0044013B">
      <w:pPr>
        <w:ind w:firstLine="420"/>
      </w:pPr>
      <w:r>
        <w:tab/>
      </w:r>
      <w:r w:rsidR="002B37BD">
        <w:rPr>
          <w:rFonts w:hint="eastAsia"/>
        </w:rPr>
        <w:t>进入</w:t>
      </w:r>
      <w:r w:rsidR="002B37BD">
        <w:rPr>
          <w:rFonts w:hint="eastAsia"/>
        </w:rPr>
        <w:t>master</w:t>
      </w:r>
      <w:r w:rsidR="00B40137">
        <w:rPr>
          <w:rFonts w:hint="eastAsia"/>
        </w:rPr>
        <w:t>：</w:t>
      </w:r>
      <w:r w:rsidRPr="00531A1C">
        <w:t>docker exec -it master bash</w:t>
      </w:r>
    </w:p>
    <w:p w14:paraId="44AD2D6A" w14:textId="1DF3418B" w:rsidR="00702E10" w:rsidRDefault="00070DD2" w:rsidP="0044013B">
      <w:pPr>
        <w:ind w:firstLine="420"/>
      </w:pPr>
      <w:r>
        <w:tab/>
      </w:r>
      <w:r>
        <w:rPr>
          <w:rFonts w:hint="eastAsia"/>
        </w:rPr>
        <w:t>显示</w:t>
      </w:r>
      <w:r w:rsidR="00EF17A8">
        <w:rPr>
          <w:rFonts w:hint="eastAsia"/>
        </w:rPr>
        <w:t>信息</w:t>
      </w:r>
      <w:r w:rsidR="00053083">
        <w:rPr>
          <w:rFonts w:hint="eastAsia"/>
        </w:rPr>
        <w:t>：</w:t>
      </w:r>
      <w:r w:rsidR="00B6412F">
        <w:rPr>
          <w:rFonts w:hint="eastAsia"/>
        </w:rPr>
        <w:t>show</w:t>
      </w:r>
      <w:r w:rsidR="00B6412F">
        <w:t xml:space="preserve"> </w:t>
      </w:r>
      <w:r w:rsidR="00B6412F">
        <w:rPr>
          <w:rFonts w:hint="eastAsia"/>
        </w:rPr>
        <w:t>master</w:t>
      </w:r>
      <w:r w:rsidR="00B6412F">
        <w:t xml:space="preserve"> </w:t>
      </w:r>
      <w:r w:rsidR="00B6412F">
        <w:rPr>
          <w:rFonts w:hint="eastAsia"/>
        </w:rPr>
        <w:t>sta</w:t>
      </w:r>
      <w:r w:rsidR="00785A27">
        <w:rPr>
          <w:rFonts w:hint="eastAsia"/>
        </w:rPr>
        <w:t>tus</w:t>
      </w:r>
    </w:p>
    <w:p w14:paraId="41119575" w14:textId="2847F690" w:rsidR="00531A1C" w:rsidRDefault="0094442E" w:rsidP="0044013B">
      <w:pPr>
        <w:ind w:firstLine="420"/>
      </w:pPr>
      <w:r>
        <w:rPr>
          <w:noProof/>
        </w:rPr>
        <w:drawing>
          <wp:inline distT="0" distB="0" distL="0" distR="0" wp14:anchorId="6BCAB96B" wp14:editId="6A800170">
            <wp:extent cx="5274310" cy="7854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85495"/>
                    </a:xfrm>
                    <a:prstGeom prst="rect">
                      <a:avLst/>
                    </a:prstGeom>
                  </pic:spPr>
                </pic:pic>
              </a:graphicData>
            </a:graphic>
          </wp:inline>
        </w:drawing>
      </w:r>
    </w:p>
    <w:p w14:paraId="2D4857D0" w14:textId="4B5D94DD" w:rsidR="00B6412F" w:rsidRDefault="00B6412F" w:rsidP="0044013B">
      <w:pPr>
        <w:ind w:firstLine="420"/>
      </w:pPr>
      <w:r>
        <w:tab/>
      </w:r>
    </w:p>
    <w:p w14:paraId="7533D5B6" w14:textId="77777777" w:rsidR="00FF3179" w:rsidRDefault="00981071" w:rsidP="0044013B">
      <w:pPr>
        <w:ind w:firstLine="420"/>
      </w:pPr>
      <w:r>
        <w:rPr>
          <w:rFonts w:hint="eastAsia"/>
        </w:rPr>
        <w:t>6</w:t>
      </w:r>
      <w:r>
        <w:t>)</w:t>
      </w:r>
      <w:r w:rsidR="00A81692">
        <w:rPr>
          <w:rFonts w:hint="eastAsia"/>
        </w:rPr>
        <w:t>在主机中创建账号并分配权限</w:t>
      </w:r>
      <w:r w:rsidR="0068765B">
        <w:rPr>
          <w:rFonts w:hint="eastAsia"/>
        </w:rPr>
        <w:t>：</w:t>
      </w:r>
    </w:p>
    <w:p w14:paraId="7EB0E6AF" w14:textId="6CB3C474" w:rsidR="007B5102" w:rsidRDefault="00FF3179" w:rsidP="0044013B">
      <w:pPr>
        <w:ind w:firstLine="420"/>
      </w:pPr>
      <w:r>
        <w:tab/>
      </w:r>
      <w:r>
        <w:rPr>
          <w:rFonts w:hint="eastAsia"/>
        </w:rPr>
        <w:t>创建用户</w:t>
      </w:r>
      <w:r w:rsidR="00DF6FA0">
        <w:rPr>
          <w:rFonts w:hint="eastAsia"/>
        </w:rPr>
        <w:t>：</w:t>
      </w:r>
      <w:r w:rsidR="0068765B">
        <w:rPr>
          <w:rFonts w:hint="eastAsia"/>
        </w:rPr>
        <w:t>create</w:t>
      </w:r>
      <w:r w:rsidR="0068765B">
        <w:t xml:space="preserve"> </w:t>
      </w:r>
      <w:r w:rsidR="0068765B">
        <w:rPr>
          <w:rFonts w:hint="eastAsia"/>
        </w:rPr>
        <w:t>user</w:t>
      </w:r>
      <w:r w:rsidR="0068765B">
        <w:t xml:space="preserve"> </w:t>
      </w:r>
      <w:r w:rsidR="0068765B">
        <w:rPr>
          <w:rFonts w:hint="eastAsia"/>
        </w:rPr>
        <w:t>‘</w:t>
      </w:r>
      <w:r w:rsidR="0068765B">
        <w:rPr>
          <w:rFonts w:hint="eastAsia"/>
        </w:rPr>
        <w:t>rep</w:t>
      </w:r>
      <w:r w:rsidR="0068765B">
        <w:rPr>
          <w:rFonts w:hint="eastAsia"/>
        </w:rPr>
        <w:t>’</w:t>
      </w:r>
      <w:r w:rsidR="0068765B">
        <w:rPr>
          <w:rFonts w:hint="eastAsia"/>
        </w:rPr>
        <w:t>@</w:t>
      </w:r>
      <w:r w:rsidR="0068765B">
        <w:rPr>
          <w:rFonts w:hint="eastAsia"/>
        </w:rPr>
        <w:t>‘</w:t>
      </w:r>
      <w:r w:rsidR="0068765B">
        <w:rPr>
          <w:rFonts w:hint="eastAsia"/>
        </w:rPr>
        <w:t>%</w:t>
      </w:r>
      <w:r w:rsidR="0068765B">
        <w:rPr>
          <w:rFonts w:hint="eastAsia"/>
        </w:rPr>
        <w:t>’</w:t>
      </w:r>
      <w:r w:rsidR="0068765B">
        <w:rPr>
          <w:rFonts w:hint="eastAsia"/>
        </w:rPr>
        <w:t xml:space="preserve"> identified</w:t>
      </w:r>
      <w:r w:rsidR="0068765B">
        <w:t xml:space="preserve"> </w:t>
      </w:r>
      <w:r w:rsidR="0068765B">
        <w:rPr>
          <w:rFonts w:hint="eastAsia"/>
        </w:rPr>
        <w:t>by</w:t>
      </w:r>
      <w:r w:rsidR="0068765B">
        <w:rPr>
          <w:rFonts w:hint="eastAsia"/>
        </w:rPr>
        <w:t>‘</w:t>
      </w:r>
      <w:r w:rsidR="0068765B">
        <w:rPr>
          <w:rFonts w:hint="eastAsia"/>
        </w:rPr>
        <w:t>1</w:t>
      </w:r>
      <w:r w:rsidR="0068765B">
        <w:t>23456</w:t>
      </w:r>
      <w:r w:rsidR="0068765B">
        <w:rPr>
          <w:rFonts w:hint="eastAsia"/>
        </w:rPr>
        <w:t>’</w:t>
      </w:r>
    </w:p>
    <w:p w14:paraId="478499F0" w14:textId="7EDFB56F" w:rsidR="00D13CDF" w:rsidRDefault="00D13CDF" w:rsidP="0044013B">
      <w:pPr>
        <w:ind w:firstLine="420"/>
      </w:pPr>
      <w:r>
        <w:tab/>
      </w:r>
      <w:r>
        <w:rPr>
          <w:rFonts w:hint="eastAsia"/>
        </w:rPr>
        <w:t>授予权限</w:t>
      </w:r>
      <w:r w:rsidR="00DB7C2C">
        <w:rPr>
          <w:rFonts w:hint="eastAsia"/>
        </w:rPr>
        <w:t>：</w:t>
      </w:r>
      <w:r w:rsidR="00B52983">
        <w:rPr>
          <w:rFonts w:hint="eastAsia"/>
        </w:rPr>
        <w:t>grant</w:t>
      </w:r>
      <w:r w:rsidR="00B52983">
        <w:t xml:space="preserve"> </w:t>
      </w:r>
      <w:r w:rsidR="00B52983">
        <w:rPr>
          <w:rFonts w:hint="eastAsia"/>
        </w:rPr>
        <w:t>replication</w:t>
      </w:r>
      <w:r w:rsidR="00B52983">
        <w:t xml:space="preserve"> </w:t>
      </w:r>
      <w:r w:rsidR="00B52983">
        <w:rPr>
          <w:rFonts w:hint="eastAsia"/>
        </w:rPr>
        <w:t>slave</w:t>
      </w:r>
      <w:r w:rsidR="00B52983">
        <w:t xml:space="preserve"> </w:t>
      </w:r>
      <w:r w:rsidR="00B52983">
        <w:rPr>
          <w:rFonts w:hint="eastAsia"/>
        </w:rPr>
        <w:t>on</w:t>
      </w:r>
      <w:r w:rsidR="00B52983">
        <w:t xml:space="preserve"> </w:t>
      </w:r>
      <w:r w:rsidR="00B52983">
        <w:rPr>
          <w:rFonts w:hint="eastAsia"/>
        </w:rPr>
        <w:t>*</w:t>
      </w:r>
      <w:r w:rsidR="00B52983">
        <w:t>.</w:t>
      </w:r>
      <w:r w:rsidR="00B52983">
        <w:rPr>
          <w:rFonts w:hint="eastAsia"/>
        </w:rPr>
        <w:t>*</w:t>
      </w:r>
      <w:r w:rsidR="00B52983">
        <w:t xml:space="preserve"> </w:t>
      </w:r>
      <w:r w:rsidR="00B52983">
        <w:rPr>
          <w:rFonts w:hint="eastAsia"/>
        </w:rPr>
        <w:t>to</w:t>
      </w:r>
      <w:r w:rsidR="00B52983">
        <w:t xml:space="preserve"> ‘rep’@’%’;</w:t>
      </w:r>
    </w:p>
    <w:p w14:paraId="67404F4B" w14:textId="10E3A101" w:rsidR="003B3F54" w:rsidRDefault="003B3F54" w:rsidP="0044013B">
      <w:pPr>
        <w:ind w:firstLine="420"/>
      </w:pPr>
      <w:r>
        <w:tab/>
      </w:r>
      <w:r w:rsidR="00D353DF">
        <w:rPr>
          <w:rFonts w:hint="eastAsia"/>
        </w:rPr>
        <w:t>刷新：</w:t>
      </w:r>
      <w:r w:rsidR="004B3307">
        <w:rPr>
          <w:rFonts w:hint="eastAsia"/>
        </w:rPr>
        <w:t>flush</w:t>
      </w:r>
      <w:r w:rsidR="004B3307">
        <w:t xml:space="preserve"> </w:t>
      </w:r>
      <w:r w:rsidR="004B3307">
        <w:rPr>
          <w:rFonts w:hint="eastAsia"/>
        </w:rPr>
        <w:t>privieges</w:t>
      </w:r>
      <w:r w:rsidR="006F3CE0">
        <w:rPr>
          <w:rFonts w:hint="eastAsia"/>
        </w:rPr>
        <w:t>;</w:t>
      </w:r>
    </w:p>
    <w:p w14:paraId="07A4681D" w14:textId="22B5A805" w:rsidR="00801AD5" w:rsidRDefault="00801AD5" w:rsidP="0044013B">
      <w:pPr>
        <w:ind w:firstLine="420"/>
      </w:pPr>
      <w:r>
        <w:t>7</w:t>
      </w:r>
      <w:r>
        <w:rPr>
          <w:rFonts w:hint="eastAsia"/>
        </w:rPr>
        <w:t>）</w:t>
      </w:r>
      <w:r w:rsidR="009B5F37">
        <w:rPr>
          <w:rFonts w:hint="eastAsia"/>
        </w:rPr>
        <w:t>使用</w:t>
      </w:r>
      <w:r w:rsidR="009B5F37">
        <w:rPr>
          <w:rFonts w:hint="eastAsia"/>
        </w:rPr>
        <w:t>mysql</w:t>
      </w:r>
      <w:r w:rsidR="009B5F37">
        <w:rPr>
          <w:rFonts w:hint="eastAsia"/>
        </w:rPr>
        <w:t>客户端测试连接</w:t>
      </w:r>
    </w:p>
    <w:p w14:paraId="08BDBF3E" w14:textId="582A71C8" w:rsidR="00CA4F6C" w:rsidRDefault="00CA4F6C" w:rsidP="00CA4F6C">
      <w:pPr>
        <w:ind w:firstLine="420"/>
        <w:jc w:val="center"/>
      </w:pPr>
      <w:r>
        <w:rPr>
          <w:noProof/>
        </w:rPr>
        <w:drawing>
          <wp:inline distT="0" distB="0" distL="0" distR="0" wp14:anchorId="025E85C1" wp14:editId="4226D455">
            <wp:extent cx="2880000" cy="3267508"/>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000" cy="3267508"/>
                    </a:xfrm>
                    <a:prstGeom prst="rect">
                      <a:avLst/>
                    </a:prstGeom>
                  </pic:spPr>
                </pic:pic>
              </a:graphicData>
            </a:graphic>
          </wp:inline>
        </w:drawing>
      </w:r>
    </w:p>
    <w:p w14:paraId="6F5BE304" w14:textId="4AC10CD2" w:rsidR="00CA4F6C" w:rsidRDefault="00CA4F6C" w:rsidP="00CA4F6C">
      <w:pPr>
        <w:ind w:firstLine="420"/>
      </w:pPr>
      <w:r>
        <w:rPr>
          <w:rFonts w:hint="eastAsia"/>
        </w:rPr>
        <w:t>注意连接的用户不是</w:t>
      </w:r>
      <w:r>
        <w:rPr>
          <w:rFonts w:hint="eastAsia"/>
        </w:rPr>
        <w:t>root</w:t>
      </w:r>
    </w:p>
    <w:p w14:paraId="6B159F5D" w14:textId="5139D269" w:rsidR="00F950A7" w:rsidRDefault="00F950A7" w:rsidP="009D3AC1">
      <w:pPr>
        <w:pStyle w:val="3"/>
        <w:ind w:firstLine="420"/>
      </w:pPr>
      <w:r>
        <w:rPr>
          <w:rFonts w:hint="eastAsia"/>
        </w:rPr>
        <w:t>从机</w:t>
      </w:r>
    </w:p>
    <w:p w14:paraId="16B74F26" w14:textId="7DE75FFC" w:rsidR="00F950A7" w:rsidRDefault="00F950A7" w:rsidP="00F950A7">
      <w:pPr>
        <w:ind w:firstLine="420"/>
      </w:pPr>
      <w:r>
        <w:rPr>
          <w:rFonts w:hint="eastAsia"/>
        </w:rPr>
        <w:t>1)</w:t>
      </w:r>
      <w:r>
        <w:rPr>
          <w:rFonts w:hint="eastAsia"/>
        </w:rPr>
        <w:t>复制该文件：</w:t>
      </w:r>
      <w:r w:rsidRPr="007C1AB3">
        <w:t xml:space="preserve">docker cp  </w:t>
      </w:r>
      <w:r w:rsidR="003B6612">
        <w:rPr>
          <w:rFonts w:hint="eastAsia"/>
        </w:rPr>
        <w:t>slaver</w:t>
      </w:r>
      <w:r w:rsidRPr="007C1AB3">
        <w:t>:/etc/mysql/conf.d/docker.cnf docker.cnf</w:t>
      </w:r>
    </w:p>
    <w:p w14:paraId="116414FD" w14:textId="77777777" w:rsidR="00F950A7" w:rsidRPr="005717FF" w:rsidRDefault="00F950A7" w:rsidP="00F950A7">
      <w:pPr>
        <w:ind w:firstLine="420"/>
      </w:pPr>
      <w:r>
        <w:t>2)</w:t>
      </w:r>
      <w:r>
        <w:rPr>
          <w:rFonts w:hint="eastAsia"/>
        </w:rPr>
        <w:t>修改文件</w:t>
      </w:r>
    </w:p>
    <w:tbl>
      <w:tblPr>
        <w:tblStyle w:val="ab"/>
        <w:tblW w:w="0" w:type="auto"/>
        <w:tblLook w:val="04A0" w:firstRow="1" w:lastRow="0" w:firstColumn="1" w:lastColumn="0" w:noHBand="0" w:noVBand="1"/>
      </w:tblPr>
      <w:tblGrid>
        <w:gridCol w:w="8296"/>
      </w:tblGrid>
      <w:tr w:rsidR="00F950A7" w14:paraId="082AE07C" w14:textId="77777777" w:rsidTr="00073B7A">
        <w:tc>
          <w:tcPr>
            <w:tcW w:w="8296" w:type="dxa"/>
          </w:tcPr>
          <w:p w14:paraId="4785D985" w14:textId="77777777" w:rsidR="00F950A7" w:rsidRDefault="00F950A7" w:rsidP="00073B7A">
            <w:pPr>
              <w:ind w:firstLineChars="0" w:firstLine="0"/>
            </w:pPr>
            <w:r>
              <w:rPr>
                <w:rFonts w:hint="eastAsia"/>
              </w:rPr>
              <w:t>[</w:t>
            </w:r>
            <w:r>
              <w:t>mysql]</w:t>
            </w:r>
          </w:p>
          <w:p w14:paraId="74F69237" w14:textId="3ECA953B" w:rsidR="00F950A7" w:rsidRDefault="00F950A7" w:rsidP="00073B7A">
            <w:pPr>
              <w:ind w:firstLineChars="0" w:firstLine="0"/>
            </w:pPr>
            <w:r>
              <w:rPr>
                <w:rFonts w:hint="eastAsia"/>
              </w:rPr>
              <w:t>s</w:t>
            </w:r>
            <w:r>
              <w:t>erver-id=</w:t>
            </w:r>
            <w:r w:rsidR="00B25A01">
              <w:t>2</w:t>
            </w:r>
          </w:p>
          <w:p w14:paraId="622C153E" w14:textId="77777777" w:rsidR="00F950A7" w:rsidRDefault="00F950A7" w:rsidP="00073B7A">
            <w:pPr>
              <w:ind w:firstLineChars="0" w:firstLine="0"/>
            </w:pPr>
            <w:r>
              <w:rPr>
                <w:rFonts w:hint="eastAsia"/>
              </w:rPr>
              <w:t>s</w:t>
            </w:r>
            <w:r>
              <w:t>kip-host-cache</w:t>
            </w:r>
          </w:p>
          <w:p w14:paraId="5037CFC7" w14:textId="77777777" w:rsidR="00F950A7" w:rsidRDefault="00F950A7" w:rsidP="00073B7A">
            <w:pPr>
              <w:ind w:firstLineChars="0" w:firstLine="0"/>
            </w:pPr>
            <w:r>
              <w:rPr>
                <w:rFonts w:hint="eastAsia"/>
              </w:rPr>
              <w:lastRenderedPageBreak/>
              <w:t>s</w:t>
            </w:r>
            <w:r>
              <w:t>kip-name-resolve</w:t>
            </w:r>
          </w:p>
        </w:tc>
      </w:tr>
    </w:tbl>
    <w:p w14:paraId="6FF2AAB1" w14:textId="1CB23D12" w:rsidR="00F950A7" w:rsidRDefault="00F950A7" w:rsidP="00F950A7">
      <w:pPr>
        <w:ind w:firstLine="420"/>
      </w:pPr>
      <w:r>
        <w:lastRenderedPageBreak/>
        <w:t>3)</w:t>
      </w:r>
      <w:r>
        <w:rPr>
          <w:rFonts w:hint="eastAsia"/>
        </w:rPr>
        <w:t>覆盖文件：</w:t>
      </w:r>
      <w:r w:rsidRPr="007C1AB3">
        <w:t>docker cp  docker.cnf</w:t>
      </w:r>
      <w:r>
        <w:t xml:space="preserve">  </w:t>
      </w:r>
      <w:r w:rsidR="00DB6A67">
        <w:rPr>
          <w:rFonts w:hint="eastAsia"/>
        </w:rPr>
        <w:t>slaver</w:t>
      </w:r>
      <w:r w:rsidRPr="007C1AB3">
        <w:t>:/etc/mysql/conf.d/docker.cnf</w:t>
      </w:r>
    </w:p>
    <w:p w14:paraId="4B8B4A9A" w14:textId="1DB88A3F" w:rsidR="00F950A7" w:rsidRDefault="00F950A7" w:rsidP="00F950A7">
      <w:pPr>
        <w:ind w:firstLine="420"/>
      </w:pPr>
      <w:r>
        <w:rPr>
          <w:rFonts w:hint="eastAsia"/>
        </w:rPr>
        <w:t>4)</w:t>
      </w:r>
      <w:r>
        <w:rPr>
          <w:rFonts w:hint="eastAsia"/>
        </w:rPr>
        <w:t>重启</w:t>
      </w:r>
      <w:r>
        <w:rPr>
          <w:rFonts w:hint="eastAsia"/>
        </w:rPr>
        <w:t>mysql</w:t>
      </w:r>
      <w:r>
        <w:rPr>
          <w:rFonts w:hint="eastAsia"/>
        </w:rPr>
        <w:t>：</w:t>
      </w:r>
      <w:r>
        <w:rPr>
          <w:rFonts w:hint="eastAsia"/>
        </w:rPr>
        <w:t>docker</w:t>
      </w:r>
      <w:r>
        <w:t xml:space="preserve"> </w:t>
      </w:r>
      <w:r>
        <w:rPr>
          <w:rFonts w:hint="eastAsia"/>
        </w:rPr>
        <w:t>start</w:t>
      </w:r>
      <w:r>
        <w:t xml:space="preserve"> </w:t>
      </w:r>
      <w:r w:rsidR="00815F27">
        <w:rPr>
          <w:rFonts w:hint="eastAsia"/>
        </w:rPr>
        <w:t>slaver</w:t>
      </w:r>
    </w:p>
    <w:p w14:paraId="39B9CAFD" w14:textId="77777777" w:rsidR="00F950A7" w:rsidRDefault="00F950A7" w:rsidP="00F950A7">
      <w:pPr>
        <w:ind w:firstLine="420"/>
      </w:pPr>
      <w:r>
        <w:t>5)</w:t>
      </w:r>
      <w:r>
        <w:rPr>
          <w:rFonts w:hint="eastAsia"/>
        </w:rPr>
        <w:t>进入</w:t>
      </w:r>
      <w:r>
        <w:rPr>
          <w:rFonts w:hint="eastAsia"/>
        </w:rPr>
        <w:t>master</w:t>
      </w:r>
      <w:r>
        <w:rPr>
          <w:rFonts w:hint="eastAsia"/>
        </w:rPr>
        <w:t>确认是否修改成功：‘</w:t>
      </w:r>
    </w:p>
    <w:p w14:paraId="27AD2BF8" w14:textId="4F3E15DE" w:rsidR="00F950A7" w:rsidRDefault="00F950A7" w:rsidP="00F950A7">
      <w:pPr>
        <w:ind w:firstLine="420"/>
      </w:pPr>
      <w:r>
        <w:tab/>
      </w:r>
      <w:r>
        <w:rPr>
          <w:rFonts w:hint="eastAsia"/>
        </w:rPr>
        <w:t>进入</w:t>
      </w:r>
      <w:r>
        <w:rPr>
          <w:rFonts w:hint="eastAsia"/>
        </w:rPr>
        <w:t>master</w:t>
      </w:r>
      <w:r>
        <w:rPr>
          <w:rFonts w:hint="eastAsia"/>
        </w:rPr>
        <w:t>：</w:t>
      </w:r>
      <w:r w:rsidRPr="00531A1C">
        <w:t xml:space="preserve">docker exec -it </w:t>
      </w:r>
      <w:r w:rsidR="00A035F4">
        <w:rPr>
          <w:rFonts w:hint="eastAsia"/>
        </w:rPr>
        <w:t>slaver</w:t>
      </w:r>
      <w:r w:rsidR="00A035F4" w:rsidRPr="00531A1C">
        <w:t xml:space="preserve"> </w:t>
      </w:r>
      <w:r w:rsidRPr="00531A1C">
        <w:t>bash</w:t>
      </w:r>
    </w:p>
    <w:p w14:paraId="7CBA458C" w14:textId="7DAA4E51" w:rsidR="00F950A7" w:rsidRDefault="00F950A7" w:rsidP="00F950A7">
      <w:pPr>
        <w:ind w:firstLine="420"/>
      </w:pPr>
      <w:r>
        <w:tab/>
      </w:r>
      <w:r>
        <w:rPr>
          <w:rFonts w:hint="eastAsia"/>
        </w:rPr>
        <w:t>显示信息：</w:t>
      </w:r>
      <w:r>
        <w:rPr>
          <w:rFonts w:hint="eastAsia"/>
        </w:rPr>
        <w:t>show</w:t>
      </w:r>
      <w:r>
        <w:t xml:space="preserve"> </w:t>
      </w:r>
      <w:r>
        <w:rPr>
          <w:rFonts w:hint="eastAsia"/>
        </w:rPr>
        <w:t>master</w:t>
      </w:r>
      <w:r>
        <w:t xml:space="preserve"> </w:t>
      </w:r>
      <w:r>
        <w:rPr>
          <w:rFonts w:hint="eastAsia"/>
        </w:rPr>
        <w:t>status</w:t>
      </w:r>
    </w:p>
    <w:p w14:paraId="3249D63E" w14:textId="7D97509D" w:rsidR="00F950A7" w:rsidRPr="00F950A7" w:rsidRDefault="00F950A7" w:rsidP="00F950A7">
      <w:pPr>
        <w:ind w:firstLine="420"/>
      </w:pPr>
      <w:r>
        <w:rPr>
          <w:rFonts w:hint="eastAsia"/>
        </w:rPr>
        <w:t>6</w:t>
      </w:r>
      <w:r>
        <w:t>)</w:t>
      </w:r>
      <w:r>
        <w:rPr>
          <w:rFonts w:hint="eastAsia"/>
        </w:rPr>
        <w:t>完毕</w:t>
      </w:r>
    </w:p>
    <w:p w14:paraId="6C4DC732" w14:textId="5C5EB639" w:rsidR="003B3F54" w:rsidRDefault="005A7F3F" w:rsidP="009D3AC1">
      <w:pPr>
        <w:pStyle w:val="3"/>
        <w:ind w:firstLine="420"/>
      </w:pPr>
      <w:r>
        <w:rPr>
          <w:rFonts w:hint="eastAsia"/>
        </w:rPr>
        <w:t>设置账号</w:t>
      </w:r>
      <w:r w:rsidR="007854DD">
        <w:rPr>
          <w:rFonts w:hint="eastAsia"/>
        </w:rPr>
        <w:t>（在</w:t>
      </w:r>
      <w:r w:rsidR="007854DD">
        <w:rPr>
          <w:rFonts w:hint="eastAsia"/>
        </w:rPr>
        <w:t>slaver</w:t>
      </w:r>
      <w:r w:rsidR="007854DD">
        <w:rPr>
          <w:rFonts w:hint="eastAsia"/>
        </w:rPr>
        <w:t>中）</w:t>
      </w:r>
    </w:p>
    <w:p w14:paraId="507F0CD6" w14:textId="065A1420" w:rsidR="005A7F3F" w:rsidRPr="005A7F3F" w:rsidRDefault="005A7F3F" w:rsidP="00FA7F4C">
      <w:pPr>
        <w:ind w:firstLine="420"/>
        <w:jc w:val="center"/>
      </w:pPr>
      <w:r>
        <w:rPr>
          <w:noProof/>
        </w:rPr>
        <w:drawing>
          <wp:inline distT="0" distB="0" distL="0" distR="0" wp14:anchorId="7AA1DB32" wp14:editId="69DFF217">
            <wp:extent cx="4320000" cy="156854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1568540"/>
                    </a:xfrm>
                    <a:prstGeom prst="rect">
                      <a:avLst/>
                    </a:prstGeom>
                    <a:noFill/>
                    <a:ln>
                      <a:noFill/>
                    </a:ln>
                  </pic:spPr>
                </pic:pic>
              </a:graphicData>
            </a:graphic>
          </wp:inline>
        </w:drawing>
      </w:r>
    </w:p>
    <w:tbl>
      <w:tblPr>
        <w:tblStyle w:val="ab"/>
        <w:tblW w:w="0" w:type="auto"/>
        <w:tblLook w:val="04A0" w:firstRow="1" w:lastRow="0" w:firstColumn="1" w:lastColumn="0" w:noHBand="0" w:noVBand="1"/>
      </w:tblPr>
      <w:tblGrid>
        <w:gridCol w:w="8296"/>
      </w:tblGrid>
      <w:tr w:rsidR="001F5042" w14:paraId="05899B14" w14:textId="77777777" w:rsidTr="001F5042">
        <w:tc>
          <w:tcPr>
            <w:tcW w:w="8296" w:type="dxa"/>
          </w:tcPr>
          <w:p w14:paraId="384BC125" w14:textId="77777777" w:rsidR="00C8247A" w:rsidRDefault="001F5042" w:rsidP="001F5042">
            <w:pPr>
              <w:ind w:firstLineChars="0" w:firstLine="0"/>
            </w:pPr>
            <w:r>
              <w:t xml:space="preserve">change master to </w:t>
            </w:r>
          </w:p>
          <w:p w14:paraId="7F237796" w14:textId="0EAFBACB" w:rsidR="00C8247A" w:rsidRDefault="001F5042" w:rsidP="00C8247A">
            <w:pPr>
              <w:ind w:firstLineChars="0" w:firstLine="420"/>
            </w:pPr>
            <w:r>
              <w:t>master_host="",</w:t>
            </w:r>
          </w:p>
          <w:p w14:paraId="6B73A011" w14:textId="77777777" w:rsidR="00C8247A" w:rsidRDefault="001F5042" w:rsidP="00C8247A">
            <w:pPr>
              <w:ind w:firstLineChars="0" w:firstLine="420"/>
            </w:pPr>
            <w:r>
              <w:t>master_port=,</w:t>
            </w:r>
          </w:p>
          <w:p w14:paraId="5527C863" w14:textId="77777777" w:rsidR="00C8247A" w:rsidRDefault="001F5042" w:rsidP="00C8247A">
            <w:pPr>
              <w:ind w:firstLineChars="0" w:firstLine="420"/>
            </w:pPr>
            <w:r>
              <w:t>master_user="",</w:t>
            </w:r>
          </w:p>
          <w:p w14:paraId="573DB11F" w14:textId="4DD08FC1" w:rsidR="00A56D0D" w:rsidRDefault="001F5042" w:rsidP="00C8247A">
            <w:pPr>
              <w:ind w:firstLineChars="0" w:firstLine="420"/>
            </w:pPr>
            <w:r>
              <w:t>master_password="",</w:t>
            </w:r>
          </w:p>
          <w:p w14:paraId="04461DEF" w14:textId="57BD482B" w:rsidR="00C8247A" w:rsidRDefault="00C8247A" w:rsidP="001F5042">
            <w:pPr>
              <w:ind w:firstLineChars="0" w:firstLine="0"/>
            </w:pPr>
            <w:r>
              <w:t xml:space="preserve">    </w:t>
            </w:r>
            <w:r w:rsidR="001F5042">
              <w:t>master_log_file="",</w:t>
            </w:r>
          </w:p>
          <w:p w14:paraId="3AC6883E" w14:textId="185FE67A" w:rsidR="001F5042" w:rsidRDefault="00C8247A" w:rsidP="001F5042">
            <w:pPr>
              <w:ind w:firstLineChars="0" w:firstLine="0"/>
            </w:pPr>
            <w:r>
              <w:t xml:space="preserve">    </w:t>
            </w:r>
            <w:r w:rsidR="001F5042">
              <w:t>master_log_pos=</w:t>
            </w:r>
          </w:p>
          <w:p w14:paraId="6D6580BF" w14:textId="77777777" w:rsidR="001F5042" w:rsidRDefault="001F5042" w:rsidP="001F5042">
            <w:pPr>
              <w:ind w:firstLineChars="0" w:firstLine="0"/>
            </w:pPr>
            <w:r>
              <w:t>Eg</w:t>
            </w:r>
            <w:r>
              <w:t>：</w:t>
            </w:r>
          </w:p>
          <w:p w14:paraId="1048BA8E" w14:textId="50CA0775" w:rsidR="00AC2D2D" w:rsidRDefault="001F5042" w:rsidP="001F5042">
            <w:pPr>
              <w:ind w:firstLineChars="0" w:firstLine="0"/>
            </w:pPr>
            <w:r>
              <w:t>change master to master_host="</w:t>
            </w:r>
            <w:r w:rsidR="00EC5295">
              <w:t>192.168.10.136</w:t>
            </w:r>
            <w:r>
              <w:t>",</w:t>
            </w:r>
            <w:r w:rsidR="005B058E">
              <w:t xml:space="preserve"> </w:t>
            </w:r>
            <w:r w:rsidR="005B058E">
              <w:rPr>
                <w:rFonts w:hint="eastAsia"/>
              </w:rPr>
              <w:t>/</w:t>
            </w:r>
            <w:r w:rsidR="005B058E">
              <w:t>/</w:t>
            </w:r>
            <w:r w:rsidR="005B058E">
              <w:rPr>
                <w:rFonts w:hint="eastAsia"/>
              </w:rPr>
              <w:t>主机</w:t>
            </w:r>
            <w:r w:rsidR="005B058E">
              <w:rPr>
                <w:rFonts w:hint="eastAsia"/>
              </w:rPr>
              <w:t>ip</w:t>
            </w:r>
          </w:p>
          <w:p w14:paraId="0DF53F59" w14:textId="15504FD0" w:rsidR="00AC2D2D" w:rsidRDefault="00D70995" w:rsidP="001F5042">
            <w:pPr>
              <w:ind w:firstLineChars="0" w:firstLine="0"/>
            </w:pPr>
            <w:r>
              <w:t xml:space="preserve">    </w:t>
            </w:r>
            <w:r w:rsidR="001F5042">
              <w:t>master_port=3306,</w:t>
            </w:r>
            <w:r w:rsidR="00790732">
              <w:t xml:space="preserve">   </w:t>
            </w:r>
            <w:r w:rsidR="00790732">
              <w:rPr>
                <w:rFonts w:hint="eastAsia"/>
              </w:rPr>
              <w:t>/</w:t>
            </w:r>
            <w:r w:rsidR="00790732">
              <w:t>/</w:t>
            </w:r>
            <w:r w:rsidR="00790732">
              <w:rPr>
                <w:rFonts w:hint="eastAsia"/>
              </w:rPr>
              <w:t>主机端口</w:t>
            </w:r>
          </w:p>
          <w:p w14:paraId="4237EEEF" w14:textId="0E6A0C73" w:rsidR="00AC2D2D" w:rsidRDefault="00D70995" w:rsidP="001F5042">
            <w:pPr>
              <w:ind w:firstLineChars="0" w:firstLine="0"/>
            </w:pPr>
            <w:r>
              <w:t xml:space="preserve">    </w:t>
            </w:r>
            <w:r w:rsidR="001F5042">
              <w:t>master_user="rep",</w:t>
            </w:r>
            <w:r w:rsidR="008D49DE">
              <w:t xml:space="preserve">   </w:t>
            </w:r>
            <w:r w:rsidR="008D49DE">
              <w:rPr>
                <w:rFonts w:hint="eastAsia"/>
              </w:rPr>
              <w:t>/</w:t>
            </w:r>
            <w:r w:rsidR="008D49DE">
              <w:t>/</w:t>
            </w:r>
            <w:r w:rsidR="008D49DE">
              <w:rPr>
                <w:rFonts w:hint="eastAsia"/>
              </w:rPr>
              <w:t>主机中授予权限的用户</w:t>
            </w:r>
          </w:p>
          <w:p w14:paraId="51937AE1" w14:textId="5B8F10E0" w:rsidR="00D70995" w:rsidRDefault="00D70995" w:rsidP="001F5042">
            <w:pPr>
              <w:ind w:firstLineChars="0" w:firstLine="0"/>
            </w:pPr>
            <w:r>
              <w:t xml:space="preserve">    </w:t>
            </w:r>
            <w:r w:rsidR="001F5042">
              <w:t>master_password="123456",</w:t>
            </w:r>
            <w:r w:rsidR="009C762C">
              <w:t xml:space="preserve"> //</w:t>
            </w:r>
            <w:r w:rsidR="009C762C">
              <w:rPr>
                <w:rFonts w:hint="eastAsia"/>
              </w:rPr>
              <w:t>主机登录密码</w:t>
            </w:r>
          </w:p>
          <w:p w14:paraId="5BB7D0AC" w14:textId="3025DE91" w:rsidR="00D70995" w:rsidRDefault="00D70995" w:rsidP="001F5042">
            <w:pPr>
              <w:ind w:firstLineChars="0" w:firstLine="0"/>
            </w:pPr>
            <w:r>
              <w:t xml:space="preserve">    </w:t>
            </w:r>
            <w:r w:rsidR="001F5042">
              <w:t>master_log_file="master-bin.00000</w:t>
            </w:r>
            <w:r w:rsidR="00727DF0">
              <w:t>3</w:t>
            </w:r>
            <w:r w:rsidR="001F5042">
              <w:t>",</w:t>
            </w:r>
            <w:r w:rsidR="005E4D5B">
              <w:rPr>
                <w:rFonts w:hint="eastAsia"/>
              </w:rPr>
              <w:t>主机中的</w:t>
            </w:r>
            <w:r w:rsidR="005E4D5B">
              <w:rPr>
                <w:rFonts w:hint="eastAsia"/>
              </w:rPr>
              <w:t>file</w:t>
            </w:r>
          </w:p>
          <w:p w14:paraId="509BD6BB" w14:textId="05B34CE7" w:rsidR="001F5042" w:rsidRDefault="00D70995" w:rsidP="001F5042">
            <w:pPr>
              <w:ind w:firstLineChars="0" w:firstLine="0"/>
            </w:pPr>
            <w:r>
              <w:t xml:space="preserve">    </w:t>
            </w:r>
            <w:r w:rsidR="001F5042">
              <w:t>master_log_pos=745</w:t>
            </w:r>
            <w:r w:rsidR="00772DD7">
              <w:t xml:space="preserve">   </w:t>
            </w:r>
            <w:r w:rsidR="00772DD7">
              <w:rPr>
                <w:rFonts w:hint="eastAsia"/>
              </w:rPr>
              <w:t>/</w:t>
            </w:r>
            <w:r w:rsidR="00772DD7">
              <w:t>/</w:t>
            </w:r>
            <w:r w:rsidR="00772DD7">
              <w:rPr>
                <w:rFonts w:hint="eastAsia"/>
              </w:rPr>
              <w:t>主机中的</w:t>
            </w:r>
            <w:r w:rsidR="00772DD7">
              <w:rPr>
                <w:rFonts w:hint="eastAsia"/>
              </w:rPr>
              <w:t>position</w:t>
            </w:r>
          </w:p>
        </w:tc>
      </w:tr>
    </w:tbl>
    <w:p w14:paraId="51F6DC10" w14:textId="34F985D0" w:rsidR="00FF3179" w:rsidRDefault="00772DD7" w:rsidP="00772DD7">
      <w:pPr>
        <w:ind w:firstLineChars="0" w:firstLine="0"/>
      </w:pPr>
      <w:r>
        <w:rPr>
          <w:noProof/>
        </w:rPr>
        <w:drawing>
          <wp:inline distT="0" distB="0" distL="0" distR="0" wp14:anchorId="7588D999" wp14:editId="29DA37E5">
            <wp:extent cx="5274310" cy="7854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85495"/>
                    </a:xfrm>
                    <a:prstGeom prst="rect">
                      <a:avLst/>
                    </a:prstGeom>
                  </pic:spPr>
                </pic:pic>
              </a:graphicData>
            </a:graphic>
          </wp:inline>
        </w:drawing>
      </w:r>
    </w:p>
    <w:p w14:paraId="638F4CA9" w14:textId="73C9939E" w:rsidR="00772DD7" w:rsidRDefault="00772DD7" w:rsidP="00772DD7">
      <w:pPr>
        <w:ind w:firstLineChars="0" w:firstLine="0"/>
      </w:pPr>
    </w:p>
    <w:p w14:paraId="70495C84" w14:textId="77777777" w:rsidR="00FE7D2A" w:rsidRDefault="00FE7D2A" w:rsidP="00772DD7">
      <w:pPr>
        <w:ind w:firstLineChars="0" w:firstLine="0"/>
      </w:pPr>
      <w:r>
        <w:tab/>
      </w:r>
      <w:r>
        <w:rPr>
          <w:rFonts w:hint="eastAsia"/>
        </w:rPr>
        <w:t>在从机中运行</w:t>
      </w:r>
    </w:p>
    <w:p w14:paraId="692B4572" w14:textId="77777777" w:rsidR="00FE7D2A" w:rsidRDefault="00FE7D2A" w:rsidP="00772DD7">
      <w:pPr>
        <w:ind w:firstLineChars="0" w:firstLine="0"/>
      </w:pPr>
      <w:r>
        <w:tab/>
      </w:r>
    </w:p>
    <w:tbl>
      <w:tblPr>
        <w:tblStyle w:val="ab"/>
        <w:tblW w:w="0" w:type="auto"/>
        <w:tblLook w:val="04A0" w:firstRow="1" w:lastRow="0" w:firstColumn="1" w:lastColumn="0" w:noHBand="0" w:noVBand="1"/>
      </w:tblPr>
      <w:tblGrid>
        <w:gridCol w:w="8296"/>
      </w:tblGrid>
      <w:tr w:rsidR="00FE7D2A" w14:paraId="7F3E486C" w14:textId="77777777" w:rsidTr="00FE7D2A">
        <w:tc>
          <w:tcPr>
            <w:tcW w:w="8296" w:type="dxa"/>
          </w:tcPr>
          <w:p w14:paraId="3AF75760" w14:textId="47183387" w:rsidR="00FE7D2A" w:rsidRDefault="00DE6041" w:rsidP="00FE7D2A">
            <w:pPr>
              <w:ind w:firstLineChars="0" w:firstLine="0"/>
            </w:pPr>
            <w:r>
              <w:rPr>
                <w:rFonts w:hint="eastAsia"/>
              </w:rPr>
              <w:t>mysql&gt;</w:t>
            </w:r>
            <w:r w:rsidR="00FE7D2A">
              <w:t>change master to master_host="</w:t>
            </w:r>
            <w:r w:rsidR="00EC5295">
              <w:t>192.168.10.136</w:t>
            </w:r>
            <w:r w:rsidR="00FE7D2A">
              <w:t>", //</w:t>
            </w:r>
            <w:r w:rsidR="00FE7D2A">
              <w:t>主机</w:t>
            </w:r>
            <w:r w:rsidR="00FE7D2A">
              <w:t>ip</w:t>
            </w:r>
          </w:p>
          <w:p w14:paraId="3DDFC44F" w14:textId="77777777" w:rsidR="00FE7D2A" w:rsidRDefault="00FE7D2A" w:rsidP="00FE7D2A">
            <w:pPr>
              <w:ind w:firstLineChars="0" w:firstLine="0"/>
            </w:pPr>
            <w:r>
              <w:t xml:space="preserve">    master_port=3306,   //</w:t>
            </w:r>
            <w:r>
              <w:t>主机端口</w:t>
            </w:r>
          </w:p>
          <w:p w14:paraId="4C7ADAA6" w14:textId="77777777" w:rsidR="00FE7D2A" w:rsidRDefault="00FE7D2A" w:rsidP="00FE7D2A">
            <w:pPr>
              <w:ind w:firstLineChars="0" w:firstLine="0"/>
            </w:pPr>
            <w:r>
              <w:t xml:space="preserve">    master_user="rep",   //</w:t>
            </w:r>
            <w:r>
              <w:t>主机中授予权限的用户</w:t>
            </w:r>
          </w:p>
          <w:p w14:paraId="2022E4E1" w14:textId="77777777" w:rsidR="00FE7D2A" w:rsidRDefault="00FE7D2A" w:rsidP="00FE7D2A">
            <w:pPr>
              <w:ind w:firstLineChars="0" w:firstLine="0"/>
            </w:pPr>
            <w:r>
              <w:t xml:space="preserve">    master_password="123456", //</w:t>
            </w:r>
            <w:r>
              <w:t>主机登录密码</w:t>
            </w:r>
          </w:p>
          <w:p w14:paraId="75B345A8" w14:textId="77777777" w:rsidR="00FE7D2A" w:rsidRDefault="00FE7D2A" w:rsidP="00FE7D2A">
            <w:pPr>
              <w:ind w:firstLineChars="0" w:firstLine="0"/>
            </w:pPr>
            <w:r>
              <w:t xml:space="preserve">    master_log_file="master-bin.000003",</w:t>
            </w:r>
            <w:r>
              <w:t>主机中的</w:t>
            </w:r>
            <w:r>
              <w:t>file</w:t>
            </w:r>
          </w:p>
          <w:p w14:paraId="6BBE5135" w14:textId="79842787" w:rsidR="00FE7D2A" w:rsidRDefault="00FE7D2A" w:rsidP="00FE7D2A">
            <w:pPr>
              <w:ind w:firstLineChars="0" w:firstLine="0"/>
            </w:pPr>
            <w:r>
              <w:lastRenderedPageBreak/>
              <w:t xml:space="preserve">    master_log_pos=745   //</w:t>
            </w:r>
            <w:r>
              <w:t>主机中的</w:t>
            </w:r>
            <w:r>
              <w:t>position</w:t>
            </w:r>
          </w:p>
        </w:tc>
      </w:tr>
    </w:tbl>
    <w:p w14:paraId="4E40A8F5" w14:textId="1557126F" w:rsidR="00772DD7" w:rsidRDefault="00772DD7" w:rsidP="00772DD7">
      <w:pPr>
        <w:ind w:firstLineChars="0" w:firstLine="0"/>
      </w:pPr>
      <w:r>
        <w:lastRenderedPageBreak/>
        <w:tab/>
      </w:r>
    </w:p>
    <w:p w14:paraId="486AF468" w14:textId="17D49D60" w:rsidR="003A6FF3" w:rsidRDefault="003A6FF3" w:rsidP="00772DD7">
      <w:pPr>
        <w:ind w:firstLineChars="0" w:firstLine="0"/>
      </w:pPr>
      <w:r>
        <w:tab/>
      </w:r>
      <w:r>
        <w:rPr>
          <w:rFonts w:hint="eastAsia"/>
        </w:rPr>
        <w:t>查看是否配置成功</w:t>
      </w:r>
      <w:r w:rsidR="00DE4B01">
        <w:rPr>
          <w:rFonts w:hint="eastAsia"/>
        </w:rPr>
        <w:t>：</w:t>
      </w:r>
      <w:r w:rsidR="00DE4B01">
        <w:rPr>
          <w:rFonts w:hint="eastAsia"/>
        </w:rPr>
        <w:t>show</w:t>
      </w:r>
      <w:r w:rsidR="00DE4B01">
        <w:t xml:space="preserve"> </w:t>
      </w:r>
      <w:r w:rsidR="00DE4B01">
        <w:rPr>
          <w:rFonts w:hint="eastAsia"/>
        </w:rPr>
        <w:t>slave</w:t>
      </w:r>
      <w:r w:rsidR="00DE4B01">
        <w:t xml:space="preserve"> </w:t>
      </w:r>
      <w:r w:rsidR="00DE4B01">
        <w:rPr>
          <w:rFonts w:hint="eastAsia"/>
        </w:rPr>
        <w:t>status</w:t>
      </w:r>
      <w:r w:rsidR="00DE4B01">
        <w:t xml:space="preserve"> </w:t>
      </w:r>
      <w:r w:rsidR="00DE4B01">
        <w:rPr>
          <w:rFonts w:hint="eastAsia"/>
        </w:rPr>
        <w:t>\</w:t>
      </w:r>
      <w:r w:rsidR="00DE4B01">
        <w:t>G;</w:t>
      </w:r>
    </w:p>
    <w:p w14:paraId="52A61F0D" w14:textId="77E6E323" w:rsidR="006D7761" w:rsidRDefault="006D7761" w:rsidP="006D7761">
      <w:pPr>
        <w:ind w:firstLineChars="0" w:firstLine="0"/>
        <w:jc w:val="center"/>
      </w:pPr>
      <w:r>
        <w:rPr>
          <w:noProof/>
        </w:rPr>
        <w:drawing>
          <wp:inline distT="0" distB="0" distL="0" distR="0" wp14:anchorId="057746C9" wp14:editId="0464392F">
            <wp:extent cx="4320000" cy="1733523"/>
            <wp:effectExtent l="0" t="0" r="444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1733523"/>
                    </a:xfrm>
                    <a:prstGeom prst="rect">
                      <a:avLst/>
                    </a:prstGeom>
                    <a:noFill/>
                    <a:ln>
                      <a:noFill/>
                    </a:ln>
                  </pic:spPr>
                </pic:pic>
              </a:graphicData>
            </a:graphic>
          </wp:inline>
        </w:drawing>
      </w:r>
    </w:p>
    <w:p w14:paraId="79BAD635" w14:textId="129EC6B1" w:rsidR="007B5102" w:rsidRDefault="00994F9D" w:rsidP="00994F9D">
      <w:pPr>
        <w:ind w:firstLineChars="0" w:firstLine="0"/>
      </w:pPr>
      <w:r>
        <w:tab/>
      </w:r>
      <w:r>
        <w:rPr>
          <w:rFonts w:hint="eastAsia"/>
        </w:rPr>
        <w:t>验证：在主表中创建数据库，从表中也会出现相同的数据库。</w:t>
      </w:r>
    </w:p>
    <w:p w14:paraId="70391E55" w14:textId="34A86B29" w:rsidR="00E374E4" w:rsidRDefault="00E374E4" w:rsidP="00E374E4">
      <w:pPr>
        <w:ind w:firstLineChars="0" w:firstLine="0"/>
        <w:jc w:val="center"/>
      </w:pPr>
      <w:r>
        <w:rPr>
          <w:noProof/>
        </w:rPr>
        <w:drawing>
          <wp:inline distT="0" distB="0" distL="0" distR="0" wp14:anchorId="3C23E0BB" wp14:editId="6D6675C8">
            <wp:extent cx="2160000" cy="287776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2877763"/>
                    </a:xfrm>
                    <a:prstGeom prst="rect">
                      <a:avLst/>
                    </a:prstGeom>
                  </pic:spPr>
                </pic:pic>
              </a:graphicData>
            </a:graphic>
          </wp:inline>
        </w:drawing>
      </w:r>
    </w:p>
    <w:p w14:paraId="38922B76" w14:textId="539B0516" w:rsidR="007B5102" w:rsidRDefault="003962D8" w:rsidP="009D3AC1">
      <w:pPr>
        <w:pStyle w:val="3"/>
        <w:ind w:firstLine="420"/>
      </w:pPr>
      <w:r>
        <w:rPr>
          <w:rFonts w:hint="eastAsia"/>
        </w:rPr>
        <w:t>出现问题</w:t>
      </w:r>
    </w:p>
    <w:p w14:paraId="1E84ACAE" w14:textId="75123F14" w:rsidR="00273E09" w:rsidRDefault="00273E09" w:rsidP="00273E09">
      <w:pPr>
        <w:ind w:firstLine="420"/>
      </w:pPr>
      <w:r>
        <w:rPr>
          <w:noProof/>
        </w:rPr>
        <w:drawing>
          <wp:inline distT="0" distB="0" distL="0" distR="0" wp14:anchorId="66924989" wp14:editId="06DD5BAA">
            <wp:extent cx="5271770" cy="160718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770" cy="1607185"/>
                    </a:xfrm>
                    <a:prstGeom prst="rect">
                      <a:avLst/>
                    </a:prstGeom>
                    <a:noFill/>
                    <a:ln>
                      <a:noFill/>
                    </a:ln>
                  </pic:spPr>
                </pic:pic>
              </a:graphicData>
            </a:graphic>
          </wp:inline>
        </w:drawing>
      </w:r>
    </w:p>
    <w:p w14:paraId="62E1430F" w14:textId="6B53DF6B" w:rsidR="00273E09" w:rsidRDefault="00273E09" w:rsidP="00273E09">
      <w:pPr>
        <w:ind w:firstLine="420"/>
      </w:pPr>
      <w:r>
        <w:rPr>
          <w:noProof/>
        </w:rPr>
        <w:drawing>
          <wp:inline distT="0" distB="0" distL="0" distR="0" wp14:anchorId="151BF8BF" wp14:editId="2EFE42C2">
            <wp:extent cx="5271770" cy="263525"/>
            <wp:effectExtent l="0" t="0" r="50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263525"/>
                    </a:xfrm>
                    <a:prstGeom prst="rect">
                      <a:avLst/>
                    </a:prstGeom>
                    <a:noFill/>
                    <a:ln>
                      <a:noFill/>
                    </a:ln>
                  </pic:spPr>
                </pic:pic>
              </a:graphicData>
            </a:graphic>
          </wp:inline>
        </w:drawing>
      </w:r>
    </w:p>
    <w:p w14:paraId="76D68AF6" w14:textId="0E39DF3B" w:rsidR="00273E09" w:rsidRDefault="00273E09" w:rsidP="00273E09">
      <w:pPr>
        <w:ind w:firstLine="420"/>
      </w:pPr>
      <w:r>
        <w:rPr>
          <w:rFonts w:hint="eastAsia"/>
        </w:rPr>
        <w:t>修改主从配置时，必须先</w:t>
      </w:r>
      <w:r>
        <w:rPr>
          <w:rFonts w:hint="eastAsia"/>
        </w:rPr>
        <w:t xml:space="preserve">stop slave </w:t>
      </w:r>
      <w:r>
        <w:rPr>
          <w:rFonts w:hint="eastAsia"/>
        </w:rPr>
        <w:t>才行。</w:t>
      </w:r>
    </w:p>
    <w:p w14:paraId="5D35994C" w14:textId="6C46E1A8" w:rsidR="00554681" w:rsidRDefault="00554681" w:rsidP="00273E09">
      <w:pPr>
        <w:ind w:firstLine="420"/>
      </w:pPr>
    </w:p>
    <w:p w14:paraId="764BDD31" w14:textId="77777777" w:rsidR="00554681" w:rsidRDefault="00554681" w:rsidP="00273E09">
      <w:pPr>
        <w:ind w:firstLine="420"/>
      </w:pPr>
    </w:p>
    <w:p w14:paraId="1F9DEA84" w14:textId="77777777" w:rsidR="00273E09" w:rsidRDefault="00273E09" w:rsidP="00554681">
      <w:pPr>
        <w:ind w:firstLine="420"/>
      </w:pPr>
      <w:r>
        <w:rPr>
          <w:rFonts w:hint="eastAsia"/>
        </w:rPr>
        <w:lastRenderedPageBreak/>
        <w:t>Connecting:</w:t>
      </w:r>
    </w:p>
    <w:p w14:paraId="083A9A34" w14:textId="77777777" w:rsidR="00273E09" w:rsidRDefault="00273E09" w:rsidP="00273E09">
      <w:pPr>
        <w:ind w:firstLine="420"/>
      </w:pPr>
      <w:r>
        <w:rPr>
          <w:rFonts w:hint="eastAsia"/>
        </w:rPr>
        <w:t>尝试连接，但是失败了</w:t>
      </w:r>
    </w:p>
    <w:p w14:paraId="4B3A84F9" w14:textId="77777777" w:rsidR="00273E09" w:rsidRDefault="00273E09" w:rsidP="00273E09">
      <w:pPr>
        <w:ind w:firstLine="420"/>
      </w:pPr>
      <w:r>
        <w:rPr>
          <w:rFonts w:hint="eastAsia"/>
        </w:rPr>
        <w:t>在从机里面使用</w:t>
      </w:r>
      <w:r>
        <w:rPr>
          <w:rFonts w:hint="eastAsia"/>
        </w:rPr>
        <w:t xml:space="preserve">rep </w:t>
      </w:r>
      <w:r>
        <w:rPr>
          <w:rFonts w:hint="eastAsia"/>
        </w:rPr>
        <w:t>用户去主机复制日志文件。</w:t>
      </w:r>
    </w:p>
    <w:p w14:paraId="1F0C1442" w14:textId="77777777" w:rsidR="00273E09" w:rsidRDefault="00273E09" w:rsidP="00273E09">
      <w:pPr>
        <w:ind w:firstLine="420"/>
      </w:pPr>
      <w:r>
        <w:rPr>
          <w:rFonts w:hint="eastAsia"/>
        </w:rPr>
        <w:t>问题：</w:t>
      </w:r>
      <w:r>
        <w:rPr>
          <w:rFonts w:hint="eastAsia"/>
        </w:rPr>
        <w:t xml:space="preserve"> </w:t>
      </w:r>
      <w:r>
        <w:rPr>
          <w:rFonts w:hint="eastAsia"/>
        </w:rPr>
        <w:t>是否有</w:t>
      </w:r>
      <w:r>
        <w:rPr>
          <w:rFonts w:hint="eastAsia"/>
        </w:rPr>
        <w:t>rep</w:t>
      </w:r>
      <w:r>
        <w:rPr>
          <w:rFonts w:hint="eastAsia"/>
        </w:rPr>
        <w:t>用户（确认</w:t>
      </w:r>
      <w:r>
        <w:rPr>
          <w:rFonts w:hint="eastAsia"/>
        </w:rPr>
        <w:t>rep</w:t>
      </w:r>
      <w:r>
        <w:rPr>
          <w:rFonts w:hint="eastAsia"/>
        </w:rPr>
        <w:t>和</w:t>
      </w:r>
      <w:r>
        <w:rPr>
          <w:rFonts w:hint="eastAsia"/>
        </w:rPr>
        <w:t>rep</w:t>
      </w:r>
      <w:r>
        <w:rPr>
          <w:rFonts w:hint="eastAsia"/>
        </w:rPr>
        <w:t>的密码）</w:t>
      </w:r>
    </w:p>
    <w:p w14:paraId="2D71EC9D" w14:textId="77777777" w:rsidR="00273E09" w:rsidRDefault="00273E09" w:rsidP="00273E09">
      <w:pPr>
        <w:ind w:firstLine="420"/>
      </w:pPr>
      <w:r>
        <w:rPr>
          <w:rFonts w:hint="eastAsia"/>
        </w:rPr>
        <w:t xml:space="preserve">       </w:t>
      </w:r>
      <w:r>
        <w:rPr>
          <w:rFonts w:hint="eastAsia"/>
        </w:rPr>
        <w:t>主机是否设置正确（</w:t>
      </w:r>
      <w:r>
        <w:rPr>
          <w:rFonts w:hint="eastAsia"/>
        </w:rPr>
        <w:t>host</w:t>
      </w:r>
      <w:r>
        <w:rPr>
          <w:rFonts w:hint="eastAsia"/>
        </w:rPr>
        <w:t>，</w:t>
      </w:r>
      <w:r>
        <w:rPr>
          <w:rFonts w:hint="eastAsia"/>
        </w:rPr>
        <w:t>port</w:t>
      </w:r>
      <w:r>
        <w:rPr>
          <w:rFonts w:hint="eastAsia"/>
        </w:rPr>
        <w:t>）</w:t>
      </w:r>
    </w:p>
    <w:p w14:paraId="068F0533" w14:textId="77777777" w:rsidR="00273E09" w:rsidRDefault="00273E09" w:rsidP="00273E09">
      <w:pPr>
        <w:ind w:firstLine="420"/>
      </w:pPr>
      <w:r>
        <w:rPr>
          <w:rFonts w:hint="eastAsia"/>
        </w:rPr>
        <w:t>No:</w:t>
      </w:r>
    </w:p>
    <w:p w14:paraId="37C737EA" w14:textId="77777777" w:rsidR="00273E09" w:rsidRDefault="00273E09" w:rsidP="00273E09">
      <w:pPr>
        <w:ind w:firstLine="420"/>
      </w:pPr>
      <w:r>
        <w:rPr>
          <w:rFonts w:hint="eastAsia"/>
        </w:rPr>
        <w:t>代表</w:t>
      </w:r>
      <w:r>
        <w:rPr>
          <w:rFonts w:hint="eastAsia"/>
        </w:rPr>
        <w:t xml:space="preserve">rep </w:t>
      </w:r>
      <w:r>
        <w:rPr>
          <w:rFonts w:hint="eastAsia"/>
        </w:rPr>
        <w:t>用户已经连接到</w:t>
      </w:r>
      <w:r>
        <w:rPr>
          <w:rFonts w:hint="eastAsia"/>
        </w:rPr>
        <w:t>master</w:t>
      </w:r>
      <w:r>
        <w:rPr>
          <w:rFonts w:hint="eastAsia"/>
        </w:rPr>
        <w:t>上面了，但是没有</w:t>
      </w:r>
      <w:r>
        <w:rPr>
          <w:rFonts w:hint="eastAsia"/>
        </w:rPr>
        <w:t>log-bin</w:t>
      </w:r>
      <w:r>
        <w:rPr>
          <w:rFonts w:hint="eastAsia"/>
        </w:rPr>
        <w:t>文件。</w:t>
      </w:r>
    </w:p>
    <w:p w14:paraId="70B8E34C" w14:textId="7937FF56" w:rsidR="00273E09" w:rsidRDefault="00273E09" w:rsidP="00273E09">
      <w:pPr>
        <w:ind w:firstLine="420"/>
      </w:pPr>
      <w:r>
        <w:rPr>
          <w:noProof/>
        </w:rPr>
        <w:drawing>
          <wp:inline distT="0" distB="0" distL="0" distR="0" wp14:anchorId="6D22610B" wp14:editId="63CE379A">
            <wp:extent cx="5271770" cy="173863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1770" cy="1738630"/>
                    </a:xfrm>
                    <a:prstGeom prst="rect">
                      <a:avLst/>
                    </a:prstGeom>
                    <a:noFill/>
                    <a:ln>
                      <a:noFill/>
                    </a:ln>
                  </pic:spPr>
                </pic:pic>
              </a:graphicData>
            </a:graphic>
          </wp:inline>
        </w:drawing>
      </w:r>
    </w:p>
    <w:p w14:paraId="0FA62782" w14:textId="77777777" w:rsidR="00554681" w:rsidRDefault="00554681" w:rsidP="00273E09">
      <w:pPr>
        <w:ind w:firstLine="420"/>
      </w:pPr>
    </w:p>
    <w:p w14:paraId="7FF4CBE6" w14:textId="66DB8C67" w:rsidR="00273E09" w:rsidRDefault="00273E09" w:rsidP="00273E09">
      <w:pPr>
        <w:ind w:firstLine="420"/>
      </w:pPr>
      <w:r>
        <w:rPr>
          <w:rFonts w:hint="eastAsia"/>
        </w:rPr>
        <w:t>2.4</w:t>
      </w:r>
      <w:r>
        <w:rPr>
          <w:rFonts w:hint="eastAsia"/>
        </w:rPr>
        <w:t>第二个是</w:t>
      </w:r>
      <w:r>
        <w:rPr>
          <w:rFonts w:hint="eastAsia"/>
        </w:rPr>
        <w:t>no</w:t>
      </w:r>
    </w:p>
    <w:p w14:paraId="6D3F28F8" w14:textId="77777777" w:rsidR="00273E09" w:rsidRDefault="00273E09" w:rsidP="00273E09">
      <w:pPr>
        <w:ind w:firstLine="420"/>
      </w:pPr>
      <w:r>
        <w:rPr>
          <w:rFonts w:hint="eastAsia"/>
        </w:rPr>
        <w:t>事务执行异常</w:t>
      </w:r>
    </w:p>
    <w:p w14:paraId="2B139A05" w14:textId="1CC3B067" w:rsidR="00273E09" w:rsidRDefault="00273E09" w:rsidP="00273E09">
      <w:pPr>
        <w:ind w:firstLine="420"/>
      </w:pPr>
      <w:r>
        <w:rPr>
          <w:noProof/>
        </w:rPr>
        <w:drawing>
          <wp:inline distT="0" distB="0" distL="0" distR="0" wp14:anchorId="5AF1E2E6" wp14:editId="403A6F11">
            <wp:extent cx="5264785" cy="2355215"/>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785" cy="2355215"/>
                    </a:xfrm>
                    <a:prstGeom prst="rect">
                      <a:avLst/>
                    </a:prstGeom>
                    <a:noFill/>
                    <a:ln>
                      <a:noFill/>
                    </a:ln>
                  </pic:spPr>
                </pic:pic>
              </a:graphicData>
            </a:graphic>
          </wp:inline>
        </w:drawing>
      </w:r>
    </w:p>
    <w:p w14:paraId="2A088942" w14:textId="57994335" w:rsidR="00273E09" w:rsidRDefault="00273E09" w:rsidP="00273E09">
      <w:pPr>
        <w:ind w:firstLine="420"/>
      </w:pPr>
      <w:r>
        <w:rPr>
          <w:noProof/>
        </w:rPr>
        <w:drawing>
          <wp:inline distT="0" distB="0" distL="0" distR="0" wp14:anchorId="0C9A6DCB" wp14:editId="4305FBCA">
            <wp:extent cx="5271770" cy="969645"/>
            <wp:effectExtent l="0" t="0" r="508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1770" cy="969645"/>
                    </a:xfrm>
                    <a:prstGeom prst="rect">
                      <a:avLst/>
                    </a:prstGeom>
                    <a:noFill/>
                    <a:ln>
                      <a:noFill/>
                    </a:ln>
                  </pic:spPr>
                </pic:pic>
              </a:graphicData>
            </a:graphic>
          </wp:inline>
        </w:drawing>
      </w:r>
    </w:p>
    <w:p w14:paraId="248681D8" w14:textId="77777777" w:rsidR="00273E09" w:rsidRDefault="00273E09" w:rsidP="00273E09">
      <w:pPr>
        <w:ind w:firstLine="420"/>
      </w:pPr>
      <w:r>
        <w:rPr>
          <w:rFonts w:hint="eastAsia"/>
        </w:rPr>
        <w:t>在从机里面创建一个</w:t>
      </w:r>
      <w:r>
        <w:rPr>
          <w:rFonts w:hint="eastAsia"/>
        </w:rPr>
        <w:t>db1</w:t>
      </w:r>
      <w:r>
        <w:rPr>
          <w:rFonts w:hint="eastAsia"/>
        </w:rPr>
        <w:t>，然后停止主从，在启动主从，即可。</w:t>
      </w:r>
    </w:p>
    <w:p w14:paraId="572FFF47" w14:textId="71F4B67E" w:rsidR="00273E09" w:rsidRDefault="00273E09" w:rsidP="00273E09">
      <w:pPr>
        <w:ind w:firstLine="420"/>
      </w:pPr>
      <w:r>
        <w:rPr>
          <w:noProof/>
        </w:rPr>
        <w:drawing>
          <wp:inline distT="0" distB="0" distL="0" distR="0" wp14:anchorId="1B72CF3A" wp14:editId="6D0B9F8C">
            <wp:extent cx="4197985" cy="1219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7985" cy="1219200"/>
                    </a:xfrm>
                    <a:prstGeom prst="rect">
                      <a:avLst/>
                    </a:prstGeom>
                    <a:noFill/>
                    <a:ln>
                      <a:noFill/>
                    </a:ln>
                  </pic:spPr>
                </pic:pic>
              </a:graphicData>
            </a:graphic>
          </wp:inline>
        </w:drawing>
      </w:r>
    </w:p>
    <w:p w14:paraId="7B60422E" w14:textId="36D7DB2B" w:rsidR="00185E07" w:rsidRDefault="00185E07" w:rsidP="00185E07">
      <w:pPr>
        <w:ind w:firstLine="420"/>
      </w:pPr>
    </w:p>
    <w:p w14:paraId="11FFCF39" w14:textId="3B9ADC57" w:rsidR="00185E07" w:rsidRDefault="00185E07" w:rsidP="00185E07">
      <w:pPr>
        <w:pStyle w:val="2"/>
      </w:pPr>
      <w:r>
        <w:t>M</w:t>
      </w:r>
      <w:r>
        <w:rPr>
          <w:rFonts w:hint="eastAsia"/>
        </w:rPr>
        <w:t>ycat</w:t>
      </w:r>
      <w:r>
        <w:rPr>
          <w:rFonts w:hint="eastAsia"/>
        </w:rPr>
        <w:t>安装</w:t>
      </w:r>
    </w:p>
    <w:p w14:paraId="4330EB3D" w14:textId="4A0F2201" w:rsidR="00EB5A3B" w:rsidRDefault="00185E07" w:rsidP="009D3AC1">
      <w:pPr>
        <w:pStyle w:val="3"/>
        <w:ind w:firstLine="420"/>
      </w:pPr>
      <w:r>
        <w:rPr>
          <w:rFonts w:hint="eastAsia"/>
        </w:rPr>
        <w:t>安装</w:t>
      </w:r>
      <w:r>
        <w:rPr>
          <w:rFonts w:hint="eastAsia"/>
        </w:rPr>
        <w:t>jdk</w:t>
      </w:r>
    </w:p>
    <w:p w14:paraId="41985C00" w14:textId="52159DC2" w:rsidR="00EB5A3B" w:rsidRDefault="000130B9" w:rsidP="00EB5A3B">
      <w:pPr>
        <w:ind w:firstLine="420"/>
      </w:pPr>
      <w:r>
        <w:rPr>
          <w:rFonts w:hint="eastAsia"/>
        </w:rPr>
        <w:t>1</w:t>
      </w:r>
      <w:r>
        <w:rPr>
          <w:rFonts w:hint="eastAsia"/>
        </w:rPr>
        <w:t>、</w:t>
      </w:r>
      <w:r w:rsidR="00EB5A3B">
        <w:rPr>
          <w:rFonts w:hint="eastAsia"/>
        </w:rPr>
        <w:t>在</w:t>
      </w:r>
      <w:r w:rsidR="00EB5A3B">
        <w:rPr>
          <w:rFonts w:hint="eastAsia"/>
        </w:rPr>
        <w:t>/</w:t>
      </w:r>
      <w:r w:rsidR="00EB5A3B">
        <w:t xml:space="preserve">usr/local </w:t>
      </w:r>
      <w:r w:rsidR="00EB5A3B">
        <w:rPr>
          <w:rFonts w:hint="eastAsia"/>
        </w:rPr>
        <w:t>创建</w:t>
      </w:r>
      <w:r w:rsidR="00EB5A3B">
        <w:rPr>
          <w:rFonts w:hint="eastAsia"/>
        </w:rPr>
        <w:t>java</w:t>
      </w:r>
      <w:r w:rsidR="00EB5A3B">
        <w:rPr>
          <w:rFonts w:hint="eastAsia"/>
        </w:rPr>
        <w:t>目录，将</w:t>
      </w:r>
      <w:r w:rsidR="00EB5A3B">
        <w:rPr>
          <w:rFonts w:hint="eastAsia"/>
        </w:rPr>
        <w:t>jdk</w:t>
      </w:r>
      <w:r w:rsidR="00EB5A3B">
        <w:rPr>
          <w:rFonts w:hint="eastAsia"/>
        </w:rPr>
        <w:t>解压</w:t>
      </w:r>
      <w:r w:rsidR="00D225E4">
        <w:rPr>
          <w:rFonts w:hint="eastAsia"/>
        </w:rPr>
        <w:t>。</w:t>
      </w:r>
    </w:p>
    <w:p w14:paraId="2252019B" w14:textId="67EB9578" w:rsidR="00EE7B9F" w:rsidRDefault="00EE7B9F" w:rsidP="00EB5A3B">
      <w:pPr>
        <w:ind w:firstLine="420"/>
      </w:pPr>
      <w:r>
        <w:rPr>
          <w:rFonts w:hint="eastAsia"/>
        </w:rPr>
        <w:t>2</w:t>
      </w:r>
      <w:r>
        <w:rPr>
          <w:rFonts w:hint="eastAsia"/>
        </w:rPr>
        <w:t>、</w:t>
      </w:r>
      <w:r w:rsidR="00E6159D">
        <w:rPr>
          <w:rFonts w:hint="eastAsia"/>
        </w:rPr>
        <w:t>在</w:t>
      </w:r>
      <w:r w:rsidR="00E6159D">
        <w:rPr>
          <w:rFonts w:hint="eastAsia"/>
        </w:rPr>
        <w:t>/</w:t>
      </w:r>
      <w:r w:rsidR="00E6159D">
        <w:t>etc/profile</w:t>
      </w:r>
      <w:r w:rsidR="00E6159D">
        <w:rPr>
          <w:rFonts w:hint="eastAsia"/>
        </w:rPr>
        <w:t>文件</w:t>
      </w:r>
      <w:r>
        <w:rPr>
          <w:rFonts w:hint="eastAsia"/>
        </w:rPr>
        <w:t>设置环境变量</w:t>
      </w:r>
    </w:p>
    <w:tbl>
      <w:tblPr>
        <w:tblStyle w:val="ab"/>
        <w:tblW w:w="0" w:type="auto"/>
        <w:tblLook w:val="04A0" w:firstRow="1" w:lastRow="0" w:firstColumn="1" w:lastColumn="0" w:noHBand="0" w:noVBand="1"/>
      </w:tblPr>
      <w:tblGrid>
        <w:gridCol w:w="8296"/>
      </w:tblGrid>
      <w:tr w:rsidR="00E22E1D" w14:paraId="160893E4" w14:textId="77777777" w:rsidTr="00E22E1D">
        <w:tc>
          <w:tcPr>
            <w:tcW w:w="8296" w:type="dxa"/>
          </w:tcPr>
          <w:p w14:paraId="5BCD5D4F" w14:textId="77777777" w:rsidR="002C2751" w:rsidRDefault="002C2751" w:rsidP="002C2751">
            <w:pPr>
              <w:ind w:firstLineChars="0" w:firstLine="0"/>
            </w:pPr>
            <w:r>
              <w:t>export  JAVA_HOME=/usr/local/java/jdk1.8.0_191</w:t>
            </w:r>
          </w:p>
          <w:p w14:paraId="70818214" w14:textId="77777777" w:rsidR="002C2751" w:rsidRDefault="002C2751" w:rsidP="002C2751">
            <w:pPr>
              <w:ind w:firstLineChars="0" w:firstLine="0"/>
            </w:pPr>
            <w:r>
              <w:t>export  JRE_HOME=${JAVA_HOME}/jre</w:t>
            </w:r>
          </w:p>
          <w:p w14:paraId="33682610" w14:textId="77777777" w:rsidR="002C2751" w:rsidRDefault="002C2751" w:rsidP="002C2751">
            <w:pPr>
              <w:ind w:firstLineChars="0" w:firstLine="0"/>
            </w:pPr>
            <w:r>
              <w:t>export  PATH=${PATH}:${JAVA_HOME}/bin:${JRE_HOME}/bin</w:t>
            </w:r>
          </w:p>
          <w:p w14:paraId="0CB1A4B6" w14:textId="3D8903C3" w:rsidR="00E22E1D" w:rsidRDefault="002C2751" w:rsidP="002C2751">
            <w:pPr>
              <w:ind w:firstLineChars="0" w:firstLine="0"/>
            </w:pPr>
            <w:r>
              <w:t>export  CLASSPATH=.:${JAVA_HOME}/lib:${JRE_HOME}/lib</w:t>
            </w:r>
          </w:p>
        </w:tc>
      </w:tr>
    </w:tbl>
    <w:p w14:paraId="3217788F" w14:textId="1AEA8460" w:rsidR="00E22E1D" w:rsidRDefault="00FD1F99" w:rsidP="00EB5A3B">
      <w:pPr>
        <w:ind w:firstLine="420"/>
      </w:pPr>
      <w:r>
        <w:rPr>
          <w:rFonts w:hint="eastAsia"/>
        </w:rPr>
        <w:t>3</w:t>
      </w:r>
      <w:r>
        <w:rPr>
          <w:rFonts w:hint="eastAsia"/>
        </w:rPr>
        <w:t>、刷新配置文件</w:t>
      </w:r>
    </w:p>
    <w:p w14:paraId="31E52780" w14:textId="258B9864" w:rsidR="00FD1F99" w:rsidRDefault="00FD1F99" w:rsidP="00EB5A3B">
      <w:pPr>
        <w:ind w:firstLine="420"/>
      </w:pPr>
      <w:r>
        <w:tab/>
      </w:r>
      <w:r>
        <w:rPr>
          <w:rFonts w:hint="eastAsia"/>
        </w:rPr>
        <w:t>Source /etc/profile</w:t>
      </w:r>
    </w:p>
    <w:p w14:paraId="7761FB5B" w14:textId="7988CB0B" w:rsidR="000A2575" w:rsidRDefault="000A2575" w:rsidP="00EB5A3B">
      <w:pPr>
        <w:ind w:firstLine="420"/>
      </w:pPr>
      <w:r>
        <w:rPr>
          <w:rFonts w:hint="eastAsia"/>
        </w:rPr>
        <w:t>4</w:t>
      </w:r>
      <w:r>
        <w:rPr>
          <w:rFonts w:hint="eastAsia"/>
        </w:rPr>
        <w:t>、测试</w:t>
      </w:r>
    </w:p>
    <w:p w14:paraId="0FE25338" w14:textId="02572922" w:rsidR="000A2575" w:rsidRDefault="000A2575" w:rsidP="00EB5A3B">
      <w:pPr>
        <w:ind w:firstLine="420"/>
      </w:pPr>
      <w:r>
        <w:tab/>
      </w:r>
      <w:r>
        <w:rPr>
          <w:rFonts w:hint="eastAsia"/>
        </w:rPr>
        <w:t>java</w:t>
      </w:r>
      <w:r>
        <w:rPr>
          <w:rFonts w:hint="eastAsia"/>
        </w:rPr>
        <w:t>或</w:t>
      </w:r>
      <w:r>
        <w:rPr>
          <w:rFonts w:hint="eastAsia"/>
        </w:rPr>
        <w:t>java</w:t>
      </w:r>
      <w:r>
        <w:t xml:space="preserve"> </w:t>
      </w:r>
      <w:r>
        <w:rPr>
          <w:rFonts w:hint="eastAsia"/>
        </w:rPr>
        <w:t>-version</w:t>
      </w:r>
    </w:p>
    <w:p w14:paraId="64D1AD3B" w14:textId="1962FCFC" w:rsidR="00996C6E" w:rsidRDefault="00996C6E" w:rsidP="009D3AC1">
      <w:pPr>
        <w:pStyle w:val="3"/>
        <w:ind w:firstLine="420"/>
      </w:pPr>
      <w:r>
        <w:rPr>
          <w:rFonts w:hint="eastAsia"/>
        </w:rPr>
        <w:t>安装</w:t>
      </w:r>
      <w:r>
        <w:rPr>
          <w:rFonts w:hint="eastAsia"/>
        </w:rPr>
        <w:t>mycat</w:t>
      </w:r>
    </w:p>
    <w:p w14:paraId="2C033F4E" w14:textId="1B90A2D0" w:rsidR="00761252" w:rsidRDefault="00761252" w:rsidP="00761252">
      <w:pPr>
        <w:ind w:firstLine="420"/>
      </w:pPr>
      <w:r>
        <w:rPr>
          <w:rFonts w:hint="eastAsia"/>
        </w:rPr>
        <w:t>1</w:t>
      </w:r>
      <w:r>
        <w:rPr>
          <w:rFonts w:hint="eastAsia"/>
        </w:rPr>
        <w:t>、在</w:t>
      </w:r>
      <w:r>
        <w:rPr>
          <w:rFonts w:hint="eastAsia"/>
        </w:rPr>
        <w:t>/</w:t>
      </w:r>
      <w:r>
        <w:t xml:space="preserve">usr/local </w:t>
      </w:r>
      <w:r>
        <w:rPr>
          <w:rFonts w:hint="eastAsia"/>
        </w:rPr>
        <w:t>创建</w:t>
      </w:r>
      <w:r>
        <w:rPr>
          <w:rFonts w:hint="eastAsia"/>
        </w:rPr>
        <w:t>mycat</w:t>
      </w:r>
      <w:r>
        <w:rPr>
          <w:rFonts w:hint="eastAsia"/>
        </w:rPr>
        <w:t>目录，将</w:t>
      </w:r>
      <w:r w:rsidR="00A16D44">
        <w:rPr>
          <w:rFonts w:hint="eastAsia"/>
        </w:rPr>
        <w:t>mycat</w:t>
      </w:r>
      <w:r w:rsidR="00A16D44">
        <w:t>.</w:t>
      </w:r>
      <w:r w:rsidR="00A16D44">
        <w:rPr>
          <w:rFonts w:hint="eastAsia"/>
        </w:rPr>
        <w:t>tar</w:t>
      </w:r>
      <w:r>
        <w:rPr>
          <w:rFonts w:hint="eastAsia"/>
        </w:rPr>
        <w:t>解压。</w:t>
      </w:r>
    </w:p>
    <w:p w14:paraId="13A052F4" w14:textId="722EC7F1" w:rsidR="00761252" w:rsidRDefault="008975CC" w:rsidP="009D3AC1">
      <w:pPr>
        <w:pStyle w:val="3"/>
        <w:ind w:firstLine="420"/>
      </w:pPr>
      <w:r>
        <w:rPr>
          <w:rFonts w:hint="eastAsia"/>
        </w:rPr>
        <w:t>mycat</w:t>
      </w:r>
      <w:r>
        <w:rPr>
          <w:rFonts w:hint="eastAsia"/>
        </w:rPr>
        <w:t>的目录结构</w:t>
      </w:r>
    </w:p>
    <w:p w14:paraId="29A23A7E" w14:textId="34BBC062" w:rsidR="00E76058" w:rsidRDefault="00E76058" w:rsidP="00761252">
      <w:pPr>
        <w:ind w:firstLine="420"/>
      </w:pPr>
      <w:r>
        <w:rPr>
          <w:noProof/>
        </w:rPr>
        <w:drawing>
          <wp:inline distT="0" distB="0" distL="0" distR="0" wp14:anchorId="6463E5BE" wp14:editId="67719A6B">
            <wp:extent cx="3497883" cy="213378"/>
            <wp:effectExtent l="0" t="0" r="762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7883" cy="213378"/>
                    </a:xfrm>
                    <a:prstGeom prst="rect">
                      <a:avLst/>
                    </a:prstGeom>
                  </pic:spPr>
                </pic:pic>
              </a:graphicData>
            </a:graphic>
          </wp:inline>
        </w:drawing>
      </w:r>
    </w:p>
    <w:p w14:paraId="21D04971" w14:textId="1D36514B" w:rsidR="00E76058" w:rsidRDefault="00E76058" w:rsidP="00761252">
      <w:pPr>
        <w:ind w:firstLine="420"/>
      </w:pPr>
      <w:r>
        <w:rPr>
          <w:rFonts w:hint="eastAsia"/>
        </w:rPr>
        <w:t>bin</w:t>
      </w:r>
      <w:r>
        <w:t>:</w:t>
      </w:r>
      <w:r>
        <w:rPr>
          <w:rFonts w:hint="eastAsia"/>
        </w:rPr>
        <w:t>运行文件</w:t>
      </w:r>
    </w:p>
    <w:p w14:paraId="47D97985" w14:textId="51BC15AF" w:rsidR="00971184" w:rsidRDefault="00971184" w:rsidP="00761252">
      <w:pPr>
        <w:ind w:firstLine="420"/>
      </w:pPr>
      <w:r>
        <w:rPr>
          <w:rFonts w:hint="eastAsia"/>
        </w:rPr>
        <w:t>conf</w:t>
      </w:r>
      <w:r>
        <w:rPr>
          <w:rFonts w:hint="eastAsia"/>
        </w:rPr>
        <w:t>：配置文件</w:t>
      </w:r>
    </w:p>
    <w:p w14:paraId="78264B90" w14:textId="75CB77E5" w:rsidR="00E76058" w:rsidRDefault="005A1DED" w:rsidP="00761252">
      <w:pPr>
        <w:ind w:firstLine="420"/>
      </w:pPr>
      <w:r>
        <w:rPr>
          <w:rFonts w:hint="eastAsia"/>
        </w:rPr>
        <w:t>logs</w:t>
      </w:r>
      <w:r>
        <w:rPr>
          <w:rFonts w:hint="eastAsia"/>
        </w:rPr>
        <w:t>：日志，如果出错看这里。</w:t>
      </w:r>
    </w:p>
    <w:p w14:paraId="3D348B95" w14:textId="6E08D076" w:rsidR="00761252" w:rsidRDefault="00EB0D57" w:rsidP="009D3AC1">
      <w:pPr>
        <w:pStyle w:val="3"/>
        <w:ind w:firstLine="420"/>
      </w:pPr>
      <w:r>
        <w:rPr>
          <w:rFonts w:hint="eastAsia"/>
        </w:rPr>
        <w:t>启动</w:t>
      </w:r>
      <w:r>
        <w:rPr>
          <w:rFonts w:hint="eastAsia"/>
        </w:rPr>
        <w:t>mycat</w:t>
      </w:r>
    </w:p>
    <w:p w14:paraId="23DB9A17" w14:textId="16C5E5DE" w:rsidR="00761252" w:rsidRDefault="008C749A" w:rsidP="00761252">
      <w:pPr>
        <w:ind w:firstLine="420"/>
      </w:pPr>
      <w:r>
        <w:tab/>
      </w:r>
      <w:r w:rsidR="004861DC">
        <w:rPr>
          <w:rFonts w:hint="eastAsia"/>
        </w:rPr>
        <w:t>./mycat start|stop|status|restart</w:t>
      </w:r>
    </w:p>
    <w:p w14:paraId="411027A0" w14:textId="198AC8A3" w:rsidR="005201EB" w:rsidRDefault="005201EB" w:rsidP="009D3AC1">
      <w:pPr>
        <w:pStyle w:val="3"/>
        <w:ind w:firstLine="420"/>
      </w:pPr>
      <w:r>
        <w:rPr>
          <w:rFonts w:hint="eastAsia"/>
        </w:rPr>
        <w:t>启动成功验证</w:t>
      </w:r>
    </w:p>
    <w:p w14:paraId="25D0563E" w14:textId="242E157E" w:rsidR="008C7287" w:rsidRDefault="008C7287" w:rsidP="00761252">
      <w:pPr>
        <w:ind w:firstLine="420"/>
      </w:pPr>
      <w:r>
        <w:tab/>
      </w:r>
      <w:r>
        <w:rPr>
          <w:rFonts w:hint="eastAsia"/>
        </w:rPr>
        <w:t>javaps</w:t>
      </w:r>
      <w:r>
        <w:rPr>
          <w:rFonts w:hint="eastAsia"/>
        </w:rPr>
        <w:t>或</w:t>
      </w:r>
      <w:r>
        <w:rPr>
          <w:rFonts w:hint="eastAsia"/>
        </w:rPr>
        <w:t>j</w:t>
      </w:r>
      <w:r w:rsidR="00603FAE">
        <w:rPr>
          <w:rFonts w:hint="eastAsia"/>
        </w:rPr>
        <w:t>ps</w:t>
      </w:r>
    </w:p>
    <w:p w14:paraId="16FB507A" w14:textId="7C0E0A8D" w:rsidR="00963864" w:rsidRDefault="00963864" w:rsidP="00963864">
      <w:pPr>
        <w:ind w:firstLine="420"/>
        <w:jc w:val="center"/>
      </w:pPr>
      <w:r>
        <w:rPr>
          <w:noProof/>
        </w:rPr>
        <w:drawing>
          <wp:inline distT="0" distB="0" distL="0" distR="0" wp14:anchorId="41B7CBBE" wp14:editId="43101010">
            <wp:extent cx="2103302" cy="327688"/>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3302" cy="327688"/>
                    </a:xfrm>
                    <a:prstGeom prst="rect">
                      <a:avLst/>
                    </a:prstGeom>
                  </pic:spPr>
                </pic:pic>
              </a:graphicData>
            </a:graphic>
          </wp:inline>
        </w:drawing>
      </w:r>
    </w:p>
    <w:p w14:paraId="03BA3726" w14:textId="4BC37648" w:rsidR="00761252" w:rsidRDefault="002F2838" w:rsidP="009D3AC1">
      <w:pPr>
        <w:pStyle w:val="3"/>
        <w:ind w:firstLine="420"/>
      </w:pPr>
      <w:r>
        <w:rPr>
          <w:rFonts w:hint="eastAsia"/>
        </w:rPr>
        <w:t>mysql</w:t>
      </w:r>
      <w:r>
        <w:rPr>
          <w:rFonts w:hint="eastAsia"/>
        </w:rPr>
        <w:t>的客户端连接</w:t>
      </w:r>
      <w:r>
        <w:rPr>
          <w:rFonts w:hint="eastAsia"/>
        </w:rPr>
        <w:t>mycat</w:t>
      </w:r>
      <w:r w:rsidR="002D4809">
        <w:br/>
      </w:r>
      <w:r w:rsidR="002D4809">
        <w:tab/>
      </w:r>
      <w:r w:rsidR="002D4809">
        <w:tab/>
      </w:r>
      <w:r w:rsidR="002D4809">
        <w:rPr>
          <w:rFonts w:hint="eastAsia"/>
        </w:rPr>
        <w:t>连接方式：</w:t>
      </w:r>
      <w:r w:rsidR="002D4809">
        <w:rPr>
          <w:rFonts w:hint="eastAsia"/>
        </w:rPr>
        <w:t>Navicate</w:t>
      </w:r>
      <w:r w:rsidR="00FE0A77">
        <w:t>(</w:t>
      </w:r>
      <w:r w:rsidR="00FE0A77">
        <w:rPr>
          <w:rFonts w:hint="eastAsia"/>
        </w:rPr>
        <w:t>一般</w:t>
      </w:r>
      <w:r w:rsidR="00FE0A77">
        <w:t>)</w:t>
      </w:r>
    </w:p>
    <w:p w14:paraId="484674E6" w14:textId="677776D9" w:rsidR="00794DF4" w:rsidRDefault="00794DF4" w:rsidP="00761252">
      <w:pPr>
        <w:ind w:firstLine="420"/>
      </w:pPr>
      <w:r>
        <w:tab/>
      </w:r>
      <w:r>
        <w:tab/>
      </w:r>
      <w:r>
        <w:tab/>
        <w:t xml:space="preserve">  </w:t>
      </w:r>
      <w:r>
        <w:rPr>
          <w:rFonts w:hint="eastAsia"/>
        </w:rPr>
        <w:t>sqlyong</w:t>
      </w:r>
      <w:r w:rsidR="00916E61">
        <w:rPr>
          <w:rFonts w:hint="eastAsia"/>
        </w:rPr>
        <w:t>(</w:t>
      </w:r>
      <w:r w:rsidR="00916E61">
        <w:rPr>
          <w:rFonts w:hint="eastAsia"/>
        </w:rPr>
        <w:t>较好</w:t>
      </w:r>
      <w:r w:rsidR="00916E61">
        <w:t>)</w:t>
      </w:r>
    </w:p>
    <w:p w14:paraId="6D174B5B" w14:textId="3A16429E" w:rsidR="002E354C" w:rsidRDefault="002E354C" w:rsidP="00761252">
      <w:pPr>
        <w:ind w:firstLine="420"/>
      </w:pPr>
      <w:r>
        <w:tab/>
      </w:r>
      <w:r>
        <w:tab/>
      </w:r>
      <w:r>
        <w:tab/>
        <w:t xml:space="preserve">  </w:t>
      </w:r>
      <w:r>
        <w:rPr>
          <w:rFonts w:hint="eastAsia"/>
        </w:rPr>
        <w:t>mysql</w:t>
      </w:r>
      <w:r>
        <w:rPr>
          <w:rFonts w:hint="eastAsia"/>
        </w:rPr>
        <w:t>的</w:t>
      </w:r>
      <w:r>
        <w:rPr>
          <w:rFonts w:hint="eastAsia"/>
        </w:rPr>
        <w:t>sql</w:t>
      </w:r>
      <w:r>
        <w:rPr>
          <w:rFonts w:hint="eastAsia"/>
        </w:rPr>
        <w:t>命令</w:t>
      </w:r>
      <w:r w:rsidR="00CD391A">
        <w:rPr>
          <w:rFonts w:hint="eastAsia"/>
        </w:rPr>
        <w:t>(</w:t>
      </w:r>
      <w:r>
        <w:rPr>
          <w:rFonts w:hint="eastAsia"/>
        </w:rPr>
        <w:t>最好</w:t>
      </w:r>
      <w:r w:rsidR="00CD391A">
        <w:rPr>
          <w:rFonts w:hint="eastAsia"/>
        </w:rPr>
        <w:t>)</w:t>
      </w:r>
    </w:p>
    <w:p w14:paraId="03066F55" w14:textId="4C3FE666" w:rsidR="003B140F" w:rsidRDefault="003B140F" w:rsidP="009D3AC1">
      <w:pPr>
        <w:pStyle w:val="3"/>
        <w:ind w:firstLine="420"/>
      </w:pPr>
      <w:r>
        <w:rPr>
          <w:rFonts w:hint="eastAsia"/>
        </w:rPr>
        <w:lastRenderedPageBreak/>
        <w:t>使用</w:t>
      </w:r>
      <w:r>
        <w:rPr>
          <w:rFonts w:hint="eastAsia"/>
        </w:rPr>
        <w:t>sqlyong</w:t>
      </w:r>
      <w:r>
        <w:rPr>
          <w:rFonts w:hint="eastAsia"/>
        </w:rPr>
        <w:t>连接</w:t>
      </w:r>
    </w:p>
    <w:p w14:paraId="2533D94C" w14:textId="38A23DAB" w:rsidR="00A427A1" w:rsidRPr="00CD391A" w:rsidRDefault="00A427A1" w:rsidP="00A427A1">
      <w:pPr>
        <w:ind w:firstLine="420"/>
        <w:jc w:val="center"/>
      </w:pPr>
      <w:r>
        <w:rPr>
          <w:noProof/>
        </w:rPr>
        <w:drawing>
          <wp:inline distT="0" distB="0" distL="0" distR="0" wp14:anchorId="1C9748E6" wp14:editId="3CCDFFBB">
            <wp:extent cx="4320000" cy="3481070"/>
            <wp:effectExtent l="0" t="0" r="4445"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481070"/>
                    </a:xfrm>
                    <a:prstGeom prst="rect">
                      <a:avLst/>
                    </a:prstGeom>
                  </pic:spPr>
                </pic:pic>
              </a:graphicData>
            </a:graphic>
          </wp:inline>
        </w:drawing>
      </w:r>
    </w:p>
    <w:p w14:paraId="059017A2" w14:textId="2A350750" w:rsidR="00761252" w:rsidRDefault="00A427A1" w:rsidP="00761252">
      <w:pPr>
        <w:ind w:firstLine="420"/>
      </w:pPr>
      <w:r>
        <w:tab/>
      </w:r>
      <w:r>
        <w:rPr>
          <w:rFonts w:hint="eastAsia"/>
        </w:rPr>
        <w:t>注：用户名和密码为：</w:t>
      </w:r>
      <w:r>
        <w:rPr>
          <w:rFonts w:hint="eastAsia"/>
        </w:rPr>
        <w:t>root</w:t>
      </w:r>
      <w:r>
        <w:rPr>
          <w:rFonts w:hint="eastAsia"/>
        </w:rPr>
        <w:t>和</w:t>
      </w:r>
      <w:r>
        <w:rPr>
          <w:rFonts w:hint="eastAsia"/>
        </w:rPr>
        <w:t>1</w:t>
      </w:r>
      <w:r>
        <w:t>23456</w:t>
      </w:r>
    </w:p>
    <w:p w14:paraId="4F6655C3" w14:textId="18C33A2A" w:rsidR="00BC7834" w:rsidRDefault="00BC7834" w:rsidP="00761252">
      <w:pPr>
        <w:ind w:firstLine="420"/>
      </w:pPr>
      <w:r>
        <w:tab/>
      </w:r>
      <w:r w:rsidR="00710A37">
        <w:tab/>
      </w:r>
      <w:r w:rsidR="00710A37">
        <w:rPr>
          <w:rFonts w:hint="eastAsia"/>
        </w:rPr>
        <w:t>mycat</w:t>
      </w:r>
      <w:r>
        <w:rPr>
          <w:rFonts w:hint="eastAsia"/>
        </w:rPr>
        <w:t>端口为</w:t>
      </w:r>
      <w:r>
        <w:rPr>
          <w:rFonts w:hint="eastAsia"/>
        </w:rPr>
        <w:t>8</w:t>
      </w:r>
      <w:r>
        <w:t>066</w:t>
      </w:r>
    </w:p>
    <w:p w14:paraId="149B1455" w14:textId="22526857" w:rsidR="00866C50" w:rsidRDefault="000A160F" w:rsidP="004D194E">
      <w:pPr>
        <w:pStyle w:val="2"/>
      </w:pPr>
      <w:r>
        <w:rPr>
          <w:rFonts w:hint="eastAsia"/>
        </w:rPr>
        <w:t>配置</w:t>
      </w:r>
    </w:p>
    <w:p w14:paraId="4E79903F" w14:textId="08E942AE" w:rsidR="00015C78" w:rsidRDefault="00DD0A2D" w:rsidP="00015C78">
      <w:pPr>
        <w:ind w:firstLine="420"/>
      </w:pPr>
      <w:r>
        <w:rPr>
          <w:rFonts w:hint="eastAsia"/>
        </w:rPr>
        <w:t>在</w:t>
      </w:r>
      <w:r w:rsidRPr="00DD0A2D">
        <w:t>/usr/local</w:t>
      </w:r>
      <w:r w:rsidR="003B454D">
        <w:rPr>
          <w:rFonts w:hint="eastAsia"/>
        </w:rPr>
        <w:t>/</w:t>
      </w:r>
      <w:r w:rsidRPr="00DD0A2D">
        <w:t>mycat/conf</w:t>
      </w:r>
      <w:r w:rsidR="00015C78">
        <w:rPr>
          <w:rFonts w:hint="eastAsia"/>
        </w:rPr>
        <w:t>共</w:t>
      </w:r>
      <w:r w:rsidR="00070C08">
        <w:rPr>
          <w:rFonts w:hint="eastAsia"/>
        </w:rPr>
        <w:t>三个</w:t>
      </w:r>
      <w:r w:rsidR="00B527B0">
        <w:rPr>
          <w:rFonts w:hint="eastAsia"/>
        </w:rPr>
        <w:t>主要</w:t>
      </w:r>
      <w:r w:rsidR="00070C08">
        <w:rPr>
          <w:rFonts w:hint="eastAsia"/>
        </w:rPr>
        <w:t>配置</w:t>
      </w:r>
      <w:r w:rsidR="00015C78">
        <w:rPr>
          <w:rFonts w:hint="eastAsia"/>
        </w:rPr>
        <w:t>文件：</w:t>
      </w:r>
    </w:p>
    <w:p w14:paraId="77AFB871" w14:textId="6BC9D0F7" w:rsidR="00591357" w:rsidRDefault="00591357" w:rsidP="00015C78">
      <w:pPr>
        <w:ind w:firstLine="420"/>
      </w:pPr>
      <w:r>
        <w:tab/>
      </w:r>
      <w:r>
        <w:rPr>
          <w:rFonts w:hint="eastAsia"/>
        </w:rPr>
        <w:t>server.xml</w:t>
      </w:r>
      <w:r w:rsidR="00076679">
        <w:rPr>
          <w:rFonts w:hint="eastAsia"/>
        </w:rPr>
        <w:t>：</w:t>
      </w:r>
      <w:r w:rsidR="00843CB6">
        <w:rPr>
          <w:rFonts w:hint="eastAsia"/>
        </w:rPr>
        <w:t>配置登录的用户和密码，以及用户虚拟的表</w:t>
      </w:r>
      <w:r w:rsidR="00EA1D69">
        <w:rPr>
          <w:rFonts w:hint="eastAsia"/>
        </w:rPr>
        <w:t>。</w:t>
      </w:r>
    </w:p>
    <w:p w14:paraId="751187E5" w14:textId="328E57C1" w:rsidR="00591357" w:rsidRDefault="00591357" w:rsidP="00015C78">
      <w:pPr>
        <w:ind w:firstLine="420"/>
      </w:pPr>
      <w:r>
        <w:tab/>
      </w:r>
      <w:r>
        <w:rPr>
          <w:rFonts w:hint="eastAsia"/>
        </w:rPr>
        <w:t>schema.xml</w:t>
      </w:r>
      <w:r w:rsidR="00895C6D">
        <w:rPr>
          <w:rFonts w:hint="eastAsia"/>
        </w:rPr>
        <w:t>：</w:t>
      </w:r>
    </w:p>
    <w:p w14:paraId="79BC8FFE" w14:textId="02F40662" w:rsidR="00F6072F" w:rsidRDefault="00C82415" w:rsidP="00015C78">
      <w:pPr>
        <w:ind w:firstLine="420"/>
      </w:pPr>
      <w:r>
        <w:tab/>
      </w:r>
      <w:r>
        <w:rPr>
          <w:rFonts w:hint="eastAsia"/>
        </w:rPr>
        <w:t>rule.xml</w:t>
      </w:r>
      <w:r w:rsidR="00682518">
        <w:rPr>
          <w:rFonts w:hint="eastAsia"/>
        </w:rPr>
        <w:t>：</w:t>
      </w:r>
    </w:p>
    <w:p w14:paraId="7AEFCB59" w14:textId="2561C195" w:rsidR="004D194E" w:rsidRPr="004D194E" w:rsidRDefault="00F6072F" w:rsidP="009D3AC1">
      <w:pPr>
        <w:pStyle w:val="3"/>
        <w:ind w:firstLine="420"/>
      </w:pPr>
      <w:r>
        <w:rPr>
          <w:rFonts w:hint="eastAsia"/>
        </w:rPr>
        <w:t>server.xml</w:t>
      </w:r>
      <w:r w:rsidR="00092417">
        <w:tab/>
      </w:r>
    </w:p>
    <w:tbl>
      <w:tblPr>
        <w:tblStyle w:val="ab"/>
        <w:tblW w:w="0" w:type="auto"/>
        <w:tblLook w:val="04A0" w:firstRow="1" w:lastRow="0" w:firstColumn="1" w:lastColumn="0" w:noHBand="0" w:noVBand="1"/>
      </w:tblPr>
      <w:tblGrid>
        <w:gridCol w:w="8296"/>
      </w:tblGrid>
      <w:tr w:rsidR="00F6072F" w14:paraId="0E3CB738" w14:textId="77777777" w:rsidTr="00F6072F">
        <w:tc>
          <w:tcPr>
            <w:tcW w:w="8296" w:type="dxa"/>
          </w:tcPr>
          <w:p w14:paraId="400B4A71" w14:textId="6831C2B6" w:rsidR="00F6072F" w:rsidRDefault="00F6072F" w:rsidP="00F6072F">
            <w:pPr>
              <w:ind w:firstLineChars="0" w:firstLine="0"/>
            </w:pPr>
            <w:r>
              <w:t>&lt;user name="root" defaultAccount="true"&gt;</w:t>
            </w:r>
            <w:r w:rsidR="00F0724C">
              <w:rPr>
                <w:rFonts w:hint="eastAsia"/>
              </w:rPr>
              <w:t>/</w:t>
            </w:r>
            <w:r w:rsidR="00F0724C">
              <w:t>/</w:t>
            </w:r>
            <w:r w:rsidR="00F0724C">
              <w:rPr>
                <w:rFonts w:hint="eastAsia"/>
              </w:rPr>
              <w:t>指定</w:t>
            </w:r>
            <w:r w:rsidR="00345261">
              <w:rPr>
                <w:rFonts w:hint="eastAsia"/>
              </w:rPr>
              <w:t>mycat</w:t>
            </w:r>
            <w:r w:rsidR="00345261">
              <w:rPr>
                <w:rFonts w:hint="eastAsia"/>
              </w:rPr>
              <w:t>的用户名</w:t>
            </w:r>
          </w:p>
          <w:p w14:paraId="0C339C48" w14:textId="627A837F" w:rsidR="00F6072F" w:rsidRDefault="00F6072F" w:rsidP="00F6072F">
            <w:pPr>
              <w:ind w:firstLineChars="0" w:firstLine="0"/>
            </w:pPr>
            <w:r>
              <w:t xml:space="preserve">        &lt;property name="password"&gt;123456&lt;/property&gt;</w:t>
            </w:r>
            <w:r w:rsidR="00345261">
              <w:rPr>
                <w:rFonts w:hint="eastAsia"/>
              </w:rPr>
              <w:t>/</w:t>
            </w:r>
            <w:r w:rsidR="00345261">
              <w:t>/</w:t>
            </w:r>
            <w:r w:rsidR="004345FD">
              <w:rPr>
                <w:rFonts w:hint="eastAsia"/>
              </w:rPr>
              <w:t>指定</w:t>
            </w:r>
            <w:r w:rsidR="004345FD">
              <w:rPr>
                <w:rFonts w:hint="eastAsia"/>
              </w:rPr>
              <w:t>mycat</w:t>
            </w:r>
            <w:r w:rsidR="004345FD">
              <w:rPr>
                <w:rFonts w:hint="eastAsia"/>
              </w:rPr>
              <w:t>的密码</w:t>
            </w:r>
          </w:p>
          <w:p w14:paraId="32FF37B8" w14:textId="7797D6FC" w:rsidR="00F6072F" w:rsidRDefault="00F6072F" w:rsidP="00F6072F">
            <w:pPr>
              <w:ind w:firstLineChars="0" w:firstLine="0"/>
            </w:pPr>
            <w:r>
              <w:t xml:space="preserve">        &lt;property name="schemas"&gt;</w:t>
            </w:r>
            <w:r w:rsidR="009206EF">
              <w:rPr>
                <w:rFonts w:hint="eastAsia"/>
              </w:rPr>
              <w:t>v_</w:t>
            </w:r>
            <w:r w:rsidR="009206EF">
              <w:t>db</w:t>
            </w:r>
            <w:r>
              <w:t>&lt;/property&gt;</w:t>
            </w:r>
            <w:r w:rsidR="003E6961">
              <w:rPr>
                <w:rFonts w:hint="eastAsia"/>
              </w:rPr>
              <w:t>/</w:t>
            </w:r>
            <w:r w:rsidR="003E6961">
              <w:t>/</w:t>
            </w:r>
            <w:r w:rsidR="003E6961">
              <w:rPr>
                <w:rFonts w:hint="eastAsia"/>
              </w:rPr>
              <w:t>指定虚拟的数据库</w:t>
            </w:r>
          </w:p>
          <w:p w14:paraId="7B3A7F90" w14:textId="363B5EB2" w:rsidR="00F6072F" w:rsidRDefault="00F6072F" w:rsidP="00F6072F">
            <w:pPr>
              <w:ind w:firstLineChars="0" w:firstLine="0"/>
            </w:pPr>
            <w:r>
              <w:t xml:space="preserve"> &lt;/user&gt;</w:t>
            </w:r>
          </w:p>
        </w:tc>
      </w:tr>
    </w:tbl>
    <w:p w14:paraId="0B88C686" w14:textId="22014089" w:rsidR="00E12006" w:rsidRDefault="00E12006" w:rsidP="00E12006">
      <w:pPr>
        <w:ind w:firstLine="420"/>
      </w:pPr>
      <w:r>
        <w:rPr>
          <w:rFonts w:hint="eastAsia"/>
        </w:rPr>
        <w:t>注：只留下一个用户即可</w:t>
      </w:r>
    </w:p>
    <w:p w14:paraId="6B2BE4C5" w14:textId="3DC6B7DF" w:rsidR="00F6072F" w:rsidRPr="00015C78" w:rsidRDefault="004D194E" w:rsidP="009D3AC1">
      <w:pPr>
        <w:pStyle w:val="3"/>
        <w:ind w:firstLine="420"/>
      </w:pPr>
      <w:r>
        <w:rPr>
          <w:rFonts w:hint="eastAsia"/>
        </w:rPr>
        <w:t>schema</w:t>
      </w:r>
    </w:p>
    <w:tbl>
      <w:tblPr>
        <w:tblStyle w:val="ab"/>
        <w:tblW w:w="0" w:type="auto"/>
        <w:tblLook w:val="04A0" w:firstRow="1" w:lastRow="0" w:firstColumn="1" w:lastColumn="0" w:noHBand="0" w:noVBand="1"/>
      </w:tblPr>
      <w:tblGrid>
        <w:gridCol w:w="8296"/>
      </w:tblGrid>
      <w:tr w:rsidR="000A160F" w14:paraId="20D1E440" w14:textId="77777777" w:rsidTr="000A160F">
        <w:tc>
          <w:tcPr>
            <w:tcW w:w="8296" w:type="dxa"/>
          </w:tcPr>
          <w:p w14:paraId="712598EC" w14:textId="77777777" w:rsidR="000A160F" w:rsidRDefault="000A160F" w:rsidP="000A160F">
            <w:pPr>
              <w:ind w:firstLineChars="0" w:firstLine="0"/>
            </w:pPr>
            <w:r>
              <w:t>&lt;?xml version="1.0"?&gt;</w:t>
            </w:r>
          </w:p>
          <w:p w14:paraId="4A6882C1" w14:textId="77777777" w:rsidR="000A160F" w:rsidRDefault="000A160F" w:rsidP="000A160F">
            <w:pPr>
              <w:ind w:firstLineChars="0" w:firstLine="0"/>
            </w:pPr>
            <w:r>
              <w:t>&lt;!DOCTYPE mycat:schema SYSTEM "schema.dtd"&gt;</w:t>
            </w:r>
          </w:p>
          <w:p w14:paraId="404D722C" w14:textId="581C55B0" w:rsidR="000A160F" w:rsidRDefault="000A160F" w:rsidP="000A160F">
            <w:pPr>
              <w:ind w:firstLineChars="0" w:firstLine="0"/>
            </w:pPr>
            <w:r>
              <w:t>&lt;mycat:schema xmlns:mycat="http://io.mycat/"&gt;</w:t>
            </w:r>
          </w:p>
          <w:p w14:paraId="52103706" w14:textId="275E7C78" w:rsidR="000F4413" w:rsidRDefault="000F4413" w:rsidP="000A160F">
            <w:pPr>
              <w:ind w:firstLineChars="0" w:firstLine="0"/>
            </w:pPr>
            <w:r>
              <w:rPr>
                <w:rFonts w:hint="eastAsia"/>
              </w:rPr>
              <w:t xml:space="preserve"> </w:t>
            </w:r>
            <w:r>
              <w:t xml:space="preserve">   //</w:t>
            </w:r>
          </w:p>
          <w:p w14:paraId="7621DF44" w14:textId="77777777" w:rsidR="000A160F" w:rsidRDefault="000A160F" w:rsidP="000A160F">
            <w:pPr>
              <w:ind w:firstLineChars="0" w:firstLine="0"/>
            </w:pPr>
            <w:r>
              <w:lastRenderedPageBreak/>
              <w:t xml:space="preserve">    &lt;schema name="v_db" checkSQLschema="false" sqlMaxLimit="100"&gt;</w:t>
            </w:r>
          </w:p>
          <w:p w14:paraId="0C7F3961" w14:textId="77777777" w:rsidR="000A160F" w:rsidRDefault="000A160F" w:rsidP="000A160F">
            <w:pPr>
              <w:ind w:firstLineChars="0" w:firstLine="0"/>
            </w:pPr>
            <w:r>
              <w:t xml:space="preserve">        &lt;table name="t_user" dataNode="dn1,dn2,dn3,dn4" rule="auto-sharding-long" /&gt;</w:t>
            </w:r>
          </w:p>
          <w:p w14:paraId="4332C80C" w14:textId="67B28056" w:rsidR="000A160F" w:rsidRDefault="000A160F" w:rsidP="004D194E">
            <w:pPr>
              <w:ind w:firstLineChars="0" w:firstLine="420"/>
            </w:pPr>
            <w:r>
              <w:t>&lt;/schema&gt;</w:t>
            </w:r>
          </w:p>
          <w:p w14:paraId="17490787" w14:textId="77777777" w:rsidR="004D194E" w:rsidRDefault="004D194E" w:rsidP="004D194E">
            <w:pPr>
              <w:ind w:firstLineChars="0" w:firstLine="420"/>
            </w:pPr>
          </w:p>
          <w:p w14:paraId="0E315DF0" w14:textId="77777777" w:rsidR="000A160F" w:rsidRDefault="000A160F" w:rsidP="000A160F">
            <w:pPr>
              <w:ind w:firstLineChars="0" w:firstLine="0"/>
            </w:pPr>
            <w:r>
              <w:t xml:space="preserve">    &lt;dataNode name="dn1" dataHost="localhost1" database="db1" /&gt;</w:t>
            </w:r>
          </w:p>
          <w:p w14:paraId="16ED710B" w14:textId="77777777" w:rsidR="000A160F" w:rsidRDefault="000A160F" w:rsidP="000A160F">
            <w:pPr>
              <w:ind w:firstLineChars="0" w:firstLine="0"/>
            </w:pPr>
            <w:r>
              <w:t xml:space="preserve">    &lt;dataNode name="dn2" dataHost="localhost1" database="db2" /&gt;</w:t>
            </w:r>
          </w:p>
          <w:p w14:paraId="2E1676F5" w14:textId="77777777" w:rsidR="000A160F" w:rsidRDefault="000A160F" w:rsidP="000A160F">
            <w:pPr>
              <w:ind w:firstLineChars="0" w:firstLine="0"/>
            </w:pPr>
            <w:r>
              <w:t xml:space="preserve">    &lt;dataNode name="dn3" dataHost="localhost1" database="db3" /&gt;</w:t>
            </w:r>
          </w:p>
          <w:p w14:paraId="2EDE652E" w14:textId="77777777" w:rsidR="000A160F" w:rsidRDefault="000A160F" w:rsidP="000A160F">
            <w:pPr>
              <w:ind w:firstLineChars="0" w:firstLine="0"/>
            </w:pPr>
            <w:r>
              <w:t xml:space="preserve">    &lt;dataNode name="dn4" dataHost="localhost1" database="db4" /&gt;</w:t>
            </w:r>
          </w:p>
          <w:p w14:paraId="24DC56D3" w14:textId="77777777" w:rsidR="000A160F" w:rsidRDefault="000A160F" w:rsidP="000A160F">
            <w:pPr>
              <w:ind w:firstLineChars="0" w:firstLine="0"/>
            </w:pPr>
            <w:r>
              <w:t xml:space="preserve">    </w:t>
            </w:r>
          </w:p>
          <w:p w14:paraId="33FBB093" w14:textId="77777777" w:rsidR="000A160F" w:rsidRDefault="000A160F" w:rsidP="000A160F">
            <w:pPr>
              <w:ind w:firstLineChars="0" w:firstLine="0"/>
            </w:pPr>
            <w:r>
              <w:t xml:space="preserve">    &lt;dataHost name="localhost1" maxCon="1000" minCon="10" balance="0"</w:t>
            </w:r>
          </w:p>
          <w:p w14:paraId="59B1BBA9" w14:textId="77777777" w:rsidR="000A160F" w:rsidRDefault="000A160F" w:rsidP="000A160F">
            <w:pPr>
              <w:ind w:firstLineChars="0" w:firstLine="0"/>
            </w:pPr>
            <w:r>
              <w:t xml:space="preserve">             writeType="0" dbType="mysql" dbDriver="native" switchType="1" slaveThreshold="100"&gt;</w:t>
            </w:r>
          </w:p>
          <w:p w14:paraId="12792E72" w14:textId="77777777" w:rsidR="000A160F" w:rsidRDefault="000A160F" w:rsidP="000A160F">
            <w:pPr>
              <w:ind w:firstLineChars="0" w:firstLine="0"/>
            </w:pPr>
            <w:r>
              <w:t xml:space="preserve">        &lt;heartbeat&gt;select user()&lt;/heartbeat&gt;</w:t>
            </w:r>
          </w:p>
          <w:p w14:paraId="4DF77C0B" w14:textId="1C4AB958" w:rsidR="000A160F" w:rsidRDefault="000A160F" w:rsidP="000A160F">
            <w:pPr>
              <w:ind w:firstLineChars="0" w:firstLine="0"/>
            </w:pPr>
            <w:r>
              <w:t xml:space="preserve">        &lt;writeHost host="hostM1" url="</w:t>
            </w:r>
            <w:r w:rsidR="00EC5295">
              <w:t>192.168.10.136</w:t>
            </w:r>
            <w:r>
              <w:t>:3306" user="root"</w:t>
            </w:r>
          </w:p>
          <w:p w14:paraId="2A5E876A" w14:textId="77777777" w:rsidR="000A160F" w:rsidRDefault="000A160F" w:rsidP="000A160F">
            <w:pPr>
              <w:ind w:firstLineChars="0" w:firstLine="0"/>
            </w:pPr>
            <w:r>
              <w:t xml:space="preserve">                 password="123456"&gt;</w:t>
            </w:r>
          </w:p>
          <w:p w14:paraId="077DCA0C" w14:textId="3634FF88" w:rsidR="000A160F" w:rsidRDefault="000A160F" w:rsidP="000A160F">
            <w:pPr>
              <w:ind w:firstLineChars="0" w:firstLine="0"/>
            </w:pPr>
            <w:r>
              <w:t xml:space="preserve">            &lt;readHost host="hostS2" url="</w:t>
            </w:r>
            <w:r w:rsidR="00EC5295">
              <w:t>192.168.10.136</w:t>
            </w:r>
            <w:r>
              <w:t>:3307" user="root" password="123456" /&gt;</w:t>
            </w:r>
          </w:p>
          <w:p w14:paraId="7FBCEE58" w14:textId="77777777" w:rsidR="000A160F" w:rsidRDefault="000A160F" w:rsidP="000A160F">
            <w:pPr>
              <w:ind w:firstLineChars="0" w:firstLine="0"/>
            </w:pPr>
            <w:r>
              <w:t xml:space="preserve">        &lt;/writeHost&gt;</w:t>
            </w:r>
          </w:p>
          <w:p w14:paraId="0E10AAD2" w14:textId="77777777" w:rsidR="000A160F" w:rsidRDefault="000A160F" w:rsidP="000A160F">
            <w:pPr>
              <w:ind w:firstLineChars="0" w:firstLine="0"/>
            </w:pPr>
            <w:r>
              <w:t xml:space="preserve">    &lt;/dataHost&gt;</w:t>
            </w:r>
          </w:p>
          <w:p w14:paraId="513607B1" w14:textId="3075EFB7" w:rsidR="000A160F" w:rsidRDefault="000A160F" w:rsidP="000A160F">
            <w:pPr>
              <w:ind w:firstLineChars="0" w:firstLine="0"/>
            </w:pPr>
            <w:r>
              <w:t>&lt;/mycat:schema&gt;</w:t>
            </w:r>
          </w:p>
        </w:tc>
      </w:tr>
    </w:tbl>
    <w:p w14:paraId="56946B63" w14:textId="77777777" w:rsidR="00694B23" w:rsidRDefault="00694B23" w:rsidP="00694B23">
      <w:pPr>
        <w:ind w:firstLine="420"/>
      </w:pPr>
      <w:r>
        <w:rPr>
          <w:rFonts w:hint="eastAsia"/>
        </w:rPr>
        <w:lastRenderedPageBreak/>
        <w:t>&lt;mycat:schema&gt;</w:t>
      </w:r>
    </w:p>
    <w:p w14:paraId="16E88AC3" w14:textId="65508364" w:rsidR="00694B23" w:rsidRDefault="00694B23" w:rsidP="00694B23">
      <w:pPr>
        <w:ind w:firstLine="420"/>
      </w:pPr>
      <w:r>
        <w:tab/>
      </w:r>
      <w:r>
        <w:rPr>
          <w:rFonts w:hint="eastAsia"/>
        </w:rPr>
        <w:t xml:space="preserve">&lt;schema&gt; </w:t>
      </w:r>
      <w:r w:rsidR="005D16DC">
        <w:t>//</w:t>
      </w:r>
      <w:r>
        <w:rPr>
          <w:rFonts w:hint="eastAsia"/>
        </w:rPr>
        <w:t>mycat</w:t>
      </w:r>
      <w:r>
        <w:rPr>
          <w:rFonts w:hint="eastAsia"/>
        </w:rPr>
        <w:t>的数据库</w:t>
      </w:r>
    </w:p>
    <w:p w14:paraId="72200D7D" w14:textId="0C2ED5AA" w:rsidR="00694B23" w:rsidRDefault="00694B23" w:rsidP="00694B23">
      <w:pPr>
        <w:ind w:firstLine="420"/>
      </w:pPr>
      <w:r>
        <w:rPr>
          <w:rFonts w:hint="eastAsia"/>
        </w:rPr>
        <w:t xml:space="preserve">  </w:t>
      </w:r>
      <w:r>
        <w:tab/>
      </w:r>
      <w:r>
        <w:rPr>
          <w:rFonts w:hint="eastAsia"/>
        </w:rPr>
        <w:t xml:space="preserve">&lt;table&gt;&lt;/table&gt; </w:t>
      </w:r>
      <w:r w:rsidR="004A7D83">
        <w:t>//</w:t>
      </w:r>
      <w:r>
        <w:rPr>
          <w:rFonts w:hint="eastAsia"/>
        </w:rPr>
        <w:t>mycat</w:t>
      </w:r>
      <w:r>
        <w:rPr>
          <w:rFonts w:hint="eastAsia"/>
        </w:rPr>
        <w:t>的数据库的表</w:t>
      </w:r>
    </w:p>
    <w:p w14:paraId="52B26C85" w14:textId="141E4DEC" w:rsidR="00694B23" w:rsidRDefault="00694B23" w:rsidP="00694B23">
      <w:pPr>
        <w:ind w:firstLine="420"/>
      </w:pPr>
      <w:r>
        <w:tab/>
      </w:r>
      <w:r>
        <w:rPr>
          <w:rFonts w:hint="eastAsia"/>
        </w:rPr>
        <w:t>&lt;/schema&gt;</w:t>
      </w:r>
    </w:p>
    <w:p w14:paraId="21FA0AC0" w14:textId="345B32A3" w:rsidR="00694B23" w:rsidRDefault="00694B23" w:rsidP="00694B23">
      <w:pPr>
        <w:ind w:firstLine="420"/>
      </w:pPr>
      <w:r>
        <w:tab/>
      </w:r>
      <w:r>
        <w:rPr>
          <w:rFonts w:hint="eastAsia"/>
        </w:rPr>
        <w:t xml:space="preserve">  &lt;dataNode&gt;&lt;/dataNode&gt; </w:t>
      </w:r>
      <w:r w:rsidR="005973EC">
        <w:t>//</w:t>
      </w:r>
      <w:r>
        <w:rPr>
          <w:rFonts w:hint="eastAsia"/>
        </w:rPr>
        <w:t>数据节点</w:t>
      </w:r>
    </w:p>
    <w:p w14:paraId="107B38D3" w14:textId="4807F28C" w:rsidR="00694B23" w:rsidRDefault="00694B23" w:rsidP="00694B23">
      <w:pPr>
        <w:ind w:firstLine="420"/>
      </w:pPr>
      <w:r>
        <w:rPr>
          <w:rFonts w:hint="eastAsia"/>
        </w:rPr>
        <w:t xml:space="preserve"> </w:t>
      </w:r>
      <w:r>
        <w:tab/>
      </w:r>
      <w:r>
        <w:rPr>
          <w:rFonts w:hint="eastAsia"/>
        </w:rPr>
        <w:t xml:space="preserve"> &lt;dataHost&gt;&lt;/dataHost&gt; </w:t>
      </w:r>
      <w:r w:rsidR="00005D6E">
        <w:t>//</w:t>
      </w:r>
      <w:r>
        <w:rPr>
          <w:rFonts w:hint="eastAsia"/>
        </w:rPr>
        <w:t>数据库的服务器</w:t>
      </w:r>
    </w:p>
    <w:p w14:paraId="5F7C35BA" w14:textId="16A3D90E" w:rsidR="000A160F" w:rsidRPr="000A160F" w:rsidRDefault="00694B23" w:rsidP="00694B23">
      <w:pPr>
        <w:ind w:firstLine="420"/>
      </w:pPr>
      <w:r>
        <w:rPr>
          <w:rFonts w:hint="eastAsia"/>
        </w:rPr>
        <w:t>&lt;/mycat:schema&gt;</w:t>
      </w:r>
    </w:p>
    <w:p w14:paraId="717D0AD9" w14:textId="0540A07F" w:rsidR="00F91E0F" w:rsidRDefault="00A427A1" w:rsidP="00F91E0F">
      <w:pPr>
        <w:ind w:firstLine="420"/>
      </w:pPr>
      <w:r>
        <w:tab/>
      </w:r>
      <w:r w:rsidR="00EB5A3B">
        <w:br/>
      </w:r>
      <w:r w:rsidR="00F91E0F">
        <w:rPr>
          <w:rFonts w:hint="eastAsia"/>
        </w:rPr>
        <w:t>Schema</w:t>
      </w:r>
      <w:r w:rsidR="00F91E0F">
        <w:rPr>
          <w:rFonts w:hint="eastAsia"/>
        </w:rPr>
        <w:t>属性</w:t>
      </w:r>
    </w:p>
    <w:tbl>
      <w:tblPr>
        <w:tblStyle w:val="ab"/>
        <w:tblW w:w="8525" w:type="dxa"/>
        <w:tblLayout w:type="fixed"/>
        <w:tblLook w:val="0000" w:firstRow="0" w:lastRow="0" w:firstColumn="0" w:lastColumn="0" w:noHBand="0" w:noVBand="0"/>
      </w:tblPr>
      <w:tblGrid>
        <w:gridCol w:w="4263"/>
        <w:gridCol w:w="4262"/>
      </w:tblGrid>
      <w:tr w:rsidR="00FA33B6" w14:paraId="77F5CD50" w14:textId="77777777" w:rsidTr="00C902D3">
        <w:tc>
          <w:tcPr>
            <w:tcW w:w="4263" w:type="dxa"/>
          </w:tcPr>
          <w:p w14:paraId="63EE6950" w14:textId="77777777" w:rsidR="00FA33B6" w:rsidRDefault="00FA33B6" w:rsidP="00073B7A">
            <w:pPr>
              <w:ind w:firstLine="420"/>
            </w:pPr>
            <w:r w:rsidRPr="00FA33B6">
              <w:t>checkSQLschema</w:t>
            </w:r>
          </w:p>
        </w:tc>
        <w:tc>
          <w:tcPr>
            <w:tcW w:w="4262" w:type="dxa"/>
          </w:tcPr>
          <w:p w14:paraId="4C4B1873" w14:textId="77777777" w:rsidR="00FA33B6" w:rsidRDefault="00FA33B6" w:rsidP="00FA33B6">
            <w:pPr>
              <w:ind w:firstLineChars="0" w:firstLine="0"/>
            </w:pPr>
            <w:r>
              <w:rPr>
                <w:rFonts w:hint="eastAsia"/>
              </w:rPr>
              <w:t>校验应用程序发送过来的</w:t>
            </w:r>
            <w:r>
              <w:rPr>
                <w:rFonts w:hint="eastAsia"/>
              </w:rPr>
              <w:t>sql</w:t>
            </w:r>
            <w:r>
              <w:rPr>
                <w:rFonts w:hint="eastAsia"/>
              </w:rPr>
              <w:t>语句，默认</w:t>
            </w:r>
            <w:r>
              <w:rPr>
                <w:rFonts w:hint="eastAsia"/>
              </w:rPr>
              <w:t>false</w:t>
            </w:r>
          </w:p>
        </w:tc>
      </w:tr>
      <w:tr w:rsidR="00FA33B6" w14:paraId="0AAC2E9F" w14:textId="77777777" w:rsidTr="00C902D3">
        <w:tc>
          <w:tcPr>
            <w:tcW w:w="4263" w:type="dxa"/>
          </w:tcPr>
          <w:p w14:paraId="2BD27897" w14:textId="77777777" w:rsidR="00FA33B6" w:rsidRPr="00FA33B6" w:rsidRDefault="00FA33B6" w:rsidP="00FA33B6">
            <w:pPr>
              <w:ind w:firstLine="420"/>
            </w:pPr>
            <w:r w:rsidRPr="00FA33B6">
              <w:t>sqlMaxLimit</w:t>
            </w:r>
          </w:p>
        </w:tc>
        <w:tc>
          <w:tcPr>
            <w:tcW w:w="4262" w:type="dxa"/>
          </w:tcPr>
          <w:p w14:paraId="4468FC84" w14:textId="77777777" w:rsidR="00FA33B6" w:rsidRDefault="00FA33B6" w:rsidP="00FA33B6">
            <w:pPr>
              <w:ind w:firstLineChars="0" w:firstLine="0"/>
            </w:pPr>
            <w:r>
              <w:rPr>
                <w:rFonts w:hint="eastAsia"/>
              </w:rPr>
              <w:t>每次给</w:t>
            </w:r>
            <w:r>
              <w:rPr>
                <w:rFonts w:hint="eastAsia"/>
              </w:rPr>
              <w:t>app</w:t>
            </w:r>
            <w:r>
              <w:rPr>
                <w:rFonts w:hint="eastAsia"/>
              </w:rPr>
              <w:t>发送的</w:t>
            </w:r>
            <w:r>
              <w:rPr>
                <w:rFonts w:hint="eastAsia"/>
              </w:rPr>
              <w:t xml:space="preserve">sql </w:t>
            </w:r>
            <w:r>
              <w:rPr>
                <w:rFonts w:hint="eastAsia"/>
              </w:rPr>
              <w:t>加上一个</w:t>
            </w:r>
            <w:r>
              <w:rPr>
                <w:rFonts w:hint="eastAsia"/>
              </w:rPr>
              <w:t>limit</w:t>
            </w:r>
            <w:r>
              <w:rPr>
                <w:rFonts w:hint="eastAsia"/>
              </w:rPr>
              <w:t>的语句</w:t>
            </w:r>
          </w:p>
        </w:tc>
      </w:tr>
      <w:tr w:rsidR="00FA33B6" w14:paraId="75E92ACB" w14:textId="77777777" w:rsidTr="00C902D3">
        <w:tc>
          <w:tcPr>
            <w:tcW w:w="4263" w:type="dxa"/>
          </w:tcPr>
          <w:p w14:paraId="0A853500" w14:textId="77777777" w:rsidR="00FA33B6" w:rsidRPr="00FA33B6" w:rsidRDefault="00FA33B6" w:rsidP="00FA33B6">
            <w:pPr>
              <w:ind w:firstLine="420"/>
            </w:pPr>
            <w:r w:rsidRPr="00FA33B6">
              <w:rPr>
                <w:rFonts w:hint="eastAsia"/>
              </w:rPr>
              <w:t>name</w:t>
            </w:r>
          </w:p>
        </w:tc>
        <w:tc>
          <w:tcPr>
            <w:tcW w:w="4262" w:type="dxa"/>
          </w:tcPr>
          <w:p w14:paraId="334EED0F" w14:textId="77777777" w:rsidR="00FA33B6" w:rsidRDefault="00FA33B6" w:rsidP="00FA33B6">
            <w:pPr>
              <w:ind w:firstLineChars="0" w:firstLine="0"/>
            </w:pPr>
            <w:r>
              <w:rPr>
                <w:rFonts w:hint="eastAsia"/>
              </w:rPr>
              <w:t>库的名称</w:t>
            </w:r>
          </w:p>
        </w:tc>
      </w:tr>
    </w:tbl>
    <w:p w14:paraId="0143C2B3" w14:textId="77777777" w:rsidR="00C902D3" w:rsidRDefault="00C902D3" w:rsidP="00C902D3">
      <w:pPr>
        <w:ind w:firstLine="420"/>
      </w:pPr>
    </w:p>
    <w:p w14:paraId="476ACCEB" w14:textId="450EF3BA" w:rsidR="00C902D3" w:rsidRDefault="00C902D3" w:rsidP="00C902D3">
      <w:pPr>
        <w:ind w:firstLineChars="0" w:firstLine="0"/>
      </w:pPr>
      <w:r>
        <w:rPr>
          <w:rFonts w:hint="eastAsia"/>
        </w:rPr>
        <w:t>Table</w:t>
      </w:r>
    </w:p>
    <w:p w14:paraId="2B4BDDAB" w14:textId="77777777" w:rsidR="00CE4ECA" w:rsidRDefault="00CE4ECA" w:rsidP="00CE4ECA">
      <w:pPr>
        <w:ind w:firstLine="420"/>
      </w:pPr>
      <w:r>
        <w:rPr>
          <w:rFonts w:hint="eastAsia"/>
        </w:rPr>
        <w:t xml:space="preserve">Scheam </w:t>
      </w:r>
      <w:r>
        <w:rPr>
          <w:rFonts w:hint="eastAsia"/>
        </w:rPr>
        <w:t>的子节点</w:t>
      </w:r>
      <w:r w:rsidRPr="00CE4ECA">
        <w:rPr>
          <w:rFonts w:hint="eastAsia"/>
        </w:rPr>
        <w:t>table</w:t>
      </w:r>
      <w:r>
        <w:rPr>
          <w:rFonts w:hint="eastAsia"/>
        </w:rPr>
        <w:t>（</w:t>
      </w:r>
      <w:r>
        <w:rPr>
          <w:rFonts w:hint="eastAsia"/>
        </w:rPr>
        <w:t>**</w:t>
      </w:r>
      <w:r>
        <w:rPr>
          <w:rFonts w:hint="eastAsia"/>
        </w:rPr>
        <w:t>）</w:t>
      </w:r>
    </w:p>
    <w:tbl>
      <w:tblPr>
        <w:tblStyle w:val="ab"/>
        <w:tblW w:w="8522" w:type="dxa"/>
        <w:tblLayout w:type="fixed"/>
        <w:tblLook w:val="0000" w:firstRow="0" w:lastRow="0" w:firstColumn="0" w:lastColumn="0" w:noHBand="0" w:noVBand="0"/>
      </w:tblPr>
      <w:tblGrid>
        <w:gridCol w:w="2547"/>
        <w:gridCol w:w="5975"/>
      </w:tblGrid>
      <w:tr w:rsidR="00CE4ECA" w14:paraId="53273964" w14:textId="77777777" w:rsidTr="00CE4ECA">
        <w:tc>
          <w:tcPr>
            <w:tcW w:w="2547" w:type="dxa"/>
          </w:tcPr>
          <w:p w14:paraId="1883BB2C" w14:textId="77777777" w:rsidR="00CE4ECA" w:rsidRDefault="00CE4ECA" w:rsidP="00073B7A">
            <w:pPr>
              <w:ind w:firstLine="420"/>
            </w:pPr>
            <w:r w:rsidRPr="00CE4ECA">
              <w:t>name</w:t>
            </w:r>
          </w:p>
        </w:tc>
        <w:tc>
          <w:tcPr>
            <w:tcW w:w="5975" w:type="dxa"/>
          </w:tcPr>
          <w:p w14:paraId="10B0367E" w14:textId="77777777" w:rsidR="00CE4ECA" w:rsidRDefault="00CE4ECA" w:rsidP="00CE4ECA">
            <w:pPr>
              <w:ind w:firstLineChars="0" w:firstLine="0"/>
            </w:pPr>
            <w:r>
              <w:rPr>
                <w:rFonts w:hint="eastAsia"/>
              </w:rPr>
              <w:t>表的名称</w:t>
            </w:r>
          </w:p>
        </w:tc>
      </w:tr>
      <w:tr w:rsidR="00CE4ECA" w14:paraId="622CEC7A" w14:textId="77777777" w:rsidTr="00CE4ECA">
        <w:tc>
          <w:tcPr>
            <w:tcW w:w="2547" w:type="dxa"/>
          </w:tcPr>
          <w:p w14:paraId="22D1A552" w14:textId="77777777" w:rsidR="00CE4ECA" w:rsidRPr="00CE4ECA" w:rsidRDefault="00CE4ECA" w:rsidP="00CE4ECA">
            <w:pPr>
              <w:ind w:firstLine="420"/>
            </w:pPr>
            <w:r w:rsidRPr="00CE4ECA">
              <w:t>dataNode</w:t>
            </w:r>
          </w:p>
        </w:tc>
        <w:tc>
          <w:tcPr>
            <w:tcW w:w="5975" w:type="dxa"/>
          </w:tcPr>
          <w:p w14:paraId="5FBFF528" w14:textId="77777777" w:rsidR="00CE4ECA" w:rsidRDefault="00CE4ECA" w:rsidP="00CE4ECA">
            <w:pPr>
              <w:ind w:firstLineChars="0" w:firstLine="0"/>
            </w:pPr>
            <w:r>
              <w:rPr>
                <w:rFonts w:hint="eastAsia"/>
              </w:rPr>
              <w:t>当前的表，被分后，存储在哪里</w:t>
            </w:r>
          </w:p>
        </w:tc>
      </w:tr>
      <w:tr w:rsidR="00CE4ECA" w14:paraId="3130962A" w14:textId="77777777" w:rsidTr="00CE4ECA">
        <w:tc>
          <w:tcPr>
            <w:tcW w:w="2547" w:type="dxa"/>
          </w:tcPr>
          <w:p w14:paraId="7078E234" w14:textId="77777777" w:rsidR="00CE4ECA" w:rsidRPr="00CE4ECA" w:rsidRDefault="00CE4ECA" w:rsidP="00CE4ECA">
            <w:pPr>
              <w:ind w:firstLine="420"/>
            </w:pPr>
            <w:r w:rsidRPr="00CE4ECA">
              <w:t>rule</w:t>
            </w:r>
          </w:p>
        </w:tc>
        <w:tc>
          <w:tcPr>
            <w:tcW w:w="5975" w:type="dxa"/>
          </w:tcPr>
          <w:p w14:paraId="688AD595" w14:textId="77777777" w:rsidR="00CE4ECA" w:rsidRDefault="00CE4ECA" w:rsidP="00CE4ECA">
            <w:pPr>
              <w:ind w:firstLineChars="0" w:firstLine="0"/>
            </w:pPr>
            <w:r>
              <w:rPr>
                <w:rFonts w:hint="eastAsia"/>
              </w:rPr>
              <w:t>来了一条新的数据，到底去哪个</w:t>
            </w:r>
            <w:r>
              <w:rPr>
                <w:rFonts w:hint="eastAsia"/>
              </w:rPr>
              <w:t>datanode</w:t>
            </w:r>
            <w:r>
              <w:rPr>
                <w:rFonts w:hint="eastAsia"/>
              </w:rPr>
              <w:t>里面</w:t>
            </w:r>
          </w:p>
        </w:tc>
      </w:tr>
      <w:tr w:rsidR="00CE4ECA" w14:paraId="6ED7D9E8" w14:textId="77777777" w:rsidTr="00CE4ECA">
        <w:tc>
          <w:tcPr>
            <w:tcW w:w="2547" w:type="dxa"/>
          </w:tcPr>
          <w:p w14:paraId="2FFD855A" w14:textId="77777777" w:rsidR="00CE4ECA" w:rsidRPr="00CE4ECA" w:rsidRDefault="00CE4ECA" w:rsidP="00CE4ECA">
            <w:pPr>
              <w:ind w:firstLine="420"/>
            </w:pPr>
            <w:r w:rsidRPr="00CE4ECA">
              <w:rPr>
                <w:rFonts w:hint="eastAsia"/>
              </w:rPr>
              <w:t>Primary</w:t>
            </w:r>
          </w:p>
        </w:tc>
        <w:tc>
          <w:tcPr>
            <w:tcW w:w="5975" w:type="dxa"/>
          </w:tcPr>
          <w:p w14:paraId="2BF19B19" w14:textId="77777777" w:rsidR="00CE4ECA" w:rsidRDefault="00CE4ECA" w:rsidP="00CE4ECA">
            <w:pPr>
              <w:ind w:firstLineChars="0" w:firstLine="0"/>
            </w:pPr>
            <w:r>
              <w:rPr>
                <w:rFonts w:hint="eastAsia"/>
              </w:rPr>
              <w:t>该表的主键是哪个</w:t>
            </w:r>
          </w:p>
        </w:tc>
      </w:tr>
      <w:tr w:rsidR="00CE4ECA" w14:paraId="7C5D6D29" w14:textId="77777777" w:rsidTr="00CE4ECA">
        <w:tc>
          <w:tcPr>
            <w:tcW w:w="2547" w:type="dxa"/>
          </w:tcPr>
          <w:p w14:paraId="69CF9297" w14:textId="77777777" w:rsidR="00CE4ECA" w:rsidRPr="00CE4ECA" w:rsidRDefault="00CE4ECA" w:rsidP="00CE4ECA">
            <w:pPr>
              <w:ind w:firstLine="420"/>
            </w:pPr>
            <w:r w:rsidRPr="00CE4ECA">
              <w:rPr>
                <w:rFonts w:hint="eastAsia"/>
              </w:rPr>
              <w:t>AutoIncrement</w:t>
            </w:r>
          </w:p>
        </w:tc>
        <w:tc>
          <w:tcPr>
            <w:tcW w:w="5975" w:type="dxa"/>
          </w:tcPr>
          <w:p w14:paraId="5B3787B1" w14:textId="77777777" w:rsidR="00CE4ECA" w:rsidRDefault="00CE4ECA" w:rsidP="00CE4ECA">
            <w:pPr>
              <w:ind w:firstLineChars="0" w:firstLine="0"/>
            </w:pPr>
            <w:r>
              <w:rPr>
                <w:rFonts w:hint="eastAsia"/>
              </w:rPr>
              <w:t>该主键是否自动增长，默认</w:t>
            </w:r>
            <w:r>
              <w:rPr>
                <w:rFonts w:hint="eastAsia"/>
              </w:rPr>
              <w:t>false</w:t>
            </w:r>
          </w:p>
        </w:tc>
      </w:tr>
    </w:tbl>
    <w:p w14:paraId="79524A4E" w14:textId="77777777" w:rsidR="00665209" w:rsidRDefault="00665209" w:rsidP="00665209">
      <w:pPr>
        <w:ind w:firstLineChars="0" w:firstLine="0"/>
      </w:pPr>
    </w:p>
    <w:p w14:paraId="1BD5202F" w14:textId="1C82FAA3" w:rsidR="00665209" w:rsidRDefault="00665209" w:rsidP="00665209">
      <w:pPr>
        <w:ind w:firstLineChars="0" w:firstLine="0"/>
      </w:pPr>
      <w:r>
        <w:rPr>
          <w:rFonts w:hint="eastAsia"/>
        </w:rPr>
        <w:t xml:space="preserve">DataNode </w:t>
      </w:r>
      <w:r>
        <w:rPr>
          <w:rFonts w:hint="eastAsia"/>
        </w:rPr>
        <w:t>节点</w:t>
      </w:r>
    </w:p>
    <w:p w14:paraId="19F3D220" w14:textId="1289A27A" w:rsidR="00665209" w:rsidRDefault="00665209" w:rsidP="00665209">
      <w:pPr>
        <w:ind w:firstLine="420"/>
      </w:pPr>
      <w:r>
        <w:rPr>
          <w:rFonts w:hint="eastAsia"/>
        </w:rPr>
        <w:t>这是</w:t>
      </w:r>
      <w:r>
        <w:rPr>
          <w:rFonts w:hint="eastAsia"/>
        </w:rPr>
        <w:t>mycat</w:t>
      </w:r>
      <w:r>
        <w:rPr>
          <w:rFonts w:hint="eastAsia"/>
        </w:rPr>
        <w:t>独有的概念，用来连接虚（虚拟库，虚拟表</w:t>
      </w:r>
      <w:r>
        <w:rPr>
          <w:rFonts w:hint="eastAsia"/>
        </w:rPr>
        <w:t>=mycat</w:t>
      </w:r>
      <w:r>
        <w:rPr>
          <w:rFonts w:hint="eastAsia"/>
        </w:rPr>
        <w:t>）和实（物理库，物理</w:t>
      </w:r>
      <w:r>
        <w:rPr>
          <w:rFonts w:hint="eastAsia"/>
        </w:rPr>
        <w:lastRenderedPageBreak/>
        <w:t>表</w:t>
      </w:r>
      <w:r>
        <w:rPr>
          <w:rFonts w:hint="eastAsia"/>
        </w:rPr>
        <w:t>=mysql</w:t>
      </w:r>
      <w:r>
        <w:rPr>
          <w:rFonts w:hint="eastAsia"/>
        </w:rPr>
        <w:t>）</w:t>
      </w:r>
    </w:p>
    <w:tbl>
      <w:tblPr>
        <w:tblStyle w:val="ab"/>
        <w:tblW w:w="8522" w:type="dxa"/>
        <w:tblLayout w:type="fixed"/>
        <w:tblLook w:val="0000" w:firstRow="0" w:lastRow="0" w:firstColumn="0" w:lastColumn="0" w:noHBand="0" w:noVBand="0"/>
      </w:tblPr>
      <w:tblGrid>
        <w:gridCol w:w="4261"/>
        <w:gridCol w:w="4261"/>
      </w:tblGrid>
      <w:tr w:rsidR="001C07D7" w14:paraId="45DAE06F" w14:textId="77777777" w:rsidTr="00A843AD">
        <w:tc>
          <w:tcPr>
            <w:tcW w:w="4261" w:type="dxa"/>
          </w:tcPr>
          <w:p w14:paraId="1F277303" w14:textId="77777777" w:rsidR="001C07D7" w:rsidRDefault="001C07D7" w:rsidP="00073B7A">
            <w:pPr>
              <w:ind w:firstLine="420"/>
            </w:pPr>
            <w:r>
              <w:rPr>
                <w:rFonts w:hint="eastAsia"/>
              </w:rPr>
              <w:t>Datahost</w:t>
            </w:r>
          </w:p>
        </w:tc>
        <w:tc>
          <w:tcPr>
            <w:tcW w:w="4261" w:type="dxa"/>
          </w:tcPr>
          <w:p w14:paraId="4773F06A" w14:textId="77777777" w:rsidR="001C07D7" w:rsidRDefault="001C07D7" w:rsidP="001C07D7">
            <w:pPr>
              <w:ind w:firstLineChars="0" w:firstLine="0"/>
            </w:pPr>
            <w:r>
              <w:rPr>
                <w:rFonts w:hint="eastAsia"/>
              </w:rPr>
              <w:t>主机的名称</w:t>
            </w:r>
          </w:p>
        </w:tc>
      </w:tr>
      <w:tr w:rsidR="001C07D7" w14:paraId="290E9140" w14:textId="77777777" w:rsidTr="00A843AD">
        <w:tc>
          <w:tcPr>
            <w:tcW w:w="4261" w:type="dxa"/>
          </w:tcPr>
          <w:p w14:paraId="78E0D890" w14:textId="77777777" w:rsidR="001C07D7" w:rsidRDefault="001C07D7" w:rsidP="00073B7A">
            <w:pPr>
              <w:ind w:firstLine="420"/>
            </w:pPr>
            <w:r>
              <w:rPr>
                <w:rFonts w:hint="eastAsia"/>
              </w:rPr>
              <w:t>Database</w:t>
            </w:r>
          </w:p>
        </w:tc>
        <w:tc>
          <w:tcPr>
            <w:tcW w:w="4261" w:type="dxa"/>
          </w:tcPr>
          <w:p w14:paraId="64E10F23" w14:textId="77777777" w:rsidR="001C07D7" w:rsidRDefault="001C07D7" w:rsidP="001C07D7">
            <w:pPr>
              <w:ind w:firstLineChars="0" w:firstLine="0"/>
            </w:pPr>
            <w:r>
              <w:rPr>
                <w:rFonts w:hint="eastAsia"/>
              </w:rPr>
              <w:t>对应的主机里面，数据的名称</w:t>
            </w:r>
          </w:p>
        </w:tc>
      </w:tr>
    </w:tbl>
    <w:p w14:paraId="048B7A01" w14:textId="77777777" w:rsidR="00A843AD" w:rsidRDefault="00A843AD" w:rsidP="00A843AD">
      <w:pPr>
        <w:ind w:firstLineChars="0" w:firstLine="0"/>
      </w:pPr>
    </w:p>
    <w:p w14:paraId="460E2F36" w14:textId="5C534D93" w:rsidR="00A843AD" w:rsidRDefault="00A843AD" w:rsidP="00A843AD">
      <w:pPr>
        <w:ind w:firstLineChars="0" w:firstLine="0"/>
      </w:pPr>
      <w:r>
        <w:rPr>
          <w:rFonts w:hint="eastAsia"/>
        </w:rPr>
        <w:t>Datahost</w:t>
      </w:r>
      <w:r>
        <w:t>:</w:t>
      </w:r>
      <w:r w:rsidRPr="00A843AD">
        <w:rPr>
          <w:rFonts w:hint="eastAsia"/>
        </w:rPr>
        <w:t xml:space="preserve"> </w:t>
      </w:r>
      <w:r>
        <w:rPr>
          <w:rFonts w:hint="eastAsia"/>
        </w:rPr>
        <w:t>mysql</w:t>
      </w:r>
      <w:r>
        <w:rPr>
          <w:rFonts w:hint="eastAsia"/>
        </w:rPr>
        <w:t>的主从架构</w:t>
      </w:r>
      <w:r w:rsidR="00644375">
        <w:rPr>
          <w:rFonts w:hint="eastAsia"/>
        </w:rPr>
        <w:t>,</w:t>
      </w:r>
      <w:r w:rsidR="00644375">
        <w:rPr>
          <w:rFonts w:hint="eastAsia"/>
        </w:rPr>
        <w:t>每一</w:t>
      </w:r>
      <w:r w:rsidR="00644375">
        <w:rPr>
          <w:rFonts w:hint="eastAsia"/>
        </w:rPr>
        <w:t>data</w:t>
      </w:r>
      <w:r w:rsidR="00644375">
        <w:t>H</w:t>
      </w:r>
      <w:r w:rsidR="00644375">
        <w:rPr>
          <w:rFonts w:hint="eastAsia"/>
        </w:rPr>
        <w:t>ost</w:t>
      </w:r>
    </w:p>
    <w:tbl>
      <w:tblPr>
        <w:tblStyle w:val="ab"/>
        <w:tblW w:w="0" w:type="auto"/>
        <w:tblLook w:val="04A0" w:firstRow="1" w:lastRow="0" w:firstColumn="1" w:lastColumn="0" w:noHBand="0" w:noVBand="1"/>
      </w:tblPr>
      <w:tblGrid>
        <w:gridCol w:w="8296"/>
      </w:tblGrid>
      <w:tr w:rsidR="003922B9" w14:paraId="3CF1A77C" w14:textId="77777777" w:rsidTr="003922B9">
        <w:tc>
          <w:tcPr>
            <w:tcW w:w="8296" w:type="dxa"/>
          </w:tcPr>
          <w:p w14:paraId="126A1383" w14:textId="77777777" w:rsidR="003922B9" w:rsidRDefault="003922B9" w:rsidP="003922B9">
            <w:pPr>
              <w:ind w:firstLineChars="0" w:firstLine="0"/>
            </w:pPr>
            <w:r>
              <w:t xml:space="preserve">  &lt;dataHost name="localhost1" maxCon="1000" minCon="10" balance="0"</w:t>
            </w:r>
          </w:p>
          <w:p w14:paraId="0A7B559F" w14:textId="77777777" w:rsidR="003922B9" w:rsidRDefault="003922B9" w:rsidP="003922B9">
            <w:pPr>
              <w:ind w:firstLineChars="0" w:firstLine="0"/>
            </w:pPr>
            <w:r>
              <w:t xml:space="preserve">             writeType="0" dbType="mysql" dbDriver="native" switchType="1" slaveThreshold="100"&gt;</w:t>
            </w:r>
          </w:p>
          <w:p w14:paraId="38905DC0" w14:textId="77777777" w:rsidR="003922B9" w:rsidRDefault="003922B9" w:rsidP="003922B9">
            <w:pPr>
              <w:ind w:firstLineChars="0" w:firstLine="0"/>
            </w:pPr>
            <w:r>
              <w:t xml:space="preserve">        &lt;heartbeat&gt;select user()&lt;/heartbeat&gt;</w:t>
            </w:r>
          </w:p>
          <w:p w14:paraId="15694FF1" w14:textId="5487F70B" w:rsidR="003922B9" w:rsidRDefault="003922B9" w:rsidP="003922B9">
            <w:pPr>
              <w:ind w:firstLineChars="0" w:firstLine="0"/>
            </w:pPr>
            <w:r>
              <w:t xml:space="preserve">        &lt;writeHost host="hostM1" url="</w:t>
            </w:r>
            <w:r w:rsidR="00EC5295">
              <w:t>192.168.10.136</w:t>
            </w:r>
            <w:r>
              <w:t>:3306" user="root"</w:t>
            </w:r>
          </w:p>
          <w:p w14:paraId="042C8514" w14:textId="59DD9B86" w:rsidR="003922B9" w:rsidRDefault="003922B9" w:rsidP="003922B9">
            <w:pPr>
              <w:ind w:firstLineChars="0" w:firstLine="0"/>
            </w:pPr>
            <w:r>
              <w:t xml:space="preserve">                 password="123456"&gt;</w:t>
            </w:r>
            <w:r w:rsidR="00BA7FC8" w:rsidRPr="00D27447">
              <w:rPr>
                <w:rFonts w:hint="eastAsia"/>
                <w:color w:val="FF0000"/>
              </w:rPr>
              <w:t>/</w:t>
            </w:r>
            <w:r w:rsidR="00BA7FC8" w:rsidRPr="00D27447">
              <w:rPr>
                <w:color w:val="FF0000"/>
              </w:rPr>
              <w:t>/</w:t>
            </w:r>
            <w:r w:rsidR="00431463" w:rsidRPr="00D27447">
              <w:rPr>
                <w:rFonts w:hint="eastAsia"/>
                <w:color w:val="FF0000"/>
              </w:rPr>
              <w:t>主服务器</w:t>
            </w:r>
          </w:p>
          <w:p w14:paraId="3AFA1068" w14:textId="1F83B420" w:rsidR="003922B9" w:rsidRDefault="003922B9" w:rsidP="003922B9">
            <w:pPr>
              <w:ind w:firstLineChars="0" w:firstLine="0"/>
            </w:pPr>
            <w:r>
              <w:t xml:space="preserve">            &lt;readHost host="hostS2" url="</w:t>
            </w:r>
            <w:r w:rsidR="00EC5295">
              <w:t>192.168.10.136</w:t>
            </w:r>
            <w:r>
              <w:t>:3307" user="root" password="123456" /&gt;</w:t>
            </w:r>
            <w:r w:rsidR="00D27447" w:rsidRPr="00D27447">
              <w:rPr>
                <w:rFonts w:hint="eastAsia"/>
                <w:color w:val="FF0000"/>
              </w:rPr>
              <w:t>/</w:t>
            </w:r>
            <w:r w:rsidR="00D27447" w:rsidRPr="00D27447">
              <w:rPr>
                <w:color w:val="FF0000"/>
              </w:rPr>
              <w:t>/</w:t>
            </w:r>
            <w:r w:rsidR="00D27447">
              <w:rPr>
                <w:rFonts w:hint="eastAsia"/>
                <w:color w:val="FF0000"/>
              </w:rPr>
              <w:t>从服务器</w:t>
            </w:r>
          </w:p>
          <w:p w14:paraId="26542BD7" w14:textId="77777777" w:rsidR="003922B9" w:rsidRDefault="003922B9" w:rsidP="003922B9">
            <w:pPr>
              <w:ind w:firstLineChars="0" w:firstLine="0"/>
            </w:pPr>
            <w:r>
              <w:t xml:space="preserve">        &lt;/writeHost&gt;</w:t>
            </w:r>
          </w:p>
          <w:p w14:paraId="77381103" w14:textId="105026E0" w:rsidR="003922B9" w:rsidRDefault="003922B9" w:rsidP="003922B9">
            <w:pPr>
              <w:ind w:firstLineChars="0" w:firstLine="0"/>
            </w:pPr>
            <w:r>
              <w:t xml:space="preserve">   &lt;/dataHost&gt;</w:t>
            </w:r>
          </w:p>
        </w:tc>
      </w:tr>
    </w:tbl>
    <w:p w14:paraId="126B0768" w14:textId="157FB0C9" w:rsidR="003922B9" w:rsidRDefault="000A3783" w:rsidP="00A843AD">
      <w:pPr>
        <w:ind w:firstLineChars="0" w:firstLine="0"/>
      </w:pPr>
      <w:r>
        <w:tab/>
      </w:r>
      <w:r>
        <w:rPr>
          <w:rFonts w:hint="eastAsia"/>
        </w:rPr>
        <w:t>注</w:t>
      </w:r>
      <w:r>
        <w:rPr>
          <w:rFonts w:hint="eastAsia"/>
        </w:rPr>
        <w:t>:</w:t>
      </w:r>
      <w:r>
        <w:rPr>
          <w:rFonts w:hint="eastAsia"/>
        </w:rPr>
        <w:t>主从结构中，主</w:t>
      </w:r>
      <w:r w:rsidR="0065651A">
        <w:rPr>
          <w:rFonts w:hint="eastAsia"/>
        </w:rPr>
        <w:t>服务器与从服务器的内容是相同的。</w:t>
      </w:r>
    </w:p>
    <w:p w14:paraId="5EADBD8C" w14:textId="1D73AC75" w:rsidR="005122E8" w:rsidRDefault="005122E8" w:rsidP="009D3AC1">
      <w:pPr>
        <w:pStyle w:val="3"/>
        <w:ind w:firstLine="420"/>
      </w:pPr>
      <w:r>
        <w:rPr>
          <w:rFonts w:hint="eastAsia"/>
        </w:rPr>
        <w:t>rule</w:t>
      </w:r>
      <w:r>
        <w:t>.</w:t>
      </w:r>
      <w:r>
        <w:rPr>
          <w:rFonts w:hint="eastAsia"/>
        </w:rPr>
        <w:t>xml</w:t>
      </w:r>
    </w:p>
    <w:p w14:paraId="79ABBDE5" w14:textId="7B63B93A" w:rsidR="005122E8" w:rsidRDefault="005122E8" w:rsidP="005122E8">
      <w:pPr>
        <w:ind w:firstLine="420"/>
      </w:pPr>
      <w:r>
        <w:rPr>
          <w:rFonts w:hint="eastAsia"/>
        </w:rPr>
        <w:t>路由的规则</w:t>
      </w:r>
      <w:r w:rsidR="00E6340B">
        <w:rPr>
          <w:rFonts w:hint="eastAsia"/>
        </w:rPr>
        <w:t>：</w:t>
      </w:r>
    </w:p>
    <w:p w14:paraId="3BC5E1DA" w14:textId="3A3A9324" w:rsidR="00E6340B" w:rsidRDefault="00E6340B" w:rsidP="00E6340B">
      <w:pPr>
        <w:ind w:firstLine="420"/>
        <w:jc w:val="center"/>
      </w:pPr>
      <w:r>
        <w:rPr>
          <w:noProof/>
        </w:rPr>
        <w:drawing>
          <wp:inline distT="0" distB="0" distL="114300" distR="114300" wp14:anchorId="6C71EC8F" wp14:editId="47BD0A22">
            <wp:extent cx="4320000" cy="211577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4320000" cy="2115770"/>
                    </a:xfrm>
                    <a:prstGeom prst="rect">
                      <a:avLst/>
                    </a:prstGeom>
                    <a:noFill/>
                    <a:ln w="9525">
                      <a:noFill/>
                    </a:ln>
                  </pic:spPr>
                </pic:pic>
              </a:graphicData>
            </a:graphic>
          </wp:inline>
        </w:drawing>
      </w:r>
    </w:p>
    <w:p w14:paraId="6E4BAACD" w14:textId="38A8D616" w:rsidR="00E6340B" w:rsidRDefault="00E6340B" w:rsidP="00E6340B">
      <w:pPr>
        <w:ind w:firstLine="420"/>
      </w:pPr>
      <w:r>
        <w:rPr>
          <w:rFonts w:hint="eastAsia"/>
        </w:rPr>
        <w:t>在</w:t>
      </w:r>
      <w:r>
        <w:rPr>
          <w:rFonts w:hint="eastAsia"/>
        </w:rPr>
        <w:t xml:space="preserve">table </w:t>
      </w:r>
      <w:r>
        <w:rPr>
          <w:rFonts w:hint="eastAsia"/>
        </w:rPr>
        <w:t>标签里面配置的</w:t>
      </w:r>
      <w:r>
        <w:rPr>
          <w:rFonts w:hint="eastAsia"/>
        </w:rPr>
        <w:t>rule</w:t>
      </w:r>
      <w:r>
        <w:rPr>
          <w:rFonts w:hint="eastAsia"/>
        </w:rPr>
        <w:t>：</w:t>
      </w:r>
    </w:p>
    <w:tbl>
      <w:tblPr>
        <w:tblStyle w:val="ab"/>
        <w:tblW w:w="0" w:type="auto"/>
        <w:tblLook w:val="04A0" w:firstRow="1" w:lastRow="0" w:firstColumn="1" w:lastColumn="0" w:noHBand="0" w:noVBand="1"/>
      </w:tblPr>
      <w:tblGrid>
        <w:gridCol w:w="8296"/>
      </w:tblGrid>
      <w:tr w:rsidR="006C117E" w14:paraId="50DDA9B0" w14:textId="77777777" w:rsidTr="006C117E">
        <w:tc>
          <w:tcPr>
            <w:tcW w:w="8296" w:type="dxa"/>
          </w:tcPr>
          <w:p w14:paraId="404ED11F" w14:textId="77777777" w:rsidR="006C117E" w:rsidRDefault="006C117E" w:rsidP="006C117E">
            <w:pPr>
              <w:ind w:firstLineChars="0" w:firstLine="0"/>
            </w:pPr>
            <w:r>
              <w:t>&lt;schema name="v_db" checkSQLschema="false" sqlMaxLimit="100"&gt;</w:t>
            </w:r>
          </w:p>
          <w:p w14:paraId="07E3EB86" w14:textId="77777777" w:rsidR="00F14D7D" w:rsidRDefault="006C117E" w:rsidP="006C117E">
            <w:pPr>
              <w:ind w:firstLineChars="0" w:firstLine="0"/>
            </w:pPr>
            <w:r>
              <w:tab/>
              <w:t xml:space="preserve">&lt;table name="t_user" dataNode="dn1,dn2,dn3,dn4" </w:t>
            </w:r>
          </w:p>
          <w:p w14:paraId="2AB97B63" w14:textId="489C2340" w:rsidR="006C117E" w:rsidRPr="00B874FD" w:rsidRDefault="00F14D7D" w:rsidP="006C117E">
            <w:pPr>
              <w:ind w:firstLineChars="0" w:firstLine="0"/>
              <w:rPr>
                <w:color w:val="FF0000"/>
              </w:rPr>
            </w:pPr>
            <w:r>
              <w:t xml:space="preserve">          </w:t>
            </w:r>
            <w:r w:rsidR="006C117E">
              <w:t>rule="auto-sharding-long" /&gt;</w:t>
            </w:r>
            <w:r w:rsidR="006C117E">
              <w:tab/>
            </w:r>
            <w:r w:rsidR="00B874FD">
              <w:t xml:space="preserve">   </w:t>
            </w:r>
            <w:r w:rsidR="00B874FD" w:rsidRPr="004E5E4F">
              <w:rPr>
                <w:color w:val="FF0000"/>
              </w:rPr>
              <w:t>/</w:t>
            </w:r>
            <w:r w:rsidR="00B874FD" w:rsidRPr="004E5E4F">
              <w:rPr>
                <w:rFonts w:hint="eastAsia"/>
                <w:color w:val="FF0000"/>
              </w:rPr>
              <w:t>/</w:t>
            </w:r>
            <w:r w:rsidR="00B874FD" w:rsidRPr="004E5E4F">
              <w:rPr>
                <w:rFonts w:hint="eastAsia"/>
                <w:color w:val="FF0000"/>
              </w:rPr>
              <w:t>指定数据的分片规则</w:t>
            </w:r>
          </w:p>
          <w:p w14:paraId="674B5A8C" w14:textId="3448FCF3" w:rsidR="006C117E" w:rsidRDefault="006C117E" w:rsidP="006C117E">
            <w:pPr>
              <w:ind w:firstLineChars="0" w:firstLine="0"/>
            </w:pPr>
            <w:r>
              <w:t>&lt;/schema&gt;</w:t>
            </w:r>
          </w:p>
        </w:tc>
      </w:tr>
    </w:tbl>
    <w:p w14:paraId="4029D0BA" w14:textId="77777777" w:rsidR="006C117E" w:rsidRDefault="006C117E" w:rsidP="00E6340B">
      <w:pPr>
        <w:ind w:firstLine="420"/>
      </w:pPr>
    </w:p>
    <w:p w14:paraId="140860CD" w14:textId="1E40D109" w:rsidR="004230EE" w:rsidRPr="005122E8" w:rsidRDefault="004230EE" w:rsidP="00E6340B">
      <w:pPr>
        <w:ind w:firstLine="420"/>
      </w:pPr>
      <w:r>
        <w:rPr>
          <w:rFonts w:hint="eastAsia"/>
        </w:rPr>
        <w:t>在</w:t>
      </w:r>
      <w:r>
        <w:rPr>
          <w:rFonts w:hint="eastAsia"/>
        </w:rPr>
        <w:t>rule.xml</w:t>
      </w:r>
      <w:r>
        <w:rPr>
          <w:rFonts w:hint="eastAsia"/>
        </w:rPr>
        <w:t>里面声明的</w:t>
      </w:r>
      <w:r>
        <w:rPr>
          <w:rFonts w:hint="eastAsia"/>
        </w:rPr>
        <w:t>rule</w:t>
      </w:r>
      <w:r>
        <w:rPr>
          <w:rFonts w:hint="eastAsia"/>
        </w:rPr>
        <w:t>：</w:t>
      </w:r>
      <w:r w:rsidR="003E05CC">
        <w:rPr>
          <w:rFonts w:hint="eastAsia"/>
        </w:rPr>
        <w:t>有多</w:t>
      </w:r>
      <w:r w:rsidR="00D75CAD">
        <w:rPr>
          <w:rFonts w:hint="eastAsia"/>
        </w:rPr>
        <w:t>种</w:t>
      </w:r>
      <w:r w:rsidR="003E05CC">
        <w:rPr>
          <w:rFonts w:hint="eastAsia"/>
        </w:rPr>
        <w:t>规则</w:t>
      </w:r>
    </w:p>
    <w:tbl>
      <w:tblPr>
        <w:tblStyle w:val="ab"/>
        <w:tblW w:w="0" w:type="auto"/>
        <w:tblLook w:val="04A0" w:firstRow="1" w:lastRow="0" w:firstColumn="1" w:lastColumn="0" w:noHBand="0" w:noVBand="1"/>
      </w:tblPr>
      <w:tblGrid>
        <w:gridCol w:w="8296"/>
      </w:tblGrid>
      <w:tr w:rsidR="004230EE" w14:paraId="56797881" w14:textId="77777777" w:rsidTr="004230EE">
        <w:tc>
          <w:tcPr>
            <w:tcW w:w="8296" w:type="dxa"/>
          </w:tcPr>
          <w:p w14:paraId="7ABEFFE1" w14:textId="480CE312" w:rsidR="004230EE" w:rsidRDefault="004230EE" w:rsidP="004230EE">
            <w:pPr>
              <w:ind w:firstLineChars="0" w:firstLine="0"/>
            </w:pPr>
            <w:r>
              <w:tab/>
              <w:t>&lt;tableRule name="auto-sharding-long"&gt;</w:t>
            </w:r>
            <w:r w:rsidR="00D032AD">
              <w:t xml:space="preserve">  //</w:t>
            </w:r>
            <w:r w:rsidR="00D032AD">
              <w:rPr>
                <w:rFonts w:hint="eastAsia"/>
              </w:rPr>
              <w:t>自动按长度分片</w:t>
            </w:r>
            <w:r w:rsidR="00D032AD">
              <w:t xml:space="preserve"> </w:t>
            </w:r>
          </w:p>
          <w:p w14:paraId="0C6B57F2" w14:textId="77777777" w:rsidR="004230EE" w:rsidRDefault="004230EE" w:rsidP="004230EE">
            <w:pPr>
              <w:ind w:firstLineChars="0" w:firstLine="0"/>
            </w:pPr>
            <w:r>
              <w:tab/>
            </w:r>
            <w:r>
              <w:tab/>
              <w:t>&lt;rule&gt;</w:t>
            </w:r>
          </w:p>
          <w:p w14:paraId="0D19A679" w14:textId="21394A58" w:rsidR="004230EE" w:rsidRDefault="004230EE" w:rsidP="004230EE">
            <w:pPr>
              <w:ind w:firstLineChars="0" w:firstLine="0"/>
            </w:pPr>
            <w:r>
              <w:tab/>
            </w:r>
            <w:r>
              <w:tab/>
            </w:r>
            <w:r>
              <w:tab/>
              <w:t>&lt;columns&gt;id&lt;/columns&gt;</w:t>
            </w:r>
            <w:r w:rsidR="00911ED1">
              <w:t xml:space="preserve">        </w:t>
            </w:r>
            <w:r w:rsidR="00911ED1">
              <w:rPr>
                <w:rFonts w:hint="eastAsia"/>
              </w:rPr>
              <w:t>/</w:t>
            </w:r>
            <w:r w:rsidR="00911ED1">
              <w:t>/</w:t>
            </w:r>
            <w:r w:rsidR="00911ED1">
              <w:rPr>
                <w:rFonts w:hint="eastAsia"/>
              </w:rPr>
              <w:t>对表中的那个字段进行操作</w:t>
            </w:r>
          </w:p>
          <w:p w14:paraId="2C143558" w14:textId="2499799A" w:rsidR="004230EE" w:rsidRDefault="004230EE" w:rsidP="004230EE">
            <w:pPr>
              <w:ind w:firstLineChars="0" w:firstLine="0"/>
            </w:pPr>
            <w:r>
              <w:tab/>
            </w:r>
            <w:r>
              <w:tab/>
            </w:r>
            <w:r>
              <w:tab/>
              <w:t>&lt;algorithm&gt;rang-long&lt;/algorithm&gt;</w:t>
            </w:r>
            <w:r w:rsidR="00CB447F">
              <w:t xml:space="preserve"> </w:t>
            </w:r>
            <w:r w:rsidR="00CB447F">
              <w:rPr>
                <w:rFonts w:hint="eastAsia"/>
              </w:rPr>
              <w:t>/</w:t>
            </w:r>
            <w:r w:rsidR="00CB447F">
              <w:t>/</w:t>
            </w:r>
            <w:r w:rsidR="00CB447F">
              <w:rPr>
                <w:rFonts w:hint="eastAsia"/>
              </w:rPr>
              <w:t>指定的分片算法</w:t>
            </w:r>
          </w:p>
          <w:p w14:paraId="1E4F2C17" w14:textId="77777777" w:rsidR="004230EE" w:rsidRDefault="004230EE" w:rsidP="004230EE">
            <w:pPr>
              <w:ind w:firstLineChars="0" w:firstLine="0"/>
            </w:pPr>
            <w:r>
              <w:tab/>
            </w:r>
            <w:r>
              <w:tab/>
              <w:t>&lt;/rule&gt;</w:t>
            </w:r>
          </w:p>
          <w:p w14:paraId="787FB617" w14:textId="5E5B2DE5" w:rsidR="004230EE" w:rsidRDefault="004230EE" w:rsidP="004230EE">
            <w:pPr>
              <w:ind w:firstLineChars="0" w:firstLine="0"/>
            </w:pPr>
            <w:r>
              <w:tab/>
              <w:t>&lt;/tableRule&gt;</w:t>
            </w:r>
          </w:p>
        </w:tc>
      </w:tr>
    </w:tbl>
    <w:p w14:paraId="39BABB35" w14:textId="221C8BC8" w:rsidR="004230EE" w:rsidRDefault="004409FB" w:rsidP="00E6340B">
      <w:pPr>
        <w:ind w:firstLine="420"/>
      </w:pPr>
      <w:r>
        <w:lastRenderedPageBreak/>
        <w:t>rang-lon</w:t>
      </w:r>
      <w:r>
        <w:rPr>
          <w:rFonts w:hint="eastAsia"/>
        </w:rPr>
        <w:t>g</w:t>
      </w:r>
      <w:r>
        <w:rPr>
          <w:rFonts w:hint="eastAsia"/>
        </w:rPr>
        <w:t>上面指定的分片算法</w:t>
      </w:r>
      <w:r w:rsidR="006F78E1">
        <w:rPr>
          <w:rFonts w:hint="eastAsia"/>
        </w:rPr>
        <w:t>：</w:t>
      </w:r>
    </w:p>
    <w:tbl>
      <w:tblPr>
        <w:tblStyle w:val="ab"/>
        <w:tblW w:w="0" w:type="auto"/>
        <w:tblLook w:val="04A0" w:firstRow="1" w:lastRow="0" w:firstColumn="1" w:lastColumn="0" w:noHBand="0" w:noVBand="1"/>
      </w:tblPr>
      <w:tblGrid>
        <w:gridCol w:w="8296"/>
      </w:tblGrid>
      <w:tr w:rsidR="00F918E4" w14:paraId="4AA0AE3B" w14:textId="77777777" w:rsidTr="00F918E4">
        <w:tc>
          <w:tcPr>
            <w:tcW w:w="8296" w:type="dxa"/>
          </w:tcPr>
          <w:p w14:paraId="5AC359E0" w14:textId="0B415541" w:rsidR="00F918E4" w:rsidRDefault="00F918E4" w:rsidP="00F918E4">
            <w:pPr>
              <w:ind w:firstLineChars="0" w:firstLine="0"/>
            </w:pPr>
            <w:r>
              <w:t>&lt;function name="rang-long"</w:t>
            </w:r>
            <w:r w:rsidR="00B93139">
              <w:rPr>
                <w:rFonts w:hint="eastAsia"/>
              </w:rPr>
              <w:t xml:space="preserve"> </w:t>
            </w:r>
            <w:r w:rsidR="00B93139">
              <w:t xml:space="preserve">  </w:t>
            </w:r>
            <w:r>
              <w:t>class="io.mycat.route.function.AutoPartitionByLong"&gt;</w:t>
            </w:r>
          </w:p>
          <w:p w14:paraId="135BC2FD" w14:textId="77777777" w:rsidR="00F918E4" w:rsidRDefault="00F918E4" w:rsidP="00F918E4">
            <w:pPr>
              <w:ind w:firstLineChars="0" w:firstLine="0"/>
            </w:pPr>
            <w:r>
              <w:tab/>
            </w:r>
            <w:r>
              <w:tab/>
              <w:t>&lt;property name="mapFile"&gt;autopartition-long.txt&lt;/property&gt;</w:t>
            </w:r>
          </w:p>
          <w:p w14:paraId="391DE32B" w14:textId="160E8695" w:rsidR="00F918E4" w:rsidRDefault="00F918E4" w:rsidP="00F918E4">
            <w:pPr>
              <w:ind w:firstLineChars="0" w:firstLine="0"/>
            </w:pPr>
            <w:r>
              <w:t>&lt;/function&gt;</w:t>
            </w:r>
          </w:p>
        </w:tc>
      </w:tr>
    </w:tbl>
    <w:p w14:paraId="3C2B3061" w14:textId="6A2A7F93" w:rsidR="00F918E4" w:rsidRDefault="00AE5D1F" w:rsidP="00E6340B">
      <w:pPr>
        <w:ind w:firstLine="420"/>
      </w:pPr>
      <w:r>
        <w:rPr>
          <w:rFonts w:hint="eastAsia"/>
        </w:rPr>
        <w:t>对应的文件位置</w:t>
      </w:r>
      <w:r w:rsidR="007D53E8">
        <w:rPr>
          <w:rFonts w:hint="eastAsia"/>
        </w:rPr>
        <w:t>:</w:t>
      </w:r>
      <w:r w:rsidR="007D53E8" w:rsidRPr="007D53E8">
        <w:t xml:space="preserve"> /usr/local/mycat/mycat/conf</w:t>
      </w:r>
      <w:r w:rsidR="00C263B5">
        <w:t xml:space="preserve">   autopartition-long.txt</w:t>
      </w:r>
    </w:p>
    <w:tbl>
      <w:tblPr>
        <w:tblStyle w:val="ab"/>
        <w:tblW w:w="0" w:type="auto"/>
        <w:tblLook w:val="04A0" w:firstRow="1" w:lastRow="0" w:firstColumn="1" w:lastColumn="0" w:noHBand="0" w:noVBand="1"/>
      </w:tblPr>
      <w:tblGrid>
        <w:gridCol w:w="8296"/>
      </w:tblGrid>
      <w:tr w:rsidR="00F36638" w14:paraId="39E7A58B" w14:textId="77777777" w:rsidTr="00F36638">
        <w:tc>
          <w:tcPr>
            <w:tcW w:w="8296" w:type="dxa"/>
          </w:tcPr>
          <w:p w14:paraId="40D62337" w14:textId="77777777" w:rsidR="00F36638" w:rsidRDefault="00F36638" w:rsidP="00F36638">
            <w:pPr>
              <w:ind w:firstLineChars="0" w:firstLine="0"/>
            </w:pPr>
            <w:r>
              <w:t># range start-end ,data node index</w:t>
            </w:r>
          </w:p>
          <w:p w14:paraId="7211DE8D" w14:textId="77777777" w:rsidR="00F36638" w:rsidRDefault="00F36638" w:rsidP="00F36638">
            <w:pPr>
              <w:ind w:firstLineChars="0" w:firstLine="0"/>
            </w:pPr>
            <w:r>
              <w:t># K=1000,M=10000.</w:t>
            </w:r>
          </w:p>
          <w:p w14:paraId="3293C4CE" w14:textId="5D5FF4E5" w:rsidR="00F36638" w:rsidRDefault="00F36638" w:rsidP="00F36638">
            <w:pPr>
              <w:ind w:firstLineChars="0" w:firstLine="0"/>
            </w:pPr>
            <w:r>
              <w:t>0-500M=0</w:t>
            </w:r>
            <w:r w:rsidR="00E9104B">
              <w:t xml:space="preserve">       </w:t>
            </w:r>
            <w:r w:rsidR="00E9104B">
              <w:rPr>
                <w:rFonts w:hint="eastAsia"/>
              </w:rPr>
              <w:t>/</w:t>
            </w:r>
            <w:r w:rsidR="00E9104B">
              <w:t>/</w:t>
            </w:r>
            <w:r w:rsidR="00E9104B">
              <w:rPr>
                <w:rFonts w:hint="eastAsia"/>
              </w:rPr>
              <w:t>对应的第</w:t>
            </w:r>
            <w:r w:rsidR="00D92AE5">
              <w:rPr>
                <w:rFonts w:hint="eastAsia"/>
              </w:rPr>
              <w:t>4</w:t>
            </w:r>
            <w:r w:rsidR="00E9104B">
              <w:rPr>
                <w:rFonts w:hint="eastAsia"/>
              </w:rPr>
              <w:t>个</w:t>
            </w:r>
            <w:r w:rsidR="00E9104B">
              <w:rPr>
                <w:rFonts w:hint="eastAsia"/>
              </w:rPr>
              <w:t>db</w:t>
            </w:r>
          </w:p>
          <w:p w14:paraId="69F1D6CB" w14:textId="712593C6" w:rsidR="00F36638" w:rsidRDefault="00F36638" w:rsidP="00F36638">
            <w:pPr>
              <w:ind w:firstLineChars="0" w:firstLine="0"/>
            </w:pPr>
            <w:r>
              <w:t>500M-1000M=1</w:t>
            </w:r>
            <w:r w:rsidR="00975EC4">
              <w:t xml:space="preserve">  </w:t>
            </w:r>
            <w:r w:rsidR="00975EC4">
              <w:rPr>
                <w:rFonts w:hint="eastAsia"/>
              </w:rPr>
              <w:t>/</w:t>
            </w:r>
            <w:r w:rsidR="00975EC4">
              <w:t>/</w:t>
            </w:r>
            <w:r w:rsidR="00975EC4">
              <w:rPr>
                <w:rFonts w:hint="eastAsia"/>
              </w:rPr>
              <w:t>对应的第</w:t>
            </w:r>
            <w:r w:rsidR="00975EC4">
              <w:rPr>
                <w:rFonts w:hint="eastAsia"/>
              </w:rPr>
              <w:t>2</w:t>
            </w:r>
            <w:r w:rsidR="00975EC4">
              <w:rPr>
                <w:rFonts w:hint="eastAsia"/>
              </w:rPr>
              <w:t>个</w:t>
            </w:r>
            <w:r w:rsidR="00975EC4">
              <w:rPr>
                <w:rFonts w:hint="eastAsia"/>
              </w:rPr>
              <w:t>db</w:t>
            </w:r>
          </w:p>
          <w:p w14:paraId="1A61EDAC" w14:textId="248D4E1B" w:rsidR="00F36638" w:rsidRDefault="00F36638" w:rsidP="00F36638">
            <w:pPr>
              <w:ind w:firstLineChars="0" w:firstLine="0"/>
            </w:pPr>
            <w:r>
              <w:t>1000M-1500M=2</w:t>
            </w:r>
            <w:r w:rsidR="006638B3">
              <w:t xml:space="preserve">  </w:t>
            </w:r>
            <w:r w:rsidR="006638B3">
              <w:rPr>
                <w:rFonts w:hint="eastAsia"/>
              </w:rPr>
              <w:t>/</w:t>
            </w:r>
            <w:r w:rsidR="006638B3">
              <w:t>/</w:t>
            </w:r>
            <w:r w:rsidR="006638B3">
              <w:rPr>
                <w:rFonts w:hint="eastAsia"/>
              </w:rPr>
              <w:t>对应的第</w:t>
            </w:r>
            <w:r w:rsidR="00707EE6">
              <w:rPr>
                <w:rFonts w:hint="eastAsia"/>
              </w:rPr>
              <w:t>3</w:t>
            </w:r>
            <w:r w:rsidR="006638B3">
              <w:rPr>
                <w:rFonts w:hint="eastAsia"/>
              </w:rPr>
              <w:t>个</w:t>
            </w:r>
            <w:r w:rsidR="006638B3">
              <w:rPr>
                <w:rFonts w:hint="eastAsia"/>
              </w:rPr>
              <w:t>db</w:t>
            </w:r>
          </w:p>
        </w:tc>
      </w:tr>
    </w:tbl>
    <w:p w14:paraId="7B6D1FBD" w14:textId="77777777" w:rsidR="00884FAA" w:rsidRDefault="00884FAA" w:rsidP="00E6340B">
      <w:pPr>
        <w:ind w:firstLine="420"/>
      </w:pPr>
    </w:p>
    <w:p w14:paraId="6685DDB8" w14:textId="24184287" w:rsidR="00C263B5" w:rsidRDefault="00C263B5" w:rsidP="00E6340B">
      <w:pPr>
        <w:ind w:firstLine="420"/>
      </w:pPr>
    </w:p>
    <w:p w14:paraId="3360A50F" w14:textId="77777777" w:rsidR="004409FB" w:rsidRPr="005122E8" w:rsidRDefault="004409FB" w:rsidP="00E6340B">
      <w:pPr>
        <w:ind w:firstLine="420"/>
      </w:pPr>
    </w:p>
    <w:p w14:paraId="660308C0" w14:textId="77777777" w:rsidR="005122E8" w:rsidRPr="005122E8" w:rsidRDefault="005122E8" w:rsidP="005122E8">
      <w:pPr>
        <w:ind w:firstLine="420"/>
      </w:pPr>
    </w:p>
    <w:p w14:paraId="680D6542" w14:textId="62395C24" w:rsidR="00980A20" w:rsidRDefault="00980A20" w:rsidP="00980A20">
      <w:pPr>
        <w:pStyle w:val="2"/>
      </w:pPr>
      <w:r>
        <w:rPr>
          <w:rFonts w:hint="eastAsia"/>
        </w:rPr>
        <w:t>helloworld</w:t>
      </w:r>
    </w:p>
    <w:p w14:paraId="4D90C1EB" w14:textId="1587513C" w:rsidR="00F52AE9" w:rsidRDefault="00F52AE9" w:rsidP="009D3AC1">
      <w:pPr>
        <w:pStyle w:val="3"/>
        <w:ind w:firstLine="420"/>
      </w:pPr>
      <w:r>
        <w:rPr>
          <w:rFonts w:hint="eastAsia"/>
        </w:rPr>
        <w:t>server</w:t>
      </w:r>
      <w:r>
        <w:t>.</w:t>
      </w:r>
      <w:r>
        <w:rPr>
          <w:rFonts w:hint="eastAsia"/>
        </w:rPr>
        <w:t>xml</w:t>
      </w:r>
    </w:p>
    <w:tbl>
      <w:tblPr>
        <w:tblStyle w:val="ab"/>
        <w:tblW w:w="0" w:type="auto"/>
        <w:tblLook w:val="04A0" w:firstRow="1" w:lastRow="0" w:firstColumn="1" w:lastColumn="0" w:noHBand="0" w:noVBand="1"/>
      </w:tblPr>
      <w:tblGrid>
        <w:gridCol w:w="8296"/>
      </w:tblGrid>
      <w:tr w:rsidR="00310A41" w14:paraId="34725B48" w14:textId="77777777" w:rsidTr="00310A41">
        <w:tc>
          <w:tcPr>
            <w:tcW w:w="8296" w:type="dxa"/>
          </w:tcPr>
          <w:p w14:paraId="16704674" w14:textId="77777777" w:rsidR="00310A41" w:rsidRDefault="00310A41" w:rsidP="00310A41">
            <w:pPr>
              <w:ind w:firstLineChars="0" w:firstLine="0"/>
            </w:pPr>
            <w:r>
              <w:t>&lt;user name="root" defaultAccount="true"&gt;</w:t>
            </w:r>
          </w:p>
          <w:p w14:paraId="6C4B9286" w14:textId="77777777" w:rsidR="00310A41" w:rsidRDefault="00310A41" w:rsidP="00310A41">
            <w:pPr>
              <w:ind w:firstLineChars="0" w:firstLine="0"/>
            </w:pPr>
            <w:r>
              <w:t xml:space="preserve">        &lt;property name="password"&gt;123456&lt;/property&gt;</w:t>
            </w:r>
          </w:p>
          <w:p w14:paraId="2A411C56" w14:textId="77777777" w:rsidR="00310A41" w:rsidRDefault="00310A41" w:rsidP="00310A41">
            <w:pPr>
              <w:ind w:firstLineChars="0" w:firstLine="0"/>
            </w:pPr>
            <w:r>
              <w:t xml:space="preserve">        &lt;property name="schemas"&gt;v_db&lt;/property&gt;</w:t>
            </w:r>
          </w:p>
          <w:p w14:paraId="037ED9B3" w14:textId="382B4F47" w:rsidR="00310A41" w:rsidRDefault="00310A41" w:rsidP="00310A41">
            <w:pPr>
              <w:ind w:firstLineChars="0" w:firstLine="0"/>
            </w:pPr>
            <w:r>
              <w:t>&lt;/user&gt;</w:t>
            </w:r>
          </w:p>
        </w:tc>
      </w:tr>
    </w:tbl>
    <w:p w14:paraId="0344253F" w14:textId="77777777" w:rsidR="00310A41" w:rsidRPr="00310A41" w:rsidRDefault="00310A41" w:rsidP="00310A41">
      <w:pPr>
        <w:ind w:firstLine="420"/>
      </w:pPr>
    </w:p>
    <w:p w14:paraId="513A5B3F" w14:textId="5B82DD8A" w:rsidR="00C87774" w:rsidRDefault="00C87774" w:rsidP="009D3AC1">
      <w:pPr>
        <w:pStyle w:val="3"/>
        <w:ind w:firstLine="420"/>
      </w:pPr>
      <w:r>
        <w:rPr>
          <w:rFonts w:hint="eastAsia"/>
        </w:rPr>
        <w:t>Schema.xml</w:t>
      </w:r>
    </w:p>
    <w:tbl>
      <w:tblPr>
        <w:tblStyle w:val="ab"/>
        <w:tblW w:w="0" w:type="auto"/>
        <w:tblLook w:val="04A0" w:firstRow="1" w:lastRow="0" w:firstColumn="1" w:lastColumn="0" w:noHBand="0" w:noVBand="1"/>
      </w:tblPr>
      <w:tblGrid>
        <w:gridCol w:w="8296"/>
      </w:tblGrid>
      <w:tr w:rsidR="00C87774" w14:paraId="795FB826" w14:textId="77777777" w:rsidTr="00C87774">
        <w:tc>
          <w:tcPr>
            <w:tcW w:w="8296" w:type="dxa"/>
          </w:tcPr>
          <w:p w14:paraId="39FD3F50" w14:textId="77777777" w:rsidR="00C87774" w:rsidRDefault="00C87774" w:rsidP="00C87774">
            <w:pPr>
              <w:ind w:firstLineChars="0" w:firstLine="0"/>
            </w:pPr>
            <w:r>
              <w:t>&lt;?xml version="1.0"?&gt;</w:t>
            </w:r>
          </w:p>
          <w:p w14:paraId="43729FE7" w14:textId="77777777" w:rsidR="00C87774" w:rsidRDefault="00C87774" w:rsidP="00C87774">
            <w:pPr>
              <w:ind w:firstLineChars="0" w:firstLine="0"/>
            </w:pPr>
            <w:r>
              <w:t>&lt;!DOCTYPE mycat:schema SYSTEM "schema.dtd"&gt;</w:t>
            </w:r>
          </w:p>
          <w:p w14:paraId="1F6D3178" w14:textId="77777777" w:rsidR="00C87774" w:rsidRDefault="00C87774" w:rsidP="00C87774">
            <w:pPr>
              <w:ind w:firstLineChars="0" w:firstLine="0"/>
            </w:pPr>
            <w:r>
              <w:t>&lt;mycat:schema xmlns:mycat="http://io.mycat/"&gt;</w:t>
            </w:r>
          </w:p>
          <w:p w14:paraId="3B0F862F" w14:textId="77777777" w:rsidR="00C87774" w:rsidRDefault="00C87774" w:rsidP="00C87774">
            <w:pPr>
              <w:ind w:firstLineChars="0" w:firstLine="0"/>
            </w:pPr>
          </w:p>
          <w:p w14:paraId="5D9B9EC0" w14:textId="77777777" w:rsidR="00C87774" w:rsidRDefault="00C87774" w:rsidP="00C87774">
            <w:pPr>
              <w:ind w:firstLineChars="0" w:firstLine="0"/>
            </w:pPr>
            <w:r>
              <w:t xml:space="preserve">    &lt;schema</w:t>
            </w:r>
            <w:r w:rsidRPr="004932C0">
              <w:rPr>
                <w:color w:val="FF0000"/>
              </w:rPr>
              <w:t xml:space="preserve"> name="v_db" </w:t>
            </w:r>
            <w:r>
              <w:t>checkSQLschema="false" sqlMaxLimit="100"&gt;</w:t>
            </w:r>
          </w:p>
          <w:p w14:paraId="3626183F" w14:textId="40DCD1FA" w:rsidR="00C87774" w:rsidRPr="004932C0" w:rsidRDefault="004932C0" w:rsidP="00C87774">
            <w:pPr>
              <w:ind w:firstLineChars="0" w:firstLine="0"/>
              <w:rPr>
                <w:color w:val="FF0000"/>
              </w:rPr>
            </w:pPr>
            <w:r>
              <w:rPr>
                <w:noProof/>
              </w:rPr>
              <mc:AlternateContent>
                <mc:Choice Requires="wps">
                  <w:drawing>
                    <wp:anchor distT="0" distB="0" distL="114300" distR="114300" simplePos="0" relativeHeight="251659264" behindDoc="0" locked="0" layoutInCell="1" allowOverlap="1" wp14:anchorId="72703736" wp14:editId="70307D0F">
                      <wp:simplePos x="0" y="0"/>
                      <wp:positionH relativeFrom="column">
                        <wp:posOffset>1598295</wp:posOffset>
                      </wp:positionH>
                      <wp:positionV relativeFrom="paragraph">
                        <wp:posOffset>168910</wp:posOffset>
                      </wp:positionV>
                      <wp:extent cx="1003300" cy="635000"/>
                      <wp:effectExtent l="38100" t="0" r="25400" b="50800"/>
                      <wp:wrapNone/>
                      <wp:docPr id="2" name="直接箭头连接符 2"/>
                      <wp:cNvGraphicFramePr/>
                      <a:graphic xmlns:a="http://schemas.openxmlformats.org/drawingml/2006/main">
                        <a:graphicData uri="http://schemas.microsoft.com/office/word/2010/wordprocessingShape">
                          <wps:wsp>
                            <wps:cNvCnPr/>
                            <wps:spPr>
                              <a:xfrm flipH="1">
                                <a:off x="0" y="0"/>
                                <a:ext cx="1003300" cy="635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F4353" id="_x0000_t32" coordsize="21600,21600" o:spt="32" o:oned="t" path="m,l21600,21600e" filled="f">
                      <v:path arrowok="t" fillok="f" o:connecttype="none"/>
                      <o:lock v:ext="edit" shapetype="t"/>
                    </v:shapetype>
                    <v:shape id="直接箭头连接符 2" o:spid="_x0000_s1026" type="#_x0000_t32" style="position:absolute;left:0;text-align:left;margin-left:125.85pt;margin-top:13.3pt;width:79pt;height:50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" strokecolor="#ffc000 [3207]" strokeweight="1.5pt">
                      <v:stroke endarrow="block" joinstyle="miter"/>
                    </v:shape>
                  </w:pict>
                </mc:Fallback>
              </mc:AlternateContent>
            </w:r>
            <w:r w:rsidR="00C87774">
              <w:t xml:space="preserve">        </w:t>
            </w:r>
            <w:r w:rsidR="00C87774" w:rsidRPr="004932C0">
              <w:rPr>
                <w:color w:val="FF0000"/>
              </w:rPr>
              <w:t>&lt;table name="t_user" dataNode="dn1,dn2,dn3,dn4" rule="auto-sharding-long" /&gt;</w:t>
            </w:r>
          </w:p>
          <w:p w14:paraId="6E7D0353" w14:textId="77777777" w:rsidR="00C87774" w:rsidRDefault="00C87774" w:rsidP="00C87774">
            <w:pPr>
              <w:ind w:firstLineChars="0" w:firstLine="0"/>
            </w:pPr>
            <w:r>
              <w:t xml:space="preserve">    &lt;/schema&gt;</w:t>
            </w:r>
          </w:p>
          <w:p w14:paraId="4CF56A35" w14:textId="77777777" w:rsidR="00C87774" w:rsidRDefault="00C87774" w:rsidP="00C87774">
            <w:pPr>
              <w:ind w:firstLineChars="0" w:firstLine="0"/>
            </w:pPr>
          </w:p>
          <w:p w14:paraId="7DF8522F" w14:textId="061394F1" w:rsidR="00C87774" w:rsidRDefault="00C87774" w:rsidP="004932C0">
            <w:pPr>
              <w:ind w:firstLineChars="0" w:firstLine="420"/>
              <w:rPr>
                <w:color w:val="FF0000"/>
              </w:rPr>
            </w:pPr>
            <w:r w:rsidRPr="004932C0">
              <w:rPr>
                <w:color w:val="FF0000"/>
              </w:rPr>
              <w:t>&lt;dataNode name="dn1" dataHost="localhost1" database="db1" /&gt;</w:t>
            </w:r>
          </w:p>
          <w:p w14:paraId="384591A8" w14:textId="3D8CC6A6" w:rsidR="00D226B5" w:rsidRDefault="00D226B5" w:rsidP="004932C0">
            <w:pPr>
              <w:ind w:firstLineChars="0" w:firstLine="420"/>
              <w:rPr>
                <w:color w:val="FF0000"/>
              </w:rPr>
            </w:pPr>
            <w:r>
              <w:rPr>
                <w:rFonts w:hint="eastAsia"/>
                <w:color w:val="FF0000"/>
              </w:rPr>
              <w:t xml:space="preserve"> </w:t>
            </w:r>
            <w:r>
              <w:rPr>
                <w:color w:val="FF0000"/>
              </w:rPr>
              <w:t xml:space="preserve">    </w:t>
            </w:r>
            <w:r w:rsidRPr="004932C0">
              <w:rPr>
                <w:color w:val="FF0000"/>
              </w:rPr>
              <w:t>localhost1</w:t>
            </w:r>
            <w:r>
              <w:rPr>
                <w:rFonts w:hint="eastAsia"/>
                <w:color w:val="FF0000"/>
              </w:rPr>
              <w:t>：对应的主从服务器名称</w:t>
            </w:r>
          </w:p>
          <w:p w14:paraId="36369F35" w14:textId="6526B584" w:rsidR="004932C0" w:rsidRPr="004932C0" w:rsidRDefault="004932C0" w:rsidP="004932C0">
            <w:pPr>
              <w:ind w:firstLineChars="0" w:firstLine="420"/>
              <w:rPr>
                <w:color w:val="FF0000"/>
              </w:rPr>
            </w:pPr>
            <w:r>
              <w:rPr>
                <w:color w:val="FF0000"/>
              </w:rPr>
              <w:t xml:space="preserve">     </w:t>
            </w:r>
            <w:r w:rsidRPr="004932C0">
              <w:rPr>
                <w:color w:val="FF0000"/>
              </w:rPr>
              <w:t>database</w:t>
            </w:r>
            <w:r>
              <w:rPr>
                <w:rFonts w:hint="eastAsia"/>
                <w:color w:val="FF0000"/>
              </w:rPr>
              <w:t>：主服务器中的数据库名称</w:t>
            </w:r>
          </w:p>
          <w:p w14:paraId="3A75DA99" w14:textId="77777777" w:rsidR="00C87774" w:rsidRPr="004932C0" w:rsidRDefault="00C87774" w:rsidP="00C87774">
            <w:pPr>
              <w:ind w:firstLineChars="0" w:firstLine="0"/>
              <w:rPr>
                <w:color w:val="FF0000"/>
              </w:rPr>
            </w:pPr>
            <w:r w:rsidRPr="004932C0">
              <w:rPr>
                <w:color w:val="FF0000"/>
              </w:rPr>
              <w:t xml:space="preserve">    &lt;dataNode name="dn2" dataHost="localhost1" database="db2" /&gt;</w:t>
            </w:r>
          </w:p>
          <w:p w14:paraId="564FED6E" w14:textId="77777777" w:rsidR="00C87774" w:rsidRPr="004932C0" w:rsidRDefault="00C87774" w:rsidP="00C87774">
            <w:pPr>
              <w:ind w:firstLineChars="0" w:firstLine="0"/>
              <w:rPr>
                <w:color w:val="FF0000"/>
              </w:rPr>
            </w:pPr>
            <w:r w:rsidRPr="004932C0">
              <w:rPr>
                <w:color w:val="FF0000"/>
              </w:rPr>
              <w:t xml:space="preserve">    &lt;dataNode name="dn3" dataHost="localhost1" database="db3" /&gt;</w:t>
            </w:r>
          </w:p>
          <w:p w14:paraId="53548A99" w14:textId="77777777" w:rsidR="00C87774" w:rsidRPr="004932C0" w:rsidRDefault="00C87774" w:rsidP="00C87774">
            <w:pPr>
              <w:ind w:firstLineChars="0" w:firstLine="0"/>
              <w:rPr>
                <w:color w:val="FF0000"/>
              </w:rPr>
            </w:pPr>
            <w:r w:rsidRPr="004932C0">
              <w:rPr>
                <w:color w:val="FF0000"/>
              </w:rPr>
              <w:t xml:space="preserve">    &lt;dataNode name="dn4" dataHost="localhost1" database="db4" /&gt;</w:t>
            </w:r>
          </w:p>
          <w:p w14:paraId="6D55F02A" w14:textId="77777777" w:rsidR="00C87774" w:rsidRDefault="00C87774" w:rsidP="00C87774">
            <w:pPr>
              <w:ind w:firstLineChars="0" w:firstLine="0"/>
            </w:pPr>
            <w:r>
              <w:t xml:space="preserve">    </w:t>
            </w:r>
          </w:p>
          <w:p w14:paraId="14EB5A45" w14:textId="77777777" w:rsidR="00C87774" w:rsidRDefault="00C87774" w:rsidP="00C87774">
            <w:pPr>
              <w:ind w:firstLineChars="0" w:firstLine="0"/>
            </w:pPr>
            <w:r>
              <w:t xml:space="preserve">    &lt;dataHost name="localhost1" maxCon="1000" minCon="10" balance="0"</w:t>
            </w:r>
          </w:p>
          <w:p w14:paraId="23F2C8D5" w14:textId="77777777" w:rsidR="00C87774" w:rsidRDefault="00C87774" w:rsidP="00C87774">
            <w:pPr>
              <w:ind w:firstLineChars="0" w:firstLine="0"/>
            </w:pPr>
            <w:r>
              <w:lastRenderedPageBreak/>
              <w:t xml:space="preserve">             writeType="0" dbType="mysql" dbDriver="native" switchType="1" slaveThreshold="100"&gt;</w:t>
            </w:r>
          </w:p>
          <w:p w14:paraId="340F5CF6" w14:textId="77777777" w:rsidR="00C87774" w:rsidRDefault="00C87774" w:rsidP="00C87774">
            <w:pPr>
              <w:ind w:firstLineChars="0" w:firstLine="0"/>
            </w:pPr>
            <w:r>
              <w:t xml:space="preserve">        &lt;heartbeat&gt;select user()&lt;/heartbeat&gt;</w:t>
            </w:r>
          </w:p>
          <w:p w14:paraId="4C6E0B14" w14:textId="4F13B3CF" w:rsidR="00C87774" w:rsidRDefault="00C87774" w:rsidP="00C87774">
            <w:pPr>
              <w:ind w:firstLineChars="0" w:firstLine="0"/>
            </w:pPr>
            <w:r>
              <w:t xml:space="preserve">        &lt;writeHost host="hostM1" url="</w:t>
            </w:r>
            <w:r w:rsidR="00EC5295">
              <w:t>192.168.10.136</w:t>
            </w:r>
            <w:r>
              <w:t>:3306" user="root"</w:t>
            </w:r>
          </w:p>
          <w:p w14:paraId="34ABE392" w14:textId="77777777" w:rsidR="00C87774" w:rsidRDefault="00C87774" w:rsidP="00C87774">
            <w:pPr>
              <w:ind w:firstLineChars="0" w:firstLine="0"/>
            </w:pPr>
            <w:r>
              <w:t xml:space="preserve">                 password="123456"&gt;</w:t>
            </w:r>
          </w:p>
          <w:p w14:paraId="414621B2" w14:textId="2A133230" w:rsidR="00C87774" w:rsidRDefault="00C87774" w:rsidP="00C87774">
            <w:pPr>
              <w:ind w:firstLineChars="0" w:firstLine="0"/>
            </w:pPr>
            <w:r>
              <w:t xml:space="preserve">            &lt;readHost host="hostS2" url="</w:t>
            </w:r>
            <w:r w:rsidR="00EC5295">
              <w:t>192.168.10.136</w:t>
            </w:r>
            <w:r>
              <w:t>:3307" user="root" password="123456" /&gt;</w:t>
            </w:r>
          </w:p>
          <w:p w14:paraId="3A877258" w14:textId="77777777" w:rsidR="00C87774" w:rsidRDefault="00C87774" w:rsidP="00C87774">
            <w:pPr>
              <w:ind w:firstLineChars="0" w:firstLine="0"/>
            </w:pPr>
            <w:r>
              <w:t xml:space="preserve">        &lt;/writeHost&gt;</w:t>
            </w:r>
          </w:p>
          <w:p w14:paraId="793A7B26" w14:textId="77777777" w:rsidR="00C87774" w:rsidRDefault="00C87774" w:rsidP="00C87774">
            <w:pPr>
              <w:ind w:firstLineChars="0" w:firstLine="0"/>
            </w:pPr>
            <w:r>
              <w:t xml:space="preserve">    &lt;/dataHost&gt;</w:t>
            </w:r>
          </w:p>
          <w:p w14:paraId="711979BA" w14:textId="53935132" w:rsidR="00C87774" w:rsidRDefault="00C87774" w:rsidP="00C87774">
            <w:pPr>
              <w:ind w:firstLineChars="0" w:firstLine="0"/>
            </w:pPr>
            <w:r>
              <w:t>&lt;/mycat:schema&gt;</w:t>
            </w:r>
          </w:p>
        </w:tc>
      </w:tr>
    </w:tbl>
    <w:p w14:paraId="4679D459" w14:textId="77777777" w:rsidR="00C87774" w:rsidRPr="00C87774" w:rsidRDefault="00C87774" w:rsidP="00C87774">
      <w:pPr>
        <w:ind w:firstLine="420"/>
      </w:pPr>
    </w:p>
    <w:p w14:paraId="60590935" w14:textId="344C7288" w:rsidR="00980A20" w:rsidRDefault="00D31770" w:rsidP="009D3AC1">
      <w:pPr>
        <w:pStyle w:val="3"/>
        <w:ind w:firstLine="420"/>
      </w:pPr>
      <w:r>
        <w:rPr>
          <w:rFonts w:hint="eastAsia"/>
        </w:rPr>
        <w:t>创建表</w:t>
      </w:r>
    </w:p>
    <w:p w14:paraId="73D2A132" w14:textId="55A28EBD" w:rsidR="00B83541" w:rsidRDefault="00B83541" w:rsidP="00B83541">
      <w:pPr>
        <w:ind w:firstLine="420"/>
      </w:pPr>
      <w:r>
        <w:rPr>
          <w:rFonts w:hint="eastAsia"/>
        </w:rPr>
        <w:t>注：</w:t>
      </w:r>
    </w:p>
    <w:p w14:paraId="584AC3FF" w14:textId="1517FDB5" w:rsidR="00B83541" w:rsidRDefault="00B83541" w:rsidP="00B83541">
      <w:pPr>
        <w:ind w:firstLine="420"/>
      </w:pPr>
      <w:r>
        <w:tab/>
        <w:t>1</w:t>
      </w:r>
      <w:r>
        <w:rPr>
          <w:rFonts w:hint="eastAsia"/>
        </w:rPr>
        <w:t>、只能在</w:t>
      </w:r>
      <w:r>
        <w:rPr>
          <w:rFonts w:hint="eastAsia"/>
        </w:rPr>
        <w:t>mycat</w:t>
      </w:r>
      <w:r>
        <w:rPr>
          <w:rFonts w:hint="eastAsia"/>
        </w:rPr>
        <w:t>的数据库中创建表</w:t>
      </w:r>
      <w:r w:rsidR="00D12FAB">
        <w:rPr>
          <w:rFonts w:hint="eastAsia"/>
        </w:rPr>
        <w:t>或操作</w:t>
      </w:r>
      <w:r w:rsidR="0071275B">
        <w:rPr>
          <w:rFonts w:hint="eastAsia"/>
        </w:rPr>
        <w:t>，对应的主从服务器的数据库会自动跟新</w:t>
      </w:r>
      <w:r w:rsidR="00D429F1">
        <w:rPr>
          <w:rFonts w:hint="eastAsia"/>
        </w:rPr>
        <w:t>。</w:t>
      </w:r>
    </w:p>
    <w:p w14:paraId="00077946" w14:textId="32EC979F" w:rsidR="00092140" w:rsidRPr="00B83541" w:rsidRDefault="00092140" w:rsidP="00B83541">
      <w:pPr>
        <w:ind w:firstLine="420"/>
      </w:pPr>
      <w:r>
        <w:tab/>
        <w:t>2</w:t>
      </w:r>
      <w:r>
        <w:rPr>
          <w:rFonts w:hint="eastAsia"/>
        </w:rPr>
        <w:t>、只能使用</w:t>
      </w:r>
      <w:r>
        <w:rPr>
          <w:rFonts w:hint="eastAsia"/>
        </w:rPr>
        <w:t>sql</w:t>
      </w:r>
      <w:r>
        <w:rPr>
          <w:rFonts w:hint="eastAsia"/>
        </w:rPr>
        <w:t>语句来建表</w:t>
      </w:r>
      <w:r w:rsidR="005F16AA">
        <w:rPr>
          <w:rFonts w:hint="eastAsia"/>
        </w:rPr>
        <w:t>。</w:t>
      </w:r>
    </w:p>
    <w:p w14:paraId="6268375D" w14:textId="43D78D3F" w:rsidR="0050068A" w:rsidRPr="0050068A" w:rsidRDefault="0050068A" w:rsidP="0050068A">
      <w:pPr>
        <w:ind w:firstLine="420"/>
      </w:pPr>
      <w:r>
        <w:rPr>
          <w:rFonts w:hint="eastAsia"/>
        </w:rPr>
        <w:t>创建</w:t>
      </w:r>
      <w:r>
        <w:rPr>
          <w:rFonts w:hint="eastAsia"/>
        </w:rPr>
        <w:t>t_user</w:t>
      </w:r>
      <w:r>
        <w:rPr>
          <w:rFonts w:hint="eastAsia"/>
        </w:rPr>
        <w:t>表</w:t>
      </w:r>
    </w:p>
    <w:tbl>
      <w:tblPr>
        <w:tblStyle w:val="ab"/>
        <w:tblW w:w="0" w:type="auto"/>
        <w:tblLook w:val="04A0" w:firstRow="1" w:lastRow="0" w:firstColumn="1" w:lastColumn="0" w:noHBand="0" w:noVBand="1"/>
      </w:tblPr>
      <w:tblGrid>
        <w:gridCol w:w="8296"/>
      </w:tblGrid>
      <w:tr w:rsidR="00FD61D1" w14:paraId="3E9D221E" w14:textId="77777777" w:rsidTr="00FD61D1">
        <w:tc>
          <w:tcPr>
            <w:tcW w:w="8296" w:type="dxa"/>
          </w:tcPr>
          <w:p w14:paraId="09A45B71" w14:textId="77777777" w:rsidR="00FD61D1" w:rsidRDefault="00FD61D1" w:rsidP="00FD61D1">
            <w:pPr>
              <w:ind w:firstLineChars="0" w:firstLine="0"/>
            </w:pPr>
            <w:r>
              <w:t>CREATE TABLE `t_user`  (</w:t>
            </w:r>
          </w:p>
          <w:p w14:paraId="0154C5E9" w14:textId="77777777" w:rsidR="00FD61D1" w:rsidRDefault="00FD61D1" w:rsidP="00FD61D1">
            <w:pPr>
              <w:ind w:firstLineChars="0" w:firstLine="0"/>
            </w:pPr>
            <w:r>
              <w:t xml:space="preserve">  `id` INT(11) NOT NULL,</w:t>
            </w:r>
          </w:p>
          <w:p w14:paraId="2C39368A" w14:textId="77777777" w:rsidR="00FD61D1" w:rsidRDefault="00FD61D1" w:rsidP="00FD61D1">
            <w:pPr>
              <w:ind w:firstLineChars="0" w:firstLine="0"/>
            </w:pPr>
            <w:r>
              <w:t xml:space="preserve">  `name` VARCHAR(255) CHARACTER SET utf8 COLLATE utf8_general_ci NULL DEFAULT NULL,</w:t>
            </w:r>
          </w:p>
          <w:p w14:paraId="29EE1D22" w14:textId="77777777" w:rsidR="00FD61D1" w:rsidRDefault="00FD61D1" w:rsidP="00FD61D1">
            <w:pPr>
              <w:ind w:firstLineChars="0" w:firstLine="0"/>
            </w:pPr>
            <w:r>
              <w:t xml:space="preserve">  PRIMARY KEY (`id`) USING BTREE</w:t>
            </w:r>
          </w:p>
          <w:p w14:paraId="55692AD5" w14:textId="2EE06DE4" w:rsidR="00FD61D1" w:rsidRDefault="00FD61D1" w:rsidP="00FD61D1">
            <w:pPr>
              <w:ind w:firstLineChars="0" w:firstLine="0"/>
            </w:pPr>
            <w:r>
              <w:t>) ENGINE = INNODB CHARACTER SET = utf8 COLLATE = utf8_general_ci ROW_FORMAT = DYNAMIC;</w:t>
            </w:r>
          </w:p>
        </w:tc>
      </w:tr>
    </w:tbl>
    <w:p w14:paraId="2F659797" w14:textId="3CD2C83E" w:rsidR="00486B0E" w:rsidRPr="00FD61D1" w:rsidRDefault="00842A4D" w:rsidP="00FD61D1">
      <w:pPr>
        <w:ind w:firstLine="420"/>
      </w:pPr>
      <w:r>
        <w:rPr>
          <w:rFonts w:hint="eastAsia"/>
        </w:rPr>
        <w:t>修改数据</w:t>
      </w:r>
    </w:p>
    <w:tbl>
      <w:tblPr>
        <w:tblStyle w:val="ab"/>
        <w:tblW w:w="0" w:type="auto"/>
        <w:tblLook w:val="04A0" w:firstRow="1" w:lastRow="0" w:firstColumn="1" w:lastColumn="0" w:noHBand="0" w:noVBand="1"/>
      </w:tblPr>
      <w:tblGrid>
        <w:gridCol w:w="8296"/>
      </w:tblGrid>
      <w:tr w:rsidR="00486B0E" w14:paraId="2F051120" w14:textId="77777777" w:rsidTr="00486B0E">
        <w:tc>
          <w:tcPr>
            <w:tcW w:w="8296" w:type="dxa"/>
          </w:tcPr>
          <w:p w14:paraId="644961F6" w14:textId="231D8813" w:rsidR="00494119" w:rsidRDefault="00486B0E" w:rsidP="00486B0E">
            <w:pPr>
              <w:ind w:firstLineChars="0" w:firstLine="0"/>
            </w:pPr>
            <w:r>
              <w:t>insert into t_user(id,name) values(1,"ltd");</w:t>
            </w:r>
            <w:r w:rsidR="00494119">
              <w:t xml:space="preserve">  </w:t>
            </w:r>
            <w:r w:rsidR="00494119">
              <w:rPr>
                <w:rFonts w:hint="eastAsia"/>
              </w:rPr>
              <w:t xml:space="preserve"> /</w:t>
            </w:r>
            <w:r w:rsidR="00494119">
              <w:t>/</w:t>
            </w:r>
            <w:r w:rsidR="00494119">
              <w:rPr>
                <w:rFonts w:hint="eastAsia"/>
              </w:rPr>
              <w:t>会存储到</w:t>
            </w:r>
            <w:r w:rsidR="00494119">
              <w:rPr>
                <w:rFonts w:hint="eastAsia"/>
              </w:rPr>
              <w:t>db</w:t>
            </w:r>
            <w:r w:rsidR="00494119">
              <w:t>1</w:t>
            </w:r>
            <w:r w:rsidR="00494119">
              <w:rPr>
                <w:rFonts w:hint="eastAsia"/>
              </w:rPr>
              <w:t>中</w:t>
            </w:r>
          </w:p>
          <w:p w14:paraId="696CF427" w14:textId="0FE8E4ED" w:rsidR="00486B0E" w:rsidRDefault="00486B0E" w:rsidP="00486B0E">
            <w:pPr>
              <w:ind w:firstLineChars="0" w:firstLine="0"/>
            </w:pPr>
            <w:r>
              <w:t>insert into t_user(id,name) values(5000001,"ltd");</w:t>
            </w:r>
            <w:r w:rsidR="00612391">
              <w:t xml:space="preserve"> </w:t>
            </w:r>
            <w:r w:rsidR="00612391">
              <w:rPr>
                <w:rFonts w:hint="eastAsia"/>
              </w:rPr>
              <w:t xml:space="preserve"> /</w:t>
            </w:r>
            <w:r w:rsidR="00612391">
              <w:t>/</w:t>
            </w:r>
            <w:r w:rsidR="00612391">
              <w:rPr>
                <w:rFonts w:hint="eastAsia"/>
              </w:rPr>
              <w:t>会存储到</w:t>
            </w:r>
            <w:r w:rsidR="00612391">
              <w:rPr>
                <w:rFonts w:hint="eastAsia"/>
              </w:rPr>
              <w:t>db</w:t>
            </w:r>
            <w:r w:rsidR="00612391">
              <w:t>2</w:t>
            </w:r>
            <w:r w:rsidR="00612391">
              <w:rPr>
                <w:rFonts w:hint="eastAsia"/>
              </w:rPr>
              <w:t>中</w:t>
            </w:r>
          </w:p>
          <w:p w14:paraId="19997408" w14:textId="2EAF3030" w:rsidR="00486B0E" w:rsidRDefault="00486B0E" w:rsidP="00486B0E">
            <w:pPr>
              <w:ind w:firstLineChars="0" w:firstLine="0"/>
            </w:pPr>
            <w:r>
              <w:t>insert into t_user(id,name) values(10000001,"ltd");</w:t>
            </w:r>
            <w:r w:rsidR="00612391">
              <w:t xml:space="preserve"> </w:t>
            </w:r>
            <w:r w:rsidR="00612391">
              <w:rPr>
                <w:rFonts w:hint="eastAsia"/>
              </w:rPr>
              <w:t xml:space="preserve"> /</w:t>
            </w:r>
            <w:r w:rsidR="00612391">
              <w:t>/</w:t>
            </w:r>
            <w:r w:rsidR="00612391">
              <w:rPr>
                <w:rFonts w:hint="eastAsia"/>
              </w:rPr>
              <w:t>会存储到</w:t>
            </w:r>
            <w:r w:rsidR="00612391">
              <w:rPr>
                <w:rFonts w:hint="eastAsia"/>
              </w:rPr>
              <w:t>db</w:t>
            </w:r>
            <w:r w:rsidR="00612391">
              <w:t>3</w:t>
            </w:r>
            <w:r w:rsidR="00612391">
              <w:rPr>
                <w:rFonts w:hint="eastAsia"/>
              </w:rPr>
              <w:t>中</w:t>
            </w:r>
          </w:p>
        </w:tc>
      </w:tr>
    </w:tbl>
    <w:p w14:paraId="585B0F95" w14:textId="77777777" w:rsidR="009C1687" w:rsidRDefault="00D36337" w:rsidP="00FD61D1">
      <w:pPr>
        <w:ind w:firstLine="420"/>
      </w:pPr>
      <w:r>
        <w:rPr>
          <w:rFonts w:hint="eastAsia"/>
        </w:rPr>
        <w:t>注：</w:t>
      </w:r>
    </w:p>
    <w:p w14:paraId="348FCB6B" w14:textId="41B234F1" w:rsidR="00486B0E" w:rsidRDefault="009C1687" w:rsidP="00FD61D1">
      <w:pPr>
        <w:ind w:firstLine="420"/>
      </w:pPr>
      <w:r>
        <w:tab/>
        <w:t>1</w:t>
      </w:r>
      <w:r>
        <w:rPr>
          <w:rFonts w:hint="eastAsia"/>
        </w:rPr>
        <w:t>、</w:t>
      </w:r>
      <w:r w:rsidR="00D36337">
        <w:rPr>
          <w:rFonts w:hint="eastAsia"/>
        </w:rPr>
        <w:t>mysql</w:t>
      </w:r>
      <w:r w:rsidR="00D36337">
        <w:rPr>
          <w:rFonts w:hint="eastAsia"/>
        </w:rPr>
        <w:t>中一个表的数据最大是</w:t>
      </w:r>
      <w:r w:rsidR="00D36337">
        <w:rPr>
          <w:rFonts w:hint="eastAsia"/>
        </w:rPr>
        <w:t>5</w:t>
      </w:r>
      <w:r w:rsidR="00D36337">
        <w:t>000000</w:t>
      </w:r>
      <w:r w:rsidR="00D36337">
        <w:rPr>
          <w:rFonts w:hint="eastAsia"/>
        </w:rPr>
        <w:t>（</w:t>
      </w:r>
      <w:r w:rsidR="00D36337">
        <w:rPr>
          <w:rFonts w:hint="eastAsia"/>
        </w:rPr>
        <w:t>5</w:t>
      </w:r>
      <w:r w:rsidR="00D36337">
        <w:t>00</w:t>
      </w:r>
      <w:r w:rsidR="00D36337">
        <w:rPr>
          <w:rFonts w:hint="eastAsia"/>
        </w:rPr>
        <w:t>万）</w:t>
      </w:r>
    </w:p>
    <w:p w14:paraId="6F490DB2" w14:textId="2355FB66" w:rsidR="009C1687" w:rsidRPr="008513FD" w:rsidRDefault="008513FD" w:rsidP="00FD61D1">
      <w:pPr>
        <w:ind w:firstLine="420"/>
      </w:pPr>
      <w:r>
        <w:tab/>
        <w:t>2</w:t>
      </w:r>
      <w:r>
        <w:rPr>
          <w:rFonts w:hint="eastAsia"/>
        </w:rPr>
        <w:t>、主键</w:t>
      </w:r>
      <w:r>
        <w:rPr>
          <w:rFonts w:hint="eastAsia"/>
        </w:rPr>
        <w:t>id</w:t>
      </w:r>
      <w:r>
        <w:rPr>
          <w:rFonts w:hint="eastAsia"/>
        </w:rPr>
        <w:t>大于</w:t>
      </w:r>
      <w:r>
        <w:rPr>
          <w:rFonts w:hint="eastAsia"/>
        </w:rPr>
        <w:t>5</w:t>
      </w:r>
      <w:r>
        <w:t>00</w:t>
      </w:r>
      <w:r>
        <w:rPr>
          <w:rFonts w:hint="eastAsia"/>
        </w:rPr>
        <w:t>万时，会在另一个表插入数据。</w:t>
      </w:r>
    </w:p>
    <w:p w14:paraId="3E49B6C1" w14:textId="2CF4DD23" w:rsidR="003922B9" w:rsidRDefault="003922B9" w:rsidP="00A843AD">
      <w:pPr>
        <w:ind w:firstLineChars="0" w:firstLine="0"/>
      </w:pPr>
      <w:r>
        <w:tab/>
      </w:r>
    </w:p>
    <w:p w14:paraId="67D60E69" w14:textId="59E32714" w:rsidR="00665209" w:rsidRDefault="00113958" w:rsidP="00113958">
      <w:pPr>
        <w:pStyle w:val="2"/>
      </w:pPr>
      <w:r>
        <w:rPr>
          <w:rFonts w:hint="eastAsia"/>
        </w:rPr>
        <w:t>取模算法</w:t>
      </w:r>
    </w:p>
    <w:tbl>
      <w:tblPr>
        <w:tblStyle w:val="ab"/>
        <w:tblW w:w="0" w:type="auto"/>
        <w:tblLook w:val="04A0" w:firstRow="1" w:lastRow="0" w:firstColumn="1" w:lastColumn="0" w:noHBand="0" w:noVBand="1"/>
      </w:tblPr>
      <w:tblGrid>
        <w:gridCol w:w="8296"/>
      </w:tblGrid>
      <w:tr w:rsidR="00A25B9A" w14:paraId="0DA56351" w14:textId="77777777" w:rsidTr="00073B7A">
        <w:tc>
          <w:tcPr>
            <w:tcW w:w="8296" w:type="dxa"/>
          </w:tcPr>
          <w:p w14:paraId="0CD4ACCF" w14:textId="77777777" w:rsidR="00A25B9A" w:rsidRDefault="00A25B9A" w:rsidP="00A25B9A">
            <w:pPr>
              <w:ind w:firstLineChars="0" w:firstLine="0"/>
            </w:pPr>
            <w:r>
              <w:t>&lt;function name="mod-long" class="io.mycat.route.function.PartitionByMod"&gt;</w:t>
            </w:r>
          </w:p>
          <w:p w14:paraId="55F643CF" w14:textId="77777777" w:rsidR="00A25B9A" w:rsidRDefault="00A25B9A" w:rsidP="00A25B9A">
            <w:pPr>
              <w:ind w:firstLineChars="0" w:firstLine="0"/>
            </w:pPr>
            <w:r>
              <w:tab/>
            </w:r>
            <w:r>
              <w:tab/>
              <w:t>&lt;!-- how many data nodes --&gt;</w:t>
            </w:r>
          </w:p>
          <w:p w14:paraId="63944865" w14:textId="77777777" w:rsidR="00A25B9A" w:rsidRDefault="00A25B9A" w:rsidP="00A25B9A">
            <w:pPr>
              <w:ind w:firstLineChars="0" w:firstLine="0"/>
            </w:pPr>
            <w:r>
              <w:tab/>
            </w:r>
            <w:r>
              <w:tab/>
              <w:t>&lt;property name="count"&gt;3&lt;/property&gt;</w:t>
            </w:r>
          </w:p>
          <w:p w14:paraId="28317D6C" w14:textId="4362F489" w:rsidR="00A25B9A" w:rsidRDefault="00A25B9A" w:rsidP="00A25B9A">
            <w:pPr>
              <w:ind w:firstLineChars="0" w:firstLine="0"/>
            </w:pPr>
            <w:r>
              <w:t>&lt;/function&gt;</w:t>
            </w:r>
          </w:p>
        </w:tc>
      </w:tr>
    </w:tbl>
    <w:p w14:paraId="7A5F041A" w14:textId="6603195B" w:rsidR="00A25B9A" w:rsidRPr="00A25B9A" w:rsidRDefault="00A25B9A" w:rsidP="00DF6527">
      <w:pPr>
        <w:ind w:firstLine="420"/>
        <w:jc w:val="center"/>
      </w:pPr>
    </w:p>
    <w:p w14:paraId="5344233A" w14:textId="4C9B522E" w:rsidR="00665209" w:rsidRDefault="00247BDC" w:rsidP="00665209">
      <w:pPr>
        <w:ind w:firstLineChars="0" w:firstLine="0"/>
      </w:pPr>
      <w:r>
        <w:tab/>
      </w:r>
      <w:r>
        <w:rPr>
          <w:rFonts w:hint="eastAsia"/>
        </w:rPr>
        <w:t>缺点：可能出现插入错误，导致回</w:t>
      </w:r>
      <w:r w:rsidR="00E3775C">
        <w:rPr>
          <w:noProof/>
        </w:rPr>
        <w:lastRenderedPageBreak/>
        <w:drawing>
          <wp:inline distT="0" distB="0" distL="114300" distR="114300" wp14:anchorId="7DAC9955" wp14:editId="61833DEC">
            <wp:extent cx="4320000" cy="177937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a:stretch>
                      <a:fillRect/>
                    </a:stretch>
                  </pic:blipFill>
                  <pic:spPr>
                    <a:xfrm>
                      <a:off x="0" y="0"/>
                      <a:ext cx="4320000" cy="1779375"/>
                    </a:xfrm>
                    <a:prstGeom prst="rect">
                      <a:avLst/>
                    </a:prstGeom>
                    <a:noFill/>
                    <a:ln w="9525">
                      <a:noFill/>
                    </a:ln>
                  </pic:spPr>
                </pic:pic>
              </a:graphicData>
            </a:graphic>
          </wp:inline>
        </w:drawing>
      </w:r>
      <w:r>
        <w:rPr>
          <w:rFonts w:hint="eastAsia"/>
        </w:rPr>
        <w:t>滚困难</w:t>
      </w:r>
      <w:r w:rsidR="00022703">
        <w:rPr>
          <w:rFonts w:hint="eastAsia"/>
        </w:rPr>
        <w:t>。</w:t>
      </w:r>
    </w:p>
    <w:p w14:paraId="250902D3" w14:textId="38BC7D61" w:rsidR="006B2AE0" w:rsidRDefault="006B2AE0" w:rsidP="006B2AE0">
      <w:pPr>
        <w:ind w:firstLineChars="0" w:firstLine="0"/>
        <w:jc w:val="center"/>
      </w:pPr>
      <w:r>
        <w:rPr>
          <w:noProof/>
        </w:rPr>
        <w:drawing>
          <wp:inline distT="0" distB="0" distL="114300" distR="114300" wp14:anchorId="3222D0E0" wp14:editId="7CB3E4A8">
            <wp:extent cx="3542665" cy="194310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a:stretch>
                      <a:fillRect/>
                    </a:stretch>
                  </pic:blipFill>
                  <pic:spPr>
                    <a:xfrm>
                      <a:off x="0" y="0"/>
                      <a:ext cx="3542665" cy="1943100"/>
                    </a:xfrm>
                    <a:prstGeom prst="rect">
                      <a:avLst/>
                    </a:prstGeom>
                    <a:noFill/>
                    <a:ln w="9525">
                      <a:noFill/>
                    </a:ln>
                  </pic:spPr>
                </pic:pic>
              </a:graphicData>
            </a:graphic>
          </wp:inline>
        </w:drawing>
      </w:r>
    </w:p>
    <w:p w14:paraId="4F653587" w14:textId="77777777" w:rsidR="00665209" w:rsidRDefault="00665209" w:rsidP="00665209">
      <w:pPr>
        <w:ind w:firstLineChars="0" w:firstLine="0"/>
      </w:pPr>
    </w:p>
    <w:p w14:paraId="1D12C6FF" w14:textId="312FE7B9" w:rsidR="00C902D3" w:rsidRDefault="006B2AE0" w:rsidP="00F721AD">
      <w:pPr>
        <w:pStyle w:val="2"/>
      </w:pPr>
      <w:r>
        <w:rPr>
          <w:rFonts w:hint="eastAsia"/>
        </w:rPr>
        <w:t>固定分片</w:t>
      </w:r>
      <w:r>
        <w:rPr>
          <w:rFonts w:hint="eastAsia"/>
        </w:rPr>
        <w:t>hash</w:t>
      </w:r>
      <w:r>
        <w:rPr>
          <w:rFonts w:hint="eastAsia"/>
        </w:rPr>
        <w:t>算法</w:t>
      </w:r>
    </w:p>
    <w:p w14:paraId="15D97116" w14:textId="50C98DA8" w:rsidR="00F721AD" w:rsidRDefault="00F721AD" w:rsidP="009D3AC1">
      <w:pPr>
        <w:pStyle w:val="3"/>
        <w:ind w:firstLine="420"/>
      </w:pPr>
      <w:r>
        <w:rPr>
          <w:rFonts w:hint="eastAsia"/>
        </w:rPr>
        <w:t>server</w:t>
      </w:r>
      <w:r>
        <w:t>.</w:t>
      </w:r>
      <w:r>
        <w:rPr>
          <w:rFonts w:hint="eastAsia"/>
        </w:rPr>
        <w:t>xml</w:t>
      </w:r>
      <w:r w:rsidR="0043245C">
        <w:rPr>
          <w:rFonts w:hint="eastAsia"/>
        </w:rPr>
        <w:t>（</w:t>
      </w:r>
      <w:r w:rsidR="0043245C">
        <w:rPr>
          <w:rFonts w:hint="eastAsia"/>
        </w:rPr>
        <w:t>server</w:t>
      </w:r>
      <w:r w:rsidR="0043245C">
        <w:t>.</w:t>
      </w:r>
      <w:r w:rsidR="0043245C">
        <w:rPr>
          <w:rFonts w:hint="eastAsia"/>
        </w:rPr>
        <w:t>xml</w:t>
      </w:r>
      <w:r w:rsidR="0043245C">
        <w:rPr>
          <w:rFonts w:hint="eastAsia"/>
        </w:rPr>
        <w:t>）</w:t>
      </w:r>
    </w:p>
    <w:tbl>
      <w:tblPr>
        <w:tblStyle w:val="ab"/>
        <w:tblW w:w="0" w:type="auto"/>
        <w:tblLook w:val="04A0" w:firstRow="1" w:lastRow="0" w:firstColumn="1" w:lastColumn="0" w:noHBand="0" w:noVBand="1"/>
      </w:tblPr>
      <w:tblGrid>
        <w:gridCol w:w="8296"/>
      </w:tblGrid>
      <w:tr w:rsidR="00982463" w14:paraId="70617CF3" w14:textId="77777777" w:rsidTr="00982463">
        <w:tc>
          <w:tcPr>
            <w:tcW w:w="8296" w:type="dxa"/>
          </w:tcPr>
          <w:p w14:paraId="06E3E28A" w14:textId="77777777" w:rsidR="00982463" w:rsidRDefault="00982463" w:rsidP="00982463">
            <w:pPr>
              <w:ind w:firstLineChars="0" w:firstLine="0"/>
            </w:pPr>
            <w:r>
              <w:t>&lt;schema name="v_db" checkSQLschema="false" sqlMaxLimit="100"&gt;</w:t>
            </w:r>
          </w:p>
          <w:p w14:paraId="6F76698C" w14:textId="65A6A815" w:rsidR="00982463" w:rsidRDefault="00982463" w:rsidP="00982463">
            <w:pPr>
              <w:ind w:firstLineChars="0" w:firstLine="0"/>
            </w:pPr>
            <w:r>
              <w:tab/>
              <w:t>&lt;table name="t_user" dataNode="dn1,dn2,dn3,dn4" rule="auto-sharding-long" /&gt;</w:t>
            </w:r>
            <w:r>
              <w:tab/>
            </w:r>
          </w:p>
          <w:p w14:paraId="2CBC2083" w14:textId="4E564629" w:rsidR="00982463" w:rsidRDefault="00982463" w:rsidP="00982463">
            <w:pPr>
              <w:ind w:firstLineChars="0" w:firstLine="0"/>
            </w:pPr>
            <w:r>
              <w:tab/>
              <w:t>&lt;table name="t_user" dataNode="dn1,dn2,dn3,dn4" rule="num-rule" /&gt;</w:t>
            </w:r>
            <w:r>
              <w:tab/>
            </w:r>
          </w:p>
          <w:p w14:paraId="5ECE63F7" w14:textId="6F615F76" w:rsidR="00EF1B48" w:rsidRDefault="00EF1B48" w:rsidP="00982463">
            <w:pPr>
              <w:ind w:firstLineChars="0" w:firstLine="0"/>
            </w:pPr>
            <w:r>
              <w:rPr>
                <w:rFonts w:hint="eastAsia"/>
              </w:rPr>
              <w:t xml:space="preserve"> </w:t>
            </w:r>
            <w:r>
              <w:t xml:space="preserve">                                                </w:t>
            </w:r>
            <w:r w:rsidRPr="00B9703B">
              <w:rPr>
                <w:color w:val="FF0000"/>
              </w:rPr>
              <w:t xml:space="preserve"> </w:t>
            </w:r>
            <w:r w:rsidRPr="00B9703B">
              <w:rPr>
                <w:rFonts w:hint="eastAsia"/>
                <w:color w:val="FF0000"/>
              </w:rPr>
              <w:t>//</w:t>
            </w:r>
            <w:r w:rsidRPr="00B9703B">
              <w:rPr>
                <w:rFonts w:hint="eastAsia"/>
                <w:color w:val="FF0000"/>
              </w:rPr>
              <w:t>指定使用的分片规则</w:t>
            </w:r>
          </w:p>
          <w:p w14:paraId="7A3C24EC" w14:textId="1E42042B" w:rsidR="00982463" w:rsidRDefault="00982463" w:rsidP="00982463">
            <w:pPr>
              <w:ind w:firstLineChars="0" w:firstLine="0"/>
            </w:pPr>
            <w:r>
              <w:t>&lt;/schema&gt;</w:t>
            </w:r>
          </w:p>
        </w:tc>
      </w:tr>
    </w:tbl>
    <w:p w14:paraId="0C85B939" w14:textId="702A09B8" w:rsidR="00982463" w:rsidRDefault="00B9703B" w:rsidP="009D3AC1">
      <w:pPr>
        <w:pStyle w:val="3"/>
        <w:ind w:firstLine="420"/>
      </w:pPr>
      <w:r>
        <w:rPr>
          <w:rFonts w:hint="eastAsia"/>
        </w:rPr>
        <w:t>rule</w:t>
      </w:r>
      <w:r w:rsidR="00ED5F82">
        <w:rPr>
          <w:rFonts w:hint="eastAsia"/>
        </w:rPr>
        <w:t>（</w:t>
      </w:r>
      <w:r w:rsidR="00ED5F82">
        <w:rPr>
          <w:rFonts w:hint="eastAsia"/>
        </w:rPr>
        <w:t>role</w:t>
      </w:r>
      <w:r w:rsidR="00ED5F82">
        <w:t>.</w:t>
      </w:r>
      <w:r w:rsidR="00ED5F82">
        <w:rPr>
          <w:rFonts w:hint="eastAsia"/>
        </w:rPr>
        <w:t>xml</w:t>
      </w:r>
      <w:r w:rsidR="00ED5F82">
        <w:rPr>
          <w:rFonts w:hint="eastAsia"/>
        </w:rPr>
        <w:t>）</w:t>
      </w:r>
    </w:p>
    <w:p w14:paraId="664014CC" w14:textId="1A0B6AE4" w:rsidR="00806709" w:rsidRPr="00806709" w:rsidRDefault="00806709" w:rsidP="00806709">
      <w:pPr>
        <w:ind w:firstLine="420"/>
      </w:pPr>
      <w:r>
        <w:rPr>
          <w:rFonts w:hint="eastAsia"/>
        </w:rPr>
        <w:t>在</w:t>
      </w:r>
      <w:r>
        <w:rPr>
          <w:rFonts w:hint="eastAsia"/>
        </w:rPr>
        <w:t>rule</w:t>
      </w:r>
      <w:r>
        <w:rPr>
          <w:rFonts w:hint="eastAsia"/>
        </w:rPr>
        <w:t>添加一条规则</w:t>
      </w:r>
      <w:r w:rsidR="00BF60EB">
        <w:rPr>
          <w:rFonts w:hint="eastAsia"/>
        </w:rPr>
        <w:t>：使用固定分片</w:t>
      </w:r>
      <w:r w:rsidR="00BF60EB">
        <w:rPr>
          <w:rFonts w:hint="eastAsia"/>
        </w:rPr>
        <w:t>hash</w:t>
      </w:r>
      <w:r w:rsidR="00BF60EB">
        <w:rPr>
          <w:rFonts w:hint="eastAsia"/>
        </w:rPr>
        <w:t>算法</w:t>
      </w:r>
    </w:p>
    <w:tbl>
      <w:tblPr>
        <w:tblStyle w:val="ab"/>
        <w:tblW w:w="0" w:type="auto"/>
        <w:tblLook w:val="04A0" w:firstRow="1" w:lastRow="0" w:firstColumn="1" w:lastColumn="0" w:noHBand="0" w:noVBand="1"/>
      </w:tblPr>
      <w:tblGrid>
        <w:gridCol w:w="8296"/>
      </w:tblGrid>
      <w:tr w:rsidR="00B9703B" w14:paraId="5D880CE7" w14:textId="77777777" w:rsidTr="00B9703B">
        <w:tc>
          <w:tcPr>
            <w:tcW w:w="8296" w:type="dxa"/>
          </w:tcPr>
          <w:p w14:paraId="3A79B26E" w14:textId="24EC9186" w:rsidR="00B9703B" w:rsidRDefault="00B9703B" w:rsidP="00B9703B">
            <w:pPr>
              <w:ind w:firstLineChars="0" w:firstLine="0"/>
            </w:pPr>
            <w:r>
              <w:t>&lt;tableRule name="num-rule"&gt;</w:t>
            </w:r>
          </w:p>
          <w:p w14:paraId="69BF044B" w14:textId="77777777" w:rsidR="00B9703B" w:rsidRDefault="00B9703B" w:rsidP="00B9703B">
            <w:pPr>
              <w:ind w:firstLineChars="0" w:firstLine="0"/>
            </w:pPr>
            <w:r>
              <w:tab/>
            </w:r>
            <w:r>
              <w:tab/>
              <w:t>&lt;rule&gt;</w:t>
            </w:r>
          </w:p>
          <w:p w14:paraId="6014A562" w14:textId="6F17313A" w:rsidR="00B9703B" w:rsidRDefault="00B9703B" w:rsidP="00B9703B">
            <w:pPr>
              <w:ind w:firstLineChars="0" w:firstLine="0"/>
            </w:pPr>
            <w:r>
              <w:tab/>
            </w:r>
            <w:r>
              <w:tab/>
            </w:r>
            <w:r>
              <w:tab/>
              <w:t>&lt;columns&gt;id&lt;/columns&gt;</w:t>
            </w:r>
            <w:r w:rsidR="007E2634">
              <w:t xml:space="preserve">      </w:t>
            </w:r>
            <w:r w:rsidR="007E2634">
              <w:rPr>
                <w:rFonts w:hint="eastAsia"/>
              </w:rPr>
              <w:t>/</w:t>
            </w:r>
            <w:r w:rsidR="007E2634">
              <w:t>/</w:t>
            </w:r>
            <w:r w:rsidR="007E2634">
              <w:rPr>
                <w:rFonts w:hint="eastAsia"/>
              </w:rPr>
              <w:t>使用算法的字段</w:t>
            </w:r>
          </w:p>
          <w:p w14:paraId="13198F46" w14:textId="2B8AC629" w:rsidR="00B9703B" w:rsidRDefault="00B9703B" w:rsidP="00B9703B">
            <w:pPr>
              <w:ind w:firstLineChars="0" w:firstLine="0"/>
            </w:pPr>
            <w:r>
              <w:tab/>
            </w:r>
            <w:r>
              <w:tab/>
            </w:r>
            <w:r>
              <w:tab/>
              <w:t>&lt;algorithm&gt;func1&lt;/algorithm&gt;</w:t>
            </w:r>
            <w:r w:rsidR="00476254">
              <w:t xml:space="preserve"> </w:t>
            </w:r>
            <w:r w:rsidR="00476254">
              <w:rPr>
                <w:rFonts w:hint="eastAsia"/>
              </w:rPr>
              <w:t>/</w:t>
            </w:r>
            <w:r w:rsidR="00476254">
              <w:t>/</w:t>
            </w:r>
            <w:r w:rsidR="00476254">
              <w:rPr>
                <w:rFonts w:hint="eastAsia"/>
              </w:rPr>
              <w:t>指定算法</w:t>
            </w:r>
          </w:p>
          <w:p w14:paraId="569A2EC5" w14:textId="77777777" w:rsidR="00B9703B" w:rsidRDefault="00B9703B" w:rsidP="00B9703B">
            <w:pPr>
              <w:ind w:firstLineChars="0" w:firstLine="0"/>
            </w:pPr>
            <w:r>
              <w:tab/>
            </w:r>
            <w:r>
              <w:tab/>
              <w:t>&lt;/rule&gt;</w:t>
            </w:r>
          </w:p>
          <w:p w14:paraId="7F077E5F" w14:textId="0A50AF95" w:rsidR="00B9703B" w:rsidRDefault="00B9703B" w:rsidP="00B9703B">
            <w:pPr>
              <w:ind w:firstLineChars="0" w:firstLine="0"/>
            </w:pPr>
            <w:r>
              <w:t>&lt;/tableRule&gt;</w:t>
            </w:r>
          </w:p>
        </w:tc>
      </w:tr>
    </w:tbl>
    <w:p w14:paraId="68B61DF3" w14:textId="0654385D" w:rsidR="00B9703B" w:rsidRDefault="00100591" w:rsidP="009D3AC1">
      <w:pPr>
        <w:pStyle w:val="3"/>
        <w:ind w:firstLine="420"/>
      </w:pPr>
      <w:r>
        <w:rPr>
          <w:rFonts w:hint="eastAsia"/>
        </w:rPr>
        <w:lastRenderedPageBreak/>
        <w:t>function</w:t>
      </w:r>
      <w:r w:rsidR="000D16A2">
        <w:rPr>
          <w:rFonts w:hint="eastAsia"/>
        </w:rPr>
        <w:t>（</w:t>
      </w:r>
      <w:r w:rsidR="00C83A7C">
        <w:rPr>
          <w:rFonts w:hint="eastAsia"/>
        </w:rPr>
        <w:t>r</w:t>
      </w:r>
      <w:r w:rsidR="00E9510C">
        <w:rPr>
          <w:rFonts w:hint="eastAsia"/>
        </w:rPr>
        <w:t>u</w:t>
      </w:r>
      <w:r w:rsidR="00C83A7C">
        <w:rPr>
          <w:rFonts w:hint="eastAsia"/>
        </w:rPr>
        <w:t>le</w:t>
      </w:r>
      <w:r w:rsidR="00C83A7C">
        <w:t>.</w:t>
      </w:r>
      <w:r w:rsidR="00C83A7C">
        <w:rPr>
          <w:rFonts w:hint="eastAsia"/>
        </w:rPr>
        <w:t>xml</w:t>
      </w:r>
      <w:r w:rsidR="000D16A2">
        <w:rPr>
          <w:rFonts w:hint="eastAsia"/>
        </w:rPr>
        <w:t>）</w:t>
      </w:r>
    </w:p>
    <w:tbl>
      <w:tblPr>
        <w:tblStyle w:val="ab"/>
        <w:tblW w:w="0" w:type="auto"/>
        <w:tblLook w:val="04A0" w:firstRow="1" w:lastRow="0" w:firstColumn="1" w:lastColumn="0" w:noHBand="0" w:noVBand="1"/>
      </w:tblPr>
      <w:tblGrid>
        <w:gridCol w:w="8296"/>
      </w:tblGrid>
      <w:tr w:rsidR="00100591" w14:paraId="0525A8FA" w14:textId="77777777" w:rsidTr="00100591">
        <w:tc>
          <w:tcPr>
            <w:tcW w:w="8296" w:type="dxa"/>
          </w:tcPr>
          <w:p w14:paraId="5D16ADD4" w14:textId="77777777" w:rsidR="002F24AF" w:rsidRDefault="002F24AF" w:rsidP="002F24AF">
            <w:pPr>
              <w:ind w:firstLineChars="0" w:firstLine="0"/>
            </w:pPr>
            <w:r>
              <w:t>&lt;function name="func1" class="io.mycat.route.function.PartitionByLong"&gt;</w:t>
            </w:r>
          </w:p>
          <w:p w14:paraId="4A178A49" w14:textId="77777777" w:rsidR="002F24AF" w:rsidRDefault="002F24AF" w:rsidP="002F24AF">
            <w:pPr>
              <w:ind w:firstLineChars="0" w:firstLine="0"/>
            </w:pPr>
            <w:r>
              <w:tab/>
            </w:r>
            <w:r>
              <w:tab/>
              <w:t>&lt;property name="partitionCount"&gt;4&lt;/property&gt;</w:t>
            </w:r>
          </w:p>
          <w:p w14:paraId="0420FE6C" w14:textId="55391533" w:rsidR="002F24AF" w:rsidRDefault="002F24AF" w:rsidP="002F24AF">
            <w:pPr>
              <w:ind w:firstLineChars="0" w:firstLine="0"/>
            </w:pPr>
            <w:r>
              <w:tab/>
            </w:r>
            <w:r>
              <w:tab/>
              <w:t>&lt;property name="partitionLength"&gt;265&lt;/property&gt;</w:t>
            </w:r>
          </w:p>
          <w:p w14:paraId="09EF1ED8" w14:textId="5507DE3F" w:rsidR="002F24AF" w:rsidRDefault="002F24AF" w:rsidP="002F24AF">
            <w:pPr>
              <w:ind w:firstLineChars="0" w:firstLine="0"/>
            </w:pPr>
            <w:r>
              <w:rPr>
                <w:rFonts w:hint="eastAsia"/>
              </w:rPr>
              <w:t xml:space="preserve"> </w:t>
            </w:r>
            <w:r>
              <w:t xml:space="preserve">       </w:t>
            </w:r>
            <w:r>
              <w:rPr>
                <w:rFonts w:hint="eastAsia"/>
              </w:rPr>
              <w:t xml:space="preserve"> /</w:t>
            </w:r>
            <w:r>
              <w:t>/1024</w:t>
            </w:r>
            <w:r>
              <w:rPr>
                <w:rFonts w:hint="eastAsia"/>
              </w:rPr>
              <w:t>=</w:t>
            </w:r>
            <w:r>
              <w:rPr>
                <w:rFonts w:hint="eastAsia"/>
              </w:rPr>
              <w:t>小区的个数</w:t>
            </w:r>
            <w:r>
              <w:rPr>
                <w:rFonts w:hint="eastAsia"/>
              </w:rPr>
              <w:t>*</w:t>
            </w:r>
            <w:r>
              <w:rPr>
                <w:rFonts w:hint="eastAsia"/>
              </w:rPr>
              <w:t>每个小区存储的数量。</w:t>
            </w:r>
          </w:p>
          <w:p w14:paraId="7105C363" w14:textId="29E5F35A" w:rsidR="002F24AF" w:rsidRDefault="002F24AF" w:rsidP="002F24AF">
            <w:pPr>
              <w:ind w:firstLineChars="0" w:firstLine="0"/>
            </w:pPr>
            <w:r>
              <w:t>&lt;/function&gt;</w:t>
            </w:r>
          </w:p>
        </w:tc>
      </w:tr>
    </w:tbl>
    <w:p w14:paraId="64560861" w14:textId="77777777" w:rsidR="00D90ACF" w:rsidRDefault="00D90ACF" w:rsidP="00D90ACF">
      <w:pPr>
        <w:ind w:firstLine="420"/>
      </w:pPr>
      <w:r>
        <w:rPr>
          <w:rFonts w:hint="eastAsia"/>
        </w:rPr>
        <w:t>Count</w:t>
      </w:r>
      <w:r>
        <w:rPr>
          <w:rFonts w:hint="eastAsia"/>
        </w:rPr>
        <w:t>：个数</w:t>
      </w:r>
      <w:r>
        <w:rPr>
          <w:rFonts w:hint="eastAsia"/>
        </w:rPr>
        <w:t xml:space="preserve"> 4</w:t>
      </w:r>
    </w:p>
    <w:p w14:paraId="538C6AD9" w14:textId="77777777" w:rsidR="00D90ACF" w:rsidRDefault="00D90ACF" w:rsidP="00D90ACF">
      <w:pPr>
        <w:ind w:firstLine="420"/>
      </w:pPr>
      <w:r>
        <w:rPr>
          <w:rFonts w:hint="eastAsia"/>
        </w:rPr>
        <w:t>Length</w:t>
      </w:r>
      <w:r>
        <w:rPr>
          <w:rFonts w:hint="eastAsia"/>
        </w:rPr>
        <w:t>：每个的数量</w:t>
      </w:r>
      <w:r>
        <w:rPr>
          <w:rFonts w:hint="eastAsia"/>
        </w:rPr>
        <w:t xml:space="preserve"> 256</w:t>
      </w:r>
    </w:p>
    <w:p w14:paraId="4CEBD91A" w14:textId="77777777" w:rsidR="00D90ACF" w:rsidRDefault="00D90ACF" w:rsidP="00D90ACF">
      <w:pPr>
        <w:ind w:firstLine="420"/>
      </w:pPr>
      <w:r>
        <w:rPr>
          <w:rFonts w:hint="eastAsia"/>
        </w:rPr>
        <w:t>均匀</w:t>
      </w:r>
      <w:r>
        <w:rPr>
          <w:rFonts w:hint="eastAsia"/>
        </w:rPr>
        <w:t xml:space="preserve">4          </w:t>
      </w:r>
      <w:r>
        <w:rPr>
          <w:rFonts w:hint="eastAsia"/>
        </w:rPr>
        <w:t>不均匀</w:t>
      </w:r>
      <w:r>
        <w:rPr>
          <w:rFonts w:hint="eastAsia"/>
        </w:rPr>
        <w:t xml:space="preserve"> [1    2     3   5]</w:t>
      </w:r>
    </w:p>
    <w:p w14:paraId="0EF4A539" w14:textId="298C654A" w:rsidR="00D90ACF" w:rsidRDefault="00D90ACF" w:rsidP="00D90ACF">
      <w:pPr>
        <w:ind w:firstLine="420"/>
      </w:pPr>
      <w:r>
        <w:rPr>
          <w:rFonts w:hint="eastAsia"/>
        </w:rPr>
        <w:t>均匀</w:t>
      </w:r>
      <w:r>
        <w:rPr>
          <w:rFonts w:hint="eastAsia"/>
        </w:rPr>
        <w:t xml:space="preserve">256       </w:t>
      </w:r>
      <w:r>
        <w:rPr>
          <w:rFonts w:hint="eastAsia"/>
        </w:rPr>
        <w:t>不均匀</w:t>
      </w:r>
      <w:r>
        <w:rPr>
          <w:rFonts w:hint="eastAsia"/>
        </w:rPr>
        <w:t xml:space="preserve"> [128  128  256  512] - &gt; </w:t>
      </w:r>
      <w:r>
        <w:rPr>
          <w:rFonts w:hint="eastAsia"/>
        </w:rPr>
        <w:t>计算电子云，计算空间的面积</w:t>
      </w:r>
    </w:p>
    <w:p w14:paraId="0A169271" w14:textId="1EFCA244" w:rsidR="00E9510C" w:rsidRDefault="00E9510C" w:rsidP="00D90ACF">
      <w:pPr>
        <w:ind w:firstLine="420"/>
      </w:pPr>
    </w:p>
    <w:p w14:paraId="5CE9BA6E" w14:textId="6FFD206A" w:rsidR="00E9510C" w:rsidRDefault="00E9510C" w:rsidP="009D3AC1">
      <w:pPr>
        <w:pStyle w:val="3"/>
        <w:ind w:firstLine="420"/>
      </w:pPr>
      <w:r>
        <w:rPr>
          <w:rFonts w:hint="eastAsia"/>
        </w:rPr>
        <w:t>创建</w:t>
      </w:r>
      <w:r w:rsidR="007540DE">
        <w:rPr>
          <w:rFonts w:hint="eastAsia"/>
        </w:rPr>
        <w:t>表</w:t>
      </w:r>
    </w:p>
    <w:tbl>
      <w:tblPr>
        <w:tblStyle w:val="ab"/>
        <w:tblW w:w="0" w:type="auto"/>
        <w:tblLook w:val="04A0" w:firstRow="1" w:lastRow="0" w:firstColumn="1" w:lastColumn="0" w:noHBand="0" w:noVBand="1"/>
      </w:tblPr>
      <w:tblGrid>
        <w:gridCol w:w="8296"/>
      </w:tblGrid>
      <w:tr w:rsidR="007540DE" w14:paraId="4F7523B6" w14:textId="77777777" w:rsidTr="007540DE">
        <w:tc>
          <w:tcPr>
            <w:tcW w:w="8296" w:type="dxa"/>
          </w:tcPr>
          <w:p w14:paraId="66429932" w14:textId="77777777" w:rsidR="007540DE" w:rsidRDefault="007540DE" w:rsidP="007540DE">
            <w:pPr>
              <w:ind w:firstLineChars="0" w:firstLine="0"/>
            </w:pPr>
            <w:r>
              <w:t>CREATE TABLE `t_account`  (</w:t>
            </w:r>
          </w:p>
          <w:p w14:paraId="23FC037C" w14:textId="77777777" w:rsidR="007540DE" w:rsidRDefault="007540DE" w:rsidP="007540DE">
            <w:pPr>
              <w:ind w:firstLineChars="0" w:firstLine="0"/>
            </w:pPr>
            <w:r>
              <w:t xml:space="preserve">  `id` INT(11) NOT NULL,</w:t>
            </w:r>
          </w:p>
          <w:p w14:paraId="161E6A3E" w14:textId="77777777" w:rsidR="007540DE" w:rsidRDefault="007540DE" w:rsidP="007540DE">
            <w:pPr>
              <w:ind w:firstLineChars="0" w:firstLine="0"/>
            </w:pPr>
            <w:r>
              <w:t xml:space="preserve">  `name` VARCHAR(255) CHARACTER SET utf8 COLLATE utf8_general_ci NULL DEFAULT NULL,</w:t>
            </w:r>
          </w:p>
          <w:p w14:paraId="27DE76DC" w14:textId="77777777" w:rsidR="007540DE" w:rsidRDefault="007540DE" w:rsidP="007540DE">
            <w:pPr>
              <w:ind w:firstLineChars="0" w:firstLine="0"/>
            </w:pPr>
            <w:r>
              <w:t xml:space="preserve">  PRIMARY KEY (`id`) USING BTREE</w:t>
            </w:r>
          </w:p>
          <w:p w14:paraId="7B78417C" w14:textId="1C82A174" w:rsidR="007540DE" w:rsidRDefault="007540DE" w:rsidP="007540DE">
            <w:pPr>
              <w:ind w:firstLineChars="0" w:firstLine="0"/>
            </w:pPr>
            <w:r>
              <w:t>) ENGINE = INNODB CHARACTER SET = utf8 COLLATE = utf8_general_ci ROW_FORMAT = DYNAMIC;</w:t>
            </w:r>
          </w:p>
        </w:tc>
      </w:tr>
    </w:tbl>
    <w:p w14:paraId="5CD16B42" w14:textId="3BF35287" w:rsidR="007540DE" w:rsidRDefault="000D75E9" w:rsidP="009D3AC1">
      <w:pPr>
        <w:pStyle w:val="3"/>
        <w:ind w:firstLine="420"/>
      </w:pPr>
      <w:r>
        <w:rPr>
          <w:rFonts w:hint="eastAsia"/>
        </w:rPr>
        <w:t>插入数据</w:t>
      </w:r>
    </w:p>
    <w:tbl>
      <w:tblPr>
        <w:tblStyle w:val="ab"/>
        <w:tblW w:w="0" w:type="auto"/>
        <w:tblLook w:val="04A0" w:firstRow="1" w:lastRow="0" w:firstColumn="1" w:lastColumn="0" w:noHBand="0" w:noVBand="1"/>
      </w:tblPr>
      <w:tblGrid>
        <w:gridCol w:w="8296"/>
      </w:tblGrid>
      <w:tr w:rsidR="000D75E9" w14:paraId="0530A052" w14:textId="77777777" w:rsidTr="000D75E9">
        <w:tc>
          <w:tcPr>
            <w:tcW w:w="8296" w:type="dxa"/>
          </w:tcPr>
          <w:p w14:paraId="2F4FFDBC" w14:textId="63249964" w:rsidR="000D75E9" w:rsidRDefault="000D75E9" w:rsidP="000D75E9">
            <w:pPr>
              <w:ind w:firstLineChars="0" w:firstLine="0"/>
            </w:pPr>
            <w:r>
              <w:t>INSERT INTO t_account(id,NAME) VALUES(1,"sx");</w:t>
            </w:r>
            <w:r w:rsidR="00A91EEE">
              <w:t xml:space="preserve">     db1</w:t>
            </w:r>
            <w:r w:rsidR="00A91EEE">
              <w:rPr>
                <w:rFonts w:hint="eastAsia"/>
              </w:rPr>
              <w:t>中</w:t>
            </w:r>
          </w:p>
          <w:p w14:paraId="2AC5E1F3" w14:textId="37C4F104" w:rsidR="000D75E9" w:rsidRDefault="000D75E9" w:rsidP="000D75E9">
            <w:pPr>
              <w:ind w:firstLineChars="0" w:firstLine="0"/>
            </w:pPr>
            <w:r>
              <w:t>INSERT INTO t_account(id,NAME) VALUES(255,"sx");</w:t>
            </w:r>
            <w:r w:rsidR="00E521D0">
              <w:t xml:space="preserve">   db1</w:t>
            </w:r>
            <w:r w:rsidR="00E521D0">
              <w:rPr>
                <w:rFonts w:hint="eastAsia"/>
              </w:rPr>
              <w:t>中</w:t>
            </w:r>
          </w:p>
          <w:p w14:paraId="0479FA27" w14:textId="39655394" w:rsidR="000D75E9" w:rsidRDefault="000D75E9" w:rsidP="000D75E9">
            <w:pPr>
              <w:ind w:firstLineChars="0" w:firstLine="0"/>
            </w:pPr>
            <w:r>
              <w:t>INSERT INTO t_account(id,NAME) VALUES(256,"sx");</w:t>
            </w:r>
            <w:r w:rsidR="00E521D0">
              <w:t xml:space="preserve">   db2</w:t>
            </w:r>
            <w:r w:rsidR="00E521D0">
              <w:rPr>
                <w:rFonts w:hint="eastAsia"/>
              </w:rPr>
              <w:t>中</w:t>
            </w:r>
          </w:p>
          <w:p w14:paraId="567E5999" w14:textId="74A30EA7" w:rsidR="000D75E9" w:rsidRDefault="000D75E9" w:rsidP="000D75E9">
            <w:pPr>
              <w:ind w:firstLineChars="0" w:firstLine="0"/>
            </w:pPr>
            <w:r>
              <w:t>INSERT INTO t_account(id,NAME) VALUES(511,"sx");</w:t>
            </w:r>
            <w:r w:rsidR="00E521D0">
              <w:t xml:space="preserve">   db2</w:t>
            </w:r>
            <w:r w:rsidR="00E521D0">
              <w:rPr>
                <w:rFonts w:hint="eastAsia"/>
              </w:rPr>
              <w:t>中</w:t>
            </w:r>
          </w:p>
          <w:p w14:paraId="48401B99" w14:textId="13034625" w:rsidR="000D75E9" w:rsidRDefault="000D75E9" w:rsidP="000D75E9">
            <w:pPr>
              <w:ind w:firstLineChars="0" w:firstLine="0"/>
            </w:pPr>
            <w:r>
              <w:t>INSERT INTO t_account(id,NAME) VALUES(512,"sx");</w:t>
            </w:r>
            <w:r w:rsidR="00606CC6">
              <w:t xml:space="preserve">   db3</w:t>
            </w:r>
            <w:r w:rsidR="00606CC6">
              <w:rPr>
                <w:rFonts w:hint="eastAsia"/>
              </w:rPr>
              <w:t>中</w:t>
            </w:r>
          </w:p>
          <w:p w14:paraId="5E6F8E54" w14:textId="45804464" w:rsidR="000D75E9" w:rsidRDefault="000D75E9" w:rsidP="000D75E9">
            <w:pPr>
              <w:ind w:firstLineChars="0" w:firstLine="0"/>
            </w:pPr>
            <w:r>
              <w:t>INSERT INTO t_account(id,NAME) VALUES(767,"sx");</w:t>
            </w:r>
            <w:r w:rsidR="00606CC6">
              <w:t xml:space="preserve">   db3</w:t>
            </w:r>
            <w:r w:rsidR="00606CC6">
              <w:rPr>
                <w:rFonts w:hint="eastAsia"/>
              </w:rPr>
              <w:t>中</w:t>
            </w:r>
          </w:p>
          <w:p w14:paraId="78B40CDF" w14:textId="2B58B18C" w:rsidR="000D75E9" w:rsidRDefault="000D75E9" w:rsidP="000D75E9">
            <w:pPr>
              <w:ind w:firstLineChars="0" w:firstLine="0"/>
            </w:pPr>
            <w:r>
              <w:t>INSERT INTO t_account(id,NAME) VALUES(768,"sx");</w:t>
            </w:r>
            <w:r w:rsidR="00B937A1">
              <w:t xml:space="preserve">   db</w:t>
            </w:r>
            <w:r w:rsidR="00117D9F">
              <w:t>4</w:t>
            </w:r>
            <w:r w:rsidR="00B937A1">
              <w:rPr>
                <w:rFonts w:hint="eastAsia"/>
              </w:rPr>
              <w:t>中</w:t>
            </w:r>
          </w:p>
          <w:p w14:paraId="2E5EB77B" w14:textId="0DACC80A" w:rsidR="000D75E9" w:rsidRDefault="000D75E9" w:rsidP="000D75E9">
            <w:pPr>
              <w:ind w:firstLineChars="0" w:firstLine="0"/>
            </w:pPr>
            <w:r>
              <w:t>INSERT INTO t_account(id,NAME) VALUES(1023,"sx");</w:t>
            </w:r>
            <w:r w:rsidR="00B937A1">
              <w:t xml:space="preserve">  db</w:t>
            </w:r>
            <w:r w:rsidR="00117D9F">
              <w:t>4</w:t>
            </w:r>
            <w:r w:rsidR="00B937A1">
              <w:rPr>
                <w:rFonts w:hint="eastAsia"/>
              </w:rPr>
              <w:t>中</w:t>
            </w:r>
          </w:p>
          <w:p w14:paraId="5827AD4F" w14:textId="108F622A" w:rsidR="000D75E9" w:rsidRDefault="000D75E9" w:rsidP="000D75E9">
            <w:pPr>
              <w:ind w:firstLineChars="0" w:firstLine="0"/>
            </w:pPr>
            <w:r>
              <w:t>INSERT INTO t_account(id,NAME) VALUES(1024,"sx");</w:t>
            </w:r>
            <w:r w:rsidR="00785ABF">
              <w:t xml:space="preserve">  db</w:t>
            </w:r>
            <w:r w:rsidR="00117D9F">
              <w:t>1</w:t>
            </w:r>
            <w:r w:rsidR="00785ABF">
              <w:rPr>
                <w:rFonts w:hint="eastAsia"/>
              </w:rPr>
              <w:t>中</w:t>
            </w:r>
          </w:p>
        </w:tc>
      </w:tr>
    </w:tbl>
    <w:p w14:paraId="00B1C88F" w14:textId="77777777" w:rsidR="000D75E9" w:rsidRPr="000D75E9" w:rsidRDefault="000D75E9" w:rsidP="000D75E9">
      <w:pPr>
        <w:ind w:firstLine="420"/>
      </w:pPr>
    </w:p>
    <w:p w14:paraId="0FB3D20F" w14:textId="008E51E9" w:rsidR="00BE6822" w:rsidRDefault="00BE6822" w:rsidP="00D90ACF">
      <w:pPr>
        <w:ind w:firstLine="420"/>
      </w:pPr>
    </w:p>
    <w:p w14:paraId="6EE8FD8E" w14:textId="5A9CDDB9" w:rsidR="00BE6822" w:rsidRDefault="00BE6822" w:rsidP="00BC4A4C">
      <w:pPr>
        <w:pStyle w:val="2"/>
      </w:pPr>
      <w:r>
        <w:rPr>
          <w:rFonts w:hint="eastAsia"/>
        </w:rPr>
        <w:t>字符类型算法</w:t>
      </w:r>
    </w:p>
    <w:p w14:paraId="4EF2F885" w14:textId="0BDB0648" w:rsidR="00BC4A4C" w:rsidRDefault="00BC4A4C" w:rsidP="009D3AC1">
      <w:pPr>
        <w:pStyle w:val="3"/>
        <w:ind w:firstLine="420"/>
      </w:pPr>
      <w:r w:rsidRPr="00BC4A4C">
        <w:t>JumpConsistentHash</w:t>
      </w:r>
      <w:r>
        <w:rPr>
          <w:rFonts w:hint="eastAsia"/>
        </w:rPr>
        <w:t>算法</w:t>
      </w:r>
    </w:p>
    <w:p w14:paraId="342C9784" w14:textId="77777777" w:rsidR="00F7519B" w:rsidRDefault="00E1479D" w:rsidP="005E0850">
      <w:pPr>
        <w:ind w:firstLine="420"/>
      </w:pPr>
      <w:r>
        <w:rPr>
          <w:rFonts w:hint="eastAsia"/>
        </w:rPr>
        <w:t>字符使用的就是</w:t>
      </w:r>
      <w:r>
        <w:rPr>
          <w:rFonts w:hint="eastAsia"/>
        </w:rPr>
        <w:t>jch</w:t>
      </w:r>
      <w:r>
        <w:rPr>
          <w:rFonts w:hint="eastAsia"/>
        </w:rPr>
        <w:t>算法</w:t>
      </w:r>
      <w:r w:rsidR="005E0850">
        <w:rPr>
          <w:rFonts w:hint="eastAsia"/>
        </w:rPr>
        <w:t>，</w:t>
      </w:r>
    </w:p>
    <w:p w14:paraId="69B8FDE5" w14:textId="31886494" w:rsidR="00E1479D" w:rsidRDefault="00F7519B" w:rsidP="005E0850">
      <w:pPr>
        <w:ind w:firstLine="420"/>
      </w:pPr>
      <w:r>
        <w:rPr>
          <w:rFonts w:hint="eastAsia"/>
        </w:rPr>
        <w:t>优点：</w:t>
      </w:r>
      <w:r w:rsidR="00E1479D">
        <w:rPr>
          <w:rFonts w:hint="eastAsia"/>
        </w:rPr>
        <w:t>零内存消耗，均匀，快速，简洁</w:t>
      </w:r>
    </w:p>
    <w:tbl>
      <w:tblPr>
        <w:tblStyle w:val="ab"/>
        <w:tblW w:w="0" w:type="auto"/>
        <w:tblLook w:val="04A0" w:firstRow="1" w:lastRow="0" w:firstColumn="1" w:lastColumn="0" w:noHBand="0" w:noVBand="1"/>
      </w:tblPr>
      <w:tblGrid>
        <w:gridCol w:w="8296"/>
      </w:tblGrid>
      <w:tr w:rsidR="00A90897" w14:paraId="6F058516" w14:textId="77777777" w:rsidTr="00073B7A">
        <w:tc>
          <w:tcPr>
            <w:tcW w:w="8296" w:type="dxa"/>
          </w:tcPr>
          <w:p w14:paraId="2B7D4DEF" w14:textId="77777777" w:rsidR="00A90897" w:rsidRDefault="00A90897" w:rsidP="00A90897">
            <w:pPr>
              <w:ind w:firstLineChars="0" w:firstLine="0"/>
            </w:pPr>
            <w:r>
              <w:t>int32_t JumpConsistentHash(uint64_t key, int32_t num_buckets) {</w:t>
            </w:r>
          </w:p>
          <w:p w14:paraId="0123A551" w14:textId="77777777" w:rsidR="00A90897" w:rsidRDefault="00A90897" w:rsidP="00A90897">
            <w:pPr>
              <w:ind w:firstLineChars="0" w:firstLine="0"/>
            </w:pPr>
            <w:r>
              <w:lastRenderedPageBreak/>
              <w:t>int64_t b = -1, j = 0;</w:t>
            </w:r>
          </w:p>
          <w:p w14:paraId="4F89BF95" w14:textId="77777777" w:rsidR="00A90897" w:rsidRDefault="00A90897" w:rsidP="00A90897">
            <w:pPr>
              <w:ind w:firstLineChars="0" w:firstLine="0"/>
            </w:pPr>
            <w:r>
              <w:t>while (j &lt; num_buckets) {</w:t>
            </w:r>
          </w:p>
          <w:p w14:paraId="7287A8F2" w14:textId="77777777" w:rsidR="00A90897" w:rsidRDefault="00A90897" w:rsidP="00A90897">
            <w:pPr>
              <w:ind w:firstLineChars="0" w:firstLine="0"/>
            </w:pPr>
            <w:r>
              <w:t>b = j;</w:t>
            </w:r>
          </w:p>
          <w:p w14:paraId="59692DD8" w14:textId="77777777" w:rsidR="00A90897" w:rsidRDefault="00A90897" w:rsidP="00A90897">
            <w:pPr>
              <w:ind w:firstLineChars="0" w:firstLine="0"/>
            </w:pPr>
            <w:r>
              <w:t>key = key * 2862933555777941757ULL + 1;</w:t>
            </w:r>
          </w:p>
          <w:p w14:paraId="3310A0E5" w14:textId="77777777" w:rsidR="00A90897" w:rsidRDefault="00A90897" w:rsidP="00A90897">
            <w:pPr>
              <w:ind w:firstLineChars="0" w:firstLine="0"/>
            </w:pPr>
            <w:r>
              <w:t>j = (b + 1) * (double(1LL &lt;&lt; 31) / double((key &gt;&gt; 33) + 1));</w:t>
            </w:r>
          </w:p>
          <w:p w14:paraId="1FF93A79" w14:textId="77777777" w:rsidR="00A90897" w:rsidRDefault="00A90897" w:rsidP="00A90897">
            <w:pPr>
              <w:ind w:firstLineChars="0" w:firstLine="0"/>
            </w:pPr>
            <w:r>
              <w:t>}</w:t>
            </w:r>
          </w:p>
          <w:p w14:paraId="37450029" w14:textId="77777777" w:rsidR="00A90897" w:rsidRDefault="00A90897" w:rsidP="00A90897">
            <w:pPr>
              <w:ind w:firstLineChars="0" w:firstLine="0"/>
            </w:pPr>
            <w:r>
              <w:t>return b;</w:t>
            </w:r>
          </w:p>
          <w:p w14:paraId="0F8150CD" w14:textId="6D23F451" w:rsidR="00A90897" w:rsidRDefault="00A90897" w:rsidP="00A90897">
            <w:pPr>
              <w:ind w:firstLineChars="0" w:firstLine="0"/>
            </w:pPr>
            <w:r>
              <w:t>}</w:t>
            </w:r>
          </w:p>
        </w:tc>
      </w:tr>
    </w:tbl>
    <w:p w14:paraId="3C6D785E" w14:textId="77777777" w:rsidR="000D75E9" w:rsidRDefault="000D75E9" w:rsidP="007353C4">
      <w:pPr>
        <w:pStyle w:val="3"/>
        <w:numPr>
          <w:ilvl w:val="2"/>
          <w:numId w:val="6"/>
        </w:numPr>
        <w:ind w:firstLineChars="0"/>
      </w:pPr>
      <w:r>
        <w:rPr>
          <w:rFonts w:hint="eastAsia"/>
        </w:rPr>
        <w:lastRenderedPageBreak/>
        <w:t>server.</w:t>
      </w:r>
      <w:r>
        <w:t>xml</w:t>
      </w:r>
    </w:p>
    <w:tbl>
      <w:tblPr>
        <w:tblStyle w:val="ab"/>
        <w:tblW w:w="0" w:type="auto"/>
        <w:tblLook w:val="04A0" w:firstRow="1" w:lastRow="0" w:firstColumn="1" w:lastColumn="0" w:noHBand="0" w:noVBand="1"/>
      </w:tblPr>
      <w:tblGrid>
        <w:gridCol w:w="8296"/>
      </w:tblGrid>
      <w:tr w:rsidR="000D75E9" w14:paraId="7F1A6078" w14:textId="77777777" w:rsidTr="00073B7A">
        <w:tc>
          <w:tcPr>
            <w:tcW w:w="8296" w:type="dxa"/>
          </w:tcPr>
          <w:p w14:paraId="4EAF8630" w14:textId="77777777" w:rsidR="000D75E9" w:rsidRDefault="000D75E9" w:rsidP="00073B7A">
            <w:pPr>
              <w:ind w:firstLineChars="0" w:firstLine="0"/>
            </w:pPr>
            <w:r>
              <w:t>&lt;schema name="v_db" checkSQLschema="false" sqlMaxLimit="100"&gt;</w:t>
            </w:r>
          </w:p>
          <w:p w14:paraId="3EBBC9B0" w14:textId="77777777" w:rsidR="000D75E9" w:rsidRDefault="000D75E9" w:rsidP="00073B7A">
            <w:pPr>
              <w:ind w:firstLineChars="0" w:firstLine="0"/>
            </w:pPr>
            <w:r>
              <w:tab/>
              <w:t>&lt;table name="t_user" dataNode="dn1,dn2,dn3,dn4" rule="auto-sharding-long" /&gt;</w:t>
            </w:r>
            <w:r>
              <w:tab/>
            </w:r>
          </w:p>
          <w:p w14:paraId="45352E24" w14:textId="77777777" w:rsidR="000D75E9" w:rsidRDefault="000D75E9" w:rsidP="00073B7A">
            <w:pPr>
              <w:ind w:firstLineChars="0" w:firstLine="0"/>
            </w:pPr>
            <w:r>
              <w:tab/>
              <w:t>&lt;table name="t_account" dataNode="dn1,dn2,dn3,dn4" rule="num-rule" /&gt;</w:t>
            </w:r>
            <w:r>
              <w:tab/>
            </w:r>
          </w:p>
          <w:p w14:paraId="243806AD" w14:textId="77777777" w:rsidR="000D75E9" w:rsidRPr="00EC32A8" w:rsidRDefault="000D75E9" w:rsidP="00073B7A">
            <w:pPr>
              <w:ind w:firstLineChars="0" w:firstLine="0"/>
              <w:rPr>
                <w:color w:val="FFC000"/>
              </w:rPr>
            </w:pPr>
            <w:r>
              <w:tab/>
            </w:r>
            <w:r w:rsidRPr="00EC32A8">
              <w:rPr>
                <w:color w:val="FFC000"/>
              </w:rPr>
              <w:t>&lt;table name="t_car" dataNode="dn1,dn2,dn3,dn4" rule="str-rule" /&gt;</w:t>
            </w:r>
            <w:r w:rsidRPr="00EC32A8">
              <w:rPr>
                <w:color w:val="FFC000"/>
              </w:rPr>
              <w:tab/>
            </w:r>
          </w:p>
          <w:p w14:paraId="1464EE65" w14:textId="77777777" w:rsidR="000D75E9" w:rsidRDefault="000D75E9" w:rsidP="00073B7A">
            <w:pPr>
              <w:ind w:firstLineChars="0" w:firstLine="0"/>
            </w:pPr>
            <w:r>
              <w:t>&lt;/schema&gt;</w:t>
            </w:r>
          </w:p>
        </w:tc>
      </w:tr>
    </w:tbl>
    <w:p w14:paraId="31F3DC3F" w14:textId="77777777" w:rsidR="000D75E9" w:rsidRPr="00D11EC7" w:rsidRDefault="000D75E9" w:rsidP="000D75E9">
      <w:pPr>
        <w:ind w:firstLine="420"/>
      </w:pPr>
    </w:p>
    <w:p w14:paraId="6C8CA7CF" w14:textId="3D508AFE" w:rsidR="00E1479D" w:rsidRDefault="00FB7FE8" w:rsidP="009D3AC1">
      <w:pPr>
        <w:pStyle w:val="3"/>
        <w:ind w:firstLine="420"/>
      </w:pPr>
      <w:r>
        <w:t>rule.xml</w:t>
      </w:r>
    </w:p>
    <w:tbl>
      <w:tblPr>
        <w:tblStyle w:val="ab"/>
        <w:tblW w:w="0" w:type="auto"/>
        <w:tblLook w:val="04A0" w:firstRow="1" w:lastRow="0" w:firstColumn="1" w:lastColumn="0" w:noHBand="0" w:noVBand="1"/>
      </w:tblPr>
      <w:tblGrid>
        <w:gridCol w:w="8296"/>
      </w:tblGrid>
      <w:tr w:rsidR="00FB7FE8" w14:paraId="259A0CD7" w14:textId="77777777" w:rsidTr="00FB7FE8">
        <w:tc>
          <w:tcPr>
            <w:tcW w:w="8296" w:type="dxa"/>
          </w:tcPr>
          <w:p w14:paraId="4892EAAD" w14:textId="77777777" w:rsidR="00FB7FE8" w:rsidRDefault="00FB7FE8" w:rsidP="00FB7FE8">
            <w:pPr>
              <w:ind w:firstLineChars="0" w:firstLine="0"/>
            </w:pPr>
            <w:r>
              <w:t>&lt;tableRule name="str-rule"&gt;</w:t>
            </w:r>
          </w:p>
          <w:p w14:paraId="4741D619" w14:textId="77777777" w:rsidR="00FB7FE8" w:rsidRDefault="00FB7FE8" w:rsidP="00FB7FE8">
            <w:pPr>
              <w:ind w:firstLineChars="0" w:firstLine="0"/>
            </w:pPr>
            <w:r>
              <w:t xml:space="preserve">        &lt;rule&gt;</w:t>
            </w:r>
          </w:p>
          <w:p w14:paraId="43BF6276" w14:textId="77777777" w:rsidR="00FB7FE8" w:rsidRDefault="00FB7FE8" w:rsidP="00FB7FE8">
            <w:pPr>
              <w:ind w:firstLineChars="0" w:firstLine="0"/>
            </w:pPr>
            <w:r>
              <w:t xml:space="preserve">            &lt;columns&gt;id&lt;/columns&gt;</w:t>
            </w:r>
          </w:p>
          <w:p w14:paraId="2031197E" w14:textId="417E422C" w:rsidR="00FB7FE8" w:rsidRDefault="00FB7FE8" w:rsidP="00FB7FE8">
            <w:pPr>
              <w:ind w:firstLineChars="0" w:firstLine="0"/>
            </w:pPr>
            <w:r>
              <w:t xml:space="preserve">            &lt;algorithm&gt;jump-consistent-hash&lt;/algorithm&gt;</w:t>
            </w:r>
            <w:r w:rsidR="00B75BF3">
              <w:t xml:space="preserve"> </w:t>
            </w:r>
            <w:r w:rsidR="00B75BF3">
              <w:rPr>
                <w:rFonts w:hint="eastAsia"/>
              </w:rPr>
              <w:t>/</w:t>
            </w:r>
            <w:r w:rsidR="00B75BF3">
              <w:t>/</w:t>
            </w:r>
            <w:r w:rsidR="00EA4F30">
              <w:rPr>
                <w:rFonts w:hint="eastAsia"/>
              </w:rPr>
              <w:t>指向算法</w:t>
            </w:r>
          </w:p>
          <w:p w14:paraId="16ABBB56" w14:textId="77777777" w:rsidR="00FB7FE8" w:rsidRDefault="00FB7FE8" w:rsidP="00FB7FE8">
            <w:pPr>
              <w:ind w:firstLineChars="0" w:firstLine="0"/>
            </w:pPr>
            <w:r>
              <w:t xml:space="preserve">        &lt;/rule&gt;</w:t>
            </w:r>
          </w:p>
          <w:p w14:paraId="081EEDEB" w14:textId="1F89BB6F" w:rsidR="00FB7FE8" w:rsidRDefault="00FB7FE8" w:rsidP="00FB7FE8">
            <w:pPr>
              <w:ind w:firstLineChars="0" w:firstLine="0"/>
            </w:pPr>
            <w:r>
              <w:t xml:space="preserve">  &lt;/tableRule&gt;</w:t>
            </w:r>
          </w:p>
        </w:tc>
      </w:tr>
    </w:tbl>
    <w:p w14:paraId="55F0F58F" w14:textId="2AE71A08" w:rsidR="00FB7FE8" w:rsidRDefault="00102FE4" w:rsidP="009D3AC1">
      <w:pPr>
        <w:pStyle w:val="3"/>
        <w:ind w:firstLine="420"/>
      </w:pPr>
      <w:r>
        <w:rPr>
          <w:rFonts w:hint="eastAsia"/>
        </w:rPr>
        <w:t>创建表</w:t>
      </w:r>
    </w:p>
    <w:tbl>
      <w:tblPr>
        <w:tblStyle w:val="ab"/>
        <w:tblW w:w="0" w:type="auto"/>
        <w:tblLook w:val="04A0" w:firstRow="1" w:lastRow="0" w:firstColumn="1" w:lastColumn="0" w:noHBand="0" w:noVBand="1"/>
      </w:tblPr>
      <w:tblGrid>
        <w:gridCol w:w="8296"/>
      </w:tblGrid>
      <w:tr w:rsidR="00E64EC3" w14:paraId="31183490" w14:textId="77777777" w:rsidTr="00E64EC3">
        <w:tc>
          <w:tcPr>
            <w:tcW w:w="8296" w:type="dxa"/>
          </w:tcPr>
          <w:p w14:paraId="75DF6A62" w14:textId="77777777" w:rsidR="00E64EC3" w:rsidRDefault="00E64EC3" w:rsidP="00E64EC3">
            <w:pPr>
              <w:ind w:firstLineChars="0" w:firstLine="0"/>
            </w:pPr>
            <w:r>
              <w:t>CREATE TABLE `t_car` (</w:t>
            </w:r>
          </w:p>
          <w:p w14:paraId="170133C1" w14:textId="77777777" w:rsidR="00E64EC3" w:rsidRDefault="00E64EC3" w:rsidP="00E64EC3">
            <w:pPr>
              <w:ind w:firstLineChars="0" w:firstLine="0"/>
            </w:pPr>
            <w:r>
              <w:t>`id` varchar(20) CHARACTER SET utf8 COLLATE utf8_general_ci NOT NULL,</w:t>
            </w:r>
          </w:p>
          <w:p w14:paraId="242B3A39" w14:textId="77777777" w:rsidR="00E64EC3" w:rsidRDefault="00E64EC3" w:rsidP="00E64EC3">
            <w:pPr>
              <w:ind w:firstLineChars="0" w:firstLine="0"/>
            </w:pPr>
            <w:r>
              <w:t>`car_type` varchar(255) CHARACTER SET utf8 COLLATE utf8_general_ci NULL DEFAULT NULL,</w:t>
            </w:r>
          </w:p>
          <w:p w14:paraId="29655EA5" w14:textId="77777777" w:rsidR="00E64EC3" w:rsidRDefault="00E64EC3" w:rsidP="00E64EC3">
            <w:pPr>
              <w:ind w:firstLineChars="0" w:firstLine="0"/>
            </w:pPr>
            <w:r>
              <w:t>`car_name` varchar(255) CHARACTER SET utf8 COLLATE utf8_general_ci NULL DEFAULT NULL,</w:t>
            </w:r>
          </w:p>
          <w:p w14:paraId="30ECB3CA" w14:textId="77777777" w:rsidR="00E64EC3" w:rsidRDefault="00E64EC3" w:rsidP="00E64EC3">
            <w:pPr>
              <w:ind w:firstLineChars="0" w:firstLine="0"/>
            </w:pPr>
            <w:r>
              <w:t>PRIMARY KEY (`id`) USING BTREE</w:t>
            </w:r>
          </w:p>
          <w:p w14:paraId="317D5AFC" w14:textId="03BA09AE" w:rsidR="00E64EC3" w:rsidRDefault="00E64EC3" w:rsidP="00E64EC3">
            <w:pPr>
              <w:ind w:firstLineChars="0" w:firstLine="0"/>
            </w:pPr>
            <w:r>
              <w:t>) ENGINE = InnoDB CHARACTER SET = utf8 COLLATE = utf8_general_ci ROW_FORMAT = Dynamic;</w:t>
            </w:r>
          </w:p>
        </w:tc>
      </w:tr>
    </w:tbl>
    <w:p w14:paraId="7EDE7F31" w14:textId="77777777" w:rsidR="00912F31" w:rsidRPr="00912F31" w:rsidRDefault="00912F31" w:rsidP="00912F31">
      <w:pPr>
        <w:ind w:firstLine="420"/>
      </w:pPr>
    </w:p>
    <w:p w14:paraId="5A85AFF5" w14:textId="4DF9766B" w:rsidR="00BE6822" w:rsidRDefault="00C9498B" w:rsidP="009D3AC1">
      <w:pPr>
        <w:pStyle w:val="3"/>
        <w:ind w:firstLine="420"/>
      </w:pPr>
      <w:r>
        <w:rPr>
          <w:rFonts w:hint="eastAsia"/>
        </w:rPr>
        <w:t>插入数据</w:t>
      </w:r>
    </w:p>
    <w:tbl>
      <w:tblPr>
        <w:tblStyle w:val="ab"/>
        <w:tblW w:w="0" w:type="auto"/>
        <w:tblLook w:val="04A0" w:firstRow="1" w:lastRow="0" w:firstColumn="1" w:lastColumn="0" w:noHBand="0" w:noVBand="1"/>
      </w:tblPr>
      <w:tblGrid>
        <w:gridCol w:w="8296"/>
      </w:tblGrid>
      <w:tr w:rsidR="003E089B" w14:paraId="45B858CD" w14:textId="77777777" w:rsidTr="003E089B">
        <w:tc>
          <w:tcPr>
            <w:tcW w:w="8296" w:type="dxa"/>
          </w:tcPr>
          <w:p w14:paraId="5B02D166" w14:textId="2B1D1DCD" w:rsidR="003E089B" w:rsidRDefault="003E089B" w:rsidP="003E089B">
            <w:pPr>
              <w:ind w:firstLineChars="0" w:firstLine="0"/>
            </w:pPr>
            <w:r>
              <w:t>INSERT INTO t_car(id,car_type,car_name) VALUES("stitch","bwm","sx")</w:t>
            </w:r>
            <w:r w:rsidR="00744D82">
              <w:t xml:space="preserve"> </w:t>
            </w:r>
            <w:r w:rsidR="00071D5B">
              <w:t xml:space="preserve">  </w:t>
            </w:r>
            <w:r w:rsidR="00744D82">
              <w:rPr>
                <w:rFonts w:hint="eastAsia"/>
              </w:rPr>
              <w:t>/</w:t>
            </w:r>
            <w:r w:rsidR="00744D82">
              <w:t>/</w:t>
            </w:r>
            <w:r w:rsidR="00682E63">
              <w:t>db1</w:t>
            </w:r>
            <w:r w:rsidR="00682E63">
              <w:rPr>
                <w:rFonts w:hint="eastAsia"/>
              </w:rPr>
              <w:t>中</w:t>
            </w:r>
          </w:p>
          <w:p w14:paraId="16280FF9" w14:textId="2F70D645" w:rsidR="003E089B" w:rsidRDefault="003E089B" w:rsidP="003E089B">
            <w:pPr>
              <w:ind w:firstLineChars="0" w:firstLine="0"/>
            </w:pPr>
            <w:r>
              <w:t>INSERT INTO t_car(id,car_type,car_name) VALUES("sugar","bwm","sx")</w:t>
            </w:r>
            <w:r w:rsidR="00071D5B">
              <w:t xml:space="preserve">   </w:t>
            </w:r>
            <w:r w:rsidR="00071D5B">
              <w:rPr>
                <w:rFonts w:hint="eastAsia"/>
              </w:rPr>
              <w:t>/</w:t>
            </w:r>
            <w:r w:rsidR="00071D5B">
              <w:t>/db2</w:t>
            </w:r>
            <w:r w:rsidR="00071D5B">
              <w:rPr>
                <w:rFonts w:hint="eastAsia"/>
              </w:rPr>
              <w:t>中</w:t>
            </w:r>
          </w:p>
          <w:p w14:paraId="19F975BD" w14:textId="4788A741" w:rsidR="003E089B" w:rsidRDefault="003E089B" w:rsidP="003E089B">
            <w:pPr>
              <w:ind w:firstLineChars="0" w:firstLine="0"/>
            </w:pPr>
            <w:r>
              <w:t>INSERT INTO t_car(id,car_type,car_name) VALUES("wolves","bwm","sx")</w:t>
            </w:r>
            <w:r w:rsidR="00610417">
              <w:t xml:space="preserve">  </w:t>
            </w:r>
            <w:r w:rsidR="00610417">
              <w:rPr>
                <w:rFonts w:hint="eastAsia"/>
              </w:rPr>
              <w:t>/</w:t>
            </w:r>
            <w:r w:rsidR="00610417">
              <w:t>/db</w:t>
            </w:r>
            <w:r w:rsidR="00F838A0">
              <w:t>3</w:t>
            </w:r>
            <w:r w:rsidR="00610417">
              <w:rPr>
                <w:rFonts w:hint="eastAsia"/>
              </w:rPr>
              <w:t>中</w:t>
            </w:r>
          </w:p>
          <w:p w14:paraId="19394929" w14:textId="17CED10F" w:rsidR="003E089B" w:rsidRDefault="003E089B" w:rsidP="003E089B">
            <w:pPr>
              <w:ind w:firstLineChars="0" w:firstLine="0"/>
            </w:pPr>
            <w:r>
              <w:lastRenderedPageBreak/>
              <w:t>INSERT INTO t_car(id,car_type,car_name) VALUES("baby","bwm","sx")</w:t>
            </w:r>
            <w:r w:rsidR="0091081F">
              <w:t xml:space="preserve">    </w:t>
            </w:r>
            <w:r w:rsidR="0091081F">
              <w:rPr>
                <w:rFonts w:hint="eastAsia"/>
              </w:rPr>
              <w:t>/</w:t>
            </w:r>
            <w:r w:rsidR="0091081F">
              <w:t>/db3</w:t>
            </w:r>
            <w:r w:rsidR="0091081F">
              <w:rPr>
                <w:rFonts w:hint="eastAsia"/>
              </w:rPr>
              <w:t>中</w:t>
            </w:r>
          </w:p>
        </w:tc>
      </w:tr>
    </w:tbl>
    <w:p w14:paraId="7640C80D" w14:textId="77777777" w:rsidR="003E089B" w:rsidRPr="003E089B" w:rsidRDefault="003E089B" w:rsidP="003E089B">
      <w:pPr>
        <w:ind w:firstLine="420"/>
      </w:pPr>
    </w:p>
    <w:p w14:paraId="4FAAB28B" w14:textId="56309907" w:rsidR="004066CE" w:rsidRDefault="00356CAD" w:rsidP="00356CAD">
      <w:pPr>
        <w:pStyle w:val="2"/>
      </w:pPr>
      <w:r>
        <w:rPr>
          <w:rFonts w:hint="eastAsia"/>
        </w:rPr>
        <w:t>设置主键自增</w:t>
      </w:r>
    </w:p>
    <w:p w14:paraId="216B95E9" w14:textId="282D6B7F" w:rsidR="00356CAD" w:rsidRDefault="00356CAD" w:rsidP="009D3AC1">
      <w:pPr>
        <w:pStyle w:val="3"/>
        <w:ind w:firstLine="420"/>
      </w:pPr>
      <w:r>
        <w:rPr>
          <w:rFonts w:hint="eastAsia"/>
        </w:rPr>
        <w:t>schema</w:t>
      </w:r>
      <w:r>
        <w:t>.</w:t>
      </w:r>
      <w:r>
        <w:rPr>
          <w:rFonts w:hint="eastAsia"/>
        </w:rPr>
        <w:t>xml</w:t>
      </w:r>
    </w:p>
    <w:tbl>
      <w:tblPr>
        <w:tblStyle w:val="ab"/>
        <w:tblW w:w="0" w:type="auto"/>
        <w:tblLook w:val="04A0" w:firstRow="1" w:lastRow="0" w:firstColumn="1" w:lastColumn="0" w:noHBand="0" w:noVBand="1"/>
      </w:tblPr>
      <w:tblGrid>
        <w:gridCol w:w="8296"/>
      </w:tblGrid>
      <w:tr w:rsidR="00356CAD" w14:paraId="111F4A33" w14:textId="77777777" w:rsidTr="00356CAD">
        <w:tc>
          <w:tcPr>
            <w:tcW w:w="8296" w:type="dxa"/>
          </w:tcPr>
          <w:p w14:paraId="7BFF052E" w14:textId="77777777" w:rsidR="00356CAD" w:rsidRDefault="00356CAD" w:rsidP="00356CAD">
            <w:pPr>
              <w:ind w:firstLineChars="0" w:firstLine="0"/>
            </w:pPr>
            <w:r>
              <w:t>schema name="v_db" checkSQLschema="false" sqlMaxLimit="100"&gt;</w:t>
            </w:r>
          </w:p>
          <w:p w14:paraId="0176BB89" w14:textId="45FCB203" w:rsidR="00356CAD" w:rsidRDefault="00356CAD" w:rsidP="00356CAD">
            <w:pPr>
              <w:ind w:firstLineChars="0" w:firstLine="0"/>
            </w:pPr>
            <w:r>
              <w:tab/>
              <w:t>&lt;table name="t_user" dataNode="dn1,dn2,dn3,dn4" rule="auto-sharding-long" /&gt;</w:t>
            </w:r>
            <w:r>
              <w:tab/>
            </w:r>
          </w:p>
          <w:p w14:paraId="43053A21" w14:textId="0A45F1B0" w:rsidR="00356CAD" w:rsidRDefault="00356CAD" w:rsidP="00356CAD">
            <w:pPr>
              <w:ind w:firstLineChars="0" w:firstLine="0"/>
            </w:pPr>
            <w:r>
              <w:tab/>
              <w:t>&lt;table name="t_account" dataNode="dn1,dn2,dn3,dn4" rule="num-rule" /&gt;</w:t>
            </w:r>
            <w:r>
              <w:tab/>
            </w:r>
          </w:p>
          <w:p w14:paraId="3A93E925" w14:textId="3855A330" w:rsidR="00356CAD" w:rsidRDefault="00356CAD" w:rsidP="00356CAD">
            <w:pPr>
              <w:ind w:firstLineChars="0" w:firstLine="0"/>
            </w:pPr>
            <w:r>
              <w:tab/>
              <w:t>&lt;table name="t_car" dataNode="dn1,dn2,dn3,dn4" rule="str-rule" /&gt;</w:t>
            </w:r>
            <w:r>
              <w:tab/>
            </w:r>
          </w:p>
          <w:p w14:paraId="7E91C52B" w14:textId="4DEE4183" w:rsidR="00D14337" w:rsidRDefault="00356CAD" w:rsidP="00356CAD">
            <w:pPr>
              <w:ind w:firstLineChars="0" w:firstLine="0"/>
            </w:pPr>
            <w:r>
              <w:tab/>
              <w:t>&lt;table name="t_student" dataNode="dn1,dn2,dn3,dn4"  primaryKey="id" autoIncrement="true"  rule="auto-sharding-long" /&gt;</w:t>
            </w:r>
            <w:r>
              <w:tab/>
            </w:r>
          </w:p>
          <w:p w14:paraId="461AE711" w14:textId="311F7E08" w:rsidR="00356CAD" w:rsidRDefault="00356CAD" w:rsidP="00356CAD">
            <w:pPr>
              <w:ind w:firstLineChars="0" w:firstLine="0"/>
            </w:pPr>
            <w:r>
              <w:tab/>
              <w:t>&lt;/schema&gt;</w:t>
            </w:r>
          </w:p>
        </w:tc>
      </w:tr>
    </w:tbl>
    <w:p w14:paraId="7181A939" w14:textId="6EFDED80" w:rsidR="00356CAD" w:rsidRDefault="00301337" w:rsidP="00356CAD">
      <w:pPr>
        <w:ind w:firstLine="420"/>
      </w:pPr>
      <w:r>
        <w:t>primaryKey:</w:t>
      </w:r>
      <w:r w:rsidR="009222B8">
        <w:rPr>
          <w:rFonts w:hint="eastAsia"/>
        </w:rPr>
        <w:t>设置主键的</w:t>
      </w:r>
      <w:r w:rsidR="005C6FDD">
        <w:rPr>
          <w:rFonts w:hint="eastAsia"/>
        </w:rPr>
        <w:t>的字段。</w:t>
      </w:r>
    </w:p>
    <w:p w14:paraId="11C38D7A" w14:textId="6811EF1F" w:rsidR="00EA29B7" w:rsidRDefault="00EA29B7" w:rsidP="00356CAD">
      <w:pPr>
        <w:ind w:firstLine="420"/>
      </w:pPr>
      <w:r>
        <w:t>autoIncrement</w:t>
      </w:r>
      <w:r>
        <w:rPr>
          <w:rFonts w:hint="eastAsia"/>
        </w:rPr>
        <w:t>：开启自增</w:t>
      </w:r>
    </w:p>
    <w:p w14:paraId="130F729F" w14:textId="52AD08FD" w:rsidR="00073B7A" w:rsidRDefault="00073B7A" w:rsidP="00356CAD">
      <w:pPr>
        <w:ind w:firstLine="420"/>
      </w:pPr>
    </w:p>
    <w:p w14:paraId="533EB9D6" w14:textId="7322C227" w:rsidR="00073B7A" w:rsidRDefault="00073B7A" w:rsidP="009D3AC1">
      <w:pPr>
        <w:pStyle w:val="3"/>
        <w:ind w:firstLine="420"/>
      </w:pPr>
      <w:r>
        <w:rPr>
          <w:rFonts w:hint="eastAsia"/>
        </w:rPr>
        <w:t>设置主键增长的策略</w:t>
      </w:r>
    </w:p>
    <w:p w14:paraId="177F57D8" w14:textId="0D44DBB7" w:rsidR="00073B7A" w:rsidRDefault="00C43921" w:rsidP="00073B7A">
      <w:pPr>
        <w:ind w:firstLine="420"/>
      </w:pPr>
      <w:r>
        <w:rPr>
          <w:rFonts w:hint="eastAsia"/>
        </w:rPr>
        <w:t>在</w:t>
      </w:r>
      <w:r>
        <w:rPr>
          <w:rFonts w:hint="eastAsia"/>
        </w:rPr>
        <w:t>server</w:t>
      </w:r>
      <w:r>
        <w:t>.</w:t>
      </w:r>
      <w:r>
        <w:rPr>
          <w:rFonts w:hint="eastAsia"/>
        </w:rPr>
        <w:t>xml</w:t>
      </w:r>
      <w:r>
        <w:rPr>
          <w:rFonts w:hint="eastAsia"/>
        </w:rPr>
        <w:t>中</w:t>
      </w:r>
    </w:p>
    <w:p w14:paraId="25ADA717" w14:textId="784FAC48" w:rsidR="00C43921" w:rsidRDefault="00C43921" w:rsidP="00073B7A">
      <w:pPr>
        <w:ind w:firstLine="420"/>
      </w:pPr>
      <w:r>
        <w:tab/>
      </w:r>
      <w:r w:rsidRPr="00C43921">
        <w:t>&lt;property name="sequnceHandlerType"&gt;2&lt;/property&gt;</w:t>
      </w:r>
    </w:p>
    <w:p w14:paraId="239150ED" w14:textId="153DC69B" w:rsidR="00EB33C6" w:rsidRDefault="00EB33C6" w:rsidP="00073B7A">
      <w:pPr>
        <w:ind w:firstLine="420"/>
      </w:pPr>
      <w:r>
        <w:rPr>
          <w:rFonts w:hint="eastAsia"/>
        </w:rPr>
        <w:t>将属性值修改为</w:t>
      </w:r>
      <w:r>
        <w:rPr>
          <w:rFonts w:hint="eastAsia"/>
        </w:rPr>
        <w:t>0:</w:t>
      </w:r>
      <w:r>
        <w:rPr>
          <w:rFonts w:hint="eastAsia"/>
        </w:rPr>
        <w:t>，设置为读取本地文件的方式：</w:t>
      </w:r>
    </w:p>
    <w:p w14:paraId="25CE8AD7" w14:textId="63670CB5" w:rsidR="008E3F38" w:rsidRDefault="008E3F38" w:rsidP="008E3F38">
      <w:pPr>
        <w:ind w:firstLine="420"/>
      </w:pPr>
      <w:r>
        <w:tab/>
      </w:r>
      <w:r w:rsidRPr="00C43921">
        <w:t>&lt;property name="sequnceHandlerType"&gt;</w:t>
      </w:r>
      <w:r>
        <w:t>0</w:t>
      </w:r>
      <w:r w:rsidRPr="00C43921">
        <w:t>&lt;/property&gt;</w:t>
      </w:r>
    </w:p>
    <w:p w14:paraId="4BDB59CC" w14:textId="540E77B8" w:rsidR="000D0D57" w:rsidRDefault="000D0D57" w:rsidP="008E3F38">
      <w:pPr>
        <w:ind w:firstLine="420"/>
      </w:pPr>
      <w:r>
        <w:rPr>
          <w:rFonts w:hint="eastAsia"/>
        </w:rPr>
        <w:t>本地文件的位置：</w:t>
      </w:r>
      <w:r w:rsidR="00FC58A4" w:rsidRPr="00FC58A4">
        <w:t>/usr/local/mycat/mycat/conf</w:t>
      </w:r>
      <w:r w:rsidR="00C309DE">
        <w:t xml:space="preserve">  </w:t>
      </w:r>
      <w:r w:rsidR="00D3768B" w:rsidRPr="00D3768B">
        <w:t>sequence_conf.properties</w:t>
      </w:r>
    </w:p>
    <w:tbl>
      <w:tblPr>
        <w:tblStyle w:val="ab"/>
        <w:tblW w:w="0" w:type="auto"/>
        <w:tblLook w:val="04A0" w:firstRow="1" w:lastRow="0" w:firstColumn="1" w:lastColumn="0" w:noHBand="0" w:noVBand="1"/>
      </w:tblPr>
      <w:tblGrid>
        <w:gridCol w:w="8296"/>
      </w:tblGrid>
      <w:tr w:rsidR="00C079C5" w14:paraId="0C911FBF" w14:textId="77777777" w:rsidTr="00C079C5">
        <w:tc>
          <w:tcPr>
            <w:tcW w:w="8296" w:type="dxa"/>
          </w:tcPr>
          <w:p w14:paraId="37C77027" w14:textId="77777777" w:rsidR="00C4524D" w:rsidRDefault="00C4524D" w:rsidP="00C4524D">
            <w:pPr>
              <w:ind w:firstLineChars="0" w:firstLine="0"/>
            </w:pPr>
            <w:r>
              <w:t>T_STUDENT.HISIDS=</w:t>
            </w:r>
          </w:p>
          <w:p w14:paraId="79265E08" w14:textId="7C1E83FD" w:rsidR="00C4524D" w:rsidRDefault="00C4524D" w:rsidP="00C4524D">
            <w:pPr>
              <w:ind w:firstLineChars="0" w:firstLine="0"/>
            </w:pPr>
            <w:r>
              <w:t xml:space="preserve">T_STUDENT.MINID=1        </w:t>
            </w:r>
            <w:r>
              <w:rPr>
                <w:rFonts w:hint="eastAsia"/>
              </w:rPr>
              <w:t>/</w:t>
            </w:r>
            <w:r>
              <w:t>/</w:t>
            </w:r>
            <w:r w:rsidR="007D3724">
              <w:rPr>
                <w:rFonts w:hint="eastAsia"/>
              </w:rPr>
              <w:t>起始</w:t>
            </w:r>
            <w:r>
              <w:rPr>
                <w:rFonts w:hint="eastAsia"/>
              </w:rPr>
              <w:t>的位置</w:t>
            </w:r>
          </w:p>
          <w:p w14:paraId="4FF25F41" w14:textId="0217CD84" w:rsidR="00C4524D" w:rsidRDefault="00C4524D" w:rsidP="00C4524D">
            <w:pPr>
              <w:ind w:firstLineChars="0" w:firstLine="0"/>
            </w:pPr>
            <w:r>
              <w:t>T_STUDENT.MAXID=</w:t>
            </w:r>
            <w:r w:rsidR="000D3AC4">
              <w:t>1000000</w:t>
            </w:r>
            <w:r w:rsidR="001D6610">
              <w:t xml:space="preserve"> </w:t>
            </w:r>
            <w:r w:rsidR="001D6610">
              <w:rPr>
                <w:rFonts w:hint="eastAsia"/>
              </w:rPr>
              <w:t>/</w:t>
            </w:r>
            <w:r w:rsidR="001D6610">
              <w:t>/</w:t>
            </w:r>
            <w:r w:rsidR="001D6610">
              <w:rPr>
                <w:rFonts w:hint="eastAsia"/>
              </w:rPr>
              <w:t>最大的序号</w:t>
            </w:r>
            <w:r w:rsidR="007C5674">
              <w:rPr>
                <w:rFonts w:hint="eastAsia"/>
              </w:rPr>
              <w:t>，没有意义，但是必须设置。</w:t>
            </w:r>
          </w:p>
          <w:p w14:paraId="1C1FD73E" w14:textId="76D0F116" w:rsidR="00C079C5" w:rsidRPr="00C4524D" w:rsidRDefault="00C4524D" w:rsidP="00C079C5">
            <w:pPr>
              <w:ind w:firstLineChars="0" w:firstLine="0"/>
            </w:pPr>
            <w:r>
              <w:t>T_STUDENT.CURID=</w:t>
            </w:r>
            <w:r w:rsidR="000D3AC4">
              <w:t xml:space="preserve">0 </w:t>
            </w:r>
            <w:r w:rsidR="000D3AC4">
              <w:rPr>
                <w:rFonts w:hint="eastAsia"/>
              </w:rPr>
              <w:t>/</w:t>
            </w:r>
            <w:r w:rsidR="000D3AC4">
              <w:t>/</w:t>
            </w:r>
          </w:p>
        </w:tc>
      </w:tr>
    </w:tbl>
    <w:p w14:paraId="4A139F4A" w14:textId="080F34CC" w:rsidR="00C079C5" w:rsidRDefault="006635F6" w:rsidP="008E3F38">
      <w:pPr>
        <w:ind w:firstLine="420"/>
      </w:pPr>
      <w:r>
        <w:rPr>
          <w:rFonts w:hint="eastAsia"/>
        </w:rPr>
        <w:t>注：表名要大写</w:t>
      </w:r>
    </w:p>
    <w:p w14:paraId="4A6926E3" w14:textId="3F05B5D2" w:rsidR="00AA6F2E" w:rsidRDefault="00AA6F2E" w:rsidP="008E3F38">
      <w:pPr>
        <w:ind w:firstLine="420"/>
      </w:pPr>
    </w:p>
    <w:p w14:paraId="591D0D95" w14:textId="214E52C4" w:rsidR="00AA6F2E" w:rsidRDefault="00E21895" w:rsidP="009D3AC1">
      <w:pPr>
        <w:pStyle w:val="3"/>
        <w:ind w:firstLine="420"/>
      </w:pPr>
      <w:r>
        <w:rPr>
          <w:rFonts w:hint="eastAsia"/>
        </w:rPr>
        <w:t>创建表</w:t>
      </w:r>
    </w:p>
    <w:tbl>
      <w:tblPr>
        <w:tblStyle w:val="ab"/>
        <w:tblW w:w="0" w:type="auto"/>
        <w:tblLook w:val="04A0" w:firstRow="1" w:lastRow="0" w:firstColumn="1" w:lastColumn="0" w:noHBand="0" w:noVBand="1"/>
      </w:tblPr>
      <w:tblGrid>
        <w:gridCol w:w="8296"/>
      </w:tblGrid>
      <w:tr w:rsidR="00E21895" w14:paraId="76B90426" w14:textId="77777777" w:rsidTr="00E21895">
        <w:tc>
          <w:tcPr>
            <w:tcW w:w="8296" w:type="dxa"/>
          </w:tcPr>
          <w:p w14:paraId="3033A329" w14:textId="77777777" w:rsidR="00E21895" w:rsidRDefault="00E21895" w:rsidP="00E21895">
            <w:pPr>
              <w:ind w:firstLineChars="0" w:firstLine="0"/>
            </w:pPr>
            <w:r>
              <w:t>CREATE TABLE `t_student` (</w:t>
            </w:r>
          </w:p>
          <w:p w14:paraId="48073BA7" w14:textId="77777777" w:rsidR="00E21895" w:rsidRDefault="00E21895" w:rsidP="00E21895">
            <w:pPr>
              <w:ind w:firstLineChars="0" w:firstLine="0"/>
            </w:pPr>
            <w:r>
              <w:t>`id` int(11) NOT NULL AUTO_INCREMENT,</w:t>
            </w:r>
          </w:p>
          <w:p w14:paraId="588854C0" w14:textId="77777777" w:rsidR="00E21895" w:rsidRDefault="00E21895" w:rsidP="00E21895">
            <w:pPr>
              <w:ind w:firstLineChars="0" w:firstLine="0"/>
            </w:pPr>
            <w:r>
              <w:t>`name` varchar(255) CHARACTER SET utf8 COLLATE utf8_general_ci NULL DEFAULT NULL,</w:t>
            </w:r>
          </w:p>
          <w:p w14:paraId="012836DA" w14:textId="77777777" w:rsidR="00E21895" w:rsidRDefault="00E21895" w:rsidP="00E21895">
            <w:pPr>
              <w:ind w:firstLineChars="0" w:firstLine="0"/>
            </w:pPr>
            <w:r>
              <w:t>PRIMARY KEY (`id`) USING BTREE</w:t>
            </w:r>
          </w:p>
          <w:p w14:paraId="2433EA87" w14:textId="7ECCE849" w:rsidR="00E21895" w:rsidRDefault="00E21895" w:rsidP="00E21895">
            <w:pPr>
              <w:ind w:firstLineChars="0" w:firstLine="0"/>
            </w:pPr>
            <w:r>
              <w:t>) ENGINE = InnoDB AUTO_INCREMENT = 1 CHARACTER SET = utf8 COLLATE = utf8_general_ci ROW_FORMAT = Dynamic;</w:t>
            </w:r>
          </w:p>
        </w:tc>
      </w:tr>
    </w:tbl>
    <w:p w14:paraId="54C9F687" w14:textId="77777777" w:rsidR="00E21895" w:rsidRPr="00E21895" w:rsidRDefault="00E21895" w:rsidP="00E21895">
      <w:pPr>
        <w:ind w:firstLine="420"/>
      </w:pPr>
    </w:p>
    <w:p w14:paraId="7DF8F807" w14:textId="53502EEF" w:rsidR="008E3F38" w:rsidRPr="00073B7A" w:rsidRDefault="008E3F38" w:rsidP="00073B7A">
      <w:pPr>
        <w:ind w:firstLine="420"/>
      </w:pPr>
    </w:p>
    <w:p w14:paraId="4FB1E8EE" w14:textId="77777777" w:rsidR="007C5D4A" w:rsidRPr="00356CAD" w:rsidRDefault="007C5D4A" w:rsidP="00356CAD">
      <w:pPr>
        <w:ind w:firstLine="420"/>
      </w:pPr>
    </w:p>
    <w:p w14:paraId="35F7A708" w14:textId="77777777" w:rsidR="00100591" w:rsidRPr="00D90ACF" w:rsidRDefault="00100591" w:rsidP="00100591">
      <w:pPr>
        <w:ind w:firstLine="420"/>
      </w:pPr>
    </w:p>
    <w:p w14:paraId="705132CD" w14:textId="46672E44" w:rsidR="00982463" w:rsidRDefault="004913FE" w:rsidP="009D3AC1">
      <w:pPr>
        <w:pStyle w:val="3"/>
        <w:ind w:firstLine="420"/>
      </w:pPr>
      <w:r>
        <w:rPr>
          <w:rFonts w:hint="eastAsia"/>
        </w:rPr>
        <w:lastRenderedPageBreak/>
        <w:t>插入数据</w:t>
      </w:r>
    </w:p>
    <w:tbl>
      <w:tblPr>
        <w:tblStyle w:val="ab"/>
        <w:tblW w:w="0" w:type="auto"/>
        <w:tblLook w:val="04A0" w:firstRow="1" w:lastRow="0" w:firstColumn="1" w:lastColumn="0" w:noHBand="0" w:noVBand="1"/>
      </w:tblPr>
      <w:tblGrid>
        <w:gridCol w:w="8296"/>
      </w:tblGrid>
      <w:tr w:rsidR="004913FE" w14:paraId="4356375A" w14:textId="77777777" w:rsidTr="004913FE">
        <w:tc>
          <w:tcPr>
            <w:tcW w:w="8296" w:type="dxa"/>
          </w:tcPr>
          <w:p w14:paraId="1B3057B6" w14:textId="7BC4D494" w:rsidR="004913FE" w:rsidRDefault="004913FE" w:rsidP="004913FE">
            <w:pPr>
              <w:ind w:firstLineChars="0" w:firstLine="0"/>
            </w:pPr>
            <w:r>
              <w:t>INSERT INTO t_student(NAME) VALUES("sx");</w:t>
            </w:r>
            <w:r w:rsidR="009A2814">
              <w:t xml:space="preserve">   </w:t>
            </w:r>
          </w:p>
          <w:p w14:paraId="28A1A0CF" w14:textId="77777777" w:rsidR="004913FE" w:rsidRDefault="004913FE" w:rsidP="004913FE">
            <w:pPr>
              <w:ind w:firstLineChars="0" w:firstLine="0"/>
            </w:pPr>
            <w:r>
              <w:t>INSERT INTO t_student(NAME) VALUES("sx");</w:t>
            </w:r>
          </w:p>
          <w:p w14:paraId="5BA2E7CF" w14:textId="77777777" w:rsidR="004913FE" w:rsidRDefault="004913FE" w:rsidP="004913FE">
            <w:pPr>
              <w:ind w:firstLineChars="0" w:firstLine="0"/>
            </w:pPr>
            <w:r>
              <w:t>INSERT INTO t_student(NAME) VALUES("sx");</w:t>
            </w:r>
          </w:p>
          <w:p w14:paraId="683138A0" w14:textId="13A3DC66" w:rsidR="004913FE" w:rsidRDefault="004913FE" w:rsidP="004913FE">
            <w:pPr>
              <w:ind w:firstLineChars="0" w:firstLine="0"/>
            </w:pPr>
            <w:r>
              <w:t>INSERT INTO t_student(NAME) VALUES("sx");</w:t>
            </w:r>
          </w:p>
        </w:tc>
      </w:tr>
    </w:tbl>
    <w:p w14:paraId="7F66B30D" w14:textId="5F853FCD" w:rsidR="004913FE" w:rsidRPr="004913FE" w:rsidRDefault="009A2814" w:rsidP="004913FE">
      <w:pPr>
        <w:ind w:firstLine="420"/>
      </w:pPr>
      <w:r>
        <w:rPr>
          <w:rFonts w:hint="eastAsia"/>
        </w:rPr>
        <w:t>结果</w:t>
      </w:r>
      <w:r w:rsidR="009576A5">
        <w:rPr>
          <w:rFonts w:hint="eastAsia"/>
        </w:rPr>
        <w:t>：</w:t>
      </w:r>
    </w:p>
    <w:p w14:paraId="1B59ED39" w14:textId="4087CB3F" w:rsidR="00FA33B6" w:rsidRDefault="009A2814" w:rsidP="009A2814">
      <w:pPr>
        <w:ind w:firstLine="420"/>
        <w:jc w:val="center"/>
      </w:pPr>
      <w:r>
        <w:rPr>
          <w:noProof/>
        </w:rPr>
        <w:drawing>
          <wp:inline distT="0" distB="0" distL="0" distR="0" wp14:anchorId="0942B881" wp14:editId="5FACE98E">
            <wp:extent cx="2301439" cy="1082134"/>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1439" cy="1082134"/>
                    </a:xfrm>
                    <a:prstGeom prst="rect">
                      <a:avLst/>
                    </a:prstGeom>
                  </pic:spPr>
                </pic:pic>
              </a:graphicData>
            </a:graphic>
          </wp:inline>
        </w:drawing>
      </w:r>
    </w:p>
    <w:p w14:paraId="348D071B" w14:textId="4E338FDB" w:rsidR="00261C9E" w:rsidRDefault="00261C9E" w:rsidP="00261C9E">
      <w:pPr>
        <w:pStyle w:val="2"/>
      </w:pPr>
      <w:r>
        <w:rPr>
          <w:rFonts w:hint="eastAsia"/>
        </w:rPr>
        <w:t>多表查询</w:t>
      </w:r>
    </w:p>
    <w:tbl>
      <w:tblPr>
        <w:tblStyle w:val="ab"/>
        <w:tblW w:w="0" w:type="auto"/>
        <w:tblLook w:val="04A0" w:firstRow="1" w:lastRow="0" w:firstColumn="1" w:lastColumn="0" w:noHBand="0" w:noVBand="1"/>
      </w:tblPr>
      <w:tblGrid>
        <w:gridCol w:w="8296"/>
      </w:tblGrid>
      <w:tr w:rsidR="00261C9E" w14:paraId="12E273F0" w14:textId="77777777" w:rsidTr="00261C9E">
        <w:tc>
          <w:tcPr>
            <w:tcW w:w="8296" w:type="dxa"/>
          </w:tcPr>
          <w:p w14:paraId="32C9E1A9" w14:textId="14462B7F" w:rsidR="000B34E1" w:rsidRDefault="00B0734F" w:rsidP="00B0734F">
            <w:pPr>
              <w:ind w:firstLineChars="0" w:firstLine="0"/>
            </w:pPr>
            <w:r>
              <w:t>&lt;schema name="v_db" checkSQLschema="false" sqlMaxLimit="100"&gt;</w:t>
            </w:r>
          </w:p>
          <w:p w14:paraId="71C58EE7" w14:textId="77777777" w:rsidR="00EA1974" w:rsidRDefault="00B0734F" w:rsidP="00B0734F">
            <w:pPr>
              <w:ind w:firstLineChars="0" w:firstLine="0"/>
            </w:pPr>
            <w:r>
              <w:tab/>
            </w:r>
            <w:r>
              <w:tab/>
              <w:t>&lt;table name="hotel" dataNode="dn1,dn2,dn3,dn4"  primaryKey="id" autoIncrement="true"  rule="num-rule" &gt;</w:t>
            </w:r>
            <w:r w:rsidR="000B34E1">
              <w:t xml:space="preserve"> </w:t>
            </w:r>
          </w:p>
          <w:p w14:paraId="7B17C1D5" w14:textId="19796B96" w:rsidR="00B0734F" w:rsidRDefault="00EA1974" w:rsidP="00B0734F">
            <w:pPr>
              <w:ind w:firstLineChars="0" w:firstLine="0"/>
            </w:pPr>
            <w:r>
              <w:t xml:space="preserve">        </w:t>
            </w:r>
            <w:r w:rsidRPr="00D00353">
              <w:rPr>
                <w:color w:val="FF0000"/>
              </w:rPr>
              <w:t xml:space="preserve">    //</w:t>
            </w:r>
            <w:r w:rsidR="00D00353">
              <w:rPr>
                <w:rFonts w:hint="eastAsia"/>
                <w:color w:val="FF0000"/>
              </w:rPr>
              <w:t>使用子表的标签。</w:t>
            </w:r>
          </w:p>
          <w:p w14:paraId="59740C1A" w14:textId="77777777" w:rsidR="00B0734F" w:rsidRDefault="00B0734F" w:rsidP="00B0734F">
            <w:pPr>
              <w:ind w:firstLineChars="0" w:firstLine="0"/>
            </w:pPr>
            <w:r>
              <w:tab/>
            </w:r>
            <w:r>
              <w:tab/>
            </w:r>
            <w:r>
              <w:tab/>
              <w:t>&lt;childTable name="room"   primaryKey="id" autoIncrement="true"  joinKey="hotelid" parentKey="id"/&gt;</w:t>
            </w:r>
            <w:r>
              <w:tab/>
            </w:r>
          </w:p>
          <w:p w14:paraId="540127DF" w14:textId="77777777" w:rsidR="00B0734F" w:rsidRDefault="00B0734F" w:rsidP="00B0734F">
            <w:pPr>
              <w:ind w:firstLineChars="0" w:firstLine="0"/>
            </w:pPr>
            <w:r>
              <w:tab/>
            </w:r>
            <w:r>
              <w:tab/>
              <w:t>&lt;/table&gt;</w:t>
            </w:r>
          </w:p>
          <w:p w14:paraId="606EBA00" w14:textId="65A7F4F7" w:rsidR="00261C9E" w:rsidRDefault="00B0734F" w:rsidP="00B0734F">
            <w:pPr>
              <w:ind w:firstLineChars="0" w:firstLine="0"/>
            </w:pPr>
            <w:r>
              <w:t>&lt;/schema&gt;</w:t>
            </w:r>
          </w:p>
        </w:tc>
      </w:tr>
    </w:tbl>
    <w:p w14:paraId="2B22AAEA" w14:textId="77777777" w:rsidR="00261C9E" w:rsidRPr="00261C9E" w:rsidRDefault="00261C9E" w:rsidP="00261C9E">
      <w:pPr>
        <w:ind w:firstLine="420"/>
      </w:pPr>
    </w:p>
    <w:p w14:paraId="0A857DC9" w14:textId="3E5CD179" w:rsidR="00F903B0" w:rsidRPr="00F903B0" w:rsidRDefault="00F903B0" w:rsidP="00F903B0">
      <w:pPr>
        <w:pStyle w:val="2"/>
      </w:pPr>
      <w:r>
        <w:rPr>
          <w:rFonts w:hint="eastAsia"/>
        </w:rPr>
        <w:t>读写分离的配置</w:t>
      </w:r>
    </w:p>
    <w:p w14:paraId="4DC2ECC0" w14:textId="09DCEF19" w:rsidR="00F903B0" w:rsidRDefault="00F903B0" w:rsidP="009D3AC1">
      <w:pPr>
        <w:pStyle w:val="3"/>
        <w:ind w:firstLine="420"/>
      </w:pPr>
      <w:r>
        <w:rPr>
          <w:rFonts w:hint="eastAsia"/>
        </w:rPr>
        <w:t>Datahost</w:t>
      </w:r>
      <w:r>
        <w:rPr>
          <w:rFonts w:hint="eastAsia"/>
        </w:rPr>
        <w:t>节点的属性和配置</w:t>
      </w:r>
    </w:p>
    <w:tbl>
      <w:tblPr>
        <w:tblStyle w:val="ab"/>
        <w:tblW w:w="8522" w:type="dxa"/>
        <w:tblLayout w:type="fixed"/>
        <w:tblLook w:val="04A0" w:firstRow="1" w:lastRow="0" w:firstColumn="1" w:lastColumn="0" w:noHBand="0" w:noVBand="1"/>
      </w:tblPr>
      <w:tblGrid>
        <w:gridCol w:w="4261"/>
        <w:gridCol w:w="4261"/>
      </w:tblGrid>
      <w:tr w:rsidR="00F903B0" w14:paraId="64879D2B" w14:textId="77777777" w:rsidTr="00B5645A">
        <w:tc>
          <w:tcPr>
            <w:tcW w:w="4261" w:type="dxa"/>
          </w:tcPr>
          <w:p w14:paraId="04FCFFB8" w14:textId="77777777" w:rsidR="00F903B0" w:rsidRDefault="00F903B0" w:rsidP="00B5645A">
            <w:pPr>
              <w:ind w:firstLine="420"/>
            </w:pPr>
            <w:r>
              <w:rPr>
                <w:rFonts w:hint="eastAsia"/>
              </w:rPr>
              <w:t>属性名</w:t>
            </w:r>
          </w:p>
        </w:tc>
        <w:tc>
          <w:tcPr>
            <w:tcW w:w="4261" w:type="dxa"/>
          </w:tcPr>
          <w:p w14:paraId="78EAD8AF" w14:textId="77777777" w:rsidR="00F903B0" w:rsidRDefault="00F903B0" w:rsidP="00B5645A">
            <w:pPr>
              <w:ind w:firstLine="420"/>
            </w:pPr>
            <w:r>
              <w:rPr>
                <w:rFonts w:hint="eastAsia"/>
              </w:rPr>
              <w:t>属性的值</w:t>
            </w:r>
          </w:p>
        </w:tc>
      </w:tr>
      <w:tr w:rsidR="00F903B0" w14:paraId="1FC204BA" w14:textId="77777777" w:rsidTr="00B5645A">
        <w:tc>
          <w:tcPr>
            <w:tcW w:w="4261" w:type="dxa"/>
          </w:tcPr>
          <w:p w14:paraId="41A57488" w14:textId="77777777" w:rsidR="00F903B0" w:rsidRDefault="00F903B0" w:rsidP="00F903B0">
            <w:pPr>
              <w:ind w:firstLine="420"/>
            </w:pPr>
            <w:r w:rsidRPr="00F903B0">
              <w:t>maxCon</w:t>
            </w:r>
          </w:p>
        </w:tc>
        <w:tc>
          <w:tcPr>
            <w:tcW w:w="4261" w:type="dxa"/>
          </w:tcPr>
          <w:p w14:paraId="03744D31" w14:textId="77777777" w:rsidR="00F903B0" w:rsidRDefault="00F903B0" w:rsidP="00F903B0">
            <w:pPr>
              <w:ind w:firstLine="420"/>
            </w:pPr>
            <w:r>
              <w:rPr>
                <w:rFonts w:hint="eastAsia"/>
              </w:rPr>
              <w:t>数据库连接池的最大值（</w:t>
            </w:r>
            <w:r>
              <w:rPr>
                <w:rFonts w:hint="eastAsia"/>
              </w:rPr>
              <w:t>Mycat-&gt;mysql</w:t>
            </w:r>
            <w:r>
              <w:rPr>
                <w:rFonts w:hint="eastAsia"/>
              </w:rPr>
              <w:t>》）</w:t>
            </w:r>
          </w:p>
        </w:tc>
      </w:tr>
      <w:tr w:rsidR="00F903B0" w14:paraId="769DAA46" w14:textId="77777777" w:rsidTr="00B5645A">
        <w:tc>
          <w:tcPr>
            <w:tcW w:w="4261" w:type="dxa"/>
          </w:tcPr>
          <w:p w14:paraId="713C28B0" w14:textId="77777777" w:rsidR="00F903B0" w:rsidRDefault="00F903B0" w:rsidP="00F903B0">
            <w:pPr>
              <w:ind w:firstLine="420"/>
            </w:pPr>
            <w:r w:rsidRPr="00F903B0">
              <w:rPr>
                <w:rFonts w:hint="eastAsia"/>
              </w:rPr>
              <w:t>min</w:t>
            </w:r>
            <w:r w:rsidRPr="00F903B0">
              <w:t>Con</w:t>
            </w:r>
          </w:p>
        </w:tc>
        <w:tc>
          <w:tcPr>
            <w:tcW w:w="4261" w:type="dxa"/>
          </w:tcPr>
          <w:p w14:paraId="2BF1CEF7" w14:textId="77777777" w:rsidR="00F903B0" w:rsidRDefault="00F903B0" w:rsidP="00F903B0">
            <w:pPr>
              <w:ind w:firstLine="420"/>
            </w:pPr>
            <w:r>
              <w:rPr>
                <w:rFonts w:hint="eastAsia"/>
              </w:rPr>
              <w:t>数据库连接池的最小值（</w:t>
            </w:r>
            <w:r>
              <w:rPr>
                <w:rFonts w:hint="eastAsia"/>
              </w:rPr>
              <w:t>Mycat-&gt;mysql</w:t>
            </w:r>
            <w:r>
              <w:rPr>
                <w:rFonts w:hint="eastAsia"/>
              </w:rPr>
              <w:t>》）</w:t>
            </w:r>
          </w:p>
        </w:tc>
      </w:tr>
      <w:tr w:rsidR="00F903B0" w14:paraId="752ECD16" w14:textId="77777777" w:rsidTr="00B5645A">
        <w:tc>
          <w:tcPr>
            <w:tcW w:w="4261" w:type="dxa"/>
          </w:tcPr>
          <w:p w14:paraId="199A49C0" w14:textId="77777777" w:rsidR="00F903B0" w:rsidRPr="00F903B0" w:rsidRDefault="00F903B0" w:rsidP="00F903B0">
            <w:pPr>
              <w:ind w:firstLine="420"/>
            </w:pPr>
            <w:r w:rsidRPr="00F903B0">
              <w:t>balance</w:t>
            </w:r>
          </w:p>
        </w:tc>
        <w:tc>
          <w:tcPr>
            <w:tcW w:w="4261" w:type="dxa"/>
          </w:tcPr>
          <w:p w14:paraId="4F0C0A37" w14:textId="77777777" w:rsidR="00F903B0" w:rsidRDefault="00F903B0" w:rsidP="00F903B0">
            <w:pPr>
              <w:ind w:firstLine="420"/>
            </w:pPr>
            <w:r>
              <w:rPr>
                <w:rFonts w:hint="eastAsia"/>
              </w:rPr>
              <w:t>0</w:t>
            </w:r>
            <w:r>
              <w:rPr>
                <w:rFonts w:hint="eastAsia"/>
              </w:rPr>
              <w:t>：把所有</w:t>
            </w:r>
            <w:r>
              <w:rPr>
                <w:rFonts w:hint="eastAsia"/>
              </w:rPr>
              <w:t>sql</w:t>
            </w:r>
            <w:r>
              <w:rPr>
                <w:rFonts w:hint="eastAsia"/>
              </w:rPr>
              <w:t>（</w:t>
            </w:r>
            <w:r>
              <w:rPr>
                <w:rFonts w:hint="eastAsia"/>
              </w:rPr>
              <w:t>dml+dql</w:t>
            </w:r>
            <w:r>
              <w:rPr>
                <w:rFonts w:hint="eastAsia"/>
              </w:rPr>
              <w:t>）都发现</w:t>
            </w:r>
            <w:r>
              <w:rPr>
                <w:rFonts w:hint="eastAsia"/>
              </w:rPr>
              <w:t>write</w:t>
            </w:r>
            <w:r>
              <w:rPr>
                <w:rFonts w:hint="eastAsia"/>
              </w:rPr>
              <w:t>（</w:t>
            </w:r>
            <w:r>
              <w:rPr>
                <w:rFonts w:hint="eastAsia"/>
              </w:rPr>
              <w:t>master</w:t>
            </w:r>
            <w:r>
              <w:rPr>
                <w:rFonts w:hint="eastAsia"/>
              </w:rPr>
              <w:t>）</w:t>
            </w:r>
          </w:p>
          <w:p w14:paraId="1BF0B40D" w14:textId="77777777" w:rsidR="00F903B0" w:rsidRDefault="00F903B0" w:rsidP="00F903B0">
            <w:pPr>
              <w:ind w:firstLine="420"/>
            </w:pPr>
            <w:r>
              <w:rPr>
                <w:rFonts w:hint="eastAsia"/>
              </w:rPr>
              <w:t>1</w:t>
            </w:r>
            <w:r>
              <w:rPr>
                <w:rFonts w:hint="eastAsia"/>
              </w:rPr>
              <w:t>：全部的读写分离配置</w:t>
            </w:r>
          </w:p>
          <w:p w14:paraId="7C3828EA" w14:textId="77777777" w:rsidR="00F903B0" w:rsidRDefault="00F903B0" w:rsidP="00F903B0">
            <w:pPr>
              <w:ind w:firstLine="420"/>
            </w:pPr>
            <w:r>
              <w:rPr>
                <w:rFonts w:hint="eastAsia"/>
              </w:rPr>
              <w:t>2</w:t>
            </w:r>
            <w:r>
              <w:rPr>
                <w:rFonts w:hint="eastAsia"/>
              </w:rPr>
              <w:t>：所有的读操作在</w:t>
            </w:r>
            <w:r>
              <w:rPr>
                <w:rFonts w:hint="eastAsia"/>
              </w:rPr>
              <w:t xml:space="preserve">W+R </w:t>
            </w:r>
            <w:r>
              <w:rPr>
                <w:rFonts w:hint="eastAsia"/>
              </w:rPr>
              <w:t>随机发</w:t>
            </w:r>
          </w:p>
          <w:p w14:paraId="1186A32E" w14:textId="77777777" w:rsidR="00F903B0" w:rsidRDefault="00F903B0" w:rsidP="00F903B0">
            <w:pPr>
              <w:ind w:firstLine="420"/>
            </w:pPr>
            <w:r>
              <w:rPr>
                <w:rFonts w:hint="eastAsia"/>
              </w:rPr>
              <w:t xml:space="preserve">3: write </w:t>
            </w:r>
            <w:r>
              <w:rPr>
                <w:rFonts w:hint="eastAsia"/>
              </w:rPr>
              <w:t>不参与读的操作</w:t>
            </w:r>
          </w:p>
        </w:tc>
      </w:tr>
      <w:tr w:rsidR="00F903B0" w14:paraId="57E25377" w14:textId="77777777" w:rsidTr="00B5645A">
        <w:tc>
          <w:tcPr>
            <w:tcW w:w="4261" w:type="dxa"/>
          </w:tcPr>
          <w:p w14:paraId="1F7EB9BC" w14:textId="77777777" w:rsidR="00F903B0" w:rsidRPr="00F903B0" w:rsidRDefault="00F903B0" w:rsidP="00F903B0">
            <w:pPr>
              <w:ind w:firstLine="420"/>
            </w:pPr>
            <w:r w:rsidRPr="00F903B0">
              <w:t>writeType</w:t>
            </w:r>
          </w:p>
        </w:tc>
        <w:tc>
          <w:tcPr>
            <w:tcW w:w="4261" w:type="dxa"/>
          </w:tcPr>
          <w:p w14:paraId="5BA814C5" w14:textId="77777777" w:rsidR="00F903B0" w:rsidRDefault="00F903B0" w:rsidP="00F903B0">
            <w:pPr>
              <w:ind w:firstLine="420"/>
            </w:pPr>
            <w:r>
              <w:rPr>
                <w:rFonts w:hint="eastAsia"/>
              </w:rPr>
              <w:t xml:space="preserve">0: </w:t>
            </w:r>
            <w:r>
              <w:rPr>
                <w:rFonts w:hint="eastAsia"/>
              </w:rPr>
              <w:t>有两个</w:t>
            </w:r>
            <w:r>
              <w:rPr>
                <w:rFonts w:hint="eastAsia"/>
              </w:rPr>
              <w:t>writehost</w:t>
            </w:r>
            <w:r>
              <w:rPr>
                <w:rFonts w:hint="eastAsia"/>
              </w:rPr>
              <w:t>，第一个挂了后，可以切换到第二个上面</w:t>
            </w:r>
          </w:p>
          <w:p w14:paraId="5A31C19A" w14:textId="77777777" w:rsidR="00F903B0" w:rsidRDefault="00F903B0" w:rsidP="00F903B0">
            <w:pPr>
              <w:ind w:firstLine="420"/>
            </w:pPr>
            <w:r>
              <w:rPr>
                <w:rFonts w:hint="eastAsia"/>
              </w:rPr>
              <w:t>1</w:t>
            </w:r>
            <w:r>
              <w:rPr>
                <w:rFonts w:hint="eastAsia"/>
              </w:rPr>
              <w:t>：所有的写操作，都随机发给</w:t>
            </w:r>
            <w:r>
              <w:rPr>
                <w:rFonts w:hint="eastAsia"/>
              </w:rPr>
              <w:t>writehost</w:t>
            </w:r>
          </w:p>
          <w:p w14:paraId="41DD0A56" w14:textId="77777777" w:rsidR="00F903B0" w:rsidRDefault="00F903B0" w:rsidP="00F903B0">
            <w:pPr>
              <w:ind w:firstLine="420"/>
            </w:pPr>
          </w:p>
        </w:tc>
      </w:tr>
      <w:tr w:rsidR="00F903B0" w14:paraId="5622FBA6" w14:textId="77777777" w:rsidTr="00B5645A">
        <w:tc>
          <w:tcPr>
            <w:tcW w:w="4261" w:type="dxa"/>
          </w:tcPr>
          <w:p w14:paraId="20A8EE59" w14:textId="77777777" w:rsidR="00F903B0" w:rsidRPr="00F903B0" w:rsidRDefault="00F903B0" w:rsidP="00F903B0">
            <w:pPr>
              <w:ind w:firstLine="420"/>
            </w:pPr>
            <w:r w:rsidRPr="00F903B0">
              <w:lastRenderedPageBreak/>
              <w:t>switchType</w:t>
            </w:r>
          </w:p>
        </w:tc>
        <w:tc>
          <w:tcPr>
            <w:tcW w:w="4261" w:type="dxa"/>
          </w:tcPr>
          <w:p w14:paraId="0BCC9850" w14:textId="77777777" w:rsidR="00F903B0" w:rsidRPr="00F903B0" w:rsidRDefault="00F903B0" w:rsidP="00F903B0">
            <w:pPr>
              <w:ind w:firstLine="420"/>
            </w:pPr>
            <w:r w:rsidRPr="00F903B0">
              <w:t xml:space="preserve">- -1 </w:t>
            </w:r>
            <w:r w:rsidRPr="00F903B0">
              <w:t>表示不自动切换。</w:t>
            </w:r>
            <w:r w:rsidRPr="00F903B0">
              <w:t xml:space="preserve"> </w:t>
            </w:r>
          </w:p>
          <w:p w14:paraId="42FBEF95" w14:textId="77777777" w:rsidR="00F903B0" w:rsidRDefault="00F903B0" w:rsidP="00F903B0">
            <w:pPr>
              <w:ind w:firstLine="420"/>
            </w:pPr>
            <w:r w:rsidRPr="00F903B0">
              <w:t xml:space="preserve">- 1 </w:t>
            </w:r>
            <w:r w:rsidRPr="00F903B0">
              <w:t>默认值，自动切换。</w:t>
            </w:r>
          </w:p>
        </w:tc>
      </w:tr>
    </w:tbl>
    <w:p w14:paraId="7BCD37EB" w14:textId="42CE7E75" w:rsidR="00F903B0" w:rsidRDefault="00F903B0" w:rsidP="00F903B0">
      <w:pPr>
        <w:ind w:firstLine="420"/>
        <w:jc w:val="center"/>
      </w:pPr>
      <w:r>
        <w:rPr>
          <w:noProof/>
        </w:rPr>
        <w:drawing>
          <wp:inline distT="0" distB="0" distL="114300" distR="114300" wp14:anchorId="168991AC" wp14:editId="682A88C9">
            <wp:extent cx="4320000" cy="1491398"/>
            <wp:effectExtent l="0" t="0" r="444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9"/>
                    <a:stretch>
                      <a:fillRect/>
                    </a:stretch>
                  </pic:blipFill>
                  <pic:spPr>
                    <a:xfrm>
                      <a:off x="0" y="0"/>
                      <a:ext cx="4320000" cy="1491398"/>
                    </a:xfrm>
                    <a:prstGeom prst="rect">
                      <a:avLst/>
                    </a:prstGeom>
                    <a:noFill/>
                    <a:ln w="9525">
                      <a:noFill/>
                    </a:ln>
                  </pic:spPr>
                </pic:pic>
              </a:graphicData>
            </a:graphic>
          </wp:inline>
        </w:drawing>
      </w:r>
    </w:p>
    <w:p w14:paraId="06D61684" w14:textId="77777777" w:rsidR="00F903B0" w:rsidRPr="00F903B0" w:rsidRDefault="00F903B0" w:rsidP="00F903B0">
      <w:pPr>
        <w:ind w:firstLine="420"/>
        <w:jc w:val="center"/>
      </w:pPr>
    </w:p>
    <w:p w14:paraId="1A15489F" w14:textId="77777777" w:rsidR="00FA33B6" w:rsidRDefault="00FA33B6" w:rsidP="00F903B0">
      <w:pPr>
        <w:ind w:firstLine="420"/>
      </w:pPr>
    </w:p>
    <w:p w14:paraId="371BB080" w14:textId="75019FD4" w:rsidR="00FA33B6" w:rsidRDefault="00F903B0" w:rsidP="00F91E0F">
      <w:pPr>
        <w:ind w:firstLine="420"/>
      </w:pPr>
      <w:r>
        <w:rPr>
          <w:noProof/>
        </w:rPr>
        <w:drawing>
          <wp:inline distT="0" distB="0" distL="114300" distR="114300" wp14:anchorId="5A5D7855" wp14:editId="4EDE3982">
            <wp:extent cx="4072890" cy="1713230"/>
            <wp:effectExtent l="0" t="0" r="3810" b="12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0"/>
                    <a:stretch>
                      <a:fillRect/>
                    </a:stretch>
                  </pic:blipFill>
                  <pic:spPr>
                    <a:xfrm>
                      <a:off x="0" y="0"/>
                      <a:ext cx="4072890" cy="1713230"/>
                    </a:xfrm>
                    <a:prstGeom prst="rect">
                      <a:avLst/>
                    </a:prstGeom>
                    <a:noFill/>
                    <a:ln w="9525">
                      <a:noFill/>
                    </a:ln>
                  </pic:spPr>
                </pic:pic>
              </a:graphicData>
            </a:graphic>
          </wp:inline>
        </w:drawing>
      </w:r>
    </w:p>
    <w:p w14:paraId="446371C7" w14:textId="0265BF42" w:rsidR="00044F83" w:rsidRDefault="00F903B0" w:rsidP="00185E07">
      <w:pPr>
        <w:ind w:firstLine="420"/>
      </w:pPr>
      <w:r>
        <w:rPr>
          <w:noProof/>
        </w:rPr>
        <w:drawing>
          <wp:inline distT="0" distB="0" distL="114300" distR="114300" wp14:anchorId="3CB6F93C" wp14:editId="52844059">
            <wp:extent cx="5266055" cy="2461895"/>
            <wp:effectExtent l="0" t="0" r="10795" b="146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61"/>
                    <a:stretch>
                      <a:fillRect/>
                    </a:stretch>
                  </pic:blipFill>
                  <pic:spPr>
                    <a:xfrm>
                      <a:off x="0" y="0"/>
                      <a:ext cx="5266055" cy="2461895"/>
                    </a:xfrm>
                    <a:prstGeom prst="rect">
                      <a:avLst/>
                    </a:prstGeom>
                    <a:noFill/>
                    <a:ln w="9525">
                      <a:noFill/>
                    </a:ln>
                  </pic:spPr>
                </pic:pic>
              </a:graphicData>
            </a:graphic>
          </wp:inline>
        </w:drawing>
      </w:r>
    </w:p>
    <w:p w14:paraId="1466E879" w14:textId="27528747" w:rsidR="00F903B0" w:rsidRDefault="00F903B0" w:rsidP="009D3AC1">
      <w:pPr>
        <w:pStyle w:val="3"/>
        <w:ind w:firstLine="420"/>
      </w:pPr>
      <w:r>
        <w:rPr>
          <w:rFonts w:hint="eastAsia"/>
        </w:rPr>
        <w:lastRenderedPageBreak/>
        <w:t>安全集群的搭建</w:t>
      </w:r>
    </w:p>
    <w:p w14:paraId="241C7740" w14:textId="4E7CCB78" w:rsidR="00F903B0" w:rsidRDefault="00F903B0" w:rsidP="00F903B0">
      <w:pPr>
        <w:ind w:firstLine="420"/>
      </w:pPr>
      <w:r>
        <w:rPr>
          <w:noProof/>
        </w:rPr>
        <w:drawing>
          <wp:inline distT="0" distB="0" distL="114300" distR="114300" wp14:anchorId="5C8E9653" wp14:editId="6529D21B">
            <wp:extent cx="5269230" cy="2522220"/>
            <wp:effectExtent l="0" t="0" r="7620" b="1143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62"/>
                    <a:stretch>
                      <a:fillRect/>
                    </a:stretch>
                  </pic:blipFill>
                  <pic:spPr>
                    <a:xfrm>
                      <a:off x="0" y="0"/>
                      <a:ext cx="5269230" cy="2522220"/>
                    </a:xfrm>
                    <a:prstGeom prst="rect">
                      <a:avLst/>
                    </a:prstGeom>
                    <a:noFill/>
                    <a:ln w="9525">
                      <a:noFill/>
                    </a:ln>
                  </pic:spPr>
                </pic:pic>
              </a:graphicData>
            </a:graphic>
          </wp:inline>
        </w:drawing>
      </w:r>
    </w:p>
    <w:p w14:paraId="24968EAA" w14:textId="5E15792C" w:rsidR="00F903B0" w:rsidRDefault="00F903B0" w:rsidP="009D3AC1">
      <w:pPr>
        <w:pStyle w:val="3"/>
        <w:ind w:firstLine="420"/>
      </w:pPr>
      <w:r>
        <w:rPr>
          <w:rFonts w:hint="eastAsia"/>
        </w:rPr>
        <w:t>机器的规划</w:t>
      </w:r>
    </w:p>
    <w:tbl>
      <w:tblPr>
        <w:tblStyle w:val="ab"/>
        <w:tblW w:w="8522" w:type="dxa"/>
        <w:tblLayout w:type="fixed"/>
        <w:tblLook w:val="04A0" w:firstRow="1" w:lastRow="0" w:firstColumn="1" w:lastColumn="0" w:noHBand="0" w:noVBand="1"/>
      </w:tblPr>
      <w:tblGrid>
        <w:gridCol w:w="2131"/>
        <w:gridCol w:w="2131"/>
        <w:gridCol w:w="2130"/>
        <w:gridCol w:w="2130"/>
      </w:tblGrid>
      <w:tr w:rsidR="00F903B0" w14:paraId="2C4237E9" w14:textId="77777777" w:rsidTr="00B5645A">
        <w:tc>
          <w:tcPr>
            <w:tcW w:w="2131" w:type="dxa"/>
          </w:tcPr>
          <w:p w14:paraId="623FAB7C" w14:textId="77777777" w:rsidR="00F903B0" w:rsidRDefault="00F903B0" w:rsidP="00B5645A">
            <w:pPr>
              <w:ind w:firstLine="420"/>
            </w:pPr>
            <w:r>
              <w:rPr>
                <w:rFonts w:hint="eastAsia"/>
              </w:rPr>
              <w:t>节点名称</w:t>
            </w:r>
          </w:p>
        </w:tc>
        <w:tc>
          <w:tcPr>
            <w:tcW w:w="2131" w:type="dxa"/>
          </w:tcPr>
          <w:p w14:paraId="3FA2AB09" w14:textId="77777777" w:rsidR="00F903B0" w:rsidRDefault="00F903B0" w:rsidP="00B5645A">
            <w:pPr>
              <w:ind w:firstLine="420"/>
            </w:pPr>
            <w:r>
              <w:rPr>
                <w:rFonts w:hint="eastAsia"/>
              </w:rPr>
              <w:t>Ip</w:t>
            </w:r>
          </w:p>
        </w:tc>
        <w:tc>
          <w:tcPr>
            <w:tcW w:w="2130" w:type="dxa"/>
          </w:tcPr>
          <w:p w14:paraId="5E883CD4" w14:textId="77777777" w:rsidR="00F903B0" w:rsidRDefault="00F903B0" w:rsidP="00B5645A">
            <w:pPr>
              <w:ind w:firstLine="420"/>
            </w:pPr>
            <w:r>
              <w:rPr>
                <w:rFonts w:hint="eastAsia"/>
              </w:rPr>
              <w:t>Port</w:t>
            </w:r>
          </w:p>
        </w:tc>
        <w:tc>
          <w:tcPr>
            <w:tcW w:w="2130" w:type="dxa"/>
          </w:tcPr>
          <w:p w14:paraId="2B927293" w14:textId="77777777" w:rsidR="00F903B0" w:rsidRDefault="00F903B0" w:rsidP="00B5645A">
            <w:pPr>
              <w:ind w:firstLine="420"/>
            </w:pPr>
            <w:r>
              <w:rPr>
                <w:rFonts w:hint="eastAsia"/>
              </w:rPr>
              <w:t>状态</w:t>
            </w:r>
          </w:p>
        </w:tc>
      </w:tr>
      <w:tr w:rsidR="00F903B0" w14:paraId="7111B78A" w14:textId="77777777" w:rsidTr="00B5645A">
        <w:trPr>
          <w:trHeight w:val="365"/>
        </w:trPr>
        <w:tc>
          <w:tcPr>
            <w:tcW w:w="2131" w:type="dxa"/>
          </w:tcPr>
          <w:p w14:paraId="0367BC91" w14:textId="77777777" w:rsidR="00F903B0" w:rsidRDefault="00F903B0" w:rsidP="00B5645A">
            <w:pPr>
              <w:ind w:firstLine="420"/>
            </w:pPr>
            <w:r>
              <w:rPr>
                <w:rFonts w:hint="eastAsia"/>
              </w:rPr>
              <w:t>Node1</w:t>
            </w:r>
          </w:p>
        </w:tc>
        <w:tc>
          <w:tcPr>
            <w:tcW w:w="2131" w:type="dxa"/>
          </w:tcPr>
          <w:p w14:paraId="3DB9AEC3" w14:textId="6C1ACC30" w:rsidR="00F903B0" w:rsidRDefault="00EC5295" w:rsidP="00B5645A">
            <w:pPr>
              <w:ind w:firstLine="420"/>
            </w:pPr>
            <w:r>
              <w:rPr>
                <w:rFonts w:hint="eastAsia"/>
              </w:rPr>
              <w:t>192.168.10.136</w:t>
            </w:r>
          </w:p>
        </w:tc>
        <w:tc>
          <w:tcPr>
            <w:tcW w:w="2130" w:type="dxa"/>
          </w:tcPr>
          <w:p w14:paraId="17724F80" w14:textId="77777777" w:rsidR="00F903B0" w:rsidRDefault="00F903B0" w:rsidP="00B5645A">
            <w:pPr>
              <w:ind w:firstLine="420"/>
            </w:pPr>
            <w:r>
              <w:rPr>
                <w:rFonts w:hint="eastAsia"/>
              </w:rPr>
              <w:t>3308</w:t>
            </w:r>
          </w:p>
        </w:tc>
        <w:tc>
          <w:tcPr>
            <w:tcW w:w="2130" w:type="dxa"/>
          </w:tcPr>
          <w:p w14:paraId="1760A11E" w14:textId="77777777" w:rsidR="00F903B0" w:rsidRDefault="00F903B0" w:rsidP="00923831">
            <w:pPr>
              <w:ind w:firstLineChars="0" w:firstLine="0"/>
            </w:pPr>
            <w:r>
              <w:rPr>
                <w:rFonts w:hint="eastAsia"/>
              </w:rPr>
              <w:t>主机，对应图里面</w:t>
            </w:r>
            <w:r>
              <w:rPr>
                <w:rFonts w:hint="eastAsia"/>
              </w:rPr>
              <w:t>M1</w:t>
            </w:r>
          </w:p>
        </w:tc>
      </w:tr>
      <w:tr w:rsidR="00F903B0" w14:paraId="719C9DE2" w14:textId="77777777" w:rsidTr="00B5645A">
        <w:tc>
          <w:tcPr>
            <w:tcW w:w="2131" w:type="dxa"/>
          </w:tcPr>
          <w:p w14:paraId="4FBB1973" w14:textId="77777777" w:rsidR="00F903B0" w:rsidRDefault="00F903B0" w:rsidP="00B5645A">
            <w:pPr>
              <w:ind w:firstLine="420"/>
            </w:pPr>
            <w:r>
              <w:rPr>
                <w:rFonts w:hint="eastAsia"/>
              </w:rPr>
              <w:t>Node2</w:t>
            </w:r>
          </w:p>
        </w:tc>
        <w:tc>
          <w:tcPr>
            <w:tcW w:w="2131" w:type="dxa"/>
          </w:tcPr>
          <w:p w14:paraId="57CC3568" w14:textId="4E9B1BFF" w:rsidR="00F903B0" w:rsidRDefault="00EC5295" w:rsidP="00B5645A">
            <w:pPr>
              <w:ind w:firstLine="420"/>
            </w:pPr>
            <w:r>
              <w:rPr>
                <w:rFonts w:hint="eastAsia"/>
              </w:rPr>
              <w:t>192.168.10.136</w:t>
            </w:r>
          </w:p>
        </w:tc>
        <w:tc>
          <w:tcPr>
            <w:tcW w:w="2130" w:type="dxa"/>
          </w:tcPr>
          <w:p w14:paraId="5029AE72" w14:textId="77777777" w:rsidR="00F903B0" w:rsidRDefault="00F903B0" w:rsidP="00B5645A">
            <w:pPr>
              <w:ind w:firstLine="420"/>
            </w:pPr>
            <w:r>
              <w:rPr>
                <w:rFonts w:hint="eastAsia"/>
              </w:rPr>
              <w:t>3309</w:t>
            </w:r>
          </w:p>
        </w:tc>
        <w:tc>
          <w:tcPr>
            <w:tcW w:w="2130" w:type="dxa"/>
          </w:tcPr>
          <w:p w14:paraId="6A16392F" w14:textId="77777777" w:rsidR="00F903B0" w:rsidRDefault="00F903B0" w:rsidP="00923831">
            <w:pPr>
              <w:ind w:firstLineChars="0" w:firstLine="0"/>
            </w:pPr>
            <w:r>
              <w:rPr>
                <w:rFonts w:hint="eastAsia"/>
              </w:rPr>
              <w:t>从机，对应图里面</w:t>
            </w:r>
            <w:r>
              <w:rPr>
                <w:rFonts w:hint="eastAsia"/>
              </w:rPr>
              <w:t>S1</w:t>
            </w:r>
          </w:p>
        </w:tc>
      </w:tr>
      <w:tr w:rsidR="00F903B0" w14:paraId="13E274E2" w14:textId="77777777" w:rsidTr="00B5645A">
        <w:tc>
          <w:tcPr>
            <w:tcW w:w="2131" w:type="dxa"/>
          </w:tcPr>
          <w:p w14:paraId="2061D0D4" w14:textId="77777777" w:rsidR="00F903B0" w:rsidRDefault="00F903B0" w:rsidP="00B5645A">
            <w:pPr>
              <w:ind w:firstLine="420"/>
            </w:pPr>
            <w:r>
              <w:rPr>
                <w:rFonts w:hint="eastAsia"/>
              </w:rPr>
              <w:t>Node3</w:t>
            </w:r>
          </w:p>
        </w:tc>
        <w:tc>
          <w:tcPr>
            <w:tcW w:w="2131" w:type="dxa"/>
          </w:tcPr>
          <w:p w14:paraId="639513E1" w14:textId="721EED57" w:rsidR="00F903B0" w:rsidRDefault="00EC5295" w:rsidP="00B5645A">
            <w:pPr>
              <w:ind w:firstLine="420"/>
            </w:pPr>
            <w:r>
              <w:rPr>
                <w:rFonts w:hint="eastAsia"/>
              </w:rPr>
              <w:t>192.168.10.136</w:t>
            </w:r>
          </w:p>
        </w:tc>
        <w:tc>
          <w:tcPr>
            <w:tcW w:w="2130" w:type="dxa"/>
          </w:tcPr>
          <w:p w14:paraId="692887C9" w14:textId="77777777" w:rsidR="00F903B0" w:rsidRDefault="00F903B0" w:rsidP="00B5645A">
            <w:pPr>
              <w:ind w:firstLine="420"/>
            </w:pPr>
            <w:r>
              <w:rPr>
                <w:rFonts w:hint="eastAsia"/>
              </w:rPr>
              <w:t>3310</w:t>
            </w:r>
          </w:p>
        </w:tc>
        <w:tc>
          <w:tcPr>
            <w:tcW w:w="2130" w:type="dxa"/>
          </w:tcPr>
          <w:p w14:paraId="52EE1D2F" w14:textId="77777777" w:rsidR="00F903B0" w:rsidRDefault="00F903B0" w:rsidP="00923831">
            <w:pPr>
              <w:ind w:firstLineChars="0" w:firstLine="0"/>
            </w:pPr>
            <w:r>
              <w:rPr>
                <w:rFonts w:hint="eastAsia"/>
              </w:rPr>
              <w:t>主机，对应图里面</w:t>
            </w:r>
            <w:r>
              <w:rPr>
                <w:rFonts w:hint="eastAsia"/>
              </w:rPr>
              <w:t>M2</w:t>
            </w:r>
          </w:p>
        </w:tc>
      </w:tr>
      <w:tr w:rsidR="00F903B0" w14:paraId="5772B0B7" w14:textId="77777777" w:rsidTr="00B5645A">
        <w:tc>
          <w:tcPr>
            <w:tcW w:w="2131" w:type="dxa"/>
          </w:tcPr>
          <w:p w14:paraId="71AACFA6" w14:textId="77777777" w:rsidR="00F903B0" w:rsidRDefault="00F903B0" w:rsidP="00B5645A">
            <w:pPr>
              <w:ind w:firstLine="420"/>
            </w:pPr>
            <w:r>
              <w:rPr>
                <w:rFonts w:hint="eastAsia"/>
              </w:rPr>
              <w:t>Node4</w:t>
            </w:r>
          </w:p>
        </w:tc>
        <w:tc>
          <w:tcPr>
            <w:tcW w:w="2131" w:type="dxa"/>
          </w:tcPr>
          <w:p w14:paraId="40ED136F" w14:textId="1329D1AC" w:rsidR="00F903B0" w:rsidRDefault="00EC5295" w:rsidP="00B5645A">
            <w:pPr>
              <w:ind w:firstLine="420"/>
            </w:pPr>
            <w:r>
              <w:rPr>
                <w:rFonts w:hint="eastAsia"/>
              </w:rPr>
              <w:t>192.168.10.136</w:t>
            </w:r>
          </w:p>
        </w:tc>
        <w:tc>
          <w:tcPr>
            <w:tcW w:w="2130" w:type="dxa"/>
          </w:tcPr>
          <w:p w14:paraId="620F542D" w14:textId="77777777" w:rsidR="00F903B0" w:rsidRDefault="00F903B0" w:rsidP="00B5645A">
            <w:pPr>
              <w:ind w:firstLine="420"/>
            </w:pPr>
            <w:r>
              <w:rPr>
                <w:rFonts w:hint="eastAsia"/>
              </w:rPr>
              <w:t>3311</w:t>
            </w:r>
          </w:p>
        </w:tc>
        <w:tc>
          <w:tcPr>
            <w:tcW w:w="2130" w:type="dxa"/>
          </w:tcPr>
          <w:p w14:paraId="011D2DCD" w14:textId="77777777" w:rsidR="00F903B0" w:rsidRDefault="00F903B0" w:rsidP="00923831">
            <w:pPr>
              <w:ind w:firstLineChars="0" w:firstLine="0"/>
            </w:pPr>
            <w:r>
              <w:rPr>
                <w:rFonts w:hint="eastAsia"/>
              </w:rPr>
              <w:t>从机，对应图里面</w:t>
            </w:r>
            <w:r>
              <w:rPr>
                <w:rFonts w:hint="eastAsia"/>
              </w:rPr>
              <w:t>S2</w:t>
            </w:r>
          </w:p>
        </w:tc>
      </w:tr>
    </w:tbl>
    <w:p w14:paraId="5B5CD005" w14:textId="77777777" w:rsidR="00923831" w:rsidRDefault="00923831" w:rsidP="00923831">
      <w:pPr>
        <w:ind w:firstLine="420"/>
      </w:pPr>
      <w:r>
        <w:rPr>
          <w:rFonts w:hint="eastAsia"/>
        </w:rPr>
        <w:t>关系分析：</w:t>
      </w:r>
    </w:p>
    <w:p w14:paraId="12A54562" w14:textId="06D798EC" w:rsidR="00923831" w:rsidRDefault="00923831" w:rsidP="00923831">
      <w:pPr>
        <w:ind w:firstLine="420"/>
      </w:pPr>
      <w:r>
        <w:tab/>
      </w:r>
      <w:r>
        <w:rPr>
          <w:rFonts w:hint="eastAsia"/>
        </w:rPr>
        <w:t xml:space="preserve">M1&lt;--&gt;S1 </w:t>
      </w:r>
      <w:r>
        <w:rPr>
          <w:rFonts w:hint="eastAsia"/>
        </w:rPr>
        <w:t>互为主从</w:t>
      </w:r>
    </w:p>
    <w:p w14:paraId="696373DA" w14:textId="181252CE" w:rsidR="00923831" w:rsidRDefault="00923831" w:rsidP="00923831">
      <w:pPr>
        <w:ind w:firstLine="420"/>
      </w:pPr>
      <w:r>
        <w:tab/>
      </w:r>
      <w:r>
        <w:rPr>
          <w:rFonts w:hint="eastAsia"/>
        </w:rPr>
        <w:t xml:space="preserve">M2-&lt;--&gt;S2 </w:t>
      </w:r>
      <w:r>
        <w:rPr>
          <w:rFonts w:hint="eastAsia"/>
        </w:rPr>
        <w:t>互为主从</w:t>
      </w:r>
    </w:p>
    <w:p w14:paraId="27605554" w14:textId="11FF5DBD" w:rsidR="00923831" w:rsidRDefault="00923831" w:rsidP="00923831">
      <w:pPr>
        <w:ind w:firstLine="420"/>
      </w:pPr>
      <w:r>
        <w:tab/>
      </w:r>
      <w:r>
        <w:rPr>
          <w:rFonts w:hint="eastAsia"/>
        </w:rPr>
        <w:t xml:space="preserve">M1&lt;--&gt;M2 </w:t>
      </w:r>
      <w:r>
        <w:rPr>
          <w:rFonts w:hint="eastAsia"/>
        </w:rPr>
        <w:t>互为主从</w:t>
      </w:r>
    </w:p>
    <w:p w14:paraId="78D6840B" w14:textId="5A474EC0" w:rsidR="00F903B0" w:rsidRDefault="00E344A9" w:rsidP="009D3AC1">
      <w:pPr>
        <w:pStyle w:val="3"/>
        <w:ind w:firstLine="420"/>
      </w:pPr>
      <w:r>
        <w:rPr>
          <w:rFonts w:hint="eastAsia"/>
        </w:rPr>
        <w:t>机器的准备</w:t>
      </w:r>
    </w:p>
    <w:tbl>
      <w:tblPr>
        <w:tblStyle w:val="ab"/>
        <w:tblW w:w="0" w:type="auto"/>
        <w:tblLook w:val="04A0" w:firstRow="1" w:lastRow="0" w:firstColumn="1" w:lastColumn="0" w:noHBand="0" w:noVBand="1"/>
      </w:tblPr>
      <w:tblGrid>
        <w:gridCol w:w="8296"/>
      </w:tblGrid>
      <w:tr w:rsidR="00B55814" w14:paraId="3228396D" w14:textId="77777777" w:rsidTr="00B55814">
        <w:tc>
          <w:tcPr>
            <w:tcW w:w="8296" w:type="dxa"/>
          </w:tcPr>
          <w:p w14:paraId="1BF57222" w14:textId="0EE346A4" w:rsidR="00B55814" w:rsidRDefault="00B55814" w:rsidP="00E344A9">
            <w:pPr>
              <w:ind w:firstLineChars="0" w:firstLine="0"/>
            </w:pPr>
            <w:r w:rsidRPr="00B55814">
              <w:t>docker run --name M1 -p 3308:3306 -e MYSQL_ROOT_PASSWORD=123456 -d mysql:5.7 --character-set-server=utf8mb4 --collation-server=utf8mb4_unicode_ci</w:t>
            </w:r>
          </w:p>
        </w:tc>
      </w:tr>
      <w:tr w:rsidR="00B55814" w14:paraId="61842F14" w14:textId="77777777" w:rsidTr="00B55814">
        <w:tc>
          <w:tcPr>
            <w:tcW w:w="8296" w:type="dxa"/>
          </w:tcPr>
          <w:p w14:paraId="4C2FD17B" w14:textId="07216C1C" w:rsidR="00B55814" w:rsidRDefault="00FF5EE1" w:rsidP="00E344A9">
            <w:pPr>
              <w:ind w:firstLineChars="0" w:firstLine="0"/>
            </w:pPr>
            <w:r w:rsidRPr="00FF5EE1">
              <w:t>docker run --name S1 -p 3309:3306 -e MYSQL_ROOT_PASSWORD=123456 -d mysql:5.7 --character-set-server=utf8mb4 --collation-server=utf8mb4_unicode_ci</w:t>
            </w:r>
          </w:p>
        </w:tc>
      </w:tr>
      <w:tr w:rsidR="00B55814" w14:paraId="0378EE7E" w14:textId="77777777" w:rsidTr="00B55814">
        <w:tc>
          <w:tcPr>
            <w:tcW w:w="8296" w:type="dxa"/>
          </w:tcPr>
          <w:p w14:paraId="270EF27A" w14:textId="0B0B3BD8" w:rsidR="00B55814" w:rsidRDefault="006030EB" w:rsidP="00E344A9">
            <w:pPr>
              <w:ind w:firstLineChars="0" w:firstLine="0"/>
            </w:pPr>
            <w:r w:rsidRPr="006030EB">
              <w:t>docker run --name M2 -p 3310:3306 -e MYSQL_ROOT_PASSWORD=123456 -d mysql:5.7 --character-set-server=utf8mb4 --collation-server=utf8mb4_unicode_ci</w:t>
            </w:r>
          </w:p>
        </w:tc>
      </w:tr>
      <w:tr w:rsidR="00B55814" w14:paraId="3884915D" w14:textId="77777777" w:rsidTr="00B55814">
        <w:tc>
          <w:tcPr>
            <w:tcW w:w="8296" w:type="dxa"/>
          </w:tcPr>
          <w:p w14:paraId="516205C7" w14:textId="66597A61" w:rsidR="00B55814" w:rsidRDefault="00665A2E" w:rsidP="00E344A9">
            <w:pPr>
              <w:ind w:firstLineChars="0" w:firstLine="0"/>
            </w:pPr>
            <w:r w:rsidRPr="00665A2E">
              <w:t>docker run --name S2 -p 3311:3306 -e MYSQL_ROOT_PASSWORD=123456 -d mysql:5.7 --character-set-server=utf8mb4 --collation-server=utf8mb4_unicode_ci</w:t>
            </w:r>
          </w:p>
        </w:tc>
      </w:tr>
    </w:tbl>
    <w:p w14:paraId="7CA50792" w14:textId="0DF7234A" w:rsidR="00E344A9" w:rsidRPr="00E344A9" w:rsidRDefault="00C437EC" w:rsidP="00C437EC">
      <w:pPr>
        <w:ind w:firstLine="420"/>
        <w:jc w:val="center"/>
      </w:pPr>
      <w:r>
        <w:rPr>
          <w:noProof/>
        </w:rPr>
        <w:drawing>
          <wp:inline distT="0" distB="0" distL="0" distR="0" wp14:anchorId="5D117F1C" wp14:editId="5271E207">
            <wp:extent cx="5274310" cy="4895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89585"/>
                    </a:xfrm>
                    <a:prstGeom prst="rect">
                      <a:avLst/>
                    </a:prstGeom>
                  </pic:spPr>
                </pic:pic>
              </a:graphicData>
            </a:graphic>
          </wp:inline>
        </w:drawing>
      </w:r>
    </w:p>
    <w:p w14:paraId="3C427F2B" w14:textId="14ABD980" w:rsidR="00F903B0" w:rsidRDefault="00C437EC" w:rsidP="009D3AC1">
      <w:pPr>
        <w:pStyle w:val="3"/>
        <w:ind w:firstLine="420"/>
      </w:pPr>
      <w:r>
        <w:rPr>
          <w:rFonts w:hint="eastAsia"/>
        </w:rPr>
        <w:t>修改配置文件</w:t>
      </w:r>
    </w:p>
    <w:p w14:paraId="08D83F1E" w14:textId="77777777" w:rsidR="00C437EC" w:rsidRDefault="00C437EC" w:rsidP="00C437EC">
      <w:pPr>
        <w:ind w:firstLine="420"/>
      </w:pPr>
      <w:r>
        <w:rPr>
          <w:rFonts w:hint="eastAsia"/>
        </w:rPr>
        <w:t>M1:</w:t>
      </w:r>
    </w:p>
    <w:p w14:paraId="6AFA167F" w14:textId="77777777" w:rsidR="00C437EC" w:rsidRDefault="00C437EC" w:rsidP="00C437EC">
      <w:pPr>
        <w:ind w:firstLine="420"/>
      </w:pPr>
      <w:r>
        <w:rPr>
          <w:rFonts w:hint="eastAsia"/>
        </w:rPr>
        <w:lastRenderedPageBreak/>
        <w:t xml:space="preserve">  server-id=1</w:t>
      </w:r>
    </w:p>
    <w:p w14:paraId="173DF39C" w14:textId="77777777" w:rsidR="00C437EC" w:rsidRDefault="00C437EC" w:rsidP="00C437EC">
      <w:pPr>
        <w:ind w:firstLine="420"/>
      </w:pPr>
      <w:r>
        <w:rPr>
          <w:rFonts w:hint="eastAsia"/>
        </w:rPr>
        <w:t xml:space="preserve">  log-bin=master-bin</w:t>
      </w:r>
    </w:p>
    <w:p w14:paraId="3EB769AF" w14:textId="77777777" w:rsidR="00C437EC" w:rsidRDefault="00C437EC" w:rsidP="00C437EC">
      <w:pPr>
        <w:ind w:firstLine="420"/>
      </w:pPr>
      <w:r>
        <w:rPr>
          <w:rFonts w:hint="eastAsia"/>
        </w:rPr>
        <w:t>S1:</w:t>
      </w:r>
    </w:p>
    <w:p w14:paraId="1D5E3964" w14:textId="77777777" w:rsidR="00C437EC" w:rsidRDefault="00C437EC" w:rsidP="00C437EC">
      <w:pPr>
        <w:ind w:firstLine="420"/>
      </w:pPr>
      <w:r>
        <w:rPr>
          <w:rFonts w:hint="eastAsia"/>
        </w:rPr>
        <w:t xml:space="preserve">  Server-id=2</w:t>
      </w:r>
    </w:p>
    <w:p w14:paraId="42CC6A80" w14:textId="77777777" w:rsidR="00C437EC" w:rsidRDefault="00C437EC" w:rsidP="00C437EC">
      <w:pPr>
        <w:ind w:firstLine="420"/>
      </w:pPr>
      <w:r>
        <w:rPr>
          <w:rFonts w:hint="eastAsia"/>
        </w:rPr>
        <w:t>M2:</w:t>
      </w:r>
    </w:p>
    <w:p w14:paraId="371E7AAE" w14:textId="77777777" w:rsidR="00C437EC" w:rsidRDefault="00C437EC" w:rsidP="00C437EC">
      <w:pPr>
        <w:ind w:firstLine="420"/>
      </w:pPr>
      <w:r>
        <w:rPr>
          <w:rFonts w:hint="eastAsia"/>
        </w:rPr>
        <w:t xml:space="preserve">  Server-id=3</w:t>
      </w:r>
    </w:p>
    <w:p w14:paraId="2755384F" w14:textId="77777777" w:rsidR="00C437EC" w:rsidRDefault="00C437EC" w:rsidP="00C437EC">
      <w:pPr>
        <w:ind w:firstLine="420"/>
      </w:pPr>
      <w:r>
        <w:rPr>
          <w:rFonts w:hint="eastAsia"/>
        </w:rPr>
        <w:t xml:space="preserve">  log-bin=master-bin</w:t>
      </w:r>
    </w:p>
    <w:p w14:paraId="0B5DF30A" w14:textId="77777777" w:rsidR="00C437EC" w:rsidRDefault="00C437EC" w:rsidP="00C437EC">
      <w:pPr>
        <w:ind w:firstLine="420"/>
      </w:pPr>
      <w:r>
        <w:rPr>
          <w:rFonts w:hint="eastAsia"/>
        </w:rPr>
        <w:t>S2:</w:t>
      </w:r>
    </w:p>
    <w:p w14:paraId="2E416CEC" w14:textId="0DB9C33E" w:rsidR="00C437EC" w:rsidRDefault="00C437EC" w:rsidP="00C437EC">
      <w:pPr>
        <w:ind w:firstLineChars="100" w:firstLine="210"/>
      </w:pPr>
      <w:r>
        <w:t xml:space="preserve">    </w:t>
      </w:r>
      <w:r>
        <w:rPr>
          <w:rFonts w:hint="eastAsia"/>
        </w:rPr>
        <w:t>server-id=3</w:t>
      </w:r>
    </w:p>
    <w:p w14:paraId="1FC3B3C2" w14:textId="067C05F8" w:rsidR="00C437EC" w:rsidRDefault="00FE75C5" w:rsidP="00C437EC">
      <w:pPr>
        <w:ind w:firstLine="420"/>
      </w:pPr>
      <w:r>
        <w:rPr>
          <w:noProof/>
        </w:rPr>
        <w:drawing>
          <wp:inline distT="0" distB="0" distL="114300" distR="114300" wp14:anchorId="69AC8A2A" wp14:editId="1B3D643F">
            <wp:extent cx="5271770" cy="1348740"/>
            <wp:effectExtent l="0" t="0" r="5080" b="38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4"/>
                    <a:stretch>
                      <a:fillRect/>
                    </a:stretch>
                  </pic:blipFill>
                  <pic:spPr>
                    <a:xfrm>
                      <a:off x="0" y="0"/>
                      <a:ext cx="5271770" cy="1348740"/>
                    </a:xfrm>
                    <a:prstGeom prst="rect">
                      <a:avLst/>
                    </a:prstGeom>
                    <a:noFill/>
                    <a:ln w="9525">
                      <a:noFill/>
                    </a:ln>
                  </pic:spPr>
                </pic:pic>
              </a:graphicData>
            </a:graphic>
          </wp:inline>
        </w:drawing>
      </w:r>
    </w:p>
    <w:p w14:paraId="5EFDABA5" w14:textId="1B397C8C" w:rsidR="00FE75C5" w:rsidRDefault="00FE75C5" w:rsidP="00C437EC">
      <w:pPr>
        <w:ind w:firstLine="420"/>
      </w:pPr>
    </w:p>
    <w:p w14:paraId="076BC282" w14:textId="582743D0" w:rsidR="00FE75C5" w:rsidRDefault="00FE75C5" w:rsidP="00C437EC">
      <w:pPr>
        <w:ind w:firstLine="420"/>
      </w:pPr>
      <w:r>
        <w:rPr>
          <w:rFonts w:hint="eastAsia"/>
        </w:rPr>
        <w:t>将配置文件复制到对应的</w:t>
      </w:r>
      <w:r w:rsidR="00516DF8">
        <w:rPr>
          <w:rFonts w:hint="eastAsia"/>
        </w:rPr>
        <w:t>mysql</w:t>
      </w:r>
    </w:p>
    <w:tbl>
      <w:tblPr>
        <w:tblStyle w:val="ab"/>
        <w:tblW w:w="0" w:type="auto"/>
        <w:tblLook w:val="04A0" w:firstRow="1" w:lastRow="0" w:firstColumn="1" w:lastColumn="0" w:noHBand="0" w:noVBand="1"/>
      </w:tblPr>
      <w:tblGrid>
        <w:gridCol w:w="8296"/>
      </w:tblGrid>
      <w:tr w:rsidR="001E57BA" w14:paraId="2747A7B6" w14:textId="77777777" w:rsidTr="001E57BA">
        <w:tc>
          <w:tcPr>
            <w:tcW w:w="8296" w:type="dxa"/>
          </w:tcPr>
          <w:p w14:paraId="1E1A3B50" w14:textId="77777777" w:rsidR="001E57BA" w:rsidRDefault="001E57BA" w:rsidP="00C437EC">
            <w:pPr>
              <w:ind w:firstLineChars="0" w:firstLine="0"/>
            </w:pPr>
            <w:r w:rsidRPr="001E57BA">
              <w:t>docker cp m1.cnf  M1:/etc/mysql/conf.d/docker.cnf</w:t>
            </w:r>
          </w:p>
          <w:p w14:paraId="44623BC7" w14:textId="77777777" w:rsidR="001E57BA" w:rsidRDefault="001E57BA" w:rsidP="00C437EC">
            <w:pPr>
              <w:ind w:firstLineChars="0" w:firstLine="0"/>
            </w:pPr>
            <w:r w:rsidRPr="001E57BA">
              <w:t>docker cp m2.cnf  M2:/etc/mysql/conf.d/docker.cnf</w:t>
            </w:r>
          </w:p>
          <w:p w14:paraId="234AD27A" w14:textId="77777777" w:rsidR="001E57BA" w:rsidRDefault="001E57BA" w:rsidP="00C437EC">
            <w:pPr>
              <w:ind w:firstLineChars="0" w:firstLine="0"/>
            </w:pPr>
            <w:r w:rsidRPr="001E57BA">
              <w:t>docker cp s1.cnf  S1:/etc/mysql/conf.d/docker.cnf</w:t>
            </w:r>
          </w:p>
          <w:p w14:paraId="7F7E31C1" w14:textId="7EC5CD0C" w:rsidR="001E57BA" w:rsidRDefault="001E57BA" w:rsidP="00C437EC">
            <w:pPr>
              <w:ind w:firstLineChars="0" w:firstLine="0"/>
            </w:pPr>
            <w:r w:rsidRPr="001E57BA">
              <w:t>docker cp s2.cnf  S2:/etc/mysql/conf.d/docker.cnf</w:t>
            </w:r>
          </w:p>
        </w:tc>
      </w:tr>
    </w:tbl>
    <w:p w14:paraId="75616E62" w14:textId="1B7C44D7" w:rsidR="0055739E" w:rsidRDefault="00DF72AB" w:rsidP="00C437EC">
      <w:pPr>
        <w:ind w:firstLine="420"/>
      </w:pPr>
      <w:r>
        <w:rPr>
          <w:rFonts w:hint="eastAsia"/>
        </w:rPr>
        <w:t>重新启动：</w:t>
      </w:r>
      <w:r w:rsidRPr="00DF72AB">
        <w:t>docker restart M1 M2 S1 S2</w:t>
      </w:r>
    </w:p>
    <w:p w14:paraId="687AA60B" w14:textId="0E9B6202" w:rsidR="008F3759" w:rsidRDefault="008F3759" w:rsidP="009D3AC1">
      <w:pPr>
        <w:pStyle w:val="3"/>
        <w:ind w:firstLine="420"/>
      </w:pPr>
      <w:r>
        <w:rPr>
          <w:rFonts w:hint="eastAsia"/>
        </w:rPr>
        <w:t>M1</w:t>
      </w:r>
      <w:r>
        <w:rPr>
          <w:rFonts w:hint="eastAsia"/>
        </w:rPr>
        <w:t>的</w:t>
      </w:r>
      <w:r>
        <w:rPr>
          <w:rFonts w:hint="eastAsia"/>
        </w:rPr>
        <w:t>sql</w:t>
      </w:r>
      <w:r>
        <w:rPr>
          <w:rFonts w:hint="eastAsia"/>
        </w:rPr>
        <w:t>操作</w:t>
      </w:r>
    </w:p>
    <w:p w14:paraId="05A95D8C" w14:textId="7ED093DB" w:rsidR="008F3759" w:rsidRDefault="008F3759" w:rsidP="008F3759">
      <w:pPr>
        <w:ind w:firstLine="420"/>
      </w:pPr>
      <w:r>
        <w:rPr>
          <w:rFonts w:hint="eastAsia"/>
        </w:rPr>
        <w:t>创建用户：</w:t>
      </w:r>
      <w:r w:rsidR="00D9207F" w:rsidRPr="00D9207F">
        <w:t>create user 'rep'@'%' identified by '123456';</w:t>
      </w:r>
    </w:p>
    <w:p w14:paraId="4D766474" w14:textId="372A6F12" w:rsidR="008F3759" w:rsidRDefault="008F3759" w:rsidP="008F3759">
      <w:pPr>
        <w:ind w:firstLine="420"/>
      </w:pPr>
      <w:r>
        <w:rPr>
          <w:rFonts w:hint="eastAsia"/>
        </w:rPr>
        <w:t>授予用户权力</w:t>
      </w:r>
      <w:r w:rsidR="00DB0B8B">
        <w:rPr>
          <w:rFonts w:hint="eastAsia"/>
        </w:rPr>
        <w:t>：</w:t>
      </w:r>
      <w:r w:rsidR="001D25CF" w:rsidRPr="001D25CF">
        <w:t>grant replication slave on *.* to 'rep'@'%';</w:t>
      </w:r>
    </w:p>
    <w:p w14:paraId="51F89081" w14:textId="79B63D90" w:rsidR="008F3759" w:rsidRDefault="008F3759" w:rsidP="008F3759">
      <w:pPr>
        <w:ind w:firstLine="420"/>
      </w:pPr>
      <w:r>
        <w:rPr>
          <w:rFonts w:hint="eastAsia"/>
        </w:rPr>
        <w:t>刷新</w:t>
      </w:r>
      <w:r w:rsidR="002B52FD">
        <w:rPr>
          <w:rFonts w:hint="eastAsia"/>
        </w:rPr>
        <w:t>：</w:t>
      </w:r>
      <w:r w:rsidR="00B407FD" w:rsidRPr="00B407FD">
        <w:t>flush privileges;</w:t>
      </w:r>
    </w:p>
    <w:p w14:paraId="5F64C5AE" w14:textId="2348DD91" w:rsidR="00333964" w:rsidRDefault="00333964" w:rsidP="008F3759">
      <w:pPr>
        <w:ind w:firstLine="420"/>
      </w:pPr>
      <w:r>
        <w:rPr>
          <w:rFonts w:hint="eastAsia"/>
        </w:rPr>
        <w:t>查看</w:t>
      </w:r>
      <w:r w:rsidR="008C3470">
        <w:rPr>
          <w:rFonts w:hint="eastAsia"/>
        </w:rPr>
        <w:t>M</w:t>
      </w:r>
      <w:r w:rsidR="008C3470">
        <w:t>1</w:t>
      </w:r>
      <w:r w:rsidR="008C3470">
        <w:rPr>
          <w:rFonts w:hint="eastAsia"/>
        </w:rPr>
        <w:t>的</w:t>
      </w:r>
      <w:r w:rsidR="003734AC">
        <w:rPr>
          <w:rFonts w:hint="eastAsia"/>
        </w:rPr>
        <w:t>信息</w:t>
      </w:r>
      <w:r w:rsidR="00B74A3E">
        <w:rPr>
          <w:rFonts w:hint="eastAsia"/>
        </w:rPr>
        <w:t>：</w:t>
      </w:r>
      <w:r w:rsidR="00937234">
        <w:rPr>
          <w:rFonts w:hint="eastAsia"/>
        </w:rPr>
        <w:t>show</w:t>
      </w:r>
      <w:r w:rsidR="00937234">
        <w:t xml:space="preserve"> </w:t>
      </w:r>
      <w:r w:rsidR="00937234">
        <w:rPr>
          <w:rFonts w:hint="eastAsia"/>
        </w:rPr>
        <w:t>master</w:t>
      </w:r>
      <w:r w:rsidR="00937234">
        <w:t xml:space="preserve"> </w:t>
      </w:r>
      <w:r w:rsidR="00937234">
        <w:rPr>
          <w:rFonts w:hint="eastAsia"/>
        </w:rPr>
        <w:t>status</w:t>
      </w:r>
      <w:r w:rsidR="00063473">
        <w:rPr>
          <w:rFonts w:hint="eastAsia"/>
        </w:rPr>
        <w:t>（从机需要获取信息）</w:t>
      </w:r>
    </w:p>
    <w:p w14:paraId="7A0B8FA2" w14:textId="6717E046" w:rsidR="008F3759" w:rsidRDefault="00311F13" w:rsidP="009D3AC1">
      <w:pPr>
        <w:pStyle w:val="3"/>
        <w:ind w:firstLine="420"/>
      </w:pPr>
      <w:r>
        <w:rPr>
          <w:rFonts w:hint="eastAsia"/>
        </w:rPr>
        <w:t>S1</w:t>
      </w:r>
      <w:r>
        <w:rPr>
          <w:rFonts w:hint="eastAsia"/>
        </w:rPr>
        <w:t>的</w:t>
      </w:r>
      <w:r>
        <w:rPr>
          <w:rFonts w:hint="eastAsia"/>
        </w:rPr>
        <w:t>sql</w:t>
      </w:r>
      <w:r>
        <w:rPr>
          <w:rFonts w:hint="eastAsia"/>
        </w:rPr>
        <w:t>操作</w:t>
      </w:r>
    </w:p>
    <w:p w14:paraId="27FADE5B" w14:textId="11FDB56F" w:rsidR="00202CE3" w:rsidRDefault="00311F13" w:rsidP="00311F13">
      <w:pPr>
        <w:ind w:firstLine="420"/>
      </w:pPr>
      <w:r>
        <w:rPr>
          <w:rFonts w:hint="eastAsia"/>
        </w:rPr>
        <w:t>进入</w:t>
      </w:r>
      <w:r>
        <w:rPr>
          <w:rFonts w:hint="eastAsia"/>
        </w:rPr>
        <w:t>S</w:t>
      </w:r>
      <w:r>
        <w:t>1</w:t>
      </w:r>
      <w:r>
        <w:rPr>
          <w:rFonts w:hint="eastAsia"/>
        </w:rPr>
        <w:t>的</w:t>
      </w:r>
      <w:r>
        <w:rPr>
          <w:rFonts w:hint="eastAsia"/>
        </w:rPr>
        <w:t>mysql</w:t>
      </w:r>
      <w:r w:rsidR="00202CE3">
        <w:rPr>
          <w:rFonts w:hint="eastAsia"/>
        </w:rPr>
        <w:t>，执行语句</w:t>
      </w:r>
      <w:r w:rsidR="00A110F0">
        <w:rPr>
          <w:rFonts w:hint="eastAsia"/>
        </w:rPr>
        <w:t>：</w:t>
      </w:r>
    </w:p>
    <w:tbl>
      <w:tblPr>
        <w:tblStyle w:val="ab"/>
        <w:tblW w:w="0" w:type="auto"/>
        <w:tblLook w:val="04A0" w:firstRow="1" w:lastRow="0" w:firstColumn="1" w:lastColumn="0" w:noHBand="0" w:noVBand="1"/>
      </w:tblPr>
      <w:tblGrid>
        <w:gridCol w:w="8296"/>
      </w:tblGrid>
      <w:tr w:rsidR="00A57A50" w14:paraId="5292AAFD" w14:textId="77777777" w:rsidTr="00A57A50">
        <w:tc>
          <w:tcPr>
            <w:tcW w:w="8296" w:type="dxa"/>
          </w:tcPr>
          <w:p w14:paraId="366B6F1E" w14:textId="095E4F7F" w:rsidR="00A57A50" w:rsidRDefault="00A57A50" w:rsidP="00311F13">
            <w:pPr>
              <w:ind w:firstLineChars="0" w:firstLine="0"/>
            </w:pPr>
            <w:r w:rsidRPr="00A57A50">
              <w:t>change master to master_host="192.168.</w:t>
            </w:r>
            <w:r w:rsidR="00531B97">
              <w:t>10</w:t>
            </w:r>
            <w:r w:rsidRPr="00A57A50">
              <w:t>.</w:t>
            </w:r>
            <w:r w:rsidR="00531B97">
              <w:t>136</w:t>
            </w:r>
            <w:r w:rsidRPr="00A57A50">
              <w:t>",master_port=3308,master_user="rep",master_password="123456",master_log_file="master-bin.000001",master_log_pos=745;</w:t>
            </w:r>
          </w:p>
        </w:tc>
      </w:tr>
    </w:tbl>
    <w:p w14:paraId="4D260E1C" w14:textId="6C993220" w:rsidR="00A57A50" w:rsidRDefault="00C24A33" w:rsidP="00311F13">
      <w:pPr>
        <w:ind w:firstLine="420"/>
      </w:pPr>
      <w:r>
        <w:rPr>
          <w:rFonts w:hint="eastAsia"/>
        </w:rPr>
        <w:t>开启</w:t>
      </w:r>
      <w:r>
        <w:rPr>
          <w:rFonts w:hint="eastAsia"/>
        </w:rPr>
        <w:t>slave</w:t>
      </w:r>
      <w:r w:rsidR="00E7695B">
        <w:rPr>
          <w:rFonts w:hint="eastAsia"/>
        </w:rPr>
        <w:t>：</w:t>
      </w:r>
      <w:r w:rsidR="00E7695B">
        <w:rPr>
          <w:rFonts w:hint="eastAsia"/>
        </w:rPr>
        <w:t>start</w:t>
      </w:r>
      <w:r w:rsidR="00E7695B">
        <w:t xml:space="preserve"> </w:t>
      </w:r>
      <w:r w:rsidR="00E7695B">
        <w:rPr>
          <w:rFonts w:hint="eastAsia"/>
        </w:rPr>
        <w:t>slave</w:t>
      </w:r>
    </w:p>
    <w:p w14:paraId="4C24EFD5" w14:textId="09455536" w:rsidR="00134F46" w:rsidRPr="00311F13" w:rsidRDefault="00134F46" w:rsidP="00311F13">
      <w:pPr>
        <w:ind w:firstLine="420"/>
      </w:pPr>
      <w:r>
        <w:rPr>
          <w:rFonts w:hint="eastAsia"/>
        </w:rPr>
        <w:t>验证：</w:t>
      </w:r>
      <w:r w:rsidRPr="00134F46">
        <w:t>show slave status \G</w:t>
      </w:r>
    </w:p>
    <w:p w14:paraId="32D316A1" w14:textId="683955C0" w:rsidR="00311F13" w:rsidRPr="00311F13" w:rsidRDefault="00A6357A" w:rsidP="00311F13">
      <w:pPr>
        <w:ind w:firstLine="420"/>
      </w:pPr>
      <w:r>
        <w:rPr>
          <w:noProof/>
        </w:rPr>
        <w:drawing>
          <wp:inline distT="0" distB="0" distL="0" distR="0" wp14:anchorId="7A9B9724" wp14:editId="3E022B9A">
            <wp:extent cx="3482642" cy="419136"/>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642" cy="419136"/>
                    </a:xfrm>
                    <a:prstGeom prst="rect">
                      <a:avLst/>
                    </a:prstGeom>
                  </pic:spPr>
                </pic:pic>
              </a:graphicData>
            </a:graphic>
          </wp:inline>
        </w:drawing>
      </w:r>
    </w:p>
    <w:p w14:paraId="0969B8E9" w14:textId="6AB4CE21" w:rsidR="008F3759" w:rsidRDefault="00A6357A" w:rsidP="009D3AC1">
      <w:pPr>
        <w:pStyle w:val="3"/>
        <w:ind w:firstLine="420"/>
      </w:pPr>
      <w:r>
        <w:rPr>
          <w:rFonts w:hint="eastAsia"/>
        </w:rPr>
        <w:lastRenderedPageBreak/>
        <w:t>M2</w:t>
      </w:r>
      <w:r>
        <w:rPr>
          <w:rFonts w:hint="eastAsia"/>
        </w:rPr>
        <w:t>的</w:t>
      </w:r>
      <w:r>
        <w:rPr>
          <w:rFonts w:hint="eastAsia"/>
        </w:rPr>
        <w:t>sql</w:t>
      </w:r>
      <w:r>
        <w:rPr>
          <w:rFonts w:hint="eastAsia"/>
        </w:rPr>
        <w:t>操作</w:t>
      </w:r>
    </w:p>
    <w:p w14:paraId="0E2D68E6" w14:textId="77777777" w:rsidR="008F1323" w:rsidRDefault="008F1323" w:rsidP="008F1323">
      <w:pPr>
        <w:ind w:firstLine="420"/>
      </w:pPr>
      <w:r>
        <w:rPr>
          <w:rFonts w:hint="eastAsia"/>
        </w:rPr>
        <w:t>创建用户：</w:t>
      </w:r>
      <w:r w:rsidRPr="00D9207F">
        <w:t>create user 'rep'@'%' identified by '123456';</w:t>
      </w:r>
    </w:p>
    <w:p w14:paraId="7F1DF0C7" w14:textId="77777777" w:rsidR="008F1323" w:rsidRDefault="008F1323" w:rsidP="008F1323">
      <w:pPr>
        <w:ind w:firstLine="420"/>
      </w:pPr>
      <w:r>
        <w:rPr>
          <w:rFonts w:hint="eastAsia"/>
        </w:rPr>
        <w:t>授予用户权力：</w:t>
      </w:r>
      <w:r w:rsidRPr="001D25CF">
        <w:t>grant replication slave on *.* to 'rep'@'%';</w:t>
      </w:r>
    </w:p>
    <w:p w14:paraId="3AAB0F75" w14:textId="780B3752" w:rsidR="008F1323" w:rsidRDefault="008F1323" w:rsidP="008F1323">
      <w:pPr>
        <w:ind w:firstLine="420"/>
      </w:pPr>
      <w:r>
        <w:rPr>
          <w:rFonts w:hint="eastAsia"/>
        </w:rPr>
        <w:t>刷新：</w:t>
      </w:r>
      <w:r w:rsidRPr="00B407FD">
        <w:t>flush privileges;</w:t>
      </w:r>
    </w:p>
    <w:p w14:paraId="61564B6F" w14:textId="1A66BED5" w:rsidR="005E3D11" w:rsidRDefault="005E3D11" w:rsidP="008F1323">
      <w:pPr>
        <w:ind w:firstLine="420"/>
      </w:pPr>
      <w:r>
        <w:rPr>
          <w:rFonts w:hint="eastAsia"/>
        </w:rPr>
        <w:t>理解</w:t>
      </w:r>
      <w:r>
        <w:rPr>
          <w:rFonts w:hint="eastAsia"/>
        </w:rPr>
        <w:t>M</w:t>
      </w:r>
      <w:r>
        <w:t>1</w:t>
      </w:r>
      <w:r>
        <w:rPr>
          <w:rFonts w:hint="eastAsia"/>
        </w:rPr>
        <w:t>的</w:t>
      </w:r>
      <w:r>
        <w:rPr>
          <w:rFonts w:hint="eastAsia"/>
        </w:rPr>
        <w:t>rep</w:t>
      </w:r>
      <w:r>
        <w:rPr>
          <w:rFonts w:hint="eastAsia"/>
        </w:rPr>
        <w:t>用户：</w:t>
      </w:r>
    </w:p>
    <w:p w14:paraId="2DBF2AED" w14:textId="77777777" w:rsidR="0096693A" w:rsidRDefault="0096693A" w:rsidP="008F1323">
      <w:pPr>
        <w:ind w:firstLine="420"/>
      </w:pPr>
      <w:r>
        <w:tab/>
      </w:r>
      <w:r>
        <w:tab/>
      </w:r>
    </w:p>
    <w:tbl>
      <w:tblPr>
        <w:tblStyle w:val="ab"/>
        <w:tblW w:w="0" w:type="auto"/>
        <w:tblLook w:val="04A0" w:firstRow="1" w:lastRow="0" w:firstColumn="1" w:lastColumn="0" w:noHBand="0" w:noVBand="1"/>
      </w:tblPr>
      <w:tblGrid>
        <w:gridCol w:w="8296"/>
      </w:tblGrid>
      <w:tr w:rsidR="0096693A" w14:paraId="1651B100" w14:textId="77777777" w:rsidTr="0096693A">
        <w:tc>
          <w:tcPr>
            <w:tcW w:w="8296" w:type="dxa"/>
          </w:tcPr>
          <w:p w14:paraId="07DF2316" w14:textId="6E9E3EA6" w:rsidR="0096693A" w:rsidRDefault="0096693A" w:rsidP="008F1323">
            <w:pPr>
              <w:ind w:firstLineChars="0" w:firstLine="0"/>
            </w:pPr>
            <w:r w:rsidRPr="0096693A">
              <w:t>change master to master_host="192.168.10.136",master_port=3308,master_user="rep",master_password="123456",master_log_file="master-bin.000001",master_log_pos=745;</w:t>
            </w:r>
          </w:p>
        </w:tc>
      </w:tr>
    </w:tbl>
    <w:p w14:paraId="72B3BBDB" w14:textId="6A4D1478" w:rsidR="0096693A" w:rsidRDefault="00AE616D" w:rsidP="008F1323">
      <w:pPr>
        <w:ind w:firstLine="420"/>
      </w:pPr>
      <w:r>
        <w:rPr>
          <w:rFonts w:hint="eastAsia"/>
        </w:rPr>
        <w:t>开启</w:t>
      </w:r>
      <w:r>
        <w:rPr>
          <w:rFonts w:hint="eastAsia"/>
        </w:rPr>
        <w:t>slave</w:t>
      </w:r>
      <w:r>
        <w:rPr>
          <w:rFonts w:hint="eastAsia"/>
        </w:rPr>
        <w:t>：</w:t>
      </w:r>
      <w:r>
        <w:rPr>
          <w:rFonts w:hint="eastAsia"/>
        </w:rPr>
        <w:t>start</w:t>
      </w:r>
      <w:r>
        <w:t xml:space="preserve"> </w:t>
      </w:r>
      <w:r>
        <w:rPr>
          <w:rFonts w:hint="eastAsia"/>
        </w:rPr>
        <w:t>slave</w:t>
      </w:r>
    </w:p>
    <w:p w14:paraId="2A172054" w14:textId="376FE499" w:rsidR="00752184" w:rsidRDefault="00752184" w:rsidP="008F1323">
      <w:pPr>
        <w:ind w:firstLine="420"/>
      </w:pPr>
      <w:r>
        <w:rPr>
          <w:rFonts w:hint="eastAsia"/>
        </w:rPr>
        <w:t>显示</w:t>
      </w:r>
      <w:r>
        <w:rPr>
          <w:rFonts w:hint="eastAsia"/>
        </w:rPr>
        <w:t>M</w:t>
      </w:r>
      <w:r>
        <w:t>2</w:t>
      </w:r>
      <w:r>
        <w:rPr>
          <w:rFonts w:hint="eastAsia"/>
        </w:rPr>
        <w:t>的</w:t>
      </w:r>
      <w:r w:rsidR="00210B77">
        <w:rPr>
          <w:rFonts w:hint="eastAsia"/>
        </w:rPr>
        <w:t>状态</w:t>
      </w:r>
      <w:r w:rsidR="000E5B4E">
        <w:rPr>
          <w:rFonts w:hint="eastAsia"/>
        </w:rPr>
        <w:t>：</w:t>
      </w:r>
      <w:r w:rsidR="006F57E2">
        <w:rPr>
          <w:rFonts w:hint="eastAsia"/>
        </w:rPr>
        <w:t>show</w:t>
      </w:r>
      <w:r w:rsidR="00AD3EA6">
        <w:rPr>
          <w:rFonts w:hint="eastAsia"/>
        </w:rPr>
        <w:t xml:space="preserve"> slave</w:t>
      </w:r>
      <w:r w:rsidR="00AD3EA6">
        <w:t xml:space="preserve"> </w:t>
      </w:r>
      <w:r w:rsidR="00AD3EA6">
        <w:rPr>
          <w:rFonts w:hint="eastAsia"/>
        </w:rPr>
        <w:t>status</w:t>
      </w:r>
      <w:r w:rsidR="00AD3EA6">
        <w:t xml:space="preserve"> </w:t>
      </w:r>
      <w:r w:rsidR="00AD3EA6">
        <w:rPr>
          <w:rFonts w:hint="eastAsia"/>
        </w:rPr>
        <w:t>\</w:t>
      </w:r>
      <w:r w:rsidR="00AD3EA6">
        <w:t>G</w:t>
      </w:r>
      <w:r w:rsidR="006F57E2">
        <w:rPr>
          <w:rFonts w:hint="eastAsia"/>
        </w:rPr>
        <w:t>；</w:t>
      </w:r>
    </w:p>
    <w:p w14:paraId="5AA18E3B" w14:textId="432BD70B" w:rsidR="00AD3EA6" w:rsidRDefault="00AD3EA6" w:rsidP="00AD3EA6">
      <w:pPr>
        <w:ind w:firstLine="420"/>
        <w:jc w:val="center"/>
      </w:pPr>
      <w:r>
        <w:rPr>
          <w:noProof/>
        </w:rPr>
        <w:drawing>
          <wp:inline distT="0" distB="0" distL="0" distR="0" wp14:anchorId="03E58D0D" wp14:editId="1860ED36">
            <wp:extent cx="2842506" cy="38865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2506" cy="388654"/>
                    </a:xfrm>
                    <a:prstGeom prst="rect">
                      <a:avLst/>
                    </a:prstGeom>
                  </pic:spPr>
                </pic:pic>
              </a:graphicData>
            </a:graphic>
          </wp:inline>
        </w:drawing>
      </w:r>
    </w:p>
    <w:p w14:paraId="3554BAEE" w14:textId="51A4A657" w:rsidR="00A6357A" w:rsidRPr="00A6357A" w:rsidRDefault="00914657" w:rsidP="00A6357A">
      <w:pPr>
        <w:ind w:firstLine="420"/>
      </w:pPr>
      <w:r>
        <w:rPr>
          <w:rFonts w:hint="eastAsia"/>
        </w:rPr>
        <w:t>查看</w:t>
      </w:r>
      <w:r w:rsidR="003946A9">
        <w:rPr>
          <w:rFonts w:hint="eastAsia"/>
        </w:rPr>
        <w:t>M</w:t>
      </w:r>
      <w:r w:rsidR="003946A9">
        <w:t>2</w:t>
      </w:r>
      <w:r w:rsidR="003946A9">
        <w:rPr>
          <w:rFonts w:hint="eastAsia"/>
        </w:rPr>
        <w:t>的信息</w:t>
      </w:r>
      <w:r w:rsidR="00CF6B3C">
        <w:rPr>
          <w:rFonts w:hint="eastAsia"/>
        </w:rPr>
        <w:t>：</w:t>
      </w:r>
      <w:r w:rsidR="002A5C71">
        <w:rPr>
          <w:rFonts w:hint="eastAsia"/>
        </w:rPr>
        <w:t>show</w:t>
      </w:r>
      <w:r w:rsidR="002A5C71">
        <w:t xml:space="preserve"> </w:t>
      </w:r>
      <w:r w:rsidR="002A5C71">
        <w:rPr>
          <w:rFonts w:hint="eastAsia"/>
        </w:rPr>
        <w:t>master</w:t>
      </w:r>
      <w:r w:rsidR="002A5C71">
        <w:t xml:space="preserve"> </w:t>
      </w:r>
      <w:r w:rsidR="002A5C71">
        <w:rPr>
          <w:rFonts w:hint="eastAsia"/>
        </w:rPr>
        <w:t>status</w:t>
      </w:r>
      <w:r w:rsidR="002A5C71">
        <w:rPr>
          <w:rFonts w:hint="eastAsia"/>
        </w:rPr>
        <w:t>；</w:t>
      </w:r>
    </w:p>
    <w:p w14:paraId="7C0EE36D" w14:textId="6F852786" w:rsidR="00461B33" w:rsidRDefault="00461B33" w:rsidP="009D3AC1">
      <w:pPr>
        <w:pStyle w:val="3"/>
        <w:ind w:firstLine="420"/>
      </w:pPr>
      <w:r>
        <w:rPr>
          <w:rFonts w:hint="eastAsia"/>
        </w:rPr>
        <w:t>S2</w:t>
      </w:r>
      <w:r>
        <w:rPr>
          <w:rFonts w:hint="eastAsia"/>
        </w:rPr>
        <w:t>的</w:t>
      </w:r>
      <w:r>
        <w:rPr>
          <w:rFonts w:hint="eastAsia"/>
        </w:rPr>
        <w:t>sql</w:t>
      </w:r>
      <w:r>
        <w:rPr>
          <w:rFonts w:hint="eastAsia"/>
        </w:rPr>
        <w:t>操作</w:t>
      </w:r>
    </w:p>
    <w:p w14:paraId="06763745" w14:textId="1AB3A7DF" w:rsidR="00D6379B" w:rsidRDefault="00D6379B" w:rsidP="00D6379B">
      <w:pPr>
        <w:ind w:firstLine="420"/>
      </w:pPr>
      <w:r>
        <w:rPr>
          <w:rFonts w:hint="eastAsia"/>
        </w:rPr>
        <w:t>在</w:t>
      </w:r>
      <w:r>
        <w:rPr>
          <w:rFonts w:hint="eastAsia"/>
        </w:rPr>
        <w:t>s2</w:t>
      </w:r>
      <w:r>
        <w:rPr>
          <w:rFonts w:hint="eastAsia"/>
        </w:rPr>
        <w:t>里面设置</w:t>
      </w:r>
      <w:r>
        <w:rPr>
          <w:rFonts w:hint="eastAsia"/>
        </w:rPr>
        <w:t xml:space="preserve">m2 </w:t>
      </w:r>
      <w:r>
        <w:rPr>
          <w:rFonts w:hint="eastAsia"/>
        </w:rPr>
        <w:t>的主机信息</w:t>
      </w:r>
      <w:r>
        <w:rPr>
          <w:rFonts w:hint="eastAsia"/>
        </w:rPr>
        <w:t>:</w:t>
      </w:r>
    </w:p>
    <w:tbl>
      <w:tblPr>
        <w:tblStyle w:val="ab"/>
        <w:tblW w:w="0" w:type="auto"/>
        <w:tblLook w:val="04A0" w:firstRow="1" w:lastRow="0" w:firstColumn="1" w:lastColumn="0" w:noHBand="0" w:noVBand="1"/>
      </w:tblPr>
      <w:tblGrid>
        <w:gridCol w:w="8296"/>
      </w:tblGrid>
      <w:tr w:rsidR="004A562C" w14:paraId="1EA12100" w14:textId="77777777" w:rsidTr="004A562C">
        <w:tc>
          <w:tcPr>
            <w:tcW w:w="8296" w:type="dxa"/>
          </w:tcPr>
          <w:p w14:paraId="1FF1E9C0" w14:textId="32E2085D" w:rsidR="004A562C" w:rsidRDefault="004A562C" w:rsidP="00D6379B">
            <w:pPr>
              <w:ind w:firstLineChars="0" w:firstLine="0"/>
            </w:pPr>
            <w:r w:rsidRPr="004A562C">
              <w:t>change master to master_host="192.168.</w:t>
            </w:r>
            <w:r>
              <w:t>10</w:t>
            </w:r>
            <w:r w:rsidRPr="004A562C">
              <w:t>.1</w:t>
            </w:r>
            <w:r>
              <w:t>36</w:t>
            </w:r>
            <w:r w:rsidRPr="004A562C">
              <w:t>",master_port=3310,master_user="rep",master_password="123456",master_log_file="</w:t>
            </w:r>
            <w:r w:rsidR="008854AA" w:rsidRPr="008854AA">
              <w:t>master-bie.000001</w:t>
            </w:r>
            <w:r w:rsidRPr="004A562C">
              <w:t>",master_log_pos=745;</w:t>
            </w:r>
          </w:p>
        </w:tc>
      </w:tr>
    </w:tbl>
    <w:p w14:paraId="343F8493" w14:textId="77777777" w:rsidR="00084F2D" w:rsidRDefault="00084F2D" w:rsidP="00084F2D">
      <w:pPr>
        <w:ind w:firstLine="420"/>
      </w:pPr>
      <w:r>
        <w:rPr>
          <w:rFonts w:hint="eastAsia"/>
        </w:rPr>
        <w:t>开启</w:t>
      </w:r>
      <w:r>
        <w:rPr>
          <w:rFonts w:hint="eastAsia"/>
        </w:rPr>
        <w:t>slave</w:t>
      </w:r>
      <w:r>
        <w:rPr>
          <w:rFonts w:hint="eastAsia"/>
        </w:rPr>
        <w:t>：</w:t>
      </w:r>
      <w:r>
        <w:rPr>
          <w:rFonts w:hint="eastAsia"/>
        </w:rPr>
        <w:t>start</w:t>
      </w:r>
      <w:r>
        <w:t xml:space="preserve"> </w:t>
      </w:r>
      <w:r>
        <w:rPr>
          <w:rFonts w:hint="eastAsia"/>
        </w:rPr>
        <w:t>slave</w:t>
      </w:r>
    </w:p>
    <w:p w14:paraId="03CDC2E3" w14:textId="77777777" w:rsidR="00084F2D" w:rsidRDefault="00084F2D" w:rsidP="00084F2D">
      <w:pPr>
        <w:ind w:firstLine="420"/>
      </w:pPr>
      <w:r>
        <w:rPr>
          <w:rFonts w:hint="eastAsia"/>
        </w:rPr>
        <w:t>显示</w:t>
      </w:r>
      <w:r>
        <w:rPr>
          <w:rFonts w:hint="eastAsia"/>
        </w:rPr>
        <w:t>M</w:t>
      </w:r>
      <w:r>
        <w:t>2</w:t>
      </w:r>
      <w:r>
        <w:rPr>
          <w:rFonts w:hint="eastAsia"/>
        </w:rPr>
        <w:t>的状态：</w:t>
      </w:r>
      <w:r>
        <w:rPr>
          <w:rFonts w:hint="eastAsia"/>
        </w:rPr>
        <w:t>show slave</w:t>
      </w:r>
      <w:r>
        <w:t xml:space="preserve"> </w:t>
      </w:r>
      <w:r>
        <w:rPr>
          <w:rFonts w:hint="eastAsia"/>
        </w:rPr>
        <w:t>status</w:t>
      </w:r>
      <w:r>
        <w:t xml:space="preserve"> </w:t>
      </w:r>
      <w:r>
        <w:rPr>
          <w:rFonts w:hint="eastAsia"/>
        </w:rPr>
        <w:t>\</w:t>
      </w:r>
      <w:r>
        <w:t>G</w:t>
      </w:r>
      <w:r>
        <w:rPr>
          <w:rFonts w:hint="eastAsia"/>
        </w:rPr>
        <w:t>；</w:t>
      </w:r>
    </w:p>
    <w:p w14:paraId="07BA3CE2" w14:textId="77777777" w:rsidR="00084F2D" w:rsidRDefault="00084F2D" w:rsidP="00084F2D">
      <w:pPr>
        <w:ind w:firstLine="420"/>
        <w:jc w:val="center"/>
      </w:pPr>
      <w:r>
        <w:rPr>
          <w:noProof/>
        </w:rPr>
        <w:drawing>
          <wp:inline distT="0" distB="0" distL="0" distR="0" wp14:anchorId="0EBE6958" wp14:editId="39DC1422">
            <wp:extent cx="2842506" cy="38865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2506" cy="388654"/>
                    </a:xfrm>
                    <a:prstGeom prst="rect">
                      <a:avLst/>
                    </a:prstGeom>
                  </pic:spPr>
                </pic:pic>
              </a:graphicData>
            </a:graphic>
          </wp:inline>
        </w:drawing>
      </w:r>
    </w:p>
    <w:p w14:paraId="6237B86B" w14:textId="4AFD3AE9" w:rsidR="00461B33" w:rsidRPr="00461B33" w:rsidRDefault="00461B33" w:rsidP="00461B33">
      <w:pPr>
        <w:ind w:firstLine="420"/>
      </w:pPr>
    </w:p>
    <w:p w14:paraId="0EAAC966" w14:textId="77777777" w:rsidR="00461B33" w:rsidRPr="000E3DD3" w:rsidRDefault="00461B33" w:rsidP="00461B33">
      <w:pPr>
        <w:ind w:firstLine="420"/>
      </w:pPr>
    </w:p>
    <w:p w14:paraId="48FD1071" w14:textId="6C6913AA" w:rsidR="00461B33" w:rsidRDefault="009C22DF" w:rsidP="009D3AC1">
      <w:pPr>
        <w:pStyle w:val="3"/>
        <w:ind w:firstLine="420"/>
      </w:pPr>
      <w:r>
        <w:rPr>
          <w:rFonts w:hint="eastAsia"/>
        </w:rPr>
        <w:t>打开级联复制</w:t>
      </w:r>
    </w:p>
    <w:p w14:paraId="16246336" w14:textId="4AEFFECE" w:rsidR="009C22DF" w:rsidRPr="009C22DF" w:rsidRDefault="009C22DF" w:rsidP="009C22DF">
      <w:pPr>
        <w:ind w:firstLine="420"/>
      </w:pPr>
      <w:r>
        <w:rPr>
          <w:noProof/>
        </w:rPr>
        <w:drawing>
          <wp:inline distT="0" distB="0" distL="114300" distR="114300" wp14:anchorId="740F0F75" wp14:editId="00D0E78E">
            <wp:extent cx="5270500" cy="2576830"/>
            <wp:effectExtent l="0" t="0" r="6350" b="1397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67"/>
                    <a:stretch>
                      <a:fillRect/>
                    </a:stretch>
                  </pic:blipFill>
                  <pic:spPr>
                    <a:xfrm>
                      <a:off x="0" y="0"/>
                      <a:ext cx="5270500" cy="2576830"/>
                    </a:xfrm>
                    <a:prstGeom prst="rect">
                      <a:avLst/>
                    </a:prstGeom>
                    <a:noFill/>
                    <a:ln w="9525">
                      <a:noFill/>
                    </a:ln>
                  </pic:spPr>
                </pic:pic>
              </a:graphicData>
            </a:graphic>
          </wp:inline>
        </w:drawing>
      </w:r>
    </w:p>
    <w:p w14:paraId="2F6C9658" w14:textId="0322A16A" w:rsidR="00461B33" w:rsidRPr="005A3D4D" w:rsidRDefault="00054C75" w:rsidP="00461B33">
      <w:pPr>
        <w:ind w:firstLine="420"/>
      </w:pPr>
      <w:r>
        <w:rPr>
          <w:noProof/>
        </w:rPr>
        <w:lastRenderedPageBreak/>
        <w:drawing>
          <wp:inline distT="0" distB="0" distL="114300" distR="114300" wp14:anchorId="62971DFF" wp14:editId="5A66AC35">
            <wp:extent cx="5267960" cy="1771650"/>
            <wp:effectExtent l="0" t="0" r="889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68"/>
                    <a:stretch>
                      <a:fillRect/>
                    </a:stretch>
                  </pic:blipFill>
                  <pic:spPr>
                    <a:xfrm>
                      <a:off x="0" y="0"/>
                      <a:ext cx="5267960" cy="1771650"/>
                    </a:xfrm>
                    <a:prstGeom prst="rect">
                      <a:avLst/>
                    </a:prstGeom>
                    <a:noFill/>
                    <a:ln w="9525">
                      <a:noFill/>
                    </a:ln>
                  </pic:spPr>
                </pic:pic>
              </a:graphicData>
            </a:graphic>
          </wp:inline>
        </w:drawing>
      </w:r>
    </w:p>
    <w:p w14:paraId="64293D9B" w14:textId="3C07A274" w:rsidR="0093467A" w:rsidRDefault="00054C75" w:rsidP="0093467A">
      <w:pPr>
        <w:ind w:firstLine="420"/>
      </w:pPr>
      <w:r>
        <w:rPr>
          <w:rFonts w:hint="eastAsia"/>
        </w:rPr>
        <w:t>解决方法：</w:t>
      </w:r>
      <w:r w:rsidR="0093467A">
        <w:rPr>
          <w:rFonts w:hint="eastAsia"/>
        </w:rPr>
        <w:t>给</w:t>
      </w:r>
      <w:r w:rsidR="0093467A">
        <w:rPr>
          <w:rFonts w:hint="eastAsia"/>
        </w:rPr>
        <w:t xml:space="preserve">m2 </w:t>
      </w:r>
      <w:r w:rsidR="0093467A">
        <w:rPr>
          <w:rFonts w:hint="eastAsia"/>
        </w:rPr>
        <w:t>加级联的配置</w:t>
      </w:r>
    </w:p>
    <w:p w14:paraId="0BF01755" w14:textId="345D6242" w:rsidR="00726262" w:rsidRDefault="00726262" w:rsidP="009D3AC1">
      <w:pPr>
        <w:pStyle w:val="3"/>
        <w:ind w:firstLine="420"/>
      </w:pPr>
      <w:r>
        <w:rPr>
          <w:rFonts w:hint="eastAsia"/>
        </w:rPr>
        <w:t>在</w:t>
      </w:r>
      <w:r>
        <w:rPr>
          <w:rFonts w:hint="eastAsia"/>
        </w:rPr>
        <w:t>m1</w:t>
      </w:r>
      <w:r>
        <w:rPr>
          <w:rFonts w:hint="eastAsia"/>
        </w:rPr>
        <w:t>上创建</w:t>
      </w:r>
      <w:r>
        <w:rPr>
          <w:rFonts w:hint="eastAsia"/>
        </w:rPr>
        <w:t>db[1:4]</w:t>
      </w:r>
    </w:p>
    <w:p w14:paraId="7D8F56B0" w14:textId="2D67D8FB" w:rsidR="00726262" w:rsidRPr="00726262" w:rsidRDefault="00726262" w:rsidP="0078041D">
      <w:pPr>
        <w:ind w:firstLine="420"/>
        <w:jc w:val="center"/>
      </w:pPr>
      <w:r>
        <w:rPr>
          <w:noProof/>
        </w:rPr>
        <w:drawing>
          <wp:inline distT="0" distB="0" distL="0" distR="0" wp14:anchorId="03FBE2F7" wp14:editId="713EBFAC">
            <wp:extent cx="1562235" cy="147078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2235" cy="1470787"/>
                    </a:xfrm>
                    <a:prstGeom prst="rect">
                      <a:avLst/>
                    </a:prstGeom>
                  </pic:spPr>
                </pic:pic>
              </a:graphicData>
            </a:graphic>
          </wp:inline>
        </w:drawing>
      </w:r>
    </w:p>
    <w:p w14:paraId="1574DAF0" w14:textId="0F41E621" w:rsidR="00B12586" w:rsidRPr="00B12586" w:rsidRDefault="00726262" w:rsidP="009D3AC1">
      <w:pPr>
        <w:pStyle w:val="3"/>
        <w:ind w:firstLine="420"/>
      </w:pPr>
      <w:r>
        <w:rPr>
          <w:rFonts w:hint="eastAsia"/>
        </w:rPr>
        <w:t>mycat</w:t>
      </w:r>
      <w:r>
        <w:rPr>
          <w:rFonts w:hint="eastAsia"/>
        </w:rPr>
        <w:t>的</w:t>
      </w:r>
      <w:r>
        <w:rPr>
          <w:rFonts w:hint="eastAsia"/>
        </w:rPr>
        <w:t xml:space="preserve">datahost </w:t>
      </w:r>
      <w:r>
        <w:rPr>
          <w:rFonts w:hint="eastAsia"/>
        </w:rPr>
        <w:t>里面配置</w:t>
      </w:r>
    </w:p>
    <w:tbl>
      <w:tblPr>
        <w:tblStyle w:val="ab"/>
        <w:tblW w:w="0" w:type="auto"/>
        <w:tblLook w:val="04A0" w:firstRow="1" w:lastRow="0" w:firstColumn="1" w:lastColumn="0" w:noHBand="0" w:noVBand="1"/>
      </w:tblPr>
      <w:tblGrid>
        <w:gridCol w:w="8296"/>
      </w:tblGrid>
      <w:tr w:rsidR="00726262" w14:paraId="6E71C9D1" w14:textId="77777777" w:rsidTr="00726262">
        <w:tc>
          <w:tcPr>
            <w:tcW w:w="8296" w:type="dxa"/>
          </w:tcPr>
          <w:p w14:paraId="6460EBFB" w14:textId="77777777" w:rsidR="00EC1E8F" w:rsidRDefault="00EC1E8F" w:rsidP="00EC1E8F">
            <w:pPr>
              <w:ind w:firstLineChars="0" w:firstLine="0"/>
            </w:pPr>
            <w:r>
              <w:t>&lt;dataHost name="localhost1" maxCon="1000" minCon="10" balance="1"</w:t>
            </w:r>
          </w:p>
          <w:p w14:paraId="7549DF03" w14:textId="77777777" w:rsidR="00EC1E8F" w:rsidRDefault="00EC1E8F" w:rsidP="00EC1E8F">
            <w:pPr>
              <w:ind w:firstLineChars="0" w:firstLine="0"/>
            </w:pPr>
            <w:r>
              <w:tab/>
            </w:r>
            <w:r>
              <w:tab/>
            </w:r>
            <w:r>
              <w:tab/>
              <w:t xml:space="preserve">  writeType="0" dbType="mysql" dbDriver="native" switchType="1"  slaveThreshold="100"&gt;</w:t>
            </w:r>
          </w:p>
          <w:p w14:paraId="2DFD6655" w14:textId="77777777" w:rsidR="00EC1E8F" w:rsidRDefault="00EC1E8F" w:rsidP="00EC1E8F">
            <w:pPr>
              <w:ind w:firstLineChars="0" w:firstLine="0"/>
            </w:pPr>
            <w:r>
              <w:tab/>
            </w:r>
            <w:r>
              <w:tab/>
              <w:t>&lt;heartbeat&gt;select user()&lt;/heartbeat&gt;</w:t>
            </w:r>
          </w:p>
          <w:p w14:paraId="6D4BA89D" w14:textId="77777777" w:rsidR="00EC1E8F" w:rsidRDefault="00EC1E8F" w:rsidP="00EC1E8F">
            <w:pPr>
              <w:ind w:firstLineChars="0" w:firstLine="0"/>
            </w:pPr>
            <w:r>
              <w:tab/>
            </w:r>
            <w:r>
              <w:tab/>
              <w:t>&lt;!-- can have multi write hosts --&gt;</w:t>
            </w:r>
          </w:p>
          <w:p w14:paraId="0A9071CB" w14:textId="77777777" w:rsidR="00EC1E8F" w:rsidRDefault="00EC1E8F" w:rsidP="00EC1E8F">
            <w:pPr>
              <w:ind w:firstLineChars="0" w:firstLine="0"/>
            </w:pPr>
            <w:r>
              <w:tab/>
            </w:r>
            <w:r>
              <w:tab/>
              <w:t>&lt;writeHost host="hostM1" url="192.168.10.136:3308" user="root"</w:t>
            </w:r>
          </w:p>
          <w:p w14:paraId="626A3BCE" w14:textId="77777777" w:rsidR="00EC1E8F" w:rsidRDefault="00EC1E8F" w:rsidP="00EC1E8F">
            <w:pPr>
              <w:ind w:firstLineChars="0" w:firstLine="0"/>
            </w:pPr>
            <w:r>
              <w:tab/>
            </w:r>
            <w:r>
              <w:tab/>
            </w:r>
            <w:r>
              <w:tab/>
            </w:r>
            <w:r>
              <w:tab/>
              <w:t xml:space="preserve">   password="123456"&gt;</w:t>
            </w:r>
          </w:p>
          <w:p w14:paraId="20853D7B" w14:textId="77777777" w:rsidR="00EC1E8F" w:rsidRDefault="00EC1E8F" w:rsidP="00EC1E8F">
            <w:pPr>
              <w:ind w:firstLineChars="0" w:firstLine="0"/>
            </w:pPr>
            <w:r>
              <w:tab/>
            </w:r>
            <w:r>
              <w:tab/>
            </w:r>
            <w:r>
              <w:tab/>
              <w:t>&lt;!-- can have multi read hosts --&gt;</w:t>
            </w:r>
          </w:p>
          <w:p w14:paraId="329463E3" w14:textId="77777777" w:rsidR="00EC1E8F" w:rsidRDefault="00EC1E8F" w:rsidP="00EC1E8F">
            <w:pPr>
              <w:ind w:firstLineChars="0" w:firstLine="0"/>
            </w:pPr>
            <w:r>
              <w:tab/>
            </w:r>
            <w:r>
              <w:tab/>
            </w:r>
            <w:r>
              <w:tab/>
              <w:t>&lt;readHost host="hostS1" url="192.168.10.136:3309" user="root" password="123456" /&gt;</w:t>
            </w:r>
          </w:p>
          <w:p w14:paraId="01C8CAE5" w14:textId="77777777" w:rsidR="00EC1E8F" w:rsidRDefault="00EC1E8F" w:rsidP="00EC1E8F">
            <w:pPr>
              <w:ind w:firstLineChars="0" w:firstLine="0"/>
            </w:pPr>
            <w:r>
              <w:tab/>
            </w:r>
            <w:r>
              <w:tab/>
              <w:t>&lt;/writeHost&gt;</w:t>
            </w:r>
          </w:p>
          <w:p w14:paraId="0F1C54FD" w14:textId="77777777" w:rsidR="00EC1E8F" w:rsidRDefault="00EC1E8F" w:rsidP="00EC1E8F">
            <w:pPr>
              <w:ind w:firstLineChars="0" w:firstLine="0"/>
            </w:pPr>
            <w:r>
              <w:tab/>
            </w:r>
            <w:r>
              <w:tab/>
              <w:t>&lt;writeHost host="hostM2" url="192.168.10.136:3310" user="root"</w:t>
            </w:r>
          </w:p>
          <w:p w14:paraId="4CF51E51" w14:textId="77777777" w:rsidR="00EC1E8F" w:rsidRDefault="00EC1E8F" w:rsidP="00EC1E8F">
            <w:pPr>
              <w:ind w:firstLineChars="0" w:firstLine="0"/>
            </w:pPr>
            <w:r>
              <w:tab/>
            </w:r>
            <w:r>
              <w:tab/>
            </w:r>
            <w:r>
              <w:tab/>
            </w:r>
            <w:r>
              <w:tab/>
              <w:t xml:space="preserve">   password="123456"&gt;</w:t>
            </w:r>
          </w:p>
          <w:p w14:paraId="7298E0F0" w14:textId="77777777" w:rsidR="00EC1E8F" w:rsidRDefault="00EC1E8F" w:rsidP="00EC1E8F">
            <w:pPr>
              <w:ind w:firstLineChars="0" w:firstLine="0"/>
            </w:pPr>
            <w:r>
              <w:tab/>
            </w:r>
            <w:r>
              <w:tab/>
            </w:r>
            <w:r>
              <w:tab/>
              <w:t>&lt;!-- can have multi read hosts --&gt;</w:t>
            </w:r>
          </w:p>
          <w:p w14:paraId="6DFA5D62" w14:textId="77777777" w:rsidR="00EC1E8F" w:rsidRDefault="00EC1E8F" w:rsidP="00EC1E8F">
            <w:pPr>
              <w:ind w:firstLineChars="0" w:firstLine="0"/>
            </w:pPr>
            <w:r>
              <w:tab/>
            </w:r>
            <w:r>
              <w:tab/>
            </w:r>
            <w:r>
              <w:tab/>
              <w:t>&lt;readHost host="hostS2" url="192.168.10.136:3311" user="root" password="123456" /&gt;</w:t>
            </w:r>
          </w:p>
          <w:p w14:paraId="38DD5EBB" w14:textId="77777777" w:rsidR="00EC1E8F" w:rsidRDefault="00EC1E8F" w:rsidP="00EC1E8F">
            <w:pPr>
              <w:ind w:firstLineChars="0" w:firstLine="0"/>
            </w:pPr>
            <w:r>
              <w:tab/>
            </w:r>
            <w:r>
              <w:tab/>
              <w:t>&lt;/writeHost&gt;</w:t>
            </w:r>
          </w:p>
          <w:p w14:paraId="72457A4D" w14:textId="1F87F597" w:rsidR="00726262" w:rsidRDefault="00EC1E8F" w:rsidP="00EC1E8F">
            <w:pPr>
              <w:ind w:firstLineChars="0" w:firstLine="0"/>
            </w:pPr>
            <w:r>
              <w:tab/>
              <w:t>&lt;/dataHost&gt;</w:t>
            </w:r>
          </w:p>
        </w:tc>
      </w:tr>
    </w:tbl>
    <w:p w14:paraId="45D7B8DC" w14:textId="68318E25" w:rsidR="00726262" w:rsidRPr="00726262" w:rsidRDefault="00B12586" w:rsidP="00726262">
      <w:pPr>
        <w:ind w:firstLine="420"/>
      </w:pPr>
      <w:r>
        <w:rPr>
          <w:noProof/>
        </w:rPr>
        <w:lastRenderedPageBreak/>
        <w:drawing>
          <wp:inline distT="0" distB="0" distL="114300" distR="114300" wp14:anchorId="502708B1" wp14:editId="048553AF">
            <wp:extent cx="5270500" cy="2755265"/>
            <wp:effectExtent l="0" t="0" r="6350" b="6985"/>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70"/>
                    <a:stretch>
                      <a:fillRect/>
                    </a:stretch>
                  </pic:blipFill>
                  <pic:spPr>
                    <a:xfrm>
                      <a:off x="0" y="0"/>
                      <a:ext cx="5270500" cy="2755265"/>
                    </a:xfrm>
                    <a:prstGeom prst="rect">
                      <a:avLst/>
                    </a:prstGeom>
                    <a:noFill/>
                    <a:ln w="9525">
                      <a:noFill/>
                    </a:ln>
                  </pic:spPr>
                </pic:pic>
              </a:graphicData>
            </a:graphic>
          </wp:inline>
        </w:drawing>
      </w:r>
    </w:p>
    <w:p w14:paraId="7C6B4DF6" w14:textId="6F8F635F" w:rsidR="00185E07" w:rsidRDefault="000E3DD3" w:rsidP="000E3DD3">
      <w:pPr>
        <w:pStyle w:val="2"/>
      </w:pPr>
      <w:r>
        <w:rPr>
          <w:rFonts w:hint="eastAsia"/>
        </w:rPr>
        <w:t>注意点</w:t>
      </w:r>
    </w:p>
    <w:p w14:paraId="1D8BF6C2" w14:textId="677A51B8" w:rsidR="000E3DD3" w:rsidRDefault="000E3DD3" w:rsidP="009A56B5">
      <w:pPr>
        <w:ind w:firstLine="420"/>
      </w:pPr>
      <w:r>
        <w:rPr>
          <w:rFonts w:hint="eastAsia"/>
        </w:rPr>
        <w:t>插入要注意：，所有的</w:t>
      </w:r>
      <w:r>
        <w:rPr>
          <w:rFonts w:hint="eastAsia"/>
        </w:rPr>
        <w:t xml:space="preserve">mycat </w:t>
      </w:r>
      <w:r>
        <w:rPr>
          <w:rFonts w:hint="eastAsia"/>
        </w:rPr>
        <w:t>进行插入时，必须提供完整的列</w:t>
      </w:r>
      <w:r>
        <w:rPr>
          <w:rFonts w:hint="eastAsia"/>
        </w:rPr>
        <w:t>(</w:t>
      </w:r>
      <w:r>
        <w:rPr>
          <w:rFonts w:hint="eastAsia"/>
        </w:rPr>
        <w:t>除</w:t>
      </w:r>
      <w:r>
        <w:rPr>
          <w:rFonts w:hint="eastAsia"/>
        </w:rPr>
        <w:t>id</w:t>
      </w:r>
      <w:r>
        <w:rPr>
          <w:rFonts w:hint="eastAsia"/>
        </w:rPr>
        <w:t>外</w:t>
      </w:r>
      <w:r>
        <w:rPr>
          <w:rFonts w:hint="eastAsia"/>
        </w:rPr>
        <w:t>)</w:t>
      </w:r>
      <w:r>
        <w:rPr>
          <w:rFonts w:hint="eastAsia"/>
        </w:rPr>
        <w:t>，以后导入数据时，必须提供完整的列才行</w:t>
      </w:r>
      <w:r w:rsidR="0000120E">
        <w:rPr>
          <w:rFonts w:hint="eastAsia"/>
        </w:rPr>
        <w:t>。</w:t>
      </w:r>
    </w:p>
    <w:p w14:paraId="5A9DE2E6" w14:textId="2DD4E601" w:rsidR="00DC5303" w:rsidRDefault="00DC5303" w:rsidP="009A56B5">
      <w:pPr>
        <w:ind w:firstLine="420"/>
      </w:pPr>
      <w:r>
        <w:rPr>
          <w:rFonts w:hint="eastAsia"/>
        </w:rPr>
        <w:t>导出的</w:t>
      </w:r>
      <w:r>
        <w:rPr>
          <w:rFonts w:hint="eastAsia"/>
        </w:rPr>
        <w:t>sql</w:t>
      </w:r>
      <w:r w:rsidR="00AD0AC3">
        <w:rPr>
          <w:rFonts w:hint="eastAsia"/>
        </w:rPr>
        <w:t>：</w:t>
      </w:r>
    </w:p>
    <w:tbl>
      <w:tblPr>
        <w:tblStyle w:val="ab"/>
        <w:tblW w:w="0" w:type="auto"/>
        <w:tblLook w:val="04A0" w:firstRow="1" w:lastRow="0" w:firstColumn="1" w:lastColumn="0" w:noHBand="0" w:noVBand="1"/>
      </w:tblPr>
      <w:tblGrid>
        <w:gridCol w:w="8296"/>
      </w:tblGrid>
      <w:tr w:rsidR="00AD0AC3" w14:paraId="46122250" w14:textId="77777777" w:rsidTr="00AD0AC3">
        <w:tc>
          <w:tcPr>
            <w:tcW w:w="8296" w:type="dxa"/>
          </w:tcPr>
          <w:p w14:paraId="3F995696" w14:textId="77777777" w:rsidR="00AD0AC3" w:rsidRDefault="00AD0AC3" w:rsidP="00AD0AC3">
            <w:pPr>
              <w:ind w:firstLineChars="0" w:firstLine="0"/>
            </w:pPr>
            <w:r>
              <w:t>INSERT INTO `t_student` VALUES (1, '</w:t>
            </w:r>
            <w:r>
              <w:t>郭伟</w:t>
            </w:r>
            <w:r>
              <w:t>');</w:t>
            </w:r>
          </w:p>
          <w:p w14:paraId="789B988C" w14:textId="77777777" w:rsidR="00AD0AC3" w:rsidRDefault="00AD0AC3" w:rsidP="00AD0AC3">
            <w:pPr>
              <w:ind w:firstLineChars="0" w:firstLine="0"/>
            </w:pPr>
            <w:r>
              <w:t>INSERT INTO `t_student` VALUES (2, '</w:t>
            </w:r>
            <w:r>
              <w:t>涛哥</w:t>
            </w:r>
            <w:r>
              <w:t>');</w:t>
            </w:r>
          </w:p>
          <w:p w14:paraId="04382DD2" w14:textId="77777777" w:rsidR="00AD0AC3" w:rsidRDefault="00AD0AC3" w:rsidP="00AD0AC3">
            <w:pPr>
              <w:ind w:firstLineChars="0" w:firstLine="0"/>
            </w:pPr>
            <w:r>
              <w:t>INSERT INTO `t_student` VALUES (3, '</w:t>
            </w:r>
            <w:r>
              <w:t>炜哥</w:t>
            </w:r>
            <w:r>
              <w:t>');</w:t>
            </w:r>
          </w:p>
          <w:p w14:paraId="3415DED3" w14:textId="7A42879C" w:rsidR="00AD0AC3" w:rsidRDefault="00AD0AC3" w:rsidP="00AD0AC3">
            <w:pPr>
              <w:ind w:firstLineChars="0" w:firstLine="0"/>
            </w:pPr>
            <w:r>
              <w:t>INSERT INTO `t_student` VALUES (4, '</w:t>
            </w:r>
            <w:r>
              <w:t>东哥</w:t>
            </w:r>
            <w:r>
              <w:t>');</w:t>
            </w:r>
          </w:p>
        </w:tc>
      </w:tr>
    </w:tbl>
    <w:p w14:paraId="1E3A94B3" w14:textId="330662DC" w:rsidR="00AD0AC3" w:rsidRDefault="000E3BA4" w:rsidP="009A56B5">
      <w:pPr>
        <w:ind w:firstLine="420"/>
      </w:pPr>
      <w:r>
        <w:rPr>
          <w:rFonts w:hint="eastAsia"/>
        </w:rPr>
        <w:t>修改</w:t>
      </w:r>
      <w:r w:rsidR="00886A20">
        <w:rPr>
          <w:rFonts w:hint="eastAsia"/>
        </w:rPr>
        <w:t>后</w:t>
      </w:r>
    </w:p>
    <w:tbl>
      <w:tblPr>
        <w:tblStyle w:val="ab"/>
        <w:tblW w:w="0" w:type="auto"/>
        <w:tblLook w:val="04A0" w:firstRow="1" w:lastRow="0" w:firstColumn="1" w:lastColumn="0" w:noHBand="0" w:noVBand="1"/>
      </w:tblPr>
      <w:tblGrid>
        <w:gridCol w:w="8296"/>
      </w:tblGrid>
      <w:tr w:rsidR="00F840D0" w14:paraId="3C6A8BFC" w14:textId="77777777" w:rsidTr="00F840D0">
        <w:tc>
          <w:tcPr>
            <w:tcW w:w="8296" w:type="dxa"/>
          </w:tcPr>
          <w:p w14:paraId="726ECB3A" w14:textId="77777777" w:rsidR="00F840D0" w:rsidRDefault="00F840D0" w:rsidP="00F840D0">
            <w:pPr>
              <w:ind w:firstLineChars="0" w:firstLine="0"/>
            </w:pPr>
            <w:r>
              <w:t>INSERT INTO `t_student`(id,name) VALUES (1, '</w:t>
            </w:r>
            <w:r>
              <w:t>郭伟</w:t>
            </w:r>
            <w:r>
              <w:t>');</w:t>
            </w:r>
          </w:p>
          <w:p w14:paraId="1F7771A0" w14:textId="77777777" w:rsidR="00F840D0" w:rsidRDefault="00F840D0" w:rsidP="00F840D0">
            <w:pPr>
              <w:ind w:firstLineChars="0" w:firstLine="0"/>
            </w:pPr>
            <w:r>
              <w:t>INSERT INTO `t_student`(id,name) VALUES (2, '</w:t>
            </w:r>
            <w:r>
              <w:t>涛哥</w:t>
            </w:r>
            <w:r>
              <w:t>');</w:t>
            </w:r>
          </w:p>
          <w:p w14:paraId="444EBCD9" w14:textId="77777777" w:rsidR="00F840D0" w:rsidRDefault="00F840D0" w:rsidP="00F840D0">
            <w:pPr>
              <w:ind w:firstLineChars="0" w:firstLine="0"/>
            </w:pPr>
            <w:r>
              <w:t>INSERT INTO `t_student`(id,name) VALUES (3, '</w:t>
            </w:r>
            <w:r>
              <w:t>炜哥</w:t>
            </w:r>
            <w:r>
              <w:t>');</w:t>
            </w:r>
          </w:p>
          <w:p w14:paraId="602D1424" w14:textId="1BAFB3BD" w:rsidR="00F840D0" w:rsidRDefault="00F840D0" w:rsidP="00F840D0">
            <w:pPr>
              <w:ind w:firstLineChars="0" w:firstLine="0"/>
            </w:pPr>
            <w:r>
              <w:t>INSERT INTO `t_student`(id,name) VALUES (4, '</w:t>
            </w:r>
            <w:r>
              <w:t>东哥</w:t>
            </w:r>
            <w:r>
              <w:t>');</w:t>
            </w:r>
          </w:p>
        </w:tc>
      </w:tr>
    </w:tbl>
    <w:p w14:paraId="3B81AE8F" w14:textId="3BD04450" w:rsidR="00B5645A" w:rsidRDefault="00A6409A" w:rsidP="00A6409A">
      <w:pPr>
        <w:pStyle w:val="10"/>
      </w:pPr>
      <w:r>
        <w:t>N</w:t>
      </w:r>
      <w:r>
        <w:rPr>
          <w:rFonts w:hint="eastAsia"/>
        </w:rPr>
        <w:t>osql</w:t>
      </w:r>
    </w:p>
    <w:p w14:paraId="0BE6336E" w14:textId="44B98228" w:rsidR="0049305A" w:rsidRDefault="001B4681" w:rsidP="0049305A">
      <w:pPr>
        <w:pStyle w:val="2"/>
      </w:pPr>
      <w:r>
        <w:rPr>
          <w:rFonts w:hint="eastAsia"/>
        </w:rPr>
        <w:t>Nosql</w:t>
      </w:r>
    </w:p>
    <w:p w14:paraId="1BC31E5D" w14:textId="2770837E" w:rsidR="002414CE" w:rsidRPr="002414CE" w:rsidRDefault="002414CE" w:rsidP="009D3AC1">
      <w:pPr>
        <w:pStyle w:val="3"/>
        <w:ind w:firstLine="420"/>
      </w:pPr>
      <w:r>
        <w:rPr>
          <w:rFonts w:hint="eastAsia"/>
        </w:rPr>
        <w:t>引入</w:t>
      </w:r>
    </w:p>
    <w:p w14:paraId="521AA083" w14:textId="02D4940D" w:rsidR="0049305A" w:rsidRPr="0049305A" w:rsidRDefault="0049305A" w:rsidP="0049305A">
      <w:pPr>
        <w:ind w:firstLine="420"/>
      </w:pPr>
      <w:r>
        <w:rPr>
          <w:rFonts w:hint="eastAsia"/>
        </w:rPr>
        <w:t>今天我们可以通过第三方平台（如：</w:t>
      </w:r>
      <w:r>
        <w:t>Google</w:t>
      </w:r>
      <w:r>
        <w:t>，</w:t>
      </w:r>
      <w:r>
        <w:t>Facebook</w:t>
      </w:r>
      <w:r>
        <w:t>等）可以很容易的访问和抓取数据。用户的个人信息，社交网络，地理位置，用</w:t>
      </w:r>
      <w:r>
        <w:rPr>
          <w:rFonts w:hint="eastAsia"/>
        </w:rPr>
        <w:t>户生成的数据和用户操作日志已经成倍的增加。我们如果要对这些用户数据进行挖掘，那</w:t>
      </w:r>
      <w:r>
        <w:t>SQL</w:t>
      </w:r>
      <w:r>
        <w:t>数据库已经不适合这些应用了，</w:t>
      </w:r>
      <w:r>
        <w:t>NoSQL</w:t>
      </w:r>
      <w:r>
        <w:t>数</w:t>
      </w:r>
      <w:r>
        <w:rPr>
          <w:rFonts w:hint="eastAsia"/>
        </w:rPr>
        <w:t>据库的发展也却能很好的处理这些大的数据。</w:t>
      </w:r>
    </w:p>
    <w:p w14:paraId="2DED8C10" w14:textId="1573B69D" w:rsidR="002414CE" w:rsidRDefault="002414CE" w:rsidP="009D3AC1">
      <w:pPr>
        <w:pStyle w:val="3"/>
        <w:ind w:firstLine="420"/>
      </w:pPr>
      <w:r>
        <w:rPr>
          <w:rFonts w:hint="eastAsia"/>
        </w:rPr>
        <w:lastRenderedPageBreak/>
        <w:t>Nosql</w:t>
      </w:r>
      <w:r>
        <w:rPr>
          <w:rFonts w:hint="eastAsia"/>
        </w:rPr>
        <w:t>是什么</w:t>
      </w:r>
    </w:p>
    <w:p w14:paraId="13316DF2" w14:textId="13D358B5" w:rsidR="00BC77B8" w:rsidRDefault="00BC77B8" w:rsidP="00BC77B8">
      <w:pPr>
        <w:ind w:firstLine="420"/>
      </w:pPr>
      <w:r>
        <w:t>NoSQL(NoSQL=Not Only SQL),</w:t>
      </w:r>
      <w:r>
        <w:t>意即</w:t>
      </w:r>
      <w:r>
        <w:t>“</w:t>
      </w:r>
      <w:r>
        <w:t>不仅仅是</w:t>
      </w:r>
      <w:r>
        <w:t>SQL”</w:t>
      </w:r>
      <w:r>
        <w:t>，</w:t>
      </w:r>
      <w:r>
        <w:rPr>
          <w:rFonts w:hint="eastAsia"/>
        </w:rPr>
        <w:t>泛指非关系型的数据库。随着互联网</w:t>
      </w:r>
      <w:r>
        <w:t>web2.0</w:t>
      </w:r>
      <w:r>
        <w:t>网站的兴起，传统的关系数据库在应付</w:t>
      </w:r>
      <w:r>
        <w:t>web2.0</w:t>
      </w:r>
      <w:r>
        <w:t>网站，特别是超大规模和高并发</w:t>
      </w:r>
      <w:r>
        <w:rPr>
          <w:rFonts w:hint="eastAsia"/>
        </w:rPr>
        <w:t>的</w:t>
      </w:r>
      <w:r>
        <w:t>SNS</w:t>
      </w:r>
      <w:r>
        <w:t>类型的</w:t>
      </w:r>
      <w:r>
        <w:t>web2.0</w:t>
      </w:r>
      <w:r>
        <w:t>纯动态网站已经显得力不从心，暴露了很多难以克服的问题，而非关系型的数据库则由于其本身的特</w:t>
      </w:r>
      <w:r>
        <w:rPr>
          <w:rFonts w:hint="eastAsia"/>
        </w:rPr>
        <w:t>点得到了非常迅速的发展。</w:t>
      </w:r>
      <w:r>
        <w:t>NoSQL</w:t>
      </w:r>
      <w:r>
        <w:t>数据库的产生就是为了解决大规模数据集合多重数据种类带来的挑战，尤其是大数据应</w:t>
      </w:r>
      <w:r>
        <w:rPr>
          <w:rFonts w:hint="eastAsia"/>
        </w:rPr>
        <w:t>用难题，包括超大规模数据的存储。</w:t>
      </w:r>
    </w:p>
    <w:p w14:paraId="2DFEDA24" w14:textId="726E0C1D" w:rsidR="0086672E" w:rsidRDefault="0086672E" w:rsidP="00BC77B8">
      <w:pPr>
        <w:ind w:firstLine="420"/>
      </w:pPr>
      <w:r w:rsidRPr="0086672E">
        <w:rPr>
          <w:rFonts w:hint="eastAsia"/>
        </w:rPr>
        <w:t>（例如谷歌或</w:t>
      </w:r>
      <w:r w:rsidRPr="0086672E">
        <w:t>Facebook</w:t>
      </w:r>
      <w:r w:rsidRPr="0086672E">
        <w:t>每大为他们的用户收集万亿比特的数据）。这些类型的数据存储不需要固定的模式，无需多余操作</w:t>
      </w:r>
      <w:r w:rsidR="00835401">
        <w:rPr>
          <w:rFonts w:hint="eastAsia"/>
        </w:rPr>
        <w:t>。</w:t>
      </w:r>
    </w:p>
    <w:p w14:paraId="02D3A2C2" w14:textId="4C575047" w:rsidR="00183F5C" w:rsidRDefault="00183F5C" w:rsidP="009D3AC1">
      <w:pPr>
        <w:pStyle w:val="3"/>
        <w:ind w:firstLine="420"/>
      </w:pPr>
      <w:r>
        <w:rPr>
          <w:rFonts w:hint="eastAsia"/>
        </w:rPr>
        <w:t>nosql</w:t>
      </w:r>
      <w:r>
        <w:rPr>
          <w:rFonts w:hint="eastAsia"/>
        </w:rPr>
        <w:t>特点</w:t>
      </w:r>
    </w:p>
    <w:p w14:paraId="145ECCA3" w14:textId="589DD411" w:rsidR="00795CA7" w:rsidRDefault="00104EA8" w:rsidP="00104EA8">
      <w:pPr>
        <w:ind w:firstLine="420"/>
      </w:pPr>
      <w:r>
        <w:rPr>
          <w:rFonts w:hint="eastAsia"/>
        </w:rPr>
        <w:t>1</w:t>
      </w:r>
      <w:r>
        <w:rPr>
          <w:rFonts w:hint="eastAsia"/>
        </w:rPr>
        <w:t>、</w:t>
      </w:r>
      <w:r w:rsidR="00795CA7">
        <w:rPr>
          <w:rFonts w:hint="eastAsia"/>
        </w:rPr>
        <w:t>易拓展</w:t>
      </w:r>
    </w:p>
    <w:p w14:paraId="39DD68F7" w14:textId="4B88C33D" w:rsidR="00925B4D" w:rsidRDefault="00925B4D" w:rsidP="00D91FCF">
      <w:pPr>
        <w:ind w:firstLine="420"/>
      </w:pPr>
      <w:r>
        <w:tab/>
        <w:t>NoSQL</w:t>
      </w:r>
      <w:r>
        <w:t>数据库种类繁多，但是一个共同的特点都是云担关系数据库的关系型特性。</w:t>
      </w:r>
      <w:r>
        <w:rPr>
          <w:rFonts w:hint="eastAsia"/>
        </w:rPr>
        <w:t>数据之间无关系，这样就非常容易扩展。也无形之间，在架构的层面上带来了可扩展的能力。</w:t>
      </w:r>
    </w:p>
    <w:p w14:paraId="58B6D6A5" w14:textId="1FBFFFC3" w:rsidR="002D6F04" w:rsidRDefault="002D6F04" w:rsidP="00D91FCF">
      <w:pPr>
        <w:ind w:firstLine="420"/>
      </w:pPr>
      <w:r>
        <w:rPr>
          <w:rFonts w:hint="eastAsia"/>
        </w:rPr>
        <w:t>2</w:t>
      </w:r>
      <w:r>
        <w:rPr>
          <w:rFonts w:hint="eastAsia"/>
        </w:rPr>
        <w:t>、大数据量高性能</w:t>
      </w:r>
    </w:p>
    <w:p w14:paraId="23C3AF2A" w14:textId="04387BE3" w:rsidR="00870536" w:rsidRDefault="00870536" w:rsidP="00127336">
      <w:pPr>
        <w:ind w:firstLine="420"/>
      </w:pPr>
      <w:r>
        <w:tab/>
        <w:t>NoSQL</w:t>
      </w:r>
      <w:r>
        <w:t>数据库都具有非常高的读写性能，尤其在大数据量下，同样表现优秀。</w:t>
      </w:r>
      <w:r>
        <w:rPr>
          <w:rFonts w:hint="eastAsia"/>
        </w:rPr>
        <w:t>这得益了它的无关系性，数据库的结构简单。一般</w:t>
      </w:r>
      <w:r>
        <w:t>MySQL</w:t>
      </w:r>
      <w:r>
        <w:t>使用</w:t>
      </w:r>
      <w:r>
        <w:t>Query Cache</w:t>
      </w:r>
      <w:r>
        <w:t>，每次表的更新</w:t>
      </w:r>
      <w:r>
        <w:t>Cache</w:t>
      </w:r>
      <w:r>
        <w:t>就失效，是一和大粒度的</w:t>
      </w:r>
      <w:r>
        <w:t>Cache</w:t>
      </w:r>
      <w:r>
        <w:t>，</w:t>
      </w:r>
      <w:r>
        <w:rPr>
          <w:rFonts w:hint="eastAsia"/>
        </w:rPr>
        <w:t>在针对</w:t>
      </w:r>
      <w:r>
        <w:t>web2.0</w:t>
      </w:r>
      <w:r>
        <w:t>的交互频繁的应用，</w:t>
      </w:r>
      <w:r>
        <w:t>Cache</w:t>
      </w:r>
      <w:r>
        <w:t>性能不高：而</w:t>
      </w:r>
      <w:r>
        <w:t>NoSQL</w:t>
      </w:r>
      <w:r>
        <w:t>的</w:t>
      </w:r>
      <w:r>
        <w:t>Cache</w:t>
      </w:r>
      <w:r>
        <w:t>是记录级的，</w:t>
      </w:r>
      <w:r>
        <w:rPr>
          <w:rFonts w:hint="eastAsia"/>
        </w:rPr>
        <w:t>是一种细粒度的</w:t>
      </w:r>
      <w:r>
        <w:t>Cache</w:t>
      </w:r>
      <w:r>
        <w:t>，所以</w:t>
      </w:r>
      <w:r>
        <w:t>NoSQL</w:t>
      </w:r>
      <w:r>
        <w:t>在这个层面上来说就要性能高很多了</w:t>
      </w:r>
      <w:r w:rsidR="00674966">
        <w:rPr>
          <w:rFonts w:hint="eastAsia"/>
        </w:rPr>
        <w:t>。</w:t>
      </w:r>
    </w:p>
    <w:p w14:paraId="05F55962" w14:textId="78DF9639" w:rsidR="000467A8" w:rsidRDefault="000467A8" w:rsidP="00127336">
      <w:pPr>
        <w:ind w:firstLine="420"/>
      </w:pPr>
      <w:r>
        <w:rPr>
          <w:rFonts w:hint="eastAsia"/>
        </w:rPr>
        <w:t>3</w:t>
      </w:r>
      <w:r>
        <w:rPr>
          <w:rFonts w:hint="eastAsia"/>
        </w:rPr>
        <w:t>、多种灵活的数据模型</w:t>
      </w:r>
    </w:p>
    <w:p w14:paraId="349308C3" w14:textId="26F19BFA" w:rsidR="000467A8" w:rsidRDefault="000467A8" w:rsidP="00EE5485">
      <w:pPr>
        <w:ind w:firstLine="420"/>
      </w:pPr>
      <w:r>
        <w:tab/>
        <w:t>NoSQL</w:t>
      </w:r>
      <w:r>
        <w:t>无需事先为要存储的数据建立字段，随时可以存储自定义的数据格式。而在关系数据库里，</w:t>
      </w:r>
      <w:r>
        <w:rPr>
          <w:rFonts w:hint="eastAsia"/>
        </w:rPr>
        <w:t>增则宇段是件非常麻烦的事情。如果是非常大数据量的表，增加字段简直就是个噩梦</w:t>
      </w:r>
      <w:r w:rsidR="00EA3EF1">
        <w:rPr>
          <w:rFonts w:hint="eastAsia"/>
        </w:rPr>
        <w:t>。</w:t>
      </w:r>
    </w:p>
    <w:p w14:paraId="329D912F" w14:textId="79EB4FCB" w:rsidR="00DA4ACF" w:rsidRDefault="00DA4ACF" w:rsidP="00DA4ACF">
      <w:pPr>
        <w:ind w:firstLine="420"/>
      </w:pPr>
      <w:r>
        <w:t>4</w:t>
      </w:r>
      <w:r>
        <w:rPr>
          <w:rFonts w:hint="eastAsia"/>
        </w:rPr>
        <w:t>、</w:t>
      </w:r>
      <w:r>
        <w:t>RDBMS vs NoSQL</w:t>
      </w:r>
      <w:r w:rsidR="00407D8A">
        <w:rPr>
          <w:rFonts w:hint="eastAsia"/>
        </w:rPr>
        <w:t>比较</w:t>
      </w:r>
    </w:p>
    <w:p w14:paraId="61D77584" w14:textId="77777777" w:rsidR="00DA4ACF" w:rsidRDefault="00DA4ACF" w:rsidP="00DA4ACF">
      <w:pPr>
        <w:ind w:firstLine="420"/>
      </w:pPr>
      <w:r>
        <w:t>RDBMS</w:t>
      </w:r>
    </w:p>
    <w:p w14:paraId="21C420B2" w14:textId="2C8966DD" w:rsidR="00DA4ACF" w:rsidRDefault="001419E1" w:rsidP="00DA4ACF">
      <w:pPr>
        <w:ind w:firstLine="420"/>
      </w:pPr>
      <w:r>
        <w:tab/>
      </w:r>
      <w:r w:rsidR="00DA4ACF">
        <w:t>-</w:t>
      </w:r>
      <w:r w:rsidR="00DA4ACF">
        <w:t>高度组织化结构化数据</w:t>
      </w:r>
    </w:p>
    <w:p w14:paraId="7C271B09" w14:textId="2E3C09F2" w:rsidR="00DA4ACF" w:rsidRDefault="001419E1" w:rsidP="00DA4ACF">
      <w:pPr>
        <w:ind w:firstLine="420"/>
      </w:pPr>
      <w:r>
        <w:tab/>
      </w:r>
      <w:r w:rsidR="00DA4ACF">
        <w:t>-</w:t>
      </w:r>
      <w:r w:rsidR="00DA4ACF">
        <w:t>结构化查询语言（</w:t>
      </w:r>
      <w:r w:rsidR="00DA4ACF">
        <w:t>SQL</w:t>
      </w:r>
      <w:r w:rsidR="00DA4ACF">
        <w:t>）</w:t>
      </w:r>
    </w:p>
    <w:p w14:paraId="03452853" w14:textId="505664B3" w:rsidR="00DA4ACF" w:rsidRDefault="001419E1" w:rsidP="00DA4ACF">
      <w:pPr>
        <w:ind w:firstLine="420"/>
      </w:pPr>
      <w:r>
        <w:tab/>
      </w:r>
      <w:r w:rsidR="00DA4ACF">
        <w:t>-</w:t>
      </w:r>
      <w:r w:rsidR="00DA4ACF">
        <w:t>数据和关系都存储在单独的表中。</w:t>
      </w:r>
    </w:p>
    <w:p w14:paraId="0F28BBF7" w14:textId="1D62146D" w:rsidR="00DA4ACF" w:rsidRDefault="001419E1" w:rsidP="00DA4ACF">
      <w:pPr>
        <w:ind w:firstLine="420"/>
      </w:pPr>
      <w:r>
        <w:tab/>
      </w:r>
      <w:r w:rsidR="00DA4ACF">
        <w:t>-</w:t>
      </w:r>
      <w:r w:rsidR="00DA4ACF">
        <w:t>数据操纵语言，数据定义语言</w:t>
      </w:r>
    </w:p>
    <w:p w14:paraId="28BFB4F9" w14:textId="56B65491" w:rsidR="00DA4ACF" w:rsidRDefault="001419E1" w:rsidP="00DA4ACF">
      <w:pPr>
        <w:ind w:firstLine="420"/>
      </w:pPr>
      <w:r>
        <w:tab/>
      </w:r>
      <w:r w:rsidR="00DA4ACF">
        <w:t>-</w:t>
      </w:r>
      <w:r w:rsidR="00DA4ACF">
        <w:t>严格的致性</w:t>
      </w:r>
    </w:p>
    <w:p w14:paraId="5D8E6E73" w14:textId="2BD716A5" w:rsidR="00DA4ACF" w:rsidRDefault="001419E1" w:rsidP="00DA4ACF">
      <w:pPr>
        <w:ind w:firstLine="420"/>
      </w:pPr>
      <w:r>
        <w:tab/>
      </w:r>
      <w:r w:rsidR="00DA4ACF">
        <w:t>-</w:t>
      </w:r>
      <w:r w:rsidR="00DA4ACF">
        <w:t>基础事务</w:t>
      </w:r>
    </w:p>
    <w:p w14:paraId="3C30223F" w14:textId="77777777" w:rsidR="00DA4ACF" w:rsidRDefault="00DA4ACF" w:rsidP="00DA4ACF">
      <w:pPr>
        <w:ind w:firstLine="420"/>
      </w:pPr>
      <w:r>
        <w:t>NoSQL</w:t>
      </w:r>
    </w:p>
    <w:p w14:paraId="61960DE3" w14:textId="758C74DB" w:rsidR="00CD2DA7" w:rsidRDefault="001419E1" w:rsidP="00CD2DA7">
      <w:pPr>
        <w:ind w:firstLine="420"/>
      </w:pPr>
      <w:r>
        <w:tab/>
      </w:r>
      <w:r w:rsidR="00CD2DA7">
        <w:t>-</w:t>
      </w:r>
      <w:r w:rsidR="00CD2DA7">
        <w:t>代表着不仅仅是</w:t>
      </w:r>
      <w:r w:rsidR="00CD2DA7">
        <w:t>SQL</w:t>
      </w:r>
    </w:p>
    <w:p w14:paraId="549FA47E" w14:textId="286BE940" w:rsidR="00CD2DA7" w:rsidRDefault="001419E1" w:rsidP="00CD2DA7">
      <w:pPr>
        <w:ind w:firstLine="420"/>
      </w:pPr>
      <w:r>
        <w:tab/>
      </w:r>
      <w:r w:rsidR="00CD2DA7">
        <w:t>-</w:t>
      </w:r>
      <w:r w:rsidR="00CD2DA7">
        <w:t>没有声明性查询语言</w:t>
      </w:r>
    </w:p>
    <w:p w14:paraId="0B764640" w14:textId="4EE0011C" w:rsidR="00CD2DA7" w:rsidRDefault="001419E1" w:rsidP="00CD2DA7">
      <w:pPr>
        <w:ind w:firstLine="420"/>
      </w:pPr>
      <w:r>
        <w:tab/>
      </w:r>
      <w:r w:rsidR="00CD2DA7">
        <w:t>-</w:t>
      </w:r>
      <w:r w:rsidR="00CD2DA7">
        <w:t>没有预定义的模式</w:t>
      </w:r>
    </w:p>
    <w:p w14:paraId="5371BBDF" w14:textId="0297663E" w:rsidR="00CD2DA7" w:rsidRDefault="001419E1" w:rsidP="00CD2DA7">
      <w:pPr>
        <w:ind w:firstLine="420"/>
      </w:pPr>
      <w:r>
        <w:tab/>
      </w:r>
      <w:r w:rsidR="00CD2DA7">
        <w:t>-</w:t>
      </w:r>
      <w:r w:rsidR="00CD2DA7">
        <w:t>键</w:t>
      </w:r>
      <w:r w:rsidR="00CD2DA7">
        <w:t>-</w:t>
      </w:r>
      <w:r w:rsidR="00CD2DA7">
        <w:t>值对存储，列存储，文档存储，图形数据库</w:t>
      </w:r>
    </w:p>
    <w:p w14:paraId="4D4143CF" w14:textId="1F4CE948" w:rsidR="00CD2DA7" w:rsidRDefault="001419E1" w:rsidP="00CD2DA7">
      <w:pPr>
        <w:ind w:firstLine="420"/>
      </w:pPr>
      <w:r>
        <w:tab/>
      </w:r>
      <w:r w:rsidR="00CD2DA7">
        <w:t>-</w:t>
      </w:r>
      <w:r w:rsidR="00CD2DA7">
        <w:t>最终一致性，而非</w:t>
      </w:r>
      <w:r w:rsidR="00CD2DA7">
        <w:t>ACID</w:t>
      </w:r>
      <w:r w:rsidR="00CD2DA7">
        <w:t>属性</w:t>
      </w:r>
    </w:p>
    <w:p w14:paraId="5BD34852" w14:textId="053A0E8D" w:rsidR="00CD2DA7" w:rsidRDefault="001419E1" w:rsidP="00CD2DA7">
      <w:pPr>
        <w:ind w:firstLine="420"/>
      </w:pPr>
      <w:r>
        <w:tab/>
      </w:r>
      <w:r w:rsidR="00CD2DA7">
        <w:t>-</w:t>
      </w:r>
      <w:r w:rsidR="00CD2DA7">
        <w:t>非结构化和不可预知的数据</w:t>
      </w:r>
    </w:p>
    <w:p w14:paraId="538A4FC0" w14:textId="649E2026" w:rsidR="00CD2DA7" w:rsidRDefault="001419E1" w:rsidP="00CD2DA7">
      <w:pPr>
        <w:ind w:firstLine="420"/>
      </w:pPr>
      <w:r>
        <w:tab/>
      </w:r>
      <w:r w:rsidR="00CD2DA7">
        <w:t>-CAP</w:t>
      </w:r>
      <w:r w:rsidR="00CD2DA7">
        <w:t>定理</w:t>
      </w:r>
    </w:p>
    <w:p w14:paraId="2DB51EDB" w14:textId="3765669D" w:rsidR="00CD2DA7" w:rsidRDefault="001419E1" w:rsidP="00CD2DA7">
      <w:pPr>
        <w:ind w:firstLine="420"/>
      </w:pPr>
      <w:r>
        <w:tab/>
      </w:r>
      <w:r w:rsidR="00CD2DA7">
        <w:t>-</w:t>
      </w:r>
      <w:r w:rsidR="00CD2DA7">
        <w:t>高性能，高可用性和可伸缩性</w:t>
      </w:r>
    </w:p>
    <w:p w14:paraId="7A8A4384" w14:textId="1780B802" w:rsidR="00ED63DA" w:rsidRDefault="00ED63DA" w:rsidP="00ED63DA">
      <w:pPr>
        <w:pStyle w:val="10"/>
      </w:pPr>
      <w:r>
        <w:rPr>
          <w:rFonts w:hint="eastAsia"/>
        </w:rPr>
        <w:lastRenderedPageBreak/>
        <w:t>redis</w:t>
      </w:r>
    </w:p>
    <w:p w14:paraId="0DBA3792" w14:textId="22D87A4C" w:rsidR="00B806C5" w:rsidRDefault="00ED63DA" w:rsidP="00C34077">
      <w:pPr>
        <w:pStyle w:val="2"/>
      </w:pPr>
      <w:r>
        <w:rPr>
          <w:rFonts w:hint="eastAsia"/>
        </w:rPr>
        <w:t>redis</w:t>
      </w:r>
      <w:r>
        <w:rPr>
          <w:rFonts w:hint="eastAsia"/>
        </w:rPr>
        <w:t>概述</w:t>
      </w:r>
    </w:p>
    <w:p w14:paraId="65D87B84" w14:textId="6A474395" w:rsidR="003905C5" w:rsidRDefault="003905C5" w:rsidP="009D3AC1">
      <w:pPr>
        <w:pStyle w:val="3"/>
        <w:ind w:firstLine="420"/>
      </w:pPr>
      <w:r>
        <w:rPr>
          <w:rFonts w:hint="eastAsia"/>
        </w:rPr>
        <w:t>reduis</w:t>
      </w:r>
      <w:r>
        <w:rPr>
          <w:rFonts w:hint="eastAsia"/>
        </w:rPr>
        <w:t>的引入</w:t>
      </w:r>
    </w:p>
    <w:p w14:paraId="05E3F35D" w14:textId="7E078E3F" w:rsidR="003905C5" w:rsidRDefault="003905C5" w:rsidP="003905C5">
      <w:pPr>
        <w:ind w:firstLine="420"/>
      </w:pPr>
      <w:bookmarkStart w:id="0" w:name="_Hlk3216651"/>
      <w:r>
        <w:rPr>
          <w:rFonts w:hint="eastAsia"/>
        </w:rPr>
        <w:t>在传统的</w:t>
      </w:r>
      <w:r>
        <w:t>Java Web</w:t>
      </w:r>
      <w:r>
        <w:t>项目中，使用数据库进行存储数据，但是有一些致命的弊端，这些</w:t>
      </w:r>
      <w:r>
        <w:rPr>
          <w:rFonts w:hint="eastAsia"/>
        </w:rPr>
        <w:t>弊端主要来自于性能方面。由于数据库持久化数据主要是面向磁盘，而磁盘的读</w:t>
      </w:r>
      <w:r>
        <w:t>/</w:t>
      </w:r>
      <w:r>
        <w:t>写比较慢，</w:t>
      </w:r>
      <w:r>
        <w:rPr>
          <w:rFonts w:hint="eastAsia"/>
        </w:rPr>
        <w:t>在一般管理系统上，由于不存在高并发，因此往往没有瞬间需要读</w:t>
      </w:r>
      <w:r>
        <w:t>/</w:t>
      </w:r>
      <w:r>
        <w:t>写大量数据的要求，这</w:t>
      </w:r>
      <w:r>
        <w:rPr>
          <w:rFonts w:hint="eastAsia"/>
        </w:rPr>
        <w:t>个时候使用数据库进行读</w:t>
      </w:r>
      <w:r>
        <w:t>/</w:t>
      </w:r>
      <w:r>
        <w:t>写是没有太大的问题的，但是在互联网中，往往存在大数据量的</w:t>
      </w:r>
      <w:r>
        <w:rPr>
          <w:rFonts w:hint="eastAsia"/>
        </w:rPr>
        <w:t>需求，比如一些商品抢购的场景，或者是主页讲问量瞬间较大的时候，一瞬间成千上万的</w:t>
      </w:r>
    </w:p>
    <w:p w14:paraId="6017CF3E" w14:textId="50484E46" w:rsidR="003905C5" w:rsidRDefault="003905C5" w:rsidP="003905C5">
      <w:pPr>
        <w:ind w:firstLineChars="0" w:firstLine="0"/>
      </w:pPr>
      <w:r>
        <w:rPr>
          <w:rFonts w:hint="eastAsia"/>
        </w:rPr>
        <w:t>请求就会到来，需要系统在极短的时间内完成成千上万次的读</w:t>
      </w:r>
      <w:r>
        <w:t>/</w:t>
      </w:r>
      <w:r>
        <w:t>写操作，这个时候往往不是</w:t>
      </w:r>
      <w:r>
        <w:rPr>
          <w:rFonts w:hint="eastAsia"/>
        </w:rPr>
        <w:t>数据库能够承受的，极其容易造成数据库系统瘫痪，最终导致服务宕机的严重生产问题。为了克服这些问题，</w:t>
      </w:r>
      <w:r>
        <w:t>Java Web</w:t>
      </w:r>
      <w:r>
        <w:t>项目往往就引入了</w:t>
      </w:r>
      <w:r>
        <w:t>NoSQL</w:t>
      </w:r>
      <w:r>
        <w:t>技术，</w:t>
      </w:r>
      <w:r>
        <w:t>NoSQL</w:t>
      </w:r>
      <w:r>
        <w:t>工具也是一种</w:t>
      </w:r>
      <w:r>
        <w:rPr>
          <w:rFonts w:hint="eastAsia"/>
        </w:rPr>
        <w:t>简易的数据库，它主要是一种基于内存的数据库，并提供一定的持久化功能。</w:t>
      </w:r>
      <w:r>
        <w:t>Redis</w:t>
      </w:r>
      <w:r>
        <w:t>和</w:t>
      </w:r>
      <w:r>
        <w:t>MongoDB</w:t>
      </w:r>
      <w:r>
        <w:t>是当前使用最广泛的</w:t>
      </w:r>
      <w:r>
        <w:t>NoSQL</w:t>
      </w:r>
      <w:r>
        <w:t>，而本书主要介绍的是</w:t>
      </w:r>
      <w:r>
        <w:t>Redis</w:t>
      </w:r>
      <w:r>
        <w:t>技术，它的性能十分</w:t>
      </w:r>
      <w:r>
        <w:rPr>
          <w:rFonts w:hint="eastAsia"/>
        </w:rPr>
        <w:t>优越，可以支持每秒十几万次的读</w:t>
      </w:r>
      <w:r>
        <w:t>/</w:t>
      </w:r>
      <w:r>
        <w:t>写操作，其性能远超数据库，并且支持集群、分布式、</w:t>
      </w:r>
    </w:p>
    <w:p w14:paraId="0DDEEF94" w14:textId="097A57D7" w:rsidR="003905C5" w:rsidRDefault="003905C5" w:rsidP="003905C5">
      <w:pPr>
        <w:ind w:firstLineChars="0" w:firstLine="0"/>
      </w:pPr>
      <w:r>
        <w:rPr>
          <w:rFonts w:hint="eastAsia"/>
        </w:rPr>
        <w:t>主从同步等配置，原则上可以无限扩展，让更多的数据存储在内存中，而更让我们感到欣喜的是它还能</w:t>
      </w:r>
      <w:bookmarkStart w:id="1" w:name="_Hlk3216883"/>
      <w:r>
        <w:rPr>
          <w:rFonts w:hint="eastAsia"/>
        </w:rPr>
        <w:t>支持一定的事务能力，这在高并发访问的场景下保证数据安全和一致性特别有用。</w:t>
      </w:r>
    </w:p>
    <w:bookmarkEnd w:id="1"/>
    <w:p w14:paraId="4AF891DB" w14:textId="23636B50" w:rsidR="003905C5" w:rsidRPr="003905C5" w:rsidRDefault="003905C5" w:rsidP="003A6BCA">
      <w:pPr>
        <w:ind w:firstLine="420"/>
      </w:pPr>
      <w:r>
        <w:t>Redis</w:t>
      </w:r>
      <w:r>
        <w:t>的性能优越主要来自于</w:t>
      </w:r>
      <w:r>
        <w:t>3</w:t>
      </w:r>
      <w:r>
        <w:t>个方面。首先，它是基于</w:t>
      </w:r>
      <w:r>
        <w:t>ANSIC</w:t>
      </w:r>
      <w:r>
        <w:t>语言编写的，接近于</w:t>
      </w:r>
      <w:r>
        <w:rPr>
          <w:rFonts w:hint="eastAsia"/>
        </w:rPr>
        <w:t>汇编语言的机器语言，运行十分快速。其次，它是基于内存的读</w:t>
      </w:r>
      <w:r>
        <w:t>/</w:t>
      </w:r>
      <w:r>
        <w:t>写，速度自然比数据库的</w:t>
      </w:r>
      <w:r>
        <w:rPr>
          <w:rFonts w:hint="eastAsia"/>
        </w:rPr>
        <w:t>磁盘读</w:t>
      </w:r>
      <w:r>
        <w:t>/</w:t>
      </w:r>
      <w:r>
        <w:t>写要快得多。最后，它的数据库结构只有</w:t>
      </w:r>
      <w:r>
        <w:t>6</w:t>
      </w:r>
      <w:r>
        <w:t>种数据类型，数据结构比较简单，因此</w:t>
      </w:r>
      <w:r>
        <w:rPr>
          <w:rFonts w:hint="eastAsia"/>
        </w:rPr>
        <w:t>规则较少，而数据库则是范式，完整性、规范性需要考虑的规则比较多，处理业务会比较复杂。所以一般而言</w:t>
      </w:r>
      <w:r>
        <w:t>Redis</w:t>
      </w:r>
      <w:r>
        <w:t>的速度是正常数据库的几倍到几十倍，如果把命中率高的数据</w:t>
      </w:r>
      <w:r>
        <w:rPr>
          <w:rFonts w:hint="eastAsia"/>
        </w:rPr>
        <w:t>存储在</w:t>
      </w:r>
      <w:r>
        <w:t>Redis</w:t>
      </w:r>
      <w:r>
        <w:t>上，通过</w:t>
      </w:r>
      <w:r>
        <w:t>Redis</w:t>
      </w:r>
      <w:r>
        <w:t>读</w:t>
      </w:r>
      <w:r>
        <w:t>/</w:t>
      </w:r>
      <w:r>
        <w:t>写和操作这些数据，系统的性能就会远超只使用数据库的</w:t>
      </w:r>
      <w:r w:rsidR="003A6BCA">
        <w:rPr>
          <w:rFonts w:hint="eastAsia"/>
        </w:rPr>
        <w:t>情况，所以用好</w:t>
      </w:r>
      <w:r w:rsidR="003A6BCA">
        <w:t>Redis</w:t>
      </w:r>
      <w:r w:rsidR="003A6BCA">
        <w:t>对于</w:t>
      </w:r>
      <w:r w:rsidR="003A6BCA">
        <w:t>Java</w:t>
      </w:r>
      <w:r w:rsidR="003A6BCA">
        <w:t>互联网项目的响应速度和性能是至关重要的。</w:t>
      </w:r>
    </w:p>
    <w:bookmarkEnd w:id="0"/>
    <w:p w14:paraId="41DA9708" w14:textId="46664231" w:rsidR="00E268E0" w:rsidRPr="00E268E0" w:rsidRDefault="00E268E0" w:rsidP="009D3AC1">
      <w:pPr>
        <w:pStyle w:val="3"/>
        <w:ind w:firstLine="420"/>
      </w:pPr>
      <w:r>
        <w:rPr>
          <w:rFonts w:hint="eastAsia"/>
        </w:rPr>
        <w:t>redis</w:t>
      </w:r>
      <w:r>
        <w:rPr>
          <w:rFonts w:hint="eastAsia"/>
        </w:rPr>
        <w:t>介绍</w:t>
      </w:r>
    </w:p>
    <w:p w14:paraId="606CF8E1" w14:textId="29E62CD3" w:rsidR="000D5F22" w:rsidRDefault="000D5F22" w:rsidP="000D5F22">
      <w:pPr>
        <w:ind w:firstLine="420"/>
      </w:pPr>
      <w:r>
        <w:t>Redis:REmote DIctionary Server(</w:t>
      </w:r>
      <w:r>
        <w:t>远程字典服务器）</w:t>
      </w:r>
    </w:p>
    <w:p w14:paraId="39826750" w14:textId="53063B81" w:rsidR="00F21624" w:rsidRDefault="000D5F22" w:rsidP="000D5F22">
      <w:pPr>
        <w:ind w:firstLine="420"/>
      </w:pPr>
      <w:r>
        <w:t>属</w:t>
      </w:r>
      <w:r>
        <w:rPr>
          <w:rFonts w:hint="eastAsia"/>
        </w:rPr>
        <w:t>是完全开源免费的，用</w:t>
      </w:r>
      <w:r>
        <w:t>C</w:t>
      </w:r>
      <w:r>
        <w:t>语言编写的，遵守</w:t>
      </w:r>
      <w:r>
        <w:t>BSD</w:t>
      </w:r>
      <w:r>
        <w:t>协议，</w:t>
      </w:r>
      <w:r>
        <w:rPr>
          <w:rFonts w:hint="eastAsia"/>
        </w:rPr>
        <w:t>是一个高性能的（</w:t>
      </w:r>
      <w:r>
        <w:t>key/value)</w:t>
      </w:r>
      <w:r>
        <w:t>分布式内存数据库，基于内存运行</w:t>
      </w:r>
      <w:r>
        <w:rPr>
          <w:rFonts w:hint="eastAsia"/>
        </w:rPr>
        <w:t>并支持持久化的</w:t>
      </w:r>
      <w:r>
        <w:t>NoSQL</w:t>
      </w:r>
      <w:r>
        <w:t>数据库，是当前最热门的</w:t>
      </w:r>
      <w:r>
        <w:t>NoSql</w:t>
      </w:r>
      <w:r>
        <w:t>数据库之，</w:t>
      </w:r>
      <w:r>
        <w:rPr>
          <w:rFonts w:hint="eastAsia"/>
        </w:rPr>
        <w:t>也被人们称为数据结构服务器</w:t>
      </w:r>
      <w:r w:rsidR="00F21624">
        <w:rPr>
          <w:rFonts w:hint="eastAsia"/>
        </w:rPr>
        <w:t>。</w:t>
      </w:r>
    </w:p>
    <w:p w14:paraId="20F57816" w14:textId="7CE1D56A" w:rsidR="00183F5C" w:rsidRDefault="000D5F22" w:rsidP="000D5F22">
      <w:pPr>
        <w:ind w:firstLine="420"/>
      </w:pPr>
      <w:r>
        <w:t xml:space="preserve">Redis </w:t>
      </w:r>
      <w:r>
        <w:t>与其他</w:t>
      </w:r>
      <w:r>
        <w:t>key-value</w:t>
      </w:r>
      <w:r>
        <w:t>缓存产品有以下三个特点。</w:t>
      </w:r>
    </w:p>
    <w:p w14:paraId="79ED7EA1" w14:textId="2A752E5C" w:rsidR="00A70601" w:rsidRDefault="00A70601" w:rsidP="00A70601">
      <w:pPr>
        <w:ind w:firstLine="420"/>
      </w:pPr>
      <w:r>
        <w:t>Redis</w:t>
      </w:r>
      <w:r>
        <w:t>支持数据的持久化，可以将内存中的数据保持在磁盘中，重启的时候可以再次加载进行使用</w:t>
      </w:r>
      <w:r w:rsidR="00185027">
        <w:rPr>
          <w:rFonts w:hint="eastAsia"/>
        </w:rPr>
        <w:t>。</w:t>
      </w:r>
    </w:p>
    <w:p w14:paraId="271FF23C" w14:textId="6C80554A" w:rsidR="00A70601" w:rsidRDefault="00A70601" w:rsidP="00A70601">
      <w:pPr>
        <w:ind w:firstLine="420"/>
      </w:pPr>
      <w:r>
        <w:t>Redis</w:t>
      </w:r>
      <w:r>
        <w:t>不仅仅支持简单的</w:t>
      </w:r>
      <w:r>
        <w:t>key-value</w:t>
      </w:r>
      <w:r>
        <w:t>类型的数据，同时还提供</w:t>
      </w:r>
      <w:r>
        <w:t>list</w:t>
      </w:r>
      <w:r>
        <w:t>，</w:t>
      </w:r>
      <w:r>
        <w:t>set</w:t>
      </w:r>
      <w:r>
        <w:t>，</w:t>
      </w:r>
      <w:r>
        <w:t>zset</w:t>
      </w:r>
      <w:r>
        <w:t>，</w:t>
      </w:r>
      <w:r>
        <w:t>hash</w:t>
      </w:r>
      <w:r>
        <w:t>等数据结构的存储</w:t>
      </w:r>
      <w:r w:rsidR="00185027">
        <w:rPr>
          <w:rFonts w:hint="eastAsia"/>
        </w:rPr>
        <w:t>。</w:t>
      </w:r>
    </w:p>
    <w:p w14:paraId="7EC54B0D" w14:textId="5C063F1F" w:rsidR="00A70601" w:rsidRDefault="00A70601" w:rsidP="00A70601">
      <w:pPr>
        <w:ind w:firstLine="420"/>
      </w:pPr>
      <w:r>
        <w:t>Redis</w:t>
      </w:r>
      <w:r>
        <w:t>支持数据的备份，即</w:t>
      </w:r>
      <w:r>
        <w:t>master-slave</w:t>
      </w:r>
      <w:r>
        <w:t>模式的数据备份</w:t>
      </w:r>
      <w:r w:rsidR="00185027">
        <w:rPr>
          <w:rFonts w:hint="eastAsia"/>
        </w:rPr>
        <w:t>。</w:t>
      </w:r>
    </w:p>
    <w:p w14:paraId="76B0629F" w14:textId="59C0E7FC" w:rsidR="00E268E0" w:rsidRDefault="00E268E0" w:rsidP="009D3AC1">
      <w:pPr>
        <w:pStyle w:val="3"/>
        <w:ind w:firstLine="420"/>
      </w:pPr>
      <w:r>
        <w:rPr>
          <w:rFonts w:hint="eastAsia"/>
        </w:rPr>
        <w:lastRenderedPageBreak/>
        <w:t>redis</w:t>
      </w:r>
      <w:r w:rsidR="006750F5">
        <w:rPr>
          <w:rFonts w:hint="eastAsia"/>
        </w:rPr>
        <w:t>主要作用</w:t>
      </w:r>
    </w:p>
    <w:p w14:paraId="58908FE1" w14:textId="4E45F08B" w:rsidR="00B6154A" w:rsidRDefault="00B6154A" w:rsidP="00B6154A">
      <w:pPr>
        <w:ind w:firstLine="420"/>
      </w:pPr>
      <w:r>
        <w:t>1</w:t>
      </w:r>
      <w:r>
        <w:rPr>
          <w:rFonts w:hint="eastAsia"/>
        </w:rPr>
        <w:t>、缓存</w:t>
      </w:r>
    </w:p>
    <w:p w14:paraId="6C29DF28" w14:textId="0103FF2D" w:rsidR="00F06C35" w:rsidRDefault="00F06C35" w:rsidP="00F06C35">
      <w:pPr>
        <w:ind w:firstLine="420"/>
      </w:pPr>
      <w:r>
        <w:tab/>
      </w:r>
      <w:r>
        <w:rPr>
          <w:rFonts w:hint="eastAsia"/>
        </w:rPr>
        <w:t>在对数据库的读</w:t>
      </w:r>
      <w:r>
        <w:t>/</w:t>
      </w:r>
      <w:r>
        <w:t>写操作中，现实的情况是读操作的次数远超写操作，一般是</w:t>
      </w:r>
      <w:r>
        <w:t>1</w:t>
      </w:r>
      <w:r>
        <w:t>：</w:t>
      </w:r>
      <w:r>
        <w:t>9</w:t>
      </w:r>
      <w:r>
        <w:t>到</w:t>
      </w:r>
      <w:r>
        <w:t>3:7</w:t>
      </w:r>
      <w:r>
        <w:t>的比例，所以需要读的可能性是比写的可能性多得多。当发送</w:t>
      </w:r>
      <w:r>
        <w:t>SQL</w:t>
      </w:r>
      <w:r>
        <w:t>去数据库进行读取</w:t>
      </w:r>
      <w:r>
        <w:rPr>
          <w:rFonts w:hint="eastAsia"/>
        </w:rPr>
        <w:t>时，数据库就会去磁盘把对应的数据索引回来，而索引磁盘是一个相对缓慢的过程。如果把数据直接放在运行在内存中的</w:t>
      </w:r>
      <w:r>
        <w:t>Redis</w:t>
      </w:r>
      <w:r>
        <w:t>服务器上，那么不需要去读</w:t>
      </w:r>
      <w:r>
        <w:t>/</w:t>
      </w:r>
      <w:r>
        <w:t>写磁盘了，而是直接读</w:t>
      </w:r>
      <w:r>
        <w:rPr>
          <w:rFonts w:hint="eastAsia"/>
        </w:rPr>
        <w:t>取内存，显然速度会快得多，并且会极大减轻数据库的压力。</w:t>
      </w:r>
    </w:p>
    <w:p w14:paraId="52657A7E" w14:textId="596D9AC6" w:rsidR="00F06C35" w:rsidRDefault="00F06C35" w:rsidP="001360AE">
      <w:pPr>
        <w:ind w:firstLine="420"/>
      </w:pPr>
      <w:r>
        <w:tab/>
      </w:r>
      <w:r w:rsidR="001360AE">
        <w:rPr>
          <w:rFonts w:hint="eastAsia"/>
        </w:rPr>
        <w:t>而使用内存进行存储数据开销也是比较大的，因为磁盘可以是</w:t>
      </w:r>
      <w:r w:rsidR="001360AE">
        <w:t>TGB</w:t>
      </w:r>
      <w:r w:rsidR="001360AE">
        <w:t>级别，而且十分廉</w:t>
      </w:r>
      <w:r w:rsidR="001360AE">
        <w:rPr>
          <w:rFonts w:hint="eastAsia"/>
        </w:rPr>
        <w:t>价，内存一般是几百个</w:t>
      </w:r>
      <w:r w:rsidR="001360AE">
        <w:t>GB</w:t>
      </w:r>
      <w:r w:rsidR="001360AE">
        <w:t>就相当了不起了，所以内存虽然高效但空间有限，价格也比磁</w:t>
      </w:r>
      <w:r w:rsidR="001360AE">
        <w:rPr>
          <w:rFonts w:hint="eastAsia"/>
        </w:rPr>
        <w:t>盘高许多，因此使用内存代价较高，并不是想存什么就存什么，因此我们应该考虑有条件的存储数据。一般而言，存储一些常用的数据，比如用户登录的信息；一些主要的业务信息，比如银行会存储一些客户基础信息、银行卡信息、最近交易信息等。一般而言在使</w:t>
      </w:r>
      <w:r w:rsidR="001360AE">
        <w:t xml:space="preserve">Redis </w:t>
      </w:r>
      <w:r w:rsidR="001360AE">
        <w:t>存储的时候，需要从</w:t>
      </w:r>
      <w:r w:rsidR="001360AE">
        <w:t>3</w:t>
      </w:r>
      <w:r w:rsidR="001360AE">
        <w:t>个方面进行考虑。</w:t>
      </w:r>
    </w:p>
    <w:p w14:paraId="5CD78CAC" w14:textId="375F102E" w:rsidR="004813C6" w:rsidRDefault="004813C6" w:rsidP="00B82A38">
      <w:pPr>
        <w:ind w:firstLine="420"/>
      </w:pPr>
      <w:r>
        <w:rPr>
          <w:rFonts w:hint="eastAsia"/>
        </w:rPr>
        <w:t>业务数据常用吗？命中率如何？如果命中率很低，就没有必要写入缓存。该业务数据是读操作多，还是写操作多，如果写操作多，频繁需要写入数据库，也没有必要使用缓存。业务数据大小如何？如果要存储几百兆字节的文件，会给缓存带来很大的压力，有没有必要？</w:t>
      </w:r>
    </w:p>
    <w:p w14:paraId="54FC8017" w14:textId="75CACD51" w:rsidR="00B82A38" w:rsidRDefault="00B82A38" w:rsidP="00B82A38">
      <w:pPr>
        <w:ind w:firstLine="420"/>
        <w:jc w:val="center"/>
      </w:pPr>
      <w:r>
        <w:rPr>
          <w:noProof/>
        </w:rPr>
        <w:drawing>
          <wp:inline distT="0" distB="0" distL="0" distR="0" wp14:anchorId="003389E6" wp14:editId="543DFE91">
            <wp:extent cx="3600000" cy="2815094"/>
            <wp:effectExtent l="0" t="0" r="63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2815094"/>
                    </a:xfrm>
                    <a:prstGeom prst="rect">
                      <a:avLst/>
                    </a:prstGeom>
                  </pic:spPr>
                </pic:pic>
              </a:graphicData>
            </a:graphic>
          </wp:inline>
        </w:drawing>
      </w:r>
    </w:p>
    <w:p w14:paraId="749B039E" w14:textId="561508BB" w:rsidR="00F628F2" w:rsidRDefault="00B82A38" w:rsidP="009A08F4">
      <w:pPr>
        <w:ind w:firstLine="420"/>
      </w:pPr>
      <w:r>
        <w:rPr>
          <w:rFonts w:hint="eastAsia"/>
        </w:rPr>
        <w:t>当第一次读取数据的时候，读取</w:t>
      </w:r>
      <w:r>
        <w:t>Redis</w:t>
      </w:r>
      <w:r>
        <w:t>的数据就会失败，此</w:t>
      </w:r>
      <w:r>
        <w:rPr>
          <w:rFonts w:hint="eastAsia"/>
        </w:rPr>
        <w:t>时会触发程序读取数据库，把数据读取出来，并且写入</w:t>
      </w:r>
      <w:r>
        <w:t>Redis</w:t>
      </w:r>
      <w:r>
        <w:t>。</w:t>
      </w:r>
    </w:p>
    <w:p w14:paraId="7FFCC9DF" w14:textId="6C420FB6" w:rsidR="000F0325" w:rsidRDefault="000F0325" w:rsidP="002611E1">
      <w:pPr>
        <w:ind w:firstLine="420"/>
      </w:pPr>
      <w:r>
        <w:rPr>
          <w:rFonts w:hint="eastAsia"/>
        </w:rPr>
        <w:t>当第二次及以后读取数据时，就直接读取</w:t>
      </w:r>
      <w:r>
        <w:t>Redis</w:t>
      </w:r>
      <w:r>
        <w:t>，读到数据</w:t>
      </w:r>
      <w:r>
        <w:rPr>
          <w:rFonts w:hint="eastAsia"/>
        </w:rPr>
        <w:t>后就结束了流程，这样速度就大大提高了。</w:t>
      </w:r>
    </w:p>
    <w:p w14:paraId="3D61AD8E" w14:textId="63336458" w:rsidR="006F0971" w:rsidRDefault="006F0971" w:rsidP="002611E1">
      <w:pPr>
        <w:ind w:firstLine="420"/>
      </w:pPr>
    </w:p>
    <w:p w14:paraId="45AF2021" w14:textId="22BD3AB4" w:rsidR="00EA49FD" w:rsidRDefault="00EA49FD" w:rsidP="002611E1">
      <w:pPr>
        <w:ind w:firstLine="420"/>
      </w:pPr>
      <w:r>
        <w:rPr>
          <w:rFonts w:hint="eastAsia"/>
        </w:rPr>
        <w:t>2</w:t>
      </w:r>
      <w:r>
        <w:rPr>
          <w:rFonts w:hint="eastAsia"/>
        </w:rPr>
        <w:t>）</w:t>
      </w:r>
      <w:r w:rsidR="006F0971">
        <w:rPr>
          <w:rFonts w:hint="eastAsia"/>
        </w:rPr>
        <w:t>高速读写场合</w:t>
      </w:r>
    </w:p>
    <w:p w14:paraId="5081DA70" w14:textId="05C98054" w:rsidR="000719EC" w:rsidRDefault="000719EC" w:rsidP="00B81AE5">
      <w:pPr>
        <w:ind w:firstLine="420"/>
      </w:pPr>
      <w:r>
        <w:rPr>
          <w:rFonts w:hint="eastAsia"/>
        </w:rPr>
        <w:t>在互联网的应用中，往往存在一些需要高速读</w:t>
      </w:r>
      <w:r>
        <w:t>/</w:t>
      </w:r>
      <w:r>
        <w:t>写的场合，比如商品的秒杀，抢红包，</w:t>
      </w:r>
      <w:r>
        <w:rPr>
          <w:rFonts w:hint="eastAsia"/>
        </w:rPr>
        <w:t>淘宝、京东的双十一活动或者春运抢票等。这类场合在一个瞬间成千上万的请求就会达到服务器，如果使用的是数据库，一个瞬间数据库就需要执行成千上万的</w:t>
      </w:r>
      <w:r>
        <w:t>SQL</w:t>
      </w:r>
      <w:r>
        <w:t>，很容易造成</w:t>
      </w:r>
      <w:r>
        <w:rPr>
          <w:rFonts w:hint="eastAsia"/>
        </w:rPr>
        <w:t>数据库的瓶颈，严重的会导致数据库瘫痪，造成</w:t>
      </w:r>
      <w:r>
        <w:t>Java Web</w:t>
      </w:r>
      <w:r>
        <w:t>系统服务崩溃。</w:t>
      </w:r>
    </w:p>
    <w:p w14:paraId="1E4CC0C7" w14:textId="1FD684F4" w:rsidR="00181CF4" w:rsidRDefault="00181CF4" w:rsidP="009C6CB8">
      <w:pPr>
        <w:ind w:firstLine="420"/>
      </w:pPr>
      <w:r>
        <w:rPr>
          <w:rFonts w:hint="eastAsia"/>
        </w:rPr>
        <w:t>在这样的场合的应对办法往往是考虑异步写入数据库，而在高速读</w:t>
      </w:r>
      <w:r>
        <w:t>/</w:t>
      </w:r>
      <w:r>
        <w:t>写的场合中单单使</w:t>
      </w:r>
      <w:r>
        <w:rPr>
          <w:rFonts w:hint="eastAsia"/>
        </w:rPr>
        <w:t>用</w:t>
      </w:r>
      <w:r>
        <w:t>Redis</w:t>
      </w:r>
      <w:r>
        <w:t>去应对，把这些需要高速读</w:t>
      </w:r>
      <w:r>
        <w:t>/</w:t>
      </w:r>
      <w:r>
        <w:t>写的数据，缓存到</w:t>
      </w:r>
      <w:r>
        <w:t>Redis</w:t>
      </w:r>
      <w:r>
        <w:t>中，而在满足一定的条件下，</w:t>
      </w:r>
      <w:r>
        <w:rPr>
          <w:rFonts w:hint="eastAsia"/>
        </w:rPr>
        <w:lastRenderedPageBreak/>
        <w:t>触发这些缓存的数据写入数据库中。先看看一次请求操作的流程图，如图</w:t>
      </w:r>
      <w:r>
        <w:t>17-3</w:t>
      </w:r>
      <w:r>
        <w:t>所示。</w:t>
      </w:r>
    </w:p>
    <w:p w14:paraId="03B75771" w14:textId="6AAB842E" w:rsidR="006008AA" w:rsidRDefault="006008AA" w:rsidP="006008AA">
      <w:pPr>
        <w:ind w:firstLine="420"/>
        <w:jc w:val="center"/>
      </w:pPr>
      <w:r>
        <w:rPr>
          <w:noProof/>
        </w:rPr>
        <w:drawing>
          <wp:inline distT="0" distB="0" distL="0" distR="0" wp14:anchorId="029A29CB" wp14:editId="7444ED1D">
            <wp:extent cx="3600000" cy="2496093"/>
            <wp:effectExtent l="0" t="0" r="63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0000" cy="2496093"/>
                    </a:xfrm>
                    <a:prstGeom prst="rect">
                      <a:avLst/>
                    </a:prstGeom>
                  </pic:spPr>
                </pic:pic>
              </a:graphicData>
            </a:graphic>
          </wp:inline>
        </w:drawing>
      </w:r>
    </w:p>
    <w:p w14:paraId="50FAD1A5" w14:textId="542DE28E" w:rsidR="00001136" w:rsidRDefault="00001136" w:rsidP="00001136">
      <w:pPr>
        <w:ind w:firstLine="420"/>
      </w:pPr>
      <w:r>
        <w:rPr>
          <w:rFonts w:hint="eastAsia"/>
        </w:rPr>
        <w:t>进一步论述这个过程：当一个请求达到服务器，只是把业务数据先在</w:t>
      </w:r>
      <w:r>
        <w:t>Redis</w:t>
      </w:r>
      <w:r>
        <w:t>读</w:t>
      </w:r>
      <w:r>
        <w:t>/</w:t>
      </w:r>
      <w:r>
        <w:t>写，而</w:t>
      </w:r>
      <w:r>
        <w:rPr>
          <w:rFonts w:hint="eastAsia"/>
        </w:rPr>
        <w:t>没有进行任何对数据库的操作，换句话说系统仅仅是操作</w:t>
      </w:r>
      <w:r>
        <w:t>Redis</w:t>
      </w:r>
      <w:r>
        <w:t>缓存，而没有操作数据库，</w:t>
      </w:r>
      <w:r>
        <w:rPr>
          <w:rFonts w:hint="eastAsia"/>
        </w:rPr>
        <w:t>这个速度就比操作数据库要快得多，从而达到需要高速响应的效果。但是一般缓存不能持久化，或者所持久化的数据不太规范，因此需要把这些数据存入数据库，所以在一个请求操作完</w:t>
      </w:r>
      <w:r>
        <w:t>Redis</w:t>
      </w:r>
      <w:r>
        <w:t>的读</w:t>
      </w:r>
      <w:r>
        <w:t>/</w:t>
      </w:r>
      <w:r>
        <w:t>写后，会去判断该高速读</w:t>
      </w:r>
      <w:r>
        <w:t>/</w:t>
      </w:r>
      <w:r>
        <w:t>写的业务是否结束。这个判断的条件住</w:t>
      </w:r>
      <w:r>
        <w:rPr>
          <w:rFonts w:hint="eastAsia"/>
        </w:rPr>
        <w:t>往就是秒杀商品剩余个数为</w:t>
      </w:r>
      <w:r>
        <w:t>0</w:t>
      </w:r>
      <w:r>
        <w:t>，抢红包金额为</w:t>
      </w:r>
      <w:r>
        <w:t>0</w:t>
      </w:r>
      <w:r>
        <w:t>，如果不成立，则不会操作数据库；如果</w:t>
      </w:r>
      <w:r>
        <w:rPr>
          <w:rFonts w:hint="eastAsia"/>
        </w:rPr>
        <w:t>成立，则触发事件将</w:t>
      </w:r>
      <w:r>
        <w:t>Redis</w:t>
      </w:r>
      <w:r>
        <w:t>缓存的数据以批量的形式一次性写入数据库，从而完成持久化</w:t>
      </w:r>
      <w:r>
        <w:rPr>
          <w:rFonts w:hint="eastAsia"/>
        </w:rPr>
        <w:t>的工作。</w:t>
      </w:r>
    </w:p>
    <w:p w14:paraId="7F595678" w14:textId="54FE881B" w:rsidR="008A3DFA" w:rsidRDefault="008A3DFA" w:rsidP="008A3DFA">
      <w:pPr>
        <w:ind w:firstLine="420"/>
      </w:pPr>
      <w:r>
        <w:rPr>
          <w:rFonts w:hint="eastAsia"/>
        </w:rPr>
        <w:t>假设面对的是一个商品秒杀的场景，从上面的流程看，一个用户抢购商品，绝大部分的场合都是在操作内存数据库</w:t>
      </w:r>
      <w:r>
        <w:t>Redis</w:t>
      </w:r>
      <w:r>
        <w:t>，而不是磁盘数据库，所以其性能更为优越。只有在商</w:t>
      </w:r>
      <w:r>
        <w:rPr>
          <w:rFonts w:hint="eastAsia"/>
        </w:rPr>
        <w:t>品被抢购一空后才会触发系统把</w:t>
      </w:r>
      <w:r>
        <w:t>Redis</w:t>
      </w:r>
      <w:r>
        <w:t>缓存的数据写入数据库磁盘中，这样系统大部分的</w:t>
      </w:r>
      <w:r>
        <w:rPr>
          <w:rFonts w:hint="eastAsia"/>
        </w:rPr>
        <w:t>操作基于内存，就能够在秒杀的场合高速响应用户的请求，达到快速应答。而现实中这种需要高速响应的系统会比上面的分析更复杂，因为这里没有讨论高并发下的数据安全和一致性问题，没有讨论有效请求和无效请求、事务一致性等诸多问题</w:t>
      </w:r>
      <w:r w:rsidR="00814BED">
        <w:rPr>
          <w:rFonts w:hint="eastAsia"/>
        </w:rPr>
        <w:t>。</w:t>
      </w:r>
    </w:p>
    <w:p w14:paraId="592330E5" w14:textId="77777777" w:rsidR="00924F27" w:rsidRPr="00B82A38" w:rsidRDefault="00924F27" w:rsidP="00924F27">
      <w:pPr>
        <w:ind w:firstLine="420"/>
      </w:pPr>
    </w:p>
    <w:p w14:paraId="6F26A83B" w14:textId="5DD7B5C6" w:rsidR="00645318" w:rsidRDefault="00E268E0" w:rsidP="006750F5">
      <w:pPr>
        <w:ind w:firstLine="420"/>
      </w:pPr>
      <w:r>
        <w:tab/>
      </w:r>
    </w:p>
    <w:p w14:paraId="0F33807A" w14:textId="77777777" w:rsidR="008B70EC" w:rsidRDefault="008B70EC" w:rsidP="009D3AC1">
      <w:pPr>
        <w:pStyle w:val="3"/>
        <w:ind w:firstLine="420"/>
      </w:pPr>
      <w:r>
        <w:rPr>
          <w:rFonts w:hint="eastAsia"/>
        </w:rPr>
        <w:t>redis</w:t>
      </w:r>
      <w:r>
        <w:rPr>
          <w:rFonts w:hint="eastAsia"/>
        </w:rPr>
        <w:t>与数据库的异同</w:t>
      </w:r>
    </w:p>
    <w:p w14:paraId="45D493A0" w14:textId="77777777" w:rsidR="008B70EC" w:rsidRDefault="008B70EC" w:rsidP="008B70EC">
      <w:pPr>
        <w:ind w:firstLine="420"/>
      </w:pPr>
      <w:r>
        <w:rPr>
          <w:rFonts w:hint="eastAsia"/>
        </w:rPr>
        <w:t>和数据库一样类，</w:t>
      </w:r>
      <w:r>
        <w:t>Redis</w:t>
      </w:r>
      <w:r>
        <w:t>等</w:t>
      </w:r>
      <w:r>
        <w:t>NoSQL</w:t>
      </w:r>
      <w:r>
        <w:t>工具也能够存储数据，有人认为</w:t>
      </w:r>
      <w:r>
        <w:t>NoSQL</w:t>
      </w:r>
      <w:r>
        <w:t>将来会取</w:t>
      </w:r>
      <w:r>
        <w:rPr>
          <w:rFonts w:hint="eastAsia"/>
        </w:rPr>
        <w:t>代数据库，但是笔者却不那么认为，这里谈谈</w:t>
      </w:r>
      <w:r>
        <w:t>NoSQL</w:t>
      </w:r>
      <w:r>
        <w:t>和传统数据库的差异。</w:t>
      </w:r>
    </w:p>
    <w:p w14:paraId="073029A9" w14:textId="77777777" w:rsidR="008B70EC" w:rsidRDefault="008B70EC" w:rsidP="008B70EC">
      <w:pPr>
        <w:ind w:firstLine="420"/>
      </w:pPr>
      <w:r>
        <w:rPr>
          <w:rFonts w:hint="eastAsia"/>
        </w:rPr>
        <w:t>首先，</w:t>
      </w:r>
      <w:r>
        <w:t>NoSQL</w:t>
      </w:r>
      <w:r>
        <w:t>的数据主要存储在内存中（部分可以持久化到磁盘），而数据库主要是</w:t>
      </w:r>
      <w:r>
        <w:rPr>
          <w:rFonts w:hint="eastAsia"/>
        </w:rPr>
        <w:t>磁盘。其次，</w:t>
      </w:r>
      <w:r>
        <w:t>NoSQL</w:t>
      </w:r>
      <w:r>
        <w:t>数据结构比较简单，虽然能处理很多的问题，但是其功能毕竟是有限</w:t>
      </w:r>
      <w:r>
        <w:rPr>
          <w:rFonts w:hint="eastAsia"/>
        </w:rPr>
        <w:t>的，不如数据库的</w:t>
      </w:r>
      <w:r>
        <w:t>SOL</w:t>
      </w:r>
      <w:r>
        <w:t>语句强大，支持更为复杂的计算。再次，</w:t>
      </w:r>
      <w:r>
        <w:t>NoSQL</w:t>
      </w:r>
      <w:r>
        <w:t>并不完全安全稳</w:t>
      </w:r>
      <w:r>
        <w:rPr>
          <w:rFonts w:hint="eastAsia"/>
        </w:rPr>
        <w:t>定，由于它基于内存，一旦停电或者机器故障数据就很容易丢失数据，其持久化能力也是有限的，而基于磁盘的数据库则不会出现这样的问题。最后，其数据完整性、事务能力、安全性、可靠性及可扩展性都远不及数据库。</w:t>
      </w:r>
    </w:p>
    <w:p w14:paraId="5DBAE546" w14:textId="77777777" w:rsidR="008B70EC" w:rsidRPr="005F33CA" w:rsidRDefault="008B70EC" w:rsidP="008B70EC">
      <w:pPr>
        <w:ind w:firstLine="420"/>
      </w:pPr>
      <w:r>
        <w:rPr>
          <w:rFonts w:hint="eastAsia"/>
        </w:rPr>
        <w:t>基于以上原因，笔者并不认为为</w:t>
      </w:r>
      <w:r>
        <w:t>NoSQL</w:t>
      </w:r>
      <w:r>
        <w:t>会取代数据库。毫无疑问，</w:t>
      </w:r>
      <w:r>
        <w:t>Redis</w:t>
      </w:r>
      <w:r>
        <w:t>作为一</w:t>
      </w:r>
      <w:r>
        <w:t>NoSQL</w:t>
      </w:r>
      <w:r>
        <w:t>是十分成功的，但是它的成功主要是解决互联网系统的一些问题，而主要的问题是</w:t>
      </w:r>
      <w:r>
        <w:rPr>
          <w:rFonts w:hint="eastAsia"/>
        </w:rPr>
        <w:t>性能问题。实际上，在互联网系统大部分的业务场景中，业务都是相对简单的，而难以处理的问题主要是性能问题，特别是那些会员数比较多的高并发服务网站。例如，你可以常常在淘宝或者京东网站上看到一个即将被抢购的商品，有多达几万人的关注，可能一个时刻就发生了成千上</w:t>
      </w:r>
      <w:r>
        <w:rPr>
          <w:rFonts w:hint="eastAsia"/>
        </w:rPr>
        <w:lastRenderedPageBreak/>
        <w:t>万笔业务，此时使用</w:t>
      </w:r>
      <w:r>
        <w:t>Redis</w:t>
      </w:r>
      <w:r>
        <w:t>作为缓存数据，就可以明显提升系统的性能，</w:t>
      </w:r>
      <w:r>
        <w:rPr>
          <w:rFonts w:hint="eastAsia"/>
        </w:rPr>
        <w:t>而且这十分有效。所以基于两者之间的区别，笔者认为使用</w:t>
      </w:r>
      <w:r>
        <w:t>NoSQL</w:t>
      </w:r>
      <w:r>
        <w:t>去取代数据库，目前还</w:t>
      </w:r>
      <w:r>
        <w:rPr>
          <w:rFonts w:hint="eastAsia"/>
        </w:rPr>
        <w:t>做不到，但是作为一种提高互联网应用性能的辅助工具，它十分有用。</w:t>
      </w:r>
    </w:p>
    <w:p w14:paraId="705195BA" w14:textId="68DFA328" w:rsidR="00645318" w:rsidRDefault="0070017C" w:rsidP="009D3AC1">
      <w:pPr>
        <w:pStyle w:val="3"/>
        <w:ind w:firstLine="420"/>
      </w:pPr>
      <w:r>
        <w:rPr>
          <w:rFonts w:hint="eastAsia"/>
        </w:rPr>
        <w:t>下载</w:t>
      </w:r>
    </w:p>
    <w:p w14:paraId="66831A62" w14:textId="69FE0DA5" w:rsidR="0070017C" w:rsidRDefault="002F0F0D" w:rsidP="0070017C">
      <w:pPr>
        <w:ind w:firstLine="420"/>
      </w:pPr>
      <w:hyperlink r:id="rId73" w:history="1">
        <w:r w:rsidR="000D5F22" w:rsidRPr="005E2E94">
          <w:rPr>
            <w:rStyle w:val="a9"/>
          </w:rPr>
          <w:t>https://redis.io/download</w:t>
        </w:r>
      </w:hyperlink>
    </w:p>
    <w:p w14:paraId="525E5060" w14:textId="7B14D13E" w:rsidR="00452955" w:rsidRDefault="000B6918" w:rsidP="009D3AC1">
      <w:pPr>
        <w:pStyle w:val="3"/>
        <w:ind w:firstLine="420"/>
      </w:pPr>
      <w:r>
        <w:rPr>
          <w:rFonts w:hint="eastAsia"/>
        </w:rPr>
        <w:t>解压</w:t>
      </w:r>
      <w:r w:rsidR="00C86AE0">
        <w:rPr>
          <w:rFonts w:hint="eastAsia"/>
        </w:rPr>
        <w:t>安装</w:t>
      </w:r>
    </w:p>
    <w:p w14:paraId="68AC2823" w14:textId="2B7D7315" w:rsidR="00715963" w:rsidRDefault="00715963" w:rsidP="00715963">
      <w:pPr>
        <w:ind w:firstLine="420"/>
      </w:pPr>
      <w:r>
        <w:rPr>
          <w:rFonts w:hint="eastAsia"/>
        </w:rPr>
        <w:t>创建目录：</w:t>
      </w:r>
      <w:r>
        <w:rPr>
          <w:rFonts w:hint="eastAsia"/>
        </w:rPr>
        <w:t>mkdir</w:t>
      </w:r>
      <w:r>
        <w:t xml:space="preserve"> </w:t>
      </w:r>
      <w:r>
        <w:rPr>
          <w:rFonts w:hint="eastAsia"/>
        </w:rPr>
        <w:t>/</w:t>
      </w:r>
      <w:r>
        <w:t>usr/local/redis</w:t>
      </w:r>
    </w:p>
    <w:p w14:paraId="06B4B474" w14:textId="49F9E829" w:rsidR="007E13D9" w:rsidRDefault="00044C45" w:rsidP="00715963">
      <w:pPr>
        <w:ind w:firstLine="420"/>
      </w:pPr>
      <w:r>
        <w:rPr>
          <w:rFonts w:hint="eastAsia"/>
        </w:rPr>
        <w:t>解压</w:t>
      </w:r>
      <w:r w:rsidR="00750DFC">
        <w:tab/>
      </w:r>
      <w:r w:rsidR="00750DFC">
        <w:rPr>
          <w:rFonts w:hint="eastAsia"/>
        </w:rPr>
        <w:t>：</w:t>
      </w:r>
      <w:r w:rsidR="00750DFC">
        <w:rPr>
          <w:rFonts w:hint="eastAsia"/>
        </w:rPr>
        <w:t>tar</w:t>
      </w:r>
      <w:r w:rsidR="00750DFC">
        <w:t xml:space="preserve"> </w:t>
      </w:r>
      <w:r w:rsidR="00750DFC">
        <w:rPr>
          <w:rFonts w:hint="eastAsia"/>
        </w:rPr>
        <w:t>-zxvf</w:t>
      </w:r>
      <w:r w:rsidR="00750DFC">
        <w:t xml:space="preserve"> </w:t>
      </w:r>
      <w:r w:rsidR="00750DFC">
        <w:rPr>
          <w:rFonts w:hint="eastAsia"/>
        </w:rPr>
        <w:t>redis</w:t>
      </w:r>
      <w:r w:rsidR="00750DFC">
        <w:t>.</w:t>
      </w:r>
      <w:r w:rsidR="00750DFC">
        <w:rPr>
          <w:rFonts w:hint="eastAsia"/>
        </w:rPr>
        <w:t>tar</w:t>
      </w:r>
    </w:p>
    <w:p w14:paraId="134C3D5F" w14:textId="66D32E26" w:rsidR="00E307AE" w:rsidRDefault="00E307AE" w:rsidP="009D3AC1">
      <w:pPr>
        <w:pStyle w:val="3"/>
        <w:ind w:firstLine="420"/>
      </w:pPr>
      <w:r>
        <w:rPr>
          <w:rFonts w:hint="eastAsia"/>
        </w:rPr>
        <w:t>编译</w:t>
      </w:r>
    </w:p>
    <w:p w14:paraId="7CDDF595" w14:textId="30E6DBD3" w:rsidR="00E307AE" w:rsidRDefault="00E307AE" w:rsidP="00E307AE">
      <w:pPr>
        <w:ind w:firstLine="420"/>
      </w:pPr>
      <w:r>
        <w:rPr>
          <w:rFonts w:hint="eastAsia"/>
        </w:rPr>
        <w:t>先安装</w:t>
      </w:r>
      <w:r>
        <w:rPr>
          <w:rFonts w:hint="eastAsia"/>
        </w:rPr>
        <w:t xml:space="preserve"> gcc-c++</w:t>
      </w:r>
      <w:r w:rsidR="00BD4AE0">
        <w:t>:</w:t>
      </w:r>
      <w:r w:rsidR="009D0839">
        <w:t>y</w:t>
      </w:r>
      <w:r>
        <w:rPr>
          <w:rFonts w:hint="eastAsia"/>
        </w:rPr>
        <w:t>um -y install gcc-c++</w:t>
      </w:r>
    </w:p>
    <w:p w14:paraId="552086EB" w14:textId="1A2103F5" w:rsidR="00E307AE" w:rsidRDefault="002A3B93" w:rsidP="00E307AE">
      <w:pPr>
        <w:ind w:firstLine="420"/>
      </w:pPr>
      <w:r>
        <w:rPr>
          <w:rFonts w:hint="eastAsia"/>
        </w:rPr>
        <w:t>的解压目录里面</w:t>
      </w:r>
      <w:r>
        <w:rPr>
          <w:rFonts w:hint="eastAsia"/>
        </w:rPr>
        <w:t>:</w:t>
      </w:r>
      <w:r w:rsidR="00816BC4">
        <w:t>cd regdis</w:t>
      </w:r>
    </w:p>
    <w:p w14:paraId="0755159D" w14:textId="2D5F5394" w:rsidR="00E307AE" w:rsidRDefault="00643E98" w:rsidP="00E307AE">
      <w:pPr>
        <w:ind w:firstLine="420"/>
      </w:pPr>
      <w:r>
        <w:rPr>
          <w:rFonts w:hint="eastAsia"/>
        </w:rPr>
        <w:t>编译</w:t>
      </w:r>
      <w:r w:rsidR="00695CA9">
        <w:rPr>
          <w:rFonts w:hint="eastAsia"/>
        </w:rPr>
        <w:t>:</w:t>
      </w:r>
      <w:r w:rsidR="001078E0">
        <w:t>make</w:t>
      </w:r>
    </w:p>
    <w:p w14:paraId="3D16331A" w14:textId="3C3F8EA6" w:rsidR="00A838D3" w:rsidRDefault="00A838D3" w:rsidP="009D3AC1">
      <w:pPr>
        <w:pStyle w:val="3"/>
        <w:ind w:firstLine="420"/>
      </w:pPr>
      <w:r>
        <w:rPr>
          <w:rFonts w:hint="eastAsia"/>
        </w:rPr>
        <w:t>安装</w:t>
      </w:r>
    </w:p>
    <w:p w14:paraId="242ED8D1" w14:textId="5F6A97C1" w:rsidR="00A977F4" w:rsidRDefault="0042526B" w:rsidP="00A977F4">
      <w:pPr>
        <w:ind w:firstLine="420"/>
      </w:pPr>
      <w:r>
        <w:rPr>
          <w:rFonts w:hint="eastAsia"/>
        </w:rPr>
        <w:t>安装目录：</w:t>
      </w:r>
      <w:r w:rsidR="00D142F9">
        <w:rPr>
          <w:rFonts w:hint="eastAsia"/>
        </w:rPr>
        <w:t>m</w:t>
      </w:r>
      <w:r w:rsidR="00A977F4">
        <w:rPr>
          <w:rFonts w:hint="eastAsia"/>
        </w:rPr>
        <w:t>ake install PREFIX=/usr/local/redis</w:t>
      </w:r>
    </w:p>
    <w:p w14:paraId="174CC033" w14:textId="04A014AE" w:rsidR="003B6380" w:rsidRDefault="003B6380" w:rsidP="009D3AC1">
      <w:pPr>
        <w:pStyle w:val="3"/>
        <w:ind w:firstLine="420"/>
      </w:pPr>
      <w:r>
        <w:rPr>
          <w:rFonts w:hint="eastAsia"/>
        </w:rPr>
        <w:t>安装后的目录</w:t>
      </w:r>
    </w:p>
    <w:p w14:paraId="0C461122" w14:textId="36EE2ECE" w:rsidR="001B5ADB" w:rsidRDefault="001B5ADB" w:rsidP="001B5ADB">
      <w:pPr>
        <w:ind w:firstLine="420"/>
      </w:pPr>
      <w:r>
        <w:rPr>
          <w:rFonts w:hint="eastAsia"/>
        </w:rPr>
        <w:t>只有一个</w:t>
      </w:r>
      <w:r>
        <w:rPr>
          <w:rFonts w:hint="eastAsia"/>
        </w:rPr>
        <w:t>bin</w:t>
      </w:r>
      <w:r w:rsidR="00B904D0">
        <w:rPr>
          <w:rFonts w:hint="eastAsia"/>
        </w:rPr>
        <w:t>目录</w:t>
      </w:r>
    </w:p>
    <w:p w14:paraId="6A865532" w14:textId="6954BD5A" w:rsidR="00C316E1" w:rsidRDefault="00C316E1" w:rsidP="001B5ADB">
      <w:pPr>
        <w:ind w:firstLine="420"/>
      </w:pPr>
      <w:r>
        <w:rPr>
          <w:noProof/>
        </w:rPr>
        <w:drawing>
          <wp:inline distT="0" distB="0" distL="0" distR="0" wp14:anchorId="2BBC8596" wp14:editId="46DD58D1">
            <wp:extent cx="5274310" cy="1670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7005"/>
                    </a:xfrm>
                    <a:prstGeom prst="rect">
                      <a:avLst/>
                    </a:prstGeom>
                  </pic:spPr>
                </pic:pic>
              </a:graphicData>
            </a:graphic>
          </wp:inline>
        </w:drawing>
      </w:r>
    </w:p>
    <w:p w14:paraId="58334EAB" w14:textId="780D7120" w:rsidR="00621D22" w:rsidRDefault="00621D22" w:rsidP="00621D22">
      <w:pPr>
        <w:ind w:firstLine="420"/>
      </w:pPr>
      <w:r>
        <w:t>redis-benchmark</w:t>
      </w:r>
      <w:r>
        <w:t>：性能测试工具</w:t>
      </w:r>
    </w:p>
    <w:p w14:paraId="047AF9F4" w14:textId="36B9E39E" w:rsidR="00621D22" w:rsidRDefault="00621D22" w:rsidP="00621D22">
      <w:pPr>
        <w:ind w:firstLine="420"/>
      </w:pPr>
      <w:r>
        <w:t>redis-check-aof</w:t>
      </w:r>
      <w:r>
        <w:t>：修复有问题的</w:t>
      </w:r>
      <w:r>
        <w:t>AOF</w:t>
      </w:r>
      <w:r>
        <w:t>文件</w:t>
      </w:r>
    </w:p>
    <w:p w14:paraId="5FA59A43" w14:textId="145DFC24" w:rsidR="00621D22" w:rsidRDefault="00621D22" w:rsidP="00621D22">
      <w:pPr>
        <w:ind w:firstLine="420"/>
      </w:pPr>
      <w:r>
        <w:t>redis-check-dump</w:t>
      </w:r>
      <w:r>
        <w:t>：修复有问题的</w:t>
      </w:r>
      <w:r>
        <w:t>dump.rdb</w:t>
      </w:r>
      <w:r>
        <w:t>文件</w:t>
      </w:r>
    </w:p>
    <w:p w14:paraId="1AFCE87D" w14:textId="749EBF73" w:rsidR="00621D22" w:rsidRPr="00621D22" w:rsidRDefault="00621D22" w:rsidP="00621D22">
      <w:pPr>
        <w:ind w:firstLine="420"/>
      </w:pPr>
      <w:r>
        <w:t>redis-cli</w:t>
      </w:r>
      <w:r>
        <w:t>：客户端，操作入口</w:t>
      </w:r>
    </w:p>
    <w:p w14:paraId="2068ECE6" w14:textId="09239ED5" w:rsidR="00621D22" w:rsidRPr="00621D22" w:rsidRDefault="00621D22" w:rsidP="00621D22">
      <w:pPr>
        <w:ind w:firstLine="420"/>
      </w:pPr>
      <w:r>
        <w:t>redis-sentinel</w:t>
      </w:r>
      <w:r>
        <w:t>：</w:t>
      </w:r>
      <w:r>
        <w:t>redis</w:t>
      </w:r>
      <w:r>
        <w:t>集群使用</w:t>
      </w:r>
    </w:p>
    <w:p w14:paraId="72F10A06" w14:textId="7454E621" w:rsidR="00621D22" w:rsidRDefault="00621D22" w:rsidP="00621D22">
      <w:pPr>
        <w:ind w:firstLine="420"/>
      </w:pPr>
      <w:r>
        <w:t>redis-server</w:t>
      </w:r>
      <w:r>
        <w:t>：</w:t>
      </w:r>
      <w:r>
        <w:t>Redis</w:t>
      </w:r>
      <w:r>
        <w:t>服务器启动命令</w:t>
      </w:r>
    </w:p>
    <w:p w14:paraId="3AA2A69F" w14:textId="5A9FB70C" w:rsidR="00C316E1" w:rsidRDefault="00C316E1" w:rsidP="009D3AC1">
      <w:pPr>
        <w:pStyle w:val="3"/>
        <w:ind w:firstLine="420"/>
      </w:pPr>
      <w:r>
        <w:rPr>
          <w:rFonts w:hint="eastAsia"/>
        </w:rPr>
        <w:t>启动</w:t>
      </w:r>
      <w:r>
        <w:rPr>
          <w:rFonts w:hint="eastAsia"/>
        </w:rPr>
        <w:t>redis</w:t>
      </w:r>
    </w:p>
    <w:p w14:paraId="3C3E23BF" w14:textId="21EDF633" w:rsidR="00C316E1" w:rsidRDefault="00BD1723" w:rsidP="00C316E1">
      <w:pPr>
        <w:ind w:firstLine="420"/>
      </w:pPr>
      <w:r>
        <w:tab/>
      </w:r>
      <w:r w:rsidR="00621D22" w:rsidRPr="00621D22">
        <w:t>./redis-server</w:t>
      </w:r>
    </w:p>
    <w:p w14:paraId="0BDCCD51" w14:textId="50DD39E8" w:rsidR="00A9412D" w:rsidRDefault="00705BF4" w:rsidP="00A9412D">
      <w:pPr>
        <w:ind w:firstLine="420"/>
      </w:pPr>
      <w:r>
        <w:rPr>
          <w:rFonts w:hint="eastAsia"/>
        </w:rPr>
        <w:t>新开一个桌面连接</w:t>
      </w:r>
      <w:r>
        <w:rPr>
          <w:rFonts w:hint="eastAsia"/>
        </w:rPr>
        <w:t>redis</w:t>
      </w:r>
    </w:p>
    <w:p w14:paraId="52036C4C" w14:textId="15F1D716" w:rsidR="00DA385D" w:rsidRPr="00A9412D" w:rsidRDefault="00DA385D" w:rsidP="00A9412D">
      <w:pPr>
        <w:ind w:firstLine="420"/>
      </w:pPr>
      <w:r>
        <w:tab/>
        <w:t>./redis-cli</w:t>
      </w:r>
    </w:p>
    <w:p w14:paraId="0395B156" w14:textId="3B10FD35" w:rsidR="00432197" w:rsidRDefault="00432197" w:rsidP="009D3AC1">
      <w:pPr>
        <w:pStyle w:val="3"/>
        <w:ind w:firstLine="420"/>
      </w:pPr>
      <w:r>
        <w:rPr>
          <w:rFonts w:hint="eastAsia"/>
        </w:rPr>
        <w:t>自定义</w:t>
      </w:r>
      <w:r>
        <w:rPr>
          <w:rFonts w:hint="eastAsia"/>
        </w:rPr>
        <w:t>redis</w:t>
      </w:r>
      <w:r>
        <w:rPr>
          <w:rFonts w:hint="eastAsia"/>
        </w:rPr>
        <w:t>的配置文件</w:t>
      </w:r>
    </w:p>
    <w:p w14:paraId="15CEB8AB" w14:textId="2857ADA4" w:rsidR="00432197" w:rsidRDefault="00432197" w:rsidP="00432197">
      <w:pPr>
        <w:ind w:firstLine="420"/>
      </w:pPr>
      <w:r>
        <w:tab/>
      </w:r>
      <w:r>
        <w:rPr>
          <w:rFonts w:hint="eastAsia"/>
        </w:rPr>
        <w:t>找到</w:t>
      </w:r>
      <w:r>
        <w:rPr>
          <w:rFonts w:hint="eastAsia"/>
        </w:rPr>
        <w:t>redis</w:t>
      </w:r>
      <w:r>
        <w:rPr>
          <w:rFonts w:hint="eastAsia"/>
        </w:rPr>
        <w:t>解压目录种的配置文件</w:t>
      </w:r>
      <w:r>
        <w:rPr>
          <w:rFonts w:hint="eastAsia"/>
        </w:rPr>
        <w:t>:</w:t>
      </w:r>
      <w:r>
        <w:t>redis.conf</w:t>
      </w:r>
    </w:p>
    <w:p w14:paraId="46AD2872" w14:textId="3664C451" w:rsidR="00AC0795" w:rsidRDefault="00AC0795" w:rsidP="00432197">
      <w:pPr>
        <w:ind w:firstLine="420"/>
      </w:pPr>
      <w:r>
        <w:tab/>
      </w:r>
      <w:r>
        <w:rPr>
          <w:rFonts w:hint="eastAsia"/>
        </w:rPr>
        <w:t>赋值到</w:t>
      </w:r>
      <w:r>
        <w:rPr>
          <w:rFonts w:hint="eastAsia"/>
        </w:rPr>
        <w:t>bin</w:t>
      </w:r>
      <w:r>
        <w:rPr>
          <w:rFonts w:hint="eastAsia"/>
        </w:rPr>
        <w:t>目录下：</w:t>
      </w:r>
      <w:r w:rsidR="00DD7CDB">
        <w:rPr>
          <w:rFonts w:hint="eastAsia"/>
        </w:rPr>
        <w:t>cp</w:t>
      </w:r>
      <w:r w:rsidR="00DD7CDB">
        <w:t xml:space="preserve"> </w:t>
      </w:r>
      <w:r w:rsidR="00DD7CDB">
        <w:rPr>
          <w:rFonts w:hint="eastAsia"/>
        </w:rPr>
        <w:t>redis</w:t>
      </w:r>
      <w:r w:rsidR="00DD7CDB">
        <w:t>.conf ../bin/</w:t>
      </w:r>
    </w:p>
    <w:p w14:paraId="6C373413" w14:textId="77777777" w:rsidR="00ED12EF" w:rsidRDefault="00726780" w:rsidP="00432197">
      <w:pPr>
        <w:ind w:firstLine="420"/>
      </w:pPr>
      <w:r>
        <w:tab/>
      </w:r>
      <w:r>
        <w:rPr>
          <w:rFonts w:hint="eastAsia"/>
        </w:rPr>
        <w:t>修改</w:t>
      </w:r>
      <w:r>
        <w:rPr>
          <w:rFonts w:hint="eastAsia"/>
        </w:rPr>
        <w:t>redis</w:t>
      </w:r>
      <w:r>
        <w:t>.</w:t>
      </w:r>
      <w:r>
        <w:rPr>
          <w:rFonts w:hint="eastAsia"/>
        </w:rPr>
        <w:t>cnf</w:t>
      </w:r>
      <w:r>
        <w:rPr>
          <w:rFonts w:hint="eastAsia"/>
        </w:rPr>
        <w:t>的</w:t>
      </w:r>
      <w:r>
        <w:rPr>
          <w:rFonts w:hint="eastAsia"/>
        </w:rPr>
        <w:t>general</w:t>
      </w:r>
      <w:r w:rsidR="00151EEF">
        <w:t>(</w:t>
      </w:r>
      <w:r w:rsidR="00151EEF">
        <w:rPr>
          <w:rFonts w:hint="eastAsia"/>
        </w:rPr>
        <w:t>一般配置</w:t>
      </w:r>
      <w:r w:rsidR="00151EEF">
        <w:t>)</w:t>
      </w:r>
      <w:r>
        <w:rPr>
          <w:rFonts w:hint="eastAsia"/>
        </w:rPr>
        <w:t>的</w:t>
      </w:r>
      <w:r>
        <w:rPr>
          <w:rFonts w:hint="eastAsia"/>
        </w:rPr>
        <w:t>daemonize</w:t>
      </w:r>
      <w:r>
        <w:t xml:space="preserve"> </w:t>
      </w:r>
      <w:r>
        <w:rPr>
          <w:rFonts w:hint="eastAsia"/>
        </w:rPr>
        <w:t>为</w:t>
      </w:r>
      <w:r>
        <w:rPr>
          <w:rFonts w:hint="eastAsia"/>
        </w:rPr>
        <w:t>yes</w:t>
      </w:r>
      <w:r w:rsidR="009E6B53">
        <w:rPr>
          <w:rFonts w:hint="eastAsia"/>
        </w:rPr>
        <w:t>，</w:t>
      </w:r>
      <w:r w:rsidR="00066E02">
        <w:rPr>
          <w:rFonts w:hint="eastAsia"/>
        </w:rPr>
        <w:t>默认为非后台配置，</w:t>
      </w:r>
      <w:r w:rsidR="000A59E0">
        <w:rPr>
          <w:rFonts w:hint="eastAsia"/>
        </w:rPr>
        <w:t>修改为</w:t>
      </w:r>
      <w:r w:rsidR="000A59E0">
        <w:rPr>
          <w:rFonts w:hint="eastAsia"/>
        </w:rPr>
        <w:t>yes</w:t>
      </w:r>
      <w:r w:rsidR="000A59E0">
        <w:rPr>
          <w:rFonts w:hint="eastAsia"/>
        </w:rPr>
        <w:t>后，后台启动</w:t>
      </w:r>
      <w:r w:rsidR="00A1342B">
        <w:rPr>
          <w:rFonts w:hint="eastAsia"/>
        </w:rPr>
        <w:t>。</w:t>
      </w:r>
    </w:p>
    <w:p w14:paraId="52CC3370" w14:textId="5B191493" w:rsidR="00726780" w:rsidRDefault="00ED12EF" w:rsidP="00432197">
      <w:pPr>
        <w:ind w:firstLine="420"/>
      </w:pPr>
      <w:r>
        <w:rPr>
          <w:noProof/>
        </w:rPr>
        <w:lastRenderedPageBreak/>
        <w:drawing>
          <wp:inline distT="0" distB="0" distL="0" distR="0" wp14:anchorId="55C881C8" wp14:editId="18F07083">
            <wp:extent cx="5274310" cy="8940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94080"/>
                    </a:xfrm>
                    <a:prstGeom prst="rect">
                      <a:avLst/>
                    </a:prstGeom>
                  </pic:spPr>
                </pic:pic>
              </a:graphicData>
            </a:graphic>
          </wp:inline>
        </w:drawing>
      </w:r>
    </w:p>
    <w:p w14:paraId="1BBD83C4" w14:textId="5C190E9E" w:rsidR="00680FED" w:rsidRDefault="00680FED" w:rsidP="009D3AC1">
      <w:pPr>
        <w:pStyle w:val="3"/>
        <w:ind w:firstLine="420"/>
      </w:pPr>
      <w:r>
        <w:rPr>
          <w:rFonts w:hint="eastAsia"/>
        </w:rPr>
        <w:t>查看</w:t>
      </w:r>
      <w:r>
        <w:rPr>
          <w:rFonts w:hint="eastAsia"/>
        </w:rPr>
        <w:t>redis</w:t>
      </w:r>
      <w:r>
        <w:rPr>
          <w:rFonts w:hint="eastAsia"/>
        </w:rPr>
        <w:t>服务是否启动</w:t>
      </w:r>
    </w:p>
    <w:p w14:paraId="435D6494" w14:textId="0F7E8AD2" w:rsidR="00A006C0" w:rsidRDefault="00680FED" w:rsidP="00680FED">
      <w:pPr>
        <w:ind w:firstLine="420"/>
      </w:pPr>
      <w:r w:rsidRPr="00680FED">
        <w:t>ps -ef|grep redis</w:t>
      </w:r>
    </w:p>
    <w:p w14:paraId="04A05FFA" w14:textId="22FB9D83" w:rsidR="00A006C0" w:rsidRDefault="00A006C0" w:rsidP="00680FED">
      <w:pPr>
        <w:ind w:firstLine="420"/>
      </w:pPr>
      <w:r>
        <w:rPr>
          <w:rFonts w:hint="eastAsia"/>
        </w:rPr>
        <w:t>验真是否启动：</w:t>
      </w:r>
      <w:r>
        <w:rPr>
          <w:rFonts w:hint="eastAsia"/>
        </w:rPr>
        <w:t>redis-cli</w:t>
      </w:r>
      <w:r>
        <w:t xml:space="preserve"> </w:t>
      </w:r>
      <w:r>
        <w:rPr>
          <w:rFonts w:hint="eastAsia"/>
        </w:rPr>
        <w:t>-p</w:t>
      </w:r>
      <w:r>
        <w:t xml:space="preserve">  6379</w:t>
      </w:r>
      <w:r w:rsidR="00396965">
        <w:t xml:space="preserve"> </w:t>
      </w:r>
      <w:r w:rsidR="00396965">
        <w:rPr>
          <w:rFonts w:hint="eastAsia"/>
        </w:rPr>
        <w:t>登录</w:t>
      </w:r>
    </w:p>
    <w:p w14:paraId="29D6626A" w14:textId="6B388E39" w:rsidR="00B06DE8" w:rsidRPr="00A006C0" w:rsidRDefault="00B06DE8" w:rsidP="00680FED">
      <w:pPr>
        <w:ind w:firstLine="420"/>
      </w:pPr>
      <w:r>
        <w:rPr>
          <w:rFonts w:hint="eastAsia"/>
        </w:rPr>
        <w:t>发送</w:t>
      </w:r>
      <w:r>
        <w:rPr>
          <w:rFonts w:hint="eastAsia"/>
        </w:rPr>
        <w:t>:</w:t>
      </w:r>
      <w:r>
        <w:t xml:space="preserve">ping </w:t>
      </w:r>
      <w:r>
        <w:rPr>
          <w:rFonts w:hint="eastAsia"/>
        </w:rPr>
        <w:t>他会返回</w:t>
      </w:r>
      <w:r>
        <w:rPr>
          <w:rFonts w:hint="eastAsia"/>
        </w:rPr>
        <w:t>pong</w:t>
      </w:r>
    </w:p>
    <w:p w14:paraId="3AD0CA7C" w14:textId="13C0474C" w:rsidR="00AC0795" w:rsidRDefault="00A65BC8" w:rsidP="00F97EBC">
      <w:pPr>
        <w:ind w:firstLine="420"/>
        <w:jc w:val="center"/>
      </w:pPr>
      <w:r>
        <w:rPr>
          <w:noProof/>
        </w:rPr>
        <w:drawing>
          <wp:inline distT="0" distB="0" distL="0" distR="0" wp14:anchorId="08DB8046" wp14:editId="67D4B819">
            <wp:extent cx="1988992" cy="350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88992" cy="350550"/>
                    </a:xfrm>
                    <a:prstGeom prst="rect">
                      <a:avLst/>
                    </a:prstGeom>
                  </pic:spPr>
                </pic:pic>
              </a:graphicData>
            </a:graphic>
          </wp:inline>
        </w:drawing>
      </w:r>
    </w:p>
    <w:p w14:paraId="527BED06" w14:textId="3DCA27E4" w:rsidR="00303EEF" w:rsidRDefault="00303EEF" w:rsidP="009D3AC1">
      <w:pPr>
        <w:pStyle w:val="3"/>
        <w:ind w:firstLine="420"/>
      </w:pPr>
      <w:r>
        <w:rPr>
          <w:rFonts w:hint="eastAsia"/>
        </w:rPr>
        <w:t>查看</w:t>
      </w:r>
      <w:r>
        <w:rPr>
          <w:rFonts w:hint="eastAsia"/>
        </w:rPr>
        <w:t>redis</w:t>
      </w:r>
      <w:r>
        <w:rPr>
          <w:rFonts w:hint="eastAsia"/>
        </w:rPr>
        <w:t>的数据库</w:t>
      </w:r>
    </w:p>
    <w:p w14:paraId="75993698" w14:textId="5341FDCF" w:rsidR="00DB12BD" w:rsidRDefault="00DB12BD" w:rsidP="00303EEF">
      <w:pPr>
        <w:ind w:firstLine="420"/>
      </w:pPr>
      <w:r>
        <w:rPr>
          <w:noProof/>
        </w:rPr>
        <w:drawing>
          <wp:inline distT="0" distB="0" distL="0" distR="0" wp14:anchorId="60995B5A" wp14:editId="255F6CD4">
            <wp:extent cx="5274310" cy="6940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94055"/>
                    </a:xfrm>
                    <a:prstGeom prst="rect">
                      <a:avLst/>
                    </a:prstGeom>
                  </pic:spPr>
                </pic:pic>
              </a:graphicData>
            </a:graphic>
          </wp:inline>
        </w:drawing>
      </w:r>
    </w:p>
    <w:p w14:paraId="25B2C4F8" w14:textId="01C78C15" w:rsidR="00DB12BD" w:rsidRDefault="00DB12BD" w:rsidP="00303EEF">
      <w:pPr>
        <w:ind w:firstLine="420"/>
      </w:pPr>
      <w:r>
        <w:rPr>
          <w:rFonts w:hint="eastAsia"/>
        </w:rPr>
        <w:t>redis</w:t>
      </w:r>
      <w:r>
        <w:rPr>
          <w:rFonts w:hint="eastAsia"/>
        </w:rPr>
        <w:t>的默认数据库为</w:t>
      </w:r>
      <w:r>
        <w:rPr>
          <w:rFonts w:hint="eastAsia"/>
        </w:rPr>
        <w:t>1</w:t>
      </w:r>
      <w:r>
        <w:t>6</w:t>
      </w:r>
      <w:r>
        <w:rPr>
          <w:rFonts w:hint="eastAsia"/>
        </w:rPr>
        <w:t>个</w:t>
      </w:r>
      <w:r w:rsidR="009216E8">
        <w:rPr>
          <w:rFonts w:hint="eastAsia"/>
        </w:rPr>
        <w:t>，</w:t>
      </w:r>
      <w:r w:rsidR="009216E8">
        <w:rPr>
          <w:rFonts w:hint="eastAsia"/>
        </w:rPr>
        <w:t>0</w:t>
      </w:r>
      <w:r w:rsidR="009216E8">
        <w:t>-15</w:t>
      </w:r>
      <w:r w:rsidR="00310DE5">
        <w:rPr>
          <w:rFonts w:hint="eastAsia"/>
        </w:rPr>
        <w:t>，</w:t>
      </w:r>
      <w:r w:rsidR="008D4554">
        <w:rPr>
          <w:rFonts w:hint="eastAsia"/>
        </w:rPr>
        <w:t>可以通过</w:t>
      </w:r>
      <w:r w:rsidR="008D4554">
        <w:rPr>
          <w:rFonts w:hint="eastAsia"/>
        </w:rPr>
        <w:t>select</w:t>
      </w:r>
      <w:r w:rsidR="008D4554">
        <w:t xml:space="preserve"> </w:t>
      </w:r>
      <w:r w:rsidR="008D4554">
        <w:rPr>
          <w:rFonts w:hint="eastAsia"/>
        </w:rPr>
        <w:t>n</w:t>
      </w:r>
      <w:r w:rsidR="00C26234">
        <w:t xml:space="preserve"> </w:t>
      </w:r>
      <w:r w:rsidR="00C26234">
        <w:rPr>
          <w:rFonts w:hint="eastAsia"/>
        </w:rPr>
        <w:t>来切换数据库</w:t>
      </w:r>
      <w:r w:rsidR="00992189">
        <w:rPr>
          <w:rFonts w:hint="eastAsia"/>
        </w:rPr>
        <w:t>。</w:t>
      </w:r>
    </w:p>
    <w:p w14:paraId="5F55A345" w14:textId="50EE2E95" w:rsidR="001F3305" w:rsidRDefault="001F3305" w:rsidP="00303EEF">
      <w:pPr>
        <w:ind w:firstLine="420"/>
      </w:pPr>
      <w:r>
        <w:rPr>
          <w:rFonts w:hint="eastAsia"/>
        </w:rPr>
        <w:t>例如：切换到</w:t>
      </w:r>
      <w:r>
        <w:rPr>
          <w:rFonts w:hint="eastAsia"/>
        </w:rPr>
        <w:t>6</w:t>
      </w:r>
      <w:r>
        <w:rPr>
          <w:rFonts w:hint="eastAsia"/>
        </w:rPr>
        <w:t>库</w:t>
      </w:r>
    </w:p>
    <w:p w14:paraId="5C7DDB33" w14:textId="248E6B35" w:rsidR="002E127C" w:rsidRDefault="002E127C" w:rsidP="00303EEF">
      <w:pPr>
        <w:ind w:firstLine="420"/>
      </w:pPr>
      <w:r>
        <w:tab/>
        <w:t>select 7</w:t>
      </w:r>
      <w:r w:rsidR="005F558A">
        <w:t xml:space="preserve"> </w:t>
      </w:r>
    </w:p>
    <w:p w14:paraId="06B39651" w14:textId="044F98EF" w:rsidR="00C55562" w:rsidRDefault="00C55562" w:rsidP="00C55562">
      <w:pPr>
        <w:pStyle w:val="2"/>
      </w:pPr>
      <w:r>
        <w:rPr>
          <w:rFonts w:hint="eastAsia"/>
        </w:rPr>
        <w:t>常用命令</w:t>
      </w:r>
    </w:p>
    <w:p w14:paraId="7CAABE8B" w14:textId="7F2610DD" w:rsidR="00C55562" w:rsidRDefault="00C55562" w:rsidP="00C55562">
      <w:pPr>
        <w:ind w:firstLine="420"/>
      </w:pPr>
      <w:r>
        <w:t>1</w:t>
      </w:r>
      <w:r>
        <w:rPr>
          <w:rFonts w:hint="eastAsia"/>
        </w:rPr>
        <w:t>、切换数据</w:t>
      </w:r>
      <w:r w:rsidR="00526DF4">
        <w:rPr>
          <w:rFonts w:hint="eastAsia"/>
        </w:rPr>
        <w:t>库</w:t>
      </w:r>
    </w:p>
    <w:p w14:paraId="1545EE6F" w14:textId="393A008E" w:rsidR="009C76A1" w:rsidRDefault="00E3571F" w:rsidP="00C55562">
      <w:pPr>
        <w:ind w:firstLine="420"/>
      </w:pPr>
      <w:r>
        <w:tab/>
      </w:r>
      <w:r>
        <w:rPr>
          <w:rFonts w:hint="eastAsia"/>
        </w:rPr>
        <w:t>select</w:t>
      </w:r>
      <w:r>
        <w:t xml:space="preserve">  </w:t>
      </w:r>
      <w:r w:rsidR="009C76A1">
        <w:rPr>
          <w:rFonts w:hint="eastAsia"/>
        </w:rPr>
        <w:t>n</w:t>
      </w:r>
      <w:r w:rsidR="008977A7">
        <w:t xml:space="preserve"> </w:t>
      </w:r>
    </w:p>
    <w:p w14:paraId="01340E06" w14:textId="360365CB" w:rsidR="008977A7" w:rsidRDefault="008977A7" w:rsidP="00C55562">
      <w:pPr>
        <w:ind w:firstLine="420"/>
      </w:pPr>
      <w:r>
        <w:tab/>
      </w:r>
      <w:r>
        <w:rPr>
          <w:rFonts w:hint="eastAsia"/>
        </w:rPr>
        <w:t>注：默认为</w:t>
      </w:r>
      <w:r>
        <w:rPr>
          <w:rFonts w:hint="eastAsia"/>
        </w:rPr>
        <w:t>1</w:t>
      </w:r>
      <w:r>
        <w:t>6</w:t>
      </w:r>
      <w:r>
        <w:rPr>
          <w:rFonts w:hint="eastAsia"/>
        </w:rPr>
        <w:t>个，从</w:t>
      </w:r>
      <w:r>
        <w:rPr>
          <w:rFonts w:hint="eastAsia"/>
        </w:rPr>
        <w:t>0</w:t>
      </w:r>
      <w:r>
        <w:rPr>
          <w:rFonts w:hint="eastAsia"/>
        </w:rPr>
        <w:t>开始</w:t>
      </w:r>
    </w:p>
    <w:p w14:paraId="64568A4D" w14:textId="5160AAD9" w:rsidR="00415748" w:rsidRDefault="00415748" w:rsidP="00C55562">
      <w:pPr>
        <w:ind w:firstLine="420"/>
      </w:pPr>
      <w:r>
        <w:t>2</w:t>
      </w:r>
      <w:r>
        <w:rPr>
          <w:rFonts w:hint="eastAsia"/>
        </w:rPr>
        <w:t>、查看当前数据库的</w:t>
      </w:r>
      <w:r>
        <w:rPr>
          <w:rFonts w:hint="eastAsia"/>
        </w:rPr>
        <w:t>key</w:t>
      </w:r>
      <w:r>
        <w:rPr>
          <w:rFonts w:hint="eastAsia"/>
        </w:rPr>
        <w:t>的数量</w:t>
      </w:r>
    </w:p>
    <w:p w14:paraId="048727DE" w14:textId="38B9526D" w:rsidR="004156EC" w:rsidRPr="00C55562" w:rsidRDefault="004156EC" w:rsidP="00C55562">
      <w:pPr>
        <w:ind w:firstLine="420"/>
      </w:pPr>
      <w:r>
        <w:tab/>
        <w:t>D</w:t>
      </w:r>
      <w:r>
        <w:rPr>
          <w:rFonts w:hint="eastAsia"/>
        </w:rPr>
        <w:t>bsize</w:t>
      </w:r>
    </w:p>
    <w:p w14:paraId="3BB2BD85" w14:textId="79AC685E" w:rsidR="00BF6474" w:rsidRDefault="005E4CDF" w:rsidP="00BF6474">
      <w:pPr>
        <w:ind w:firstLine="420"/>
      </w:pPr>
      <w:r>
        <w:rPr>
          <w:rFonts w:hint="eastAsia"/>
        </w:rPr>
        <w:t>3</w:t>
      </w:r>
      <w:r>
        <w:rPr>
          <w:rFonts w:hint="eastAsia"/>
        </w:rPr>
        <w:t>、查看所有的键</w:t>
      </w:r>
    </w:p>
    <w:p w14:paraId="662CD402" w14:textId="3995DAA8" w:rsidR="005E4CDF" w:rsidRDefault="005E4CDF" w:rsidP="00BF6474">
      <w:pPr>
        <w:ind w:firstLine="420"/>
      </w:pPr>
      <w:r>
        <w:tab/>
      </w:r>
      <w:r>
        <w:rPr>
          <w:rFonts w:hint="eastAsia"/>
        </w:rPr>
        <w:t>keys</w:t>
      </w:r>
      <w:r>
        <w:t xml:space="preserve"> *</w:t>
      </w:r>
    </w:p>
    <w:p w14:paraId="44F230EE" w14:textId="56AB3DF1" w:rsidR="006F6300" w:rsidRDefault="006F6300" w:rsidP="00BF6474">
      <w:pPr>
        <w:ind w:firstLine="420"/>
      </w:pPr>
      <w:r>
        <w:rPr>
          <w:rFonts w:hint="eastAsia"/>
        </w:rPr>
        <w:t>4</w:t>
      </w:r>
      <w:r>
        <w:rPr>
          <w:rFonts w:hint="eastAsia"/>
        </w:rPr>
        <w:t>、清空库或清空所有库</w:t>
      </w:r>
    </w:p>
    <w:p w14:paraId="02743932" w14:textId="2A885D7A" w:rsidR="006D23F0" w:rsidRDefault="006D23F0" w:rsidP="00BF6474">
      <w:pPr>
        <w:ind w:firstLine="420"/>
      </w:pPr>
      <w:r>
        <w:tab/>
      </w:r>
      <w:r>
        <w:rPr>
          <w:rFonts w:hint="eastAsia"/>
        </w:rPr>
        <w:t>flushdb</w:t>
      </w:r>
      <w:r>
        <w:rPr>
          <w:rFonts w:hint="eastAsia"/>
        </w:rPr>
        <w:t>：删除当前库</w:t>
      </w:r>
    </w:p>
    <w:p w14:paraId="59856EE2" w14:textId="4D116DCD" w:rsidR="00BC046E" w:rsidRPr="00432197" w:rsidRDefault="00991921" w:rsidP="00BF6474">
      <w:pPr>
        <w:ind w:firstLine="420"/>
      </w:pPr>
      <w:r>
        <w:tab/>
      </w:r>
      <w:r>
        <w:rPr>
          <w:rFonts w:hint="eastAsia"/>
        </w:rPr>
        <w:t>flushall</w:t>
      </w:r>
      <w:r>
        <w:rPr>
          <w:rFonts w:hint="eastAsia"/>
        </w:rPr>
        <w:t>：删除所有库</w:t>
      </w:r>
    </w:p>
    <w:p w14:paraId="640B5301" w14:textId="58D82DBA" w:rsidR="00E145D9" w:rsidRDefault="00E145D9" w:rsidP="00E145D9">
      <w:pPr>
        <w:pStyle w:val="2"/>
      </w:pPr>
      <w:r>
        <w:rPr>
          <w:rFonts w:hint="eastAsia"/>
        </w:rPr>
        <w:t>Redis</w:t>
      </w:r>
      <w:r>
        <w:rPr>
          <w:rFonts w:hint="eastAsia"/>
        </w:rPr>
        <w:t>数据类型分析</w:t>
      </w:r>
    </w:p>
    <w:p w14:paraId="785F273C" w14:textId="12DF83EC" w:rsidR="008526EC" w:rsidRDefault="008526EC" w:rsidP="009D3AC1">
      <w:pPr>
        <w:pStyle w:val="3"/>
        <w:ind w:firstLine="420"/>
      </w:pPr>
      <w:r>
        <w:rPr>
          <w:rFonts w:hint="eastAsia"/>
        </w:rPr>
        <w:t>key</w:t>
      </w:r>
    </w:p>
    <w:p w14:paraId="23D4B819" w14:textId="6CD38008" w:rsidR="008526EC" w:rsidRDefault="008526EC" w:rsidP="008526EC">
      <w:pPr>
        <w:ind w:firstLine="420"/>
      </w:pPr>
      <w:r>
        <w:rPr>
          <w:rFonts w:hint="eastAsia"/>
        </w:rPr>
        <w:t>1)</w:t>
      </w:r>
      <w:r>
        <w:t xml:space="preserve">keys * </w:t>
      </w:r>
      <w:r>
        <w:rPr>
          <w:rFonts w:hint="eastAsia"/>
        </w:rPr>
        <w:t>查看所有的键</w:t>
      </w:r>
    </w:p>
    <w:p w14:paraId="08E3912B" w14:textId="6E5E8610" w:rsidR="00C7482B" w:rsidRDefault="00C7482B" w:rsidP="008526EC">
      <w:pPr>
        <w:ind w:firstLine="420"/>
      </w:pPr>
      <w:r>
        <w:t>2)</w:t>
      </w:r>
      <w:r w:rsidR="001C6882">
        <w:t xml:space="preserve">exists key </w:t>
      </w:r>
      <w:r w:rsidR="001C6882">
        <w:rPr>
          <w:rFonts w:hint="eastAsia"/>
        </w:rPr>
        <w:t>名字，判断某个</w:t>
      </w:r>
      <w:r w:rsidR="001C6882">
        <w:rPr>
          <w:rFonts w:hint="eastAsia"/>
        </w:rPr>
        <w:t>key</w:t>
      </w:r>
      <w:r w:rsidR="001C6882">
        <w:rPr>
          <w:rFonts w:hint="eastAsia"/>
        </w:rPr>
        <w:t>是否存在</w:t>
      </w:r>
      <w:r w:rsidR="00A24FBC">
        <w:rPr>
          <w:rFonts w:hint="eastAsia"/>
        </w:rPr>
        <w:t>,</w:t>
      </w:r>
    </w:p>
    <w:p w14:paraId="3B49FC43" w14:textId="7A87AE7A" w:rsidR="00A24FBC" w:rsidRDefault="00A24FBC" w:rsidP="008526EC">
      <w:pPr>
        <w:ind w:firstLine="420"/>
      </w:pPr>
      <w:r>
        <w:tab/>
      </w:r>
      <w:r>
        <w:rPr>
          <w:rFonts w:hint="eastAsia"/>
        </w:rPr>
        <w:t>存在：返回</w:t>
      </w:r>
      <w:r>
        <w:rPr>
          <w:rFonts w:hint="eastAsia"/>
        </w:rPr>
        <w:t>1</w:t>
      </w:r>
    </w:p>
    <w:p w14:paraId="423D845E" w14:textId="66064CC0" w:rsidR="00A24FBC" w:rsidRDefault="00A24FBC" w:rsidP="008526EC">
      <w:pPr>
        <w:ind w:firstLine="420"/>
      </w:pPr>
      <w:r>
        <w:lastRenderedPageBreak/>
        <w:tab/>
      </w:r>
      <w:r>
        <w:rPr>
          <w:rFonts w:hint="eastAsia"/>
        </w:rPr>
        <w:t>不存在：返回</w:t>
      </w:r>
      <w:r>
        <w:rPr>
          <w:rFonts w:hint="eastAsia"/>
        </w:rPr>
        <w:t>0</w:t>
      </w:r>
    </w:p>
    <w:p w14:paraId="1F19F5D7" w14:textId="5755016B" w:rsidR="004F57FE" w:rsidRDefault="004F57FE" w:rsidP="008526EC">
      <w:pPr>
        <w:ind w:firstLine="420"/>
      </w:pPr>
      <w:r>
        <w:rPr>
          <w:rFonts w:hint="eastAsia"/>
        </w:rPr>
        <w:t>3</w:t>
      </w:r>
      <w:r>
        <w:t>)</w:t>
      </w:r>
      <w:r w:rsidR="00F9581A">
        <w:rPr>
          <w:rFonts w:hint="eastAsia"/>
        </w:rPr>
        <w:t>move</w:t>
      </w:r>
      <w:r w:rsidR="00F9581A">
        <w:t xml:space="preserve"> </w:t>
      </w:r>
      <w:r w:rsidR="00F9581A">
        <w:rPr>
          <w:rFonts w:hint="eastAsia"/>
        </w:rPr>
        <w:t>key</w:t>
      </w:r>
      <w:r w:rsidR="00F9581A">
        <w:t xml:space="preserve"> </w:t>
      </w:r>
      <w:r w:rsidR="00F9581A">
        <w:rPr>
          <w:rFonts w:hint="eastAsia"/>
        </w:rPr>
        <w:t>db</w:t>
      </w:r>
      <w:r w:rsidR="006F6CCD">
        <w:t xml:space="preserve"> </w:t>
      </w:r>
      <w:r w:rsidR="00DF046C">
        <w:rPr>
          <w:rFonts w:hint="eastAsia"/>
        </w:rPr>
        <w:t>:</w:t>
      </w:r>
      <w:r w:rsidR="00DF046C">
        <w:rPr>
          <w:rFonts w:hint="eastAsia"/>
        </w:rPr>
        <w:t>当前库就没有了，一出了</w:t>
      </w:r>
    </w:p>
    <w:p w14:paraId="73245C54" w14:textId="06BCE872" w:rsidR="001831BD" w:rsidRDefault="001831BD" w:rsidP="008526EC">
      <w:pPr>
        <w:ind w:firstLine="420"/>
      </w:pPr>
      <w:r>
        <w:rPr>
          <w:rFonts w:hint="eastAsia"/>
        </w:rPr>
        <w:t>4</w:t>
      </w:r>
      <w:r>
        <w:t>)</w:t>
      </w:r>
      <w:r w:rsidR="00E921A1">
        <w:rPr>
          <w:rFonts w:hint="eastAsia"/>
        </w:rPr>
        <w:t>expire</w:t>
      </w:r>
      <w:r w:rsidR="00E921A1">
        <w:t xml:space="preserve"> </w:t>
      </w:r>
      <w:r w:rsidR="00E921A1">
        <w:rPr>
          <w:rFonts w:hint="eastAsia"/>
        </w:rPr>
        <w:t>key</w:t>
      </w:r>
      <w:r w:rsidR="00E921A1">
        <w:t xml:space="preserve"> </w:t>
      </w:r>
      <w:r w:rsidR="00E921A1">
        <w:rPr>
          <w:rFonts w:hint="eastAsia"/>
        </w:rPr>
        <w:t>秒钟：为给定的</w:t>
      </w:r>
      <w:r w:rsidR="00E921A1">
        <w:rPr>
          <w:rFonts w:hint="eastAsia"/>
        </w:rPr>
        <w:t>key</w:t>
      </w:r>
      <w:r w:rsidR="00E921A1">
        <w:rPr>
          <w:rFonts w:hint="eastAsia"/>
        </w:rPr>
        <w:t>设置过期时间</w:t>
      </w:r>
    </w:p>
    <w:p w14:paraId="182E0906" w14:textId="1EBDB7FD" w:rsidR="003D5C19" w:rsidRDefault="003D5C19" w:rsidP="008526EC">
      <w:pPr>
        <w:ind w:firstLine="420"/>
      </w:pPr>
      <w:r>
        <w:rPr>
          <w:rFonts w:hint="eastAsia"/>
        </w:rPr>
        <w:t>5</w:t>
      </w:r>
      <w:r>
        <w:t>)</w:t>
      </w:r>
      <w:r w:rsidR="00EF73A6">
        <w:t xml:space="preserve">ttl key </w:t>
      </w:r>
      <w:r w:rsidR="00327C78">
        <w:rPr>
          <w:rFonts w:hint="eastAsia"/>
        </w:rPr>
        <w:t>查看还有多少秒过期，</w:t>
      </w:r>
      <w:r w:rsidR="00327C78">
        <w:rPr>
          <w:rFonts w:hint="eastAsia"/>
        </w:rPr>
        <w:t>-</w:t>
      </w:r>
      <w:r w:rsidR="00327C78">
        <w:t>1</w:t>
      </w:r>
      <w:r w:rsidR="00327C78">
        <w:rPr>
          <w:rFonts w:hint="eastAsia"/>
        </w:rPr>
        <w:t>表示永不过期</w:t>
      </w:r>
      <w:r w:rsidR="00327C78">
        <w:rPr>
          <w:rFonts w:hint="eastAsia"/>
        </w:rPr>
        <w:t>-</w:t>
      </w:r>
      <w:r w:rsidR="00327C78">
        <w:t>2</w:t>
      </w:r>
      <w:r w:rsidR="00327C78">
        <w:rPr>
          <w:rFonts w:hint="eastAsia"/>
        </w:rPr>
        <w:t>表示已经过期</w:t>
      </w:r>
    </w:p>
    <w:p w14:paraId="6F481C21" w14:textId="0A99469F" w:rsidR="00834C9B" w:rsidRDefault="00834C9B" w:rsidP="008526EC">
      <w:pPr>
        <w:ind w:firstLine="420"/>
      </w:pPr>
      <w:r>
        <w:tab/>
      </w:r>
      <w:r>
        <w:rPr>
          <w:rFonts w:hint="eastAsia"/>
        </w:rPr>
        <w:t>已经过期后，将会移除系统</w:t>
      </w:r>
    </w:p>
    <w:p w14:paraId="3536EB7F" w14:textId="599777F3" w:rsidR="003B38C1" w:rsidRDefault="003B38C1" w:rsidP="008526EC">
      <w:pPr>
        <w:ind w:firstLine="420"/>
      </w:pPr>
      <w:r>
        <w:rPr>
          <w:rFonts w:hint="eastAsia"/>
        </w:rPr>
        <w:t>6</w:t>
      </w:r>
      <w:r>
        <w:t>)</w:t>
      </w:r>
      <w:r>
        <w:rPr>
          <w:rFonts w:hint="eastAsia"/>
        </w:rPr>
        <w:t>type</w:t>
      </w:r>
      <w:r>
        <w:t xml:space="preserve"> </w:t>
      </w:r>
      <w:r>
        <w:rPr>
          <w:rFonts w:hint="eastAsia"/>
        </w:rPr>
        <w:t>key</w:t>
      </w:r>
      <w:r>
        <w:t xml:space="preserve"> </w:t>
      </w:r>
      <w:r>
        <w:rPr>
          <w:rFonts w:hint="eastAsia"/>
        </w:rPr>
        <w:t>查看你的</w:t>
      </w:r>
      <w:r>
        <w:rPr>
          <w:rFonts w:hint="eastAsia"/>
        </w:rPr>
        <w:t>key</w:t>
      </w:r>
      <w:r>
        <w:rPr>
          <w:rFonts w:hint="eastAsia"/>
        </w:rPr>
        <w:t>是什么类型</w:t>
      </w:r>
      <w:r w:rsidR="00592637">
        <w:rPr>
          <w:rFonts w:hint="eastAsia"/>
        </w:rPr>
        <w:t>。</w:t>
      </w:r>
    </w:p>
    <w:p w14:paraId="22E19440" w14:textId="1A3F2C6B" w:rsidR="00A344D1" w:rsidRPr="008526EC" w:rsidRDefault="00A344D1" w:rsidP="008526EC">
      <w:pPr>
        <w:ind w:firstLine="420"/>
      </w:pPr>
      <w:r>
        <w:rPr>
          <w:rFonts w:hint="eastAsia"/>
        </w:rPr>
        <w:t>7</w:t>
      </w:r>
      <w:r>
        <w:t>)</w:t>
      </w:r>
      <w:r>
        <w:rPr>
          <w:rFonts w:hint="eastAsia"/>
        </w:rPr>
        <w:t>如果设置相同的</w:t>
      </w:r>
      <w:r>
        <w:rPr>
          <w:rFonts w:hint="eastAsia"/>
        </w:rPr>
        <w:t>key</w:t>
      </w:r>
      <w:r>
        <w:rPr>
          <w:rFonts w:hint="eastAsia"/>
        </w:rPr>
        <w:t>，后一个插入的</w:t>
      </w:r>
      <w:r>
        <w:rPr>
          <w:rFonts w:hint="eastAsia"/>
        </w:rPr>
        <w:t>key</w:t>
      </w:r>
      <w:r>
        <w:rPr>
          <w:rFonts w:hint="eastAsia"/>
        </w:rPr>
        <w:t>会覆盖前面的</w:t>
      </w:r>
      <w:r>
        <w:rPr>
          <w:rFonts w:hint="eastAsia"/>
        </w:rPr>
        <w:t>key</w:t>
      </w:r>
      <w:r>
        <w:rPr>
          <w:rFonts w:hint="eastAsia"/>
        </w:rPr>
        <w:t>。</w:t>
      </w:r>
    </w:p>
    <w:p w14:paraId="06FB2B0C" w14:textId="6F8C753F" w:rsidR="00E145D9" w:rsidRDefault="00B72DBF" w:rsidP="009D3AC1">
      <w:pPr>
        <w:pStyle w:val="3"/>
        <w:ind w:firstLine="420"/>
      </w:pPr>
      <w:r>
        <w:rPr>
          <w:rFonts w:hint="eastAsia"/>
        </w:rPr>
        <w:t>字符串</w:t>
      </w:r>
      <w:r w:rsidR="001D5C2C">
        <w:rPr>
          <w:rFonts w:hint="eastAsia"/>
        </w:rPr>
        <w:t>(</w:t>
      </w:r>
      <w:r w:rsidR="001D5C2C">
        <w:t>string)</w:t>
      </w:r>
    </w:p>
    <w:p w14:paraId="04FA9626" w14:textId="0F49727F" w:rsidR="00B72DBF" w:rsidRDefault="00B72DBF" w:rsidP="00B72DBF">
      <w:pPr>
        <w:ind w:firstLine="420"/>
      </w:pPr>
      <w:r>
        <w:t>string</w:t>
      </w:r>
      <w:r>
        <w:t>是</w:t>
      </w:r>
      <w:r>
        <w:t>redis</w:t>
      </w:r>
      <w:r>
        <w:t>最基本的类型，你可以理解成与</w:t>
      </w:r>
      <w:r>
        <w:t>Memcached</w:t>
      </w:r>
      <w:r>
        <w:t>一模一样的类型，一个</w:t>
      </w:r>
      <w:r>
        <w:t>key</w:t>
      </w:r>
      <w:r>
        <w:t>对应一个</w:t>
      </w:r>
      <w:r>
        <w:t>value</w:t>
      </w:r>
      <w:r>
        <w:t>。</w:t>
      </w:r>
      <w:r>
        <w:t>string</w:t>
      </w:r>
      <w:r>
        <w:t>类型是二进制安全的。意思是</w:t>
      </w:r>
      <w:r>
        <w:t>redis</w:t>
      </w:r>
      <w:r>
        <w:t>的</w:t>
      </w:r>
      <w:r>
        <w:t>string</w:t>
      </w:r>
      <w:r>
        <w:t>可以包含任何数据。比</w:t>
      </w:r>
      <w:r>
        <w:t>jpg</w:t>
      </w:r>
      <w:r>
        <w:t>图片或者序列化的对象。</w:t>
      </w:r>
      <w:r>
        <w:t>string</w:t>
      </w:r>
      <w:r>
        <w:t>类型是</w:t>
      </w:r>
      <w:r>
        <w:t>Redis</w:t>
      </w:r>
      <w:r>
        <w:t>最基本的数据类型，一个</w:t>
      </w:r>
      <w:r>
        <w:t>redis</w:t>
      </w:r>
      <w:r>
        <w:t>中字符串</w:t>
      </w:r>
      <w:r>
        <w:t>value</w:t>
      </w:r>
      <w:r>
        <w:t>最多可以是</w:t>
      </w:r>
      <w:r>
        <w:t>512M</w:t>
      </w:r>
    </w:p>
    <w:p w14:paraId="0FBA3487" w14:textId="51888120" w:rsidR="00A32C02" w:rsidRDefault="00A32C02" w:rsidP="00B72DBF">
      <w:pPr>
        <w:ind w:firstLine="420"/>
      </w:pPr>
      <w:r>
        <w:rPr>
          <w:rFonts w:hint="eastAsia"/>
        </w:rPr>
        <w:t>常用命令</w:t>
      </w:r>
      <w:r w:rsidR="00674B2E">
        <w:rPr>
          <w:rFonts w:hint="eastAsia"/>
        </w:rPr>
        <w:t>：</w:t>
      </w:r>
    </w:p>
    <w:p w14:paraId="1537EC3D" w14:textId="77777777" w:rsidR="001F04FC" w:rsidRDefault="00711744" w:rsidP="00B72DBF">
      <w:pPr>
        <w:ind w:firstLine="420"/>
      </w:pPr>
      <w:r>
        <w:tab/>
      </w:r>
    </w:p>
    <w:tbl>
      <w:tblPr>
        <w:tblStyle w:val="ab"/>
        <w:tblW w:w="0" w:type="auto"/>
        <w:tblLook w:val="04A0" w:firstRow="1" w:lastRow="0" w:firstColumn="1" w:lastColumn="0" w:noHBand="0" w:noVBand="1"/>
      </w:tblPr>
      <w:tblGrid>
        <w:gridCol w:w="2765"/>
        <w:gridCol w:w="4743"/>
      </w:tblGrid>
      <w:tr w:rsidR="00C43D6C" w14:paraId="18E1E641" w14:textId="77777777" w:rsidTr="00D3456C">
        <w:tc>
          <w:tcPr>
            <w:tcW w:w="2765" w:type="dxa"/>
          </w:tcPr>
          <w:p w14:paraId="61FCB9D6" w14:textId="593F1403" w:rsidR="00C43D6C" w:rsidRDefault="00C43D6C" w:rsidP="00B72DBF">
            <w:pPr>
              <w:ind w:firstLineChars="0" w:firstLine="0"/>
            </w:pPr>
            <w:r w:rsidRPr="001F04FC">
              <w:t>get</w:t>
            </w:r>
            <w:r>
              <w:t xml:space="preserve"> </w:t>
            </w:r>
            <w:r>
              <w:rPr>
                <w:rFonts w:hint="eastAsia"/>
              </w:rPr>
              <w:t>key</w:t>
            </w:r>
          </w:p>
        </w:tc>
        <w:tc>
          <w:tcPr>
            <w:tcW w:w="4743" w:type="dxa"/>
          </w:tcPr>
          <w:p w14:paraId="37723F27" w14:textId="45F46729" w:rsidR="00C43D6C" w:rsidRDefault="00C43D6C" w:rsidP="00B72DBF">
            <w:pPr>
              <w:ind w:firstLineChars="0" w:firstLine="0"/>
            </w:pPr>
            <w:r w:rsidRPr="001F04FC">
              <w:rPr>
                <w:rFonts w:hint="eastAsia"/>
              </w:rPr>
              <w:t>获取给定键的值</w:t>
            </w:r>
          </w:p>
        </w:tc>
      </w:tr>
      <w:tr w:rsidR="00C43D6C" w14:paraId="22EC85D1" w14:textId="77777777" w:rsidTr="00D3456C">
        <w:tc>
          <w:tcPr>
            <w:tcW w:w="2765" w:type="dxa"/>
          </w:tcPr>
          <w:p w14:paraId="2D4B193E" w14:textId="7B9469BB" w:rsidR="00C43D6C" w:rsidRDefault="00C43D6C" w:rsidP="00B72DBF">
            <w:pPr>
              <w:ind w:firstLineChars="0" w:firstLine="0"/>
            </w:pPr>
            <w:r w:rsidRPr="001F04FC">
              <w:t>set</w:t>
            </w:r>
            <w:r>
              <w:t xml:space="preserve"> </w:t>
            </w:r>
            <w:r>
              <w:rPr>
                <w:rFonts w:hint="eastAsia"/>
              </w:rPr>
              <w:t>key</w:t>
            </w:r>
          </w:p>
        </w:tc>
        <w:tc>
          <w:tcPr>
            <w:tcW w:w="4743" w:type="dxa"/>
          </w:tcPr>
          <w:p w14:paraId="351419E5" w14:textId="4924AD13" w:rsidR="00C43D6C" w:rsidRDefault="00C43D6C" w:rsidP="00B72DBF">
            <w:pPr>
              <w:ind w:firstLineChars="0" w:firstLine="0"/>
            </w:pPr>
            <w:r w:rsidRPr="001F04FC">
              <w:rPr>
                <w:rFonts w:hint="eastAsia"/>
              </w:rPr>
              <w:t>设置给定键的值</w:t>
            </w:r>
          </w:p>
        </w:tc>
      </w:tr>
      <w:tr w:rsidR="00C43D6C" w14:paraId="44ADF175" w14:textId="77777777" w:rsidTr="00D3456C">
        <w:tc>
          <w:tcPr>
            <w:tcW w:w="2765" w:type="dxa"/>
          </w:tcPr>
          <w:p w14:paraId="66D66D41" w14:textId="3E4163B7" w:rsidR="00C43D6C" w:rsidRDefault="00C43D6C" w:rsidP="00B72DBF">
            <w:pPr>
              <w:ind w:firstLineChars="0" w:firstLine="0"/>
            </w:pPr>
            <w:r>
              <w:rPr>
                <w:rFonts w:hint="eastAsia"/>
              </w:rPr>
              <w:t>strlen</w:t>
            </w:r>
            <w:r>
              <w:t xml:space="preserve"> </w:t>
            </w:r>
            <w:r>
              <w:rPr>
                <w:rFonts w:hint="eastAsia"/>
              </w:rPr>
              <w:t>key</w:t>
            </w:r>
          </w:p>
        </w:tc>
        <w:tc>
          <w:tcPr>
            <w:tcW w:w="4743" w:type="dxa"/>
          </w:tcPr>
          <w:p w14:paraId="4B2A37A5" w14:textId="09D826B0" w:rsidR="00C43D6C" w:rsidRDefault="00C43D6C" w:rsidP="00B72DBF">
            <w:pPr>
              <w:ind w:firstLineChars="0" w:firstLine="0"/>
            </w:pPr>
            <w:r>
              <w:rPr>
                <w:rFonts w:hint="eastAsia"/>
              </w:rPr>
              <w:t>返回给定键的值的长度</w:t>
            </w:r>
          </w:p>
        </w:tc>
      </w:tr>
      <w:tr w:rsidR="00C43D6C" w14:paraId="0E5C1268" w14:textId="77777777" w:rsidTr="00D3456C">
        <w:tc>
          <w:tcPr>
            <w:tcW w:w="2765" w:type="dxa"/>
          </w:tcPr>
          <w:p w14:paraId="6014E154" w14:textId="422E8E6B" w:rsidR="00C43D6C" w:rsidRDefault="00971227" w:rsidP="00B72DBF">
            <w:pPr>
              <w:ind w:firstLineChars="0" w:firstLine="0"/>
            </w:pPr>
            <w:r w:rsidRPr="00971227">
              <w:t>incrby key-name amount</w:t>
            </w:r>
          </w:p>
        </w:tc>
        <w:tc>
          <w:tcPr>
            <w:tcW w:w="4743" w:type="dxa"/>
          </w:tcPr>
          <w:p w14:paraId="1C154CD4" w14:textId="786BDFB3" w:rsidR="00C43D6C" w:rsidRDefault="00C43D6C" w:rsidP="00B72DBF">
            <w:pPr>
              <w:ind w:firstLineChars="0" w:firstLine="0"/>
            </w:pPr>
            <w:r w:rsidRPr="00C43D6C">
              <w:rPr>
                <w:rFonts w:hint="eastAsia"/>
              </w:rPr>
              <w:t>将键存储的值加上整数</w:t>
            </w:r>
            <w:r w:rsidRPr="00C43D6C">
              <w:t>amont</w:t>
            </w:r>
            <w:r>
              <w:rPr>
                <w:rFonts w:hint="eastAsia"/>
              </w:rPr>
              <w:t>，如果没有</w:t>
            </w:r>
            <w:r>
              <w:rPr>
                <w:rFonts w:hint="eastAsia"/>
              </w:rPr>
              <w:t>mount</w:t>
            </w:r>
            <w:r>
              <w:rPr>
                <w:rFonts w:hint="eastAsia"/>
              </w:rPr>
              <w:t>，默认为加</w:t>
            </w:r>
            <w:r>
              <w:rPr>
                <w:rFonts w:hint="eastAsia"/>
              </w:rPr>
              <w:t>1</w:t>
            </w:r>
          </w:p>
        </w:tc>
      </w:tr>
      <w:tr w:rsidR="00C43D6C" w14:paraId="245CF736" w14:textId="77777777" w:rsidTr="00D3456C">
        <w:tc>
          <w:tcPr>
            <w:tcW w:w="2765" w:type="dxa"/>
          </w:tcPr>
          <w:p w14:paraId="7D3ACB9C" w14:textId="0BA4BC01" w:rsidR="00C43D6C" w:rsidRDefault="00F0604B" w:rsidP="00B72DBF">
            <w:pPr>
              <w:ind w:firstLineChars="0" w:firstLine="0"/>
            </w:pPr>
            <w:r w:rsidRPr="00F0604B">
              <w:t>decrby key-name amount</w:t>
            </w:r>
          </w:p>
        </w:tc>
        <w:tc>
          <w:tcPr>
            <w:tcW w:w="4743" w:type="dxa"/>
          </w:tcPr>
          <w:p w14:paraId="53A229D7" w14:textId="0F6A5A01" w:rsidR="00C43D6C" w:rsidRDefault="00BC042C" w:rsidP="00B72DBF">
            <w:pPr>
              <w:ind w:firstLineChars="0" w:firstLine="0"/>
            </w:pPr>
            <w:r w:rsidRPr="00BC042C">
              <w:rPr>
                <w:rFonts w:hint="eastAsia"/>
              </w:rPr>
              <w:t>将键存储的值减去整数</w:t>
            </w:r>
            <w:r w:rsidRPr="00BC042C">
              <w:t>amont</w:t>
            </w:r>
            <w:r w:rsidR="00DB4784">
              <w:rPr>
                <w:rFonts w:hint="eastAsia"/>
              </w:rPr>
              <w:t>，如果没有</w:t>
            </w:r>
            <w:r w:rsidR="00DB4784">
              <w:rPr>
                <w:rFonts w:hint="eastAsia"/>
              </w:rPr>
              <w:t>mount</w:t>
            </w:r>
            <w:r w:rsidR="00DB4784">
              <w:rPr>
                <w:rFonts w:hint="eastAsia"/>
              </w:rPr>
              <w:t>，默认为</w:t>
            </w:r>
            <w:r w:rsidR="006709D3">
              <w:rPr>
                <w:rFonts w:hint="eastAsia"/>
              </w:rPr>
              <w:t>减</w:t>
            </w:r>
            <w:r w:rsidR="00DB4784">
              <w:rPr>
                <w:rFonts w:hint="eastAsia"/>
              </w:rPr>
              <w:t>1</w:t>
            </w:r>
          </w:p>
        </w:tc>
      </w:tr>
      <w:tr w:rsidR="00910ADB" w14:paraId="476EB048" w14:textId="77777777" w:rsidTr="00D3456C">
        <w:tc>
          <w:tcPr>
            <w:tcW w:w="2765" w:type="dxa"/>
          </w:tcPr>
          <w:p w14:paraId="503832CF" w14:textId="1D4E40E9" w:rsidR="00910ADB" w:rsidRPr="00F0604B" w:rsidRDefault="00DE19CA" w:rsidP="00B72DBF">
            <w:pPr>
              <w:ind w:firstLineChars="0" w:firstLine="0"/>
            </w:pPr>
            <w:r w:rsidRPr="00DE19CA">
              <w:t>getrange</w:t>
            </w:r>
          </w:p>
        </w:tc>
        <w:tc>
          <w:tcPr>
            <w:tcW w:w="4743" w:type="dxa"/>
          </w:tcPr>
          <w:p w14:paraId="17021F12" w14:textId="05AE1AE8" w:rsidR="00910ADB" w:rsidRPr="00BC042C" w:rsidRDefault="00DE19CA" w:rsidP="00B72DBF">
            <w:pPr>
              <w:ind w:firstLineChars="0" w:firstLine="0"/>
            </w:pPr>
            <w:r w:rsidRPr="00DE19CA">
              <w:t>getrange key-name start end</w:t>
            </w:r>
            <w:r w:rsidRPr="00DE19CA">
              <w:t>，获取一个偏移量</w:t>
            </w:r>
            <w:r w:rsidRPr="00DE19CA">
              <w:t>start</w:t>
            </w:r>
            <w:r w:rsidRPr="00DE19CA">
              <w:t>至偏移量</w:t>
            </w:r>
            <w:r w:rsidRPr="00DE19CA">
              <w:t>end</w:t>
            </w:r>
            <w:r w:rsidRPr="00DE19CA">
              <w:t>范围内所有字符组成的子串，包括</w:t>
            </w:r>
            <w:r w:rsidRPr="00DE19CA">
              <w:t>start</w:t>
            </w:r>
            <w:r w:rsidRPr="00DE19CA">
              <w:t>和</w:t>
            </w:r>
            <w:r w:rsidRPr="00DE19CA">
              <w:t>end</w:t>
            </w:r>
            <w:r w:rsidRPr="00DE19CA">
              <w:t>在内</w:t>
            </w:r>
          </w:p>
        </w:tc>
      </w:tr>
      <w:tr w:rsidR="00DE19CA" w14:paraId="0862BFD5" w14:textId="77777777" w:rsidTr="00D3456C">
        <w:tc>
          <w:tcPr>
            <w:tcW w:w="2765" w:type="dxa"/>
          </w:tcPr>
          <w:p w14:paraId="392EE65C" w14:textId="5BDC8336" w:rsidR="00DE19CA" w:rsidRPr="00DE19CA" w:rsidRDefault="00DE19CA" w:rsidP="00B72DBF">
            <w:pPr>
              <w:ind w:firstLineChars="0" w:firstLine="0"/>
            </w:pPr>
            <w:r w:rsidRPr="00DE19CA">
              <w:t>setrange</w:t>
            </w:r>
          </w:p>
        </w:tc>
        <w:tc>
          <w:tcPr>
            <w:tcW w:w="4743" w:type="dxa"/>
          </w:tcPr>
          <w:p w14:paraId="57483694" w14:textId="3B59831C" w:rsidR="00AD3BCD" w:rsidRPr="00DE19CA" w:rsidRDefault="00DE19CA" w:rsidP="00B72DBF">
            <w:pPr>
              <w:ind w:firstLineChars="0" w:firstLine="0"/>
            </w:pPr>
            <w:r w:rsidRPr="00DE19CA">
              <w:t>setrange key-name offset value</w:t>
            </w:r>
            <w:r w:rsidRPr="00DE19CA">
              <w:t>，将从</w:t>
            </w:r>
            <w:r w:rsidRPr="00DE19CA">
              <w:t>start</w:t>
            </w:r>
            <w:r w:rsidRPr="00DE19CA">
              <w:t>偏移量开始的子串设置为给定值</w:t>
            </w:r>
          </w:p>
        </w:tc>
      </w:tr>
      <w:tr w:rsidR="00BF3D51" w14:paraId="1C87468A" w14:textId="77777777" w:rsidTr="00D3456C">
        <w:tc>
          <w:tcPr>
            <w:tcW w:w="2765" w:type="dxa"/>
          </w:tcPr>
          <w:p w14:paraId="2F11140D" w14:textId="7F351A2D" w:rsidR="00ED5D5D" w:rsidRPr="00DE19CA" w:rsidRDefault="00BF3D51" w:rsidP="00B72DBF">
            <w:pPr>
              <w:ind w:firstLineChars="0" w:firstLine="0"/>
            </w:pPr>
            <w:r>
              <w:rPr>
                <w:rFonts w:hint="eastAsia"/>
              </w:rPr>
              <w:t>setex</w:t>
            </w:r>
            <w:r w:rsidR="00ED5D5D">
              <w:t xml:space="preserve"> </w:t>
            </w:r>
            <w:r w:rsidR="00ED5D5D">
              <w:rPr>
                <w:rFonts w:hint="eastAsia"/>
              </w:rPr>
              <w:t>key</w:t>
            </w:r>
            <w:r w:rsidR="00ED5D5D">
              <w:t xml:space="preserve"> second </w:t>
            </w:r>
            <w:r w:rsidR="00ED5D5D">
              <w:rPr>
                <w:rFonts w:hint="eastAsia"/>
              </w:rPr>
              <w:t>value</w:t>
            </w:r>
          </w:p>
        </w:tc>
        <w:tc>
          <w:tcPr>
            <w:tcW w:w="4743" w:type="dxa"/>
          </w:tcPr>
          <w:p w14:paraId="42062CE1" w14:textId="77777777" w:rsidR="00BF3D51" w:rsidRDefault="00BF3D51" w:rsidP="00B72DBF">
            <w:pPr>
              <w:ind w:firstLineChars="0" w:firstLine="0"/>
            </w:pPr>
            <w:r>
              <w:rPr>
                <w:rFonts w:hint="eastAsia"/>
              </w:rPr>
              <w:t>设置</w:t>
            </w:r>
            <w:r w:rsidR="0097014A">
              <w:rPr>
                <w:rFonts w:hint="eastAsia"/>
              </w:rPr>
              <w:t>过期时间</w:t>
            </w:r>
          </w:p>
          <w:p w14:paraId="4AE6FE8E" w14:textId="77777777" w:rsidR="00773F08" w:rsidRDefault="00053B1C" w:rsidP="00B72DBF">
            <w:pPr>
              <w:ind w:firstLineChars="0" w:firstLine="0"/>
            </w:pPr>
            <w:r>
              <w:rPr>
                <w:rFonts w:hint="eastAsia"/>
              </w:rPr>
              <w:t>setex</w:t>
            </w:r>
            <w:r>
              <w:t xml:space="preserve">  k4 </w:t>
            </w:r>
            <w:r w:rsidR="00773F08">
              <w:t xml:space="preserve"> </w:t>
            </w:r>
            <w:r>
              <w:t xml:space="preserve">10 </w:t>
            </w:r>
            <w:r w:rsidR="00ED5D5D">
              <w:t xml:space="preserve"> </w:t>
            </w:r>
            <w:r w:rsidR="00B51056">
              <w:rPr>
                <w:rFonts w:hint="eastAsia"/>
              </w:rPr>
              <w:t>v4</w:t>
            </w:r>
            <w:r w:rsidR="00773F08">
              <w:t xml:space="preserve"> </w:t>
            </w:r>
            <w:r w:rsidR="00773F08">
              <w:rPr>
                <w:rFonts w:hint="eastAsia"/>
              </w:rPr>
              <w:t>设置</w:t>
            </w:r>
            <w:r w:rsidR="00EA6EC5">
              <w:rPr>
                <w:rFonts w:hint="eastAsia"/>
              </w:rPr>
              <w:t>键</w:t>
            </w:r>
            <w:r w:rsidR="00773F08">
              <w:rPr>
                <w:rFonts w:hint="eastAsia"/>
              </w:rPr>
              <w:t>k</w:t>
            </w:r>
            <w:r w:rsidR="00773F08">
              <w:t>4</w:t>
            </w:r>
            <w:r w:rsidR="00773F08">
              <w:rPr>
                <w:rFonts w:hint="eastAsia"/>
              </w:rPr>
              <w:t>生命名为</w:t>
            </w:r>
            <w:r w:rsidR="00773F08">
              <w:rPr>
                <w:rFonts w:hint="eastAsia"/>
              </w:rPr>
              <w:t>1</w:t>
            </w:r>
            <w:r w:rsidR="00773F08">
              <w:t>0</w:t>
            </w:r>
            <w:r w:rsidR="00773F08">
              <w:rPr>
                <w:rFonts w:hint="eastAsia"/>
              </w:rPr>
              <w:t>秒</w:t>
            </w:r>
          </w:p>
          <w:p w14:paraId="3D3B06F9" w14:textId="38BC451F" w:rsidR="00B34AAE" w:rsidRPr="00DE19CA" w:rsidRDefault="00B34AAE" w:rsidP="00B72DBF">
            <w:pPr>
              <w:ind w:firstLineChars="0" w:firstLine="0"/>
            </w:pPr>
            <w:r>
              <w:rPr>
                <w:rFonts w:hint="eastAsia"/>
              </w:rPr>
              <w:t>结果</w:t>
            </w:r>
            <w:r>
              <w:rPr>
                <w:rFonts w:hint="eastAsia"/>
              </w:rPr>
              <w:t>:</w:t>
            </w:r>
            <w:r>
              <w:t>10</w:t>
            </w:r>
            <w:r>
              <w:rPr>
                <w:rFonts w:hint="eastAsia"/>
              </w:rPr>
              <w:t>秒钟之后返回</w:t>
            </w:r>
            <w:r>
              <w:rPr>
                <w:rFonts w:hint="eastAsia"/>
              </w:rPr>
              <w:t>nil</w:t>
            </w:r>
            <w:r w:rsidR="00AD173E">
              <w:t xml:space="preserve"> </w:t>
            </w:r>
            <w:r w:rsidR="00AD173E">
              <w:rPr>
                <w:rFonts w:hint="eastAsia"/>
              </w:rPr>
              <w:t>相当于</w:t>
            </w:r>
            <w:r w:rsidR="00AD173E">
              <w:rPr>
                <w:rFonts w:hint="eastAsia"/>
              </w:rPr>
              <w:t>0</w:t>
            </w:r>
          </w:p>
        </w:tc>
      </w:tr>
      <w:tr w:rsidR="007D129F" w14:paraId="30477933" w14:textId="77777777" w:rsidTr="00D3456C">
        <w:tc>
          <w:tcPr>
            <w:tcW w:w="2765" w:type="dxa"/>
          </w:tcPr>
          <w:p w14:paraId="0D8B59FD" w14:textId="77777777" w:rsidR="00EB1F0D" w:rsidRDefault="00CE1457" w:rsidP="00B72DBF">
            <w:pPr>
              <w:ind w:firstLineChars="0" w:firstLine="0"/>
            </w:pPr>
            <w:r w:rsidRPr="00CE1457">
              <w:t>SETNX key value</w:t>
            </w:r>
          </w:p>
          <w:p w14:paraId="08A9C200" w14:textId="5A7675A0" w:rsidR="007D129F" w:rsidRDefault="006D5812" w:rsidP="00B72DBF">
            <w:pPr>
              <w:ind w:firstLineChars="0" w:firstLine="0"/>
            </w:pPr>
            <w:r>
              <w:rPr>
                <w:rFonts w:hint="eastAsia"/>
              </w:rPr>
              <w:t>（</w:t>
            </w:r>
            <w:r w:rsidRPr="006D5812">
              <w:t>SET if Not eXists</w:t>
            </w:r>
            <w:r>
              <w:rPr>
                <w:rFonts w:hint="eastAsia"/>
              </w:rPr>
              <w:t>）</w:t>
            </w:r>
          </w:p>
        </w:tc>
        <w:tc>
          <w:tcPr>
            <w:tcW w:w="4743" w:type="dxa"/>
          </w:tcPr>
          <w:p w14:paraId="3D35AF3C" w14:textId="77777777" w:rsidR="007D129F" w:rsidRDefault="00FD0FE8" w:rsidP="00B72DBF">
            <w:pPr>
              <w:ind w:firstLineChars="0" w:firstLine="0"/>
            </w:pPr>
            <w:r w:rsidRPr="00FD0FE8">
              <w:rPr>
                <w:rFonts w:hint="eastAsia"/>
              </w:rPr>
              <w:t>将</w:t>
            </w:r>
            <w:r w:rsidRPr="00FD0FE8">
              <w:t xml:space="preserve"> key </w:t>
            </w:r>
            <w:r w:rsidRPr="00FD0FE8">
              <w:t>的值设为</w:t>
            </w:r>
            <w:r w:rsidRPr="00FD0FE8">
              <w:t xml:space="preserve"> value </w:t>
            </w:r>
            <w:r w:rsidRPr="00FD0FE8">
              <w:t>，当且仅当</w:t>
            </w:r>
            <w:r w:rsidRPr="00FD0FE8">
              <w:t xml:space="preserve"> key </w:t>
            </w:r>
            <w:r w:rsidRPr="00FD0FE8">
              <w:t>不存在。</w:t>
            </w:r>
          </w:p>
          <w:p w14:paraId="738429E0" w14:textId="588E2485" w:rsidR="00FD0FE8" w:rsidRDefault="00FD0FE8" w:rsidP="00B72DBF">
            <w:pPr>
              <w:ind w:firstLineChars="0" w:firstLine="0"/>
            </w:pPr>
            <w:r w:rsidRPr="00FD0FE8">
              <w:rPr>
                <w:rFonts w:hint="eastAsia"/>
              </w:rPr>
              <w:t>若给定的</w:t>
            </w:r>
            <w:r w:rsidRPr="00FD0FE8">
              <w:t xml:space="preserve"> key </w:t>
            </w:r>
            <w:r w:rsidRPr="00FD0FE8">
              <w:t>已经存在，则</w:t>
            </w:r>
            <w:r w:rsidRPr="00FD0FE8">
              <w:t xml:space="preserve"> SETNX </w:t>
            </w:r>
            <w:r w:rsidRPr="00FD0FE8">
              <w:t>不做任何动作。</w:t>
            </w:r>
          </w:p>
        </w:tc>
      </w:tr>
      <w:tr w:rsidR="00A34FCF" w14:paraId="4D4B8910" w14:textId="77777777" w:rsidTr="00D3456C">
        <w:tc>
          <w:tcPr>
            <w:tcW w:w="2765" w:type="dxa"/>
          </w:tcPr>
          <w:p w14:paraId="17B4748A" w14:textId="77777777" w:rsidR="00A34FCF" w:rsidRDefault="00A34FCF" w:rsidP="00B72DBF">
            <w:pPr>
              <w:ind w:firstLineChars="0" w:firstLine="0"/>
            </w:pPr>
            <w:r>
              <w:rPr>
                <w:rFonts w:hint="eastAsia"/>
              </w:rPr>
              <w:t>mset</w:t>
            </w:r>
            <w:r>
              <w:t xml:space="preserve">  </w:t>
            </w:r>
            <w:r>
              <w:rPr>
                <w:rFonts w:hint="eastAsia"/>
              </w:rPr>
              <w:t>key</w:t>
            </w:r>
            <w:r>
              <w:t xml:space="preserve">1 </w:t>
            </w:r>
            <w:r>
              <w:rPr>
                <w:rFonts w:hint="eastAsia"/>
              </w:rPr>
              <w:t>value</w:t>
            </w:r>
            <w:r>
              <w:t xml:space="preserve">1  </w:t>
            </w:r>
          </w:p>
          <w:p w14:paraId="28C36926" w14:textId="4979EF7A" w:rsidR="00A34FCF" w:rsidRPr="00CE1457" w:rsidRDefault="00A34FCF" w:rsidP="00B72DBF">
            <w:pPr>
              <w:ind w:firstLineChars="0" w:firstLine="0"/>
            </w:pPr>
            <w:r>
              <w:t xml:space="preserve">      </w:t>
            </w:r>
            <w:r>
              <w:rPr>
                <w:rFonts w:hint="eastAsia"/>
              </w:rPr>
              <w:t>key</w:t>
            </w:r>
            <w:r>
              <w:t xml:space="preserve">2 </w:t>
            </w:r>
            <w:r>
              <w:rPr>
                <w:rFonts w:hint="eastAsia"/>
              </w:rPr>
              <w:t>value</w:t>
            </w:r>
            <w:r>
              <w:t>2   …</w:t>
            </w:r>
            <w:r w:rsidR="00421727">
              <w:t>…</w:t>
            </w:r>
          </w:p>
        </w:tc>
        <w:tc>
          <w:tcPr>
            <w:tcW w:w="4743" w:type="dxa"/>
          </w:tcPr>
          <w:p w14:paraId="78BE3C56" w14:textId="77777777" w:rsidR="00A34FCF" w:rsidRDefault="00A34FCF" w:rsidP="00B72DBF">
            <w:pPr>
              <w:ind w:firstLineChars="0" w:firstLine="0"/>
            </w:pPr>
            <w:r>
              <w:rPr>
                <w:rFonts w:hint="eastAsia"/>
              </w:rPr>
              <w:t>同时设置多个值</w:t>
            </w:r>
          </w:p>
          <w:p w14:paraId="6BA5A8D9" w14:textId="0416C633" w:rsidR="0094153D" w:rsidRPr="00FD0FE8" w:rsidRDefault="0094153D" w:rsidP="00B72DBF">
            <w:pPr>
              <w:ind w:firstLineChars="0" w:firstLine="0"/>
            </w:pPr>
          </w:p>
        </w:tc>
      </w:tr>
      <w:tr w:rsidR="0094153D" w14:paraId="3E5E1947" w14:textId="77777777" w:rsidTr="00D3456C">
        <w:tc>
          <w:tcPr>
            <w:tcW w:w="2765" w:type="dxa"/>
          </w:tcPr>
          <w:p w14:paraId="6DF6D755" w14:textId="553EF196" w:rsidR="0094153D" w:rsidRDefault="00AD5CB5" w:rsidP="00B72DBF">
            <w:pPr>
              <w:ind w:firstLineChars="0" w:firstLine="0"/>
            </w:pPr>
            <w:r>
              <w:rPr>
                <w:rFonts w:hint="eastAsia"/>
              </w:rPr>
              <w:t>mget</w:t>
            </w:r>
            <w:r>
              <w:t xml:space="preserve">  </w:t>
            </w:r>
            <w:r>
              <w:rPr>
                <w:rFonts w:hint="eastAsia"/>
              </w:rPr>
              <w:t>key</w:t>
            </w:r>
            <w:r>
              <w:t xml:space="preserve">1 </w:t>
            </w:r>
            <w:r>
              <w:rPr>
                <w:rFonts w:hint="eastAsia"/>
              </w:rPr>
              <w:t>key</w:t>
            </w:r>
            <w:r>
              <w:t>2</w:t>
            </w:r>
          </w:p>
        </w:tc>
        <w:tc>
          <w:tcPr>
            <w:tcW w:w="4743" w:type="dxa"/>
          </w:tcPr>
          <w:p w14:paraId="31AFBFCE" w14:textId="15F7D433" w:rsidR="0094153D" w:rsidRDefault="00720215" w:rsidP="00B72DBF">
            <w:pPr>
              <w:ind w:firstLineChars="0" w:firstLine="0"/>
            </w:pPr>
            <w:r>
              <w:rPr>
                <w:rFonts w:hint="eastAsia"/>
              </w:rPr>
              <w:t>同时获取多个值</w:t>
            </w:r>
          </w:p>
        </w:tc>
      </w:tr>
      <w:tr w:rsidR="00D50E14" w14:paraId="481395A6" w14:textId="77777777" w:rsidTr="00D3456C">
        <w:tc>
          <w:tcPr>
            <w:tcW w:w="2765" w:type="dxa"/>
          </w:tcPr>
          <w:p w14:paraId="5F8B3F31" w14:textId="77777777" w:rsidR="00D50E14" w:rsidRDefault="00D50E14" w:rsidP="00B72DBF">
            <w:pPr>
              <w:ind w:firstLineChars="0" w:firstLine="0"/>
            </w:pPr>
          </w:p>
        </w:tc>
        <w:tc>
          <w:tcPr>
            <w:tcW w:w="4743" w:type="dxa"/>
          </w:tcPr>
          <w:p w14:paraId="7C043288" w14:textId="77777777" w:rsidR="00D50E14" w:rsidRDefault="00D50E14" w:rsidP="00B72DBF">
            <w:pPr>
              <w:ind w:firstLineChars="0" w:firstLine="0"/>
            </w:pPr>
          </w:p>
        </w:tc>
      </w:tr>
    </w:tbl>
    <w:p w14:paraId="7CCE7E1D" w14:textId="75AD5237" w:rsidR="00711744" w:rsidRPr="00910ADB" w:rsidRDefault="00711744" w:rsidP="00B72DBF">
      <w:pPr>
        <w:ind w:firstLine="420"/>
      </w:pPr>
    </w:p>
    <w:p w14:paraId="6F8EF670" w14:textId="73D4E22B" w:rsidR="00907F97" w:rsidRDefault="00907F97" w:rsidP="009D3AC1">
      <w:pPr>
        <w:pStyle w:val="3"/>
        <w:ind w:firstLine="420"/>
      </w:pPr>
      <w:r>
        <w:rPr>
          <w:rFonts w:hint="eastAsia"/>
        </w:rPr>
        <w:t>hash</w:t>
      </w:r>
      <w:r>
        <w:t>(</w:t>
      </w:r>
      <w:r>
        <w:rPr>
          <w:rFonts w:hint="eastAsia"/>
        </w:rPr>
        <w:t>哈希</w:t>
      </w:r>
      <w:r>
        <w:t>)</w:t>
      </w:r>
    </w:p>
    <w:p w14:paraId="4981A394" w14:textId="3552097A" w:rsidR="00D50E14" w:rsidRDefault="00C01551" w:rsidP="00B72DBF">
      <w:pPr>
        <w:ind w:firstLine="420"/>
      </w:pPr>
      <w:r w:rsidRPr="00C01551">
        <w:t>Hash</w:t>
      </w:r>
      <w:r w:rsidRPr="00C01551">
        <w:t>是一个</w:t>
      </w:r>
      <w:r w:rsidRPr="00C01551">
        <w:t>String</w:t>
      </w:r>
      <w:r w:rsidRPr="00C01551">
        <w:t>类型的</w:t>
      </w:r>
      <w:r w:rsidRPr="00C01551">
        <w:t>field</w:t>
      </w:r>
      <w:r w:rsidRPr="00C01551">
        <w:t>和</w:t>
      </w:r>
      <w:r w:rsidRPr="00C01551">
        <w:t>value</w:t>
      </w:r>
      <w:r w:rsidRPr="00C01551">
        <w:t>之间的映射表，即</w:t>
      </w:r>
      <w:r w:rsidRPr="00C01551">
        <w:t>redis</w:t>
      </w:r>
      <w:r w:rsidRPr="00C01551">
        <w:t>的</w:t>
      </w:r>
      <w:r w:rsidRPr="00C01551">
        <w:t>Hash</w:t>
      </w:r>
      <w:r w:rsidRPr="00C01551">
        <w:t>数据类型的</w:t>
      </w:r>
      <w:r w:rsidRPr="00C01551">
        <w:t>key</w:t>
      </w:r>
      <w:r w:rsidRPr="00C01551">
        <w:t>（</w:t>
      </w:r>
      <w:r w:rsidRPr="00C01551">
        <w:t>hash</w:t>
      </w:r>
      <w:r w:rsidRPr="00C01551">
        <w:t>表名称）对应的</w:t>
      </w:r>
      <w:r w:rsidRPr="00C01551">
        <w:t>value</w:t>
      </w:r>
      <w:r w:rsidRPr="00C01551">
        <w:t>实际的内部存储结构为一个</w:t>
      </w:r>
      <w:r w:rsidRPr="00C01551">
        <w:t>HashMap</w:t>
      </w:r>
      <w:r w:rsidRPr="00C01551">
        <w:t>，因此</w:t>
      </w:r>
      <w:r w:rsidRPr="00C01551">
        <w:t>Hash</w:t>
      </w:r>
      <w:r w:rsidRPr="00C01551">
        <w:t>特别适合存储对象。相对于把一个对象的每个属性存储为</w:t>
      </w:r>
      <w:r w:rsidRPr="00C01551">
        <w:t>String</w:t>
      </w:r>
      <w:r w:rsidRPr="00C01551">
        <w:t>类型，将整个对象存储在</w:t>
      </w:r>
      <w:r w:rsidRPr="00C01551">
        <w:t>Hash</w:t>
      </w:r>
      <w:r w:rsidRPr="00C01551">
        <w:t>类</w:t>
      </w:r>
      <w:r w:rsidRPr="00C01551">
        <w:lastRenderedPageBreak/>
        <w:t>型中会占用更少内存。</w:t>
      </w:r>
    </w:p>
    <w:p w14:paraId="27427074" w14:textId="31FDA1EF" w:rsidR="005016C5" w:rsidRDefault="005016C5" w:rsidP="005016C5">
      <w:pPr>
        <w:ind w:firstLine="420"/>
        <w:jc w:val="center"/>
      </w:pPr>
      <w:r>
        <w:rPr>
          <w:noProof/>
        </w:rPr>
        <w:drawing>
          <wp:inline distT="0" distB="0" distL="0" distR="0" wp14:anchorId="23A55FEC" wp14:editId="60216957">
            <wp:extent cx="3646170" cy="1828800"/>
            <wp:effectExtent l="0" t="0" r="0" b="0"/>
            <wp:docPr id="279" name="图片 279" descr="wps39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ps39E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6170" cy="1828800"/>
                    </a:xfrm>
                    <a:prstGeom prst="rect">
                      <a:avLst/>
                    </a:prstGeom>
                    <a:noFill/>
                    <a:ln>
                      <a:noFill/>
                    </a:ln>
                  </pic:spPr>
                </pic:pic>
              </a:graphicData>
            </a:graphic>
          </wp:inline>
        </w:drawing>
      </w:r>
    </w:p>
    <w:p w14:paraId="6A3A0AE3" w14:textId="517A11F4" w:rsidR="002409DF" w:rsidRDefault="002409DF" w:rsidP="002409DF">
      <w:pPr>
        <w:ind w:firstLine="420"/>
      </w:pPr>
      <w:r w:rsidRPr="002409DF">
        <w:rPr>
          <w:rFonts w:hint="eastAsia"/>
        </w:rPr>
        <w:t>常用命令</w:t>
      </w:r>
      <w:r w:rsidR="00CB24B2">
        <w:rPr>
          <w:rFonts w:hint="eastAsia"/>
        </w:rPr>
        <w:t>：</w:t>
      </w:r>
    </w:p>
    <w:p w14:paraId="45099F2B" w14:textId="03B6027B" w:rsidR="00704503" w:rsidRDefault="00704503" w:rsidP="00704503">
      <w:pPr>
        <w:ind w:firstLine="420"/>
      </w:pPr>
      <w:r>
        <w:rPr>
          <w:rFonts w:hint="eastAsia"/>
        </w:rPr>
        <w:t>（</w:t>
      </w:r>
      <w:r>
        <w:t>1</w:t>
      </w:r>
      <w:r>
        <w:t>）</w:t>
      </w:r>
      <w:r>
        <w:t>hset——</w:t>
      </w:r>
      <w:r>
        <w:t>设置</w:t>
      </w:r>
      <w:r>
        <w:t>key</w:t>
      </w:r>
      <w:r>
        <w:t>对应的</w:t>
      </w:r>
      <w:r>
        <w:t>HashMap</w:t>
      </w:r>
      <w:r>
        <w:t>中的</w:t>
      </w:r>
      <w:r>
        <w:t>field</w:t>
      </w:r>
      <w:r>
        <w:t>的</w:t>
      </w:r>
      <w:r>
        <w:t>value</w:t>
      </w:r>
    </w:p>
    <w:p w14:paraId="7889EAD8" w14:textId="308CFEE1" w:rsidR="001D2733" w:rsidRDefault="001D2733" w:rsidP="00704503">
      <w:pPr>
        <w:ind w:firstLine="420"/>
      </w:pPr>
      <w:r>
        <w:tab/>
      </w:r>
      <w:r>
        <w:rPr>
          <w:rFonts w:hint="eastAsia"/>
        </w:rPr>
        <w:t>格式：</w:t>
      </w:r>
      <w:r>
        <w:rPr>
          <w:rFonts w:hint="eastAsia"/>
        </w:rPr>
        <w:t>hset</w:t>
      </w:r>
      <w:r>
        <w:t xml:space="preserve"> </w:t>
      </w:r>
      <w:r>
        <w:rPr>
          <w:rFonts w:hint="eastAsia"/>
        </w:rPr>
        <w:t>key</w:t>
      </w:r>
      <w:r>
        <w:t xml:space="preserve"> </w:t>
      </w:r>
      <w:r>
        <w:rPr>
          <w:rFonts w:hint="eastAsia"/>
        </w:rPr>
        <w:t>field</w:t>
      </w:r>
      <w:r>
        <w:t xml:space="preserve"> </w:t>
      </w:r>
      <w:r>
        <w:rPr>
          <w:rFonts w:hint="eastAsia"/>
        </w:rPr>
        <w:t>value</w:t>
      </w:r>
    </w:p>
    <w:p w14:paraId="40614B82" w14:textId="6F65B1E6" w:rsidR="00B7440B" w:rsidRDefault="00B7440B" w:rsidP="00704503">
      <w:pPr>
        <w:ind w:firstLine="420"/>
      </w:pPr>
      <w:r>
        <w:tab/>
      </w:r>
      <w:r w:rsidR="002F0819">
        <w:rPr>
          <w:rFonts w:hint="eastAsia"/>
        </w:rPr>
        <w:t>例如：</w:t>
      </w:r>
      <w:r w:rsidRPr="00B7440B">
        <w:t>hset hash name li</w:t>
      </w:r>
    </w:p>
    <w:p w14:paraId="1F80277C" w14:textId="692667EF" w:rsidR="00F02D42" w:rsidRDefault="00F02D42" w:rsidP="00704503">
      <w:pPr>
        <w:ind w:firstLine="420"/>
      </w:pPr>
      <w:r>
        <w:tab/>
      </w:r>
      <w:r>
        <w:rPr>
          <w:noProof/>
        </w:rPr>
        <w:drawing>
          <wp:inline distT="0" distB="0" distL="0" distR="0" wp14:anchorId="016E2DB8" wp14:editId="7ADCA2EA">
            <wp:extent cx="3414056" cy="65537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14056" cy="655377"/>
                    </a:xfrm>
                    <a:prstGeom prst="rect">
                      <a:avLst/>
                    </a:prstGeom>
                  </pic:spPr>
                </pic:pic>
              </a:graphicData>
            </a:graphic>
          </wp:inline>
        </w:drawing>
      </w:r>
    </w:p>
    <w:p w14:paraId="530FB0F4" w14:textId="4C964DDA" w:rsidR="00704503" w:rsidRDefault="00704503" w:rsidP="00704503">
      <w:pPr>
        <w:ind w:firstLine="420"/>
      </w:pPr>
      <w:r>
        <w:rPr>
          <w:rFonts w:hint="eastAsia"/>
        </w:rPr>
        <w:t>（</w:t>
      </w:r>
      <w:r>
        <w:t>2</w:t>
      </w:r>
      <w:r>
        <w:t>）</w:t>
      </w:r>
      <w:r>
        <w:t>hget——</w:t>
      </w:r>
      <w:r>
        <w:t>获取</w:t>
      </w:r>
      <w:r>
        <w:t>key</w:t>
      </w:r>
      <w:r>
        <w:t>对应的</w:t>
      </w:r>
      <w:r>
        <w:t>HashMap</w:t>
      </w:r>
      <w:r>
        <w:t>中的</w:t>
      </w:r>
      <w:r>
        <w:t>field</w:t>
      </w:r>
      <w:r>
        <w:t>的</w:t>
      </w:r>
      <w:r>
        <w:t>value</w:t>
      </w:r>
    </w:p>
    <w:p w14:paraId="3D358BE6" w14:textId="200F1DC7" w:rsidR="00EB637F" w:rsidRDefault="00EB637F" w:rsidP="00704503">
      <w:pPr>
        <w:ind w:firstLine="420"/>
      </w:pPr>
      <w:r>
        <w:tab/>
      </w:r>
      <w:r w:rsidR="00055514">
        <w:t xml:space="preserve"> </w:t>
      </w:r>
      <w:r w:rsidR="00055514">
        <w:rPr>
          <w:rFonts w:hint="eastAsia"/>
        </w:rPr>
        <w:t>格式</w:t>
      </w:r>
      <w:r w:rsidR="00C605AD">
        <w:rPr>
          <w:rFonts w:hint="eastAsia"/>
        </w:rPr>
        <w:t>：</w:t>
      </w:r>
      <w:r>
        <w:rPr>
          <w:rFonts w:hint="eastAsia"/>
        </w:rPr>
        <w:t>hget</w:t>
      </w:r>
      <w:r>
        <w:t xml:space="preserve"> </w:t>
      </w:r>
      <w:r>
        <w:rPr>
          <w:rFonts w:hint="eastAsia"/>
        </w:rPr>
        <w:t>key</w:t>
      </w:r>
      <w:r>
        <w:t xml:space="preserve"> </w:t>
      </w:r>
      <w:r>
        <w:rPr>
          <w:rFonts w:hint="eastAsia"/>
        </w:rPr>
        <w:t>field</w:t>
      </w:r>
    </w:p>
    <w:p w14:paraId="7EF625EB" w14:textId="096C3922" w:rsidR="000E5C5A" w:rsidRDefault="000E5C5A" w:rsidP="00704503">
      <w:pPr>
        <w:ind w:firstLine="420"/>
      </w:pPr>
      <w:r w:rsidRPr="000E5C5A">
        <w:rPr>
          <w:rFonts w:hint="eastAsia"/>
        </w:rPr>
        <w:t>（</w:t>
      </w:r>
      <w:r w:rsidRPr="000E5C5A">
        <w:t>3</w:t>
      </w:r>
      <w:r w:rsidRPr="000E5C5A">
        <w:t>）</w:t>
      </w:r>
      <w:r w:rsidRPr="000E5C5A">
        <w:t>hgetall——</w:t>
      </w:r>
      <w:r w:rsidRPr="000E5C5A">
        <w:t>获取</w:t>
      </w:r>
      <w:r w:rsidRPr="000E5C5A">
        <w:t>key</w:t>
      </w:r>
      <w:r w:rsidRPr="000E5C5A">
        <w:t>对应的</w:t>
      </w:r>
      <w:r w:rsidRPr="000E5C5A">
        <w:t>HashMap</w:t>
      </w:r>
      <w:r w:rsidRPr="000E5C5A">
        <w:t>中的所有</w:t>
      </w:r>
      <w:r w:rsidRPr="000E5C5A">
        <w:t>field</w:t>
      </w:r>
      <w:r w:rsidRPr="000E5C5A">
        <w:t>的</w:t>
      </w:r>
      <w:r w:rsidRPr="000E5C5A">
        <w:t>value</w:t>
      </w:r>
    </w:p>
    <w:p w14:paraId="17D87C8F" w14:textId="546BCD48" w:rsidR="00A25979" w:rsidRDefault="00A25979" w:rsidP="00704503">
      <w:pPr>
        <w:ind w:firstLine="420"/>
      </w:pPr>
      <w:r>
        <w:tab/>
        <w:t xml:space="preserve"> </w:t>
      </w:r>
      <w:r>
        <w:rPr>
          <w:rFonts w:hint="eastAsia"/>
        </w:rPr>
        <w:t>格式：</w:t>
      </w:r>
      <w:r>
        <w:rPr>
          <w:rFonts w:hint="eastAsia"/>
        </w:rPr>
        <w:t>hgetall</w:t>
      </w:r>
      <w:r>
        <w:t xml:space="preserve"> </w:t>
      </w:r>
      <w:r>
        <w:rPr>
          <w:rFonts w:hint="eastAsia"/>
        </w:rPr>
        <w:t>key</w:t>
      </w:r>
    </w:p>
    <w:p w14:paraId="600C0677" w14:textId="232D5D34" w:rsidR="00A25979" w:rsidRDefault="00A25979" w:rsidP="00A25979">
      <w:pPr>
        <w:ind w:firstLine="420"/>
        <w:jc w:val="center"/>
      </w:pPr>
      <w:r>
        <w:rPr>
          <w:noProof/>
        </w:rPr>
        <w:drawing>
          <wp:inline distT="0" distB="0" distL="0" distR="0" wp14:anchorId="1E5D6078" wp14:editId="7F4AA77E">
            <wp:extent cx="2370025" cy="441998"/>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70025" cy="441998"/>
                    </a:xfrm>
                    <a:prstGeom prst="rect">
                      <a:avLst/>
                    </a:prstGeom>
                  </pic:spPr>
                </pic:pic>
              </a:graphicData>
            </a:graphic>
          </wp:inline>
        </w:drawing>
      </w:r>
    </w:p>
    <w:p w14:paraId="61088524" w14:textId="40BABAF8" w:rsidR="000E5C5A" w:rsidRPr="00B72DBF" w:rsidRDefault="000E5C5A" w:rsidP="000E5C5A">
      <w:pPr>
        <w:ind w:firstLine="420"/>
        <w:jc w:val="center"/>
      </w:pPr>
    </w:p>
    <w:p w14:paraId="6D505C81" w14:textId="7A5E6D0F" w:rsidR="00A838D3" w:rsidRDefault="00E145D9" w:rsidP="009D3AC1">
      <w:pPr>
        <w:pStyle w:val="3"/>
        <w:ind w:firstLine="420"/>
      </w:pPr>
      <w:r>
        <w:rPr>
          <w:rFonts w:hint="eastAsia"/>
        </w:rPr>
        <w:t>List</w:t>
      </w:r>
      <w:r>
        <w:rPr>
          <w:rFonts w:hint="eastAsia"/>
        </w:rPr>
        <w:t>结构</w:t>
      </w:r>
    </w:p>
    <w:p w14:paraId="138AD715" w14:textId="5069F334" w:rsidR="00AB1D1E" w:rsidRPr="00AB1D1E" w:rsidRDefault="00AB1D1E" w:rsidP="00F93B0A">
      <w:pPr>
        <w:ind w:firstLine="420"/>
        <w:jc w:val="center"/>
      </w:pPr>
      <w:r>
        <w:rPr>
          <w:noProof/>
        </w:rPr>
        <w:drawing>
          <wp:inline distT="0" distB="0" distL="0" distR="0" wp14:anchorId="0BA40309" wp14:editId="2E152E63">
            <wp:extent cx="2880000" cy="1840552"/>
            <wp:effectExtent l="0" t="0" r="0" b="7620"/>
            <wp:docPr id="53" name="图片 53" descr="http://images2017.cnblogs.com/blog/1200732/201708/1200732-20170805174534428-1168042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7.cnblogs.com/blog/1200732/201708/1200732-20170805174534428-116804227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80000" cy="1840552"/>
                    </a:xfrm>
                    <a:prstGeom prst="rect">
                      <a:avLst/>
                    </a:prstGeom>
                    <a:noFill/>
                    <a:ln>
                      <a:noFill/>
                    </a:ln>
                  </pic:spPr>
                </pic:pic>
              </a:graphicData>
            </a:graphic>
          </wp:inline>
        </w:drawing>
      </w:r>
    </w:p>
    <w:p w14:paraId="6F081C1A" w14:textId="77B5C8D4" w:rsidR="00985602" w:rsidRDefault="00985602" w:rsidP="00985602">
      <w:pPr>
        <w:ind w:firstLine="420"/>
      </w:pPr>
      <w:r>
        <w:t>Redis</w:t>
      </w:r>
      <w:r>
        <w:t>列表是简单的字符串列表，按照插入顺序排序。你可以添加一个元素导列表的头部（左边</w:t>
      </w:r>
      <w:r>
        <w:t>)</w:t>
      </w:r>
      <w:r>
        <w:t>或者尾部（右边）。</w:t>
      </w:r>
      <w:r>
        <w:rPr>
          <w:rFonts w:hint="eastAsia"/>
        </w:rPr>
        <w:t>它的底层实际是个链表</w:t>
      </w:r>
      <w:r w:rsidR="005F386E">
        <w:rPr>
          <w:rFonts w:hint="eastAsia"/>
        </w:rPr>
        <w:t>。</w:t>
      </w:r>
    </w:p>
    <w:p w14:paraId="13E65252" w14:textId="73418120" w:rsidR="00471446" w:rsidRDefault="00471446" w:rsidP="00985602">
      <w:pPr>
        <w:ind w:firstLine="420"/>
      </w:pPr>
      <w:r w:rsidRPr="00471446">
        <w:t>Redis</w:t>
      </w:r>
      <w:r w:rsidRPr="00471446">
        <w:t>的</w:t>
      </w:r>
      <w:r w:rsidRPr="00471446">
        <w:t>List</w:t>
      </w:r>
      <w:r w:rsidRPr="00471446">
        <w:t>类型其实就是每一个元素都是</w:t>
      </w:r>
      <w:r w:rsidRPr="00471446">
        <w:t>String</w:t>
      </w:r>
      <w:r w:rsidRPr="00471446">
        <w:t>类型的双向链表。我们可以从链表的头部和尾部添加或者删除元素。这样的</w:t>
      </w:r>
      <w:r w:rsidRPr="00471446">
        <w:t>List</w:t>
      </w:r>
      <w:r w:rsidRPr="00471446">
        <w:t>既可以作为栈，也可以作为队列使用。</w:t>
      </w:r>
    </w:p>
    <w:p w14:paraId="0C779D78" w14:textId="090CC4D5" w:rsidR="00B41A70" w:rsidRDefault="002900E5" w:rsidP="00985602">
      <w:pPr>
        <w:ind w:firstLine="420"/>
      </w:pPr>
      <w:r>
        <w:rPr>
          <w:rFonts w:hint="eastAsia"/>
        </w:rPr>
        <w:t>特点</w:t>
      </w:r>
      <w:r>
        <w:rPr>
          <w:rFonts w:hint="eastAsia"/>
        </w:rPr>
        <w:t>:</w:t>
      </w:r>
    </w:p>
    <w:p w14:paraId="49E7DC38" w14:textId="65BE1280" w:rsidR="002900E5" w:rsidRDefault="002900E5" w:rsidP="00985602">
      <w:pPr>
        <w:ind w:firstLine="420"/>
      </w:pPr>
      <w:r>
        <w:lastRenderedPageBreak/>
        <w:tab/>
        <w:t>1</w:t>
      </w:r>
      <w:r>
        <w:rPr>
          <w:rFonts w:hint="eastAsia"/>
        </w:rPr>
        <w:t>、如果间不存在，则创建新的链表</w:t>
      </w:r>
    </w:p>
    <w:p w14:paraId="47D893FD" w14:textId="55AF7948" w:rsidR="00A40F84" w:rsidRDefault="00A40F84" w:rsidP="00985602">
      <w:pPr>
        <w:ind w:firstLine="420"/>
      </w:pPr>
      <w:r>
        <w:tab/>
        <w:t>2</w:t>
      </w:r>
      <w:r>
        <w:rPr>
          <w:rFonts w:hint="eastAsia"/>
        </w:rPr>
        <w:t>、如果键已经存在，新增内容</w:t>
      </w:r>
    </w:p>
    <w:p w14:paraId="47CC9553" w14:textId="61DB6A20" w:rsidR="00DD046C" w:rsidRDefault="00DD046C" w:rsidP="00985602">
      <w:pPr>
        <w:ind w:firstLine="420"/>
      </w:pPr>
      <w:r>
        <w:tab/>
        <w:t>3</w:t>
      </w:r>
      <w:r>
        <w:rPr>
          <w:rFonts w:hint="eastAsia"/>
        </w:rPr>
        <w:t>、如果值全部移除，对应的键也消失了</w:t>
      </w:r>
    </w:p>
    <w:p w14:paraId="398327C4" w14:textId="1E70FF21" w:rsidR="00DD046C" w:rsidRPr="004628EC" w:rsidRDefault="00DD046C" w:rsidP="00985602">
      <w:pPr>
        <w:ind w:firstLine="420"/>
      </w:pPr>
      <w:r>
        <w:tab/>
        <w:t>4</w:t>
      </w:r>
      <w:r>
        <w:rPr>
          <w:rFonts w:hint="eastAsia"/>
        </w:rPr>
        <w:t>、</w:t>
      </w:r>
      <w:r w:rsidR="004628EC" w:rsidRPr="007305F4">
        <w:rPr>
          <w:rFonts w:hint="eastAsia"/>
        </w:rPr>
        <w:t>内部使用双向链表实现，所以获取越接近两端的元素速度越快，但通过索引访问时会比较慢</w:t>
      </w:r>
    </w:p>
    <w:p w14:paraId="41F09A75" w14:textId="63CA9F94" w:rsidR="00B41A70" w:rsidRDefault="00B41A70" w:rsidP="00985602">
      <w:pPr>
        <w:ind w:firstLine="420"/>
      </w:pPr>
      <w:r>
        <w:rPr>
          <w:rFonts w:hint="eastAsia"/>
        </w:rPr>
        <w:t>常用命令</w:t>
      </w:r>
    </w:p>
    <w:p w14:paraId="6F58E820" w14:textId="2AB6DA9B" w:rsidR="00531AD7" w:rsidRDefault="008B3C75" w:rsidP="008B3C75">
      <w:pPr>
        <w:ind w:firstLine="420"/>
      </w:pPr>
      <w:r w:rsidRPr="008B3C75">
        <w:rPr>
          <w:rFonts w:hint="eastAsia"/>
        </w:rPr>
        <w:t>添加左边元素：</w:t>
      </w:r>
      <w:r w:rsidRPr="008B3C75">
        <w:t xml:space="preserve">LPUSH     </w:t>
      </w:r>
      <w:r w:rsidRPr="008B3C75">
        <w:t>语法：</w:t>
      </w:r>
      <w:r w:rsidRPr="008B3C75">
        <w:t xml:space="preserve">LPUSH key value [value ...]  </w:t>
      </w:r>
      <w:r w:rsidRPr="008B3C75">
        <w:t>，返回添加后的列表元素的总个数</w:t>
      </w:r>
    </w:p>
    <w:p w14:paraId="43ED434D" w14:textId="6F3054C8" w:rsidR="001C3941" w:rsidRPr="008168AF" w:rsidRDefault="001C3941" w:rsidP="008B3C75">
      <w:pPr>
        <w:ind w:firstLine="420"/>
      </w:pPr>
      <w:r w:rsidRPr="008B3C75">
        <w:t>LPUSH</w:t>
      </w:r>
      <w:r>
        <w:t xml:space="preserve"> </w:t>
      </w:r>
      <w:r>
        <w:rPr>
          <w:rFonts w:hint="eastAsia"/>
        </w:rPr>
        <w:t>list</w:t>
      </w:r>
      <w:r>
        <w:t xml:space="preserve"> 1 2 3 4 5 </w:t>
      </w:r>
    </w:p>
    <w:p w14:paraId="318BF827" w14:textId="7B9BE79E" w:rsidR="008168AF" w:rsidRDefault="008168AF" w:rsidP="00FF48C9">
      <w:pPr>
        <w:ind w:firstLine="420"/>
        <w:jc w:val="center"/>
      </w:pPr>
      <w:r>
        <w:rPr>
          <w:noProof/>
        </w:rPr>
        <w:drawing>
          <wp:inline distT="0" distB="0" distL="0" distR="0" wp14:anchorId="0CB6AB48" wp14:editId="56D5A83F">
            <wp:extent cx="1851820" cy="914479"/>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51820" cy="914479"/>
                    </a:xfrm>
                    <a:prstGeom prst="rect">
                      <a:avLst/>
                    </a:prstGeom>
                  </pic:spPr>
                </pic:pic>
              </a:graphicData>
            </a:graphic>
          </wp:inline>
        </w:drawing>
      </w:r>
    </w:p>
    <w:p w14:paraId="1CB88F0F" w14:textId="65D59E4F" w:rsidR="00A41F1C" w:rsidRDefault="00A41F1C" w:rsidP="008B3C75">
      <w:pPr>
        <w:ind w:firstLine="420"/>
      </w:pPr>
      <w:r w:rsidRPr="00A41F1C">
        <w:rPr>
          <w:rFonts w:hint="eastAsia"/>
        </w:rPr>
        <w:t>添加右边元素：</w:t>
      </w:r>
      <w:r w:rsidRPr="00A41F1C">
        <w:t xml:space="preserve">RPUSH              </w:t>
      </w:r>
      <w:r w:rsidRPr="00A41F1C">
        <w:t>语法：</w:t>
      </w:r>
      <w:r w:rsidRPr="00A41F1C">
        <w:t xml:space="preserve">RPUSH key value [value ...]  </w:t>
      </w:r>
      <w:r w:rsidRPr="00A41F1C">
        <w:t>，返回添加后的列表元素的总个数</w:t>
      </w:r>
    </w:p>
    <w:p w14:paraId="4F27290C" w14:textId="333974BC" w:rsidR="002C5F89" w:rsidRDefault="002C5F89" w:rsidP="002C5F89">
      <w:pPr>
        <w:ind w:firstLine="420"/>
        <w:jc w:val="center"/>
      </w:pPr>
      <w:r>
        <w:rPr>
          <w:noProof/>
        </w:rPr>
        <w:drawing>
          <wp:inline distT="0" distB="0" distL="0" distR="0" wp14:anchorId="3E401947" wp14:editId="3C168F7C">
            <wp:extent cx="3055885" cy="937341"/>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5885" cy="937341"/>
                    </a:xfrm>
                    <a:prstGeom prst="rect">
                      <a:avLst/>
                    </a:prstGeom>
                  </pic:spPr>
                </pic:pic>
              </a:graphicData>
            </a:graphic>
          </wp:inline>
        </w:drawing>
      </w:r>
    </w:p>
    <w:p w14:paraId="456D3ECA" w14:textId="2FE0C714" w:rsidR="002F62BA" w:rsidRPr="00B41A70" w:rsidRDefault="002F62BA" w:rsidP="008B3C75">
      <w:pPr>
        <w:ind w:firstLine="420"/>
      </w:pPr>
      <w:r w:rsidRPr="002F62BA">
        <w:rPr>
          <w:rFonts w:hint="eastAsia"/>
        </w:rPr>
        <w:t>移除左边第一个元素：</w:t>
      </w:r>
      <w:r w:rsidRPr="002F62BA">
        <w:t xml:space="preserve">LPOP        </w:t>
      </w:r>
      <w:r w:rsidRPr="002F62BA">
        <w:t>语法：</w:t>
      </w:r>
      <w:r w:rsidRPr="002F62BA">
        <w:t xml:space="preserve">LPOP key  </w:t>
      </w:r>
      <w:r w:rsidRPr="002F62BA">
        <w:t>，返回被移除的元素值</w:t>
      </w:r>
    </w:p>
    <w:p w14:paraId="724FC23D" w14:textId="1F28BAB8" w:rsidR="00352B05" w:rsidRDefault="00A44A2A" w:rsidP="00985602">
      <w:pPr>
        <w:ind w:firstLine="420"/>
      </w:pPr>
      <w:r w:rsidRPr="00A44A2A">
        <w:rPr>
          <w:rFonts w:hint="eastAsia"/>
        </w:rPr>
        <w:t>移除右边第一个元素：</w:t>
      </w:r>
      <w:r w:rsidRPr="00A44A2A">
        <w:t xml:space="preserve">RPOP        </w:t>
      </w:r>
      <w:r w:rsidRPr="00A44A2A">
        <w:t>语法：</w:t>
      </w:r>
      <w:r w:rsidRPr="00A44A2A">
        <w:t xml:space="preserve">RPOP key </w:t>
      </w:r>
      <w:r w:rsidRPr="00A44A2A">
        <w:t>，返回被移除的元素值</w:t>
      </w:r>
    </w:p>
    <w:p w14:paraId="788FE2BB" w14:textId="2E065855" w:rsidR="00365550" w:rsidRDefault="00AA38D8" w:rsidP="00985602">
      <w:pPr>
        <w:ind w:firstLine="420"/>
      </w:pPr>
      <w:r>
        <w:rPr>
          <w:rFonts w:hint="eastAsia"/>
        </w:rPr>
        <w:t>获取</w:t>
      </w:r>
      <w:r>
        <w:rPr>
          <w:rFonts w:hint="eastAsia"/>
        </w:rPr>
        <w:t>list</w:t>
      </w:r>
      <w:r>
        <w:rPr>
          <w:rFonts w:hint="eastAsia"/>
        </w:rPr>
        <w:t>中的值</w:t>
      </w:r>
      <w:r w:rsidR="008E5CC6">
        <w:rPr>
          <w:rFonts w:hint="eastAsia"/>
        </w:rPr>
        <w:t xml:space="preserve"> </w:t>
      </w:r>
      <w:r w:rsidR="008E5CC6">
        <w:t xml:space="preserve">    </w:t>
      </w:r>
      <w:r w:rsidR="008E5CC6">
        <w:rPr>
          <w:rFonts w:hint="eastAsia"/>
        </w:rPr>
        <w:t>：</w:t>
      </w:r>
      <w:r w:rsidR="00365550">
        <w:rPr>
          <w:rFonts w:hint="eastAsia"/>
        </w:rPr>
        <w:t>lrang</w:t>
      </w:r>
      <w:r w:rsidR="001B5C0A">
        <w:rPr>
          <w:rFonts w:hint="eastAsia"/>
        </w:rPr>
        <w:t>e</w:t>
      </w:r>
      <w:r w:rsidR="008E5CC6">
        <w:tab/>
      </w:r>
      <w:r w:rsidR="008E5CC6">
        <w:tab/>
        <w:t xml:space="preserve"> </w:t>
      </w:r>
      <w:r w:rsidR="008E5CC6">
        <w:rPr>
          <w:rFonts w:hint="eastAsia"/>
        </w:rPr>
        <w:t>语法：</w:t>
      </w:r>
      <w:r w:rsidR="008E5CC6">
        <w:rPr>
          <w:rFonts w:hint="eastAsia"/>
        </w:rPr>
        <w:t>lrange</w:t>
      </w:r>
      <w:r w:rsidR="008E5CC6">
        <w:t xml:space="preserve"> </w:t>
      </w:r>
      <w:r w:rsidR="008E5CC6">
        <w:rPr>
          <w:rFonts w:hint="eastAsia"/>
        </w:rPr>
        <w:t>key</w:t>
      </w:r>
      <w:r w:rsidR="008E5CC6">
        <w:t xml:space="preserve"> </w:t>
      </w:r>
      <w:r w:rsidR="008E5CC6">
        <w:rPr>
          <w:rFonts w:hint="eastAsia"/>
        </w:rPr>
        <w:t>start</w:t>
      </w:r>
      <w:r w:rsidR="008E5CC6">
        <w:t xml:space="preserve"> </w:t>
      </w:r>
      <w:r w:rsidR="008E5CC6">
        <w:rPr>
          <w:rFonts w:hint="eastAsia"/>
        </w:rPr>
        <w:t>end</w:t>
      </w:r>
    </w:p>
    <w:p w14:paraId="4477825B" w14:textId="11B27313" w:rsidR="008E5CC6" w:rsidRDefault="008E5CC6" w:rsidP="00985602">
      <w:pPr>
        <w:ind w:firstLine="420"/>
      </w:pPr>
      <w:r>
        <w:tab/>
      </w:r>
      <w:r>
        <w:tab/>
      </w:r>
      <w:r>
        <w:rPr>
          <w:rFonts w:hint="eastAsia"/>
        </w:rPr>
        <w:t>例如：</w:t>
      </w:r>
      <w:r>
        <w:rPr>
          <w:rFonts w:hint="eastAsia"/>
        </w:rPr>
        <w:t>lrange</w:t>
      </w:r>
      <w:r>
        <w:t xml:space="preserve"> </w:t>
      </w:r>
      <w:r>
        <w:rPr>
          <w:rFonts w:hint="eastAsia"/>
        </w:rPr>
        <w:t>key</w:t>
      </w:r>
      <w:r>
        <w:t xml:space="preserve"> 0 -1 </w:t>
      </w:r>
      <w:r w:rsidR="00BD0044">
        <w:rPr>
          <w:rFonts w:hint="eastAsia"/>
        </w:rPr>
        <w:t>全取</w:t>
      </w:r>
      <w:r w:rsidR="00BD0044">
        <w:rPr>
          <w:rFonts w:hint="eastAsia"/>
        </w:rPr>
        <w:t>key</w:t>
      </w:r>
      <w:r w:rsidR="00BD0044">
        <w:rPr>
          <w:rFonts w:hint="eastAsia"/>
        </w:rPr>
        <w:t>的值</w:t>
      </w:r>
    </w:p>
    <w:p w14:paraId="5D166E15" w14:textId="39F7CA9C" w:rsidR="00A7184C" w:rsidRDefault="00A7184C" w:rsidP="00985602">
      <w:pPr>
        <w:ind w:firstLine="420"/>
      </w:pPr>
      <w:r w:rsidRPr="00A7184C">
        <w:rPr>
          <w:rFonts w:hint="eastAsia"/>
        </w:rPr>
        <w:t>列表元素个数：</w:t>
      </w:r>
      <w:r w:rsidRPr="00A7184C">
        <w:t xml:space="preserve">LLEN               </w:t>
      </w:r>
      <w:r w:rsidRPr="00A7184C">
        <w:t>语法：</w:t>
      </w:r>
      <w:r w:rsidRPr="00A7184C">
        <w:t>LLEN key</w:t>
      </w:r>
      <w:r w:rsidRPr="00A7184C">
        <w:t>，</w:t>
      </w:r>
      <w:r w:rsidRPr="00A7184C">
        <w:t xml:space="preserve"> </w:t>
      </w:r>
      <w:r w:rsidRPr="00A7184C">
        <w:t>不存在时返回</w:t>
      </w:r>
      <w:r w:rsidRPr="00A7184C">
        <w:t>0</w:t>
      </w:r>
      <w:r w:rsidRPr="00A7184C">
        <w:t>，</w:t>
      </w:r>
      <w:r w:rsidRPr="00A7184C">
        <w:t>redis</w:t>
      </w:r>
      <w:r w:rsidRPr="00A7184C">
        <w:t>是直接读取现成的值，并不是统计个数</w:t>
      </w:r>
    </w:p>
    <w:p w14:paraId="72248697" w14:textId="64198556" w:rsidR="007F1AA1" w:rsidRDefault="00A916C5" w:rsidP="00985602">
      <w:pPr>
        <w:ind w:firstLine="420"/>
      </w:pPr>
      <w:r>
        <w:rPr>
          <w:rFonts w:hint="eastAsia"/>
        </w:rPr>
        <w:t>按照索引下标回去元素</w:t>
      </w:r>
      <w:r w:rsidR="004209CA">
        <w:rPr>
          <w:rFonts w:hint="eastAsia"/>
        </w:rPr>
        <w:t>(</w:t>
      </w:r>
      <w:r w:rsidR="004209CA">
        <w:rPr>
          <w:rFonts w:hint="eastAsia"/>
        </w:rPr>
        <w:t>从上到下</w:t>
      </w:r>
      <w:r w:rsidR="004209CA">
        <w:t>)</w:t>
      </w:r>
      <w:r w:rsidR="004B0CF6">
        <w:rPr>
          <w:rFonts w:hint="eastAsia"/>
        </w:rPr>
        <w:t>：</w:t>
      </w:r>
      <w:r w:rsidR="00717F64">
        <w:t xml:space="preserve">  </w:t>
      </w:r>
      <w:r w:rsidR="00717F64">
        <w:rPr>
          <w:rFonts w:hint="eastAsia"/>
        </w:rPr>
        <w:t>语法：</w:t>
      </w:r>
      <w:r w:rsidR="00717F64">
        <w:rPr>
          <w:rFonts w:hint="eastAsia"/>
        </w:rPr>
        <w:t>lindex</w:t>
      </w:r>
      <w:r w:rsidR="002C5343">
        <w:t xml:space="preserve"> </w:t>
      </w:r>
      <w:r w:rsidR="002C5343">
        <w:rPr>
          <w:rFonts w:hint="eastAsia"/>
        </w:rPr>
        <w:t>key</w:t>
      </w:r>
    </w:p>
    <w:p w14:paraId="421D1BF1" w14:textId="68833523" w:rsidR="00D922F6" w:rsidRDefault="00D922F6" w:rsidP="00985602">
      <w:pPr>
        <w:ind w:firstLine="420"/>
      </w:pPr>
      <w:r>
        <w:rPr>
          <w:rFonts w:hint="eastAsia"/>
        </w:rPr>
        <w:t>删除</w:t>
      </w:r>
      <w:r>
        <w:rPr>
          <w:rFonts w:hint="eastAsia"/>
        </w:rPr>
        <w:t>N</w:t>
      </w:r>
      <w:r>
        <w:rPr>
          <w:rFonts w:hint="eastAsia"/>
        </w:rPr>
        <w:t>个</w:t>
      </w:r>
      <w:r>
        <w:rPr>
          <w:rFonts w:hint="eastAsia"/>
        </w:rPr>
        <w:t>value</w:t>
      </w:r>
      <w:r>
        <w:t xml:space="preserve"> </w:t>
      </w:r>
      <w:r w:rsidR="00C75F86">
        <w:tab/>
      </w:r>
      <w:r w:rsidR="00C75F86">
        <w:tab/>
      </w:r>
      <w:r w:rsidR="00C75F86">
        <w:tab/>
      </w:r>
      <w:r w:rsidR="00C75F86">
        <w:tab/>
      </w:r>
      <w:r w:rsidR="00C75F86">
        <w:tab/>
        <w:t xml:space="preserve">  </w:t>
      </w:r>
      <w:r w:rsidR="00C75F86">
        <w:rPr>
          <w:rFonts w:hint="eastAsia"/>
        </w:rPr>
        <w:t>语法：</w:t>
      </w:r>
      <w:r w:rsidR="00C75F86">
        <w:rPr>
          <w:rFonts w:hint="eastAsia"/>
        </w:rPr>
        <w:t>lrem</w:t>
      </w:r>
      <w:r w:rsidR="00C75F86">
        <w:t xml:space="preserve"> </w:t>
      </w:r>
      <w:r w:rsidR="00C75F86">
        <w:rPr>
          <w:rFonts w:hint="eastAsia"/>
        </w:rPr>
        <w:t>key</w:t>
      </w:r>
      <w:r w:rsidR="008F52DB">
        <w:t xml:space="preserve">  </w:t>
      </w:r>
      <w:r w:rsidR="008F52DB">
        <w:rPr>
          <w:rFonts w:hint="eastAsia"/>
        </w:rPr>
        <w:t>删除所有</w:t>
      </w:r>
      <w:r w:rsidR="008F52DB">
        <w:rPr>
          <w:rFonts w:hint="eastAsia"/>
        </w:rPr>
        <w:t>key</w:t>
      </w:r>
      <w:r w:rsidR="008F52DB">
        <w:t xml:space="preserve"> </w:t>
      </w:r>
      <w:r w:rsidR="008F52DB">
        <w:rPr>
          <w:rFonts w:hint="eastAsia"/>
        </w:rPr>
        <w:t>的值</w:t>
      </w:r>
    </w:p>
    <w:p w14:paraId="7B8B5E47" w14:textId="77777777" w:rsidR="005B18CB" w:rsidRPr="007F1AA1" w:rsidRDefault="005B18CB" w:rsidP="00985602">
      <w:pPr>
        <w:ind w:firstLine="420"/>
      </w:pPr>
    </w:p>
    <w:p w14:paraId="160FDC17" w14:textId="1018D4F8" w:rsidR="00371642" w:rsidRDefault="001B0607" w:rsidP="009650DA">
      <w:pPr>
        <w:pStyle w:val="3"/>
        <w:ind w:firstLine="420"/>
      </w:pPr>
      <w:r>
        <w:rPr>
          <w:rFonts w:hint="eastAsia"/>
        </w:rPr>
        <w:t>set</w:t>
      </w:r>
    </w:p>
    <w:p w14:paraId="105B2D08" w14:textId="237D621E" w:rsidR="00806B8A" w:rsidRDefault="00F93B0A" w:rsidP="00806B8A">
      <w:pPr>
        <w:ind w:firstLine="420"/>
      </w:pPr>
      <w:r w:rsidRPr="00F93B0A">
        <w:t xml:space="preserve">Redis </w:t>
      </w:r>
      <w:r w:rsidRPr="00F93B0A">
        <w:t>集合（</w:t>
      </w:r>
      <w:r w:rsidRPr="00F93B0A">
        <w:t>Set</w:t>
      </w:r>
      <w:r w:rsidRPr="00F93B0A">
        <w:t>类型）是一个无序的</w:t>
      </w:r>
      <w:r w:rsidRPr="00F93B0A">
        <w:t>String</w:t>
      </w:r>
      <w:r w:rsidRPr="00F93B0A">
        <w:t>类型数据的集合，类似</w:t>
      </w:r>
      <w:r w:rsidRPr="00F93B0A">
        <w:t>List</w:t>
      </w:r>
      <w:r w:rsidRPr="00F93B0A">
        <w:t>的一个列表，与</w:t>
      </w:r>
      <w:r w:rsidRPr="00F93B0A">
        <w:t>List</w:t>
      </w:r>
      <w:r w:rsidRPr="00F93B0A">
        <w:t>不同的是</w:t>
      </w:r>
      <w:r w:rsidRPr="00F93B0A">
        <w:t>Set</w:t>
      </w:r>
      <w:r w:rsidRPr="00F93B0A">
        <w:t>不能有重复的数据。实际上，</w:t>
      </w:r>
      <w:r w:rsidRPr="00F93B0A">
        <w:t>Set</w:t>
      </w:r>
      <w:r w:rsidRPr="00F93B0A">
        <w:t>的内部是用</w:t>
      </w:r>
      <w:r w:rsidRPr="00F93B0A">
        <w:t>HashMap</w:t>
      </w:r>
      <w:r w:rsidRPr="00F93B0A">
        <w:t>实现的，</w:t>
      </w:r>
      <w:r w:rsidRPr="00F93B0A">
        <w:t>Set</w:t>
      </w:r>
      <w:r w:rsidRPr="00F93B0A">
        <w:t>只用了</w:t>
      </w:r>
      <w:r w:rsidRPr="00F93B0A">
        <w:t>HashMap</w:t>
      </w:r>
      <w:r w:rsidRPr="00F93B0A">
        <w:t>的</w:t>
      </w:r>
      <w:r w:rsidRPr="00F93B0A">
        <w:t>key</w:t>
      </w:r>
      <w:r w:rsidRPr="00F93B0A">
        <w:t>列来存储对象。</w:t>
      </w:r>
    </w:p>
    <w:p w14:paraId="1C29E57A" w14:textId="0154662B" w:rsidR="006A1B1F" w:rsidRDefault="006A1B1F" w:rsidP="00806B8A">
      <w:pPr>
        <w:ind w:firstLine="420"/>
      </w:pPr>
      <w:r w:rsidRPr="006A1B1F">
        <w:rPr>
          <w:rFonts w:hint="eastAsia"/>
        </w:rPr>
        <w:t>可见创建一个</w:t>
      </w:r>
      <w:r w:rsidRPr="006A1B1F">
        <w:t>HashSet</w:t>
      </w:r>
      <w:r w:rsidRPr="006A1B1F">
        <w:t>的时候实际上创建了一个</w:t>
      </w:r>
      <w:r w:rsidRPr="006A1B1F">
        <w:t>HashMap</w:t>
      </w:r>
      <w:r w:rsidRPr="006A1B1F">
        <w:t>；</w:t>
      </w:r>
      <w:r w:rsidRPr="006A1B1F">
        <w:t>Set</w:t>
      </w:r>
      <w:r w:rsidRPr="006A1B1F">
        <w:t>中的元素，只是存放在了底层</w:t>
      </w:r>
      <w:r w:rsidRPr="006A1B1F">
        <w:t>HashMap</w:t>
      </w:r>
      <w:r w:rsidRPr="006A1B1F">
        <w:t>的</w:t>
      </w:r>
      <w:r w:rsidRPr="006A1B1F">
        <w:t>key</w:t>
      </w:r>
      <w:r w:rsidRPr="006A1B1F">
        <w:t>上，底层</w:t>
      </w:r>
      <w:r w:rsidRPr="006A1B1F">
        <w:t>HashMap</w:t>
      </w:r>
      <w:r w:rsidRPr="006A1B1F">
        <w:t>的</w:t>
      </w:r>
      <w:r w:rsidRPr="006A1B1F">
        <w:t>value</w:t>
      </w:r>
      <w:r w:rsidRPr="006A1B1F">
        <w:t>列为空，遍历</w:t>
      </w:r>
      <w:r w:rsidRPr="006A1B1F">
        <w:t>HashSet</w:t>
      </w:r>
      <w:r w:rsidRPr="006A1B1F">
        <w:t>的时候从</w:t>
      </w:r>
      <w:r w:rsidRPr="006A1B1F">
        <w:t>HashMap</w:t>
      </w:r>
      <w:r w:rsidRPr="006A1B1F">
        <w:t>中取出</w:t>
      </w:r>
      <w:r w:rsidRPr="006A1B1F">
        <w:t>keySet</w:t>
      </w:r>
      <w:r w:rsidRPr="006A1B1F">
        <w:t>来遍历。</w:t>
      </w:r>
    </w:p>
    <w:p w14:paraId="1DE02BFB" w14:textId="1FD30CDF" w:rsidR="009650DA" w:rsidRDefault="009650DA" w:rsidP="009650DA">
      <w:pPr>
        <w:ind w:firstLine="420"/>
        <w:jc w:val="center"/>
      </w:pPr>
      <w:r>
        <w:rPr>
          <w:noProof/>
        </w:rPr>
        <w:lastRenderedPageBreak/>
        <w:drawing>
          <wp:inline distT="0" distB="0" distL="0" distR="0" wp14:anchorId="066155AC" wp14:editId="3A9AAA95">
            <wp:extent cx="2880000" cy="1489683"/>
            <wp:effectExtent l="0" t="0" r="0" b="0"/>
            <wp:docPr id="277" name="图片 277" descr="wps39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ps39FB.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0000" cy="1489683"/>
                    </a:xfrm>
                    <a:prstGeom prst="rect">
                      <a:avLst/>
                    </a:prstGeom>
                    <a:noFill/>
                    <a:ln>
                      <a:noFill/>
                    </a:ln>
                  </pic:spPr>
                </pic:pic>
              </a:graphicData>
            </a:graphic>
          </wp:inline>
        </w:drawing>
      </w:r>
    </w:p>
    <w:p w14:paraId="7EA19383" w14:textId="159DEBC5" w:rsidR="003D2376" w:rsidRDefault="003D2376" w:rsidP="003D2376">
      <w:pPr>
        <w:ind w:firstLine="420"/>
      </w:pPr>
      <w:r>
        <w:rPr>
          <w:rFonts w:hint="eastAsia"/>
        </w:rPr>
        <w:t>常用命令</w:t>
      </w:r>
    </w:p>
    <w:p w14:paraId="20D1C626" w14:textId="1B120EDC" w:rsidR="003D2376" w:rsidRDefault="003D2376" w:rsidP="003D2376">
      <w:pPr>
        <w:ind w:firstLine="420"/>
      </w:pPr>
      <w:r>
        <w:rPr>
          <w:rFonts w:hint="eastAsia"/>
        </w:rPr>
        <w:t>（</w:t>
      </w:r>
      <w:r>
        <w:t>1</w:t>
      </w:r>
      <w:r>
        <w:t>）</w:t>
      </w:r>
      <w:r>
        <w:t>sadd——</w:t>
      </w:r>
      <w:r>
        <w:t>在</w:t>
      </w:r>
      <w:r>
        <w:t>key</w:t>
      </w:r>
      <w:r>
        <w:t>对应的</w:t>
      </w:r>
      <w:r>
        <w:t>set</w:t>
      </w:r>
      <w:r>
        <w:t>中添加一个元素。</w:t>
      </w:r>
    </w:p>
    <w:p w14:paraId="09FCFEF4" w14:textId="0E0CC5EF" w:rsidR="003D2376" w:rsidRDefault="003D2376" w:rsidP="003D2376">
      <w:pPr>
        <w:ind w:firstLine="420"/>
      </w:pPr>
      <w:r>
        <w:rPr>
          <w:rFonts w:hint="eastAsia"/>
        </w:rPr>
        <w:t>（</w:t>
      </w:r>
      <w:r>
        <w:t>2</w:t>
      </w:r>
      <w:r>
        <w:t>）</w:t>
      </w:r>
      <w:r>
        <w:t>smembers——</w:t>
      </w:r>
      <w:r>
        <w:t>获取</w:t>
      </w:r>
      <w:r>
        <w:t>key</w:t>
      </w:r>
      <w:r>
        <w:t>对应的</w:t>
      </w:r>
      <w:r>
        <w:t>set</w:t>
      </w:r>
      <w:r>
        <w:t>的所有元素。</w:t>
      </w:r>
    </w:p>
    <w:p w14:paraId="666A96FE" w14:textId="7D33E8CC" w:rsidR="003D2376" w:rsidRDefault="003D2376" w:rsidP="003D2376">
      <w:pPr>
        <w:ind w:firstLine="420"/>
      </w:pPr>
      <w:r>
        <w:rPr>
          <w:rFonts w:hint="eastAsia"/>
        </w:rPr>
        <w:t>（</w:t>
      </w:r>
      <w:r>
        <w:t>3</w:t>
      </w:r>
      <w:r>
        <w:t>）</w:t>
      </w:r>
      <w:r>
        <w:t>spop——</w:t>
      </w:r>
      <w:r>
        <w:t>随机返回并删除</w:t>
      </w:r>
      <w:r>
        <w:t>key</w:t>
      </w:r>
      <w:r>
        <w:t>对应的</w:t>
      </w:r>
      <w:r>
        <w:t>set</w:t>
      </w:r>
      <w:r>
        <w:t>中的一个元素</w:t>
      </w:r>
    </w:p>
    <w:p w14:paraId="4B76D8AA" w14:textId="2DA3F052" w:rsidR="00AF534F" w:rsidRDefault="00AF534F" w:rsidP="00AF534F">
      <w:pPr>
        <w:ind w:firstLine="420"/>
        <w:jc w:val="center"/>
      </w:pPr>
      <w:r>
        <w:rPr>
          <w:noProof/>
        </w:rPr>
        <w:drawing>
          <wp:inline distT="0" distB="0" distL="0" distR="0" wp14:anchorId="054742FF" wp14:editId="2CA970C0">
            <wp:extent cx="2880000" cy="2240963"/>
            <wp:effectExtent l="0" t="0" r="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0000" cy="2240963"/>
                    </a:xfrm>
                    <a:prstGeom prst="rect">
                      <a:avLst/>
                    </a:prstGeom>
                  </pic:spPr>
                </pic:pic>
              </a:graphicData>
            </a:graphic>
          </wp:inline>
        </w:drawing>
      </w:r>
    </w:p>
    <w:p w14:paraId="7988CE31" w14:textId="77777777" w:rsidR="00806B8A" w:rsidRPr="00BE3446" w:rsidRDefault="00806B8A" w:rsidP="00806B8A">
      <w:pPr>
        <w:ind w:firstLine="420"/>
      </w:pPr>
    </w:p>
    <w:p w14:paraId="71D5F3F6" w14:textId="63B492FA" w:rsidR="002B12FA" w:rsidRDefault="00B72A08" w:rsidP="009D3AC1">
      <w:pPr>
        <w:pStyle w:val="3"/>
        <w:ind w:firstLine="420"/>
      </w:pPr>
      <w:r>
        <w:t>S</w:t>
      </w:r>
      <w:r w:rsidR="009B4F81">
        <w:rPr>
          <w:rFonts w:hint="eastAsia"/>
        </w:rPr>
        <w:t>ortset</w:t>
      </w:r>
    </w:p>
    <w:p w14:paraId="56D44D34" w14:textId="22082157" w:rsidR="005065C3" w:rsidRDefault="006117D5" w:rsidP="001B0607">
      <w:pPr>
        <w:ind w:firstLine="420"/>
      </w:pPr>
      <w:r w:rsidRPr="006117D5">
        <w:t>SortSet</w:t>
      </w:r>
      <w:r w:rsidRPr="006117D5">
        <w:t>顾名思义，是一个排好序的</w:t>
      </w:r>
      <w:r w:rsidRPr="006117D5">
        <w:t>Set</w:t>
      </w:r>
      <w:r w:rsidRPr="006117D5">
        <w:t>，它在</w:t>
      </w:r>
      <w:r w:rsidRPr="006117D5">
        <w:t>Set</w:t>
      </w:r>
      <w:r w:rsidRPr="006117D5">
        <w:t>的基础上增加了一个顺序属性</w:t>
      </w:r>
      <w:r w:rsidRPr="006117D5">
        <w:t>score</w:t>
      </w:r>
      <w:r w:rsidRPr="006117D5">
        <w:t>，这个属性在添加修改元素时可以指定，每次指定后，</w:t>
      </w:r>
      <w:r w:rsidRPr="006117D5">
        <w:t>SortSet</w:t>
      </w:r>
      <w:r w:rsidRPr="006117D5">
        <w:t>会自动重新按新的值排序。</w:t>
      </w:r>
    </w:p>
    <w:p w14:paraId="2CF3BB6E" w14:textId="771B35B6" w:rsidR="007F10A1" w:rsidRDefault="008A2DB6" w:rsidP="001B0607">
      <w:pPr>
        <w:ind w:firstLine="420"/>
      </w:pPr>
      <w:r w:rsidRPr="008A2DB6">
        <w:t>sorted set</w:t>
      </w:r>
      <w:r w:rsidRPr="008A2DB6">
        <w:t>的内部使用</w:t>
      </w:r>
      <w:r w:rsidRPr="008A2DB6">
        <w:t>HashMap</w:t>
      </w:r>
      <w:r w:rsidRPr="008A2DB6">
        <w:t>和跳跃表</w:t>
      </w:r>
      <w:r w:rsidRPr="008A2DB6">
        <w:t>(SkipList)</w:t>
      </w:r>
      <w:r w:rsidRPr="008A2DB6">
        <w:t>来保证数据的存储和有序，</w:t>
      </w:r>
      <w:r w:rsidRPr="008A2DB6">
        <w:t>HashMap</w:t>
      </w:r>
      <w:r w:rsidRPr="008A2DB6">
        <w:t>里放的是成员到</w:t>
      </w:r>
      <w:r w:rsidRPr="008A2DB6">
        <w:t>score</w:t>
      </w:r>
      <w:r w:rsidRPr="008A2DB6">
        <w:t>的映射，而跳跃表里存放的是所有的成员，排序依据是</w:t>
      </w:r>
      <w:r w:rsidRPr="008A2DB6">
        <w:t>HashMap</w:t>
      </w:r>
      <w:r w:rsidRPr="008A2DB6">
        <w:t>里存的</w:t>
      </w:r>
      <w:r w:rsidRPr="008A2DB6">
        <w:t>score</w:t>
      </w:r>
      <w:r w:rsidRPr="008A2DB6">
        <w:t>。</w:t>
      </w:r>
    </w:p>
    <w:p w14:paraId="69E88B37" w14:textId="77777777" w:rsidR="00607C4D" w:rsidRDefault="00607C4D" w:rsidP="001B0607">
      <w:pPr>
        <w:ind w:firstLine="420"/>
      </w:pPr>
    </w:p>
    <w:p w14:paraId="166D3ED0" w14:textId="00BB2CC9" w:rsidR="001E3440" w:rsidRDefault="001E3440" w:rsidP="001B0607">
      <w:pPr>
        <w:ind w:firstLine="420"/>
      </w:pPr>
      <w:r>
        <w:rPr>
          <w:rFonts w:hint="eastAsia"/>
        </w:rPr>
        <w:t>常用命令</w:t>
      </w:r>
    </w:p>
    <w:p w14:paraId="74CA0267" w14:textId="1538A4EC" w:rsidR="005531B3" w:rsidRDefault="005531B3" w:rsidP="00607C4D">
      <w:pPr>
        <w:ind w:firstLine="420"/>
      </w:pPr>
      <w:r>
        <w:rPr>
          <w:rFonts w:hint="eastAsia"/>
        </w:rPr>
        <w:t>（</w:t>
      </w:r>
      <w:r>
        <w:t>1</w:t>
      </w:r>
      <w:r>
        <w:t>）</w:t>
      </w:r>
      <w:r>
        <w:t>zadd ——</w:t>
      </w:r>
      <w:r>
        <w:t>在</w:t>
      </w:r>
      <w:r>
        <w:t>key</w:t>
      </w:r>
      <w:r>
        <w:t>对应的</w:t>
      </w:r>
      <w:r>
        <w:t>zset</w:t>
      </w:r>
      <w:r>
        <w:t>中添加一个元素</w:t>
      </w:r>
    </w:p>
    <w:p w14:paraId="391BB5D8" w14:textId="67ADF324" w:rsidR="00322A07" w:rsidRDefault="00322A07" w:rsidP="00607C4D">
      <w:pPr>
        <w:ind w:firstLine="420"/>
      </w:pPr>
      <w:r>
        <w:tab/>
      </w:r>
      <w:r>
        <w:tab/>
      </w:r>
      <w:r>
        <w:rPr>
          <w:rFonts w:hint="eastAsia"/>
        </w:rPr>
        <w:t>格式</w:t>
      </w:r>
      <w:r w:rsidR="00BE72B0">
        <w:rPr>
          <w:rFonts w:hint="eastAsia"/>
        </w:rPr>
        <w:t>：</w:t>
      </w:r>
      <w:r w:rsidR="00731493">
        <w:rPr>
          <w:rFonts w:hint="eastAsia"/>
        </w:rPr>
        <w:t>zadd</w:t>
      </w:r>
      <w:r w:rsidR="00731493">
        <w:t xml:space="preserve"> </w:t>
      </w:r>
      <w:r w:rsidR="00731493">
        <w:rPr>
          <w:rFonts w:hint="eastAsia"/>
        </w:rPr>
        <w:t>key</w:t>
      </w:r>
      <w:r w:rsidR="00731493">
        <w:t xml:space="preserve"> </w:t>
      </w:r>
      <w:r w:rsidR="00731493">
        <w:rPr>
          <w:rFonts w:hint="eastAsia"/>
        </w:rPr>
        <w:t>sort</w:t>
      </w:r>
      <w:r w:rsidR="00731493">
        <w:t xml:space="preserve"> </w:t>
      </w:r>
      <w:r w:rsidR="00731493">
        <w:rPr>
          <w:rFonts w:hint="eastAsia"/>
        </w:rPr>
        <w:t>value</w:t>
      </w:r>
      <w:r w:rsidR="00731493">
        <w:t xml:space="preserve"> </w:t>
      </w:r>
      <w:r w:rsidR="00731493">
        <w:rPr>
          <w:rFonts w:hint="eastAsia"/>
        </w:rPr>
        <w:t>sort</w:t>
      </w:r>
      <w:r w:rsidR="00731493">
        <w:t xml:space="preserve"> </w:t>
      </w:r>
      <w:r w:rsidR="00731493">
        <w:rPr>
          <w:rFonts w:hint="eastAsia"/>
        </w:rPr>
        <w:t>value</w:t>
      </w:r>
      <w:r w:rsidR="00731493">
        <w:t xml:space="preserve"> </w:t>
      </w:r>
      <w:r w:rsidR="00731493">
        <w:rPr>
          <w:rFonts w:hint="eastAsia"/>
        </w:rPr>
        <w:t>sort</w:t>
      </w:r>
      <w:r w:rsidR="00731493">
        <w:t xml:space="preserve"> </w:t>
      </w:r>
      <w:r w:rsidR="00731493">
        <w:rPr>
          <w:rFonts w:hint="eastAsia"/>
        </w:rPr>
        <w:t>value</w:t>
      </w:r>
    </w:p>
    <w:p w14:paraId="022FAC9E" w14:textId="3A5678B6" w:rsidR="00F42369" w:rsidRDefault="00F42369" w:rsidP="00607C4D">
      <w:pPr>
        <w:ind w:firstLine="420"/>
      </w:pPr>
      <w:r>
        <w:tab/>
      </w:r>
      <w:r>
        <w:tab/>
      </w:r>
      <w:r>
        <w:rPr>
          <w:rFonts w:hint="eastAsia"/>
        </w:rPr>
        <w:t>例如</w:t>
      </w:r>
      <w:r w:rsidRPr="00F42369">
        <w:t>zadd zset 1 li 2 sx 3 lw</w:t>
      </w:r>
    </w:p>
    <w:p w14:paraId="42C01DB7" w14:textId="73BA8D02" w:rsidR="005531B3" w:rsidRDefault="005531B3" w:rsidP="00607C4D">
      <w:pPr>
        <w:ind w:firstLine="420"/>
      </w:pPr>
      <w:r>
        <w:rPr>
          <w:rFonts w:hint="eastAsia"/>
        </w:rPr>
        <w:t>（</w:t>
      </w:r>
      <w:r>
        <w:t>2</w:t>
      </w:r>
      <w:r>
        <w:t>）</w:t>
      </w:r>
      <w:r>
        <w:t>zrange——</w:t>
      </w:r>
      <w:r>
        <w:t>获取</w:t>
      </w:r>
      <w:r>
        <w:t>key</w:t>
      </w:r>
      <w:r>
        <w:t>对应的</w:t>
      </w:r>
      <w:r>
        <w:t>zset</w:t>
      </w:r>
      <w:r>
        <w:t>中指定范围的元素，</w:t>
      </w:r>
      <w:r>
        <w:t>-1</w:t>
      </w:r>
      <w:r>
        <w:t>表示获取所有元素</w:t>
      </w:r>
    </w:p>
    <w:p w14:paraId="56C068EE" w14:textId="41F24AF4" w:rsidR="002B6009" w:rsidRDefault="002B6009" w:rsidP="00607C4D">
      <w:pPr>
        <w:ind w:firstLine="420"/>
      </w:pPr>
      <w:r>
        <w:tab/>
      </w:r>
      <w:r>
        <w:tab/>
      </w:r>
      <w:r>
        <w:rPr>
          <w:rFonts w:hint="eastAsia"/>
        </w:rPr>
        <w:t>获取全部元素：</w:t>
      </w:r>
      <w:r w:rsidRPr="002B6009">
        <w:t>zrange myzset 0 -1</w:t>
      </w:r>
    </w:p>
    <w:p w14:paraId="073249B6" w14:textId="1A5BFC8B" w:rsidR="00090184" w:rsidRDefault="00090184" w:rsidP="00607C4D">
      <w:pPr>
        <w:ind w:firstLine="420"/>
      </w:pPr>
      <w:r>
        <w:t xml:space="preserve"> 3</w:t>
      </w:r>
      <w:r>
        <w:rPr>
          <w:rFonts w:hint="eastAsia"/>
        </w:rPr>
        <w:t>、</w:t>
      </w:r>
      <w:r w:rsidRPr="00090184">
        <w:t>zrem——</w:t>
      </w:r>
      <w:r w:rsidRPr="00090184">
        <w:t>删除</w:t>
      </w:r>
      <w:r w:rsidRPr="00090184">
        <w:t>key</w:t>
      </w:r>
      <w:r w:rsidRPr="00090184">
        <w:t>对应的</w:t>
      </w:r>
      <w:r w:rsidRPr="00090184">
        <w:t>zset</w:t>
      </w:r>
      <w:r w:rsidRPr="00090184">
        <w:t>中的一个元素</w:t>
      </w:r>
    </w:p>
    <w:p w14:paraId="55F41AB7" w14:textId="5191AEC5" w:rsidR="007E059D" w:rsidRDefault="007E059D" w:rsidP="00607C4D">
      <w:pPr>
        <w:ind w:firstLine="420"/>
      </w:pPr>
      <w:r>
        <w:tab/>
      </w:r>
      <w:r>
        <w:tab/>
      </w:r>
      <w:r>
        <w:rPr>
          <w:rFonts w:hint="eastAsia"/>
        </w:rPr>
        <w:t>例如</w:t>
      </w:r>
      <w:r w:rsidR="00BB33CE">
        <w:rPr>
          <w:rFonts w:hint="eastAsia"/>
        </w:rPr>
        <w:t>：</w:t>
      </w:r>
      <w:r w:rsidR="00BB33CE" w:rsidRPr="00BB33CE">
        <w:t xml:space="preserve">zrem myzset </w:t>
      </w:r>
      <w:r w:rsidR="004F148C">
        <w:rPr>
          <w:rFonts w:hint="eastAsia"/>
        </w:rPr>
        <w:t>li</w:t>
      </w:r>
      <w:r w:rsidR="004F148C">
        <w:t xml:space="preserve">  </w:t>
      </w:r>
      <w:r w:rsidR="004F148C">
        <w:rPr>
          <w:rFonts w:hint="eastAsia"/>
        </w:rPr>
        <w:t>删除</w:t>
      </w:r>
      <w:r w:rsidR="004F148C">
        <w:rPr>
          <w:rFonts w:hint="eastAsia"/>
        </w:rPr>
        <w:t>li</w:t>
      </w:r>
      <w:r w:rsidR="004F148C">
        <w:rPr>
          <w:rFonts w:hint="eastAsia"/>
        </w:rPr>
        <w:t>这个元素</w:t>
      </w:r>
    </w:p>
    <w:p w14:paraId="5CEAAC68" w14:textId="7A7B5899" w:rsidR="008E4C46" w:rsidRDefault="008E4C46" w:rsidP="008E4C46">
      <w:pPr>
        <w:ind w:firstLine="420"/>
        <w:jc w:val="center"/>
      </w:pPr>
      <w:r>
        <w:rPr>
          <w:noProof/>
        </w:rPr>
        <w:lastRenderedPageBreak/>
        <w:drawing>
          <wp:inline distT="0" distB="0" distL="0" distR="0" wp14:anchorId="6902D85F" wp14:editId="45B96D3A">
            <wp:extent cx="2880000" cy="2353324"/>
            <wp:effectExtent l="0" t="0" r="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0000" cy="2353324"/>
                    </a:xfrm>
                    <a:prstGeom prst="rect">
                      <a:avLst/>
                    </a:prstGeom>
                  </pic:spPr>
                </pic:pic>
              </a:graphicData>
            </a:graphic>
          </wp:inline>
        </w:drawing>
      </w:r>
    </w:p>
    <w:p w14:paraId="66907AA2" w14:textId="4D7C9386" w:rsidR="004F148C" w:rsidRPr="007E059D" w:rsidRDefault="004F148C" w:rsidP="00607C4D">
      <w:pPr>
        <w:ind w:firstLine="420"/>
      </w:pPr>
      <w:r>
        <w:tab/>
      </w:r>
      <w:r>
        <w:tab/>
      </w:r>
      <w:r>
        <w:tab/>
      </w:r>
    </w:p>
    <w:p w14:paraId="18E41175" w14:textId="1D94536F" w:rsidR="008E3E13" w:rsidRDefault="008E3E13" w:rsidP="008E3E13">
      <w:pPr>
        <w:pStyle w:val="2"/>
      </w:pPr>
      <w:r>
        <w:rPr>
          <w:rFonts w:hint="eastAsia"/>
        </w:rPr>
        <w:t xml:space="preserve">Java </w:t>
      </w:r>
      <w:r>
        <w:rPr>
          <w:rFonts w:hint="eastAsia"/>
        </w:rPr>
        <w:t>访问</w:t>
      </w:r>
      <w:r>
        <w:rPr>
          <w:rFonts w:hint="eastAsia"/>
        </w:rPr>
        <w:t>Redis</w:t>
      </w:r>
    </w:p>
    <w:p w14:paraId="5E5193B0" w14:textId="0795897D" w:rsidR="008E3E13" w:rsidRDefault="008E3E13" w:rsidP="009D3AC1">
      <w:pPr>
        <w:pStyle w:val="3"/>
        <w:ind w:firstLine="420"/>
      </w:pPr>
      <w:r>
        <w:rPr>
          <w:rFonts w:hint="eastAsia"/>
        </w:rPr>
        <w:t xml:space="preserve">Redis </w:t>
      </w:r>
      <w:r>
        <w:rPr>
          <w:rFonts w:hint="eastAsia"/>
        </w:rPr>
        <w:t>外网访问</w:t>
      </w:r>
    </w:p>
    <w:p w14:paraId="0EC84725" w14:textId="7FB462C6" w:rsidR="00FC036C" w:rsidRDefault="00FC036C" w:rsidP="00FC036C">
      <w:pPr>
        <w:ind w:firstLine="420"/>
      </w:pPr>
      <w:r>
        <w:rPr>
          <w:rFonts w:hint="eastAsia"/>
        </w:rPr>
        <w:t>1)</w:t>
      </w:r>
      <w:r>
        <w:rPr>
          <w:rFonts w:hint="eastAsia"/>
        </w:rPr>
        <w:t>修改配置文件</w:t>
      </w:r>
      <w:r w:rsidR="00E73040">
        <w:rPr>
          <w:rFonts w:hint="eastAsia"/>
        </w:rPr>
        <w:t>redis</w:t>
      </w:r>
      <w:r w:rsidR="00E73040">
        <w:t>.</w:t>
      </w:r>
      <w:r w:rsidR="00E73040">
        <w:rPr>
          <w:rFonts w:hint="eastAsia"/>
        </w:rPr>
        <w:t>conf</w:t>
      </w:r>
    </w:p>
    <w:p w14:paraId="463E5019" w14:textId="3EFC6A03" w:rsidR="003C5E71" w:rsidRDefault="003C5E71" w:rsidP="00485ACF">
      <w:pPr>
        <w:ind w:firstLine="420"/>
        <w:jc w:val="center"/>
      </w:pPr>
      <w:r>
        <w:rPr>
          <w:noProof/>
        </w:rPr>
        <w:drawing>
          <wp:inline distT="0" distB="0" distL="0" distR="0" wp14:anchorId="479E4EB6" wp14:editId="1F3E69F8">
            <wp:extent cx="5166808" cy="678239"/>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6808" cy="678239"/>
                    </a:xfrm>
                    <a:prstGeom prst="rect">
                      <a:avLst/>
                    </a:prstGeom>
                  </pic:spPr>
                </pic:pic>
              </a:graphicData>
            </a:graphic>
          </wp:inline>
        </w:drawing>
      </w:r>
    </w:p>
    <w:p w14:paraId="747BBFA4" w14:textId="1650D7D8" w:rsidR="00485ACF" w:rsidRDefault="00485ACF" w:rsidP="00485ACF">
      <w:pPr>
        <w:ind w:firstLine="420"/>
      </w:pPr>
      <w:r>
        <w:rPr>
          <w:rFonts w:hint="eastAsia"/>
        </w:rPr>
        <w:t>修改</w:t>
      </w:r>
      <w:r>
        <w:t>127.0.0.7</w:t>
      </w:r>
      <w:r>
        <w:rPr>
          <w:rFonts w:hint="eastAsia"/>
        </w:rPr>
        <w:t>为</w:t>
      </w:r>
      <w:r>
        <w:rPr>
          <w:rFonts w:hint="eastAsia"/>
        </w:rPr>
        <w:t>linux</w:t>
      </w:r>
      <w:r>
        <w:rPr>
          <w:rFonts w:hint="eastAsia"/>
        </w:rPr>
        <w:t>的访问</w:t>
      </w:r>
      <w:r>
        <w:rPr>
          <w:rFonts w:hint="eastAsia"/>
        </w:rPr>
        <w:t>ip</w:t>
      </w:r>
    </w:p>
    <w:p w14:paraId="48F976BE" w14:textId="17BCE262" w:rsidR="004B0836" w:rsidRDefault="00FD6104" w:rsidP="004B0836">
      <w:pPr>
        <w:ind w:firstLine="420"/>
      </w:pPr>
      <w:r>
        <w:rPr>
          <w:rFonts w:hint="eastAsia"/>
        </w:rPr>
        <w:t>2</w:t>
      </w:r>
      <w:r>
        <w:t>)</w:t>
      </w:r>
      <w:r>
        <w:rPr>
          <w:rFonts w:hint="eastAsia"/>
        </w:rPr>
        <w:t>修改成功之后重启服务器</w:t>
      </w:r>
      <w:r w:rsidR="004B0836">
        <w:rPr>
          <w:rFonts w:hint="eastAsia"/>
        </w:rPr>
        <w:t>，在</w:t>
      </w:r>
      <w:r w:rsidR="004B0836">
        <w:rPr>
          <w:rFonts w:hint="eastAsia"/>
        </w:rPr>
        <w:t xml:space="preserve">redis </w:t>
      </w:r>
      <w:r w:rsidR="004B0836">
        <w:rPr>
          <w:rFonts w:hint="eastAsia"/>
        </w:rPr>
        <w:t>里面没有重启的命令，我们可以通过杀死进程，然后，在启动。</w:t>
      </w:r>
    </w:p>
    <w:p w14:paraId="44457B81" w14:textId="45C9D1DF" w:rsidR="00AE218B" w:rsidRDefault="00AE218B" w:rsidP="004B0836">
      <w:pPr>
        <w:ind w:firstLine="420"/>
      </w:pPr>
      <w:r>
        <w:tab/>
      </w:r>
      <w:r>
        <w:rPr>
          <w:rFonts w:hint="eastAsia"/>
        </w:rPr>
        <w:t>查看当前的进程</w:t>
      </w:r>
      <w:r>
        <w:t>:</w:t>
      </w:r>
      <w:r w:rsidRPr="00AE218B">
        <w:t>ps -ef|grep redis</w:t>
      </w:r>
    </w:p>
    <w:p w14:paraId="6A8523FD" w14:textId="43A2997A" w:rsidR="00C32F8C" w:rsidRDefault="00C32F8C" w:rsidP="004B0836">
      <w:pPr>
        <w:ind w:firstLine="420"/>
      </w:pPr>
      <w:r>
        <w:tab/>
      </w:r>
      <w:r>
        <w:rPr>
          <w:rFonts w:hint="eastAsia"/>
        </w:rPr>
        <w:t>强制杀死进程</w:t>
      </w:r>
      <w:r w:rsidR="003E7B43">
        <w:rPr>
          <w:rFonts w:hint="eastAsia"/>
        </w:rPr>
        <w:t>：</w:t>
      </w:r>
      <w:r w:rsidR="003E7B43">
        <w:rPr>
          <w:rFonts w:hint="eastAsia"/>
        </w:rPr>
        <w:t>kill</w:t>
      </w:r>
      <w:r w:rsidR="003E7B43">
        <w:t xml:space="preserve">  </w:t>
      </w:r>
      <w:r w:rsidR="003E7B43">
        <w:rPr>
          <w:rFonts w:hint="eastAsia"/>
        </w:rPr>
        <w:t>-</w:t>
      </w:r>
      <w:r w:rsidR="003E7B43">
        <w:t xml:space="preserve">9  </w:t>
      </w:r>
      <w:r w:rsidR="003E7B43">
        <w:rPr>
          <w:rFonts w:hint="eastAsia"/>
        </w:rPr>
        <w:t>进程号</w:t>
      </w:r>
    </w:p>
    <w:p w14:paraId="4FE6B6C9" w14:textId="34B548D9" w:rsidR="00CF2E0C" w:rsidRDefault="00CF2E0C" w:rsidP="00E81EDD">
      <w:pPr>
        <w:ind w:firstLine="420"/>
        <w:jc w:val="center"/>
      </w:pPr>
      <w:r>
        <w:rPr>
          <w:noProof/>
        </w:rPr>
        <w:drawing>
          <wp:inline distT="0" distB="0" distL="0" distR="0" wp14:anchorId="66FFCC0E" wp14:editId="7E441E6E">
            <wp:extent cx="5060118" cy="602032"/>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118" cy="602032"/>
                    </a:xfrm>
                    <a:prstGeom prst="rect">
                      <a:avLst/>
                    </a:prstGeom>
                  </pic:spPr>
                </pic:pic>
              </a:graphicData>
            </a:graphic>
          </wp:inline>
        </w:drawing>
      </w:r>
    </w:p>
    <w:p w14:paraId="29B87391" w14:textId="7AA743DE" w:rsidR="00E81EDD" w:rsidRDefault="002D3344" w:rsidP="00E81EDD">
      <w:pPr>
        <w:ind w:firstLine="420"/>
      </w:pPr>
      <w:r>
        <w:rPr>
          <w:rFonts w:hint="eastAsia"/>
        </w:rPr>
        <w:t>3</w:t>
      </w:r>
      <w:r>
        <w:t>)</w:t>
      </w:r>
      <w:r>
        <w:rPr>
          <w:rFonts w:hint="eastAsia"/>
        </w:rPr>
        <w:t>再次启动</w:t>
      </w:r>
      <w:r>
        <w:rPr>
          <w:rFonts w:hint="eastAsia"/>
        </w:rPr>
        <w:t>redis-server</w:t>
      </w:r>
      <w:r>
        <w:t>(</w:t>
      </w:r>
      <w:r>
        <w:rPr>
          <w:rFonts w:hint="eastAsia"/>
        </w:rPr>
        <w:t>加载配置文件</w:t>
      </w:r>
      <w:r>
        <w:t>)</w:t>
      </w:r>
    </w:p>
    <w:p w14:paraId="22E1121F" w14:textId="32300961" w:rsidR="00F43D3D" w:rsidRDefault="00F82656" w:rsidP="00E81EDD">
      <w:pPr>
        <w:ind w:firstLine="420"/>
      </w:pPr>
      <w:r>
        <w:tab/>
      </w:r>
      <w:r>
        <w:rPr>
          <w:rFonts w:hint="eastAsia"/>
        </w:rPr>
        <w:t>命令</w:t>
      </w:r>
      <w:r>
        <w:rPr>
          <w:rFonts w:hint="eastAsia"/>
        </w:rPr>
        <w:t xml:space="preserve"> </w:t>
      </w:r>
      <w:r>
        <w:t>./</w:t>
      </w:r>
      <w:r>
        <w:rPr>
          <w:rFonts w:hint="eastAsia"/>
        </w:rPr>
        <w:t>redis-server</w:t>
      </w:r>
      <w:r>
        <w:t xml:space="preserve"> </w:t>
      </w:r>
      <w:r w:rsidR="00F43D3D" w:rsidRPr="00F43D3D">
        <w:t xml:space="preserve">redis.conf </w:t>
      </w:r>
    </w:p>
    <w:p w14:paraId="77E4A3BA" w14:textId="196A2071" w:rsidR="00DB0A25" w:rsidRDefault="00DB0A25" w:rsidP="00E81EDD">
      <w:pPr>
        <w:ind w:firstLine="420"/>
      </w:pPr>
    </w:p>
    <w:p w14:paraId="176B4AEC" w14:textId="3CAFA86A" w:rsidR="00DB0A25" w:rsidRDefault="00C82D04" w:rsidP="00E81EDD">
      <w:pPr>
        <w:ind w:firstLine="420"/>
      </w:pPr>
      <w:r>
        <w:rPr>
          <w:rFonts w:hint="eastAsia"/>
        </w:rPr>
        <w:t>4</w:t>
      </w:r>
      <w:r>
        <w:rPr>
          <w:rFonts w:hint="eastAsia"/>
        </w:rPr>
        <w:t>）</w:t>
      </w:r>
      <w:r w:rsidR="00DB0A25">
        <w:rPr>
          <w:rFonts w:hint="eastAsia"/>
        </w:rPr>
        <w:t>也可以使用</w:t>
      </w:r>
      <w:r w:rsidR="00DB0A25">
        <w:rPr>
          <w:rFonts w:hint="eastAsia"/>
        </w:rPr>
        <w:t>redis-cli</w:t>
      </w:r>
      <w:r w:rsidR="00167063">
        <w:rPr>
          <w:rFonts w:hint="eastAsia"/>
        </w:rPr>
        <w:t>直接连接</w:t>
      </w:r>
    </w:p>
    <w:p w14:paraId="3D9DAB3C" w14:textId="33540F98" w:rsidR="002F6E38" w:rsidRDefault="002F6E38" w:rsidP="00E81EDD">
      <w:pPr>
        <w:ind w:firstLine="420"/>
      </w:pPr>
      <w:r>
        <w:tab/>
      </w:r>
      <w:r>
        <w:rPr>
          <w:rFonts w:hint="eastAsia"/>
        </w:rPr>
        <w:t>.</w:t>
      </w:r>
      <w:r>
        <w:t>/redis-cli -h</w:t>
      </w:r>
      <w:r w:rsidR="002D613C">
        <w:t xml:space="preserve"> </w:t>
      </w:r>
      <w:r>
        <w:t>192.168.10.136 -p</w:t>
      </w:r>
      <w:r w:rsidR="002D613C">
        <w:t xml:space="preserve"> </w:t>
      </w:r>
      <w:r>
        <w:t>6379</w:t>
      </w:r>
    </w:p>
    <w:p w14:paraId="575BC22C" w14:textId="5A129A10" w:rsidR="00F43D3D" w:rsidRDefault="00751B15" w:rsidP="00751B15">
      <w:pPr>
        <w:pStyle w:val="2"/>
      </w:pPr>
      <w:r>
        <w:rPr>
          <w:rFonts w:hint="eastAsia"/>
        </w:rPr>
        <w:lastRenderedPageBreak/>
        <w:t xml:space="preserve">java </w:t>
      </w:r>
      <w:r>
        <w:rPr>
          <w:rFonts w:hint="eastAsia"/>
        </w:rPr>
        <w:t>连接</w:t>
      </w:r>
      <w:r>
        <w:rPr>
          <w:rFonts w:hint="eastAsia"/>
        </w:rPr>
        <w:t>redis</w:t>
      </w:r>
    </w:p>
    <w:p w14:paraId="527A2148" w14:textId="37315436" w:rsidR="00156064" w:rsidRPr="00156064" w:rsidRDefault="00751B15" w:rsidP="009D3AC1">
      <w:pPr>
        <w:pStyle w:val="3"/>
        <w:ind w:firstLine="420"/>
      </w:pPr>
      <w:r>
        <w:rPr>
          <w:rFonts w:hint="eastAsia"/>
        </w:rPr>
        <w:t>使用工具</w:t>
      </w:r>
      <w:r w:rsidR="00B045CD">
        <w:rPr>
          <w:rFonts w:hint="eastAsia"/>
        </w:rPr>
        <w:t>:</w:t>
      </w:r>
      <w:r w:rsidR="00B045CD">
        <w:t>jedis</w:t>
      </w:r>
      <w:r w:rsidR="00156064">
        <w:br/>
      </w:r>
      <w:r w:rsidR="00156064">
        <w:tab/>
        <w:t>maven</w:t>
      </w:r>
      <w:r w:rsidR="00156064">
        <w:rPr>
          <w:rFonts w:hint="eastAsia"/>
        </w:rPr>
        <w:t>依赖</w:t>
      </w:r>
    </w:p>
    <w:tbl>
      <w:tblPr>
        <w:tblStyle w:val="ab"/>
        <w:tblW w:w="0" w:type="auto"/>
        <w:tblLook w:val="04A0" w:firstRow="1" w:lastRow="0" w:firstColumn="1" w:lastColumn="0" w:noHBand="0" w:noVBand="1"/>
      </w:tblPr>
      <w:tblGrid>
        <w:gridCol w:w="8296"/>
      </w:tblGrid>
      <w:tr w:rsidR="00893FF7" w14:paraId="1A734FD8" w14:textId="77777777" w:rsidTr="00893FF7">
        <w:tc>
          <w:tcPr>
            <w:tcW w:w="8296" w:type="dxa"/>
          </w:tcPr>
          <w:p w14:paraId="4DB1E1D6" w14:textId="367FBDC1" w:rsidR="00893FF7" w:rsidRDefault="002E041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 xml:space="preserve">    </w:t>
            </w:r>
            <w:r w:rsidR="00893FF7">
              <w:rPr>
                <w:rFonts w:ascii="Consolas" w:eastAsiaTheme="minorEastAsia" w:hAnsi="Consolas" w:cs="Consolas"/>
                <w:bCs w:val="0"/>
                <w:color w:val="008080"/>
                <w:sz w:val="20"/>
                <w:szCs w:val="20"/>
              </w:rPr>
              <w:t>&lt;</w:t>
            </w:r>
            <w:r w:rsidR="00893FF7">
              <w:rPr>
                <w:rFonts w:ascii="Consolas" w:eastAsiaTheme="minorEastAsia" w:hAnsi="Consolas" w:cs="Consolas"/>
                <w:bCs w:val="0"/>
                <w:color w:val="3F7F7F"/>
                <w:sz w:val="20"/>
                <w:szCs w:val="20"/>
              </w:rPr>
              <w:t>properties</w:t>
            </w:r>
            <w:r w:rsidR="00893FF7">
              <w:rPr>
                <w:rFonts w:ascii="Consolas" w:eastAsiaTheme="minorEastAsia" w:hAnsi="Consolas" w:cs="Consolas"/>
                <w:bCs w:val="0"/>
                <w:color w:val="008080"/>
                <w:sz w:val="20"/>
                <w:szCs w:val="20"/>
              </w:rPr>
              <w:t>&gt;</w:t>
            </w:r>
          </w:p>
          <w:p w14:paraId="3C319D1E"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redis.version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2.9.0</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redis.version</w:t>
            </w:r>
            <w:r>
              <w:rPr>
                <w:rFonts w:ascii="Consolas" w:eastAsiaTheme="minorEastAsia" w:hAnsi="Consolas" w:cs="Consolas"/>
                <w:bCs w:val="0"/>
                <w:color w:val="008080"/>
                <w:sz w:val="20"/>
                <w:szCs w:val="20"/>
              </w:rPr>
              <w:t>&gt;</w:t>
            </w:r>
          </w:p>
          <w:p w14:paraId="56656196"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0A5DA198"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450CFF7D"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1EB22BE3"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redis.clients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344A7643"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jedis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27A7B72B"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${redis.version}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682AA364" w14:textId="77777777" w:rsidR="00893FF7" w:rsidRDefault="00893FF7" w:rsidP="00893FF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734E35D0" w14:textId="46CB2B10" w:rsidR="00893FF7" w:rsidRDefault="00893FF7" w:rsidP="00893FF7">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46300737" w14:textId="0942FE40" w:rsidR="000530F6" w:rsidRDefault="00FC542F" w:rsidP="00FC542F">
      <w:pPr>
        <w:ind w:firstLineChars="0" w:firstLine="0"/>
      </w:pPr>
      <w:r>
        <w:tab/>
      </w:r>
      <w:r w:rsidR="00977A4D">
        <w:rPr>
          <w:rFonts w:hint="eastAsia"/>
        </w:rPr>
        <w:t>测试代码</w:t>
      </w:r>
    </w:p>
    <w:tbl>
      <w:tblPr>
        <w:tblStyle w:val="ab"/>
        <w:tblW w:w="0" w:type="auto"/>
        <w:tblLook w:val="04A0" w:firstRow="1" w:lastRow="0" w:firstColumn="1" w:lastColumn="0" w:noHBand="0" w:noVBand="1"/>
      </w:tblPr>
      <w:tblGrid>
        <w:gridCol w:w="8296"/>
      </w:tblGrid>
      <w:tr w:rsidR="004148AE" w:rsidRPr="004148AE" w14:paraId="777D70D1" w14:textId="77777777" w:rsidTr="004148AE">
        <w:tc>
          <w:tcPr>
            <w:tcW w:w="8296" w:type="dxa"/>
          </w:tcPr>
          <w:p w14:paraId="505C9ED3" w14:textId="6E64F096" w:rsidR="004148AE" w:rsidRPr="007A4774" w:rsidRDefault="004148AE" w:rsidP="004148AE">
            <w:pPr>
              <w:ind w:firstLine="400"/>
              <w:jc w:val="left"/>
              <w:rPr>
                <w:rFonts w:ascii="Consolas" w:eastAsiaTheme="minorEastAsia" w:hAnsi="Consolas"/>
                <w:sz w:val="20"/>
                <w:szCs w:val="16"/>
              </w:rPr>
            </w:pPr>
            <w:r w:rsidRPr="004148AE">
              <w:rPr>
                <w:rFonts w:ascii="Consolas" w:eastAsia="Consolas" w:hAnsi="Consolas" w:hint="eastAsia"/>
                <w:b/>
                <w:color w:val="7F0055"/>
                <w:sz w:val="20"/>
                <w:szCs w:val="16"/>
              </w:rPr>
              <w:t>public</w:t>
            </w:r>
            <w:r w:rsidRPr="004148AE">
              <w:rPr>
                <w:rFonts w:ascii="Consolas" w:eastAsia="Consolas" w:hAnsi="Consolas" w:hint="eastAsia"/>
                <w:color w:val="000000"/>
                <w:sz w:val="20"/>
                <w:szCs w:val="16"/>
              </w:rPr>
              <w:t xml:space="preserve"> </w:t>
            </w:r>
            <w:r w:rsidRPr="004148AE">
              <w:rPr>
                <w:rFonts w:ascii="Consolas" w:eastAsia="Consolas" w:hAnsi="Consolas" w:hint="eastAsia"/>
                <w:b/>
                <w:color w:val="7F0055"/>
                <w:sz w:val="20"/>
                <w:szCs w:val="16"/>
              </w:rPr>
              <w:t>class</w:t>
            </w:r>
            <w:r w:rsidRPr="004148AE">
              <w:rPr>
                <w:rFonts w:ascii="Consolas" w:eastAsia="Consolas" w:hAnsi="Consolas" w:hint="eastAsia"/>
                <w:color w:val="000000"/>
                <w:sz w:val="20"/>
                <w:szCs w:val="16"/>
              </w:rPr>
              <w:t xml:space="preserve"> App {</w:t>
            </w:r>
          </w:p>
          <w:p w14:paraId="0C45E0E4"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b/>
                <w:color w:val="7F0055"/>
                <w:sz w:val="20"/>
                <w:szCs w:val="16"/>
              </w:rPr>
              <w:t>public</w:t>
            </w:r>
            <w:r w:rsidRPr="004148AE">
              <w:rPr>
                <w:rFonts w:ascii="Consolas" w:eastAsia="Consolas" w:hAnsi="Consolas" w:hint="eastAsia"/>
                <w:color w:val="000000"/>
                <w:sz w:val="20"/>
                <w:szCs w:val="16"/>
              </w:rPr>
              <w:t xml:space="preserve"> </w:t>
            </w:r>
            <w:r w:rsidRPr="004148AE">
              <w:rPr>
                <w:rFonts w:ascii="Consolas" w:eastAsia="Consolas" w:hAnsi="Consolas" w:hint="eastAsia"/>
                <w:b/>
                <w:color w:val="7F0055"/>
                <w:sz w:val="20"/>
                <w:szCs w:val="16"/>
              </w:rPr>
              <w:t>static</w:t>
            </w:r>
            <w:r w:rsidRPr="004148AE">
              <w:rPr>
                <w:rFonts w:ascii="Consolas" w:eastAsia="Consolas" w:hAnsi="Consolas" w:hint="eastAsia"/>
                <w:color w:val="000000"/>
                <w:sz w:val="20"/>
                <w:szCs w:val="16"/>
              </w:rPr>
              <w:t xml:space="preserve"> </w:t>
            </w:r>
            <w:r w:rsidRPr="004148AE">
              <w:rPr>
                <w:rFonts w:ascii="Consolas" w:eastAsia="Consolas" w:hAnsi="Consolas" w:hint="eastAsia"/>
                <w:b/>
                <w:color w:val="7F0055"/>
                <w:sz w:val="20"/>
                <w:szCs w:val="16"/>
              </w:rPr>
              <w:t>void</w:t>
            </w:r>
            <w:r w:rsidRPr="004148AE">
              <w:rPr>
                <w:rFonts w:ascii="Consolas" w:eastAsia="Consolas" w:hAnsi="Consolas" w:hint="eastAsia"/>
                <w:color w:val="000000"/>
                <w:sz w:val="20"/>
                <w:szCs w:val="16"/>
              </w:rPr>
              <w:t xml:space="preserve"> main(String[] </w:t>
            </w:r>
            <w:r w:rsidRPr="004148AE">
              <w:rPr>
                <w:rFonts w:ascii="Consolas" w:eastAsia="Consolas" w:hAnsi="Consolas" w:hint="eastAsia"/>
                <w:color w:val="6A3E3E"/>
                <w:sz w:val="20"/>
                <w:szCs w:val="16"/>
              </w:rPr>
              <w:t>args</w:t>
            </w:r>
            <w:r w:rsidRPr="004148AE">
              <w:rPr>
                <w:rFonts w:ascii="Consolas" w:eastAsia="Consolas" w:hAnsi="Consolas" w:hint="eastAsia"/>
                <w:color w:val="000000"/>
                <w:sz w:val="20"/>
                <w:szCs w:val="16"/>
              </w:rPr>
              <w:t>) {</w:t>
            </w:r>
          </w:p>
          <w:p w14:paraId="6FD1554E"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3F7F5F"/>
                <w:sz w:val="20"/>
                <w:szCs w:val="16"/>
              </w:rPr>
              <w:t>// 新建一个</w:t>
            </w:r>
            <w:r w:rsidRPr="004148AE">
              <w:rPr>
                <w:rFonts w:ascii="Consolas" w:eastAsia="Consolas" w:hAnsi="Consolas" w:hint="eastAsia"/>
                <w:color w:val="3F7F5F"/>
                <w:sz w:val="20"/>
                <w:szCs w:val="16"/>
                <w:u w:val="single"/>
              </w:rPr>
              <w:t>jedis</w:t>
            </w:r>
            <w:r w:rsidRPr="004148AE">
              <w:rPr>
                <w:rFonts w:ascii="Consolas" w:eastAsia="Consolas" w:hAnsi="Consolas" w:hint="eastAsia"/>
                <w:color w:val="3F7F5F"/>
                <w:sz w:val="20"/>
                <w:szCs w:val="16"/>
              </w:rPr>
              <w:t>的客户端</w:t>
            </w:r>
          </w:p>
          <w:p w14:paraId="4CC2804E" w14:textId="079FE46A"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 xml:space="preserve">String </w:t>
            </w:r>
            <w:r w:rsidRPr="004148AE">
              <w:rPr>
                <w:rFonts w:ascii="Consolas" w:eastAsia="Consolas" w:hAnsi="Consolas" w:hint="eastAsia"/>
                <w:color w:val="6A3E3E"/>
                <w:sz w:val="20"/>
                <w:szCs w:val="16"/>
              </w:rPr>
              <w:t>host</w:t>
            </w:r>
            <w:r w:rsidRPr="004148AE">
              <w:rPr>
                <w:rFonts w:ascii="Consolas" w:eastAsia="Consolas" w:hAnsi="Consolas" w:hint="eastAsia"/>
                <w:color w:val="000000"/>
                <w:sz w:val="20"/>
                <w:szCs w:val="16"/>
              </w:rPr>
              <w:t xml:space="preserve"> = </w:t>
            </w:r>
            <w:r w:rsidRPr="004148AE">
              <w:rPr>
                <w:rFonts w:ascii="Consolas" w:eastAsia="Consolas" w:hAnsi="Consolas" w:hint="eastAsia"/>
                <w:color w:val="2A00FF"/>
                <w:sz w:val="20"/>
                <w:szCs w:val="16"/>
              </w:rPr>
              <w:t>"</w:t>
            </w:r>
            <w:r w:rsidR="00EC5295">
              <w:rPr>
                <w:rFonts w:ascii="Consolas" w:eastAsia="Consolas" w:hAnsi="Consolas" w:hint="eastAsia"/>
                <w:color w:val="2A00FF"/>
                <w:sz w:val="20"/>
                <w:szCs w:val="16"/>
              </w:rPr>
              <w:t>192.168.10.136</w:t>
            </w:r>
            <w:r w:rsidRPr="004148AE">
              <w:rPr>
                <w:rFonts w:ascii="Consolas" w:eastAsia="Consolas" w:hAnsi="Consolas" w:hint="eastAsia"/>
                <w:color w:val="2A00FF"/>
                <w:sz w:val="20"/>
                <w:szCs w:val="16"/>
              </w:rPr>
              <w:t>"</w:t>
            </w:r>
            <w:r w:rsidRPr="004148AE">
              <w:rPr>
                <w:rFonts w:ascii="Consolas" w:eastAsia="Consolas" w:hAnsi="Consolas" w:hint="eastAsia"/>
                <w:color w:val="000000"/>
                <w:sz w:val="20"/>
                <w:szCs w:val="16"/>
              </w:rPr>
              <w:t>;</w:t>
            </w:r>
          </w:p>
          <w:p w14:paraId="5CC10AA0"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 xml:space="preserve">Jedis </w:t>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 xml:space="preserve"> = </w:t>
            </w:r>
            <w:r w:rsidRPr="004148AE">
              <w:rPr>
                <w:rFonts w:ascii="Consolas" w:eastAsia="Consolas" w:hAnsi="Consolas" w:hint="eastAsia"/>
                <w:b/>
                <w:color w:val="7F0055"/>
                <w:sz w:val="20"/>
                <w:szCs w:val="16"/>
              </w:rPr>
              <w:t>null</w:t>
            </w:r>
            <w:r w:rsidRPr="004148AE">
              <w:rPr>
                <w:rFonts w:ascii="Consolas" w:eastAsia="Consolas" w:hAnsi="Consolas" w:hint="eastAsia"/>
                <w:color w:val="000000"/>
                <w:sz w:val="20"/>
                <w:szCs w:val="16"/>
              </w:rPr>
              <w:t xml:space="preserve"> ;</w:t>
            </w:r>
          </w:p>
          <w:p w14:paraId="74C1713E"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b/>
                <w:color w:val="7F0055"/>
                <w:sz w:val="20"/>
                <w:szCs w:val="16"/>
              </w:rPr>
              <w:t>try</w:t>
            </w:r>
            <w:r w:rsidRPr="004148AE">
              <w:rPr>
                <w:rFonts w:ascii="Consolas" w:eastAsia="Consolas" w:hAnsi="Consolas" w:hint="eastAsia"/>
                <w:color w:val="000000"/>
                <w:sz w:val="20"/>
                <w:szCs w:val="16"/>
              </w:rPr>
              <w:t xml:space="preserve"> {</w:t>
            </w:r>
          </w:p>
          <w:p w14:paraId="3C223E8D"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 xml:space="preserve"> = </w:t>
            </w:r>
            <w:r w:rsidRPr="004148AE">
              <w:rPr>
                <w:rFonts w:ascii="Consolas" w:eastAsia="Consolas" w:hAnsi="Consolas" w:hint="eastAsia"/>
                <w:b/>
                <w:color w:val="7F0055"/>
                <w:sz w:val="20"/>
                <w:szCs w:val="16"/>
              </w:rPr>
              <w:t>new</w:t>
            </w:r>
            <w:r w:rsidRPr="004148AE">
              <w:rPr>
                <w:rFonts w:ascii="Consolas" w:eastAsia="Consolas" w:hAnsi="Consolas" w:hint="eastAsia"/>
                <w:color w:val="000000"/>
                <w:sz w:val="20"/>
                <w:szCs w:val="16"/>
              </w:rPr>
              <w:t xml:space="preserve"> Jedis(</w:t>
            </w:r>
            <w:r w:rsidRPr="004148AE">
              <w:rPr>
                <w:rFonts w:ascii="Consolas" w:eastAsia="Consolas" w:hAnsi="Consolas" w:hint="eastAsia"/>
                <w:color w:val="6A3E3E"/>
                <w:sz w:val="20"/>
                <w:szCs w:val="16"/>
              </w:rPr>
              <w:t>host</w:t>
            </w:r>
            <w:r w:rsidRPr="004148AE">
              <w:rPr>
                <w:rFonts w:ascii="Consolas" w:eastAsia="Consolas" w:hAnsi="Consolas" w:hint="eastAsia"/>
                <w:color w:val="000000"/>
                <w:sz w:val="20"/>
                <w:szCs w:val="16"/>
              </w:rPr>
              <w:t>);</w:t>
            </w:r>
          </w:p>
          <w:p w14:paraId="08C677C6"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3F7F5F"/>
                <w:sz w:val="20"/>
                <w:szCs w:val="16"/>
              </w:rPr>
              <w:t>//</w:t>
            </w:r>
            <w:r w:rsidRPr="004148AE">
              <w:rPr>
                <w:rFonts w:ascii="Consolas" w:eastAsia="Consolas" w:hAnsi="Consolas" w:hint="eastAsia"/>
                <w:color w:val="3F7F5F"/>
                <w:sz w:val="20"/>
                <w:szCs w:val="16"/>
              </w:rPr>
              <w:tab/>
            </w:r>
            <w:r w:rsidRPr="004148AE">
              <w:rPr>
                <w:rFonts w:ascii="Consolas" w:eastAsia="Consolas" w:hAnsi="Consolas" w:hint="eastAsia"/>
                <w:color w:val="3F7F5F"/>
                <w:sz w:val="20"/>
                <w:szCs w:val="16"/>
              </w:rPr>
              <w:tab/>
            </w:r>
            <w:r w:rsidRPr="004148AE">
              <w:rPr>
                <w:rFonts w:ascii="Consolas" w:eastAsia="Consolas" w:hAnsi="Consolas" w:hint="eastAsia"/>
                <w:color w:val="3F7F5F"/>
                <w:sz w:val="20"/>
                <w:szCs w:val="16"/>
              </w:rPr>
              <w:tab/>
              <w:t>jedis.set("java", "java");</w:t>
            </w:r>
          </w:p>
          <w:p w14:paraId="40EDA485"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 xml:space="preserve">String </w:t>
            </w:r>
            <w:r w:rsidRPr="004148AE">
              <w:rPr>
                <w:rFonts w:ascii="Consolas" w:eastAsia="Consolas" w:hAnsi="Consolas" w:hint="eastAsia"/>
                <w:color w:val="6A3E3E"/>
                <w:sz w:val="20"/>
                <w:szCs w:val="16"/>
              </w:rPr>
              <w:t>value</w:t>
            </w:r>
            <w:r w:rsidRPr="004148AE">
              <w:rPr>
                <w:rFonts w:ascii="Consolas" w:eastAsia="Consolas" w:hAnsi="Consolas" w:hint="eastAsia"/>
                <w:color w:val="000000"/>
                <w:sz w:val="20"/>
                <w:szCs w:val="16"/>
              </w:rPr>
              <w:t xml:space="preserve"> = </w:t>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.get(</w:t>
            </w:r>
            <w:r w:rsidRPr="004148AE">
              <w:rPr>
                <w:rFonts w:ascii="Consolas" w:eastAsia="Consolas" w:hAnsi="Consolas" w:hint="eastAsia"/>
                <w:color w:val="2A00FF"/>
                <w:sz w:val="20"/>
                <w:szCs w:val="16"/>
              </w:rPr>
              <w:t>"java"</w:t>
            </w:r>
            <w:r w:rsidRPr="004148AE">
              <w:rPr>
                <w:rFonts w:ascii="Consolas" w:eastAsia="Consolas" w:hAnsi="Consolas" w:hint="eastAsia"/>
                <w:color w:val="000000"/>
                <w:sz w:val="20"/>
                <w:szCs w:val="16"/>
              </w:rPr>
              <w:t>);</w:t>
            </w:r>
          </w:p>
          <w:p w14:paraId="77CD67FE"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3F7F5F"/>
                <w:sz w:val="20"/>
                <w:szCs w:val="16"/>
              </w:rPr>
              <w:t>//</w:t>
            </w:r>
            <w:r w:rsidRPr="004148AE">
              <w:rPr>
                <w:rFonts w:ascii="Consolas" w:eastAsia="Consolas" w:hAnsi="Consolas" w:hint="eastAsia"/>
                <w:color w:val="3F7F5F"/>
                <w:sz w:val="20"/>
                <w:szCs w:val="16"/>
              </w:rPr>
              <w:tab/>
            </w:r>
            <w:r w:rsidRPr="004148AE">
              <w:rPr>
                <w:rFonts w:ascii="Consolas" w:eastAsia="Consolas" w:hAnsi="Consolas" w:hint="eastAsia"/>
                <w:color w:val="3F7F5F"/>
                <w:sz w:val="20"/>
                <w:szCs w:val="16"/>
              </w:rPr>
              <w:tab/>
            </w:r>
            <w:r w:rsidRPr="004148AE">
              <w:rPr>
                <w:rFonts w:ascii="Consolas" w:eastAsia="Consolas" w:hAnsi="Consolas" w:hint="eastAsia"/>
                <w:color w:val="3F7F5F"/>
                <w:sz w:val="20"/>
                <w:szCs w:val="16"/>
              </w:rPr>
              <w:tab/>
              <w:t xml:space="preserve">System.out.println("set </w:t>
            </w:r>
            <w:r w:rsidRPr="004148AE">
              <w:rPr>
                <w:rFonts w:ascii="Consolas" w:eastAsia="Consolas" w:hAnsi="Consolas" w:hint="eastAsia"/>
                <w:color w:val="3F7F5F"/>
                <w:sz w:val="20"/>
                <w:szCs w:val="16"/>
                <w:u w:val="single"/>
              </w:rPr>
              <w:t>ok</w:t>
            </w:r>
            <w:r w:rsidRPr="004148AE">
              <w:rPr>
                <w:rFonts w:ascii="Consolas" w:eastAsia="Consolas" w:hAnsi="Consolas" w:hint="eastAsia"/>
                <w:color w:val="3F7F5F"/>
                <w:sz w:val="20"/>
                <w:szCs w:val="16"/>
              </w:rPr>
              <w:t>");</w:t>
            </w:r>
          </w:p>
          <w:p w14:paraId="1E1B67C6"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shd w:val="clear" w:color="auto" w:fill="D4D4D4"/>
              </w:rPr>
              <w:t>System</w:t>
            </w:r>
            <w:r w:rsidRPr="004148AE">
              <w:rPr>
                <w:rFonts w:ascii="Consolas" w:eastAsia="Consolas" w:hAnsi="Consolas" w:hint="eastAsia"/>
                <w:color w:val="000000"/>
                <w:sz w:val="20"/>
                <w:szCs w:val="16"/>
              </w:rPr>
              <w:t>.</w:t>
            </w:r>
            <w:r w:rsidRPr="004148AE">
              <w:rPr>
                <w:rFonts w:ascii="Consolas" w:eastAsia="Consolas" w:hAnsi="Consolas" w:hint="eastAsia"/>
                <w:b/>
                <w:i/>
                <w:color w:val="0000C0"/>
                <w:sz w:val="20"/>
                <w:szCs w:val="16"/>
              </w:rPr>
              <w:t>out</w:t>
            </w:r>
            <w:r w:rsidRPr="004148AE">
              <w:rPr>
                <w:rFonts w:ascii="Consolas" w:eastAsia="Consolas" w:hAnsi="Consolas" w:hint="eastAsia"/>
                <w:color w:val="000000"/>
                <w:sz w:val="20"/>
                <w:szCs w:val="16"/>
              </w:rPr>
              <w:t>.println(</w:t>
            </w:r>
            <w:r w:rsidRPr="004148AE">
              <w:rPr>
                <w:rFonts w:ascii="Consolas" w:eastAsia="Consolas" w:hAnsi="Consolas" w:hint="eastAsia"/>
                <w:color w:val="2A00FF"/>
                <w:sz w:val="20"/>
                <w:szCs w:val="16"/>
              </w:rPr>
              <w:t>"value:"</w:t>
            </w:r>
            <w:r w:rsidRPr="004148AE">
              <w:rPr>
                <w:rFonts w:ascii="Consolas" w:eastAsia="Consolas" w:hAnsi="Consolas" w:hint="eastAsia"/>
                <w:color w:val="000000"/>
                <w:sz w:val="20"/>
                <w:szCs w:val="16"/>
              </w:rPr>
              <w:t>+</w:t>
            </w:r>
            <w:r w:rsidRPr="004148AE">
              <w:rPr>
                <w:rFonts w:ascii="Consolas" w:eastAsia="Consolas" w:hAnsi="Consolas" w:hint="eastAsia"/>
                <w:color w:val="6A3E3E"/>
                <w:sz w:val="20"/>
                <w:szCs w:val="16"/>
              </w:rPr>
              <w:t>value</w:t>
            </w:r>
            <w:r w:rsidRPr="004148AE">
              <w:rPr>
                <w:rFonts w:ascii="Consolas" w:eastAsia="Consolas" w:hAnsi="Consolas" w:hint="eastAsia"/>
                <w:color w:val="000000"/>
                <w:sz w:val="20"/>
                <w:szCs w:val="16"/>
              </w:rPr>
              <w:t>);</w:t>
            </w:r>
          </w:p>
          <w:p w14:paraId="1C68CB02"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r w:rsidRPr="004148AE">
              <w:rPr>
                <w:rFonts w:ascii="Consolas" w:eastAsia="Consolas" w:hAnsi="Consolas" w:hint="eastAsia"/>
                <w:b/>
                <w:color w:val="7F0055"/>
                <w:sz w:val="20"/>
                <w:szCs w:val="16"/>
              </w:rPr>
              <w:t>catch</w:t>
            </w:r>
            <w:r w:rsidRPr="004148AE">
              <w:rPr>
                <w:rFonts w:ascii="Consolas" w:eastAsia="Consolas" w:hAnsi="Consolas" w:hint="eastAsia"/>
                <w:color w:val="000000"/>
                <w:sz w:val="20"/>
                <w:szCs w:val="16"/>
              </w:rPr>
              <w:t xml:space="preserve"> (Exception </w:t>
            </w:r>
            <w:r w:rsidRPr="004148AE">
              <w:rPr>
                <w:rFonts w:ascii="Consolas" w:eastAsia="Consolas" w:hAnsi="Consolas" w:hint="eastAsia"/>
                <w:color w:val="6A3E3E"/>
                <w:sz w:val="20"/>
                <w:szCs w:val="16"/>
              </w:rPr>
              <w:t>e</w:t>
            </w:r>
            <w:r w:rsidRPr="004148AE">
              <w:rPr>
                <w:rFonts w:ascii="Consolas" w:eastAsia="Consolas" w:hAnsi="Consolas" w:hint="eastAsia"/>
                <w:color w:val="000000"/>
                <w:sz w:val="20"/>
                <w:szCs w:val="16"/>
              </w:rPr>
              <w:t>) {</w:t>
            </w:r>
          </w:p>
          <w:p w14:paraId="7B40C86A"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6A3E3E"/>
                <w:sz w:val="20"/>
                <w:szCs w:val="16"/>
              </w:rPr>
              <w:t>e</w:t>
            </w:r>
            <w:r w:rsidRPr="004148AE">
              <w:rPr>
                <w:rFonts w:ascii="Consolas" w:eastAsia="Consolas" w:hAnsi="Consolas" w:hint="eastAsia"/>
                <w:color w:val="000000"/>
                <w:sz w:val="20"/>
                <w:szCs w:val="16"/>
              </w:rPr>
              <w:t>.printStackTrace();</w:t>
            </w:r>
          </w:p>
          <w:p w14:paraId="7F558FA7"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r w:rsidRPr="004148AE">
              <w:rPr>
                <w:rFonts w:ascii="Consolas" w:eastAsia="Consolas" w:hAnsi="Consolas" w:hint="eastAsia"/>
                <w:b/>
                <w:color w:val="7F0055"/>
                <w:sz w:val="20"/>
                <w:szCs w:val="16"/>
              </w:rPr>
              <w:t>finally</w:t>
            </w:r>
            <w:r w:rsidRPr="004148AE">
              <w:rPr>
                <w:rFonts w:ascii="Consolas" w:eastAsia="Consolas" w:hAnsi="Consolas" w:hint="eastAsia"/>
                <w:color w:val="000000"/>
                <w:sz w:val="20"/>
                <w:szCs w:val="16"/>
              </w:rPr>
              <w:t xml:space="preserve"> {</w:t>
            </w:r>
          </w:p>
          <w:p w14:paraId="1074F155"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3F7F5F"/>
                <w:sz w:val="20"/>
                <w:szCs w:val="16"/>
              </w:rPr>
              <w:t>// 关闭资源的操作</w:t>
            </w:r>
          </w:p>
          <w:p w14:paraId="715B0080"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b/>
                <w:color w:val="7F0055"/>
                <w:sz w:val="20"/>
                <w:szCs w:val="16"/>
              </w:rPr>
              <w:t>if</w:t>
            </w:r>
            <w:r w:rsidRPr="004148AE">
              <w:rPr>
                <w:rFonts w:ascii="Consolas" w:eastAsia="Consolas" w:hAnsi="Consolas" w:hint="eastAsia"/>
                <w:color w:val="000000"/>
                <w:sz w:val="20"/>
                <w:szCs w:val="16"/>
              </w:rPr>
              <w:t>(</w:t>
            </w:r>
            <w:r w:rsidRPr="004148AE">
              <w:rPr>
                <w:rFonts w:ascii="Consolas" w:eastAsia="Consolas" w:hAnsi="Consolas" w:hint="eastAsia"/>
                <w:b/>
                <w:color w:val="7F0055"/>
                <w:sz w:val="20"/>
                <w:szCs w:val="16"/>
              </w:rPr>
              <w:t>null</w:t>
            </w:r>
            <w:r w:rsidRPr="004148AE">
              <w:rPr>
                <w:rFonts w:ascii="Consolas" w:eastAsia="Consolas" w:hAnsi="Consolas" w:hint="eastAsia"/>
                <w:color w:val="000000"/>
                <w:sz w:val="20"/>
                <w:szCs w:val="16"/>
              </w:rPr>
              <w:t>!=</w:t>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 {</w:t>
            </w:r>
          </w:p>
          <w:p w14:paraId="4B2F184C"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b/>
                <w:color w:val="7F0055"/>
                <w:sz w:val="20"/>
                <w:szCs w:val="16"/>
              </w:rPr>
              <w:t>try</w:t>
            </w:r>
            <w:r w:rsidRPr="004148AE">
              <w:rPr>
                <w:rFonts w:ascii="Consolas" w:eastAsia="Consolas" w:hAnsi="Consolas" w:hint="eastAsia"/>
                <w:color w:val="000000"/>
                <w:sz w:val="20"/>
                <w:szCs w:val="16"/>
              </w:rPr>
              <w:t xml:space="preserve"> {</w:t>
            </w:r>
          </w:p>
          <w:p w14:paraId="68C407BB"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.close();</w:t>
            </w:r>
          </w:p>
          <w:p w14:paraId="43696EE5"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r w:rsidRPr="004148AE">
              <w:rPr>
                <w:rFonts w:ascii="Consolas" w:eastAsia="Consolas" w:hAnsi="Consolas" w:hint="eastAsia"/>
                <w:b/>
                <w:color w:val="7F0055"/>
                <w:sz w:val="20"/>
                <w:szCs w:val="16"/>
              </w:rPr>
              <w:t>catch</w:t>
            </w:r>
            <w:r w:rsidRPr="004148AE">
              <w:rPr>
                <w:rFonts w:ascii="Consolas" w:eastAsia="Consolas" w:hAnsi="Consolas" w:hint="eastAsia"/>
                <w:color w:val="000000"/>
                <w:sz w:val="20"/>
                <w:szCs w:val="16"/>
              </w:rPr>
              <w:t xml:space="preserve"> (Exception </w:t>
            </w:r>
            <w:r w:rsidRPr="004148AE">
              <w:rPr>
                <w:rFonts w:ascii="Consolas" w:eastAsia="Consolas" w:hAnsi="Consolas" w:hint="eastAsia"/>
                <w:color w:val="6A3E3E"/>
                <w:sz w:val="20"/>
                <w:szCs w:val="16"/>
              </w:rPr>
              <w:t>e</w:t>
            </w:r>
            <w:r w:rsidRPr="004148AE">
              <w:rPr>
                <w:rFonts w:ascii="Consolas" w:eastAsia="Consolas" w:hAnsi="Consolas" w:hint="eastAsia"/>
                <w:color w:val="000000"/>
                <w:sz w:val="20"/>
                <w:szCs w:val="16"/>
              </w:rPr>
              <w:t>) {</w:t>
            </w:r>
          </w:p>
          <w:p w14:paraId="3ED0187D"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6A3E3E"/>
                <w:sz w:val="20"/>
                <w:szCs w:val="16"/>
              </w:rPr>
              <w:t>e</w:t>
            </w:r>
            <w:r w:rsidRPr="004148AE">
              <w:rPr>
                <w:rFonts w:ascii="Consolas" w:eastAsia="Consolas" w:hAnsi="Consolas" w:hint="eastAsia"/>
                <w:color w:val="000000"/>
                <w:sz w:val="20"/>
                <w:szCs w:val="16"/>
              </w:rPr>
              <w:t>.printStackTrace();</w:t>
            </w:r>
          </w:p>
          <w:p w14:paraId="50485052"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r w:rsidRPr="004148AE">
              <w:rPr>
                <w:rFonts w:ascii="Consolas" w:eastAsia="Consolas" w:hAnsi="Consolas" w:hint="eastAsia"/>
                <w:b/>
                <w:color w:val="7F0055"/>
                <w:sz w:val="20"/>
                <w:szCs w:val="16"/>
              </w:rPr>
              <w:t>finally</w:t>
            </w:r>
            <w:r w:rsidRPr="004148AE">
              <w:rPr>
                <w:rFonts w:ascii="Consolas" w:eastAsia="Consolas" w:hAnsi="Consolas" w:hint="eastAsia"/>
                <w:color w:val="000000"/>
                <w:sz w:val="20"/>
                <w:szCs w:val="16"/>
              </w:rPr>
              <w:t xml:space="preserve"> {</w:t>
            </w:r>
          </w:p>
          <w:p w14:paraId="013E3CA0"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6A3E3E"/>
                <w:sz w:val="20"/>
                <w:szCs w:val="16"/>
              </w:rPr>
              <w:t>jedis</w:t>
            </w:r>
            <w:r w:rsidRPr="004148AE">
              <w:rPr>
                <w:rFonts w:ascii="Consolas" w:eastAsia="Consolas" w:hAnsi="Consolas" w:hint="eastAsia"/>
                <w:color w:val="000000"/>
                <w:sz w:val="20"/>
                <w:szCs w:val="16"/>
              </w:rPr>
              <w:t xml:space="preserve"> = </w:t>
            </w:r>
            <w:r w:rsidRPr="004148AE">
              <w:rPr>
                <w:rFonts w:ascii="Consolas" w:eastAsia="Consolas" w:hAnsi="Consolas" w:hint="eastAsia"/>
                <w:b/>
                <w:color w:val="7F0055"/>
                <w:sz w:val="20"/>
                <w:szCs w:val="16"/>
              </w:rPr>
              <w:t>null</w:t>
            </w:r>
            <w:r w:rsidRPr="004148AE">
              <w:rPr>
                <w:rFonts w:ascii="Consolas" w:eastAsia="Consolas" w:hAnsi="Consolas" w:hint="eastAsia"/>
                <w:color w:val="000000"/>
                <w:sz w:val="20"/>
                <w:szCs w:val="16"/>
              </w:rPr>
              <w:t xml:space="preserve"> ;</w:t>
            </w:r>
          </w:p>
          <w:p w14:paraId="4BA869A4"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p>
          <w:p w14:paraId="16E9962B"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p>
          <w:p w14:paraId="1A32A98B"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r>
            <w:r w:rsidRPr="004148AE">
              <w:rPr>
                <w:rFonts w:ascii="Consolas" w:eastAsia="Consolas" w:hAnsi="Consolas" w:hint="eastAsia"/>
                <w:color w:val="000000"/>
                <w:sz w:val="20"/>
                <w:szCs w:val="16"/>
              </w:rPr>
              <w:tab/>
              <w:t>}</w:t>
            </w:r>
          </w:p>
          <w:p w14:paraId="249EFCA2" w14:textId="77777777" w:rsidR="004148AE" w:rsidRPr="004148AE" w:rsidRDefault="004148AE" w:rsidP="004148AE">
            <w:pPr>
              <w:ind w:firstLine="400"/>
              <w:jc w:val="left"/>
              <w:rPr>
                <w:rFonts w:ascii="Consolas" w:eastAsia="Consolas" w:hAnsi="Consolas"/>
                <w:sz w:val="20"/>
                <w:szCs w:val="16"/>
              </w:rPr>
            </w:pPr>
            <w:r w:rsidRPr="004148AE">
              <w:rPr>
                <w:rFonts w:ascii="Consolas" w:eastAsia="Consolas" w:hAnsi="Consolas" w:hint="eastAsia"/>
                <w:color w:val="000000"/>
                <w:sz w:val="20"/>
                <w:szCs w:val="16"/>
              </w:rPr>
              <w:tab/>
              <w:t>}</w:t>
            </w:r>
          </w:p>
          <w:p w14:paraId="107F1CB8" w14:textId="024EA31B" w:rsidR="004148AE" w:rsidRPr="004148AE" w:rsidRDefault="004148AE" w:rsidP="004148AE">
            <w:pPr>
              <w:ind w:firstLineChars="0" w:firstLine="0"/>
              <w:rPr>
                <w:sz w:val="20"/>
              </w:rPr>
            </w:pPr>
            <w:r w:rsidRPr="004148AE">
              <w:rPr>
                <w:rFonts w:ascii="Consolas" w:eastAsia="Consolas" w:hAnsi="Consolas" w:hint="eastAsia"/>
                <w:color w:val="000000"/>
                <w:sz w:val="20"/>
                <w:szCs w:val="16"/>
              </w:rPr>
              <w:t>}</w:t>
            </w:r>
          </w:p>
        </w:tc>
      </w:tr>
    </w:tbl>
    <w:p w14:paraId="7B06F654" w14:textId="58222900" w:rsidR="00EC0BBB" w:rsidRDefault="00EC0BBB" w:rsidP="00EC0BBB">
      <w:pPr>
        <w:pStyle w:val="2"/>
      </w:pPr>
      <w:r>
        <w:rPr>
          <w:rFonts w:hint="eastAsia"/>
        </w:rPr>
        <w:lastRenderedPageBreak/>
        <w:t>Redis</w:t>
      </w:r>
      <w:r>
        <w:rPr>
          <w:rFonts w:hint="eastAsia"/>
        </w:rPr>
        <w:t>的连接池</w:t>
      </w:r>
      <w:r w:rsidR="00AF7413">
        <w:rPr>
          <w:rFonts w:hint="eastAsia"/>
        </w:rPr>
        <w:t>管理</w:t>
      </w:r>
      <w:r w:rsidR="00AF7413">
        <w:rPr>
          <w:rFonts w:hint="eastAsia"/>
        </w:rPr>
        <w:t>redis</w:t>
      </w:r>
    </w:p>
    <w:p w14:paraId="55BD326B" w14:textId="77777777" w:rsidR="00290266" w:rsidRDefault="00290266" w:rsidP="00290266">
      <w:pPr>
        <w:ind w:firstLine="420"/>
      </w:pPr>
      <w:r>
        <w:rPr>
          <w:rFonts w:hint="eastAsia"/>
        </w:rPr>
        <w:t>连接是一个对象，对象池（</w:t>
      </w:r>
      <w:r>
        <w:rPr>
          <w:rFonts w:hint="eastAsia"/>
        </w:rPr>
        <w:t>commons-pool 2apach</w:t>
      </w:r>
      <w:r>
        <w:rPr>
          <w:rFonts w:hint="eastAsia"/>
        </w:rPr>
        <w:t>的工具）</w:t>
      </w:r>
    </w:p>
    <w:p w14:paraId="564414BA" w14:textId="77777777" w:rsidR="00290266" w:rsidRDefault="00290266" w:rsidP="00290266">
      <w:pPr>
        <w:ind w:firstLine="420"/>
      </w:pPr>
      <w:r>
        <w:rPr>
          <w:noProof/>
        </w:rPr>
        <w:drawing>
          <wp:inline distT="0" distB="0" distL="114300" distR="114300" wp14:anchorId="65A386BE" wp14:editId="4D7501D6">
            <wp:extent cx="4142740" cy="1847850"/>
            <wp:effectExtent l="0" t="0" r="1016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89"/>
                    <a:stretch>
                      <a:fillRect/>
                    </a:stretch>
                  </pic:blipFill>
                  <pic:spPr>
                    <a:xfrm>
                      <a:off x="0" y="0"/>
                      <a:ext cx="4142740" cy="1847850"/>
                    </a:xfrm>
                    <a:prstGeom prst="rect">
                      <a:avLst/>
                    </a:prstGeom>
                    <a:noFill/>
                    <a:ln w="9525">
                      <a:noFill/>
                    </a:ln>
                  </pic:spPr>
                </pic:pic>
              </a:graphicData>
            </a:graphic>
          </wp:inline>
        </w:drawing>
      </w:r>
    </w:p>
    <w:p w14:paraId="0CDC05F4" w14:textId="77777777" w:rsidR="00290266" w:rsidRDefault="00290266" w:rsidP="00290266">
      <w:pPr>
        <w:ind w:firstLine="420"/>
      </w:pPr>
      <w:r>
        <w:rPr>
          <w:noProof/>
        </w:rPr>
        <w:drawing>
          <wp:inline distT="0" distB="0" distL="114300" distR="114300" wp14:anchorId="1CD44E47" wp14:editId="17CBC3FA">
            <wp:extent cx="5270500" cy="1186815"/>
            <wp:effectExtent l="0" t="0" r="6350" b="1333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90"/>
                    <a:stretch>
                      <a:fillRect/>
                    </a:stretch>
                  </pic:blipFill>
                  <pic:spPr>
                    <a:xfrm>
                      <a:off x="0" y="0"/>
                      <a:ext cx="5270500" cy="1186815"/>
                    </a:xfrm>
                    <a:prstGeom prst="rect">
                      <a:avLst/>
                    </a:prstGeom>
                    <a:noFill/>
                    <a:ln w="9525">
                      <a:noFill/>
                    </a:ln>
                  </pic:spPr>
                </pic:pic>
              </a:graphicData>
            </a:graphic>
          </wp:inline>
        </w:drawing>
      </w:r>
    </w:p>
    <w:p w14:paraId="6FDD2812" w14:textId="77777777" w:rsidR="00290266" w:rsidRDefault="00290266" w:rsidP="00290266">
      <w:pPr>
        <w:ind w:firstLine="420"/>
      </w:pPr>
    </w:p>
    <w:p w14:paraId="125730DB" w14:textId="77777777" w:rsidR="00290266" w:rsidRDefault="00290266" w:rsidP="00290266">
      <w:pPr>
        <w:ind w:firstLine="420"/>
      </w:pPr>
      <w:r>
        <w:rPr>
          <w:rFonts w:hint="eastAsia"/>
        </w:rPr>
        <w:t>Method(Jedis): Close()</w:t>
      </w:r>
    </w:p>
    <w:tbl>
      <w:tblPr>
        <w:tblStyle w:val="ab"/>
        <w:tblW w:w="8522" w:type="dxa"/>
        <w:tblLayout w:type="fixed"/>
        <w:tblLook w:val="04A0" w:firstRow="1" w:lastRow="0" w:firstColumn="1" w:lastColumn="0" w:noHBand="0" w:noVBand="1"/>
      </w:tblPr>
      <w:tblGrid>
        <w:gridCol w:w="8522"/>
      </w:tblGrid>
      <w:tr w:rsidR="00290266" w14:paraId="3B0D9786" w14:textId="77777777" w:rsidTr="00766DA6">
        <w:tc>
          <w:tcPr>
            <w:tcW w:w="8522" w:type="dxa"/>
          </w:tcPr>
          <w:p w14:paraId="037246A1"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 {</w:t>
            </w:r>
          </w:p>
          <w:p w14:paraId="520C3826"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JedisPoolConfig </w:t>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JedisPoolConfig();</w:t>
            </w:r>
          </w:p>
          <w:p w14:paraId="39D2E358"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JedisPool  </w:t>
            </w:r>
            <w:r>
              <w:rPr>
                <w:rFonts w:ascii="Consolas" w:eastAsiaTheme="minorEastAsia" w:hAnsi="Consolas" w:cs="Consolas"/>
                <w:bCs w:val="0"/>
                <w:i/>
                <w:iCs/>
                <w:color w:val="0000C0"/>
                <w:sz w:val="20"/>
                <w:szCs w:val="20"/>
              </w:rPr>
              <w:t>pool</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6A688321"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String </w:t>
            </w:r>
            <w:r>
              <w:rPr>
                <w:rFonts w:ascii="Consolas" w:eastAsiaTheme="minorEastAsia" w:hAnsi="Consolas" w:cs="Consolas"/>
                <w:b/>
                <w:i/>
                <w:iCs/>
                <w:color w:val="0000C0"/>
                <w:sz w:val="20"/>
                <w:szCs w:val="20"/>
              </w:rPr>
              <w:t>host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w:t>
            </w:r>
          </w:p>
          <w:p w14:paraId="467B72DD"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
          <w:p w14:paraId="08F25504"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.setMaxTotal(20);</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连接池最大数量</w:t>
            </w:r>
          </w:p>
          <w:p w14:paraId="53B42DEE"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.setMaxIdle(15);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连接池最大空闲数量</w:t>
            </w:r>
          </w:p>
          <w:p w14:paraId="4252D522"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.setMinIdle(10);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连接池最小空闲数量</w:t>
            </w:r>
          </w:p>
          <w:p w14:paraId="7EC752BD"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JedisPool(</w:t>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host</w:t>
            </w:r>
            <w:r>
              <w:rPr>
                <w:rFonts w:ascii="Consolas" w:eastAsiaTheme="minorEastAsia" w:hAnsi="Consolas" w:cs="Consolas"/>
                <w:bCs w:val="0"/>
                <w:color w:val="000000"/>
                <w:sz w:val="20"/>
                <w:szCs w:val="20"/>
              </w:rPr>
              <w:t>);</w:t>
            </w:r>
          </w:p>
          <w:p w14:paraId="3FBE1140"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9A89000"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52A94257"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Jedis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pool</w:t>
            </w:r>
            <w:r>
              <w:rPr>
                <w:rFonts w:ascii="Consolas" w:eastAsiaTheme="minorEastAsia" w:hAnsi="Consolas" w:cs="Consolas"/>
                <w:bCs w:val="0"/>
                <w:color w:val="000000"/>
                <w:sz w:val="20"/>
                <w:szCs w:val="20"/>
              </w:rPr>
              <w:t>.getResource();</w:t>
            </w:r>
          </w:p>
          <w:p w14:paraId="4262E4A3"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 xml:space="preserve">); </w:t>
            </w:r>
          </w:p>
          <w:p w14:paraId="66EA23AB"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shd w:val="clear" w:color="auto" w:fill="D4D4D4"/>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w:t>
            </w:r>
          </w:p>
          <w:p w14:paraId="3F674AE3"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连接池归还或者是关闭</w:t>
            </w:r>
          </w:p>
          <w:p w14:paraId="78B0B24A"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.close();</w:t>
            </w:r>
          </w:p>
          <w:p w14:paraId="2DB4BA31" w14:textId="77777777" w:rsidR="006D17D5" w:rsidRDefault="006D17D5" w:rsidP="006D17D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75D8D96" w14:textId="0957C6A4" w:rsidR="00290266" w:rsidRDefault="006D17D5" w:rsidP="006D17D5">
            <w:pPr>
              <w:ind w:firstLine="400"/>
              <w:rPr>
                <w:sz w:val="15"/>
                <w:szCs w:val="18"/>
              </w:rPr>
            </w:pPr>
            <w:r>
              <w:rPr>
                <w:rFonts w:ascii="Consolas" w:eastAsiaTheme="minorEastAsia" w:hAnsi="Consolas" w:cs="Consolas"/>
                <w:bCs w:val="0"/>
                <w:color w:val="000000"/>
                <w:sz w:val="20"/>
                <w:szCs w:val="20"/>
              </w:rPr>
              <w:t>}</w:t>
            </w:r>
          </w:p>
        </w:tc>
      </w:tr>
    </w:tbl>
    <w:p w14:paraId="6A2087A8" w14:textId="56453A50" w:rsidR="004148AE" w:rsidRDefault="004D2BAE" w:rsidP="004D2BAE">
      <w:pPr>
        <w:pStyle w:val="2"/>
      </w:pPr>
      <w:r>
        <w:rPr>
          <w:rFonts w:hint="eastAsia"/>
        </w:rPr>
        <w:lastRenderedPageBreak/>
        <w:t>Rides</w:t>
      </w:r>
      <w:r>
        <w:t>T</w:t>
      </w:r>
      <w:r>
        <w:rPr>
          <w:rFonts w:hint="eastAsia"/>
        </w:rPr>
        <w:t>emplate</w:t>
      </w:r>
    </w:p>
    <w:p w14:paraId="3F8E6933" w14:textId="77777777" w:rsidR="0098136E" w:rsidRDefault="0098136E" w:rsidP="0098136E">
      <w:pPr>
        <w:ind w:firstLine="420"/>
      </w:pPr>
      <w:r>
        <w:rPr>
          <w:rFonts w:hint="eastAsia"/>
        </w:rPr>
        <w:t>由于</w:t>
      </w:r>
      <w:r>
        <w:t>Redis</w:t>
      </w:r>
      <w:r>
        <w:t>只能提供基于字符串型的操作，而在</w:t>
      </w:r>
      <w:r>
        <w:t>Java</w:t>
      </w:r>
      <w:r>
        <w:t>中使用的却以类对象为主，所以</w:t>
      </w:r>
    </w:p>
    <w:p w14:paraId="72F9A886" w14:textId="37382EEC" w:rsidR="0098136E" w:rsidRDefault="0098136E" w:rsidP="0098136E">
      <w:pPr>
        <w:ind w:firstLineChars="0" w:firstLine="0"/>
      </w:pPr>
      <w:r>
        <w:rPr>
          <w:rFonts w:hint="eastAsia"/>
        </w:rPr>
        <w:t>需要</w:t>
      </w:r>
      <w:r>
        <w:t>Redis</w:t>
      </w:r>
      <w:r>
        <w:t>存储的字符串和</w:t>
      </w:r>
      <w:r>
        <w:t>Java</w:t>
      </w:r>
      <w:r>
        <w:t>对象相互转换。如果自己编写这些规则，工作量还是比较</w:t>
      </w:r>
      <w:r>
        <w:rPr>
          <w:rFonts w:hint="eastAsia"/>
        </w:rPr>
        <w:t>大的，比如一个角色对象，我们没有办法直接把对象存入</w:t>
      </w:r>
      <w:r>
        <w:t>Redis</w:t>
      </w:r>
      <w:r>
        <w:t>中，需要进一步进行转换，</w:t>
      </w:r>
      <w:r>
        <w:rPr>
          <w:rFonts w:hint="eastAsia"/>
        </w:rPr>
        <w:t>所以对操作对象而言，使用</w:t>
      </w:r>
      <w:r>
        <w:t>Redis</w:t>
      </w:r>
      <w:r>
        <w:t>还是比较难的。好在</w:t>
      </w:r>
      <w:r>
        <w:t>Spring</w:t>
      </w:r>
      <w:r>
        <w:t>对这些进行了封装和支持，</w:t>
      </w:r>
      <w:r>
        <w:rPr>
          <w:rFonts w:hint="eastAsia"/>
        </w:rPr>
        <w:t>它提供了序列化的设计框架和一些序列化的类，使用后它可以通过序列化把</w:t>
      </w:r>
      <w:r>
        <w:t>Java</w:t>
      </w:r>
      <w:r>
        <w:t>对象转换，</w:t>
      </w:r>
    </w:p>
    <w:p w14:paraId="38DB035A" w14:textId="68C41848" w:rsidR="004D2BAE" w:rsidRDefault="0098136E" w:rsidP="0098136E">
      <w:pPr>
        <w:ind w:firstLineChars="0" w:firstLine="0"/>
      </w:pPr>
      <w:r>
        <w:rPr>
          <w:rFonts w:hint="eastAsia"/>
        </w:rPr>
        <w:t>使得</w:t>
      </w:r>
      <w:r>
        <w:t>Redis</w:t>
      </w:r>
      <w:r>
        <w:t>能把它存储起来，并且在读取的时候，再把由序列化过的字符串转化为</w:t>
      </w:r>
      <w:r>
        <w:t>Java</w:t>
      </w:r>
      <w:r>
        <w:t>对</w:t>
      </w:r>
      <w:r>
        <w:rPr>
          <w:rFonts w:hint="eastAsia"/>
        </w:rPr>
        <w:t>象，这样在</w:t>
      </w:r>
      <w:r>
        <w:t>Java</w:t>
      </w:r>
      <w:r>
        <w:t>环境中使用</w:t>
      </w:r>
      <w:r>
        <w:t>Redis</w:t>
      </w:r>
      <w:r>
        <w:t>就更加简单了，所以更多的时候可以使用</w:t>
      </w:r>
      <w:r>
        <w:t>Spring</w:t>
      </w:r>
      <w:r>
        <w:t>提供</w:t>
      </w:r>
      <w:r>
        <w:t>Redis Template</w:t>
      </w:r>
      <w:r>
        <w:t>的机制来使用</w:t>
      </w:r>
      <w:r>
        <w:t>Redis</w:t>
      </w:r>
      <w:r>
        <w:t>。</w:t>
      </w:r>
    </w:p>
    <w:p w14:paraId="1CCD5CE6" w14:textId="77777777" w:rsidR="00DA6381" w:rsidRDefault="00DA6381" w:rsidP="00DA6381">
      <w:pPr>
        <w:ind w:firstLineChars="0" w:firstLine="0"/>
      </w:pPr>
      <w:r>
        <w:tab/>
      </w:r>
      <w:r>
        <w:rPr>
          <w:rFonts w:hint="eastAsia"/>
        </w:rPr>
        <w:t>普通的连接使用没有办法把</w:t>
      </w:r>
      <w:r>
        <w:t>Java</w:t>
      </w:r>
      <w:r>
        <w:t>对象直接存入</w:t>
      </w:r>
      <w:r>
        <w:t>Redis</w:t>
      </w:r>
      <w:r>
        <w:t>，而需要我们自己提供方案，这</w:t>
      </w:r>
    </w:p>
    <w:p w14:paraId="0D71B694" w14:textId="77777777" w:rsidR="00DA6381" w:rsidRDefault="00DA6381" w:rsidP="00DA6381">
      <w:pPr>
        <w:ind w:firstLineChars="0" w:firstLine="0"/>
      </w:pPr>
      <w:r>
        <w:rPr>
          <w:rFonts w:hint="eastAsia"/>
        </w:rPr>
        <w:t>时往往就是将对象序列化，然后使用</w:t>
      </w:r>
      <w:r>
        <w:t>Redis</w:t>
      </w:r>
      <w:r>
        <w:t>进行存储，而取回序列化的内容后，在通过转</w:t>
      </w:r>
    </w:p>
    <w:p w14:paraId="5E760921" w14:textId="77777777" w:rsidR="00DA6381" w:rsidRDefault="00DA6381" w:rsidP="00DA6381">
      <w:pPr>
        <w:ind w:firstLineChars="0" w:firstLine="0"/>
      </w:pPr>
      <w:r>
        <w:rPr>
          <w:rFonts w:hint="eastAsia"/>
        </w:rPr>
        <w:t>换转变为</w:t>
      </w:r>
      <w:r>
        <w:t>Java</w:t>
      </w:r>
      <w:r>
        <w:t>对象，</w:t>
      </w:r>
      <w:r>
        <w:t>Spring</w:t>
      </w:r>
      <w:r>
        <w:t>模板中提供了封装的方案，在它内部提供了</w:t>
      </w:r>
      <w:r>
        <w:t>RedisSerializer</w:t>
      </w:r>
      <w:r>
        <w:t>接</w:t>
      </w:r>
    </w:p>
    <w:p w14:paraId="71492E1F" w14:textId="6BA168F3" w:rsidR="00DA6381" w:rsidRDefault="00DA6381" w:rsidP="00DA6381">
      <w:pPr>
        <w:ind w:firstLineChars="0" w:firstLine="0"/>
      </w:pPr>
      <w:r>
        <w:rPr>
          <w:rFonts w:hint="eastAsia"/>
        </w:rPr>
        <w:t>口（</w:t>
      </w:r>
      <w:r>
        <w:t>org.springframework.data.redis.serializer.RedisSerializer)</w:t>
      </w:r>
      <w:r>
        <w:t>和一些实现类</w:t>
      </w:r>
      <w:r>
        <w:rPr>
          <w:rFonts w:hint="eastAsia"/>
        </w:rPr>
        <w:t>。</w:t>
      </w:r>
    </w:p>
    <w:p w14:paraId="2A442F8F" w14:textId="6068CAA1" w:rsidR="00AF2AAD" w:rsidRDefault="00AF2AAD" w:rsidP="00AF2AAD">
      <w:pPr>
        <w:ind w:firstLineChars="0" w:firstLine="0"/>
        <w:jc w:val="center"/>
      </w:pPr>
      <w:r>
        <w:rPr>
          <w:noProof/>
        </w:rPr>
        <w:drawing>
          <wp:inline distT="0" distB="0" distL="0" distR="0" wp14:anchorId="4370DC32" wp14:editId="5BBC310B">
            <wp:extent cx="4046571" cy="1760373"/>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6571" cy="1760373"/>
                    </a:xfrm>
                    <a:prstGeom prst="rect">
                      <a:avLst/>
                    </a:prstGeom>
                  </pic:spPr>
                </pic:pic>
              </a:graphicData>
            </a:graphic>
          </wp:inline>
        </w:drawing>
      </w:r>
    </w:p>
    <w:p w14:paraId="2F325A3B" w14:textId="78D0D054" w:rsidR="00AF2AAD" w:rsidRDefault="00585479" w:rsidP="00585479">
      <w:pPr>
        <w:ind w:firstLine="420"/>
      </w:pPr>
      <w:r>
        <w:t>GenericJackson2JsonRedisSerializer,</w:t>
      </w:r>
      <w:r>
        <w:t>通用的使用</w:t>
      </w:r>
      <w:r>
        <w:t>Json2.jar</w:t>
      </w:r>
      <w:r>
        <w:t>的包，将</w:t>
      </w:r>
      <w:r>
        <w:t>Redis</w:t>
      </w:r>
      <w:r>
        <w:t>对象的序</w:t>
      </w:r>
      <w:r>
        <w:rPr>
          <w:rFonts w:hint="eastAsia"/>
        </w:rPr>
        <w:t>列化器。</w:t>
      </w:r>
    </w:p>
    <w:p w14:paraId="7DD52ECF" w14:textId="4E5D68BC" w:rsidR="00CC6F4C" w:rsidRDefault="00CC6F4C" w:rsidP="00585479">
      <w:pPr>
        <w:ind w:firstLine="420"/>
      </w:pPr>
      <w:r w:rsidRPr="00CC6F4C">
        <w:t>Jackson2JsonRedisSerializer&lt;T&gt;,</w:t>
      </w:r>
      <w:r w:rsidRPr="00CC6F4C">
        <w:t>通过</w:t>
      </w:r>
      <w:r w:rsidRPr="00CC6F4C">
        <w:t>Jackson2.jar</w:t>
      </w:r>
      <w:r w:rsidRPr="00CC6F4C">
        <w:t>包提供的序列化进行转换。</w:t>
      </w:r>
    </w:p>
    <w:p w14:paraId="1E962608" w14:textId="225C75EB" w:rsidR="006941FC" w:rsidRDefault="006941FC" w:rsidP="006941FC">
      <w:pPr>
        <w:ind w:firstLineChars="0" w:firstLine="0"/>
      </w:pPr>
      <w:r>
        <w:tab/>
        <w:t>JdkSerializationRedisSerializer&lt;T&gt;,</w:t>
      </w:r>
      <w:r>
        <w:t>使用</w:t>
      </w:r>
      <w:r>
        <w:t>JDK</w:t>
      </w:r>
      <w:r>
        <w:t>的序列化器进行转化。</w:t>
      </w:r>
    </w:p>
    <w:p w14:paraId="013DCBB0" w14:textId="50247224" w:rsidR="006941FC" w:rsidRDefault="006941FC" w:rsidP="006941FC">
      <w:pPr>
        <w:ind w:firstLineChars="0" w:firstLine="0"/>
      </w:pPr>
      <w:r>
        <w:tab/>
        <w:t>OxmSerializer</w:t>
      </w:r>
      <w:r>
        <w:t>，使用</w:t>
      </w:r>
      <w:r>
        <w:t>Spring O/X</w:t>
      </w:r>
      <w:r>
        <w:t>对象</w:t>
      </w:r>
      <w:r>
        <w:t>Object</w:t>
      </w:r>
      <w:r>
        <w:t>和</w:t>
      </w:r>
      <w:r>
        <w:t>XML</w:t>
      </w:r>
      <w:r>
        <w:t>相互转换</w:t>
      </w:r>
    </w:p>
    <w:p w14:paraId="3ABBDD0E" w14:textId="213BAAA5" w:rsidR="006941FC" w:rsidRDefault="006941FC" w:rsidP="006941FC">
      <w:pPr>
        <w:ind w:firstLineChars="0" w:firstLine="0"/>
      </w:pPr>
      <w:r>
        <w:tab/>
        <w:t>StringRedisSerializer,</w:t>
      </w:r>
      <w:r>
        <w:t>使用字符串进行序列化。</w:t>
      </w:r>
    </w:p>
    <w:p w14:paraId="45E45E05" w14:textId="1E1408DC" w:rsidR="00DA6381" w:rsidRDefault="006941FC" w:rsidP="006941FC">
      <w:pPr>
        <w:ind w:firstLineChars="0" w:firstLine="0"/>
      </w:pPr>
      <w:r>
        <w:tab/>
        <w:t>Generic ToStringSerializer,</w:t>
      </w:r>
      <w:r>
        <w:t>通过通用的字符串序列化进行相互转换。</w:t>
      </w:r>
    </w:p>
    <w:p w14:paraId="01A49CFE" w14:textId="744913BC" w:rsidR="00107F79" w:rsidRDefault="00107F79" w:rsidP="00107F79">
      <w:pPr>
        <w:ind w:firstLineChars="0" w:firstLine="0"/>
      </w:pPr>
      <w:r>
        <w:rPr>
          <w:rFonts w:hint="eastAsia"/>
        </w:rPr>
        <w:t>使用它们就能够帮助我们把对象通过序列化存储到</w:t>
      </w:r>
      <w:r>
        <w:t>Redis</w:t>
      </w:r>
      <w:r>
        <w:t>中，也可以把</w:t>
      </w:r>
      <w:r>
        <w:t>Redis</w:t>
      </w:r>
      <w:r>
        <w:t>存储的内</w:t>
      </w:r>
      <w:r>
        <w:rPr>
          <w:rFonts w:hint="eastAsia"/>
        </w:rPr>
        <w:t>容转换为</w:t>
      </w:r>
      <w:r>
        <w:t>Java</w:t>
      </w:r>
      <w:r>
        <w:t>对象，为此</w:t>
      </w:r>
      <w:r>
        <w:t>Spring</w:t>
      </w:r>
      <w:r>
        <w:t>提供的</w:t>
      </w:r>
      <w:r>
        <w:t>Redis Template</w:t>
      </w:r>
      <w:r>
        <w:t>还有两个属性。</w:t>
      </w:r>
    </w:p>
    <w:p w14:paraId="3287191F" w14:textId="77777777" w:rsidR="004A1FE9" w:rsidRPr="004A1FE9" w:rsidRDefault="004A1FE9" w:rsidP="00107F79">
      <w:pPr>
        <w:ind w:firstLineChars="0" w:firstLine="0"/>
      </w:pPr>
    </w:p>
    <w:p w14:paraId="21FD251E" w14:textId="0299A0A1" w:rsidR="00D228B1" w:rsidRDefault="00D228B1" w:rsidP="00D228B1">
      <w:pPr>
        <w:pStyle w:val="2"/>
      </w:pPr>
      <w:r>
        <w:rPr>
          <w:rFonts w:hint="eastAsia"/>
        </w:rPr>
        <w:t>Jedis</w:t>
      </w:r>
      <w:r>
        <w:rPr>
          <w:rFonts w:hint="eastAsia"/>
        </w:rPr>
        <w:t>和</w:t>
      </w:r>
      <w:r>
        <w:rPr>
          <w:rFonts w:hint="eastAsia"/>
        </w:rPr>
        <w:t xml:space="preserve">Spring </w:t>
      </w:r>
      <w:r>
        <w:rPr>
          <w:rFonts w:hint="eastAsia"/>
        </w:rPr>
        <w:t>整合</w:t>
      </w:r>
    </w:p>
    <w:p w14:paraId="5AB3F157" w14:textId="4FD37E7B" w:rsidR="00D228B1" w:rsidRDefault="00251697" w:rsidP="009D3AC1">
      <w:pPr>
        <w:pStyle w:val="3"/>
        <w:ind w:firstLine="420"/>
      </w:pPr>
      <w:r>
        <w:rPr>
          <w:rFonts w:hint="eastAsia"/>
        </w:rPr>
        <w:t>添加依赖</w:t>
      </w:r>
    </w:p>
    <w:tbl>
      <w:tblPr>
        <w:tblStyle w:val="ab"/>
        <w:tblW w:w="0" w:type="auto"/>
        <w:tblLook w:val="04A0" w:firstRow="1" w:lastRow="0" w:firstColumn="1" w:lastColumn="0" w:noHBand="0" w:noVBand="1"/>
      </w:tblPr>
      <w:tblGrid>
        <w:gridCol w:w="8296"/>
      </w:tblGrid>
      <w:tr w:rsidR="00251697" w14:paraId="4FE6ED38" w14:textId="77777777" w:rsidTr="00251697">
        <w:tc>
          <w:tcPr>
            <w:tcW w:w="8296" w:type="dxa"/>
          </w:tcPr>
          <w:p w14:paraId="71A83868"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5D88D242"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spring-context.version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4.3.20.RELEASE</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spring-context.version</w:t>
            </w:r>
            <w:r>
              <w:rPr>
                <w:rFonts w:ascii="Consolas" w:eastAsiaTheme="minorEastAsia" w:hAnsi="Consolas" w:cs="Consolas"/>
                <w:bCs w:val="0"/>
                <w:color w:val="008080"/>
                <w:sz w:val="20"/>
                <w:szCs w:val="20"/>
              </w:rPr>
              <w:t>&gt;</w:t>
            </w:r>
          </w:p>
          <w:p w14:paraId="64F71E24"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jedis.version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2.9.0</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jedis.version</w:t>
            </w:r>
            <w:r>
              <w:rPr>
                <w:rFonts w:ascii="Consolas" w:eastAsiaTheme="minorEastAsia" w:hAnsi="Consolas" w:cs="Consolas"/>
                <w:bCs w:val="0"/>
                <w:color w:val="008080"/>
                <w:sz w:val="20"/>
                <w:szCs w:val="20"/>
              </w:rPr>
              <w:t>&gt;</w:t>
            </w:r>
          </w:p>
          <w:p w14:paraId="774C480E"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44754064"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6134072E"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24045B29"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org.springframework</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5629F980"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spring-context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235599E4"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${spring-context.version}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25FD7302"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0731C987"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p>
          <w:p w14:paraId="1C0D038E"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3A4E2B50"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redis.clients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63E075E6"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jedis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3517F097"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${jedis.version}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7275AA3E" w14:textId="77777777" w:rsidR="00251697" w:rsidRDefault="00251697" w:rsidP="0025169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64F2C11A" w14:textId="2711011D" w:rsidR="00251697" w:rsidRDefault="00251697" w:rsidP="00251697">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7FA82080" w14:textId="24D8A1BC" w:rsidR="00251697" w:rsidRDefault="000508EE" w:rsidP="009D3AC1">
      <w:pPr>
        <w:pStyle w:val="3"/>
        <w:ind w:firstLine="420"/>
      </w:pPr>
      <w:r>
        <w:rPr>
          <w:rFonts w:hint="eastAsia"/>
        </w:rPr>
        <w:lastRenderedPageBreak/>
        <w:t>spring-jedis.xml</w:t>
      </w:r>
      <w:r>
        <w:rPr>
          <w:rFonts w:hint="eastAsia"/>
        </w:rPr>
        <w:t>配置文件</w:t>
      </w:r>
    </w:p>
    <w:p w14:paraId="25C16E62" w14:textId="770D7888" w:rsidR="0085184B" w:rsidRPr="0085184B" w:rsidRDefault="0085184B" w:rsidP="0085184B">
      <w:pPr>
        <w:ind w:firstLine="420"/>
      </w:pPr>
      <w:r>
        <w:t>//</w:t>
      </w:r>
      <w:r>
        <w:rPr>
          <w:rFonts w:hint="eastAsia"/>
        </w:rPr>
        <w:t>配置连接池</w:t>
      </w:r>
    </w:p>
    <w:tbl>
      <w:tblPr>
        <w:tblStyle w:val="ab"/>
        <w:tblW w:w="0" w:type="auto"/>
        <w:tblLook w:val="04A0" w:firstRow="1" w:lastRow="0" w:firstColumn="1" w:lastColumn="0" w:noHBand="0" w:noVBand="1"/>
      </w:tblPr>
      <w:tblGrid>
        <w:gridCol w:w="8296"/>
      </w:tblGrid>
      <w:tr w:rsidR="000136F3" w14:paraId="0C64F89F" w14:textId="77777777" w:rsidTr="000136F3">
        <w:tc>
          <w:tcPr>
            <w:tcW w:w="8296" w:type="dxa"/>
          </w:tcPr>
          <w:p w14:paraId="72836907"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"redis.clients.jedis.JedisPoolConfig"</w:t>
            </w:r>
            <w:r>
              <w:rPr>
                <w:rFonts w:ascii="Consolas" w:eastAsiaTheme="minorEastAsia" w:hAnsi="Consolas" w:cs="Consolas"/>
                <w:bCs w:val="0"/>
                <w:color w:val="008080"/>
                <w:sz w:val="20"/>
                <w:szCs w:val="20"/>
              </w:rPr>
              <w:t>&gt;</w:t>
            </w:r>
          </w:p>
          <w:p w14:paraId="366118CC"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"maxTotal"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"20"</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46010946"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"15"</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0CDA0FE"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"minIdle"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"10"</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5BA5EC97"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07723F2A"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"redis.clients.jedis.JedisPool"</w:t>
            </w:r>
            <w:r>
              <w:rPr>
                <w:rFonts w:ascii="Consolas" w:eastAsiaTheme="minorEastAsia" w:hAnsi="Consolas" w:cs="Consolas"/>
                <w:bCs w:val="0"/>
                <w:color w:val="008080"/>
                <w:sz w:val="20"/>
                <w:szCs w:val="20"/>
              </w:rPr>
              <w:t>&gt;</w:t>
            </w:r>
          </w:p>
          <w:p w14:paraId="44EDEDB9"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"host"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"192.168.10.136"</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76C5A646" w14:textId="77777777" w:rsidR="000136F3" w:rsidRDefault="000136F3" w:rsidP="000136F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0CE6C6CA" w14:textId="1788C3FE" w:rsidR="000136F3" w:rsidRDefault="000136F3" w:rsidP="000136F3">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10A7786B" w14:textId="2347C530" w:rsidR="000136F3" w:rsidRDefault="00DC5FBD" w:rsidP="000136F3">
      <w:pPr>
        <w:ind w:firstLine="420"/>
      </w:pPr>
      <w:r>
        <w:rPr>
          <w:rFonts w:hint="eastAsia"/>
        </w:rPr>
        <w:t>app</w:t>
      </w:r>
      <w:r>
        <w:rPr>
          <w:rFonts w:hint="eastAsia"/>
        </w:rPr>
        <w:t>测试</w:t>
      </w:r>
    </w:p>
    <w:tbl>
      <w:tblPr>
        <w:tblStyle w:val="ab"/>
        <w:tblW w:w="0" w:type="auto"/>
        <w:tblLook w:val="04A0" w:firstRow="1" w:lastRow="0" w:firstColumn="1" w:lastColumn="0" w:noHBand="0" w:noVBand="1"/>
      </w:tblPr>
      <w:tblGrid>
        <w:gridCol w:w="8296"/>
      </w:tblGrid>
      <w:tr w:rsidR="00DC5FBD" w14:paraId="5298FD75" w14:textId="77777777" w:rsidTr="00DC5FBD">
        <w:tc>
          <w:tcPr>
            <w:tcW w:w="8296" w:type="dxa"/>
          </w:tcPr>
          <w:p w14:paraId="49884846"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w:t>
            </w:r>
            <w:r>
              <w:rPr>
                <w:rFonts w:ascii="Consolas" w:eastAsiaTheme="minorEastAsia" w:hAnsi="Consolas" w:cs="Consolas"/>
                <w:bCs w:val="0"/>
                <w:color w:val="000000"/>
                <w:sz w:val="20"/>
                <w:szCs w:val="20"/>
                <w:shd w:val="clear" w:color="auto" w:fill="D4D4D4"/>
              </w:rPr>
              <w:t>String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0C498ABC"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ApplicationContext  </w:t>
            </w:r>
            <w:r>
              <w:rPr>
                <w:rFonts w:ascii="Consolas" w:eastAsiaTheme="minorEastAsia" w:hAnsi="Consolas" w:cs="Consolas"/>
                <w:bCs w:val="0"/>
                <w:color w:val="6A3E3E"/>
                <w:sz w:val="20"/>
                <w:szCs w:val="20"/>
                <w:u w:val="single"/>
              </w:rPr>
              <w:t>context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t>ClassPathXmlApplicationContext(</w:t>
            </w:r>
            <w:r>
              <w:rPr>
                <w:rFonts w:ascii="Consolas" w:eastAsiaTheme="minorEastAsia" w:hAnsi="Consolas" w:cs="Consolas"/>
                <w:bCs w:val="0"/>
                <w:color w:val="2A00FF"/>
                <w:sz w:val="20"/>
                <w:szCs w:val="20"/>
              </w:rPr>
              <w:t>"classpath:spring-jedis.xml"</w:t>
            </w:r>
            <w:r>
              <w:rPr>
                <w:rFonts w:ascii="Consolas" w:eastAsiaTheme="minorEastAsia" w:hAnsi="Consolas" w:cs="Consolas"/>
                <w:bCs w:val="0"/>
                <w:color w:val="000000"/>
                <w:sz w:val="20"/>
                <w:szCs w:val="20"/>
              </w:rPr>
              <w:t>);</w:t>
            </w:r>
          </w:p>
          <w:p w14:paraId="7C5C17F3"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JedisPool </w:t>
            </w:r>
            <w:r>
              <w:rPr>
                <w:rFonts w:ascii="Consolas" w:eastAsiaTheme="minorEastAsia" w:hAnsi="Consolas" w:cs="Consolas"/>
                <w:bCs w:val="0"/>
                <w:color w:val="6A3E3E"/>
                <w:sz w:val="20"/>
                <w:szCs w:val="20"/>
              </w:rPr>
              <w:t>jedisPool</w:t>
            </w:r>
            <w:r>
              <w:rPr>
                <w:rFonts w:ascii="Consolas" w:eastAsiaTheme="minorEastAsia" w:hAnsi="Consolas" w:cs="Consolas"/>
                <w:bCs w:val="0"/>
                <w:color w:val="000000"/>
                <w:sz w:val="20"/>
                <w:szCs w:val="20"/>
              </w:rPr>
              <w:t xml:space="preserve"> =(JedisPool) </w:t>
            </w:r>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.getBean(</w:t>
            </w:r>
            <w:r>
              <w:rPr>
                <w:rFonts w:ascii="Consolas" w:eastAsiaTheme="minorEastAsia" w:hAnsi="Consolas" w:cs="Consolas"/>
                <w:bCs w:val="0"/>
                <w:color w:val="2A00FF"/>
                <w:sz w:val="20"/>
                <w:szCs w:val="20"/>
              </w:rPr>
              <w:t>"pool"</w:t>
            </w:r>
            <w:r>
              <w:rPr>
                <w:rFonts w:ascii="Consolas" w:eastAsiaTheme="minorEastAsia" w:hAnsi="Consolas" w:cs="Consolas"/>
                <w:bCs w:val="0"/>
                <w:color w:val="000000"/>
                <w:sz w:val="20"/>
                <w:szCs w:val="20"/>
              </w:rPr>
              <w:t>);</w:t>
            </w:r>
          </w:p>
          <w:p w14:paraId="740FB451"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Jedis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jedisPool</w:t>
            </w:r>
            <w:r>
              <w:rPr>
                <w:rFonts w:ascii="Consolas" w:eastAsiaTheme="minorEastAsia" w:hAnsi="Consolas" w:cs="Consolas"/>
                <w:bCs w:val="0"/>
                <w:color w:val="000000"/>
                <w:sz w:val="20"/>
                <w:szCs w:val="20"/>
              </w:rPr>
              <w:t>.getResource();</w:t>
            </w:r>
          </w:p>
          <w:p w14:paraId="19858F20"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shd w:val="clear" w:color="auto" w:fill="D4D4D4"/>
              </w:rPr>
              <w:t>String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w:t>
            </w:r>
          </w:p>
          <w:p w14:paraId="33D0704E" w14:textId="30CCAB51"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w:t>
            </w:r>
            <w:r w:rsidR="002A7143">
              <w:rPr>
                <w:rFonts w:ascii="Consolas" w:eastAsiaTheme="minorEastAsia" w:hAnsi="Consolas" w:cs="Consolas"/>
                <w:bCs w:val="0"/>
                <w:color w:val="000000"/>
                <w:sz w:val="20"/>
                <w:szCs w:val="20"/>
              </w:rPr>
              <w:t>//</w:t>
            </w:r>
            <w:r w:rsidR="002A7143">
              <w:rPr>
                <w:rFonts w:ascii="Consolas" w:eastAsiaTheme="minorEastAsia" w:hAnsi="Consolas" w:cs="Consolas" w:hint="eastAsia"/>
                <w:bCs w:val="0"/>
                <w:color w:val="000000"/>
                <w:sz w:val="20"/>
                <w:szCs w:val="20"/>
              </w:rPr>
              <w:t>li</w:t>
            </w:r>
          </w:p>
          <w:p w14:paraId="5E712438" w14:textId="77777777" w:rsidR="00DC5FBD" w:rsidRDefault="00DC5FBD" w:rsidP="00DC5FB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.close();</w:t>
            </w:r>
          </w:p>
          <w:p w14:paraId="17A93D15" w14:textId="358767EA" w:rsidR="00DC5FBD" w:rsidRDefault="00DC5FBD" w:rsidP="00DC5FBD">
            <w:pPr>
              <w:ind w:firstLineChars="0" w:firstLine="0"/>
            </w:pPr>
            <w:r>
              <w:rPr>
                <w:rFonts w:ascii="Consolas" w:eastAsiaTheme="minorEastAsia" w:hAnsi="Consolas" w:cs="Consolas"/>
                <w:bCs w:val="0"/>
                <w:color w:val="000000"/>
                <w:sz w:val="20"/>
                <w:szCs w:val="20"/>
              </w:rPr>
              <w:tab/>
              <w:t>}</w:t>
            </w:r>
          </w:p>
        </w:tc>
      </w:tr>
    </w:tbl>
    <w:p w14:paraId="13648E0B" w14:textId="77777777" w:rsidR="00DC5FBD" w:rsidRPr="000136F3" w:rsidRDefault="00DC5FBD" w:rsidP="000136F3">
      <w:pPr>
        <w:ind w:firstLine="420"/>
      </w:pPr>
    </w:p>
    <w:p w14:paraId="43160585" w14:textId="1E8DFC9F" w:rsidR="0082396B" w:rsidRDefault="00751DF3" w:rsidP="009D3AC1">
      <w:pPr>
        <w:pStyle w:val="3"/>
        <w:ind w:firstLine="420"/>
      </w:pPr>
      <w:r>
        <w:rPr>
          <w:rFonts w:hint="eastAsia"/>
        </w:rPr>
        <w:t>软编码</w:t>
      </w:r>
      <w:r>
        <w:rPr>
          <w:rFonts w:hint="eastAsia"/>
        </w:rPr>
        <w:t>(</w:t>
      </w:r>
      <w:r>
        <w:rPr>
          <w:rFonts w:hint="eastAsia"/>
        </w:rPr>
        <w:t>提取配置文件</w:t>
      </w:r>
      <w:r>
        <w:t>)</w:t>
      </w:r>
    </w:p>
    <w:p w14:paraId="48211CFA" w14:textId="136D21C5" w:rsidR="00C93FAA" w:rsidRDefault="00C93FAA" w:rsidP="00C93FAA">
      <w:pPr>
        <w:ind w:firstLine="420"/>
      </w:pPr>
      <w:r w:rsidRPr="00C93FAA">
        <w:t>jedis.properties</w:t>
      </w:r>
    </w:p>
    <w:tbl>
      <w:tblPr>
        <w:tblStyle w:val="ab"/>
        <w:tblW w:w="0" w:type="auto"/>
        <w:tblLook w:val="04A0" w:firstRow="1" w:lastRow="0" w:firstColumn="1" w:lastColumn="0" w:noHBand="0" w:noVBand="1"/>
      </w:tblPr>
      <w:tblGrid>
        <w:gridCol w:w="8296"/>
      </w:tblGrid>
      <w:tr w:rsidR="00C93FAA" w14:paraId="7693EBB6" w14:textId="77777777" w:rsidTr="00766DA6">
        <w:tc>
          <w:tcPr>
            <w:tcW w:w="8296" w:type="dxa"/>
          </w:tcPr>
          <w:p w14:paraId="63EE2C95" w14:textId="77777777" w:rsidR="00C93FAA" w:rsidRDefault="00C93FAA" w:rsidP="00C93FAA">
            <w:pPr>
              <w:ind w:firstLineChars="0" w:firstLine="0"/>
            </w:pPr>
            <w:r>
              <w:t>jedis.host=192.168.10.136</w:t>
            </w:r>
          </w:p>
          <w:p w14:paraId="43313C53" w14:textId="77777777" w:rsidR="00C93FAA" w:rsidRDefault="00C93FAA" w:rsidP="00C93FAA">
            <w:pPr>
              <w:ind w:firstLineChars="0" w:firstLine="0"/>
            </w:pPr>
            <w:r>
              <w:t>jedis.max.total=20</w:t>
            </w:r>
          </w:p>
          <w:p w14:paraId="52E42114" w14:textId="77777777" w:rsidR="00C93FAA" w:rsidRDefault="00C93FAA" w:rsidP="00C93FAA">
            <w:pPr>
              <w:ind w:firstLineChars="0" w:firstLine="0"/>
            </w:pPr>
            <w:r>
              <w:t>jedis.max.idle=15</w:t>
            </w:r>
          </w:p>
          <w:p w14:paraId="0BA5E6CD" w14:textId="14D5EFCF" w:rsidR="00C93FAA" w:rsidRDefault="00C93FAA" w:rsidP="00C93FAA">
            <w:pPr>
              <w:ind w:firstLineChars="0" w:firstLine="0"/>
            </w:pPr>
            <w:r>
              <w:lastRenderedPageBreak/>
              <w:t>jedis.min.idle=20</w:t>
            </w:r>
          </w:p>
        </w:tc>
      </w:tr>
    </w:tbl>
    <w:p w14:paraId="5CB5349E" w14:textId="62BDE4AB" w:rsidR="00C93FAA" w:rsidRDefault="00E96583" w:rsidP="00C93FAA">
      <w:pPr>
        <w:ind w:firstLine="420"/>
      </w:pPr>
      <w:r>
        <w:rPr>
          <w:rFonts w:hint="eastAsia"/>
        </w:rPr>
        <w:lastRenderedPageBreak/>
        <w:t>xml</w:t>
      </w:r>
      <w:r>
        <w:rPr>
          <w:rFonts w:hint="eastAsia"/>
        </w:rPr>
        <w:t>中加载配置文件</w:t>
      </w:r>
      <w:r w:rsidR="00C6542B">
        <w:rPr>
          <w:rFonts w:hint="eastAsia"/>
        </w:rPr>
        <w:t>(namespace</w:t>
      </w:r>
      <w:r w:rsidR="00C6542B">
        <w:rPr>
          <w:rFonts w:hint="eastAsia"/>
        </w:rPr>
        <w:t>中添加约束</w:t>
      </w:r>
      <w:r w:rsidR="00C6542B">
        <w:t>)</w:t>
      </w:r>
    </w:p>
    <w:tbl>
      <w:tblPr>
        <w:tblStyle w:val="ab"/>
        <w:tblW w:w="0" w:type="auto"/>
        <w:tblLook w:val="04A0" w:firstRow="1" w:lastRow="0" w:firstColumn="1" w:lastColumn="0" w:noHBand="0" w:noVBand="1"/>
      </w:tblPr>
      <w:tblGrid>
        <w:gridCol w:w="8296"/>
      </w:tblGrid>
      <w:tr w:rsidR="00495349" w14:paraId="57E738FD" w14:textId="77777777" w:rsidTr="00495349">
        <w:tc>
          <w:tcPr>
            <w:tcW w:w="8296" w:type="dxa"/>
          </w:tcPr>
          <w:p w14:paraId="02DB82EA"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context:property-placeholder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location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"classpath:/properties/*.properties"</w:t>
            </w:r>
            <w:r>
              <w:rPr>
                <w:rFonts w:ascii="Consolas" w:eastAsiaTheme="minorEastAsia" w:hAnsi="Consolas" w:cs="Consolas"/>
                <w:bCs w:val="0"/>
                <w:sz w:val="20"/>
                <w:szCs w:val="20"/>
              </w:rPr>
              <w:t xml:space="preserve"> </w:t>
            </w:r>
            <w:r>
              <w:rPr>
                <w:rFonts w:ascii="Consolas" w:eastAsiaTheme="minorEastAsia" w:hAnsi="Consolas" w:cs="Consolas"/>
                <w:bCs w:val="0"/>
                <w:color w:val="008080"/>
                <w:sz w:val="20"/>
                <w:szCs w:val="20"/>
              </w:rPr>
              <w:t>/&gt;</w:t>
            </w:r>
          </w:p>
          <w:p w14:paraId="3A39F33F"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"redis.clients.jedis.JedisPoolConfig"</w:t>
            </w:r>
            <w:r>
              <w:rPr>
                <w:rFonts w:ascii="Consolas" w:eastAsiaTheme="minorEastAsia" w:hAnsi="Consolas" w:cs="Consolas"/>
                <w:bCs w:val="0"/>
                <w:color w:val="008080"/>
                <w:sz w:val="20"/>
                <w:szCs w:val="20"/>
              </w:rPr>
              <w:t>&gt;</w:t>
            </w:r>
          </w:p>
          <w:p w14:paraId="5C35801E"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"maxTotal"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"${jedis.max.total}"</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B80F3A4"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"${jedis.max.idle}"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6D0F8DE7"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"minIdle"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"${jedis.min.idle}"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08C3C105"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58D09815"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"redis.clients.jedis.JedisPool"</w:t>
            </w:r>
            <w:r>
              <w:rPr>
                <w:rFonts w:ascii="Consolas" w:eastAsiaTheme="minorEastAsia" w:hAnsi="Consolas" w:cs="Consolas"/>
                <w:bCs w:val="0"/>
                <w:color w:val="008080"/>
                <w:sz w:val="20"/>
                <w:szCs w:val="20"/>
              </w:rPr>
              <w:t>&gt;</w:t>
            </w:r>
          </w:p>
          <w:p w14:paraId="55675178"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"host"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"${jedis.host}"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77AD3B63" w14:textId="77777777" w:rsidR="00D767C2" w:rsidRDefault="00D767C2" w:rsidP="00D767C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35F6CB6F" w14:textId="4BCC3A27" w:rsidR="00495349" w:rsidRDefault="00D767C2" w:rsidP="00D767C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44E95CDB" w14:textId="5C6BF7FE" w:rsidR="00C6542B" w:rsidRDefault="00005546" w:rsidP="00005546">
      <w:pPr>
        <w:pStyle w:val="2"/>
      </w:pPr>
      <w:r>
        <w:rPr>
          <w:rFonts w:hint="eastAsia"/>
        </w:rPr>
        <w:t>Redis</w:t>
      </w:r>
      <w:r>
        <w:rPr>
          <w:rFonts w:hint="eastAsia"/>
        </w:rPr>
        <w:t>和</w:t>
      </w:r>
      <w:r>
        <w:rPr>
          <w:rFonts w:hint="eastAsia"/>
        </w:rPr>
        <w:t>Spring</w:t>
      </w:r>
      <w:r>
        <w:t xml:space="preserve"> </w:t>
      </w:r>
      <w:r>
        <w:rPr>
          <w:rFonts w:hint="eastAsia"/>
        </w:rPr>
        <w:t>data</w:t>
      </w:r>
      <w:r>
        <w:rPr>
          <w:rFonts w:hint="eastAsia"/>
        </w:rPr>
        <w:t>整合</w:t>
      </w:r>
    </w:p>
    <w:p w14:paraId="3515BA05" w14:textId="77777777" w:rsidR="00CE1DE7" w:rsidRPr="00CE1DE7" w:rsidRDefault="00CE1DE7" w:rsidP="00CE1DE7">
      <w:pPr>
        <w:ind w:firstLine="420"/>
      </w:pPr>
    </w:p>
    <w:p w14:paraId="503023E9" w14:textId="32AFCE2E" w:rsidR="008A1664" w:rsidRDefault="008A1664" w:rsidP="008A1664">
      <w:pPr>
        <w:pStyle w:val="2"/>
      </w:pPr>
      <w:r>
        <w:rPr>
          <w:rFonts w:hint="eastAsia"/>
        </w:rPr>
        <w:t>Redis</w:t>
      </w:r>
      <w:r>
        <w:rPr>
          <w:rFonts w:hint="eastAsia"/>
        </w:rPr>
        <w:t>和</w:t>
      </w:r>
      <w:r>
        <w:rPr>
          <w:rFonts w:hint="eastAsia"/>
        </w:rPr>
        <w:t xml:space="preserve">Spring boot </w:t>
      </w:r>
      <w:r>
        <w:rPr>
          <w:rFonts w:hint="eastAsia"/>
        </w:rPr>
        <w:t>整合</w:t>
      </w:r>
      <w:r w:rsidR="004B48F7">
        <w:rPr>
          <w:rFonts w:hint="eastAsia"/>
        </w:rPr>
        <w:t>(</w:t>
      </w:r>
      <w:r w:rsidR="004B48F7">
        <w:rPr>
          <w:rFonts w:hint="eastAsia"/>
        </w:rPr>
        <w:t>基础</w:t>
      </w:r>
      <w:r w:rsidR="00B26E46">
        <w:rPr>
          <w:rFonts w:hint="eastAsia"/>
        </w:rPr>
        <w:t>版本</w:t>
      </w:r>
      <w:r w:rsidR="004B48F7">
        <w:t>)</w:t>
      </w:r>
    </w:p>
    <w:p w14:paraId="63C87A25" w14:textId="032766B0" w:rsidR="008A1664" w:rsidRDefault="008A1664" w:rsidP="009D3AC1">
      <w:pPr>
        <w:pStyle w:val="3"/>
        <w:ind w:firstLine="420"/>
      </w:pPr>
      <w:r>
        <w:rPr>
          <w:rFonts w:hint="eastAsia"/>
        </w:rPr>
        <w:t>创建项目并添加依赖</w:t>
      </w:r>
    </w:p>
    <w:p w14:paraId="199B2E87" w14:textId="4451A3B0" w:rsidR="008A1664" w:rsidRDefault="008A1664" w:rsidP="008A1664">
      <w:pPr>
        <w:ind w:firstLine="420"/>
      </w:pPr>
      <w:r>
        <w:rPr>
          <w:rFonts w:hint="eastAsia"/>
        </w:rPr>
        <w:t>版本：</w:t>
      </w:r>
      <w:r w:rsidR="007A0BE0">
        <w:rPr>
          <w:rFonts w:hint="eastAsia"/>
        </w:rPr>
        <w:t>1</w:t>
      </w:r>
      <w:r w:rsidR="007A0BE0">
        <w:t>.5.18</w:t>
      </w:r>
      <w:r w:rsidR="00DE501D">
        <w:t xml:space="preserve"> </w:t>
      </w:r>
    </w:p>
    <w:p w14:paraId="4A3CC377" w14:textId="5F9DE123" w:rsidR="00DE501D" w:rsidRDefault="00DE501D" w:rsidP="008A1664">
      <w:pPr>
        <w:ind w:firstLine="420"/>
      </w:pPr>
      <w:r>
        <w:rPr>
          <w:rFonts w:hint="eastAsia"/>
        </w:rPr>
        <w:t>依赖</w:t>
      </w:r>
      <w:r>
        <w:rPr>
          <w:rFonts w:hint="eastAsia"/>
        </w:rPr>
        <w:t>web</w:t>
      </w:r>
      <w:r w:rsidR="00816146">
        <w:rPr>
          <w:rFonts w:hint="eastAsia"/>
        </w:rPr>
        <w:t>，</w:t>
      </w:r>
      <w:r w:rsidR="00816146">
        <w:rPr>
          <w:rFonts w:hint="eastAsia"/>
        </w:rPr>
        <w:t>jedis</w:t>
      </w:r>
    </w:p>
    <w:tbl>
      <w:tblPr>
        <w:tblStyle w:val="ab"/>
        <w:tblW w:w="0" w:type="auto"/>
        <w:tblLook w:val="04A0" w:firstRow="1" w:lastRow="0" w:firstColumn="1" w:lastColumn="0" w:noHBand="0" w:noVBand="1"/>
      </w:tblPr>
      <w:tblGrid>
        <w:gridCol w:w="8296"/>
      </w:tblGrid>
      <w:tr w:rsidR="00072B8C" w14:paraId="5FC2D5CA" w14:textId="77777777" w:rsidTr="00072B8C">
        <w:tc>
          <w:tcPr>
            <w:tcW w:w="8296" w:type="dxa"/>
          </w:tcPr>
          <w:p w14:paraId="105B16C7" w14:textId="77777777" w:rsidR="00072B8C" w:rsidRDefault="00072B8C" w:rsidP="00072B8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11859228" w14:textId="62DBBB84" w:rsidR="00072B8C" w:rsidRDefault="00072B8C" w:rsidP="00072B8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redis.clients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4C44D568" w14:textId="2AC58A51" w:rsidR="00072B8C" w:rsidRDefault="00072B8C" w:rsidP="00072B8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jedis</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405D8BA3" w14:textId="0DA82531" w:rsidR="00072B8C" w:rsidRDefault="00072B8C" w:rsidP="00072B8C">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tc>
      </w:tr>
    </w:tbl>
    <w:p w14:paraId="46D2E3A4" w14:textId="5142D5AB" w:rsidR="00072B8C" w:rsidRDefault="00E71DBF" w:rsidP="009D3AC1">
      <w:pPr>
        <w:pStyle w:val="3"/>
        <w:ind w:firstLine="420"/>
      </w:pPr>
      <w:r>
        <w:rPr>
          <w:rFonts w:hint="eastAsia"/>
        </w:rPr>
        <w:t>配置类文件</w:t>
      </w:r>
    </w:p>
    <w:p w14:paraId="0C0BDE43" w14:textId="067A762E" w:rsidR="00E71DBF" w:rsidRDefault="00DE5C74" w:rsidP="00E71DBF">
      <w:pPr>
        <w:ind w:firstLine="420"/>
      </w:pPr>
      <w:r>
        <w:rPr>
          <w:noProof/>
        </w:rPr>
        <w:drawing>
          <wp:inline distT="0" distB="0" distL="0" distR="0" wp14:anchorId="2D9E016E" wp14:editId="21A9AC22">
            <wp:extent cx="2202371" cy="548688"/>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2371" cy="548688"/>
                    </a:xfrm>
                    <a:prstGeom prst="rect">
                      <a:avLst/>
                    </a:prstGeom>
                  </pic:spPr>
                </pic:pic>
              </a:graphicData>
            </a:graphic>
          </wp:inline>
        </w:drawing>
      </w:r>
    </w:p>
    <w:p w14:paraId="23147A62" w14:textId="3741C5CD" w:rsidR="005D637A" w:rsidRDefault="005D637A" w:rsidP="00E71DBF">
      <w:pPr>
        <w:ind w:firstLine="420"/>
      </w:pPr>
      <w:r w:rsidRPr="005D637A">
        <w:t>JedisProperty</w:t>
      </w:r>
    </w:p>
    <w:tbl>
      <w:tblPr>
        <w:tblStyle w:val="ab"/>
        <w:tblW w:w="0" w:type="auto"/>
        <w:tblLook w:val="04A0" w:firstRow="1" w:lastRow="0" w:firstColumn="1" w:lastColumn="0" w:noHBand="0" w:noVBand="1"/>
      </w:tblPr>
      <w:tblGrid>
        <w:gridCol w:w="8296"/>
      </w:tblGrid>
      <w:tr w:rsidR="005D637A" w14:paraId="48B69EF6" w14:textId="77777777" w:rsidTr="005D637A">
        <w:tc>
          <w:tcPr>
            <w:tcW w:w="8296" w:type="dxa"/>
          </w:tcPr>
          <w:p w14:paraId="4FB93AAC"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100CB82C"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@ConfigurationProperties</w:t>
            </w:r>
            <w:r>
              <w:rPr>
                <w:rFonts w:ascii="Consolas" w:eastAsiaTheme="minorEastAsia" w:hAnsi="Consolas" w:cs="Consolas"/>
                <w:bCs w:val="0"/>
                <w:color w:val="000000"/>
                <w:sz w:val="20"/>
                <w:szCs w:val="20"/>
              </w:rPr>
              <w:t>(prefix=</w:t>
            </w:r>
            <w:r>
              <w:rPr>
                <w:rFonts w:ascii="Consolas" w:eastAsiaTheme="minorEastAsia" w:hAnsi="Consolas" w:cs="Consolas"/>
                <w:bCs w:val="0"/>
                <w:color w:val="2A00FF"/>
                <w:sz w:val="20"/>
                <w:szCs w:val="20"/>
              </w:rPr>
              <w:t>"jedis"</w:t>
            </w:r>
            <w:r>
              <w:rPr>
                <w:rFonts w:ascii="Consolas" w:eastAsiaTheme="minorEastAsia" w:hAnsi="Consolas" w:cs="Consolas"/>
                <w:bCs w:val="0"/>
                <w:color w:val="000000"/>
                <w:sz w:val="20"/>
                <w:szCs w:val="20"/>
              </w:rPr>
              <w:t>)</w:t>
            </w:r>
          </w:p>
          <w:p w14:paraId="530221BC"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JedisProperty {</w:t>
            </w:r>
          </w:p>
          <w:p w14:paraId="13D51A84"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host</w:t>
            </w:r>
            <w:r>
              <w:rPr>
                <w:rFonts w:ascii="Consolas" w:eastAsiaTheme="minorEastAsia" w:hAnsi="Consolas" w:cs="Consolas"/>
                <w:bCs w:val="0"/>
                <w:color w:val="000000"/>
                <w:sz w:val="20"/>
                <w:szCs w:val="20"/>
              </w:rPr>
              <w:t>;</w:t>
            </w:r>
          </w:p>
          <w:p w14:paraId="7166FF09"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0000C0"/>
                <w:sz w:val="20"/>
                <w:szCs w:val="20"/>
              </w:rPr>
              <w:t>maxTotal</w:t>
            </w:r>
            <w:r>
              <w:rPr>
                <w:rFonts w:ascii="Consolas" w:eastAsiaTheme="minorEastAsia" w:hAnsi="Consolas" w:cs="Consolas"/>
                <w:bCs w:val="0"/>
                <w:color w:val="000000"/>
                <w:sz w:val="20"/>
                <w:szCs w:val="20"/>
              </w:rPr>
              <w:t>;</w:t>
            </w:r>
          </w:p>
          <w:p w14:paraId="1752E83E" w14:textId="77777777" w:rsidR="005D637A" w:rsidRDefault="005D637A" w:rsidP="005D637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0000C0"/>
                <w:sz w:val="20"/>
                <w:szCs w:val="20"/>
              </w:rPr>
              <w:t>maxIdle</w:t>
            </w:r>
            <w:r>
              <w:rPr>
                <w:rFonts w:ascii="Consolas" w:eastAsiaTheme="minorEastAsia" w:hAnsi="Consolas" w:cs="Consolas"/>
                <w:bCs w:val="0"/>
                <w:color w:val="000000"/>
                <w:sz w:val="20"/>
                <w:szCs w:val="20"/>
              </w:rPr>
              <w:t>;</w:t>
            </w:r>
          </w:p>
          <w:p w14:paraId="0F2C5D11" w14:textId="77777777" w:rsidR="005D637A" w:rsidRDefault="005D637A" w:rsidP="005D637A">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0000C0"/>
                <w:sz w:val="20"/>
                <w:szCs w:val="20"/>
              </w:rPr>
              <w:t>minIdle</w:t>
            </w:r>
            <w:r>
              <w:rPr>
                <w:rFonts w:ascii="Consolas" w:eastAsiaTheme="minorEastAsia" w:hAnsi="Consolas" w:cs="Consolas"/>
                <w:bCs w:val="0"/>
                <w:color w:val="000000"/>
                <w:sz w:val="20"/>
                <w:szCs w:val="20"/>
              </w:rPr>
              <w:t>;</w:t>
            </w:r>
          </w:p>
          <w:p w14:paraId="3E5B1EBA" w14:textId="63BE1EB1" w:rsidR="004C64DB" w:rsidRDefault="004C64DB" w:rsidP="005D637A">
            <w:pPr>
              <w:ind w:firstLineChars="0" w:firstLine="0"/>
            </w:pPr>
            <w:r>
              <w:rPr>
                <w:rFonts w:hint="eastAsia"/>
              </w:rPr>
              <w:t>}</w:t>
            </w:r>
          </w:p>
        </w:tc>
      </w:tr>
    </w:tbl>
    <w:p w14:paraId="714E2974" w14:textId="316C4EAD" w:rsidR="005D637A" w:rsidRDefault="00743901" w:rsidP="00E71DBF">
      <w:pPr>
        <w:ind w:firstLine="420"/>
      </w:pPr>
      <w:r w:rsidRPr="00743901">
        <w:lastRenderedPageBreak/>
        <w:t>JedisAutoConfig</w:t>
      </w:r>
    </w:p>
    <w:tbl>
      <w:tblPr>
        <w:tblStyle w:val="ab"/>
        <w:tblW w:w="0" w:type="auto"/>
        <w:tblLook w:val="04A0" w:firstRow="1" w:lastRow="0" w:firstColumn="1" w:lastColumn="0" w:noHBand="0" w:noVBand="1"/>
      </w:tblPr>
      <w:tblGrid>
        <w:gridCol w:w="8296"/>
      </w:tblGrid>
      <w:tr w:rsidR="00743901" w14:paraId="7957E099" w14:textId="77777777" w:rsidTr="00743901">
        <w:tc>
          <w:tcPr>
            <w:tcW w:w="8296" w:type="dxa"/>
          </w:tcPr>
          <w:p w14:paraId="347D06F0"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3B7FF68F"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JedisAutoConfig {</w:t>
            </w:r>
          </w:p>
          <w:p w14:paraId="3722AFD4"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48C036BA"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JedisProperty </w:t>
            </w:r>
            <w:r>
              <w:rPr>
                <w:rFonts w:ascii="Consolas" w:eastAsiaTheme="minorEastAsia" w:hAnsi="Consolas" w:cs="Consolas"/>
                <w:bCs w:val="0"/>
                <w:color w:val="0000C0"/>
                <w:sz w:val="20"/>
                <w:szCs w:val="20"/>
              </w:rPr>
              <w:t>jedisProperty</w:t>
            </w:r>
            <w:r>
              <w:rPr>
                <w:rFonts w:ascii="Consolas" w:eastAsiaTheme="minorEastAsia" w:hAnsi="Consolas" w:cs="Consolas"/>
                <w:bCs w:val="0"/>
                <w:color w:val="000000"/>
                <w:sz w:val="20"/>
                <w:szCs w:val="20"/>
              </w:rPr>
              <w:t>;</w:t>
            </w:r>
          </w:p>
          <w:p w14:paraId="110047D4"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000000"/>
                <w:sz w:val="20"/>
                <w:szCs w:val="20"/>
                <w:u w:val="single"/>
              </w:rPr>
              <w:t>Bean</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"jedisPool"</w:t>
            </w:r>
            <w:r>
              <w:rPr>
                <w:rFonts w:ascii="Consolas" w:eastAsiaTheme="minorEastAsia" w:hAnsi="Consolas" w:cs="Consolas"/>
                <w:bCs w:val="0"/>
                <w:color w:val="000000"/>
                <w:sz w:val="20"/>
                <w:szCs w:val="20"/>
              </w:rPr>
              <w:t>)</w:t>
            </w:r>
          </w:p>
          <w:p w14:paraId="52D043B7"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JedisPool pool(){</w:t>
            </w:r>
          </w:p>
          <w:p w14:paraId="1AC2AA0F"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JedisPoolConfig </w:t>
            </w:r>
            <w:r>
              <w:rPr>
                <w:rFonts w:ascii="Consolas" w:eastAsiaTheme="minorEastAsia" w:hAnsi="Consolas" w:cs="Consolas"/>
                <w:bCs w:val="0"/>
                <w:color w:val="6A3E3E"/>
                <w:sz w:val="20"/>
                <w:szCs w:val="20"/>
              </w:rPr>
              <w:t>poolConfig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JedisPoolConfig();</w:t>
            </w:r>
          </w:p>
          <w:p w14:paraId="3902CE7A"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poolConfig</w:t>
            </w:r>
            <w:r>
              <w:rPr>
                <w:rFonts w:ascii="Consolas" w:eastAsiaTheme="minorEastAsia" w:hAnsi="Consolas" w:cs="Consolas"/>
                <w:bCs w:val="0"/>
                <w:color w:val="000000"/>
                <w:sz w:val="20"/>
                <w:szCs w:val="20"/>
              </w:rPr>
              <w:t>.setMaxIdle(</w:t>
            </w:r>
            <w:r>
              <w:rPr>
                <w:rFonts w:ascii="Consolas" w:eastAsiaTheme="minorEastAsia" w:hAnsi="Consolas" w:cs="Consolas"/>
                <w:bCs w:val="0"/>
                <w:color w:val="0000C0"/>
                <w:sz w:val="20"/>
                <w:szCs w:val="20"/>
              </w:rPr>
              <w:t>jedisProperty</w:t>
            </w:r>
            <w:r>
              <w:rPr>
                <w:rFonts w:ascii="Consolas" w:eastAsiaTheme="minorEastAsia" w:hAnsi="Consolas" w:cs="Consolas"/>
                <w:bCs w:val="0"/>
                <w:color w:val="000000"/>
                <w:sz w:val="20"/>
                <w:szCs w:val="20"/>
              </w:rPr>
              <w:t>.getMinIdle());</w:t>
            </w:r>
          </w:p>
          <w:p w14:paraId="3BB7EDAC"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poolConfig</w:t>
            </w:r>
            <w:r>
              <w:rPr>
                <w:rFonts w:ascii="Consolas" w:eastAsiaTheme="minorEastAsia" w:hAnsi="Consolas" w:cs="Consolas"/>
                <w:bCs w:val="0"/>
                <w:color w:val="000000"/>
                <w:sz w:val="20"/>
                <w:szCs w:val="20"/>
              </w:rPr>
              <w:t>.setMaxTotal(</w:t>
            </w:r>
            <w:r>
              <w:rPr>
                <w:rFonts w:ascii="Consolas" w:eastAsiaTheme="minorEastAsia" w:hAnsi="Consolas" w:cs="Consolas"/>
                <w:bCs w:val="0"/>
                <w:color w:val="0000C0"/>
                <w:sz w:val="20"/>
                <w:szCs w:val="20"/>
              </w:rPr>
              <w:t>jedisProperty</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shd w:val="clear" w:color="auto" w:fill="D4D4D4"/>
              </w:rPr>
              <w:t>getMaxTotal</w:t>
            </w:r>
            <w:r>
              <w:rPr>
                <w:rFonts w:ascii="Consolas" w:eastAsiaTheme="minorEastAsia" w:hAnsi="Consolas" w:cs="Consolas"/>
                <w:bCs w:val="0"/>
                <w:color w:val="000000"/>
                <w:sz w:val="20"/>
                <w:szCs w:val="20"/>
              </w:rPr>
              <w:t>());</w:t>
            </w:r>
          </w:p>
          <w:p w14:paraId="1A25A0AD"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poolConfig</w:t>
            </w:r>
            <w:r>
              <w:rPr>
                <w:rFonts w:ascii="Consolas" w:eastAsiaTheme="minorEastAsia" w:hAnsi="Consolas" w:cs="Consolas"/>
                <w:bCs w:val="0"/>
                <w:color w:val="000000"/>
                <w:sz w:val="20"/>
                <w:szCs w:val="20"/>
              </w:rPr>
              <w:t>.setMinIdle(</w:t>
            </w:r>
            <w:r>
              <w:rPr>
                <w:rFonts w:ascii="Consolas" w:eastAsiaTheme="minorEastAsia" w:hAnsi="Consolas" w:cs="Consolas"/>
                <w:bCs w:val="0"/>
                <w:color w:val="0000C0"/>
                <w:sz w:val="20"/>
                <w:szCs w:val="20"/>
              </w:rPr>
              <w:t>jedisProperty</w:t>
            </w:r>
            <w:r>
              <w:rPr>
                <w:rFonts w:ascii="Consolas" w:eastAsiaTheme="minorEastAsia" w:hAnsi="Consolas" w:cs="Consolas"/>
                <w:bCs w:val="0"/>
                <w:color w:val="000000"/>
                <w:sz w:val="20"/>
                <w:szCs w:val="20"/>
              </w:rPr>
              <w:t>.getMinIdle());</w:t>
            </w:r>
          </w:p>
          <w:p w14:paraId="3091C160"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JedisPool(</w:t>
            </w:r>
            <w:r>
              <w:rPr>
                <w:rFonts w:ascii="Consolas" w:eastAsiaTheme="minorEastAsia" w:hAnsi="Consolas" w:cs="Consolas"/>
                <w:bCs w:val="0"/>
                <w:color w:val="6A3E3E"/>
                <w:sz w:val="20"/>
                <w:szCs w:val="20"/>
              </w:rPr>
              <w:t>poolConfig</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jedisProperty</w:t>
            </w:r>
            <w:r>
              <w:rPr>
                <w:rFonts w:ascii="Consolas" w:eastAsiaTheme="minorEastAsia" w:hAnsi="Consolas" w:cs="Consolas"/>
                <w:bCs w:val="0"/>
                <w:color w:val="000000"/>
                <w:sz w:val="20"/>
                <w:szCs w:val="20"/>
              </w:rPr>
              <w:t>.getHost());</w:t>
            </w:r>
          </w:p>
          <w:p w14:paraId="62B44003" w14:textId="77777777" w:rsidR="00743901" w:rsidRDefault="00743901" w:rsidP="0074390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A960C04" w14:textId="38089F83" w:rsidR="00743901" w:rsidRDefault="00743901" w:rsidP="00743901">
            <w:pPr>
              <w:ind w:firstLineChars="0" w:firstLine="0"/>
            </w:pPr>
            <w:r>
              <w:rPr>
                <w:rFonts w:ascii="Consolas" w:eastAsiaTheme="minorEastAsia" w:hAnsi="Consolas" w:cs="Consolas"/>
                <w:bCs w:val="0"/>
                <w:color w:val="000000"/>
                <w:sz w:val="20"/>
                <w:szCs w:val="20"/>
              </w:rPr>
              <w:t>}</w:t>
            </w:r>
          </w:p>
        </w:tc>
      </w:tr>
    </w:tbl>
    <w:p w14:paraId="23130E74" w14:textId="555F160D" w:rsidR="00743901" w:rsidRDefault="00AB30A6" w:rsidP="00E71DBF">
      <w:pPr>
        <w:ind w:firstLine="420"/>
      </w:pPr>
      <w:r>
        <w:rPr>
          <w:rFonts w:hint="eastAsia"/>
        </w:rPr>
        <w:t>yum</w:t>
      </w:r>
    </w:p>
    <w:tbl>
      <w:tblPr>
        <w:tblStyle w:val="ab"/>
        <w:tblW w:w="0" w:type="auto"/>
        <w:tblLook w:val="04A0" w:firstRow="1" w:lastRow="0" w:firstColumn="1" w:lastColumn="0" w:noHBand="0" w:noVBand="1"/>
      </w:tblPr>
      <w:tblGrid>
        <w:gridCol w:w="8296"/>
      </w:tblGrid>
      <w:tr w:rsidR="006C25BE" w14:paraId="15C78E77" w14:textId="77777777" w:rsidTr="006C25BE">
        <w:tc>
          <w:tcPr>
            <w:tcW w:w="8296" w:type="dxa"/>
          </w:tcPr>
          <w:p w14:paraId="18F2B497" w14:textId="77777777" w:rsidR="006C25BE" w:rsidRDefault="006C25BE" w:rsidP="006C25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jedis:</w:t>
            </w:r>
          </w:p>
          <w:p w14:paraId="3206CC57" w14:textId="77777777" w:rsidR="006C25BE" w:rsidRDefault="006C25BE" w:rsidP="006C25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49D9E405" w14:textId="77777777" w:rsidR="006C25BE" w:rsidRDefault="006C25BE" w:rsidP="006C25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max-total:</w:t>
            </w:r>
            <w:r>
              <w:rPr>
                <w:rFonts w:ascii="Consolas" w:eastAsiaTheme="minorEastAsia" w:hAnsi="Consolas" w:cs="Consolas"/>
                <w:bCs w:val="0"/>
                <w:color w:val="000000"/>
                <w:sz w:val="20"/>
                <w:szCs w:val="20"/>
              </w:rPr>
              <w:t xml:space="preserve"> 20</w:t>
            </w:r>
          </w:p>
          <w:p w14:paraId="470D796B" w14:textId="77777777" w:rsidR="006C25BE" w:rsidRDefault="006C25BE" w:rsidP="006C25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max-idle:</w:t>
            </w:r>
            <w:r>
              <w:rPr>
                <w:rFonts w:ascii="Consolas" w:eastAsiaTheme="minorEastAsia" w:hAnsi="Consolas" w:cs="Consolas"/>
                <w:bCs w:val="0"/>
                <w:color w:val="000000"/>
                <w:sz w:val="20"/>
                <w:szCs w:val="20"/>
              </w:rPr>
              <w:t xml:space="preserve"> 15</w:t>
            </w:r>
          </w:p>
          <w:p w14:paraId="1AED1EE9" w14:textId="6AF7E366" w:rsidR="006C25BE" w:rsidRDefault="006C25BE" w:rsidP="006C25BE">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min-idle:</w:t>
            </w:r>
            <w:r>
              <w:rPr>
                <w:rFonts w:ascii="Consolas" w:eastAsiaTheme="minorEastAsia" w:hAnsi="Consolas" w:cs="Consolas"/>
                <w:bCs w:val="0"/>
                <w:color w:val="000000"/>
                <w:sz w:val="20"/>
                <w:szCs w:val="20"/>
              </w:rPr>
              <w:t xml:space="preserve"> 10</w:t>
            </w:r>
          </w:p>
        </w:tc>
      </w:tr>
    </w:tbl>
    <w:p w14:paraId="3BDDC11F" w14:textId="75627B0E" w:rsidR="006C25BE" w:rsidRDefault="00FF06D1" w:rsidP="009D3AC1">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E121E5" w14:paraId="6471C1D6" w14:textId="77777777" w:rsidTr="00E121E5">
        <w:tc>
          <w:tcPr>
            <w:tcW w:w="8296" w:type="dxa"/>
          </w:tcPr>
          <w:p w14:paraId="0514C209"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@SpringBootApplication</w:t>
            </w:r>
          </w:p>
          <w:p w14:paraId="08647CEF"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p>
          <w:p w14:paraId="12199001"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RedisSpringbootApplication {</w:t>
            </w:r>
          </w:p>
          <w:p w14:paraId="79B62C29"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5CC90AC4"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JedisPool </w:t>
            </w:r>
            <w:r>
              <w:rPr>
                <w:rFonts w:ascii="Consolas" w:eastAsiaTheme="minorEastAsia" w:hAnsi="Consolas" w:cs="Consolas"/>
                <w:bCs w:val="0"/>
                <w:color w:val="0000C0"/>
                <w:sz w:val="20"/>
                <w:szCs w:val="20"/>
              </w:rPr>
              <w:t>jedisPool</w:t>
            </w:r>
            <w:r>
              <w:rPr>
                <w:rFonts w:ascii="Consolas" w:eastAsiaTheme="minorEastAsia" w:hAnsi="Consolas" w:cs="Consolas"/>
                <w:bCs w:val="0"/>
                <w:color w:val="000000"/>
                <w:sz w:val="20"/>
                <w:szCs w:val="20"/>
              </w:rPr>
              <w:t>;</w:t>
            </w:r>
          </w:p>
          <w:p w14:paraId="27AEF45F"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7DE19AF4"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"index"</w:t>
            </w:r>
            <w:r>
              <w:rPr>
                <w:rFonts w:ascii="Consolas" w:eastAsiaTheme="minorEastAsia" w:hAnsi="Consolas" w:cs="Consolas"/>
                <w:bCs w:val="0"/>
                <w:color w:val="000000"/>
                <w:sz w:val="20"/>
                <w:szCs w:val="20"/>
              </w:rPr>
              <w:t>)</w:t>
            </w:r>
          </w:p>
          <w:p w14:paraId="5302768E"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getInfo() {</w:t>
            </w:r>
          </w:p>
          <w:p w14:paraId="208AFF6D"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Jedis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00"/>
                <w:sz w:val="20"/>
                <w:szCs w:val="20"/>
                <w:u w:val="single"/>
              </w:rPr>
              <w:t>jedisPool</w:t>
            </w:r>
            <w:r>
              <w:rPr>
                <w:rFonts w:ascii="Consolas" w:eastAsiaTheme="minorEastAsia" w:hAnsi="Consolas" w:cs="Consolas"/>
                <w:bCs w:val="0"/>
                <w:color w:val="000000"/>
                <w:sz w:val="20"/>
                <w:szCs w:val="20"/>
              </w:rPr>
              <w:t>.getResource();</w:t>
            </w:r>
          </w:p>
          <w:p w14:paraId="0F75CA46" w14:textId="77777777" w:rsidR="00E121E5" w:rsidRDefault="00E121E5" w:rsidP="00E121E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jedis</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w:t>
            </w:r>
          </w:p>
          <w:p w14:paraId="58BF8031" w14:textId="77777777" w:rsidR="00E121E5" w:rsidRDefault="00E121E5" w:rsidP="00E121E5">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t>}</w:t>
            </w:r>
          </w:p>
          <w:p w14:paraId="6C6E7455" w14:textId="3C1CAA54" w:rsidR="00704BBF" w:rsidRDefault="00704BBF" w:rsidP="00E121E5">
            <w:pPr>
              <w:ind w:firstLineChars="0" w:firstLine="0"/>
            </w:pPr>
            <w:r>
              <w:rPr>
                <w:rFonts w:hint="eastAsia"/>
              </w:rPr>
              <w:t>}</w:t>
            </w:r>
          </w:p>
        </w:tc>
      </w:tr>
    </w:tbl>
    <w:p w14:paraId="5E17D014" w14:textId="77777777" w:rsidR="00E121E5" w:rsidRPr="00E121E5" w:rsidRDefault="00E121E5" w:rsidP="00E121E5">
      <w:pPr>
        <w:ind w:firstLine="420"/>
      </w:pPr>
    </w:p>
    <w:p w14:paraId="58ECFF9E" w14:textId="59608702" w:rsidR="00741498" w:rsidRDefault="003A497A" w:rsidP="00741498">
      <w:pPr>
        <w:pStyle w:val="2"/>
      </w:pPr>
      <w:r>
        <w:rPr>
          <w:rFonts w:hint="eastAsia"/>
        </w:rPr>
        <w:t xml:space="preserve">Spring boot </w:t>
      </w:r>
      <w:r>
        <w:rPr>
          <w:rFonts w:hint="eastAsia"/>
        </w:rPr>
        <w:t>整合</w:t>
      </w:r>
      <w:r>
        <w:rPr>
          <w:rFonts w:hint="eastAsia"/>
        </w:rPr>
        <w:t>redis</w:t>
      </w:r>
      <w:r>
        <w:t>(</w:t>
      </w:r>
      <w:r>
        <w:rPr>
          <w:rFonts w:hint="eastAsia"/>
        </w:rPr>
        <w:t>进阶版</w:t>
      </w:r>
      <w:r>
        <w:t>)</w:t>
      </w:r>
    </w:p>
    <w:p w14:paraId="1410E5CD" w14:textId="204CC152" w:rsidR="00741498" w:rsidRDefault="00741498" w:rsidP="009D3AC1">
      <w:pPr>
        <w:pStyle w:val="3"/>
        <w:ind w:firstLine="420"/>
      </w:pPr>
      <w:r>
        <w:rPr>
          <w:rFonts w:hint="eastAsia"/>
        </w:rPr>
        <w:t>创建项目</w:t>
      </w:r>
    </w:p>
    <w:p w14:paraId="3BA12940" w14:textId="6F0446F5" w:rsidR="00741498" w:rsidRPr="00741498" w:rsidRDefault="00741498" w:rsidP="00741498">
      <w:pPr>
        <w:ind w:firstLine="420"/>
      </w:pPr>
      <w:r>
        <w:rPr>
          <w:rFonts w:hint="eastAsia"/>
        </w:rPr>
        <w:t>加载</w:t>
      </w:r>
      <w:r>
        <w:rPr>
          <w:rFonts w:hint="eastAsia"/>
        </w:rPr>
        <w:t>redis</w:t>
      </w:r>
      <w:r>
        <w:rPr>
          <w:rFonts w:hint="eastAsia"/>
        </w:rPr>
        <w:t>的依赖</w:t>
      </w:r>
    </w:p>
    <w:p w14:paraId="2D877129" w14:textId="4E1516B5" w:rsidR="00D71715" w:rsidRPr="00D71715" w:rsidRDefault="00741498" w:rsidP="00D71715">
      <w:pPr>
        <w:ind w:firstLine="420"/>
      </w:pPr>
      <w:r>
        <w:rPr>
          <w:noProof/>
        </w:rPr>
        <w:lastRenderedPageBreak/>
        <w:drawing>
          <wp:inline distT="0" distB="0" distL="0" distR="0" wp14:anchorId="1A150070" wp14:editId="32BE84A2">
            <wp:extent cx="3962743" cy="1097375"/>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2743" cy="1097375"/>
                    </a:xfrm>
                    <a:prstGeom prst="rect">
                      <a:avLst/>
                    </a:prstGeom>
                  </pic:spPr>
                </pic:pic>
              </a:graphicData>
            </a:graphic>
          </wp:inline>
        </w:drawing>
      </w:r>
    </w:p>
    <w:p w14:paraId="282706D6" w14:textId="28D4993C" w:rsidR="00E121E5" w:rsidRDefault="009875BF" w:rsidP="009D3AC1">
      <w:pPr>
        <w:pStyle w:val="3"/>
        <w:ind w:firstLine="420"/>
      </w:pPr>
      <w:r>
        <w:rPr>
          <w:rFonts w:hint="eastAsia"/>
        </w:rPr>
        <w:t>配置文件</w:t>
      </w:r>
    </w:p>
    <w:p w14:paraId="7F074CCA" w14:textId="37946466" w:rsidR="009875BF" w:rsidRDefault="009875BF" w:rsidP="009875BF">
      <w:pPr>
        <w:ind w:firstLine="420"/>
      </w:pPr>
      <w:r>
        <w:rPr>
          <w:rFonts w:hint="eastAsia"/>
        </w:rPr>
        <w:t>yum</w:t>
      </w:r>
    </w:p>
    <w:tbl>
      <w:tblPr>
        <w:tblStyle w:val="ab"/>
        <w:tblW w:w="0" w:type="auto"/>
        <w:tblLook w:val="04A0" w:firstRow="1" w:lastRow="0" w:firstColumn="1" w:lastColumn="0" w:noHBand="0" w:noVBand="1"/>
      </w:tblPr>
      <w:tblGrid>
        <w:gridCol w:w="8296"/>
      </w:tblGrid>
      <w:tr w:rsidR="009875BF" w14:paraId="7C28C163" w14:textId="77777777" w:rsidTr="009875BF">
        <w:tc>
          <w:tcPr>
            <w:tcW w:w="8296" w:type="dxa"/>
          </w:tcPr>
          <w:p w14:paraId="1EA4D92F"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352C9041"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redis:</w:t>
            </w:r>
          </w:p>
          <w:p w14:paraId="09A6DF97"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61DC4C64"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pool:</w:t>
            </w:r>
          </w:p>
          <w:p w14:paraId="5B6B7C6E"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max-active:</w:t>
            </w:r>
            <w:r>
              <w:rPr>
                <w:rFonts w:ascii="Consolas" w:eastAsiaTheme="minorEastAsia" w:hAnsi="Consolas" w:cs="Consolas"/>
                <w:bCs w:val="0"/>
                <w:color w:val="000000"/>
                <w:sz w:val="20"/>
                <w:szCs w:val="20"/>
              </w:rPr>
              <w:t xml:space="preserve"> 25</w:t>
            </w:r>
          </w:p>
          <w:p w14:paraId="45917B93" w14:textId="77777777" w:rsidR="001D2956" w:rsidRDefault="001D2956" w:rsidP="001D295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max-idle:</w:t>
            </w:r>
            <w:r>
              <w:rPr>
                <w:rFonts w:ascii="Consolas" w:eastAsiaTheme="minorEastAsia" w:hAnsi="Consolas" w:cs="Consolas"/>
                <w:bCs w:val="0"/>
                <w:color w:val="000000"/>
                <w:sz w:val="20"/>
                <w:szCs w:val="20"/>
              </w:rPr>
              <w:t xml:space="preserve"> 15</w:t>
            </w:r>
          </w:p>
          <w:p w14:paraId="0E15FA1C" w14:textId="793E9AA7" w:rsidR="009875BF" w:rsidRDefault="001D2956" w:rsidP="001D2956">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min-idle:</w:t>
            </w:r>
            <w:r>
              <w:rPr>
                <w:rFonts w:ascii="Consolas" w:eastAsiaTheme="minorEastAsia" w:hAnsi="Consolas" w:cs="Consolas"/>
                <w:bCs w:val="0"/>
                <w:color w:val="000000"/>
                <w:sz w:val="20"/>
                <w:szCs w:val="20"/>
              </w:rPr>
              <w:t xml:space="preserve"> 10</w:t>
            </w:r>
          </w:p>
        </w:tc>
      </w:tr>
    </w:tbl>
    <w:p w14:paraId="261318D1" w14:textId="6422A054" w:rsidR="00791999" w:rsidRDefault="00791999" w:rsidP="009875BF">
      <w:pPr>
        <w:ind w:firstLine="420"/>
      </w:pPr>
    </w:p>
    <w:p w14:paraId="1F6D9334" w14:textId="1A9BBE04" w:rsidR="00791999" w:rsidRDefault="00791999" w:rsidP="00D83AEF">
      <w:pPr>
        <w:pStyle w:val="2"/>
      </w:pPr>
      <w:r>
        <w:rPr>
          <w:rFonts w:hint="eastAsia"/>
        </w:rPr>
        <w:t>redis</w:t>
      </w:r>
      <w:r>
        <w:rPr>
          <w:rFonts w:hint="eastAsia"/>
        </w:rPr>
        <w:t>操作</w:t>
      </w:r>
    </w:p>
    <w:tbl>
      <w:tblPr>
        <w:tblStyle w:val="ab"/>
        <w:tblW w:w="0" w:type="auto"/>
        <w:tblLook w:val="04A0" w:firstRow="1" w:lastRow="0" w:firstColumn="1" w:lastColumn="0" w:noHBand="0" w:noVBand="1"/>
      </w:tblPr>
      <w:tblGrid>
        <w:gridCol w:w="8296"/>
      </w:tblGrid>
      <w:tr w:rsidR="008E59D4" w14:paraId="01A727EB" w14:textId="77777777" w:rsidTr="008E59D4">
        <w:tc>
          <w:tcPr>
            <w:tcW w:w="8296" w:type="dxa"/>
          </w:tcPr>
          <w:p w14:paraId="6510A0B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TestRedis {</w:t>
            </w:r>
          </w:p>
          <w:p w14:paraId="49F2121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ApplicationContext  </w:t>
            </w:r>
            <w:r>
              <w:rPr>
                <w:rFonts w:ascii="Consolas" w:eastAsiaTheme="minorEastAsia" w:hAnsi="Consolas" w:cs="Consolas"/>
                <w:bCs w:val="0"/>
                <w:color w:val="0000C0"/>
                <w:sz w:val="20"/>
                <w:szCs w:val="20"/>
              </w:rPr>
              <w:t>context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rPr>
              <w:tab/>
              <w:t>ClassPathXmlApplicationContext(</w:t>
            </w:r>
            <w:r>
              <w:rPr>
                <w:rFonts w:ascii="Consolas" w:eastAsiaTheme="minorEastAsia" w:hAnsi="Consolas" w:cs="Consolas"/>
                <w:bCs w:val="0"/>
                <w:color w:val="2A00FF"/>
                <w:sz w:val="20"/>
                <w:szCs w:val="20"/>
              </w:rPr>
              <w:t>"classpath:spring-jedis.xml"</w:t>
            </w:r>
            <w:r>
              <w:rPr>
                <w:rFonts w:ascii="Consolas" w:eastAsiaTheme="minorEastAsia" w:hAnsi="Consolas" w:cs="Consolas"/>
                <w:bCs w:val="0"/>
                <w:color w:val="000000"/>
                <w:sz w:val="20"/>
                <w:szCs w:val="20"/>
              </w:rPr>
              <w:t>);</w:t>
            </w:r>
          </w:p>
          <w:p w14:paraId="66AD3AD2"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JedisPool </w:t>
            </w:r>
            <w:r>
              <w:rPr>
                <w:rFonts w:ascii="Consolas" w:eastAsiaTheme="minorEastAsia" w:hAnsi="Consolas" w:cs="Consolas"/>
                <w:bCs w:val="0"/>
                <w:color w:val="0000C0"/>
                <w:sz w:val="20"/>
                <w:szCs w:val="20"/>
              </w:rPr>
              <w:t>jedisPool</w:t>
            </w:r>
            <w:r>
              <w:rPr>
                <w:rFonts w:ascii="Consolas" w:eastAsiaTheme="minorEastAsia" w:hAnsi="Consolas" w:cs="Consolas"/>
                <w:bCs w:val="0"/>
                <w:color w:val="000000"/>
                <w:sz w:val="20"/>
                <w:szCs w:val="20"/>
              </w:rPr>
              <w:t xml:space="preserve"> =(JedisPool) </w:t>
            </w:r>
            <w:r>
              <w:rPr>
                <w:rFonts w:ascii="Consolas" w:eastAsiaTheme="minorEastAsia" w:hAnsi="Consolas" w:cs="Consolas"/>
                <w:bCs w:val="0"/>
                <w:color w:val="0000C0"/>
                <w:sz w:val="20"/>
                <w:szCs w:val="20"/>
              </w:rPr>
              <w:t>context</w:t>
            </w:r>
            <w:r>
              <w:rPr>
                <w:rFonts w:ascii="Consolas" w:eastAsiaTheme="minorEastAsia" w:hAnsi="Consolas" w:cs="Consolas"/>
                <w:bCs w:val="0"/>
                <w:color w:val="000000"/>
                <w:sz w:val="20"/>
                <w:szCs w:val="20"/>
              </w:rPr>
              <w:t>.getBean(</w:t>
            </w:r>
            <w:r>
              <w:rPr>
                <w:rFonts w:ascii="Consolas" w:eastAsiaTheme="minorEastAsia" w:hAnsi="Consolas" w:cs="Consolas"/>
                <w:bCs w:val="0"/>
                <w:color w:val="2A00FF"/>
                <w:sz w:val="20"/>
                <w:szCs w:val="20"/>
              </w:rPr>
              <w:t>"pool"</w:t>
            </w:r>
            <w:r>
              <w:rPr>
                <w:rFonts w:ascii="Consolas" w:eastAsiaTheme="minorEastAsia" w:hAnsi="Consolas" w:cs="Consolas"/>
                <w:bCs w:val="0"/>
                <w:color w:val="000000"/>
                <w:sz w:val="20"/>
                <w:szCs w:val="20"/>
              </w:rPr>
              <w:t>);</w:t>
            </w:r>
          </w:p>
          <w:p w14:paraId="1EB6802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Jedis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jedisPool</w:t>
            </w:r>
            <w:r>
              <w:rPr>
                <w:rFonts w:ascii="Consolas" w:eastAsiaTheme="minorEastAsia" w:hAnsi="Consolas" w:cs="Consolas"/>
                <w:bCs w:val="0"/>
                <w:color w:val="000000"/>
                <w:sz w:val="20"/>
                <w:szCs w:val="20"/>
              </w:rPr>
              <w:t>.getResource();</w:t>
            </w:r>
          </w:p>
          <w:p w14:paraId="5A5F274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、普通的字符串操作</w:t>
            </w:r>
          </w:p>
          <w:p w14:paraId="0F733AE5"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52A7241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711FF8A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.set(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"li"</w:t>
            </w:r>
            <w:r>
              <w:rPr>
                <w:rFonts w:ascii="Consolas" w:eastAsiaTheme="minorEastAsia" w:hAnsi="Consolas" w:cs="Consolas"/>
                <w:bCs w:val="0"/>
                <w:color w:val="000000"/>
                <w:sz w:val="20"/>
                <w:szCs w:val="20"/>
              </w:rPr>
              <w:t>);</w:t>
            </w:r>
          </w:p>
          <w:p w14:paraId="7292A29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w:t>
            </w:r>
          </w:p>
          <w:p w14:paraId="7E73593B"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w:t>
            </w:r>
          </w:p>
          <w:p w14:paraId="2A33346E"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96F2D8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931D45C"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、字节操作</w:t>
            </w:r>
          </w:p>
          <w:p w14:paraId="57AC71C3"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D95235B"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test2() {</w:t>
            </w:r>
          </w:p>
          <w:p w14:paraId="2D7A018C"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//jedis.set("byte".getBytes(), "byte1".getBytes());</w:t>
            </w:r>
          </w:p>
          <w:p w14:paraId="3C9A2722"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"byte"</w:t>
            </w:r>
            <w:r>
              <w:rPr>
                <w:rFonts w:ascii="Consolas" w:eastAsiaTheme="minorEastAsia" w:hAnsi="Consolas" w:cs="Consolas"/>
                <w:bCs w:val="0"/>
                <w:color w:val="000000"/>
                <w:sz w:val="20"/>
                <w:szCs w:val="20"/>
              </w:rPr>
              <w:t>);</w:t>
            </w:r>
          </w:p>
          <w:p w14:paraId="00DC23F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//byte1</w:t>
            </w:r>
          </w:p>
          <w:p w14:paraId="185B66D6"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对象转为字节</w:t>
            </w:r>
          </w:p>
          <w:p w14:paraId="0584DF83"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User(</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"18"</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女</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57F534F"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.set(</w:t>
            </w:r>
            <w:r>
              <w:rPr>
                <w:rFonts w:ascii="Consolas" w:eastAsiaTheme="minorEastAsia" w:hAnsi="Consolas" w:cs="Consolas"/>
                <w:bCs w:val="0"/>
                <w:color w:val="2A00FF"/>
                <w:sz w:val="20"/>
                <w:szCs w:val="20"/>
              </w:rPr>
              <w:t>"user1"</w:t>
            </w:r>
            <w:r>
              <w:rPr>
                <w:rFonts w:ascii="Consolas" w:eastAsiaTheme="minorEastAsia" w:hAnsi="Consolas" w:cs="Consolas"/>
                <w:bCs w:val="0"/>
                <w:color w:val="000000"/>
                <w:sz w:val="20"/>
                <w:szCs w:val="20"/>
              </w:rPr>
              <w:t>.getBytes(), SerializableUtils.</w:t>
            </w:r>
            <w:r>
              <w:rPr>
                <w:rFonts w:ascii="Consolas" w:eastAsiaTheme="minorEastAsia" w:hAnsi="Consolas" w:cs="Consolas"/>
                <w:bCs w:val="0"/>
                <w:i/>
                <w:iCs/>
                <w:color w:val="000000"/>
                <w:sz w:val="20"/>
                <w:szCs w:val="20"/>
              </w:rPr>
              <w:t>serializable</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10ABCE1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t>}</w:t>
            </w:r>
          </w:p>
          <w:p w14:paraId="2A0CFB3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4F0DC6FE"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E97D49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//3</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json</w:t>
            </w:r>
            <w:r>
              <w:rPr>
                <w:rFonts w:ascii="Consolas" w:eastAsiaTheme="minorEastAsia" w:hAnsi="Consolas" w:cs="Consolas"/>
                <w:bCs w:val="0"/>
                <w:color w:val="3F7F5F"/>
                <w:sz w:val="20"/>
                <w:szCs w:val="20"/>
              </w:rPr>
              <w:t>的序列化对象</w:t>
            </w:r>
          </w:p>
          <w:p w14:paraId="01C3884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455033C8"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test3() {</w:t>
            </w:r>
          </w:p>
          <w:p w14:paraId="30DF62A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User </w:t>
            </w:r>
            <w:r>
              <w:rPr>
                <w:rFonts w:ascii="Consolas" w:eastAsiaTheme="minorEastAsia" w:hAnsi="Consolas" w:cs="Consolas"/>
                <w:bCs w:val="0"/>
                <w:color w:val="6A3E3E"/>
                <w:sz w:val="20"/>
                <w:szCs w:val="20"/>
              </w:rPr>
              <w:t>userjson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User(</w:t>
            </w:r>
            <w:r>
              <w:rPr>
                <w:rFonts w:ascii="Consolas" w:eastAsiaTheme="minorEastAsia" w:hAnsi="Consolas" w:cs="Consolas"/>
                <w:bCs w:val="0"/>
                <w:color w:val="2A00FF"/>
                <w:sz w:val="20"/>
                <w:szCs w:val="20"/>
              </w:rPr>
              <w:t>"lee"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"22"</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男</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4D7F60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.set(</w:t>
            </w:r>
            <w:r>
              <w:rPr>
                <w:rFonts w:ascii="Consolas" w:eastAsiaTheme="minorEastAsia" w:hAnsi="Consolas" w:cs="Consolas"/>
                <w:bCs w:val="0"/>
                <w:color w:val="2A00FF"/>
                <w:sz w:val="20"/>
                <w:szCs w:val="20"/>
              </w:rPr>
              <w:t>"userjson"</w:t>
            </w:r>
            <w:r>
              <w:rPr>
                <w:rFonts w:ascii="Consolas" w:eastAsiaTheme="minorEastAsia" w:hAnsi="Consolas" w:cs="Consolas"/>
                <w:bCs w:val="0"/>
                <w:color w:val="000000"/>
                <w:sz w:val="20"/>
                <w:szCs w:val="20"/>
              </w:rPr>
              <w:t>, JSON.</w:t>
            </w:r>
            <w:r>
              <w:rPr>
                <w:rFonts w:ascii="Consolas" w:eastAsiaTheme="minorEastAsia" w:hAnsi="Consolas" w:cs="Consolas"/>
                <w:bCs w:val="0"/>
                <w:i/>
                <w:iCs/>
                <w:color w:val="000000"/>
                <w:sz w:val="20"/>
                <w:szCs w:val="20"/>
              </w:rPr>
              <w:t>toJSONString</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userjson</w:t>
            </w:r>
            <w:r>
              <w:rPr>
                <w:rFonts w:ascii="Consolas" w:eastAsiaTheme="minorEastAsia" w:hAnsi="Consolas" w:cs="Consolas"/>
                <w:bCs w:val="0"/>
                <w:color w:val="000000"/>
                <w:sz w:val="20"/>
                <w:szCs w:val="20"/>
              </w:rPr>
              <w:t>));</w:t>
            </w:r>
          </w:p>
          <w:p w14:paraId="6C06838B"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0F1684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83949B9"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//4</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hash</w:t>
            </w:r>
            <w:r>
              <w:rPr>
                <w:rFonts w:ascii="Consolas" w:eastAsiaTheme="minorEastAsia" w:hAnsi="Consolas" w:cs="Consolas"/>
                <w:bCs w:val="0"/>
                <w:color w:val="3F7F5F"/>
                <w:sz w:val="20"/>
                <w:szCs w:val="20"/>
              </w:rPr>
              <w:t>的操作</w:t>
            </w:r>
          </w:p>
          <w:p w14:paraId="28CE1C52"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06212EA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test4() {</w:t>
            </w:r>
          </w:p>
          <w:p w14:paraId="4207DE1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写入</w:t>
            </w:r>
          </w:p>
          <w:p w14:paraId="42DEEF6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//jedis.hset("man", "name", "</w:t>
            </w:r>
            <w:r>
              <w:rPr>
                <w:rFonts w:ascii="Consolas" w:eastAsiaTheme="minorEastAsia" w:hAnsi="Consolas" w:cs="Consolas"/>
                <w:bCs w:val="0"/>
                <w:color w:val="3F7F5F"/>
                <w:sz w:val="20"/>
                <w:szCs w:val="20"/>
                <w:u w:val="single"/>
              </w:rPr>
              <w:t>sx</w:t>
            </w:r>
            <w:r>
              <w:rPr>
                <w:rFonts w:ascii="Consolas" w:eastAsiaTheme="minorEastAsia" w:hAnsi="Consolas" w:cs="Consolas"/>
                <w:bCs w:val="0"/>
                <w:color w:val="3F7F5F"/>
                <w:sz w:val="20"/>
                <w:szCs w:val="20"/>
              </w:rPr>
              <w:t>");</w:t>
            </w:r>
          </w:p>
          <w:p w14:paraId="7D92B886"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//jedis.hset("man", "age", "12");</w:t>
            </w:r>
          </w:p>
          <w:p w14:paraId="00BDEDC9"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获取单个值</w:t>
            </w:r>
          </w:p>
          <w:p w14:paraId="1157EA4D"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.hget(</w:t>
            </w:r>
            <w:r>
              <w:rPr>
                <w:rFonts w:ascii="Consolas" w:eastAsiaTheme="minorEastAsia" w:hAnsi="Consolas" w:cs="Consolas"/>
                <w:bCs w:val="0"/>
                <w:color w:val="2A00FF"/>
                <w:sz w:val="20"/>
                <w:szCs w:val="20"/>
              </w:rPr>
              <w:t>"man"</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"name"</w:t>
            </w:r>
            <w:r>
              <w:rPr>
                <w:rFonts w:ascii="Consolas" w:eastAsiaTheme="minorEastAsia" w:hAnsi="Consolas" w:cs="Consolas"/>
                <w:bCs w:val="0"/>
                <w:color w:val="000000"/>
                <w:sz w:val="20"/>
                <w:szCs w:val="20"/>
              </w:rPr>
              <w:t>);</w:t>
            </w:r>
          </w:p>
          <w:p w14:paraId="74C43AE0"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age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.hget(</w:t>
            </w:r>
            <w:r>
              <w:rPr>
                <w:rFonts w:ascii="Consolas" w:eastAsiaTheme="minorEastAsia" w:hAnsi="Consolas" w:cs="Consolas"/>
                <w:bCs w:val="0"/>
                <w:color w:val="2A00FF"/>
                <w:sz w:val="20"/>
                <w:szCs w:val="20"/>
              </w:rPr>
              <w:t>"man"</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"age"</w:t>
            </w:r>
            <w:r>
              <w:rPr>
                <w:rFonts w:ascii="Consolas" w:eastAsiaTheme="minorEastAsia" w:hAnsi="Consolas" w:cs="Consolas"/>
                <w:bCs w:val="0"/>
                <w:color w:val="000000"/>
                <w:sz w:val="20"/>
                <w:szCs w:val="20"/>
              </w:rPr>
              <w:t>);</w:t>
            </w:r>
          </w:p>
          <w:p w14:paraId="2713A3D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age</w:t>
            </w:r>
            <w:r>
              <w:rPr>
                <w:rFonts w:ascii="Consolas" w:eastAsiaTheme="minorEastAsia" w:hAnsi="Consolas" w:cs="Consolas"/>
                <w:bCs w:val="0"/>
                <w:color w:val="000000"/>
                <w:sz w:val="20"/>
                <w:szCs w:val="20"/>
              </w:rPr>
              <w:t>);</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sx</w:t>
            </w:r>
            <w:r>
              <w:rPr>
                <w:rFonts w:ascii="Consolas" w:eastAsiaTheme="minorEastAsia" w:hAnsi="Consolas" w:cs="Consolas"/>
                <w:bCs w:val="0"/>
                <w:color w:val="3F7F5F"/>
                <w:sz w:val="20"/>
                <w:szCs w:val="20"/>
              </w:rPr>
              <w:t>+12</w:t>
            </w:r>
          </w:p>
          <w:p w14:paraId="37814619"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获取键的全部值</w:t>
            </w:r>
          </w:p>
          <w:p w14:paraId="756B027F"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Map&lt;String, String&gt; </w:t>
            </w:r>
            <w:r>
              <w:rPr>
                <w:rFonts w:ascii="Consolas" w:eastAsiaTheme="minorEastAsia" w:hAnsi="Consolas" w:cs="Consolas"/>
                <w:bCs w:val="0"/>
                <w:color w:val="6A3E3E"/>
                <w:sz w:val="20"/>
                <w:szCs w:val="20"/>
              </w:rPr>
              <w:t>man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.hgetAll(</w:t>
            </w:r>
            <w:r>
              <w:rPr>
                <w:rFonts w:ascii="Consolas" w:eastAsiaTheme="minorEastAsia" w:hAnsi="Consolas" w:cs="Consolas"/>
                <w:bCs w:val="0"/>
                <w:color w:val="2A00FF"/>
                <w:sz w:val="20"/>
                <w:szCs w:val="20"/>
              </w:rPr>
              <w:t>"man"</w:t>
            </w:r>
            <w:r>
              <w:rPr>
                <w:rFonts w:ascii="Consolas" w:eastAsiaTheme="minorEastAsia" w:hAnsi="Consolas" w:cs="Consolas"/>
                <w:bCs w:val="0"/>
                <w:color w:val="000000"/>
                <w:sz w:val="20"/>
                <w:szCs w:val="20"/>
              </w:rPr>
              <w:t>);</w:t>
            </w:r>
          </w:p>
          <w:p w14:paraId="254BC50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man</w:t>
            </w:r>
            <w:r>
              <w:rPr>
                <w:rFonts w:ascii="Consolas" w:eastAsiaTheme="minorEastAsia" w:hAnsi="Consolas" w:cs="Consolas"/>
                <w:bCs w:val="0"/>
                <w:color w:val="000000"/>
                <w:sz w:val="20"/>
                <w:szCs w:val="20"/>
              </w:rPr>
              <w:t>);</w:t>
            </w:r>
          </w:p>
          <w:p w14:paraId="66D2D0B2"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09D221E"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u w:val="single"/>
              </w:rPr>
              <w:t>zset</w:t>
            </w:r>
            <w:r>
              <w:rPr>
                <w:rFonts w:ascii="Consolas" w:eastAsiaTheme="minorEastAsia" w:hAnsi="Consolas" w:cs="Consolas"/>
                <w:bCs w:val="0"/>
                <w:color w:val="3F7F5F"/>
                <w:sz w:val="20"/>
                <w:szCs w:val="20"/>
              </w:rPr>
              <w:t>集合</w:t>
            </w:r>
          </w:p>
          <w:p w14:paraId="6732B07D"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1EA9923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test5() {</w:t>
            </w:r>
          </w:p>
          <w:p w14:paraId="6A5B038C"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写入</w:t>
            </w:r>
          </w:p>
          <w:p w14:paraId="40A3FB35"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/*jedis.zadd("pad", 1000,"</w:t>
            </w:r>
            <w:r>
              <w:rPr>
                <w:rFonts w:ascii="Consolas" w:eastAsiaTheme="minorEastAsia" w:hAnsi="Consolas" w:cs="Consolas"/>
                <w:bCs w:val="0"/>
                <w:color w:val="3F7F5F"/>
                <w:sz w:val="20"/>
                <w:szCs w:val="20"/>
                <w:u w:val="single"/>
              </w:rPr>
              <w:t>ls</w:t>
            </w:r>
            <w:r>
              <w:rPr>
                <w:rFonts w:ascii="Consolas" w:eastAsiaTheme="minorEastAsia" w:hAnsi="Consolas" w:cs="Consolas"/>
                <w:bCs w:val="0"/>
                <w:color w:val="3F7F5F"/>
                <w:sz w:val="20"/>
                <w:szCs w:val="20"/>
              </w:rPr>
              <w:t>");</w:t>
            </w:r>
          </w:p>
          <w:p w14:paraId="6DE908ED"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jedis.zadd("pad", 2000,"</w:t>
            </w:r>
            <w:r>
              <w:rPr>
                <w:rFonts w:ascii="Consolas" w:eastAsiaTheme="minorEastAsia" w:hAnsi="Consolas" w:cs="Consolas"/>
                <w:bCs w:val="0"/>
                <w:color w:val="3F7F5F"/>
                <w:sz w:val="20"/>
                <w:szCs w:val="20"/>
                <w:u w:val="single"/>
              </w:rPr>
              <w:t>sx</w:t>
            </w:r>
            <w:r>
              <w:rPr>
                <w:rFonts w:ascii="Consolas" w:eastAsiaTheme="minorEastAsia" w:hAnsi="Consolas" w:cs="Consolas"/>
                <w:bCs w:val="0"/>
                <w:color w:val="3F7F5F"/>
                <w:sz w:val="20"/>
                <w:szCs w:val="20"/>
              </w:rPr>
              <w:t>");</w:t>
            </w:r>
          </w:p>
          <w:p w14:paraId="200862C9"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jedis.zadd("pad", 3000,"</w:t>
            </w:r>
            <w:r>
              <w:rPr>
                <w:rFonts w:ascii="Consolas" w:eastAsiaTheme="minorEastAsia" w:hAnsi="Consolas" w:cs="Consolas"/>
                <w:bCs w:val="0"/>
                <w:color w:val="3F7F5F"/>
                <w:sz w:val="20"/>
                <w:szCs w:val="20"/>
                <w:u w:val="single"/>
              </w:rPr>
              <w:t>df</w:t>
            </w:r>
            <w:r>
              <w:rPr>
                <w:rFonts w:ascii="Consolas" w:eastAsiaTheme="minorEastAsia" w:hAnsi="Consolas" w:cs="Consolas"/>
                <w:bCs w:val="0"/>
                <w:color w:val="3F7F5F"/>
                <w:sz w:val="20"/>
                <w:szCs w:val="20"/>
              </w:rPr>
              <w:t>");</w:t>
            </w:r>
          </w:p>
          <w:p w14:paraId="7CC28811"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jedis.zadd("pad", 4000,"ad");</w:t>
            </w:r>
          </w:p>
          <w:p w14:paraId="4DEAE63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jedis.zadd("pad", 5100,"</w:t>
            </w:r>
            <w:r>
              <w:rPr>
                <w:rFonts w:ascii="Consolas" w:eastAsiaTheme="minorEastAsia" w:hAnsi="Consolas" w:cs="Consolas"/>
                <w:bCs w:val="0"/>
                <w:color w:val="3F7F5F"/>
                <w:sz w:val="20"/>
                <w:szCs w:val="20"/>
                <w:u w:val="single"/>
              </w:rPr>
              <w:t>df</w:t>
            </w:r>
            <w:r>
              <w:rPr>
                <w:rFonts w:ascii="Consolas" w:eastAsiaTheme="minorEastAsia" w:hAnsi="Consolas" w:cs="Consolas"/>
                <w:bCs w:val="0"/>
                <w:color w:val="3F7F5F"/>
                <w:sz w:val="20"/>
                <w:szCs w:val="20"/>
              </w:rPr>
              <w:t>");*/</w:t>
            </w:r>
          </w:p>
          <w:p w14:paraId="478EB781"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从小到大获取值</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获取前三个值</w:t>
            </w:r>
          </w:p>
          <w:p w14:paraId="49229C71"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Set&lt;String&gt; </w:t>
            </w:r>
            <w:r>
              <w:rPr>
                <w:rFonts w:ascii="Consolas" w:eastAsiaTheme="minorEastAsia" w:hAnsi="Consolas" w:cs="Consolas"/>
                <w:bCs w:val="0"/>
                <w:color w:val="6A3E3E"/>
                <w:sz w:val="20"/>
                <w:szCs w:val="20"/>
              </w:rPr>
              <w:t>pad</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.zrange(</w:t>
            </w:r>
            <w:r>
              <w:rPr>
                <w:rFonts w:ascii="Consolas" w:eastAsiaTheme="minorEastAsia" w:hAnsi="Consolas" w:cs="Consolas"/>
                <w:bCs w:val="0"/>
                <w:color w:val="2A00FF"/>
                <w:sz w:val="20"/>
                <w:szCs w:val="20"/>
              </w:rPr>
              <w:t>"pad"</w:t>
            </w:r>
            <w:r>
              <w:rPr>
                <w:rFonts w:ascii="Consolas" w:eastAsiaTheme="minorEastAsia" w:hAnsi="Consolas" w:cs="Consolas"/>
                <w:bCs w:val="0"/>
                <w:color w:val="000000"/>
                <w:sz w:val="20"/>
                <w:szCs w:val="20"/>
              </w:rPr>
              <w:t>, 0, 2);</w:t>
            </w:r>
          </w:p>
          <w:p w14:paraId="4FD866F4"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str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pad</w:t>
            </w:r>
            <w:r>
              <w:rPr>
                <w:rFonts w:ascii="Consolas" w:eastAsiaTheme="minorEastAsia" w:hAnsi="Consolas" w:cs="Consolas"/>
                <w:bCs w:val="0"/>
                <w:color w:val="000000"/>
                <w:sz w:val="20"/>
                <w:szCs w:val="20"/>
              </w:rPr>
              <w:t>) {</w:t>
            </w:r>
          </w:p>
          <w:p w14:paraId="3BF2788E"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str</w:t>
            </w:r>
            <w:r>
              <w:rPr>
                <w:rFonts w:ascii="Consolas" w:eastAsiaTheme="minorEastAsia" w:hAnsi="Consolas" w:cs="Consolas"/>
                <w:bCs w:val="0"/>
                <w:color w:val="000000"/>
                <w:sz w:val="20"/>
                <w:szCs w:val="20"/>
              </w:rPr>
              <w:t>);</w:t>
            </w:r>
          </w:p>
          <w:p w14:paraId="6007B839"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3335E57"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从大到小获取值</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获取前三个值</w:t>
            </w:r>
          </w:p>
          <w:p w14:paraId="04B6FE36"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Set&lt;String&gt; </w:t>
            </w:r>
            <w:r>
              <w:rPr>
                <w:rFonts w:ascii="Consolas" w:eastAsiaTheme="minorEastAsia" w:hAnsi="Consolas" w:cs="Consolas"/>
                <w:bCs w:val="0"/>
                <w:color w:val="6A3E3E"/>
                <w:sz w:val="20"/>
                <w:szCs w:val="20"/>
              </w:rPr>
              <w:t>pad1</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jedis</w:t>
            </w:r>
            <w:r>
              <w:rPr>
                <w:rFonts w:ascii="Consolas" w:eastAsiaTheme="minorEastAsia" w:hAnsi="Consolas" w:cs="Consolas"/>
                <w:bCs w:val="0"/>
                <w:color w:val="000000"/>
                <w:sz w:val="20"/>
                <w:szCs w:val="20"/>
              </w:rPr>
              <w:t>.zrevrange(</w:t>
            </w:r>
            <w:r>
              <w:rPr>
                <w:rFonts w:ascii="Consolas" w:eastAsiaTheme="minorEastAsia" w:hAnsi="Consolas" w:cs="Consolas"/>
                <w:bCs w:val="0"/>
                <w:color w:val="2A00FF"/>
                <w:sz w:val="20"/>
                <w:szCs w:val="20"/>
              </w:rPr>
              <w:t>"pad"</w:t>
            </w:r>
            <w:r>
              <w:rPr>
                <w:rFonts w:ascii="Consolas" w:eastAsiaTheme="minorEastAsia" w:hAnsi="Consolas" w:cs="Consolas"/>
                <w:bCs w:val="0"/>
                <w:color w:val="000000"/>
                <w:sz w:val="20"/>
                <w:szCs w:val="20"/>
              </w:rPr>
              <w:t>, 0, 2);</w:t>
            </w:r>
          </w:p>
          <w:p w14:paraId="7B42FF7B"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str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pad1</w:t>
            </w:r>
            <w:r>
              <w:rPr>
                <w:rFonts w:ascii="Consolas" w:eastAsiaTheme="minorEastAsia" w:hAnsi="Consolas" w:cs="Consolas"/>
                <w:bCs w:val="0"/>
                <w:color w:val="000000"/>
                <w:sz w:val="20"/>
                <w:szCs w:val="20"/>
              </w:rPr>
              <w:t>) {</w:t>
            </w:r>
          </w:p>
          <w:p w14:paraId="545015C8"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str</w:t>
            </w:r>
            <w:r>
              <w:rPr>
                <w:rFonts w:ascii="Consolas" w:eastAsiaTheme="minorEastAsia" w:hAnsi="Consolas" w:cs="Consolas"/>
                <w:bCs w:val="0"/>
                <w:color w:val="000000"/>
                <w:sz w:val="20"/>
                <w:szCs w:val="20"/>
              </w:rPr>
              <w:t>);</w:t>
            </w:r>
          </w:p>
          <w:p w14:paraId="1F607C7D"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394914A" w14:textId="77777777" w:rsidR="00D83AEF" w:rsidRDefault="00D83AEF" w:rsidP="00D83AE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CDFD2D0" w14:textId="0596A179" w:rsidR="008E59D4" w:rsidRDefault="00D83AEF" w:rsidP="00D83AEF">
            <w:pPr>
              <w:ind w:firstLineChars="0" w:firstLine="0"/>
            </w:pPr>
            <w:r>
              <w:rPr>
                <w:rFonts w:ascii="Consolas" w:eastAsiaTheme="minorEastAsia" w:hAnsi="Consolas" w:cs="Consolas"/>
                <w:bCs w:val="0"/>
                <w:color w:val="000000"/>
                <w:sz w:val="20"/>
                <w:szCs w:val="20"/>
              </w:rPr>
              <w:lastRenderedPageBreak/>
              <w:t>}</w:t>
            </w:r>
          </w:p>
        </w:tc>
      </w:tr>
    </w:tbl>
    <w:p w14:paraId="486D0D15" w14:textId="77777777" w:rsidR="00791999" w:rsidRPr="00791999" w:rsidRDefault="00791999" w:rsidP="00791999">
      <w:pPr>
        <w:ind w:firstLine="420"/>
      </w:pPr>
    </w:p>
    <w:p w14:paraId="656DA303" w14:textId="363867C6" w:rsidR="005135B9" w:rsidRDefault="005135B9" w:rsidP="005135B9">
      <w:pPr>
        <w:pStyle w:val="2"/>
      </w:pPr>
      <w:r>
        <w:rPr>
          <w:rFonts w:hint="eastAsia"/>
        </w:rPr>
        <w:t>在</w:t>
      </w:r>
      <w:r>
        <w:rPr>
          <w:rFonts w:hint="eastAsia"/>
        </w:rPr>
        <w:t xml:space="preserve">spring </w:t>
      </w:r>
      <w:r>
        <w:rPr>
          <w:rFonts w:hint="eastAsia"/>
        </w:rPr>
        <w:t>里面利用</w:t>
      </w:r>
      <w:r>
        <w:rPr>
          <w:rFonts w:hint="eastAsia"/>
        </w:rPr>
        <w:t xml:space="preserve">Redis </w:t>
      </w:r>
      <w:r>
        <w:rPr>
          <w:rFonts w:hint="eastAsia"/>
        </w:rPr>
        <w:t>实现缓存</w:t>
      </w:r>
    </w:p>
    <w:p w14:paraId="2CF1DEF0" w14:textId="21642437" w:rsidR="005135B9" w:rsidRDefault="009224C0" w:rsidP="009D3AC1">
      <w:pPr>
        <w:pStyle w:val="3"/>
        <w:ind w:firstLine="420"/>
      </w:pPr>
      <w:r>
        <w:rPr>
          <w:rFonts w:hint="eastAsia"/>
        </w:rPr>
        <w:t>使用切面实现缓存</w:t>
      </w:r>
    </w:p>
    <w:p w14:paraId="22BDEA69" w14:textId="07FE9267" w:rsidR="009224C0" w:rsidRDefault="009224C0" w:rsidP="009224C0">
      <w:pPr>
        <w:ind w:firstLine="420"/>
      </w:pPr>
      <w:r>
        <w:rPr>
          <w:rFonts w:hint="eastAsia"/>
        </w:rPr>
        <w:t>切面：环绕通知</w:t>
      </w:r>
    </w:p>
    <w:p w14:paraId="0C899C6B" w14:textId="7BB99C53" w:rsidR="00C87CE9" w:rsidRDefault="00C87CE9" w:rsidP="00C87CE9">
      <w:pPr>
        <w:ind w:firstLine="420"/>
      </w:pPr>
      <w:r>
        <w:rPr>
          <w:rFonts w:hint="eastAsia"/>
        </w:rPr>
        <w:t>添加</w:t>
      </w:r>
      <w:r>
        <w:rPr>
          <w:rFonts w:hint="eastAsia"/>
        </w:rPr>
        <w:t xml:space="preserve">aspect </w:t>
      </w:r>
      <w:r>
        <w:rPr>
          <w:rFonts w:hint="eastAsia"/>
        </w:rPr>
        <w:t>依赖</w:t>
      </w:r>
    </w:p>
    <w:tbl>
      <w:tblPr>
        <w:tblStyle w:val="ab"/>
        <w:tblW w:w="0" w:type="auto"/>
        <w:tblLook w:val="04A0" w:firstRow="1" w:lastRow="0" w:firstColumn="1" w:lastColumn="0" w:noHBand="0" w:noVBand="1"/>
      </w:tblPr>
      <w:tblGrid>
        <w:gridCol w:w="8296"/>
      </w:tblGrid>
      <w:tr w:rsidR="00B005A6" w14:paraId="6DC23287" w14:textId="77777777" w:rsidTr="00B005A6">
        <w:tc>
          <w:tcPr>
            <w:tcW w:w="8296" w:type="dxa"/>
          </w:tcPr>
          <w:p w14:paraId="5642EF29" w14:textId="77777777" w:rsidR="00B005A6" w:rsidRDefault="00B005A6" w:rsidP="00B005A6">
            <w:pPr>
              <w:ind w:firstLineChars="0" w:firstLine="0"/>
            </w:pPr>
            <w:r>
              <w:t>&lt;dependency&gt;</w:t>
            </w:r>
          </w:p>
          <w:p w14:paraId="60DDD87A" w14:textId="77777777" w:rsidR="00B005A6" w:rsidRDefault="00B005A6" w:rsidP="00B005A6">
            <w:pPr>
              <w:ind w:firstLineChars="0" w:firstLine="0"/>
            </w:pPr>
            <w:r>
              <w:t xml:space="preserve">    &lt;groupId&gt;org.aspectj&lt;/groupId&gt;</w:t>
            </w:r>
          </w:p>
          <w:p w14:paraId="39C69F55" w14:textId="77777777" w:rsidR="00B005A6" w:rsidRDefault="00B005A6" w:rsidP="00B005A6">
            <w:pPr>
              <w:ind w:firstLineChars="0" w:firstLine="0"/>
            </w:pPr>
            <w:r>
              <w:t xml:space="preserve">    &lt;artifactId&gt;aspectjweaver&lt;/artifactId&gt;</w:t>
            </w:r>
          </w:p>
          <w:p w14:paraId="13DB3FA5" w14:textId="77777777" w:rsidR="00B005A6" w:rsidRDefault="00B005A6" w:rsidP="00B005A6">
            <w:pPr>
              <w:ind w:firstLineChars="0" w:firstLine="0"/>
            </w:pPr>
            <w:r>
              <w:t xml:space="preserve">    &lt;version&gt;1.9.2&lt;/version&gt;</w:t>
            </w:r>
          </w:p>
          <w:p w14:paraId="335F6569" w14:textId="5D256685" w:rsidR="00B005A6" w:rsidRDefault="00B005A6" w:rsidP="00B005A6">
            <w:pPr>
              <w:ind w:firstLineChars="0" w:firstLine="0"/>
            </w:pPr>
            <w:r>
              <w:t>&lt;/dependency&gt;</w:t>
            </w:r>
          </w:p>
        </w:tc>
      </w:tr>
    </w:tbl>
    <w:p w14:paraId="1AAF08F3" w14:textId="77777777" w:rsidR="00B005A6" w:rsidRDefault="00B005A6" w:rsidP="00C87CE9">
      <w:pPr>
        <w:ind w:firstLine="420"/>
      </w:pPr>
    </w:p>
    <w:p w14:paraId="0585DE9B" w14:textId="2E1D6DEC" w:rsidR="00B005A6" w:rsidRDefault="008446A1" w:rsidP="00C87CE9">
      <w:pPr>
        <w:ind w:firstLine="420"/>
      </w:pPr>
      <w:r>
        <w:rPr>
          <w:rFonts w:hint="eastAsia"/>
        </w:rPr>
        <w:t>切面类</w:t>
      </w:r>
    </w:p>
    <w:tbl>
      <w:tblPr>
        <w:tblStyle w:val="ab"/>
        <w:tblW w:w="0" w:type="auto"/>
        <w:tblLook w:val="04A0" w:firstRow="1" w:lastRow="0" w:firstColumn="1" w:lastColumn="0" w:noHBand="0" w:noVBand="1"/>
      </w:tblPr>
      <w:tblGrid>
        <w:gridCol w:w="8296"/>
      </w:tblGrid>
      <w:tr w:rsidR="0067122B" w14:paraId="267A3B86" w14:textId="77777777" w:rsidTr="0067122B">
        <w:tc>
          <w:tcPr>
            <w:tcW w:w="8296" w:type="dxa"/>
          </w:tcPr>
          <w:p w14:paraId="19BE5D00"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@Component</w:t>
            </w:r>
          </w:p>
          <w:p w14:paraId="37029A00"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@Aspect</w:t>
            </w:r>
          </w:p>
          <w:p w14:paraId="79DAB309"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CacheAspect {</w:t>
            </w:r>
          </w:p>
          <w:p w14:paraId="56135395"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@Around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"execution (* com.sxt.service.impl.UserServiceImpl.*(..))"</w:t>
            </w:r>
            <w:r>
              <w:rPr>
                <w:rFonts w:ascii="Consolas" w:eastAsiaTheme="minorEastAsia" w:hAnsi="Consolas" w:cs="Consolas"/>
                <w:bCs w:val="0"/>
                <w:color w:val="000000"/>
                <w:sz w:val="20"/>
                <w:szCs w:val="20"/>
              </w:rPr>
              <w:t>)</w:t>
            </w:r>
          </w:p>
          <w:p w14:paraId="3E7A69F3"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aroud(ProceedingJoinPoint  </w:t>
            </w:r>
            <w:r>
              <w:rPr>
                <w:rFonts w:ascii="Consolas" w:eastAsiaTheme="minorEastAsia" w:hAnsi="Consolas" w:cs="Consolas"/>
                <w:bCs w:val="0"/>
                <w:color w:val="6A3E3E"/>
                <w:sz w:val="20"/>
                <w:szCs w:val="20"/>
              </w:rPr>
              <w:t>point</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Throwable {</w:t>
            </w:r>
          </w:p>
          <w:p w14:paraId="793F5B8D"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方法执行前</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EA82CFB"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result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point</w:t>
            </w:r>
            <w:r>
              <w:rPr>
                <w:rFonts w:ascii="Consolas" w:eastAsiaTheme="minorEastAsia" w:hAnsi="Consolas" w:cs="Consolas"/>
                <w:bCs w:val="0"/>
                <w:color w:val="000000"/>
                <w:sz w:val="20"/>
                <w:szCs w:val="20"/>
              </w:rPr>
              <w:t>.proceed(</w:t>
            </w:r>
            <w:r>
              <w:rPr>
                <w:rFonts w:ascii="Consolas" w:eastAsiaTheme="minorEastAsia" w:hAnsi="Consolas" w:cs="Consolas"/>
                <w:bCs w:val="0"/>
                <w:color w:val="6A3E3E"/>
                <w:sz w:val="20"/>
                <w:szCs w:val="20"/>
              </w:rPr>
              <w:t>point</w:t>
            </w:r>
            <w:r>
              <w:rPr>
                <w:rFonts w:ascii="Consolas" w:eastAsiaTheme="minorEastAsia" w:hAnsi="Consolas" w:cs="Consolas"/>
                <w:bCs w:val="0"/>
                <w:color w:val="000000"/>
                <w:sz w:val="20"/>
                <w:szCs w:val="20"/>
              </w:rPr>
              <w:t>.getArgs());</w:t>
            </w:r>
          </w:p>
          <w:p w14:paraId="64D25D4B"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方法执行后</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551E45A"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result</w:t>
            </w:r>
            <w:r>
              <w:rPr>
                <w:rFonts w:ascii="Consolas" w:eastAsiaTheme="minorEastAsia" w:hAnsi="Consolas" w:cs="Consolas"/>
                <w:bCs w:val="0"/>
                <w:color w:val="000000"/>
                <w:sz w:val="20"/>
                <w:szCs w:val="20"/>
              </w:rPr>
              <w:t>;</w:t>
            </w:r>
          </w:p>
          <w:p w14:paraId="61B2564A" w14:textId="77777777" w:rsidR="0067122B" w:rsidRDefault="0067122B" w:rsidP="0067122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5458133" w14:textId="11A54FFE" w:rsidR="0067122B" w:rsidRDefault="0067122B" w:rsidP="0067122B">
            <w:pPr>
              <w:ind w:firstLineChars="0" w:firstLine="0"/>
            </w:pPr>
            <w:r>
              <w:rPr>
                <w:rFonts w:ascii="Consolas" w:eastAsiaTheme="minorEastAsia" w:hAnsi="Consolas" w:cs="Consolas"/>
                <w:bCs w:val="0"/>
                <w:color w:val="000000"/>
                <w:sz w:val="20"/>
                <w:szCs w:val="20"/>
              </w:rPr>
              <w:t>}</w:t>
            </w:r>
          </w:p>
        </w:tc>
      </w:tr>
    </w:tbl>
    <w:p w14:paraId="4C4339C8" w14:textId="6836A02E" w:rsidR="00B91B61" w:rsidRDefault="006F0E3A" w:rsidP="009224C0">
      <w:pPr>
        <w:ind w:firstLine="420"/>
      </w:pPr>
      <w:r>
        <w:rPr>
          <w:rFonts w:hint="eastAsia"/>
        </w:rPr>
        <w:t>配置：开启</w:t>
      </w:r>
      <w:r>
        <w:rPr>
          <w:rFonts w:hint="eastAsia"/>
        </w:rPr>
        <w:t>aop</w:t>
      </w:r>
    </w:p>
    <w:tbl>
      <w:tblPr>
        <w:tblStyle w:val="ab"/>
        <w:tblW w:w="0" w:type="auto"/>
        <w:tblLook w:val="04A0" w:firstRow="1" w:lastRow="0" w:firstColumn="1" w:lastColumn="0" w:noHBand="0" w:noVBand="1"/>
      </w:tblPr>
      <w:tblGrid>
        <w:gridCol w:w="8296"/>
      </w:tblGrid>
      <w:tr w:rsidR="006F0E3A" w14:paraId="4C7ECC65" w14:textId="77777777" w:rsidTr="006F0E3A">
        <w:tc>
          <w:tcPr>
            <w:tcW w:w="8296" w:type="dxa"/>
          </w:tcPr>
          <w:p w14:paraId="4301355E" w14:textId="43B1EBDC" w:rsidR="006F0E3A" w:rsidRDefault="006F0E3A" w:rsidP="006F0E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开启</w:t>
            </w:r>
            <w:r>
              <w:rPr>
                <w:rFonts w:ascii="Consolas" w:eastAsiaTheme="minorEastAsia" w:hAnsi="Consolas" w:cs="Consolas"/>
                <w:bCs w:val="0"/>
                <w:color w:val="3F5FBF"/>
                <w:sz w:val="20"/>
                <w:szCs w:val="20"/>
                <w:u w:val="single"/>
              </w:rPr>
              <w:t>aop</w:t>
            </w:r>
            <w:r>
              <w:rPr>
                <w:rFonts w:ascii="Consolas" w:eastAsiaTheme="minorEastAsia" w:hAnsi="Consolas" w:cs="Consolas"/>
                <w:bCs w:val="0"/>
                <w:color w:val="3F5FBF"/>
                <w:sz w:val="20"/>
                <w:szCs w:val="20"/>
              </w:rPr>
              <w:t>--&gt;</w:t>
            </w:r>
          </w:p>
          <w:p w14:paraId="7E66E57C" w14:textId="7B0681E3" w:rsidR="006F0E3A" w:rsidRDefault="006F0E3A" w:rsidP="006F0E3A">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aop:aspectj-autoproxy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expose-proxy</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"true"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aop:aspectj-autoproxy</w:t>
            </w:r>
            <w:r>
              <w:rPr>
                <w:rFonts w:ascii="Consolas" w:eastAsiaTheme="minorEastAsia" w:hAnsi="Consolas" w:cs="Consolas"/>
                <w:bCs w:val="0"/>
                <w:color w:val="008080"/>
                <w:sz w:val="20"/>
                <w:szCs w:val="20"/>
              </w:rPr>
              <w:t>&gt;</w:t>
            </w:r>
          </w:p>
        </w:tc>
      </w:tr>
    </w:tbl>
    <w:p w14:paraId="12AC060A" w14:textId="77777777" w:rsidR="006F0E3A" w:rsidRDefault="006F0E3A" w:rsidP="009224C0">
      <w:pPr>
        <w:ind w:firstLine="420"/>
      </w:pPr>
    </w:p>
    <w:p w14:paraId="2D890F40" w14:textId="77777777" w:rsidR="006F0E3A" w:rsidRDefault="006F0E3A" w:rsidP="009224C0">
      <w:pPr>
        <w:ind w:firstLine="420"/>
      </w:pPr>
    </w:p>
    <w:p w14:paraId="19CE0310" w14:textId="77777777" w:rsidR="009224C0" w:rsidRPr="009224C0" w:rsidRDefault="009224C0" w:rsidP="009224C0">
      <w:pPr>
        <w:ind w:firstLine="420"/>
      </w:pPr>
    </w:p>
    <w:p w14:paraId="0D4D540C" w14:textId="065F1002" w:rsidR="00DE501D" w:rsidRDefault="00506822" w:rsidP="00506822">
      <w:pPr>
        <w:pStyle w:val="2"/>
      </w:pPr>
      <w:r>
        <w:rPr>
          <w:rFonts w:hint="eastAsia"/>
        </w:rPr>
        <w:t xml:space="preserve">Spring boot </w:t>
      </w:r>
      <w:r w:rsidR="00305E14">
        <w:rPr>
          <w:rFonts w:hint="eastAsia"/>
        </w:rPr>
        <w:t>data</w:t>
      </w:r>
      <w:r>
        <w:rPr>
          <w:rFonts w:hint="eastAsia"/>
        </w:rPr>
        <w:t>项目</w:t>
      </w:r>
      <w:r w:rsidR="0035792D">
        <w:rPr>
          <w:rFonts w:hint="eastAsia"/>
        </w:rPr>
        <w:t>(</w:t>
      </w:r>
      <w:r w:rsidR="0035792D">
        <w:rPr>
          <w:rFonts w:hint="eastAsia"/>
        </w:rPr>
        <w:t>自带</w:t>
      </w:r>
      <w:r>
        <w:rPr>
          <w:rFonts w:hint="eastAsia"/>
        </w:rPr>
        <w:t>缓存</w:t>
      </w:r>
      <w:r w:rsidR="00DB51F9">
        <w:rPr>
          <w:rFonts w:hint="eastAsia"/>
        </w:rPr>
        <w:t>)</w:t>
      </w:r>
    </w:p>
    <w:p w14:paraId="07F5E290" w14:textId="554F54D2" w:rsidR="00842817" w:rsidRPr="00842817" w:rsidRDefault="00842817" w:rsidP="00842817">
      <w:pPr>
        <w:ind w:firstLine="420"/>
      </w:pPr>
      <w:r>
        <w:rPr>
          <w:rFonts w:hint="eastAsia"/>
        </w:rPr>
        <w:t>添加缓存的注解</w:t>
      </w:r>
    </w:p>
    <w:tbl>
      <w:tblPr>
        <w:tblStyle w:val="ab"/>
        <w:tblW w:w="0" w:type="auto"/>
        <w:tblLayout w:type="fixed"/>
        <w:tblLook w:val="0000" w:firstRow="0" w:lastRow="0" w:firstColumn="0" w:lastColumn="0" w:noHBand="0" w:noVBand="0"/>
      </w:tblPr>
      <w:tblGrid>
        <w:gridCol w:w="4261"/>
        <w:gridCol w:w="4261"/>
      </w:tblGrid>
      <w:tr w:rsidR="00842817" w14:paraId="5F772BD7" w14:textId="77777777" w:rsidTr="00081812">
        <w:tc>
          <w:tcPr>
            <w:tcW w:w="4261" w:type="dxa"/>
            <w:vAlign w:val="top"/>
          </w:tcPr>
          <w:p w14:paraId="6C53AB05" w14:textId="77777777" w:rsidR="00842817" w:rsidRDefault="00842817" w:rsidP="00034A98">
            <w:pPr>
              <w:ind w:firstLine="420"/>
            </w:pPr>
            <w:r w:rsidRPr="00034A98">
              <w:rPr>
                <w:rFonts w:hint="eastAsia"/>
              </w:rPr>
              <w:t>@CacheConfig</w:t>
            </w:r>
          </w:p>
        </w:tc>
        <w:tc>
          <w:tcPr>
            <w:tcW w:w="4261" w:type="dxa"/>
            <w:vAlign w:val="top"/>
          </w:tcPr>
          <w:p w14:paraId="60D4D188" w14:textId="77777777" w:rsidR="00842817" w:rsidRDefault="00842817" w:rsidP="00034A98">
            <w:pPr>
              <w:ind w:firstLine="420"/>
            </w:pPr>
            <w:r>
              <w:rPr>
                <w:rFonts w:hint="eastAsia"/>
              </w:rPr>
              <w:t>提取相同配置的</w:t>
            </w:r>
          </w:p>
        </w:tc>
      </w:tr>
      <w:tr w:rsidR="00842817" w14:paraId="092E46A4" w14:textId="77777777" w:rsidTr="00081812">
        <w:tc>
          <w:tcPr>
            <w:tcW w:w="4261" w:type="dxa"/>
            <w:vAlign w:val="top"/>
          </w:tcPr>
          <w:p w14:paraId="79D9C459" w14:textId="77777777" w:rsidR="00842817" w:rsidRDefault="00842817" w:rsidP="00081812">
            <w:pPr>
              <w:ind w:firstLine="420"/>
            </w:pPr>
            <w:r>
              <w:rPr>
                <w:rFonts w:hint="eastAsia"/>
              </w:rPr>
              <w:t>@Cacheable</w:t>
            </w:r>
          </w:p>
        </w:tc>
        <w:tc>
          <w:tcPr>
            <w:tcW w:w="4261" w:type="dxa"/>
            <w:vAlign w:val="top"/>
          </w:tcPr>
          <w:p w14:paraId="324E8417" w14:textId="77777777" w:rsidR="00842817" w:rsidRDefault="00842817" w:rsidP="00081812">
            <w:pPr>
              <w:ind w:firstLine="420"/>
            </w:pPr>
            <w:r>
              <w:rPr>
                <w:rFonts w:hint="eastAsia"/>
              </w:rPr>
              <w:t>给方法加缓存</w:t>
            </w:r>
          </w:p>
        </w:tc>
      </w:tr>
      <w:tr w:rsidR="00842817" w14:paraId="03147E05" w14:textId="77777777" w:rsidTr="00081812">
        <w:tc>
          <w:tcPr>
            <w:tcW w:w="4261" w:type="dxa"/>
            <w:vAlign w:val="top"/>
          </w:tcPr>
          <w:p w14:paraId="4F58C4B7" w14:textId="77777777" w:rsidR="00842817" w:rsidRPr="00034A98" w:rsidRDefault="00842817" w:rsidP="00034A98">
            <w:pPr>
              <w:ind w:firstLine="420"/>
            </w:pPr>
            <w:r w:rsidRPr="00034A98">
              <w:rPr>
                <w:rFonts w:hint="eastAsia"/>
              </w:rPr>
              <w:t>@CacheEvient</w:t>
            </w:r>
          </w:p>
        </w:tc>
        <w:tc>
          <w:tcPr>
            <w:tcW w:w="4261" w:type="dxa"/>
            <w:vAlign w:val="top"/>
          </w:tcPr>
          <w:p w14:paraId="1B7F70BB" w14:textId="77777777" w:rsidR="00842817" w:rsidRDefault="00842817" w:rsidP="00034A98">
            <w:pPr>
              <w:ind w:firstLine="420"/>
            </w:pPr>
            <w:r>
              <w:rPr>
                <w:rFonts w:hint="eastAsia"/>
              </w:rPr>
              <w:t>（删除缓存的值）</w:t>
            </w:r>
          </w:p>
        </w:tc>
      </w:tr>
      <w:tr w:rsidR="00842817" w14:paraId="3072916A" w14:textId="77777777" w:rsidTr="00081812">
        <w:tc>
          <w:tcPr>
            <w:tcW w:w="4261" w:type="dxa"/>
            <w:vAlign w:val="top"/>
          </w:tcPr>
          <w:p w14:paraId="44332F40" w14:textId="77777777" w:rsidR="00842817" w:rsidRPr="00034A98" w:rsidRDefault="00842817" w:rsidP="00034A98">
            <w:pPr>
              <w:ind w:firstLine="420"/>
            </w:pPr>
            <w:r w:rsidRPr="00034A98">
              <w:rPr>
                <w:rFonts w:hint="eastAsia"/>
              </w:rPr>
              <w:t>@Cacheput</w:t>
            </w:r>
          </w:p>
        </w:tc>
        <w:tc>
          <w:tcPr>
            <w:tcW w:w="4261" w:type="dxa"/>
            <w:vAlign w:val="top"/>
          </w:tcPr>
          <w:p w14:paraId="7AA8953F" w14:textId="77777777" w:rsidR="00842817" w:rsidRDefault="00842817" w:rsidP="00034A98">
            <w:pPr>
              <w:ind w:firstLine="420"/>
            </w:pPr>
            <w:r>
              <w:rPr>
                <w:rFonts w:hint="eastAsia"/>
              </w:rPr>
              <w:t>（更新缓存的值）</w:t>
            </w:r>
          </w:p>
        </w:tc>
      </w:tr>
    </w:tbl>
    <w:p w14:paraId="7BB510D5" w14:textId="77777777" w:rsidR="00842817" w:rsidRPr="00842817" w:rsidRDefault="00842817" w:rsidP="00842817">
      <w:pPr>
        <w:ind w:firstLine="420"/>
      </w:pPr>
    </w:p>
    <w:p w14:paraId="72487F33" w14:textId="08A7B8B4" w:rsidR="001248E8" w:rsidRDefault="001248E8" w:rsidP="009D3AC1">
      <w:pPr>
        <w:pStyle w:val="3"/>
        <w:ind w:firstLine="420"/>
      </w:pPr>
      <w:r>
        <w:rPr>
          <w:rFonts w:hint="eastAsia"/>
        </w:rPr>
        <w:lastRenderedPageBreak/>
        <w:t>新建项目并选择依赖</w:t>
      </w:r>
    </w:p>
    <w:p w14:paraId="256591D5" w14:textId="50CA2FEF" w:rsidR="001248E8" w:rsidRPr="001248E8" w:rsidRDefault="00362661" w:rsidP="001248E8">
      <w:pPr>
        <w:ind w:firstLine="420"/>
        <w:jc w:val="center"/>
      </w:pPr>
      <w:r>
        <w:rPr>
          <w:noProof/>
        </w:rPr>
        <w:drawing>
          <wp:inline distT="0" distB="0" distL="0" distR="0" wp14:anchorId="779DD257" wp14:editId="7C9B50BB">
            <wp:extent cx="4313294" cy="121930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3294" cy="1219306"/>
                    </a:xfrm>
                    <a:prstGeom prst="rect">
                      <a:avLst/>
                    </a:prstGeom>
                  </pic:spPr>
                </pic:pic>
              </a:graphicData>
            </a:graphic>
          </wp:inline>
        </w:drawing>
      </w:r>
    </w:p>
    <w:p w14:paraId="5261D3E1" w14:textId="1163E3F6" w:rsidR="001248E8" w:rsidRDefault="001248E8" w:rsidP="001248E8">
      <w:pPr>
        <w:ind w:firstLineChars="0" w:firstLine="0"/>
      </w:pPr>
      <w:r>
        <w:rPr>
          <w:rFonts w:hint="eastAsia"/>
        </w:rPr>
        <w:t xml:space="preserve"> </w:t>
      </w:r>
      <w:r>
        <w:rPr>
          <w:rFonts w:hint="eastAsia"/>
        </w:rPr>
        <w:t>依赖：</w:t>
      </w:r>
    </w:p>
    <w:tbl>
      <w:tblPr>
        <w:tblStyle w:val="ab"/>
        <w:tblW w:w="0" w:type="auto"/>
        <w:tblLook w:val="04A0" w:firstRow="1" w:lastRow="0" w:firstColumn="1" w:lastColumn="0" w:noHBand="0" w:noVBand="1"/>
      </w:tblPr>
      <w:tblGrid>
        <w:gridCol w:w="8296"/>
      </w:tblGrid>
      <w:tr w:rsidR="00362661" w14:paraId="39957683" w14:textId="77777777" w:rsidTr="00362661">
        <w:tc>
          <w:tcPr>
            <w:tcW w:w="8296" w:type="dxa"/>
          </w:tcPr>
          <w:p w14:paraId="28D29DFA" w14:textId="77777777" w:rsidR="00BB6DCE" w:rsidRDefault="00BB6DCE" w:rsidP="00BB6D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&lt;!-- </w:t>
            </w:r>
            <w:r>
              <w:rPr>
                <w:rFonts w:ascii="Consolas" w:eastAsiaTheme="minorEastAsia" w:hAnsi="Consolas" w:cs="Consolas"/>
                <w:bCs w:val="0"/>
                <w:color w:val="3F5FBF"/>
                <w:sz w:val="20"/>
                <w:szCs w:val="20"/>
              </w:rPr>
              <w:t>分页插件的依赖</w:t>
            </w:r>
            <w:r>
              <w:rPr>
                <w:rFonts w:ascii="Consolas" w:eastAsiaTheme="minorEastAsia" w:hAnsi="Consolas" w:cs="Consolas"/>
                <w:bCs w:val="0"/>
                <w:color w:val="3F5FBF"/>
                <w:sz w:val="20"/>
                <w:szCs w:val="20"/>
              </w:rPr>
              <w:t xml:space="preserve"> --&gt;</w:t>
            </w:r>
          </w:p>
          <w:p w14:paraId="3303559D" w14:textId="77777777" w:rsidR="00BB6DCE" w:rsidRDefault="00BB6DCE" w:rsidP="00BB6D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21F8410D" w14:textId="77777777" w:rsidR="00BB6DCE" w:rsidRDefault="00BB6DCE" w:rsidP="00BB6D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com.github.pagehelper</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4BE46178" w14:textId="77777777" w:rsidR="00BB6DCE" w:rsidRDefault="00BB6DCE" w:rsidP="00BB6D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pagehelper-spring-boot-starter</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137C18F4" w14:textId="77777777" w:rsidR="00BB6DCE" w:rsidRDefault="00BB6DCE" w:rsidP="00BB6D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1.2.5</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7BEC1EE7" w14:textId="1AD612BF" w:rsidR="00BB6DCE" w:rsidRDefault="00BB6DCE" w:rsidP="00BB6DCE">
            <w:pPr>
              <w:autoSpaceDE w:val="0"/>
              <w:autoSpaceDN w:val="0"/>
              <w:adjustRightInd w:val="0"/>
              <w:ind w:firstLineChars="0" w:firstLine="0"/>
              <w:jc w:val="left"/>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4DCFD7C5" w14:textId="3FD15A1A" w:rsidR="00362661" w:rsidRDefault="00362661" w:rsidP="00362661">
            <w:pPr>
              <w:ind w:firstLineChars="0" w:firstLine="0"/>
            </w:pPr>
          </w:p>
        </w:tc>
      </w:tr>
    </w:tbl>
    <w:p w14:paraId="402D0D63" w14:textId="185C18AC" w:rsidR="00362661" w:rsidRDefault="00FD307D" w:rsidP="009D3AC1">
      <w:pPr>
        <w:pStyle w:val="3"/>
        <w:ind w:firstLine="420"/>
      </w:pPr>
      <w:r>
        <w:rPr>
          <w:rFonts w:hint="eastAsia"/>
        </w:rPr>
        <w:t>配置文件</w:t>
      </w:r>
    </w:p>
    <w:tbl>
      <w:tblPr>
        <w:tblStyle w:val="ab"/>
        <w:tblW w:w="0" w:type="auto"/>
        <w:tblLook w:val="04A0" w:firstRow="1" w:lastRow="0" w:firstColumn="1" w:lastColumn="0" w:noHBand="0" w:noVBand="1"/>
      </w:tblPr>
      <w:tblGrid>
        <w:gridCol w:w="8296"/>
      </w:tblGrid>
      <w:tr w:rsidR="00B722A0" w14:paraId="3086AA07" w14:textId="77777777" w:rsidTr="00B722A0">
        <w:tc>
          <w:tcPr>
            <w:tcW w:w="8296" w:type="dxa"/>
          </w:tcPr>
          <w:p w14:paraId="2959E8E8"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948C646"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datasource:</w:t>
            </w:r>
          </w:p>
          <w:p w14:paraId="77EB5BE5"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driver-class-name:</w:t>
            </w:r>
            <w:r>
              <w:rPr>
                <w:rFonts w:ascii="Consolas" w:eastAsiaTheme="minorEastAsia" w:hAnsi="Consolas" w:cs="Consolas"/>
                <w:bCs w:val="0"/>
                <w:color w:val="000000"/>
                <w:sz w:val="20"/>
                <w:szCs w:val="20"/>
              </w:rPr>
              <w:t xml:space="preserve"> com.mysql.cj.jdbc.Driver</w:t>
            </w:r>
          </w:p>
          <w:p w14:paraId="1B3152C2"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url:</w:t>
            </w:r>
            <w:r>
              <w:rPr>
                <w:rFonts w:ascii="Consolas" w:eastAsiaTheme="minorEastAsia" w:hAnsi="Consolas" w:cs="Consolas"/>
                <w:bCs w:val="0"/>
                <w:color w:val="000000"/>
                <w:sz w:val="20"/>
                <w:szCs w:val="20"/>
              </w:rPr>
              <w:t xml:space="preserve"> jdbc:mysql://192.168.10.136:3303/hm</w:t>
            </w:r>
          </w:p>
          <w:p w14:paraId="4E40ABFA"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root</w:t>
            </w:r>
          </w:p>
          <w:p w14:paraId="221264F2"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36B76A90"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redis:</w:t>
            </w:r>
          </w:p>
          <w:p w14:paraId="357FD734"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046FA4E9"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6379</w:t>
            </w:r>
          </w:p>
          <w:p w14:paraId="4A1628E7"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jedis:</w:t>
            </w:r>
          </w:p>
          <w:p w14:paraId="4F2C10D7"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pool:</w:t>
            </w:r>
          </w:p>
          <w:p w14:paraId="688EE9A9"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max-active:</w:t>
            </w:r>
            <w:r>
              <w:rPr>
                <w:rFonts w:ascii="Consolas" w:eastAsiaTheme="minorEastAsia" w:hAnsi="Consolas" w:cs="Consolas"/>
                <w:bCs w:val="0"/>
                <w:color w:val="000000"/>
                <w:sz w:val="20"/>
                <w:szCs w:val="20"/>
              </w:rPr>
              <w:t xml:space="preserve"> 25</w:t>
            </w:r>
          </w:p>
          <w:p w14:paraId="4DA6E544"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max-idle:</w:t>
            </w:r>
            <w:r>
              <w:rPr>
                <w:rFonts w:ascii="Consolas" w:eastAsiaTheme="minorEastAsia" w:hAnsi="Consolas" w:cs="Consolas"/>
                <w:bCs w:val="0"/>
                <w:color w:val="000000"/>
                <w:sz w:val="20"/>
                <w:szCs w:val="20"/>
              </w:rPr>
              <w:t xml:space="preserve"> 15</w:t>
            </w:r>
          </w:p>
          <w:p w14:paraId="16B6389F"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min-idle:</w:t>
            </w:r>
            <w:r>
              <w:rPr>
                <w:rFonts w:ascii="Consolas" w:eastAsiaTheme="minorEastAsia" w:hAnsi="Consolas" w:cs="Consolas"/>
                <w:bCs w:val="0"/>
                <w:color w:val="000000"/>
                <w:sz w:val="20"/>
                <w:szCs w:val="20"/>
              </w:rPr>
              <w:t xml:space="preserve"> 10</w:t>
            </w:r>
          </w:p>
          <w:p w14:paraId="67A6FA36"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mybatis:</w:t>
            </w:r>
          </w:p>
          <w:p w14:paraId="0BD9CA47"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mapper-locations:</w:t>
            </w:r>
          </w:p>
          <w:p w14:paraId="3D31C568"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classpath:/mapper/</w:t>
            </w:r>
            <w:r>
              <w:rPr>
                <w:rFonts w:ascii="Consolas" w:eastAsiaTheme="minorEastAsia" w:hAnsi="Consolas" w:cs="Consolas"/>
                <w:bCs w:val="0"/>
                <w:color w:val="AF00FF"/>
                <w:sz w:val="20"/>
                <w:szCs w:val="20"/>
              </w:rPr>
              <w:t>*</w:t>
            </w:r>
            <w:r>
              <w:rPr>
                <w:rFonts w:ascii="Consolas" w:eastAsiaTheme="minorEastAsia" w:hAnsi="Consolas" w:cs="Consolas"/>
                <w:bCs w:val="0"/>
                <w:color w:val="000000"/>
                <w:sz w:val="20"/>
                <w:szCs w:val="20"/>
              </w:rPr>
              <w:t xml:space="preserve">.xml  </w:t>
            </w:r>
          </w:p>
          <w:p w14:paraId="396F08CA"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FF0032"/>
                <w:sz w:val="20"/>
                <w:szCs w:val="20"/>
              </w:rPr>
              <w:t>#pagehepler</w:t>
            </w:r>
            <w:r>
              <w:rPr>
                <w:rFonts w:ascii="Consolas" w:eastAsiaTheme="minorEastAsia" w:hAnsi="Consolas" w:cs="Consolas"/>
                <w:bCs w:val="0"/>
                <w:color w:val="FF0032"/>
                <w:sz w:val="20"/>
                <w:szCs w:val="20"/>
              </w:rPr>
              <w:t>配置</w:t>
            </w:r>
          </w:p>
          <w:p w14:paraId="73B0F756" w14:textId="77777777" w:rsidR="00B722A0" w:rsidRDefault="00B722A0" w:rsidP="00B722A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pagehelper:</w:t>
            </w:r>
          </w:p>
          <w:p w14:paraId="63A79EDF" w14:textId="670D82CB" w:rsidR="00B722A0" w:rsidRDefault="00B722A0" w:rsidP="00B722A0">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helper-dialect:</w:t>
            </w:r>
            <w:r>
              <w:rPr>
                <w:rFonts w:ascii="Consolas" w:eastAsiaTheme="minorEastAsia" w:hAnsi="Consolas" w:cs="Consolas"/>
                <w:bCs w:val="0"/>
                <w:color w:val="000000"/>
                <w:sz w:val="20"/>
                <w:szCs w:val="20"/>
              </w:rPr>
              <w:t xml:space="preserve"> mysql</w:t>
            </w:r>
          </w:p>
        </w:tc>
      </w:tr>
    </w:tbl>
    <w:p w14:paraId="55C1EEF6" w14:textId="77777777" w:rsidR="00F15DA2" w:rsidRDefault="00F15DA2" w:rsidP="00B722A0">
      <w:pPr>
        <w:ind w:firstLine="420"/>
      </w:pPr>
      <w:r>
        <w:rPr>
          <w:rFonts w:hint="eastAsia"/>
        </w:rPr>
        <w:t>service</w:t>
      </w:r>
    </w:p>
    <w:tbl>
      <w:tblPr>
        <w:tblStyle w:val="ab"/>
        <w:tblW w:w="0" w:type="auto"/>
        <w:tblLook w:val="04A0" w:firstRow="1" w:lastRow="0" w:firstColumn="1" w:lastColumn="0" w:noHBand="0" w:noVBand="1"/>
      </w:tblPr>
      <w:tblGrid>
        <w:gridCol w:w="8296"/>
      </w:tblGrid>
      <w:tr w:rsidR="00F15DA2" w14:paraId="6CC29B0F" w14:textId="77777777" w:rsidTr="00F15DA2">
        <w:tc>
          <w:tcPr>
            <w:tcW w:w="8296" w:type="dxa"/>
          </w:tcPr>
          <w:p w14:paraId="73A1C1E4"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UserService {</w:t>
            </w:r>
          </w:p>
          <w:p w14:paraId="1F984EDA"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115C0F6"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List&lt;User&gt; findAll(</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page</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size</w:t>
            </w:r>
            <w:r>
              <w:rPr>
                <w:rFonts w:ascii="Consolas" w:eastAsiaTheme="minorEastAsia" w:hAnsi="Consolas" w:cs="Consolas"/>
                <w:bCs w:val="0"/>
                <w:color w:val="000000"/>
                <w:sz w:val="20"/>
                <w:szCs w:val="20"/>
              </w:rPr>
              <w:t>);</w:t>
            </w:r>
          </w:p>
          <w:p w14:paraId="2A9866F3"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p>
          <w:p w14:paraId="33B239FE"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t xml:space="preserve">User findById(Integer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57678436"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p>
          <w:p w14:paraId="3947FBA3"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saveUser(User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198D64E6"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p>
          <w:p w14:paraId="6064865F"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 xml:space="preserve">User updateUser(User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0B83DAE8"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C71BB70"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deleteUser(User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1230AAA1"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p>
          <w:p w14:paraId="700EAE63" w14:textId="77777777" w:rsidR="00806F4B" w:rsidRDefault="00806F4B" w:rsidP="00806F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deleteUser(Integer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6FFD8ACC" w14:textId="7E450C3D" w:rsidR="00F15DA2" w:rsidRDefault="00806F4B" w:rsidP="00806F4B">
            <w:pPr>
              <w:ind w:firstLineChars="0" w:firstLine="0"/>
            </w:pPr>
            <w:r>
              <w:rPr>
                <w:rFonts w:ascii="Consolas" w:eastAsiaTheme="minorEastAsia" w:hAnsi="Consolas" w:cs="Consolas"/>
                <w:bCs w:val="0"/>
                <w:color w:val="000000"/>
                <w:sz w:val="20"/>
                <w:szCs w:val="20"/>
              </w:rPr>
              <w:t>}</w:t>
            </w:r>
          </w:p>
        </w:tc>
      </w:tr>
    </w:tbl>
    <w:p w14:paraId="202B472B" w14:textId="71C4293E" w:rsidR="00B722A0" w:rsidRDefault="006F3AA7" w:rsidP="00B722A0">
      <w:pPr>
        <w:ind w:firstLine="420"/>
      </w:pPr>
      <w:r>
        <w:rPr>
          <w:rFonts w:hint="eastAsia"/>
        </w:rPr>
        <w:lastRenderedPageBreak/>
        <w:t>serviceimpl</w:t>
      </w:r>
    </w:p>
    <w:tbl>
      <w:tblPr>
        <w:tblStyle w:val="ab"/>
        <w:tblW w:w="0" w:type="auto"/>
        <w:tblLook w:val="04A0" w:firstRow="1" w:lastRow="0" w:firstColumn="1" w:lastColumn="0" w:noHBand="0" w:noVBand="1"/>
      </w:tblPr>
      <w:tblGrid>
        <w:gridCol w:w="8296"/>
      </w:tblGrid>
      <w:tr w:rsidR="00806F4B" w14:paraId="608A0684" w14:textId="77777777" w:rsidTr="00806F4B">
        <w:tc>
          <w:tcPr>
            <w:tcW w:w="8296" w:type="dxa"/>
          </w:tcPr>
          <w:p w14:paraId="58CA3617" w14:textId="77777777" w:rsidR="00806F4B" w:rsidRDefault="00806F4B" w:rsidP="00B722A0">
            <w:pPr>
              <w:ind w:firstLineChars="0" w:firstLine="0"/>
            </w:pPr>
          </w:p>
        </w:tc>
      </w:tr>
    </w:tbl>
    <w:p w14:paraId="0D6F2131" w14:textId="77777777" w:rsidR="00806F4B" w:rsidRDefault="00806F4B" w:rsidP="00B722A0">
      <w:pPr>
        <w:ind w:firstLine="420"/>
      </w:pPr>
    </w:p>
    <w:p w14:paraId="63198BC2" w14:textId="66D78A59" w:rsidR="00F15DA2" w:rsidRDefault="00F15DA2" w:rsidP="00B722A0">
      <w:pPr>
        <w:ind w:firstLine="420"/>
      </w:pPr>
      <w:r>
        <w:rPr>
          <w:rFonts w:hint="eastAsia"/>
        </w:rPr>
        <w:t>controller</w:t>
      </w:r>
    </w:p>
    <w:tbl>
      <w:tblPr>
        <w:tblStyle w:val="ab"/>
        <w:tblW w:w="0" w:type="auto"/>
        <w:tblLook w:val="04A0" w:firstRow="1" w:lastRow="0" w:firstColumn="1" w:lastColumn="0" w:noHBand="0" w:noVBand="1"/>
      </w:tblPr>
      <w:tblGrid>
        <w:gridCol w:w="8296"/>
      </w:tblGrid>
      <w:tr w:rsidR="00F15DA2" w14:paraId="6ED6E0D8" w14:textId="77777777" w:rsidTr="00F15DA2">
        <w:tc>
          <w:tcPr>
            <w:tcW w:w="8296" w:type="dxa"/>
          </w:tcPr>
          <w:p w14:paraId="4CF166D0"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@RestController</w:t>
            </w:r>
          </w:p>
          <w:p w14:paraId="64021233"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@RequestMapping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"api/user"</w:t>
            </w:r>
            <w:r>
              <w:rPr>
                <w:rFonts w:ascii="Consolas" w:eastAsiaTheme="minorEastAsia" w:hAnsi="Consolas" w:cs="Consolas"/>
                <w:bCs w:val="0"/>
                <w:color w:val="000000"/>
                <w:sz w:val="20"/>
                <w:szCs w:val="20"/>
              </w:rPr>
              <w:t>)</w:t>
            </w:r>
          </w:p>
          <w:p w14:paraId="3E812A29"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UserController {</w:t>
            </w:r>
          </w:p>
          <w:p w14:paraId="7C3B357E"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0680115F"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7A2720E1"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UserService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w:t>
            </w:r>
          </w:p>
          <w:p w14:paraId="4A2560DB"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17019AFC"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@PostMapping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3A37ED4"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saveUser(User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 {</w:t>
            </w:r>
          </w:p>
          <w:p w14:paraId="22455738"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.saveUser(</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592FCEC4"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"ok"</w:t>
            </w:r>
            <w:r>
              <w:rPr>
                <w:rFonts w:ascii="Consolas" w:eastAsiaTheme="minorEastAsia" w:hAnsi="Consolas" w:cs="Consolas"/>
                <w:bCs w:val="0"/>
                <w:color w:val="000000"/>
                <w:sz w:val="20"/>
                <w:szCs w:val="20"/>
              </w:rPr>
              <w:t>;</w:t>
            </w:r>
          </w:p>
          <w:p w14:paraId="1A1C23BA"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49346F9"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6116A555"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@DeleteMapping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3CD196C7"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deletUser(</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 {</w:t>
            </w:r>
          </w:p>
          <w:p w14:paraId="4F923585"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.deleteUser(</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371C185E"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"ok"</w:t>
            </w:r>
            <w:r>
              <w:rPr>
                <w:rFonts w:ascii="Consolas" w:eastAsiaTheme="minorEastAsia" w:hAnsi="Consolas" w:cs="Consolas"/>
                <w:bCs w:val="0"/>
                <w:color w:val="000000"/>
                <w:sz w:val="20"/>
                <w:szCs w:val="20"/>
              </w:rPr>
              <w:t>;</w:t>
            </w:r>
          </w:p>
          <w:p w14:paraId="4BDF9AF3"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C483D15"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5A5C428B"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@PutMapping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2071A843"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String updateUser(User </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 {</w:t>
            </w:r>
          </w:p>
          <w:p w14:paraId="4350DD0B"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.updateUser(</w:t>
            </w:r>
            <w:r>
              <w:rPr>
                <w:rFonts w:ascii="Consolas" w:eastAsiaTheme="minorEastAsia" w:hAnsi="Consolas" w:cs="Consolas"/>
                <w:bCs w:val="0"/>
                <w:color w:val="6A3E3E"/>
                <w:sz w:val="20"/>
                <w:szCs w:val="20"/>
              </w:rPr>
              <w:t>user</w:t>
            </w:r>
            <w:r>
              <w:rPr>
                <w:rFonts w:ascii="Consolas" w:eastAsiaTheme="minorEastAsia" w:hAnsi="Consolas" w:cs="Consolas"/>
                <w:bCs w:val="0"/>
                <w:color w:val="000000"/>
                <w:sz w:val="20"/>
                <w:szCs w:val="20"/>
              </w:rPr>
              <w:t>);</w:t>
            </w:r>
          </w:p>
          <w:p w14:paraId="103CCC83"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"ok"</w:t>
            </w:r>
            <w:r>
              <w:rPr>
                <w:rFonts w:ascii="Consolas" w:eastAsiaTheme="minorEastAsia" w:hAnsi="Consolas" w:cs="Consolas"/>
                <w:bCs w:val="0"/>
                <w:color w:val="000000"/>
                <w:sz w:val="20"/>
                <w:szCs w:val="20"/>
              </w:rPr>
              <w:t>;</w:t>
            </w:r>
          </w:p>
          <w:p w14:paraId="077E6515"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6F87F8B"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5641B1B7"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314B987E"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User findUser(</w:t>
            </w:r>
            <w:r>
              <w:rPr>
                <w:rFonts w:ascii="Consolas" w:eastAsiaTheme="minorEastAsia" w:hAnsi="Consolas" w:cs="Consolas"/>
                <w:bCs w:val="0"/>
                <w:color w:val="646464"/>
                <w:sz w:val="20"/>
                <w:szCs w:val="20"/>
              </w:rPr>
              <w:t>@PathVariable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 {</w:t>
            </w:r>
          </w:p>
          <w:p w14:paraId="3C25D98A"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.findById(</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13174CB7"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FE6CA30"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p>
          <w:p w14:paraId="53E79F1A"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646464"/>
                <w:sz w:val="20"/>
                <w:szCs w:val="20"/>
              </w:rPr>
              <w:t>@GetMapping</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7CF9876"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List&lt;User&gt; findUsers(</w:t>
            </w:r>
            <w:r>
              <w:rPr>
                <w:rFonts w:ascii="Consolas" w:eastAsiaTheme="minorEastAsia" w:hAnsi="Consolas" w:cs="Consolas"/>
                <w:bCs w:val="0"/>
                <w:color w:val="646464"/>
                <w:sz w:val="20"/>
                <w:szCs w:val="20"/>
              </w:rPr>
              <w:t>@RequestParam</w:t>
            </w:r>
            <w:r>
              <w:rPr>
                <w:rFonts w:ascii="Consolas" w:eastAsiaTheme="minorEastAsia" w:hAnsi="Consolas" w:cs="Consolas"/>
                <w:bCs w:val="0"/>
                <w:color w:val="000000"/>
                <w:sz w:val="20"/>
                <w:szCs w:val="20"/>
              </w:rPr>
              <w:t>(defaultValue=</w:t>
            </w:r>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page</w:t>
            </w:r>
            <w:r>
              <w:rPr>
                <w:rFonts w:ascii="Consolas" w:eastAsiaTheme="minorEastAsia" w:hAnsi="Consolas" w:cs="Consolas"/>
                <w:bCs w:val="0"/>
                <w:color w:val="000000"/>
                <w:sz w:val="20"/>
                <w:szCs w:val="20"/>
              </w:rPr>
              <w:t>,</w:t>
            </w:r>
            <w:r>
              <w:rPr>
                <w:rFonts w:ascii="Consolas" w:eastAsiaTheme="minorEastAsia" w:hAnsi="Consolas" w:cs="Consolas"/>
                <w:bCs w:val="0"/>
                <w:color w:val="646464"/>
                <w:sz w:val="20"/>
                <w:szCs w:val="20"/>
              </w:rPr>
              <w:t>@RequestParam</w:t>
            </w:r>
            <w:r>
              <w:rPr>
                <w:rFonts w:ascii="Consolas" w:eastAsiaTheme="minorEastAsia" w:hAnsi="Consolas" w:cs="Consolas"/>
                <w:bCs w:val="0"/>
                <w:color w:val="000000"/>
                <w:sz w:val="20"/>
                <w:szCs w:val="20"/>
              </w:rPr>
              <w:t>(defaultValue=</w:t>
            </w:r>
            <w:r>
              <w:rPr>
                <w:rFonts w:ascii="Consolas" w:eastAsiaTheme="minorEastAsia" w:hAnsi="Consolas" w:cs="Consolas"/>
                <w:bCs w:val="0"/>
                <w:color w:val="2A00FF"/>
                <w:sz w:val="20"/>
                <w:szCs w:val="20"/>
              </w:rPr>
              <w:t>"10"</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size</w:t>
            </w:r>
            <w:r>
              <w:rPr>
                <w:rFonts w:ascii="Consolas" w:eastAsiaTheme="minorEastAsia" w:hAnsi="Consolas" w:cs="Consolas"/>
                <w:bCs w:val="0"/>
                <w:color w:val="000000"/>
                <w:sz w:val="20"/>
                <w:szCs w:val="20"/>
              </w:rPr>
              <w:t>){</w:t>
            </w:r>
          </w:p>
          <w:p w14:paraId="7218D5E8"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.findAll(</w:t>
            </w:r>
            <w:r>
              <w:rPr>
                <w:rFonts w:ascii="Consolas" w:eastAsiaTheme="minorEastAsia" w:hAnsi="Consolas" w:cs="Consolas"/>
                <w:bCs w:val="0"/>
                <w:color w:val="6A3E3E"/>
                <w:sz w:val="20"/>
                <w:szCs w:val="20"/>
              </w:rPr>
              <w:t>page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size</w:t>
            </w:r>
            <w:r>
              <w:rPr>
                <w:rFonts w:ascii="Consolas" w:eastAsiaTheme="minorEastAsia" w:hAnsi="Consolas" w:cs="Consolas"/>
                <w:bCs w:val="0"/>
                <w:color w:val="000000"/>
                <w:sz w:val="20"/>
                <w:szCs w:val="20"/>
              </w:rPr>
              <w:t>);</w:t>
            </w:r>
          </w:p>
          <w:p w14:paraId="3DD32CFA" w14:textId="77777777" w:rsidR="00F15DA2" w:rsidRDefault="00F15DA2" w:rsidP="00F15DA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980D778" w14:textId="69714ADC" w:rsidR="00F15DA2" w:rsidRDefault="00F15DA2" w:rsidP="00F15DA2">
            <w:pPr>
              <w:ind w:firstLineChars="0" w:firstLine="0"/>
            </w:pPr>
            <w:r>
              <w:rPr>
                <w:rFonts w:ascii="Consolas" w:eastAsiaTheme="minorEastAsia" w:hAnsi="Consolas" w:cs="Consolas"/>
                <w:bCs w:val="0"/>
                <w:color w:val="000000"/>
                <w:sz w:val="20"/>
                <w:szCs w:val="20"/>
              </w:rPr>
              <w:t>}</w:t>
            </w:r>
          </w:p>
        </w:tc>
      </w:tr>
    </w:tbl>
    <w:p w14:paraId="75E3607B" w14:textId="0332FD7B" w:rsidR="00F15DA2" w:rsidRDefault="00BE2865" w:rsidP="00B722A0">
      <w:pPr>
        <w:ind w:firstLine="420"/>
      </w:pPr>
      <w:r>
        <w:rPr>
          <w:rFonts w:hint="eastAsia"/>
        </w:rPr>
        <w:lastRenderedPageBreak/>
        <w:t>启动类</w:t>
      </w:r>
    </w:p>
    <w:tbl>
      <w:tblPr>
        <w:tblStyle w:val="ab"/>
        <w:tblW w:w="0" w:type="auto"/>
        <w:tblLook w:val="04A0" w:firstRow="1" w:lastRow="0" w:firstColumn="1" w:lastColumn="0" w:noHBand="0" w:noVBand="1"/>
      </w:tblPr>
      <w:tblGrid>
        <w:gridCol w:w="8296"/>
      </w:tblGrid>
      <w:tr w:rsidR="00BE2865" w14:paraId="277CB0C7" w14:textId="77777777" w:rsidTr="00BE2865">
        <w:tc>
          <w:tcPr>
            <w:tcW w:w="8296" w:type="dxa"/>
          </w:tcPr>
          <w:p w14:paraId="6A7B3018"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@SpringBootApplication</w:t>
            </w:r>
          </w:p>
          <w:p w14:paraId="12F0F571"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@MapperScan</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"com.sxt.mapper"</w:t>
            </w:r>
            <w:r>
              <w:rPr>
                <w:rFonts w:ascii="Consolas" w:eastAsiaTheme="minorEastAsia" w:hAnsi="Consolas" w:cs="Consolas"/>
                <w:bCs w:val="0"/>
                <w:color w:val="000000"/>
                <w:sz w:val="20"/>
                <w:szCs w:val="20"/>
              </w:rPr>
              <w:t>)</w:t>
            </w:r>
          </w:p>
          <w:p w14:paraId="4104B908"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@EnableCaching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这里开启缓存</w:t>
            </w:r>
          </w:p>
          <w:p w14:paraId="6D3B3E99"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RedisSpringbootDataRedisApplication {</w:t>
            </w:r>
          </w:p>
          <w:p w14:paraId="14DD537E"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09D8CF6F"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SpringApplication.</w:t>
            </w:r>
            <w:r>
              <w:rPr>
                <w:rFonts w:ascii="Consolas" w:eastAsiaTheme="minorEastAsia" w:hAnsi="Consolas" w:cs="Consolas"/>
                <w:bCs w:val="0"/>
                <w:i/>
                <w:iCs/>
                <w:color w:val="000000"/>
                <w:sz w:val="20"/>
                <w:szCs w:val="20"/>
              </w:rPr>
              <w:t>run</w:t>
            </w:r>
            <w:r>
              <w:rPr>
                <w:rFonts w:ascii="Consolas" w:eastAsiaTheme="minorEastAsia" w:hAnsi="Consolas" w:cs="Consolas"/>
                <w:bCs w:val="0"/>
                <w:color w:val="000000"/>
                <w:sz w:val="20"/>
                <w:szCs w:val="20"/>
              </w:rPr>
              <w:t>(RedisSpringbootDataRedisApplication.</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p>
          <w:p w14:paraId="5D9A93D0" w14:textId="77777777" w:rsidR="00BE2865" w:rsidRDefault="00BE2865" w:rsidP="00BE286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6BDB95B" w14:textId="0E257F23" w:rsidR="00BE2865" w:rsidRDefault="00BE2865" w:rsidP="00BE2865">
            <w:pPr>
              <w:ind w:firstLineChars="0" w:firstLine="0"/>
            </w:pPr>
            <w:r>
              <w:rPr>
                <w:rFonts w:ascii="Consolas" w:eastAsiaTheme="minorEastAsia" w:hAnsi="Consolas" w:cs="Consolas"/>
                <w:bCs w:val="0"/>
                <w:color w:val="000000"/>
                <w:sz w:val="20"/>
                <w:szCs w:val="20"/>
              </w:rPr>
              <w:t>}</w:t>
            </w:r>
          </w:p>
        </w:tc>
      </w:tr>
    </w:tbl>
    <w:p w14:paraId="56330FE1" w14:textId="77777777" w:rsidR="00BE2865" w:rsidRDefault="00BE2865" w:rsidP="00B722A0">
      <w:pPr>
        <w:ind w:firstLine="420"/>
      </w:pPr>
    </w:p>
    <w:p w14:paraId="5D9E7309" w14:textId="77777777" w:rsidR="006F3AA7" w:rsidRPr="00B722A0" w:rsidRDefault="006F3AA7" w:rsidP="00B722A0">
      <w:pPr>
        <w:ind w:firstLine="420"/>
      </w:pPr>
    </w:p>
    <w:p w14:paraId="6D142A6C" w14:textId="532B5276" w:rsidR="001248E8" w:rsidRDefault="005E5C96" w:rsidP="005E5C96">
      <w:pPr>
        <w:pStyle w:val="2"/>
      </w:pPr>
      <w:r>
        <w:rPr>
          <w:rFonts w:hint="eastAsia"/>
        </w:rPr>
        <w:t>Redis</w:t>
      </w:r>
      <w:r>
        <w:rPr>
          <w:rFonts w:hint="eastAsia"/>
        </w:rPr>
        <w:t>伪集群的搭建</w:t>
      </w:r>
    </w:p>
    <w:p w14:paraId="7079B8A2" w14:textId="3CB05380" w:rsidR="005E5C96" w:rsidRDefault="005E5C96" w:rsidP="005E5C96">
      <w:pPr>
        <w:ind w:firstLine="420"/>
      </w:pPr>
      <w:r>
        <w:rPr>
          <w:noProof/>
        </w:rPr>
        <w:drawing>
          <wp:inline distT="0" distB="0" distL="0" distR="0" wp14:anchorId="08AD2294" wp14:editId="6991CDC4">
            <wp:extent cx="5273040" cy="2697480"/>
            <wp:effectExtent l="0" t="0" r="381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040" cy="2697480"/>
                    </a:xfrm>
                    <a:prstGeom prst="rect">
                      <a:avLst/>
                    </a:prstGeom>
                    <a:noFill/>
                    <a:ln>
                      <a:noFill/>
                    </a:ln>
                  </pic:spPr>
                </pic:pic>
              </a:graphicData>
            </a:graphic>
          </wp:inline>
        </w:drawing>
      </w:r>
    </w:p>
    <w:p w14:paraId="5380217A" w14:textId="77777777" w:rsidR="005E5C96" w:rsidRPr="005E5C96" w:rsidRDefault="005E5C96" w:rsidP="005E5C96">
      <w:pPr>
        <w:ind w:firstLine="420"/>
      </w:pPr>
    </w:p>
    <w:p w14:paraId="517CC743" w14:textId="29A0ADC2" w:rsidR="005E5C96" w:rsidRDefault="00340CAE" w:rsidP="009D3AC1">
      <w:pPr>
        <w:pStyle w:val="3"/>
        <w:ind w:firstLine="420"/>
      </w:pPr>
      <w:r>
        <w:rPr>
          <w:rFonts w:hint="eastAsia"/>
        </w:rPr>
        <w:t>伪集群规划</w:t>
      </w:r>
    </w:p>
    <w:tbl>
      <w:tblPr>
        <w:tblStyle w:val="ab"/>
        <w:tblW w:w="0" w:type="auto"/>
        <w:tblLayout w:type="fixed"/>
        <w:tblLook w:val="0000" w:firstRow="0" w:lastRow="0" w:firstColumn="0" w:lastColumn="0" w:noHBand="0" w:noVBand="0"/>
      </w:tblPr>
      <w:tblGrid>
        <w:gridCol w:w="2130"/>
        <w:gridCol w:w="2131"/>
        <w:gridCol w:w="2131"/>
        <w:gridCol w:w="2130"/>
      </w:tblGrid>
      <w:tr w:rsidR="00340CAE" w14:paraId="2BE5A90F" w14:textId="77777777" w:rsidTr="00081812">
        <w:tc>
          <w:tcPr>
            <w:tcW w:w="2130" w:type="dxa"/>
            <w:vAlign w:val="top"/>
          </w:tcPr>
          <w:p w14:paraId="4EF8D8AE" w14:textId="77777777" w:rsidR="00340CAE" w:rsidRDefault="00340CAE" w:rsidP="00081812">
            <w:pPr>
              <w:ind w:firstLine="420"/>
            </w:pPr>
            <w:r>
              <w:rPr>
                <w:rFonts w:hint="eastAsia"/>
              </w:rPr>
              <w:t>文件夹</w:t>
            </w:r>
          </w:p>
        </w:tc>
        <w:tc>
          <w:tcPr>
            <w:tcW w:w="2131" w:type="dxa"/>
            <w:vAlign w:val="top"/>
          </w:tcPr>
          <w:p w14:paraId="3B9D7563" w14:textId="77777777" w:rsidR="00340CAE" w:rsidRDefault="00340CAE" w:rsidP="00081812">
            <w:pPr>
              <w:ind w:firstLine="420"/>
            </w:pPr>
            <w:r>
              <w:rPr>
                <w:rFonts w:hint="eastAsia"/>
              </w:rPr>
              <w:t>Ip</w:t>
            </w:r>
          </w:p>
        </w:tc>
        <w:tc>
          <w:tcPr>
            <w:tcW w:w="2131" w:type="dxa"/>
            <w:vAlign w:val="top"/>
          </w:tcPr>
          <w:p w14:paraId="22AD1934" w14:textId="77777777" w:rsidR="00340CAE" w:rsidRDefault="00340CAE" w:rsidP="00081812">
            <w:pPr>
              <w:ind w:firstLine="420"/>
            </w:pPr>
            <w:r>
              <w:rPr>
                <w:rFonts w:hint="eastAsia"/>
              </w:rPr>
              <w:t>端口</w:t>
            </w:r>
          </w:p>
        </w:tc>
        <w:tc>
          <w:tcPr>
            <w:tcW w:w="2130" w:type="dxa"/>
            <w:vAlign w:val="top"/>
          </w:tcPr>
          <w:p w14:paraId="65ACA93E" w14:textId="77777777" w:rsidR="00340CAE" w:rsidRDefault="00340CAE" w:rsidP="00081812">
            <w:pPr>
              <w:ind w:firstLine="420"/>
            </w:pPr>
            <w:r>
              <w:rPr>
                <w:rFonts w:hint="eastAsia"/>
              </w:rPr>
              <w:t>角色</w:t>
            </w:r>
          </w:p>
        </w:tc>
      </w:tr>
      <w:tr w:rsidR="00340CAE" w14:paraId="2CEAF987" w14:textId="77777777" w:rsidTr="00081812">
        <w:tc>
          <w:tcPr>
            <w:tcW w:w="2130" w:type="dxa"/>
            <w:vAlign w:val="top"/>
          </w:tcPr>
          <w:p w14:paraId="24936FC1" w14:textId="77777777" w:rsidR="00340CAE" w:rsidRDefault="00340CAE" w:rsidP="00081812">
            <w:pPr>
              <w:ind w:firstLine="420"/>
            </w:pPr>
            <w:r>
              <w:rPr>
                <w:rFonts w:hint="eastAsia"/>
              </w:rPr>
              <w:t>Redis-1</w:t>
            </w:r>
          </w:p>
        </w:tc>
        <w:tc>
          <w:tcPr>
            <w:tcW w:w="2131" w:type="dxa"/>
            <w:vAlign w:val="top"/>
          </w:tcPr>
          <w:p w14:paraId="473307A5" w14:textId="573492D9" w:rsidR="00340CAE" w:rsidRDefault="00EC5295" w:rsidP="00081812">
            <w:pPr>
              <w:ind w:firstLine="420"/>
            </w:pPr>
            <w:r>
              <w:rPr>
                <w:rFonts w:hint="eastAsia"/>
              </w:rPr>
              <w:t>192.168.10.136</w:t>
            </w:r>
          </w:p>
        </w:tc>
        <w:tc>
          <w:tcPr>
            <w:tcW w:w="2131" w:type="dxa"/>
            <w:vAlign w:val="top"/>
          </w:tcPr>
          <w:p w14:paraId="0BB91831" w14:textId="77777777" w:rsidR="00340CAE" w:rsidRDefault="00340CAE" w:rsidP="00081812">
            <w:pPr>
              <w:ind w:firstLine="420"/>
            </w:pPr>
            <w:r>
              <w:rPr>
                <w:rFonts w:hint="eastAsia"/>
              </w:rPr>
              <w:t>7001</w:t>
            </w:r>
          </w:p>
        </w:tc>
        <w:tc>
          <w:tcPr>
            <w:tcW w:w="2130" w:type="dxa"/>
            <w:vAlign w:val="top"/>
          </w:tcPr>
          <w:p w14:paraId="56E1BBB5" w14:textId="77777777" w:rsidR="00340CAE" w:rsidRDefault="00340CAE" w:rsidP="00081812">
            <w:pPr>
              <w:ind w:firstLine="420"/>
            </w:pPr>
          </w:p>
        </w:tc>
      </w:tr>
      <w:tr w:rsidR="00340CAE" w14:paraId="0F3BFAA8" w14:textId="77777777" w:rsidTr="00081812">
        <w:tc>
          <w:tcPr>
            <w:tcW w:w="2130" w:type="dxa"/>
            <w:vAlign w:val="top"/>
          </w:tcPr>
          <w:p w14:paraId="4D7383AA" w14:textId="77777777" w:rsidR="00340CAE" w:rsidRDefault="00340CAE" w:rsidP="00081812">
            <w:pPr>
              <w:ind w:firstLine="420"/>
            </w:pPr>
            <w:r>
              <w:rPr>
                <w:rFonts w:hint="eastAsia"/>
              </w:rPr>
              <w:t>Redis-2</w:t>
            </w:r>
          </w:p>
        </w:tc>
        <w:tc>
          <w:tcPr>
            <w:tcW w:w="2131" w:type="dxa"/>
            <w:vAlign w:val="top"/>
          </w:tcPr>
          <w:p w14:paraId="638EDF81" w14:textId="6BE00914" w:rsidR="00340CAE" w:rsidRDefault="00EC5295" w:rsidP="00081812">
            <w:pPr>
              <w:ind w:firstLine="420"/>
            </w:pPr>
            <w:r>
              <w:rPr>
                <w:rFonts w:hint="eastAsia"/>
              </w:rPr>
              <w:t>192.168.10.136</w:t>
            </w:r>
          </w:p>
        </w:tc>
        <w:tc>
          <w:tcPr>
            <w:tcW w:w="2131" w:type="dxa"/>
            <w:vAlign w:val="top"/>
          </w:tcPr>
          <w:p w14:paraId="7B215464" w14:textId="77777777" w:rsidR="00340CAE" w:rsidRDefault="00340CAE" w:rsidP="00081812">
            <w:pPr>
              <w:ind w:firstLine="420"/>
            </w:pPr>
            <w:r>
              <w:rPr>
                <w:rFonts w:hint="eastAsia"/>
              </w:rPr>
              <w:t>7002</w:t>
            </w:r>
          </w:p>
        </w:tc>
        <w:tc>
          <w:tcPr>
            <w:tcW w:w="2130" w:type="dxa"/>
            <w:vAlign w:val="top"/>
          </w:tcPr>
          <w:p w14:paraId="48AF7C2F" w14:textId="77777777" w:rsidR="00340CAE" w:rsidRDefault="00340CAE" w:rsidP="00081812">
            <w:pPr>
              <w:ind w:firstLine="420"/>
            </w:pPr>
          </w:p>
        </w:tc>
      </w:tr>
      <w:tr w:rsidR="00340CAE" w14:paraId="69BFCF79" w14:textId="77777777" w:rsidTr="00081812">
        <w:tc>
          <w:tcPr>
            <w:tcW w:w="2130" w:type="dxa"/>
            <w:vAlign w:val="top"/>
          </w:tcPr>
          <w:p w14:paraId="0B0BC1DF" w14:textId="77777777" w:rsidR="00340CAE" w:rsidRDefault="00340CAE" w:rsidP="00081812">
            <w:pPr>
              <w:ind w:firstLine="420"/>
            </w:pPr>
            <w:r>
              <w:rPr>
                <w:rFonts w:hint="eastAsia"/>
              </w:rPr>
              <w:t>Redis-3</w:t>
            </w:r>
          </w:p>
        </w:tc>
        <w:tc>
          <w:tcPr>
            <w:tcW w:w="2131" w:type="dxa"/>
            <w:vAlign w:val="top"/>
          </w:tcPr>
          <w:p w14:paraId="5D193C63" w14:textId="1CE208F9" w:rsidR="00340CAE" w:rsidRDefault="00EC5295" w:rsidP="00081812">
            <w:pPr>
              <w:ind w:firstLine="420"/>
            </w:pPr>
            <w:r>
              <w:rPr>
                <w:rFonts w:hint="eastAsia"/>
              </w:rPr>
              <w:t>192.168.10.136</w:t>
            </w:r>
          </w:p>
        </w:tc>
        <w:tc>
          <w:tcPr>
            <w:tcW w:w="2131" w:type="dxa"/>
            <w:vAlign w:val="top"/>
          </w:tcPr>
          <w:p w14:paraId="2C2E7A88" w14:textId="77777777" w:rsidR="00340CAE" w:rsidRDefault="00340CAE" w:rsidP="00081812">
            <w:pPr>
              <w:ind w:firstLine="420"/>
            </w:pPr>
            <w:r>
              <w:rPr>
                <w:rFonts w:hint="eastAsia"/>
              </w:rPr>
              <w:t>7003</w:t>
            </w:r>
          </w:p>
        </w:tc>
        <w:tc>
          <w:tcPr>
            <w:tcW w:w="2130" w:type="dxa"/>
            <w:vAlign w:val="top"/>
          </w:tcPr>
          <w:p w14:paraId="0E1F81B6" w14:textId="77777777" w:rsidR="00340CAE" w:rsidRDefault="00340CAE" w:rsidP="00081812">
            <w:pPr>
              <w:ind w:firstLine="420"/>
            </w:pPr>
          </w:p>
        </w:tc>
      </w:tr>
      <w:tr w:rsidR="00340CAE" w14:paraId="17773F65" w14:textId="77777777" w:rsidTr="00081812">
        <w:tc>
          <w:tcPr>
            <w:tcW w:w="2130" w:type="dxa"/>
            <w:vAlign w:val="top"/>
          </w:tcPr>
          <w:p w14:paraId="7E87432C" w14:textId="77777777" w:rsidR="00340CAE" w:rsidRDefault="00340CAE" w:rsidP="00081812">
            <w:pPr>
              <w:ind w:firstLine="420"/>
            </w:pPr>
            <w:r>
              <w:rPr>
                <w:rFonts w:hint="eastAsia"/>
              </w:rPr>
              <w:t>Redis-4</w:t>
            </w:r>
          </w:p>
        </w:tc>
        <w:tc>
          <w:tcPr>
            <w:tcW w:w="2131" w:type="dxa"/>
            <w:vAlign w:val="top"/>
          </w:tcPr>
          <w:p w14:paraId="2628F69B" w14:textId="6DFD23B1" w:rsidR="00340CAE" w:rsidRDefault="00EC5295" w:rsidP="00081812">
            <w:pPr>
              <w:ind w:firstLine="420"/>
            </w:pPr>
            <w:r>
              <w:rPr>
                <w:rFonts w:hint="eastAsia"/>
              </w:rPr>
              <w:t>192.168.10.136</w:t>
            </w:r>
          </w:p>
        </w:tc>
        <w:tc>
          <w:tcPr>
            <w:tcW w:w="2131" w:type="dxa"/>
            <w:vAlign w:val="top"/>
          </w:tcPr>
          <w:p w14:paraId="0C896976" w14:textId="77777777" w:rsidR="00340CAE" w:rsidRDefault="00340CAE" w:rsidP="00081812">
            <w:pPr>
              <w:ind w:firstLine="420"/>
            </w:pPr>
            <w:r>
              <w:rPr>
                <w:rFonts w:hint="eastAsia"/>
              </w:rPr>
              <w:t>7004</w:t>
            </w:r>
          </w:p>
        </w:tc>
        <w:tc>
          <w:tcPr>
            <w:tcW w:w="2130" w:type="dxa"/>
            <w:vAlign w:val="top"/>
          </w:tcPr>
          <w:p w14:paraId="0E9F7C7B" w14:textId="77777777" w:rsidR="00340CAE" w:rsidRDefault="00340CAE" w:rsidP="00081812">
            <w:pPr>
              <w:ind w:firstLine="420"/>
            </w:pPr>
          </w:p>
        </w:tc>
      </w:tr>
      <w:tr w:rsidR="00340CAE" w14:paraId="7155E971" w14:textId="77777777" w:rsidTr="00081812">
        <w:tc>
          <w:tcPr>
            <w:tcW w:w="2130" w:type="dxa"/>
            <w:vAlign w:val="top"/>
          </w:tcPr>
          <w:p w14:paraId="54C7CED2" w14:textId="77777777" w:rsidR="00340CAE" w:rsidRDefault="00340CAE" w:rsidP="00081812">
            <w:pPr>
              <w:ind w:firstLine="420"/>
            </w:pPr>
            <w:r>
              <w:rPr>
                <w:rFonts w:hint="eastAsia"/>
              </w:rPr>
              <w:lastRenderedPageBreak/>
              <w:t>Redis-5</w:t>
            </w:r>
          </w:p>
        </w:tc>
        <w:tc>
          <w:tcPr>
            <w:tcW w:w="2131" w:type="dxa"/>
            <w:vAlign w:val="top"/>
          </w:tcPr>
          <w:p w14:paraId="105632EC" w14:textId="30E63BD3" w:rsidR="00340CAE" w:rsidRDefault="00EC5295" w:rsidP="00081812">
            <w:pPr>
              <w:ind w:firstLine="420"/>
            </w:pPr>
            <w:r>
              <w:rPr>
                <w:rFonts w:hint="eastAsia"/>
              </w:rPr>
              <w:t>192.168.10.136</w:t>
            </w:r>
          </w:p>
        </w:tc>
        <w:tc>
          <w:tcPr>
            <w:tcW w:w="2131" w:type="dxa"/>
            <w:vAlign w:val="top"/>
          </w:tcPr>
          <w:p w14:paraId="55EC3909" w14:textId="77777777" w:rsidR="00340CAE" w:rsidRDefault="00340CAE" w:rsidP="00081812">
            <w:pPr>
              <w:ind w:firstLine="420"/>
            </w:pPr>
            <w:r>
              <w:rPr>
                <w:rFonts w:hint="eastAsia"/>
              </w:rPr>
              <w:t>7005</w:t>
            </w:r>
          </w:p>
        </w:tc>
        <w:tc>
          <w:tcPr>
            <w:tcW w:w="2130" w:type="dxa"/>
            <w:vAlign w:val="top"/>
          </w:tcPr>
          <w:p w14:paraId="6254FC0A" w14:textId="77777777" w:rsidR="00340CAE" w:rsidRDefault="00340CAE" w:rsidP="00081812">
            <w:pPr>
              <w:ind w:firstLine="420"/>
            </w:pPr>
          </w:p>
        </w:tc>
      </w:tr>
      <w:tr w:rsidR="00340CAE" w14:paraId="101C6C46" w14:textId="77777777" w:rsidTr="00081812">
        <w:tc>
          <w:tcPr>
            <w:tcW w:w="2130" w:type="dxa"/>
            <w:vAlign w:val="top"/>
          </w:tcPr>
          <w:p w14:paraId="07E97DC7" w14:textId="77777777" w:rsidR="00340CAE" w:rsidRDefault="00340CAE" w:rsidP="00081812">
            <w:pPr>
              <w:ind w:firstLine="420"/>
            </w:pPr>
            <w:r>
              <w:rPr>
                <w:rFonts w:hint="eastAsia"/>
              </w:rPr>
              <w:t>Redis-6</w:t>
            </w:r>
          </w:p>
        </w:tc>
        <w:tc>
          <w:tcPr>
            <w:tcW w:w="2131" w:type="dxa"/>
            <w:vAlign w:val="top"/>
          </w:tcPr>
          <w:p w14:paraId="238AFA29" w14:textId="72C773DB" w:rsidR="00340CAE" w:rsidRDefault="00EC5295" w:rsidP="00081812">
            <w:pPr>
              <w:ind w:firstLine="420"/>
            </w:pPr>
            <w:r>
              <w:rPr>
                <w:rFonts w:hint="eastAsia"/>
              </w:rPr>
              <w:t>192.168.10.136</w:t>
            </w:r>
          </w:p>
        </w:tc>
        <w:tc>
          <w:tcPr>
            <w:tcW w:w="2131" w:type="dxa"/>
            <w:vAlign w:val="top"/>
          </w:tcPr>
          <w:p w14:paraId="25ABB995" w14:textId="77777777" w:rsidR="00340CAE" w:rsidRDefault="00340CAE" w:rsidP="00081812">
            <w:pPr>
              <w:ind w:firstLine="420"/>
            </w:pPr>
            <w:r>
              <w:rPr>
                <w:rFonts w:hint="eastAsia"/>
              </w:rPr>
              <w:t>7005</w:t>
            </w:r>
          </w:p>
        </w:tc>
        <w:tc>
          <w:tcPr>
            <w:tcW w:w="2130" w:type="dxa"/>
            <w:vAlign w:val="top"/>
          </w:tcPr>
          <w:p w14:paraId="47FB55EE" w14:textId="77777777" w:rsidR="00340CAE" w:rsidRDefault="00340CAE" w:rsidP="00081812">
            <w:pPr>
              <w:ind w:firstLine="420"/>
            </w:pPr>
          </w:p>
        </w:tc>
      </w:tr>
    </w:tbl>
    <w:p w14:paraId="1436BE5A" w14:textId="46C86C2A" w:rsidR="00340CAE" w:rsidRDefault="00B84EB3" w:rsidP="009D3AC1">
      <w:pPr>
        <w:pStyle w:val="3"/>
        <w:ind w:firstLine="420"/>
      </w:pPr>
      <w:r>
        <w:rPr>
          <w:rFonts w:hint="eastAsia"/>
        </w:rPr>
        <w:t>创建文件夹</w:t>
      </w:r>
    </w:p>
    <w:p w14:paraId="11EA4F0B" w14:textId="2A11E6BE" w:rsidR="00B84EB3" w:rsidRDefault="00B84EB3" w:rsidP="00B84EB3">
      <w:pPr>
        <w:ind w:firstLine="420"/>
      </w:pPr>
      <w:r>
        <w:rPr>
          <w:rFonts w:hint="eastAsia"/>
        </w:rPr>
        <w:t>1</w:t>
      </w:r>
      <w:r>
        <w:t>)</w:t>
      </w:r>
      <w:r>
        <w:rPr>
          <w:rFonts w:hint="eastAsia"/>
        </w:rPr>
        <w:t>在</w:t>
      </w:r>
      <w:r>
        <w:rPr>
          <w:rFonts w:hint="eastAsia"/>
        </w:rPr>
        <w:t>/usr</w:t>
      </w:r>
      <w:r>
        <w:t>/local</w:t>
      </w:r>
      <w:r>
        <w:rPr>
          <w:rFonts w:hint="eastAsia"/>
        </w:rPr>
        <w:t>下创建</w:t>
      </w:r>
      <w:r>
        <w:rPr>
          <w:rFonts w:hint="eastAsia"/>
        </w:rPr>
        <w:t>redis</w:t>
      </w:r>
      <w:r>
        <w:t>.</w:t>
      </w:r>
      <w:r>
        <w:rPr>
          <w:rFonts w:hint="eastAsia"/>
        </w:rPr>
        <w:t>cluster</w:t>
      </w:r>
      <w:r w:rsidR="00B442AB">
        <w:rPr>
          <w:rFonts w:hint="eastAsia"/>
        </w:rPr>
        <w:t>文件夹</w:t>
      </w:r>
      <w:r w:rsidR="007A0E58">
        <w:rPr>
          <w:rFonts w:hint="eastAsia"/>
        </w:rPr>
        <w:t>。</w:t>
      </w:r>
    </w:p>
    <w:p w14:paraId="0BCDC0DF" w14:textId="2545928D" w:rsidR="00E113F7" w:rsidRDefault="00E113F7" w:rsidP="00B84EB3">
      <w:pPr>
        <w:ind w:firstLine="420"/>
      </w:pPr>
      <w:r>
        <w:rPr>
          <w:rFonts w:hint="eastAsia"/>
        </w:rPr>
        <w:t>2</w:t>
      </w:r>
      <w:r>
        <w:t>)</w:t>
      </w:r>
      <w:r>
        <w:rPr>
          <w:rFonts w:hint="eastAsia"/>
        </w:rPr>
        <w:t>在</w:t>
      </w:r>
      <w:r>
        <w:rPr>
          <w:rFonts w:hint="eastAsia"/>
        </w:rPr>
        <w:t>redis</w:t>
      </w:r>
      <w:r>
        <w:t>.</w:t>
      </w:r>
      <w:r>
        <w:rPr>
          <w:rFonts w:hint="eastAsia"/>
        </w:rPr>
        <w:t>cluster</w:t>
      </w:r>
      <w:r>
        <w:rPr>
          <w:rFonts w:hint="eastAsia"/>
        </w:rPr>
        <w:t>文件家中创建</w:t>
      </w:r>
      <w:r>
        <w:rPr>
          <w:rFonts w:hint="eastAsia"/>
        </w:rPr>
        <w:t>redis-[</w:t>
      </w:r>
      <w:r>
        <w:t>1-6]</w:t>
      </w:r>
    </w:p>
    <w:p w14:paraId="7913FA32" w14:textId="52A9D8C6" w:rsidR="00FA79C7" w:rsidRDefault="00FA79C7" w:rsidP="00FA79C7">
      <w:pPr>
        <w:ind w:firstLine="420"/>
        <w:jc w:val="center"/>
      </w:pPr>
      <w:r>
        <w:rPr>
          <w:noProof/>
        </w:rPr>
        <w:drawing>
          <wp:inline distT="0" distB="0" distL="0" distR="0" wp14:anchorId="58EE0AF4" wp14:editId="3F27297A">
            <wp:extent cx="3749365" cy="1211685"/>
            <wp:effectExtent l="0" t="0" r="381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9365" cy="1211685"/>
                    </a:xfrm>
                    <a:prstGeom prst="rect">
                      <a:avLst/>
                    </a:prstGeom>
                  </pic:spPr>
                </pic:pic>
              </a:graphicData>
            </a:graphic>
          </wp:inline>
        </w:drawing>
      </w:r>
    </w:p>
    <w:p w14:paraId="29A339B6" w14:textId="55701E41" w:rsidR="000334CF" w:rsidRDefault="00273E84" w:rsidP="00B84EB3">
      <w:pPr>
        <w:ind w:firstLine="420"/>
      </w:pPr>
      <w:r>
        <w:t>3</w:t>
      </w:r>
      <w:r w:rsidR="000334CF">
        <w:rPr>
          <w:rFonts w:hint="eastAsia"/>
        </w:rPr>
        <w:t>)</w:t>
      </w:r>
      <w:r w:rsidR="000334CF">
        <w:rPr>
          <w:rFonts w:hint="eastAsia"/>
        </w:rPr>
        <w:t>将</w:t>
      </w:r>
      <w:r w:rsidR="000334CF">
        <w:rPr>
          <w:rFonts w:hint="eastAsia"/>
        </w:rPr>
        <w:t>redis</w:t>
      </w:r>
      <w:r w:rsidR="000334CF">
        <w:rPr>
          <w:rFonts w:hint="eastAsia"/>
        </w:rPr>
        <w:t>的服务器文件</w:t>
      </w:r>
      <w:r w:rsidR="000334CF">
        <w:rPr>
          <w:rFonts w:hint="eastAsia"/>
        </w:rPr>
        <w:t>redis-server</w:t>
      </w:r>
      <w:r w:rsidR="000334CF">
        <w:rPr>
          <w:rFonts w:hint="eastAsia"/>
        </w:rPr>
        <w:t>复制到集群文件夹中。</w:t>
      </w:r>
    </w:p>
    <w:p w14:paraId="65E5F072" w14:textId="58C7B020" w:rsidR="00413238" w:rsidRDefault="00413238" w:rsidP="00B84EB3">
      <w:pPr>
        <w:ind w:firstLine="420"/>
      </w:pPr>
      <w:r>
        <w:tab/>
      </w:r>
      <w:r w:rsidRPr="00413238">
        <w:t>cp redis-server /usr/local/redis-cluster/</w:t>
      </w:r>
    </w:p>
    <w:p w14:paraId="24FBAAD9" w14:textId="77777777" w:rsidR="0037510F" w:rsidRDefault="0037510F" w:rsidP="0037510F">
      <w:pPr>
        <w:pStyle w:val="3"/>
        <w:ind w:firstLine="420"/>
      </w:pPr>
      <w:r>
        <w:rPr>
          <w:rFonts w:hint="eastAsia"/>
        </w:rPr>
        <w:t>准备配置文件</w:t>
      </w:r>
    </w:p>
    <w:p w14:paraId="65D619A0" w14:textId="77777777" w:rsidR="0037510F" w:rsidRPr="00604119" w:rsidRDefault="0037510F" w:rsidP="0037510F">
      <w:pPr>
        <w:ind w:firstLine="420"/>
      </w:pPr>
      <w:r>
        <w:rPr>
          <w:rFonts w:hint="eastAsia"/>
        </w:rPr>
        <w:t>最小化的配置文件</w:t>
      </w:r>
    </w:p>
    <w:tbl>
      <w:tblPr>
        <w:tblStyle w:val="ab"/>
        <w:tblW w:w="0" w:type="auto"/>
        <w:tblLayout w:type="fixed"/>
        <w:tblLook w:val="0000" w:firstRow="0" w:lastRow="0" w:firstColumn="0" w:lastColumn="0" w:noHBand="0" w:noVBand="0"/>
      </w:tblPr>
      <w:tblGrid>
        <w:gridCol w:w="8522"/>
      </w:tblGrid>
      <w:tr w:rsidR="0037510F" w14:paraId="62F60FC0" w14:textId="77777777" w:rsidTr="0037510F">
        <w:tc>
          <w:tcPr>
            <w:tcW w:w="8522" w:type="dxa"/>
            <w:vAlign w:val="top"/>
          </w:tcPr>
          <w:p w14:paraId="61A20450" w14:textId="77777777" w:rsidR="0037510F" w:rsidRDefault="0037510F" w:rsidP="0037510F">
            <w:pPr>
              <w:ind w:firstLine="420"/>
            </w:pPr>
            <w:r>
              <w:rPr>
                <w:rFonts w:hint="eastAsia"/>
              </w:rPr>
              <w:t>bind ip</w:t>
            </w:r>
          </w:p>
          <w:p w14:paraId="1F8C4E33" w14:textId="77777777" w:rsidR="0037510F" w:rsidRDefault="0037510F" w:rsidP="0037510F">
            <w:pPr>
              <w:ind w:firstLine="420"/>
            </w:pPr>
            <w:r>
              <w:rPr>
                <w:rFonts w:hint="eastAsia"/>
              </w:rPr>
              <w:t xml:space="preserve">port 7000 </w:t>
            </w:r>
            <w:r>
              <w:rPr>
                <w:rFonts w:hint="eastAsia"/>
              </w:rPr>
              <w:t>端口</w:t>
            </w:r>
          </w:p>
          <w:p w14:paraId="64A0CBE6" w14:textId="77777777" w:rsidR="0037510F" w:rsidRDefault="0037510F" w:rsidP="0037510F">
            <w:pPr>
              <w:ind w:firstLine="420"/>
            </w:pPr>
            <w:r>
              <w:rPr>
                <w:rFonts w:hint="eastAsia"/>
              </w:rPr>
              <w:t xml:space="preserve">daemonize yes </w:t>
            </w:r>
            <w:r>
              <w:rPr>
                <w:rFonts w:hint="eastAsia"/>
              </w:rPr>
              <w:t>后台运行</w:t>
            </w:r>
          </w:p>
          <w:p w14:paraId="07BB1A70" w14:textId="77777777" w:rsidR="0037510F" w:rsidRDefault="0037510F" w:rsidP="0037510F">
            <w:pPr>
              <w:ind w:firstLine="420"/>
            </w:pPr>
            <w:r>
              <w:rPr>
                <w:rFonts w:hint="eastAsia"/>
              </w:rPr>
              <w:t xml:space="preserve">cluster-enabled yes </w:t>
            </w:r>
            <w:r>
              <w:rPr>
                <w:rFonts w:hint="eastAsia"/>
              </w:rPr>
              <w:t>开启集群</w:t>
            </w:r>
          </w:p>
          <w:p w14:paraId="2FF1F309" w14:textId="77777777" w:rsidR="0037510F" w:rsidRDefault="0037510F" w:rsidP="0037510F">
            <w:pPr>
              <w:ind w:firstLine="420"/>
            </w:pPr>
            <w:r>
              <w:rPr>
                <w:rFonts w:hint="eastAsia"/>
              </w:rPr>
              <w:t xml:space="preserve">cluster-config-file nodes.conf </w:t>
            </w:r>
            <w:r>
              <w:rPr>
                <w:rFonts w:hint="eastAsia"/>
              </w:rPr>
              <w:t>不用你写，只有集群启动，该文件自动生成，但是该文件必须不同才行</w:t>
            </w:r>
          </w:p>
          <w:p w14:paraId="70056A85" w14:textId="77777777" w:rsidR="0037510F" w:rsidRDefault="0037510F" w:rsidP="0037510F">
            <w:pPr>
              <w:ind w:firstLine="420"/>
            </w:pPr>
            <w:r>
              <w:rPr>
                <w:rFonts w:hint="eastAsia"/>
              </w:rPr>
              <w:t xml:space="preserve">cluster-node-timeout 5000 </w:t>
            </w:r>
            <w:r>
              <w:rPr>
                <w:rFonts w:hint="eastAsia"/>
              </w:rPr>
              <w:t>集群里面的机器互相</w:t>
            </w:r>
            <w:r>
              <w:rPr>
                <w:rFonts w:hint="eastAsia"/>
              </w:rPr>
              <w:t>ping</w:t>
            </w:r>
            <w:r>
              <w:rPr>
                <w:rFonts w:hint="eastAsia"/>
              </w:rPr>
              <w:t>，超时时间</w:t>
            </w:r>
          </w:p>
          <w:p w14:paraId="1AD470BF" w14:textId="77777777" w:rsidR="0037510F" w:rsidRDefault="0037510F" w:rsidP="0037510F">
            <w:pPr>
              <w:ind w:firstLine="420"/>
            </w:pPr>
            <w:r>
              <w:rPr>
                <w:rFonts w:hint="eastAsia"/>
              </w:rPr>
              <w:t xml:space="preserve">appendonly yes # </w:t>
            </w:r>
            <w:r>
              <w:rPr>
                <w:rFonts w:hint="eastAsia"/>
              </w:rPr>
              <w:t>开启</w:t>
            </w:r>
            <w:r>
              <w:rPr>
                <w:rFonts w:hint="eastAsia"/>
              </w:rPr>
              <w:t>redis</w:t>
            </w:r>
            <w:r>
              <w:rPr>
                <w:rFonts w:hint="eastAsia"/>
              </w:rPr>
              <w:t>的持久化的功能</w:t>
            </w:r>
          </w:p>
        </w:tc>
      </w:tr>
    </w:tbl>
    <w:p w14:paraId="14C713B7" w14:textId="77777777" w:rsidR="0037510F" w:rsidRDefault="0037510F" w:rsidP="0037510F">
      <w:pPr>
        <w:ind w:firstLine="420"/>
      </w:pPr>
      <w:r>
        <w:rPr>
          <w:rFonts w:hint="eastAsia"/>
        </w:rPr>
        <w:t>redis-</w:t>
      </w:r>
      <w:r>
        <w:t>1</w:t>
      </w:r>
    </w:p>
    <w:p w14:paraId="344C1A97" w14:textId="77777777" w:rsidR="0037510F" w:rsidRDefault="0037510F" w:rsidP="0037510F">
      <w:pPr>
        <w:ind w:firstLine="420"/>
      </w:pPr>
      <w:r>
        <w:tab/>
      </w:r>
      <w:r>
        <w:rPr>
          <w:noProof/>
        </w:rPr>
        <w:drawing>
          <wp:inline distT="0" distB="0" distL="0" distR="0" wp14:anchorId="5D6C6EA4" wp14:editId="23DD6B5D">
            <wp:extent cx="2819644" cy="1333616"/>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9644" cy="1333616"/>
                    </a:xfrm>
                    <a:prstGeom prst="rect">
                      <a:avLst/>
                    </a:prstGeom>
                  </pic:spPr>
                </pic:pic>
              </a:graphicData>
            </a:graphic>
          </wp:inline>
        </w:drawing>
      </w:r>
    </w:p>
    <w:p w14:paraId="66A4D4CA" w14:textId="77777777" w:rsidR="0037510F" w:rsidRDefault="0037510F" w:rsidP="0037510F">
      <w:pPr>
        <w:ind w:firstLine="420"/>
      </w:pPr>
      <w:r>
        <w:rPr>
          <w:rFonts w:hint="eastAsia"/>
        </w:rPr>
        <w:t>复制到其他文件夹中</w:t>
      </w:r>
    </w:p>
    <w:p w14:paraId="5C844397" w14:textId="77777777" w:rsidR="0037510F" w:rsidRDefault="0037510F" w:rsidP="0037510F">
      <w:pPr>
        <w:ind w:firstLine="420"/>
        <w:jc w:val="center"/>
      </w:pPr>
      <w:r>
        <w:rPr>
          <w:noProof/>
        </w:rPr>
        <w:drawing>
          <wp:inline distT="0" distB="0" distL="0" distR="0" wp14:anchorId="006C83D7" wp14:editId="5E0A734B">
            <wp:extent cx="3581710" cy="906859"/>
            <wp:effectExtent l="0" t="0" r="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81710" cy="906859"/>
                    </a:xfrm>
                    <a:prstGeom prst="rect">
                      <a:avLst/>
                    </a:prstGeom>
                  </pic:spPr>
                </pic:pic>
              </a:graphicData>
            </a:graphic>
          </wp:inline>
        </w:drawing>
      </w:r>
    </w:p>
    <w:p w14:paraId="5921DB82" w14:textId="77777777" w:rsidR="0037510F" w:rsidRDefault="0037510F" w:rsidP="0037510F">
      <w:pPr>
        <w:ind w:firstLine="420"/>
      </w:pPr>
      <w:r>
        <w:rPr>
          <w:rFonts w:hint="eastAsia"/>
        </w:rPr>
        <w:t>redis-</w:t>
      </w:r>
      <w:r>
        <w:t>2</w:t>
      </w:r>
    </w:p>
    <w:p w14:paraId="02EEFA66" w14:textId="77777777" w:rsidR="0037510F" w:rsidRPr="006935BD" w:rsidRDefault="0037510F" w:rsidP="0037510F">
      <w:pPr>
        <w:ind w:firstLine="420"/>
        <w:jc w:val="center"/>
      </w:pPr>
      <w:r>
        <w:rPr>
          <w:noProof/>
        </w:rPr>
        <w:lastRenderedPageBreak/>
        <w:drawing>
          <wp:inline distT="0" distB="0" distL="0" distR="0" wp14:anchorId="51F5FA2F" wp14:editId="648BBEA1">
            <wp:extent cx="2941575" cy="1204064"/>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1575" cy="1204064"/>
                    </a:xfrm>
                    <a:prstGeom prst="rect">
                      <a:avLst/>
                    </a:prstGeom>
                  </pic:spPr>
                </pic:pic>
              </a:graphicData>
            </a:graphic>
          </wp:inline>
        </w:drawing>
      </w:r>
    </w:p>
    <w:p w14:paraId="2508CB4F" w14:textId="77777777" w:rsidR="0037510F" w:rsidRDefault="0037510F" w:rsidP="0037510F">
      <w:pPr>
        <w:ind w:firstLine="420"/>
      </w:pPr>
    </w:p>
    <w:p w14:paraId="49E67B38" w14:textId="643DE330" w:rsidR="00E113F7" w:rsidRDefault="00BD1142" w:rsidP="009D3AC1">
      <w:pPr>
        <w:pStyle w:val="3"/>
        <w:ind w:firstLine="420"/>
      </w:pPr>
      <w:r>
        <w:rPr>
          <w:rFonts w:hint="eastAsia"/>
        </w:rPr>
        <w:t>开启</w:t>
      </w:r>
      <w:r>
        <w:rPr>
          <w:rFonts w:hint="eastAsia"/>
        </w:rPr>
        <w:t>redis</w:t>
      </w:r>
    </w:p>
    <w:p w14:paraId="3541A426" w14:textId="6EF76105" w:rsidR="00BD1142" w:rsidRDefault="00BD1142" w:rsidP="00BD1142">
      <w:pPr>
        <w:ind w:firstLine="420"/>
      </w:pPr>
      <w:r w:rsidRPr="00BD1142">
        <w:rPr>
          <w:rFonts w:hint="eastAsia"/>
        </w:rPr>
        <w:t>使用各自的配置文件启动</w:t>
      </w:r>
      <w:r w:rsidRPr="00BD1142">
        <w:t>redis</w:t>
      </w:r>
    </w:p>
    <w:tbl>
      <w:tblPr>
        <w:tblStyle w:val="ab"/>
        <w:tblW w:w="0" w:type="auto"/>
        <w:tblLook w:val="04A0" w:firstRow="1" w:lastRow="0" w:firstColumn="1" w:lastColumn="0" w:noHBand="0" w:noVBand="1"/>
      </w:tblPr>
      <w:tblGrid>
        <w:gridCol w:w="8296"/>
      </w:tblGrid>
      <w:tr w:rsidR="00704DBA" w14:paraId="5F3E4295" w14:textId="77777777" w:rsidTr="00704DBA">
        <w:tc>
          <w:tcPr>
            <w:tcW w:w="8296" w:type="dxa"/>
          </w:tcPr>
          <w:p w14:paraId="41D64726" w14:textId="2F6E84F9" w:rsidR="007A3B28" w:rsidRDefault="00704DBA" w:rsidP="007A3B28">
            <w:pPr>
              <w:ind w:firstLineChars="0" w:firstLine="0"/>
            </w:pPr>
            <w:r w:rsidRPr="00704DBA">
              <w:t>./redis-server  ./redis-</w:t>
            </w:r>
            <w:r w:rsidR="007A3B28">
              <w:t>1</w:t>
            </w:r>
            <w:r w:rsidRPr="00704DBA">
              <w:t>/redis.conf.</w:t>
            </w:r>
          </w:p>
          <w:p w14:paraId="008DCCA0" w14:textId="2D23DC52" w:rsidR="007A3B28" w:rsidRDefault="007A3B28" w:rsidP="007A3B28">
            <w:pPr>
              <w:ind w:firstLineChars="0" w:firstLine="0"/>
            </w:pPr>
            <w:r w:rsidRPr="00704DBA">
              <w:t>./redis-server  ./redis-</w:t>
            </w:r>
            <w:r>
              <w:t>2</w:t>
            </w:r>
            <w:r w:rsidRPr="00704DBA">
              <w:t>/redis.conf</w:t>
            </w:r>
            <w:r>
              <w:rPr>
                <w:rFonts w:hint="eastAsia"/>
              </w:rPr>
              <w:t>.</w:t>
            </w:r>
          </w:p>
          <w:p w14:paraId="0877AF1C" w14:textId="3B297AE3" w:rsidR="007A3B28" w:rsidRDefault="007A3B28" w:rsidP="007A3B28">
            <w:pPr>
              <w:ind w:firstLineChars="0" w:firstLine="0"/>
            </w:pPr>
            <w:r w:rsidRPr="00704DBA">
              <w:t>./redis-server  ./redis-</w:t>
            </w:r>
            <w:r>
              <w:t>3</w:t>
            </w:r>
            <w:r w:rsidRPr="00704DBA">
              <w:t>/redis.conf</w:t>
            </w:r>
            <w:r>
              <w:rPr>
                <w:rFonts w:hint="eastAsia"/>
              </w:rPr>
              <w:t>.</w:t>
            </w:r>
          </w:p>
          <w:p w14:paraId="72858874" w14:textId="08E9AFAF" w:rsidR="007A3B28" w:rsidRDefault="007A3B28" w:rsidP="007A3B28">
            <w:pPr>
              <w:ind w:firstLineChars="0" w:firstLine="0"/>
            </w:pPr>
            <w:r w:rsidRPr="00704DBA">
              <w:t>./redis-server  ./redis-</w:t>
            </w:r>
            <w:r>
              <w:t>4</w:t>
            </w:r>
            <w:r w:rsidRPr="00704DBA">
              <w:t>/redis.conf.</w:t>
            </w:r>
          </w:p>
          <w:p w14:paraId="07D0CEB1" w14:textId="565EC0C6" w:rsidR="007A3B28" w:rsidRDefault="007A3B28" w:rsidP="007A3B28">
            <w:pPr>
              <w:ind w:firstLineChars="0" w:firstLine="0"/>
            </w:pPr>
            <w:r w:rsidRPr="00704DBA">
              <w:t>./redis-server  ./redis-</w:t>
            </w:r>
            <w:r>
              <w:t>5</w:t>
            </w:r>
            <w:r w:rsidRPr="00704DBA">
              <w:t>/redis.conf</w:t>
            </w:r>
            <w:r>
              <w:rPr>
                <w:rFonts w:hint="eastAsia"/>
              </w:rPr>
              <w:t>.</w:t>
            </w:r>
          </w:p>
          <w:p w14:paraId="1BA68B64" w14:textId="15825E6C" w:rsidR="007A3B28" w:rsidRPr="007A3B28" w:rsidRDefault="007A3B28" w:rsidP="007A3B28">
            <w:pPr>
              <w:ind w:firstLineChars="0" w:firstLine="0"/>
            </w:pPr>
            <w:r w:rsidRPr="00704DBA">
              <w:t>./redis-server  ./redis-</w:t>
            </w:r>
            <w:r>
              <w:t>6</w:t>
            </w:r>
            <w:r w:rsidRPr="00704DBA">
              <w:t>/redis.conf</w:t>
            </w:r>
            <w:r>
              <w:rPr>
                <w:rFonts w:hint="eastAsia"/>
              </w:rPr>
              <w:t>.</w:t>
            </w:r>
          </w:p>
        </w:tc>
      </w:tr>
    </w:tbl>
    <w:p w14:paraId="2351FA79" w14:textId="45ACEA8E" w:rsidR="00704DBA" w:rsidRDefault="000D53A9" w:rsidP="00BD1142">
      <w:pPr>
        <w:ind w:firstLine="420"/>
      </w:pPr>
      <w:r>
        <w:rPr>
          <w:rFonts w:hint="eastAsia"/>
        </w:rPr>
        <w:t>查看机器启动</w:t>
      </w:r>
      <w:r w:rsidR="0083137B">
        <w:rPr>
          <w:rFonts w:hint="eastAsia"/>
        </w:rPr>
        <w:t>状态</w:t>
      </w:r>
      <w:r w:rsidR="0083137B">
        <w:rPr>
          <w:rFonts w:hint="eastAsia"/>
        </w:rPr>
        <w:t>:</w:t>
      </w:r>
      <w:r w:rsidR="0083137B">
        <w:t>ps -ef | grep redis</w:t>
      </w:r>
    </w:p>
    <w:p w14:paraId="21C288B3" w14:textId="46188B24" w:rsidR="007A0E58" w:rsidRPr="00B84EB3" w:rsidRDefault="00704DBA" w:rsidP="00B84EB3">
      <w:pPr>
        <w:ind w:firstLine="420"/>
      </w:pPr>
      <w:r>
        <w:rPr>
          <w:noProof/>
        </w:rPr>
        <w:drawing>
          <wp:inline distT="0" distB="0" distL="0" distR="0" wp14:anchorId="74693FF1" wp14:editId="61130241">
            <wp:extent cx="5274310" cy="78105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81050"/>
                    </a:xfrm>
                    <a:prstGeom prst="rect">
                      <a:avLst/>
                    </a:prstGeom>
                  </pic:spPr>
                </pic:pic>
              </a:graphicData>
            </a:graphic>
          </wp:inline>
        </w:drawing>
      </w:r>
    </w:p>
    <w:p w14:paraId="02AA1AAF" w14:textId="5EFD45DA" w:rsidR="00506822" w:rsidRDefault="00D70501" w:rsidP="009D3AC1">
      <w:pPr>
        <w:pStyle w:val="3"/>
        <w:ind w:firstLine="420"/>
      </w:pPr>
      <w:r>
        <w:rPr>
          <w:rFonts w:hint="eastAsia"/>
        </w:rPr>
        <w:t>使用</w:t>
      </w:r>
      <w:r>
        <w:rPr>
          <w:rFonts w:hint="eastAsia"/>
        </w:rPr>
        <w:t>Ruby</w:t>
      </w:r>
      <w:r>
        <w:rPr>
          <w:rFonts w:hint="eastAsia"/>
        </w:rPr>
        <w:t>脚步搭建</w:t>
      </w:r>
    </w:p>
    <w:p w14:paraId="4A40F080" w14:textId="180F6F10" w:rsidR="00D70501" w:rsidRDefault="00D70501" w:rsidP="00D70501">
      <w:pPr>
        <w:ind w:firstLineChars="0" w:firstLine="0"/>
      </w:pPr>
      <w:r>
        <w:rPr>
          <w:rFonts w:hint="eastAsia"/>
        </w:rPr>
        <w:t>官方写了一个脚本，来配置到底哪个是主机，哪个是从机，需要我们运行一下</w:t>
      </w:r>
      <w:r w:rsidR="008D513A">
        <w:rPr>
          <w:rFonts w:hint="eastAsia"/>
        </w:rPr>
        <w:t>。</w:t>
      </w:r>
    </w:p>
    <w:p w14:paraId="43F3271B" w14:textId="3500C816" w:rsidR="00696CBF" w:rsidRDefault="00696CBF" w:rsidP="00696CBF">
      <w:pPr>
        <w:ind w:firstLineChars="0" w:firstLine="0"/>
      </w:pPr>
      <w:r>
        <w:rPr>
          <w:rFonts w:hint="eastAsia"/>
        </w:rPr>
        <w:t>曲线运行脚本，使用</w:t>
      </w:r>
      <w:r>
        <w:rPr>
          <w:rFonts w:hint="eastAsia"/>
        </w:rPr>
        <w:t xml:space="preserve">docker </w:t>
      </w:r>
      <w:r>
        <w:rPr>
          <w:rFonts w:hint="eastAsia"/>
        </w:rPr>
        <w:t>运行该脚本</w:t>
      </w:r>
    </w:p>
    <w:p w14:paraId="3BCDB895" w14:textId="77777777" w:rsidR="0041099B" w:rsidRDefault="0041099B" w:rsidP="0041099B">
      <w:pPr>
        <w:ind w:firstLineChars="0" w:firstLine="0"/>
      </w:pPr>
      <w:r>
        <w:rPr>
          <w:rFonts w:hint="eastAsia"/>
        </w:rPr>
        <w:t>下载镜像：</w:t>
      </w:r>
    </w:p>
    <w:p w14:paraId="7A08B9D2" w14:textId="46BB603D" w:rsidR="0041099B" w:rsidRDefault="00D412CF" w:rsidP="00D412CF">
      <w:pPr>
        <w:ind w:firstLineChars="0" w:firstLine="0"/>
        <w:jc w:val="center"/>
      </w:pPr>
      <w:r>
        <w:rPr>
          <w:noProof/>
        </w:rPr>
        <w:drawing>
          <wp:inline distT="0" distB="0" distL="0" distR="0" wp14:anchorId="73842BC6" wp14:editId="751EEF94">
            <wp:extent cx="4320000" cy="1312880"/>
            <wp:effectExtent l="0" t="0" r="4445"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1312880"/>
                    </a:xfrm>
                    <a:prstGeom prst="rect">
                      <a:avLst/>
                    </a:prstGeom>
                    <a:noFill/>
                    <a:ln>
                      <a:noFill/>
                    </a:ln>
                  </pic:spPr>
                </pic:pic>
              </a:graphicData>
            </a:graphic>
          </wp:inline>
        </w:drawing>
      </w:r>
    </w:p>
    <w:tbl>
      <w:tblPr>
        <w:tblStyle w:val="ab"/>
        <w:tblW w:w="0" w:type="auto"/>
        <w:tblLook w:val="04A0" w:firstRow="1" w:lastRow="0" w:firstColumn="1" w:lastColumn="0" w:noHBand="0" w:noVBand="1"/>
      </w:tblPr>
      <w:tblGrid>
        <w:gridCol w:w="8296"/>
      </w:tblGrid>
      <w:tr w:rsidR="00EC5295" w14:paraId="7A5502D2" w14:textId="77777777" w:rsidTr="00EC5295">
        <w:tc>
          <w:tcPr>
            <w:tcW w:w="8296" w:type="dxa"/>
          </w:tcPr>
          <w:p w14:paraId="4E6B02BE" w14:textId="64FC6D5C" w:rsidR="00EC5295" w:rsidRDefault="00EC5295" w:rsidP="0055090F">
            <w:pPr>
              <w:ind w:firstLineChars="0" w:firstLine="0"/>
            </w:pPr>
            <w:r>
              <w:rPr>
                <w:rFonts w:hint="eastAsia"/>
              </w:rPr>
              <w:t>docker run -t -i wenxiang/redis-trib create --replicas 1 192.168.10.136:7001 192.168.10.136:7002 192.168.10.136:7003 192.168.10.136:7004 192.168.10.136:7005 192.168.10.136:7006</w:t>
            </w:r>
          </w:p>
        </w:tc>
      </w:tr>
    </w:tbl>
    <w:p w14:paraId="1D67EB0A" w14:textId="1CE7B82E" w:rsidR="0055090F" w:rsidRDefault="00A84CB5" w:rsidP="00A84CB5">
      <w:pPr>
        <w:ind w:firstLine="420"/>
        <w:jc w:val="center"/>
      </w:pPr>
      <w:r>
        <w:rPr>
          <w:noProof/>
        </w:rPr>
        <w:lastRenderedPageBreak/>
        <w:drawing>
          <wp:inline distT="0" distB="0" distL="0" distR="0" wp14:anchorId="7DA98C48" wp14:editId="5C4B7B15">
            <wp:extent cx="2880000" cy="2224584"/>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0000" cy="2224584"/>
                    </a:xfrm>
                    <a:prstGeom prst="rect">
                      <a:avLst/>
                    </a:prstGeom>
                  </pic:spPr>
                </pic:pic>
              </a:graphicData>
            </a:graphic>
          </wp:inline>
        </w:drawing>
      </w:r>
    </w:p>
    <w:p w14:paraId="00918C10" w14:textId="03572A84" w:rsidR="0058729F" w:rsidRDefault="0058729F" w:rsidP="009D3AC1">
      <w:pPr>
        <w:pStyle w:val="3"/>
        <w:ind w:firstLine="420"/>
      </w:pPr>
      <w:r>
        <w:rPr>
          <w:rFonts w:hint="eastAsia"/>
        </w:rPr>
        <w:t>连接</w:t>
      </w:r>
      <w:r>
        <w:rPr>
          <w:rFonts w:hint="eastAsia"/>
        </w:rPr>
        <w:t>redis</w:t>
      </w:r>
      <w:r>
        <w:rPr>
          <w:rFonts w:hint="eastAsia"/>
        </w:rPr>
        <w:t>集群</w:t>
      </w:r>
    </w:p>
    <w:p w14:paraId="4206BB8E" w14:textId="4DCF10FF" w:rsidR="0058729F" w:rsidRDefault="0058729F" w:rsidP="0058729F">
      <w:pPr>
        <w:ind w:firstLine="420"/>
      </w:pPr>
      <w:r>
        <w:rPr>
          <w:noProof/>
        </w:rPr>
        <w:drawing>
          <wp:inline distT="0" distB="0" distL="0" distR="0" wp14:anchorId="1FA52B81" wp14:editId="1E82B5E1">
            <wp:extent cx="4145639" cy="373412"/>
            <wp:effectExtent l="0" t="0" r="762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5639" cy="373412"/>
                    </a:xfrm>
                    <a:prstGeom prst="rect">
                      <a:avLst/>
                    </a:prstGeom>
                  </pic:spPr>
                </pic:pic>
              </a:graphicData>
            </a:graphic>
          </wp:inline>
        </w:drawing>
      </w:r>
    </w:p>
    <w:p w14:paraId="1BCBF323" w14:textId="30B99F2B" w:rsidR="00755C4A" w:rsidRDefault="00755C4A" w:rsidP="009D3AC1">
      <w:pPr>
        <w:pStyle w:val="3"/>
        <w:ind w:firstLine="420"/>
      </w:pPr>
      <w:r>
        <w:rPr>
          <w:rFonts w:hint="eastAsia"/>
        </w:rPr>
        <w:t>普通</w:t>
      </w:r>
      <w:r>
        <w:rPr>
          <w:rFonts w:hint="eastAsia"/>
        </w:rPr>
        <w:t>java</w:t>
      </w:r>
      <w:r>
        <w:rPr>
          <w:rFonts w:hint="eastAsia"/>
        </w:rPr>
        <w:t>项目连接集群</w:t>
      </w:r>
    </w:p>
    <w:tbl>
      <w:tblPr>
        <w:tblStyle w:val="ab"/>
        <w:tblW w:w="0" w:type="auto"/>
        <w:tblLook w:val="04A0" w:firstRow="1" w:lastRow="0" w:firstColumn="1" w:lastColumn="0" w:noHBand="0" w:noVBand="1"/>
      </w:tblPr>
      <w:tblGrid>
        <w:gridCol w:w="8296"/>
      </w:tblGrid>
      <w:tr w:rsidR="00796C8A" w14:paraId="13D2899E" w14:textId="77777777" w:rsidTr="00796C8A">
        <w:tc>
          <w:tcPr>
            <w:tcW w:w="8296" w:type="dxa"/>
          </w:tcPr>
          <w:p w14:paraId="61862BFF"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 {</w:t>
            </w:r>
          </w:p>
          <w:p w14:paraId="7352B159"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JedisCluster </w:t>
            </w:r>
            <w:r>
              <w:rPr>
                <w:rFonts w:ascii="Consolas" w:eastAsiaTheme="minorEastAsia" w:hAnsi="Consolas" w:cs="Consolas"/>
                <w:bCs w:val="0"/>
                <w:i/>
                <w:iCs/>
                <w:color w:val="0000C0"/>
                <w:sz w:val="20"/>
                <w:szCs w:val="20"/>
              </w:rPr>
              <w:t>jedisCluster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66A89C2"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JedisPoolConfig </w:t>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JedisPoolConfig();</w:t>
            </w:r>
          </w:p>
          <w:p w14:paraId="0033BD02"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Set&lt;HostAndPort&gt; </w:t>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HashSet&lt;HostAndPort&gt;();</w:t>
            </w:r>
          </w:p>
          <w:p w14:paraId="5BE6ADEC"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
          <w:p w14:paraId="3BAB196B"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.setMaxTotal(20);</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连接池最大数量</w:t>
            </w:r>
          </w:p>
          <w:p w14:paraId="2DFAE834"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.setMaxIdle(15);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连接池最大空闲数量</w:t>
            </w:r>
          </w:p>
          <w:p w14:paraId="0DAACD90"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 xml:space="preserve">.setMinIdle(10);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连接池最小空闲数量</w:t>
            </w:r>
          </w:p>
          <w:p w14:paraId="6C9CC967"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7001));</w:t>
            </w:r>
          </w:p>
          <w:p w14:paraId="55E7682E"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7002));</w:t>
            </w:r>
          </w:p>
          <w:p w14:paraId="29949EFA"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7003));</w:t>
            </w:r>
          </w:p>
          <w:p w14:paraId="45A3B6BC"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7004));</w:t>
            </w:r>
          </w:p>
          <w:p w14:paraId="34A622F0"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7005));</w:t>
            </w:r>
          </w:p>
          <w:p w14:paraId="64972674"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2A00FF"/>
                <w:sz w:val="20"/>
                <w:szCs w:val="20"/>
              </w:rPr>
              <w:t>"192.168.10.136"</w:t>
            </w:r>
            <w:r>
              <w:rPr>
                <w:rFonts w:ascii="Consolas" w:eastAsiaTheme="minorEastAsia" w:hAnsi="Consolas" w:cs="Consolas"/>
                <w:bCs w:val="0"/>
                <w:color w:val="000000"/>
                <w:sz w:val="20"/>
                <w:szCs w:val="20"/>
              </w:rPr>
              <w:t>, 7006));</w:t>
            </w:r>
          </w:p>
          <w:p w14:paraId="15AB251B"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jedisCluster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JedisCluster(</w:t>
            </w:r>
            <w:r>
              <w:rPr>
                <w:rFonts w:ascii="Consolas" w:eastAsiaTheme="minorEastAsia" w:hAnsi="Consolas" w:cs="Consolas"/>
                <w:bCs w:val="0"/>
                <w:i/>
                <w:iCs/>
                <w:color w:val="0000C0"/>
                <w:sz w:val="20"/>
                <w:szCs w:val="20"/>
              </w:rPr>
              <w:t>nodes</w:t>
            </w:r>
            <w:r>
              <w:rPr>
                <w:rFonts w:ascii="Consolas" w:eastAsiaTheme="minorEastAsia" w:hAnsi="Consolas" w:cs="Consolas"/>
                <w:bCs w:val="0"/>
                <w:color w:val="000000"/>
                <w:sz w:val="20"/>
                <w:szCs w:val="20"/>
              </w:rPr>
              <w:t>,</w:t>
            </w:r>
            <w:r>
              <w:rPr>
                <w:rFonts w:ascii="Consolas" w:eastAsiaTheme="minorEastAsia" w:hAnsi="Consolas" w:cs="Consolas"/>
                <w:bCs w:val="0"/>
                <w:i/>
                <w:iCs/>
                <w:color w:val="0000C0"/>
                <w:sz w:val="20"/>
                <w:szCs w:val="20"/>
              </w:rPr>
              <w:t>poolConfig</w:t>
            </w:r>
            <w:r>
              <w:rPr>
                <w:rFonts w:ascii="Consolas" w:eastAsiaTheme="minorEastAsia" w:hAnsi="Consolas" w:cs="Consolas"/>
                <w:bCs w:val="0"/>
                <w:color w:val="000000"/>
                <w:sz w:val="20"/>
                <w:szCs w:val="20"/>
              </w:rPr>
              <w:t>);</w:t>
            </w:r>
          </w:p>
          <w:p w14:paraId="61BB450A"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8546E5E"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IOException {</w:t>
            </w:r>
          </w:p>
          <w:p w14:paraId="0A1AEEE8"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jedisCluster</w:t>
            </w:r>
            <w:r>
              <w:rPr>
                <w:rFonts w:ascii="Consolas" w:eastAsiaTheme="minorEastAsia" w:hAnsi="Consolas" w:cs="Consolas"/>
                <w:bCs w:val="0"/>
                <w:color w:val="000000"/>
                <w:sz w:val="20"/>
                <w:szCs w:val="20"/>
              </w:rPr>
              <w:t>.set(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"123456"</w:t>
            </w:r>
            <w:r>
              <w:rPr>
                <w:rFonts w:ascii="Consolas" w:eastAsiaTheme="minorEastAsia" w:hAnsi="Consolas" w:cs="Consolas"/>
                <w:bCs w:val="0"/>
                <w:color w:val="000000"/>
                <w:sz w:val="20"/>
                <w:szCs w:val="20"/>
              </w:rPr>
              <w:t>);</w:t>
            </w:r>
          </w:p>
          <w:p w14:paraId="464BFD31"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jedisCluster</w:t>
            </w:r>
            <w:r>
              <w:rPr>
                <w:rFonts w:ascii="Consolas" w:eastAsiaTheme="minorEastAsia" w:hAnsi="Consolas" w:cs="Consolas"/>
                <w:bCs w:val="0"/>
                <w:color w:val="000000"/>
                <w:sz w:val="20"/>
                <w:szCs w:val="20"/>
              </w:rPr>
              <w:t>.get(</w:t>
            </w:r>
            <w:r>
              <w:rPr>
                <w:rFonts w:ascii="Consolas" w:eastAsiaTheme="minorEastAsia" w:hAnsi="Consolas" w:cs="Consolas"/>
                <w:bCs w:val="0"/>
                <w:color w:val="2A00FF"/>
                <w:sz w:val="20"/>
                <w:szCs w:val="20"/>
              </w:rPr>
              <w:t>"sx"</w:t>
            </w:r>
            <w:r>
              <w:rPr>
                <w:rFonts w:ascii="Consolas" w:eastAsiaTheme="minorEastAsia" w:hAnsi="Consolas" w:cs="Consolas"/>
                <w:bCs w:val="0"/>
                <w:color w:val="000000"/>
                <w:sz w:val="20"/>
                <w:szCs w:val="20"/>
              </w:rPr>
              <w:t xml:space="preserve">); </w:t>
            </w:r>
          </w:p>
          <w:p w14:paraId="6C3D2281"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value</w:t>
            </w:r>
            <w:r>
              <w:rPr>
                <w:rFonts w:ascii="Consolas" w:eastAsiaTheme="minorEastAsia" w:hAnsi="Consolas" w:cs="Consolas"/>
                <w:bCs w:val="0"/>
                <w:color w:val="000000"/>
                <w:sz w:val="20"/>
                <w:szCs w:val="20"/>
              </w:rPr>
              <w:t>);</w:t>
            </w:r>
          </w:p>
          <w:p w14:paraId="0061A9AD"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连接池归还或者是关闭</w:t>
            </w:r>
          </w:p>
          <w:p w14:paraId="3DB6FA3C"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jedisCluster</w:t>
            </w:r>
            <w:r>
              <w:rPr>
                <w:rFonts w:ascii="Consolas" w:eastAsiaTheme="minorEastAsia" w:hAnsi="Consolas" w:cs="Consolas"/>
                <w:bCs w:val="0"/>
                <w:color w:val="000000"/>
                <w:sz w:val="20"/>
                <w:szCs w:val="20"/>
              </w:rPr>
              <w:t>.close();</w:t>
            </w:r>
          </w:p>
          <w:p w14:paraId="2FAAA5F8" w14:textId="77777777" w:rsidR="00796C8A" w:rsidRDefault="00796C8A" w:rsidP="00796C8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DF324AC" w14:textId="40ADD89C" w:rsidR="00796C8A" w:rsidRDefault="00796C8A" w:rsidP="00796C8A">
            <w:pPr>
              <w:ind w:firstLineChars="0" w:firstLine="0"/>
            </w:pPr>
            <w:r>
              <w:rPr>
                <w:rFonts w:ascii="Consolas" w:eastAsiaTheme="minorEastAsia" w:hAnsi="Consolas" w:cs="Consolas"/>
                <w:bCs w:val="0"/>
                <w:color w:val="000000"/>
                <w:sz w:val="20"/>
                <w:szCs w:val="20"/>
              </w:rPr>
              <w:t>}</w:t>
            </w:r>
          </w:p>
        </w:tc>
      </w:tr>
    </w:tbl>
    <w:p w14:paraId="5C1BF894" w14:textId="1C8BC8FD" w:rsidR="00796C8A" w:rsidRDefault="00284667" w:rsidP="009D3AC1">
      <w:pPr>
        <w:pStyle w:val="3"/>
        <w:ind w:firstLine="420"/>
      </w:pPr>
      <w:r>
        <w:rPr>
          <w:rFonts w:hint="eastAsia"/>
        </w:rPr>
        <w:lastRenderedPageBreak/>
        <w:t>在</w:t>
      </w:r>
      <w:r>
        <w:rPr>
          <w:rFonts w:hint="eastAsia"/>
        </w:rPr>
        <w:t>spring</w:t>
      </w:r>
      <w:r>
        <w:rPr>
          <w:rFonts w:hint="eastAsia"/>
        </w:rPr>
        <w:t>中连接</w:t>
      </w:r>
      <w:r>
        <w:rPr>
          <w:rFonts w:hint="eastAsia"/>
        </w:rPr>
        <w:t>redis</w:t>
      </w:r>
      <w:r>
        <w:rPr>
          <w:rFonts w:hint="eastAsia"/>
        </w:rPr>
        <w:t>集群</w:t>
      </w:r>
    </w:p>
    <w:p w14:paraId="39AA4FCD" w14:textId="65D79D68" w:rsidR="00284667" w:rsidRPr="00284667" w:rsidRDefault="00284667" w:rsidP="00284667">
      <w:pPr>
        <w:ind w:firstLine="420"/>
      </w:pPr>
      <w:r>
        <w:rPr>
          <w:rFonts w:hint="eastAsia"/>
        </w:rPr>
        <w:t>配置文件</w:t>
      </w:r>
    </w:p>
    <w:tbl>
      <w:tblPr>
        <w:tblStyle w:val="ab"/>
        <w:tblW w:w="0" w:type="auto"/>
        <w:tblLook w:val="04A0" w:firstRow="1" w:lastRow="0" w:firstColumn="1" w:lastColumn="0" w:noHBand="0" w:noVBand="1"/>
      </w:tblPr>
      <w:tblGrid>
        <w:gridCol w:w="8296"/>
      </w:tblGrid>
      <w:tr w:rsidR="00284667" w14:paraId="7F477BEF" w14:textId="77777777" w:rsidTr="00284667">
        <w:tc>
          <w:tcPr>
            <w:tcW w:w="8296" w:type="dxa"/>
          </w:tcPr>
          <w:p w14:paraId="07067C46"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"redis.clients.jedis.JedisPoolConfig"</w:t>
            </w:r>
            <w:r>
              <w:rPr>
                <w:rFonts w:ascii="Consolas" w:eastAsiaTheme="minorEastAsia" w:hAnsi="Consolas" w:cs="Consolas"/>
                <w:bCs w:val="0"/>
                <w:color w:val="008080"/>
                <w:sz w:val="20"/>
                <w:szCs w:val="20"/>
              </w:rPr>
              <w:t>&gt;</w:t>
            </w:r>
          </w:p>
          <w:p w14:paraId="1EDA3C4F"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"maxTotal"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"${jedis.max.total}"</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54862FD"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"maxIdle"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"${jedis.max.idle}"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350A57E8"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"minIdle"</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"${jedis.min.idle}"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68DB2A82"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color w:val="008080"/>
                <w:sz w:val="20"/>
                <w:szCs w:val="20"/>
              </w:rPr>
              <w:t>&gt;</w:t>
            </w:r>
          </w:p>
          <w:p w14:paraId="3AFAA527"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连接单个</w:t>
            </w:r>
            <w:r>
              <w:rPr>
                <w:rFonts w:ascii="Consolas" w:eastAsiaTheme="minorEastAsia" w:hAnsi="Consolas" w:cs="Consolas"/>
                <w:bCs w:val="0"/>
                <w:color w:val="3F5FBF"/>
                <w:sz w:val="20"/>
                <w:szCs w:val="20"/>
                <w:u w:val="single"/>
              </w:rPr>
              <w:t>redis</w:t>
            </w:r>
            <w:r>
              <w:rPr>
                <w:rFonts w:ascii="Consolas" w:eastAsiaTheme="minorEastAsia" w:hAnsi="Consolas" w:cs="Consolas"/>
                <w:bCs w:val="0"/>
                <w:color w:val="3F5FBF"/>
                <w:sz w:val="20"/>
                <w:szCs w:val="20"/>
              </w:rPr>
              <w:t xml:space="preserve">  --&gt;</w:t>
            </w:r>
          </w:p>
          <w:p w14:paraId="3C9EA089"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 &lt;bean id="pool" class="redis.clients.jedis.JedisPool"&gt;</w:t>
            </w:r>
          </w:p>
          <w:p w14:paraId="2C8179AB"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&lt;constructor-</w:t>
            </w:r>
            <w:r>
              <w:rPr>
                <w:rFonts w:ascii="Consolas" w:eastAsiaTheme="minorEastAsia" w:hAnsi="Consolas" w:cs="Consolas"/>
                <w:bCs w:val="0"/>
                <w:color w:val="3F5FBF"/>
                <w:sz w:val="20"/>
                <w:szCs w:val="20"/>
                <w:u w:val="single"/>
              </w:rPr>
              <w:t>arg</w:t>
            </w:r>
            <w:r>
              <w:rPr>
                <w:rFonts w:ascii="Consolas" w:eastAsiaTheme="minorEastAsia" w:hAnsi="Consolas" w:cs="Consolas"/>
                <w:bCs w:val="0"/>
                <w:color w:val="3F5FBF"/>
                <w:sz w:val="20"/>
                <w:szCs w:val="20"/>
              </w:rPr>
              <w:t xml:space="preserve"> name="host" value="${jedis.host}"&gt;&lt;/constructor-</w:t>
            </w:r>
            <w:r>
              <w:rPr>
                <w:rFonts w:ascii="Consolas" w:eastAsiaTheme="minorEastAsia" w:hAnsi="Consolas" w:cs="Consolas"/>
                <w:bCs w:val="0"/>
                <w:color w:val="3F5FBF"/>
                <w:sz w:val="20"/>
                <w:szCs w:val="20"/>
                <w:u w:val="single"/>
              </w:rPr>
              <w:t>arg</w:t>
            </w:r>
            <w:r>
              <w:rPr>
                <w:rFonts w:ascii="Consolas" w:eastAsiaTheme="minorEastAsia" w:hAnsi="Consolas" w:cs="Consolas"/>
                <w:bCs w:val="0"/>
                <w:color w:val="3F5FBF"/>
                <w:sz w:val="20"/>
                <w:szCs w:val="20"/>
              </w:rPr>
              <w:t>&gt;</w:t>
            </w:r>
          </w:p>
          <w:p w14:paraId="7E255D0C"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&lt;constructor-</w:t>
            </w:r>
            <w:r>
              <w:rPr>
                <w:rFonts w:ascii="Consolas" w:eastAsiaTheme="minorEastAsia" w:hAnsi="Consolas" w:cs="Consolas"/>
                <w:bCs w:val="0"/>
                <w:color w:val="3F5FBF"/>
                <w:sz w:val="20"/>
                <w:szCs w:val="20"/>
                <w:u w:val="single"/>
              </w:rPr>
              <w:t>arg</w:t>
            </w:r>
            <w:r>
              <w:rPr>
                <w:rFonts w:ascii="Consolas" w:eastAsiaTheme="minorEastAsia" w:hAnsi="Consolas" w:cs="Consolas"/>
                <w:bCs w:val="0"/>
                <w:color w:val="3F5FBF"/>
                <w:sz w:val="20"/>
                <w:szCs w:val="20"/>
              </w:rPr>
              <w:t xml:space="preserve"> name="poolConfig" </w:t>
            </w:r>
            <w:r>
              <w:rPr>
                <w:rFonts w:ascii="Consolas" w:eastAsiaTheme="minorEastAsia" w:hAnsi="Consolas" w:cs="Consolas"/>
                <w:bCs w:val="0"/>
                <w:color w:val="3F5FBF"/>
                <w:sz w:val="20"/>
                <w:szCs w:val="20"/>
                <w:u w:val="single"/>
              </w:rPr>
              <w:t>ref</w:t>
            </w:r>
            <w:r>
              <w:rPr>
                <w:rFonts w:ascii="Consolas" w:eastAsiaTheme="minorEastAsia" w:hAnsi="Consolas" w:cs="Consolas"/>
                <w:bCs w:val="0"/>
                <w:color w:val="3F5FBF"/>
                <w:sz w:val="20"/>
                <w:szCs w:val="20"/>
              </w:rPr>
              <w:t>="poolConfig"&gt;&lt;/constructor-</w:t>
            </w:r>
            <w:r>
              <w:rPr>
                <w:rFonts w:ascii="Consolas" w:eastAsiaTheme="minorEastAsia" w:hAnsi="Consolas" w:cs="Consolas"/>
                <w:bCs w:val="0"/>
                <w:color w:val="3F5FBF"/>
                <w:sz w:val="20"/>
                <w:szCs w:val="20"/>
                <w:u w:val="single"/>
              </w:rPr>
              <w:t>arg</w:t>
            </w:r>
            <w:r>
              <w:rPr>
                <w:rFonts w:ascii="Consolas" w:eastAsiaTheme="minorEastAsia" w:hAnsi="Consolas" w:cs="Consolas"/>
                <w:bCs w:val="0"/>
                <w:color w:val="3F5FBF"/>
                <w:sz w:val="20"/>
                <w:szCs w:val="20"/>
              </w:rPr>
              <w:t>&gt;</w:t>
            </w:r>
          </w:p>
          <w:p w14:paraId="7A6FA3F2"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&lt;/bean&gt; --&gt;</w:t>
            </w:r>
          </w:p>
          <w:p w14:paraId="27F16E3B"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连接</w:t>
            </w:r>
            <w:r>
              <w:rPr>
                <w:rFonts w:ascii="Consolas" w:eastAsiaTheme="minorEastAsia" w:hAnsi="Consolas" w:cs="Consolas"/>
                <w:bCs w:val="0"/>
                <w:color w:val="3F5FBF"/>
                <w:sz w:val="20"/>
                <w:szCs w:val="20"/>
                <w:u w:val="single"/>
              </w:rPr>
              <w:t>redis</w:t>
            </w:r>
            <w:r>
              <w:rPr>
                <w:rFonts w:ascii="Consolas" w:eastAsiaTheme="minorEastAsia" w:hAnsi="Consolas" w:cs="Consolas"/>
                <w:bCs w:val="0"/>
                <w:color w:val="3F5FBF"/>
                <w:sz w:val="20"/>
                <w:szCs w:val="20"/>
              </w:rPr>
              <w:t>集群</w:t>
            </w:r>
            <w:r>
              <w:rPr>
                <w:rFonts w:ascii="Consolas" w:eastAsiaTheme="minorEastAsia" w:hAnsi="Consolas" w:cs="Consolas"/>
                <w:bCs w:val="0"/>
                <w:color w:val="3F5FBF"/>
                <w:sz w:val="20"/>
                <w:szCs w:val="20"/>
              </w:rPr>
              <w:t xml:space="preserve">  --&gt;</w:t>
            </w:r>
          </w:p>
          <w:p w14:paraId="741E95E3"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"jedisCluster"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"redis.clients.jedis.JedisCluster"</w:t>
            </w:r>
            <w:r>
              <w:rPr>
                <w:rFonts w:ascii="Consolas" w:eastAsiaTheme="minorEastAsia" w:hAnsi="Consolas" w:cs="Consolas"/>
                <w:bCs w:val="0"/>
                <w:color w:val="008080"/>
                <w:sz w:val="20"/>
                <w:szCs w:val="20"/>
              </w:rPr>
              <w:t>&gt;</w:t>
            </w:r>
          </w:p>
          <w:p w14:paraId="5469181B"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"poolConfig"</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5ECE9A59" w14:textId="77777777" w:rsidR="00284667" w:rsidRDefault="00284667" w:rsidP="002846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"nodes"</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ref</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"nodes"</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5572F03E" w14:textId="59E50A55" w:rsidR="00284667" w:rsidRDefault="00284667" w:rsidP="00284667">
            <w:pPr>
              <w:ind w:firstLineChars="0" w:firstLine="0"/>
              <w:rPr>
                <w:rFonts w:ascii="Consolas" w:eastAsiaTheme="minorEastAsia" w:hAnsi="Consolas" w:cs="Consolas"/>
                <w:bCs w:val="0"/>
                <w:color w:val="00808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p w14:paraId="42CA3A4B" w14:textId="0BFBD388" w:rsidR="00C61ACD" w:rsidRDefault="00C61ACD" w:rsidP="00284667">
            <w:pPr>
              <w:ind w:firstLineChars="0" w:firstLine="0"/>
              <w:rPr>
                <w:rFonts w:ascii="Consolas" w:eastAsiaTheme="minorEastAsia" w:hAnsi="Consolas" w:cs="Consolas"/>
                <w:bCs w:val="0"/>
                <w:color w:val="008080"/>
                <w:sz w:val="20"/>
                <w:szCs w:val="20"/>
              </w:rPr>
            </w:pPr>
            <w:r>
              <w:rPr>
                <w:rFonts w:ascii="Consolas" w:eastAsiaTheme="minorEastAsia" w:hAnsi="Consolas" w:cs="Consolas" w:hint="eastAsia"/>
                <w:bCs w:val="0"/>
                <w:color w:val="008080"/>
                <w:sz w:val="20"/>
                <w:szCs w:val="20"/>
              </w:rPr>
              <w:t>扫描</w:t>
            </w:r>
            <w:r w:rsidR="00BB1A05">
              <w:rPr>
                <w:rFonts w:ascii="Consolas" w:eastAsiaTheme="minorEastAsia" w:hAnsi="Consolas" w:cs="Consolas" w:hint="eastAsia"/>
                <w:bCs w:val="0"/>
                <w:color w:val="008080"/>
                <w:sz w:val="20"/>
                <w:szCs w:val="20"/>
              </w:rPr>
              <w:t>配置</w:t>
            </w:r>
            <w:r w:rsidR="000110EE">
              <w:rPr>
                <w:rFonts w:ascii="Consolas" w:eastAsiaTheme="minorEastAsia" w:hAnsi="Consolas" w:cs="Consolas" w:hint="eastAsia"/>
                <w:bCs w:val="0"/>
                <w:color w:val="008080"/>
                <w:sz w:val="20"/>
                <w:szCs w:val="20"/>
              </w:rPr>
              <w:t>文件</w:t>
            </w:r>
          </w:p>
          <w:p w14:paraId="49DB5B39" w14:textId="33F9A30C" w:rsidR="00051AB2" w:rsidRDefault="00051AB2" w:rsidP="00284667">
            <w:pPr>
              <w:ind w:firstLineChars="0" w:firstLine="0"/>
            </w:pPr>
            <w:r>
              <w:rPr>
                <w:rFonts w:ascii="Consolas" w:eastAsiaTheme="minorEastAsia" w:hAnsi="Consolas" w:cs="Consolas"/>
                <w:bCs w:val="0"/>
                <w:color w:val="008080"/>
                <w:sz w:val="20"/>
                <w:szCs w:val="20"/>
                <w:shd w:val="clear" w:color="auto" w:fill="E8F2FE"/>
              </w:rPr>
              <w:t>&lt;</w:t>
            </w:r>
            <w:r>
              <w:rPr>
                <w:rFonts w:ascii="Consolas" w:eastAsiaTheme="minorEastAsia" w:hAnsi="Consolas" w:cs="Consolas"/>
                <w:bCs w:val="0"/>
                <w:color w:val="3F7F7F"/>
                <w:sz w:val="20"/>
                <w:szCs w:val="20"/>
                <w:shd w:val="clear" w:color="auto" w:fill="E8F2FE"/>
              </w:rPr>
              <w:t>context:property-placeholder</w:t>
            </w:r>
            <w:r>
              <w:rPr>
                <w:rFonts w:ascii="Consolas" w:eastAsiaTheme="minorEastAsia" w:hAnsi="Consolas" w:cs="Consolas"/>
                <w:bCs w:val="0"/>
                <w:sz w:val="20"/>
                <w:szCs w:val="20"/>
                <w:shd w:val="clear" w:color="auto" w:fill="E8F2FE"/>
              </w:rPr>
              <w:t xml:space="preserve"> </w:t>
            </w:r>
            <w:r>
              <w:rPr>
                <w:rFonts w:ascii="Consolas" w:eastAsiaTheme="minorEastAsia" w:hAnsi="Consolas" w:cs="Consolas"/>
                <w:bCs w:val="0"/>
                <w:color w:val="7F007F"/>
                <w:sz w:val="20"/>
                <w:szCs w:val="20"/>
                <w:shd w:val="clear" w:color="auto" w:fill="E8F2FE"/>
              </w:rPr>
              <w:t>location</w:t>
            </w:r>
            <w:r>
              <w:rPr>
                <w:rFonts w:ascii="Consolas" w:eastAsiaTheme="minorEastAsia" w:hAnsi="Consolas" w:cs="Consolas"/>
                <w:bCs w:val="0"/>
                <w:color w:val="000000"/>
                <w:sz w:val="20"/>
                <w:szCs w:val="20"/>
                <w:shd w:val="clear" w:color="auto" w:fill="E8F2FE"/>
              </w:rPr>
              <w:t>=</w:t>
            </w:r>
            <w:r>
              <w:rPr>
                <w:rFonts w:ascii="Consolas" w:eastAsiaTheme="minorEastAsia" w:hAnsi="Consolas" w:cs="Consolas"/>
                <w:bCs w:val="0"/>
                <w:i/>
                <w:iCs/>
                <w:color w:val="2A00FF"/>
                <w:sz w:val="20"/>
                <w:szCs w:val="20"/>
                <w:shd w:val="clear" w:color="auto" w:fill="E8F2FE"/>
              </w:rPr>
              <w:t>"classpath:/properties/*.properties"</w:t>
            </w:r>
            <w:r>
              <w:rPr>
                <w:rFonts w:ascii="Consolas" w:eastAsiaTheme="minorEastAsia" w:hAnsi="Consolas" w:cs="Consolas"/>
                <w:bCs w:val="0"/>
                <w:sz w:val="20"/>
                <w:szCs w:val="20"/>
                <w:shd w:val="clear" w:color="auto" w:fill="E8F2FE"/>
              </w:rPr>
              <w:t xml:space="preserve"> </w:t>
            </w:r>
            <w:r>
              <w:rPr>
                <w:rFonts w:ascii="Consolas" w:eastAsiaTheme="minorEastAsia" w:hAnsi="Consolas" w:cs="Consolas"/>
                <w:bCs w:val="0"/>
                <w:color w:val="008080"/>
                <w:sz w:val="20"/>
                <w:szCs w:val="20"/>
                <w:shd w:val="clear" w:color="auto" w:fill="E8F2FE"/>
              </w:rPr>
              <w:t>/&gt;</w:t>
            </w:r>
          </w:p>
        </w:tc>
      </w:tr>
    </w:tbl>
    <w:p w14:paraId="4E38BB2B" w14:textId="52B6192F" w:rsidR="00284667" w:rsidRDefault="0067369F" w:rsidP="00284667">
      <w:pPr>
        <w:ind w:firstLine="420"/>
      </w:pPr>
      <w:r>
        <w:rPr>
          <w:rFonts w:hint="eastAsia"/>
        </w:rPr>
        <w:t>配置类，获取配置信息</w:t>
      </w:r>
    </w:p>
    <w:tbl>
      <w:tblPr>
        <w:tblStyle w:val="ab"/>
        <w:tblW w:w="0" w:type="auto"/>
        <w:tblLook w:val="04A0" w:firstRow="1" w:lastRow="0" w:firstColumn="1" w:lastColumn="0" w:noHBand="0" w:noVBand="1"/>
      </w:tblPr>
      <w:tblGrid>
        <w:gridCol w:w="8296"/>
      </w:tblGrid>
      <w:tr w:rsidR="00231FEF" w14:paraId="094EE464" w14:textId="77777777" w:rsidTr="00231FEF">
        <w:tc>
          <w:tcPr>
            <w:tcW w:w="8296" w:type="dxa"/>
          </w:tcPr>
          <w:p w14:paraId="52C01849"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2E707BE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JedisClusterNodes {</w:t>
            </w:r>
          </w:p>
          <w:p w14:paraId="2C4EA038"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"${redis.node1}"</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 ip:port</w:t>
            </w:r>
          </w:p>
          <w:p w14:paraId="5F654082"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node1</w:t>
            </w:r>
            <w:r>
              <w:rPr>
                <w:rFonts w:ascii="Consolas" w:eastAsiaTheme="minorEastAsia" w:hAnsi="Consolas" w:cs="Consolas"/>
                <w:bCs w:val="0"/>
                <w:color w:val="000000"/>
                <w:sz w:val="20"/>
                <w:szCs w:val="20"/>
              </w:rPr>
              <w:t>;</w:t>
            </w:r>
          </w:p>
          <w:p w14:paraId="4A68B5F5"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2E196613"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"${redis.node2}"</w:t>
            </w:r>
            <w:r>
              <w:rPr>
                <w:rFonts w:ascii="Consolas" w:eastAsiaTheme="minorEastAsia" w:hAnsi="Consolas" w:cs="Consolas"/>
                <w:bCs w:val="0"/>
                <w:color w:val="000000"/>
                <w:sz w:val="20"/>
                <w:szCs w:val="20"/>
              </w:rPr>
              <w:t>)</w:t>
            </w:r>
          </w:p>
          <w:p w14:paraId="1F6DBA3A"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node2</w:t>
            </w:r>
            <w:r>
              <w:rPr>
                <w:rFonts w:ascii="Consolas" w:eastAsiaTheme="minorEastAsia" w:hAnsi="Consolas" w:cs="Consolas"/>
                <w:bCs w:val="0"/>
                <w:color w:val="000000"/>
                <w:sz w:val="20"/>
                <w:szCs w:val="20"/>
              </w:rPr>
              <w:t>;</w:t>
            </w:r>
          </w:p>
          <w:p w14:paraId="4F8DF5F2"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14212B92"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"${redis.node3}"</w:t>
            </w:r>
            <w:r>
              <w:rPr>
                <w:rFonts w:ascii="Consolas" w:eastAsiaTheme="minorEastAsia" w:hAnsi="Consolas" w:cs="Consolas"/>
                <w:bCs w:val="0"/>
                <w:color w:val="000000"/>
                <w:sz w:val="20"/>
                <w:szCs w:val="20"/>
              </w:rPr>
              <w:t>)</w:t>
            </w:r>
          </w:p>
          <w:p w14:paraId="57912DA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node3</w:t>
            </w:r>
            <w:r>
              <w:rPr>
                <w:rFonts w:ascii="Consolas" w:eastAsiaTheme="minorEastAsia" w:hAnsi="Consolas" w:cs="Consolas"/>
                <w:bCs w:val="0"/>
                <w:color w:val="000000"/>
                <w:sz w:val="20"/>
                <w:szCs w:val="20"/>
              </w:rPr>
              <w:t>;</w:t>
            </w:r>
          </w:p>
          <w:p w14:paraId="7791EAB6"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33E6300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"${redis.node4}"</w:t>
            </w:r>
            <w:r>
              <w:rPr>
                <w:rFonts w:ascii="Consolas" w:eastAsiaTheme="minorEastAsia" w:hAnsi="Consolas" w:cs="Consolas"/>
                <w:bCs w:val="0"/>
                <w:color w:val="000000"/>
                <w:sz w:val="20"/>
                <w:szCs w:val="20"/>
              </w:rPr>
              <w:t>)</w:t>
            </w:r>
          </w:p>
          <w:p w14:paraId="20CDED71"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node4</w:t>
            </w:r>
            <w:r>
              <w:rPr>
                <w:rFonts w:ascii="Consolas" w:eastAsiaTheme="minorEastAsia" w:hAnsi="Consolas" w:cs="Consolas"/>
                <w:bCs w:val="0"/>
                <w:color w:val="000000"/>
                <w:sz w:val="20"/>
                <w:szCs w:val="20"/>
              </w:rPr>
              <w:t>;</w:t>
            </w:r>
          </w:p>
          <w:p w14:paraId="171ABA8E"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77739D65"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"${redis.node5}"</w:t>
            </w:r>
            <w:r>
              <w:rPr>
                <w:rFonts w:ascii="Consolas" w:eastAsiaTheme="minorEastAsia" w:hAnsi="Consolas" w:cs="Consolas"/>
                <w:bCs w:val="0"/>
                <w:color w:val="000000"/>
                <w:sz w:val="20"/>
                <w:szCs w:val="20"/>
              </w:rPr>
              <w:t>)</w:t>
            </w:r>
          </w:p>
          <w:p w14:paraId="296A144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node5</w:t>
            </w:r>
            <w:r>
              <w:rPr>
                <w:rFonts w:ascii="Consolas" w:eastAsiaTheme="minorEastAsia" w:hAnsi="Consolas" w:cs="Consolas"/>
                <w:bCs w:val="0"/>
                <w:color w:val="000000"/>
                <w:sz w:val="20"/>
                <w:szCs w:val="20"/>
              </w:rPr>
              <w:t>;</w:t>
            </w:r>
          </w:p>
          <w:p w14:paraId="65994A99"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44CFC91E"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"${redis.node6}"</w:t>
            </w:r>
            <w:r>
              <w:rPr>
                <w:rFonts w:ascii="Consolas" w:eastAsiaTheme="minorEastAsia" w:hAnsi="Consolas" w:cs="Consolas"/>
                <w:bCs w:val="0"/>
                <w:color w:val="000000"/>
                <w:sz w:val="20"/>
                <w:szCs w:val="20"/>
              </w:rPr>
              <w:t>)</w:t>
            </w:r>
          </w:p>
          <w:p w14:paraId="72634F33"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node6</w:t>
            </w:r>
            <w:r>
              <w:rPr>
                <w:rFonts w:ascii="Consolas" w:eastAsiaTheme="minorEastAsia" w:hAnsi="Consolas" w:cs="Consolas"/>
                <w:bCs w:val="0"/>
                <w:color w:val="000000"/>
                <w:sz w:val="20"/>
                <w:szCs w:val="20"/>
              </w:rPr>
              <w:t>;</w:t>
            </w:r>
          </w:p>
          <w:p w14:paraId="66E2466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p>
          <w:p w14:paraId="11B4707C"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"nodes"</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 xml:space="preserve">// </w:t>
            </w:r>
            <w:r>
              <w:rPr>
                <w:rFonts w:ascii="Consolas" w:eastAsiaTheme="minorEastAsia" w:hAnsi="Consolas" w:cs="Consolas"/>
                <w:bCs w:val="0"/>
                <w:color w:val="3F7F5F"/>
                <w:sz w:val="20"/>
                <w:szCs w:val="20"/>
              </w:rPr>
              <w:t>将对象放入容器里面</w:t>
            </w:r>
          </w:p>
          <w:p w14:paraId="524BF0F4"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HashSet&lt;HostAndPort&gt; nodes() {</w:t>
            </w:r>
          </w:p>
          <w:p w14:paraId="4667AB6A"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HashSet&lt;HostAndPort&gt; </w:t>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HashSet&lt;HostAndPort&gt;();</w:t>
            </w:r>
          </w:p>
          <w:p w14:paraId="1227D522"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node1</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node1</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1D2821BE"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node2</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node2</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27A325D4"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node3</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node3</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38EF0B82"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node4</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node4</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45995DB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node5</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node5</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27ADB12B"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.add(</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HostAndPort(</w:t>
            </w:r>
            <w:r>
              <w:rPr>
                <w:rFonts w:ascii="Consolas" w:eastAsiaTheme="minorEastAsia" w:hAnsi="Consolas" w:cs="Consolas"/>
                <w:bCs w:val="0"/>
                <w:color w:val="0000C0"/>
                <w:sz w:val="20"/>
                <w:szCs w:val="20"/>
              </w:rPr>
              <w:t>node6</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)[0], Integer.</w:t>
            </w:r>
            <w:r>
              <w:rPr>
                <w:rFonts w:ascii="Consolas" w:eastAsiaTheme="minorEastAsia" w:hAnsi="Consolas" w:cs="Consolas"/>
                <w:bCs w:val="0"/>
                <w:i/>
                <w:iCs/>
                <w:color w:val="000000"/>
                <w:sz w:val="20"/>
                <w:szCs w:val="20"/>
              </w:rPr>
              <w:t>valueOf</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node6</w:t>
            </w:r>
            <w:r>
              <w:rPr>
                <w:rFonts w:ascii="Consolas" w:eastAsiaTheme="minorEastAsia" w:hAnsi="Consolas" w:cs="Consolas"/>
                <w:bCs w:val="0"/>
                <w:color w:val="000000"/>
                <w:sz w:val="20"/>
                <w:szCs w:val="20"/>
              </w:rPr>
              <w:t>.split(</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)[1])));</w:t>
            </w:r>
          </w:p>
          <w:p w14:paraId="4D72771E"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nodes</w:t>
            </w:r>
            <w:r>
              <w:rPr>
                <w:rFonts w:ascii="Consolas" w:eastAsiaTheme="minorEastAsia" w:hAnsi="Consolas" w:cs="Consolas"/>
                <w:bCs w:val="0"/>
                <w:color w:val="000000"/>
                <w:sz w:val="20"/>
                <w:szCs w:val="20"/>
              </w:rPr>
              <w:t>;</w:t>
            </w:r>
          </w:p>
          <w:p w14:paraId="3B509217" w14:textId="77777777" w:rsidR="0052745F" w:rsidRDefault="0052745F" w:rsidP="0052745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E309848" w14:textId="1D014E2E" w:rsidR="00231FEF" w:rsidRDefault="0052745F" w:rsidP="0052745F">
            <w:pPr>
              <w:ind w:firstLineChars="0" w:firstLine="0"/>
            </w:pPr>
            <w:r>
              <w:rPr>
                <w:rFonts w:ascii="Consolas" w:eastAsiaTheme="minorEastAsia" w:hAnsi="Consolas" w:cs="Consolas"/>
                <w:bCs w:val="0"/>
                <w:color w:val="000000"/>
                <w:sz w:val="20"/>
                <w:szCs w:val="20"/>
              </w:rPr>
              <w:t>}</w:t>
            </w:r>
          </w:p>
        </w:tc>
      </w:tr>
    </w:tbl>
    <w:p w14:paraId="2EF10980" w14:textId="0385AB34" w:rsidR="00231FEF" w:rsidRDefault="00051AB2" w:rsidP="00284667">
      <w:pPr>
        <w:ind w:firstLine="420"/>
      </w:pPr>
      <w:r>
        <w:rPr>
          <w:rFonts w:hint="eastAsia"/>
        </w:rPr>
        <w:lastRenderedPageBreak/>
        <w:t>redis</w:t>
      </w:r>
      <w:r>
        <w:t>.</w:t>
      </w:r>
      <w:r>
        <w:rPr>
          <w:rFonts w:hint="eastAsia"/>
        </w:rPr>
        <w:t>properties</w:t>
      </w:r>
    </w:p>
    <w:tbl>
      <w:tblPr>
        <w:tblStyle w:val="ab"/>
        <w:tblW w:w="0" w:type="auto"/>
        <w:tblLook w:val="04A0" w:firstRow="1" w:lastRow="0" w:firstColumn="1" w:lastColumn="0" w:noHBand="0" w:noVBand="1"/>
      </w:tblPr>
      <w:tblGrid>
        <w:gridCol w:w="8296"/>
      </w:tblGrid>
      <w:tr w:rsidR="00051AB2" w14:paraId="3F52A428" w14:textId="77777777" w:rsidTr="00051AB2">
        <w:tc>
          <w:tcPr>
            <w:tcW w:w="8296" w:type="dxa"/>
          </w:tcPr>
          <w:p w14:paraId="5FAFBD50"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redis.node1=</w:t>
            </w:r>
            <w:r>
              <w:rPr>
                <w:rFonts w:ascii="Consolas" w:eastAsiaTheme="minorEastAsia" w:hAnsi="Consolas" w:cs="Consolas"/>
                <w:bCs w:val="0"/>
                <w:color w:val="2A00FF"/>
                <w:sz w:val="20"/>
                <w:szCs w:val="20"/>
              </w:rPr>
              <w:t>192.168.10.136:7001</w:t>
            </w:r>
          </w:p>
          <w:p w14:paraId="73FE921B"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redis.node2=</w:t>
            </w:r>
            <w:r>
              <w:rPr>
                <w:rFonts w:ascii="Consolas" w:eastAsiaTheme="minorEastAsia" w:hAnsi="Consolas" w:cs="Consolas"/>
                <w:bCs w:val="0"/>
                <w:color w:val="2A00FF"/>
                <w:sz w:val="20"/>
                <w:szCs w:val="20"/>
              </w:rPr>
              <w:t>192.168.10.136:7002</w:t>
            </w:r>
          </w:p>
          <w:p w14:paraId="0838132B"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redis.node3=</w:t>
            </w:r>
            <w:r>
              <w:rPr>
                <w:rFonts w:ascii="Consolas" w:eastAsiaTheme="minorEastAsia" w:hAnsi="Consolas" w:cs="Consolas"/>
                <w:bCs w:val="0"/>
                <w:color w:val="2A00FF"/>
                <w:sz w:val="20"/>
                <w:szCs w:val="20"/>
              </w:rPr>
              <w:t>192.168.10.136:7003</w:t>
            </w:r>
          </w:p>
          <w:p w14:paraId="6A4407C0"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redis.node4=</w:t>
            </w:r>
            <w:r>
              <w:rPr>
                <w:rFonts w:ascii="Consolas" w:eastAsiaTheme="minorEastAsia" w:hAnsi="Consolas" w:cs="Consolas"/>
                <w:bCs w:val="0"/>
                <w:color w:val="2A00FF"/>
                <w:sz w:val="20"/>
                <w:szCs w:val="20"/>
              </w:rPr>
              <w:t>192.168.10.136:7004</w:t>
            </w:r>
          </w:p>
          <w:p w14:paraId="4EEA3441"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redis.node5=</w:t>
            </w:r>
            <w:r>
              <w:rPr>
                <w:rFonts w:ascii="Consolas" w:eastAsiaTheme="minorEastAsia" w:hAnsi="Consolas" w:cs="Consolas"/>
                <w:bCs w:val="0"/>
                <w:color w:val="2A00FF"/>
                <w:sz w:val="20"/>
                <w:szCs w:val="20"/>
              </w:rPr>
              <w:t>192.168.10.136:7005</w:t>
            </w:r>
          </w:p>
          <w:p w14:paraId="09E383D9"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redis.node6=</w:t>
            </w:r>
            <w:r>
              <w:rPr>
                <w:rFonts w:ascii="Consolas" w:eastAsiaTheme="minorEastAsia" w:hAnsi="Consolas" w:cs="Consolas"/>
                <w:bCs w:val="0"/>
                <w:color w:val="2A00FF"/>
                <w:sz w:val="20"/>
                <w:szCs w:val="20"/>
              </w:rPr>
              <w:t>192.168.10.136:7006</w:t>
            </w:r>
          </w:p>
          <w:p w14:paraId="7845D453"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jedis.max.total=</w:t>
            </w:r>
            <w:r>
              <w:rPr>
                <w:rFonts w:ascii="Consolas" w:eastAsiaTheme="minorEastAsia" w:hAnsi="Consolas" w:cs="Consolas"/>
                <w:bCs w:val="0"/>
                <w:color w:val="2A00FF"/>
                <w:sz w:val="20"/>
                <w:szCs w:val="20"/>
              </w:rPr>
              <w:t>25</w:t>
            </w:r>
          </w:p>
          <w:p w14:paraId="29EF72B5" w14:textId="77777777" w:rsidR="00040028" w:rsidRDefault="00040028" w:rsidP="0004002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jedis.max.idle=</w:t>
            </w:r>
            <w:r>
              <w:rPr>
                <w:rFonts w:ascii="Consolas" w:eastAsiaTheme="minorEastAsia" w:hAnsi="Consolas" w:cs="Consolas"/>
                <w:bCs w:val="0"/>
                <w:color w:val="2A00FF"/>
                <w:sz w:val="20"/>
                <w:szCs w:val="20"/>
              </w:rPr>
              <w:t>15</w:t>
            </w:r>
          </w:p>
          <w:p w14:paraId="01F56C91" w14:textId="62105BA6" w:rsidR="00051AB2" w:rsidRDefault="00040028" w:rsidP="00040028">
            <w:pPr>
              <w:ind w:firstLineChars="0" w:firstLine="0"/>
            </w:pPr>
            <w:r>
              <w:rPr>
                <w:rFonts w:ascii="Consolas" w:eastAsiaTheme="minorEastAsia" w:hAnsi="Consolas" w:cs="Consolas"/>
                <w:bCs w:val="0"/>
                <w:color w:val="000000"/>
                <w:sz w:val="20"/>
                <w:szCs w:val="20"/>
              </w:rPr>
              <w:t>jedis.min.idle=</w:t>
            </w:r>
            <w:r>
              <w:rPr>
                <w:rFonts w:ascii="Consolas" w:eastAsiaTheme="minorEastAsia" w:hAnsi="Consolas" w:cs="Consolas"/>
                <w:bCs w:val="0"/>
                <w:color w:val="2A00FF"/>
                <w:sz w:val="20"/>
                <w:szCs w:val="20"/>
              </w:rPr>
              <w:t>10</w:t>
            </w:r>
          </w:p>
        </w:tc>
      </w:tr>
    </w:tbl>
    <w:p w14:paraId="74B94EDE" w14:textId="77777777" w:rsidR="003E77F7" w:rsidRPr="003E77F7" w:rsidRDefault="003E77F7" w:rsidP="003E77F7">
      <w:pPr>
        <w:ind w:firstLine="420"/>
      </w:pPr>
    </w:p>
    <w:p w14:paraId="356DA432" w14:textId="0283ECDA" w:rsidR="00D70501" w:rsidRDefault="00E01B1B" w:rsidP="009D3AC1">
      <w:pPr>
        <w:pStyle w:val="3"/>
        <w:ind w:firstLine="420"/>
      </w:pPr>
      <w:r>
        <w:rPr>
          <w:rFonts w:hint="eastAsia"/>
        </w:rPr>
        <w:t>在</w:t>
      </w:r>
      <w:r>
        <w:rPr>
          <w:rFonts w:hint="eastAsia"/>
        </w:rPr>
        <w:t>springboot</w:t>
      </w:r>
      <w:r>
        <w:rPr>
          <w:rFonts w:hint="eastAsia"/>
        </w:rPr>
        <w:t>中连接集群</w:t>
      </w:r>
    </w:p>
    <w:tbl>
      <w:tblPr>
        <w:tblStyle w:val="ab"/>
        <w:tblW w:w="0" w:type="auto"/>
        <w:tblLook w:val="04A0" w:firstRow="1" w:lastRow="0" w:firstColumn="1" w:lastColumn="0" w:noHBand="0" w:noVBand="1"/>
      </w:tblPr>
      <w:tblGrid>
        <w:gridCol w:w="8296"/>
      </w:tblGrid>
      <w:tr w:rsidR="00E01B1B" w14:paraId="727F852D" w14:textId="77777777" w:rsidTr="00E01B1B">
        <w:tc>
          <w:tcPr>
            <w:tcW w:w="8296" w:type="dxa"/>
          </w:tcPr>
          <w:p w14:paraId="5C864042"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u w:val="single"/>
              </w:rPr>
              <w:t>spring</w:t>
            </w:r>
            <w:r>
              <w:rPr>
                <w:rFonts w:ascii="Consolas" w:eastAsiaTheme="minorEastAsia" w:hAnsi="Consolas" w:cs="Consolas"/>
                <w:bCs w:val="0"/>
                <w:color w:val="00C832"/>
                <w:sz w:val="20"/>
                <w:szCs w:val="20"/>
              </w:rPr>
              <w:t>:</w:t>
            </w:r>
          </w:p>
          <w:p w14:paraId="255C1D70" w14:textId="683F64D9"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redis:</w:t>
            </w:r>
            <w:r w:rsidR="00F0002A">
              <w:rPr>
                <w:rFonts w:ascii="Consolas" w:eastAsiaTheme="minorEastAsia" w:hAnsi="Consolas" w:cs="Consolas"/>
                <w:bCs w:val="0"/>
                <w:color w:val="00C832"/>
                <w:sz w:val="20"/>
                <w:szCs w:val="20"/>
              </w:rPr>
              <w:t xml:space="preserve"> </w:t>
            </w:r>
          </w:p>
          <w:p w14:paraId="59E21605" w14:textId="0BF52B3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cluster:</w:t>
            </w:r>
            <w:r w:rsidR="00F0002A">
              <w:rPr>
                <w:rFonts w:ascii="Consolas" w:eastAsiaTheme="minorEastAsia" w:hAnsi="Consolas" w:cs="Consolas"/>
                <w:bCs w:val="0"/>
                <w:color w:val="00C832"/>
                <w:sz w:val="20"/>
                <w:szCs w:val="20"/>
              </w:rPr>
              <w:t xml:space="preserve">   </w:t>
            </w:r>
            <w:r w:rsidR="00F0002A" w:rsidRPr="00E31D8D">
              <w:rPr>
                <w:rFonts w:ascii="Consolas" w:eastAsiaTheme="minorEastAsia" w:hAnsi="Consolas" w:cs="Consolas" w:hint="eastAsia"/>
                <w:bCs w:val="0"/>
                <w:color w:val="FF0000"/>
                <w:sz w:val="20"/>
                <w:szCs w:val="20"/>
              </w:rPr>
              <w:t>修改</w:t>
            </w:r>
            <w:r w:rsidR="00F0002A" w:rsidRPr="00E31D8D">
              <w:rPr>
                <w:rFonts w:ascii="Consolas" w:eastAsiaTheme="minorEastAsia" w:hAnsi="Consolas" w:cs="Consolas" w:hint="eastAsia"/>
                <w:bCs w:val="0"/>
                <w:color w:val="FF0000"/>
                <w:sz w:val="20"/>
                <w:szCs w:val="20"/>
              </w:rPr>
              <w:t>yum</w:t>
            </w:r>
            <w:r w:rsidR="00F0002A" w:rsidRPr="00E31D8D">
              <w:rPr>
                <w:rFonts w:ascii="Consolas" w:eastAsiaTheme="minorEastAsia" w:hAnsi="Consolas" w:cs="Consolas" w:hint="eastAsia"/>
                <w:bCs w:val="0"/>
                <w:color w:val="FF0000"/>
                <w:sz w:val="20"/>
                <w:szCs w:val="20"/>
              </w:rPr>
              <w:t>配置</w:t>
            </w:r>
            <w:r w:rsidR="00D003F3" w:rsidRPr="00E31D8D">
              <w:rPr>
                <w:rFonts w:ascii="Consolas" w:eastAsiaTheme="minorEastAsia" w:hAnsi="Consolas" w:cs="Consolas" w:hint="eastAsia"/>
                <w:bCs w:val="0"/>
                <w:color w:val="FF0000"/>
                <w:sz w:val="20"/>
                <w:szCs w:val="20"/>
              </w:rPr>
              <w:t>文件</w:t>
            </w:r>
          </w:p>
          <w:p w14:paraId="5173B0D5"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nodes:</w:t>
            </w:r>
          </w:p>
          <w:p w14:paraId="5E53AE40"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- 192.168.10.136:7001</w:t>
            </w:r>
          </w:p>
          <w:p w14:paraId="4B50A30B"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- 192.168.10.136:7002</w:t>
            </w:r>
          </w:p>
          <w:p w14:paraId="6F8BB602"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- 192.168.10.136:7003</w:t>
            </w:r>
          </w:p>
          <w:p w14:paraId="5DD262D6"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- 192.168.10.136:7004</w:t>
            </w:r>
          </w:p>
          <w:p w14:paraId="6B268C2C"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- 192.168.10.136:7005</w:t>
            </w:r>
          </w:p>
          <w:p w14:paraId="40DC6B6C"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- 192.168.10.136:7005</w:t>
            </w:r>
          </w:p>
          <w:p w14:paraId="6311D663"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jedis:</w:t>
            </w:r>
          </w:p>
          <w:p w14:paraId="3E5A9118"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 xml:space="preserve">      </w:t>
            </w:r>
            <w:r>
              <w:rPr>
                <w:rFonts w:ascii="Consolas" w:eastAsiaTheme="minorEastAsia" w:hAnsi="Consolas" w:cs="Consolas"/>
                <w:bCs w:val="0"/>
                <w:color w:val="00C832"/>
                <w:sz w:val="20"/>
                <w:szCs w:val="20"/>
              </w:rPr>
              <w:t>pool:</w:t>
            </w:r>
          </w:p>
          <w:p w14:paraId="337D2C99"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max-active:</w:t>
            </w:r>
            <w:r>
              <w:rPr>
                <w:rFonts w:ascii="Consolas" w:eastAsiaTheme="minorEastAsia" w:hAnsi="Consolas" w:cs="Consolas"/>
                <w:bCs w:val="0"/>
                <w:color w:val="000000"/>
                <w:sz w:val="20"/>
                <w:szCs w:val="20"/>
              </w:rPr>
              <w:t xml:space="preserve"> 25</w:t>
            </w:r>
          </w:p>
          <w:p w14:paraId="6424AC1E" w14:textId="77777777" w:rsidR="00740A8E" w:rsidRDefault="00740A8E" w:rsidP="00740A8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max-idle:</w:t>
            </w:r>
            <w:r>
              <w:rPr>
                <w:rFonts w:ascii="Consolas" w:eastAsiaTheme="minorEastAsia" w:hAnsi="Consolas" w:cs="Consolas"/>
                <w:bCs w:val="0"/>
                <w:color w:val="000000"/>
                <w:sz w:val="20"/>
                <w:szCs w:val="20"/>
              </w:rPr>
              <w:t xml:space="preserve"> 15</w:t>
            </w:r>
          </w:p>
          <w:p w14:paraId="259C268C" w14:textId="6DEBE020" w:rsidR="00E01B1B" w:rsidRDefault="00740A8E" w:rsidP="00740A8E">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min-idle:</w:t>
            </w:r>
            <w:r>
              <w:rPr>
                <w:rFonts w:ascii="Consolas" w:eastAsiaTheme="minorEastAsia" w:hAnsi="Consolas" w:cs="Consolas"/>
                <w:bCs w:val="0"/>
                <w:color w:val="000000"/>
                <w:sz w:val="20"/>
                <w:szCs w:val="20"/>
              </w:rPr>
              <w:t xml:space="preserve"> 10</w:t>
            </w:r>
          </w:p>
        </w:tc>
      </w:tr>
    </w:tbl>
    <w:p w14:paraId="5FC56064" w14:textId="42E2FC43" w:rsidR="00040028" w:rsidRDefault="00040028" w:rsidP="00040028">
      <w:pPr>
        <w:pStyle w:val="2"/>
      </w:pPr>
      <w:r>
        <w:rPr>
          <w:rFonts w:hint="eastAsia"/>
        </w:rPr>
        <w:lastRenderedPageBreak/>
        <w:t>项目里面</w:t>
      </w:r>
      <w:r>
        <w:rPr>
          <w:rFonts w:hint="eastAsia"/>
        </w:rPr>
        <w:t>redis</w:t>
      </w:r>
      <w:r>
        <w:rPr>
          <w:rFonts w:hint="eastAsia"/>
        </w:rPr>
        <w:t>的使用</w:t>
      </w:r>
    </w:p>
    <w:p w14:paraId="5C9269F8" w14:textId="1D1BDE24" w:rsidR="00040028" w:rsidRDefault="00040028" w:rsidP="009D3AC1">
      <w:pPr>
        <w:pStyle w:val="3"/>
        <w:ind w:firstLine="420"/>
      </w:pPr>
      <w:r>
        <w:rPr>
          <w:rFonts w:hint="eastAsia"/>
        </w:rPr>
        <w:t>session</w:t>
      </w:r>
      <w:r>
        <w:rPr>
          <w:rFonts w:hint="eastAsia"/>
        </w:rPr>
        <w:t>的存储</w:t>
      </w:r>
    </w:p>
    <w:p w14:paraId="77F83B83" w14:textId="77777777" w:rsidR="00040028" w:rsidRDefault="00040028" w:rsidP="00040028">
      <w:pPr>
        <w:ind w:firstLine="420"/>
      </w:pPr>
      <w:r>
        <w:rPr>
          <w:rFonts w:hint="eastAsia"/>
        </w:rPr>
        <w:t>用户登录的</w:t>
      </w:r>
      <w:r>
        <w:rPr>
          <w:rFonts w:hint="eastAsia"/>
        </w:rPr>
        <w:t>session</w:t>
      </w:r>
      <w:r>
        <w:rPr>
          <w:rFonts w:hint="eastAsia"/>
        </w:rPr>
        <w:t>共享</w:t>
      </w:r>
    </w:p>
    <w:p w14:paraId="09100A6D" w14:textId="77777777" w:rsidR="00040028" w:rsidRDefault="00040028" w:rsidP="00040028">
      <w:pPr>
        <w:ind w:firstLine="420"/>
      </w:pPr>
      <w:r>
        <w:rPr>
          <w:noProof/>
        </w:rPr>
        <w:drawing>
          <wp:inline distT="0" distB="0" distL="114300" distR="114300" wp14:anchorId="1A2AA920" wp14:editId="71A6F6FB">
            <wp:extent cx="5271770" cy="2732405"/>
            <wp:effectExtent l="0" t="0" r="5080" b="1079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4"/>
                    <a:stretch>
                      <a:fillRect/>
                    </a:stretch>
                  </pic:blipFill>
                  <pic:spPr>
                    <a:xfrm>
                      <a:off x="0" y="0"/>
                      <a:ext cx="5271770" cy="2732405"/>
                    </a:xfrm>
                    <a:prstGeom prst="rect">
                      <a:avLst/>
                    </a:prstGeom>
                    <a:noFill/>
                    <a:ln w="9525">
                      <a:noFill/>
                    </a:ln>
                  </pic:spPr>
                </pic:pic>
              </a:graphicData>
            </a:graphic>
          </wp:inline>
        </w:drawing>
      </w:r>
    </w:p>
    <w:p w14:paraId="476CB88F" w14:textId="14824B4A" w:rsidR="00040028" w:rsidRDefault="00040028" w:rsidP="009D3AC1">
      <w:pPr>
        <w:pStyle w:val="3"/>
        <w:ind w:firstLine="420"/>
      </w:pPr>
      <w:r>
        <w:rPr>
          <w:rFonts w:hint="eastAsia"/>
        </w:rPr>
        <w:t>redis</w:t>
      </w:r>
      <w:r>
        <w:rPr>
          <w:rFonts w:hint="eastAsia"/>
        </w:rPr>
        <w:t>做缓存使用</w:t>
      </w:r>
    </w:p>
    <w:p w14:paraId="30F1324C" w14:textId="77777777" w:rsidR="00040028" w:rsidRDefault="00040028" w:rsidP="00040028">
      <w:pPr>
        <w:ind w:firstLine="420"/>
      </w:pPr>
      <w:r>
        <w:rPr>
          <w:rFonts w:hint="eastAsia"/>
        </w:rPr>
        <w:t>菜单数据</w:t>
      </w:r>
    </w:p>
    <w:p w14:paraId="30235A1D" w14:textId="77777777" w:rsidR="00040028" w:rsidRDefault="00040028" w:rsidP="00040028">
      <w:pPr>
        <w:ind w:firstLine="420"/>
      </w:pPr>
      <w:r>
        <w:rPr>
          <w:rFonts w:hint="eastAsia"/>
        </w:rPr>
        <w:t>权限数据</w:t>
      </w:r>
    </w:p>
    <w:p w14:paraId="5744CF78" w14:textId="3F44D591" w:rsidR="00040028" w:rsidRDefault="00040028" w:rsidP="009D3AC1">
      <w:pPr>
        <w:pStyle w:val="3"/>
        <w:ind w:firstLine="420"/>
      </w:pPr>
      <w:r>
        <w:rPr>
          <w:rFonts w:hint="eastAsia"/>
        </w:rPr>
        <w:t xml:space="preserve"> </w:t>
      </w:r>
      <w:r>
        <w:rPr>
          <w:rFonts w:hint="eastAsia"/>
        </w:rPr>
        <w:t>购物车</w:t>
      </w:r>
      <w:r>
        <w:rPr>
          <w:rFonts w:hint="eastAsia"/>
        </w:rPr>
        <w:t>redis</w:t>
      </w:r>
      <w:r>
        <w:rPr>
          <w:rFonts w:hint="eastAsia"/>
        </w:rPr>
        <w:t>的实现</w:t>
      </w:r>
    </w:p>
    <w:p w14:paraId="05D80CA2" w14:textId="6CF986C6" w:rsidR="00040028" w:rsidRDefault="00040028" w:rsidP="009D3AC1">
      <w:pPr>
        <w:pStyle w:val="3"/>
        <w:ind w:firstLine="420"/>
      </w:pPr>
      <w:r>
        <w:rPr>
          <w:rFonts w:hint="eastAsia"/>
        </w:rPr>
        <w:t>发布订阅功能（</w:t>
      </w:r>
      <w:r>
        <w:rPr>
          <w:rFonts w:hint="eastAsia"/>
        </w:rPr>
        <w:t>redis</w:t>
      </w:r>
      <w:r>
        <w:rPr>
          <w:rFonts w:hint="eastAsia"/>
        </w:rPr>
        <w:t>的发布订阅太简单了，不能用）</w:t>
      </w:r>
    </w:p>
    <w:p w14:paraId="4C6954C1" w14:textId="77777777" w:rsidR="00040028" w:rsidRDefault="00040028" w:rsidP="00040028">
      <w:pPr>
        <w:ind w:firstLine="420"/>
      </w:pPr>
      <w:r>
        <w:rPr>
          <w:rFonts w:hint="eastAsia"/>
        </w:rPr>
        <w:t>Mq</w:t>
      </w:r>
      <w:r>
        <w:rPr>
          <w:rFonts w:hint="eastAsia"/>
        </w:rPr>
        <w:t>解决发布订阅。</w:t>
      </w:r>
    </w:p>
    <w:p w14:paraId="7FE548E6" w14:textId="77777777" w:rsidR="00040028" w:rsidRDefault="00040028" w:rsidP="00040028">
      <w:pPr>
        <w:ind w:firstLine="420"/>
      </w:pPr>
      <w:r>
        <w:rPr>
          <w:noProof/>
        </w:rPr>
        <w:drawing>
          <wp:inline distT="0" distB="0" distL="114300" distR="114300" wp14:anchorId="2D5DEA87" wp14:editId="06FB13E3">
            <wp:extent cx="5273675" cy="602615"/>
            <wp:effectExtent l="0" t="0" r="3175" b="69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5"/>
                    <a:stretch>
                      <a:fillRect/>
                    </a:stretch>
                  </pic:blipFill>
                  <pic:spPr>
                    <a:xfrm>
                      <a:off x="0" y="0"/>
                      <a:ext cx="5273675" cy="602615"/>
                    </a:xfrm>
                    <a:prstGeom prst="rect">
                      <a:avLst/>
                    </a:prstGeom>
                    <a:noFill/>
                    <a:ln w="9525">
                      <a:noFill/>
                    </a:ln>
                  </pic:spPr>
                </pic:pic>
              </a:graphicData>
            </a:graphic>
          </wp:inline>
        </w:drawing>
      </w:r>
    </w:p>
    <w:p w14:paraId="18F46697" w14:textId="09D6DA6F" w:rsidR="00040028" w:rsidRDefault="00B75856" w:rsidP="00B75856">
      <w:pPr>
        <w:pStyle w:val="2"/>
      </w:pPr>
      <w:r>
        <w:rPr>
          <w:rFonts w:hint="eastAsia"/>
        </w:rPr>
        <w:lastRenderedPageBreak/>
        <w:t>redis</w:t>
      </w:r>
      <w:r>
        <w:rPr>
          <w:rFonts w:hint="eastAsia"/>
        </w:rPr>
        <w:t>的问题</w:t>
      </w:r>
    </w:p>
    <w:p w14:paraId="1286978A" w14:textId="30EC87E7" w:rsidR="00B75856" w:rsidRDefault="00B75856" w:rsidP="00B75856">
      <w:pPr>
        <w:pStyle w:val="3"/>
        <w:ind w:firstLine="420"/>
      </w:pPr>
      <w:r>
        <w:rPr>
          <w:rFonts w:hint="eastAsia"/>
        </w:rPr>
        <w:t>删除</w:t>
      </w:r>
      <w:r>
        <w:rPr>
          <w:rFonts w:hint="eastAsia"/>
        </w:rPr>
        <w:t>key</w:t>
      </w:r>
      <w:r>
        <w:rPr>
          <w:rFonts w:hint="eastAsia"/>
        </w:rPr>
        <w:t>的策略</w:t>
      </w:r>
    </w:p>
    <w:p w14:paraId="6614D325" w14:textId="77777777" w:rsidR="00F63B89" w:rsidRDefault="00F63B89" w:rsidP="00F63B89">
      <w:pPr>
        <w:ind w:firstLine="420"/>
      </w:pPr>
      <w:r>
        <w:rPr>
          <w:rFonts w:hint="eastAsia"/>
        </w:rPr>
        <w:t xml:space="preserve">Redis </w:t>
      </w:r>
      <w:r>
        <w:rPr>
          <w:rFonts w:hint="eastAsia"/>
        </w:rPr>
        <w:t>内存满了删除</w:t>
      </w:r>
      <w:r>
        <w:rPr>
          <w:rFonts w:hint="eastAsia"/>
        </w:rPr>
        <w:t>key</w:t>
      </w:r>
      <w:r>
        <w:rPr>
          <w:rFonts w:hint="eastAsia"/>
        </w:rPr>
        <w:t>的策略</w:t>
      </w:r>
    </w:p>
    <w:p w14:paraId="47F52B86" w14:textId="77777777" w:rsidR="00F63B89" w:rsidRDefault="00F63B89" w:rsidP="00F63B89">
      <w:pPr>
        <w:ind w:firstLine="420"/>
      </w:pPr>
      <w:r>
        <w:rPr>
          <w:rFonts w:hint="eastAsia"/>
        </w:rPr>
        <w:t>Allkey-lru</w:t>
      </w:r>
      <w:r>
        <w:rPr>
          <w:rFonts w:hint="eastAsia"/>
        </w:rPr>
        <w:t>：</w:t>
      </w:r>
      <w:r>
        <w:rPr>
          <w:rFonts w:hint="eastAsia"/>
        </w:rPr>
        <w:t xml:space="preserve"> </w:t>
      </w:r>
      <w:r>
        <w:rPr>
          <w:rFonts w:hint="eastAsia"/>
        </w:rPr>
        <w:t>所有的</w:t>
      </w:r>
      <w:r>
        <w:rPr>
          <w:rFonts w:hint="eastAsia"/>
        </w:rPr>
        <w:t xml:space="preserve">key </w:t>
      </w:r>
      <w:r>
        <w:rPr>
          <w:rFonts w:hint="eastAsia"/>
        </w:rPr>
        <w:t>都可以参与删除（推荐）</w:t>
      </w:r>
    </w:p>
    <w:p w14:paraId="2393A1E7" w14:textId="77777777" w:rsidR="00F63B89" w:rsidRDefault="00F63B89" w:rsidP="00F63B89">
      <w:pPr>
        <w:ind w:firstLine="420"/>
      </w:pPr>
      <w:r>
        <w:rPr>
          <w:rFonts w:hint="eastAsia"/>
        </w:rPr>
        <w:t xml:space="preserve">VoliteKey </w:t>
      </w:r>
      <w:r>
        <w:rPr>
          <w:rFonts w:hint="eastAsia"/>
        </w:rPr>
        <w:t>只有设置过期的</w:t>
      </w:r>
      <w:r>
        <w:rPr>
          <w:rFonts w:hint="eastAsia"/>
        </w:rPr>
        <w:t xml:space="preserve">key </w:t>
      </w:r>
      <w:r>
        <w:rPr>
          <w:rFonts w:hint="eastAsia"/>
        </w:rPr>
        <w:t>参与删除</w:t>
      </w:r>
    </w:p>
    <w:p w14:paraId="71B6D5CF" w14:textId="77777777" w:rsidR="00F63B89" w:rsidRDefault="00F63B89" w:rsidP="00F63B89">
      <w:pPr>
        <w:ind w:firstLine="420"/>
      </w:pPr>
    </w:p>
    <w:p w14:paraId="0E355D90" w14:textId="77777777" w:rsidR="00F63B89" w:rsidRDefault="00F63B89" w:rsidP="00F63B89">
      <w:pPr>
        <w:ind w:firstLine="420"/>
      </w:pPr>
      <w:r>
        <w:rPr>
          <w:rFonts w:hint="eastAsia"/>
        </w:rPr>
        <w:t xml:space="preserve">Redis </w:t>
      </w:r>
      <w:r>
        <w:rPr>
          <w:rFonts w:hint="eastAsia"/>
        </w:rPr>
        <w:t>过期删除如何实现？</w:t>
      </w:r>
    </w:p>
    <w:p w14:paraId="30531E6D" w14:textId="77777777" w:rsidR="00F63B89" w:rsidRDefault="00F63B89" w:rsidP="00F63B89">
      <w:pPr>
        <w:ind w:firstLine="420"/>
      </w:pPr>
      <w:r>
        <w:rPr>
          <w:rFonts w:hint="eastAsia"/>
        </w:rPr>
        <w:t>立即删除：</w:t>
      </w:r>
      <w:r>
        <w:rPr>
          <w:rFonts w:hint="eastAsia"/>
        </w:rPr>
        <w:t>cpu</w:t>
      </w:r>
    </w:p>
    <w:p w14:paraId="7FC30F84" w14:textId="77777777" w:rsidR="00F63B89" w:rsidRDefault="00F63B89" w:rsidP="00F63B89">
      <w:pPr>
        <w:ind w:firstLine="420"/>
      </w:pPr>
      <w:r>
        <w:rPr>
          <w:rFonts w:hint="eastAsia"/>
        </w:rPr>
        <w:t>过期就删除：</w:t>
      </w:r>
    </w:p>
    <w:p w14:paraId="79372593" w14:textId="77777777" w:rsidR="00F63B89" w:rsidRDefault="00F63B89" w:rsidP="00F63B89">
      <w:pPr>
        <w:ind w:firstLine="420"/>
      </w:pPr>
      <w:r>
        <w:rPr>
          <w:rFonts w:hint="eastAsia"/>
        </w:rPr>
        <w:t>Set(key,value)</w:t>
      </w:r>
    </w:p>
    <w:p w14:paraId="53A96486" w14:textId="77777777" w:rsidR="00F63B89" w:rsidRDefault="00F63B89" w:rsidP="00F63B89">
      <w:pPr>
        <w:ind w:firstLine="420"/>
      </w:pPr>
      <w:r>
        <w:rPr>
          <w:rFonts w:hint="eastAsia"/>
        </w:rPr>
        <w:t>给这个</w:t>
      </w:r>
      <w:r>
        <w:rPr>
          <w:rFonts w:hint="eastAsia"/>
        </w:rPr>
        <w:t>key</w:t>
      </w:r>
      <w:r>
        <w:rPr>
          <w:rFonts w:hint="eastAsia"/>
        </w:rPr>
        <w:t>设置过期时间。类似给</w:t>
      </w:r>
      <w:r>
        <w:rPr>
          <w:rFonts w:hint="eastAsia"/>
        </w:rPr>
        <w:t>key</w:t>
      </w:r>
      <w:r>
        <w:rPr>
          <w:rFonts w:hint="eastAsia"/>
        </w:rPr>
        <w:t>有个定时器</w:t>
      </w:r>
    </w:p>
    <w:p w14:paraId="248246B7" w14:textId="77777777" w:rsidR="00F63B89" w:rsidRDefault="00F63B89" w:rsidP="00F63B89">
      <w:pPr>
        <w:ind w:firstLine="420"/>
      </w:pPr>
    </w:p>
    <w:p w14:paraId="34DFB2BF" w14:textId="77777777" w:rsidR="00F63B89" w:rsidRDefault="00F63B89" w:rsidP="00F63B89">
      <w:pPr>
        <w:ind w:firstLine="420"/>
      </w:pPr>
      <w:r>
        <w:rPr>
          <w:rFonts w:hint="eastAsia"/>
        </w:rPr>
        <w:t>惰性删除：耗费内存</w:t>
      </w:r>
    </w:p>
    <w:p w14:paraId="04D9222E" w14:textId="77777777" w:rsidR="00F63B89" w:rsidRDefault="00F63B89" w:rsidP="00F63B89">
      <w:pPr>
        <w:ind w:firstLine="420"/>
      </w:pPr>
      <w:r>
        <w:rPr>
          <w:rFonts w:hint="eastAsia"/>
        </w:rPr>
        <w:t>给</w:t>
      </w:r>
      <w:r>
        <w:rPr>
          <w:rFonts w:hint="eastAsia"/>
        </w:rPr>
        <w:t>key</w:t>
      </w:r>
      <w:r>
        <w:rPr>
          <w:rFonts w:hint="eastAsia"/>
        </w:rPr>
        <w:t>设置过期时间，</w:t>
      </w:r>
      <w:r>
        <w:rPr>
          <w:rFonts w:hint="eastAsia"/>
        </w:rPr>
        <w:t>key</w:t>
      </w:r>
      <w:r>
        <w:rPr>
          <w:rFonts w:hint="eastAsia"/>
        </w:rPr>
        <w:t>过期了，它并不会删除</w:t>
      </w:r>
    </w:p>
    <w:p w14:paraId="1900FB8E" w14:textId="77777777" w:rsidR="00F63B89" w:rsidRDefault="00F63B89" w:rsidP="00F63B89">
      <w:pPr>
        <w:ind w:firstLine="420"/>
      </w:pPr>
      <w:r>
        <w:rPr>
          <w:rFonts w:hint="eastAsia"/>
        </w:rPr>
        <w:t>当再次访问该</w:t>
      </w:r>
      <w:r>
        <w:rPr>
          <w:rFonts w:hint="eastAsia"/>
        </w:rPr>
        <w:t>key</w:t>
      </w:r>
      <w:r>
        <w:rPr>
          <w:rFonts w:hint="eastAsia"/>
        </w:rPr>
        <w:t>时，才触发删除</w:t>
      </w:r>
    </w:p>
    <w:p w14:paraId="55BF3CF1" w14:textId="77777777" w:rsidR="00F63B89" w:rsidRDefault="00F63B89" w:rsidP="00F63B89">
      <w:pPr>
        <w:ind w:firstLine="420"/>
      </w:pPr>
    </w:p>
    <w:p w14:paraId="2491D8E5" w14:textId="293D9616" w:rsidR="00F63B89" w:rsidRDefault="00F63B89" w:rsidP="00F63B89">
      <w:pPr>
        <w:ind w:firstLine="420"/>
      </w:pPr>
      <w:r>
        <w:rPr>
          <w:rFonts w:hint="eastAsia"/>
        </w:rPr>
        <w:t>定期删除：折中的方案</w:t>
      </w:r>
      <w:r w:rsidR="00F92159">
        <w:rPr>
          <w:rFonts w:hint="eastAsia"/>
        </w:rPr>
        <w:t>(</w:t>
      </w:r>
      <w:r w:rsidR="00F92159">
        <w:rPr>
          <w:rFonts w:hint="eastAsia"/>
        </w:rPr>
        <w:t>该方案是默认的</w:t>
      </w:r>
      <w:r w:rsidR="00F92159">
        <w:t>)</w:t>
      </w:r>
    </w:p>
    <w:p w14:paraId="0A3A9FE3" w14:textId="16D7680E" w:rsidR="00F63B89" w:rsidRDefault="00F63B89" w:rsidP="00F63B89">
      <w:pPr>
        <w:ind w:firstLine="420"/>
      </w:pPr>
      <w:r>
        <w:rPr>
          <w:rFonts w:hint="eastAsia"/>
        </w:rPr>
        <w:t xml:space="preserve">Redis </w:t>
      </w:r>
      <w:r>
        <w:rPr>
          <w:rFonts w:hint="eastAsia"/>
        </w:rPr>
        <w:t>一段时间检查所有设置了过期时间的</w:t>
      </w:r>
      <w:r>
        <w:rPr>
          <w:rFonts w:hint="eastAsia"/>
        </w:rPr>
        <w:t>key</w:t>
      </w:r>
      <w:r>
        <w:rPr>
          <w:rFonts w:hint="eastAsia"/>
        </w:rPr>
        <w:t>，若过期，删除</w:t>
      </w:r>
    </w:p>
    <w:p w14:paraId="60BF9C0E" w14:textId="31D29D0E" w:rsidR="00C149D4" w:rsidRDefault="00C149D4" w:rsidP="00F63B89">
      <w:pPr>
        <w:ind w:firstLine="420"/>
      </w:pPr>
    </w:p>
    <w:p w14:paraId="77DFDF00" w14:textId="4A2899C1" w:rsidR="00C149D4" w:rsidRDefault="00C149D4" w:rsidP="00C149D4">
      <w:pPr>
        <w:pStyle w:val="2"/>
      </w:pPr>
      <w:r>
        <w:rPr>
          <w:rFonts w:hint="eastAsia"/>
        </w:rPr>
        <w:t>redis</w:t>
      </w:r>
      <w:r>
        <w:rPr>
          <w:rFonts w:hint="eastAsia"/>
        </w:rPr>
        <w:t>的持久化</w:t>
      </w:r>
    </w:p>
    <w:p w14:paraId="129F599B" w14:textId="6D81BDB1" w:rsidR="00C149D4" w:rsidRDefault="00937722" w:rsidP="00937722">
      <w:pPr>
        <w:pStyle w:val="3"/>
        <w:ind w:firstLine="420"/>
      </w:pPr>
      <w:r>
        <w:rPr>
          <w:rFonts w:hint="eastAsia"/>
        </w:rPr>
        <w:t>持久化</w:t>
      </w:r>
    </w:p>
    <w:p w14:paraId="27D1F053" w14:textId="77777777" w:rsidR="00937722" w:rsidRDefault="00937722" w:rsidP="00937722">
      <w:pPr>
        <w:ind w:firstLine="420"/>
      </w:pPr>
      <w:r>
        <w:t>Redis</w:t>
      </w:r>
      <w:r>
        <w:t>是一种高级</w:t>
      </w:r>
      <w:r>
        <w:t>key-value</w:t>
      </w:r>
      <w:r>
        <w:t>数据库。它跟</w:t>
      </w:r>
      <w:r>
        <w:t>memcached</w:t>
      </w:r>
      <w:r>
        <w:t>类似，不过数据可以持久化，而且支持的数据类型很丰富。有字符串，链表，集</w:t>
      </w:r>
      <w:r>
        <w:t xml:space="preserve"> </w:t>
      </w:r>
      <w:r>
        <w:t>合和有序集合。支持在服务器端计算集合的并，交和补集</w:t>
      </w:r>
      <w:r>
        <w:t>(difference)</w:t>
      </w:r>
      <w:r>
        <w:t>等，还支持多种排序功能。所以</w:t>
      </w:r>
      <w:r>
        <w:t>Redis</w:t>
      </w:r>
      <w:r>
        <w:t>也可以被看成是一个数据结构服务</w:t>
      </w:r>
      <w:r>
        <w:t xml:space="preserve"> </w:t>
      </w:r>
      <w:r>
        <w:t>器。</w:t>
      </w:r>
    </w:p>
    <w:p w14:paraId="25572C95" w14:textId="1E25E7CF" w:rsidR="00937722" w:rsidRDefault="00937722" w:rsidP="00937722">
      <w:pPr>
        <w:ind w:firstLine="420"/>
      </w:pPr>
      <w:r>
        <w:t>Redis</w:t>
      </w:r>
      <w:r>
        <w:t>的所有数据都是保存在内存中，然后不定期的通过异步方式保存到磁盘上</w:t>
      </w:r>
      <w:r>
        <w:t>(</w:t>
      </w:r>
      <w:r>
        <w:t>这称为</w:t>
      </w:r>
      <w:r>
        <w:t>“</w:t>
      </w:r>
      <w:r>
        <w:t>半持久化模式</w:t>
      </w:r>
      <w:r>
        <w:t>”)</w:t>
      </w:r>
      <w:r>
        <w:t>；也可以把每一次数据变化都写入到一个</w:t>
      </w:r>
      <w:r>
        <w:t>append only file(aof)</w:t>
      </w:r>
      <w:r>
        <w:t>里面</w:t>
      </w:r>
      <w:r>
        <w:t>(</w:t>
      </w:r>
      <w:r>
        <w:t>这称为</w:t>
      </w:r>
      <w:r>
        <w:t>“</w:t>
      </w:r>
      <w:r>
        <w:t>全持久化模式</w:t>
      </w:r>
      <w:r>
        <w:t>”)</w:t>
      </w:r>
      <w:r>
        <w:t>。</w:t>
      </w:r>
    </w:p>
    <w:p w14:paraId="2F3AB68F" w14:textId="6A7251EB" w:rsidR="00937722" w:rsidRDefault="00937722" w:rsidP="00937722">
      <w:pPr>
        <w:ind w:firstLine="420"/>
      </w:pPr>
      <w:r w:rsidRPr="00937722">
        <w:rPr>
          <w:rFonts w:hint="eastAsia"/>
        </w:rPr>
        <w:t>由于</w:t>
      </w:r>
      <w:r w:rsidRPr="00937722">
        <w:t>Redis</w:t>
      </w:r>
      <w:r w:rsidRPr="00937722">
        <w:t>的数据都存放在内存中，如果没有配置持久化，</w:t>
      </w:r>
      <w:r w:rsidRPr="00937722">
        <w:t>redis</w:t>
      </w:r>
      <w:r w:rsidRPr="00937722">
        <w:t>重启后数据就全丢失了，于是需要开启</w:t>
      </w:r>
      <w:r w:rsidRPr="00937722">
        <w:t>redis</w:t>
      </w:r>
      <w:r w:rsidRPr="00937722">
        <w:t>的持久化功能，将数据保存到磁</w:t>
      </w:r>
      <w:r w:rsidRPr="00937722">
        <w:t xml:space="preserve"> </w:t>
      </w:r>
      <w:r w:rsidRPr="00937722">
        <w:t>盘上，当</w:t>
      </w:r>
      <w:r w:rsidRPr="00937722">
        <w:t>redis</w:t>
      </w:r>
      <w:r w:rsidRPr="00937722">
        <w:t>重启后，可以从磁盘中恢复数据。</w:t>
      </w:r>
      <w:r w:rsidRPr="00937722">
        <w:t>redis</w:t>
      </w:r>
      <w:r w:rsidRPr="00937722">
        <w:t>提供两种方式进行持久化，一种是</w:t>
      </w:r>
      <w:r w:rsidRPr="00937722">
        <w:t>RDB</w:t>
      </w:r>
      <w:r w:rsidRPr="00937722">
        <w:t>持久化（原理是将</w:t>
      </w:r>
      <w:r w:rsidRPr="00937722">
        <w:t>Reids</w:t>
      </w:r>
      <w:r w:rsidRPr="00937722">
        <w:t>在内存中的数据库记录定时</w:t>
      </w:r>
      <w:r w:rsidRPr="00937722">
        <w:t xml:space="preserve"> dump</w:t>
      </w:r>
      <w:r w:rsidRPr="00937722">
        <w:t>到磁盘上的</w:t>
      </w:r>
      <w:r w:rsidRPr="00937722">
        <w:t>RDB</w:t>
      </w:r>
      <w:r w:rsidRPr="00937722">
        <w:t>持久化），另外一种是</w:t>
      </w:r>
      <w:r w:rsidRPr="00937722">
        <w:t>AOF</w:t>
      </w:r>
      <w:r w:rsidRPr="00937722">
        <w:t>（</w:t>
      </w:r>
      <w:r w:rsidRPr="00937722">
        <w:t>append only file</w:t>
      </w:r>
      <w:r w:rsidRPr="00937722">
        <w:t>）持久化（原理是将</w:t>
      </w:r>
      <w:r w:rsidRPr="00937722">
        <w:t>Reids</w:t>
      </w:r>
      <w:r w:rsidRPr="00937722">
        <w:t>的操作日志以追加的方式写入文件）。那么这两种持久化方式有什么区别呢，改如何选择呢？网上看了大多数都是介绍这两</w:t>
      </w:r>
      <w:r w:rsidRPr="00937722">
        <w:t xml:space="preserve"> </w:t>
      </w:r>
      <w:r w:rsidRPr="00937722">
        <w:t>种方</w:t>
      </w:r>
      <w:r w:rsidRPr="00937722">
        <w:rPr>
          <w:rFonts w:hint="eastAsia"/>
        </w:rPr>
        <w:t>式怎么配置，怎么使用，就是没有介绍二者的区别，在什么应用场景下使用。</w:t>
      </w:r>
    </w:p>
    <w:p w14:paraId="3EBD9643" w14:textId="6B823647" w:rsidR="00F04AE3" w:rsidRDefault="00F04AE3" w:rsidP="00F04AE3">
      <w:pPr>
        <w:pStyle w:val="3"/>
        <w:ind w:firstLine="420"/>
      </w:pPr>
      <w:r>
        <w:rPr>
          <w:rFonts w:hint="eastAsia"/>
        </w:rPr>
        <w:lastRenderedPageBreak/>
        <w:t>两种持久化的不同</w:t>
      </w:r>
    </w:p>
    <w:p w14:paraId="14DC4032" w14:textId="25928D2D" w:rsidR="00C91864" w:rsidRDefault="00C91864" w:rsidP="00937722">
      <w:pPr>
        <w:ind w:firstLine="420"/>
      </w:pPr>
      <w:r w:rsidRPr="00C91864">
        <w:t>RDB</w:t>
      </w:r>
      <w:r w:rsidRPr="00C91864">
        <w:t>持久化是指在指定的时间间隔内将内存中的数据集快照写入磁盘，实际操作过程是</w:t>
      </w:r>
      <w:r w:rsidRPr="00C91864">
        <w:t>fork</w:t>
      </w:r>
      <w:r w:rsidRPr="00C91864">
        <w:t>一个子进程，先将数据集写入临时文件，写入成功后，再替换之前的文件，用二进制压缩存储。</w:t>
      </w:r>
    </w:p>
    <w:p w14:paraId="023ECDD2" w14:textId="7D7C94CF" w:rsidR="00AD48D7" w:rsidRDefault="00AD48D7" w:rsidP="00937722">
      <w:pPr>
        <w:ind w:firstLine="420"/>
      </w:pPr>
      <w:r>
        <w:rPr>
          <w:noProof/>
        </w:rPr>
        <w:drawing>
          <wp:inline distT="0" distB="0" distL="0" distR="0" wp14:anchorId="6C0D8ADB" wp14:editId="5F0FD573">
            <wp:extent cx="4320000" cy="1315868"/>
            <wp:effectExtent l="0" t="0" r="4445" b="0"/>
            <wp:docPr id="314" name="图片 314" descr="https://images2017.cnblogs.com/blog/388326/201707/388326-20170726161552843-90442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388326/201707/388326-20170726161552843-9044249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1315868"/>
                    </a:xfrm>
                    <a:prstGeom prst="rect">
                      <a:avLst/>
                    </a:prstGeom>
                    <a:noFill/>
                    <a:ln>
                      <a:noFill/>
                    </a:ln>
                  </pic:spPr>
                </pic:pic>
              </a:graphicData>
            </a:graphic>
          </wp:inline>
        </w:drawing>
      </w:r>
    </w:p>
    <w:p w14:paraId="2F65C8F4" w14:textId="69964742" w:rsidR="00AD48D7" w:rsidRPr="00937722" w:rsidRDefault="00AD48D7" w:rsidP="00AD48D7">
      <w:pPr>
        <w:ind w:firstLine="420"/>
      </w:pPr>
      <w:r w:rsidRPr="00AD48D7">
        <w:t>AOF</w:t>
      </w:r>
      <w:r w:rsidRPr="00AD48D7">
        <w:t>持久化以日志的形式记录服务器所处理的每一个写、删除操作，查询操作不会记录，以文本的方式记录，可以打开文件看到详细的操作记录。</w:t>
      </w:r>
    </w:p>
    <w:p w14:paraId="7D26726B" w14:textId="3C9087F6" w:rsidR="00F63B89" w:rsidRPr="00F63B89" w:rsidRDefault="00F552B8" w:rsidP="00F63B89">
      <w:pPr>
        <w:ind w:firstLine="420"/>
      </w:pPr>
      <w:r>
        <w:rPr>
          <w:noProof/>
        </w:rPr>
        <w:drawing>
          <wp:inline distT="0" distB="0" distL="0" distR="0" wp14:anchorId="74A31CA9" wp14:editId="6180E603">
            <wp:extent cx="5274310" cy="960120"/>
            <wp:effectExtent l="0" t="0" r="2540" b="0"/>
            <wp:docPr id="315" name="图片 315" descr="https://images2017.cnblogs.com/blog/388326/201707/388326-20170726161604968-37168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388326/201707/388326-20170726161604968-37168823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1A221953" w14:textId="1EDA0A3B" w:rsidR="00E01B1B" w:rsidRDefault="00F04AE3" w:rsidP="00F04AE3">
      <w:pPr>
        <w:pStyle w:val="3"/>
        <w:ind w:firstLine="420"/>
      </w:pPr>
      <w:r w:rsidRPr="00F04AE3">
        <w:t>二者优缺点</w:t>
      </w:r>
    </w:p>
    <w:p w14:paraId="164EBA3E" w14:textId="77777777" w:rsidR="00F04AE3" w:rsidRPr="006B279F" w:rsidRDefault="00F04AE3" w:rsidP="00F04AE3">
      <w:pPr>
        <w:ind w:firstLine="420"/>
        <w:rPr>
          <w:color w:val="FF0000"/>
        </w:rPr>
      </w:pPr>
      <w:r w:rsidRPr="006B279F">
        <w:rPr>
          <w:color w:val="FF0000"/>
        </w:rPr>
        <w:t>RDB</w:t>
      </w:r>
      <w:r w:rsidRPr="006B279F">
        <w:rPr>
          <w:color w:val="FF0000"/>
        </w:rPr>
        <w:t>存在哪些优势呢？</w:t>
      </w:r>
    </w:p>
    <w:p w14:paraId="2033526A" w14:textId="5854127C" w:rsidR="00F04AE3" w:rsidRDefault="00F04AE3" w:rsidP="00F04AE3">
      <w:pPr>
        <w:ind w:firstLine="420"/>
      </w:pPr>
      <w:r>
        <w:t xml:space="preserve">1). </w:t>
      </w:r>
      <w:r>
        <w:t>一旦采用该方式，那么你的整个</w:t>
      </w:r>
      <w:r>
        <w:t>Redis</w:t>
      </w:r>
      <w:r>
        <w:t>数据库将只包含一个文件，这对于文件备份而言是非常完美的。比如，你可能打算每个小时归档一次最近</w:t>
      </w:r>
      <w:r>
        <w:t>24</w:t>
      </w:r>
      <w:r>
        <w:t>小时的数</w:t>
      </w:r>
      <w:r>
        <w:t xml:space="preserve"> </w:t>
      </w:r>
      <w:r>
        <w:t>据，同时还要每天归档一次最近</w:t>
      </w:r>
      <w:r>
        <w:t>30</w:t>
      </w:r>
      <w:r>
        <w:t>天的数据。通过这样的备份策略，一旦系统出现灾难性故障，我们可以非常容易的进行恢复。</w:t>
      </w:r>
    </w:p>
    <w:p w14:paraId="0E540388" w14:textId="2C560BEB" w:rsidR="00F04AE3" w:rsidRDefault="00F04AE3" w:rsidP="00F04AE3">
      <w:pPr>
        <w:ind w:firstLine="420"/>
      </w:pPr>
      <w:r>
        <w:t xml:space="preserve">2). </w:t>
      </w:r>
      <w:r>
        <w:t>对于灾难恢复而言，</w:t>
      </w:r>
      <w:r>
        <w:t>RDB</w:t>
      </w:r>
      <w:r>
        <w:t>是非常不错的选择。因为我们可以非常轻松的将一个单独的文件压缩后再转移到其它存储介质上。</w:t>
      </w:r>
    </w:p>
    <w:p w14:paraId="6138DBB4" w14:textId="7C140D49" w:rsidR="00F04AE3" w:rsidRDefault="00F04AE3" w:rsidP="00F04AE3">
      <w:pPr>
        <w:ind w:firstLine="420"/>
      </w:pPr>
      <w:r>
        <w:t xml:space="preserve">3). </w:t>
      </w:r>
      <w:r>
        <w:t>性能最大化。对于</w:t>
      </w:r>
      <w:r>
        <w:t>Redis</w:t>
      </w:r>
      <w:r>
        <w:t>的服务进程而言，在开始持久化时，它唯一需要做的只是</w:t>
      </w:r>
      <w:r>
        <w:t>fork</w:t>
      </w:r>
      <w:r>
        <w:t>出子进程，之后再由子进程完成这些持久化的工作，这样就可以极大的避免服务进程执行</w:t>
      </w:r>
      <w:r>
        <w:t>IO</w:t>
      </w:r>
      <w:r>
        <w:t>操作了。</w:t>
      </w:r>
    </w:p>
    <w:p w14:paraId="1A6552BD" w14:textId="284E9E56" w:rsidR="00F04AE3" w:rsidRPr="00F04AE3" w:rsidRDefault="00F04AE3" w:rsidP="00F04AE3">
      <w:pPr>
        <w:ind w:firstLine="420"/>
      </w:pPr>
      <w:r>
        <w:t xml:space="preserve">4). </w:t>
      </w:r>
      <w:r>
        <w:t>相比于</w:t>
      </w:r>
      <w:r>
        <w:t>AOF</w:t>
      </w:r>
      <w:r>
        <w:t>机制，如果数据集很大，</w:t>
      </w:r>
      <w:r>
        <w:t>RDB</w:t>
      </w:r>
      <w:r>
        <w:t>的启动效率会更高。</w:t>
      </w:r>
    </w:p>
    <w:p w14:paraId="49A06A96" w14:textId="6B1D039C" w:rsidR="00F04AE3" w:rsidRDefault="00F04AE3" w:rsidP="00F04AE3">
      <w:pPr>
        <w:ind w:firstLine="420"/>
      </w:pPr>
      <w:r>
        <w:t>RDB</w:t>
      </w:r>
      <w:r>
        <w:t>又存在哪些劣势呢？</w:t>
      </w:r>
    </w:p>
    <w:p w14:paraId="0A56F8A3" w14:textId="5320649E" w:rsidR="00F04AE3" w:rsidRDefault="00F04AE3" w:rsidP="00F04AE3">
      <w:pPr>
        <w:ind w:firstLine="420"/>
      </w:pPr>
      <w:r>
        <w:t xml:space="preserve">1). </w:t>
      </w:r>
      <w:r>
        <w:t>如果你想保证数据的高可用性，即最大限度的避免数据丢失，那么</w:t>
      </w:r>
      <w:r>
        <w:t>RDB</w:t>
      </w:r>
      <w:r>
        <w:t>将不是一个很好的选择。因为系统一旦在定时持久化之前出现宕机现象，此前没有来得及写入磁盘的数据都将丢失。</w:t>
      </w:r>
    </w:p>
    <w:p w14:paraId="2DC72DBC" w14:textId="4B698A06" w:rsidR="00F04AE3" w:rsidRDefault="00F04AE3" w:rsidP="00F04AE3">
      <w:pPr>
        <w:ind w:firstLine="420"/>
      </w:pPr>
      <w:r>
        <w:t xml:space="preserve">2). </w:t>
      </w:r>
      <w:r>
        <w:t>由于</w:t>
      </w:r>
      <w:r>
        <w:t>RDB</w:t>
      </w:r>
      <w:r>
        <w:t>是通过</w:t>
      </w:r>
      <w:r>
        <w:t>fork</w:t>
      </w:r>
      <w:r>
        <w:t>子进程来协助完成数据持久化工作的，因此，如果当数据集较大时，可能会导致整个服务器停止服务几百毫秒，甚至是</w:t>
      </w:r>
      <w:r>
        <w:t>1</w:t>
      </w:r>
      <w:r>
        <w:t>秒钟。</w:t>
      </w:r>
    </w:p>
    <w:p w14:paraId="2AE0F846" w14:textId="073D6FE3" w:rsidR="006B279F" w:rsidRDefault="006B279F" w:rsidP="00F04AE3">
      <w:pPr>
        <w:ind w:firstLine="420"/>
        <w:rPr>
          <w:color w:val="FF0000"/>
        </w:rPr>
      </w:pPr>
      <w:r w:rsidRPr="006B279F">
        <w:rPr>
          <w:color w:val="FF0000"/>
        </w:rPr>
        <w:t>AOF</w:t>
      </w:r>
      <w:r w:rsidRPr="006B279F">
        <w:rPr>
          <w:color w:val="FF0000"/>
        </w:rPr>
        <w:t>的优势有哪些呢？</w:t>
      </w:r>
    </w:p>
    <w:p w14:paraId="6359F778" w14:textId="77777777" w:rsidR="006B279F" w:rsidRPr="006B279F" w:rsidRDefault="006B279F" w:rsidP="006B279F">
      <w:pPr>
        <w:ind w:firstLine="420"/>
      </w:pPr>
      <w:r w:rsidRPr="006B279F">
        <w:t xml:space="preserve">1). </w:t>
      </w:r>
      <w:r w:rsidRPr="006B279F">
        <w:t>该机制可以带来更高的数据安全性，即数据持久性。</w:t>
      </w:r>
      <w:r w:rsidRPr="006B279F">
        <w:t>Redis</w:t>
      </w:r>
      <w:r w:rsidRPr="006B279F">
        <w:t>中提供了</w:t>
      </w:r>
      <w:r w:rsidRPr="006B279F">
        <w:t>3</w:t>
      </w:r>
      <w:r w:rsidRPr="006B279F">
        <w:t>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14:paraId="0D77AE7C" w14:textId="77777777" w:rsidR="006B279F" w:rsidRPr="006B279F" w:rsidRDefault="006B279F" w:rsidP="006B279F">
      <w:pPr>
        <w:ind w:firstLine="420"/>
      </w:pPr>
    </w:p>
    <w:p w14:paraId="436D7023" w14:textId="77777777" w:rsidR="006B279F" w:rsidRPr="006B279F" w:rsidRDefault="006B279F" w:rsidP="006B279F">
      <w:pPr>
        <w:ind w:firstLine="420"/>
      </w:pPr>
      <w:r w:rsidRPr="006B279F">
        <w:t xml:space="preserve">2). </w:t>
      </w:r>
      <w:r w:rsidRPr="006B279F">
        <w:t>由于该机制对日志文件的写入操作采用的是</w:t>
      </w:r>
      <w:r w:rsidRPr="006B279F">
        <w:t>append</w:t>
      </w:r>
      <w:r w:rsidRPr="006B279F">
        <w:t>模式，因此在写入过程中即使出现宕机现象，也不会破坏日志文件中已经存在的内容。然而如果我们本次操作只是写入了一半数据就出现了系统崩溃问题，不用担心，在</w:t>
      </w:r>
      <w:r w:rsidRPr="006B279F">
        <w:t>Redis</w:t>
      </w:r>
      <w:r w:rsidRPr="006B279F">
        <w:t>下一次启动之前，我们可以通过</w:t>
      </w:r>
      <w:r w:rsidRPr="006B279F">
        <w:t>redis-check-aof</w:t>
      </w:r>
      <w:r w:rsidRPr="006B279F">
        <w:t>工具来帮助我们解决数据一致性的问题。</w:t>
      </w:r>
    </w:p>
    <w:p w14:paraId="5873C52E" w14:textId="77777777" w:rsidR="006B279F" w:rsidRPr="006B279F" w:rsidRDefault="006B279F" w:rsidP="006B279F">
      <w:pPr>
        <w:ind w:firstLine="420"/>
      </w:pPr>
    </w:p>
    <w:p w14:paraId="6C606713" w14:textId="77777777" w:rsidR="006B279F" w:rsidRPr="006B279F" w:rsidRDefault="006B279F" w:rsidP="006B279F">
      <w:pPr>
        <w:ind w:firstLine="420"/>
      </w:pPr>
      <w:r w:rsidRPr="006B279F">
        <w:t xml:space="preserve">3). </w:t>
      </w:r>
      <w:r w:rsidRPr="006B279F">
        <w:t>如果日志过大，</w:t>
      </w:r>
      <w:r w:rsidRPr="006B279F">
        <w:t>Redis</w:t>
      </w:r>
      <w:r w:rsidRPr="006B279F">
        <w:t>可以自动启用</w:t>
      </w:r>
      <w:r w:rsidRPr="006B279F">
        <w:t>rewrite</w:t>
      </w:r>
      <w:r w:rsidRPr="006B279F">
        <w:t>机制。即</w:t>
      </w:r>
      <w:r w:rsidRPr="006B279F">
        <w:t>Redis</w:t>
      </w:r>
      <w:r w:rsidRPr="006B279F">
        <w:t>以</w:t>
      </w:r>
      <w:r w:rsidRPr="006B279F">
        <w:t>append</w:t>
      </w:r>
      <w:r w:rsidRPr="006B279F">
        <w:t>模式不断的将修改数据写入到老的磁盘文件中，同时</w:t>
      </w:r>
      <w:r w:rsidRPr="006B279F">
        <w:t>Redis</w:t>
      </w:r>
      <w:r w:rsidRPr="006B279F">
        <w:t>还会创建一个新的文件用于记录此期间有哪些修改命令被执行。因此在进行</w:t>
      </w:r>
      <w:r w:rsidRPr="006B279F">
        <w:t>rewrite</w:t>
      </w:r>
      <w:r w:rsidRPr="006B279F">
        <w:t>切换时可以更好的保证数据安全性。</w:t>
      </w:r>
    </w:p>
    <w:p w14:paraId="495F3D49" w14:textId="77777777" w:rsidR="006B279F" w:rsidRPr="006B279F" w:rsidRDefault="006B279F" w:rsidP="006B279F">
      <w:pPr>
        <w:ind w:firstLine="420"/>
      </w:pPr>
    </w:p>
    <w:p w14:paraId="65BEFD3F" w14:textId="77777777" w:rsidR="006B279F" w:rsidRPr="006B279F" w:rsidRDefault="006B279F" w:rsidP="006B279F">
      <w:pPr>
        <w:ind w:firstLine="420"/>
      </w:pPr>
      <w:r w:rsidRPr="006B279F">
        <w:t>4). AOF</w:t>
      </w:r>
      <w:r w:rsidRPr="006B279F">
        <w:t>包含一个格式清晰、易于理解的日志文件用于记录所有的修改操作。事实上，我们也可以通过该文件完成数据的重建。</w:t>
      </w:r>
    </w:p>
    <w:p w14:paraId="6B065105" w14:textId="77777777" w:rsidR="006B279F" w:rsidRPr="006B279F" w:rsidRDefault="006B279F" w:rsidP="006B279F">
      <w:pPr>
        <w:ind w:firstLine="420"/>
      </w:pPr>
    </w:p>
    <w:p w14:paraId="1935373D" w14:textId="7BD4DE98" w:rsidR="006B279F" w:rsidRPr="006B279F" w:rsidRDefault="00F924D9" w:rsidP="006B279F">
      <w:pPr>
        <w:ind w:firstLine="420"/>
      </w:pPr>
      <w:r>
        <w:tab/>
      </w:r>
      <w:r w:rsidR="006B279F" w:rsidRPr="006B279F">
        <w:t>有哪些呢？</w:t>
      </w:r>
    </w:p>
    <w:p w14:paraId="51669A96" w14:textId="1833C176" w:rsidR="006B279F" w:rsidRPr="006B279F" w:rsidRDefault="006B279F" w:rsidP="006B279F">
      <w:pPr>
        <w:ind w:firstLine="420"/>
      </w:pPr>
      <w:r w:rsidRPr="006B279F">
        <w:t xml:space="preserve">1). </w:t>
      </w:r>
      <w:r w:rsidRPr="006B279F">
        <w:t>对于相同数量的数据集而言，</w:t>
      </w:r>
      <w:r w:rsidRPr="006B279F">
        <w:t>AOF</w:t>
      </w:r>
      <w:r w:rsidRPr="006B279F">
        <w:t>文件通常要大于</w:t>
      </w:r>
      <w:r w:rsidRPr="006B279F">
        <w:t>RDB</w:t>
      </w:r>
      <w:r w:rsidRPr="006B279F">
        <w:t>文件。</w:t>
      </w:r>
      <w:r w:rsidRPr="006B279F">
        <w:t xml:space="preserve">RDB </w:t>
      </w:r>
      <w:r w:rsidRPr="006B279F">
        <w:t>在恢复大数据集时的速度比</w:t>
      </w:r>
      <w:r w:rsidRPr="006B279F">
        <w:t xml:space="preserve"> AOF </w:t>
      </w:r>
      <w:r w:rsidRPr="006B279F">
        <w:t>的恢复速度要快。</w:t>
      </w:r>
    </w:p>
    <w:p w14:paraId="47B5D960" w14:textId="14919453" w:rsidR="006B279F" w:rsidRPr="006B279F" w:rsidRDefault="006B279F" w:rsidP="006B279F">
      <w:pPr>
        <w:ind w:firstLine="420"/>
      </w:pPr>
      <w:r w:rsidRPr="006B279F">
        <w:t xml:space="preserve">2). </w:t>
      </w:r>
      <w:r w:rsidRPr="006B279F">
        <w:t>根据同步策略的不同，</w:t>
      </w:r>
      <w:r w:rsidRPr="006B279F">
        <w:t>AOF</w:t>
      </w:r>
      <w:r w:rsidRPr="006B279F">
        <w:t>在运行效率上往往会慢于</w:t>
      </w:r>
      <w:r w:rsidRPr="006B279F">
        <w:t>RDB</w:t>
      </w:r>
      <w:r w:rsidRPr="006B279F">
        <w:t>。总之，每秒同步策略的效率是比较高的，同步禁用策略的效率和</w:t>
      </w:r>
      <w:r w:rsidRPr="006B279F">
        <w:t>RDB</w:t>
      </w:r>
      <w:r w:rsidRPr="006B279F">
        <w:t>一样高效。</w:t>
      </w:r>
    </w:p>
    <w:p w14:paraId="5AFA1488" w14:textId="469AE0B3" w:rsidR="006B279F" w:rsidRDefault="006B279F" w:rsidP="006B279F">
      <w:pPr>
        <w:ind w:firstLine="420"/>
      </w:pPr>
      <w:bookmarkStart w:id="2" w:name="_Hlk3231892"/>
      <w:r w:rsidRPr="006B279F">
        <w:rPr>
          <w:rFonts w:hint="eastAsia"/>
        </w:rPr>
        <w:t>二者选择的标准，就是看系统是愿意牺牲一些性能，换取更高的缓存一致性（</w:t>
      </w:r>
      <w:r w:rsidRPr="006B279F">
        <w:t>aof</w:t>
      </w:r>
      <w:r w:rsidRPr="006B279F">
        <w:t>），还是愿意写操作频繁的时候，不启用备份来换取更高的性能，待手动运行</w:t>
      </w:r>
      <w:r w:rsidRPr="006B279F">
        <w:t>save</w:t>
      </w:r>
      <w:r w:rsidRPr="006B279F">
        <w:t>的时候，再做备份（</w:t>
      </w:r>
      <w:r w:rsidRPr="006B279F">
        <w:t>rdb</w:t>
      </w:r>
      <w:r w:rsidRPr="006B279F">
        <w:t>）。</w:t>
      </w:r>
      <w:r w:rsidRPr="006B279F">
        <w:t>rdb</w:t>
      </w:r>
      <w:r w:rsidRPr="006B279F">
        <w:t>这个就更有些</w:t>
      </w:r>
      <w:r w:rsidRPr="006B279F">
        <w:t xml:space="preserve"> eventually consistent</w:t>
      </w:r>
      <w:r w:rsidRPr="006B279F">
        <w:t>的意思了。</w:t>
      </w:r>
    </w:p>
    <w:bookmarkEnd w:id="2"/>
    <w:p w14:paraId="3EAB012E" w14:textId="3C0EC969" w:rsidR="000E3180" w:rsidRDefault="000E3180" w:rsidP="000E3180">
      <w:pPr>
        <w:pStyle w:val="3"/>
        <w:ind w:firstLine="420"/>
      </w:pPr>
      <w:r w:rsidRPr="000E3180">
        <w:t>常用配置</w:t>
      </w:r>
    </w:p>
    <w:p w14:paraId="513547AE" w14:textId="77777777" w:rsidR="000E3180" w:rsidRDefault="000E3180" w:rsidP="000E3180">
      <w:pPr>
        <w:ind w:firstLine="420"/>
      </w:pPr>
      <w:r>
        <w:t>RDB</w:t>
      </w:r>
      <w:r>
        <w:t>持久化配置</w:t>
      </w:r>
    </w:p>
    <w:p w14:paraId="4FFFA3A3" w14:textId="7CCA3584" w:rsidR="000E3180" w:rsidRDefault="000E3180" w:rsidP="000E3180">
      <w:pPr>
        <w:ind w:firstLine="420"/>
      </w:pPr>
      <w:r>
        <w:t>Redis</w:t>
      </w:r>
      <w:r>
        <w:t>会将数据集的快照</w:t>
      </w:r>
      <w:r>
        <w:t>dump</w:t>
      </w:r>
      <w:r>
        <w:t>到</w:t>
      </w:r>
      <w:r>
        <w:t>dump.rdb</w:t>
      </w:r>
      <w:r>
        <w:t>文件中。此外，我们也可以通过配置文件来修改</w:t>
      </w:r>
      <w:r>
        <w:t>Redis</w:t>
      </w:r>
      <w:r>
        <w:t>服务器</w:t>
      </w:r>
      <w:r>
        <w:t>dump</w:t>
      </w:r>
      <w:r>
        <w:t>快照的频率，在打开</w:t>
      </w:r>
      <w:r>
        <w:t>6379.conf</w:t>
      </w:r>
      <w:r>
        <w:t>文件之后，我们搜索</w:t>
      </w:r>
      <w:r>
        <w:t>save</w:t>
      </w:r>
      <w:r>
        <w:t>，可以看到下面的配置信息：</w:t>
      </w:r>
    </w:p>
    <w:p w14:paraId="28377080" w14:textId="74740BB3" w:rsidR="000E3180" w:rsidRPr="000E3180" w:rsidRDefault="000E3180" w:rsidP="000E3180">
      <w:pPr>
        <w:ind w:firstLine="420"/>
      </w:pPr>
      <w:r>
        <w:t>save 900 1              #</w:t>
      </w:r>
      <w:r>
        <w:t>在</w:t>
      </w:r>
      <w:r>
        <w:t>900</w:t>
      </w:r>
      <w:r>
        <w:t>秒</w:t>
      </w:r>
      <w:r>
        <w:t>(15</w:t>
      </w:r>
      <w:r>
        <w:t>分钟</w:t>
      </w:r>
      <w:r>
        <w:t>)</w:t>
      </w:r>
      <w:r>
        <w:t>之后，如果至少有</w:t>
      </w:r>
      <w:r>
        <w:t>1</w:t>
      </w:r>
      <w:r>
        <w:t>个</w:t>
      </w:r>
      <w:r>
        <w:t>key</w:t>
      </w:r>
      <w:r>
        <w:t>发生变化，则</w:t>
      </w:r>
      <w:r>
        <w:t>dump</w:t>
      </w:r>
      <w:r>
        <w:t>内存快照。</w:t>
      </w:r>
    </w:p>
    <w:p w14:paraId="46D64247" w14:textId="22F1D0E2" w:rsidR="000E3180" w:rsidRPr="000E3180" w:rsidRDefault="000E3180" w:rsidP="000E3180">
      <w:pPr>
        <w:ind w:firstLine="420"/>
      </w:pPr>
      <w:r>
        <w:t>save 300 10            #</w:t>
      </w:r>
      <w:r>
        <w:t>在</w:t>
      </w:r>
      <w:r>
        <w:t>300</w:t>
      </w:r>
      <w:r>
        <w:t>秒</w:t>
      </w:r>
      <w:r>
        <w:t>(5</w:t>
      </w:r>
      <w:r>
        <w:t>分钟</w:t>
      </w:r>
      <w:r>
        <w:t>)</w:t>
      </w:r>
      <w:r>
        <w:t>之后，如果至少有</w:t>
      </w:r>
      <w:r>
        <w:t>10</w:t>
      </w:r>
      <w:r>
        <w:t>个</w:t>
      </w:r>
      <w:r>
        <w:t>key</w:t>
      </w:r>
      <w:r>
        <w:t>发生变化，则</w:t>
      </w:r>
      <w:r>
        <w:t>dump</w:t>
      </w:r>
      <w:r>
        <w:t>内存快照。</w:t>
      </w:r>
    </w:p>
    <w:p w14:paraId="1E5182DC" w14:textId="31E73582" w:rsidR="000E3180" w:rsidRDefault="000E3180" w:rsidP="000E3180">
      <w:pPr>
        <w:ind w:firstLine="420"/>
      </w:pPr>
      <w:r>
        <w:t>save 60 10000        #</w:t>
      </w:r>
      <w:r>
        <w:t>在</w:t>
      </w:r>
      <w:r>
        <w:t>60</w:t>
      </w:r>
      <w:r>
        <w:t>秒</w:t>
      </w:r>
      <w:r>
        <w:t>(1</w:t>
      </w:r>
      <w:r>
        <w:t>分钟</w:t>
      </w:r>
      <w:r>
        <w:t>)</w:t>
      </w:r>
      <w:r>
        <w:t>之后，如果至少有</w:t>
      </w:r>
      <w:r>
        <w:t>10000</w:t>
      </w:r>
      <w:r>
        <w:t>个</w:t>
      </w:r>
      <w:r>
        <w:t>key</w:t>
      </w:r>
      <w:r>
        <w:t>发生变化，则</w:t>
      </w:r>
      <w:r>
        <w:t>dump</w:t>
      </w:r>
      <w:r>
        <w:t>内存快照。</w:t>
      </w:r>
    </w:p>
    <w:p w14:paraId="0DFC9A0A" w14:textId="2EAE34FF" w:rsidR="000E3180" w:rsidRDefault="000E3180" w:rsidP="000E3180">
      <w:pPr>
        <w:ind w:firstLine="420"/>
      </w:pPr>
    </w:p>
    <w:p w14:paraId="6C33D96D" w14:textId="4F9FD1D0" w:rsidR="000E3180" w:rsidRDefault="000E3180" w:rsidP="000E3180">
      <w:pPr>
        <w:ind w:firstLine="420"/>
      </w:pPr>
      <w:r w:rsidRPr="000E3180">
        <w:t>AOF</w:t>
      </w:r>
      <w:r w:rsidRPr="000E3180">
        <w:t>持久化配置</w:t>
      </w:r>
    </w:p>
    <w:p w14:paraId="335B4082" w14:textId="3C1A60A8" w:rsidR="000E3180" w:rsidRDefault="000E3180" w:rsidP="000E3180">
      <w:pPr>
        <w:ind w:firstLine="420"/>
      </w:pPr>
      <w:r>
        <w:rPr>
          <w:rFonts w:hint="eastAsia"/>
        </w:rPr>
        <w:t>在</w:t>
      </w:r>
      <w:r>
        <w:t>Redis</w:t>
      </w:r>
      <w:r>
        <w:t>的配置文件中存在三种同步方式，它们分别是：</w:t>
      </w:r>
    </w:p>
    <w:p w14:paraId="31C4D0B2" w14:textId="5AFAD197" w:rsidR="000E3180" w:rsidRDefault="000E3180" w:rsidP="000E3180">
      <w:pPr>
        <w:ind w:firstLine="420"/>
      </w:pPr>
      <w:r>
        <w:t>appendfsync always     #</w:t>
      </w:r>
      <w:r>
        <w:t>每次有数据修改发生时都会写入</w:t>
      </w:r>
      <w:r>
        <w:t>AOF</w:t>
      </w:r>
      <w:r>
        <w:t>文件。</w:t>
      </w:r>
    </w:p>
    <w:p w14:paraId="666330F3" w14:textId="63476F69" w:rsidR="000E3180" w:rsidRDefault="000E3180" w:rsidP="000E3180">
      <w:pPr>
        <w:ind w:firstLine="420"/>
      </w:pPr>
      <w:r>
        <w:t>appendfsync everysec  #</w:t>
      </w:r>
      <w:r>
        <w:t>每秒钟同步一次，该策略为</w:t>
      </w:r>
      <w:r>
        <w:t>AOF</w:t>
      </w:r>
      <w:r>
        <w:t>的缺省策略。</w:t>
      </w:r>
    </w:p>
    <w:p w14:paraId="414107E8" w14:textId="0659BFA9" w:rsidR="000E3180" w:rsidRPr="000E3180" w:rsidRDefault="000E3180" w:rsidP="000E3180">
      <w:pPr>
        <w:ind w:firstLine="420"/>
      </w:pPr>
      <w:r>
        <w:t>appendfsync no          #</w:t>
      </w:r>
      <w:r>
        <w:t>从不同步。高效但是数据不会被持久化。</w:t>
      </w:r>
    </w:p>
    <w:p w14:paraId="461F8595" w14:textId="77777777" w:rsidR="00766DA6" w:rsidRDefault="00766DA6" w:rsidP="00766DA6">
      <w:pPr>
        <w:pStyle w:val="10"/>
      </w:pPr>
      <w:r>
        <w:rPr>
          <w:rFonts w:hint="eastAsia"/>
        </w:rPr>
        <w:lastRenderedPageBreak/>
        <w:t>Zookeeper</w:t>
      </w:r>
    </w:p>
    <w:p w14:paraId="4060CD34" w14:textId="0A8B817F" w:rsidR="00766DA6" w:rsidRDefault="00766DA6" w:rsidP="00766DA6">
      <w:pPr>
        <w:pStyle w:val="2"/>
      </w:pPr>
      <w:r>
        <w:rPr>
          <w:rFonts w:hint="eastAsia"/>
        </w:rPr>
        <w:t xml:space="preserve">Zookeeper </w:t>
      </w:r>
    </w:p>
    <w:p w14:paraId="00802680" w14:textId="75854670" w:rsidR="00E4470A" w:rsidRDefault="00E4470A" w:rsidP="009D3AC1">
      <w:pPr>
        <w:pStyle w:val="3"/>
        <w:ind w:firstLine="420"/>
      </w:pPr>
      <w:r>
        <w:rPr>
          <w:rFonts w:hint="eastAsia"/>
        </w:rPr>
        <w:t>Zookeeper</w:t>
      </w:r>
      <w:r>
        <w:rPr>
          <w:rFonts w:hint="eastAsia"/>
        </w:rPr>
        <w:t>简介</w:t>
      </w:r>
    </w:p>
    <w:p w14:paraId="14EC2C2E" w14:textId="1FBDF6D2" w:rsidR="00FD40C8" w:rsidRPr="00FD40C8" w:rsidRDefault="00FD40C8" w:rsidP="00FD40C8">
      <w:pPr>
        <w:ind w:firstLine="420"/>
        <w:jc w:val="center"/>
      </w:pPr>
      <w:r>
        <w:rPr>
          <w:noProof/>
        </w:rPr>
        <w:drawing>
          <wp:inline distT="0" distB="0" distL="0" distR="0" wp14:anchorId="55B2A9D4" wp14:editId="3902B97C">
            <wp:extent cx="4320000" cy="2145957"/>
            <wp:effectExtent l="0" t="0" r="444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0000" cy="2145957"/>
                    </a:xfrm>
                    <a:prstGeom prst="rect">
                      <a:avLst/>
                    </a:prstGeom>
                  </pic:spPr>
                </pic:pic>
              </a:graphicData>
            </a:graphic>
          </wp:inline>
        </w:drawing>
      </w:r>
    </w:p>
    <w:p w14:paraId="600E9D7A" w14:textId="77777777" w:rsidR="00AF3E55" w:rsidRDefault="00AF3E55" w:rsidP="00AF3E55">
      <w:pPr>
        <w:ind w:firstLine="420"/>
      </w:pPr>
      <w:r>
        <w:t>Zookeeper</w:t>
      </w:r>
      <w:r>
        <w:t>是一个开源的分布式的，为分布式应用提供协调服务的</w:t>
      </w:r>
      <w:r>
        <w:t>Apache</w:t>
      </w:r>
      <w:r>
        <w:t>项目。</w:t>
      </w:r>
    </w:p>
    <w:p w14:paraId="2BBC29D0" w14:textId="77777777" w:rsidR="00AF3E55" w:rsidRDefault="00AF3E55" w:rsidP="00AF3E55">
      <w:pPr>
        <w:ind w:firstLine="420"/>
      </w:pPr>
      <w:r>
        <w:t>Zookeeper</w:t>
      </w:r>
      <w:r>
        <w:t>从设计模式角度来理解：是一个基于观察者模式设计的分布式服务管理框架，</w:t>
      </w:r>
    </w:p>
    <w:p w14:paraId="75FF77D3" w14:textId="4F6DDAC3" w:rsidR="00AF3E55" w:rsidRDefault="00AF3E55" w:rsidP="00534B6C">
      <w:pPr>
        <w:ind w:firstLine="420"/>
      </w:pPr>
      <w:r>
        <w:rPr>
          <w:rFonts w:hint="eastAsia"/>
        </w:rPr>
        <w:t>它负责存储和管理大家都关心的数据，然后接受观察者的注册，一旦这些数据的状态发生变化，</w:t>
      </w:r>
      <w:r>
        <w:t xml:space="preserve">Zookeeper </w:t>
      </w:r>
      <w:r>
        <w:t>就将负责通知已经在</w:t>
      </w:r>
      <w:r>
        <w:t>Zookeeper</w:t>
      </w:r>
      <w:r>
        <w:t>上注册的那些观察者做出相应的反应，从而</w:t>
      </w:r>
      <w:r>
        <w:rPr>
          <w:rFonts w:hint="eastAsia"/>
        </w:rPr>
        <w:t>实现集群中类似</w:t>
      </w:r>
      <w:r>
        <w:t>Master/Slave</w:t>
      </w:r>
      <w:r>
        <w:t>管理模式</w:t>
      </w:r>
    </w:p>
    <w:p w14:paraId="17CB19EF" w14:textId="2A464C6C" w:rsidR="00766DA6" w:rsidRDefault="00AF3E55" w:rsidP="00AF3E55">
      <w:pPr>
        <w:ind w:firstLine="420"/>
        <w:rPr>
          <w:color w:val="FF0000"/>
        </w:rPr>
      </w:pPr>
      <w:r w:rsidRPr="00D303B2">
        <w:rPr>
          <w:color w:val="FF0000"/>
        </w:rPr>
        <w:t>Zookeeper=</w:t>
      </w:r>
      <w:r w:rsidRPr="00D303B2">
        <w:rPr>
          <w:color w:val="FF0000"/>
        </w:rPr>
        <w:t>文件系统</w:t>
      </w:r>
      <w:r w:rsidRPr="00D303B2">
        <w:rPr>
          <w:color w:val="FF0000"/>
        </w:rPr>
        <w:t>+</w:t>
      </w:r>
      <w:r w:rsidRPr="00D303B2">
        <w:rPr>
          <w:color w:val="FF0000"/>
        </w:rPr>
        <w:t>通知机制</w:t>
      </w:r>
    </w:p>
    <w:p w14:paraId="65EE9A82" w14:textId="2AD2EF51" w:rsidR="0001489B" w:rsidRDefault="0001489B" w:rsidP="00AF3E55">
      <w:pPr>
        <w:ind w:firstLine="420"/>
        <w:rPr>
          <w:color w:val="FF0000"/>
        </w:rPr>
      </w:pPr>
      <w:r w:rsidRPr="00D303B2">
        <w:rPr>
          <w:color w:val="FF0000"/>
        </w:rPr>
        <w:t>文件系统</w:t>
      </w:r>
    </w:p>
    <w:p w14:paraId="5E790BB0" w14:textId="12E35F0C" w:rsidR="007C7795" w:rsidRPr="0001489B" w:rsidRDefault="007C7795" w:rsidP="00AF3E55">
      <w:pPr>
        <w:ind w:firstLine="420"/>
      </w:pPr>
      <w:r w:rsidRPr="0001489B">
        <w:t>Zookeeper</w:t>
      </w:r>
      <w:r w:rsidRPr="0001489B">
        <w:t>维护了一个类似文件系统的数据结构：</w:t>
      </w:r>
      <w:r w:rsidR="0001489B" w:rsidRPr="0001489B">
        <w:rPr>
          <w:rFonts w:hint="eastAsia"/>
        </w:rPr>
        <w:t>每个子目录项如</w:t>
      </w:r>
      <w:r w:rsidR="0001489B" w:rsidRPr="0001489B">
        <w:t xml:space="preserve"> NameService </w:t>
      </w:r>
      <w:r w:rsidR="0001489B" w:rsidRPr="0001489B">
        <w:t>都被称作为</w:t>
      </w:r>
      <w:r w:rsidR="0001489B" w:rsidRPr="0001489B">
        <w:t xml:space="preserve"> znode</w:t>
      </w:r>
      <w:r w:rsidR="0001489B" w:rsidRPr="0001489B">
        <w:t>，和文件系统一样，我们能够自由的增加、删除</w:t>
      </w:r>
      <w:r w:rsidR="0001489B" w:rsidRPr="0001489B">
        <w:t>znode</w:t>
      </w:r>
      <w:r w:rsidR="0001489B" w:rsidRPr="0001489B">
        <w:t>，在一个</w:t>
      </w:r>
      <w:r w:rsidR="0001489B" w:rsidRPr="0001489B">
        <w:t>znode</w:t>
      </w:r>
      <w:r w:rsidR="0001489B" w:rsidRPr="0001489B">
        <w:t>下增加、删除子</w:t>
      </w:r>
      <w:r w:rsidR="0001489B" w:rsidRPr="0001489B">
        <w:t>znode</w:t>
      </w:r>
      <w:r w:rsidR="0001489B" w:rsidRPr="0001489B">
        <w:t>，唯一的不同在于</w:t>
      </w:r>
      <w:r w:rsidR="0001489B" w:rsidRPr="0001489B">
        <w:t>znode</w:t>
      </w:r>
      <w:r w:rsidR="0001489B" w:rsidRPr="0001489B">
        <w:t>是可以存储数据的。</w:t>
      </w:r>
    </w:p>
    <w:p w14:paraId="251834CE" w14:textId="07DD9DAE" w:rsidR="0001489B" w:rsidRDefault="0001489B" w:rsidP="0001489B">
      <w:pPr>
        <w:ind w:firstLine="420"/>
        <w:rPr>
          <w:color w:val="FF0000"/>
        </w:rPr>
      </w:pPr>
      <w:r w:rsidRPr="0001489B">
        <w:rPr>
          <w:rFonts w:hint="eastAsia"/>
          <w:color w:val="FF0000"/>
        </w:rPr>
        <w:t>通知机制</w:t>
      </w:r>
    </w:p>
    <w:p w14:paraId="5BF6E27E" w14:textId="636CD020" w:rsidR="0001489B" w:rsidRPr="0001489B" w:rsidRDefault="0001489B" w:rsidP="0001489B">
      <w:pPr>
        <w:ind w:firstLine="420"/>
      </w:pPr>
      <w:r w:rsidRPr="0001489B">
        <w:rPr>
          <w:rFonts w:hint="eastAsia"/>
        </w:rPr>
        <w:t>客户端注册监听它关心的目录节点，当目录节点发生变化（数据改变、被删除、子目录节点增加删除）时，</w:t>
      </w:r>
      <w:r w:rsidRPr="0001489B">
        <w:t>zookeeper</w:t>
      </w:r>
      <w:r w:rsidRPr="0001489B">
        <w:t>会通知客户端。</w:t>
      </w:r>
      <w:r w:rsidRPr="0001489B">
        <w:t xml:space="preserve"> </w:t>
      </w:r>
    </w:p>
    <w:p w14:paraId="37C1F845" w14:textId="77777777" w:rsidR="0001489B" w:rsidRPr="00D303B2" w:rsidRDefault="0001489B" w:rsidP="00AF3E55">
      <w:pPr>
        <w:ind w:firstLine="420"/>
        <w:rPr>
          <w:color w:val="FF0000"/>
        </w:rPr>
      </w:pPr>
    </w:p>
    <w:p w14:paraId="71E73B8F" w14:textId="743A2ECC" w:rsidR="002B2DE6" w:rsidRDefault="002B2DE6" w:rsidP="009D3AC1">
      <w:pPr>
        <w:pStyle w:val="3"/>
        <w:ind w:firstLine="420"/>
      </w:pPr>
      <w:r>
        <w:rPr>
          <w:rFonts w:hint="eastAsia"/>
        </w:rPr>
        <w:lastRenderedPageBreak/>
        <w:t>Zookeeper</w:t>
      </w:r>
      <w:r>
        <w:rPr>
          <w:rFonts w:hint="eastAsia"/>
        </w:rPr>
        <w:t>特点</w:t>
      </w:r>
    </w:p>
    <w:p w14:paraId="77223DBE" w14:textId="5B700049" w:rsidR="00D303B2" w:rsidRPr="00D303B2" w:rsidRDefault="00D303B2" w:rsidP="00D303B2">
      <w:pPr>
        <w:ind w:firstLine="420"/>
        <w:jc w:val="center"/>
      </w:pPr>
      <w:r>
        <w:rPr>
          <w:noProof/>
        </w:rPr>
        <w:drawing>
          <wp:inline distT="0" distB="0" distL="0" distR="0" wp14:anchorId="72C7C99B" wp14:editId="7ABD7615">
            <wp:extent cx="5274310" cy="2059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059940"/>
                    </a:xfrm>
                    <a:prstGeom prst="rect">
                      <a:avLst/>
                    </a:prstGeom>
                  </pic:spPr>
                </pic:pic>
              </a:graphicData>
            </a:graphic>
          </wp:inline>
        </w:drawing>
      </w:r>
    </w:p>
    <w:p w14:paraId="1373CC9F" w14:textId="77777777" w:rsidR="001263C4" w:rsidRDefault="001263C4" w:rsidP="001263C4">
      <w:pPr>
        <w:ind w:firstLine="420"/>
      </w:pPr>
      <w:r>
        <w:t>1</w:t>
      </w:r>
      <w:r>
        <w:t>）</w:t>
      </w:r>
      <w:r>
        <w:t>Zookeeper</w:t>
      </w:r>
      <w:r>
        <w:t>：一个领导者（</w:t>
      </w:r>
      <w:r>
        <w:t>leader)</w:t>
      </w:r>
      <w:r>
        <w:t>，多个跟随者（</w:t>
      </w:r>
      <w:r>
        <w:t>follower)</w:t>
      </w:r>
      <w:r>
        <w:t>组成的集群。</w:t>
      </w:r>
    </w:p>
    <w:p w14:paraId="5C7DB7FE" w14:textId="77777777" w:rsidR="001263C4" w:rsidRDefault="001263C4" w:rsidP="001263C4">
      <w:pPr>
        <w:ind w:firstLine="420"/>
      </w:pPr>
      <w:r>
        <w:t>2</w:t>
      </w:r>
      <w:r>
        <w:t>）</w:t>
      </w:r>
      <w:r>
        <w:t>Leader</w:t>
      </w:r>
      <w:r>
        <w:t>负责进行投票的发起和决议，更新系统状态</w:t>
      </w:r>
    </w:p>
    <w:p w14:paraId="5E086902" w14:textId="77777777" w:rsidR="001263C4" w:rsidRDefault="001263C4" w:rsidP="001263C4">
      <w:pPr>
        <w:ind w:firstLine="420"/>
      </w:pPr>
      <w:r>
        <w:t>3</w:t>
      </w:r>
      <w:r>
        <w:t>）</w:t>
      </w:r>
      <w:r>
        <w:t xml:space="preserve">Follower </w:t>
      </w:r>
      <w:r>
        <w:t>用于接收客户请求并向客户端返回结果，在选举</w:t>
      </w:r>
      <w:r>
        <w:t>Leader</w:t>
      </w:r>
      <w:r>
        <w:t>过程中参与投票</w:t>
      </w:r>
    </w:p>
    <w:p w14:paraId="03B1547C" w14:textId="77777777" w:rsidR="001263C4" w:rsidRDefault="001263C4" w:rsidP="001263C4">
      <w:pPr>
        <w:ind w:firstLine="420"/>
      </w:pPr>
      <w:r>
        <w:t>4</w:t>
      </w:r>
      <w:r>
        <w:t>）集群中只要有半数以上节点存活，</w:t>
      </w:r>
      <w:r>
        <w:t>Zookeeper</w:t>
      </w:r>
      <w:r>
        <w:t>集群就能正常服务。</w:t>
      </w:r>
    </w:p>
    <w:p w14:paraId="19BD27B7" w14:textId="5580E6A5" w:rsidR="001263C4" w:rsidRDefault="001263C4" w:rsidP="000E447B">
      <w:pPr>
        <w:ind w:firstLine="420"/>
      </w:pPr>
      <w:r>
        <w:t>5</w:t>
      </w:r>
      <w:r>
        <w:t>）全局数据一致：每个</w:t>
      </w:r>
      <w:r>
        <w:t>server</w:t>
      </w:r>
      <w:r>
        <w:t>保存一份相同的数据副本，</w:t>
      </w:r>
      <w:r>
        <w:t>client</w:t>
      </w:r>
      <w:r>
        <w:t>无论连接到哪个</w:t>
      </w:r>
      <w:r>
        <w:t>server</w:t>
      </w:r>
      <w:r>
        <w:t>，数</w:t>
      </w:r>
      <w:r>
        <w:rPr>
          <w:rFonts w:hint="eastAsia"/>
        </w:rPr>
        <w:t>据都是一致的。</w:t>
      </w:r>
    </w:p>
    <w:p w14:paraId="08A94591" w14:textId="77777777" w:rsidR="001263C4" w:rsidRDefault="001263C4" w:rsidP="001263C4">
      <w:pPr>
        <w:ind w:firstLine="420"/>
      </w:pPr>
      <w:r>
        <w:t>6</w:t>
      </w:r>
      <w:r>
        <w:t>）更新请求顺序进行，来自同一个</w:t>
      </w:r>
      <w:r>
        <w:t>client</w:t>
      </w:r>
      <w:r>
        <w:t>的更新请求按其发送顺序依次执行。</w:t>
      </w:r>
    </w:p>
    <w:p w14:paraId="60DE73FC" w14:textId="77777777" w:rsidR="001263C4" w:rsidRDefault="001263C4" w:rsidP="001263C4">
      <w:pPr>
        <w:ind w:firstLine="420"/>
      </w:pPr>
      <w:r>
        <w:t>7</w:t>
      </w:r>
      <w:r>
        <w:t>）数据更新原子性，一次数据更新要么成功，要么失败。</w:t>
      </w:r>
    </w:p>
    <w:p w14:paraId="4BD6F1F6" w14:textId="6D2896B7" w:rsidR="001263C4" w:rsidRDefault="001263C4" w:rsidP="001263C4">
      <w:pPr>
        <w:ind w:firstLine="420"/>
      </w:pPr>
      <w:r>
        <w:t>8</w:t>
      </w:r>
      <w:r>
        <w:t>）实时性，在一定时间范围内，</w:t>
      </w:r>
      <w:r>
        <w:t xml:space="preserve">client </w:t>
      </w:r>
      <w:r>
        <w:t>能读到最新数据。</w:t>
      </w:r>
    </w:p>
    <w:p w14:paraId="69D4796F" w14:textId="77777777" w:rsidR="007F1BDC" w:rsidRDefault="009F2CB6" w:rsidP="001263C4">
      <w:pPr>
        <w:ind w:firstLine="420"/>
      </w:pPr>
      <w:r>
        <w:rPr>
          <w:rFonts w:hint="eastAsia"/>
        </w:rPr>
        <w:t>9</w:t>
      </w:r>
      <w:r>
        <w:t>)</w:t>
      </w:r>
      <w:r w:rsidRPr="009F2CB6">
        <w:rPr>
          <w:rFonts w:hint="eastAsia"/>
        </w:rPr>
        <w:t>集群中只要有半数以上节点存活，</w:t>
      </w:r>
      <w:r w:rsidRPr="009F2CB6">
        <w:t>Zookeeper</w:t>
      </w:r>
      <w:r w:rsidRPr="009F2CB6">
        <w:t>集群就能正常服务。</w:t>
      </w:r>
    </w:p>
    <w:p w14:paraId="51A00963" w14:textId="77777777" w:rsidR="007F1BDC" w:rsidRDefault="007F1BDC" w:rsidP="001263C4">
      <w:pPr>
        <w:ind w:firstLine="420"/>
      </w:pPr>
    </w:p>
    <w:p w14:paraId="492AD913" w14:textId="1358D2EA" w:rsidR="009F2CB6" w:rsidRDefault="007F1BDC" w:rsidP="009D3AC1">
      <w:pPr>
        <w:pStyle w:val="3"/>
        <w:ind w:firstLine="420"/>
      </w:pPr>
      <w:r>
        <w:t>ZooKeeper</w:t>
      </w:r>
      <w:r>
        <w:rPr>
          <w:rFonts w:hint="eastAsia"/>
        </w:rPr>
        <w:t>的数据结构</w:t>
      </w:r>
    </w:p>
    <w:p w14:paraId="04289D0A" w14:textId="25B15A8A" w:rsidR="007F1BDC" w:rsidRDefault="007F1BDC" w:rsidP="00D62AAB">
      <w:pPr>
        <w:ind w:firstLine="420"/>
      </w:pPr>
      <w:r>
        <w:t>ZooKeeper</w:t>
      </w:r>
      <w:r>
        <w:t>数据模型的结构与</w:t>
      </w:r>
      <w:r>
        <w:t>Unix</w:t>
      </w:r>
      <w:r>
        <w:t>文件系统很类似，整体上可以看作是一棵树，每个</w:t>
      </w:r>
      <w:r>
        <w:rPr>
          <w:rFonts w:hint="eastAsia"/>
        </w:rPr>
        <w:t>节点称做一个</w:t>
      </w:r>
      <w:r>
        <w:t>ZNode</w:t>
      </w:r>
      <w:r>
        <w:t>。</w:t>
      </w:r>
    </w:p>
    <w:p w14:paraId="0E3C50C8" w14:textId="070157AC" w:rsidR="007F1BDC" w:rsidRPr="001263C4" w:rsidRDefault="007F1BDC" w:rsidP="007F1BDC">
      <w:pPr>
        <w:ind w:firstLine="420"/>
      </w:pPr>
      <w:r>
        <w:rPr>
          <w:rFonts w:hint="eastAsia"/>
        </w:rPr>
        <w:t>很显然</w:t>
      </w:r>
      <w:r>
        <w:t>zookeeper</w:t>
      </w:r>
      <w:r>
        <w:t>集群自身维护了一套数据结构。这个存储结构是一个树形结构，其上</w:t>
      </w:r>
      <w:r>
        <w:rPr>
          <w:rFonts w:hint="eastAsia"/>
        </w:rPr>
        <w:t>的每一个节点，我们称之为“</w:t>
      </w:r>
      <w:r>
        <w:t>znode”</w:t>
      </w:r>
      <w:r>
        <w:t>，每一个</w:t>
      </w:r>
      <w:r>
        <w:t>znode</w:t>
      </w:r>
      <w:r>
        <w:t>默认能够存储</w:t>
      </w:r>
      <w:r>
        <w:t>1MB</w:t>
      </w:r>
      <w:r>
        <w:t>的数据，每个</w:t>
      </w:r>
      <w:r>
        <w:t>ZNode</w:t>
      </w:r>
      <w:r>
        <w:rPr>
          <w:rFonts w:hint="eastAsia"/>
        </w:rPr>
        <w:t>都可以通过其路径唯一标识</w:t>
      </w:r>
    </w:p>
    <w:p w14:paraId="409FEC96" w14:textId="4CFD3C19" w:rsidR="002B2DE6" w:rsidRDefault="001E2922" w:rsidP="001E2922">
      <w:pPr>
        <w:ind w:firstLine="420"/>
        <w:jc w:val="center"/>
      </w:pPr>
      <w:r>
        <w:rPr>
          <w:noProof/>
        </w:rPr>
        <w:drawing>
          <wp:inline distT="0" distB="0" distL="0" distR="0" wp14:anchorId="5D652710" wp14:editId="577E6C53">
            <wp:extent cx="2880000" cy="1310320"/>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0000" cy="1310320"/>
                    </a:xfrm>
                    <a:prstGeom prst="rect">
                      <a:avLst/>
                    </a:prstGeom>
                  </pic:spPr>
                </pic:pic>
              </a:graphicData>
            </a:graphic>
          </wp:inline>
        </w:drawing>
      </w:r>
    </w:p>
    <w:p w14:paraId="29F77A94" w14:textId="71516954" w:rsidR="00363D17" w:rsidRDefault="00363D17" w:rsidP="00363D17">
      <w:pPr>
        <w:ind w:firstLine="420"/>
      </w:pPr>
      <w:r w:rsidRPr="00363D17">
        <w:rPr>
          <w:rFonts w:hint="eastAsia"/>
        </w:rPr>
        <w:t>每个子目录项如</w:t>
      </w:r>
      <w:r w:rsidRPr="00363D17">
        <w:t xml:space="preserve"> NameService </w:t>
      </w:r>
      <w:r w:rsidRPr="00363D17">
        <w:t>都被称作为</w:t>
      </w:r>
      <w:r w:rsidRPr="00363D17">
        <w:t xml:space="preserve"> znode</w:t>
      </w:r>
      <w:r w:rsidRPr="00363D17">
        <w:t>，和文件系统一样，我们能够自由的增加、删除</w:t>
      </w:r>
      <w:r w:rsidRPr="00363D17">
        <w:t>znode</w:t>
      </w:r>
      <w:r w:rsidRPr="00363D17">
        <w:t>，在一个</w:t>
      </w:r>
      <w:r w:rsidRPr="00363D17">
        <w:t>znode</w:t>
      </w:r>
      <w:r w:rsidRPr="00363D17">
        <w:t>下增加、删除子</w:t>
      </w:r>
      <w:r w:rsidRPr="00363D17">
        <w:t>znode</w:t>
      </w:r>
      <w:r w:rsidRPr="00363D17">
        <w:t>，唯一的不同在于</w:t>
      </w:r>
      <w:r w:rsidRPr="00363D17">
        <w:t>znode</w:t>
      </w:r>
      <w:r w:rsidRPr="00363D17">
        <w:t>是可以存储数据的。</w:t>
      </w:r>
    </w:p>
    <w:p w14:paraId="5B42A6E3" w14:textId="295F56B2" w:rsidR="004C008B" w:rsidRDefault="004C008B" w:rsidP="009D3AC1">
      <w:pPr>
        <w:pStyle w:val="3"/>
        <w:ind w:firstLine="420"/>
      </w:pPr>
      <w:r>
        <w:rPr>
          <w:rFonts w:hint="eastAsia"/>
        </w:rPr>
        <w:lastRenderedPageBreak/>
        <w:t>znode</w:t>
      </w:r>
      <w:r>
        <w:rPr>
          <w:rFonts w:hint="eastAsia"/>
        </w:rPr>
        <w:t>的类型</w:t>
      </w:r>
    </w:p>
    <w:p w14:paraId="774068DD" w14:textId="498DAAE1" w:rsidR="004F674E" w:rsidRDefault="004F674E" w:rsidP="004F674E">
      <w:pPr>
        <w:ind w:firstLine="420"/>
      </w:pPr>
      <w:r>
        <w:rPr>
          <w:rFonts w:hint="eastAsia"/>
        </w:rPr>
        <w:t>有四种类型的</w:t>
      </w:r>
      <w:r>
        <w:t>znode</w:t>
      </w:r>
      <w:r>
        <w:t>：</w:t>
      </w:r>
    </w:p>
    <w:p w14:paraId="1B014BE6" w14:textId="5AE146C3" w:rsidR="004F674E" w:rsidRDefault="004F674E" w:rsidP="004F674E">
      <w:pPr>
        <w:ind w:firstLine="420"/>
      </w:pPr>
      <w:r>
        <w:t>1</w:t>
      </w:r>
      <w:r>
        <w:t>、</w:t>
      </w:r>
      <w:r>
        <w:t>PERSISTENT-</w:t>
      </w:r>
      <w:r>
        <w:t>持久化目录节点</w:t>
      </w:r>
    </w:p>
    <w:p w14:paraId="1BCFA5BB" w14:textId="21D6B4C7" w:rsidR="004F674E" w:rsidRDefault="004C008B" w:rsidP="004F674E">
      <w:pPr>
        <w:ind w:firstLine="420"/>
      </w:pPr>
      <w:r>
        <w:tab/>
      </w:r>
      <w:r w:rsidR="004F674E">
        <w:rPr>
          <w:rFonts w:hint="eastAsia"/>
        </w:rPr>
        <w:t>客户端与</w:t>
      </w:r>
      <w:r w:rsidR="004F674E">
        <w:t>zookeeper</w:t>
      </w:r>
      <w:r w:rsidR="004F674E">
        <w:t>断开连接后，该节点依旧存在</w:t>
      </w:r>
    </w:p>
    <w:p w14:paraId="46422142" w14:textId="44E1EAD1" w:rsidR="004F674E" w:rsidRDefault="004F674E" w:rsidP="004F674E">
      <w:pPr>
        <w:ind w:firstLine="420"/>
      </w:pPr>
      <w:r>
        <w:t>2</w:t>
      </w:r>
      <w:r>
        <w:t>、</w:t>
      </w:r>
      <w:r>
        <w:t xml:space="preserve"> PERSISTENT_SEQUENTIAL-</w:t>
      </w:r>
      <w:r>
        <w:t>持久化顺序编号目录节点</w:t>
      </w:r>
    </w:p>
    <w:p w14:paraId="6F9760A5" w14:textId="7FA05404" w:rsidR="004F674E" w:rsidRDefault="004C008B" w:rsidP="004F674E">
      <w:pPr>
        <w:ind w:firstLine="420"/>
      </w:pPr>
      <w:r>
        <w:tab/>
      </w:r>
      <w:r w:rsidR="004F674E">
        <w:rPr>
          <w:rFonts w:hint="eastAsia"/>
        </w:rPr>
        <w:t>客户端与</w:t>
      </w:r>
      <w:r w:rsidR="004F674E">
        <w:t>zookeeper</w:t>
      </w:r>
      <w:r w:rsidR="004F674E">
        <w:t>断开连接后，该节点依旧存在，只是</w:t>
      </w:r>
      <w:r w:rsidR="004F674E">
        <w:t>Zookeeper</w:t>
      </w:r>
      <w:r w:rsidR="004F674E">
        <w:t>给该节点名称进行顺序编号</w:t>
      </w:r>
    </w:p>
    <w:p w14:paraId="0EBBEA9C" w14:textId="44C41749" w:rsidR="004F674E" w:rsidRDefault="004F674E" w:rsidP="004F674E">
      <w:pPr>
        <w:ind w:firstLine="420"/>
      </w:pPr>
      <w:r>
        <w:t>3</w:t>
      </w:r>
      <w:r>
        <w:t>、</w:t>
      </w:r>
      <w:r>
        <w:t>EPHEMERAL-</w:t>
      </w:r>
      <w:r>
        <w:t>临时目录节点</w:t>
      </w:r>
    </w:p>
    <w:p w14:paraId="351F253A" w14:textId="68B174D0" w:rsidR="004F674E" w:rsidRDefault="004C008B" w:rsidP="004F674E">
      <w:pPr>
        <w:ind w:firstLine="420"/>
      </w:pPr>
      <w:r>
        <w:tab/>
      </w:r>
      <w:r w:rsidR="004F674E">
        <w:rPr>
          <w:rFonts w:hint="eastAsia"/>
        </w:rPr>
        <w:t>客户端与</w:t>
      </w:r>
      <w:r w:rsidR="004F674E">
        <w:t>zookeeper</w:t>
      </w:r>
      <w:r w:rsidR="004F674E">
        <w:t>断开连接后，该节点被删除</w:t>
      </w:r>
    </w:p>
    <w:p w14:paraId="73DC4476" w14:textId="7ADB426D" w:rsidR="004F674E" w:rsidRDefault="004F674E" w:rsidP="004F674E">
      <w:pPr>
        <w:ind w:firstLine="420"/>
      </w:pPr>
      <w:r>
        <w:t>4</w:t>
      </w:r>
      <w:r>
        <w:t>、</w:t>
      </w:r>
      <w:r>
        <w:t>EPHEMERAL_SEQUENTIAL-</w:t>
      </w:r>
      <w:r>
        <w:t>临时顺序编号目录节点</w:t>
      </w:r>
    </w:p>
    <w:p w14:paraId="643B4805" w14:textId="77777777" w:rsidR="004F674E" w:rsidRDefault="004F674E" w:rsidP="004F674E">
      <w:pPr>
        <w:ind w:firstLine="420"/>
      </w:pPr>
      <w:r>
        <w:rPr>
          <w:rFonts w:hint="eastAsia"/>
        </w:rPr>
        <w:t>客户端与</w:t>
      </w:r>
      <w:r>
        <w:t>zookeeper</w:t>
      </w:r>
      <w:r>
        <w:t>断开连接后，该节点被删除，只是</w:t>
      </w:r>
      <w:r>
        <w:t>Zookeeper</w:t>
      </w:r>
      <w:r>
        <w:t>给该节点名称进行顺序编号</w:t>
      </w:r>
    </w:p>
    <w:p w14:paraId="5AA75C7E" w14:textId="119406D1" w:rsidR="001F4213" w:rsidRDefault="001F4213" w:rsidP="009D3AC1">
      <w:pPr>
        <w:pStyle w:val="3"/>
        <w:ind w:firstLine="420"/>
      </w:pPr>
      <w:r>
        <w:rPr>
          <w:rFonts w:hint="eastAsia"/>
        </w:rPr>
        <w:t>zooker</w:t>
      </w:r>
      <w:r>
        <w:rPr>
          <w:rFonts w:hint="eastAsia"/>
        </w:rPr>
        <w:t>的应用场景</w:t>
      </w:r>
    </w:p>
    <w:p w14:paraId="76D62A7B" w14:textId="0AE9E542" w:rsidR="001F4213" w:rsidRDefault="001F4213" w:rsidP="001F4213">
      <w:pPr>
        <w:ind w:firstLine="420"/>
      </w:pPr>
      <w:r>
        <w:rPr>
          <w:rFonts w:hint="eastAsia"/>
        </w:rPr>
        <w:t>提供的服务包括：分布式消息同步和协调机制、服务器节点动态上下线、统一配置管理、负载均衡、集群管理等。</w:t>
      </w:r>
    </w:p>
    <w:p w14:paraId="4B729B63" w14:textId="2573234D" w:rsidR="00F27E71" w:rsidRDefault="00E95DE3" w:rsidP="00DB200F">
      <w:pPr>
        <w:ind w:firstLine="420"/>
        <w:jc w:val="center"/>
      </w:pPr>
      <w:r>
        <w:rPr>
          <w:noProof/>
        </w:rPr>
        <w:drawing>
          <wp:inline distT="0" distB="0" distL="0" distR="0" wp14:anchorId="0711F4D9" wp14:editId="7C1AB19F">
            <wp:extent cx="4320000" cy="1977443"/>
            <wp:effectExtent l="0" t="0" r="4445"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0000" cy="1977443"/>
                    </a:xfrm>
                    <a:prstGeom prst="rect">
                      <a:avLst/>
                    </a:prstGeom>
                  </pic:spPr>
                </pic:pic>
              </a:graphicData>
            </a:graphic>
          </wp:inline>
        </w:drawing>
      </w:r>
    </w:p>
    <w:p w14:paraId="4D1E03A9" w14:textId="5D0E2B99" w:rsidR="00DB200F" w:rsidRDefault="00DB200F" w:rsidP="00DB200F">
      <w:pPr>
        <w:ind w:firstLine="420"/>
      </w:pPr>
      <w:r>
        <w:rPr>
          <w:rFonts w:hint="eastAsia"/>
        </w:rPr>
        <w:t>1</w:t>
      </w:r>
      <w:r>
        <w:rPr>
          <w:rFonts w:hint="eastAsia"/>
        </w:rPr>
        <w:t>、统一命名服务</w:t>
      </w:r>
    </w:p>
    <w:p w14:paraId="3EC4D21A" w14:textId="309BB865" w:rsidR="00DB200F" w:rsidRDefault="00DB200F" w:rsidP="00DB200F">
      <w:pPr>
        <w:ind w:firstLine="420"/>
      </w:pPr>
      <w:r>
        <w:tab/>
      </w:r>
      <w:r>
        <w:rPr>
          <w:rFonts w:hint="eastAsia"/>
        </w:rPr>
        <w:t>在分布式环境下，经常需要对应用</w:t>
      </w:r>
      <w:r>
        <w:t>/</w:t>
      </w:r>
      <w:r>
        <w:t>服</w:t>
      </w:r>
      <w:r>
        <w:rPr>
          <w:rFonts w:hint="eastAsia"/>
        </w:rPr>
        <w:t>务进行统一命名，便于识别。</w:t>
      </w:r>
    </w:p>
    <w:p w14:paraId="03AB6D8B" w14:textId="4F904492" w:rsidR="00DB200F" w:rsidRDefault="00DB200F" w:rsidP="00DB200F">
      <w:pPr>
        <w:ind w:firstLineChars="0" w:firstLine="0"/>
      </w:pPr>
      <w:r>
        <w:tab/>
      </w:r>
      <w:r>
        <w:tab/>
      </w:r>
      <w:r>
        <w:rPr>
          <w:rFonts w:hint="eastAsia"/>
        </w:rPr>
        <w:t>例如：</w:t>
      </w:r>
      <w:r>
        <w:t>IP</w:t>
      </w:r>
      <w:r>
        <w:t>不容易记住，而域名容易记住。</w:t>
      </w:r>
    </w:p>
    <w:p w14:paraId="6CA37E03" w14:textId="5151C429" w:rsidR="00E91FF9" w:rsidRDefault="00E91FF9" w:rsidP="00DB200F">
      <w:pPr>
        <w:ind w:firstLineChars="0" w:firstLine="0"/>
      </w:pPr>
      <w:r>
        <w:tab/>
        <w:t>2</w:t>
      </w:r>
      <w:r>
        <w:rPr>
          <w:rFonts w:hint="eastAsia"/>
        </w:rPr>
        <w:t>、统一配置管理</w:t>
      </w:r>
    </w:p>
    <w:p w14:paraId="0A4096BB" w14:textId="29740698" w:rsidR="00080E49" w:rsidRDefault="00E91FF9" w:rsidP="00080E49">
      <w:pPr>
        <w:ind w:firstLineChars="0" w:firstLine="0"/>
      </w:pPr>
      <w:r>
        <w:tab/>
      </w:r>
      <w:r>
        <w:tab/>
      </w:r>
      <w:r w:rsidR="00080E49">
        <w:rPr>
          <w:rFonts w:hint="eastAsia"/>
        </w:rPr>
        <w:t>（</w:t>
      </w:r>
      <w:r w:rsidR="00080E49">
        <w:t>1)</w:t>
      </w:r>
      <w:r w:rsidR="00080E49">
        <w:t>一般要求一个集群中，所有节点的配置信息是</w:t>
      </w:r>
      <w:r w:rsidR="00080E49">
        <w:rPr>
          <w:rFonts w:hint="eastAsia"/>
        </w:rPr>
        <w:t>一致的，比如</w:t>
      </w:r>
      <w:r w:rsidR="00080E49">
        <w:t>Kafka</w:t>
      </w:r>
      <w:r w:rsidR="00080E49">
        <w:t>集群。</w:t>
      </w:r>
    </w:p>
    <w:p w14:paraId="48DF2E3D" w14:textId="34054AE4" w:rsidR="00E91FF9" w:rsidRDefault="00080E49" w:rsidP="00080E49">
      <w:pPr>
        <w:ind w:firstLineChars="0" w:firstLine="0"/>
      </w:pPr>
      <w:r>
        <w:tab/>
      </w:r>
      <w:r>
        <w:tab/>
      </w:r>
      <w:r>
        <w:rPr>
          <w:rFonts w:hint="eastAsia"/>
        </w:rPr>
        <w:t>（</w:t>
      </w:r>
      <w:r>
        <w:t>2</w:t>
      </w:r>
      <w:r>
        <w:t>）对配置文件修改后，希望能够快速同步到各个</w:t>
      </w:r>
      <w:r>
        <w:rPr>
          <w:rFonts w:hint="eastAsia"/>
        </w:rPr>
        <w:t>节点上。</w:t>
      </w:r>
    </w:p>
    <w:p w14:paraId="20DE7F03" w14:textId="77777777" w:rsidR="00290422" w:rsidRDefault="00393D8B" w:rsidP="00393D8B">
      <w:pPr>
        <w:ind w:firstLineChars="0" w:firstLine="0"/>
      </w:pPr>
      <w:r>
        <w:tab/>
      </w:r>
      <w:r w:rsidR="00DF1497">
        <w:t>3</w:t>
      </w:r>
      <w:r>
        <w:rPr>
          <w:rFonts w:hint="eastAsia"/>
        </w:rPr>
        <w:t>配置管理可交由</w:t>
      </w:r>
      <w:r>
        <w:t>ZooKeeper</w:t>
      </w:r>
      <w:r>
        <w:t>实现。</w:t>
      </w:r>
    </w:p>
    <w:p w14:paraId="7A0710E2" w14:textId="7733FF85" w:rsidR="00393D8B" w:rsidRDefault="00290422" w:rsidP="003F20C8">
      <w:pPr>
        <w:ind w:firstLineChars="0" w:firstLine="0"/>
        <w:jc w:val="center"/>
      </w:pPr>
      <w:r>
        <w:rPr>
          <w:noProof/>
        </w:rPr>
        <w:lastRenderedPageBreak/>
        <w:drawing>
          <wp:inline distT="0" distB="0" distL="0" distR="0" wp14:anchorId="2EE361F8" wp14:editId="643242A7">
            <wp:extent cx="2880000" cy="279685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0000" cy="2796850"/>
                    </a:xfrm>
                    <a:prstGeom prst="rect">
                      <a:avLst/>
                    </a:prstGeom>
                  </pic:spPr>
                </pic:pic>
              </a:graphicData>
            </a:graphic>
          </wp:inline>
        </w:drawing>
      </w:r>
    </w:p>
    <w:p w14:paraId="7C1FAA41" w14:textId="4A2C29E8" w:rsidR="00393D8B" w:rsidRDefault="00393D8B" w:rsidP="00393D8B">
      <w:pPr>
        <w:ind w:firstLineChars="0" w:firstLine="0"/>
      </w:pPr>
      <w:r>
        <w:tab/>
      </w:r>
      <w:r>
        <w:tab/>
        <w:t>1</w:t>
      </w:r>
      <w:r>
        <w:t>）可将配置信息写入</w:t>
      </w:r>
      <w:r>
        <w:t>ZooKeeper</w:t>
      </w:r>
      <w:r>
        <w:t>上的一个</w:t>
      </w:r>
      <w:r>
        <w:t>Znode</w:t>
      </w:r>
      <w:r>
        <w:t>。</w:t>
      </w:r>
    </w:p>
    <w:p w14:paraId="4A16CED7" w14:textId="551D15E1" w:rsidR="00393D8B" w:rsidRDefault="00393D8B" w:rsidP="00393D8B">
      <w:pPr>
        <w:ind w:firstLineChars="0" w:firstLine="0"/>
      </w:pPr>
      <w:r>
        <w:tab/>
      </w:r>
      <w:r>
        <w:tab/>
        <w:t>2</w:t>
      </w:r>
      <w:r>
        <w:t>）各个客户端服务器监听这个</w:t>
      </w:r>
      <w:r>
        <w:t>Znode</w:t>
      </w:r>
      <w:r>
        <w:t>。</w:t>
      </w:r>
    </w:p>
    <w:p w14:paraId="57DD46A8" w14:textId="55BABA5E" w:rsidR="002E60EB" w:rsidRDefault="00B60FB8" w:rsidP="00B60FB8">
      <w:pPr>
        <w:ind w:firstLineChars="0" w:firstLine="0"/>
      </w:pPr>
      <w:r>
        <w:tab/>
      </w:r>
      <w:r>
        <w:tab/>
      </w:r>
      <w:r w:rsidR="00E47B8D">
        <w:rPr>
          <w:rFonts w:hint="eastAsia"/>
        </w:rPr>
        <w:t>(</w:t>
      </w:r>
      <w:r>
        <w:t>3)</w:t>
      </w:r>
      <w:r>
        <w:t>一旦</w:t>
      </w:r>
      <w:r>
        <w:t>Znode</w:t>
      </w:r>
      <w:r>
        <w:t>中的数据被修改，</w:t>
      </w:r>
      <w:r>
        <w:t>ZooKeeper</w:t>
      </w:r>
      <w:r>
        <w:t>将通知</w:t>
      </w:r>
      <w:r>
        <w:rPr>
          <w:rFonts w:hint="eastAsia"/>
        </w:rPr>
        <w:t>各个客户端服务器。</w:t>
      </w:r>
    </w:p>
    <w:p w14:paraId="778C89C7" w14:textId="70CE000C" w:rsidR="003F20C8" w:rsidRDefault="003F20C8" w:rsidP="00B60FB8">
      <w:pPr>
        <w:ind w:firstLineChars="0" w:firstLine="0"/>
      </w:pPr>
      <w:r>
        <w:tab/>
        <w:t>4</w:t>
      </w:r>
      <w:r>
        <w:rPr>
          <w:rFonts w:hint="eastAsia"/>
        </w:rPr>
        <w:t>、统一集群的管理</w:t>
      </w:r>
    </w:p>
    <w:p w14:paraId="1C88DCCA" w14:textId="3D8A7408" w:rsidR="00411DFC" w:rsidRDefault="00411DFC" w:rsidP="00411DFC">
      <w:pPr>
        <w:ind w:firstLineChars="0" w:firstLine="0"/>
      </w:pPr>
      <w:r>
        <w:tab/>
      </w:r>
      <w:r>
        <w:tab/>
      </w:r>
      <w:r>
        <w:rPr>
          <w:rFonts w:hint="eastAsia"/>
        </w:rPr>
        <w:t>1</w:t>
      </w:r>
      <w:r>
        <w:rPr>
          <w:rFonts w:hint="eastAsia"/>
        </w:rPr>
        <w:t>、分布式环境中，实时掌握每个节点的状态是必要的。</w:t>
      </w:r>
    </w:p>
    <w:p w14:paraId="498B0142" w14:textId="10A1062A" w:rsidR="00411DFC" w:rsidRDefault="00411DFC" w:rsidP="00411DFC">
      <w:pPr>
        <w:ind w:firstLineChars="0" w:firstLine="0"/>
      </w:pPr>
      <w:r>
        <w:tab/>
      </w:r>
      <w:r>
        <w:tab/>
      </w:r>
      <w:r>
        <w:tab/>
      </w:r>
      <w:r>
        <w:rPr>
          <w:rFonts w:hint="eastAsia"/>
        </w:rPr>
        <w:t>（</w:t>
      </w:r>
      <w:r>
        <w:t>1</w:t>
      </w:r>
      <w:r>
        <w:t>）可根据节点实时状态做出一些调整。</w:t>
      </w:r>
    </w:p>
    <w:p w14:paraId="74BC0C94" w14:textId="6E392350" w:rsidR="00411DFC" w:rsidRDefault="00411DFC" w:rsidP="00411DFC">
      <w:pPr>
        <w:ind w:firstLineChars="0" w:firstLine="0"/>
      </w:pPr>
      <w:r>
        <w:tab/>
      </w:r>
      <w:r w:rsidR="00414E8A">
        <w:tab/>
      </w:r>
      <w:r w:rsidR="004F1AB2">
        <w:t>2</w:t>
      </w:r>
      <w:r w:rsidR="004F1AB2">
        <w:rPr>
          <w:rFonts w:hint="eastAsia"/>
        </w:rPr>
        <w:t>、</w:t>
      </w:r>
      <w:r>
        <w:t>ZooKeeper</w:t>
      </w:r>
      <w:r>
        <w:t>可以实现实时监控节点状态变化</w:t>
      </w:r>
    </w:p>
    <w:p w14:paraId="6D3B6E2B" w14:textId="32CB19D4" w:rsidR="00411DFC" w:rsidRDefault="00411DFC" w:rsidP="00411DFC">
      <w:pPr>
        <w:ind w:firstLineChars="0" w:firstLine="0"/>
      </w:pPr>
      <w:r>
        <w:tab/>
      </w:r>
      <w:r>
        <w:tab/>
      </w:r>
      <w:r w:rsidR="00FD46AF">
        <w:tab/>
      </w:r>
      <w:r>
        <w:rPr>
          <w:rFonts w:hint="eastAsia"/>
        </w:rPr>
        <w:t>（</w:t>
      </w:r>
      <w:r>
        <w:t>1</w:t>
      </w:r>
      <w:r w:rsidR="009D2877">
        <w:t>）</w:t>
      </w:r>
      <w:r>
        <w:t>可将节点信息写入</w:t>
      </w:r>
      <w:r>
        <w:t>ZooKeeper</w:t>
      </w:r>
      <w:r>
        <w:t>上的一个</w:t>
      </w:r>
      <w:r>
        <w:t>ZNode</w:t>
      </w:r>
      <w:r>
        <w:t>。</w:t>
      </w:r>
    </w:p>
    <w:p w14:paraId="704B0CBD" w14:textId="0E4641F6" w:rsidR="00290422" w:rsidRPr="00A81949" w:rsidRDefault="00411DFC" w:rsidP="005E4AAD">
      <w:pPr>
        <w:ind w:firstLineChars="0" w:firstLine="0"/>
      </w:pPr>
      <w:r>
        <w:tab/>
      </w:r>
      <w:r>
        <w:tab/>
      </w:r>
      <w:r w:rsidR="00FD46AF">
        <w:tab/>
      </w:r>
      <w:r>
        <w:rPr>
          <w:rFonts w:hint="eastAsia"/>
        </w:rPr>
        <w:t>（</w:t>
      </w:r>
      <w:r>
        <w:t>2</w:t>
      </w:r>
      <w:r w:rsidR="00DE0C9D">
        <w:rPr>
          <w:rFonts w:hint="eastAsia"/>
        </w:rPr>
        <w:t>）</w:t>
      </w:r>
      <w:r>
        <w:t>监听这个</w:t>
      </w:r>
      <w:r>
        <w:t>ZNode</w:t>
      </w:r>
      <w:r>
        <w:t>可获取它的实时状态变化。</w:t>
      </w:r>
    </w:p>
    <w:p w14:paraId="58E84FBC" w14:textId="33216BB7" w:rsidR="008C76ED" w:rsidRDefault="008C76ED" w:rsidP="008C76ED">
      <w:pPr>
        <w:ind w:firstLineChars="0" w:firstLine="0"/>
        <w:jc w:val="center"/>
      </w:pPr>
      <w:r>
        <w:rPr>
          <w:noProof/>
        </w:rPr>
        <w:drawing>
          <wp:inline distT="0" distB="0" distL="0" distR="0" wp14:anchorId="62F7B5C4" wp14:editId="06D4299D">
            <wp:extent cx="4320000" cy="3065504"/>
            <wp:effectExtent l="0" t="0" r="4445"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0000" cy="3065504"/>
                    </a:xfrm>
                    <a:prstGeom prst="rect">
                      <a:avLst/>
                    </a:prstGeom>
                  </pic:spPr>
                </pic:pic>
              </a:graphicData>
            </a:graphic>
          </wp:inline>
        </w:drawing>
      </w:r>
    </w:p>
    <w:p w14:paraId="242E14EA" w14:textId="7BDC8D8C" w:rsidR="00B50778" w:rsidRDefault="00B50778" w:rsidP="00B50778">
      <w:pPr>
        <w:ind w:firstLine="420"/>
      </w:pPr>
      <w:r>
        <w:rPr>
          <w:rFonts w:hint="eastAsia"/>
        </w:rPr>
        <w:t>5</w:t>
      </w:r>
      <w:r>
        <w:rPr>
          <w:rFonts w:hint="eastAsia"/>
        </w:rPr>
        <w:t>、服务器动态上下线</w:t>
      </w:r>
    </w:p>
    <w:p w14:paraId="572F32A3" w14:textId="3FE2D0FE" w:rsidR="00DC469F" w:rsidRDefault="00DC469F" w:rsidP="00DC469F">
      <w:pPr>
        <w:ind w:firstLine="420"/>
        <w:jc w:val="center"/>
      </w:pPr>
      <w:r>
        <w:rPr>
          <w:noProof/>
        </w:rPr>
        <w:lastRenderedPageBreak/>
        <w:drawing>
          <wp:inline distT="0" distB="0" distL="0" distR="0" wp14:anchorId="5597C0C9" wp14:editId="48AA148A">
            <wp:extent cx="5274310" cy="24784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78405"/>
                    </a:xfrm>
                    <a:prstGeom prst="rect">
                      <a:avLst/>
                    </a:prstGeom>
                  </pic:spPr>
                </pic:pic>
              </a:graphicData>
            </a:graphic>
          </wp:inline>
        </w:drawing>
      </w:r>
    </w:p>
    <w:p w14:paraId="7056B863" w14:textId="568E2165" w:rsidR="008C76ED" w:rsidRDefault="00616BD5" w:rsidP="008C76ED">
      <w:pPr>
        <w:ind w:firstLine="420"/>
      </w:pPr>
      <w:r>
        <w:rPr>
          <w:rFonts w:hint="eastAsia"/>
        </w:rPr>
        <w:t>6</w:t>
      </w:r>
      <w:r>
        <w:rPr>
          <w:rFonts w:hint="eastAsia"/>
        </w:rPr>
        <w:t>、</w:t>
      </w:r>
      <w:r w:rsidR="00DC469F">
        <w:rPr>
          <w:rFonts w:hint="eastAsia"/>
        </w:rPr>
        <w:t>软负载</w:t>
      </w:r>
      <w:r w:rsidR="00B91ACA">
        <w:rPr>
          <w:rFonts w:hint="eastAsia"/>
        </w:rPr>
        <w:t>均衡</w:t>
      </w:r>
    </w:p>
    <w:p w14:paraId="3D8063EF" w14:textId="646C07D3" w:rsidR="00616BD5" w:rsidRDefault="00E2460E" w:rsidP="00E2460E">
      <w:pPr>
        <w:ind w:firstLine="420"/>
        <w:jc w:val="center"/>
      </w:pPr>
      <w:r>
        <w:rPr>
          <w:noProof/>
        </w:rPr>
        <w:drawing>
          <wp:inline distT="0" distB="0" distL="0" distR="0" wp14:anchorId="61C07DFF" wp14:editId="382E7FB4">
            <wp:extent cx="4320000" cy="2361801"/>
            <wp:effectExtent l="0" t="0" r="444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000" cy="2361801"/>
                    </a:xfrm>
                    <a:prstGeom prst="rect">
                      <a:avLst/>
                    </a:prstGeom>
                  </pic:spPr>
                </pic:pic>
              </a:graphicData>
            </a:graphic>
          </wp:inline>
        </w:drawing>
      </w:r>
    </w:p>
    <w:p w14:paraId="1F751002" w14:textId="02A497D9" w:rsidR="00AC6A7C" w:rsidRPr="001F4213" w:rsidRDefault="00CD0B6D" w:rsidP="00AC6A7C">
      <w:pPr>
        <w:ind w:firstLine="420"/>
      </w:pPr>
      <w:r w:rsidRPr="00CD0B6D">
        <w:rPr>
          <w:rFonts w:hint="eastAsia"/>
        </w:rPr>
        <w:t>在</w:t>
      </w:r>
      <w:r w:rsidRPr="00CD0B6D">
        <w:t>Zookeeper</w:t>
      </w:r>
      <w:r w:rsidRPr="00CD0B6D">
        <w:t>中记录每台服务器的访问数，让访问数最少的服务器去处理最新的客户端请求</w:t>
      </w:r>
      <w:r w:rsidR="00AF217C">
        <w:rPr>
          <w:rFonts w:hint="eastAsia"/>
        </w:rPr>
        <w:t>。</w:t>
      </w:r>
    </w:p>
    <w:p w14:paraId="0D593A2E" w14:textId="344435C7" w:rsidR="00766DA6" w:rsidRDefault="00766DA6" w:rsidP="00766DA6">
      <w:pPr>
        <w:pStyle w:val="2"/>
      </w:pPr>
      <w:r>
        <w:rPr>
          <w:rFonts w:hint="eastAsia"/>
        </w:rPr>
        <w:t>Zookeeper</w:t>
      </w:r>
      <w:r>
        <w:rPr>
          <w:rFonts w:hint="eastAsia"/>
        </w:rPr>
        <w:t>的安装</w:t>
      </w:r>
    </w:p>
    <w:p w14:paraId="37CFDED2" w14:textId="6D37106E" w:rsidR="00935CF1" w:rsidRDefault="00935CF1" w:rsidP="009D3AC1">
      <w:pPr>
        <w:pStyle w:val="3"/>
        <w:ind w:firstLine="420"/>
      </w:pPr>
      <w:r>
        <w:rPr>
          <w:rFonts w:hint="eastAsia"/>
        </w:rPr>
        <w:t>下载</w:t>
      </w:r>
      <w:r>
        <w:t>zookeeper</w:t>
      </w:r>
    </w:p>
    <w:p w14:paraId="049202C2" w14:textId="5398A70B" w:rsidR="009606CA" w:rsidRDefault="002F0F0D" w:rsidP="009606CA">
      <w:pPr>
        <w:ind w:firstLine="420"/>
      </w:pPr>
      <w:hyperlink r:id="rId116" w:history="1">
        <w:r w:rsidR="009606CA">
          <w:rPr>
            <w:rStyle w:val="a9"/>
            <w:rFonts w:hint="eastAsia"/>
          </w:rPr>
          <w:t>https://mirrors.tuna.tsinghua.edu.cn/apache/zookeeper/</w:t>
        </w:r>
      </w:hyperlink>
    </w:p>
    <w:p w14:paraId="224D3CF8" w14:textId="2E61047B" w:rsidR="00903B26" w:rsidRDefault="00903B26" w:rsidP="009D3AC1">
      <w:pPr>
        <w:pStyle w:val="3"/>
        <w:ind w:firstLine="420"/>
      </w:pPr>
      <w:r>
        <w:rPr>
          <w:rFonts w:hint="eastAsia"/>
        </w:rPr>
        <w:t>上传解压</w:t>
      </w:r>
      <w:r>
        <w:rPr>
          <w:rFonts w:hint="eastAsia"/>
        </w:rPr>
        <w:t>zk</w:t>
      </w:r>
    </w:p>
    <w:p w14:paraId="5AF5BC85" w14:textId="0DEA9958" w:rsidR="00903B26" w:rsidRDefault="00C46D86" w:rsidP="00903B26">
      <w:pPr>
        <w:ind w:firstLine="420"/>
      </w:pPr>
      <w:r>
        <w:rPr>
          <w:rFonts w:hint="eastAsia"/>
        </w:rPr>
        <w:t>解压文件</w:t>
      </w:r>
      <w:r w:rsidR="00A37781">
        <w:rPr>
          <w:rFonts w:hint="eastAsia"/>
        </w:rPr>
        <w:t>：</w:t>
      </w:r>
      <w:r w:rsidR="00903B26" w:rsidRPr="00903B26">
        <w:t>tar -zxvf zookeeper-3.4.12</w:t>
      </w:r>
    </w:p>
    <w:p w14:paraId="53801C2D" w14:textId="707BA83F" w:rsidR="00064FC8" w:rsidRDefault="00064FC8" w:rsidP="009D3AC1">
      <w:pPr>
        <w:pStyle w:val="3"/>
        <w:ind w:firstLine="420"/>
      </w:pPr>
      <w:r>
        <w:rPr>
          <w:rFonts w:hint="eastAsia"/>
        </w:rPr>
        <w:t>文件目录介绍</w:t>
      </w:r>
    </w:p>
    <w:p w14:paraId="52F26741" w14:textId="7087F539" w:rsidR="00064FC8" w:rsidRDefault="00064FC8" w:rsidP="00064FC8">
      <w:pPr>
        <w:ind w:firstLine="420"/>
        <w:jc w:val="center"/>
      </w:pPr>
      <w:r>
        <w:rPr>
          <w:noProof/>
        </w:rPr>
        <w:drawing>
          <wp:inline distT="0" distB="0" distL="0" distR="0" wp14:anchorId="13CED749" wp14:editId="5B51E9EC">
            <wp:extent cx="5274310" cy="449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49580"/>
                    </a:xfrm>
                    <a:prstGeom prst="rect">
                      <a:avLst/>
                    </a:prstGeom>
                  </pic:spPr>
                </pic:pic>
              </a:graphicData>
            </a:graphic>
          </wp:inline>
        </w:drawing>
      </w:r>
    </w:p>
    <w:p w14:paraId="2AD77A87" w14:textId="09B3F876" w:rsidR="00064FC8" w:rsidRDefault="004D2D03" w:rsidP="00064FC8">
      <w:pPr>
        <w:ind w:firstLine="420"/>
      </w:pPr>
      <w:r>
        <w:lastRenderedPageBreak/>
        <w:tab/>
      </w:r>
      <w:r w:rsidR="00064FC8">
        <w:rPr>
          <w:rFonts w:hint="eastAsia"/>
        </w:rPr>
        <w:t>bin</w:t>
      </w:r>
      <w:r w:rsidR="00CA65C0">
        <w:rPr>
          <w:rFonts w:hint="eastAsia"/>
        </w:rPr>
        <w:t>:</w:t>
      </w:r>
      <w:r w:rsidR="00CA65C0">
        <w:rPr>
          <w:rFonts w:hint="eastAsia"/>
        </w:rPr>
        <w:t>可执行文件</w:t>
      </w:r>
    </w:p>
    <w:p w14:paraId="2FE910ED" w14:textId="584F7938" w:rsidR="005E70EA" w:rsidRDefault="004D2D03" w:rsidP="00064FC8">
      <w:pPr>
        <w:ind w:firstLine="420"/>
      </w:pPr>
      <w:r>
        <w:tab/>
      </w:r>
      <w:r w:rsidR="005E70EA">
        <w:rPr>
          <w:rFonts w:hint="eastAsia"/>
        </w:rPr>
        <w:t>lib</w:t>
      </w:r>
      <w:r w:rsidR="005E70EA">
        <w:rPr>
          <w:rFonts w:hint="eastAsia"/>
        </w:rPr>
        <w:t>：依赖</w:t>
      </w:r>
    </w:p>
    <w:p w14:paraId="55803E12" w14:textId="79EF80BF" w:rsidR="004E713E" w:rsidRDefault="004D2D03" w:rsidP="00064FC8">
      <w:pPr>
        <w:ind w:firstLine="420"/>
      </w:pPr>
      <w:r>
        <w:tab/>
      </w:r>
      <w:r w:rsidR="004E713E">
        <w:rPr>
          <w:rFonts w:hint="eastAsia"/>
        </w:rPr>
        <w:t>conf</w:t>
      </w:r>
      <w:r w:rsidR="004E713E">
        <w:rPr>
          <w:rFonts w:hint="eastAsia"/>
        </w:rPr>
        <w:t>：配置文件</w:t>
      </w:r>
    </w:p>
    <w:p w14:paraId="742B0E6D" w14:textId="016C0562" w:rsidR="00343B20" w:rsidRDefault="00E353C8" w:rsidP="009D3AC1">
      <w:pPr>
        <w:pStyle w:val="3"/>
        <w:ind w:firstLine="420"/>
      </w:pPr>
      <w:r>
        <w:rPr>
          <w:rFonts w:hint="eastAsia"/>
        </w:rPr>
        <w:t>zookeeper</w:t>
      </w:r>
      <w:r w:rsidR="00343B20">
        <w:rPr>
          <w:rFonts w:hint="eastAsia"/>
        </w:rPr>
        <w:t>运行</w:t>
      </w:r>
    </w:p>
    <w:p w14:paraId="28171EE0" w14:textId="5C59BD24" w:rsidR="00FC790A" w:rsidRPr="00FC790A" w:rsidRDefault="00FC790A" w:rsidP="00FC790A">
      <w:pPr>
        <w:ind w:firstLine="420"/>
      </w:pPr>
      <w:r>
        <w:rPr>
          <w:rFonts w:hint="eastAsia"/>
        </w:rPr>
        <w:t>命令</w:t>
      </w:r>
      <w:r w:rsidR="006B3D3E">
        <w:rPr>
          <w:rFonts w:hint="eastAsia"/>
        </w:rPr>
        <w:t>：</w:t>
      </w:r>
      <w:r w:rsidR="006C6412">
        <w:rPr>
          <w:rFonts w:hint="eastAsia"/>
        </w:rPr>
        <w:t>./zkServer.sh start|stop|status|restart</w:t>
      </w:r>
    </w:p>
    <w:p w14:paraId="5B4EDF41" w14:textId="41C4563C" w:rsidR="00B52E37" w:rsidRDefault="00B52E37" w:rsidP="00B52E37">
      <w:pPr>
        <w:ind w:firstLine="420"/>
      </w:pPr>
      <w:r>
        <w:rPr>
          <w:rFonts w:hint="eastAsia"/>
        </w:rPr>
        <w:t>进入</w:t>
      </w:r>
      <w:r>
        <w:rPr>
          <w:rFonts w:hint="eastAsia"/>
        </w:rPr>
        <w:t>bin</w:t>
      </w:r>
      <w:r>
        <w:rPr>
          <w:rFonts w:hint="eastAsia"/>
        </w:rPr>
        <w:t>目录</w:t>
      </w:r>
      <w:r w:rsidR="003C59E7">
        <w:rPr>
          <w:rFonts w:hint="eastAsia"/>
        </w:rPr>
        <w:t>：</w:t>
      </w:r>
      <w:r w:rsidR="005C4155">
        <w:rPr>
          <w:rFonts w:hint="eastAsia"/>
        </w:rPr>
        <w:t>c</w:t>
      </w:r>
      <w:r w:rsidR="005C4155">
        <w:t>d bin</w:t>
      </w:r>
    </w:p>
    <w:p w14:paraId="371E3BBB" w14:textId="6481969C" w:rsidR="003C59E7" w:rsidRPr="00B52E37" w:rsidRDefault="003C59E7" w:rsidP="00B52E37">
      <w:pPr>
        <w:ind w:firstLine="420"/>
      </w:pPr>
      <w:r>
        <w:rPr>
          <w:noProof/>
        </w:rPr>
        <w:drawing>
          <wp:inline distT="0" distB="0" distL="0" distR="0" wp14:anchorId="5A7BBE5B" wp14:editId="4836E8F5">
            <wp:extent cx="5274310" cy="2489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8920"/>
                    </a:xfrm>
                    <a:prstGeom prst="rect">
                      <a:avLst/>
                    </a:prstGeom>
                  </pic:spPr>
                </pic:pic>
              </a:graphicData>
            </a:graphic>
          </wp:inline>
        </w:drawing>
      </w:r>
    </w:p>
    <w:p w14:paraId="2DA59534" w14:textId="249D9FD0" w:rsidR="00E353C8" w:rsidRDefault="00FC790A" w:rsidP="00E353C8">
      <w:pPr>
        <w:ind w:firstLine="420"/>
      </w:pPr>
      <w:r>
        <w:rPr>
          <w:rFonts w:hint="eastAsia"/>
        </w:rPr>
        <w:t>执行</w:t>
      </w:r>
      <w:r w:rsidR="00D1068F">
        <w:rPr>
          <w:rFonts w:hint="eastAsia"/>
        </w:rPr>
        <w:t>文件</w:t>
      </w:r>
      <w:r w:rsidR="00A45950">
        <w:rPr>
          <w:rFonts w:hint="eastAsia"/>
        </w:rPr>
        <w:t>:</w:t>
      </w:r>
      <w:r w:rsidR="007677EB">
        <w:t xml:space="preserve"> </w:t>
      </w:r>
      <w:r w:rsidR="00A97FD7">
        <w:t>./</w:t>
      </w:r>
      <w:r w:rsidR="00CD5984" w:rsidRPr="00CD5984">
        <w:rPr>
          <w:rFonts w:hint="eastAsia"/>
        </w:rPr>
        <w:t xml:space="preserve"> </w:t>
      </w:r>
      <w:r w:rsidR="00CD5984">
        <w:rPr>
          <w:rFonts w:hint="eastAsia"/>
        </w:rPr>
        <w:t>zkServer</w:t>
      </w:r>
      <w:r w:rsidR="00CD5984">
        <w:t>.sh</w:t>
      </w:r>
    </w:p>
    <w:p w14:paraId="2809FC61" w14:textId="0A076C45" w:rsidR="00600F25" w:rsidRPr="00E353C8" w:rsidRDefault="00600F25" w:rsidP="00E353C8">
      <w:pPr>
        <w:ind w:firstLine="420"/>
      </w:pPr>
      <w:r>
        <w:rPr>
          <w:noProof/>
        </w:rPr>
        <w:drawing>
          <wp:inline distT="0" distB="0" distL="0" distR="0" wp14:anchorId="59D15A19" wp14:editId="60F2C422">
            <wp:extent cx="5274310" cy="8318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31850"/>
                    </a:xfrm>
                    <a:prstGeom prst="rect">
                      <a:avLst/>
                    </a:prstGeom>
                  </pic:spPr>
                </pic:pic>
              </a:graphicData>
            </a:graphic>
          </wp:inline>
        </w:drawing>
      </w:r>
    </w:p>
    <w:p w14:paraId="2D86A200" w14:textId="2F013C1A" w:rsidR="000269A8" w:rsidRDefault="00A17B90" w:rsidP="00064FC8">
      <w:pPr>
        <w:ind w:firstLine="420"/>
      </w:pPr>
      <w:r>
        <w:tab/>
      </w:r>
      <w:r>
        <w:rPr>
          <w:rFonts w:hint="eastAsia"/>
        </w:rPr>
        <w:t>报错原因：没有配置</w:t>
      </w:r>
      <w:r w:rsidR="00530538">
        <w:rPr>
          <w:rFonts w:hint="eastAsia"/>
        </w:rPr>
        <w:t>文件</w:t>
      </w:r>
      <w:r w:rsidR="00A7026C">
        <w:rPr>
          <w:rFonts w:hint="eastAsia"/>
        </w:rPr>
        <w:t>，进入</w:t>
      </w:r>
      <w:r w:rsidR="00A7026C">
        <w:rPr>
          <w:rFonts w:hint="eastAsia"/>
        </w:rPr>
        <w:t>conf</w:t>
      </w:r>
      <w:r w:rsidR="00A7026C">
        <w:rPr>
          <w:rFonts w:hint="eastAsia"/>
        </w:rPr>
        <w:t>文件夹中，将</w:t>
      </w:r>
      <w:r w:rsidR="00A7026C">
        <w:rPr>
          <w:rFonts w:hint="eastAsia"/>
        </w:rPr>
        <w:t>zoo_</w:t>
      </w:r>
      <w:r w:rsidR="00A7026C">
        <w:t>sample.cfg</w:t>
      </w:r>
      <w:r w:rsidR="00A7026C">
        <w:rPr>
          <w:rFonts w:hint="eastAsia"/>
        </w:rPr>
        <w:t>修改为</w:t>
      </w:r>
      <w:r w:rsidR="00A7026C">
        <w:rPr>
          <w:rFonts w:hint="eastAsia"/>
        </w:rPr>
        <w:t>zoo</w:t>
      </w:r>
      <w:r w:rsidR="00A7026C">
        <w:t>.</w:t>
      </w:r>
      <w:r w:rsidR="00A7026C">
        <w:rPr>
          <w:rFonts w:hint="eastAsia"/>
        </w:rPr>
        <w:t>cfg</w:t>
      </w:r>
    </w:p>
    <w:p w14:paraId="464D1365" w14:textId="3AB28951" w:rsidR="00A7026C" w:rsidRDefault="00A7026C" w:rsidP="00483921">
      <w:pPr>
        <w:ind w:firstLine="420"/>
        <w:jc w:val="center"/>
      </w:pPr>
      <w:r>
        <w:rPr>
          <w:noProof/>
        </w:rPr>
        <w:drawing>
          <wp:inline distT="0" distB="0" distL="0" distR="0" wp14:anchorId="35E650CB" wp14:editId="71AAA567">
            <wp:extent cx="3604572" cy="4572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4572" cy="457240"/>
                    </a:xfrm>
                    <a:prstGeom prst="rect">
                      <a:avLst/>
                    </a:prstGeom>
                  </pic:spPr>
                </pic:pic>
              </a:graphicData>
            </a:graphic>
          </wp:inline>
        </w:drawing>
      </w:r>
    </w:p>
    <w:p w14:paraId="6E4AAEEE" w14:textId="42E7D57F" w:rsidR="00AC7FB3" w:rsidRDefault="00D9294A" w:rsidP="00AC7FB3">
      <w:pPr>
        <w:ind w:firstLine="420"/>
      </w:pPr>
      <w:r>
        <w:tab/>
      </w:r>
      <w:r>
        <w:rPr>
          <w:rFonts w:hint="eastAsia"/>
        </w:rPr>
        <w:t>mv</w:t>
      </w:r>
      <w:r>
        <w:t xml:space="preserve"> </w:t>
      </w:r>
      <w:r>
        <w:rPr>
          <w:rFonts w:hint="eastAsia"/>
        </w:rPr>
        <w:t>zoo_sample</w:t>
      </w:r>
      <w:r>
        <w:t>.cfg zoo.cfg</w:t>
      </w:r>
    </w:p>
    <w:p w14:paraId="52F644FF" w14:textId="492BA8B3" w:rsidR="00FC04C2" w:rsidRDefault="00D40B39" w:rsidP="00AC7FB3">
      <w:pPr>
        <w:ind w:firstLine="420"/>
      </w:pPr>
      <w:r>
        <w:rPr>
          <w:rFonts w:hint="eastAsia"/>
        </w:rPr>
        <w:t>运行</w:t>
      </w:r>
      <w:r>
        <w:rPr>
          <w:rFonts w:hint="eastAsia"/>
        </w:rPr>
        <w:t>zookeeper</w:t>
      </w:r>
      <w:r w:rsidR="00D26B88">
        <w:rPr>
          <w:rFonts w:hint="eastAsia"/>
        </w:rPr>
        <w:t>服务器</w:t>
      </w:r>
      <w:r w:rsidR="006979D9">
        <w:rPr>
          <w:rFonts w:hint="eastAsia"/>
        </w:rPr>
        <w:t>：</w:t>
      </w:r>
      <w:r w:rsidR="006979D9" w:rsidRPr="006979D9">
        <w:t>./zkServer.sh start</w:t>
      </w:r>
      <w:r>
        <w:t xml:space="preserve"> </w:t>
      </w:r>
    </w:p>
    <w:p w14:paraId="2AF3B145" w14:textId="323CAB90" w:rsidR="00FA2B15" w:rsidRDefault="00FA2B15" w:rsidP="00AC7FB3">
      <w:pPr>
        <w:ind w:firstLine="420"/>
      </w:pPr>
      <w:r>
        <w:rPr>
          <w:rFonts w:hint="eastAsia"/>
        </w:rPr>
        <w:t>查看是否启动</w:t>
      </w:r>
      <w:r w:rsidR="002E6BCF">
        <w:rPr>
          <w:rFonts w:hint="eastAsia"/>
        </w:rPr>
        <w:t>成功：</w:t>
      </w:r>
      <w:r w:rsidR="007A1AC4">
        <w:rPr>
          <w:rFonts w:hint="eastAsia"/>
        </w:rPr>
        <w:t>jps</w:t>
      </w:r>
    </w:p>
    <w:p w14:paraId="06DFC424" w14:textId="20BFDE18" w:rsidR="007A1AC4" w:rsidRDefault="006D1BBF" w:rsidP="00E52C0D">
      <w:pPr>
        <w:ind w:firstLine="420"/>
        <w:jc w:val="center"/>
      </w:pPr>
      <w:r>
        <w:rPr>
          <w:noProof/>
        </w:rPr>
        <w:drawing>
          <wp:inline distT="0" distB="0" distL="0" distR="0" wp14:anchorId="01EBC0FA" wp14:editId="4C56EE1E">
            <wp:extent cx="1996613" cy="45724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96613" cy="457240"/>
                    </a:xfrm>
                    <a:prstGeom prst="rect">
                      <a:avLst/>
                    </a:prstGeom>
                  </pic:spPr>
                </pic:pic>
              </a:graphicData>
            </a:graphic>
          </wp:inline>
        </w:drawing>
      </w:r>
      <w:r w:rsidR="007A1AC4">
        <w:tab/>
      </w:r>
    </w:p>
    <w:p w14:paraId="0B3875DE" w14:textId="43083A9F" w:rsidR="00421989" w:rsidRDefault="006971F1" w:rsidP="00AC7FB3">
      <w:pPr>
        <w:ind w:firstLine="420"/>
      </w:pPr>
      <w:r>
        <w:rPr>
          <w:rFonts w:hint="eastAsia"/>
        </w:rPr>
        <w:t>运行</w:t>
      </w:r>
      <w:r w:rsidR="00421989">
        <w:rPr>
          <w:rFonts w:hint="eastAsia"/>
        </w:rPr>
        <w:t>zookeeper</w:t>
      </w:r>
      <w:r w:rsidR="00226707">
        <w:t xml:space="preserve"> </w:t>
      </w:r>
      <w:r w:rsidR="00226707">
        <w:rPr>
          <w:rFonts w:hint="eastAsia"/>
        </w:rPr>
        <w:t>客户端</w:t>
      </w:r>
      <w:r w:rsidR="00250022">
        <w:rPr>
          <w:rFonts w:hint="eastAsia"/>
        </w:rPr>
        <w:t>：</w:t>
      </w:r>
      <w:r w:rsidR="00250022">
        <w:rPr>
          <w:rFonts w:hint="eastAsia"/>
        </w:rPr>
        <w:t>.</w:t>
      </w:r>
      <w:r w:rsidR="00250022">
        <w:t>/zkCli</w:t>
      </w:r>
      <w:r w:rsidR="009B15AE">
        <w:t>.sh</w:t>
      </w:r>
      <w:r w:rsidR="00071946">
        <w:t xml:space="preserve">  </w:t>
      </w:r>
    </w:p>
    <w:p w14:paraId="3AE577B4" w14:textId="2DBDBB42" w:rsidR="00071946" w:rsidRDefault="00071946" w:rsidP="00071946">
      <w:pPr>
        <w:ind w:firstLine="420"/>
        <w:jc w:val="center"/>
      </w:pPr>
      <w:r>
        <w:rPr>
          <w:noProof/>
        </w:rPr>
        <w:drawing>
          <wp:inline distT="0" distB="0" distL="0" distR="0" wp14:anchorId="186FF6B6" wp14:editId="1A58569F">
            <wp:extent cx="4016088" cy="701101"/>
            <wp:effectExtent l="0" t="0" r="381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16088" cy="701101"/>
                    </a:xfrm>
                    <a:prstGeom prst="rect">
                      <a:avLst/>
                    </a:prstGeom>
                  </pic:spPr>
                </pic:pic>
              </a:graphicData>
            </a:graphic>
          </wp:inline>
        </w:drawing>
      </w:r>
    </w:p>
    <w:p w14:paraId="62C5901E" w14:textId="2CB3F730" w:rsidR="00071946" w:rsidRDefault="00071946" w:rsidP="00071946">
      <w:pPr>
        <w:ind w:firstLine="420"/>
      </w:pPr>
      <w:r>
        <w:rPr>
          <w:rFonts w:hint="eastAsia"/>
        </w:rPr>
        <w:t>默认端口</w:t>
      </w:r>
      <w:r w:rsidR="00B9729E">
        <w:rPr>
          <w:rFonts w:hint="eastAsia"/>
        </w:rPr>
        <w:t>：</w:t>
      </w:r>
      <w:r w:rsidR="00E2148A">
        <w:rPr>
          <w:rFonts w:hint="eastAsia"/>
        </w:rPr>
        <w:t>2</w:t>
      </w:r>
      <w:r w:rsidR="00E2148A">
        <w:t>181</w:t>
      </w:r>
    </w:p>
    <w:p w14:paraId="5DE3C629" w14:textId="3BEDF0D3" w:rsidR="002A6C89" w:rsidRDefault="002A6C89" w:rsidP="002A6C89">
      <w:pPr>
        <w:pStyle w:val="2"/>
      </w:pPr>
      <w:r>
        <w:rPr>
          <w:rFonts w:hint="eastAsia"/>
        </w:rPr>
        <w:t>zookeepe</w:t>
      </w:r>
      <w:r w:rsidR="00222434">
        <w:rPr>
          <w:rFonts w:hint="eastAsia"/>
        </w:rPr>
        <w:t>r</w:t>
      </w:r>
      <w:r w:rsidR="00222434">
        <w:rPr>
          <w:rFonts w:hint="eastAsia"/>
        </w:rPr>
        <w:t>服务中</w:t>
      </w:r>
      <w:r>
        <w:rPr>
          <w:rFonts w:hint="eastAsia"/>
        </w:rPr>
        <w:t>操作</w:t>
      </w:r>
    </w:p>
    <w:p w14:paraId="49A2C279" w14:textId="4E36B4AB" w:rsidR="002A6C89" w:rsidRDefault="002A6C89" w:rsidP="009D3AC1">
      <w:pPr>
        <w:pStyle w:val="3"/>
        <w:ind w:firstLine="420"/>
      </w:pPr>
      <w:r>
        <w:rPr>
          <w:rFonts w:hint="eastAsia"/>
        </w:rPr>
        <w:t>查看节点</w:t>
      </w:r>
      <w:r w:rsidR="008C76ED">
        <w:rPr>
          <w:rFonts w:hint="eastAsia"/>
        </w:rPr>
        <w:t>ls</w:t>
      </w:r>
    </w:p>
    <w:p w14:paraId="1BA88530" w14:textId="4CE1758E" w:rsidR="00D85239" w:rsidRDefault="008C76ED" w:rsidP="00D85239">
      <w:pPr>
        <w:ind w:firstLine="420"/>
        <w:jc w:val="center"/>
      </w:pPr>
      <w:r>
        <w:rPr>
          <w:noProof/>
        </w:rPr>
        <w:drawing>
          <wp:inline distT="0" distB="0" distL="0" distR="0" wp14:anchorId="2DCD3D31" wp14:editId="35B15219">
            <wp:extent cx="3878916" cy="876376"/>
            <wp:effectExtent l="0" t="0" r="762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78916" cy="876376"/>
                    </a:xfrm>
                    <a:prstGeom prst="rect">
                      <a:avLst/>
                    </a:prstGeom>
                  </pic:spPr>
                </pic:pic>
              </a:graphicData>
            </a:graphic>
          </wp:inline>
        </w:drawing>
      </w:r>
    </w:p>
    <w:p w14:paraId="5DFFF9F9" w14:textId="4FB55211" w:rsidR="00522421" w:rsidRDefault="00522421" w:rsidP="009D3AC1">
      <w:pPr>
        <w:pStyle w:val="3"/>
        <w:ind w:firstLine="420"/>
      </w:pPr>
      <w:r>
        <w:rPr>
          <w:rFonts w:hint="eastAsia"/>
        </w:rPr>
        <w:lastRenderedPageBreak/>
        <w:t>znode</w:t>
      </w:r>
      <w:r>
        <w:rPr>
          <w:rFonts w:hint="eastAsia"/>
        </w:rPr>
        <w:t>的</w:t>
      </w:r>
      <w:r>
        <w:rPr>
          <w:rFonts w:hint="eastAsia"/>
        </w:rPr>
        <w:t>crud</w:t>
      </w:r>
    </w:p>
    <w:tbl>
      <w:tblPr>
        <w:tblStyle w:val="ab"/>
        <w:tblW w:w="8522" w:type="dxa"/>
        <w:tblLayout w:type="fixed"/>
        <w:tblLook w:val="0000" w:firstRow="0" w:lastRow="0" w:firstColumn="0" w:lastColumn="0" w:noHBand="0" w:noVBand="0"/>
      </w:tblPr>
      <w:tblGrid>
        <w:gridCol w:w="6516"/>
        <w:gridCol w:w="2006"/>
      </w:tblGrid>
      <w:tr w:rsidR="008C4ABC" w14:paraId="0337A5BF" w14:textId="77777777" w:rsidTr="00B54DD6">
        <w:tc>
          <w:tcPr>
            <w:tcW w:w="6516" w:type="dxa"/>
          </w:tcPr>
          <w:p w14:paraId="68A43E85" w14:textId="77777777" w:rsidR="008C4ABC" w:rsidRDefault="008C4ABC" w:rsidP="00222434">
            <w:pPr>
              <w:ind w:firstLineChars="0" w:firstLine="0"/>
            </w:pPr>
            <w:r>
              <w:rPr>
                <w:rFonts w:hint="eastAsia"/>
              </w:rPr>
              <w:t>命令</w:t>
            </w:r>
          </w:p>
        </w:tc>
        <w:tc>
          <w:tcPr>
            <w:tcW w:w="2006" w:type="dxa"/>
          </w:tcPr>
          <w:p w14:paraId="7FFF60F5" w14:textId="77777777" w:rsidR="008C4ABC" w:rsidRDefault="008C4ABC" w:rsidP="00222434">
            <w:pPr>
              <w:ind w:firstLineChars="0" w:firstLine="0"/>
            </w:pPr>
            <w:r>
              <w:rPr>
                <w:rFonts w:hint="eastAsia"/>
              </w:rPr>
              <w:t>说明</w:t>
            </w:r>
          </w:p>
        </w:tc>
      </w:tr>
      <w:tr w:rsidR="008C4ABC" w14:paraId="5F2EDFDB" w14:textId="77777777" w:rsidTr="00B54DD6">
        <w:tc>
          <w:tcPr>
            <w:tcW w:w="6516" w:type="dxa"/>
          </w:tcPr>
          <w:p w14:paraId="08DE44EA" w14:textId="09ADC09D" w:rsidR="008C4ABC" w:rsidRDefault="008C4ABC" w:rsidP="00222434">
            <w:pPr>
              <w:ind w:firstLineChars="0" w:firstLine="0"/>
            </w:pPr>
            <w:r>
              <w:rPr>
                <w:rFonts w:hint="eastAsia"/>
              </w:rPr>
              <w:t>Create /</w:t>
            </w:r>
            <w:r>
              <w:rPr>
                <w:rFonts w:hint="eastAsia"/>
              </w:rPr>
              <w:t>节点</w:t>
            </w:r>
            <w:r>
              <w:rPr>
                <w:rFonts w:hint="eastAsia"/>
              </w:rPr>
              <w:t xml:space="preserve"> </w:t>
            </w:r>
            <w:r w:rsidR="00F95497">
              <w:rPr>
                <w:rFonts w:hint="eastAsia"/>
              </w:rPr>
              <w:t>创建</w:t>
            </w:r>
            <w:r w:rsidR="00F95497">
              <w:rPr>
                <w:rFonts w:hint="eastAsia"/>
              </w:rPr>
              <w:t>znode</w:t>
            </w:r>
            <w:r w:rsidR="00F95497">
              <w:t>(</w:t>
            </w:r>
            <w:r w:rsidR="00F95497">
              <w:rPr>
                <w:rFonts w:hint="eastAsia"/>
              </w:rPr>
              <w:t>父</w:t>
            </w:r>
            <w:r w:rsidR="00F95497">
              <w:rPr>
                <w:rFonts w:hint="eastAsia"/>
              </w:rPr>
              <w:t>znode</w:t>
            </w:r>
            <w:r w:rsidR="00F95497">
              <w:rPr>
                <w:rFonts w:hint="eastAsia"/>
              </w:rPr>
              <w:t>必须存在</w:t>
            </w:r>
            <w:r w:rsidR="00F95497">
              <w:t>)</w:t>
            </w:r>
          </w:p>
        </w:tc>
        <w:tc>
          <w:tcPr>
            <w:tcW w:w="2006" w:type="dxa"/>
          </w:tcPr>
          <w:p w14:paraId="52068526" w14:textId="77777777" w:rsidR="008C4ABC" w:rsidRDefault="008C4ABC" w:rsidP="00222434">
            <w:pPr>
              <w:ind w:firstLineChars="0" w:firstLine="0"/>
            </w:pPr>
            <w:r>
              <w:rPr>
                <w:rFonts w:hint="eastAsia"/>
              </w:rPr>
              <w:t>新增节点并赋值</w:t>
            </w:r>
          </w:p>
        </w:tc>
      </w:tr>
      <w:tr w:rsidR="008C4ABC" w14:paraId="7A84F9CE" w14:textId="77777777" w:rsidTr="00B54DD6">
        <w:tc>
          <w:tcPr>
            <w:tcW w:w="6516" w:type="dxa"/>
          </w:tcPr>
          <w:p w14:paraId="244EB60B" w14:textId="59B56289" w:rsidR="008C4ABC" w:rsidRDefault="008C4ABC" w:rsidP="00222434">
            <w:pPr>
              <w:ind w:firstLineChars="0" w:firstLine="0"/>
            </w:pPr>
            <w:r>
              <w:rPr>
                <w:rFonts w:hint="eastAsia"/>
              </w:rPr>
              <w:t>Delete /</w:t>
            </w:r>
            <w:r>
              <w:rPr>
                <w:rFonts w:hint="eastAsia"/>
              </w:rPr>
              <w:t>节点</w:t>
            </w:r>
            <w:r w:rsidR="0056128E">
              <w:rPr>
                <w:rFonts w:hint="eastAsia"/>
              </w:rPr>
              <w:t xml:space="preserve"> </w:t>
            </w:r>
            <w:r w:rsidR="0056128E">
              <w:rPr>
                <w:rFonts w:hint="eastAsia"/>
              </w:rPr>
              <w:t>删除</w:t>
            </w:r>
            <w:r w:rsidR="0056128E">
              <w:rPr>
                <w:rFonts w:hint="eastAsia"/>
              </w:rPr>
              <w:t>znode</w:t>
            </w:r>
            <w:r w:rsidR="0056128E">
              <w:t>(</w:t>
            </w:r>
            <w:r w:rsidR="0056128E">
              <w:rPr>
                <w:rFonts w:hint="eastAsia"/>
              </w:rPr>
              <w:t>zonde</w:t>
            </w:r>
            <w:r w:rsidR="0056128E">
              <w:rPr>
                <w:rFonts w:hint="eastAsia"/>
              </w:rPr>
              <w:t>没有子节点</w:t>
            </w:r>
            <w:r w:rsidR="0056128E">
              <w:t>)</w:t>
            </w:r>
          </w:p>
        </w:tc>
        <w:tc>
          <w:tcPr>
            <w:tcW w:w="2006" w:type="dxa"/>
          </w:tcPr>
          <w:p w14:paraId="7AAA8388" w14:textId="77777777" w:rsidR="008C4ABC" w:rsidRDefault="008C4ABC" w:rsidP="00222434">
            <w:pPr>
              <w:ind w:firstLineChars="0" w:firstLine="0"/>
            </w:pPr>
            <w:r>
              <w:rPr>
                <w:rFonts w:hint="eastAsia"/>
              </w:rPr>
              <w:t>删除节点</w:t>
            </w:r>
          </w:p>
        </w:tc>
      </w:tr>
      <w:tr w:rsidR="008C4ABC" w14:paraId="78A243A6" w14:textId="77777777" w:rsidTr="00B54DD6">
        <w:tc>
          <w:tcPr>
            <w:tcW w:w="6516" w:type="dxa"/>
          </w:tcPr>
          <w:p w14:paraId="5A704859" w14:textId="77777777" w:rsidR="008C4ABC" w:rsidRDefault="008C4ABC" w:rsidP="00222434">
            <w:pPr>
              <w:ind w:firstLineChars="0" w:firstLine="0"/>
            </w:pPr>
            <w:r>
              <w:rPr>
                <w:rFonts w:hint="eastAsia"/>
              </w:rPr>
              <w:t>Set /</w:t>
            </w:r>
            <w:r>
              <w:rPr>
                <w:rFonts w:hint="eastAsia"/>
              </w:rPr>
              <w:t>节点</w:t>
            </w:r>
            <w:r>
              <w:rPr>
                <w:rFonts w:hint="eastAsia"/>
              </w:rPr>
              <w:t xml:space="preserve"> </w:t>
            </w:r>
            <w:r>
              <w:rPr>
                <w:rFonts w:hint="eastAsia"/>
              </w:rPr>
              <w:t>新的节点值</w:t>
            </w:r>
          </w:p>
        </w:tc>
        <w:tc>
          <w:tcPr>
            <w:tcW w:w="2006" w:type="dxa"/>
          </w:tcPr>
          <w:p w14:paraId="2094698F" w14:textId="77777777" w:rsidR="008C4ABC" w:rsidRDefault="008C4ABC" w:rsidP="00222434">
            <w:pPr>
              <w:ind w:firstLineChars="0" w:firstLine="0"/>
            </w:pPr>
            <w:r>
              <w:rPr>
                <w:rFonts w:hint="eastAsia"/>
              </w:rPr>
              <w:t>修改节点的值</w:t>
            </w:r>
          </w:p>
        </w:tc>
      </w:tr>
      <w:tr w:rsidR="008C4ABC" w14:paraId="26300C19" w14:textId="77777777" w:rsidTr="00B54DD6">
        <w:tc>
          <w:tcPr>
            <w:tcW w:w="6516" w:type="dxa"/>
          </w:tcPr>
          <w:p w14:paraId="040A3A0F" w14:textId="77777777" w:rsidR="008C4ABC" w:rsidRDefault="008C4ABC" w:rsidP="00222434">
            <w:pPr>
              <w:ind w:firstLineChars="0" w:firstLine="0"/>
            </w:pPr>
            <w:r>
              <w:rPr>
                <w:rFonts w:hint="eastAsia"/>
              </w:rPr>
              <w:t>Get /</w:t>
            </w:r>
            <w:r>
              <w:rPr>
                <w:rFonts w:hint="eastAsia"/>
              </w:rPr>
              <w:t>节点</w:t>
            </w:r>
            <w:r>
              <w:rPr>
                <w:rFonts w:hint="eastAsia"/>
              </w:rPr>
              <w:t xml:space="preserve"> </w:t>
            </w:r>
          </w:p>
        </w:tc>
        <w:tc>
          <w:tcPr>
            <w:tcW w:w="2006" w:type="dxa"/>
          </w:tcPr>
          <w:p w14:paraId="17620394" w14:textId="77777777" w:rsidR="008C4ABC" w:rsidRDefault="008C4ABC" w:rsidP="00222434">
            <w:pPr>
              <w:ind w:firstLineChars="0" w:firstLine="0"/>
            </w:pPr>
            <w:r>
              <w:rPr>
                <w:rFonts w:hint="eastAsia"/>
              </w:rPr>
              <w:t>获取节点的值</w:t>
            </w:r>
          </w:p>
        </w:tc>
      </w:tr>
      <w:tr w:rsidR="00B54DD6" w14:paraId="3748E79C" w14:textId="77777777" w:rsidTr="00B54DD6">
        <w:tc>
          <w:tcPr>
            <w:tcW w:w="6516" w:type="dxa"/>
          </w:tcPr>
          <w:p w14:paraId="66912AAA" w14:textId="3894CBEC" w:rsidR="00B54DD6" w:rsidRDefault="00B54DD6" w:rsidP="00222434">
            <w:pPr>
              <w:ind w:firstLineChars="0" w:firstLine="0"/>
            </w:pPr>
            <w:r>
              <w:rPr>
                <w:rFonts w:hint="eastAsia"/>
              </w:rPr>
              <w:t>exists</w:t>
            </w:r>
            <w:r>
              <w:t xml:space="preserve">    </w:t>
            </w:r>
            <w:r>
              <w:rPr>
                <w:rFonts w:hint="eastAsia"/>
              </w:rPr>
              <w:t>测试</w:t>
            </w:r>
            <w:r>
              <w:rPr>
                <w:rFonts w:hint="eastAsia"/>
              </w:rPr>
              <w:t>node</w:t>
            </w:r>
            <w:r>
              <w:rPr>
                <w:rFonts w:hint="eastAsia"/>
              </w:rPr>
              <w:t>是否存在，并获取他的元数据</w:t>
            </w:r>
          </w:p>
        </w:tc>
        <w:tc>
          <w:tcPr>
            <w:tcW w:w="2006" w:type="dxa"/>
          </w:tcPr>
          <w:p w14:paraId="6A1EB66A" w14:textId="77777777" w:rsidR="00B54DD6" w:rsidRDefault="00B54DD6" w:rsidP="00222434">
            <w:pPr>
              <w:ind w:firstLineChars="0" w:firstLine="0"/>
            </w:pPr>
          </w:p>
        </w:tc>
      </w:tr>
    </w:tbl>
    <w:p w14:paraId="6CBFE8D5" w14:textId="1FDD72A7" w:rsidR="002A6C89" w:rsidRPr="002A6C89" w:rsidRDefault="008C4ABC" w:rsidP="002A6C89">
      <w:pPr>
        <w:ind w:firstLine="420"/>
      </w:pPr>
      <w:r>
        <w:rPr>
          <w:rFonts w:hint="eastAsia"/>
        </w:rPr>
        <w:t>注意点：</w:t>
      </w:r>
      <w:r>
        <w:rPr>
          <w:rFonts w:hint="eastAsia"/>
        </w:rPr>
        <w:t>zookeeper</w:t>
      </w:r>
      <w:r>
        <w:rPr>
          <w:rFonts w:hint="eastAsia"/>
        </w:rPr>
        <w:t>中不能递归创建，</w:t>
      </w:r>
    </w:p>
    <w:p w14:paraId="61BE6C51" w14:textId="2FEC7107" w:rsidR="002A6C89" w:rsidRDefault="002A6C89" w:rsidP="00AC7FB3">
      <w:pPr>
        <w:ind w:firstLine="420"/>
      </w:pPr>
    </w:p>
    <w:p w14:paraId="4DF81621" w14:textId="77777777" w:rsidR="002A6C89" w:rsidRDefault="002A6C89" w:rsidP="00AC7FB3">
      <w:pPr>
        <w:ind w:firstLine="420"/>
      </w:pPr>
    </w:p>
    <w:p w14:paraId="3BAD2D6B" w14:textId="18CBCF70" w:rsidR="001277DB" w:rsidRDefault="001277DB" w:rsidP="001277DB">
      <w:pPr>
        <w:pStyle w:val="2"/>
      </w:pPr>
      <w:r>
        <w:rPr>
          <w:rFonts w:hint="eastAsia"/>
        </w:rPr>
        <w:t xml:space="preserve">java </w:t>
      </w:r>
      <w:r>
        <w:rPr>
          <w:rFonts w:hint="eastAsia"/>
        </w:rPr>
        <w:t>操作</w:t>
      </w:r>
      <w:r>
        <w:rPr>
          <w:rFonts w:hint="eastAsia"/>
        </w:rPr>
        <w:t>zookeeper</w:t>
      </w:r>
    </w:p>
    <w:p w14:paraId="5DE1B84E" w14:textId="26ADFB21" w:rsidR="006957AD" w:rsidRDefault="00243D0E" w:rsidP="009D3AC1">
      <w:pPr>
        <w:pStyle w:val="3"/>
        <w:ind w:firstLine="420"/>
      </w:pPr>
      <w:r>
        <w:rPr>
          <w:rFonts w:hint="eastAsia"/>
        </w:rPr>
        <w:t>maven</w:t>
      </w:r>
      <w:r>
        <w:rPr>
          <w:rFonts w:hint="eastAsia"/>
        </w:rPr>
        <w:t>项目</w:t>
      </w:r>
      <w:r w:rsidR="006957AD">
        <w:rPr>
          <w:rFonts w:hint="eastAsia"/>
        </w:rPr>
        <w:t>添加依赖</w:t>
      </w:r>
      <w:r w:rsidR="00AD5056">
        <w:rPr>
          <w:rFonts w:hint="eastAsia"/>
        </w:rPr>
        <w:t>(</w:t>
      </w:r>
      <w:r w:rsidR="00AD5056">
        <w:t>)</w:t>
      </w:r>
    </w:p>
    <w:p w14:paraId="567CD20C" w14:textId="5FB27D66" w:rsidR="00FE3901" w:rsidRDefault="00FE3901" w:rsidP="00FE3901">
      <w:pPr>
        <w:ind w:firstLineChars="0" w:firstLine="0"/>
      </w:pPr>
      <w:r>
        <w:tab/>
      </w:r>
      <w:r>
        <w:rPr>
          <w:rFonts w:hint="eastAsia"/>
        </w:rPr>
        <w:t>java+zookeeper=zkclient</w:t>
      </w:r>
    </w:p>
    <w:p w14:paraId="5D81A166" w14:textId="0037696E" w:rsidR="001F3347" w:rsidRDefault="001F3347" w:rsidP="00FE3901">
      <w:pPr>
        <w:ind w:firstLineChars="0" w:firstLine="0"/>
      </w:pPr>
      <w:r>
        <w:tab/>
      </w:r>
      <w:r>
        <w:rPr>
          <w:rFonts w:hint="eastAsia"/>
        </w:rPr>
        <w:t>依赖</w:t>
      </w:r>
    </w:p>
    <w:tbl>
      <w:tblPr>
        <w:tblStyle w:val="ab"/>
        <w:tblW w:w="0" w:type="auto"/>
        <w:tblLook w:val="04A0" w:firstRow="1" w:lastRow="0" w:firstColumn="1" w:lastColumn="0" w:noHBand="0" w:noVBand="1"/>
      </w:tblPr>
      <w:tblGrid>
        <w:gridCol w:w="8296"/>
      </w:tblGrid>
      <w:tr w:rsidR="00A77D21" w14:paraId="2391E477" w14:textId="77777777" w:rsidTr="00A77D21">
        <w:tc>
          <w:tcPr>
            <w:tcW w:w="8296" w:type="dxa"/>
          </w:tcPr>
          <w:p w14:paraId="480CB2A9" w14:textId="385CBEF1" w:rsidR="00A77D21" w:rsidRDefault="000530D0" w:rsidP="00A77D21">
            <w:pPr>
              <w:ind w:firstLineChars="0" w:firstLine="0"/>
            </w:pPr>
            <w:r>
              <w:rPr>
                <w:noProof/>
              </w:rPr>
              <w:drawing>
                <wp:anchor distT="0" distB="0" distL="114300" distR="114300" simplePos="0" relativeHeight="251660288" behindDoc="0" locked="0" layoutInCell="1" allowOverlap="1" wp14:anchorId="406713EE" wp14:editId="7D9D24EF">
                  <wp:simplePos x="0" y="0"/>
                  <wp:positionH relativeFrom="column">
                    <wp:posOffset>3842385</wp:posOffset>
                  </wp:positionH>
                  <wp:positionV relativeFrom="paragraph">
                    <wp:posOffset>104140</wp:posOffset>
                  </wp:positionV>
                  <wp:extent cx="1203960" cy="974725"/>
                  <wp:effectExtent l="0" t="0" r="0" b="0"/>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03960" cy="974725"/>
                          </a:xfrm>
                          <a:prstGeom prst="rect">
                            <a:avLst/>
                          </a:prstGeom>
                        </pic:spPr>
                      </pic:pic>
                    </a:graphicData>
                  </a:graphic>
                  <wp14:sizeRelH relativeFrom="page">
                    <wp14:pctWidth>0</wp14:pctWidth>
                  </wp14:sizeRelH>
                  <wp14:sizeRelV relativeFrom="page">
                    <wp14:pctHeight>0</wp14:pctHeight>
                  </wp14:sizeRelV>
                </wp:anchor>
              </w:drawing>
            </w:r>
            <w:r w:rsidR="00A77D21">
              <w:t>&lt;!-- https://mvnrepository.com/artifact/com.101tec/zkclient --&gt;</w:t>
            </w:r>
          </w:p>
          <w:p w14:paraId="2A2EE360" w14:textId="1797DF43" w:rsidR="00A77D21" w:rsidRDefault="00A77D21" w:rsidP="00A77D21">
            <w:pPr>
              <w:ind w:firstLineChars="0" w:firstLine="0"/>
            </w:pPr>
            <w:r>
              <w:t>&lt;dependency&gt;</w:t>
            </w:r>
          </w:p>
          <w:p w14:paraId="63D59584" w14:textId="77777777" w:rsidR="00A77D21" w:rsidRDefault="00A77D21" w:rsidP="00A77D21">
            <w:pPr>
              <w:ind w:firstLineChars="0" w:firstLine="0"/>
            </w:pPr>
            <w:r>
              <w:t xml:space="preserve">    &lt;groupId&gt;com.101tec&lt;/groupId&gt;</w:t>
            </w:r>
          </w:p>
          <w:p w14:paraId="13D5D946" w14:textId="77777777" w:rsidR="00A77D21" w:rsidRDefault="00A77D21" w:rsidP="00A77D21">
            <w:pPr>
              <w:ind w:firstLineChars="0" w:firstLine="0"/>
            </w:pPr>
            <w:r>
              <w:t xml:space="preserve">    &lt;artifactId&gt;zkclient&lt;/artifactId&gt;</w:t>
            </w:r>
          </w:p>
          <w:p w14:paraId="0DFD10A0" w14:textId="77777777" w:rsidR="00A77D21" w:rsidRDefault="00A77D21" w:rsidP="00A77D21">
            <w:pPr>
              <w:ind w:firstLineChars="0" w:firstLine="0"/>
            </w:pPr>
            <w:r>
              <w:t xml:space="preserve">    &lt;version&gt;0.10&lt;/version&gt;</w:t>
            </w:r>
          </w:p>
          <w:p w14:paraId="17C2B476" w14:textId="40737476" w:rsidR="00A77D21" w:rsidRDefault="00A77D21" w:rsidP="00A77D21">
            <w:pPr>
              <w:ind w:firstLineChars="0" w:firstLine="0"/>
            </w:pPr>
            <w:r>
              <w:t>&lt;/dependency&gt;</w:t>
            </w:r>
          </w:p>
        </w:tc>
      </w:tr>
    </w:tbl>
    <w:p w14:paraId="6207FE79" w14:textId="6947C740" w:rsidR="00A77D21" w:rsidRDefault="00A77D21" w:rsidP="000530D0">
      <w:pPr>
        <w:ind w:firstLineChars="0" w:firstLine="0"/>
        <w:jc w:val="center"/>
      </w:pPr>
    </w:p>
    <w:p w14:paraId="1DE43B30" w14:textId="5445281E" w:rsidR="00AD5056" w:rsidRDefault="00D87FB8" w:rsidP="008326AF">
      <w:pPr>
        <w:tabs>
          <w:tab w:val="left" w:pos="4596"/>
        </w:tabs>
        <w:ind w:firstLine="420"/>
      </w:pPr>
      <w:r>
        <w:rPr>
          <w:rFonts w:hint="eastAsia"/>
        </w:rPr>
        <w:t>zookeeper.jar</w:t>
      </w:r>
      <w:r>
        <w:rPr>
          <w:rFonts w:hint="eastAsia"/>
        </w:rPr>
        <w:t>：</w:t>
      </w:r>
      <w:r>
        <w:rPr>
          <w:rFonts w:hint="eastAsia"/>
        </w:rPr>
        <w:t>zookeeper</w:t>
      </w:r>
      <w:r>
        <w:rPr>
          <w:rFonts w:hint="eastAsia"/>
        </w:rPr>
        <w:t>原生的操作</w:t>
      </w:r>
      <w:r w:rsidR="008326AF">
        <w:tab/>
      </w:r>
    </w:p>
    <w:p w14:paraId="7D3C5A02" w14:textId="06AE01C6" w:rsidR="00941E56" w:rsidRDefault="00941E56" w:rsidP="00AD5056">
      <w:pPr>
        <w:ind w:firstLine="420"/>
      </w:pPr>
      <w:r>
        <w:rPr>
          <w:rFonts w:hint="eastAsia"/>
        </w:rPr>
        <w:t>zlclient:</w:t>
      </w:r>
      <w:r>
        <w:rPr>
          <w:rFonts w:hint="eastAsia"/>
        </w:rPr>
        <w:t>原生操作的基础上进行的</w:t>
      </w:r>
      <w:r w:rsidR="004E0820">
        <w:rPr>
          <w:rFonts w:hint="eastAsia"/>
        </w:rPr>
        <w:t>封装</w:t>
      </w:r>
      <w:r w:rsidR="007904AD">
        <w:rPr>
          <w:rFonts w:hint="eastAsia"/>
        </w:rPr>
        <w:t>。</w:t>
      </w:r>
    </w:p>
    <w:p w14:paraId="5C86B8F5" w14:textId="77777777" w:rsidR="002F0A33" w:rsidRPr="00AD5056" w:rsidRDefault="002F0A33" w:rsidP="00AD5056">
      <w:pPr>
        <w:ind w:firstLine="420"/>
      </w:pPr>
    </w:p>
    <w:p w14:paraId="61688A51" w14:textId="6C813DC3" w:rsidR="00FE43AC" w:rsidRDefault="002F0A33" w:rsidP="009D3AC1">
      <w:pPr>
        <w:pStyle w:val="3"/>
        <w:ind w:firstLine="420"/>
      </w:pPr>
      <w:r>
        <w:rPr>
          <w:rFonts w:hint="eastAsia"/>
        </w:rPr>
        <w:t>测试连接</w:t>
      </w:r>
      <w:r w:rsidR="00FE43AC">
        <w:rPr>
          <w:rFonts w:hint="eastAsia"/>
        </w:rPr>
        <w:t>、</w:t>
      </w:r>
    </w:p>
    <w:tbl>
      <w:tblPr>
        <w:tblStyle w:val="ab"/>
        <w:tblW w:w="0" w:type="auto"/>
        <w:tblLook w:val="04A0" w:firstRow="1" w:lastRow="0" w:firstColumn="1" w:lastColumn="0" w:noHBand="0" w:noVBand="1"/>
      </w:tblPr>
      <w:tblGrid>
        <w:gridCol w:w="8296"/>
      </w:tblGrid>
      <w:tr w:rsidR="00FE43AC" w14:paraId="16D586CC" w14:textId="77777777" w:rsidTr="00FE43AC">
        <w:tc>
          <w:tcPr>
            <w:tcW w:w="8296" w:type="dxa"/>
          </w:tcPr>
          <w:p w14:paraId="27BC558B"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 {</w:t>
            </w:r>
          </w:p>
          <w:p w14:paraId="7F2A74E2"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ZkClient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1AD2F592"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
          <w:p w14:paraId="2A239212"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ZkClient(</w:t>
            </w:r>
            <w:r>
              <w:rPr>
                <w:rFonts w:ascii="Consolas" w:eastAsiaTheme="minorEastAsia" w:hAnsi="Consolas" w:cs="Consolas"/>
                <w:bCs w:val="0"/>
                <w:color w:val="2A00FF"/>
                <w:sz w:val="20"/>
                <w:szCs w:val="20"/>
              </w:rPr>
              <w:t>"192.168.10.136:2181"</w:t>
            </w:r>
            <w:r>
              <w:rPr>
                <w:rFonts w:ascii="Consolas" w:eastAsiaTheme="minorEastAsia" w:hAnsi="Consolas" w:cs="Consolas"/>
                <w:bCs w:val="0"/>
                <w:color w:val="000000"/>
                <w:sz w:val="20"/>
                <w:szCs w:val="20"/>
              </w:rPr>
              <w:t>);</w:t>
            </w:r>
          </w:p>
          <w:p w14:paraId="31A78093"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1FC5E8C"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测试连接</w:t>
            </w:r>
          </w:p>
          <w:p w14:paraId="49C3DDDA"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7A22C87D"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23726184"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获取根路径下的所有节点</w:t>
            </w:r>
          </w:p>
          <w:p w14:paraId="7613D366"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.getChildren(</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1A1F713" w14:textId="77777777" w:rsidR="005C0E7E" w:rsidRDefault="005C0E7E" w:rsidP="005C0E7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w:t>
            </w:r>
          </w:p>
          <w:p w14:paraId="701954C2" w14:textId="6D907A07" w:rsidR="00FE43AC" w:rsidRDefault="005C0E7E" w:rsidP="005C0E7E">
            <w:pPr>
              <w:ind w:firstLineChars="0" w:firstLine="0"/>
            </w:pPr>
            <w:r>
              <w:rPr>
                <w:rFonts w:ascii="Consolas" w:eastAsiaTheme="minorEastAsia" w:hAnsi="Consolas" w:cs="Consolas"/>
                <w:bCs w:val="0"/>
                <w:color w:val="000000"/>
                <w:sz w:val="20"/>
                <w:szCs w:val="20"/>
              </w:rPr>
              <w:tab/>
              <w:t>}</w:t>
            </w:r>
          </w:p>
        </w:tc>
      </w:tr>
    </w:tbl>
    <w:p w14:paraId="352B63C4" w14:textId="77777777" w:rsidR="00FE43AC" w:rsidRPr="00FE43AC" w:rsidRDefault="00FE43AC" w:rsidP="00FE43AC">
      <w:pPr>
        <w:ind w:firstLine="420"/>
      </w:pPr>
    </w:p>
    <w:p w14:paraId="303B44A2" w14:textId="37F87DDE" w:rsidR="002F0A33" w:rsidRDefault="00304F88" w:rsidP="009D3AC1">
      <w:pPr>
        <w:pStyle w:val="3"/>
        <w:ind w:firstLine="420"/>
      </w:pPr>
      <w:r>
        <w:rPr>
          <w:rFonts w:hint="eastAsia"/>
        </w:rPr>
        <w:lastRenderedPageBreak/>
        <w:t>增加节点</w:t>
      </w:r>
    </w:p>
    <w:tbl>
      <w:tblPr>
        <w:tblStyle w:val="ab"/>
        <w:tblW w:w="0" w:type="auto"/>
        <w:tblLook w:val="04A0" w:firstRow="1" w:lastRow="0" w:firstColumn="1" w:lastColumn="0" w:noHBand="0" w:noVBand="1"/>
      </w:tblPr>
      <w:tblGrid>
        <w:gridCol w:w="8296"/>
      </w:tblGrid>
      <w:tr w:rsidR="00304F88" w14:paraId="40BDCBBD" w14:textId="77777777" w:rsidTr="00304F88">
        <w:tc>
          <w:tcPr>
            <w:tcW w:w="8296" w:type="dxa"/>
          </w:tcPr>
          <w:p w14:paraId="37E1EC12"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添加一个节点</w:t>
            </w:r>
          </w:p>
          <w:p w14:paraId="712A37E4"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7BAF1F5C"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test2() {</w:t>
            </w:r>
          </w:p>
          <w:p w14:paraId="0852FE3E"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根路径下添加节点</w:t>
            </w:r>
          </w:p>
          <w:p w14:paraId="72F040B3"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"/testZK"</w:t>
            </w:r>
            <w:r>
              <w:rPr>
                <w:rFonts w:ascii="Consolas" w:eastAsiaTheme="minorEastAsia" w:hAnsi="Consolas" w:cs="Consolas"/>
                <w:bCs w:val="0"/>
                <w:color w:val="000000"/>
                <w:sz w:val="20"/>
                <w:szCs w:val="20"/>
              </w:rPr>
              <w:t>;</w:t>
            </w:r>
          </w:p>
          <w:p w14:paraId="05EF0B5E"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.create(</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CreateMode.</w:t>
            </w:r>
            <w:r>
              <w:rPr>
                <w:rFonts w:ascii="Consolas" w:eastAsiaTheme="minorEastAsia" w:hAnsi="Consolas" w:cs="Consolas"/>
                <w:b/>
                <w:i/>
                <w:iCs/>
                <w:color w:val="0000C0"/>
                <w:sz w:val="20"/>
                <w:szCs w:val="20"/>
              </w:rPr>
              <w:t>PERSISTENT</w:t>
            </w:r>
            <w:r>
              <w:rPr>
                <w:rFonts w:ascii="Consolas" w:eastAsiaTheme="minorEastAsia" w:hAnsi="Consolas" w:cs="Consolas"/>
                <w:bCs w:val="0"/>
                <w:color w:val="000000"/>
                <w:sz w:val="20"/>
                <w:szCs w:val="20"/>
              </w:rPr>
              <w:t>);</w:t>
            </w:r>
          </w:p>
          <w:p w14:paraId="3E93BDD6"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boolean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exists</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.exists(</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w:t>
            </w:r>
          </w:p>
          <w:p w14:paraId="44E6866B"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exists</w:t>
            </w:r>
            <w:r>
              <w:rPr>
                <w:rFonts w:ascii="Consolas" w:eastAsiaTheme="minorEastAsia" w:hAnsi="Consolas" w:cs="Consolas"/>
                <w:bCs w:val="0"/>
                <w:color w:val="000000"/>
                <w:sz w:val="20"/>
                <w:szCs w:val="20"/>
              </w:rPr>
              <w:t>) {</w:t>
            </w:r>
          </w:p>
          <w:p w14:paraId="5ABFA23E"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"create ok"</w:t>
            </w:r>
            <w:r>
              <w:rPr>
                <w:rFonts w:ascii="Consolas" w:eastAsiaTheme="minorEastAsia" w:hAnsi="Consolas" w:cs="Consolas"/>
                <w:bCs w:val="0"/>
                <w:color w:val="000000"/>
                <w:sz w:val="20"/>
                <w:szCs w:val="20"/>
              </w:rPr>
              <w:t>);</w:t>
            </w:r>
          </w:p>
          <w:p w14:paraId="04C00988"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63A5430"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"fail"</w:t>
            </w:r>
            <w:r>
              <w:rPr>
                <w:rFonts w:ascii="Consolas" w:eastAsiaTheme="minorEastAsia" w:hAnsi="Consolas" w:cs="Consolas"/>
                <w:bCs w:val="0"/>
                <w:color w:val="000000"/>
                <w:sz w:val="20"/>
                <w:szCs w:val="20"/>
              </w:rPr>
              <w:t>);</w:t>
            </w:r>
          </w:p>
          <w:p w14:paraId="16BC8E9B" w14:textId="77777777" w:rsidR="00304F88" w:rsidRDefault="00304F88" w:rsidP="00304F8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D4D360" w14:textId="5AB789A1" w:rsidR="00304F88" w:rsidRDefault="00304F88" w:rsidP="00304F88">
            <w:pPr>
              <w:ind w:firstLineChars="0" w:firstLine="0"/>
            </w:pPr>
            <w:r>
              <w:rPr>
                <w:rFonts w:ascii="Consolas" w:eastAsiaTheme="minorEastAsia" w:hAnsi="Consolas" w:cs="Consolas"/>
                <w:bCs w:val="0"/>
                <w:color w:val="000000"/>
                <w:sz w:val="20"/>
                <w:szCs w:val="20"/>
              </w:rPr>
              <w:tab/>
              <w:t>}</w:t>
            </w:r>
          </w:p>
        </w:tc>
      </w:tr>
    </w:tbl>
    <w:p w14:paraId="53018B75" w14:textId="77777777" w:rsidR="00304F88" w:rsidRPr="00304F88" w:rsidRDefault="00304F88" w:rsidP="00304F88">
      <w:pPr>
        <w:ind w:firstLine="420"/>
      </w:pPr>
    </w:p>
    <w:p w14:paraId="1A555FE0" w14:textId="1A3ECF6F" w:rsidR="00483921" w:rsidRDefault="00304F88" w:rsidP="009D3AC1">
      <w:pPr>
        <w:pStyle w:val="3"/>
        <w:ind w:firstLine="420"/>
      </w:pPr>
      <w:r>
        <w:rPr>
          <w:rFonts w:hint="eastAsia"/>
        </w:rPr>
        <w:t>删除节点</w:t>
      </w:r>
    </w:p>
    <w:tbl>
      <w:tblPr>
        <w:tblStyle w:val="ab"/>
        <w:tblW w:w="0" w:type="auto"/>
        <w:tblLook w:val="04A0" w:firstRow="1" w:lastRow="0" w:firstColumn="1" w:lastColumn="0" w:noHBand="0" w:noVBand="1"/>
      </w:tblPr>
      <w:tblGrid>
        <w:gridCol w:w="8296"/>
      </w:tblGrid>
      <w:tr w:rsidR="00C56800" w14:paraId="782AB2E7" w14:textId="77777777" w:rsidTr="00C56800">
        <w:tc>
          <w:tcPr>
            <w:tcW w:w="8296" w:type="dxa"/>
          </w:tcPr>
          <w:p w14:paraId="6AFAB500"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删除一个节点</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不能递归删除</w:t>
            </w:r>
          </w:p>
          <w:p w14:paraId="2EFEB092"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7BC89658"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test3() {</w:t>
            </w:r>
          </w:p>
          <w:p w14:paraId="593CAED8"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boolean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delete</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.delete(</w:t>
            </w:r>
            <w:r>
              <w:rPr>
                <w:rFonts w:ascii="Consolas" w:eastAsiaTheme="minorEastAsia" w:hAnsi="Consolas" w:cs="Consolas"/>
                <w:bCs w:val="0"/>
                <w:color w:val="2A00FF"/>
                <w:sz w:val="20"/>
                <w:szCs w:val="20"/>
              </w:rPr>
              <w:t>"/testZK"</w:t>
            </w:r>
            <w:r>
              <w:rPr>
                <w:rFonts w:ascii="Consolas" w:eastAsiaTheme="minorEastAsia" w:hAnsi="Consolas" w:cs="Consolas"/>
                <w:bCs w:val="0"/>
                <w:color w:val="000000"/>
                <w:sz w:val="20"/>
                <w:szCs w:val="20"/>
              </w:rPr>
              <w:t>);</w:t>
            </w:r>
          </w:p>
          <w:p w14:paraId="080C7E7F"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delete</w:t>
            </w:r>
            <w:r>
              <w:rPr>
                <w:rFonts w:ascii="Consolas" w:eastAsiaTheme="minorEastAsia" w:hAnsi="Consolas" w:cs="Consolas"/>
                <w:bCs w:val="0"/>
                <w:color w:val="000000"/>
                <w:sz w:val="20"/>
                <w:szCs w:val="20"/>
              </w:rPr>
              <w:t>) {</w:t>
            </w:r>
          </w:p>
          <w:p w14:paraId="625D826F"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"delete ok"</w:t>
            </w:r>
            <w:r>
              <w:rPr>
                <w:rFonts w:ascii="Consolas" w:eastAsiaTheme="minorEastAsia" w:hAnsi="Consolas" w:cs="Consolas"/>
                <w:bCs w:val="0"/>
                <w:color w:val="000000"/>
                <w:sz w:val="20"/>
                <w:szCs w:val="20"/>
              </w:rPr>
              <w:t>);</w:t>
            </w:r>
          </w:p>
          <w:p w14:paraId="3861D449"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1C19C6F1"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"fail"</w:t>
            </w:r>
            <w:r>
              <w:rPr>
                <w:rFonts w:ascii="Consolas" w:eastAsiaTheme="minorEastAsia" w:hAnsi="Consolas" w:cs="Consolas"/>
                <w:bCs w:val="0"/>
                <w:color w:val="000000"/>
                <w:sz w:val="20"/>
                <w:szCs w:val="20"/>
              </w:rPr>
              <w:t>);</w:t>
            </w:r>
          </w:p>
          <w:p w14:paraId="23F1DDE6" w14:textId="77777777" w:rsidR="00C56800" w:rsidRDefault="00C56800" w:rsidP="00C5680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9193C4A" w14:textId="10DA8BF0" w:rsidR="00C56800" w:rsidRDefault="00C56800" w:rsidP="00C56800">
            <w:pPr>
              <w:ind w:firstLineChars="0" w:firstLine="0"/>
            </w:pPr>
            <w:r>
              <w:rPr>
                <w:rFonts w:ascii="Consolas" w:eastAsiaTheme="minorEastAsia" w:hAnsi="Consolas" w:cs="Consolas"/>
                <w:bCs w:val="0"/>
                <w:color w:val="000000"/>
                <w:sz w:val="20"/>
                <w:szCs w:val="20"/>
              </w:rPr>
              <w:tab/>
              <w:t>}</w:t>
            </w:r>
          </w:p>
        </w:tc>
      </w:tr>
    </w:tbl>
    <w:p w14:paraId="76A8A066" w14:textId="77777777" w:rsidR="00C56800" w:rsidRPr="00C56800" w:rsidRDefault="00C56800" w:rsidP="00C56800">
      <w:pPr>
        <w:ind w:firstLine="420"/>
      </w:pPr>
    </w:p>
    <w:p w14:paraId="6E293C09" w14:textId="1CE604E2" w:rsidR="00304F88" w:rsidRDefault="00304F88" w:rsidP="009D3AC1">
      <w:pPr>
        <w:pStyle w:val="3"/>
        <w:ind w:firstLine="420"/>
      </w:pPr>
      <w:r>
        <w:rPr>
          <w:rFonts w:hint="eastAsia"/>
        </w:rPr>
        <w:t>修改节点数据</w:t>
      </w:r>
    </w:p>
    <w:tbl>
      <w:tblPr>
        <w:tblStyle w:val="ab"/>
        <w:tblW w:w="0" w:type="auto"/>
        <w:tblLook w:val="04A0" w:firstRow="1" w:lastRow="0" w:firstColumn="1" w:lastColumn="0" w:noHBand="0" w:noVBand="1"/>
      </w:tblPr>
      <w:tblGrid>
        <w:gridCol w:w="8296"/>
      </w:tblGrid>
      <w:tr w:rsidR="00B36151" w14:paraId="05CCAADD" w14:textId="77777777" w:rsidTr="00B36151">
        <w:tc>
          <w:tcPr>
            <w:tcW w:w="8296" w:type="dxa"/>
          </w:tcPr>
          <w:p w14:paraId="56D1C15E"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修改节点的数据</w:t>
            </w:r>
          </w:p>
          <w:p w14:paraId="47F40EB6"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78E5349B"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test4() {</w:t>
            </w:r>
          </w:p>
          <w:p w14:paraId="0C200C02"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创建节点并设置值</w:t>
            </w:r>
          </w:p>
          <w:p w14:paraId="44795935"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00"/>
                <w:sz w:val="20"/>
                <w:szCs w:val="20"/>
                <w:u w:val="single"/>
              </w:rPr>
              <w:t>client</w:t>
            </w:r>
            <w:r>
              <w:rPr>
                <w:rFonts w:ascii="Consolas" w:eastAsiaTheme="minorEastAsia" w:hAnsi="Consolas" w:cs="Consolas"/>
                <w:bCs w:val="0"/>
                <w:color w:val="000000"/>
                <w:sz w:val="20"/>
                <w:szCs w:val="20"/>
              </w:rPr>
              <w:t>.createPersistent(</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"value"</w:t>
            </w:r>
            <w:r>
              <w:rPr>
                <w:rFonts w:ascii="Consolas" w:eastAsiaTheme="minorEastAsia" w:hAnsi="Consolas" w:cs="Consolas"/>
                <w:bCs w:val="0"/>
                <w:color w:val="000000"/>
                <w:sz w:val="20"/>
                <w:szCs w:val="20"/>
              </w:rPr>
              <w:t>);</w:t>
            </w:r>
          </w:p>
          <w:p w14:paraId="7E600DBB"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获取节点的值</w:t>
            </w:r>
          </w:p>
          <w:p w14:paraId="45FBCA13"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olDdata</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.readData(</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p>
          <w:p w14:paraId="67842094"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olDdata</w:t>
            </w:r>
            <w:r>
              <w:rPr>
                <w:rFonts w:ascii="Consolas" w:eastAsiaTheme="minorEastAsia" w:hAnsi="Consolas" w:cs="Consolas"/>
                <w:bCs w:val="0"/>
                <w:color w:val="000000"/>
                <w:sz w:val="20"/>
                <w:szCs w:val="20"/>
              </w:rPr>
              <w:t>);</w:t>
            </w:r>
          </w:p>
          <w:p w14:paraId="52E2BA43"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修改节点的值</w:t>
            </w:r>
          </w:p>
          <w:p w14:paraId="5F1076C7"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.writeData(</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"value1"</w:t>
            </w:r>
            <w:r>
              <w:rPr>
                <w:rFonts w:ascii="Consolas" w:eastAsiaTheme="minorEastAsia" w:hAnsi="Consolas" w:cs="Consolas"/>
                <w:bCs w:val="0"/>
                <w:color w:val="000000"/>
                <w:sz w:val="20"/>
                <w:szCs w:val="20"/>
              </w:rPr>
              <w:t>);</w:t>
            </w:r>
          </w:p>
          <w:p w14:paraId="15A9935A"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newData</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.readData(</w:t>
            </w:r>
            <w:r>
              <w:rPr>
                <w:rFonts w:ascii="Consolas" w:eastAsiaTheme="minorEastAsia" w:hAnsi="Consolas" w:cs="Consolas"/>
                <w:bCs w:val="0"/>
                <w:color w:val="2A00FF"/>
                <w:sz w:val="20"/>
                <w:szCs w:val="20"/>
              </w:rPr>
              <w:t>"/test/test1"</w:t>
            </w:r>
            <w:r>
              <w:rPr>
                <w:rFonts w:ascii="Consolas" w:eastAsiaTheme="minorEastAsia" w:hAnsi="Consolas" w:cs="Consolas"/>
                <w:bCs w:val="0"/>
                <w:color w:val="000000"/>
                <w:sz w:val="20"/>
                <w:szCs w:val="20"/>
              </w:rPr>
              <w:t>);</w:t>
            </w:r>
          </w:p>
          <w:p w14:paraId="25869C1E" w14:textId="77777777" w:rsidR="00B36151" w:rsidRDefault="00B36151" w:rsidP="00B361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newData</w:t>
            </w:r>
            <w:r>
              <w:rPr>
                <w:rFonts w:ascii="Consolas" w:eastAsiaTheme="minorEastAsia" w:hAnsi="Consolas" w:cs="Consolas"/>
                <w:bCs w:val="0"/>
                <w:color w:val="000000"/>
                <w:sz w:val="20"/>
                <w:szCs w:val="20"/>
              </w:rPr>
              <w:t>);</w:t>
            </w:r>
          </w:p>
          <w:p w14:paraId="2A4A773A" w14:textId="381FFC1F" w:rsidR="00B36151" w:rsidRDefault="00B36151" w:rsidP="00B36151">
            <w:pPr>
              <w:ind w:firstLineChars="0" w:firstLine="0"/>
            </w:pPr>
            <w:r>
              <w:rPr>
                <w:rFonts w:ascii="Consolas" w:eastAsiaTheme="minorEastAsia" w:hAnsi="Consolas" w:cs="Consolas"/>
                <w:bCs w:val="0"/>
                <w:color w:val="000000"/>
                <w:sz w:val="20"/>
                <w:szCs w:val="20"/>
              </w:rPr>
              <w:lastRenderedPageBreak/>
              <w:tab/>
              <w:t>}</w:t>
            </w:r>
          </w:p>
        </w:tc>
      </w:tr>
    </w:tbl>
    <w:p w14:paraId="3F5616D0" w14:textId="55566776" w:rsidR="00B36151" w:rsidRDefault="003374BE" w:rsidP="009D3AC1">
      <w:pPr>
        <w:pStyle w:val="3"/>
        <w:ind w:firstLine="420"/>
      </w:pPr>
      <w:r>
        <w:rPr>
          <w:rFonts w:hint="eastAsia"/>
        </w:rPr>
        <w:lastRenderedPageBreak/>
        <w:t>递归创建节点</w:t>
      </w:r>
    </w:p>
    <w:tbl>
      <w:tblPr>
        <w:tblStyle w:val="ab"/>
        <w:tblW w:w="0" w:type="auto"/>
        <w:tblLook w:val="04A0" w:firstRow="1" w:lastRow="0" w:firstColumn="1" w:lastColumn="0" w:noHBand="0" w:noVBand="1"/>
      </w:tblPr>
      <w:tblGrid>
        <w:gridCol w:w="8296"/>
      </w:tblGrid>
      <w:tr w:rsidR="003374BE" w14:paraId="740A04D5" w14:textId="77777777" w:rsidTr="003374BE">
        <w:tc>
          <w:tcPr>
            <w:tcW w:w="8296" w:type="dxa"/>
          </w:tcPr>
          <w:p w14:paraId="0B6CA8B0"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递归创建节点</w:t>
            </w:r>
          </w:p>
          <w:p w14:paraId="62900DC6"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4B6D5AB7"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test5() {</w:t>
            </w:r>
          </w:p>
          <w:p w14:paraId="3D3E0D00"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、递归创建持久节点</w:t>
            </w:r>
          </w:p>
          <w:p w14:paraId="10858FC5"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//path:</w:t>
            </w:r>
            <w:r>
              <w:rPr>
                <w:rFonts w:ascii="Consolas" w:eastAsiaTheme="minorEastAsia" w:hAnsi="Consolas" w:cs="Consolas"/>
                <w:bCs w:val="0"/>
                <w:color w:val="3F7F5F"/>
                <w:sz w:val="20"/>
                <w:szCs w:val="20"/>
              </w:rPr>
              <w:t>节点路径</w:t>
            </w:r>
          </w:p>
          <w:p w14:paraId="6EE93914"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//createParent:</w:t>
            </w:r>
            <w:r>
              <w:rPr>
                <w:rFonts w:ascii="Consolas" w:eastAsiaTheme="minorEastAsia" w:hAnsi="Consolas" w:cs="Consolas"/>
                <w:bCs w:val="0"/>
                <w:color w:val="3F7F5F"/>
                <w:sz w:val="20"/>
                <w:szCs w:val="20"/>
              </w:rPr>
              <w:t>是否创建自动创建父节点</w:t>
            </w:r>
          </w:p>
          <w:p w14:paraId="043F9D2B"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.createPersistent(</w:t>
            </w:r>
            <w:r>
              <w:rPr>
                <w:rFonts w:ascii="Consolas" w:eastAsiaTheme="minorEastAsia" w:hAnsi="Consolas" w:cs="Consolas"/>
                <w:bCs w:val="0"/>
                <w:color w:val="2A00FF"/>
                <w:sz w:val="20"/>
                <w:szCs w:val="20"/>
              </w:rPr>
              <w:t>"/node/node2/node2"</w:t>
            </w:r>
            <w:r>
              <w:rPr>
                <w:rFonts w:ascii="Consolas" w:eastAsiaTheme="minorEastAsia" w:hAnsi="Consolas" w:cs="Consolas"/>
                <w:bCs w:val="0"/>
                <w:color w:val="000000"/>
                <w:sz w:val="20"/>
                <w:szCs w:val="20"/>
              </w:rPr>
              <w:t>,</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177D397D"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注</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不能递归创建临时节点</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会报错。</w:t>
            </w:r>
          </w:p>
          <w:p w14:paraId="3A133319" w14:textId="77777777" w:rsidR="003374BE" w:rsidRDefault="003374BE" w:rsidP="003374B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t>
            </w:r>
            <w:r>
              <w:rPr>
                <w:rFonts w:ascii="Consolas" w:eastAsiaTheme="minorEastAsia" w:hAnsi="Consolas" w:cs="Consolas"/>
                <w:bCs w:val="0"/>
                <w:color w:val="000000"/>
                <w:sz w:val="20"/>
                <w:szCs w:val="20"/>
                <w:u w:val="single"/>
              </w:rPr>
              <w:t>close</w:t>
            </w:r>
            <w:r>
              <w:rPr>
                <w:rFonts w:ascii="Consolas" w:eastAsiaTheme="minorEastAsia" w:hAnsi="Consolas" w:cs="Consolas"/>
                <w:bCs w:val="0"/>
                <w:color w:val="000000"/>
                <w:sz w:val="20"/>
                <w:szCs w:val="20"/>
              </w:rPr>
              <w:t>();</w:t>
            </w:r>
          </w:p>
          <w:p w14:paraId="1ECE867C" w14:textId="0D9C12E3" w:rsidR="003374BE" w:rsidRDefault="003374BE" w:rsidP="003374BE">
            <w:pPr>
              <w:ind w:firstLineChars="0" w:firstLine="0"/>
            </w:pPr>
            <w:r>
              <w:rPr>
                <w:rFonts w:ascii="Consolas" w:eastAsiaTheme="minorEastAsia" w:hAnsi="Consolas" w:cs="Consolas"/>
                <w:bCs w:val="0"/>
                <w:color w:val="000000"/>
                <w:sz w:val="20"/>
                <w:szCs w:val="20"/>
              </w:rPr>
              <w:tab/>
              <w:t>}</w:t>
            </w:r>
          </w:p>
        </w:tc>
      </w:tr>
    </w:tbl>
    <w:p w14:paraId="6ECC02B0" w14:textId="77777777" w:rsidR="003374BE" w:rsidRPr="003374BE" w:rsidRDefault="003374BE" w:rsidP="003374BE">
      <w:pPr>
        <w:ind w:firstLine="420"/>
      </w:pPr>
    </w:p>
    <w:p w14:paraId="3C14E22B" w14:textId="26BCCBD4" w:rsidR="00A7026C" w:rsidRDefault="001F310D" w:rsidP="009D3AC1">
      <w:pPr>
        <w:pStyle w:val="3"/>
        <w:ind w:firstLine="420"/>
      </w:pPr>
      <w:r>
        <w:rPr>
          <w:rFonts w:hint="eastAsia"/>
        </w:rPr>
        <w:t>订阅一个节点</w:t>
      </w:r>
    </w:p>
    <w:p w14:paraId="33E43B3D" w14:textId="18D647C7" w:rsidR="001F310D" w:rsidRDefault="001F310D" w:rsidP="001F310D">
      <w:pPr>
        <w:ind w:firstLine="420"/>
      </w:pPr>
      <w:r>
        <w:rPr>
          <w:rFonts w:hint="eastAsia"/>
        </w:rPr>
        <w:t>如果节点的变化，会</w:t>
      </w:r>
      <w:r w:rsidR="00E13A4E">
        <w:rPr>
          <w:rFonts w:hint="eastAsia"/>
        </w:rPr>
        <w:t>通知</w:t>
      </w:r>
    </w:p>
    <w:p w14:paraId="6436D1BC" w14:textId="729BD6D2" w:rsidR="00791CAC" w:rsidRDefault="00C0636F" w:rsidP="00791CAC">
      <w:pPr>
        <w:ind w:firstLine="420"/>
      </w:pPr>
      <w:r>
        <w:rPr>
          <w:rFonts w:hint="eastAsia"/>
        </w:rPr>
        <w:t xml:space="preserve"> </w:t>
      </w:r>
      <w:r w:rsidR="00791CAC">
        <w:rPr>
          <w:rFonts w:hint="eastAsia"/>
        </w:rPr>
        <w:t>子节点的变化</w:t>
      </w:r>
    </w:p>
    <w:p w14:paraId="2618F3AA" w14:textId="77777777" w:rsidR="00791CAC" w:rsidRDefault="00791CAC" w:rsidP="00791CAC">
      <w:pPr>
        <w:ind w:firstLine="420"/>
      </w:pPr>
      <w:r>
        <w:rPr>
          <w:rFonts w:hint="eastAsia"/>
        </w:rPr>
        <w:t xml:space="preserve"> </w:t>
      </w:r>
      <w:r>
        <w:rPr>
          <w:rFonts w:hint="eastAsia"/>
        </w:rPr>
        <w:t>节点的删除</w:t>
      </w:r>
    </w:p>
    <w:p w14:paraId="2648767C" w14:textId="056F584B" w:rsidR="00791CAC" w:rsidRDefault="00791CAC" w:rsidP="00791CAC">
      <w:pPr>
        <w:ind w:firstLine="420"/>
      </w:pPr>
      <w:r>
        <w:rPr>
          <w:rFonts w:hint="eastAsia"/>
        </w:rPr>
        <w:t xml:space="preserve"> </w:t>
      </w:r>
      <w:r>
        <w:rPr>
          <w:rFonts w:hint="eastAsia"/>
        </w:rPr>
        <w:t>节点的修改</w:t>
      </w:r>
    </w:p>
    <w:p w14:paraId="1B9AE4E7" w14:textId="77777777" w:rsidR="00E43AFF" w:rsidRDefault="00E43AFF" w:rsidP="00791CAC">
      <w:pPr>
        <w:ind w:firstLine="420"/>
      </w:pPr>
    </w:p>
    <w:p w14:paraId="6F8C5317" w14:textId="2B37D7CF" w:rsidR="00791CAC" w:rsidRPr="001F310D" w:rsidRDefault="00BE09C2" w:rsidP="001F310D">
      <w:pPr>
        <w:ind w:firstLine="420"/>
      </w:pPr>
      <w:r>
        <w:rPr>
          <w:rFonts w:hint="eastAsia"/>
        </w:rPr>
        <w:t>子节点的添加和删除</w:t>
      </w:r>
    </w:p>
    <w:tbl>
      <w:tblPr>
        <w:tblStyle w:val="ab"/>
        <w:tblW w:w="0" w:type="auto"/>
        <w:tblLook w:val="04A0" w:firstRow="1" w:lastRow="0" w:firstColumn="1" w:lastColumn="0" w:noHBand="0" w:noVBand="1"/>
      </w:tblPr>
      <w:tblGrid>
        <w:gridCol w:w="8296"/>
      </w:tblGrid>
      <w:tr w:rsidR="001F310D" w14:paraId="4CD1C699" w14:textId="77777777" w:rsidTr="001F310D">
        <w:tc>
          <w:tcPr>
            <w:tcW w:w="8296" w:type="dxa"/>
          </w:tcPr>
          <w:p w14:paraId="60DFA669"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监听子节点的变化</w:t>
            </w:r>
          </w:p>
          <w:p w14:paraId="7EFFF238"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字节点的添加和删除</w:t>
            </w:r>
          </w:p>
          <w:p w14:paraId="3BFC3F1D"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570DFD3F"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"/node/node1"</w:t>
            </w:r>
            <w:r>
              <w:rPr>
                <w:rFonts w:ascii="Consolas" w:eastAsiaTheme="minorEastAsia" w:hAnsi="Consolas" w:cs="Consolas"/>
                <w:bCs w:val="0"/>
                <w:color w:val="000000"/>
                <w:sz w:val="20"/>
                <w:szCs w:val="20"/>
              </w:rPr>
              <w:t>;</w:t>
            </w:r>
          </w:p>
          <w:p w14:paraId="4EB93F30"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.subscribeChildChanges(</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IZkChildListener() {</w:t>
            </w:r>
          </w:p>
          <w:p w14:paraId="33BA0475"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//parentPath:</w:t>
            </w:r>
            <w:r>
              <w:rPr>
                <w:rFonts w:ascii="Consolas" w:eastAsiaTheme="minorEastAsia" w:hAnsi="Consolas" w:cs="Consolas"/>
                <w:bCs w:val="0"/>
                <w:color w:val="3F7F5F"/>
                <w:sz w:val="20"/>
                <w:szCs w:val="20"/>
              </w:rPr>
              <w:t>节点的父路径</w:t>
            </w:r>
          </w:p>
          <w:p w14:paraId="0249C530"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//currentChilds:</w:t>
            </w:r>
          </w:p>
          <w:p w14:paraId="631E7D41"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如果是删除，返回</w:t>
            </w:r>
            <w:r>
              <w:rPr>
                <w:rFonts w:ascii="Consolas" w:eastAsiaTheme="minorEastAsia" w:hAnsi="Consolas" w:cs="Consolas"/>
                <w:bCs w:val="0"/>
                <w:color w:val="3F7F5F"/>
                <w:sz w:val="20"/>
                <w:szCs w:val="20"/>
              </w:rPr>
              <w:t>null</w:t>
            </w:r>
          </w:p>
          <w:p w14:paraId="23B81703"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如果是添加，返回当前子节点</w:t>
            </w:r>
          </w:p>
          <w:p w14:paraId="685783E3"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06B8558"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handleChildChange(String </w:t>
            </w:r>
            <w:r>
              <w:rPr>
                <w:rFonts w:ascii="Consolas" w:eastAsiaTheme="minorEastAsia" w:hAnsi="Consolas" w:cs="Consolas"/>
                <w:bCs w:val="0"/>
                <w:color w:val="6A3E3E"/>
                <w:sz w:val="20"/>
                <w:szCs w:val="20"/>
              </w:rPr>
              <w:t>parentPath</w:t>
            </w:r>
            <w:r>
              <w:rPr>
                <w:rFonts w:ascii="Consolas" w:eastAsiaTheme="minorEastAsia" w:hAnsi="Consolas" w:cs="Consolas"/>
                <w:bCs w:val="0"/>
                <w:color w:val="000000"/>
                <w:sz w:val="20"/>
                <w:szCs w:val="20"/>
              </w:rPr>
              <w:t xml:space="preserve">, </w:t>
            </w:r>
          </w:p>
          <w:p w14:paraId="37E72755"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r>
              <w:rPr>
                <w:rFonts w:ascii="Consolas" w:eastAsiaTheme="minorEastAsia" w:hAnsi="Consolas" w:cs="Consolas"/>
                <w:bCs w:val="0"/>
                <w:color w:val="6A3E3E"/>
                <w:sz w:val="20"/>
                <w:szCs w:val="20"/>
              </w:rPr>
              <w:t>currentChilds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39DCC1B8"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 = Thread.</w:t>
            </w:r>
            <w:r>
              <w:rPr>
                <w:rFonts w:ascii="Consolas" w:eastAsiaTheme="minorEastAsia" w:hAnsi="Consolas" w:cs="Consolas"/>
                <w:bCs w:val="0"/>
                <w:i/>
                <w:iCs/>
                <w:color w:val="000000"/>
                <w:sz w:val="20"/>
                <w:szCs w:val="20"/>
              </w:rPr>
              <w:t>currentThread</w:t>
            </w:r>
            <w:r>
              <w:rPr>
                <w:rFonts w:ascii="Consolas" w:eastAsiaTheme="minorEastAsia" w:hAnsi="Consolas" w:cs="Consolas"/>
                <w:bCs w:val="0"/>
                <w:color w:val="000000"/>
                <w:sz w:val="20"/>
                <w:szCs w:val="20"/>
              </w:rPr>
              <w:t>().getName();</w:t>
            </w:r>
          </w:p>
          <w:p w14:paraId="65008CFA"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监听器的线程为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612D4A8E"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监听器的线程为</w:t>
            </w:r>
            <w:r>
              <w:rPr>
                <w:rFonts w:ascii="Consolas" w:eastAsiaTheme="minorEastAsia" w:hAnsi="Consolas" w:cs="Consolas"/>
                <w:bCs w:val="0"/>
                <w:color w:val="3F7F5F"/>
                <w:sz w:val="20"/>
                <w:szCs w:val="20"/>
              </w:rPr>
              <w:t>ZkClient-EventThread-11-192.168.10.136:2181</w:t>
            </w:r>
          </w:p>
          <w:p w14:paraId="21920D78"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删除</w:t>
            </w:r>
            <w:r>
              <w:rPr>
                <w:rFonts w:ascii="Consolas" w:eastAsiaTheme="minorEastAsia" w:hAnsi="Consolas" w:cs="Consolas"/>
                <w:bCs w:val="0"/>
                <w:color w:val="3F7F5F"/>
                <w:sz w:val="20"/>
                <w:szCs w:val="20"/>
              </w:rPr>
              <w:t>parentPath:node/node1,currentChilds:[]</w:t>
            </w:r>
          </w:p>
          <w:p w14:paraId="7B1B6CF0"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w:t>
            </w:r>
            <w:r>
              <w:rPr>
                <w:rFonts w:ascii="Consolas" w:eastAsiaTheme="minorEastAsia" w:hAnsi="Consolas" w:cs="Consolas"/>
                <w:bCs w:val="0"/>
                <w:color w:val="3F7F5F"/>
                <w:sz w:val="20"/>
                <w:szCs w:val="20"/>
              </w:rPr>
              <w:t>parentPath:node/node1,currentChilds:[node3]</w:t>
            </w:r>
          </w:p>
          <w:p w14:paraId="662F23CD"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parentPath</w:t>
            </w:r>
            <w:r>
              <w:rPr>
                <w:rFonts w:ascii="Consolas" w:eastAsiaTheme="minorEastAsia" w:hAnsi="Consolas" w:cs="Consolas"/>
                <w:bCs w:val="0"/>
                <w:color w:val="000000"/>
                <w:sz w:val="20"/>
                <w:szCs w:val="20"/>
              </w:rPr>
              <w:t>);</w:t>
            </w:r>
          </w:p>
          <w:p w14:paraId="397D6FFA"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currentChilds</w:t>
            </w:r>
            <w:r>
              <w:rPr>
                <w:rFonts w:ascii="Consolas" w:eastAsiaTheme="minorEastAsia" w:hAnsi="Consolas" w:cs="Consolas"/>
                <w:bCs w:val="0"/>
                <w:color w:val="000000"/>
                <w:sz w:val="20"/>
                <w:szCs w:val="20"/>
              </w:rPr>
              <w:t>);</w:t>
            </w:r>
          </w:p>
          <w:p w14:paraId="1C3D9101"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0F09C46"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w:t>
            </w:r>
          </w:p>
          <w:p w14:paraId="29A7D2CB"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阻塞主线程</w:t>
            </w:r>
          </w:p>
          <w:p w14:paraId="264E736A"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2AAE7B4B"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in</w:t>
            </w:r>
            <w:r>
              <w:rPr>
                <w:rFonts w:ascii="Consolas" w:eastAsiaTheme="minorEastAsia" w:hAnsi="Consolas" w:cs="Consolas"/>
                <w:bCs w:val="0"/>
                <w:color w:val="000000"/>
                <w:sz w:val="20"/>
                <w:szCs w:val="20"/>
              </w:rPr>
              <w:t>.read();</w:t>
            </w:r>
          </w:p>
          <w:p w14:paraId="02BCBCE9"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(IOException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1DA7EB82"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4E02A68B" w14:textId="77777777" w:rsidR="00AB2564" w:rsidRDefault="00AB2564" w:rsidP="00AB256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9340C8A" w14:textId="56BC0031" w:rsidR="001F310D" w:rsidRDefault="00AB2564" w:rsidP="00AB2564">
            <w:pPr>
              <w:ind w:firstLineChars="0" w:firstLine="0"/>
            </w:pPr>
            <w:r>
              <w:rPr>
                <w:rFonts w:ascii="Consolas" w:eastAsiaTheme="minorEastAsia" w:hAnsi="Consolas" w:cs="Consolas"/>
                <w:bCs w:val="0"/>
                <w:color w:val="000000"/>
                <w:sz w:val="20"/>
                <w:szCs w:val="20"/>
              </w:rPr>
              <w:tab/>
              <w:t>}</w:t>
            </w:r>
          </w:p>
        </w:tc>
      </w:tr>
    </w:tbl>
    <w:p w14:paraId="775C6E99" w14:textId="422C211F" w:rsidR="001F310D" w:rsidRDefault="00D559BE" w:rsidP="001F310D">
      <w:pPr>
        <w:ind w:firstLine="420"/>
      </w:pPr>
      <w:r>
        <w:rPr>
          <w:rFonts w:hint="eastAsia"/>
        </w:rPr>
        <w:lastRenderedPageBreak/>
        <w:t>子节点的变化</w:t>
      </w:r>
    </w:p>
    <w:tbl>
      <w:tblPr>
        <w:tblStyle w:val="ab"/>
        <w:tblW w:w="0" w:type="auto"/>
        <w:tblLook w:val="04A0" w:firstRow="1" w:lastRow="0" w:firstColumn="1" w:lastColumn="0" w:noHBand="0" w:noVBand="1"/>
      </w:tblPr>
      <w:tblGrid>
        <w:gridCol w:w="8296"/>
      </w:tblGrid>
      <w:tr w:rsidR="002D238B" w14:paraId="0EC3F2C7" w14:textId="77777777" w:rsidTr="002D238B">
        <w:tc>
          <w:tcPr>
            <w:tcW w:w="8296" w:type="dxa"/>
          </w:tcPr>
          <w:p w14:paraId="3F93F693"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监听值的变化</w:t>
            </w:r>
          </w:p>
          <w:p w14:paraId="2A673DE5"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testDataChanges() {</w:t>
            </w:r>
          </w:p>
          <w:p w14:paraId="55BE4186"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"/node/node1/node3"</w:t>
            </w:r>
            <w:r>
              <w:rPr>
                <w:rFonts w:ascii="Consolas" w:eastAsiaTheme="minorEastAsia" w:hAnsi="Consolas" w:cs="Consolas"/>
                <w:bCs w:val="0"/>
                <w:color w:val="000000"/>
                <w:sz w:val="20"/>
                <w:szCs w:val="20"/>
              </w:rPr>
              <w:t>;</w:t>
            </w:r>
          </w:p>
          <w:p w14:paraId="7EE48885"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监听节点的值是否发生改变</w:t>
            </w:r>
          </w:p>
          <w:p w14:paraId="2056442A"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.subscribeDataChanges(</w:t>
            </w:r>
            <w:r>
              <w:rPr>
                <w:rFonts w:ascii="Consolas" w:eastAsiaTheme="minorEastAsia" w:hAnsi="Consolas" w:cs="Consolas"/>
                <w:bCs w:val="0"/>
                <w:color w:val="6A3E3E"/>
                <w:sz w:val="20"/>
                <w:szCs w:val="20"/>
              </w:rPr>
              <w:t>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IZkDataListener() {</w:t>
            </w:r>
          </w:p>
          <w:p w14:paraId="2881BDD3"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监听是节点的值是否删除</w:t>
            </w:r>
          </w:p>
          <w:p w14:paraId="145C14D5"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B97E64E"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handleDataDeleted(String </w:t>
            </w:r>
            <w:r>
              <w:rPr>
                <w:rFonts w:ascii="Consolas" w:eastAsiaTheme="minorEastAsia" w:hAnsi="Consolas" w:cs="Consolas"/>
                <w:bCs w:val="0"/>
                <w:color w:val="6A3E3E"/>
                <w:sz w:val="20"/>
                <w:szCs w:val="20"/>
              </w:rPr>
              <w:t>dataPath</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7D6AF747"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.println(Thread.</w:t>
            </w:r>
            <w:r>
              <w:rPr>
                <w:rFonts w:ascii="Consolas" w:eastAsiaTheme="minorEastAsia" w:hAnsi="Consolas" w:cs="Consolas"/>
                <w:bCs w:val="0"/>
                <w:i/>
                <w:iCs/>
                <w:color w:val="000000"/>
                <w:sz w:val="20"/>
                <w:szCs w:val="20"/>
              </w:rPr>
              <w:t>currentThread</w:t>
            </w:r>
            <w:r>
              <w:rPr>
                <w:rFonts w:ascii="Consolas" w:eastAsiaTheme="minorEastAsia" w:hAnsi="Consolas" w:cs="Consolas"/>
                <w:bCs w:val="0"/>
                <w:color w:val="000000"/>
                <w:sz w:val="20"/>
                <w:szCs w:val="20"/>
              </w:rPr>
              <w:t xml:space="preserve">().getName()); </w:t>
            </w:r>
          </w:p>
          <w:p w14:paraId="0B9D60CC"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数据删除了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dataPath</w:t>
            </w:r>
            <w:r>
              <w:rPr>
                <w:rFonts w:ascii="Consolas" w:eastAsiaTheme="minorEastAsia" w:hAnsi="Consolas" w:cs="Consolas"/>
                <w:bCs w:val="0"/>
                <w:color w:val="000000"/>
                <w:sz w:val="20"/>
                <w:szCs w:val="20"/>
              </w:rPr>
              <w:t>);</w:t>
            </w:r>
          </w:p>
          <w:p w14:paraId="2F972B48"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5643356"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00123D58"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监听节点的值是否改变</w:t>
            </w:r>
          </w:p>
          <w:p w14:paraId="56C7F6F0"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w:t>
            </w:r>
          </w:p>
          <w:p w14:paraId="50594834"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w:t>
            </w:r>
            <w:r>
              <w:rPr>
                <w:rFonts w:ascii="Consolas" w:eastAsiaTheme="minorEastAsia" w:hAnsi="Consolas" w:cs="Consolas"/>
                <w:bCs w:val="0"/>
                <w:color w:val="3F5FBF"/>
                <w:sz w:val="20"/>
                <w:szCs w:val="20"/>
              </w:rPr>
              <w:t>进来了，但是没有显示出来，因为出异常了</w:t>
            </w:r>
          </w:p>
          <w:p w14:paraId="0C33D367"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Object data </w:t>
            </w:r>
            <w:r>
              <w:rPr>
                <w:rFonts w:ascii="Consolas" w:eastAsiaTheme="minorEastAsia" w:hAnsi="Consolas" w:cs="Consolas"/>
                <w:bCs w:val="0"/>
                <w:color w:val="3F5FBF"/>
                <w:sz w:val="20"/>
                <w:szCs w:val="20"/>
              </w:rPr>
              <w:t>修改后的值</w:t>
            </w:r>
          </w:p>
          <w:p w14:paraId="3B41C819"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Object </w:t>
            </w:r>
          </w:p>
          <w:p w14:paraId="65A62AF7"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zkCli </w:t>
            </w:r>
            <w:r>
              <w:rPr>
                <w:rFonts w:ascii="Consolas" w:eastAsiaTheme="minorEastAsia" w:hAnsi="Consolas" w:cs="Consolas"/>
                <w:bCs w:val="0"/>
                <w:color w:val="3F5FBF"/>
                <w:sz w:val="20"/>
                <w:szCs w:val="20"/>
              </w:rPr>
              <w:t>设置的是</w:t>
            </w:r>
            <w:r>
              <w:rPr>
                <w:rFonts w:ascii="Consolas" w:eastAsiaTheme="minorEastAsia" w:hAnsi="Consolas" w:cs="Consolas"/>
                <w:bCs w:val="0"/>
                <w:color w:val="3F5FBF"/>
                <w:sz w:val="20"/>
                <w:szCs w:val="20"/>
              </w:rPr>
              <w:t xml:space="preserve">String </w:t>
            </w:r>
            <w:r>
              <w:rPr>
                <w:rFonts w:ascii="Consolas" w:eastAsiaTheme="minorEastAsia" w:hAnsi="Consolas" w:cs="Consolas"/>
                <w:bCs w:val="0"/>
                <w:color w:val="3F5FBF"/>
                <w:sz w:val="20"/>
                <w:szCs w:val="20"/>
              </w:rPr>
              <w:t>值</w:t>
            </w:r>
          </w:p>
          <w:p w14:paraId="32CB354D"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  java </w:t>
            </w:r>
            <w:r>
              <w:rPr>
                <w:rFonts w:ascii="Consolas" w:eastAsiaTheme="minorEastAsia" w:hAnsi="Consolas" w:cs="Consolas"/>
                <w:bCs w:val="0"/>
                <w:color w:val="3F5FBF"/>
                <w:sz w:val="20"/>
                <w:szCs w:val="20"/>
              </w:rPr>
              <w:t>设置的是</w:t>
            </w:r>
            <w:r>
              <w:rPr>
                <w:rFonts w:ascii="Consolas" w:eastAsiaTheme="minorEastAsia" w:hAnsi="Consolas" w:cs="Consolas"/>
                <w:bCs w:val="0"/>
                <w:color w:val="3F5FBF"/>
                <w:sz w:val="20"/>
                <w:szCs w:val="20"/>
              </w:rPr>
              <w:t>Object</w:t>
            </w:r>
            <w:r>
              <w:rPr>
                <w:rFonts w:ascii="Consolas" w:eastAsiaTheme="minorEastAsia" w:hAnsi="Consolas" w:cs="Consolas"/>
                <w:bCs w:val="0"/>
                <w:color w:val="3F5FBF"/>
                <w:sz w:val="20"/>
                <w:szCs w:val="20"/>
              </w:rPr>
              <w:t>值</w:t>
            </w:r>
          </w:p>
          <w:p w14:paraId="38C89035"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ab/>
              <w:t xml:space="preserve"> */</w:t>
            </w:r>
          </w:p>
          <w:p w14:paraId="015114CE"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1E97C442"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handleDataChange(String </w:t>
            </w:r>
            <w:r>
              <w:rPr>
                <w:rFonts w:ascii="Consolas" w:eastAsiaTheme="minorEastAsia" w:hAnsi="Consolas" w:cs="Consolas"/>
                <w:bCs w:val="0"/>
                <w:color w:val="6A3E3E"/>
                <w:sz w:val="20"/>
                <w:szCs w:val="20"/>
              </w:rPr>
              <w:t>dataPath</w:t>
            </w:r>
            <w:r>
              <w:rPr>
                <w:rFonts w:ascii="Consolas" w:eastAsiaTheme="minorEastAsia" w:hAnsi="Consolas" w:cs="Consolas"/>
                <w:bCs w:val="0"/>
                <w:color w:val="000000"/>
                <w:sz w:val="20"/>
                <w:szCs w:val="20"/>
              </w:rPr>
              <w:t xml:space="preserve">, Object </w:t>
            </w:r>
            <w:r>
              <w:rPr>
                <w:rFonts w:ascii="Consolas" w:eastAsiaTheme="minorEastAsia" w:hAnsi="Consolas" w:cs="Consolas"/>
                <w:bCs w:val="0"/>
                <w:color w:val="6A3E3E"/>
                <w:sz w:val="20"/>
                <w:szCs w:val="20"/>
              </w:rPr>
              <w:t>data</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Exception {</w:t>
            </w:r>
          </w:p>
          <w:p w14:paraId="3F50CBE7"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.println(Thread.</w:t>
            </w:r>
            <w:r>
              <w:rPr>
                <w:rFonts w:ascii="Consolas" w:eastAsiaTheme="minorEastAsia" w:hAnsi="Consolas" w:cs="Consolas"/>
                <w:bCs w:val="0"/>
                <w:i/>
                <w:iCs/>
                <w:color w:val="000000"/>
                <w:sz w:val="20"/>
                <w:szCs w:val="20"/>
              </w:rPr>
              <w:t>currentThread</w:t>
            </w:r>
            <w:r>
              <w:rPr>
                <w:rFonts w:ascii="Consolas" w:eastAsiaTheme="minorEastAsia" w:hAnsi="Consolas" w:cs="Consolas"/>
                <w:bCs w:val="0"/>
                <w:color w:val="000000"/>
                <w:sz w:val="20"/>
                <w:szCs w:val="20"/>
              </w:rPr>
              <w:t xml:space="preserve">().getName()); </w:t>
            </w:r>
          </w:p>
          <w:p w14:paraId="19AB3D8A"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数据改变了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dataPath</w:t>
            </w:r>
            <w:r>
              <w:rPr>
                <w:rFonts w:ascii="Consolas" w:eastAsiaTheme="minorEastAsia" w:hAnsi="Consolas" w:cs="Consolas"/>
                <w:bCs w:val="0"/>
                <w:color w:val="000000"/>
                <w:sz w:val="20"/>
                <w:szCs w:val="20"/>
              </w:rPr>
              <w:t>);</w:t>
            </w:r>
          </w:p>
          <w:p w14:paraId="5964A668"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550C45E"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68A02CC"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阻塞主线程</w:t>
            </w:r>
          </w:p>
          <w:p w14:paraId="779A0BDF"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6BC659F4"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in</w:t>
            </w:r>
            <w:r>
              <w:rPr>
                <w:rFonts w:ascii="Consolas" w:eastAsiaTheme="minorEastAsia" w:hAnsi="Consolas" w:cs="Consolas"/>
                <w:bCs w:val="0"/>
                <w:color w:val="000000"/>
                <w:sz w:val="20"/>
                <w:szCs w:val="20"/>
              </w:rPr>
              <w:t>.read();</w:t>
            </w:r>
          </w:p>
          <w:p w14:paraId="3375CDDE"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(IOException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49678A99"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243CFE54"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2F5A1D3"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44DF62B"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修该值</w:t>
            </w:r>
          </w:p>
          <w:p w14:paraId="2DE99348"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646464"/>
                <w:sz w:val="20"/>
                <w:szCs w:val="20"/>
              </w:rPr>
              <w:t>@Test</w:t>
            </w:r>
          </w:p>
          <w:p w14:paraId="74C40BD1"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updateNode() {</w:t>
            </w:r>
          </w:p>
          <w:p w14:paraId="200648E3" w14:textId="77777777" w:rsidR="002D238B" w:rsidRDefault="002D238B" w:rsidP="002D238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.writeData(</w:t>
            </w:r>
            <w:r>
              <w:rPr>
                <w:rFonts w:ascii="Consolas" w:eastAsiaTheme="minorEastAsia" w:hAnsi="Consolas" w:cs="Consolas"/>
                <w:bCs w:val="0"/>
                <w:color w:val="2A00FF"/>
                <w:sz w:val="20"/>
                <w:szCs w:val="20"/>
              </w:rPr>
              <w:t>"/node/node1/node3"</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"xx111"</w:t>
            </w:r>
            <w:r>
              <w:rPr>
                <w:rFonts w:ascii="Consolas" w:eastAsiaTheme="minorEastAsia" w:hAnsi="Consolas" w:cs="Consolas"/>
                <w:bCs w:val="0"/>
                <w:color w:val="000000"/>
                <w:sz w:val="20"/>
                <w:szCs w:val="20"/>
              </w:rPr>
              <w:t>);</w:t>
            </w:r>
          </w:p>
          <w:p w14:paraId="23765C69" w14:textId="2C26FEF6" w:rsidR="002D238B" w:rsidRDefault="002D238B" w:rsidP="002D238B">
            <w:pPr>
              <w:ind w:firstLineChars="0" w:firstLine="0"/>
            </w:pPr>
            <w:r>
              <w:rPr>
                <w:rFonts w:ascii="Consolas" w:eastAsiaTheme="minorEastAsia" w:hAnsi="Consolas" w:cs="Consolas"/>
                <w:bCs w:val="0"/>
                <w:color w:val="000000"/>
                <w:sz w:val="20"/>
                <w:szCs w:val="20"/>
              </w:rPr>
              <w:tab/>
              <w:t>}</w:t>
            </w:r>
          </w:p>
        </w:tc>
      </w:tr>
    </w:tbl>
    <w:p w14:paraId="0A4F23C6" w14:textId="62D7ECE9" w:rsidR="008A1664" w:rsidRPr="008A1664" w:rsidRDefault="008A1664" w:rsidP="008A1664">
      <w:pPr>
        <w:ind w:firstLine="420"/>
      </w:pPr>
    </w:p>
    <w:p w14:paraId="6A08A9C7" w14:textId="77777777" w:rsidR="00C7552B" w:rsidRDefault="005E5D48" w:rsidP="00C7552B">
      <w:pPr>
        <w:pStyle w:val="2"/>
      </w:pPr>
      <w:r>
        <w:rPr>
          <w:rFonts w:hint="eastAsia"/>
        </w:rPr>
        <w:t>zookeeper</w:t>
      </w:r>
      <w:r>
        <w:rPr>
          <w:rFonts w:hint="eastAsia"/>
        </w:rPr>
        <w:t>集群</w:t>
      </w:r>
    </w:p>
    <w:p w14:paraId="279D4897" w14:textId="5676C8FD" w:rsidR="00C7552B" w:rsidRDefault="00C7552B" w:rsidP="009D3AC1">
      <w:pPr>
        <w:pStyle w:val="3"/>
        <w:ind w:firstLine="420"/>
      </w:pPr>
      <w:r>
        <w:rPr>
          <w:rFonts w:hint="eastAsia"/>
        </w:rPr>
        <w:t>zk</w:t>
      </w:r>
      <w:r>
        <w:rPr>
          <w:rFonts w:hint="eastAsia"/>
        </w:rPr>
        <w:t>集群示意图</w:t>
      </w:r>
    </w:p>
    <w:p w14:paraId="260977D1" w14:textId="1FD78003" w:rsidR="00C7552B" w:rsidRPr="00C7552B" w:rsidRDefault="00C7552B" w:rsidP="00C7552B">
      <w:pPr>
        <w:ind w:firstLine="420"/>
      </w:pPr>
      <w:r>
        <w:rPr>
          <w:noProof/>
        </w:rPr>
        <w:drawing>
          <wp:inline distT="0" distB="0" distL="0" distR="0" wp14:anchorId="1A7F99EA" wp14:editId="7729F636">
            <wp:extent cx="5265420" cy="21412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5420" cy="2141220"/>
                    </a:xfrm>
                    <a:prstGeom prst="rect">
                      <a:avLst/>
                    </a:prstGeom>
                    <a:noFill/>
                    <a:ln>
                      <a:noFill/>
                    </a:ln>
                  </pic:spPr>
                </pic:pic>
              </a:graphicData>
            </a:graphic>
          </wp:inline>
        </w:drawing>
      </w:r>
    </w:p>
    <w:p w14:paraId="5D161046" w14:textId="4CF22476" w:rsidR="005E5D48" w:rsidRDefault="00C7552B" w:rsidP="009D3AC1">
      <w:pPr>
        <w:pStyle w:val="3"/>
        <w:ind w:firstLine="420"/>
      </w:pPr>
      <w:r>
        <w:rPr>
          <w:rFonts w:hint="eastAsia"/>
        </w:rPr>
        <w:t>集群的规划</w:t>
      </w:r>
    </w:p>
    <w:tbl>
      <w:tblPr>
        <w:tblStyle w:val="ab"/>
        <w:tblW w:w="0" w:type="auto"/>
        <w:tblLayout w:type="fixed"/>
        <w:tblLook w:val="0000" w:firstRow="0" w:lastRow="0" w:firstColumn="0" w:lastColumn="0" w:noHBand="0" w:noVBand="0"/>
      </w:tblPr>
      <w:tblGrid>
        <w:gridCol w:w="2841"/>
        <w:gridCol w:w="2841"/>
        <w:gridCol w:w="2840"/>
      </w:tblGrid>
      <w:tr w:rsidR="00C7552B" w14:paraId="14724E09" w14:textId="77777777" w:rsidTr="00081812">
        <w:tc>
          <w:tcPr>
            <w:tcW w:w="2841" w:type="dxa"/>
            <w:vAlign w:val="top"/>
          </w:tcPr>
          <w:p w14:paraId="6018D8B2" w14:textId="77777777" w:rsidR="00C7552B" w:rsidRDefault="00C7552B" w:rsidP="00081812">
            <w:pPr>
              <w:ind w:firstLine="420"/>
            </w:pPr>
            <w:r>
              <w:rPr>
                <w:rFonts w:hint="eastAsia"/>
              </w:rPr>
              <w:t>机器</w:t>
            </w:r>
          </w:p>
        </w:tc>
        <w:tc>
          <w:tcPr>
            <w:tcW w:w="2841" w:type="dxa"/>
            <w:vAlign w:val="top"/>
          </w:tcPr>
          <w:p w14:paraId="343DFDE8" w14:textId="3AE89418" w:rsidR="00C7552B" w:rsidRDefault="00170E52" w:rsidP="00081812">
            <w:pPr>
              <w:ind w:firstLine="420"/>
            </w:pPr>
            <w:r>
              <w:rPr>
                <w:rFonts w:hint="eastAsia"/>
              </w:rPr>
              <w:t>i</w:t>
            </w:r>
            <w:r>
              <w:t>p</w:t>
            </w:r>
          </w:p>
        </w:tc>
        <w:tc>
          <w:tcPr>
            <w:tcW w:w="2840" w:type="dxa"/>
            <w:vAlign w:val="top"/>
          </w:tcPr>
          <w:p w14:paraId="49426D92" w14:textId="77777777" w:rsidR="00C7552B" w:rsidRDefault="00C7552B" w:rsidP="00081812">
            <w:pPr>
              <w:ind w:firstLine="420"/>
            </w:pPr>
            <w:r>
              <w:rPr>
                <w:rFonts w:hint="eastAsia"/>
              </w:rPr>
              <w:t>端口</w:t>
            </w:r>
          </w:p>
        </w:tc>
      </w:tr>
      <w:tr w:rsidR="00C7552B" w14:paraId="5108BFFE" w14:textId="77777777" w:rsidTr="00081812">
        <w:tc>
          <w:tcPr>
            <w:tcW w:w="2841" w:type="dxa"/>
            <w:vAlign w:val="top"/>
          </w:tcPr>
          <w:p w14:paraId="00287A80" w14:textId="5ED68BB9" w:rsidR="00C7552B" w:rsidRDefault="0001551B" w:rsidP="00081812">
            <w:pPr>
              <w:ind w:firstLine="420"/>
            </w:pPr>
            <w:r>
              <w:rPr>
                <w:rFonts w:hint="eastAsia"/>
              </w:rPr>
              <w:t>z</w:t>
            </w:r>
            <w:r w:rsidR="00041682">
              <w:t>k-</w:t>
            </w:r>
            <w:r w:rsidR="00C7552B">
              <w:rPr>
                <w:rFonts w:hint="eastAsia"/>
              </w:rPr>
              <w:t>1</w:t>
            </w:r>
          </w:p>
        </w:tc>
        <w:tc>
          <w:tcPr>
            <w:tcW w:w="2841" w:type="dxa"/>
            <w:vAlign w:val="top"/>
          </w:tcPr>
          <w:p w14:paraId="2BF04210" w14:textId="6743A717" w:rsidR="00C7552B" w:rsidRDefault="00EC5295" w:rsidP="00081812">
            <w:pPr>
              <w:ind w:firstLine="420"/>
            </w:pPr>
            <w:r>
              <w:rPr>
                <w:rFonts w:hint="eastAsia"/>
              </w:rPr>
              <w:t>192.168.10.136</w:t>
            </w:r>
          </w:p>
        </w:tc>
        <w:tc>
          <w:tcPr>
            <w:tcW w:w="2840" w:type="dxa"/>
            <w:vAlign w:val="top"/>
          </w:tcPr>
          <w:p w14:paraId="3B23372E" w14:textId="77777777" w:rsidR="00C7552B" w:rsidRDefault="00C7552B" w:rsidP="00081812">
            <w:pPr>
              <w:ind w:firstLine="420"/>
            </w:pPr>
            <w:r>
              <w:rPr>
                <w:rFonts w:hint="eastAsia"/>
              </w:rPr>
              <w:t>2181</w:t>
            </w:r>
          </w:p>
        </w:tc>
      </w:tr>
      <w:tr w:rsidR="00C7552B" w14:paraId="3543DF8C" w14:textId="77777777" w:rsidTr="00081812">
        <w:tc>
          <w:tcPr>
            <w:tcW w:w="2841" w:type="dxa"/>
            <w:vAlign w:val="top"/>
          </w:tcPr>
          <w:p w14:paraId="57BA5CC5" w14:textId="67BB0F32" w:rsidR="00C7552B" w:rsidRDefault="0001551B" w:rsidP="00081812">
            <w:pPr>
              <w:ind w:firstLine="420"/>
            </w:pPr>
            <w:r>
              <w:rPr>
                <w:rFonts w:hint="eastAsia"/>
              </w:rPr>
              <w:t>z</w:t>
            </w:r>
            <w:r w:rsidR="00041682">
              <w:t>k</w:t>
            </w:r>
            <w:r w:rsidR="00C7552B">
              <w:rPr>
                <w:rFonts w:hint="eastAsia"/>
              </w:rPr>
              <w:t>-2</w:t>
            </w:r>
          </w:p>
        </w:tc>
        <w:tc>
          <w:tcPr>
            <w:tcW w:w="2841" w:type="dxa"/>
            <w:vAlign w:val="top"/>
          </w:tcPr>
          <w:p w14:paraId="2385E82E" w14:textId="7B0D06B2" w:rsidR="00C7552B" w:rsidRDefault="00EC5295" w:rsidP="00081812">
            <w:pPr>
              <w:ind w:firstLine="420"/>
            </w:pPr>
            <w:r>
              <w:rPr>
                <w:rFonts w:hint="eastAsia"/>
              </w:rPr>
              <w:t>192.168.10.136</w:t>
            </w:r>
          </w:p>
        </w:tc>
        <w:tc>
          <w:tcPr>
            <w:tcW w:w="2840" w:type="dxa"/>
            <w:vAlign w:val="top"/>
          </w:tcPr>
          <w:p w14:paraId="6328F4CA" w14:textId="77777777" w:rsidR="00C7552B" w:rsidRDefault="00C7552B" w:rsidP="00081812">
            <w:pPr>
              <w:ind w:firstLine="420"/>
            </w:pPr>
            <w:r>
              <w:rPr>
                <w:rFonts w:hint="eastAsia"/>
              </w:rPr>
              <w:t>2182</w:t>
            </w:r>
          </w:p>
        </w:tc>
      </w:tr>
      <w:tr w:rsidR="00C7552B" w14:paraId="0550A0B8" w14:textId="77777777" w:rsidTr="00081812">
        <w:tc>
          <w:tcPr>
            <w:tcW w:w="2841" w:type="dxa"/>
            <w:vAlign w:val="top"/>
          </w:tcPr>
          <w:p w14:paraId="07E3C27F" w14:textId="0E42ECF3" w:rsidR="00C7552B" w:rsidRDefault="0001551B" w:rsidP="00081812">
            <w:pPr>
              <w:ind w:firstLine="420"/>
            </w:pPr>
            <w:r>
              <w:rPr>
                <w:rFonts w:hint="eastAsia"/>
              </w:rPr>
              <w:t>z</w:t>
            </w:r>
            <w:r w:rsidR="00041682">
              <w:t>k</w:t>
            </w:r>
            <w:r w:rsidR="00C7552B">
              <w:rPr>
                <w:rFonts w:hint="eastAsia"/>
              </w:rPr>
              <w:t>-3</w:t>
            </w:r>
          </w:p>
        </w:tc>
        <w:tc>
          <w:tcPr>
            <w:tcW w:w="2841" w:type="dxa"/>
            <w:vAlign w:val="top"/>
          </w:tcPr>
          <w:p w14:paraId="47A9444C" w14:textId="0E322625" w:rsidR="00C7552B" w:rsidRDefault="00EC5295" w:rsidP="00081812">
            <w:pPr>
              <w:ind w:firstLine="420"/>
            </w:pPr>
            <w:r>
              <w:rPr>
                <w:rFonts w:hint="eastAsia"/>
              </w:rPr>
              <w:t>192.168.10.136</w:t>
            </w:r>
          </w:p>
        </w:tc>
        <w:tc>
          <w:tcPr>
            <w:tcW w:w="2840" w:type="dxa"/>
            <w:vAlign w:val="top"/>
          </w:tcPr>
          <w:p w14:paraId="43AE005C" w14:textId="77777777" w:rsidR="00C7552B" w:rsidRDefault="00C7552B" w:rsidP="00081812">
            <w:pPr>
              <w:ind w:firstLine="420"/>
            </w:pPr>
            <w:r>
              <w:rPr>
                <w:rFonts w:hint="eastAsia"/>
              </w:rPr>
              <w:t>2183</w:t>
            </w:r>
          </w:p>
        </w:tc>
      </w:tr>
    </w:tbl>
    <w:p w14:paraId="006DA3FA" w14:textId="77777777" w:rsidR="00C7552B" w:rsidRPr="00C7552B" w:rsidRDefault="00C7552B" w:rsidP="00C7552B">
      <w:pPr>
        <w:ind w:firstLine="420"/>
      </w:pPr>
    </w:p>
    <w:p w14:paraId="58112AA2" w14:textId="393348C4" w:rsidR="00466364" w:rsidRDefault="00C63717" w:rsidP="009D3AC1">
      <w:pPr>
        <w:pStyle w:val="3"/>
        <w:ind w:firstLine="420"/>
      </w:pPr>
      <w:r>
        <w:t>创建三个</w:t>
      </w:r>
      <w:r w:rsidR="00585A6C">
        <w:t>机器</w:t>
      </w:r>
    </w:p>
    <w:p w14:paraId="7F7B5E31" w14:textId="4DDA3526" w:rsidR="00A41E79" w:rsidRDefault="00A41E79" w:rsidP="00A41E79">
      <w:pPr>
        <w:ind w:firstLine="420"/>
      </w:pPr>
      <w:r>
        <w:rPr>
          <w:rFonts w:hint="eastAsia"/>
        </w:rPr>
        <w:t>1</w:t>
      </w:r>
      <w:r>
        <w:t>)</w:t>
      </w:r>
      <w:r>
        <w:t>在</w:t>
      </w:r>
      <w:r>
        <w:rPr>
          <w:rFonts w:hint="eastAsia"/>
        </w:rPr>
        <w:t>/</w:t>
      </w:r>
      <w:r>
        <w:t>usr/local</w:t>
      </w:r>
      <w:r>
        <w:t>下创建</w:t>
      </w:r>
      <w:r>
        <w:rPr>
          <w:rFonts w:hint="eastAsia"/>
        </w:rPr>
        <w:t>zk-cluster</w:t>
      </w:r>
      <w:r>
        <w:rPr>
          <w:rFonts w:hint="eastAsia"/>
        </w:rPr>
        <w:t>文件夹</w:t>
      </w:r>
    </w:p>
    <w:p w14:paraId="4735C96C" w14:textId="1D16DF2E" w:rsidR="0076549A" w:rsidRDefault="0076549A" w:rsidP="00A41E79">
      <w:pPr>
        <w:ind w:firstLine="420"/>
      </w:pPr>
      <w:r>
        <w:rPr>
          <w:rFonts w:hint="eastAsia"/>
        </w:rPr>
        <w:t>2</w:t>
      </w:r>
      <w:r>
        <w:t>)</w:t>
      </w:r>
      <w:r>
        <w:t>将</w:t>
      </w:r>
      <w:r w:rsidRPr="0076549A">
        <w:t>zookeeper</w:t>
      </w:r>
      <w:r w:rsidR="0001551B">
        <w:t>文件夹一次复制到</w:t>
      </w:r>
      <w:r w:rsidR="0001551B">
        <w:rPr>
          <w:rFonts w:hint="eastAsia"/>
        </w:rPr>
        <w:t>zk-cluster</w:t>
      </w:r>
      <w:r w:rsidR="0001551B">
        <w:rPr>
          <w:rFonts w:hint="eastAsia"/>
        </w:rPr>
        <w:t>文件夹中，依次命名为，</w:t>
      </w:r>
      <w:r w:rsidR="005A21E8">
        <w:rPr>
          <w:rFonts w:hint="eastAsia"/>
        </w:rPr>
        <w:t>z</w:t>
      </w:r>
      <w:r w:rsidR="005A21E8">
        <w:t>k-</w:t>
      </w:r>
      <w:r w:rsidR="005A21E8">
        <w:rPr>
          <w:rFonts w:hint="eastAsia"/>
        </w:rPr>
        <w:t>1</w:t>
      </w:r>
      <w:r w:rsidR="005A21E8">
        <w:t>,</w:t>
      </w:r>
      <w:r w:rsidR="005A21E8" w:rsidRPr="005A21E8">
        <w:rPr>
          <w:rFonts w:hint="eastAsia"/>
        </w:rPr>
        <w:t xml:space="preserve"> </w:t>
      </w:r>
      <w:r w:rsidR="005A21E8">
        <w:rPr>
          <w:rFonts w:hint="eastAsia"/>
        </w:rPr>
        <w:t>z</w:t>
      </w:r>
      <w:r w:rsidR="005A21E8">
        <w:t>k-2,</w:t>
      </w:r>
      <w:r w:rsidR="005A21E8" w:rsidRPr="005A21E8">
        <w:rPr>
          <w:rFonts w:hint="eastAsia"/>
        </w:rPr>
        <w:t xml:space="preserve"> </w:t>
      </w:r>
      <w:r w:rsidR="005A21E8">
        <w:rPr>
          <w:rFonts w:hint="eastAsia"/>
        </w:rPr>
        <w:t>z</w:t>
      </w:r>
      <w:r w:rsidR="005A21E8">
        <w:t>k-3</w:t>
      </w:r>
      <w:r w:rsidR="005C7BFB">
        <w:rPr>
          <w:rFonts w:hint="eastAsia"/>
        </w:rPr>
        <w:t>。</w:t>
      </w:r>
    </w:p>
    <w:tbl>
      <w:tblPr>
        <w:tblStyle w:val="ab"/>
        <w:tblW w:w="0" w:type="auto"/>
        <w:tblLook w:val="04A0" w:firstRow="1" w:lastRow="0" w:firstColumn="1" w:lastColumn="0" w:noHBand="0" w:noVBand="1"/>
      </w:tblPr>
      <w:tblGrid>
        <w:gridCol w:w="8296"/>
      </w:tblGrid>
      <w:tr w:rsidR="000244A4" w14:paraId="5B11BE9E" w14:textId="77777777" w:rsidTr="000244A4">
        <w:tc>
          <w:tcPr>
            <w:tcW w:w="8296" w:type="dxa"/>
          </w:tcPr>
          <w:p w14:paraId="0A6B8D20" w14:textId="216526BC" w:rsidR="000244A4" w:rsidRDefault="000244A4" w:rsidP="00A41E79">
            <w:pPr>
              <w:ind w:firstLineChars="0" w:firstLine="0"/>
            </w:pPr>
            <w:r w:rsidRPr="000244A4">
              <w:t>cp -r zookeeper-3.4.12 /usr/local/zk-cluster/zk-1/</w:t>
            </w:r>
          </w:p>
        </w:tc>
      </w:tr>
      <w:tr w:rsidR="001B1BED" w14:paraId="011173ED" w14:textId="77777777" w:rsidTr="000244A4">
        <w:tc>
          <w:tcPr>
            <w:tcW w:w="8296" w:type="dxa"/>
          </w:tcPr>
          <w:p w14:paraId="1CA92006" w14:textId="4ED6699E" w:rsidR="001B1BED" w:rsidRDefault="005B5ED4" w:rsidP="00A41E79">
            <w:pPr>
              <w:ind w:firstLineChars="0" w:firstLine="0"/>
            </w:pPr>
            <w:r w:rsidRPr="005B5ED4">
              <w:t>cp -r zookeeper-3.4.12 /usr/local/zk-cluster/zk-</w:t>
            </w:r>
            <w:r>
              <w:t>2</w:t>
            </w:r>
            <w:r w:rsidRPr="005B5ED4">
              <w:t>/</w:t>
            </w:r>
          </w:p>
          <w:p w14:paraId="418AB368" w14:textId="6E535A09" w:rsidR="005B5ED4" w:rsidRPr="000244A4" w:rsidRDefault="005B5ED4" w:rsidP="00A41E79">
            <w:pPr>
              <w:ind w:firstLineChars="0" w:firstLine="0"/>
            </w:pPr>
            <w:r w:rsidRPr="005B5ED4">
              <w:t>cp -r zookeeper-3.4.12 /usr/local/zk-cluster/zk-</w:t>
            </w:r>
            <w:r>
              <w:t>3</w:t>
            </w:r>
            <w:r w:rsidRPr="005B5ED4">
              <w:t>/</w:t>
            </w:r>
          </w:p>
        </w:tc>
      </w:tr>
    </w:tbl>
    <w:p w14:paraId="117C969F" w14:textId="7AAC674D" w:rsidR="000244A4" w:rsidRDefault="00976D06" w:rsidP="00976D06">
      <w:pPr>
        <w:ind w:firstLine="420"/>
        <w:jc w:val="center"/>
      </w:pPr>
      <w:r>
        <w:rPr>
          <w:noProof/>
        </w:rPr>
        <w:drawing>
          <wp:inline distT="0" distB="0" distL="0" distR="0" wp14:anchorId="4FEB1A85" wp14:editId="09653D75">
            <wp:extent cx="2461473" cy="335309"/>
            <wp:effectExtent l="0" t="0" r="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1473" cy="335309"/>
                    </a:xfrm>
                    <a:prstGeom prst="rect">
                      <a:avLst/>
                    </a:prstGeom>
                  </pic:spPr>
                </pic:pic>
              </a:graphicData>
            </a:graphic>
          </wp:inline>
        </w:drawing>
      </w:r>
    </w:p>
    <w:p w14:paraId="4303E597" w14:textId="29E6DE67" w:rsidR="00976D06" w:rsidRDefault="00F27986" w:rsidP="009D3AC1">
      <w:pPr>
        <w:pStyle w:val="3"/>
        <w:ind w:firstLine="420"/>
      </w:pPr>
      <w:r>
        <w:rPr>
          <w:rFonts w:hint="eastAsia"/>
        </w:rPr>
        <w:t>修改配置文件</w:t>
      </w:r>
    </w:p>
    <w:p w14:paraId="18EEED3D" w14:textId="3C116644" w:rsidR="00F27986" w:rsidRDefault="00F27986" w:rsidP="00F27986">
      <w:pPr>
        <w:ind w:firstLine="420"/>
      </w:pPr>
      <w:r>
        <w:rPr>
          <w:rFonts w:hint="eastAsia"/>
        </w:rPr>
        <w:t>1</w:t>
      </w:r>
      <w:r>
        <w:t>)</w:t>
      </w:r>
      <w:r>
        <w:rPr>
          <w:rFonts w:hint="eastAsia"/>
        </w:rPr>
        <w:t>数据目录的修改</w:t>
      </w:r>
    </w:p>
    <w:p w14:paraId="028D0EE1" w14:textId="1EC78254" w:rsidR="00B4689A" w:rsidRDefault="00B4689A" w:rsidP="00F27986">
      <w:pPr>
        <w:ind w:firstLine="420"/>
      </w:pPr>
      <w:r>
        <w:rPr>
          <w:rFonts w:hint="eastAsia"/>
        </w:rPr>
        <w:t>分别进入</w:t>
      </w:r>
      <w:r>
        <w:rPr>
          <w:rFonts w:hint="eastAsia"/>
        </w:rPr>
        <w:t>/usr/local/zk-cluster/zk-[1:3]/</w:t>
      </w:r>
      <w:r>
        <w:t>data</w:t>
      </w:r>
      <w:r>
        <w:rPr>
          <w:rFonts w:hint="eastAsia"/>
        </w:rPr>
        <w:t>建立一个</w:t>
      </w:r>
      <w:r>
        <w:rPr>
          <w:rFonts w:hint="eastAsia"/>
        </w:rPr>
        <w:t>data</w:t>
      </w:r>
      <w:r>
        <w:rPr>
          <w:rFonts w:hint="eastAsia"/>
        </w:rPr>
        <w:t>的数据目录。</w:t>
      </w:r>
    </w:p>
    <w:tbl>
      <w:tblPr>
        <w:tblStyle w:val="ab"/>
        <w:tblW w:w="0" w:type="auto"/>
        <w:tblLook w:val="04A0" w:firstRow="1" w:lastRow="0" w:firstColumn="1" w:lastColumn="0" w:noHBand="0" w:noVBand="1"/>
      </w:tblPr>
      <w:tblGrid>
        <w:gridCol w:w="8296"/>
      </w:tblGrid>
      <w:tr w:rsidR="006D0240" w14:paraId="46584173" w14:textId="77777777" w:rsidTr="00081812">
        <w:tc>
          <w:tcPr>
            <w:tcW w:w="8296" w:type="dxa"/>
          </w:tcPr>
          <w:p w14:paraId="16BF5CCF" w14:textId="00D25406" w:rsidR="006D0240" w:rsidRDefault="006D0240" w:rsidP="00F27986">
            <w:pPr>
              <w:ind w:firstLineChars="0" w:firstLine="0"/>
            </w:pPr>
            <w:r w:rsidRPr="003E3310">
              <w:lastRenderedPageBreak/>
              <w:t>dataDir=</w:t>
            </w:r>
            <w:r w:rsidR="00E6211C">
              <w:rPr>
                <w:rFonts w:hint="eastAsia"/>
              </w:rPr>
              <w:t>/usr/local/zk-cluster/zk-[1:3]/</w:t>
            </w:r>
            <w:r w:rsidR="00E6211C">
              <w:t>data</w:t>
            </w:r>
          </w:p>
        </w:tc>
      </w:tr>
    </w:tbl>
    <w:p w14:paraId="26BDEBBE" w14:textId="1F156DA4" w:rsidR="00BB1C99" w:rsidRDefault="00BB1C99" w:rsidP="00BB1C99">
      <w:pPr>
        <w:ind w:firstLine="420"/>
      </w:pPr>
      <w:r>
        <w:t>2</w:t>
      </w:r>
      <w:r w:rsidR="007B4BAA">
        <w:rPr>
          <w:rFonts w:hint="eastAsia"/>
        </w:rPr>
        <w:t>)</w:t>
      </w:r>
      <w:r>
        <w:rPr>
          <w:rFonts w:hint="eastAsia"/>
        </w:rPr>
        <w:t xml:space="preserve">Zk </w:t>
      </w:r>
      <w:r>
        <w:rPr>
          <w:rFonts w:hint="eastAsia"/>
        </w:rPr>
        <w:t>启动时，会从数据目录里面读取一个叫</w:t>
      </w:r>
      <w:r>
        <w:rPr>
          <w:rFonts w:hint="eastAsia"/>
        </w:rPr>
        <w:t>myid</w:t>
      </w:r>
      <w:r>
        <w:rPr>
          <w:rFonts w:hint="eastAsia"/>
        </w:rPr>
        <w:t>的文件，取出里面的值，作为自己的机器编号。</w:t>
      </w:r>
    </w:p>
    <w:p w14:paraId="089F4CCD" w14:textId="77777777" w:rsidR="009A7C1A" w:rsidRDefault="00D40B78" w:rsidP="00BB1C99">
      <w:pPr>
        <w:ind w:firstLine="420"/>
      </w:pPr>
      <w:r>
        <w:rPr>
          <w:rFonts w:hint="eastAsia"/>
        </w:rPr>
        <w:t>在每个</w:t>
      </w:r>
      <w:r>
        <w:rPr>
          <w:rFonts w:hint="eastAsia"/>
        </w:rPr>
        <w:t>data</w:t>
      </w:r>
      <w:r>
        <w:rPr>
          <w:rFonts w:hint="eastAsia"/>
        </w:rPr>
        <w:t>文件下建立一个</w:t>
      </w:r>
      <w:r>
        <w:rPr>
          <w:rFonts w:hint="eastAsia"/>
        </w:rPr>
        <w:t>myid</w:t>
      </w:r>
      <w:r>
        <w:rPr>
          <w:rFonts w:hint="eastAsia"/>
        </w:rPr>
        <w:t>的文件，</w:t>
      </w:r>
      <w:r w:rsidR="00137CD3">
        <w:rPr>
          <w:rFonts w:hint="eastAsia"/>
        </w:rPr>
        <w:t>依次</w:t>
      </w:r>
      <w:r>
        <w:rPr>
          <w:rFonts w:hint="eastAsia"/>
        </w:rPr>
        <w:t>给值</w:t>
      </w:r>
      <w:r>
        <w:rPr>
          <w:rFonts w:hint="eastAsia"/>
        </w:rPr>
        <w:t>1,</w:t>
      </w:r>
      <w:r>
        <w:t>2</w:t>
      </w:r>
      <w:r>
        <w:rPr>
          <w:rFonts w:hint="eastAsia"/>
        </w:rPr>
        <w:t>,</w:t>
      </w:r>
      <w:r>
        <w:t>3</w:t>
      </w:r>
    </w:p>
    <w:p w14:paraId="141BFE7A" w14:textId="2982590F" w:rsidR="00D40B78" w:rsidRDefault="009A7C1A" w:rsidP="00BB1C99">
      <w:pPr>
        <w:ind w:firstLine="420"/>
      </w:pPr>
      <w:r>
        <w:rPr>
          <w:noProof/>
        </w:rPr>
        <w:drawing>
          <wp:inline distT="0" distB="0" distL="0" distR="0" wp14:anchorId="39997B5A" wp14:editId="501DFD11">
            <wp:extent cx="5273040" cy="1531620"/>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3040" cy="1531620"/>
                    </a:xfrm>
                    <a:prstGeom prst="rect">
                      <a:avLst/>
                    </a:prstGeom>
                    <a:noFill/>
                    <a:ln>
                      <a:noFill/>
                    </a:ln>
                  </pic:spPr>
                </pic:pic>
              </a:graphicData>
            </a:graphic>
          </wp:inline>
        </w:drawing>
      </w:r>
    </w:p>
    <w:p w14:paraId="4DFA76B9" w14:textId="66A2243C" w:rsidR="009A7C1A" w:rsidRDefault="009A7C1A" w:rsidP="00BB1C99">
      <w:pPr>
        <w:ind w:firstLine="420"/>
      </w:pPr>
      <w:r>
        <w:rPr>
          <w:rFonts w:hint="eastAsia"/>
        </w:rPr>
        <w:t>3</w:t>
      </w:r>
      <w:r>
        <w:t>)</w:t>
      </w:r>
      <w:r>
        <w:rPr>
          <w:rFonts w:hint="eastAsia"/>
        </w:rPr>
        <w:t>修改配置文件</w:t>
      </w:r>
    </w:p>
    <w:p w14:paraId="37843A52" w14:textId="3A0E7B17" w:rsidR="009A7C1A" w:rsidRDefault="009A7C1A" w:rsidP="009A7C1A">
      <w:pPr>
        <w:ind w:firstLine="420"/>
      </w:pPr>
      <w:r>
        <w:rPr>
          <w:rFonts w:hint="eastAsia"/>
        </w:rPr>
        <w:t>data</w:t>
      </w:r>
      <w:r>
        <w:t>D</w:t>
      </w:r>
      <w:r>
        <w:rPr>
          <w:rFonts w:hint="eastAsia"/>
        </w:rPr>
        <w:t xml:space="preserve">ir:Zk </w:t>
      </w:r>
      <w:r>
        <w:rPr>
          <w:rFonts w:hint="eastAsia"/>
        </w:rPr>
        <w:t>启动时，会从数据目录里面读取一个叫</w:t>
      </w:r>
      <w:r>
        <w:rPr>
          <w:rFonts w:hint="eastAsia"/>
        </w:rPr>
        <w:t>myid</w:t>
      </w:r>
      <w:r>
        <w:rPr>
          <w:rFonts w:hint="eastAsia"/>
        </w:rPr>
        <w:t>的文件，取出里面的值，作为自己的机器编号。</w:t>
      </w:r>
    </w:p>
    <w:p w14:paraId="5894EF94" w14:textId="2B3DF596" w:rsidR="00913C79" w:rsidRDefault="00913C79" w:rsidP="009A7C1A">
      <w:pPr>
        <w:ind w:firstLine="420"/>
      </w:pPr>
      <w:r w:rsidRPr="00913C79">
        <w:t>clientPort</w:t>
      </w:r>
      <w:r w:rsidR="005849A8">
        <w:t>:</w:t>
      </w:r>
      <w:r w:rsidR="00D335CE">
        <w:rPr>
          <w:rFonts w:hint="eastAsia"/>
        </w:rPr>
        <w:t>客户端的端口</w:t>
      </w:r>
    </w:p>
    <w:p w14:paraId="04B71816" w14:textId="33F14329" w:rsidR="008E18F9" w:rsidRDefault="008E18F9" w:rsidP="008E18F9">
      <w:pPr>
        <w:ind w:firstLine="420"/>
      </w:pPr>
      <w:r>
        <w:rPr>
          <w:rFonts w:hint="eastAsia"/>
        </w:rPr>
        <w:t>集群的配置：</w:t>
      </w:r>
      <w:r w:rsidR="0035110A">
        <w:rPr>
          <w:rFonts w:hint="eastAsia"/>
        </w:rPr>
        <w:t>每个机器的配置文件都相同</w:t>
      </w:r>
    </w:p>
    <w:tbl>
      <w:tblPr>
        <w:tblStyle w:val="ab"/>
        <w:tblW w:w="0" w:type="auto"/>
        <w:tblLayout w:type="fixed"/>
        <w:tblLook w:val="0000" w:firstRow="0" w:lastRow="0" w:firstColumn="0" w:lastColumn="0" w:noHBand="0" w:noVBand="0"/>
      </w:tblPr>
      <w:tblGrid>
        <w:gridCol w:w="8522"/>
      </w:tblGrid>
      <w:tr w:rsidR="00305C28" w14:paraId="7CED21BD" w14:textId="77777777" w:rsidTr="00081812">
        <w:tc>
          <w:tcPr>
            <w:tcW w:w="8522" w:type="dxa"/>
            <w:vAlign w:val="top"/>
          </w:tcPr>
          <w:p w14:paraId="05C046A2" w14:textId="77777777" w:rsidR="00305C28" w:rsidRDefault="00305C28" w:rsidP="00081812">
            <w:pPr>
              <w:ind w:firstLine="420"/>
            </w:pPr>
            <w:r>
              <w:rPr>
                <w:rFonts w:hint="eastAsia"/>
              </w:rPr>
              <w:t>集群里面编号为</w:t>
            </w:r>
            <w:r>
              <w:rPr>
                <w:rFonts w:hint="eastAsia"/>
              </w:rPr>
              <w:t xml:space="preserve">1 </w:t>
            </w:r>
            <w:r>
              <w:rPr>
                <w:rFonts w:hint="eastAsia"/>
              </w:rPr>
              <w:t>的机器</w:t>
            </w:r>
          </w:p>
          <w:p w14:paraId="3C625D50" w14:textId="77777777" w:rsidR="00305C28" w:rsidRDefault="00305C28" w:rsidP="00081812">
            <w:pPr>
              <w:ind w:firstLine="420"/>
            </w:pPr>
            <w:r>
              <w:rPr>
                <w:rFonts w:hint="eastAsia"/>
              </w:rPr>
              <w:t xml:space="preserve">         Zk </w:t>
            </w:r>
            <w:r>
              <w:rPr>
                <w:rFonts w:hint="eastAsia"/>
              </w:rPr>
              <w:t>内部数据交互的端口，</w:t>
            </w:r>
            <w:r>
              <w:rPr>
                <w:rFonts w:hint="eastAsia"/>
              </w:rPr>
              <w:t xml:space="preserve">zk </w:t>
            </w:r>
            <w:r>
              <w:rPr>
                <w:rFonts w:hint="eastAsia"/>
              </w:rPr>
              <w:t>用来选举的端口</w:t>
            </w:r>
          </w:p>
          <w:p w14:paraId="24A2A333" w14:textId="77777777" w:rsidR="00305C28" w:rsidRDefault="00305C28" w:rsidP="00081812">
            <w:pPr>
              <w:ind w:firstLine="420"/>
            </w:pPr>
            <w:r>
              <w:rPr>
                <w:rFonts w:hint="eastAsia"/>
              </w:rPr>
              <w:t>server.1=ip:2887:3887</w:t>
            </w:r>
          </w:p>
          <w:p w14:paraId="0E5BACE7" w14:textId="77777777" w:rsidR="00305C28" w:rsidRDefault="00305C28" w:rsidP="00081812">
            <w:pPr>
              <w:ind w:firstLine="420"/>
            </w:pPr>
            <w:r>
              <w:rPr>
                <w:rFonts w:hint="eastAsia"/>
              </w:rPr>
              <w:t>集群里面编号为</w:t>
            </w:r>
            <w:r>
              <w:rPr>
                <w:rFonts w:hint="eastAsia"/>
              </w:rPr>
              <w:t xml:space="preserve">2 </w:t>
            </w:r>
            <w:r>
              <w:rPr>
                <w:rFonts w:hint="eastAsia"/>
              </w:rPr>
              <w:t>的机器</w:t>
            </w:r>
          </w:p>
          <w:p w14:paraId="6E04D76E" w14:textId="77777777" w:rsidR="00305C28" w:rsidRDefault="00305C28" w:rsidP="00081812">
            <w:pPr>
              <w:ind w:firstLine="420"/>
            </w:pPr>
            <w:r>
              <w:rPr>
                <w:rFonts w:hint="eastAsia"/>
              </w:rPr>
              <w:t>Server.2=ip:2888:3888</w:t>
            </w:r>
          </w:p>
          <w:p w14:paraId="4AC99C09" w14:textId="77777777" w:rsidR="00305C28" w:rsidRDefault="00305C28" w:rsidP="00081812">
            <w:pPr>
              <w:ind w:firstLine="420"/>
            </w:pPr>
            <w:r>
              <w:rPr>
                <w:rFonts w:hint="eastAsia"/>
              </w:rPr>
              <w:t>集群里面编号为</w:t>
            </w:r>
            <w:r>
              <w:rPr>
                <w:rFonts w:hint="eastAsia"/>
              </w:rPr>
              <w:t xml:space="preserve">3 </w:t>
            </w:r>
            <w:r>
              <w:rPr>
                <w:rFonts w:hint="eastAsia"/>
              </w:rPr>
              <w:t>的机器</w:t>
            </w:r>
          </w:p>
          <w:p w14:paraId="3373CF86" w14:textId="77777777" w:rsidR="00305C28" w:rsidRDefault="00305C28" w:rsidP="00081812">
            <w:pPr>
              <w:ind w:firstLine="420"/>
            </w:pPr>
            <w:r>
              <w:rPr>
                <w:rFonts w:hint="eastAsia"/>
              </w:rPr>
              <w:t>Server.3=ip:2889:3889</w:t>
            </w:r>
          </w:p>
        </w:tc>
      </w:tr>
    </w:tbl>
    <w:p w14:paraId="75550DE0" w14:textId="38B22BAB" w:rsidR="009A7C1A" w:rsidRPr="009A7C1A" w:rsidRDefault="00CE6129" w:rsidP="00BB1C99">
      <w:pPr>
        <w:ind w:firstLine="420"/>
      </w:pPr>
      <w:r>
        <w:rPr>
          <w:rFonts w:hint="eastAsia"/>
        </w:rPr>
        <w:t>zk-1</w:t>
      </w:r>
    </w:p>
    <w:p w14:paraId="7DB1E1D8" w14:textId="442E06BA" w:rsidR="009A7C1A" w:rsidRDefault="009A7C1A" w:rsidP="009A7C1A">
      <w:pPr>
        <w:ind w:firstLine="420"/>
        <w:jc w:val="center"/>
      </w:pPr>
      <w:r>
        <w:rPr>
          <w:noProof/>
        </w:rPr>
        <w:drawing>
          <wp:inline distT="0" distB="0" distL="0" distR="0" wp14:anchorId="6C739226" wp14:editId="28BAA648">
            <wp:extent cx="2796782" cy="716342"/>
            <wp:effectExtent l="0" t="0" r="381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96782" cy="716342"/>
                    </a:xfrm>
                    <a:prstGeom prst="rect">
                      <a:avLst/>
                    </a:prstGeom>
                  </pic:spPr>
                </pic:pic>
              </a:graphicData>
            </a:graphic>
          </wp:inline>
        </w:drawing>
      </w:r>
    </w:p>
    <w:p w14:paraId="49E33E1D" w14:textId="71303423" w:rsidR="00BE6CB7" w:rsidRDefault="00BE6CB7" w:rsidP="009A7C1A">
      <w:pPr>
        <w:ind w:firstLine="420"/>
      </w:pPr>
      <w:r>
        <w:t>zk-2</w:t>
      </w:r>
    </w:p>
    <w:p w14:paraId="614D21CB" w14:textId="54785F2F" w:rsidR="00B332DC" w:rsidRDefault="00B332DC" w:rsidP="00B332DC">
      <w:pPr>
        <w:ind w:firstLine="420"/>
        <w:jc w:val="center"/>
      </w:pPr>
      <w:r>
        <w:rPr>
          <w:noProof/>
        </w:rPr>
        <w:drawing>
          <wp:inline distT="0" distB="0" distL="0" distR="0" wp14:anchorId="60458B40" wp14:editId="66FBEE4A">
            <wp:extent cx="2819644" cy="78492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19644" cy="784928"/>
                    </a:xfrm>
                    <a:prstGeom prst="rect">
                      <a:avLst/>
                    </a:prstGeom>
                  </pic:spPr>
                </pic:pic>
              </a:graphicData>
            </a:graphic>
          </wp:inline>
        </w:drawing>
      </w:r>
    </w:p>
    <w:p w14:paraId="796B4749" w14:textId="77777777" w:rsidR="009A7C1A" w:rsidRPr="00D40B78" w:rsidRDefault="009A7C1A" w:rsidP="00BB1C99">
      <w:pPr>
        <w:ind w:firstLine="420"/>
      </w:pPr>
    </w:p>
    <w:p w14:paraId="2ACB6982" w14:textId="2D009CAC" w:rsidR="003E3310" w:rsidRDefault="00B332DC" w:rsidP="00F27986">
      <w:pPr>
        <w:ind w:firstLine="420"/>
      </w:pPr>
      <w:r>
        <w:t>zk-3</w:t>
      </w:r>
    </w:p>
    <w:p w14:paraId="0B873373" w14:textId="3B924E2E" w:rsidR="00B332DC" w:rsidRDefault="00B332DC" w:rsidP="00B332DC">
      <w:pPr>
        <w:ind w:firstLine="420"/>
        <w:jc w:val="center"/>
      </w:pPr>
      <w:r>
        <w:rPr>
          <w:noProof/>
        </w:rPr>
        <w:drawing>
          <wp:inline distT="0" distB="0" distL="0" distR="0" wp14:anchorId="128A1D43" wp14:editId="5791440B">
            <wp:extent cx="2956816" cy="762066"/>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56816" cy="762066"/>
                    </a:xfrm>
                    <a:prstGeom prst="rect">
                      <a:avLst/>
                    </a:prstGeom>
                  </pic:spPr>
                </pic:pic>
              </a:graphicData>
            </a:graphic>
          </wp:inline>
        </w:drawing>
      </w:r>
    </w:p>
    <w:p w14:paraId="10C1749A" w14:textId="1AF94654" w:rsidR="009A7C1A" w:rsidRDefault="00127B79" w:rsidP="009D3AC1">
      <w:pPr>
        <w:pStyle w:val="3"/>
        <w:ind w:firstLine="420"/>
      </w:pPr>
      <w:r>
        <w:rPr>
          <w:rFonts w:hint="eastAsia"/>
        </w:rPr>
        <w:lastRenderedPageBreak/>
        <w:t>启动所有的</w:t>
      </w:r>
      <w:r>
        <w:rPr>
          <w:rFonts w:hint="eastAsia"/>
        </w:rPr>
        <w:t>zk</w:t>
      </w:r>
    </w:p>
    <w:p w14:paraId="680BB764" w14:textId="2C33B5AB" w:rsidR="00127B79" w:rsidRPr="00127B79" w:rsidRDefault="0079676E" w:rsidP="0079676E">
      <w:pPr>
        <w:ind w:firstLine="420"/>
        <w:jc w:val="center"/>
      </w:pPr>
      <w:r>
        <w:rPr>
          <w:noProof/>
        </w:rPr>
        <w:drawing>
          <wp:inline distT="0" distB="0" distL="0" distR="0" wp14:anchorId="56CD2CB9" wp14:editId="1839999D">
            <wp:extent cx="4244708" cy="1699407"/>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4708" cy="1699407"/>
                    </a:xfrm>
                    <a:prstGeom prst="rect">
                      <a:avLst/>
                    </a:prstGeom>
                  </pic:spPr>
                </pic:pic>
              </a:graphicData>
            </a:graphic>
          </wp:inline>
        </w:drawing>
      </w:r>
    </w:p>
    <w:p w14:paraId="7C79C935" w14:textId="6202AB97" w:rsidR="003E3310" w:rsidRDefault="00A632A8" w:rsidP="009D3AC1">
      <w:pPr>
        <w:pStyle w:val="3"/>
        <w:ind w:firstLine="420"/>
      </w:pPr>
      <w:r>
        <w:rPr>
          <w:rFonts w:hint="eastAsia"/>
        </w:rPr>
        <w:t>通过</w:t>
      </w:r>
      <w:r>
        <w:rPr>
          <w:rFonts w:hint="eastAsia"/>
        </w:rPr>
        <w:t>java</w:t>
      </w:r>
      <w:r>
        <w:rPr>
          <w:rFonts w:hint="eastAsia"/>
        </w:rPr>
        <w:t>连接集群</w:t>
      </w:r>
    </w:p>
    <w:tbl>
      <w:tblPr>
        <w:tblStyle w:val="ab"/>
        <w:tblW w:w="0" w:type="auto"/>
        <w:tblLook w:val="04A0" w:firstRow="1" w:lastRow="0" w:firstColumn="1" w:lastColumn="0" w:noHBand="0" w:noVBand="1"/>
      </w:tblPr>
      <w:tblGrid>
        <w:gridCol w:w="8296"/>
      </w:tblGrid>
      <w:tr w:rsidR="00A632A8" w14:paraId="3EBCF8CF" w14:textId="77777777" w:rsidTr="00A632A8">
        <w:tc>
          <w:tcPr>
            <w:tcW w:w="8296" w:type="dxa"/>
          </w:tcPr>
          <w:p w14:paraId="5967D061"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app2 {</w:t>
            </w:r>
          </w:p>
          <w:p w14:paraId="7EB20FFF"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ZkClient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101CA605"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p>
          <w:p w14:paraId="3619D560"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ZkClient(</w:t>
            </w:r>
            <w:r>
              <w:rPr>
                <w:rFonts w:ascii="Consolas" w:eastAsiaTheme="minorEastAsia" w:hAnsi="Consolas" w:cs="Consolas"/>
                <w:bCs w:val="0"/>
                <w:color w:val="2A00FF"/>
                <w:sz w:val="20"/>
                <w:szCs w:val="20"/>
              </w:rPr>
              <w:t>"192.168.10.136:2181,192.168.10.136:2182,192.168.10.136:2183"</w:t>
            </w:r>
            <w:r>
              <w:rPr>
                <w:rFonts w:ascii="Consolas" w:eastAsiaTheme="minorEastAsia" w:hAnsi="Consolas" w:cs="Consolas"/>
                <w:bCs w:val="0"/>
                <w:color w:val="000000"/>
                <w:sz w:val="20"/>
                <w:szCs w:val="20"/>
              </w:rPr>
              <w:t>);</w:t>
            </w:r>
          </w:p>
          <w:p w14:paraId="181B8943"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36D8A75"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测试连接</w:t>
            </w:r>
          </w:p>
          <w:p w14:paraId="4C659068"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6F61C0D1"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test1() {</w:t>
            </w:r>
          </w:p>
          <w:p w14:paraId="142F065E"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获取根路径下的所有节点</w:t>
            </w:r>
          </w:p>
          <w:p w14:paraId="6B14021D"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List&lt;String&gt; </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client</w:t>
            </w:r>
            <w:r>
              <w:rPr>
                <w:rFonts w:ascii="Consolas" w:eastAsiaTheme="minorEastAsia" w:hAnsi="Consolas" w:cs="Consolas"/>
                <w:bCs w:val="0"/>
                <w:color w:val="000000"/>
                <w:sz w:val="20"/>
                <w:szCs w:val="20"/>
              </w:rPr>
              <w:t>.getChildren(</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9A1F4B0"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children</w:t>
            </w:r>
            <w:r>
              <w:rPr>
                <w:rFonts w:ascii="Consolas" w:eastAsiaTheme="minorEastAsia" w:hAnsi="Consolas" w:cs="Consolas"/>
                <w:bCs w:val="0"/>
                <w:color w:val="000000"/>
                <w:sz w:val="20"/>
                <w:szCs w:val="20"/>
              </w:rPr>
              <w:t>);</w:t>
            </w:r>
          </w:p>
          <w:p w14:paraId="55350257" w14:textId="77777777" w:rsidR="00A632A8" w:rsidRDefault="00A632A8" w:rsidP="00A632A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FE852CA" w14:textId="6DA7ADED" w:rsidR="00A632A8" w:rsidRDefault="00A632A8" w:rsidP="00A632A8">
            <w:pPr>
              <w:ind w:firstLineChars="0" w:firstLine="0"/>
            </w:pPr>
            <w:r>
              <w:rPr>
                <w:rFonts w:ascii="Consolas" w:eastAsiaTheme="minorEastAsia" w:hAnsi="Consolas" w:cs="Consolas"/>
                <w:bCs w:val="0"/>
                <w:color w:val="000000"/>
                <w:sz w:val="20"/>
                <w:szCs w:val="20"/>
              </w:rPr>
              <w:t>}</w:t>
            </w:r>
          </w:p>
        </w:tc>
      </w:tr>
    </w:tbl>
    <w:p w14:paraId="6D742B8D" w14:textId="3A312439" w:rsidR="004C3C16" w:rsidRDefault="006028E0" w:rsidP="004C3C16">
      <w:pPr>
        <w:pStyle w:val="10"/>
      </w:pPr>
      <w:r>
        <w:rPr>
          <w:rFonts w:hint="eastAsia"/>
        </w:rPr>
        <w:lastRenderedPageBreak/>
        <w:t>R</w:t>
      </w:r>
      <w:r>
        <w:t>PC</w:t>
      </w:r>
    </w:p>
    <w:p w14:paraId="0A4782E4" w14:textId="11BD84C1" w:rsidR="004C3C16" w:rsidRDefault="004C3C16" w:rsidP="004C3C16">
      <w:pPr>
        <w:pStyle w:val="2"/>
      </w:pPr>
      <w:r>
        <w:rPr>
          <w:rFonts w:hint="eastAsia"/>
        </w:rPr>
        <w:t>实现通信</w:t>
      </w:r>
    </w:p>
    <w:p w14:paraId="2E9A9816" w14:textId="0585F0F9" w:rsidR="004C3C16" w:rsidRDefault="004C3C16" w:rsidP="009D3AC1">
      <w:pPr>
        <w:pStyle w:val="3"/>
        <w:ind w:firstLine="420"/>
      </w:pPr>
      <w:r>
        <w:rPr>
          <w:rFonts w:hint="eastAsia"/>
        </w:rPr>
        <w:t>模型</w:t>
      </w:r>
    </w:p>
    <w:p w14:paraId="7E7A2B3D" w14:textId="04E65418" w:rsidR="004C3C16" w:rsidRPr="004C3C16" w:rsidRDefault="004C3C16" w:rsidP="004C3C16">
      <w:pPr>
        <w:ind w:firstLine="420"/>
        <w:jc w:val="center"/>
      </w:pPr>
      <w:r>
        <w:rPr>
          <w:noProof/>
        </w:rPr>
        <w:drawing>
          <wp:inline distT="0" distB="0" distL="0" distR="0" wp14:anchorId="6655DC86" wp14:editId="10CF89CE">
            <wp:extent cx="5270500" cy="2076450"/>
            <wp:effectExtent l="0" t="0" r="635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0500" cy="2076450"/>
                    </a:xfrm>
                    <a:prstGeom prst="rect">
                      <a:avLst/>
                    </a:prstGeom>
                    <a:noFill/>
                    <a:ln>
                      <a:noFill/>
                    </a:ln>
                  </pic:spPr>
                </pic:pic>
              </a:graphicData>
            </a:graphic>
          </wp:inline>
        </w:drawing>
      </w:r>
    </w:p>
    <w:p w14:paraId="591BC1BB" w14:textId="7B9A2F0C" w:rsidR="008E3E13" w:rsidRDefault="00662A8D" w:rsidP="009D3AC1">
      <w:pPr>
        <w:pStyle w:val="3"/>
        <w:ind w:firstLine="420"/>
      </w:pPr>
      <w:r>
        <w:t>Api</w:t>
      </w:r>
      <w:r>
        <w:rPr>
          <w:rFonts w:hint="eastAsia"/>
        </w:rPr>
        <w:t>项目</w:t>
      </w:r>
    </w:p>
    <w:p w14:paraId="650BE58E" w14:textId="04CF88FD" w:rsidR="00662A8D" w:rsidRPr="00662A8D" w:rsidRDefault="00662A8D" w:rsidP="00662A8D">
      <w:pPr>
        <w:ind w:firstLine="420"/>
        <w:jc w:val="center"/>
      </w:pPr>
      <w:r>
        <w:rPr>
          <w:noProof/>
        </w:rPr>
        <w:drawing>
          <wp:inline distT="0" distB="0" distL="0" distR="0" wp14:anchorId="28C7101A" wp14:editId="77C18624">
            <wp:extent cx="2377646" cy="1265030"/>
            <wp:effectExtent l="0" t="0" r="381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7646" cy="1265030"/>
                    </a:xfrm>
                    <a:prstGeom prst="rect">
                      <a:avLst/>
                    </a:prstGeom>
                  </pic:spPr>
                </pic:pic>
              </a:graphicData>
            </a:graphic>
          </wp:inline>
        </w:drawing>
      </w:r>
    </w:p>
    <w:p w14:paraId="475F6301" w14:textId="7E794F3A" w:rsidR="004C3C16" w:rsidRDefault="00662A8D" w:rsidP="004C3C16">
      <w:pPr>
        <w:ind w:firstLine="420"/>
      </w:pPr>
      <w:r>
        <w:rPr>
          <w:rFonts w:hint="eastAsia"/>
        </w:rPr>
        <w:t>service</w:t>
      </w:r>
      <w:r>
        <w:rPr>
          <w:rFonts w:hint="eastAsia"/>
        </w:rPr>
        <w:t>接口</w:t>
      </w:r>
    </w:p>
    <w:tbl>
      <w:tblPr>
        <w:tblStyle w:val="ab"/>
        <w:tblW w:w="0" w:type="auto"/>
        <w:tblLook w:val="04A0" w:firstRow="1" w:lastRow="0" w:firstColumn="1" w:lastColumn="0" w:noHBand="0" w:noVBand="1"/>
      </w:tblPr>
      <w:tblGrid>
        <w:gridCol w:w="8296"/>
      </w:tblGrid>
      <w:tr w:rsidR="00662A8D" w14:paraId="13D571BE" w14:textId="77777777" w:rsidTr="00662A8D">
        <w:tc>
          <w:tcPr>
            <w:tcW w:w="8296" w:type="dxa"/>
          </w:tcPr>
          <w:p w14:paraId="4CA9D46F"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w:t>
            </w:r>
          </w:p>
          <w:p w14:paraId="2A477620"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 </w:t>
            </w:r>
            <w:r>
              <w:rPr>
                <w:rFonts w:ascii="Consolas" w:eastAsiaTheme="minorEastAsia" w:hAnsi="Consolas" w:cs="Consolas"/>
                <w:b/>
                <w:color w:val="7F9FBF"/>
                <w:sz w:val="20"/>
                <w:szCs w:val="20"/>
              </w:rPr>
              <w:t>@author</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jj</w:t>
            </w:r>
          </w:p>
          <w:p w14:paraId="128B6E43"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该</w:t>
            </w:r>
            <w:r>
              <w:rPr>
                <w:rFonts w:ascii="Consolas" w:eastAsiaTheme="minorEastAsia" w:hAnsi="Consolas" w:cs="Consolas"/>
                <w:bCs w:val="0"/>
                <w:color w:val="3F5FBF"/>
                <w:sz w:val="20"/>
                <w:szCs w:val="20"/>
              </w:rPr>
              <w:t>service,</w:t>
            </w:r>
            <w:r>
              <w:rPr>
                <w:rFonts w:ascii="Consolas" w:eastAsiaTheme="minorEastAsia" w:hAnsi="Consolas" w:cs="Consolas"/>
                <w:bCs w:val="0"/>
                <w:color w:val="3F5FBF"/>
                <w:sz w:val="20"/>
                <w:szCs w:val="20"/>
              </w:rPr>
              <w:t>我和室友都要实现，</w:t>
            </w:r>
          </w:p>
          <w:p w14:paraId="0A11C281"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室友实现</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室友需要完成方法的实现</w:t>
            </w:r>
            <w:r>
              <w:rPr>
                <w:rFonts w:ascii="Consolas" w:eastAsiaTheme="minorEastAsia" w:hAnsi="Consolas" w:cs="Consolas"/>
                <w:bCs w:val="0"/>
                <w:color w:val="3F5FBF"/>
                <w:sz w:val="20"/>
                <w:szCs w:val="20"/>
              </w:rPr>
              <w:tab/>
            </w:r>
          </w:p>
          <w:p w14:paraId="665F913F"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ab/>
            </w:r>
            <w:r>
              <w:rPr>
                <w:rFonts w:ascii="Consolas" w:eastAsiaTheme="minorEastAsia" w:hAnsi="Consolas" w:cs="Consolas"/>
                <w:bCs w:val="0"/>
                <w:color w:val="3F5FBF"/>
                <w:sz w:val="20"/>
                <w:szCs w:val="20"/>
              </w:rPr>
              <w:t>我实现</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我需要知道室友那个方法实现了我需要的功能</w:t>
            </w:r>
          </w:p>
          <w:p w14:paraId="7B541B8A"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64B16E6C"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interface</w:t>
            </w:r>
            <w:r>
              <w:rPr>
                <w:rFonts w:ascii="Consolas" w:eastAsiaTheme="minorEastAsia" w:hAnsi="Consolas" w:cs="Consolas"/>
                <w:bCs w:val="0"/>
                <w:color w:val="000000"/>
                <w:sz w:val="20"/>
                <w:szCs w:val="20"/>
              </w:rPr>
              <w:t xml:space="preserve"> ClassMateService {</w:t>
            </w:r>
          </w:p>
          <w:p w14:paraId="05E617A7"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w:t>
            </w:r>
          </w:p>
          <w:p w14:paraId="67262327"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 </w:t>
            </w:r>
            <w:r>
              <w:rPr>
                <w:rFonts w:ascii="Consolas" w:eastAsiaTheme="minorEastAsia" w:hAnsi="Consolas" w:cs="Consolas"/>
                <w:b/>
                <w:color w:val="7F9FBF"/>
                <w:sz w:val="20"/>
                <w:szCs w:val="20"/>
              </w:rPr>
              <w:t>@param</w:t>
            </w:r>
            <w:r>
              <w:rPr>
                <w:rFonts w:ascii="Consolas" w:eastAsiaTheme="minorEastAsia" w:hAnsi="Consolas" w:cs="Consolas"/>
                <w:bCs w:val="0"/>
                <w:color w:val="3F5FBF"/>
                <w:sz w:val="20"/>
                <w:szCs w:val="20"/>
              </w:rPr>
              <w:t xml:space="preserve"> num1</w:t>
            </w:r>
          </w:p>
          <w:p w14:paraId="3D1F85EE"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 </w:t>
            </w:r>
            <w:r>
              <w:rPr>
                <w:rFonts w:ascii="Consolas" w:eastAsiaTheme="minorEastAsia" w:hAnsi="Consolas" w:cs="Consolas"/>
                <w:b/>
                <w:color w:val="7F9FBF"/>
                <w:sz w:val="20"/>
                <w:szCs w:val="20"/>
              </w:rPr>
              <w:t>@param</w:t>
            </w:r>
            <w:r>
              <w:rPr>
                <w:rFonts w:ascii="Consolas" w:eastAsiaTheme="minorEastAsia" w:hAnsi="Consolas" w:cs="Consolas"/>
                <w:bCs w:val="0"/>
                <w:color w:val="3F5FBF"/>
                <w:sz w:val="20"/>
                <w:szCs w:val="20"/>
              </w:rPr>
              <w:t xml:space="preserve"> num2</w:t>
            </w:r>
          </w:p>
          <w:p w14:paraId="7D61D17A"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 </w:t>
            </w:r>
            <w:r>
              <w:rPr>
                <w:rFonts w:ascii="Consolas" w:eastAsiaTheme="minorEastAsia" w:hAnsi="Consolas" w:cs="Consolas"/>
                <w:b/>
                <w:color w:val="7F9FBF"/>
                <w:sz w:val="20"/>
                <w:szCs w:val="20"/>
              </w:rPr>
              <w:t>@return</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答案</w:t>
            </w:r>
          </w:p>
          <w:p w14:paraId="2CAE233E"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w:t>
            </w:r>
          </w:p>
          <w:p w14:paraId="2F8AC6FC" w14:textId="77777777" w:rsidR="00F1410E" w:rsidRDefault="00F1410E" w:rsidP="00F1410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Integer add(Integer </w:t>
            </w:r>
            <w:r>
              <w:rPr>
                <w:rFonts w:ascii="Consolas" w:eastAsiaTheme="minorEastAsia" w:hAnsi="Consolas" w:cs="Consolas"/>
                <w:bCs w:val="0"/>
                <w:color w:val="6A3E3E"/>
                <w:sz w:val="20"/>
                <w:szCs w:val="20"/>
              </w:rPr>
              <w:t>num1</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num2</w:t>
            </w:r>
            <w:r>
              <w:rPr>
                <w:rFonts w:ascii="Consolas" w:eastAsiaTheme="minorEastAsia" w:hAnsi="Consolas" w:cs="Consolas"/>
                <w:bCs w:val="0"/>
                <w:color w:val="000000"/>
                <w:sz w:val="20"/>
                <w:szCs w:val="20"/>
              </w:rPr>
              <w:t>);</w:t>
            </w:r>
          </w:p>
          <w:p w14:paraId="249F7197" w14:textId="7A0073A1" w:rsidR="00662A8D" w:rsidRDefault="00F1410E" w:rsidP="00F1410E">
            <w:pPr>
              <w:ind w:firstLineChars="0" w:firstLine="0"/>
            </w:pPr>
            <w:r>
              <w:rPr>
                <w:rFonts w:ascii="Consolas" w:eastAsiaTheme="minorEastAsia" w:hAnsi="Consolas" w:cs="Consolas"/>
                <w:bCs w:val="0"/>
                <w:color w:val="000000"/>
                <w:sz w:val="20"/>
                <w:szCs w:val="20"/>
              </w:rPr>
              <w:t>}</w:t>
            </w:r>
          </w:p>
        </w:tc>
      </w:tr>
    </w:tbl>
    <w:p w14:paraId="781023C7" w14:textId="1802BDAA" w:rsidR="00662A8D" w:rsidRDefault="00662A8D" w:rsidP="004C3C16">
      <w:pPr>
        <w:ind w:firstLine="420"/>
      </w:pPr>
    </w:p>
    <w:p w14:paraId="3C32F28F" w14:textId="5C3E281F" w:rsidR="0019702F" w:rsidRDefault="0019702F" w:rsidP="004C3C16">
      <w:pPr>
        <w:ind w:firstLine="420"/>
      </w:pPr>
      <w:r>
        <w:rPr>
          <w:rFonts w:hint="eastAsia"/>
        </w:rPr>
        <w:lastRenderedPageBreak/>
        <w:t>Request</w:t>
      </w:r>
      <w:r>
        <w:rPr>
          <w:rFonts w:hint="eastAsia"/>
        </w:rPr>
        <w:t>：用来对传输信息的封装</w:t>
      </w:r>
      <w:r w:rsidR="00113BF5">
        <w:rPr>
          <w:rFonts w:hint="eastAsia"/>
        </w:rPr>
        <w:t>，可以确定室友的那个方法。</w:t>
      </w:r>
    </w:p>
    <w:tbl>
      <w:tblPr>
        <w:tblStyle w:val="ab"/>
        <w:tblW w:w="0" w:type="auto"/>
        <w:tblLook w:val="04A0" w:firstRow="1" w:lastRow="0" w:firstColumn="1" w:lastColumn="0" w:noHBand="0" w:noVBand="1"/>
      </w:tblPr>
      <w:tblGrid>
        <w:gridCol w:w="8296"/>
      </w:tblGrid>
      <w:tr w:rsidR="009A1B9A" w14:paraId="5105882D" w14:textId="77777777" w:rsidTr="009A1B9A">
        <w:tc>
          <w:tcPr>
            <w:tcW w:w="8296" w:type="dxa"/>
          </w:tcPr>
          <w:p w14:paraId="363276F6"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Request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Serializable{</w:t>
            </w:r>
          </w:p>
          <w:p w14:paraId="490A9CEC"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final</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long</w:t>
            </w:r>
            <w:r>
              <w:rPr>
                <w:rFonts w:ascii="Consolas" w:eastAsiaTheme="minorEastAsia" w:hAnsi="Consolas" w:cs="Consolas"/>
                <w:bCs w:val="0"/>
                <w:color w:val="000000"/>
                <w:sz w:val="20"/>
                <w:szCs w:val="20"/>
              </w:rPr>
              <w:t xml:space="preserve"> </w:t>
            </w:r>
            <w:r>
              <w:rPr>
                <w:rFonts w:ascii="Consolas" w:eastAsiaTheme="minorEastAsia" w:hAnsi="Consolas" w:cs="Consolas"/>
                <w:b/>
                <w:i/>
                <w:iCs/>
                <w:color w:val="0000C0"/>
                <w:sz w:val="20"/>
                <w:szCs w:val="20"/>
              </w:rPr>
              <w:t>serialVersionUID</w:t>
            </w:r>
            <w:r>
              <w:rPr>
                <w:rFonts w:ascii="Consolas" w:eastAsiaTheme="minorEastAsia" w:hAnsi="Consolas" w:cs="Consolas"/>
                <w:bCs w:val="0"/>
                <w:color w:val="000000"/>
                <w:sz w:val="20"/>
                <w:szCs w:val="20"/>
              </w:rPr>
              <w:t xml:space="preserve"> = 1L;</w:t>
            </w:r>
          </w:p>
          <w:p w14:paraId="3732F69B"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类名</w:t>
            </w:r>
          </w:p>
          <w:p w14:paraId="392B6F3A"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className</w:t>
            </w:r>
            <w:r>
              <w:rPr>
                <w:rFonts w:ascii="Consolas" w:eastAsiaTheme="minorEastAsia" w:hAnsi="Consolas" w:cs="Consolas"/>
                <w:bCs w:val="0"/>
                <w:color w:val="000000"/>
                <w:sz w:val="20"/>
                <w:szCs w:val="20"/>
              </w:rPr>
              <w:t>;</w:t>
            </w:r>
          </w:p>
          <w:p w14:paraId="5256D285"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方法名</w:t>
            </w:r>
          </w:p>
          <w:p w14:paraId="67D718F9"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methodName</w:t>
            </w:r>
            <w:r>
              <w:rPr>
                <w:rFonts w:ascii="Consolas" w:eastAsiaTheme="minorEastAsia" w:hAnsi="Consolas" w:cs="Consolas"/>
                <w:bCs w:val="0"/>
                <w:color w:val="000000"/>
                <w:sz w:val="20"/>
                <w:szCs w:val="20"/>
              </w:rPr>
              <w:t>;</w:t>
            </w:r>
          </w:p>
          <w:p w14:paraId="41E5EE6F" w14:textId="77777777" w:rsidR="009A1B9A" w:rsidRDefault="009A1B9A" w:rsidP="009A1B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方法的参数</w:t>
            </w:r>
          </w:p>
          <w:p w14:paraId="239CCA31" w14:textId="2CF8FA55" w:rsidR="009A1B9A" w:rsidRDefault="009A1B9A" w:rsidP="009A1B9A">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Object[] </w:t>
            </w:r>
            <w:r>
              <w:rPr>
                <w:rFonts w:ascii="Consolas" w:eastAsiaTheme="minorEastAsia" w:hAnsi="Consolas" w:cs="Consolas"/>
                <w:bCs w:val="0"/>
                <w:color w:val="0000C0"/>
                <w:sz w:val="20"/>
                <w:szCs w:val="20"/>
              </w:rPr>
              <w:t>args</w:t>
            </w:r>
            <w:r>
              <w:rPr>
                <w:rFonts w:ascii="Consolas" w:eastAsiaTheme="minorEastAsia" w:hAnsi="Consolas" w:cs="Consolas"/>
                <w:bCs w:val="0"/>
                <w:color w:val="000000"/>
                <w:sz w:val="20"/>
                <w:szCs w:val="20"/>
              </w:rPr>
              <w:t>;</w:t>
            </w:r>
          </w:p>
        </w:tc>
      </w:tr>
    </w:tbl>
    <w:p w14:paraId="03DB16B8" w14:textId="77777777" w:rsidR="009A1B9A" w:rsidRDefault="009A1B9A" w:rsidP="004C3C16">
      <w:pPr>
        <w:ind w:firstLine="420"/>
      </w:pPr>
    </w:p>
    <w:p w14:paraId="02FA0548" w14:textId="2E76C04D" w:rsidR="00662A8D" w:rsidRDefault="00E131C0" w:rsidP="009D3AC1">
      <w:pPr>
        <w:pStyle w:val="3"/>
        <w:ind w:firstLine="420"/>
      </w:pPr>
      <w:r>
        <w:rPr>
          <w:rFonts w:hint="eastAsia"/>
        </w:rPr>
        <w:t>室友的方法</w:t>
      </w:r>
    </w:p>
    <w:p w14:paraId="1CBC259D" w14:textId="2C6399CA" w:rsidR="00E131C0" w:rsidRDefault="00E131C0" w:rsidP="00E131C0">
      <w:pPr>
        <w:ind w:firstLine="420"/>
      </w:pPr>
      <w:r>
        <w:rPr>
          <w:rFonts w:hint="eastAsia"/>
        </w:rPr>
        <w:t>依赖</w:t>
      </w:r>
      <w:r>
        <w:rPr>
          <w:rFonts w:hint="eastAsia"/>
        </w:rPr>
        <w:t>Api</w:t>
      </w:r>
      <w:r>
        <w:rPr>
          <w:rFonts w:hint="eastAsia"/>
        </w:rPr>
        <w:t>项目</w:t>
      </w:r>
    </w:p>
    <w:tbl>
      <w:tblPr>
        <w:tblStyle w:val="ab"/>
        <w:tblW w:w="0" w:type="auto"/>
        <w:tblLook w:val="04A0" w:firstRow="1" w:lastRow="0" w:firstColumn="1" w:lastColumn="0" w:noHBand="0" w:noVBand="1"/>
      </w:tblPr>
      <w:tblGrid>
        <w:gridCol w:w="8296"/>
      </w:tblGrid>
      <w:tr w:rsidR="00D61F44" w14:paraId="4D9670E0" w14:textId="77777777" w:rsidTr="00D61F44">
        <w:tc>
          <w:tcPr>
            <w:tcW w:w="8296" w:type="dxa"/>
          </w:tcPr>
          <w:p w14:paraId="4A86D777"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3204BBAF"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7AA0FF0A"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com.sxt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0D651401"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Api</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79BD1718"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0.0.1-SNAPSHOT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662BDE6A" w14:textId="77777777" w:rsidR="00D61F44" w:rsidRDefault="00D61F44" w:rsidP="00D61F4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1A8A7AD1" w14:textId="3C007B86" w:rsidR="00D61F44" w:rsidRDefault="00D61F44" w:rsidP="00D61F44">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040FACF5" w14:textId="6EFEC4B3" w:rsidR="00D61F44" w:rsidRDefault="00783E91" w:rsidP="00E131C0">
      <w:pPr>
        <w:ind w:firstLine="420"/>
      </w:pPr>
      <w:r>
        <w:rPr>
          <w:rFonts w:hint="eastAsia"/>
        </w:rPr>
        <w:t>实现</w:t>
      </w:r>
      <w:r>
        <w:rPr>
          <w:rFonts w:hint="eastAsia"/>
        </w:rPr>
        <w:t>api</w:t>
      </w:r>
      <w:r>
        <w:rPr>
          <w:rFonts w:hint="eastAsia"/>
        </w:rPr>
        <w:t>接口中的方法</w:t>
      </w:r>
    </w:p>
    <w:tbl>
      <w:tblPr>
        <w:tblStyle w:val="ab"/>
        <w:tblW w:w="0" w:type="auto"/>
        <w:tblLook w:val="04A0" w:firstRow="1" w:lastRow="0" w:firstColumn="1" w:lastColumn="0" w:noHBand="0" w:noVBand="1"/>
      </w:tblPr>
      <w:tblGrid>
        <w:gridCol w:w="8296"/>
      </w:tblGrid>
      <w:tr w:rsidR="00783E91" w14:paraId="4B54C2B1" w14:textId="77777777" w:rsidTr="00783E91">
        <w:tc>
          <w:tcPr>
            <w:tcW w:w="8296" w:type="dxa"/>
          </w:tcPr>
          <w:p w14:paraId="3AC3CCAA" w14:textId="77777777" w:rsidR="00783E91" w:rsidRDefault="00783E91" w:rsidP="00783E9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ClassMateServiceImpl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ClassMateService {</w:t>
            </w:r>
          </w:p>
          <w:p w14:paraId="048F7BE4" w14:textId="77777777" w:rsidR="00783E91" w:rsidRDefault="00783E91" w:rsidP="00783E9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F907D0C" w14:textId="77777777" w:rsidR="00783E91" w:rsidRDefault="00783E91" w:rsidP="00783E9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Integer</w:t>
            </w:r>
            <w:r>
              <w:rPr>
                <w:rFonts w:ascii="Consolas" w:eastAsiaTheme="minorEastAsia" w:hAnsi="Consolas" w:cs="Consolas"/>
                <w:bCs w:val="0"/>
                <w:color w:val="000000"/>
                <w:sz w:val="20"/>
                <w:szCs w:val="20"/>
              </w:rPr>
              <w:t xml:space="preserve"> add(Integer </w:t>
            </w:r>
            <w:r>
              <w:rPr>
                <w:rFonts w:ascii="Consolas" w:eastAsiaTheme="minorEastAsia" w:hAnsi="Consolas" w:cs="Consolas"/>
                <w:bCs w:val="0"/>
                <w:color w:val="6A3E3E"/>
                <w:sz w:val="20"/>
                <w:szCs w:val="20"/>
              </w:rPr>
              <w:t>num1</w:t>
            </w:r>
            <w:r>
              <w:rPr>
                <w:rFonts w:ascii="Consolas" w:eastAsiaTheme="minorEastAsia" w:hAnsi="Consolas" w:cs="Consolas"/>
                <w:bCs w:val="0"/>
                <w:color w:val="000000"/>
                <w:sz w:val="20"/>
                <w:szCs w:val="20"/>
              </w:rPr>
              <w:t xml:space="preserve">, Integer </w:t>
            </w:r>
            <w:r>
              <w:rPr>
                <w:rFonts w:ascii="Consolas" w:eastAsiaTheme="minorEastAsia" w:hAnsi="Consolas" w:cs="Consolas"/>
                <w:bCs w:val="0"/>
                <w:color w:val="6A3E3E"/>
                <w:sz w:val="20"/>
                <w:szCs w:val="20"/>
              </w:rPr>
              <w:t>num2</w:t>
            </w:r>
            <w:r>
              <w:rPr>
                <w:rFonts w:ascii="Consolas" w:eastAsiaTheme="minorEastAsia" w:hAnsi="Consolas" w:cs="Consolas"/>
                <w:bCs w:val="0"/>
                <w:color w:val="000000"/>
                <w:sz w:val="20"/>
                <w:szCs w:val="20"/>
              </w:rPr>
              <w:t>) {</w:t>
            </w:r>
          </w:p>
          <w:p w14:paraId="3519F713" w14:textId="77777777" w:rsidR="00783E91" w:rsidRDefault="00783E91" w:rsidP="00783E9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num1</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num2</w:t>
            </w:r>
            <w:r>
              <w:rPr>
                <w:rFonts w:ascii="Consolas" w:eastAsiaTheme="minorEastAsia" w:hAnsi="Consolas" w:cs="Consolas"/>
                <w:bCs w:val="0"/>
                <w:color w:val="000000"/>
                <w:sz w:val="20"/>
                <w:szCs w:val="20"/>
              </w:rPr>
              <w:t>;</w:t>
            </w:r>
          </w:p>
          <w:p w14:paraId="402852D8" w14:textId="77777777" w:rsidR="00783E91" w:rsidRDefault="00783E91" w:rsidP="00783E9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5D945BB" w14:textId="65FEF21F" w:rsidR="00783E91" w:rsidRDefault="00783E91" w:rsidP="00783E91">
            <w:pPr>
              <w:ind w:firstLineChars="0" w:firstLine="0"/>
            </w:pPr>
            <w:r>
              <w:rPr>
                <w:rFonts w:ascii="Consolas" w:eastAsiaTheme="minorEastAsia" w:hAnsi="Consolas" w:cs="Consolas"/>
                <w:bCs w:val="0"/>
                <w:color w:val="000000"/>
                <w:sz w:val="20"/>
                <w:szCs w:val="20"/>
              </w:rPr>
              <w:t>}</w:t>
            </w:r>
          </w:p>
        </w:tc>
      </w:tr>
    </w:tbl>
    <w:p w14:paraId="7447A277" w14:textId="52EA2E5D" w:rsidR="00FB7243" w:rsidRDefault="00FB7243" w:rsidP="00FB7243">
      <w:pPr>
        <w:ind w:firstLine="420"/>
      </w:pPr>
      <w:r>
        <w:rPr>
          <w:rFonts w:hint="eastAsia"/>
        </w:rPr>
        <w:t>监听室友的信息</w:t>
      </w:r>
    </w:p>
    <w:tbl>
      <w:tblPr>
        <w:tblStyle w:val="ab"/>
        <w:tblW w:w="0" w:type="auto"/>
        <w:tblLook w:val="04A0" w:firstRow="1" w:lastRow="0" w:firstColumn="1" w:lastColumn="0" w:noHBand="0" w:noVBand="1"/>
      </w:tblPr>
      <w:tblGrid>
        <w:gridCol w:w="8296"/>
      </w:tblGrid>
      <w:tr w:rsidR="0098534A" w14:paraId="17F3E9E9" w14:textId="77777777" w:rsidTr="0098534A">
        <w:tc>
          <w:tcPr>
            <w:tcW w:w="8296" w:type="dxa"/>
          </w:tcPr>
          <w:p w14:paraId="5B779F9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app {</w:t>
            </w:r>
          </w:p>
          <w:p w14:paraId="1731423D"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57C6D95A"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while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 {</w:t>
            </w:r>
          </w:p>
          <w:p w14:paraId="028D3E92"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00"/>
                <w:sz w:val="20"/>
                <w:szCs w:val="20"/>
              </w:rPr>
              <w:t>listerClient</w:t>
            </w:r>
            <w:r>
              <w:rPr>
                <w:rFonts w:ascii="Consolas" w:eastAsiaTheme="minorEastAsia" w:hAnsi="Consolas" w:cs="Consolas"/>
                <w:bCs w:val="0"/>
                <w:color w:val="000000"/>
                <w:sz w:val="20"/>
                <w:szCs w:val="20"/>
              </w:rPr>
              <w:t>(8888);</w:t>
            </w:r>
          </w:p>
          <w:p w14:paraId="7FA61797"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1E3F0A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094C7C8"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listerClient(</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port</w:t>
            </w:r>
            <w:r>
              <w:rPr>
                <w:rFonts w:ascii="Consolas" w:eastAsiaTheme="minorEastAsia" w:hAnsi="Consolas" w:cs="Consolas"/>
                <w:bCs w:val="0"/>
                <w:color w:val="000000"/>
                <w:sz w:val="20"/>
                <w:szCs w:val="20"/>
              </w:rPr>
              <w:t>) {</w:t>
            </w:r>
          </w:p>
          <w:p w14:paraId="26C12092"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ServerSocket </w:t>
            </w:r>
            <w:r>
              <w:rPr>
                <w:rFonts w:ascii="Consolas" w:eastAsiaTheme="minorEastAsia" w:hAnsi="Consolas" w:cs="Consolas"/>
                <w:bCs w:val="0"/>
                <w:color w:val="6A3E3E"/>
                <w:sz w:val="20"/>
                <w:szCs w:val="20"/>
              </w:rPr>
              <w:t>serverSocket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5A0B3D81"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Socket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C436E1A"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InputStream </w:t>
            </w:r>
            <w:r>
              <w:rPr>
                <w:rFonts w:ascii="Consolas" w:eastAsiaTheme="minorEastAsia" w:hAnsi="Consolas" w:cs="Consolas"/>
                <w:bCs w:val="0"/>
                <w:color w:val="6A3E3E"/>
                <w:sz w:val="20"/>
                <w:szCs w:val="20"/>
              </w:rPr>
              <w:t>inputStream</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1E3DF65"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ObjectInputStream </w:t>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5DFDFA95"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OutputStream </w:t>
            </w:r>
            <w:r>
              <w:rPr>
                <w:rFonts w:ascii="Consolas" w:eastAsiaTheme="minorEastAsia" w:hAnsi="Consolas" w:cs="Consolas"/>
                <w:bCs w:val="0"/>
                <w:color w:val="6A3E3E"/>
                <w:sz w:val="20"/>
                <w:szCs w:val="20"/>
              </w:rPr>
              <w:t>outputStream</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3831E9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ObjectOutputStream </w:t>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83A49E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3F30CBF3"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serverSocket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ServerSocket(</w:t>
            </w:r>
            <w:r>
              <w:rPr>
                <w:rFonts w:ascii="Consolas" w:eastAsiaTheme="minorEastAsia" w:hAnsi="Consolas" w:cs="Consolas"/>
                <w:bCs w:val="0"/>
                <w:color w:val="6A3E3E"/>
                <w:sz w:val="20"/>
                <w:szCs w:val="20"/>
              </w:rPr>
              <w:t>port</w:t>
            </w:r>
            <w:r>
              <w:rPr>
                <w:rFonts w:ascii="Consolas" w:eastAsiaTheme="minorEastAsia" w:hAnsi="Consolas" w:cs="Consolas"/>
                <w:bCs w:val="0"/>
                <w:color w:val="000000"/>
                <w:sz w:val="20"/>
                <w:szCs w:val="20"/>
              </w:rPr>
              <w:t>);</w:t>
            </w:r>
          </w:p>
          <w:p w14:paraId="4E0CFE3F"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线程阻塞，等待室友的题目</w:t>
            </w:r>
          </w:p>
          <w:p w14:paraId="63828FFA"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serverSocket</w:t>
            </w:r>
            <w:r>
              <w:rPr>
                <w:rFonts w:ascii="Consolas" w:eastAsiaTheme="minorEastAsia" w:hAnsi="Consolas" w:cs="Consolas"/>
                <w:bCs w:val="0"/>
                <w:color w:val="000000"/>
                <w:sz w:val="20"/>
                <w:szCs w:val="20"/>
              </w:rPr>
              <w:t>.accept();</w:t>
            </w:r>
          </w:p>
          <w:p w14:paraId="22DA428A"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获取题目内容</w:t>
            </w:r>
          </w:p>
          <w:p w14:paraId="2A375E02"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inputStream</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.getInputStream();</w:t>
            </w:r>
          </w:p>
          <w:p w14:paraId="291E3D35"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ObjectInputStream(</w:t>
            </w:r>
            <w:r>
              <w:rPr>
                <w:rFonts w:ascii="Consolas" w:eastAsiaTheme="minorEastAsia" w:hAnsi="Consolas" w:cs="Consolas"/>
                <w:bCs w:val="0"/>
                <w:color w:val="6A3E3E"/>
                <w:sz w:val="20"/>
                <w:szCs w:val="20"/>
              </w:rPr>
              <w:t>inputStream</w:t>
            </w:r>
            <w:r>
              <w:rPr>
                <w:rFonts w:ascii="Consolas" w:eastAsiaTheme="minorEastAsia" w:hAnsi="Consolas" w:cs="Consolas"/>
                <w:bCs w:val="0"/>
                <w:color w:val="000000"/>
                <w:sz w:val="20"/>
                <w:szCs w:val="20"/>
              </w:rPr>
              <w:t>);</w:t>
            </w:r>
          </w:p>
          <w:p w14:paraId="081EE2DD"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Request  </w:t>
            </w:r>
            <w:r>
              <w:rPr>
                <w:rFonts w:ascii="Consolas" w:eastAsiaTheme="minorEastAsia" w:hAnsi="Consolas" w:cs="Consolas"/>
                <w:bCs w:val="0"/>
                <w:color w:val="6A3E3E"/>
                <w:sz w:val="20"/>
                <w:szCs w:val="20"/>
              </w:rPr>
              <w:t>question</w:t>
            </w:r>
            <w:r>
              <w:rPr>
                <w:rFonts w:ascii="Consolas" w:eastAsiaTheme="minorEastAsia" w:hAnsi="Consolas" w:cs="Consolas"/>
                <w:bCs w:val="0"/>
                <w:color w:val="000000"/>
                <w:sz w:val="20"/>
                <w:szCs w:val="20"/>
              </w:rPr>
              <w:t xml:space="preserve">  = (Request) </w:t>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.readObject();</w:t>
            </w:r>
          </w:p>
          <w:p w14:paraId="23F1EC23"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获取接口名称</w:t>
            </w:r>
          </w:p>
          <w:p w14:paraId="12FCC8DE"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question</w:t>
            </w:r>
            <w:r>
              <w:rPr>
                <w:rFonts w:ascii="Consolas" w:eastAsiaTheme="minorEastAsia" w:hAnsi="Consolas" w:cs="Consolas"/>
                <w:bCs w:val="0"/>
                <w:color w:val="000000"/>
                <w:sz w:val="20"/>
                <w:szCs w:val="20"/>
              </w:rPr>
              <w:t>.getClassName();</w:t>
            </w:r>
          </w:p>
          <w:p w14:paraId="06B2B17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获取方法的名称</w:t>
            </w:r>
          </w:p>
          <w:p w14:paraId="104DBF6D"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methodName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question</w:t>
            </w:r>
            <w:r>
              <w:rPr>
                <w:rFonts w:ascii="Consolas" w:eastAsiaTheme="minorEastAsia" w:hAnsi="Consolas" w:cs="Consolas"/>
                <w:bCs w:val="0"/>
                <w:color w:val="000000"/>
                <w:sz w:val="20"/>
                <w:szCs w:val="20"/>
              </w:rPr>
              <w:t>.getMethodName();</w:t>
            </w:r>
          </w:p>
          <w:p w14:paraId="11B572BF"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获取方法的参数</w:t>
            </w:r>
          </w:p>
          <w:p w14:paraId="78FFBB1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question</w:t>
            </w:r>
            <w:r>
              <w:rPr>
                <w:rFonts w:ascii="Consolas" w:eastAsiaTheme="minorEastAsia" w:hAnsi="Consolas" w:cs="Consolas"/>
                <w:bCs w:val="0"/>
                <w:color w:val="000000"/>
                <w:sz w:val="20"/>
                <w:szCs w:val="20"/>
              </w:rPr>
              <w:t>.getArgs();</w:t>
            </w:r>
          </w:p>
          <w:p w14:paraId="05B83F11"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0858122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将接口的名称变为实现类的名称</w:t>
            </w:r>
          </w:p>
          <w:p w14:paraId="35BDCECB"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//com.sxt.service --&gt; com.sxt.service.impl.ClassMateServiceImpl</w:t>
            </w:r>
          </w:p>
          <w:p w14:paraId="4DB30D0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"Impl"</w:t>
            </w:r>
            <w:r>
              <w:rPr>
                <w:rFonts w:ascii="Consolas" w:eastAsiaTheme="minorEastAsia" w:hAnsi="Consolas" w:cs="Consolas"/>
                <w:bCs w:val="0"/>
                <w:color w:val="000000"/>
                <w:sz w:val="20"/>
                <w:szCs w:val="20"/>
              </w:rPr>
              <w:t>;</w:t>
            </w:r>
          </w:p>
          <w:p w14:paraId="6908744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.replaceAll(</w:t>
            </w:r>
            <w:r>
              <w:rPr>
                <w:rFonts w:ascii="Consolas" w:eastAsiaTheme="minorEastAsia" w:hAnsi="Consolas" w:cs="Consolas"/>
                <w:bCs w:val="0"/>
                <w:color w:val="2A00FF"/>
                <w:sz w:val="20"/>
                <w:szCs w:val="20"/>
              </w:rPr>
              <w:t>"service"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"service.impl"</w:t>
            </w:r>
            <w:r>
              <w:rPr>
                <w:rFonts w:ascii="Consolas" w:eastAsiaTheme="minorEastAsia" w:hAnsi="Consolas" w:cs="Consolas"/>
                <w:bCs w:val="0"/>
                <w:color w:val="000000"/>
                <w:sz w:val="20"/>
                <w:szCs w:val="20"/>
              </w:rPr>
              <w:t>);</w:t>
            </w:r>
          </w:p>
          <w:p w14:paraId="0460B4DD"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0D072E32"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获取参数的类型</w:t>
            </w:r>
          </w:p>
          <w:p w14:paraId="6783F892"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Class&lt;?&gt;[]  </w:t>
            </w:r>
            <w:r>
              <w:rPr>
                <w:rFonts w:ascii="Consolas" w:eastAsiaTheme="minorEastAsia" w:hAnsi="Consolas" w:cs="Consolas"/>
                <w:bCs w:val="0"/>
                <w:color w:val="6A3E3E"/>
                <w:sz w:val="20"/>
                <w:szCs w:val="20"/>
              </w:rPr>
              <w:t>parameterTypes</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Class&lt;?&gt;[</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length</w:t>
            </w:r>
            <w:r>
              <w:rPr>
                <w:rFonts w:ascii="Consolas" w:eastAsiaTheme="minorEastAsia" w:hAnsi="Consolas" w:cs="Consolas"/>
                <w:bCs w:val="0"/>
                <w:color w:val="000000"/>
                <w:sz w:val="20"/>
                <w:szCs w:val="20"/>
              </w:rPr>
              <w:t>];</w:t>
            </w:r>
          </w:p>
          <w:p w14:paraId="4CE3F306"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xml:space="preserve"> = 0;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xml:space="preserve"> &lt;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r>
              <w:rPr>
                <w:rFonts w:ascii="Consolas" w:eastAsiaTheme="minorEastAsia" w:hAnsi="Consolas" w:cs="Consolas"/>
                <w:bCs w:val="0"/>
                <w:color w:val="0000C0"/>
                <w:sz w:val="20"/>
                <w:szCs w:val="20"/>
              </w:rPr>
              <w:t>length</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w:t>
            </w:r>
          </w:p>
          <w:p w14:paraId="5FEEFBED"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parameterTypes</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].getClass();</w:t>
            </w:r>
          </w:p>
          <w:p w14:paraId="6E43AFA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5B588F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通过反射调用</w:t>
            </w:r>
          </w:p>
          <w:p w14:paraId="1054E8C4"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Class&lt;?&gt; </w:t>
            </w:r>
            <w:r>
              <w:rPr>
                <w:rFonts w:ascii="Consolas" w:eastAsiaTheme="minorEastAsia" w:hAnsi="Consolas" w:cs="Consolas"/>
                <w:bCs w:val="0"/>
                <w:color w:val="6A3E3E"/>
                <w:sz w:val="20"/>
                <w:szCs w:val="20"/>
              </w:rPr>
              <w:t>clazz</w:t>
            </w:r>
            <w:r>
              <w:rPr>
                <w:rFonts w:ascii="Consolas" w:eastAsiaTheme="minorEastAsia" w:hAnsi="Consolas" w:cs="Consolas"/>
                <w:bCs w:val="0"/>
                <w:color w:val="000000"/>
                <w:sz w:val="20"/>
                <w:szCs w:val="20"/>
              </w:rPr>
              <w:t xml:space="preserve"> = Class.</w:t>
            </w:r>
            <w:r>
              <w:rPr>
                <w:rFonts w:ascii="Consolas" w:eastAsiaTheme="minorEastAsia" w:hAnsi="Consolas" w:cs="Consolas"/>
                <w:bCs w:val="0"/>
                <w:i/>
                <w:iCs/>
                <w:color w:val="000000"/>
                <w:sz w:val="20"/>
                <w:szCs w:val="20"/>
              </w:rPr>
              <w:t>forName</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className</w:t>
            </w:r>
            <w:r>
              <w:rPr>
                <w:rFonts w:ascii="Consolas" w:eastAsiaTheme="minorEastAsia" w:hAnsi="Consolas" w:cs="Consolas"/>
                <w:bCs w:val="0"/>
                <w:color w:val="000000"/>
                <w:sz w:val="20"/>
                <w:szCs w:val="20"/>
              </w:rPr>
              <w:t>);</w:t>
            </w:r>
          </w:p>
          <w:p w14:paraId="24726A0B"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instance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clazz</w:t>
            </w:r>
            <w:r>
              <w:rPr>
                <w:rFonts w:ascii="Consolas" w:eastAsiaTheme="minorEastAsia" w:hAnsi="Consolas" w:cs="Consolas"/>
                <w:bCs w:val="0"/>
                <w:color w:val="000000"/>
                <w:sz w:val="20"/>
                <w:szCs w:val="20"/>
              </w:rPr>
              <w:t>.newInstance();</w:t>
            </w:r>
          </w:p>
          <w:p w14:paraId="545ADC5F"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Method </w:t>
            </w:r>
            <w:r>
              <w:rPr>
                <w:rFonts w:ascii="Consolas" w:eastAsiaTheme="minorEastAsia" w:hAnsi="Consolas" w:cs="Consolas"/>
                <w:bCs w:val="0"/>
                <w:color w:val="6A3E3E"/>
                <w:sz w:val="20"/>
                <w:szCs w:val="20"/>
              </w:rPr>
              <w:t>method</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clazz</w:t>
            </w:r>
            <w:r>
              <w:rPr>
                <w:rFonts w:ascii="Consolas" w:eastAsiaTheme="minorEastAsia" w:hAnsi="Consolas" w:cs="Consolas"/>
                <w:bCs w:val="0"/>
                <w:color w:val="000000"/>
                <w:sz w:val="20"/>
                <w:szCs w:val="20"/>
              </w:rPr>
              <w:t>.getMethod(</w:t>
            </w:r>
            <w:r>
              <w:rPr>
                <w:rFonts w:ascii="Consolas" w:eastAsiaTheme="minorEastAsia" w:hAnsi="Consolas" w:cs="Consolas"/>
                <w:bCs w:val="0"/>
                <w:color w:val="6A3E3E"/>
                <w:sz w:val="20"/>
                <w:szCs w:val="20"/>
              </w:rPr>
              <w:t>methodName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parameterTypes</w:t>
            </w:r>
            <w:r>
              <w:rPr>
                <w:rFonts w:ascii="Consolas" w:eastAsiaTheme="minorEastAsia" w:hAnsi="Consolas" w:cs="Consolas"/>
                <w:bCs w:val="0"/>
                <w:color w:val="000000"/>
                <w:sz w:val="20"/>
                <w:szCs w:val="20"/>
              </w:rPr>
              <w:t>);</w:t>
            </w:r>
          </w:p>
          <w:p w14:paraId="3CC50114"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answer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method</w:t>
            </w:r>
            <w:r>
              <w:rPr>
                <w:rFonts w:ascii="Consolas" w:eastAsiaTheme="minorEastAsia" w:hAnsi="Consolas" w:cs="Consolas"/>
                <w:bCs w:val="0"/>
                <w:color w:val="000000"/>
                <w:sz w:val="20"/>
                <w:szCs w:val="20"/>
              </w:rPr>
              <w:t>.invoke(</w:t>
            </w:r>
            <w:r>
              <w:rPr>
                <w:rFonts w:ascii="Consolas" w:eastAsiaTheme="minorEastAsia" w:hAnsi="Consolas" w:cs="Consolas"/>
                <w:bCs w:val="0"/>
                <w:color w:val="6A3E3E"/>
                <w:sz w:val="20"/>
                <w:szCs w:val="20"/>
              </w:rPr>
              <w:t>instance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p>
          <w:p w14:paraId="6CC72A90"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将算出的结果返回</w:t>
            </w:r>
          </w:p>
          <w:p w14:paraId="2FB8CF66"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outputStream</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.getOutputStream();</w:t>
            </w:r>
          </w:p>
          <w:p w14:paraId="5FF943E9"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ObjectOutputStream(</w:t>
            </w:r>
            <w:r>
              <w:rPr>
                <w:rFonts w:ascii="Consolas" w:eastAsiaTheme="minorEastAsia" w:hAnsi="Consolas" w:cs="Consolas"/>
                <w:bCs w:val="0"/>
                <w:color w:val="6A3E3E"/>
                <w:sz w:val="20"/>
                <w:szCs w:val="20"/>
              </w:rPr>
              <w:t>outputStream</w:t>
            </w:r>
            <w:r>
              <w:rPr>
                <w:rFonts w:ascii="Consolas" w:eastAsiaTheme="minorEastAsia" w:hAnsi="Consolas" w:cs="Consolas"/>
                <w:bCs w:val="0"/>
                <w:color w:val="000000"/>
                <w:sz w:val="20"/>
                <w:szCs w:val="20"/>
              </w:rPr>
              <w:t>);</w:t>
            </w:r>
          </w:p>
          <w:p w14:paraId="78AF22E6"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.writeObject(</w:t>
            </w:r>
            <w:r>
              <w:rPr>
                <w:rFonts w:ascii="Consolas" w:eastAsiaTheme="minorEastAsia" w:hAnsi="Consolas" w:cs="Consolas"/>
                <w:bCs w:val="0"/>
                <w:color w:val="6A3E3E"/>
                <w:sz w:val="20"/>
                <w:szCs w:val="20"/>
              </w:rPr>
              <w:t>answer</w:t>
            </w:r>
            <w:r>
              <w:rPr>
                <w:rFonts w:ascii="Consolas" w:eastAsiaTheme="minorEastAsia" w:hAnsi="Consolas" w:cs="Consolas"/>
                <w:bCs w:val="0"/>
                <w:color w:val="000000"/>
                <w:sz w:val="20"/>
                <w:szCs w:val="20"/>
              </w:rPr>
              <w:t>);</w:t>
            </w:r>
          </w:p>
          <w:p w14:paraId="71DAC8EA"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715AA07B"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3CCB890B"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6755364C"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CloseUtils.</w:t>
            </w:r>
            <w:r>
              <w:rPr>
                <w:rFonts w:ascii="Consolas" w:eastAsiaTheme="minorEastAsia" w:hAnsi="Consolas" w:cs="Consolas"/>
                <w:bCs w:val="0"/>
                <w:i/>
                <w:iCs/>
                <w:color w:val="000000"/>
                <w:sz w:val="20"/>
                <w:szCs w:val="20"/>
              </w:rPr>
              <w:t>closeAll</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outputStream</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inputStream</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serverSocket</w:t>
            </w:r>
            <w:r>
              <w:rPr>
                <w:rFonts w:ascii="Consolas" w:eastAsiaTheme="minorEastAsia" w:hAnsi="Consolas" w:cs="Consolas"/>
                <w:bCs w:val="0"/>
                <w:color w:val="000000"/>
                <w:sz w:val="20"/>
                <w:szCs w:val="20"/>
              </w:rPr>
              <w:t>);</w:t>
            </w:r>
          </w:p>
          <w:p w14:paraId="4B10F081"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3E7581B" w14:textId="77777777" w:rsidR="0098534A" w:rsidRDefault="0098534A" w:rsidP="0098534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CCDA306" w14:textId="3D2BFC72" w:rsidR="0098534A" w:rsidRDefault="0098534A" w:rsidP="0098534A">
            <w:pPr>
              <w:ind w:firstLineChars="0" w:firstLine="0"/>
            </w:pPr>
            <w:r>
              <w:rPr>
                <w:rFonts w:ascii="Consolas" w:eastAsiaTheme="minorEastAsia" w:hAnsi="Consolas" w:cs="Consolas"/>
                <w:bCs w:val="0"/>
                <w:color w:val="000000"/>
                <w:sz w:val="20"/>
                <w:szCs w:val="20"/>
              </w:rPr>
              <w:t>}</w:t>
            </w:r>
          </w:p>
        </w:tc>
      </w:tr>
    </w:tbl>
    <w:p w14:paraId="7D0174C2" w14:textId="77777777" w:rsidR="0098534A" w:rsidRDefault="0098534A" w:rsidP="00FB7243">
      <w:pPr>
        <w:ind w:firstLine="420"/>
      </w:pPr>
    </w:p>
    <w:p w14:paraId="2CEA3E41" w14:textId="4EDC4B75" w:rsidR="006204A1" w:rsidRDefault="006204A1" w:rsidP="009D3AC1">
      <w:pPr>
        <w:pStyle w:val="3"/>
        <w:ind w:firstLine="420"/>
      </w:pPr>
      <w:r>
        <w:rPr>
          <w:rFonts w:hint="eastAsia"/>
        </w:rPr>
        <w:lastRenderedPageBreak/>
        <w:t>自己的实现</w:t>
      </w:r>
    </w:p>
    <w:p w14:paraId="25B1673F" w14:textId="53D3D994" w:rsidR="006204A1" w:rsidRDefault="006204A1" w:rsidP="006204A1">
      <w:pPr>
        <w:ind w:firstLine="420"/>
      </w:pPr>
      <w:r>
        <w:rPr>
          <w:rFonts w:hint="eastAsia"/>
        </w:rPr>
        <w:t>依赖</w:t>
      </w:r>
      <w:r>
        <w:rPr>
          <w:rFonts w:hint="eastAsia"/>
        </w:rPr>
        <w:t>api</w:t>
      </w:r>
    </w:p>
    <w:tbl>
      <w:tblPr>
        <w:tblStyle w:val="ab"/>
        <w:tblW w:w="0" w:type="auto"/>
        <w:tblLook w:val="04A0" w:firstRow="1" w:lastRow="0" w:firstColumn="1" w:lastColumn="0" w:noHBand="0" w:noVBand="1"/>
      </w:tblPr>
      <w:tblGrid>
        <w:gridCol w:w="8296"/>
      </w:tblGrid>
      <w:tr w:rsidR="006204A1" w14:paraId="6D0DA3D0" w14:textId="77777777" w:rsidTr="006204A1">
        <w:tc>
          <w:tcPr>
            <w:tcW w:w="8296" w:type="dxa"/>
          </w:tcPr>
          <w:p w14:paraId="45FEB1F0"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56FD1077"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456D7B9F"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com.sxt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142C6D2A"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Api</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0764950A"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0.0.1-SNAPSHOT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38B65DA0" w14:textId="77777777" w:rsidR="006204A1" w:rsidRDefault="006204A1" w:rsidP="006204A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48AE9818" w14:textId="48CBD5F7" w:rsidR="006204A1" w:rsidRDefault="006204A1" w:rsidP="006204A1">
            <w:pPr>
              <w:ind w:firstLineChars="0" w:firstLine="0"/>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014EEEE4" w14:textId="026F165A" w:rsidR="006204A1" w:rsidRDefault="00D7123A" w:rsidP="006204A1">
      <w:pPr>
        <w:ind w:firstLine="420"/>
      </w:pPr>
      <w:r>
        <w:rPr>
          <w:rFonts w:hint="eastAsia"/>
        </w:rPr>
        <w:t>实现</w:t>
      </w:r>
    </w:p>
    <w:tbl>
      <w:tblPr>
        <w:tblStyle w:val="ab"/>
        <w:tblW w:w="0" w:type="auto"/>
        <w:tblLook w:val="04A0" w:firstRow="1" w:lastRow="0" w:firstColumn="1" w:lastColumn="0" w:noHBand="0" w:noVBand="1"/>
      </w:tblPr>
      <w:tblGrid>
        <w:gridCol w:w="8296"/>
      </w:tblGrid>
      <w:tr w:rsidR="00D7123A" w14:paraId="63320CB4" w14:textId="77777777" w:rsidTr="00D7123A">
        <w:tc>
          <w:tcPr>
            <w:tcW w:w="8296" w:type="dxa"/>
          </w:tcPr>
          <w:p w14:paraId="3B313576"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ExamApp {</w:t>
            </w:r>
          </w:p>
          <w:p w14:paraId="69DCC74E"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55D6FA90"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ClassMateService </w:t>
            </w:r>
            <w:r>
              <w:rPr>
                <w:rFonts w:ascii="Consolas" w:eastAsiaTheme="minorEastAsia" w:hAnsi="Consolas" w:cs="Consolas"/>
                <w:bCs w:val="0"/>
                <w:color w:val="6A3E3E"/>
                <w:sz w:val="20"/>
                <w:szCs w:val="20"/>
              </w:rPr>
              <w:t>classMateService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357507D"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classMateService</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00"/>
                <w:sz w:val="20"/>
                <w:szCs w:val="20"/>
              </w:rPr>
              <w:t>getProxyObject</w:t>
            </w:r>
            <w:r>
              <w:rPr>
                <w:rFonts w:ascii="Consolas" w:eastAsiaTheme="minorEastAsia" w:hAnsi="Consolas" w:cs="Consolas"/>
                <w:bCs w:val="0"/>
                <w:color w:val="000000"/>
                <w:sz w:val="20"/>
                <w:szCs w:val="20"/>
              </w:rPr>
              <w:t>();</w:t>
            </w:r>
          </w:p>
          <w:p w14:paraId="37B78DA6"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Integer </w:t>
            </w:r>
            <w:r>
              <w:rPr>
                <w:rFonts w:ascii="Consolas" w:eastAsiaTheme="minorEastAsia" w:hAnsi="Consolas" w:cs="Consolas"/>
                <w:bCs w:val="0"/>
                <w:color w:val="6A3E3E"/>
                <w:sz w:val="20"/>
                <w:szCs w:val="20"/>
              </w:rPr>
              <w:t>result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classMateService</w:t>
            </w:r>
            <w:r>
              <w:rPr>
                <w:rFonts w:ascii="Consolas" w:eastAsiaTheme="minorEastAsia" w:hAnsi="Consolas" w:cs="Consolas"/>
                <w:bCs w:val="0"/>
                <w:color w:val="000000"/>
                <w:sz w:val="20"/>
                <w:szCs w:val="20"/>
              </w:rPr>
              <w:t>.add(2, 3);</w:t>
            </w:r>
          </w:p>
          <w:p w14:paraId="17C1E2AA"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w:t>
            </w:r>
            <w:r>
              <w:rPr>
                <w:rFonts w:ascii="Consolas" w:eastAsiaTheme="minorEastAsia" w:hAnsi="Consolas" w:cs="Consolas"/>
                <w:bCs w:val="0"/>
                <w:color w:val="000000"/>
                <w:sz w:val="20"/>
                <w:szCs w:val="20"/>
              </w:rPr>
              <w:t>);</w:t>
            </w:r>
          </w:p>
          <w:p w14:paraId="04214092"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0AB6C5FB"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0D5F6B7"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w:t>
            </w:r>
          </w:p>
          <w:p w14:paraId="4B669DBA"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 </w:t>
            </w:r>
            <w:r>
              <w:rPr>
                <w:rFonts w:ascii="Consolas" w:eastAsiaTheme="minorEastAsia" w:hAnsi="Consolas" w:cs="Consolas"/>
                <w:b/>
                <w:color w:val="7F9FBF"/>
                <w:sz w:val="20"/>
                <w:szCs w:val="20"/>
              </w:rPr>
              <w:t>@return</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rPr>
              <w:t>创建接口的代理对象</w:t>
            </w:r>
          </w:p>
          <w:p w14:paraId="3ABDBAD8"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ab/>
              <w:t xml:space="preserve"> */</w:t>
            </w:r>
          </w:p>
          <w:p w14:paraId="1BB5B4E1"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ClassMateService getProxyObject() {</w:t>
            </w:r>
          </w:p>
          <w:p w14:paraId="24E8EF5C"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ClassMateService </w:t>
            </w:r>
            <w:r>
              <w:rPr>
                <w:rFonts w:ascii="Consolas" w:eastAsiaTheme="minorEastAsia" w:hAnsi="Consolas" w:cs="Consolas"/>
                <w:bCs w:val="0"/>
                <w:color w:val="6A3E3E"/>
                <w:sz w:val="20"/>
                <w:szCs w:val="20"/>
              </w:rPr>
              <w:t>classMateService</w:t>
            </w:r>
            <w:r>
              <w:rPr>
                <w:rFonts w:ascii="Consolas" w:eastAsiaTheme="minorEastAsia" w:hAnsi="Consolas" w:cs="Consolas"/>
                <w:bCs w:val="0"/>
                <w:color w:val="000000"/>
                <w:sz w:val="20"/>
                <w:szCs w:val="20"/>
              </w:rPr>
              <w:t xml:space="preserve"> =(ClassMateService)Proxy.</w:t>
            </w:r>
            <w:r>
              <w:rPr>
                <w:rFonts w:ascii="Consolas" w:eastAsiaTheme="minorEastAsia" w:hAnsi="Consolas" w:cs="Consolas"/>
                <w:bCs w:val="0"/>
                <w:i/>
                <w:iCs/>
                <w:color w:val="000000"/>
                <w:sz w:val="20"/>
                <w:szCs w:val="20"/>
              </w:rPr>
              <w:t>newProxyInstance</w:t>
            </w:r>
            <w:r>
              <w:rPr>
                <w:rFonts w:ascii="Consolas" w:eastAsiaTheme="minorEastAsia" w:hAnsi="Consolas" w:cs="Consolas"/>
                <w:bCs w:val="0"/>
                <w:color w:val="000000"/>
                <w:sz w:val="20"/>
                <w:szCs w:val="20"/>
              </w:rPr>
              <w:t>(ExamApp.</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.getClassLoader(),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Class&lt;?&gt;[]{ClassMateService.</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InvocationHandler() {</w:t>
            </w:r>
          </w:p>
          <w:p w14:paraId="17336B2D"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AA34D27"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Object invoke(Object </w:t>
            </w:r>
            <w:r>
              <w:rPr>
                <w:rFonts w:ascii="Consolas" w:eastAsiaTheme="minorEastAsia" w:hAnsi="Consolas" w:cs="Consolas"/>
                <w:bCs w:val="0"/>
                <w:color w:val="6A3E3E"/>
                <w:sz w:val="20"/>
                <w:szCs w:val="20"/>
              </w:rPr>
              <w:t>proxy</w:t>
            </w:r>
            <w:r>
              <w:rPr>
                <w:rFonts w:ascii="Consolas" w:eastAsiaTheme="minorEastAsia" w:hAnsi="Consolas" w:cs="Consolas"/>
                <w:bCs w:val="0"/>
                <w:color w:val="000000"/>
                <w:sz w:val="20"/>
                <w:szCs w:val="20"/>
              </w:rPr>
              <w:t xml:space="preserve">, Method </w:t>
            </w:r>
            <w:r>
              <w:rPr>
                <w:rFonts w:ascii="Consolas" w:eastAsiaTheme="minorEastAsia" w:hAnsi="Consolas" w:cs="Consolas"/>
                <w:bCs w:val="0"/>
                <w:color w:val="6A3E3E"/>
                <w:sz w:val="20"/>
                <w:szCs w:val="20"/>
              </w:rPr>
              <w:t>method</w:t>
            </w:r>
            <w:r>
              <w:rPr>
                <w:rFonts w:ascii="Consolas" w:eastAsiaTheme="minorEastAsia" w:hAnsi="Consolas" w:cs="Consolas"/>
                <w:bCs w:val="0"/>
                <w:color w:val="000000"/>
                <w:sz w:val="20"/>
                <w:szCs w:val="20"/>
              </w:rPr>
              <w:t xml:space="preserve">, Object[]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Throwable {</w:t>
            </w:r>
          </w:p>
          <w:p w14:paraId="55D3A6A9"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 </w:t>
            </w:r>
            <w:r>
              <w:rPr>
                <w:rFonts w:ascii="Consolas" w:eastAsiaTheme="minorEastAsia" w:hAnsi="Consolas" w:cs="Consolas"/>
                <w:bCs w:val="0"/>
                <w:color w:val="6A3E3E"/>
                <w:sz w:val="20"/>
                <w:szCs w:val="20"/>
              </w:rPr>
              <w:t>answer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3AD84E6"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Request </w:t>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Request();</w:t>
            </w:r>
          </w:p>
          <w:p w14:paraId="22D04DCA"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.setClassName(ClassMateService.</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.getName());</w:t>
            </w:r>
          </w:p>
          <w:p w14:paraId="2C44F6E1"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.setMethodName(</w:t>
            </w:r>
            <w:r>
              <w:rPr>
                <w:rFonts w:ascii="Consolas" w:eastAsiaTheme="minorEastAsia" w:hAnsi="Consolas" w:cs="Consolas"/>
                <w:bCs w:val="0"/>
                <w:color w:val="6A3E3E"/>
                <w:sz w:val="20"/>
                <w:szCs w:val="20"/>
              </w:rPr>
              <w:t>method</w:t>
            </w:r>
            <w:r>
              <w:rPr>
                <w:rFonts w:ascii="Consolas" w:eastAsiaTheme="minorEastAsia" w:hAnsi="Consolas" w:cs="Consolas"/>
                <w:bCs w:val="0"/>
                <w:color w:val="000000"/>
                <w:sz w:val="20"/>
                <w:szCs w:val="20"/>
              </w:rPr>
              <w:t>.getName());</w:t>
            </w:r>
          </w:p>
          <w:p w14:paraId="6CBFEDED"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.setArgs(</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w:t>
            </w:r>
          </w:p>
          <w:p w14:paraId="1A179549"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Socket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p>
          <w:p w14:paraId="15C6D27C"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OutputStream </w:t>
            </w:r>
            <w:r>
              <w:rPr>
                <w:rFonts w:ascii="Consolas" w:eastAsiaTheme="minorEastAsia" w:hAnsi="Consolas" w:cs="Consolas"/>
                <w:bCs w:val="0"/>
                <w:color w:val="6A3E3E"/>
                <w:sz w:val="20"/>
                <w:szCs w:val="20"/>
              </w:rPr>
              <w:t>out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p>
          <w:p w14:paraId="0785A509"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ObjectOutputStream </w:t>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2D18F069"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InputStream </w:t>
            </w:r>
            <w:r>
              <w:rPr>
                <w:rFonts w:ascii="Consolas" w:eastAsiaTheme="minorEastAsia" w:hAnsi="Consolas" w:cs="Consolas"/>
                <w:bCs w:val="0"/>
                <w:color w:val="6A3E3E"/>
                <w:sz w:val="20"/>
                <w:szCs w:val="20"/>
              </w:rPr>
              <w:t>in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p>
          <w:p w14:paraId="30CBB114"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ObjectInputStream </w:t>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p>
          <w:p w14:paraId="11552A4E"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0B44A43E"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Socket(</w:t>
            </w:r>
            <w:r>
              <w:rPr>
                <w:rFonts w:ascii="Consolas" w:eastAsiaTheme="minorEastAsia" w:hAnsi="Consolas" w:cs="Consolas"/>
                <w:bCs w:val="0"/>
                <w:color w:val="2A00FF"/>
                <w:sz w:val="20"/>
                <w:szCs w:val="20"/>
              </w:rPr>
              <w:t>"localhost"</w:t>
            </w:r>
            <w:r>
              <w:rPr>
                <w:rFonts w:ascii="Consolas" w:eastAsiaTheme="minorEastAsia" w:hAnsi="Consolas" w:cs="Consolas"/>
                <w:bCs w:val="0"/>
                <w:color w:val="000000"/>
                <w:sz w:val="20"/>
                <w:szCs w:val="20"/>
              </w:rPr>
              <w:t>,8888);</w:t>
            </w:r>
          </w:p>
          <w:p w14:paraId="635D90F3"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通过</w:t>
            </w:r>
            <w:r>
              <w:rPr>
                <w:rFonts w:ascii="Consolas" w:eastAsiaTheme="minorEastAsia" w:hAnsi="Consolas" w:cs="Consolas"/>
                <w:bCs w:val="0"/>
                <w:color w:val="3F7F5F"/>
                <w:sz w:val="20"/>
                <w:szCs w:val="20"/>
              </w:rPr>
              <w:t>socket</w:t>
            </w:r>
            <w:r>
              <w:rPr>
                <w:rFonts w:ascii="Consolas" w:eastAsiaTheme="minorEastAsia" w:hAnsi="Consolas" w:cs="Consolas"/>
                <w:bCs w:val="0"/>
                <w:color w:val="3F7F5F"/>
                <w:sz w:val="20"/>
                <w:szCs w:val="20"/>
              </w:rPr>
              <w:t>将</w:t>
            </w:r>
            <w:r>
              <w:rPr>
                <w:rFonts w:ascii="Consolas" w:eastAsiaTheme="minorEastAsia" w:hAnsi="Consolas" w:cs="Consolas"/>
                <w:bCs w:val="0"/>
                <w:color w:val="3F7F5F"/>
                <w:sz w:val="20"/>
                <w:szCs w:val="20"/>
              </w:rPr>
              <w:t>request</w:t>
            </w:r>
            <w:r>
              <w:rPr>
                <w:rFonts w:ascii="Consolas" w:eastAsiaTheme="minorEastAsia" w:hAnsi="Consolas" w:cs="Consolas"/>
                <w:bCs w:val="0"/>
                <w:color w:val="3F7F5F"/>
                <w:sz w:val="20"/>
                <w:szCs w:val="20"/>
              </w:rPr>
              <w:t>发送给室友</w:t>
            </w:r>
          </w:p>
          <w:p w14:paraId="178E9D7C"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out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.getOutputStream();</w:t>
            </w:r>
          </w:p>
          <w:p w14:paraId="553C6467"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ObjectOutputStream(</w:t>
            </w:r>
            <w:r>
              <w:rPr>
                <w:rFonts w:ascii="Consolas" w:eastAsiaTheme="minorEastAsia" w:hAnsi="Consolas" w:cs="Consolas"/>
                <w:bCs w:val="0"/>
                <w:color w:val="6A3E3E"/>
                <w:sz w:val="20"/>
                <w:szCs w:val="20"/>
              </w:rPr>
              <w:t>out</w:t>
            </w:r>
            <w:r>
              <w:rPr>
                <w:rFonts w:ascii="Consolas" w:eastAsiaTheme="minorEastAsia" w:hAnsi="Consolas" w:cs="Consolas"/>
                <w:bCs w:val="0"/>
                <w:color w:val="000000"/>
                <w:sz w:val="20"/>
                <w:szCs w:val="20"/>
              </w:rPr>
              <w:t>);</w:t>
            </w:r>
          </w:p>
          <w:p w14:paraId="08E4B2C4"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objOut</w:t>
            </w:r>
            <w:r>
              <w:rPr>
                <w:rFonts w:ascii="Consolas" w:eastAsiaTheme="minorEastAsia" w:hAnsi="Consolas" w:cs="Consolas"/>
                <w:bCs w:val="0"/>
                <w:color w:val="000000"/>
                <w:sz w:val="20"/>
                <w:szCs w:val="20"/>
              </w:rPr>
              <w:t>.writeObject(</w:t>
            </w:r>
            <w:r>
              <w:rPr>
                <w:rFonts w:ascii="Consolas" w:eastAsiaTheme="minorEastAsia" w:hAnsi="Consolas" w:cs="Consolas"/>
                <w:bCs w:val="0"/>
                <w:color w:val="6A3E3E"/>
                <w:sz w:val="20"/>
                <w:szCs w:val="20"/>
              </w:rPr>
              <w:t>request</w:t>
            </w:r>
            <w:r>
              <w:rPr>
                <w:rFonts w:ascii="Consolas" w:eastAsiaTheme="minorEastAsia" w:hAnsi="Consolas" w:cs="Consolas"/>
                <w:bCs w:val="0"/>
                <w:color w:val="000000"/>
                <w:sz w:val="20"/>
                <w:szCs w:val="20"/>
              </w:rPr>
              <w:t>);</w:t>
            </w:r>
          </w:p>
          <w:p w14:paraId="48AAB988"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接收室友传过来的的答案</w:t>
            </w:r>
          </w:p>
          <w:p w14:paraId="589C7650"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in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socket</w:t>
            </w:r>
            <w:r>
              <w:rPr>
                <w:rFonts w:ascii="Consolas" w:eastAsiaTheme="minorEastAsia" w:hAnsi="Consolas" w:cs="Consolas"/>
                <w:bCs w:val="0"/>
                <w:color w:val="000000"/>
                <w:sz w:val="20"/>
                <w:szCs w:val="20"/>
              </w:rPr>
              <w:t>.getInputStream();</w:t>
            </w:r>
          </w:p>
          <w:p w14:paraId="0573C816"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ObjectInputStream(</w:t>
            </w:r>
            <w:r>
              <w:rPr>
                <w:rFonts w:ascii="Consolas" w:eastAsiaTheme="minorEastAsia" w:hAnsi="Consolas" w:cs="Consolas"/>
                <w:bCs w:val="0"/>
                <w:color w:val="6A3E3E"/>
                <w:sz w:val="20"/>
                <w:szCs w:val="20"/>
              </w:rPr>
              <w:t>in</w:t>
            </w:r>
            <w:r>
              <w:rPr>
                <w:rFonts w:ascii="Consolas" w:eastAsiaTheme="minorEastAsia" w:hAnsi="Consolas" w:cs="Consolas"/>
                <w:bCs w:val="0"/>
                <w:color w:val="000000"/>
                <w:sz w:val="20"/>
                <w:szCs w:val="20"/>
              </w:rPr>
              <w:t>);</w:t>
            </w:r>
          </w:p>
          <w:p w14:paraId="45CFB27B"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answer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objIn</w:t>
            </w:r>
            <w:r>
              <w:rPr>
                <w:rFonts w:ascii="Consolas" w:eastAsiaTheme="minorEastAsia" w:hAnsi="Consolas" w:cs="Consolas"/>
                <w:bCs w:val="0"/>
                <w:color w:val="000000"/>
                <w:sz w:val="20"/>
                <w:szCs w:val="20"/>
              </w:rPr>
              <w:t>.readObject();</w:t>
            </w:r>
          </w:p>
          <w:p w14:paraId="4BFF0541"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11797006"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7ACB4EBF"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498FAE8"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answer</w:t>
            </w:r>
            <w:r>
              <w:rPr>
                <w:rFonts w:ascii="Consolas" w:eastAsiaTheme="minorEastAsia" w:hAnsi="Consolas" w:cs="Consolas"/>
                <w:bCs w:val="0"/>
                <w:color w:val="000000"/>
                <w:sz w:val="20"/>
                <w:szCs w:val="20"/>
              </w:rPr>
              <w:t>;</w:t>
            </w:r>
          </w:p>
          <w:p w14:paraId="5BDE8A7E"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373F96A"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33411BB"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classMateService</w:t>
            </w:r>
            <w:r>
              <w:rPr>
                <w:rFonts w:ascii="Consolas" w:eastAsiaTheme="minorEastAsia" w:hAnsi="Consolas" w:cs="Consolas"/>
                <w:bCs w:val="0"/>
                <w:color w:val="000000"/>
                <w:sz w:val="20"/>
                <w:szCs w:val="20"/>
              </w:rPr>
              <w:t>;</w:t>
            </w:r>
          </w:p>
          <w:p w14:paraId="4F98EB94" w14:textId="77777777" w:rsidR="00D7123A" w:rsidRDefault="00D7123A" w:rsidP="00D7123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B2846D4" w14:textId="389272E5" w:rsidR="00D7123A" w:rsidRDefault="00D7123A" w:rsidP="00D7123A">
            <w:pPr>
              <w:ind w:firstLineChars="0" w:firstLine="0"/>
            </w:pPr>
            <w:r>
              <w:rPr>
                <w:rFonts w:ascii="Consolas" w:eastAsiaTheme="minorEastAsia" w:hAnsi="Consolas" w:cs="Consolas"/>
                <w:bCs w:val="0"/>
                <w:color w:val="000000"/>
                <w:sz w:val="20"/>
                <w:szCs w:val="20"/>
              </w:rPr>
              <w:t>}</w:t>
            </w:r>
          </w:p>
        </w:tc>
      </w:tr>
    </w:tbl>
    <w:p w14:paraId="7AB92D92" w14:textId="1981026A" w:rsidR="00D7123A" w:rsidRDefault="00D7123A" w:rsidP="006204A1">
      <w:pPr>
        <w:ind w:firstLine="420"/>
      </w:pPr>
    </w:p>
    <w:p w14:paraId="05465F0C" w14:textId="297B21A2" w:rsidR="00FB47B3" w:rsidRDefault="00FB47B3" w:rsidP="00FB47B3">
      <w:pPr>
        <w:pStyle w:val="10"/>
      </w:pPr>
      <w:r w:rsidRPr="006565A2">
        <w:t>dubbo</w:t>
      </w:r>
    </w:p>
    <w:p w14:paraId="73C618E4" w14:textId="54668B05" w:rsidR="00470A8D" w:rsidRDefault="00470A8D" w:rsidP="00470A8D">
      <w:pPr>
        <w:pStyle w:val="2"/>
      </w:pPr>
      <w:r>
        <w:rPr>
          <w:rFonts w:hint="eastAsia"/>
        </w:rPr>
        <w:t>dubbo</w:t>
      </w:r>
      <w:r>
        <w:rPr>
          <w:rFonts w:hint="eastAsia"/>
        </w:rPr>
        <w:t>介绍</w:t>
      </w:r>
    </w:p>
    <w:p w14:paraId="1D8D8B82" w14:textId="77777777" w:rsidR="005F512D" w:rsidRDefault="005F512D" w:rsidP="005F512D">
      <w:pPr>
        <w:pStyle w:val="3"/>
        <w:ind w:firstLine="420"/>
      </w:pPr>
      <w:r w:rsidRPr="007C26D5">
        <w:rPr>
          <w:rFonts w:hint="eastAsia"/>
        </w:rPr>
        <w:t>什么叫</w:t>
      </w:r>
      <w:r w:rsidRPr="007C26D5">
        <w:rPr>
          <w:rFonts w:hint="eastAsia"/>
        </w:rPr>
        <w:t>RPC</w:t>
      </w:r>
    </w:p>
    <w:p w14:paraId="5A2DCF45" w14:textId="3FDC38CD" w:rsidR="005F512D" w:rsidRDefault="005F512D" w:rsidP="005F512D">
      <w:pPr>
        <w:ind w:firstLine="420"/>
      </w:pPr>
      <w:r w:rsidRPr="00066E49">
        <w:rPr>
          <w:rFonts w:hint="eastAsia"/>
        </w:rPr>
        <w:t>RPC</w:t>
      </w:r>
      <w:r>
        <w:rPr>
          <w:rFonts w:hint="eastAsia"/>
        </w:rPr>
        <w:t>【</w:t>
      </w:r>
      <w:r w:rsidRPr="008D0ED1">
        <w:t>Remote Procedure Call</w:t>
      </w:r>
      <w:r>
        <w:rPr>
          <w:rFonts w:hint="eastAsia"/>
        </w:rPr>
        <w:t>】</w:t>
      </w:r>
      <w:r w:rsidRPr="00066E49">
        <w:rPr>
          <w:rFonts w:hint="eastAsia"/>
        </w:rPr>
        <w:t>是指远程过程调用，</w:t>
      </w:r>
      <w:r>
        <w:rPr>
          <w:rFonts w:hint="eastAsia"/>
        </w:rPr>
        <w:t>是一种</w:t>
      </w:r>
      <w:r w:rsidRPr="0005214F">
        <w:rPr>
          <w:rFonts w:hint="eastAsia"/>
        </w:rPr>
        <w:t>进程间通信方式</w:t>
      </w:r>
      <w:r>
        <w:rPr>
          <w:rFonts w:hint="eastAsia"/>
        </w:rPr>
        <w:t>，他是一种技术的思想，而不是规范。</w:t>
      </w:r>
      <w:r w:rsidRPr="00D17A4C">
        <w:rPr>
          <w:rFonts w:hint="eastAsia"/>
        </w:rPr>
        <w:t>它允许程序调用另一个地址空间（通常是共享网络的另一台机器上）的过程或函数，而不用程序员显式编码这个远程调用的细节。即程序员无论是调用本地的还是远程的函数，本质上编写的调用代码基本相同。</w:t>
      </w:r>
    </w:p>
    <w:p w14:paraId="7E7BE49D" w14:textId="77777777" w:rsidR="00E8000E" w:rsidRDefault="00E8000E" w:rsidP="005F512D">
      <w:pPr>
        <w:ind w:firstLine="420"/>
      </w:pPr>
    </w:p>
    <w:p w14:paraId="2A756A20" w14:textId="77777777" w:rsidR="005F512D" w:rsidRDefault="005F512D" w:rsidP="00E22BBA">
      <w:pPr>
        <w:ind w:firstLine="420"/>
      </w:pPr>
      <w:r>
        <w:rPr>
          <w:rFonts w:hint="eastAsia"/>
        </w:rPr>
        <w:t>RPC</w:t>
      </w:r>
      <w:r>
        <w:rPr>
          <w:rFonts w:hint="eastAsia"/>
        </w:rPr>
        <w:t>基本原理</w:t>
      </w:r>
    </w:p>
    <w:p w14:paraId="75752237" w14:textId="77777777" w:rsidR="005F512D" w:rsidRPr="005B09B3" w:rsidRDefault="005F512D" w:rsidP="005F512D">
      <w:pPr>
        <w:ind w:firstLine="420"/>
      </w:pPr>
      <w:r>
        <w:rPr>
          <w:noProof/>
        </w:rPr>
        <w:drawing>
          <wp:inline distT="0" distB="0" distL="0" distR="0" wp14:anchorId="5C830ABB" wp14:editId="2A3F8406">
            <wp:extent cx="4198924" cy="2667453"/>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04598" cy="2671058"/>
                    </a:xfrm>
                    <a:prstGeom prst="rect">
                      <a:avLst/>
                    </a:prstGeom>
                  </pic:spPr>
                </pic:pic>
              </a:graphicData>
            </a:graphic>
          </wp:inline>
        </w:drawing>
      </w:r>
    </w:p>
    <w:p w14:paraId="29AE9AF5" w14:textId="1F48CC02" w:rsidR="005F512D" w:rsidRDefault="005F512D" w:rsidP="005F512D">
      <w:pPr>
        <w:ind w:firstLine="420"/>
      </w:pPr>
      <w:r>
        <w:rPr>
          <w:noProof/>
        </w:rPr>
        <w:lastRenderedPageBreak/>
        <w:drawing>
          <wp:inline distT="0" distB="0" distL="0" distR="0" wp14:anchorId="61B896B8" wp14:editId="017B080F">
            <wp:extent cx="4418335" cy="4235501"/>
            <wp:effectExtent l="0" t="0" r="1270" b="0"/>
            <wp:docPr id="305" name="图片 305" descr="C:\Users\lf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fy\Desktop\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28535" cy="4245279"/>
                    </a:xfrm>
                    <a:prstGeom prst="rect">
                      <a:avLst/>
                    </a:prstGeom>
                    <a:noFill/>
                    <a:ln>
                      <a:noFill/>
                    </a:ln>
                  </pic:spPr>
                </pic:pic>
              </a:graphicData>
            </a:graphic>
          </wp:inline>
        </w:drawing>
      </w:r>
    </w:p>
    <w:p w14:paraId="46C7299D" w14:textId="7A020A28" w:rsidR="00E8000E" w:rsidRDefault="00E8000E" w:rsidP="005F512D">
      <w:pPr>
        <w:ind w:firstLine="420"/>
      </w:pPr>
      <w:r>
        <w:rPr>
          <w:noProof/>
        </w:rPr>
        <w:drawing>
          <wp:inline distT="0" distB="0" distL="0" distR="0" wp14:anchorId="3B4C9096" wp14:editId="513FD735">
            <wp:extent cx="5274310" cy="2966085"/>
            <wp:effectExtent l="0" t="0" r="2540" b="571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66085"/>
                    </a:xfrm>
                    <a:prstGeom prst="rect">
                      <a:avLst/>
                    </a:prstGeom>
                  </pic:spPr>
                </pic:pic>
              </a:graphicData>
            </a:graphic>
          </wp:inline>
        </w:drawing>
      </w:r>
    </w:p>
    <w:p w14:paraId="2A7B6FF6" w14:textId="77777777" w:rsidR="005F512D" w:rsidRDefault="005F512D" w:rsidP="005F512D">
      <w:pPr>
        <w:ind w:firstLine="420"/>
      </w:pPr>
      <w:r>
        <w:t>RPC</w:t>
      </w:r>
      <w:r w:rsidRPr="007163D9">
        <w:rPr>
          <w:rFonts w:hint="eastAsia"/>
        </w:rPr>
        <w:t>两个核心模块：通讯，序列化。</w:t>
      </w:r>
    </w:p>
    <w:p w14:paraId="3AD66397" w14:textId="77777777" w:rsidR="005F512D" w:rsidRPr="005F512D" w:rsidRDefault="005F512D" w:rsidP="005F512D">
      <w:pPr>
        <w:ind w:firstLine="420"/>
      </w:pPr>
    </w:p>
    <w:p w14:paraId="7ABB86A8" w14:textId="1358B349" w:rsidR="00470A8D" w:rsidRDefault="008A47DD" w:rsidP="008A47DD">
      <w:pPr>
        <w:pStyle w:val="2"/>
      </w:pPr>
      <w:r>
        <w:rPr>
          <w:rFonts w:hint="eastAsia"/>
        </w:rPr>
        <w:lastRenderedPageBreak/>
        <w:t>dubbo</w:t>
      </w:r>
      <w:r w:rsidR="00735960">
        <w:rPr>
          <w:rFonts w:hint="eastAsia"/>
        </w:rPr>
        <w:t>简介</w:t>
      </w:r>
    </w:p>
    <w:p w14:paraId="4CE2BE8D" w14:textId="5F87D376" w:rsidR="004A0D45" w:rsidRDefault="004A0D45" w:rsidP="004A0D45">
      <w:pPr>
        <w:pStyle w:val="3"/>
        <w:ind w:firstLine="420"/>
      </w:pPr>
      <w:r>
        <w:t>简介</w:t>
      </w:r>
    </w:p>
    <w:p w14:paraId="333CC008" w14:textId="77777777" w:rsidR="004A0D45" w:rsidRDefault="004A0D45" w:rsidP="004A0D45">
      <w:pPr>
        <w:ind w:firstLine="420"/>
      </w:pPr>
      <w:r w:rsidRPr="00320BBD">
        <w:t>Apache Dubbo (incubating) |ˈdʌbəʊ|</w:t>
      </w:r>
      <w:r>
        <w:t xml:space="preserve"> </w:t>
      </w:r>
      <w:r w:rsidRPr="00A849D0">
        <w:rPr>
          <w:rFonts w:hint="eastAsia"/>
        </w:rPr>
        <w:t>是一款高性能、轻量级的开源</w:t>
      </w:r>
      <w:r w:rsidRPr="00A849D0">
        <w:rPr>
          <w:rFonts w:hint="eastAsia"/>
        </w:rPr>
        <w:t>Java RPC</w:t>
      </w:r>
      <w:r w:rsidRPr="00A849D0">
        <w:rPr>
          <w:rFonts w:hint="eastAsia"/>
        </w:rPr>
        <w:t>框架，它提供了三大核心能力：面向接口的远程方法调用，智能容错和负载均衡，以及服务自动注册和发现。</w:t>
      </w:r>
    </w:p>
    <w:p w14:paraId="78C83240" w14:textId="77777777" w:rsidR="004A0D45" w:rsidRPr="004A0D45" w:rsidRDefault="004A0D45" w:rsidP="004A0D45">
      <w:pPr>
        <w:ind w:firstLine="420"/>
      </w:pPr>
    </w:p>
    <w:p w14:paraId="092AC0A0" w14:textId="5157568D" w:rsidR="008A47DD" w:rsidRDefault="00C01527" w:rsidP="00C01527">
      <w:pPr>
        <w:pStyle w:val="3"/>
        <w:ind w:firstLine="420"/>
        <w:rPr>
          <w:noProof/>
        </w:rPr>
      </w:pPr>
      <w:r>
        <w:rPr>
          <w:noProof/>
        </w:rPr>
        <w:t>基本概念</w:t>
      </w:r>
    </w:p>
    <w:p w14:paraId="1EA02FB3" w14:textId="70A75C11" w:rsidR="00C01527" w:rsidRDefault="00C01527" w:rsidP="00C01527">
      <w:pPr>
        <w:ind w:firstLine="420"/>
        <w:jc w:val="center"/>
      </w:pPr>
      <w:r>
        <w:rPr>
          <w:noProof/>
        </w:rPr>
        <w:drawing>
          <wp:inline distT="0" distB="0" distL="0" distR="0" wp14:anchorId="6274C3EF" wp14:editId="348D8A95">
            <wp:extent cx="4447642" cy="3458127"/>
            <wp:effectExtent l="0" t="0" r="0" b="9525"/>
            <wp:docPr id="308" name="图片 30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apache.org/img/architectur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80284" cy="3483507"/>
                    </a:xfrm>
                    <a:prstGeom prst="rect">
                      <a:avLst/>
                    </a:prstGeom>
                    <a:noFill/>
                    <a:ln>
                      <a:noFill/>
                    </a:ln>
                  </pic:spPr>
                </pic:pic>
              </a:graphicData>
            </a:graphic>
          </wp:inline>
        </w:drawing>
      </w:r>
    </w:p>
    <w:p w14:paraId="6C04B974" w14:textId="77777777" w:rsidR="00C01527" w:rsidRPr="00C30E1E" w:rsidRDefault="00C01527" w:rsidP="00C01527">
      <w:pPr>
        <w:ind w:firstLine="422"/>
      </w:pPr>
      <w:r w:rsidRPr="007F2C01">
        <w:rPr>
          <w:b/>
          <w:shd w:val="pct15" w:color="auto" w:fill="FFFFFF"/>
        </w:rPr>
        <w:t>服务提供者</w:t>
      </w:r>
      <w:r w:rsidRPr="007F2C01">
        <w:rPr>
          <w:rFonts w:hint="eastAsia"/>
          <w:b/>
          <w:shd w:val="pct15" w:color="auto" w:fill="FFFFFF"/>
        </w:rPr>
        <w:t>（</w:t>
      </w:r>
      <w:r w:rsidRPr="007F2C01">
        <w:rPr>
          <w:b/>
          <w:shd w:val="pct15" w:color="auto" w:fill="FFFFFF"/>
        </w:rPr>
        <w:t>Provider</w:t>
      </w:r>
      <w:r w:rsidRPr="007F2C01">
        <w:rPr>
          <w:rFonts w:hint="eastAsia"/>
          <w:b/>
          <w:shd w:val="pct15" w:color="auto" w:fill="FFFFFF"/>
        </w:rPr>
        <w:t>）</w:t>
      </w:r>
      <w:r>
        <w:rPr>
          <w:rFonts w:hint="eastAsia"/>
        </w:rPr>
        <w:t>：</w:t>
      </w:r>
      <w:r w:rsidRPr="00EE033D">
        <w:rPr>
          <w:rFonts w:hint="eastAsia"/>
        </w:rPr>
        <w:t>暴露服务的服务提供方</w:t>
      </w:r>
      <w:r>
        <w:rPr>
          <w:rFonts w:hint="eastAsia"/>
        </w:rPr>
        <w:t>，</w:t>
      </w:r>
      <w:r w:rsidRPr="00C30E1E">
        <w:rPr>
          <w:rFonts w:hint="eastAsia"/>
        </w:rPr>
        <w:t>服务提供者在启动时，向注册中心注册自己提供的服务。</w:t>
      </w:r>
    </w:p>
    <w:p w14:paraId="0C4B7BFF" w14:textId="4BBFFB5C" w:rsidR="00C01527" w:rsidRPr="00316278" w:rsidRDefault="00C01527" w:rsidP="00C01527">
      <w:pPr>
        <w:ind w:firstLine="422"/>
      </w:pPr>
      <w:r w:rsidRPr="007F2C01">
        <w:rPr>
          <w:b/>
          <w:shd w:val="pct15" w:color="auto" w:fill="FFFFFF"/>
        </w:rPr>
        <w:t>服务消费者</w:t>
      </w:r>
      <w:r w:rsidRPr="007F2C01">
        <w:rPr>
          <w:rFonts w:hint="eastAsia"/>
          <w:b/>
          <w:shd w:val="pct15" w:color="auto" w:fill="FFFFFF"/>
        </w:rPr>
        <w:t>（</w:t>
      </w:r>
      <w:r w:rsidRPr="007F2C01">
        <w:rPr>
          <w:b/>
          <w:shd w:val="pct15" w:color="auto" w:fill="FFFFFF"/>
        </w:rPr>
        <w:t>Consumer</w:t>
      </w:r>
      <w:r w:rsidRPr="007F2C01">
        <w:rPr>
          <w:rFonts w:hint="eastAsia"/>
          <w:b/>
          <w:shd w:val="pct15" w:color="auto" w:fill="FFFFFF"/>
        </w:rPr>
        <w:t>）</w:t>
      </w:r>
      <w:r>
        <w:t>:</w:t>
      </w:r>
      <w:r w:rsidRPr="00E5493E">
        <w:rPr>
          <w:rFonts w:hint="eastAsia"/>
        </w:rPr>
        <w:t xml:space="preserve"> </w:t>
      </w:r>
      <w:r w:rsidRPr="00E5493E">
        <w:rPr>
          <w:rFonts w:hint="eastAsia"/>
        </w:rPr>
        <w:t>调用远程服务的服务消费方</w:t>
      </w:r>
      <w:r>
        <w:rPr>
          <w:rFonts w:hint="eastAsia"/>
        </w:rPr>
        <w:t>，</w:t>
      </w:r>
      <w:r w:rsidRPr="002B26BC">
        <w:rPr>
          <w:rFonts w:hint="eastAsia"/>
        </w:rPr>
        <w:t>服务消费者在启动时，向注册中心订阅自己所需的服务</w:t>
      </w:r>
      <w:r>
        <w:rPr>
          <w:rFonts w:hint="eastAsia"/>
        </w:rPr>
        <w:t>，</w:t>
      </w:r>
      <w:r w:rsidRPr="00316278">
        <w:rPr>
          <w:rFonts w:hint="eastAsia"/>
        </w:rPr>
        <w:t>服务消费者，从提供者地址列表中，基于软负载均衡算法，选一台提供者进行调用，如果调用失败，再选另一台调用。</w:t>
      </w:r>
    </w:p>
    <w:p w14:paraId="46E0ABFF" w14:textId="1F1ADD5A" w:rsidR="00C01527" w:rsidRDefault="00C01527" w:rsidP="00C01527">
      <w:pPr>
        <w:ind w:firstLine="422"/>
      </w:pPr>
      <w:r w:rsidRPr="007F2C01">
        <w:rPr>
          <w:b/>
          <w:shd w:val="pct15" w:color="auto" w:fill="FFFFFF"/>
        </w:rPr>
        <w:t>注册中心</w:t>
      </w:r>
      <w:r w:rsidRPr="007F2C01">
        <w:rPr>
          <w:rFonts w:hint="eastAsia"/>
          <w:b/>
          <w:shd w:val="pct15" w:color="auto" w:fill="FFFFFF"/>
        </w:rPr>
        <w:t>（</w:t>
      </w:r>
      <w:r w:rsidRPr="007F2C01">
        <w:rPr>
          <w:b/>
          <w:shd w:val="pct15" w:color="auto" w:fill="FFFFFF"/>
        </w:rPr>
        <w:t>Registry</w:t>
      </w:r>
      <w:r w:rsidRPr="007F2C01">
        <w:rPr>
          <w:rFonts w:hint="eastAsia"/>
          <w:b/>
          <w:shd w:val="pct15" w:color="auto" w:fill="FFFFFF"/>
        </w:rPr>
        <w:t>）</w:t>
      </w:r>
      <w:r>
        <w:rPr>
          <w:rFonts w:hint="eastAsia"/>
        </w:rPr>
        <w:t>：</w:t>
      </w:r>
      <w:r w:rsidRPr="006D1593">
        <w:rPr>
          <w:rFonts w:hint="eastAsia"/>
        </w:rPr>
        <w:t>注册中心返回服务提供者地址列表给消费者，如果有变更，注册中心将基于长连接推送变更数据给消费者</w:t>
      </w:r>
    </w:p>
    <w:p w14:paraId="5F83E51F" w14:textId="79056C66" w:rsidR="00C01527" w:rsidRDefault="00C01527" w:rsidP="00C01527">
      <w:pPr>
        <w:ind w:firstLine="422"/>
      </w:pPr>
      <w:r w:rsidRPr="007F2C01">
        <w:rPr>
          <w:b/>
          <w:shd w:val="pct15" w:color="auto" w:fill="FFFFFF"/>
        </w:rPr>
        <w:t>监控中心</w:t>
      </w:r>
      <w:r w:rsidRPr="007F2C01">
        <w:rPr>
          <w:rFonts w:hint="eastAsia"/>
          <w:b/>
          <w:shd w:val="pct15" w:color="auto" w:fill="FFFFFF"/>
        </w:rPr>
        <w:t>（</w:t>
      </w:r>
      <w:r w:rsidRPr="007F2C01">
        <w:rPr>
          <w:b/>
          <w:shd w:val="pct15" w:color="auto" w:fill="FFFFFF"/>
        </w:rPr>
        <w:t>Monitor</w:t>
      </w:r>
      <w:r w:rsidRPr="007F2C01">
        <w:rPr>
          <w:rFonts w:hint="eastAsia"/>
          <w:b/>
          <w:shd w:val="pct15" w:color="auto" w:fill="FFFFFF"/>
        </w:rPr>
        <w:t>）</w:t>
      </w:r>
      <w:r>
        <w:rPr>
          <w:rFonts w:hint="eastAsia"/>
        </w:rPr>
        <w:t>：</w:t>
      </w:r>
      <w:r w:rsidRPr="00EB22A4">
        <w:rPr>
          <w:rFonts w:hint="eastAsia"/>
        </w:rPr>
        <w:t>服务消费者和提供者，在内存中累计调用次数和调用时间，定时每分钟发送一次统计数据到监控中心</w:t>
      </w:r>
    </w:p>
    <w:p w14:paraId="601C90DF" w14:textId="42EE92C1" w:rsidR="006C493A" w:rsidRDefault="006C493A" w:rsidP="00C01527">
      <w:pPr>
        <w:ind w:firstLine="420"/>
      </w:pPr>
    </w:p>
    <w:p w14:paraId="01A7FC59" w14:textId="60FD65A7" w:rsidR="006C493A" w:rsidRDefault="006C493A" w:rsidP="00C01527">
      <w:pPr>
        <w:ind w:firstLine="420"/>
      </w:pPr>
      <w:r>
        <w:t>0</w:t>
      </w:r>
      <w:r>
        <w:rPr>
          <w:rFonts w:hint="eastAsia"/>
        </w:rPr>
        <w:t>、</w:t>
      </w:r>
      <w:r>
        <w:rPr>
          <w:rFonts w:hint="eastAsia"/>
        </w:rPr>
        <w:t>1</w:t>
      </w:r>
      <w:r>
        <w:rPr>
          <w:rFonts w:hint="eastAsia"/>
        </w:rPr>
        <w:t>、</w:t>
      </w:r>
      <w:r>
        <w:rPr>
          <w:rFonts w:hint="eastAsia"/>
        </w:rPr>
        <w:t>3</w:t>
      </w:r>
      <w:r>
        <w:t xml:space="preserve"> </w:t>
      </w:r>
      <w:r>
        <w:rPr>
          <w:rFonts w:hint="eastAsia"/>
        </w:rPr>
        <w:t>是</w:t>
      </w:r>
      <w:r w:rsidR="00074751">
        <w:rPr>
          <w:rFonts w:hint="eastAsia"/>
        </w:rPr>
        <w:t>初始化</w:t>
      </w:r>
      <w:r w:rsidR="00B05626">
        <w:rPr>
          <w:rFonts w:hint="eastAsia"/>
        </w:rPr>
        <w:t>过程</w:t>
      </w:r>
      <w:r w:rsidR="00074751">
        <w:rPr>
          <w:rFonts w:hint="eastAsia"/>
        </w:rPr>
        <w:t>的。</w:t>
      </w:r>
    </w:p>
    <w:p w14:paraId="7431B1E0" w14:textId="3E68905B" w:rsidR="00D97305" w:rsidRDefault="00D97305" w:rsidP="00C01527">
      <w:pPr>
        <w:ind w:firstLine="420"/>
      </w:pPr>
      <w:r>
        <w:rPr>
          <w:rFonts w:hint="eastAsia"/>
        </w:rPr>
        <w:t>3</w:t>
      </w:r>
      <w:r>
        <w:rPr>
          <w:rFonts w:hint="eastAsia"/>
        </w:rPr>
        <w:t>、</w:t>
      </w:r>
      <w:r>
        <w:rPr>
          <w:rFonts w:hint="eastAsia"/>
        </w:rPr>
        <w:t>5</w:t>
      </w:r>
      <w:r>
        <w:rPr>
          <w:rFonts w:hint="eastAsia"/>
        </w:rPr>
        <w:t>异步</w:t>
      </w:r>
    </w:p>
    <w:p w14:paraId="50596F15" w14:textId="7CF2DF06" w:rsidR="00AE3500" w:rsidRDefault="007B63F8" w:rsidP="00C01527">
      <w:pPr>
        <w:ind w:firstLine="420"/>
      </w:pPr>
      <w:r>
        <w:rPr>
          <w:rFonts w:hint="eastAsia"/>
        </w:rPr>
        <w:t>4</w:t>
      </w:r>
      <w:r>
        <w:rPr>
          <w:rFonts w:hint="eastAsia"/>
        </w:rPr>
        <w:t>、同步</w:t>
      </w:r>
    </w:p>
    <w:p w14:paraId="1266CC24" w14:textId="77777777" w:rsidR="00264D05" w:rsidRDefault="00264D05" w:rsidP="00C01527">
      <w:pPr>
        <w:ind w:firstLine="420"/>
      </w:pPr>
    </w:p>
    <w:p w14:paraId="34EB8990" w14:textId="448334A6" w:rsidR="00EA4CCA" w:rsidRDefault="00EA4CCA" w:rsidP="00EA4CCA">
      <w:pPr>
        <w:ind w:firstLine="420"/>
      </w:pPr>
      <w:r>
        <w:rPr>
          <w:rFonts w:hint="eastAsia"/>
        </w:rPr>
        <w:t>调用关系说明</w:t>
      </w:r>
      <w:r w:rsidR="00264D05">
        <w:rPr>
          <w:rFonts w:hint="eastAsia"/>
        </w:rPr>
        <w:t>：</w:t>
      </w:r>
    </w:p>
    <w:p w14:paraId="71E0FB14" w14:textId="14BF8F23" w:rsidR="0060556B" w:rsidRDefault="00B05E5D" w:rsidP="0060556B">
      <w:pPr>
        <w:ind w:firstLine="420"/>
      </w:pPr>
      <w:r>
        <w:lastRenderedPageBreak/>
        <w:tab/>
        <w:t>1</w:t>
      </w:r>
      <w:r>
        <w:rPr>
          <w:rFonts w:hint="eastAsia"/>
        </w:rPr>
        <w:t>、</w:t>
      </w:r>
      <w:r w:rsidR="0060556B">
        <w:rPr>
          <w:rFonts w:hint="eastAsia"/>
        </w:rPr>
        <w:t>服务容器负责启动，加载，运行服务提供者</w:t>
      </w:r>
      <w:r w:rsidR="00632A31">
        <w:rPr>
          <w:rFonts w:hint="eastAsia"/>
        </w:rPr>
        <w:t>，并将这些服务信息加载到注册中心</w:t>
      </w:r>
      <w:r w:rsidR="0060556B">
        <w:rPr>
          <w:rFonts w:hint="eastAsia"/>
        </w:rPr>
        <w:t>。</w:t>
      </w:r>
    </w:p>
    <w:p w14:paraId="13C5D112" w14:textId="795CEA4F" w:rsidR="0060556B" w:rsidRDefault="00223CC0" w:rsidP="0060556B">
      <w:pPr>
        <w:ind w:firstLine="420"/>
      </w:pPr>
      <w:r>
        <w:tab/>
      </w:r>
      <w:r w:rsidR="004B20A2">
        <w:t>2</w:t>
      </w:r>
      <w:r w:rsidR="00901D86">
        <w:rPr>
          <w:rFonts w:hint="eastAsia"/>
        </w:rPr>
        <w:t>、</w:t>
      </w:r>
      <w:r w:rsidR="0060556B">
        <w:rPr>
          <w:rFonts w:hint="eastAsia"/>
        </w:rPr>
        <w:t>服务消费者在启动时，向注册中心订阅自己所需的服务。</w:t>
      </w:r>
    </w:p>
    <w:p w14:paraId="26F25D6F" w14:textId="6849369A" w:rsidR="0060556B" w:rsidRDefault="007853D5" w:rsidP="0060556B">
      <w:pPr>
        <w:ind w:firstLine="420"/>
      </w:pPr>
      <w:r>
        <w:tab/>
      </w:r>
      <w:r w:rsidR="003E0071">
        <w:t>3</w:t>
      </w:r>
      <w:r>
        <w:rPr>
          <w:rFonts w:hint="eastAsia"/>
        </w:rPr>
        <w:t>、</w:t>
      </w:r>
      <w:r w:rsidR="0060556B">
        <w:rPr>
          <w:rFonts w:hint="eastAsia"/>
        </w:rPr>
        <w:t>注册中心返回服务提供者地址列表给消费者，如果有变更，注册中心将基于长连接推送变更数据给消费者。</w:t>
      </w:r>
    </w:p>
    <w:p w14:paraId="3AF72026" w14:textId="2891569D" w:rsidR="0060556B" w:rsidRDefault="000A3C0B" w:rsidP="0060556B">
      <w:pPr>
        <w:ind w:firstLine="420"/>
      </w:pPr>
      <w:r>
        <w:tab/>
      </w:r>
      <w:r w:rsidR="00A76203">
        <w:t>4</w:t>
      </w:r>
      <w:r>
        <w:rPr>
          <w:rFonts w:hint="eastAsia"/>
        </w:rPr>
        <w:t>、</w:t>
      </w:r>
      <w:r w:rsidR="0060556B">
        <w:rPr>
          <w:rFonts w:hint="eastAsia"/>
        </w:rPr>
        <w:t>服务消费者，从提供者地址列表中，基于负载均衡算法，选一台提供者进行调用，如果调用失败，再选另一台调用。</w:t>
      </w:r>
    </w:p>
    <w:p w14:paraId="35992DD1" w14:textId="2B7CA8DD" w:rsidR="0060556B" w:rsidRPr="001C738F" w:rsidRDefault="00F20327" w:rsidP="0060556B">
      <w:pPr>
        <w:ind w:firstLine="420"/>
      </w:pPr>
      <w:r>
        <w:tab/>
      </w:r>
      <w:r w:rsidR="00A76203">
        <w:t>5</w:t>
      </w:r>
      <w:r>
        <w:rPr>
          <w:rFonts w:hint="eastAsia"/>
        </w:rPr>
        <w:t>、</w:t>
      </w:r>
      <w:r w:rsidR="0060556B">
        <w:rPr>
          <w:rFonts w:hint="eastAsia"/>
        </w:rPr>
        <w:t>服务消费者和提供者，在内存中累计调用次数和调用时间，定时每分钟发送一次统计数据到监控中心。</w:t>
      </w:r>
    </w:p>
    <w:p w14:paraId="7887A7BB" w14:textId="77777777" w:rsidR="0060556B" w:rsidRPr="0060556B" w:rsidRDefault="0060556B" w:rsidP="00EA4CCA">
      <w:pPr>
        <w:ind w:firstLine="420"/>
      </w:pPr>
    </w:p>
    <w:p w14:paraId="628F7795" w14:textId="77777777" w:rsidR="00EA4CCA" w:rsidRPr="00EA4CCA" w:rsidRDefault="00EA4CCA" w:rsidP="00C01527">
      <w:pPr>
        <w:ind w:firstLine="420"/>
      </w:pPr>
    </w:p>
    <w:p w14:paraId="332DA142" w14:textId="2A9BBE49" w:rsidR="00C01527" w:rsidRDefault="00C01527" w:rsidP="00C01527">
      <w:pPr>
        <w:pStyle w:val="3"/>
        <w:ind w:firstLine="420"/>
      </w:pPr>
      <w:r>
        <w:rPr>
          <w:rFonts w:hint="eastAsia"/>
        </w:rPr>
        <w:t>dubbo</w:t>
      </w:r>
      <w:r>
        <w:rPr>
          <w:rFonts w:hint="eastAsia"/>
        </w:rPr>
        <w:t>的特性</w:t>
      </w:r>
    </w:p>
    <w:p w14:paraId="33DFC2DF" w14:textId="76DC2D89" w:rsidR="00DC7632" w:rsidRDefault="00DC7632" w:rsidP="00DC7632">
      <w:pPr>
        <w:ind w:firstLine="420"/>
      </w:pPr>
      <w:r>
        <w:rPr>
          <w:noProof/>
        </w:rPr>
        <w:drawing>
          <wp:inline distT="0" distB="0" distL="0" distR="0" wp14:anchorId="4EF68ED3" wp14:editId="373C9CCC">
            <wp:extent cx="4759325" cy="2743200"/>
            <wp:effectExtent l="0" t="0" r="3175" b="0"/>
            <wp:docPr id="309" name="图片 309"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guide/images/zookeeper.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9325" cy="2743200"/>
                    </a:xfrm>
                    <a:prstGeom prst="rect">
                      <a:avLst/>
                    </a:prstGeom>
                    <a:noFill/>
                    <a:ln>
                      <a:noFill/>
                    </a:ln>
                  </pic:spPr>
                </pic:pic>
              </a:graphicData>
            </a:graphic>
          </wp:inline>
        </w:drawing>
      </w:r>
    </w:p>
    <w:p w14:paraId="77CBD009" w14:textId="77777777" w:rsidR="001076BF" w:rsidRDefault="001076BF" w:rsidP="00DC7632">
      <w:pPr>
        <w:ind w:firstLine="420"/>
      </w:pPr>
    </w:p>
    <w:p w14:paraId="04849CCB" w14:textId="6DACD62C" w:rsidR="00DC7632" w:rsidRDefault="00DC7632" w:rsidP="00DC7632">
      <w:pPr>
        <w:pStyle w:val="2"/>
      </w:pPr>
      <w:r>
        <w:rPr>
          <w:rFonts w:hint="eastAsia"/>
        </w:rPr>
        <w:t>注册中心</w:t>
      </w:r>
    </w:p>
    <w:p w14:paraId="1AA13D03" w14:textId="36AE6CA3" w:rsidR="00DC7632" w:rsidRDefault="00DC7632" w:rsidP="00DC7632">
      <w:pPr>
        <w:ind w:firstLine="420"/>
      </w:pPr>
    </w:p>
    <w:p w14:paraId="5C8A8D2B" w14:textId="76AC3D20" w:rsidR="00DC7632" w:rsidRPr="00DC7632" w:rsidRDefault="00DC7632" w:rsidP="00DC7632">
      <w:pPr>
        <w:ind w:firstLine="420"/>
      </w:pPr>
      <w:r>
        <w:rPr>
          <w:rFonts w:hint="eastAsia"/>
        </w:rPr>
        <w:t>dubbo</w:t>
      </w:r>
      <w:r>
        <w:rPr>
          <w:rFonts w:hint="eastAsia"/>
        </w:rPr>
        <w:t>的监控中心</w:t>
      </w:r>
    </w:p>
    <w:p w14:paraId="1CBA571A" w14:textId="77777777" w:rsidR="00DC7632" w:rsidRPr="00DC7632" w:rsidRDefault="00DC7632" w:rsidP="00DC7632">
      <w:pPr>
        <w:ind w:firstLine="420"/>
      </w:pPr>
    </w:p>
    <w:p w14:paraId="6C3A8B5D" w14:textId="06D3CFE5" w:rsidR="001076BF" w:rsidRDefault="001076BF" w:rsidP="001076BF">
      <w:pPr>
        <w:pStyle w:val="2"/>
      </w:pPr>
      <w:r>
        <w:rPr>
          <w:rFonts w:hint="eastAsia"/>
        </w:rPr>
        <w:t>dubbo</w:t>
      </w:r>
      <w:r w:rsidR="005134EF">
        <w:rPr>
          <w:rFonts w:hint="eastAsia"/>
        </w:rPr>
        <w:t>架构</w:t>
      </w:r>
    </w:p>
    <w:p w14:paraId="1D016CF8" w14:textId="12C133EE" w:rsidR="001076BF" w:rsidRDefault="001076BF" w:rsidP="001076BF">
      <w:pPr>
        <w:pStyle w:val="3"/>
        <w:ind w:firstLine="420"/>
      </w:pPr>
      <w:r>
        <w:t>提出需求</w:t>
      </w:r>
    </w:p>
    <w:p w14:paraId="5ABE1513" w14:textId="77777777" w:rsidR="001076BF" w:rsidRDefault="001076BF" w:rsidP="001076BF">
      <w:pPr>
        <w:ind w:firstLine="420"/>
      </w:pPr>
      <w:r>
        <w:rPr>
          <w:rFonts w:hint="eastAsia"/>
        </w:rPr>
        <w:t>某个电商系统，订单服务需要调用用户服务获取某个用户的所有地址；</w:t>
      </w:r>
    </w:p>
    <w:p w14:paraId="493B4F78" w14:textId="77777777" w:rsidR="001076BF" w:rsidRDefault="001076BF" w:rsidP="001076BF">
      <w:pPr>
        <w:ind w:firstLine="420"/>
      </w:pPr>
      <w:r>
        <w:t>我们现在</w:t>
      </w:r>
      <w:r>
        <w:rPr>
          <w:rFonts w:hint="eastAsia"/>
        </w:rPr>
        <w:t xml:space="preserve"> </w:t>
      </w:r>
      <w:r>
        <w:rPr>
          <w:rFonts w:hint="eastAsia"/>
        </w:rPr>
        <w:t>需要创建两个服务模块进行测试</w:t>
      </w:r>
      <w:r>
        <w:t xml:space="preserve"> </w:t>
      </w:r>
    </w:p>
    <w:tbl>
      <w:tblPr>
        <w:tblStyle w:val="ab"/>
        <w:tblW w:w="0" w:type="auto"/>
        <w:tblLook w:val="04A0" w:firstRow="1" w:lastRow="0" w:firstColumn="1" w:lastColumn="0" w:noHBand="0" w:noVBand="1"/>
      </w:tblPr>
      <w:tblGrid>
        <w:gridCol w:w="2689"/>
        <w:gridCol w:w="3118"/>
      </w:tblGrid>
      <w:tr w:rsidR="001076BF" w14:paraId="4F5E72C1" w14:textId="77777777" w:rsidTr="006A3645">
        <w:tc>
          <w:tcPr>
            <w:tcW w:w="2689" w:type="dxa"/>
          </w:tcPr>
          <w:p w14:paraId="03649912" w14:textId="77777777" w:rsidR="001076BF" w:rsidRDefault="001076BF" w:rsidP="006A3645">
            <w:pPr>
              <w:ind w:firstLine="420"/>
            </w:pPr>
            <w:r>
              <w:rPr>
                <w:rFonts w:hint="eastAsia"/>
              </w:rPr>
              <w:t>模块</w:t>
            </w:r>
          </w:p>
        </w:tc>
        <w:tc>
          <w:tcPr>
            <w:tcW w:w="3118" w:type="dxa"/>
          </w:tcPr>
          <w:p w14:paraId="4550FF49" w14:textId="77777777" w:rsidR="001076BF" w:rsidRDefault="001076BF" w:rsidP="006A3645">
            <w:pPr>
              <w:ind w:firstLine="420"/>
            </w:pPr>
            <w:r>
              <w:rPr>
                <w:rFonts w:hint="eastAsia"/>
              </w:rPr>
              <w:t>功能</w:t>
            </w:r>
          </w:p>
        </w:tc>
      </w:tr>
      <w:tr w:rsidR="001076BF" w14:paraId="08BFCD13" w14:textId="77777777" w:rsidTr="006A3645">
        <w:tc>
          <w:tcPr>
            <w:tcW w:w="2689" w:type="dxa"/>
          </w:tcPr>
          <w:p w14:paraId="75652AC8" w14:textId="77777777" w:rsidR="001076BF" w:rsidRDefault="001076BF" w:rsidP="006A3645">
            <w:pPr>
              <w:ind w:firstLine="420"/>
            </w:pPr>
            <w:r>
              <w:rPr>
                <w:rFonts w:hint="eastAsia"/>
              </w:rPr>
              <w:lastRenderedPageBreak/>
              <w:t>订单服务</w:t>
            </w:r>
            <w:r>
              <w:rPr>
                <w:rFonts w:hint="eastAsia"/>
              </w:rPr>
              <w:t>web</w:t>
            </w:r>
            <w:r>
              <w:rPr>
                <w:rFonts w:hint="eastAsia"/>
              </w:rPr>
              <w:t>模块</w:t>
            </w:r>
          </w:p>
        </w:tc>
        <w:tc>
          <w:tcPr>
            <w:tcW w:w="3118" w:type="dxa"/>
          </w:tcPr>
          <w:p w14:paraId="45271E3C" w14:textId="77777777" w:rsidR="001076BF" w:rsidRDefault="001076BF" w:rsidP="006A3645">
            <w:pPr>
              <w:ind w:firstLine="420"/>
            </w:pPr>
            <w:r>
              <w:rPr>
                <w:rFonts w:hint="eastAsia"/>
              </w:rPr>
              <w:t>创建订单等</w:t>
            </w:r>
          </w:p>
        </w:tc>
      </w:tr>
      <w:tr w:rsidR="001076BF" w14:paraId="66D4D18D" w14:textId="77777777" w:rsidTr="006A3645">
        <w:tc>
          <w:tcPr>
            <w:tcW w:w="2689" w:type="dxa"/>
          </w:tcPr>
          <w:p w14:paraId="412B0D3F" w14:textId="77777777" w:rsidR="001076BF" w:rsidRDefault="001076BF" w:rsidP="006A3645">
            <w:pPr>
              <w:ind w:firstLine="420"/>
            </w:pPr>
            <w:r>
              <w:rPr>
                <w:rFonts w:hint="eastAsia"/>
              </w:rPr>
              <w:t>用户服务</w:t>
            </w:r>
            <w:r>
              <w:rPr>
                <w:rFonts w:hint="eastAsia"/>
              </w:rPr>
              <w:t>service</w:t>
            </w:r>
            <w:r>
              <w:rPr>
                <w:rFonts w:hint="eastAsia"/>
              </w:rPr>
              <w:t>模块</w:t>
            </w:r>
          </w:p>
        </w:tc>
        <w:tc>
          <w:tcPr>
            <w:tcW w:w="3118" w:type="dxa"/>
          </w:tcPr>
          <w:p w14:paraId="2BA7FE55" w14:textId="77777777" w:rsidR="001076BF" w:rsidRDefault="001076BF" w:rsidP="006A3645">
            <w:pPr>
              <w:ind w:firstLine="420"/>
            </w:pPr>
            <w:r>
              <w:rPr>
                <w:rFonts w:hint="eastAsia"/>
              </w:rPr>
              <w:t>查询用户地址等</w:t>
            </w:r>
          </w:p>
        </w:tc>
      </w:tr>
    </w:tbl>
    <w:p w14:paraId="0D7803CA" w14:textId="77777777" w:rsidR="001076BF" w:rsidRDefault="001076BF" w:rsidP="001076BF">
      <w:pPr>
        <w:ind w:firstLine="420"/>
      </w:pPr>
      <w:r>
        <w:rPr>
          <w:rFonts w:hint="eastAsia"/>
        </w:rPr>
        <w:t>测试预期结果：</w:t>
      </w:r>
    </w:p>
    <w:p w14:paraId="50360FA2" w14:textId="77777777" w:rsidR="001076BF" w:rsidRDefault="001076BF" w:rsidP="001076BF">
      <w:pPr>
        <w:ind w:firstLine="420"/>
      </w:pPr>
      <w:r>
        <w:tab/>
      </w:r>
      <w:r>
        <w:t>订单服务</w:t>
      </w:r>
      <w:r>
        <w:t>web</w:t>
      </w:r>
      <w:r>
        <w:t>模块在</w:t>
      </w:r>
      <w:r>
        <w:t>A</w:t>
      </w:r>
      <w:r>
        <w:t>服务器</w:t>
      </w:r>
      <w:r>
        <w:rPr>
          <w:rFonts w:hint="eastAsia"/>
        </w:rPr>
        <w:t>，</w:t>
      </w:r>
      <w:r>
        <w:t>用户服务模块在</w:t>
      </w:r>
      <w:r>
        <w:t>B</w:t>
      </w:r>
      <w:r>
        <w:t>服务器</w:t>
      </w:r>
      <w:r>
        <w:rPr>
          <w:rFonts w:hint="eastAsia"/>
        </w:rPr>
        <w:t>，</w:t>
      </w:r>
      <w:r>
        <w:t>A</w:t>
      </w:r>
      <w:r>
        <w:t>可以远程调用</w:t>
      </w:r>
      <w:r>
        <w:t>B</w:t>
      </w:r>
      <w:r>
        <w:t>的功能</w:t>
      </w:r>
      <w:r>
        <w:rPr>
          <w:rFonts w:hint="eastAsia"/>
        </w:rPr>
        <w:t>。</w:t>
      </w:r>
    </w:p>
    <w:p w14:paraId="45029CFB" w14:textId="31453C9B" w:rsidR="001076BF" w:rsidRDefault="001076BF" w:rsidP="00336DF9">
      <w:pPr>
        <w:pStyle w:val="3"/>
        <w:ind w:firstLine="420"/>
      </w:pPr>
      <w:r>
        <w:rPr>
          <w:rFonts w:hint="eastAsia"/>
        </w:rPr>
        <w:t>工程架构</w:t>
      </w:r>
    </w:p>
    <w:p w14:paraId="104D2EF0" w14:textId="77777777" w:rsidR="001076BF" w:rsidRPr="00891313" w:rsidRDefault="001076BF" w:rsidP="001076BF">
      <w:pPr>
        <w:ind w:firstLine="420"/>
      </w:pPr>
      <w:r>
        <w:t>根据</w:t>
      </w:r>
      <w:r>
        <w:rPr>
          <w:rFonts w:hint="eastAsia"/>
        </w:rPr>
        <w:t xml:space="preserve"> </w:t>
      </w:r>
      <w:r>
        <w:t>dubbo</w:t>
      </w:r>
      <w:r>
        <w:rPr>
          <w:rFonts w:hint="eastAsia"/>
        </w:rPr>
        <w:t>《</w:t>
      </w:r>
      <w:r w:rsidRPr="00891313">
        <w:rPr>
          <w:rFonts w:hint="eastAsia"/>
        </w:rPr>
        <w:t>服务化最佳实践</w:t>
      </w:r>
      <w:r>
        <w:rPr>
          <w:rFonts w:hint="eastAsia"/>
        </w:rPr>
        <w:t>》</w:t>
      </w:r>
      <w:r>
        <w:rPr>
          <w:rFonts w:hint="eastAsia"/>
        </w:rPr>
        <w:t xml:space="preserve"> </w:t>
      </w:r>
    </w:p>
    <w:p w14:paraId="7C0E7A49" w14:textId="77777777" w:rsidR="001076BF" w:rsidRDefault="001076BF" w:rsidP="00336DF9">
      <w:pPr>
        <w:ind w:firstLine="420"/>
      </w:pPr>
      <w:r>
        <w:rPr>
          <w:rFonts w:hint="eastAsia"/>
        </w:rPr>
        <w:t>1</w:t>
      </w:r>
      <w:r>
        <w:rPr>
          <w:rFonts w:hint="eastAsia"/>
        </w:rPr>
        <w:t>、分包</w:t>
      </w:r>
    </w:p>
    <w:p w14:paraId="52763F33" w14:textId="77777777" w:rsidR="001076BF" w:rsidRDefault="001076BF" w:rsidP="001076BF">
      <w:pPr>
        <w:ind w:firstLine="420"/>
      </w:pPr>
      <w:r>
        <w:rPr>
          <w:rFonts w:hint="eastAsia"/>
        </w:rPr>
        <w:t>建议将服务接口，服务模型，服务异常等均放在</w:t>
      </w:r>
      <w:r>
        <w:rPr>
          <w:rFonts w:hint="eastAsia"/>
        </w:rPr>
        <w:t xml:space="preserve"> API </w:t>
      </w:r>
      <w:r>
        <w:rPr>
          <w:rFonts w:hint="eastAsia"/>
        </w:rPr>
        <w:t>包中，因为服务模型及异常也是</w:t>
      </w:r>
      <w:r>
        <w:rPr>
          <w:rFonts w:hint="eastAsia"/>
        </w:rPr>
        <w:t xml:space="preserve"> API </w:t>
      </w:r>
      <w:r>
        <w:rPr>
          <w:rFonts w:hint="eastAsia"/>
        </w:rPr>
        <w:t>的一部分，同时，这样做也符合分包原则：重用发布等价原则</w:t>
      </w:r>
      <w:r>
        <w:rPr>
          <w:rFonts w:hint="eastAsia"/>
        </w:rPr>
        <w:t>(REP)</w:t>
      </w:r>
      <w:r>
        <w:rPr>
          <w:rFonts w:hint="eastAsia"/>
        </w:rPr>
        <w:t>，共同重用原则</w:t>
      </w:r>
      <w:r>
        <w:rPr>
          <w:rFonts w:hint="eastAsia"/>
        </w:rPr>
        <w:t>(CRP)</w:t>
      </w:r>
      <w:r>
        <w:rPr>
          <w:rFonts w:hint="eastAsia"/>
        </w:rPr>
        <w:t>。</w:t>
      </w:r>
    </w:p>
    <w:p w14:paraId="1D636AF6" w14:textId="77777777" w:rsidR="001076BF" w:rsidRPr="00682829" w:rsidRDefault="001076BF" w:rsidP="001076BF">
      <w:pPr>
        <w:ind w:firstLine="420"/>
      </w:pPr>
      <w:r>
        <w:rPr>
          <w:rFonts w:hint="eastAsia"/>
        </w:rPr>
        <w:t>如果需要，也可以考虑在</w:t>
      </w:r>
      <w:r>
        <w:rPr>
          <w:rFonts w:hint="eastAsia"/>
        </w:rPr>
        <w:t xml:space="preserve"> API </w:t>
      </w:r>
      <w:r>
        <w:rPr>
          <w:rFonts w:hint="eastAsia"/>
        </w:rPr>
        <w:t>包中放置一份</w:t>
      </w:r>
      <w:r>
        <w:rPr>
          <w:rFonts w:hint="eastAsia"/>
        </w:rPr>
        <w:t xml:space="preserve"> spring </w:t>
      </w:r>
      <w:r>
        <w:rPr>
          <w:rFonts w:hint="eastAsia"/>
        </w:rPr>
        <w:t>的引用配置，这样使用方，只需在</w:t>
      </w:r>
      <w:r>
        <w:rPr>
          <w:rFonts w:hint="eastAsia"/>
        </w:rPr>
        <w:t xml:space="preserve"> spring </w:t>
      </w:r>
      <w:r>
        <w:rPr>
          <w:rFonts w:hint="eastAsia"/>
        </w:rPr>
        <w:t>加载过程中引用此配置即可，配置建议放在模块的包目录下，以免冲突，如：</w:t>
      </w:r>
      <w:r>
        <w:rPr>
          <w:rFonts w:hint="eastAsia"/>
        </w:rPr>
        <w:t>com/alibaba/china/xxx/dubbo-reference.xml</w:t>
      </w:r>
      <w:r>
        <w:rPr>
          <w:rFonts w:hint="eastAsia"/>
        </w:rPr>
        <w:t>。</w:t>
      </w:r>
    </w:p>
    <w:p w14:paraId="0A0B1445" w14:textId="77777777" w:rsidR="001076BF" w:rsidRDefault="001076BF" w:rsidP="00336DF9">
      <w:pPr>
        <w:ind w:firstLine="420"/>
      </w:pPr>
      <w:r>
        <w:rPr>
          <w:rFonts w:hint="eastAsia"/>
        </w:rPr>
        <w:t>2</w:t>
      </w:r>
      <w:r>
        <w:rPr>
          <w:rFonts w:hint="eastAsia"/>
        </w:rPr>
        <w:t>、粒度</w:t>
      </w:r>
    </w:p>
    <w:p w14:paraId="661557AE" w14:textId="77777777" w:rsidR="001076BF" w:rsidRDefault="001076BF" w:rsidP="001076BF">
      <w:pPr>
        <w:ind w:firstLine="420"/>
      </w:pPr>
      <w:r>
        <w:rPr>
          <w:rFonts w:hint="eastAsia"/>
        </w:rPr>
        <w:t>服务接口尽可能大粒度，每个服务方法应代表一个功能，而不是某功能的一个步骤，否则将面临分布式事务问题，</w:t>
      </w:r>
      <w:r>
        <w:rPr>
          <w:rFonts w:hint="eastAsia"/>
        </w:rPr>
        <w:t xml:space="preserve">Dubbo </w:t>
      </w:r>
      <w:r>
        <w:rPr>
          <w:rFonts w:hint="eastAsia"/>
        </w:rPr>
        <w:t>暂未提供分布式事务支持。</w:t>
      </w:r>
    </w:p>
    <w:p w14:paraId="5BD1AC64" w14:textId="77777777" w:rsidR="001076BF" w:rsidRDefault="001076BF" w:rsidP="001076BF">
      <w:pPr>
        <w:ind w:firstLine="420"/>
      </w:pPr>
      <w:r>
        <w:rPr>
          <w:rFonts w:hint="eastAsia"/>
        </w:rPr>
        <w:t>服务接口建议以业务场景为单位划分，并对相近业务做抽象，防止接口数量爆炸。</w:t>
      </w:r>
    </w:p>
    <w:p w14:paraId="15CF4DAD" w14:textId="77777777" w:rsidR="001076BF" w:rsidRDefault="001076BF" w:rsidP="001076BF">
      <w:pPr>
        <w:ind w:firstLine="420"/>
      </w:pPr>
      <w:r>
        <w:rPr>
          <w:rFonts w:hint="eastAsia"/>
        </w:rPr>
        <w:t>不建议使用过于抽象的通用接口，如：</w:t>
      </w:r>
      <w:r>
        <w:rPr>
          <w:rFonts w:hint="eastAsia"/>
        </w:rPr>
        <w:t>Map query(Map)</w:t>
      </w:r>
      <w:r>
        <w:rPr>
          <w:rFonts w:hint="eastAsia"/>
        </w:rPr>
        <w:t>，这样的接口没有明确语义，会给后期维护带来不便。</w:t>
      </w:r>
    </w:p>
    <w:p w14:paraId="4CE3950D" w14:textId="435E0278" w:rsidR="001076BF" w:rsidRDefault="001076BF" w:rsidP="001076BF">
      <w:pPr>
        <w:ind w:firstLine="420"/>
      </w:pPr>
      <w:r>
        <w:rPr>
          <w:noProof/>
        </w:rPr>
        <w:drawing>
          <wp:inline distT="0" distB="0" distL="0" distR="0" wp14:anchorId="66BC3F05" wp14:editId="5ECAA14B">
            <wp:extent cx="5720486" cy="2187245"/>
            <wp:effectExtent l="0" t="0" r="0" b="22860"/>
            <wp:docPr id="306" name="图示 3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r>
        <w:rPr>
          <w:rFonts w:hint="eastAsia"/>
        </w:rPr>
        <w:t xml:space="preserve"> </w:t>
      </w:r>
    </w:p>
    <w:p w14:paraId="0891815A" w14:textId="345820DA" w:rsidR="00336DF9" w:rsidRDefault="00336DF9" w:rsidP="00416DB5">
      <w:pPr>
        <w:pStyle w:val="2"/>
      </w:pPr>
      <w:r>
        <w:rPr>
          <w:rFonts w:hint="eastAsia"/>
        </w:rPr>
        <w:t>dubbo</w:t>
      </w:r>
      <w:r w:rsidR="005B3E5B">
        <w:rPr>
          <w:rFonts w:hint="eastAsia"/>
        </w:rPr>
        <w:t>的</w:t>
      </w:r>
      <w:r>
        <w:rPr>
          <w:rFonts w:hint="eastAsia"/>
        </w:rPr>
        <w:t>helloworld</w:t>
      </w:r>
    </w:p>
    <w:p w14:paraId="51D9FE32" w14:textId="7AD28F42" w:rsidR="001076BF" w:rsidRPr="00AE25FB" w:rsidRDefault="001076BF" w:rsidP="00970611">
      <w:pPr>
        <w:pStyle w:val="3"/>
        <w:ind w:firstLine="420"/>
      </w:pPr>
      <w:r>
        <w:t>创建模块</w:t>
      </w:r>
    </w:p>
    <w:p w14:paraId="32F9A246" w14:textId="77777777" w:rsidR="001076BF" w:rsidRDefault="001076BF" w:rsidP="00424F7A">
      <w:pPr>
        <w:ind w:firstLine="420"/>
      </w:pPr>
      <w:r>
        <w:t>1</w:t>
      </w:r>
      <w:r>
        <w:rPr>
          <w:rFonts w:hint="eastAsia"/>
        </w:rPr>
        <w:t>、</w:t>
      </w:r>
      <w:r>
        <w:t>gmall-interface</w:t>
      </w:r>
      <w:r>
        <w:rPr>
          <w:rFonts w:hint="eastAsia"/>
        </w:rPr>
        <w:t>：</w:t>
      </w:r>
      <w:r>
        <w:t>公共接口层</w:t>
      </w:r>
      <w:r>
        <w:rPr>
          <w:rFonts w:hint="eastAsia"/>
        </w:rPr>
        <w:t>（</w:t>
      </w:r>
      <w:r>
        <w:rPr>
          <w:rFonts w:hint="eastAsia"/>
        </w:rPr>
        <w:t>model</w:t>
      </w:r>
      <w:r>
        <w:rPr>
          <w:rFonts w:hint="eastAsia"/>
        </w:rPr>
        <w:t>，</w:t>
      </w:r>
      <w:r>
        <w:rPr>
          <w:rFonts w:hint="eastAsia"/>
        </w:rPr>
        <w:t>service</w:t>
      </w:r>
      <w:r>
        <w:rPr>
          <w:rFonts w:hint="eastAsia"/>
        </w:rPr>
        <w:t>，</w:t>
      </w:r>
      <w:r>
        <w:rPr>
          <w:rFonts w:hint="eastAsia"/>
        </w:rPr>
        <w:t>exception</w:t>
      </w:r>
      <w:r>
        <w:t>…</w:t>
      </w:r>
      <w:r>
        <w:rPr>
          <w:rFonts w:hint="eastAsia"/>
        </w:rPr>
        <w:t>）</w:t>
      </w:r>
    </w:p>
    <w:tbl>
      <w:tblPr>
        <w:tblStyle w:val="ab"/>
        <w:tblW w:w="0" w:type="auto"/>
        <w:tblLook w:val="04A0" w:firstRow="1" w:lastRow="0" w:firstColumn="1" w:lastColumn="0" w:noHBand="0" w:noVBand="1"/>
      </w:tblPr>
      <w:tblGrid>
        <w:gridCol w:w="8296"/>
      </w:tblGrid>
      <w:tr w:rsidR="001076BF" w14:paraId="5B4EF52D" w14:textId="77777777" w:rsidTr="006A3645">
        <w:tc>
          <w:tcPr>
            <w:tcW w:w="9062" w:type="dxa"/>
            <w:shd w:val="clear" w:color="auto" w:fill="E7E6E6" w:themeFill="background2"/>
          </w:tcPr>
          <w:p w14:paraId="2DD336AA" w14:textId="77777777" w:rsidR="001076BF" w:rsidRDefault="001076BF" w:rsidP="006A3645">
            <w:pPr>
              <w:ind w:firstLine="420"/>
            </w:pPr>
            <w:r>
              <w:rPr>
                <w:rFonts w:hint="eastAsia"/>
              </w:rPr>
              <w:t>作用：定义公共接口，也可以导入公共依赖</w:t>
            </w:r>
          </w:p>
          <w:p w14:paraId="1AE4EC6E" w14:textId="77777777" w:rsidR="001076BF" w:rsidRDefault="001076BF" w:rsidP="006A3645">
            <w:pPr>
              <w:ind w:firstLine="420"/>
            </w:pPr>
          </w:p>
        </w:tc>
      </w:tr>
      <w:tr w:rsidR="001076BF" w14:paraId="702CD2F9" w14:textId="77777777" w:rsidTr="006A3645">
        <w:tc>
          <w:tcPr>
            <w:tcW w:w="9062" w:type="dxa"/>
            <w:shd w:val="clear" w:color="auto" w:fill="E7E6E6" w:themeFill="background2"/>
          </w:tcPr>
          <w:p w14:paraId="7F20A88B" w14:textId="77777777" w:rsidR="001076BF" w:rsidRDefault="001076BF" w:rsidP="006A3645">
            <w:pPr>
              <w:pStyle w:val="5"/>
              <w:outlineLvl w:val="4"/>
            </w:pPr>
            <w:r>
              <w:lastRenderedPageBreak/>
              <w:t>1</w:t>
            </w:r>
            <w:r>
              <w:rPr>
                <w:rFonts w:hint="eastAsia"/>
              </w:rPr>
              <w:t>、</w:t>
            </w:r>
            <w:r>
              <w:rPr>
                <w:rFonts w:hint="eastAsia"/>
              </w:rPr>
              <w:t>Bean</w:t>
            </w:r>
            <w:r>
              <w:rPr>
                <w:rFonts w:hint="eastAsia"/>
              </w:rPr>
              <w:t>模型</w:t>
            </w:r>
          </w:p>
          <w:p w14:paraId="22EEDD9A" w14:textId="77777777" w:rsidR="001076BF" w:rsidRPr="00EB588D" w:rsidRDefault="001076BF" w:rsidP="006A3645">
            <w:pPr>
              <w:pStyle w:val="afff3"/>
              <w:ind w:firstLine="321"/>
              <w:rPr>
                <w:rFonts w:ascii="Consolas" w:eastAsia="宋体" w:hAnsi="Consolas" w:cs="宋体"/>
                <w:color w:val="000000"/>
                <w:sz w:val="16"/>
                <w:szCs w:val="20"/>
              </w:rPr>
            </w:pPr>
            <w:r w:rsidRPr="00EB588D">
              <w:rPr>
                <w:rFonts w:ascii="Consolas" w:eastAsia="宋体" w:hAnsi="Consolas" w:cs="宋体"/>
                <w:b/>
                <w:bCs/>
                <w:color w:val="000080"/>
                <w:sz w:val="16"/>
                <w:szCs w:val="20"/>
              </w:rPr>
              <w:t xml:space="preserve">public class </w:t>
            </w:r>
            <w:r w:rsidRPr="00EB588D">
              <w:rPr>
                <w:rFonts w:ascii="Consolas" w:eastAsia="宋体" w:hAnsi="Consolas" w:cs="宋体"/>
                <w:color w:val="000000"/>
                <w:sz w:val="16"/>
                <w:szCs w:val="20"/>
              </w:rPr>
              <w:t xml:space="preserve">UserAddress </w:t>
            </w:r>
            <w:r w:rsidRPr="00EB588D">
              <w:rPr>
                <w:rFonts w:ascii="Consolas" w:eastAsia="宋体" w:hAnsi="Consolas" w:cs="宋体"/>
                <w:b/>
                <w:bCs/>
                <w:color w:val="000080"/>
                <w:sz w:val="16"/>
                <w:szCs w:val="20"/>
              </w:rPr>
              <w:t xml:space="preserve">implements </w:t>
            </w:r>
            <w:r>
              <w:rPr>
                <w:rFonts w:ascii="Consolas" w:eastAsia="宋体" w:hAnsi="Consolas" w:cs="宋体"/>
                <w:color w:val="000000"/>
                <w:sz w:val="16"/>
                <w:szCs w:val="20"/>
              </w:rPr>
              <w:t>Serializable{</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Pr>
                <w:rFonts w:ascii="Consolas" w:eastAsia="宋体" w:hAnsi="Consolas" w:cs="宋体"/>
                <w:color w:val="000000"/>
                <w:sz w:val="16"/>
                <w:szCs w:val="20"/>
              </w:rPr>
              <w:t>Integer</w:t>
            </w:r>
            <w:r w:rsidRPr="00EB588D">
              <w:rPr>
                <w:rFonts w:ascii="Consolas" w:eastAsia="宋体" w:hAnsi="Consolas" w:cs="宋体"/>
                <w:color w:val="000000"/>
                <w:sz w:val="16"/>
                <w:szCs w:val="20"/>
              </w:rPr>
              <w:t xml:space="preserve"> </w:t>
            </w:r>
            <w:r w:rsidRPr="00EB588D">
              <w:rPr>
                <w:rFonts w:ascii="Consolas" w:eastAsia="宋体" w:hAnsi="Consolas" w:cs="宋体"/>
                <w:b/>
                <w:bCs/>
                <w:color w:val="660E7A"/>
                <w:sz w:val="16"/>
                <w:szCs w:val="20"/>
              </w:rPr>
              <w:t>id</w:t>
            </w:r>
            <w:r>
              <w:rPr>
                <w:rFonts w:ascii="Consolas" w:eastAsia="宋体" w:hAnsi="Consolas" w:cs="宋体"/>
                <w:color w:val="000000"/>
                <w:sz w:val="16"/>
                <w:szCs w:val="20"/>
              </w:rPr>
              <w:t>;</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sidRPr="00EB588D">
              <w:rPr>
                <w:rFonts w:ascii="Consolas" w:eastAsia="宋体" w:hAnsi="Consolas" w:cs="宋体"/>
                <w:color w:val="000000"/>
                <w:sz w:val="16"/>
                <w:szCs w:val="20"/>
              </w:rPr>
              <w:t xml:space="preserve">String </w:t>
            </w:r>
            <w:r w:rsidRPr="00EB588D">
              <w:rPr>
                <w:rFonts w:ascii="Consolas" w:eastAsia="宋体" w:hAnsi="Consolas" w:cs="宋体"/>
                <w:b/>
                <w:bCs/>
                <w:color w:val="660E7A"/>
                <w:sz w:val="16"/>
                <w:szCs w:val="20"/>
              </w:rPr>
              <w:t>userAddress</w:t>
            </w:r>
            <w:r>
              <w:rPr>
                <w:rFonts w:ascii="Consolas" w:eastAsia="宋体" w:hAnsi="Consolas" w:cs="宋体"/>
                <w:color w:val="000000"/>
                <w:sz w:val="16"/>
                <w:szCs w:val="20"/>
              </w:rPr>
              <w:t>;</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sidRPr="00EB588D">
              <w:rPr>
                <w:rFonts w:ascii="Consolas" w:eastAsia="宋体" w:hAnsi="Consolas" w:cs="宋体"/>
                <w:color w:val="000000"/>
                <w:sz w:val="16"/>
                <w:szCs w:val="20"/>
              </w:rPr>
              <w:t xml:space="preserve">String </w:t>
            </w:r>
            <w:r w:rsidRPr="00EB588D">
              <w:rPr>
                <w:rFonts w:ascii="Consolas" w:eastAsia="宋体" w:hAnsi="Consolas" w:cs="宋体"/>
                <w:b/>
                <w:bCs/>
                <w:color w:val="660E7A"/>
                <w:sz w:val="16"/>
                <w:szCs w:val="20"/>
              </w:rPr>
              <w:t>userId</w:t>
            </w:r>
            <w:r>
              <w:rPr>
                <w:rFonts w:ascii="Consolas" w:eastAsia="宋体" w:hAnsi="Consolas" w:cs="宋体"/>
                <w:color w:val="000000"/>
                <w:sz w:val="16"/>
                <w:szCs w:val="20"/>
              </w:rPr>
              <w:t>;</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sidRPr="00EB588D">
              <w:rPr>
                <w:rFonts w:ascii="Consolas" w:eastAsia="宋体" w:hAnsi="Consolas" w:cs="宋体"/>
                <w:color w:val="000000"/>
                <w:sz w:val="16"/>
                <w:szCs w:val="20"/>
              </w:rPr>
              <w:t xml:space="preserve">String </w:t>
            </w:r>
            <w:r w:rsidRPr="00EB588D">
              <w:rPr>
                <w:rFonts w:ascii="Consolas" w:eastAsia="宋体" w:hAnsi="Consolas" w:cs="宋体"/>
                <w:b/>
                <w:bCs/>
                <w:color w:val="660E7A"/>
                <w:sz w:val="16"/>
                <w:szCs w:val="20"/>
              </w:rPr>
              <w:t>consignee</w:t>
            </w:r>
            <w:r>
              <w:rPr>
                <w:rFonts w:ascii="Consolas" w:eastAsia="宋体" w:hAnsi="Consolas" w:cs="宋体"/>
                <w:color w:val="000000"/>
                <w:sz w:val="16"/>
                <w:szCs w:val="20"/>
              </w:rPr>
              <w:t>;</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sidRPr="00EB588D">
              <w:rPr>
                <w:rFonts w:ascii="Consolas" w:eastAsia="宋体" w:hAnsi="Consolas" w:cs="宋体"/>
                <w:color w:val="000000"/>
                <w:sz w:val="16"/>
                <w:szCs w:val="20"/>
              </w:rPr>
              <w:t xml:space="preserve">String </w:t>
            </w:r>
            <w:r w:rsidRPr="00EB588D">
              <w:rPr>
                <w:rFonts w:ascii="Consolas" w:eastAsia="宋体" w:hAnsi="Consolas" w:cs="宋体"/>
                <w:b/>
                <w:bCs/>
                <w:color w:val="660E7A"/>
                <w:sz w:val="16"/>
                <w:szCs w:val="20"/>
              </w:rPr>
              <w:t>phoneNum</w:t>
            </w:r>
            <w:r>
              <w:rPr>
                <w:rFonts w:ascii="Consolas" w:eastAsia="宋体" w:hAnsi="Consolas" w:cs="宋体"/>
                <w:color w:val="000000"/>
                <w:sz w:val="16"/>
                <w:szCs w:val="20"/>
              </w:rPr>
              <w:t>;</w:t>
            </w:r>
            <w:r w:rsidRPr="00EB588D">
              <w:rPr>
                <w:rFonts w:ascii="Consolas" w:eastAsia="宋体" w:hAnsi="Consolas" w:cs="宋体"/>
                <w:color w:val="808000"/>
                <w:sz w:val="16"/>
                <w:szCs w:val="20"/>
              </w:rPr>
              <w:br/>
              <w:t xml:space="preserve">    </w:t>
            </w:r>
            <w:r w:rsidRPr="00EB588D">
              <w:rPr>
                <w:rFonts w:ascii="Consolas" w:eastAsia="宋体" w:hAnsi="Consolas" w:cs="宋体"/>
                <w:b/>
                <w:bCs/>
                <w:color w:val="000080"/>
                <w:sz w:val="16"/>
                <w:szCs w:val="20"/>
              </w:rPr>
              <w:t xml:space="preserve">private </w:t>
            </w:r>
            <w:r w:rsidRPr="00EB588D">
              <w:rPr>
                <w:rFonts w:ascii="Consolas" w:eastAsia="宋体" w:hAnsi="Consolas" w:cs="宋体"/>
                <w:color w:val="000000"/>
                <w:sz w:val="16"/>
                <w:szCs w:val="20"/>
              </w:rPr>
              <w:t xml:space="preserve">String </w:t>
            </w:r>
            <w:r w:rsidRPr="00EB588D">
              <w:rPr>
                <w:rFonts w:ascii="Consolas" w:eastAsia="宋体" w:hAnsi="Consolas" w:cs="宋体"/>
                <w:b/>
                <w:bCs/>
                <w:color w:val="660E7A"/>
                <w:sz w:val="16"/>
                <w:szCs w:val="20"/>
              </w:rPr>
              <w:t>isDefault</w:t>
            </w:r>
            <w:r w:rsidRPr="00EB588D">
              <w:rPr>
                <w:rFonts w:ascii="Consolas" w:eastAsia="宋体" w:hAnsi="Consolas" w:cs="宋体"/>
                <w:color w:val="000000"/>
                <w:sz w:val="16"/>
                <w:szCs w:val="20"/>
              </w:rPr>
              <w:t>;</w:t>
            </w:r>
          </w:p>
          <w:p w14:paraId="40B80F39" w14:textId="77777777" w:rsidR="001076BF" w:rsidRPr="00360228" w:rsidRDefault="001076BF" w:rsidP="006A3645">
            <w:pPr>
              <w:ind w:firstLine="320"/>
            </w:pPr>
            <w:r>
              <w:rPr>
                <w:rFonts w:hint="eastAsia"/>
                <w:noProof/>
                <w:sz w:val="16"/>
              </w:rPr>
              <w:t>}</w:t>
            </w:r>
          </w:p>
        </w:tc>
      </w:tr>
      <w:tr w:rsidR="001076BF" w14:paraId="711CCB60" w14:textId="77777777" w:rsidTr="006A3645">
        <w:tc>
          <w:tcPr>
            <w:tcW w:w="9062" w:type="dxa"/>
            <w:shd w:val="clear" w:color="auto" w:fill="E7E6E6" w:themeFill="background2"/>
          </w:tcPr>
          <w:p w14:paraId="02A68F6D" w14:textId="77777777" w:rsidR="001076BF" w:rsidRDefault="001076BF" w:rsidP="006A3645">
            <w:pPr>
              <w:pStyle w:val="5"/>
              <w:outlineLvl w:val="4"/>
            </w:pPr>
            <w:r>
              <w:rPr>
                <w:rFonts w:hint="eastAsia"/>
              </w:rPr>
              <w:t>3</w:t>
            </w:r>
            <w:r>
              <w:rPr>
                <w:rFonts w:hint="eastAsia"/>
              </w:rPr>
              <w:t>、</w:t>
            </w:r>
            <w:r>
              <w:rPr>
                <w:rFonts w:hint="eastAsia"/>
              </w:rPr>
              <w:t>Service</w:t>
            </w:r>
            <w:r>
              <w:rPr>
                <w:rFonts w:hint="eastAsia"/>
              </w:rPr>
              <w:t>接口</w:t>
            </w:r>
          </w:p>
          <w:p w14:paraId="4AD8EA8A" w14:textId="77777777" w:rsidR="001076BF" w:rsidRDefault="001076BF" w:rsidP="006A3645">
            <w:pPr>
              <w:ind w:firstLine="420"/>
            </w:pPr>
            <w:r>
              <w:t>UserService</w:t>
            </w:r>
          </w:p>
          <w:p w14:paraId="7EAA94D6" w14:textId="77777777" w:rsidR="001076BF" w:rsidRPr="00043846" w:rsidRDefault="001076BF" w:rsidP="006A3645">
            <w:pPr>
              <w:ind w:firstLineChars="300" w:firstLine="632"/>
            </w:pPr>
            <w:r w:rsidRPr="005130CC">
              <w:rPr>
                <w:b/>
                <w:color w:val="000080"/>
              </w:rPr>
              <w:t xml:space="preserve">public </w:t>
            </w:r>
            <w:r w:rsidRPr="005130CC">
              <w:t>List&lt;UserAddress&gt; getUserAddressList(</w:t>
            </w:r>
            <w:r>
              <w:t>String</w:t>
            </w:r>
            <w:r w:rsidRPr="005130CC">
              <w:t xml:space="preserve"> userId)</w:t>
            </w:r>
          </w:p>
        </w:tc>
      </w:tr>
      <w:tr w:rsidR="001076BF" w14:paraId="0C379F1E" w14:textId="77777777" w:rsidTr="006A3645">
        <w:tc>
          <w:tcPr>
            <w:tcW w:w="9062" w:type="dxa"/>
            <w:shd w:val="clear" w:color="auto" w:fill="E7E6E6" w:themeFill="background2"/>
          </w:tcPr>
          <w:p w14:paraId="78B328F8" w14:textId="77777777" w:rsidR="001076BF" w:rsidRPr="00535F37" w:rsidRDefault="001076BF" w:rsidP="006A3645">
            <w:pPr>
              <w:pStyle w:val="5"/>
              <w:outlineLvl w:val="4"/>
            </w:pPr>
            <w:r>
              <w:rPr>
                <w:noProof/>
              </w:rPr>
              <w:drawing>
                <wp:inline distT="0" distB="0" distL="0" distR="0" wp14:anchorId="1E9AAB77" wp14:editId="2EB0B951">
                  <wp:extent cx="4000500" cy="15525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0500" cy="1552575"/>
                          </a:xfrm>
                          <a:prstGeom prst="rect">
                            <a:avLst/>
                          </a:prstGeom>
                        </pic:spPr>
                      </pic:pic>
                    </a:graphicData>
                  </a:graphic>
                </wp:inline>
              </w:drawing>
            </w:r>
          </w:p>
        </w:tc>
      </w:tr>
    </w:tbl>
    <w:p w14:paraId="4CE00077" w14:textId="77777777" w:rsidR="001076BF" w:rsidRPr="00676D26" w:rsidRDefault="001076BF" w:rsidP="001076BF">
      <w:pPr>
        <w:ind w:firstLine="420"/>
      </w:pPr>
    </w:p>
    <w:p w14:paraId="487EA268" w14:textId="76733AA3" w:rsidR="001076BF" w:rsidRDefault="001076BF" w:rsidP="00424F7A">
      <w:pPr>
        <w:pStyle w:val="3"/>
        <w:ind w:firstLine="420"/>
      </w:pPr>
      <w:r>
        <w:rPr>
          <w:rFonts w:hint="eastAsia"/>
        </w:rPr>
        <w:t>gmall-user</w:t>
      </w:r>
      <w:r>
        <w:rPr>
          <w:rFonts w:hint="eastAsia"/>
        </w:rPr>
        <w:t>：用户模块（对用户接口的实现）</w:t>
      </w:r>
    </w:p>
    <w:tbl>
      <w:tblPr>
        <w:tblStyle w:val="ab"/>
        <w:tblW w:w="0" w:type="auto"/>
        <w:tblLook w:val="04A0" w:firstRow="1" w:lastRow="0" w:firstColumn="1" w:lastColumn="0" w:noHBand="0" w:noVBand="1"/>
      </w:tblPr>
      <w:tblGrid>
        <w:gridCol w:w="8296"/>
      </w:tblGrid>
      <w:tr w:rsidR="001076BF" w14:paraId="7BEFC375" w14:textId="77777777" w:rsidTr="006A3645">
        <w:tc>
          <w:tcPr>
            <w:tcW w:w="9062" w:type="dxa"/>
            <w:shd w:val="clear" w:color="auto" w:fill="E7E6E6" w:themeFill="background2"/>
          </w:tcPr>
          <w:p w14:paraId="3D294D11" w14:textId="77777777" w:rsidR="001076BF" w:rsidRDefault="001076BF" w:rsidP="00424F7A">
            <w:pPr>
              <w:ind w:firstLine="420"/>
            </w:pPr>
            <w:r>
              <w:rPr>
                <w:rFonts w:hint="eastAsia"/>
              </w:rPr>
              <w:t>1</w:t>
            </w:r>
            <w:r>
              <w:rPr>
                <w:rFonts w:hint="eastAsia"/>
              </w:rPr>
              <w:t>、</w:t>
            </w:r>
            <w:r>
              <w:t>pom.xml</w:t>
            </w:r>
          </w:p>
          <w:p w14:paraId="747E647B"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8080"/>
                <w:sz w:val="20"/>
              </w:rPr>
              <w:t>&lt;</w:t>
            </w:r>
            <w:r w:rsidRPr="004D2E22">
              <w:rPr>
                <w:rFonts w:ascii="Consolas" w:hAnsi="Consolas" w:cs="Consolas"/>
                <w:color w:val="3F7F7F"/>
                <w:sz w:val="20"/>
              </w:rPr>
              <w:t>dependencies</w:t>
            </w:r>
            <w:r w:rsidRPr="004D2E22">
              <w:rPr>
                <w:rFonts w:ascii="Consolas" w:hAnsi="Consolas" w:cs="Consolas"/>
                <w:color w:val="008080"/>
                <w:sz w:val="20"/>
              </w:rPr>
              <w:t>&gt;</w:t>
            </w:r>
          </w:p>
          <w:p w14:paraId="2FE1C4AF"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0000"/>
                <w:sz w:val="20"/>
              </w:rPr>
              <w:tab/>
            </w:r>
            <w:r w:rsidRPr="004D2E22">
              <w:rPr>
                <w:rFonts w:ascii="Consolas" w:hAnsi="Consolas" w:cs="Consolas"/>
                <w:color w:val="008080"/>
                <w:sz w:val="20"/>
              </w:rPr>
              <w:t>&lt;</w:t>
            </w:r>
            <w:r w:rsidRPr="004D2E22">
              <w:rPr>
                <w:rFonts w:ascii="Consolas" w:hAnsi="Consolas" w:cs="Consolas"/>
                <w:color w:val="3F7F7F"/>
                <w:sz w:val="20"/>
              </w:rPr>
              <w:t>dependency</w:t>
            </w:r>
            <w:r w:rsidRPr="004D2E22">
              <w:rPr>
                <w:rFonts w:ascii="Consolas" w:hAnsi="Consolas" w:cs="Consolas"/>
                <w:color w:val="008080"/>
                <w:sz w:val="20"/>
              </w:rPr>
              <w:t>&gt;</w:t>
            </w:r>
          </w:p>
          <w:p w14:paraId="03434D1D"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0000"/>
                <w:sz w:val="20"/>
              </w:rPr>
              <w:tab/>
            </w:r>
            <w:r w:rsidRPr="004D2E22">
              <w:rPr>
                <w:rFonts w:ascii="Consolas" w:hAnsi="Consolas" w:cs="Consolas"/>
                <w:color w:val="000000"/>
                <w:sz w:val="20"/>
              </w:rPr>
              <w:tab/>
            </w:r>
            <w:r w:rsidRPr="004D2E22">
              <w:rPr>
                <w:rFonts w:ascii="Consolas" w:hAnsi="Consolas" w:cs="Consolas"/>
                <w:color w:val="008080"/>
                <w:sz w:val="20"/>
              </w:rPr>
              <w:t>&lt;</w:t>
            </w:r>
            <w:r w:rsidRPr="004D2E22">
              <w:rPr>
                <w:rFonts w:ascii="Consolas" w:hAnsi="Consolas" w:cs="Consolas"/>
                <w:color w:val="3F7F7F"/>
                <w:sz w:val="20"/>
              </w:rPr>
              <w:t>groupId</w:t>
            </w:r>
            <w:r w:rsidRPr="004D2E22">
              <w:rPr>
                <w:rFonts w:ascii="Consolas" w:hAnsi="Consolas" w:cs="Consolas"/>
                <w:color w:val="008080"/>
                <w:sz w:val="20"/>
              </w:rPr>
              <w:t>&gt;</w:t>
            </w:r>
            <w:r w:rsidRPr="004D2E22">
              <w:rPr>
                <w:rFonts w:ascii="Consolas" w:hAnsi="Consolas" w:cs="Consolas"/>
                <w:color w:val="000000"/>
                <w:sz w:val="20"/>
              </w:rPr>
              <w:t>com.atguigu.dubbo</w:t>
            </w:r>
            <w:r w:rsidRPr="004D2E22">
              <w:rPr>
                <w:rFonts w:ascii="Consolas" w:hAnsi="Consolas" w:cs="Consolas"/>
                <w:color w:val="008080"/>
                <w:sz w:val="20"/>
              </w:rPr>
              <w:t>&lt;/</w:t>
            </w:r>
            <w:r w:rsidRPr="004D2E22">
              <w:rPr>
                <w:rFonts w:ascii="Consolas" w:hAnsi="Consolas" w:cs="Consolas"/>
                <w:color w:val="3F7F7F"/>
                <w:sz w:val="20"/>
              </w:rPr>
              <w:t>groupId</w:t>
            </w:r>
            <w:r w:rsidRPr="004D2E22">
              <w:rPr>
                <w:rFonts w:ascii="Consolas" w:hAnsi="Consolas" w:cs="Consolas"/>
                <w:color w:val="008080"/>
                <w:sz w:val="20"/>
              </w:rPr>
              <w:t>&gt;</w:t>
            </w:r>
          </w:p>
          <w:p w14:paraId="47F1F55A"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0000"/>
                <w:sz w:val="20"/>
              </w:rPr>
              <w:tab/>
            </w:r>
            <w:r w:rsidRPr="004D2E22">
              <w:rPr>
                <w:rFonts w:ascii="Consolas" w:hAnsi="Consolas" w:cs="Consolas"/>
                <w:color w:val="000000"/>
                <w:sz w:val="20"/>
              </w:rPr>
              <w:tab/>
            </w:r>
            <w:r w:rsidRPr="004D2E22">
              <w:rPr>
                <w:rFonts w:ascii="Consolas" w:hAnsi="Consolas" w:cs="Consolas"/>
                <w:color w:val="008080"/>
                <w:sz w:val="20"/>
              </w:rPr>
              <w:t>&lt;</w:t>
            </w:r>
            <w:r w:rsidRPr="004D2E22">
              <w:rPr>
                <w:rFonts w:ascii="Consolas" w:hAnsi="Consolas" w:cs="Consolas"/>
                <w:color w:val="3F7F7F"/>
                <w:sz w:val="20"/>
              </w:rPr>
              <w:t>artifactId</w:t>
            </w:r>
            <w:r w:rsidRPr="004D2E22">
              <w:rPr>
                <w:rFonts w:ascii="Consolas" w:hAnsi="Consolas" w:cs="Consolas"/>
                <w:color w:val="008080"/>
                <w:sz w:val="20"/>
              </w:rPr>
              <w:t>&gt;</w:t>
            </w:r>
            <w:r w:rsidRPr="004D2E22">
              <w:rPr>
                <w:rFonts w:ascii="Consolas" w:hAnsi="Consolas" w:cs="Consolas"/>
                <w:color w:val="000000"/>
                <w:sz w:val="20"/>
                <w:u w:val="single"/>
              </w:rPr>
              <w:t>gmall</w:t>
            </w:r>
            <w:r w:rsidRPr="004D2E22">
              <w:rPr>
                <w:rFonts w:ascii="Consolas" w:hAnsi="Consolas" w:cs="Consolas"/>
                <w:color w:val="000000"/>
                <w:sz w:val="20"/>
              </w:rPr>
              <w:t>-interface</w:t>
            </w:r>
            <w:r w:rsidRPr="004D2E22">
              <w:rPr>
                <w:rFonts w:ascii="Consolas" w:hAnsi="Consolas" w:cs="Consolas"/>
                <w:color w:val="008080"/>
                <w:sz w:val="20"/>
              </w:rPr>
              <w:t>&lt;/</w:t>
            </w:r>
            <w:r w:rsidRPr="004D2E22">
              <w:rPr>
                <w:rFonts w:ascii="Consolas" w:hAnsi="Consolas" w:cs="Consolas"/>
                <w:color w:val="3F7F7F"/>
                <w:sz w:val="20"/>
              </w:rPr>
              <w:t>artifactId</w:t>
            </w:r>
            <w:r w:rsidRPr="004D2E22">
              <w:rPr>
                <w:rFonts w:ascii="Consolas" w:hAnsi="Consolas" w:cs="Consolas"/>
                <w:color w:val="008080"/>
                <w:sz w:val="20"/>
              </w:rPr>
              <w:t>&gt;</w:t>
            </w:r>
          </w:p>
          <w:p w14:paraId="285E50CB"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0000"/>
                <w:sz w:val="20"/>
              </w:rPr>
              <w:tab/>
            </w:r>
            <w:r w:rsidRPr="004D2E22">
              <w:rPr>
                <w:rFonts w:ascii="Consolas" w:hAnsi="Consolas" w:cs="Consolas"/>
                <w:color w:val="000000"/>
                <w:sz w:val="20"/>
              </w:rPr>
              <w:tab/>
            </w:r>
            <w:r w:rsidRPr="004D2E22">
              <w:rPr>
                <w:rFonts w:ascii="Consolas" w:hAnsi="Consolas" w:cs="Consolas"/>
                <w:color w:val="008080"/>
                <w:sz w:val="20"/>
              </w:rPr>
              <w:t>&lt;</w:t>
            </w:r>
            <w:r w:rsidRPr="004D2E22">
              <w:rPr>
                <w:rFonts w:ascii="Consolas" w:hAnsi="Consolas" w:cs="Consolas"/>
                <w:color w:val="3F7F7F"/>
                <w:sz w:val="20"/>
              </w:rPr>
              <w:t>version</w:t>
            </w:r>
            <w:r w:rsidRPr="004D2E22">
              <w:rPr>
                <w:rFonts w:ascii="Consolas" w:hAnsi="Consolas" w:cs="Consolas"/>
                <w:color w:val="008080"/>
                <w:sz w:val="20"/>
              </w:rPr>
              <w:t>&gt;</w:t>
            </w:r>
            <w:r w:rsidRPr="004D2E22">
              <w:rPr>
                <w:rFonts w:ascii="Consolas" w:hAnsi="Consolas" w:cs="Consolas"/>
                <w:color w:val="000000"/>
                <w:sz w:val="20"/>
              </w:rPr>
              <w:t>0.0.1-SNAPSHOT</w:t>
            </w:r>
            <w:r w:rsidRPr="004D2E22">
              <w:rPr>
                <w:rFonts w:ascii="Consolas" w:hAnsi="Consolas" w:cs="Consolas"/>
                <w:color w:val="008080"/>
                <w:sz w:val="20"/>
              </w:rPr>
              <w:t>&lt;/</w:t>
            </w:r>
            <w:r w:rsidRPr="004D2E22">
              <w:rPr>
                <w:rFonts w:ascii="Consolas" w:hAnsi="Consolas" w:cs="Consolas"/>
                <w:color w:val="3F7F7F"/>
                <w:sz w:val="20"/>
              </w:rPr>
              <w:t>version</w:t>
            </w:r>
            <w:r w:rsidRPr="004D2E22">
              <w:rPr>
                <w:rFonts w:ascii="Consolas" w:hAnsi="Consolas" w:cs="Consolas"/>
                <w:color w:val="008080"/>
                <w:sz w:val="20"/>
              </w:rPr>
              <w:t>&gt;</w:t>
            </w:r>
          </w:p>
          <w:p w14:paraId="454E5715" w14:textId="77777777" w:rsidR="001076BF" w:rsidRPr="004D2E22" w:rsidRDefault="001076BF" w:rsidP="006A3645">
            <w:pPr>
              <w:autoSpaceDE w:val="0"/>
              <w:autoSpaceDN w:val="0"/>
              <w:adjustRightInd w:val="0"/>
              <w:ind w:firstLine="400"/>
              <w:rPr>
                <w:rFonts w:ascii="Consolas" w:hAnsi="Consolas" w:cs="Consolas"/>
                <w:sz w:val="20"/>
              </w:rPr>
            </w:pPr>
            <w:r w:rsidRPr="004D2E22">
              <w:rPr>
                <w:rFonts w:ascii="Consolas" w:hAnsi="Consolas" w:cs="Consolas"/>
                <w:color w:val="000000"/>
                <w:sz w:val="20"/>
              </w:rPr>
              <w:t xml:space="preserve">  </w:t>
            </w:r>
            <w:r w:rsidRPr="004D2E22">
              <w:rPr>
                <w:rFonts w:ascii="Consolas" w:hAnsi="Consolas" w:cs="Consolas"/>
                <w:color w:val="000000"/>
                <w:sz w:val="20"/>
              </w:rPr>
              <w:tab/>
            </w:r>
            <w:r w:rsidRPr="004D2E22">
              <w:rPr>
                <w:rFonts w:ascii="Consolas" w:hAnsi="Consolas" w:cs="Consolas"/>
                <w:color w:val="008080"/>
                <w:sz w:val="20"/>
              </w:rPr>
              <w:t>&lt;/</w:t>
            </w:r>
            <w:r w:rsidRPr="004D2E22">
              <w:rPr>
                <w:rFonts w:ascii="Consolas" w:hAnsi="Consolas" w:cs="Consolas"/>
                <w:color w:val="3F7F7F"/>
                <w:sz w:val="20"/>
              </w:rPr>
              <w:t>dependency</w:t>
            </w:r>
            <w:r w:rsidRPr="004D2E22">
              <w:rPr>
                <w:rFonts w:ascii="Consolas" w:hAnsi="Consolas" w:cs="Consolas"/>
                <w:color w:val="008080"/>
                <w:sz w:val="20"/>
              </w:rPr>
              <w:t>&gt;</w:t>
            </w:r>
          </w:p>
          <w:p w14:paraId="696FAA93" w14:textId="77777777" w:rsidR="001076BF" w:rsidRPr="004D2E22" w:rsidRDefault="001076BF" w:rsidP="006A3645">
            <w:pPr>
              <w:ind w:firstLine="400"/>
              <w:rPr>
                <w:rFonts w:ascii="Consolas" w:hAnsi="Consolas" w:cs="Consolas"/>
                <w:color w:val="008080"/>
                <w:sz w:val="20"/>
              </w:rPr>
            </w:pPr>
            <w:r w:rsidRPr="004D2E22">
              <w:rPr>
                <w:rFonts w:ascii="Consolas" w:hAnsi="Consolas" w:cs="Consolas"/>
                <w:color w:val="000000"/>
                <w:sz w:val="20"/>
              </w:rPr>
              <w:t xml:space="preserve">  </w:t>
            </w:r>
            <w:r w:rsidRPr="004D2E22">
              <w:rPr>
                <w:rFonts w:ascii="Consolas" w:hAnsi="Consolas" w:cs="Consolas"/>
                <w:color w:val="008080"/>
                <w:sz w:val="20"/>
              </w:rPr>
              <w:t>&lt;/</w:t>
            </w:r>
            <w:r w:rsidRPr="004D2E22">
              <w:rPr>
                <w:rFonts w:ascii="Consolas" w:hAnsi="Consolas" w:cs="Consolas"/>
                <w:color w:val="3F7F7F"/>
                <w:sz w:val="20"/>
              </w:rPr>
              <w:t>dependencies</w:t>
            </w:r>
            <w:r w:rsidRPr="004D2E22">
              <w:rPr>
                <w:rFonts w:ascii="Consolas" w:hAnsi="Consolas" w:cs="Consolas"/>
                <w:color w:val="008080"/>
                <w:sz w:val="20"/>
              </w:rPr>
              <w:t>&gt;</w:t>
            </w:r>
          </w:p>
        </w:tc>
      </w:tr>
      <w:tr w:rsidR="001076BF" w14:paraId="67AE4C2B" w14:textId="77777777" w:rsidTr="006A3645">
        <w:tc>
          <w:tcPr>
            <w:tcW w:w="9062" w:type="dxa"/>
            <w:shd w:val="clear" w:color="auto" w:fill="E7E6E6" w:themeFill="background2"/>
          </w:tcPr>
          <w:p w14:paraId="382A5B96" w14:textId="77777777" w:rsidR="001076BF" w:rsidRDefault="001076BF" w:rsidP="00424F7A">
            <w:pPr>
              <w:ind w:firstLine="420"/>
            </w:pPr>
            <w:r>
              <w:t>2</w:t>
            </w:r>
            <w:r>
              <w:rPr>
                <w:rFonts w:hint="eastAsia"/>
              </w:rPr>
              <w:t>、</w:t>
            </w:r>
            <w:r>
              <w:rPr>
                <w:rFonts w:hint="eastAsia"/>
              </w:rPr>
              <w:t>Service</w:t>
            </w:r>
          </w:p>
          <w:p w14:paraId="4C085B8A" w14:textId="77777777" w:rsidR="001076BF" w:rsidRPr="00BC3BE2" w:rsidRDefault="001076BF" w:rsidP="006A3645">
            <w:pPr>
              <w:autoSpaceDE w:val="0"/>
              <w:autoSpaceDN w:val="0"/>
              <w:adjustRightInd w:val="0"/>
              <w:ind w:firstLine="402"/>
              <w:rPr>
                <w:rFonts w:ascii="Consolas" w:hAnsi="Consolas" w:cs="Consolas"/>
                <w:sz w:val="20"/>
              </w:rPr>
            </w:pPr>
            <w:r w:rsidRPr="00BC3BE2">
              <w:rPr>
                <w:rFonts w:ascii="Consolas" w:hAnsi="Consolas" w:cs="Consolas"/>
                <w:b/>
                <w:color w:val="7F0055"/>
                <w:sz w:val="20"/>
              </w:rPr>
              <w:t>public</w:t>
            </w:r>
            <w:r w:rsidRPr="00BC3BE2">
              <w:rPr>
                <w:rFonts w:ascii="Consolas" w:hAnsi="Consolas" w:cs="Consolas"/>
                <w:color w:val="000000"/>
                <w:sz w:val="20"/>
              </w:rPr>
              <w:t xml:space="preserve"> </w:t>
            </w:r>
            <w:r w:rsidRPr="00BC3BE2">
              <w:rPr>
                <w:rFonts w:ascii="Consolas" w:hAnsi="Consolas" w:cs="Consolas"/>
                <w:b/>
                <w:color w:val="7F0055"/>
                <w:sz w:val="20"/>
              </w:rPr>
              <w:t>class</w:t>
            </w:r>
            <w:r w:rsidRPr="00BC3BE2">
              <w:rPr>
                <w:rFonts w:ascii="Consolas" w:hAnsi="Consolas" w:cs="Consolas"/>
                <w:color w:val="000000"/>
                <w:sz w:val="20"/>
              </w:rPr>
              <w:t xml:space="preserve"> UserServiceImpl </w:t>
            </w:r>
            <w:r w:rsidRPr="00BC3BE2">
              <w:rPr>
                <w:rFonts w:ascii="Consolas" w:hAnsi="Consolas" w:cs="Consolas"/>
                <w:b/>
                <w:color w:val="7F0055"/>
                <w:sz w:val="20"/>
              </w:rPr>
              <w:t>implements</w:t>
            </w:r>
            <w:r w:rsidRPr="00BC3BE2">
              <w:rPr>
                <w:rFonts w:ascii="Consolas" w:hAnsi="Consolas" w:cs="Consolas"/>
                <w:color w:val="000000"/>
                <w:sz w:val="20"/>
              </w:rPr>
              <w:t xml:space="preserve"> UserService {</w:t>
            </w:r>
          </w:p>
          <w:p w14:paraId="77AC92FF"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tab/>
            </w:r>
            <w:r w:rsidRPr="00BC3BE2">
              <w:rPr>
                <w:rFonts w:ascii="Consolas" w:hAnsi="Consolas" w:cs="Consolas"/>
                <w:color w:val="000000"/>
                <w:sz w:val="20"/>
              </w:rPr>
              <w:tab/>
            </w:r>
          </w:p>
          <w:p w14:paraId="329046FC"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tab/>
            </w:r>
            <w:r w:rsidRPr="00BC3BE2">
              <w:rPr>
                <w:rFonts w:ascii="Consolas" w:hAnsi="Consolas" w:cs="Consolas"/>
                <w:color w:val="646464"/>
                <w:sz w:val="20"/>
              </w:rPr>
              <w:t>@Override</w:t>
            </w:r>
          </w:p>
          <w:p w14:paraId="63FFFF3F"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tab/>
            </w:r>
            <w:r w:rsidRPr="00BC3BE2">
              <w:rPr>
                <w:rFonts w:ascii="Consolas" w:hAnsi="Consolas" w:cs="Consolas"/>
                <w:b/>
                <w:color w:val="7F0055"/>
                <w:sz w:val="20"/>
              </w:rPr>
              <w:t>public</w:t>
            </w:r>
            <w:r w:rsidRPr="00BC3BE2">
              <w:rPr>
                <w:rFonts w:ascii="Consolas" w:hAnsi="Consolas" w:cs="Consolas"/>
                <w:color w:val="000000"/>
                <w:sz w:val="20"/>
              </w:rPr>
              <w:t xml:space="preserve"> List&lt;UserAddress&gt; getUserAddressList(</w:t>
            </w:r>
            <w:r>
              <w:rPr>
                <w:rFonts w:ascii="Consolas" w:hAnsi="Consolas" w:cs="Consolas"/>
                <w:color w:val="000000"/>
                <w:sz w:val="20"/>
              </w:rPr>
              <w:t>String</w:t>
            </w:r>
            <w:r w:rsidRPr="00BC3BE2">
              <w:rPr>
                <w:rFonts w:ascii="Consolas" w:hAnsi="Consolas" w:cs="Consolas"/>
                <w:color w:val="000000"/>
                <w:sz w:val="20"/>
              </w:rPr>
              <w:t xml:space="preserve"> </w:t>
            </w:r>
            <w:r w:rsidRPr="00BC3BE2">
              <w:rPr>
                <w:rFonts w:ascii="Consolas" w:hAnsi="Consolas" w:cs="Consolas"/>
                <w:color w:val="6A3E3E"/>
                <w:sz w:val="20"/>
              </w:rPr>
              <w:t>userId</w:t>
            </w:r>
            <w:r w:rsidRPr="00BC3BE2">
              <w:rPr>
                <w:rFonts w:ascii="Consolas" w:hAnsi="Consolas" w:cs="Consolas"/>
                <w:color w:val="000000"/>
                <w:sz w:val="20"/>
              </w:rPr>
              <w:t>) {</w:t>
            </w:r>
          </w:p>
          <w:p w14:paraId="6EEFFB96"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tab/>
            </w:r>
            <w:r w:rsidRPr="00BC3BE2">
              <w:rPr>
                <w:rFonts w:ascii="Consolas" w:hAnsi="Consolas" w:cs="Consolas"/>
                <w:color w:val="000000"/>
                <w:sz w:val="20"/>
              </w:rPr>
              <w:tab/>
            </w:r>
            <w:r w:rsidRPr="00BC3BE2">
              <w:rPr>
                <w:rFonts w:ascii="Consolas" w:hAnsi="Consolas" w:cs="Consolas"/>
                <w:color w:val="3F7F5F"/>
                <w:sz w:val="20"/>
              </w:rPr>
              <w:t xml:space="preserve">// </w:t>
            </w:r>
            <w:r w:rsidRPr="00BC3BE2">
              <w:rPr>
                <w:rFonts w:ascii="Consolas" w:hAnsi="Consolas" w:cs="Consolas"/>
                <w:b/>
                <w:color w:val="7F9FBF"/>
                <w:sz w:val="20"/>
              </w:rPr>
              <w:t>TODO</w:t>
            </w:r>
            <w:r w:rsidRPr="00BC3BE2">
              <w:rPr>
                <w:rFonts w:ascii="Consolas" w:hAnsi="Consolas" w:cs="Consolas"/>
                <w:color w:val="3F7F5F"/>
                <w:sz w:val="20"/>
              </w:rPr>
              <w:t xml:space="preserve"> Auto-generated method stub</w:t>
            </w:r>
          </w:p>
          <w:p w14:paraId="07939252"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lastRenderedPageBreak/>
              <w:tab/>
            </w:r>
            <w:r w:rsidRPr="00BC3BE2">
              <w:rPr>
                <w:rFonts w:ascii="Consolas" w:hAnsi="Consolas" w:cs="Consolas"/>
                <w:color w:val="000000"/>
                <w:sz w:val="20"/>
              </w:rPr>
              <w:tab/>
            </w:r>
            <w:r w:rsidRPr="00BC3BE2">
              <w:rPr>
                <w:rFonts w:ascii="Consolas" w:hAnsi="Consolas" w:cs="Consolas"/>
                <w:b/>
                <w:color w:val="7F0055"/>
                <w:sz w:val="20"/>
              </w:rPr>
              <w:t>return</w:t>
            </w:r>
            <w:r w:rsidRPr="00BC3BE2">
              <w:rPr>
                <w:rFonts w:ascii="Consolas" w:hAnsi="Consolas" w:cs="Consolas"/>
                <w:color w:val="000000"/>
                <w:sz w:val="20"/>
              </w:rPr>
              <w:t xml:space="preserve"> </w:t>
            </w:r>
            <w:r w:rsidRPr="00BC3BE2">
              <w:rPr>
                <w:rFonts w:ascii="Consolas" w:hAnsi="Consolas" w:cs="Consolas"/>
                <w:color w:val="0000C0"/>
                <w:sz w:val="20"/>
              </w:rPr>
              <w:t>userAddress</w:t>
            </w:r>
            <w:r>
              <w:rPr>
                <w:rFonts w:ascii="Consolas" w:hAnsi="Consolas" w:cs="Consolas"/>
                <w:color w:val="0000C0"/>
                <w:sz w:val="20"/>
              </w:rPr>
              <w:t>Dao</w:t>
            </w:r>
            <w:r w:rsidRPr="00BC3BE2">
              <w:rPr>
                <w:rFonts w:ascii="Consolas" w:hAnsi="Consolas" w:cs="Consolas"/>
                <w:color w:val="000000"/>
                <w:sz w:val="20"/>
              </w:rPr>
              <w:t>.getUserAddressById(</w:t>
            </w:r>
            <w:r w:rsidRPr="00BC3BE2">
              <w:rPr>
                <w:rFonts w:ascii="Consolas" w:hAnsi="Consolas" w:cs="Consolas"/>
                <w:color w:val="6A3E3E"/>
                <w:sz w:val="20"/>
              </w:rPr>
              <w:t>userId</w:t>
            </w:r>
            <w:r w:rsidRPr="00BC3BE2">
              <w:rPr>
                <w:rFonts w:ascii="Consolas" w:hAnsi="Consolas" w:cs="Consolas"/>
                <w:color w:val="000000"/>
                <w:sz w:val="20"/>
              </w:rPr>
              <w:t>);</w:t>
            </w:r>
          </w:p>
          <w:p w14:paraId="43610BC3" w14:textId="77777777" w:rsidR="001076BF" w:rsidRPr="00BC3BE2" w:rsidRDefault="001076BF" w:rsidP="006A3645">
            <w:pPr>
              <w:autoSpaceDE w:val="0"/>
              <w:autoSpaceDN w:val="0"/>
              <w:adjustRightInd w:val="0"/>
              <w:ind w:firstLine="400"/>
              <w:rPr>
                <w:rFonts w:ascii="Consolas" w:hAnsi="Consolas" w:cs="Consolas"/>
                <w:sz w:val="20"/>
              </w:rPr>
            </w:pPr>
            <w:r w:rsidRPr="00BC3BE2">
              <w:rPr>
                <w:rFonts w:ascii="Consolas" w:hAnsi="Consolas" w:cs="Consolas"/>
                <w:color w:val="000000"/>
                <w:sz w:val="20"/>
              </w:rPr>
              <w:tab/>
              <w:t>}</w:t>
            </w:r>
          </w:p>
          <w:p w14:paraId="7D0D059D" w14:textId="77777777" w:rsidR="001076BF" w:rsidRPr="00BC3BE2" w:rsidRDefault="001076BF" w:rsidP="006A3645">
            <w:pPr>
              <w:autoSpaceDE w:val="0"/>
              <w:autoSpaceDN w:val="0"/>
              <w:adjustRightInd w:val="0"/>
              <w:ind w:firstLine="400"/>
              <w:rPr>
                <w:rFonts w:ascii="Consolas" w:hAnsi="Consolas" w:cs="Consolas"/>
                <w:sz w:val="20"/>
              </w:rPr>
            </w:pPr>
          </w:p>
          <w:p w14:paraId="779D46B4" w14:textId="77777777" w:rsidR="001076BF" w:rsidRDefault="001076BF" w:rsidP="006A3645">
            <w:pPr>
              <w:ind w:firstLine="400"/>
            </w:pPr>
            <w:r w:rsidRPr="00BC3BE2">
              <w:rPr>
                <w:rFonts w:ascii="Consolas" w:hAnsi="Consolas" w:cs="Consolas"/>
                <w:color w:val="000000"/>
                <w:sz w:val="20"/>
              </w:rPr>
              <w:t>}</w:t>
            </w:r>
          </w:p>
        </w:tc>
      </w:tr>
    </w:tbl>
    <w:p w14:paraId="24ACF34D" w14:textId="77777777" w:rsidR="001076BF" w:rsidRPr="00E82437" w:rsidRDefault="001076BF" w:rsidP="001076BF">
      <w:pPr>
        <w:ind w:firstLine="420"/>
      </w:pPr>
    </w:p>
    <w:p w14:paraId="19FE971C" w14:textId="74C49F8E" w:rsidR="001076BF" w:rsidRDefault="001076BF" w:rsidP="00424F7A">
      <w:pPr>
        <w:pStyle w:val="3"/>
        <w:ind w:firstLine="420"/>
      </w:pPr>
      <w:r>
        <w:t>gmall</w:t>
      </w:r>
      <w:r>
        <w:rPr>
          <w:rFonts w:hint="eastAsia"/>
        </w:rPr>
        <w:t>-</w:t>
      </w:r>
      <w:r>
        <w:t>order</w:t>
      </w:r>
      <w:r>
        <w:rPr>
          <w:rFonts w:hint="eastAsia"/>
        </w:rPr>
        <w:t>-</w:t>
      </w:r>
      <w:r>
        <w:t>web</w:t>
      </w:r>
      <w:r>
        <w:rPr>
          <w:rFonts w:hint="eastAsia"/>
        </w:rPr>
        <w:t>：</w:t>
      </w:r>
      <w:r>
        <w:t>订单模块</w:t>
      </w:r>
      <w:r>
        <w:rPr>
          <w:rFonts w:hint="eastAsia"/>
        </w:rPr>
        <w:t>（调用用户模块）</w:t>
      </w:r>
    </w:p>
    <w:p w14:paraId="56F7C13F" w14:textId="77777777" w:rsidR="001076BF" w:rsidRDefault="001076BF" w:rsidP="001076BF">
      <w:pPr>
        <w:ind w:firstLine="420"/>
      </w:pPr>
    </w:p>
    <w:p w14:paraId="79BD70F0" w14:textId="77777777" w:rsidR="001076BF" w:rsidRPr="007825A3" w:rsidRDefault="001076BF" w:rsidP="001076BF">
      <w:pPr>
        <w:ind w:firstLine="420"/>
      </w:pPr>
    </w:p>
    <w:tbl>
      <w:tblPr>
        <w:tblStyle w:val="ab"/>
        <w:tblW w:w="0" w:type="auto"/>
        <w:tblLook w:val="04A0" w:firstRow="1" w:lastRow="0" w:firstColumn="1" w:lastColumn="0" w:noHBand="0" w:noVBand="1"/>
      </w:tblPr>
      <w:tblGrid>
        <w:gridCol w:w="8296"/>
      </w:tblGrid>
      <w:tr w:rsidR="001076BF" w14:paraId="406E160D" w14:textId="77777777" w:rsidTr="006A3645">
        <w:tc>
          <w:tcPr>
            <w:tcW w:w="9062" w:type="dxa"/>
            <w:shd w:val="clear" w:color="auto" w:fill="E7E6E6" w:themeFill="background2"/>
          </w:tcPr>
          <w:p w14:paraId="73A2AC55" w14:textId="77777777" w:rsidR="001076BF" w:rsidRDefault="001076BF" w:rsidP="00780D84">
            <w:pPr>
              <w:ind w:firstLine="420"/>
            </w:pPr>
            <w:r>
              <w:rPr>
                <w:rFonts w:hint="eastAsia"/>
              </w:rPr>
              <w:t>1</w:t>
            </w:r>
            <w:r>
              <w:rPr>
                <w:rFonts w:hint="eastAsia"/>
              </w:rPr>
              <w:t>、</w:t>
            </w:r>
            <w:r>
              <w:rPr>
                <w:rFonts w:hint="eastAsia"/>
              </w:rPr>
              <w:t>pom</w:t>
            </w:r>
            <w:r>
              <w:t>.xml</w:t>
            </w:r>
          </w:p>
          <w:p w14:paraId="42BA308A" w14:textId="77777777" w:rsidR="001076BF" w:rsidRPr="006E53A1" w:rsidRDefault="001076BF" w:rsidP="006A3645">
            <w:pPr>
              <w:autoSpaceDE w:val="0"/>
              <w:autoSpaceDN w:val="0"/>
              <w:adjustRightInd w:val="0"/>
              <w:ind w:firstLine="400"/>
              <w:rPr>
                <w:rFonts w:ascii="Consolas" w:hAnsi="Consolas" w:cs="Consolas"/>
                <w:sz w:val="20"/>
              </w:rPr>
            </w:pPr>
            <w:r w:rsidRPr="006E53A1">
              <w:rPr>
                <w:rFonts w:ascii="Consolas" w:hAnsi="Consolas" w:cs="Consolas"/>
                <w:color w:val="008080"/>
                <w:sz w:val="20"/>
              </w:rPr>
              <w:t>&lt;</w:t>
            </w:r>
            <w:r w:rsidRPr="006E53A1">
              <w:rPr>
                <w:rFonts w:ascii="Consolas" w:hAnsi="Consolas" w:cs="Consolas"/>
                <w:color w:val="3F7F7F"/>
                <w:sz w:val="20"/>
              </w:rPr>
              <w:t>dependencies</w:t>
            </w:r>
            <w:r w:rsidRPr="006E53A1">
              <w:rPr>
                <w:rFonts w:ascii="Consolas" w:hAnsi="Consolas" w:cs="Consolas"/>
                <w:color w:val="008080"/>
                <w:sz w:val="20"/>
              </w:rPr>
              <w:t>&gt;</w:t>
            </w:r>
          </w:p>
          <w:p w14:paraId="7BE4FB1E" w14:textId="77777777" w:rsidR="001076BF" w:rsidRPr="006E53A1" w:rsidRDefault="001076BF" w:rsidP="006A3645">
            <w:pPr>
              <w:autoSpaceDE w:val="0"/>
              <w:autoSpaceDN w:val="0"/>
              <w:adjustRightInd w:val="0"/>
              <w:ind w:firstLine="400"/>
              <w:rPr>
                <w:rFonts w:ascii="Consolas" w:hAnsi="Consolas" w:cs="Consolas"/>
                <w:sz w:val="20"/>
              </w:rPr>
            </w:pPr>
            <w:r w:rsidRPr="006E53A1">
              <w:rPr>
                <w:rFonts w:ascii="Consolas" w:hAnsi="Consolas" w:cs="Consolas"/>
                <w:color w:val="000000"/>
                <w:sz w:val="20"/>
              </w:rPr>
              <w:t xml:space="preserve">  </w:t>
            </w:r>
            <w:r w:rsidRPr="006E53A1">
              <w:rPr>
                <w:rFonts w:ascii="Consolas" w:hAnsi="Consolas" w:cs="Consolas"/>
                <w:color w:val="000000"/>
                <w:sz w:val="20"/>
              </w:rPr>
              <w:tab/>
            </w:r>
            <w:r w:rsidRPr="006E53A1">
              <w:rPr>
                <w:rFonts w:ascii="Consolas" w:hAnsi="Consolas" w:cs="Consolas"/>
                <w:color w:val="008080"/>
                <w:sz w:val="20"/>
              </w:rPr>
              <w:t>&lt;</w:t>
            </w:r>
            <w:r w:rsidRPr="006E53A1">
              <w:rPr>
                <w:rFonts w:ascii="Consolas" w:hAnsi="Consolas" w:cs="Consolas"/>
                <w:color w:val="3F7F7F"/>
                <w:sz w:val="20"/>
              </w:rPr>
              <w:t>dependency</w:t>
            </w:r>
            <w:r w:rsidRPr="006E53A1">
              <w:rPr>
                <w:rFonts w:ascii="Consolas" w:hAnsi="Consolas" w:cs="Consolas"/>
                <w:color w:val="008080"/>
                <w:sz w:val="20"/>
              </w:rPr>
              <w:t>&gt;</w:t>
            </w:r>
          </w:p>
          <w:p w14:paraId="1A8297B3" w14:textId="77777777" w:rsidR="001076BF" w:rsidRPr="007E01C5" w:rsidRDefault="001076BF" w:rsidP="006A3645">
            <w:pPr>
              <w:autoSpaceDE w:val="0"/>
              <w:autoSpaceDN w:val="0"/>
              <w:adjustRightInd w:val="0"/>
              <w:ind w:firstLine="400"/>
              <w:rPr>
                <w:rFonts w:ascii="Consolas" w:hAnsi="Consolas" w:cs="Consolas"/>
                <w:color w:val="3F7F7F"/>
                <w:sz w:val="20"/>
              </w:rPr>
            </w:pPr>
            <w:r w:rsidRPr="007E01C5">
              <w:rPr>
                <w:rFonts w:ascii="Consolas" w:hAnsi="Consolas" w:cs="Consolas"/>
                <w:color w:val="3F7F7F"/>
                <w:sz w:val="20"/>
              </w:rPr>
              <w:t xml:space="preserve">  </w:t>
            </w:r>
            <w:r w:rsidRPr="007E01C5">
              <w:rPr>
                <w:rFonts w:ascii="Consolas" w:hAnsi="Consolas" w:cs="Consolas"/>
                <w:color w:val="3F7F7F"/>
                <w:sz w:val="20"/>
              </w:rPr>
              <w:tab/>
            </w:r>
            <w:r w:rsidRPr="007E01C5">
              <w:rPr>
                <w:rFonts w:ascii="Consolas" w:hAnsi="Consolas" w:cs="Consolas"/>
                <w:color w:val="3F7F7F"/>
                <w:sz w:val="20"/>
              </w:rPr>
              <w:tab/>
              <w:t>&lt;groupId&gt;</w:t>
            </w:r>
            <w:r w:rsidRPr="007E01C5">
              <w:rPr>
                <w:rFonts w:ascii="Consolas" w:hAnsi="Consolas" w:cs="Consolas"/>
                <w:color w:val="000000"/>
                <w:sz w:val="20"/>
              </w:rPr>
              <w:t>com.atguigu.dubbo</w:t>
            </w:r>
            <w:r w:rsidRPr="007E01C5">
              <w:rPr>
                <w:rFonts w:ascii="Consolas" w:hAnsi="Consolas" w:cs="Consolas"/>
                <w:color w:val="3F7F7F"/>
                <w:sz w:val="20"/>
              </w:rPr>
              <w:t>&lt;/groupId&gt;</w:t>
            </w:r>
          </w:p>
          <w:p w14:paraId="1F0273CA" w14:textId="77777777" w:rsidR="001076BF" w:rsidRPr="007E01C5" w:rsidRDefault="001076BF" w:rsidP="006A3645">
            <w:pPr>
              <w:autoSpaceDE w:val="0"/>
              <w:autoSpaceDN w:val="0"/>
              <w:adjustRightInd w:val="0"/>
              <w:ind w:firstLine="400"/>
              <w:rPr>
                <w:rFonts w:ascii="Consolas" w:hAnsi="Consolas" w:cs="Consolas"/>
                <w:color w:val="3F7F7F"/>
                <w:sz w:val="20"/>
              </w:rPr>
            </w:pPr>
            <w:r w:rsidRPr="007E01C5">
              <w:rPr>
                <w:rFonts w:ascii="Consolas" w:hAnsi="Consolas" w:cs="Consolas"/>
                <w:color w:val="3F7F7F"/>
                <w:sz w:val="20"/>
              </w:rPr>
              <w:t xml:space="preserve">  </w:t>
            </w:r>
            <w:r w:rsidRPr="007E01C5">
              <w:rPr>
                <w:rFonts w:ascii="Consolas" w:hAnsi="Consolas" w:cs="Consolas"/>
                <w:color w:val="3F7F7F"/>
                <w:sz w:val="20"/>
              </w:rPr>
              <w:tab/>
            </w:r>
            <w:r w:rsidRPr="007E01C5">
              <w:rPr>
                <w:rFonts w:ascii="Consolas" w:hAnsi="Consolas" w:cs="Consolas"/>
                <w:color w:val="3F7F7F"/>
                <w:sz w:val="20"/>
              </w:rPr>
              <w:tab/>
              <w:t>&lt;artifactId&gt;</w:t>
            </w:r>
            <w:r w:rsidRPr="007E01C5">
              <w:rPr>
                <w:rFonts w:ascii="Consolas" w:hAnsi="Consolas" w:cs="Consolas"/>
                <w:color w:val="000000"/>
                <w:sz w:val="20"/>
              </w:rPr>
              <w:t>gmall-interface</w:t>
            </w:r>
            <w:r w:rsidRPr="007E01C5">
              <w:rPr>
                <w:rFonts w:ascii="Consolas" w:hAnsi="Consolas" w:cs="Consolas"/>
                <w:color w:val="3F7F7F"/>
                <w:sz w:val="20"/>
              </w:rPr>
              <w:t>&lt;/artifactId&gt;</w:t>
            </w:r>
          </w:p>
          <w:p w14:paraId="3C20C3FB" w14:textId="77777777" w:rsidR="001076BF" w:rsidRPr="007E01C5" w:rsidRDefault="001076BF" w:rsidP="006A3645">
            <w:pPr>
              <w:autoSpaceDE w:val="0"/>
              <w:autoSpaceDN w:val="0"/>
              <w:adjustRightInd w:val="0"/>
              <w:ind w:firstLine="400"/>
              <w:rPr>
                <w:rFonts w:ascii="Consolas" w:hAnsi="Consolas" w:cs="Consolas"/>
                <w:color w:val="3F7F7F"/>
                <w:sz w:val="20"/>
              </w:rPr>
            </w:pPr>
            <w:r w:rsidRPr="007E01C5">
              <w:rPr>
                <w:rFonts w:ascii="Consolas" w:hAnsi="Consolas" w:cs="Consolas"/>
                <w:color w:val="3F7F7F"/>
                <w:sz w:val="20"/>
              </w:rPr>
              <w:t xml:space="preserve">  </w:t>
            </w:r>
            <w:r w:rsidRPr="007E01C5">
              <w:rPr>
                <w:rFonts w:ascii="Consolas" w:hAnsi="Consolas" w:cs="Consolas"/>
                <w:color w:val="3F7F7F"/>
                <w:sz w:val="20"/>
              </w:rPr>
              <w:tab/>
            </w:r>
            <w:r w:rsidRPr="007E01C5">
              <w:rPr>
                <w:rFonts w:ascii="Consolas" w:hAnsi="Consolas" w:cs="Consolas"/>
                <w:color w:val="3F7F7F"/>
                <w:sz w:val="20"/>
              </w:rPr>
              <w:tab/>
              <w:t>&lt;version&gt;</w:t>
            </w:r>
            <w:r w:rsidRPr="007E01C5">
              <w:rPr>
                <w:rFonts w:ascii="Consolas" w:hAnsi="Consolas" w:cs="Consolas"/>
                <w:color w:val="000000"/>
                <w:sz w:val="20"/>
              </w:rPr>
              <w:t>0.0.1-SNAPSHOT</w:t>
            </w:r>
            <w:r w:rsidRPr="007E01C5">
              <w:rPr>
                <w:rFonts w:ascii="Consolas" w:hAnsi="Consolas" w:cs="Consolas"/>
                <w:color w:val="3F7F7F"/>
                <w:sz w:val="20"/>
              </w:rPr>
              <w:t>&lt;/version&gt;</w:t>
            </w:r>
          </w:p>
          <w:p w14:paraId="500B457B" w14:textId="77777777" w:rsidR="001076BF" w:rsidRPr="006E53A1" w:rsidRDefault="001076BF" w:rsidP="006A3645">
            <w:pPr>
              <w:autoSpaceDE w:val="0"/>
              <w:autoSpaceDN w:val="0"/>
              <w:adjustRightInd w:val="0"/>
              <w:ind w:firstLine="400"/>
              <w:rPr>
                <w:rFonts w:ascii="Consolas" w:hAnsi="Consolas" w:cs="Consolas"/>
                <w:sz w:val="20"/>
              </w:rPr>
            </w:pPr>
            <w:r w:rsidRPr="006E53A1">
              <w:rPr>
                <w:rFonts w:ascii="Consolas" w:hAnsi="Consolas" w:cs="Consolas"/>
                <w:color w:val="000000"/>
                <w:sz w:val="20"/>
              </w:rPr>
              <w:t xml:space="preserve">  </w:t>
            </w:r>
            <w:r w:rsidRPr="006E53A1">
              <w:rPr>
                <w:rFonts w:ascii="Consolas" w:hAnsi="Consolas" w:cs="Consolas"/>
                <w:color w:val="000000"/>
                <w:sz w:val="20"/>
              </w:rPr>
              <w:tab/>
            </w:r>
            <w:r w:rsidRPr="006E53A1">
              <w:rPr>
                <w:rFonts w:ascii="Consolas" w:hAnsi="Consolas" w:cs="Consolas"/>
                <w:color w:val="008080"/>
                <w:sz w:val="20"/>
              </w:rPr>
              <w:t>&lt;/</w:t>
            </w:r>
            <w:r w:rsidRPr="006E53A1">
              <w:rPr>
                <w:rFonts w:ascii="Consolas" w:hAnsi="Consolas" w:cs="Consolas"/>
                <w:color w:val="3F7F7F"/>
                <w:sz w:val="20"/>
              </w:rPr>
              <w:t>dependency</w:t>
            </w:r>
            <w:r w:rsidRPr="006E53A1">
              <w:rPr>
                <w:rFonts w:ascii="Consolas" w:hAnsi="Consolas" w:cs="Consolas"/>
                <w:color w:val="008080"/>
                <w:sz w:val="20"/>
              </w:rPr>
              <w:t>&gt;</w:t>
            </w:r>
          </w:p>
          <w:p w14:paraId="5B755C98" w14:textId="77777777" w:rsidR="001076BF" w:rsidRPr="006E53A1" w:rsidRDefault="001076BF" w:rsidP="006A3645">
            <w:pPr>
              <w:autoSpaceDE w:val="0"/>
              <w:autoSpaceDN w:val="0"/>
              <w:adjustRightInd w:val="0"/>
              <w:ind w:firstLine="400"/>
            </w:pPr>
            <w:r w:rsidRPr="006E53A1">
              <w:rPr>
                <w:rFonts w:ascii="Consolas" w:hAnsi="Consolas" w:cs="Consolas"/>
                <w:color w:val="000000"/>
                <w:sz w:val="20"/>
              </w:rPr>
              <w:t xml:space="preserve">   </w:t>
            </w:r>
            <w:r w:rsidRPr="006E53A1">
              <w:rPr>
                <w:rFonts w:ascii="Consolas" w:hAnsi="Consolas" w:cs="Consolas"/>
                <w:color w:val="008080"/>
                <w:sz w:val="20"/>
              </w:rPr>
              <w:t>&lt;/</w:t>
            </w:r>
            <w:r w:rsidRPr="006E53A1">
              <w:rPr>
                <w:rFonts w:ascii="Consolas" w:hAnsi="Consolas" w:cs="Consolas"/>
                <w:color w:val="3F7F7F"/>
                <w:sz w:val="20"/>
              </w:rPr>
              <w:t>dependencies</w:t>
            </w:r>
            <w:r w:rsidRPr="006E53A1">
              <w:rPr>
                <w:rFonts w:ascii="Consolas" w:hAnsi="Consolas" w:cs="Consolas"/>
                <w:color w:val="008080"/>
                <w:sz w:val="20"/>
              </w:rPr>
              <w:t>&gt;</w:t>
            </w:r>
          </w:p>
        </w:tc>
      </w:tr>
      <w:tr w:rsidR="001076BF" w14:paraId="33816417" w14:textId="77777777" w:rsidTr="006A3645">
        <w:tc>
          <w:tcPr>
            <w:tcW w:w="9062" w:type="dxa"/>
            <w:shd w:val="clear" w:color="auto" w:fill="E7E6E6" w:themeFill="background2"/>
          </w:tcPr>
          <w:p w14:paraId="5A50BA9A" w14:textId="77777777" w:rsidR="001076BF" w:rsidRDefault="001076BF" w:rsidP="00780D84">
            <w:pPr>
              <w:ind w:firstLine="420"/>
            </w:pPr>
            <w:r>
              <w:rPr>
                <w:rFonts w:hint="eastAsia"/>
              </w:rPr>
              <w:t>2</w:t>
            </w:r>
            <w:r>
              <w:rPr>
                <w:rFonts w:hint="eastAsia"/>
              </w:rPr>
              <w:t>、测试</w:t>
            </w:r>
          </w:p>
          <w:p w14:paraId="66138387" w14:textId="77777777" w:rsidR="001076BF" w:rsidRPr="005936E1" w:rsidRDefault="001076BF" w:rsidP="006A3645">
            <w:pPr>
              <w:pStyle w:val="5"/>
              <w:outlineLvl w:val="4"/>
            </w:pPr>
            <w:r w:rsidRPr="0048400D">
              <w:rPr>
                <w:rFonts w:ascii="Consolas" w:hAnsi="Consolas" w:cs="Consolas"/>
                <w:color w:val="7F0055"/>
                <w:sz w:val="20"/>
                <w:szCs w:val="32"/>
              </w:rPr>
              <w:t>public</w:t>
            </w:r>
            <w:r w:rsidRPr="0048400D">
              <w:rPr>
                <w:rFonts w:ascii="Consolas" w:hAnsi="Consolas" w:cs="Consolas"/>
                <w:color w:val="000000"/>
                <w:sz w:val="20"/>
                <w:szCs w:val="32"/>
              </w:rPr>
              <w:t xml:space="preserve"> </w:t>
            </w:r>
            <w:r w:rsidRPr="0048400D">
              <w:rPr>
                <w:rFonts w:ascii="Consolas" w:hAnsi="Consolas" w:cs="Consolas"/>
                <w:color w:val="7F0055"/>
                <w:sz w:val="20"/>
                <w:szCs w:val="32"/>
              </w:rPr>
              <w:t>class</w:t>
            </w:r>
            <w:r w:rsidRPr="0048400D">
              <w:rPr>
                <w:rFonts w:ascii="Consolas" w:hAnsi="Consolas" w:cs="Consolas"/>
                <w:color w:val="000000"/>
                <w:sz w:val="20"/>
                <w:szCs w:val="32"/>
              </w:rPr>
              <w:t xml:space="preserve"> Order</w:t>
            </w:r>
            <w:r>
              <w:rPr>
                <w:rFonts w:ascii="Consolas" w:hAnsi="Consolas" w:cs="Consolas"/>
                <w:color w:val="000000"/>
                <w:sz w:val="20"/>
                <w:szCs w:val="32"/>
              </w:rPr>
              <w:t>Service</w:t>
            </w:r>
            <w:r w:rsidRPr="0048400D">
              <w:rPr>
                <w:rFonts w:ascii="Consolas" w:hAnsi="Consolas" w:cs="Consolas"/>
                <w:color w:val="000000"/>
                <w:sz w:val="20"/>
                <w:szCs w:val="32"/>
              </w:rPr>
              <w:t xml:space="preserve"> {</w:t>
            </w:r>
          </w:p>
          <w:p w14:paraId="15A9CD3A"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r>
          </w:p>
          <w:p w14:paraId="2E32F53A"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t xml:space="preserve">UserService </w:t>
            </w:r>
            <w:r w:rsidRPr="0048400D">
              <w:rPr>
                <w:rFonts w:ascii="Consolas" w:hAnsi="Consolas" w:cs="Consolas"/>
                <w:color w:val="0000C0"/>
                <w:sz w:val="20"/>
              </w:rPr>
              <w:t>userService</w:t>
            </w:r>
            <w:r w:rsidRPr="0048400D">
              <w:rPr>
                <w:rFonts w:ascii="Consolas" w:hAnsi="Consolas" w:cs="Consolas"/>
                <w:color w:val="000000"/>
                <w:sz w:val="20"/>
              </w:rPr>
              <w:t>;</w:t>
            </w:r>
          </w:p>
          <w:p w14:paraId="73F66CA9"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r>
          </w:p>
          <w:p w14:paraId="4FB3913F"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r>
            <w:r w:rsidRPr="0048400D">
              <w:rPr>
                <w:rFonts w:ascii="Consolas" w:hAnsi="Consolas" w:cs="Consolas"/>
                <w:color w:val="3F5FBF"/>
                <w:sz w:val="20"/>
              </w:rPr>
              <w:t>/**</w:t>
            </w:r>
          </w:p>
          <w:p w14:paraId="36D7EF7C"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3F5FBF"/>
                <w:sz w:val="20"/>
              </w:rPr>
              <w:tab/>
              <w:t xml:space="preserve"> * </w:t>
            </w:r>
            <w:r w:rsidRPr="0048400D">
              <w:rPr>
                <w:rFonts w:ascii="Consolas" w:hAnsi="Consolas" w:cs="Consolas"/>
                <w:color w:val="3F5FBF"/>
                <w:sz w:val="20"/>
              </w:rPr>
              <w:t>初始化订单，查询用户的所有地址并返回</w:t>
            </w:r>
          </w:p>
          <w:p w14:paraId="150B3A79"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3F5FBF"/>
                <w:sz w:val="20"/>
              </w:rPr>
              <w:tab/>
              <w:t xml:space="preserve"> * </w:t>
            </w:r>
            <w:r w:rsidRPr="0048400D">
              <w:rPr>
                <w:rFonts w:ascii="Consolas" w:hAnsi="Consolas" w:cs="Consolas"/>
                <w:b/>
                <w:color w:val="7F9FBF"/>
                <w:sz w:val="20"/>
              </w:rPr>
              <w:t>@param</w:t>
            </w:r>
            <w:r w:rsidRPr="0048400D">
              <w:rPr>
                <w:rFonts w:ascii="Consolas" w:hAnsi="Consolas" w:cs="Consolas"/>
                <w:color w:val="3F5FBF"/>
                <w:sz w:val="20"/>
              </w:rPr>
              <w:t xml:space="preserve"> userId</w:t>
            </w:r>
          </w:p>
          <w:p w14:paraId="6ACEDFF0"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3F5FBF"/>
                <w:sz w:val="20"/>
              </w:rPr>
              <w:tab/>
              <w:t xml:space="preserve"> * </w:t>
            </w:r>
            <w:r w:rsidRPr="0048400D">
              <w:rPr>
                <w:rFonts w:ascii="Consolas" w:hAnsi="Consolas" w:cs="Consolas"/>
                <w:b/>
                <w:color w:val="7F9FBF"/>
                <w:sz w:val="20"/>
              </w:rPr>
              <w:t>@return</w:t>
            </w:r>
          </w:p>
          <w:p w14:paraId="1D71EBEE"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3F5FBF"/>
                <w:sz w:val="20"/>
              </w:rPr>
              <w:tab/>
              <w:t xml:space="preserve"> */</w:t>
            </w:r>
          </w:p>
          <w:p w14:paraId="3674D91C"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r>
            <w:r w:rsidRPr="0048400D">
              <w:rPr>
                <w:rFonts w:ascii="Consolas" w:hAnsi="Consolas" w:cs="Consolas"/>
                <w:b/>
                <w:color w:val="7F0055"/>
                <w:sz w:val="20"/>
              </w:rPr>
              <w:t>public</w:t>
            </w:r>
            <w:r w:rsidRPr="0048400D">
              <w:rPr>
                <w:rFonts w:ascii="Consolas" w:hAnsi="Consolas" w:cs="Consolas"/>
                <w:color w:val="000000"/>
                <w:sz w:val="20"/>
              </w:rPr>
              <w:t xml:space="preserve"> List&lt;UserAddress&gt; initOrder(String </w:t>
            </w:r>
            <w:r w:rsidRPr="0048400D">
              <w:rPr>
                <w:rFonts w:ascii="Consolas" w:hAnsi="Consolas" w:cs="Consolas"/>
                <w:color w:val="6A3E3E"/>
                <w:sz w:val="20"/>
              </w:rPr>
              <w:t>userId</w:t>
            </w:r>
            <w:r w:rsidRPr="0048400D">
              <w:rPr>
                <w:rFonts w:ascii="Consolas" w:hAnsi="Consolas" w:cs="Consolas"/>
                <w:color w:val="000000"/>
                <w:sz w:val="20"/>
              </w:rPr>
              <w:t>){</w:t>
            </w:r>
          </w:p>
          <w:p w14:paraId="3BB9E43C"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r>
            <w:r w:rsidRPr="0048400D">
              <w:rPr>
                <w:rFonts w:ascii="Consolas" w:hAnsi="Consolas" w:cs="Consolas"/>
                <w:color w:val="000000"/>
                <w:sz w:val="20"/>
              </w:rPr>
              <w:tab/>
            </w:r>
            <w:r w:rsidRPr="0048400D">
              <w:rPr>
                <w:rFonts w:ascii="Consolas" w:hAnsi="Consolas" w:cs="Consolas"/>
                <w:b/>
                <w:color w:val="7F0055"/>
                <w:sz w:val="20"/>
              </w:rPr>
              <w:t>return</w:t>
            </w:r>
            <w:r w:rsidRPr="0048400D">
              <w:rPr>
                <w:rFonts w:ascii="Consolas" w:hAnsi="Consolas" w:cs="Consolas"/>
                <w:color w:val="000000"/>
                <w:sz w:val="20"/>
              </w:rPr>
              <w:t xml:space="preserve"> </w:t>
            </w:r>
            <w:r w:rsidRPr="0048400D">
              <w:rPr>
                <w:rFonts w:ascii="Consolas" w:hAnsi="Consolas" w:cs="Consolas"/>
                <w:color w:val="0000C0"/>
                <w:sz w:val="20"/>
              </w:rPr>
              <w:t>userService</w:t>
            </w:r>
            <w:r w:rsidRPr="0048400D">
              <w:rPr>
                <w:rFonts w:ascii="Consolas" w:hAnsi="Consolas" w:cs="Consolas"/>
                <w:color w:val="000000"/>
                <w:sz w:val="20"/>
              </w:rPr>
              <w:t>.getUserAddressList(</w:t>
            </w:r>
            <w:r w:rsidRPr="0048400D">
              <w:rPr>
                <w:rFonts w:ascii="Consolas" w:hAnsi="Consolas" w:cs="Consolas"/>
                <w:color w:val="6A3E3E"/>
                <w:sz w:val="20"/>
              </w:rPr>
              <w:t>userId</w:t>
            </w:r>
            <w:r w:rsidRPr="0048400D">
              <w:rPr>
                <w:rFonts w:ascii="Consolas" w:hAnsi="Consolas" w:cs="Consolas"/>
                <w:color w:val="000000"/>
                <w:sz w:val="20"/>
              </w:rPr>
              <w:t>);</w:t>
            </w:r>
          </w:p>
          <w:p w14:paraId="65759C33" w14:textId="77777777" w:rsidR="001076BF" w:rsidRPr="0048400D" w:rsidRDefault="001076BF" w:rsidP="006A3645">
            <w:pPr>
              <w:autoSpaceDE w:val="0"/>
              <w:autoSpaceDN w:val="0"/>
              <w:adjustRightInd w:val="0"/>
              <w:ind w:firstLine="400"/>
              <w:rPr>
                <w:rFonts w:ascii="Consolas" w:hAnsi="Consolas" w:cs="Consolas"/>
                <w:sz w:val="20"/>
              </w:rPr>
            </w:pPr>
            <w:r w:rsidRPr="0048400D">
              <w:rPr>
                <w:rFonts w:ascii="Consolas" w:hAnsi="Consolas" w:cs="Consolas"/>
                <w:color w:val="000000"/>
                <w:sz w:val="20"/>
              </w:rPr>
              <w:tab/>
              <w:t>}</w:t>
            </w:r>
          </w:p>
          <w:p w14:paraId="6BF63887" w14:textId="77777777" w:rsidR="001076BF" w:rsidRPr="0048400D" w:rsidRDefault="001076BF" w:rsidP="006A3645">
            <w:pPr>
              <w:autoSpaceDE w:val="0"/>
              <w:autoSpaceDN w:val="0"/>
              <w:adjustRightInd w:val="0"/>
              <w:ind w:firstLine="400"/>
              <w:rPr>
                <w:rFonts w:ascii="Consolas" w:hAnsi="Consolas" w:cs="Consolas"/>
                <w:sz w:val="20"/>
              </w:rPr>
            </w:pPr>
          </w:p>
          <w:p w14:paraId="5FE37160" w14:textId="77777777" w:rsidR="001076BF" w:rsidRPr="0059098A" w:rsidRDefault="001076BF" w:rsidP="006A3645">
            <w:pPr>
              <w:ind w:firstLine="400"/>
            </w:pPr>
            <w:r w:rsidRPr="0048400D">
              <w:rPr>
                <w:rFonts w:ascii="Consolas" w:hAnsi="Consolas" w:cs="Consolas"/>
                <w:color w:val="000000"/>
                <w:sz w:val="20"/>
              </w:rPr>
              <w:t>}</w:t>
            </w:r>
          </w:p>
        </w:tc>
      </w:tr>
    </w:tbl>
    <w:p w14:paraId="05E995A2" w14:textId="77777777" w:rsidR="001076BF" w:rsidRDefault="001076BF" w:rsidP="001076BF">
      <w:pPr>
        <w:ind w:firstLine="420"/>
      </w:pPr>
      <w:r>
        <w:rPr>
          <w:rFonts w:hint="eastAsia"/>
        </w:rPr>
        <w:t>现在这样是无法进行调用的。我们</w:t>
      </w:r>
      <w:r>
        <w:rPr>
          <w:rFonts w:hint="eastAsia"/>
        </w:rPr>
        <w:t>g</w:t>
      </w:r>
      <w:r>
        <w:t>mall-order-</w:t>
      </w:r>
      <w:r>
        <w:rPr>
          <w:rFonts w:hint="eastAsia"/>
        </w:rPr>
        <w:t>w</w:t>
      </w:r>
      <w:r>
        <w:t>eb</w:t>
      </w:r>
      <w:r>
        <w:t>引入了</w:t>
      </w:r>
      <w:r>
        <w:rPr>
          <w:rFonts w:hint="eastAsia"/>
        </w:rPr>
        <w:t>g</w:t>
      </w:r>
      <w:r>
        <w:t>mall-</w:t>
      </w:r>
      <w:r>
        <w:rPr>
          <w:rFonts w:hint="eastAsia"/>
        </w:rPr>
        <w:t>i</w:t>
      </w:r>
      <w:r>
        <w:t>nterface</w:t>
      </w:r>
      <w:r>
        <w:rPr>
          <w:rFonts w:hint="eastAsia"/>
        </w:rPr>
        <w:t>，</w:t>
      </w:r>
      <w:r>
        <w:t>但是</w:t>
      </w:r>
      <w:r>
        <w:rPr>
          <w:rFonts w:hint="eastAsia"/>
        </w:rPr>
        <w:t>i</w:t>
      </w:r>
      <w:r>
        <w:t>nterface</w:t>
      </w:r>
      <w:r>
        <w:t>的实现是</w:t>
      </w:r>
      <w:r>
        <w:rPr>
          <w:rFonts w:hint="eastAsia"/>
        </w:rPr>
        <w:t>g</w:t>
      </w:r>
      <w:r>
        <w:t>mall-user</w:t>
      </w:r>
      <w:r>
        <w:rPr>
          <w:rFonts w:hint="eastAsia"/>
        </w:rPr>
        <w:t>，</w:t>
      </w:r>
      <w:r>
        <w:t>我们并没有引入</w:t>
      </w:r>
      <w:r>
        <w:rPr>
          <w:rFonts w:hint="eastAsia"/>
        </w:rPr>
        <w:t>，</w:t>
      </w:r>
      <w:r>
        <w:t>而且实际他可能还在别的服务器中</w:t>
      </w:r>
      <w:r>
        <w:rPr>
          <w:rFonts w:hint="eastAsia"/>
        </w:rPr>
        <w:t>。</w:t>
      </w:r>
    </w:p>
    <w:p w14:paraId="6D1E2212" w14:textId="212C1FC1" w:rsidR="001076BF" w:rsidRDefault="001076BF" w:rsidP="00780D84">
      <w:pPr>
        <w:pStyle w:val="3"/>
        <w:ind w:firstLine="420"/>
      </w:pPr>
      <w:r>
        <w:t>使用</w:t>
      </w:r>
      <w:r>
        <w:t>dubbo</w:t>
      </w:r>
      <w:r>
        <w:t>改造</w:t>
      </w:r>
    </w:p>
    <w:p w14:paraId="380DEB8D" w14:textId="77777777" w:rsidR="001076BF" w:rsidRDefault="001076BF" w:rsidP="00D74C93">
      <w:pPr>
        <w:ind w:firstLine="420"/>
      </w:pPr>
      <w:r>
        <w:rPr>
          <w:rFonts w:hint="eastAsia"/>
        </w:rPr>
        <w:t>1</w:t>
      </w:r>
      <w:r>
        <w:rPr>
          <w:rFonts w:hint="eastAsia"/>
        </w:rPr>
        <w:t>、改造</w:t>
      </w:r>
      <w:r>
        <w:rPr>
          <w:rFonts w:hint="eastAsia"/>
        </w:rPr>
        <w:t>g</w:t>
      </w:r>
      <w:r>
        <w:t>mall-user</w:t>
      </w:r>
      <w:r>
        <w:t>作为服务提供者</w:t>
      </w:r>
    </w:p>
    <w:tbl>
      <w:tblPr>
        <w:tblStyle w:val="ab"/>
        <w:tblW w:w="0" w:type="auto"/>
        <w:tblLook w:val="04A0" w:firstRow="1" w:lastRow="0" w:firstColumn="1" w:lastColumn="0" w:noHBand="0" w:noVBand="1"/>
      </w:tblPr>
      <w:tblGrid>
        <w:gridCol w:w="8296"/>
      </w:tblGrid>
      <w:tr w:rsidR="001076BF" w14:paraId="45F701C4" w14:textId="77777777" w:rsidTr="006A3645">
        <w:tc>
          <w:tcPr>
            <w:tcW w:w="9062" w:type="dxa"/>
            <w:shd w:val="clear" w:color="auto" w:fill="E7E6E6" w:themeFill="background2"/>
          </w:tcPr>
          <w:p w14:paraId="09123FFE" w14:textId="77777777" w:rsidR="001076BF" w:rsidRDefault="001076BF" w:rsidP="00D97282">
            <w:pPr>
              <w:ind w:firstLine="420"/>
            </w:pPr>
            <w:r>
              <w:rPr>
                <w:rFonts w:hint="eastAsia"/>
              </w:rPr>
              <w:t>1</w:t>
            </w:r>
            <w:r>
              <w:rPr>
                <w:rFonts w:hint="eastAsia"/>
              </w:rPr>
              <w:t>、</w:t>
            </w:r>
            <w:r>
              <w:t>引入</w:t>
            </w:r>
            <w:r>
              <w:rPr>
                <w:rFonts w:hint="eastAsia"/>
              </w:rPr>
              <w:t>d</w:t>
            </w:r>
            <w:r>
              <w:t>ubbo</w:t>
            </w:r>
          </w:p>
          <w:p w14:paraId="1C2D967E" w14:textId="77777777" w:rsidR="001076BF" w:rsidRPr="005B52BE" w:rsidRDefault="001076BF" w:rsidP="006A3645">
            <w:pPr>
              <w:autoSpaceDE w:val="0"/>
              <w:autoSpaceDN w:val="0"/>
              <w:adjustRightInd w:val="0"/>
              <w:rPr>
                <w:rFonts w:ascii="Consolas" w:hAnsi="Consolas" w:cs="Consolas"/>
                <w:sz w:val="18"/>
              </w:rPr>
            </w:pPr>
            <w:r w:rsidRPr="005B52BE">
              <w:rPr>
                <w:rFonts w:ascii="Consolas" w:hAnsi="Consolas" w:cs="Consolas"/>
                <w:color w:val="000000"/>
                <w:sz w:val="10"/>
              </w:rPr>
              <w:tab/>
            </w:r>
            <w:r w:rsidRPr="005B52BE">
              <w:rPr>
                <w:rFonts w:ascii="Consolas" w:hAnsi="Consolas" w:cs="Consolas"/>
                <w:color w:val="000000"/>
                <w:sz w:val="10"/>
              </w:rPr>
              <w:tab/>
            </w:r>
            <w:r w:rsidRPr="005B52BE">
              <w:rPr>
                <w:rFonts w:ascii="Consolas" w:hAnsi="Consolas" w:cs="Consolas"/>
                <w:color w:val="3F5FBF"/>
                <w:sz w:val="18"/>
              </w:rPr>
              <w:t xml:space="preserve">&lt;!-- </w:t>
            </w:r>
            <w:r w:rsidRPr="005B52BE">
              <w:rPr>
                <w:rFonts w:ascii="Consolas" w:hAnsi="Consolas" w:cs="Consolas"/>
                <w:color w:val="3F5FBF"/>
                <w:sz w:val="18"/>
              </w:rPr>
              <w:t>引入</w:t>
            </w:r>
            <w:r w:rsidRPr="005B52BE">
              <w:rPr>
                <w:rFonts w:ascii="Consolas" w:hAnsi="Consolas" w:cs="Consolas"/>
                <w:color w:val="3F5FBF"/>
                <w:sz w:val="18"/>
                <w:u w:val="single"/>
              </w:rPr>
              <w:t>dubbo</w:t>
            </w:r>
            <w:r w:rsidRPr="005B52BE">
              <w:rPr>
                <w:rFonts w:ascii="Consolas" w:hAnsi="Consolas" w:cs="Consolas"/>
                <w:color w:val="3F5FBF"/>
                <w:sz w:val="18"/>
              </w:rPr>
              <w:t xml:space="preserve"> --&gt;</w:t>
            </w:r>
          </w:p>
          <w:p w14:paraId="1BF3217D"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59587759"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lastRenderedPageBreak/>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rPr>
              <w:t>com.alibaba</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31E7815A"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dubbo</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195A2261"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2.6.2</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31E59E0F"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50ED6F7A" w14:textId="77777777" w:rsidR="001076BF" w:rsidRDefault="001076BF" w:rsidP="006A3645">
            <w:pPr>
              <w:autoSpaceDE w:val="0"/>
              <w:autoSpaceDN w:val="0"/>
              <w:adjustRightInd w:val="0"/>
              <w:ind w:firstLine="360"/>
              <w:rPr>
                <w:rFonts w:ascii="Consolas" w:hAnsi="Consolas" w:cs="Consolas"/>
                <w:color w:val="3F5FBF"/>
                <w:sz w:val="18"/>
              </w:rPr>
            </w:pPr>
            <w:r>
              <w:rPr>
                <w:rFonts w:ascii="Consolas" w:hAnsi="Consolas" w:cs="Consolas"/>
                <w:color w:val="000000"/>
                <w:sz w:val="18"/>
              </w:rPr>
              <w:tab/>
            </w:r>
            <w:r w:rsidRPr="005B52BE">
              <w:rPr>
                <w:rFonts w:ascii="Consolas" w:hAnsi="Consolas" w:cs="Consolas"/>
                <w:color w:val="3F5FBF"/>
                <w:sz w:val="18"/>
              </w:rPr>
              <w:t xml:space="preserve">&lt;!-- </w:t>
            </w:r>
            <w:r w:rsidRPr="005B52BE">
              <w:rPr>
                <w:rFonts w:ascii="Consolas" w:hAnsi="Consolas" w:cs="Consolas"/>
                <w:color w:val="3F5FBF"/>
                <w:sz w:val="18"/>
              </w:rPr>
              <w:t>由于我们使用</w:t>
            </w:r>
            <w:r w:rsidRPr="005B52BE">
              <w:rPr>
                <w:rFonts w:ascii="Consolas" w:hAnsi="Consolas" w:cs="Consolas"/>
                <w:color w:val="3F5FBF"/>
                <w:sz w:val="18"/>
                <w:u w:val="single"/>
              </w:rPr>
              <w:t>zookeeper</w:t>
            </w:r>
            <w:r w:rsidRPr="005B52BE">
              <w:rPr>
                <w:rFonts w:ascii="Consolas" w:hAnsi="Consolas" w:cs="Consolas"/>
                <w:color w:val="3F5FBF"/>
                <w:sz w:val="18"/>
              </w:rPr>
              <w:t>作为注册中心，所以需要</w:t>
            </w:r>
            <w:r>
              <w:rPr>
                <w:rFonts w:ascii="Consolas" w:hAnsi="Consolas" w:cs="Consolas"/>
                <w:color w:val="3F5FBF"/>
                <w:sz w:val="18"/>
              </w:rPr>
              <w:t>操作</w:t>
            </w:r>
            <w:r>
              <w:rPr>
                <w:rFonts w:ascii="Consolas" w:hAnsi="Consolas" w:cs="Consolas" w:hint="eastAsia"/>
                <w:color w:val="3F5FBF"/>
                <w:sz w:val="18"/>
              </w:rPr>
              <w:t>z</w:t>
            </w:r>
            <w:r>
              <w:rPr>
                <w:rFonts w:ascii="Consolas" w:hAnsi="Consolas" w:cs="Consolas"/>
                <w:color w:val="3F5FBF"/>
                <w:sz w:val="18"/>
              </w:rPr>
              <w:t>ookeeper</w:t>
            </w:r>
          </w:p>
          <w:p w14:paraId="3FDA86D8" w14:textId="77777777" w:rsidR="001076BF" w:rsidRDefault="001076BF" w:rsidP="006A3645">
            <w:pPr>
              <w:autoSpaceDE w:val="0"/>
              <w:autoSpaceDN w:val="0"/>
              <w:adjustRightInd w:val="0"/>
              <w:ind w:firstLineChars="500" w:firstLine="900"/>
              <w:rPr>
                <w:rFonts w:ascii="Consolas" w:hAnsi="Consolas" w:cs="Consolas"/>
                <w:color w:val="3F5FBF"/>
                <w:sz w:val="18"/>
              </w:rPr>
            </w:pPr>
            <w:r>
              <w:rPr>
                <w:rFonts w:ascii="Consolas" w:hAnsi="Consolas" w:cs="Consolas"/>
                <w:color w:val="3F5FBF"/>
                <w:sz w:val="18"/>
              </w:rPr>
              <w:t>dubbo 2.6</w:t>
            </w:r>
            <w:r>
              <w:rPr>
                <w:rFonts w:ascii="Consolas" w:hAnsi="Consolas" w:cs="Consolas"/>
                <w:color w:val="3F5FBF"/>
                <w:sz w:val="18"/>
              </w:rPr>
              <w:t>以前的版本</w:t>
            </w:r>
            <w:r w:rsidRPr="005B52BE">
              <w:rPr>
                <w:rFonts w:ascii="Consolas" w:hAnsi="Consolas" w:cs="Consolas"/>
                <w:color w:val="3F5FBF"/>
                <w:sz w:val="18"/>
              </w:rPr>
              <w:t>引入</w:t>
            </w:r>
            <w:r w:rsidRPr="005B52BE">
              <w:rPr>
                <w:rFonts w:ascii="Consolas" w:hAnsi="Consolas" w:cs="Consolas"/>
                <w:color w:val="3F5FBF"/>
                <w:sz w:val="18"/>
                <w:u w:val="single"/>
              </w:rPr>
              <w:t>zkclient</w:t>
            </w:r>
            <w:r w:rsidRPr="005B52BE">
              <w:rPr>
                <w:rFonts w:ascii="Consolas" w:hAnsi="Consolas" w:cs="Consolas"/>
                <w:color w:val="3F5FBF"/>
                <w:sz w:val="18"/>
              </w:rPr>
              <w:t>操作</w:t>
            </w:r>
            <w:r w:rsidRPr="005B52BE">
              <w:rPr>
                <w:rFonts w:ascii="Consolas" w:hAnsi="Consolas" w:cs="Consolas"/>
                <w:color w:val="3F5FBF"/>
                <w:sz w:val="18"/>
                <w:u w:val="single"/>
              </w:rPr>
              <w:t>zookeeper</w:t>
            </w:r>
            <w:r w:rsidRPr="005B52BE">
              <w:rPr>
                <w:rFonts w:ascii="Consolas" w:hAnsi="Consolas" w:cs="Consolas"/>
                <w:color w:val="3F5FBF"/>
                <w:sz w:val="18"/>
              </w:rPr>
              <w:t xml:space="preserve"> </w:t>
            </w:r>
          </w:p>
          <w:p w14:paraId="3D73D90C" w14:textId="77777777" w:rsidR="001076BF" w:rsidRDefault="001076BF" w:rsidP="006A3645">
            <w:pPr>
              <w:autoSpaceDE w:val="0"/>
              <w:autoSpaceDN w:val="0"/>
              <w:adjustRightInd w:val="0"/>
              <w:ind w:firstLineChars="500" w:firstLine="900"/>
              <w:rPr>
                <w:rFonts w:ascii="Consolas" w:hAnsi="Consolas" w:cs="Consolas"/>
                <w:color w:val="3F5FBF"/>
                <w:sz w:val="18"/>
                <w:u w:val="single"/>
              </w:rPr>
            </w:pPr>
            <w:r>
              <w:rPr>
                <w:rFonts w:ascii="Consolas" w:hAnsi="Consolas" w:cs="Consolas"/>
                <w:color w:val="3F5FBF"/>
                <w:sz w:val="18"/>
              </w:rPr>
              <w:t>dubbo 2.6</w:t>
            </w:r>
            <w:r>
              <w:rPr>
                <w:rFonts w:ascii="Consolas" w:hAnsi="Consolas" w:cs="Consolas"/>
                <w:color w:val="3F5FBF"/>
                <w:sz w:val="18"/>
              </w:rPr>
              <w:t>及以后的版本引入</w:t>
            </w:r>
            <w:r w:rsidRPr="005B52BE">
              <w:rPr>
                <w:rFonts w:ascii="Consolas" w:hAnsi="Consolas" w:cs="Consolas"/>
                <w:color w:val="3F5FBF"/>
                <w:sz w:val="18"/>
                <w:u w:val="single"/>
              </w:rPr>
              <w:t>curator</w:t>
            </w:r>
            <w:r>
              <w:rPr>
                <w:rFonts w:ascii="Consolas" w:hAnsi="Consolas" w:cs="Consolas"/>
                <w:color w:val="3F5FBF"/>
                <w:sz w:val="18"/>
                <w:u w:val="single"/>
              </w:rPr>
              <w:t>操作</w:t>
            </w:r>
            <w:r>
              <w:rPr>
                <w:rFonts w:ascii="Consolas" w:hAnsi="Consolas" w:cs="Consolas" w:hint="eastAsia"/>
                <w:color w:val="3F5FBF"/>
                <w:sz w:val="18"/>
                <w:u w:val="single"/>
              </w:rPr>
              <w:t>z</w:t>
            </w:r>
            <w:r>
              <w:rPr>
                <w:rFonts w:ascii="Consolas" w:hAnsi="Consolas" w:cs="Consolas"/>
                <w:color w:val="3F5FBF"/>
                <w:sz w:val="18"/>
                <w:u w:val="single"/>
              </w:rPr>
              <w:t>ookeeper</w:t>
            </w:r>
          </w:p>
          <w:p w14:paraId="205A6D44" w14:textId="77777777" w:rsidR="001076BF" w:rsidRDefault="001076BF" w:rsidP="006A3645">
            <w:pPr>
              <w:autoSpaceDE w:val="0"/>
              <w:autoSpaceDN w:val="0"/>
              <w:adjustRightInd w:val="0"/>
              <w:ind w:firstLineChars="500" w:firstLine="900"/>
              <w:rPr>
                <w:rFonts w:ascii="Consolas" w:hAnsi="Consolas" w:cs="Consolas"/>
                <w:color w:val="3F5FBF"/>
                <w:sz w:val="18"/>
              </w:rPr>
            </w:pPr>
            <w:r>
              <w:rPr>
                <w:rFonts w:ascii="Consolas" w:hAnsi="Consolas" w:cs="Consolas"/>
                <w:color w:val="3F5FBF"/>
                <w:sz w:val="18"/>
                <w:u w:val="single"/>
              </w:rPr>
              <w:t>下面两个</w:t>
            </w:r>
            <w:r>
              <w:rPr>
                <w:rFonts w:ascii="Consolas" w:hAnsi="Consolas" w:cs="Consolas" w:hint="eastAsia"/>
                <w:color w:val="3F5FBF"/>
                <w:sz w:val="18"/>
                <w:u w:val="single"/>
              </w:rPr>
              <w:t>z</w:t>
            </w:r>
            <w:r>
              <w:rPr>
                <w:rFonts w:ascii="Consolas" w:hAnsi="Consolas" w:cs="Consolas"/>
                <w:color w:val="3F5FBF"/>
                <w:sz w:val="18"/>
                <w:u w:val="single"/>
              </w:rPr>
              <w:t>k</w:t>
            </w:r>
            <w:r>
              <w:rPr>
                <w:rFonts w:ascii="Consolas" w:hAnsi="Consolas" w:cs="Consolas"/>
                <w:color w:val="3F5FBF"/>
                <w:sz w:val="18"/>
                <w:u w:val="single"/>
              </w:rPr>
              <w:t>客户端根据</w:t>
            </w:r>
            <w:r>
              <w:rPr>
                <w:rFonts w:ascii="Consolas" w:hAnsi="Consolas" w:cs="Consolas" w:hint="eastAsia"/>
                <w:color w:val="3F5FBF"/>
                <w:sz w:val="18"/>
                <w:u w:val="single"/>
              </w:rPr>
              <w:t>d</w:t>
            </w:r>
            <w:r>
              <w:rPr>
                <w:rFonts w:ascii="Consolas" w:hAnsi="Consolas" w:cs="Consolas"/>
                <w:color w:val="3F5FBF"/>
                <w:sz w:val="18"/>
                <w:u w:val="single"/>
              </w:rPr>
              <w:t>ubbo</w:t>
            </w:r>
            <w:r>
              <w:rPr>
                <w:rFonts w:ascii="Consolas" w:hAnsi="Consolas" w:cs="Consolas"/>
                <w:color w:val="3F5FBF"/>
                <w:sz w:val="18"/>
                <w:u w:val="single"/>
              </w:rPr>
              <w:t>版本</w:t>
            </w:r>
            <w:r>
              <w:rPr>
                <w:rFonts w:ascii="Consolas" w:hAnsi="Consolas" w:cs="Consolas" w:hint="eastAsia"/>
                <w:color w:val="3F5FBF"/>
                <w:sz w:val="18"/>
                <w:u w:val="single"/>
              </w:rPr>
              <w:t>2</w:t>
            </w:r>
            <w:r>
              <w:rPr>
                <w:rFonts w:ascii="Consolas" w:hAnsi="Consolas" w:cs="Consolas" w:hint="eastAsia"/>
                <w:color w:val="3F5FBF"/>
                <w:sz w:val="18"/>
                <w:u w:val="single"/>
              </w:rPr>
              <w:t>选</w:t>
            </w:r>
            <w:r>
              <w:rPr>
                <w:rFonts w:ascii="Consolas" w:hAnsi="Consolas" w:cs="Consolas" w:hint="eastAsia"/>
                <w:color w:val="3F5FBF"/>
                <w:sz w:val="18"/>
                <w:u w:val="single"/>
              </w:rPr>
              <w:t>1</w:t>
            </w:r>
            <w:r>
              <w:rPr>
                <w:rFonts w:ascii="Consolas" w:hAnsi="Consolas" w:cs="Consolas" w:hint="eastAsia"/>
                <w:color w:val="3F5FBF"/>
                <w:sz w:val="18"/>
                <w:u w:val="single"/>
              </w:rPr>
              <w:t>即可</w:t>
            </w:r>
          </w:p>
          <w:p w14:paraId="481E7D41" w14:textId="77777777" w:rsidR="001076BF" w:rsidRPr="005B52BE" w:rsidRDefault="001076BF" w:rsidP="006A3645">
            <w:pPr>
              <w:autoSpaceDE w:val="0"/>
              <w:autoSpaceDN w:val="0"/>
              <w:adjustRightInd w:val="0"/>
              <w:ind w:firstLineChars="250" w:firstLine="450"/>
              <w:rPr>
                <w:rFonts w:ascii="Consolas" w:hAnsi="Consolas" w:cs="Consolas"/>
                <w:sz w:val="18"/>
              </w:rPr>
            </w:pPr>
            <w:r w:rsidRPr="005B52BE">
              <w:rPr>
                <w:rFonts w:ascii="Consolas" w:hAnsi="Consolas" w:cs="Consolas"/>
                <w:color w:val="3F5FBF"/>
                <w:sz w:val="18"/>
              </w:rPr>
              <w:t>--&gt;</w:t>
            </w:r>
          </w:p>
          <w:p w14:paraId="54B7FF41"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31C835E2"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u w:val="single"/>
              </w:rPr>
              <w:t>com</w:t>
            </w:r>
            <w:r w:rsidRPr="005B52BE">
              <w:rPr>
                <w:rFonts w:ascii="Consolas" w:hAnsi="Consolas" w:cs="Consolas"/>
                <w:color w:val="000000"/>
                <w:sz w:val="18"/>
              </w:rPr>
              <w:t>.101tec</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68C7EDB3"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zkclient</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58F6DA9F"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0.10</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112DE380"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287D61E5"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3F5FBF"/>
                <w:sz w:val="18"/>
              </w:rPr>
              <w:t>&lt;!-- curator-framework --&gt;</w:t>
            </w:r>
          </w:p>
          <w:p w14:paraId="6D21511A"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32313427"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rPr>
              <w:t>org.apache.curator</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24AA909D"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curator</w:t>
            </w:r>
            <w:r w:rsidRPr="005B52BE">
              <w:rPr>
                <w:rFonts w:ascii="Consolas" w:hAnsi="Consolas" w:cs="Consolas"/>
                <w:color w:val="000000"/>
                <w:sz w:val="18"/>
              </w:rPr>
              <w:t>-framework</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3E7AA5B6"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2.12.0</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02340652" w14:textId="77777777" w:rsidR="001076BF" w:rsidRPr="005B52BE" w:rsidRDefault="001076BF" w:rsidP="006A3645">
            <w:pPr>
              <w:autoSpaceDE w:val="0"/>
              <w:autoSpaceDN w:val="0"/>
              <w:adjustRightInd w:val="0"/>
              <w:ind w:firstLine="360"/>
              <w:rPr>
                <w:sz w:val="11"/>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20E32B0B" w14:textId="77777777" w:rsidR="001076BF" w:rsidRPr="00E509E6" w:rsidRDefault="001076BF" w:rsidP="006A3645">
            <w:pPr>
              <w:ind w:firstLine="420"/>
            </w:pPr>
          </w:p>
        </w:tc>
      </w:tr>
      <w:tr w:rsidR="001076BF" w14:paraId="1884BF5D" w14:textId="77777777" w:rsidTr="006A3645">
        <w:tc>
          <w:tcPr>
            <w:tcW w:w="9062" w:type="dxa"/>
            <w:shd w:val="clear" w:color="auto" w:fill="E7E6E6" w:themeFill="background2"/>
          </w:tcPr>
          <w:p w14:paraId="300B9299" w14:textId="77777777" w:rsidR="001076BF" w:rsidRDefault="001076BF" w:rsidP="006A3645">
            <w:pPr>
              <w:ind w:firstLine="420"/>
            </w:pPr>
            <w:r>
              <w:rPr>
                <w:rFonts w:hint="eastAsia"/>
              </w:rPr>
              <w:lastRenderedPageBreak/>
              <w:t>2</w:t>
            </w:r>
            <w:r>
              <w:rPr>
                <w:rFonts w:hint="eastAsia"/>
              </w:rPr>
              <w:t>、配置提供者</w:t>
            </w:r>
          </w:p>
          <w:p w14:paraId="4703BB9E"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3F5FBF"/>
                <w:sz w:val="20"/>
              </w:rPr>
              <w:t>&lt;!--</w:t>
            </w:r>
            <w:r w:rsidRPr="00A81E61">
              <w:rPr>
                <w:rFonts w:ascii="Consolas" w:hAnsi="Consolas" w:cs="Consolas"/>
                <w:color w:val="3F5FBF"/>
                <w:sz w:val="20"/>
              </w:rPr>
              <w:t>当前应用的名字</w:t>
            </w:r>
            <w:r w:rsidRPr="00A81E61">
              <w:rPr>
                <w:rFonts w:ascii="Consolas" w:hAnsi="Consolas" w:cs="Consolas"/>
                <w:color w:val="3F5FBF"/>
                <w:sz w:val="20"/>
              </w:rPr>
              <w:t xml:space="preserve">  --&gt;</w:t>
            </w:r>
          </w:p>
          <w:p w14:paraId="7541738A"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000000"/>
                <w:sz w:val="20"/>
              </w:rPr>
              <w:tab/>
            </w:r>
            <w:r w:rsidRPr="00A81E61">
              <w:rPr>
                <w:rFonts w:ascii="Consolas" w:hAnsi="Consolas" w:cs="Consolas"/>
                <w:color w:val="008080"/>
                <w:sz w:val="20"/>
              </w:rPr>
              <w:t>&lt;</w:t>
            </w:r>
            <w:r w:rsidRPr="00A81E61">
              <w:rPr>
                <w:rFonts w:ascii="Consolas" w:hAnsi="Consolas" w:cs="Consolas"/>
                <w:color w:val="3F7F7F"/>
                <w:sz w:val="20"/>
              </w:rPr>
              <w:t>dubbo:application</w:t>
            </w:r>
            <w:r w:rsidRPr="00A81E61">
              <w:rPr>
                <w:rFonts w:ascii="Consolas" w:hAnsi="Consolas" w:cs="Consolas"/>
                <w:sz w:val="20"/>
              </w:rPr>
              <w:t xml:space="preserve"> </w:t>
            </w:r>
            <w:r w:rsidRPr="00A81E61">
              <w:rPr>
                <w:rFonts w:ascii="Consolas" w:hAnsi="Consolas" w:cs="Consolas"/>
                <w:color w:val="7F007F"/>
                <w:sz w:val="20"/>
              </w:rPr>
              <w:t>name</w:t>
            </w:r>
            <w:r w:rsidRPr="00A81E61">
              <w:rPr>
                <w:rFonts w:ascii="Consolas" w:hAnsi="Consolas" w:cs="Consolas"/>
                <w:color w:val="000000"/>
                <w:sz w:val="20"/>
              </w:rPr>
              <w:t>=</w:t>
            </w:r>
            <w:r w:rsidRPr="00A81E61">
              <w:rPr>
                <w:rFonts w:ascii="Consolas" w:hAnsi="Consolas" w:cs="Consolas"/>
                <w:i/>
                <w:iCs/>
                <w:color w:val="2A00FF"/>
                <w:sz w:val="20"/>
              </w:rPr>
              <w:t>"gmall-user"</w:t>
            </w:r>
            <w:r w:rsidRPr="00A81E61">
              <w:rPr>
                <w:rFonts w:ascii="Consolas" w:hAnsi="Consolas" w:cs="Consolas"/>
                <w:color w:val="008080"/>
                <w:sz w:val="20"/>
              </w:rPr>
              <w:t>&gt;&lt;/</w:t>
            </w:r>
            <w:r w:rsidRPr="00A81E61">
              <w:rPr>
                <w:rFonts w:ascii="Consolas" w:hAnsi="Consolas" w:cs="Consolas"/>
                <w:color w:val="3F7F7F"/>
                <w:sz w:val="20"/>
              </w:rPr>
              <w:t>dubbo:application</w:t>
            </w:r>
            <w:r w:rsidRPr="00A81E61">
              <w:rPr>
                <w:rFonts w:ascii="Consolas" w:hAnsi="Consolas" w:cs="Consolas"/>
                <w:color w:val="008080"/>
                <w:sz w:val="20"/>
              </w:rPr>
              <w:t>&gt;</w:t>
            </w:r>
          </w:p>
          <w:p w14:paraId="6AFA587C"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000000"/>
                <w:sz w:val="20"/>
              </w:rPr>
              <w:tab/>
            </w:r>
            <w:r w:rsidRPr="00A81E61">
              <w:rPr>
                <w:rFonts w:ascii="Consolas" w:hAnsi="Consolas" w:cs="Consolas"/>
                <w:color w:val="3F5FBF"/>
                <w:sz w:val="20"/>
              </w:rPr>
              <w:t>&lt;!--</w:t>
            </w:r>
            <w:r w:rsidRPr="00A81E61">
              <w:rPr>
                <w:rFonts w:ascii="Consolas" w:hAnsi="Consolas" w:cs="Consolas"/>
                <w:color w:val="3F5FBF"/>
                <w:sz w:val="20"/>
              </w:rPr>
              <w:t>指定注册中心的地址</w:t>
            </w:r>
            <w:r w:rsidRPr="00A81E61">
              <w:rPr>
                <w:rFonts w:ascii="Consolas" w:hAnsi="Consolas" w:cs="Consolas"/>
                <w:color w:val="3F5FBF"/>
                <w:sz w:val="20"/>
              </w:rPr>
              <w:t xml:space="preserve">  --&gt;</w:t>
            </w:r>
          </w:p>
          <w:p w14:paraId="212187DB"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000000"/>
                <w:sz w:val="20"/>
              </w:rPr>
              <w:t xml:space="preserve">    </w:t>
            </w:r>
            <w:r w:rsidRPr="00A81E61">
              <w:rPr>
                <w:rFonts w:ascii="Consolas" w:hAnsi="Consolas" w:cs="Consolas"/>
                <w:color w:val="008080"/>
                <w:sz w:val="20"/>
              </w:rPr>
              <w:t>&lt;</w:t>
            </w:r>
            <w:r w:rsidRPr="00A81E61">
              <w:rPr>
                <w:rFonts w:ascii="Consolas" w:hAnsi="Consolas" w:cs="Consolas"/>
                <w:color w:val="3F7F7F"/>
                <w:sz w:val="20"/>
              </w:rPr>
              <w:t>dubbo:registry</w:t>
            </w:r>
            <w:r w:rsidRPr="00A81E61">
              <w:rPr>
                <w:rFonts w:ascii="Consolas" w:hAnsi="Consolas" w:cs="Consolas"/>
                <w:sz w:val="20"/>
              </w:rPr>
              <w:t xml:space="preserve"> </w:t>
            </w:r>
            <w:r w:rsidRPr="00A81E61">
              <w:rPr>
                <w:rFonts w:ascii="Consolas" w:hAnsi="Consolas" w:cs="Consolas"/>
                <w:color w:val="7F007F"/>
                <w:sz w:val="20"/>
              </w:rPr>
              <w:t>address</w:t>
            </w:r>
            <w:r w:rsidRPr="00A81E61">
              <w:rPr>
                <w:rFonts w:ascii="Consolas" w:hAnsi="Consolas" w:cs="Consolas"/>
                <w:color w:val="000000"/>
                <w:sz w:val="20"/>
              </w:rPr>
              <w:t>=</w:t>
            </w:r>
            <w:r w:rsidRPr="00A81E61">
              <w:rPr>
                <w:rFonts w:ascii="Consolas" w:hAnsi="Consolas" w:cs="Consolas"/>
                <w:i/>
                <w:iCs/>
                <w:color w:val="2A00FF"/>
                <w:sz w:val="20"/>
              </w:rPr>
              <w:t>"zookeeper://118.24.44.169:2181"</w:t>
            </w:r>
            <w:r w:rsidRPr="00A81E61">
              <w:rPr>
                <w:rFonts w:ascii="Consolas" w:hAnsi="Consolas" w:cs="Consolas"/>
                <w:sz w:val="20"/>
              </w:rPr>
              <w:t xml:space="preserve"> </w:t>
            </w:r>
            <w:r w:rsidRPr="00A81E61">
              <w:rPr>
                <w:rFonts w:ascii="Consolas" w:hAnsi="Consolas" w:cs="Consolas"/>
                <w:color w:val="008080"/>
                <w:sz w:val="20"/>
              </w:rPr>
              <w:t>/&gt;</w:t>
            </w:r>
          </w:p>
          <w:p w14:paraId="1E65AB50"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000000"/>
                <w:sz w:val="20"/>
              </w:rPr>
              <w:t xml:space="preserve">    </w:t>
            </w:r>
            <w:r w:rsidRPr="00A81E61">
              <w:rPr>
                <w:rFonts w:ascii="Consolas" w:hAnsi="Consolas" w:cs="Consolas"/>
                <w:color w:val="3F5FBF"/>
                <w:sz w:val="20"/>
              </w:rPr>
              <w:t>&lt;!--</w:t>
            </w:r>
            <w:r w:rsidRPr="00A81E61">
              <w:rPr>
                <w:rFonts w:ascii="Consolas" w:hAnsi="Consolas" w:cs="Consolas"/>
                <w:color w:val="3F5FBF"/>
                <w:sz w:val="20"/>
              </w:rPr>
              <w:t>使用</w:t>
            </w:r>
            <w:r w:rsidRPr="00A81E61">
              <w:rPr>
                <w:rFonts w:ascii="Consolas" w:hAnsi="Consolas" w:cs="Consolas"/>
                <w:color w:val="3F5FBF"/>
                <w:sz w:val="20"/>
                <w:u w:val="single"/>
              </w:rPr>
              <w:t>dubbo</w:t>
            </w:r>
            <w:r w:rsidRPr="00A81E61">
              <w:rPr>
                <w:rFonts w:ascii="Consolas" w:hAnsi="Consolas" w:cs="Consolas"/>
                <w:color w:val="3F5FBF"/>
                <w:sz w:val="20"/>
              </w:rPr>
              <w:t>协议，将服务暴露在</w:t>
            </w:r>
            <w:r w:rsidRPr="00A81E61">
              <w:rPr>
                <w:rFonts w:ascii="Consolas" w:hAnsi="Consolas" w:cs="Consolas"/>
                <w:color w:val="3F5FBF"/>
                <w:sz w:val="20"/>
              </w:rPr>
              <w:t>20880</w:t>
            </w:r>
            <w:r w:rsidRPr="00A81E61">
              <w:rPr>
                <w:rFonts w:ascii="Consolas" w:hAnsi="Consolas" w:cs="Consolas"/>
                <w:color w:val="3F5FBF"/>
                <w:sz w:val="20"/>
              </w:rPr>
              <w:t>端口</w:t>
            </w:r>
            <w:r w:rsidRPr="00A81E61">
              <w:rPr>
                <w:rFonts w:ascii="Consolas" w:hAnsi="Consolas" w:cs="Consolas"/>
                <w:color w:val="3F5FBF"/>
                <w:sz w:val="20"/>
              </w:rPr>
              <w:t xml:space="preserve">  --&gt;</w:t>
            </w:r>
          </w:p>
          <w:p w14:paraId="3D69CBDE" w14:textId="77777777" w:rsidR="001076BF" w:rsidRPr="00A81E61" w:rsidRDefault="001076BF" w:rsidP="006A3645">
            <w:pPr>
              <w:autoSpaceDE w:val="0"/>
              <w:autoSpaceDN w:val="0"/>
              <w:adjustRightInd w:val="0"/>
              <w:ind w:firstLine="400"/>
              <w:rPr>
                <w:rFonts w:ascii="Consolas" w:hAnsi="Consolas" w:cs="Consolas"/>
                <w:sz w:val="20"/>
              </w:rPr>
            </w:pPr>
            <w:r w:rsidRPr="00A81E61">
              <w:rPr>
                <w:rFonts w:ascii="Consolas" w:hAnsi="Consolas" w:cs="Consolas"/>
                <w:color w:val="000000"/>
                <w:sz w:val="20"/>
              </w:rPr>
              <w:t xml:space="preserve">    </w:t>
            </w:r>
            <w:r w:rsidRPr="00A81E61">
              <w:rPr>
                <w:rFonts w:ascii="Consolas" w:hAnsi="Consolas" w:cs="Consolas"/>
                <w:color w:val="008080"/>
                <w:sz w:val="20"/>
              </w:rPr>
              <w:t>&lt;</w:t>
            </w:r>
            <w:r w:rsidRPr="00A81E61">
              <w:rPr>
                <w:rFonts w:ascii="Consolas" w:hAnsi="Consolas" w:cs="Consolas"/>
                <w:color w:val="3F7F7F"/>
                <w:sz w:val="20"/>
              </w:rPr>
              <w:t>dubbo:protocol</w:t>
            </w:r>
            <w:r w:rsidRPr="00A81E61">
              <w:rPr>
                <w:rFonts w:ascii="Consolas" w:hAnsi="Consolas" w:cs="Consolas"/>
                <w:sz w:val="20"/>
              </w:rPr>
              <w:t xml:space="preserve"> </w:t>
            </w:r>
            <w:r w:rsidRPr="00A81E61">
              <w:rPr>
                <w:rFonts w:ascii="Consolas" w:hAnsi="Consolas" w:cs="Consolas"/>
                <w:color w:val="7F007F"/>
                <w:sz w:val="20"/>
              </w:rPr>
              <w:t>name</w:t>
            </w:r>
            <w:r w:rsidRPr="00A81E61">
              <w:rPr>
                <w:rFonts w:ascii="Consolas" w:hAnsi="Consolas" w:cs="Consolas"/>
                <w:color w:val="000000"/>
                <w:sz w:val="20"/>
              </w:rPr>
              <w:t>=</w:t>
            </w:r>
            <w:r w:rsidRPr="00A81E61">
              <w:rPr>
                <w:rFonts w:ascii="Consolas" w:hAnsi="Consolas" w:cs="Consolas"/>
                <w:i/>
                <w:iCs/>
                <w:color w:val="2A00FF"/>
                <w:sz w:val="20"/>
              </w:rPr>
              <w:t>"dubbo"</w:t>
            </w:r>
            <w:r w:rsidRPr="00A81E61">
              <w:rPr>
                <w:rFonts w:ascii="Consolas" w:hAnsi="Consolas" w:cs="Consolas"/>
                <w:sz w:val="20"/>
              </w:rPr>
              <w:t xml:space="preserve"> </w:t>
            </w:r>
            <w:r w:rsidRPr="00A81E61">
              <w:rPr>
                <w:rFonts w:ascii="Consolas" w:hAnsi="Consolas" w:cs="Consolas"/>
                <w:color w:val="7F007F"/>
                <w:sz w:val="20"/>
              </w:rPr>
              <w:t>port</w:t>
            </w:r>
            <w:r w:rsidRPr="00A81E61">
              <w:rPr>
                <w:rFonts w:ascii="Consolas" w:hAnsi="Consolas" w:cs="Consolas"/>
                <w:color w:val="000000"/>
                <w:sz w:val="20"/>
              </w:rPr>
              <w:t>=</w:t>
            </w:r>
            <w:r w:rsidRPr="00A81E61">
              <w:rPr>
                <w:rFonts w:ascii="Consolas" w:hAnsi="Consolas" w:cs="Consolas"/>
                <w:i/>
                <w:iCs/>
                <w:color w:val="2A00FF"/>
                <w:sz w:val="20"/>
              </w:rPr>
              <w:t>"20880"</w:t>
            </w:r>
            <w:r w:rsidRPr="00A81E61">
              <w:rPr>
                <w:rFonts w:ascii="Consolas" w:hAnsi="Consolas" w:cs="Consolas"/>
                <w:sz w:val="20"/>
              </w:rPr>
              <w:t xml:space="preserve"> </w:t>
            </w:r>
            <w:r w:rsidRPr="00A81E61">
              <w:rPr>
                <w:rFonts w:ascii="Consolas" w:hAnsi="Consolas" w:cs="Consolas"/>
                <w:color w:val="008080"/>
                <w:sz w:val="20"/>
              </w:rPr>
              <w:t>/&gt;</w:t>
            </w:r>
          </w:p>
          <w:p w14:paraId="1EBED925" w14:textId="69DE70B1" w:rsidR="001076BF" w:rsidRPr="00A81E61" w:rsidRDefault="008B0FF5" w:rsidP="006A3645">
            <w:pPr>
              <w:autoSpaceDE w:val="0"/>
              <w:autoSpaceDN w:val="0"/>
              <w:adjustRightInd w:val="0"/>
              <w:ind w:firstLine="400"/>
              <w:rPr>
                <w:rFonts w:ascii="Consolas" w:hAnsi="Consolas" w:cs="Consolas"/>
                <w:sz w:val="20"/>
              </w:rPr>
            </w:pPr>
            <w:r>
              <w:rPr>
                <w:rFonts w:ascii="Consolas" w:hAnsi="Consolas" w:cs="Consolas"/>
                <w:color w:val="000000"/>
                <w:sz w:val="20"/>
              </w:rPr>
              <w:t xml:space="preserve">    </w:t>
            </w:r>
            <w:r w:rsidR="001076BF" w:rsidRPr="00A81E61">
              <w:rPr>
                <w:rFonts w:ascii="Consolas" w:hAnsi="Consolas" w:cs="Consolas"/>
                <w:color w:val="000000"/>
                <w:sz w:val="20"/>
              </w:rPr>
              <w:t xml:space="preserve">    </w:t>
            </w:r>
            <w:r w:rsidR="001076BF" w:rsidRPr="00A81E61">
              <w:rPr>
                <w:rFonts w:ascii="Consolas" w:hAnsi="Consolas" w:cs="Consolas"/>
                <w:color w:val="3F5FBF"/>
                <w:sz w:val="20"/>
              </w:rPr>
              <w:t xml:space="preserve">&lt;!-- </w:t>
            </w:r>
            <w:r w:rsidR="001076BF" w:rsidRPr="00A81E61">
              <w:rPr>
                <w:rFonts w:ascii="Consolas" w:hAnsi="Consolas" w:cs="Consolas"/>
                <w:color w:val="3F5FBF"/>
                <w:sz w:val="20"/>
              </w:rPr>
              <w:t>指定需要暴露的服务</w:t>
            </w:r>
            <w:r w:rsidR="001076BF" w:rsidRPr="00A81E61">
              <w:rPr>
                <w:rFonts w:ascii="Consolas" w:hAnsi="Consolas" w:cs="Consolas"/>
                <w:color w:val="3F5FBF"/>
                <w:sz w:val="20"/>
              </w:rPr>
              <w:t xml:space="preserve"> --&gt;</w:t>
            </w:r>
          </w:p>
          <w:p w14:paraId="1A9D1D96" w14:textId="77777777" w:rsidR="001076BF" w:rsidRPr="00F07A85" w:rsidRDefault="001076BF" w:rsidP="006A3645">
            <w:pPr>
              <w:ind w:firstLine="400"/>
            </w:pPr>
            <w:r w:rsidRPr="00A81E61">
              <w:rPr>
                <w:rFonts w:ascii="Consolas" w:hAnsi="Consolas" w:cs="Consolas"/>
                <w:color w:val="000000"/>
                <w:sz w:val="20"/>
              </w:rPr>
              <w:t xml:space="preserve">    </w:t>
            </w:r>
            <w:r w:rsidRPr="00A81E61">
              <w:rPr>
                <w:rFonts w:ascii="Consolas" w:hAnsi="Consolas" w:cs="Consolas"/>
                <w:color w:val="008080"/>
                <w:sz w:val="20"/>
              </w:rPr>
              <w:t>&lt;</w:t>
            </w:r>
            <w:r w:rsidRPr="00A81E61">
              <w:rPr>
                <w:rFonts w:ascii="Consolas" w:hAnsi="Consolas" w:cs="Consolas"/>
                <w:color w:val="3F7F7F"/>
                <w:sz w:val="20"/>
              </w:rPr>
              <w:t>dubbo:service</w:t>
            </w:r>
            <w:r w:rsidRPr="00A81E61">
              <w:rPr>
                <w:rFonts w:ascii="Consolas" w:hAnsi="Consolas" w:cs="Consolas"/>
                <w:sz w:val="20"/>
              </w:rPr>
              <w:t xml:space="preserve"> </w:t>
            </w:r>
            <w:r w:rsidRPr="00A81E61">
              <w:rPr>
                <w:rFonts w:ascii="Consolas" w:hAnsi="Consolas" w:cs="Consolas"/>
                <w:color w:val="7F007F"/>
                <w:sz w:val="20"/>
              </w:rPr>
              <w:t>interface</w:t>
            </w:r>
            <w:r w:rsidRPr="00A81E61">
              <w:rPr>
                <w:rFonts w:ascii="Consolas" w:hAnsi="Consolas" w:cs="Consolas"/>
                <w:color w:val="000000"/>
                <w:sz w:val="20"/>
              </w:rPr>
              <w:t>=</w:t>
            </w:r>
            <w:r w:rsidRPr="00A81E61">
              <w:rPr>
                <w:rFonts w:ascii="Consolas" w:hAnsi="Consolas" w:cs="Consolas"/>
                <w:i/>
                <w:iCs/>
                <w:color w:val="2A00FF"/>
                <w:sz w:val="20"/>
              </w:rPr>
              <w:t xml:space="preserve">"com.atguigu.gmall.service.UserService" </w:t>
            </w:r>
            <w:r w:rsidRPr="00A81E61">
              <w:rPr>
                <w:rFonts w:ascii="Consolas" w:hAnsi="Consolas" w:cs="Consolas"/>
                <w:color w:val="7F007F"/>
                <w:sz w:val="20"/>
              </w:rPr>
              <w:t>ref</w:t>
            </w:r>
            <w:r w:rsidRPr="00A81E61">
              <w:rPr>
                <w:rFonts w:ascii="Consolas" w:hAnsi="Consolas" w:cs="Consolas"/>
                <w:color w:val="000000"/>
                <w:sz w:val="20"/>
              </w:rPr>
              <w:t>=</w:t>
            </w:r>
            <w:r w:rsidRPr="00A81E61">
              <w:rPr>
                <w:rFonts w:ascii="Consolas" w:hAnsi="Consolas" w:cs="Consolas"/>
                <w:i/>
                <w:iCs/>
                <w:color w:val="2A00FF"/>
                <w:sz w:val="20"/>
              </w:rPr>
              <w:t>"userServiceImpl"</w:t>
            </w:r>
            <w:r w:rsidRPr="00A81E61">
              <w:rPr>
                <w:rFonts w:ascii="Consolas" w:hAnsi="Consolas" w:cs="Consolas"/>
                <w:sz w:val="20"/>
              </w:rPr>
              <w:t xml:space="preserve"> </w:t>
            </w:r>
            <w:r w:rsidRPr="00A81E61">
              <w:rPr>
                <w:rFonts w:ascii="Consolas" w:hAnsi="Consolas" w:cs="Consolas"/>
                <w:color w:val="008080"/>
                <w:sz w:val="20"/>
              </w:rPr>
              <w:t>/&gt;</w:t>
            </w:r>
          </w:p>
        </w:tc>
      </w:tr>
      <w:tr w:rsidR="001076BF" w14:paraId="20BF9FC1" w14:textId="77777777" w:rsidTr="006A3645">
        <w:tc>
          <w:tcPr>
            <w:tcW w:w="9062" w:type="dxa"/>
            <w:shd w:val="clear" w:color="auto" w:fill="E7E6E6" w:themeFill="background2"/>
          </w:tcPr>
          <w:p w14:paraId="37AE0B48" w14:textId="77777777" w:rsidR="001076BF" w:rsidRDefault="001076BF" w:rsidP="006A3645">
            <w:pPr>
              <w:ind w:firstLine="420"/>
            </w:pPr>
            <w:r>
              <w:rPr>
                <w:rFonts w:hint="eastAsia"/>
              </w:rPr>
              <w:t>3</w:t>
            </w:r>
            <w:r>
              <w:rPr>
                <w:rFonts w:hint="eastAsia"/>
              </w:rPr>
              <w:t>、启动服务</w:t>
            </w:r>
          </w:p>
          <w:p w14:paraId="2AF3A159" w14:textId="77777777" w:rsidR="001076BF" w:rsidRPr="000B2A2A" w:rsidRDefault="001076BF" w:rsidP="006A3645">
            <w:pPr>
              <w:autoSpaceDE w:val="0"/>
              <w:autoSpaceDN w:val="0"/>
              <w:adjustRightInd w:val="0"/>
              <w:ind w:firstLine="400"/>
              <w:rPr>
                <w:rFonts w:ascii="Consolas" w:hAnsi="Consolas" w:cs="Consolas"/>
                <w:sz w:val="20"/>
              </w:rPr>
            </w:pPr>
            <w:r w:rsidRPr="000B2A2A">
              <w:rPr>
                <w:rFonts w:ascii="Consolas" w:hAnsi="Consolas" w:cs="Consolas"/>
                <w:color w:val="000000"/>
                <w:sz w:val="20"/>
              </w:rPr>
              <w:tab/>
            </w:r>
            <w:r w:rsidRPr="000B2A2A">
              <w:rPr>
                <w:rFonts w:ascii="Consolas" w:hAnsi="Consolas" w:cs="Consolas"/>
                <w:b/>
                <w:color w:val="7F0055"/>
                <w:sz w:val="20"/>
              </w:rPr>
              <w:t>public</w:t>
            </w:r>
            <w:r w:rsidRPr="000B2A2A">
              <w:rPr>
                <w:rFonts w:ascii="Consolas" w:hAnsi="Consolas" w:cs="Consolas"/>
                <w:color w:val="000000"/>
                <w:sz w:val="20"/>
              </w:rPr>
              <w:t xml:space="preserve"> </w:t>
            </w:r>
            <w:r w:rsidRPr="000B2A2A">
              <w:rPr>
                <w:rFonts w:ascii="Consolas" w:hAnsi="Consolas" w:cs="Consolas"/>
                <w:b/>
                <w:color w:val="7F0055"/>
                <w:sz w:val="20"/>
              </w:rPr>
              <w:t>static</w:t>
            </w:r>
            <w:r w:rsidRPr="000B2A2A">
              <w:rPr>
                <w:rFonts w:ascii="Consolas" w:hAnsi="Consolas" w:cs="Consolas"/>
                <w:color w:val="000000"/>
                <w:sz w:val="20"/>
              </w:rPr>
              <w:t xml:space="preserve"> </w:t>
            </w:r>
            <w:r w:rsidRPr="000B2A2A">
              <w:rPr>
                <w:rFonts w:ascii="Consolas" w:hAnsi="Consolas" w:cs="Consolas"/>
                <w:b/>
                <w:color w:val="7F0055"/>
                <w:sz w:val="20"/>
              </w:rPr>
              <w:t>void</w:t>
            </w:r>
            <w:r w:rsidRPr="000B2A2A">
              <w:rPr>
                <w:rFonts w:ascii="Consolas" w:hAnsi="Consolas" w:cs="Consolas"/>
                <w:color w:val="000000"/>
                <w:sz w:val="20"/>
              </w:rPr>
              <w:t xml:space="preserve"> main(String[] </w:t>
            </w:r>
            <w:r w:rsidRPr="000B2A2A">
              <w:rPr>
                <w:rFonts w:ascii="Consolas" w:hAnsi="Consolas" w:cs="Consolas"/>
                <w:color w:val="6A3E3E"/>
                <w:sz w:val="20"/>
              </w:rPr>
              <w:t>args</w:t>
            </w:r>
            <w:r w:rsidRPr="000B2A2A">
              <w:rPr>
                <w:rFonts w:ascii="Consolas" w:hAnsi="Consolas" w:cs="Consolas"/>
                <w:color w:val="000000"/>
                <w:sz w:val="20"/>
              </w:rPr>
              <w:t xml:space="preserve">) </w:t>
            </w:r>
            <w:r w:rsidRPr="000B2A2A">
              <w:rPr>
                <w:rFonts w:ascii="Consolas" w:hAnsi="Consolas" w:cs="Consolas"/>
                <w:b/>
                <w:color w:val="7F0055"/>
                <w:sz w:val="20"/>
              </w:rPr>
              <w:t>throws</w:t>
            </w:r>
            <w:r w:rsidRPr="000B2A2A">
              <w:rPr>
                <w:rFonts w:ascii="Consolas" w:hAnsi="Consolas" w:cs="Consolas"/>
                <w:color w:val="000000"/>
                <w:sz w:val="20"/>
              </w:rPr>
              <w:t xml:space="preserve"> IOException {</w:t>
            </w:r>
          </w:p>
          <w:p w14:paraId="5F81A527" w14:textId="77777777" w:rsidR="001076BF" w:rsidRPr="000B2A2A" w:rsidRDefault="001076BF" w:rsidP="006A3645">
            <w:pPr>
              <w:autoSpaceDE w:val="0"/>
              <w:autoSpaceDN w:val="0"/>
              <w:adjustRightInd w:val="0"/>
              <w:ind w:firstLine="400"/>
              <w:rPr>
                <w:rFonts w:ascii="Consolas" w:hAnsi="Consolas" w:cs="Consolas"/>
                <w:sz w:val="20"/>
              </w:rPr>
            </w:pPr>
            <w:r w:rsidRPr="000B2A2A">
              <w:rPr>
                <w:rFonts w:ascii="Consolas" w:hAnsi="Consolas" w:cs="Consolas"/>
                <w:color w:val="000000"/>
                <w:sz w:val="20"/>
              </w:rPr>
              <w:tab/>
            </w:r>
            <w:r w:rsidRPr="000B2A2A">
              <w:rPr>
                <w:rFonts w:ascii="Consolas" w:hAnsi="Consolas" w:cs="Consolas"/>
                <w:color w:val="000000"/>
                <w:sz w:val="20"/>
              </w:rPr>
              <w:tab/>
              <w:t xml:space="preserve">ClassPathXmlApplicationContext </w:t>
            </w:r>
            <w:r w:rsidRPr="000B2A2A">
              <w:rPr>
                <w:rFonts w:ascii="Consolas" w:hAnsi="Consolas" w:cs="Consolas"/>
                <w:color w:val="6A3E3E"/>
                <w:sz w:val="20"/>
                <w:u w:val="single"/>
              </w:rPr>
              <w:t>context</w:t>
            </w:r>
            <w:r w:rsidRPr="000B2A2A">
              <w:rPr>
                <w:rFonts w:ascii="Consolas" w:hAnsi="Consolas" w:cs="Consolas"/>
                <w:color w:val="000000"/>
                <w:sz w:val="20"/>
              </w:rPr>
              <w:t xml:space="preserve"> = </w:t>
            </w:r>
          </w:p>
          <w:p w14:paraId="0BA9B07F" w14:textId="77777777" w:rsidR="001076BF" w:rsidRPr="000B2A2A" w:rsidRDefault="001076BF" w:rsidP="006A3645">
            <w:pPr>
              <w:autoSpaceDE w:val="0"/>
              <w:autoSpaceDN w:val="0"/>
              <w:adjustRightInd w:val="0"/>
              <w:ind w:firstLine="400"/>
              <w:rPr>
                <w:rFonts w:ascii="Consolas" w:hAnsi="Consolas" w:cs="Consolas"/>
                <w:sz w:val="20"/>
              </w:rPr>
            </w:pPr>
            <w:r w:rsidRPr="000B2A2A">
              <w:rPr>
                <w:rFonts w:ascii="Consolas" w:hAnsi="Consolas" w:cs="Consolas"/>
                <w:color w:val="000000"/>
                <w:sz w:val="20"/>
              </w:rPr>
              <w:tab/>
            </w:r>
            <w:r w:rsidRPr="000B2A2A">
              <w:rPr>
                <w:rFonts w:ascii="Consolas" w:hAnsi="Consolas" w:cs="Consolas"/>
                <w:color w:val="000000"/>
                <w:sz w:val="20"/>
              </w:rPr>
              <w:tab/>
            </w:r>
            <w:r w:rsidRPr="000B2A2A">
              <w:rPr>
                <w:rFonts w:ascii="Consolas" w:hAnsi="Consolas" w:cs="Consolas"/>
                <w:color w:val="000000"/>
                <w:sz w:val="20"/>
              </w:rPr>
              <w:tab/>
            </w:r>
            <w:r w:rsidRPr="000B2A2A">
              <w:rPr>
                <w:rFonts w:ascii="Consolas" w:hAnsi="Consolas" w:cs="Consolas"/>
                <w:color w:val="000000"/>
                <w:sz w:val="20"/>
              </w:rPr>
              <w:tab/>
            </w:r>
            <w:r w:rsidRPr="000B2A2A">
              <w:rPr>
                <w:rFonts w:ascii="Consolas" w:hAnsi="Consolas" w:cs="Consolas"/>
                <w:b/>
                <w:color w:val="7F0055"/>
                <w:sz w:val="20"/>
              </w:rPr>
              <w:t>new</w:t>
            </w:r>
            <w:r w:rsidRPr="000B2A2A">
              <w:rPr>
                <w:rFonts w:ascii="Consolas" w:hAnsi="Consolas" w:cs="Consolas"/>
                <w:color w:val="000000"/>
                <w:sz w:val="20"/>
              </w:rPr>
              <w:t xml:space="preserve"> ClassPathXmlApplicationContext(</w:t>
            </w:r>
            <w:r w:rsidRPr="000B2A2A">
              <w:rPr>
                <w:rFonts w:ascii="Consolas" w:hAnsi="Consolas" w:cs="Consolas"/>
                <w:color w:val="2A00FF"/>
                <w:sz w:val="20"/>
              </w:rPr>
              <w:t>"classpath:spring-beans.xml"</w:t>
            </w:r>
            <w:r w:rsidRPr="000B2A2A">
              <w:rPr>
                <w:rFonts w:ascii="Consolas" w:hAnsi="Consolas" w:cs="Consolas"/>
                <w:color w:val="000000"/>
                <w:sz w:val="20"/>
              </w:rPr>
              <w:t>);</w:t>
            </w:r>
          </w:p>
          <w:p w14:paraId="07E4BE20" w14:textId="77777777" w:rsidR="001076BF" w:rsidRPr="000B2A2A" w:rsidRDefault="001076BF" w:rsidP="006A3645">
            <w:pPr>
              <w:autoSpaceDE w:val="0"/>
              <w:autoSpaceDN w:val="0"/>
              <w:adjustRightInd w:val="0"/>
              <w:ind w:firstLine="400"/>
              <w:rPr>
                <w:rFonts w:ascii="Consolas" w:hAnsi="Consolas" w:cs="Consolas"/>
                <w:sz w:val="20"/>
              </w:rPr>
            </w:pPr>
            <w:r w:rsidRPr="000B2A2A">
              <w:rPr>
                <w:rFonts w:ascii="Consolas" w:hAnsi="Consolas" w:cs="Consolas"/>
                <w:color w:val="000000"/>
                <w:sz w:val="20"/>
              </w:rPr>
              <w:tab/>
            </w:r>
            <w:r w:rsidRPr="000B2A2A">
              <w:rPr>
                <w:rFonts w:ascii="Consolas" w:hAnsi="Consolas" w:cs="Consolas"/>
                <w:color w:val="000000"/>
                <w:sz w:val="20"/>
              </w:rPr>
              <w:tab/>
            </w:r>
          </w:p>
          <w:p w14:paraId="6D5E77C3" w14:textId="77777777" w:rsidR="001076BF" w:rsidRPr="000B2A2A" w:rsidRDefault="001076BF" w:rsidP="006A3645">
            <w:pPr>
              <w:autoSpaceDE w:val="0"/>
              <w:autoSpaceDN w:val="0"/>
              <w:adjustRightInd w:val="0"/>
              <w:ind w:firstLine="400"/>
              <w:rPr>
                <w:rFonts w:ascii="Consolas" w:hAnsi="Consolas" w:cs="Consolas"/>
                <w:sz w:val="20"/>
              </w:rPr>
            </w:pPr>
            <w:r w:rsidRPr="000B2A2A">
              <w:rPr>
                <w:rFonts w:ascii="Consolas" w:hAnsi="Consolas" w:cs="Consolas"/>
                <w:color w:val="000000"/>
                <w:sz w:val="20"/>
              </w:rPr>
              <w:tab/>
            </w:r>
            <w:r w:rsidRPr="000B2A2A">
              <w:rPr>
                <w:rFonts w:ascii="Consolas" w:hAnsi="Consolas" w:cs="Consolas"/>
                <w:color w:val="000000"/>
                <w:sz w:val="20"/>
              </w:rPr>
              <w:tab/>
              <w:t>System.</w:t>
            </w:r>
            <w:r w:rsidRPr="000B2A2A">
              <w:rPr>
                <w:rFonts w:ascii="Consolas" w:hAnsi="Consolas" w:cs="Consolas"/>
                <w:b/>
                <w:i/>
                <w:iCs/>
                <w:color w:val="0000C0"/>
                <w:sz w:val="20"/>
              </w:rPr>
              <w:t>in</w:t>
            </w:r>
            <w:r w:rsidRPr="000B2A2A">
              <w:rPr>
                <w:rFonts w:ascii="Consolas" w:hAnsi="Consolas" w:cs="Consolas"/>
                <w:color w:val="000000"/>
                <w:sz w:val="20"/>
              </w:rPr>
              <w:t xml:space="preserve">.read(); </w:t>
            </w:r>
          </w:p>
          <w:p w14:paraId="5C255F23" w14:textId="77777777" w:rsidR="001076BF" w:rsidRPr="00EF721A" w:rsidRDefault="001076BF" w:rsidP="006A3645">
            <w:pPr>
              <w:ind w:firstLine="400"/>
            </w:pPr>
            <w:r w:rsidRPr="000B2A2A">
              <w:rPr>
                <w:rFonts w:ascii="Consolas" w:hAnsi="Consolas" w:cs="Consolas"/>
                <w:color w:val="000000"/>
                <w:sz w:val="20"/>
              </w:rPr>
              <w:tab/>
              <w:t>}</w:t>
            </w:r>
          </w:p>
        </w:tc>
      </w:tr>
    </w:tbl>
    <w:p w14:paraId="72606103" w14:textId="77777777" w:rsidR="001076BF" w:rsidRDefault="001076BF" w:rsidP="001076BF">
      <w:pPr>
        <w:ind w:firstLine="420"/>
      </w:pPr>
    </w:p>
    <w:p w14:paraId="7676AF3D" w14:textId="77777777" w:rsidR="001076BF" w:rsidRPr="006D78CF" w:rsidRDefault="001076BF" w:rsidP="001076BF">
      <w:pPr>
        <w:ind w:firstLine="420"/>
      </w:pPr>
    </w:p>
    <w:p w14:paraId="422DC0CE" w14:textId="62B40396" w:rsidR="001076BF" w:rsidRDefault="001076BF" w:rsidP="008A0AD0">
      <w:pPr>
        <w:pStyle w:val="3"/>
        <w:ind w:firstLine="420"/>
      </w:pPr>
      <w:r>
        <w:rPr>
          <w:rFonts w:hint="eastAsia"/>
        </w:rPr>
        <w:lastRenderedPageBreak/>
        <w:t>改造</w:t>
      </w:r>
      <w:r>
        <w:rPr>
          <w:rFonts w:hint="eastAsia"/>
        </w:rPr>
        <w:t>g</w:t>
      </w:r>
      <w:r>
        <w:t>mall-order-web</w:t>
      </w:r>
      <w:r>
        <w:t>作为服务消费者</w:t>
      </w:r>
    </w:p>
    <w:tbl>
      <w:tblPr>
        <w:tblStyle w:val="ab"/>
        <w:tblW w:w="0" w:type="auto"/>
        <w:tblLook w:val="04A0" w:firstRow="1" w:lastRow="0" w:firstColumn="1" w:lastColumn="0" w:noHBand="0" w:noVBand="1"/>
      </w:tblPr>
      <w:tblGrid>
        <w:gridCol w:w="8296"/>
      </w:tblGrid>
      <w:tr w:rsidR="001076BF" w14:paraId="08701424" w14:textId="77777777" w:rsidTr="006A3645">
        <w:tc>
          <w:tcPr>
            <w:tcW w:w="9062" w:type="dxa"/>
            <w:shd w:val="clear" w:color="auto" w:fill="E7E6E6" w:themeFill="background2"/>
          </w:tcPr>
          <w:p w14:paraId="704A6C3C" w14:textId="77777777" w:rsidR="001076BF" w:rsidRDefault="001076BF" w:rsidP="008A0AD0">
            <w:pPr>
              <w:ind w:firstLine="420"/>
            </w:pPr>
            <w:r>
              <w:rPr>
                <w:rFonts w:hint="eastAsia"/>
              </w:rPr>
              <w:t>1</w:t>
            </w:r>
            <w:r>
              <w:rPr>
                <w:rFonts w:hint="eastAsia"/>
              </w:rPr>
              <w:t>、</w:t>
            </w:r>
            <w:r>
              <w:t>引入</w:t>
            </w:r>
            <w:r>
              <w:rPr>
                <w:rFonts w:hint="eastAsia"/>
              </w:rPr>
              <w:t>d</w:t>
            </w:r>
            <w:r>
              <w:t>ubbo</w:t>
            </w:r>
          </w:p>
          <w:p w14:paraId="72272BFC" w14:textId="77777777" w:rsidR="001076BF" w:rsidRPr="005B52BE" w:rsidRDefault="001076BF" w:rsidP="006A3645">
            <w:pPr>
              <w:autoSpaceDE w:val="0"/>
              <w:autoSpaceDN w:val="0"/>
              <w:adjustRightInd w:val="0"/>
              <w:rPr>
                <w:rFonts w:ascii="Consolas" w:hAnsi="Consolas" w:cs="Consolas"/>
                <w:sz w:val="18"/>
              </w:rPr>
            </w:pPr>
            <w:r w:rsidRPr="005B52BE">
              <w:rPr>
                <w:rFonts w:ascii="Consolas" w:hAnsi="Consolas" w:cs="Consolas"/>
                <w:color w:val="000000"/>
                <w:sz w:val="10"/>
              </w:rPr>
              <w:tab/>
            </w:r>
            <w:r w:rsidRPr="005B52BE">
              <w:rPr>
                <w:rFonts w:ascii="Consolas" w:hAnsi="Consolas" w:cs="Consolas"/>
                <w:color w:val="000000"/>
                <w:sz w:val="10"/>
              </w:rPr>
              <w:tab/>
            </w:r>
            <w:r w:rsidRPr="005B52BE">
              <w:rPr>
                <w:rFonts w:ascii="Consolas" w:hAnsi="Consolas" w:cs="Consolas"/>
                <w:color w:val="3F5FBF"/>
                <w:sz w:val="18"/>
              </w:rPr>
              <w:t xml:space="preserve">&lt;!-- </w:t>
            </w:r>
            <w:r w:rsidRPr="005B52BE">
              <w:rPr>
                <w:rFonts w:ascii="Consolas" w:hAnsi="Consolas" w:cs="Consolas"/>
                <w:color w:val="3F5FBF"/>
                <w:sz w:val="18"/>
              </w:rPr>
              <w:t>引入</w:t>
            </w:r>
            <w:r w:rsidRPr="005B52BE">
              <w:rPr>
                <w:rFonts w:ascii="Consolas" w:hAnsi="Consolas" w:cs="Consolas"/>
                <w:color w:val="3F5FBF"/>
                <w:sz w:val="18"/>
                <w:u w:val="single"/>
              </w:rPr>
              <w:t>dubbo</w:t>
            </w:r>
            <w:r w:rsidRPr="005B52BE">
              <w:rPr>
                <w:rFonts w:ascii="Consolas" w:hAnsi="Consolas" w:cs="Consolas"/>
                <w:color w:val="3F5FBF"/>
                <w:sz w:val="18"/>
              </w:rPr>
              <w:t xml:space="preserve"> --&gt;</w:t>
            </w:r>
          </w:p>
          <w:p w14:paraId="63CF5BDB"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2503BD66"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rPr>
              <w:t>com.alibaba</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1B85A78E"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dubbo</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7179C095"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2.6.2</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66DE17B3"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71402CBA" w14:textId="77777777" w:rsidR="001076BF" w:rsidRPr="005B52BE" w:rsidRDefault="001076BF" w:rsidP="006A3645">
            <w:pPr>
              <w:autoSpaceDE w:val="0"/>
              <w:autoSpaceDN w:val="0"/>
              <w:adjustRightInd w:val="0"/>
              <w:ind w:firstLine="360"/>
              <w:rPr>
                <w:rFonts w:ascii="Consolas" w:hAnsi="Consolas" w:cs="Consolas"/>
                <w:sz w:val="18"/>
              </w:rPr>
            </w:pPr>
            <w:r>
              <w:rPr>
                <w:rFonts w:ascii="Consolas" w:hAnsi="Consolas" w:cs="Consolas"/>
                <w:color w:val="000000"/>
                <w:sz w:val="18"/>
              </w:rPr>
              <w:tab/>
            </w:r>
            <w:r w:rsidRPr="005B52BE">
              <w:rPr>
                <w:rFonts w:ascii="Consolas" w:hAnsi="Consolas" w:cs="Consolas"/>
                <w:color w:val="3F5FBF"/>
                <w:sz w:val="18"/>
              </w:rPr>
              <w:t xml:space="preserve">&lt;!-- </w:t>
            </w:r>
            <w:r w:rsidRPr="005B52BE">
              <w:rPr>
                <w:rFonts w:ascii="Consolas" w:hAnsi="Consolas" w:cs="Consolas"/>
                <w:color w:val="3F5FBF"/>
                <w:sz w:val="18"/>
              </w:rPr>
              <w:t>由于我们使用</w:t>
            </w:r>
            <w:r w:rsidRPr="005B52BE">
              <w:rPr>
                <w:rFonts w:ascii="Consolas" w:hAnsi="Consolas" w:cs="Consolas"/>
                <w:color w:val="3F5FBF"/>
                <w:sz w:val="18"/>
                <w:u w:val="single"/>
              </w:rPr>
              <w:t>zookeeper</w:t>
            </w:r>
            <w:r w:rsidRPr="005B52BE">
              <w:rPr>
                <w:rFonts w:ascii="Consolas" w:hAnsi="Consolas" w:cs="Consolas"/>
                <w:color w:val="3F5FBF"/>
                <w:sz w:val="18"/>
              </w:rPr>
              <w:t>作为注册中心，所以需要引入</w:t>
            </w:r>
            <w:r w:rsidRPr="005B52BE">
              <w:rPr>
                <w:rFonts w:ascii="Consolas" w:hAnsi="Consolas" w:cs="Consolas"/>
                <w:color w:val="3F5FBF"/>
                <w:sz w:val="18"/>
                <w:u w:val="single"/>
              </w:rPr>
              <w:t>zkclient</w:t>
            </w:r>
            <w:r w:rsidRPr="005B52BE">
              <w:rPr>
                <w:rFonts w:ascii="Consolas" w:hAnsi="Consolas" w:cs="Consolas"/>
                <w:color w:val="3F5FBF"/>
                <w:sz w:val="18"/>
              </w:rPr>
              <w:t>和</w:t>
            </w:r>
            <w:r w:rsidRPr="005B52BE">
              <w:rPr>
                <w:rFonts w:ascii="Consolas" w:hAnsi="Consolas" w:cs="Consolas"/>
                <w:color w:val="3F5FBF"/>
                <w:sz w:val="18"/>
                <w:u w:val="single"/>
              </w:rPr>
              <w:t>curator</w:t>
            </w:r>
            <w:r w:rsidRPr="005B52BE">
              <w:rPr>
                <w:rFonts w:ascii="Consolas" w:hAnsi="Consolas" w:cs="Consolas"/>
                <w:color w:val="3F5FBF"/>
                <w:sz w:val="18"/>
              </w:rPr>
              <w:t>操作</w:t>
            </w:r>
            <w:r w:rsidRPr="005B52BE">
              <w:rPr>
                <w:rFonts w:ascii="Consolas" w:hAnsi="Consolas" w:cs="Consolas"/>
                <w:color w:val="3F5FBF"/>
                <w:sz w:val="18"/>
                <w:u w:val="single"/>
              </w:rPr>
              <w:t>zookeeper</w:t>
            </w:r>
            <w:r w:rsidRPr="005B52BE">
              <w:rPr>
                <w:rFonts w:ascii="Consolas" w:hAnsi="Consolas" w:cs="Consolas"/>
                <w:color w:val="3F5FBF"/>
                <w:sz w:val="18"/>
              </w:rPr>
              <w:t xml:space="preserve"> --&gt;</w:t>
            </w:r>
          </w:p>
          <w:p w14:paraId="4600E1B1"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2ADF2289"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u w:val="single"/>
              </w:rPr>
              <w:t>com</w:t>
            </w:r>
            <w:r w:rsidRPr="005B52BE">
              <w:rPr>
                <w:rFonts w:ascii="Consolas" w:hAnsi="Consolas" w:cs="Consolas"/>
                <w:color w:val="000000"/>
                <w:sz w:val="18"/>
              </w:rPr>
              <w:t>.101tec</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4D3CB670"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zkclient</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2D2FCA45"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0.10</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1D6F7BE8"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58F127A8"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3F5FBF"/>
                <w:sz w:val="18"/>
              </w:rPr>
              <w:t>&lt;!-- curator-framework --&gt;</w:t>
            </w:r>
          </w:p>
          <w:p w14:paraId="368B3099"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14D42BE3"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r w:rsidRPr="005B52BE">
              <w:rPr>
                <w:rFonts w:ascii="Consolas" w:hAnsi="Consolas" w:cs="Consolas"/>
                <w:color w:val="000000"/>
                <w:sz w:val="18"/>
              </w:rPr>
              <w:t>org.apache.curator</w:t>
            </w:r>
            <w:r w:rsidRPr="005B52BE">
              <w:rPr>
                <w:rFonts w:ascii="Consolas" w:hAnsi="Consolas" w:cs="Consolas"/>
                <w:color w:val="008080"/>
                <w:sz w:val="18"/>
              </w:rPr>
              <w:t>&lt;/</w:t>
            </w:r>
            <w:r w:rsidRPr="005B52BE">
              <w:rPr>
                <w:rFonts w:ascii="Consolas" w:hAnsi="Consolas" w:cs="Consolas"/>
                <w:color w:val="3F7F7F"/>
                <w:sz w:val="18"/>
              </w:rPr>
              <w:t>groupId</w:t>
            </w:r>
            <w:r w:rsidRPr="005B52BE">
              <w:rPr>
                <w:rFonts w:ascii="Consolas" w:hAnsi="Consolas" w:cs="Consolas"/>
                <w:color w:val="008080"/>
                <w:sz w:val="18"/>
              </w:rPr>
              <w:t>&gt;</w:t>
            </w:r>
          </w:p>
          <w:p w14:paraId="2AA44FD3"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r w:rsidRPr="005B52BE">
              <w:rPr>
                <w:rFonts w:ascii="Consolas" w:hAnsi="Consolas" w:cs="Consolas"/>
                <w:color w:val="000000"/>
                <w:sz w:val="18"/>
                <w:u w:val="single"/>
              </w:rPr>
              <w:t>curator</w:t>
            </w:r>
            <w:r w:rsidRPr="005B52BE">
              <w:rPr>
                <w:rFonts w:ascii="Consolas" w:hAnsi="Consolas" w:cs="Consolas"/>
                <w:color w:val="000000"/>
                <w:sz w:val="18"/>
              </w:rPr>
              <w:t>-framework</w:t>
            </w:r>
            <w:r w:rsidRPr="005B52BE">
              <w:rPr>
                <w:rFonts w:ascii="Consolas" w:hAnsi="Consolas" w:cs="Consolas"/>
                <w:color w:val="008080"/>
                <w:sz w:val="18"/>
              </w:rPr>
              <w:t>&lt;/</w:t>
            </w:r>
            <w:r w:rsidRPr="005B52BE">
              <w:rPr>
                <w:rFonts w:ascii="Consolas" w:hAnsi="Consolas" w:cs="Consolas"/>
                <w:color w:val="3F7F7F"/>
                <w:sz w:val="18"/>
              </w:rPr>
              <w:t>artifactId</w:t>
            </w:r>
            <w:r w:rsidRPr="005B52BE">
              <w:rPr>
                <w:rFonts w:ascii="Consolas" w:hAnsi="Consolas" w:cs="Consolas"/>
                <w:color w:val="008080"/>
                <w:sz w:val="18"/>
              </w:rPr>
              <w:t>&gt;</w:t>
            </w:r>
          </w:p>
          <w:p w14:paraId="7C971981" w14:textId="77777777" w:rsidR="001076BF" w:rsidRPr="005B52BE" w:rsidRDefault="001076BF" w:rsidP="006A3645">
            <w:pPr>
              <w:autoSpaceDE w:val="0"/>
              <w:autoSpaceDN w:val="0"/>
              <w:adjustRightInd w:val="0"/>
              <w:ind w:firstLine="360"/>
              <w:rPr>
                <w:rFonts w:ascii="Consolas" w:hAnsi="Consolas" w:cs="Consolas"/>
                <w:sz w:val="18"/>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r w:rsidRPr="005B52BE">
              <w:rPr>
                <w:rFonts w:ascii="Consolas" w:hAnsi="Consolas" w:cs="Consolas"/>
                <w:color w:val="000000"/>
                <w:sz w:val="18"/>
              </w:rPr>
              <w:t>2.12.0</w:t>
            </w:r>
            <w:r w:rsidRPr="005B52BE">
              <w:rPr>
                <w:rFonts w:ascii="Consolas" w:hAnsi="Consolas" w:cs="Consolas"/>
                <w:color w:val="008080"/>
                <w:sz w:val="18"/>
              </w:rPr>
              <w:t>&lt;/</w:t>
            </w:r>
            <w:r w:rsidRPr="005B52BE">
              <w:rPr>
                <w:rFonts w:ascii="Consolas" w:hAnsi="Consolas" w:cs="Consolas"/>
                <w:color w:val="3F7F7F"/>
                <w:sz w:val="18"/>
              </w:rPr>
              <w:t>version</w:t>
            </w:r>
            <w:r w:rsidRPr="005B52BE">
              <w:rPr>
                <w:rFonts w:ascii="Consolas" w:hAnsi="Consolas" w:cs="Consolas"/>
                <w:color w:val="008080"/>
                <w:sz w:val="18"/>
              </w:rPr>
              <w:t>&gt;</w:t>
            </w:r>
          </w:p>
          <w:p w14:paraId="4BBA717C" w14:textId="77777777" w:rsidR="001076BF" w:rsidRPr="005B52BE" w:rsidRDefault="001076BF" w:rsidP="006A3645">
            <w:pPr>
              <w:autoSpaceDE w:val="0"/>
              <w:autoSpaceDN w:val="0"/>
              <w:adjustRightInd w:val="0"/>
              <w:ind w:firstLine="360"/>
              <w:rPr>
                <w:sz w:val="11"/>
              </w:rPr>
            </w:pPr>
            <w:r w:rsidRPr="005B52BE">
              <w:rPr>
                <w:rFonts w:ascii="Consolas" w:hAnsi="Consolas" w:cs="Consolas"/>
                <w:color w:val="000000"/>
                <w:sz w:val="18"/>
              </w:rPr>
              <w:tab/>
            </w:r>
            <w:r w:rsidRPr="005B52BE">
              <w:rPr>
                <w:rFonts w:ascii="Consolas" w:hAnsi="Consolas" w:cs="Consolas"/>
                <w:color w:val="000000"/>
                <w:sz w:val="18"/>
              </w:rPr>
              <w:tab/>
            </w:r>
            <w:r w:rsidRPr="005B52BE">
              <w:rPr>
                <w:rFonts w:ascii="Consolas" w:hAnsi="Consolas" w:cs="Consolas"/>
                <w:color w:val="008080"/>
                <w:sz w:val="18"/>
              </w:rPr>
              <w:t>&lt;/</w:t>
            </w:r>
            <w:r w:rsidRPr="005B52BE">
              <w:rPr>
                <w:rFonts w:ascii="Consolas" w:hAnsi="Consolas" w:cs="Consolas"/>
                <w:color w:val="3F7F7F"/>
                <w:sz w:val="18"/>
              </w:rPr>
              <w:t>dependency</w:t>
            </w:r>
            <w:r w:rsidRPr="005B52BE">
              <w:rPr>
                <w:rFonts w:ascii="Consolas" w:hAnsi="Consolas" w:cs="Consolas"/>
                <w:color w:val="008080"/>
                <w:sz w:val="18"/>
              </w:rPr>
              <w:t>&gt;</w:t>
            </w:r>
          </w:p>
          <w:p w14:paraId="4AA07332" w14:textId="77777777" w:rsidR="001076BF" w:rsidRPr="00E509E6" w:rsidRDefault="001076BF" w:rsidP="006A3645">
            <w:pPr>
              <w:ind w:firstLine="420"/>
            </w:pPr>
          </w:p>
        </w:tc>
      </w:tr>
      <w:tr w:rsidR="001076BF" w14:paraId="7712CABC" w14:textId="77777777" w:rsidTr="006A3645">
        <w:tc>
          <w:tcPr>
            <w:tcW w:w="9062" w:type="dxa"/>
            <w:shd w:val="clear" w:color="auto" w:fill="E7E6E6" w:themeFill="background2"/>
          </w:tcPr>
          <w:p w14:paraId="4EC16DC9" w14:textId="77777777" w:rsidR="001076BF" w:rsidRDefault="001076BF" w:rsidP="008A0AD0">
            <w:pPr>
              <w:ind w:firstLine="420"/>
            </w:pPr>
            <w:r>
              <w:rPr>
                <w:rFonts w:hint="eastAsia"/>
              </w:rPr>
              <w:t>2</w:t>
            </w:r>
            <w:r>
              <w:rPr>
                <w:rFonts w:hint="eastAsia"/>
              </w:rPr>
              <w:t>、配置消费者信息</w:t>
            </w:r>
          </w:p>
          <w:p w14:paraId="6D9DA783" w14:textId="77777777" w:rsidR="001076BF" w:rsidRPr="00713211" w:rsidRDefault="001076BF" w:rsidP="006A3645">
            <w:pPr>
              <w:autoSpaceDE w:val="0"/>
              <w:autoSpaceDN w:val="0"/>
              <w:adjustRightInd w:val="0"/>
              <w:ind w:firstLine="440"/>
              <w:rPr>
                <w:rFonts w:ascii="Consolas" w:hAnsi="Consolas" w:cs="Consolas"/>
                <w:sz w:val="22"/>
              </w:rPr>
            </w:pPr>
            <w:r w:rsidRPr="00713211">
              <w:rPr>
                <w:rFonts w:ascii="Consolas" w:hAnsi="Consolas" w:cs="Consolas"/>
                <w:color w:val="3F5FBF"/>
                <w:sz w:val="22"/>
              </w:rPr>
              <w:t xml:space="preserve">&lt;!-- </w:t>
            </w:r>
            <w:r w:rsidRPr="00713211">
              <w:rPr>
                <w:rFonts w:ascii="Consolas" w:hAnsi="Consolas" w:cs="Consolas"/>
                <w:color w:val="3F5FBF"/>
                <w:sz w:val="22"/>
              </w:rPr>
              <w:t>应用名</w:t>
            </w:r>
            <w:r w:rsidRPr="00713211">
              <w:rPr>
                <w:rFonts w:ascii="Consolas" w:hAnsi="Consolas" w:cs="Consolas"/>
                <w:color w:val="3F5FBF"/>
                <w:sz w:val="22"/>
              </w:rPr>
              <w:t xml:space="preserve"> --&gt;</w:t>
            </w:r>
          </w:p>
          <w:p w14:paraId="54303138" w14:textId="77777777" w:rsidR="001076BF" w:rsidRPr="00713211" w:rsidRDefault="001076BF" w:rsidP="006A3645">
            <w:pPr>
              <w:autoSpaceDE w:val="0"/>
              <w:autoSpaceDN w:val="0"/>
              <w:adjustRightInd w:val="0"/>
              <w:ind w:firstLine="440"/>
              <w:rPr>
                <w:rFonts w:ascii="Consolas" w:hAnsi="Consolas" w:cs="Consolas"/>
                <w:sz w:val="22"/>
              </w:rPr>
            </w:pPr>
            <w:r w:rsidRPr="00713211">
              <w:rPr>
                <w:rFonts w:ascii="Consolas" w:hAnsi="Consolas" w:cs="Consolas"/>
                <w:color w:val="000000"/>
                <w:sz w:val="22"/>
              </w:rPr>
              <w:tab/>
            </w:r>
            <w:r w:rsidRPr="00713211">
              <w:rPr>
                <w:rFonts w:ascii="Consolas" w:hAnsi="Consolas" w:cs="Consolas"/>
                <w:color w:val="008080"/>
                <w:sz w:val="22"/>
              </w:rPr>
              <w:t>&lt;</w:t>
            </w:r>
            <w:r w:rsidRPr="00713211">
              <w:rPr>
                <w:rFonts w:ascii="Consolas" w:hAnsi="Consolas" w:cs="Consolas"/>
                <w:color w:val="3F7F7F"/>
                <w:sz w:val="22"/>
              </w:rPr>
              <w:t>dubbo:application</w:t>
            </w:r>
            <w:r w:rsidRPr="00713211">
              <w:rPr>
                <w:rFonts w:ascii="Consolas" w:hAnsi="Consolas" w:cs="Consolas"/>
                <w:sz w:val="22"/>
              </w:rPr>
              <w:t xml:space="preserve"> </w:t>
            </w:r>
            <w:r w:rsidRPr="00713211">
              <w:rPr>
                <w:rFonts w:ascii="Consolas" w:hAnsi="Consolas" w:cs="Consolas"/>
                <w:color w:val="7F007F"/>
                <w:sz w:val="22"/>
              </w:rPr>
              <w:t>name</w:t>
            </w:r>
            <w:r w:rsidRPr="00713211">
              <w:rPr>
                <w:rFonts w:ascii="Consolas" w:hAnsi="Consolas" w:cs="Consolas"/>
                <w:color w:val="000000"/>
                <w:sz w:val="22"/>
              </w:rPr>
              <w:t>=</w:t>
            </w:r>
            <w:r w:rsidRPr="00713211">
              <w:rPr>
                <w:rFonts w:ascii="Consolas" w:hAnsi="Consolas" w:cs="Consolas"/>
                <w:i/>
                <w:iCs/>
                <w:color w:val="2A00FF"/>
                <w:sz w:val="22"/>
              </w:rPr>
              <w:t>"gmall-order-web"</w:t>
            </w:r>
            <w:r w:rsidRPr="00713211">
              <w:rPr>
                <w:rFonts w:ascii="Consolas" w:hAnsi="Consolas" w:cs="Consolas"/>
                <w:color w:val="008080"/>
                <w:sz w:val="22"/>
              </w:rPr>
              <w:t>&gt;&lt;/</w:t>
            </w:r>
            <w:r w:rsidRPr="00713211">
              <w:rPr>
                <w:rFonts w:ascii="Consolas" w:hAnsi="Consolas" w:cs="Consolas"/>
                <w:color w:val="3F7F7F"/>
                <w:sz w:val="22"/>
              </w:rPr>
              <w:t>dubbo:application</w:t>
            </w:r>
            <w:r w:rsidRPr="00713211">
              <w:rPr>
                <w:rFonts w:ascii="Consolas" w:hAnsi="Consolas" w:cs="Consolas"/>
                <w:color w:val="008080"/>
                <w:sz w:val="22"/>
              </w:rPr>
              <w:t>&gt;</w:t>
            </w:r>
          </w:p>
          <w:p w14:paraId="57DD0915" w14:textId="77777777" w:rsidR="001076BF" w:rsidRPr="00713211" w:rsidRDefault="001076BF" w:rsidP="006A3645">
            <w:pPr>
              <w:autoSpaceDE w:val="0"/>
              <w:autoSpaceDN w:val="0"/>
              <w:adjustRightInd w:val="0"/>
              <w:ind w:firstLine="440"/>
              <w:rPr>
                <w:rFonts w:ascii="Consolas" w:hAnsi="Consolas" w:cs="Consolas"/>
                <w:sz w:val="22"/>
              </w:rPr>
            </w:pPr>
            <w:r w:rsidRPr="00713211">
              <w:rPr>
                <w:rFonts w:ascii="Consolas" w:hAnsi="Consolas" w:cs="Consolas"/>
                <w:color w:val="000000"/>
                <w:sz w:val="22"/>
              </w:rPr>
              <w:tab/>
            </w:r>
            <w:r w:rsidRPr="00713211">
              <w:rPr>
                <w:rFonts w:ascii="Consolas" w:hAnsi="Consolas" w:cs="Consolas"/>
                <w:color w:val="3F5FBF"/>
                <w:sz w:val="22"/>
              </w:rPr>
              <w:t xml:space="preserve">&lt;!-- </w:t>
            </w:r>
            <w:r w:rsidRPr="00713211">
              <w:rPr>
                <w:rFonts w:ascii="Consolas" w:hAnsi="Consolas" w:cs="Consolas"/>
                <w:color w:val="3F5FBF"/>
                <w:sz w:val="22"/>
              </w:rPr>
              <w:t>指定注册中心地址</w:t>
            </w:r>
            <w:r w:rsidRPr="00713211">
              <w:rPr>
                <w:rFonts w:ascii="Consolas" w:hAnsi="Consolas" w:cs="Consolas"/>
                <w:color w:val="3F5FBF"/>
                <w:sz w:val="22"/>
              </w:rPr>
              <w:t xml:space="preserve"> --&gt;</w:t>
            </w:r>
          </w:p>
          <w:p w14:paraId="55B25F5E" w14:textId="77777777" w:rsidR="001076BF" w:rsidRPr="00713211" w:rsidRDefault="001076BF" w:rsidP="006A3645">
            <w:pPr>
              <w:autoSpaceDE w:val="0"/>
              <w:autoSpaceDN w:val="0"/>
              <w:adjustRightInd w:val="0"/>
              <w:ind w:firstLine="440"/>
              <w:rPr>
                <w:rFonts w:ascii="Consolas" w:hAnsi="Consolas" w:cs="Consolas"/>
                <w:sz w:val="22"/>
              </w:rPr>
            </w:pPr>
            <w:r w:rsidRPr="00713211">
              <w:rPr>
                <w:rFonts w:ascii="Consolas" w:hAnsi="Consolas" w:cs="Consolas"/>
                <w:color w:val="000000"/>
                <w:sz w:val="22"/>
              </w:rPr>
              <w:tab/>
            </w:r>
            <w:r w:rsidRPr="00713211">
              <w:rPr>
                <w:rFonts w:ascii="Consolas" w:hAnsi="Consolas" w:cs="Consolas"/>
                <w:color w:val="008080"/>
                <w:sz w:val="22"/>
              </w:rPr>
              <w:t>&lt;</w:t>
            </w:r>
            <w:r w:rsidRPr="00713211">
              <w:rPr>
                <w:rFonts w:ascii="Consolas" w:hAnsi="Consolas" w:cs="Consolas"/>
                <w:color w:val="3F7F7F"/>
                <w:sz w:val="22"/>
              </w:rPr>
              <w:t>dubbo:registry</w:t>
            </w:r>
            <w:r w:rsidRPr="00713211">
              <w:rPr>
                <w:rFonts w:ascii="Consolas" w:hAnsi="Consolas" w:cs="Consolas"/>
                <w:sz w:val="22"/>
              </w:rPr>
              <w:t xml:space="preserve"> </w:t>
            </w:r>
            <w:r w:rsidRPr="00713211">
              <w:rPr>
                <w:rFonts w:ascii="Consolas" w:hAnsi="Consolas" w:cs="Consolas"/>
                <w:color w:val="7F007F"/>
                <w:sz w:val="22"/>
              </w:rPr>
              <w:t>address</w:t>
            </w:r>
            <w:r w:rsidRPr="00713211">
              <w:rPr>
                <w:rFonts w:ascii="Consolas" w:hAnsi="Consolas" w:cs="Consolas"/>
                <w:color w:val="000000"/>
                <w:sz w:val="22"/>
              </w:rPr>
              <w:t>=</w:t>
            </w:r>
            <w:r w:rsidRPr="00713211">
              <w:rPr>
                <w:rFonts w:ascii="Consolas" w:hAnsi="Consolas" w:cs="Consolas"/>
                <w:i/>
                <w:iCs/>
                <w:color w:val="2A00FF"/>
                <w:sz w:val="22"/>
              </w:rPr>
              <w:t>"zookeeper://118.24.44.169:2181"</w:t>
            </w:r>
            <w:r w:rsidRPr="00713211">
              <w:rPr>
                <w:rFonts w:ascii="Consolas" w:hAnsi="Consolas" w:cs="Consolas"/>
                <w:sz w:val="22"/>
              </w:rPr>
              <w:t xml:space="preserve"> </w:t>
            </w:r>
            <w:r w:rsidRPr="00713211">
              <w:rPr>
                <w:rFonts w:ascii="Consolas" w:hAnsi="Consolas" w:cs="Consolas"/>
                <w:color w:val="008080"/>
                <w:sz w:val="22"/>
              </w:rPr>
              <w:t>/&gt;</w:t>
            </w:r>
          </w:p>
          <w:p w14:paraId="370172D7" w14:textId="77777777" w:rsidR="001076BF" w:rsidRPr="00713211" w:rsidRDefault="001076BF" w:rsidP="006A3645">
            <w:pPr>
              <w:autoSpaceDE w:val="0"/>
              <w:autoSpaceDN w:val="0"/>
              <w:adjustRightInd w:val="0"/>
              <w:ind w:firstLine="440"/>
              <w:rPr>
                <w:rFonts w:ascii="Consolas" w:hAnsi="Consolas" w:cs="Consolas"/>
                <w:sz w:val="22"/>
              </w:rPr>
            </w:pPr>
            <w:r w:rsidRPr="00713211">
              <w:rPr>
                <w:rFonts w:ascii="Consolas" w:hAnsi="Consolas" w:cs="Consolas"/>
                <w:color w:val="000000"/>
                <w:sz w:val="22"/>
              </w:rPr>
              <w:tab/>
            </w:r>
            <w:r w:rsidRPr="00713211">
              <w:rPr>
                <w:rFonts w:ascii="Consolas" w:hAnsi="Consolas" w:cs="Consolas"/>
                <w:color w:val="3F5FBF"/>
                <w:sz w:val="22"/>
              </w:rPr>
              <w:t xml:space="preserve">&lt;!-- </w:t>
            </w:r>
            <w:r w:rsidRPr="00713211">
              <w:rPr>
                <w:rFonts w:ascii="Consolas" w:hAnsi="Consolas" w:cs="Consolas"/>
                <w:color w:val="3F5FBF"/>
                <w:sz w:val="22"/>
              </w:rPr>
              <w:t>生成远程服务代理，可以和本地</w:t>
            </w:r>
            <w:r w:rsidRPr="00713211">
              <w:rPr>
                <w:rFonts w:ascii="Consolas" w:hAnsi="Consolas" w:cs="Consolas"/>
                <w:color w:val="3F5FBF"/>
                <w:sz w:val="22"/>
              </w:rPr>
              <w:t>bean</w:t>
            </w:r>
            <w:r w:rsidRPr="00713211">
              <w:rPr>
                <w:rFonts w:ascii="Consolas" w:hAnsi="Consolas" w:cs="Consolas"/>
                <w:color w:val="3F5FBF"/>
                <w:sz w:val="22"/>
              </w:rPr>
              <w:t>一样使用</w:t>
            </w:r>
            <w:r w:rsidRPr="00713211">
              <w:rPr>
                <w:rFonts w:ascii="Consolas" w:hAnsi="Consolas" w:cs="Consolas"/>
                <w:color w:val="3F5FBF"/>
                <w:sz w:val="22"/>
              </w:rPr>
              <w:t>demoService --&gt;</w:t>
            </w:r>
          </w:p>
          <w:p w14:paraId="4D9F65D7" w14:textId="77777777" w:rsidR="001076BF" w:rsidRPr="00F07A85" w:rsidRDefault="001076BF" w:rsidP="006A3645">
            <w:pPr>
              <w:ind w:firstLine="440"/>
            </w:pPr>
            <w:r w:rsidRPr="00713211">
              <w:rPr>
                <w:rFonts w:ascii="Consolas" w:hAnsi="Consolas" w:cs="Consolas"/>
                <w:color w:val="000000"/>
                <w:sz w:val="22"/>
              </w:rPr>
              <w:tab/>
            </w:r>
            <w:r w:rsidRPr="00713211">
              <w:rPr>
                <w:rFonts w:ascii="Consolas" w:hAnsi="Consolas" w:cs="Consolas"/>
                <w:color w:val="008080"/>
                <w:sz w:val="22"/>
              </w:rPr>
              <w:t>&lt;</w:t>
            </w:r>
            <w:r w:rsidRPr="00713211">
              <w:rPr>
                <w:rFonts w:ascii="Consolas" w:hAnsi="Consolas" w:cs="Consolas"/>
                <w:color w:val="3F7F7F"/>
                <w:sz w:val="22"/>
              </w:rPr>
              <w:t>dubbo:reference</w:t>
            </w:r>
            <w:r w:rsidRPr="00713211">
              <w:rPr>
                <w:rFonts w:ascii="Consolas" w:hAnsi="Consolas" w:cs="Consolas"/>
                <w:sz w:val="22"/>
              </w:rPr>
              <w:t xml:space="preserve"> </w:t>
            </w:r>
            <w:r w:rsidRPr="00713211">
              <w:rPr>
                <w:rFonts w:ascii="Consolas" w:hAnsi="Consolas" w:cs="Consolas"/>
                <w:color w:val="7F007F"/>
                <w:sz w:val="22"/>
              </w:rPr>
              <w:t>id</w:t>
            </w:r>
            <w:r w:rsidRPr="00713211">
              <w:rPr>
                <w:rFonts w:ascii="Consolas" w:hAnsi="Consolas" w:cs="Consolas"/>
                <w:color w:val="000000"/>
                <w:sz w:val="22"/>
              </w:rPr>
              <w:t>=</w:t>
            </w:r>
            <w:r w:rsidRPr="00713211">
              <w:rPr>
                <w:rFonts w:ascii="Consolas" w:hAnsi="Consolas" w:cs="Consolas"/>
                <w:i/>
                <w:iCs/>
                <w:color w:val="2A00FF"/>
                <w:sz w:val="22"/>
              </w:rPr>
              <w:t>"userService"</w:t>
            </w:r>
            <w:r w:rsidRPr="00713211">
              <w:rPr>
                <w:rFonts w:ascii="Consolas" w:hAnsi="Consolas" w:cs="Consolas"/>
                <w:sz w:val="22"/>
              </w:rPr>
              <w:t xml:space="preserve"> </w:t>
            </w:r>
            <w:r w:rsidRPr="00713211">
              <w:rPr>
                <w:rFonts w:ascii="Consolas" w:hAnsi="Consolas" w:cs="Consolas"/>
                <w:color w:val="7F007F"/>
                <w:sz w:val="22"/>
              </w:rPr>
              <w:t>interface</w:t>
            </w:r>
            <w:r w:rsidRPr="00713211">
              <w:rPr>
                <w:rFonts w:ascii="Consolas" w:hAnsi="Consolas" w:cs="Consolas"/>
                <w:color w:val="000000"/>
                <w:sz w:val="22"/>
              </w:rPr>
              <w:t>=</w:t>
            </w:r>
            <w:r w:rsidRPr="00713211">
              <w:rPr>
                <w:rFonts w:ascii="Consolas" w:hAnsi="Consolas" w:cs="Consolas"/>
                <w:i/>
                <w:iCs/>
                <w:color w:val="2A00FF"/>
                <w:sz w:val="22"/>
              </w:rPr>
              <w:t>"com.atguigu.gmall.service.UserService"</w:t>
            </w:r>
            <w:r w:rsidRPr="00713211">
              <w:rPr>
                <w:rFonts w:ascii="Consolas" w:hAnsi="Consolas" w:cs="Consolas"/>
                <w:color w:val="008080"/>
                <w:sz w:val="22"/>
              </w:rPr>
              <w:t>&gt;&lt;/</w:t>
            </w:r>
            <w:r w:rsidRPr="00713211">
              <w:rPr>
                <w:rFonts w:ascii="Consolas" w:hAnsi="Consolas" w:cs="Consolas"/>
                <w:color w:val="3F7F7F"/>
                <w:sz w:val="22"/>
              </w:rPr>
              <w:t>dubbo:reference</w:t>
            </w:r>
            <w:r w:rsidRPr="00713211">
              <w:rPr>
                <w:rFonts w:ascii="Consolas" w:hAnsi="Consolas" w:cs="Consolas"/>
                <w:color w:val="008080"/>
                <w:sz w:val="22"/>
              </w:rPr>
              <w:t>&gt;</w:t>
            </w:r>
          </w:p>
        </w:tc>
      </w:tr>
    </w:tbl>
    <w:p w14:paraId="26F88223" w14:textId="77777777" w:rsidR="001076BF" w:rsidRDefault="001076BF" w:rsidP="001076BF">
      <w:pPr>
        <w:ind w:firstLine="420"/>
      </w:pPr>
    </w:p>
    <w:p w14:paraId="26A54BAA" w14:textId="77777777" w:rsidR="001076BF" w:rsidRPr="00F37F0A" w:rsidRDefault="001076BF" w:rsidP="001076BF">
      <w:pPr>
        <w:ind w:firstLine="420"/>
      </w:pPr>
    </w:p>
    <w:p w14:paraId="2E546F28" w14:textId="5B641171" w:rsidR="001076BF" w:rsidRDefault="001076BF" w:rsidP="008A0AD0">
      <w:pPr>
        <w:pStyle w:val="3"/>
        <w:ind w:firstLine="420"/>
      </w:pPr>
      <w:r>
        <w:rPr>
          <w:rFonts w:hint="eastAsia"/>
        </w:rPr>
        <w:t>测试调用</w:t>
      </w:r>
    </w:p>
    <w:p w14:paraId="7839266C" w14:textId="77777777" w:rsidR="001076BF" w:rsidRDefault="001076BF" w:rsidP="001076BF">
      <w:pPr>
        <w:ind w:firstLine="420"/>
      </w:pPr>
      <w:r>
        <w:t>访问</w:t>
      </w:r>
      <w:r>
        <w:rPr>
          <w:rFonts w:hint="eastAsia"/>
        </w:rPr>
        <w:t>g</w:t>
      </w:r>
      <w:r>
        <w:t>mall-order-web</w:t>
      </w:r>
      <w:r>
        <w:t>的</w:t>
      </w:r>
      <w:r>
        <w:rPr>
          <w:rFonts w:hint="eastAsia"/>
        </w:rPr>
        <w:t>i</w:t>
      </w:r>
      <w:r>
        <w:t>nitOrder</w:t>
      </w:r>
      <w:r>
        <w:t>请求</w:t>
      </w:r>
      <w:r>
        <w:rPr>
          <w:rFonts w:hint="eastAsia"/>
        </w:rPr>
        <w:t>，</w:t>
      </w:r>
      <w:r>
        <w:t>会调用</w:t>
      </w:r>
      <w:r>
        <w:rPr>
          <w:rFonts w:hint="eastAsia"/>
        </w:rPr>
        <w:t>U</w:t>
      </w:r>
      <w:r>
        <w:t>serService</w:t>
      </w:r>
      <w:r>
        <w:t>获取用户地址</w:t>
      </w:r>
      <w:r>
        <w:rPr>
          <w:rFonts w:hint="eastAsia"/>
        </w:rPr>
        <w:t>；</w:t>
      </w:r>
    </w:p>
    <w:p w14:paraId="4383F5B8" w14:textId="77777777" w:rsidR="001076BF" w:rsidRDefault="001076BF" w:rsidP="001076BF">
      <w:pPr>
        <w:ind w:firstLine="420"/>
      </w:pPr>
      <w:r>
        <w:t>调用成功</w:t>
      </w:r>
      <w:r>
        <w:rPr>
          <w:rFonts w:hint="eastAsia"/>
        </w:rPr>
        <w:t>。</w:t>
      </w:r>
      <w:r>
        <w:t>说明我们</w:t>
      </w:r>
      <w:r>
        <w:t>order</w:t>
      </w:r>
      <w:r>
        <w:t>已经可以调用远程的</w:t>
      </w:r>
      <w:r>
        <w:t>UserService</w:t>
      </w:r>
      <w:r>
        <w:t>了</w:t>
      </w:r>
      <w:r>
        <w:rPr>
          <w:rFonts w:hint="eastAsia"/>
        </w:rPr>
        <w:t>；</w:t>
      </w:r>
    </w:p>
    <w:p w14:paraId="387670AE" w14:textId="77777777" w:rsidR="001076BF" w:rsidRDefault="001076BF" w:rsidP="001076BF">
      <w:pPr>
        <w:ind w:firstLine="420"/>
      </w:pPr>
    </w:p>
    <w:p w14:paraId="32CD9F13" w14:textId="77777777" w:rsidR="001076BF" w:rsidRPr="002B3E2F" w:rsidRDefault="001076BF" w:rsidP="001076BF">
      <w:pPr>
        <w:ind w:firstLine="420"/>
      </w:pPr>
    </w:p>
    <w:p w14:paraId="155C69E8" w14:textId="335F44BE" w:rsidR="001076BF" w:rsidRDefault="008A0AD0" w:rsidP="008A0AD0">
      <w:pPr>
        <w:pStyle w:val="2"/>
      </w:pPr>
      <w:r>
        <w:rPr>
          <w:rFonts w:hint="eastAsia"/>
        </w:rPr>
        <w:lastRenderedPageBreak/>
        <w:t>dubbo</w:t>
      </w:r>
      <w:r w:rsidR="001076BF">
        <w:rPr>
          <w:rFonts w:hint="eastAsia"/>
        </w:rPr>
        <w:t>注解</w:t>
      </w:r>
      <w:r w:rsidR="00CF51D4">
        <w:rPr>
          <w:rFonts w:hint="eastAsia"/>
        </w:rPr>
        <w:t>版本</w:t>
      </w:r>
    </w:p>
    <w:tbl>
      <w:tblPr>
        <w:tblStyle w:val="ab"/>
        <w:tblW w:w="0" w:type="auto"/>
        <w:tblLook w:val="04A0" w:firstRow="1" w:lastRow="0" w:firstColumn="1" w:lastColumn="0" w:noHBand="0" w:noVBand="1"/>
      </w:tblPr>
      <w:tblGrid>
        <w:gridCol w:w="8296"/>
      </w:tblGrid>
      <w:tr w:rsidR="001076BF" w14:paraId="266DA696" w14:textId="77777777" w:rsidTr="006A3645">
        <w:tc>
          <w:tcPr>
            <w:tcW w:w="9062" w:type="dxa"/>
            <w:shd w:val="clear" w:color="auto" w:fill="E7E6E6" w:themeFill="background2"/>
          </w:tcPr>
          <w:p w14:paraId="1557A022" w14:textId="77777777" w:rsidR="001076BF" w:rsidRDefault="001076BF" w:rsidP="00841925">
            <w:pPr>
              <w:ind w:firstLine="420"/>
            </w:pPr>
            <w:r>
              <w:rPr>
                <w:rFonts w:hint="eastAsia"/>
              </w:rPr>
              <w:t>1</w:t>
            </w:r>
            <w:r>
              <w:rPr>
                <w:rFonts w:hint="eastAsia"/>
              </w:rPr>
              <w:t>、服务提供方</w:t>
            </w:r>
          </w:p>
          <w:p w14:paraId="5DA6EA54" w14:textId="77777777" w:rsidR="001076BF" w:rsidRPr="00583570" w:rsidRDefault="001076BF" w:rsidP="006A3645">
            <w:pPr>
              <w:autoSpaceDE w:val="0"/>
              <w:autoSpaceDN w:val="0"/>
              <w:adjustRightInd w:val="0"/>
              <w:ind w:firstLine="400"/>
              <w:rPr>
                <w:rFonts w:ascii="Consolas" w:hAnsi="Consolas" w:cs="Consolas"/>
                <w:sz w:val="20"/>
              </w:rPr>
            </w:pPr>
            <w:r w:rsidRPr="00583570">
              <w:rPr>
                <w:rFonts w:ascii="Consolas" w:hAnsi="Consolas" w:cs="Consolas"/>
                <w:color w:val="000000"/>
                <w:sz w:val="20"/>
              </w:rPr>
              <w:tab/>
            </w:r>
            <w:r w:rsidRPr="00583570">
              <w:rPr>
                <w:rFonts w:ascii="Consolas" w:hAnsi="Consolas" w:cs="Consolas"/>
                <w:color w:val="008080"/>
                <w:sz w:val="20"/>
              </w:rPr>
              <w:t>&lt;</w:t>
            </w:r>
            <w:r w:rsidRPr="00583570">
              <w:rPr>
                <w:rFonts w:ascii="Consolas" w:hAnsi="Consolas" w:cs="Consolas"/>
                <w:color w:val="3F7F7F"/>
                <w:sz w:val="20"/>
              </w:rPr>
              <w:t>dubbo:application</w:t>
            </w:r>
            <w:r w:rsidRPr="00583570">
              <w:rPr>
                <w:rFonts w:ascii="Consolas" w:hAnsi="Consolas" w:cs="Consolas"/>
                <w:sz w:val="20"/>
              </w:rPr>
              <w:t xml:space="preserve"> </w:t>
            </w:r>
            <w:r w:rsidRPr="00583570">
              <w:rPr>
                <w:rFonts w:ascii="Consolas" w:hAnsi="Consolas" w:cs="Consolas"/>
                <w:color w:val="7F007F"/>
                <w:sz w:val="20"/>
              </w:rPr>
              <w:t>name</w:t>
            </w:r>
            <w:r w:rsidRPr="00583570">
              <w:rPr>
                <w:rFonts w:ascii="Consolas" w:hAnsi="Consolas" w:cs="Consolas"/>
                <w:color w:val="000000"/>
                <w:sz w:val="20"/>
              </w:rPr>
              <w:t>=</w:t>
            </w:r>
            <w:r w:rsidRPr="00583570">
              <w:rPr>
                <w:rFonts w:ascii="Consolas" w:hAnsi="Consolas" w:cs="Consolas"/>
                <w:i/>
                <w:iCs/>
                <w:color w:val="2A00FF"/>
                <w:sz w:val="20"/>
              </w:rPr>
              <w:t>"gmall-user"</w:t>
            </w:r>
            <w:r w:rsidRPr="00583570">
              <w:rPr>
                <w:rFonts w:ascii="Consolas" w:hAnsi="Consolas" w:cs="Consolas"/>
                <w:color w:val="008080"/>
                <w:sz w:val="20"/>
              </w:rPr>
              <w:t>&gt;&lt;/</w:t>
            </w:r>
            <w:r w:rsidRPr="00583570">
              <w:rPr>
                <w:rFonts w:ascii="Consolas" w:hAnsi="Consolas" w:cs="Consolas"/>
                <w:color w:val="3F7F7F"/>
                <w:sz w:val="20"/>
              </w:rPr>
              <w:t>dubbo:application</w:t>
            </w:r>
            <w:r w:rsidRPr="00583570">
              <w:rPr>
                <w:rFonts w:ascii="Consolas" w:hAnsi="Consolas" w:cs="Consolas"/>
                <w:color w:val="008080"/>
                <w:sz w:val="20"/>
              </w:rPr>
              <w:t>&gt;</w:t>
            </w:r>
          </w:p>
          <w:p w14:paraId="67787846" w14:textId="77777777" w:rsidR="001076BF" w:rsidRPr="00583570" w:rsidRDefault="001076BF" w:rsidP="006A3645">
            <w:pPr>
              <w:autoSpaceDE w:val="0"/>
              <w:autoSpaceDN w:val="0"/>
              <w:adjustRightInd w:val="0"/>
              <w:ind w:firstLine="400"/>
              <w:rPr>
                <w:rFonts w:ascii="Consolas" w:hAnsi="Consolas" w:cs="Consolas"/>
                <w:sz w:val="20"/>
              </w:rPr>
            </w:pPr>
            <w:r w:rsidRPr="00583570">
              <w:rPr>
                <w:rFonts w:ascii="Consolas" w:hAnsi="Consolas" w:cs="Consolas"/>
                <w:color w:val="000000"/>
                <w:sz w:val="20"/>
              </w:rPr>
              <w:t xml:space="preserve">    </w:t>
            </w:r>
            <w:r w:rsidRPr="00583570">
              <w:rPr>
                <w:rFonts w:ascii="Consolas" w:hAnsi="Consolas" w:cs="Consolas"/>
                <w:color w:val="008080"/>
                <w:sz w:val="20"/>
              </w:rPr>
              <w:t>&lt;</w:t>
            </w:r>
            <w:r w:rsidRPr="00583570">
              <w:rPr>
                <w:rFonts w:ascii="Consolas" w:hAnsi="Consolas" w:cs="Consolas"/>
                <w:color w:val="3F7F7F"/>
                <w:sz w:val="20"/>
              </w:rPr>
              <w:t>dubbo:registry</w:t>
            </w:r>
            <w:r w:rsidRPr="00583570">
              <w:rPr>
                <w:rFonts w:ascii="Consolas" w:hAnsi="Consolas" w:cs="Consolas"/>
                <w:sz w:val="20"/>
              </w:rPr>
              <w:t xml:space="preserve"> </w:t>
            </w:r>
            <w:r w:rsidRPr="00583570">
              <w:rPr>
                <w:rFonts w:ascii="Consolas" w:hAnsi="Consolas" w:cs="Consolas"/>
                <w:color w:val="7F007F"/>
                <w:sz w:val="20"/>
              </w:rPr>
              <w:t>address</w:t>
            </w:r>
            <w:r w:rsidRPr="00583570">
              <w:rPr>
                <w:rFonts w:ascii="Consolas" w:hAnsi="Consolas" w:cs="Consolas"/>
                <w:color w:val="000000"/>
                <w:sz w:val="20"/>
              </w:rPr>
              <w:t>=</w:t>
            </w:r>
            <w:r w:rsidRPr="00583570">
              <w:rPr>
                <w:rFonts w:ascii="Consolas" w:hAnsi="Consolas" w:cs="Consolas"/>
                <w:i/>
                <w:iCs/>
                <w:color w:val="2A00FF"/>
                <w:sz w:val="20"/>
              </w:rPr>
              <w:t>"zookeeper://118.24.44.169:2181"</w:t>
            </w:r>
            <w:r w:rsidRPr="00583570">
              <w:rPr>
                <w:rFonts w:ascii="Consolas" w:hAnsi="Consolas" w:cs="Consolas"/>
                <w:sz w:val="20"/>
              </w:rPr>
              <w:t xml:space="preserve"> </w:t>
            </w:r>
            <w:r w:rsidRPr="00583570">
              <w:rPr>
                <w:rFonts w:ascii="Consolas" w:hAnsi="Consolas" w:cs="Consolas"/>
                <w:color w:val="008080"/>
                <w:sz w:val="20"/>
              </w:rPr>
              <w:t>/&gt;</w:t>
            </w:r>
          </w:p>
          <w:p w14:paraId="13AAF484" w14:textId="77777777" w:rsidR="001076BF" w:rsidRPr="00583570" w:rsidRDefault="001076BF" w:rsidP="006A3645">
            <w:pPr>
              <w:autoSpaceDE w:val="0"/>
              <w:autoSpaceDN w:val="0"/>
              <w:adjustRightInd w:val="0"/>
              <w:ind w:firstLine="400"/>
              <w:rPr>
                <w:rFonts w:ascii="Consolas" w:hAnsi="Consolas" w:cs="Consolas"/>
                <w:sz w:val="20"/>
              </w:rPr>
            </w:pPr>
            <w:r w:rsidRPr="00583570">
              <w:rPr>
                <w:rFonts w:ascii="Consolas" w:hAnsi="Consolas" w:cs="Consolas"/>
                <w:color w:val="000000"/>
                <w:sz w:val="20"/>
              </w:rPr>
              <w:t xml:space="preserve">    </w:t>
            </w:r>
            <w:r w:rsidRPr="00583570">
              <w:rPr>
                <w:rFonts w:ascii="Consolas" w:hAnsi="Consolas" w:cs="Consolas"/>
                <w:color w:val="008080"/>
                <w:sz w:val="20"/>
              </w:rPr>
              <w:t>&lt;</w:t>
            </w:r>
            <w:r w:rsidRPr="00583570">
              <w:rPr>
                <w:rFonts w:ascii="Consolas" w:hAnsi="Consolas" w:cs="Consolas"/>
                <w:color w:val="3F7F7F"/>
                <w:sz w:val="20"/>
              </w:rPr>
              <w:t>dubbo:protocol</w:t>
            </w:r>
            <w:r w:rsidRPr="00583570">
              <w:rPr>
                <w:rFonts w:ascii="Consolas" w:hAnsi="Consolas" w:cs="Consolas"/>
                <w:sz w:val="20"/>
              </w:rPr>
              <w:t xml:space="preserve"> </w:t>
            </w:r>
            <w:r w:rsidRPr="00583570">
              <w:rPr>
                <w:rFonts w:ascii="Consolas" w:hAnsi="Consolas" w:cs="Consolas"/>
                <w:color w:val="7F007F"/>
                <w:sz w:val="20"/>
              </w:rPr>
              <w:t>name</w:t>
            </w:r>
            <w:r w:rsidRPr="00583570">
              <w:rPr>
                <w:rFonts w:ascii="Consolas" w:hAnsi="Consolas" w:cs="Consolas"/>
                <w:color w:val="000000"/>
                <w:sz w:val="20"/>
              </w:rPr>
              <w:t>=</w:t>
            </w:r>
            <w:r w:rsidRPr="00583570">
              <w:rPr>
                <w:rFonts w:ascii="Consolas" w:hAnsi="Consolas" w:cs="Consolas"/>
                <w:i/>
                <w:iCs/>
                <w:color w:val="2A00FF"/>
                <w:sz w:val="20"/>
              </w:rPr>
              <w:t>"dubbo"</w:t>
            </w:r>
            <w:r w:rsidRPr="00583570">
              <w:rPr>
                <w:rFonts w:ascii="Consolas" w:hAnsi="Consolas" w:cs="Consolas"/>
                <w:sz w:val="20"/>
              </w:rPr>
              <w:t xml:space="preserve"> </w:t>
            </w:r>
            <w:r w:rsidRPr="00583570">
              <w:rPr>
                <w:rFonts w:ascii="Consolas" w:hAnsi="Consolas" w:cs="Consolas"/>
                <w:color w:val="7F007F"/>
                <w:sz w:val="20"/>
              </w:rPr>
              <w:t>port</w:t>
            </w:r>
            <w:r w:rsidRPr="00583570">
              <w:rPr>
                <w:rFonts w:ascii="Consolas" w:hAnsi="Consolas" w:cs="Consolas"/>
                <w:color w:val="000000"/>
                <w:sz w:val="20"/>
              </w:rPr>
              <w:t>=</w:t>
            </w:r>
            <w:r w:rsidRPr="00583570">
              <w:rPr>
                <w:rFonts w:ascii="Consolas" w:hAnsi="Consolas" w:cs="Consolas"/>
                <w:i/>
                <w:iCs/>
                <w:color w:val="2A00FF"/>
                <w:sz w:val="20"/>
              </w:rPr>
              <w:t>"20880"</w:t>
            </w:r>
            <w:r w:rsidRPr="00583570">
              <w:rPr>
                <w:rFonts w:ascii="Consolas" w:hAnsi="Consolas" w:cs="Consolas"/>
                <w:sz w:val="20"/>
              </w:rPr>
              <w:t xml:space="preserve"> </w:t>
            </w:r>
            <w:r w:rsidRPr="00583570">
              <w:rPr>
                <w:rFonts w:ascii="Consolas" w:hAnsi="Consolas" w:cs="Consolas"/>
                <w:color w:val="008080"/>
                <w:sz w:val="20"/>
              </w:rPr>
              <w:t>/&gt;</w:t>
            </w:r>
          </w:p>
          <w:p w14:paraId="207332B0" w14:textId="77777777" w:rsidR="001076BF" w:rsidRDefault="001076BF" w:rsidP="006A3645">
            <w:pPr>
              <w:autoSpaceDE w:val="0"/>
              <w:autoSpaceDN w:val="0"/>
              <w:adjustRightInd w:val="0"/>
              <w:ind w:firstLine="400"/>
              <w:rPr>
                <w:rFonts w:ascii="Consolas" w:hAnsi="Consolas" w:cs="Consolas"/>
                <w:color w:val="008080"/>
                <w:sz w:val="20"/>
              </w:rPr>
            </w:pPr>
            <w:r w:rsidRPr="00583570">
              <w:rPr>
                <w:rFonts w:ascii="Consolas" w:hAnsi="Consolas" w:cs="Consolas"/>
                <w:color w:val="008080"/>
                <w:sz w:val="20"/>
              </w:rPr>
              <w:t>&lt;</w:t>
            </w:r>
            <w:r w:rsidRPr="00583570">
              <w:rPr>
                <w:rFonts w:ascii="Consolas" w:hAnsi="Consolas" w:cs="Consolas"/>
                <w:color w:val="3F7F7F"/>
                <w:sz w:val="20"/>
              </w:rPr>
              <w:t>dubbo:annotation</w:t>
            </w:r>
            <w:r w:rsidRPr="00583570">
              <w:rPr>
                <w:rFonts w:ascii="Consolas" w:hAnsi="Consolas" w:cs="Consolas"/>
                <w:sz w:val="20"/>
              </w:rPr>
              <w:t xml:space="preserve"> </w:t>
            </w:r>
            <w:r w:rsidRPr="00583570">
              <w:rPr>
                <w:rFonts w:ascii="Consolas" w:hAnsi="Consolas" w:cs="Consolas"/>
                <w:color w:val="7F007F"/>
                <w:sz w:val="20"/>
              </w:rPr>
              <w:t>package</w:t>
            </w:r>
            <w:r w:rsidRPr="00583570">
              <w:rPr>
                <w:rFonts w:ascii="Consolas" w:hAnsi="Consolas" w:cs="Consolas"/>
                <w:color w:val="000000"/>
                <w:sz w:val="20"/>
              </w:rPr>
              <w:t>=</w:t>
            </w:r>
            <w:r w:rsidRPr="00583570">
              <w:rPr>
                <w:rFonts w:ascii="Consolas" w:hAnsi="Consolas" w:cs="Consolas"/>
                <w:i/>
                <w:iCs/>
                <w:color w:val="2A00FF"/>
                <w:sz w:val="20"/>
              </w:rPr>
              <w:t>"com.atguigu.gmall.user.impl"</w:t>
            </w:r>
            <w:r w:rsidRPr="00583570">
              <w:rPr>
                <w:rFonts w:ascii="Consolas" w:hAnsi="Consolas" w:cs="Consolas"/>
                <w:color w:val="008080"/>
                <w:sz w:val="20"/>
              </w:rPr>
              <w:t>/&gt;</w:t>
            </w:r>
          </w:p>
          <w:p w14:paraId="7E6C4F64" w14:textId="77777777" w:rsidR="001076BF" w:rsidRPr="00840D82" w:rsidRDefault="001076BF" w:rsidP="006A3645">
            <w:pPr>
              <w:autoSpaceDE w:val="0"/>
              <w:autoSpaceDN w:val="0"/>
              <w:adjustRightInd w:val="0"/>
              <w:ind w:firstLine="402"/>
              <w:rPr>
                <w:rFonts w:ascii="Consolas" w:hAnsi="Consolas" w:cs="Consolas"/>
                <w:b/>
                <w:color w:val="FF0000"/>
                <w:sz w:val="20"/>
              </w:rPr>
            </w:pPr>
            <w:r w:rsidRPr="00840D82">
              <w:rPr>
                <w:rFonts w:ascii="Consolas" w:hAnsi="Consolas" w:cs="Consolas"/>
                <w:b/>
                <w:color w:val="FF0000"/>
                <w:sz w:val="20"/>
              </w:rPr>
              <w:t>import com.alibaba.dubbo.config.annotation.Service;</w:t>
            </w:r>
          </w:p>
          <w:p w14:paraId="1C2EBE25" w14:textId="77777777" w:rsidR="001076BF" w:rsidRPr="00DC2596" w:rsidRDefault="001076BF" w:rsidP="006A3645">
            <w:pPr>
              <w:autoSpaceDE w:val="0"/>
              <w:autoSpaceDN w:val="0"/>
              <w:adjustRightInd w:val="0"/>
              <w:ind w:firstLine="402"/>
              <w:rPr>
                <w:rFonts w:ascii="Consolas" w:hAnsi="Consolas" w:cs="Consolas"/>
                <w:sz w:val="20"/>
              </w:rPr>
            </w:pPr>
            <w:r w:rsidRPr="00DC2596">
              <w:rPr>
                <w:rFonts w:ascii="Consolas" w:hAnsi="Consolas" w:cs="Consolas"/>
                <w:b/>
                <w:color w:val="7F0055"/>
                <w:sz w:val="20"/>
              </w:rPr>
              <w:t>import</w:t>
            </w:r>
            <w:r w:rsidRPr="00DC2596">
              <w:rPr>
                <w:rFonts w:ascii="Consolas" w:hAnsi="Consolas" w:cs="Consolas"/>
                <w:color w:val="000000"/>
                <w:sz w:val="20"/>
              </w:rPr>
              <w:t xml:space="preserve"> com.atguigu.gmall.bean.UserAddress;</w:t>
            </w:r>
          </w:p>
          <w:p w14:paraId="48414D02" w14:textId="77777777" w:rsidR="001076BF" w:rsidRPr="00DC2596" w:rsidRDefault="001076BF" w:rsidP="006A3645">
            <w:pPr>
              <w:autoSpaceDE w:val="0"/>
              <w:autoSpaceDN w:val="0"/>
              <w:adjustRightInd w:val="0"/>
              <w:ind w:firstLine="402"/>
              <w:rPr>
                <w:rFonts w:ascii="Consolas" w:hAnsi="Consolas" w:cs="Consolas"/>
                <w:sz w:val="20"/>
              </w:rPr>
            </w:pPr>
            <w:r w:rsidRPr="00DC2596">
              <w:rPr>
                <w:rFonts w:ascii="Consolas" w:hAnsi="Consolas" w:cs="Consolas"/>
                <w:b/>
                <w:color w:val="7F0055"/>
                <w:sz w:val="20"/>
              </w:rPr>
              <w:t>import</w:t>
            </w:r>
            <w:r w:rsidRPr="00DC2596">
              <w:rPr>
                <w:rFonts w:ascii="Consolas" w:hAnsi="Consolas" w:cs="Consolas"/>
                <w:color w:val="000000"/>
                <w:sz w:val="20"/>
              </w:rPr>
              <w:t xml:space="preserve"> com.atguigu.gmall.service.UserService;</w:t>
            </w:r>
          </w:p>
          <w:p w14:paraId="0C342F14" w14:textId="77777777" w:rsidR="001076BF" w:rsidRPr="00DC2596" w:rsidRDefault="001076BF" w:rsidP="006A3645">
            <w:pPr>
              <w:autoSpaceDE w:val="0"/>
              <w:autoSpaceDN w:val="0"/>
              <w:adjustRightInd w:val="0"/>
              <w:ind w:firstLine="402"/>
              <w:rPr>
                <w:rFonts w:ascii="Consolas" w:hAnsi="Consolas" w:cs="Consolas"/>
                <w:sz w:val="20"/>
              </w:rPr>
            </w:pPr>
            <w:r w:rsidRPr="00DC2596">
              <w:rPr>
                <w:rFonts w:ascii="Consolas" w:hAnsi="Consolas" w:cs="Consolas"/>
                <w:b/>
                <w:color w:val="7F0055"/>
                <w:sz w:val="20"/>
              </w:rPr>
              <w:t>import</w:t>
            </w:r>
            <w:r w:rsidRPr="00DC2596">
              <w:rPr>
                <w:rFonts w:ascii="Consolas" w:hAnsi="Consolas" w:cs="Consolas"/>
                <w:color w:val="000000"/>
                <w:sz w:val="20"/>
              </w:rPr>
              <w:t xml:space="preserve"> com.atguigu.gmall.user.mapper.UserAddressMapper;</w:t>
            </w:r>
          </w:p>
          <w:p w14:paraId="48FED494" w14:textId="77777777" w:rsidR="001076BF" w:rsidRPr="00DC2596" w:rsidRDefault="001076BF" w:rsidP="006A3645">
            <w:pPr>
              <w:autoSpaceDE w:val="0"/>
              <w:autoSpaceDN w:val="0"/>
              <w:adjustRightInd w:val="0"/>
              <w:ind w:firstLine="400"/>
              <w:rPr>
                <w:rFonts w:ascii="Consolas" w:hAnsi="Consolas" w:cs="Consolas"/>
                <w:sz w:val="20"/>
              </w:rPr>
            </w:pPr>
          </w:p>
          <w:p w14:paraId="732E0216" w14:textId="77777777" w:rsidR="001076BF" w:rsidRPr="00840D82" w:rsidRDefault="001076BF" w:rsidP="006A3645">
            <w:pPr>
              <w:autoSpaceDE w:val="0"/>
              <w:autoSpaceDN w:val="0"/>
              <w:adjustRightInd w:val="0"/>
              <w:ind w:firstLine="402"/>
              <w:rPr>
                <w:rFonts w:ascii="Consolas" w:hAnsi="Consolas" w:cs="Consolas"/>
                <w:b/>
                <w:color w:val="FF0000"/>
                <w:sz w:val="20"/>
              </w:rPr>
            </w:pPr>
            <w:r w:rsidRPr="00840D82">
              <w:rPr>
                <w:rFonts w:ascii="Consolas" w:hAnsi="Consolas" w:cs="Consolas"/>
                <w:b/>
                <w:color w:val="FF0000"/>
                <w:sz w:val="20"/>
              </w:rPr>
              <w:t>@Service</w:t>
            </w:r>
            <w:r>
              <w:rPr>
                <w:rFonts w:ascii="Consolas" w:hAnsi="Consolas" w:cs="Consolas"/>
                <w:b/>
                <w:color w:val="FF0000"/>
                <w:sz w:val="20"/>
              </w:rPr>
              <w:t xml:space="preserve"> </w:t>
            </w:r>
            <w:r>
              <w:rPr>
                <w:rFonts w:ascii="Consolas" w:hAnsi="Consolas" w:cs="Consolas" w:hint="eastAsia"/>
                <w:b/>
                <w:color w:val="FF0000"/>
                <w:sz w:val="20"/>
              </w:rPr>
              <w:t>/</w:t>
            </w:r>
            <w:r>
              <w:rPr>
                <w:rFonts w:ascii="Consolas" w:hAnsi="Consolas" w:cs="Consolas"/>
                <w:b/>
                <w:color w:val="FF0000"/>
                <w:sz w:val="20"/>
              </w:rPr>
              <w:t>/</w:t>
            </w:r>
            <w:r>
              <w:rPr>
                <w:rFonts w:ascii="Consolas" w:hAnsi="Consolas" w:cs="Consolas"/>
                <w:b/>
                <w:color w:val="FF0000"/>
                <w:sz w:val="20"/>
              </w:rPr>
              <w:t>使用</w:t>
            </w:r>
            <w:r>
              <w:rPr>
                <w:rFonts w:ascii="Consolas" w:hAnsi="Consolas" w:cs="Consolas" w:hint="eastAsia"/>
                <w:b/>
                <w:color w:val="FF0000"/>
                <w:sz w:val="20"/>
              </w:rPr>
              <w:t>d</w:t>
            </w:r>
            <w:r>
              <w:rPr>
                <w:rFonts w:ascii="Consolas" w:hAnsi="Consolas" w:cs="Consolas"/>
                <w:b/>
                <w:color w:val="FF0000"/>
                <w:sz w:val="20"/>
              </w:rPr>
              <w:t>ubbo</w:t>
            </w:r>
            <w:r>
              <w:rPr>
                <w:rFonts w:ascii="Consolas" w:hAnsi="Consolas" w:cs="Consolas"/>
                <w:b/>
                <w:color w:val="FF0000"/>
                <w:sz w:val="20"/>
              </w:rPr>
              <w:t>提供的</w:t>
            </w:r>
            <w:r>
              <w:rPr>
                <w:rFonts w:ascii="Consolas" w:hAnsi="Consolas" w:cs="Consolas" w:hint="eastAsia"/>
                <w:b/>
                <w:color w:val="FF0000"/>
                <w:sz w:val="20"/>
              </w:rPr>
              <w:t>s</w:t>
            </w:r>
            <w:r>
              <w:rPr>
                <w:rFonts w:ascii="Consolas" w:hAnsi="Consolas" w:cs="Consolas"/>
                <w:b/>
                <w:color w:val="FF0000"/>
                <w:sz w:val="20"/>
              </w:rPr>
              <w:t>ervice</w:t>
            </w:r>
            <w:r>
              <w:rPr>
                <w:rFonts w:ascii="Consolas" w:hAnsi="Consolas" w:cs="Consolas"/>
                <w:b/>
                <w:color w:val="FF0000"/>
                <w:sz w:val="20"/>
              </w:rPr>
              <w:t>注解</w:t>
            </w:r>
            <w:r>
              <w:rPr>
                <w:rFonts w:ascii="Consolas" w:hAnsi="Consolas" w:cs="Consolas" w:hint="eastAsia"/>
                <w:b/>
                <w:color w:val="FF0000"/>
                <w:sz w:val="20"/>
              </w:rPr>
              <w:t>，</w:t>
            </w:r>
            <w:r>
              <w:rPr>
                <w:rFonts w:ascii="Consolas" w:hAnsi="Consolas" w:cs="Consolas"/>
                <w:b/>
                <w:color w:val="FF0000"/>
                <w:sz w:val="20"/>
              </w:rPr>
              <w:t>注册暴露服务</w:t>
            </w:r>
          </w:p>
          <w:p w14:paraId="4712FB68" w14:textId="77777777" w:rsidR="001076BF" w:rsidRPr="00DC2596" w:rsidRDefault="001076BF" w:rsidP="006A3645">
            <w:pPr>
              <w:autoSpaceDE w:val="0"/>
              <w:autoSpaceDN w:val="0"/>
              <w:adjustRightInd w:val="0"/>
              <w:ind w:firstLine="402"/>
              <w:rPr>
                <w:rFonts w:ascii="Consolas" w:hAnsi="Consolas" w:cs="Consolas"/>
                <w:sz w:val="20"/>
              </w:rPr>
            </w:pPr>
            <w:r w:rsidRPr="00DC2596">
              <w:rPr>
                <w:rFonts w:ascii="Consolas" w:hAnsi="Consolas" w:cs="Consolas"/>
                <w:b/>
                <w:color w:val="7F0055"/>
                <w:sz w:val="20"/>
              </w:rPr>
              <w:t>public</w:t>
            </w:r>
            <w:r w:rsidRPr="00DC2596">
              <w:rPr>
                <w:rFonts w:ascii="Consolas" w:hAnsi="Consolas" w:cs="Consolas"/>
                <w:color w:val="000000"/>
                <w:sz w:val="20"/>
              </w:rPr>
              <w:t xml:space="preserve"> </w:t>
            </w:r>
            <w:r w:rsidRPr="00DC2596">
              <w:rPr>
                <w:rFonts w:ascii="Consolas" w:hAnsi="Consolas" w:cs="Consolas"/>
                <w:b/>
                <w:color w:val="7F0055"/>
                <w:sz w:val="20"/>
              </w:rPr>
              <w:t>class</w:t>
            </w:r>
            <w:r w:rsidRPr="00DC2596">
              <w:rPr>
                <w:rFonts w:ascii="Consolas" w:hAnsi="Consolas" w:cs="Consolas"/>
                <w:color w:val="000000"/>
                <w:sz w:val="20"/>
              </w:rPr>
              <w:t xml:space="preserve"> UserServiceImpl </w:t>
            </w:r>
            <w:r w:rsidRPr="00DC2596">
              <w:rPr>
                <w:rFonts w:ascii="Consolas" w:hAnsi="Consolas" w:cs="Consolas"/>
                <w:b/>
                <w:color w:val="7F0055"/>
                <w:sz w:val="20"/>
              </w:rPr>
              <w:t>implements</w:t>
            </w:r>
            <w:r w:rsidRPr="00DC2596">
              <w:rPr>
                <w:rFonts w:ascii="Consolas" w:hAnsi="Consolas" w:cs="Consolas"/>
                <w:color w:val="000000"/>
                <w:sz w:val="20"/>
              </w:rPr>
              <w:t xml:space="preserve"> UserService {</w:t>
            </w:r>
          </w:p>
          <w:p w14:paraId="3E439089" w14:textId="77777777" w:rsidR="001076BF" w:rsidRPr="00DC2596" w:rsidRDefault="001076BF" w:rsidP="006A3645">
            <w:pPr>
              <w:autoSpaceDE w:val="0"/>
              <w:autoSpaceDN w:val="0"/>
              <w:adjustRightInd w:val="0"/>
              <w:ind w:firstLine="400"/>
              <w:rPr>
                <w:rFonts w:ascii="Consolas" w:hAnsi="Consolas" w:cs="Consolas"/>
                <w:sz w:val="20"/>
              </w:rPr>
            </w:pPr>
          </w:p>
          <w:p w14:paraId="410CA3BF" w14:textId="77777777" w:rsidR="001076BF" w:rsidRPr="00DC2596" w:rsidRDefault="001076BF" w:rsidP="006A3645">
            <w:pPr>
              <w:autoSpaceDE w:val="0"/>
              <w:autoSpaceDN w:val="0"/>
              <w:adjustRightInd w:val="0"/>
              <w:ind w:firstLine="400"/>
              <w:rPr>
                <w:rFonts w:ascii="Consolas" w:hAnsi="Consolas" w:cs="Consolas"/>
                <w:sz w:val="20"/>
              </w:rPr>
            </w:pPr>
            <w:r w:rsidRPr="00DC2596">
              <w:rPr>
                <w:rFonts w:ascii="Consolas" w:hAnsi="Consolas" w:cs="Consolas"/>
                <w:color w:val="000000"/>
                <w:sz w:val="20"/>
              </w:rPr>
              <w:tab/>
            </w:r>
            <w:r w:rsidRPr="00DC2596">
              <w:rPr>
                <w:rFonts w:ascii="Consolas" w:hAnsi="Consolas" w:cs="Consolas"/>
                <w:color w:val="646464"/>
                <w:sz w:val="20"/>
              </w:rPr>
              <w:t>@Autowired</w:t>
            </w:r>
          </w:p>
          <w:p w14:paraId="1CF2B745" w14:textId="77777777" w:rsidR="001076BF" w:rsidRDefault="001076BF" w:rsidP="006A3645">
            <w:pPr>
              <w:autoSpaceDE w:val="0"/>
              <w:autoSpaceDN w:val="0"/>
              <w:adjustRightInd w:val="0"/>
              <w:ind w:firstLine="400"/>
            </w:pPr>
            <w:r w:rsidRPr="00DC2596">
              <w:rPr>
                <w:rFonts w:ascii="Consolas" w:hAnsi="Consolas" w:cs="Consolas"/>
                <w:color w:val="000000"/>
                <w:sz w:val="20"/>
              </w:rPr>
              <w:tab/>
              <w:t xml:space="preserve">UserAddressMapper </w:t>
            </w:r>
            <w:r w:rsidRPr="00DC2596">
              <w:rPr>
                <w:rFonts w:ascii="Consolas" w:hAnsi="Consolas" w:cs="Consolas"/>
                <w:color w:val="0000C0"/>
                <w:sz w:val="20"/>
              </w:rPr>
              <w:t>userAddressMapper</w:t>
            </w:r>
            <w:r w:rsidRPr="00DC2596">
              <w:rPr>
                <w:rFonts w:ascii="Consolas" w:hAnsi="Consolas" w:cs="Consolas"/>
                <w:color w:val="000000"/>
                <w:sz w:val="20"/>
              </w:rPr>
              <w:t>;</w:t>
            </w:r>
          </w:p>
        </w:tc>
      </w:tr>
      <w:tr w:rsidR="001076BF" w14:paraId="549B5943" w14:textId="77777777" w:rsidTr="006A3645">
        <w:tc>
          <w:tcPr>
            <w:tcW w:w="9062" w:type="dxa"/>
            <w:shd w:val="clear" w:color="auto" w:fill="E7E6E6" w:themeFill="background2"/>
          </w:tcPr>
          <w:p w14:paraId="579C9E22" w14:textId="77777777" w:rsidR="001076BF" w:rsidRDefault="001076BF" w:rsidP="002E2E68">
            <w:pPr>
              <w:ind w:firstLine="420"/>
            </w:pPr>
            <w:r>
              <w:rPr>
                <w:rFonts w:hint="eastAsia"/>
              </w:rPr>
              <w:t>2</w:t>
            </w:r>
            <w:r>
              <w:rPr>
                <w:rFonts w:hint="eastAsia"/>
              </w:rPr>
              <w:t>、服务消费方</w:t>
            </w:r>
          </w:p>
          <w:p w14:paraId="2E6B6FCB" w14:textId="77777777" w:rsidR="001076BF" w:rsidRPr="005948CE" w:rsidRDefault="001076BF" w:rsidP="006A3645">
            <w:pPr>
              <w:autoSpaceDE w:val="0"/>
              <w:autoSpaceDN w:val="0"/>
              <w:adjustRightInd w:val="0"/>
              <w:ind w:firstLine="400"/>
              <w:rPr>
                <w:rFonts w:ascii="Consolas" w:hAnsi="Consolas" w:cs="Consolas"/>
                <w:sz w:val="20"/>
              </w:rPr>
            </w:pPr>
            <w:r w:rsidRPr="005948CE">
              <w:rPr>
                <w:rFonts w:ascii="Consolas" w:hAnsi="Consolas" w:cs="Consolas"/>
                <w:color w:val="008080"/>
                <w:sz w:val="20"/>
              </w:rPr>
              <w:t>&lt;</w:t>
            </w:r>
            <w:r w:rsidRPr="005948CE">
              <w:rPr>
                <w:rFonts w:ascii="Consolas" w:hAnsi="Consolas" w:cs="Consolas"/>
                <w:color w:val="3F7F7F"/>
                <w:sz w:val="20"/>
                <w:highlight w:val="lightGray"/>
              </w:rPr>
              <w:t>dubbo:application</w:t>
            </w:r>
            <w:r w:rsidRPr="005948CE">
              <w:rPr>
                <w:rFonts w:ascii="Consolas" w:hAnsi="Consolas" w:cs="Consolas"/>
                <w:sz w:val="20"/>
              </w:rPr>
              <w:t xml:space="preserve"> </w:t>
            </w:r>
            <w:r w:rsidRPr="005948CE">
              <w:rPr>
                <w:rFonts w:ascii="Consolas" w:hAnsi="Consolas" w:cs="Consolas"/>
                <w:color w:val="7F007F"/>
                <w:sz w:val="20"/>
              </w:rPr>
              <w:t>name</w:t>
            </w:r>
            <w:r w:rsidRPr="005948CE">
              <w:rPr>
                <w:rFonts w:ascii="Consolas" w:hAnsi="Consolas" w:cs="Consolas"/>
                <w:color w:val="000000"/>
                <w:sz w:val="20"/>
              </w:rPr>
              <w:t>=</w:t>
            </w:r>
            <w:r w:rsidRPr="005948CE">
              <w:rPr>
                <w:rFonts w:ascii="Consolas" w:hAnsi="Consolas" w:cs="Consolas"/>
                <w:i/>
                <w:iCs/>
                <w:color w:val="2A00FF"/>
                <w:sz w:val="20"/>
              </w:rPr>
              <w:t>"</w:t>
            </w:r>
            <w:r w:rsidRPr="005948CE">
              <w:rPr>
                <w:rFonts w:ascii="Consolas" w:hAnsi="Consolas" w:cs="Consolas"/>
                <w:i/>
                <w:iCs/>
                <w:color w:val="2A00FF"/>
                <w:sz w:val="20"/>
                <w:u w:val="single"/>
              </w:rPr>
              <w:t>gmall</w:t>
            </w:r>
            <w:r w:rsidRPr="005948CE">
              <w:rPr>
                <w:rFonts w:ascii="Consolas" w:hAnsi="Consolas" w:cs="Consolas"/>
                <w:i/>
                <w:iCs/>
                <w:color w:val="2A00FF"/>
                <w:sz w:val="20"/>
              </w:rPr>
              <w:t>-order-web"</w:t>
            </w:r>
            <w:r w:rsidRPr="005948CE">
              <w:rPr>
                <w:rFonts w:ascii="Consolas" w:hAnsi="Consolas" w:cs="Consolas"/>
                <w:color w:val="008080"/>
                <w:sz w:val="20"/>
              </w:rPr>
              <w:t>&gt;</w:t>
            </w:r>
            <w:r w:rsidRPr="005948CE">
              <w:rPr>
                <w:rFonts w:ascii="Consolas" w:hAnsi="Consolas" w:cs="Consolas"/>
                <w:color w:val="008080"/>
                <w:sz w:val="20"/>
                <w:u w:val="single"/>
              </w:rPr>
              <w:t>&lt;/</w:t>
            </w:r>
            <w:r w:rsidRPr="005948CE">
              <w:rPr>
                <w:rFonts w:ascii="Consolas" w:hAnsi="Consolas" w:cs="Consolas"/>
                <w:color w:val="3F7F7F"/>
                <w:sz w:val="20"/>
                <w:highlight w:val="lightGray"/>
                <w:u w:val="single"/>
              </w:rPr>
              <w:t>dubbo:application</w:t>
            </w:r>
            <w:r w:rsidRPr="005948CE">
              <w:rPr>
                <w:rFonts w:ascii="Consolas" w:hAnsi="Consolas" w:cs="Consolas"/>
                <w:color w:val="008080"/>
                <w:sz w:val="20"/>
                <w:u w:val="single"/>
              </w:rPr>
              <w:t>&gt;</w:t>
            </w:r>
          </w:p>
          <w:p w14:paraId="6AAC98BC" w14:textId="77777777" w:rsidR="001076BF" w:rsidRPr="005948CE" w:rsidRDefault="001076BF" w:rsidP="006A3645">
            <w:pPr>
              <w:autoSpaceDE w:val="0"/>
              <w:autoSpaceDN w:val="0"/>
              <w:adjustRightInd w:val="0"/>
              <w:ind w:firstLine="400"/>
              <w:rPr>
                <w:rFonts w:ascii="Consolas" w:hAnsi="Consolas" w:cs="Consolas"/>
                <w:sz w:val="20"/>
              </w:rPr>
            </w:pPr>
            <w:r w:rsidRPr="005948CE">
              <w:rPr>
                <w:rFonts w:ascii="Consolas" w:hAnsi="Consolas" w:cs="Consolas"/>
                <w:color w:val="008080"/>
                <w:sz w:val="20"/>
              </w:rPr>
              <w:t>&lt;</w:t>
            </w:r>
            <w:r w:rsidRPr="005948CE">
              <w:rPr>
                <w:rFonts w:ascii="Consolas" w:hAnsi="Consolas" w:cs="Consolas"/>
                <w:color w:val="3F7F7F"/>
                <w:sz w:val="20"/>
              </w:rPr>
              <w:t>dubbo:registry</w:t>
            </w:r>
            <w:r w:rsidRPr="005948CE">
              <w:rPr>
                <w:rFonts w:ascii="Consolas" w:hAnsi="Consolas" w:cs="Consolas"/>
                <w:sz w:val="20"/>
              </w:rPr>
              <w:t xml:space="preserve"> </w:t>
            </w:r>
            <w:r w:rsidRPr="005948CE">
              <w:rPr>
                <w:rFonts w:ascii="Consolas" w:hAnsi="Consolas" w:cs="Consolas"/>
                <w:color w:val="7F007F"/>
                <w:sz w:val="20"/>
              </w:rPr>
              <w:t>address</w:t>
            </w:r>
            <w:r w:rsidRPr="005948CE">
              <w:rPr>
                <w:rFonts w:ascii="Consolas" w:hAnsi="Consolas" w:cs="Consolas"/>
                <w:color w:val="000000"/>
                <w:sz w:val="20"/>
              </w:rPr>
              <w:t>=</w:t>
            </w:r>
            <w:r w:rsidRPr="005948CE">
              <w:rPr>
                <w:rFonts w:ascii="Consolas" w:hAnsi="Consolas" w:cs="Consolas"/>
                <w:i/>
                <w:iCs/>
                <w:color w:val="2A00FF"/>
                <w:sz w:val="20"/>
              </w:rPr>
              <w:t>"</w:t>
            </w:r>
            <w:r w:rsidRPr="005948CE">
              <w:rPr>
                <w:rFonts w:ascii="Consolas" w:hAnsi="Consolas" w:cs="Consolas"/>
                <w:i/>
                <w:iCs/>
                <w:color w:val="2A00FF"/>
                <w:sz w:val="20"/>
                <w:u w:val="single"/>
              </w:rPr>
              <w:t>zookeeper</w:t>
            </w:r>
            <w:r w:rsidRPr="005948CE">
              <w:rPr>
                <w:rFonts w:ascii="Consolas" w:hAnsi="Consolas" w:cs="Consolas"/>
                <w:i/>
                <w:iCs/>
                <w:color w:val="2A00FF"/>
                <w:sz w:val="20"/>
              </w:rPr>
              <w:t>://118.24.44.169:2181"</w:t>
            </w:r>
            <w:r w:rsidRPr="005948CE">
              <w:rPr>
                <w:rFonts w:ascii="Consolas" w:hAnsi="Consolas" w:cs="Consolas"/>
                <w:sz w:val="20"/>
              </w:rPr>
              <w:t xml:space="preserve"> </w:t>
            </w:r>
            <w:r w:rsidRPr="005948CE">
              <w:rPr>
                <w:rFonts w:ascii="Consolas" w:hAnsi="Consolas" w:cs="Consolas"/>
                <w:color w:val="008080"/>
                <w:sz w:val="20"/>
              </w:rPr>
              <w:t>/&gt;</w:t>
            </w:r>
          </w:p>
          <w:p w14:paraId="7A6C43E7" w14:textId="77777777" w:rsidR="001076BF" w:rsidRDefault="001076BF" w:rsidP="006A3645">
            <w:pPr>
              <w:ind w:firstLine="400"/>
              <w:rPr>
                <w:rFonts w:ascii="Consolas" w:hAnsi="Consolas" w:cs="Consolas"/>
                <w:color w:val="008080"/>
                <w:sz w:val="20"/>
              </w:rPr>
            </w:pPr>
            <w:r w:rsidRPr="005948CE">
              <w:rPr>
                <w:rFonts w:ascii="Consolas" w:hAnsi="Consolas" w:cs="Consolas"/>
                <w:color w:val="008080"/>
                <w:sz w:val="20"/>
              </w:rPr>
              <w:t>&lt;</w:t>
            </w:r>
            <w:r w:rsidRPr="005948CE">
              <w:rPr>
                <w:rFonts w:ascii="Consolas" w:hAnsi="Consolas" w:cs="Consolas"/>
                <w:color w:val="3F7F7F"/>
                <w:sz w:val="20"/>
              </w:rPr>
              <w:t>dubbo:annotation</w:t>
            </w:r>
            <w:r w:rsidRPr="005948CE">
              <w:rPr>
                <w:rFonts w:ascii="Consolas" w:hAnsi="Consolas" w:cs="Consolas"/>
                <w:sz w:val="20"/>
              </w:rPr>
              <w:t xml:space="preserve"> </w:t>
            </w:r>
            <w:r w:rsidRPr="005948CE">
              <w:rPr>
                <w:rFonts w:ascii="Consolas" w:hAnsi="Consolas" w:cs="Consolas"/>
                <w:color w:val="7F007F"/>
                <w:sz w:val="20"/>
              </w:rPr>
              <w:t>package</w:t>
            </w:r>
            <w:r w:rsidRPr="005948CE">
              <w:rPr>
                <w:rFonts w:ascii="Consolas" w:hAnsi="Consolas" w:cs="Consolas"/>
                <w:color w:val="000000"/>
                <w:sz w:val="20"/>
              </w:rPr>
              <w:t>=</w:t>
            </w:r>
            <w:r w:rsidRPr="005948CE">
              <w:rPr>
                <w:rFonts w:ascii="Consolas" w:hAnsi="Consolas" w:cs="Consolas"/>
                <w:i/>
                <w:iCs/>
                <w:color w:val="2A00FF"/>
                <w:sz w:val="20"/>
              </w:rPr>
              <w:t>"com.atguigu.gmall.order.controller"</w:t>
            </w:r>
            <w:r w:rsidRPr="005948CE">
              <w:rPr>
                <w:rFonts w:ascii="Consolas" w:hAnsi="Consolas" w:cs="Consolas"/>
                <w:color w:val="008080"/>
                <w:sz w:val="20"/>
              </w:rPr>
              <w:t>/&gt;</w:t>
            </w:r>
          </w:p>
          <w:p w14:paraId="2675EC6E" w14:textId="77777777" w:rsidR="001076BF" w:rsidRDefault="001076BF" w:rsidP="006A3645">
            <w:pPr>
              <w:ind w:firstLine="400"/>
              <w:rPr>
                <w:rFonts w:ascii="Consolas" w:hAnsi="Consolas" w:cs="Consolas"/>
                <w:color w:val="008080"/>
                <w:sz w:val="20"/>
              </w:rPr>
            </w:pPr>
          </w:p>
          <w:p w14:paraId="14FC0703" w14:textId="77777777" w:rsidR="001076BF" w:rsidRPr="008B103E" w:rsidRDefault="001076BF" w:rsidP="006A3645">
            <w:pPr>
              <w:autoSpaceDE w:val="0"/>
              <w:autoSpaceDN w:val="0"/>
              <w:adjustRightInd w:val="0"/>
              <w:ind w:firstLine="400"/>
              <w:rPr>
                <w:rFonts w:ascii="Consolas" w:hAnsi="Consolas" w:cs="Consolas"/>
                <w:sz w:val="20"/>
              </w:rPr>
            </w:pPr>
            <w:r w:rsidRPr="008B103E">
              <w:rPr>
                <w:rFonts w:ascii="Consolas" w:hAnsi="Consolas" w:cs="Consolas"/>
                <w:color w:val="646464"/>
                <w:sz w:val="20"/>
              </w:rPr>
              <w:t>@Controller</w:t>
            </w:r>
          </w:p>
          <w:p w14:paraId="23A5C9C5" w14:textId="77777777" w:rsidR="001076BF" w:rsidRPr="008B103E" w:rsidRDefault="001076BF" w:rsidP="006A3645">
            <w:pPr>
              <w:autoSpaceDE w:val="0"/>
              <w:autoSpaceDN w:val="0"/>
              <w:adjustRightInd w:val="0"/>
              <w:ind w:firstLine="402"/>
              <w:rPr>
                <w:rFonts w:ascii="Consolas" w:hAnsi="Consolas" w:cs="Consolas"/>
                <w:sz w:val="20"/>
              </w:rPr>
            </w:pPr>
            <w:r w:rsidRPr="008B103E">
              <w:rPr>
                <w:rFonts w:ascii="Consolas" w:hAnsi="Consolas" w:cs="Consolas"/>
                <w:b/>
                <w:color w:val="7F0055"/>
                <w:sz w:val="20"/>
              </w:rPr>
              <w:t>public</w:t>
            </w:r>
            <w:r w:rsidRPr="008B103E">
              <w:rPr>
                <w:rFonts w:ascii="Consolas" w:hAnsi="Consolas" w:cs="Consolas"/>
                <w:color w:val="000000"/>
                <w:sz w:val="20"/>
              </w:rPr>
              <w:t xml:space="preserve"> </w:t>
            </w:r>
            <w:r w:rsidRPr="008B103E">
              <w:rPr>
                <w:rFonts w:ascii="Consolas" w:hAnsi="Consolas" w:cs="Consolas"/>
                <w:b/>
                <w:color w:val="7F0055"/>
                <w:sz w:val="20"/>
              </w:rPr>
              <w:t>class</w:t>
            </w:r>
            <w:r w:rsidRPr="008B103E">
              <w:rPr>
                <w:rFonts w:ascii="Consolas" w:hAnsi="Consolas" w:cs="Consolas"/>
                <w:color w:val="000000"/>
                <w:sz w:val="20"/>
              </w:rPr>
              <w:t xml:space="preserve"> OrderController {</w:t>
            </w:r>
          </w:p>
          <w:p w14:paraId="2A3A4F94" w14:textId="77777777" w:rsidR="001076BF" w:rsidRPr="008B103E" w:rsidRDefault="001076BF" w:rsidP="006A3645">
            <w:pPr>
              <w:autoSpaceDE w:val="0"/>
              <w:autoSpaceDN w:val="0"/>
              <w:adjustRightInd w:val="0"/>
              <w:ind w:firstLine="400"/>
              <w:rPr>
                <w:rFonts w:ascii="Consolas" w:hAnsi="Consolas" w:cs="Consolas"/>
                <w:sz w:val="20"/>
              </w:rPr>
            </w:pPr>
            <w:r w:rsidRPr="008B103E">
              <w:rPr>
                <w:rFonts w:ascii="Consolas" w:hAnsi="Consolas" w:cs="Consolas"/>
                <w:color w:val="000000"/>
                <w:sz w:val="20"/>
              </w:rPr>
              <w:tab/>
            </w:r>
          </w:p>
          <w:p w14:paraId="1A0B9F69" w14:textId="77777777" w:rsidR="001076BF" w:rsidRPr="008B103E" w:rsidRDefault="001076BF" w:rsidP="006A3645">
            <w:pPr>
              <w:autoSpaceDE w:val="0"/>
              <w:autoSpaceDN w:val="0"/>
              <w:adjustRightInd w:val="0"/>
              <w:ind w:firstLine="400"/>
              <w:rPr>
                <w:rFonts w:ascii="Consolas" w:hAnsi="Consolas" w:cs="Consolas"/>
                <w:b/>
                <w:sz w:val="20"/>
              </w:rPr>
            </w:pPr>
            <w:r w:rsidRPr="008B103E">
              <w:rPr>
                <w:rFonts w:ascii="Consolas" w:hAnsi="Consolas" w:cs="Consolas"/>
                <w:color w:val="000000"/>
                <w:sz w:val="20"/>
              </w:rPr>
              <w:tab/>
            </w:r>
            <w:r w:rsidRPr="008B103E">
              <w:rPr>
                <w:rFonts w:ascii="Consolas" w:hAnsi="Consolas" w:cs="Consolas"/>
                <w:b/>
                <w:color w:val="FF0000"/>
                <w:sz w:val="20"/>
              </w:rPr>
              <w:t>@Reference</w:t>
            </w:r>
            <w:r>
              <w:rPr>
                <w:rFonts w:ascii="Consolas" w:hAnsi="Consolas" w:cs="Consolas"/>
                <w:b/>
                <w:color w:val="FF0000"/>
                <w:sz w:val="20"/>
              </w:rPr>
              <w:t xml:space="preserve">  //</w:t>
            </w:r>
            <w:r>
              <w:rPr>
                <w:rFonts w:ascii="Consolas" w:hAnsi="Consolas" w:cs="Consolas"/>
                <w:b/>
                <w:color w:val="FF0000"/>
                <w:sz w:val="20"/>
              </w:rPr>
              <w:t>使用</w:t>
            </w:r>
            <w:r>
              <w:rPr>
                <w:rFonts w:ascii="Consolas" w:hAnsi="Consolas" w:cs="Consolas" w:hint="eastAsia"/>
                <w:b/>
                <w:color w:val="FF0000"/>
                <w:sz w:val="20"/>
              </w:rPr>
              <w:t>d</w:t>
            </w:r>
            <w:r>
              <w:rPr>
                <w:rFonts w:ascii="Consolas" w:hAnsi="Consolas" w:cs="Consolas"/>
                <w:b/>
                <w:color w:val="FF0000"/>
                <w:sz w:val="20"/>
              </w:rPr>
              <w:t>ubbo</w:t>
            </w:r>
            <w:r>
              <w:rPr>
                <w:rFonts w:ascii="Consolas" w:hAnsi="Consolas" w:cs="Consolas"/>
                <w:b/>
                <w:color w:val="FF0000"/>
                <w:sz w:val="20"/>
              </w:rPr>
              <w:t>提供的</w:t>
            </w:r>
            <w:r>
              <w:rPr>
                <w:rFonts w:ascii="Consolas" w:hAnsi="Consolas" w:cs="Consolas" w:hint="eastAsia"/>
                <w:b/>
                <w:color w:val="FF0000"/>
                <w:sz w:val="20"/>
              </w:rPr>
              <w:t>r</w:t>
            </w:r>
            <w:r>
              <w:rPr>
                <w:rFonts w:ascii="Consolas" w:hAnsi="Consolas" w:cs="Consolas"/>
                <w:b/>
                <w:color w:val="FF0000"/>
                <w:sz w:val="20"/>
              </w:rPr>
              <w:t>eference</w:t>
            </w:r>
            <w:r>
              <w:rPr>
                <w:rFonts w:ascii="Consolas" w:hAnsi="Consolas" w:cs="Consolas"/>
                <w:b/>
                <w:color w:val="FF0000"/>
                <w:sz w:val="20"/>
              </w:rPr>
              <w:t>注解引用远程服务</w:t>
            </w:r>
          </w:p>
          <w:p w14:paraId="4AEF2CED" w14:textId="77777777" w:rsidR="001076BF" w:rsidRDefault="001076BF" w:rsidP="006A3645">
            <w:pPr>
              <w:ind w:firstLine="400"/>
            </w:pPr>
            <w:r w:rsidRPr="008B103E">
              <w:rPr>
                <w:rFonts w:ascii="Consolas" w:hAnsi="Consolas" w:cs="Consolas"/>
                <w:color w:val="000000"/>
                <w:sz w:val="20"/>
              </w:rPr>
              <w:tab/>
              <w:t xml:space="preserve">UserService </w:t>
            </w:r>
            <w:r w:rsidRPr="008B103E">
              <w:rPr>
                <w:rFonts w:ascii="Consolas" w:hAnsi="Consolas" w:cs="Consolas"/>
                <w:color w:val="0000C0"/>
                <w:sz w:val="20"/>
              </w:rPr>
              <w:t>userService</w:t>
            </w:r>
            <w:r w:rsidRPr="008B103E">
              <w:rPr>
                <w:rFonts w:ascii="Consolas" w:hAnsi="Consolas" w:cs="Consolas"/>
                <w:color w:val="000000"/>
                <w:sz w:val="20"/>
              </w:rPr>
              <w:t>;</w:t>
            </w:r>
          </w:p>
        </w:tc>
      </w:tr>
    </w:tbl>
    <w:p w14:paraId="4B891D7B" w14:textId="0A20B403" w:rsidR="001076BF" w:rsidRDefault="001076BF" w:rsidP="001076BF">
      <w:pPr>
        <w:ind w:firstLine="420"/>
      </w:pPr>
    </w:p>
    <w:p w14:paraId="23A691C3" w14:textId="4832A1EF" w:rsidR="00214AB7" w:rsidRPr="000020ED" w:rsidRDefault="00214AB7" w:rsidP="001076BF">
      <w:pPr>
        <w:ind w:firstLine="420"/>
      </w:pPr>
    </w:p>
    <w:p w14:paraId="0E735679" w14:textId="5EFF85E1" w:rsidR="00214AB7" w:rsidRDefault="00214AB7" w:rsidP="00214AB7">
      <w:pPr>
        <w:pStyle w:val="2"/>
      </w:pPr>
      <w:r>
        <w:t>监控中心</w:t>
      </w:r>
    </w:p>
    <w:p w14:paraId="79C92915" w14:textId="1C7E234B" w:rsidR="00214AB7" w:rsidRDefault="00214AB7" w:rsidP="00214AB7">
      <w:pPr>
        <w:pStyle w:val="3"/>
        <w:ind w:firstLine="420"/>
      </w:pPr>
      <w:r w:rsidRPr="006D3387">
        <w:t>dubbo-admin</w:t>
      </w:r>
    </w:p>
    <w:p w14:paraId="353A159F" w14:textId="77777777" w:rsidR="00214AB7" w:rsidRDefault="00214AB7" w:rsidP="00214AB7">
      <w:pPr>
        <w:ind w:firstLine="420"/>
      </w:pPr>
      <w:r>
        <w:rPr>
          <w:rFonts w:hint="eastAsia"/>
        </w:rPr>
        <w:t>图形化的服务管理页面；安装时需要指定注册中心地址，即可从注册中心中获取到所有的提供者</w:t>
      </w:r>
      <w:r>
        <w:rPr>
          <w:rFonts w:hint="eastAsia"/>
        </w:rPr>
        <w:t>/</w:t>
      </w:r>
      <w:r>
        <w:rPr>
          <w:rFonts w:hint="eastAsia"/>
        </w:rPr>
        <w:t>消费者进行配置管理</w:t>
      </w:r>
    </w:p>
    <w:p w14:paraId="105C4C82" w14:textId="77777777" w:rsidR="00214AB7" w:rsidRPr="00A93FA4" w:rsidRDefault="00214AB7" w:rsidP="00214AB7">
      <w:pPr>
        <w:ind w:firstLine="420"/>
      </w:pPr>
    </w:p>
    <w:p w14:paraId="3FEFBF3D" w14:textId="3ABD2616" w:rsidR="00214AB7" w:rsidRDefault="00214AB7" w:rsidP="00214AB7">
      <w:pPr>
        <w:pStyle w:val="3"/>
        <w:ind w:firstLine="420"/>
      </w:pPr>
      <w:r w:rsidRPr="00B93E2F">
        <w:t>dubbo-monitor-simple</w:t>
      </w:r>
    </w:p>
    <w:p w14:paraId="6B8860D9" w14:textId="77777777" w:rsidR="00214AB7" w:rsidRDefault="00214AB7" w:rsidP="00214AB7">
      <w:pPr>
        <w:ind w:firstLine="420"/>
      </w:pPr>
      <w:r>
        <w:t>简单的监控中心</w:t>
      </w:r>
      <w:r>
        <w:rPr>
          <w:rFonts w:hint="eastAsia"/>
        </w:rPr>
        <w:t>；</w:t>
      </w:r>
    </w:p>
    <w:p w14:paraId="69F84EEE" w14:textId="77777777" w:rsidR="00214AB7" w:rsidRDefault="00214AB7" w:rsidP="004C5797">
      <w:pPr>
        <w:ind w:firstLine="420"/>
      </w:pPr>
      <w:r>
        <w:rPr>
          <w:rFonts w:hint="eastAsia"/>
        </w:rPr>
        <w:t>1</w:t>
      </w:r>
      <w:r>
        <w:rPr>
          <w:rFonts w:hint="eastAsia"/>
        </w:rPr>
        <w:t>、安装</w:t>
      </w:r>
    </w:p>
    <w:tbl>
      <w:tblPr>
        <w:tblStyle w:val="ab"/>
        <w:tblW w:w="0" w:type="auto"/>
        <w:tblLook w:val="04A0" w:firstRow="1" w:lastRow="0" w:firstColumn="1" w:lastColumn="0" w:noHBand="0" w:noVBand="1"/>
      </w:tblPr>
      <w:tblGrid>
        <w:gridCol w:w="8296"/>
      </w:tblGrid>
      <w:tr w:rsidR="00214AB7" w14:paraId="5C70D11C" w14:textId="77777777" w:rsidTr="002F4C75">
        <w:tc>
          <w:tcPr>
            <w:tcW w:w="9062" w:type="dxa"/>
            <w:shd w:val="clear" w:color="auto" w:fill="E7E6E6" w:themeFill="background2"/>
          </w:tcPr>
          <w:p w14:paraId="75F8E217" w14:textId="77777777" w:rsidR="00214AB7" w:rsidRDefault="00214AB7" w:rsidP="00CE58ED">
            <w:pPr>
              <w:ind w:firstLine="420"/>
            </w:pPr>
            <w:r>
              <w:rPr>
                <w:rFonts w:hint="eastAsia"/>
              </w:rPr>
              <w:t>1</w:t>
            </w:r>
            <w:r>
              <w:rPr>
                <w:rFonts w:hint="eastAsia"/>
              </w:rPr>
              <w:t>、下载</w:t>
            </w:r>
            <w:r>
              <w:rPr>
                <w:rFonts w:hint="eastAsia"/>
              </w:rPr>
              <w:t xml:space="preserve"> dubbo-</w:t>
            </w:r>
            <w:r>
              <w:t>ops</w:t>
            </w:r>
          </w:p>
          <w:p w14:paraId="68068031" w14:textId="77777777" w:rsidR="00214AB7" w:rsidRPr="00F94C35" w:rsidRDefault="002F0F0D" w:rsidP="002F4C75">
            <w:pPr>
              <w:ind w:firstLine="420"/>
            </w:pPr>
            <w:hyperlink r:id="rId145" w:history="1">
              <w:r w:rsidR="00214AB7" w:rsidRPr="006815BE">
                <w:rPr>
                  <w:rStyle w:val="a9"/>
                </w:rPr>
                <w:t>https://github.com/apache/incubator-dubbo-ops</w:t>
              </w:r>
            </w:hyperlink>
            <w:r w:rsidR="00214AB7">
              <w:t xml:space="preserve"> </w:t>
            </w:r>
          </w:p>
        </w:tc>
      </w:tr>
      <w:tr w:rsidR="00214AB7" w14:paraId="4BA9086E" w14:textId="77777777" w:rsidTr="002F4C75">
        <w:tc>
          <w:tcPr>
            <w:tcW w:w="9062" w:type="dxa"/>
            <w:shd w:val="clear" w:color="auto" w:fill="E7E6E6" w:themeFill="background2"/>
          </w:tcPr>
          <w:p w14:paraId="6F12FBEE" w14:textId="77777777" w:rsidR="00214AB7" w:rsidRDefault="00214AB7" w:rsidP="00CE58ED">
            <w:pPr>
              <w:ind w:firstLine="420"/>
            </w:pPr>
            <w:r>
              <w:rPr>
                <w:rFonts w:hint="eastAsia"/>
              </w:rPr>
              <w:lastRenderedPageBreak/>
              <w:t>2</w:t>
            </w:r>
            <w:r>
              <w:rPr>
                <w:rFonts w:hint="eastAsia"/>
              </w:rPr>
              <w:t>、修改</w:t>
            </w:r>
            <w:r>
              <w:t>配置指定注册中心地址</w:t>
            </w:r>
          </w:p>
          <w:p w14:paraId="4657D4B8" w14:textId="77777777" w:rsidR="00214AB7" w:rsidRDefault="00214AB7" w:rsidP="002F4C75">
            <w:pPr>
              <w:ind w:firstLine="420"/>
            </w:pPr>
            <w:r>
              <w:t>进入</w:t>
            </w:r>
            <w:r>
              <w:rPr>
                <w:rFonts w:hint="eastAsia"/>
              </w:rPr>
              <w:t xml:space="preserve"> </w:t>
            </w:r>
            <w:r w:rsidRPr="00C41A87">
              <w:t>dubbo-monitor-simple\src\main\resources\conf</w:t>
            </w:r>
          </w:p>
          <w:p w14:paraId="3288690B" w14:textId="77777777" w:rsidR="00214AB7" w:rsidRDefault="00214AB7" w:rsidP="002F4C75">
            <w:pPr>
              <w:ind w:firstLine="420"/>
            </w:pPr>
            <w:r>
              <w:t>修改</w:t>
            </w:r>
            <w:r>
              <w:rPr>
                <w:rFonts w:hint="eastAsia"/>
              </w:rPr>
              <w:t xml:space="preserve"> </w:t>
            </w:r>
            <w:r>
              <w:t>dubbo.properties</w:t>
            </w:r>
            <w:r>
              <w:t>文件</w:t>
            </w:r>
          </w:p>
          <w:p w14:paraId="36328870" w14:textId="77777777" w:rsidR="00214AB7" w:rsidRPr="00AF7A21" w:rsidRDefault="00214AB7" w:rsidP="002F4C75">
            <w:pPr>
              <w:ind w:firstLine="420"/>
            </w:pPr>
            <w:r>
              <w:rPr>
                <w:noProof/>
              </w:rPr>
              <w:drawing>
                <wp:inline distT="0" distB="0" distL="0" distR="0" wp14:anchorId="2F1DA28F" wp14:editId="1EF20C83">
                  <wp:extent cx="3657365" cy="1360627"/>
                  <wp:effectExtent l="0" t="0" r="63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0401" cy="1372917"/>
                          </a:xfrm>
                          <a:prstGeom prst="rect">
                            <a:avLst/>
                          </a:prstGeom>
                        </pic:spPr>
                      </pic:pic>
                    </a:graphicData>
                  </a:graphic>
                </wp:inline>
              </w:drawing>
            </w:r>
          </w:p>
        </w:tc>
      </w:tr>
      <w:tr w:rsidR="00214AB7" w14:paraId="05A02290" w14:textId="77777777" w:rsidTr="002F4C75">
        <w:tc>
          <w:tcPr>
            <w:tcW w:w="9062" w:type="dxa"/>
            <w:shd w:val="clear" w:color="auto" w:fill="E7E6E6" w:themeFill="background2"/>
          </w:tcPr>
          <w:p w14:paraId="2EB53256" w14:textId="77777777" w:rsidR="00214AB7" w:rsidRDefault="00214AB7" w:rsidP="00CE58ED">
            <w:pPr>
              <w:ind w:firstLine="420"/>
            </w:pPr>
            <w:r>
              <w:rPr>
                <w:rFonts w:hint="eastAsia"/>
              </w:rPr>
              <w:t>3</w:t>
            </w:r>
            <w:r>
              <w:rPr>
                <w:rFonts w:hint="eastAsia"/>
              </w:rPr>
              <w:t>、打包</w:t>
            </w:r>
            <w:r>
              <w:rPr>
                <w:rFonts w:hint="eastAsia"/>
              </w:rPr>
              <w:t>d</w:t>
            </w:r>
            <w:r>
              <w:t>ubbo-monitor-simple</w:t>
            </w:r>
          </w:p>
          <w:p w14:paraId="7858E6EE" w14:textId="77777777" w:rsidR="00214AB7" w:rsidRPr="005F75A1" w:rsidRDefault="00214AB7" w:rsidP="002F4C75">
            <w:pPr>
              <w:ind w:firstLine="420"/>
            </w:pPr>
            <w:r w:rsidRPr="004C5E5A">
              <w:t>mvn clean package -Dmaven.test.skip=true</w:t>
            </w:r>
          </w:p>
        </w:tc>
      </w:tr>
      <w:tr w:rsidR="00214AB7" w14:paraId="65DC895F" w14:textId="77777777" w:rsidTr="002F4C75">
        <w:tc>
          <w:tcPr>
            <w:tcW w:w="9062" w:type="dxa"/>
            <w:shd w:val="clear" w:color="auto" w:fill="E7E6E6" w:themeFill="background2"/>
          </w:tcPr>
          <w:p w14:paraId="6B5AA994" w14:textId="77777777" w:rsidR="00214AB7" w:rsidRDefault="00214AB7" w:rsidP="00CE58ED">
            <w:pPr>
              <w:ind w:firstLine="420"/>
            </w:pPr>
            <w:r>
              <w:rPr>
                <w:rFonts w:hint="eastAsia"/>
              </w:rPr>
              <w:t>4</w:t>
            </w:r>
            <w:r>
              <w:rPr>
                <w:rFonts w:hint="eastAsia"/>
              </w:rPr>
              <w:t>、解压</w:t>
            </w:r>
            <w:r>
              <w:rPr>
                <w:rFonts w:hint="eastAsia"/>
              </w:rPr>
              <w:t xml:space="preserve"> </w:t>
            </w:r>
            <w:r>
              <w:t xml:space="preserve">tar.gz </w:t>
            </w:r>
            <w:r>
              <w:t>文件</w:t>
            </w:r>
            <w:r>
              <w:rPr>
                <w:rFonts w:hint="eastAsia"/>
              </w:rPr>
              <w:t>，并</w:t>
            </w:r>
            <w:r>
              <w:t>运行</w:t>
            </w:r>
            <w:r>
              <w:rPr>
                <w:rFonts w:hint="eastAsia"/>
              </w:rPr>
              <w:t>s</w:t>
            </w:r>
            <w:r>
              <w:t>tart.bat</w:t>
            </w:r>
          </w:p>
          <w:p w14:paraId="1028869C" w14:textId="77777777" w:rsidR="00214AB7" w:rsidRDefault="00214AB7" w:rsidP="002F4C75">
            <w:pPr>
              <w:ind w:firstLine="420"/>
            </w:pPr>
            <w:r>
              <w:rPr>
                <w:noProof/>
              </w:rPr>
              <w:drawing>
                <wp:inline distT="0" distB="0" distL="0" distR="0" wp14:anchorId="46D6B8C8" wp14:editId="367BBD87">
                  <wp:extent cx="4762195" cy="477689"/>
                  <wp:effectExtent l="0" t="0" r="63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1308" cy="481612"/>
                          </a:xfrm>
                          <a:prstGeom prst="rect">
                            <a:avLst/>
                          </a:prstGeom>
                        </pic:spPr>
                      </pic:pic>
                    </a:graphicData>
                  </a:graphic>
                </wp:inline>
              </w:drawing>
            </w:r>
          </w:p>
          <w:p w14:paraId="7DC0BB40" w14:textId="77777777" w:rsidR="00214AB7" w:rsidRPr="00475CBB" w:rsidRDefault="00214AB7" w:rsidP="002F4C75">
            <w:pPr>
              <w:ind w:firstLine="420"/>
            </w:pPr>
            <w:r>
              <w:t>如果缺少</w:t>
            </w:r>
            <w:r>
              <w:rPr>
                <w:rFonts w:hint="eastAsia"/>
              </w:rPr>
              <w:t>s</w:t>
            </w:r>
            <w:r>
              <w:t>ervlet-api</w:t>
            </w:r>
            <w:r>
              <w:rPr>
                <w:rFonts w:hint="eastAsia"/>
              </w:rPr>
              <w:t>，</w:t>
            </w:r>
            <w:r>
              <w:t>自行导入</w:t>
            </w:r>
            <w:r>
              <w:t>servlet</w:t>
            </w:r>
            <w:r>
              <w:rPr>
                <w:rFonts w:hint="eastAsia"/>
              </w:rPr>
              <w:t>-</w:t>
            </w:r>
            <w:r>
              <w:t>api</w:t>
            </w:r>
            <w:r>
              <w:t>再访问监控中心</w:t>
            </w:r>
          </w:p>
        </w:tc>
      </w:tr>
      <w:tr w:rsidR="00214AB7" w14:paraId="3B4F878E" w14:textId="77777777" w:rsidTr="002F4C75">
        <w:tc>
          <w:tcPr>
            <w:tcW w:w="9062" w:type="dxa"/>
            <w:shd w:val="clear" w:color="auto" w:fill="E7E6E6" w:themeFill="background2"/>
          </w:tcPr>
          <w:p w14:paraId="588EFCEB" w14:textId="77777777" w:rsidR="00214AB7" w:rsidRDefault="00214AB7" w:rsidP="00CE58ED">
            <w:pPr>
              <w:ind w:firstLine="420"/>
            </w:pPr>
            <w:r>
              <w:rPr>
                <w:rFonts w:hint="eastAsia"/>
              </w:rPr>
              <w:t>5</w:t>
            </w:r>
            <w:r>
              <w:rPr>
                <w:rFonts w:hint="eastAsia"/>
              </w:rPr>
              <w:t>、启动访问</w:t>
            </w:r>
            <w:r>
              <w:rPr>
                <w:rFonts w:hint="eastAsia"/>
              </w:rPr>
              <w:t>8</w:t>
            </w:r>
            <w:r>
              <w:t>080</w:t>
            </w:r>
          </w:p>
          <w:p w14:paraId="0089A36F" w14:textId="77777777" w:rsidR="00214AB7" w:rsidRPr="008A4755" w:rsidRDefault="00214AB7" w:rsidP="002F4C75">
            <w:pPr>
              <w:ind w:firstLine="420"/>
            </w:pPr>
            <w:r>
              <w:rPr>
                <w:noProof/>
              </w:rPr>
              <w:drawing>
                <wp:inline distT="0" distB="0" distL="0" distR="0" wp14:anchorId="4422BAF6" wp14:editId="036B3DD2">
                  <wp:extent cx="5561060" cy="1762964"/>
                  <wp:effectExtent l="0" t="0" r="1905"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1310" cy="1766213"/>
                          </a:xfrm>
                          <a:prstGeom prst="rect">
                            <a:avLst/>
                          </a:prstGeom>
                        </pic:spPr>
                      </pic:pic>
                    </a:graphicData>
                  </a:graphic>
                </wp:inline>
              </w:drawing>
            </w:r>
          </w:p>
        </w:tc>
      </w:tr>
    </w:tbl>
    <w:p w14:paraId="75102F32" w14:textId="77777777" w:rsidR="00214AB7" w:rsidRDefault="00214AB7" w:rsidP="00214AB7">
      <w:pPr>
        <w:ind w:firstLine="420"/>
      </w:pPr>
    </w:p>
    <w:p w14:paraId="08EF89F4" w14:textId="77777777" w:rsidR="00214AB7" w:rsidRDefault="00214AB7" w:rsidP="00463075">
      <w:pPr>
        <w:ind w:firstLine="420"/>
      </w:pPr>
      <w:r>
        <w:rPr>
          <w:rFonts w:hint="eastAsia"/>
        </w:rPr>
        <w:t>2</w:t>
      </w:r>
      <w:r>
        <w:rPr>
          <w:rFonts w:hint="eastAsia"/>
        </w:rPr>
        <w:t>、</w:t>
      </w:r>
      <w:r w:rsidRPr="00B71754">
        <w:rPr>
          <w:rFonts w:hint="eastAsia"/>
        </w:rPr>
        <w:t>监控中心配置</w:t>
      </w:r>
    </w:p>
    <w:tbl>
      <w:tblPr>
        <w:tblStyle w:val="ab"/>
        <w:tblW w:w="0" w:type="auto"/>
        <w:tblLook w:val="04A0" w:firstRow="1" w:lastRow="0" w:firstColumn="1" w:lastColumn="0" w:noHBand="0" w:noVBand="1"/>
      </w:tblPr>
      <w:tblGrid>
        <w:gridCol w:w="8296"/>
      </w:tblGrid>
      <w:tr w:rsidR="00214AB7" w14:paraId="3E3EB14A" w14:textId="77777777" w:rsidTr="002F4C75">
        <w:tc>
          <w:tcPr>
            <w:tcW w:w="9062" w:type="dxa"/>
            <w:shd w:val="clear" w:color="auto" w:fill="E7E6E6" w:themeFill="background2"/>
          </w:tcPr>
          <w:p w14:paraId="688C019F" w14:textId="77777777" w:rsidR="00214AB7" w:rsidRDefault="00214AB7" w:rsidP="002F4C75">
            <w:pPr>
              <w:ind w:firstLine="420"/>
            </w:pPr>
            <w:r>
              <w:rPr>
                <w:rFonts w:hint="eastAsia"/>
              </w:rPr>
              <w:t>所有服务配置连接监控中心，进行监控统计</w:t>
            </w:r>
          </w:p>
          <w:p w14:paraId="5E272280" w14:textId="77777777" w:rsidR="00214AB7" w:rsidRPr="00010C07" w:rsidRDefault="00214AB7" w:rsidP="002F4C75">
            <w:pPr>
              <w:autoSpaceDE w:val="0"/>
              <w:autoSpaceDN w:val="0"/>
              <w:adjustRightInd w:val="0"/>
              <w:ind w:firstLine="400"/>
              <w:rPr>
                <w:rFonts w:ascii="Consolas" w:hAnsi="Consolas" w:cs="Consolas"/>
                <w:sz w:val="20"/>
              </w:rPr>
            </w:pPr>
            <w:r w:rsidRPr="00010C07">
              <w:rPr>
                <w:rFonts w:ascii="Consolas" w:hAnsi="Consolas" w:cs="Consolas"/>
                <w:color w:val="000000"/>
                <w:sz w:val="20"/>
              </w:rPr>
              <w:t xml:space="preserve">    </w:t>
            </w:r>
            <w:r w:rsidRPr="00010C07">
              <w:rPr>
                <w:rFonts w:ascii="Consolas" w:hAnsi="Consolas" w:cs="Consolas"/>
                <w:color w:val="3F5FBF"/>
                <w:sz w:val="20"/>
              </w:rPr>
              <w:t xml:space="preserve">&lt;!-- </w:t>
            </w:r>
            <w:r w:rsidRPr="00010C07">
              <w:rPr>
                <w:rFonts w:ascii="Consolas" w:hAnsi="Consolas" w:cs="Consolas"/>
                <w:color w:val="3F5FBF"/>
                <w:sz w:val="20"/>
              </w:rPr>
              <w:t>监控中心协议，如果为</w:t>
            </w:r>
            <w:r w:rsidRPr="00010C07">
              <w:rPr>
                <w:rFonts w:ascii="Consolas" w:hAnsi="Consolas" w:cs="Consolas"/>
                <w:color w:val="3F5FBF"/>
                <w:sz w:val="20"/>
              </w:rPr>
              <w:t>protocol="registry"</w:t>
            </w:r>
            <w:r w:rsidRPr="00010C07">
              <w:rPr>
                <w:rFonts w:ascii="Consolas" w:hAnsi="Consolas" w:cs="Consolas"/>
                <w:color w:val="3F5FBF"/>
                <w:sz w:val="20"/>
              </w:rPr>
              <w:t>，表示从注册中心发现监控中心地址，否则直连监控中心</w:t>
            </w:r>
            <w:r w:rsidRPr="00010C07">
              <w:rPr>
                <w:rFonts w:ascii="Consolas" w:hAnsi="Consolas" w:cs="Consolas"/>
                <w:color w:val="3F5FBF"/>
                <w:sz w:val="20"/>
              </w:rPr>
              <w:t xml:space="preserve"> --&gt;</w:t>
            </w:r>
          </w:p>
          <w:p w14:paraId="1E637E5D" w14:textId="77777777" w:rsidR="00214AB7" w:rsidRPr="00010C07" w:rsidRDefault="00214AB7" w:rsidP="002F4C75">
            <w:pPr>
              <w:ind w:firstLine="400"/>
              <w:rPr>
                <w:sz w:val="13"/>
              </w:rPr>
            </w:pPr>
            <w:r w:rsidRPr="00010C07">
              <w:rPr>
                <w:rFonts w:ascii="Consolas" w:hAnsi="Consolas" w:cs="Consolas"/>
                <w:color w:val="000000"/>
                <w:sz w:val="20"/>
              </w:rPr>
              <w:tab/>
            </w:r>
            <w:r w:rsidRPr="00010C07">
              <w:rPr>
                <w:rFonts w:ascii="Consolas" w:hAnsi="Consolas" w:cs="Consolas"/>
                <w:color w:val="008080"/>
                <w:sz w:val="20"/>
              </w:rPr>
              <w:t>&lt;</w:t>
            </w:r>
            <w:r w:rsidRPr="00010C07">
              <w:rPr>
                <w:rFonts w:ascii="Consolas" w:hAnsi="Consolas" w:cs="Consolas"/>
                <w:color w:val="3F7F7F"/>
                <w:sz w:val="20"/>
              </w:rPr>
              <w:t>dubbo:monitor</w:t>
            </w:r>
            <w:r w:rsidRPr="00010C07">
              <w:rPr>
                <w:rFonts w:ascii="Consolas" w:hAnsi="Consolas" w:cs="Consolas"/>
                <w:sz w:val="20"/>
              </w:rPr>
              <w:t xml:space="preserve"> </w:t>
            </w:r>
            <w:r w:rsidRPr="00010C07">
              <w:rPr>
                <w:rFonts w:ascii="Consolas" w:hAnsi="Consolas" w:cs="Consolas"/>
                <w:color w:val="7F007F"/>
                <w:sz w:val="20"/>
              </w:rPr>
              <w:t>protocol</w:t>
            </w:r>
            <w:r w:rsidRPr="00010C07">
              <w:rPr>
                <w:rFonts w:ascii="Consolas" w:hAnsi="Consolas" w:cs="Consolas"/>
                <w:color w:val="000000"/>
                <w:sz w:val="20"/>
              </w:rPr>
              <w:t>=</w:t>
            </w:r>
            <w:r w:rsidRPr="00010C07">
              <w:rPr>
                <w:rFonts w:ascii="Consolas" w:hAnsi="Consolas" w:cs="Consolas"/>
                <w:i/>
                <w:iCs/>
                <w:color w:val="2A00FF"/>
                <w:sz w:val="20"/>
              </w:rPr>
              <w:t>"registry"</w:t>
            </w:r>
            <w:r w:rsidRPr="00010C07">
              <w:rPr>
                <w:rFonts w:ascii="Consolas" w:hAnsi="Consolas" w:cs="Consolas"/>
                <w:color w:val="008080"/>
                <w:sz w:val="20"/>
              </w:rPr>
              <w:t>&gt;&lt;/</w:t>
            </w:r>
            <w:r w:rsidRPr="00010C07">
              <w:rPr>
                <w:rFonts w:ascii="Consolas" w:hAnsi="Consolas" w:cs="Consolas"/>
                <w:color w:val="3F7F7F"/>
                <w:sz w:val="20"/>
              </w:rPr>
              <w:t>dubbo:monitor</w:t>
            </w:r>
            <w:r w:rsidRPr="00010C07">
              <w:rPr>
                <w:rFonts w:ascii="Consolas" w:hAnsi="Consolas" w:cs="Consolas"/>
                <w:color w:val="008080"/>
                <w:sz w:val="20"/>
              </w:rPr>
              <w:t>&gt;</w:t>
            </w:r>
          </w:p>
          <w:p w14:paraId="69F384E8" w14:textId="77777777" w:rsidR="00214AB7" w:rsidRDefault="00214AB7" w:rsidP="002F4C75">
            <w:pPr>
              <w:ind w:firstLine="420"/>
            </w:pPr>
          </w:p>
        </w:tc>
      </w:tr>
    </w:tbl>
    <w:p w14:paraId="06244B23" w14:textId="77777777" w:rsidR="00214AB7" w:rsidRDefault="00214AB7" w:rsidP="00214AB7">
      <w:pPr>
        <w:ind w:firstLine="420"/>
      </w:pPr>
      <w:r>
        <w:rPr>
          <w:rFonts w:hint="eastAsia"/>
        </w:rPr>
        <w:t xml:space="preserve">Simple Monitor </w:t>
      </w:r>
      <w:r>
        <w:rPr>
          <w:rFonts w:hint="eastAsia"/>
        </w:rPr>
        <w:t>挂掉不会影响到</w:t>
      </w:r>
      <w:r>
        <w:rPr>
          <w:rFonts w:hint="eastAsia"/>
        </w:rPr>
        <w:t xml:space="preserve"> Consumer </w:t>
      </w:r>
      <w:r>
        <w:rPr>
          <w:rFonts w:hint="eastAsia"/>
        </w:rPr>
        <w:t>和</w:t>
      </w:r>
      <w:r>
        <w:rPr>
          <w:rFonts w:hint="eastAsia"/>
        </w:rPr>
        <w:t xml:space="preserve"> Provider </w:t>
      </w:r>
      <w:r>
        <w:rPr>
          <w:rFonts w:hint="eastAsia"/>
        </w:rPr>
        <w:t>之间的调用，所以用于生产环境不会有风险。</w:t>
      </w:r>
    </w:p>
    <w:p w14:paraId="4829DF09" w14:textId="70BD4B39" w:rsidR="000020ED" w:rsidRPr="00097547" w:rsidRDefault="00214AB7" w:rsidP="000020ED">
      <w:pPr>
        <w:ind w:firstLine="420"/>
      </w:pPr>
      <w:r>
        <w:rPr>
          <w:rFonts w:hint="eastAsia"/>
        </w:rPr>
        <w:t xml:space="preserve">Simple Monitor </w:t>
      </w:r>
      <w:r>
        <w:rPr>
          <w:rFonts w:hint="eastAsia"/>
        </w:rPr>
        <w:t>采用磁盘存储统计信息，请注意安装机器的磁盘限制，如果要集群，建议用</w:t>
      </w:r>
      <w:r>
        <w:rPr>
          <w:rFonts w:hint="eastAsia"/>
        </w:rPr>
        <w:t>mount</w:t>
      </w:r>
      <w:r>
        <w:rPr>
          <w:rFonts w:hint="eastAsia"/>
        </w:rPr>
        <w:t>共享磁盘。</w:t>
      </w:r>
    </w:p>
    <w:p w14:paraId="095E27F3" w14:textId="073BA418" w:rsidR="000020ED" w:rsidRDefault="000020ED" w:rsidP="000020ED">
      <w:pPr>
        <w:pStyle w:val="2"/>
      </w:pPr>
      <w:r>
        <w:rPr>
          <w:rFonts w:hint="eastAsia"/>
        </w:rPr>
        <w:lastRenderedPageBreak/>
        <w:t>整合</w:t>
      </w:r>
      <w:r>
        <w:rPr>
          <w:rFonts w:hint="eastAsia"/>
        </w:rPr>
        <w:t>SpringBoot</w:t>
      </w:r>
    </w:p>
    <w:p w14:paraId="1612E598" w14:textId="6A70E7F4" w:rsidR="00792A1F" w:rsidRPr="00792A1F" w:rsidRDefault="00792A1F" w:rsidP="00792A1F">
      <w:pPr>
        <w:pStyle w:val="3"/>
        <w:ind w:firstLine="420"/>
      </w:pPr>
      <w:r>
        <w:rPr>
          <w:rFonts w:hint="eastAsia"/>
        </w:rPr>
        <w:t>依赖导入</w:t>
      </w:r>
    </w:p>
    <w:tbl>
      <w:tblPr>
        <w:tblStyle w:val="ab"/>
        <w:tblW w:w="0" w:type="auto"/>
        <w:tblLook w:val="04A0" w:firstRow="1" w:lastRow="0" w:firstColumn="1" w:lastColumn="0" w:noHBand="0" w:noVBand="1"/>
      </w:tblPr>
      <w:tblGrid>
        <w:gridCol w:w="8296"/>
      </w:tblGrid>
      <w:tr w:rsidR="000020ED" w14:paraId="555B5A29" w14:textId="77777777" w:rsidTr="002F4C75">
        <w:tc>
          <w:tcPr>
            <w:tcW w:w="9062" w:type="dxa"/>
          </w:tcPr>
          <w:p w14:paraId="7C2F5A48" w14:textId="77777777" w:rsidR="000020ED" w:rsidRDefault="000020ED" w:rsidP="000020ED">
            <w:pPr>
              <w:ind w:firstLine="420"/>
            </w:pPr>
            <w:r>
              <w:rPr>
                <w:rFonts w:hint="eastAsia"/>
              </w:rPr>
              <w:t>1</w:t>
            </w:r>
            <w:r>
              <w:rPr>
                <w:rFonts w:hint="eastAsia"/>
              </w:rPr>
              <w:t>、引入</w:t>
            </w:r>
            <w:r w:rsidRPr="003B3FE5">
              <w:rPr>
                <w:rFonts w:hint="eastAsia"/>
              </w:rPr>
              <w:t>spring-boot-starter</w:t>
            </w:r>
            <w:r>
              <w:rPr>
                <w:rFonts w:hint="eastAsia"/>
              </w:rPr>
              <w:t>以及</w:t>
            </w:r>
            <w:r>
              <w:rPr>
                <w:rFonts w:hint="eastAsia"/>
              </w:rPr>
              <w:t>du</w:t>
            </w:r>
            <w:r>
              <w:t>bbo</w:t>
            </w:r>
            <w:r>
              <w:t>和</w:t>
            </w:r>
            <w:r>
              <w:rPr>
                <w:rFonts w:hint="eastAsia"/>
              </w:rPr>
              <w:t>c</w:t>
            </w:r>
            <w:r>
              <w:t>urator</w:t>
            </w:r>
            <w:r>
              <w:t>的依赖</w:t>
            </w:r>
          </w:p>
          <w:p w14:paraId="3FA78786" w14:textId="77777777" w:rsidR="000020ED" w:rsidRDefault="000020ED" w:rsidP="002F4C75">
            <w:pPr>
              <w:pStyle w:val="HTML"/>
              <w:shd w:val="clear" w:color="auto" w:fill="F6F8FA"/>
              <w:ind w:left="1260" w:firstLine="400"/>
              <w:rPr>
                <w:rFonts w:ascii="Consolas" w:hAnsi="Consolas"/>
                <w:color w:val="24292E"/>
                <w:sz w:val="20"/>
                <w:szCs w:val="20"/>
              </w:rPr>
            </w:pPr>
            <w:r>
              <w:rPr>
                <w:rFonts w:ascii="Consolas" w:hAnsi="Consolas"/>
                <w:color w:val="24292E"/>
                <w:sz w:val="20"/>
                <w:szCs w:val="20"/>
              </w:rPr>
              <w:t>&lt;</w:t>
            </w:r>
            <w:r>
              <w:rPr>
                <w:rStyle w:val="pl-ent"/>
                <w:rFonts w:ascii="Consolas" w:hAnsi="Consolas"/>
                <w:color w:val="22863A"/>
                <w:sz w:val="20"/>
                <w:szCs w:val="20"/>
              </w:rPr>
              <w:t>dependency</w:t>
            </w:r>
            <w:r>
              <w:rPr>
                <w:rFonts w:ascii="Consolas" w:hAnsi="Consolas"/>
                <w:color w:val="24292E"/>
                <w:sz w:val="20"/>
                <w:szCs w:val="20"/>
              </w:rPr>
              <w:t>&gt;</w:t>
            </w:r>
          </w:p>
          <w:p w14:paraId="1906F3D4" w14:textId="77777777" w:rsidR="000020ED" w:rsidRDefault="000020ED" w:rsidP="002F4C75">
            <w:pPr>
              <w:pStyle w:val="HTML"/>
              <w:shd w:val="clear" w:color="auto" w:fill="F6F8FA"/>
              <w:ind w:left="1260" w:firstLine="400"/>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groupId</w:t>
            </w:r>
            <w:r>
              <w:rPr>
                <w:rFonts w:ascii="Consolas" w:hAnsi="Consolas"/>
                <w:color w:val="24292E"/>
                <w:sz w:val="20"/>
                <w:szCs w:val="20"/>
              </w:rPr>
              <w:t>&gt;com.alibaba.boot&lt;/</w:t>
            </w:r>
            <w:r>
              <w:rPr>
                <w:rStyle w:val="pl-ent"/>
                <w:rFonts w:ascii="Consolas" w:hAnsi="Consolas"/>
                <w:color w:val="22863A"/>
                <w:sz w:val="20"/>
                <w:szCs w:val="20"/>
              </w:rPr>
              <w:t>groupId</w:t>
            </w:r>
            <w:r>
              <w:rPr>
                <w:rFonts w:ascii="Consolas" w:hAnsi="Consolas"/>
                <w:color w:val="24292E"/>
                <w:sz w:val="20"/>
                <w:szCs w:val="20"/>
              </w:rPr>
              <w:t>&gt;</w:t>
            </w:r>
          </w:p>
          <w:p w14:paraId="3AC4BED1" w14:textId="77777777" w:rsidR="000020ED" w:rsidRDefault="000020ED" w:rsidP="002F4C75">
            <w:pPr>
              <w:pStyle w:val="HTML"/>
              <w:shd w:val="clear" w:color="auto" w:fill="F6F8FA"/>
              <w:ind w:left="1260" w:firstLine="400"/>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artifactId</w:t>
            </w:r>
            <w:r>
              <w:rPr>
                <w:rFonts w:ascii="Consolas" w:hAnsi="Consolas"/>
                <w:color w:val="24292E"/>
                <w:sz w:val="20"/>
                <w:szCs w:val="20"/>
              </w:rPr>
              <w:t>&gt;dubbo-spring-boot-starter&lt;/</w:t>
            </w:r>
            <w:r>
              <w:rPr>
                <w:rStyle w:val="pl-ent"/>
                <w:rFonts w:ascii="Consolas" w:hAnsi="Consolas"/>
                <w:color w:val="22863A"/>
                <w:sz w:val="20"/>
                <w:szCs w:val="20"/>
              </w:rPr>
              <w:t>artifactId</w:t>
            </w:r>
            <w:r>
              <w:rPr>
                <w:rFonts w:ascii="Consolas" w:hAnsi="Consolas"/>
                <w:color w:val="24292E"/>
                <w:sz w:val="20"/>
                <w:szCs w:val="20"/>
              </w:rPr>
              <w:t>&gt;</w:t>
            </w:r>
          </w:p>
          <w:p w14:paraId="28D9379C" w14:textId="77777777" w:rsidR="000020ED" w:rsidRDefault="000020ED" w:rsidP="002F4C75">
            <w:pPr>
              <w:pStyle w:val="HTML"/>
              <w:shd w:val="clear" w:color="auto" w:fill="F6F8FA"/>
              <w:ind w:left="1260" w:firstLine="400"/>
              <w:rPr>
                <w:rFonts w:ascii="Consolas" w:hAnsi="Consolas"/>
                <w:color w:val="24292E"/>
                <w:sz w:val="20"/>
                <w:szCs w:val="20"/>
              </w:rPr>
            </w:pPr>
            <w:r>
              <w:rPr>
                <w:rFonts w:ascii="Consolas" w:hAnsi="Consolas"/>
                <w:color w:val="24292E"/>
                <w:sz w:val="20"/>
                <w:szCs w:val="20"/>
              </w:rPr>
              <w:t xml:space="preserve">    &lt;</w:t>
            </w:r>
            <w:r>
              <w:rPr>
                <w:rStyle w:val="pl-ent"/>
                <w:rFonts w:ascii="Consolas" w:hAnsi="Consolas"/>
                <w:color w:val="22863A"/>
                <w:sz w:val="20"/>
                <w:szCs w:val="20"/>
              </w:rPr>
              <w:t>version</w:t>
            </w:r>
            <w:r>
              <w:rPr>
                <w:rFonts w:ascii="Consolas" w:hAnsi="Consolas"/>
                <w:color w:val="24292E"/>
                <w:sz w:val="20"/>
                <w:szCs w:val="20"/>
              </w:rPr>
              <w:t>&gt;0.2.0&lt;/</w:t>
            </w:r>
            <w:r>
              <w:rPr>
                <w:rStyle w:val="pl-ent"/>
                <w:rFonts w:ascii="Consolas" w:hAnsi="Consolas"/>
                <w:color w:val="22863A"/>
                <w:sz w:val="20"/>
                <w:szCs w:val="20"/>
              </w:rPr>
              <w:t>version</w:t>
            </w:r>
            <w:r>
              <w:rPr>
                <w:rFonts w:ascii="Consolas" w:hAnsi="Consolas"/>
                <w:color w:val="24292E"/>
                <w:sz w:val="20"/>
                <w:szCs w:val="20"/>
              </w:rPr>
              <w:t>&gt;</w:t>
            </w:r>
          </w:p>
          <w:p w14:paraId="303733CA" w14:textId="77777777" w:rsidR="000020ED" w:rsidRDefault="000020ED" w:rsidP="002F4C75">
            <w:pPr>
              <w:pStyle w:val="HTML"/>
              <w:shd w:val="clear" w:color="auto" w:fill="F6F8FA"/>
              <w:ind w:left="1260" w:firstLine="400"/>
              <w:rPr>
                <w:rFonts w:ascii="Consolas" w:hAnsi="Consolas"/>
                <w:color w:val="24292E"/>
                <w:sz w:val="20"/>
                <w:szCs w:val="20"/>
              </w:rPr>
            </w:pPr>
            <w:r>
              <w:rPr>
                <w:rFonts w:ascii="Consolas" w:hAnsi="Consolas"/>
                <w:color w:val="24292E"/>
                <w:sz w:val="20"/>
                <w:szCs w:val="20"/>
              </w:rPr>
              <w:t>&lt;/</w:t>
            </w:r>
            <w:r>
              <w:rPr>
                <w:rStyle w:val="pl-ent"/>
                <w:rFonts w:ascii="Consolas" w:hAnsi="Consolas"/>
                <w:color w:val="22863A"/>
                <w:sz w:val="20"/>
                <w:szCs w:val="20"/>
              </w:rPr>
              <w:t>dependency</w:t>
            </w:r>
            <w:r>
              <w:rPr>
                <w:rFonts w:ascii="Consolas" w:hAnsi="Consolas"/>
                <w:color w:val="24292E"/>
                <w:sz w:val="20"/>
                <w:szCs w:val="20"/>
              </w:rPr>
              <w:t>&gt;</w:t>
            </w:r>
          </w:p>
          <w:p w14:paraId="50CA973C" w14:textId="77777777" w:rsidR="000020ED" w:rsidRDefault="000020ED" w:rsidP="002F4C75">
            <w:pPr>
              <w:ind w:firstLine="420"/>
            </w:pPr>
            <w:r>
              <w:rPr>
                <w:rFonts w:hint="eastAsia"/>
              </w:rPr>
              <w:t>注意</w:t>
            </w:r>
            <w:r>
              <w:rPr>
                <w:rFonts w:hint="eastAsia"/>
              </w:rPr>
              <w:t>starter</w:t>
            </w:r>
            <w:r>
              <w:rPr>
                <w:rFonts w:hint="eastAsia"/>
              </w:rPr>
              <w:t>版本适配：</w:t>
            </w:r>
          </w:p>
          <w:p w14:paraId="0718C43F" w14:textId="77777777" w:rsidR="000020ED" w:rsidRDefault="000020ED" w:rsidP="002F4C75">
            <w:pPr>
              <w:ind w:firstLine="420"/>
            </w:pPr>
            <w:r>
              <w:rPr>
                <w:noProof/>
              </w:rPr>
              <w:drawing>
                <wp:inline distT="0" distB="0" distL="0" distR="0" wp14:anchorId="15BD1B60" wp14:editId="12CFF756">
                  <wp:extent cx="3333750" cy="109537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1095375"/>
                          </a:xfrm>
                          <a:prstGeom prst="rect">
                            <a:avLst/>
                          </a:prstGeom>
                        </pic:spPr>
                      </pic:pic>
                    </a:graphicData>
                  </a:graphic>
                </wp:inline>
              </w:drawing>
            </w:r>
          </w:p>
          <w:p w14:paraId="5C2D6A7E" w14:textId="77777777" w:rsidR="000020ED" w:rsidRDefault="000020ED" w:rsidP="002F4C75">
            <w:pPr>
              <w:ind w:firstLine="420"/>
            </w:pPr>
          </w:p>
        </w:tc>
      </w:tr>
      <w:tr w:rsidR="000020ED" w14:paraId="059B2821" w14:textId="77777777" w:rsidTr="002F4C75">
        <w:tc>
          <w:tcPr>
            <w:tcW w:w="9062" w:type="dxa"/>
          </w:tcPr>
          <w:p w14:paraId="2C9EB06F" w14:textId="77777777" w:rsidR="000020ED" w:rsidRDefault="000020ED" w:rsidP="000020ED">
            <w:pPr>
              <w:ind w:firstLine="420"/>
            </w:pPr>
            <w:r>
              <w:rPr>
                <w:rFonts w:hint="eastAsia"/>
              </w:rPr>
              <w:t>2</w:t>
            </w:r>
            <w:r>
              <w:rPr>
                <w:rFonts w:hint="eastAsia"/>
              </w:rPr>
              <w:t>、配置</w:t>
            </w:r>
            <w:r>
              <w:rPr>
                <w:rFonts w:hint="eastAsia"/>
              </w:rPr>
              <w:t>a</w:t>
            </w:r>
            <w:r>
              <w:t>pplication.properties</w:t>
            </w:r>
          </w:p>
          <w:p w14:paraId="5DCDA320" w14:textId="77777777" w:rsidR="00917917" w:rsidRDefault="000020ED" w:rsidP="00917917">
            <w:pPr>
              <w:pStyle w:val="6"/>
              <w:outlineLvl w:val="5"/>
            </w:pPr>
            <w:r>
              <w:t>提供者配置</w:t>
            </w:r>
            <w:r>
              <w:rPr>
                <w:rFonts w:hint="eastAsia"/>
              </w:rPr>
              <w:t>：</w:t>
            </w:r>
          </w:p>
          <w:p w14:paraId="561274EB" w14:textId="384F85D2" w:rsidR="000020ED" w:rsidRPr="00917917" w:rsidRDefault="000020ED" w:rsidP="00917917">
            <w:pPr>
              <w:pStyle w:val="6"/>
              <w:outlineLvl w:val="5"/>
            </w:pPr>
            <w:r w:rsidRPr="00917917">
              <w:rPr>
                <w:rFonts w:ascii="Consolas" w:eastAsia="宋体" w:hAnsi="Consolas" w:cs="宋体"/>
                <w:color w:val="000080"/>
                <w:sz w:val="20"/>
                <w:szCs w:val="20"/>
              </w:rPr>
              <w:t>dubbo.application.name</w:t>
            </w:r>
            <w:r w:rsidRPr="00917917">
              <w:rPr>
                <w:rFonts w:ascii="Consolas" w:eastAsia="宋体" w:hAnsi="Consolas" w:cs="宋体"/>
                <w:color w:val="000000"/>
                <w:sz w:val="20"/>
                <w:szCs w:val="20"/>
              </w:rPr>
              <w:t>=</w:t>
            </w:r>
            <w:r w:rsidRPr="00917917">
              <w:rPr>
                <w:rFonts w:ascii="Consolas" w:eastAsia="宋体" w:hAnsi="Consolas" w:cs="宋体" w:hint="eastAsia"/>
                <w:color w:val="008000"/>
                <w:sz w:val="20"/>
                <w:szCs w:val="20"/>
              </w:rPr>
              <w:t>g</w:t>
            </w:r>
            <w:r w:rsidRPr="00917917">
              <w:rPr>
                <w:rFonts w:ascii="Consolas" w:eastAsia="宋体" w:hAnsi="Consolas" w:cs="宋体"/>
                <w:color w:val="008000"/>
                <w:sz w:val="20"/>
                <w:szCs w:val="20"/>
              </w:rPr>
              <w:t>mall-user</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dubbo.registry.protocol</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zookeeper</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dubbo.registry.address</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192.168.67.159:2181</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dubbo.scan.base-package</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com.atguigu.gmall</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dubbo.protocol.name</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dubbo</w:t>
            </w:r>
          </w:p>
          <w:p w14:paraId="1D1C4E77" w14:textId="77777777" w:rsidR="000020ED" w:rsidRPr="001F6C9E" w:rsidRDefault="000020ED" w:rsidP="002F4C75">
            <w:pPr>
              <w:ind w:firstLine="420"/>
              <w:rPr>
                <w:color w:val="FF0000"/>
              </w:rPr>
            </w:pPr>
            <w:r>
              <w:rPr>
                <w:color w:val="FF0000"/>
              </w:rPr>
              <w:t>application.name</w:t>
            </w:r>
            <w:r w:rsidRPr="001F6C9E">
              <w:rPr>
                <w:rFonts w:hint="eastAsia"/>
                <w:color w:val="FF0000"/>
              </w:rPr>
              <w:t>就是服务名，不能跟别的</w:t>
            </w:r>
            <w:r w:rsidRPr="001F6C9E">
              <w:rPr>
                <w:rFonts w:hint="eastAsia"/>
                <w:color w:val="FF0000"/>
              </w:rPr>
              <w:t>dubbo</w:t>
            </w:r>
            <w:r>
              <w:rPr>
                <w:rFonts w:hint="eastAsia"/>
                <w:color w:val="FF0000"/>
              </w:rPr>
              <w:t>提供端</w:t>
            </w:r>
            <w:r w:rsidRPr="001F6C9E">
              <w:rPr>
                <w:rFonts w:hint="eastAsia"/>
                <w:color w:val="FF0000"/>
              </w:rPr>
              <w:t>重复</w:t>
            </w:r>
          </w:p>
          <w:p w14:paraId="61FADEB4" w14:textId="77777777" w:rsidR="000020ED" w:rsidRDefault="000020ED" w:rsidP="002F4C75">
            <w:pPr>
              <w:ind w:firstLine="420"/>
              <w:rPr>
                <w:color w:val="FF0000"/>
              </w:rPr>
            </w:pPr>
            <w:r w:rsidRPr="001F6C9E">
              <w:rPr>
                <w:rFonts w:hint="eastAsia"/>
                <w:color w:val="FF0000"/>
              </w:rPr>
              <w:t>registry</w:t>
            </w:r>
            <w:r>
              <w:rPr>
                <w:color w:val="FF0000"/>
              </w:rPr>
              <w:t>.protocol</w:t>
            </w:r>
            <w:r w:rsidRPr="001F6C9E">
              <w:rPr>
                <w:rFonts w:hint="eastAsia"/>
                <w:color w:val="FF0000"/>
              </w:rPr>
              <w:t xml:space="preserve"> </w:t>
            </w:r>
            <w:r w:rsidRPr="001F6C9E">
              <w:rPr>
                <w:rFonts w:hint="eastAsia"/>
                <w:color w:val="FF0000"/>
              </w:rPr>
              <w:t>是指定注册中心</w:t>
            </w:r>
            <w:r>
              <w:rPr>
                <w:rFonts w:hint="eastAsia"/>
                <w:color w:val="FF0000"/>
              </w:rPr>
              <w:t>协议</w:t>
            </w:r>
          </w:p>
          <w:p w14:paraId="703E976C" w14:textId="77777777" w:rsidR="000020ED" w:rsidRPr="001F6C9E" w:rsidRDefault="000020ED" w:rsidP="002F4C75">
            <w:pPr>
              <w:ind w:firstLine="420"/>
              <w:rPr>
                <w:color w:val="FF0000"/>
              </w:rPr>
            </w:pPr>
            <w:r w:rsidRPr="001F6C9E">
              <w:rPr>
                <w:rFonts w:hint="eastAsia"/>
                <w:color w:val="FF0000"/>
              </w:rPr>
              <w:t>registry</w:t>
            </w:r>
            <w:r>
              <w:rPr>
                <w:rFonts w:hint="eastAsia"/>
                <w:color w:val="FF0000"/>
              </w:rPr>
              <w:t xml:space="preserve">.address </w:t>
            </w:r>
            <w:r>
              <w:rPr>
                <w:rFonts w:hint="eastAsia"/>
                <w:color w:val="FF0000"/>
              </w:rPr>
              <w:t>是注册中心的地址加端口号</w:t>
            </w:r>
          </w:p>
          <w:p w14:paraId="2C4409FD" w14:textId="77777777" w:rsidR="000020ED" w:rsidRDefault="000020ED" w:rsidP="002F4C75">
            <w:pPr>
              <w:ind w:firstLine="420"/>
              <w:rPr>
                <w:color w:val="FF0000"/>
              </w:rPr>
            </w:pPr>
            <w:r w:rsidRPr="00E36A17">
              <w:rPr>
                <w:rFonts w:hint="eastAsia"/>
                <w:color w:val="FF0000"/>
              </w:rPr>
              <w:t>protocol.</w:t>
            </w:r>
            <w:r w:rsidRPr="00E36A17">
              <w:rPr>
                <w:color w:val="FF0000"/>
              </w:rPr>
              <w:t>name</w:t>
            </w:r>
            <w:r w:rsidRPr="00E36A17">
              <w:rPr>
                <w:rFonts w:hint="eastAsia"/>
                <w:color w:val="FF0000"/>
              </w:rPr>
              <w:t xml:space="preserve"> </w:t>
            </w:r>
            <w:r w:rsidRPr="00E36A17">
              <w:rPr>
                <w:rFonts w:hint="eastAsia"/>
                <w:color w:val="FF0000"/>
              </w:rPr>
              <w:t>是分布式固定是</w:t>
            </w:r>
            <w:r w:rsidRPr="00E36A17">
              <w:rPr>
                <w:rFonts w:hint="eastAsia"/>
                <w:color w:val="FF0000"/>
              </w:rPr>
              <w:t>du</w:t>
            </w:r>
            <w:r w:rsidRPr="001F6C9E">
              <w:rPr>
                <w:rFonts w:hint="eastAsia"/>
                <w:color w:val="FF0000"/>
              </w:rPr>
              <w:t>bbo</w:t>
            </w:r>
            <w:r w:rsidRPr="001F6C9E">
              <w:rPr>
                <w:color w:val="FF0000"/>
              </w:rPr>
              <w:t>,</w:t>
            </w:r>
            <w:r w:rsidRPr="001F6C9E">
              <w:rPr>
                <w:rFonts w:hint="eastAsia"/>
                <w:color w:val="FF0000"/>
              </w:rPr>
              <w:t>不要改。</w:t>
            </w:r>
          </w:p>
          <w:p w14:paraId="493FFD36" w14:textId="77777777" w:rsidR="000020ED" w:rsidRPr="00E71F45" w:rsidRDefault="000020ED" w:rsidP="002F4C75">
            <w:pPr>
              <w:ind w:firstLine="420"/>
              <w:rPr>
                <w:color w:val="FF0000"/>
              </w:rPr>
            </w:pPr>
            <w:r w:rsidRPr="00320840">
              <w:rPr>
                <w:color w:val="FF0000"/>
              </w:rPr>
              <w:t>base-package</w:t>
            </w:r>
            <w:r>
              <w:rPr>
                <w:color w:val="FF0000"/>
              </w:rPr>
              <w:t xml:space="preserve">  </w:t>
            </w:r>
            <w:r>
              <w:rPr>
                <w:rFonts w:hint="eastAsia"/>
                <w:color w:val="FF0000"/>
              </w:rPr>
              <w:t>注解方式要扫描的包</w:t>
            </w:r>
          </w:p>
          <w:p w14:paraId="6832796E" w14:textId="77777777" w:rsidR="00917917" w:rsidRDefault="000020ED" w:rsidP="00917917">
            <w:pPr>
              <w:pStyle w:val="6"/>
              <w:outlineLvl w:val="5"/>
            </w:pPr>
            <w:r>
              <w:lastRenderedPageBreak/>
              <w:t>消费者配置</w:t>
            </w:r>
            <w:r>
              <w:rPr>
                <w:rFonts w:hint="eastAsia"/>
              </w:rPr>
              <w:t>：</w:t>
            </w:r>
          </w:p>
          <w:p w14:paraId="10757877" w14:textId="5A9D8635" w:rsidR="000020ED" w:rsidRPr="00917917" w:rsidRDefault="000020ED" w:rsidP="00917917">
            <w:pPr>
              <w:pStyle w:val="6"/>
              <w:outlineLvl w:val="5"/>
            </w:pPr>
            <w:r w:rsidRPr="00917917">
              <w:rPr>
                <w:rFonts w:ascii="Consolas" w:eastAsia="宋体" w:hAnsi="Consolas" w:cs="宋体"/>
                <w:color w:val="000080"/>
                <w:sz w:val="20"/>
                <w:szCs w:val="20"/>
              </w:rPr>
              <w:t>dubbo.application.name=</w:t>
            </w:r>
            <w:r w:rsidRPr="00917917">
              <w:rPr>
                <w:rFonts w:ascii="Consolas" w:eastAsia="宋体" w:hAnsi="Consolas" w:cs="宋体"/>
                <w:color w:val="008000"/>
                <w:sz w:val="20"/>
                <w:szCs w:val="20"/>
              </w:rPr>
              <w:t>gmall-order-web</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dubbo.registry.protocol</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zookeeper</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dubbo.registry.address</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192.168.67.159:2181</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dubbo.scan.base-package</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com.atguigu.gmall</w:t>
            </w:r>
            <w:r w:rsidRPr="00917917">
              <w:rPr>
                <w:rFonts w:ascii="Consolas" w:eastAsia="宋体" w:hAnsi="Consolas" w:cs="宋体"/>
                <w:color w:val="008000"/>
                <w:sz w:val="20"/>
                <w:szCs w:val="20"/>
              </w:rPr>
              <w:br/>
            </w:r>
            <w:r w:rsidRPr="00917917">
              <w:rPr>
                <w:rFonts w:ascii="Consolas" w:eastAsia="宋体" w:hAnsi="Consolas" w:cs="宋体"/>
                <w:color w:val="000080"/>
                <w:sz w:val="20"/>
                <w:szCs w:val="20"/>
              </w:rPr>
              <w:t>dubbo.protocol.name</w:t>
            </w:r>
            <w:r w:rsidRPr="00917917">
              <w:rPr>
                <w:rFonts w:ascii="Consolas" w:eastAsia="宋体" w:hAnsi="Consolas" w:cs="宋体"/>
                <w:color w:val="000000"/>
                <w:sz w:val="20"/>
                <w:szCs w:val="20"/>
              </w:rPr>
              <w:t>=</w:t>
            </w:r>
            <w:r w:rsidRPr="00917917">
              <w:rPr>
                <w:rFonts w:ascii="Consolas" w:eastAsia="宋体" w:hAnsi="Consolas" w:cs="宋体"/>
                <w:color w:val="008000"/>
                <w:sz w:val="20"/>
                <w:szCs w:val="20"/>
              </w:rPr>
              <w:t>dubbo</w:t>
            </w:r>
          </w:p>
        </w:tc>
      </w:tr>
      <w:tr w:rsidR="000020ED" w14:paraId="17761F00" w14:textId="77777777" w:rsidTr="002F4C75">
        <w:tc>
          <w:tcPr>
            <w:tcW w:w="9062" w:type="dxa"/>
          </w:tcPr>
          <w:p w14:paraId="2C5F24A0" w14:textId="77777777" w:rsidR="000020ED" w:rsidRDefault="000020ED" w:rsidP="000020ED">
            <w:pPr>
              <w:ind w:firstLine="420"/>
            </w:pPr>
            <w:r>
              <w:rPr>
                <w:rFonts w:hint="eastAsia"/>
              </w:rPr>
              <w:lastRenderedPageBreak/>
              <w:t>3</w:t>
            </w:r>
            <w:r>
              <w:rPr>
                <w:rFonts w:hint="eastAsia"/>
              </w:rPr>
              <w:t>、</w:t>
            </w:r>
            <w:r>
              <w:t>dubbo</w:t>
            </w:r>
            <w:r>
              <w:t>注解</w:t>
            </w:r>
          </w:p>
          <w:p w14:paraId="590CCF29" w14:textId="77777777" w:rsidR="000020ED" w:rsidRDefault="000020ED" w:rsidP="002F4C75">
            <w:pPr>
              <w:ind w:firstLine="420"/>
            </w:pPr>
            <w:r>
              <w:rPr>
                <w:rFonts w:hint="eastAsia"/>
              </w:rPr>
              <w:t>@</w:t>
            </w:r>
            <w:r>
              <w:t>Service</w:t>
            </w:r>
            <w:r>
              <w:rPr>
                <w:rFonts w:hint="eastAsia"/>
              </w:rPr>
              <w:t>、</w:t>
            </w:r>
            <w:r>
              <w:rPr>
                <w:rFonts w:hint="eastAsia"/>
              </w:rPr>
              <w:t>@</w:t>
            </w:r>
            <w:r>
              <w:t>Reference</w:t>
            </w:r>
          </w:p>
          <w:p w14:paraId="5B744B35" w14:textId="77777777" w:rsidR="000020ED" w:rsidRPr="00CA0BAE" w:rsidRDefault="000020ED" w:rsidP="002F4C75">
            <w:pPr>
              <w:ind w:firstLine="422"/>
              <w:rPr>
                <w:b/>
              </w:rPr>
            </w:pPr>
            <w:r w:rsidRPr="00CA0BAE">
              <w:rPr>
                <w:rFonts w:hint="eastAsia"/>
                <w:b/>
              </w:rPr>
              <w:t>【如果没有在配置中写</w:t>
            </w:r>
            <w:r w:rsidRPr="00CA0BAE">
              <w:rPr>
                <w:rFonts w:ascii="Consolas" w:eastAsia="宋体" w:hAnsi="Consolas" w:cs="宋体"/>
                <w:b/>
                <w:color w:val="000080"/>
                <w:sz w:val="20"/>
                <w:szCs w:val="20"/>
              </w:rPr>
              <w:t>dubbo.scan.base-package,</w:t>
            </w:r>
            <w:r w:rsidRPr="00CA0BAE">
              <w:rPr>
                <w:b/>
              </w:rPr>
              <w:t>还需要使用</w:t>
            </w:r>
            <w:r w:rsidRPr="00CA0BAE">
              <w:rPr>
                <w:rFonts w:hint="eastAsia"/>
                <w:b/>
              </w:rPr>
              <w:t>@</w:t>
            </w:r>
            <w:r w:rsidRPr="00CA0BAE">
              <w:rPr>
                <w:b/>
              </w:rPr>
              <w:t>EnableDubbo</w:t>
            </w:r>
            <w:r w:rsidRPr="00CA0BAE">
              <w:rPr>
                <w:b/>
              </w:rPr>
              <w:t>注解</w:t>
            </w:r>
            <w:r w:rsidRPr="00CA0BAE">
              <w:rPr>
                <w:rFonts w:hint="eastAsia"/>
                <w:b/>
              </w:rPr>
              <w:t>】</w:t>
            </w:r>
          </w:p>
        </w:tc>
      </w:tr>
    </w:tbl>
    <w:p w14:paraId="0E0CEC3F" w14:textId="72017C4F" w:rsidR="000020ED" w:rsidRDefault="000020ED" w:rsidP="000020ED">
      <w:pPr>
        <w:ind w:firstLine="420"/>
      </w:pPr>
    </w:p>
    <w:p w14:paraId="7AEABBC2" w14:textId="030DB43A" w:rsidR="00792A1F" w:rsidRDefault="00792A1F" w:rsidP="00792A1F">
      <w:pPr>
        <w:pStyle w:val="3"/>
        <w:ind w:firstLine="420"/>
      </w:pPr>
      <w:r>
        <w:rPr>
          <w:rFonts w:hint="eastAsia"/>
        </w:rPr>
        <w:t>与</w:t>
      </w:r>
      <w:r>
        <w:rPr>
          <w:rFonts w:hint="eastAsia"/>
        </w:rPr>
        <w:t>springboot</w:t>
      </w:r>
      <w:r>
        <w:rPr>
          <w:rFonts w:hint="eastAsia"/>
        </w:rPr>
        <w:t>整合的三种方式</w:t>
      </w:r>
    </w:p>
    <w:p w14:paraId="3FC7D1C3" w14:textId="3A55B29A" w:rsidR="00792A1F" w:rsidRDefault="00792A1F" w:rsidP="00792A1F">
      <w:pPr>
        <w:ind w:firstLine="420"/>
      </w:pPr>
      <w:r>
        <w:rPr>
          <w:rFonts w:hint="eastAsia"/>
        </w:rPr>
        <w:t>1</w:t>
      </w:r>
      <w:r>
        <w:rPr>
          <w:rFonts w:hint="eastAsia"/>
        </w:rPr>
        <w:t>、</w:t>
      </w:r>
      <w:r w:rsidR="00C7242C">
        <w:rPr>
          <w:rFonts w:hint="eastAsia"/>
        </w:rPr>
        <w:t>导入</w:t>
      </w:r>
      <w:r w:rsidR="00C7242C">
        <w:rPr>
          <w:rFonts w:hint="eastAsia"/>
        </w:rPr>
        <w:t>dubbo-startter</w:t>
      </w:r>
      <w:r w:rsidR="00C7242C">
        <w:t xml:space="preserve"> </w:t>
      </w:r>
      <w:r w:rsidR="00C7242C">
        <w:rPr>
          <w:rFonts w:hint="eastAsia"/>
        </w:rPr>
        <w:t>在</w:t>
      </w:r>
      <w:r w:rsidR="00C7242C">
        <w:rPr>
          <w:rFonts w:hint="eastAsia"/>
        </w:rPr>
        <w:t>application</w:t>
      </w:r>
      <w:r w:rsidR="00C7242C">
        <w:t>.</w:t>
      </w:r>
      <w:r w:rsidR="00C7242C">
        <w:rPr>
          <w:rFonts w:hint="eastAsia"/>
        </w:rPr>
        <w:t>properties</w:t>
      </w:r>
      <w:r w:rsidR="00C7242C">
        <w:rPr>
          <w:rFonts w:hint="eastAsia"/>
        </w:rPr>
        <w:t>配置属性</w:t>
      </w:r>
      <w:r w:rsidR="00FA7105">
        <w:rPr>
          <w:rFonts w:hint="eastAsia"/>
        </w:rPr>
        <w:t>，使用</w:t>
      </w:r>
      <w:r w:rsidR="004A6ADE">
        <w:rPr>
          <w:rFonts w:hint="eastAsia"/>
        </w:rPr>
        <w:t>@service</w:t>
      </w:r>
      <w:r w:rsidR="004A6ADE">
        <w:rPr>
          <w:rFonts w:hint="eastAsia"/>
        </w:rPr>
        <w:t>暴露服务</w:t>
      </w:r>
      <w:r w:rsidR="009E2798">
        <w:rPr>
          <w:rFonts w:hint="eastAsia"/>
        </w:rPr>
        <w:t>，</w:t>
      </w:r>
      <w:r w:rsidR="009E2798">
        <w:rPr>
          <w:rFonts w:hint="eastAsia"/>
        </w:rPr>
        <w:t>@reference</w:t>
      </w:r>
      <w:r w:rsidR="009E2798">
        <w:rPr>
          <w:rFonts w:hint="eastAsia"/>
        </w:rPr>
        <w:t>来引用服务</w:t>
      </w:r>
      <w:r w:rsidR="00BD5838">
        <w:rPr>
          <w:rFonts w:hint="eastAsia"/>
        </w:rPr>
        <w:t>。</w:t>
      </w:r>
      <w:r w:rsidR="007D5B2C">
        <w:rPr>
          <w:rFonts w:hint="eastAsia"/>
        </w:rPr>
        <w:t>springboot</w:t>
      </w:r>
      <w:r w:rsidR="007D5B2C">
        <w:rPr>
          <w:rFonts w:hint="eastAsia"/>
        </w:rPr>
        <w:t>启动类上加</w:t>
      </w:r>
      <w:r w:rsidR="007D5B2C" w:rsidRPr="007D5B2C">
        <w:t>@EnableDubbo</w:t>
      </w:r>
    </w:p>
    <w:p w14:paraId="6E82F230" w14:textId="020B1213" w:rsidR="0023711B" w:rsidRDefault="0023711B" w:rsidP="00792A1F">
      <w:pPr>
        <w:ind w:firstLine="420"/>
      </w:pPr>
      <w:r>
        <w:rPr>
          <w:rFonts w:hint="eastAsia"/>
        </w:rPr>
        <w:t>2</w:t>
      </w:r>
      <w:r>
        <w:rPr>
          <w:rFonts w:hint="eastAsia"/>
        </w:rPr>
        <w:t>、保留</w:t>
      </w:r>
      <w:r>
        <w:rPr>
          <w:rFonts w:hint="eastAsia"/>
        </w:rPr>
        <w:t>dubbo</w:t>
      </w:r>
      <w:r>
        <w:t>.</w:t>
      </w:r>
      <w:r>
        <w:rPr>
          <w:rFonts w:hint="eastAsia"/>
        </w:rPr>
        <w:t>xml</w:t>
      </w:r>
      <w:r>
        <w:rPr>
          <w:rFonts w:hint="eastAsia"/>
        </w:rPr>
        <w:t>配置文件</w:t>
      </w:r>
      <w:r w:rsidR="00DB2D9B">
        <w:rPr>
          <w:rFonts w:hint="eastAsia"/>
        </w:rPr>
        <w:t>。在</w:t>
      </w:r>
      <w:r w:rsidR="00DB2D9B">
        <w:rPr>
          <w:rFonts w:hint="eastAsia"/>
        </w:rPr>
        <w:t>springboot</w:t>
      </w:r>
      <w:r w:rsidR="00DB2D9B">
        <w:rPr>
          <w:rFonts w:hint="eastAsia"/>
        </w:rPr>
        <w:t>启动类中导入，</w:t>
      </w:r>
      <w:r w:rsidR="00DB2D9B">
        <w:rPr>
          <w:rFonts w:hint="eastAsia"/>
        </w:rPr>
        <w:t>spring</w:t>
      </w:r>
      <w:r w:rsidR="00DB2D9B">
        <w:t>.</w:t>
      </w:r>
      <w:r w:rsidR="00DB2D9B">
        <w:rPr>
          <w:rFonts w:hint="eastAsia"/>
        </w:rPr>
        <w:t>xml</w:t>
      </w:r>
      <w:r w:rsidR="00DB2D9B">
        <w:rPr>
          <w:rFonts w:hint="eastAsia"/>
        </w:rPr>
        <w:t>文件</w:t>
      </w:r>
      <w:r w:rsidR="00AE3F3D">
        <w:rPr>
          <w:rFonts w:hint="eastAsia"/>
        </w:rPr>
        <w:t>。</w:t>
      </w:r>
    </w:p>
    <w:p w14:paraId="7DC10DE8" w14:textId="26CAD297" w:rsidR="00E70711" w:rsidRDefault="00E70711" w:rsidP="00792A1F">
      <w:pPr>
        <w:ind w:firstLine="420"/>
      </w:pPr>
      <w:r>
        <w:tab/>
      </w:r>
      <w:r>
        <w:tab/>
      </w:r>
      <w:r w:rsidRPr="00E70711">
        <w:t>@ImportResource("classpath:spring.xml")</w:t>
      </w:r>
    </w:p>
    <w:p w14:paraId="4DFDB3D6" w14:textId="77777777" w:rsidR="00082E4B" w:rsidRDefault="00082E4B" w:rsidP="00792A1F">
      <w:pPr>
        <w:ind w:firstLine="420"/>
      </w:pPr>
    </w:p>
    <w:p w14:paraId="1A2695F2" w14:textId="11FDBC8E" w:rsidR="005954CB" w:rsidRDefault="005954CB" w:rsidP="00792A1F">
      <w:pPr>
        <w:ind w:firstLine="420"/>
      </w:pPr>
      <w:r>
        <w:rPr>
          <w:rFonts w:hint="eastAsia"/>
        </w:rPr>
        <w:t>3</w:t>
      </w:r>
      <w:r>
        <w:rPr>
          <w:rFonts w:hint="eastAsia"/>
        </w:rPr>
        <w:t>、</w:t>
      </w:r>
      <w:r w:rsidR="00082E4B">
        <w:rPr>
          <w:rFonts w:hint="eastAsia"/>
        </w:rPr>
        <w:t>使用注解</w:t>
      </w:r>
      <w:r w:rsidR="00D1620B">
        <w:t>API</w:t>
      </w:r>
      <w:r w:rsidR="007858DE">
        <w:t>,</w:t>
      </w:r>
      <w:r w:rsidR="007858DE">
        <w:rPr>
          <w:rFonts w:hint="eastAsia"/>
        </w:rPr>
        <w:t>将每一个组件手动放到容器中。</w:t>
      </w:r>
      <w:hyperlink r:id="rId150" w:history="1">
        <w:r w:rsidR="001B7467" w:rsidRPr="00900721">
          <w:rPr>
            <w:rStyle w:val="a9"/>
            <w:rFonts w:hint="eastAsia"/>
          </w:rPr>
          <w:t>让</w:t>
        </w:r>
        <w:r w:rsidR="001B7467" w:rsidRPr="00900721">
          <w:rPr>
            <w:rStyle w:val="a9"/>
            <w:rFonts w:hint="eastAsia"/>
          </w:rPr>
          <w:t>dubob</w:t>
        </w:r>
        <w:r w:rsidR="001B7467" w:rsidRPr="00900721">
          <w:rPr>
            <w:rStyle w:val="a9"/>
            <w:rFonts w:hint="eastAsia"/>
          </w:rPr>
          <w:t>扫描其他的组件</w:t>
        </w:r>
        <w:r w:rsidR="001B7467" w:rsidRPr="00900721">
          <w:rPr>
            <w:rStyle w:val="a9"/>
          </w:rPr>
          <w:t>@EnableDubbo</w:t>
        </w:r>
        <w:r w:rsidR="001B7467" w:rsidRPr="00900721">
          <w:rPr>
            <w:rStyle w:val="a9"/>
            <w:rFonts w:hint="eastAsia"/>
          </w:rPr>
          <w:t>(com</w:t>
        </w:r>
        <w:r w:rsidR="001B7467" w:rsidRPr="00900721">
          <w:rPr>
            <w:rStyle w:val="a9"/>
          </w:rPr>
          <w:t>.sx.)</w:t>
        </w:r>
      </w:hyperlink>
    </w:p>
    <w:tbl>
      <w:tblPr>
        <w:tblStyle w:val="ab"/>
        <w:tblW w:w="0" w:type="auto"/>
        <w:tblLook w:val="04A0" w:firstRow="1" w:lastRow="0" w:firstColumn="1" w:lastColumn="0" w:noHBand="0" w:noVBand="1"/>
      </w:tblPr>
      <w:tblGrid>
        <w:gridCol w:w="8296"/>
      </w:tblGrid>
      <w:tr w:rsidR="001B7467" w14:paraId="455CF430" w14:textId="77777777" w:rsidTr="001B7467">
        <w:tc>
          <w:tcPr>
            <w:tcW w:w="8296" w:type="dxa"/>
          </w:tcPr>
          <w:p w14:paraId="7DB3B2CE"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71DF8F7B"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MyDubboConfig {</w:t>
            </w:r>
          </w:p>
          <w:p w14:paraId="28904B42"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p>
          <w:p w14:paraId="42A3FA4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27C4F3FF"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ApplicationConfig applicationConfig() {</w:t>
            </w:r>
          </w:p>
          <w:p w14:paraId="49D149B0"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ApplicationConfig </w:t>
            </w:r>
            <w:r>
              <w:rPr>
                <w:rFonts w:ascii="Consolas" w:eastAsiaTheme="minorEastAsia" w:hAnsi="Consolas" w:cs="Consolas"/>
                <w:bCs w:val="0"/>
                <w:color w:val="6A3E3E"/>
                <w:sz w:val="20"/>
                <w:szCs w:val="20"/>
              </w:rPr>
              <w:t>applicationConfig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ApplicationConfig();</w:t>
            </w:r>
          </w:p>
          <w:p w14:paraId="7D04CCC9"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applicationConfig</w:t>
            </w:r>
            <w:r>
              <w:rPr>
                <w:rFonts w:ascii="Consolas" w:eastAsiaTheme="minorEastAsia" w:hAnsi="Consolas" w:cs="Consolas"/>
                <w:bCs w:val="0"/>
                <w:color w:val="000000"/>
                <w:sz w:val="20"/>
                <w:szCs w:val="20"/>
              </w:rPr>
              <w:t>.setName(</w:t>
            </w:r>
            <w:r>
              <w:rPr>
                <w:rFonts w:ascii="Consolas" w:eastAsiaTheme="minorEastAsia" w:hAnsi="Consolas" w:cs="Consolas"/>
                <w:bCs w:val="0"/>
                <w:color w:val="2A00FF"/>
                <w:sz w:val="20"/>
                <w:szCs w:val="20"/>
              </w:rPr>
              <w:t>"appName"</w:t>
            </w:r>
            <w:r>
              <w:rPr>
                <w:rFonts w:ascii="Consolas" w:eastAsiaTheme="minorEastAsia" w:hAnsi="Consolas" w:cs="Consolas"/>
                <w:bCs w:val="0"/>
                <w:color w:val="000000"/>
                <w:sz w:val="20"/>
                <w:szCs w:val="20"/>
              </w:rPr>
              <w:t>);</w:t>
            </w:r>
          </w:p>
          <w:p w14:paraId="3C3131C8"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applicationConfig</w:t>
            </w:r>
            <w:r>
              <w:rPr>
                <w:rFonts w:ascii="Consolas" w:eastAsiaTheme="minorEastAsia" w:hAnsi="Consolas" w:cs="Consolas"/>
                <w:bCs w:val="0"/>
                <w:color w:val="000000"/>
                <w:sz w:val="20"/>
                <w:szCs w:val="20"/>
              </w:rPr>
              <w:t>;</w:t>
            </w:r>
          </w:p>
          <w:p w14:paraId="464F9BC0"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7716E346"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4419DC0E"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RegistryConfig registryConfig() {</w:t>
            </w:r>
          </w:p>
          <w:p w14:paraId="2F1BE70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RegistryConfig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RegistryConfig();</w:t>
            </w:r>
          </w:p>
          <w:p w14:paraId="5C7A6DCD"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.setAddress(</w:t>
            </w:r>
            <w:r>
              <w:rPr>
                <w:rFonts w:ascii="Consolas" w:eastAsiaTheme="minorEastAsia" w:hAnsi="Consolas" w:cs="Consolas"/>
                <w:bCs w:val="0"/>
                <w:color w:val="2A00FF"/>
                <w:sz w:val="20"/>
                <w:szCs w:val="20"/>
              </w:rPr>
              <w:t>"192.168.10.136:1281"</w:t>
            </w:r>
            <w:r>
              <w:rPr>
                <w:rFonts w:ascii="Consolas" w:eastAsiaTheme="minorEastAsia" w:hAnsi="Consolas" w:cs="Consolas"/>
                <w:bCs w:val="0"/>
                <w:color w:val="000000"/>
                <w:sz w:val="20"/>
                <w:szCs w:val="20"/>
              </w:rPr>
              <w:t>);</w:t>
            </w:r>
          </w:p>
          <w:p w14:paraId="5FD33A2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.setProtocol(</w:t>
            </w:r>
            <w:r>
              <w:rPr>
                <w:rFonts w:ascii="Consolas" w:eastAsiaTheme="minorEastAsia" w:hAnsi="Consolas" w:cs="Consolas"/>
                <w:bCs w:val="0"/>
                <w:color w:val="2A00FF"/>
                <w:sz w:val="20"/>
                <w:szCs w:val="20"/>
              </w:rPr>
              <w:t>"zookeeper"</w:t>
            </w:r>
            <w:r>
              <w:rPr>
                <w:rFonts w:ascii="Consolas" w:eastAsiaTheme="minorEastAsia" w:hAnsi="Consolas" w:cs="Consolas"/>
                <w:bCs w:val="0"/>
                <w:color w:val="000000"/>
                <w:sz w:val="20"/>
                <w:szCs w:val="20"/>
              </w:rPr>
              <w:t>);</w:t>
            </w:r>
          </w:p>
          <w:p w14:paraId="456A9421"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w:t>
            </w:r>
          </w:p>
          <w:p w14:paraId="24C1850A"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F199C50"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048E6E13"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ProtocolConfig protocolConfig() {</w:t>
            </w:r>
          </w:p>
          <w:p w14:paraId="67218D8A"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ProtocolConfig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ProtocolConfig();</w:t>
            </w:r>
          </w:p>
          <w:p w14:paraId="0D3FE1A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.setName(</w:t>
            </w:r>
            <w:r>
              <w:rPr>
                <w:rFonts w:ascii="Consolas" w:eastAsiaTheme="minorEastAsia" w:hAnsi="Consolas" w:cs="Consolas"/>
                <w:bCs w:val="0"/>
                <w:color w:val="2A00FF"/>
                <w:sz w:val="20"/>
                <w:szCs w:val="20"/>
              </w:rPr>
              <w:t>"dubbo"</w:t>
            </w:r>
            <w:r>
              <w:rPr>
                <w:rFonts w:ascii="Consolas" w:eastAsiaTheme="minorEastAsia" w:hAnsi="Consolas" w:cs="Consolas"/>
                <w:bCs w:val="0"/>
                <w:color w:val="000000"/>
                <w:sz w:val="20"/>
                <w:szCs w:val="20"/>
              </w:rPr>
              <w:t>);</w:t>
            </w:r>
          </w:p>
          <w:p w14:paraId="66C029BE"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.setPort(20882);</w:t>
            </w:r>
          </w:p>
          <w:p w14:paraId="750E3DB4"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w:t>
            </w:r>
          </w:p>
          <w:p w14:paraId="3E6220DF"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593D5DD"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23806ABC"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ServiceConfig&lt;UserService&gt; userServiceConfig(UserService </w:t>
            </w:r>
            <w:r>
              <w:rPr>
                <w:rFonts w:ascii="Consolas" w:eastAsiaTheme="minorEastAsia" w:hAnsi="Consolas" w:cs="Consolas"/>
                <w:bCs w:val="0"/>
                <w:color w:val="6A3E3E"/>
                <w:sz w:val="20"/>
                <w:szCs w:val="20"/>
              </w:rPr>
              <w:t>service</w:t>
            </w:r>
            <w:r>
              <w:rPr>
                <w:rFonts w:ascii="Consolas" w:eastAsiaTheme="minorEastAsia" w:hAnsi="Consolas" w:cs="Consolas"/>
                <w:bCs w:val="0"/>
                <w:color w:val="000000"/>
                <w:sz w:val="20"/>
                <w:szCs w:val="20"/>
              </w:rPr>
              <w:t>){</w:t>
            </w:r>
          </w:p>
          <w:p w14:paraId="108B73E9"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ServiceConfig&lt;UserService&gt;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ServiceConfig&lt;&gt;();</w:t>
            </w:r>
          </w:p>
          <w:p w14:paraId="50EA5B4E"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.setInterface(UserService.</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w:t>
            </w:r>
          </w:p>
          <w:p w14:paraId="49BD98E0"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.setRef(</w:t>
            </w:r>
            <w:r>
              <w:rPr>
                <w:rFonts w:ascii="Consolas" w:eastAsiaTheme="minorEastAsia" w:hAnsi="Consolas" w:cs="Consolas"/>
                <w:bCs w:val="0"/>
                <w:color w:val="6A3E3E"/>
                <w:sz w:val="20"/>
                <w:szCs w:val="20"/>
              </w:rPr>
              <w:t>service</w:t>
            </w:r>
            <w:r>
              <w:rPr>
                <w:rFonts w:ascii="Consolas" w:eastAsiaTheme="minorEastAsia" w:hAnsi="Consolas" w:cs="Consolas"/>
                <w:bCs w:val="0"/>
                <w:color w:val="000000"/>
                <w:sz w:val="20"/>
                <w:szCs w:val="20"/>
              </w:rPr>
              <w:t>);</w:t>
            </w:r>
          </w:p>
          <w:p w14:paraId="099EA58A"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设置版本信息</w:t>
            </w:r>
          </w:p>
          <w:p w14:paraId="264162A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.setVersion(</w:t>
            </w:r>
            <w:r>
              <w:rPr>
                <w:rFonts w:ascii="Consolas" w:eastAsiaTheme="minorEastAsia" w:hAnsi="Consolas" w:cs="Consolas"/>
                <w:bCs w:val="0"/>
                <w:color w:val="2A00FF"/>
                <w:sz w:val="20"/>
                <w:szCs w:val="20"/>
              </w:rPr>
              <w:t>"1.0.0"</w:t>
            </w:r>
            <w:r>
              <w:rPr>
                <w:rFonts w:ascii="Consolas" w:eastAsiaTheme="minorEastAsia" w:hAnsi="Consolas" w:cs="Consolas"/>
                <w:bCs w:val="0"/>
                <w:color w:val="000000"/>
                <w:sz w:val="20"/>
                <w:szCs w:val="20"/>
              </w:rPr>
              <w:t>);</w:t>
            </w:r>
          </w:p>
          <w:p w14:paraId="357220AB"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设置方法的信息</w:t>
            </w:r>
          </w:p>
          <w:p w14:paraId="765C19F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MethodConfig </w:t>
            </w:r>
            <w:r>
              <w:rPr>
                <w:rFonts w:ascii="Consolas" w:eastAsiaTheme="minorEastAsia" w:hAnsi="Consolas" w:cs="Consolas"/>
                <w:bCs w:val="0"/>
                <w:color w:val="6A3E3E"/>
                <w:sz w:val="20"/>
                <w:szCs w:val="20"/>
              </w:rPr>
              <w:t>methodConfig</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MethodConfig();</w:t>
            </w:r>
          </w:p>
          <w:p w14:paraId="465CC40A"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设置方法的名字</w:t>
            </w:r>
          </w:p>
          <w:p w14:paraId="6FD98D2B"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methodConfig</w:t>
            </w:r>
            <w:r>
              <w:rPr>
                <w:rFonts w:ascii="Consolas" w:eastAsiaTheme="minorEastAsia" w:hAnsi="Consolas" w:cs="Consolas"/>
                <w:bCs w:val="0"/>
                <w:color w:val="000000"/>
                <w:sz w:val="20"/>
                <w:szCs w:val="20"/>
              </w:rPr>
              <w:t>.setName(</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809AD26"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设置超时的属性。</w:t>
            </w:r>
          </w:p>
          <w:p w14:paraId="76444E76"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methodConfig</w:t>
            </w:r>
            <w:r>
              <w:rPr>
                <w:rFonts w:ascii="Consolas" w:eastAsiaTheme="minorEastAsia" w:hAnsi="Consolas" w:cs="Consolas"/>
                <w:bCs w:val="0"/>
                <w:color w:val="000000"/>
                <w:sz w:val="20"/>
                <w:szCs w:val="20"/>
              </w:rPr>
              <w:t>.setTimeout(1000);</w:t>
            </w:r>
          </w:p>
          <w:p w14:paraId="358305E5"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w:t>
            </w:r>
            <w:r>
              <w:rPr>
                <w:rFonts w:ascii="Consolas" w:eastAsiaTheme="minorEastAsia" w:hAnsi="Consolas" w:cs="Consolas"/>
                <w:bCs w:val="0"/>
                <w:color w:val="3F7F5F"/>
                <w:sz w:val="20"/>
                <w:szCs w:val="20"/>
              </w:rPr>
              <w:t>method</w:t>
            </w:r>
            <w:r>
              <w:rPr>
                <w:rFonts w:ascii="Consolas" w:eastAsiaTheme="minorEastAsia" w:hAnsi="Consolas" w:cs="Consolas"/>
                <w:bCs w:val="0"/>
                <w:color w:val="3F7F5F"/>
                <w:sz w:val="20"/>
                <w:szCs w:val="20"/>
              </w:rPr>
              <w:t>的是设置保存到</w:t>
            </w:r>
            <w:r>
              <w:rPr>
                <w:rFonts w:ascii="Consolas" w:eastAsiaTheme="minorEastAsia" w:hAnsi="Consolas" w:cs="Consolas"/>
                <w:bCs w:val="0"/>
                <w:color w:val="3F7F5F"/>
                <w:sz w:val="20"/>
                <w:szCs w:val="20"/>
              </w:rPr>
              <w:t>service</w:t>
            </w:r>
            <w:r>
              <w:rPr>
                <w:rFonts w:ascii="Consolas" w:eastAsiaTheme="minorEastAsia" w:hAnsi="Consolas" w:cs="Consolas"/>
                <w:bCs w:val="0"/>
                <w:color w:val="3F7F5F"/>
                <w:sz w:val="20"/>
                <w:szCs w:val="20"/>
              </w:rPr>
              <w:t>配置中。</w:t>
            </w:r>
          </w:p>
          <w:p w14:paraId="7E85F3EF"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List&lt;MethodConfig&gt; </w:t>
            </w:r>
            <w:r>
              <w:rPr>
                <w:rFonts w:ascii="Consolas" w:eastAsiaTheme="minorEastAsia" w:hAnsi="Consolas" w:cs="Consolas"/>
                <w:bCs w:val="0"/>
                <w:color w:val="6A3E3E"/>
                <w:sz w:val="20"/>
                <w:szCs w:val="20"/>
              </w:rPr>
              <w:t>methodConfigList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ArrayList&lt;&gt;();</w:t>
            </w:r>
          </w:p>
          <w:p w14:paraId="73EC1E8B"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methodConfigList</w:t>
            </w:r>
            <w:r>
              <w:rPr>
                <w:rFonts w:ascii="Consolas" w:eastAsiaTheme="minorEastAsia" w:hAnsi="Consolas" w:cs="Consolas"/>
                <w:bCs w:val="0"/>
                <w:color w:val="000000"/>
                <w:sz w:val="20"/>
                <w:szCs w:val="20"/>
              </w:rPr>
              <w:t>.add(</w:t>
            </w:r>
            <w:r>
              <w:rPr>
                <w:rFonts w:ascii="Consolas" w:eastAsiaTheme="minorEastAsia" w:hAnsi="Consolas" w:cs="Consolas"/>
                <w:bCs w:val="0"/>
                <w:color w:val="6A3E3E"/>
                <w:sz w:val="20"/>
                <w:szCs w:val="20"/>
              </w:rPr>
              <w:t>methodConfig</w:t>
            </w:r>
            <w:r>
              <w:rPr>
                <w:rFonts w:ascii="Consolas" w:eastAsiaTheme="minorEastAsia" w:hAnsi="Consolas" w:cs="Consolas"/>
                <w:bCs w:val="0"/>
                <w:color w:val="000000"/>
                <w:sz w:val="20"/>
                <w:szCs w:val="20"/>
              </w:rPr>
              <w:t>);</w:t>
            </w:r>
          </w:p>
          <w:p w14:paraId="445CAB1D"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.setMethods(</w:t>
            </w:r>
            <w:r>
              <w:rPr>
                <w:rFonts w:ascii="Consolas" w:eastAsiaTheme="minorEastAsia" w:hAnsi="Consolas" w:cs="Consolas"/>
                <w:bCs w:val="0"/>
                <w:color w:val="6A3E3E"/>
                <w:sz w:val="20"/>
                <w:szCs w:val="20"/>
              </w:rPr>
              <w:t>methodConfigList</w:t>
            </w:r>
            <w:r>
              <w:rPr>
                <w:rFonts w:ascii="Consolas" w:eastAsiaTheme="minorEastAsia" w:hAnsi="Consolas" w:cs="Consolas"/>
                <w:bCs w:val="0"/>
                <w:color w:val="000000"/>
                <w:sz w:val="20"/>
                <w:szCs w:val="20"/>
              </w:rPr>
              <w:t>);</w:t>
            </w:r>
          </w:p>
          <w:p w14:paraId="321D51AD"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config</w:t>
            </w:r>
            <w:r>
              <w:rPr>
                <w:rFonts w:ascii="Consolas" w:eastAsiaTheme="minorEastAsia" w:hAnsi="Consolas" w:cs="Consolas"/>
                <w:bCs w:val="0"/>
                <w:color w:val="000000"/>
                <w:sz w:val="20"/>
                <w:szCs w:val="20"/>
              </w:rPr>
              <w:t>;</w:t>
            </w:r>
          </w:p>
          <w:p w14:paraId="29D32108" w14:textId="77777777" w:rsidR="001B7467" w:rsidRDefault="001B7467" w:rsidP="001B74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2C11C07" w14:textId="23A6F8D0" w:rsidR="001B7467" w:rsidRDefault="001B7467" w:rsidP="001B7467">
            <w:pPr>
              <w:ind w:firstLineChars="0" w:firstLine="0"/>
            </w:pPr>
            <w:r>
              <w:rPr>
                <w:rFonts w:ascii="Consolas" w:eastAsiaTheme="minorEastAsia" w:hAnsi="Consolas" w:cs="Consolas"/>
                <w:bCs w:val="0"/>
                <w:color w:val="000000"/>
                <w:sz w:val="20"/>
                <w:szCs w:val="20"/>
              </w:rPr>
              <w:t>}</w:t>
            </w:r>
          </w:p>
        </w:tc>
      </w:tr>
    </w:tbl>
    <w:p w14:paraId="7588EA6E" w14:textId="77777777" w:rsidR="001B7467" w:rsidRPr="001B7467" w:rsidRDefault="001B7467" w:rsidP="00792A1F">
      <w:pPr>
        <w:ind w:firstLine="420"/>
      </w:pPr>
    </w:p>
    <w:p w14:paraId="2B825E08" w14:textId="435E117A" w:rsidR="007858DE" w:rsidRPr="00792A1F" w:rsidRDefault="007858DE" w:rsidP="00792A1F">
      <w:pPr>
        <w:ind w:firstLine="420"/>
      </w:pPr>
      <w:r>
        <w:tab/>
      </w:r>
    </w:p>
    <w:p w14:paraId="20CFD81F" w14:textId="5ADD4B16" w:rsidR="000020ED" w:rsidRDefault="000020ED" w:rsidP="000020ED">
      <w:pPr>
        <w:pStyle w:val="2"/>
      </w:pPr>
      <w:r>
        <w:lastRenderedPageBreak/>
        <w:t>dubbo</w:t>
      </w:r>
      <w:r>
        <w:t>配置</w:t>
      </w:r>
    </w:p>
    <w:p w14:paraId="60A2EFAE" w14:textId="20C21827" w:rsidR="000020ED" w:rsidRDefault="000020ED" w:rsidP="000020ED">
      <w:pPr>
        <w:pStyle w:val="3"/>
        <w:ind w:firstLine="420"/>
      </w:pPr>
      <w:r>
        <w:rPr>
          <w:rFonts w:hint="eastAsia"/>
        </w:rPr>
        <w:t>配置原则</w:t>
      </w:r>
    </w:p>
    <w:p w14:paraId="65D1DEEB" w14:textId="77777777" w:rsidR="000020ED" w:rsidRDefault="000020ED" w:rsidP="000020ED">
      <w:pPr>
        <w:ind w:firstLine="420"/>
      </w:pPr>
      <w:r>
        <w:rPr>
          <w:noProof/>
        </w:rPr>
        <w:drawing>
          <wp:inline distT="0" distB="0" distL="0" distR="0" wp14:anchorId="4F506054" wp14:editId="598C584C">
            <wp:extent cx="3189427" cy="3030009"/>
            <wp:effectExtent l="0" t="0" r="0" b="0"/>
            <wp:docPr id="318" name="图片 318" descr="properties-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erties-overrid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95616" cy="3035889"/>
                    </a:xfrm>
                    <a:prstGeom prst="rect">
                      <a:avLst/>
                    </a:prstGeom>
                    <a:noFill/>
                    <a:ln>
                      <a:noFill/>
                    </a:ln>
                  </pic:spPr>
                </pic:pic>
              </a:graphicData>
            </a:graphic>
          </wp:inline>
        </w:drawing>
      </w:r>
    </w:p>
    <w:p w14:paraId="3F61CF1D" w14:textId="77777777" w:rsidR="000020ED" w:rsidRDefault="000020ED" w:rsidP="000020ED">
      <w:pPr>
        <w:ind w:firstLine="420"/>
      </w:pPr>
      <w:r>
        <w:rPr>
          <w:rFonts w:hint="eastAsia"/>
        </w:rPr>
        <w:t xml:space="preserve">JVM </w:t>
      </w:r>
      <w:r>
        <w:rPr>
          <w:rFonts w:hint="eastAsia"/>
        </w:rPr>
        <w:t>启动</w:t>
      </w:r>
      <w:r>
        <w:rPr>
          <w:rFonts w:hint="eastAsia"/>
        </w:rPr>
        <w:t xml:space="preserve"> -D </w:t>
      </w:r>
      <w:r>
        <w:rPr>
          <w:rFonts w:hint="eastAsia"/>
        </w:rPr>
        <w:t>参数优先，这样可以使用户在部署和启动时进行参数重写，比如在启动时需改变协议的端口。</w:t>
      </w:r>
    </w:p>
    <w:p w14:paraId="26535B09" w14:textId="77777777" w:rsidR="000020ED" w:rsidRDefault="000020ED" w:rsidP="000020ED">
      <w:pPr>
        <w:ind w:firstLine="420"/>
      </w:pPr>
      <w:r>
        <w:rPr>
          <w:rFonts w:hint="eastAsia"/>
        </w:rPr>
        <w:t xml:space="preserve">XML </w:t>
      </w:r>
      <w:r>
        <w:rPr>
          <w:rFonts w:hint="eastAsia"/>
        </w:rPr>
        <w:t>次之，如果在</w:t>
      </w:r>
      <w:r>
        <w:rPr>
          <w:rFonts w:hint="eastAsia"/>
        </w:rPr>
        <w:t xml:space="preserve"> XML </w:t>
      </w:r>
      <w:r>
        <w:rPr>
          <w:rFonts w:hint="eastAsia"/>
        </w:rPr>
        <w:t>中有配置，则</w:t>
      </w:r>
      <w:r>
        <w:rPr>
          <w:rFonts w:hint="eastAsia"/>
        </w:rPr>
        <w:t xml:space="preserve"> dubbo.properties </w:t>
      </w:r>
      <w:r>
        <w:rPr>
          <w:rFonts w:hint="eastAsia"/>
        </w:rPr>
        <w:t>中的相应配置项无效。</w:t>
      </w:r>
    </w:p>
    <w:p w14:paraId="66D83764" w14:textId="196C6A22" w:rsidR="000020ED" w:rsidRDefault="000020ED" w:rsidP="000020ED">
      <w:pPr>
        <w:ind w:firstLine="420"/>
      </w:pPr>
      <w:r>
        <w:rPr>
          <w:rFonts w:hint="eastAsia"/>
        </w:rPr>
        <w:t xml:space="preserve">Properties </w:t>
      </w:r>
      <w:r>
        <w:rPr>
          <w:rFonts w:hint="eastAsia"/>
        </w:rPr>
        <w:t>最后，相当于缺省值，只有</w:t>
      </w:r>
      <w:r>
        <w:rPr>
          <w:rFonts w:hint="eastAsia"/>
        </w:rPr>
        <w:t xml:space="preserve"> XML </w:t>
      </w:r>
      <w:r>
        <w:rPr>
          <w:rFonts w:hint="eastAsia"/>
        </w:rPr>
        <w:t>没有配置时，</w:t>
      </w:r>
      <w:r>
        <w:rPr>
          <w:rFonts w:hint="eastAsia"/>
        </w:rPr>
        <w:t xml:space="preserve">dubbo.properties </w:t>
      </w:r>
      <w:r>
        <w:rPr>
          <w:rFonts w:hint="eastAsia"/>
        </w:rPr>
        <w:t>的相应配置项才会生效，通常用于共享公共配置，比如应用名。</w:t>
      </w:r>
    </w:p>
    <w:p w14:paraId="6F3054DE" w14:textId="51985EFB" w:rsidR="002D2250" w:rsidRDefault="002D2250" w:rsidP="002D2250">
      <w:pPr>
        <w:pStyle w:val="3"/>
        <w:ind w:firstLine="420"/>
      </w:pPr>
      <w:r>
        <w:rPr>
          <w:rFonts w:hint="eastAsia"/>
        </w:rPr>
        <w:t>启动时检查</w:t>
      </w:r>
    </w:p>
    <w:p w14:paraId="363DE624" w14:textId="18C16A36" w:rsidR="00342A2A" w:rsidRDefault="00342A2A" w:rsidP="00342A2A">
      <w:pPr>
        <w:ind w:firstLine="420"/>
      </w:pPr>
      <w:r>
        <w:t xml:space="preserve">Dubbo </w:t>
      </w:r>
      <w:r>
        <w:t>缺省会在启动时检查依赖的服务是否可用，不可用时会抛出异常，阻止</w:t>
      </w:r>
      <w:r>
        <w:t xml:space="preserve"> Spring </w:t>
      </w:r>
      <w:r>
        <w:t>初始化完成，以便上线时，能及早发现问题，默认</w:t>
      </w:r>
      <w:r>
        <w:t xml:space="preserve"> check="true"</w:t>
      </w:r>
      <w:r>
        <w:t>。</w:t>
      </w:r>
    </w:p>
    <w:p w14:paraId="08FEE9F6" w14:textId="4F14581B" w:rsidR="00342A2A" w:rsidRDefault="00342A2A" w:rsidP="00342A2A">
      <w:pPr>
        <w:ind w:firstLine="420"/>
      </w:pPr>
      <w:r>
        <w:rPr>
          <w:rFonts w:hint="eastAsia"/>
        </w:rPr>
        <w:t>可以通过</w:t>
      </w:r>
      <w:r>
        <w:t xml:space="preserve"> check="false" </w:t>
      </w:r>
      <w:r>
        <w:t>关闭检查，比如，测试时，有些服务不关心，或者出现了循环依赖，必须有一方先启动。</w:t>
      </w:r>
    </w:p>
    <w:p w14:paraId="5D80AD95" w14:textId="3662388B" w:rsidR="00342A2A" w:rsidRPr="00342A2A" w:rsidRDefault="00342A2A" w:rsidP="00342A2A">
      <w:pPr>
        <w:ind w:firstLine="420"/>
      </w:pPr>
      <w:r>
        <w:rPr>
          <w:rFonts w:hint="eastAsia"/>
        </w:rPr>
        <w:t>另外，如果你的</w:t>
      </w:r>
      <w:r>
        <w:t xml:space="preserve"> Spring </w:t>
      </w:r>
      <w:r>
        <w:t>容器是懒加载的，或者通过</w:t>
      </w:r>
      <w:r>
        <w:t xml:space="preserve"> API </w:t>
      </w:r>
      <w:r>
        <w:t>编程延迟引用服务，请关闭</w:t>
      </w:r>
      <w:r>
        <w:t xml:space="preserve"> check</w:t>
      </w:r>
      <w:r>
        <w:t>，否则服务临时不可用时，会抛出异常，拿到</w:t>
      </w:r>
      <w:r>
        <w:t xml:space="preserve"> null </w:t>
      </w:r>
      <w:r>
        <w:t>引用，如果</w:t>
      </w:r>
      <w:r>
        <w:t xml:space="preserve"> check="false"</w:t>
      </w:r>
      <w:r>
        <w:t>，总是会返回引用，当服务恢复时，能自动连上。</w:t>
      </w:r>
    </w:p>
    <w:tbl>
      <w:tblPr>
        <w:tblStyle w:val="ab"/>
        <w:tblW w:w="0" w:type="auto"/>
        <w:tblLook w:val="04A0" w:firstRow="1" w:lastRow="0" w:firstColumn="1" w:lastColumn="0" w:noHBand="0" w:noVBand="1"/>
      </w:tblPr>
      <w:tblGrid>
        <w:gridCol w:w="8296"/>
      </w:tblGrid>
      <w:tr w:rsidR="008F028F" w14:paraId="34F068C1" w14:textId="77777777" w:rsidTr="008F028F">
        <w:tc>
          <w:tcPr>
            <w:tcW w:w="8296" w:type="dxa"/>
          </w:tcPr>
          <w:p w14:paraId="3AA852B8"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context:component-scan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"com.sx"</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context:component-scan</w:t>
            </w:r>
            <w:r>
              <w:rPr>
                <w:rFonts w:ascii="Consolas" w:eastAsiaTheme="minorEastAsia" w:hAnsi="Consolas" w:cs="Consolas"/>
                <w:bCs w:val="0"/>
                <w:color w:val="008080"/>
                <w:sz w:val="20"/>
                <w:szCs w:val="20"/>
              </w:rPr>
              <w:t>&gt;</w:t>
            </w:r>
          </w:p>
          <w:p w14:paraId="667A40A5"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&lt;!--1</w:t>
            </w:r>
            <w:r>
              <w:rPr>
                <w:rFonts w:ascii="Consolas" w:eastAsiaTheme="minorEastAsia" w:hAnsi="Consolas" w:cs="Consolas"/>
                <w:bCs w:val="0"/>
                <w:color w:val="3F5FBF"/>
                <w:sz w:val="20"/>
                <w:szCs w:val="20"/>
              </w:rPr>
              <w:t>、应用的名称</w:t>
            </w:r>
            <w:r>
              <w:rPr>
                <w:rFonts w:ascii="Consolas" w:eastAsiaTheme="minorEastAsia" w:hAnsi="Consolas" w:cs="Consolas"/>
                <w:bCs w:val="0"/>
                <w:color w:val="3F5FBF"/>
                <w:sz w:val="20"/>
                <w:szCs w:val="20"/>
              </w:rPr>
              <w:t xml:space="preserve">  --&gt;</w:t>
            </w:r>
          </w:p>
          <w:p w14:paraId="7B0EF80B"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dubbo:application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"gmall-service"</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dubbo:application</w:t>
            </w:r>
            <w:r>
              <w:rPr>
                <w:rFonts w:ascii="Consolas" w:eastAsiaTheme="minorEastAsia" w:hAnsi="Consolas" w:cs="Consolas"/>
                <w:bCs w:val="0"/>
                <w:color w:val="008080"/>
                <w:sz w:val="20"/>
                <w:szCs w:val="20"/>
              </w:rPr>
              <w:t>&gt;</w:t>
            </w:r>
          </w:p>
          <w:p w14:paraId="084EB2BD"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&lt;!--2</w:t>
            </w:r>
            <w:r>
              <w:rPr>
                <w:rFonts w:ascii="Consolas" w:eastAsiaTheme="minorEastAsia" w:hAnsi="Consolas" w:cs="Consolas"/>
                <w:bCs w:val="0"/>
                <w:color w:val="3F5FBF"/>
                <w:sz w:val="20"/>
                <w:szCs w:val="20"/>
              </w:rPr>
              <w:t>、指定注册中心的位置</w:t>
            </w:r>
            <w:r>
              <w:rPr>
                <w:rFonts w:ascii="Consolas" w:eastAsiaTheme="minorEastAsia" w:hAnsi="Consolas" w:cs="Consolas"/>
                <w:bCs w:val="0"/>
                <w:color w:val="3F5FBF"/>
                <w:sz w:val="20"/>
                <w:szCs w:val="20"/>
              </w:rPr>
              <w:t xml:space="preserve">  --&gt;</w:t>
            </w:r>
            <w:r>
              <w:rPr>
                <w:rFonts w:ascii="Consolas" w:eastAsiaTheme="minorEastAsia" w:hAnsi="Consolas" w:cs="Consolas"/>
                <w:bCs w:val="0"/>
                <w:color w:val="000000"/>
                <w:sz w:val="20"/>
                <w:szCs w:val="20"/>
              </w:rPr>
              <w:tab/>
            </w:r>
          </w:p>
          <w:p w14:paraId="4E2BB023"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 &lt;dubbo:registry address="</w:t>
            </w:r>
            <w:r>
              <w:rPr>
                <w:rFonts w:ascii="Consolas" w:eastAsiaTheme="minorEastAsia" w:hAnsi="Consolas" w:cs="Consolas"/>
                <w:bCs w:val="0"/>
                <w:color w:val="3F5FBF"/>
                <w:sz w:val="20"/>
                <w:szCs w:val="20"/>
                <w:u w:val="single"/>
              </w:rPr>
              <w:t>zookeeper</w:t>
            </w:r>
            <w:r>
              <w:rPr>
                <w:rFonts w:ascii="Consolas" w:eastAsiaTheme="minorEastAsia" w:hAnsi="Consolas" w:cs="Consolas"/>
                <w:bCs w:val="0"/>
                <w:color w:val="3F5FBF"/>
                <w:sz w:val="20"/>
                <w:szCs w:val="20"/>
              </w:rPr>
              <w:t>://192.136.10.136:2181"&gt;</w:t>
            </w:r>
            <w:r>
              <w:rPr>
                <w:rFonts w:ascii="Consolas" w:eastAsiaTheme="minorEastAsia" w:hAnsi="Consolas" w:cs="Consolas"/>
                <w:bCs w:val="0"/>
                <w:color w:val="3F5FBF"/>
                <w:sz w:val="20"/>
                <w:szCs w:val="20"/>
                <w:u w:val="single"/>
              </w:rPr>
              <w:t>&lt;/dubbo:registry&gt;</w:t>
            </w:r>
            <w:r>
              <w:rPr>
                <w:rFonts w:ascii="Consolas" w:eastAsiaTheme="minorEastAsia" w:hAnsi="Consolas" w:cs="Consolas"/>
                <w:bCs w:val="0"/>
                <w:color w:val="3F5FBF"/>
                <w:sz w:val="20"/>
                <w:szCs w:val="20"/>
              </w:rPr>
              <w:t xml:space="preserve"> --&gt;</w:t>
            </w:r>
          </w:p>
          <w:p w14:paraId="7D110062"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dubbo:registry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protocol</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"zookeeper"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address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"192.168.10.136:2181"</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dubbo:registry</w:t>
            </w:r>
            <w:r>
              <w:rPr>
                <w:rFonts w:ascii="Consolas" w:eastAsiaTheme="minorEastAsia" w:hAnsi="Consolas" w:cs="Consolas"/>
                <w:bCs w:val="0"/>
                <w:color w:val="008080"/>
                <w:sz w:val="20"/>
                <w:szCs w:val="20"/>
              </w:rPr>
              <w:t>&gt;</w:t>
            </w:r>
          </w:p>
          <w:p w14:paraId="1048AF5C" w14:textId="77777777" w:rsidR="008F028F" w:rsidRDefault="008F028F" w:rsidP="008F028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&lt;!--3</w:t>
            </w:r>
            <w:r>
              <w:rPr>
                <w:rFonts w:ascii="Consolas" w:eastAsiaTheme="minorEastAsia" w:hAnsi="Consolas" w:cs="Consolas"/>
                <w:bCs w:val="0"/>
                <w:color w:val="3F5FBF"/>
                <w:sz w:val="20"/>
                <w:szCs w:val="20"/>
              </w:rPr>
              <w:t>、声明调用远程服务的接口，生成远程服务代理</w:t>
            </w:r>
            <w:r>
              <w:rPr>
                <w:rFonts w:ascii="Consolas" w:eastAsiaTheme="minorEastAsia" w:hAnsi="Consolas" w:cs="Consolas"/>
                <w:bCs w:val="0"/>
                <w:color w:val="3F5FBF"/>
                <w:sz w:val="20"/>
                <w:szCs w:val="20"/>
              </w:rPr>
              <w:t xml:space="preserve"> --&gt;</w:t>
            </w:r>
          </w:p>
          <w:p w14:paraId="0FE909FA" w14:textId="77777777" w:rsidR="008F028F" w:rsidRDefault="008F028F" w:rsidP="008F028F">
            <w:pPr>
              <w:ind w:firstLineChars="0" w:firstLine="0"/>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sidRPr="00FF3B01">
              <w:rPr>
                <w:rFonts w:ascii="Consolas" w:eastAsiaTheme="minorEastAsia" w:hAnsi="Consolas" w:cs="Consolas"/>
                <w:bCs w:val="0"/>
                <w:color w:val="FF0000"/>
                <w:sz w:val="20"/>
                <w:szCs w:val="20"/>
              </w:rPr>
              <w:t>&lt;dubbo:reference interface=</w:t>
            </w:r>
            <w:r w:rsidRPr="00FF3B01">
              <w:rPr>
                <w:rFonts w:ascii="Consolas" w:eastAsiaTheme="minorEastAsia" w:hAnsi="Consolas" w:cs="Consolas"/>
                <w:bCs w:val="0"/>
                <w:i/>
                <w:iCs/>
                <w:color w:val="FF0000"/>
                <w:sz w:val="20"/>
                <w:szCs w:val="20"/>
              </w:rPr>
              <w:t>"com.sx.gmall.service.UserService"</w:t>
            </w:r>
            <w:r w:rsidRPr="00FF3B01">
              <w:rPr>
                <w:rFonts w:ascii="Consolas" w:eastAsiaTheme="minorEastAsia" w:hAnsi="Consolas" w:cs="Consolas"/>
                <w:bCs w:val="0"/>
                <w:color w:val="FF0000"/>
                <w:sz w:val="20"/>
                <w:szCs w:val="20"/>
              </w:rPr>
              <w:t xml:space="preserve"> id=</w:t>
            </w:r>
            <w:r w:rsidRPr="00FF3B01">
              <w:rPr>
                <w:rFonts w:ascii="Consolas" w:eastAsiaTheme="minorEastAsia" w:hAnsi="Consolas" w:cs="Consolas"/>
                <w:bCs w:val="0"/>
                <w:i/>
                <w:iCs/>
                <w:color w:val="FF0000"/>
                <w:sz w:val="20"/>
                <w:szCs w:val="20"/>
              </w:rPr>
              <w:t>"userService"</w:t>
            </w:r>
            <w:r w:rsidRPr="00FF3B01">
              <w:rPr>
                <w:rFonts w:ascii="Consolas" w:eastAsiaTheme="minorEastAsia" w:hAnsi="Consolas" w:cs="Consolas"/>
                <w:bCs w:val="0"/>
                <w:color w:val="FF0000"/>
                <w:sz w:val="20"/>
                <w:szCs w:val="20"/>
              </w:rPr>
              <w:t xml:space="preserve"> check=</w:t>
            </w:r>
            <w:r w:rsidRPr="00FF3B01">
              <w:rPr>
                <w:rFonts w:ascii="Consolas" w:eastAsiaTheme="minorEastAsia" w:hAnsi="Consolas" w:cs="Consolas"/>
                <w:bCs w:val="0"/>
                <w:i/>
                <w:iCs/>
                <w:color w:val="FF0000"/>
                <w:sz w:val="20"/>
                <w:szCs w:val="20"/>
              </w:rPr>
              <w:t>"false"</w:t>
            </w:r>
            <w:r w:rsidRPr="00FF3B01">
              <w:rPr>
                <w:rFonts w:ascii="Consolas" w:eastAsiaTheme="minorEastAsia" w:hAnsi="Consolas" w:cs="Consolas"/>
                <w:bCs w:val="0"/>
                <w:color w:val="FF0000"/>
                <w:sz w:val="20"/>
                <w:szCs w:val="20"/>
              </w:rPr>
              <w:t>&gt;&lt;/dubbo:reference&gt;</w:t>
            </w:r>
          </w:p>
          <w:p w14:paraId="0D7F773C" w14:textId="05BE9C33" w:rsidR="00995CEE" w:rsidRDefault="00995CEE" w:rsidP="008F028F">
            <w:pPr>
              <w:ind w:firstLineChars="0" w:firstLine="0"/>
            </w:pPr>
            <w:r>
              <w:rPr>
                <w:rFonts w:hint="eastAsia"/>
              </w:rPr>
              <w:t>还可以使用</w:t>
            </w:r>
            <w:r w:rsidR="002A5483" w:rsidRPr="00313EB6">
              <w:rPr>
                <w:color w:val="FF0000"/>
              </w:rPr>
              <w:t>&lt;/dubbo:consumer&gt;</w:t>
            </w:r>
            <w:r w:rsidR="002A5483">
              <w:rPr>
                <w:rFonts w:hint="eastAsia"/>
                <w:color w:val="FF0000"/>
              </w:rPr>
              <w:t>标签来全部禁用</w:t>
            </w:r>
          </w:p>
          <w:p w14:paraId="6884424D" w14:textId="6A5AEFA6" w:rsidR="00995CEE" w:rsidRDefault="00995CEE" w:rsidP="008F028F">
            <w:pPr>
              <w:ind w:firstLineChars="0" w:firstLine="0"/>
            </w:pPr>
            <w:r w:rsidRPr="00995CEE">
              <w:tab/>
            </w:r>
            <w:r w:rsidRPr="00313EB6">
              <w:rPr>
                <w:color w:val="FF0000"/>
              </w:rPr>
              <w:t>&lt;dubbo:consumer check="false"&gt;&lt;/dubbo:consumer&gt;</w:t>
            </w:r>
          </w:p>
        </w:tc>
      </w:tr>
    </w:tbl>
    <w:p w14:paraId="1F648430" w14:textId="77777777" w:rsidR="008F028F" w:rsidRPr="008F028F" w:rsidRDefault="008F028F" w:rsidP="008F028F">
      <w:pPr>
        <w:ind w:firstLine="420"/>
      </w:pPr>
    </w:p>
    <w:p w14:paraId="0FD1F057" w14:textId="1D8CC385" w:rsidR="000020ED" w:rsidRDefault="000020ED" w:rsidP="00F80F55">
      <w:pPr>
        <w:pStyle w:val="3"/>
        <w:ind w:firstLine="420"/>
      </w:pPr>
      <w:r>
        <w:rPr>
          <w:rFonts w:hint="eastAsia"/>
        </w:rPr>
        <w:t>重试次数</w:t>
      </w:r>
    </w:p>
    <w:p w14:paraId="03FDFA7F" w14:textId="0954EF7E" w:rsidR="000020ED" w:rsidRDefault="000020ED" w:rsidP="000020ED">
      <w:pPr>
        <w:ind w:firstLine="420"/>
      </w:pPr>
      <w:r>
        <w:rPr>
          <w:rFonts w:hint="eastAsia"/>
        </w:rPr>
        <w:t>失败自动切换，当出现失败，重试其它服务器，但重试会带来更长延迟。可通过</w:t>
      </w:r>
      <w:r>
        <w:rPr>
          <w:rFonts w:hint="eastAsia"/>
        </w:rPr>
        <w:t xml:space="preserve"> retries="2" </w:t>
      </w:r>
      <w:r>
        <w:rPr>
          <w:rFonts w:hint="eastAsia"/>
        </w:rPr>
        <w:t>来设置重试次数</w:t>
      </w:r>
      <w:r>
        <w:rPr>
          <w:rFonts w:hint="eastAsia"/>
        </w:rPr>
        <w:t>(</w:t>
      </w:r>
      <w:r>
        <w:rPr>
          <w:rFonts w:hint="eastAsia"/>
        </w:rPr>
        <w:t>不含第一次</w:t>
      </w:r>
      <w:r>
        <w:rPr>
          <w:rFonts w:hint="eastAsia"/>
        </w:rPr>
        <w:t>)</w:t>
      </w:r>
      <w:r>
        <w:rPr>
          <w:rFonts w:hint="eastAsia"/>
        </w:rPr>
        <w:t>。</w:t>
      </w:r>
    </w:p>
    <w:p w14:paraId="1A7458BE" w14:textId="1816E046" w:rsidR="00502884" w:rsidRDefault="00502884" w:rsidP="000020ED">
      <w:pPr>
        <w:ind w:firstLine="420"/>
      </w:pPr>
      <w:r>
        <w:rPr>
          <w:rFonts w:hint="eastAsia"/>
        </w:rPr>
        <w:t>并且，能够实现负载均衡功能，</w:t>
      </w:r>
      <w:r w:rsidR="00E77FE6">
        <w:rPr>
          <w:rFonts w:hint="eastAsia"/>
        </w:rPr>
        <w:t>多个服务的情况下，会实现负载均衡功能。</w:t>
      </w:r>
    </w:p>
    <w:tbl>
      <w:tblPr>
        <w:tblStyle w:val="ab"/>
        <w:tblW w:w="0" w:type="auto"/>
        <w:tblLook w:val="04A0" w:firstRow="1" w:lastRow="0" w:firstColumn="1" w:lastColumn="0" w:noHBand="0" w:noVBand="1"/>
      </w:tblPr>
      <w:tblGrid>
        <w:gridCol w:w="8296"/>
      </w:tblGrid>
      <w:tr w:rsidR="000020ED" w14:paraId="327837C4" w14:textId="77777777" w:rsidTr="002F4C75">
        <w:tc>
          <w:tcPr>
            <w:tcW w:w="9062" w:type="dxa"/>
            <w:shd w:val="clear" w:color="auto" w:fill="E7E6E6" w:themeFill="background2"/>
          </w:tcPr>
          <w:p w14:paraId="417F9927" w14:textId="77777777" w:rsidR="000020ED" w:rsidRDefault="000020ED" w:rsidP="002F4C75">
            <w:pPr>
              <w:ind w:firstLine="420"/>
            </w:pPr>
            <w:r>
              <w:rPr>
                <w:rFonts w:hint="eastAsia"/>
              </w:rPr>
              <w:t>重试次数配置如下：</w:t>
            </w:r>
          </w:p>
          <w:p w14:paraId="57233DCA" w14:textId="77777777" w:rsidR="000020ED" w:rsidRDefault="000020ED" w:rsidP="002F4C75">
            <w:pPr>
              <w:ind w:firstLine="420"/>
            </w:pPr>
            <w:r>
              <w:t>&lt;dubbo:service retries="2" /&gt;</w:t>
            </w:r>
          </w:p>
          <w:p w14:paraId="7E06594D" w14:textId="77777777" w:rsidR="000020ED" w:rsidRDefault="000020ED" w:rsidP="002F4C75">
            <w:pPr>
              <w:ind w:firstLine="420"/>
            </w:pPr>
            <w:r>
              <w:rPr>
                <w:rFonts w:hint="eastAsia"/>
              </w:rPr>
              <w:t>或</w:t>
            </w:r>
          </w:p>
          <w:p w14:paraId="549CE6E4" w14:textId="77777777" w:rsidR="000020ED" w:rsidRDefault="000020ED" w:rsidP="002F4C75">
            <w:pPr>
              <w:ind w:firstLine="420"/>
            </w:pPr>
            <w:r>
              <w:t>&lt;dubbo:reference retries="2" /&gt;</w:t>
            </w:r>
          </w:p>
          <w:p w14:paraId="2252A5DA" w14:textId="77777777" w:rsidR="000020ED" w:rsidRDefault="000020ED" w:rsidP="002F4C75">
            <w:pPr>
              <w:ind w:firstLine="420"/>
            </w:pPr>
            <w:r>
              <w:rPr>
                <w:rFonts w:hint="eastAsia"/>
              </w:rPr>
              <w:t>或</w:t>
            </w:r>
          </w:p>
          <w:p w14:paraId="57B15AAF" w14:textId="77777777" w:rsidR="000020ED" w:rsidRDefault="000020ED" w:rsidP="002F4C75">
            <w:pPr>
              <w:ind w:firstLine="420"/>
            </w:pPr>
            <w:r>
              <w:t>&lt;dubbo:reference&gt;</w:t>
            </w:r>
          </w:p>
          <w:p w14:paraId="49F0D825" w14:textId="77777777" w:rsidR="000020ED" w:rsidRDefault="000020ED" w:rsidP="002F4C75">
            <w:pPr>
              <w:ind w:firstLine="420"/>
            </w:pPr>
            <w:r>
              <w:t xml:space="preserve">    &lt;dubbo:method name="findFoo" retries="2" /&gt;</w:t>
            </w:r>
          </w:p>
          <w:p w14:paraId="37A0E4D9" w14:textId="77777777" w:rsidR="000020ED" w:rsidRDefault="000020ED" w:rsidP="002F4C75">
            <w:pPr>
              <w:ind w:firstLine="420"/>
            </w:pPr>
            <w:r>
              <w:t>&lt;/dubbo:reference&gt;</w:t>
            </w:r>
          </w:p>
        </w:tc>
      </w:tr>
    </w:tbl>
    <w:p w14:paraId="4900395D" w14:textId="77777777" w:rsidR="000020ED" w:rsidRPr="00546B73" w:rsidRDefault="000020ED" w:rsidP="000020ED">
      <w:pPr>
        <w:ind w:firstLine="420"/>
      </w:pPr>
    </w:p>
    <w:p w14:paraId="28A5727D" w14:textId="6EA94467" w:rsidR="000020ED" w:rsidRDefault="000020ED" w:rsidP="00F80F55">
      <w:pPr>
        <w:pStyle w:val="3"/>
        <w:ind w:firstLine="420"/>
      </w:pPr>
      <w:r>
        <w:rPr>
          <w:rFonts w:hint="eastAsia"/>
        </w:rPr>
        <w:t>超时时间</w:t>
      </w:r>
    </w:p>
    <w:p w14:paraId="355C7BAB" w14:textId="557A75DC" w:rsidR="00925463" w:rsidRDefault="000020ED" w:rsidP="000020ED">
      <w:pPr>
        <w:ind w:firstLine="420"/>
      </w:pPr>
      <w:r w:rsidRPr="004E7A02">
        <w:rPr>
          <w:rFonts w:hint="eastAsia"/>
        </w:rPr>
        <w:t>由于网络或服务端不可靠，会导致调用出现一种不确定的中间状态（超时）。为了避免超时导致客户端资源（线程）挂起耗尽，必须设置超时时间。</w:t>
      </w:r>
    </w:p>
    <w:p w14:paraId="56085FF2" w14:textId="707FBE82" w:rsidR="00FF7FA0" w:rsidRDefault="00FF7FA0" w:rsidP="000020ED">
      <w:pPr>
        <w:ind w:firstLine="420"/>
      </w:pPr>
      <w:r>
        <w:t>&lt;dubbo:reference</w:t>
      </w:r>
      <w:r w:rsidR="007D0109">
        <w:rPr>
          <w:rFonts w:hint="eastAsia"/>
        </w:rPr>
        <w:t>&gt;</w:t>
      </w:r>
      <w:r w:rsidR="00584E54">
        <w:t xml:space="preserve"> </w:t>
      </w:r>
      <w:r w:rsidR="00584E54">
        <w:rPr>
          <w:rFonts w:hint="eastAsia"/>
        </w:rPr>
        <w:t>默认设置的超时时间为</w:t>
      </w:r>
      <w:r w:rsidR="00584E54">
        <w:rPr>
          <w:rFonts w:hint="eastAsia"/>
        </w:rPr>
        <w:t>1</w:t>
      </w:r>
      <w:r w:rsidR="00584E54">
        <w:t>000</w:t>
      </w:r>
      <w:r w:rsidR="00584E54">
        <w:rPr>
          <w:rFonts w:hint="eastAsia"/>
        </w:rPr>
        <w:t>毫秒</w:t>
      </w:r>
      <w:r w:rsidR="00414B10">
        <w:rPr>
          <w:rFonts w:hint="eastAsia"/>
        </w:rPr>
        <w:t>。</w:t>
      </w:r>
    </w:p>
    <w:p w14:paraId="6FBC6973" w14:textId="2A265418" w:rsidR="004873A2" w:rsidRDefault="004873A2" w:rsidP="000020ED">
      <w:pPr>
        <w:ind w:firstLine="420"/>
      </w:pPr>
      <w:r>
        <w:rPr>
          <w:rFonts w:hint="eastAsia"/>
        </w:rPr>
        <w:t>如果</w:t>
      </w:r>
    </w:p>
    <w:p w14:paraId="3F121636" w14:textId="1162E690" w:rsidR="000020ED" w:rsidRDefault="000020ED" w:rsidP="00C21CFC">
      <w:pPr>
        <w:ind w:firstLine="420"/>
      </w:pPr>
      <w:r>
        <w:rPr>
          <w:rFonts w:hint="eastAsia"/>
        </w:rPr>
        <w:t>Dubbo</w:t>
      </w:r>
      <w:r>
        <w:rPr>
          <w:rFonts w:hint="eastAsia"/>
        </w:rPr>
        <w:t>消费端</w:t>
      </w:r>
      <w:r>
        <w:rPr>
          <w:rFonts w:hint="eastAsia"/>
        </w:rPr>
        <w:t xml:space="preserve"> </w:t>
      </w:r>
    </w:p>
    <w:tbl>
      <w:tblPr>
        <w:tblStyle w:val="ab"/>
        <w:tblW w:w="0" w:type="auto"/>
        <w:tblLook w:val="04A0" w:firstRow="1" w:lastRow="0" w:firstColumn="1" w:lastColumn="0" w:noHBand="0" w:noVBand="1"/>
      </w:tblPr>
      <w:tblGrid>
        <w:gridCol w:w="8296"/>
      </w:tblGrid>
      <w:tr w:rsidR="000020ED" w14:paraId="2B477464" w14:textId="77777777" w:rsidTr="002F4C75">
        <w:tc>
          <w:tcPr>
            <w:tcW w:w="9062" w:type="dxa"/>
            <w:shd w:val="clear" w:color="auto" w:fill="E7E6E6" w:themeFill="background2"/>
          </w:tcPr>
          <w:p w14:paraId="33EAF3F4" w14:textId="4D7DD68A" w:rsidR="000020ED" w:rsidRDefault="000020ED" w:rsidP="002F4C75">
            <w:pPr>
              <w:ind w:firstLine="420"/>
            </w:pPr>
            <w:r>
              <w:rPr>
                <w:rFonts w:hint="eastAsia"/>
              </w:rPr>
              <w:t>全局超时配置</w:t>
            </w:r>
            <w:r w:rsidR="001C432E">
              <w:rPr>
                <w:rFonts w:hint="eastAsia"/>
              </w:rPr>
              <w:t>，毫秒</w:t>
            </w:r>
            <w:r w:rsidR="00AB5F6A">
              <w:rPr>
                <w:rFonts w:hint="eastAsia"/>
              </w:rPr>
              <w:t>。</w:t>
            </w:r>
          </w:p>
          <w:p w14:paraId="55DFC22D" w14:textId="09F1B481" w:rsidR="000020ED" w:rsidRDefault="000020ED" w:rsidP="002F4C75">
            <w:pPr>
              <w:ind w:firstLine="420"/>
            </w:pPr>
            <w:r>
              <w:t>&lt;dubbo:consumer timeout="5000" /&gt;</w:t>
            </w:r>
          </w:p>
          <w:p w14:paraId="04291D0E" w14:textId="77777777" w:rsidR="000020ED" w:rsidRDefault="000020ED" w:rsidP="002F4C75">
            <w:pPr>
              <w:ind w:firstLine="420"/>
            </w:pPr>
            <w:r>
              <w:rPr>
                <w:rFonts w:hint="eastAsia"/>
              </w:rPr>
              <w:t>指定接口以及特定方法超时配置</w:t>
            </w:r>
          </w:p>
          <w:p w14:paraId="384C5A5C" w14:textId="77777777" w:rsidR="000020ED" w:rsidRDefault="000020ED" w:rsidP="002F4C75">
            <w:pPr>
              <w:ind w:firstLine="420"/>
            </w:pPr>
            <w:r>
              <w:t>&lt;dubbo:reference interface="com.foo.BarService" timeout="2000"&gt;</w:t>
            </w:r>
          </w:p>
          <w:p w14:paraId="64333EB5" w14:textId="77777777" w:rsidR="000020ED" w:rsidRDefault="000020ED" w:rsidP="002F4C75">
            <w:pPr>
              <w:ind w:firstLine="420"/>
            </w:pPr>
            <w:r>
              <w:t xml:space="preserve">    &lt;dubbo:method name="sayHello" timeout="3000" /&gt;</w:t>
            </w:r>
          </w:p>
          <w:p w14:paraId="1CF983F1" w14:textId="77777777" w:rsidR="000020ED" w:rsidRDefault="000020ED" w:rsidP="002F4C75">
            <w:pPr>
              <w:ind w:firstLine="420"/>
            </w:pPr>
            <w:r>
              <w:t>&lt;/dubbo:reference&gt;</w:t>
            </w:r>
          </w:p>
        </w:tc>
      </w:tr>
    </w:tbl>
    <w:p w14:paraId="5C4DA554" w14:textId="50728581" w:rsidR="000020ED" w:rsidRDefault="000020ED" w:rsidP="00846CA3">
      <w:pPr>
        <w:ind w:firstLine="420"/>
      </w:pPr>
      <w:r>
        <w:rPr>
          <w:rFonts w:hint="eastAsia"/>
        </w:rPr>
        <w:t>Dubbo</w:t>
      </w:r>
      <w:r>
        <w:rPr>
          <w:rFonts w:hint="eastAsia"/>
        </w:rPr>
        <w:t>服务端</w:t>
      </w:r>
      <w:r>
        <w:rPr>
          <w:rFonts w:hint="eastAsia"/>
        </w:rPr>
        <w:t xml:space="preserve"> </w:t>
      </w:r>
    </w:p>
    <w:tbl>
      <w:tblPr>
        <w:tblStyle w:val="ab"/>
        <w:tblW w:w="0" w:type="auto"/>
        <w:tblLook w:val="04A0" w:firstRow="1" w:lastRow="0" w:firstColumn="1" w:lastColumn="0" w:noHBand="0" w:noVBand="1"/>
      </w:tblPr>
      <w:tblGrid>
        <w:gridCol w:w="8296"/>
      </w:tblGrid>
      <w:tr w:rsidR="000020ED" w14:paraId="040B5E13" w14:textId="77777777" w:rsidTr="002F4C75">
        <w:tc>
          <w:tcPr>
            <w:tcW w:w="9062" w:type="dxa"/>
            <w:shd w:val="clear" w:color="auto" w:fill="E7E6E6" w:themeFill="background2"/>
          </w:tcPr>
          <w:p w14:paraId="29CC6D58" w14:textId="77777777" w:rsidR="000020ED" w:rsidRDefault="000020ED" w:rsidP="002F4C75">
            <w:pPr>
              <w:ind w:firstLine="420"/>
            </w:pPr>
            <w:r>
              <w:rPr>
                <w:rFonts w:hint="eastAsia"/>
              </w:rPr>
              <w:t>全局超时配置</w:t>
            </w:r>
          </w:p>
          <w:p w14:paraId="61145AD4" w14:textId="7A154A01" w:rsidR="000020ED" w:rsidRDefault="000020ED" w:rsidP="002F4C75">
            <w:pPr>
              <w:ind w:firstLine="420"/>
            </w:pPr>
            <w:r>
              <w:t>&lt;dubbo:provider timeout="5000" /&gt;</w:t>
            </w:r>
          </w:p>
          <w:p w14:paraId="64ED5AD1" w14:textId="77777777" w:rsidR="000020ED" w:rsidRPr="00E702BF" w:rsidRDefault="000020ED" w:rsidP="002F4C75">
            <w:pPr>
              <w:ind w:firstLine="420"/>
            </w:pPr>
            <w:r>
              <w:rPr>
                <w:rFonts w:hint="eastAsia"/>
              </w:rPr>
              <w:t>指定接口以及特定方法超时配置</w:t>
            </w:r>
          </w:p>
          <w:p w14:paraId="00C20209" w14:textId="77777777" w:rsidR="000020ED" w:rsidRDefault="000020ED" w:rsidP="002F4C75">
            <w:pPr>
              <w:ind w:firstLine="420"/>
            </w:pPr>
            <w:r>
              <w:t>&lt;dubbo:provider interface="com.foo.BarService" timeout="2000"&gt;</w:t>
            </w:r>
          </w:p>
          <w:p w14:paraId="2DD4BB48" w14:textId="77777777" w:rsidR="000020ED" w:rsidRDefault="000020ED" w:rsidP="002F4C75">
            <w:pPr>
              <w:ind w:firstLine="420"/>
            </w:pPr>
            <w:r>
              <w:t xml:space="preserve">    &lt;dubbo:method name="sayHello" timeout="3000" /&gt;</w:t>
            </w:r>
          </w:p>
          <w:p w14:paraId="552192D8" w14:textId="77777777" w:rsidR="000020ED" w:rsidRDefault="000020ED" w:rsidP="002F4C75">
            <w:pPr>
              <w:ind w:firstLine="420"/>
            </w:pPr>
            <w:r>
              <w:t>&lt;/dubbo:provider&gt;</w:t>
            </w:r>
          </w:p>
        </w:tc>
      </w:tr>
    </w:tbl>
    <w:p w14:paraId="4324A26B" w14:textId="77777777" w:rsidR="000020ED" w:rsidRDefault="000020ED" w:rsidP="000020ED">
      <w:pPr>
        <w:ind w:firstLine="420"/>
      </w:pPr>
    </w:p>
    <w:p w14:paraId="6F77C074" w14:textId="2EB3A376" w:rsidR="000020ED" w:rsidRDefault="000020ED" w:rsidP="0046492C">
      <w:pPr>
        <w:pStyle w:val="3"/>
        <w:ind w:firstLine="420"/>
      </w:pPr>
      <w:r>
        <w:rPr>
          <w:rFonts w:hint="eastAsia"/>
        </w:rPr>
        <w:lastRenderedPageBreak/>
        <w:t>配置原则</w:t>
      </w:r>
    </w:p>
    <w:p w14:paraId="601F1D52" w14:textId="77777777" w:rsidR="000020ED" w:rsidRDefault="000020ED" w:rsidP="000020ED">
      <w:pPr>
        <w:ind w:firstLine="420"/>
      </w:pPr>
      <w:r>
        <w:rPr>
          <w:rFonts w:hint="eastAsia"/>
        </w:rPr>
        <w:t>dubbo</w:t>
      </w:r>
      <w:r>
        <w:rPr>
          <w:rFonts w:hint="eastAsia"/>
        </w:rPr>
        <w:t>推荐</w:t>
      </w:r>
      <w:r w:rsidRPr="00DB5FF2">
        <w:rPr>
          <w:rFonts w:hint="eastAsia"/>
        </w:rPr>
        <w:t>在</w:t>
      </w:r>
      <w:r w:rsidRPr="00DB5FF2">
        <w:rPr>
          <w:rFonts w:hint="eastAsia"/>
        </w:rPr>
        <w:t>Provider</w:t>
      </w:r>
      <w:r w:rsidRPr="00DB5FF2">
        <w:rPr>
          <w:rFonts w:hint="eastAsia"/>
        </w:rPr>
        <w:t>上尽量多配置</w:t>
      </w:r>
      <w:r w:rsidRPr="00DB5FF2">
        <w:rPr>
          <w:rFonts w:hint="eastAsia"/>
        </w:rPr>
        <w:t>Consumer</w:t>
      </w:r>
      <w:r w:rsidRPr="00DB5FF2">
        <w:rPr>
          <w:rFonts w:hint="eastAsia"/>
        </w:rPr>
        <w:t>端属性</w:t>
      </w:r>
      <w:r>
        <w:rPr>
          <w:rFonts w:hint="eastAsia"/>
        </w:rPr>
        <w:t>：</w:t>
      </w:r>
    </w:p>
    <w:tbl>
      <w:tblPr>
        <w:tblStyle w:val="ab"/>
        <w:tblW w:w="0" w:type="auto"/>
        <w:tblLook w:val="04A0" w:firstRow="1" w:lastRow="0" w:firstColumn="1" w:lastColumn="0" w:noHBand="0" w:noVBand="1"/>
      </w:tblPr>
      <w:tblGrid>
        <w:gridCol w:w="8296"/>
      </w:tblGrid>
      <w:tr w:rsidR="000020ED" w14:paraId="1B2CA9BC" w14:textId="77777777" w:rsidTr="002F4C75">
        <w:tc>
          <w:tcPr>
            <w:tcW w:w="9062" w:type="dxa"/>
            <w:shd w:val="clear" w:color="auto" w:fill="E7E6E6" w:themeFill="background2"/>
          </w:tcPr>
          <w:p w14:paraId="24B4C44F" w14:textId="77777777" w:rsidR="000020ED" w:rsidRDefault="000020ED" w:rsidP="002F4C75">
            <w:pPr>
              <w:ind w:firstLine="420"/>
            </w:pPr>
            <w:r>
              <w:rPr>
                <w:rFonts w:hint="eastAsia"/>
              </w:rPr>
              <w:t>1</w:t>
            </w:r>
            <w:r>
              <w:rPr>
                <w:rFonts w:hint="eastAsia"/>
              </w:rPr>
              <w:t>、作服务的提供者，比服务使用方更清楚服务性能参数，如调用的超时时间，合理的重试次数，等等</w:t>
            </w:r>
          </w:p>
          <w:p w14:paraId="45DBC54B" w14:textId="77777777" w:rsidR="000020ED" w:rsidRPr="009F33C1" w:rsidRDefault="000020ED" w:rsidP="002F4C75">
            <w:pPr>
              <w:ind w:firstLine="420"/>
            </w:pPr>
            <w:r>
              <w:t>2</w:t>
            </w:r>
            <w:r>
              <w:rPr>
                <w:rFonts w:hint="eastAsia"/>
              </w:rPr>
              <w:t>、在</w:t>
            </w:r>
            <w:r>
              <w:rPr>
                <w:rFonts w:hint="eastAsia"/>
              </w:rPr>
              <w:t>Provider</w:t>
            </w:r>
            <w:r>
              <w:rPr>
                <w:rFonts w:hint="eastAsia"/>
              </w:rPr>
              <w:t>配置后，</w:t>
            </w:r>
            <w:r>
              <w:rPr>
                <w:rFonts w:hint="eastAsia"/>
              </w:rPr>
              <w:t>Consumer</w:t>
            </w:r>
            <w:r>
              <w:rPr>
                <w:rFonts w:hint="eastAsia"/>
              </w:rPr>
              <w:t>不配置则会使用</w:t>
            </w:r>
            <w:r>
              <w:rPr>
                <w:rFonts w:hint="eastAsia"/>
              </w:rPr>
              <w:t>Provider</w:t>
            </w:r>
            <w:r>
              <w:rPr>
                <w:rFonts w:hint="eastAsia"/>
              </w:rPr>
              <w:t>的配置值，即</w:t>
            </w:r>
            <w:r>
              <w:rPr>
                <w:rFonts w:hint="eastAsia"/>
              </w:rPr>
              <w:t>Provider</w:t>
            </w:r>
            <w:r>
              <w:rPr>
                <w:rFonts w:hint="eastAsia"/>
              </w:rPr>
              <w:t>配置可以作为</w:t>
            </w:r>
            <w:r>
              <w:rPr>
                <w:rFonts w:hint="eastAsia"/>
              </w:rPr>
              <w:t>Consumer</w:t>
            </w:r>
            <w:r>
              <w:rPr>
                <w:rFonts w:hint="eastAsia"/>
              </w:rPr>
              <w:t>的缺省值。否则，</w:t>
            </w:r>
            <w:r>
              <w:rPr>
                <w:rFonts w:hint="eastAsia"/>
              </w:rPr>
              <w:t>Consumer</w:t>
            </w:r>
            <w:r>
              <w:rPr>
                <w:rFonts w:hint="eastAsia"/>
              </w:rPr>
              <w:t>会使用</w:t>
            </w:r>
            <w:r>
              <w:rPr>
                <w:rFonts w:hint="eastAsia"/>
              </w:rPr>
              <w:t>Consumer</w:t>
            </w:r>
            <w:r>
              <w:rPr>
                <w:rFonts w:hint="eastAsia"/>
              </w:rPr>
              <w:t>端的全局设置，这对于</w:t>
            </w:r>
            <w:r>
              <w:rPr>
                <w:rFonts w:hint="eastAsia"/>
              </w:rPr>
              <w:t>Provider</w:t>
            </w:r>
            <w:r>
              <w:rPr>
                <w:rFonts w:hint="eastAsia"/>
              </w:rPr>
              <w:t>不可控的，并且往往是不合理的</w:t>
            </w:r>
          </w:p>
        </w:tc>
      </w:tr>
    </w:tbl>
    <w:p w14:paraId="1B7862D2" w14:textId="77777777" w:rsidR="000020ED" w:rsidRDefault="000020ED" w:rsidP="000020ED">
      <w:pPr>
        <w:ind w:firstLine="420"/>
      </w:pPr>
    </w:p>
    <w:p w14:paraId="7473DDBD" w14:textId="77777777" w:rsidR="000020ED" w:rsidRDefault="000020ED" w:rsidP="000020ED">
      <w:pPr>
        <w:ind w:firstLine="420"/>
      </w:pPr>
      <w:r>
        <w:rPr>
          <w:rFonts w:hint="eastAsia"/>
        </w:rPr>
        <w:t>配置的覆盖规则：</w:t>
      </w:r>
    </w:p>
    <w:p w14:paraId="1C0E987E" w14:textId="20DDA276" w:rsidR="000020ED" w:rsidRDefault="00055DF2" w:rsidP="000020ED">
      <w:pPr>
        <w:ind w:firstLine="420"/>
      </w:pPr>
      <w:r>
        <w:t xml:space="preserve">    </w:t>
      </w:r>
      <w:r w:rsidR="000020ED">
        <w:rPr>
          <w:rFonts w:hint="eastAsia"/>
        </w:rPr>
        <w:t xml:space="preserve">1) </w:t>
      </w:r>
      <w:r w:rsidR="000020ED">
        <w:rPr>
          <w:rFonts w:hint="eastAsia"/>
        </w:rPr>
        <w:t>方法级配置别优于接口级别，即小</w:t>
      </w:r>
      <w:r w:rsidR="000020ED">
        <w:rPr>
          <w:rFonts w:hint="eastAsia"/>
        </w:rPr>
        <w:t>Scope</w:t>
      </w:r>
      <w:r w:rsidR="000020ED">
        <w:rPr>
          <w:rFonts w:hint="eastAsia"/>
        </w:rPr>
        <w:t>优先</w:t>
      </w:r>
      <w:r w:rsidR="000020ED">
        <w:rPr>
          <w:rFonts w:hint="eastAsia"/>
        </w:rPr>
        <w:t xml:space="preserve"> </w:t>
      </w:r>
    </w:p>
    <w:p w14:paraId="76FCE4EC" w14:textId="77777777" w:rsidR="000020ED" w:rsidRDefault="000020ED" w:rsidP="000020ED">
      <w:pPr>
        <w:ind w:left="420" w:firstLine="420"/>
      </w:pPr>
      <w:r>
        <w:rPr>
          <w:rFonts w:hint="eastAsia"/>
        </w:rPr>
        <w:t>2) Consumer</w:t>
      </w:r>
      <w:r>
        <w:rPr>
          <w:rFonts w:hint="eastAsia"/>
        </w:rPr>
        <w:t>端配置</w:t>
      </w:r>
      <w:r>
        <w:rPr>
          <w:rFonts w:hint="eastAsia"/>
        </w:rPr>
        <w:t xml:space="preserve"> </w:t>
      </w:r>
      <w:r>
        <w:rPr>
          <w:rFonts w:hint="eastAsia"/>
        </w:rPr>
        <w:t>优于</w:t>
      </w:r>
      <w:r>
        <w:rPr>
          <w:rFonts w:hint="eastAsia"/>
        </w:rPr>
        <w:t xml:space="preserve"> Provider</w:t>
      </w:r>
      <w:r>
        <w:rPr>
          <w:rFonts w:hint="eastAsia"/>
        </w:rPr>
        <w:t>配置</w:t>
      </w:r>
      <w:r>
        <w:rPr>
          <w:rFonts w:hint="eastAsia"/>
        </w:rPr>
        <w:t xml:space="preserve"> </w:t>
      </w:r>
      <w:r>
        <w:rPr>
          <w:rFonts w:hint="eastAsia"/>
        </w:rPr>
        <w:t>优于</w:t>
      </w:r>
      <w:r>
        <w:rPr>
          <w:rFonts w:hint="eastAsia"/>
        </w:rPr>
        <w:t xml:space="preserve"> </w:t>
      </w:r>
      <w:r>
        <w:rPr>
          <w:rFonts w:hint="eastAsia"/>
        </w:rPr>
        <w:t>全局配置，</w:t>
      </w:r>
    </w:p>
    <w:p w14:paraId="5EE7390E" w14:textId="77777777" w:rsidR="000020ED" w:rsidRPr="00221D3F" w:rsidRDefault="000020ED" w:rsidP="000020ED">
      <w:pPr>
        <w:ind w:left="420" w:firstLine="420"/>
      </w:pPr>
      <w:r>
        <w:rPr>
          <w:rFonts w:hint="eastAsia"/>
        </w:rPr>
        <w:t>3)</w:t>
      </w:r>
      <w:r>
        <w:t xml:space="preserve"> </w:t>
      </w:r>
      <w:r>
        <w:rPr>
          <w:rFonts w:hint="eastAsia"/>
        </w:rPr>
        <w:t>最后是</w:t>
      </w:r>
      <w:r>
        <w:rPr>
          <w:rFonts w:hint="eastAsia"/>
        </w:rPr>
        <w:t>Dubbo Hard Code</w:t>
      </w:r>
      <w:r>
        <w:rPr>
          <w:rFonts w:hint="eastAsia"/>
        </w:rPr>
        <w:t>的配置值（见配置文档）</w:t>
      </w:r>
    </w:p>
    <w:p w14:paraId="6784A9B9" w14:textId="77777777" w:rsidR="000020ED" w:rsidRDefault="000020ED" w:rsidP="000020ED">
      <w:pPr>
        <w:ind w:firstLine="420"/>
      </w:pPr>
      <w:r>
        <w:rPr>
          <w:noProof/>
        </w:rPr>
        <w:drawing>
          <wp:inline distT="0" distB="0" distL="0" distR="0" wp14:anchorId="78243705" wp14:editId="205FABBC">
            <wp:extent cx="5147331" cy="5319423"/>
            <wp:effectExtent l="0" t="0" r="0" b="0"/>
            <wp:docPr id="319" name="图片 319" descr="dubbo-config-over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bbo-config-overrid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51223" cy="5323445"/>
                    </a:xfrm>
                    <a:prstGeom prst="rect">
                      <a:avLst/>
                    </a:prstGeom>
                    <a:noFill/>
                    <a:ln>
                      <a:noFill/>
                    </a:ln>
                  </pic:spPr>
                </pic:pic>
              </a:graphicData>
            </a:graphic>
          </wp:inline>
        </w:drawing>
      </w:r>
    </w:p>
    <w:p w14:paraId="676FFDAA" w14:textId="77777777" w:rsidR="000020ED" w:rsidRPr="003C0376" w:rsidRDefault="000020ED" w:rsidP="000020ED">
      <w:pPr>
        <w:ind w:firstLine="420"/>
      </w:pPr>
    </w:p>
    <w:p w14:paraId="4E634C55" w14:textId="5CDF09D2" w:rsidR="000020ED" w:rsidRDefault="002416FF" w:rsidP="00450F15">
      <w:pPr>
        <w:pStyle w:val="3"/>
        <w:ind w:firstLine="420"/>
      </w:pPr>
      <w:r>
        <w:rPr>
          <w:rFonts w:hint="eastAsia"/>
        </w:rPr>
        <w:t>灰度发布</w:t>
      </w:r>
    </w:p>
    <w:p w14:paraId="52743018" w14:textId="77777777" w:rsidR="000020ED" w:rsidRDefault="000020ED" w:rsidP="000020ED">
      <w:pPr>
        <w:ind w:firstLine="420"/>
      </w:pPr>
      <w:r>
        <w:rPr>
          <w:rFonts w:hint="eastAsia"/>
        </w:rPr>
        <w:t>当一个接口实现，出现不兼容升级时，可以用版本号过渡，版本号不同的服务相互间不</w:t>
      </w:r>
      <w:r>
        <w:rPr>
          <w:rFonts w:hint="eastAsia"/>
        </w:rPr>
        <w:lastRenderedPageBreak/>
        <w:t>引用。</w:t>
      </w:r>
    </w:p>
    <w:p w14:paraId="4E65F30B" w14:textId="77777777" w:rsidR="000020ED" w:rsidRDefault="000020ED" w:rsidP="000020ED">
      <w:pPr>
        <w:ind w:firstLine="420"/>
      </w:pPr>
      <w:r>
        <w:rPr>
          <w:rFonts w:hint="eastAsia"/>
        </w:rPr>
        <w:t>可以按照以下的步骤进行版本迁移：</w:t>
      </w:r>
    </w:p>
    <w:p w14:paraId="3829BD2C" w14:textId="77777777" w:rsidR="000020ED" w:rsidRDefault="000020ED" w:rsidP="000020ED">
      <w:pPr>
        <w:ind w:leftChars="200" w:left="420" w:firstLine="420"/>
      </w:pPr>
      <w:r>
        <w:rPr>
          <w:rFonts w:hint="eastAsia"/>
        </w:rPr>
        <w:t>在低压力时间段，先升级一半提供者为新版本</w:t>
      </w:r>
    </w:p>
    <w:p w14:paraId="344B0219" w14:textId="77777777" w:rsidR="000020ED" w:rsidRDefault="000020ED" w:rsidP="000020ED">
      <w:pPr>
        <w:ind w:leftChars="200" w:left="420" w:firstLine="420"/>
      </w:pPr>
      <w:r>
        <w:rPr>
          <w:rFonts w:hint="eastAsia"/>
        </w:rPr>
        <w:t>再将所有消费者升级为新版本</w:t>
      </w:r>
    </w:p>
    <w:p w14:paraId="3C9C4D01" w14:textId="4B1CA497" w:rsidR="000020ED" w:rsidRDefault="000020ED" w:rsidP="000020ED">
      <w:pPr>
        <w:ind w:leftChars="200" w:left="420" w:firstLine="420"/>
      </w:pPr>
      <w:r>
        <w:rPr>
          <w:rFonts w:hint="eastAsia"/>
        </w:rPr>
        <w:t>然后将剩下的一半提供者升级为新版本</w:t>
      </w:r>
    </w:p>
    <w:p w14:paraId="24E3142B" w14:textId="6702804D" w:rsidR="00B3681C" w:rsidRDefault="00B3681C" w:rsidP="000020ED">
      <w:pPr>
        <w:ind w:leftChars="200" w:left="420" w:firstLine="420"/>
      </w:pPr>
      <w:r>
        <w:rPr>
          <w:rFonts w:hint="eastAsia"/>
        </w:rPr>
        <w:t>设置为</w:t>
      </w:r>
      <w:r>
        <w:rPr>
          <w:rFonts w:hint="eastAsia"/>
        </w:rPr>
        <w:t>*</w:t>
      </w:r>
      <w:r>
        <w:rPr>
          <w:rFonts w:hint="eastAsia"/>
        </w:rPr>
        <w:t>时为随机调用</w:t>
      </w:r>
    </w:p>
    <w:p w14:paraId="450B1A4A" w14:textId="68E22439" w:rsidR="00F436FE" w:rsidRPr="00DE47C4" w:rsidRDefault="00F436FE" w:rsidP="002416FF">
      <w:pPr>
        <w:ind w:firstLine="420"/>
      </w:pPr>
      <w:r>
        <w:rPr>
          <w:rFonts w:hint="eastAsia"/>
        </w:rPr>
        <w:t>注：</w:t>
      </w:r>
      <w:r w:rsidR="00DE47C4">
        <w:t>&lt;dubbo:reference id="barService" interface="com.foo.BarService" version="</w:t>
      </w:r>
      <w:r w:rsidR="00D80174">
        <w:rPr>
          <w:rFonts w:hint="eastAsia"/>
        </w:rPr>
        <w:t>*</w:t>
      </w:r>
      <w:r w:rsidR="002054BD">
        <w:tab/>
      </w:r>
      <w:r w:rsidR="00DE47C4">
        <w:t>" /&gt;</w:t>
      </w:r>
    </w:p>
    <w:tbl>
      <w:tblPr>
        <w:tblStyle w:val="ab"/>
        <w:tblW w:w="0" w:type="auto"/>
        <w:tblLook w:val="04A0" w:firstRow="1" w:lastRow="0" w:firstColumn="1" w:lastColumn="0" w:noHBand="0" w:noVBand="1"/>
      </w:tblPr>
      <w:tblGrid>
        <w:gridCol w:w="8296"/>
      </w:tblGrid>
      <w:tr w:rsidR="000020ED" w14:paraId="3B02988A" w14:textId="77777777" w:rsidTr="002F4C75">
        <w:tc>
          <w:tcPr>
            <w:tcW w:w="9062" w:type="dxa"/>
            <w:shd w:val="clear" w:color="auto" w:fill="E7E6E6" w:themeFill="background2"/>
          </w:tcPr>
          <w:p w14:paraId="5342E39F" w14:textId="77777777" w:rsidR="000020ED" w:rsidRDefault="000020ED" w:rsidP="002F4C75">
            <w:pPr>
              <w:ind w:firstLine="420"/>
            </w:pPr>
            <w:r>
              <w:rPr>
                <w:rFonts w:hint="eastAsia"/>
              </w:rPr>
              <w:t>老版本服务提供者配置：</w:t>
            </w:r>
          </w:p>
          <w:p w14:paraId="09FA7A32" w14:textId="24403A9B" w:rsidR="000020ED" w:rsidRDefault="000020ED" w:rsidP="002F4C75">
            <w:pPr>
              <w:ind w:firstLine="420"/>
            </w:pPr>
            <w:r>
              <w:t>&lt;dubbo:service interface="com.foo.BarService" version="1.0.0" /&gt;</w:t>
            </w:r>
          </w:p>
          <w:p w14:paraId="692E7F38" w14:textId="77777777" w:rsidR="000020ED" w:rsidRDefault="000020ED" w:rsidP="002F4C75">
            <w:pPr>
              <w:ind w:firstLine="420"/>
            </w:pPr>
            <w:r>
              <w:rPr>
                <w:rFonts w:hint="eastAsia"/>
              </w:rPr>
              <w:t>新版本服务提供者配置：</w:t>
            </w:r>
          </w:p>
          <w:p w14:paraId="43AB9517" w14:textId="3E32CCF0" w:rsidR="000020ED" w:rsidRDefault="000020ED" w:rsidP="002F4C75">
            <w:pPr>
              <w:ind w:firstLine="420"/>
            </w:pPr>
            <w:r>
              <w:t>&lt;dubbo:service interface="com.foo.BarService" version="2.0.0" /&gt;</w:t>
            </w:r>
          </w:p>
          <w:p w14:paraId="288371D8" w14:textId="77777777" w:rsidR="000020ED" w:rsidRDefault="000020ED" w:rsidP="002F4C75">
            <w:pPr>
              <w:ind w:firstLine="420"/>
            </w:pPr>
            <w:r>
              <w:rPr>
                <w:rFonts w:hint="eastAsia"/>
              </w:rPr>
              <w:t>老版本服务消费者配置：</w:t>
            </w:r>
          </w:p>
          <w:p w14:paraId="53FED85A" w14:textId="3DECEBFA" w:rsidR="000020ED" w:rsidRDefault="000020ED" w:rsidP="002F4C75">
            <w:pPr>
              <w:ind w:firstLine="420"/>
            </w:pPr>
            <w:r>
              <w:t>&lt;dubbo:reference id="barService" interface="com.foo.BarService" version="1.0.0" /&gt;</w:t>
            </w:r>
          </w:p>
          <w:p w14:paraId="72BEDA25" w14:textId="77777777" w:rsidR="000020ED" w:rsidRDefault="000020ED" w:rsidP="002F4C75">
            <w:pPr>
              <w:ind w:firstLine="420"/>
            </w:pPr>
            <w:r>
              <w:rPr>
                <w:rFonts w:hint="eastAsia"/>
              </w:rPr>
              <w:t>新版本服务消费者配置：</w:t>
            </w:r>
          </w:p>
          <w:p w14:paraId="55F8F891" w14:textId="4525B906" w:rsidR="000020ED" w:rsidRDefault="000020ED" w:rsidP="002F4C75">
            <w:pPr>
              <w:ind w:firstLine="420"/>
            </w:pPr>
            <w:r>
              <w:t>&lt;dubbo:reference id="barService" interface="com.foo.BarService" version="2.0.0" /&gt;</w:t>
            </w:r>
          </w:p>
          <w:p w14:paraId="4B64BB93" w14:textId="77777777" w:rsidR="000020ED" w:rsidRDefault="000020ED" w:rsidP="002F4C75">
            <w:pPr>
              <w:ind w:firstLine="420"/>
            </w:pPr>
            <w:r>
              <w:rPr>
                <w:rFonts w:hint="eastAsia"/>
              </w:rPr>
              <w:t>如果不需要区分版本，可以按照以下的方式配置：</w:t>
            </w:r>
          </w:p>
          <w:p w14:paraId="727CDBA1" w14:textId="77777777" w:rsidR="000020ED" w:rsidRPr="00000F8A" w:rsidRDefault="000020ED" w:rsidP="002F4C75">
            <w:pPr>
              <w:ind w:firstLine="420"/>
            </w:pPr>
            <w:r>
              <w:t>&lt;dubbo:reference id="barService" interface="com.foo.BarService" version="*" /&gt;</w:t>
            </w:r>
          </w:p>
        </w:tc>
      </w:tr>
    </w:tbl>
    <w:p w14:paraId="6DA2B315" w14:textId="77777777" w:rsidR="000020ED" w:rsidRDefault="000020ED" w:rsidP="000020ED">
      <w:pPr>
        <w:ind w:firstLine="420"/>
      </w:pPr>
    </w:p>
    <w:p w14:paraId="65FCA311" w14:textId="1A51E98D" w:rsidR="00E30667" w:rsidRDefault="00E30667" w:rsidP="00E30667">
      <w:pPr>
        <w:pStyle w:val="2"/>
      </w:pPr>
      <w:r>
        <w:t>高可用</w:t>
      </w:r>
    </w:p>
    <w:p w14:paraId="2808BCF0" w14:textId="7A7A48F1" w:rsidR="00E30667" w:rsidRDefault="00E30667" w:rsidP="00E30667">
      <w:pPr>
        <w:pStyle w:val="3"/>
        <w:ind w:firstLine="420"/>
      </w:pPr>
      <w:r>
        <w:t>zookeeper</w:t>
      </w:r>
      <w:r>
        <w:t>宕机与</w:t>
      </w:r>
      <w:r>
        <w:t>dubbo</w:t>
      </w:r>
      <w:r>
        <w:t>直连</w:t>
      </w:r>
    </w:p>
    <w:p w14:paraId="7244FD08" w14:textId="77777777" w:rsidR="00E30667" w:rsidRDefault="00E30667" w:rsidP="00E30667">
      <w:pPr>
        <w:ind w:firstLine="420"/>
      </w:pPr>
      <w:r>
        <w:t>现象</w:t>
      </w:r>
      <w:r>
        <w:rPr>
          <w:rFonts w:hint="eastAsia"/>
        </w:rPr>
        <w:t>：</w:t>
      </w:r>
      <w:r>
        <w:t>zookeeper</w:t>
      </w:r>
      <w:r>
        <w:t>注册中心宕机</w:t>
      </w:r>
      <w:r>
        <w:rPr>
          <w:rFonts w:hint="eastAsia"/>
        </w:rPr>
        <w:t>，</w:t>
      </w:r>
      <w:r w:rsidRPr="003145B7">
        <w:rPr>
          <w:rFonts w:hint="eastAsia"/>
        </w:rPr>
        <w:t>还可以消费</w:t>
      </w:r>
      <w:r w:rsidRPr="003145B7">
        <w:rPr>
          <w:rFonts w:hint="eastAsia"/>
        </w:rPr>
        <w:t>dubbo</w:t>
      </w:r>
      <w:r w:rsidRPr="003145B7">
        <w:rPr>
          <w:rFonts w:hint="eastAsia"/>
        </w:rPr>
        <w:t>暴露的服务</w:t>
      </w:r>
      <w:r>
        <w:rPr>
          <w:rFonts w:hint="eastAsia"/>
        </w:rPr>
        <w:t>。</w:t>
      </w:r>
    </w:p>
    <w:p w14:paraId="5BABFE70" w14:textId="77777777" w:rsidR="00E30667" w:rsidRDefault="00E30667" w:rsidP="00E30667">
      <w:pPr>
        <w:ind w:firstLine="420"/>
      </w:pPr>
      <w:r>
        <w:t>原因</w:t>
      </w:r>
      <w:r>
        <w:rPr>
          <w:rFonts w:hint="eastAsia"/>
        </w:rPr>
        <w:t>：</w:t>
      </w:r>
    </w:p>
    <w:tbl>
      <w:tblPr>
        <w:tblStyle w:val="ab"/>
        <w:tblW w:w="0" w:type="auto"/>
        <w:tblLook w:val="04A0" w:firstRow="1" w:lastRow="0" w:firstColumn="1" w:lastColumn="0" w:noHBand="0" w:noVBand="1"/>
      </w:tblPr>
      <w:tblGrid>
        <w:gridCol w:w="8296"/>
      </w:tblGrid>
      <w:tr w:rsidR="00E30667" w14:paraId="3E92C858" w14:textId="77777777" w:rsidTr="002F4C75">
        <w:tc>
          <w:tcPr>
            <w:tcW w:w="9062" w:type="dxa"/>
            <w:shd w:val="clear" w:color="auto" w:fill="E7E6E6" w:themeFill="background2"/>
          </w:tcPr>
          <w:p w14:paraId="704CE321" w14:textId="77777777" w:rsidR="00E30667" w:rsidRDefault="00E30667" w:rsidP="002F4C75">
            <w:pPr>
              <w:ind w:firstLine="420"/>
            </w:pPr>
            <w:r>
              <w:rPr>
                <w:rFonts w:hint="eastAsia"/>
              </w:rPr>
              <w:t>健壮性</w:t>
            </w:r>
          </w:p>
          <w:p w14:paraId="50B25E07" w14:textId="77777777" w:rsidR="00E30667" w:rsidRDefault="00E30667" w:rsidP="00E30667">
            <w:pPr>
              <w:pStyle w:val="a8"/>
              <w:widowControl/>
              <w:numPr>
                <w:ilvl w:val="0"/>
                <w:numId w:val="20"/>
              </w:numPr>
              <w:ind w:left="2520" w:firstLineChars="0"/>
              <w:jc w:val="left"/>
            </w:pPr>
            <w:r>
              <w:rPr>
                <w:rFonts w:hint="eastAsia"/>
              </w:rPr>
              <w:t>监控中心宕掉不影响使用，只是丢失部分采样数据</w:t>
            </w:r>
          </w:p>
          <w:p w14:paraId="65CE01E4" w14:textId="77777777" w:rsidR="00E30667" w:rsidRDefault="00E30667" w:rsidP="00E30667">
            <w:pPr>
              <w:pStyle w:val="a8"/>
              <w:widowControl/>
              <w:numPr>
                <w:ilvl w:val="0"/>
                <w:numId w:val="20"/>
              </w:numPr>
              <w:ind w:left="2520" w:firstLineChars="0"/>
              <w:jc w:val="left"/>
            </w:pPr>
            <w:r>
              <w:rPr>
                <w:rFonts w:hint="eastAsia"/>
              </w:rPr>
              <w:t>数据库宕掉后，注册中心仍能通过缓存提供服务列表查询，但不能注册新服务</w:t>
            </w:r>
          </w:p>
          <w:p w14:paraId="2B2B6F61" w14:textId="77777777" w:rsidR="00E30667" w:rsidRDefault="00E30667" w:rsidP="00E30667">
            <w:pPr>
              <w:pStyle w:val="a8"/>
              <w:widowControl/>
              <w:numPr>
                <w:ilvl w:val="0"/>
                <w:numId w:val="20"/>
              </w:numPr>
              <w:ind w:left="2520" w:firstLineChars="0"/>
              <w:jc w:val="left"/>
            </w:pPr>
            <w:r>
              <w:rPr>
                <w:rFonts w:hint="eastAsia"/>
              </w:rPr>
              <w:t>注册中心对等集群，任意一台宕掉后，将自动切换到另一台</w:t>
            </w:r>
          </w:p>
          <w:p w14:paraId="3C5CB720" w14:textId="65FBAE94" w:rsidR="00E30667" w:rsidRPr="00047E2B" w:rsidRDefault="00E30667" w:rsidP="00E30667">
            <w:pPr>
              <w:pStyle w:val="a8"/>
              <w:widowControl/>
              <w:numPr>
                <w:ilvl w:val="0"/>
                <w:numId w:val="20"/>
              </w:numPr>
              <w:ind w:left="2520" w:firstLineChars="0"/>
              <w:jc w:val="left"/>
              <w:rPr>
                <w:b/>
                <w:color w:val="FF0000"/>
              </w:rPr>
            </w:pPr>
            <w:r w:rsidRPr="00047E2B">
              <w:rPr>
                <w:rFonts w:hint="eastAsia"/>
                <w:b/>
                <w:color w:val="FF0000"/>
              </w:rPr>
              <w:t>注册中心全部宕掉后，服务提供者和服务消费者仍能通过本地缓存通讯</w:t>
            </w:r>
            <w:r w:rsidR="00DD11AA">
              <w:rPr>
                <w:rFonts w:hint="eastAsia"/>
                <w:b/>
                <w:color w:val="FF0000"/>
              </w:rPr>
              <w:t>,</w:t>
            </w:r>
          </w:p>
          <w:p w14:paraId="4BEA2D20" w14:textId="77777777" w:rsidR="00E30667" w:rsidRDefault="00E30667" w:rsidP="00E30667">
            <w:pPr>
              <w:pStyle w:val="a8"/>
              <w:widowControl/>
              <w:numPr>
                <w:ilvl w:val="0"/>
                <w:numId w:val="20"/>
              </w:numPr>
              <w:ind w:left="2520" w:firstLineChars="0"/>
              <w:jc w:val="left"/>
            </w:pPr>
            <w:r>
              <w:rPr>
                <w:rFonts w:hint="eastAsia"/>
              </w:rPr>
              <w:t>服务提供者无状态，任意一台宕掉后，不影响使用</w:t>
            </w:r>
          </w:p>
          <w:p w14:paraId="71D2110B" w14:textId="77777777" w:rsidR="00E30667" w:rsidRPr="009D1EAA" w:rsidRDefault="00E30667" w:rsidP="00E30667">
            <w:pPr>
              <w:pStyle w:val="a8"/>
              <w:widowControl/>
              <w:numPr>
                <w:ilvl w:val="0"/>
                <w:numId w:val="20"/>
              </w:numPr>
              <w:ind w:left="2520" w:firstLineChars="0"/>
              <w:jc w:val="left"/>
            </w:pPr>
            <w:r>
              <w:rPr>
                <w:rFonts w:hint="eastAsia"/>
              </w:rPr>
              <w:t>服务提供者全部宕掉后，服务消费者应用将无法使用，并无限次重连等待服务提供者恢复</w:t>
            </w:r>
          </w:p>
          <w:p w14:paraId="22E4CCD5" w14:textId="77777777" w:rsidR="00E30667" w:rsidRPr="00CD28B3" w:rsidRDefault="00E30667" w:rsidP="002F4C75">
            <w:pPr>
              <w:ind w:firstLine="420"/>
            </w:pPr>
          </w:p>
        </w:tc>
      </w:tr>
    </w:tbl>
    <w:p w14:paraId="201C9DF4" w14:textId="76938574" w:rsidR="00E30667" w:rsidRDefault="00E30667" w:rsidP="00E30667">
      <w:pPr>
        <w:ind w:firstLine="420"/>
      </w:pPr>
      <w:r>
        <w:t>高可用</w:t>
      </w:r>
      <w:r>
        <w:rPr>
          <w:rFonts w:hint="eastAsia"/>
        </w:rPr>
        <w:t>：</w:t>
      </w:r>
      <w:r>
        <w:t>通过设计</w:t>
      </w:r>
      <w:r>
        <w:rPr>
          <w:rFonts w:hint="eastAsia"/>
        </w:rPr>
        <w:t>，</w:t>
      </w:r>
      <w:r>
        <w:t>减少系统不能提供服务的时间</w:t>
      </w:r>
      <w:r>
        <w:rPr>
          <w:rFonts w:hint="eastAsia"/>
        </w:rPr>
        <w:t>；</w:t>
      </w:r>
    </w:p>
    <w:p w14:paraId="1473AD94" w14:textId="77777777" w:rsidR="00DD11AA" w:rsidRDefault="00DD11AA" w:rsidP="00E30667">
      <w:pPr>
        <w:ind w:firstLine="420"/>
      </w:pPr>
    </w:p>
    <w:p w14:paraId="5F9CE219" w14:textId="327CC603" w:rsidR="00DD11AA" w:rsidRDefault="00DD11AA" w:rsidP="00E30667">
      <w:pPr>
        <w:ind w:firstLine="420"/>
      </w:pPr>
      <w:r>
        <w:rPr>
          <w:rFonts w:hint="eastAsia"/>
        </w:rPr>
        <w:t>采用直连的方式调用</w:t>
      </w:r>
    </w:p>
    <w:tbl>
      <w:tblPr>
        <w:tblStyle w:val="ab"/>
        <w:tblW w:w="0" w:type="auto"/>
        <w:tblLook w:val="04A0" w:firstRow="1" w:lastRow="0" w:firstColumn="1" w:lastColumn="0" w:noHBand="0" w:noVBand="1"/>
      </w:tblPr>
      <w:tblGrid>
        <w:gridCol w:w="8296"/>
      </w:tblGrid>
      <w:tr w:rsidR="007556EB" w14:paraId="2BF4989F" w14:textId="77777777" w:rsidTr="007556EB">
        <w:tc>
          <w:tcPr>
            <w:tcW w:w="8296" w:type="dxa"/>
          </w:tcPr>
          <w:p w14:paraId="7D3A5DE9"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@Service</w:t>
            </w:r>
          </w:p>
          <w:p w14:paraId="4331C11C"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OrderServiceImpl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OrderService{</w:t>
            </w:r>
          </w:p>
          <w:p w14:paraId="66CA269C" w14:textId="34FF0280"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提供者所在的服务。</w:t>
            </w:r>
            <w:r w:rsidR="002071A5">
              <w:rPr>
                <w:rFonts w:ascii="Consolas" w:eastAsiaTheme="minorEastAsia" w:hAnsi="Consolas" w:cs="Consolas" w:hint="eastAsia"/>
                <w:bCs w:val="0"/>
                <w:color w:val="3F7F5F"/>
                <w:sz w:val="20"/>
                <w:szCs w:val="20"/>
              </w:rPr>
              <w:t>绕过注册中心。</w:t>
            </w:r>
          </w:p>
          <w:p w14:paraId="74382DE6" w14:textId="77777777" w:rsidR="007556EB" w:rsidRPr="0072306F" w:rsidRDefault="007556EB" w:rsidP="007556EB">
            <w:pPr>
              <w:autoSpaceDE w:val="0"/>
              <w:autoSpaceDN w:val="0"/>
              <w:adjustRightInd w:val="0"/>
              <w:ind w:firstLineChars="0" w:firstLine="0"/>
              <w:jc w:val="left"/>
              <w:rPr>
                <w:rFonts w:ascii="Consolas" w:eastAsiaTheme="minorEastAsia" w:hAnsi="Consolas" w:cs="Consolas"/>
                <w:bCs w:val="0"/>
                <w:color w:val="FF0000"/>
                <w:sz w:val="20"/>
                <w:szCs w:val="20"/>
              </w:rPr>
            </w:pPr>
            <w:r w:rsidRPr="0072306F">
              <w:rPr>
                <w:rFonts w:ascii="Consolas" w:eastAsiaTheme="minorEastAsia" w:hAnsi="Consolas" w:cs="Consolas"/>
                <w:bCs w:val="0"/>
                <w:color w:val="FF0000"/>
                <w:sz w:val="20"/>
                <w:szCs w:val="20"/>
              </w:rPr>
              <w:tab/>
              <w:t>@Reference(url="127.0.0.1:20882")</w:t>
            </w:r>
          </w:p>
          <w:p w14:paraId="2A45BABB"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UserService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w:t>
            </w:r>
          </w:p>
          <w:p w14:paraId="50195A3F"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p>
          <w:p w14:paraId="77A7F335"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012A2DAC"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List&lt;UserAddress&gt; initOrder(String </w:t>
            </w:r>
            <w:r>
              <w:rPr>
                <w:rFonts w:ascii="Consolas" w:eastAsiaTheme="minorEastAsia" w:hAnsi="Consolas" w:cs="Consolas"/>
                <w:bCs w:val="0"/>
                <w:color w:val="6A3E3E"/>
                <w:sz w:val="20"/>
                <w:szCs w:val="20"/>
              </w:rPr>
              <w:t>userId</w:t>
            </w:r>
            <w:r>
              <w:rPr>
                <w:rFonts w:ascii="Consolas" w:eastAsiaTheme="minorEastAsia" w:hAnsi="Consolas" w:cs="Consolas"/>
                <w:bCs w:val="0"/>
                <w:color w:val="000000"/>
                <w:sz w:val="20"/>
                <w:szCs w:val="20"/>
              </w:rPr>
              <w:t>) {</w:t>
            </w:r>
          </w:p>
          <w:p w14:paraId="4A26C4E0"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List&lt;UserAddress&gt; </w:t>
            </w:r>
            <w:r>
              <w:rPr>
                <w:rFonts w:ascii="Consolas" w:eastAsiaTheme="minorEastAsia" w:hAnsi="Consolas" w:cs="Consolas"/>
                <w:bCs w:val="0"/>
                <w:color w:val="6A3E3E"/>
                <w:sz w:val="20"/>
                <w:szCs w:val="20"/>
              </w:rPr>
              <w:t>userAddressList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.getUserAddressList(</w:t>
            </w:r>
            <w:r>
              <w:rPr>
                <w:rFonts w:ascii="Consolas" w:eastAsiaTheme="minorEastAsia" w:hAnsi="Consolas" w:cs="Consolas"/>
                <w:bCs w:val="0"/>
                <w:color w:val="2A00FF"/>
                <w:sz w:val="20"/>
                <w:szCs w:val="20"/>
              </w:rPr>
              <w:t>"ss"</w:t>
            </w:r>
            <w:r>
              <w:rPr>
                <w:rFonts w:ascii="Consolas" w:eastAsiaTheme="minorEastAsia" w:hAnsi="Consolas" w:cs="Consolas"/>
                <w:bCs w:val="0"/>
                <w:color w:val="000000"/>
                <w:sz w:val="20"/>
                <w:szCs w:val="20"/>
              </w:rPr>
              <w:t>);</w:t>
            </w:r>
          </w:p>
          <w:p w14:paraId="4C5B915A"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userAddressList</w:t>
            </w:r>
            <w:r>
              <w:rPr>
                <w:rFonts w:ascii="Consolas" w:eastAsiaTheme="minorEastAsia" w:hAnsi="Consolas" w:cs="Consolas"/>
                <w:bCs w:val="0"/>
                <w:color w:val="000000"/>
                <w:sz w:val="20"/>
                <w:szCs w:val="20"/>
              </w:rPr>
              <w:t>;</w:t>
            </w:r>
          </w:p>
          <w:p w14:paraId="6FE4160A"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C2E7080" w14:textId="77777777" w:rsidR="007556EB" w:rsidRDefault="007556EB" w:rsidP="007556EB">
            <w:pPr>
              <w:autoSpaceDE w:val="0"/>
              <w:autoSpaceDN w:val="0"/>
              <w:adjustRightInd w:val="0"/>
              <w:ind w:firstLineChars="0" w:firstLine="0"/>
              <w:jc w:val="left"/>
              <w:rPr>
                <w:rFonts w:ascii="Consolas" w:eastAsiaTheme="minorEastAsia" w:hAnsi="Consolas" w:cs="Consolas"/>
                <w:bCs w:val="0"/>
                <w:sz w:val="20"/>
                <w:szCs w:val="20"/>
              </w:rPr>
            </w:pPr>
          </w:p>
          <w:p w14:paraId="4FD4A617" w14:textId="3C9EA382" w:rsidR="007556EB" w:rsidRDefault="007556EB" w:rsidP="007556EB">
            <w:pPr>
              <w:ind w:firstLineChars="0" w:firstLine="0"/>
            </w:pPr>
            <w:r>
              <w:rPr>
                <w:rFonts w:ascii="Consolas" w:eastAsiaTheme="minorEastAsia" w:hAnsi="Consolas" w:cs="Consolas"/>
                <w:bCs w:val="0"/>
                <w:color w:val="000000"/>
                <w:sz w:val="20"/>
                <w:szCs w:val="20"/>
              </w:rPr>
              <w:t>}</w:t>
            </w:r>
          </w:p>
        </w:tc>
      </w:tr>
    </w:tbl>
    <w:p w14:paraId="77C53947" w14:textId="77777777" w:rsidR="007556EB" w:rsidRPr="00006FA8" w:rsidRDefault="007556EB" w:rsidP="00E30667">
      <w:pPr>
        <w:ind w:firstLine="420"/>
      </w:pPr>
    </w:p>
    <w:p w14:paraId="56068A8A" w14:textId="2B4CCDEC" w:rsidR="006154CA" w:rsidRPr="006154CA" w:rsidRDefault="00E30667" w:rsidP="006154CA">
      <w:pPr>
        <w:pStyle w:val="3"/>
        <w:ind w:firstLine="420"/>
      </w:pPr>
      <w:r>
        <w:rPr>
          <w:rFonts w:hint="eastAsia"/>
        </w:rPr>
        <w:t>集群下</w:t>
      </w:r>
      <w:r>
        <w:rPr>
          <w:rFonts w:hint="eastAsia"/>
        </w:rPr>
        <w:t>dubbo</w:t>
      </w:r>
      <w:r>
        <w:rPr>
          <w:rFonts w:hint="eastAsia"/>
        </w:rPr>
        <w:t>负载均衡配置</w:t>
      </w:r>
    </w:p>
    <w:p w14:paraId="492F5E60" w14:textId="77777777" w:rsidR="00E30667" w:rsidRDefault="00E30667" w:rsidP="00E30667">
      <w:pPr>
        <w:ind w:firstLine="420"/>
      </w:pPr>
      <w:r w:rsidRPr="00047BAF">
        <w:rPr>
          <w:rFonts w:hint="eastAsia"/>
        </w:rPr>
        <w:t>在集群负载均衡时，</w:t>
      </w:r>
      <w:r w:rsidRPr="00047BAF">
        <w:rPr>
          <w:rFonts w:hint="eastAsia"/>
        </w:rPr>
        <w:t xml:space="preserve">Dubbo </w:t>
      </w:r>
      <w:r w:rsidRPr="00047BAF">
        <w:rPr>
          <w:rFonts w:hint="eastAsia"/>
        </w:rPr>
        <w:t>提供了多种均衡策略，缺省为</w:t>
      </w:r>
      <w:r w:rsidRPr="00047BAF">
        <w:rPr>
          <w:rFonts w:hint="eastAsia"/>
        </w:rPr>
        <w:t xml:space="preserve"> random </w:t>
      </w:r>
      <w:r w:rsidRPr="00047BAF">
        <w:rPr>
          <w:rFonts w:hint="eastAsia"/>
        </w:rPr>
        <w:t>随机调用。</w:t>
      </w:r>
    </w:p>
    <w:p w14:paraId="394466E9" w14:textId="77777777" w:rsidR="00E30667" w:rsidRDefault="00E30667" w:rsidP="00E30667">
      <w:pPr>
        <w:ind w:firstLine="560"/>
        <w:rPr>
          <w:sz w:val="28"/>
        </w:rPr>
      </w:pPr>
      <w:r w:rsidRPr="00DB534F">
        <w:rPr>
          <w:rFonts w:hint="eastAsia"/>
          <w:sz w:val="28"/>
        </w:rPr>
        <w:t>负载均衡策略</w:t>
      </w:r>
    </w:p>
    <w:tbl>
      <w:tblPr>
        <w:tblStyle w:val="ab"/>
        <w:tblW w:w="0" w:type="auto"/>
        <w:tblLook w:val="04A0" w:firstRow="1" w:lastRow="0" w:firstColumn="1" w:lastColumn="0" w:noHBand="0" w:noVBand="1"/>
      </w:tblPr>
      <w:tblGrid>
        <w:gridCol w:w="8296"/>
      </w:tblGrid>
      <w:tr w:rsidR="00E30667" w14:paraId="1A960890" w14:textId="77777777" w:rsidTr="002F4C75">
        <w:tc>
          <w:tcPr>
            <w:tcW w:w="9062" w:type="dxa"/>
            <w:shd w:val="clear" w:color="auto" w:fill="E7E6E6" w:themeFill="background2"/>
          </w:tcPr>
          <w:p w14:paraId="102CD0EA" w14:textId="77777777" w:rsidR="00E30667" w:rsidRPr="00B50D16" w:rsidRDefault="00E30667" w:rsidP="002F4C75">
            <w:pPr>
              <w:ind w:firstLine="562"/>
              <w:rPr>
                <w:b/>
                <w:sz w:val="28"/>
              </w:rPr>
            </w:pPr>
            <w:r w:rsidRPr="00B50D16">
              <w:rPr>
                <w:b/>
                <w:sz w:val="28"/>
              </w:rPr>
              <w:t>Random LoadBalance</w:t>
            </w:r>
          </w:p>
          <w:p w14:paraId="22575370" w14:textId="77777777" w:rsidR="00E30667" w:rsidRDefault="00E30667" w:rsidP="002F4C75">
            <w:pPr>
              <w:ind w:firstLine="420"/>
            </w:pPr>
            <w:r>
              <w:rPr>
                <w:rFonts w:hint="eastAsia"/>
              </w:rPr>
              <w:t>随机，按权重设置随机概率。</w:t>
            </w:r>
          </w:p>
          <w:p w14:paraId="0B28AC88" w14:textId="77777777" w:rsidR="00E30667" w:rsidRDefault="00E30667" w:rsidP="002F4C75">
            <w:pPr>
              <w:ind w:firstLine="420"/>
            </w:pPr>
            <w:r>
              <w:rPr>
                <w:rFonts w:hint="eastAsia"/>
              </w:rPr>
              <w:t>在一个截面上碰撞的概率高，但调用量越大分布越均匀，而且按概率使用权重后也比较均匀，有利于动态调整提供者权重。</w:t>
            </w:r>
          </w:p>
          <w:p w14:paraId="326FA3C4" w14:textId="77777777" w:rsidR="00E30667" w:rsidRPr="00B50D16" w:rsidRDefault="00E30667" w:rsidP="002F4C75">
            <w:pPr>
              <w:ind w:firstLine="562"/>
              <w:rPr>
                <w:b/>
                <w:sz w:val="28"/>
              </w:rPr>
            </w:pPr>
            <w:r w:rsidRPr="00B50D16">
              <w:rPr>
                <w:b/>
                <w:sz w:val="28"/>
              </w:rPr>
              <w:t>RoundRobin LoadBalance</w:t>
            </w:r>
          </w:p>
          <w:p w14:paraId="7FEA5F2E" w14:textId="77777777" w:rsidR="00E30667" w:rsidRDefault="00E30667" w:rsidP="002F4C75">
            <w:pPr>
              <w:ind w:firstLine="420"/>
            </w:pPr>
            <w:r>
              <w:rPr>
                <w:rFonts w:hint="eastAsia"/>
              </w:rPr>
              <w:t>轮循，按公约后的权重设置轮循比率。</w:t>
            </w:r>
          </w:p>
          <w:p w14:paraId="5D5264C4" w14:textId="77777777" w:rsidR="00E30667" w:rsidRDefault="00E30667" w:rsidP="002F4C75">
            <w:pPr>
              <w:ind w:firstLine="420"/>
            </w:pPr>
            <w:r>
              <w:rPr>
                <w:rFonts w:hint="eastAsia"/>
              </w:rPr>
              <w:t>存在慢的提供者累积请求的问题，比如：第二台机器很慢，但没挂，当请求调到第二台时就卡在那，久而久之，所有请求都卡在调到第二台上。</w:t>
            </w:r>
          </w:p>
          <w:p w14:paraId="3CF09330" w14:textId="77777777" w:rsidR="00E30667" w:rsidRPr="00B50D16" w:rsidRDefault="00E30667" w:rsidP="002F4C75">
            <w:pPr>
              <w:ind w:firstLine="562"/>
              <w:rPr>
                <w:b/>
                <w:sz w:val="28"/>
              </w:rPr>
            </w:pPr>
            <w:r w:rsidRPr="00B50D16">
              <w:rPr>
                <w:b/>
                <w:sz w:val="28"/>
              </w:rPr>
              <w:t>LeastActive LoadBalance</w:t>
            </w:r>
          </w:p>
          <w:p w14:paraId="744B660F" w14:textId="77777777" w:rsidR="00E30667" w:rsidRDefault="00E30667" w:rsidP="002F4C75">
            <w:pPr>
              <w:ind w:firstLine="420"/>
            </w:pPr>
            <w:r>
              <w:rPr>
                <w:rFonts w:hint="eastAsia"/>
              </w:rPr>
              <w:t>最少活跃调用数，相同活跃数的随机，活跃数指调用前后计数差。</w:t>
            </w:r>
          </w:p>
          <w:p w14:paraId="0B97548C" w14:textId="77777777" w:rsidR="00E30667" w:rsidRDefault="00E30667" w:rsidP="002F4C75">
            <w:pPr>
              <w:ind w:firstLine="420"/>
            </w:pPr>
            <w:r>
              <w:rPr>
                <w:rFonts w:hint="eastAsia"/>
              </w:rPr>
              <w:t>使慢的提供者收到更少请求，因为越慢的提供者的调用前后计数差会越大。</w:t>
            </w:r>
          </w:p>
          <w:p w14:paraId="47934584" w14:textId="77777777" w:rsidR="00E30667" w:rsidRPr="00B50D16" w:rsidRDefault="00E30667" w:rsidP="002F4C75">
            <w:pPr>
              <w:ind w:firstLine="562"/>
              <w:rPr>
                <w:b/>
                <w:sz w:val="28"/>
              </w:rPr>
            </w:pPr>
            <w:r w:rsidRPr="00B50D16">
              <w:rPr>
                <w:b/>
                <w:sz w:val="28"/>
              </w:rPr>
              <w:t>ConsistentHash LoadBalance</w:t>
            </w:r>
          </w:p>
          <w:p w14:paraId="77DEBDCE" w14:textId="77777777" w:rsidR="00E30667" w:rsidRDefault="00E30667" w:rsidP="002F4C75">
            <w:pPr>
              <w:ind w:firstLine="420"/>
            </w:pPr>
            <w:r>
              <w:rPr>
                <w:rFonts w:hint="eastAsia"/>
              </w:rPr>
              <w:t>一致性</w:t>
            </w:r>
            <w:r>
              <w:rPr>
                <w:rFonts w:hint="eastAsia"/>
              </w:rPr>
              <w:t xml:space="preserve"> Hash</w:t>
            </w:r>
            <w:r>
              <w:rPr>
                <w:rFonts w:hint="eastAsia"/>
              </w:rPr>
              <w:t>，相同参数的请求总是发到同一提供者。</w:t>
            </w:r>
          </w:p>
          <w:p w14:paraId="37247468" w14:textId="77777777" w:rsidR="00E30667" w:rsidRDefault="00E30667" w:rsidP="002F4C75">
            <w:pPr>
              <w:ind w:firstLine="420"/>
            </w:pPr>
            <w:r>
              <w:rPr>
                <w:rFonts w:hint="eastAsia"/>
              </w:rPr>
              <w:t>当某一台提供者挂时，原本发往该提供者的请求，基于虚拟节点，平摊到其它提供者，不会引起剧烈变动。算法参见：</w:t>
            </w:r>
            <w:r>
              <w:rPr>
                <w:rFonts w:hint="eastAsia"/>
              </w:rPr>
              <w:t>http://en.wikipedia.org/wiki/Consistent_hashing</w:t>
            </w:r>
          </w:p>
          <w:p w14:paraId="0C929B44" w14:textId="77777777" w:rsidR="00E30667" w:rsidRDefault="00E30667" w:rsidP="002F4C75">
            <w:pPr>
              <w:ind w:firstLine="420"/>
            </w:pPr>
            <w:r>
              <w:rPr>
                <w:rFonts w:hint="eastAsia"/>
              </w:rPr>
              <w:t>缺省只对第一个参数</w:t>
            </w:r>
            <w:r>
              <w:rPr>
                <w:rFonts w:hint="eastAsia"/>
              </w:rPr>
              <w:t xml:space="preserve"> Hash</w:t>
            </w:r>
            <w:r>
              <w:rPr>
                <w:rFonts w:hint="eastAsia"/>
              </w:rPr>
              <w:t>，如果要修改，请配置</w:t>
            </w:r>
            <w:r>
              <w:rPr>
                <w:rFonts w:hint="eastAsia"/>
              </w:rPr>
              <w:t xml:space="preserve"> &lt;dubbo:parameter key="hash.arguments" value="0,1" /&gt;</w:t>
            </w:r>
          </w:p>
          <w:p w14:paraId="6F5B3F3D" w14:textId="77777777" w:rsidR="00E30667" w:rsidRDefault="00E30667" w:rsidP="002F4C75">
            <w:pPr>
              <w:ind w:firstLine="420"/>
            </w:pPr>
            <w:r>
              <w:rPr>
                <w:rFonts w:hint="eastAsia"/>
              </w:rPr>
              <w:t>缺省用</w:t>
            </w:r>
            <w:r>
              <w:rPr>
                <w:rFonts w:hint="eastAsia"/>
              </w:rPr>
              <w:t xml:space="preserve"> 160 </w:t>
            </w:r>
            <w:r>
              <w:rPr>
                <w:rFonts w:hint="eastAsia"/>
              </w:rPr>
              <w:t>份虚拟节点，如果要修改，请配置</w:t>
            </w:r>
            <w:r>
              <w:rPr>
                <w:rFonts w:hint="eastAsia"/>
              </w:rPr>
              <w:t xml:space="preserve"> &lt;dubbo:parameter key="hash.nodes" value="320" /&gt;</w:t>
            </w:r>
          </w:p>
        </w:tc>
      </w:tr>
    </w:tbl>
    <w:p w14:paraId="1F17D96D" w14:textId="5572B968" w:rsidR="00EB20CC" w:rsidRDefault="00EB20CC" w:rsidP="00EB20CC">
      <w:pPr>
        <w:ind w:firstLine="420"/>
      </w:pPr>
    </w:p>
    <w:p w14:paraId="2D3FB93A" w14:textId="15827EBC" w:rsidR="00D715D9" w:rsidRDefault="00D715D9" w:rsidP="00EB20CC">
      <w:pPr>
        <w:ind w:firstLine="420"/>
      </w:pPr>
      <w:r>
        <w:rPr>
          <w:rFonts w:hint="eastAsia"/>
        </w:rPr>
        <w:t>1</w:t>
      </w:r>
      <w:r>
        <w:rPr>
          <w:rFonts w:hint="eastAsia"/>
        </w:rPr>
        <w:t>、按照比例来</w:t>
      </w:r>
      <w:r w:rsidR="00C97C99">
        <w:rPr>
          <w:rFonts w:hint="eastAsia"/>
        </w:rPr>
        <w:t>轮训。</w:t>
      </w:r>
    </w:p>
    <w:p w14:paraId="4EE9CA65" w14:textId="73822071" w:rsidR="008B5E2E" w:rsidRDefault="008B5E2E" w:rsidP="00EB20CC">
      <w:pPr>
        <w:ind w:firstLine="420"/>
      </w:pPr>
      <w:r>
        <w:rPr>
          <w:noProof/>
        </w:rPr>
        <w:lastRenderedPageBreak/>
        <w:drawing>
          <wp:inline distT="0" distB="0" distL="0" distR="0" wp14:anchorId="73A84D2E" wp14:editId="2DDFBD1E">
            <wp:extent cx="4320000" cy="2729516"/>
            <wp:effectExtent l="0" t="0" r="444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0000" cy="2729516"/>
                    </a:xfrm>
                    <a:prstGeom prst="rect">
                      <a:avLst/>
                    </a:prstGeom>
                  </pic:spPr>
                </pic:pic>
              </a:graphicData>
            </a:graphic>
          </wp:inline>
        </w:drawing>
      </w:r>
    </w:p>
    <w:p w14:paraId="6223722E" w14:textId="19030149" w:rsidR="004C62B5" w:rsidRDefault="004C62B5" w:rsidP="00EB20CC">
      <w:pPr>
        <w:ind w:firstLine="420"/>
      </w:pPr>
      <w:r>
        <w:rPr>
          <w:rFonts w:hint="eastAsia"/>
        </w:rPr>
        <w:t>2</w:t>
      </w:r>
      <w:r>
        <w:rPr>
          <w:rFonts w:hint="eastAsia"/>
        </w:rPr>
        <w:t>、</w:t>
      </w:r>
      <w:r w:rsidR="006A02A0">
        <w:rPr>
          <w:rFonts w:hint="eastAsia"/>
        </w:rPr>
        <w:t>轮训，但是访问时有顺序的，但是顺序室友权重值的。</w:t>
      </w:r>
    </w:p>
    <w:p w14:paraId="3EF9C488" w14:textId="2D368A5C" w:rsidR="003152A0" w:rsidRDefault="003152A0" w:rsidP="00EB20CC">
      <w:pPr>
        <w:ind w:firstLine="420"/>
      </w:pPr>
      <w:r>
        <w:rPr>
          <w:noProof/>
        </w:rPr>
        <w:drawing>
          <wp:inline distT="0" distB="0" distL="0" distR="0" wp14:anchorId="543743DE" wp14:editId="527CF0DC">
            <wp:extent cx="4320000" cy="2928196"/>
            <wp:effectExtent l="0" t="0" r="4445" b="571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2928196"/>
                    </a:xfrm>
                    <a:prstGeom prst="rect">
                      <a:avLst/>
                    </a:prstGeom>
                  </pic:spPr>
                </pic:pic>
              </a:graphicData>
            </a:graphic>
          </wp:inline>
        </w:drawing>
      </w:r>
    </w:p>
    <w:p w14:paraId="2066BE5F" w14:textId="0C0A6D9D" w:rsidR="001678F5" w:rsidRDefault="001678F5" w:rsidP="00EB20CC">
      <w:pPr>
        <w:ind w:firstLine="420"/>
      </w:pPr>
      <w:r>
        <w:rPr>
          <w:rFonts w:hint="eastAsia"/>
        </w:rPr>
        <w:t>最少</w:t>
      </w:r>
      <w:r w:rsidR="003C36B0">
        <w:rPr>
          <w:rFonts w:hint="eastAsia"/>
        </w:rPr>
        <w:t>活跃数：</w:t>
      </w:r>
      <w:r w:rsidR="00633AFF">
        <w:rPr>
          <w:rFonts w:hint="eastAsia"/>
        </w:rPr>
        <w:t>调用时间最短的服务。</w:t>
      </w:r>
    </w:p>
    <w:p w14:paraId="6407A8C9" w14:textId="1BD24355" w:rsidR="003152A0" w:rsidRDefault="003152A0" w:rsidP="00EB20CC">
      <w:pPr>
        <w:ind w:firstLine="420"/>
      </w:pPr>
      <w:r>
        <w:rPr>
          <w:noProof/>
        </w:rPr>
        <w:lastRenderedPageBreak/>
        <w:drawing>
          <wp:inline distT="0" distB="0" distL="0" distR="0" wp14:anchorId="2A9DC577" wp14:editId="2A96AF8C">
            <wp:extent cx="4320000" cy="2875666"/>
            <wp:effectExtent l="0" t="0" r="4445"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20000" cy="2875666"/>
                    </a:xfrm>
                    <a:prstGeom prst="rect">
                      <a:avLst/>
                    </a:prstGeom>
                  </pic:spPr>
                </pic:pic>
              </a:graphicData>
            </a:graphic>
          </wp:inline>
        </w:drawing>
      </w:r>
    </w:p>
    <w:p w14:paraId="6C6DDD28" w14:textId="4161C0E5" w:rsidR="00565863" w:rsidRDefault="00254D42" w:rsidP="00EB20CC">
      <w:pPr>
        <w:ind w:firstLine="420"/>
      </w:pPr>
      <w:r>
        <w:rPr>
          <w:rFonts w:hint="eastAsia"/>
        </w:rPr>
        <w:t>根据一个固定的算法来算出请求的</w:t>
      </w:r>
      <w:r>
        <w:rPr>
          <w:rFonts w:hint="eastAsia"/>
        </w:rPr>
        <w:t>hash</w:t>
      </w:r>
      <w:r>
        <w:rPr>
          <w:rFonts w:hint="eastAsia"/>
        </w:rPr>
        <w:t>值，每一个访问都是固定的服务。</w:t>
      </w:r>
    </w:p>
    <w:p w14:paraId="0BD51FF2" w14:textId="1E54AE08" w:rsidR="003152A0" w:rsidRDefault="003152A0" w:rsidP="00EB20CC">
      <w:pPr>
        <w:ind w:firstLine="420"/>
      </w:pPr>
      <w:r>
        <w:rPr>
          <w:noProof/>
        </w:rPr>
        <w:drawing>
          <wp:inline distT="0" distB="0" distL="0" distR="0" wp14:anchorId="59BE2BDD" wp14:editId="02F7725F">
            <wp:extent cx="5274310" cy="276479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64790"/>
                    </a:xfrm>
                    <a:prstGeom prst="rect">
                      <a:avLst/>
                    </a:prstGeom>
                  </pic:spPr>
                </pic:pic>
              </a:graphicData>
            </a:graphic>
          </wp:inline>
        </w:drawing>
      </w:r>
    </w:p>
    <w:p w14:paraId="39394339" w14:textId="38FE29E2" w:rsidR="006154CA" w:rsidRDefault="006154CA" w:rsidP="006154CA">
      <w:pPr>
        <w:pStyle w:val="3"/>
        <w:ind w:firstLine="420"/>
      </w:pPr>
      <w:r>
        <w:rPr>
          <w:rFonts w:hint="eastAsia"/>
        </w:rPr>
        <w:t>负载均衡的使用</w:t>
      </w:r>
    </w:p>
    <w:p w14:paraId="09999E38" w14:textId="2838FBA5" w:rsidR="006154CA" w:rsidRDefault="006154CA" w:rsidP="006154CA">
      <w:pPr>
        <w:ind w:firstLine="420"/>
      </w:pPr>
      <w:r>
        <w:rPr>
          <w:rFonts w:hint="eastAsia"/>
        </w:rPr>
        <w:t>在注解出指定出使用的负载均衡。</w:t>
      </w:r>
      <w:r w:rsidR="000249E5">
        <w:rPr>
          <w:rFonts w:hint="eastAsia"/>
        </w:rPr>
        <w:t>系统默认为</w:t>
      </w:r>
      <w:r w:rsidR="000249E5">
        <w:rPr>
          <w:rFonts w:hint="eastAsia"/>
        </w:rPr>
        <w:t>random</w:t>
      </w:r>
    </w:p>
    <w:tbl>
      <w:tblPr>
        <w:tblStyle w:val="ab"/>
        <w:tblW w:w="0" w:type="auto"/>
        <w:tblLook w:val="04A0" w:firstRow="1" w:lastRow="0" w:firstColumn="1" w:lastColumn="0" w:noHBand="0" w:noVBand="1"/>
      </w:tblPr>
      <w:tblGrid>
        <w:gridCol w:w="8296"/>
      </w:tblGrid>
      <w:tr w:rsidR="00237CBA" w14:paraId="1956B6DC" w14:textId="77777777" w:rsidTr="00237CBA">
        <w:tc>
          <w:tcPr>
            <w:tcW w:w="8296" w:type="dxa"/>
          </w:tcPr>
          <w:p w14:paraId="2E139730"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@Service</w:t>
            </w:r>
          </w:p>
          <w:p w14:paraId="409BCD67"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OrderServiceImpl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OrderService{</w:t>
            </w:r>
          </w:p>
          <w:p w14:paraId="3423AE67"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提供者所在的服务。</w:t>
            </w:r>
          </w:p>
          <w:p w14:paraId="57E671EB"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@Reference</w:t>
            </w:r>
            <w:r>
              <w:rPr>
                <w:rFonts w:ascii="Consolas" w:eastAsiaTheme="minorEastAsia" w:hAnsi="Consolas" w:cs="Consolas"/>
                <w:bCs w:val="0"/>
                <w:color w:val="000000"/>
                <w:sz w:val="20"/>
                <w:szCs w:val="20"/>
              </w:rPr>
              <w:t>(loadbalance=</w:t>
            </w:r>
            <w:r>
              <w:rPr>
                <w:rFonts w:ascii="Consolas" w:eastAsiaTheme="minorEastAsia" w:hAnsi="Consolas" w:cs="Consolas"/>
                <w:bCs w:val="0"/>
                <w:color w:val="2A00FF"/>
                <w:sz w:val="20"/>
                <w:szCs w:val="20"/>
              </w:rPr>
              <w:t>"roundrobin"</w:t>
            </w:r>
            <w:r>
              <w:rPr>
                <w:rFonts w:ascii="Consolas" w:eastAsiaTheme="minorEastAsia" w:hAnsi="Consolas" w:cs="Consolas"/>
                <w:bCs w:val="0"/>
                <w:color w:val="000000"/>
                <w:sz w:val="20"/>
                <w:szCs w:val="20"/>
              </w:rPr>
              <w:t>)</w:t>
            </w:r>
          </w:p>
          <w:p w14:paraId="3EAD2FAB"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UserService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w:t>
            </w:r>
          </w:p>
          <w:p w14:paraId="150A9129"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16F83CC"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3E2001E6"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List&lt;UserAddress&gt; initOrder(String </w:t>
            </w:r>
            <w:r>
              <w:rPr>
                <w:rFonts w:ascii="Consolas" w:eastAsiaTheme="minorEastAsia" w:hAnsi="Consolas" w:cs="Consolas"/>
                <w:bCs w:val="0"/>
                <w:color w:val="6A3E3E"/>
                <w:sz w:val="20"/>
                <w:szCs w:val="20"/>
              </w:rPr>
              <w:t>userId</w:t>
            </w:r>
            <w:r>
              <w:rPr>
                <w:rFonts w:ascii="Consolas" w:eastAsiaTheme="minorEastAsia" w:hAnsi="Consolas" w:cs="Consolas"/>
                <w:bCs w:val="0"/>
                <w:color w:val="000000"/>
                <w:sz w:val="20"/>
                <w:szCs w:val="20"/>
              </w:rPr>
              <w:t>) {</w:t>
            </w:r>
          </w:p>
          <w:p w14:paraId="6CF5B7C2"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List&lt;UserAddress&gt; </w:t>
            </w:r>
            <w:r>
              <w:rPr>
                <w:rFonts w:ascii="Consolas" w:eastAsiaTheme="minorEastAsia" w:hAnsi="Consolas" w:cs="Consolas"/>
                <w:bCs w:val="0"/>
                <w:color w:val="6A3E3E"/>
                <w:sz w:val="20"/>
                <w:szCs w:val="20"/>
              </w:rPr>
              <w:t>userAddressList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C0"/>
                <w:sz w:val="20"/>
                <w:szCs w:val="20"/>
              </w:rPr>
              <w:t>userService</w:t>
            </w:r>
            <w:r>
              <w:rPr>
                <w:rFonts w:ascii="Consolas" w:eastAsiaTheme="minorEastAsia" w:hAnsi="Consolas" w:cs="Consolas"/>
                <w:bCs w:val="0"/>
                <w:color w:val="000000"/>
                <w:sz w:val="20"/>
                <w:szCs w:val="20"/>
              </w:rPr>
              <w:t>.getUserAddressList(</w:t>
            </w:r>
            <w:r>
              <w:rPr>
                <w:rFonts w:ascii="Consolas" w:eastAsiaTheme="minorEastAsia" w:hAnsi="Consolas" w:cs="Consolas"/>
                <w:bCs w:val="0"/>
                <w:color w:val="2A00FF"/>
                <w:sz w:val="20"/>
                <w:szCs w:val="20"/>
              </w:rPr>
              <w:t>"ss"</w:t>
            </w:r>
            <w:r>
              <w:rPr>
                <w:rFonts w:ascii="Consolas" w:eastAsiaTheme="minorEastAsia" w:hAnsi="Consolas" w:cs="Consolas"/>
                <w:bCs w:val="0"/>
                <w:color w:val="000000"/>
                <w:sz w:val="20"/>
                <w:szCs w:val="20"/>
              </w:rPr>
              <w:t>);</w:t>
            </w:r>
          </w:p>
          <w:p w14:paraId="29977A33"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userAddressList</w:t>
            </w:r>
            <w:r>
              <w:rPr>
                <w:rFonts w:ascii="Consolas" w:eastAsiaTheme="minorEastAsia" w:hAnsi="Consolas" w:cs="Consolas"/>
                <w:bCs w:val="0"/>
                <w:color w:val="000000"/>
                <w:sz w:val="20"/>
                <w:szCs w:val="20"/>
              </w:rPr>
              <w:t>;</w:t>
            </w:r>
          </w:p>
          <w:p w14:paraId="3337BF95" w14:textId="77777777" w:rsidR="00237CBA" w:rsidRDefault="00237CBA" w:rsidP="00237CB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t>}</w:t>
            </w:r>
          </w:p>
          <w:p w14:paraId="16501588" w14:textId="7CBD94C9" w:rsidR="00237CBA" w:rsidRDefault="00237CBA" w:rsidP="00237CBA">
            <w:pPr>
              <w:ind w:firstLineChars="0" w:firstLine="0"/>
            </w:pPr>
            <w:r>
              <w:rPr>
                <w:rFonts w:ascii="Consolas" w:eastAsiaTheme="minorEastAsia" w:hAnsi="Consolas" w:cs="Consolas"/>
                <w:bCs w:val="0"/>
                <w:color w:val="000000"/>
                <w:sz w:val="20"/>
                <w:szCs w:val="20"/>
              </w:rPr>
              <w:t>}</w:t>
            </w:r>
          </w:p>
        </w:tc>
      </w:tr>
    </w:tbl>
    <w:p w14:paraId="2386D507" w14:textId="77777777" w:rsidR="00237CBA" w:rsidRDefault="00237CBA" w:rsidP="006154CA">
      <w:pPr>
        <w:ind w:firstLine="420"/>
      </w:pPr>
    </w:p>
    <w:p w14:paraId="31FB03F6" w14:textId="135408C6" w:rsidR="00690350" w:rsidRDefault="00690350" w:rsidP="000B697D">
      <w:pPr>
        <w:ind w:firstLineChars="0" w:firstLine="0"/>
        <w:jc w:val="center"/>
      </w:pPr>
      <w:r>
        <w:rPr>
          <w:noProof/>
        </w:rPr>
        <w:drawing>
          <wp:inline distT="0" distB="0" distL="0" distR="0" wp14:anchorId="19E13E7E" wp14:editId="1886B35C">
            <wp:extent cx="4320000" cy="2597409"/>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0000" cy="2597409"/>
                    </a:xfrm>
                    <a:prstGeom prst="rect">
                      <a:avLst/>
                    </a:prstGeom>
                  </pic:spPr>
                </pic:pic>
              </a:graphicData>
            </a:graphic>
          </wp:inline>
        </w:drawing>
      </w:r>
    </w:p>
    <w:p w14:paraId="431BCE8A" w14:textId="1CCF63BE" w:rsidR="00690350" w:rsidRPr="006154CA" w:rsidRDefault="00690350" w:rsidP="006154CA">
      <w:pPr>
        <w:ind w:firstLine="420"/>
      </w:pPr>
      <w:r>
        <w:tab/>
      </w:r>
    </w:p>
    <w:p w14:paraId="11B15D82" w14:textId="11C7D575" w:rsidR="006154CA" w:rsidRPr="006154CA" w:rsidRDefault="006154CA" w:rsidP="006154CA">
      <w:pPr>
        <w:ind w:firstLine="420"/>
      </w:pPr>
      <w:r>
        <w:rPr>
          <w:noProof/>
        </w:rPr>
        <w:drawing>
          <wp:inline distT="0" distB="0" distL="0" distR="0" wp14:anchorId="3A54B15C" wp14:editId="761576EB">
            <wp:extent cx="5274310" cy="4241800"/>
            <wp:effectExtent l="0" t="0" r="2540" b="635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241800"/>
                    </a:xfrm>
                    <a:prstGeom prst="rect">
                      <a:avLst/>
                    </a:prstGeom>
                  </pic:spPr>
                </pic:pic>
              </a:graphicData>
            </a:graphic>
          </wp:inline>
        </w:drawing>
      </w:r>
    </w:p>
    <w:p w14:paraId="5DC5E654" w14:textId="77777777" w:rsidR="006154CA" w:rsidRPr="006154CA" w:rsidRDefault="006154CA" w:rsidP="006154CA">
      <w:pPr>
        <w:ind w:firstLine="420"/>
      </w:pPr>
    </w:p>
    <w:p w14:paraId="218E758E" w14:textId="06F06673" w:rsidR="00E30667" w:rsidRDefault="00E30667" w:rsidP="00D04358">
      <w:pPr>
        <w:pStyle w:val="3"/>
        <w:ind w:firstLine="420"/>
      </w:pPr>
      <w:r>
        <w:rPr>
          <w:rFonts w:hint="eastAsia"/>
        </w:rPr>
        <w:t>、</w:t>
      </w:r>
      <w:r w:rsidRPr="004F6194">
        <w:rPr>
          <w:rFonts w:hint="eastAsia"/>
        </w:rPr>
        <w:t>服务降级</w:t>
      </w:r>
      <w:r w:rsidR="000154E5">
        <w:rPr>
          <w:rFonts w:hint="eastAsia"/>
        </w:rPr>
        <w:t>（提升系统的高可用）</w:t>
      </w:r>
    </w:p>
    <w:p w14:paraId="714082BA" w14:textId="77777777" w:rsidR="00E30667" w:rsidRDefault="00E30667" w:rsidP="00B52F92">
      <w:pPr>
        <w:ind w:firstLine="420"/>
      </w:pPr>
      <w:r w:rsidRPr="003B5B0B">
        <w:rPr>
          <w:rFonts w:hint="eastAsia"/>
        </w:rPr>
        <w:t>什么是服务降级？</w:t>
      </w:r>
    </w:p>
    <w:p w14:paraId="52E417F9" w14:textId="77777777" w:rsidR="00E30667" w:rsidRPr="00864E54" w:rsidRDefault="00E30667" w:rsidP="00B52F92">
      <w:pPr>
        <w:ind w:firstLine="440"/>
        <w:rPr>
          <w:color w:val="FF0000"/>
        </w:rPr>
      </w:pPr>
      <w:r w:rsidRPr="00864E54">
        <w:rPr>
          <w:rFonts w:hint="eastAsia"/>
          <w:color w:val="FF0000"/>
          <w:sz w:val="22"/>
        </w:rPr>
        <w:lastRenderedPageBreak/>
        <w:t>当服务器压力剧增的情况下，根据实际业务情况及流量，对一些服务和页面有策略的不处理或换种简单的方式处理，从而释放服务器资源以保证核心交易正常运作或高效运作。</w:t>
      </w:r>
    </w:p>
    <w:p w14:paraId="137895C9" w14:textId="77777777" w:rsidR="00E30667" w:rsidRPr="00FF6AC2" w:rsidRDefault="00E30667" w:rsidP="00E30667">
      <w:pPr>
        <w:ind w:firstLine="420"/>
        <w:rPr>
          <w:szCs w:val="28"/>
        </w:rPr>
      </w:pPr>
      <w:r w:rsidRPr="00FF6AC2">
        <w:rPr>
          <w:rFonts w:hint="eastAsia"/>
          <w:szCs w:val="28"/>
        </w:rPr>
        <w:t>可以通过服务降级功能临时屏蔽某个出错的非关键服务，并定义降级后的返回策略。</w:t>
      </w:r>
    </w:p>
    <w:p w14:paraId="1416E9D5" w14:textId="77777777" w:rsidR="00E30667" w:rsidRPr="00FF6AC2" w:rsidRDefault="00E30667" w:rsidP="00E30667">
      <w:pPr>
        <w:ind w:firstLine="420"/>
        <w:rPr>
          <w:szCs w:val="28"/>
        </w:rPr>
      </w:pPr>
      <w:r w:rsidRPr="00FF6AC2">
        <w:rPr>
          <w:rFonts w:hint="eastAsia"/>
          <w:szCs w:val="28"/>
        </w:rPr>
        <w:t>向注册中心写入动态配置覆盖规则：</w:t>
      </w:r>
    </w:p>
    <w:tbl>
      <w:tblPr>
        <w:tblStyle w:val="ab"/>
        <w:tblW w:w="0" w:type="auto"/>
        <w:tblLook w:val="04A0" w:firstRow="1" w:lastRow="0" w:firstColumn="1" w:lastColumn="0" w:noHBand="0" w:noVBand="1"/>
      </w:tblPr>
      <w:tblGrid>
        <w:gridCol w:w="8296"/>
      </w:tblGrid>
      <w:tr w:rsidR="00E30667" w14:paraId="035CABC9" w14:textId="77777777" w:rsidTr="002F4C75">
        <w:tc>
          <w:tcPr>
            <w:tcW w:w="9062" w:type="dxa"/>
            <w:shd w:val="clear" w:color="auto" w:fill="E7E6E6" w:themeFill="background2"/>
          </w:tcPr>
          <w:p w14:paraId="4E15517E" w14:textId="77777777" w:rsidR="00E30667" w:rsidRPr="00FF6AC2" w:rsidRDefault="00E30667" w:rsidP="002F4C75">
            <w:pPr>
              <w:ind w:firstLine="420"/>
              <w:rPr>
                <w:szCs w:val="28"/>
              </w:rPr>
            </w:pPr>
            <w:r w:rsidRPr="00FF6AC2">
              <w:rPr>
                <w:szCs w:val="28"/>
              </w:rPr>
              <w:t>RegistryFactory registryFactory = ExtensionLoader.getExtensionLoader(RegistryFactory.class).getAdaptiveExtension();</w:t>
            </w:r>
          </w:p>
          <w:p w14:paraId="22E422B2" w14:textId="77777777" w:rsidR="00E30667" w:rsidRPr="00FF6AC2" w:rsidRDefault="00E30667" w:rsidP="002F4C75">
            <w:pPr>
              <w:ind w:firstLine="420"/>
              <w:rPr>
                <w:szCs w:val="28"/>
              </w:rPr>
            </w:pPr>
            <w:r w:rsidRPr="00FF6AC2">
              <w:rPr>
                <w:szCs w:val="28"/>
              </w:rPr>
              <w:t>Registry registry = registryFactory.getRegistry(URL.valueOf("zookeeper://10.20.153.10:2181"));</w:t>
            </w:r>
          </w:p>
          <w:p w14:paraId="2513CAED" w14:textId="77777777" w:rsidR="00E30667" w:rsidRPr="00FF6AC2" w:rsidRDefault="00E30667" w:rsidP="002F4C75">
            <w:pPr>
              <w:ind w:firstLine="420"/>
              <w:rPr>
                <w:szCs w:val="28"/>
              </w:rPr>
            </w:pPr>
            <w:r w:rsidRPr="00FF6AC2">
              <w:rPr>
                <w:szCs w:val="28"/>
              </w:rPr>
              <w:t>registry.register(URL.valueOf("override://0.0.0.0/com.foo.BarService?category=configurators&amp;dynamic=false&amp;application</w:t>
            </w:r>
            <w:r>
              <w:rPr>
                <w:szCs w:val="28"/>
              </w:rPr>
              <w:t>=foo&amp;mock=force:return+null"));</w:t>
            </w:r>
          </w:p>
        </w:tc>
      </w:tr>
    </w:tbl>
    <w:p w14:paraId="1536EEA7" w14:textId="77777777" w:rsidR="00E30667" w:rsidRPr="00FF6AC2" w:rsidRDefault="00E30667" w:rsidP="00E30667">
      <w:pPr>
        <w:ind w:firstLine="420"/>
        <w:rPr>
          <w:szCs w:val="28"/>
        </w:rPr>
      </w:pPr>
    </w:p>
    <w:p w14:paraId="776E2BB8" w14:textId="77777777" w:rsidR="00E30667" w:rsidRPr="00FF6AC2" w:rsidRDefault="00E30667" w:rsidP="00E30667">
      <w:pPr>
        <w:ind w:firstLine="420"/>
        <w:rPr>
          <w:szCs w:val="28"/>
        </w:rPr>
      </w:pPr>
      <w:r w:rsidRPr="00FF6AC2">
        <w:rPr>
          <w:rFonts w:hint="eastAsia"/>
          <w:szCs w:val="28"/>
        </w:rPr>
        <w:t>其中：</w:t>
      </w:r>
    </w:p>
    <w:p w14:paraId="589034BE" w14:textId="2E31EE2B" w:rsidR="00E30667" w:rsidRDefault="00712F97" w:rsidP="004E7CC3">
      <w:pPr>
        <w:ind w:firstLine="420"/>
      </w:pPr>
      <w:r>
        <w:rPr>
          <w:rFonts w:hint="eastAsia"/>
        </w:rPr>
        <w:t>第一种：</w:t>
      </w:r>
      <w:r w:rsidR="00E30667" w:rsidRPr="00FF6AC2">
        <w:rPr>
          <w:rFonts w:hint="eastAsia"/>
        </w:rPr>
        <w:t xml:space="preserve">mock=force:return+null </w:t>
      </w:r>
      <w:r w:rsidR="00E30667" w:rsidRPr="00FF6AC2">
        <w:rPr>
          <w:rFonts w:hint="eastAsia"/>
        </w:rPr>
        <w:t>表示消费方对该服务的方法调用都直接返回</w:t>
      </w:r>
      <w:r w:rsidR="00E30667" w:rsidRPr="00FF6AC2">
        <w:rPr>
          <w:rFonts w:hint="eastAsia"/>
        </w:rPr>
        <w:t xml:space="preserve"> null </w:t>
      </w:r>
      <w:r w:rsidR="00E30667" w:rsidRPr="00FF6AC2">
        <w:rPr>
          <w:rFonts w:hint="eastAsia"/>
        </w:rPr>
        <w:t>值，不发起远程调用。用来屏蔽不重要服务不可用时对调用方的影响。</w:t>
      </w:r>
    </w:p>
    <w:p w14:paraId="4C8AC548" w14:textId="283A4446" w:rsidR="008D6912" w:rsidRPr="00FF6AC2" w:rsidRDefault="008D6912" w:rsidP="004E7CC3">
      <w:pPr>
        <w:ind w:firstLine="420"/>
      </w:pPr>
      <w:r>
        <w:tab/>
      </w:r>
      <w:r>
        <w:rPr>
          <w:rFonts w:hint="eastAsia"/>
        </w:rPr>
        <w:t>操作：在</w:t>
      </w:r>
      <w:r>
        <w:rPr>
          <w:rFonts w:hint="eastAsia"/>
        </w:rPr>
        <w:t>dubbo</w:t>
      </w:r>
      <w:r>
        <w:rPr>
          <w:rFonts w:hint="eastAsia"/>
        </w:rPr>
        <w:t>的</w:t>
      </w:r>
      <w:r w:rsidR="0002633F">
        <w:rPr>
          <w:rFonts w:hint="eastAsia"/>
        </w:rPr>
        <w:t>后台管理，可以将消费者屏蔽掉，无法调用，返回为空。</w:t>
      </w:r>
    </w:p>
    <w:p w14:paraId="2F444374" w14:textId="033F39D7" w:rsidR="00E30667" w:rsidRDefault="00317110" w:rsidP="004E7CC3">
      <w:pPr>
        <w:ind w:firstLine="420"/>
      </w:pPr>
      <w:r>
        <w:rPr>
          <w:rFonts w:hint="eastAsia"/>
        </w:rPr>
        <w:t>第二种</w:t>
      </w:r>
      <w:r w:rsidR="00837EDE">
        <w:rPr>
          <w:rFonts w:hint="eastAsia"/>
        </w:rPr>
        <w:t>：</w:t>
      </w:r>
      <w:r w:rsidR="00E30667" w:rsidRPr="00FF6AC2">
        <w:rPr>
          <w:rFonts w:hint="eastAsia"/>
        </w:rPr>
        <w:t>还可以改为</w:t>
      </w:r>
      <w:r w:rsidR="00E30667" w:rsidRPr="00FF6AC2">
        <w:rPr>
          <w:rFonts w:hint="eastAsia"/>
        </w:rPr>
        <w:t xml:space="preserve"> mock=fail:return+null </w:t>
      </w:r>
      <w:r w:rsidR="00E30667" w:rsidRPr="00FF6AC2">
        <w:rPr>
          <w:rFonts w:hint="eastAsia"/>
        </w:rPr>
        <w:t>表示消费方对该服务的方法调用在失败后，再返回</w:t>
      </w:r>
      <w:r w:rsidR="00E30667" w:rsidRPr="00FF6AC2">
        <w:rPr>
          <w:rFonts w:hint="eastAsia"/>
        </w:rPr>
        <w:t xml:space="preserve"> null </w:t>
      </w:r>
      <w:r w:rsidR="00E30667" w:rsidRPr="00FF6AC2">
        <w:rPr>
          <w:rFonts w:hint="eastAsia"/>
        </w:rPr>
        <w:t>值，不抛异常。用来容忍不重要服务不稳定时对调用方的影响。</w:t>
      </w:r>
    </w:p>
    <w:p w14:paraId="2B9AAC1F" w14:textId="54D5FB7C" w:rsidR="00046149" w:rsidRPr="00046149" w:rsidRDefault="00046149" w:rsidP="004E7CC3">
      <w:pPr>
        <w:ind w:firstLine="420"/>
      </w:pPr>
      <w:r>
        <w:tab/>
      </w:r>
      <w:r>
        <w:rPr>
          <w:rFonts w:hint="eastAsia"/>
        </w:rPr>
        <w:t>操作：在</w:t>
      </w:r>
      <w:r>
        <w:rPr>
          <w:rFonts w:hint="eastAsia"/>
        </w:rPr>
        <w:t>dubbo</w:t>
      </w:r>
      <w:r>
        <w:rPr>
          <w:rFonts w:hint="eastAsia"/>
        </w:rPr>
        <w:t>的后台管理</w:t>
      </w:r>
      <w:r w:rsidR="00E60946">
        <w:rPr>
          <w:rFonts w:hint="eastAsia"/>
        </w:rPr>
        <w:t>，可以进行调用，</w:t>
      </w:r>
      <w:r w:rsidR="0038556C">
        <w:rPr>
          <w:rFonts w:hint="eastAsia"/>
        </w:rPr>
        <w:t>调用失败后</w:t>
      </w:r>
      <w:r w:rsidR="00D970E8">
        <w:rPr>
          <w:rFonts w:hint="eastAsia"/>
        </w:rPr>
        <w:t>（超时）</w:t>
      </w:r>
      <w:r w:rsidR="0038556C">
        <w:rPr>
          <w:rFonts w:hint="eastAsia"/>
        </w:rPr>
        <w:t>，会返回为空</w:t>
      </w:r>
      <w:r w:rsidR="00E60946">
        <w:rPr>
          <w:rFonts w:hint="eastAsia"/>
        </w:rPr>
        <w:t>。</w:t>
      </w:r>
    </w:p>
    <w:p w14:paraId="789E5026" w14:textId="6A67F90B" w:rsidR="007420C9" w:rsidRPr="00D970E8" w:rsidRDefault="007420C9" w:rsidP="004E7CC3">
      <w:pPr>
        <w:ind w:firstLine="420"/>
      </w:pPr>
    </w:p>
    <w:p w14:paraId="68DC783A" w14:textId="77777777" w:rsidR="00E30667" w:rsidRDefault="00E30667" w:rsidP="00E30667">
      <w:pPr>
        <w:ind w:firstLine="420"/>
        <w:rPr>
          <w:szCs w:val="28"/>
        </w:rPr>
      </w:pPr>
    </w:p>
    <w:p w14:paraId="6CFD4706" w14:textId="77777777" w:rsidR="00E30667" w:rsidRDefault="00E30667" w:rsidP="00E30667">
      <w:pPr>
        <w:ind w:firstLine="420"/>
        <w:rPr>
          <w:szCs w:val="28"/>
        </w:rPr>
      </w:pPr>
    </w:p>
    <w:p w14:paraId="4B9A97FB" w14:textId="247E09D5" w:rsidR="00E30667" w:rsidRPr="00E67C0D" w:rsidRDefault="00E30667" w:rsidP="00653830">
      <w:pPr>
        <w:pStyle w:val="2"/>
      </w:pPr>
      <w:r>
        <w:rPr>
          <w:rFonts w:hint="eastAsia"/>
        </w:rPr>
        <w:t>集群容错</w:t>
      </w:r>
    </w:p>
    <w:p w14:paraId="04C55A1E" w14:textId="77777777" w:rsidR="00E30667" w:rsidRDefault="00E30667" w:rsidP="00E30667">
      <w:pPr>
        <w:ind w:firstLine="420"/>
        <w:rPr>
          <w:szCs w:val="28"/>
        </w:rPr>
      </w:pPr>
      <w:r w:rsidRPr="007267A0">
        <w:rPr>
          <w:rFonts w:hint="eastAsia"/>
          <w:szCs w:val="28"/>
        </w:rPr>
        <w:t>在集群调用失败时，</w:t>
      </w:r>
      <w:r w:rsidRPr="007267A0">
        <w:rPr>
          <w:rFonts w:hint="eastAsia"/>
          <w:szCs w:val="28"/>
        </w:rPr>
        <w:t xml:space="preserve">Dubbo </w:t>
      </w:r>
      <w:r w:rsidRPr="007267A0">
        <w:rPr>
          <w:rFonts w:hint="eastAsia"/>
          <w:szCs w:val="28"/>
        </w:rPr>
        <w:t>提供了多种容错方案，缺省为</w:t>
      </w:r>
      <w:r w:rsidRPr="007267A0">
        <w:rPr>
          <w:rFonts w:hint="eastAsia"/>
          <w:szCs w:val="28"/>
        </w:rPr>
        <w:t xml:space="preserve"> failover </w:t>
      </w:r>
      <w:r w:rsidRPr="007267A0">
        <w:rPr>
          <w:rFonts w:hint="eastAsia"/>
          <w:szCs w:val="28"/>
        </w:rPr>
        <w:t>重试</w:t>
      </w:r>
      <w:r>
        <w:rPr>
          <w:rFonts w:hint="eastAsia"/>
          <w:szCs w:val="28"/>
        </w:rPr>
        <w:t>。</w:t>
      </w:r>
    </w:p>
    <w:p w14:paraId="221EF3E3" w14:textId="77777777" w:rsidR="00E30667" w:rsidRPr="00204ED6" w:rsidRDefault="00E30667" w:rsidP="00E30667">
      <w:pPr>
        <w:ind w:firstLine="562"/>
        <w:rPr>
          <w:b/>
          <w:sz w:val="28"/>
          <w:szCs w:val="28"/>
        </w:rPr>
      </w:pPr>
      <w:r w:rsidRPr="00204ED6">
        <w:rPr>
          <w:rFonts w:hint="eastAsia"/>
          <w:b/>
          <w:sz w:val="28"/>
          <w:szCs w:val="28"/>
        </w:rPr>
        <w:t>集群容错模式</w:t>
      </w:r>
    </w:p>
    <w:tbl>
      <w:tblPr>
        <w:tblStyle w:val="ab"/>
        <w:tblW w:w="0" w:type="auto"/>
        <w:tblLook w:val="04A0" w:firstRow="1" w:lastRow="0" w:firstColumn="1" w:lastColumn="0" w:noHBand="0" w:noVBand="1"/>
      </w:tblPr>
      <w:tblGrid>
        <w:gridCol w:w="8296"/>
      </w:tblGrid>
      <w:tr w:rsidR="00E30667" w14:paraId="64EC8902" w14:textId="77777777" w:rsidTr="002F4C75">
        <w:tc>
          <w:tcPr>
            <w:tcW w:w="9062" w:type="dxa"/>
            <w:shd w:val="clear" w:color="auto" w:fill="E7E6E6" w:themeFill="background2"/>
          </w:tcPr>
          <w:p w14:paraId="187F0DC7" w14:textId="15C495F1" w:rsidR="00E30667" w:rsidRPr="00EE306B" w:rsidRDefault="00E30667" w:rsidP="002F4C75">
            <w:pPr>
              <w:ind w:firstLine="482"/>
              <w:rPr>
                <w:b/>
                <w:sz w:val="24"/>
                <w:szCs w:val="28"/>
              </w:rPr>
            </w:pPr>
            <w:r w:rsidRPr="00EE306B">
              <w:rPr>
                <w:b/>
                <w:sz w:val="24"/>
                <w:szCs w:val="28"/>
              </w:rPr>
              <w:t>Failover Cluster</w:t>
            </w:r>
            <w:r w:rsidR="00653830">
              <w:rPr>
                <w:rFonts w:hint="eastAsia"/>
                <w:b/>
                <w:sz w:val="24"/>
                <w:szCs w:val="28"/>
              </w:rPr>
              <w:t>（默认模式）</w:t>
            </w:r>
          </w:p>
          <w:p w14:paraId="5D405B9D" w14:textId="77777777" w:rsidR="00E30667" w:rsidRPr="00A41DC2" w:rsidRDefault="00E30667" w:rsidP="002F4C75">
            <w:pPr>
              <w:ind w:firstLine="420"/>
              <w:rPr>
                <w:szCs w:val="28"/>
              </w:rPr>
            </w:pPr>
            <w:r w:rsidRPr="00A41DC2">
              <w:rPr>
                <w:rFonts w:hint="eastAsia"/>
                <w:szCs w:val="28"/>
              </w:rPr>
              <w:t>失败自动切换，当出现失败，重试其它服务器。通常用于读操作，但重试会带来更长延迟。可通过</w:t>
            </w:r>
            <w:r w:rsidRPr="00A41DC2">
              <w:rPr>
                <w:rFonts w:hint="eastAsia"/>
                <w:szCs w:val="28"/>
              </w:rPr>
              <w:t xml:space="preserve"> retries="2" </w:t>
            </w:r>
            <w:r w:rsidRPr="00A41DC2">
              <w:rPr>
                <w:rFonts w:hint="eastAsia"/>
                <w:szCs w:val="28"/>
              </w:rPr>
              <w:t>来设置重试次数</w:t>
            </w:r>
            <w:r w:rsidRPr="00A41DC2">
              <w:rPr>
                <w:rFonts w:hint="eastAsia"/>
                <w:szCs w:val="28"/>
              </w:rPr>
              <w:t>(</w:t>
            </w:r>
            <w:r w:rsidRPr="00A41DC2">
              <w:rPr>
                <w:rFonts w:hint="eastAsia"/>
                <w:szCs w:val="28"/>
              </w:rPr>
              <w:t>不含第一次</w:t>
            </w:r>
            <w:r w:rsidRPr="00A41DC2">
              <w:rPr>
                <w:rFonts w:hint="eastAsia"/>
                <w:szCs w:val="28"/>
              </w:rPr>
              <w:t>)</w:t>
            </w:r>
            <w:r w:rsidRPr="00A41DC2">
              <w:rPr>
                <w:rFonts w:hint="eastAsia"/>
                <w:szCs w:val="28"/>
              </w:rPr>
              <w:t>。</w:t>
            </w:r>
          </w:p>
          <w:p w14:paraId="09078B74" w14:textId="77777777" w:rsidR="00E30667" w:rsidRPr="00A41DC2" w:rsidRDefault="00E30667" w:rsidP="002F4C75">
            <w:pPr>
              <w:ind w:firstLine="420"/>
              <w:rPr>
                <w:szCs w:val="28"/>
              </w:rPr>
            </w:pPr>
          </w:p>
          <w:p w14:paraId="017D8676" w14:textId="77777777" w:rsidR="00E30667" w:rsidRPr="00A41DC2" w:rsidRDefault="00E30667" w:rsidP="002F4C75">
            <w:pPr>
              <w:ind w:firstLine="420"/>
              <w:rPr>
                <w:szCs w:val="28"/>
              </w:rPr>
            </w:pPr>
            <w:r w:rsidRPr="00A41DC2">
              <w:rPr>
                <w:rFonts w:hint="eastAsia"/>
                <w:szCs w:val="28"/>
              </w:rPr>
              <w:t>重试次数配置如下：</w:t>
            </w:r>
          </w:p>
          <w:p w14:paraId="479BFB83" w14:textId="77777777" w:rsidR="00E30667" w:rsidRPr="00A41DC2" w:rsidRDefault="00E30667" w:rsidP="002F4C75">
            <w:pPr>
              <w:ind w:firstLine="420"/>
              <w:rPr>
                <w:szCs w:val="28"/>
              </w:rPr>
            </w:pPr>
            <w:r w:rsidRPr="00A41DC2">
              <w:rPr>
                <w:szCs w:val="28"/>
              </w:rPr>
              <w:t>&lt;dubbo:service retries="2" /&gt;</w:t>
            </w:r>
          </w:p>
          <w:p w14:paraId="460CB598" w14:textId="77777777" w:rsidR="00E30667" w:rsidRPr="00A41DC2" w:rsidRDefault="00E30667" w:rsidP="002F4C75">
            <w:pPr>
              <w:ind w:firstLine="420"/>
              <w:rPr>
                <w:szCs w:val="28"/>
              </w:rPr>
            </w:pPr>
            <w:r w:rsidRPr="00A41DC2">
              <w:rPr>
                <w:rFonts w:hint="eastAsia"/>
                <w:szCs w:val="28"/>
              </w:rPr>
              <w:t>或</w:t>
            </w:r>
          </w:p>
          <w:p w14:paraId="709F67D3" w14:textId="77777777" w:rsidR="00E30667" w:rsidRPr="00A41DC2" w:rsidRDefault="00E30667" w:rsidP="002F4C75">
            <w:pPr>
              <w:ind w:firstLine="420"/>
              <w:rPr>
                <w:szCs w:val="28"/>
              </w:rPr>
            </w:pPr>
            <w:r w:rsidRPr="00A41DC2">
              <w:rPr>
                <w:szCs w:val="28"/>
              </w:rPr>
              <w:t>&lt;dubbo:reference retries="2" /&gt;</w:t>
            </w:r>
          </w:p>
          <w:p w14:paraId="2E5F012A" w14:textId="77777777" w:rsidR="00E30667" w:rsidRPr="00A41DC2" w:rsidRDefault="00E30667" w:rsidP="002F4C75">
            <w:pPr>
              <w:ind w:firstLine="420"/>
              <w:rPr>
                <w:szCs w:val="28"/>
              </w:rPr>
            </w:pPr>
            <w:r w:rsidRPr="00A41DC2">
              <w:rPr>
                <w:rFonts w:hint="eastAsia"/>
                <w:szCs w:val="28"/>
              </w:rPr>
              <w:t>或</w:t>
            </w:r>
          </w:p>
          <w:p w14:paraId="0DBC7750" w14:textId="77777777" w:rsidR="00E30667" w:rsidRPr="00A41DC2" w:rsidRDefault="00E30667" w:rsidP="002F4C75">
            <w:pPr>
              <w:ind w:firstLine="420"/>
              <w:rPr>
                <w:szCs w:val="28"/>
              </w:rPr>
            </w:pPr>
            <w:r w:rsidRPr="00A41DC2">
              <w:rPr>
                <w:szCs w:val="28"/>
              </w:rPr>
              <w:t>&lt;dubbo:reference&gt;</w:t>
            </w:r>
          </w:p>
          <w:p w14:paraId="1239DD61" w14:textId="77777777" w:rsidR="00E30667" w:rsidRPr="00A41DC2" w:rsidRDefault="00E30667" w:rsidP="002F4C75">
            <w:pPr>
              <w:ind w:firstLine="420"/>
              <w:rPr>
                <w:szCs w:val="28"/>
              </w:rPr>
            </w:pPr>
            <w:r w:rsidRPr="00A41DC2">
              <w:rPr>
                <w:szCs w:val="28"/>
              </w:rPr>
              <w:t xml:space="preserve">    &lt;dubbo:method name="findFoo" retries="2" /&gt;</w:t>
            </w:r>
          </w:p>
          <w:p w14:paraId="50EE973F" w14:textId="77777777" w:rsidR="00E30667" w:rsidRDefault="00E30667" w:rsidP="002F4C75">
            <w:pPr>
              <w:ind w:firstLine="420"/>
              <w:rPr>
                <w:szCs w:val="28"/>
              </w:rPr>
            </w:pPr>
            <w:r w:rsidRPr="00A41DC2">
              <w:rPr>
                <w:szCs w:val="28"/>
              </w:rPr>
              <w:t>&lt;/dubbo:reference&gt;</w:t>
            </w:r>
          </w:p>
          <w:p w14:paraId="6C2D30E3" w14:textId="77777777" w:rsidR="00E30667" w:rsidRPr="00A41DC2" w:rsidRDefault="00E30667" w:rsidP="002F4C75">
            <w:pPr>
              <w:ind w:firstLine="420"/>
              <w:rPr>
                <w:szCs w:val="28"/>
              </w:rPr>
            </w:pPr>
          </w:p>
          <w:p w14:paraId="1CB96EFA" w14:textId="77777777" w:rsidR="00E30667" w:rsidRPr="00EE306B" w:rsidRDefault="00E30667" w:rsidP="002F4C75">
            <w:pPr>
              <w:ind w:firstLine="482"/>
              <w:rPr>
                <w:b/>
                <w:sz w:val="24"/>
                <w:szCs w:val="28"/>
              </w:rPr>
            </w:pPr>
            <w:r w:rsidRPr="00EE306B">
              <w:rPr>
                <w:b/>
                <w:sz w:val="24"/>
                <w:szCs w:val="28"/>
              </w:rPr>
              <w:lastRenderedPageBreak/>
              <w:t>Failfast Cluster</w:t>
            </w:r>
          </w:p>
          <w:p w14:paraId="10E31FB3" w14:textId="77777777" w:rsidR="00E30667" w:rsidRPr="00A41DC2" w:rsidRDefault="00E30667" w:rsidP="002F4C75">
            <w:pPr>
              <w:ind w:firstLine="420"/>
              <w:rPr>
                <w:szCs w:val="28"/>
              </w:rPr>
            </w:pPr>
            <w:r w:rsidRPr="00A41DC2">
              <w:rPr>
                <w:rFonts w:hint="eastAsia"/>
                <w:szCs w:val="28"/>
              </w:rPr>
              <w:t>快速失败，只发起一次调用，失败立即报错。通常用于非幂等性的写操作，比如新增记录。</w:t>
            </w:r>
          </w:p>
          <w:p w14:paraId="7443D650" w14:textId="77777777" w:rsidR="00E30667" w:rsidRPr="00A41DC2" w:rsidRDefault="00E30667" w:rsidP="002F4C75">
            <w:pPr>
              <w:ind w:firstLine="420"/>
              <w:rPr>
                <w:szCs w:val="28"/>
              </w:rPr>
            </w:pPr>
          </w:p>
          <w:p w14:paraId="6981B56B" w14:textId="77777777" w:rsidR="00E30667" w:rsidRPr="00EE306B" w:rsidRDefault="00E30667" w:rsidP="002F4C75">
            <w:pPr>
              <w:ind w:firstLine="482"/>
              <w:rPr>
                <w:b/>
                <w:sz w:val="24"/>
                <w:szCs w:val="28"/>
              </w:rPr>
            </w:pPr>
            <w:r w:rsidRPr="00EE306B">
              <w:rPr>
                <w:b/>
                <w:sz w:val="24"/>
                <w:szCs w:val="28"/>
              </w:rPr>
              <w:t>Failsafe Cluster</w:t>
            </w:r>
          </w:p>
          <w:p w14:paraId="3019BB8A" w14:textId="77777777" w:rsidR="00E30667" w:rsidRPr="00A41DC2" w:rsidRDefault="00E30667" w:rsidP="002F4C75">
            <w:pPr>
              <w:ind w:firstLine="420"/>
              <w:rPr>
                <w:szCs w:val="28"/>
              </w:rPr>
            </w:pPr>
            <w:r w:rsidRPr="00A41DC2">
              <w:rPr>
                <w:rFonts w:hint="eastAsia"/>
                <w:szCs w:val="28"/>
              </w:rPr>
              <w:t>失败安全，出现异常时，直接忽略。通常用于写入审计日志等操作。</w:t>
            </w:r>
          </w:p>
          <w:p w14:paraId="663C65A9" w14:textId="77777777" w:rsidR="00E30667" w:rsidRPr="00A41DC2" w:rsidRDefault="00E30667" w:rsidP="002F4C75">
            <w:pPr>
              <w:ind w:firstLine="420"/>
              <w:rPr>
                <w:szCs w:val="28"/>
              </w:rPr>
            </w:pPr>
          </w:p>
          <w:p w14:paraId="3614FE01" w14:textId="77777777" w:rsidR="00E30667" w:rsidRPr="00EE306B" w:rsidRDefault="00E30667" w:rsidP="002F4C75">
            <w:pPr>
              <w:ind w:firstLine="482"/>
              <w:rPr>
                <w:b/>
                <w:sz w:val="24"/>
                <w:szCs w:val="28"/>
              </w:rPr>
            </w:pPr>
            <w:r w:rsidRPr="00EE306B">
              <w:rPr>
                <w:b/>
                <w:sz w:val="24"/>
                <w:szCs w:val="28"/>
              </w:rPr>
              <w:t>Failback Cluster</w:t>
            </w:r>
          </w:p>
          <w:p w14:paraId="5E613EA2" w14:textId="77777777" w:rsidR="00E30667" w:rsidRPr="00A41DC2" w:rsidRDefault="00E30667" w:rsidP="002F4C75">
            <w:pPr>
              <w:ind w:firstLine="420"/>
              <w:rPr>
                <w:szCs w:val="28"/>
              </w:rPr>
            </w:pPr>
            <w:r w:rsidRPr="00A41DC2">
              <w:rPr>
                <w:rFonts w:hint="eastAsia"/>
                <w:szCs w:val="28"/>
              </w:rPr>
              <w:t>失败自动恢复，后台记录失败请求，定时重发。通常用于消息通知操作。</w:t>
            </w:r>
          </w:p>
          <w:p w14:paraId="53ACB7A0" w14:textId="77777777" w:rsidR="00E30667" w:rsidRPr="00A41DC2" w:rsidRDefault="00E30667" w:rsidP="002F4C75">
            <w:pPr>
              <w:ind w:firstLine="420"/>
              <w:rPr>
                <w:szCs w:val="28"/>
              </w:rPr>
            </w:pPr>
          </w:p>
          <w:p w14:paraId="240D48BF" w14:textId="77777777" w:rsidR="00E30667" w:rsidRPr="00EE306B" w:rsidRDefault="00E30667" w:rsidP="002F4C75">
            <w:pPr>
              <w:ind w:firstLine="482"/>
              <w:rPr>
                <w:b/>
                <w:sz w:val="24"/>
                <w:szCs w:val="28"/>
              </w:rPr>
            </w:pPr>
            <w:r w:rsidRPr="00EE306B">
              <w:rPr>
                <w:b/>
                <w:sz w:val="24"/>
                <w:szCs w:val="28"/>
              </w:rPr>
              <w:t>Forking Cluster</w:t>
            </w:r>
          </w:p>
          <w:p w14:paraId="2CAC9623" w14:textId="77777777" w:rsidR="00E30667" w:rsidRPr="00A41DC2" w:rsidRDefault="00E30667" w:rsidP="002F4C75">
            <w:pPr>
              <w:ind w:firstLine="420"/>
              <w:rPr>
                <w:szCs w:val="28"/>
              </w:rPr>
            </w:pPr>
            <w:r w:rsidRPr="00A41DC2">
              <w:rPr>
                <w:rFonts w:hint="eastAsia"/>
                <w:szCs w:val="28"/>
              </w:rPr>
              <w:t>并行调用多个服务器，只要一个成功即返回。通常用于实时性要求较高的读操作，但需要浪费更多服务资源。可通过</w:t>
            </w:r>
            <w:r w:rsidRPr="00A41DC2">
              <w:rPr>
                <w:rFonts w:hint="eastAsia"/>
                <w:szCs w:val="28"/>
              </w:rPr>
              <w:t xml:space="preserve"> forks="2" </w:t>
            </w:r>
            <w:r w:rsidRPr="00A41DC2">
              <w:rPr>
                <w:rFonts w:hint="eastAsia"/>
                <w:szCs w:val="28"/>
              </w:rPr>
              <w:t>来设置最大并行数。</w:t>
            </w:r>
          </w:p>
          <w:p w14:paraId="740892E1" w14:textId="77777777" w:rsidR="00E30667" w:rsidRPr="00A41DC2" w:rsidRDefault="00E30667" w:rsidP="002F4C75">
            <w:pPr>
              <w:ind w:firstLine="420"/>
              <w:rPr>
                <w:szCs w:val="28"/>
              </w:rPr>
            </w:pPr>
          </w:p>
          <w:p w14:paraId="07F7BD99" w14:textId="77777777" w:rsidR="00E30667" w:rsidRPr="00EE306B" w:rsidRDefault="00E30667" w:rsidP="002F4C75">
            <w:pPr>
              <w:ind w:firstLine="482"/>
              <w:rPr>
                <w:b/>
                <w:sz w:val="24"/>
                <w:szCs w:val="28"/>
              </w:rPr>
            </w:pPr>
            <w:r w:rsidRPr="00EE306B">
              <w:rPr>
                <w:b/>
                <w:sz w:val="24"/>
                <w:szCs w:val="28"/>
              </w:rPr>
              <w:t>Broadcast Cluster</w:t>
            </w:r>
          </w:p>
          <w:p w14:paraId="463153CC" w14:textId="77777777" w:rsidR="00E30667" w:rsidRPr="00A41DC2" w:rsidRDefault="00E30667" w:rsidP="002F4C75">
            <w:pPr>
              <w:ind w:firstLine="420"/>
              <w:rPr>
                <w:szCs w:val="28"/>
              </w:rPr>
            </w:pPr>
            <w:r w:rsidRPr="00A41DC2">
              <w:rPr>
                <w:rFonts w:hint="eastAsia"/>
                <w:szCs w:val="28"/>
              </w:rPr>
              <w:t>广播调用所有提供者，逐个调用，任意一台报错则报错</w:t>
            </w:r>
            <w:r w:rsidRPr="00A41DC2">
              <w:rPr>
                <w:rFonts w:hint="eastAsia"/>
                <w:szCs w:val="28"/>
              </w:rPr>
              <w:t xml:space="preserve"> [2]</w:t>
            </w:r>
            <w:r w:rsidRPr="00A41DC2">
              <w:rPr>
                <w:rFonts w:hint="eastAsia"/>
                <w:szCs w:val="28"/>
              </w:rPr>
              <w:t>。通常用于通知所有提供者更新缓存或日志等本地资源信息。</w:t>
            </w:r>
          </w:p>
          <w:p w14:paraId="6D68A24E" w14:textId="77777777" w:rsidR="00E30667" w:rsidRPr="00A41DC2" w:rsidRDefault="00E30667" w:rsidP="002F4C75">
            <w:pPr>
              <w:ind w:firstLine="420"/>
              <w:rPr>
                <w:szCs w:val="28"/>
              </w:rPr>
            </w:pPr>
          </w:p>
          <w:p w14:paraId="62278B70" w14:textId="77777777" w:rsidR="00E30667" w:rsidRPr="00FF43A6" w:rsidRDefault="00E30667" w:rsidP="002F4C75">
            <w:pPr>
              <w:ind w:firstLine="482"/>
              <w:rPr>
                <w:b/>
                <w:sz w:val="24"/>
                <w:szCs w:val="28"/>
              </w:rPr>
            </w:pPr>
            <w:r w:rsidRPr="00FF43A6">
              <w:rPr>
                <w:rFonts w:hint="eastAsia"/>
                <w:b/>
                <w:sz w:val="24"/>
                <w:szCs w:val="28"/>
              </w:rPr>
              <w:t>集群模式配置</w:t>
            </w:r>
          </w:p>
          <w:p w14:paraId="221D2054" w14:textId="77777777" w:rsidR="00E30667" w:rsidRPr="00A41DC2" w:rsidRDefault="00E30667" w:rsidP="002F4C75">
            <w:pPr>
              <w:ind w:firstLine="420"/>
              <w:rPr>
                <w:szCs w:val="28"/>
              </w:rPr>
            </w:pPr>
            <w:r w:rsidRPr="00A41DC2">
              <w:rPr>
                <w:rFonts w:hint="eastAsia"/>
                <w:szCs w:val="28"/>
              </w:rPr>
              <w:t>按照以下示例在服务提供方和消费方配置集群模式</w:t>
            </w:r>
          </w:p>
          <w:p w14:paraId="526E0BC9" w14:textId="77777777" w:rsidR="00E30667" w:rsidRPr="00A41DC2" w:rsidRDefault="00E30667" w:rsidP="002F4C75">
            <w:pPr>
              <w:ind w:firstLine="420"/>
              <w:rPr>
                <w:szCs w:val="28"/>
              </w:rPr>
            </w:pPr>
            <w:r w:rsidRPr="00A41DC2">
              <w:rPr>
                <w:szCs w:val="28"/>
              </w:rPr>
              <w:t>&lt;dubbo:service cluster="failsafe" /&gt;</w:t>
            </w:r>
          </w:p>
          <w:p w14:paraId="62C6EC9E" w14:textId="77777777" w:rsidR="00E30667" w:rsidRPr="00A41DC2" w:rsidRDefault="00E30667" w:rsidP="002F4C75">
            <w:pPr>
              <w:ind w:firstLine="420"/>
              <w:rPr>
                <w:szCs w:val="28"/>
              </w:rPr>
            </w:pPr>
            <w:r w:rsidRPr="00A41DC2">
              <w:rPr>
                <w:rFonts w:hint="eastAsia"/>
                <w:szCs w:val="28"/>
              </w:rPr>
              <w:t>或</w:t>
            </w:r>
          </w:p>
          <w:p w14:paraId="047057FF" w14:textId="77777777" w:rsidR="00E30667" w:rsidRPr="00FF43A6" w:rsidRDefault="00E30667" w:rsidP="002F4C75">
            <w:pPr>
              <w:ind w:firstLine="420"/>
              <w:rPr>
                <w:szCs w:val="28"/>
              </w:rPr>
            </w:pPr>
            <w:r w:rsidRPr="00A41DC2">
              <w:rPr>
                <w:szCs w:val="28"/>
              </w:rPr>
              <w:t>&lt;dubbo:reference cluster="failsafe" /&gt;</w:t>
            </w:r>
          </w:p>
        </w:tc>
      </w:tr>
    </w:tbl>
    <w:p w14:paraId="6150F47B" w14:textId="77777777" w:rsidR="00E30667" w:rsidRDefault="00E30667" w:rsidP="00E30667">
      <w:pPr>
        <w:ind w:firstLine="420"/>
      </w:pPr>
    </w:p>
    <w:p w14:paraId="79BFFBF4" w14:textId="27D3A970" w:rsidR="00E30667" w:rsidRDefault="00E30667" w:rsidP="003F6F6A">
      <w:pPr>
        <w:pStyle w:val="2"/>
      </w:pPr>
      <w:r>
        <w:rPr>
          <w:rFonts w:hint="eastAsia"/>
        </w:rPr>
        <w:t>整合</w:t>
      </w:r>
      <w:r>
        <w:rPr>
          <w:rFonts w:hint="eastAsia"/>
        </w:rPr>
        <w:t>h</w:t>
      </w:r>
      <w:r>
        <w:t>ystrix</w:t>
      </w:r>
    </w:p>
    <w:p w14:paraId="5531C7B6" w14:textId="77777777" w:rsidR="00E30667" w:rsidRDefault="00E30667" w:rsidP="00E30667">
      <w:pPr>
        <w:ind w:firstLine="420"/>
      </w:pPr>
      <w:r w:rsidRPr="008C5040">
        <w:rPr>
          <w:rFonts w:hint="eastAsia"/>
        </w:rPr>
        <w:t xml:space="preserve">Hystrix </w:t>
      </w:r>
      <w:r w:rsidRPr="008C5040">
        <w:rPr>
          <w:rFonts w:hint="eastAsia"/>
        </w:rPr>
        <w:t>旨在通过控制那些访问远程系统、服务和第三方库的节点，从而对延迟和故障提供更强大的容错能力。</w:t>
      </w:r>
      <w:r w:rsidRPr="008C5040">
        <w:rPr>
          <w:rFonts w:hint="eastAsia"/>
        </w:rPr>
        <w:t>Hystrix</w:t>
      </w:r>
      <w:r w:rsidRPr="008C5040">
        <w:rPr>
          <w:rFonts w:hint="eastAsia"/>
        </w:rPr>
        <w:t>具备拥有回退机制和断路器功能的线程和信号隔离，请求缓存和请求打包，以及监控和配置等功能</w:t>
      </w:r>
    </w:p>
    <w:p w14:paraId="71C7658F" w14:textId="62771D18" w:rsidR="00E30667" w:rsidRPr="0089699F" w:rsidRDefault="00E30667" w:rsidP="003F6F6A">
      <w:pPr>
        <w:pStyle w:val="3"/>
        <w:ind w:firstLine="420"/>
      </w:pPr>
      <w:r w:rsidRPr="0089699F">
        <w:rPr>
          <w:rFonts w:hint="eastAsia"/>
        </w:rPr>
        <w:t>配置</w:t>
      </w:r>
      <w:r w:rsidRPr="0089699F">
        <w:rPr>
          <w:rFonts w:hint="eastAsia"/>
        </w:rPr>
        <w:t>spring-cloud-starter-netflix-hystrix</w:t>
      </w:r>
    </w:p>
    <w:p w14:paraId="099013FE" w14:textId="77777777" w:rsidR="00E30667" w:rsidRDefault="00E30667" w:rsidP="00E30667">
      <w:pPr>
        <w:ind w:firstLine="420"/>
      </w:pPr>
      <w:r>
        <w:rPr>
          <w:rFonts w:hint="eastAsia"/>
        </w:rPr>
        <w:t>spring boot</w:t>
      </w:r>
      <w:r>
        <w:rPr>
          <w:rFonts w:hint="eastAsia"/>
        </w:rPr>
        <w:t>官方提供了对</w:t>
      </w:r>
      <w:r>
        <w:rPr>
          <w:rFonts w:hint="eastAsia"/>
        </w:rPr>
        <w:t>hystrix</w:t>
      </w:r>
      <w:r>
        <w:rPr>
          <w:rFonts w:hint="eastAsia"/>
        </w:rPr>
        <w:t>的集成，直接在</w:t>
      </w:r>
      <w:r>
        <w:rPr>
          <w:rFonts w:hint="eastAsia"/>
        </w:rPr>
        <w:t>pom.xml</w:t>
      </w:r>
      <w:r>
        <w:rPr>
          <w:rFonts w:hint="eastAsia"/>
        </w:rPr>
        <w:t>里加入依赖：</w:t>
      </w:r>
    </w:p>
    <w:tbl>
      <w:tblPr>
        <w:tblStyle w:val="ab"/>
        <w:tblW w:w="0" w:type="auto"/>
        <w:tblLook w:val="04A0" w:firstRow="1" w:lastRow="0" w:firstColumn="1" w:lastColumn="0" w:noHBand="0" w:noVBand="1"/>
      </w:tblPr>
      <w:tblGrid>
        <w:gridCol w:w="8296"/>
      </w:tblGrid>
      <w:tr w:rsidR="00E30667" w14:paraId="6BCA1242" w14:textId="77777777" w:rsidTr="002F4C75">
        <w:tc>
          <w:tcPr>
            <w:tcW w:w="9062" w:type="dxa"/>
            <w:shd w:val="clear" w:color="auto" w:fill="E7E6E6" w:themeFill="background2"/>
          </w:tcPr>
          <w:p w14:paraId="775BA042" w14:textId="77777777" w:rsidR="00E30667" w:rsidRDefault="00E30667" w:rsidP="002F4C75">
            <w:pPr>
              <w:ind w:firstLine="420"/>
            </w:pPr>
            <w:r>
              <w:t xml:space="preserve">        &lt;dependency&gt;</w:t>
            </w:r>
          </w:p>
          <w:p w14:paraId="111FEB88" w14:textId="77777777" w:rsidR="00E30667" w:rsidRDefault="00E30667" w:rsidP="002F4C75">
            <w:pPr>
              <w:ind w:firstLine="420"/>
            </w:pPr>
            <w:r>
              <w:t xml:space="preserve">            &lt;groupId&gt;org.springframework.cloud&lt;/groupId&gt;</w:t>
            </w:r>
          </w:p>
          <w:p w14:paraId="109B7516" w14:textId="77777777" w:rsidR="00E30667" w:rsidRDefault="00E30667" w:rsidP="002F4C75">
            <w:pPr>
              <w:ind w:firstLine="420"/>
            </w:pPr>
            <w:r>
              <w:t xml:space="preserve">            &lt;artifactId&gt;spring-cloud-starter-netflix-hystrix&lt;/artifactId&gt;</w:t>
            </w:r>
          </w:p>
          <w:p w14:paraId="36E774B4" w14:textId="77777777" w:rsidR="00E30667" w:rsidRDefault="00E30667" w:rsidP="002F4C75">
            <w:pPr>
              <w:ind w:firstLine="420"/>
            </w:pPr>
            <w:r>
              <w:t xml:space="preserve">            &lt;version&gt;1.4.4.RELEASE&lt;/version&gt;</w:t>
            </w:r>
          </w:p>
          <w:p w14:paraId="68750191" w14:textId="77777777" w:rsidR="00E30667" w:rsidRDefault="00E30667" w:rsidP="002F4C75">
            <w:pPr>
              <w:ind w:firstLine="420"/>
            </w:pPr>
            <w:r>
              <w:t xml:space="preserve">        &lt;/dependency&gt;</w:t>
            </w:r>
          </w:p>
        </w:tc>
      </w:tr>
    </w:tbl>
    <w:p w14:paraId="422B4E1C" w14:textId="77777777" w:rsidR="00E30667" w:rsidRDefault="00E30667" w:rsidP="00E30667">
      <w:pPr>
        <w:ind w:firstLine="420"/>
      </w:pPr>
    </w:p>
    <w:p w14:paraId="126063D0" w14:textId="77777777" w:rsidR="00E30667" w:rsidRDefault="00E30667" w:rsidP="00E30667">
      <w:pPr>
        <w:ind w:firstLine="420"/>
      </w:pPr>
      <w:r>
        <w:rPr>
          <w:rFonts w:hint="eastAsia"/>
        </w:rPr>
        <w:t>然后在</w:t>
      </w:r>
      <w:r>
        <w:rPr>
          <w:rFonts w:hint="eastAsia"/>
        </w:rPr>
        <w:t>Application</w:t>
      </w:r>
      <w:r>
        <w:rPr>
          <w:rFonts w:hint="eastAsia"/>
        </w:rPr>
        <w:t>类上增加</w:t>
      </w:r>
      <w:r>
        <w:rPr>
          <w:rFonts w:hint="eastAsia"/>
        </w:rPr>
        <w:t>@EnableHystrix</w:t>
      </w:r>
      <w:r>
        <w:rPr>
          <w:rFonts w:hint="eastAsia"/>
        </w:rPr>
        <w:t>来启用</w:t>
      </w:r>
      <w:r>
        <w:rPr>
          <w:rFonts w:hint="eastAsia"/>
        </w:rPr>
        <w:t>hystrix starter</w:t>
      </w:r>
      <w:r>
        <w:rPr>
          <w:rFonts w:hint="eastAsia"/>
        </w:rPr>
        <w:t>：</w:t>
      </w:r>
    </w:p>
    <w:tbl>
      <w:tblPr>
        <w:tblStyle w:val="ab"/>
        <w:tblW w:w="0" w:type="auto"/>
        <w:tblLook w:val="04A0" w:firstRow="1" w:lastRow="0" w:firstColumn="1" w:lastColumn="0" w:noHBand="0" w:noVBand="1"/>
      </w:tblPr>
      <w:tblGrid>
        <w:gridCol w:w="8296"/>
      </w:tblGrid>
      <w:tr w:rsidR="00E30667" w14:paraId="53312B89" w14:textId="77777777" w:rsidTr="002F4C75">
        <w:tc>
          <w:tcPr>
            <w:tcW w:w="9062" w:type="dxa"/>
            <w:shd w:val="clear" w:color="auto" w:fill="E7E6E6" w:themeFill="background2"/>
          </w:tcPr>
          <w:p w14:paraId="16E1DBA9" w14:textId="77777777" w:rsidR="00E30667" w:rsidRDefault="00E30667" w:rsidP="002F4C75">
            <w:pPr>
              <w:ind w:firstLine="420"/>
            </w:pPr>
            <w:r>
              <w:t>@SpringBootApplication</w:t>
            </w:r>
          </w:p>
          <w:p w14:paraId="71B4A59A" w14:textId="77777777" w:rsidR="00E30667" w:rsidRDefault="00E30667" w:rsidP="002F4C75">
            <w:pPr>
              <w:ind w:firstLine="420"/>
            </w:pPr>
            <w:r>
              <w:t>@EnableHystrix</w:t>
            </w:r>
          </w:p>
          <w:p w14:paraId="3A420287" w14:textId="77777777" w:rsidR="00E30667" w:rsidRPr="001B6EBB" w:rsidRDefault="00E30667" w:rsidP="002F4C75">
            <w:pPr>
              <w:ind w:firstLine="420"/>
            </w:pPr>
            <w:r>
              <w:t>public class ProviderApplication {</w:t>
            </w:r>
          </w:p>
          <w:p w14:paraId="1167B902" w14:textId="77777777" w:rsidR="00E30667" w:rsidRPr="003D1E80" w:rsidRDefault="00E30667" w:rsidP="002F4C75">
            <w:pPr>
              <w:ind w:firstLine="420"/>
            </w:pPr>
          </w:p>
        </w:tc>
      </w:tr>
    </w:tbl>
    <w:p w14:paraId="20600E3F" w14:textId="77777777" w:rsidR="00E30667" w:rsidRDefault="00E30667" w:rsidP="00E30667">
      <w:pPr>
        <w:ind w:firstLine="420"/>
      </w:pPr>
    </w:p>
    <w:p w14:paraId="200F5ACF" w14:textId="3C40FB81" w:rsidR="00E30667" w:rsidRPr="008C5040" w:rsidRDefault="00E30667" w:rsidP="001629DD">
      <w:pPr>
        <w:pStyle w:val="3"/>
        <w:ind w:firstLine="420"/>
      </w:pPr>
      <w:r w:rsidRPr="00F67D7F">
        <w:rPr>
          <w:rFonts w:hint="eastAsia"/>
        </w:rPr>
        <w:t>配置</w:t>
      </w:r>
      <w:r w:rsidRPr="00F67D7F">
        <w:rPr>
          <w:rFonts w:hint="eastAsia"/>
        </w:rPr>
        <w:t>Provider</w:t>
      </w:r>
      <w:r w:rsidRPr="00F67D7F">
        <w:rPr>
          <w:rFonts w:hint="eastAsia"/>
        </w:rPr>
        <w:t>端</w:t>
      </w:r>
    </w:p>
    <w:p w14:paraId="081B7B76" w14:textId="77777777" w:rsidR="00E30667" w:rsidRDefault="00E30667" w:rsidP="00E30667">
      <w:pPr>
        <w:ind w:firstLine="420"/>
      </w:pPr>
      <w:r w:rsidRPr="00C653F7">
        <w:rPr>
          <w:rFonts w:hint="eastAsia"/>
        </w:rPr>
        <w:t>在</w:t>
      </w:r>
      <w:r w:rsidRPr="00C653F7">
        <w:rPr>
          <w:rFonts w:hint="eastAsia"/>
        </w:rPr>
        <w:t>Dubbo</w:t>
      </w:r>
      <w:r w:rsidRPr="00C653F7">
        <w:rPr>
          <w:rFonts w:hint="eastAsia"/>
        </w:rPr>
        <w:t>的</w:t>
      </w:r>
      <w:r w:rsidRPr="00C653F7">
        <w:rPr>
          <w:rFonts w:hint="eastAsia"/>
        </w:rPr>
        <w:t>Provider</w:t>
      </w:r>
      <w:r w:rsidRPr="00C653F7">
        <w:rPr>
          <w:rFonts w:hint="eastAsia"/>
        </w:rPr>
        <w:t>上增加</w:t>
      </w:r>
      <w:r w:rsidRPr="00C653F7">
        <w:rPr>
          <w:rFonts w:hint="eastAsia"/>
        </w:rPr>
        <w:t>@HystrixCommand</w:t>
      </w:r>
      <w:r w:rsidRPr="00C653F7">
        <w:rPr>
          <w:rFonts w:hint="eastAsia"/>
        </w:rPr>
        <w:t>配置，这样子调用就会经过</w:t>
      </w:r>
      <w:r w:rsidRPr="00C653F7">
        <w:rPr>
          <w:rFonts w:hint="eastAsia"/>
        </w:rPr>
        <w:t>Hystrix</w:t>
      </w:r>
      <w:r w:rsidRPr="00C653F7">
        <w:rPr>
          <w:rFonts w:hint="eastAsia"/>
        </w:rPr>
        <w:t>代理。</w:t>
      </w:r>
    </w:p>
    <w:tbl>
      <w:tblPr>
        <w:tblStyle w:val="ab"/>
        <w:tblW w:w="0" w:type="auto"/>
        <w:tblLook w:val="04A0" w:firstRow="1" w:lastRow="0" w:firstColumn="1" w:lastColumn="0" w:noHBand="0" w:noVBand="1"/>
      </w:tblPr>
      <w:tblGrid>
        <w:gridCol w:w="8296"/>
      </w:tblGrid>
      <w:tr w:rsidR="00E30667" w14:paraId="2BC8F158" w14:textId="77777777" w:rsidTr="002F4C75">
        <w:tc>
          <w:tcPr>
            <w:tcW w:w="9062" w:type="dxa"/>
            <w:shd w:val="clear" w:color="auto" w:fill="E7E6E6" w:themeFill="background2"/>
          </w:tcPr>
          <w:p w14:paraId="215C238D" w14:textId="77777777" w:rsidR="00E30667" w:rsidRDefault="00E30667" w:rsidP="002F4C75">
            <w:pPr>
              <w:ind w:firstLine="420"/>
            </w:pPr>
            <w:r>
              <w:t>@Service(version = "1.0.0")</w:t>
            </w:r>
          </w:p>
          <w:p w14:paraId="66CCAF36" w14:textId="77777777" w:rsidR="00E30667" w:rsidRDefault="00E30667" w:rsidP="002F4C75">
            <w:pPr>
              <w:ind w:firstLine="420"/>
            </w:pPr>
            <w:r>
              <w:t>public class HelloServiceImpl implements HelloService {</w:t>
            </w:r>
          </w:p>
          <w:p w14:paraId="556AA666" w14:textId="77777777" w:rsidR="00E30667" w:rsidRDefault="00E30667" w:rsidP="002F4C75">
            <w:pPr>
              <w:ind w:firstLine="420"/>
            </w:pPr>
            <w:r>
              <w:t xml:space="preserve">    @HystrixCommand(commandProperties = {</w:t>
            </w:r>
          </w:p>
          <w:p w14:paraId="777E7397" w14:textId="77777777" w:rsidR="00E30667" w:rsidRDefault="00E30667" w:rsidP="002F4C75">
            <w:pPr>
              <w:ind w:firstLine="420"/>
            </w:pPr>
            <w:r>
              <w:t xml:space="preserve">     @HystrixProperty(name = "circuitBreaker.requestVolumeThreshold", value = "10"),</w:t>
            </w:r>
          </w:p>
          <w:p w14:paraId="49254E35" w14:textId="77777777" w:rsidR="00E30667" w:rsidRDefault="00E30667" w:rsidP="002F4C75">
            <w:pPr>
              <w:ind w:firstLine="420"/>
            </w:pPr>
            <w:r>
              <w:t xml:space="preserve">     @HystrixProperty(name = "execution.isolation.thread.timeoutInMilliseconds", value = "2000") })</w:t>
            </w:r>
          </w:p>
          <w:p w14:paraId="373625E4" w14:textId="77777777" w:rsidR="00E30667" w:rsidRDefault="00E30667" w:rsidP="002F4C75">
            <w:pPr>
              <w:ind w:firstLine="420"/>
            </w:pPr>
            <w:r>
              <w:t xml:space="preserve">    @Override</w:t>
            </w:r>
          </w:p>
          <w:p w14:paraId="33585F1D" w14:textId="77777777" w:rsidR="00E30667" w:rsidRDefault="00E30667" w:rsidP="002F4C75">
            <w:pPr>
              <w:ind w:firstLine="420"/>
            </w:pPr>
            <w:r>
              <w:t xml:space="preserve">    public String sayHello(String name) {</w:t>
            </w:r>
          </w:p>
          <w:p w14:paraId="6045B9B8" w14:textId="77777777" w:rsidR="00E30667" w:rsidRDefault="00E30667" w:rsidP="002F4C75">
            <w:pPr>
              <w:ind w:firstLine="420"/>
            </w:pPr>
            <w:r>
              <w:t xml:space="preserve">        // System.out.println("async provider received: " + name);</w:t>
            </w:r>
          </w:p>
          <w:p w14:paraId="6DF2AE0B" w14:textId="77777777" w:rsidR="00E30667" w:rsidRDefault="00E30667" w:rsidP="002F4C75">
            <w:pPr>
              <w:ind w:firstLine="420"/>
            </w:pPr>
            <w:r>
              <w:t xml:space="preserve">        // return "annotation: hello, " + name;</w:t>
            </w:r>
          </w:p>
          <w:p w14:paraId="120BD2E9" w14:textId="77777777" w:rsidR="00E30667" w:rsidRDefault="00E30667" w:rsidP="002F4C75">
            <w:pPr>
              <w:ind w:firstLine="420"/>
            </w:pPr>
            <w:r>
              <w:t xml:space="preserve">        throw new RuntimeException("Exception to show hystrix enabled.");</w:t>
            </w:r>
          </w:p>
          <w:p w14:paraId="6AA6F24F" w14:textId="77777777" w:rsidR="00E30667" w:rsidRDefault="00E30667" w:rsidP="002F4C75">
            <w:pPr>
              <w:ind w:firstLine="420"/>
            </w:pPr>
            <w:r>
              <w:t xml:space="preserve">    }</w:t>
            </w:r>
          </w:p>
          <w:p w14:paraId="21AAAD59" w14:textId="77777777" w:rsidR="00E30667" w:rsidRDefault="00E30667" w:rsidP="002F4C75">
            <w:pPr>
              <w:ind w:firstLine="420"/>
            </w:pPr>
            <w:r>
              <w:t>}</w:t>
            </w:r>
          </w:p>
        </w:tc>
      </w:tr>
    </w:tbl>
    <w:p w14:paraId="56DF97C8" w14:textId="77777777" w:rsidR="00E30667" w:rsidRDefault="00E30667" w:rsidP="00E30667">
      <w:pPr>
        <w:ind w:firstLine="420"/>
      </w:pPr>
    </w:p>
    <w:p w14:paraId="5ACEB330" w14:textId="4627FFB4" w:rsidR="00E30667" w:rsidRDefault="00E30667" w:rsidP="003E14CE">
      <w:pPr>
        <w:pStyle w:val="3"/>
        <w:ind w:firstLine="420"/>
      </w:pPr>
      <w:r w:rsidRPr="003D00FC">
        <w:rPr>
          <w:rFonts w:hint="eastAsia"/>
        </w:rPr>
        <w:t>配置</w:t>
      </w:r>
      <w:r w:rsidRPr="003D00FC">
        <w:rPr>
          <w:rFonts w:hint="eastAsia"/>
        </w:rPr>
        <w:t>Consumer</w:t>
      </w:r>
      <w:r w:rsidRPr="003D00FC">
        <w:rPr>
          <w:rFonts w:hint="eastAsia"/>
        </w:rPr>
        <w:t>端</w:t>
      </w:r>
    </w:p>
    <w:p w14:paraId="46BD28FB" w14:textId="77777777" w:rsidR="00E30667" w:rsidRDefault="00E30667" w:rsidP="00E30667">
      <w:pPr>
        <w:ind w:firstLine="420"/>
      </w:pPr>
      <w:r>
        <w:rPr>
          <w:rFonts w:hint="eastAsia"/>
        </w:rPr>
        <w:t>对于</w:t>
      </w:r>
      <w:r>
        <w:rPr>
          <w:rFonts w:hint="eastAsia"/>
        </w:rPr>
        <w:t>Consumer</w:t>
      </w:r>
      <w:r>
        <w:rPr>
          <w:rFonts w:hint="eastAsia"/>
        </w:rPr>
        <w:t>端，则可以增加一层</w:t>
      </w:r>
      <w:r>
        <w:rPr>
          <w:rFonts w:hint="eastAsia"/>
        </w:rPr>
        <w:t>method</w:t>
      </w:r>
      <w:r>
        <w:rPr>
          <w:rFonts w:hint="eastAsia"/>
        </w:rPr>
        <w:t>调用，并在</w:t>
      </w:r>
      <w:r>
        <w:rPr>
          <w:rFonts w:hint="eastAsia"/>
        </w:rPr>
        <w:t>method</w:t>
      </w:r>
      <w:r>
        <w:rPr>
          <w:rFonts w:hint="eastAsia"/>
        </w:rPr>
        <w:t>上配置</w:t>
      </w:r>
      <w:r>
        <w:rPr>
          <w:rFonts w:hint="eastAsia"/>
        </w:rPr>
        <w:t>@HystrixCommand</w:t>
      </w:r>
      <w:r>
        <w:rPr>
          <w:rFonts w:hint="eastAsia"/>
        </w:rPr>
        <w:t>。当调用出错时，会走到</w:t>
      </w:r>
      <w:r>
        <w:rPr>
          <w:rFonts w:hint="eastAsia"/>
        </w:rPr>
        <w:t>fallbackMethod = "reliable"</w:t>
      </w:r>
      <w:r>
        <w:rPr>
          <w:rFonts w:hint="eastAsia"/>
        </w:rPr>
        <w:t>的调用里。</w:t>
      </w:r>
    </w:p>
    <w:p w14:paraId="61D9F847" w14:textId="77777777" w:rsidR="00E30667" w:rsidRPr="008856C6" w:rsidRDefault="00E30667" w:rsidP="00E30667">
      <w:pPr>
        <w:ind w:firstLine="420"/>
      </w:pPr>
    </w:p>
    <w:tbl>
      <w:tblPr>
        <w:tblStyle w:val="ab"/>
        <w:tblW w:w="0" w:type="auto"/>
        <w:tblLook w:val="04A0" w:firstRow="1" w:lastRow="0" w:firstColumn="1" w:lastColumn="0" w:noHBand="0" w:noVBand="1"/>
      </w:tblPr>
      <w:tblGrid>
        <w:gridCol w:w="8296"/>
      </w:tblGrid>
      <w:tr w:rsidR="00E30667" w14:paraId="534EB8CB" w14:textId="77777777" w:rsidTr="002F4C75">
        <w:tc>
          <w:tcPr>
            <w:tcW w:w="9062" w:type="dxa"/>
            <w:shd w:val="clear" w:color="auto" w:fill="E7E6E6" w:themeFill="background2"/>
          </w:tcPr>
          <w:p w14:paraId="0216A67F" w14:textId="77777777" w:rsidR="00E30667" w:rsidRDefault="00E30667" w:rsidP="002F4C75">
            <w:pPr>
              <w:ind w:firstLine="420"/>
            </w:pPr>
            <w:r>
              <w:t xml:space="preserve">    @Reference(version = "1.0.0")</w:t>
            </w:r>
          </w:p>
          <w:p w14:paraId="39FDFC6D" w14:textId="77777777" w:rsidR="00E30667" w:rsidRDefault="00E30667" w:rsidP="002F4C75">
            <w:pPr>
              <w:ind w:firstLine="420"/>
            </w:pPr>
            <w:r>
              <w:t xml:space="preserve">    private HelloService demoService;</w:t>
            </w:r>
          </w:p>
          <w:p w14:paraId="5FC9B478" w14:textId="03C053C8" w:rsidR="00E30667" w:rsidRDefault="003E14CE" w:rsidP="002F4C75">
            <w:pPr>
              <w:ind w:firstLine="420"/>
            </w:pPr>
            <w:r>
              <w:rPr>
                <w:rFonts w:hint="eastAsia"/>
              </w:rPr>
              <w:t xml:space="preserve"> </w:t>
            </w:r>
            <w:r>
              <w:t xml:space="preserve">    //</w:t>
            </w:r>
            <w:r>
              <w:rPr>
                <w:rFonts w:hint="eastAsia"/>
              </w:rPr>
              <w:t>当调用的方法出错是，回调</w:t>
            </w:r>
            <w:r>
              <w:t>reliable</w:t>
            </w:r>
            <w:r>
              <w:rPr>
                <w:rFonts w:hint="eastAsia"/>
              </w:rPr>
              <w:t>方法。</w:t>
            </w:r>
          </w:p>
          <w:p w14:paraId="581D4C63" w14:textId="77777777" w:rsidR="00E30667" w:rsidRDefault="00E30667" w:rsidP="002F4C75">
            <w:pPr>
              <w:ind w:firstLine="420"/>
            </w:pPr>
            <w:r>
              <w:t xml:space="preserve">    @HystrixCommand(fallbackMethod = "reliable")</w:t>
            </w:r>
          </w:p>
          <w:p w14:paraId="77086846" w14:textId="77777777" w:rsidR="00E30667" w:rsidRDefault="00E30667" w:rsidP="002F4C75">
            <w:pPr>
              <w:ind w:firstLine="420"/>
            </w:pPr>
            <w:r>
              <w:t xml:space="preserve">    public String doSayHello(String name) {</w:t>
            </w:r>
          </w:p>
          <w:p w14:paraId="18953E5E" w14:textId="77777777" w:rsidR="00E30667" w:rsidRDefault="00E30667" w:rsidP="002F4C75">
            <w:pPr>
              <w:ind w:firstLine="420"/>
            </w:pPr>
            <w:r>
              <w:t xml:space="preserve">        return demoService.sayHello(name);</w:t>
            </w:r>
          </w:p>
          <w:p w14:paraId="30865638" w14:textId="77777777" w:rsidR="00E30667" w:rsidRDefault="00E30667" w:rsidP="002F4C75">
            <w:pPr>
              <w:ind w:firstLine="420"/>
            </w:pPr>
            <w:r>
              <w:t xml:space="preserve">    }</w:t>
            </w:r>
          </w:p>
          <w:p w14:paraId="2CA6736B" w14:textId="77777777" w:rsidR="00E30667" w:rsidRDefault="00E30667" w:rsidP="002F4C75">
            <w:pPr>
              <w:ind w:firstLine="420"/>
            </w:pPr>
            <w:r>
              <w:t xml:space="preserve">    public String reliable(String name) {</w:t>
            </w:r>
          </w:p>
          <w:p w14:paraId="08A697E2" w14:textId="77777777" w:rsidR="00E30667" w:rsidRDefault="00E30667" w:rsidP="002F4C75">
            <w:pPr>
              <w:ind w:firstLine="420"/>
            </w:pPr>
            <w:r>
              <w:t xml:space="preserve">        return "hystrix fallback value";</w:t>
            </w:r>
          </w:p>
          <w:p w14:paraId="7A1D5B91" w14:textId="77777777" w:rsidR="00E30667" w:rsidRDefault="00E30667" w:rsidP="002F4C75">
            <w:pPr>
              <w:ind w:firstLine="420"/>
            </w:pPr>
            <w:r>
              <w:t xml:space="preserve">    }</w:t>
            </w:r>
          </w:p>
        </w:tc>
      </w:tr>
    </w:tbl>
    <w:p w14:paraId="0E142BFA" w14:textId="77777777" w:rsidR="00E30667" w:rsidRDefault="00E30667" w:rsidP="00E30667">
      <w:pPr>
        <w:ind w:firstLine="420"/>
      </w:pPr>
    </w:p>
    <w:p w14:paraId="528BD35C" w14:textId="719DBC02" w:rsidR="00CE72A7" w:rsidRDefault="00CE72A7" w:rsidP="00CE72A7">
      <w:pPr>
        <w:pStyle w:val="2"/>
      </w:pPr>
      <w:r>
        <w:rPr>
          <w:rFonts w:hint="eastAsia"/>
        </w:rPr>
        <w:lastRenderedPageBreak/>
        <w:t>d</w:t>
      </w:r>
      <w:r>
        <w:t>ubbo</w:t>
      </w:r>
      <w:r>
        <w:t>原理</w:t>
      </w:r>
      <w:r>
        <w:tab/>
      </w:r>
    </w:p>
    <w:p w14:paraId="59384ADC" w14:textId="5592ACF7" w:rsidR="00CE72A7" w:rsidRDefault="00CE72A7" w:rsidP="00CE72A7">
      <w:pPr>
        <w:pStyle w:val="3"/>
        <w:ind w:firstLine="420"/>
      </w:pPr>
      <w:r>
        <w:t>RPC</w:t>
      </w:r>
      <w:r>
        <w:t>原理</w:t>
      </w:r>
    </w:p>
    <w:p w14:paraId="5F9CBCFA" w14:textId="77777777" w:rsidR="00CE72A7" w:rsidRDefault="00CE72A7" w:rsidP="00B46A73">
      <w:pPr>
        <w:ind w:firstLineChars="0" w:firstLine="0"/>
      </w:pPr>
      <w:r>
        <w:rPr>
          <w:noProof/>
        </w:rPr>
        <w:drawing>
          <wp:inline distT="0" distB="0" distL="0" distR="0" wp14:anchorId="10C371A8" wp14:editId="34EBF1B4">
            <wp:extent cx="4080020" cy="240924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9197" cy="2420569"/>
                    </a:xfrm>
                    <a:prstGeom prst="rect">
                      <a:avLst/>
                    </a:prstGeom>
                  </pic:spPr>
                </pic:pic>
              </a:graphicData>
            </a:graphic>
          </wp:inline>
        </w:drawing>
      </w:r>
    </w:p>
    <w:tbl>
      <w:tblPr>
        <w:tblStyle w:val="ab"/>
        <w:tblW w:w="0" w:type="auto"/>
        <w:tblLook w:val="04A0" w:firstRow="1" w:lastRow="0" w:firstColumn="1" w:lastColumn="0" w:noHBand="0" w:noVBand="1"/>
      </w:tblPr>
      <w:tblGrid>
        <w:gridCol w:w="8296"/>
      </w:tblGrid>
      <w:tr w:rsidR="00CE72A7" w14:paraId="6FF21BDB" w14:textId="77777777" w:rsidTr="002F4C75">
        <w:tc>
          <w:tcPr>
            <w:tcW w:w="9062" w:type="dxa"/>
            <w:shd w:val="clear" w:color="auto" w:fill="E7E6E6" w:themeFill="background2"/>
          </w:tcPr>
          <w:p w14:paraId="1B0AA19B" w14:textId="77777777" w:rsidR="00CE72A7" w:rsidRDefault="00CE72A7" w:rsidP="002F4C75">
            <w:pPr>
              <w:ind w:firstLine="420"/>
            </w:pPr>
            <w:r>
              <w:rPr>
                <w:rFonts w:hint="eastAsia"/>
              </w:rPr>
              <w:t>一次完整的</w:t>
            </w:r>
            <w:r>
              <w:rPr>
                <w:rFonts w:hint="eastAsia"/>
              </w:rPr>
              <w:t>RPC</w:t>
            </w:r>
            <w:r>
              <w:rPr>
                <w:rFonts w:hint="eastAsia"/>
              </w:rPr>
              <w:t>调用流程（同步调用，异步另说）如下：</w:t>
            </w:r>
            <w:r>
              <w:rPr>
                <w:rFonts w:hint="eastAsia"/>
              </w:rPr>
              <w:t xml:space="preserve"> </w:t>
            </w:r>
          </w:p>
          <w:p w14:paraId="01E68889" w14:textId="77777777" w:rsidR="00CE72A7" w:rsidRPr="006C398F" w:rsidRDefault="00CE72A7" w:rsidP="002F4C75">
            <w:pPr>
              <w:ind w:firstLine="422"/>
              <w:rPr>
                <w:b/>
                <w:color w:val="7030A0"/>
              </w:rPr>
            </w:pPr>
            <w:r w:rsidRPr="006C398F">
              <w:rPr>
                <w:rFonts w:hint="eastAsia"/>
                <w:b/>
              </w:rPr>
              <w:t>1</w:t>
            </w:r>
            <w:r w:rsidRPr="006C398F">
              <w:rPr>
                <w:rFonts w:hint="eastAsia"/>
                <w:b/>
              </w:rPr>
              <w:t>）服务消费方（</w:t>
            </w:r>
            <w:r w:rsidRPr="006C398F">
              <w:rPr>
                <w:rFonts w:hint="eastAsia"/>
                <w:b/>
              </w:rPr>
              <w:t>client</w:t>
            </w:r>
            <w:r w:rsidRPr="006C398F">
              <w:rPr>
                <w:rFonts w:hint="eastAsia"/>
                <w:b/>
              </w:rPr>
              <w:t>）调用以本地调用方式调用服务；</w:t>
            </w:r>
            <w:r w:rsidRPr="006C398F">
              <w:rPr>
                <w:rFonts w:hint="eastAsia"/>
                <w:b/>
              </w:rPr>
              <w:t xml:space="preserve"> </w:t>
            </w:r>
          </w:p>
          <w:p w14:paraId="04109F5A" w14:textId="77777777" w:rsidR="00CE72A7" w:rsidRPr="007F5D1A" w:rsidRDefault="00CE72A7" w:rsidP="002F4C75">
            <w:pPr>
              <w:ind w:firstLine="420"/>
              <w:rPr>
                <w:color w:val="7030A0"/>
              </w:rPr>
            </w:pPr>
            <w:r w:rsidRPr="007F5D1A">
              <w:rPr>
                <w:rFonts w:hint="eastAsia"/>
                <w:color w:val="7030A0"/>
              </w:rPr>
              <w:t>2</w:t>
            </w:r>
            <w:r w:rsidRPr="007F5D1A">
              <w:rPr>
                <w:rFonts w:hint="eastAsia"/>
                <w:color w:val="7030A0"/>
              </w:rPr>
              <w:t>）</w:t>
            </w:r>
            <w:r w:rsidRPr="007F5D1A">
              <w:rPr>
                <w:rFonts w:hint="eastAsia"/>
                <w:color w:val="7030A0"/>
              </w:rPr>
              <w:t>client stub</w:t>
            </w:r>
            <w:r w:rsidRPr="007F5D1A">
              <w:rPr>
                <w:rFonts w:hint="eastAsia"/>
                <w:color w:val="7030A0"/>
              </w:rPr>
              <w:t>接收到调用后负责将方法、参数等组装成能够进行网络传输的消息体；</w:t>
            </w:r>
            <w:r w:rsidRPr="007F5D1A">
              <w:rPr>
                <w:rFonts w:hint="eastAsia"/>
                <w:color w:val="7030A0"/>
              </w:rPr>
              <w:t xml:space="preserve"> </w:t>
            </w:r>
          </w:p>
          <w:p w14:paraId="0CBE004A" w14:textId="77777777" w:rsidR="00CE72A7" w:rsidRPr="007F5D1A" w:rsidRDefault="00CE72A7" w:rsidP="002F4C75">
            <w:pPr>
              <w:ind w:firstLine="420"/>
              <w:rPr>
                <w:color w:val="7030A0"/>
              </w:rPr>
            </w:pPr>
            <w:r w:rsidRPr="007F5D1A">
              <w:rPr>
                <w:rFonts w:hint="eastAsia"/>
                <w:color w:val="7030A0"/>
              </w:rPr>
              <w:t>3</w:t>
            </w:r>
            <w:r w:rsidRPr="007F5D1A">
              <w:rPr>
                <w:rFonts w:hint="eastAsia"/>
                <w:color w:val="7030A0"/>
              </w:rPr>
              <w:t>）</w:t>
            </w:r>
            <w:r w:rsidRPr="007F5D1A">
              <w:rPr>
                <w:rFonts w:hint="eastAsia"/>
                <w:color w:val="7030A0"/>
              </w:rPr>
              <w:t>client stub</w:t>
            </w:r>
            <w:r w:rsidRPr="007F5D1A">
              <w:rPr>
                <w:rFonts w:hint="eastAsia"/>
                <w:color w:val="7030A0"/>
              </w:rPr>
              <w:t>找到服务地址，并将消息发送到服务端；</w:t>
            </w:r>
            <w:r w:rsidRPr="007F5D1A">
              <w:rPr>
                <w:rFonts w:hint="eastAsia"/>
                <w:color w:val="7030A0"/>
              </w:rPr>
              <w:t xml:space="preserve"> </w:t>
            </w:r>
          </w:p>
          <w:p w14:paraId="701DD104" w14:textId="77777777" w:rsidR="00CE72A7" w:rsidRPr="007F5D1A" w:rsidRDefault="00CE72A7" w:rsidP="002F4C75">
            <w:pPr>
              <w:ind w:firstLine="420"/>
              <w:rPr>
                <w:color w:val="7030A0"/>
              </w:rPr>
            </w:pPr>
            <w:r w:rsidRPr="007F5D1A">
              <w:rPr>
                <w:rFonts w:hint="eastAsia"/>
                <w:color w:val="7030A0"/>
              </w:rPr>
              <w:t>4</w:t>
            </w:r>
            <w:r w:rsidRPr="007F5D1A">
              <w:rPr>
                <w:rFonts w:hint="eastAsia"/>
                <w:color w:val="7030A0"/>
              </w:rPr>
              <w:t>）</w:t>
            </w:r>
            <w:r w:rsidRPr="007F5D1A">
              <w:rPr>
                <w:rFonts w:hint="eastAsia"/>
                <w:color w:val="7030A0"/>
              </w:rPr>
              <w:t>server stub</w:t>
            </w:r>
            <w:r w:rsidRPr="007F5D1A">
              <w:rPr>
                <w:rFonts w:hint="eastAsia"/>
                <w:color w:val="7030A0"/>
              </w:rPr>
              <w:t>收到消息后进行解码；</w:t>
            </w:r>
            <w:r w:rsidRPr="007F5D1A">
              <w:rPr>
                <w:rFonts w:hint="eastAsia"/>
                <w:color w:val="7030A0"/>
              </w:rPr>
              <w:t xml:space="preserve"> </w:t>
            </w:r>
          </w:p>
          <w:p w14:paraId="42E8759A" w14:textId="77777777" w:rsidR="00CE72A7" w:rsidRPr="007F5D1A" w:rsidRDefault="00CE72A7" w:rsidP="002F4C75">
            <w:pPr>
              <w:ind w:firstLine="420"/>
              <w:rPr>
                <w:color w:val="7030A0"/>
              </w:rPr>
            </w:pPr>
            <w:r w:rsidRPr="007F5D1A">
              <w:rPr>
                <w:rFonts w:hint="eastAsia"/>
                <w:color w:val="7030A0"/>
              </w:rPr>
              <w:t>5</w:t>
            </w:r>
            <w:r w:rsidRPr="007F5D1A">
              <w:rPr>
                <w:rFonts w:hint="eastAsia"/>
                <w:color w:val="7030A0"/>
              </w:rPr>
              <w:t>）</w:t>
            </w:r>
            <w:r w:rsidRPr="007F5D1A">
              <w:rPr>
                <w:rFonts w:hint="eastAsia"/>
                <w:color w:val="7030A0"/>
              </w:rPr>
              <w:t>server stub</w:t>
            </w:r>
            <w:r w:rsidRPr="007F5D1A">
              <w:rPr>
                <w:rFonts w:hint="eastAsia"/>
                <w:color w:val="7030A0"/>
              </w:rPr>
              <w:t>根据解码结果调用本地的服务；</w:t>
            </w:r>
            <w:r w:rsidRPr="007F5D1A">
              <w:rPr>
                <w:rFonts w:hint="eastAsia"/>
                <w:color w:val="7030A0"/>
              </w:rPr>
              <w:t xml:space="preserve"> </w:t>
            </w:r>
          </w:p>
          <w:p w14:paraId="6AF45E26" w14:textId="77777777" w:rsidR="00CE72A7" w:rsidRPr="007F5D1A" w:rsidRDefault="00CE72A7" w:rsidP="002F4C75">
            <w:pPr>
              <w:ind w:firstLine="420"/>
              <w:rPr>
                <w:color w:val="7030A0"/>
              </w:rPr>
            </w:pPr>
            <w:r w:rsidRPr="007F5D1A">
              <w:rPr>
                <w:rFonts w:hint="eastAsia"/>
                <w:color w:val="7030A0"/>
              </w:rPr>
              <w:t>6</w:t>
            </w:r>
            <w:r w:rsidRPr="007F5D1A">
              <w:rPr>
                <w:rFonts w:hint="eastAsia"/>
                <w:color w:val="7030A0"/>
              </w:rPr>
              <w:t>）本地服务执行并将结果返回给</w:t>
            </w:r>
            <w:r w:rsidRPr="007F5D1A">
              <w:rPr>
                <w:rFonts w:hint="eastAsia"/>
                <w:color w:val="7030A0"/>
              </w:rPr>
              <w:t>server stub</w:t>
            </w:r>
            <w:r w:rsidRPr="007F5D1A">
              <w:rPr>
                <w:rFonts w:hint="eastAsia"/>
                <w:color w:val="7030A0"/>
              </w:rPr>
              <w:t>；</w:t>
            </w:r>
            <w:r w:rsidRPr="007F5D1A">
              <w:rPr>
                <w:rFonts w:hint="eastAsia"/>
                <w:color w:val="7030A0"/>
              </w:rPr>
              <w:t xml:space="preserve"> </w:t>
            </w:r>
          </w:p>
          <w:p w14:paraId="3BCCC367" w14:textId="77777777" w:rsidR="00CE72A7" w:rsidRPr="007F5D1A" w:rsidRDefault="00CE72A7" w:rsidP="002F4C75">
            <w:pPr>
              <w:ind w:firstLine="420"/>
              <w:rPr>
                <w:color w:val="7030A0"/>
              </w:rPr>
            </w:pPr>
            <w:r w:rsidRPr="007F5D1A">
              <w:rPr>
                <w:rFonts w:hint="eastAsia"/>
                <w:color w:val="7030A0"/>
              </w:rPr>
              <w:t>7</w:t>
            </w:r>
            <w:r w:rsidRPr="007F5D1A">
              <w:rPr>
                <w:rFonts w:hint="eastAsia"/>
                <w:color w:val="7030A0"/>
              </w:rPr>
              <w:t>）</w:t>
            </w:r>
            <w:r w:rsidRPr="007F5D1A">
              <w:rPr>
                <w:rFonts w:hint="eastAsia"/>
                <w:color w:val="7030A0"/>
              </w:rPr>
              <w:t>server stub</w:t>
            </w:r>
            <w:r w:rsidRPr="007F5D1A">
              <w:rPr>
                <w:rFonts w:hint="eastAsia"/>
                <w:color w:val="7030A0"/>
              </w:rPr>
              <w:t>将返回结果打包成消息并发送至消费方；</w:t>
            </w:r>
            <w:r w:rsidRPr="007F5D1A">
              <w:rPr>
                <w:rFonts w:hint="eastAsia"/>
                <w:color w:val="7030A0"/>
              </w:rPr>
              <w:t xml:space="preserve"> </w:t>
            </w:r>
          </w:p>
          <w:p w14:paraId="397119F7" w14:textId="77777777" w:rsidR="00CE72A7" w:rsidRPr="007F5D1A" w:rsidRDefault="00CE72A7" w:rsidP="002F4C75">
            <w:pPr>
              <w:ind w:firstLine="420"/>
              <w:rPr>
                <w:color w:val="7030A0"/>
              </w:rPr>
            </w:pPr>
            <w:r w:rsidRPr="007F5D1A">
              <w:rPr>
                <w:rFonts w:hint="eastAsia"/>
                <w:color w:val="7030A0"/>
              </w:rPr>
              <w:t>8</w:t>
            </w:r>
            <w:r w:rsidRPr="007F5D1A">
              <w:rPr>
                <w:rFonts w:hint="eastAsia"/>
                <w:color w:val="7030A0"/>
              </w:rPr>
              <w:t>）</w:t>
            </w:r>
            <w:r w:rsidRPr="007F5D1A">
              <w:rPr>
                <w:rFonts w:hint="eastAsia"/>
                <w:color w:val="7030A0"/>
              </w:rPr>
              <w:t>client stub</w:t>
            </w:r>
            <w:r w:rsidRPr="007F5D1A">
              <w:rPr>
                <w:rFonts w:hint="eastAsia"/>
                <w:color w:val="7030A0"/>
              </w:rPr>
              <w:t>接收到消息，并进行解码；</w:t>
            </w:r>
            <w:r w:rsidRPr="007F5D1A">
              <w:rPr>
                <w:rFonts w:hint="eastAsia"/>
                <w:color w:val="7030A0"/>
              </w:rPr>
              <w:t xml:space="preserve"> </w:t>
            </w:r>
          </w:p>
          <w:p w14:paraId="42FDE083" w14:textId="77777777" w:rsidR="00CE72A7" w:rsidRPr="00701662" w:rsidRDefault="00CE72A7" w:rsidP="002F4C75">
            <w:pPr>
              <w:ind w:firstLine="422"/>
              <w:rPr>
                <w:b/>
              </w:rPr>
            </w:pPr>
            <w:r w:rsidRPr="00701662">
              <w:rPr>
                <w:rFonts w:hint="eastAsia"/>
                <w:b/>
              </w:rPr>
              <w:t>9</w:t>
            </w:r>
            <w:r w:rsidRPr="00701662">
              <w:rPr>
                <w:rFonts w:hint="eastAsia"/>
                <w:b/>
              </w:rPr>
              <w:t>）服务消费方得到最终结果。</w:t>
            </w:r>
          </w:p>
          <w:p w14:paraId="209ADBE1" w14:textId="77777777" w:rsidR="00CE72A7" w:rsidRPr="00BE68E6" w:rsidRDefault="00CE72A7" w:rsidP="002F4C75">
            <w:pPr>
              <w:ind w:firstLine="420"/>
            </w:pPr>
            <w:r>
              <w:rPr>
                <w:rFonts w:hint="eastAsia"/>
              </w:rPr>
              <w:t>RPC</w:t>
            </w:r>
            <w:r>
              <w:rPr>
                <w:rFonts w:hint="eastAsia"/>
              </w:rPr>
              <w:t>框架的目标就是要</w:t>
            </w:r>
            <w:r>
              <w:rPr>
                <w:rFonts w:hint="eastAsia"/>
              </w:rPr>
              <w:t>2~8</w:t>
            </w:r>
            <w:r>
              <w:rPr>
                <w:rFonts w:hint="eastAsia"/>
              </w:rPr>
              <w:t>这些步骤都封装起来，这些细节对用户来说是透明的，不可见的。</w:t>
            </w:r>
          </w:p>
        </w:tc>
      </w:tr>
    </w:tbl>
    <w:p w14:paraId="36238796" w14:textId="7DD285FA" w:rsidR="00CE72A7" w:rsidRDefault="00CE72A7" w:rsidP="00CE72A7">
      <w:pPr>
        <w:pStyle w:val="2"/>
      </w:pPr>
      <w:r>
        <w:rPr>
          <w:rFonts w:hint="eastAsia"/>
        </w:rPr>
        <w:t>netty</w:t>
      </w:r>
      <w:r>
        <w:rPr>
          <w:rFonts w:hint="eastAsia"/>
        </w:rPr>
        <w:t>通信原理</w:t>
      </w:r>
    </w:p>
    <w:p w14:paraId="0C15560B" w14:textId="77777777" w:rsidR="00CE72A7" w:rsidRDefault="00CE72A7" w:rsidP="00CE72A7">
      <w:pPr>
        <w:ind w:firstLine="420"/>
      </w:pPr>
      <w:r>
        <w:rPr>
          <w:rFonts w:hint="eastAsia"/>
        </w:rPr>
        <w:t>Netty</w:t>
      </w:r>
      <w:r>
        <w:rPr>
          <w:rFonts w:hint="eastAsia"/>
        </w:rPr>
        <w:t>是一个异步事件驱动的网络应用程序框架，</w:t>
      </w:r>
      <w:r>
        <w:rPr>
          <w:rFonts w:hint="eastAsia"/>
        </w:rPr>
        <w:t xml:space="preserve"> </w:t>
      </w:r>
      <w:r>
        <w:rPr>
          <w:rFonts w:hint="eastAsia"/>
        </w:rPr>
        <w:t>用于快速开发可维护的高性能协议服务器和客户端。</w:t>
      </w:r>
      <w:r w:rsidRPr="00DB1146">
        <w:rPr>
          <w:rFonts w:hint="eastAsia"/>
        </w:rPr>
        <w:t>它极大地简化并简化了</w:t>
      </w:r>
      <w:r w:rsidRPr="00DB1146">
        <w:rPr>
          <w:rFonts w:hint="eastAsia"/>
        </w:rPr>
        <w:t>TCP</w:t>
      </w:r>
      <w:r w:rsidRPr="00DB1146">
        <w:rPr>
          <w:rFonts w:hint="eastAsia"/>
        </w:rPr>
        <w:t>和</w:t>
      </w:r>
      <w:r w:rsidRPr="00DB1146">
        <w:rPr>
          <w:rFonts w:hint="eastAsia"/>
        </w:rPr>
        <w:t>UDP</w:t>
      </w:r>
      <w:r w:rsidRPr="00DB1146">
        <w:rPr>
          <w:rFonts w:hint="eastAsia"/>
        </w:rPr>
        <w:t>套接字服务器等网络编程。</w:t>
      </w:r>
    </w:p>
    <w:p w14:paraId="2992A197" w14:textId="77777777" w:rsidR="00CE72A7" w:rsidRDefault="00CE72A7" w:rsidP="00CE72A7">
      <w:pPr>
        <w:ind w:firstLine="420"/>
      </w:pPr>
      <w:r>
        <w:t>BIO</w:t>
      </w:r>
      <w:r>
        <w:rPr>
          <w:rFonts w:hint="eastAsia"/>
        </w:rPr>
        <w:t>：</w:t>
      </w:r>
      <w:r>
        <w:t>(B</w:t>
      </w:r>
      <w:r w:rsidRPr="00CB78B7">
        <w:t>locking IO</w:t>
      </w:r>
      <w:r>
        <w:t>)</w:t>
      </w:r>
    </w:p>
    <w:p w14:paraId="794DDD2B" w14:textId="77777777" w:rsidR="00CE72A7" w:rsidRDefault="00CE72A7" w:rsidP="00F24452">
      <w:pPr>
        <w:ind w:firstLine="420"/>
        <w:jc w:val="center"/>
      </w:pPr>
      <w:r>
        <w:rPr>
          <w:noProof/>
        </w:rPr>
        <w:lastRenderedPageBreak/>
        <w:drawing>
          <wp:inline distT="0" distB="0" distL="0" distR="0" wp14:anchorId="5AA45EA8" wp14:editId="6ED02BD2">
            <wp:extent cx="3874114" cy="1916264"/>
            <wp:effectExtent l="0" t="0" r="0" b="8255"/>
            <wp:docPr id="327" name="图片 327" descr="http://dl2.iteye.com/upload/attachment/0095/0307/04eebb37-3c6e-3e8f-9e30-66e24c57c4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2.iteye.com/upload/attachment/0095/0307/04eebb37-3c6e-3e8f-9e30-66e24c57c47f.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84951" cy="1921624"/>
                    </a:xfrm>
                    <a:prstGeom prst="rect">
                      <a:avLst/>
                    </a:prstGeom>
                    <a:noFill/>
                    <a:ln>
                      <a:noFill/>
                    </a:ln>
                  </pic:spPr>
                </pic:pic>
              </a:graphicData>
            </a:graphic>
          </wp:inline>
        </w:drawing>
      </w:r>
    </w:p>
    <w:p w14:paraId="3B2AA71E" w14:textId="77777777" w:rsidR="00CE72A7" w:rsidRDefault="00CE72A7" w:rsidP="00CE72A7">
      <w:pPr>
        <w:ind w:firstLine="420"/>
      </w:pPr>
      <w:r>
        <w:t>NIO (Non-B</w:t>
      </w:r>
      <w:r w:rsidRPr="00CB78B7">
        <w:t>locking IO</w:t>
      </w:r>
      <w:r>
        <w:t>)</w:t>
      </w:r>
    </w:p>
    <w:p w14:paraId="6E5A0456" w14:textId="77777777" w:rsidR="00CE72A7" w:rsidRDefault="00CE72A7" w:rsidP="00CE72A7">
      <w:pPr>
        <w:ind w:firstLine="420"/>
      </w:pPr>
      <w:r>
        <w:rPr>
          <w:noProof/>
        </w:rPr>
        <w:drawing>
          <wp:inline distT="0" distB="0" distL="0" distR="0" wp14:anchorId="432DFA7F" wp14:editId="55EFA07E">
            <wp:extent cx="5470498" cy="4262176"/>
            <wp:effectExtent l="0" t="0" r="0" b="5080"/>
            <wp:docPr id="328" name="图片 328" descr="http://ata2-img.cn-hangzhou.img-pub.aliyun-inc.com/345fa2b327ec8a119ece050228619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ta2-img.cn-hangzhou.img-pub.aliyun-inc.com/345fa2b327ec8a119ece0502286197d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73299" cy="4264359"/>
                    </a:xfrm>
                    <a:prstGeom prst="rect">
                      <a:avLst/>
                    </a:prstGeom>
                    <a:noFill/>
                    <a:ln>
                      <a:noFill/>
                    </a:ln>
                  </pic:spPr>
                </pic:pic>
              </a:graphicData>
            </a:graphic>
          </wp:inline>
        </w:drawing>
      </w:r>
    </w:p>
    <w:p w14:paraId="0E653A4D" w14:textId="77777777" w:rsidR="00CE72A7" w:rsidRPr="001C4047" w:rsidRDefault="00CE72A7" w:rsidP="00CE72A7">
      <w:pPr>
        <w:ind w:firstLine="420"/>
      </w:pPr>
      <w:r w:rsidRPr="00FD7226">
        <w:rPr>
          <w:rFonts w:hint="eastAsia"/>
        </w:rPr>
        <w:t xml:space="preserve">Selector </w:t>
      </w:r>
      <w:r w:rsidRPr="00FD7226">
        <w:rPr>
          <w:rFonts w:hint="eastAsia"/>
        </w:rPr>
        <w:t>一般称</w:t>
      </w:r>
      <w:r w:rsidRPr="00FD7226">
        <w:rPr>
          <w:rFonts w:hint="eastAsia"/>
        </w:rPr>
        <w:t xml:space="preserve"> </w:t>
      </w:r>
      <w:r w:rsidRPr="00FD7226">
        <w:rPr>
          <w:rFonts w:hint="eastAsia"/>
        </w:rPr>
        <w:t>为</w:t>
      </w:r>
      <w:r w:rsidRPr="00FD7226">
        <w:rPr>
          <w:rFonts w:hint="eastAsia"/>
          <w:b/>
        </w:rPr>
        <w:t>选择器</w:t>
      </w:r>
      <w:r w:rsidRPr="00FD7226">
        <w:rPr>
          <w:rFonts w:hint="eastAsia"/>
        </w:rPr>
        <w:t xml:space="preserve"> </w:t>
      </w:r>
      <w:r>
        <w:rPr>
          <w:rFonts w:hint="eastAsia"/>
        </w:rPr>
        <w:t>，</w:t>
      </w:r>
      <w:r w:rsidRPr="00FD7226">
        <w:rPr>
          <w:rFonts w:hint="eastAsia"/>
        </w:rPr>
        <w:t>也可以翻译为</w:t>
      </w:r>
      <w:r w:rsidRPr="00FD7226">
        <w:rPr>
          <w:rFonts w:hint="eastAsia"/>
        </w:rPr>
        <w:t xml:space="preserve"> </w:t>
      </w:r>
      <w:r w:rsidRPr="00FD7226">
        <w:rPr>
          <w:rFonts w:hint="eastAsia"/>
          <w:b/>
        </w:rPr>
        <w:t>多路复用器</w:t>
      </w:r>
      <w:r>
        <w:rPr>
          <w:rFonts w:hint="eastAsia"/>
          <w:b/>
        </w:rPr>
        <w:t>，</w:t>
      </w:r>
    </w:p>
    <w:p w14:paraId="5C7A548B" w14:textId="77777777" w:rsidR="00CE72A7" w:rsidRDefault="00CE72A7" w:rsidP="00CE72A7">
      <w:pPr>
        <w:ind w:firstLine="420"/>
      </w:pPr>
      <w:r>
        <w:t>Connect</w:t>
      </w:r>
      <w:r>
        <w:rPr>
          <w:rFonts w:hint="eastAsia"/>
        </w:rPr>
        <w:t>（连接就绪）、</w:t>
      </w:r>
      <w:r>
        <w:t>Accept</w:t>
      </w:r>
      <w:r>
        <w:rPr>
          <w:rFonts w:hint="eastAsia"/>
        </w:rPr>
        <w:t>（接受就绪）、</w:t>
      </w:r>
      <w:r>
        <w:t>Read</w:t>
      </w:r>
      <w:r>
        <w:rPr>
          <w:rFonts w:hint="eastAsia"/>
        </w:rPr>
        <w:t>（读就绪）、</w:t>
      </w:r>
      <w:r>
        <w:t>Write</w:t>
      </w:r>
      <w:r>
        <w:rPr>
          <w:rFonts w:hint="eastAsia"/>
        </w:rPr>
        <w:t>（写就绪）</w:t>
      </w:r>
    </w:p>
    <w:p w14:paraId="5C0A37A7" w14:textId="77777777" w:rsidR="00CE72A7" w:rsidRDefault="00CE72A7" w:rsidP="00CE72A7">
      <w:pPr>
        <w:ind w:firstLine="420"/>
      </w:pPr>
      <w:r>
        <w:rPr>
          <w:rFonts w:hint="eastAsia"/>
        </w:rPr>
        <w:t>Netty</w:t>
      </w:r>
      <w:r>
        <w:rPr>
          <w:rFonts w:hint="eastAsia"/>
        </w:rPr>
        <w:t>基本原理：</w:t>
      </w:r>
    </w:p>
    <w:p w14:paraId="0F05F5BC" w14:textId="77777777" w:rsidR="00CE72A7" w:rsidRDefault="00CE72A7" w:rsidP="00CE72A7">
      <w:pPr>
        <w:ind w:firstLine="420"/>
      </w:pPr>
      <w:r>
        <w:rPr>
          <w:noProof/>
        </w:rPr>
        <w:lastRenderedPageBreak/>
        <w:drawing>
          <wp:inline distT="0" distB="0" distL="0" distR="0" wp14:anchorId="64ECF11D" wp14:editId="70EAE296">
            <wp:extent cx="5760720" cy="3473813"/>
            <wp:effectExtent l="0" t="0" r="0" b="0"/>
            <wp:docPr id="329" name="图片 329" descr="https://upload-images.jianshu.io/upload_images/3751588-8220ae4d80809f08.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3751588-8220ae4d80809f08.png?imageMogr2/auto-ori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473813"/>
                    </a:xfrm>
                    <a:prstGeom prst="rect">
                      <a:avLst/>
                    </a:prstGeom>
                    <a:noFill/>
                    <a:ln>
                      <a:noFill/>
                    </a:ln>
                  </pic:spPr>
                </pic:pic>
              </a:graphicData>
            </a:graphic>
          </wp:inline>
        </w:drawing>
      </w:r>
    </w:p>
    <w:p w14:paraId="72B0EEA2" w14:textId="77777777" w:rsidR="00CE72A7" w:rsidRDefault="00CE72A7" w:rsidP="00CE72A7">
      <w:pPr>
        <w:ind w:firstLine="420"/>
      </w:pPr>
    </w:p>
    <w:p w14:paraId="08BFA5AE" w14:textId="77777777" w:rsidR="00CE72A7" w:rsidRPr="00E17192" w:rsidRDefault="00CE72A7" w:rsidP="00CE72A7">
      <w:pPr>
        <w:ind w:firstLine="420"/>
      </w:pPr>
    </w:p>
    <w:p w14:paraId="3B43BC2F" w14:textId="517D3108" w:rsidR="00CE72A7" w:rsidRDefault="00CE72A7" w:rsidP="00CE72A7">
      <w:pPr>
        <w:pStyle w:val="2"/>
        <w:tabs>
          <w:tab w:val="right" w:pos="9072"/>
        </w:tabs>
      </w:pPr>
      <w:r>
        <w:rPr>
          <w:rFonts w:hint="eastAsia"/>
        </w:rPr>
        <w:lastRenderedPageBreak/>
        <w:t>dubbo</w:t>
      </w:r>
      <w:r>
        <w:rPr>
          <w:rFonts w:hint="eastAsia"/>
        </w:rPr>
        <w:t>原理</w:t>
      </w:r>
    </w:p>
    <w:p w14:paraId="309724DA" w14:textId="06607942" w:rsidR="00CE72A7" w:rsidRDefault="00CE72A7" w:rsidP="00CE72A7">
      <w:pPr>
        <w:pStyle w:val="3"/>
        <w:ind w:firstLine="420"/>
      </w:pPr>
      <w:r>
        <w:rPr>
          <w:rFonts w:hint="eastAsia"/>
        </w:rPr>
        <w:t>dubbo</w:t>
      </w:r>
      <w:r>
        <w:rPr>
          <w:rFonts w:hint="eastAsia"/>
        </w:rPr>
        <w:t>原理</w:t>
      </w:r>
      <w:r>
        <w:tab/>
      </w:r>
      <w:r>
        <w:rPr>
          <w:rFonts w:hint="eastAsia"/>
        </w:rPr>
        <w:t>-</w:t>
      </w:r>
      <w:r>
        <w:t>框架设计</w:t>
      </w:r>
      <w:r w:rsidRPr="003634F8">
        <w:rPr>
          <w:rFonts w:hint="eastAsia"/>
        </w:rPr>
        <w:t xml:space="preserve"> </w:t>
      </w:r>
    </w:p>
    <w:p w14:paraId="316D8781" w14:textId="77777777" w:rsidR="00CE72A7" w:rsidRDefault="00CE72A7" w:rsidP="00CE72A7">
      <w:pPr>
        <w:ind w:firstLine="420"/>
      </w:pPr>
      <w:r>
        <w:rPr>
          <w:noProof/>
        </w:rPr>
        <w:drawing>
          <wp:inline distT="0" distB="0" distL="0" distR="0" wp14:anchorId="7E039AC3" wp14:editId="6B5517DC">
            <wp:extent cx="5760720" cy="4315953"/>
            <wp:effectExtent l="0" t="0" r="0" b="8890"/>
            <wp:docPr id="330" name="图片 330" descr="/dev-guide/images/dubbo-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v-guide/images/dubbo-framework.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4315953"/>
                    </a:xfrm>
                    <a:prstGeom prst="rect">
                      <a:avLst/>
                    </a:prstGeom>
                    <a:noFill/>
                    <a:ln>
                      <a:noFill/>
                    </a:ln>
                  </pic:spPr>
                </pic:pic>
              </a:graphicData>
            </a:graphic>
          </wp:inline>
        </w:drawing>
      </w:r>
    </w:p>
    <w:p w14:paraId="51F41E34" w14:textId="77777777" w:rsidR="00CE72A7" w:rsidRDefault="00CE72A7" w:rsidP="00CE72A7">
      <w:pPr>
        <w:ind w:firstLine="420"/>
      </w:pPr>
    </w:p>
    <w:p w14:paraId="1D378F87" w14:textId="77777777" w:rsidR="00CE72A7" w:rsidRDefault="00CE72A7" w:rsidP="001642D1">
      <w:pPr>
        <w:ind w:firstLine="420"/>
      </w:pPr>
      <w:r>
        <w:rPr>
          <w:rFonts w:hint="eastAsia"/>
        </w:rPr>
        <w:t xml:space="preserve">config </w:t>
      </w:r>
      <w:r>
        <w:rPr>
          <w:rFonts w:hint="eastAsia"/>
        </w:rPr>
        <w:t>配置层：对外配置接口，以</w:t>
      </w:r>
      <w:r>
        <w:rPr>
          <w:rFonts w:hint="eastAsia"/>
        </w:rPr>
        <w:t xml:space="preserve"> ServiceConfig, ReferenceConfig </w:t>
      </w:r>
      <w:r>
        <w:rPr>
          <w:rFonts w:hint="eastAsia"/>
        </w:rPr>
        <w:t>为中心，可以直接初始化配置类，也可以通过</w:t>
      </w:r>
      <w:r>
        <w:rPr>
          <w:rFonts w:hint="eastAsia"/>
        </w:rPr>
        <w:t xml:space="preserve"> spring </w:t>
      </w:r>
      <w:r>
        <w:rPr>
          <w:rFonts w:hint="eastAsia"/>
        </w:rPr>
        <w:t>解析配置生成配置类</w:t>
      </w:r>
    </w:p>
    <w:p w14:paraId="7789F153" w14:textId="77777777" w:rsidR="00CE72A7" w:rsidRDefault="00CE72A7" w:rsidP="001642D1">
      <w:pPr>
        <w:ind w:firstLine="420"/>
      </w:pPr>
      <w:r>
        <w:rPr>
          <w:rFonts w:hint="eastAsia"/>
        </w:rPr>
        <w:t xml:space="preserve">proxy </w:t>
      </w:r>
      <w:r>
        <w:rPr>
          <w:rFonts w:hint="eastAsia"/>
        </w:rPr>
        <w:t>服务代理层：服务接口透明代理，生成服务的客户端</w:t>
      </w:r>
      <w:r>
        <w:rPr>
          <w:rFonts w:hint="eastAsia"/>
        </w:rPr>
        <w:t xml:space="preserve"> Stub </w:t>
      </w:r>
      <w:r>
        <w:rPr>
          <w:rFonts w:hint="eastAsia"/>
        </w:rPr>
        <w:t>和服务器端</w:t>
      </w:r>
      <w:r>
        <w:rPr>
          <w:rFonts w:hint="eastAsia"/>
        </w:rPr>
        <w:t xml:space="preserve"> Skeleton, </w:t>
      </w:r>
      <w:r>
        <w:rPr>
          <w:rFonts w:hint="eastAsia"/>
        </w:rPr>
        <w:t>以</w:t>
      </w:r>
      <w:r>
        <w:rPr>
          <w:rFonts w:hint="eastAsia"/>
        </w:rPr>
        <w:t xml:space="preserve"> ServiceProxy </w:t>
      </w:r>
      <w:r>
        <w:rPr>
          <w:rFonts w:hint="eastAsia"/>
        </w:rPr>
        <w:t>为中心，扩展接口为</w:t>
      </w:r>
      <w:r>
        <w:rPr>
          <w:rFonts w:hint="eastAsia"/>
        </w:rPr>
        <w:t xml:space="preserve"> ProxyFactory</w:t>
      </w:r>
    </w:p>
    <w:p w14:paraId="01FC01B4" w14:textId="77777777" w:rsidR="00CE72A7" w:rsidRDefault="00CE72A7" w:rsidP="001642D1">
      <w:pPr>
        <w:ind w:firstLine="420"/>
      </w:pPr>
      <w:r>
        <w:rPr>
          <w:rFonts w:hint="eastAsia"/>
        </w:rPr>
        <w:t xml:space="preserve">registry </w:t>
      </w:r>
      <w:r>
        <w:rPr>
          <w:rFonts w:hint="eastAsia"/>
        </w:rPr>
        <w:t>注册中心层：封装服务地址的注册与发现，以服务</w:t>
      </w:r>
      <w:r>
        <w:rPr>
          <w:rFonts w:hint="eastAsia"/>
        </w:rPr>
        <w:t xml:space="preserve"> URL </w:t>
      </w:r>
      <w:r>
        <w:rPr>
          <w:rFonts w:hint="eastAsia"/>
        </w:rPr>
        <w:t>为中心，扩展接口为</w:t>
      </w:r>
      <w:r>
        <w:rPr>
          <w:rFonts w:hint="eastAsia"/>
        </w:rPr>
        <w:t xml:space="preserve"> RegistryFactory, Registry, RegistryService</w:t>
      </w:r>
    </w:p>
    <w:p w14:paraId="3BDA164E" w14:textId="77777777" w:rsidR="00CE72A7" w:rsidRDefault="00CE72A7" w:rsidP="001642D1">
      <w:pPr>
        <w:ind w:firstLine="420"/>
      </w:pPr>
      <w:r>
        <w:rPr>
          <w:rFonts w:hint="eastAsia"/>
        </w:rPr>
        <w:t xml:space="preserve">cluster </w:t>
      </w:r>
      <w:r>
        <w:rPr>
          <w:rFonts w:hint="eastAsia"/>
        </w:rPr>
        <w:t>路由层：封装多个提供者的路由及负载均衡，并桥接注册中心，以</w:t>
      </w:r>
      <w:r>
        <w:rPr>
          <w:rFonts w:hint="eastAsia"/>
        </w:rPr>
        <w:t xml:space="preserve"> Invoker </w:t>
      </w:r>
      <w:r>
        <w:rPr>
          <w:rFonts w:hint="eastAsia"/>
        </w:rPr>
        <w:t>为中心，扩展接口为</w:t>
      </w:r>
      <w:r>
        <w:rPr>
          <w:rFonts w:hint="eastAsia"/>
        </w:rPr>
        <w:t xml:space="preserve"> Cluster, Directory, Router, LoadBalance</w:t>
      </w:r>
    </w:p>
    <w:p w14:paraId="389685DB" w14:textId="77777777" w:rsidR="00CE72A7" w:rsidRDefault="00CE72A7" w:rsidP="001642D1">
      <w:pPr>
        <w:ind w:firstLine="420"/>
      </w:pPr>
      <w:r>
        <w:rPr>
          <w:rFonts w:hint="eastAsia"/>
        </w:rPr>
        <w:t xml:space="preserve">monitor </w:t>
      </w:r>
      <w:r>
        <w:rPr>
          <w:rFonts w:hint="eastAsia"/>
        </w:rPr>
        <w:t>监控层：</w:t>
      </w:r>
      <w:r>
        <w:rPr>
          <w:rFonts w:hint="eastAsia"/>
        </w:rPr>
        <w:t xml:space="preserve">RPC </w:t>
      </w:r>
      <w:r>
        <w:rPr>
          <w:rFonts w:hint="eastAsia"/>
        </w:rPr>
        <w:t>调用次数和调用时间监控，以</w:t>
      </w:r>
      <w:r>
        <w:rPr>
          <w:rFonts w:hint="eastAsia"/>
        </w:rPr>
        <w:t xml:space="preserve"> Statistics </w:t>
      </w:r>
      <w:r>
        <w:rPr>
          <w:rFonts w:hint="eastAsia"/>
        </w:rPr>
        <w:t>为中心，扩展接口为</w:t>
      </w:r>
      <w:r>
        <w:rPr>
          <w:rFonts w:hint="eastAsia"/>
        </w:rPr>
        <w:t xml:space="preserve"> MonitorFactory, Monitor, MonitorService</w:t>
      </w:r>
    </w:p>
    <w:p w14:paraId="0199F309" w14:textId="77777777" w:rsidR="00CE72A7" w:rsidRDefault="00CE72A7" w:rsidP="001642D1">
      <w:pPr>
        <w:ind w:firstLine="420"/>
      </w:pPr>
      <w:r>
        <w:rPr>
          <w:rFonts w:hint="eastAsia"/>
        </w:rPr>
        <w:t xml:space="preserve">protocol </w:t>
      </w:r>
      <w:r>
        <w:rPr>
          <w:rFonts w:hint="eastAsia"/>
        </w:rPr>
        <w:t>远程调用层：封装</w:t>
      </w:r>
      <w:r>
        <w:rPr>
          <w:rFonts w:hint="eastAsia"/>
        </w:rPr>
        <w:t xml:space="preserve"> RPC </w:t>
      </w:r>
      <w:r>
        <w:rPr>
          <w:rFonts w:hint="eastAsia"/>
        </w:rPr>
        <w:t>调用，以</w:t>
      </w:r>
      <w:r>
        <w:rPr>
          <w:rFonts w:hint="eastAsia"/>
        </w:rPr>
        <w:t xml:space="preserve"> Invocation, Result </w:t>
      </w:r>
      <w:r>
        <w:rPr>
          <w:rFonts w:hint="eastAsia"/>
        </w:rPr>
        <w:t>为中心，扩展接口为</w:t>
      </w:r>
      <w:r>
        <w:rPr>
          <w:rFonts w:hint="eastAsia"/>
        </w:rPr>
        <w:t xml:space="preserve"> Protocol, Invoker, Exporter</w:t>
      </w:r>
    </w:p>
    <w:p w14:paraId="0A0D56E5" w14:textId="77777777" w:rsidR="00CE72A7" w:rsidRDefault="00CE72A7" w:rsidP="001642D1">
      <w:pPr>
        <w:ind w:firstLine="420"/>
      </w:pPr>
      <w:r>
        <w:rPr>
          <w:rFonts w:hint="eastAsia"/>
        </w:rPr>
        <w:t xml:space="preserve">exchange </w:t>
      </w:r>
      <w:r>
        <w:rPr>
          <w:rFonts w:hint="eastAsia"/>
        </w:rPr>
        <w:t>信息交换层：封装请求响应模式，同步转异步，以</w:t>
      </w:r>
      <w:r>
        <w:rPr>
          <w:rFonts w:hint="eastAsia"/>
        </w:rPr>
        <w:t xml:space="preserve"> Request, Response </w:t>
      </w:r>
      <w:r>
        <w:rPr>
          <w:rFonts w:hint="eastAsia"/>
        </w:rPr>
        <w:t>为中心，扩展接口为</w:t>
      </w:r>
      <w:r>
        <w:rPr>
          <w:rFonts w:hint="eastAsia"/>
        </w:rPr>
        <w:t xml:space="preserve"> Exchanger, ExchangeChannel, ExchangeClient, ExchangeServer</w:t>
      </w:r>
    </w:p>
    <w:p w14:paraId="3CCB52A1" w14:textId="77777777" w:rsidR="00CE72A7" w:rsidRDefault="00CE72A7" w:rsidP="001642D1">
      <w:pPr>
        <w:ind w:firstLine="420"/>
      </w:pPr>
      <w:r>
        <w:rPr>
          <w:rFonts w:hint="eastAsia"/>
        </w:rPr>
        <w:t xml:space="preserve">transport </w:t>
      </w:r>
      <w:r>
        <w:rPr>
          <w:rFonts w:hint="eastAsia"/>
        </w:rPr>
        <w:t>网络传输层：抽象</w:t>
      </w:r>
      <w:r>
        <w:rPr>
          <w:rFonts w:hint="eastAsia"/>
        </w:rPr>
        <w:t xml:space="preserve"> mina </w:t>
      </w:r>
      <w:r>
        <w:rPr>
          <w:rFonts w:hint="eastAsia"/>
        </w:rPr>
        <w:t>和</w:t>
      </w:r>
      <w:r>
        <w:rPr>
          <w:rFonts w:hint="eastAsia"/>
        </w:rPr>
        <w:t xml:space="preserve"> netty </w:t>
      </w:r>
      <w:r>
        <w:rPr>
          <w:rFonts w:hint="eastAsia"/>
        </w:rPr>
        <w:t>为统一接口，以</w:t>
      </w:r>
      <w:r>
        <w:rPr>
          <w:rFonts w:hint="eastAsia"/>
        </w:rPr>
        <w:t xml:space="preserve"> Message </w:t>
      </w:r>
      <w:r>
        <w:rPr>
          <w:rFonts w:hint="eastAsia"/>
        </w:rPr>
        <w:t>为中心，扩展接口为</w:t>
      </w:r>
      <w:r>
        <w:rPr>
          <w:rFonts w:hint="eastAsia"/>
        </w:rPr>
        <w:t xml:space="preserve"> Channel, Transporter, Client, Server, Codec</w:t>
      </w:r>
    </w:p>
    <w:p w14:paraId="5F2DBBBF" w14:textId="77777777" w:rsidR="00CE72A7" w:rsidRPr="007A010A" w:rsidRDefault="00CE72A7" w:rsidP="001642D1">
      <w:pPr>
        <w:ind w:firstLine="420"/>
      </w:pPr>
      <w:r>
        <w:rPr>
          <w:rFonts w:hint="eastAsia"/>
        </w:rPr>
        <w:t xml:space="preserve">serialize </w:t>
      </w:r>
      <w:r>
        <w:rPr>
          <w:rFonts w:hint="eastAsia"/>
        </w:rPr>
        <w:t>数据序列化层：可复用的一些工具，扩展接口为</w:t>
      </w:r>
      <w:r>
        <w:rPr>
          <w:rFonts w:hint="eastAsia"/>
        </w:rPr>
        <w:t xml:space="preserve"> Serialization, ObjectInput, </w:t>
      </w:r>
      <w:r>
        <w:rPr>
          <w:rFonts w:hint="eastAsia"/>
        </w:rPr>
        <w:lastRenderedPageBreak/>
        <w:t>ObjectOutput, ThreadPool</w:t>
      </w:r>
    </w:p>
    <w:p w14:paraId="78887B08" w14:textId="6DDF78F3" w:rsidR="00CE72A7" w:rsidRDefault="00CE72A7" w:rsidP="00CE72A7">
      <w:pPr>
        <w:pStyle w:val="3"/>
        <w:ind w:firstLine="420"/>
      </w:pPr>
      <w:r>
        <w:rPr>
          <w:rFonts w:hint="eastAsia"/>
        </w:rPr>
        <w:t>dubbo</w:t>
      </w:r>
      <w:r>
        <w:rPr>
          <w:rFonts w:hint="eastAsia"/>
        </w:rPr>
        <w:t>原理</w:t>
      </w:r>
      <w:r>
        <w:tab/>
      </w:r>
      <w:r>
        <w:rPr>
          <w:rFonts w:hint="eastAsia"/>
        </w:rPr>
        <w:t>-</w:t>
      </w:r>
      <w:r>
        <w:t>启动解析</w:t>
      </w:r>
      <w:r>
        <w:rPr>
          <w:rFonts w:hint="eastAsia"/>
        </w:rPr>
        <w:t>、</w:t>
      </w:r>
      <w:r>
        <w:t>加载配置信息</w:t>
      </w:r>
      <w:r>
        <w:t xml:space="preserve"> </w:t>
      </w:r>
    </w:p>
    <w:p w14:paraId="26E4CA49" w14:textId="77777777" w:rsidR="00CE72A7" w:rsidRPr="009A0EB4" w:rsidRDefault="00CE72A7" w:rsidP="00CE72A7">
      <w:pPr>
        <w:ind w:firstLine="420"/>
      </w:pPr>
      <w:r>
        <w:rPr>
          <w:noProof/>
        </w:rPr>
        <w:drawing>
          <wp:inline distT="0" distB="0" distL="0" distR="0" wp14:anchorId="3A8137DA" wp14:editId="0A487373">
            <wp:extent cx="5760720" cy="2412365"/>
            <wp:effectExtent l="0" t="0" r="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12365"/>
                    </a:xfrm>
                    <a:prstGeom prst="rect">
                      <a:avLst/>
                    </a:prstGeom>
                  </pic:spPr>
                </pic:pic>
              </a:graphicData>
            </a:graphic>
          </wp:inline>
        </w:drawing>
      </w:r>
    </w:p>
    <w:p w14:paraId="3231070C" w14:textId="77777777" w:rsidR="00CE72A7" w:rsidRDefault="00CE72A7" w:rsidP="00CE72A7">
      <w:pPr>
        <w:pStyle w:val="3"/>
        <w:ind w:firstLine="420"/>
      </w:pPr>
      <w:r>
        <w:t>3</w:t>
      </w:r>
      <w:r>
        <w:rPr>
          <w:rFonts w:hint="eastAsia"/>
        </w:rPr>
        <w:t>、</w:t>
      </w:r>
      <w:r>
        <w:rPr>
          <w:rFonts w:hint="eastAsia"/>
        </w:rPr>
        <w:t>dubbo</w:t>
      </w:r>
      <w:r>
        <w:rPr>
          <w:rFonts w:hint="eastAsia"/>
        </w:rPr>
        <w:t>原理</w:t>
      </w:r>
      <w:r>
        <w:tab/>
      </w:r>
      <w:r>
        <w:rPr>
          <w:rFonts w:hint="eastAsia"/>
        </w:rPr>
        <w:t>-</w:t>
      </w:r>
      <w:r>
        <w:t>服务暴露</w:t>
      </w:r>
    </w:p>
    <w:p w14:paraId="1DE81780" w14:textId="77777777" w:rsidR="00CE72A7" w:rsidRPr="0020783D" w:rsidRDefault="00CE72A7" w:rsidP="00CE72A7">
      <w:pPr>
        <w:ind w:firstLine="420"/>
      </w:pPr>
      <w:r w:rsidRPr="00C36950">
        <w:rPr>
          <w:noProof/>
        </w:rPr>
        <w:drawing>
          <wp:inline distT="0" distB="0" distL="0" distR="0" wp14:anchorId="1881C0AC" wp14:editId="44C93B4F">
            <wp:extent cx="5760720" cy="2654590"/>
            <wp:effectExtent l="0" t="0" r="0" b="0"/>
            <wp:docPr id="332" name="图片 332" descr="C:\Users\lfy\Desktop\dubbo-服务暴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fy\Desktop\dubbo-服务暴露.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2654590"/>
                    </a:xfrm>
                    <a:prstGeom prst="rect">
                      <a:avLst/>
                    </a:prstGeom>
                    <a:noFill/>
                    <a:ln>
                      <a:noFill/>
                    </a:ln>
                  </pic:spPr>
                </pic:pic>
              </a:graphicData>
            </a:graphic>
          </wp:inline>
        </w:drawing>
      </w:r>
    </w:p>
    <w:p w14:paraId="6BDA4F8E" w14:textId="77777777" w:rsidR="00CE72A7" w:rsidRDefault="00CE72A7" w:rsidP="00CE72A7">
      <w:pPr>
        <w:pStyle w:val="3"/>
        <w:ind w:firstLine="420"/>
      </w:pPr>
      <w:r>
        <w:lastRenderedPageBreak/>
        <w:t>4</w:t>
      </w:r>
      <w:r>
        <w:rPr>
          <w:rFonts w:hint="eastAsia"/>
        </w:rPr>
        <w:t>、</w:t>
      </w:r>
      <w:r>
        <w:rPr>
          <w:rFonts w:hint="eastAsia"/>
        </w:rPr>
        <w:t>dubbo</w:t>
      </w:r>
      <w:r>
        <w:rPr>
          <w:rFonts w:hint="eastAsia"/>
        </w:rPr>
        <w:t>原理</w:t>
      </w:r>
      <w:r>
        <w:tab/>
      </w:r>
      <w:r>
        <w:rPr>
          <w:rFonts w:hint="eastAsia"/>
        </w:rPr>
        <w:t>-</w:t>
      </w:r>
      <w:r>
        <w:t>服务引用</w:t>
      </w:r>
    </w:p>
    <w:p w14:paraId="312AF46C" w14:textId="77777777" w:rsidR="00CE72A7" w:rsidRPr="009701C8" w:rsidRDefault="00CE72A7" w:rsidP="00CE72A7">
      <w:pPr>
        <w:ind w:firstLine="420"/>
      </w:pPr>
      <w:r w:rsidRPr="00365B41">
        <w:rPr>
          <w:noProof/>
        </w:rPr>
        <w:drawing>
          <wp:inline distT="0" distB="0" distL="0" distR="0" wp14:anchorId="76F521B5" wp14:editId="351B1F0E">
            <wp:extent cx="5760720" cy="3171382"/>
            <wp:effectExtent l="0" t="0" r="0" b="0"/>
            <wp:docPr id="333" name="图片 333" descr="C:\Users\lfy\Desktop\dubbo-服务引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fy\Desktop\dubbo-服务引用.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3171382"/>
                    </a:xfrm>
                    <a:prstGeom prst="rect">
                      <a:avLst/>
                    </a:prstGeom>
                    <a:noFill/>
                    <a:ln>
                      <a:noFill/>
                    </a:ln>
                  </pic:spPr>
                </pic:pic>
              </a:graphicData>
            </a:graphic>
          </wp:inline>
        </w:drawing>
      </w:r>
    </w:p>
    <w:p w14:paraId="57EF9432" w14:textId="77777777" w:rsidR="00CE72A7" w:rsidRDefault="00CE72A7" w:rsidP="00CE72A7">
      <w:pPr>
        <w:pStyle w:val="3"/>
        <w:ind w:firstLine="420"/>
      </w:pPr>
      <w:r>
        <w:lastRenderedPageBreak/>
        <w:t>5</w:t>
      </w:r>
      <w:r>
        <w:rPr>
          <w:rFonts w:hint="eastAsia"/>
        </w:rPr>
        <w:t>、</w:t>
      </w:r>
      <w:r>
        <w:rPr>
          <w:rFonts w:hint="eastAsia"/>
        </w:rPr>
        <w:t>dubbo</w:t>
      </w:r>
      <w:r>
        <w:rPr>
          <w:rFonts w:hint="eastAsia"/>
        </w:rPr>
        <w:t>原理</w:t>
      </w:r>
      <w:r>
        <w:tab/>
      </w:r>
      <w:r>
        <w:rPr>
          <w:rFonts w:hint="eastAsia"/>
        </w:rPr>
        <w:t>-</w:t>
      </w:r>
      <w:r>
        <w:t>服务</w:t>
      </w:r>
      <w:r>
        <w:rPr>
          <w:rFonts w:hint="eastAsia"/>
        </w:rPr>
        <w:t>调用</w:t>
      </w:r>
    </w:p>
    <w:p w14:paraId="1D152E83" w14:textId="77777777" w:rsidR="00CE72A7" w:rsidRDefault="00CE72A7" w:rsidP="00CE72A7">
      <w:pPr>
        <w:ind w:firstLine="420"/>
      </w:pPr>
      <w:r>
        <w:rPr>
          <w:noProof/>
        </w:rPr>
        <w:drawing>
          <wp:inline distT="0" distB="0" distL="0" distR="0" wp14:anchorId="6C833121" wp14:editId="00009F0D">
            <wp:extent cx="5760720" cy="5312973"/>
            <wp:effectExtent l="0" t="0" r="0" b="2540"/>
            <wp:docPr id="334" name="图片 334" descr="/dev-guide/images/dubbo-exten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guide/images/dubbo-extension.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5312973"/>
                    </a:xfrm>
                    <a:prstGeom prst="rect">
                      <a:avLst/>
                    </a:prstGeom>
                    <a:noFill/>
                    <a:ln>
                      <a:noFill/>
                    </a:ln>
                  </pic:spPr>
                </pic:pic>
              </a:graphicData>
            </a:graphic>
          </wp:inline>
        </w:drawing>
      </w:r>
    </w:p>
    <w:p w14:paraId="50A62417" w14:textId="77777777" w:rsidR="00CE72A7" w:rsidRDefault="00CE72A7" w:rsidP="00CE72A7">
      <w:pPr>
        <w:ind w:firstLine="420"/>
      </w:pPr>
    </w:p>
    <w:p w14:paraId="060AAD67" w14:textId="77777777" w:rsidR="00C01527" w:rsidRPr="000020ED" w:rsidRDefault="00C01527" w:rsidP="00C01527">
      <w:pPr>
        <w:ind w:firstLine="420"/>
        <w:jc w:val="center"/>
      </w:pPr>
    </w:p>
    <w:p w14:paraId="4E492653" w14:textId="77777777" w:rsidR="008A47DD" w:rsidRPr="008A47DD" w:rsidRDefault="008A47DD" w:rsidP="008A47DD">
      <w:pPr>
        <w:ind w:firstLine="420"/>
      </w:pPr>
    </w:p>
    <w:p w14:paraId="7EDC94C9" w14:textId="372A64BA" w:rsidR="00FB47B3" w:rsidRDefault="00FB47B3" w:rsidP="00FB47B3">
      <w:pPr>
        <w:pStyle w:val="2"/>
      </w:pPr>
      <w:r>
        <w:rPr>
          <w:rFonts w:hint="eastAsia"/>
        </w:rPr>
        <w:t xml:space="preserve">Dubbo </w:t>
      </w:r>
      <w:r>
        <w:rPr>
          <w:rFonts w:hint="eastAsia"/>
        </w:rPr>
        <w:t>配置</w:t>
      </w:r>
    </w:p>
    <w:p w14:paraId="70670F5B" w14:textId="2919E68A" w:rsidR="00FB47B3" w:rsidRDefault="00FB47B3" w:rsidP="009D3AC1">
      <w:pPr>
        <w:pStyle w:val="3"/>
        <w:ind w:firstLine="420"/>
      </w:pPr>
      <w:r>
        <w:rPr>
          <w:rFonts w:hint="eastAsia"/>
        </w:rPr>
        <w:t>provider</w:t>
      </w:r>
      <w:r>
        <w:rPr>
          <w:rFonts w:hint="eastAsia"/>
        </w:rPr>
        <w:t>的基本配置文件</w:t>
      </w:r>
    </w:p>
    <w:p w14:paraId="6E8C65ED" w14:textId="77777777" w:rsidR="00FB47B3" w:rsidRDefault="00FB47B3" w:rsidP="00FB47B3">
      <w:pPr>
        <w:ind w:firstLine="420"/>
      </w:pPr>
      <w:r>
        <w:rPr>
          <w:rFonts w:hint="eastAsia"/>
        </w:rPr>
        <w:t>基本的配置文件</w:t>
      </w:r>
    </w:p>
    <w:tbl>
      <w:tblPr>
        <w:tblStyle w:val="ab"/>
        <w:tblW w:w="0" w:type="auto"/>
        <w:tblLayout w:type="fixed"/>
        <w:tblLook w:val="0000" w:firstRow="0" w:lastRow="0" w:firstColumn="0" w:lastColumn="0" w:noHBand="0" w:noVBand="0"/>
      </w:tblPr>
      <w:tblGrid>
        <w:gridCol w:w="8522"/>
      </w:tblGrid>
      <w:tr w:rsidR="00FB47B3" w:rsidRPr="003B08BE" w14:paraId="7B71C683" w14:textId="77777777" w:rsidTr="003C6CFA">
        <w:tc>
          <w:tcPr>
            <w:tcW w:w="8522" w:type="dxa"/>
            <w:vAlign w:val="top"/>
          </w:tcPr>
          <w:p w14:paraId="1B2F2425" w14:textId="77777777" w:rsidR="00FB47B3" w:rsidRDefault="00FB47B3" w:rsidP="00680BE4">
            <w:pPr>
              <w:ind w:firstLineChars="0" w:firstLine="0"/>
            </w:pPr>
            <w:r>
              <w:rPr>
                <w:rFonts w:hint="eastAsia"/>
              </w:rPr>
              <w:t>应用名称</w:t>
            </w:r>
          </w:p>
          <w:p w14:paraId="7A8A5A68" w14:textId="77777777" w:rsidR="00FB47B3" w:rsidRDefault="00FB47B3" w:rsidP="00680BE4">
            <w:pPr>
              <w:ind w:firstLineChars="0" w:firstLine="0"/>
            </w:pPr>
            <w:r>
              <w:rPr>
                <w:rFonts w:hint="eastAsia"/>
              </w:rPr>
              <w:t>&lt;dubbo:application&gt;</w:t>
            </w:r>
          </w:p>
          <w:p w14:paraId="28BB461D" w14:textId="77777777" w:rsidR="00FB47B3" w:rsidRDefault="00FB47B3" w:rsidP="00680BE4">
            <w:pPr>
              <w:ind w:firstLineChars="0" w:firstLine="0"/>
            </w:pPr>
            <w:r>
              <w:rPr>
                <w:rFonts w:hint="eastAsia"/>
              </w:rPr>
              <w:t xml:space="preserve"> </w:t>
            </w:r>
            <w:r>
              <w:rPr>
                <w:rFonts w:hint="eastAsia"/>
              </w:rPr>
              <w:t>端口</w:t>
            </w:r>
            <w:r>
              <w:rPr>
                <w:rFonts w:hint="eastAsia"/>
              </w:rPr>
              <w:t xml:space="preserve"> </w:t>
            </w:r>
            <w:r>
              <w:rPr>
                <w:rFonts w:hint="eastAsia"/>
              </w:rPr>
              <w:t>默认为</w:t>
            </w:r>
            <w:r>
              <w:rPr>
                <w:rFonts w:hint="eastAsia"/>
              </w:rPr>
              <w:t xml:space="preserve">dubbo:// </w:t>
            </w:r>
            <w:r>
              <w:rPr>
                <w:rFonts w:hint="eastAsia"/>
              </w:rPr>
              <w:t>协议，我们此时只需要配置</w:t>
            </w:r>
            <w:r>
              <w:rPr>
                <w:rFonts w:hint="eastAsia"/>
              </w:rPr>
              <w:t>port</w:t>
            </w:r>
          </w:p>
          <w:p w14:paraId="337D839A" w14:textId="77777777" w:rsidR="00FB47B3" w:rsidRDefault="00FB47B3" w:rsidP="00680BE4">
            <w:pPr>
              <w:ind w:firstLineChars="0" w:firstLine="0"/>
            </w:pPr>
            <w:r>
              <w:rPr>
                <w:rFonts w:hint="eastAsia"/>
              </w:rPr>
              <w:t>&lt;dubbo:protocol port=</w:t>
            </w:r>
            <w:r>
              <w:t>””</w:t>
            </w:r>
            <w:r>
              <w:rPr>
                <w:rFonts w:hint="eastAsia"/>
              </w:rPr>
              <w:t>&gt;</w:t>
            </w:r>
          </w:p>
          <w:p w14:paraId="712E8635" w14:textId="77777777" w:rsidR="00FB47B3" w:rsidRDefault="00FB47B3" w:rsidP="00680BE4">
            <w:pPr>
              <w:ind w:firstLineChars="0" w:firstLine="0"/>
            </w:pPr>
            <w:r>
              <w:rPr>
                <w:rFonts w:hint="eastAsia"/>
              </w:rPr>
              <w:t>配置</w:t>
            </w:r>
            <w:r>
              <w:rPr>
                <w:rFonts w:hint="eastAsia"/>
              </w:rPr>
              <w:t>dubbo</w:t>
            </w:r>
            <w:r>
              <w:rPr>
                <w:rFonts w:hint="eastAsia"/>
              </w:rPr>
              <w:t>的注册中心</w:t>
            </w:r>
          </w:p>
          <w:p w14:paraId="20DF823D" w14:textId="77777777" w:rsidR="00FB47B3" w:rsidRDefault="00FB47B3" w:rsidP="00680BE4">
            <w:pPr>
              <w:ind w:firstLineChars="0" w:firstLine="0"/>
            </w:pPr>
            <w:r>
              <w:rPr>
                <w:rFonts w:hint="eastAsia"/>
              </w:rPr>
              <w:t xml:space="preserve">&lt;dubbo:registry&gt;  </w:t>
            </w:r>
            <w:r>
              <w:rPr>
                <w:rFonts w:hint="eastAsia"/>
              </w:rPr>
              <w:t>注册服务</w:t>
            </w:r>
            <w:r>
              <w:rPr>
                <w:rFonts w:hint="eastAsia"/>
              </w:rPr>
              <w:t>=zk /</w:t>
            </w:r>
            <w:r>
              <w:rPr>
                <w:rFonts w:hint="eastAsia"/>
              </w:rPr>
              <w:t>服务的名称（接口）</w:t>
            </w:r>
            <w:r>
              <w:rPr>
                <w:rFonts w:hint="eastAsia"/>
              </w:rPr>
              <w:t xml:space="preserve">/ </w:t>
            </w:r>
            <w:r>
              <w:rPr>
                <w:rFonts w:hint="eastAsia"/>
              </w:rPr>
              <w:t>服务的</w:t>
            </w:r>
            <w:r>
              <w:rPr>
                <w:rFonts w:hint="eastAsia"/>
              </w:rPr>
              <w:t>uri</w:t>
            </w:r>
            <w:r>
              <w:rPr>
                <w:rFonts w:hint="eastAsia"/>
              </w:rPr>
              <w:t>地址</w:t>
            </w:r>
          </w:p>
          <w:p w14:paraId="39940FB0" w14:textId="77777777" w:rsidR="00FB47B3" w:rsidRDefault="00FB47B3" w:rsidP="00680BE4">
            <w:pPr>
              <w:ind w:firstLineChars="0" w:firstLine="0"/>
            </w:pPr>
            <w:r>
              <w:rPr>
                <w:rFonts w:hint="eastAsia"/>
              </w:rPr>
              <w:lastRenderedPageBreak/>
              <w:t xml:space="preserve">                       Znode= /dubbo/</w:t>
            </w:r>
            <w:r>
              <w:rPr>
                <w:rFonts w:hint="eastAsia"/>
              </w:rPr>
              <w:t>服务的名称</w:t>
            </w:r>
            <w:r>
              <w:rPr>
                <w:rFonts w:hint="eastAsia"/>
              </w:rPr>
              <w:t>/provider/uri</w:t>
            </w:r>
            <w:r>
              <w:rPr>
                <w:rFonts w:hint="eastAsia"/>
              </w:rPr>
              <w:t>地址</w:t>
            </w:r>
          </w:p>
          <w:p w14:paraId="002AAF41" w14:textId="77777777" w:rsidR="00FB47B3" w:rsidRDefault="00FB47B3" w:rsidP="00680BE4">
            <w:pPr>
              <w:ind w:firstLineChars="0" w:firstLine="0"/>
            </w:pPr>
            <w:r>
              <w:rPr>
                <w:rFonts w:hint="eastAsia"/>
              </w:rPr>
              <w:t xml:space="preserve">&lt;dubbo:annotation&gt; </w:t>
            </w:r>
            <w:r>
              <w:rPr>
                <w:rFonts w:hint="eastAsia"/>
              </w:rPr>
              <w:t>扫描</w:t>
            </w:r>
            <w:r>
              <w:rPr>
                <w:rFonts w:hint="eastAsia"/>
              </w:rPr>
              <w:t>dubbo</w:t>
            </w:r>
            <w:r>
              <w:rPr>
                <w:rFonts w:hint="eastAsia"/>
              </w:rPr>
              <w:t>的注解</w:t>
            </w:r>
          </w:p>
          <w:p w14:paraId="0091FBB4" w14:textId="7F2376E9" w:rsidR="00FB47B3" w:rsidRDefault="00053120" w:rsidP="00680BE4">
            <w:pPr>
              <w:ind w:firstLineChars="0" w:firstLine="0"/>
            </w:pPr>
            <w:r>
              <w:rPr>
                <w:rFonts w:hint="eastAsia"/>
              </w:rPr>
              <w:t>@</w:t>
            </w:r>
            <w:r w:rsidR="00FB47B3">
              <w:rPr>
                <w:rFonts w:hint="eastAsia"/>
              </w:rPr>
              <w:t>Service</w:t>
            </w:r>
            <w:r w:rsidR="00FB47B3">
              <w:rPr>
                <w:rFonts w:hint="eastAsia"/>
              </w:rPr>
              <w:t>（暴露服务）</w:t>
            </w:r>
            <w:r>
              <w:rPr>
                <w:rFonts w:hint="eastAsia"/>
              </w:rPr>
              <w:t>注解到</w:t>
            </w:r>
            <w:r>
              <w:rPr>
                <w:rFonts w:hint="eastAsia"/>
              </w:rPr>
              <w:t>serviceimpl</w:t>
            </w:r>
          </w:p>
        </w:tc>
      </w:tr>
    </w:tbl>
    <w:p w14:paraId="61AE0C87" w14:textId="1AA0166A" w:rsidR="00FB47B3" w:rsidRDefault="006536CB" w:rsidP="00FB47B3">
      <w:pPr>
        <w:ind w:firstLine="420"/>
      </w:pPr>
      <w:r>
        <w:rPr>
          <w:rFonts w:hint="eastAsia"/>
        </w:rPr>
        <w:lastRenderedPageBreak/>
        <w:t>例如：</w:t>
      </w:r>
    </w:p>
    <w:tbl>
      <w:tblPr>
        <w:tblStyle w:val="ab"/>
        <w:tblW w:w="0" w:type="auto"/>
        <w:tblLook w:val="04A0" w:firstRow="1" w:lastRow="0" w:firstColumn="1" w:lastColumn="0" w:noHBand="0" w:noVBand="1"/>
      </w:tblPr>
      <w:tblGrid>
        <w:gridCol w:w="8296"/>
      </w:tblGrid>
      <w:tr w:rsidR="004B6CD6" w14:paraId="05BFB3DB" w14:textId="77777777" w:rsidTr="004B6CD6">
        <w:tc>
          <w:tcPr>
            <w:tcW w:w="8296" w:type="dxa"/>
          </w:tcPr>
          <w:p w14:paraId="2FBB755F" w14:textId="49F716AF" w:rsidR="004B6CD6" w:rsidRDefault="004B6CD6"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应用名称</w:t>
            </w:r>
            <w:r>
              <w:rPr>
                <w:rFonts w:ascii="Consolas" w:eastAsiaTheme="minorEastAsia" w:hAnsi="Consolas" w:cs="Consolas"/>
                <w:bCs w:val="0"/>
                <w:color w:val="3F5FBF"/>
                <w:sz w:val="20"/>
                <w:szCs w:val="20"/>
              </w:rPr>
              <w:t>--&gt;</w:t>
            </w:r>
          </w:p>
          <w:p w14:paraId="45928AFD" w14:textId="1B808F53" w:rsidR="004B6CD6" w:rsidRDefault="00591DC3"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 xml:space="preserve">    </w:t>
            </w:r>
            <w:r w:rsidR="004B6CD6">
              <w:rPr>
                <w:rFonts w:ascii="Consolas" w:eastAsiaTheme="minorEastAsia" w:hAnsi="Consolas" w:cs="Consolas"/>
                <w:bCs w:val="0"/>
                <w:color w:val="008080"/>
                <w:sz w:val="20"/>
                <w:szCs w:val="20"/>
              </w:rPr>
              <w:t>&lt;</w:t>
            </w:r>
            <w:r w:rsidR="004B6CD6">
              <w:rPr>
                <w:rFonts w:ascii="Consolas" w:eastAsiaTheme="minorEastAsia" w:hAnsi="Consolas" w:cs="Consolas"/>
                <w:bCs w:val="0"/>
                <w:color w:val="3F7F7F"/>
                <w:sz w:val="20"/>
                <w:szCs w:val="20"/>
              </w:rPr>
              <w:t>dubbo:application</w:t>
            </w:r>
            <w:r w:rsidR="004B6CD6">
              <w:rPr>
                <w:rFonts w:ascii="Consolas" w:eastAsiaTheme="minorEastAsia" w:hAnsi="Consolas" w:cs="Consolas"/>
                <w:bCs w:val="0"/>
                <w:sz w:val="20"/>
                <w:szCs w:val="20"/>
              </w:rPr>
              <w:t xml:space="preserve"> </w:t>
            </w:r>
            <w:r w:rsidR="004B6CD6">
              <w:rPr>
                <w:rFonts w:ascii="Consolas" w:eastAsiaTheme="minorEastAsia" w:hAnsi="Consolas" w:cs="Consolas"/>
                <w:bCs w:val="0"/>
                <w:color w:val="7F007F"/>
                <w:sz w:val="20"/>
                <w:szCs w:val="20"/>
              </w:rPr>
              <w:t>name</w:t>
            </w:r>
            <w:r w:rsidR="004B6CD6">
              <w:rPr>
                <w:rFonts w:ascii="Consolas" w:eastAsiaTheme="minorEastAsia" w:hAnsi="Consolas" w:cs="Consolas"/>
                <w:bCs w:val="0"/>
                <w:color w:val="000000"/>
                <w:sz w:val="20"/>
                <w:szCs w:val="20"/>
              </w:rPr>
              <w:t>=</w:t>
            </w:r>
            <w:r w:rsidR="004B6CD6">
              <w:rPr>
                <w:rFonts w:ascii="Consolas" w:eastAsiaTheme="minorEastAsia" w:hAnsi="Consolas" w:cs="Consolas"/>
                <w:bCs w:val="0"/>
                <w:i/>
                <w:iCs/>
                <w:color w:val="2A00FF"/>
                <w:sz w:val="20"/>
                <w:szCs w:val="20"/>
              </w:rPr>
              <w:t>"ser-provider"</w:t>
            </w:r>
            <w:r w:rsidR="004B6CD6">
              <w:rPr>
                <w:rFonts w:ascii="Consolas" w:eastAsiaTheme="minorEastAsia" w:hAnsi="Consolas" w:cs="Consolas"/>
                <w:bCs w:val="0"/>
                <w:color w:val="008080"/>
                <w:sz w:val="20"/>
                <w:szCs w:val="20"/>
              </w:rPr>
              <w:t>&gt;&lt;/</w:t>
            </w:r>
            <w:r w:rsidR="004B6CD6">
              <w:rPr>
                <w:rFonts w:ascii="Consolas" w:eastAsiaTheme="minorEastAsia" w:hAnsi="Consolas" w:cs="Consolas"/>
                <w:bCs w:val="0"/>
                <w:color w:val="3F7F7F"/>
                <w:sz w:val="20"/>
                <w:szCs w:val="20"/>
              </w:rPr>
              <w:t>dubbo:application</w:t>
            </w:r>
            <w:r w:rsidR="004B6CD6">
              <w:rPr>
                <w:rFonts w:ascii="Consolas" w:eastAsiaTheme="minorEastAsia" w:hAnsi="Consolas" w:cs="Consolas"/>
                <w:bCs w:val="0"/>
                <w:color w:val="008080"/>
                <w:sz w:val="20"/>
                <w:szCs w:val="20"/>
              </w:rPr>
              <w:t>&gt;</w:t>
            </w:r>
          </w:p>
          <w:p w14:paraId="21EADEB5" w14:textId="5F183C42" w:rsidR="004B6CD6" w:rsidRDefault="004B6CD6"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u w:val="single"/>
              </w:rPr>
              <w:t>dubbo</w:t>
            </w:r>
            <w:r>
              <w:rPr>
                <w:rFonts w:ascii="Consolas" w:eastAsiaTheme="minorEastAsia" w:hAnsi="Consolas" w:cs="Consolas"/>
                <w:bCs w:val="0"/>
                <w:color w:val="3F5FBF"/>
                <w:sz w:val="20"/>
                <w:szCs w:val="20"/>
              </w:rPr>
              <w:t>的注册中心</w:t>
            </w:r>
            <w:r>
              <w:rPr>
                <w:rFonts w:ascii="Consolas" w:eastAsiaTheme="minorEastAsia" w:hAnsi="Consolas" w:cs="Consolas"/>
                <w:bCs w:val="0"/>
                <w:color w:val="3F5FBF"/>
                <w:sz w:val="20"/>
                <w:szCs w:val="20"/>
              </w:rPr>
              <w:t xml:space="preserve">  --&gt;</w:t>
            </w:r>
            <w:r>
              <w:rPr>
                <w:rFonts w:ascii="Consolas" w:eastAsiaTheme="minorEastAsia" w:hAnsi="Consolas" w:cs="Consolas"/>
                <w:bCs w:val="0"/>
                <w:color w:val="000000"/>
                <w:sz w:val="20"/>
                <w:szCs w:val="20"/>
              </w:rPr>
              <w:tab/>
            </w:r>
          </w:p>
          <w:p w14:paraId="4A6E9494" w14:textId="1D26C35A" w:rsidR="004B6CD6" w:rsidRDefault="004B6CD6"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dubbo:registry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protocol</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"zookeeper"</w:t>
            </w:r>
          </w:p>
          <w:p w14:paraId="0F46CEE8" w14:textId="4660B86D" w:rsidR="004B6CD6" w:rsidRDefault="004B6CD6"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address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"192.168.10.136:2181"</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client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"zkclient"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dubbo:registry</w:t>
            </w:r>
            <w:r>
              <w:rPr>
                <w:rFonts w:ascii="Consolas" w:eastAsiaTheme="minorEastAsia" w:hAnsi="Consolas" w:cs="Consolas"/>
                <w:bCs w:val="0"/>
                <w:color w:val="008080"/>
                <w:sz w:val="20"/>
                <w:szCs w:val="20"/>
              </w:rPr>
              <w:t>&gt;</w:t>
            </w:r>
          </w:p>
          <w:p w14:paraId="2A7C454B" w14:textId="079004D1" w:rsidR="004B6CD6" w:rsidRDefault="004B6CD6" w:rsidP="003C6C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dubbo:protocol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port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"8888"</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dubbo:protocol</w:t>
            </w:r>
            <w:r>
              <w:rPr>
                <w:rFonts w:ascii="Consolas" w:eastAsiaTheme="minorEastAsia" w:hAnsi="Consolas" w:cs="Consolas"/>
                <w:bCs w:val="0"/>
                <w:color w:val="008080"/>
                <w:sz w:val="20"/>
                <w:szCs w:val="20"/>
              </w:rPr>
              <w:t>&gt;</w:t>
            </w:r>
          </w:p>
          <w:p w14:paraId="0F27D269" w14:textId="3B1589E3" w:rsidR="004B6CD6" w:rsidRDefault="004B6CD6" w:rsidP="003C6CFA">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dubbo:annotation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"com.sxt.service.impl"</w:t>
            </w:r>
            <w:r>
              <w:rPr>
                <w:rFonts w:ascii="Consolas" w:eastAsiaTheme="minorEastAsia" w:hAnsi="Consolas" w:cs="Consolas"/>
                <w:bCs w:val="0"/>
                <w:color w:val="008080"/>
                <w:sz w:val="20"/>
                <w:szCs w:val="20"/>
              </w:rPr>
              <w:t>/&gt;</w:t>
            </w:r>
          </w:p>
        </w:tc>
      </w:tr>
    </w:tbl>
    <w:p w14:paraId="0A889EED" w14:textId="77777777" w:rsidR="004B6CD6" w:rsidRPr="00FB47B3" w:rsidRDefault="004B6CD6" w:rsidP="00FB47B3">
      <w:pPr>
        <w:ind w:firstLine="420"/>
      </w:pPr>
    </w:p>
    <w:p w14:paraId="3D5D31AB" w14:textId="1BF7B8FB" w:rsidR="00797DD9" w:rsidRDefault="00FB47B3" w:rsidP="009D3AC1">
      <w:pPr>
        <w:pStyle w:val="3"/>
        <w:ind w:firstLine="420"/>
      </w:pPr>
      <w:r>
        <w:rPr>
          <w:rFonts w:hint="eastAsia"/>
        </w:rPr>
        <w:t>consumer</w:t>
      </w:r>
      <w:r>
        <w:rPr>
          <w:rFonts w:hint="eastAsia"/>
        </w:rPr>
        <w:t>的基本配置文件</w:t>
      </w:r>
    </w:p>
    <w:tbl>
      <w:tblPr>
        <w:tblStyle w:val="ab"/>
        <w:tblW w:w="0" w:type="auto"/>
        <w:tblLayout w:type="fixed"/>
        <w:tblLook w:val="0000" w:firstRow="0" w:lastRow="0" w:firstColumn="0" w:lastColumn="0" w:noHBand="0" w:noVBand="0"/>
      </w:tblPr>
      <w:tblGrid>
        <w:gridCol w:w="8522"/>
      </w:tblGrid>
      <w:tr w:rsidR="00797DD9" w14:paraId="1F735620" w14:textId="77777777" w:rsidTr="00AF4CB7">
        <w:tc>
          <w:tcPr>
            <w:tcW w:w="8522" w:type="dxa"/>
            <w:vAlign w:val="top"/>
          </w:tcPr>
          <w:p w14:paraId="3882D3A8" w14:textId="4D9445B8" w:rsidR="00797DD9" w:rsidRDefault="00797DD9" w:rsidP="00AF4CB7">
            <w:pPr>
              <w:ind w:firstLine="420"/>
            </w:pPr>
            <w:r>
              <w:rPr>
                <w:rFonts w:hint="eastAsia"/>
              </w:rPr>
              <w:t>&lt;dubbo:application&gt;</w:t>
            </w:r>
            <w:r w:rsidR="009027DC">
              <w:t xml:space="preserve">  </w:t>
            </w:r>
            <w:r w:rsidR="009027DC">
              <w:rPr>
                <w:rFonts w:hint="eastAsia"/>
              </w:rPr>
              <w:t>应用名称</w:t>
            </w:r>
          </w:p>
          <w:p w14:paraId="0DFE97FF" w14:textId="77777777" w:rsidR="00797DD9" w:rsidRDefault="00797DD9" w:rsidP="00AF4CB7">
            <w:pPr>
              <w:ind w:firstLine="420"/>
            </w:pPr>
            <w:r>
              <w:rPr>
                <w:rFonts w:hint="eastAsia"/>
              </w:rPr>
              <w:t xml:space="preserve">&lt;dubbo:registry&gt; </w:t>
            </w:r>
            <w:r>
              <w:rPr>
                <w:rFonts w:hint="eastAsia"/>
              </w:rPr>
              <w:t>服务发现，获取一次服务列表。订阅节点。</w:t>
            </w:r>
          </w:p>
          <w:p w14:paraId="7B19BB72" w14:textId="4EDC3EBF" w:rsidR="00797DD9" w:rsidRDefault="00797DD9" w:rsidP="00AF4CB7">
            <w:pPr>
              <w:ind w:firstLine="420"/>
            </w:pPr>
            <w:r>
              <w:rPr>
                <w:rFonts w:hint="eastAsia"/>
              </w:rPr>
              <w:t xml:space="preserve">           </w:t>
            </w:r>
            <w:r>
              <w:rPr>
                <w:rFonts w:hint="eastAsia"/>
              </w:rPr>
              <w:t>监听</w:t>
            </w:r>
            <w:r>
              <w:rPr>
                <w:rFonts w:hint="eastAsia"/>
              </w:rPr>
              <w:t xml:space="preserve"> /</w:t>
            </w:r>
            <w:r>
              <w:rPr>
                <w:rFonts w:hint="eastAsia"/>
              </w:rPr>
              <w:t>服务名称</w:t>
            </w:r>
            <w:r>
              <w:rPr>
                <w:rFonts w:hint="eastAsia"/>
              </w:rPr>
              <w:t xml:space="preserve"> </w:t>
            </w:r>
            <w:r>
              <w:rPr>
                <w:rFonts w:hint="eastAsia"/>
              </w:rPr>
              <w:t>，当这个节点里面子节点发送变化时。改变服务列表</w:t>
            </w:r>
            <w:r>
              <w:rPr>
                <w:rFonts w:hint="eastAsia"/>
              </w:rPr>
              <w:t xml:space="preserve"> </w:t>
            </w:r>
          </w:p>
          <w:p w14:paraId="2538EBE4" w14:textId="7F789910" w:rsidR="00797DD9" w:rsidRDefault="00797DD9" w:rsidP="00AF4CB7">
            <w:pPr>
              <w:ind w:firstLine="420"/>
            </w:pPr>
            <w:r>
              <w:rPr>
                <w:rFonts w:hint="eastAsia"/>
              </w:rPr>
              <w:t xml:space="preserve">        Dubbo </w:t>
            </w:r>
            <w:r>
              <w:rPr>
                <w:rFonts w:hint="eastAsia"/>
              </w:rPr>
              <w:t>订阅该节点</w:t>
            </w:r>
            <w:r>
              <w:rPr>
                <w:rFonts w:hint="eastAsia"/>
              </w:rPr>
              <w:t xml:space="preserve"> /dubbo/</w:t>
            </w:r>
            <w:r>
              <w:rPr>
                <w:rFonts w:hint="eastAsia"/>
              </w:rPr>
              <w:t>服务名称</w:t>
            </w:r>
            <w:r>
              <w:rPr>
                <w:rFonts w:hint="eastAsia"/>
              </w:rPr>
              <w:t xml:space="preserve">/provider, </w:t>
            </w:r>
            <w:r>
              <w:rPr>
                <w:rFonts w:hint="eastAsia"/>
              </w:rPr>
              <w:t>有变化时，自动的移除或增加服务</w:t>
            </w:r>
            <w:r>
              <w:rPr>
                <w:rFonts w:hint="eastAsia"/>
              </w:rPr>
              <w:t xml:space="preserve">                        </w:t>
            </w:r>
          </w:p>
          <w:p w14:paraId="13BE5DD3" w14:textId="77777777" w:rsidR="00797DD9" w:rsidRDefault="00797DD9" w:rsidP="00AF4CB7">
            <w:pPr>
              <w:ind w:firstLine="420"/>
            </w:pPr>
            <w:r>
              <w:rPr>
                <w:rFonts w:hint="eastAsia"/>
              </w:rPr>
              <w:t xml:space="preserve">&lt;dubbo:annotation&gt; </w:t>
            </w:r>
            <w:r>
              <w:rPr>
                <w:rFonts w:hint="eastAsia"/>
              </w:rPr>
              <w:t>扫描</w:t>
            </w:r>
            <w:r>
              <w:rPr>
                <w:rFonts w:hint="eastAsia"/>
              </w:rPr>
              <w:t>dubbo</w:t>
            </w:r>
            <w:r>
              <w:rPr>
                <w:rFonts w:hint="eastAsia"/>
              </w:rPr>
              <w:t>的注解</w:t>
            </w:r>
          </w:p>
          <w:p w14:paraId="092232E2" w14:textId="77777777" w:rsidR="00797DD9" w:rsidRDefault="00797DD9" w:rsidP="00AF4CB7">
            <w:pPr>
              <w:ind w:firstLine="420"/>
            </w:pPr>
            <w:r>
              <w:rPr>
                <w:rFonts w:hint="eastAsia"/>
              </w:rPr>
              <w:t xml:space="preserve">@Refrence </w:t>
            </w:r>
            <w:r>
              <w:rPr>
                <w:rFonts w:hint="eastAsia"/>
              </w:rPr>
              <w:t>应用一个服务</w:t>
            </w:r>
            <w:r>
              <w:rPr>
                <w:rFonts w:hint="eastAsia"/>
              </w:rPr>
              <w:t xml:space="preserve"> </w:t>
            </w:r>
            <w:r>
              <w:rPr>
                <w:rFonts w:hint="eastAsia"/>
              </w:rPr>
              <w:t>标记在一个属性上面</w:t>
            </w:r>
            <w:r>
              <w:rPr>
                <w:rFonts w:hint="eastAsia"/>
              </w:rPr>
              <w:t>=InjectProxy</w:t>
            </w:r>
          </w:p>
          <w:p w14:paraId="0006C9AB" w14:textId="77777777" w:rsidR="00797DD9" w:rsidRPr="00DF2CA3" w:rsidRDefault="00797DD9" w:rsidP="00AF4CB7">
            <w:pPr>
              <w:ind w:firstLine="420"/>
            </w:pPr>
            <w:r>
              <w:rPr>
                <w:rFonts w:hint="eastAsia"/>
              </w:rPr>
              <w:t>生成代理对象，并</w:t>
            </w:r>
            <w:r>
              <w:rPr>
                <w:rFonts w:hint="eastAsia"/>
              </w:rPr>
              <w:t xml:space="preserve">set </w:t>
            </w:r>
            <w:r>
              <w:rPr>
                <w:rFonts w:hint="eastAsia"/>
              </w:rPr>
              <w:t>给对象里面</w:t>
            </w:r>
            <w:r>
              <w:rPr>
                <w:rFonts w:hint="eastAsia"/>
              </w:rPr>
              <w:t xml:space="preserve">  filed.set(obj</w:t>
            </w:r>
            <w:r>
              <w:rPr>
                <w:rFonts w:hint="eastAsia"/>
              </w:rPr>
              <w:t>，代理对象</w:t>
            </w:r>
            <w:r>
              <w:rPr>
                <w:rFonts w:hint="eastAsia"/>
              </w:rPr>
              <w:t>)</w:t>
            </w:r>
          </w:p>
        </w:tc>
      </w:tr>
    </w:tbl>
    <w:p w14:paraId="2DF11D1A" w14:textId="77777777" w:rsidR="00053120" w:rsidRPr="00797DD9" w:rsidRDefault="00053120" w:rsidP="00053120">
      <w:pPr>
        <w:ind w:firstLine="420"/>
      </w:pPr>
    </w:p>
    <w:tbl>
      <w:tblPr>
        <w:tblStyle w:val="ab"/>
        <w:tblW w:w="0" w:type="auto"/>
        <w:tblLook w:val="04A0" w:firstRow="1" w:lastRow="0" w:firstColumn="1" w:lastColumn="0" w:noHBand="0" w:noVBand="1"/>
      </w:tblPr>
      <w:tblGrid>
        <w:gridCol w:w="8296"/>
      </w:tblGrid>
      <w:tr w:rsidR="00617822" w14:paraId="57F7A10F" w14:textId="77777777" w:rsidTr="00617822">
        <w:tc>
          <w:tcPr>
            <w:tcW w:w="8296" w:type="dxa"/>
          </w:tcPr>
          <w:p w14:paraId="2FC58C76" w14:textId="02710D70" w:rsidR="00617822" w:rsidRDefault="00617822" w:rsidP="0061782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context:component-scan</w:t>
            </w:r>
            <w:r w:rsidR="00FF3776">
              <w:rPr>
                <w:rFonts w:ascii="Consolas" w:eastAsiaTheme="minorEastAsia" w:hAnsi="Consolas" w:cs="Consolas"/>
                <w:bCs w:val="0"/>
                <w:color w:val="3F7F7F"/>
                <w:sz w:val="20"/>
                <w:szCs w:val="20"/>
                <w:shd w:val="clear" w:color="auto" w:fill="D4D4D4"/>
              </w:rPr>
              <w:t xml:space="preserve">   </w:t>
            </w:r>
            <w:r w:rsidR="00FF3776">
              <w:rPr>
                <w:rFonts w:ascii="Consolas" w:eastAsiaTheme="minorEastAsia" w:hAnsi="Consolas" w:cs="Consolas" w:hint="eastAsia"/>
                <w:bCs w:val="0"/>
                <w:color w:val="3F7F7F"/>
                <w:sz w:val="20"/>
                <w:szCs w:val="20"/>
                <w:shd w:val="clear" w:color="auto" w:fill="D4D4D4"/>
              </w:rPr>
              <w:t>/</w:t>
            </w:r>
            <w:r w:rsidR="00FF3776">
              <w:rPr>
                <w:rFonts w:ascii="Consolas" w:eastAsiaTheme="minorEastAsia" w:hAnsi="Consolas" w:cs="Consolas"/>
                <w:bCs w:val="0"/>
                <w:color w:val="3F7F7F"/>
                <w:sz w:val="20"/>
                <w:szCs w:val="20"/>
                <w:shd w:val="clear" w:color="auto" w:fill="D4D4D4"/>
              </w:rPr>
              <w:t>/</w:t>
            </w:r>
            <w:r w:rsidR="00FF3776">
              <w:rPr>
                <w:rFonts w:ascii="Consolas" w:eastAsiaTheme="minorEastAsia" w:hAnsi="Consolas" w:cs="Consolas" w:hint="eastAsia"/>
                <w:bCs w:val="0"/>
                <w:color w:val="3F7F7F"/>
                <w:sz w:val="20"/>
                <w:szCs w:val="20"/>
                <w:shd w:val="clear" w:color="auto" w:fill="D4D4D4"/>
              </w:rPr>
              <w:t>到此出扫描</w:t>
            </w:r>
            <w:r w:rsidR="00FF3776">
              <w:rPr>
                <w:rFonts w:ascii="Consolas" w:eastAsiaTheme="minorEastAsia" w:hAnsi="Consolas" w:cs="Consolas" w:hint="eastAsia"/>
                <w:bCs w:val="0"/>
                <w:color w:val="3F7F7F"/>
                <w:sz w:val="20"/>
                <w:szCs w:val="20"/>
                <w:shd w:val="clear" w:color="auto" w:fill="D4D4D4"/>
              </w:rPr>
              <w:t>consumer</w:t>
            </w:r>
            <w:r w:rsidR="00FF3776">
              <w:rPr>
                <w:rFonts w:ascii="Consolas" w:eastAsiaTheme="minorEastAsia" w:hAnsi="Consolas" w:cs="Consolas" w:hint="eastAsia"/>
                <w:bCs w:val="0"/>
                <w:color w:val="3F7F7F"/>
                <w:sz w:val="20"/>
                <w:szCs w:val="20"/>
                <w:shd w:val="clear" w:color="auto" w:fill="D4D4D4"/>
              </w:rPr>
              <w:t>的包</w:t>
            </w:r>
          </w:p>
          <w:p w14:paraId="6C36084F" w14:textId="3EA26B99" w:rsidR="00FF3776" w:rsidRDefault="00617822" w:rsidP="00617822">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base-package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"com.sxt.service.impl"</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shd w:val="clear" w:color="auto" w:fill="D4D4D4"/>
              </w:rPr>
              <w:t>context:component-scan</w:t>
            </w:r>
            <w:r>
              <w:rPr>
                <w:rFonts w:ascii="Consolas" w:eastAsiaTheme="minorEastAsia" w:hAnsi="Consolas" w:cs="Consolas"/>
                <w:bCs w:val="0"/>
                <w:color w:val="008080"/>
                <w:sz w:val="20"/>
                <w:szCs w:val="20"/>
              </w:rPr>
              <w:t>&gt;</w:t>
            </w:r>
          </w:p>
          <w:p w14:paraId="78069928" w14:textId="47492273" w:rsidR="009027DC" w:rsidRPr="009027DC" w:rsidRDefault="009027DC" w:rsidP="00617822">
            <w:pPr>
              <w:autoSpaceDE w:val="0"/>
              <w:autoSpaceDN w:val="0"/>
              <w:adjustRightInd w:val="0"/>
              <w:ind w:firstLineChars="0" w:firstLine="0"/>
              <w:jc w:val="left"/>
              <w:rPr>
                <w:rFonts w:ascii="Consolas" w:eastAsiaTheme="minorEastAsia" w:hAnsi="Consolas" w:cs="Consolas"/>
                <w:bCs w:val="0"/>
                <w:color w:val="008080"/>
                <w:sz w:val="20"/>
                <w:szCs w:val="20"/>
              </w:rPr>
            </w:pPr>
            <w:r>
              <w:rPr>
                <w:rFonts w:ascii="Consolas" w:eastAsiaTheme="minorEastAsia" w:hAnsi="Consolas" w:cs="Consolas" w:hint="eastAsia"/>
                <w:bCs w:val="0"/>
                <w:color w:val="008080"/>
                <w:sz w:val="20"/>
                <w:szCs w:val="20"/>
              </w:rPr>
              <w:t xml:space="preserve"> </w:t>
            </w:r>
            <w:r>
              <w:rPr>
                <w:rFonts w:ascii="Consolas" w:eastAsiaTheme="minorEastAsia" w:hAnsi="Consolas" w:cs="Consolas"/>
                <w:bCs w:val="0"/>
                <w:color w:val="008080"/>
                <w:sz w:val="20"/>
                <w:szCs w:val="20"/>
              </w:rPr>
              <w:t xml:space="preserve">   </w:t>
            </w:r>
          </w:p>
          <w:p w14:paraId="4ADDD153" w14:textId="77777777" w:rsidR="00617822" w:rsidRDefault="00617822" w:rsidP="0061782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dubbo:application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"ser-consumer"</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dubbo:application</w:t>
            </w:r>
            <w:r>
              <w:rPr>
                <w:rFonts w:ascii="Consolas" w:eastAsiaTheme="minorEastAsia" w:hAnsi="Consolas" w:cs="Consolas"/>
                <w:bCs w:val="0"/>
                <w:color w:val="008080"/>
                <w:sz w:val="20"/>
                <w:szCs w:val="20"/>
              </w:rPr>
              <w:t>&gt;</w:t>
            </w:r>
          </w:p>
          <w:p w14:paraId="3AB4320C" w14:textId="77777777" w:rsidR="00617822" w:rsidRDefault="00617822" w:rsidP="0061782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dubbo:registry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protocol</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"zookeeper"</w:t>
            </w:r>
          </w:p>
          <w:p w14:paraId="2DF0C87B" w14:textId="77777777" w:rsidR="00617822" w:rsidRDefault="00617822" w:rsidP="00617822">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sz w:val="20"/>
                <w:szCs w:val="20"/>
              </w:rPr>
              <w:tab/>
            </w:r>
            <w:r>
              <w:rPr>
                <w:rFonts w:ascii="Consolas" w:eastAsiaTheme="minorEastAsia" w:hAnsi="Consolas" w:cs="Consolas"/>
                <w:bCs w:val="0"/>
                <w:sz w:val="20"/>
                <w:szCs w:val="20"/>
              </w:rPr>
              <w:tab/>
            </w:r>
            <w:r>
              <w:rPr>
                <w:rFonts w:ascii="Consolas" w:eastAsiaTheme="minorEastAsia" w:hAnsi="Consolas" w:cs="Consolas"/>
                <w:bCs w:val="0"/>
                <w:color w:val="7F007F"/>
                <w:sz w:val="20"/>
                <w:szCs w:val="20"/>
              </w:rPr>
              <w:t>address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"192.168.10.136:2181"</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client</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"zkclient"</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dubbo:registry</w:t>
            </w:r>
            <w:r>
              <w:rPr>
                <w:rFonts w:ascii="Consolas" w:eastAsiaTheme="minorEastAsia" w:hAnsi="Consolas" w:cs="Consolas"/>
                <w:bCs w:val="0"/>
                <w:color w:val="008080"/>
                <w:sz w:val="20"/>
                <w:szCs w:val="20"/>
              </w:rPr>
              <w:t>&gt;</w:t>
            </w:r>
          </w:p>
          <w:p w14:paraId="1E9868C2" w14:textId="0947F386" w:rsidR="00617822" w:rsidRDefault="00617822" w:rsidP="00617822">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dubbo:annotation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package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"com.sxt.service.impl"</w:t>
            </w:r>
            <w:r>
              <w:rPr>
                <w:rFonts w:ascii="Consolas" w:eastAsiaTheme="minorEastAsia" w:hAnsi="Consolas" w:cs="Consolas"/>
                <w:bCs w:val="0"/>
                <w:color w:val="008080"/>
                <w:sz w:val="20"/>
                <w:szCs w:val="20"/>
              </w:rPr>
              <w:t>/&gt;</w:t>
            </w:r>
          </w:p>
        </w:tc>
      </w:tr>
    </w:tbl>
    <w:p w14:paraId="72BC301F" w14:textId="4CD02BF9" w:rsidR="00374BC1" w:rsidRDefault="00374BC1" w:rsidP="00785D5D">
      <w:pPr>
        <w:pStyle w:val="10"/>
      </w:pPr>
      <w:r>
        <w:rPr>
          <w:rFonts w:hint="eastAsia"/>
        </w:rPr>
        <w:t>lucene</w:t>
      </w:r>
    </w:p>
    <w:p w14:paraId="6933C2A0" w14:textId="1C55062B" w:rsidR="00A232FD" w:rsidRDefault="00CB1163" w:rsidP="00CB1163">
      <w:pPr>
        <w:pStyle w:val="2"/>
      </w:pPr>
      <w:r>
        <w:rPr>
          <w:rFonts w:hint="eastAsia"/>
        </w:rPr>
        <w:t>非结构化数据查询方法</w:t>
      </w:r>
    </w:p>
    <w:p w14:paraId="5A9B72EE" w14:textId="4607B06F" w:rsidR="00CB1163" w:rsidRDefault="00CB1163" w:rsidP="009D3AC1">
      <w:pPr>
        <w:pStyle w:val="3"/>
        <w:ind w:firstLine="420"/>
      </w:pPr>
      <w:r>
        <w:t>顺序扫描法（</w:t>
      </w:r>
      <w:r>
        <w:t>Serial Scanning</w:t>
      </w:r>
      <w:r>
        <w:t>）</w:t>
      </w:r>
    </w:p>
    <w:p w14:paraId="04DA5280" w14:textId="2C78757D" w:rsidR="00CB1163" w:rsidRDefault="00CB1163" w:rsidP="00CB1163">
      <w:pPr>
        <w:ind w:firstLine="420"/>
      </w:pPr>
      <w:r>
        <w:rPr>
          <w:rFonts w:hint="eastAsia"/>
        </w:rPr>
        <w:t>所谓顺序扫描，比如要找内容包含某一个字符串的文件，就是一个文档一个文档的看，对于每一个文档，从头看到尾，如果此文档包含此字符串，则此文档为我们要找的文件，接着看下一个文件，直到扫描完所有的文件。如利用</w:t>
      </w:r>
      <w:r>
        <w:t>windows</w:t>
      </w:r>
      <w:r>
        <w:t>的搜索也可以搜索文件内容，只是相当的</w:t>
      </w:r>
      <w:r>
        <w:rPr>
          <w:rFonts w:hint="eastAsia"/>
        </w:rPr>
        <w:t>慢。</w:t>
      </w:r>
    </w:p>
    <w:p w14:paraId="243FFE33" w14:textId="3CE29D93" w:rsidR="007F5EF8" w:rsidRDefault="007F5EF8" w:rsidP="009D3AC1">
      <w:pPr>
        <w:pStyle w:val="3"/>
        <w:ind w:firstLine="420"/>
      </w:pPr>
      <w:r>
        <w:rPr>
          <w:rFonts w:hint="eastAsia"/>
        </w:rPr>
        <w:lastRenderedPageBreak/>
        <w:t>全文检索</w:t>
      </w:r>
    </w:p>
    <w:p w14:paraId="55D69E85" w14:textId="1F25D444" w:rsidR="00F177FF" w:rsidRDefault="00F177FF" w:rsidP="00F177FF">
      <w:pPr>
        <w:ind w:firstLine="420"/>
      </w:pPr>
      <w:r>
        <w:rPr>
          <w:rFonts w:hint="eastAsia"/>
        </w:rPr>
        <w:t>将非结构化数据中的一部分信息提取出来，重新组织，使其变得有一定结构，然后对此有一定结构的数据进行搜索，从而达到搜索相对较快的目的。这部分从非结构化数据中提取出的然后重新组织的信息，我们称之索引。</w:t>
      </w:r>
    </w:p>
    <w:p w14:paraId="094CFB70" w14:textId="555F1C5A" w:rsidR="007F5EF8" w:rsidRDefault="007F5EF8" w:rsidP="007F5EF8">
      <w:pPr>
        <w:ind w:firstLine="420"/>
      </w:pPr>
      <w:r>
        <w:rPr>
          <w:rFonts w:hint="eastAsia"/>
        </w:rPr>
        <w:t>例如：字典。字典的拼音表和部首检字表就相当于字典的素引，对每一个字的解释是非结构化的，如果字典没有音节表和部首检字表，在茫茫辞海中找一个字只能顺序扫描。然而字的某些信息可以提取出来进行结构化处理，比如读音，就比较结构化，分声母和韵母，分别只有几种可以——列举，于是将读音拿出来按一定的顺序排列，每一项读音都指向此字的详细解释的页数。我们搜索时按结构化的拼音搜到读音，然后按其指向的页数，便可找到我们的非结构化数据</w:t>
      </w:r>
      <w:r>
        <w:t>—</w:t>
      </w:r>
      <w:r>
        <w:rPr>
          <w:rFonts w:hint="eastAsia"/>
        </w:rPr>
        <w:t>也即对字的解释。</w:t>
      </w:r>
    </w:p>
    <w:p w14:paraId="3CCF9544" w14:textId="46C1DCBB" w:rsidR="00406EED" w:rsidRDefault="00406EED" w:rsidP="009D3AC1">
      <w:pPr>
        <w:pStyle w:val="3"/>
        <w:ind w:firstLine="420"/>
      </w:pPr>
      <w:r>
        <w:rPr>
          <w:rFonts w:hint="eastAsia"/>
        </w:rPr>
        <w:t>如何实现全文检索</w:t>
      </w:r>
    </w:p>
    <w:p w14:paraId="163DD97D" w14:textId="421D5149" w:rsidR="00406EED" w:rsidRDefault="00406EED" w:rsidP="00406EED">
      <w:pPr>
        <w:ind w:firstLine="420"/>
      </w:pPr>
      <w:r>
        <w:rPr>
          <w:rFonts w:hint="eastAsia"/>
        </w:rPr>
        <w:t>可以使用</w:t>
      </w:r>
      <w:r>
        <w:t xml:space="preserve">Lucene </w:t>
      </w:r>
      <w:r>
        <w:t>实现全文检索。</w:t>
      </w:r>
      <w:r>
        <w:t>Lucene</w:t>
      </w:r>
      <w:r>
        <w:t>是</w:t>
      </w:r>
      <w:r>
        <w:t>apache</w:t>
      </w:r>
      <w:r>
        <w:t>下的一个开放源代码的全文检索引擎工具</w:t>
      </w:r>
      <w:r>
        <w:rPr>
          <w:rFonts w:hint="eastAsia"/>
        </w:rPr>
        <w:t>包。提供了完整的查询引擎和索引引擎，部分文本分析引擎。</w:t>
      </w:r>
      <w:r>
        <w:t>Lucene</w:t>
      </w:r>
      <w:r>
        <w:t>的目的是为软件开发</w:t>
      </w:r>
      <w:r>
        <w:rPr>
          <w:rFonts w:hint="eastAsia"/>
        </w:rPr>
        <w:t>人员提供一个简单易用的工具包，以方便的在目标系统中实现全文检索的功能。</w:t>
      </w:r>
    </w:p>
    <w:p w14:paraId="79C43E40" w14:textId="17454B5A" w:rsidR="004E62D2" w:rsidRDefault="004E62D2" w:rsidP="00406EED">
      <w:pPr>
        <w:ind w:firstLine="420"/>
      </w:pPr>
      <w:r>
        <w:t>Lucene</w:t>
      </w:r>
      <w:r>
        <w:rPr>
          <w:rFonts w:hint="eastAsia"/>
        </w:rPr>
        <w:t>先建立索引，在对索引进行全文检索</w:t>
      </w:r>
      <w:r w:rsidR="001D2E2D">
        <w:rPr>
          <w:rFonts w:hint="eastAsia"/>
        </w:rPr>
        <w:t>。</w:t>
      </w:r>
    </w:p>
    <w:p w14:paraId="525DAA93" w14:textId="7E348414" w:rsidR="0022055E" w:rsidRDefault="0022055E" w:rsidP="009D3AC1">
      <w:pPr>
        <w:pStyle w:val="3"/>
        <w:ind w:firstLine="420"/>
      </w:pPr>
      <w:r>
        <w:rPr>
          <w:rFonts w:hint="eastAsia"/>
        </w:rPr>
        <w:t>全文检索的引用场景</w:t>
      </w:r>
    </w:p>
    <w:p w14:paraId="3FBBF4F8" w14:textId="5BAC1F51" w:rsidR="004B7263" w:rsidRDefault="004B7263" w:rsidP="004B7263">
      <w:pPr>
        <w:ind w:firstLine="420"/>
      </w:pPr>
      <w:r>
        <w:rPr>
          <w:rFonts w:hint="eastAsia"/>
        </w:rPr>
        <w:t>对于数据量大、数据结构不固定的数据可采用全文检素方式搜索，比如百度、</w:t>
      </w:r>
      <w:r>
        <w:t xml:space="preserve">Google </w:t>
      </w:r>
      <w:r>
        <w:t>等搜</w:t>
      </w:r>
      <w:r>
        <w:rPr>
          <w:rFonts w:hint="eastAsia"/>
        </w:rPr>
        <w:t>索引擎、论坛站内搜索、电商网站站内搜索等。</w:t>
      </w:r>
    </w:p>
    <w:p w14:paraId="753A5F0F" w14:textId="345B513C" w:rsidR="004E62D2" w:rsidRDefault="004E62D2" w:rsidP="004E62D2">
      <w:pPr>
        <w:pStyle w:val="2"/>
      </w:pPr>
      <w:r w:rsidRPr="004E62D2">
        <w:t>Lucene</w:t>
      </w:r>
      <w:r w:rsidRPr="004E62D2">
        <w:t>实现全文检索的流程</w:t>
      </w:r>
    </w:p>
    <w:p w14:paraId="2E48332E" w14:textId="32C7AA19" w:rsidR="008745A6" w:rsidRDefault="008745A6" w:rsidP="009D3AC1">
      <w:pPr>
        <w:pStyle w:val="3"/>
        <w:ind w:firstLine="420"/>
      </w:pPr>
      <w:r>
        <w:rPr>
          <w:rFonts w:hint="eastAsia"/>
        </w:rPr>
        <w:t>索引和搜索的流程图</w:t>
      </w:r>
    </w:p>
    <w:p w14:paraId="30D5608B" w14:textId="31651CD2" w:rsidR="008745A6" w:rsidRDefault="008745A6" w:rsidP="008745A6">
      <w:pPr>
        <w:ind w:firstLine="420"/>
        <w:jc w:val="center"/>
      </w:pPr>
      <w:r>
        <w:rPr>
          <w:noProof/>
        </w:rPr>
        <w:drawing>
          <wp:inline distT="0" distB="0" distL="0" distR="0" wp14:anchorId="4987BB55" wp14:editId="556F7EED">
            <wp:extent cx="5274310" cy="20383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038350"/>
                    </a:xfrm>
                    <a:prstGeom prst="rect">
                      <a:avLst/>
                    </a:prstGeom>
                  </pic:spPr>
                </pic:pic>
              </a:graphicData>
            </a:graphic>
          </wp:inline>
        </w:drawing>
      </w:r>
    </w:p>
    <w:p w14:paraId="6BC62287" w14:textId="77777777" w:rsidR="00F8014B" w:rsidRDefault="00F8014B" w:rsidP="00F8014B">
      <w:pPr>
        <w:ind w:firstLine="420"/>
      </w:pPr>
      <w:r>
        <w:t>1</w:t>
      </w:r>
      <w:r>
        <w:t>、绿色表示索引过程，对要搜索的原始内容进行索引构建一个索引库，索引过程包括：</w:t>
      </w:r>
    </w:p>
    <w:p w14:paraId="0F0F6C26" w14:textId="4D02EE14" w:rsidR="008745A6" w:rsidRDefault="00F8014B" w:rsidP="00F8014B">
      <w:pPr>
        <w:ind w:firstLine="420"/>
      </w:pPr>
      <w:r>
        <w:rPr>
          <w:rFonts w:hint="eastAsia"/>
        </w:rPr>
        <w:t>确定原始内容即要搜索的内容→采集文档</w:t>
      </w:r>
      <w:r w:rsidR="00E62FCA">
        <w:rPr>
          <w:rFonts w:hint="eastAsia"/>
        </w:rPr>
        <w:t>(</w:t>
      </w:r>
      <w:r w:rsidR="00E62FCA">
        <w:rPr>
          <w:rFonts w:hint="eastAsia"/>
        </w:rPr>
        <w:t>通过</w:t>
      </w:r>
      <w:r w:rsidR="00E62FCA">
        <w:rPr>
          <w:rFonts w:hint="eastAsia"/>
        </w:rPr>
        <w:t>io</w:t>
      </w:r>
      <w:r w:rsidR="00E62FCA">
        <w:rPr>
          <w:rFonts w:hint="eastAsia"/>
        </w:rPr>
        <w:t>流</w:t>
      </w:r>
      <w:r w:rsidR="00E62FCA">
        <w:t>)</w:t>
      </w:r>
      <w:r>
        <w:rPr>
          <w:rFonts w:hint="eastAsia"/>
        </w:rPr>
        <w:t>→创建文档</w:t>
      </w:r>
      <w:r w:rsidR="00FB70A2">
        <w:rPr>
          <w:rFonts w:hint="eastAsia"/>
        </w:rPr>
        <w:t>(</w:t>
      </w:r>
      <w:r w:rsidR="00FB70A2">
        <w:rPr>
          <w:rFonts w:hint="eastAsia"/>
        </w:rPr>
        <w:t>对象</w:t>
      </w:r>
      <w:r w:rsidR="00FB70A2">
        <w:t>)</w:t>
      </w:r>
      <w:r>
        <w:t>&gt;</w:t>
      </w:r>
      <w:r>
        <w:t>分析文档</w:t>
      </w:r>
      <w:r>
        <w:t>→</w:t>
      </w:r>
      <w:r>
        <w:t>索引文挡</w:t>
      </w:r>
      <w:r w:rsidR="008A0A30">
        <w:rPr>
          <w:rFonts w:hint="eastAsia"/>
        </w:rPr>
        <w:t>。</w:t>
      </w:r>
    </w:p>
    <w:p w14:paraId="04745B52" w14:textId="5AA01289" w:rsidR="00792D26" w:rsidRDefault="00792D26" w:rsidP="00F8014B">
      <w:pPr>
        <w:ind w:firstLine="420"/>
      </w:pPr>
      <w:r>
        <w:tab/>
      </w:r>
      <w:r>
        <w:rPr>
          <w:rFonts w:hint="eastAsia"/>
        </w:rPr>
        <w:t>索引库：索引</w:t>
      </w:r>
      <w:r>
        <w:rPr>
          <w:rFonts w:hint="eastAsia"/>
        </w:rPr>
        <w:t>+</w:t>
      </w:r>
      <w:r>
        <w:rPr>
          <w:rFonts w:hint="eastAsia"/>
        </w:rPr>
        <w:t>索引内容。</w:t>
      </w:r>
    </w:p>
    <w:p w14:paraId="31245BA2" w14:textId="735692D2" w:rsidR="00F8014B" w:rsidRDefault="00F8014B" w:rsidP="00F8014B">
      <w:pPr>
        <w:ind w:firstLine="420"/>
      </w:pPr>
      <w:r>
        <w:t>2</w:t>
      </w:r>
      <w:r>
        <w:t>、红色表示搜索过程，从索引库中搜索内容，搜索过程包括：</w:t>
      </w:r>
    </w:p>
    <w:p w14:paraId="4566E664" w14:textId="5E57A1CF" w:rsidR="00F8014B" w:rsidRDefault="00F8014B" w:rsidP="00F8014B">
      <w:pPr>
        <w:ind w:firstLine="420"/>
      </w:pPr>
      <w:r>
        <w:rPr>
          <w:rFonts w:hint="eastAsia"/>
        </w:rPr>
        <w:t>用户通过搜索界面</w:t>
      </w:r>
      <w:r w:rsidR="00326CCD">
        <w:rPr>
          <w:rFonts w:hint="eastAsia"/>
        </w:rPr>
        <w:t>(</w:t>
      </w:r>
      <w:r w:rsidR="00326CCD">
        <w:rPr>
          <w:rFonts w:hint="eastAsia"/>
        </w:rPr>
        <w:t>接口</w:t>
      </w:r>
      <w:r w:rsidR="00971EE0">
        <w:rPr>
          <w:rFonts w:hint="eastAsia"/>
        </w:rPr>
        <w:t>，我们做的</w:t>
      </w:r>
      <w:r w:rsidR="00326CCD">
        <w:t>)</w:t>
      </w:r>
      <w:r>
        <w:rPr>
          <w:rFonts w:hint="eastAsia"/>
        </w:rPr>
        <w:t>→创建查询</w:t>
      </w:r>
      <w:r>
        <w:t>&gt;</w:t>
      </w:r>
      <w:r>
        <w:t>执行搜索，从素引库搜索</w:t>
      </w:r>
      <w:r>
        <w:t>→</w:t>
      </w:r>
      <w:r>
        <w:t>渲染搜索</w:t>
      </w:r>
      <w:r>
        <w:lastRenderedPageBreak/>
        <w:t>结果</w:t>
      </w:r>
    </w:p>
    <w:p w14:paraId="62E7718B" w14:textId="60A01615" w:rsidR="0068030B" w:rsidRPr="008745A6" w:rsidRDefault="0068030B" w:rsidP="009D3AC1">
      <w:pPr>
        <w:pStyle w:val="3"/>
        <w:ind w:firstLine="420"/>
      </w:pPr>
      <w:r>
        <w:rPr>
          <w:rFonts w:hint="eastAsia"/>
        </w:rPr>
        <w:t>创建索引</w:t>
      </w:r>
    </w:p>
    <w:p w14:paraId="71BA8575" w14:textId="51412AFE" w:rsidR="008745A6" w:rsidRDefault="0068030B" w:rsidP="00213F96">
      <w:pPr>
        <w:ind w:firstLine="420"/>
      </w:pPr>
      <w:r>
        <w:rPr>
          <w:rFonts w:hint="eastAsia"/>
        </w:rPr>
        <w:t>对文档索引的过程，将用户要搜索的文档内容进行索引，索引存储在索引库（</w:t>
      </w:r>
      <w:r>
        <w:t>index)</w:t>
      </w:r>
      <w:r>
        <w:rPr>
          <w:rFonts w:hint="eastAsia"/>
        </w:rPr>
        <w:t>中。这里我们要搜索的文档是磁盘上的文本文件，根据案例描述：凡是文件名或文件内容包括关键字的文件都要找出来，这里要对文件名和文件内容创建索引。</w:t>
      </w:r>
    </w:p>
    <w:p w14:paraId="4C1B4297" w14:textId="3FDF6013" w:rsidR="00163068" w:rsidRDefault="00163068" w:rsidP="009D3AC1">
      <w:pPr>
        <w:pStyle w:val="3"/>
        <w:ind w:firstLine="420"/>
      </w:pPr>
      <w:r>
        <w:rPr>
          <w:rFonts w:hint="eastAsia"/>
        </w:rPr>
        <w:t>获得原始文档</w:t>
      </w:r>
    </w:p>
    <w:p w14:paraId="03D89E47" w14:textId="5DB2161B" w:rsidR="00163068" w:rsidRDefault="00163068" w:rsidP="00163068">
      <w:pPr>
        <w:ind w:firstLine="420"/>
      </w:pPr>
      <w:r>
        <w:tab/>
      </w:r>
      <w:r>
        <w:rPr>
          <w:rFonts w:hint="eastAsia"/>
        </w:rPr>
        <w:t>原始文档是指要索引和搜索的内容。原始内容包括互联网上的网页、数据库中的数据</w:t>
      </w:r>
      <w:r w:rsidR="000C6118">
        <w:rPr>
          <w:rFonts w:hint="eastAsia"/>
        </w:rPr>
        <w:t>。</w:t>
      </w:r>
    </w:p>
    <w:p w14:paraId="77757FC8" w14:textId="58D32F3E" w:rsidR="00163068" w:rsidRDefault="00163068" w:rsidP="00163068">
      <w:pPr>
        <w:ind w:firstLine="420"/>
      </w:pPr>
      <w:r>
        <w:rPr>
          <w:rFonts w:hint="eastAsia"/>
        </w:rPr>
        <w:t>磁盘上的文件等。</w:t>
      </w:r>
    </w:p>
    <w:p w14:paraId="59872B95" w14:textId="7ADC49D4" w:rsidR="0004124A" w:rsidRDefault="0004124A" w:rsidP="0004124A">
      <w:pPr>
        <w:ind w:firstLine="420"/>
      </w:pPr>
      <w:r>
        <w:rPr>
          <w:rFonts w:hint="eastAsia"/>
        </w:rPr>
        <w:t>从互联网上、数据库、文件系统中等获取需要搜素的原始信息，这个过程就是信息采集，信息采集的目的是为了对原始内容进行索引。</w:t>
      </w:r>
    </w:p>
    <w:p w14:paraId="38C85542" w14:textId="6E2876B6" w:rsidR="0004124A" w:rsidRPr="00163068" w:rsidRDefault="0004124A" w:rsidP="0004124A">
      <w:pPr>
        <w:ind w:firstLine="420"/>
      </w:pPr>
      <w:r>
        <w:rPr>
          <w:rFonts w:hint="eastAsia"/>
        </w:rPr>
        <w:t>在</w:t>
      </w:r>
      <w:r>
        <w:t>Internet</w:t>
      </w:r>
      <w:r>
        <w:t>上采集信息的软件通常称为爬虫或蜘蛛，也称为网络机器人，</w:t>
      </w:r>
      <w:r>
        <w:t>I</w:t>
      </w:r>
      <w:r>
        <w:t>爬虫访问互联</w:t>
      </w:r>
      <w:r>
        <w:rPr>
          <w:rFonts w:hint="eastAsia"/>
        </w:rPr>
        <w:t>网上的每一个网页，将获取到的网页内容存储起来。</w:t>
      </w:r>
      <w:r>
        <w:t>Lucene.</w:t>
      </w:r>
      <w:r>
        <w:t>不提供信息采集的类库，需要自己编写一个爬虫程序实现信息采集，也可以通</w:t>
      </w:r>
      <w:r>
        <w:rPr>
          <w:rFonts w:hint="eastAsia"/>
        </w:rPr>
        <w:t>过一些开源软件实现信息采集，如下：</w:t>
      </w:r>
    </w:p>
    <w:p w14:paraId="49E33B12" w14:textId="3A80D1E3" w:rsidR="00BF4791" w:rsidRDefault="00BF4791" w:rsidP="00BF4791">
      <w:pPr>
        <w:ind w:firstLine="420"/>
      </w:pPr>
      <w:r>
        <w:t>Nutch</w:t>
      </w:r>
      <w:r>
        <w:t>（</w:t>
      </w:r>
      <w:r>
        <w:t>http:/lucene.apache.org/nutch)</w:t>
      </w:r>
      <w:r>
        <w:t>，</w:t>
      </w:r>
      <w:r>
        <w:t>Nutch</w:t>
      </w:r>
      <w:r>
        <w:t>是</w:t>
      </w:r>
      <w:r>
        <w:t>apache</w:t>
      </w:r>
      <w:r>
        <w:t>的一个子项目，包括大规模爬</w:t>
      </w:r>
      <w:r>
        <w:rPr>
          <w:rFonts w:hint="eastAsia"/>
        </w:rPr>
        <w:t>虫工具，能够抓取和分辨</w:t>
      </w:r>
      <w:r>
        <w:t>web</w:t>
      </w:r>
      <w:r>
        <w:t>网站数据。</w:t>
      </w:r>
    </w:p>
    <w:p w14:paraId="00E669A5" w14:textId="1D6229C3" w:rsidR="00BF4791" w:rsidRDefault="00BF4791" w:rsidP="000308CA">
      <w:pPr>
        <w:ind w:firstLine="420"/>
      </w:pPr>
      <w:r>
        <w:rPr>
          <w:rFonts w:hint="eastAsia"/>
        </w:rPr>
        <w:t>j</w:t>
      </w:r>
      <w:r>
        <w:t>isoup</w:t>
      </w:r>
      <w:r>
        <w:t>（</w:t>
      </w:r>
      <w:r>
        <w:t>http://isoup.org/)</w:t>
      </w:r>
      <w:r>
        <w:t>，</w:t>
      </w:r>
      <w:r>
        <w:t xml:space="preserve">jsoup </w:t>
      </w:r>
      <w:r>
        <w:t>是一款</w:t>
      </w:r>
      <w:r>
        <w:t>Java</w:t>
      </w:r>
      <w:r>
        <w:t>的</w:t>
      </w:r>
      <w:r>
        <w:t>HTML</w:t>
      </w:r>
      <w:r>
        <w:t>解析器，可直接解析某个</w:t>
      </w:r>
      <w:r>
        <w:t>URL</w:t>
      </w:r>
      <w:r>
        <w:rPr>
          <w:rFonts w:hint="eastAsia"/>
        </w:rPr>
        <w:t>地址、</w:t>
      </w:r>
      <w:r>
        <w:t>HTML</w:t>
      </w:r>
      <w:r>
        <w:t>文本内容。它提供了一套非常省力的</w:t>
      </w:r>
      <w:r>
        <w:t>APl</w:t>
      </w:r>
      <w:r>
        <w:t>，可通过</w:t>
      </w:r>
      <w:r>
        <w:t>DOM</w:t>
      </w:r>
      <w:r>
        <w:t>，</w:t>
      </w:r>
      <w:r>
        <w:t>CSS</w:t>
      </w:r>
      <w:r>
        <w:t>以及类似于</w:t>
      </w:r>
      <w:r>
        <w:t>iQuery</w:t>
      </w:r>
      <w:r>
        <w:rPr>
          <w:rFonts w:hint="eastAsia"/>
        </w:rPr>
        <w:t>的操作方法来取出和操作数据。</w:t>
      </w:r>
    </w:p>
    <w:p w14:paraId="0F23EDBE" w14:textId="4CBECFFE" w:rsidR="0022055E" w:rsidRDefault="00BF4791" w:rsidP="000308CA">
      <w:pPr>
        <w:ind w:firstLine="420"/>
      </w:pPr>
      <w:r>
        <w:t>heritrix</w:t>
      </w:r>
      <w:r>
        <w:t>（</w:t>
      </w:r>
      <w:r>
        <w:t xml:space="preserve">http:/sourceforge.net/proiects/archive-crawler/files/),Heritrix </w:t>
      </w:r>
      <w:r>
        <w:t>是一个由</w:t>
      </w:r>
      <w:r>
        <w:t xml:space="preserve"> java</w:t>
      </w:r>
      <w:r>
        <w:t>开</w:t>
      </w:r>
      <w:r>
        <w:rPr>
          <w:rFonts w:hint="eastAsia"/>
        </w:rPr>
        <w:t>发的、开源的网络爬虫，用户可以使用它来从网上抓取想要的资源。其最出色之处在于它良好的可扩展性，方便用户实现自己的抓取逻辑。</w:t>
      </w:r>
    </w:p>
    <w:p w14:paraId="4F3E3085" w14:textId="63037330" w:rsidR="004F3A61" w:rsidRDefault="004F3A61" w:rsidP="009D3AC1">
      <w:pPr>
        <w:pStyle w:val="3"/>
        <w:ind w:firstLine="420"/>
      </w:pPr>
      <w:r>
        <w:rPr>
          <w:rFonts w:hint="eastAsia"/>
        </w:rPr>
        <w:t>创建文档对象</w:t>
      </w:r>
    </w:p>
    <w:p w14:paraId="2EA15305" w14:textId="0F2729D6" w:rsidR="004F3A61" w:rsidRDefault="004F3A61" w:rsidP="004F3A61">
      <w:pPr>
        <w:ind w:firstLine="420"/>
      </w:pPr>
      <w:r>
        <w:rPr>
          <w:rFonts w:hint="eastAsia"/>
        </w:rPr>
        <w:t>获取原始内容的目的是为了索引，在索引前需要将原始内容创建成文档（</w:t>
      </w:r>
      <w:r>
        <w:t>Document)</w:t>
      </w:r>
      <w:r>
        <w:t>，</w:t>
      </w:r>
      <w:r>
        <w:rPr>
          <w:rFonts w:hint="eastAsia"/>
        </w:rPr>
        <w:t>文档中包括一个一个的域（</w:t>
      </w:r>
      <w:r>
        <w:t>Field)</w:t>
      </w:r>
      <w:r>
        <w:t>，域中存储内容。</w:t>
      </w:r>
    </w:p>
    <w:p w14:paraId="1858F7B9" w14:textId="6C7C9DC7" w:rsidR="004F3A61" w:rsidRDefault="004F3A61" w:rsidP="004F3A61">
      <w:pPr>
        <w:ind w:firstLine="420"/>
      </w:pPr>
      <w:r>
        <w:rPr>
          <w:rFonts w:hint="eastAsia"/>
        </w:rPr>
        <w:t>这里我们可以将磁盘上的一个文件当成一个</w:t>
      </w:r>
      <w:r>
        <w:t>document</w:t>
      </w:r>
      <w:r>
        <w:t>，</w:t>
      </w:r>
      <w:r>
        <w:t>Document</w:t>
      </w:r>
      <w:r>
        <w:t>中包括一些</w:t>
      </w:r>
      <w:r>
        <w:t>Field</w:t>
      </w:r>
      <w:r>
        <w:rPr>
          <w:rFonts w:hint="eastAsia"/>
        </w:rPr>
        <w:t>（</w:t>
      </w:r>
      <w:r>
        <w:t>filename</w:t>
      </w:r>
      <w:r>
        <w:t>文件名称、</w:t>
      </w:r>
      <w:r>
        <w:t>file_path</w:t>
      </w:r>
      <w:r>
        <w:t>文件路径、</w:t>
      </w:r>
      <w:r>
        <w:t>file_size</w:t>
      </w:r>
      <w:r>
        <w:t>文件大小、</w:t>
      </w:r>
      <w:r>
        <w:t>file_content</w:t>
      </w:r>
      <w:r>
        <w:t>文件内容），如</w:t>
      </w:r>
    </w:p>
    <w:p w14:paraId="1666F32C" w14:textId="6D54370B" w:rsidR="004F3A61" w:rsidRDefault="004F3A61" w:rsidP="004F3A61">
      <w:pPr>
        <w:ind w:firstLine="420"/>
      </w:pPr>
      <w:r>
        <w:rPr>
          <w:rFonts w:hint="eastAsia"/>
        </w:rPr>
        <w:t>下图：</w:t>
      </w:r>
    </w:p>
    <w:p w14:paraId="52D0956F" w14:textId="05FFD897" w:rsidR="00BE5C7A" w:rsidRDefault="00BE5C7A" w:rsidP="000D5261">
      <w:pPr>
        <w:ind w:firstLine="420"/>
        <w:jc w:val="center"/>
      </w:pPr>
      <w:r>
        <w:rPr>
          <w:noProof/>
        </w:rPr>
        <w:lastRenderedPageBreak/>
        <w:drawing>
          <wp:inline distT="0" distB="0" distL="0" distR="0" wp14:anchorId="45BAD4BE" wp14:editId="74A6255A">
            <wp:extent cx="4320000" cy="3001011"/>
            <wp:effectExtent l="0" t="0" r="4445"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20000" cy="3001011"/>
                    </a:xfrm>
                    <a:prstGeom prst="rect">
                      <a:avLst/>
                    </a:prstGeom>
                  </pic:spPr>
                </pic:pic>
              </a:graphicData>
            </a:graphic>
          </wp:inline>
        </w:drawing>
      </w:r>
    </w:p>
    <w:p w14:paraId="4324BC26" w14:textId="77777777" w:rsidR="003E7A7B" w:rsidRDefault="003E7A7B" w:rsidP="003E7A7B">
      <w:pPr>
        <w:ind w:firstLine="420"/>
      </w:pPr>
    </w:p>
    <w:p w14:paraId="4825EE36" w14:textId="77777777" w:rsidR="00F66C0B" w:rsidRDefault="0071652D" w:rsidP="0071652D">
      <w:pPr>
        <w:ind w:firstLine="420"/>
      </w:pPr>
      <w:r>
        <w:rPr>
          <w:rFonts w:hint="eastAsia"/>
        </w:rPr>
        <w:t>注意：每个</w:t>
      </w:r>
      <w:r>
        <w:t>Document</w:t>
      </w:r>
      <w:r>
        <w:t>可以有多个</w:t>
      </w:r>
      <w:r>
        <w:t>Field</w:t>
      </w:r>
      <w:r>
        <w:t>，不同的</w:t>
      </w:r>
      <w:r>
        <w:t xml:space="preserve">Doctnent </w:t>
      </w:r>
      <w:r>
        <w:t>可以有不同的</w:t>
      </w:r>
      <w:r>
        <w:t>Field</w:t>
      </w:r>
      <w:r>
        <w:t>，同一个</w:t>
      </w:r>
      <w:r>
        <w:t xml:space="preserve">Document </w:t>
      </w:r>
      <w:r>
        <w:t>可以有相同的</w:t>
      </w:r>
      <w:r>
        <w:t>Field</w:t>
      </w:r>
      <w:r>
        <w:t>（域名和域值都相同）</w:t>
      </w:r>
    </w:p>
    <w:p w14:paraId="3B08125D" w14:textId="3A062E21" w:rsidR="000D5261" w:rsidRDefault="0071652D" w:rsidP="0071652D">
      <w:pPr>
        <w:ind w:firstLine="420"/>
      </w:pPr>
      <w:r>
        <w:rPr>
          <w:rFonts w:hint="eastAsia"/>
        </w:rPr>
        <w:t>每个文档都有一个唯一的编号，就是文档</w:t>
      </w:r>
      <w:r>
        <w:t>id</w:t>
      </w:r>
      <w:r>
        <w:t>。</w:t>
      </w:r>
      <w:r w:rsidR="00F66C0B">
        <w:rPr>
          <w:rFonts w:hint="eastAsia"/>
        </w:rPr>
        <w:t>用来区分不同的</w:t>
      </w:r>
      <w:r w:rsidR="00F66C0B">
        <w:t>Document</w:t>
      </w:r>
      <w:r w:rsidR="00786599">
        <w:rPr>
          <w:rFonts w:hint="eastAsia"/>
        </w:rPr>
        <w:t>。</w:t>
      </w:r>
    </w:p>
    <w:p w14:paraId="1A248786" w14:textId="4AB53427" w:rsidR="008B5EB9" w:rsidRDefault="008B5EB9" w:rsidP="009D3AC1">
      <w:pPr>
        <w:pStyle w:val="3"/>
        <w:ind w:firstLine="420"/>
      </w:pPr>
      <w:r>
        <w:rPr>
          <w:rFonts w:hint="eastAsia"/>
        </w:rPr>
        <w:t>分析文档</w:t>
      </w:r>
    </w:p>
    <w:p w14:paraId="249E88D2" w14:textId="20215958" w:rsidR="008B5EB9" w:rsidRDefault="008B5EB9" w:rsidP="008B5EB9">
      <w:pPr>
        <w:ind w:firstLine="420"/>
      </w:pPr>
      <w:r>
        <w:rPr>
          <w:rFonts w:hint="eastAsia"/>
        </w:rPr>
        <w:t>将原始内容创建为包含域（</w:t>
      </w:r>
      <w:r>
        <w:t>Field)</w:t>
      </w:r>
      <w:r>
        <w:t>的文档（</w:t>
      </w:r>
      <w:r>
        <w:t>document)</w:t>
      </w:r>
      <w:r>
        <w:t>，需要再对域中的内容进行分析，</w:t>
      </w:r>
      <w:r>
        <w:rPr>
          <w:rFonts w:hint="eastAsia"/>
        </w:rPr>
        <w:t>分析的过程是经过对原始文档提取单词、将字母转为小写、去除标点符号、去除停用词等过程生成最终的语汇单元，可以将语汇单元理解为一个一个的单词。</w:t>
      </w:r>
    </w:p>
    <w:p w14:paraId="6996326A" w14:textId="77777777" w:rsidR="00353327" w:rsidRDefault="00353327" w:rsidP="00353327">
      <w:pPr>
        <w:ind w:firstLine="420"/>
      </w:pPr>
      <w:r>
        <w:rPr>
          <w:rFonts w:hint="eastAsia"/>
        </w:rPr>
        <w:t>比如下边的文档经过分析如下：</w:t>
      </w:r>
    </w:p>
    <w:p w14:paraId="4218EB5E" w14:textId="77777777" w:rsidR="00353327" w:rsidRDefault="00353327" w:rsidP="00353327">
      <w:pPr>
        <w:ind w:firstLine="420"/>
      </w:pPr>
      <w:r>
        <w:rPr>
          <w:rFonts w:hint="eastAsia"/>
        </w:rPr>
        <w:t>原文档内容：</w:t>
      </w:r>
    </w:p>
    <w:p w14:paraId="510A4D57" w14:textId="77777777" w:rsidR="00353327" w:rsidRDefault="00353327" w:rsidP="00353327">
      <w:pPr>
        <w:ind w:firstLine="420"/>
      </w:pPr>
      <w:r>
        <w:t>Lucenk is a lava full-text search engine.Lucene is not a complete</w:t>
      </w:r>
    </w:p>
    <w:p w14:paraId="1345D46E" w14:textId="77777777" w:rsidR="00353327" w:rsidRDefault="00353327" w:rsidP="00353327">
      <w:pPr>
        <w:ind w:firstLine="420"/>
      </w:pPr>
      <w:r>
        <w:t>application,but rather a code library and APIthat can easily be used</w:t>
      </w:r>
    </w:p>
    <w:p w14:paraId="3A6D39DE" w14:textId="270E8A15" w:rsidR="00353327" w:rsidRDefault="00353327" w:rsidP="00353327">
      <w:pPr>
        <w:ind w:firstLine="420"/>
      </w:pPr>
      <w:r>
        <w:t>to add search capabilities to applications.…</w:t>
      </w:r>
    </w:p>
    <w:p w14:paraId="49116085" w14:textId="77777777" w:rsidR="00353327" w:rsidRDefault="00353327" w:rsidP="00353327">
      <w:pPr>
        <w:ind w:firstLine="420"/>
      </w:pPr>
      <w:r>
        <w:rPr>
          <w:rFonts w:hint="eastAsia"/>
        </w:rPr>
        <w:t>分析后得到的语汇单元：</w:t>
      </w:r>
    </w:p>
    <w:p w14:paraId="73D41447" w14:textId="0E2C6A84" w:rsidR="00353327" w:rsidRDefault="00353327" w:rsidP="00353327">
      <w:pPr>
        <w:ind w:firstLine="420"/>
      </w:pPr>
      <w:r>
        <w:t>lucene</w:t>
      </w:r>
      <w:r>
        <w:t>、</w:t>
      </w:r>
      <w:r>
        <w:t>japa</w:t>
      </w:r>
      <w:r>
        <w:t>、</w:t>
      </w:r>
      <w:r>
        <w:t>full</w:t>
      </w:r>
      <w:r>
        <w:t>、</w:t>
      </w:r>
      <w:r>
        <w:t>search</w:t>
      </w:r>
      <w:r>
        <w:t>、</w:t>
      </w:r>
      <w:r>
        <w:t>engine</w:t>
      </w:r>
      <w:r>
        <w:t>。</w:t>
      </w:r>
      <w:r w:rsidR="00F82EA4">
        <w:rPr>
          <w:rFonts w:hint="eastAsia"/>
        </w:rPr>
        <w:t>。</w:t>
      </w:r>
      <w:r>
        <w:t>。</w:t>
      </w:r>
    </w:p>
    <w:p w14:paraId="4356829F" w14:textId="69E87090" w:rsidR="00E65B88" w:rsidRDefault="006615EB" w:rsidP="00A734AE">
      <w:pPr>
        <w:ind w:firstLine="420"/>
      </w:pPr>
      <w:r>
        <w:rPr>
          <w:rFonts w:hint="eastAsia"/>
        </w:rPr>
        <w:t>每个单词叫做一个</w:t>
      </w:r>
      <w:r>
        <w:t>Term</w:t>
      </w:r>
      <w:r>
        <w:t>，不同的域中拆分出来的相同的单词是不同的</w:t>
      </w:r>
      <w:r>
        <w:t>term</w:t>
      </w:r>
      <w:r>
        <w:t>。</w:t>
      </w:r>
      <w:r>
        <w:t>tem</w:t>
      </w:r>
      <w:r>
        <w:t>中包</w:t>
      </w:r>
      <w:r>
        <w:rPr>
          <w:rFonts w:hint="eastAsia"/>
        </w:rPr>
        <w:t>含两部分一部分是文档的域名，另一部分是单词的内容。</w:t>
      </w:r>
    </w:p>
    <w:p w14:paraId="58FF0765" w14:textId="4E088403" w:rsidR="006615EB" w:rsidRDefault="00A734AE" w:rsidP="00A734AE">
      <w:pPr>
        <w:ind w:firstLineChars="0" w:firstLine="0"/>
      </w:pPr>
      <w:r>
        <w:tab/>
      </w:r>
      <w:r w:rsidR="006615EB">
        <w:rPr>
          <w:rFonts w:hint="eastAsia"/>
        </w:rPr>
        <w:t>例如：文件名中包含</w:t>
      </w:r>
      <w:r w:rsidR="006615EB">
        <w:t>apache</w:t>
      </w:r>
      <w:r w:rsidR="006615EB">
        <w:t>和文件内容中包含的</w:t>
      </w:r>
      <w:r w:rsidR="006615EB">
        <w:t>apache</w:t>
      </w:r>
      <w:r w:rsidR="006615EB">
        <w:t>是不同的</w:t>
      </w:r>
      <w:r w:rsidR="006615EB">
        <w:t>term</w:t>
      </w:r>
      <w:r w:rsidR="006615EB">
        <w:t>。</w:t>
      </w:r>
    </w:p>
    <w:p w14:paraId="7E33FA33" w14:textId="1940EA58" w:rsidR="00CA3F6A" w:rsidRDefault="00CA3F6A" w:rsidP="00A734AE">
      <w:pPr>
        <w:ind w:firstLineChars="0" w:firstLine="0"/>
      </w:pPr>
      <w:r>
        <w:tab/>
      </w:r>
      <w:r w:rsidR="00C35EF4">
        <w:rPr>
          <w:rFonts w:hint="eastAsia"/>
        </w:rPr>
        <w:t>term:</w:t>
      </w:r>
      <w:r w:rsidR="00C35EF4">
        <w:rPr>
          <w:rFonts w:hint="eastAsia"/>
        </w:rPr>
        <w:t>拆分出来的单词</w:t>
      </w:r>
      <w:r w:rsidR="00012E50">
        <w:rPr>
          <w:rFonts w:hint="eastAsia"/>
        </w:rPr>
        <w:t>，是一个</w:t>
      </w:r>
      <w:r w:rsidR="00012E50">
        <w:rPr>
          <w:rFonts w:hint="eastAsia"/>
        </w:rPr>
        <w:t>map</w:t>
      </w:r>
      <w:r w:rsidR="00012E50">
        <w:rPr>
          <w:rFonts w:hint="eastAsia"/>
        </w:rPr>
        <w:t>结构</w:t>
      </w:r>
      <w:r w:rsidR="003E15CE">
        <w:rPr>
          <w:rFonts w:hint="eastAsia"/>
        </w:rPr>
        <w:t>。</w:t>
      </w:r>
    </w:p>
    <w:p w14:paraId="6A6B00CB" w14:textId="21782681" w:rsidR="00AE5639" w:rsidRDefault="00AE5639" w:rsidP="00A734AE">
      <w:pPr>
        <w:ind w:firstLineChars="0" w:firstLine="0"/>
      </w:pPr>
      <w:r>
        <w:tab/>
        <w:t>T</w:t>
      </w:r>
      <w:r>
        <w:rPr>
          <w:rFonts w:hint="eastAsia"/>
        </w:rPr>
        <w:t>erm</w:t>
      </w:r>
      <w:r>
        <w:rPr>
          <w:rFonts w:hint="eastAsia"/>
        </w:rPr>
        <w:t>：</w:t>
      </w:r>
      <w:r>
        <w:rPr>
          <w:rFonts w:hint="eastAsia"/>
        </w:rPr>
        <w:t>key</w:t>
      </w:r>
      <w:r>
        <w:t>(</w:t>
      </w:r>
      <w:r>
        <w:rPr>
          <w:rFonts w:hint="eastAsia"/>
        </w:rPr>
        <w:t>域</w:t>
      </w:r>
      <w:r>
        <w:t>)</w:t>
      </w:r>
      <w:r w:rsidR="002A3B17">
        <w:t xml:space="preserve"> </w:t>
      </w:r>
      <w:r w:rsidR="002A3B17">
        <w:rPr>
          <w:rFonts w:hint="eastAsia"/>
        </w:rPr>
        <w:t>value</w:t>
      </w:r>
      <w:r w:rsidR="002A3B17">
        <w:t>(</w:t>
      </w:r>
      <w:r w:rsidR="002A3B17">
        <w:rPr>
          <w:rFonts w:hint="eastAsia"/>
        </w:rPr>
        <w:t>值</w:t>
      </w:r>
      <w:r w:rsidR="002A3B17">
        <w:t>)</w:t>
      </w:r>
      <w:r w:rsidR="0093794E">
        <w:rPr>
          <w:rFonts w:hint="eastAsia"/>
        </w:rPr>
        <w:t>，判断</w:t>
      </w:r>
      <w:r w:rsidR="0093794E">
        <w:rPr>
          <w:rFonts w:hint="eastAsia"/>
        </w:rPr>
        <w:t>term</w:t>
      </w:r>
      <w:r w:rsidR="0093794E">
        <w:rPr>
          <w:rFonts w:hint="eastAsia"/>
        </w:rPr>
        <w:t>是否相同，首先在同一个域，且值相同。</w:t>
      </w:r>
    </w:p>
    <w:p w14:paraId="37BD48DF" w14:textId="36A49D48" w:rsidR="007069A6" w:rsidRDefault="00CA3F6A" w:rsidP="00A734AE">
      <w:pPr>
        <w:ind w:firstLineChars="0" w:firstLine="0"/>
      </w:pPr>
      <w:r>
        <w:tab/>
      </w:r>
      <w:r w:rsidR="007069A6">
        <w:rPr>
          <w:rFonts w:hint="eastAsia"/>
        </w:rPr>
        <w:t>文件名中的</w:t>
      </w:r>
      <w:r w:rsidR="007069A6">
        <w:rPr>
          <w:rFonts w:hint="eastAsia"/>
        </w:rPr>
        <w:t>term</w:t>
      </w:r>
      <w:r w:rsidR="007069A6">
        <w:rPr>
          <w:rFonts w:hint="eastAsia"/>
        </w:rPr>
        <w:t>与文件内容的</w:t>
      </w:r>
      <w:r w:rsidR="007069A6">
        <w:rPr>
          <w:rFonts w:hint="eastAsia"/>
        </w:rPr>
        <w:t>term</w:t>
      </w:r>
      <w:r w:rsidR="007069A6">
        <w:rPr>
          <w:rFonts w:hint="eastAsia"/>
        </w:rPr>
        <w:t>不相同。</w:t>
      </w:r>
    </w:p>
    <w:p w14:paraId="64329B29" w14:textId="6E509E5D" w:rsidR="005D79FA" w:rsidRDefault="005D79FA" w:rsidP="009D3AC1">
      <w:pPr>
        <w:pStyle w:val="3"/>
        <w:ind w:firstLine="420"/>
      </w:pPr>
      <w:r>
        <w:rPr>
          <w:rFonts w:hint="eastAsia"/>
        </w:rPr>
        <w:t>创建索引</w:t>
      </w:r>
    </w:p>
    <w:p w14:paraId="25D848E0" w14:textId="5134A06C" w:rsidR="00C81F5A" w:rsidRDefault="00C81F5A" w:rsidP="004740F3">
      <w:pPr>
        <w:ind w:firstLine="420"/>
      </w:pPr>
      <w:r>
        <w:rPr>
          <w:rFonts w:hint="eastAsia"/>
        </w:rPr>
        <w:t>对所有文档分析得出的语汇单元进行索引，索引的目的是为了搜索，最终要实现只搜索被索引的语汇单元从而找到</w:t>
      </w:r>
      <w:r>
        <w:t>Document</w:t>
      </w:r>
      <w:r>
        <w:t>（文档）。</w:t>
      </w:r>
    </w:p>
    <w:p w14:paraId="6AFB3715" w14:textId="56953AD2" w:rsidR="00A42AF2" w:rsidRDefault="004C6701" w:rsidP="00A42AF2">
      <w:pPr>
        <w:ind w:firstLine="420"/>
        <w:jc w:val="center"/>
      </w:pPr>
      <w:r>
        <w:rPr>
          <w:noProof/>
        </w:rPr>
        <w:lastRenderedPageBreak/>
        <w:drawing>
          <wp:inline distT="0" distB="0" distL="0" distR="0" wp14:anchorId="4C2A3ED8" wp14:editId="4BDC4FB7">
            <wp:extent cx="5274310" cy="247840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78405"/>
                    </a:xfrm>
                    <a:prstGeom prst="rect">
                      <a:avLst/>
                    </a:prstGeom>
                  </pic:spPr>
                </pic:pic>
              </a:graphicData>
            </a:graphic>
          </wp:inline>
        </w:drawing>
      </w:r>
    </w:p>
    <w:p w14:paraId="35FE6ADF" w14:textId="13FEBFCB" w:rsidR="00472872" w:rsidRPr="00C81F5A" w:rsidRDefault="00472872" w:rsidP="00472872">
      <w:pPr>
        <w:ind w:firstLine="420"/>
      </w:pPr>
    </w:p>
    <w:p w14:paraId="4A00EC08" w14:textId="77777777" w:rsidR="005D79FA" w:rsidRPr="005D79FA" w:rsidRDefault="005D79FA" w:rsidP="005D79FA">
      <w:pPr>
        <w:ind w:firstLine="420"/>
      </w:pPr>
    </w:p>
    <w:p w14:paraId="4D86B48A" w14:textId="43C8E53A" w:rsidR="00012E50" w:rsidRDefault="00012E50" w:rsidP="00A734AE">
      <w:pPr>
        <w:ind w:firstLineChars="0" w:firstLine="0"/>
      </w:pPr>
      <w:r>
        <w:tab/>
      </w:r>
    </w:p>
    <w:p w14:paraId="7C3FBEA1" w14:textId="77777777" w:rsidR="00C35EF4" w:rsidRPr="008B5EB9" w:rsidRDefault="00C35EF4" w:rsidP="00A734AE">
      <w:pPr>
        <w:ind w:firstLineChars="0" w:firstLine="0"/>
      </w:pPr>
    </w:p>
    <w:p w14:paraId="6611C174" w14:textId="73AA98FE" w:rsidR="00FB47B3" w:rsidRDefault="00D012AE" w:rsidP="00785D5D">
      <w:pPr>
        <w:pStyle w:val="10"/>
      </w:pPr>
      <w:r>
        <w:t>so</w:t>
      </w:r>
      <w:r w:rsidR="00785D5D">
        <w:t>lr</w:t>
      </w:r>
    </w:p>
    <w:p w14:paraId="66EA68CE" w14:textId="26C12462" w:rsidR="00785D5D" w:rsidRDefault="00785D5D" w:rsidP="00785D5D">
      <w:pPr>
        <w:pStyle w:val="2"/>
      </w:pPr>
      <w:r>
        <w:rPr>
          <w:rFonts w:hint="eastAsia"/>
        </w:rPr>
        <w:t>solr</w:t>
      </w:r>
      <w:r>
        <w:rPr>
          <w:rFonts w:hint="eastAsia"/>
        </w:rPr>
        <w:t>介绍</w:t>
      </w:r>
    </w:p>
    <w:p w14:paraId="33C9AADB" w14:textId="607CB5A8" w:rsidR="00785D5D" w:rsidRDefault="00785D5D" w:rsidP="00785D5D">
      <w:pPr>
        <w:pStyle w:val="2"/>
      </w:pPr>
      <w:r>
        <w:t>solr</w:t>
      </w:r>
      <w:r>
        <w:rPr>
          <w:rFonts w:hint="eastAsia"/>
        </w:rPr>
        <w:t>安装</w:t>
      </w:r>
    </w:p>
    <w:p w14:paraId="7B3F89C0" w14:textId="7DC4B5B5" w:rsidR="0045513B" w:rsidRDefault="0045513B" w:rsidP="009D3AC1">
      <w:pPr>
        <w:pStyle w:val="3"/>
        <w:ind w:firstLine="420"/>
      </w:pPr>
      <w:r>
        <w:rPr>
          <w:rFonts w:hint="eastAsia"/>
        </w:rPr>
        <w:t>先安装</w:t>
      </w:r>
      <w:r>
        <w:rPr>
          <w:rFonts w:hint="eastAsia"/>
        </w:rPr>
        <w:t>unzip</w:t>
      </w:r>
      <w:r w:rsidR="00241EE1">
        <w:rPr>
          <w:rFonts w:hint="eastAsia"/>
        </w:rPr>
        <w:t>*</w:t>
      </w:r>
      <w:r w:rsidR="00241EE1">
        <w:rPr>
          <w:rFonts w:hint="eastAsia"/>
        </w:rPr>
        <w:t>（加压</w:t>
      </w:r>
      <w:r w:rsidR="00241EE1">
        <w:rPr>
          <w:rFonts w:hint="eastAsia"/>
        </w:rPr>
        <w:t>war</w:t>
      </w:r>
      <w:r w:rsidR="00241EE1">
        <w:rPr>
          <w:rFonts w:hint="eastAsia"/>
        </w:rPr>
        <w:t>包）</w:t>
      </w:r>
    </w:p>
    <w:p w14:paraId="2B51C6AC" w14:textId="0EF457CA" w:rsidR="0045513B" w:rsidRPr="0045513B" w:rsidRDefault="0045513B" w:rsidP="0045513B">
      <w:pPr>
        <w:ind w:firstLine="420"/>
      </w:pPr>
      <w:r>
        <w:tab/>
      </w:r>
      <w:r w:rsidRPr="00346823">
        <w:t>Yun -y install unzip</w:t>
      </w:r>
    </w:p>
    <w:p w14:paraId="544CDC06" w14:textId="41A82C24" w:rsidR="00785D5D" w:rsidRDefault="00D87ADD" w:rsidP="009D3AC1">
      <w:pPr>
        <w:pStyle w:val="3"/>
        <w:ind w:firstLine="420"/>
      </w:pPr>
      <w:r>
        <w:rPr>
          <w:rFonts w:hint="eastAsia"/>
        </w:rPr>
        <w:t>下载</w:t>
      </w:r>
      <w:r w:rsidR="00785D5D">
        <w:t xml:space="preserve">tomcat7 </w:t>
      </w:r>
    </w:p>
    <w:p w14:paraId="6BB23BF7" w14:textId="77777777" w:rsidR="00650DC4" w:rsidRPr="00650DC4" w:rsidRDefault="00650DC4" w:rsidP="00650DC4">
      <w:pPr>
        <w:ind w:firstLine="420"/>
      </w:pPr>
    </w:p>
    <w:p w14:paraId="716BF9FA" w14:textId="77777777" w:rsidR="009633BA" w:rsidRDefault="00650DC4" w:rsidP="00650DC4">
      <w:pPr>
        <w:ind w:firstLine="420"/>
      </w:pPr>
      <w:r>
        <w:rPr>
          <w:rFonts w:hint="eastAsia"/>
        </w:rPr>
        <w:t>在</w:t>
      </w:r>
      <w:r>
        <w:rPr>
          <w:rFonts w:hint="eastAsia"/>
        </w:rPr>
        <w:t>/</w:t>
      </w:r>
      <w:r>
        <w:t>usr/local/</w:t>
      </w:r>
      <w:r>
        <w:rPr>
          <w:rFonts w:hint="eastAsia"/>
        </w:rPr>
        <w:t>创建文件夹</w:t>
      </w:r>
    </w:p>
    <w:p w14:paraId="03CE2CF3" w14:textId="58C9AF27" w:rsidR="00650DC4" w:rsidRDefault="009633BA" w:rsidP="00650DC4">
      <w:pPr>
        <w:ind w:firstLine="420"/>
      </w:pPr>
      <w:r>
        <w:tab/>
      </w:r>
      <w:r w:rsidR="00650DC4">
        <w:rPr>
          <w:rFonts w:hint="eastAsia"/>
        </w:rPr>
        <w:t>mkdir</w:t>
      </w:r>
      <w:r w:rsidR="00707967">
        <w:t xml:space="preserve">  -p /usr/local/</w:t>
      </w:r>
      <w:r w:rsidR="00650DC4">
        <w:rPr>
          <w:rFonts w:hint="eastAsia"/>
        </w:rPr>
        <w:t>tomcat</w:t>
      </w:r>
      <w:r w:rsidR="00650DC4">
        <w:t xml:space="preserve">7 </w:t>
      </w:r>
    </w:p>
    <w:p w14:paraId="4C5150FF" w14:textId="5B8AA7B4" w:rsidR="002B783F" w:rsidRDefault="002B783F" w:rsidP="00650DC4">
      <w:pPr>
        <w:ind w:firstLine="420"/>
      </w:pPr>
      <w:r>
        <w:rPr>
          <w:rFonts w:hint="eastAsia"/>
        </w:rPr>
        <w:t>将</w:t>
      </w:r>
      <w:r>
        <w:rPr>
          <w:rFonts w:hint="eastAsia"/>
        </w:rPr>
        <w:t>tomcat</w:t>
      </w:r>
      <w:r>
        <w:t>7.</w:t>
      </w:r>
      <w:r>
        <w:rPr>
          <w:rFonts w:hint="eastAsia"/>
        </w:rPr>
        <w:t>tar</w:t>
      </w:r>
      <w:r>
        <w:rPr>
          <w:rFonts w:hint="eastAsia"/>
        </w:rPr>
        <w:t>赋值到该文件夹下，并解压</w:t>
      </w:r>
    </w:p>
    <w:p w14:paraId="71509A66" w14:textId="34A662ED" w:rsidR="00D407D0" w:rsidRDefault="00D407D0" w:rsidP="00650DC4">
      <w:pPr>
        <w:ind w:firstLine="420"/>
      </w:pPr>
      <w:r>
        <w:tab/>
      </w:r>
      <w:r w:rsidRPr="00D407D0">
        <w:t>tar -zxvf apache-tomcat-7.0.92.tar.gz</w:t>
      </w:r>
    </w:p>
    <w:p w14:paraId="6E2DF589" w14:textId="7E0D810C" w:rsidR="00E176E6" w:rsidRDefault="00E176E6" w:rsidP="00650DC4">
      <w:pPr>
        <w:ind w:firstLine="420"/>
      </w:pPr>
      <w:r>
        <w:rPr>
          <w:rFonts w:hint="eastAsia"/>
        </w:rPr>
        <w:t>删除</w:t>
      </w:r>
      <w:r>
        <w:rPr>
          <w:rFonts w:hint="eastAsia"/>
        </w:rPr>
        <w:t>tomcat/</w:t>
      </w:r>
      <w:r w:rsidR="00AB0DA1">
        <w:rPr>
          <w:rFonts w:hint="eastAsia"/>
        </w:rPr>
        <w:t>webapps</w:t>
      </w:r>
      <w:r>
        <w:rPr>
          <w:rFonts w:hint="eastAsia"/>
        </w:rPr>
        <w:t xml:space="preserve"> </w:t>
      </w:r>
      <w:r>
        <w:rPr>
          <w:rFonts w:hint="eastAsia"/>
        </w:rPr>
        <w:t>下的所有应用</w:t>
      </w:r>
    </w:p>
    <w:p w14:paraId="671C9FD2" w14:textId="11B0F57A" w:rsidR="004F65FE" w:rsidRDefault="004F65FE" w:rsidP="00650DC4">
      <w:pPr>
        <w:ind w:firstLine="420"/>
      </w:pPr>
      <w:r>
        <w:tab/>
      </w:r>
      <w:r>
        <w:rPr>
          <w:rFonts w:hint="eastAsia"/>
        </w:rPr>
        <w:t>rm</w:t>
      </w:r>
      <w:r>
        <w:t xml:space="preserve"> -rf </w:t>
      </w:r>
    </w:p>
    <w:p w14:paraId="4CC6008B" w14:textId="6B963F06" w:rsidR="00DC5D57" w:rsidRDefault="007C54FC" w:rsidP="009D3AC1">
      <w:pPr>
        <w:pStyle w:val="3"/>
        <w:ind w:firstLine="420"/>
      </w:pPr>
      <w:r>
        <w:rPr>
          <w:rFonts w:hint="eastAsia"/>
        </w:rPr>
        <w:t>solr</w:t>
      </w:r>
    </w:p>
    <w:p w14:paraId="50234A92" w14:textId="289ADDB3" w:rsidR="00441647" w:rsidRDefault="00441647" w:rsidP="00441647">
      <w:pPr>
        <w:ind w:firstLine="420"/>
      </w:pPr>
      <w:r>
        <w:rPr>
          <w:rFonts w:hint="eastAsia"/>
        </w:rPr>
        <w:t>1</w:t>
      </w:r>
      <w:r>
        <w:rPr>
          <w:rFonts w:hint="eastAsia"/>
        </w:rPr>
        <w:t>、在</w:t>
      </w:r>
      <w:r>
        <w:rPr>
          <w:rFonts w:hint="eastAsia"/>
        </w:rPr>
        <w:t>/</w:t>
      </w:r>
      <w:r>
        <w:t>usr/local/</w:t>
      </w:r>
      <w:r>
        <w:rPr>
          <w:rFonts w:hint="eastAsia"/>
        </w:rPr>
        <w:t>下创建</w:t>
      </w:r>
      <w:r>
        <w:rPr>
          <w:rFonts w:hint="eastAsia"/>
        </w:rPr>
        <w:t>solr</w:t>
      </w:r>
      <w:r>
        <w:rPr>
          <w:rFonts w:hint="eastAsia"/>
        </w:rPr>
        <w:t>文件夹</w:t>
      </w:r>
      <w:r w:rsidR="00306C8B">
        <w:t>,</w:t>
      </w:r>
      <w:r w:rsidR="00306C8B">
        <w:rPr>
          <w:rFonts w:hint="eastAsia"/>
        </w:rPr>
        <w:t>并解压</w:t>
      </w:r>
      <w:r w:rsidR="00306C8B">
        <w:rPr>
          <w:rFonts w:hint="eastAsia"/>
        </w:rPr>
        <w:t>solr</w:t>
      </w:r>
      <w:r w:rsidR="00306C8B">
        <w:t>.</w:t>
      </w:r>
      <w:r w:rsidR="00306C8B">
        <w:rPr>
          <w:rFonts w:hint="eastAsia"/>
        </w:rPr>
        <w:t>tar</w:t>
      </w:r>
    </w:p>
    <w:p w14:paraId="26AE0918" w14:textId="5F2DD9C2" w:rsidR="00EB5230" w:rsidRDefault="00EB5230" w:rsidP="00441647">
      <w:pPr>
        <w:ind w:firstLine="420"/>
      </w:pPr>
      <w:r>
        <w:tab/>
        <w:t>mkdir /usr/local/solr</w:t>
      </w:r>
    </w:p>
    <w:p w14:paraId="7871146C" w14:textId="0CF98BE8" w:rsidR="0051656D" w:rsidRDefault="00EB7449" w:rsidP="007C3C4A">
      <w:pPr>
        <w:ind w:firstLine="420"/>
      </w:pPr>
      <w:r>
        <w:tab/>
      </w:r>
      <w:r w:rsidRPr="00EB7449">
        <w:t>tar -zxvf solr-4.10.4.tgz</w:t>
      </w:r>
    </w:p>
    <w:p w14:paraId="5C78FF4C" w14:textId="77777777" w:rsidR="00E82ED6" w:rsidRPr="0077365A" w:rsidRDefault="00E82ED6" w:rsidP="007C3C4A">
      <w:pPr>
        <w:ind w:firstLine="420"/>
      </w:pPr>
    </w:p>
    <w:p w14:paraId="09EF71A9" w14:textId="13A958F9" w:rsidR="007C54FC" w:rsidRPr="007C54FC" w:rsidRDefault="003530C8" w:rsidP="007C54FC">
      <w:pPr>
        <w:ind w:firstLine="420"/>
      </w:pPr>
      <w:r>
        <w:rPr>
          <w:rFonts w:hint="eastAsia"/>
        </w:rPr>
        <w:t>2</w:t>
      </w:r>
      <w:r>
        <w:rPr>
          <w:rFonts w:hint="eastAsia"/>
        </w:rPr>
        <w:t>、</w:t>
      </w:r>
      <w:r w:rsidR="007C54FC">
        <w:rPr>
          <w:rFonts w:hint="eastAsia"/>
        </w:rPr>
        <w:t>将</w:t>
      </w:r>
      <w:r w:rsidR="00E82ED6" w:rsidRPr="00E82ED6">
        <w:t>/usr/local/solr/solr-4.10.4/example/webapps</w:t>
      </w:r>
      <w:r w:rsidR="00E82ED6">
        <w:rPr>
          <w:rFonts w:hint="eastAsia"/>
        </w:rPr>
        <w:t>下的</w:t>
      </w:r>
      <w:r w:rsidR="00074314">
        <w:rPr>
          <w:rFonts w:hint="eastAsia"/>
        </w:rPr>
        <w:t>solr</w:t>
      </w:r>
      <w:r w:rsidR="00BF0D1B">
        <w:t>.</w:t>
      </w:r>
      <w:r w:rsidR="00BF0D1B">
        <w:rPr>
          <w:rFonts w:hint="eastAsia"/>
        </w:rPr>
        <w:t>war</w:t>
      </w:r>
      <w:r w:rsidR="007C54FC">
        <w:rPr>
          <w:rFonts w:hint="eastAsia"/>
        </w:rPr>
        <w:t>复制到</w:t>
      </w:r>
      <w:r w:rsidR="007C54FC">
        <w:rPr>
          <w:rFonts w:hint="eastAsia"/>
        </w:rPr>
        <w:t>tomcat</w:t>
      </w:r>
      <w:r w:rsidR="007C54FC">
        <w:t>7</w:t>
      </w:r>
      <w:r w:rsidR="007C54FC">
        <w:rPr>
          <w:rFonts w:hint="eastAsia"/>
        </w:rPr>
        <w:t>的</w:t>
      </w:r>
      <w:r w:rsidR="007C54FC">
        <w:rPr>
          <w:rFonts w:hint="eastAsia"/>
        </w:rPr>
        <w:t>webapps</w:t>
      </w:r>
      <w:r w:rsidR="007C54FC">
        <w:rPr>
          <w:rFonts w:hint="eastAsia"/>
        </w:rPr>
        <w:t>下</w:t>
      </w:r>
    </w:p>
    <w:p w14:paraId="1D46B649" w14:textId="4BAD9C66" w:rsidR="00AB0DA1" w:rsidRDefault="00AB0DA1" w:rsidP="00650DC4">
      <w:pPr>
        <w:ind w:firstLine="420"/>
      </w:pPr>
      <w:r>
        <w:tab/>
      </w:r>
      <w:r w:rsidR="00186489" w:rsidRPr="00186489">
        <w:t>cp -rf  solr.war  /usr/local/tomcat7/apache-tomcat-7.0.92/webapps/</w:t>
      </w:r>
    </w:p>
    <w:p w14:paraId="5E55DE7A" w14:textId="4198E787" w:rsidR="00AD396D" w:rsidRDefault="00AD396D" w:rsidP="00650DC4">
      <w:pPr>
        <w:ind w:firstLine="420"/>
      </w:pPr>
      <w:r>
        <w:rPr>
          <w:rFonts w:hint="eastAsia"/>
        </w:rPr>
        <w:t>3</w:t>
      </w:r>
      <w:r>
        <w:rPr>
          <w:rFonts w:hint="eastAsia"/>
        </w:rPr>
        <w:t>、解压</w:t>
      </w:r>
      <w:r>
        <w:rPr>
          <w:rFonts w:hint="eastAsia"/>
        </w:rPr>
        <w:t>war</w:t>
      </w:r>
      <w:r>
        <w:rPr>
          <w:rFonts w:hint="eastAsia"/>
        </w:rPr>
        <w:t>包</w:t>
      </w:r>
    </w:p>
    <w:p w14:paraId="21F6EDC0" w14:textId="7CBFBA46" w:rsidR="00811EBF" w:rsidRDefault="00811EBF" w:rsidP="00650DC4">
      <w:pPr>
        <w:ind w:firstLine="420"/>
      </w:pPr>
      <w:r>
        <w:tab/>
      </w:r>
      <w:r w:rsidR="004D0D6D">
        <w:rPr>
          <w:rFonts w:hint="eastAsia"/>
        </w:rPr>
        <w:t>备份</w:t>
      </w:r>
      <w:r w:rsidR="003D51C1">
        <w:rPr>
          <w:rFonts w:hint="eastAsia"/>
        </w:rPr>
        <w:t xml:space="preserve"> </w:t>
      </w:r>
      <w:r w:rsidRPr="00811EBF">
        <w:t>cp solr.war solr.war.backup</w:t>
      </w:r>
    </w:p>
    <w:p w14:paraId="18098D8B" w14:textId="3A233B03" w:rsidR="007F0642" w:rsidRDefault="007F0642" w:rsidP="00650DC4">
      <w:pPr>
        <w:ind w:firstLine="420"/>
      </w:pPr>
      <w:r>
        <w:tab/>
      </w:r>
      <w:r>
        <w:rPr>
          <w:rFonts w:hint="eastAsia"/>
        </w:rPr>
        <w:t>解压</w:t>
      </w:r>
      <w:r w:rsidR="008E7886">
        <w:rPr>
          <w:rFonts w:hint="eastAsia"/>
        </w:rPr>
        <w:t xml:space="preserve"> </w:t>
      </w:r>
      <w:r w:rsidR="00F66DDE" w:rsidRPr="00F66DDE">
        <w:t>unzip solr.war -d ./ROOT</w:t>
      </w:r>
    </w:p>
    <w:p w14:paraId="749BB1A9" w14:textId="30137748" w:rsidR="00A1276E" w:rsidRDefault="00A1276E" w:rsidP="00650DC4">
      <w:pPr>
        <w:ind w:firstLine="420"/>
      </w:pPr>
      <w:r>
        <w:tab/>
      </w:r>
      <w:r>
        <w:rPr>
          <w:rFonts w:hint="eastAsia"/>
        </w:rPr>
        <w:t>删除</w:t>
      </w:r>
      <w:r>
        <w:rPr>
          <w:rFonts w:hint="eastAsia"/>
        </w:rPr>
        <w:t>solr</w:t>
      </w:r>
      <w:r>
        <w:t>.</w:t>
      </w:r>
      <w:r>
        <w:rPr>
          <w:rFonts w:hint="eastAsia"/>
        </w:rPr>
        <w:t>war</w:t>
      </w:r>
      <w:r>
        <w:t xml:space="preserve"> </w:t>
      </w:r>
      <w:r>
        <w:rPr>
          <w:rFonts w:hint="eastAsia"/>
        </w:rPr>
        <w:t>（只留下</w:t>
      </w:r>
      <w:r>
        <w:rPr>
          <w:rFonts w:hint="eastAsia"/>
        </w:rPr>
        <w:t>solr</w:t>
      </w:r>
      <w:r>
        <w:t>.</w:t>
      </w:r>
      <w:r>
        <w:rPr>
          <w:rFonts w:hint="eastAsia"/>
        </w:rPr>
        <w:t>war</w:t>
      </w:r>
      <w:r>
        <w:t>.</w:t>
      </w:r>
      <w:r>
        <w:rPr>
          <w:rFonts w:hint="eastAsia"/>
        </w:rPr>
        <w:t>backup</w:t>
      </w:r>
      <w:r>
        <w:rPr>
          <w:rFonts w:hint="eastAsia"/>
        </w:rPr>
        <w:t>）</w:t>
      </w:r>
    </w:p>
    <w:p w14:paraId="75D3D8D9" w14:textId="5B431DF4" w:rsidR="00646AD1" w:rsidRDefault="00646AD1" w:rsidP="009D3AC1">
      <w:pPr>
        <w:pStyle w:val="3"/>
        <w:ind w:firstLine="420"/>
      </w:pPr>
      <w:r>
        <w:rPr>
          <w:rFonts w:hint="eastAsia"/>
        </w:rPr>
        <w:t>日志依赖</w:t>
      </w:r>
    </w:p>
    <w:p w14:paraId="319CC5A1" w14:textId="77777777" w:rsidR="00646AD1" w:rsidRDefault="00646AD1" w:rsidP="00646AD1">
      <w:pPr>
        <w:ind w:firstLine="420"/>
      </w:pPr>
      <w:r>
        <w:rPr>
          <w:rFonts w:hint="eastAsia"/>
        </w:rPr>
        <w:t>日志文件的位置：</w:t>
      </w:r>
      <w:r>
        <w:rPr>
          <w:rFonts w:hint="eastAsia"/>
        </w:rPr>
        <w:t>/usr/local/solr/solr-4.10.4/example/lib/ext</w:t>
      </w:r>
    </w:p>
    <w:p w14:paraId="66568F85" w14:textId="707D8ABB" w:rsidR="00646AD1" w:rsidRDefault="00646AD1" w:rsidP="00646AD1">
      <w:pPr>
        <w:ind w:firstLine="420"/>
      </w:pPr>
      <w:r>
        <w:rPr>
          <w:rFonts w:hint="eastAsia"/>
        </w:rPr>
        <w:t>制到的目标文件夹：</w:t>
      </w:r>
      <w:r>
        <w:rPr>
          <w:rFonts w:hint="eastAsia"/>
        </w:rPr>
        <w:t xml:space="preserve">{tomcat7}/webapp/ROOT/WEB-INF/lib </w:t>
      </w:r>
      <w:r>
        <w:rPr>
          <w:rFonts w:hint="eastAsia"/>
        </w:rPr>
        <w:t>里面</w:t>
      </w:r>
    </w:p>
    <w:p w14:paraId="1B402AD6" w14:textId="0695A40E" w:rsidR="00ED0EE4" w:rsidRDefault="00ED0EE4" w:rsidP="00646AD1">
      <w:pPr>
        <w:ind w:firstLine="420"/>
      </w:pPr>
      <w:r>
        <w:rPr>
          <w:rFonts w:hint="eastAsia"/>
        </w:rPr>
        <w:t>复制全部</w:t>
      </w:r>
    </w:p>
    <w:p w14:paraId="38E0F9A0" w14:textId="30957385" w:rsidR="00646AD1" w:rsidRPr="00646AD1" w:rsidRDefault="00ED0EE4" w:rsidP="00646AD1">
      <w:pPr>
        <w:ind w:firstLine="420"/>
      </w:pPr>
      <w:r w:rsidRPr="00ED0EE4">
        <w:t>cp * /usr/local/tomcat7/apache-tomcat-7.0.92/webapps/ROOT/WEB-INF/lib/</w:t>
      </w:r>
    </w:p>
    <w:p w14:paraId="3FA4CD59" w14:textId="4B9446B1" w:rsidR="00A1276E" w:rsidRDefault="004049B3" w:rsidP="009D3AC1">
      <w:pPr>
        <w:pStyle w:val="3"/>
        <w:ind w:firstLine="420"/>
      </w:pPr>
      <w:r>
        <w:rPr>
          <w:rFonts w:hint="eastAsia"/>
        </w:rPr>
        <w:t>配置文件</w:t>
      </w:r>
    </w:p>
    <w:p w14:paraId="4826F374" w14:textId="77777777" w:rsidR="00B909C4" w:rsidRDefault="004049B3" w:rsidP="004049B3">
      <w:pPr>
        <w:ind w:firstLine="420"/>
      </w:pPr>
      <w:r>
        <w:rPr>
          <w:rFonts w:hint="eastAsia"/>
        </w:rPr>
        <w:t>1</w:t>
      </w:r>
      <w:r>
        <w:rPr>
          <w:rFonts w:hint="eastAsia"/>
        </w:rPr>
        <w:t>、</w:t>
      </w:r>
      <w:r w:rsidR="00476B09">
        <w:rPr>
          <w:rFonts w:hint="eastAsia"/>
        </w:rPr>
        <w:t>创建</w:t>
      </w:r>
      <w:r w:rsidR="00476B09">
        <w:rPr>
          <w:rFonts w:hint="eastAsia"/>
        </w:rPr>
        <w:t>solr-home</w:t>
      </w:r>
      <w:r w:rsidR="00476B09">
        <w:rPr>
          <w:rFonts w:hint="eastAsia"/>
        </w:rPr>
        <w:t>文件夹</w:t>
      </w:r>
    </w:p>
    <w:p w14:paraId="1268D689" w14:textId="62F41845" w:rsidR="004049B3" w:rsidRDefault="00B909C4" w:rsidP="004049B3">
      <w:pPr>
        <w:ind w:firstLine="420"/>
      </w:pPr>
      <w:r>
        <w:tab/>
      </w:r>
      <w:r w:rsidR="004049B3" w:rsidRPr="004049B3">
        <w:t>mkdir -p /usr/local/solr/solr-home</w:t>
      </w:r>
    </w:p>
    <w:p w14:paraId="4953FE69" w14:textId="37F73A54" w:rsidR="00130810" w:rsidRDefault="00130810" w:rsidP="004049B3">
      <w:pPr>
        <w:ind w:firstLine="420"/>
      </w:pPr>
      <w:r>
        <w:rPr>
          <w:rFonts w:hint="eastAsia"/>
        </w:rPr>
        <w:t>2</w:t>
      </w:r>
      <w:r>
        <w:rPr>
          <w:rFonts w:hint="eastAsia"/>
        </w:rPr>
        <w:t>、复制一个示例的</w:t>
      </w:r>
      <w:r>
        <w:rPr>
          <w:rFonts w:hint="eastAsia"/>
        </w:rPr>
        <w:t>solr-home</w:t>
      </w:r>
      <w:r>
        <w:rPr>
          <w:rFonts w:hint="eastAsia"/>
        </w:rPr>
        <w:t>到新建的</w:t>
      </w:r>
      <w:r>
        <w:rPr>
          <w:rFonts w:hint="eastAsia"/>
        </w:rPr>
        <w:t>solr-home</w:t>
      </w:r>
      <w:r>
        <w:rPr>
          <w:rFonts w:hint="eastAsia"/>
        </w:rPr>
        <w:t>里面</w:t>
      </w:r>
    </w:p>
    <w:p w14:paraId="733AB904" w14:textId="1038FE13" w:rsidR="003C1623" w:rsidRDefault="003C1623" w:rsidP="003C1623">
      <w:pPr>
        <w:ind w:firstLine="420"/>
      </w:pPr>
      <w:r>
        <w:tab/>
      </w:r>
      <w:r>
        <w:rPr>
          <w:rFonts w:hint="eastAsia"/>
        </w:rPr>
        <w:t>示例</w:t>
      </w:r>
      <w:r>
        <w:rPr>
          <w:rFonts w:hint="eastAsia"/>
        </w:rPr>
        <w:t>solr-home</w:t>
      </w:r>
      <w:r>
        <w:rPr>
          <w:rFonts w:hint="eastAsia"/>
        </w:rPr>
        <w:t>：</w:t>
      </w:r>
      <w:r>
        <w:rPr>
          <w:rFonts w:hint="eastAsia"/>
        </w:rPr>
        <w:t>/usr/local/solr/solr-4.10.4/example/solr</w:t>
      </w:r>
    </w:p>
    <w:p w14:paraId="228569DB" w14:textId="3E373350" w:rsidR="003C1623" w:rsidRDefault="00E4572D" w:rsidP="004049B3">
      <w:pPr>
        <w:ind w:firstLine="420"/>
      </w:pPr>
      <w:r>
        <w:tab/>
      </w:r>
      <w:r>
        <w:rPr>
          <w:rFonts w:hint="eastAsia"/>
        </w:rPr>
        <w:t>复制到我们自己新建的里面：</w:t>
      </w:r>
      <w:r>
        <w:rPr>
          <w:rFonts w:hint="eastAsia"/>
        </w:rPr>
        <w:t xml:space="preserve"> cp -r * /usr/local/solr/solr-home</w:t>
      </w:r>
    </w:p>
    <w:p w14:paraId="66B85F19" w14:textId="6F3A2465" w:rsidR="001B7993" w:rsidRDefault="001B7993" w:rsidP="004049B3">
      <w:pPr>
        <w:ind w:firstLine="420"/>
      </w:pPr>
      <w:r>
        <w:rPr>
          <w:rFonts w:hint="eastAsia"/>
        </w:rPr>
        <w:t>3</w:t>
      </w:r>
      <w:r>
        <w:rPr>
          <w:rFonts w:hint="eastAsia"/>
        </w:rPr>
        <w:t>、配置</w:t>
      </w:r>
      <w:r w:rsidR="00BE6E1E">
        <w:rPr>
          <w:rFonts w:hint="eastAsia"/>
        </w:rPr>
        <w:t>R</w:t>
      </w:r>
      <w:r w:rsidR="00BE6E1E">
        <w:t>OOT</w:t>
      </w:r>
      <w:r w:rsidR="00BE6E1E">
        <w:rPr>
          <w:rFonts w:hint="eastAsia"/>
        </w:rPr>
        <w:t>的</w:t>
      </w:r>
      <w:r>
        <w:rPr>
          <w:rFonts w:hint="eastAsia"/>
        </w:rPr>
        <w:t>web.xml</w:t>
      </w:r>
    </w:p>
    <w:p w14:paraId="24932A02" w14:textId="5854EB58" w:rsidR="00422AB2" w:rsidRDefault="00422AB2" w:rsidP="004049B3">
      <w:pPr>
        <w:ind w:firstLine="420"/>
      </w:pPr>
      <w:r>
        <w:tab/>
        <w:t>vi web.xml</w:t>
      </w:r>
    </w:p>
    <w:p w14:paraId="7DFB2481" w14:textId="20580ED2" w:rsidR="00241596" w:rsidRDefault="001653C3" w:rsidP="004049B3">
      <w:pPr>
        <w:ind w:firstLine="420"/>
      </w:pPr>
      <w:r>
        <w:rPr>
          <w:noProof/>
        </w:rPr>
        <mc:AlternateContent>
          <mc:Choice Requires="wps">
            <w:drawing>
              <wp:anchor distT="0" distB="0" distL="114300" distR="114300" simplePos="0" relativeHeight="251661312" behindDoc="0" locked="0" layoutInCell="1" allowOverlap="1" wp14:anchorId="6D3D4522" wp14:editId="157C638C">
                <wp:simplePos x="0" y="0"/>
                <wp:positionH relativeFrom="column">
                  <wp:posOffset>2362200</wp:posOffset>
                </wp:positionH>
                <wp:positionV relativeFrom="paragraph">
                  <wp:posOffset>633307</wp:posOffset>
                </wp:positionV>
                <wp:extent cx="186267" cy="1295400"/>
                <wp:effectExtent l="57150" t="0" r="23495" b="57150"/>
                <wp:wrapNone/>
                <wp:docPr id="190" name="直接箭头连接符 190"/>
                <wp:cNvGraphicFramePr/>
                <a:graphic xmlns:a="http://schemas.openxmlformats.org/drawingml/2006/main">
                  <a:graphicData uri="http://schemas.microsoft.com/office/word/2010/wordprocessingShape">
                    <wps:wsp>
                      <wps:cNvCnPr/>
                      <wps:spPr>
                        <a:xfrm flipH="1">
                          <a:off x="0" y="0"/>
                          <a:ext cx="186267" cy="1295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F3C75A" id="直接箭头连接符 190" o:spid="_x0000_s1026" type="#_x0000_t32" style="position:absolute;left:0;text-align:left;margin-left:186pt;margin-top:49.85pt;width:14.65pt;height:102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" strokecolor="#ed7d31 [3205]" strokeweight="1.5pt">
                <v:stroke endarrow="block" joinstyle="miter"/>
              </v:shape>
            </w:pict>
          </mc:Fallback>
        </mc:AlternateContent>
      </w:r>
      <w:r w:rsidR="00422AB2">
        <w:rPr>
          <w:noProof/>
        </w:rPr>
        <w:drawing>
          <wp:inline distT="0" distB="0" distL="0" distR="0" wp14:anchorId="093B1FD3" wp14:editId="3C40A982">
            <wp:extent cx="4709568" cy="1066892"/>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09568" cy="1066892"/>
                    </a:xfrm>
                    <a:prstGeom prst="rect">
                      <a:avLst/>
                    </a:prstGeom>
                  </pic:spPr>
                </pic:pic>
              </a:graphicData>
            </a:graphic>
          </wp:inline>
        </w:drawing>
      </w:r>
    </w:p>
    <w:p w14:paraId="7E29FE5C" w14:textId="7DBDFB11" w:rsidR="000327A4" w:rsidRDefault="007563E6" w:rsidP="004049B3">
      <w:pPr>
        <w:ind w:firstLine="420"/>
      </w:pPr>
      <w:r>
        <w:tab/>
      </w:r>
      <w:r w:rsidR="000327A4">
        <w:rPr>
          <w:rFonts w:hint="eastAsia"/>
        </w:rPr>
        <w:t>修改为</w:t>
      </w:r>
    </w:p>
    <w:p w14:paraId="75F79628" w14:textId="7AFC1627" w:rsidR="00FB47B3" w:rsidRPr="00FB47B3" w:rsidRDefault="001653C3" w:rsidP="00FB47B3">
      <w:pPr>
        <w:ind w:firstLine="420"/>
      </w:pPr>
      <w:r>
        <w:rPr>
          <w:noProof/>
        </w:rPr>
        <w:drawing>
          <wp:inline distT="0" distB="0" distL="0" distR="0" wp14:anchorId="4B78A756" wp14:editId="6EB86083">
            <wp:extent cx="4679085" cy="1013548"/>
            <wp:effectExtent l="0" t="0" r="762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9085" cy="1013548"/>
                    </a:xfrm>
                    <a:prstGeom prst="rect">
                      <a:avLst/>
                    </a:prstGeom>
                  </pic:spPr>
                </pic:pic>
              </a:graphicData>
            </a:graphic>
          </wp:inline>
        </w:drawing>
      </w:r>
    </w:p>
    <w:p w14:paraId="106BBAF2" w14:textId="610005AE" w:rsidR="00FB47B3" w:rsidRPr="00FB47B3" w:rsidRDefault="00F870F9" w:rsidP="009D3AC1">
      <w:pPr>
        <w:pStyle w:val="3"/>
        <w:ind w:firstLine="420"/>
      </w:pPr>
      <w:r>
        <w:rPr>
          <w:rFonts w:hint="eastAsia"/>
        </w:rPr>
        <w:lastRenderedPageBreak/>
        <w:t>启动</w:t>
      </w:r>
      <w:r>
        <w:rPr>
          <w:rFonts w:hint="eastAsia"/>
        </w:rPr>
        <w:t>tomcat</w:t>
      </w:r>
    </w:p>
    <w:p w14:paraId="116389C2" w14:textId="7A7DFBD4" w:rsidR="00FB47B3" w:rsidRPr="006204A1" w:rsidRDefault="00F65DB1" w:rsidP="00F65DB1">
      <w:pPr>
        <w:ind w:firstLine="420"/>
        <w:jc w:val="center"/>
      </w:pPr>
      <w:r>
        <w:rPr>
          <w:noProof/>
        </w:rPr>
        <w:drawing>
          <wp:inline distT="0" distB="0" distL="0" distR="0" wp14:anchorId="4E32DF8A" wp14:editId="2DCD469B">
            <wp:extent cx="4320000" cy="2475184"/>
            <wp:effectExtent l="0" t="0" r="4445"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20000" cy="2475184"/>
                    </a:xfrm>
                    <a:prstGeom prst="rect">
                      <a:avLst/>
                    </a:prstGeom>
                  </pic:spPr>
                </pic:pic>
              </a:graphicData>
            </a:graphic>
          </wp:inline>
        </w:drawing>
      </w:r>
    </w:p>
    <w:p w14:paraId="4B19CE9D" w14:textId="77777777" w:rsidR="003B3694" w:rsidRDefault="003B3694" w:rsidP="009D3AC1">
      <w:pPr>
        <w:pStyle w:val="3"/>
        <w:ind w:firstLine="420"/>
      </w:pPr>
      <w:r>
        <w:rPr>
          <w:rFonts w:hint="eastAsia"/>
        </w:rPr>
        <w:t>可能出现的错误</w:t>
      </w:r>
    </w:p>
    <w:p w14:paraId="38183DFE" w14:textId="77777777" w:rsidR="003B3694" w:rsidRDefault="003B3694" w:rsidP="003B3694">
      <w:pPr>
        <w:ind w:firstLine="420"/>
      </w:pPr>
      <w:r>
        <w:rPr>
          <w:noProof/>
        </w:rPr>
        <w:drawing>
          <wp:inline distT="0" distB="0" distL="114300" distR="114300" wp14:anchorId="7E9C4E5C" wp14:editId="4D77113D">
            <wp:extent cx="5266055" cy="1954530"/>
            <wp:effectExtent l="0" t="0" r="10795"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4"/>
                    <a:stretch>
                      <a:fillRect/>
                    </a:stretch>
                  </pic:blipFill>
                  <pic:spPr>
                    <a:xfrm>
                      <a:off x="0" y="0"/>
                      <a:ext cx="5266055" cy="1954530"/>
                    </a:xfrm>
                    <a:prstGeom prst="rect">
                      <a:avLst/>
                    </a:prstGeom>
                    <a:noFill/>
                    <a:ln w="9525">
                      <a:noFill/>
                    </a:ln>
                  </pic:spPr>
                </pic:pic>
              </a:graphicData>
            </a:graphic>
          </wp:inline>
        </w:drawing>
      </w:r>
    </w:p>
    <w:p w14:paraId="6BDD27B3" w14:textId="77777777" w:rsidR="003B3694" w:rsidRDefault="003B3694" w:rsidP="003B3694">
      <w:pPr>
        <w:ind w:firstLine="420"/>
      </w:pPr>
      <w:r>
        <w:rPr>
          <w:rFonts w:hint="eastAsia"/>
        </w:rPr>
        <w:t>可以在这里面配置</w:t>
      </w:r>
    </w:p>
    <w:p w14:paraId="1E48F65D" w14:textId="77777777" w:rsidR="003B3694" w:rsidRDefault="003B3694" w:rsidP="003B3694">
      <w:pPr>
        <w:ind w:firstLine="420"/>
      </w:pPr>
      <w:r>
        <w:rPr>
          <w:noProof/>
        </w:rPr>
        <w:drawing>
          <wp:inline distT="0" distB="0" distL="114300" distR="114300" wp14:anchorId="70201CD5" wp14:editId="1AFF096C">
            <wp:extent cx="5271770" cy="474345"/>
            <wp:effectExtent l="0" t="0" r="508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5"/>
                    <a:stretch>
                      <a:fillRect/>
                    </a:stretch>
                  </pic:blipFill>
                  <pic:spPr>
                    <a:xfrm>
                      <a:off x="0" y="0"/>
                      <a:ext cx="5271770" cy="474345"/>
                    </a:xfrm>
                    <a:prstGeom prst="rect">
                      <a:avLst/>
                    </a:prstGeom>
                    <a:noFill/>
                    <a:ln w="9525">
                      <a:noFill/>
                    </a:ln>
                  </pic:spPr>
                </pic:pic>
              </a:graphicData>
            </a:graphic>
          </wp:inline>
        </w:drawing>
      </w:r>
    </w:p>
    <w:p w14:paraId="150F14C4" w14:textId="6662D457" w:rsidR="003B3694" w:rsidRDefault="003B3694" w:rsidP="003B3694">
      <w:pPr>
        <w:ind w:firstLine="420"/>
      </w:pPr>
      <w:r>
        <w:rPr>
          <w:noProof/>
        </w:rPr>
        <w:drawing>
          <wp:inline distT="0" distB="0" distL="114300" distR="114300" wp14:anchorId="014079D4" wp14:editId="218E58C7">
            <wp:extent cx="5271135" cy="1598295"/>
            <wp:effectExtent l="0" t="0" r="5715"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6"/>
                    <a:stretch>
                      <a:fillRect/>
                    </a:stretch>
                  </pic:blipFill>
                  <pic:spPr>
                    <a:xfrm>
                      <a:off x="0" y="0"/>
                      <a:ext cx="5271135" cy="1598295"/>
                    </a:xfrm>
                    <a:prstGeom prst="rect">
                      <a:avLst/>
                    </a:prstGeom>
                    <a:noFill/>
                    <a:ln w="9525">
                      <a:noFill/>
                    </a:ln>
                  </pic:spPr>
                </pic:pic>
              </a:graphicData>
            </a:graphic>
          </wp:inline>
        </w:drawing>
      </w:r>
    </w:p>
    <w:p w14:paraId="78790843" w14:textId="28EFAE92" w:rsidR="003B3694" w:rsidRDefault="003B3694" w:rsidP="003B3694">
      <w:pPr>
        <w:ind w:firstLine="420"/>
      </w:pPr>
      <w:r>
        <w:rPr>
          <w:rFonts w:hint="eastAsia"/>
        </w:rPr>
        <w:t>问题二</w:t>
      </w:r>
    </w:p>
    <w:p w14:paraId="15357B18" w14:textId="0E08DFA6" w:rsidR="003B3694" w:rsidRDefault="003B3694" w:rsidP="003B3694">
      <w:pPr>
        <w:ind w:firstLine="420"/>
      </w:pPr>
      <w:r>
        <w:rPr>
          <w:noProof/>
        </w:rPr>
        <w:lastRenderedPageBreak/>
        <w:drawing>
          <wp:inline distT="0" distB="0" distL="114300" distR="114300" wp14:anchorId="56378006" wp14:editId="2A374C15">
            <wp:extent cx="5266690" cy="1548765"/>
            <wp:effectExtent l="0" t="0" r="10160" b="133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7"/>
                    <a:stretch>
                      <a:fillRect/>
                    </a:stretch>
                  </pic:blipFill>
                  <pic:spPr>
                    <a:xfrm>
                      <a:off x="0" y="0"/>
                      <a:ext cx="5266690" cy="1548765"/>
                    </a:xfrm>
                    <a:prstGeom prst="rect">
                      <a:avLst/>
                    </a:prstGeom>
                    <a:noFill/>
                    <a:ln w="9525">
                      <a:noFill/>
                    </a:ln>
                  </pic:spPr>
                </pic:pic>
              </a:graphicData>
            </a:graphic>
          </wp:inline>
        </w:drawing>
      </w:r>
    </w:p>
    <w:p w14:paraId="05789729" w14:textId="28292E19" w:rsidR="003B3694" w:rsidRDefault="003B3694" w:rsidP="003B3694">
      <w:pPr>
        <w:ind w:firstLine="420"/>
      </w:pPr>
      <w:r>
        <w:rPr>
          <w:noProof/>
        </w:rPr>
        <w:drawing>
          <wp:inline distT="0" distB="0" distL="114300" distR="114300" wp14:anchorId="3593332B" wp14:editId="6B1ED17C">
            <wp:extent cx="5266690" cy="1840865"/>
            <wp:effectExtent l="0" t="0" r="1016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8"/>
                    <a:stretch>
                      <a:fillRect/>
                    </a:stretch>
                  </pic:blipFill>
                  <pic:spPr>
                    <a:xfrm>
                      <a:off x="0" y="0"/>
                      <a:ext cx="5266690" cy="1840865"/>
                    </a:xfrm>
                    <a:prstGeom prst="rect">
                      <a:avLst/>
                    </a:prstGeom>
                    <a:noFill/>
                    <a:ln w="9525">
                      <a:noFill/>
                    </a:ln>
                  </pic:spPr>
                </pic:pic>
              </a:graphicData>
            </a:graphic>
          </wp:inline>
        </w:drawing>
      </w:r>
    </w:p>
    <w:p w14:paraId="238659C9" w14:textId="00B44DAC" w:rsidR="003D71B1" w:rsidRDefault="003D71B1" w:rsidP="003D71B1">
      <w:pPr>
        <w:pStyle w:val="2"/>
      </w:pPr>
      <w:r>
        <w:rPr>
          <w:rFonts w:hint="eastAsia"/>
        </w:rPr>
        <w:t>Solr core</w:t>
      </w:r>
      <w:r>
        <w:rPr>
          <w:rFonts w:hint="eastAsia"/>
        </w:rPr>
        <w:t>的新建</w:t>
      </w:r>
    </w:p>
    <w:p w14:paraId="12806179" w14:textId="77777777" w:rsidR="007E21D3" w:rsidRDefault="007E21D3" w:rsidP="007E21D3">
      <w:pPr>
        <w:pStyle w:val="3"/>
        <w:ind w:firstLine="420"/>
      </w:pPr>
      <w:r>
        <w:rPr>
          <w:rFonts w:hint="eastAsia"/>
        </w:rPr>
        <w:t>新建一个</w:t>
      </w:r>
      <w:r>
        <w:rPr>
          <w:rFonts w:hint="eastAsia"/>
        </w:rPr>
        <w:t>solr-core</w:t>
      </w:r>
    </w:p>
    <w:p w14:paraId="622812F5" w14:textId="77777777" w:rsidR="007E21D3" w:rsidRPr="007D30AC" w:rsidRDefault="007E21D3" w:rsidP="007E21D3">
      <w:pPr>
        <w:ind w:firstLine="420"/>
      </w:pPr>
      <w:r>
        <w:rPr>
          <w:rFonts w:hint="eastAsia"/>
        </w:rPr>
        <w:t>mkdir</w:t>
      </w:r>
      <w:r>
        <w:t xml:space="preserve"> </w:t>
      </w:r>
      <w:r>
        <w:rPr>
          <w:rFonts w:hint="eastAsia"/>
        </w:rPr>
        <w:t>sx</w:t>
      </w:r>
    </w:p>
    <w:p w14:paraId="366C1D17" w14:textId="77777777" w:rsidR="007E21D3" w:rsidRDefault="007E21D3" w:rsidP="007E21D3">
      <w:pPr>
        <w:ind w:firstLine="420"/>
      </w:pPr>
      <w:r>
        <w:rPr>
          <w:noProof/>
        </w:rPr>
        <w:drawing>
          <wp:inline distT="0" distB="0" distL="0" distR="0" wp14:anchorId="6CA4DE42" wp14:editId="0BEF8131">
            <wp:extent cx="2316681" cy="342930"/>
            <wp:effectExtent l="0" t="0" r="762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16681" cy="342930"/>
                    </a:xfrm>
                    <a:prstGeom prst="rect">
                      <a:avLst/>
                    </a:prstGeom>
                  </pic:spPr>
                </pic:pic>
              </a:graphicData>
            </a:graphic>
          </wp:inline>
        </w:drawing>
      </w:r>
    </w:p>
    <w:p w14:paraId="6F2CA11E" w14:textId="7C3AD994" w:rsidR="00AA3508" w:rsidRDefault="00AA3508" w:rsidP="009D3AC1">
      <w:pPr>
        <w:pStyle w:val="3"/>
        <w:ind w:firstLine="420"/>
      </w:pPr>
      <w:r>
        <w:rPr>
          <w:rFonts w:hint="eastAsia"/>
        </w:rPr>
        <w:t>将</w:t>
      </w:r>
      <w:r w:rsidRPr="00AA3508">
        <w:t>/usr/local/solr/solr-home/collection1</w:t>
      </w:r>
      <w:r>
        <w:rPr>
          <w:rFonts w:hint="eastAsia"/>
        </w:rPr>
        <w:t>的</w:t>
      </w:r>
      <w:r>
        <w:rPr>
          <w:rFonts w:hint="eastAsia"/>
        </w:rPr>
        <w:t>conf</w:t>
      </w:r>
      <w:r>
        <w:rPr>
          <w:rFonts w:hint="eastAsia"/>
        </w:rPr>
        <w:t>文件夹复制到</w:t>
      </w:r>
      <w:r>
        <w:rPr>
          <w:rFonts w:hint="eastAsia"/>
        </w:rPr>
        <w:t>sx</w:t>
      </w:r>
      <w:r>
        <w:rPr>
          <w:rFonts w:hint="eastAsia"/>
        </w:rPr>
        <w:t>下</w:t>
      </w:r>
    </w:p>
    <w:p w14:paraId="78B9F195" w14:textId="56137454" w:rsidR="008131A3" w:rsidRDefault="00AD7504" w:rsidP="008131A3">
      <w:pPr>
        <w:ind w:firstLine="420"/>
      </w:pPr>
      <w:r>
        <w:tab/>
      </w:r>
      <w:r w:rsidR="008131A3" w:rsidRPr="008131A3">
        <w:t>cp -r conf/ ../sx</w:t>
      </w:r>
    </w:p>
    <w:p w14:paraId="43629D92" w14:textId="787C17DF" w:rsidR="00FD5D8E" w:rsidRPr="008131A3" w:rsidRDefault="00FD5D8E" w:rsidP="008131A3">
      <w:pPr>
        <w:ind w:firstLine="420"/>
      </w:pPr>
      <w:r>
        <w:rPr>
          <w:rFonts w:hint="eastAsia"/>
        </w:rPr>
        <w:t>显示结果</w:t>
      </w:r>
    </w:p>
    <w:p w14:paraId="20146E51" w14:textId="22DFD436" w:rsidR="00834745" w:rsidRPr="00834745" w:rsidRDefault="007D30AC" w:rsidP="00834745">
      <w:pPr>
        <w:ind w:firstLine="420"/>
      </w:pPr>
      <w:r>
        <w:rPr>
          <w:noProof/>
        </w:rPr>
        <w:drawing>
          <wp:inline distT="0" distB="0" distL="0" distR="0" wp14:anchorId="39B1A091" wp14:editId="6E69AE12">
            <wp:extent cx="2781541" cy="480102"/>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1541" cy="480102"/>
                    </a:xfrm>
                    <a:prstGeom prst="rect">
                      <a:avLst/>
                    </a:prstGeom>
                  </pic:spPr>
                </pic:pic>
              </a:graphicData>
            </a:graphic>
          </wp:inline>
        </w:drawing>
      </w:r>
    </w:p>
    <w:p w14:paraId="50C1EAF8" w14:textId="77777777" w:rsidR="00CD1A41" w:rsidRPr="00CD1A41" w:rsidRDefault="00CD1A41" w:rsidP="00CD1A41">
      <w:pPr>
        <w:ind w:firstLine="420"/>
      </w:pPr>
    </w:p>
    <w:p w14:paraId="73079E61" w14:textId="082A3CD4" w:rsidR="00FE0E8F" w:rsidRDefault="00FE0E8F" w:rsidP="00FE0E8F">
      <w:pPr>
        <w:pStyle w:val="2"/>
      </w:pPr>
      <w:r>
        <w:rPr>
          <w:rFonts w:hint="eastAsia"/>
        </w:rPr>
        <w:lastRenderedPageBreak/>
        <w:t xml:space="preserve">Solr </w:t>
      </w:r>
      <w:r>
        <w:rPr>
          <w:rFonts w:hint="eastAsia"/>
        </w:rPr>
        <w:t>分词</w:t>
      </w:r>
    </w:p>
    <w:p w14:paraId="576C3940" w14:textId="667DF7A9" w:rsidR="00FE0E8F" w:rsidRDefault="00FE0E8F" w:rsidP="009D3AC1">
      <w:pPr>
        <w:pStyle w:val="3"/>
        <w:ind w:firstLine="420"/>
      </w:pPr>
      <w:r>
        <w:rPr>
          <w:rFonts w:hint="eastAsia"/>
        </w:rPr>
        <w:t>下载</w:t>
      </w:r>
      <w:r>
        <w:rPr>
          <w:rFonts w:hint="eastAsia"/>
        </w:rPr>
        <w:t>IK</w:t>
      </w:r>
      <w:r>
        <w:rPr>
          <w:rFonts w:hint="eastAsia"/>
        </w:rPr>
        <w:t>中文分词器</w:t>
      </w:r>
    </w:p>
    <w:p w14:paraId="099302B0" w14:textId="2129C825" w:rsidR="007B1B42" w:rsidRDefault="007B1B42" w:rsidP="007B1B42">
      <w:pPr>
        <w:ind w:firstLine="420"/>
      </w:pPr>
      <w:r>
        <w:rPr>
          <w:noProof/>
        </w:rPr>
        <w:drawing>
          <wp:inline distT="0" distB="0" distL="0" distR="0" wp14:anchorId="186411FC" wp14:editId="42967596">
            <wp:extent cx="5274310" cy="173672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36725"/>
                    </a:xfrm>
                    <a:prstGeom prst="rect">
                      <a:avLst/>
                    </a:prstGeom>
                  </pic:spPr>
                </pic:pic>
              </a:graphicData>
            </a:graphic>
          </wp:inline>
        </w:drawing>
      </w:r>
    </w:p>
    <w:p w14:paraId="5AF00650" w14:textId="3E76761C" w:rsidR="007B1B42" w:rsidRDefault="00C77211" w:rsidP="007B1B42">
      <w:pPr>
        <w:ind w:firstLine="420"/>
      </w:pPr>
      <w:r>
        <w:rPr>
          <w:rFonts w:hint="eastAsia"/>
        </w:rPr>
        <w:t>网站：</w:t>
      </w:r>
      <w:hyperlink r:id="rId182" w:history="1">
        <w:r w:rsidR="004848B9" w:rsidRPr="00EE429F">
          <w:rPr>
            <w:rStyle w:val="a9"/>
          </w:rPr>
          <w:t>https://gitee.com/wltea/IK-Analyzer-2012FF</w:t>
        </w:r>
      </w:hyperlink>
    </w:p>
    <w:p w14:paraId="798563FA" w14:textId="7341FC3B" w:rsidR="004848B9" w:rsidRDefault="004848B9" w:rsidP="009D3AC1">
      <w:pPr>
        <w:pStyle w:val="3"/>
        <w:ind w:firstLine="420"/>
      </w:pPr>
      <w:r>
        <w:rPr>
          <w:rFonts w:hint="eastAsia"/>
        </w:rPr>
        <w:t>修改配置文件</w:t>
      </w:r>
    </w:p>
    <w:p w14:paraId="45765759" w14:textId="253CE4C5" w:rsidR="004848B9" w:rsidRDefault="00AE4D4D" w:rsidP="004848B9">
      <w:pPr>
        <w:ind w:firstLine="420"/>
      </w:pPr>
      <w:r>
        <w:rPr>
          <w:rFonts w:hint="eastAsia"/>
        </w:rPr>
        <w:t>修改</w:t>
      </w:r>
      <w:r w:rsidRPr="00AE4D4D">
        <w:t>/usr/local/solr/solr-home/sx/conf</w:t>
      </w:r>
      <w:r w:rsidR="002F115B">
        <w:t xml:space="preserve"> </w:t>
      </w:r>
      <w:r w:rsidR="002F115B">
        <w:rPr>
          <w:rFonts w:hint="eastAsia"/>
        </w:rPr>
        <w:t>的配置</w:t>
      </w:r>
      <w:r w:rsidR="00220AFB">
        <w:rPr>
          <w:rFonts w:hint="eastAsia"/>
        </w:rPr>
        <w:t>文件</w:t>
      </w:r>
      <w:r w:rsidR="00220AFB" w:rsidRPr="00220AFB">
        <w:t>schema.xml</w:t>
      </w:r>
    </w:p>
    <w:p w14:paraId="347EC307" w14:textId="08F32886" w:rsidR="00B71AFA" w:rsidRDefault="00B71AFA" w:rsidP="00B71AFA">
      <w:pPr>
        <w:ind w:firstLine="420"/>
      </w:pPr>
      <w:r>
        <w:rPr>
          <w:rFonts w:hint="eastAsia"/>
        </w:rPr>
        <w:t xml:space="preserve">&lt;filedType&gt; </w:t>
      </w:r>
      <w:r>
        <w:rPr>
          <w:rFonts w:hint="eastAsia"/>
        </w:rPr>
        <w:t>字段类型的配置</w:t>
      </w:r>
    </w:p>
    <w:tbl>
      <w:tblPr>
        <w:tblStyle w:val="ab"/>
        <w:tblW w:w="0" w:type="auto"/>
        <w:tblLook w:val="04A0" w:firstRow="1" w:lastRow="0" w:firstColumn="1" w:lastColumn="0" w:noHBand="0" w:noVBand="1"/>
      </w:tblPr>
      <w:tblGrid>
        <w:gridCol w:w="8296"/>
      </w:tblGrid>
      <w:tr w:rsidR="00E02F44" w14:paraId="63972097" w14:textId="77777777" w:rsidTr="00E02F44">
        <w:tc>
          <w:tcPr>
            <w:tcW w:w="8296" w:type="dxa"/>
          </w:tcPr>
          <w:p w14:paraId="631633A9" w14:textId="77777777" w:rsidR="00E02F44" w:rsidRDefault="00E02F44" w:rsidP="00E02F44">
            <w:pPr>
              <w:ind w:firstLineChars="0" w:firstLine="0"/>
            </w:pPr>
            <w:r>
              <w:t>&lt;fieldType name="text_cn" class="solr.TextField"&gt;</w:t>
            </w:r>
          </w:p>
          <w:p w14:paraId="65C8CD42" w14:textId="77777777" w:rsidR="00E02F44" w:rsidRDefault="00E02F44" w:rsidP="00E02F44">
            <w:pPr>
              <w:ind w:firstLineChars="0" w:firstLine="0"/>
            </w:pPr>
            <w:r>
              <w:t xml:space="preserve">        &lt;analyzer class="org.wltea.analyzer.lucene.IKAnalyzer"&gt;      </w:t>
            </w:r>
          </w:p>
          <w:p w14:paraId="311DE997" w14:textId="2EBFEB0C" w:rsidR="00E02F44" w:rsidRDefault="00E02F44" w:rsidP="00E02F44">
            <w:pPr>
              <w:ind w:firstLineChars="0" w:firstLine="0"/>
            </w:pPr>
            <w:r>
              <w:t>&lt;/fieldType&gt;</w:t>
            </w:r>
          </w:p>
        </w:tc>
      </w:tr>
    </w:tbl>
    <w:p w14:paraId="7366436A" w14:textId="406CC021" w:rsidR="00E02F44" w:rsidRDefault="00E02F44" w:rsidP="00E02F44">
      <w:pPr>
        <w:ind w:firstLineChars="0" w:firstLine="0"/>
      </w:pPr>
      <w:r>
        <w:rPr>
          <w:noProof/>
        </w:rPr>
        <w:drawing>
          <wp:inline distT="0" distB="0" distL="0" distR="0" wp14:anchorId="2D30F04E" wp14:editId="62507200">
            <wp:extent cx="5274310" cy="8369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36930"/>
                    </a:xfrm>
                    <a:prstGeom prst="rect">
                      <a:avLst/>
                    </a:prstGeom>
                  </pic:spPr>
                </pic:pic>
              </a:graphicData>
            </a:graphic>
          </wp:inline>
        </w:drawing>
      </w:r>
    </w:p>
    <w:p w14:paraId="27138CBA" w14:textId="4D4CAA21" w:rsidR="00E02F44" w:rsidRDefault="00E02F44" w:rsidP="00E02F44">
      <w:pPr>
        <w:ind w:firstLineChars="0" w:firstLine="0"/>
      </w:pPr>
      <w:r>
        <w:rPr>
          <w:rFonts w:hint="eastAsia"/>
        </w:rPr>
        <w:t>查看配置文件是否添加成功</w:t>
      </w:r>
      <w:r w:rsidR="00E71097">
        <w:rPr>
          <w:rFonts w:hint="eastAsia"/>
        </w:rPr>
        <w:t>：</w:t>
      </w:r>
      <w:r w:rsidR="00E71097">
        <w:rPr>
          <w:rFonts w:hint="eastAsia"/>
        </w:rPr>
        <w:t>cat</w:t>
      </w:r>
      <w:r w:rsidR="00E71097">
        <w:t xml:space="preserve"> </w:t>
      </w:r>
      <w:r w:rsidR="00E71097">
        <w:rPr>
          <w:rFonts w:hint="eastAsia"/>
        </w:rPr>
        <w:t>schema</w:t>
      </w:r>
      <w:r w:rsidR="00E71097">
        <w:t>.</w:t>
      </w:r>
      <w:r w:rsidR="00E71097">
        <w:rPr>
          <w:rFonts w:hint="eastAsia"/>
        </w:rPr>
        <w:t>xml</w:t>
      </w:r>
      <w:r w:rsidR="00E71097">
        <w:t xml:space="preserve"> </w:t>
      </w:r>
      <w:r w:rsidR="00E71097">
        <w:rPr>
          <w:rFonts w:hint="eastAsia"/>
        </w:rPr>
        <w:t>|</w:t>
      </w:r>
      <w:r w:rsidR="00E71097">
        <w:t xml:space="preserve"> grep  text_cn</w:t>
      </w:r>
    </w:p>
    <w:p w14:paraId="5DC5EF6A" w14:textId="7C3A488B" w:rsidR="00E02F44" w:rsidRDefault="00E02F44" w:rsidP="00FC47DA">
      <w:pPr>
        <w:ind w:firstLineChars="0" w:firstLine="0"/>
        <w:jc w:val="center"/>
      </w:pPr>
      <w:r>
        <w:rPr>
          <w:noProof/>
        </w:rPr>
        <w:drawing>
          <wp:inline distT="0" distB="0" distL="0" distR="0" wp14:anchorId="0E1698C8" wp14:editId="13EFF12D">
            <wp:extent cx="3718882" cy="327688"/>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18882" cy="327688"/>
                    </a:xfrm>
                    <a:prstGeom prst="rect">
                      <a:avLst/>
                    </a:prstGeom>
                  </pic:spPr>
                </pic:pic>
              </a:graphicData>
            </a:graphic>
          </wp:inline>
        </w:drawing>
      </w:r>
    </w:p>
    <w:p w14:paraId="62FDFD72" w14:textId="4982004E" w:rsidR="00B90DA1" w:rsidRDefault="00B90DA1" w:rsidP="00B90DA1">
      <w:pPr>
        <w:ind w:firstLineChars="0" w:firstLine="0"/>
        <w:jc w:val="center"/>
      </w:pPr>
      <w:r>
        <w:rPr>
          <w:noProof/>
        </w:rPr>
        <w:lastRenderedPageBreak/>
        <w:drawing>
          <wp:inline distT="0" distB="0" distL="0" distR="0" wp14:anchorId="1B52915F" wp14:editId="34502578">
            <wp:extent cx="4320000" cy="3468874"/>
            <wp:effectExtent l="0" t="0" r="444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0000" cy="3468874"/>
                    </a:xfrm>
                    <a:prstGeom prst="rect">
                      <a:avLst/>
                    </a:prstGeom>
                  </pic:spPr>
                </pic:pic>
              </a:graphicData>
            </a:graphic>
          </wp:inline>
        </w:drawing>
      </w:r>
    </w:p>
    <w:p w14:paraId="74BACF01" w14:textId="1912C820" w:rsidR="00FC47DA" w:rsidRDefault="00FC47DA" w:rsidP="009D3AC1">
      <w:pPr>
        <w:pStyle w:val="3"/>
        <w:ind w:firstLine="420"/>
      </w:pPr>
      <w:r>
        <w:rPr>
          <w:rFonts w:hint="eastAsia"/>
        </w:rPr>
        <w:t>复制</w:t>
      </w:r>
      <w:r>
        <w:rPr>
          <w:rFonts w:hint="eastAsia"/>
        </w:rPr>
        <w:t>I</w:t>
      </w:r>
      <w:r>
        <w:t>K</w:t>
      </w:r>
      <w:r>
        <w:rPr>
          <w:rFonts w:hint="eastAsia"/>
        </w:rPr>
        <w:t>分词的</w:t>
      </w:r>
      <w:r>
        <w:rPr>
          <w:rFonts w:hint="eastAsia"/>
        </w:rPr>
        <w:t>jar</w:t>
      </w:r>
      <w:r>
        <w:rPr>
          <w:rFonts w:hint="eastAsia"/>
        </w:rPr>
        <w:t>包</w:t>
      </w:r>
      <w:r w:rsidR="00E277BA">
        <w:rPr>
          <w:rFonts w:hint="eastAsia"/>
        </w:rPr>
        <w:t>到项目的</w:t>
      </w:r>
      <w:r w:rsidR="00E277BA">
        <w:rPr>
          <w:rFonts w:hint="eastAsia"/>
        </w:rPr>
        <w:t>lib</w:t>
      </w:r>
      <w:r w:rsidR="00E277BA">
        <w:rPr>
          <w:rFonts w:hint="eastAsia"/>
        </w:rPr>
        <w:t>下</w:t>
      </w:r>
    </w:p>
    <w:p w14:paraId="009441C8" w14:textId="77AE7153" w:rsidR="00540F04" w:rsidRPr="00540F04" w:rsidRDefault="00540F04" w:rsidP="00540F04">
      <w:pPr>
        <w:ind w:firstLine="420"/>
      </w:pPr>
      <w:r>
        <w:rPr>
          <w:rFonts w:hint="eastAsia"/>
        </w:rPr>
        <w:t>查看</w:t>
      </w:r>
      <w:r>
        <w:rPr>
          <w:rFonts w:hint="eastAsia"/>
        </w:rPr>
        <w:t>jar</w:t>
      </w:r>
      <w:r>
        <w:rPr>
          <w:rFonts w:hint="eastAsia"/>
        </w:rPr>
        <w:t>包是否存在：</w:t>
      </w:r>
      <w:r>
        <w:rPr>
          <w:rFonts w:hint="eastAsia"/>
        </w:rPr>
        <w:t>ls</w:t>
      </w:r>
      <w:r>
        <w:t xml:space="preserve"> </w:t>
      </w:r>
      <w:r>
        <w:rPr>
          <w:rFonts w:hint="eastAsia"/>
        </w:rPr>
        <w:t>|</w:t>
      </w:r>
      <w:r>
        <w:t xml:space="preserve"> </w:t>
      </w:r>
      <w:r>
        <w:rPr>
          <w:rFonts w:hint="eastAsia"/>
        </w:rPr>
        <w:t>grep</w:t>
      </w:r>
      <w:r>
        <w:t xml:space="preserve"> IK</w:t>
      </w:r>
    </w:p>
    <w:p w14:paraId="66F6B829" w14:textId="2771E88D" w:rsidR="00540F04" w:rsidRDefault="00540F04" w:rsidP="00540F04">
      <w:pPr>
        <w:ind w:firstLine="420"/>
      </w:pPr>
      <w:r>
        <w:rPr>
          <w:noProof/>
        </w:rPr>
        <w:drawing>
          <wp:inline distT="0" distB="0" distL="0" distR="0" wp14:anchorId="04B66AF7" wp14:editId="65323B9A">
            <wp:extent cx="2377646" cy="312447"/>
            <wp:effectExtent l="0" t="0" r="381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77646" cy="312447"/>
                    </a:xfrm>
                    <a:prstGeom prst="rect">
                      <a:avLst/>
                    </a:prstGeom>
                  </pic:spPr>
                </pic:pic>
              </a:graphicData>
            </a:graphic>
          </wp:inline>
        </w:drawing>
      </w:r>
    </w:p>
    <w:p w14:paraId="57F33832" w14:textId="26317D9C" w:rsidR="0058187A" w:rsidRDefault="0058187A" w:rsidP="009D3AC1">
      <w:pPr>
        <w:pStyle w:val="3"/>
        <w:ind w:firstLine="420"/>
      </w:pPr>
      <w:r>
        <w:rPr>
          <w:rFonts w:hint="eastAsia"/>
        </w:rPr>
        <w:t>重启</w:t>
      </w:r>
      <w:r>
        <w:rPr>
          <w:rFonts w:hint="eastAsia"/>
        </w:rPr>
        <w:t>tomcat</w:t>
      </w:r>
    </w:p>
    <w:p w14:paraId="0FA5D196" w14:textId="26AA8D1B" w:rsidR="00FE0E8F" w:rsidRPr="00FE0E8F" w:rsidRDefault="00FE0E8F" w:rsidP="00FE0E8F">
      <w:pPr>
        <w:ind w:firstLine="420"/>
      </w:pPr>
    </w:p>
    <w:p w14:paraId="4EDA3093" w14:textId="77777777" w:rsidR="003D71B1" w:rsidRPr="003B3694" w:rsidRDefault="003D71B1" w:rsidP="003B3694">
      <w:pPr>
        <w:ind w:firstLine="420"/>
      </w:pPr>
    </w:p>
    <w:p w14:paraId="43D008C5" w14:textId="77777777" w:rsidR="00A27E43" w:rsidRDefault="00DD79B8" w:rsidP="00DD79B8">
      <w:pPr>
        <w:pStyle w:val="2"/>
      </w:pPr>
      <w:r>
        <w:rPr>
          <w:rFonts w:hint="eastAsia"/>
        </w:rPr>
        <w:t xml:space="preserve">Solr </w:t>
      </w:r>
      <w:r>
        <w:rPr>
          <w:rFonts w:hint="eastAsia"/>
        </w:rPr>
        <w:t>在</w:t>
      </w:r>
      <w:r>
        <w:rPr>
          <w:rFonts w:hint="eastAsia"/>
        </w:rPr>
        <w:t>java</w:t>
      </w:r>
      <w:r>
        <w:rPr>
          <w:rFonts w:hint="eastAsia"/>
        </w:rPr>
        <w:t>里面的使用</w:t>
      </w:r>
    </w:p>
    <w:p w14:paraId="3B5EBF5F" w14:textId="3098D7D5" w:rsidR="00DD79B8" w:rsidRDefault="00670DD9" w:rsidP="009D3AC1">
      <w:pPr>
        <w:pStyle w:val="3"/>
        <w:ind w:firstLine="420"/>
      </w:pPr>
      <w:r>
        <w:rPr>
          <w:rFonts w:hint="eastAsia"/>
        </w:rPr>
        <w:t>创建</w:t>
      </w:r>
      <w:r>
        <w:rPr>
          <w:rFonts w:hint="eastAsia"/>
        </w:rPr>
        <w:t>maven</w:t>
      </w:r>
      <w:r>
        <w:rPr>
          <w:rFonts w:hint="eastAsia"/>
        </w:rPr>
        <w:t>项目并导入依赖</w:t>
      </w:r>
    </w:p>
    <w:p w14:paraId="729CD354" w14:textId="1510EE04" w:rsidR="00266829" w:rsidRDefault="00266829" w:rsidP="00266829">
      <w:pPr>
        <w:ind w:firstLine="420"/>
      </w:pPr>
      <w:r>
        <w:rPr>
          <w:rFonts w:hint="eastAsia"/>
        </w:rPr>
        <w:t>solr</w:t>
      </w:r>
      <w:r>
        <w:t>+</w:t>
      </w:r>
      <w:r>
        <w:rPr>
          <w:rFonts w:hint="eastAsia"/>
        </w:rPr>
        <w:t>java</w:t>
      </w:r>
      <w:r>
        <w:t xml:space="preserve"> </w:t>
      </w:r>
      <w:r>
        <w:rPr>
          <w:rFonts w:hint="eastAsia"/>
        </w:rPr>
        <w:t>=</w:t>
      </w:r>
      <w:r>
        <w:t xml:space="preserve"> </w:t>
      </w:r>
      <w:r>
        <w:rPr>
          <w:rFonts w:hint="eastAsia"/>
        </w:rPr>
        <w:t>solr</w:t>
      </w:r>
      <w:r w:rsidR="00952D9F">
        <w:rPr>
          <w:rFonts w:hint="eastAsia"/>
        </w:rPr>
        <w:t>j</w:t>
      </w:r>
    </w:p>
    <w:p w14:paraId="4587CB52" w14:textId="72E59639" w:rsidR="00782531" w:rsidRDefault="00782531" w:rsidP="00266829">
      <w:pPr>
        <w:ind w:firstLine="420"/>
      </w:pPr>
      <w:r>
        <w:rPr>
          <w:rFonts w:hint="eastAsia"/>
        </w:rPr>
        <w:t>日志依赖</w:t>
      </w:r>
    </w:p>
    <w:p w14:paraId="6CC108D5" w14:textId="789E0EF3" w:rsidR="00B32EC2" w:rsidRPr="00266829" w:rsidRDefault="00B32EC2" w:rsidP="00266829">
      <w:pPr>
        <w:ind w:firstLine="420"/>
      </w:pPr>
      <w:r>
        <w:rPr>
          <w:rFonts w:hint="eastAsia"/>
        </w:rPr>
        <w:t>fastjson</w:t>
      </w:r>
      <w:r>
        <w:rPr>
          <w:rFonts w:hint="eastAsia"/>
        </w:rPr>
        <w:t>依赖</w:t>
      </w:r>
    </w:p>
    <w:tbl>
      <w:tblPr>
        <w:tblStyle w:val="ab"/>
        <w:tblW w:w="0" w:type="auto"/>
        <w:tblLook w:val="04A0" w:firstRow="1" w:lastRow="0" w:firstColumn="1" w:lastColumn="0" w:noHBand="0" w:noVBand="1"/>
      </w:tblPr>
      <w:tblGrid>
        <w:gridCol w:w="8296"/>
      </w:tblGrid>
      <w:tr w:rsidR="00A27E43" w14:paraId="3D2777B7" w14:textId="77777777" w:rsidTr="00A27E43">
        <w:tc>
          <w:tcPr>
            <w:tcW w:w="8296" w:type="dxa"/>
          </w:tcPr>
          <w:p w14:paraId="7DC50987"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0B0B8904"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solr.version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4.10.4</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solr.version</w:t>
            </w:r>
            <w:r>
              <w:rPr>
                <w:rFonts w:ascii="Consolas" w:eastAsiaTheme="minorEastAsia" w:hAnsi="Consolas" w:cs="Consolas"/>
                <w:bCs w:val="0"/>
                <w:color w:val="008080"/>
                <w:sz w:val="20"/>
                <w:szCs w:val="20"/>
              </w:rPr>
              <w:t>&gt;</w:t>
            </w:r>
          </w:p>
          <w:p w14:paraId="5494136D"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logging.version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1.2</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logging.version</w:t>
            </w:r>
            <w:r>
              <w:rPr>
                <w:rFonts w:ascii="Consolas" w:eastAsiaTheme="minorEastAsia" w:hAnsi="Consolas" w:cs="Consolas"/>
                <w:bCs w:val="0"/>
                <w:color w:val="008080"/>
                <w:sz w:val="20"/>
                <w:szCs w:val="20"/>
              </w:rPr>
              <w:t>&gt;</w:t>
            </w:r>
          </w:p>
          <w:p w14:paraId="4FBA268C"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fastjson.version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1.2.46</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fastjson.version</w:t>
            </w:r>
            <w:r>
              <w:rPr>
                <w:rFonts w:ascii="Consolas" w:eastAsiaTheme="minorEastAsia" w:hAnsi="Consolas" w:cs="Consolas"/>
                <w:bCs w:val="0"/>
                <w:color w:val="008080"/>
                <w:sz w:val="20"/>
                <w:szCs w:val="20"/>
              </w:rPr>
              <w:t>&gt;</w:t>
            </w:r>
          </w:p>
          <w:p w14:paraId="33659C8E"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5C33C94D"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49BE8762"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2D5C9079"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org.apache.solr</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531F2B93"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solr-solrj</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6DD79A64"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${solr.version}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034ACF11"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67F65F78"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71B96372"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commons-logging</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70290FFC"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commons-logging</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7257353F"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${logging.version}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16A2B816"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7B7CE3C1"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013A530F"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com.alibaba</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35912850"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fastjson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1CC451F1"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${fastjson.version}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3288576E" w14:textId="77777777" w:rsidR="00007AC8" w:rsidRDefault="00007AC8" w:rsidP="00007AC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5C798671" w14:textId="338ED860" w:rsidR="00A27E43" w:rsidRDefault="00007AC8" w:rsidP="00007AC8">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00B1679E" w14:textId="77777777" w:rsidR="008D2266" w:rsidRPr="00A27E43" w:rsidRDefault="008D2266" w:rsidP="00A27E43">
      <w:pPr>
        <w:ind w:firstLine="420"/>
      </w:pPr>
    </w:p>
    <w:p w14:paraId="62E85930" w14:textId="6D35CB69" w:rsidR="00A27E43" w:rsidRDefault="00270C45" w:rsidP="009D3AC1">
      <w:pPr>
        <w:pStyle w:val="3"/>
        <w:ind w:firstLine="420"/>
      </w:pPr>
      <w:r>
        <w:rPr>
          <w:rFonts w:hint="eastAsia"/>
        </w:rPr>
        <w:t>页面所需要的字段</w:t>
      </w:r>
    </w:p>
    <w:p w14:paraId="43C97966" w14:textId="677AA680" w:rsidR="00270C45" w:rsidRDefault="00270C45" w:rsidP="00270C45">
      <w:pPr>
        <w:ind w:firstLine="420"/>
        <w:jc w:val="center"/>
      </w:pPr>
      <w:r>
        <w:rPr>
          <w:noProof/>
        </w:rPr>
        <w:drawing>
          <wp:inline distT="0" distB="0" distL="114300" distR="114300" wp14:anchorId="48403137" wp14:editId="61ACDA07">
            <wp:extent cx="5272405" cy="2614930"/>
            <wp:effectExtent l="0" t="0" r="4445" b="139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87"/>
                    <a:stretch>
                      <a:fillRect/>
                    </a:stretch>
                  </pic:blipFill>
                  <pic:spPr>
                    <a:xfrm>
                      <a:off x="0" y="0"/>
                      <a:ext cx="5272405" cy="2614930"/>
                    </a:xfrm>
                    <a:prstGeom prst="rect">
                      <a:avLst/>
                    </a:prstGeom>
                    <a:noFill/>
                    <a:ln w="9525">
                      <a:noFill/>
                    </a:ln>
                  </pic:spPr>
                </pic:pic>
              </a:graphicData>
            </a:graphic>
          </wp:inline>
        </w:drawing>
      </w:r>
    </w:p>
    <w:p w14:paraId="67527701" w14:textId="5C8BCDC9" w:rsidR="00270C45" w:rsidRDefault="00270C45" w:rsidP="009D3AC1">
      <w:pPr>
        <w:pStyle w:val="3"/>
        <w:ind w:firstLine="420"/>
      </w:pPr>
      <w:r>
        <w:rPr>
          <w:rFonts w:hint="eastAsia"/>
        </w:rPr>
        <w:t>在</w:t>
      </w:r>
      <w:r>
        <w:rPr>
          <w:rFonts w:hint="eastAsia"/>
        </w:rPr>
        <w:t xml:space="preserve">solr </w:t>
      </w:r>
      <w:r>
        <w:rPr>
          <w:rFonts w:hint="eastAsia"/>
        </w:rPr>
        <w:t>里面定义字段</w:t>
      </w:r>
    </w:p>
    <w:tbl>
      <w:tblPr>
        <w:tblStyle w:val="ab"/>
        <w:tblW w:w="8522" w:type="dxa"/>
        <w:tblLayout w:type="fixed"/>
        <w:tblLook w:val="04A0" w:firstRow="1" w:lastRow="0" w:firstColumn="1" w:lastColumn="0" w:noHBand="0" w:noVBand="1"/>
      </w:tblPr>
      <w:tblGrid>
        <w:gridCol w:w="4261"/>
        <w:gridCol w:w="4261"/>
      </w:tblGrid>
      <w:tr w:rsidR="00781920" w14:paraId="504A3173" w14:textId="77777777" w:rsidTr="00AF4CB7">
        <w:tc>
          <w:tcPr>
            <w:tcW w:w="4261" w:type="dxa"/>
          </w:tcPr>
          <w:p w14:paraId="47F819FB" w14:textId="77777777" w:rsidR="00781920" w:rsidRDefault="00781920" w:rsidP="00AF4CB7">
            <w:pPr>
              <w:ind w:firstLine="420"/>
            </w:pPr>
            <w:r w:rsidRPr="00781920">
              <w:t>name</w:t>
            </w:r>
          </w:p>
        </w:tc>
        <w:tc>
          <w:tcPr>
            <w:tcW w:w="4261" w:type="dxa"/>
          </w:tcPr>
          <w:p w14:paraId="14099FF5" w14:textId="77777777" w:rsidR="00781920" w:rsidRDefault="00781920" w:rsidP="00AF4CB7">
            <w:pPr>
              <w:ind w:firstLine="420"/>
            </w:pPr>
            <w:r>
              <w:rPr>
                <w:rFonts w:hint="eastAsia"/>
              </w:rPr>
              <w:t>字段名称</w:t>
            </w:r>
          </w:p>
        </w:tc>
      </w:tr>
      <w:tr w:rsidR="00781920" w14:paraId="4A55D1C0" w14:textId="77777777" w:rsidTr="00AF4CB7">
        <w:tc>
          <w:tcPr>
            <w:tcW w:w="4261" w:type="dxa"/>
          </w:tcPr>
          <w:p w14:paraId="4957F280" w14:textId="77777777" w:rsidR="00781920" w:rsidRDefault="00781920" w:rsidP="00AF4CB7">
            <w:pPr>
              <w:ind w:firstLine="420"/>
            </w:pPr>
            <w:r w:rsidRPr="00781920">
              <w:t>type</w:t>
            </w:r>
          </w:p>
        </w:tc>
        <w:tc>
          <w:tcPr>
            <w:tcW w:w="4261" w:type="dxa"/>
          </w:tcPr>
          <w:p w14:paraId="4DFEFDA7" w14:textId="77777777" w:rsidR="00781920" w:rsidRDefault="00781920" w:rsidP="00AF4CB7">
            <w:pPr>
              <w:ind w:firstLine="420"/>
            </w:pPr>
            <w:r>
              <w:rPr>
                <w:rFonts w:hint="eastAsia"/>
              </w:rPr>
              <w:t>字段类型</w:t>
            </w:r>
          </w:p>
        </w:tc>
      </w:tr>
      <w:tr w:rsidR="00781920" w14:paraId="68383171" w14:textId="77777777" w:rsidTr="00AF4CB7">
        <w:tc>
          <w:tcPr>
            <w:tcW w:w="4261" w:type="dxa"/>
          </w:tcPr>
          <w:p w14:paraId="595C83AC" w14:textId="77777777" w:rsidR="00781920" w:rsidRDefault="00781920" w:rsidP="00AF4CB7">
            <w:pPr>
              <w:ind w:firstLine="420"/>
            </w:pPr>
            <w:r w:rsidRPr="00781920">
              <w:t>indexed</w:t>
            </w:r>
          </w:p>
        </w:tc>
        <w:tc>
          <w:tcPr>
            <w:tcW w:w="4261" w:type="dxa"/>
          </w:tcPr>
          <w:p w14:paraId="4D343DEB" w14:textId="77777777" w:rsidR="00781920" w:rsidRDefault="00781920" w:rsidP="00AF4CB7">
            <w:pPr>
              <w:ind w:firstLine="420"/>
            </w:pPr>
            <w:r>
              <w:rPr>
                <w:rFonts w:hint="eastAsia"/>
              </w:rPr>
              <w:t>字段是否支持搜索，排序</w:t>
            </w:r>
          </w:p>
        </w:tc>
      </w:tr>
      <w:tr w:rsidR="00781920" w14:paraId="4D61E6EE" w14:textId="77777777" w:rsidTr="00AF4CB7">
        <w:tc>
          <w:tcPr>
            <w:tcW w:w="4261" w:type="dxa"/>
          </w:tcPr>
          <w:p w14:paraId="4ECDAA6B" w14:textId="77777777" w:rsidR="00781920" w:rsidRDefault="00781920" w:rsidP="00AF4CB7">
            <w:pPr>
              <w:ind w:firstLine="420"/>
            </w:pPr>
            <w:r w:rsidRPr="00781920">
              <w:t>stored</w:t>
            </w:r>
          </w:p>
        </w:tc>
        <w:tc>
          <w:tcPr>
            <w:tcW w:w="4261" w:type="dxa"/>
          </w:tcPr>
          <w:p w14:paraId="430FBA11" w14:textId="77777777" w:rsidR="00781920" w:rsidRDefault="00781920" w:rsidP="00AF4CB7">
            <w:pPr>
              <w:ind w:firstLine="420"/>
            </w:pPr>
            <w:r>
              <w:rPr>
                <w:rFonts w:hint="eastAsia"/>
              </w:rPr>
              <w:t>字段是否存储在</w:t>
            </w:r>
            <w:r>
              <w:rPr>
                <w:rFonts w:hint="eastAsia"/>
              </w:rPr>
              <w:t>solr-core</w:t>
            </w:r>
          </w:p>
        </w:tc>
      </w:tr>
      <w:tr w:rsidR="00781920" w14:paraId="0E2EC573" w14:textId="77777777" w:rsidTr="00AF4CB7">
        <w:tc>
          <w:tcPr>
            <w:tcW w:w="4261" w:type="dxa"/>
          </w:tcPr>
          <w:p w14:paraId="3FE5209D" w14:textId="77777777" w:rsidR="00781920" w:rsidRPr="00781920" w:rsidRDefault="00781920" w:rsidP="00AF4CB7">
            <w:pPr>
              <w:ind w:firstLine="420"/>
            </w:pPr>
            <w:r w:rsidRPr="00781920">
              <w:t>required</w:t>
            </w:r>
          </w:p>
        </w:tc>
        <w:tc>
          <w:tcPr>
            <w:tcW w:w="4261" w:type="dxa"/>
          </w:tcPr>
          <w:p w14:paraId="5420ECF1" w14:textId="77777777" w:rsidR="00781920" w:rsidRDefault="00781920" w:rsidP="00AF4CB7">
            <w:pPr>
              <w:ind w:firstLine="420"/>
            </w:pPr>
            <w:r>
              <w:rPr>
                <w:rFonts w:hint="eastAsia"/>
              </w:rPr>
              <w:t>字段是否为必须</w:t>
            </w:r>
          </w:p>
        </w:tc>
      </w:tr>
      <w:tr w:rsidR="00781920" w14:paraId="3F805D6C" w14:textId="77777777" w:rsidTr="00AF4CB7">
        <w:tc>
          <w:tcPr>
            <w:tcW w:w="4261" w:type="dxa"/>
          </w:tcPr>
          <w:p w14:paraId="335995D5" w14:textId="77777777" w:rsidR="00781920" w:rsidRPr="00781920" w:rsidRDefault="00781920" w:rsidP="00AF4CB7">
            <w:pPr>
              <w:ind w:firstLine="420"/>
            </w:pPr>
            <w:r w:rsidRPr="00781920">
              <w:t xml:space="preserve">multiValued </w:t>
            </w:r>
          </w:p>
        </w:tc>
        <w:tc>
          <w:tcPr>
            <w:tcW w:w="4261" w:type="dxa"/>
          </w:tcPr>
          <w:p w14:paraId="0ED5EA0B" w14:textId="77777777" w:rsidR="00781920" w:rsidRDefault="00781920" w:rsidP="00AF4CB7">
            <w:pPr>
              <w:ind w:firstLine="420"/>
            </w:pPr>
            <w:r>
              <w:rPr>
                <w:rFonts w:hint="eastAsia"/>
              </w:rPr>
              <w:t>字段是否为数组和集合</w:t>
            </w:r>
          </w:p>
        </w:tc>
      </w:tr>
    </w:tbl>
    <w:p w14:paraId="7A628975" w14:textId="77777777" w:rsidR="00270C45" w:rsidRPr="00781920" w:rsidRDefault="00270C45" w:rsidP="00270C45">
      <w:pPr>
        <w:ind w:firstLine="420"/>
      </w:pPr>
    </w:p>
    <w:p w14:paraId="2FAB1102" w14:textId="75AFEB41" w:rsidR="00DD79B8" w:rsidRDefault="00DD79B8" w:rsidP="00DD79B8">
      <w:pPr>
        <w:ind w:firstLine="420"/>
      </w:pPr>
    </w:p>
    <w:tbl>
      <w:tblPr>
        <w:tblStyle w:val="ab"/>
        <w:tblW w:w="0" w:type="auto"/>
        <w:tblLook w:val="04A0" w:firstRow="1" w:lastRow="0" w:firstColumn="1" w:lastColumn="0" w:noHBand="0" w:noVBand="1"/>
      </w:tblPr>
      <w:tblGrid>
        <w:gridCol w:w="8296"/>
      </w:tblGrid>
      <w:tr w:rsidR="00781920" w14:paraId="503B5C98" w14:textId="77777777" w:rsidTr="00781920">
        <w:tc>
          <w:tcPr>
            <w:tcW w:w="8296" w:type="dxa"/>
          </w:tcPr>
          <w:p w14:paraId="3C47E12C" w14:textId="77777777" w:rsidR="00781920" w:rsidRDefault="00781920" w:rsidP="00781920">
            <w:pPr>
              <w:ind w:firstLineChars="0" w:firstLine="0"/>
            </w:pPr>
            <w:r>
              <w:t>&lt;field name="id" type="string" indexed="true" stored="true" required="true"/&gt;</w:t>
            </w:r>
          </w:p>
          <w:p w14:paraId="2C9616A0" w14:textId="77777777" w:rsidR="00781920" w:rsidRDefault="00781920" w:rsidP="00781920">
            <w:pPr>
              <w:ind w:firstLineChars="0" w:firstLine="0"/>
            </w:pPr>
            <w:r>
              <w:lastRenderedPageBreak/>
              <w:t>&lt;field name="goods_name" type="text_cn" indexed="true" stored="true" required="true" /&gt;</w:t>
            </w:r>
          </w:p>
          <w:p w14:paraId="14EEB019" w14:textId="77777777" w:rsidR="00781920" w:rsidRDefault="00781920" w:rsidP="00781920">
            <w:pPr>
              <w:ind w:firstLineChars="0" w:firstLine="0"/>
            </w:pPr>
            <w:r>
              <w:t>&lt;field name="goods_price" type="double" indexed="true" stored="true" required="true" /&gt;</w:t>
            </w:r>
          </w:p>
          <w:p w14:paraId="23E67CDC" w14:textId="77777777" w:rsidR="00781920" w:rsidRDefault="00781920" w:rsidP="00781920">
            <w:pPr>
              <w:ind w:firstLineChars="0" w:firstLine="0"/>
            </w:pPr>
            <w:r>
              <w:t>&lt;field name="goods_img" type="string" indexed="false" stored="true" required="true"&gt;</w:t>
            </w:r>
          </w:p>
          <w:p w14:paraId="5F4409DD" w14:textId="5C50CC3A" w:rsidR="00781920" w:rsidRDefault="00781920" w:rsidP="00781920">
            <w:pPr>
              <w:ind w:firstLineChars="0" w:firstLine="0"/>
            </w:pPr>
            <w:r>
              <w:t>&lt;field name="goods_comment_count" type="string" indexed="true" stored="true" /&gt;</w:t>
            </w:r>
          </w:p>
        </w:tc>
      </w:tr>
    </w:tbl>
    <w:p w14:paraId="78E11851" w14:textId="77777777" w:rsidR="00781920" w:rsidRPr="00DD79B8" w:rsidRDefault="00781920" w:rsidP="00DD79B8">
      <w:pPr>
        <w:ind w:firstLine="420"/>
      </w:pPr>
    </w:p>
    <w:p w14:paraId="3CE07A66" w14:textId="21B4CAAC" w:rsidR="00DD79B8" w:rsidRDefault="00781920" w:rsidP="00781920">
      <w:pPr>
        <w:ind w:firstLineChars="0" w:firstLine="0"/>
      </w:pPr>
      <w:r>
        <w:rPr>
          <w:noProof/>
        </w:rPr>
        <w:drawing>
          <wp:inline distT="0" distB="0" distL="0" distR="0" wp14:anchorId="0579C87C" wp14:editId="455DCE77">
            <wp:extent cx="5274310" cy="997585"/>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97585"/>
                    </a:xfrm>
                    <a:prstGeom prst="rect">
                      <a:avLst/>
                    </a:prstGeom>
                  </pic:spPr>
                </pic:pic>
              </a:graphicData>
            </a:graphic>
          </wp:inline>
        </w:drawing>
      </w:r>
    </w:p>
    <w:p w14:paraId="2FCFE10E" w14:textId="513B1777" w:rsidR="00490FF3" w:rsidRDefault="00490FF3" w:rsidP="00781920">
      <w:pPr>
        <w:ind w:firstLineChars="0" w:firstLine="0"/>
      </w:pPr>
      <w:r>
        <w:rPr>
          <w:rFonts w:hint="eastAsia"/>
        </w:rPr>
        <w:t>注：配置文件中已经定义了</w:t>
      </w:r>
      <w:r>
        <w:rPr>
          <w:rFonts w:hint="eastAsia"/>
        </w:rPr>
        <w:t>field</w:t>
      </w:r>
      <w:r>
        <w:t xml:space="preserve">  </w:t>
      </w:r>
      <w:r>
        <w:rPr>
          <w:rFonts w:hint="eastAsia"/>
        </w:rPr>
        <w:t>id</w:t>
      </w:r>
      <w:r>
        <w:rPr>
          <w:rFonts w:hint="eastAsia"/>
        </w:rPr>
        <w:t>，要将他删除</w:t>
      </w:r>
      <w:r w:rsidR="00957A64">
        <w:rPr>
          <w:rFonts w:hint="eastAsia"/>
        </w:rPr>
        <w:t>。</w:t>
      </w:r>
    </w:p>
    <w:p w14:paraId="630009D8" w14:textId="67FC8D57" w:rsidR="00AC5E71" w:rsidRDefault="00AC5E71" w:rsidP="009D3AC1">
      <w:pPr>
        <w:pStyle w:val="3"/>
        <w:ind w:firstLine="420"/>
      </w:pPr>
      <w:r>
        <w:rPr>
          <w:rFonts w:hint="eastAsia"/>
        </w:rPr>
        <w:t>测试连接</w:t>
      </w:r>
    </w:p>
    <w:tbl>
      <w:tblPr>
        <w:tblStyle w:val="ab"/>
        <w:tblW w:w="0" w:type="auto"/>
        <w:tblLook w:val="04A0" w:firstRow="1" w:lastRow="0" w:firstColumn="1" w:lastColumn="0" w:noHBand="0" w:noVBand="1"/>
      </w:tblPr>
      <w:tblGrid>
        <w:gridCol w:w="8296"/>
      </w:tblGrid>
      <w:tr w:rsidR="00AC5E71" w14:paraId="7CD9579F" w14:textId="77777777" w:rsidTr="00AC5E71">
        <w:tc>
          <w:tcPr>
            <w:tcW w:w="8296" w:type="dxa"/>
          </w:tcPr>
          <w:p w14:paraId="7C2500F1" w14:textId="79B59E27" w:rsidR="00AC5E71" w:rsidRDefault="00355490"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 xml:space="preserve">    </w:t>
            </w:r>
            <w:r w:rsidR="00AC5E71">
              <w:rPr>
                <w:rFonts w:ascii="Consolas" w:eastAsiaTheme="minorEastAsia" w:hAnsi="Consolas" w:cs="Consolas"/>
                <w:b/>
                <w:color w:val="7F0055"/>
                <w:sz w:val="20"/>
                <w:szCs w:val="20"/>
              </w:rPr>
              <w:t>private</w:t>
            </w:r>
            <w:r w:rsidR="00AC5E71">
              <w:rPr>
                <w:rFonts w:ascii="Consolas" w:eastAsiaTheme="minorEastAsia" w:hAnsi="Consolas" w:cs="Consolas"/>
                <w:bCs w:val="0"/>
                <w:color w:val="000000"/>
                <w:sz w:val="20"/>
                <w:szCs w:val="20"/>
              </w:rPr>
              <w:t xml:space="preserve">  </w:t>
            </w:r>
            <w:r w:rsidR="00AC5E71">
              <w:rPr>
                <w:rFonts w:ascii="Consolas" w:eastAsiaTheme="minorEastAsia" w:hAnsi="Consolas" w:cs="Consolas"/>
                <w:b/>
                <w:color w:val="7F0055"/>
                <w:sz w:val="20"/>
                <w:szCs w:val="20"/>
              </w:rPr>
              <w:t>static</w:t>
            </w:r>
            <w:r w:rsidR="00AC5E71">
              <w:rPr>
                <w:rFonts w:ascii="Consolas" w:eastAsiaTheme="minorEastAsia" w:hAnsi="Consolas" w:cs="Consolas"/>
                <w:bCs w:val="0"/>
                <w:color w:val="000000"/>
                <w:sz w:val="20"/>
                <w:szCs w:val="20"/>
              </w:rPr>
              <w:t xml:space="preserve"> HttpSolrServer </w:t>
            </w:r>
            <w:r w:rsidR="00AC5E71">
              <w:rPr>
                <w:rFonts w:ascii="Consolas" w:eastAsiaTheme="minorEastAsia" w:hAnsi="Consolas" w:cs="Consolas"/>
                <w:bCs w:val="0"/>
                <w:i/>
                <w:iCs/>
                <w:color w:val="0000C0"/>
                <w:sz w:val="20"/>
                <w:szCs w:val="20"/>
              </w:rPr>
              <w:t>solrServer</w:t>
            </w:r>
            <w:r w:rsidR="00AC5E71">
              <w:rPr>
                <w:rFonts w:ascii="Consolas" w:eastAsiaTheme="minorEastAsia" w:hAnsi="Consolas" w:cs="Consolas"/>
                <w:bCs w:val="0"/>
                <w:color w:val="000000"/>
                <w:sz w:val="20"/>
                <w:szCs w:val="20"/>
              </w:rPr>
              <w:t xml:space="preserve"> = </w:t>
            </w:r>
            <w:r w:rsidR="00AC5E71">
              <w:rPr>
                <w:rFonts w:ascii="Consolas" w:eastAsiaTheme="minorEastAsia" w:hAnsi="Consolas" w:cs="Consolas"/>
                <w:b/>
                <w:color w:val="7F0055"/>
                <w:sz w:val="20"/>
                <w:szCs w:val="20"/>
              </w:rPr>
              <w:t>null</w:t>
            </w:r>
            <w:r w:rsidR="00AC5E71">
              <w:rPr>
                <w:rFonts w:ascii="Consolas" w:eastAsiaTheme="minorEastAsia" w:hAnsi="Consolas" w:cs="Consolas"/>
                <w:bCs w:val="0"/>
                <w:color w:val="000000"/>
                <w:sz w:val="20"/>
                <w:szCs w:val="20"/>
              </w:rPr>
              <w:t>;</w:t>
            </w:r>
          </w:p>
          <w:p w14:paraId="32A22339" w14:textId="77777777"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w:t>
            </w:r>
          </w:p>
          <w:p w14:paraId="112E1D59" w14:textId="77777777"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baseURL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"http://192.168.10.136:8080/sx"</w:t>
            </w:r>
            <w:r>
              <w:rPr>
                <w:rFonts w:ascii="Consolas" w:eastAsiaTheme="minorEastAsia" w:hAnsi="Consolas" w:cs="Consolas"/>
                <w:bCs w:val="0"/>
                <w:color w:val="000000"/>
                <w:sz w:val="20"/>
                <w:szCs w:val="20"/>
              </w:rPr>
              <w:t>;</w:t>
            </w:r>
          </w:p>
          <w:p w14:paraId="3128986E" w14:textId="77777777"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HttpSolrServer(</w:t>
            </w:r>
            <w:r>
              <w:rPr>
                <w:rFonts w:ascii="Consolas" w:eastAsiaTheme="minorEastAsia" w:hAnsi="Consolas" w:cs="Consolas"/>
                <w:bCs w:val="0"/>
                <w:color w:val="6A3E3E"/>
                <w:sz w:val="20"/>
                <w:szCs w:val="20"/>
              </w:rPr>
              <w:t>baseURL</w:t>
            </w:r>
            <w:r>
              <w:rPr>
                <w:rFonts w:ascii="Consolas" w:eastAsiaTheme="minorEastAsia" w:hAnsi="Consolas" w:cs="Consolas"/>
                <w:bCs w:val="0"/>
                <w:color w:val="000000"/>
                <w:sz w:val="20"/>
                <w:szCs w:val="20"/>
              </w:rPr>
              <w:t>);</w:t>
            </w:r>
          </w:p>
          <w:p w14:paraId="4524AA33" w14:textId="0B1F8F89"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AA250DA" w14:textId="77777777"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30048B5F" w14:textId="77777777" w:rsidR="00AC5E71" w:rsidRDefault="00AC5E71" w:rsidP="00AC5E7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w:t>
            </w:r>
          </w:p>
          <w:p w14:paraId="66058557" w14:textId="39637CA0" w:rsidR="00AC5E71" w:rsidRDefault="00AC5E71" w:rsidP="00AC5E71">
            <w:pPr>
              <w:ind w:firstLineChars="0" w:firstLine="0"/>
            </w:pPr>
            <w:r>
              <w:rPr>
                <w:rFonts w:ascii="Consolas" w:eastAsiaTheme="minorEastAsia" w:hAnsi="Consolas" w:cs="Consolas"/>
                <w:bCs w:val="0"/>
                <w:color w:val="000000"/>
                <w:sz w:val="20"/>
                <w:szCs w:val="20"/>
              </w:rPr>
              <w:tab/>
              <w:t>}</w:t>
            </w:r>
          </w:p>
        </w:tc>
      </w:tr>
    </w:tbl>
    <w:p w14:paraId="5EC73F49" w14:textId="19753784" w:rsidR="00AC5E71" w:rsidRDefault="00622620" w:rsidP="009D3AC1">
      <w:pPr>
        <w:pStyle w:val="3"/>
        <w:ind w:firstLine="420"/>
      </w:pPr>
      <w:r>
        <w:rPr>
          <w:rFonts w:hint="eastAsia"/>
        </w:rPr>
        <w:t>增加数据</w:t>
      </w:r>
    </w:p>
    <w:tbl>
      <w:tblPr>
        <w:tblStyle w:val="ab"/>
        <w:tblW w:w="0" w:type="auto"/>
        <w:tblLook w:val="04A0" w:firstRow="1" w:lastRow="0" w:firstColumn="1" w:lastColumn="0" w:noHBand="0" w:noVBand="1"/>
      </w:tblPr>
      <w:tblGrid>
        <w:gridCol w:w="8296"/>
      </w:tblGrid>
      <w:tr w:rsidR="00247C1B" w14:paraId="48DED55F" w14:textId="77777777" w:rsidTr="00247C1B">
        <w:tc>
          <w:tcPr>
            <w:tcW w:w="8296" w:type="dxa"/>
          </w:tcPr>
          <w:p w14:paraId="22DE5D8E"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增</w:t>
            </w:r>
          </w:p>
          <w:p w14:paraId="47B7D3B9"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addOneDoc() {</w:t>
            </w:r>
          </w:p>
          <w:p w14:paraId="72423074"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SolrInputDocument </w:t>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SolrInputDocument();</w:t>
            </w:r>
          </w:p>
          <w:p w14:paraId="7049C095"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.addField(</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w:t>
            </w:r>
            <w:r>
              <w:rPr>
                <w:rFonts w:ascii="Consolas" w:eastAsiaTheme="minorEastAsia" w:hAnsi="Consolas" w:cs="Consolas"/>
                <w:bCs w:val="0"/>
                <w:color w:val="000000"/>
                <w:sz w:val="20"/>
                <w:szCs w:val="20"/>
              </w:rPr>
              <w:t>);</w:t>
            </w:r>
          </w:p>
          <w:p w14:paraId="586E0A71"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.addField(</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华为手机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109363B3"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.addField(</w:t>
            </w:r>
            <w:r>
              <w:rPr>
                <w:rFonts w:ascii="Consolas" w:eastAsiaTheme="minorEastAsia" w:hAnsi="Consolas" w:cs="Consolas"/>
                <w:bCs w:val="0"/>
                <w:color w:val="2A00FF"/>
                <w:sz w:val="20"/>
                <w:szCs w:val="20"/>
              </w:rPr>
              <w:t>"goods_price"</w:t>
            </w:r>
            <w:r>
              <w:rPr>
                <w:rFonts w:ascii="Consolas" w:eastAsiaTheme="minorEastAsia" w:hAnsi="Consolas" w:cs="Consolas"/>
                <w:bCs w:val="0"/>
                <w:color w:val="000000"/>
                <w:sz w:val="20"/>
                <w:szCs w:val="20"/>
              </w:rPr>
              <w:t>,5999.99);</w:t>
            </w:r>
          </w:p>
          <w:p w14:paraId="01648AEB"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.addField(</w:t>
            </w:r>
            <w:r>
              <w:rPr>
                <w:rFonts w:ascii="Consolas" w:eastAsiaTheme="minorEastAsia" w:hAnsi="Consolas" w:cs="Consolas"/>
                <w:bCs w:val="0"/>
                <w:color w:val="2A00FF"/>
                <w:sz w:val="20"/>
                <w:szCs w:val="20"/>
              </w:rPr>
              <w:t>"goods_comment_count"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"10w"</w:t>
            </w:r>
            <w:r>
              <w:rPr>
                <w:rFonts w:ascii="Consolas" w:eastAsiaTheme="minorEastAsia" w:hAnsi="Consolas" w:cs="Consolas"/>
                <w:bCs w:val="0"/>
                <w:color w:val="000000"/>
                <w:sz w:val="20"/>
                <w:szCs w:val="20"/>
              </w:rPr>
              <w:t>);</w:t>
            </w:r>
          </w:p>
          <w:p w14:paraId="09321864"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.addField(</w:t>
            </w:r>
            <w:r>
              <w:rPr>
                <w:rFonts w:ascii="Consolas" w:eastAsiaTheme="minorEastAsia" w:hAnsi="Consolas" w:cs="Consolas"/>
                <w:bCs w:val="0"/>
                <w:color w:val="2A00FF"/>
                <w:sz w:val="20"/>
                <w:szCs w:val="20"/>
              </w:rPr>
              <w:t>"goods_img"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"https://img11.360buyimg.com/n7/jfs/t7567/282/3463144991/282911/8bd82492/5b7bbdebN99d2db34.jpg"</w:t>
            </w:r>
            <w:r>
              <w:rPr>
                <w:rFonts w:ascii="Consolas" w:eastAsiaTheme="minorEastAsia" w:hAnsi="Consolas" w:cs="Consolas"/>
                <w:bCs w:val="0"/>
                <w:color w:val="000000"/>
                <w:sz w:val="20"/>
                <w:szCs w:val="20"/>
              </w:rPr>
              <w:t>);</w:t>
            </w:r>
          </w:p>
          <w:p w14:paraId="61DE5E96"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2ADF96EB"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.add(</w:t>
            </w:r>
            <w:r>
              <w:rPr>
                <w:rFonts w:ascii="Consolas" w:eastAsiaTheme="minorEastAsia" w:hAnsi="Consolas" w:cs="Consolas"/>
                <w:bCs w:val="0"/>
                <w:color w:val="6A3E3E"/>
                <w:sz w:val="20"/>
                <w:szCs w:val="20"/>
              </w:rPr>
              <w:t>solrInputDocument</w:t>
            </w:r>
            <w:r>
              <w:rPr>
                <w:rFonts w:ascii="Consolas" w:eastAsiaTheme="minorEastAsia" w:hAnsi="Consolas" w:cs="Consolas"/>
                <w:bCs w:val="0"/>
                <w:color w:val="000000"/>
                <w:sz w:val="20"/>
                <w:szCs w:val="20"/>
              </w:rPr>
              <w:t>);</w:t>
            </w:r>
          </w:p>
          <w:p w14:paraId="5EAD7F40"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提交事务</w:t>
            </w:r>
          </w:p>
          <w:p w14:paraId="40F797D6"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.commit();</w:t>
            </w:r>
          </w:p>
          <w:p w14:paraId="7588C18F"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 IOException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1A767C78"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4E91C243" w14:textId="77777777" w:rsidR="00FE120D" w:rsidRDefault="00FE120D" w:rsidP="00FE120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2D2A3FD0" w14:textId="48D666CC" w:rsidR="00247C1B" w:rsidRDefault="00FE120D" w:rsidP="00FE120D">
            <w:pPr>
              <w:ind w:firstLineChars="0" w:firstLine="0"/>
            </w:pPr>
            <w:r>
              <w:rPr>
                <w:rFonts w:ascii="Consolas" w:eastAsiaTheme="minorEastAsia" w:hAnsi="Consolas" w:cs="Consolas"/>
                <w:bCs w:val="0"/>
                <w:color w:val="000000"/>
                <w:sz w:val="20"/>
                <w:szCs w:val="20"/>
              </w:rPr>
              <w:lastRenderedPageBreak/>
              <w:tab/>
              <w:t>}</w:t>
            </w:r>
          </w:p>
        </w:tc>
      </w:tr>
    </w:tbl>
    <w:p w14:paraId="1AA6C221" w14:textId="36E5D0FC" w:rsidR="00247C1B" w:rsidRDefault="0023091A" w:rsidP="00247C1B">
      <w:pPr>
        <w:ind w:firstLine="420"/>
      </w:pPr>
      <w:r>
        <w:rPr>
          <w:rFonts w:hint="eastAsia"/>
        </w:rPr>
        <w:lastRenderedPageBreak/>
        <w:t>添加</w:t>
      </w:r>
      <w:r>
        <w:rPr>
          <w:rFonts w:hint="eastAsia"/>
        </w:rPr>
        <w:t>list</w:t>
      </w:r>
    </w:p>
    <w:tbl>
      <w:tblPr>
        <w:tblStyle w:val="ab"/>
        <w:tblW w:w="0" w:type="auto"/>
        <w:tblLook w:val="04A0" w:firstRow="1" w:lastRow="0" w:firstColumn="1" w:lastColumn="0" w:noHBand="0" w:noVBand="1"/>
      </w:tblPr>
      <w:tblGrid>
        <w:gridCol w:w="8296"/>
      </w:tblGrid>
      <w:tr w:rsidR="00BC2500" w14:paraId="6D3955F7" w14:textId="77777777" w:rsidTr="00BC2500">
        <w:tc>
          <w:tcPr>
            <w:tcW w:w="8296" w:type="dxa"/>
          </w:tcPr>
          <w:p w14:paraId="17B07770"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增加多个</w:t>
            </w:r>
          </w:p>
          <w:p w14:paraId="67E2B7E9"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addListDoc() {</w:t>
            </w:r>
          </w:p>
          <w:p w14:paraId="7FB656A2"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List&lt;SolrInputDocument&gt;  </w:t>
            </w:r>
            <w:r>
              <w:rPr>
                <w:rFonts w:ascii="Consolas" w:eastAsiaTheme="minorEastAsia" w:hAnsi="Consolas" w:cs="Consolas"/>
                <w:bCs w:val="0"/>
                <w:color w:val="6A3E3E"/>
                <w:sz w:val="20"/>
                <w:szCs w:val="20"/>
              </w:rPr>
              <w:t>list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ArrayList&lt;&gt;();</w:t>
            </w:r>
          </w:p>
          <w:p w14:paraId="112681C3"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xml:space="preserve"> = 2;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xml:space="preserve"> &lt; 100; </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 {</w:t>
            </w:r>
          </w:p>
          <w:p w14:paraId="0D4CC187"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SolrInputDocument </w:t>
            </w:r>
            <w:r>
              <w:rPr>
                <w:rFonts w:ascii="Consolas" w:eastAsiaTheme="minorEastAsia" w:hAnsi="Consolas" w:cs="Consolas"/>
                <w:bCs w:val="0"/>
                <w:color w:val="6A3E3E"/>
                <w:sz w:val="20"/>
                <w:szCs w:val="20"/>
                <w:shd w:val="clear" w:color="auto" w:fill="F0D8A8"/>
              </w:rPr>
              <w:t>addOneDoc</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00"/>
                <w:sz w:val="20"/>
                <w:szCs w:val="20"/>
              </w:rPr>
              <w:t>addOneDoc</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i</w:t>
            </w:r>
            <w:r>
              <w:rPr>
                <w:rFonts w:ascii="Consolas" w:eastAsiaTheme="minorEastAsia" w:hAnsi="Consolas" w:cs="Consolas"/>
                <w:bCs w:val="0"/>
                <w:color w:val="000000"/>
                <w:sz w:val="20"/>
                <w:szCs w:val="20"/>
              </w:rPr>
              <w:t>);</w:t>
            </w:r>
          </w:p>
          <w:p w14:paraId="54A9078C"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list</w:t>
            </w:r>
            <w:r>
              <w:rPr>
                <w:rFonts w:ascii="Consolas" w:eastAsiaTheme="minorEastAsia" w:hAnsi="Consolas" w:cs="Consolas"/>
                <w:bCs w:val="0"/>
                <w:color w:val="000000"/>
                <w:sz w:val="20"/>
                <w:szCs w:val="20"/>
              </w:rPr>
              <w:t>.add(</w:t>
            </w:r>
            <w:r>
              <w:rPr>
                <w:rFonts w:ascii="Consolas" w:eastAsiaTheme="minorEastAsia" w:hAnsi="Consolas" w:cs="Consolas"/>
                <w:bCs w:val="0"/>
                <w:color w:val="6A3E3E"/>
                <w:sz w:val="20"/>
                <w:szCs w:val="20"/>
                <w:shd w:val="clear" w:color="auto" w:fill="D4D4D4"/>
              </w:rPr>
              <w:t>addOneDoc</w:t>
            </w:r>
            <w:r>
              <w:rPr>
                <w:rFonts w:ascii="Consolas" w:eastAsiaTheme="minorEastAsia" w:hAnsi="Consolas" w:cs="Consolas"/>
                <w:bCs w:val="0"/>
                <w:color w:val="000000"/>
                <w:sz w:val="20"/>
                <w:szCs w:val="20"/>
              </w:rPr>
              <w:t>);</w:t>
            </w:r>
          </w:p>
          <w:p w14:paraId="739365D7"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8B6DD17"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A4CC274"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.add(</w:t>
            </w:r>
            <w:r>
              <w:rPr>
                <w:rFonts w:ascii="Consolas" w:eastAsiaTheme="minorEastAsia" w:hAnsi="Consolas" w:cs="Consolas"/>
                <w:bCs w:val="0"/>
                <w:color w:val="6A3E3E"/>
                <w:sz w:val="20"/>
                <w:szCs w:val="20"/>
              </w:rPr>
              <w:t>list</w:t>
            </w:r>
            <w:r>
              <w:rPr>
                <w:rFonts w:ascii="Consolas" w:eastAsiaTheme="minorEastAsia" w:hAnsi="Consolas" w:cs="Consolas"/>
                <w:bCs w:val="0"/>
                <w:color w:val="000000"/>
                <w:sz w:val="20"/>
                <w:szCs w:val="20"/>
              </w:rPr>
              <w:t>);</w:t>
            </w:r>
          </w:p>
          <w:p w14:paraId="0DCCA2CD"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.commit();</w:t>
            </w:r>
          </w:p>
          <w:p w14:paraId="7E8E50F6"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 IOException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34C4D9F0"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7EE9ADAA" w14:textId="77777777" w:rsidR="00CE07F1" w:rsidRDefault="00CE07F1" w:rsidP="00CE07F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4F6B94D4" w14:textId="65B85F06" w:rsidR="00BC2500" w:rsidRDefault="00CE07F1" w:rsidP="00CE07F1">
            <w:pPr>
              <w:ind w:firstLineChars="0" w:firstLine="0"/>
            </w:pPr>
            <w:r>
              <w:rPr>
                <w:rFonts w:ascii="Consolas" w:eastAsiaTheme="minorEastAsia" w:hAnsi="Consolas" w:cs="Consolas"/>
                <w:bCs w:val="0"/>
                <w:color w:val="000000"/>
                <w:sz w:val="20"/>
                <w:szCs w:val="20"/>
              </w:rPr>
              <w:tab/>
              <w:t>}</w:t>
            </w:r>
          </w:p>
        </w:tc>
      </w:tr>
    </w:tbl>
    <w:p w14:paraId="52BCC6A1" w14:textId="3CE902EA" w:rsidR="008B6195" w:rsidRDefault="008B6195" w:rsidP="008B6195">
      <w:pPr>
        <w:ind w:firstLine="420"/>
      </w:pPr>
      <w:r>
        <w:rPr>
          <w:rFonts w:hint="eastAsia"/>
        </w:rPr>
        <w:t>导入度的问题</w:t>
      </w:r>
    </w:p>
    <w:p w14:paraId="5221A54C" w14:textId="3E871F05" w:rsidR="008B6195" w:rsidRDefault="008B6195" w:rsidP="00111C2F">
      <w:pPr>
        <w:ind w:firstLine="420"/>
        <w:jc w:val="center"/>
      </w:pPr>
      <w:r>
        <w:rPr>
          <w:noProof/>
        </w:rPr>
        <w:drawing>
          <wp:inline distT="0" distB="0" distL="114300" distR="114300" wp14:anchorId="60BDC919" wp14:editId="22767496">
            <wp:extent cx="4320000" cy="1777538"/>
            <wp:effectExtent l="0" t="0" r="444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9"/>
                    <a:stretch>
                      <a:fillRect/>
                    </a:stretch>
                  </pic:blipFill>
                  <pic:spPr>
                    <a:xfrm>
                      <a:off x="0" y="0"/>
                      <a:ext cx="4320000" cy="1777538"/>
                    </a:xfrm>
                    <a:prstGeom prst="rect">
                      <a:avLst/>
                    </a:prstGeom>
                    <a:noFill/>
                    <a:ln w="9525">
                      <a:noFill/>
                    </a:ln>
                  </pic:spPr>
                </pic:pic>
              </a:graphicData>
            </a:graphic>
          </wp:inline>
        </w:drawing>
      </w:r>
    </w:p>
    <w:p w14:paraId="4D01A250" w14:textId="77777777" w:rsidR="008B6195" w:rsidRDefault="008B6195" w:rsidP="008B6195">
      <w:pPr>
        <w:ind w:firstLine="420"/>
      </w:pPr>
    </w:p>
    <w:p w14:paraId="298F1CC1" w14:textId="5C0BD545" w:rsidR="00BC2500" w:rsidRDefault="00F3172C" w:rsidP="009D3AC1">
      <w:pPr>
        <w:pStyle w:val="3"/>
        <w:numPr>
          <w:ilvl w:val="0"/>
          <w:numId w:val="0"/>
        </w:numPr>
      </w:pPr>
      <w:r>
        <w:rPr>
          <w:rFonts w:hint="eastAsia"/>
        </w:rPr>
        <w:t>查询</w:t>
      </w:r>
    </w:p>
    <w:p w14:paraId="460896F7" w14:textId="4DDD16B8" w:rsidR="00F3172C" w:rsidRDefault="00F3172C" w:rsidP="00F3172C">
      <w:pPr>
        <w:ind w:firstLine="420"/>
      </w:pPr>
      <w:r>
        <w:rPr>
          <w:rFonts w:hint="eastAsia"/>
        </w:rPr>
        <w:t>通过</w:t>
      </w:r>
      <w:r>
        <w:rPr>
          <w:rFonts w:hint="eastAsia"/>
        </w:rPr>
        <w:t>id</w:t>
      </w:r>
      <w:r>
        <w:rPr>
          <w:rFonts w:hint="eastAsia"/>
        </w:rPr>
        <w:t>查询</w:t>
      </w:r>
    </w:p>
    <w:tbl>
      <w:tblPr>
        <w:tblStyle w:val="ab"/>
        <w:tblW w:w="0" w:type="auto"/>
        <w:tblLook w:val="04A0" w:firstRow="1" w:lastRow="0" w:firstColumn="1" w:lastColumn="0" w:noHBand="0" w:noVBand="1"/>
      </w:tblPr>
      <w:tblGrid>
        <w:gridCol w:w="8296"/>
      </w:tblGrid>
      <w:tr w:rsidR="00A55CB8" w14:paraId="045DD939" w14:textId="77777777" w:rsidTr="00A55CB8">
        <w:tc>
          <w:tcPr>
            <w:tcW w:w="8296" w:type="dxa"/>
          </w:tcPr>
          <w:p w14:paraId="23028D48"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通过</w:t>
            </w:r>
            <w:r>
              <w:rPr>
                <w:rFonts w:ascii="Consolas" w:eastAsiaTheme="minorEastAsia" w:hAnsi="Consolas" w:cs="Consolas"/>
                <w:bCs w:val="0"/>
                <w:color w:val="3F7F5F"/>
                <w:sz w:val="20"/>
                <w:szCs w:val="20"/>
              </w:rPr>
              <w:t>id</w:t>
            </w:r>
            <w:r>
              <w:rPr>
                <w:rFonts w:ascii="Consolas" w:eastAsiaTheme="minorEastAsia" w:hAnsi="Consolas" w:cs="Consolas"/>
                <w:bCs w:val="0"/>
                <w:color w:val="3F7F5F"/>
                <w:sz w:val="20"/>
                <w:szCs w:val="20"/>
              </w:rPr>
              <w:t>查询</w:t>
            </w:r>
          </w:p>
          <w:p w14:paraId="33F2B86E"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queryById(Integer </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019A336C"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格式</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字段名</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值</w:t>
            </w:r>
          </w:p>
          <w:p w14:paraId="13B37973"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q</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id</w:t>
            </w:r>
            <w:r>
              <w:rPr>
                <w:rFonts w:ascii="Consolas" w:eastAsiaTheme="minorEastAsia" w:hAnsi="Consolas" w:cs="Consolas"/>
                <w:bCs w:val="0"/>
                <w:color w:val="000000"/>
                <w:sz w:val="20"/>
                <w:szCs w:val="20"/>
              </w:rPr>
              <w:t>;</w:t>
            </w:r>
          </w:p>
          <w:p w14:paraId="6746E1A1"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SolrQuery </w:t>
            </w:r>
            <w:r>
              <w:rPr>
                <w:rFonts w:ascii="Consolas" w:eastAsiaTheme="minorEastAsia" w:hAnsi="Consolas" w:cs="Consolas"/>
                <w:bCs w:val="0"/>
                <w:color w:val="6A3E3E"/>
                <w:sz w:val="20"/>
                <w:szCs w:val="20"/>
              </w:rPr>
              <w:t>param</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SolrQuery(</w:t>
            </w:r>
            <w:r>
              <w:rPr>
                <w:rFonts w:ascii="Consolas" w:eastAsiaTheme="minorEastAsia" w:hAnsi="Consolas" w:cs="Consolas"/>
                <w:bCs w:val="0"/>
                <w:color w:val="6A3E3E"/>
                <w:sz w:val="20"/>
                <w:szCs w:val="20"/>
              </w:rPr>
              <w:t>q</w:t>
            </w:r>
            <w:r>
              <w:rPr>
                <w:rFonts w:ascii="Consolas" w:eastAsiaTheme="minorEastAsia" w:hAnsi="Consolas" w:cs="Consolas"/>
                <w:bCs w:val="0"/>
                <w:color w:val="000000"/>
                <w:sz w:val="20"/>
                <w:szCs w:val="20"/>
              </w:rPr>
              <w:t>);</w:t>
            </w:r>
          </w:p>
          <w:p w14:paraId="254AD351"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429982EC"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QueryResponse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.query(</w:t>
            </w:r>
            <w:r>
              <w:rPr>
                <w:rFonts w:ascii="Consolas" w:eastAsiaTheme="minorEastAsia" w:hAnsi="Consolas" w:cs="Consolas"/>
                <w:bCs w:val="0"/>
                <w:color w:val="6A3E3E"/>
                <w:sz w:val="20"/>
                <w:szCs w:val="20"/>
              </w:rPr>
              <w:t>param</w:t>
            </w:r>
            <w:r>
              <w:rPr>
                <w:rFonts w:ascii="Consolas" w:eastAsiaTheme="minorEastAsia" w:hAnsi="Consolas" w:cs="Consolas"/>
                <w:bCs w:val="0"/>
                <w:color w:val="000000"/>
                <w:sz w:val="20"/>
                <w:szCs w:val="20"/>
              </w:rPr>
              <w:t>);</w:t>
            </w:r>
          </w:p>
          <w:p w14:paraId="16406FEE"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返回查询查询结果</w:t>
            </w:r>
          </w:p>
          <w:p w14:paraId="4112A8EB"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SolrDocumentList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.getResults();</w:t>
            </w:r>
          </w:p>
          <w:p w14:paraId="03E726B4"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返回查询到的记录数</w:t>
            </w:r>
          </w:p>
          <w:p w14:paraId="55C46702"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long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numFound</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.getNumFound();</w:t>
            </w:r>
          </w:p>
          <w:p w14:paraId="6AB0AA97"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返回查询的的结果集</w:t>
            </w:r>
          </w:p>
          <w:p w14:paraId="168D4E28"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 </w:t>
            </w:r>
            <w:r>
              <w:rPr>
                <w:rFonts w:ascii="Consolas" w:eastAsiaTheme="minorEastAsia" w:hAnsi="Consolas" w:cs="Consolas"/>
                <w:bCs w:val="0"/>
                <w:color w:val="6A3E3E"/>
                <w:sz w:val="20"/>
                <w:szCs w:val="20"/>
              </w:rPr>
              <w:t>solrDocument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.get(0);</w:t>
            </w:r>
          </w:p>
          <w:p w14:paraId="45FC0C34"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numFound</w:t>
            </w:r>
            <w:r>
              <w:rPr>
                <w:rFonts w:ascii="Consolas" w:eastAsiaTheme="minorEastAsia" w:hAnsi="Consolas" w:cs="Consolas"/>
                <w:bCs w:val="0"/>
                <w:color w:val="000000"/>
                <w:sz w:val="20"/>
                <w:szCs w:val="20"/>
              </w:rPr>
              <w:t>);</w:t>
            </w:r>
          </w:p>
          <w:p w14:paraId="716CFF27"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返回开始的页数</w:t>
            </w:r>
          </w:p>
          <w:p w14:paraId="7D857A51"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.getStart());</w:t>
            </w:r>
          </w:p>
          <w:p w14:paraId="04B27F13"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solrDocument</w:t>
            </w:r>
            <w:r>
              <w:rPr>
                <w:rFonts w:ascii="Consolas" w:eastAsiaTheme="minorEastAsia" w:hAnsi="Consolas" w:cs="Consolas"/>
                <w:bCs w:val="0"/>
                <w:color w:val="000000"/>
                <w:sz w:val="20"/>
                <w:szCs w:val="20"/>
              </w:rPr>
              <w:t>);</w:t>
            </w:r>
          </w:p>
          <w:p w14:paraId="4EC1A2F0"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w:t>
            </w:r>
          </w:p>
          <w:p w14:paraId="7594C360"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6718332F"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
                <w:color w:val="7F9FBF"/>
                <w:sz w:val="20"/>
                <w:szCs w:val="20"/>
              </w:rPr>
              <w:t>TODO</w:t>
            </w:r>
            <w:r>
              <w:rPr>
                <w:rFonts w:ascii="Consolas" w:eastAsiaTheme="minorEastAsia" w:hAnsi="Consolas" w:cs="Consolas"/>
                <w:bCs w:val="0"/>
                <w:color w:val="3F7F5F"/>
                <w:sz w:val="20"/>
                <w:szCs w:val="20"/>
              </w:rPr>
              <w:t xml:space="preserve"> Auto-generated catch block</w:t>
            </w:r>
          </w:p>
          <w:p w14:paraId="26706EEA"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425BBC82" w14:textId="77777777" w:rsidR="00A55CB8" w:rsidRDefault="00A55CB8" w:rsidP="00A55CB8">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FF35057" w14:textId="545B953A" w:rsidR="00A55CB8" w:rsidRDefault="00A55CB8" w:rsidP="00A55CB8">
            <w:pPr>
              <w:ind w:firstLineChars="0" w:firstLine="0"/>
            </w:pPr>
            <w:r>
              <w:rPr>
                <w:rFonts w:ascii="Consolas" w:eastAsiaTheme="minorEastAsia" w:hAnsi="Consolas" w:cs="Consolas"/>
                <w:bCs w:val="0"/>
                <w:color w:val="000000"/>
                <w:sz w:val="20"/>
                <w:szCs w:val="20"/>
              </w:rPr>
              <w:tab/>
              <w:t>}</w:t>
            </w:r>
          </w:p>
        </w:tc>
      </w:tr>
    </w:tbl>
    <w:p w14:paraId="35BD6178" w14:textId="609F2B9B" w:rsidR="00A55CB8" w:rsidRDefault="00343E51" w:rsidP="009D3AC1">
      <w:pPr>
        <w:pStyle w:val="3"/>
        <w:ind w:firstLine="420"/>
      </w:pPr>
      <w:r>
        <w:rPr>
          <w:rFonts w:hint="eastAsia"/>
        </w:rPr>
        <w:lastRenderedPageBreak/>
        <w:t>分页查询</w:t>
      </w:r>
    </w:p>
    <w:tbl>
      <w:tblPr>
        <w:tblStyle w:val="ab"/>
        <w:tblW w:w="0" w:type="auto"/>
        <w:tblLook w:val="04A0" w:firstRow="1" w:lastRow="0" w:firstColumn="1" w:lastColumn="0" w:noHBand="0" w:noVBand="1"/>
      </w:tblPr>
      <w:tblGrid>
        <w:gridCol w:w="8296"/>
      </w:tblGrid>
      <w:tr w:rsidR="001042CA" w14:paraId="21EB3A40" w14:textId="77777777" w:rsidTr="001042CA">
        <w:tc>
          <w:tcPr>
            <w:tcW w:w="8296" w:type="dxa"/>
          </w:tcPr>
          <w:p w14:paraId="0C1E51EF"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分页查询</w:t>
            </w:r>
          </w:p>
          <w:p w14:paraId="0239FB7F"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queryByPage(String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currentPage</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0571D70F"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goods_name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7B541C76"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SolrQuery </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SolrQuery(</w:t>
            </w:r>
            <w:r>
              <w:rPr>
                <w:rFonts w:ascii="Consolas" w:eastAsiaTheme="minorEastAsia" w:hAnsi="Consolas" w:cs="Consolas"/>
                <w:bCs w:val="0"/>
                <w:color w:val="6A3E3E"/>
                <w:sz w:val="20"/>
                <w:szCs w:val="20"/>
              </w:rPr>
              <w:t>goods_name</w:t>
            </w:r>
            <w:r>
              <w:rPr>
                <w:rFonts w:ascii="Consolas" w:eastAsiaTheme="minorEastAsia" w:hAnsi="Consolas" w:cs="Consolas"/>
                <w:bCs w:val="0"/>
                <w:color w:val="000000"/>
                <w:sz w:val="20"/>
                <w:szCs w:val="20"/>
              </w:rPr>
              <w:t>);</w:t>
            </w:r>
          </w:p>
          <w:p w14:paraId="64D4CCAC"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.setStart((</w:t>
            </w:r>
            <w:r>
              <w:rPr>
                <w:rFonts w:ascii="Consolas" w:eastAsiaTheme="minorEastAsia" w:hAnsi="Consolas" w:cs="Consolas"/>
                <w:bCs w:val="0"/>
                <w:color w:val="6A3E3E"/>
                <w:sz w:val="20"/>
                <w:szCs w:val="20"/>
              </w:rPr>
              <w:t>currentPage</w:t>
            </w:r>
            <w:r>
              <w:rPr>
                <w:rFonts w:ascii="Consolas" w:eastAsiaTheme="minorEastAsia" w:hAnsi="Consolas" w:cs="Consolas"/>
                <w:bCs w:val="0"/>
                <w:color w:val="000000"/>
                <w:sz w:val="20"/>
                <w:szCs w:val="20"/>
              </w:rPr>
              <w:t>-1)*</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52BCD01B"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.setRows(</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30886BAF"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7C97E42C"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QueryResponse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.query(</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w:t>
            </w:r>
          </w:p>
          <w:p w14:paraId="6A1976C0"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SolrDocumentList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.getResults();</w:t>
            </w:r>
          </w:p>
          <w:p w14:paraId="6DED8CDF"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w:t>
            </w:r>
          </w:p>
          <w:p w14:paraId="4D424125"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w:t>
            </w:r>
            <w:r>
              <w:rPr>
                <w:rFonts w:ascii="Consolas" w:eastAsiaTheme="minorEastAsia" w:hAnsi="Consolas" w:cs="Consolas"/>
                <w:bCs w:val="0"/>
                <w:color w:val="6A3E3E"/>
                <w:sz w:val="20"/>
                <w:szCs w:val="20"/>
                <w:shd w:val="clear" w:color="auto" w:fill="F0D8A8"/>
              </w:rPr>
              <w:t>e</w:t>
            </w:r>
            <w:r>
              <w:rPr>
                <w:rFonts w:ascii="Consolas" w:eastAsiaTheme="minorEastAsia" w:hAnsi="Consolas" w:cs="Consolas"/>
                <w:bCs w:val="0"/>
                <w:color w:val="000000"/>
                <w:sz w:val="20"/>
                <w:szCs w:val="20"/>
              </w:rPr>
              <w:t>) {</w:t>
            </w:r>
          </w:p>
          <w:p w14:paraId="01CA0548"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
                <w:color w:val="7F9FBF"/>
                <w:sz w:val="20"/>
                <w:szCs w:val="20"/>
              </w:rPr>
              <w:t>TODO</w:t>
            </w:r>
            <w:r>
              <w:rPr>
                <w:rFonts w:ascii="Consolas" w:eastAsiaTheme="minorEastAsia" w:hAnsi="Consolas" w:cs="Consolas"/>
                <w:bCs w:val="0"/>
                <w:color w:val="3F7F5F"/>
                <w:sz w:val="20"/>
                <w:szCs w:val="20"/>
              </w:rPr>
              <w:t xml:space="preserve"> Auto-generated catch block</w:t>
            </w:r>
          </w:p>
          <w:p w14:paraId="3E3950A8"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shd w:val="clear" w:color="auto" w:fill="D4D4D4"/>
              </w:rPr>
              <w:t>e</w:t>
            </w:r>
            <w:r>
              <w:rPr>
                <w:rFonts w:ascii="Consolas" w:eastAsiaTheme="minorEastAsia" w:hAnsi="Consolas" w:cs="Consolas"/>
                <w:bCs w:val="0"/>
                <w:color w:val="000000"/>
                <w:sz w:val="20"/>
                <w:szCs w:val="20"/>
              </w:rPr>
              <w:t>.printStackTrace();</w:t>
            </w:r>
          </w:p>
          <w:p w14:paraId="37D80B09" w14:textId="77777777" w:rsidR="001042CA" w:rsidRDefault="001042CA" w:rsidP="001042C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F0019D0" w14:textId="762C261E" w:rsidR="001042CA" w:rsidRDefault="001042CA" w:rsidP="001042CA">
            <w:pPr>
              <w:ind w:firstLineChars="0" w:firstLine="0"/>
            </w:pPr>
            <w:r>
              <w:rPr>
                <w:rFonts w:ascii="Consolas" w:eastAsiaTheme="minorEastAsia" w:hAnsi="Consolas" w:cs="Consolas"/>
                <w:bCs w:val="0"/>
                <w:color w:val="000000"/>
                <w:sz w:val="20"/>
                <w:szCs w:val="20"/>
              </w:rPr>
              <w:tab/>
              <w:t>}</w:t>
            </w:r>
          </w:p>
        </w:tc>
      </w:tr>
    </w:tbl>
    <w:p w14:paraId="5558BED6" w14:textId="2326D957" w:rsidR="00343E51" w:rsidRDefault="0073465C" w:rsidP="00343E51">
      <w:pPr>
        <w:ind w:firstLine="420"/>
      </w:pPr>
      <w:r>
        <w:rPr>
          <w:rFonts w:hint="eastAsia"/>
        </w:rPr>
        <w:t>测试：</w:t>
      </w:r>
      <w:r w:rsidRPr="0073465C">
        <w:t>queryByPage("</w:t>
      </w:r>
      <w:r w:rsidRPr="0073465C">
        <w:t>手机</w:t>
      </w:r>
      <w:r w:rsidRPr="0073465C">
        <w:t>",3,5);</w:t>
      </w:r>
    </w:p>
    <w:p w14:paraId="246CAABC" w14:textId="135226B4" w:rsidR="009617D3" w:rsidRDefault="009617D3" w:rsidP="009D3AC1">
      <w:pPr>
        <w:pStyle w:val="3"/>
        <w:ind w:firstLine="420"/>
      </w:pPr>
      <w:r>
        <w:rPr>
          <w:rFonts w:hint="eastAsia"/>
        </w:rPr>
        <w:t>高亮查询</w:t>
      </w:r>
      <w:r w:rsidR="002259EB">
        <w:rPr>
          <w:rFonts w:hint="eastAsia"/>
        </w:rPr>
        <w:t>显示</w:t>
      </w:r>
    </w:p>
    <w:p w14:paraId="51A3849B" w14:textId="5844282E" w:rsidR="000D55B4" w:rsidRDefault="000D55B4" w:rsidP="000D55B4">
      <w:pPr>
        <w:ind w:firstLine="420"/>
      </w:pPr>
      <w:r>
        <w:rPr>
          <w:rFonts w:hint="eastAsia"/>
        </w:rPr>
        <w:t>定义</w:t>
      </w:r>
      <w:r>
        <w:rPr>
          <w:rFonts w:hint="eastAsia"/>
        </w:rPr>
        <w:t>vo</w:t>
      </w:r>
    </w:p>
    <w:tbl>
      <w:tblPr>
        <w:tblStyle w:val="ab"/>
        <w:tblW w:w="0" w:type="auto"/>
        <w:tblLook w:val="04A0" w:firstRow="1" w:lastRow="0" w:firstColumn="1" w:lastColumn="0" w:noHBand="0" w:noVBand="1"/>
      </w:tblPr>
      <w:tblGrid>
        <w:gridCol w:w="8296"/>
      </w:tblGrid>
      <w:tr w:rsidR="00495B85" w14:paraId="7E5A06E4" w14:textId="77777777" w:rsidTr="00495B85">
        <w:tc>
          <w:tcPr>
            <w:tcW w:w="8296" w:type="dxa"/>
          </w:tcPr>
          <w:p w14:paraId="5D8D4995"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GoodsVo {</w:t>
            </w:r>
          </w:p>
          <w:p w14:paraId="104CB85E"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id</w:t>
            </w:r>
            <w:r>
              <w:rPr>
                <w:rFonts w:ascii="Consolas" w:eastAsiaTheme="minorEastAsia" w:hAnsi="Consolas" w:cs="Consolas"/>
                <w:bCs w:val="0"/>
                <w:color w:val="000000"/>
                <w:sz w:val="20"/>
                <w:szCs w:val="20"/>
              </w:rPr>
              <w:t>;</w:t>
            </w:r>
          </w:p>
          <w:p w14:paraId="6A499C74"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u w:val="single"/>
              </w:rPr>
              <w:t>String</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C0"/>
                <w:sz w:val="20"/>
                <w:szCs w:val="20"/>
              </w:rPr>
              <w:t>goodsName</w:t>
            </w:r>
            <w:r>
              <w:rPr>
                <w:rFonts w:ascii="Consolas" w:eastAsiaTheme="minorEastAsia" w:hAnsi="Consolas" w:cs="Consolas"/>
                <w:bCs w:val="0"/>
                <w:color w:val="000000"/>
                <w:sz w:val="20"/>
                <w:szCs w:val="20"/>
              </w:rPr>
              <w:t>;</w:t>
            </w:r>
          </w:p>
          <w:p w14:paraId="2503F1B9"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Double </w:t>
            </w:r>
            <w:r>
              <w:rPr>
                <w:rFonts w:ascii="Consolas" w:eastAsiaTheme="minorEastAsia" w:hAnsi="Consolas" w:cs="Consolas"/>
                <w:bCs w:val="0"/>
                <w:color w:val="0000C0"/>
                <w:sz w:val="20"/>
                <w:szCs w:val="20"/>
              </w:rPr>
              <w:t>goodsPrice</w:t>
            </w:r>
            <w:r>
              <w:rPr>
                <w:rFonts w:ascii="Consolas" w:eastAsiaTheme="minorEastAsia" w:hAnsi="Consolas" w:cs="Consolas"/>
                <w:bCs w:val="0"/>
                <w:color w:val="000000"/>
                <w:sz w:val="20"/>
                <w:szCs w:val="20"/>
              </w:rPr>
              <w:t>;</w:t>
            </w:r>
          </w:p>
          <w:p w14:paraId="235D090C"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goodsImg</w:t>
            </w:r>
            <w:r>
              <w:rPr>
                <w:rFonts w:ascii="Consolas" w:eastAsiaTheme="minorEastAsia" w:hAnsi="Consolas" w:cs="Consolas"/>
                <w:bCs w:val="0"/>
                <w:color w:val="000000"/>
                <w:sz w:val="20"/>
                <w:szCs w:val="20"/>
              </w:rPr>
              <w:t>;</w:t>
            </w:r>
          </w:p>
          <w:p w14:paraId="4330C5BC" w14:textId="77777777" w:rsidR="00111C2F" w:rsidRDefault="00111C2F" w:rsidP="00111C2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goodsCommentCount</w:t>
            </w:r>
            <w:r>
              <w:rPr>
                <w:rFonts w:ascii="Consolas" w:eastAsiaTheme="minorEastAsia" w:hAnsi="Consolas" w:cs="Consolas"/>
                <w:bCs w:val="0"/>
                <w:color w:val="000000"/>
                <w:sz w:val="20"/>
                <w:szCs w:val="20"/>
              </w:rPr>
              <w:t>;</w:t>
            </w:r>
          </w:p>
          <w:p w14:paraId="2090CDF4" w14:textId="77777777" w:rsidR="00495B85" w:rsidRDefault="00111C2F" w:rsidP="00111C2F">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goodsHlName</w:t>
            </w:r>
            <w:r>
              <w:rPr>
                <w:rFonts w:ascii="Consolas" w:eastAsiaTheme="minorEastAsia" w:hAnsi="Consolas" w:cs="Consolas"/>
                <w:bCs w:val="0"/>
                <w:color w:val="000000"/>
                <w:sz w:val="20"/>
                <w:szCs w:val="20"/>
              </w:rPr>
              <w:t>;</w:t>
            </w:r>
          </w:p>
          <w:p w14:paraId="77A13422" w14:textId="6E39D46B" w:rsidR="008A251D" w:rsidRDefault="008A251D" w:rsidP="00111C2F">
            <w:pPr>
              <w:ind w:firstLineChars="0" w:firstLine="0"/>
            </w:pPr>
            <w:r>
              <w:rPr>
                <w:rFonts w:hint="eastAsia"/>
              </w:rPr>
              <w:t>}</w:t>
            </w:r>
          </w:p>
        </w:tc>
      </w:tr>
    </w:tbl>
    <w:p w14:paraId="49C642BA" w14:textId="02710816" w:rsidR="00495B85" w:rsidRDefault="00495B85" w:rsidP="000D55B4">
      <w:pPr>
        <w:ind w:firstLine="420"/>
      </w:pPr>
    </w:p>
    <w:tbl>
      <w:tblPr>
        <w:tblStyle w:val="ab"/>
        <w:tblW w:w="0" w:type="auto"/>
        <w:tblLook w:val="04A0" w:firstRow="1" w:lastRow="0" w:firstColumn="1" w:lastColumn="0" w:noHBand="0" w:noVBand="1"/>
      </w:tblPr>
      <w:tblGrid>
        <w:gridCol w:w="8296"/>
      </w:tblGrid>
      <w:tr w:rsidR="00D3781F" w14:paraId="75C28295" w14:textId="77777777" w:rsidTr="00D3781F">
        <w:tc>
          <w:tcPr>
            <w:tcW w:w="8296" w:type="dxa"/>
          </w:tcPr>
          <w:p w14:paraId="5B864117"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高亮查询</w:t>
            </w:r>
          </w:p>
          <w:p w14:paraId="487C0571"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queryHightlight(String </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lastRenderedPageBreak/>
              <w:t>currentPage</w:t>
            </w:r>
            <w:r>
              <w:rPr>
                <w:rFonts w:ascii="Consolas" w:eastAsiaTheme="minorEastAsia" w:hAnsi="Consolas" w:cs="Consolas"/>
                <w:bCs w:val="0"/>
                <w:color w:val="000000"/>
                <w:sz w:val="20"/>
                <w:szCs w:val="20"/>
              </w:rPr>
              <w:t xml:space="preserve">,Integer </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58E9A414"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开启分页</w:t>
            </w:r>
          </w:p>
          <w:p w14:paraId="16487FEA"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goods_name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name</w:t>
            </w:r>
            <w:r>
              <w:rPr>
                <w:rFonts w:ascii="Consolas" w:eastAsiaTheme="minorEastAsia" w:hAnsi="Consolas" w:cs="Consolas"/>
                <w:bCs w:val="0"/>
                <w:color w:val="000000"/>
                <w:sz w:val="20"/>
                <w:szCs w:val="20"/>
              </w:rPr>
              <w:t>;</w:t>
            </w:r>
          </w:p>
          <w:p w14:paraId="765FF604"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SolrQuery </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SolrQuery(</w:t>
            </w:r>
            <w:r>
              <w:rPr>
                <w:rFonts w:ascii="Consolas" w:eastAsiaTheme="minorEastAsia" w:hAnsi="Consolas" w:cs="Consolas"/>
                <w:bCs w:val="0"/>
                <w:color w:val="6A3E3E"/>
                <w:sz w:val="20"/>
                <w:szCs w:val="20"/>
              </w:rPr>
              <w:t>goods_name</w:t>
            </w:r>
            <w:r>
              <w:rPr>
                <w:rFonts w:ascii="Consolas" w:eastAsiaTheme="minorEastAsia" w:hAnsi="Consolas" w:cs="Consolas"/>
                <w:bCs w:val="0"/>
                <w:color w:val="000000"/>
                <w:sz w:val="20"/>
                <w:szCs w:val="20"/>
              </w:rPr>
              <w:t>);</w:t>
            </w:r>
          </w:p>
          <w:p w14:paraId="5A6DF8A1"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.setStart((</w:t>
            </w:r>
            <w:r>
              <w:rPr>
                <w:rFonts w:ascii="Consolas" w:eastAsiaTheme="minorEastAsia" w:hAnsi="Consolas" w:cs="Consolas"/>
                <w:bCs w:val="0"/>
                <w:color w:val="6A3E3E"/>
                <w:sz w:val="20"/>
                <w:szCs w:val="20"/>
              </w:rPr>
              <w:t>currentPage</w:t>
            </w:r>
            <w:r>
              <w:rPr>
                <w:rFonts w:ascii="Consolas" w:eastAsiaTheme="minorEastAsia" w:hAnsi="Consolas" w:cs="Consolas"/>
                <w:bCs w:val="0"/>
                <w:color w:val="000000"/>
                <w:sz w:val="20"/>
                <w:szCs w:val="20"/>
              </w:rPr>
              <w:t>-1)*</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47E81806"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.setRows(</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2DEE685C"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设置高亮</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高亮搜索</w:t>
            </w:r>
            <w:r>
              <w:rPr>
                <w:rFonts w:ascii="Consolas" w:eastAsiaTheme="minorEastAsia" w:hAnsi="Consolas" w:cs="Consolas"/>
                <w:bCs w:val="0"/>
                <w:color w:val="3F7F5F"/>
                <w:sz w:val="20"/>
                <w:szCs w:val="20"/>
              </w:rPr>
              <w:t>&lt;font color='red'&gt;goods_name&lt;/font&gt;</w:t>
            </w:r>
          </w:p>
          <w:p w14:paraId="2E26648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开启高亮</w:t>
            </w:r>
          </w:p>
          <w:p w14:paraId="11EB06A7"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006B0153"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添加高亮的字段</w:t>
            </w:r>
          </w:p>
          <w:p w14:paraId="241E79A9"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.addHighlightField(</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p>
          <w:p w14:paraId="402E1E30"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设置高亮的前缀</w:t>
            </w:r>
          </w:p>
          <w:p w14:paraId="4448FBF4"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.setHighlightSimplePre(</w:t>
            </w:r>
            <w:r>
              <w:rPr>
                <w:rFonts w:ascii="Consolas" w:eastAsiaTheme="minorEastAsia" w:hAnsi="Consolas" w:cs="Consolas"/>
                <w:bCs w:val="0"/>
                <w:color w:val="2A00FF"/>
                <w:sz w:val="20"/>
                <w:szCs w:val="20"/>
              </w:rPr>
              <w:t>"&lt;font color='red'&gt;"</w:t>
            </w:r>
            <w:r>
              <w:rPr>
                <w:rFonts w:ascii="Consolas" w:eastAsiaTheme="minorEastAsia" w:hAnsi="Consolas" w:cs="Consolas"/>
                <w:bCs w:val="0"/>
                <w:color w:val="000000"/>
                <w:sz w:val="20"/>
                <w:szCs w:val="20"/>
              </w:rPr>
              <w:t>);</w:t>
            </w:r>
          </w:p>
          <w:p w14:paraId="3EF6A000"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设置高亮的后缀</w:t>
            </w:r>
          </w:p>
          <w:p w14:paraId="1664EA1B"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.setHighlightSimplePost(</w:t>
            </w:r>
            <w:r>
              <w:rPr>
                <w:rFonts w:ascii="Consolas" w:eastAsiaTheme="minorEastAsia" w:hAnsi="Consolas" w:cs="Consolas"/>
                <w:bCs w:val="0"/>
                <w:color w:val="2A00FF"/>
                <w:sz w:val="20"/>
                <w:szCs w:val="20"/>
              </w:rPr>
              <w:t>"&lt;/font&gt;"</w:t>
            </w:r>
            <w:r>
              <w:rPr>
                <w:rFonts w:ascii="Consolas" w:eastAsiaTheme="minorEastAsia" w:hAnsi="Consolas" w:cs="Consolas"/>
                <w:bCs w:val="0"/>
                <w:color w:val="000000"/>
                <w:sz w:val="20"/>
                <w:szCs w:val="20"/>
              </w:rPr>
              <w:t>);</w:t>
            </w:r>
          </w:p>
          <w:p w14:paraId="3875D9F0"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1C3694A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QueryResponse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 xml:space="preserve"> = </w:t>
            </w:r>
            <w:r>
              <w:rPr>
                <w:rFonts w:ascii="Consolas" w:eastAsiaTheme="minorEastAsia" w:hAnsi="Consolas" w:cs="Consolas"/>
                <w:bCs w:val="0"/>
                <w:i/>
                <w:iCs/>
                <w:color w:val="0000C0"/>
                <w:sz w:val="20"/>
                <w:szCs w:val="20"/>
              </w:rPr>
              <w:t>solrServer</w:t>
            </w:r>
            <w:r>
              <w:rPr>
                <w:rFonts w:ascii="Consolas" w:eastAsiaTheme="minorEastAsia" w:hAnsi="Consolas" w:cs="Consolas"/>
                <w:bCs w:val="0"/>
                <w:color w:val="000000"/>
                <w:sz w:val="20"/>
                <w:szCs w:val="20"/>
              </w:rPr>
              <w:t>.query(</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w:t>
            </w:r>
          </w:p>
          <w:p w14:paraId="74F14A37"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获取结果集</w:t>
            </w:r>
          </w:p>
          <w:p w14:paraId="67B91CBC"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SolrDocumentList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.getResults();</w:t>
            </w:r>
          </w:p>
          <w:p w14:paraId="439042C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w:t>
            </w:r>
          </w:p>
          <w:p w14:paraId="105E5DAE"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获取高亮的字段结果集</w:t>
            </w:r>
          </w:p>
          <w:p w14:paraId="0F3C9516"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Map string(doc</w:t>
            </w:r>
            <w:r>
              <w:rPr>
                <w:rFonts w:ascii="Consolas" w:eastAsiaTheme="minorEastAsia" w:hAnsi="Consolas" w:cs="Consolas"/>
                <w:bCs w:val="0"/>
                <w:color w:val="3F7F5F"/>
                <w:sz w:val="20"/>
                <w:szCs w:val="20"/>
              </w:rPr>
              <w:t>的</w:t>
            </w:r>
            <w:r>
              <w:rPr>
                <w:rFonts w:ascii="Consolas" w:eastAsiaTheme="minorEastAsia" w:hAnsi="Consolas" w:cs="Consolas"/>
                <w:bCs w:val="0"/>
                <w:color w:val="3F7F5F"/>
                <w:sz w:val="20"/>
                <w:szCs w:val="20"/>
              </w:rPr>
              <w:t xml:space="preserve">id) : Map   </w:t>
            </w:r>
          </w:p>
          <w:p w14:paraId="22301B4D"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//Map</w:t>
            </w:r>
          </w:p>
          <w:p w14:paraId="2A941631"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那个字段：该字段的高亮结果值</w:t>
            </w:r>
          </w:p>
          <w:p w14:paraId="0E2418A4"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{1=   {goods_name=[</w:t>
            </w:r>
            <w:r>
              <w:rPr>
                <w:rFonts w:ascii="Consolas" w:eastAsiaTheme="minorEastAsia" w:hAnsi="Consolas" w:cs="Consolas"/>
                <w:bCs w:val="0"/>
                <w:color w:val="3F7F5F"/>
                <w:sz w:val="20"/>
                <w:szCs w:val="20"/>
              </w:rPr>
              <w:t>华为</w:t>
            </w:r>
            <w:r>
              <w:rPr>
                <w:rFonts w:ascii="Consolas" w:eastAsiaTheme="minorEastAsia" w:hAnsi="Consolas" w:cs="Consolas"/>
                <w:bCs w:val="0"/>
                <w:color w:val="3F7F5F"/>
                <w:sz w:val="20"/>
                <w:szCs w:val="20"/>
              </w:rPr>
              <w:t>&lt;font color='red'&gt;</w:t>
            </w:r>
            <w:r>
              <w:rPr>
                <w:rFonts w:ascii="Consolas" w:eastAsiaTheme="minorEastAsia" w:hAnsi="Consolas" w:cs="Consolas"/>
                <w:bCs w:val="0"/>
                <w:color w:val="3F7F5F"/>
                <w:sz w:val="20"/>
                <w:szCs w:val="20"/>
              </w:rPr>
              <w:t>手机</w:t>
            </w:r>
            <w:r>
              <w:rPr>
                <w:rFonts w:ascii="Consolas" w:eastAsiaTheme="minorEastAsia" w:hAnsi="Consolas" w:cs="Consolas"/>
                <w:bCs w:val="0"/>
                <w:color w:val="3F7F5F"/>
                <w:sz w:val="20"/>
                <w:szCs w:val="20"/>
              </w:rPr>
              <w:t>&lt;/font&gt;]}}</w:t>
            </w:r>
          </w:p>
          <w:p w14:paraId="19D1FFF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p>
          <w:p w14:paraId="28550C3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Map&lt;String, Map&lt;String, List&lt;String&gt;&gt;&gt; </w:t>
            </w:r>
            <w:r>
              <w:rPr>
                <w:rFonts w:ascii="Consolas" w:eastAsiaTheme="minorEastAsia" w:hAnsi="Consolas" w:cs="Consolas"/>
                <w:bCs w:val="0"/>
                <w:color w:val="6A3E3E"/>
                <w:sz w:val="20"/>
                <w:szCs w:val="20"/>
              </w:rPr>
              <w:t>highlighting</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.getHighlighting();</w:t>
            </w:r>
          </w:p>
          <w:p w14:paraId="61C21B8D"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將数据放到</w:t>
            </w:r>
            <w:r>
              <w:rPr>
                <w:rFonts w:ascii="Consolas" w:eastAsiaTheme="minorEastAsia" w:hAnsi="Consolas" w:cs="Consolas"/>
                <w:bCs w:val="0"/>
                <w:color w:val="3F7F5F"/>
                <w:sz w:val="20"/>
                <w:szCs w:val="20"/>
                <w:u w:val="single"/>
              </w:rPr>
              <w:t>vo</w:t>
            </w:r>
            <w:r>
              <w:rPr>
                <w:rFonts w:ascii="Consolas" w:eastAsiaTheme="minorEastAsia" w:hAnsi="Consolas" w:cs="Consolas"/>
                <w:bCs w:val="0"/>
                <w:color w:val="3F7F5F"/>
                <w:sz w:val="20"/>
                <w:szCs w:val="20"/>
              </w:rPr>
              <w:t>中，并将高亮的字段替换</w:t>
            </w:r>
          </w:p>
          <w:p w14:paraId="6EA7E94E"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List&lt;GoodsVo&gt; </w:t>
            </w:r>
            <w:r>
              <w:rPr>
                <w:rFonts w:ascii="Consolas" w:eastAsiaTheme="minorEastAsia" w:hAnsi="Consolas" w:cs="Consolas"/>
                <w:bCs w:val="0"/>
                <w:color w:val="6A3E3E"/>
                <w:sz w:val="20"/>
                <w:szCs w:val="20"/>
              </w:rPr>
              <w:t>goodsVoList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ArrayList&lt;&gt;();</w:t>
            </w:r>
          </w:p>
          <w:p w14:paraId="3AAE438E"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(SolrDocument  </w:t>
            </w:r>
            <w:r>
              <w:rPr>
                <w:rFonts w:ascii="Consolas" w:eastAsiaTheme="minorEastAsia" w:hAnsi="Consolas" w:cs="Consolas"/>
                <w:bCs w:val="0"/>
                <w:color w:val="6A3E3E"/>
                <w:sz w:val="20"/>
                <w:szCs w:val="20"/>
              </w:rPr>
              <w:t>document</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w:t>
            </w:r>
          </w:p>
          <w:p w14:paraId="4A627FEB"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//doc2Goods</w:t>
            </w:r>
            <w:r>
              <w:rPr>
                <w:rFonts w:ascii="Consolas" w:eastAsiaTheme="minorEastAsia" w:hAnsi="Consolas" w:cs="Consolas"/>
                <w:bCs w:val="0"/>
                <w:color w:val="3F7F5F"/>
                <w:sz w:val="20"/>
                <w:szCs w:val="20"/>
              </w:rPr>
              <w:t>方法，赋值</w:t>
            </w:r>
          </w:p>
          <w:p w14:paraId="3FD23256"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goodsVoList</w:t>
            </w:r>
            <w:r>
              <w:rPr>
                <w:rFonts w:ascii="Consolas" w:eastAsiaTheme="minorEastAsia" w:hAnsi="Consolas" w:cs="Consolas"/>
                <w:bCs w:val="0"/>
                <w:color w:val="000000"/>
                <w:sz w:val="20"/>
                <w:szCs w:val="20"/>
              </w:rPr>
              <w:t>.add(</w:t>
            </w:r>
            <w:r>
              <w:rPr>
                <w:rFonts w:ascii="Consolas" w:eastAsiaTheme="minorEastAsia" w:hAnsi="Consolas" w:cs="Consolas"/>
                <w:bCs w:val="0"/>
                <w:i/>
                <w:iCs/>
                <w:color w:val="000000"/>
                <w:sz w:val="20"/>
                <w:szCs w:val="20"/>
              </w:rPr>
              <w:t>doc2GoodsVo</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document</w:t>
            </w:r>
            <w:r>
              <w:rPr>
                <w:rFonts w:ascii="Consolas" w:eastAsiaTheme="minorEastAsia" w:hAnsi="Consolas" w:cs="Consolas"/>
                <w:bCs w:val="0"/>
                <w:color w:val="000000"/>
                <w:sz w:val="20"/>
                <w:szCs w:val="20"/>
              </w:rPr>
              <w:t>));</w:t>
            </w:r>
          </w:p>
          <w:p w14:paraId="7DE1F08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FD51201"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goodsVoList</w:t>
            </w:r>
            <w:r>
              <w:rPr>
                <w:rFonts w:ascii="Consolas" w:eastAsiaTheme="minorEastAsia" w:hAnsi="Consolas" w:cs="Consolas"/>
                <w:bCs w:val="0"/>
                <w:color w:val="000000"/>
                <w:sz w:val="20"/>
                <w:szCs w:val="20"/>
              </w:rPr>
              <w:t>);</w:t>
            </w:r>
          </w:p>
          <w:p w14:paraId="0C209B97"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(GoodsVo </w:t>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goodsVoList</w:t>
            </w:r>
            <w:r>
              <w:rPr>
                <w:rFonts w:ascii="Consolas" w:eastAsiaTheme="minorEastAsia" w:hAnsi="Consolas" w:cs="Consolas"/>
                <w:bCs w:val="0"/>
                <w:color w:val="000000"/>
                <w:sz w:val="20"/>
                <w:szCs w:val="20"/>
              </w:rPr>
              <w:t>) {</w:t>
            </w:r>
          </w:p>
          <w:p w14:paraId="59FDA08F"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goodsNameHl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highlighting</w:t>
            </w:r>
            <w:r>
              <w:rPr>
                <w:rFonts w:ascii="Consolas" w:eastAsiaTheme="minorEastAsia" w:hAnsi="Consolas" w:cs="Consolas"/>
                <w:bCs w:val="0"/>
                <w:color w:val="000000"/>
                <w:sz w:val="20"/>
                <w:szCs w:val="20"/>
              </w:rPr>
              <w:t>.get(</w:t>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.getId()).get(</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).get(0);</w:t>
            </w:r>
          </w:p>
          <w:p w14:paraId="72056A5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.setGoodsHlName(</w:t>
            </w:r>
            <w:r>
              <w:rPr>
                <w:rFonts w:ascii="Consolas" w:eastAsiaTheme="minorEastAsia" w:hAnsi="Consolas" w:cs="Consolas"/>
                <w:bCs w:val="0"/>
                <w:color w:val="6A3E3E"/>
                <w:sz w:val="20"/>
                <w:szCs w:val="20"/>
              </w:rPr>
              <w:t>goodsNameHl</w:t>
            </w:r>
            <w:r>
              <w:rPr>
                <w:rFonts w:ascii="Consolas" w:eastAsiaTheme="minorEastAsia" w:hAnsi="Consolas" w:cs="Consolas"/>
                <w:bCs w:val="0"/>
                <w:color w:val="000000"/>
                <w:sz w:val="20"/>
                <w:szCs w:val="20"/>
              </w:rPr>
              <w:t>);</w:t>
            </w:r>
          </w:p>
          <w:p w14:paraId="54CD3DA8"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60C33CC2"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.println(JSON.</w:t>
            </w:r>
            <w:r>
              <w:rPr>
                <w:rFonts w:ascii="Consolas" w:eastAsiaTheme="minorEastAsia" w:hAnsi="Consolas" w:cs="Consolas"/>
                <w:bCs w:val="0"/>
                <w:i/>
                <w:iCs/>
                <w:color w:val="000000"/>
                <w:sz w:val="20"/>
                <w:szCs w:val="20"/>
              </w:rPr>
              <w:t>toJSON</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goodsVoList</w:t>
            </w:r>
            <w:r>
              <w:rPr>
                <w:rFonts w:ascii="Consolas" w:eastAsiaTheme="minorEastAsia" w:hAnsi="Consolas" w:cs="Consolas"/>
                <w:bCs w:val="0"/>
                <w:color w:val="000000"/>
                <w:sz w:val="20"/>
                <w:szCs w:val="20"/>
              </w:rPr>
              <w:t>));</w:t>
            </w:r>
          </w:p>
          <w:p w14:paraId="3CFEB971"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131CEB29"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 xml:space="preserve">// </w:t>
            </w:r>
            <w:r>
              <w:rPr>
                <w:rFonts w:ascii="Consolas" w:eastAsiaTheme="minorEastAsia" w:hAnsi="Consolas" w:cs="Consolas"/>
                <w:b/>
                <w:color w:val="7F9FBF"/>
                <w:sz w:val="20"/>
                <w:szCs w:val="20"/>
              </w:rPr>
              <w:t>TODO</w:t>
            </w:r>
            <w:r>
              <w:rPr>
                <w:rFonts w:ascii="Consolas" w:eastAsiaTheme="minorEastAsia" w:hAnsi="Consolas" w:cs="Consolas"/>
                <w:bCs w:val="0"/>
                <w:color w:val="3F7F5F"/>
                <w:sz w:val="20"/>
                <w:szCs w:val="20"/>
              </w:rPr>
              <w:t xml:space="preserve"> Auto-generated catch block</w:t>
            </w:r>
          </w:p>
          <w:p w14:paraId="577645D5"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6F61D039" w14:textId="77777777" w:rsidR="00D3781F" w:rsidRDefault="00D3781F" w:rsidP="00D3781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t>}</w:t>
            </w:r>
          </w:p>
          <w:p w14:paraId="0E0BCCF5" w14:textId="167DFE5D" w:rsidR="00D3781F" w:rsidRDefault="00D3781F" w:rsidP="00D3781F">
            <w:pPr>
              <w:ind w:firstLineChars="0" w:firstLine="0"/>
            </w:pPr>
            <w:r>
              <w:rPr>
                <w:rFonts w:ascii="Consolas" w:eastAsiaTheme="minorEastAsia" w:hAnsi="Consolas" w:cs="Consolas"/>
                <w:bCs w:val="0"/>
                <w:color w:val="000000"/>
                <w:sz w:val="20"/>
                <w:szCs w:val="20"/>
              </w:rPr>
              <w:tab/>
              <w:t>}</w:t>
            </w:r>
          </w:p>
        </w:tc>
      </w:tr>
    </w:tbl>
    <w:p w14:paraId="454FF781" w14:textId="77777777" w:rsidR="006B0B34" w:rsidRDefault="006B0B34" w:rsidP="000D55B4">
      <w:pPr>
        <w:ind w:firstLine="420"/>
      </w:pPr>
    </w:p>
    <w:p w14:paraId="02C7B457" w14:textId="46594894" w:rsidR="00782FCA" w:rsidRPr="000D55B4" w:rsidRDefault="00782FCA" w:rsidP="000D55B4">
      <w:pPr>
        <w:ind w:firstLine="420"/>
      </w:pPr>
      <w:r>
        <w:rPr>
          <w:rFonts w:hint="eastAsia"/>
        </w:rPr>
        <w:t>显示</w:t>
      </w:r>
      <w:r w:rsidR="00425871">
        <w:rPr>
          <w:rFonts w:hint="eastAsia"/>
        </w:rPr>
        <w:t>效果</w:t>
      </w:r>
    </w:p>
    <w:p w14:paraId="233069A8" w14:textId="2EF77693" w:rsidR="000D55B4" w:rsidRDefault="00782FCA" w:rsidP="00343E51">
      <w:pPr>
        <w:ind w:firstLine="420"/>
      </w:pPr>
      <w:r>
        <w:rPr>
          <w:noProof/>
        </w:rPr>
        <w:drawing>
          <wp:inline distT="0" distB="0" distL="0" distR="0" wp14:anchorId="7B0AE907" wp14:editId="5B749BFA">
            <wp:extent cx="5274310" cy="179324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793240"/>
                    </a:xfrm>
                    <a:prstGeom prst="rect">
                      <a:avLst/>
                    </a:prstGeom>
                  </pic:spPr>
                </pic:pic>
              </a:graphicData>
            </a:graphic>
          </wp:inline>
        </w:drawing>
      </w:r>
    </w:p>
    <w:p w14:paraId="668CB5B9" w14:textId="13C0745A" w:rsidR="0002551E" w:rsidRDefault="0002551E" w:rsidP="009D3AC1">
      <w:pPr>
        <w:pStyle w:val="3"/>
        <w:ind w:firstLine="420"/>
      </w:pPr>
      <w:r>
        <w:rPr>
          <w:rFonts w:hint="eastAsia"/>
        </w:rPr>
        <w:t>删除</w:t>
      </w:r>
    </w:p>
    <w:p w14:paraId="593C61F5" w14:textId="77777777" w:rsidR="003A7B33" w:rsidRPr="003A7B33" w:rsidRDefault="003A7B33" w:rsidP="003A7B33">
      <w:pPr>
        <w:ind w:firstLine="420"/>
      </w:pPr>
    </w:p>
    <w:p w14:paraId="31939E10" w14:textId="06A20E3A" w:rsidR="0002551E" w:rsidRDefault="0002551E" w:rsidP="009D3AC1">
      <w:pPr>
        <w:pStyle w:val="3"/>
        <w:ind w:firstLine="420"/>
      </w:pPr>
      <w:r>
        <w:rPr>
          <w:rFonts w:hint="eastAsia"/>
        </w:rPr>
        <w:t>更新</w:t>
      </w:r>
    </w:p>
    <w:p w14:paraId="12087647" w14:textId="23D493C3" w:rsidR="008A33F4" w:rsidRDefault="008A33F4" w:rsidP="008A33F4">
      <w:pPr>
        <w:pStyle w:val="2"/>
      </w:pPr>
      <w:r>
        <w:rPr>
          <w:rFonts w:hint="eastAsia"/>
        </w:rPr>
        <w:t>solr</w:t>
      </w:r>
      <w:r>
        <w:rPr>
          <w:rFonts w:hint="eastAsia"/>
        </w:rPr>
        <w:t>与</w:t>
      </w:r>
      <w:r>
        <w:rPr>
          <w:rFonts w:hint="eastAsia"/>
        </w:rPr>
        <w:t>spring</w:t>
      </w:r>
      <w:r>
        <w:rPr>
          <w:rFonts w:hint="eastAsia"/>
        </w:rPr>
        <w:t>整合</w:t>
      </w:r>
    </w:p>
    <w:p w14:paraId="2D35568A" w14:textId="532CB693" w:rsidR="008A33F4" w:rsidRDefault="008A33F4" w:rsidP="009D3AC1">
      <w:pPr>
        <w:pStyle w:val="3"/>
        <w:ind w:firstLine="420"/>
      </w:pPr>
      <w:r>
        <w:rPr>
          <w:rFonts w:hint="eastAsia"/>
        </w:rPr>
        <w:t>创建项目并导入依赖</w:t>
      </w:r>
    </w:p>
    <w:tbl>
      <w:tblPr>
        <w:tblStyle w:val="ab"/>
        <w:tblW w:w="0" w:type="auto"/>
        <w:tblLook w:val="04A0" w:firstRow="1" w:lastRow="0" w:firstColumn="1" w:lastColumn="0" w:noHBand="0" w:noVBand="1"/>
      </w:tblPr>
      <w:tblGrid>
        <w:gridCol w:w="8296"/>
      </w:tblGrid>
      <w:tr w:rsidR="008A33F4" w14:paraId="689F96E1" w14:textId="77777777" w:rsidTr="008A33F4">
        <w:tc>
          <w:tcPr>
            <w:tcW w:w="8296" w:type="dxa"/>
          </w:tcPr>
          <w:p w14:paraId="3BE53D01"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6462236E"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spring-context.version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4.3.17.RELEASE</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spring-context.version</w:t>
            </w:r>
            <w:r>
              <w:rPr>
                <w:rFonts w:ascii="Consolas" w:eastAsiaTheme="minorEastAsia" w:hAnsi="Consolas" w:cs="Consolas"/>
                <w:bCs w:val="0"/>
                <w:color w:val="008080"/>
                <w:sz w:val="20"/>
                <w:szCs w:val="20"/>
              </w:rPr>
              <w:t>&gt;</w:t>
            </w:r>
          </w:p>
          <w:p w14:paraId="23F62B86"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solr.version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4.10.4</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solr.version</w:t>
            </w:r>
            <w:r>
              <w:rPr>
                <w:rFonts w:ascii="Consolas" w:eastAsiaTheme="minorEastAsia" w:hAnsi="Consolas" w:cs="Consolas"/>
                <w:bCs w:val="0"/>
                <w:color w:val="008080"/>
                <w:sz w:val="20"/>
                <w:szCs w:val="20"/>
              </w:rPr>
              <w:t>&gt;</w:t>
            </w:r>
          </w:p>
          <w:p w14:paraId="35F0711F"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properties</w:t>
            </w:r>
            <w:r>
              <w:rPr>
                <w:rFonts w:ascii="Consolas" w:eastAsiaTheme="minorEastAsia" w:hAnsi="Consolas" w:cs="Consolas"/>
                <w:bCs w:val="0"/>
                <w:color w:val="008080"/>
                <w:sz w:val="20"/>
                <w:szCs w:val="20"/>
              </w:rPr>
              <w:t>&gt;</w:t>
            </w:r>
          </w:p>
          <w:p w14:paraId="64308A00"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p w14:paraId="352B16BD"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51142A59"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org.springframework</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0DA9826F"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spring-context</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3AFD9798"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${spring-context.version}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2DAD6FB2"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71A2D275"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0E70C7B2"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org.apache.solr</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groupId</w:t>
            </w:r>
            <w:r>
              <w:rPr>
                <w:rFonts w:ascii="Consolas" w:eastAsiaTheme="minorEastAsia" w:hAnsi="Consolas" w:cs="Consolas"/>
                <w:bCs w:val="0"/>
                <w:color w:val="008080"/>
                <w:sz w:val="20"/>
                <w:szCs w:val="20"/>
              </w:rPr>
              <w:t>&gt;</w:t>
            </w:r>
          </w:p>
          <w:p w14:paraId="17A9AE70"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solr-solrj</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artifactId</w:t>
            </w:r>
            <w:r>
              <w:rPr>
                <w:rFonts w:ascii="Consolas" w:eastAsiaTheme="minorEastAsia" w:hAnsi="Consolas" w:cs="Consolas"/>
                <w:bCs w:val="0"/>
                <w:color w:val="008080"/>
                <w:sz w:val="20"/>
                <w:szCs w:val="20"/>
              </w:rPr>
              <w:t>&gt;</w:t>
            </w:r>
          </w:p>
          <w:p w14:paraId="6395D00F"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r>
              <w:rPr>
                <w:rFonts w:ascii="Consolas" w:eastAsiaTheme="minorEastAsia" w:hAnsi="Consolas" w:cs="Consolas"/>
                <w:bCs w:val="0"/>
                <w:color w:val="000000"/>
                <w:sz w:val="20"/>
                <w:szCs w:val="20"/>
              </w:rPr>
              <w:t>${solr.version}</w:t>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version</w:t>
            </w:r>
            <w:r>
              <w:rPr>
                <w:rFonts w:ascii="Consolas" w:eastAsiaTheme="minorEastAsia" w:hAnsi="Consolas" w:cs="Consolas"/>
                <w:bCs w:val="0"/>
                <w:color w:val="008080"/>
                <w:sz w:val="20"/>
                <w:szCs w:val="20"/>
              </w:rPr>
              <w:t>&gt;</w:t>
            </w:r>
          </w:p>
          <w:p w14:paraId="055BB355" w14:textId="77777777" w:rsidR="008A33F4" w:rsidRDefault="008A33F4" w:rsidP="008A33F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dependency</w:t>
            </w:r>
            <w:r>
              <w:rPr>
                <w:rFonts w:ascii="Consolas" w:eastAsiaTheme="minorEastAsia" w:hAnsi="Consolas" w:cs="Consolas"/>
                <w:bCs w:val="0"/>
                <w:color w:val="008080"/>
                <w:sz w:val="20"/>
                <w:szCs w:val="20"/>
              </w:rPr>
              <w:t>&gt;</w:t>
            </w:r>
          </w:p>
          <w:p w14:paraId="0EAEF2A7" w14:textId="29FB7C3A" w:rsidR="008A33F4" w:rsidRDefault="008A33F4" w:rsidP="008A33F4">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dependencies</w:t>
            </w:r>
            <w:r>
              <w:rPr>
                <w:rFonts w:ascii="Consolas" w:eastAsiaTheme="minorEastAsia" w:hAnsi="Consolas" w:cs="Consolas"/>
                <w:bCs w:val="0"/>
                <w:color w:val="008080"/>
                <w:sz w:val="20"/>
                <w:szCs w:val="20"/>
              </w:rPr>
              <w:t>&gt;</w:t>
            </w:r>
          </w:p>
        </w:tc>
      </w:tr>
    </w:tbl>
    <w:p w14:paraId="75650D7A" w14:textId="1B4CE4A1" w:rsidR="008A33F4" w:rsidRDefault="00DC499B" w:rsidP="009D3AC1">
      <w:pPr>
        <w:pStyle w:val="3"/>
        <w:ind w:firstLine="420"/>
      </w:pPr>
      <w:r>
        <w:rPr>
          <w:rFonts w:hint="eastAsia"/>
        </w:rPr>
        <w:lastRenderedPageBreak/>
        <w:t>配置文件</w:t>
      </w:r>
    </w:p>
    <w:p w14:paraId="6FEBB66C" w14:textId="5774A853" w:rsidR="009A27BC" w:rsidRDefault="009A27BC" w:rsidP="009A27BC">
      <w:pPr>
        <w:ind w:firstLine="420"/>
      </w:pPr>
      <w:r>
        <w:rPr>
          <w:rFonts w:hint="eastAsia"/>
        </w:rPr>
        <w:t>spring-solr</w:t>
      </w:r>
    </w:p>
    <w:tbl>
      <w:tblPr>
        <w:tblStyle w:val="ab"/>
        <w:tblW w:w="0" w:type="auto"/>
        <w:tblLook w:val="04A0" w:firstRow="1" w:lastRow="0" w:firstColumn="1" w:lastColumn="0" w:noHBand="0" w:noVBand="1"/>
      </w:tblPr>
      <w:tblGrid>
        <w:gridCol w:w="8296"/>
      </w:tblGrid>
      <w:tr w:rsidR="009A27BC" w14:paraId="0CAA7BC0" w14:textId="77777777" w:rsidTr="009A27BC">
        <w:tc>
          <w:tcPr>
            <w:tcW w:w="8296" w:type="dxa"/>
          </w:tcPr>
          <w:p w14:paraId="43C69F95" w14:textId="77777777" w:rsidR="00301A84" w:rsidRDefault="00301A84" w:rsidP="00301A8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扫描配置文件</w:t>
            </w:r>
            <w:r>
              <w:rPr>
                <w:rFonts w:ascii="Consolas" w:eastAsiaTheme="minorEastAsia" w:hAnsi="Consolas" w:cs="Consolas"/>
                <w:bCs w:val="0"/>
                <w:color w:val="3F5FBF"/>
                <w:sz w:val="20"/>
                <w:szCs w:val="20"/>
              </w:rPr>
              <w:t xml:space="preserve">  --&gt;</w:t>
            </w:r>
          </w:p>
          <w:p w14:paraId="35E4FE62" w14:textId="6FAA9B51" w:rsidR="00301A84" w:rsidRDefault="00301A84" w:rsidP="00301A8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context:property-placeholder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location</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"classpath:/properties/*.properties"</w:t>
            </w:r>
            <w:r>
              <w:rPr>
                <w:rFonts w:ascii="Consolas" w:eastAsiaTheme="minorEastAsia" w:hAnsi="Consolas" w:cs="Consolas"/>
                <w:bCs w:val="0"/>
                <w:color w:val="008080"/>
                <w:sz w:val="20"/>
                <w:szCs w:val="20"/>
              </w:rPr>
              <w:t>/&gt;</w:t>
            </w:r>
          </w:p>
          <w:p w14:paraId="2CFFB49E" w14:textId="77777777" w:rsidR="00301A84" w:rsidRDefault="00301A84" w:rsidP="00301A8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5FBF"/>
                <w:sz w:val="20"/>
                <w:szCs w:val="20"/>
              </w:rPr>
              <w:t>&lt;!--</w:t>
            </w:r>
            <w:r>
              <w:rPr>
                <w:rFonts w:ascii="Consolas" w:eastAsiaTheme="minorEastAsia" w:hAnsi="Consolas" w:cs="Consolas"/>
                <w:bCs w:val="0"/>
                <w:color w:val="3F5FBF"/>
                <w:sz w:val="20"/>
                <w:szCs w:val="20"/>
              </w:rPr>
              <w:t>创建</w:t>
            </w:r>
            <w:r>
              <w:rPr>
                <w:rFonts w:ascii="Consolas" w:eastAsiaTheme="minorEastAsia" w:hAnsi="Consolas" w:cs="Consolas"/>
                <w:bCs w:val="0"/>
                <w:color w:val="3F5FBF"/>
                <w:sz w:val="20"/>
                <w:szCs w:val="20"/>
              </w:rPr>
              <w:t xml:space="preserve"> HttpSolrServer</w:t>
            </w:r>
            <w:r>
              <w:rPr>
                <w:rFonts w:ascii="Consolas" w:eastAsiaTheme="minorEastAsia" w:hAnsi="Consolas" w:cs="Consolas"/>
                <w:bCs w:val="0"/>
                <w:color w:val="3F5FBF"/>
                <w:sz w:val="20"/>
                <w:szCs w:val="20"/>
              </w:rPr>
              <w:t>对象</w:t>
            </w:r>
            <w:r>
              <w:rPr>
                <w:rFonts w:ascii="Consolas" w:eastAsiaTheme="minorEastAsia" w:hAnsi="Consolas" w:cs="Consolas"/>
                <w:bCs w:val="0"/>
                <w:color w:val="3F5FBF"/>
                <w:sz w:val="20"/>
                <w:szCs w:val="20"/>
              </w:rPr>
              <w:t xml:space="preserve"> --&gt;</w:t>
            </w:r>
          </w:p>
          <w:p w14:paraId="68C0E205" w14:textId="77777777" w:rsidR="00301A84" w:rsidRDefault="00301A84" w:rsidP="00301A8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"solrServer"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"org.apache.solr.client.solrj.impl.HttpSolrServer"</w:t>
            </w:r>
            <w:r>
              <w:rPr>
                <w:rFonts w:ascii="Consolas" w:eastAsiaTheme="minorEastAsia" w:hAnsi="Consolas" w:cs="Consolas"/>
                <w:bCs w:val="0"/>
                <w:color w:val="008080"/>
                <w:sz w:val="20"/>
                <w:szCs w:val="20"/>
              </w:rPr>
              <w:t>&gt;</w:t>
            </w:r>
          </w:p>
          <w:p w14:paraId="4AABC4BD" w14:textId="77777777" w:rsidR="00301A84" w:rsidRDefault="00301A84" w:rsidP="00301A8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"baseURL"</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"${solr.baseURL}"</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3BF3A269" w14:textId="3AA76838" w:rsidR="009A27BC" w:rsidRDefault="00301A84" w:rsidP="00301A84">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bean</w:t>
            </w:r>
            <w:r>
              <w:rPr>
                <w:rFonts w:ascii="Consolas" w:eastAsiaTheme="minorEastAsia" w:hAnsi="Consolas" w:cs="Consolas"/>
                <w:bCs w:val="0"/>
                <w:color w:val="008080"/>
                <w:sz w:val="20"/>
                <w:szCs w:val="20"/>
              </w:rPr>
              <w:t>&gt;</w:t>
            </w:r>
          </w:p>
        </w:tc>
      </w:tr>
    </w:tbl>
    <w:p w14:paraId="225BB219" w14:textId="265246D2" w:rsidR="005F6313" w:rsidRPr="009A27BC" w:rsidRDefault="00542C6A" w:rsidP="009A27BC">
      <w:pPr>
        <w:ind w:firstLine="420"/>
      </w:pPr>
      <w:r>
        <w:rPr>
          <w:rFonts w:hint="eastAsia"/>
        </w:rPr>
        <w:t>solr</w:t>
      </w:r>
      <w:r>
        <w:t>.</w:t>
      </w:r>
      <w:r>
        <w:rPr>
          <w:rFonts w:hint="eastAsia"/>
        </w:rPr>
        <w:t>properties</w:t>
      </w:r>
    </w:p>
    <w:tbl>
      <w:tblPr>
        <w:tblStyle w:val="ab"/>
        <w:tblW w:w="0" w:type="auto"/>
        <w:tblLook w:val="04A0" w:firstRow="1" w:lastRow="0" w:firstColumn="1" w:lastColumn="0" w:noHBand="0" w:noVBand="1"/>
      </w:tblPr>
      <w:tblGrid>
        <w:gridCol w:w="8296"/>
      </w:tblGrid>
      <w:tr w:rsidR="005F6313" w14:paraId="0A791C69" w14:textId="77777777" w:rsidTr="005F6313">
        <w:tc>
          <w:tcPr>
            <w:tcW w:w="8296" w:type="dxa"/>
          </w:tcPr>
          <w:p w14:paraId="5D0E58FF" w14:textId="2C40CF60" w:rsidR="005F6313" w:rsidRDefault="005F6313" w:rsidP="009A27BC">
            <w:pPr>
              <w:ind w:firstLineChars="0" w:firstLine="0"/>
            </w:pPr>
            <w:r w:rsidRPr="005F6313">
              <w:t>solr.baseURL=http://192.168.10.136:8080/sx</w:t>
            </w:r>
          </w:p>
        </w:tc>
      </w:tr>
    </w:tbl>
    <w:p w14:paraId="04A2EA7C" w14:textId="6662657A" w:rsidR="00195668" w:rsidRDefault="00195668" w:rsidP="009D3AC1">
      <w:pPr>
        <w:pStyle w:val="3"/>
        <w:ind w:firstLine="420"/>
      </w:pPr>
      <w:r>
        <w:t>GoodsVo</w:t>
      </w:r>
    </w:p>
    <w:p w14:paraId="67DBDD6C" w14:textId="0ACB3909" w:rsidR="00BF4FFA" w:rsidRDefault="00BF4FFA" w:rsidP="00BF4FFA">
      <w:pPr>
        <w:ind w:firstLine="420"/>
      </w:pPr>
      <w:r>
        <w:rPr>
          <w:rFonts w:hint="eastAsia"/>
        </w:rPr>
        <w:t>使用</w:t>
      </w:r>
      <w:r w:rsidR="004708D8">
        <w:rPr>
          <w:rFonts w:ascii="Consolas" w:eastAsiaTheme="minorEastAsia" w:hAnsi="Consolas" w:cs="Consolas"/>
          <w:bCs w:val="0"/>
          <w:color w:val="000000"/>
          <w:kern w:val="0"/>
          <w:sz w:val="20"/>
          <w:szCs w:val="20"/>
        </w:rPr>
        <w:t>DocumentObjectBinde</w:t>
      </w:r>
      <w:r w:rsidR="004708D8">
        <w:rPr>
          <w:rFonts w:ascii="Consolas" w:eastAsiaTheme="minorEastAsia" w:hAnsi="Consolas" w:cs="Consolas" w:hint="eastAsia"/>
          <w:bCs w:val="0"/>
          <w:color w:val="000000"/>
          <w:kern w:val="0"/>
          <w:sz w:val="20"/>
          <w:szCs w:val="20"/>
        </w:rPr>
        <w:t>r</w:t>
      </w:r>
      <w:r w:rsidR="004708D8">
        <w:rPr>
          <w:rFonts w:ascii="Consolas" w:eastAsiaTheme="minorEastAsia" w:hAnsi="Consolas" w:cs="Consolas" w:hint="eastAsia"/>
          <w:bCs w:val="0"/>
          <w:color w:val="000000"/>
          <w:kern w:val="0"/>
          <w:sz w:val="20"/>
          <w:szCs w:val="20"/>
        </w:rPr>
        <w:t>工具前提，提供一个注解</w:t>
      </w:r>
    </w:p>
    <w:tbl>
      <w:tblPr>
        <w:tblStyle w:val="ab"/>
        <w:tblW w:w="0" w:type="auto"/>
        <w:tblLook w:val="04A0" w:firstRow="1" w:lastRow="0" w:firstColumn="1" w:lastColumn="0" w:noHBand="0" w:noVBand="1"/>
      </w:tblPr>
      <w:tblGrid>
        <w:gridCol w:w="8296"/>
      </w:tblGrid>
      <w:tr w:rsidR="00BF4FFA" w14:paraId="58B94DEF" w14:textId="77777777" w:rsidTr="00BF4FFA">
        <w:tc>
          <w:tcPr>
            <w:tcW w:w="8296" w:type="dxa"/>
          </w:tcPr>
          <w:p w14:paraId="22F63453"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GoodsVo {</w:t>
            </w:r>
          </w:p>
          <w:p w14:paraId="5A42133E"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@Field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"id"</w:t>
            </w:r>
            <w:r>
              <w:rPr>
                <w:rFonts w:ascii="Consolas" w:eastAsiaTheme="minorEastAsia" w:hAnsi="Consolas" w:cs="Consolas"/>
                <w:bCs w:val="0"/>
                <w:color w:val="000000"/>
                <w:sz w:val="20"/>
                <w:szCs w:val="20"/>
              </w:rPr>
              <w:t>)</w:t>
            </w:r>
          </w:p>
          <w:p w14:paraId="33E9091E"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id</w:t>
            </w:r>
            <w:r>
              <w:rPr>
                <w:rFonts w:ascii="Consolas" w:eastAsiaTheme="minorEastAsia" w:hAnsi="Consolas" w:cs="Consolas"/>
                <w:bCs w:val="0"/>
                <w:color w:val="000000"/>
                <w:sz w:val="20"/>
                <w:szCs w:val="20"/>
              </w:rPr>
              <w:t>;</w:t>
            </w:r>
          </w:p>
          <w:p w14:paraId="0E0F8457"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0454B92D"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@Field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p>
          <w:p w14:paraId="4150B655"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goodsName</w:t>
            </w:r>
            <w:r>
              <w:rPr>
                <w:rFonts w:ascii="Consolas" w:eastAsiaTheme="minorEastAsia" w:hAnsi="Consolas" w:cs="Consolas"/>
                <w:bCs w:val="0"/>
                <w:color w:val="000000"/>
                <w:sz w:val="20"/>
                <w:szCs w:val="20"/>
              </w:rPr>
              <w:t>;</w:t>
            </w:r>
          </w:p>
          <w:p w14:paraId="506FC38E"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6AADEEE8"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@Field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"goods_price"</w:t>
            </w:r>
            <w:r>
              <w:rPr>
                <w:rFonts w:ascii="Consolas" w:eastAsiaTheme="minorEastAsia" w:hAnsi="Consolas" w:cs="Consolas"/>
                <w:bCs w:val="0"/>
                <w:color w:val="000000"/>
                <w:sz w:val="20"/>
                <w:szCs w:val="20"/>
              </w:rPr>
              <w:t>)</w:t>
            </w:r>
          </w:p>
          <w:p w14:paraId="2DB32FB2"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Double </w:t>
            </w:r>
            <w:r>
              <w:rPr>
                <w:rFonts w:ascii="Consolas" w:eastAsiaTheme="minorEastAsia" w:hAnsi="Consolas" w:cs="Consolas"/>
                <w:bCs w:val="0"/>
                <w:color w:val="0000C0"/>
                <w:sz w:val="20"/>
                <w:szCs w:val="20"/>
              </w:rPr>
              <w:t>goodsPrice</w:t>
            </w:r>
            <w:r>
              <w:rPr>
                <w:rFonts w:ascii="Consolas" w:eastAsiaTheme="minorEastAsia" w:hAnsi="Consolas" w:cs="Consolas"/>
                <w:bCs w:val="0"/>
                <w:color w:val="000000"/>
                <w:sz w:val="20"/>
                <w:szCs w:val="20"/>
              </w:rPr>
              <w:t>;</w:t>
            </w:r>
          </w:p>
          <w:p w14:paraId="4E398B57"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0A373FB"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@Field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"goods_img"</w:t>
            </w:r>
            <w:r>
              <w:rPr>
                <w:rFonts w:ascii="Consolas" w:eastAsiaTheme="minorEastAsia" w:hAnsi="Consolas" w:cs="Consolas"/>
                <w:bCs w:val="0"/>
                <w:color w:val="000000"/>
                <w:sz w:val="20"/>
                <w:szCs w:val="20"/>
              </w:rPr>
              <w:t>)</w:t>
            </w:r>
          </w:p>
          <w:p w14:paraId="69A522D2"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goodsImg</w:t>
            </w:r>
            <w:r>
              <w:rPr>
                <w:rFonts w:ascii="Consolas" w:eastAsiaTheme="minorEastAsia" w:hAnsi="Consolas" w:cs="Consolas"/>
                <w:bCs w:val="0"/>
                <w:color w:val="000000"/>
                <w:sz w:val="20"/>
                <w:szCs w:val="20"/>
              </w:rPr>
              <w:t>;</w:t>
            </w:r>
          </w:p>
          <w:p w14:paraId="7F35CCCB"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4DFE8746"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@Field</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"goods_comment_count"</w:t>
            </w:r>
            <w:r>
              <w:rPr>
                <w:rFonts w:ascii="Consolas" w:eastAsiaTheme="minorEastAsia" w:hAnsi="Consolas" w:cs="Consolas"/>
                <w:bCs w:val="0"/>
                <w:color w:val="000000"/>
                <w:sz w:val="20"/>
                <w:szCs w:val="20"/>
              </w:rPr>
              <w:t>)</w:t>
            </w:r>
          </w:p>
          <w:p w14:paraId="38986844"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rPr>
              <w:t>goodsCommentCount</w:t>
            </w:r>
            <w:r>
              <w:rPr>
                <w:rFonts w:ascii="Consolas" w:eastAsiaTheme="minorEastAsia" w:hAnsi="Consolas" w:cs="Consolas"/>
                <w:bCs w:val="0"/>
                <w:color w:val="000000"/>
                <w:sz w:val="20"/>
                <w:szCs w:val="20"/>
              </w:rPr>
              <w:t>;</w:t>
            </w:r>
          </w:p>
          <w:p w14:paraId="49E4B864" w14:textId="77777777" w:rsidR="00BF4FFA" w:rsidRDefault="00BF4FFA" w:rsidP="00BF4FF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775D40F0" w14:textId="77777777" w:rsidR="00BF4FFA" w:rsidRDefault="00BF4FFA" w:rsidP="00BF4FFA">
            <w:pPr>
              <w:ind w:firstLineChars="0" w:firstLine="0"/>
              <w:rPr>
                <w:rFonts w:ascii="Consolas" w:eastAsiaTheme="minorEastAsia" w:hAnsi="Consolas" w:cs="Consolas"/>
                <w:bCs w:val="0"/>
                <w:color w:val="00000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0000C0"/>
                <w:sz w:val="20"/>
                <w:szCs w:val="20"/>
                <w:shd w:val="clear" w:color="auto" w:fill="F0D8A8"/>
              </w:rPr>
              <w:t>goodsHlName</w:t>
            </w:r>
            <w:r>
              <w:rPr>
                <w:rFonts w:ascii="Consolas" w:eastAsiaTheme="minorEastAsia" w:hAnsi="Consolas" w:cs="Consolas"/>
                <w:bCs w:val="0"/>
                <w:color w:val="000000"/>
                <w:sz w:val="20"/>
                <w:szCs w:val="20"/>
              </w:rPr>
              <w:t>;</w:t>
            </w:r>
          </w:p>
          <w:p w14:paraId="36E70BB7" w14:textId="4F912D6D" w:rsidR="00CA78E3" w:rsidRDefault="00CA78E3" w:rsidP="00BF4FFA">
            <w:pPr>
              <w:ind w:firstLineChars="0" w:firstLine="0"/>
            </w:pPr>
            <w:r>
              <w:rPr>
                <w:rFonts w:hint="eastAsia"/>
              </w:rPr>
              <w:t>}</w:t>
            </w:r>
          </w:p>
        </w:tc>
      </w:tr>
    </w:tbl>
    <w:p w14:paraId="2321B523" w14:textId="77777777" w:rsidR="00BF4FFA" w:rsidRPr="00BF4FFA" w:rsidRDefault="00BF4FFA" w:rsidP="00BF4FFA">
      <w:pPr>
        <w:ind w:firstLine="420"/>
      </w:pPr>
    </w:p>
    <w:p w14:paraId="316A6F24" w14:textId="66346F69" w:rsidR="009A27BC" w:rsidRDefault="00AF4CB7" w:rsidP="009D3AC1">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16751E" w14:paraId="17C8197D" w14:textId="77777777" w:rsidTr="0016751E">
        <w:tc>
          <w:tcPr>
            <w:tcW w:w="8296" w:type="dxa"/>
          </w:tcPr>
          <w:p w14:paraId="2B1F3941"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Test {</w:t>
            </w:r>
          </w:p>
          <w:p w14:paraId="67E42C28"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w:t>
            </w:r>
          </w:p>
          <w:p w14:paraId="377EE78E"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ApplicationContext </w:t>
            </w:r>
            <w:r>
              <w:rPr>
                <w:rFonts w:ascii="Consolas" w:eastAsiaTheme="minorEastAsia" w:hAnsi="Consolas" w:cs="Consolas"/>
                <w:bCs w:val="0"/>
                <w:color w:val="6A3E3E"/>
                <w:sz w:val="20"/>
                <w:szCs w:val="20"/>
                <w:u w:val="single"/>
              </w:rPr>
              <w:t>context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"classpath:spring-solr.xml"</w:t>
            </w:r>
            <w:r>
              <w:rPr>
                <w:rFonts w:ascii="Consolas" w:eastAsiaTheme="minorEastAsia" w:hAnsi="Consolas" w:cs="Consolas"/>
                <w:bCs w:val="0"/>
                <w:color w:val="000000"/>
                <w:sz w:val="20"/>
                <w:szCs w:val="20"/>
              </w:rPr>
              <w:t>);</w:t>
            </w:r>
          </w:p>
          <w:p w14:paraId="1A85F11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HttpSolrServer </w:t>
            </w:r>
            <w:r>
              <w:rPr>
                <w:rFonts w:ascii="Consolas" w:eastAsiaTheme="minorEastAsia" w:hAnsi="Consolas" w:cs="Consolas"/>
                <w:bCs w:val="0"/>
                <w:color w:val="6A3E3E"/>
                <w:sz w:val="20"/>
                <w:szCs w:val="20"/>
              </w:rPr>
              <w:t>solrServer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000000"/>
                <w:sz w:val="20"/>
                <w:szCs w:val="20"/>
              </w:rPr>
              <w:lastRenderedPageBreak/>
              <w:t>(HttpSolrServer)</w:t>
            </w:r>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.getBean(</w:t>
            </w:r>
            <w:r>
              <w:rPr>
                <w:rFonts w:ascii="Consolas" w:eastAsiaTheme="minorEastAsia" w:hAnsi="Consolas" w:cs="Consolas"/>
                <w:bCs w:val="0"/>
                <w:color w:val="2A00FF"/>
                <w:sz w:val="20"/>
                <w:szCs w:val="20"/>
              </w:rPr>
              <w:t>"solrServer"</w:t>
            </w:r>
            <w:r>
              <w:rPr>
                <w:rFonts w:ascii="Consolas" w:eastAsiaTheme="minorEastAsia" w:hAnsi="Consolas" w:cs="Consolas"/>
                <w:bCs w:val="0"/>
                <w:color w:val="000000"/>
                <w:sz w:val="20"/>
                <w:szCs w:val="20"/>
              </w:rPr>
              <w:t>);</w:t>
            </w:r>
          </w:p>
          <w:p w14:paraId="1F7E527A"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高亮查询</w:t>
            </w:r>
          </w:p>
          <w:p w14:paraId="4C2ECD5D"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、设置查询字段</w:t>
            </w:r>
          </w:p>
          <w:p w14:paraId="3A8947B8"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q</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手机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F913D01"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SolrQuery </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SolrQuery(</w:t>
            </w:r>
            <w:r>
              <w:rPr>
                <w:rFonts w:ascii="Consolas" w:eastAsiaTheme="minorEastAsia" w:hAnsi="Consolas" w:cs="Consolas"/>
                <w:bCs w:val="0"/>
                <w:color w:val="6A3E3E"/>
                <w:sz w:val="20"/>
                <w:szCs w:val="20"/>
              </w:rPr>
              <w:t>q</w:t>
            </w:r>
            <w:r>
              <w:rPr>
                <w:rFonts w:ascii="Consolas" w:eastAsiaTheme="minorEastAsia" w:hAnsi="Consolas" w:cs="Consolas"/>
                <w:bCs w:val="0"/>
                <w:color w:val="000000"/>
                <w:sz w:val="20"/>
                <w:szCs w:val="20"/>
              </w:rPr>
              <w:t>);</w:t>
            </w:r>
          </w:p>
          <w:p w14:paraId="41DE1D10"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、设置分页</w:t>
            </w:r>
          </w:p>
          <w:p w14:paraId="010DD68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currenPage</w:t>
            </w:r>
            <w:r>
              <w:rPr>
                <w:rFonts w:ascii="Consolas" w:eastAsiaTheme="minorEastAsia" w:hAnsi="Consolas" w:cs="Consolas"/>
                <w:bCs w:val="0"/>
                <w:color w:val="000000"/>
                <w:sz w:val="20"/>
                <w:szCs w:val="20"/>
              </w:rPr>
              <w:t xml:space="preserve">  = 2;</w:t>
            </w:r>
          </w:p>
          <w:p w14:paraId="0AEB486B"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 xml:space="preserve"> = 10;</w:t>
            </w:r>
          </w:p>
          <w:p w14:paraId="7F45E8C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.setStart((</w:t>
            </w:r>
            <w:r>
              <w:rPr>
                <w:rFonts w:ascii="Consolas" w:eastAsiaTheme="minorEastAsia" w:hAnsi="Consolas" w:cs="Consolas"/>
                <w:bCs w:val="0"/>
                <w:color w:val="6A3E3E"/>
                <w:sz w:val="20"/>
                <w:szCs w:val="20"/>
              </w:rPr>
              <w:t>currenPage</w:t>
            </w:r>
            <w:r>
              <w:rPr>
                <w:rFonts w:ascii="Consolas" w:eastAsiaTheme="minorEastAsia" w:hAnsi="Consolas" w:cs="Consolas"/>
                <w:bCs w:val="0"/>
                <w:color w:val="000000"/>
                <w:sz w:val="20"/>
                <w:szCs w:val="20"/>
              </w:rPr>
              <w:t>-1)*</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37FF9FE0"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.setRows(</w:t>
            </w:r>
            <w:r>
              <w:rPr>
                <w:rFonts w:ascii="Consolas" w:eastAsiaTheme="minorEastAsia" w:hAnsi="Consolas" w:cs="Consolas"/>
                <w:bCs w:val="0"/>
                <w:color w:val="6A3E3E"/>
                <w:sz w:val="20"/>
                <w:szCs w:val="20"/>
              </w:rPr>
              <w:t>pageSize</w:t>
            </w:r>
            <w:r>
              <w:rPr>
                <w:rFonts w:ascii="Consolas" w:eastAsiaTheme="minorEastAsia" w:hAnsi="Consolas" w:cs="Consolas"/>
                <w:bCs w:val="0"/>
                <w:color w:val="000000"/>
                <w:sz w:val="20"/>
                <w:szCs w:val="20"/>
              </w:rPr>
              <w:t>);</w:t>
            </w:r>
          </w:p>
          <w:p w14:paraId="64A52F90"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//3</w:t>
            </w:r>
            <w:r>
              <w:rPr>
                <w:rFonts w:ascii="Consolas" w:eastAsiaTheme="minorEastAsia" w:hAnsi="Consolas" w:cs="Consolas"/>
                <w:bCs w:val="0"/>
                <w:color w:val="3F7F5F"/>
                <w:sz w:val="20"/>
                <w:szCs w:val="20"/>
              </w:rPr>
              <w:t>、设置高亮</w:t>
            </w:r>
          </w:p>
          <w:p w14:paraId="301E8353"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w:t>
            </w:r>
          </w:p>
          <w:p w14:paraId="1DA0E317"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.addHighlightField(</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w:t>
            </w:r>
          </w:p>
          <w:p w14:paraId="4034BE53"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.setHighlightSimplePre(</w:t>
            </w:r>
            <w:r>
              <w:rPr>
                <w:rFonts w:ascii="Consolas" w:eastAsiaTheme="minorEastAsia" w:hAnsi="Consolas" w:cs="Consolas"/>
                <w:bCs w:val="0"/>
                <w:color w:val="2A00FF"/>
                <w:sz w:val="20"/>
                <w:szCs w:val="20"/>
              </w:rPr>
              <w:t>"&lt;font color='red'&gt;"</w:t>
            </w:r>
            <w:r>
              <w:rPr>
                <w:rFonts w:ascii="Consolas" w:eastAsiaTheme="minorEastAsia" w:hAnsi="Consolas" w:cs="Consolas"/>
                <w:bCs w:val="0"/>
                <w:color w:val="000000"/>
                <w:sz w:val="20"/>
                <w:szCs w:val="20"/>
              </w:rPr>
              <w:t>);</w:t>
            </w:r>
          </w:p>
          <w:p w14:paraId="42764F3E"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.setHighlightSimplePost(</w:t>
            </w:r>
            <w:r>
              <w:rPr>
                <w:rFonts w:ascii="Consolas" w:eastAsiaTheme="minorEastAsia" w:hAnsi="Consolas" w:cs="Consolas"/>
                <w:bCs w:val="0"/>
                <w:color w:val="2A00FF"/>
                <w:sz w:val="20"/>
                <w:szCs w:val="20"/>
              </w:rPr>
              <w:t>"&lt;/font&gt;"</w:t>
            </w:r>
            <w:r>
              <w:rPr>
                <w:rFonts w:ascii="Consolas" w:eastAsiaTheme="minorEastAsia" w:hAnsi="Consolas" w:cs="Consolas"/>
                <w:bCs w:val="0"/>
                <w:color w:val="000000"/>
                <w:sz w:val="20"/>
                <w:szCs w:val="20"/>
              </w:rPr>
              <w:t>);</w:t>
            </w:r>
          </w:p>
          <w:p w14:paraId="4FCAD63D"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//4</w:t>
            </w:r>
            <w:r>
              <w:rPr>
                <w:rFonts w:ascii="Consolas" w:eastAsiaTheme="minorEastAsia" w:hAnsi="Consolas" w:cs="Consolas"/>
                <w:bCs w:val="0"/>
                <w:color w:val="3F7F5F"/>
                <w:sz w:val="20"/>
                <w:szCs w:val="20"/>
              </w:rPr>
              <w:t>、设置查询排序</w:t>
            </w:r>
          </w:p>
          <w:p w14:paraId="3389BE66"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//String field:</w:t>
            </w:r>
            <w:r>
              <w:rPr>
                <w:rFonts w:ascii="Consolas" w:eastAsiaTheme="minorEastAsia" w:hAnsi="Consolas" w:cs="Consolas"/>
                <w:bCs w:val="0"/>
                <w:color w:val="3F7F5F"/>
                <w:sz w:val="20"/>
                <w:szCs w:val="20"/>
              </w:rPr>
              <w:t>排序字段</w:t>
            </w:r>
          </w:p>
          <w:p w14:paraId="465A1989"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//ORDER order :</w:t>
            </w:r>
            <w:r>
              <w:rPr>
                <w:rFonts w:ascii="Consolas" w:eastAsiaTheme="minorEastAsia" w:hAnsi="Consolas" w:cs="Consolas"/>
                <w:bCs w:val="0"/>
                <w:color w:val="3F7F5F"/>
                <w:sz w:val="20"/>
                <w:szCs w:val="20"/>
              </w:rPr>
              <w:t>排序方式</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枚举</w:t>
            </w:r>
            <w:r>
              <w:rPr>
                <w:rFonts w:ascii="Consolas" w:eastAsiaTheme="minorEastAsia" w:hAnsi="Consolas" w:cs="Consolas"/>
                <w:bCs w:val="0"/>
                <w:color w:val="3F7F5F"/>
                <w:sz w:val="20"/>
                <w:szCs w:val="20"/>
              </w:rPr>
              <w:t>)</w:t>
            </w:r>
          </w:p>
          <w:p w14:paraId="09926561"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.addSort(</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 ORDER.</w:t>
            </w:r>
            <w:r>
              <w:rPr>
                <w:rFonts w:ascii="Consolas" w:eastAsiaTheme="minorEastAsia" w:hAnsi="Consolas" w:cs="Consolas"/>
                <w:b/>
                <w:i/>
                <w:iCs/>
                <w:color w:val="0000C0"/>
                <w:sz w:val="20"/>
                <w:szCs w:val="20"/>
              </w:rPr>
              <w:t>desc</w:t>
            </w:r>
            <w:r>
              <w:rPr>
                <w:rFonts w:ascii="Consolas" w:eastAsiaTheme="minorEastAsia" w:hAnsi="Consolas" w:cs="Consolas"/>
                <w:bCs w:val="0"/>
                <w:color w:val="000000"/>
                <w:sz w:val="20"/>
                <w:szCs w:val="20"/>
              </w:rPr>
              <w:t>);</w:t>
            </w:r>
          </w:p>
          <w:p w14:paraId="5047EE17"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//5</w:t>
            </w:r>
            <w:r>
              <w:rPr>
                <w:rFonts w:ascii="Consolas" w:eastAsiaTheme="minorEastAsia" w:hAnsi="Consolas" w:cs="Consolas"/>
                <w:bCs w:val="0"/>
                <w:color w:val="3F7F5F"/>
                <w:sz w:val="20"/>
                <w:szCs w:val="20"/>
              </w:rPr>
              <w:t>、查询</w:t>
            </w:r>
          </w:p>
          <w:p w14:paraId="7285B681"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0EB75E0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QueryResponse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solrServer</w:t>
            </w:r>
            <w:r>
              <w:rPr>
                <w:rFonts w:ascii="Consolas" w:eastAsiaTheme="minorEastAsia" w:hAnsi="Consolas" w:cs="Consolas"/>
                <w:bCs w:val="0"/>
                <w:color w:val="000000"/>
                <w:sz w:val="20"/>
                <w:szCs w:val="20"/>
              </w:rPr>
              <w:t>.query(</w:t>
            </w:r>
            <w:r>
              <w:rPr>
                <w:rFonts w:ascii="Consolas" w:eastAsiaTheme="minorEastAsia" w:hAnsi="Consolas" w:cs="Consolas"/>
                <w:bCs w:val="0"/>
                <w:color w:val="6A3E3E"/>
                <w:sz w:val="20"/>
                <w:szCs w:val="20"/>
              </w:rPr>
              <w:t>solrQuery</w:t>
            </w:r>
            <w:r>
              <w:rPr>
                <w:rFonts w:ascii="Consolas" w:eastAsiaTheme="minorEastAsia" w:hAnsi="Consolas" w:cs="Consolas"/>
                <w:bCs w:val="0"/>
                <w:color w:val="000000"/>
                <w:sz w:val="20"/>
                <w:szCs w:val="20"/>
              </w:rPr>
              <w:t>);</w:t>
            </w:r>
          </w:p>
          <w:p w14:paraId="2B9E6957"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SolrDocumentList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.getResults();</w:t>
            </w:r>
          </w:p>
          <w:p w14:paraId="773BF6AF"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//6</w:t>
            </w:r>
            <w:r>
              <w:rPr>
                <w:rFonts w:ascii="Consolas" w:eastAsiaTheme="minorEastAsia" w:hAnsi="Consolas" w:cs="Consolas"/>
                <w:bCs w:val="0"/>
                <w:color w:val="3F7F5F"/>
                <w:sz w:val="20"/>
                <w:szCs w:val="20"/>
              </w:rPr>
              <w:t>、获取高亮字段，并封装到</w:t>
            </w:r>
            <w:r>
              <w:rPr>
                <w:rFonts w:ascii="Consolas" w:eastAsiaTheme="minorEastAsia" w:hAnsi="Consolas" w:cs="Consolas"/>
                <w:bCs w:val="0"/>
                <w:color w:val="3F7F5F"/>
                <w:sz w:val="20"/>
                <w:szCs w:val="20"/>
                <w:u w:val="single"/>
              </w:rPr>
              <w:t>vo</w:t>
            </w:r>
            <w:r>
              <w:rPr>
                <w:rFonts w:ascii="Consolas" w:eastAsiaTheme="minorEastAsia" w:hAnsi="Consolas" w:cs="Consolas"/>
                <w:bCs w:val="0"/>
                <w:color w:val="3F7F5F"/>
                <w:sz w:val="20"/>
                <w:szCs w:val="20"/>
              </w:rPr>
              <w:t>中</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采用提供的</w:t>
            </w:r>
            <w:r>
              <w:rPr>
                <w:rFonts w:ascii="Consolas" w:eastAsiaTheme="minorEastAsia" w:hAnsi="Consolas" w:cs="Consolas"/>
                <w:bCs w:val="0"/>
                <w:color w:val="3F7F5F"/>
                <w:sz w:val="20"/>
                <w:szCs w:val="20"/>
                <w:u w:val="single"/>
              </w:rPr>
              <w:t>solr</w:t>
            </w:r>
            <w:r>
              <w:rPr>
                <w:rFonts w:ascii="Consolas" w:eastAsiaTheme="minorEastAsia" w:hAnsi="Consolas" w:cs="Consolas"/>
                <w:bCs w:val="0"/>
                <w:color w:val="3F7F5F"/>
                <w:sz w:val="20"/>
                <w:szCs w:val="20"/>
              </w:rPr>
              <w:t>提供的工具类，</w:t>
            </w:r>
          </w:p>
          <w:p w14:paraId="52738DBC"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DocumentObjectBinder  </w:t>
            </w:r>
            <w:r>
              <w:rPr>
                <w:rFonts w:ascii="Consolas" w:eastAsiaTheme="minorEastAsia" w:hAnsi="Consolas" w:cs="Consolas"/>
                <w:bCs w:val="0"/>
                <w:color w:val="6A3E3E"/>
                <w:sz w:val="20"/>
                <w:szCs w:val="20"/>
              </w:rPr>
              <w:t>documentObjectBinder</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DocumentObjectBinder();</w:t>
            </w:r>
          </w:p>
          <w:p w14:paraId="3611505F"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List&lt;GoodsVo&gt; </w:t>
            </w:r>
            <w:r>
              <w:rPr>
                <w:rFonts w:ascii="Consolas" w:eastAsiaTheme="minorEastAsia" w:hAnsi="Consolas" w:cs="Consolas"/>
                <w:bCs w:val="0"/>
                <w:color w:val="6A3E3E"/>
                <w:sz w:val="20"/>
                <w:szCs w:val="20"/>
              </w:rPr>
              <w:t>goodsVos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documentObjectBinder</w:t>
            </w:r>
            <w:r>
              <w:rPr>
                <w:rFonts w:ascii="Consolas" w:eastAsiaTheme="minorEastAsia" w:hAnsi="Consolas" w:cs="Consolas"/>
                <w:bCs w:val="0"/>
                <w:color w:val="000000"/>
                <w:sz w:val="20"/>
                <w:szCs w:val="20"/>
              </w:rPr>
              <w:t>.getBeans(GoodsVo.</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w:t>
            </w:r>
          </w:p>
          <w:p w14:paraId="514515A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//7</w:t>
            </w:r>
            <w:r>
              <w:rPr>
                <w:rFonts w:ascii="Consolas" w:eastAsiaTheme="minorEastAsia" w:hAnsi="Consolas" w:cs="Consolas"/>
                <w:bCs w:val="0"/>
                <w:color w:val="3F7F5F"/>
                <w:sz w:val="20"/>
                <w:szCs w:val="20"/>
              </w:rPr>
              <w:t>、高亮字段手动设置</w:t>
            </w:r>
          </w:p>
          <w:p w14:paraId="625C193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Map&lt;String, Map&lt;String, List&lt;String&gt;&gt;&gt; </w:t>
            </w:r>
            <w:r>
              <w:rPr>
                <w:rFonts w:ascii="Consolas" w:eastAsiaTheme="minorEastAsia" w:hAnsi="Consolas" w:cs="Consolas"/>
                <w:bCs w:val="0"/>
                <w:color w:val="6A3E3E"/>
                <w:sz w:val="20"/>
                <w:szCs w:val="20"/>
              </w:rPr>
              <w:t>highlighting</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w:t>
            </w:r>
            <w:r>
              <w:rPr>
                <w:rFonts w:ascii="Consolas" w:eastAsiaTheme="minorEastAsia" w:hAnsi="Consolas" w:cs="Consolas"/>
                <w:bCs w:val="0"/>
                <w:color w:val="000000"/>
                <w:sz w:val="20"/>
                <w:szCs w:val="20"/>
              </w:rPr>
              <w:t>.getHighlighting();</w:t>
            </w:r>
          </w:p>
          <w:p w14:paraId="023FDDED"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for</w:t>
            </w:r>
            <w:r>
              <w:rPr>
                <w:rFonts w:ascii="Consolas" w:eastAsiaTheme="minorEastAsia" w:hAnsi="Consolas" w:cs="Consolas"/>
                <w:bCs w:val="0"/>
                <w:color w:val="000000"/>
                <w:sz w:val="20"/>
                <w:szCs w:val="20"/>
              </w:rPr>
              <w:t xml:space="preserve"> (GoodsVo </w:t>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goodsVos</w:t>
            </w:r>
            <w:r>
              <w:rPr>
                <w:rFonts w:ascii="Consolas" w:eastAsiaTheme="minorEastAsia" w:hAnsi="Consolas" w:cs="Consolas"/>
                <w:bCs w:val="0"/>
                <w:color w:val="000000"/>
                <w:sz w:val="20"/>
                <w:szCs w:val="20"/>
              </w:rPr>
              <w:t>) {</w:t>
            </w:r>
          </w:p>
          <w:p w14:paraId="67316E2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goodsHlName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highlighting</w:t>
            </w:r>
            <w:r>
              <w:rPr>
                <w:rFonts w:ascii="Consolas" w:eastAsiaTheme="minorEastAsia" w:hAnsi="Consolas" w:cs="Consolas"/>
                <w:bCs w:val="0"/>
                <w:color w:val="000000"/>
                <w:sz w:val="20"/>
                <w:szCs w:val="20"/>
              </w:rPr>
              <w:t>.get(</w:t>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.getId()).get(</w:t>
            </w:r>
            <w:r>
              <w:rPr>
                <w:rFonts w:ascii="Consolas" w:eastAsiaTheme="minorEastAsia" w:hAnsi="Consolas" w:cs="Consolas"/>
                <w:bCs w:val="0"/>
                <w:color w:val="2A00FF"/>
                <w:sz w:val="20"/>
                <w:szCs w:val="20"/>
              </w:rPr>
              <w:t>"goods_name"</w:t>
            </w:r>
            <w:r>
              <w:rPr>
                <w:rFonts w:ascii="Consolas" w:eastAsiaTheme="minorEastAsia" w:hAnsi="Consolas" w:cs="Consolas"/>
                <w:bCs w:val="0"/>
                <w:color w:val="000000"/>
                <w:sz w:val="20"/>
                <w:szCs w:val="20"/>
              </w:rPr>
              <w:t>).get(0);</w:t>
            </w:r>
          </w:p>
          <w:p w14:paraId="6E5B38E3"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goodsVo</w:t>
            </w:r>
            <w:r>
              <w:rPr>
                <w:rFonts w:ascii="Consolas" w:eastAsiaTheme="minorEastAsia" w:hAnsi="Consolas" w:cs="Consolas"/>
                <w:bCs w:val="0"/>
                <w:color w:val="000000"/>
                <w:sz w:val="20"/>
                <w:szCs w:val="20"/>
              </w:rPr>
              <w:t>.setGoodsHlName(</w:t>
            </w:r>
            <w:r>
              <w:rPr>
                <w:rFonts w:ascii="Consolas" w:eastAsiaTheme="minorEastAsia" w:hAnsi="Consolas" w:cs="Consolas"/>
                <w:bCs w:val="0"/>
                <w:color w:val="6A3E3E"/>
                <w:sz w:val="20"/>
                <w:szCs w:val="20"/>
              </w:rPr>
              <w:t>goodsHlName</w:t>
            </w:r>
            <w:r>
              <w:rPr>
                <w:rFonts w:ascii="Consolas" w:eastAsiaTheme="minorEastAsia" w:hAnsi="Consolas" w:cs="Consolas"/>
                <w:bCs w:val="0"/>
                <w:color w:val="000000"/>
                <w:sz w:val="20"/>
                <w:szCs w:val="20"/>
              </w:rPr>
              <w:t>);</w:t>
            </w:r>
          </w:p>
          <w:p w14:paraId="3CA25D31"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BDDFD0A"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(SolrServerException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4E41331C"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3652A824"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1C09474B"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2B00D666" w14:textId="77777777" w:rsidR="0016751E" w:rsidRDefault="0016751E" w:rsidP="0016751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7C9268B6" w14:textId="77777777" w:rsidR="0016751E" w:rsidRDefault="0016751E" w:rsidP="0016751E">
            <w:pPr>
              <w:ind w:firstLineChars="0" w:firstLine="0"/>
            </w:pPr>
          </w:p>
        </w:tc>
      </w:tr>
    </w:tbl>
    <w:p w14:paraId="38454772" w14:textId="77777777" w:rsidR="0016751E" w:rsidRPr="0016751E" w:rsidRDefault="0016751E" w:rsidP="0016751E">
      <w:pPr>
        <w:ind w:firstLine="420"/>
      </w:pPr>
    </w:p>
    <w:p w14:paraId="3358B24C" w14:textId="61056202" w:rsidR="00CB5E98" w:rsidRDefault="00CB5E98" w:rsidP="00CB5E98">
      <w:pPr>
        <w:pStyle w:val="2"/>
      </w:pPr>
      <w:r>
        <w:rPr>
          <w:rFonts w:hint="eastAsia"/>
        </w:rPr>
        <w:lastRenderedPageBreak/>
        <w:t>s</w:t>
      </w:r>
      <w:r>
        <w:t>olr</w:t>
      </w:r>
      <w:r>
        <w:rPr>
          <w:rFonts w:hint="eastAsia"/>
        </w:rPr>
        <w:t>的集群搭建</w:t>
      </w:r>
    </w:p>
    <w:p w14:paraId="268DC42A" w14:textId="77355029" w:rsidR="00C3476B" w:rsidRDefault="00C3476B" w:rsidP="009D3AC1">
      <w:pPr>
        <w:pStyle w:val="3"/>
        <w:ind w:firstLine="420"/>
      </w:pPr>
      <w:r>
        <w:rPr>
          <w:rFonts w:hint="eastAsia"/>
        </w:rPr>
        <w:t>solr</w:t>
      </w:r>
      <w:r>
        <w:rPr>
          <w:rFonts w:hint="eastAsia"/>
        </w:rPr>
        <w:t>集群</w:t>
      </w:r>
    </w:p>
    <w:p w14:paraId="53513DCA" w14:textId="5043CF15" w:rsidR="00C3476B" w:rsidRDefault="00C3476B" w:rsidP="00C3476B">
      <w:pPr>
        <w:ind w:firstLine="420"/>
      </w:pPr>
      <w:r>
        <w:rPr>
          <w:noProof/>
        </w:rPr>
        <w:drawing>
          <wp:inline distT="0" distB="0" distL="0" distR="0" wp14:anchorId="0E3E2724" wp14:editId="1400B990">
            <wp:extent cx="5271770" cy="2202815"/>
            <wp:effectExtent l="0" t="0" r="508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770" cy="2202815"/>
                    </a:xfrm>
                    <a:prstGeom prst="rect">
                      <a:avLst/>
                    </a:prstGeom>
                    <a:noFill/>
                    <a:ln>
                      <a:noFill/>
                    </a:ln>
                  </pic:spPr>
                </pic:pic>
              </a:graphicData>
            </a:graphic>
          </wp:inline>
        </w:drawing>
      </w:r>
    </w:p>
    <w:p w14:paraId="546C31B8" w14:textId="77777777" w:rsidR="00C3476B" w:rsidRPr="00C3476B" w:rsidRDefault="00C3476B" w:rsidP="00C3476B">
      <w:pPr>
        <w:ind w:firstLine="420"/>
      </w:pPr>
    </w:p>
    <w:p w14:paraId="399CDC5E" w14:textId="6B76BC45" w:rsidR="00C3476B" w:rsidRDefault="00C3476B" w:rsidP="009D3AC1">
      <w:pPr>
        <w:pStyle w:val="3"/>
        <w:ind w:firstLine="420"/>
      </w:pPr>
      <w:r>
        <w:rPr>
          <w:rFonts w:hint="eastAsia"/>
        </w:rPr>
        <w:t>集群的规划</w:t>
      </w:r>
    </w:p>
    <w:tbl>
      <w:tblPr>
        <w:tblStyle w:val="ab"/>
        <w:tblW w:w="0" w:type="auto"/>
        <w:tblLayout w:type="fixed"/>
        <w:tblLook w:val="0000" w:firstRow="0" w:lastRow="0" w:firstColumn="0" w:lastColumn="0" w:noHBand="0" w:noVBand="0"/>
      </w:tblPr>
      <w:tblGrid>
        <w:gridCol w:w="2130"/>
        <w:gridCol w:w="2131"/>
        <w:gridCol w:w="2131"/>
        <w:gridCol w:w="2130"/>
      </w:tblGrid>
      <w:tr w:rsidR="00C3476B" w14:paraId="61D3C4BB" w14:textId="77777777" w:rsidTr="00352B92">
        <w:tc>
          <w:tcPr>
            <w:tcW w:w="2130" w:type="dxa"/>
          </w:tcPr>
          <w:p w14:paraId="77D1F092" w14:textId="77777777" w:rsidR="00C3476B" w:rsidRDefault="00C3476B" w:rsidP="00352B92">
            <w:pPr>
              <w:ind w:firstLine="420"/>
            </w:pPr>
            <w:r>
              <w:rPr>
                <w:rFonts w:hint="eastAsia"/>
              </w:rPr>
              <w:t>文件夹</w:t>
            </w:r>
          </w:p>
        </w:tc>
        <w:tc>
          <w:tcPr>
            <w:tcW w:w="2131" w:type="dxa"/>
          </w:tcPr>
          <w:p w14:paraId="4C06F704" w14:textId="77777777" w:rsidR="00C3476B" w:rsidRDefault="00C3476B" w:rsidP="00352B92">
            <w:pPr>
              <w:ind w:firstLine="420"/>
            </w:pPr>
            <w:r>
              <w:rPr>
                <w:rFonts w:hint="eastAsia"/>
              </w:rPr>
              <w:t>Ip</w:t>
            </w:r>
          </w:p>
        </w:tc>
        <w:tc>
          <w:tcPr>
            <w:tcW w:w="2131" w:type="dxa"/>
          </w:tcPr>
          <w:p w14:paraId="423F3689" w14:textId="77777777" w:rsidR="00C3476B" w:rsidRDefault="00C3476B" w:rsidP="00352B92">
            <w:pPr>
              <w:ind w:firstLine="420"/>
            </w:pPr>
            <w:r>
              <w:rPr>
                <w:rFonts w:hint="eastAsia"/>
              </w:rPr>
              <w:t>端口</w:t>
            </w:r>
          </w:p>
        </w:tc>
        <w:tc>
          <w:tcPr>
            <w:tcW w:w="2130" w:type="dxa"/>
          </w:tcPr>
          <w:p w14:paraId="0E1BF6B2" w14:textId="378ADC55" w:rsidR="00C3476B" w:rsidRDefault="00C3476B" w:rsidP="00352B92">
            <w:pPr>
              <w:ind w:firstLine="420"/>
            </w:pPr>
            <w:r>
              <w:rPr>
                <w:rFonts w:hint="eastAsia"/>
              </w:rPr>
              <w:t>ContextPath</w:t>
            </w:r>
          </w:p>
        </w:tc>
      </w:tr>
      <w:tr w:rsidR="00C3476B" w14:paraId="31A46C1A" w14:textId="77777777" w:rsidTr="00352B92">
        <w:tc>
          <w:tcPr>
            <w:tcW w:w="2130" w:type="dxa"/>
          </w:tcPr>
          <w:p w14:paraId="142F315F" w14:textId="77777777" w:rsidR="00C3476B" w:rsidRDefault="00C3476B" w:rsidP="00352B92">
            <w:pPr>
              <w:ind w:firstLine="420"/>
            </w:pPr>
            <w:r>
              <w:rPr>
                <w:rFonts w:hint="eastAsia"/>
              </w:rPr>
              <w:t>Solr-1</w:t>
            </w:r>
          </w:p>
        </w:tc>
        <w:tc>
          <w:tcPr>
            <w:tcW w:w="2131" w:type="dxa"/>
          </w:tcPr>
          <w:p w14:paraId="7185D184" w14:textId="77777777" w:rsidR="00C3476B" w:rsidRDefault="00C3476B" w:rsidP="00352B92">
            <w:pPr>
              <w:ind w:firstLine="420"/>
            </w:pPr>
            <w:r>
              <w:rPr>
                <w:rFonts w:hint="eastAsia"/>
              </w:rPr>
              <w:t>192.168.231.139</w:t>
            </w:r>
          </w:p>
        </w:tc>
        <w:tc>
          <w:tcPr>
            <w:tcW w:w="2131" w:type="dxa"/>
          </w:tcPr>
          <w:p w14:paraId="35C3A426" w14:textId="77777777" w:rsidR="00C3476B" w:rsidRDefault="00C3476B" w:rsidP="00352B92">
            <w:pPr>
              <w:ind w:firstLineChars="100" w:firstLine="210"/>
            </w:pPr>
            <w:r>
              <w:rPr>
                <w:rFonts w:hint="eastAsia"/>
              </w:rPr>
              <w:t>8090</w:t>
            </w:r>
          </w:p>
        </w:tc>
        <w:tc>
          <w:tcPr>
            <w:tcW w:w="2130" w:type="dxa"/>
          </w:tcPr>
          <w:p w14:paraId="2D7D0E90" w14:textId="77777777" w:rsidR="00C3476B" w:rsidRDefault="00C3476B" w:rsidP="00352B92">
            <w:pPr>
              <w:ind w:firstLineChars="100" w:firstLine="210"/>
            </w:pPr>
            <w:r>
              <w:rPr>
                <w:rFonts w:hint="eastAsia"/>
              </w:rPr>
              <w:t>/</w:t>
            </w:r>
          </w:p>
        </w:tc>
      </w:tr>
      <w:tr w:rsidR="00C3476B" w14:paraId="14FF0C4C" w14:textId="77777777" w:rsidTr="00352B92">
        <w:tc>
          <w:tcPr>
            <w:tcW w:w="2130" w:type="dxa"/>
          </w:tcPr>
          <w:p w14:paraId="0BD3E75B" w14:textId="77777777" w:rsidR="00C3476B" w:rsidRDefault="00C3476B" w:rsidP="00352B92">
            <w:pPr>
              <w:ind w:firstLine="420"/>
            </w:pPr>
            <w:r>
              <w:rPr>
                <w:rFonts w:hint="eastAsia"/>
              </w:rPr>
              <w:t>Solr-2</w:t>
            </w:r>
          </w:p>
        </w:tc>
        <w:tc>
          <w:tcPr>
            <w:tcW w:w="2131" w:type="dxa"/>
          </w:tcPr>
          <w:p w14:paraId="5B5F5397" w14:textId="77777777" w:rsidR="00C3476B" w:rsidRDefault="00C3476B" w:rsidP="00352B92">
            <w:pPr>
              <w:ind w:firstLine="420"/>
            </w:pPr>
            <w:r>
              <w:rPr>
                <w:rFonts w:hint="eastAsia"/>
              </w:rPr>
              <w:t>192.168.231.139</w:t>
            </w:r>
          </w:p>
        </w:tc>
        <w:tc>
          <w:tcPr>
            <w:tcW w:w="2131" w:type="dxa"/>
          </w:tcPr>
          <w:p w14:paraId="7316B745" w14:textId="77777777" w:rsidR="00C3476B" w:rsidRDefault="00C3476B" w:rsidP="00352B92">
            <w:pPr>
              <w:ind w:firstLineChars="100" w:firstLine="210"/>
            </w:pPr>
            <w:r>
              <w:rPr>
                <w:rFonts w:hint="eastAsia"/>
              </w:rPr>
              <w:t>8100</w:t>
            </w:r>
          </w:p>
        </w:tc>
        <w:tc>
          <w:tcPr>
            <w:tcW w:w="2130" w:type="dxa"/>
          </w:tcPr>
          <w:p w14:paraId="4981D617" w14:textId="77777777" w:rsidR="00C3476B" w:rsidRDefault="00C3476B" w:rsidP="00352B92">
            <w:pPr>
              <w:ind w:firstLineChars="100" w:firstLine="210"/>
            </w:pPr>
            <w:r>
              <w:rPr>
                <w:rFonts w:hint="eastAsia"/>
              </w:rPr>
              <w:t>/</w:t>
            </w:r>
          </w:p>
        </w:tc>
      </w:tr>
      <w:tr w:rsidR="00C3476B" w14:paraId="24206EAD" w14:textId="77777777" w:rsidTr="00352B92">
        <w:tc>
          <w:tcPr>
            <w:tcW w:w="2130" w:type="dxa"/>
          </w:tcPr>
          <w:p w14:paraId="17876E38" w14:textId="77777777" w:rsidR="00C3476B" w:rsidRDefault="00C3476B" w:rsidP="00352B92">
            <w:pPr>
              <w:ind w:firstLine="420"/>
            </w:pPr>
            <w:r>
              <w:rPr>
                <w:rFonts w:hint="eastAsia"/>
              </w:rPr>
              <w:t>Solr-3</w:t>
            </w:r>
          </w:p>
        </w:tc>
        <w:tc>
          <w:tcPr>
            <w:tcW w:w="2131" w:type="dxa"/>
          </w:tcPr>
          <w:p w14:paraId="419C0D12" w14:textId="77777777" w:rsidR="00C3476B" w:rsidRDefault="00C3476B" w:rsidP="00352B92">
            <w:pPr>
              <w:ind w:firstLine="420"/>
            </w:pPr>
            <w:r>
              <w:rPr>
                <w:rFonts w:hint="eastAsia"/>
              </w:rPr>
              <w:t>192.168.231.139</w:t>
            </w:r>
          </w:p>
        </w:tc>
        <w:tc>
          <w:tcPr>
            <w:tcW w:w="2131" w:type="dxa"/>
          </w:tcPr>
          <w:p w14:paraId="1AAE4442" w14:textId="77777777" w:rsidR="00C3476B" w:rsidRDefault="00C3476B" w:rsidP="00352B92">
            <w:pPr>
              <w:ind w:firstLineChars="100" w:firstLine="210"/>
            </w:pPr>
            <w:r>
              <w:rPr>
                <w:rFonts w:hint="eastAsia"/>
              </w:rPr>
              <w:t>8110</w:t>
            </w:r>
          </w:p>
        </w:tc>
        <w:tc>
          <w:tcPr>
            <w:tcW w:w="2130" w:type="dxa"/>
          </w:tcPr>
          <w:p w14:paraId="2A7D4DDA" w14:textId="77777777" w:rsidR="00C3476B" w:rsidRDefault="00C3476B" w:rsidP="00352B92">
            <w:pPr>
              <w:ind w:firstLineChars="100" w:firstLine="210"/>
            </w:pPr>
            <w:r>
              <w:rPr>
                <w:rFonts w:hint="eastAsia"/>
              </w:rPr>
              <w:t>/</w:t>
            </w:r>
          </w:p>
        </w:tc>
      </w:tr>
      <w:tr w:rsidR="00C3476B" w14:paraId="2539AB85" w14:textId="77777777" w:rsidTr="00352B92">
        <w:tc>
          <w:tcPr>
            <w:tcW w:w="2130" w:type="dxa"/>
          </w:tcPr>
          <w:p w14:paraId="0B42AB75" w14:textId="77777777" w:rsidR="00C3476B" w:rsidRDefault="00C3476B" w:rsidP="00352B92">
            <w:pPr>
              <w:ind w:firstLine="420"/>
            </w:pPr>
            <w:r>
              <w:rPr>
                <w:rFonts w:hint="eastAsia"/>
              </w:rPr>
              <w:t>Solr-4</w:t>
            </w:r>
          </w:p>
        </w:tc>
        <w:tc>
          <w:tcPr>
            <w:tcW w:w="2131" w:type="dxa"/>
          </w:tcPr>
          <w:p w14:paraId="17B85B5B" w14:textId="77777777" w:rsidR="00C3476B" w:rsidRDefault="00C3476B" w:rsidP="00352B92">
            <w:pPr>
              <w:ind w:firstLine="420"/>
            </w:pPr>
            <w:r>
              <w:rPr>
                <w:rFonts w:hint="eastAsia"/>
              </w:rPr>
              <w:t>192.168.231.139</w:t>
            </w:r>
          </w:p>
        </w:tc>
        <w:tc>
          <w:tcPr>
            <w:tcW w:w="2131" w:type="dxa"/>
          </w:tcPr>
          <w:p w14:paraId="16958036" w14:textId="77777777" w:rsidR="00C3476B" w:rsidRDefault="00C3476B" w:rsidP="00352B92">
            <w:pPr>
              <w:ind w:firstLineChars="100" w:firstLine="210"/>
            </w:pPr>
            <w:r>
              <w:rPr>
                <w:rFonts w:hint="eastAsia"/>
              </w:rPr>
              <w:t>8120</w:t>
            </w:r>
          </w:p>
        </w:tc>
        <w:tc>
          <w:tcPr>
            <w:tcW w:w="2130" w:type="dxa"/>
          </w:tcPr>
          <w:p w14:paraId="00645C68" w14:textId="77777777" w:rsidR="00C3476B" w:rsidRDefault="00C3476B" w:rsidP="00352B92">
            <w:pPr>
              <w:ind w:firstLineChars="100" w:firstLine="210"/>
            </w:pPr>
            <w:r>
              <w:rPr>
                <w:rFonts w:hint="eastAsia"/>
              </w:rPr>
              <w:t>/</w:t>
            </w:r>
          </w:p>
        </w:tc>
      </w:tr>
    </w:tbl>
    <w:p w14:paraId="452190C3" w14:textId="77777777" w:rsidR="00C3476B" w:rsidRPr="00C3476B" w:rsidRDefault="00C3476B" w:rsidP="00C3476B">
      <w:pPr>
        <w:ind w:firstLine="420"/>
      </w:pPr>
    </w:p>
    <w:p w14:paraId="51ACB34B" w14:textId="7741B72E" w:rsidR="0016751E" w:rsidRDefault="0016751E" w:rsidP="009D3AC1">
      <w:pPr>
        <w:pStyle w:val="3"/>
        <w:ind w:firstLine="420"/>
      </w:pPr>
      <w:r>
        <w:br w:type="page"/>
      </w:r>
      <w:r w:rsidR="006A3DD8">
        <w:rPr>
          <w:rFonts w:hint="eastAsia"/>
        </w:rPr>
        <w:lastRenderedPageBreak/>
        <w:t>Solr</w:t>
      </w:r>
      <w:r w:rsidR="006A3DD8">
        <w:rPr>
          <w:rFonts w:hint="eastAsia"/>
        </w:rPr>
        <w:t>集群启动分析</w:t>
      </w:r>
    </w:p>
    <w:p w14:paraId="2F1D6815" w14:textId="6A19FD88" w:rsidR="006A3DD8" w:rsidRPr="006A3DD8" w:rsidRDefault="006A3DD8" w:rsidP="006A3DD8">
      <w:pPr>
        <w:ind w:firstLine="420"/>
      </w:pPr>
      <w:r>
        <w:rPr>
          <w:noProof/>
        </w:rPr>
        <w:drawing>
          <wp:inline distT="0" distB="0" distL="0" distR="0" wp14:anchorId="162EB796" wp14:editId="665F1E4A">
            <wp:extent cx="5271770" cy="2230755"/>
            <wp:effectExtent l="0" t="0" r="508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770" cy="2230755"/>
                    </a:xfrm>
                    <a:prstGeom prst="rect">
                      <a:avLst/>
                    </a:prstGeom>
                    <a:noFill/>
                    <a:ln>
                      <a:noFill/>
                    </a:ln>
                  </pic:spPr>
                </pic:pic>
              </a:graphicData>
            </a:graphic>
          </wp:inline>
        </w:drawing>
      </w:r>
    </w:p>
    <w:p w14:paraId="68BE4F30" w14:textId="0C7A8CF0" w:rsidR="0021167A" w:rsidRDefault="0021167A" w:rsidP="0021167A">
      <w:pPr>
        <w:ind w:firstLine="420"/>
      </w:pPr>
      <w:r>
        <w:rPr>
          <w:rFonts w:hint="eastAsia"/>
        </w:rPr>
        <w:t xml:space="preserve">Solr </w:t>
      </w:r>
      <w:r>
        <w:rPr>
          <w:rFonts w:hint="eastAsia"/>
        </w:rPr>
        <w:t>集群启动时，会从</w:t>
      </w:r>
      <w:r>
        <w:rPr>
          <w:rFonts w:hint="eastAsia"/>
        </w:rPr>
        <w:t xml:space="preserve">zk </w:t>
      </w:r>
      <w:r>
        <w:rPr>
          <w:rFonts w:hint="eastAsia"/>
        </w:rPr>
        <w:t>里面拉取配置文件</w:t>
      </w:r>
    </w:p>
    <w:p w14:paraId="547D95CC" w14:textId="6617A418" w:rsidR="00DE29A3" w:rsidRDefault="00DE29A3" w:rsidP="009D3AC1">
      <w:pPr>
        <w:pStyle w:val="3"/>
        <w:ind w:firstLine="420"/>
      </w:pPr>
      <w:r>
        <w:rPr>
          <w:rFonts w:hint="eastAsia"/>
        </w:rPr>
        <w:t>新建集群文件夹</w:t>
      </w:r>
    </w:p>
    <w:p w14:paraId="797D3E52" w14:textId="75A4E086" w:rsidR="00DE29A3" w:rsidRPr="00DE29A3" w:rsidRDefault="00DE29A3" w:rsidP="00DE29A3">
      <w:pPr>
        <w:ind w:firstLine="420"/>
      </w:pPr>
      <w:r>
        <w:t>1</w:t>
      </w:r>
      <w:r>
        <w:rPr>
          <w:rFonts w:hint="eastAsia"/>
        </w:rPr>
        <w:t>、在</w:t>
      </w:r>
      <w:r>
        <w:rPr>
          <w:rFonts w:hint="eastAsia"/>
        </w:rPr>
        <w:t>/</w:t>
      </w:r>
      <w:r>
        <w:t>usr/</w:t>
      </w:r>
      <w:r>
        <w:rPr>
          <w:rFonts w:hint="eastAsia"/>
        </w:rPr>
        <w:t>local</w:t>
      </w:r>
      <w:r>
        <w:rPr>
          <w:rFonts w:hint="eastAsia"/>
        </w:rPr>
        <w:t>下创建文件夹</w:t>
      </w:r>
      <w:r w:rsidR="0053741C" w:rsidRPr="00DE29A3">
        <w:t>solr-cloud</w:t>
      </w:r>
      <w:r w:rsidR="00812BD7">
        <w:rPr>
          <w:rFonts w:hint="eastAsia"/>
        </w:rPr>
        <w:t xml:space="preserve"> </w:t>
      </w:r>
    </w:p>
    <w:p w14:paraId="769BF2CB" w14:textId="457DD78F" w:rsidR="00AF4CB7" w:rsidRDefault="0053741C" w:rsidP="00AF4CB7">
      <w:pPr>
        <w:ind w:firstLine="420"/>
      </w:pPr>
      <w:r>
        <w:tab/>
      </w:r>
      <w:r w:rsidRPr="00DE29A3">
        <w:t>mkdir solr-cloud</w:t>
      </w:r>
      <w:r w:rsidR="0005412B">
        <w:br/>
      </w:r>
      <w:r w:rsidR="0005412B">
        <w:tab/>
        <w:t>2</w:t>
      </w:r>
      <w:r w:rsidR="0005412B">
        <w:rPr>
          <w:rFonts w:hint="eastAsia"/>
        </w:rPr>
        <w:t>、在</w:t>
      </w:r>
      <w:r w:rsidR="0005412B" w:rsidRPr="00DE29A3">
        <w:t>solr-cloud</w:t>
      </w:r>
      <w:r w:rsidR="0005412B">
        <w:rPr>
          <w:rFonts w:hint="eastAsia"/>
        </w:rPr>
        <w:t>文件夹下创建四个文件夹</w:t>
      </w:r>
    </w:p>
    <w:p w14:paraId="07C366C3" w14:textId="561CB39E" w:rsidR="0086106C" w:rsidRDefault="0086106C" w:rsidP="00AF4CB7">
      <w:pPr>
        <w:ind w:firstLine="420"/>
      </w:pPr>
      <w:r>
        <w:tab/>
      </w:r>
      <w:r w:rsidRPr="00DE29A3">
        <w:t>solr</w:t>
      </w:r>
      <w:r>
        <w:t>-1</w:t>
      </w:r>
      <w:r>
        <w:rPr>
          <w:rFonts w:hint="eastAsia"/>
        </w:rPr>
        <w:t>，</w:t>
      </w:r>
      <w:r w:rsidRPr="00DE29A3">
        <w:t>solr</w:t>
      </w:r>
      <w:r>
        <w:t>-2</w:t>
      </w:r>
      <w:r>
        <w:rPr>
          <w:rFonts w:hint="eastAsia"/>
        </w:rPr>
        <w:t>，</w:t>
      </w:r>
      <w:r w:rsidRPr="00DE29A3">
        <w:t>solr</w:t>
      </w:r>
      <w:r>
        <w:t>-3</w:t>
      </w:r>
      <w:r>
        <w:rPr>
          <w:rFonts w:hint="eastAsia"/>
        </w:rPr>
        <w:t>，</w:t>
      </w:r>
      <w:r w:rsidRPr="00DE29A3">
        <w:t>solr</w:t>
      </w:r>
      <w:r>
        <w:t>-4</w:t>
      </w:r>
      <w:r>
        <w:rPr>
          <w:rFonts w:hint="eastAsia"/>
        </w:rPr>
        <w:t>，</w:t>
      </w:r>
    </w:p>
    <w:p w14:paraId="262388EB" w14:textId="6B71C914" w:rsidR="007B5A4C" w:rsidRDefault="007B5A4C" w:rsidP="00762DC9">
      <w:pPr>
        <w:ind w:firstLine="420"/>
        <w:jc w:val="center"/>
      </w:pPr>
      <w:r>
        <w:rPr>
          <w:noProof/>
        </w:rPr>
        <w:drawing>
          <wp:inline distT="0" distB="0" distL="0" distR="0" wp14:anchorId="7EDBF523" wp14:editId="57584AB5">
            <wp:extent cx="2423370" cy="358171"/>
            <wp:effectExtent l="0" t="0" r="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23370" cy="358171"/>
                    </a:xfrm>
                    <a:prstGeom prst="rect">
                      <a:avLst/>
                    </a:prstGeom>
                  </pic:spPr>
                </pic:pic>
              </a:graphicData>
            </a:graphic>
          </wp:inline>
        </w:drawing>
      </w:r>
    </w:p>
    <w:p w14:paraId="073BE899" w14:textId="2D739103" w:rsidR="00D05288" w:rsidRDefault="00D05288" w:rsidP="009D3AC1">
      <w:pPr>
        <w:pStyle w:val="3"/>
        <w:ind w:firstLine="420"/>
      </w:pPr>
      <w:r>
        <w:rPr>
          <w:rFonts w:hint="eastAsia"/>
        </w:rPr>
        <w:t>将已经配置好的</w:t>
      </w:r>
      <w:r>
        <w:rPr>
          <w:rFonts w:hint="eastAsia"/>
        </w:rPr>
        <w:t>solr</w:t>
      </w:r>
      <w:r>
        <w:rPr>
          <w:rFonts w:hint="eastAsia"/>
        </w:rPr>
        <w:t>的</w:t>
      </w:r>
      <w:r>
        <w:rPr>
          <w:rFonts w:hint="eastAsia"/>
        </w:rPr>
        <w:t>tomcat</w:t>
      </w:r>
      <w:r w:rsidR="00D61D18">
        <w:rPr>
          <w:rFonts w:hint="eastAsia"/>
        </w:rPr>
        <w:t>复制</w:t>
      </w:r>
      <w:r>
        <w:rPr>
          <w:rFonts w:hint="eastAsia"/>
        </w:rPr>
        <w:t>到</w:t>
      </w:r>
      <w:r w:rsidRPr="00DE29A3">
        <w:t>solr-cloud</w:t>
      </w:r>
      <w:r>
        <w:rPr>
          <w:rFonts w:hint="eastAsia"/>
        </w:rPr>
        <w:t>中</w:t>
      </w:r>
    </w:p>
    <w:p w14:paraId="458EDA75" w14:textId="214CEF4E" w:rsidR="00275CB8" w:rsidRPr="00275CB8" w:rsidRDefault="00275CB8" w:rsidP="00275CB8">
      <w:pPr>
        <w:ind w:firstLine="420"/>
      </w:pPr>
      <w:r>
        <w:rPr>
          <w:rFonts w:hint="eastAsia"/>
        </w:rPr>
        <w:t>tomcat</w:t>
      </w:r>
      <w:r>
        <w:rPr>
          <w:rFonts w:hint="eastAsia"/>
        </w:rPr>
        <w:t>文件夹中不能够缺少</w:t>
      </w:r>
      <w:r>
        <w:rPr>
          <w:rFonts w:hint="eastAsia"/>
        </w:rPr>
        <w:t>tar</w:t>
      </w:r>
      <w:r w:rsidR="001B3C2C">
        <w:rPr>
          <w:rFonts w:hint="eastAsia"/>
        </w:rPr>
        <w:t>包</w:t>
      </w:r>
    </w:p>
    <w:p w14:paraId="3B0D195B" w14:textId="545F37E4" w:rsidR="00275CB8" w:rsidRPr="00275CB8" w:rsidRDefault="00275CB8" w:rsidP="00275CB8">
      <w:pPr>
        <w:ind w:firstLine="420"/>
      </w:pPr>
      <w:r>
        <w:rPr>
          <w:noProof/>
        </w:rPr>
        <w:drawing>
          <wp:inline distT="0" distB="0" distL="0" distR="0" wp14:anchorId="63EFFB8B" wp14:editId="0891FBE9">
            <wp:extent cx="3497883" cy="464860"/>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97883" cy="464860"/>
                    </a:xfrm>
                    <a:prstGeom prst="rect">
                      <a:avLst/>
                    </a:prstGeom>
                  </pic:spPr>
                </pic:pic>
              </a:graphicData>
            </a:graphic>
          </wp:inline>
        </w:drawing>
      </w:r>
    </w:p>
    <w:p w14:paraId="5C0DB308" w14:textId="68279F53" w:rsidR="007E151E" w:rsidRPr="007E151E" w:rsidRDefault="007E151E" w:rsidP="007E151E">
      <w:pPr>
        <w:ind w:firstLine="420"/>
      </w:pPr>
      <w:r w:rsidRPr="007E151E">
        <w:t>cp -r tomcat7/ ./solr-cloud/solr-1</w:t>
      </w:r>
    </w:p>
    <w:p w14:paraId="45D2C33A" w14:textId="1904BC7C" w:rsidR="00D05288" w:rsidRDefault="007E151E" w:rsidP="00D05288">
      <w:pPr>
        <w:ind w:firstLine="420"/>
      </w:pPr>
      <w:r>
        <w:rPr>
          <w:noProof/>
        </w:rPr>
        <w:drawing>
          <wp:inline distT="0" distB="0" distL="0" distR="0" wp14:anchorId="4E8C1E5D" wp14:editId="7075A26F">
            <wp:extent cx="4138019" cy="784928"/>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38019" cy="784928"/>
                    </a:xfrm>
                    <a:prstGeom prst="rect">
                      <a:avLst/>
                    </a:prstGeom>
                  </pic:spPr>
                </pic:pic>
              </a:graphicData>
            </a:graphic>
          </wp:inline>
        </w:drawing>
      </w:r>
    </w:p>
    <w:p w14:paraId="65BFA514" w14:textId="75A09E17" w:rsidR="009E3F17" w:rsidRDefault="009E3F17" w:rsidP="009D3AC1">
      <w:pPr>
        <w:pStyle w:val="3"/>
        <w:ind w:firstLine="420"/>
      </w:pPr>
      <w:r>
        <w:rPr>
          <w:rFonts w:hint="eastAsia"/>
        </w:rPr>
        <w:t>给每个</w:t>
      </w:r>
      <w:r>
        <w:rPr>
          <w:rFonts w:hint="eastAsia"/>
        </w:rPr>
        <w:t xml:space="preserve">solr </w:t>
      </w:r>
      <w:r>
        <w:rPr>
          <w:rFonts w:hint="eastAsia"/>
        </w:rPr>
        <w:t>新建</w:t>
      </w:r>
      <w:r>
        <w:rPr>
          <w:rFonts w:hint="eastAsia"/>
        </w:rPr>
        <w:t>solr-home</w:t>
      </w:r>
    </w:p>
    <w:p w14:paraId="2DDDCF0B" w14:textId="58ABA176" w:rsidR="009E3F17" w:rsidRDefault="00FD6F64" w:rsidP="009E3F17">
      <w:pPr>
        <w:ind w:firstLine="420"/>
      </w:pPr>
      <w:r>
        <w:rPr>
          <w:rFonts w:hint="eastAsia"/>
        </w:rPr>
        <w:t>1</w:t>
      </w:r>
      <w:r>
        <w:rPr>
          <w:rFonts w:hint="eastAsia"/>
        </w:rPr>
        <w:t>、在</w:t>
      </w:r>
      <w:r>
        <w:rPr>
          <w:rFonts w:hint="eastAsia"/>
        </w:rPr>
        <w:t>solr-cloud</w:t>
      </w:r>
      <w:r>
        <w:rPr>
          <w:rFonts w:hint="eastAsia"/>
        </w:rPr>
        <w:t>创建文件夹</w:t>
      </w:r>
      <w:r>
        <w:rPr>
          <w:rFonts w:hint="eastAsia"/>
        </w:rPr>
        <w:t>solr-cloud-home</w:t>
      </w:r>
      <w:r>
        <w:rPr>
          <w:rFonts w:hint="eastAsia"/>
        </w:rPr>
        <w:t>、</w:t>
      </w:r>
      <w:r w:rsidR="00CE2A5E">
        <w:rPr>
          <w:rFonts w:hint="eastAsia"/>
        </w:rPr>
        <w:t>并在该文件夹中创建四个文件夹</w:t>
      </w:r>
    </w:p>
    <w:p w14:paraId="3272246D" w14:textId="186BE30A" w:rsidR="00FD6F64" w:rsidRDefault="008A3D50" w:rsidP="009E3F17">
      <w:pPr>
        <w:ind w:firstLine="420"/>
      </w:pPr>
      <w:r>
        <w:rPr>
          <w:noProof/>
        </w:rPr>
        <w:drawing>
          <wp:inline distT="0" distB="0" distL="0" distR="0" wp14:anchorId="1AD8E44C" wp14:editId="0DBAF162">
            <wp:extent cx="3551228" cy="647756"/>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51228" cy="647756"/>
                    </a:xfrm>
                    <a:prstGeom prst="rect">
                      <a:avLst/>
                    </a:prstGeom>
                  </pic:spPr>
                </pic:pic>
              </a:graphicData>
            </a:graphic>
          </wp:inline>
        </w:drawing>
      </w:r>
    </w:p>
    <w:p w14:paraId="1CAAFF90" w14:textId="0BF5F07F" w:rsidR="00B910A7" w:rsidRDefault="00B910A7" w:rsidP="00B910A7">
      <w:pPr>
        <w:ind w:firstLine="420"/>
      </w:pPr>
      <w:r>
        <w:rPr>
          <w:rFonts w:hint="eastAsia"/>
        </w:rPr>
        <w:t>2</w:t>
      </w:r>
      <w:r>
        <w:rPr>
          <w:rFonts w:hint="eastAsia"/>
        </w:rPr>
        <w:t>、给每个</w:t>
      </w:r>
      <w:r>
        <w:rPr>
          <w:rFonts w:hint="eastAsia"/>
        </w:rPr>
        <w:t>solr-home</w:t>
      </w:r>
      <w:r>
        <w:rPr>
          <w:rFonts w:hint="eastAsia"/>
        </w:rPr>
        <w:t>准备必须的文件和文件夹</w:t>
      </w:r>
      <w:r w:rsidR="00A32AA5">
        <w:rPr>
          <w:rFonts w:hint="eastAsia"/>
        </w:rPr>
        <w:t>，将已经创建好的</w:t>
      </w:r>
      <w:r w:rsidR="00A32AA5">
        <w:rPr>
          <w:rFonts w:hint="eastAsia"/>
        </w:rPr>
        <w:t>solr</w:t>
      </w:r>
      <w:r w:rsidR="00A32AA5">
        <w:rPr>
          <w:rFonts w:hint="eastAsia"/>
        </w:rPr>
        <w:t>的配置文件复制</w:t>
      </w:r>
      <w:r w:rsidR="00A32AA5">
        <w:rPr>
          <w:rFonts w:hint="eastAsia"/>
        </w:rPr>
        <w:lastRenderedPageBreak/>
        <w:t>到</w:t>
      </w:r>
      <w:r w:rsidR="00A32AA5">
        <w:rPr>
          <w:rFonts w:hint="eastAsia"/>
        </w:rPr>
        <w:t>solr-cloud</w:t>
      </w:r>
      <w:r w:rsidR="005C1993">
        <w:rPr>
          <w:rFonts w:hint="eastAsia"/>
        </w:rPr>
        <w:t>文件夹中</w:t>
      </w:r>
    </w:p>
    <w:p w14:paraId="7517EBC2" w14:textId="2B9B3163" w:rsidR="0053716C" w:rsidRDefault="0053716C" w:rsidP="00B910A7">
      <w:pPr>
        <w:ind w:firstLine="420"/>
      </w:pPr>
      <w:r w:rsidRPr="0053716C">
        <w:t>cp -r solr-home/ ../solr-cloud</w:t>
      </w:r>
    </w:p>
    <w:p w14:paraId="7BC26905" w14:textId="2E253BB0" w:rsidR="00AF7F1F" w:rsidRDefault="00AF7F1F" w:rsidP="00B910A7">
      <w:pPr>
        <w:ind w:firstLine="420"/>
      </w:pPr>
      <w:r>
        <w:t>3</w:t>
      </w:r>
      <w:r>
        <w:rPr>
          <w:rFonts w:hint="eastAsia"/>
        </w:rPr>
        <w:t>、将</w:t>
      </w:r>
      <w:r w:rsidRPr="0053716C">
        <w:t>solr-home</w:t>
      </w:r>
      <w:r>
        <w:rPr>
          <w:rFonts w:hint="eastAsia"/>
        </w:rPr>
        <w:t>中的各个下列三个文件复制到四个文件夹中。</w:t>
      </w:r>
    </w:p>
    <w:p w14:paraId="656F949E" w14:textId="43B1CEE7" w:rsidR="00C0334F" w:rsidRPr="00AF7F1F" w:rsidRDefault="001B52D7" w:rsidP="00B910A7">
      <w:pPr>
        <w:ind w:firstLine="420"/>
      </w:pPr>
      <w:r>
        <w:tab/>
      </w:r>
      <w:r w:rsidR="00C0334F" w:rsidRPr="00C0334F">
        <w:t>cp -r bin/ solr.xml zoo.cfg  ../solr-cloud-home/solr-home-1</w:t>
      </w:r>
    </w:p>
    <w:p w14:paraId="0A5DA019" w14:textId="4437DA98" w:rsidR="005C1993" w:rsidRDefault="005C1993" w:rsidP="00B910A7">
      <w:pPr>
        <w:ind w:firstLine="420"/>
      </w:pPr>
      <w:r>
        <w:rPr>
          <w:noProof/>
        </w:rPr>
        <w:drawing>
          <wp:inline distT="0" distB="0" distL="0" distR="0" wp14:anchorId="4B1AFBCF" wp14:editId="653B1AB3">
            <wp:extent cx="4160881" cy="63251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60881" cy="632515"/>
                    </a:xfrm>
                    <a:prstGeom prst="rect">
                      <a:avLst/>
                    </a:prstGeom>
                  </pic:spPr>
                </pic:pic>
              </a:graphicData>
            </a:graphic>
          </wp:inline>
        </w:drawing>
      </w:r>
    </w:p>
    <w:p w14:paraId="2DC9CCC4" w14:textId="39FE19BD" w:rsidR="003658A0" w:rsidRDefault="003658A0" w:rsidP="00B910A7">
      <w:pPr>
        <w:ind w:firstLine="420"/>
      </w:pPr>
    </w:p>
    <w:p w14:paraId="642E2EB1" w14:textId="6AB04C6C" w:rsidR="00B5053B" w:rsidRDefault="007777B3" w:rsidP="009D3AC1">
      <w:pPr>
        <w:pStyle w:val="3"/>
        <w:ind w:firstLine="420"/>
      </w:pPr>
      <w:r>
        <w:rPr>
          <w:rFonts w:hint="eastAsia"/>
        </w:rPr>
        <w:t>给每个</w:t>
      </w:r>
      <w:r>
        <w:rPr>
          <w:rFonts w:hint="eastAsia"/>
        </w:rPr>
        <w:t xml:space="preserve">solr </w:t>
      </w:r>
      <w:r>
        <w:rPr>
          <w:rFonts w:hint="eastAsia"/>
        </w:rPr>
        <w:t>新建</w:t>
      </w:r>
      <w:r>
        <w:rPr>
          <w:rFonts w:hint="eastAsia"/>
        </w:rPr>
        <w:t>solr-home</w:t>
      </w:r>
    </w:p>
    <w:p w14:paraId="0870C6A5" w14:textId="7864A9F5" w:rsidR="007777B3" w:rsidRPr="00DA49A8" w:rsidRDefault="007777B3" w:rsidP="007777B3">
      <w:pPr>
        <w:ind w:firstLine="420"/>
        <w:rPr>
          <w:color w:val="FF0000"/>
        </w:rPr>
      </w:pPr>
      <w:r w:rsidRPr="00DA49A8">
        <w:rPr>
          <w:rFonts w:hint="eastAsia"/>
          <w:color w:val="FF0000"/>
        </w:rPr>
        <w:t>注意</w:t>
      </w:r>
      <w:r w:rsidRPr="00DA49A8">
        <w:rPr>
          <w:rFonts w:hint="eastAsia"/>
          <w:color w:val="FF0000"/>
        </w:rPr>
        <w:t>solr-cloud-home</w:t>
      </w:r>
      <w:r w:rsidRPr="00DA49A8">
        <w:rPr>
          <w:rFonts w:hint="eastAsia"/>
          <w:color w:val="FF0000"/>
        </w:rPr>
        <w:t>的文件夹</w:t>
      </w:r>
      <w:r w:rsidR="00003248">
        <w:rPr>
          <w:rFonts w:hint="eastAsia"/>
          <w:color w:val="FF0000"/>
        </w:rPr>
        <w:t>，与集群不在统一文件夹</w:t>
      </w:r>
    </w:p>
    <w:p w14:paraId="042B8631" w14:textId="1AEE1090" w:rsidR="00B5053B" w:rsidRDefault="00B5053B" w:rsidP="00B5053B">
      <w:pPr>
        <w:ind w:firstLine="420"/>
      </w:pPr>
      <w:r>
        <w:rPr>
          <w:noProof/>
        </w:rPr>
        <w:drawing>
          <wp:inline distT="0" distB="0" distL="0" distR="0" wp14:anchorId="7DB7EAFB" wp14:editId="199C441F">
            <wp:extent cx="5271770" cy="1136015"/>
            <wp:effectExtent l="0" t="0" r="508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1770" cy="1136015"/>
                    </a:xfrm>
                    <a:prstGeom prst="rect">
                      <a:avLst/>
                    </a:prstGeom>
                    <a:noFill/>
                    <a:ln>
                      <a:noFill/>
                    </a:ln>
                  </pic:spPr>
                </pic:pic>
              </a:graphicData>
            </a:graphic>
          </wp:inline>
        </w:drawing>
      </w:r>
    </w:p>
    <w:p w14:paraId="14C7C9C4" w14:textId="77777777" w:rsidR="00B5053B" w:rsidRDefault="00B5053B" w:rsidP="00B5053B">
      <w:pPr>
        <w:ind w:firstLine="420"/>
      </w:pPr>
      <w:r>
        <w:rPr>
          <w:rFonts w:hint="eastAsia"/>
        </w:rPr>
        <w:t>给每个</w:t>
      </w:r>
      <w:r>
        <w:rPr>
          <w:rFonts w:hint="eastAsia"/>
        </w:rPr>
        <w:t>solr-home</w:t>
      </w:r>
      <w:r>
        <w:rPr>
          <w:rFonts w:hint="eastAsia"/>
        </w:rPr>
        <w:t>准备必须的文件和文件夹</w:t>
      </w:r>
    </w:p>
    <w:p w14:paraId="4F940E03" w14:textId="707FCBB0" w:rsidR="00B5053B" w:rsidRDefault="00B5053B" w:rsidP="00B5053B">
      <w:pPr>
        <w:ind w:firstLine="420"/>
      </w:pPr>
      <w:r>
        <w:rPr>
          <w:noProof/>
        </w:rPr>
        <w:drawing>
          <wp:inline distT="0" distB="0" distL="0" distR="0" wp14:anchorId="13BE9FC3" wp14:editId="33BCE3E6">
            <wp:extent cx="5264785" cy="886460"/>
            <wp:effectExtent l="0" t="0" r="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886460"/>
                    </a:xfrm>
                    <a:prstGeom prst="rect">
                      <a:avLst/>
                    </a:prstGeom>
                    <a:noFill/>
                    <a:ln>
                      <a:noFill/>
                    </a:ln>
                  </pic:spPr>
                </pic:pic>
              </a:graphicData>
            </a:graphic>
          </wp:inline>
        </w:drawing>
      </w:r>
    </w:p>
    <w:p w14:paraId="7DEA7090" w14:textId="6D8576EB" w:rsidR="00B5053B" w:rsidRDefault="00B5053B" w:rsidP="009D3AC1">
      <w:pPr>
        <w:pStyle w:val="3"/>
        <w:ind w:firstLine="420"/>
      </w:pPr>
      <w:r>
        <w:rPr>
          <w:rFonts w:hint="eastAsia"/>
        </w:rPr>
        <w:t>修改每个</w:t>
      </w:r>
      <w:r>
        <w:rPr>
          <w:rFonts w:hint="eastAsia"/>
        </w:rPr>
        <w:t>solr-[1:4]</w:t>
      </w:r>
      <w:r>
        <w:rPr>
          <w:rFonts w:hint="eastAsia"/>
        </w:rPr>
        <w:t>的</w:t>
      </w:r>
      <w:r>
        <w:rPr>
          <w:rFonts w:hint="eastAsia"/>
        </w:rPr>
        <w:t xml:space="preserve">web.xml </w:t>
      </w:r>
      <w:r>
        <w:rPr>
          <w:rFonts w:hint="eastAsia"/>
        </w:rPr>
        <w:t>文件</w:t>
      </w:r>
    </w:p>
    <w:p w14:paraId="6BE56611" w14:textId="77777777" w:rsidR="00540086" w:rsidRDefault="00B5053B" w:rsidP="00B5053B">
      <w:pPr>
        <w:ind w:firstLine="420"/>
      </w:pPr>
      <w:r>
        <w:rPr>
          <w:rFonts w:hint="eastAsia"/>
        </w:rPr>
        <w:t>Solr-1</w:t>
      </w:r>
      <w:r>
        <w:rPr>
          <w:rFonts w:hint="eastAsia"/>
        </w:rPr>
        <w:t>：</w:t>
      </w:r>
    </w:p>
    <w:p w14:paraId="25ED3E99" w14:textId="2354163A" w:rsidR="00B5053B" w:rsidRDefault="00540086" w:rsidP="00B5053B">
      <w:pPr>
        <w:ind w:firstLine="420"/>
      </w:pPr>
      <w:r w:rsidRPr="00540086">
        <w:t>vi /usr/local/solr-cloud/solr-1/tomcat7/apache-tomcat-7.0.92/webapps/ROOT/WEB-INF/web.xml</w:t>
      </w:r>
    </w:p>
    <w:p w14:paraId="198737D8" w14:textId="3763201D" w:rsidR="00B5053B" w:rsidRDefault="00B5053B" w:rsidP="00B5053B">
      <w:pPr>
        <w:ind w:firstLine="420"/>
      </w:pPr>
      <w:r>
        <w:rPr>
          <w:noProof/>
        </w:rPr>
        <w:drawing>
          <wp:inline distT="0" distB="0" distL="0" distR="0" wp14:anchorId="1303C9FE" wp14:editId="31D444E0">
            <wp:extent cx="5264785" cy="70675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706755"/>
                    </a:xfrm>
                    <a:prstGeom prst="rect">
                      <a:avLst/>
                    </a:prstGeom>
                    <a:noFill/>
                    <a:ln>
                      <a:noFill/>
                    </a:ln>
                  </pic:spPr>
                </pic:pic>
              </a:graphicData>
            </a:graphic>
          </wp:inline>
        </w:drawing>
      </w:r>
    </w:p>
    <w:p w14:paraId="2CE7456B" w14:textId="77777777" w:rsidR="00C87FC2" w:rsidRDefault="00B5053B" w:rsidP="00B5053B">
      <w:pPr>
        <w:ind w:firstLine="420"/>
      </w:pPr>
      <w:r>
        <w:rPr>
          <w:rFonts w:hint="eastAsia"/>
        </w:rPr>
        <w:t>Solr-2</w:t>
      </w:r>
      <w:r>
        <w:rPr>
          <w:rFonts w:hint="eastAsia"/>
        </w:rPr>
        <w:t>：</w:t>
      </w:r>
    </w:p>
    <w:p w14:paraId="73761F26" w14:textId="2EC15F11" w:rsidR="00B5053B" w:rsidRDefault="008F32A6" w:rsidP="00B5053B">
      <w:pPr>
        <w:ind w:firstLine="420"/>
      </w:pPr>
      <w:r w:rsidRPr="008F32A6">
        <w:t>vi /usr/local/solr-cloud/solr-</w:t>
      </w:r>
      <w:r w:rsidR="00062E3E">
        <w:t>2</w:t>
      </w:r>
      <w:r w:rsidRPr="008F32A6">
        <w:t>/tomcat7/apache-tomcat-7.0.92/webapps/ROOT/WEB-INF/web.xml</w:t>
      </w:r>
    </w:p>
    <w:p w14:paraId="1595F22A" w14:textId="64CD225A" w:rsidR="00B5053B" w:rsidRDefault="00B5053B" w:rsidP="00B5053B">
      <w:pPr>
        <w:ind w:firstLine="420"/>
      </w:pPr>
      <w:r>
        <w:rPr>
          <w:noProof/>
        </w:rPr>
        <w:drawing>
          <wp:inline distT="0" distB="0" distL="0" distR="0" wp14:anchorId="1368DA10" wp14:editId="2468D557">
            <wp:extent cx="5271770" cy="637540"/>
            <wp:effectExtent l="0" t="0" r="508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1770" cy="637540"/>
                    </a:xfrm>
                    <a:prstGeom prst="rect">
                      <a:avLst/>
                    </a:prstGeom>
                    <a:noFill/>
                    <a:ln>
                      <a:noFill/>
                    </a:ln>
                  </pic:spPr>
                </pic:pic>
              </a:graphicData>
            </a:graphic>
          </wp:inline>
        </w:drawing>
      </w:r>
    </w:p>
    <w:p w14:paraId="352927C9" w14:textId="77777777" w:rsidR="00C87FC2" w:rsidRDefault="00B5053B" w:rsidP="00B5053B">
      <w:pPr>
        <w:ind w:firstLine="420"/>
      </w:pPr>
      <w:r>
        <w:rPr>
          <w:rFonts w:hint="eastAsia"/>
        </w:rPr>
        <w:t>Solr-3</w:t>
      </w:r>
      <w:r>
        <w:rPr>
          <w:rFonts w:hint="eastAsia"/>
        </w:rPr>
        <w:t>：</w:t>
      </w:r>
    </w:p>
    <w:p w14:paraId="76818D77" w14:textId="158B167F" w:rsidR="00B5053B" w:rsidRDefault="008F32A6" w:rsidP="00B5053B">
      <w:pPr>
        <w:ind w:firstLine="420"/>
      </w:pPr>
      <w:r w:rsidRPr="008F32A6">
        <w:t>vi /usr/local/solr-cloud/solr-</w:t>
      </w:r>
      <w:r w:rsidR="00062E3E">
        <w:t>3</w:t>
      </w:r>
      <w:r w:rsidRPr="008F32A6">
        <w:t xml:space="preserve">/tomcat7/apache-tomcat-7.0.92/webapps/ROOT/WEB-INF/web.xml </w:t>
      </w:r>
      <w:r w:rsidR="00B5053B">
        <w:rPr>
          <w:noProof/>
        </w:rPr>
        <w:lastRenderedPageBreak/>
        <w:drawing>
          <wp:inline distT="0" distB="0" distL="0" distR="0" wp14:anchorId="3882418C" wp14:editId="0A61FA03">
            <wp:extent cx="5264785" cy="69278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692785"/>
                    </a:xfrm>
                    <a:prstGeom prst="rect">
                      <a:avLst/>
                    </a:prstGeom>
                    <a:noFill/>
                    <a:ln>
                      <a:noFill/>
                    </a:ln>
                  </pic:spPr>
                </pic:pic>
              </a:graphicData>
            </a:graphic>
          </wp:inline>
        </w:drawing>
      </w:r>
    </w:p>
    <w:p w14:paraId="12F0DDE2" w14:textId="77777777" w:rsidR="00C87FC2" w:rsidRDefault="00B5053B" w:rsidP="00B5053B">
      <w:pPr>
        <w:ind w:firstLine="420"/>
      </w:pPr>
      <w:r>
        <w:rPr>
          <w:rFonts w:hint="eastAsia"/>
        </w:rPr>
        <w:t>Solr-4</w:t>
      </w:r>
    </w:p>
    <w:p w14:paraId="631D16D3" w14:textId="34620CEB" w:rsidR="00B5053B" w:rsidRDefault="00B5053B" w:rsidP="00B5053B">
      <w:pPr>
        <w:ind w:firstLine="420"/>
      </w:pPr>
      <w:r>
        <w:rPr>
          <w:rFonts w:hint="eastAsia"/>
        </w:rPr>
        <w:t>：</w:t>
      </w:r>
      <w:r w:rsidR="008F32A6" w:rsidRPr="008F32A6">
        <w:t>vi /usr/local/solr-cloud/solr-</w:t>
      </w:r>
      <w:r w:rsidR="00062E3E">
        <w:t>4</w:t>
      </w:r>
      <w:r w:rsidR="008F32A6" w:rsidRPr="008F32A6">
        <w:t>/tomcat7/apache-tomcat-7.0.92/webapps/ROOT/WEB-INF/web.xml</w:t>
      </w:r>
    </w:p>
    <w:p w14:paraId="6E017B96" w14:textId="482EDCBB" w:rsidR="00B5053B" w:rsidRDefault="00B5053B" w:rsidP="00B5053B">
      <w:pPr>
        <w:ind w:firstLine="420"/>
      </w:pPr>
      <w:r>
        <w:rPr>
          <w:noProof/>
        </w:rPr>
        <w:drawing>
          <wp:inline distT="0" distB="0" distL="0" distR="0" wp14:anchorId="7819785D" wp14:editId="2D058793">
            <wp:extent cx="5271770" cy="734060"/>
            <wp:effectExtent l="0" t="0" r="508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770" cy="734060"/>
                    </a:xfrm>
                    <a:prstGeom prst="rect">
                      <a:avLst/>
                    </a:prstGeom>
                    <a:noFill/>
                    <a:ln>
                      <a:noFill/>
                    </a:ln>
                  </pic:spPr>
                </pic:pic>
              </a:graphicData>
            </a:graphic>
          </wp:inline>
        </w:drawing>
      </w:r>
    </w:p>
    <w:p w14:paraId="46B9C939" w14:textId="77777777" w:rsidR="003658A0" w:rsidRDefault="003658A0" w:rsidP="00B910A7">
      <w:pPr>
        <w:ind w:firstLine="420"/>
      </w:pPr>
    </w:p>
    <w:p w14:paraId="76D79C70" w14:textId="0D43E4E7" w:rsidR="004E7A14" w:rsidRDefault="00B67398" w:rsidP="009D3AC1">
      <w:pPr>
        <w:pStyle w:val="3"/>
        <w:ind w:firstLine="420"/>
      </w:pPr>
      <w:r>
        <w:rPr>
          <w:rFonts w:hint="eastAsia"/>
        </w:rPr>
        <w:t>修改</w:t>
      </w:r>
      <w:r>
        <w:rPr>
          <w:rFonts w:hint="eastAsia"/>
        </w:rPr>
        <w:t>tomcat</w:t>
      </w:r>
      <w:r>
        <w:rPr>
          <w:rFonts w:hint="eastAsia"/>
        </w:rPr>
        <w:t>的运行端口</w:t>
      </w:r>
    </w:p>
    <w:p w14:paraId="00B1277F" w14:textId="0130EF60" w:rsidR="00B67398" w:rsidRPr="00B67398" w:rsidRDefault="00B67398" w:rsidP="00B67398">
      <w:pPr>
        <w:ind w:firstLine="420"/>
      </w:pPr>
      <w:r>
        <w:rPr>
          <w:rFonts w:hint="eastAsia"/>
        </w:rPr>
        <w:t>solr-</w:t>
      </w:r>
      <w:r>
        <w:t>1</w:t>
      </w:r>
      <w:r w:rsidR="00663869">
        <w:t xml:space="preserve">  +10</w:t>
      </w:r>
      <w:r w:rsidR="00FE0D7B">
        <w:t>(</w:t>
      </w:r>
      <w:r w:rsidR="00FE0D7B">
        <w:rPr>
          <w:rFonts w:hint="eastAsia"/>
        </w:rPr>
        <w:t>五个</w:t>
      </w:r>
      <w:r w:rsidR="00FE0D7B">
        <w:t>)</w:t>
      </w:r>
    </w:p>
    <w:p w14:paraId="0BE5C0B9" w14:textId="083C07E6" w:rsidR="00B67398" w:rsidRDefault="00B67398" w:rsidP="00B67398">
      <w:pPr>
        <w:ind w:firstLine="420"/>
      </w:pPr>
      <w:r>
        <w:tab/>
      </w:r>
      <w:r w:rsidRPr="00B67398">
        <w:t>vi solr-1/tomcat7/apache-tomcat-7.0.92/conf/server.xml</w:t>
      </w:r>
    </w:p>
    <w:p w14:paraId="7B58342A" w14:textId="1BE79803" w:rsidR="00015721" w:rsidRPr="00B67398" w:rsidRDefault="00015721" w:rsidP="00015721">
      <w:pPr>
        <w:ind w:firstLine="420"/>
      </w:pPr>
      <w:r>
        <w:rPr>
          <w:rFonts w:hint="eastAsia"/>
        </w:rPr>
        <w:t>solr-</w:t>
      </w:r>
      <w:r w:rsidR="00D65D7D">
        <w:t>2</w:t>
      </w:r>
      <w:r>
        <w:t xml:space="preserve">  +20(</w:t>
      </w:r>
      <w:r>
        <w:rPr>
          <w:rFonts w:hint="eastAsia"/>
        </w:rPr>
        <w:t>五个</w:t>
      </w:r>
      <w:r>
        <w:t>)</w:t>
      </w:r>
    </w:p>
    <w:p w14:paraId="01D62008" w14:textId="4D37B0F6" w:rsidR="00015721" w:rsidRDefault="00015721" w:rsidP="00015721">
      <w:pPr>
        <w:ind w:firstLine="420"/>
      </w:pPr>
      <w:r>
        <w:tab/>
      </w:r>
      <w:r w:rsidRPr="00B67398">
        <w:t>vi solr-</w:t>
      </w:r>
      <w:r w:rsidR="00C534C3">
        <w:t>2</w:t>
      </w:r>
      <w:r w:rsidRPr="00B67398">
        <w:t>/tomcat7/apache-tomcat-7.0.92/conf/server.xml</w:t>
      </w:r>
    </w:p>
    <w:p w14:paraId="6B0E6CE4" w14:textId="11276C9A" w:rsidR="00D65D7D" w:rsidRPr="00B67398" w:rsidRDefault="00D65D7D" w:rsidP="00D65D7D">
      <w:pPr>
        <w:ind w:firstLine="420"/>
      </w:pPr>
      <w:r>
        <w:rPr>
          <w:rFonts w:hint="eastAsia"/>
        </w:rPr>
        <w:t>solr-</w:t>
      </w:r>
      <w:r>
        <w:t>3  +30(</w:t>
      </w:r>
      <w:r>
        <w:rPr>
          <w:rFonts w:hint="eastAsia"/>
        </w:rPr>
        <w:t>五个</w:t>
      </w:r>
      <w:r>
        <w:t>)</w:t>
      </w:r>
    </w:p>
    <w:p w14:paraId="237445C4" w14:textId="413E2B61" w:rsidR="00D65D7D" w:rsidRDefault="00D65D7D" w:rsidP="00D65D7D">
      <w:pPr>
        <w:ind w:firstLine="420"/>
      </w:pPr>
      <w:r>
        <w:tab/>
      </w:r>
      <w:r w:rsidRPr="00B67398">
        <w:t>vi solr-</w:t>
      </w:r>
      <w:r w:rsidR="00D016E9">
        <w:t>3</w:t>
      </w:r>
      <w:r w:rsidRPr="00B67398">
        <w:t>/tomcat7/apache-tomcat-7.0.92/conf/server.xml</w:t>
      </w:r>
    </w:p>
    <w:p w14:paraId="3A042246" w14:textId="3B30C68C" w:rsidR="001F09DE" w:rsidRPr="00B67398" w:rsidRDefault="001F09DE" w:rsidP="001F09DE">
      <w:pPr>
        <w:ind w:firstLine="420"/>
      </w:pPr>
      <w:r>
        <w:rPr>
          <w:rFonts w:hint="eastAsia"/>
        </w:rPr>
        <w:t>solr-</w:t>
      </w:r>
      <w:r>
        <w:t>3  +40(</w:t>
      </w:r>
      <w:r>
        <w:rPr>
          <w:rFonts w:hint="eastAsia"/>
        </w:rPr>
        <w:t>五个</w:t>
      </w:r>
      <w:r>
        <w:t>)</w:t>
      </w:r>
    </w:p>
    <w:p w14:paraId="4BA3A940" w14:textId="1967CAD5" w:rsidR="001F09DE" w:rsidRPr="00B67398" w:rsidRDefault="001F09DE" w:rsidP="001F09DE">
      <w:pPr>
        <w:ind w:firstLine="420"/>
      </w:pPr>
      <w:r>
        <w:tab/>
      </w:r>
      <w:r w:rsidRPr="00B67398">
        <w:t>vi solr-</w:t>
      </w:r>
      <w:r w:rsidR="0015686D">
        <w:t>4</w:t>
      </w:r>
      <w:r w:rsidRPr="00B67398">
        <w:t>/tomcat7/apache-tomcat-7.0.92/conf/server.xml</w:t>
      </w:r>
    </w:p>
    <w:p w14:paraId="0913071A" w14:textId="068A313B" w:rsidR="001F09DE" w:rsidRDefault="0015686D" w:rsidP="009D3AC1">
      <w:pPr>
        <w:pStyle w:val="3"/>
        <w:ind w:firstLine="420"/>
      </w:pPr>
      <w:r>
        <w:rPr>
          <w:rFonts w:hint="eastAsia"/>
        </w:rPr>
        <w:t>修改</w:t>
      </w:r>
      <w:r>
        <w:rPr>
          <w:rFonts w:hint="eastAsia"/>
        </w:rPr>
        <w:t xml:space="preserve">solr.xml </w:t>
      </w:r>
      <w:r>
        <w:rPr>
          <w:rFonts w:hint="eastAsia"/>
        </w:rPr>
        <w:t>告诉集群我的运行端口和</w:t>
      </w:r>
      <w:r>
        <w:rPr>
          <w:rFonts w:hint="eastAsia"/>
        </w:rPr>
        <w:t>contextPath</w:t>
      </w:r>
    </w:p>
    <w:p w14:paraId="7E8F4998" w14:textId="630A56C4" w:rsidR="008136F8" w:rsidRDefault="008136F8" w:rsidP="008136F8">
      <w:pPr>
        <w:ind w:firstLine="420"/>
      </w:pPr>
      <w:r>
        <w:rPr>
          <w:rFonts w:hint="eastAsia"/>
        </w:rPr>
        <w:t>端口：</w:t>
      </w:r>
      <w:r>
        <w:rPr>
          <w:rFonts w:hint="eastAsia"/>
        </w:rPr>
        <w:t>tomcat</w:t>
      </w:r>
      <w:r>
        <w:rPr>
          <w:rFonts w:hint="eastAsia"/>
        </w:rPr>
        <w:t>的端口</w:t>
      </w:r>
    </w:p>
    <w:p w14:paraId="1EAF7DCA" w14:textId="275B491F" w:rsidR="00F83358" w:rsidRPr="008136F8" w:rsidRDefault="00F83358" w:rsidP="008136F8">
      <w:pPr>
        <w:ind w:firstLine="420"/>
      </w:pPr>
      <w:r>
        <w:rPr>
          <w:rFonts w:hint="eastAsia"/>
        </w:rPr>
        <w:t>host</w:t>
      </w:r>
      <w:r>
        <w:t>C</w:t>
      </w:r>
      <w:r>
        <w:rPr>
          <w:rFonts w:hint="eastAsia"/>
        </w:rPr>
        <w:t>ontext</w:t>
      </w:r>
      <w:r>
        <w:rPr>
          <w:rFonts w:hint="eastAsia"/>
        </w:rPr>
        <w:t>：项目的访问路径，因为是</w:t>
      </w:r>
      <w:r>
        <w:t>ROOT</w:t>
      </w:r>
      <w:r>
        <w:rPr>
          <w:rFonts w:hint="eastAsia"/>
        </w:rPr>
        <w:t>，所以不用写或者写</w:t>
      </w:r>
      <w:r>
        <w:rPr>
          <w:rFonts w:hint="eastAsia"/>
        </w:rPr>
        <w:t>/</w:t>
      </w:r>
    </w:p>
    <w:p w14:paraId="2DDB7D60" w14:textId="3679F3AF" w:rsidR="0015686D" w:rsidRPr="0015686D" w:rsidRDefault="0015686D" w:rsidP="0015686D">
      <w:pPr>
        <w:ind w:firstLine="420"/>
      </w:pPr>
      <w:r>
        <w:rPr>
          <w:rFonts w:hint="eastAsia"/>
        </w:rPr>
        <w:t>solr-</w:t>
      </w:r>
      <w:r>
        <w:t>1</w:t>
      </w:r>
      <w:r>
        <w:rPr>
          <w:rFonts w:hint="eastAsia"/>
        </w:rPr>
        <w:t>：进入</w:t>
      </w:r>
    </w:p>
    <w:p w14:paraId="6C8CA7CE" w14:textId="2B877ADC" w:rsidR="00D65D7D" w:rsidRDefault="0015686D" w:rsidP="00015721">
      <w:pPr>
        <w:ind w:firstLine="420"/>
      </w:pPr>
      <w:r>
        <w:rPr>
          <w:noProof/>
        </w:rPr>
        <w:drawing>
          <wp:inline distT="0" distB="0" distL="0" distR="0" wp14:anchorId="3E59C60F" wp14:editId="151000EC">
            <wp:extent cx="5082980" cy="1097375"/>
            <wp:effectExtent l="0" t="0" r="381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82980" cy="1097375"/>
                    </a:xfrm>
                    <a:prstGeom prst="rect">
                      <a:avLst/>
                    </a:prstGeom>
                  </pic:spPr>
                </pic:pic>
              </a:graphicData>
            </a:graphic>
          </wp:inline>
        </w:drawing>
      </w:r>
    </w:p>
    <w:p w14:paraId="07810425" w14:textId="2D5EA8E0" w:rsidR="00204BF1" w:rsidRPr="001F09DE" w:rsidRDefault="00204BF1" w:rsidP="00015721">
      <w:pPr>
        <w:ind w:firstLine="420"/>
      </w:pPr>
      <w:r>
        <w:rPr>
          <w:rFonts w:hint="eastAsia"/>
        </w:rPr>
        <w:t>solr-</w:t>
      </w:r>
      <w:r>
        <w:t>2</w:t>
      </w:r>
      <w:r>
        <w:rPr>
          <w:rFonts w:hint="eastAsia"/>
        </w:rPr>
        <w:t>：</w:t>
      </w:r>
    </w:p>
    <w:p w14:paraId="0207ABD8" w14:textId="08B770D7" w:rsidR="00015721" w:rsidRDefault="00204BF1" w:rsidP="00B67398">
      <w:pPr>
        <w:ind w:firstLine="420"/>
      </w:pPr>
      <w:r>
        <w:rPr>
          <w:noProof/>
        </w:rPr>
        <w:drawing>
          <wp:inline distT="0" distB="0" distL="0" distR="0" wp14:anchorId="3779E601" wp14:editId="5A797999">
            <wp:extent cx="4961050" cy="1082134"/>
            <wp:effectExtent l="0" t="0" r="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1050" cy="1082134"/>
                    </a:xfrm>
                    <a:prstGeom prst="rect">
                      <a:avLst/>
                    </a:prstGeom>
                  </pic:spPr>
                </pic:pic>
              </a:graphicData>
            </a:graphic>
          </wp:inline>
        </w:drawing>
      </w:r>
    </w:p>
    <w:p w14:paraId="7AF955B4" w14:textId="77777777" w:rsidR="007D3CCF" w:rsidRPr="001F09DE" w:rsidRDefault="007D3CCF" w:rsidP="007D3CCF">
      <w:pPr>
        <w:ind w:firstLine="420"/>
      </w:pPr>
      <w:r>
        <w:rPr>
          <w:rFonts w:hint="eastAsia"/>
        </w:rPr>
        <w:t>solr-</w:t>
      </w:r>
      <w:r>
        <w:t>2</w:t>
      </w:r>
      <w:r>
        <w:rPr>
          <w:rFonts w:hint="eastAsia"/>
        </w:rPr>
        <w:t>：</w:t>
      </w:r>
    </w:p>
    <w:p w14:paraId="00709B10" w14:textId="77777777" w:rsidR="007D3CCF" w:rsidRDefault="007D3CCF" w:rsidP="00B67398">
      <w:pPr>
        <w:ind w:firstLine="420"/>
      </w:pPr>
    </w:p>
    <w:p w14:paraId="6707D11E" w14:textId="77777777" w:rsidR="007D3CCF" w:rsidRPr="00B67398" w:rsidRDefault="007D3CCF" w:rsidP="00B67398">
      <w:pPr>
        <w:ind w:firstLine="420"/>
      </w:pPr>
    </w:p>
    <w:p w14:paraId="6147B31E" w14:textId="527AD527" w:rsidR="00A32AA5" w:rsidRDefault="007D3CCF" w:rsidP="00E023C4">
      <w:pPr>
        <w:ind w:firstLine="420"/>
        <w:jc w:val="center"/>
      </w:pPr>
      <w:r>
        <w:rPr>
          <w:noProof/>
        </w:rPr>
        <w:lastRenderedPageBreak/>
        <w:drawing>
          <wp:inline distT="0" distB="0" distL="0" distR="0" wp14:anchorId="24DF3502" wp14:editId="22015F40">
            <wp:extent cx="5060118" cy="1112616"/>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60118" cy="1112616"/>
                    </a:xfrm>
                    <a:prstGeom prst="rect">
                      <a:avLst/>
                    </a:prstGeom>
                  </pic:spPr>
                </pic:pic>
              </a:graphicData>
            </a:graphic>
          </wp:inline>
        </w:drawing>
      </w:r>
    </w:p>
    <w:p w14:paraId="004F99C4" w14:textId="3A0E3951" w:rsidR="00A32AA5" w:rsidRDefault="00FE53A2" w:rsidP="00B910A7">
      <w:pPr>
        <w:ind w:firstLine="420"/>
      </w:pPr>
      <w:r>
        <w:rPr>
          <w:rFonts w:hint="eastAsia"/>
        </w:rPr>
        <w:t>solr-</w:t>
      </w:r>
      <w:r w:rsidR="007A0A89">
        <w:t>4</w:t>
      </w:r>
      <w:r>
        <w:rPr>
          <w:rFonts w:hint="eastAsia"/>
        </w:rPr>
        <w:t>：</w:t>
      </w:r>
    </w:p>
    <w:p w14:paraId="7DF1C587" w14:textId="5A8E6ABF" w:rsidR="00B910A7" w:rsidRDefault="00FE53A2" w:rsidP="009E3F17">
      <w:pPr>
        <w:ind w:firstLine="420"/>
      </w:pPr>
      <w:r>
        <w:rPr>
          <w:noProof/>
        </w:rPr>
        <w:drawing>
          <wp:inline distT="0" distB="0" distL="0" distR="0" wp14:anchorId="5D54E78A" wp14:editId="1D437705">
            <wp:extent cx="4968671" cy="1211685"/>
            <wp:effectExtent l="0" t="0" r="381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8671" cy="1211685"/>
                    </a:xfrm>
                    <a:prstGeom prst="rect">
                      <a:avLst/>
                    </a:prstGeom>
                  </pic:spPr>
                </pic:pic>
              </a:graphicData>
            </a:graphic>
          </wp:inline>
        </w:drawing>
      </w:r>
    </w:p>
    <w:p w14:paraId="24A1FA54" w14:textId="66DE3A97" w:rsidR="005807E4" w:rsidRDefault="00931AED" w:rsidP="009D3AC1">
      <w:pPr>
        <w:pStyle w:val="3"/>
        <w:ind w:firstLine="420"/>
      </w:pPr>
      <w:r>
        <w:rPr>
          <w:rFonts w:hint="eastAsia"/>
        </w:rPr>
        <w:t>上传配置文件夹到</w:t>
      </w:r>
      <w:r>
        <w:rPr>
          <w:rFonts w:hint="eastAsia"/>
        </w:rPr>
        <w:t>zk</w:t>
      </w:r>
      <w:r>
        <w:rPr>
          <w:rFonts w:hint="eastAsia"/>
        </w:rPr>
        <w:t>里面</w:t>
      </w:r>
    </w:p>
    <w:p w14:paraId="767A9D53" w14:textId="2A9623A2" w:rsidR="00E80FE1" w:rsidRDefault="00E80FE1" w:rsidP="00E80FE1">
      <w:pPr>
        <w:ind w:firstLine="420"/>
      </w:pPr>
      <w:r>
        <w:rPr>
          <w:rFonts w:hint="eastAsia"/>
        </w:rPr>
        <w:t>进入脚本</w:t>
      </w:r>
      <w:r w:rsidR="00B57099">
        <w:rPr>
          <w:rFonts w:hint="eastAsia"/>
        </w:rPr>
        <w:t>的位置</w:t>
      </w:r>
      <w:r w:rsidR="0040443E">
        <w:rPr>
          <w:rFonts w:hint="eastAsia"/>
        </w:rPr>
        <w:t>：</w:t>
      </w:r>
    </w:p>
    <w:p w14:paraId="2BE64CDB" w14:textId="5429B906" w:rsidR="00E80FE1" w:rsidRDefault="00E80FE1" w:rsidP="00E80FE1">
      <w:pPr>
        <w:ind w:firstLine="420"/>
      </w:pPr>
      <w:r>
        <w:tab/>
      </w:r>
      <w:r w:rsidRPr="00E80FE1">
        <w:t>/usr/local/solr/solr-4.10.4/example/scripts/cloud-scripts</w:t>
      </w:r>
    </w:p>
    <w:p w14:paraId="5FAC008E" w14:textId="0C6DA7F1" w:rsidR="00FA1AB2" w:rsidRDefault="00FA1AB2" w:rsidP="00E80FE1">
      <w:pPr>
        <w:ind w:firstLine="420"/>
      </w:pPr>
      <w:r>
        <w:rPr>
          <w:noProof/>
        </w:rPr>
        <w:drawing>
          <wp:inline distT="0" distB="0" distL="0" distR="0" wp14:anchorId="24FDC9BC" wp14:editId="3730EDC4">
            <wp:extent cx="3048264" cy="480102"/>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48264" cy="480102"/>
                    </a:xfrm>
                    <a:prstGeom prst="rect">
                      <a:avLst/>
                    </a:prstGeom>
                  </pic:spPr>
                </pic:pic>
              </a:graphicData>
            </a:graphic>
          </wp:inline>
        </w:drawing>
      </w:r>
    </w:p>
    <w:p w14:paraId="65D07F52" w14:textId="24968ADE" w:rsidR="0053569A" w:rsidRDefault="0053569A" w:rsidP="00E80FE1">
      <w:pPr>
        <w:ind w:firstLine="420"/>
      </w:pPr>
      <w:r>
        <w:rPr>
          <w:rFonts w:hint="eastAsia"/>
        </w:rPr>
        <w:t>运行这个脚本</w:t>
      </w:r>
      <w:r w:rsidR="00C127C4">
        <w:rPr>
          <w:rFonts w:hint="eastAsia"/>
        </w:rPr>
        <w:t>，会看到上传配置文件的命令</w:t>
      </w:r>
    </w:p>
    <w:p w14:paraId="1643BAC8" w14:textId="52BC8155" w:rsidR="00C127C4" w:rsidRDefault="00C127C4" w:rsidP="00E80FE1">
      <w:pPr>
        <w:ind w:firstLine="420"/>
      </w:pPr>
      <w:r w:rsidRPr="00C127C4">
        <w:t>zkcli.sh -zkhost localhost:9983 -cmd upconfig -confdir /opt/solr/collection1/conf -confname myconf</w:t>
      </w:r>
    </w:p>
    <w:p w14:paraId="24BA7BF6" w14:textId="3C9DE6B5" w:rsidR="00ED1352" w:rsidRDefault="00ED1352" w:rsidP="00E80FE1">
      <w:pPr>
        <w:ind w:firstLine="420"/>
      </w:pPr>
      <w:r>
        <w:rPr>
          <w:rFonts w:hint="eastAsia"/>
        </w:rPr>
        <w:t>修改</w:t>
      </w:r>
      <w:r w:rsidR="00A218F3">
        <w:rPr>
          <w:rFonts w:hint="eastAsia"/>
        </w:rPr>
        <w:t>命令</w:t>
      </w:r>
      <w:r w:rsidR="00984FFA">
        <w:rPr>
          <w:rFonts w:hint="eastAsia"/>
        </w:rPr>
        <w:t>并执行</w:t>
      </w:r>
    </w:p>
    <w:tbl>
      <w:tblPr>
        <w:tblStyle w:val="ab"/>
        <w:tblW w:w="0" w:type="auto"/>
        <w:tblLook w:val="04A0" w:firstRow="1" w:lastRow="0" w:firstColumn="1" w:lastColumn="0" w:noHBand="0" w:noVBand="1"/>
      </w:tblPr>
      <w:tblGrid>
        <w:gridCol w:w="8296"/>
      </w:tblGrid>
      <w:tr w:rsidR="00112827" w14:paraId="1E06E431" w14:textId="77777777" w:rsidTr="00112827">
        <w:tc>
          <w:tcPr>
            <w:tcW w:w="8296" w:type="dxa"/>
          </w:tcPr>
          <w:p w14:paraId="1A6E8C3E" w14:textId="50A46740" w:rsidR="00112827" w:rsidRDefault="00112827" w:rsidP="00E80FE1">
            <w:pPr>
              <w:ind w:firstLineChars="0" w:firstLine="0"/>
            </w:pPr>
            <w:r>
              <w:rPr>
                <w:rFonts w:hint="eastAsia"/>
              </w:rPr>
              <w:t xml:space="preserve">./zkcli.sh -zkhost </w:t>
            </w:r>
            <w:r>
              <w:rPr>
                <w:rFonts w:hint="eastAsia"/>
                <w:color w:val="FF0000"/>
              </w:rPr>
              <w:t>localhost:2181</w:t>
            </w:r>
            <w:r>
              <w:rPr>
                <w:rFonts w:hint="eastAsia"/>
              </w:rPr>
              <w:t xml:space="preserve"> -cmd upconfig -confdir </w:t>
            </w:r>
            <w:r>
              <w:rPr>
                <w:rFonts w:hint="eastAsia"/>
                <w:color w:val="FF0000"/>
              </w:rPr>
              <w:t>/usr/local/solr/solr-home/sx/conf</w:t>
            </w:r>
            <w:r>
              <w:rPr>
                <w:rFonts w:hint="eastAsia"/>
              </w:rPr>
              <w:t xml:space="preserve"> -confname myconf</w:t>
            </w:r>
          </w:p>
        </w:tc>
      </w:tr>
    </w:tbl>
    <w:p w14:paraId="289FB0B0" w14:textId="23350D53" w:rsidR="00112827" w:rsidRDefault="00D049CA" w:rsidP="00D049CA">
      <w:pPr>
        <w:ind w:firstLine="420"/>
        <w:jc w:val="center"/>
      </w:pPr>
      <w:r>
        <w:rPr>
          <w:noProof/>
        </w:rPr>
        <w:drawing>
          <wp:inline distT="0" distB="0" distL="0" distR="0" wp14:anchorId="5B2DE1C8" wp14:editId="0A3BABAC">
            <wp:extent cx="1897544" cy="3010161"/>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897544" cy="3010161"/>
                    </a:xfrm>
                    <a:prstGeom prst="rect">
                      <a:avLst/>
                    </a:prstGeom>
                  </pic:spPr>
                </pic:pic>
              </a:graphicData>
            </a:graphic>
          </wp:inline>
        </w:drawing>
      </w:r>
    </w:p>
    <w:p w14:paraId="2EDAA082" w14:textId="4E073659" w:rsidR="00826E17" w:rsidRDefault="00826E17" w:rsidP="009D3AC1">
      <w:pPr>
        <w:pStyle w:val="3"/>
        <w:ind w:firstLine="420"/>
      </w:pPr>
      <w:r>
        <w:rPr>
          <w:rFonts w:hint="eastAsia"/>
        </w:rPr>
        <w:lastRenderedPageBreak/>
        <w:t>让每个</w:t>
      </w:r>
      <w:r>
        <w:rPr>
          <w:rFonts w:hint="eastAsia"/>
        </w:rPr>
        <w:t xml:space="preserve">solr </w:t>
      </w:r>
      <w:r>
        <w:rPr>
          <w:rFonts w:hint="eastAsia"/>
        </w:rPr>
        <w:t>启动时，都从</w:t>
      </w:r>
      <w:r>
        <w:rPr>
          <w:rFonts w:hint="eastAsia"/>
        </w:rPr>
        <w:t xml:space="preserve">zk </w:t>
      </w:r>
      <w:r>
        <w:rPr>
          <w:rFonts w:hint="eastAsia"/>
        </w:rPr>
        <w:t>里面或配置文件</w:t>
      </w:r>
    </w:p>
    <w:p w14:paraId="2A7F6D5F" w14:textId="77777777" w:rsidR="00E324C9" w:rsidRDefault="00E324C9" w:rsidP="00E324C9">
      <w:pPr>
        <w:ind w:firstLine="420"/>
      </w:pPr>
      <w:r>
        <w:rPr>
          <w:rFonts w:hint="eastAsia"/>
        </w:rPr>
        <w:t>做法：在</w:t>
      </w:r>
      <w:r>
        <w:rPr>
          <w:rFonts w:hint="eastAsia"/>
        </w:rPr>
        <w:t xml:space="preserve">solr </w:t>
      </w:r>
      <w:r>
        <w:rPr>
          <w:rFonts w:hint="eastAsia"/>
        </w:rPr>
        <w:t>启动时传递参数</w:t>
      </w:r>
    </w:p>
    <w:p w14:paraId="359BD9EC" w14:textId="64A6EB5A" w:rsidR="00190955" w:rsidRDefault="00190955" w:rsidP="00190955">
      <w:pPr>
        <w:ind w:firstLine="420"/>
      </w:pPr>
      <w:r>
        <w:rPr>
          <w:rFonts w:hint="eastAsia"/>
        </w:rPr>
        <w:t>JAVA_OPTS=</w:t>
      </w:r>
      <w:r>
        <w:t>”</w:t>
      </w:r>
      <w:r>
        <w:rPr>
          <w:rFonts w:hint="eastAsia"/>
        </w:rPr>
        <w:t>-D</w:t>
      </w:r>
      <w:r>
        <w:rPr>
          <w:rFonts w:hint="eastAsia"/>
        </w:rPr>
        <w:t>参数名称</w:t>
      </w:r>
      <w:r>
        <w:rPr>
          <w:rFonts w:hint="eastAsia"/>
        </w:rPr>
        <w:t>=</w:t>
      </w:r>
      <w:r>
        <w:rPr>
          <w:rFonts w:hint="eastAsia"/>
        </w:rPr>
        <w:t>参数值</w:t>
      </w:r>
      <w:r>
        <w:t>”</w:t>
      </w:r>
    </w:p>
    <w:p w14:paraId="729FD59A" w14:textId="36CAE01D" w:rsidR="003E6E83" w:rsidRDefault="006B783C" w:rsidP="00190955">
      <w:pPr>
        <w:ind w:firstLine="420"/>
      </w:pPr>
      <w:r>
        <w:rPr>
          <w:rFonts w:hint="eastAsia"/>
        </w:rPr>
        <w:t>位置在</w:t>
      </w:r>
      <w:r>
        <w:rPr>
          <w:rFonts w:hint="eastAsia"/>
        </w:rPr>
        <w:t xml:space="preserve"> </w:t>
      </w:r>
      <w:r>
        <w:t>264</w:t>
      </w:r>
      <w:r>
        <w:rPr>
          <w:rFonts w:hint="eastAsia"/>
        </w:rPr>
        <w:t>行</w:t>
      </w:r>
      <w:r>
        <w:rPr>
          <w:rFonts w:hint="eastAsia"/>
        </w:rPr>
        <w:t xml:space="preserve"> </w:t>
      </w:r>
      <w:r>
        <w:rPr>
          <w:rFonts w:hint="eastAsia"/>
        </w:rPr>
        <w:t>使用</w:t>
      </w:r>
      <w:r>
        <w:t xml:space="preserve">264G </w:t>
      </w:r>
      <w:r>
        <w:rPr>
          <w:rFonts w:hint="eastAsia"/>
        </w:rPr>
        <w:t>跳到这里</w:t>
      </w:r>
    </w:p>
    <w:p w14:paraId="733725EA" w14:textId="2D5A0AF2" w:rsidR="003E6E83" w:rsidRDefault="003E6E83" w:rsidP="00190955">
      <w:pPr>
        <w:ind w:firstLine="420"/>
      </w:pPr>
      <w:r>
        <w:rPr>
          <w:rFonts w:hint="eastAsia"/>
        </w:rPr>
        <w:t>solr-</w:t>
      </w:r>
      <w:r>
        <w:t>1</w:t>
      </w:r>
      <w:r w:rsidR="006B783C" w:rsidRPr="006B783C">
        <w:t xml:space="preserve"> </w:t>
      </w:r>
      <w:r w:rsidR="006B783C" w:rsidRPr="00152990">
        <w:t>vim solr-2/tomcat7/apache-tomcat-7.0.92/bin/catalina.sh</w:t>
      </w:r>
      <w:r w:rsidR="006B783C">
        <w:t xml:space="preserve"> </w:t>
      </w:r>
    </w:p>
    <w:p w14:paraId="351B63EC" w14:textId="3344F117" w:rsidR="00031AF4" w:rsidRDefault="00031AF4" w:rsidP="00190955">
      <w:pPr>
        <w:ind w:firstLine="420"/>
      </w:pPr>
      <w:r>
        <w:rPr>
          <w:noProof/>
        </w:rPr>
        <w:drawing>
          <wp:inline distT="0" distB="0" distL="0" distR="0" wp14:anchorId="76E1C6D6" wp14:editId="4E95E485">
            <wp:extent cx="3726503" cy="1554615"/>
            <wp:effectExtent l="0" t="0" r="762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26503" cy="1554615"/>
                    </a:xfrm>
                    <a:prstGeom prst="rect">
                      <a:avLst/>
                    </a:prstGeom>
                  </pic:spPr>
                </pic:pic>
              </a:graphicData>
            </a:graphic>
          </wp:inline>
        </w:drawing>
      </w:r>
    </w:p>
    <w:p w14:paraId="6C1A1F6D" w14:textId="151E84EB" w:rsidR="00152990" w:rsidRDefault="00152990" w:rsidP="00152990">
      <w:pPr>
        <w:ind w:firstLine="420"/>
      </w:pPr>
      <w:r>
        <w:rPr>
          <w:rFonts w:hint="eastAsia"/>
        </w:rPr>
        <w:t>solr-</w:t>
      </w:r>
      <w:r>
        <w:t>2</w:t>
      </w:r>
      <w:r>
        <w:rPr>
          <w:rFonts w:hint="eastAsia"/>
        </w:rPr>
        <w:t>：</w:t>
      </w:r>
      <w:r w:rsidRPr="00152990">
        <w:t>vim solr-2/tomcat7/apache-tomcat-7.0.92/bin/catalina.sh</w:t>
      </w:r>
    </w:p>
    <w:p w14:paraId="3318CFA8" w14:textId="2A3B1285" w:rsidR="00031AF4" w:rsidRDefault="00031AF4" w:rsidP="00031AF4">
      <w:pPr>
        <w:ind w:firstLine="420"/>
      </w:pPr>
      <w:r>
        <w:rPr>
          <w:rFonts w:hint="eastAsia"/>
        </w:rPr>
        <w:t>solr-</w:t>
      </w:r>
      <w:r>
        <w:t>3</w:t>
      </w:r>
      <w:r>
        <w:rPr>
          <w:rFonts w:hint="eastAsia"/>
        </w:rPr>
        <w:t>：</w:t>
      </w:r>
      <w:r w:rsidRPr="00152990">
        <w:t>vim solr-</w:t>
      </w:r>
      <w:r>
        <w:t>3</w:t>
      </w:r>
      <w:r w:rsidRPr="00152990">
        <w:t>/tomcat7/apache-tomcat-7.0.92/bin/catalina.sh</w:t>
      </w:r>
    </w:p>
    <w:p w14:paraId="59E33141" w14:textId="0B909523" w:rsidR="00031AF4" w:rsidRDefault="00031AF4" w:rsidP="00031AF4">
      <w:pPr>
        <w:ind w:firstLine="420"/>
      </w:pPr>
      <w:r>
        <w:rPr>
          <w:rFonts w:hint="eastAsia"/>
        </w:rPr>
        <w:t>solr-</w:t>
      </w:r>
      <w:r>
        <w:t>4</w:t>
      </w:r>
      <w:r>
        <w:rPr>
          <w:rFonts w:hint="eastAsia"/>
        </w:rPr>
        <w:t>：</w:t>
      </w:r>
      <w:r w:rsidRPr="00152990">
        <w:t>vim solr-</w:t>
      </w:r>
      <w:r>
        <w:t>4</w:t>
      </w:r>
      <w:r w:rsidRPr="00152990">
        <w:t>/tomcat7/apache-tomcat-7.0.92/bin/catalina.sh</w:t>
      </w:r>
    </w:p>
    <w:p w14:paraId="44B61656" w14:textId="3B666600" w:rsidR="00CC1269" w:rsidRDefault="00CC1269" w:rsidP="009D3AC1">
      <w:pPr>
        <w:pStyle w:val="3"/>
        <w:ind w:firstLine="420"/>
      </w:pPr>
      <w:r>
        <w:rPr>
          <w:rFonts w:hint="eastAsia"/>
        </w:rPr>
        <w:t>启动所有的</w:t>
      </w:r>
      <w:r>
        <w:rPr>
          <w:rFonts w:hint="eastAsia"/>
        </w:rPr>
        <w:t>solr</w:t>
      </w:r>
    </w:p>
    <w:p w14:paraId="6EE92C79" w14:textId="77777777" w:rsidR="004061E8" w:rsidRDefault="0098424A" w:rsidP="00F77C04">
      <w:pPr>
        <w:ind w:firstLineChars="0" w:firstLine="0"/>
      </w:pPr>
      <w:r>
        <w:rPr>
          <w:rFonts w:hint="eastAsia"/>
        </w:rPr>
        <w:t>在任意一个</w:t>
      </w:r>
      <w:r>
        <w:rPr>
          <w:rFonts w:hint="eastAsia"/>
        </w:rPr>
        <w:t xml:space="preserve">solr </w:t>
      </w:r>
      <w:r>
        <w:rPr>
          <w:rFonts w:hint="eastAsia"/>
        </w:rPr>
        <w:t>上执行这个</w:t>
      </w:r>
      <w:r w:rsidR="00F77C04">
        <w:rPr>
          <w:rFonts w:hint="eastAsia"/>
        </w:rPr>
        <w:t>，</w:t>
      </w:r>
    </w:p>
    <w:p w14:paraId="502397F5" w14:textId="025C12A0" w:rsidR="00F77C04" w:rsidRDefault="004061E8" w:rsidP="00F77C04">
      <w:pPr>
        <w:ind w:firstLineChars="0" w:firstLine="0"/>
        <w:rPr>
          <w:rFonts w:ascii="Verdana" w:eastAsia="宋体" w:hAnsi="Verdana" w:cs="Verdana"/>
          <w:color w:val="000000"/>
          <w:szCs w:val="21"/>
        </w:rPr>
      </w:pPr>
      <w:r>
        <w:rPr>
          <w:rFonts w:ascii="Verdana" w:eastAsia="宋体" w:hAnsi="Verdana" w:cs="Verdana"/>
          <w:color w:val="000000"/>
          <w:szCs w:val="21"/>
        </w:rPr>
        <w:tab/>
      </w:r>
      <w:r w:rsidR="00F77C04">
        <w:rPr>
          <w:rFonts w:ascii="Verdana" w:eastAsia="宋体" w:hAnsi="Verdana" w:cs="Verdana"/>
          <w:color w:val="000000"/>
          <w:szCs w:val="21"/>
        </w:rPr>
        <w:t>admin/collections?action=CREATE&amp;name=collection2&amp;numShards=2&amp;replicationFactor=2</w:t>
      </w:r>
    </w:p>
    <w:p w14:paraId="6263E78A" w14:textId="0C856DB0" w:rsidR="0098424A" w:rsidRPr="0098424A" w:rsidRDefault="00223811" w:rsidP="00DF6250">
      <w:pPr>
        <w:ind w:firstLine="420"/>
      </w:pPr>
      <w:r>
        <w:rPr>
          <w:noProof/>
        </w:rPr>
        <w:drawing>
          <wp:inline distT="0" distB="0" distL="0" distR="0" wp14:anchorId="75CDA01F" wp14:editId="0B53E436">
            <wp:extent cx="5274310" cy="40703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407035"/>
                    </a:xfrm>
                    <a:prstGeom prst="rect">
                      <a:avLst/>
                    </a:prstGeom>
                  </pic:spPr>
                </pic:pic>
              </a:graphicData>
            </a:graphic>
          </wp:inline>
        </w:drawing>
      </w:r>
    </w:p>
    <w:p w14:paraId="2FC37C95" w14:textId="77777777" w:rsidR="00617F04" w:rsidRPr="00617F04" w:rsidRDefault="00617F04" w:rsidP="00617F04">
      <w:pPr>
        <w:ind w:firstLine="420"/>
      </w:pPr>
    </w:p>
    <w:p w14:paraId="05BCD285" w14:textId="464B8FD7" w:rsidR="00826E17" w:rsidRPr="00031AF4" w:rsidRDefault="00826E17" w:rsidP="00826E17">
      <w:pPr>
        <w:ind w:firstLine="420"/>
      </w:pPr>
    </w:p>
    <w:p w14:paraId="5BDA05D8" w14:textId="5BC5762D" w:rsidR="00031AF4" w:rsidRDefault="008C3DAC" w:rsidP="008C3DAC">
      <w:pPr>
        <w:pStyle w:val="2"/>
      </w:pPr>
      <w:r>
        <w:rPr>
          <w:rFonts w:hint="eastAsia"/>
        </w:rPr>
        <w:t>solr</w:t>
      </w:r>
      <w:r>
        <w:rPr>
          <w:rFonts w:hint="eastAsia"/>
        </w:rPr>
        <w:t>集群</w:t>
      </w:r>
      <w:r>
        <w:rPr>
          <w:rFonts w:hint="eastAsia"/>
        </w:rPr>
        <w:t>-spring</w:t>
      </w:r>
    </w:p>
    <w:p w14:paraId="4FA68D4B" w14:textId="5A7E7289" w:rsidR="00663D72" w:rsidRPr="00663D72" w:rsidRDefault="004F2F90" w:rsidP="009D3AC1">
      <w:pPr>
        <w:pStyle w:val="3"/>
        <w:ind w:firstLine="420"/>
      </w:pPr>
      <w:r>
        <w:rPr>
          <w:rFonts w:hint="eastAsia"/>
        </w:rPr>
        <w:t>创建项目并导入依赖</w:t>
      </w:r>
    </w:p>
    <w:tbl>
      <w:tblPr>
        <w:tblStyle w:val="ab"/>
        <w:tblW w:w="0" w:type="auto"/>
        <w:tblLook w:val="04A0" w:firstRow="1" w:lastRow="0" w:firstColumn="1" w:lastColumn="0" w:noHBand="0" w:noVBand="1"/>
      </w:tblPr>
      <w:tblGrid>
        <w:gridCol w:w="8296"/>
      </w:tblGrid>
      <w:tr w:rsidR="00663D72" w14:paraId="493BDB9B" w14:textId="77777777" w:rsidTr="00663D72">
        <w:tc>
          <w:tcPr>
            <w:tcW w:w="8296" w:type="dxa"/>
          </w:tcPr>
          <w:p w14:paraId="3FFCCBD5"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8080"/>
                <w:szCs w:val="18"/>
              </w:rPr>
              <w:t>&lt;</w:t>
            </w:r>
            <w:r>
              <w:rPr>
                <w:rFonts w:ascii="Consolas" w:eastAsia="Consolas" w:hAnsi="Consolas" w:hint="eastAsia"/>
                <w:color w:val="3F7F7F"/>
                <w:szCs w:val="18"/>
              </w:rPr>
              <w:t>dependencies</w:t>
            </w:r>
            <w:r>
              <w:rPr>
                <w:rFonts w:ascii="Consolas" w:eastAsia="Consolas" w:hAnsi="Consolas" w:hint="eastAsia"/>
                <w:color w:val="008080"/>
                <w:szCs w:val="18"/>
              </w:rPr>
              <w:t>&gt;</w:t>
            </w:r>
          </w:p>
          <w:p w14:paraId="602490F4"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p w14:paraId="75D9D407"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groupId</w:t>
            </w:r>
            <w:r>
              <w:rPr>
                <w:rFonts w:ascii="Consolas" w:eastAsia="Consolas" w:hAnsi="Consolas" w:hint="eastAsia"/>
                <w:color w:val="008080"/>
                <w:szCs w:val="18"/>
              </w:rPr>
              <w:t>&gt;</w:t>
            </w:r>
            <w:r>
              <w:rPr>
                <w:rFonts w:ascii="Consolas" w:eastAsia="Consolas" w:hAnsi="Consolas" w:hint="eastAsia"/>
                <w:color w:val="000000"/>
                <w:szCs w:val="18"/>
              </w:rPr>
              <w:t>org.springframework</w:t>
            </w:r>
            <w:r>
              <w:rPr>
                <w:rFonts w:ascii="Consolas" w:eastAsia="Consolas" w:hAnsi="Consolas" w:hint="eastAsia"/>
                <w:color w:val="008080"/>
                <w:szCs w:val="18"/>
              </w:rPr>
              <w:t>&lt;/</w:t>
            </w:r>
            <w:r>
              <w:rPr>
                <w:rFonts w:ascii="Consolas" w:eastAsia="Consolas" w:hAnsi="Consolas" w:hint="eastAsia"/>
                <w:color w:val="3F7F7F"/>
                <w:szCs w:val="18"/>
              </w:rPr>
              <w:t>groupId</w:t>
            </w:r>
            <w:r>
              <w:rPr>
                <w:rFonts w:ascii="Consolas" w:eastAsia="Consolas" w:hAnsi="Consolas" w:hint="eastAsia"/>
                <w:color w:val="008080"/>
                <w:szCs w:val="18"/>
              </w:rPr>
              <w:t>&gt;</w:t>
            </w:r>
          </w:p>
          <w:p w14:paraId="40A80641"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artifactId</w:t>
            </w:r>
            <w:r>
              <w:rPr>
                <w:rFonts w:ascii="Consolas" w:eastAsia="Consolas" w:hAnsi="Consolas" w:hint="eastAsia"/>
                <w:color w:val="008080"/>
                <w:szCs w:val="18"/>
              </w:rPr>
              <w:t>&gt;</w:t>
            </w:r>
            <w:r>
              <w:rPr>
                <w:rFonts w:ascii="Consolas" w:eastAsia="Consolas" w:hAnsi="Consolas" w:hint="eastAsia"/>
                <w:color w:val="000000"/>
                <w:szCs w:val="18"/>
              </w:rPr>
              <w:t>spring-context</w:t>
            </w:r>
            <w:r>
              <w:rPr>
                <w:rFonts w:ascii="Consolas" w:eastAsia="Consolas" w:hAnsi="Consolas" w:hint="eastAsia"/>
                <w:color w:val="008080"/>
                <w:szCs w:val="18"/>
              </w:rPr>
              <w:t>&lt;/</w:t>
            </w:r>
            <w:r>
              <w:rPr>
                <w:rFonts w:ascii="Consolas" w:eastAsia="Consolas" w:hAnsi="Consolas" w:hint="eastAsia"/>
                <w:color w:val="3F7F7F"/>
                <w:szCs w:val="18"/>
              </w:rPr>
              <w:t>artifactId</w:t>
            </w:r>
            <w:r>
              <w:rPr>
                <w:rFonts w:ascii="Consolas" w:eastAsia="Consolas" w:hAnsi="Consolas" w:hint="eastAsia"/>
                <w:color w:val="008080"/>
                <w:szCs w:val="18"/>
              </w:rPr>
              <w:t>&gt;</w:t>
            </w:r>
          </w:p>
          <w:p w14:paraId="0904D33E"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version</w:t>
            </w:r>
            <w:r>
              <w:rPr>
                <w:rFonts w:ascii="Consolas" w:eastAsia="Consolas" w:hAnsi="Consolas" w:hint="eastAsia"/>
                <w:color w:val="008080"/>
                <w:szCs w:val="18"/>
              </w:rPr>
              <w:t>&gt;</w:t>
            </w:r>
            <w:r>
              <w:rPr>
                <w:rFonts w:ascii="Consolas" w:eastAsia="Consolas" w:hAnsi="Consolas" w:hint="eastAsia"/>
                <w:color w:val="000000"/>
                <w:szCs w:val="18"/>
              </w:rPr>
              <w:t>4.3.17.RELEASE</w:t>
            </w:r>
            <w:r>
              <w:rPr>
                <w:rFonts w:ascii="Consolas" w:eastAsia="Consolas" w:hAnsi="Consolas" w:hint="eastAsia"/>
                <w:color w:val="008080"/>
                <w:szCs w:val="18"/>
              </w:rPr>
              <w:t>&lt;/</w:t>
            </w:r>
            <w:r>
              <w:rPr>
                <w:rFonts w:ascii="Consolas" w:eastAsia="Consolas" w:hAnsi="Consolas" w:hint="eastAsia"/>
                <w:color w:val="3F7F7F"/>
                <w:szCs w:val="18"/>
              </w:rPr>
              <w:t>version</w:t>
            </w:r>
            <w:r>
              <w:rPr>
                <w:rFonts w:ascii="Consolas" w:eastAsia="Consolas" w:hAnsi="Consolas" w:hint="eastAsia"/>
                <w:color w:val="008080"/>
                <w:szCs w:val="18"/>
              </w:rPr>
              <w:t>&gt;</w:t>
            </w:r>
          </w:p>
          <w:p w14:paraId="1928AD05"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p w14:paraId="488254D5"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p w14:paraId="4AFD5C2D"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groupId</w:t>
            </w:r>
            <w:r>
              <w:rPr>
                <w:rFonts w:ascii="Consolas" w:eastAsia="Consolas" w:hAnsi="Consolas" w:hint="eastAsia"/>
                <w:color w:val="008080"/>
                <w:szCs w:val="18"/>
              </w:rPr>
              <w:t>&gt;</w:t>
            </w:r>
            <w:r>
              <w:rPr>
                <w:rFonts w:ascii="Consolas" w:eastAsia="Consolas" w:hAnsi="Consolas" w:hint="eastAsia"/>
                <w:color w:val="000000"/>
                <w:szCs w:val="18"/>
              </w:rPr>
              <w:t>org.apache.solr</w:t>
            </w:r>
            <w:r>
              <w:rPr>
                <w:rFonts w:ascii="Consolas" w:eastAsia="Consolas" w:hAnsi="Consolas" w:hint="eastAsia"/>
                <w:color w:val="008080"/>
                <w:szCs w:val="18"/>
              </w:rPr>
              <w:t>&lt;/</w:t>
            </w:r>
            <w:r>
              <w:rPr>
                <w:rFonts w:ascii="Consolas" w:eastAsia="Consolas" w:hAnsi="Consolas" w:hint="eastAsia"/>
                <w:color w:val="3F7F7F"/>
                <w:szCs w:val="18"/>
              </w:rPr>
              <w:t>groupId</w:t>
            </w:r>
            <w:r>
              <w:rPr>
                <w:rFonts w:ascii="Consolas" w:eastAsia="Consolas" w:hAnsi="Consolas" w:hint="eastAsia"/>
                <w:color w:val="008080"/>
                <w:szCs w:val="18"/>
              </w:rPr>
              <w:t>&gt;</w:t>
            </w:r>
          </w:p>
          <w:p w14:paraId="74C5FA4B"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artifactId</w:t>
            </w:r>
            <w:r>
              <w:rPr>
                <w:rFonts w:ascii="Consolas" w:eastAsia="Consolas" w:hAnsi="Consolas" w:hint="eastAsia"/>
                <w:color w:val="008080"/>
                <w:szCs w:val="18"/>
              </w:rPr>
              <w:t>&gt;</w:t>
            </w:r>
            <w:r>
              <w:rPr>
                <w:rFonts w:ascii="Consolas" w:eastAsia="Consolas" w:hAnsi="Consolas" w:hint="eastAsia"/>
                <w:color w:val="000000"/>
                <w:szCs w:val="18"/>
              </w:rPr>
              <w:t>solr-solrj</w:t>
            </w:r>
            <w:r>
              <w:rPr>
                <w:rFonts w:ascii="Consolas" w:eastAsia="Consolas" w:hAnsi="Consolas" w:hint="eastAsia"/>
                <w:color w:val="008080"/>
                <w:szCs w:val="18"/>
              </w:rPr>
              <w:t>&lt;/</w:t>
            </w:r>
            <w:r>
              <w:rPr>
                <w:rFonts w:ascii="Consolas" w:eastAsia="Consolas" w:hAnsi="Consolas" w:hint="eastAsia"/>
                <w:color w:val="3F7F7F"/>
                <w:szCs w:val="18"/>
              </w:rPr>
              <w:t>artifactId</w:t>
            </w:r>
            <w:r>
              <w:rPr>
                <w:rFonts w:ascii="Consolas" w:eastAsia="Consolas" w:hAnsi="Consolas" w:hint="eastAsia"/>
                <w:color w:val="008080"/>
                <w:szCs w:val="18"/>
              </w:rPr>
              <w:t>&gt;</w:t>
            </w:r>
          </w:p>
          <w:p w14:paraId="6A20082E"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version</w:t>
            </w:r>
            <w:r>
              <w:rPr>
                <w:rFonts w:ascii="Consolas" w:eastAsia="Consolas" w:hAnsi="Consolas" w:hint="eastAsia"/>
                <w:color w:val="008080"/>
                <w:szCs w:val="18"/>
              </w:rPr>
              <w:t>&gt;</w:t>
            </w:r>
            <w:r>
              <w:rPr>
                <w:rFonts w:ascii="Consolas" w:eastAsia="Consolas" w:hAnsi="Consolas" w:hint="eastAsia"/>
                <w:color w:val="000000"/>
                <w:szCs w:val="18"/>
              </w:rPr>
              <w:t>4.10.4</w:t>
            </w:r>
            <w:r>
              <w:rPr>
                <w:rFonts w:ascii="Consolas" w:eastAsia="Consolas" w:hAnsi="Consolas" w:hint="eastAsia"/>
                <w:color w:val="008080"/>
                <w:szCs w:val="18"/>
              </w:rPr>
              <w:t>&lt;/</w:t>
            </w:r>
            <w:r>
              <w:rPr>
                <w:rFonts w:ascii="Consolas" w:eastAsia="Consolas" w:hAnsi="Consolas" w:hint="eastAsia"/>
                <w:color w:val="3F7F7F"/>
                <w:szCs w:val="18"/>
              </w:rPr>
              <w:t>version</w:t>
            </w:r>
            <w:r>
              <w:rPr>
                <w:rFonts w:ascii="Consolas" w:eastAsia="Consolas" w:hAnsi="Consolas" w:hint="eastAsia"/>
                <w:color w:val="008080"/>
                <w:szCs w:val="18"/>
              </w:rPr>
              <w:t>&gt;</w:t>
            </w:r>
          </w:p>
          <w:p w14:paraId="69E6AD24" w14:textId="77777777" w:rsidR="00663D72" w:rsidRDefault="00663D72" w:rsidP="00663D72">
            <w:pPr>
              <w:ind w:firstLine="420"/>
              <w:jc w:val="left"/>
              <w:rPr>
                <w:rFonts w:ascii="Consolas" w:eastAsia="Consolas" w:hAnsi="Consolas"/>
                <w:szCs w:val="18"/>
              </w:rPr>
            </w:pPr>
            <w:r>
              <w:rPr>
                <w:rFonts w:ascii="Consolas" w:eastAsia="Consolas" w:hAnsi="Consolas" w:hint="eastAsia"/>
                <w:color w:val="000000"/>
                <w:szCs w:val="18"/>
              </w:rPr>
              <w:tab/>
            </w:r>
            <w:r>
              <w:rPr>
                <w:rFonts w:ascii="Consolas" w:eastAsia="Consolas" w:hAnsi="Consolas" w:hint="eastAsia"/>
                <w:color w:val="000000"/>
                <w:szCs w:val="18"/>
              </w:rPr>
              <w:tab/>
            </w:r>
            <w:r>
              <w:rPr>
                <w:rFonts w:ascii="Consolas" w:eastAsia="Consolas" w:hAnsi="Consolas" w:hint="eastAsia"/>
                <w:color w:val="008080"/>
                <w:szCs w:val="18"/>
              </w:rPr>
              <w:t>&lt;/</w:t>
            </w:r>
            <w:r>
              <w:rPr>
                <w:rFonts w:ascii="Consolas" w:eastAsia="Consolas" w:hAnsi="Consolas" w:hint="eastAsia"/>
                <w:color w:val="3F7F7F"/>
                <w:szCs w:val="18"/>
              </w:rPr>
              <w:t>dependency</w:t>
            </w:r>
            <w:r>
              <w:rPr>
                <w:rFonts w:ascii="Consolas" w:eastAsia="Consolas" w:hAnsi="Consolas" w:hint="eastAsia"/>
                <w:color w:val="008080"/>
                <w:szCs w:val="18"/>
              </w:rPr>
              <w:t>&gt;</w:t>
            </w:r>
          </w:p>
          <w:p w14:paraId="07EA794B" w14:textId="518D3583" w:rsidR="00663D72" w:rsidRDefault="00663D72" w:rsidP="00663D72">
            <w:pPr>
              <w:ind w:firstLineChars="0" w:firstLine="0"/>
            </w:pPr>
            <w:r>
              <w:rPr>
                <w:rFonts w:ascii="Consolas" w:eastAsia="Consolas" w:hAnsi="Consolas" w:hint="eastAsia"/>
                <w:color w:val="000000"/>
                <w:szCs w:val="18"/>
              </w:rPr>
              <w:lastRenderedPageBreak/>
              <w:tab/>
            </w:r>
            <w:r>
              <w:rPr>
                <w:rFonts w:ascii="Consolas" w:eastAsia="Consolas" w:hAnsi="Consolas" w:hint="eastAsia"/>
                <w:color w:val="008080"/>
                <w:szCs w:val="18"/>
              </w:rPr>
              <w:t>&lt;/</w:t>
            </w:r>
            <w:r>
              <w:rPr>
                <w:rFonts w:ascii="Consolas" w:eastAsia="Consolas" w:hAnsi="Consolas" w:hint="eastAsia"/>
                <w:color w:val="3F7F7F"/>
                <w:szCs w:val="18"/>
              </w:rPr>
              <w:t>dependencies</w:t>
            </w:r>
            <w:r>
              <w:rPr>
                <w:rFonts w:ascii="Consolas" w:eastAsia="Consolas" w:hAnsi="Consolas" w:hint="eastAsia"/>
                <w:color w:val="008080"/>
                <w:szCs w:val="18"/>
              </w:rPr>
              <w:t>&gt;</w:t>
            </w:r>
          </w:p>
        </w:tc>
      </w:tr>
    </w:tbl>
    <w:p w14:paraId="57071E00" w14:textId="7AD1450C" w:rsidR="004F2F90" w:rsidRDefault="007B2BD9" w:rsidP="009D3AC1">
      <w:pPr>
        <w:pStyle w:val="3"/>
        <w:ind w:firstLine="420"/>
      </w:pPr>
      <w:r>
        <w:rPr>
          <w:rFonts w:hint="eastAsia"/>
        </w:rPr>
        <w:lastRenderedPageBreak/>
        <w:t>配置文件</w:t>
      </w:r>
    </w:p>
    <w:tbl>
      <w:tblPr>
        <w:tblStyle w:val="ab"/>
        <w:tblW w:w="0" w:type="auto"/>
        <w:tblLook w:val="04A0" w:firstRow="1" w:lastRow="0" w:firstColumn="1" w:lastColumn="0" w:noHBand="0" w:noVBand="1"/>
      </w:tblPr>
      <w:tblGrid>
        <w:gridCol w:w="8296"/>
      </w:tblGrid>
      <w:tr w:rsidR="007B2BD9" w14:paraId="00FBA1C1" w14:textId="77777777" w:rsidTr="007B2BD9">
        <w:tc>
          <w:tcPr>
            <w:tcW w:w="8296" w:type="dxa"/>
          </w:tcPr>
          <w:p w14:paraId="2D24FF62" w14:textId="77777777" w:rsidR="007B2BD9" w:rsidRDefault="007B2BD9" w:rsidP="007B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id</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"cloudSolrServer"</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class</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"org.apache.solr.client.solrj.impl.CloudSolrServer"</w:t>
            </w:r>
            <w:r>
              <w:rPr>
                <w:rFonts w:ascii="Consolas" w:eastAsiaTheme="minorEastAsia" w:hAnsi="Consolas" w:cs="Consolas"/>
                <w:bCs w:val="0"/>
                <w:color w:val="008080"/>
                <w:sz w:val="20"/>
                <w:szCs w:val="20"/>
              </w:rPr>
              <w:t>&gt;</w:t>
            </w:r>
          </w:p>
          <w:p w14:paraId="7F660DB7" w14:textId="77777777" w:rsidR="007B2BD9" w:rsidRDefault="007B2BD9" w:rsidP="007B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constructor-arg</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"zkHost"</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"192.168.10.136:2181"</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constructor-arg</w:t>
            </w:r>
            <w:r>
              <w:rPr>
                <w:rFonts w:ascii="Consolas" w:eastAsiaTheme="minorEastAsia" w:hAnsi="Consolas" w:cs="Consolas"/>
                <w:bCs w:val="0"/>
                <w:color w:val="008080"/>
                <w:sz w:val="20"/>
                <w:szCs w:val="20"/>
              </w:rPr>
              <w:t>&gt;</w:t>
            </w:r>
          </w:p>
          <w:p w14:paraId="092931C0" w14:textId="77777777" w:rsidR="007B2BD9" w:rsidRDefault="007B2BD9" w:rsidP="007B2B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rPr>
              <w:t>property</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name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"defaultCollection"</w:t>
            </w:r>
            <w:r>
              <w:rPr>
                <w:rFonts w:ascii="Consolas" w:eastAsiaTheme="minorEastAsia" w:hAnsi="Consolas" w:cs="Consolas"/>
                <w:bCs w:val="0"/>
                <w:sz w:val="20"/>
                <w:szCs w:val="20"/>
              </w:rPr>
              <w:t xml:space="preserve"> </w:t>
            </w:r>
            <w:r>
              <w:rPr>
                <w:rFonts w:ascii="Consolas" w:eastAsiaTheme="minorEastAsia" w:hAnsi="Consolas" w:cs="Consolas"/>
                <w:bCs w:val="0"/>
                <w:color w:val="7F007F"/>
                <w:sz w:val="20"/>
                <w:szCs w:val="20"/>
              </w:rPr>
              <w:t>value</w:t>
            </w:r>
            <w:r>
              <w:rPr>
                <w:rFonts w:ascii="Consolas" w:eastAsiaTheme="minorEastAsia" w:hAnsi="Consolas" w:cs="Consolas"/>
                <w:bCs w:val="0"/>
                <w:color w:val="000000"/>
                <w:sz w:val="20"/>
                <w:szCs w:val="20"/>
              </w:rPr>
              <w:t>=</w:t>
            </w:r>
            <w:r>
              <w:rPr>
                <w:rFonts w:ascii="Consolas" w:eastAsiaTheme="minorEastAsia" w:hAnsi="Consolas" w:cs="Consolas"/>
                <w:bCs w:val="0"/>
                <w:i/>
                <w:iCs/>
                <w:color w:val="2A00FF"/>
                <w:sz w:val="20"/>
                <w:szCs w:val="20"/>
              </w:rPr>
              <w:t>"sx"</w:t>
            </w:r>
            <w:r>
              <w:rPr>
                <w:rFonts w:ascii="Consolas" w:eastAsiaTheme="minorEastAsia" w:hAnsi="Consolas" w:cs="Consolas"/>
                <w:bCs w:val="0"/>
                <w:color w:val="008080"/>
                <w:sz w:val="20"/>
                <w:szCs w:val="20"/>
              </w:rPr>
              <w:t>&gt;&lt;/</w:t>
            </w:r>
            <w:r>
              <w:rPr>
                <w:rFonts w:ascii="Consolas" w:eastAsiaTheme="minorEastAsia" w:hAnsi="Consolas" w:cs="Consolas"/>
                <w:bCs w:val="0"/>
                <w:color w:val="3F7F7F"/>
                <w:sz w:val="20"/>
                <w:szCs w:val="20"/>
              </w:rPr>
              <w:t>property</w:t>
            </w:r>
            <w:r>
              <w:rPr>
                <w:rFonts w:ascii="Consolas" w:eastAsiaTheme="minorEastAsia" w:hAnsi="Consolas" w:cs="Consolas"/>
                <w:bCs w:val="0"/>
                <w:color w:val="008080"/>
                <w:sz w:val="20"/>
                <w:szCs w:val="20"/>
              </w:rPr>
              <w:t>&gt;</w:t>
            </w:r>
          </w:p>
          <w:p w14:paraId="24663B3F" w14:textId="0C66476E" w:rsidR="007B2BD9" w:rsidRDefault="007B2BD9" w:rsidP="007B2BD9">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8080"/>
                <w:sz w:val="20"/>
                <w:szCs w:val="20"/>
              </w:rPr>
              <w:t>&lt;/</w:t>
            </w:r>
            <w:r>
              <w:rPr>
                <w:rFonts w:ascii="Consolas" w:eastAsiaTheme="minorEastAsia" w:hAnsi="Consolas" w:cs="Consolas"/>
                <w:bCs w:val="0"/>
                <w:color w:val="3F7F7F"/>
                <w:sz w:val="20"/>
                <w:szCs w:val="20"/>
                <w:shd w:val="clear" w:color="auto" w:fill="D4D4D4"/>
              </w:rPr>
              <w:t>bean</w:t>
            </w:r>
            <w:r>
              <w:rPr>
                <w:rFonts w:ascii="Consolas" w:eastAsiaTheme="minorEastAsia" w:hAnsi="Consolas" w:cs="Consolas"/>
                <w:bCs w:val="0"/>
                <w:color w:val="008080"/>
                <w:sz w:val="20"/>
                <w:szCs w:val="20"/>
              </w:rPr>
              <w:t>&gt;</w:t>
            </w:r>
          </w:p>
        </w:tc>
      </w:tr>
    </w:tbl>
    <w:p w14:paraId="4952C4D6" w14:textId="77777777" w:rsidR="007B2BD9" w:rsidRPr="007B2BD9" w:rsidRDefault="007B2BD9" w:rsidP="007B2BD9">
      <w:pPr>
        <w:ind w:firstLine="420"/>
      </w:pPr>
    </w:p>
    <w:p w14:paraId="454CE120" w14:textId="79870CE6" w:rsidR="00D049CA" w:rsidRDefault="00EE1E6E" w:rsidP="009D3AC1">
      <w:pPr>
        <w:pStyle w:val="3"/>
        <w:ind w:firstLine="420"/>
      </w:pPr>
      <w:r>
        <w:rPr>
          <w:rFonts w:hint="eastAsia"/>
        </w:rPr>
        <w:t>测试连接</w:t>
      </w:r>
    </w:p>
    <w:tbl>
      <w:tblPr>
        <w:tblStyle w:val="ab"/>
        <w:tblW w:w="0" w:type="auto"/>
        <w:tblLook w:val="04A0" w:firstRow="1" w:lastRow="0" w:firstColumn="1" w:lastColumn="0" w:noHBand="0" w:noVBand="1"/>
      </w:tblPr>
      <w:tblGrid>
        <w:gridCol w:w="8296"/>
      </w:tblGrid>
      <w:tr w:rsidR="004E4D27" w14:paraId="75E10AD3" w14:textId="77777777" w:rsidTr="004E4D27">
        <w:tc>
          <w:tcPr>
            <w:tcW w:w="8296" w:type="dxa"/>
          </w:tcPr>
          <w:p w14:paraId="67A14BC1"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ClassPathXmlApplicationContext </w:t>
            </w:r>
            <w:r>
              <w:rPr>
                <w:rFonts w:ascii="Consolas" w:eastAsiaTheme="minorEastAsia" w:hAnsi="Consolas" w:cs="Consolas"/>
                <w:bCs w:val="0"/>
                <w:color w:val="6A3E3E"/>
                <w:sz w:val="20"/>
                <w:szCs w:val="20"/>
                <w:u w:val="single"/>
              </w:rPr>
              <w:t>context</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ClassPathXmlApplicationContext(</w:t>
            </w:r>
            <w:r>
              <w:rPr>
                <w:rFonts w:ascii="Consolas" w:eastAsiaTheme="minorEastAsia" w:hAnsi="Consolas" w:cs="Consolas"/>
                <w:bCs w:val="0"/>
                <w:color w:val="2A00FF"/>
                <w:sz w:val="20"/>
                <w:szCs w:val="20"/>
              </w:rPr>
              <w:t>"classpath:spring-cloud-solr.xml"</w:t>
            </w:r>
            <w:r>
              <w:rPr>
                <w:rFonts w:ascii="Consolas" w:eastAsiaTheme="minorEastAsia" w:hAnsi="Consolas" w:cs="Consolas"/>
                <w:bCs w:val="0"/>
                <w:color w:val="000000"/>
                <w:sz w:val="20"/>
                <w:szCs w:val="20"/>
              </w:rPr>
              <w:t>);</w:t>
            </w:r>
          </w:p>
          <w:p w14:paraId="31E41091"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CloudSolrServer </w:t>
            </w:r>
            <w:r>
              <w:rPr>
                <w:rFonts w:ascii="Consolas" w:eastAsiaTheme="minorEastAsia" w:hAnsi="Consolas" w:cs="Consolas"/>
                <w:bCs w:val="0"/>
                <w:color w:val="6A3E3E"/>
                <w:sz w:val="20"/>
                <w:szCs w:val="20"/>
              </w:rPr>
              <w:t>solrServer</w:t>
            </w:r>
            <w:r>
              <w:rPr>
                <w:rFonts w:ascii="Consolas" w:eastAsiaTheme="minorEastAsia" w:hAnsi="Consolas" w:cs="Consolas"/>
                <w:bCs w:val="0"/>
                <w:color w:val="000000"/>
                <w:sz w:val="20"/>
                <w:szCs w:val="20"/>
              </w:rPr>
              <w:t xml:space="preserve"> = (CloudSolrServer)</w:t>
            </w:r>
            <w:r>
              <w:rPr>
                <w:rFonts w:ascii="Consolas" w:eastAsiaTheme="minorEastAsia" w:hAnsi="Consolas" w:cs="Consolas"/>
                <w:bCs w:val="0"/>
                <w:color w:val="6A3E3E"/>
                <w:sz w:val="20"/>
                <w:szCs w:val="20"/>
              </w:rPr>
              <w:t>context</w:t>
            </w:r>
            <w:r>
              <w:rPr>
                <w:rFonts w:ascii="Consolas" w:eastAsiaTheme="minorEastAsia" w:hAnsi="Consolas" w:cs="Consolas"/>
                <w:bCs w:val="0"/>
                <w:color w:val="000000"/>
                <w:sz w:val="20"/>
                <w:szCs w:val="20"/>
              </w:rPr>
              <w:t>.getBean(</w:t>
            </w:r>
            <w:r>
              <w:rPr>
                <w:rFonts w:ascii="Consolas" w:eastAsiaTheme="minorEastAsia" w:hAnsi="Consolas" w:cs="Consolas"/>
                <w:bCs w:val="0"/>
                <w:color w:val="2A00FF"/>
                <w:sz w:val="20"/>
                <w:szCs w:val="20"/>
              </w:rPr>
              <w:t>"cloudSolrServer"</w:t>
            </w:r>
            <w:r>
              <w:rPr>
                <w:rFonts w:ascii="Consolas" w:eastAsiaTheme="minorEastAsia" w:hAnsi="Consolas" w:cs="Consolas"/>
                <w:bCs w:val="0"/>
                <w:color w:val="000000"/>
                <w:sz w:val="20"/>
                <w:szCs w:val="20"/>
              </w:rPr>
              <w:t>);</w:t>
            </w:r>
          </w:p>
          <w:p w14:paraId="155C6245"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SolrQuery </w:t>
            </w:r>
            <w:r>
              <w:rPr>
                <w:rFonts w:ascii="Consolas" w:eastAsiaTheme="minorEastAsia" w:hAnsi="Consolas" w:cs="Consolas"/>
                <w:bCs w:val="0"/>
                <w:color w:val="6A3E3E"/>
                <w:sz w:val="20"/>
                <w:szCs w:val="20"/>
              </w:rPr>
              <w:t>sqlQuery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SolrQuery(</w:t>
            </w:r>
            <w:r>
              <w:rPr>
                <w:rFonts w:ascii="Consolas" w:eastAsiaTheme="minorEastAsia" w:hAnsi="Consolas" w:cs="Consolas"/>
                <w:bCs w:val="0"/>
                <w:color w:val="2A00FF"/>
                <w:sz w:val="20"/>
                <w:szCs w:val="20"/>
              </w:rPr>
              <w:t>"id:200"</w:t>
            </w:r>
            <w:r>
              <w:rPr>
                <w:rFonts w:ascii="Consolas" w:eastAsiaTheme="minorEastAsia" w:hAnsi="Consolas" w:cs="Consolas"/>
                <w:bCs w:val="0"/>
                <w:color w:val="000000"/>
                <w:sz w:val="20"/>
                <w:szCs w:val="20"/>
              </w:rPr>
              <w:t>);</w:t>
            </w:r>
          </w:p>
          <w:p w14:paraId="1432B182"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QueryResponse </w:t>
            </w:r>
            <w:r>
              <w:rPr>
                <w:rFonts w:ascii="Consolas" w:eastAsiaTheme="minorEastAsia" w:hAnsi="Consolas" w:cs="Consolas"/>
                <w:bCs w:val="0"/>
                <w:color w:val="6A3E3E"/>
                <w:sz w:val="20"/>
                <w:szCs w:val="20"/>
              </w:rPr>
              <w:t>query2</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solrServer</w:t>
            </w:r>
            <w:r>
              <w:rPr>
                <w:rFonts w:ascii="Consolas" w:eastAsiaTheme="minorEastAsia" w:hAnsi="Consolas" w:cs="Consolas"/>
                <w:bCs w:val="0"/>
                <w:color w:val="000000"/>
                <w:sz w:val="20"/>
                <w:szCs w:val="20"/>
              </w:rPr>
              <w:t>.query(</w:t>
            </w:r>
            <w:r>
              <w:rPr>
                <w:rFonts w:ascii="Consolas" w:eastAsiaTheme="minorEastAsia" w:hAnsi="Consolas" w:cs="Consolas"/>
                <w:bCs w:val="0"/>
                <w:color w:val="6A3E3E"/>
                <w:sz w:val="20"/>
                <w:szCs w:val="20"/>
              </w:rPr>
              <w:t>sqlQuery</w:t>
            </w:r>
            <w:r>
              <w:rPr>
                <w:rFonts w:ascii="Consolas" w:eastAsiaTheme="minorEastAsia" w:hAnsi="Consolas" w:cs="Consolas"/>
                <w:bCs w:val="0"/>
                <w:color w:val="000000"/>
                <w:sz w:val="20"/>
                <w:szCs w:val="20"/>
              </w:rPr>
              <w:t>);</w:t>
            </w:r>
          </w:p>
          <w:p w14:paraId="77D083CB"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SolrDocumentList </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query2</w:t>
            </w:r>
            <w:r>
              <w:rPr>
                <w:rFonts w:ascii="Consolas" w:eastAsiaTheme="minorEastAsia" w:hAnsi="Consolas" w:cs="Consolas"/>
                <w:bCs w:val="0"/>
                <w:color w:val="000000"/>
                <w:sz w:val="20"/>
                <w:szCs w:val="20"/>
              </w:rPr>
              <w:t>.getResults();</w:t>
            </w:r>
          </w:p>
          <w:p w14:paraId="155CEC19" w14:textId="77777777" w:rsidR="004E4D27" w:rsidRDefault="004E4D27" w:rsidP="004E4D2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results</w:t>
            </w:r>
            <w:r>
              <w:rPr>
                <w:rFonts w:ascii="Consolas" w:eastAsiaTheme="minorEastAsia" w:hAnsi="Consolas" w:cs="Consolas"/>
                <w:bCs w:val="0"/>
                <w:color w:val="000000"/>
                <w:sz w:val="20"/>
                <w:szCs w:val="20"/>
              </w:rPr>
              <w:t>);</w:t>
            </w:r>
          </w:p>
          <w:p w14:paraId="11FEC53A" w14:textId="28DA3D8C" w:rsidR="004E4D27" w:rsidRDefault="004E4D27" w:rsidP="004E4D27">
            <w:pPr>
              <w:ind w:firstLineChars="0" w:firstLine="0"/>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i/>
                <w:iCs/>
                <w:color w:val="000000"/>
                <w:sz w:val="20"/>
                <w:szCs w:val="20"/>
              </w:rPr>
              <w:t>addListDoc</w:t>
            </w:r>
            <w:r>
              <w:rPr>
                <w:rFonts w:ascii="Consolas" w:eastAsiaTheme="minorEastAsia" w:hAnsi="Consolas" w:cs="Consolas"/>
                <w:bCs w:val="0"/>
                <w:color w:val="000000"/>
                <w:sz w:val="20"/>
                <w:szCs w:val="20"/>
              </w:rPr>
              <w:t>();</w:t>
            </w:r>
          </w:p>
        </w:tc>
      </w:tr>
    </w:tbl>
    <w:p w14:paraId="4D06D614" w14:textId="77777777" w:rsidR="00EE1E6E" w:rsidRPr="00EE1E6E" w:rsidRDefault="00EE1E6E" w:rsidP="00EE1E6E">
      <w:pPr>
        <w:ind w:firstLine="420"/>
      </w:pPr>
    </w:p>
    <w:p w14:paraId="07E64CD8" w14:textId="4147F984" w:rsidR="00931AED" w:rsidRDefault="00931AED" w:rsidP="00931AED">
      <w:pPr>
        <w:ind w:firstLine="420"/>
      </w:pPr>
    </w:p>
    <w:p w14:paraId="013C0BB5" w14:textId="7799CE8E" w:rsidR="00352B92" w:rsidRDefault="00352B92" w:rsidP="00931AED">
      <w:pPr>
        <w:ind w:firstLine="420"/>
      </w:pPr>
    </w:p>
    <w:p w14:paraId="05B91EA3" w14:textId="4383D2D9" w:rsidR="00352B92" w:rsidRDefault="00352B92" w:rsidP="00352B92">
      <w:pPr>
        <w:pStyle w:val="10"/>
      </w:pPr>
      <w:r>
        <w:rPr>
          <w:rFonts w:hint="eastAsia"/>
        </w:rPr>
        <w:t>ActiveMQ</w:t>
      </w:r>
    </w:p>
    <w:p w14:paraId="38D203A6" w14:textId="77777777" w:rsidR="005A23CB" w:rsidRDefault="005A23CB" w:rsidP="005A23CB">
      <w:pPr>
        <w:pStyle w:val="2"/>
      </w:pPr>
      <w:bookmarkStart w:id="3" w:name="_Toc515893723"/>
      <w:r>
        <w:rPr>
          <w:rFonts w:hint="eastAsia"/>
        </w:rPr>
        <w:t>JMS</w:t>
      </w:r>
      <w:r>
        <w:rPr>
          <w:rFonts w:hint="eastAsia"/>
        </w:rPr>
        <w:t>简介</w:t>
      </w:r>
      <w:bookmarkEnd w:id="3"/>
    </w:p>
    <w:p w14:paraId="2525A4ED" w14:textId="77777777" w:rsidR="005A23CB" w:rsidRPr="00036C4F" w:rsidRDefault="005A23CB" w:rsidP="005A23CB">
      <w:pPr>
        <w:ind w:firstLine="420"/>
      </w:pPr>
      <w:r w:rsidRPr="00036C4F">
        <w:t>全称：</w:t>
      </w:r>
      <w:r w:rsidRPr="00036C4F">
        <w:t xml:space="preserve">Java Message Service </w:t>
      </w:r>
      <w:r w:rsidRPr="00036C4F">
        <w:t>中文：</w:t>
      </w:r>
      <w:r w:rsidRPr="00036C4F">
        <w:t>Java</w:t>
      </w:r>
      <w:r w:rsidRPr="00036C4F">
        <w:t>消息服务。</w:t>
      </w:r>
    </w:p>
    <w:p w14:paraId="3034EF51" w14:textId="77777777" w:rsidR="005A23CB" w:rsidRDefault="005A23CB" w:rsidP="005A23CB">
      <w:pPr>
        <w:ind w:firstLine="420"/>
      </w:pPr>
      <w:r w:rsidRPr="00036C4F">
        <w:t>JMS</w:t>
      </w:r>
      <w:r w:rsidRPr="00036C4F">
        <w:t>是</w:t>
      </w:r>
      <w:r w:rsidRPr="00036C4F">
        <w:t>Java</w:t>
      </w:r>
      <w:r w:rsidRPr="00036C4F">
        <w:t>的一套</w:t>
      </w:r>
      <w:r w:rsidRPr="00036C4F">
        <w:t>API</w:t>
      </w:r>
      <w:r w:rsidRPr="00036C4F">
        <w:t>标准，最初的目的是为了使应用程序能够访问现有的</w:t>
      </w:r>
      <w:r w:rsidRPr="00036C4F">
        <w:t>MOM</w:t>
      </w:r>
      <w:r w:rsidRPr="00036C4F">
        <w:t>系统（</w:t>
      </w:r>
      <w:r w:rsidRPr="00BF45AD">
        <w:t>MOM</w:t>
      </w:r>
      <w:r w:rsidRPr="00BF45AD">
        <w:t>是</w:t>
      </w:r>
      <w:r w:rsidRPr="00BF45AD">
        <w:t>Message Oriented Middleware</w:t>
      </w:r>
      <w:r w:rsidRPr="00BF45AD">
        <w:t>的英文缩写，指的是利用高效可靠的消息传递机制进行平台无关的数据交流，并基于数据通信来进行</w:t>
      </w:r>
      <w:hyperlink r:id="rId212" w:tgtFrame="_blank" w:history="1">
        <w:r w:rsidRPr="00BF45AD">
          <w:t>分布式系统</w:t>
        </w:r>
      </w:hyperlink>
      <w:r w:rsidRPr="00BF45AD">
        <w:t>的集成。</w:t>
      </w:r>
      <w:r w:rsidRPr="00036C4F">
        <w:t>）；后来被许多现有的</w:t>
      </w:r>
      <w:r w:rsidRPr="00036C4F">
        <w:t>MOM</w:t>
      </w:r>
      <w:r w:rsidRPr="00036C4F">
        <w:t>供应商采用，并实现为</w:t>
      </w:r>
      <w:r w:rsidRPr="00036C4F">
        <w:t>MOM</w:t>
      </w:r>
      <w:r w:rsidRPr="00036C4F">
        <w:t>系统。</w:t>
      </w:r>
      <w:r>
        <w:rPr>
          <w:rFonts w:hint="eastAsia"/>
        </w:rPr>
        <w:t>【常见</w:t>
      </w:r>
      <w:r>
        <w:rPr>
          <w:rFonts w:hint="eastAsia"/>
        </w:rPr>
        <w:t>MOM</w:t>
      </w:r>
      <w:r>
        <w:rPr>
          <w:rFonts w:hint="eastAsia"/>
        </w:rPr>
        <w:t>系统包括</w:t>
      </w:r>
      <w:r>
        <w:rPr>
          <w:rFonts w:hint="eastAsia"/>
        </w:rPr>
        <w:t>Apache</w:t>
      </w:r>
      <w:r>
        <w:rPr>
          <w:rFonts w:hint="eastAsia"/>
        </w:rPr>
        <w:t>的</w:t>
      </w:r>
      <w:r>
        <w:rPr>
          <w:rFonts w:hint="eastAsia"/>
        </w:rPr>
        <w:t>ActiveMQ</w:t>
      </w:r>
      <w:r>
        <w:rPr>
          <w:rFonts w:hint="eastAsia"/>
        </w:rPr>
        <w:t>、阿里巴巴的</w:t>
      </w:r>
      <w:r>
        <w:rPr>
          <w:rFonts w:hint="eastAsia"/>
        </w:rPr>
        <w:t>RocketMQ</w:t>
      </w:r>
      <w:r>
        <w:rPr>
          <w:rFonts w:hint="eastAsia"/>
        </w:rPr>
        <w:t>、</w:t>
      </w:r>
      <w:r>
        <w:rPr>
          <w:rFonts w:hint="eastAsia"/>
        </w:rPr>
        <w:t>IBM</w:t>
      </w:r>
      <w:r>
        <w:rPr>
          <w:rFonts w:hint="eastAsia"/>
        </w:rPr>
        <w:t>的</w:t>
      </w:r>
      <w:r>
        <w:rPr>
          <w:rFonts w:hint="eastAsia"/>
        </w:rPr>
        <w:t>MQSeries</w:t>
      </w:r>
      <w:r>
        <w:rPr>
          <w:rFonts w:hint="eastAsia"/>
        </w:rPr>
        <w:t>、</w:t>
      </w:r>
      <w:r>
        <w:rPr>
          <w:rFonts w:hint="eastAsia"/>
        </w:rPr>
        <w:t>Microsoft</w:t>
      </w:r>
      <w:r>
        <w:rPr>
          <w:rFonts w:hint="eastAsia"/>
        </w:rPr>
        <w:t>的</w:t>
      </w:r>
      <w:r>
        <w:rPr>
          <w:rFonts w:hint="eastAsia"/>
        </w:rPr>
        <w:t>MSMQ</w:t>
      </w:r>
      <w:r>
        <w:rPr>
          <w:rFonts w:hint="eastAsia"/>
        </w:rPr>
        <w:t>、</w:t>
      </w:r>
      <w:r>
        <w:rPr>
          <w:rFonts w:hint="eastAsia"/>
        </w:rPr>
        <w:t>BEA</w:t>
      </w:r>
      <w:r>
        <w:rPr>
          <w:rFonts w:hint="eastAsia"/>
        </w:rPr>
        <w:t>的</w:t>
      </w:r>
      <w:r>
        <w:rPr>
          <w:rFonts w:hint="eastAsia"/>
        </w:rPr>
        <w:t>RabbitMQ</w:t>
      </w:r>
      <w:r>
        <w:rPr>
          <w:rFonts w:hint="eastAsia"/>
        </w:rPr>
        <w:t>等。（并非全部的</w:t>
      </w:r>
      <w:r>
        <w:rPr>
          <w:rFonts w:hint="eastAsia"/>
        </w:rPr>
        <w:t>MOM</w:t>
      </w:r>
      <w:r>
        <w:rPr>
          <w:rFonts w:hint="eastAsia"/>
        </w:rPr>
        <w:t>系统都遵循</w:t>
      </w:r>
      <w:r>
        <w:rPr>
          <w:rFonts w:hint="eastAsia"/>
        </w:rPr>
        <w:t>JMS</w:t>
      </w:r>
      <w:r>
        <w:rPr>
          <w:rFonts w:hint="eastAsia"/>
        </w:rPr>
        <w:t>规范）】</w:t>
      </w:r>
    </w:p>
    <w:p w14:paraId="3B1560AC" w14:textId="401D7C52" w:rsidR="005A23CB" w:rsidRDefault="005A23CB" w:rsidP="005A23CB">
      <w:pPr>
        <w:ind w:firstLine="420"/>
      </w:pPr>
      <w:r w:rsidRPr="00036C4F">
        <w:t>基于</w:t>
      </w:r>
      <w:r w:rsidRPr="00036C4F">
        <w:t>JMS</w:t>
      </w:r>
      <w:r w:rsidRPr="00036C4F">
        <w:t>实现的</w:t>
      </w:r>
      <w:r w:rsidRPr="00036C4F">
        <w:t>MOM</w:t>
      </w:r>
      <w:r w:rsidRPr="00036C4F">
        <w:t>，又被称为</w:t>
      </w:r>
      <w:r w:rsidRPr="00036C4F">
        <w:t>JMS Provider</w:t>
      </w:r>
      <w:r w:rsidRPr="00036C4F">
        <w:t>。</w:t>
      </w:r>
    </w:p>
    <w:p w14:paraId="54028740" w14:textId="77777777" w:rsidR="005A23CB" w:rsidRDefault="005A23CB" w:rsidP="005A23CB">
      <w:pPr>
        <w:ind w:firstLine="420"/>
      </w:pPr>
      <w:r w:rsidRPr="00613989">
        <w:t>“</w:t>
      </w:r>
      <w:r w:rsidRPr="00613989">
        <w:t>消息</w:t>
      </w:r>
      <w:r w:rsidRPr="00613989">
        <w:t>”</w:t>
      </w:r>
      <w:r w:rsidRPr="00613989">
        <w:t>是在两台计算机间传送的数据单位。消息可以非常简单，例如只包含文本字符串；也可以更复杂，可能包含嵌入对象。</w:t>
      </w:r>
    </w:p>
    <w:p w14:paraId="37BDDE40" w14:textId="7D4C6C58" w:rsidR="005A23CB" w:rsidRPr="005A23CB" w:rsidRDefault="005A23CB" w:rsidP="005A23CB">
      <w:pPr>
        <w:ind w:firstLine="420"/>
      </w:pPr>
      <w:r w:rsidRPr="00BE39F9">
        <w:t>消息被发送到队列中。</w:t>
      </w:r>
      <w:r w:rsidRPr="00BE39F9">
        <w:t>“</w:t>
      </w:r>
      <w:r w:rsidRPr="00BE39F9">
        <w:t>消息队列</w:t>
      </w:r>
      <w:r w:rsidRPr="00BE39F9">
        <w:t>”</w:t>
      </w:r>
      <w:r w:rsidRPr="00BE39F9">
        <w:t>是在消息的传输过程中保存消息的容器。消息队列管理器在将消息从它的源中继到它的目标时充当中间人。队列的主要目的是提供路由并保证消息的传递；如果发送消息时接收者不可用，消息队列会保留消息，直到可以成功地传递它。</w:t>
      </w:r>
    </w:p>
    <w:p w14:paraId="01AAED58" w14:textId="77777777" w:rsidR="005A23CB" w:rsidRDefault="005A23CB" w:rsidP="005A23CB">
      <w:pPr>
        <w:ind w:firstLine="420"/>
      </w:pPr>
      <w:r w:rsidRPr="009B1A86">
        <w:lastRenderedPageBreak/>
        <w:t>消息队列的主要特点是异步处理，主要目的是减少请求响应时间和解耦。所以主要的使用场景就是将比较耗时而且不需要即时（同步）返回结果的操作作为消息放入消息队列。同时由于使用了消息队列，只要保证消息格式不变，消息的发送方和接收方并不需要彼此联系，也不需要受对方的影响，即解耦和。</w:t>
      </w:r>
      <w:r>
        <w:rPr>
          <w:rFonts w:hint="eastAsia"/>
        </w:rPr>
        <w:t>如</w:t>
      </w:r>
      <w:r>
        <w:rPr>
          <w:rFonts w:hint="eastAsia"/>
        </w:rPr>
        <w:t>:</w:t>
      </w:r>
    </w:p>
    <w:p w14:paraId="155FF029" w14:textId="77777777" w:rsidR="005A23CB" w:rsidRPr="00082F58" w:rsidRDefault="005A23CB" w:rsidP="005A23CB">
      <w:pPr>
        <w:ind w:firstLine="420"/>
      </w:pPr>
      <w:r w:rsidRPr="00082F58">
        <w:t>跨系统的异步通信，所有需要异步交互的地方都可以使用消息队列。就像我们除了打电话（同步）以外，还需要发短信，发电子邮件（异步）的通讯方式。</w:t>
      </w:r>
    </w:p>
    <w:p w14:paraId="1C8D084D" w14:textId="77777777" w:rsidR="005A23CB" w:rsidRPr="00082F58" w:rsidRDefault="005A23CB" w:rsidP="005A23CB">
      <w:pPr>
        <w:ind w:firstLine="420"/>
      </w:pPr>
      <w:r w:rsidRPr="00082F58">
        <w:t>多个应用之间的耦合，由于消息是平台无关和语言无关的，而且语义上也不再是函数调用，因此更适合作为多个应用之间的松耦合的接口。基于消息队列的耦合，不需要发送方和接收方同时在线。</w:t>
      </w:r>
    </w:p>
    <w:p w14:paraId="69842D50" w14:textId="77777777" w:rsidR="005A23CB" w:rsidRPr="00082F58" w:rsidRDefault="005A23CB" w:rsidP="005A23CB">
      <w:pPr>
        <w:ind w:firstLine="420"/>
      </w:pPr>
      <w:r w:rsidRPr="00082F58">
        <w:t>在企业应用集成（</w:t>
      </w:r>
      <w:r w:rsidRPr="00082F58">
        <w:t>EAI</w:t>
      </w:r>
      <w:r w:rsidRPr="00082F58">
        <w:t>）中，文件传输，共享数据库，消息队列，远程过程调用都可以作为集成的方法。</w:t>
      </w:r>
    </w:p>
    <w:p w14:paraId="0ECB50E0" w14:textId="77777777" w:rsidR="005A23CB" w:rsidRPr="00082F58" w:rsidRDefault="005A23CB" w:rsidP="005A23CB">
      <w:pPr>
        <w:ind w:firstLine="420"/>
      </w:pPr>
      <w:r w:rsidRPr="00082F58">
        <w:t>应用内的同步变异步，比如订单处理，就可以由前端应用将订单信息放到队列，后端应用从队列里依次获得消息处理，高峰时的大量订单可以积压在队列里慢慢处理掉。由于同步通常意味着阻塞，而大量线程的阻塞会降低计算机的性能。</w:t>
      </w:r>
    </w:p>
    <w:p w14:paraId="28EA49B0" w14:textId="77777777" w:rsidR="005A23CB" w:rsidRPr="00082F58" w:rsidRDefault="005A23CB" w:rsidP="005A23CB">
      <w:pPr>
        <w:ind w:firstLine="420"/>
      </w:pPr>
      <w:r w:rsidRPr="00082F58">
        <w:t>消息驱动的架构（</w:t>
      </w:r>
      <w:r w:rsidRPr="00082F58">
        <w:t>EDA</w:t>
      </w:r>
      <w:r w:rsidRPr="00082F58">
        <w:t>），系统分解为消息队列，和消息制造者和消息消费者，一个处理流程可以根据需要拆成多个阶段（</w:t>
      </w:r>
      <w:r w:rsidRPr="00082F58">
        <w:t>Stage</w:t>
      </w:r>
      <w:r w:rsidRPr="00082F58">
        <w:t>），阶段之间用队列连接起来，前一个阶段处理的结果放入队列，后一个阶段从队列中获取消息继续处理。</w:t>
      </w:r>
    </w:p>
    <w:p w14:paraId="3F19B423" w14:textId="77777777" w:rsidR="005A23CB" w:rsidRPr="00082F58" w:rsidRDefault="005A23CB" w:rsidP="005A23CB">
      <w:pPr>
        <w:ind w:firstLine="420"/>
      </w:pPr>
      <w:r w:rsidRPr="00082F58">
        <w:t>应用需要更灵活的耦合方式，如发布订阅，比如可以指定路由规则。</w:t>
      </w:r>
    </w:p>
    <w:p w14:paraId="58207C54" w14:textId="507C8D3C" w:rsidR="005A23CB" w:rsidRDefault="005A23CB" w:rsidP="005A23CB">
      <w:pPr>
        <w:ind w:firstLine="420"/>
      </w:pPr>
      <w:r w:rsidRPr="00082F58">
        <w:t>跨局域网，甚至跨城市的通讯，比如北京机房与广州机房的应用程序的通信。</w:t>
      </w:r>
    </w:p>
    <w:p w14:paraId="4E0201C9" w14:textId="77777777" w:rsidR="006B5B77" w:rsidRDefault="006B5B77" w:rsidP="006B5B77">
      <w:pPr>
        <w:pStyle w:val="2"/>
      </w:pPr>
      <w:bookmarkStart w:id="4" w:name="_Toc515893724"/>
      <w:r>
        <w:rPr>
          <w:rFonts w:hint="eastAsia"/>
        </w:rPr>
        <w:t>ActiveMQ</w:t>
      </w:r>
      <w:r>
        <w:rPr>
          <w:rFonts w:hint="eastAsia"/>
        </w:rPr>
        <w:t>简介</w:t>
      </w:r>
      <w:bookmarkEnd w:id="4"/>
    </w:p>
    <w:p w14:paraId="79FD68FF" w14:textId="77777777" w:rsidR="002D4817" w:rsidRPr="000A198F" w:rsidRDefault="002D4817" w:rsidP="002D4817">
      <w:pPr>
        <w:ind w:firstLine="422"/>
      </w:pPr>
      <w:r w:rsidRPr="0026507A">
        <w:rPr>
          <w:rStyle w:val="afff1"/>
        </w:rPr>
        <w:t>多种语言和协议编写客户端</w:t>
      </w:r>
      <w:r w:rsidRPr="000A198F">
        <w:t>。语言</w:t>
      </w:r>
      <w:r w:rsidRPr="000A198F">
        <w:t>: Java,C,C++,C#,Ruby,Perl,Python,PHP</w:t>
      </w:r>
      <w:r w:rsidRPr="000A198F">
        <w:t>。应用协议：</w:t>
      </w:r>
      <w:r w:rsidRPr="000A198F">
        <w:t xml:space="preserve"> OpenWire,Stomp REST,WS Notification,XMPP,AMQP</w:t>
      </w:r>
    </w:p>
    <w:p w14:paraId="09B1EF8F" w14:textId="77777777" w:rsidR="002D4817" w:rsidRPr="000A198F" w:rsidRDefault="002D4817" w:rsidP="002D4817">
      <w:pPr>
        <w:ind w:firstLine="420"/>
      </w:pPr>
      <w:r w:rsidRPr="000A198F">
        <w:t>完全支持</w:t>
      </w:r>
      <w:r w:rsidRPr="000A198F">
        <w:t>JMS1.1</w:t>
      </w:r>
      <w:r w:rsidRPr="000A198F">
        <w:t>和</w:t>
      </w:r>
      <w:r w:rsidRPr="000A198F">
        <w:t>J2EE 1.4</w:t>
      </w:r>
      <w:r w:rsidRPr="000A198F">
        <w:t>规范</w:t>
      </w:r>
      <w:r w:rsidRPr="000A198F">
        <w:t xml:space="preserve"> </w:t>
      </w:r>
      <w:r w:rsidRPr="000A198F">
        <w:t>（持久化，</w:t>
      </w:r>
      <w:r w:rsidRPr="000A198F">
        <w:t>XA</w:t>
      </w:r>
      <w:r w:rsidRPr="000A198F">
        <w:t>消息，事务</w:t>
      </w:r>
      <w:r>
        <w:rPr>
          <w:rFonts w:hint="eastAsia"/>
        </w:rPr>
        <w:t>）</w:t>
      </w:r>
    </w:p>
    <w:p w14:paraId="0A3FEA3D" w14:textId="77777777" w:rsidR="002D4817" w:rsidRPr="000A198F" w:rsidRDefault="002D4817" w:rsidP="002D4817">
      <w:pPr>
        <w:ind w:firstLine="422"/>
      </w:pPr>
      <w:r w:rsidRPr="0026507A">
        <w:rPr>
          <w:rStyle w:val="afff1"/>
        </w:rPr>
        <w:t>对</w:t>
      </w:r>
      <w:r w:rsidRPr="0026507A">
        <w:rPr>
          <w:rStyle w:val="afff1"/>
        </w:rPr>
        <w:t>Spring</w:t>
      </w:r>
      <w:r w:rsidRPr="0026507A">
        <w:rPr>
          <w:rStyle w:val="afff1"/>
        </w:rPr>
        <w:t>的支持</w:t>
      </w:r>
      <w:r w:rsidRPr="000A198F">
        <w:t>，</w:t>
      </w:r>
      <w:r w:rsidRPr="000A198F">
        <w:t>ActiveMQ</w:t>
      </w:r>
      <w:r w:rsidRPr="000A198F">
        <w:t>可以很容易内嵌到使用</w:t>
      </w:r>
      <w:r w:rsidRPr="000A198F">
        <w:t>Spring</w:t>
      </w:r>
      <w:r w:rsidRPr="000A198F">
        <w:t>的系统里面去</w:t>
      </w:r>
    </w:p>
    <w:p w14:paraId="5109DCDB" w14:textId="77777777" w:rsidR="002D4817" w:rsidRPr="000A198F" w:rsidRDefault="002D4817" w:rsidP="002D4817">
      <w:pPr>
        <w:ind w:firstLine="420"/>
      </w:pPr>
      <w:r w:rsidRPr="000A198F">
        <w:t>通过了常见</w:t>
      </w:r>
      <w:r w:rsidRPr="000A198F">
        <w:t>J2EE</w:t>
      </w:r>
      <w:r w:rsidRPr="000A198F">
        <w:t>服务器（如</w:t>
      </w:r>
      <w:r w:rsidRPr="000A198F">
        <w:t xml:space="preserve"> Geronimo,JBoss 4,GlassFish,WebLogic)</w:t>
      </w:r>
      <w:r w:rsidRPr="000A198F">
        <w:t>的测试，其中通过</w:t>
      </w:r>
      <w:r w:rsidRPr="000A198F">
        <w:t>JCA 1.5 resource adaptors</w:t>
      </w:r>
      <w:r w:rsidRPr="000A198F">
        <w:t>的配置，可以让</w:t>
      </w:r>
      <w:r w:rsidRPr="000A198F">
        <w:t>ActiveMQ</w:t>
      </w:r>
      <w:r w:rsidRPr="000A198F">
        <w:t>可以自动的部署到任何兼容</w:t>
      </w:r>
      <w:r w:rsidRPr="000A198F">
        <w:t xml:space="preserve">J2EE 1.4 </w:t>
      </w:r>
      <w:r w:rsidRPr="000A198F">
        <w:t>商业服务器上</w:t>
      </w:r>
    </w:p>
    <w:p w14:paraId="026AAE54" w14:textId="77777777" w:rsidR="002D4817" w:rsidRPr="000A198F" w:rsidRDefault="002D4817" w:rsidP="002D4817">
      <w:pPr>
        <w:ind w:firstLine="422"/>
      </w:pPr>
      <w:r w:rsidRPr="0026507A">
        <w:rPr>
          <w:rStyle w:val="afff1"/>
        </w:rPr>
        <w:t>支持多种传送协议</w:t>
      </w:r>
      <w:r w:rsidRPr="000A198F">
        <w:t>：</w:t>
      </w:r>
      <w:r w:rsidRPr="000A198F">
        <w:t>in-VM,TCP,SSL,NIO,UDP,JGroups,JXTA</w:t>
      </w:r>
    </w:p>
    <w:p w14:paraId="51AE8E27" w14:textId="77777777" w:rsidR="002D4817" w:rsidRPr="000A198F" w:rsidRDefault="002D4817" w:rsidP="002D4817">
      <w:pPr>
        <w:ind w:firstLine="420"/>
      </w:pPr>
      <w:r w:rsidRPr="000A198F">
        <w:t>支持通过</w:t>
      </w:r>
      <w:r w:rsidRPr="000A198F">
        <w:t>JDBC</w:t>
      </w:r>
      <w:r w:rsidRPr="000A198F">
        <w:t>和</w:t>
      </w:r>
      <w:r w:rsidRPr="000A198F">
        <w:t>journal</w:t>
      </w:r>
      <w:r w:rsidRPr="000A198F">
        <w:t>提供高速的消息持久化</w:t>
      </w:r>
    </w:p>
    <w:p w14:paraId="30904C82" w14:textId="77777777" w:rsidR="002D4817" w:rsidRPr="000A198F" w:rsidRDefault="002D4817" w:rsidP="002D4817">
      <w:pPr>
        <w:ind w:firstLine="422"/>
      </w:pPr>
      <w:r w:rsidRPr="00142997">
        <w:rPr>
          <w:rStyle w:val="afff1"/>
        </w:rPr>
        <w:t>从设计上保证了高性能的集群</w:t>
      </w:r>
      <w:r w:rsidRPr="000A198F">
        <w:t>，客户端</w:t>
      </w:r>
      <w:r w:rsidRPr="000A198F">
        <w:t>-</w:t>
      </w:r>
      <w:r w:rsidRPr="000A198F">
        <w:t>服务器，点对点</w:t>
      </w:r>
    </w:p>
    <w:p w14:paraId="2AD3D5A5" w14:textId="77777777" w:rsidR="002D4817" w:rsidRPr="000A198F" w:rsidRDefault="002D4817" w:rsidP="002D4817">
      <w:pPr>
        <w:ind w:firstLine="420"/>
      </w:pPr>
      <w:r w:rsidRPr="000A198F">
        <w:t>支持</w:t>
      </w:r>
      <w:r w:rsidRPr="000A198F">
        <w:t>Ajax</w:t>
      </w:r>
    </w:p>
    <w:p w14:paraId="1BB7DA2F" w14:textId="77777777" w:rsidR="002D4817" w:rsidRPr="000A198F" w:rsidRDefault="002D4817" w:rsidP="002D4817">
      <w:pPr>
        <w:ind w:firstLine="420"/>
      </w:pPr>
      <w:r w:rsidRPr="000A198F">
        <w:t>支持与</w:t>
      </w:r>
      <w:r w:rsidRPr="000A198F">
        <w:t>Axis</w:t>
      </w:r>
      <w:r w:rsidRPr="000A198F">
        <w:t>的整合</w:t>
      </w:r>
      <w:r>
        <w:rPr>
          <w:rFonts w:hint="eastAsia"/>
        </w:rPr>
        <w:t>, WebServices</w:t>
      </w:r>
    </w:p>
    <w:p w14:paraId="333CA6A6" w14:textId="1B2E40F4" w:rsidR="005A23CB" w:rsidRDefault="002D4817" w:rsidP="005A23CB">
      <w:pPr>
        <w:ind w:firstLine="420"/>
      </w:pPr>
      <w:r w:rsidRPr="000A198F">
        <w:t>可以很容易的调用内嵌</w:t>
      </w:r>
      <w:r w:rsidRPr="000A198F">
        <w:t>JMS provider</w:t>
      </w:r>
      <w:r w:rsidRPr="000A198F">
        <w:t>，进行测试</w:t>
      </w:r>
    </w:p>
    <w:p w14:paraId="07F88C13" w14:textId="77777777" w:rsidR="009E257D" w:rsidRPr="00BC241B" w:rsidRDefault="009E257D" w:rsidP="00D23023">
      <w:pPr>
        <w:pStyle w:val="3"/>
        <w:ind w:firstLine="422"/>
        <w:rPr>
          <w:rStyle w:val="afff1"/>
        </w:rPr>
      </w:pPr>
      <w:bookmarkStart w:id="5" w:name="_Toc499301662"/>
      <w:bookmarkStart w:id="6" w:name="_Toc515893725"/>
      <w:bookmarkStart w:id="7" w:name="_Hlk3274540"/>
      <w:r w:rsidRPr="00BC241B">
        <w:rPr>
          <w:rStyle w:val="afff1"/>
          <w:rFonts w:hint="eastAsia"/>
        </w:rPr>
        <w:t>Destination</w:t>
      </w:r>
      <w:bookmarkEnd w:id="5"/>
      <w:bookmarkEnd w:id="6"/>
    </w:p>
    <w:bookmarkEnd w:id="7"/>
    <w:p w14:paraId="652270C5" w14:textId="77777777" w:rsidR="009E257D" w:rsidRDefault="009E257D" w:rsidP="009E257D">
      <w:pPr>
        <w:ind w:firstLine="420"/>
      </w:pPr>
      <w:r>
        <w:rPr>
          <w:rFonts w:hint="eastAsia"/>
          <w:shd w:val="clear" w:color="auto" w:fill="FFFFFF"/>
        </w:rPr>
        <w:t>目的地，</w:t>
      </w:r>
      <w:r>
        <w:rPr>
          <w:shd w:val="clear" w:color="auto" w:fill="FFFFFF"/>
        </w:rPr>
        <w:t>JMS Provider</w:t>
      </w:r>
      <w:r>
        <w:rPr>
          <w:rFonts w:hint="eastAsia"/>
          <w:shd w:val="clear" w:color="auto" w:fill="FFFFFF"/>
        </w:rPr>
        <w:t>（消息中间件）</w:t>
      </w:r>
      <w:r>
        <w:rPr>
          <w:shd w:val="clear" w:color="auto" w:fill="FFFFFF"/>
        </w:rPr>
        <w:t>负责维护，用于对</w:t>
      </w:r>
      <w:r>
        <w:rPr>
          <w:shd w:val="clear" w:color="auto" w:fill="FFFFFF"/>
        </w:rPr>
        <w:t>Message</w:t>
      </w:r>
      <w:r>
        <w:rPr>
          <w:shd w:val="clear" w:color="auto" w:fill="FFFFFF"/>
        </w:rPr>
        <w:t>进行管理的对象。</w:t>
      </w:r>
      <w:r>
        <w:rPr>
          <w:shd w:val="clear" w:color="auto" w:fill="FFFFFF"/>
        </w:rPr>
        <w:t>MessageProducer</w:t>
      </w:r>
      <w:r>
        <w:rPr>
          <w:shd w:val="clear" w:color="auto" w:fill="FFFFFF"/>
        </w:rPr>
        <w:t>需要指定</w:t>
      </w:r>
      <w:r>
        <w:rPr>
          <w:shd w:val="clear" w:color="auto" w:fill="FFFFFF"/>
        </w:rPr>
        <w:t>Destination</w:t>
      </w:r>
      <w:r>
        <w:rPr>
          <w:shd w:val="clear" w:color="auto" w:fill="FFFFFF"/>
        </w:rPr>
        <w:t>才能发送消息，</w:t>
      </w:r>
      <w:r>
        <w:rPr>
          <w:shd w:val="clear" w:color="auto" w:fill="FFFFFF"/>
        </w:rPr>
        <w:t>Message</w:t>
      </w:r>
      <w:r>
        <w:rPr>
          <w:rFonts w:hint="eastAsia"/>
          <w:shd w:val="clear" w:color="auto" w:fill="FFFFFF"/>
        </w:rPr>
        <w:t>Consumer</w:t>
      </w:r>
      <w:r>
        <w:rPr>
          <w:shd w:val="clear" w:color="auto" w:fill="FFFFFF"/>
        </w:rPr>
        <w:t>需要指定</w:t>
      </w:r>
      <w:r>
        <w:rPr>
          <w:shd w:val="clear" w:color="auto" w:fill="FFFFFF"/>
        </w:rPr>
        <w:t>Destination</w:t>
      </w:r>
      <w:r>
        <w:rPr>
          <w:shd w:val="clear" w:color="auto" w:fill="FFFFFF"/>
        </w:rPr>
        <w:t>才能接收消息。</w:t>
      </w:r>
    </w:p>
    <w:p w14:paraId="754D146C" w14:textId="77777777" w:rsidR="009E257D" w:rsidRPr="00BC241B" w:rsidRDefault="009E257D" w:rsidP="009D3AC1">
      <w:pPr>
        <w:pStyle w:val="3"/>
        <w:ind w:firstLine="422"/>
        <w:rPr>
          <w:rStyle w:val="afff1"/>
        </w:rPr>
      </w:pPr>
      <w:bookmarkStart w:id="8" w:name="_Toc499301663"/>
      <w:bookmarkStart w:id="9" w:name="_Toc515893726"/>
      <w:r w:rsidRPr="00BC241B">
        <w:rPr>
          <w:rStyle w:val="afff1"/>
          <w:rFonts w:hint="eastAsia"/>
        </w:rPr>
        <w:lastRenderedPageBreak/>
        <w:t>Producer</w:t>
      </w:r>
      <w:bookmarkEnd w:id="8"/>
      <w:bookmarkEnd w:id="9"/>
    </w:p>
    <w:p w14:paraId="291571CA" w14:textId="77777777" w:rsidR="009E257D" w:rsidRDefault="009E257D" w:rsidP="009E257D">
      <w:pPr>
        <w:ind w:firstLine="420"/>
      </w:pPr>
      <w:r>
        <w:rPr>
          <w:rFonts w:hint="eastAsia"/>
        </w:rPr>
        <w:t>消息生成者</w:t>
      </w:r>
      <w:r>
        <w:rPr>
          <w:rFonts w:hint="eastAsia"/>
        </w:rPr>
        <w:t>(</w:t>
      </w:r>
      <w:r>
        <w:rPr>
          <w:rFonts w:hint="eastAsia"/>
        </w:rPr>
        <w:t>客户端、生成消息</w:t>
      </w:r>
      <w:r>
        <w:rPr>
          <w:rFonts w:hint="eastAsia"/>
        </w:rPr>
        <w:t>)</w:t>
      </w:r>
      <w:r>
        <w:rPr>
          <w:rFonts w:hint="eastAsia"/>
        </w:rPr>
        <w:t>，</w:t>
      </w:r>
      <w:r>
        <w:rPr>
          <w:shd w:val="clear" w:color="auto" w:fill="FFFFFF"/>
        </w:rPr>
        <w:t>负责发送</w:t>
      </w:r>
      <w:r>
        <w:rPr>
          <w:shd w:val="clear" w:color="auto" w:fill="FFFFFF"/>
        </w:rPr>
        <w:t>Message</w:t>
      </w:r>
      <w:r>
        <w:rPr>
          <w:shd w:val="clear" w:color="auto" w:fill="FFFFFF"/>
        </w:rPr>
        <w:t>到目的地。</w:t>
      </w:r>
      <w:r>
        <w:rPr>
          <w:rFonts w:hint="eastAsia"/>
          <w:shd w:val="clear" w:color="auto" w:fill="FFFFFF"/>
        </w:rPr>
        <w:t>应用接口为</w:t>
      </w:r>
      <w:r>
        <w:rPr>
          <w:rFonts w:hint="eastAsia"/>
          <w:shd w:val="clear" w:color="auto" w:fill="FFFFFF"/>
        </w:rPr>
        <w:t>MessageProducer</w:t>
      </w:r>
      <w:r>
        <w:rPr>
          <w:rFonts w:hint="eastAsia"/>
          <w:shd w:val="clear" w:color="auto" w:fill="FFFFFF"/>
        </w:rPr>
        <w:t>。在</w:t>
      </w:r>
      <w:r>
        <w:rPr>
          <w:rFonts w:hint="eastAsia"/>
          <w:shd w:val="clear" w:color="auto" w:fill="FFFFFF"/>
        </w:rPr>
        <w:t>JMS</w:t>
      </w:r>
      <w:r>
        <w:rPr>
          <w:rFonts w:hint="eastAsia"/>
          <w:shd w:val="clear" w:color="auto" w:fill="FFFFFF"/>
        </w:rPr>
        <w:t>规范中，所有的标准定义都在</w:t>
      </w:r>
      <w:r>
        <w:rPr>
          <w:rFonts w:hint="eastAsia"/>
          <w:shd w:val="clear" w:color="auto" w:fill="FFFFFF"/>
        </w:rPr>
        <w:t>javax.jms</w:t>
      </w:r>
      <w:r>
        <w:rPr>
          <w:rFonts w:hint="eastAsia"/>
          <w:shd w:val="clear" w:color="auto" w:fill="FFFFFF"/>
        </w:rPr>
        <w:t>包中。</w:t>
      </w:r>
    </w:p>
    <w:p w14:paraId="36BB2448" w14:textId="77777777" w:rsidR="009E257D" w:rsidRDefault="009E257D" w:rsidP="009D3AC1">
      <w:pPr>
        <w:pStyle w:val="3"/>
        <w:ind w:firstLine="422"/>
      </w:pPr>
      <w:bookmarkStart w:id="10" w:name="_Hlk3274548"/>
      <w:bookmarkStart w:id="11" w:name="_Toc499301664"/>
      <w:bookmarkStart w:id="12" w:name="_Toc515893727"/>
      <w:r w:rsidRPr="00133E41">
        <w:rPr>
          <w:rStyle w:val="afff1"/>
          <w:rFonts w:hint="eastAsia"/>
        </w:rPr>
        <w:t>Consumer</w:t>
      </w:r>
      <w:bookmarkEnd w:id="10"/>
      <w:r>
        <w:rPr>
          <w:rFonts w:hint="eastAsia"/>
        </w:rPr>
        <w:t>【</w:t>
      </w:r>
      <w:r>
        <w:rPr>
          <w:shd w:val="clear" w:color="auto" w:fill="FFFFFF"/>
        </w:rPr>
        <w:t>Receiver</w:t>
      </w:r>
      <w:bookmarkEnd w:id="11"/>
      <w:r>
        <w:rPr>
          <w:rFonts w:hint="eastAsia"/>
          <w:shd w:val="clear" w:color="auto" w:fill="FFFFFF"/>
        </w:rPr>
        <w:t>】</w:t>
      </w:r>
      <w:bookmarkEnd w:id="12"/>
    </w:p>
    <w:p w14:paraId="446BA616" w14:textId="77777777" w:rsidR="009E257D" w:rsidRDefault="009E257D" w:rsidP="009E257D">
      <w:pPr>
        <w:ind w:firstLine="420"/>
      </w:pPr>
      <w:r>
        <w:rPr>
          <w:rFonts w:hint="eastAsia"/>
        </w:rPr>
        <w:t>消息消费者（处理消息），</w:t>
      </w:r>
      <w:r>
        <w:rPr>
          <w:shd w:val="clear" w:color="auto" w:fill="FFFFFF"/>
        </w:rPr>
        <w:t>负责从目的地中消费</w:t>
      </w:r>
      <w:r>
        <w:rPr>
          <w:rFonts w:hint="eastAsia"/>
          <w:shd w:val="clear" w:color="auto" w:fill="FFFFFF"/>
        </w:rPr>
        <w:t>【处理</w:t>
      </w:r>
      <w:r>
        <w:rPr>
          <w:rFonts w:hint="eastAsia"/>
          <w:shd w:val="clear" w:color="auto" w:fill="FFFFFF"/>
        </w:rPr>
        <w:t>|</w:t>
      </w:r>
      <w:r>
        <w:rPr>
          <w:rFonts w:hint="eastAsia"/>
          <w:shd w:val="clear" w:color="auto" w:fill="FFFFFF"/>
        </w:rPr>
        <w:t>监听</w:t>
      </w:r>
      <w:r>
        <w:rPr>
          <w:rFonts w:hint="eastAsia"/>
          <w:shd w:val="clear" w:color="auto" w:fill="FFFFFF"/>
        </w:rPr>
        <w:t>|</w:t>
      </w:r>
      <w:r>
        <w:rPr>
          <w:rFonts w:hint="eastAsia"/>
          <w:shd w:val="clear" w:color="auto" w:fill="FFFFFF"/>
        </w:rPr>
        <w:t>订阅】</w:t>
      </w:r>
      <w:r>
        <w:rPr>
          <w:shd w:val="clear" w:color="auto" w:fill="FFFFFF"/>
        </w:rPr>
        <w:t>Message</w:t>
      </w:r>
      <w:r>
        <w:rPr>
          <w:shd w:val="clear" w:color="auto" w:fill="FFFFFF"/>
        </w:rPr>
        <w:t>。</w:t>
      </w:r>
      <w:r>
        <w:rPr>
          <w:rFonts w:hint="eastAsia"/>
          <w:shd w:val="clear" w:color="auto" w:fill="FFFFFF"/>
        </w:rPr>
        <w:t>应用接口为</w:t>
      </w:r>
      <w:r>
        <w:rPr>
          <w:rFonts w:hint="eastAsia"/>
          <w:shd w:val="clear" w:color="auto" w:fill="FFFFFF"/>
        </w:rPr>
        <w:t>MessageConsumer</w:t>
      </w:r>
    </w:p>
    <w:p w14:paraId="70CF8237" w14:textId="77777777" w:rsidR="009E257D" w:rsidRPr="0056362B" w:rsidRDefault="009E257D" w:rsidP="009D3AC1">
      <w:pPr>
        <w:pStyle w:val="3"/>
        <w:ind w:firstLine="422"/>
        <w:rPr>
          <w:rStyle w:val="afff1"/>
        </w:rPr>
      </w:pPr>
      <w:bookmarkStart w:id="13" w:name="_Toc499301665"/>
      <w:bookmarkStart w:id="14" w:name="_Toc515893728"/>
      <w:bookmarkStart w:id="15" w:name="_Hlk3274551"/>
      <w:r w:rsidRPr="0056362B">
        <w:rPr>
          <w:rStyle w:val="afff1"/>
          <w:rFonts w:hint="eastAsia"/>
        </w:rPr>
        <w:t>Message</w:t>
      </w:r>
      <w:bookmarkEnd w:id="13"/>
      <w:bookmarkEnd w:id="14"/>
    </w:p>
    <w:bookmarkEnd w:id="15"/>
    <w:p w14:paraId="63C36B38" w14:textId="77777777" w:rsidR="009E257D" w:rsidRDefault="009E257D" w:rsidP="009E257D">
      <w:pPr>
        <w:ind w:firstLine="420"/>
        <w:rPr>
          <w:shd w:val="clear" w:color="auto" w:fill="FFFFFF"/>
        </w:rPr>
      </w:pPr>
      <w:r>
        <w:rPr>
          <w:rFonts w:hint="eastAsia"/>
        </w:rPr>
        <w:t>消息（</w:t>
      </w:r>
      <w:r>
        <w:rPr>
          <w:rFonts w:hint="eastAsia"/>
        </w:rPr>
        <w:t>Message</w:t>
      </w:r>
      <w:r>
        <w:rPr>
          <w:rFonts w:hint="eastAsia"/>
        </w:rPr>
        <w:t>），</w:t>
      </w:r>
      <w:r>
        <w:rPr>
          <w:shd w:val="clear" w:color="auto" w:fill="FFFFFF"/>
        </w:rPr>
        <w:t>消息封装一次通信的内容。</w:t>
      </w:r>
      <w:r>
        <w:rPr>
          <w:rFonts w:hint="eastAsia"/>
          <w:shd w:val="clear" w:color="auto" w:fill="FFFFFF"/>
        </w:rPr>
        <w:t>常见类型有：</w:t>
      </w:r>
      <w:r>
        <w:rPr>
          <w:rFonts w:hint="eastAsia"/>
          <w:shd w:val="clear" w:color="auto" w:fill="FFFFFF"/>
        </w:rPr>
        <w:t>StreamMessage</w:t>
      </w:r>
      <w:r>
        <w:rPr>
          <w:rFonts w:hint="eastAsia"/>
          <w:shd w:val="clear" w:color="auto" w:fill="FFFFFF"/>
        </w:rPr>
        <w:t>、</w:t>
      </w:r>
      <w:r>
        <w:rPr>
          <w:rFonts w:hint="eastAsia"/>
          <w:shd w:val="clear" w:color="auto" w:fill="FFFFFF"/>
        </w:rPr>
        <w:t>BytesMessage</w:t>
      </w:r>
      <w:r>
        <w:rPr>
          <w:rFonts w:hint="eastAsia"/>
          <w:shd w:val="clear" w:color="auto" w:fill="FFFFFF"/>
        </w:rPr>
        <w:t>、</w:t>
      </w:r>
      <w:r>
        <w:rPr>
          <w:rFonts w:hint="eastAsia"/>
          <w:shd w:val="clear" w:color="auto" w:fill="FFFFFF"/>
        </w:rPr>
        <w:t>TextMessage</w:t>
      </w:r>
      <w:r>
        <w:rPr>
          <w:rFonts w:hint="eastAsia"/>
          <w:shd w:val="clear" w:color="auto" w:fill="FFFFFF"/>
        </w:rPr>
        <w:t>、</w:t>
      </w:r>
      <w:r>
        <w:rPr>
          <w:rFonts w:hint="eastAsia"/>
          <w:shd w:val="clear" w:color="auto" w:fill="FFFFFF"/>
        </w:rPr>
        <w:t>ObjectMessage</w:t>
      </w:r>
      <w:r>
        <w:rPr>
          <w:rFonts w:hint="eastAsia"/>
          <w:shd w:val="clear" w:color="auto" w:fill="FFFFFF"/>
        </w:rPr>
        <w:t>、</w:t>
      </w:r>
      <w:r>
        <w:rPr>
          <w:rFonts w:hint="eastAsia"/>
          <w:shd w:val="clear" w:color="auto" w:fill="FFFFFF"/>
        </w:rPr>
        <w:t>MapMessage</w:t>
      </w:r>
      <w:r>
        <w:rPr>
          <w:rFonts w:hint="eastAsia"/>
          <w:shd w:val="clear" w:color="auto" w:fill="FFFFFF"/>
        </w:rPr>
        <w:t>。</w:t>
      </w:r>
    </w:p>
    <w:p w14:paraId="5AF52B45" w14:textId="77777777" w:rsidR="009E257D" w:rsidRDefault="009E257D" w:rsidP="009D3AC1">
      <w:pPr>
        <w:pStyle w:val="3"/>
        <w:ind w:firstLine="420"/>
      </w:pPr>
      <w:bookmarkStart w:id="16" w:name="_Toc499301668"/>
      <w:bookmarkStart w:id="17" w:name="_Toc515893729"/>
      <w:r>
        <w:rPr>
          <w:rFonts w:hint="eastAsia"/>
        </w:rPr>
        <w:t>ConnectionFactory</w:t>
      </w:r>
      <w:bookmarkEnd w:id="16"/>
      <w:bookmarkEnd w:id="17"/>
    </w:p>
    <w:p w14:paraId="0A89CD70" w14:textId="77777777" w:rsidR="009E257D" w:rsidRPr="00F94566" w:rsidRDefault="009E257D" w:rsidP="009E257D">
      <w:pPr>
        <w:ind w:firstLine="420"/>
      </w:pPr>
      <w:r>
        <w:rPr>
          <w:rFonts w:hint="eastAsia"/>
        </w:rPr>
        <w:t>链接工厂</w:t>
      </w:r>
      <w:r>
        <w:rPr>
          <w:rFonts w:hint="eastAsia"/>
        </w:rPr>
        <w:t xml:space="preserve">, </w:t>
      </w:r>
      <w:r>
        <w:rPr>
          <w:rFonts w:hint="eastAsia"/>
        </w:rPr>
        <w:t>用于创建链接的工厂类型。</w:t>
      </w:r>
      <w:r>
        <w:rPr>
          <w:rFonts w:hint="eastAsia"/>
        </w:rPr>
        <w:t xml:space="preserve"> </w:t>
      </w:r>
      <w:r>
        <w:rPr>
          <w:rFonts w:hint="eastAsia"/>
        </w:rPr>
        <w:t>注意，不能和</w:t>
      </w:r>
      <w:r>
        <w:rPr>
          <w:rFonts w:hint="eastAsia"/>
        </w:rPr>
        <w:t>JDBC</w:t>
      </w:r>
      <w:r>
        <w:rPr>
          <w:rFonts w:hint="eastAsia"/>
        </w:rPr>
        <w:t>中的</w:t>
      </w:r>
      <w:r>
        <w:rPr>
          <w:rFonts w:hint="eastAsia"/>
        </w:rPr>
        <w:t>ConnectionFactory</w:t>
      </w:r>
      <w:r>
        <w:rPr>
          <w:rFonts w:hint="eastAsia"/>
        </w:rPr>
        <w:t>混淆。</w:t>
      </w:r>
    </w:p>
    <w:p w14:paraId="639AED38" w14:textId="77777777" w:rsidR="009E257D" w:rsidRDefault="009E257D" w:rsidP="009D3AC1">
      <w:pPr>
        <w:pStyle w:val="3"/>
        <w:ind w:firstLine="420"/>
      </w:pPr>
      <w:bookmarkStart w:id="18" w:name="_Toc499301669"/>
      <w:bookmarkStart w:id="19" w:name="_Toc515893730"/>
      <w:r>
        <w:rPr>
          <w:rFonts w:hint="eastAsia"/>
        </w:rPr>
        <w:t>Connection</w:t>
      </w:r>
      <w:bookmarkEnd w:id="18"/>
      <w:bookmarkEnd w:id="19"/>
    </w:p>
    <w:p w14:paraId="498B6BA3" w14:textId="77777777" w:rsidR="009E257D" w:rsidRDefault="009E257D" w:rsidP="009E257D">
      <w:pPr>
        <w:ind w:firstLine="420"/>
      </w:pPr>
      <w:r>
        <w:rPr>
          <w:rFonts w:hint="eastAsia"/>
        </w:rPr>
        <w:t>链接</w:t>
      </w:r>
      <w:r>
        <w:rPr>
          <w:rFonts w:hint="eastAsia"/>
        </w:rPr>
        <w:t xml:space="preserve">. </w:t>
      </w:r>
      <w:r>
        <w:rPr>
          <w:rFonts w:hint="eastAsia"/>
        </w:rPr>
        <w:t>用于建立访问</w:t>
      </w:r>
      <w:r>
        <w:rPr>
          <w:rFonts w:hint="eastAsia"/>
        </w:rPr>
        <w:t>ActiveMQ</w:t>
      </w:r>
      <w:r>
        <w:rPr>
          <w:rFonts w:hint="eastAsia"/>
        </w:rPr>
        <w:t>连接的类型</w:t>
      </w:r>
      <w:r>
        <w:rPr>
          <w:rFonts w:hint="eastAsia"/>
        </w:rPr>
        <w:t xml:space="preserve">, </w:t>
      </w:r>
      <w:r>
        <w:rPr>
          <w:rFonts w:hint="eastAsia"/>
        </w:rPr>
        <w:t>由链接工厂创建</w:t>
      </w:r>
      <w:r>
        <w:rPr>
          <w:rFonts w:hint="eastAsia"/>
        </w:rPr>
        <w:t>.</w:t>
      </w:r>
      <w:r w:rsidRPr="006E514B">
        <w:rPr>
          <w:rFonts w:hint="eastAsia"/>
        </w:rPr>
        <w:t xml:space="preserve"> </w:t>
      </w:r>
      <w:r>
        <w:rPr>
          <w:rFonts w:hint="eastAsia"/>
        </w:rPr>
        <w:t>注意，不能和</w:t>
      </w:r>
      <w:r>
        <w:rPr>
          <w:rFonts w:hint="eastAsia"/>
        </w:rPr>
        <w:t>JDBC</w:t>
      </w:r>
      <w:r>
        <w:rPr>
          <w:rFonts w:hint="eastAsia"/>
        </w:rPr>
        <w:t>中的</w:t>
      </w:r>
      <w:r>
        <w:rPr>
          <w:rFonts w:hint="eastAsia"/>
        </w:rPr>
        <w:t>Connection</w:t>
      </w:r>
      <w:r>
        <w:rPr>
          <w:rFonts w:hint="eastAsia"/>
        </w:rPr>
        <w:t>混淆。</w:t>
      </w:r>
    </w:p>
    <w:p w14:paraId="04AD3472" w14:textId="77777777" w:rsidR="009E257D" w:rsidRDefault="009E257D" w:rsidP="009D3AC1">
      <w:pPr>
        <w:pStyle w:val="3"/>
        <w:ind w:firstLine="420"/>
      </w:pPr>
      <w:bookmarkStart w:id="20" w:name="_Toc499301670"/>
      <w:bookmarkStart w:id="21" w:name="_Toc515893731"/>
      <w:r>
        <w:rPr>
          <w:rFonts w:hint="eastAsia"/>
        </w:rPr>
        <w:t>Session</w:t>
      </w:r>
      <w:bookmarkEnd w:id="20"/>
      <w:bookmarkEnd w:id="21"/>
    </w:p>
    <w:p w14:paraId="03C19FEE" w14:textId="77777777" w:rsidR="009E257D" w:rsidRDefault="009E257D" w:rsidP="009E257D">
      <w:pPr>
        <w:ind w:firstLine="420"/>
      </w:pPr>
      <w:r>
        <w:rPr>
          <w:rFonts w:hint="eastAsia"/>
        </w:rPr>
        <w:t>会话</w:t>
      </w:r>
      <w:r>
        <w:rPr>
          <w:rFonts w:hint="eastAsia"/>
        </w:rPr>
        <w:t xml:space="preserve">, </w:t>
      </w:r>
      <w:r>
        <w:rPr>
          <w:rFonts w:hint="eastAsia"/>
        </w:rPr>
        <w:t>一次</w:t>
      </w:r>
      <w:r w:rsidRPr="002F43DC">
        <w:rPr>
          <w:rStyle w:val="afff1"/>
          <w:rFonts w:hint="eastAsia"/>
        </w:rPr>
        <w:t>持久有效有状态</w:t>
      </w:r>
      <w:r>
        <w:rPr>
          <w:rFonts w:hint="eastAsia"/>
        </w:rPr>
        <w:t>的访问</w:t>
      </w:r>
      <w:r>
        <w:rPr>
          <w:rFonts w:hint="eastAsia"/>
        </w:rPr>
        <w:t xml:space="preserve">. </w:t>
      </w:r>
      <w:r>
        <w:rPr>
          <w:rFonts w:hint="eastAsia"/>
        </w:rPr>
        <w:t>由链接创建</w:t>
      </w:r>
      <w:r>
        <w:rPr>
          <w:rFonts w:hint="eastAsia"/>
        </w:rPr>
        <w:t xml:space="preserve">. </w:t>
      </w:r>
      <w:r>
        <w:rPr>
          <w:rFonts w:hint="eastAsia"/>
        </w:rPr>
        <w:t>是具体操作消息的基础支撑。</w:t>
      </w:r>
    </w:p>
    <w:p w14:paraId="36212EE0" w14:textId="77777777" w:rsidR="009E257D" w:rsidRDefault="009E257D" w:rsidP="009D3AC1">
      <w:pPr>
        <w:pStyle w:val="3"/>
        <w:ind w:firstLine="420"/>
      </w:pPr>
      <w:bookmarkStart w:id="22" w:name="_Toc499301671"/>
      <w:bookmarkStart w:id="23" w:name="_Toc515893732"/>
      <w:r>
        <w:rPr>
          <w:rFonts w:hint="eastAsia"/>
        </w:rPr>
        <w:t>Queue</w:t>
      </w:r>
      <w:bookmarkEnd w:id="22"/>
      <w:r>
        <w:rPr>
          <w:rFonts w:hint="eastAsia"/>
        </w:rPr>
        <w:t xml:space="preserve"> &amp; Topic</w:t>
      </w:r>
      <w:bookmarkEnd w:id="23"/>
    </w:p>
    <w:p w14:paraId="321010CE" w14:textId="77777777" w:rsidR="009E257D" w:rsidRDefault="009E257D" w:rsidP="009E257D">
      <w:pPr>
        <w:ind w:firstLine="420"/>
      </w:pPr>
      <w:bookmarkStart w:id="24" w:name="_Hlk3274639"/>
      <w:r>
        <w:rPr>
          <w:rFonts w:hint="eastAsia"/>
        </w:rPr>
        <w:t>Queue</w:t>
      </w:r>
      <w:r>
        <w:rPr>
          <w:rFonts w:hint="eastAsia"/>
        </w:rPr>
        <w:t>是队列目的地，</w:t>
      </w:r>
      <w:r>
        <w:rPr>
          <w:rFonts w:hint="eastAsia"/>
        </w:rPr>
        <w:t>Topic</w:t>
      </w:r>
      <w:r>
        <w:rPr>
          <w:rFonts w:hint="eastAsia"/>
        </w:rPr>
        <w:t>是主题目的地。都是</w:t>
      </w:r>
      <w:r>
        <w:rPr>
          <w:rFonts w:hint="eastAsia"/>
        </w:rPr>
        <w:t>Destination</w:t>
      </w:r>
      <w:r>
        <w:rPr>
          <w:rFonts w:hint="eastAsia"/>
        </w:rPr>
        <w:t>的子接口。</w:t>
      </w:r>
    </w:p>
    <w:p w14:paraId="2D6188FA" w14:textId="77777777" w:rsidR="009E257D" w:rsidRDefault="009E257D" w:rsidP="009E257D">
      <w:pPr>
        <w:ind w:firstLine="420"/>
      </w:pPr>
      <w:r>
        <w:rPr>
          <w:rFonts w:hint="eastAsia"/>
        </w:rPr>
        <w:t>Queue</w:t>
      </w:r>
      <w:r>
        <w:rPr>
          <w:rFonts w:hint="eastAsia"/>
        </w:rPr>
        <w:t>特点：</w:t>
      </w:r>
      <w:r>
        <w:rPr>
          <w:rFonts w:hint="eastAsia"/>
        </w:rPr>
        <w:t xml:space="preserve"> </w:t>
      </w:r>
      <w:r>
        <w:rPr>
          <w:rFonts w:hint="eastAsia"/>
        </w:rPr>
        <w:t>队列中的消息，默认只能由唯一的一个消费者处理。一旦处理消息删除。</w:t>
      </w:r>
    </w:p>
    <w:p w14:paraId="11D0A601" w14:textId="77777777" w:rsidR="009E257D" w:rsidRDefault="009E257D" w:rsidP="009E257D">
      <w:pPr>
        <w:ind w:firstLine="420"/>
      </w:pPr>
      <w:r>
        <w:rPr>
          <w:rFonts w:hint="eastAsia"/>
        </w:rPr>
        <w:t>Topic</w:t>
      </w:r>
      <w:r>
        <w:rPr>
          <w:rFonts w:hint="eastAsia"/>
        </w:rPr>
        <w:t>特点：主题中的消息，会发送给所有的消费者同时处理。只有在消息可以重复处理的业务场景中可使用。</w:t>
      </w:r>
    </w:p>
    <w:p w14:paraId="0C7D3D46" w14:textId="77777777" w:rsidR="009E257D" w:rsidRPr="00832B6E" w:rsidRDefault="009E257D" w:rsidP="009D3AC1">
      <w:pPr>
        <w:pStyle w:val="3"/>
        <w:ind w:firstLine="420"/>
        <w:rPr>
          <w:rStyle w:val="afff2"/>
        </w:rPr>
      </w:pPr>
      <w:bookmarkStart w:id="25" w:name="_Toc515893733"/>
      <w:bookmarkEnd w:id="24"/>
      <w:r w:rsidRPr="00832B6E">
        <w:rPr>
          <w:rStyle w:val="afff2"/>
          <w:rFonts w:hint="eastAsia"/>
        </w:rPr>
        <w:t>PTP</w:t>
      </w:r>
      <w:bookmarkEnd w:id="25"/>
    </w:p>
    <w:p w14:paraId="3BA44FCA" w14:textId="77777777" w:rsidR="009E257D" w:rsidRDefault="009E257D" w:rsidP="009E257D">
      <w:pPr>
        <w:ind w:firstLine="420"/>
      </w:pPr>
      <w:bookmarkStart w:id="26" w:name="_Hlk3274651"/>
      <w:r>
        <w:rPr>
          <w:rFonts w:hint="eastAsia"/>
        </w:rPr>
        <w:t>Point to Point</w:t>
      </w:r>
      <w:r>
        <w:rPr>
          <w:rFonts w:hint="eastAsia"/>
        </w:rPr>
        <w:t>。点对点消息模型。就是基于</w:t>
      </w:r>
      <w:r>
        <w:rPr>
          <w:rFonts w:hint="eastAsia"/>
        </w:rPr>
        <w:t>Queue</w:t>
      </w:r>
      <w:r>
        <w:rPr>
          <w:rFonts w:hint="eastAsia"/>
        </w:rPr>
        <w:t>实现的消息处理方式。</w:t>
      </w:r>
    </w:p>
    <w:p w14:paraId="2995DC6A" w14:textId="77777777" w:rsidR="009E257D" w:rsidRPr="00832B6E" w:rsidRDefault="009E257D" w:rsidP="009D3AC1">
      <w:pPr>
        <w:pStyle w:val="3"/>
        <w:ind w:firstLine="420"/>
        <w:rPr>
          <w:rStyle w:val="afff2"/>
        </w:rPr>
      </w:pPr>
      <w:bookmarkStart w:id="27" w:name="_Toc515893734"/>
      <w:bookmarkEnd w:id="26"/>
      <w:r w:rsidRPr="00832B6E">
        <w:rPr>
          <w:rStyle w:val="afff2"/>
          <w:rFonts w:hint="eastAsia"/>
        </w:rPr>
        <w:t>PUB &amp; SUB</w:t>
      </w:r>
      <w:bookmarkEnd w:id="27"/>
    </w:p>
    <w:p w14:paraId="753594CA" w14:textId="77777777" w:rsidR="009E257D" w:rsidRDefault="009E257D" w:rsidP="009E257D">
      <w:pPr>
        <w:ind w:firstLine="420"/>
      </w:pPr>
      <w:bookmarkStart w:id="28" w:name="_Hlk3274663"/>
      <w:r>
        <w:rPr>
          <w:rFonts w:hint="eastAsia"/>
        </w:rPr>
        <w:t xml:space="preserve">Publish &amp; Subscribe </w:t>
      </w:r>
      <w:r>
        <w:rPr>
          <w:rFonts w:hint="eastAsia"/>
        </w:rPr>
        <w:t>。消息的发布</w:t>
      </w:r>
      <w:r>
        <w:rPr>
          <w:rFonts w:hint="eastAsia"/>
        </w:rPr>
        <w:t>/</w:t>
      </w:r>
      <w:r>
        <w:rPr>
          <w:rFonts w:hint="eastAsia"/>
        </w:rPr>
        <w:t>订阅模型。是基于</w:t>
      </w:r>
      <w:r>
        <w:rPr>
          <w:rFonts w:hint="eastAsia"/>
        </w:rPr>
        <w:t>Topic</w:t>
      </w:r>
      <w:r>
        <w:rPr>
          <w:rFonts w:hint="eastAsia"/>
        </w:rPr>
        <w:t>实现的消息处理方式。</w:t>
      </w:r>
    </w:p>
    <w:bookmarkEnd w:id="28"/>
    <w:p w14:paraId="587E7FC5" w14:textId="77777777" w:rsidR="009E257D" w:rsidRPr="005A23CB" w:rsidRDefault="009E257D" w:rsidP="005A23CB">
      <w:pPr>
        <w:ind w:firstLine="420"/>
      </w:pPr>
    </w:p>
    <w:p w14:paraId="65DE7718" w14:textId="612E9EA5" w:rsidR="00352B92" w:rsidRDefault="00352B92" w:rsidP="00352B92">
      <w:pPr>
        <w:pStyle w:val="2"/>
      </w:pPr>
      <w:r>
        <w:rPr>
          <w:rFonts w:hint="eastAsia"/>
        </w:rPr>
        <w:lastRenderedPageBreak/>
        <w:t>ActiveMQ</w:t>
      </w:r>
      <w:r>
        <w:rPr>
          <w:rFonts w:hint="eastAsia"/>
        </w:rPr>
        <w:t>安装</w:t>
      </w:r>
    </w:p>
    <w:p w14:paraId="5488FCED" w14:textId="51DF343B" w:rsidR="008C3AD4" w:rsidRDefault="008C3AD4" w:rsidP="008C3AD4">
      <w:pPr>
        <w:ind w:firstLine="420"/>
        <w:rPr>
          <w:color w:val="FF0000"/>
        </w:rPr>
      </w:pPr>
      <w:r w:rsidRPr="00595433">
        <w:rPr>
          <w:rFonts w:hint="eastAsia"/>
          <w:color w:val="FF0000"/>
        </w:rPr>
        <w:t>注：安装之前先安装</w:t>
      </w:r>
      <w:r w:rsidRPr="00595433">
        <w:rPr>
          <w:rFonts w:hint="eastAsia"/>
          <w:color w:val="FF0000"/>
        </w:rPr>
        <w:t>jdk</w:t>
      </w:r>
    </w:p>
    <w:p w14:paraId="7AE39FC2" w14:textId="27B17219" w:rsidR="00F125DA" w:rsidRDefault="00F125DA" w:rsidP="009D3AC1">
      <w:pPr>
        <w:pStyle w:val="3"/>
        <w:ind w:firstLine="420"/>
      </w:pPr>
      <w:r>
        <w:rPr>
          <w:rFonts w:hint="eastAsia"/>
        </w:rPr>
        <w:t>版本说明</w:t>
      </w:r>
    </w:p>
    <w:p w14:paraId="1DC5C61E" w14:textId="77777777" w:rsidR="00F125DA" w:rsidRDefault="00F125DA" w:rsidP="00F125DA">
      <w:pPr>
        <w:ind w:firstLine="420"/>
      </w:pPr>
      <w:r>
        <w:rPr>
          <w:rFonts w:hint="eastAsia"/>
        </w:rPr>
        <w:t>ActiveMQ5.10.x</w:t>
      </w:r>
      <w:r>
        <w:rPr>
          <w:rFonts w:hint="eastAsia"/>
        </w:rPr>
        <w:t>以上版本必须使用</w:t>
      </w:r>
      <w:r>
        <w:rPr>
          <w:rFonts w:hint="eastAsia"/>
        </w:rPr>
        <w:t>JDK1.8</w:t>
      </w:r>
      <w:r>
        <w:rPr>
          <w:rFonts w:hint="eastAsia"/>
        </w:rPr>
        <w:t>才能正常使用。</w:t>
      </w:r>
    </w:p>
    <w:p w14:paraId="5D72F249" w14:textId="76B4F442" w:rsidR="00F125DA" w:rsidRPr="00F125DA" w:rsidRDefault="00F125DA" w:rsidP="00F125DA">
      <w:pPr>
        <w:ind w:firstLine="420"/>
      </w:pPr>
      <w:r>
        <w:rPr>
          <w:rFonts w:hint="eastAsia"/>
        </w:rPr>
        <w:t>ActiveMQ5.9.x</w:t>
      </w:r>
      <w:r>
        <w:rPr>
          <w:rFonts w:hint="eastAsia"/>
        </w:rPr>
        <w:t>及以下版本使用</w:t>
      </w:r>
      <w:r>
        <w:rPr>
          <w:rFonts w:hint="eastAsia"/>
        </w:rPr>
        <w:t>JDK1.7</w:t>
      </w:r>
      <w:r>
        <w:rPr>
          <w:rFonts w:hint="eastAsia"/>
        </w:rPr>
        <w:t>即可正常使用。</w:t>
      </w:r>
    </w:p>
    <w:p w14:paraId="5753C7D2" w14:textId="23E0E5D0" w:rsidR="00352B92" w:rsidRDefault="00352B92" w:rsidP="009D3AC1">
      <w:pPr>
        <w:pStyle w:val="3"/>
        <w:ind w:firstLine="420"/>
      </w:pPr>
      <w:r>
        <w:rPr>
          <w:rFonts w:hint="eastAsia"/>
        </w:rPr>
        <w:t>下载地址</w:t>
      </w:r>
    </w:p>
    <w:p w14:paraId="0F68BE8C" w14:textId="494B3420" w:rsidR="00352B92" w:rsidRDefault="002F0F0D" w:rsidP="00352B92">
      <w:pPr>
        <w:ind w:firstLine="420"/>
      </w:pPr>
      <w:hyperlink r:id="rId213" w:history="1">
        <w:r w:rsidR="00352B92">
          <w:rPr>
            <w:rStyle w:val="a9"/>
            <w:rFonts w:hint="eastAsia"/>
          </w:rPr>
          <w:t>http://www.apache.org/dyn/closer.cgi?filename=/activemq/5.15.8/apache-activemq-5.15.8-bin.tar.gz&amp;action=download</w:t>
        </w:r>
      </w:hyperlink>
    </w:p>
    <w:p w14:paraId="651B7C93" w14:textId="6EDC6848" w:rsidR="00DA7373" w:rsidRDefault="00DA7373" w:rsidP="009D3AC1">
      <w:pPr>
        <w:pStyle w:val="3"/>
        <w:ind w:firstLine="420"/>
      </w:pPr>
      <w:r>
        <w:rPr>
          <w:rFonts w:hint="eastAsia"/>
        </w:rPr>
        <w:t>创建文件夹并解压</w:t>
      </w:r>
    </w:p>
    <w:p w14:paraId="18998B51" w14:textId="3C26E66D" w:rsidR="00DA7373" w:rsidRDefault="00CC3CDE" w:rsidP="00DA7373">
      <w:pPr>
        <w:ind w:firstLine="420"/>
      </w:pPr>
      <w:r>
        <w:rPr>
          <w:rFonts w:hint="eastAsia"/>
        </w:rPr>
        <w:t>1</w:t>
      </w:r>
      <w:r>
        <w:rPr>
          <w:rFonts w:hint="eastAsia"/>
        </w:rPr>
        <w:t>、</w:t>
      </w:r>
      <w:r w:rsidR="00DA7373">
        <w:rPr>
          <w:rFonts w:hint="eastAsia"/>
        </w:rPr>
        <w:t>在</w:t>
      </w:r>
      <w:r w:rsidR="00DA7373">
        <w:rPr>
          <w:rFonts w:hint="eastAsia"/>
        </w:rPr>
        <w:t>/usr/local/</w:t>
      </w:r>
      <w:r w:rsidR="00DA7373">
        <w:rPr>
          <w:rFonts w:hint="eastAsia"/>
        </w:rPr>
        <w:t>创建文件夹</w:t>
      </w:r>
      <w:r w:rsidR="00DA7373">
        <w:rPr>
          <w:rFonts w:hint="eastAsia"/>
        </w:rPr>
        <w:t xml:space="preserve"> mq</w:t>
      </w:r>
    </w:p>
    <w:p w14:paraId="4D9B5EB6" w14:textId="29D24F91" w:rsidR="00CC3CDE" w:rsidRDefault="000B5581" w:rsidP="00DA7373">
      <w:pPr>
        <w:ind w:firstLine="420"/>
      </w:pPr>
      <w:r>
        <w:tab/>
      </w:r>
      <w:r>
        <w:tab/>
      </w:r>
      <w:r w:rsidR="00CC3CDE">
        <w:rPr>
          <w:rFonts w:hint="eastAsia"/>
        </w:rPr>
        <w:t>mkdir</w:t>
      </w:r>
      <w:r w:rsidR="00CC3CDE">
        <w:t xml:space="preserve"> </w:t>
      </w:r>
      <w:r w:rsidR="00CC3CDE">
        <w:rPr>
          <w:rFonts w:hint="eastAsia"/>
        </w:rPr>
        <w:t>mq</w:t>
      </w:r>
    </w:p>
    <w:p w14:paraId="69477D17" w14:textId="40FD59FF" w:rsidR="00CC3CDE" w:rsidRDefault="000B5581" w:rsidP="00DA7373">
      <w:pPr>
        <w:ind w:firstLine="420"/>
      </w:pPr>
      <w:r>
        <w:rPr>
          <w:rFonts w:hint="eastAsia"/>
        </w:rPr>
        <w:t>2</w:t>
      </w:r>
      <w:r>
        <w:rPr>
          <w:rFonts w:hint="eastAsia"/>
        </w:rPr>
        <w:t>、解压文件</w:t>
      </w:r>
    </w:p>
    <w:p w14:paraId="52725417" w14:textId="4BC3E765" w:rsidR="009523CE" w:rsidRDefault="009523CE" w:rsidP="00DA7373">
      <w:pPr>
        <w:ind w:firstLine="420"/>
      </w:pPr>
      <w:r>
        <w:tab/>
      </w:r>
      <w:r w:rsidRPr="009523CE">
        <w:t>tar -zxvf apache-activemq-5.15.8-bin.tar.gz</w:t>
      </w:r>
    </w:p>
    <w:p w14:paraId="6C7D5141" w14:textId="77777777" w:rsidR="00703B82" w:rsidRDefault="00703B82" w:rsidP="00703B82">
      <w:pPr>
        <w:pStyle w:val="3"/>
        <w:ind w:firstLine="420"/>
      </w:pPr>
      <w:r>
        <w:rPr>
          <w:rFonts w:hint="eastAsia"/>
        </w:rPr>
        <w:t>运行</w:t>
      </w:r>
    </w:p>
    <w:p w14:paraId="1EA320B4" w14:textId="77777777" w:rsidR="00703B82" w:rsidRDefault="00703B82" w:rsidP="00703B82">
      <w:pPr>
        <w:ind w:firstLine="420"/>
      </w:pPr>
      <w:r>
        <w:rPr>
          <w:rFonts w:hint="eastAsia"/>
        </w:rPr>
        <w:t>进入</w:t>
      </w:r>
      <w:r>
        <w:rPr>
          <w:rFonts w:hint="eastAsia"/>
        </w:rPr>
        <w:t>bin</w:t>
      </w:r>
      <w:r>
        <w:rPr>
          <w:rFonts w:hint="eastAsia"/>
        </w:rPr>
        <w:t>目录</w:t>
      </w:r>
      <w:r>
        <w:rPr>
          <w:rFonts w:hint="eastAsia"/>
        </w:rPr>
        <w:t xml:space="preserve"> ./activemq start|status|stop|restart</w:t>
      </w:r>
    </w:p>
    <w:p w14:paraId="732A570E" w14:textId="77777777" w:rsidR="00703B82" w:rsidRPr="00F91103" w:rsidRDefault="00703B82" w:rsidP="00703B82">
      <w:pPr>
        <w:ind w:firstLine="420"/>
      </w:pPr>
      <w:r>
        <w:rPr>
          <w:noProof/>
        </w:rPr>
        <w:drawing>
          <wp:inline distT="0" distB="0" distL="0" distR="0" wp14:anchorId="25C85236" wp14:editId="1106ADAC">
            <wp:extent cx="5274310" cy="547370"/>
            <wp:effectExtent l="0" t="0" r="2540" b="508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547370"/>
                    </a:xfrm>
                    <a:prstGeom prst="rect">
                      <a:avLst/>
                    </a:prstGeom>
                  </pic:spPr>
                </pic:pic>
              </a:graphicData>
            </a:graphic>
          </wp:inline>
        </w:drawing>
      </w:r>
    </w:p>
    <w:p w14:paraId="3A5AA0BC" w14:textId="77777777" w:rsidR="00703B82" w:rsidRPr="00352B92" w:rsidRDefault="00703B82" w:rsidP="00703B82">
      <w:pPr>
        <w:ind w:firstLine="420"/>
      </w:pPr>
      <w:r>
        <w:rPr>
          <w:rFonts w:hint="eastAsia"/>
        </w:rPr>
        <w:t>运行成功：</w:t>
      </w:r>
    </w:p>
    <w:p w14:paraId="41D50E75" w14:textId="77777777" w:rsidR="00703B82" w:rsidRDefault="00703B82" w:rsidP="00703B82">
      <w:pPr>
        <w:ind w:firstLine="420"/>
      </w:pPr>
      <w:r>
        <w:rPr>
          <w:noProof/>
        </w:rPr>
        <w:drawing>
          <wp:inline distT="0" distB="0" distL="0" distR="0" wp14:anchorId="484160F9" wp14:editId="0F3200DC">
            <wp:extent cx="5274310" cy="586740"/>
            <wp:effectExtent l="0" t="0" r="254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586740"/>
                    </a:xfrm>
                    <a:prstGeom prst="rect">
                      <a:avLst/>
                    </a:prstGeom>
                  </pic:spPr>
                </pic:pic>
              </a:graphicData>
            </a:graphic>
          </wp:inline>
        </w:drawing>
      </w:r>
    </w:p>
    <w:p w14:paraId="25988741" w14:textId="77777777" w:rsidR="00703B82" w:rsidRDefault="00703B82" w:rsidP="00703B82">
      <w:pPr>
        <w:ind w:firstLine="420"/>
      </w:pPr>
      <w:r>
        <w:rPr>
          <w:rFonts w:hint="eastAsia"/>
        </w:rPr>
        <w:t>测试</w:t>
      </w:r>
      <w:r>
        <w:t>:jps</w:t>
      </w:r>
    </w:p>
    <w:p w14:paraId="67899FE7" w14:textId="77777777" w:rsidR="00703B82" w:rsidRPr="00352B92" w:rsidRDefault="00703B82" w:rsidP="00703B82">
      <w:pPr>
        <w:ind w:firstLine="420"/>
        <w:jc w:val="center"/>
      </w:pPr>
      <w:r>
        <w:rPr>
          <w:noProof/>
        </w:rPr>
        <w:drawing>
          <wp:inline distT="0" distB="0" distL="0" distR="0" wp14:anchorId="0C57A794" wp14:editId="19C4A053">
            <wp:extent cx="2461473" cy="1325995"/>
            <wp:effectExtent l="0" t="0" r="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61473" cy="1325995"/>
                    </a:xfrm>
                    <a:prstGeom prst="rect">
                      <a:avLst/>
                    </a:prstGeom>
                  </pic:spPr>
                </pic:pic>
              </a:graphicData>
            </a:graphic>
          </wp:inline>
        </w:drawing>
      </w:r>
    </w:p>
    <w:p w14:paraId="62961971" w14:textId="24A81C03" w:rsidR="00352B92" w:rsidRDefault="00C54B46" w:rsidP="009D3AC1">
      <w:pPr>
        <w:pStyle w:val="3"/>
        <w:ind w:firstLine="420"/>
      </w:pPr>
      <w:r>
        <w:rPr>
          <w:rFonts w:hint="eastAsia"/>
        </w:rPr>
        <w:t>访问</w:t>
      </w:r>
      <w:bookmarkStart w:id="29" w:name="_Hlk3274853"/>
      <w:r>
        <w:rPr>
          <w:rFonts w:hint="eastAsia"/>
        </w:rPr>
        <w:t>activemq</w:t>
      </w:r>
      <w:r w:rsidR="00D02978">
        <w:rPr>
          <w:rFonts w:hint="eastAsia"/>
        </w:rPr>
        <w:t>控制台</w:t>
      </w:r>
      <w:bookmarkEnd w:id="29"/>
    </w:p>
    <w:p w14:paraId="721ABA09" w14:textId="277D1553" w:rsidR="00440589" w:rsidRPr="00440589" w:rsidRDefault="00440589" w:rsidP="00440589">
      <w:pPr>
        <w:ind w:firstLine="420"/>
      </w:pPr>
      <w:r>
        <w:rPr>
          <w:rFonts w:hint="eastAsia"/>
        </w:rPr>
        <w:t>默认端口</w:t>
      </w:r>
      <w:r>
        <w:rPr>
          <w:rFonts w:hint="eastAsia"/>
        </w:rPr>
        <w:t>:</w:t>
      </w:r>
      <w:bookmarkStart w:id="30" w:name="_Hlk3274856"/>
      <w:r>
        <w:t>8161</w:t>
      </w:r>
      <w:bookmarkEnd w:id="30"/>
    </w:p>
    <w:p w14:paraId="227EAE6E" w14:textId="6983DB00" w:rsidR="00C54B46" w:rsidRDefault="00C54B46" w:rsidP="00C54B46">
      <w:pPr>
        <w:ind w:firstLine="420"/>
      </w:pPr>
      <w:r>
        <w:rPr>
          <w:rFonts w:hint="eastAsia"/>
        </w:rPr>
        <w:t>访问</w:t>
      </w:r>
      <w:r>
        <w:rPr>
          <w:rFonts w:hint="eastAsia"/>
        </w:rPr>
        <w:t xml:space="preserve"> </w:t>
      </w:r>
      <w:hyperlink r:id="rId217" w:history="1">
        <w:r w:rsidRPr="0058062F">
          <w:rPr>
            <w:rStyle w:val="a9"/>
            <w:rFonts w:hint="eastAsia"/>
          </w:rPr>
          <w:t>http://ip:8161/admin</w:t>
        </w:r>
      </w:hyperlink>
      <w:r>
        <w:t xml:space="preserve"> </w:t>
      </w:r>
      <w:r w:rsidR="006D0D94">
        <w:t xml:space="preserve"> </w:t>
      </w:r>
      <w:r>
        <w:rPr>
          <w:rFonts w:hint="eastAsia"/>
        </w:rPr>
        <w:t>输入用户名</w:t>
      </w:r>
      <w:r>
        <w:rPr>
          <w:rFonts w:hint="eastAsia"/>
        </w:rPr>
        <w:t xml:space="preserve">admin </w:t>
      </w:r>
      <w:r>
        <w:rPr>
          <w:rFonts w:hint="eastAsia"/>
        </w:rPr>
        <w:t>密码：</w:t>
      </w:r>
      <w:r>
        <w:rPr>
          <w:rFonts w:hint="eastAsia"/>
        </w:rPr>
        <w:t>admin</w:t>
      </w:r>
      <w:r w:rsidR="00440589">
        <w:t xml:space="preserve">  </w:t>
      </w:r>
    </w:p>
    <w:p w14:paraId="06F5FD03" w14:textId="3ED95462" w:rsidR="008C3AD4" w:rsidRDefault="008C3AD4" w:rsidP="00C54B46">
      <w:pPr>
        <w:ind w:firstLine="420"/>
      </w:pPr>
      <w:r>
        <w:rPr>
          <w:noProof/>
        </w:rPr>
        <w:lastRenderedPageBreak/>
        <w:drawing>
          <wp:inline distT="0" distB="0" distL="0" distR="0" wp14:anchorId="31217144" wp14:editId="46024C1C">
            <wp:extent cx="5274310" cy="197167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71675"/>
                    </a:xfrm>
                    <a:prstGeom prst="rect">
                      <a:avLst/>
                    </a:prstGeom>
                  </pic:spPr>
                </pic:pic>
              </a:graphicData>
            </a:graphic>
          </wp:inline>
        </w:drawing>
      </w:r>
    </w:p>
    <w:p w14:paraId="328710BD" w14:textId="267455E1" w:rsidR="00425F5E" w:rsidRDefault="00425F5E" w:rsidP="009D3AC1">
      <w:pPr>
        <w:pStyle w:val="3"/>
        <w:ind w:firstLine="420"/>
      </w:pPr>
      <w:r>
        <w:rPr>
          <w:rFonts w:hint="eastAsia"/>
        </w:rPr>
        <w:t>队列信息</w:t>
      </w:r>
    </w:p>
    <w:p w14:paraId="580F5E0C" w14:textId="2DDA0E46" w:rsidR="00425F5E" w:rsidRDefault="00425F5E" w:rsidP="00425F5E">
      <w:pPr>
        <w:ind w:firstLine="420"/>
      </w:pPr>
      <w:r>
        <w:rPr>
          <w:noProof/>
        </w:rPr>
        <w:drawing>
          <wp:inline distT="0" distB="0" distL="0" distR="0" wp14:anchorId="4C128481" wp14:editId="316C9698">
            <wp:extent cx="5274310" cy="815975"/>
            <wp:effectExtent l="0" t="0" r="254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5975"/>
                    </a:xfrm>
                    <a:prstGeom prst="rect">
                      <a:avLst/>
                    </a:prstGeom>
                  </pic:spPr>
                </pic:pic>
              </a:graphicData>
            </a:graphic>
          </wp:inline>
        </w:drawing>
      </w:r>
    </w:p>
    <w:p w14:paraId="21627118" w14:textId="342FF77D" w:rsidR="00425F5E" w:rsidRDefault="00425F5E" w:rsidP="00425F5E">
      <w:pPr>
        <w:ind w:firstLine="420"/>
      </w:pPr>
      <w:r>
        <w:rPr>
          <w:rFonts w:hint="eastAsia"/>
        </w:rPr>
        <w:t>name</w:t>
      </w:r>
      <w:r>
        <w:rPr>
          <w:rFonts w:hint="eastAsia"/>
        </w:rPr>
        <w:t>：队列名</w:t>
      </w:r>
    </w:p>
    <w:p w14:paraId="2F3641CA" w14:textId="0ED5F27F" w:rsidR="007E3656" w:rsidRDefault="007E3656" w:rsidP="00425F5E">
      <w:pPr>
        <w:ind w:firstLine="420"/>
      </w:pPr>
      <w:r>
        <w:rPr>
          <w:rFonts w:hint="eastAsia"/>
        </w:rPr>
        <w:t>number</w:t>
      </w:r>
      <w:r>
        <w:t xml:space="preserve"> </w:t>
      </w:r>
      <w:r>
        <w:rPr>
          <w:rFonts w:hint="eastAsia"/>
        </w:rPr>
        <w:t>of</w:t>
      </w:r>
      <w:r>
        <w:t xml:space="preserve"> </w:t>
      </w:r>
      <w:r>
        <w:rPr>
          <w:rFonts w:hint="eastAsia"/>
        </w:rPr>
        <w:t>pending</w:t>
      </w:r>
      <w:r>
        <w:t xml:space="preserve"> </w:t>
      </w:r>
      <w:r>
        <w:rPr>
          <w:rFonts w:hint="eastAsia"/>
        </w:rPr>
        <w:t>messages</w:t>
      </w:r>
      <w:r w:rsidR="00A12F16">
        <w:rPr>
          <w:rFonts w:hint="eastAsia"/>
        </w:rPr>
        <w:t>：</w:t>
      </w:r>
      <w:r w:rsidR="00382476">
        <w:rPr>
          <w:rFonts w:hint="eastAsia"/>
        </w:rPr>
        <w:t>未出列的消息</w:t>
      </w:r>
    </w:p>
    <w:p w14:paraId="40C4B8F2" w14:textId="0651BFBA" w:rsidR="009A7F79" w:rsidRDefault="009A7F79" w:rsidP="00425F5E">
      <w:pPr>
        <w:ind w:firstLine="420"/>
      </w:pPr>
      <w:r>
        <w:rPr>
          <w:rFonts w:hint="eastAsia"/>
        </w:rPr>
        <w:t>number</w:t>
      </w:r>
      <w:r>
        <w:t xml:space="preserve"> </w:t>
      </w:r>
      <w:r>
        <w:rPr>
          <w:rFonts w:hint="eastAsia"/>
        </w:rPr>
        <w:t>of</w:t>
      </w:r>
      <w:r>
        <w:t xml:space="preserve"> </w:t>
      </w:r>
      <w:r>
        <w:rPr>
          <w:rFonts w:hint="eastAsia"/>
        </w:rPr>
        <w:t>consumers</w:t>
      </w:r>
      <w:r>
        <w:rPr>
          <w:rFonts w:hint="eastAsia"/>
        </w:rPr>
        <w:t>：消费者的数量</w:t>
      </w:r>
    </w:p>
    <w:p w14:paraId="0934E830" w14:textId="29F63070" w:rsidR="006B0492" w:rsidRDefault="006B0492" w:rsidP="00425F5E">
      <w:pPr>
        <w:ind w:firstLine="420"/>
      </w:pPr>
      <w:r>
        <w:rPr>
          <w:rFonts w:hint="eastAsia"/>
        </w:rPr>
        <w:t>messages</w:t>
      </w:r>
      <w:r>
        <w:t xml:space="preserve"> </w:t>
      </w:r>
      <w:r>
        <w:rPr>
          <w:rFonts w:hint="eastAsia"/>
        </w:rPr>
        <w:t>enqueued</w:t>
      </w:r>
      <w:r>
        <w:rPr>
          <w:rFonts w:hint="eastAsia"/>
        </w:rPr>
        <w:t>：</w:t>
      </w:r>
      <w:r w:rsidR="00F43EEA">
        <w:rPr>
          <w:rFonts w:hint="eastAsia"/>
        </w:rPr>
        <w:t>在队列中的</w:t>
      </w:r>
      <w:r w:rsidR="002F6FF4">
        <w:rPr>
          <w:rFonts w:hint="eastAsia"/>
        </w:rPr>
        <w:t>消息</w:t>
      </w:r>
    </w:p>
    <w:p w14:paraId="64ACF4DB" w14:textId="5E1B124E" w:rsidR="00960085" w:rsidRPr="00425F5E" w:rsidRDefault="00960085" w:rsidP="00425F5E">
      <w:pPr>
        <w:ind w:firstLine="420"/>
      </w:pPr>
      <w:r>
        <w:rPr>
          <w:rFonts w:hint="eastAsia"/>
        </w:rPr>
        <w:t>messages</w:t>
      </w:r>
      <w:r>
        <w:t xml:space="preserve"> </w:t>
      </w:r>
      <w:r>
        <w:rPr>
          <w:rFonts w:hint="eastAsia"/>
        </w:rPr>
        <w:t>dequeued</w:t>
      </w:r>
      <w:r>
        <w:t xml:space="preserve"> </w:t>
      </w:r>
      <w:r>
        <w:rPr>
          <w:rFonts w:hint="eastAsia"/>
        </w:rPr>
        <w:t>：已出列的消息</w:t>
      </w:r>
    </w:p>
    <w:p w14:paraId="02109EEF" w14:textId="127A9A42" w:rsidR="00CE2BD8" w:rsidRDefault="00CE2BD8" w:rsidP="009D3AC1">
      <w:pPr>
        <w:pStyle w:val="3"/>
        <w:ind w:firstLine="420"/>
      </w:pPr>
      <w:r>
        <w:rPr>
          <w:rFonts w:hint="eastAsia"/>
        </w:rPr>
        <w:t>应用的管理账号</w:t>
      </w:r>
    </w:p>
    <w:p w14:paraId="047C9140" w14:textId="32721C87" w:rsidR="00CE2BD8" w:rsidRDefault="00CE2BD8" w:rsidP="00CE2BD8">
      <w:pPr>
        <w:ind w:firstLine="420"/>
      </w:pPr>
      <w:r>
        <w:rPr>
          <w:rFonts w:hint="eastAsia"/>
        </w:rPr>
        <w:t>在</w:t>
      </w:r>
      <w:r w:rsidRPr="00CE2BD8">
        <w:t>/usr/local/mq/apache-activemq-5.15.8/conf</w:t>
      </w:r>
      <w:r w:rsidR="008B4FB5">
        <w:rPr>
          <w:rFonts w:hint="eastAsia"/>
        </w:rPr>
        <w:t>文件下的</w:t>
      </w:r>
      <w:r w:rsidR="008B4FB5" w:rsidRPr="008B4FB5">
        <w:t>jetty-realm.properties</w:t>
      </w:r>
      <w:r w:rsidR="008B4FB5">
        <w:rPr>
          <w:rFonts w:hint="eastAsia"/>
        </w:rPr>
        <w:t>文件中</w:t>
      </w:r>
    </w:p>
    <w:p w14:paraId="42FE7743" w14:textId="2D5E2595" w:rsidR="008B4FB5" w:rsidRPr="00CE2BD8" w:rsidRDefault="008B4FB5" w:rsidP="00CE2BD8">
      <w:pPr>
        <w:ind w:firstLine="420"/>
      </w:pPr>
      <w:r w:rsidRPr="008B4FB5">
        <w:t>cat jetty-realm.properties</w:t>
      </w:r>
    </w:p>
    <w:p w14:paraId="235E5E79" w14:textId="15594303" w:rsidR="00CE2BD8" w:rsidRDefault="00242F33" w:rsidP="00CE2BD8">
      <w:pPr>
        <w:ind w:firstLine="420"/>
      </w:pPr>
      <w:r>
        <w:rPr>
          <w:noProof/>
        </w:rPr>
        <w:drawing>
          <wp:inline distT="0" distB="0" distL="0" distR="0" wp14:anchorId="7FF29BA0" wp14:editId="19495611">
            <wp:extent cx="4823878" cy="65537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23878" cy="655377"/>
                    </a:xfrm>
                    <a:prstGeom prst="rect">
                      <a:avLst/>
                    </a:prstGeom>
                  </pic:spPr>
                </pic:pic>
              </a:graphicData>
            </a:graphic>
          </wp:inline>
        </w:drawing>
      </w:r>
    </w:p>
    <w:p w14:paraId="1C6C8D14" w14:textId="76D36A6D" w:rsidR="00DA497A" w:rsidRPr="00CE2BD8" w:rsidRDefault="00DA497A" w:rsidP="00CE2BD8">
      <w:pPr>
        <w:ind w:firstLine="420"/>
      </w:pPr>
      <w:r>
        <w:rPr>
          <w:rFonts w:hint="eastAsia"/>
        </w:rPr>
        <w:t>用户：密码，角色名称</w:t>
      </w:r>
    </w:p>
    <w:p w14:paraId="4398E8D4" w14:textId="77777777" w:rsidR="00440589" w:rsidRDefault="00440589" w:rsidP="009D3AC1">
      <w:pPr>
        <w:pStyle w:val="3"/>
        <w:ind w:firstLine="420"/>
      </w:pPr>
      <w:bookmarkStart w:id="31" w:name="_Toc499301658"/>
      <w:bookmarkStart w:id="32" w:name="_Toc515893750"/>
      <w:r>
        <w:rPr>
          <w:rFonts w:hint="eastAsia"/>
        </w:rPr>
        <w:t>修改访问端口</w:t>
      </w:r>
      <w:bookmarkEnd w:id="31"/>
      <w:bookmarkEnd w:id="32"/>
    </w:p>
    <w:p w14:paraId="5C28E967" w14:textId="77777777" w:rsidR="00440589" w:rsidRDefault="00440589" w:rsidP="00440589">
      <w:pPr>
        <w:ind w:firstLine="420"/>
      </w:pPr>
      <w:r>
        <w:rPr>
          <w:rFonts w:hint="eastAsia"/>
        </w:rPr>
        <w:t>修改</w:t>
      </w:r>
      <w:r>
        <w:rPr>
          <w:rFonts w:hint="eastAsia"/>
        </w:rPr>
        <w:t>ActiveMQ</w:t>
      </w:r>
      <w:r>
        <w:rPr>
          <w:rFonts w:hint="eastAsia"/>
        </w:rPr>
        <w:t>配置文件</w:t>
      </w:r>
      <w:r>
        <w:rPr>
          <w:rFonts w:hint="eastAsia"/>
        </w:rPr>
        <w:t>: /usr/local/activemq/conf/jetty.xml</w:t>
      </w:r>
    </w:p>
    <w:p w14:paraId="288EECD6" w14:textId="0D033DC7" w:rsidR="00440589" w:rsidRDefault="00440589" w:rsidP="00440589">
      <w:pPr>
        <w:ind w:firstLine="420"/>
      </w:pPr>
      <w:r>
        <w:rPr>
          <w:rFonts w:hint="eastAsia"/>
          <w:noProof/>
        </w:rPr>
        <w:drawing>
          <wp:inline distT="0" distB="0" distL="0" distR="0" wp14:anchorId="6B9B65AF" wp14:editId="6A064147">
            <wp:extent cx="5271770" cy="526415"/>
            <wp:effectExtent l="0" t="0" r="508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770" cy="526415"/>
                    </a:xfrm>
                    <a:prstGeom prst="rect">
                      <a:avLst/>
                    </a:prstGeom>
                    <a:noFill/>
                    <a:ln>
                      <a:noFill/>
                    </a:ln>
                  </pic:spPr>
                </pic:pic>
              </a:graphicData>
            </a:graphic>
          </wp:inline>
        </w:drawing>
      </w:r>
    </w:p>
    <w:p w14:paraId="0E208E1C" w14:textId="77777777" w:rsidR="00440589" w:rsidRDefault="00440589" w:rsidP="00440589">
      <w:pPr>
        <w:ind w:firstLine="420"/>
      </w:pPr>
      <w:r>
        <w:rPr>
          <w:rFonts w:hint="eastAsia"/>
        </w:rPr>
        <w:t>配置文件修改完毕，保存并重新启动</w:t>
      </w:r>
      <w:r>
        <w:rPr>
          <w:rFonts w:hint="eastAsia"/>
        </w:rPr>
        <w:t>ActiveMQ</w:t>
      </w:r>
      <w:r>
        <w:rPr>
          <w:rFonts w:hint="eastAsia"/>
        </w:rPr>
        <w:t>服务。</w:t>
      </w:r>
    </w:p>
    <w:p w14:paraId="52784928" w14:textId="77777777" w:rsidR="00440589" w:rsidRPr="00440589" w:rsidRDefault="00440589" w:rsidP="00C54B46">
      <w:pPr>
        <w:ind w:firstLine="420"/>
      </w:pPr>
    </w:p>
    <w:p w14:paraId="671C3A10" w14:textId="77777777" w:rsidR="00440589" w:rsidRDefault="00440589" w:rsidP="00440589">
      <w:pPr>
        <w:pStyle w:val="2"/>
      </w:pPr>
      <w:bookmarkStart w:id="33" w:name="_Toc515893742"/>
      <w:r>
        <w:rPr>
          <w:rFonts w:hint="eastAsia"/>
        </w:rPr>
        <w:lastRenderedPageBreak/>
        <w:t>配置文件简介</w:t>
      </w:r>
      <w:bookmarkEnd w:id="33"/>
    </w:p>
    <w:p w14:paraId="40EC7697" w14:textId="77777777" w:rsidR="00440589" w:rsidRDefault="00440589" w:rsidP="00440589">
      <w:pPr>
        <w:ind w:firstLine="420"/>
      </w:pPr>
      <w:r>
        <w:rPr>
          <w:rFonts w:hint="eastAsia"/>
        </w:rPr>
        <w:t xml:space="preserve">/usr/local/activemq/conf/*  - </w:t>
      </w:r>
      <w:r>
        <w:rPr>
          <w:rFonts w:hint="eastAsia"/>
        </w:rPr>
        <w:t>配置文件</w:t>
      </w:r>
      <w:r>
        <w:rPr>
          <w:rFonts w:hint="eastAsia"/>
        </w:rPr>
        <w:t>.</w:t>
      </w:r>
    </w:p>
    <w:p w14:paraId="4A8E6595" w14:textId="77777777" w:rsidR="00440589" w:rsidRDefault="00440589" w:rsidP="00440589">
      <w:pPr>
        <w:ind w:firstLine="420"/>
      </w:pPr>
      <w:r>
        <w:rPr>
          <w:rFonts w:hint="eastAsia"/>
        </w:rPr>
        <w:t>需要关注的配置文件有</w:t>
      </w:r>
      <w:r>
        <w:rPr>
          <w:rFonts w:hint="eastAsia"/>
        </w:rPr>
        <w:t>: activemq.xml, jetty.xml, users.properties</w:t>
      </w:r>
    </w:p>
    <w:p w14:paraId="53DBE017" w14:textId="77777777" w:rsidR="00440589" w:rsidRDefault="00440589" w:rsidP="00440589">
      <w:pPr>
        <w:ind w:firstLine="420"/>
      </w:pPr>
      <w:r>
        <w:rPr>
          <w:rFonts w:hint="eastAsia"/>
        </w:rPr>
        <w:t>任何配置文件修改后</w:t>
      </w:r>
      <w:r>
        <w:rPr>
          <w:rFonts w:hint="eastAsia"/>
        </w:rPr>
        <w:t>,</w:t>
      </w:r>
      <w:r>
        <w:rPr>
          <w:rFonts w:hint="eastAsia"/>
        </w:rPr>
        <w:t>必须重启</w:t>
      </w:r>
      <w:r>
        <w:rPr>
          <w:rFonts w:hint="eastAsia"/>
        </w:rPr>
        <w:t>ActiveMQ,</w:t>
      </w:r>
      <w:r>
        <w:rPr>
          <w:rFonts w:hint="eastAsia"/>
        </w:rPr>
        <w:t>才能生效</w:t>
      </w:r>
      <w:r>
        <w:rPr>
          <w:rFonts w:hint="eastAsia"/>
        </w:rPr>
        <w:t>.</w:t>
      </w:r>
    </w:p>
    <w:p w14:paraId="3530BFD4" w14:textId="77777777" w:rsidR="00440589" w:rsidRDefault="00440589" w:rsidP="009D3AC1">
      <w:pPr>
        <w:pStyle w:val="3"/>
        <w:ind w:firstLine="420"/>
      </w:pPr>
      <w:bookmarkStart w:id="34" w:name="_Toc515893743"/>
      <w:r>
        <w:rPr>
          <w:rFonts w:hint="eastAsia"/>
        </w:rPr>
        <w:t>activemq.xml</w:t>
      </w:r>
      <w:bookmarkEnd w:id="34"/>
    </w:p>
    <w:p w14:paraId="2A3BE9F4" w14:textId="77777777" w:rsidR="00440589" w:rsidRDefault="00440589" w:rsidP="00440589">
      <w:pPr>
        <w:ind w:firstLine="420"/>
      </w:pPr>
      <w:r>
        <w:rPr>
          <w:rFonts w:hint="eastAsia"/>
        </w:rPr>
        <w:t>就是</w:t>
      </w:r>
      <w:r>
        <w:rPr>
          <w:rFonts w:hint="eastAsia"/>
        </w:rPr>
        <w:t>spring</w:t>
      </w:r>
      <w:r>
        <w:rPr>
          <w:rFonts w:hint="eastAsia"/>
        </w:rPr>
        <w:t>配置文件</w:t>
      </w:r>
      <w:r>
        <w:rPr>
          <w:rFonts w:hint="eastAsia"/>
        </w:rPr>
        <w:t xml:space="preserve">. </w:t>
      </w:r>
      <w:r>
        <w:rPr>
          <w:rFonts w:hint="eastAsia"/>
        </w:rPr>
        <w:t>其中配置的是</w:t>
      </w:r>
      <w:r>
        <w:rPr>
          <w:rFonts w:hint="eastAsia"/>
        </w:rPr>
        <w:t>ActiveMQ</w:t>
      </w:r>
      <w:r>
        <w:rPr>
          <w:rFonts w:hint="eastAsia"/>
        </w:rPr>
        <w:t>应用使用的默认对象组件</w:t>
      </w:r>
      <w:r>
        <w:rPr>
          <w:rFonts w:hint="eastAsia"/>
        </w:rPr>
        <w:t>.</w:t>
      </w:r>
    </w:p>
    <w:p w14:paraId="578B097C" w14:textId="77777777" w:rsidR="00440589" w:rsidRDefault="00440589" w:rsidP="00440589">
      <w:pPr>
        <w:ind w:firstLine="420"/>
      </w:pPr>
      <w:r w:rsidRPr="00741159">
        <w:t>transportConnectors</w:t>
      </w:r>
      <w:r>
        <w:rPr>
          <w:rFonts w:hint="eastAsia"/>
        </w:rPr>
        <w:t>标签</w:t>
      </w:r>
      <w:r>
        <w:rPr>
          <w:rFonts w:hint="eastAsia"/>
        </w:rPr>
        <w:t xml:space="preserve"> - </w:t>
      </w:r>
      <w:r>
        <w:rPr>
          <w:rFonts w:hint="eastAsia"/>
        </w:rPr>
        <w:t>配置链接端口信息的</w:t>
      </w:r>
      <w:r>
        <w:rPr>
          <w:rFonts w:hint="eastAsia"/>
        </w:rPr>
        <w:t>.</w:t>
      </w:r>
      <w:bookmarkStart w:id="35" w:name="_Hlk3274899"/>
      <w:r>
        <w:rPr>
          <w:rFonts w:hint="eastAsia"/>
        </w:rPr>
        <w:t xml:space="preserve"> </w:t>
      </w:r>
      <w:r>
        <w:rPr>
          <w:rFonts w:hint="eastAsia"/>
        </w:rPr>
        <w:t>其中的端口号</w:t>
      </w:r>
      <w:r>
        <w:rPr>
          <w:rFonts w:hint="eastAsia"/>
        </w:rPr>
        <w:t>61616</w:t>
      </w:r>
      <w:r>
        <w:rPr>
          <w:rFonts w:hint="eastAsia"/>
        </w:rPr>
        <w:t>是</w:t>
      </w:r>
      <w:r>
        <w:rPr>
          <w:rFonts w:hint="eastAsia"/>
        </w:rPr>
        <w:t>ActiveMQ</w:t>
      </w:r>
      <w:r>
        <w:rPr>
          <w:rFonts w:hint="eastAsia"/>
        </w:rPr>
        <w:t>对外发布的</w:t>
      </w:r>
      <w:r>
        <w:rPr>
          <w:rFonts w:hint="eastAsia"/>
        </w:rPr>
        <w:t>tcp</w:t>
      </w:r>
      <w:r>
        <w:rPr>
          <w:rFonts w:hint="eastAsia"/>
        </w:rPr>
        <w:t>协议访问端口</w:t>
      </w:r>
      <w:r>
        <w:rPr>
          <w:rFonts w:hint="eastAsia"/>
        </w:rPr>
        <w:t xml:space="preserve">. </w:t>
      </w:r>
      <w:r>
        <w:rPr>
          <w:rFonts w:hint="eastAsia"/>
        </w:rPr>
        <w:t>就是</w:t>
      </w:r>
      <w:r>
        <w:rPr>
          <w:rFonts w:hint="eastAsia"/>
        </w:rPr>
        <w:t>java</w:t>
      </w:r>
      <w:r>
        <w:rPr>
          <w:rFonts w:hint="eastAsia"/>
        </w:rPr>
        <w:t>代码访问</w:t>
      </w:r>
      <w:r>
        <w:rPr>
          <w:rFonts w:hint="eastAsia"/>
        </w:rPr>
        <w:t>ActiveMQ</w:t>
      </w:r>
      <w:r>
        <w:rPr>
          <w:rFonts w:hint="eastAsia"/>
        </w:rPr>
        <w:t>时使用的端口</w:t>
      </w:r>
      <w:r>
        <w:rPr>
          <w:rFonts w:hint="eastAsia"/>
        </w:rPr>
        <w:t>.</w:t>
      </w:r>
      <w:bookmarkEnd w:id="35"/>
    </w:p>
    <w:p w14:paraId="0BF7BDB4" w14:textId="77777777" w:rsidR="00440589" w:rsidRDefault="00440589" w:rsidP="009D3AC1">
      <w:pPr>
        <w:pStyle w:val="3"/>
        <w:ind w:firstLine="420"/>
      </w:pPr>
      <w:bookmarkStart w:id="36" w:name="_Toc515893744"/>
      <w:r>
        <w:rPr>
          <w:rFonts w:hint="eastAsia"/>
        </w:rPr>
        <w:t>jetty.xml</w:t>
      </w:r>
      <w:bookmarkEnd w:id="36"/>
    </w:p>
    <w:p w14:paraId="3A356C32" w14:textId="77777777" w:rsidR="00440589" w:rsidRDefault="00440589" w:rsidP="00440589">
      <w:pPr>
        <w:ind w:firstLine="420"/>
      </w:pPr>
      <w:r>
        <w:rPr>
          <w:rFonts w:hint="eastAsia"/>
        </w:rPr>
        <w:t>spring</w:t>
      </w:r>
      <w:r>
        <w:rPr>
          <w:rFonts w:hint="eastAsia"/>
        </w:rPr>
        <w:t>配置文件</w:t>
      </w:r>
      <w:r>
        <w:rPr>
          <w:rFonts w:hint="eastAsia"/>
        </w:rPr>
        <w:t xml:space="preserve">, </w:t>
      </w:r>
      <w:r>
        <w:rPr>
          <w:rFonts w:hint="eastAsia"/>
        </w:rPr>
        <w:t>用于配置</w:t>
      </w:r>
      <w:r>
        <w:rPr>
          <w:rFonts w:hint="eastAsia"/>
        </w:rPr>
        <w:t>jetty</w:t>
      </w:r>
      <w:r>
        <w:rPr>
          <w:rFonts w:hint="eastAsia"/>
        </w:rPr>
        <w:t>服务器的默认对象组件</w:t>
      </w:r>
      <w:r>
        <w:rPr>
          <w:rFonts w:hint="eastAsia"/>
        </w:rPr>
        <w:t>.</w:t>
      </w:r>
    </w:p>
    <w:p w14:paraId="2E8490C8" w14:textId="77777777" w:rsidR="00440589" w:rsidRDefault="00440589" w:rsidP="00440589">
      <w:pPr>
        <w:ind w:firstLine="420"/>
      </w:pPr>
      <w:r>
        <w:rPr>
          <w:rFonts w:hint="eastAsia"/>
        </w:rPr>
        <w:t>jetty</w:t>
      </w:r>
      <w:r>
        <w:rPr>
          <w:rFonts w:hint="eastAsia"/>
        </w:rPr>
        <w:t>是类似</w:t>
      </w:r>
      <w:r>
        <w:rPr>
          <w:rFonts w:hint="eastAsia"/>
        </w:rPr>
        <w:t>tomcat</w:t>
      </w:r>
      <w:r>
        <w:rPr>
          <w:rFonts w:hint="eastAsia"/>
        </w:rPr>
        <w:t>的一个中间件容器</w:t>
      </w:r>
      <w:r>
        <w:rPr>
          <w:rFonts w:hint="eastAsia"/>
        </w:rPr>
        <w:t>.</w:t>
      </w:r>
    </w:p>
    <w:p w14:paraId="2EB32199" w14:textId="77777777" w:rsidR="00440589" w:rsidRDefault="00440589" w:rsidP="00440589">
      <w:pPr>
        <w:ind w:firstLine="420"/>
      </w:pPr>
      <w:r>
        <w:rPr>
          <w:rFonts w:hint="eastAsia"/>
        </w:rPr>
        <w:t>ActiveMQ</w:t>
      </w:r>
      <w:r>
        <w:rPr>
          <w:rFonts w:hint="eastAsia"/>
        </w:rPr>
        <w:t>默认支持一个网页版的服务查看站点</w:t>
      </w:r>
      <w:r>
        <w:rPr>
          <w:rFonts w:hint="eastAsia"/>
        </w:rPr>
        <w:t xml:space="preserve">. </w:t>
      </w:r>
      <w:r>
        <w:rPr>
          <w:rFonts w:hint="eastAsia"/>
        </w:rPr>
        <w:t>可以实现</w:t>
      </w:r>
      <w:r>
        <w:rPr>
          <w:rFonts w:hint="eastAsia"/>
        </w:rPr>
        <w:t>ActiveMQ</w:t>
      </w:r>
      <w:r>
        <w:rPr>
          <w:rFonts w:hint="eastAsia"/>
        </w:rPr>
        <w:t>中消息相关数据的页面查看</w:t>
      </w:r>
      <w:r>
        <w:rPr>
          <w:rFonts w:hint="eastAsia"/>
        </w:rPr>
        <w:t>.</w:t>
      </w:r>
    </w:p>
    <w:p w14:paraId="291CB55D" w14:textId="77777777" w:rsidR="00440589" w:rsidRDefault="00440589" w:rsidP="00440589">
      <w:pPr>
        <w:ind w:firstLine="420"/>
      </w:pPr>
      <w:r>
        <w:rPr>
          <w:rFonts w:hint="eastAsia"/>
        </w:rPr>
        <w:t>8161</w:t>
      </w:r>
      <w:r>
        <w:rPr>
          <w:rFonts w:hint="eastAsia"/>
        </w:rPr>
        <w:t>端口</w:t>
      </w:r>
      <w:r>
        <w:rPr>
          <w:rFonts w:hint="eastAsia"/>
        </w:rPr>
        <w:t xml:space="preserve">, </w:t>
      </w:r>
      <w:r>
        <w:rPr>
          <w:rFonts w:hint="eastAsia"/>
        </w:rPr>
        <w:t>是</w:t>
      </w:r>
      <w:r>
        <w:rPr>
          <w:rFonts w:hint="eastAsia"/>
        </w:rPr>
        <w:t>ActiveMQ</w:t>
      </w:r>
      <w:r>
        <w:rPr>
          <w:rFonts w:hint="eastAsia"/>
        </w:rPr>
        <w:t>网页版管理站点的默认端口</w:t>
      </w:r>
      <w:r>
        <w:rPr>
          <w:rFonts w:hint="eastAsia"/>
        </w:rPr>
        <w:t>.</w:t>
      </w:r>
    </w:p>
    <w:p w14:paraId="4D666EE6" w14:textId="1E3072B0" w:rsidR="00440589" w:rsidRDefault="00440589" w:rsidP="00440589">
      <w:pPr>
        <w:ind w:firstLine="420"/>
      </w:pPr>
      <w:r>
        <w:rPr>
          <w:rFonts w:hint="eastAsia"/>
        </w:rPr>
        <w:t>在</w:t>
      </w:r>
      <w:r>
        <w:rPr>
          <w:rFonts w:hint="eastAsia"/>
        </w:rPr>
        <w:t>ActiveMQ</w:t>
      </w:r>
      <w:r>
        <w:rPr>
          <w:rFonts w:hint="eastAsia"/>
        </w:rPr>
        <w:t>网页版管理站点中</w:t>
      </w:r>
      <w:r>
        <w:rPr>
          <w:rFonts w:hint="eastAsia"/>
        </w:rPr>
        <w:t>,</w:t>
      </w:r>
      <w:r>
        <w:rPr>
          <w:rFonts w:hint="eastAsia"/>
        </w:rPr>
        <w:t>需要登录</w:t>
      </w:r>
      <w:r>
        <w:rPr>
          <w:rFonts w:hint="eastAsia"/>
        </w:rPr>
        <w:t xml:space="preserve">, </w:t>
      </w:r>
      <w:r>
        <w:rPr>
          <w:rFonts w:hint="eastAsia"/>
        </w:rPr>
        <w:t>默认的用户名和密码都是</w:t>
      </w:r>
      <w:r>
        <w:rPr>
          <w:rFonts w:hint="eastAsia"/>
        </w:rPr>
        <w:t>admin.</w:t>
      </w:r>
    </w:p>
    <w:p w14:paraId="4E33FC12" w14:textId="77777777" w:rsidR="00440589" w:rsidRDefault="00440589" w:rsidP="009D3AC1">
      <w:pPr>
        <w:pStyle w:val="3"/>
        <w:ind w:firstLine="420"/>
      </w:pPr>
      <w:bookmarkStart w:id="37" w:name="_Toc515893745"/>
      <w:r>
        <w:rPr>
          <w:rFonts w:hint="eastAsia"/>
        </w:rPr>
        <w:t>users.properties</w:t>
      </w:r>
      <w:bookmarkEnd w:id="37"/>
    </w:p>
    <w:p w14:paraId="3B5A2B1C" w14:textId="77777777" w:rsidR="00440589" w:rsidRDefault="00440589" w:rsidP="00440589">
      <w:pPr>
        <w:ind w:firstLine="420"/>
      </w:pPr>
      <w:r>
        <w:rPr>
          <w:rFonts w:hint="eastAsia"/>
        </w:rPr>
        <w:t>内容信息</w:t>
      </w:r>
      <w:r>
        <w:rPr>
          <w:rFonts w:hint="eastAsia"/>
        </w:rPr>
        <w:t xml:space="preserve">: </w:t>
      </w:r>
      <w:r>
        <w:rPr>
          <w:rFonts w:hint="eastAsia"/>
        </w:rPr>
        <w:t>用户名</w:t>
      </w:r>
      <w:r>
        <w:rPr>
          <w:rFonts w:hint="eastAsia"/>
        </w:rPr>
        <w:t>=</w:t>
      </w:r>
      <w:r>
        <w:rPr>
          <w:rFonts w:hint="eastAsia"/>
        </w:rPr>
        <w:t>密码</w:t>
      </w:r>
    </w:p>
    <w:p w14:paraId="0D34B295" w14:textId="4F7B82D8" w:rsidR="00440589" w:rsidRDefault="00440589" w:rsidP="00440589">
      <w:pPr>
        <w:ind w:firstLine="420"/>
      </w:pPr>
      <w:r>
        <w:rPr>
          <w:rFonts w:hint="eastAsia"/>
        </w:rPr>
        <w:t>是用于配置客户端通过协议访问</w:t>
      </w:r>
      <w:r>
        <w:rPr>
          <w:rFonts w:hint="eastAsia"/>
        </w:rPr>
        <w:t>ActiveMQ</w:t>
      </w:r>
      <w:r>
        <w:rPr>
          <w:rFonts w:hint="eastAsia"/>
        </w:rPr>
        <w:t>时</w:t>
      </w:r>
      <w:r>
        <w:rPr>
          <w:rFonts w:hint="eastAsia"/>
        </w:rPr>
        <w:t>,</w:t>
      </w:r>
      <w:r>
        <w:rPr>
          <w:rFonts w:hint="eastAsia"/>
        </w:rPr>
        <w:t>使用的用户名和密码</w:t>
      </w:r>
      <w:r>
        <w:rPr>
          <w:rFonts w:hint="eastAsia"/>
        </w:rPr>
        <w:t>.</w:t>
      </w:r>
    </w:p>
    <w:p w14:paraId="2F60A64B" w14:textId="77777777" w:rsidR="00F63026" w:rsidRDefault="00F63026" w:rsidP="00F63026">
      <w:pPr>
        <w:pStyle w:val="2"/>
      </w:pPr>
      <w:bookmarkStart w:id="38" w:name="_Toc515893753"/>
      <w:r>
        <w:rPr>
          <w:rFonts w:hint="eastAsia"/>
        </w:rPr>
        <w:t>ActiveMQ</w:t>
      </w:r>
      <w:r>
        <w:rPr>
          <w:rFonts w:hint="eastAsia"/>
        </w:rPr>
        <w:t>应用</w:t>
      </w:r>
      <w:bookmarkEnd w:id="38"/>
    </w:p>
    <w:p w14:paraId="54F031F3" w14:textId="6BB8720A" w:rsidR="00F63026" w:rsidRDefault="00F63026" w:rsidP="009D3AC1">
      <w:pPr>
        <w:pStyle w:val="3"/>
        <w:ind w:firstLine="420"/>
      </w:pPr>
      <w:bookmarkStart w:id="39" w:name="_Toc515893754"/>
      <w:r>
        <w:rPr>
          <w:rFonts w:hint="eastAsia"/>
        </w:rPr>
        <w:t>PTP</w:t>
      </w:r>
      <w:r>
        <w:rPr>
          <w:rFonts w:hint="eastAsia"/>
        </w:rPr>
        <w:t>处理模式（</w:t>
      </w:r>
      <w:r>
        <w:rPr>
          <w:rFonts w:hint="eastAsia"/>
        </w:rPr>
        <w:t>Queue</w:t>
      </w:r>
      <w:r>
        <w:rPr>
          <w:rFonts w:hint="eastAsia"/>
        </w:rPr>
        <w:t>）</w:t>
      </w:r>
      <w:bookmarkEnd w:id="39"/>
      <w:r>
        <w:rPr>
          <w:rFonts w:hint="eastAsia"/>
        </w:rPr>
        <w:t>‘’</w:t>
      </w:r>
    </w:p>
    <w:p w14:paraId="2F971B2A" w14:textId="77777777" w:rsidR="0003588C" w:rsidRPr="00854709" w:rsidRDefault="0003588C" w:rsidP="0003588C">
      <w:pPr>
        <w:ind w:firstLine="420"/>
      </w:pPr>
      <w:bookmarkStart w:id="40" w:name="_Hlk3274950"/>
      <w:r w:rsidRPr="00854709">
        <w:t>消息生产者生产消息发送到</w:t>
      </w:r>
      <w:r w:rsidRPr="00854709">
        <w:t>queue</w:t>
      </w:r>
      <w:r w:rsidRPr="00854709">
        <w:t>中，然后消息消费者从</w:t>
      </w:r>
      <w:r w:rsidRPr="00854709">
        <w:t>queue</w:t>
      </w:r>
      <w:r w:rsidRPr="00854709">
        <w:t>中取出并且消费消息。</w:t>
      </w:r>
    </w:p>
    <w:p w14:paraId="52F9E5EF" w14:textId="77777777" w:rsidR="0003588C" w:rsidRDefault="0003588C" w:rsidP="0003588C">
      <w:pPr>
        <w:ind w:firstLine="420"/>
      </w:pPr>
      <w:r w:rsidRPr="00854709">
        <w:t>消息被消费以后，</w:t>
      </w:r>
      <w:r w:rsidRPr="00854709">
        <w:t>queue</w:t>
      </w:r>
      <w:r w:rsidRPr="00854709">
        <w:t>中不再有存储，所以消息消费者不可能消费到已经被消费的消息。</w:t>
      </w:r>
    </w:p>
    <w:p w14:paraId="57F6ED32" w14:textId="77777777" w:rsidR="0003588C" w:rsidRDefault="0003588C" w:rsidP="0003588C">
      <w:pPr>
        <w:ind w:firstLine="420"/>
      </w:pPr>
      <w:r w:rsidRPr="00854709">
        <w:t>Queue</w:t>
      </w:r>
      <w:r w:rsidRPr="00854709">
        <w:t>支持存在多个消费者，但是对一个消息而言，只会有一个消费者可以消费、其它的则不能消费此消息了。</w:t>
      </w:r>
    </w:p>
    <w:p w14:paraId="36F67C2B" w14:textId="77777777" w:rsidR="0003588C" w:rsidRPr="00854709" w:rsidRDefault="0003588C" w:rsidP="0003588C">
      <w:pPr>
        <w:ind w:firstLine="420"/>
      </w:pPr>
      <w:r w:rsidRPr="00854709">
        <w:t>当消费者不存在时，消息会一直保存，直到有消费消费</w:t>
      </w:r>
    </w:p>
    <w:bookmarkStart w:id="41" w:name="_Hlk3274958"/>
    <w:bookmarkEnd w:id="40"/>
    <w:p w14:paraId="1DFBE6B1" w14:textId="59FC15DD" w:rsidR="00F63026" w:rsidRPr="0003588C" w:rsidRDefault="00736619" w:rsidP="00736619">
      <w:pPr>
        <w:ind w:firstLine="420"/>
        <w:jc w:val="center"/>
      </w:pPr>
      <w:r>
        <w:lastRenderedPageBreak/>
        <w:fldChar w:fldCharType="begin"/>
      </w:r>
      <w:r>
        <w:instrText xml:space="preserve"> INCLUDEPICTURE "http://dl2.iteye.com/upload/attachment/0086/5406/847f46bb-3d45-3e6f-b663-05669360c5b1.jpg" \* MERGEFORMATINET </w:instrText>
      </w:r>
      <w:r>
        <w:fldChar w:fldCharType="separate"/>
      </w:r>
      <w:r w:rsidR="0035253B">
        <w:fldChar w:fldCharType="begin"/>
      </w:r>
      <w:r w:rsidR="0035253B">
        <w:instrText xml:space="preserve"> INCLUDEPICTURE  "http://dl2.iteye.com/upload/attachment/0086/5406/847f46bb-3d45-3e6f-b663-05669360c5b1.jpg" \* MERGEFORMATINET </w:instrText>
      </w:r>
      <w:r w:rsidR="0035253B">
        <w:fldChar w:fldCharType="separate"/>
      </w:r>
      <w:r w:rsidR="00703B82">
        <w:fldChar w:fldCharType="begin"/>
      </w:r>
      <w:r w:rsidR="00703B82">
        <w:instrText xml:space="preserve"> INCLUDEPICTURE  "http://dl2.iteye.com/upload/attachment/0086/5406/847f46bb-3d45-3e6f-b663-05669360c5b1.jpg" \* MERGEFORMATINET </w:instrText>
      </w:r>
      <w:r w:rsidR="00703B82">
        <w:fldChar w:fldCharType="separate"/>
      </w:r>
      <w:r w:rsidR="00517E15">
        <w:fldChar w:fldCharType="begin"/>
      </w:r>
      <w:r w:rsidR="00517E15">
        <w:instrText xml:space="preserve"> INCLUDEPICTURE  "http://dl2.iteye.com/upload/attachment/0086/5406/847f46bb-3d45-3e6f-b663-05669360c5b1.jpg" \* MERGEFORMATINET </w:instrText>
      </w:r>
      <w:r w:rsidR="00517E15">
        <w:fldChar w:fldCharType="separate"/>
      </w:r>
      <w:r w:rsidR="00470A8D">
        <w:fldChar w:fldCharType="begin"/>
      </w:r>
      <w:r w:rsidR="00470A8D">
        <w:instrText xml:space="preserve"> INCLUDEPICTURE  "http://dl2.iteye.com/upload/attachment/0086/5406/847f46bb-3d45-3e6f-b663-05669360c5b1.jpg" \* MERGEFORMATINET </w:instrText>
      </w:r>
      <w:r w:rsidR="00470A8D">
        <w:fldChar w:fldCharType="separate"/>
      </w:r>
      <w:r w:rsidR="00183A31">
        <w:fldChar w:fldCharType="begin"/>
      </w:r>
      <w:r w:rsidR="00183A31">
        <w:instrText xml:space="preserve"> INCLUDEPICTURE  "http://dl2.iteye.com/upload/attachment/0086/5406/847f46bb-3d45-3e6f-b663-05669360c5b1.jpg" \* MERGEFORMATINET </w:instrText>
      </w:r>
      <w:r w:rsidR="00183A31">
        <w:fldChar w:fldCharType="separate"/>
      </w:r>
      <w:r w:rsidR="00CC2D64">
        <w:fldChar w:fldCharType="begin"/>
      </w:r>
      <w:r w:rsidR="00CC2D64">
        <w:instrText xml:space="preserve"> INCLUDEPICTURE  "http://dl2.iteye.com/upload/attachment/0086/5406/847f46bb-3d45-3e6f-b663-05669360c5b1.jpg" \* MERGEFORMATINET </w:instrText>
      </w:r>
      <w:r w:rsidR="00CC2D64">
        <w:fldChar w:fldCharType="separate"/>
      </w:r>
      <w:r w:rsidR="00990F2E">
        <w:fldChar w:fldCharType="begin"/>
      </w:r>
      <w:r w:rsidR="00990F2E">
        <w:instrText xml:space="preserve"> INCLUDEPICTURE  "http://dl2.iteye.com/upload/attachment/0086/5406/847f46bb-3d45-3e6f-b663-05669360c5b1.jpg" \* MERGEFORMATINET </w:instrText>
      </w:r>
      <w:r w:rsidR="00990F2E">
        <w:fldChar w:fldCharType="separate"/>
      </w:r>
      <w:r w:rsidR="00127904">
        <w:fldChar w:fldCharType="begin"/>
      </w:r>
      <w:r w:rsidR="00127904">
        <w:instrText xml:space="preserve"> INCLUDEPICTURE  "http://dl2.iteye.com/upload/attachment/0086/5406/847f46bb-3d45-3e6f-b663-05669360c5b1.jpg" \* MERGEFORMATINET </w:instrText>
      </w:r>
      <w:r w:rsidR="00127904">
        <w:fldChar w:fldCharType="separate"/>
      </w:r>
      <w:r w:rsidR="00531AD7">
        <w:fldChar w:fldCharType="begin"/>
      </w:r>
      <w:r w:rsidR="00531AD7">
        <w:instrText xml:space="preserve"> INCLUDEPICTURE  "http://dl2.iteye.com/upload/attachment/0086/5406/847f46bb-3d45-3e6f-b663-05669360c5b1.jpg" \* MERGEFORMATINET </w:instrText>
      </w:r>
      <w:r w:rsidR="00531AD7">
        <w:fldChar w:fldCharType="separate"/>
      </w:r>
      <w:r w:rsidR="00863FCF">
        <w:fldChar w:fldCharType="begin"/>
      </w:r>
      <w:r w:rsidR="00863FCF">
        <w:instrText xml:space="preserve"> INCLUDEPICTURE  "http://dl2.iteye.com/upload/attachment/0086/5406/847f46bb-3d45-3e6f-b663-05669360c5b1.jpg" \* MERGEFORMATINET </w:instrText>
      </w:r>
      <w:r w:rsidR="00863FCF">
        <w:fldChar w:fldCharType="separate"/>
      </w:r>
      <w:r w:rsidR="00DF27BE">
        <w:fldChar w:fldCharType="begin"/>
      </w:r>
      <w:r w:rsidR="00DF27BE">
        <w:instrText xml:space="preserve"> INCLUDEPICTURE  "http://dl2.iteye.com/upload/attachment/0086/5406/847f46bb-3d45-3e6f-b663-05669360c5b1.jpg" \* MERGEFORMATINET </w:instrText>
      </w:r>
      <w:r w:rsidR="00DF27BE">
        <w:fldChar w:fldCharType="separate"/>
      </w:r>
      <w:r w:rsidR="004A00D4">
        <w:fldChar w:fldCharType="begin"/>
      </w:r>
      <w:r w:rsidR="004A00D4">
        <w:instrText xml:space="preserve"> INCLUDEPICTURE  "http://dl2.iteye.com/upload/attachment/0086/5406/847f46bb-3d45-3e6f-b663-05669360c5b1.jpg" \* MERGEFORMATINET </w:instrText>
      </w:r>
      <w:r w:rsidR="004A00D4">
        <w:fldChar w:fldCharType="separate"/>
      </w:r>
      <w:r w:rsidR="00357843">
        <w:fldChar w:fldCharType="begin"/>
      </w:r>
      <w:r w:rsidR="00357843">
        <w:instrText xml:space="preserve"> INCLUDEPICTURE  "http://dl2.iteye.com/upload/attachment/0086/5406/847f46bb-3d45-3e6f-b663-05669360c5b1.jpg" \* MERGEFORMATINET </w:instrText>
      </w:r>
      <w:r w:rsidR="00357843">
        <w:fldChar w:fldCharType="separate"/>
      </w:r>
      <w:r w:rsidR="00AE3500">
        <w:fldChar w:fldCharType="begin"/>
      </w:r>
      <w:r w:rsidR="00AE3500">
        <w:instrText xml:space="preserve"> INCLUDEPICTURE  "http://dl2.iteye.com/upload/attachment/0086/5406/847f46bb-3d45-3e6f-b663-05669360c5b1.jpg" \* MERGEFORMATINET </w:instrText>
      </w:r>
      <w:r w:rsidR="00AE3500">
        <w:fldChar w:fldCharType="separate"/>
      </w:r>
      <w:r w:rsidR="006A3645">
        <w:fldChar w:fldCharType="begin"/>
      </w:r>
      <w:r w:rsidR="006A3645">
        <w:instrText xml:space="preserve"> INCLUDEPICTURE  "http://dl2.iteye.com/upload/attachment/0086/5406/847f46bb-3d45-3e6f-b663-05669360c5b1.jpg" \* MERGEFORMATINET </w:instrText>
      </w:r>
      <w:r w:rsidR="006A3645">
        <w:fldChar w:fldCharType="separate"/>
      </w:r>
      <w:r w:rsidR="002F4C75">
        <w:fldChar w:fldCharType="begin"/>
      </w:r>
      <w:r w:rsidR="002F4C75">
        <w:instrText xml:space="preserve"> INCLUDEPICTURE  "http://dl2.iteye.com/upload/attachment/0086/5406/847f46bb-3d45-3e6f-b663-05669360c5b1.jpg" \* MERGEFORMATINET </w:instrText>
      </w:r>
      <w:r w:rsidR="002F4C75">
        <w:fldChar w:fldCharType="separate"/>
      </w:r>
      <w:r w:rsidR="00640E0A">
        <w:fldChar w:fldCharType="begin"/>
      </w:r>
      <w:r w:rsidR="00640E0A">
        <w:instrText xml:space="preserve"> INCLUDEPICTURE  "http://dl2.iteye.com/upload/attachment/0086/5406/847f46bb-3d45-3e6f-b663-05669360c5b1.jpg" \* MERGEFORMATINET </w:instrText>
      </w:r>
      <w:r w:rsidR="00640E0A">
        <w:fldChar w:fldCharType="separate"/>
      </w:r>
      <w:r w:rsidR="00D23023">
        <w:fldChar w:fldCharType="begin"/>
      </w:r>
      <w:r w:rsidR="00D23023">
        <w:instrText xml:space="preserve"> INCLUDEPICTURE  "http://dl2.iteye.com/upload/attachment/0086/5406/847f46bb-3d45-3e6f-b663-05669360c5b1.jpg" \* MERGEFORMATINET </w:instrText>
      </w:r>
      <w:r w:rsidR="00D23023">
        <w:fldChar w:fldCharType="separate"/>
      </w:r>
      <w:r w:rsidR="00A92A13">
        <w:fldChar w:fldCharType="begin"/>
      </w:r>
      <w:r w:rsidR="00A92A13">
        <w:instrText xml:space="preserve"> INCLUDEPICTURE  "http://dl2.iteye.com/upload/attachment/0086/5406/847f46bb-3d45-3e6f-b663-05669360c5b1.jpg" \* MERGEFORMATINET </w:instrText>
      </w:r>
      <w:r w:rsidR="00A92A13">
        <w:fldChar w:fldCharType="separate"/>
      </w:r>
      <w:r w:rsidR="0037510F">
        <w:fldChar w:fldCharType="begin"/>
      </w:r>
      <w:r w:rsidR="0037510F">
        <w:instrText xml:space="preserve"> INCLUDEPICTURE  "http://dl2.iteye.com/upload/attachment/0086/5406/847f46bb-3d45-3e6f-b663-05669360c5b1.jpg" \* MERGEFORMATINET </w:instrText>
      </w:r>
      <w:r w:rsidR="0037510F">
        <w:fldChar w:fldCharType="separate"/>
      </w:r>
      <w:r w:rsidR="00863416">
        <w:fldChar w:fldCharType="begin"/>
      </w:r>
      <w:r w:rsidR="00863416">
        <w:instrText xml:space="preserve"> INCLUDEPICTURE  "http://dl2.iteye.com/upload/attachment/0086/5406/847f46bb-3d45-3e6f-b663-05669360c5b1.jpg" \* MERGEFORMATINET </w:instrText>
      </w:r>
      <w:r w:rsidR="00863416">
        <w:fldChar w:fldCharType="separate"/>
      </w:r>
      <w:r w:rsidR="00131320">
        <w:fldChar w:fldCharType="begin"/>
      </w:r>
      <w:r w:rsidR="00131320">
        <w:instrText xml:space="preserve"> INCLUDEPICTURE  "http://dl2.iteye.com/upload/attachment/0086/5406/847f46bb-3d45-3e6f-b663-05669360c5b1.jpg" \* MERGEFORMATINET </w:instrText>
      </w:r>
      <w:r w:rsidR="00131320">
        <w:fldChar w:fldCharType="separate"/>
      </w:r>
      <w:r w:rsidR="00712A86">
        <w:fldChar w:fldCharType="begin"/>
      </w:r>
      <w:r w:rsidR="00712A86">
        <w:instrText xml:space="preserve"> INCLUDEPICTURE  "http://dl2.iteye.com/upload/attachment/0086/5406/847f46bb-3d45-3e6f-b663-05669360c5b1.jpg" \* MERGEFORMATINET </w:instrText>
      </w:r>
      <w:r w:rsidR="00712A86">
        <w:fldChar w:fldCharType="separate"/>
      </w:r>
      <w:r w:rsidR="00745C47">
        <w:fldChar w:fldCharType="begin"/>
      </w:r>
      <w:r w:rsidR="00745C47">
        <w:instrText xml:space="preserve"> INCLUDEPICTURE  "http://dl2.iteye.com/upload/attachment/0086/5406/847f46bb-3d45-3e6f-b663-05669360c5b1.jpg" \* MERGEFORMATINET </w:instrText>
      </w:r>
      <w:r w:rsidR="00745C47">
        <w:fldChar w:fldCharType="separate"/>
      </w:r>
      <w:r w:rsidR="002F0F0D">
        <w:fldChar w:fldCharType="begin"/>
      </w:r>
      <w:r w:rsidR="002F0F0D">
        <w:instrText xml:space="preserve"> </w:instrText>
      </w:r>
      <w:r w:rsidR="002F0F0D">
        <w:instrText>INCLUDEPICTURE  "http://dl2.iteye.com/upload/attachment/0086/5406/847f46bb-3d45-3e6f-b663-05669360c5b1.jpg" \* MERGEFORMATINET</w:instrText>
      </w:r>
      <w:r w:rsidR="002F0F0D">
        <w:instrText xml:space="preserve"> </w:instrText>
      </w:r>
      <w:r w:rsidR="002F0F0D">
        <w:fldChar w:fldCharType="separate"/>
      </w:r>
      <w:r w:rsidR="000B4C49">
        <w:pict w14:anchorId="54BA1A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4pt;height:213.1pt">
            <v:imagedata r:id="rId222" r:href="rId223"/>
          </v:shape>
        </w:pict>
      </w:r>
      <w:r w:rsidR="002F0F0D">
        <w:fldChar w:fldCharType="end"/>
      </w:r>
      <w:r w:rsidR="00745C47">
        <w:fldChar w:fldCharType="end"/>
      </w:r>
      <w:r w:rsidR="00712A86">
        <w:fldChar w:fldCharType="end"/>
      </w:r>
      <w:r w:rsidR="00131320">
        <w:fldChar w:fldCharType="end"/>
      </w:r>
      <w:r w:rsidR="00863416">
        <w:fldChar w:fldCharType="end"/>
      </w:r>
      <w:r w:rsidR="0037510F">
        <w:fldChar w:fldCharType="end"/>
      </w:r>
      <w:r w:rsidR="00A92A13">
        <w:fldChar w:fldCharType="end"/>
      </w:r>
      <w:r w:rsidR="00D23023">
        <w:fldChar w:fldCharType="end"/>
      </w:r>
      <w:r w:rsidR="00640E0A">
        <w:fldChar w:fldCharType="end"/>
      </w:r>
      <w:r w:rsidR="002F4C75">
        <w:fldChar w:fldCharType="end"/>
      </w:r>
      <w:r w:rsidR="006A3645">
        <w:fldChar w:fldCharType="end"/>
      </w:r>
      <w:r w:rsidR="00AE3500">
        <w:fldChar w:fldCharType="end"/>
      </w:r>
      <w:r w:rsidR="00357843">
        <w:fldChar w:fldCharType="end"/>
      </w:r>
      <w:r w:rsidR="004A00D4">
        <w:fldChar w:fldCharType="end"/>
      </w:r>
      <w:r w:rsidR="00DF27BE">
        <w:fldChar w:fldCharType="end"/>
      </w:r>
      <w:r w:rsidR="00863FCF">
        <w:fldChar w:fldCharType="end"/>
      </w:r>
      <w:r w:rsidR="00531AD7">
        <w:fldChar w:fldCharType="end"/>
      </w:r>
      <w:r w:rsidR="00127904">
        <w:fldChar w:fldCharType="end"/>
      </w:r>
      <w:r w:rsidR="00990F2E">
        <w:fldChar w:fldCharType="end"/>
      </w:r>
      <w:r w:rsidR="00CC2D64">
        <w:fldChar w:fldCharType="end"/>
      </w:r>
      <w:r w:rsidR="00183A31">
        <w:fldChar w:fldCharType="end"/>
      </w:r>
      <w:r w:rsidR="00470A8D">
        <w:fldChar w:fldCharType="end"/>
      </w:r>
      <w:r w:rsidR="00517E15">
        <w:fldChar w:fldCharType="end"/>
      </w:r>
      <w:r w:rsidR="00703B82">
        <w:fldChar w:fldCharType="end"/>
      </w:r>
      <w:r w:rsidR="0035253B">
        <w:fldChar w:fldCharType="end"/>
      </w:r>
      <w:r>
        <w:fldChar w:fldCharType="end"/>
      </w:r>
      <w:bookmarkEnd w:id="41"/>
    </w:p>
    <w:p w14:paraId="50576F63" w14:textId="77777777" w:rsidR="00F63026" w:rsidRPr="00767000" w:rsidRDefault="00F63026" w:rsidP="00440589">
      <w:pPr>
        <w:ind w:firstLine="420"/>
      </w:pPr>
    </w:p>
    <w:p w14:paraId="5C20843E" w14:textId="02B67641" w:rsidR="00FC3BE3" w:rsidRDefault="0017668A" w:rsidP="00FC3BE3">
      <w:pPr>
        <w:ind w:firstLine="420"/>
      </w:pPr>
      <w:bookmarkStart w:id="42" w:name="_Toc515893755"/>
      <w:r>
        <w:rPr>
          <w:rFonts w:hint="eastAsia"/>
        </w:rPr>
        <w:t>生产者</w:t>
      </w:r>
    </w:p>
    <w:tbl>
      <w:tblPr>
        <w:tblStyle w:val="ab"/>
        <w:tblW w:w="0" w:type="auto"/>
        <w:tblLook w:val="04A0" w:firstRow="1" w:lastRow="0" w:firstColumn="1" w:lastColumn="0" w:noHBand="0" w:noVBand="1"/>
      </w:tblPr>
      <w:tblGrid>
        <w:gridCol w:w="8296"/>
      </w:tblGrid>
      <w:tr w:rsidR="00FC3BE3" w14:paraId="488D92C6" w14:textId="77777777" w:rsidTr="0035253B">
        <w:tc>
          <w:tcPr>
            <w:tcW w:w="8296" w:type="dxa"/>
          </w:tcPr>
          <w:p w14:paraId="667E1E8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JMSException {</w:t>
            </w:r>
          </w:p>
          <w:p w14:paraId="0F652ED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"tcp://192.168.10.136:61616"</w:t>
            </w:r>
            <w:r>
              <w:rPr>
                <w:rFonts w:ascii="Consolas" w:eastAsiaTheme="minorEastAsia" w:hAnsi="Consolas" w:cs="Consolas"/>
                <w:bCs w:val="0"/>
                <w:color w:val="000000"/>
                <w:sz w:val="20"/>
                <w:szCs w:val="20"/>
              </w:rPr>
              <w:t>;</w:t>
            </w:r>
          </w:p>
          <w:p w14:paraId="37C341E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、创建连接工厂</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创建连接</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默认端口</w:t>
            </w:r>
            <w:r>
              <w:rPr>
                <w:rFonts w:ascii="Consolas" w:eastAsiaTheme="minorEastAsia" w:hAnsi="Consolas" w:cs="Consolas"/>
                <w:bCs w:val="0"/>
                <w:color w:val="3F7F5F"/>
                <w:sz w:val="20"/>
                <w:szCs w:val="20"/>
              </w:rPr>
              <w:t>61616</w:t>
            </w:r>
            <w:r>
              <w:rPr>
                <w:rFonts w:ascii="Consolas" w:eastAsiaTheme="minorEastAsia" w:hAnsi="Consolas" w:cs="Consolas"/>
                <w:bCs w:val="0"/>
                <w:color w:val="3F7F5F"/>
                <w:sz w:val="20"/>
                <w:szCs w:val="20"/>
              </w:rPr>
              <w:t>可以在</w:t>
            </w:r>
            <w:r>
              <w:rPr>
                <w:rFonts w:ascii="Consolas" w:eastAsiaTheme="minorEastAsia" w:hAnsi="Consolas" w:cs="Consolas"/>
                <w:bCs w:val="0"/>
                <w:color w:val="3F7F5F"/>
                <w:sz w:val="20"/>
                <w:szCs w:val="20"/>
                <w:u w:val="single"/>
              </w:rPr>
              <w:t>activemq</w:t>
            </w:r>
            <w:r>
              <w:rPr>
                <w:rFonts w:ascii="Consolas" w:eastAsiaTheme="minorEastAsia" w:hAnsi="Consolas" w:cs="Consolas"/>
                <w:bCs w:val="0"/>
                <w:color w:val="3F7F5F"/>
                <w:sz w:val="20"/>
                <w:szCs w:val="20"/>
              </w:rPr>
              <w:t>的</w:t>
            </w:r>
            <w:r>
              <w:rPr>
                <w:rFonts w:ascii="Consolas" w:eastAsiaTheme="minorEastAsia" w:hAnsi="Consolas" w:cs="Consolas"/>
                <w:bCs w:val="0"/>
                <w:color w:val="3F7F5F"/>
                <w:sz w:val="20"/>
                <w:szCs w:val="20"/>
                <w:u w:val="single"/>
              </w:rPr>
              <w:t>conf</w:t>
            </w:r>
            <w:r>
              <w:rPr>
                <w:rFonts w:ascii="Consolas" w:eastAsiaTheme="minorEastAsia" w:hAnsi="Consolas" w:cs="Consolas"/>
                <w:bCs w:val="0"/>
                <w:color w:val="3F7F5F"/>
                <w:sz w:val="20"/>
                <w:szCs w:val="20"/>
              </w:rPr>
              <w:t>/actuvemq.xml</w:t>
            </w:r>
            <w:r>
              <w:rPr>
                <w:rFonts w:ascii="Consolas" w:eastAsiaTheme="minorEastAsia" w:hAnsi="Consolas" w:cs="Consolas"/>
                <w:bCs w:val="0"/>
                <w:color w:val="3F7F5F"/>
                <w:sz w:val="20"/>
                <w:szCs w:val="20"/>
              </w:rPr>
              <w:t>中查看</w:t>
            </w:r>
          </w:p>
          <w:p w14:paraId="58C50E0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创建连接工厂，连接</w:t>
            </w:r>
            <w:r>
              <w:rPr>
                <w:rFonts w:ascii="Consolas" w:eastAsiaTheme="minorEastAsia" w:hAnsi="Consolas" w:cs="Consolas"/>
                <w:bCs w:val="0"/>
                <w:color w:val="3F7F5F"/>
                <w:sz w:val="20"/>
                <w:szCs w:val="20"/>
              </w:rPr>
              <w:t>ActiveMQ</w:t>
            </w:r>
            <w:r>
              <w:rPr>
                <w:rFonts w:ascii="Consolas" w:eastAsiaTheme="minorEastAsia" w:hAnsi="Consolas" w:cs="Consolas"/>
                <w:bCs w:val="0"/>
                <w:color w:val="3F7F5F"/>
                <w:sz w:val="20"/>
                <w:szCs w:val="20"/>
              </w:rPr>
              <w:t>服务的连接工厂。</w:t>
            </w:r>
          </w:p>
          <w:p w14:paraId="1AB899E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创建工厂，构造方法有三个参数，分别是用户名，密码，连接地址</w:t>
            </w:r>
          </w:p>
          <w:p w14:paraId="36F43D6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无参构造，有默认的链接地址。本地链接。</w:t>
            </w:r>
            <w:r>
              <w:rPr>
                <w:rFonts w:ascii="Consolas" w:eastAsiaTheme="minorEastAsia" w:hAnsi="Consolas" w:cs="Consolas"/>
                <w:bCs w:val="0"/>
                <w:color w:val="3F7F5F"/>
                <w:sz w:val="20"/>
                <w:szCs w:val="20"/>
                <w:u w:val="single"/>
              </w:rPr>
              <w:t>localhost</w:t>
            </w:r>
          </w:p>
          <w:p w14:paraId="52E585F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单参数构造，无验证模式的。没有用户的认证。</w:t>
            </w:r>
          </w:p>
          <w:p w14:paraId="4A5243B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三参数构造，有认证</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指定地址。</w:t>
            </w:r>
            <w:r>
              <w:rPr>
                <w:rFonts w:ascii="Consolas" w:eastAsiaTheme="minorEastAsia" w:hAnsi="Consolas" w:cs="Consolas"/>
                <w:bCs w:val="0"/>
                <w:color w:val="3F7F5F"/>
                <w:sz w:val="20"/>
                <w:szCs w:val="20"/>
              </w:rPr>
              <w:t>*/</w:t>
            </w:r>
          </w:p>
          <w:p w14:paraId="50FD2A5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ActiveMQConnectionFactory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1B4DF11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1826127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、通过工厂，创建连接对象。</w:t>
            </w:r>
          </w:p>
          <w:p w14:paraId="079FFBD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创建连接的方法有重载，其中有</w:t>
            </w:r>
            <w:r>
              <w:rPr>
                <w:rFonts w:ascii="Consolas" w:eastAsiaTheme="minorEastAsia" w:hAnsi="Consolas" w:cs="Consolas"/>
                <w:bCs w:val="0"/>
                <w:color w:val="3F7F5F"/>
                <w:sz w:val="20"/>
                <w:szCs w:val="20"/>
              </w:rPr>
              <w:t xml:space="preserve">createConnection(String </w:t>
            </w:r>
            <w:r>
              <w:rPr>
                <w:rFonts w:ascii="Consolas" w:eastAsiaTheme="minorEastAsia" w:hAnsi="Consolas" w:cs="Consolas"/>
                <w:bCs w:val="0"/>
                <w:color w:val="3F7F5F"/>
                <w:sz w:val="20"/>
                <w:szCs w:val="20"/>
                <w:u w:val="single"/>
              </w:rPr>
              <w:t>username</w:t>
            </w:r>
            <w:r>
              <w:rPr>
                <w:rFonts w:ascii="Consolas" w:eastAsiaTheme="minorEastAsia" w:hAnsi="Consolas" w:cs="Consolas"/>
                <w:bCs w:val="0"/>
                <w:color w:val="3F7F5F"/>
                <w:sz w:val="20"/>
                <w:szCs w:val="20"/>
              </w:rPr>
              <w:t>,String password)</w:t>
            </w:r>
            <w:r>
              <w:rPr>
                <w:rFonts w:ascii="Consolas" w:eastAsiaTheme="minorEastAsia" w:hAnsi="Consolas" w:cs="Consolas"/>
                <w:bCs w:val="0"/>
                <w:color w:val="3F7F5F"/>
                <w:sz w:val="20"/>
                <w:szCs w:val="20"/>
              </w:rPr>
              <w:t>；</w:t>
            </w:r>
          </w:p>
          <w:p w14:paraId="1F8C091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可以在创建连接工厂时，只传递连接地址，不传递用户信息。</w:t>
            </w:r>
            <w:r>
              <w:rPr>
                <w:rFonts w:ascii="Consolas" w:eastAsiaTheme="minorEastAsia" w:hAnsi="Consolas" w:cs="Consolas"/>
                <w:bCs w:val="0"/>
                <w:color w:val="3F7F5F"/>
                <w:sz w:val="20"/>
                <w:szCs w:val="20"/>
              </w:rPr>
              <w:t>*/</w:t>
            </w:r>
          </w:p>
          <w:p w14:paraId="5A45AFD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Connection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E77A7F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Session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F72A46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MessageProducer </w:t>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C1A448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56C30C7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ActiveMQConnectionFactory(</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w:t>
            </w:r>
          </w:p>
          <w:p w14:paraId="13C0FD0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.createConnection();</w:t>
            </w:r>
          </w:p>
          <w:p w14:paraId="6DB7D54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//3</w:t>
            </w:r>
            <w:r>
              <w:rPr>
                <w:rFonts w:ascii="Consolas" w:eastAsiaTheme="minorEastAsia" w:hAnsi="Consolas" w:cs="Consolas"/>
                <w:bCs w:val="0"/>
                <w:color w:val="3F7F5F"/>
                <w:sz w:val="20"/>
                <w:szCs w:val="20"/>
              </w:rPr>
              <w:t>、启动链接，消息的发送者不是必须启动链接，消息的消费这必须启动链接</w:t>
            </w:r>
          </w:p>
          <w:p w14:paraId="407ECA0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//producer</w:t>
            </w:r>
            <w:r>
              <w:rPr>
                <w:rFonts w:ascii="Consolas" w:eastAsiaTheme="minorEastAsia" w:hAnsi="Consolas" w:cs="Consolas"/>
                <w:bCs w:val="0"/>
                <w:color w:val="3F7F5F"/>
                <w:sz w:val="20"/>
                <w:szCs w:val="20"/>
              </w:rPr>
              <w:t>在发送消息的时候，会检查是否启动了链接。如果未启动，自动启动。</w:t>
            </w:r>
          </w:p>
          <w:p w14:paraId="5B1A684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如果有特殊的配置，建议配置完毕后在启动链接</w:t>
            </w:r>
          </w:p>
          <w:p w14:paraId="1F1E786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.start();</w:t>
            </w:r>
          </w:p>
          <w:p w14:paraId="6EFDEBB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p>
          <w:p w14:paraId="1E49E08C"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lastRenderedPageBreak/>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4</w:t>
            </w:r>
            <w:r>
              <w:rPr>
                <w:rFonts w:ascii="Consolas" w:eastAsiaTheme="minorEastAsia" w:hAnsi="Consolas" w:cs="Consolas"/>
                <w:bCs w:val="0"/>
                <w:color w:val="3F7F5F"/>
                <w:sz w:val="20"/>
                <w:szCs w:val="20"/>
              </w:rPr>
              <w:t>、创建会话的时候，必须传递两个参数，分别代表是否支持事务和如何确认消息处理。</w:t>
            </w:r>
          </w:p>
          <w:p w14:paraId="13380C8A"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transacted-</w:t>
            </w:r>
            <w:r>
              <w:rPr>
                <w:rFonts w:ascii="Consolas" w:eastAsiaTheme="minorEastAsia" w:hAnsi="Consolas" w:cs="Consolas"/>
                <w:bCs w:val="0"/>
                <w:color w:val="3F7F5F"/>
                <w:sz w:val="20"/>
                <w:szCs w:val="20"/>
              </w:rPr>
              <w:t>是否支持事务，数据类型是</w:t>
            </w:r>
            <w:r>
              <w:rPr>
                <w:rFonts w:ascii="Consolas" w:eastAsiaTheme="minorEastAsia" w:hAnsi="Consolas" w:cs="Consolas"/>
                <w:bCs w:val="0"/>
                <w:color w:val="3F7F5F"/>
                <w:sz w:val="20"/>
                <w:szCs w:val="20"/>
              </w:rPr>
              <w:t>boolean</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true-</w:t>
            </w:r>
            <w:r>
              <w:rPr>
                <w:rFonts w:ascii="Consolas" w:eastAsiaTheme="minorEastAsia" w:hAnsi="Consolas" w:cs="Consolas"/>
                <w:bCs w:val="0"/>
                <w:color w:val="3F7F5F"/>
                <w:sz w:val="20"/>
                <w:szCs w:val="20"/>
              </w:rPr>
              <w:t>支持，</w:t>
            </w:r>
            <w:r>
              <w:rPr>
                <w:rFonts w:ascii="Consolas" w:eastAsiaTheme="minorEastAsia" w:hAnsi="Consolas" w:cs="Consolas"/>
                <w:bCs w:val="0"/>
                <w:color w:val="3F7F5F"/>
                <w:sz w:val="20"/>
                <w:szCs w:val="20"/>
              </w:rPr>
              <w:t>false-</w:t>
            </w:r>
            <w:r>
              <w:rPr>
                <w:rFonts w:ascii="Consolas" w:eastAsiaTheme="minorEastAsia" w:hAnsi="Consolas" w:cs="Consolas"/>
                <w:bCs w:val="0"/>
                <w:color w:val="3F7F5F"/>
                <w:sz w:val="20"/>
                <w:szCs w:val="20"/>
              </w:rPr>
              <w:t>不支持</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发送这</w:t>
            </w:r>
          </w:p>
          <w:p w14:paraId="6845CE04"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true-</w:t>
            </w:r>
            <w:r>
              <w:rPr>
                <w:rFonts w:ascii="Consolas" w:eastAsiaTheme="minorEastAsia" w:hAnsi="Consolas" w:cs="Consolas"/>
                <w:bCs w:val="0"/>
                <w:color w:val="3F7F5F"/>
                <w:sz w:val="20"/>
                <w:szCs w:val="20"/>
              </w:rPr>
              <w:t>支持事务，第二个参数对</w:t>
            </w:r>
            <w:r>
              <w:rPr>
                <w:rFonts w:ascii="Consolas" w:eastAsiaTheme="minorEastAsia" w:hAnsi="Consolas" w:cs="Consolas"/>
                <w:bCs w:val="0"/>
                <w:color w:val="3F7F5F"/>
                <w:sz w:val="20"/>
                <w:szCs w:val="20"/>
              </w:rPr>
              <w:t>producer</w:t>
            </w:r>
            <w:r>
              <w:rPr>
                <w:rFonts w:ascii="Consolas" w:eastAsiaTheme="minorEastAsia" w:hAnsi="Consolas" w:cs="Consolas"/>
                <w:bCs w:val="0"/>
                <w:color w:val="3F7F5F"/>
                <w:sz w:val="20"/>
                <w:szCs w:val="20"/>
              </w:rPr>
              <w:t>来说默认无效。建议传递的数据是</w:t>
            </w:r>
            <w:r>
              <w:rPr>
                <w:rFonts w:ascii="Consolas" w:eastAsiaTheme="minorEastAsia" w:hAnsi="Consolas" w:cs="Consolas"/>
                <w:bCs w:val="0"/>
                <w:color w:val="3F7F5F"/>
                <w:sz w:val="20"/>
                <w:szCs w:val="20"/>
              </w:rPr>
              <w:t>Session.SESSION_TRANSACTED</w:t>
            </w:r>
          </w:p>
          <w:p w14:paraId="58FD5F0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false-</w:t>
            </w:r>
            <w:r>
              <w:rPr>
                <w:rFonts w:ascii="Consolas" w:eastAsiaTheme="minorEastAsia" w:hAnsi="Consolas" w:cs="Consolas"/>
                <w:bCs w:val="0"/>
                <w:color w:val="3F7F5F"/>
                <w:sz w:val="20"/>
                <w:szCs w:val="20"/>
              </w:rPr>
              <w:t>不支持事务，常用参数。第二个参数必须传递，且必须有效。</w:t>
            </w:r>
          </w:p>
          <w:p w14:paraId="0B332E6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acknowledgeMode-</w:t>
            </w:r>
            <w:r>
              <w:rPr>
                <w:rFonts w:ascii="Consolas" w:eastAsiaTheme="minorEastAsia" w:hAnsi="Consolas" w:cs="Consolas"/>
                <w:bCs w:val="0"/>
                <w:color w:val="3F7F5F"/>
                <w:sz w:val="20"/>
                <w:szCs w:val="20"/>
              </w:rPr>
              <w:t>如何确认消息的处理。使用确认机制实现的。</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接受者</w:t>
            </w:r>
          </w:p>
          <w:p w14:paraId="45886C0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AUTO_ACKNOWLEDGE-</w:t>
            </w:r>
            <w:r>
              <w:rPr>
                <w:rFonts w:ascii="Consolas" w:eastAsiaTheme="minorEastAsia" w:hAnsi="Consolas" w:cs="Consolas"/>
                <w:bCs w:val="0"/>
                <w:color w:val="3F7F5F"/>
                <w:sz w:val="20"/>
                <w:szCs w:val="20"/>
              </w:rPr>
              <w:t>自动确认消息。消息的消费者处理消息后，自动确认。常用。商业开发不推荐。</w:t>
            </w:r>
          </w:p>
          <w:p w14:paraId="1DA61CD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CLIENT_ACKNOWLEDGE-</w:t>
            </w:r>
            <w:r>
              <w:rPr>
                <w:rFonts w:ascii="Consolas" w:eastAsiaTheme="minorEastAsia" w:hAnsi="Consolas" w:cs="Consolas"/>
                <w:bCs w:val="0"/>
                <w:color w:val="3F7F5F"/>
                <w:sz w:val="20"/>
                <w:szCs w:val="20"/>
              </w:rPr>
              <w:t>客户端手动确认。消息的消费者处理后，必须手工确认。</w:t>
            </w:r>
          </w:p>
          <w:p w14:paraId="08AE4AF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t>DUPS_OK_ACKNOWLEDGE-</w:t>
            </w:r>
            <w:r>
              <w:rPr>
                <w:rFonts w:ascii="Consolas" w:eastAsiaTheme="minorEastAsia" w:hAnsi="Consolas" w:cs="Consolas"/>
                <w:bCs w:val="0"/>
                <w:color w:val="3F7F5F"/>
                <w:sz w:val="20"/>
                <w:szCs w:val="20"/>
              </w:rPr>
              <w:t>有副本的客户端手动确认。</w:t>
            </w:r>
          </w:p>
          <w:p w14:paraId="217DAE4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一个消息可以多次处理。</w:t>
            </w:r>
          </w:p>
          <w:p w14:paraId="6D94CD5C"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ab/>
            </w:r>
            <w:r>
              <w:rPr>
                <w:rFonts w:ascii="Consolas" w:eastAsiaTheme="minorEastAsia" w:hAnsi="Consolas" w:cs="Consolas"/>
                <w:bCs w:val="0"/>
                <w:color w:val="3F7F5F"/>
                <w:sz w:val="20"/>
                <w:szCs w:val="20"/>
              </w:rPr>
              <w:t>可以降低</w:t>
            </w:r>
            <w:r>
              <w:rPr>
                <w:rFonts w:ascii="Consolas" w:eastAsiaTheme="minorEastAsia" w:hAnsi="Consolas" w:cs="Consolas"/>
                <w:bCs w:val="0"/>
                <w:color w:val="3F7F5F"/>
                <w:sz w:val="20"/>
                <w:szCs w:val="20"/>
              </w:rPr>
              <w:t>Session</w:t>
            </w:r>
            <w:r>
              <w:rPr>
                <w:rFonts w:ascii="Consolas" w:eastAsiaTheme="minorEastAsia" w:hAnsi="Consolas" w:cs="Consolas"/>
                <w:bCs w:val="0"/>
                <w:color w:val="3F7F5F"/>
                <w:sz w:val="20"/>
                <w:szCs w:val="20"/>
              </w:rPr>
              <w:t>的消耗，在可以容忍重复消息时使用。（不推荐使用）</w:t>
            </w:r>
            <w:r>
              <w:rPr>
                <w:rFonts w:ascii="Consolas" w:eastAsiaTheme="minorEastAsia" w:hAnsi="Consolas" w:cs="Consolas"/>
                <w:bCs w:val="0"/>
                <w:color w:val="3F7F5F"/>
                <w:sz w:val="20"/>
                <w:szCs w:val="20"/>
              </w:rPr>
              <w:t>*/</w:t>
            </w:r>
          </w:p>
          <w:p w14:paraId="00973943"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.createSession(</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 0);</w:t>
            </w:r>
          </w:p>
          <w:p w14:paraId="447C761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//5</w:t>
            </w:r>
            <w:r>
              <w:rPr>
                <w:rFonts w:ascii="Consolas" w:eastAsiaTheme="minorEastAsia" w:hAnsi="Consolas" w:cs="Consolas"/>
                <w:bCs w:val="0"/>
                <w:color w:val="3F7F5F"/>
                <w:sz w:val="20"/>
                <w:szCs w:val="20"/>
              </w:rPr>
              <w:t>、创建目的地</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目的地名称是目的地的唯一标记</w:t>
            </w:r>
          </w:p>
          <w:p w14:paraId="75CC07E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ActiveMQQueue </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ActiveMQQueue(</w:t>
            </w:r>
            <w:r>
              <w:rPr>
                <w:rFonts w:ascii="Consolas" w:eastAsiaTheme="minorEastAsia" w:hAnsi="Consolas" w:cs="Consolas"/>
                <w:bCs w:val="0"/>
                <w:color w:val="2A00FF"/>
                <w:sz w:val="20"/>
                <w:szCs w:val="20"/>
              </w:rPr>
              <w:t>"test"</w:t>
            </w:r>
            <w:r>
              <w:rPr>
                <w:rFonts w:ascii="Consolas" w:eastAsiaTheme="minorEastAsia" w:hAnsi="Consolas" w:cs="Consolas"/>
                <w:bCs w:val="0"/>
                <w:color w:val="000000"/>
                <w:sz w:val="20"/>
                <w:szCs w:val="20"/>
              </w:rPr>
              <w:t>);</w:t>
            </w:r>
          </w:p>
          <w:p w14:paraId="2F583EA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//6</w:t>
            </w:r>
            <w:r>
              <w:rPr>
                <w:rFonts w:ascii="Consolas" w:eastAsiaTheme="minorEastAsia" w:hAnsi="Consolas" w:cs="Consolas"/>
                <w:bCs w:val="0"/>
                <w:color w:val="3F7F5F"/>
                <w:sz w:val="20"/>
                <w:szCs w:val="20"/>
              </w:rPr>
              <w:t>、通过会话对象，创建消息的发送者</w:t>
            </w:r>
            <w:r>
              <w:rPr>
                <w:rFonts w:ascii="Consolas" w:eastAsiaTheme="minorEastAsia" w:hAnsi="Consolas" w:cs="Consolas"/>
                <w:bCs w:val="0"/>
                <w:color w:val="3F7F5F"/>
                <w:sz w:val="20"/>
                <w:szCs w:val="20"/>
              </w:rPr>
              <w:t>producer</w:t>
            </w:r>
          </w:p>
          <w:p w14:paraId="676756F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创建的消息发送者，发送的消息一定到指定的目的地中。</w:t>
            </w:r>
          </w:p>
          <w:p w14:paraId="02802F94"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参数目的地</w:t>
            </w:r>
          </w:p>
          <w:p w14:paraId="0AADFF2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.createProducer(</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w:t>
            </w:r>
          </w:p>
          <w:p w14:paraId="50236D5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//7</w:t>
            </w:r>
            <w:r>
              <w:rPr>
                <w:rFonts w:ascii="Consolas" w:eastAsiaTheme="minorEastAsia" w:hAnsi="Consolas" w:cs="Consolas"/>
                <w:bCs w:val="0"/>
                <w:color w:val="3F7F5F"/>
                <w:sz w:val="20"/>
                <w:szCs w:val="20"/>
              </w:rPr>
              <w:t>、创建文本消息对象，作为具体数据内容的载体</w:t>
            </w:r>
          </w:p>
          <w:p w14:paraId="7A25929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TextMessage </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ActiveMQTextMessage();</w:t>
            </w:r>
          </w:p>
          <w:p w14:paraId="0E754AB4"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//8</w:t>
            </w:r>
            <w:r>
              <w:rPr>
                <w:rFonts w:ascii="Consolas" w:eastAsiaTheme="minorEastAsia" w:hAnsi="Consolas" w:cs="Consolas"/>
                <w:bCs w:val="0"/>
                <w:color w:val="3F7F5F"/>
                <w:sz w:val="20"/>
                <w:szCs w:val="20"/>
              </w:rPr>
              <w:t>、设置消息</w:t>
            </w:r>
          </w:p>
          <w:p w14:paraId="44BF968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.setText(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我去</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4FDDF2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//9</w:t>
            </w:r>
            <w:r>
              <w:rPr>
                <w:rFonts w:ascii="Consolas" w:eastAsiaTheme="minorEastAsia" w:hAnsi="Consolas" w:cs="Consolas"/>
                <w:bCs w:val="0"/>
                <w:color w:val="3F7F5F"/>
                <w:sz w:val="20"/>
                <w:szCs w:val="20"/>
              </w:rPr>
              <w:t>、使用</w:t>
            </w:r>
            <w:r>
              <w:rPr>
                <w:rFonts w:ascii="Consolas" w:eastAsiaTheme="minorEastAsia" w:hAnsi="Consolas" w:cs="Consolas"/>
                <w:bCs w:val="0"/>
                <w:color w:val="3F7F5F"/>
                <w:sz w:val="20"/>
                <w:szCs w:val="20"/>
              </w:rPr>
              <w:t>producer</w:t>
            </w:r>
            <w:r>
              <w:rPr>
                <w:rFonts w:ascii="Consolas" w:eastAsiaTheme="minorEastAsia" w:hAnsi="Consolas" w:cs="Consolas"/>
                <w:bCs w:val="0"/>
                <w:color w:val="3F7F5F"/>
                <w:sz w:val="20"/>
                <w:szCs w:val="20"/>
              </w:rPr>
              <w:t>发送消息</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如果发送信息失败，抛出异常</w:t>
            </w:r>
          </w:p>
          <w:p w14:paraId="1A65D00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.send(</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w:t>
            </w:r>
          </w:p>
          <w:p w14:paraId="4EEA6A9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//10</w:t>
            </w:r>
            <w:r>
              <w:rPr>
                <w:rFonts w:ascii="Consolas" w:eastAsiaTheme="minorEastAsia" w:hAnsi="Consolas" w:cs="Consolas"/>
                <w:bCs w:val="0"/>
                <w:color w:val="3F7F5F"/>
                <w:sz w:val="20"/>
                <w:szCs w:val="20"/>
              </w:rPr>
              <w:t>、提交事务</w:t>
            </w:r>
          </w:p>
          <w:p w14:paraId="1209139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.commit();</w:t>
            </w:r>
          </w:p>
          <w:p w14:paraId="0140E8F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消息已经发出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236EBA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(JMSException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7FFC4DC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0D4088E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7FD19BD3"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.close();</w:t>
            </w:r>
          </w:p>
          <w:p w14:paraId="2753E28B"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.close();</w:t>
            </w:r>
          </w:p>
          <w:p w14:paraId="5826AFC2"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.close();</w:t>
            </w:r>
          </w:p>
          <w:p w14:paraId="5F31875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0A21AA43" w14:textId="77777777" w:rsidR="00FC3BE3" w:rsidRDefault="00FC3BE3" w:rsidP="0035253B">
            <w:pPr>
              <w:ind w:firstLineChars="0" w:firstLine="0"/>
            </w:pPr>
            <w:r>
              <w:rPr>
                <w:rFonts w:ascii="Consolas" w:eastAsiaTheme="minorEastAsia" w:hAnsi="Consolas" w:cs="Consolas"/>
                <w:bCs w:val="0"/>
                <w:color w:val="000000"/>
                <w:sz w:val="20"/>
                <w:szCs w:val="20"/>
              </w:rPr>
              <w:tab/>
              <w:t>}</w:t>
            </w:r>
          </w:p>
        </w:tc>
      </w:tr>
    </w:tbl>
    <w:p w14:paraId="7A4485E0" w14:textId="77777777" w:rsidR="00FC3BE3" w:rsidRPr="0021475B" w:rsidRDefault="00FC3BE3" w:rsidP="00FC3BE3">
      <w:pPr>
        <w:ind w:firstLine="420"/>
      </w:pPr>
    </w:p>
    <w:p w14:paraId="31D0DB4F" w14:textId="77777777" w:rsidR="00FC3BE3" w:rsidRDefault="00FC3BE3" w:rsidP="00FC3BE3">
      <w:pPr>
        <w:ind w:firstLine="420"/>
      </w:pPr>
      <w:r>
        <w:rPr>
          <w:rFonts w:hint="eastAsia"/>
        </w:rPr>
        <w:t>查看：</w:t>
      </w:r>
    </w:p>
    <w:p w14:paraId="347A4622" w14:textId="77777777" w:rsidR="00FC3BE3" w:rsidRPr="003273A1" w:rsidRDefault="00FC3BE3" w:rsidP="00FC3BE3">
      <w:pPr>
        <w:ind w:firstLine="420"/>
      </w:pPr>
      <w:r>
        <w:rPr>
          <w:noProof/>
        </w:rPr>
        <w:lastRenderedPageBreak/>
        <w:drawing>
          <wp:inline distT="0" distB="0" distL="0" distR="0" wp14:anchorId="4FFFFDBC" wp14:editId="2AB5F249">
            <wp:extent cx="5274310" cy="86042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860425"/>
                    </a:xfrm>
                    <a:prstGeom prst="rect">
                      <a:avLst/>
                    </a:prstGeom>
                  </pic:spPr>
                </pic:pic>
              </a:graphicData>
            </a:graphic>
          </wp:inline>
        </w:drawing>
      </w:r>
    </w:p>
    <w:p w14:paraId="51E1576C" w14:textId="77777777" w:rsidR="00FC3BE3" w:rsidRDefault="00FC3BE3" w:rsidP="00FC3BE3">
      <w:pPr>
        <w:ind w:firstLine="420"/>
      </w:pPr>
      <w:r>
        <w:rPr>
          <w:rFonts w:hint="eastAsia"/>
        </w:rPr>
        <w:t>消息的消费者</w:t>
      </w:r>
    </w:p>
    <w:tbl>
      <w:tblPr>
        <w:tblStyle w:val="ab"/>
        <w:tblW w:w="0" w:type="auto"/>
        <w:tblLook w:val="04A0" w:firstRow="1" w:lastRow="0" w:firstColumn="1" w:lastColumn="0" w:noHBand="0" w:noVBand="1"/>
      </w:tblPr>
      <w:tblGrid>
        <w:gridCol w:w="8296"/>
      </w:tblGrid>
      <w:tr w:rsidR="00FC3BE3" w14:paraId="10FB08A3" w14:textId="77777777" w:rsidTr="0035253B">
        <w:tc>
          <w:tcPr>
            <w:tcW w:w="8296" w:type="dxa"/>
          </w:tcPr>
          <w:p w14:paraId="4CE3B89A"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JMSException, IOException {</w:t>
            </w:r>
          </w:p>
          <w:p w14:paraId="572DDB23"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"tcp://192.168.10.136:61616"</w:t>
            </w:r>
            <w:r>
              <w:rPr>
                <w:rFonts w:ascii="Consolas" w:eastAsiaTheme="minorEastAsia" w:hAnsi="Consolas" w:cs="Consolas"/>
                <w:bCs w:val="0"/>
                <w:color w:val="000000"/>
                <w:sz w:val="20"/>
                <w:szCs w:val="20"/>
              </w:rPr>
              <w:t>;</w:t>
            </w:r>
          </w:p>
          <w:p w14:paraId="153CBCD6"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ActiveMQConnectionFactory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56251F8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Connection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69376A5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Session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DF66AF6"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MessageConsumer </w:t>
            </w:r>
            <w:r>
              <w:rPr>
                <w:rFonts w:ascii="Consolas" w:eastAsiaTheme="minorEastAsia" w:hAnsi="Consolas" w:cs="Consolas"/>
                <w:bCs w:val="0"/>
                <w:color w:val="6A3E3E"/>
                <w:sz w:val="20"/>
                <w:szCs w:val="20"/>
              </w:rPr>
              <w:t>messageConsumer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172286C"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538594E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ActiveMQConnectionFactory(</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w:t>
            </w:r>
          </w:p>
          <w:p w14:paraId="46ADF0FA"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.createConnection();</w:t>
            </w:r>
          </w:p>
          <w:p w14:paraId="1A02943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.start();</w:t>
            </w:r>
          </w:p>
          <w:p w14:paraId="6FFCE34F"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.createSession(</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 0);</w:t>
            </w:r>
          </w:p>
          <w:p w14:paraId="53A94C0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创建目的地</w:t>
            </w:r>
          </w:p>
          <w:p w14:paraId="20D68BFA"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Destination </w:t>
            </w:r>
            <w:r>
              <w:rPr>
                <w:rFonts w:ascii="Consolas" w:eastAsiaTheme="minorEastAsia" w:hAnsi="Consolas" w:cs="Consolas"/>
                <w:bCs w:val="0"/>
                <w:color w:val="6A3E3E"/>
                <w:sz w:val="20"/>
                <w:szCs w:val="20"/>
              </w:rPr>
              <w:t>destination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.createQueue(</w:t>
            </w:r>
            <w:r>
              <w:rPr>
                <w:rFonts w:ascii="Consolas" w:eastAsiaTheme="minorEastAsia" w:hAnsi="Consolas" w:cs="Consolas"/>
                <w:bCs w:val="0"/>
                <w:color w:val="2A00FF"/>
                <w:sz w:val="20"/>
                <w:szCs w:val="20"/>
              </w:rPr>
              <w:t>"test"</w:t>
            </w:r>
            <w:r>
              <w:rPr>
                <w:rFonts w:ascii="Consolas" w:eastAsiaTheme="minorEastAsia" w:hAnsi="Consolas" w:cs="Consolas"/>
                <w:bCs w:val="0"/>
                <w:color w:val="000000"/>
                <w:sz w:val="20"/>
                <w:szCs w:val="20"/>
              </w:rPr>
              <w:t>);</w:t>
            </w:r>
          </w:p>
          <w:p w14:paraId="61C4AAB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创建消息的消费者对象，指定目的地中获取消息</w:t>
            </w:r>
          </w:p>
          <w:p w14:paraId="50D637D3"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messageConsumer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.createConsumer(</w:t>
            </w:r>
            <w:r>
              <w:rPr>
                <w:rFonts w:ascii="Consolas" w:eastAsiaTheme="minorEastAsia" w:hAnsi="Consolas" w:cs="Consolas"/>
                <w:bCs w:val="0"/>
                <w:color w:val="6A3E3E"/>
                <w:sz w:val="20"/>
                <w:szCs w:val="20"/>
              </w:rPr>
              <w:t>destination</w:t>
            </w:r>
            <w:r>
              <w:rPr>
                <w:rFonts w:ascii="Consolas" w:eastAsiaTheme="minorEastAsia" w:hAnsi="Consolas" w:cs="Consolas"/>
                <w:bCs w:val="0"/>
                <w:color w:val="000000"/>
                <w:sz w:val="20"/>
                <w:szCs w:val="20"/>
              </w:rPr>
              <w:t>);</w:t>
            </w:r>
          </w:p>
          <w:p w14:paraId="4528717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从队列中获取消息</w:t>
            </w:r>
          </w:p>
          <w:p w14:paraId="3B95DDF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Message </w:t>
            </w:r>
            <w:r>
              <w:rPr>
                <w:rFonts w:ascii="Consolas" w:eastAsiaTheme="minorEastAsia" w:hAnsi="Consolas" w:cs="Consolas"/>
                <w:bCs w:val="0"/>
                <w:color w:val="6A3E3E"/>
                <w:sz w:val="20"/>
                <w:szCs w:val="20"/>
                <w:shd w:val="clear" w:color="auto" w:fill="F0D8A8"/>
              </w:rPr>
              <w:t>message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messageConsumer</w:t>
            </w:r>
            <w:r>
              <w:rPr>
                <w:rFonts w:ascii="Consolas" w:eastAsiaTheme="minorEastAsia" w:hAnsi="Consolas" w:cs="Consolas"/>
                <w:bCs w:val="0"/>
                <w:color w:val="000000"/>
                <w:sz w:val="20"/>
                <w:szCs w:val="20"/>
              </w:rPr>
              <w:t>.receive();</w:t>
            </w:r>
          </w:p>
          <w:p w14:paraId="7F7015C1"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处理队列中的消息</w:t>
            </w:r>
          </w:p>
          <w:p w14:paraId="09FF7797"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code</w:t>
            </w:r>
            <w:r>
              <w:rPr>
                <w:rFonts w:ascii="Consolas" w:eastAsiaTheme="minorEastAsia" w:hAnsi="Consolas" w:cs="Consolas"/>
                <w:bCs w:val="0"/>
                <w:color w:val="000000"/>
                <w:sz w:val="20"/>
                <w:szCs w:val="20"/>
              </w:rPr>
              <w:t xml:space="preserve"> = ((TextMessage)</w:t>
            </w:r>
            <w:r>
              <w:rPr>
                <w:rFonts w:ascii="Consolas" w:eastAsiaTheme="minorEastAsia" w:hAnsi="Consolas" w:cs="Consolas"/>
                <w:bCs w:val="0"/>
                <w:color w:val="6A3E3E"/>
                <w:sz w:val="20"/>
                <w:szCs w:val="20"/>
                <w:shd w:val="clear" w:color="auto" w:fill="D4D4D4"/>
              </w:rPr>
              <w:t>message</w:t>
            </w:r>
            <w:r>
              <w:rPr>
                <w:rFonts w:ascii="Consolas" w:eastAsiaTheme="minorEastAsia" w:hAnsi="Consolas" w:cs="Consolas"/>
                <w:bCs w:val="0"/>
                <w:color w:val="000000"/>
                <w:sz w:val="20"/>
                <w:szCs w:val="20"/>
              </w:rPr>
              <w:t>).getText();</w:t>
            </w:r>
          </w:p>
          <w:p w14:paraId="289B93AE"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消息收到</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37D3A0C"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6A3E3E"/>
                <w:sz w:val="20"/>
                <w:szCs w:val="20"/>
              </w:rPr>
              <w:t>code</w:t>
            </w:r>
            <w:r>
              <w:rPr>
                <w:rFonts w:ascii="Consolas" w:eastAsiaTheme="minorEastAsia" w:hAnsi="Consolas" w:cs="Consolas"/>
                <w:bCs w:val="0"/>
                <w:color w:val="000000"/>
                <w:sz w:val="20"/>
                <w:szCs w:val="20"/>
              </w:rPr>
              <w:t>);</w:t>
            </w:r>
          </w:p>
          <w:p w14:paraId="2628D546"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78A9C19"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(JMSException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6B93315D"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08D9A52A"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20A1F0C9"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messageConsumer</w:t>
            </w:r>
            <w:r>
              <w:rPr>
                <w:rFonts w:ascii="Consolas" w:eastAsiaTheme="minorEastAsia" w:hAnsi="Consolas" w:cs="Consolas"/>
                <w:bCs w:val="0"/>
                <w:color w:val="000000"/>
                <w:sz w:val="20"/>
                <w:szCs w:val="20"/>
              </w:rPr>
              <w:t>.close();</w:t>
            </w:r>
          </w:p>
          <w:p w14:paraId="7F9F0F28"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.close();</w:t>
            </w:r>
          </w:p>
          <w:p w14:paraId="14155DF5"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.close();</w:t>
            </w:r>
          </w:p>
          <w:p w14:paraId="12C22D30" w14:textId="77777777" w:rsidR="00FC3BE3" w:rsidRDefault="00FC3BE3" w:rsidP="0035253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3E4C5238" w14:textId="77777777" w:rsidR="00FC3BE3" w:rsidRDefault="00FC3BE3" w:rsidP="0035253B">
            <w:pPr>
              <w:ind w:firstLineChars="0" w:firstLine="0"/>
            </w:pPr>
            <w:r>
              <w:rPr>
                <w:rFonts w:ascii="Consolas" w:eastAsiaTheme="minorEastAsia" w:hAnsi="Consolas" w:cs="Consolas"/>
                <w:bCs w:val="0"/>
                <w:color w:val="000000"/>
                <w:sz w:val="20"/>
                <w:szCs w:val="20"/>
              </w:rPr>
              <w:tab/>
              <w:t>}</w:t>
            </w:r>
          </w:p>
        </w:tc>
      </w:tr>
    </w:tbl>
    <w:p w14:paraId="098703F9" w14:textId="77777777" w:rsidR="00FC3BE3" w:rsidRPr="00C5288C" w:rsidRDefault="00FC3BE3" w:rsidP="00FC3BE3">
      <w:pPr>
        <w:ind w:firstLine="420"/>
      </w:pPr>
      <w:r>
        <w:rPr>
          <w:rFonts w:hint="eastAsia"/>
        </w:rPr>
        <w:t>结果：消息被消费</w:t>
      </w:r>
    </w:p>
    <w:p w14:paraId="1BB0281F" w14:textId="77777777" w:rsidR="00FC3BE3" w:rsidRPr="00C54B46" w:rsidRDefault="00FC3BE3" w:rsidP="00FC3BE3">
      <w:pPr>
        <w:ind w:firstLine="420"/>
      </w:pPr>
      <w:r>
        <w:rPr>
          <w:noProof/>
        </w:rPr>
        <w:drawing>
          <wp:inline distT="0" distB="0" distL="0" distR="0" wp14:anchorId="211C9DF5" wp14:editId="61E485C3">
            <wp:extent cx="5274310" cy="73215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732155"/>
                    </a:xfrm>
                    <a:prstGeom prst="rect">
                      <a:avLst/>
                    </a:prstGeom>
                  </pic:spPr>
                </pic:pic>
              </a:graphicData>
            </a:graphic>
          </wp:inline>
        </w:drawing>
      </w:r>
    </w:p>
    <w:p w14:paraId="7B334F80" w14:textId="2811DD4A" w:rsidR="003273A1" w:rsidRDefault="003273A1" w:rsidP="009D3AC1">
      <w:pPr>
        <w:pStyle w:val="3"/>
        <w:ind w:firstLine="420"/>
      </w:pPr>
      <w:bookmarkStart w:id="43" w:name="_Hlk3275135"/>
      <w:r>
        <w:rPr>
          <w:rFonts w:hint="eastAsia"/>
        </w:rPr>
        <w:lastRenderedPageBreak/>
        <w:t>Publish/Subscribe</w:t>
      </w:r>
      <w:r>
        <w:rPr>
          <w:rFonts w:hint="eastAsia"/>
        </w:rPr>
        <w:t>处理模式（</w:t>
      </w:r>
      <w:r>
        <w:rPr>
          <w:rFonts w:hint="eastAsia"/>
        </w:rPr>
        <w:t>Topic</w:t>
      </w:r>
      <w:r>
        <w:rPr>
          <w:rFonts w:hint="eastAsia"/>
        </w:rPr>
        <w:t>）</w:t>
      </w:r>
      <w:bookmarkEnd w:id="42"/>
    </w:p>
    <w:p w14:paraId="5CF15107" w14:textId="77777777" w:rsidR="00282A0E" w:rsidRDefault="00282A0E" w:rsidP="00282A0E">
      <w:pPr>
        <w:ind w:firstLine="420"/>
      </w:pPr>
      <w:bookmarkStart w:id="44" w:name="_Hlk3275150"/>
      <w:bookmarkEnd w:id="43"/>
      <w:r w:rsidRPr="00854709">
        <w:t>消息生产者（发布）将消息发布到</w:t>
      </w:r>
      <w:r w:rsidRPr="00854709">
        <w:t>topic</w:t>
      </w:r>
      <w:r w:rsidRPr="00854709">
        <w:t>中，同时有多个消息消费者（订阅）消费该消息。</w:t>
      </w:r>
    </w:p>
    <w:p w14:paraId="30BE6DE8" w14:textId="77777777" w:rsidR="00282A0E" w:rsidRDefault="00282A0E" w:rsidP="00282A0E">
      <w:pPr>
        <w:ind w:firstLine="420"/>
      </w:pPr>
      <w:r w:rsidRPr="00854709">
        <w:t>和点对点方式不同，发布到</w:t>
      </w:r>
      <w:r w:rsidRPr="00854709">
        <w:t>topic</w:t>
      </w:r>
      <w:r w:rsidRPr="00854709">
        <w:t>的消息会被所有订阅者消费。</w:t>
      </w:r>
    </w:p>
    <w:p w14:paraId="148B3A7F" w14:textId="36A014AA" w:rsidR="00282A0E" w:rsidRDefault="00282A0E" w:rsidP="00282A0E">
      <w:pPr>
        <w:ind w:firstLine="420"/>
      </w:pPr>
      <w:r w:rsidRPr="00854709">
        <w:t>当生产者发布消息，不管是否有消费者。都不会保存消息</w:t>
      </w:r>
      <w:r>
        <w:rPr>
          <w:rFonts w:hint="eastAsia"/>
        </w:rPr>
        <w:t>，如果没有消费者，消息会被丢弃</w:t>
      </w:r>
      <w:r w:rsidR="00924E04">
        <w:rPr>
          <w:rFonts w:hint="eastAsia"/>
        </w:rPr>
        <w:t>。</w:t>
      </w:r>
    </w:p>
    <w:p w14:paraId="3C4FCC1D" w14:textId="77777777" w:rsidR="00282A0E" w:rsidRPr="0025610F" w:rsidRDefault="00282A0E" w:rsidP="00282A0E">
      <w:pPr>
        <w:ind w:firstLine="420"/>
        <w:rPr>
          <w:color w:val="FF0000"/>
        </w:rPr>
      </w:pPr>
      <w:r w:rsidRPr="0025610F">
        <w:rPr>
          <w:rFonts w:hint="eastAsia"/>
          <w:color w:val="FF0000"/>
        </w:rPr>
        <w:t>一定要先有消息的消费者，后有消息的生产者。</w:t>
      </w:r>
    </w:p>
    <w:bookmarkStart w:id="45" w:name="_Hlk3275154"/>
    <w:bookmarkEnd w:id="44"/>
    <w:p w14:paraId="5063189A" w14:textId="4C56E869" w:rsidR="007E47AC" w:rsidRPr="00282A0E" w:rsidRDefault="00282A0E" w:rsidP="007E47AC">
      <w:pPr>
        <w:ind w:firstLine="420"/>
      </w:pPr>
      <w:r>
        <w:fldChar w:fldCharType="begin"/>
      </w:r>
      <w:r>
        <w:instrText xml:space="preserve"> INCLUDEPICTURE "http://dl2.iteye.com/upload/attachment/0086/5400/605c3d41-70af-3c3c-8f9d-0077a252964e.jpg" \* MERGEFORMATINET </w:instrText>
      </w:r>
      <w:r>
        <w:fldChar w:fldCharType="separate"/>
      </w:r>
      <w:r w:rsidR="0035253B">
        <w:fldChar w:fldCharType="begin"/>
      </w:r>
      <w:r w:rsidR="0035253B">
        <w:instrText xml:space="preserve"> INCLUDEPICTURE  "http://dl2.iteye.com/upload/attachment/0086/5400/605c3d41-70af-3c3c-8f9d-0077a252964e.jpg" \* MERGEFORMATINET </w:instrText>
      </w:r>
      <w:r w:rsidR="0035253B">
        <w:fldChar w:fldCharType="separate"/>
      </w:r>
      <w:r w:rsidR="00703B82">
        <w:fldChar w:fldCharType="begin"/>
      </w:r>
      <w:r w:rsidR="00703B82">
        <w:instrText xml:space="preserve"> INCLUDEPICTURE  "http://dl2.iteye.com/upload/attachment/0086/5400/605c3d41-70af-3c3c-8f9d-0077a252964e.jpg" \* MERGEFORMATINET </w:instrText>
      </w:r>
      <w:r w:rsidR="00703B82">
        <w:fldChar w:fldCharType="separate"/>
      </w:r>
      <w:r w:rsidR="00517E15">
        <w:fldChar w:fldCharType="begin"/>
      </w:r>
      <w:r w:rsidR="00517E15">
        <w:instrText xml:space="preserve"> INCLUDEPICTURE  "http://dl2.iteye.com/upload/attachment/0086/5400/605c3d41-70af-3c3c-8f9d-0077a252964e.jpg" \* MERGEFORMATINET </w:instrText>
      </w:r>
      <w:r w:rsidR="00517E15">
        <w:fldChar w:fldCharType="separate"/>
      </w:r>
      <w:r w:rsidR="00470A8D">
        <w:fldChar w:fldCharType="begin"/>
      </w:r>
      <w:r w:rsidR="00470A8D">
        <w:instrText xml:space="preserve"> INCLUDEPICTURE  "http://dl2.iteye.com/upload/attachment/0086/5400/605c3d41-70af-3c3c-8f9d-0077a252964e.jpg" \* MERGEFORMATINET </w:instrText>
      </w:r>
      <w:r w:rsidR="00470A8D">
        <w:fldChar w:fldCharType="separate"/>
      </w:r>
      <w:r w:rsidR="00183A31">
        <w:fldChar w:fldCharType="begin"/>
      </w:r>
      <w:r w:rsidR="00183A31">
        <w:instrText xml:space="preserve"> INCLUDEPICTURE  "http://dl2.iteye.com/upload/attachment/0086/5400/605c3d41-70af-3c3c-8f9d-0077a252964e.jpg" \* MERGEFORMATINET </w:instrText>
      </w:r>
      <w:r w:rsidR="00183A31">
        <w:fldChar w:fldCharType="separate"/>
      </w:r>
      <w:r w:rsidR="00CC2D64">
        <w:fldChar w:fldCharType="begin"/>
      </w:r>
      <w:r w:rsidR="00CC2D64">
        <w:instrText xml:space="preserve"> INCLUDEPICTURE  "http://dl2.iteye.com/upload/attachment/0086/5400/605c3d41-70af-3c3c-8f9d-0077a252964e.jpg" \* MERGEFORMATINET </w:instrText>
      </w:r>
      <w:r w:rsidR="00CC2D64">
        <w:fldChar w:fldCharType="separate"/>
      </w:r>
      <w:r w:rsidR="00990F2E">
        <w:fldChar w:fldCharType="begin"/>
      </w:r>
      <w:r w:rsidR="00990F2E">
        <w:instrText xml:space="preserve"> INCLUDEPICTURE  "http://dl2.iteye.com/upload/attachment/0086/5400/605c3d41-70af-3c3c-8f9d-0077a252964e.jpg" \* MERGEFORMATINET </w:instrText>
      </w:r>
      <w:r w:rsidR="00990F2E">
        <w:fldChar w:fldCharType="separate"/>
      </w:r>
      <w:r w:rsidR="00127904">
        <w:fldChar w:fldCharType="begin"/>
      </w:r>
      <w:r w:rsidR="00127904">
        <w:instrText xml:space="preserve"> INCLUDEPICTURE  "http://dl2.iteye.com/upload/attachment/0086/5400/605c3d41-70af-3c3c-8f9d-0077a252964e.jpg" \* MERGEFORMATINET </w:instrText>
      </w:r>
      <w:r w:rsidR="00127904">
        <w:fldChar w:fldCharType="separate"/>
      </w:r>
      <w:r w:rsidR="00531AD7">
        <w:fldChar w:fldCharType="begin"/>
      </w:r>
      <w:r w:rsidR="00531AD7">
        <w:instrText xml:space="preserve"> INCLUDEPICTURE  "http://dl2.iteye.com/upload/attachment/0086/5400/605c3d41-70af-3c3c-8f9d-0077a252964e.jpg" \* MERGEFORMATINET </w:instrText>
      </w:r>
      <w:r w:rsidR="00531AD7">
        <w:fldChar w:fldCharType="separate"/>
      </w:r>
      <w:r w:rsidR="00863FCF">
        <w:fldChar w:fldCharType="begin"/>
      </w:r>
      <w:r w:rsidR="00863FCF">
        <w:instrText xml:space="preserve"> INCLUDEPICTURE  "http://dl2.iteye.com/upload/attachment/0086/5400/605c3d41-70af-3c3c-8f9d-0077a252964e.jpg" \* MERGEFORMATINET </w:instrText>
      </w:r>
      <w:r w:rsidR="00863FCF">
        <w:fldChar w:fldCharType="separate"/>
      </w:r>
      <w:r w:rsidR="00DF27BE">
        <w:fldChar w:fldCharType="begin"/>
      </w:r>
      <w:r w:rsidR="00DF27BE">
        <w:instrText xml:space="preserve"> INCLUDEPICTURE  "http://dl2.iteye.com/upload/attachment/0086/5400/605c3d41-70af-3c3c-8f9d-0077a252964e.jpg" \* MERGEFORMATINET </w:instrText>
      </w:r>
      <w:r w:rsidR="00DF27BE">
        <w:fldChar w:fldCharType="separate"/>
      </w:r>
      <w:r w:rsidR="004A00D4">
        <w:fldChar w:fldCharType="begin"/>
      </w:r>
      <w:r w:rsidR="004A00D4">
        <w:instrText xml:space="preserve"> INCLUDEPICTURE  "http://dl2.iteye.com/upload/attachment/0086/5400/605c3d41-70af-3c3c-8f9d-0077a252964e.jpg" \* MERGEFORMATINET </w:instrText>
      </w:r>
      <w:r w:rsidR="004A00D4">
        <w:fldChar w:fldCharType="separate"/>
      </w:r>
      <w:r w:rsidR="00357843">
        <w:fldChar w:fldCharType="begin"/>
      </w:r>
      <w:r w:rsidR="00357843">
        <w:instrText xml:space="preserve"> INCLUDEPICTURE  "http://dl2.iteye.com/upload/attachment/0086/5400/605c3d41-70af-3c3c-8f9d-0077a252964e.jpg" \* MERGEFORMATINET </w:instrText>
      </w:r>
      <w:r w:rsidR="00357843">
        <w:fldChar w:fldCharType="separate"/>
      </w:r>
      <w:r w:rsidR="00AE3500">
        <w:fldChar w:fldCharType="begin"/>
      </w:r>
      <w:r w:rsidR="00AE3500">
        <w:instrText xml:space="preserve"> INCLUDEPICTURE  "http://dl2.iteye.com/upload/attachment/0086/5400/605c3d41-70af-3c3c-8f9d-0077a252964e.jpg" \* MERGEFORMATINET </w:instrText>
      </w:r>
      <w:r w:rsidR="00AE3500">
        <w:fldChar w:fldCharType="separate"/>
      </w:r>
      <w:r w:rsidR="006A3645">
        <w:fldChar w:fldCharType="begin"/>
      </w:r>
      <w:r w:rsidR="006A3645">
        <w:instrText xml:space="preserve"> INCLUDEPICTURE  "http://dl2.iteye.com/upload/attachment/0086/5400/605c3d41-70af-3c3c-8f9d-0077a252964e.jpg" \* MERGEFORMATINET </w:instrText>
      </w:r>
      <w:r w:rsidR="006A3645">
        <w:fldChar w:fldCharType="separate"/>
      </w:r>
      <w:r w:rsidR="002F4C75">
        <w:fldChar w:fldCharType="begin"/>
      </w:r>
      <w:r w:rsidR="002F4C75">
        <w:instrText xml:space="preserve"> INCLUDEPICTURE  "http://dl2.iteye.com/upload/attachment/0086/5400/605c3d41-70af-3c3c-8f9d-0077a252964e.jpg" \* MERGEFORMATINET </w:instrText>
      </w:r>
      <w:r w:rsidR="002F4C75">
        <w:fldChar w:fldCharType="separate"/>
      </w:r>
      <w:r w:rsidR="00640E0A">
        <w:fldChar w:fldCharType="begin"/>
      </w:r>
      <w:r w:rsidR="00640E0A">
        <w:instrText xml:space="preserve"> INCLUDEPICTURE  "http://dl2.iteye.com/upload/attachment/0086/5400/605c3d41-70af-3c3c-8f9d-0077a252964e.jpg" \* MERGEFORMATINET </w:instrText>
      </w:r>
      <w:r w:rsidR="00640E0A">
        <w:fldChar w:fldCharType="separate"/>
      </w:r>
      <w:r w:rsidR="00D23023">
        <w:fldChar w:fldCharType="begin"/>
      </w:r>
      <w:r w:rsidR="00D23023">
        <w:instrText xml:space="preserve"> INCLUDEPICTURE  "http://dl2.iteye.com/upload/attachment/0086/5400/605c3d41-70af-3c3c-8f9d-0077a252964e.jpg" \* MERGEFORMATINET </w:instrText>
      </w:r>
      <w:r w:rsidR="00D23023">
        <w:fldChar w:fldCharType="separate"/>
      </w:r>
      <w:r w:rsidR="00A92A13">
        <w:fldChar w:fldCharType="begin"/>
      </w:r>
      <w:r w:rsidR="00A92A13">
        <w:instrText xml:space="preserve"> INCLUDEPICTURE  "http://dl2.iteye.com/upload/attachment/0086/5400/605c3d41-70af-3c3c-8f9d-0077a252964e.jpg" \* MERGEFORMATINET </w:instrText>
      </w:r>
      <w:r w:rsidR="00A92A13">
        <w:fldChar w:fldCharType="separate"/>
      </w:r>
      <w:r w:rsidR="0037510F">
        <w:fldChar w:fldCharType="begin"/>
      </w:r>
      <w:r w:rsidR="0037510F">
        <w:instrText xml:space="preserve"> INCLUDEPICTURE  "http://dl2.iteye.com/upload/attachment/0086/5400/605c3d41-70af-3c3c-8f9d-0077a252964e.jpg" \* MERGEFORMATINET </w:instrText>
      </w:r>
      <w:r w:rsidR="0037510F">
        <w:fldChar w:fldCharType="separate"/>
      </w:r>
      <w:r w:rsidR="00863416">
        <w:fldChar w:fldCharType="begin"/>
      </w:r>
      <w:r w:rsidR="00863416">
        <w:instrText xml:space="preserve"> INCLUDEPICTURE  "http://dl2.iteye.com/upload/attachment/0086/5400/605c3d41-70af-3c3c-8f9d-0077a252964e.jpg" \* MERGEFORMATINET </w:instrText>
      </w:r>
      <w:r w:rsidR="00863416">
        <w:fldChar w:fldCharType="separate"/>
      </w:r>
      <w:r w:rsidR="00131320">
        <w:fldChar w:fldCharType="begin"/>
      </w:r>
      <w:r w:rsidR="00131320">
        <w:instrText xml:space="preserve"> INCLUDEPICTURE  "http://dl2.iteye.com/upload/attachment/0086/5400/605c3d41-70af-3c3c-8f9d-0077a252964e.jpg" \* MERGEFORMATINET </w:instrText>
      </w:r>
      <w:r w:rsidR="00131320">
        <w:fldChar w:fldCharType="separate"/>
      </w:r>
      <w:r w:rsidR="00712A86">
        <w:fldChar w:fldCharType="begin"/>
      </w:r>
      <w:r w:rsidR="00712A86">
        <w:instrText xml:space="preserve"> INCLUDEPICTURE  "http://dl2.iteye.com/upload/attachment/0086/5400/605c3d41-70af-3c3c-8f9d-0077a252964e.jpg" \* MERGEFORMATINET </w:instrText>
      </w:r>
      <w:r w:rsidR="00712A86">
        <w:fldChar w:fldCharType="separate"/>
      </w:r>
      <w:r w:rsidR="00745C47">
        <w:fldChar w:fldCharType="begin"/>
      </w:r>
      <w:r w:rsidR="00745C47">
        <w:instrText xml:space="preserve"> INCLUDEPICTURE  "http://dl2.iteye.com/upload/attachment/0086/5400/605c3d41-70af-3c3c-8f9d-0077a252964e.jpg" \* MERGEFORMATINET </w:instrText>
      </w:r>
      <w:r w:rsidR="00745C47">
        <w:fldChar w:fldCharType="separate"/>
      </w:r>
      <w:r w:rsidR="002F0F0D">
        <w:fldChar w:fldCharType="begin"/>
      </w:r>
      <w:r w:rsidR="002F0F0D">
        <w:instrText xml:space="preserve"> </w:instrText>
      </w:r>
      <w:r w:rsidR="002F0F0D">
        <w:instrText>INCLUDEPICTURE  "http://dl2.iteye.com/upload/attachment/0086/5400/605c3d41-70af-3c3c-8f9d-0077a252964e.jpg" \* MERGEFORMATINET</w:instrText>
      </w:r>
      <w:r w:rsidR="002F0F0D">
        <w:instrText xml:space="preserve"> </w:instrText>
      </w:r>
      <w:r w:rsidR="002F0F0D">
        <w:fldChar w:fldCharType="separate"/>
      </w:r>
      <w:r w:rsidR="000B4C49">
        <w:pict w14:anchorId="717C65B6">
          <v:shape id="_x0000_i1026" type="#_x0000_t75" style="width:398pt;height:255.75pt">
            <v:imagedata r:id="rId226" r:href="rId227"/>
          </v:shape>
        </w:pict>
      </w:r>
      <w:r w:rsidR="002F0F0D">
        <w:fldChar w:fldCharType="end"/>
      </w:r>
      <w:r w:rsidR="00745C47">
        <w:fldChar w:fldCharType="end"/>
      </w:r>
      <w:r w:rsidR="00712A86">
        <w:fldChar w:fldCharType="end"/>
      </w:r>
      <w:r w:rsidR="00131320">
        <w:fldChar w:fldCharType="end"/>
      </w:r>
      <w:r w:rsidR="00863416">
        <w:fldChar w:fldCharType="end"/>
      </w:r>
      <w:r w:rsidR="0037510F">
        <w:fldChar w:fldCharType="end"/>
      </w:r>
      <w:r w:rsidR="00A92A13">
        <w:fldChar w:fldCharType="end"/>
      </w:r>
      <w:r w:rsidR="00D23023">
        <w:fldChar w:fldCharType="end"/>
      </w:r>
      <w:r w:rsidR="00640E0A">
        <w:fldChar w:fldCharType="end"/>
      </w:r>
      <w:r w:rsidR="002F4C75">
        <w:fldChar w:fldCharType="end"/>
      </w:r>
      <w:r w:rsidR="006A3645">
        <w:fldChar w:fldCharType="end"/>
      </w:r>
      <w:r w:rsidR="00AE3500">
        <w:fldChar w:fldCharType="end"/>
      </w:r>
      <w:r w:rsidR="00357843">
        <w:fldChar w:fldCharType="end"/>
      </w:r>
      <w:r w:rsidR="004A00D4">
        <w:fldChar w:fldCharType="end"/>
      </w:r>
      <w:r w:rsidR="00DF27BE">
        <w:fldChar w:fldCharType="end"/>
      </w:r>
      <w:r w:rsidR="00863FCF">
        <w:fldChar w:fldCharType="end"/>
      </w:r>
      <w:r w:rsidR="00531AD7">
        <w:fldChar w:fldCharType="end"/>
      </w:r>
      <w:r w:rsidR="00127904">
        <w:fldChar w:fldCharType="end"/>
      </w:r>
      <w:r w:rsidR="00990F2E">
        <w:fldChar w:fldCharType="end"/>
      </w:r>
      <w:r w:rsidR="00CC2D64">
        <w:fldChar w:fldCharType="end"/>
      </w:r>
      <w:r w:rsidR="00183A31">
        <w:fldChar w:fldCharType="end"/>
      </w:r>
      <w:r w:rsidR="00470A8D">
        <w:fldChar w:fldCharType="end"/>
      </w:r>
      <w:r w:rsidR="00517E15">
        <w:fldChar w:fldCharType="end"/>
      </w:r>
      <w:r w:rsidR="00703B82">
        <w:fldChar w:fldCharType="end"/>
      </w:r>
      <w:r w:rsidR="0035253B">
        <w:fldChar w:fldCharType="end"/>
      </w:r>
      <w:r>
        <w:fldChar w:fldCharType="end"/>
      </w:r>
      <w:bookmarkEnd w:id="45"/>
    </w:p>
    <w:p w14:paraId="2C1D2BF3" w14:textId="762BC36B" w:rsidR="003273A1" w:rsidRDefault="003273A1" w:rsidP="003273A1">
      <w:pPr>
        <w:ind w:firstLine="420"/>
      </w:pPr>
    </w:p>
    <w:p w14:paraId="07F4DE47" w14:textId="58000DC0" w:rsidR="003273A1" w:rsidRDefault="003273A1" w:rsidP="003273A1">
      <w:pPr>
        <w:ind w:firstLine="420"/>
      </w:pPr>
    </w:p>
    <w:p w14:paraId="151C754A" w14:textId="13DBC5D0" w:rsidR="003273A1" w:rsidRDefault="006F00A5" w:rsidP="003273A1">
      <w:pPr>
        <w:ind w:firstLine="420"/>
      </w:pPr>
      <w:r>
        <w:rPr>
          <w:rFonts w:hint="eastAsia"/>
        </w:rPr>
        <w:t>生产者</w:t>
      </w:r>
    </w:p>
    <w:tbl>
      <w:tblPr>
        <w:tblStyle w:val="ab"/>
        <w:tblW w:w="0" w:type="auto"/>
        <w:tblLook w:val="04A0" w:firstRow="1" w:lastRow="0" w:firstColumn="1" w:lastColumn="0" w:noHBand="0" w:noVBand="1"/>
      </w:tblPr>
      <w:tblGrid>
        <w:gridCol w:w="8296"/>
      </w:tblGrid>
      <w:tr w:rsidR="00F112CE" w14:paraId="37063317" w14:textId="77777777" w:rsidTr="00F112CE">
        <w:tc>
          <w:tcPr>
            <w:tcW w:w="8296" w:type="dxa"/>
          </w:tcPr>
          <w:p w14:paraId="5EA7524F"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JMSException {</w:t>
            </w:r>
          </w:p>
          <w:p w14:paraId="540D8AA6"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"tcp://192.168.10.136:61616"</w:t>
            </w:r>
            <w:r>
              <w:rPr>
                <w:rFonts w:ascii="Consolas" w:eastAsiaTheme="minorEastAsia" w:hAnsi="Consolas" w:cs="Consolas"/>
                <w:bCs w:val="0"/>
                <w:color w:val="000000"/>
                <w:sz w:val="20"/>
                <w:szCs w:val="20"/>
              </w:rPr>
              <w:t>;</w:t>
            </w:r>
          </w:p>
          <w:p w14:paraId="268CD600"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ActiveMQConnectionFactory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03FA93B9"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Connection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F01CBE4"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Session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2F7BFB2"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MessageProducer </w:t>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3581EFA6"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54D380EE"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ActiveMQConnectionFactory(</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w:t>
            </w:r>
          </w:p>
          <w:p w14:paraId="51060B31"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.createConnection();</w:t>
            </w:r>
          </w:p>
          <w:p w14:paraId="6FE843BE"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3C7BD446"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.start();</w:t>
            </w:r>
          </w:p>
          <w:p w14:paraId="758B4BD5"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.createSession(</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 0);</w:t>
            </w:r>
          </w:p>
          <w:p w14:paraId="7BE91260"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//5</w:t>
            </w:r>
            <w:r>
              <w:rPr>
                <w:rFonts w:ascii="Consolas" w:eastAsiaTheme="minorEastAsia" w:hAnsi="Consolas" w:cs="Consolas"/>
                <w:bCs w:val="0"/>
                <w:color w:val="3F7F5F"/>
                <w:sz w:val="20"/>
                <w:szCs w:val="20"/>
              </w:rPr>
              <w:t>、创建一个主题目的地</w:t>
            </w:r>
          </w:p>
          <w:p w14:paraId="3772F193"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Destination </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.createTopic(</w:t>
            </w:r>
            <w:r>
              <w:rPr>
                <w:rFonts w:ascii="Consolas" w:eastAsiaTheme="minorEastAsia" w:hAnsi="Consolas" w:cs="Consolas"/>
                <w:bCs w:val="0"/>
                <w:color w:val="2A00FF"/>
                <w:sz w:val="20"/>
                <w:szCs w:val="20"/>
              </w:rPr>
              <w:t>"test-topic"</w:t>
            </w:r>
            <w:r>
              <w:rPr>
                <w:rFonts w:ascii="Consolas" w:eastAsiaTheme="minorEastAsia" w:hAnsi="Consolas" w:cs="Consolas"/>
                <w:bCs w:val="0"/>
                <w:color w:val="000000"/>
                <w:sz w:val="20"/>
                <w:szCs w:val="20"/>
              </w:rPr>
              <w:t>);</w:t>
            </w:r>
          </w:p>
          <w:p w14:paraId="4FAA6241"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//6</w:t>
            </w:r>
            <w:r>
              <w:rPr>
                <w:rFonts w:ascii="Consolas" w:eastAsiaTheme="minorEastAsia" w:hAnsi="Consolas" w:cs="Consolas"/>
                <w:bCs w:val="0"/>
                <w:color w:val="3F7F5F"/>
                <w:sz w:val="20"/>
                <w:szCs w:val="20"/>
              </w:rPr>
              <w:t>、通过会话对象，创建消息的发送者</w:t>
            </w:r>
            <w:r>
              <w:rPr>
                <w:rFonts w:ascii="Consolas" w:eastAsiaTheme="minorEastAsia" w:hAnsi="Consolas" w:cs="Consolas"/>
                <w:bCs w:val="0"/>
                <w:color w:val="3F7F5F"/>
                <w:sz w:val="20"/>
                <w:szCs w:val="20"/>
              </w:rPr>
              <w:t>producer</w:t>
            </w:r>
          </w:p>
          <w:p w14:paraId="568826E3"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创建的消息发送者，发送的消息一定到指定的目的地中。</w:t>
            </w:r>
          </w:p>
          <w:p w14:paraId="4048B30C"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参数目的地</w:t>
            </w:r>
          </w:p>
          <w:p w14:paraId="4009B25E"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000000"/>
                <w:sz w:val="20"/>
                <w:szCs w:val="20"/>
                <w:u w:val="single"/>
              </w:rPr>
              <w:t>messageProducer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.createProducer(</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w:t>
            </w:r>
          </w:p>
          <w:p w14:paraId="4F0CA646"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//7</w:t>
            </w:r>
            <w:r>
              <w:rPr>
                <w:rFonts w:ascii="Consolas" w:eastAsiaTheme="minorEastAsia" w:hAnsi="Consolas" w:cs="Consolas"/>
                <w:bCs w:val="0"/>
                <w:color w:val="3F7F5F"/>
                <w:sz w:val="20"/>
                <w:szCs w:val="20"/>
              </w:rPr>
              <w:t>、创建文本消息对象，作为具体数据内容的载体</w:t>
            </w:r>
          </w:p>
          <w:p w14:paraId="3353BB60"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TextMessage </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ActiveMQTextMessage();</w:t>
            </w:r>
          </w:p>
          <w:p w14:paraId="2E481397"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//8</w:t>
            </w:r>
            <w:r>
              <w:rPr>
                <w:rFonts w:ascii="Consolas" w:eastAsiaTheme="minorEastAsia" w:hAnsi="Consolas" w:cs="Consolas"/>
                <w:bCs w:val="0"/>
                <w:color w:val="3F7F5F"/>
                <w:sz w:val="20"/>
                <w:szCs w:val="20"/>
              </w:rPr>
              <w:t>、设置消息</w:t>
            </w:r>
          </w:p>
          <w:p w14:paraId="1E2446CC"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.setText(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我被消费了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0BCC9C3"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//9</w:t>
            </w:r>
            <w:r>
              <w:rPr>
                <w:rFonts w:ascii="Consolas" w:eastAsiaTheme="minorEastAsia" w:hAnsi="Consolas" w:cs="Consolas"/>
                <w:bCs w:val="0"/>
                <w:color w:val="3F7F5F"/>
                <w:sz w:val="20"/>
                <w:szCs w:val="20"/>
              </w:rPr>
              <w:t>、使用</w:t>
            </w:r>
            <w:r>
              <w:rPr>
                <w:rFonts w:ascii="Consolas" w:eastAsiaTheme="minorEastAsia" w:hAnsi="Consolas" w:cs="Consolas"/>
                <w:bCs w:val="0"/>
                <w:color w:val="3F7F5F"/>
                <w:sz w:val="20"/>
                <w:szCs w:val="20"/>
              </w:rPr>
              <w:t>producer</w:t>
            </w:r>
            <w:r>
              <w:rPr>
                <w:rFonts w:ascii="Consolas" w:eastAsiaTheme="minorEastAsia" w:hAnsi="Consolas" w:cs="Consolas"/>
                <w:bCs w:val="0"/>
                <w:color w:val="3F7F5F"/>
                <w:sz w:val="20"/>
                <w:szCs w:val="20"/>
              </w:rPr>
              <w:t>发送消息</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如果发送信息失败，抛出异常</w:t>
            </w:r>
          </w:p>
          <w:p w14:paraId="15952CE3"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.send(</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w:t>
            </w:r>
          </w:p>
          <w:p w14:paraId="16E7BB70"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//10</w:t>
            </w:r>
            <w:r>
              <w:rPr>
                <w:rFonts w:ascii="Consolas" w:eastAsiaTheme="minorEastAsia" w:hAnsi="Consolas" w:cs="Consolas"/>
                <w:bCs w:val="0"/>
                <w:color w:val="3F7F5F"/>
                <w:sz w:val="20"/>
                <w:szCs w:val="20"/>
              </w:rPr>
              <w:t>、提交事务</w:t>
            </w:r>
          </w:p>
          <w:p w14:paraId="530E694A"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.commit();</w:t>
            </w:r>
          </w:p>
          <w:p w14:paraId="6AEA1F29"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消息已经发出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32BA5B96"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(JMSException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32584E5A"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00C2A9C4"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46F77A3A"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.close();</w:t>
            </w:r>
          </w:p>
          <w:p w14:paraId="1F18DB7D"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.close();</w:t>
            </w:r>
          </w:p>
          <w:p w14:paraId="17A9163E"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.close();</w:t>
            </w:r>
          </w:p>
          <w:p w14:paraId="4CC6F51B" w14:textId="77777777" w:rsidR="00F112CE" w:rsidRDefault="00F112CE" w:rsidP="00F112CE">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72836D54" w14:textId="07B5E993" w:rsidR="00F112CE" w:rsidRDefault="00F112CE" w:rsidP="00F112CE">
            <w:pPr>
              <w:ind w:firstLineChars="0" w:firstLine="0"/>
            </w:pPr>
            <w:r>
              <w:rPr>
                <w:rFonts w:ascii="Consolas" w:eastAsiaTheme="minorEastAsia" w:hAnsi="Consolas" w:cs="Consolas"/>
                <w:bCs w:val="0"/>
                <w:color w:val="000000"/>
                <w:sz w:val="20"/>
                <w:szCs w:val="20"/>
              </w:rPr>
              <w:tab/>
              <w:t>}</w:t>
            </w:r>
          </w:p>
        </w:tc>
      </w:tr>
    </w:tbl>
    <w:p w14:paraId="4E81DD86" w14:textId="242D5921" w:rsidR="00440589" w:rsidRDefault="00D21FA5" w:rsidP="00C54B46">
      <w:pPr>
        <w:ind w:firstLine="420"/>
      </w:pPr>
      <w:r>
        <w:rPr>
          <w:noProof/>
        </w:rPr>
        <w:lastRenderedPageBreak/>
        <w:drawing>
          <wp:inline distT="0" distB="0" distL="0" distR="0" wp14:anchorId="19CDD874" wp14:editId="41563B4A">
            <wp:extent cx="5274310" cy="265620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56205"/>
                    </a:xfrm>
                    <a:prstGeom prst="rect">
                      <a:avLst/>
                    </a:prstGeom>
                  </pic:spPr>
                </pic:pic>
              </a:graphicData>
            </a:graphic>
          </wp:inline>
        </w:drawing>
      </w:r>
    </w:p>
    <w:p w14:paraId="7AC11942" w14:textId="13145BEB" w:rsidR="00D21FA5" w:rsidRDefault="00010508" w:rsidP="00C54B46">
      <w:pPr>
        <w:ind w:firstLine="420"/>
      </w:pPr>
      <w:r>
        <w:rPr>
          <w:rFonts w:hint="eastAsia"/>
        </w:rPr>
        <w:t>显示：</w:t>
      </w:r>
      <w:r>
        <w:rPr>
          <w:rFonts w:hint="eastAsia"/>
        </w:rPr>
        <w:t>consumer</w:t>
      </w:r>
      <w:r>
        <w:rPr>
          <w:rFonts w:hint="eastAsia"/>
        </w:rPr>
        <w:t>的数量为</w:t>
      </w:r>
      <w:r>
        <w:rPr>
          <w:rFonts w:hint="eastAsia"/>
        </w:rPr>
        <w:t>0</w:t>
      </w:r>
      <w:r>
        <w:rPr>
          <w:rFonts w:hint="eastAsia"/>
        </w:rPr>
        <w:t>，消息已经处理为</w:t>
      </w:r>
      <w:r>
        <w:rPr>
          <w:rFonts w:hint="eastAsia"/>
        </w:rPr>
        <w:t>0</w:t>
      </w:r>
      <w:r>
        <w:rPr>
          <w:rFonts w:hint="eastAsia"/>
        </w:rPr>
        <w:t>，未处理的消息为</w:t>
      </w:r>
      <w:r>
        <w:rPr>
          <w:rFonts w:hint="eastAsia"/>
        </w:rPr>
        <w:t>0</w:t>
      </w:r>
    </w:p>
    <w:p w14:paraId="0F171247" w14:textId="65B306BC" w:rsidR="00B27346" w:rsidRDefault="00B27346" w:rsidP="00C54B46">
      <w:pPr>
        <w:ind w:firstLine="420"/>
      </w:pPr>
      <w:r>
        <w:rPr>
          <w:rFonts w:hint="eastAsia"/>
        </w:rPr>
        <w:t>注：如果现在运行</w:t>
      </w:r>
      <w:r>
        <w:rPr>
          <w:rFonts w:hint="eastAsia"/>
        </w:rPr>
        <w:t>consumer</w:t>
      </w:r>
      <w:r>
        <w:rPr>
          <w:rFonts w:hint="eastAsia"/>
        </w:rPr>
        <w:t>，是无法的到任何信息，</w:t>
      </w:r>
      <w:r w:rsidR="00294EE2">
        <w:rPr>
          <w:rFonts w:hint="eastAsia"/>
        </w:rPr>
        <w:t>刚才的消息已经被丢弃了。</w:t>
      </w:r>
    </w:p>
    <w:p w14:paraId="201640F3" w14:textId="10C67E46" w:rsidR="004F0FEF" w:rsidRDefault="004F0FEF" w:rsidP="00C54B46">
      <w:pPr>
        <w:ind w:firstLine="420"/>
      </w:pPr>
    </w:p>
    <w:p w14:paraId="29E70EA9" w14:textId="3749C2FF" w:rsidR="004F0FEF" w:rsidRDefault="004F0FEF" w:rsidP="00C54B46">
      <w:pPr>
        <w:ind w:firstLine="420"/>
      </w:pPr>
      <w:r>
        <w:rPr>
          <w:rFonts w:hint="eastAsia"/>
        </w:rPr>
        <w:t>消费者</w:t>
      </w:r>
    </w:p>
    <w:tbl>
      <w:tblPr>
        <w:tblStyle w:val="ab"/>
        <w:tblW w:w="0" w:type="auto"/>
        <w:tblLook w:val="04A0" w:firstRow="1" w:lastRow="0" w:firstColumn="1" w:lastColumn="0" w:noHBand="0" w:noVBand="1"/>
      </w:tblPr>
      <w:tblGrid>
        <w:gridCol w:w="8296"/>
      </w:tblGrid>
      <w:tr w:rsidR="008D06F6" w14:paraId="775D762C" w14:textId="77777777" w:rsidTr="008D06F6">
        <w:tc>
          <w:tcPr>
            <w:tcW w:w="8296" w:type="dxa"/>
          </w:tcPr>
          <w:p w14:paraId="1639B90A"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static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main(String[] </w:t>
            </w:r>
            <w:r>
              <w:rPr>
                <w:rFonts w:ascii="Consolas" w:eastAsiaTheme="minorEastAsia" w:hAnsi="Consolas" w:cs="Consolas"/>
                <w:bCs w:val="0"/>
                <w:color w:val="6A3E3E"/>
                <w:sz w:val="20"/>
                <w:szCs w:val="20"/>
              </w:rPr>
              <w:t>args</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throws</w:t>
            </w:r>
            <w:r>
              <w:rPr>
                <w:rFonts w:ascii="Consolas" w:eastAsiaTheme="minorEastAsia" w:hAnsi="Consolas" w:cs="Consolas"/>
                <w:bCs w:val="0"/>
                <w:color w:val="000000"/>
                <w:sz w:val="20"/>
                <w:szCs w:val="20"/>
              </w:rPr>
              <w:t xml:space="preserve"> JMSException {</w:t>
            </w:r>
          </w:p>
          <w:p w14:paraId="3F7C784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String </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2A00FF"/>
                <w:sz w:val="20"/>
                <w:szCs w:val="20"/>
              </w:rPr>
              <w:t>"tcp://192.168.10.136:61616"</w:t>
            </w:r>
            <w:r>
              <w:rPr>
                <w:rFonts w:ascii="Consolas" w:eastAsiaTheme="minorEastAsia" w:hAnsi="Consolas" w:cs="Consolas"/>
                <w:bCs w:val="0"/>
                <w:color w:val="000000"/>
                <w:sz w:val="20"/>
                <w:szCs w:val="20"/>
              </w:rPr>
              <w:t>;</w:t>
            </w:r>
          </w:p>
          <w:p w14:paraId="251FAFE9"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ActiveMQConnectionFactory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BAC4F3E"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Connection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2C68CFF2"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Session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4BFE4943"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MessageProducer </w:t>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w:t>
            </w:r>
          </w:p>
          <w:p w14:paraId="754D5AB7"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try</w:t>
            </w:r>
            <w:r>
              <w:rPr>
                <w:rFonts w:ascii="Consolas" w:eastAsiaTheme="minorEastAsia" w:hAnsi="Consolas" w:cs="Consolas"/>
                <w:bCs w:val="0"/>
                <w:color w:val="000000"/>
                <w:sz w:val="20"/>
                <w:szCs w:val="20"/>
              </w:rPr>
              <w:t xml:space="preserve"> {</w:t>
            </w:r>
          </w:p>
          <w:p w14:paraId="339E1458"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ActiveMQConnectionFactory(</w:t>
            </w:r>
            <w:r>
              <w:rPr>
                <w:rFonts w:ascii="Consolas" w:eastAsiaTheme="minorEastAsia" w:hAnsi="Consolas" w:cs="Consolas"/>
                <w:bCs w:val="0"/>
                <w:color w:val="6A3E3E"/>
                <w:sz w:val="20"/>
                <w:szCs w:val="20"/>
              </w:rPr>
              <w:t>brokerURL</w:t>
            </w:r>
            <w:r>
              <w:rPr>
                <w:rFonts w:ascii="Consolas" w:eastAsiaTheme="minorEastAsia" w:hAnsi="Consolas" w:cs="Consolas"/>
                <w:bCs w:val="0"/>
                <w:color w:val="000000"/>
                <w:sz w:val="20"/>
                <w:szCs w:val="20"/>
              </w:rPr>
              <w:t>);</w:t>
            </w:r>
          </w:p>
          <w:p w14:paraId="527F432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factory</w:t>
            </w:r>
            <w:r>
              <w:rPr>
                <w:rFonts w:ascii="Consolas" w:eastAsiaTheme="minorEastAsia" w:hAnsi="Consolas" w:cs="Consolas"/>
                <w:bCs w:val="0"/>
                <w:color w:val="000000"/>
                <w:sz w:val="20"/>
                <w:szCs w:val="20"/>
              </w:rPr>
              <w:t>.createConnection();</w:t>
            </w:r>
          </w:p>
          <w:p w14:paraId="7740A23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059CBAEE"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.start();</w:t>
            </w:r>
          </w:p>
          <w:p w14:paraId="68BBFBEC"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.createSession(</w:t>
            </w:r>
            <w:r>
              <w:rPr>
                <w:rFonts w:ascii="Consolas" w:eastAsiaTheme="minorEastAsia" w:hAnsi="Consolas" w:cs="Consolas"/>
                <w:b/>
                <w:color w:val="7F0055"/>
                <w:sz w:val="20"/>
                <w:szCs w:val="20"/>
              </w:rPr>
              <w:t>true</w:t>
            </w:r>
            <w:r>
              <w:rPr>
                <w:rFonts w:ascii="Consolas" w:eastAsiaTheme="minorEastAsia" w:hAnsi="Consolas" w:cs="Consolas"/>
                <w:bCs w:val="0"/>
                <w:color w:val="000000"/>
                <w:sz w:val="20"/>
                <w:szCs w:val="20"/>
              </w:rPr>
              <w:t>, 0);</w:t>
            </w:r>
          </w:p>
          <w:p w14:paraId="0EBC872C"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//5</w:t>
            </w:r>
            <w:r>
              <w:rPr>
                <w:rFonts w:ascii="Consolas" w:eastAsiaTheme="minorEastAsia" w:hAnsi="Consolas" w:cs="Consolas"/>
                <w:bCs w:val="0"/>
                <w:color w:val="3F7F5F"/>
                <w:sz w:val="20"/>
                <w:szCs w:val="20"/>
              </w:rPr>
              <w:t>、创建一个主题目的地</w:t>
            </w:r>
          </w:p>
          <w:p w14:paraId="719A4ED1"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Destination </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.createTopic(</w:t>
            </w:r>
            <w:r>
              <w:rPr>
                <w:rFonts w:ascii="Consolas" w:eastAsiaTheme="minorEastAsia" w:hAnsi="Consolas" w:cs="Consolas"/>
                <w:bCs w:val="0"/>
                <w:color w:val="2A00FF"/>
                <w:sz w:val="20"/>
                <w:szCs w:val="20"/>
              </w:rPr>
              <w:t>"test-topic"</w:t>
            </w:r>
            <w:r>
              <w:rPr>
                <w:rFonts w:ascii="Consolas" w:eastAsiaTheme="minorEastAsia" w:hAnsi="Consolas" w:cs="Consolas"/>
                <w:bCs w:val="0"/>
                <w:color w:val="000000"/>
                <w:sz w:val="20"/>
                <w:szCs w:val="20"/>
              </w:rPr>
              <w:t>);</w:t>
            </w:r>
          </w:p>
          <w:p w14:paraId="47CE8BB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//6</w:t>
            </w:r>
            <w:r>
              <w:rPr>
                <w:rFonts w:ascii="Consolas" w:eastAsiaTheme="minorEastAsia" w:hAnsi="Consolas" w:cs="Consolas"/>
                <w:bCs w:val="0"/>
                <w:color w:val="3F7F5F"/>
                <w:sz w:val="20"/>
                <w:szCs w:val="20"/>
              </w:rPr>
              <w:t>、通过会话对象，创建消息的发送者</w:t>
            </w:r>
            <w:r>
              <w:rPr>
                <w:rFonts w:ascii="Consolas" w:eastAsiaTheme="minorEastAsia" w:hAnsi="Consolas" w:cs="Consolas"/>
                <w:bCs w:val="0"/>
                <w:color w:val="3F7F5F"/>
                <w:sz w:val="20"/>
                <w:szCs w:val="20"/>
              </w:rPr>
              <w:t>producer</w:t>
            </w:r>
          </w:p>
          <w:p w14:paraId="59D35CAC"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创建的消息发送者，发送的消息一定到指定的目的地中。</w:t>
            </w:r>
          </w:p>
          <w:p w14:paraId="1C97273A"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参数目的地</w:t>
            </w:r>
          </w:p>
          <w:p w14:paraId="6DC88F65"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 xml:space="preserve"> = </w:t>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.createProducer(</w:t>
            </w:r>
            <w:r>
              <w:rPr>
                <w:rFonts w:ascii="Consolas" w:eastAsiaTheme="minorEastAsia" w:hAnsi="Consolas" w:cs="Consolas"/>
                <w:bCs w:val="0"/>
                <w:color w:val="6A3E3E"/>
                <w:sz w:val="20"/>
                <w:szCs w:val="20"/>
              </w:rPr>
              <w:t>mqQueue</w:t>
            </w:r>
            <w:r>
              <w:rPr>
                <w:rFonts w:ascii="Consolas" w:eastAsiaTheme="minorEastAsia" w:hAnsi="Consolas" w:cs="Consolas"/>
                <w:bCs w:val="0"/>
                <w:color w:val="000000"/>
                <w:sz w:val="20"/>
                <w:szCs w:val="20"/>
              </w:rPr>
              <w:t>);</w:t>
            </w:r>
          </w:p>
          <w:p w14:paraId="4231FFCA"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//7</w:t>
            </w:r>
            <w:r>
              <w:rPr>
                <w:rFonts w:ascii="Consolas" w:eastAsiaTheme="minorEastAsia" w:hAnsi="Consolas" w:cs="Consolas"/>
                <w:bCs w:val="0"/>
                <w:color w:val="3F7F5F"/>
                <w:sz w:val="20"/>
                <w:szCs w:val="20"/>
              </w:rPr>
              <w:t>、创建文本消息对象，作为具体数据内容的载体</w:t>
            </w:r>
          </w:p>
          <w:p w14:paraId="132ECA04"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TextMessage </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 xml:space="preserve"> =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ActiveMQTextMessage</w:t>
            </w:r>
            <w:r>
              <w:rPr>
                <w:rFonts w:ascii="Consolas" w:eastAsiaTheme="minorEastAsia" w:hAnsi="Consolas" w:cs="Consolas"/>
                <w:bCs w:val="0"/>
                <w:color w:val="000000"/>
                <w:sz w:val="20"/>
                <w:szCs w:val="20"/>
              </w:rPr>
              <w:t>();</w:t>
            </w:r>
          </w:p>
          <w:p w14:paraId="0508C8EF"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//8</w:t>
            </w:r>
            <w:r>
              <w:rPr>
                <w:rFonts w:ascii="Consolas" w:eastAsiaTheme="minorEastAsia" w:hAnsi="Consolas" w:cs="Consolas"/>
                <w:bCs w:val="0"/>
                <w:color w:val="3F7F5F"/>
                <w:sz w:val="20"/>
                <w:szCs w:val="20"/>
              </w:rPr>
              <w:t>、设置消息</w:t>
            </w:r>
          </w:p>
          <w:p w14:paraId="3D112542"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.setText(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我被消费了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5CF23CD"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//9</w:t>
            </w:r>
            <w:r>
              <w:rPr>
                <w:rFonts w:ascii="Consolas" w:eastAsiaTheme="minorEastAsia" w:hAnsi="Consolas" w:cs="Consolas"/>
                <w:bCs w:val="0"/>
                <w:color w:val="3F7F5F"/>
                <w:sz w:val="20"/>
                <w:szCs w:val="20"/>
              </w:rPr>
              <w:t>、使用</w:t>
            </w:r>
            <w:r>
              <w:rPr>
                <w:rFonts w:ascii="Consolas" w:eastAsiaTheme="minorEastAsia" w:hAnsi="Consolas" w:cs="Consolas"/>
                <w:bCs w:val="0"/>
                <w:color w:val="3F7F5F"/>
                <w:sz w:val="20"/>
                <w:szCs w:val="20"/>
              </w:rPr>
              <w:t>producer</w:t>
            </w:r>
            <w:r>
              <w:rPr>
                <w:rFonts w:ascii="Consolas" w:eastAsiaTheme="minorEastAsia" w:hAnsi="Consolas" w:cs="Consolas"/>
                <w:bCs w:val="0"/>
                <w:color w:val="3F7F5F"/>
                <w:sz w:val="20"/>
                <w:szCs w:val="20"/>
              </w:rPr>
              <w:t>发送消息</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如果发送信息失败，抛出异常</w:t>
            </w:r>
          </w:p>
          <w:p w14:paraId="069D4C9D"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.send(</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w:t>
            </w:r>
          </w:p>
          <w:p w14:paraId="5B90CE0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//10</w:t>
            </w:r>
            <w:r>
              <w:rPr>
                <w:rFonts w:ascii="Consolas" w:eastAsiaTheme="minorEastAsia" w:hAnsi="Consolas" w:cs="Consolas"/>
                <w:bCs w:val="0"/>
                <w:color w:val="3F7F5F"/>
                <w:sz w:val="20"/>
                <w:szCs w:val="20"/>
              </w:rPr>
              <w:t>、提交事务</w:t>
            </w:r>
          </w:p>
          <w:p w14:paraId="5D3D5FE0"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.commit();</w:t>
            </w:r>
          </w:p>
          <w:p w14:paraId="1693F316"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消息已经发出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44E15D3F"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 </w:t>
            </w:r>
            <w:r>
              <w:rPr>
                <w:rFonts w:ascii="Consolas" w:eastAsiaTheme="minorEastAsia" w:hAnsi="Consolas" w:cs="Consolas"/>
                <w:b/>
                <w:color w:val="7F0055"/>
                <w:sz w:val="20"/>
                <w:szCs w:val="20"/>
              </w:rPr>
              <w:t>catch</w:t>
            </w:r>
            <w:r>
              <w:rPr>
                <w:rFonts w:ascii="Consolas" w:eastAsiaTheme="minorEastAsia" w:hAnsi="Consolas" w:cs="Consolas"/>
                <w:bCs w:val="0"/>
                <w:color w:val="000000"/>
                <w:sz w:val="20"/>
                <w:szCs w:val="20"/>
              </w:rPr>
              <w:t xml:space="preserve"> (JMSException </w:t>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 {</w:t>
            </w:r>
          </w:p>
          <w:p w14:paraId="14C313F4"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e</w:t>
            </w:r>
            <w:r>
              <w:rPr>
                <w:rFonts w:ascii="Consolas" w:eastAsiaTheme="minorEastAsia" w:hAnsi="Consolas" w:cs="Consolas"/>
                <w:bCs w:val="0"/>
                <w:color w:val="000000"/>
                <w:sz w:val="20"/>
                <w:szCs w:val="20"/>
              </w:rPr>
              <w:t>.printStackTrace();</w:t>
            </w:r>
          </w:p>
          <w:p w14:paraId="1AE137D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finally</w:t>
            </w:r>
            <w:r>
              <w:rPr>
                <w:rFonts w:ascii="Consolas" w:eastAsiaTheme="minorEastAsia" w:hAnsi="Consolas" w:cs="Consolas"/>
                <w:bCs w:val="0"/>
                <w:color w:val="000000"/>
                <w:sz w:val="20"/>
                <w:szCs w:val="20"/>
              </w:rPr>
              <w:t xml:space="preserve"> {</w:t>
            </w:r>
          </w:p>
          <w:p w14:paraId="4D289996"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messageProducer</w:t>
            </w:r>
            <w:r>
              <w:rPr>
                <w:rFonts w:ascii="Consolas" w:eastAsiaTheme="minorEastAsia" w:hAnsi="Consolas" w:cs="Consolas"/>
                <w:bCs w:val="0"/>
                <w:color w:val="000000"/>
                <w:sz w:val="20"/>
                <w:szCs w:val="20"/>
              </w:rPr>
              <w:t>.close();</w:t>
            </w:r>
          </w:p>
          <w:p w14:paraId="2998DED8"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createSession</w:t>
            </w:r>
            <w:r>
              <w:rPr>
                <w:rFonts w:ascii="Consolas" w:eastAsiaTheme="minorEastAsia" w:hAnsi="Consolas" w:cs="Consolas"/>
                <w:bCs w:val="0"/>
                <w:color w:val="000000"/>
                <w:sz w:val="20"/>
                <w:szCs w:val="20"/>
              </w:rPr>
              <w:t>.close();</w:t>
            </w:r>
          </w:p>
          <w:p w14:paraId="68A9C5A7"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6A3E3E"/>
                <w:sz w:val="20"/>
                <w:szCs w:val="20"/>
              </w:rPr>
              <w:t>connection</w:t>
            </w:r>
            <w:r>
              <w:rPr>
                <w:rFonts w:ascii="Consolas" w:eastAsiaTheme="minorEastAsia" w:hAnsi="Consolas" w:cs="Consolas"/>
                <w:bCs w:val="0"/>
                <w:color w:val="000000"/>
                <w:sz w:val="20"/>
                <w:szCs w:val="20"/>
              </w:rPr>
              <w:t>.close();</w:t>
            </w:r>
          </w:p>
          <w:p w14:paraId="541098EB" w14:textId="77777777" w:rsidR="008D06F6" w:rsidRDefault="008D06F6" w:rsidP="008D06F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473BE6E" w14:textId="1BC755E0" w:rsidR="008D06F6" w:rsidRDefault="008D06F6" w:rsidP="008D06F6">
            <w:pPr>
              <w:ind w:firstLineChars="0" w:firstLine="0"/>
            </w:pPr>
            <w:r>
              <w:rPr>
                <w:rFonts w:ascii="Consolas" w:eastAsiaTheme="minorEastAsia" w:hAnsi="Consolas" w:cs="Consolas"/>
                <w:bCs w:val="0"/>
                <w:color w:val="000000"/>
                <w:sz w:val="20"/>
                <w:szCs w:val="20"/>
              </w:rPr>
              <w:tab/>
              <w:t>}</w:t>
            </w:r>
          </w:p>
        </w:tc>
      </w:tr>
    </w:tbl>
    <w:p w14:paraId="23CA7353" w14:textId="2EF079D2" w:rsidR="008D06F6" w:rsidRDefault="008D06F6" w:rsidP="00C54B46">
      <w:pPr>
        <w:ind w:firstLine="420"/>
      </w:pPr>
    </w:p>
    <w:p w14:paraId="63E028EC" w14:textId="77777777" w:rsidR="005F06F2" w:rsidRDefault="005F06F2" w:rsidP="009D3AC1">
      <w:pPr>
        <w:pStyle w:val="3"/>
        <w:ind w:firstLine="420"/>
      </w:pPr>
      <w:bookmarkStart w:id="46" w:name="_Toc515893756"/>
      <w:bookmarkStart w:id="47" w:name="_Hlk3275300"/>
      <w:r>
        <w:rPr>
          <w:rFonts w:hint="eastAsia"/>
        </w:rPr>
        <w:t>PTP</w:t>
      </w:r>
      <w:r>
        <w:rPr>
          <w:rFonts w:hint="eastAsia"/>
        </w:rPr>
        <w:t>和</w:t>
      </w:r>
      <w:r>
        <w:rPr>
          <w:rFonts w:hint="eastAsia"/>
        </w:rPr>
        <w:t>PUB/SUB</w:t>
      </w:r>
      <w:r>
        <w:rPr>
          <w:rFonts w:hint="eastAsia"/>
        </w:rPr>
        <w:t>简单对比</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3474"/>
        <w:gridCol w:w="3072"/>
      </w:tblGrid>
      <w:tr w:rsidR="005F06F2" w:rsidRPr="00FD5221" w14:paraId="42E675F3" w14:textId="77777777" w:rsidTr="0035253B">
        <w:tc>
          <w:tcPr>
            <w:tcW w:w="1809" w:type="dxa"/>
          </w:tcPr>
          <w:p w14:paraId="298EC725" w14:textId="77777777" w:rsidR="005F06F2" w:rsidRPr="00FD5221" w:rsidRDefault="005F06F2" w:rsidP="0035253B">
            <w:pPr>
              <w:ind w:firstLine="420"/>
            </w:pPr>
            <w:bookmarkStart w:id="48" w:name="_Hlk3275307"/>
            <w:bookmarkEnd w:id="47"/>
          </w:p>
        </w:tc>
        <w:tc>
          <w:tcPr>
            <w:tcW w:w="3617" w:type="dxa"/>
          </w:tcPr>
          <w:p w14:paraId="657A8F03" w14:textId="77777777" w:rsidR="005F06F2" w:rsidRPr="00FD5221" w:rsidRDefault="005F06F2" w:rsidP="0035253B">
            <w:pPr>
              <w:ind w:firstLine="420"/>
            </w:pPr>
            <w:r w:rsidRPr="00FD5221">
              <w:t>Topic</w:t>
            </w:r>
          </w:p>
        </w:tc>
        <w:tc>
          <w:tcPr>
            <w:tcW w:w="3096" w:type="dxa"/>
          </w:tcPr>
          <w:p w14:paraId="29CD4540" w14:textId="77777777" w:rsidR="005F06F2" w:rsidRPr="00FD5221" w:rsidRDefault="005F06F2" w:rsidP="0035253B">
            <w:pPr>
              <w:ind w:firstLine="420"/>
            </w:pPr>
            <w:r w:rsidRPr="00FD5221">
              <w:t>Queue</w:t>
            </w:r>
          </w:p>
        </w:tc>
      </w:tr>
      <w:tr w:rsidR="005F06F2" w:rsidRPr="00FD5221" w14:paraId="41737AB3" w14:textId="77777777" w:rsidTr="0035253B">
        <w:tc>
          <w:tcPr>
            <w:tcW w:w="1809" w:type="dxa"/>
            <w:vAlign w:val="center"/>
          </w:tcPr>
          <w:p w14:paraId="1E47D2FB" w14:textId="77777777" w:rsidR="005F06F2" w:rsidRPr="00FD5221" w:rsidRDefault="005F06F2" w:rsidP="0035253B">
            <w:pPr>
              <w:ind w:firstLine="420"/>
            </w:pPr>
            <w:r w:rsidRPr="00FD5221">
              <w:t>概要</w:t>
            </w:r>
          </w:p>
        </w:tc>
        <w:tc>
          <w:tcPr>
            <w:tcW w:w="3617" w:type="dxa"/>
            <w:vAlign w:val="center"/>
          </w:tcPr>
          <w:p w14:paraId="4475A9A5" w14:textId="77777777" w:rsidR="005F06F2" w:rsidRPr="00FD5221" w:rsidRDefault="005F06F2" w:rsidP="0035253B">
            <w:pPr>
              <w:ind w:firstLine="420"/>
            </w:pPr>
            <w:r>
              <w:t>Publish</w:t>
            </w:r>
            <w:r w:rsidRPr="00FD5221">
              <w:t xml:space="preserve"> Subscribe messaging </w:t>
            </w:r>
            <w:r w:rsidRPr="00FD5221">
              <w:t>发布订阅消息</w:t>
            </w:r>
          </w:p>
        </w:tc>
        <w:tc>
          <w:tcPr>
            <w:tcW w:w="3096" w:type="dxa"/>
            <w:vAlign w:val="center"/>
          </w:tcPr>
          <w:p w14:paraId="70F9FD33" w14:textId="77777777" w:rsidR="005F06F2" w:rsidRPr="00FD5221" w:rsidRDefault="005F06F2" w:rsidP="0035253B">
            <w:pPr>
              <w:ind w:firstLine="420"/>
            </w:pPr>
            <w:r>
              <w:t>Point-to-Point</w:t>
            </w:r>
            <w:r w:rsidRPr="00FD5221">
              <w:t>点对点</w:t>
            </w:r>
          </w:p>
        </w:tc>
      </w:tr>
      <w:tr w:rsidR="005F06F2" w:rsidRPr="00FD5221" w14:paraId="1A47E1D9" w14:textId="77777777" w:rsidTr="0035253B">
        <w:tc>
          <w:tcPr>
            <w:tcW w:w="1809" w:type="dxa"/>
            <w:vAlign w:val="center"/>
          </w:tcPr>
          <w:p w14:paraId="0636F188" w14:textId="77777777" w:rsidR="005F06F2" w:rsidRPr="00FD5221" w:rsidRDefault="005F06F2" w:rsidP="0035253B">
            <w:pPr>
              <w:ind w:firstLine="420"/>
            </w:pPr>
            <w:r w:rsidRPr="00FD5221">
              <w:t>有无状态</w:t>
            </w:r>
          </w:p>
        </w:tc>
        <w:tc>
          <w:tcPr>
            <w:tcW w:w="3617" w:type="dxa"/>
            <w:vAlign w:val="center"/>
          </w:tcPr>
          <w:p w14:paraId="04DCB358" w14:textId="77777777" w:rsidR="005F06F2" w:rsidRPr="00FD5221" w:rsidRDefault="005F06F2" w:rsidP="0035253B">
            <w:pPr>
              <w:ind w:firstLine="420"/>
            </w:pPr>
            <w:r w:rsidRPr="00FD5221">
              <w:t>topic</w:t>
            </w:r>
            <w:r w:rsidRPr="00FD5221">
              <w:t>数据默认不落地，是无状态的。</w:t>
            </w:r>
          </w:p>
        </w:tc>
        <w:tc>
          <w:tcPr>
            <w:tcW w:w="3096" w:type="dxa"/>
            <w:vAlign w:val="center"/>
          </w:tcPr>
          <w:p w14:paraId="21D8EEA5" w14:textId="77777777" w:rsidR="005F06F2" w:rsidRPr="00FD5221" w:rsidRDefault="005F06F2" w:rsidP="0035253B">
            <w:pPr>
              <w:ind w:firstLine="420"/>
            </w:pPr>
            <w:r w:rsidRPr="00FD5221">
              <w:t>Queue</w:t>
            </w:r>
            <w:r w:rsidRPr="00FD5221">
              <w:t>数据默认会在</w:t>
            </w:r>
            <w:r w:rsidRPr="00FD5221">
              <w:t>mq</w:t>
            </w:r>
            <w:r w:rsidRPr="00FD5221">
              <w:t>服务器上以文件形式保存，比如</w:t>
            </w:r>
            <w:r w:rsidRPr="00FD5221">
              <w:t>Active MQ</w:t>
            </w:r>
            <w:r w:rsidRPr="00FD5221">
              <w:t>一般保存在</w:t>
            </w:r>
            <w:r w:rsidRPr="00FD5221">
              <w:t>$AMQ_HOME\data\</w:t>
            </w:r>
            <w:r>
              <w:rPr>
                <w:rFonts w:hint="eastAsia"/>
              </w:rPr>
              <w:t>kahadb</w:t>
            </w:r>
            <w:r w:rsidRPr="00FD5221">
              <w:t>下面。也可以配置成</w:t>
            </w:r>
            <w:r w:rsidRPr="00FD5221">
              <w:t>DB</w:t>
            </w:r>
            <w:r w:rsidRPr="00FD5221">
              <w:t>存储。</w:t>
            </w:r>
          </w:p>
        </w:tc>
      </w:tr>
      <w:tr w:rsidR="005F06F2" w:rsidRPr="00FD5221" w14:paraId="21335B4E" w14:textId="77777777" w:rsidTr="0035253B">
        <w:tc>
          <w:tcPr>
            <w:tcW w:w="1809" w:type="dxa"/>
            <w:vAlign w:val="center"/>
          </w:tcPr>
          <w:p w14:paraId="52AFF442" w14:textId="77777777" w:rsidR="005F06F2" w:rsidRPr="00FD5221" w:rsidRDefault="005F06F2" w:rsidP="0035253B">
            <w:pPr>
              <w:ind w:firstLine="420"/>
            </w:pPr>
            <w:r w:rsidRPr="00FD5221">
              <w:t>完整性保障</w:t>
            </w:r>
          </w:p>
        </w:tc>
        <w:tc>
          <w:tcPr>
            <w:tcW w:w="3617" w:type="dxa"/>
            <w:vAlign w:val="center"/>
          </w:tcPr>
          <w:p w14:paraId="433A6B2F" w14:textId="77777777" w:rsidR="005F06F2" w:rsidRPr="00FD5221" w:rsidRDefault="005F06F2" w:rsidP="0035253B">
            <w:pPr>
              <w:ind w:firstLine="420"/>
            </w:pPr>
            <w:r w:rsidRPr="00FD5221">
              <w:t>并不保证</w:t>
            </w:r>
            <w:r w:rsidRPr="00FD5221">
              <w:t>publisher</w:t>
            </w:r>
            <w:r w:rsidRPr="00FD5221">
              <w:t>发布的每条数据，</w:t>
            </w:r>
            <w:r w:rsidRPr="00FD5221">
              <w:t>Subscriber</w:t>
            </w:r>
            <w:r w:rsidRPr="00FD5221">
              <w:t>都能接受到。</w:t>
            </w:r>
          </w:p>
        </w:tc>
        <w:tc>
          <w:tcPr>
            <w:tcW w:w="3096" w:type="dxa"/>
            <w:vAlign w:val="center"/>
          </w:tcPr>
          <w:p w14:paraId="332EB06F" w14:textId="77777777" w:rsidR="005F06F2" w:rsidRPr="00FD5221" w:rsidRDefault="005F06F2" w:rsidP="0035253B">
            <w:pPr>
              <w:ind w:firstLine="420"/>
            </w:pPr>
            <w:r w:rsidRPr="00FD5221">
              <w:t>Queue</w:t>
            </w:r>
            <w:r w:rsidRPr="00FD5221">
              <w:t>保证每条数据都能被</w:t>
            </w:r>
            <w:r w:rsidRPr="00FD5221">
              <w:t>receiver</w:t>
            </w:r>
            <w:r w:rsidRPr="00FD5221">
              <w:t>接收。</w:t>
            </w:r>
            <w:r>
              <w:rPr>
                <w:rFonts w:hint="eastAsia"/>
              </w:rPr>
              <w:t>消息不超时。</w:t>
            </w:r>
          </w:p>
        </w:tc>
      </w:tr>
      <w:tr w:rsidR="005F06F2" w:rsidRPr="00FD5221" w14:paraId="22B7390A" w14:textId="77777777" w:rsidTr="0035253B">
        <w:tc>
          <w:tcPr>
            <w:tcW w:w="1809" w:type="dxa"/>
            <w:vAlign w:val="center"/>
          </w:tcPr>
          <w:p w14:paraId="4A429607" w14:textId="77777777" w:rsidR="005F06F2" w:rsidRPr="00FD5221" w:rsidRDefault="005F06F2" w:rsidP="0035253B">
            <w:pPr>
              <w:ind w:firstLine="420"/>
            </w:pPr>
            <w:r w:rsidRPr="00FD5221">
              <w:t>消息是否会丢失</w:t>
            </w:r>
          </w:p>
        </w:tc>
        <w:tc>
          <w:tcPr>
            <w:tcW w:w="3617" w:type="dxa"/>
            <w:vAlign w:val="center"/>
          </w:tcPr>
          <w:p w14:paraId="77826A73" w14:textId="77777777" w:rsidR="005F06F2" w:rsidRPr="00FD5221" w:rsidRDefault="005F06F2" w:rsidP="0035253B">
            <w:pPr>
              <w:ind w:firstLine="420"/>
            </w:pPr>
            <w:r w:rsidRPr="00FD5221">
              <w:t>一般来说</w:t>
            </w:r>
            <w:r w:rsidRPr="00FD5221">
              <w:t>publisher</w:t>
            </w:r>
            <w:r w:rsidRPr="00FD5221">
              <w:t>发布消息到某一个</w:t>
            </w:r>
            <w:r w:rsidRPr="00FD5221">
              <w:t>topic</w:t>
            </w:r>
            <w:r w:rsidRPr="00FD5221">
              <w:t>时，只有正在监听该</w:t>
            </w:r>
            <w:r w:rsidRPr="00FD5221">
              <w:lastRenderedPageBreak/>
              <w:t>topic</w:t>
            </w:r>
            <w:r w:rsidRPr="00FD5221">
              <w:t>地址的</w:t>
            </w:r>
            <w:r w:rsidRPr="00FD5221">
              <w:t>sub</w:t>
            </w:r>
            <w:r w:rsidRPr="00FD5221">
              <w:t>能够接收到消息；如果没有</w:t>
            </w:r>
            <w:r w:rsidRPr="00FD5221">
              <w:t>sub</w:t>
            </w:r>
            <w:r w:rsidRPr="00FD5221">
              <w:t>在监听，该</w:t>
            </w:r>
            <w:r w:rsidRPr="00FD5221">
              <w:t>topic</w:t>
            </w:r>
            <w:r w:rsidRPr="00FD5221">
              <w:t>就丢失了。</w:t>
            </w:r>
          </w:p>
        </w:tc>
        <w:tc>
          <w:tcPr>
            <w:tcW w:w="3096" w:type="dxa"/>
            <w:vAlign w:val="center"/>
          </w:tcPr>
          <w:p w14:paraId="613AAACC" w14:textId="77777777" w:rsidR="005F06F2" w:rsidRPr="00FD5221" w:rsidRDefault="005F06F2" w:rsidP="0035253B">
            <w:pPr>
              <w:ind w:firstLine="420"/>
            </w:pPr>
            <w:r w:rsidRPr="00FD5221">
              <w:lastRenderedPageBreak/>
              <w:t>Sender</w:t>
            </w:r>
            <w:r w:rsidRPr="00FD5221">
              <w:t>发送消息到目标</w:t>
            </w:r>
            <w:r w:rsidRPr="00FD5221">
              <w:t>Queue</w:t>
            </w:r>
            <w:r w:rsidRPr="00FD5221">
              <w:t>，</w:t>
            </w:r>
            <w:r w:rsidRPr="00FD5221">
              <w:t>receiver</w:t>
            </w:r>
            <w:r w:rsidRPr="00FD5221">
              <w:t>可以异步接收</w:t>
            </w:r>
            <w:r w:rsidRPr="00FD5221">
              <w:lastRenderedPageBreak/>
              <w:t>这个</w:t>
            </w:r>
            <w:r w:rsidRPr="00FD5221">
              <w:t>Queue</w:t>
            </w:r>
            <w:r w:rsidRPr="00FD5221">
              <w:t>上的消息。</w:t>
            </w:r>
            <w:r w:rsidRPr="00FD5221">
              <w:t>Queue</w:t>
            </w:r>
            <w:r w:rsidRPr="00FD5221">
              <w:t>上的消息如果暂时没有</w:t>
            </w:r>
            <w:r w:rsidRPr="00FD5221">
              <w:t>receiver</w:t>
            </w:r>
            <w:r w:rsidRPr="00FD5221">
              <w:t>来取，也不会丢失。</w:t>
            </w:r>
            <w:r>
              <w:rPr>
                <w:rFonts w:hint="eastAsia"/>
              </w:rPr>
              <w:t>前提是消息不超时。</w:t>
            </w:r>
          </w:p>
        </w:tc>
      </w:tr>
      <w:tr w:rsidR="005F06F2" w:rsidRPr="00FD5221" w14:paraId="003A19B3" w14:textId="77777777" w:rsidTr="0035253B">
        <w:tc>
          <w:tcPr>
            <w:tcW w:w="1809" w:type="dxa"/>
            <w:vAlign w:val="center"/>
          </w:tcPr>
          <w:p w14:paraId="6A1401CF" w14:textId="77777777" w:rsidR="005F06F2" w:rsidRPr="00FD5221" w:rsidRDefault="005F06F2" w:rsidP="0035253B">
            <w:pPr>
              <w:ind w:firstLine="420"/>
            </w:pPr>
            <w:r w:rsidRPr="00FD5221">
              <w:lastRenderedPageBreak/>
              <w:t>消息发布接收策略</w:t>
            </w:r>
          </w:p>
        </w:tc>
        <w:tc>
          <w:tcPr>
            <w:tcW w:w="3617" w:type="dxa"/>
            <w:vAlign w:val="center"/>
          </w:tcPr>
          <w:p w14:paraId="1C963F7D" w14:textId="77777777" w:rsidR="005F06F2" w:rsidRPr="00FD5221" w:rsidRDefault="005F06F2" w:rsidP="0035253B">
            <w:pPr>
              <w:ind w:firstLine="420"/>
            </w:pPr>
            <w:r w:rsidRPr="00FD5221">
              <w:t>一对多的消息发布接收策略，监听同一个</w:t>
            </w:r>
            <w:r w:rsidRPr="00FD5221">
              <w:t>topic</w:t>
            </w:r>
            <w:r w:rsidRPr="00FD5221">
              <w:t>地址的多个</w:t>
            </w:r>
            <w:r w:rsidRPr="00FD5221">
              <w:t>sub</w:t>
            </w:r>
            <w:r w:rsidRPr="00FD5221">
              <w:t>都能收到</w:t>
            </w:r>
            <w:r w:rsidRPr="00FD5221">
              <w:t>publisher</w:t>
            </w:r>
            <w:r w:rsidRPr="00FD5221">
              <w:t>发送的消息。</w:t>
            </w:r>
            <w:r w:rsidRPr="00FD5221">
              <w:t>Sub</w:t>
            </w:r>
            <w:r w:rsidRPr="00FD5221">
              <w:t>接收完通知</w:t>
            </w:r>
            <w:r w:rsidRPr="00FD5221">
              <w:t>mq</w:t>
            </w:r>
            <w:r w:rsidRPr="00FD5221">
              <w:t>服务器</w:t>
            </w:r>
          </w:p>
        </w:tc>
        <w:tc>
          <w:tcPr>
            <w:tcW w:w="3096" w:type="dxa"/>
            <w:vAlign w:val="center"/>
          </w:tcPr>
          <w:p w14:paraId="4B0E575B" w14:textId="77777777" w:rsidR="005F06F2" w:rsidRPr="00FD5221" w:rsidRDefault="005F06F2" w:rsidP="0035253B">
            <w:pPr>
              <w:ind w:firstLine="420"/>
            </w:pPr>
            <w:r w:rsidRPr="00FD5221">
              <w:t>一对一的消息发布接收策略，一个</w:t>
            </w:r>
            <w:r w:rsidRPr="00FD5221">
              <w:t>sender</w:t>
            </w:r>
            <w:r w:rsidRPr="00FD5221">
              <w:t>发送的消息，只能有一个</w:t>
            </w:r>
            <w:r w:rsidRPr="00FD5221">
              <w:t>receiver</w:t>
            </w:r>
            <w:r w:rsidRPr="00FD5221">
              <w:t>接收。</w:t>
            </w:r>
            <w:r w:rsidRPr="00FD5221">
              <w:t>receiver</w:t>
            </w:r>
            <w:r w:rsidRPr="00FD5221">
              <w:t>接收完后，通知</w:t>
            </w:r>
            <w:r w:rsidRPr="00FD5221">
              <w:t>mq</w:t>
            </w:r>
            <w:r w:rsidRPr="00FD5221">
              <w:t>服务器已接收，</w:t>
            </w:r>
            <w:r w:rsidRPr="00FD5221">
              <w:t>mq</w:t>
            </w:r>
            <w:r w:rsidRPr="00FD5221">
              <w:t>服务器对</w:t>
            </w:r>
            <w:r w:rsidRPr="00FD5221">
              <w:t>queue</w:t>
            </w:r>
            <w:r w:rsidRPr="00FD5221">
              <w:t>里的消息采取删除或其他操作。</w:t>
            </w:r>
          </w:p>
        </w:tc>
      </w:tr>
      <w:bookmarkEnd w:id="48"/>
    </w:tbl>
    <w:p w14:paraId="5A7E47CD" w14:textId="39956D7F" w:rsidR="00FC3BE3" w:rsidRPr="005F06F2" w:rsidRDefault="00FC3BE3" w:rsidP="00C54B46">
      <w:pPr>
        <w:ind w:firstLine="420"/>
      </w:pPr>
    </w:p>
    <w:p w14:paraId="44080D5B" w14:textId="77777777" w:rsidR="008C1955" w:rsidRDefault="008C1955" w:rsidP="008C1955">
      <w:pPr>
        <w:pStyle w:val="2"/>
      </w:pPr>
      <w:bookmarkStart w:id="49" w:name="_Toc515893757"/>
      <w:r>
        <w:rPr>
          <w:rFonts w:hint="eastAsia"/>
        </w:rPr>
        <w:t>ActiveMQ</w:t>
      </w:r>
      <w:r>
        <w:rPr>
          <w:rFonts w:hint="eastAsia"/>
        </w:rPr>
        <w:t>安全认证</w:t>
      </w:r>
      <w:bookmarkEnd w:id="49"/>
    </w:p>
    <w:p w14:paraId="03F530F5" w14:textId="77777777" w:rsidR="008C1955" w:rsidRPr="00320AA1" w:rsidRDefault="008C1955" w:rsidP="008C1955">
      <w:pPr>
        <w:ind w:firstLine="420"/>
      </w:pPr>
      <w:r>
        <w:rPr>
          <w:rFonts w:hint="eastAsia"/>
        </w:rPr>
        <w:t>ActiveMQ</w:t>
      </w:r>
      <w:r>
        <w:rPr>
          <w:rFonts w:hint="eastAsia"/>
        </w:rPr>
        <w:t>也提供了安全认证。就是用户名密码登录规则。</w:t>
      </w:r>
      <w:r>
        <w:rPr>
          <w:rFonts w:hint="eastAsia"/>
        </w:rPr>
        <w:t>ActiveMQ</w:t>
      </w:r>
      <w:r>
        <w:rPr>
          <w:rFonts w:hint="eastAsia"/>
        </w:rPr>
        <w:t>如果需要使用安全认证的话，必须在</w:t>
      </w:r>
      <w:r>
        <w:rPr>
          <w:rFonts w:hint="eastAsia"/>
        </w:rPr>
        <w:t>activemq</w:t>
      </w:r>
      <w:r>
        <w:rPr>
          <w:rFonts w:hint="eastAsia"/>
        </w:rPr>
        <w:t>的核心配置文件中开启安全配置。配置文件就是</w:t>
      </w:r>
      <w:r>
        <w:rPr>
          <w:rFonts w:hint="eastAsia"/>
        </w:rPr>
        <w:t>conf/activemq.xml</w:t>
      </w:r>
    </w:p>
    <w:p w14:paraId="7063D2C2" w14:textId="77777777" w:rsidR="008C1955" w:rsidRDefault="008C1955" w:rsidP="008C1955">
      <w:pPr>
        <w:ind w:firstLine="420"/>
      </w:pPr>
      <w:r>
        <w:rPr>
          <w:rFonts w:hint="eastAsia"/>
        </w:rPr>
        <w:t>在</w:t>
      </w:r>
      <w:r>
        <w:rPr>
          <w:rFonts w:hint="eastAsia"/>
        </w:rPr>
        <w:t>conf/activemq.xml</w:t>
      </w:r>
      <w:r>
        <w:rPr>
          <w:rFonts w:hint="eastAsia"/>
        </w:rPr>
        <w:t>配置文件的</w:t>
      </w:r>
      <w:r w:rsidRPr="00717358">
        <w:rPr>
          <w:rStyle w:val="afff1"/>
        </w:rPr>
        <w:t>broker</w:t>
      </w:r>
      <w:r w:rsidRPr="00717358">
        <w:rPr>
          <w:rStyle w:val="afff1"/>
          <w:rFonts w:hint="eastAsia"/>
        </w:rPr>
        <w:t>标签</w:t>
      </w:r>
      <w:r>
        <w:rPr>
          <w:rFonts w:hint="eastAsia"/>
        </w:rPr>
        <w:t>中增加下述内容。</w:t>
      </w:r>
    </w:p>
    <w:p w14:paraId="40995FAD" w14:textId="77777777" w:rsidR="008C1955" w:rsidRPr="008D1BA8" w:rsidRDefault="008C1955" w:rsidP="008C1955">
      <w:pPr>
        <w:ind w:firstLine="420"/>
      </w:pPr>
      <w:r w:rsidRPr="008D1BA8">
        <w:t>&lt;jaasAuthenticationPlugin configuration="activemq" /&gt;</w:t>
      </w:r>
      <w:r w:rsidRPr="008D1BA8">
        <w:t>指定了使用</w:t>
      </w:r>
      <w:r w:rsidRPr="008D1BA8">
        <w:t>JAAS</w:t>
      </w:r>
      <w:r w:rsidRPr="008D1BA8">
        <w:t>插件管理权限，至于</w:t>
      </w:r>
      <w:r w:rsidRPr="008D1BA8">
        <w:t>configuration="activemq"</w:t>
      </w:r>
      <w:r w:rsidRPr="008D1BA8">
        <w:t>是在</w:t>
      </w:r>
      <w:r w:rsidRPr="008D1BA8">
        <w:t>login.conf</w:t>
      </w:r>
      <w:r w:rsidRPr="008D1BA8">
        <w:t>文件里定义的</w:t>
      </w:r>
    </w:p>
    <w:p w14:paraId="56F84BC9" w14:textId="77777777" w:rsidR="008C1955" w:rsidRPr="008D1BA8" w:rsidRDefault="008C1955" w:rsidP="008C1955">
      <w:pPr>
        <w:ind w:firstLine="420"/>
      </w:pPr>
      <w:r w:rsidRPr="008D1BA8">
        <w:t>&lt;authorizationEntry topic="</w:t>
      </w:r>
      <w:r>
        <w:rPr>
          <w:rFonts w:hint="eastAsia"/>
        </w:rPr>
        <w:t>名字</w:t>
      </w:r>
      <w:r w:rsidRPr="008D1BA8">
        <w:t>" read="</w:t>
      </w:r>
      <w:r>
        <w:rPr>
          <w:rFonts w:hint="eastAsia"/>
        </w:rPr>
        <w:t>用户组名</w:t>
      </w:r>
      <w:r w:rsidRPr="008D1BA8">
        <w:t>" write="</w:t>
      </w:r>
      <w:r>
        <w:rPr>
          <w:rFonts w:hint="eastAsia"/>
        </w:rPr>
        <w:t>用户组名</w:t>
      </w:r>
      <w:r w:rsidRPr="008D1BA8">
        <w:t>" admin="</w:t>
      </w:r>
      <w:r>
        <w:rPr>
          <w:rFonts w:hint="eastAsia"/>
        </w:rPr>
        <w:t>用户组名</w:t>
      </w:r>
      <w:r w:rsidRPr="008D1BA8">
        <w:t>" /&gt;</w:t>
      </w:r>
      <w:r w:rsidRPr="008D1BA8">
        <w:t>指定了具体的</w:t>
      </w:r>
      <w:r w:rsidRPr="008D1BA8">
        <w:t>Topic/Queue</w:t>
      </w:r>
      <w:r w:rsidRPr="008D1BA8">
        <w:t>与用户组的授权关系</w:t>
      </w:r>
    </w:p>
    <w:p w14:paraId="0E8032FE" w14:textId="77777777" w:rsidR="008C1955" w:rsidRPr="008D1BA8" w:rsidRDefault="008C1955" w:rsidP="008C1955">
      <w:pPr>
        <w:ind w:firstLine="420"/>
      </w:pPr>
      <w:r w:rsidRPr="008D1BA8">
        <w:t>&lt;authorizationEntry topic="ActiveMQ.Advisory.&gt;" read="admins" write="admins" admin="admins"/&gt;</w:t>
      </w:r>
      <w:r w:rsidRPr="008D1BA8">
        <w:t>这个是必须的配置，不能少</w:t>
      </w:r>
    </w:p>
    <w:p w14:paraId="6730ECFF" w14:textId="77777777" w:rsidR="008C1955" w:rsidRPr="00C96237" w:rsidRDefault="008C1955" w:rsidP="008C1955">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C1955" w:rsidRPr="000E6B1A" w14:paraId="555CA937" w14:textId="77777777" w:rsidTr="0035253B">
        <w:tc>
          <w:tcPr>
            <w:tcW w:w="8522" w:type="dxa"/>
          </w:tcPr>
          <w:p w14:paraId="5B00F1B7" w14:textId="77777777" w:rsidR="008C1955" w:rsidRPr="000E6B1A" w:rsidRDefault="008C1955" w:rsidP="0035253B">
            <w:pPr>
              <w:ind w:firstLine="420"/>
            </w:pPr>
            <w:r w:rsidRPr="000E6B1A">
              <w:t>&lt;plugins&gt;</w:t>
            </w:r>
          </w:p>
          <w:p w14:paraId="4E45D5B7" w14:textId="77777777" w:rsidR="008C1955" w:rsidRPr="000E6B1A" w:rsidRDefault="008C1955" w:rsidP="0035253B">
            <w:pPr>
              <w:ind w:firstLine="420"/>
            </w:pPr>
            <w:r w:rsidRPr="000E6B1A">
              <w:t xml:space="preserve">            &lt;!--  use JAAS to authenticate using the login.config file on the classpath to configure JAAS --&gt;</w:t>
            </w:r>
            <w:r w:rsidRPr="000E6B1A">
              <w:br/>
              <w:t xml:space="preserve">&lt;!--  </w:t>
            </w:r>
            <w:r w:rsidRPr="000E6B1A">
              <w:t>添加</w:t>
            </w:r>
            <w:r w:rsidRPr="000E6B1A">
              <w:t>jaas</w:t>
            </w:r>
            <w:r w:rsidRPr="000E6B1A">
              <w:t>认证插件</w:t>
            </w:r>
            <w:r w:rsidRPr="000E6B1A">
              <w:t>activemq</w:t>
            </w:r>
            <w:r w:rsidRPr="000E6B1A">
              <w:t>在</w:t>
            </w:r>
            <w:r w:rsidRPr="000E6B1A">
              <w:t>login.config</w:t>
            </w:r>
            <w:r w:rsidRPr="000E6B1A">
              <w:t>里面定义</w:t>
            </w:r>
            <w:r w:rsidRPr="000E6B1A">
              <w:t>,</w:t>
            </w:r>
            <w:r w:rsidRPr="000E6B1A">
              <w:t>详细见</w:t>
            </w:r>
            <w:r w:rsidRPr="000E6B1A">
              <w:t>login.config--&gt;</w:t>
            </w:r>
            <w:r w:rsidRPr="000E6B1A">
              <w:br/>
            </w:r>
            <w:r w:rsidRPr="000E6B1A">
              <w:br/>
              <w:t xml:space="preserve">            &lt;jaasAuthenticationPlugin configuration="activemq" /&gt;</w:t>
            </w:r>
          </w:p>
          <w:p w14:paraId="6824BE52" w14:textId="77777777" w:rsidR="008C1955" w:rsidRPr="000E6B1A" w:rsidRDefault="008C1955" w:rsidP="0035253B">
            <w:pPr>
              <w:ind w:firstLine="420"/>
            </w:pPr>
            <w:r w:rsidRPr="000E6B1A">
              <w:t xml:space="preserve">            &lt;!--  lets configure a destination based authorization mechanism --&gt;</w:t>
            </w:r>
          </w:p>
          <w:p w14:paraId="64A63EC2" w14:textId="77777777" w:rsidR="008C1955" w:rsidRPr="000E6B1A" w:rsidRDefault="008C1955" w:rsidP="0035253B">
            <w:pPr>
              <w:ind w:firstLine="420"/>
            </w:pPr>
            <w:r w:rsidRPr="000E6B1A">
              <w:t xml:space="preserve">            &lt;authorizationPlugin&gt;</w:t>
            </w:r>
          </w:p>
          <w:p w14:paraId="58C272B0" w14:textId="77777777" w:rsidR="008C1955" w:rsidRPr="000E6B1A" w:rsidRDefault="008C1955" w:rsidP="0035253B">
            <w:pPr>
              <w:ind w:firstLine="420"/>
            </w:pPr>
            <w:r w:rsidRPr="000E6B1A">
              <w:t xml:space="preserve">                &lt;map&gt;</w:t>
            </w:r>
          </w:p>
          <w:p w14:paraId="36B6BE74" w14:textId="77777777" w:rsidR="008C1955" w:rsidRPr="000E6B1A" w:rsidRDefault="008C1955" w:rsidP="0035253B">
            <w:pPr>
              <w:ind w:firstLine="420"/>
            </w:pPr>
            <w:r w:rsidRPr="000E6B1A">
              <w:t xml:space="preserve">                    &lt;authorizationMap&gt;</w:t>
            </w:r>
          </w:p>
          <w:p w14:paraId="1BB52CED" w14:textId="77777777" w:rsidR="008C1955" w:rsidRPr="000E6B1A" w:rsidRDefault="008C1955" w:rsidP="0035253B">
            <w:pPr>
              <w:ind w:firstLine="420"/>
            </w:pPr>
            <w:r w:rsidRPr="000E6B1A">
              <w:t xml:space="preserve">                        &lt;authorizationEntries&gt;</w:t>
            </w:r>
          </w:p>
          <w:p w14:paraId="10895033" w14:textId="77777777" w:rsidR="008C1955" w:rsidRPr="000E6B1A" w:rsidRDefault="008C1955" w:rsidP="0035253B">
            <w:pPr>
              <w:ind w:firstLine="420"/>
            </w:pPr>
            <w:r w:rsidRPr="000E6B1A">
              <w:t xml:space="preserve">                            &lt;authorizationEntry topic="&gt;" read="admins" write="admins" admin="admins" /&gt;</w:t>
            </w:r>
          </w:p>
          <w:p w14:paraId="7ED66EAB" w14:textId="77777777" w:rsidR="008C1955" w:rsidRPr="000E6B1A" w:rsidRDefault="008C1955" w:rsidP="0035253B">
            <w:pPr>
              <w:ind w:firstLine="420"/>
            </w:pPr>
            <w:r w:rsidRPr="000E6B1A">
              <w:t xml:space="preserve">                            &lt;authorizationEntry queue="&gt;" read="admins" write="admins" admin="admins" /&gt;</w:t>
            </w:r>
          </w:p>
          <w:p w14:paraId="03609487" w14:textId="77777777" w:rsidR="008C1955" w:rsidRPr="000E6B1A" w:rsidRDefault="008C1955" w:rsidP="0035253B">
            <w:pPr>
              <w:ind w:firstLine="420"/>
            </w:pPr>
            <w:r w:rsidRPr="000E6B1A">
              <w:t xml:space="preserve">                            &lt;authorizationEntry topic="ActiveMQ.Advisory.&gt;" read="admins" write="admins" admin="admins"/&gt;</w:t>
            </w:r>
          </w:p>
          <w:p w14:paraId="2B2EC301" w14:textId="77777777" w:rsidR="008C1955" w:rsidRPr="000E6B1A" w:rsidRDefault="008C1955" w:rsidP="0035253B">
            <w:pPr>
              <w:ind w:firstLine="420"/>
            </w:pPr>
            <w:r w:rsidRPr="000E6B1A">
              <w:lastRenderedPageBreak/>
              <w:t xml:space="preserve">                            &lt;authorizationEntry queue="ActiveMQ.Advisory.&gt;" read="admins" write="admins" admin="admins"/&gt;</w:t>
            </w:r>
          </w:p>
          <w:p w14:paraId="3BFBCD8A" w14:textId="77777777" w:rsidR="008C1955" w:rsidRPr="000E6B1A" w:rsidRDefault="008C1955" w:rsidP="0035253B">
            <w:pPr>
              <w:ind w:firstLine="420"/>
            </w:pPr>
            <w:r w:rsidRPr="000E6B1A">
              <w:t xml:space="preserve">                        &lt;/authorizationEntries&gt;</w:t>
            </w:r>
          </w:p>
          <w:p w14:paraId="4608E83F" w14:textId="77777777" w:rsidR="008C1955" w:rsidRPr="000E6B1A" w:rsidRDefault="008C1955" w:rsidP="0035253B">
            <w:pPr>
              <w:ind w:firstLine="420"/>
            </w:pPr>
            <w:r w:rsidRPr="000E6B1A">
              <w:t xml:space="preserve">                    &lt;/authorizationMap&gt;</w:t>
            </w:r>
          </w:p>
          <w:p w14:paraId="5EC28CCE" w14:textId="77777777" w:rsidR="008C1955" w:rsidRPr="000E6B1A" w:rsidRDefault="008C1955" w:rsidP="0035253B">
            <w:pPr>
              <w:ind w:firstLine="420"/>
            </w:pPr>
            <w:r w:rsidRPr="000E6B1A">
              <w:t xml:space="preserve">                &lt;/map&gt;</w:t>
            </w:r>
          </w:p>
          <w:p w14:paraId="68A0A575" w14:textId="77777777" w:rsidR="008C1955" w:rsidRPr="000E6B1A" w:rsidRDefault="008C1955" w:rsidP="0035253B">
            <w:pPr>
              <w:ind w:firstLine="420"/>
            </w:pPr>
            <w:r w:rsidRPr="000E6B1A">
              <w:t xml:space="preserve">            &lt;/authorizationPlugin&gt;</w:t>
            </w:r>
          </w:p>
          <w:p w14:paraId="75F8658C" w14:textId="77777777" w:rsidR="008C1955" w:rsidRPr="000E6B1A" w:rsidRDefault="008C1955" w:rsidP="0035253B">
            <w:pPr>
              <w:ind w:firstLine="420"/>
            </w:pPr>
            <w:r w:rsidRPr="000E6B1A">
              <w:t xml:space="preserve">        &lt;/plugins&gt;</w:t>
            </w:r>
          </w:p>
        </w:tc>
      </w:tr>
    </w:tbl>
    <w:p w14:paraId="5ED47879" w14:textId="77777777" w:rsidR="008C1955" w:rsidRDefault="008C1955" w:rsidP="008C1955">
      <w:pPr>
        <w:ind w:firstLine="420"/>
      </w:pPr>
    </w:p>
    <w:p w14:paraId="181E9D77" w14:textId="77777777" w:rsidR="008C1955" w:rsidRDefault="008C1955" w:rsidP="008C1955">
      <w:pPr>
        <w:ind w:firstLine="420"/>
      </w:pPr>
      <w:r>
        <w:rPr>
          <w:rFonts w:hint="eastAsia"/>
        </w:rPr>
        <w:t>开启认证后，认证使用的用户信息由其他配置文件提供。</w:t>
      </w:r>
    </w:p>
    <w:p w14:paraId="698B9A19" w14:textId="77777777" w:rsidR="008C1955" w:rsidRDefault="008C1955" w:rsidP="008C1955">
      <w:pPr>
        <w:ind w:firstLine="420"/>
      </w:pPr>
      <w:r>
        <w:rPr>
          <w:rFonts w:hint="eastAsia"/>
        </w:rPr>
        <w:t>conf/login.config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C1955" w:rsidRPr="00DD10A7" w14:paraId="28F74418" w14:textId="77777777" w:rsidTr="0035253B">
        <w:tc>
          <w:tcPr>
            <w:tcW w:w="8522" w:type="dxa"/>
          </w:tcPr>
          <w:p w14:paraId="2BA38FF1" w14:textId="77777777" w:rsidR="008C1955" w:rsidRPr="00DD10A7" w:rsidRDefault="008C1955" w:rsidP="0035253B">
            <w:pPr>
              <w:ind w:firstLine="420"/>
            </w:pPr>
            <w:r w:rsidRPr="00DD10A7">
              <w:t>activemq {</w:t>
            </w:r>
          </w:p>
          <w:p w14:paraId="3CD5E8BE" w14:textId="77777777" w:rsidR="008C1955" w:rsidRPr="00DD10A7" w:rsidRDefault="008C1955" w:rsidP="0035253B">
            <w:pPr>
              <w:ind w:firstLine="420"/>
            </w:pPr>
            <w:r w:rsidRPr="00DD10A7">
              <w:t xml:space="preserve">    org.apache.activemq.jaas.PropertiesLoginModule required</w:t>
            </w:r>
          </w:p>
          <w:p w14:paraId="754E92D8" w14:textId="77777777" w:rsidR="008C1955" w:rsidRPr="00DD10A7" w:rsidRDefault="008C1955" w:rsidP="0035253B">
            <w:pPr>
              <w:ind w:firstLine="420"/>
            </w:pPr>
            <w:r w:rsidRPr="00DD10A7">
              <w:t xml:space="preserve">        org.apache.activemq.jaas.properties.</w:t>
            </w:r>
            <w:r w:rsidRPr="00DD10A7">
              <w:rPr>
                <w:rStyle w:val="afff1"/>
              </w:rPr>
              <w:t>user="users.properties"</w:t>
            </w:r>
          </w:p>
          <w:p w14:paraId="62644FCB" w14:textId="77777777" w:rsidR="008C1955" w:rsidRPr="00DD10A7" w:rsidRDefault="008C1955" w:rsidP="0035253B">
            <w:pPr>
              <w:ind w:firstLine="420"/>
            </w:pPr>
            <w:r w:rsidRPr="00DD10A7">
              <w:t xml:space="preserve">        org.apache.activemq.jaas.properties.</w:t>
            </w:r>
            <w:r w:rsidRPr="00DD10A7">
              <w:rPr>
                <w:rStyle w:val="afff1"/>
              </w:rPr>
              <w:t>group="groups.properties"</w:t>
            </w:r>
            <w:r w:rsidRPr="00DD10A7">
              <w:t>;</w:t>
            </w:r>
          </w:p>
          <w:p w14:paraId="3D560B2B" w14:textId="77777777" w:rsidR="008C1955" w:rsidRPr="00DD10A7" w:rsidRDefault="008C1955" w:rsidP="0035253B">
            <w:pPr>
              <w:ind w:firstLine="420"/>
            </w:pPr>
            <w:r w:rsidRPr="00DD10A7">
              <w:t>};</w:t>
            </w:r>
          </w:p>
        </w:tc>
      </w:tr>
    </w:tbl>
    <w:p w14:paraId="30FC0D88" w14:textId="77777777" w:rsidR="008C1955" w:rsidRDefault="008C1955" w:rsidP="008C1955">
      <w:pPr>
        <w:ind w:firstLine="420"/>
      </w:pPr>
      <w:r>
        <w:rPr>
          <w:rFonts w:hint="eastAsia"/>
        </w:rPr>
        <w:t>user</w:t>
      </w:r>
      <w:r>
        <w:rPr>
          <w:rFonts w:hint="eastAsia"/>
        </w:rPr>
        <w:t>代表用户信息配置文件，</w:t>
      </w:r>
      <w:r>
        <w:rPr>
          <w:rFonts w:hint="eastAsia"/>
        </w:rPr>
        <w:t>group</w:t>
      </w:r>
      <w:r>
        <w:rPr>
          <w:rFonts w:hint="eastAsia"/>
        </w:rPr>
        <w:t>代表用户组信息配置文件。寻址路径为相对当前配置文件所在位置开始寻址。</w:t>
      </w:r>
    </w:p>
    <w:p w14:paraId="509FF8D1" w14:textId="77777777" w:rsidR="008C1955" w:rsidRDefault="008C1955" w:rsidP="008C1955">
      <w:pPr>
        <w:ind w:firstLine="420"/>
      </w:pPr>
    </w:p>
    <w:p w14:paraId="24193EAC" w14:textId="77777777" w:rsidR="008C1955" w:rsidRDefault="008C1955" w:rsidP="008C1955">
      <w:pPr>
        <w:ind w:firstLine="420"/>
      </w:pPr>
      <w:r>
        <w:rPr>
          <w:rFonts w:hint="eastAsia"/>
        </w:rPr>
        <w:t>conf/users.properties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C1955" w:rsidRPr="00B135FA" w14:paraId="71E360B6" w14:textId="77777777" w:rsidTr="0035253B">
        <w:tc>
          <w:tcPr>
            <w:tcW w:w="8522" w:type="dxa"/>
          </w:tcPr>
          <w:p w14:paraId="778610AB" w14:textId="77777777" w:rsidR="008C1955" w:rsidRDefault="008C1955" w:rsidP="0035253B">
            <w:pPr>
              <w:ind w:left="420" w:firstLineChars="0" w:firstLine="0"/>
            </w:pPr>
            <w:r>
              <w:rPr>
                <w:rFonts w:hint="eastAsia"/>
              </w:rPr>
              <w:t>#</w:t>
            </w:r>
            <w:r>
              <w:rPr>
                <w:rFonts w:hint="eastAsia"/>
              </w:rPr>
              <w:t>用户名</w:t>
            </w:r>
            <w:r>
              <w:rPr>
                <w:rFonts w:hint="eastAsia"/>
              </w:rPr>
              <w:t>=</w:t>
            </w:r>
            <w:r>
              <w:rPr>
                <w:rFonts w:hint="eastAsia"/>
              </w:rPr>
              <w:t>密码</w:t>
            </w:r>
          </w:p>
          <w:p w14:paraId="6D3A5532" w14:textId="77777777" w:rsidR="008C1955" w:rsidRPr="00B135FA" w:rsidRDefault="008C1955" w:rsidP="0035253B">
            <w:pPr>
              <w:ind w:left="420" w:firstLineChars="0" w:firstLine="0"/>
            </w:pPr>
            <w:r w:rsidRPr="00B135FA">
              <w:t>admin=admin</w:t>
            </w:r>
          </w:p>
        </w:tc>
      </w:tr>
    </w:tbl>
    <w:p w14:paraId="3B022891" w14:textId="77777777" w:rsidR="008C1955" w:rsidRDefault="008C1955" w:rsidP="008C1955">
      <w:pPr>
        <w:ind w:firstLine="420"/>
      </w:pPr>
    </w:p>
    <w:p w14:paraId="5CDB25A8" w14:textId="77777777" w:rsidR="008C1955" w:rsidRDefault="008C1955" w:rsidP="008C1955">
      <w:pPr>
        <w:ind w:firstLine="420"/>
      </w:pPr>
      <w:r>
        <w:rPr>
          <w:rFonts w:hint="eastAsia"/>
        </w:rPr>
        <w:t>conf/groups.properties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8C1955" w:rsidRPr="00BB3267" w14:paraId="17E622EB" w14:textId="77777777" w:rsidTr="0035253B">
        <w:tc>
          <w:tcPr>
            <w:tcW w:w="8522" w:type="dxa"/>
          </w:tcPr>
          <w:p w14:paraId="5E4075D8" w14:textId="77777777" w:rsidR="008C1955" w:rsidRDefault="008C1955" w:rsidP="0035253B">
            <w:pPr>
              <w:ind w:left="420" w:firstLineChars="0" w:firstLine="0"/>
            </w:pPr>
            <w:r>
              <w:rPr>
                <w:rFonts w:hint="eastAsia"/>
              </w:rPr>
              <w:t>#</w:t>
            </w:r>
            <w:r>
              <w:rPr>
                <w:rFonts w:hint="eastAsia"/>
              </w:rPr>
              <w:t>用户组名</w:t>
            </w:r>
            <w:r>
              <w:rPr>
                <w:rFonts w:hint="eastAsia"/>
              </w:rPr>
              <w:t>=</w:t>
            </w:r>
            <w:r>
              <w:rPr>
                <w:rFonts w:hint="eastAsia"/>
              </w:rPr>
              <w:t>用户名，用户名</w:t>
            </w:r>
          </w:p>
          <w:p w14:paraId="69F5DB2C" w14:textId="77777777" w:rsidR="008C1955" w:rsidRPr="00BB3267" w:rsidRDefault="008C1955" w:rsidP="0035253B">
            <w:pPr>
              <w:ind w:left="420" w:firstLineChars="0" w:firstLine="0"/>
            </w:pPr>
            <w:r w:rsidRPr="00BB3267">
              <w:t>admins=admin</w:t>
            </w:r>
          </w:p>
        </w:tc>
      </w:tr>
    </w:tbl>
    <w:p w14:paraId="34967BCD" w14:textId="0C183913" w:rsidR="00FC3BE3" w:rsidRDefault="00FC3BE3" w:rsidP="00C54B46">
      <w:pPr>
        <w:ind w:firstLine="420"/>
      </w:pPr>
    </w:p>
    <w:p w14:paraId="0B67074A" w14:textId="77777777" w:rsidR="0035253B" w:rsidRDefault="0035253B" w:rsidP="0035253B">
      <w:pPr>
        <w:pStyle w:val="2"/>
      </w:pPr>
      <w:bookmarkStart w:id="50" w:name="_Toc515893758"/>
      <w:r>
        <w:rPr>
          <w:rFonts w:hint="eastAsia"/>
        </w:rPr>
        <w:t>ActiveMQ</w:t>
      </w:r>
      <w:r>
        <w:rPr>
          <w:rFonts w:hint="eastAsia"/>
        </w:rPr>
        <w:t>的持久化</w:t>
      </w:r>
      <w:bookmarkEnd w:id="50"/>
    </w:p>
    <w:p w14:paraId="0A8F5357" w14:textId="77777777" w:rsidR="0035253B" w:rsidRDefault="0035253B" w:rsidP="0035253B">
      <w:pPr>
        <w:ind w:firstLine="420"/>
      </w:pPr>
      <w:r>
        <w:rPr>
          <w:rFonts w:hint="eastAsia"/>
        </w:rPr>
        <w:t>ActiveMQ</w:t>
      </w:r>
      <w:r>
        <w:rPr>
          <w:rFonts w:hint="eastAsia"/>
        </w:rPr>
        <w:t>中，持久化是指对消息数据的持久化。在</w:t>
      </w:r>
      <w:r>
        <w:rPr>
          <w:rFonts w:hint="eastAsia"/>
        </w:rPr>
        <w:t>ActiveMQ</w:t>
      </w:r>
      <w:r>
        <w:rPr>
          <w:rFonts w:hint="eastAsia"/>
        </w:rPr>
        <w:t>中，默认的消息是保存在内存中的。当内存容量不足的时候，或</w:t>
      </w:r>
      <w:r>
        <w:rPr>
          <w:rFonts w:hint="eastAsia"/>
        </w:rPr>
        <w:t>ActiveMQ</w:t>
      </w:r>
      <w:r>
        <w:rPr>
          <w:rFonts w:hint="eastAsia"/>
        </w:rPr>
        <w:t>正常关闭的时候，会将内存中的未处理的消息持久化到磁盘中。具体的持久化策略由配置文件中的具体配置决定。</w:t>
      </w:r>
    </w:p>
    <w:p w14:paraId="377CDF96" w14:textId="77777777" w:rsidR="0035253B" w:rsidRPr="00BD4E68" w:rsidRDefault="0035253B" w:rsidP="0035253B">
      <w:pPr>
        <w:ind w:firstLine="420"/>
      </w:pPr>
      <w:bookmarkStart w:id="51" w:name="_Hlk3275470"/>
      <w:r>
        <w:rPr>
          <w:rFonts w:hint="eastAsia"/>
        </w:rPr>
        <w:t>ActiveMQ</w:t>
      </w:r>
      <w:r>
        <w:rPr>
          <w:rFonts w:hint="eastAsia"/>
        </w:rPr>
        <w:t>的默认存储策略是</w:t>
      </w:r>
      <w:r>
        <w:rPr>
          <w:rFonts w:hint="eastAsia"/>
        </w:rPr>
        <w:t>kahadb</w:t>
      </w:r>
      <w:r>
        <w:rPr>
          <w:rFonts w:hint="eastAsia"/>
        </w:rPr>
        <w:t>。如果使用</w:t>
      </w:r>
      <w:r>
        <w:rPr>
          <w:rFonts w:hint="eastAsia"/>
        </w:rPr>
        <w:t>JDBC</w:t>
      </w:r>
      <w:r>
        <w:rPr>
          <w:rFonts w:hint="eastAsia"/>
        </w:rPr>
        <w:t>作为持久化策略，则会将所有的需要持久化的消息保存到数据库中。</w:t>
      </w:r>
    </w:p>
    <w:p w14:paraId="4C9A530F" w14:textId="77777777" w:rsidR="0035253B" w:rsidRPr="00D45EE3" w:rsidRDefault="0035253B" w:rsidP="0035253B">
      <w:pPr>
        <w:ind w:firstLine="420"/>
      </w:pPr>
      <w:bookmarkStart w:id="52" w:name="_Hlk3275484"/>
      <w:bookmarkEnd w:id="51"/>
      <w:r>
        <w:rPr>
          <w:rFonts w:hint="eastAsia"/>
        </w:rPr>
        <w:t>所有的持久化配置都在</w:t>
      </w:r>
      <w:r>
        <w:rPr>
          <w:rFonts w:hint="eastAsia"/>
        </w:rPr>
        <w:t>conf/activemq.xml</w:t>
      </w:r>
      <w:r>
        <w:rPr>
          <w:rFonts w:hint="eastAsia"/>
        </w:rPr>
        <w:t>中配置，配置信息都在</w:t>
      </w:r>
      <w:r w:rsidRPr="0090511B">
        <w:t>broker</w:t>
      </w:r>
      <w:r>
        <w:rPr>
          <w:rFonts w:hint="eastAsia"/>
        </w:rPr>
        <w:t>标签内部定义。</w:t>
      </w:r>
    </w:p>
    <w:p w14:paraId="577150EC" w14:textId="77777777" w:rsidR="0035253B" w:rsidRDefault="0035253B" w:rsidP="009D3AC1">
      <w:pPr>
        <w:pStyle w:val="3"/>
        <w:ind w:firstLine="420"/>
      </w:pPr>
      <w:bookmarkStart w:id="53" w:name="_Toc515893759"/>
      <w:bookmarkEnd w:id="52"/>
      <w:r>
        <w:rPr>
          <w:rFonts w:hint="eastAsia"/>
        </w:rPr>
        <w:t>kahadb</w:t>
      </w:r>
      <w:r>
        <w:rPr>
          <w:rFonts w:hint="eastAsia"/>
        </w:rPr>
        <w:t>方式</w:t>
      </w:r>
      <w:bookmarkEnd w:id="53"/>
    </w:p>
    <w:p w14:paraId="313A4BD8" w14:textId="77777777" w:rsidR="0035253B" w:rsidRPr="007A0F31" w:rsidRDefault="0035253B" w:rsidP="0035253B">
      <w:pPr>
        <w:ind w:firstLine="420"/>
      </w:pPr>
      <w:r>
        <w:rPr>
          <w:rFonts w:hint="eastAsia"/>
        </w:rPr>
        <w:t>是</w:t>
      </w:r>
      <w:r>
        <w:rPr>
          <w:rFonts w:hint="eastAsia"/>
        </w:rPr>
        <w:t>ActiveMQ</w:t>
      </w:r>
      <w:r>
        <w:rPr>
          <w:rFonts w:hint="eastAsia"/>
        </w:rPr>
        <w:t>默认的持久化策略。</w:t>
      </w:r>
      <w:bookmarkStart w:id="54" w:name="_Hlk3275544"/>
      <w:r>
        <w:rPr>
          <w:rFonts w:hint="eastAsia"/>
        </w:rPr>
        <w:t>kahadb</w:t>
      </w:r>
      <w:r>
        <w:rPr>
          <w:rFonts w:hint="eastAsia"/>
        </w:rPr>
        <w:t>是一个文件型数据库。是使用内存</w:t>
      </w:r>
      <w:r>
        <w:rPr>
          <w:rFonts w:hint="eastAsia"/>
        </w:rPr>
        <w:t>+</w:t>
      </w:r>
      <w:r>
        <w:rPr>
          <w:rFonts w:hint="eastAsia"/>
        </w:rPr>
        <w:t>文件保证数据的持久化的。</w:t>
      </w:r>
      <w:bookmarkEnd w:id="54"/>
      <w:r>
        <w:rPr>
          <w:rFonts w:hint="eastAsia"/>
        </w:rPr>
        <w:t>kahadb</w:t>
      </w:r>
      <w:r>
        <w:rPr>
          <w:rFonts w:hint="eastAsia"/>
        </w:rPr>
        <w:t>可以限制每个数据文件的大小。不代表总计数据容量。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5253B" w:rsidRPr="00B137E6" w14:paraId="0FA93E69" w14:textId="77777777" w:rsidTr="0035253B">
        <w:tc>
          <w:tcPr>
            <w:tcW w:w="8522" w:type="dxa"/>
          </w:tcPr>
          <w:p w14:paraId="247C7CB4" w14:textId="77777777" w:rsidR="0035253B" w:rsidRDefault="0035253B" w:rsidP="0035253B">
            <w:pPr>
              <w:ind w:firstLine="420"/>
            </w:pPr>
            <w:r w:rsidRPr="00B137E6">
              <w:t>&lt;persistenceAdapter&gt;</w:t>
            </w:r>
          </w:p>
          <w:p w14:paraId="2518CF34" w14:textId="616841CA" w:rsidR="0004157F" w:rsidRDefault="0035253B" w:rsidP="0035253B">
            <w:pPr>
              <w:ind w:firstLineChars="400" w:firstLine="840"/>
            </w:pPr>
            <w:r>
              <w:rPr>
                <w:rFonts w:hint="eastAsia"/>
              </w:rPr>
              <w:t xml:space="preserve">&lt;!-- </w:t>
            </w:r>
            <w:r w:rsidRPr="00B137E6">
              <w:t>directory</w:t>
            </w:r>
            <w:r>
              <w:rPr>
                <w:rFonts w:hint="eastAsia"/>
              </w:rPr>
              <w:t>:</w:t>
            </w:r>
            <w:r>
              <w:rPr>
                <w:rFonts w:hint="eastAsia"/>
              </w:rPr>
              <w:t>保存数据的目录</w:t>
            </w:r>
            <w:r>
              <w:rPr>
                <w:rFonts w:hint="eastAsia"/>
              </w:rPr>
              <w:t xml:space="preserve">; </w:t>
            </w:r>
            <w:r w:rsidR="0004157F" w:rsidRPr="00B137E6">
              <w:t>activemq.</w:t>
            </w:r>
            <w:r w:rsidR="0004157F">
              <w:rPr>
                <w:rFonts w:hint="eastAsia"/>
              </w:rPr>
              <w:t>的安装目录的</w:t>
            </w:r>
            <w:r w:rsidR="0004157F">
              <w:rPr>
                <w:rFonts w:hint="eastAsia"/>
              </w:rPr>
              <w:t>data</w:t>
            </w:r>
            <w:r w:rsidR="0004157F">
              <w:rPr>
                <w:rFonts w:hint="eastAsia"/>
              </w:rPr>
              <w:t>文件夹中</w:t>
            </w:r>
          </w:p>
          <w:p w14:paraId="56C8DA0F" w14:textId="62E277BF" w:rsidR="0035253B" w:rsidRPr="00B137E6" w:rsidRDefault="0035253B" w:rsidP="0035253B">
            <w:pPr>
              <w:ind w:firstLineChars="400" w:firstLine="840"/>
            </w:pPr>
            <w:r w:rsidRPr="00B137E6">
              <w:t>journalMaxFileLength</w:t>
            </w:r>
            <w:r>
              <w:rPr>
                <w:rFonts w:hint="eastAsia"/>
              </w:rPr>
              <w:t>:</w:t>
            </w:r>
            <w:r>
              <w:rPr>
                <w:rFonts w:hint="eastAsia"/>
              </w:rPr>
              <w:t>保存消息的文件大小</w:t>
            </w:r>
            <w:r>
              <w:rPr>
                <w:rFonts w:hint="eastAsia"/>
              </w:rPr>
              <w:t xml:space="preserve"> --&gt;</w:t>
            </w:r>
          </w:p>
          <w:p w14:paraId="72625507" w14:textId="77777777" w:rsidR="0035253B" w:rsidRPr="00B137E6" w:rsidRDefault="0035253B" w:rsidP="0035253B">
            <w:pPr>
              <w:ind w:firstLineChars="400" w:firstLine="840"/>
            </w:pPr>
            <w:r w:rsidRPr="00B137E6">
              <w:t>&lt;kahaDB</w:t>
            </w:r>
            <w:r>
              <w:rPr>
                <w:rFonts w:hint="eastAsia"/>
              </w:rPr>
              <w:t xml:space="preserve"> </w:t>
            </w:r>
            <w:r w:rsidRPr="00B137E6">
              <w:t>directory="${activemq.data}/</w:t>
            </w:r>
            <w:r>
              <w:rPr>
                <w:rFonts w:hint="eastAsia"/>
              </w:rPr>
              <w:t>kahadb</w:t>
            </w:r>
            <w:r w:rsidRPr="00B137E6">
              <w:t>" journalMaxFileLength="16mb"/&gt;</w:t>
            </w:r>
          </w:p>
          <w:p w14:paraId="4164D6BE" w14:textId="77777777" w:rsidR="0035253B" w:rsidRPr="00B137E6" w:rsidRDefault="0035253B" w:rsidP="0035253B">
            <w:pPr>
              <w:ind w:firstLine="420"/>
            </w:pPr>
            <w:r w:rsidRPr="00B137E6">
              <w:lastRenderedPageBreak/>
              <w:t>&lt;/persistenceAdapter&gt;</w:t>
            </w:r>
          </w:p>
          <w:p w14:paraId="548F11C3" w14:textId="77777777" w:rsidR="0035253B" w:rsidRPr="00B137E6" w:rsidRDefault="0035253B" w:rsidP="0035253B">
            <w:pPr>
              <w:ind w:firstLine="420"/>
            </w:pPr>
          </w:p>
        </w:tc>
      </w:tr>
    </w:tbl>
    <w:p w14:paraId="6ACBEA14" w14:textId="77777777" w:rsidR="0035253B" w:rsidRDefault="0035253B" w:rsidP="0035253B">
      <w:pPr>
        <w:ind w:firstLine="420"/>
      </w:pPr>
      <w:r w:rsidRPr="009C3134">
        <w:rPr>
          <w:rFonts w:hint="eastAsia"/>
        </w:rPr>
        <w:lastRenderedPageBreak/>
        <w:t>特性是：</w:t>
      </w:r>
      <w:r w:rsidRPr="009C3134">
        <w:rPr>
          <w:rFonts w:hint="eastAsia"/>
        </w:rPr>
        <w:t>1</w:t>
      </w:r>
      <w:r w:rsidRPr="009C3134">
        <w:rPr>
          <w:rFonts w:hint="eastAsia"/>
        </w:rPr>
        <w:t>、</w:t>
      </w:r>
      <w:r w:rsidRPr="009C3134">
        <w:t>日志形式存储消息；</w:t>
      </w:r>
      <w:r w:rsidRPr="009C3134">
        <w:t>2</w:t>
      </w:r>
      <w:r w:rsidRPr="009C3134">
        <w:t>、消息索引以</w:t>
      </w:r>
      <w:r w:rsidRPr="009C3134">
        <w:t>B-Tree</w:t>
      </w:r>
      <w:r w:rsidRPr="009C3134">
        <w:t>结构存储，可以快速更新；</w:t>
      </w:r>
      <w:r w:rsidRPr="009C3134">
        <w:t>3</w:t>
      </w:r>
      <w:r w:rsidRPr="009C3134">
        <w:t>、完全支持</w:t>
      </w:r>
      <w:r w:rsidRPr="009C3134">
        <w:t>JMS</w:t>
      </w:r>
      <w:r w:rsidRPr="009C3134">
        <w:t>事务；</w:t>
      </w:r>
      <w:r w:rsidRPr="009C3134">
        <w:t>4</w:t>
      </w:r>
      <w:r w:rsidRPr="009C3134">
        <w:t>、支持多种恢复机制；</w:t>
      </w:r>
    </w:p>
    <w:p w14:paraId="2BDFFA5A" w14:textId="77777777" w:rsidR="0035253B" w:rsidRDefault="0035253B" w:rsidP="009D3AC1">
      <w:pPr>
        <w:pStyle w:val="3"/>
        <w:ind w:firstLine="420"/>
      </w:pPr>
      <w:bookmarkStart w:id="55" w:name="_Toc515893760"/>
      <w:r>
        <w:rPr>
          <w:rFonts w:hint="eastAsia"/>
        </w:rPr>
        <w:t>AMQ</w:t>
      </w:r>
      <w:r>
        <w:rPr>
          <w:rFonts w:hint="eastAsia"/>
        </w:rPr>
        <w:t>方式</w:t>
      </w:r>
      <w:bookmarkEnd w:id="55"/>
    </w:p>
    <w:p w14:paraId="4A94168D" w14:textId="77777777" w:rsidR="0035253B" w:rsidRDefault="0035253B" w:rsidP="0035253B">
      <w:pPr>
        <w:ind w:firstLine="420"/>
      </w:pPr>
      <w:r>
        <w:rPr>
          <w:rFonts w:hint="eastAsia"/>
        </w:rPr>
        <w:t>只适用于</w:t>
      </w:r>
      <w:r>
        <w:rPr>
          <w:rFonts w:hint="eastAsia"/>
        </w:rPr>
        <w:t>5.3</w:t>
      </w:r>
      <w:r>
        <w:rPr>
          <w:rFonts w:hint="eastAsia"/>
        </w:rPr>
        <w:t>版本之前。</w:t>
      </w:r>
    </w:p>
    <w:p w14:paraId="2E32007B" w14:textId="77777777" w:rsidR="0035253B" w:rsidRPr="00BB11C9" w:rsidRDefault="0035253B" w:rsidP="0035253B">
      <w:pPr>
        <w:ind w:firstLine="420"/>
      </w:pPr>
      <w:bookmarkStart w:id="56" w:name="_Hlk3275618"/>
      <w:r>
        <w:rPr>
          <w:rFonts w:hint="eastAsia"/>
        </w:rPr>
        <w:t>AMQ</w:t>
      </w:r>
      <w:r>
        <w:rPr>
          <w:rFonts w:hint="eastAsia"/>
        </w:rPr>
        <w:t>也是一个文件型数据库，消息信息最终是存储在文件中。</w:t>
      </w:r>
      <w:bookmarkEnd w:id="56"/>
      <w:r>
        <w:rPr>
          <w:rFonts w:hint="eastAsia"/>
        </w:rPr>
        <w:t>内存中也会有缓存数据。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35253B" w:rsidRPr="00CA5ADF" w14:paraId="2CF3288E" w14:textId="77777777" w:rsidTr="0035253B">
        <w:tc>
          <w:tcPr>
            <w:tcW w:w="8522" w:type="dxa"/>
          </w:tcPr>
          <w:p w14:paraId="4F493FAE" w14:textId="77777777" w:rsidR="0035253B" w:rsidRDefault="0035253B" w:rsidP="0035253B">
            <w:pPr>
              <w:ind w:firstLine="420"/>
            </w:pPr>
            <w:r w:rsidRPr="00CA5ADF">
              <w:t>&lt;persistenceAdapter&gt;</w:t>
            </w:r>
          </w:p>
          <w:p w14:paraId="481CDD9D" w14:textId="77777777" w:rsidR="0035253B" w:rsidRPr="00CA5ADF" w:rsidRDefault="0035253B" w:rsidP="0035253B">
            <w:pPr>
              <w:ind w:firstLineChars="400" w:firstLine="840"/>
            </w:pPr>
            <w:r>
              <w:rPr>
                <w:rFonts w:hint="eastAsia"/>
              </w:rPr>
              <w:t xml:space="preserve">&lt;!-- </w:t>
            </w:r>
            <w:r w:rsidRPr="00CA5ADF">
              <w:t>directory</w:t>
            </w:r>
            <w:r>
              <w:rPr>
                <w:rFonts w:hint="eastAsia"/>
              </w:rPr>
              <w:t>:</w:t>
            </w:r>
            <w:r>
              <w:rPr>
                <w:rFonts w:hint="eastAsia"/>
              </w:rPr>
              <w:t>保存数据的目录</w:t>
            </w:r>
            <w:r>
              <w:rPr>
                <w:rFonts w:hint="eastAsia"/>
              </w:rPr>
              <w:t xml:space="preserve"> ;</w:t>
            </w:r>
            <w:r w:rsidRPr="00CA5ADF">
              <w:t xml:space="preserve"> maxFileLength</w:t>
            </w:r>
            <w:r>
              <w:rPr>
                <w:rFonts w:hint="eastAsia"/>
              </w:rPr>
              <w:t>:</w:t>
            </w:r>
            <w:r>
              <w:rPr>
                <w:rFonts w:hint="eastAsia"/>
              </w:rPr>
              <w:t>保存消息的文件大小</w:t>
            </w:r>
            <w:r>
              <w:rPr>
                <w:rFonts w:hint="eastAsia"/>
              </w:rPr>
              <w:t xml:space="preserve"> --&gt;</w:t>
            </w:r>
          </w:p>
          <w:p w14:paraId="166E9CFD" w14:textId="77777777" w:rsidR="0035253B" w:rsidRPr="00CA5ADF" w:rsidRDefault="0035253B" w:rsidP="0035253B">
            <w:pPr>
              <w:ind w:firstLineChars="400" w:firstLine="840"/>
            </w:pPr>
            <w:r w:rsidRPr="00CA5ADF">
              <w:t>&lt;amqPersistenceAdapter</w:t>
            </w:r>
            <w:r>
              <w:rPr>
                <w:rFonts w:hint="eastAsia"/>
              </w:rPr>
              <w:t xml:space="preserve"> </w:t>
            </w:r>
            <w:r w:rsidRPr="00CA5ADF">
              <w:t>directory="${activemq.data}/</w:t>
            </w:r>
            <w:r>
              <w:rPr>
                <w:rFonts w:hint="eastAsia"/>
              </w:rPr>
              <w:t>amq</w:t>
            </w:r>
            <w:r w:rsidRPr="00CA5ADF">
              <w:t>" maxFileLength="32mb"/&gt;</w:t>
            </w:r>
          </w:p>
          <w:p w14:paraId="2C895E4B" w14:textId="77777777" w:rsidR="0035253B" w:rsidRPr="00CA5ADF" w:rsidRDefault="0035253B" w:rsidP="0035253B">
            <w:pPr>
              <w:ind w:firstLine="420"/>
            </w:pPr>
            <w:r w:rsidRPr="00CA5ADF">
              <w:t>&lt;/persistenceAdapter&gt;</w:t>
            </w:r>
          </w:p>
        </w:tc>
      </w:tr>
    </w:tbl>
    <w:p w14:paraId="0767AA1A" w14:textId="77777777" w:rsidR="0035253B" w:rsidRPr="00D9070A" w:rsidRDefault="0035253B" w:rsidP="0035253B">
      <w:pPr>
        <w:ind w:firstLine="420"/>
      </w:pPr>
      <w:r w:rsidRPr="00D9070A">
        <w:t>性能高于</w:t>
      </w:r>
      <w:r w:rsidRPr="00D9070A">
        <w:t>JDBC</w:t>
      </w:r>
      <w:r w:rsidRPr="00D9070A">
        <w:t>，写入消息时，会将消息写入日志文件，由于是顺序追加写，性能很高。为了提升性能，创建消息主键索引，并且提供缓存机制，进一步提升性能。每个日志文件的大小都是有限制的（默认</w:t>
      </w:r>
      <w:r w:rsidRPr="00D9070A">
        <w:t>32m</w:t>
      </w:r>
      <w:r w:rsidRPr="00D9070A">
        <w:t>，可自行配置）。</w:t>
      </w:r>
    </w:p>
    <w:p w14:paraId="2EF56B1B" w14:textId="77777777" w:rsidR="0035253B" w:rsidRPr="00D9070A" w:rsidRDefault="0035253B" w:rsidP="0035253B">
      <w:pPr>
        <w:ind w:firstLine="420"/>
      </w:pPr>
      <w:r w:rsidRPr="00D9070A">
        <w:t>当超过这个大小，系统会重新建立一个文件。当所有的消息都消费完成，系统会删除这个文件或者归档。</w:t>
      </w:r>
    </w:p>
    <w:p w14:paraId="181AC579" w14:textId="77777777" w:rsidR="0035253B" w:rsidRPr="00D9070A" w:rsidRDefault="0035253B" w:rsidP="0035253B">
      <w:pPr>
        <w:ind w:firstLine="420"/>
      </w:pPr>
      <w:bookmarkStart w:id="57" w:name="_Hlk3275633"/>
      <w:r w:rsidRPr="00D9070A">
        <w:t>主要的缺点是</w:t>
      </w:r>
      <w:r w:rsidRPr="00D9070A">
        <w:t>AMQ Message</w:t>
      </w:r>
      <w:r w:rsidRPr="00D9070A">
        <w:t>会为每一个</w:t>
      </w:r>
      <w:r w:rsidRPr="00D9070A">
        <w:t>Destination</w:t>
      </w:r>
      <w:r w:rsidRPr="00D9070A">
        <w:t>创建一个索引，如果使用了大量的</w:t>
      </w:r>
      <w:r w:rsidRPr="00D9070A">
        <w:t>Queue</w:t>
      </w:r>
      <w:r w:rsidRPr="00D9070A">
        <w:t>，索引文件的大小会占用很多磁盘空间。</w:t>
      </w:r>
    </w:p>
    <w:bookmarkEnd w:id="57"/>
    <w:p w14:paraId="5616848E" w14:textId="77777777" w:rsidR="0035253B" w:rsidRPr="00D9070A" w:rsidRDefault="0035253B" w:rsidP="0035253B">
      <w:pPr>
        <w:ind w:firstLine="420"/>
      </w:pPr>
      <w:r w:rsidRPr="00D9070A">
        <w:t>而且由于索引巨大，一旦</w:t>
      </w:r>
      <w:r w:rsidRPr="00D9070A">
        <w:t>Broker</w:t>
      </w:r>
      <w:r>
        <w:rPr>
          <w:rFonts w:hint="eastAsia"/>
        </w:rPr>
        <w:t>（</w:t>
      </w:r>
      <w:r>
        <w:rPr>
          <w:rFonts w:hint="eastAsia"/>
        </w:rPr>
        <w:t>ActiveMQ</w:t>
      </w:r>
      <w:r>
        <w:rPr>
          <w:rFonts w:hint="eastAsia"/>
        </w:rPr>
        <w:t>应用实例）</w:t>
      </w:r>
      <w:r w:rsidRPr="00D9070A">
        <w:t>崩溃，重建索引的速度会非常慢。</w:t>
      </w:r>
    </w:p>
    <w:p w14:paraId="38E80E02" w14:textId="77777777" w:rsidR="0035253B" w:rsidRDefault="0035253B" w:rsidP="0035253B">
      <w:pPr>
        <w:ind w:firstLine="420"/>
      </w:pPr>
      <w:r w:rsidRPr="00D9070A">
        <w:t>虽然</w:t>
      </w:r>
      <w:r w:rsidRPr="00D9070A">
        <w:t>AMQ</w:t>
      </w:r>
      <w:r>
        <w:t>性能略高于</w:t>
      </w:r>
      <w:r w:rsidRPr="00D9070A">
        <w:t>Kaha DB</w:t>
      </w:r>
      <w:r w:rsidRPr="00D9070A">
        <w:t>方式，但是由于其重建索引时间过长，而且索引文件占用磁盘空间过大，所以已经不推荐使用。</w:t>
      </w:r>
    </w:p>
    <w:p w14:paraId="4470D7BB" w14:textId="77777777" w:rsidR="00FD1664" w:rsidRDefault="00FD1664" w:rsidP="009D3AC1">
      <w:pPr>
        <w:pStyle w:val="3"/>
        <w:ind w:firstLine="420"/>
      </w:pPr>
      <w:bookmarkStart w:id="58" w:name="_Toc515893761"/>
      <w:bookmarkStart w:id="59" w:name="_Hlk3275643"/>
      <w:r>
        <w:rPr>
          <w:rFonts w:hint="eastAsia"/>
        </w:rPr>
        <w:t>JDBC</w:t>
      </w:r>
      <w:r>
        <w:rPr>
          <w:rFonts w:hint="eastAsia"/>
        </w:rPr>
        <w:t>持久化方式</w:t>
      </w:r>
      <w:bookmarkEnd w:id="58"/>
    </w:p>
    <w:p w14:paraId="3810EE69" w14:textId="77777777" w:rsidR="00FD1664" w:rsidRPr="007734AC" w:rsidRDefault="00FD1664" w:rsidP="00FD1664">
      <w:pPr>
        <w:ind w:firstLine="420"/>
      </w:pPr>
      <w:bookmarkStart w:id="60" w:name="_Hlk3275663"/>
      <w:bookmarkEnd w:id="59"/>
      <w:r>
        <w:rPr>
          <w:rFonts w:hint="eastAsia"/>
        </w:rPr>
        <w:t>ActiveMQ</w:t>
      </w:r>
      <w:r>
        <w:rPr>
          <w:rFonts w:hint="eastAsia"/>
        </w:rPr>
        <w:t>将数据持久化到数据库中。</w:t>
      </w:r>
      <w:bookmarkEnd w:id="60"/>
      <w:r>
        <w:rPr>
          <w:rFonts w:hint="eastAsia"/>
        </w:rPr>
        <w:t xml:space="preserve"> </w:t>
      </w:r>
      <w:r>
        <w:rPr>
          <w:rFonts w:hint="eastAsia"/>
        </w:rPr>
        <w:t>不指定具体的数据库。</w:t>
      </w:r>
      <w:r>
        <w:rPr>
          <w:rFonts w:hint="eastAsia"/>
        </w:rPr>
        <w:t xml:space="preserve"> </w:t>
      </w:r>
      <w:r>
        <w:rPr>
          <w:rFonts w:hint="eastAsia"/>
        </w:rPr>
        <w:t>可以使用任意的数据库中。</w:t>
      </w:r>
      <w:r>
        <w:rPr>
          <w:rFonts w:hint="eastAsia"/>
        </w:rPr>
        <w:t xml:space="preserve"> </w:t>
      </w:r>
      <w:r>
        <w:rPr>
          <w:rFonts w:hint="eastAsia"/>
        </w:rPr>
        <w:t>本环节中使用</w:t>
      </w:r>
      <w:r>
        <w:rPr>
          <w:rFonts w:hint="eastAsia"/>
        </w:rPr>
        <w:t>MySQL</w:t>
      </w:r>
      <w:r>
        <w:rPr>
          <w:rFonts w:hint="eastAsia"/>
        </w:rPr>
        <w:t>数据库。</w:t>
      </w:r>
    </w:p>
    <w:p w14:paraId="7C9704F0" w14:textId="77777777" w:rsidR="00FD1664" w:rsidRDefault="00FD1664" w:rsidP="00FD1664">
      <w:pPr>
        <w:ind w:firstLine="420"/>
      </w:pPr>
      <w:r>
        <w:rPr>
          <w:rFonts w:hint="eastAsia"/>
        </w:rPr>
        <w:t>下述文件为</w:t>
      </w:r>
      <w:bookmarkStart w:id="61" w:name="_Hlk3275722"/>
      <w:r>
        <w:rPr>
          <w:rFonts w:hint="eastAsia"/>
        </w:rPr>
        <w:t>activemq.xml</w:t>
      </w:r>
      <w:bookmarkEnd w:id="61"/>
      <w:r>
        <w:rPr>
          <w:rFonts w:hint="eastAsia"/>
        </w:rPr>
        <w:t>配置文件部分内容。</w:t>
      </w:r>
      <w:r w:rsidRPr="004D3B3E">
        <w:rPr>
          <w:rStyle w:val="afff1"/>
          <w:rFonts w:hint="eastAsia"/>
        </w:rPr>
        <w:t>不要完全复制</w:t>
      </w:r>
      <w:r>
        <w:rPr>
          <w:rFonts w:hint="eastAsia"/>
        </w:rPr>
        <w:t>。</w:t>
      </w:r>
    </w:p>
    <w:p w14:paraId="48A56060" w14:textId="77777777" w:rsidR="00FD1664" w:rsidRPr="0068717A" w:rsidRDefault="00FD1664" w:rsidP="00FD1664">
      <w:pPr>
        <w:ind w:firstLine="420"/>
      </w:pPr>
      <w:r w:rsidRPr="0068717A">
        <w:t>首先定义一个</w:t>
      </w:r>
      <w:r w:rsidRPr="0068717A">
        <w:t>mysql-ds</w:t>
      </w:r>
      <w:r w:rsidRPr="0068717A">
        <w:t>的</w:t>
      </w:r>
      <w:r w:rsidRPr="0068717A">
        <w:t>MySQL</w:t>
      </w:r>
      <w:r w:rsidRPr="0068717A">
        <w:t>数据源，然后在</w:t>
      </w:r>
      <w:r w:rsidRPr="0068717A">
        <w:t>persistenceAdapter</w:t>
      </w:r>
      <w:r w:rsidRPr="0068717A">
        <w:t>节点中配置</w:t>
      </w:r>
      <w:r w:rsidRPr="0068717A">
        <w:t>jdbcPersistenceAdapter</w:t>
      </w:r>
      <w:r w:rsidRPr="0068717A">
        <w:t>并且引用刚才定义的数据源。</w:t>
      </w:r>
    </w:p>
    <w:p w14:paraId="0B6F2004" w14:textId="25FD93FA" w:rsidR="00FD1664" w:rsidRDefault="00FD1664" w:rsidP="00FD1664">
      <w:pPr>
        <w:ind w:firstLine="420"/>
      </w:pPr>
      <w:r w:rsidRPr="00686E2C">
        <w:t>dataSource</w:t>
      </w:r>
      <w:r w:rsidRPr="00686E2C">
        <w:t>指定持久化数据库的</w:t>
      </w:r>
      <w:r w:rsidRPr="00686E2C">
        <w:t>bean</w:t>
      </w:r>
      <w:r w:rsidRPr="00686E2C">
        <w:t>，</w:t>
      </w:r>
      <w:r w:rsidRPr="00686E2C">
        <w:t>createTablesOnStartup</w:t>
      </w:r>
      <w:r w:rsidRPr="00686E2C">
        <w:t>是否在启动的时候创建数据表，默认值是</w:t>
      </w:r>
      <w:r w:rsidRPr="00686E2C">
        <w:t>true</w:t>
      </w:r>
      <w:r w:rsidRPr="00686E2C">
        <w:t>，这样每次启动都会去创建数据表了，一般是第一次启动的时候设置为</w:t>
      </w:r>
      <w:r w:rsidRPr="00686E2C">
        <w:t>true</w:t>
      </w:r>
      <w:r w:rsidRPr="00686E2C">
        <w:t>，之后改成</w:t>
      </w:r>
      <w:r w:rsidRPr="00686E2C">
        <w:t>false</w:t>
      </w:r>
      <w:r w:rsidRPr="00686E2C">
        <w:t>。</w:t>
      </w:r>
    </w:p>
    <w:p w14:paraId="0C229D23" w14:textId="4341A770" w:rsidR="00A27086" w:rsidRPr="00686E2C" w:rsidRDefault="00A27086" w:rsidP="00FD1664">
      <w:pPr>
        <w:ind w:firstLine="420"/>
      </w:pPr>
      <w:r>
        <w:rPr>
          <w:rFonts w:hint="eastAsia"/>
        </w:rPr>
        <w:t>注</w:t>
      </w:r>
      <w:r>
        <w:rPr>
          <w:rFonts w:hint="eastAsia"/>
        </w:rPr>
        <w:t>:</w:t>
      </w:r>
      <w:r>
        <w:rPr>
          <w:rFonts w:hint="eastAsia"/>
        </w:rPr>
        <w:t>要先在</w:t>
      </w:r>
      <w:r>
        <w:rPr>
          <w:rFonts w:hint="eastAsia"/>
        </w:rPr>
        <w:t>lib</w:t>
      </w:r>
      <w:r>
        <w:rPr>
          <w:rFonts w:hint="eastAsia"/>
        </w:rPr>
        <w:t>目录中下载</w:t>
      </w:r>
      <w:r>
        <w:rPr>
          <w:rFonts w:hint="eastAsia"/>
        </w:rPr>
        <w:t>mysql</w:t>
      </w:r>
      <w:r>
        <w:rPr>
          <w:rFonts w:hint="eastAsia"/>
        </w:rPr>
        <w:t>驱动和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526620" w14:paraId="64C5F4C8" w14:textId="77777777" w:rsidTr="00A27086">
        <w:tc>
          <w:tcPr>
            <w:tcW w:w="8522" w:type="dxa"/>
          </w:tcPr>
          <w:p w14:paraId="412BE476" w14:textId="77777777" w:rsidR="00FD1664" w:rsidRDefault="00FD1664" w:rsidP="00A27086">
            <w:pPr>
              <w:ind w:firstLineChars="400" w:firstLine="840"/>
            </w:pPr>
            <w:r w:rsidRPr="00526620">
              <w:t>&lt;broker</w:t>
            </w:r>
            <w:r>
              <w:rPr>
                <w:rFonts w:hint="eastAsia"/>
              </w:rPr>
              <w:t xml:space="preserve"> </w:t>
            </w:r>
            <w:r w:rsidRPr="00526620">
              <w:t xml:space="preserve">brokerName="test-broker" persistent="true" </w:t>
            </w:r>
          </w:p>
          <w:p w14:paraId="4BE866BF" w14:textId="77777777" w:rsidR="00FD1664" w:rsidRPr="00526620" w:rsidRDefault="00FD1664" w:rsidP="00A27086">
            <w:pPr>
              <w:ind w:firstLineChars="600" w:firstLine="1260"/>
            </w:pPr>
            <w:r w:rsidRPr="00526620">
              <w:t>xmlns="http://activemq.apache.org/schema/core"&gt;</w:t>
            </w:r>
          </w:p>
          <w:p w14:paraId="2DBA8C19" w14:textId="77777777" w:rsidR="00FD1664" w:rsidRPr="00526620" w:rsidRDefault="00FD1664" w:rsidP="00A27086">
            <w:pPr>
              <w:ind w:firstLineChars="600" w:firstLine="1260"/>
            </w:pPr>
            <w:r w:rsidRPr="00526620">
              <w:t>&lt;persistenceAdapter&gt;</w:t>
            </w:r>
          </w:p>
          <w:p w14:paraId="689D6555" w14:textId="77777777" w:rsidR="00FD1664" w:rsidRDefault="00FD1664" w:rsidP="00A27086">
            <w:pPr>
              <w:ind w:firstLineChars="800" w:firstLine="1680"/>
            </w:pPr>
            <w:r w:rsidRPr="00526620">
              <w:t>&lt;jdbcPersistenceAdapter</w:t>
            </w:r>
            <w:r>
              <w:rPr>
                <w:rFonts w:hint="eastAsia"/>
              </w:rPr>
              <w:t xml:space="preserve"> </w:t>
            </w:r>
            <w:r w:rsidRPr="00526620">
              <w:t xml:space="preserve">dataSource="#mysql-ds" </w:t>
            </w:r>
          </w:p>
          <w:p w14:paraId="79456E4E" w14:textId="007E24C6" w:rsidR="00FD1664" w:rsidRPr="00526620" w:rsidRDefault="00FD1664" w:rsidP="00A27086">
            <w:pPr>
              <w:ind w:firstLineChars="1000" w:firstLine="2100"/>
            </w:pPr>
            <w:r w:rsidRPr="00526620">
              <w:t>createTablesOnStartup="</w:t>
            </w:r>
            <w:r w:rsidRPr="00100F1C">
              <w:rPr>
                <w:rStyle w:val="afff1"/>
              </w:rPr>
              <w:t>false</w:t>
            </w:r>
            <w:r w:rsidRPr="00526620">
              <w:t>"/&gt;</w:t>
            </w:r>
            <w:r w:rsidR="00791831">
              <w:t xml:space="preserve"> </w:t>
            </w:r>
            <w:r w:rsidR="00791831">
              <w:rPr>
                <w:rFonts w:hint="eastAsia"/>
              </w:rPr>
              <w:t>注：这里第一次添加运行时为，</w:t>
            </w:r>
            <w:r w:rsidR="00791831">
              <w:rPr>
                <w:rFonts w:hint="eastAsia"/>
              </w:rPr>
              <w:t>true</w:t>
            </w:r>
            <w:r w:rsidR="00791831">
              <w:rPr>
                <w:rFonts w:hint="eastAsia"/>
              </w:rPr>
              <w:t>，表示自动创建表，然后修改为</w:t>
            </w:r>
            <w:r w:rsidR="00791831">
              <w:rPr>
                <w:rFonts w:hint="eastAsia"/>
              </w:rPr>
              <w:t>true</w:t>
            </w:r>
            <w:r w:rsidR="00791831">
              <w:rPr>
                <w:rFonts w:hint="eastAsia"/>
              </w:rPr>
              <w:t>，否则每次都会创建表，覆盖原来的数据。</w:t>
            </w:r>
          </w:p>
          <w:p w14:paraId="77A58CE9" w14:textId="77777777" w:rsidR="00FD1664" w:rsidRPr="00526620" w:rsidRDefault="00FD1664" w:rsidP="00A27086">
            <w:pPr>
              <w:ind w:firstLineChars="600" w:firstLine="1260"/>
            </w:pPr>
            <w:r w:rsidRPr="00526620">
              <w:t>&lt;/persistenceAdapter&gt;</w:t>
            </w:r>
          </w:p>
          <w:p w14:paraId="251BBA1C" w14:textId="77777777" w:rsidR="00FD1664" w:rsidRPr="00526620" w:rsidRDefault="00FD1664" w:rsidP="00A27086">
            <w:pPr>
              <w:ind w:firstLineChars="400" w:firstLine="840"/>
            </w:pPr>
            <w:r w:rsidRPr="00526620">
              <w:t>&lt;/broker&gt;</w:t>
            </w:r>
          </w:p>
          <w:p w14:paraId="33BF9A91" w14:textId="77777777" w:rsidR="00FD1664" w:rsidRDefault="00FD1664" w:rsidP="00A27086">
            <w:pPr>
              <w:ind w:firstLineChars="400" w:firstLine="840"/>
            </w:pPr>
            <w:r w:rsidRPr="00526620">
              <w:lastRenderedPageBreak/>
              <w:t>&lt;bean</w:t>
            </w:r>
            <w:r>
              <w:rPr>
                <w:rFonts w:hint="eastAsia"/>
              </w:rPr>
              <w:t xml:space="preserve"> </w:t>
            </w:r>
            <w:r w:rsidRPr="00526620">
              <w:t xml:space="preserve">id="mysql-ds" class="org.apache.commons.dbcp.BasicDataSource" </w:t>
            </w:r>
          </w:p>
          <w:p w14:paraId="589970B6" w14:textId="77777777" w:rsidR="00FD1664" w:rsidRPr="00526620" w:rsidRDefault="00FD1664" w:rsidP="00A27086">
            <w:pPr>
              <w:ind w:firstLineChars="600" w:firstLine="1260"/>
            </w:pPr>
            <w:r w:rsidRPr="00526620">
              <w:t>destroy-method="close"&gt;</w:t>
            </w:r>
          </w:p>
          <w:p w14:paraId="1185CD43" w14:textId="77777777" w:rsidR="00FD1664" w:rsidRPr="00526620" w:rsidRDefault="00FD1664" w:rsidP="00A27086">
            <w:pPr>
              <w:ind w:firstLineChars="600" w:firstLine="1260"/>
            </w:pPr>
            <w:r>
              <w:rPr>
                <w:rFonts w:hint="eastAsia"/>
              </w:rPr>
              <w:t>&lt;</w:t>
            </w:r>
            <w:r w:rsidRPr="00526620">
              <w:t>property</w:t>
            </w:r>
            <w:r>
              <w:rPr>
                <w:rFonts w:hint="eastAsia"/>
              </w:rPr>
              <w:t xml:space="preserve"> </w:t>
            </w:r>
            <w:r w:rsidRPr="00526620">
              <w:t>name="driverClassName" value="com.mysql.jdbc.Driver"/&gt;</w:t>
            </w:r>
          </w:p>
          <w:p w14:paraId="55204055" w14:textId="77777777" w:rsidR="00FD1664" w:rsidRDefault="00FD1664" w:rsidP="00A27086">
            <w:pPr>
              <w:ind w:firstLineChars="600" w:firstLine="1260"/>
            </w:pPr>
            <w:r w:rsidRPr="00526620">
              <w:t>&lt;property</w:t>
            </w:r>
            <w:r>
              <w:rPr>
                <w:rFonts w:hint="eastAsia"/>
              </w:rPr>
              <w:t xml:space="preserve"> </w:t>
            </w:r>
            <w:r w:rsidRPr="00526620">
              <w:t xml:space="preserve">name="url" </w:t>
            </w:r>
          </w:p>
          <w:p w14:paraId="5150D12C" w14:textId="36730118" w:rsidR="00FD1664" w:rsidRPr="00526620" w:rsidRDefault="00FD1664" w:rsidP="00A27086">
            <w:pPr>
              <w:ind w:firstLineChars="800" w:firstLine="1680"/>
            </w:pPr>
            <w:r w:rsidRPr="00526620">
              <w:t>value="jdbc:mysql://localhost</w:t>
            </w:r>
            <w:r w:rsidR="008746DF">
              <w:rPr>
                <w:rFonts w:hint="eastAsia"/>
              </w:rPr>
              <w:t>:</w:t>
            </w:r>
            <w:r w:rsidR="008746DF">
              <w:t>3306</w:t>
            </w:r>
            <w:r w:rsidRPr="00526620">
              <w:t>/activemq?relaxAutoCommit=true"/&gt;</w:t>
            </w:r>
          </w:p>
          <w:p w14:paraId="24756C16" w14:textId="5494B1EE" w:rsidR="00FD1664" w:rsidRPr="00526620" w:rsidRDefault="00FD1664" w:rsidP="00A27086">
            <w:pPr>
              <w:ind w:firstLineChars="600" w:firstLine="1260"/>
            </w:pPr>
            <w:r w:rsidRPr="00526620">
              <w:t>&lt;property</w:t>
            </w:r>
            <w:r>
              <w:rPr>
                <w:rFonts w:hint="eastAsia"/>
              </w:rPr>
              <w:t xml:space="preserve"> </w:t>
            </w:r>
            <w:r w:rsidRPr="00526620">
              <w:t>name="username" value="</w:t>
            </w:r>
            <w:r w:rsidR="009D3AC1">
              <w:rPr>
                <w:rFonts w:hint="eastAsia"/>
              </w:rPr>
              <w:t>root</w:t>
            </w:r>
            <w:r w:rsidRPr="00526620">
              <w:t>"/&gt;</w:t>
            </w:r>
          </w:p>
          <w:p w14:paraId="47C05F6F" w14:textId="7E936E4B" w:rsidR="00FD1664" w:rsidRPr="00526620" w:rsidRDefault="00FD1664" w:rsidP="00A27086">
            <w:pPr>
              <w:ind w:firstLineChars="600" w:firstLine="1260"/>
            </w:pPr>
            <w:r w:rsidRPr="00526620">
              <w:t>&lt;property</w:t>
            </w:r>
            <w:r>
              <w:rPr>
                <w:rFonts w:hint="eastAsia"/>
              </w:rPr>
              <w:t xml:space="preserve"> </w:t>
            </w:r>
            <w:r w:rsidRPr="00526620">
              <w:t>name="password" value="</w:t>
            </w:r>
            <w:r w:rsidR="009D3AC1">
              <w:t>123456</w:t>
            </w:r>
            <w:r w:rsidRPr="00526620">
              <w:t>"/&gt;</w:t>
            </w:r>
          </w:p>
          <w:p w14:paraId="3A19FE31" w14:textId="77777777" w:rsidR="00FD1664" w:rsidRPr="00526620" w:rsidRDefault="00FD1664" w:rsidP="00A27086">
            <w:pPr>
              <w:ind w:firstLineChars="600" w:firstLine="1260"/>
            </w:pPr>
            <w:r w:rsidRPr="00526620">
              <w:t>&lt;property</w:t>
            </w:r>
            <w:r>
              <w:rPr>
                <w:rFonts w:hint="eastAsia"/>
              </w:rPr>
              <w:t xml:space="preserve"> </w:t>
            </w:r>
            <w:r w:rsidRPr="00526620">
              <w:t>name="maxActive" value="200"/&gt;</w:t>
            </w:r>
          </w:p>
          <w:p w14:paraId="1239619D" w14:textId="77777777" w:rsidR="00FD1664" w:rsidRPr="00526620" w:rsidRDefault="00FD1664" w:rsidP="00A27086">
            <w:pPr>
              <w:ind w:firstLineChars="600" w:firstLine="1260"/>
            </w:pPr>
            <w:r w:rsidRPr="00526620">
              <w:t>&lt;property</w:t>
            </w:r>
            <w:r>
              <w:rPr>
                <w:rFonts w:hint="eastAsia"/>
              </w:rPr>
              <w:t xml:space="preserve"> </w:t>
            </w:r>
            <w:r w:rsidRPr="00526620">
              <w:t>name="poolPreparedStatements" value="true"/&gt;</w:t>
            </w:r>
          </w:p>
          <w:p w14:paraId="3E628646" w14:textId="77777777" w:rsidR="00FD1664" w:rsidRPr="00526620" w:rsidRDefault="00FD1664" w:rsidP="00A27086">
            <w:pPr>
              <w:ind w:firstLineChars="400" w:firstLine="840"/>
            </w:pPr>
            <w:r w:rsidRPr="00526620">
              <w:t>&lt;/bean&gt;</w:t>
            </w:r>
          </w:p>
        </w:tc>
      </w:tr>
    </w:tbl>
    <w:p w14:paraId="194C9631" w14:textId="77777777" w:rsidR="00FD1664" w:rsidRDefault="00FD1664" w:rsidP="00FD1664">
      <w:pPr>
        <w:ind w:firstLine="420"/>
      </w:pPr>
    </w:p>
    <w:p w14:paraId="2A2AA11B" w14:textId="77777777" w:rsidR="00FD1664" w:rsidRDefault="00FD1664" w:rsidP="00FD1664">
      <w:pPr>
        <w:ind w:firstLine="420"/>
      </w:pPr>
      <w:r>
        <w:rPr>
          <w:rFonts w:hint="eastAsia"/>
        </w:rPr>
        <w:t>配置成功后，需要在数据库中创建对应的</w:t>
      </w:r>
      <w:r>
        <w:rPr>
          <w:rFonts w:hint="eastAsia"/>
        </w:rPr>
        <w:t>database</w:t>
      </w:r>
      <w:r>
        <w:rPr>
          <w:rFonts w:hint="eastAsia"/>
        </w:rPr>
        <w:t>，否则无法访问。表格</w:t>
      </w:r>
      <w:r>
        <w:rPr>
          <w:rFonts w:hint="eastAsia"/>
        </w:rPr>
        <w:t>ActiveMQ</w:t>
      </w:r>
      <w:r>
        <w:rPr>
          <w:rFonts w:hint="eastAsia"/>
        </w:rPr>
        <w:t>可以自动创建。</w:t>
      </w:r>
    </w:p>
    <w:p w14:paraId="40735157" w14:textId="77777777" w:rsidR="00FD1664" w:rsidRDefault="00FD1664" w:rsidP="00FD1664">
      <w:pPr>
        <w:ind w:firstLine="420"/>
      </w:pPr>
    </w:p>
    <w:p w14:paraId="230449DA" w14:textId="77777777" w:rsidR="00FD1664" w:rsidRDefault="00FD1664" w:rsidP="00FD1664">
      <w:pPr>
        <w:ind w:firstLine="420"/>
      </w:pPr>
      <w:r w:rsidRPr="00BB2524">
        <w:t>activemq_msgs</w:t>
      </w:r>
      <w:r w:rsidRPr="00BB2524">
        <w:t>用于存储消息，</w:t>
      </w:r>
      <w:r w:rsidRPr="00BB2524">
        <w:t>Queue</w:t>
      </w:r>
      <w:r w:rsidRPr="00BB2524">
        <w:t>和</w:t>
      </w:r>
      <w:r w:rsidRPr="00BB2524">
        <w:t>Topic</w:t>
      </w:r>
      <w:r w:rsidRPr="00BB2524">
        <w:t>都存储在这个表中：</w:t>
      </w:r>
    </w:p>
    <w:p w14:paraId="76920277" w14:textId="77777777" w:rsidR="00FD1664" w:rsidRDefault="00FD1664" w:rsidP="00FD1664">
      <w:pPr>
        <w:ind w:firstLine="420"/>
      </w:pPr>
      <w:r w:rsidRPr="00BB2524">
        <w:t>ID</w:t>
      </w:r>
      <w:r w:rsidRPr="00BB2524">
        <w:t>：自增的数据库主键</w:t>
      </w:r>
    </w:p>
    <w:p w14:paraId="5A757A01" w14:textId="77777777" w:rsidR="00FD1664" w:rsidRDefault="00FD1664" w:rsidP="00FD1664">
      <w:pPr>
        <w:ind w:firstLine="420"/>
      </w:pPr>
      <w:r w:rsidRPr="00BB2524">
        <w:t>CONTAINER</w:t>
      </w:r>
      <w:r w:rsidRPr="00BB2524">
        <w:t>：消息的</w:t>
      </w:r>
      <w:r w:rsidRPr="00BB2524">
        <w:t>Destination</w:t>
      </w:r>
    </w:p>
    <w:p w14:paraId="67D64C0E" w14:textId="77777777" w:rsidR="00FD1664" w:rsidRDefault="00FD1664" w:rsidP="00FD1664">
      <w:pPr>
        <w:ind w:firstLine="420"/>
      </w:pPr>
      <w:r w:rsidRPr="00BB2524">
        <w:t>MSGID_PROD</w:t>
      </w:r>
      <w:r w:rsidRPr="00BB2524">
        <w:t>：消息发送者客户端的主键</w:t>
      </w:r>
    </w:p>
    <w:p w14:paraId="2330B12B" w14:textId="77777777" w:rsidR="00FD1664" w:rsidRDefault="00FD1664" w:rsidP="00FD1664">
      <w:pPr>
        <w:ind w:firstLine="420"/>
      </w:pPr>
      <w:r w:rsidRPr="00BB2524">
        <w:t>MSG_SEQ</w:t>
      </w:r>
      <w:r w:rsidRPr="00BB2524">
        <w:t>：是发送消息的顺序，</w:t>
      </w:r>
      <w:r w:rsidRPr="00BB2524">
        <w:t>MSGID_PROD+MSG_SEQ</w:t>
      </w:r>
      <w:r w:rsidRPr="00BB2524">
        <w:t>可以组成</w:t>
      </w:r>
      <w:r w:rsidRPr="00BB2524">
        <w:t>JMS</w:t>
      </w:r>
      <w:r w:rsidRPr="00BB2524">
        <w:t>的</w:t>
      </w:r>
      <w:r w:rsidRPr="00BB2524">
        <w:t>MessageID</w:t>
      </w:r>
    </w:p>
    <w:p w14:paraId="1E0990AC" w14:textId="77777777" w:rsidR="00FD1664" w:rsidRDefault="00FD1664" w:rsidP="00FD1664">
      <w:pPr>
        <w:ind w:firstLine="420"/>
      </w:pPr>
      <w:r w:rsidRPr="00BB2524">
        <w:t>EXPIRATION</w:t>
      </w:r>
      <w:r w:rsidRPr="00BB2524">
        <w:t>：消息的过期时间，存储的是从</w:t>
      </w:r>
      <w:smartTag w:uri="urn:schemas-microsoft-com:office:smarttags" w:element="chsdate">
        <w:smartTagPr>
          <w:attr w:name="IsROCDate" w:val="False"/>
          <w:attr w:name="IsLunarDate" w:val="False"/>
          <w:attr w:name="Day" w:val="1"/>
          <w:attr w:name="Month" w:val="1"/>
          <w:attr w:name="Year" w:val="1970"/>
        </w:smartTagPr>
        <w:r w:rsidRPr="00BB2524">
          <w:t>1970-01-01</w:t>
        </w:r>
      </w:smartTag>
      <w:r w:rsidRPr="00BB2524">
        <w:t>到现在的毫秒数</w:t>
      </w:r>
    </w:p>
    <w:p w14:paraId="6FFFC5FC" w14:textId="77777777" w:rsidR="00FD1664" w:rsidRDefault="00FD1664" w:rsidP="00FD1664">
      <w:pPr>
        <w:ind w:firstLine="420"/>
      </w:pPr>
      <w:r w:rsidRPr="00BB2524">
        <w:t>MSG</w:t>
      </w:r>
      <w:r w:rsidRPr="00BB2524">
        <w:t>：消息本体的</w:t>
      </w:r>
      <w:r w:rsidRPr="00BB2524">
        <w:t>Java</w:t>
      </w:r>
      <w:r w:rsidRPr="00BB2524">
        <w:t>序列化对象的二进制数据</w:t>
      </w:r>
    </w:p>
    <w:p w14:paraId="425B5AE5" w14:textId="77777777" w:rsidR="00FD1664" w:rsidRPr="00BB2524" w:rsidRDefault="00FD1664" w:rsidP="00FD1664">
      <w:pPr>
        <w:ind w:firstLine="420"/>
      </w:pPr>
      <w:r w:rsidRPr="00BB2524">
        <w:t>PRIORITY</w:t>
      </w:r>
      <w:r w:rsidRPr="00BB2524">
        <w:t>：优先级，从</w:t>
      </w:r>
      <w:r w:rsidRPr="00BB2524">
        <w:t>0-9</w:t>
      </w:r>
      <w:r w:rsidRPr="00BB2524">
        <w:t>，数值越大优先级越高</w:t>
      </w:r>
    </w:p>
    <w:p w14:paraId="45BAD0E4" w14:textId="77777777" w:rsidR="00FD1664" w:rsidRDefault="00FD1664" w:rsidP="00FD1664">
      <w:pPr>
        <w:ind w:firstLine="420"/>
      </w:pPr>
    </w:p>
    <w:p w14:paraId="2AECA288" w14:textId="77777777" w:rsidR="00FD1664" w:rsidRDefault="00FD1664" w:rsidP="00FD1664">
      <w:pPr>
        <w:ind w:firstLine="420"/>
      </w:pPr>
      <w:r w:rsidRPr="00BB2524">
        <w:t>activemq_acks</w:t>
      </w:r>
      <w:r w:rsidRPr="00BB2524">
        <w:t>用于存储订阅关系。如果是持久化</w:t>
      </w:r>
      <w:r w:rsidRPr="00BB2524">
        <w:t>Topic</w:t>
      </w:r>
      <w:r w:rsidRPr="00BB2524">
        <w:t>，订阅者和服务器的订阅关系在这个表保存：</w:t>
      </w:r>
    </w:p>
    <w:p w14:paraId="5323FDDE" w14:textId="77777777" w:rsidR="00FD1664" w:rsidRDefault="00FD1664" w:rsidP="00FD1664">
      <w:pPr>
        <w:ind w:firstLine="420"/>
      </w:pPr>
      <w:r w:rsidRPr="00BB2524">
        <w:t>主要的数据库字段如下：</w:t>
      </w:r>
    </w:p>
    <w:p w14:paraId="26CF0BE9" w14:textId="77777777" w:rsidR="00FD1664" w:rsidRDefault="00FD1664" w:rsidP="00FD1664">
      <w:pPr>
        <w:ind w:firstLine="420"/>
      </w:pPr>
      <w:r w:rsidRPr="00BB2524">
        <w:t>CONTAINER</w:t>
      </w:r>
      <w:r w:rsidRPr="00BB2524">
        <w:t>：消息的</w:t>
      </w:r>
      <w:r w:rsidRPr="00BB2524">
        <w:t>Destination</w:t>
      </w:r>
    </w:p>
    <w:p w14:paraId="7008B073" w14:textId="77777777" w:rsidR="00FD1664" w:rsidRDefault="00FD1664" w:rsidP="00FD1664">
      <w:pPr>
        <w:ind w:firstLine="420"/>
      </w:pPr>
      <w:r w:rsidRPr="00BB2524">
        <w:t>SUB_DEST</w:t>
      </w:r>
      <w:r w:rsidRPr="00BB2524">
        <w:t>：如果是使用</w:t>
      </w:r>
      <w:r w:rsidRPr="00BB2524">
        <w:t>Static</w:t>
      </w:r>
      <w:r w:rsidRPr="00BB2524">
        <w:t>集群，这个字段会有集群其他系统的信息</w:t>
      </w:r>
    </w:p>
    <w:p w14:paraId="18661E92" w14:textId="77777777" w:rsidR="00FD1664" w:rsidRDefault="00FD1664" w:rsidP="00FD1664">
      <w:pPr>
        <w:ind w:firstLine="420"/>
      </w:pPr>
      <w:r w:rsidRPr="00BB2524">
        <w:t>CLIENT_ID</w:t>
      </w:r>
      <w:r w:rsidRPr="00BB2524">
        <w:t>：每个订阅者都必须有一个唯一的客户端</w:t>
      </w:r>
      <w:r w:rsidRPr="00BB2524">
        <w:t>ID</w:t>
      </w:r>
      <w:r w:rsidRPr="00BB2524">
        <w:t>用以区分</w:t>
      </w:r>
    </w:p>
    <w:p w14:paraId="20AF8502" w14:textId="77777777" w:rsidR="00FD1664" w:rsidRDefault="00FD1664" w:rsidP="00FD1664">
      <w:pPr>
        <w:ind w:firstLine="420"/>
      </w:pPr>
      <w:r w:rsidRPr="00BB2524">
        <w:t>SUB_NAME</w:t>
      </w:r>
      <w:r w:rsidRPr="00BB2524">
        <w:t>：订阅者名称</w:t>
      </w:r>
    </w:p>
    <w:p w14:paraId="088E5986" w14:textId="77777777" w:rsidR="00FD1664" w:rsidRDefault="00FD1664" w:rsidP="00FD1664">
      <w:pPr>
        <w:ind w:firstLine="420"/>
      </w:pPr>
      <w:r w:rsidRPr="00BB2524">
        <w:t>SELECTOR</w:t>
      </w:r>
      <w:r w:rsidRPr="00BB2524">
        <w:t>：选择器，可以选择只消费满足条件的消息。条件可以用自定义属性实现，可支持多属性</w:t>
      </w:r>
      <w:r w:rsidRPr="00BB2524">
        <w:t>AND</w:t>
      </w:r>
      <w:r w:rsidRPr="00BB2524">
        <w:t>和</w:t>
      </w:r>
      <w:r w:rsidRPr="00BB2524">
        <w:t>OR</w:t>
      </w:r>
      <w:r w:rsidRPr="00BB2524">
        <w:t>操作</w:t>
      </w:r>
    </w:p>
    <w:p w14:paraId="580D1B35" w14:textId="77777777" w:rsidR="00FD1664" w:rsidRPr="00BB2524" w:rsidRDefault="00FD1664" w:rsidP="00FD1664">
      <w:pPr>
        <w:ind w:firstLine="420"/>
      </w:pPr>
      <w:r w:rsidRPr="00BB2524">
        <w:t>LAST_ACKED_ID</w:t>
      </w:r>
      <w:r w:rsidRPr="00BB2524">
        <w:t>：记录消费过的消息的</w:t>
      </w:r>
      <w:r w:rsidRPr="00BB2524">
        <w:t>ID</w:t>
      </w:r>
      <w:r w:rsidRPr="00BB2524">
        <w:t>。</w:t>
      </w:r>
    </w:p>
    <w:p w14:paraId="09D99C92" w14:textId="77777777" w:rsidR="00FD1664" w:rsidRDefault="00FD1664" w:rsidP="00FD1664">
      <w:pPr>
        <w:ind w:firstLine="420"/>
      </w:pPr>
    </w:p>
    <w:p w14:paraId="7C58381F" w14:textId="77777777" w:rsidR="00FD1664" w:rsidRDefault="00FD1664" w:rsidP="00FD1664">
      <w:pPr>
        <w:ind w:firstLine="420"/>
      </w:pPr>
      <w:r w:rsidRPr="00BB2524">
        <w:t>表</w:t>
      </w:r>
      <w:r w:rsidRPr="00BB2524">
        <w:t>activemq_lock</w:t>
      </w:r>
      <w:r w:rsidRPr="00BB2524">
        <w:t>在集群环境中才有用，只有一个</w:t>
      </w:r>
      <w:r w:rsidRPr="00BB2524">
        <w:t>Broker</w:t>
      </w:r>
      <w:r w:rsidRPr="00BB2524">
        <w:t>可以获得消息，称为</w:t>
      </w:r>
      <w:r w:rsidRPr="00BB2524">
        <w:t>Master Broker</w:t>
      </w:r>
      <w:r w:rsidRPr="00BB2524">
        <w:t>，</w:t>
      </w:r>
    </w:p>
    <w:p w14:paraId="5F6DE81C" w14:textId="77777777" w:rsidR="00FD1664" w:rsidRPr="00BB2524" w:rsidRDefault="00FD1664" w:rsidP="00FD1664">
      <w:pPr>
        <w:ind w:firstLine="420"/>
      </w:pPr>
      <w:r w:rsidRPr="00BB2524">
        <w:t>其他的只能作为备份等待</w:t>
      </w:r>
      <w:r w:rsidRPr="00BB2524">
        <w:t>Master Broker</w:t>
      </w:r>
      <w:r w:rsidRPr="00BB2524">
        <w:t>不可用，才可能成为下一个</w:t>
      </w:r>
      <w:r w:rsidRPr="00BB2524">
        <w:t>Master Broker</w:t>
      </w:r>
      <w:r w:rsidRPr="00BB2524">
        <w:t>。</w:t>
      </w:r>
      <w:r w:rsidRPr="00BB2524">
        <w:br/>
      </w:r>
      <w:r w:rsidRPr="00BB2524">
        <w:t>这个表用于记录哪个</w:t>
      </w:r>
      <w:r w:rsidRPr="00BB2524">
        <w:t>Broker</w:t>
      </w:r>
      <w:r w:rsidRPr="00BB2524">
        <w:t>是当前的</w:t>
      </w:r>
      <w:r w:rsidRPr="00BB2524">
        <w:t>Master Broker</w:t>
      </w:r>
      <w:r w:rsidRPr="00BB2524">
        <w:t>。</w:t>
      </w:r>
    </w:p>
    <w:p w14:paraId="166E54EA" w14:textId="77777777" w:rsidR="00FD1664" w:rsidRDefault="00FD1664" w:rsidP="00FD1664">
      <w:pPr>
        <w:ind w:firstLine="420"/>
      </w:pPr>
      <w:r>
        <w:rPr>
          <w:rFonts w:hint="eastAsia"/>
        </w:rPr>
        <w:t>只有在消息必须保证有效，且绝对不能丢失的时候。使用</w:t>
      </w:r>
      <w:r>
        <w:rPr>
          <w:rFonts w:hint="eastAsia"/>
        </w:rPr>
        <w:t>JDBC</w:t>
      </w:r>
      <w:r>
        <w:rPr>
          <w:rFonts w:hint="eastAsia"/>
        </w:rPr>
        <w:t>存储策略。</w:t>
      </w:r>
    </w:p>
    <w:p w14:paraId="21BC4736" w14:textId="77777777" w:rsidR="00FD1664" w:rsidRDefault="00FD1664" w:rsidP="00FD1664">
      <w:pPr>
        <w:ind w:firstLine="420"/>
      </w:pPr>
      <w:r>
        <w:rPr>
          <w:rFonts w:hint="eastAsia"/>
        </w:rPr>
        <w:t>如果消息可以容忍丢失，或使用集群</w:t>
      </w:r>
      <w:r>
        <w:rPr>
          <w:rFonts w:hint="eastAsia"/>
        </w:rPr>
        <w:t>/</w:t>
      </w:r>
      <w:r>
        <w:rPr>
          <w:rFonts w:hint="eastAsia"/>
        </w:rPr>
        <w:t>主备模式保证数据安全的时候，建议使用</w:t>
      </w:r>
      <w:r>
        <w:rPr>
          <w:rFonts w:hint="eastAsia"/>
        </w:rPr>
        <w:t>levelDB</w:t>
      </w:r>
      <w:r>
        <w:rPr>
          <w:rFonts w:hint="eastAsia"/>
        </w:rPr>
        <w:t>或</w:t>
      </w:r>
      <w:r>
        <w:rPr>
          <w:rFonts w:hint="eastAsia"/>
        </w:rPr>
        <w:t>Kahadb</w:t>
      </w:r>
      <w:r>
        <w:rPr>
          <w:rFonts w:hint="eastAsia"/>
        </w:rPr>
        <w:t>。</w:t>
      </w:r>
    </w:p>
    <w:p w14:paraId="4F04B0EB" w14:textId="77777777" w:rsidR="00FD1664" w:rsidRDefault="00FD1664" w:rsidP="00F0360C">
      <w:pPr>
        <w:pStyle w:val="2"/>
      </w:pPr>
      <w:bookmarkStart w:id="62" w:name="_Toc515893762"/>
      <w:r>
        <w:rPr>
          <w:rFonts w:hint="eastAsia"/>
        </w:rPr>
        <w:lastRenderedPageBreak/>
        <w:t>API</w:t>
      </w:r>
      <w:r>
        <w:rPr>
          <w:rFonts w:hint="eastAsia"/>
        </w:rPr>
        <w:t>简介</w:t>
      </w:r>
      <w:bookmarkEnd w:id="62"/>
    </w:p>
    <w:p w14:paraId="6D9E3293" w14:textId="77777777" w:rsidR="00FD1664" w:rsidRPr="009D3AC1" w:rsidRDefault="00FD1664" w:rsidP="00F0360C">
      <w:pPr>
        <w:pStyle w:val="3"/>
        <w:ind w:firstLine="420"/>
      </w:pPr>
      <w:bookmarkStart w:id="63" w:name="_Toc515893764"/>
      <w:r w:rsidRPr="009D3AC1">
        <w:rPr>
          <w:rFonts w:hint="eastAsia"/>
        </w:rPr>
        <w:t>发送消息</w:t>
      </w:r>
      <w:bookmarkEnd w:id="63"/>
    </w:p>
    <w:p w14:paraId="690712A9" w14:textId="77777777" w:rsidR="00FD1664" w:rsidRDefault="00FD1664" w:rsidP="00FD1664">
      <w:pPr>
        <w:ind w:firstLine="420"/>
      </w:pPr>
      <w:r>
        <w:rPr>
          <w:rFonts w:hint="eastAsia"/>
        </w:rPr>
        <w:t>MessageProducer.</w:t>
      </w:r>
    </w:p>
    <w:p w14:paraId="4F63C578" w14:textId="77777777" w:rsidR="00FD1664" w:rsidRDefault="00FD1664" w:rsidP="00FD1664">
      <w:pPr>
        <w:ind w:firstLineChars="400" w:firstLine="840"/>
      </w:pPr>
      <w:r>
        <w:rPr>
          <w:rFonts w:hint="eastAsia"/>
        </w:rPr>
        <w:t>send(Message message);</w:t>
      </w:r>
      <w:r>
        <w:rPr>
          <w:rFonts w:hint="eastAsia"/>
        </w:rPr>
        <w:t>发送消息到默认目的地，就是创建</w:t>
      </w:r>
      <w:r>
        <w:rPr>
          <w:rFonts w:hint="eastAsia"/>
        </w:rPr>
        <w:t>Producer</w:t>
      </w:r>
      <w:r>
        <w:rPr>
          <w:rFonts w:hint="eastAsia"/>
        </w:rPr>
        <w:t>时指定的目的地。</w:t>
      </w:r>
    </w:p>
    <w:p w14:paraId="419B71E6" w14:textId="77777777" w:rsidR="00FD1664" w:rsidRDefault="00FD1664" w:rsidP="00FD1664">
      <w:pPr>
        <w:ind w:firstLineChars="400" w:firstLine="840"/>
      </w:pPr>
      <w:r>
        <w:rPr>
          <w:rFonts w:hint="eastAsia"/>
        </w:rPr>
        <w:t xml:space="preserve">send(Destination destination, Message message); </w:t>
      </w:r>
      <w:r>
        <w:rPr>
          <w:rFonts w:hint="eastAsia"/>
        </w:rPr>
        <w:t>发送消息到指定目的地，</w:t>
      </w:r>
      <w:r>
        <w:rPr>
          <w:rFonts w:hint="eastAsia"/>
        </w:rPr>
        <w:t>Producer</w:t>
      </w:r>
      <w:r>
        <w:rPr>
          <w:rFonts w:hint="eastAsia"/>
        </w:rPr>
        <w:t>不建议绑定目的地。也就是创建</w:t>
      </w:r>
      <w:r>
        <w:rPr>
          <w:rFonts w:hint="eastAsia"/>
        </w:rPr>
        <w:t>Producer</w:t>
      </w:r>
      <w:r>
        <w:rPr>
          <w:rFonts w:hint="eastAsia"/>
        </w:rPr>
        <w:t>的时候，不绑定目的地。</w:t>
      </w:r>
      <w:r>
        <w:rPr>
          <w:rFonts w:hint="eastAsia"/>
        </w:rPr>
        <w:t>session.createProducer(null)</w:t>
      </w:r>
      <w:r>
        <w:rPr>
          <w:rFonts w:hint="eastAsia"/>
        </w:rPr>
        <w:t>。</w:t>
      </w:r>
    </w:p>
    <w:p w14:paraId="42E984AA" w14:textId="77777777" w:rsidR="00AE4AB0" w:rsidRDefault="00FD1664" w:rsidP="00FD1664">
      <w:pPr>
        <w:ind w:firstLineChars="400" w:firstLine="840"/>
      </w:pPr>
      <w:r>
        <w:rPr>
          <w:rFonts w:hint="eastAsia"/>
        </w:rPr>
        <w:t>send(Message message,</w:t>
      </w:r>
      <w:r w:rsidRPr="00D12DFF">
        <w:rPr>
          <w:rFonts w:hint="eastAsia"/>
        </w:rPr>
        <w:t xml:space="preserve"> </w:t>
      </w:r>
      <w:r w:rsidRPr="00D12DFF">
        <w:t>int deliveryMode, int priority, long timeToLive</w:t>
      </w:r>
      <w:r w:rsidRPr="00D12DFF">
        <w:rPr>
          <w:rFonts w:hint="eastAsia"/>
        </w:rPr>
        <w:t>);</w:t>
      </w:r>
      <w:r>
        <w:rPr>
          <w:rFonts w:hint="eastAsia"/>
        </w:rPr>
        <w:t>发送消息到默认目的地，且设置相关参数。</w:t>
      </w:r>
    </w:p>
    <w:p w14:paraId="126E1E6F" w14:textId="77777777" w:rsidR="00AE4AB0" w:rsidRDefault="00FD1664" w:rsidP="00FD1664">
      <w:pPr>
        <w:ind w:firstLineChars="400" w:firstLine="840"/>
      </w:pPr>
      <w:r w:rsidRPr="00D12DFF">
        <w:t>deliveryMode</w:t>
      </w:r>
      <w:r>
        <w:rPr>
          <w:rFonts w:hint="eastAsia"/>
        </w:rPr>
        <w:t>-</w:t>
      </w:r>
      <w:r>
        <w:rPr>
          <w:rFonts w:hint="eastAsia"/>
        </w:rPr>
        <w:t>持久化方式</w:t>
      </w:r>
    </w:p>
    <w:p w14:paraId="09F6D453" w14:textId="1ECF3A95" w:rsidR="00AE4AB0" w:rsidRDefault="00AE4AB0" w:rsidP="00FD1664">
      <w:pPr>
        <w:ind w:firstLineChars="400" w:firstLine="840"/>
      </w:pPr>
      <w:r>
        <w:rPr>
          <w:rFonts w:hint="eastAsia"/>
        </w:rPr>
        <w:t xml:space="preserve"> </w:t>
      </w:r>
      <w:r>
        <w:t xml:space="preserve"> </w:t>
      </w:r>
      <w:r w:rsidR="00FD1664" w:rsidRPr="00181C2B">
        <w:t>DeliveryMode.PERSISTENT</w:t>
      </w:r>
      <w:r>
        <w:rPr>
          <w:rFonts w:hint="eastAsia"/>
        </w:rPr>
        <w:t>，</w:t>
      </w:r>
      <w:r w:rsidR="001743BB">
        <w:rPr>
          <w:rFonts w:hint="eastAsia"/>
        </w:rPr>
        <w:t>消息会</w:t>
      </w:r>
      <w:r>
        <w:rPr>
          <w:rFonts w:hint="eastAsia"/>
        </w:rPr>
        <w:t>持久化到</w:t>
      </w:r>
      <w:r>
        <w:rPr>
          <w:rFonts w:hint="eastAsia"/>
        </w:rPr>
        <w:t>kahadb</w:t>
      </w:r>
      <w:r>
        <w:rPr>
          <w:rFonts w:hint="eastAsia"/>
        </w:rPr>
        <w:t>或者是</w:t>
      </w:r>
      <w:r>
        <w:rPr>
          <w:rFonts w:hint="eastAsia"/>
        </w:rPr>
        <w:t>jdbc</w:t>
      </w:r>
      <w:r w:rsidR="00E15D9C">
        <w:rPr>
          <w:rFonts w:hint="eastAsia"/>
        </w:rPr>
        <w:t>。</w:t>
      </w:r>
    </w:p>
    <w:p w14:paraId="28FD9254" w14:textId="0C3DA704" w:rsidR="00D937CB" w:rsidRDefault="00AE4AB0" w:rsidP="00FD1664">
      <w:pPr>
        <w:ind w:firstLineChars="400" w:firstLine="840"/>
      </w:pPr>
      <w:r>
        <w:t xml:space="preserve">  </w:t>
      </w:r>
      <w:r w:rsidR="00FD1664" w:rsidRPr="00181C2B">
        <w:t>DeliveryMode.</w:t>
      </w:r>
      <w:r w:rsidR="00FD1664">
        <w:rPr>
          <w:rFonts w:hint="eastAsia"/>
        </w:rPr>
        <w:t>NON_</w:t>
      </w:r>
      <w:r w:rsidR="00FD1664" w:rsidRPr="00181C2B">
        <w:t>PERSISTENT</w:t>
      </w:r>
      <w:r w:rsidR="00D937CB">
        <w:t>:</w:t>
      </w:r>
      <w:r w:rsidR="00164A7D">
        <w:rPr>
          <w:rFonts w:hint="eastAsia"/>
        </w:rPr>
        <w:t>消息会</w:t>
      </w:r>
      <w:r w:rsidR="00A36D94">
        <w:rPr>
          <w:rFonts w:hint="eastAsia"/>
        </w:rPr>
        <w:t>只</w:t>
      </w:r>
      <w:r w:rsidR="00D937CB">
        <w:rPr>
          <w:rFonts w:hint="eastAsia"/>
        </w:rPr>
        <w:t>存储到内存中，掉电或者是宕机，消息都会丢失。</w:t>
      </w:r>
    </w:p>
    <w:p w14:paraId="036D4E37" w14:textId="365AEDA1" w:rsidR="00FD1664" w:rsidRDefault="00D937CB" w:rsidP="00FD1664">
      <w:pPr>
        <w:ind w:firstLineChars="400" w:firstLine="840"/>
      </w:pPr>
      <w:r>
        <w:t xml:space="preserve">  </w:t>
      </w:r>
      <w:r w:rsidR="00FD1664" w:rsidRPr="00D12DFF">
        <w:t>priority</w:t>
      </w:r>
      <w:r w:rsidR="00FD1664">
        <w:rPr>
          <w:rFonts w:hint="eastAsia"/>
        </w:rPr>
        <w:t>-</w:t>
      </w:r>
      <w:r w:rsidR="00FD1664">
        <w:rPr>
          <w:rFonts w:hint="eastAsia"/>
        </w:rPr>
        <w:t>优先级。</w:t>
      </w:r>
      <w:r w:rsidR="00FD1664" w:rsidRPr="00D12DFF">
        <w:t>timeToLive</w:t>
      </w:r>
      <w:r w:rsidR="00FD1664">
        <w:rPr>
          <w:rFonts w:hint="eastAsia"/>
        </w:rPr>
        <w:t>-</w:t>
      </w:r>
      <w:r w:rsidR="00FD1664">
        <w:rPr>
          <w:rFonts w:hint="eastAsia"/>
        </w:rPr>
        <w:t>消息有效期（单位毫秒）。</w:t>
      </w:r>
    </w:p>
    <w:p w14:paraId="135E364D" w14:textId="77777777" w:rsidR="00FD1664" w:rsidRPr="00D12DFF" w:rsidRDefault="00FD1664" w:rsidP="00FD1664">
      <w:pPr>
        <w:ind w:firstLineChars="400" w:firstLine="840"/>
      </w:pPr>
      <w:r>
        <w:rPr>
          <w:rFonts w:hint="eastAsia"/>
        </w:rPr>
        <w:t>send(Destination destination, Message message,</w:t>
      </w:r>
      <w:r w:rsidRPr="00D12DFF">
        <w:rPr>
          <w:rFonts w:hint="eastAsia"/>
        </w:rPr>
        <w:t xml:space="preserve"> </w:t>
      </w:r>
      <w:r w:rsidRPr="00D12DFF">
        <w:t>int deliveryMode, int priority, long timeToLive</w:t>
      </w:r>
      <w:r w:rsidRPr="00D12DFF">
        <w:rPr>
          <w:rFonts w:hint="eastAsia"/>
        </w:rPr>
        <w:t>);</w:t>
      </w:r>
      <w:r w:rsidRPr="00307338">
        <w:rPr>
          <w:rFonts w:hint="eastAsia"/>
        </w:rPr>
        <w:t xml:space="preserve"> </w:t>
      </w:r>
      <w:r>
        <w:rPr>
          <w:rFonts w:hint="eastAsia"/>
        </w:rPr>
        <w:t>发送消息到指定目的地，且设置相关参数。</w:t>
      </w:r>
    </w:p>
    <w:p w14:paraId="14F0C0D2" w14:textId="06D3AE01" w:rsidR="009D3AC1" w:rsidRDefault="00FD1664" w:rsidP="009D3AC1">
      <w:pPr>
        <w:pStyle w:val="3"/>
        <w:ind w:firstLine="420"/>
      </w:pPr>
      <w:bookmarkStart w:id="64" w:name="_Toc515893765"/>
      <w:r>
        <w:rPr>
          <w:rFonts w:hint="eastAsia"/>
        </w:rPr>
        <w:t>消息有效期</w:t>
      </w:r>
      <w:bookmarkEnd w:id="64"/>
    </w:p>
    <w:p w14:paraId="19EA4FC7" w14:textId="77777777" w:rsidR="00FD1664" w:rsidRDefault="00FD1664" w:rsidP="00FD1664">
      <w:pPr>
        <w:ind w:firstLine="420"/>
      </w:pPr>
      <w:r>
        <w:rPr>
          <w:rFonts w:hint="eastAsia"/>
        </w:rPr>
        <w:t>消息过期后，默认会将失效消息保存到“死信队列（</w:t>
      </w:r>
      <w:r w:rsidRPr="00A225E9">
        <w:t>ActiveMQ.DLQ</w:t>
      </w:r>
      <w:r>
        <w:rPr>
          <w:rFonts w:hint="eastAsia"/>
        </w:rPr>
        <w:t>）”。</w:t>
      </w:r>
    </w:p>
    <w:p w14:paraId="4D034A74" w14:textId="77777777" w:rsidR="00FD1664" w:rsidRDefault="00FD1664" w:rsidP="00FD1664">
      <w:pPr>
        <w:ind w:firstLine="420"/>
      </w:pPr>
      <w:r>
        <w:rPr>
          <w:rFonts w:hint="eastAsia"/>
        </w:rPr>
        <w:t>不持久化的消息，在超时后直接丢弃，不会保存到死信队列中。</w:t>
      </w:r>
    </w:p>
    <w:p w14:paraId="124C10B8" w14:textId="77777777" w:rsidR="00FD1664" w:rsidRDefault="00FD1664" w:rsidP="00FD1664">
      <w:pPr>
        <w:ind w:firstLine="420"/>
      </w:pPr>
      <w:r>
        <w:rPr>
          <w:rFonts w:hint="eastAsia"/>
        </w:rPr>
        <w:t>死信队列名称可配置，死信队列中的消息不能恢复。</w:t>
      </w:r>
    </w:p>
    <w:p w14:paraId="0B2A2EC0" w14:textId="0A8FD8C0" w:rsidR="00FD1664" w:rsidRPr="00DA0F12" w:rsidRDefault="00FD1664" w:rsidP="00FD1664">
      <w:pPr>
        <w:ind w:firstLine="420"/>
        <w:rPr>
          <w:rStyle w:val="afff2"/>
        </w:rPr>
      </w:pPr>
      <w:r w:rsidRPr="00DA0F12">
        <w:rPr>
          <w:rStyle w:val="afff2"/>
          <w:rFonts w:hint="eastAsia"/>
        </w:rPr>
        <w:t>死信队列是在</w:t>
      </w:r>
      <w:r w:rsidRPr="00DA0F12">
        <w:rPr>
          <w:rStyle w:val="afff2"/>
          <w:rFonts w:hint="eastAsia"/>
        </w:rPr>
        <w:t>activemq.xml</w:t>
      </w:r>
      <w:r w:rsidRPr="00DA0F12">
        <w:rPr>
          <w:rStyle w:val="afff2"/>
          <w:rFonts w:hint="eastAsia"/>
        </w:rPr>
        <w:t>中配置</w:t>
      </w:r>
      <w:r w:rsidR="00BE169D">
        <w:rPr>
          <w:rStyle w:val="afff2"/>
        </w:rPr>
        <w:t>)</w:t>
      </w:r>
    </w:p>
    <w:p w14:paraId="6C502F4C" w14:textId="77777777" w:rsidR="00FD1664" w:rsidRDefault="00FD1664" w:rsidP="009D3AC1">
      <w:pPr>
        <w:pStyle w:val="3"/>
        <w:ind w:firstLine="420"/>
      </w:pPr>
      <w:bookmarkStart w:id="65" w:name="_Toc515893766"/>
      <w:r>
        <w:rPr>
          <w:rFonts w:hint="eastAsia"/>
        </w:rPr>
        <w:t>消息优先级</w:t>
      </w:r>
      <w:bookmarkEnd w:id="65"/>
    </w:p>
    <w:p w14:paraId="5B33759D" w14:textId="77777777" w:rsidR="00FD1664" w:rsidRPr="00C23FAE" w:rsidRDefault="00FD1664" w:rsidP="00FD1664">
      <w:pPr>
        <w:ind w:firstLine="422"/>
        <w:rPr>
          <w:rStyle w:val="afff1"/>
        </w:rPr>
      </w:pPr>
      <w:r w:rsidRPr="00C23FAE">
        <w:rPr>
          <w:rStyle w:val="afff1"/>
          <w:rFonts w:hint="eastAsia"/>
        </w:rPr>
        <w:t>不需特殊关注。</w:t>
      </w:r>
    </w:p>
    <w:p w14:paraId="6033DD60" w14:textId="77777777" w:rsidR="00FD1664" w:rsidRPr="00CE7509" w:rsidRDefault="00FD1664" w:rsidP="00FD1664">
      <w:pPr>
        <w:ind w:firstLine="420"/>
      </w:pPr>
      <w:r w:rsidRPr="00CE7509">
        <w:t>我们可以在发送消息时，指定消息的权重，</w:t>
      </w:r>
      <w:r w:rsidRPr="00CE7509">
        <w:t>broker</w:t>
      </w:r>
      <w:r w:rsidRPr="00CE7509">
        <w:t>可以建议权重较高的消息将会优先发送给</w:t>
      </w:r>
      <w:r w:rsidRPr="00CE7509">
        <w:t>Consumer</w:t>
      </w:r>
      <w:r w:rsidRPr="00CE7509">
        <w:t>。在某些场景下，我们通常希望权重较高的消息优先传送；不过因为各种原因，</w:t>
      </w:r>
      <w:r w:rsidRPr="00605DA4">
        <w:rPr>
          <w:rStyle w:val="afff1"/>
        </w:rPr>
        <w:t>priority</w:t>
      </w:r>
      <w:r w:rsidRPr="00605DA4">
        <w:rPr>
          <w:rStyle w:val="afff1"/>
        </w:rPr>
        <w:t>并不能决定消息传送的严格顺序</w:t>
      </w:r>
      <w:r w:rsidRPr="00605DA4">
        <w:rPr>
          <w:rStyle w:val="afff1"/>
        </w:rPr>
        <w:t>(order)</w:t>
      </w:r>
      <w:r w:rsidRPr="00CE7509">
        <w:t>。</w:t>
      </w:r>
    </w:p>
    <w:p w14:paraId="40C0A7CF" w14:textId="77777777" w:rsidR="00FD1664" w:rsidRDefault="00FD1664" w:rsidP="00FD1664">
      <w:pPr>
        <w:ind w:firstLine="420"/>
      </w:pPr>
      <w:r w:rsidRPr="00CE7509">
        <w:t>JMS</w:t>
      </w:r>
      <w:r w:rsidRPr="00CE7509">
        <w:t>标准中约定</w:t>
      </w:r>
      <w:r w:rsidRPr="00CE7509">
        <w:t>priority</w:t>
      </w:r>
      <w:r w:rsidRPr="00CE7509">
        <w:t>可以为</w:t>
      </w:r>
      <w:r w:rsidRPr="00CE7509">
        <w:t>0~9</w:t>
      </w:r>
      <w:r w:rsidRPr="00CE7509">
        <w:t>的</w:t>
      </w:r>
      <w:r>
        <w:rPr>
          <w:rFonts w:hint="eastAsia"/>
        </w:rPr>
        <w:t>整数</w:t>
      </w:r>
      <w:r w:rsidRPr="00CE7509">
        <w:t>数值，值越大表示权重越高，默认值为</w:t>
      </w:r>
      <w:r w:rsidRPr="00CE7509">
        <w:t>4</w:t>
      </w:r>
      <w:r w:rsidRPr="00CE7509">
        <w:t>。不过</w:t>
      </w:r>
      <w:r w:rsidRPr="00CE7509">
        <w:t>activeMQ</w:t>
      </w:r>
      <w:r w:rsidRPr="00CE7509">
        <w:t>中各个存储器对</w:t>
      </w:r>
      <w:r w:rsidRPr="00CE7509">
        <w:t>priority</w:t>
      </w:r>
      <w:r w:rsidRPr="00CE7509">
        <w:t>的支持并非完全一样。比如</w:t>
      </w:r>
      <w:r w:rsidRPr="00CE7509">
        <w:t>JDBC</w:t>
      </w:r>
      <w:r w:rsidRPr="00CE7509">
        <w:t>存储器可以支持</w:t>
      </w:r>
      <w:r w:rsidRPr="00CE7509">
        <w:t>0~9</w:t>
      </w:r>
      <w:r w:rsidRPr="00CE7509">
        <w:t>，因为</w:t>
      </w:r>
      <w:r w:rsidRPr="00CE7509">
        <w:t>JDBC</w:t>
      </w:r>
      <w:r w:rsidRPr="00CE7509">
        <w:t>存储器可以基于</w:t>
      </w:r>
      <w:r w:rsidRPr="00CE7509">
        <w:t>priority</w:t>
      </w:r>
      <w:r w:rsidRPr="00CE7509">
        <w:t>对消息进行排序和索引化；但是对于</w:t>
      </w:r>
      <w:r w:rsidRPr="00CE7509">
        <w:t>kahadb/levelDB</w:t>
      </w:r>
      <w:r w:rsidRPr="00CE7509">
        <w:t>等这种基于日志文件的存储器而言，</w:t>
      </w:r>
      <w:r w:rsidRPr="00CE7509">
        <w:t>priority</w:t>
      </w:r>
      <w:r w:rsidRPr="00CE7509">
        <w:t>支持相对较弱，只能识别三种优先级</w:t>
      </w:r>
      <w:r w:rsidRPr="00CE7509">
        <w:t>(LOW: &lt; 4,NORMAL: =4,HIGH: &gt; 4)</w:t>
      </w:r>
      <w:r w:rsidRPr="00CE7509">
        <w:t>。</w:t>
      </w:r>
    </w:p>
    <w:p w14:paraId="39F2744F" w14:textId="77777777" w:rsidR="00FD1664" w:rsidRDefault="00FD1664" w:rsidP="009D3AC1">
      <w:pPr>
        <w:pStyle w:val="3"/>
        <w:ind w:firstLine="420"/>
      </w:pPr>
      <w:bookmarkStart w:id="66" w:name="_Toc515893767"/>
      <w:r>
        <w:rPr>
          <w:rFonts w:hint="eastAsia"/>
        </w:rPr>
        <w:t>开启</w:t>
      </w:r>
      <w:bookmarkEnd w:id="66"/>
    </w:p>
    <w:p w14:paraId="2564D8D0" w14:textId="77777777" w:rsidR="00FD1664" w:rsidRDefault="00FD1664" w:rsidP="00FD1664">
      <w:pPr>
        <w:ind w:firstLine="420"/>
      </w:pPr>
      <w:r w:rsidRPr="00587A55">
        <w:t>在</w:t>
      </w:r>
      <w:r w:rsidRPr="00587A55">
        <w:t>broker</w:t>
      </w:r>
      <w:r w:rsidRPr="00587A55">
        <w:t>端，默认是不</w:t>
      </w:r>
      <w:r>
        <w:rPr>
          <w:rFonts w:hint="eastAsia"/>
        </w:rPr>
        <w:t>存储</w:t>
      </w:r>
      <w:r w:rsidRPr="00587A55">
        <w:t>priority</w:t>
      </w:r>
      <w:r>
        <w:rPr>
          <w:rFonts w:hint="eastAsia"/>
        </w:rPr>
        <w:t>信息</w:t>
      </w:r>
      <w:r w:rsidRPr="00587A55">
        <w:t>的，我们需要手动开启</w:t>
      </w:r>
      <w:r>
        <w:rPr>
          <w:rFonts w:hint="eastAsia"/>
        </w:rPr>
        <w:t>，修改</w:t>
      </w:r>
      <w:r>
        <w:rPr>
          <w:rFonts w:hint="eastAsia"/>
        </w:rPr>
        <w:t>activemq.xml</w:t>
      </w:r>
      <w:r>
        <w:rPr>
          <w:rFonts w:hint="eastAsia"/>
        </w:rPr>
        <w:t>配置文件，在</w:t>
      </w:r>
      <w:r>
        <w:rPr>
          <w:rFonts w:hint="eastAsia"/>
        </w:rPr>
        <w:t>broker</w:t>
      </w:r>
      <w:r>
        <w:rPr>
          <w:rFonts w:hint="eastAsia"/>
        </w:rPr>
        <w:t>标签的子标签</w:t>
      </w:r>
      <w:r w:rsidRPr="00203C05">
        <w:t>policyEntries</w:t>
      </w:r>
      <w:r>
        <w:rPr>
          <w:rFonts w:hint="eastAsia"/>
        </w:rPr>
        <w:t>中增加下述配置：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587A55" w14:paraId="758CE2FE" w14:textId="77777777" w:rsidTr="00A27086">
        <w:tc>
          <w:tcPr>
            <w:tcW w:w="8522" w:type="dxa"/>
          </w:tcPr>
          <w:p w14:paraId="28DE5C6F" w14:textId="77777777" w:rsidR="00FD1664" w:rsidRPr="00587A55" w:rsidRDefault="00FD1664" w:rsidP="00A27086">
            <w:pPr>
              <w:ind w:firstLine="420"/>
            </w:pPr>
            <w:r>
              <w:t>&lt;policyEntry</w:t>
            </w:r>
            <w:r>
              <w:rPr>
                <w:rFonts w:hint="eastAsia"/>
              </w:rPr>
              <w:t xml:space="preserve"> </w:t>
            </w:r>
            <w:r w:rsidRPr="00587A55">
              <w:t>queue="&gt;"</w:t>
            </w:r>
            <w:r>
              <w:rPr>
                <w:rFonts w:hint="eastAsia"/>
              </w:rPr>
              <w:t xml:space="preserve"> </w:t>
            </w:r>
            <w:r w:rsidRPr="00587A55">
              <w:t>prioritizedMessages="true"/&gt;</w:t>
            </w:r>
          </w:p>
        </w:tc>
      </w:tr>
    </w:tbl>
    <w:p w14:paraId="38ED0DDB" w14:textId="77777777" w:rsidR="00FD1664" w:rsidRPr="00201C98" w:rsidRDefault="00FD1664" w:rsidP="00FD1664">
      <w:pPr>
        <w:ind w:firstLine="420"/>
      </w:pPr>
      <w:r w:rsidRPr="00201C98">
        <w:t>不过对于</w:t>
      </w:r>
      <w:r w:rsidRPr="00201C98">
        <w:t>“</w:t>
      </w:r>
      <w:r w:rsidRPr="00201C98">
        <w:t>非持久化</w:t>
      </w:r>
      <w:r w:rsidRPr="00201C98">
        <w:t>”</w:t>
      </w:r>
      <w:r w:rsidRPr="00201C98">
        <w:t>类型的消息</w:t>
      </w:r>
      <w:r w:rsidRPr="00201C98">
        <w:t>(</w:t>
      </w:r>
      <w:r w:rsidRPr="00201C98">
        <w:t>如果没有被</w:t>
      </w:r>
      <w:r w:rsidRPr="00201C98">
        <w:t>swap</w:t>
      </w:r>
      <w:r w:rsidRPr="00201C98">
        <w:t>到临时文件</w:t>
      </w:r>
      <w:r w:rsidRPr="00201C98">
        <w:t>)</w:t>
      </w:r>
      <w:r w:rsidRPr="00201C98">
        <w:t>，它们被保存在内存中，</w:t>
      </w:r>
      <w:r w:rsidRPr="00201C98">
        <w:lastRenderedPageBreak/>
        <w:t>它们不存在从文件</w:t>
      </w:r>
      <w:r w:rsidRPr="00201C98">
        <w:t>Paged in</w:t>
      </w:r>
      <w:r w:rsidRPr="00201C98">
        <w:t>到内存的过程，因为可以保证优先级较高的消息，总是在</w:t>
      </w:r>
      <w:r w:rsidRPr="00201C98">
        <w:t>prefetch</w:t>
      </w:r>
      <w:r w:rsidRPr="00201C98">
        <w:t>的时候被优先获取，这也是</w:t>
      </w:r>
      <w:r w:rsidRPr="00201C98">
        <w:t>“</w:t>
      </w:r>
      <w:r w:rsidRPr="00201C98">
        <w:t>非持久化</w:t>
      </w:r>
      <w:r w:rsidRPr="00201C98">
        <w:t>”</w:t>
      </w:r>
      <w:r w:rsidRPr="00201C98">
        <w:t>消息可以担保消息发送顺序的优点。</w:t>
      </w:r>
    </w:p>
    <w:p w14:paraId="79394D77" w14:textId="77777777" w:rsidR="00FD1664" w:rsidRDefault="00FD1664" w:rsidP="00FD1664">
      <w:pPr>
        <w:ind w:firstLine="420"/>
      </w:pPr>
      <w:r w:rsidRPr="00201C98">
        <w:t>Broker</w:t>
      </w:r>
      <w:r w:rsidRPr="00201C98">
        <w:t>在收到</w:t>
      </w:r>
      <w:r w:rsidRPr="00201C98">
        <w:t>Producer</w:t>
      </w:r>
      <w:r w:rsidRPr="00201C98">
        <w:t>的消息之后，将会把消息</w:t>
      </w:r>
      <w:r w:rsidRPr="00201C98">
        <w:t>cache</w:t>
      </w:r>
      <w:r w:rsidRPr="00201C98">
        <w:t>到内存，如果消息需要持久化，那么同时也会把消息写入文件；如果通道中</w:t>
      </w:r>
      <w:r w:rsidRPr="00201C98">
        <w:t>Consumer</w:t>
      </w:r>
      <w:r w:rsidRPr="00201C98">
        <w:t>的消费速度足够快</w:t>
      </w:r>
      <w:r w:rsidRPr="00201C98">
        <w:t>(</w:t>
      </w:r>
      <w:r w:rsidRPr="00201C98">
        <w:t>即积压的消息很少，尚未超过内存限制，我们通过上文能够知道，每个通道都可以有一定的内存用来</w:t>
      </w:r>
      <w:r w:rsidRPr="00201C98">
        <w:t>cache</w:t>
      </w:r>
      <w:r w:rsidRPr="00201C98">
        <w:t>消息</w:t>
      </w:r>
      <w:r w:rsidRPr="00201C98">
        <w:t>)</w:t>
      </w:r>
      <w:r w:rsidRPr="00201C98">
        <w:t>，那么消息几乎不需要从存储文件中</w:t>
      </w:r>
      <w:r w:rsidRPr="00201C98">
        <w:t>Paged In</w:t>
      </w:r>
      <w:r w:rsidRPr="00201C98">
        <w:t>，直接就能从内存的</w:t>
      </w:r>
      <w:r w:rsidRPr="00201C98">
        <w:t>cache</w:t>
      </w:r>
      <w:r w:rsidRPr="00201C98">
        <w:t>中获取即可，这种情况下，</w:t>
      </w:r>
      <w:r w:rsidRPr="00201C98">
        <w:t>priority</w:t>
      </w:r>
      <w:r w:rsidRPr="00201C98">
        <w:t>可以担保</w:t>
      </w:r>
      <w:r w:rsidRPr="00201C98">
        <w:t>“</w:t>
      </w:r>
      <w:r w:rsidRPr="00201C98">
        <w:t>全局顺序</w:t>
      </w:r>
      <w:r w:rsidRPr="00201C98">
        <w:t>”</w:t>
      </w:r>
      <w:r w:rsidRPr="00201C98">
        <w:t>；不过，如果消费者滞后太多，</w:t>
      </w:r>
      <w:r w:rsidRPr="00201C98">
        <w:t>cache</w:t>
      </w:r>
      <w:r w:rsidRPr="00201C98">
        <w:t>已满，就会触发新接收的消息直接保存在磁盘中，那么此时，</w:t>
      </w:r>
      <w:r w:rsidRPr="00201C98">
        <w:t>priority</w:t>
      </w:r>
      <w:r w:rsidRPr="00201C98">
        <w:t>就没有那么有效了。</w:t>
      </w:r>
    </w:p>
    <w:p w14:paraId="265DD64D" w14:textId="77777777" w:rsidR="00FD1664" w:rsidRPr="00CE3B9C" w:rsidRDefault="00FD1664" w:rsidP="00FD1664">
      <w:pPr>
        <w:ind w:firstLine="420"/>
      </w:pPr>
      <w:r w:rsidRPr="00CE3B9C">
        <w:t>在</w:t>
      </w:r>
      <w:r w:rsidRPr="00CE3B9C">
        <w:t>Queue</w:t>
      </w:r>
      <w:r w:rsidRPr="00CE3B9C">
        <w:t>中，</w:t>
      </w:r>
      <w:r w:rsidRPr="00CE3B9C">
        <w:t>prefetch</w:t>
      </w:r>
      <w:r w:rsidRPr="00CE3B9C">
        <w:t>的消息列表默认将会采用</w:t>
      </w:r>
      <w:r w:rsidRPr="00CE3B9C">
        <w:t>“</w:t>
      </w:r>
      <w:r w:rsidRPr="00CE3B9C">
        <w:t>轮询</w:t>
      </w:r>
      <w:r w:rsidRPr="00CE3B9C">
        <w:t>”</w:t>
      </w:r>
      <w:r w:rsidRPr="00CE3B9C">
        <w:t>的方式</w:t>
      </w:r>
      <w:r w:rsidRPr="00CE3B9C">
        <w:t>(roundRobin</w:t>
      </w:r>
      <w:r w:rsidRPr="00CE3B9C">
        <w:t>，注意并不是</w:t>
      </w:r>
      <w:r w:rsidRPr="00CE3B9C">
        <w:t>roundRobinDispatch)[</w:t>
      </w:r>
      <w:r w:rsidRPr="00CE3B9C">
        <w:t>备注：因为</w:t>
      </w:r>
      <w:r w:rsidRPr="00CE3B9C">
        <w:t>Queue</w:t>
      </w:r>
      <w:r w:rsidRPr="00CE3B9C">
        <w:t>不支持任何</w:t>
      </w:r>
      <w:r w:rsidRPr="00CE3B9C">
        <w:t>DispatchPolicy]</w:t>
      </w:r>
      <w:r w:rsidRPr="00CE3B9C">
        <w:t>，依次添加到每个</w:t>
      </w:r>
      <w:r w:rsidRPr="00CE3B9C">
        <w:t>consumer</w:t>
      </w:r>
      <w:r w:rsidRPr="00CE3B9C">
        <w:t>的</w:t>
      </w:r>
      <w:r w:rsidRPr="00CE3B9C">
        <w:t>pending buffer</w:t>
      </w:r>
      <w:r w:rsidRPr="00CE3B9C">
        <w:t>中，比如有</w:t>
      </w:r>
      <w:r w:rsidRPr="00CE3B9C">
        <w:t>m1-m2-m3-m4</w:t>
      </w:r>
      <w:r w:rsidRPr="00CE3B9C">
        <w:t>四条消息，有</w:t>
      </w:r>
      <w:r w:rsidRPr="00CE3B9C">
        <w:t>C1-C2</w:t>
      </w:r>
      <w:r w:rsidRPr="00CE3B9C">
        <w:t>两个消费者，那么</w:t>
      </w:r>
      <w:r w:rsidRPr="00CE3B9C">
        <w:t>: m1-&gt;C1,m2-&gt;C2,m3-&gt;C1,m4-&gt;C2</w:t>
      </w:r>
      <w:r w:rsidRPr="00CE3B9C">
        <w:t>。这种轮序方式，会对基于权重的消息发送有些额外的影响，假如四条消息的权重都不同，但是</w:t>
      </w:r>
      <w:r w:rsidRPr="00CE3B9C">
        <w:t>(m1,m3)-&gt;C1</w:t>
      </w:r>
      <w:r w:rsidRPr="00CE3B9C">
        <w:t>，事实上</w:t>
      </w:r>
      <w:r w:rsidRPr="00CE3B9C">
        <w:t>m2</w:t>
      </w:r>
      <w:r w:rsidRPr="00CE3B9C">
        <w:t>的权重</w:t>
      </w:r>
      <w:r w:rsidRPr="00CE3B9C">
        <w:t>&gt;m3,</w:t>
      </w:r>
      <w:r w:rsidRPr="00CE3B9C">
        <w:t>对于</w:t>
      </w:r>
      <w:r w:rsidRPr="00CE3B9C">
        <w:t>C1</w:t>
      </w:r>
      <w:r w:rsidRPr="00CE3B9C">
        <w:t>而言，它似乎丢失了</w:t>
      </w:r>
      <w:r w:rsidRPr="00CE3B9C">
        <w:t>“</w:t>
      </w:r>
      <w:r w:rsidRPr="00CE3B9C">
        <w:t>顺序性</w:t>
      </w:r>
      <w:r w:rsidRPr="00CE3B9C">
        <w:t>”</w:t>
      </w:r>
      <w:r w:rsidRPr="00CE3B9C">
        <w:t>。</w:t>
      </w:r>
    </w:p>
    <w:p w14:paraId="78F31C6A" w14:textId="77777777" w:rsidR="00FD1664" w:rsidRDefault="00FD1664" w:rsidP="009D3AC1">
      <w:pPr>
        <w:pStyle w:val="3"/>
        <w:ind w:firstLine="420"/>
      </w:pPr>
      <w:bookmarkStart w:id="67" w:name="_Toc515893768"/>
      <w:r>
        <w:rPr>
          <w:rFonts w:hint="eastAsia"/>
        </w:rPr>
        <w:t>强顺序</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DE26AC" w14:paraId="1312E136" w14:textId="77777777" w:rsidTr="00A27086">
        <w:tc>
          <w:tcPr>
            <w:tcW w:w="8522" w:type="dxa"/>
          </w:tcPr>
          <w:p w14:paraId="2196038C" w14:textId="77777777" w:rsidR="00FD1664" w:rsidRPr="00DE26AC" w:rsidRDefault="00FD1664" w:rsidP="00A27086">
            <w:pPr>
              <w:ind w:firstLine="420"/>
            </w:pPr>
            <w:r>
              <w:t>&lt;policyEntry</w:t>
            </w:r>
            <w:r>
              <w:rPr>
                <w:rFonts w:hint="eastAsia"/>
              </w:rPr>
              <w:t xml:space="preserve"> </w:t>
            </w:r>
            <w:r w:rsidRPr="00DE26AC">
              <w:t>queue="&gt;"</w:t>
            </w:r>
            <w:r>
              <w:rPr>
                <w:rFonts w:hint="eastAsia"/>
              </w:rPr>
              <w:t xml:space="preserve"> </w:t>
            </w:r>
            <w:r w:rsidRPr="00DE26AC">
              <w:t>strictOrderDispatch="true"/&gt;</w:t>
            </w:r>
          </w:p>
        </w:tc>
      </w:tr>
    </w:tbl>
    <w:p w14:paraId="565695CE" w14:textId="77777777" w:rsidR="00FD1664" w:rsidRPr="00CE3B9C" w:rsidRDefault="00FD1664" w:rsidP="00FD1664">
      <w:pPr>
        <w:ind w:firstLine="420"/>
      </w:pPr>
      <w:r w:rsidRPr="00CE3B9C">
        <w:t>strictOrderDispatch“</w:t>
      </w:r>
      <w:r w:rsidRPr="00CE3B9C">
        <w:t>严格顺序转发</w:t>
      </w:r>
      <w:r w:rsidRPr="00CE3B9C">
        <w:t>”</w:t>
      </w:r>
      <w:r w:rsidRPr="00CE3B9C">
        <w:t>，这是区别于</w:t>
      </w:r>
      <w:r w:rsidRPr="00CE3B9C">
        <w:t>“</w:t>
      </w:r>
      <w:r w:rsidRPr="00CE3B9C">
        <w:t>轮询</w:t>
      </w:r>
      <w:r w:rsidRPr="00CE3B9C">
        <w:t>”</w:t>
      </w:r>
      <w:r w:rsidRPr="00CE3B9C">
        <w:t>的一种消息转发手段；不过不要误解它为</w:t>
      </w:r>
      <w:r w:rsidRPr="00CE3B9C">
        <w:t>“</w:t>
      </w:r>
      <w:r w:rsidRPr="00CE3B9C">
        <w:t>全局严格顺序</w:t>
      </w:r>
      <w:r w:rsidRPr="00CE3B9C">
        <w:t>”</w:t>
      </w:r>
      <w:r w:rsidRPr="00CE3B9C">
        <w:t>，它只不过是将</w:t>
      </w:r>
      <w:r w:rsidRPr="00CE3B9C">
        <w:t>prefetch</w:t>
      </w:r>
      <w:r w:rsidRPr="00CE3B9C">
        <w:t>的消息依次填满每个</w:t>
      </w:r>
      <w:r w:rsidRPr="00CE3B9C">
        <w:t>consumer</w:t>
      </w:r>
      <w:r w:rsidRPr="00CE3B9C">
        <w:t>的</w:t>
      </w:r>
      <w:r w:rsidRPr="00CE3B9C">
        <w:t>pending buffer</w:t>
      </w:r>
      <w:r w:rsidRPr="00CE3B9C">
        <w:t>。比如上述例子中，如果</w:t>
      </w:r>
      <w:r w:rsidRPr="00CE3B9C">
        <w:t>C1-C2</w:t>
      </w:r>
      <w:r w:rsidRPr="00CE3B9C">
        <w:t>两个消费者的</w:t>
      </w:r>
      <w:r w:rsidRPr="00CE3B9C">
        <w:t>buffer</w:t>
      </w:r>
      <w:r w:rsidRPr="00CE3B9C">
        <w:t>尺寸为</w:t>
      </w:r>
      <w:r w:rsidRPr="00CE3B9C">
        <w:t>3</w:t>
      </w:r>
      <w:r w:rsidRPr="00CE3B9C">
        <w:t>，那么</w:t>
      </w:r>
      <w:r w:rsidRPr="00CE3B9C">
        <w:t>(m1,m2,m3)-&gt;C1,(m4)-&gt;C2;</w:t>
      </w:r>
      <w:r w:rsidRPr="00CE3B9C">
        <w:t>当</w:t>
      </w:r>
      <w:r w:rsidRPr="00CE3B9C">
        <w:t>C1</w:t>
      </w:r>
      <w:r w:rsidRPr="00CE3B9C">
        <w:t>填充完毕之后，才会填充</w:t>
      </w:r>
      <w:r w:rsidRPr="00CE3B9C">
        <w:t>C2</w:t>
      </w:r>
      <w:r w:rsidRPr="00CE3B9C">
        <w:t>。由此这种策略可以保证</w:t>
      </w:r>
      <w:r w:rsidRPr="00CE3B9C">
        <w:t>buffer</w:t>
      </w:r>
      <w:r w:rsidRPr="00CE3B9C">
        <w:t>中所有的消息都是</w:t>
      </w:r>
      <w:r w:rsidRPr="00CE3B9C">
        <w:t>“</w:t>
      </w:r>
      <w:r w:rsidRPr="00E2637F">
        <w:rPr>
          <w:rStyle w:val="afff1"/>
        </w:rPr>
        <w:t>权重临近的</w:t>
      </w:r>
      <w:r w:rsidRPr="00CE3B9C">
        <w:t>”</w:t>
      </w:r>
      <w:r w:rsidRPr="00CE3B9C">
        <w:t>、有序的。</w:t>
      </w:r>
      <w:r w:rsidRPr="00CE3B9C">
        <w:t>(</w:t>
      </w:r>
      <w:r w:rsidRPr="00CE3B9C">
        <w:t>需要注意：</w:t>
      </w:r>
      <w:r w:rsidRPr="00CE3B9C">
        <w:t>strictOrderDispatch</w:t>
      </w:r>
      <w:r w:rsidRPr="00CE3B9C">
        <w:t>并非是解决</w:t>
      </w:r>
      <w:r w:rsidRPr="00CE3B9C">
        <w:t>priority</w:t>
      </w:r>
      <w:r w:rsidRPr="00CE3B9C">
        <w:t>消息顺序的问题而生，只是在使用</w:t>
      </w:r>
      <w:r w:rsidRPr="00CE3B9C">
        <w:t>priority</w:t>
      </w:r>
      <w:r w:rsidRPr="00CE3B9C">
        <w:t>时需要关注它</w:t>
      </w:r>
      <w:r w:rsidRPr="00CE3B9C">
        <w:t>)</w:t>
      </w:r>
      <w:r w:rsidRPr="00CE3B9C">
        <w:t>。</w:t>
      </w:r>
    </w:p>
    <w:p w14:paraId="52BDDAB9" w14:textId="77777777" w:rsidR="00FD1664" w:rsidRDefault="00FD1664" w:rsidP="009D3AC1">
      <w:pPr>
        <w:pStyle w:val="3"/>
        <w:ind w:firstLine="420"/>
      </w:pPr>
      <w:bookmarkStart w:id="68" w:name="_Toc515893769"/>
      <w:r>
        <w:rPr>
          <w:rFonts w:hint="eastAsia"/>
        </w:rPr>
        <w:t>严格顺序</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A1463F" w14:paraId="4785F92D" w14:textId="77777777" w:rsidTr="00A27086">
        <w:tc>
          <w:tcPr>
            <w:tcW w:w="8522" w:type="dxa"/>
          </w:tcPr>
          <w:p w14:paraId="587CD1B5" w14:textId="77777777" w:rsidR="00FD1664" w:rsidRPr="00A1463F" w:rsidRDefault="00FD1664" w:rsidP="00A27086">
            <w:pPr>
              <w:ind w:firstLine="420"/>
            </w:pPr>
            <w:r>
              <w:t>&lt;policyEntry</w:t>
            </w:r>
            <w:r>
              <w:rPr>
                <w:rFonts w:hint="eastAsia"/>
              </w:rPr>
              <w:t xml:space="preserve"> </w:t>
            </w:r>
            <w:r w:rsidRPr="00A1463F">
              <w:t>queue="&gt;"</w:t>
            </w:r>
            <w:r>
              <w:rPr>
                <w:rFonts w:hint="eastAsia"/>
              </w:rPr>
              <w:t xml:space="preserve"> </w:t>
            </w:r>
            <w:r w:rsidRPr="00A1463F">
              <w:t>prioritizedMessages="true"</w:t>
            </w:r>
            <w:r>
              <w:rPr>
                <w:rFonts w:hint="eastAsia"/>
              </w:rPr>
              <w:t xml:space="preserve"> </w:t>
            </w:r>
            <w:r w:rsidRPr="00A1463F">
              <w:t>useCache="false"</w:t>
            </w:r>
            <w:r>
              <w:rPr>
                <w:rFonts w:hint="eastAsia"/>
              </w:rPr>
              <w:t xml:space="preserve"> </w:t>
            </w:r>
            <w:r w:rsidRPr="00A1463F">
              <w:t>expireMessagesPeriod="0"</w:t>
            </w:r>
            <w:r>
              <w:rPr>
                <w:rFonts w:hint="eastAsia"/>
              </w:rPr>
              <w:t xml:space="preserve"> </w:t>
            </w:r>
            <w:r w:rsidRPr="00A1463F">
              <w:t>queuePrefetch="1"/&gt;</w:t>
            </w:r>
          </w:p>
        </w:tc>
      </w:tr>
    </w:tbl>
    <w:p w14:paraId="79B506D1" w14:textId="77777777" w:rsidR="00FD1664" w:rsidRPr="00E7671B" w:rsidRDefault="00FD1664" w:rsidP="00FD1664">
      <w:pPr>
        <w:ind w:firstLine="420"/>
      </w:pPr>
      <w:r w:rsidRPr="00E7671B">
        <w:t>useCache=false</w:t>
      </w:r>
      <w:r w:rsidRPr="00E7671B">
        <w:t>来关闭内存，强制将所有的消息都立即写入文件</w:t>
      </w:r>
      <w:r w:rsidRPr="00E7671B">
        <w:t>(</w:t>
      </w:r>
      <w:r w:rsidRPr="00E7671B">
        <w:t>索引化，但是会降低消息的转发效率</w:t>
      </w:r>
      <w:r w:rsidRPr="00E7671B">
        <w:t>)</w:t>
      </w:r>
      <w:r w:rsidRPr="00E7671B">
        <w:t>；</w:t>
      </w:r>
      <w:r w:rsidRPr="00E7671B">
        <w:t>queuePrefetch=1</w:t>
      </w:r>
      <w:r w:rsidRPr="00E7671B">
        <w:t>来约束每个</w:t>
      </w:r>
      <w:r w:rsidRPr="00E7671B">
        <w:t>consumer</w:t>
      </w:r>
      <w:r w:rsidRPr="00E7671B">
        <w:t>任何时刻只有一个消息正在处理，那些消息消费之后，将会从文件中重新获取，这大大增加了消息文件操作的次数，不过每次读取肯定都是</w:t>
      </w:r>
      <w:r w:rsidRPr="00E7671B">
        <w:t>priority</w:t>
      </w:r>
      <w:r w:rsidRPr="00E7671B">
        <w:t>最高的消息。</w:t>
      </w:r>
    </w:p>
    <w:p w14:paraId="30D3671A" w14:textId="1391699A" w:rsidR="00FD1664" w:rsidRDefault="00FD1664" w:rsidP="009D3AC1">
      <w:pPr>
        <w:pStyle w:val="2"/>
      </w:pPr>
      <w:bookmarkStart w:id="69" w:name="_Toc515893770"/>
      <w:r>
        <w:rPr>
          <w:rFonts w:hint="eastAsia"/>
        </w:rPr>
        <w:t>Consumer API</w:t>
      </w:r>
      <w:r>
        <w:rPr>
          <w:rFonts w:hint="eastAsia"/>
        </w:rPr>
        <w:t>简介</w:t>
      </w:r>
      <w:bookmarkEnd w:id="69"/>
    </w:p>
    <w:p w14:paraId="4C8CFF4D" w14:textId="196F660B" w:rsidR="006A7973" w:rsidRDefault="006A7973" w:rsidP="006A7973">
      <w:pPr>
        <w:pStyle w:val="3"/>
        <w:ind w:firstLine="420"/>
      </w:pPr>
      <w:r w:rsidRPr="006A7973">
        <w:t>createSession</w:t>
      </w:r>
    </w:p>
    <w:p w14:paraId="4A8C7846" w14:textId="33D8F50C" w:rsidR="006A7973" w:rsidRDefault="00652EB2" w:rsidP="006A7973">
      <w:pPr>
        <w:ind w:firstLine="420"/>
      </w:pPr>
      <w:r>
        <w:tab/>
      </w:r>
      <w:r w:rsidR="006A7973">
        <w:t>Session session = connection.createSession(paramA,paramB);</w:t>
      </w:r>
    </w:p>
    <w:p w14:paraId="623D00B3" w14:textId="77777777" w:rsidR="00365C72" w:rsidRDefault="00652EB2" w:rsidP="006A7973">
      <w:pPr>
        <w:ind w:firstLine="420"/>
      </w:pPr>
      <w:r>
        <w:tab/>
      </w:r>
      <w:r w:rsidR="006A7973">
        <w:t>paramA</w:t>
      </w:r>
      <w:r w:rsidR="006A7973">
        <w:t>是设置事务，</w:t>
      </w:r>
    </w:p>
    <w:p w14:paraId="61AA80B9" w14:textId="6DE15708" w:rsidR="006A7973" w:rsidRDefault="00365C72" w:rsidP="006A7973">
      <w:pPr>
        <w:ind w:firstLine="420"/>
      </w:pPr>
      <w:r>
        <w:tab/>
      </w:r>
      <w:r w:rsidR="006A7973">
        <w:t>paramB</w:t>
      </w:r>
      <w:r w:rsidR="006A7973">
        <w:t>是设置</w:t>
      </w:r>
      <w:r w:rsidR="006A7973">
        <w:t>acknowledgment mode</w:t>
      </w:r>
    </w:p>
    <w:p w14:paraId="78D4D200" w14:textId="44697BD7" w:rsidR="001211C2" w:rsidRDefault="001211C2" w:rsidP="006A7973">
      <w:pPr>
        <w:ind w:firstLine="420"/>
      </w:pPr>
      <w:r w:rsidRPr="001211C2">
        <w:t xml:space="preserve">paramA </w:t>
      </w:r>
      <w:r w:rsidRPr="001211C2">
        <w:t>取值有：</w:t>
      </w:r>
    </w:p>
    <w:p w14:paraId="688A7079" w14:textId="77777777" w:rsidR="00954B52" w:rsidRDefault="001211C2" w:rsidP="00603637">
      <w:pPr>
        <w:ind w:firstLine="420"/>
      </w:pPr>
      <w:r>
        <w:tab/>
        <w:t>1</w:t>
      </w:r>
      <w:r>
        <w:t>、</w:t>
      </w:r>
      <w:r>
        <w:t>true</w:t>
      </w:r>
      <w:r>
        <w:t>：支持事务</w:t>
      </w:r>
      <w:r w:rsidR="00603637">
        <w:rPr>
          <w:rFonts w:hint="eastAsia"/>
        </w:rPr>
        <w:t>：</w:t>
      </w:r>
    </w:p>
    <w:p w14:paraId="69D379F7" w14:textId="421D9FF0" w:rsidR="001211C2" w:rsidRDefault="00954B52" w:rsidP="001211C2">
      <w:pPr>
        <w:ind w:firstLine="420"/>
      </w:pPr>
      <w:r>
        <w:tab/>
      </w:r>
      <w:r>
        <w:tab/>
      </w:r>
      <w:r w:rsidR="001211C2">
        <w:rPr>
          <w:rFonts w:hint="eastAsia"/>
        </w:rPr>
        <w:t>为</w:t>
      </w:r>
      <w:r w:rsidR="001211C2">
        <w:t>true</w:t>
      </w:r>
      <w:r w:rsidR="001211C2">
        <w:t>时：</w:t>
      </w:r>
      <w:r w:rsidR="001211C2">
        <w:t>paramB</w:t>
      </w:r>
      <w:r w:rsidR="001211C2">
        <w:t>的值忽略，</w:t>
      </w:r>
      <w:r w:rsidR="001211C2">
        <w:t xml:space="preserve"> acknowledgment mode</w:t>
      </w:r>
      <w:r w:rsidR="001211C2">
        <w:t>被</w:t>
      </w:r>
      <w:r w:rsidR="001211C2">
        <w:t>jms</w:t>
      </w:r>
      <w:r w:rsidR="001211C2">
        <w:t>服务器设置为</w:t>
      </w:r>
      <w:r w:rsidR="001211C2">
        <w:lastRenderedPageBreak/>
        <w:t xml:space="preserve">SESSION_TRANSACTED </w:t>
      </w:r>
      <w:r w:rsidR="001211C2">
        <w:t>。</w:t>
      </w:r>
      <w:r w:rsidR="001211C2">
        <w:t xml:space="preserve"> </w:t>
      </w:r>
      <w:r w:rsidR="001211C2">
        <w:t xml:space="preserve">　</w:t>
      </w:r>
    </w:p>
    <w:p w14:paraId="62C8CD10" w14:textId="058D93A8" w:rsidR="001211C2" w:rsidRDefault="001211C2" w:rsidP="001211C2">
      <w:pPr>
        <w:ind w:firstLine="420"/>
      </w:pPr>
      <w:r>
        <w:t>2</w:t>
      </w:r>
      <w:r>
        <w:t>、</w:t>
      </w:r>
      <w:r>
        <w:t>false</w:t>
      </w:r>
      <w:r>
        <w:t>：不支持事务</w:t>
      </w:r>
      <w:r>
        <w:t xml:space="preserve"> </w:t>
      </w:r>
    </w:p>
    <w:p w14:paraId="3C45E044" w14:textId="77777777" w:rsidR="006176BC" w:rsidRDefault="00A66CBF" w:rsidP="001211C2">
      <w:pPr>
        <w:ind w:firstLine="420"/>
      </w:pPr>
      <w:r>
        <w:tab/>
      </w:r>
      <w:r w:rsidR="001211C2">
        <w:rPr>
          <w:rFonts w:hint="eastAsia"/>
        </w:rPr>
        <w:t>为</w:t>
      </w:r>
      <w:r w:rsidR="001211C2">
        <w:t>false</w:t>
      </w:r>
      <w:r w:rsidR="001211C2">
        <w:t>时：</w:t>
      </w:r>
      <w:r w:rsidR="001211C2">
        <w:t>paramB</w:t>
      </w:r>
      <w:r w:rsidR="001211C2">
        <w:t>的值可为</w:t>
      </w:r>
      <w:r w:rsidR="001211C2">
        <w:t>Session.AUTO_ACKNOWLEDGE</w:t>
      </w:r>
      <w:r w:rsidR="001211C2">
        <w:t>、</w:t>
      </w:r>
      <w:r w:rsidR="001211C2">
        <w:t>Session.CLIENT_ACKNOWLEDGE</w:t>
      </w:r>
      <w:r w:rsidR="001211C2">
        <w:t>、</w:t>
      </w:r>
      <w:r w:rsidR="001211C2">
        <w:t>DUPS_OK_ACKNOWLEDGE</w:t>
      </w:r>
      <w:r w:rsidR="001211C2">
        <w:t>其中一个。</w:t>
      </w:r>
    </w:p>
    <w:p w14:paraId="64818776" w14:textId="77777777" w:rsidR="006176BC" w:rsidRDefault="006176BC" w:rsidP="001211C2">
      <w:pPr>
        <w:ind w:firstLine="420"/>
      </w:pPr>
    </w:p>
    <w:p w14:paraId="4FDE6994" w14:textId="5836B978" w:rsidR="0071632C" w:rsidRDefault="0071632C" w:rsidP="001211C2">
      <w:pPr>
        <w:ind w:firstLine="420"/>
      </w:pPr>
      <w:r w:rsidRPr="0071632C">
        <w:t xml:space="preserve">paramB </w:t>
      </w:r>
      <w:r w:rsidRPr="0071632C">
        <w:t>取值有：</w:t>
      </w:r>
    </w:p>
    <w:p w14:paraId="28A553E3" w14:textId="59F1725B" w:rsidR="006176BC" w:rsidRDefault="006176BC" w:rsidP="006176BC">
      <w:pPr>
        <w:ind w:firstLine="420"/>
      </w:pPr>
      <w:r>
        <w:tab/>
        <w:t>1</w:t>
      </w:r>
      <w:r>
        <w:t>、</w:t>
      </w:r>
      <w:r>
        <w:t>Session.AUTO_ACKNOWLEDGE</w:t>
      </w:r>
      <w:r>
        <w:t>：为自动确认，客户端发送和接收消息不需要做额外的工作。</w:t>
      </w:r>
    </w:p>
    <w:p w14:paraId="698FFF88" w14:textId="4FEDC880" w:rsidR="006176BC" w:rsidRDefault="0033363C" w:rsidP="006176BC">
      <w:pPr>
        <w:ind w:firstLine="420"/>
      </w:pPr>
      <w:r>
        <w:tab/>
        <w:t>2</w:t>
      </w:r>
      <w:r w:rsidR="006176BC">
        <w:t>、</w:t>
      </w:r>
      <w:r w:rsidR="006176BC">
        <w:t>Session.CLIENT_ACKNOWLEDGE</w:t>
      </w:r>
      <w:r w:rsidR="006176BC">
        <w:t>：为客户端确认。客户端接收到消息后，必须调用</w:t>
      </w:r>
      <w:r w:rsidR="006176BC">
        <w:t>javax.jms.Message</w:t>
      </w:r>
      <w:r w:rsidR="006176BC">
        <w:t>的</w:t>
      </w:r>
      <w:r w:rsidR="006176BC">
        <w:t>acknowledge</w:t>
      </w:r>
      <w:r w:rsidR="006176BC">
        <w:t>方法。</w:t>
      </w:r>
      <w:r w:rsidR="006176BC">
        <w:t>jms</w:t>
      </w:r>
      <w:r w:rsidR="006176BC">
        <w:t>服务器才会删除消息。</w:t>
      </w:r>
      <w:r w:rsidR="006176BC">
        <w:t xml:space="preserve"> </w:t>
      </w:r>
    </w:p>
    <w:p w14:paraId="544AFCF7" w14:textId="77777777" w:rsidR="006176BC" w:rsidRDefault="006176BC" w:rsidP="006176BC">
      <w:pPr>
        <w:ind w:firstLine="420"/>
      </w:pPr>
    </w:p>
    <w:p w14:paraId="73782682" w14:textId="62C09B8E" w:rsidR="006176BC" w:rsidRDefault="00D3341C" w:rsidP="006176BC">
      <w:pPr>
        <w:ind w:firstLine="420"/>
      </w:pPr>
      <w:r>
        <w:tab/>
      </w:r>
      <w:r w:rsidR="006176BC">
        <w:t>3</w:t>
      </w:r>
      <w:r w:rsidR="006176BC">
        <w:t>、</w:t>
      </w:r>
      <w:r w:rsidR="006176BC">
        <w:t>DUPS_OK_ACKNOWLEDGE</w:t>
      </w:r>
      <w:r w:rsidR="006176BC">
        <w:t>：允许副本的确认模式。一旦接收方应用程序的方法调用从处理消息处返回，会话对象就会确认消息的接收；而且允许重复确认。在需要考虑资源使用时，这种模式非常有效。</w:t>
      </w:r>
    </w:p>
    <w:p w14:paraId="4676173F" w14:textId="3F20A757" w:rsidR="006176BC" w:rsidRDefault="009D3F61" w:rsidP="006176BC">
      <w:pPr>
        <w:ind w:firstLine="420"/>
      </w:pPr>
      <w:r>
        <w:tab/>
      </w:r>
      <w:r w:rsidR="006176BC">
        <w:t>4</w:t>
      </w:r>
      <w:r w:rsidR="006176BC">
        <w:t>、</w:t>
      </w:r>
      <w:r w:rsidR="006176BC">
        <w:t>SESSION_TRANSACTED</w:t>
      </w:r>
    </w:p>
    <w:p w14:paraId="132E285D" w14:textId="77777777" w:rsidR="00365C72" w:rsidRPr="006A7973" w:rsidRDefault="00365C72" w:rsidP="006A7973">
      <w:pPr>
        <w:ind w:firstLine="420"/>
      </w:pPr>
    </w:p>
    <w:p w14:paraId="39272EEE" w14:textId="2D04FCDF" w:rsidR="00FD1664" w:rsidRDefault="00FD1664" w:rsidP="009D3AC1">
      <w:pPr>
        <w:pStyle w:val="3"/>
        <w:ind w:firstLine="420"/>
      </w:pPr>
      <w:r>
        <w:rPr>
          <w:rFonts w:hint="eastAsia"/>
        </w:rPr>
        <w:t>消息的确认</w:t>
      </w:r>
      <w:r w:rsidR="008574B3">
        <w:rPr>
          <w:rFonts w:hint="eastAsia"/>
        </w:rPr>
        <w:t>机制</w:t>
      </w:r>
      <w:r w:rsidR="008574B3">
        <w:rPr>
          <w:rFonts w:hint="eastAsia"/>
        </w:rPr>
        <w:t>1</w:t>
      </w:r>
    </w:p>
    <w:p w14:paraId="2F403C2D" w14:textId="77777777" w:rsidR="00FD1664" w:rsidRDefault="00FD1664" w:rsidP="00FD1664">
      <w:pPr>
        <w:ind w:firstLine="420"/>
      </w:pPr>
      <w:r>
        <w:rPr>
          <w:rFonts w:hint="eastAsia"/>
        </w:rPr>
        <w:t>Consumer</w:t>
      </w:r>
      <w:r>
        <w:rPr>
          <w:rFonts w:hint="eastAsia"/>
        </w:rPr>
        <w:t>拉取消息后，如果没有做确认</w:t>
      </w:r>
      <w:r>
        <w:rPr>
          <w:rFonts w:hint="eastAsia"/>
        </w:rPr>
        <w:t>acknowledge</w:t>
      </w:r>
      <w:r>
        <w:rPr>
          <w:rFonts w:hint="eastAsia"/>
        </w:rPr>
        <w:t>，此消息不会从</w:t>
      </w:r>
      <w:r>
        <w:rPr>
          <w:rFonts w:hint="eastAsia"/>
        </w:rPr>
        <w:t>MQ</w:t>
      </w:r>
      <w:r>
        <w:rPr>
          <w:rFonts w:hint="eastAsia"/>
        </w:rPr>
        <w:t>中删除。</w:t>
      </w:r>
    </w:p>
    <w:p w14:paraId="4E514A69" w14:textId="77777777" w:rsidR="00FD1664" w:rsidRDefault="00FD1664" w:rsidP="00FD1664">
      <w:pPr>
        <w:ind w:firstLine="420"/>
      </w:pPr>
      <w:r>
        <w:rPr>
          <w:rFonts w:hint="eastAsia"/>
        </w:rPr>
        <w:t>消息的如果拉去到</w:t>
      </w:r>
      <w:r>
        <w:rPr>
          <w:rFonts w:hint="eastAsia"/>
        </w:rPr>
        <w:t>consumer</w:t>
      </w:r>
      <w:r>
        <w:rPr>
          <w:rFonts w:hint="eastAsia"/>
        </w:rPr>
        <w:t>后，未确认，那么消息被锁定。如果</w:t>
      </w:r>
      <w:r>
        <w:rPr>
          <w:rFonts w:hint="eastAsia"/>
        </w:rPr>
        <w:t>consumer</w:t>
      </w:r>
      <w:r>
        <w:rPr>
          <w:rFonts w:hint="eastAsia"/>
        </w:rPr>
        <w:t>关闭的时候仍旧没有确认消息，则释放消息锁定信息。消息将发送给其他的</w:t>
      </w:r>
      <w:r>
        <w:rPr>
          <w:rFonts w:hint="eastAsia"/>
        </w:rPr>
        <w:t>consumer</w:t>
      </w:r>
      <w:r>
        <w:rPr>
          <w:rFonts w:hint="eastAsia"/>
        </w:rPr>
        <w:t>处理。</w:t>
      </w:r>
    </w:p>
    <w:p w14:paraId="1FA0839A" w14:textId="4079722E" w:rsidR="00FD1664" w:rsidRDefault="00FD1664" w:rsidP="00FD1664">
      <w:pPr>
        <w:ind w:firstLine="420"/>
      </w:pPr>
      <w:r>
        <w:rPr>
          <w:rFonts w:hint="eastAsia"/>
        </w:rPr>
        <w:t>消息一旦处理，应该必须确认。类似数据库中的事务管理机制。</w:t>
      </w:r>
    </w:p>
    <w:p w14:paraId="79E565DA" w14:textId="77777777" w:rsidR="00546ABC" w:rsidRDefault="00546ABC" w:rsidP="00FD1664">
      <w:pPr>
        <w:ind w:firstLine="420"/>
      </w:pPr>
    </w:p>
    <w:p w14:paraId="0E1E1512" w14:textId="50FEE642" w:rsidR="00546ABC" w:rsidRDefault="00546ABC" w:rsidP="00FD1664">
      <w:pPr>
        <w:ind w:firstLine="420"/>
      </w:pPr>
      <w:r>
        <w:rPr>
          <w:rFonts w:hint="eastAsia"/>
        </w:rPr>
        <w:t>在提供者</w:t>
      </w:r>
      <w:r w:rsidR="00CC2F7A">
        <w:rPr>
          <w:rFonts w:hint="eastAsia"/>
        </w:rPr>
        <w:t>中设置</w:t>
      </w:r>
    </w:p>
    <w:p w14:paraId="2EE4D9AA" w14:textId="35779774" w:rsidR="00546ABC" w:rsidRDefault="00546ABC" w:rsidP="00FD1664">
      <w:pPr>
        <w:ind w:firstLine="420"/>
      </w:pPr>
      <w:r>
        <w:tab/>
      </w:r>
      <w:r w:rsidRPr="00546ABC">
        <w:t>createSession = connection.createSession(false,Session.CLIENT_ACKNOWLEDGE);</w:t>
      </w:r>
    </w:p>
    <w:p w14:paraId="47FA0EAA" w14:textId="21B6972F" w:rsidR="00F43580" w:rsidRDefault="00F43580" w:rsidP="00FD1664">
      <w:pPr>
        <w:ind w:firstLine="420"/>
      </w:pPr>
      <w:r>
        <w:rPr>
          <w:rFonts w:hint="eastAsia"/>
        </w:rPr>
        <w:t>在消费者中</w:t>
      </w:r>
      <w:r w:rsidR="00D75358">
        <w:rPr>
          <w:rFonts w:hint="eastAsia"/>
        </w:rPr>
        <w:t>设置</w:t>
      </w:r>
    </w:p>
    <w:p w14:paraId="51CEE010" w14:textId="1D111609" w:rsidR="00AA1CAB" w:rsidRDefault="00AA1CAB" w:rsidP="00AA1CAB">
      <w:pPr>
        <w:ind w:firstLine="420"/>
      </w:pPr>
      <w:r>
        <w:tab/>
      </w:r>
      <w:r w:rsidRPr="00546ABC">
        <w:t>createSession = connection.createSession(false,Session.CLIENT_ACKNOWLEDGE);</w:t>
      </w:r>
    </w:p>
    <w:p w14:paraId="33870B59" w14:textId="0072467A" w:rsidR="0080723F" w:rsidRDefault="0080723F" w:rsidP="00AA1CAB">
      <w:pPr>
        <w:ind w:firstLine="420"/>
      </w:pPr>
      <w:r>
        <w:rPr>
          <w:rFonts w:hint="eastAsia"/>
        </w:rPr>
        <w:t>结果</w:t>
      </w:r>
      <w:r w:rsidR="0020060F">
        <w:rPr>
          <w:rFonts w:hint="eastAsia"/>
        </w:rPr>
        <w:t>：消息没有被处理</w:t>
      </w:r>
    </w:p>
    <w:p w14:paraId="51BC9ED2" w14:textId="0E2AB715" w:rsidR="00282B8F" w:rsidRDefault="00282B8F" w:rsidP="00AA1CAB">
      <w:pPr>
        <w:ind w:firstLine="420"/>
      </w:pPr>
      <w:r>
        <w:rPr>
          <w:noProof/>
        </w:rPr>
        <w:drawing>
          <wp:inline distT="0" distB="0" distL="0" distR="0" wp14:anchorId="17BE46CF" wp14:editId="42891B91">
            <wp:extent cx="5274310" cy="469265"/>
            <wp:effectExtent l="0" t="0" r="2540" b="69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69265"/>
                    </a:xfrm>
                    <a:prstGeom prst="rect">
                      <a:avLst/>
                    </a:prstGeom>
                  </pic:spPr>
                </pic:pic>
              </a:graphicData>
            </a:graphic>
          </wp:inline>
        </w:drawing>
      </w:r>
    </w:p>
    <w:p w14:paraId="74D2B0A0" w14:textId="0AE5FCCE" w:rsidR="00AA1CAB" w:rsidRDefault="003927E1" w:rsidP="00FD1664">
      <w:pPr>
        <w:ind w:firstLine="420"/>
      </w:pPr>
      <w:r>
        <w:rPr>
          <w:rFonts w:hint="eastAsia"/>
        </w:rPr>
        <w:t>添加</w:t>
      </w:r>
      <w:r w:rsidRPr="003927E1">
        <w:t>message.acknowledge();</w:t>
      </w:r>
      <w:r w:rsidR="000538F0">
        <w:rPr>
          <w:rFonts w:hint="eastAsia"/>
        </w:rPr>
        <w:t>运行后</w:t>
      </w:r>
      <w:r w:rsidR="00817172">
        <w:rPr>
          <w:rFonts w:hint="eastAsia"/>
        </w:rPr>
        <w:t>消息会被处理</w:t>
      </w:r>
      <w:r w:rsidR="008611C3">
        <w:rPr>
          <w:rFonts w:hint="eastAsia"/>
        </w:rPr>
        <w:t>。</w:t>
      </w:r>
    </w:p>
    <w:p w14:paraId="34202581" w14:textId="030BB5BA" w:rsidR="00B67F9D" w:rsidRPr="00AA1CAB" w:rsidRDefault="00B67F9D" w:rsidP="00FD1664">
      <w:pPr>
        <w:ind w:firstLine="420"/>
      </w:pPr>
      <w:r>
        <w:rPr>
          <w:noProof/>
        </w:rPr>
        <w:drawing>
          <wp:inline distT="0" distB="0" distL="0" distR="0" wp14:anchorId="73474C7A" wp14:editId="5C8F47E1">
            <wp:extent cx="5274310" cy="4178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17830"/>
                    </a:xfrm>
                    <a:prstGeom prst="rect">
                      <a:avLst/>
                    </a:prstGeom>
                  </pic:spPr>
                </pic:pic>
              </a:graphicData>
            </a:graphic>
          </wp:inline>
        </w:drawing>
      </w:r>
    </w:p>
    <w:p w14:paraId="6BE55C2C" w14:textId="77777777" w:rsidR="00FD1664" w:rsidRDefault="00FD1664" w:rsidP="009D3AC1">
      <w:pPr>
        <w:pStyle w:val="3"/>
        <w:ind w:firstLine="420"/>
      </w:pPr>
      <w:bookmarkStart w:id="70" w:name="_Toc515893771"/>
      <w:r>
        <w:rPr>
          <w:rFonts w:hint="eastAsia"/>
        </w:rPr>
        <w:t>消息的过滤</w:t>
      </w:r>
      <w:bookmarkEnd w:id="70"/>
    </w:p>
    <w:p w14:paraId="590DEAC9" w14:textId="77777777" w:rsidR="00FD1664" w:rsidRDefault="00FD1664" w:rsidP="00FD1664">
      <w:pPr>
        <w:ind w:firstLine="420"/>
      </w:pPr>
      <w:r>
        <w:rPr>
          <w:rFonts w:hint="eastAsia"/>
        </w:rPr>
        <w:t>对消息消费者处理的消息数据进行过滤。这种处理可以明确消费者的角色，细分消费者的功能。</w:t>
      </w:r>
    </w:p>
    <w:p w14:paraId="05F502F4" w14:textId="77777777" w:rsidR="00FD1664" w:rsidRDefault="00FD1664" w:rsidP="00FD1664">
      <w:pPr>
        <w:ind w:firstLine="420"/>
      </w:pPr>
      <w:r>
        <w:rPr>
          <w:rFonts w:hint="eastAsia"/>
        </w:rPr>
        <w:t>设置过滤：</w:t>
      </w:r>
    </w:p>
    <w:p w14:paraId="237F0DA1" w14:textId="77777777" w:rsidR="00FD1664" w:rsidRDefault="00FD1664" w:rsidP="00FD1664">
      <w:pPr>
        <w:ind w:firstLine="420"/>
      </w:pPr>
      <w:r>
        <w:rPr>
          <w:rFonts w:hint="eastAsia"/>
        </w:rPr>
        <w:t>Session.createConsumer(Destination destination, String messageSelector);</w:t>
      </w:r>
    </w:p>
    <w:p w14:paraId="5C3A9BCC" w14:textId="77777777" w:rsidR="00FD1664" w:rsidRDefault="00FD1664" w:rsidP="00FD1664">
      <w:pPr>
        <w:ind w:firstLine="420"/>
      </w:pPr>
      <w:r>
        <w:rPr>
          <w:rFonts w:hint="eastAsia"/>
        </w:rPr>
        <w:t>过滤信息为字符串，语法类似</w:t>
      </w:r>
      <w:r>
        <w:rPr>
          <w:rFonts w:hint="eastAsia"/>
        </w:rPr>
        <w:t>SQL92</w:t>
      </w:r>
      <w:r>
        <w:rPr>
          <w:rFonts w:hint="eastAsia"/>
        </w:rPr>
        <w:t>中的</w:t>
      </w:r>
      <w:r>
        <w:rPr>
          <w:rFonts w:hint="eastAsia"/>
        </w:rPr>
        <w:t>where</w:t>
      </w:r>
      <w:r>
        <w:rPr>
          <w:rFonts w:hint="eastAsia"/>
        </w:rPr>
        <w:t>子句条件信息。可以使用诸如</w:t>
      </w:r>
      <w:r>
        <w:rPr>
          <w:rFonts w:hint="eastAsia"/>
        </w:rPr>
        <w:t>AND</w:t>
      </w:r>
      <w:r>
        <w:rPr>
          <w:rFonts w:hint="eastAsia"/>
        </w:rPr>
        <w:t>、</w:t>
      </w:r>
      <w:r>
        <w:rPr>
          <w:rFonts w:hint="eastAsia"/>
        </w:rPr>
        <w:t>OR</w:t>
      </w:r>
      <w:r>
        <w:rPr>
          <w:rFonts w:hint="eastAsia"/>
        </w:rPr>
        <w:t>、</w:t>
      </w:r>
      <w:r>
        <w:rPr>
          <w:rFonts w:hint="eastAsia"/>
        </w:rPr>
        <w:t>IN</w:t>
      </w:r>
      <w:r>
        <w:rPr>
          <w:rFonts w:hint="eastAsia"/>
        </w:rPr>
        <w:t>、</w:t>
      </w:r>
      <w:r>
        <w:rPr>
          <w:rFonts w:hint="eastAsia"/>
        </w:rPr>
        <w:t>NOT IN</w:t>
      </w:r>
      <w:r>
        <w:rPr>
          <w:rFonts w:hint="eastAsia"/>
        </w:rPr>
        <w:t>等关键字。详细内容可以查看</w:t>
      </w:r>
      <w:r>
        <w:rPr>
          <w:rFonts w:hint="eastAsia"/>
        </w:rPr>
        <w:t>javax.jms.Message</w:t>
      </w:r>
      <w:r>
        <w:rPr>
          <w:rFonts w:hint="eastAsia"/>
        </w:rPr>
        <w:t>的帮助文档。</w:t>
      </w:r>
    </w:p>
    <w:p w14:paraId="4F77D7CC" w14:textId="7FE643B1" w:rsidR="00FD1664" w:rsidRDefault="00FD1664" w:rsidP="00FD1664">
      <w:pPr>
        <w:ind w:firstLine="420"/>
      </w:pPr>
      <w:r>
        <w:rPr>
          <w:rFonts w:hint="eastAsia"/>
        </w:rPr>
        <w:lastRenderedPageBreak/>
        <w:t>注意：消息的生产者在发送消息的的时候，必须设置可过滤的属性信息，所有的属性信息设置方法格式为</w:t>
      </w:r>
      <w:r>
        <w:rPr>
          <w:rFonts w:hint="eastAsia"/>
        </w:rPr>
        <w:t>:setXxxxProperty(String name, T value)</w:t>
      </w:r>
      <w:r>
        <w:rPr>
          <w:rFonts w:hint="eastAsia"/>
        </w:rPr>
        <w:t>。</w:t>
      </w:r>
      <w:r>
        <w:rPr>
          <w:rFonts w:hint="eastAsia"/>
        </w:rPr>
        <w:t xml:space="preserve"> </w:t>
      </w:r>
      <w:r>
        <w:rPr>
          <w:rFonts w:hint="eastAsia"/>
        </w:rPr>
        <w:t>其中方法名中的</w:t>
      </w:r>
      <w:r>
        <w:rPr>
          <w:rFonts w:hint="eastAsia"/>
        </w:rPr>
        <w:t>Xxxx</w:t>
      </w:r>
      <w:r>
        <w:rPr>
          <w:rFonts w:hint="eastAsia"/>
        </w:rPr>
        <w:t>是类型，如</w:t>
      </w:r>
      <w:r>
        <w:rPr>
          <w:rFonts w:hint="eastAsia"/>
        </w:rPr>
        <w:t>setObjectProperty/setStringProperty</w:t>
      </w:r>
      <w:r>
        <w:rPr>
          <w:rFonts w:hint="eastAsia"/>
        </w:rPr>
        <w:t>等。</w:t>
      </w:r>
    </w:p>
    <w:p w14:paraId="3FBFD7E2" w14:textId="7597F356" w:rsidR="00586A80" w:rsidRDefault="00586A80" w:rsidP="00586A80">
      <w:pPr>
        <w:pStyle w:val="2"/>
      </w:pPr>
      <w:r>
        <w:rPr>
          <w:rFonts w:hint="eastAsia"/>
        </w:rPr>
        <w:t>active</w:t>
      </w:r>
      <w:r>
        <w:t>M</w:t>
      </w:r>
      <w:r>
        <w:rPr>
          <w:rFonts w:hint="eastAsia"/>
        </w:rPr>
        <w:t>q</w:t>
      </w:r>
    </w:p>
    <w:p w14:paraId="615F2772" w14:textId="77777777" w:rsidR="00586A80" w:rsidRPr="00586A80" w:rsidRDefault="00586A80" w:rsidP="00586A80">
      <w:pPr>
        <w:ind w:firstLine="420"/>
      </w:pPr>
    </w:p>
    <w:p w14:paraId="439E7C29" w14:textId="77777777" w:rsidR="00FD1664" w:rsidRPr="008F5FC8" w:rsidRDefault="00FD1664" w:rsidP="00FD1664">
      <w:pPr>
        <w:ind w:firstLine="420"/>
      </w:pPr>
    </w:p>
    <w:p w14:paraId="320DFC93" w14:textId="77777777" w:rsidR="00FD1664" w:rsidRDefault="00FD1664" w:rsidP="009D3AC1">
      <w:pPr>
        <w:pStyle w:val="2"/>
      </w:pPr>
      <w:bookmarkStart w:id="71" w:name="_Toc515893772"/>
      <w:r>
        <w:rPr>
          <w:rFonts w:hint="eastAsia"/>
        </w:rPr>
        <w:t>Spring&amp;ActiveMQ</w:t>
      </w:r>
      <w:bookmarkEnd w:id="71"/>
    </w:p>
    <w:p w14:paraId="5D9F5869" w14:textId="77777777" w:rsidR="00FD1664" w:rsidRDefault="00FD1664" w:rsidP="00FD1664">
      <w:pPr>
        <w:ind w:firstLine="420"/>
      </w:pPr>
      <w:r>
        <w:rPr>
          <w:rFonts w:hint="eastAsia"/>
        </w:rPr>
        <w:t>详见代码</w:t>
      </w:r>
    </w:p>
    <w:p w14:paraId="450F9926" w14:textId="7FC569D6" w:rsidR="00FD1664" w:rsidRDefault="00FD1664" w:rsidP="00FD1664">
      <w:pPr>
        <w:ind w:firstLine="420"/>
      </w:pPr>
      <w:r>
        <w:rPr>
          <w:rFonts w:hint="eastAsia"/>
        </w:rPr>
        <w:t>ActiveMQ</w:t>
      </w:r>
      <w:r>
        <w:rPr>
          <w:rFonts w:hint="eastAsia"/>
        </w:rPr>
        <w:t>的开发，和</w:t>
      </w:r>
      <w:r>
        <w:rPr>
          <w:rFonts w:hint="eastAsia"/>
        </w:rPr>
        <w:t>Spring</w:t>
      </w:r>
      <w:r>
        <w:rPr>
          <w:rFonts w:hint="eastAsia"/>
        </w:rPr>
        <w:t>的整合是非常方便的。且</w:t>
      </w:r>
      <w:r>
        <w:rPr>
          <w:rFonts w:hint="eastAsia"/>
        </w:rPr>
        <w:t>Spring</w:t>
      </w:r>
      <w:r>
        <w:rPr>
          <w:rFonts w:hint="eastAsia"/>
        </w:rPr>
        <w:t>有对</w:t>
      </w:r>
      <w:r>
        <w:rPr>
          <w:rFonts w:hint="eastAsia"/>
        </w:rPr>
        <w:t>JMS</w:t>
      </w:r>
      <w:r>
        <w:rPr>
          <w:rFonts w:hint="eastAsia"/>
        </w:rPr>
        <w:t>提供的</w:t>
      </w:r>
      <w:r>
        <w:rPr>
          <w:rFonts w:hint="eastAsia"/>
        </w:rPr>
        <w:t>Template</w:t>
      </w:r>
      <w:r>
        <w:rPr>
          <w:rFonts w:hint="eastAsia"/>
        </w:rPr>
        <w:t>机制。所以</w:t>
      </w:r>
      <w:r>
        <w:rPr>
          <w:rFonts w:hint="eastAsia"/>
        </w:rPr>
        <w:t>Spring</w:t>
      </w:r>
      <w:r>
        <w:rPr>
          <w:rFonts w:hint="eastAsia"/>
        </w:rPr>
        <w:t>管理</w:t>
      </w:r>
      <w:r>
        <w:rPr>
          <w:rFonts w:hint="eastAsia"/>
        </w:rPr>
        <w:t>ActiveMQ</w:t>
      </w:r>
      <w:r>
        <w:rPr>
          <w:rFonts w:hint="eastAsia"/>
        </w:rPr>
        <w:t>访问操作是非常方便的。</w:t>
      </w:r>
    </w:p>
    <w:p w14:paraId="537A348C" w14:textId="77777777" w:rsidR="00B67F9D" w:rsidRPr="0095161D" w:rsidRDefault="00B67F9D" w:rsidP="00FD1664">
      <w:pPr>
        <w:ind w:firstLine="420"/>
      </w:pPr>
    </w:p>
    <w:p w14:paraId="02731AF4" w14:textId="77777777" w:rsidR="00FD1664" w:rsidRDefault="00FD1664" w:rsidP="009D3AC1">
      <w:pPr>
        <w:pStyle w:val="2"/>
      </w:pPr>
      <w:bookmarkStart w:id="72" w:name="_Toc515893773"/>
      <w:r>
        <w:rPr>
          <w:rFonts w:hint="eastAsia"/>
        </w:rPr>
        <w:t>ActiveMQ</w:t>
      </w:r>
      <w:r>
        <w:rPr>
          <w:rFonts w:hint="eastAsia"/>
        </w:rPr>
        <w:t>集群</w:t>
      </w:r>
      <w:bookmarkEnd w:id="72"/>
    </w:p>
    <w:p w14:paraId="14DDB572" w14:textId="77777777" w:rsidR="00FD1664" w:rsidRDefault="00FD1664" w:rsidP="00FD1664">
      <w:pPr>
        <w:ind w:firstLine="420"/>
      </w:pPr>
      <w:r>
        <w:rPr>
          <w:rFonts w:hint="eastAsia"/>
        </w:rPr>
        <w:t>使用</w:t>
      </w:r>
      <w:r>
        <w:rPr>
          <w:rFonts w:hint="eastAsia"/>
        </w:rPr>
        <w:t>ZooKeeper+ActiveMQ</w:t>
      </w:r>
      <w:r>
        <w:rPr>
          <w:rFonts w:hint="eastAsia"/>
        </w:rPr>
        <w:t>实现主从和集群</w:t>
      </w:r>
      <w:r>
        <w:rPr>
          <w:rFonts w:hint="eastAsia"/>
        </w:rPr>
        <w:t>.</w:t>
      </w:r>
    </w:p>
    <w:p w14:paraId="18868FBD" w14:textId="77777777" w:rsidR="00FD1664" w:rsidRDefault="00FD1664" w:rsidP="009D3AC1">
      <w:pPr>
        <w:pStyle w:val="3"/>
        <w:ind w:firstLine="420"/>
      </w:pPr>
      <w:bookmarkStart w:id="73" w:name="_Toc515893774"/>
      <w:r>
        <w:rPr>
          <w:rFonts w:hint="eastAsia"/>
        </w:rPr>
        <w:t>Master-Slave</w:t>
      </w:r>
      <w:bookmarkEnd w:id="73"/>
    </w:p>
    <w:p w14:paraId="7D450E6A" w14:textId="77777777" w:rsidR="00FD1664" w:rsidRDefault="00FD1664" w:rsidP="00FD1664">
      <w:pPr>
        <w:ind w:firstLine="420"/>
      </w:pPr>
      <w:r>
        <w:rPr>
          <w:rFonts w:hint="eastAsia"/>
        </w:rPr>
        <w:t>主从模式是一种高可用解决方案。在</w:t>
      </w:r>
      <w:r>
        <w:rPr>
          <w:rFonts w:hint="eastAsia"/>
        </w:rPr>
        <w:t>ZooKeeper</w:t>
      </w:r>
      <w:r>
        <w:rPr>
          <w:rFonts w:hint="eastAsia"/>
        </w:rPr>
        <w:t>中注册若干</w:t>
      </w:r>
      <w:r>
        <w:rPr>
          <w:rFonts w:hint="eastAsia"/>
        </w:rPr>
        <w:t>ActiveMQ Broker</w:t>
      </w:r>
      <w:r>
        <w:rPr>
          <w:rFonts w:hint="eastAsia"/>
        </w:rPr>
        <w:t>，其中只有一个</w:t>
      </w:r>
      <w:r>
        <w:rPr>
          <w:rFonts w:hint="eastAsia"/>
        </w:rPr>
        <w:t>Broker</w:t>
      </w:r>
      <w:r>
        <w:rPr>
          <w:rFonts w:hint="eastAsia"/>
        </w:rPr>
        <w:t>提供对外服务（</w:t>
      </w:r>
      <w:r>
        <w:rPr>
          <w:rFonts w:hint="eastAsia"/>
        </w:rPr>
        <w:t>Master</w:t>
      </w:r>
      <w:r>
        <w:rPr>
          <w:rFonts w:hint="eastAsia"/>
        </w:rPr>
        <w:t>），其他</w:t>
      </w:r>
      <w:r>
        <w:rPr>
          <w:rFonts w:hint="eastAsia"/>
        </w:rPr>
        <w:t>Broker</w:t>
      </w:r>
      <w:r>
        <w:rPr>
          <w:rFonts w:hint="eastAsia"/>
        </w:rPr>
        <w:t>处于待机状态（</w:t>
      </w:r>
      <w:r>
        <w:rPr>
          <w:rFonts w:hint="eastAsia"/>
        </w:rPr>
        <w:t>Slave</w:t>
      </w:r>
      <w:r>
        <w:rPr>
          <w:rFonts w:hint="eastAsia"/>
        </w:rPr>
        <w:t>）。当</w:t>
      </w:r>
      <w:r>
        <w:rPr>
          <w:rFonts w:hint="eastAsia"/>
        </w:rPr>
        <w:t>Master</w:t>
      </w:r>
      <w:r>
        <w:rPr>
          <w:rFonts w:hint="eastAsia"/>
        </w:rPr>
        <w:t>出现故障导致宕机时，通过</w:t>
      </w:r>
      <w:r>
        <w:rPr>
          <w:rFonts w:hint="eastAsia"/>
        </w:rPr>
        <w:t>ZooKeeper</w:t>
      </w:r>
      <w:r>
        <w:rPr>
          <w:rFonts w:hint="eastAsia"/>
        </w:rPr>
        <w:t>内部的选举机制，选举出一台</w:t>
      </w:r>
      <w:r>
        <w:rPr>
          <w:rFonts w:hint="eastAsia"/>
        </w:rPr>
        <w:t>Slave</w:t>
      </w:r>
      <w:r>
        <w:rPr>
          <w:rFonts w:hint="eastAsia"/>
        </w:rPr>
        <w:t>替代</w:t>
      </w:r>
      <w:r>
        <w:rPr>
          <w:rFonts w:hint="eastAsia"/>
        </w:rPr>
        <w:t>Master</w:t>
      </w:r>
      <w:r>
        <w:rPr>
          <w:rFonts w:hint="eastAsia"/>
        </w:rPr>
        <w:t>继续对外提供服务。</w:t>
      </w:r>
    </w:p>
    <w:p w14:paraId="5D46E0A8" w14:textId="77777777" w:rsidR="00FD1664" w:rsidRDefault="00FD1664" w:rsidP="00FD1664">
      <w:pPr>
        <w:ind w:firstLine="420"/>
      </w:pPr>
      <w:r>
        <w:fldChar w:fldCharType="begin"/>
      </w:r>
      <w:r>
        <w:instrText xml:space="preserve"> INCLUDEPICTURE "http://activemq.apache.org/replicated-leveldb-store.data/replicated-leveldb-store.png" \* MERGEFORMATINET </w:instrText>
      </w:r>
      <w:r>
        <w:fldChar w:fldCharType="separate"/>
      </w:r>
      <w:r w:rsidR="00703B82">
        <w:fldChar w:fldCharType="begin"/>
      </w:r>
      <w:r w:rsidR="00703B82">
        <w:instrText xml:space="preserve"> INCLUDEPICTURE  "http://activemq.apache.org/replicated-leveldb-store.data/replicated-leveldb-store.png" \* MERGEFORMATINET </w:instrText>
      </w:r>
      <w:r w:rsidR="00703B82">
        <w:fldChar w:fldCharType="separate"/>
      </w:r>
      <w:r w:rsidR="00517E15">
        <w:fldChar w:fldCharType="begin"/>
      </w:r>
      <w:r w:rsidR="00517E15">
        <w:instrText xml:space="preserve"> INCLUDEPICTURE  "http://activemq.apache.org/replicated-leveldb-store.data/replicated-leveldb-store.png" \* MERGEFORMATINET </w:instrText>
      </w:r>
      <w:r w:rsidR="00517E15">
        <w:fldChar w:fldCharType="separate"/>
      </w:r>
      <w:r w:rsidR="00470A8D">
        <w:fldChar w:fldCharType="begin"/>
      </w:r>
      <w:r w:rsidR="00470A8D">
        <w:instrText xml:space="preserve"> INCLUDEPICTURE  "http://activemq.apache.org/replicated-leveldb-store.data/replicated-leveldb-store.png" \* MERGEFORMATINET </w:instrText>
      </w:r>
      <w:r w:rsidR="00470A8D">
        <w:fldChar w:fldCharType="separate"/>
      </w:r>
      <w:r w:rsidR="00183A31">
        <w:fldChar w:fldCharType="begin"/>
      </w:r>
      <w:r w:rsidR="00183A31">
        <w:instrText xml:space="preserve"> INCLUDEPICTURE  "http://activemq.apache.org/replicated-leveldb-store.data/replicated-leveldb-store.png" \* MERGEFORMATINET </w:instrText>
      </w:r>
      <w:r w:rsidR="00183A31">
        <w:fldChar w:fldCharType="separate"/>
      </w:r>
      <w:r w:rsidR="00CC2D64">
        <w:fldChar w:fldCharType="begin"/>
      </w:r>
      <w:r w:rsidR="00CC2D64">
        <w:instrText xml:space="preserve"> INCLUDEPICTURE  "http://activemq.apache.org/replicated-leveldb-store.data/replicated-leveldb-store.png" \* MERGEFORMATINET </w:instrText>
      </w:r>
      <w:r w:rsidR="00CC2D64">
        <w:fldChar w:fldCharType="separate"/>
      </w:r>
      <w:r w:rsidR="00990F2E">
        <w:fldChar w:fldCharType="begin"/>
      </w:r>
      <w:r w:rsidR="00990F2E">
        <w:instrText xml:space="preserve"> INCLUDEPICTURE  "http://activemq.apache.org/replicated-leveldb-store.data/replicated-leveldb-store.png" \* MERGEFORMATINET </w:instrText>
      </w:r>
      <w:r w:rsidR="00990F2E">
        <w:fldChar w:fldCharType="separate"/>
      </w:r>
      <w:r w:rsidR="00127904">
        <w:fldChar w:fldCharType="begin"/>
      </w:r>
      <w:r w:rsidR="00127904">
        <w:instrText xml:space="preserve"> INCLUDEPICTURE  "http://activemq.apache.org/replicated-leveldb-store.data/replicated-leveldb-store.png" \* MERGEFORMATINET </w:instrText>
      </w:r>
      <w:r w:rsidR="00127904">
        <w:fldChar w:fldCharType="separate"/>
      </w:r>
      <w:r w:rsidR="00531AD7">
        <w:fldChar w:fldCharType="begin"/>
      </w:r>
      <w:r w:rsidR="00531AD7">
        <w:instrText xml:space="preserve"> INCLUDEPICTURE  "http://activemq.apache.org/replicated-leveldb-store.data/replicated-leveldb-store.png" \* MERGEFORMATINET </w:instrText>
      </w:r>
      <w:r w:rsidR="00531AD7">
        <w:fldChar w:fldCharType="separate"/>
      </w:r>
      <w:r w:rsidR="00863FCF">
        <w:fldChar w:fldCharType="begin"/>
      </w:r>
      <w:r w:rsidR="00863FCF">
        <w:instrText xml:space="preserve"> INCLUDEPICTURE  "http://activemq.apache.org/replicated-leveldb-store.data/replicated-leveldb-store.png" \* MERGEFORMATINET </w:instrText>
      </w:r>
      <w:r w:rsidR="00863FCF">
        <w:fldChar w:fldCharType="separate"/>
      </w:r>
      <w:r w:rsidR="00DF27BE">
        <w:fldChar w:fldCharType="begin"/>
      </w:r>
      <w:r w:rsidR="00DF27BE">
        <w:instrText xml:space="preserve"> INCLUDEPICTURE  "http://activemq.apache.org/replicated-leveldb-store.data/replicated-leveldb-store.png" \* MERGEFORMATINET </w:instrText>
      </w:r>
      <w:r w:rsidR="00DF27BE">
        <w:fldChar w:fldCharType="separate"/>
      </w:r>
      <w:r w:rsidR="004A00D4">
        <w:fldChar w:fldCharType="begin"/>
      </w:r>
      <w:r w:rsidR="004A00D4">
        <w:instrText xml:space="preserve"> INCLUDEPICTURE  "http://activemq.apache.org/replicated-leveldb-store.data/replicated-leveldb-store.png" \* MERGEFORMATINET </w:instrText>
      </w:r>
      <w:r w:rsidR="004A00D4">
        <w:fldChar w:fldCharType="separate"/>
      </w:r>
      <w:r w:rsidR="00357843">
        <w:fldChar w:fldCharType="begin"/>
      </w:r>
      <w:r w:rsidR="00357843">
        <w:instrText xml:space="preserve"> INCLUDEPICTURE  "http://activemq.apache.org/replicated-leveldb-store.data/replicated-leveldb-store.png" \* MERGEFORMATINET </w:instrText>
      </w:r>
      <w:r w:rsidR="00357843">
        <w:fldChar w:fldCharType="separate"/>
      </w:r>
      <w:r w:rsidR="00AE3500">
        <w:fldChar w:fldCharType="begin"/>
      </w:r>
      <w:r w:rsidR="00AE3500">
        <w:instrText xml:space="preserve"> INCLUDEPICTURE  "http://activemq.apache.org/replicated-leveldb-store.data/replicated-leveldb-store.png" \* MERGEFORMATINET </w:instrText>
      </w:r>
      <w:r w:rsidR="00AE3500">
        <w:fldChar w:fldCharType="separate"/>
      </w:r>
      <w:r w:rsidR="006A3645">
        <w:fldChar w:fldCharType="begin"/>
      </w:r>
      <w:r w:rsidR="006A3645">
        <w:instrText xml:space="preserve"> INCLUDEPICTURE  "http://activemq.apache.org/replicated-leveldb-store.data/replicated-leveldb-store.png" \* MERGEFORMATINET </w:instrText>
      </w:r>
      <w:r w:rsidR="006A3645">
        <w:fldChar w:fldCharType="separate"/>
      </w:r>
      <w:r w:rsidR="002F4C75">
        <w:fldChar w:fldCharType="begin"/>
      </w:r>
      <w:r w:rsidR="002F4C75">
        <w:instrText xml:space="preserve"> INCLUDEPICTURE  "http://activemq.apache.org/replicated-leveldb-store.data/replicated-leveldb-store.png" \* MERGEFORMATINET </w:instrText>
      </w:r>
      <w:r w:rsidR="002F4C75">
        <w:fldChar w:fldCharType="separate"/>
      </w:r>
      <w:r w:rsidR="00640E0A">
        <w:fldChar w:fldCharType="begin"/>
      </w:r>
      <w:r w:rsidR="00640E0A">
        <w:instrText xml:space="preserve"> INCLUDEPICTURE  "http://activemq.apache.org/replicated-leveldb-store.data/replicated-leveldb-store.png" \* MERGEFORMATINET </w:instrText>
      </w:r>
      <w:r w:rsidR="00640E0A">
        <w:fldChar w:fldCharType="separate"/>
      </w:r>
      <w:r w:rsidR="00D23023">
        <w:fldChar w:fldCharType="begin"/>
      </w:r>
      <w:r w:rsidR="00D23023">
        <w:instrText xml:space="preserve"> INCLUDEPICTURE  "http://activemq.apache.org/replicated-leveldb-store.data/replicated-leveldb-store.png" \* MERGEFORMATINET </w:instrText>
      </w:r>
      <w:r w:rsidR="00D23023">
        <w:fldChar w:fldCharType="separate"/>
      </w:r>
      <w:r w:rsidR="00A92A13">
        <w:fldChar w:fldCharType="begin"/>
      </w:r>
      <w:r w:rsidR="00A92A13">
        <w:instrText xml:space="preserve"> INCLUDEPICTURE  "http://activemq.apache.org/replicated-leveldb-store.data/replicated-leveldb-store.png" \* MERGEFORMATINET </w:instrText>
      </w:r>
      <w:r w:rsidR="00A92A13">
        <w:fldChar w:fldCharType="separate"/>
      </w:r>
      <w:r w:rsidR="0037510F">
        <w:fldChar w:fldCharType="begin"/>
      </w:r>
      <w:r w:rsidR="0037510F">
        <w:instrText xml:space="preserve"> INCLUDEPICTURE  "http://activemq.apache.org/replicated-leveldb-store.data/replicated-leveldb-store.png" \* MERGEFORMATINET </w:instrText>
      </w:r>
      <w:r w:rsidR="0037510F">
        <w:fldChar w:fldCharType="separate"/>
      </w:r>
      <w:r w:rsidR="00863416">
        <w:fldChar w:fldCharType="begin"/>
      </w:r>
      <w:r w:rsidR="00863416">
        <w:instrText xml:space="preserve"> INCLUDEPICTURE  "http://activemq.apache.org/replicated-leveldb-store.data/replicated-leveldb-store.png" \* MERGEFORMATINET </w:instrText>
      </w:r>
      <w:r w:rsidR="00863416">
        <w:fldChar w:fldCharType="separate"/>
      </w:r>
      <w:r w:rsidR="00131320">
        <w:fldChar w:fldCharType="begin"/>
      </w:r>
      <w:r w:rsidR="00131320">
        <w:instrText xml:space="preserve"> INCLUDEPICTURE  "http://activemq.apache.org/replicated-leveldb-store.data/replicated-leveldb-store.png" \* MERGEFORMATINET </w:instrText>
      </w:r>
      <w:r w:rsidR="00131320">
        <w:fldChar w:fldCharType="separate"/>
      </w:r>
      <w:r w:rsidR="00712A86">
        <w:fldChar w:fldCharType="begin"/>
      </w:r>
      <w:r w:rsidR="00712A86">
        <w:instrText xml:space="preserve"> INCLUDEPICTURE  "http://activemq.apache.org/replicated-leveldb-store.data/replicated-leveldb-store.png" \* MERGEFORMATINET </w:instrText>
      </w:r>
      <w:r w:rsidR="00712A86">
        <w:fldChar w:fldCharType="separate"/>
      </w:r>
      <w:r w:rsidR="00745C47">
        <w:fldChar w:fldCharType="begin"/>
      </w:r>
      <w:r w:rsidR="00745C47">
        <w:instrText xml:space="preserve"> INCLUDEPICTURE  "http://activemq.apache.org/replicated-leveldb-store.data/replicated-leveldb-store.png" \* MERGEFORMATINET </w:instrText>
      </w:r>
      <w:r w:rsidR="00745C47">
        <w:fldChar w:fldCharType="separate"/>
      </w:r>
      <w:r w:rsidR="002F0F0D">
        <w:fldChar w:fldCharType="begin"/>
      </w:r>
      <w:r w:rsidR="002F0F0D">
        <w:instrText xml:space="preserve"> </w:instrText>
      </w:r>
      <w:r w:rsidR="002F0F0D">
        <w:instrText>INCLUDEPICTURE  "http://activemq.apache.org/replicated</w:instrText>
      </w:r>
      <w:r w:rsidR="002F0F0D">
        <w:instrText>-leveldb-store.data/replicated-leveldb-store.png" \* MERGEFORMATINET</w:instrText>
      </w:r>
      <w:r w:rsidR="002F0F0D">
        <w:instrText xml:space="preserve"> </w:instrText>
      </w:r>
      <w:r w:rsidR="002F0F0D">
        <w:fldChar w:fldCharType="separate"/>
      </w:r>
      <w:r w:rsidR="000B4C49">
        <w:pict w14:anchorId="403BBEE5">
          <v:shape id="_x0000_i1027" type="#_x0000_t75" style="width:381.3pt;height:184.3pt">
            <v:imagedata r:id="rId231" r:href="rId232"/>
          </v:shape>
        </w:pict>
      </w:r>
      <w:r w:rsidR="002F0F0D">
        <w:fldChar w:fldCharType="end"/>
      </w:r>
      <w:r w:rsidR="00745C47">
        <w:fldChar w:fldCharType="end"/>
      </w:r>
      <w:r w:rsidR="00712A86">
        <w:fldChar w:fldCharType="end"/>
      </w:r>
      <w:r w:rsidR="00131320">
        <w:fldChar w:fldCharType="end"/>
      </w:r>
      <w:r w:rsidR="00863416">
        <w:fldChar w:fldCharType="end"/>
      </w:r>
      <w:r w:rsidR="0037510F">
        <w:fldChar w:fldCharType="end"/>
      </w:r>
      <w:r w:rsidR="00A92A13">
        <w:fldChar w:fldCharType="end"/>
      </w:r>
      <w:r w:rsidR="00D23023">
        <w:fldChar w:fldCharType="end"/>
      </w:r>
      <w:r w:rsidR="00640E0A">
        <w:fldChar w:fldCharType="end"/>
      </w:r>
      <w:r w:rsidR="002F4C75">
        <w:fldChar w:fldCharType="end"/>
      </w:r>
      <w:r w:rsidR="006A3645">
        <w:fldChar w:fldCharType="end"/>
      </w:r>
      <w:r w:rsidR="00AE3500">
        <w:fldChar w:fldCharType="end"/>
      </w:r>
      <w:r w:rsidR="00357843">
        <w:fldChar w:fldCharType="end"/>
      </w:r>
      <w:r w:rsidR="004A00D4">
        <w:fldChar w:fldCharType="end"/>
      </w:r>
      <w:r w:rsidR="00DF27BE">
        <w:fldChar w:fldCharType="end"/>
      </w:r>
      <w:r w:rsidR="00863FCF">
        <w:fldChar w:fldCharType="end"/>
      </w:r>
      <w:r w:rsidR="00531AD7">
        <w:fldChar w:fldCharType="end"/>
      </w:r>
      <w:r w:rsidR="00127904">
        <w:fldChar w:fldCharType="end"/>
      </w:r>
      <w:r w:rsidR="00990F2E">
        <w:fldChar w:fldCharType="end"/>
      </w:r>
      <w:r w:rsidR="00CC2D64">
        <w:fldChar w:fldCharType="end"/>
      </w:r>
      <w:r w:rsidR="00183A31">
        <w:fldChar w:fldCharType="end"/>
      </w:r>
      <w:r w:rsidR="00470A8D">
        <w:fldChar w:fldCharType="end"/>
      </w:r>
      <w:r w:rsidR="00517E15">
        <w:fldChar w:fldCharType="end"/>
      </w:r>
      <w:r w:rsidR="00703B82">
        <w:fldChar w:fldCharType="end"/>
      </w:r>
      <w:r>
        <w:fldChar w:fldCharType="end"/>
      </w:r>
    </w:p>
    <w:p w14:paraId="03257975" w14:textId="77777777" w:rsidR="00FD1664" w:rsidRDefault="00FD1664" w:rsidP="00FD1664">
      <w:pPr>
        <w:ind w:firstLine="420"/>
      </w:pPr>
      <w:r>
        <w:rPr>
          <w:rFonts w:hint="eastAsia"/>
        </w:rPr>
        <w:t>官方文档：</w:t>
      </w:r>
      <w:r w:rsidRPr="00E35D62">
        <w:t>http://activemq.apache.org/replicated-leveldb-store.html</w:t>
      </w:r>
    </w:p>
    <w:p w14:paraId="4FB12A9C" w14:textId="77777777" w:rsidR="00FD1664" w:rsidRDefault="00FD1664" w:rsidP="009D3AC1">
      <w:pPr>
        <w:pStyle w:val="3"/>
        <w:ind w:firstLine="420"/>
      </w:pPr>
      <w:bookmarkStart w:id="74" w:name="_Toc515893775"/>
      <w:r>
        <w:rPr>
          <w:rFonts w:hint="eastAsia"/>
        </w:rPr>
        <w:t>安装</w:t>
      </w:r>
      <w:r>
        <w:rPr>
          <w:rFonts w:hint="eastAsia"/>
        </w:rPr>
        <w:t>ZooKeeper</w:t>
      </w:r>
      <w:bookmarkEnd w:id="74"/>
    </w:p>
    <w:p w14:paraId="5ABC89D9" w14:textId="77777777" w:rsidR="00FD1664" w:rsidRDefault="00FD1664" w:rsidP="00FD1664">
      <w:pPr>
        <w:ind w:firstLine="420"/>
      </w:pPr>
      <w:r>
        <w:rPr>
          <w:rFonts w:hint="eastAsia"/>
        </w:rPr>
        <w:t>搭建伪集群，在同一个</w:t>
      </w:r>
      <w:r>
        <w:rPr>
          <w:rFonts w:hint="eastAsia"/>
        </w:rPr>
        <w:t>Linux</w:t>
      </w:r>
      <w:r>
        <w:rPr>
          <w:rFonts w:hint="eastAsia"/>
        </w:rPr>
        <w:t>中安装三个</w:t>
      </w:r>
      <w:r>
        <w:rPr>
          <w:rFonts w:hint="eastAsia"/>
        </w:rPr>
        <w:t>ZooKeeper</w:t>
      </w:r>
      <w:r>
        <w:rPr>
          <w:rFonts w:hint="eastAsia"/>
        </w:rPr>
        <w:t>实例。使用不同的端口实现同时启</w:t>
      </w:r>
      <w:r>
        <w:rPr>
          <w:rFonts w:hint="eastAsia"/>
        </w:rPr>
        <w:lastRenderedPageBreak/>
        <w:t>动。端口分配如下：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2062"/>
        <w:gridCol w:w="2063"/>
        <w:gridCol w:w="2063"/>
      </w:tblGrid>
      <w:tr w:rsidR="00FD1664" w14:paraId="775239E8" w14:textId="77777777" w:rsidTr="00A27086">
        <w:tc>
          <w:tcPr>
            <w:tcW w:w="2130" w:type="dxa"/>
          </w:tcPr>
          <w:p w14:paraId="0E013F3F" w14:textId="77777777" w:rsidR="00FD1664" w:rsidRDefault="00FD1664" w:rsidP="00A27086">
            <w:pPr>
              <w:ind w:firstLineChars="0" w:firstLine="0"/>
            </w:pPr>
            <w:r>
              <w:rPr>
                <w:rFonts w:hint="eastAsia"/>
              </w:rPr>
              <w:t>主机</w:t>
            </w:r>
          </w:p>
        </w:tc>
        <w:tc>
          <w:tcPr>
            <w:tcW w:w="2130" w:type="dxa"/>
          </w:tcPr>
          <w:p w14:paraId="60E41F90" w14:textId="77777777" w:rsidR="00FD1664" w:rsidRDefault="00FD1664" w:rsidP="00A27086">
            <w:pPr>
              <w:ind w:firstLineChars="0" w:firstLine="0"/>
            </w:pPr>
            <w:r>
              <w:rPr>
                <w:rFonts w:hint="eastAsia"/>
              </w:rPr>
              <w:t>服务端口</w:t>
            </w:r>
          </w:p>
        </w:tc>
        <w:tc>
          <w:tcPr>
            <w:tcW w:w="2131" w:type="dxa"/>
          </w:tcPr>
          <w:p w14:paraId="2A9BC2B0" w14:textId="77777777" w:rsidR="00FD1664" w:rsidRDefault="00FD1664" w:rsidP="00A27086">
            <w:pPr>
              <w:ind w:firstLineChars="0" w:firstLine="0"/>
            </w:pPr>
            <w:r>
              <w:rPr>
                <w:rFonts w:hint="eastAsia"/>
              </w:rPr>
              <w:t>投票端口</w:t>
            </w:r>
          </w:p>
        </w:tc>
        <w:tc>
          <w:tcPr>
            <w:tcW w:w="2131" w:type="dxa"/>
          </w:tcPr>
          <w:p w14:paraId="34889894" w14:textId="77777777" w:rsidR="00FD1664" w:rsidRDefault="00FD1664" w:rsidP="00A27086">
            <w:pPr>
              <w:ind w:firstLineChars="0" w:firstLine="0"/>
            </w:pPr>
            <w:r>
              <w:rPr>
                <w:rFonts w:hint="eastAsia"/>
              </w:rPr>
              <w:t>选举端口</w:t>
            </w:r>
          </w:p>
        </w:tc>
      </w:tr>
      <w:tr w:rsidR="00FD1664" w14:paraId="59D32EC2" w14:textId="77777777" w:rsidTr="00A27086">
        <w:tc>
          <w:tcPr>
            <w:tcW w:w="2130" w:type="dxa"/>
          </w:tcPr>
          <w:p w14:paraId="288478D0" w14:textId="77777777" w:rsidR="00FD1664" w:rsidRDefault="00FD1664" w:rsidP="00A27086">
            <w:pPr>
              <w:ind w:firstLineChars="0" w:firstLine="0"/>
            </w:pPr>
            <w:r>
              <w:rPr>
                <w:rFonts w:hint="eastAsia"/>
              </w:rPr>
              <w:t>192.168.159.130</w:t>
            </w:r>
          </w:p>
        </w:tc>
        <w:tc>
          <w:tcPr>
            <w:tcW w:w="2130" w:type="dxa"/>
          </w:tcPr>
          <w:p w14:paraId="7D1B7D07" w14:textId="77777777" w:rsidR="00FD1664" w:rsidRDefault="00FD1664" w:rsidP="00A27086">
            <w:pPr>
              <w:ind w:firstLineChars="0" w:firstLine="0"/>
            </w:pPr>
            <w:r>
              <w:rPr>
                <w:rFonts w:hint="eastAsia"/>
              </w:rPr>
              <w:t>2181</w:t>
            </w:r>
          </w:p>
        </w:tc>
        <w:tc>
          <w:tcPr>
            <w:tcW w:w="2131" w:type="dxa"/>
          </w:tcPr>
          <w:p w14:paraId="229881F6" w14:textId="77777777" w:rsidR="00FD1664" w:rsidRDefault="00FD1664" w:rsidP="00A27086">
            <w:pPr>
              <w:ind w:firstLineChars="0" w:firstLine="0"/>
            </w:pPr>
            <w:r>
              <w:rPr>
                <w:rFonts w:hint="eastAsia"/>
              </w:rPr>
              <w:t>2881</w:t>
            </w:r>
          </w:p>
        </w:tc>
        <w:tc>
          <w:tcPr>
            <w:tcW w:w="2131" w:type="dxa"/>
          </w:tcPr>
          <w:p w14:paraId="4FBE7D21" w14:textId="77777777" w:rsidR="00FD1664" w:rsidRDefault="00FD1664" w:rsidP="00A27086">
            <w:pPr>
              <w:ind w:firstLineChars="0" w:firstLine="0"/>
            </w:pPr>
            <w:r>
              <w:rPr>
                <w:rFonts w:hint="eastAsia"/>
              </w:rPr>
              <w:t>3881</w:t>
            </w:r>
          </w:p>
        </w:tc>
      </w:tr>
      <w:tr w:rsidR="00FD1664" w14:paraId="746F41B7" w14:textId="77777777" w:rsidTr="00A27086">
        <w:tc>
          <w:tcPr>
            <w:tcW w:w="2130" w:type="dxa"/>
          </w:tcPr>
          <w:p w14:paraId="15B5A52A" w14:textId="77777777" w:rsidR="00FD1664" w:rsidRDefault="00FD1664" w:rsidP="00A27086">
            <w:pPr>
              <w:ind w:firstLineChars="0" w:firstLine="0"/>
            </w:pPr>
            <w:r>
              <w:rPr>
                <w:rFonts w:hint="eastAsia"/>
              </w:rPr>
              <w:t>192.168.159.130</w:t>
            </w:r>
          </w:p>
        </w:tc>
        <w:tc>
          <w:tcPr>
            <w:tcW w:w="2130" w:type="dxa"/>
          </w:tcPr>
          <w:p w14:paraId="748E0A2E" w14:textId="77777777" w:rsidR="00FD1664" w:rsidRDefault="00FD1664" w:rsidP="00A27086">
            <w:pPr>
              <w:ind w:firstLineChars="0" w:firstLine="0"/>
            </w:pPr>
            <w:r>
              <w:rPr>
                <w:rFonts w:hint="eastAsia"/>
              </w:rPr>
              <w:t>2182</w:t>
            </w:r>
          </w:p>
        </w:tc>
        <w:tc>
          <w:tcPr>
            <w:tcW w:w="2131" w:type="dxa"/>
          </w:tcPr>
          <w:p w14:paraId="08298352" w14:textId="77777777" w:rsidR="00FD1664" w:rsidRDefault="00FD1664" w:rsidP="00A27086">
            <w:pPr>
              <w:ind w:firstLineChars="0" w:firstLine="0"/>
            </w:pPr>
            <w:r>
              <w:rPr>
                <w:rFonts w:hint="eastAsia"/>
              </w:rPr>
              <w:t>2882</w:t>
            </w:r>
          </w:p>
        </w:tc>
        <w:tc>
          <w:tcPr>
            <w:tcW w:w="2131" w:type="dxa"/>
          </w:tcPr>
          <w:p w14:paraId="3B9F96F6" w14:textId="77777777" w:rsidR="00FD1664" w:rsidRDefault="00FD1664" w:rsidP="00A27086">
            <w:pPr>
              <w:ind w:firstLineChars="0" w:firstLine="0"/>
            </w:pPr>
            <w:r>
              <w:rPr>
                <w:rFonts w:hint="eastAsia"/>
              </w:rPr>
              <w:t>3882</w:t>
            </w:r>
          </w:p>
        </w:tc>
      </w:tr>
      <w:tr w:rsidR="00FD1664" w14:paraId="1EB1828B" w14:textId="77777777" w:rsidTr="00A27086">
        <w:tc>
          <w:tcPr>
            <w:tcW w:w="2130" w:type="dxa"/>
          </w:tcPr>
          <w:p w14:paraId="6B390E53" w14:textId="77777777" w:rsidR="00FD1664" w:rsidRDefault="00FD1664" w:rsidP="00A27086">
            <w:pPr>
              <w:ind w:firstLineChars="0" w:firstLine="0"/>
            </w:pPr>
            <w:r>
              <w:rPr>
                <w:rFonts w:hint="eastAsia"/>
              </w:rPr>
              <w:t>192.168.159.130</w:t>
            </w:r>
          </w:p>
        </w:tc>
        <w:tc>
          <w:tcPr>
            <w:tcW w:w="2130" w:type="dxa"/>
          </w:tcPr>
          <w:p w14:paraId="06E7884E" w14:textId="77777777" w:rsidR="00FD1664" w:rsidRDefault="00FD1664" w:rsidP="00A27086">
            <w:pPr>
              <w:ind w:firstLineChars="0" w:firstLine="0"/>
            </w:pPr>
            <w:r>
              <w:rPr>
                <w:rFonts w:hint="eastAsia"/>
              </w:rPr>
              <w:t>2183</w:t>
            </w:r>
          </w:p>
        </w:tc>
        <w:tc>
          <w:tcPr>
            <w:tcW w:w="2131" w:type="dxa"/>
          </w:tcPr>
          <w:p w14:paraId="7B64DF71" w14:textId="77777777" w:rsidR="00FD1664" w:rsidRDefault="00FD1664" w:rsidP="00A27086">
            <w:pPr>
              <w:ind w:firstLineChars="0" w:firstLine="0"/>
            </w:pPr>
            <w:r>
              <w:rPr>
                <w:rFonts w:hint="eastAsia"/>
              </w:rPr>
              <w:t>2883</w:t>
            </w:r>
          </w:p>
        </w:tc>
        <w:tc>
          <w:tcPr>
            <w:tcW w:w="2131" w:type="dxa"/>
          </w:tcPr>
          <w:p w14:paraId="67DCDA59" w14:textId="77777777" w:rsidR="00FD1664" w:rsidRDefault="00FD1664" w:rsidP="00A27086">
            <w:pPr>
              <w:ind w:firstLineChars="0" w:firstLine="0"/>
            </w:pPr>
            <w:r>
              <w:rPr>
                <w:rFonts w:hint="eastAsia"/>
              </w:rPr>
              <w:t>3883</w:t>
            </w:r>
          </w:p>
        </w:tc>
      </w:tr>
    </w:tbl>
    <w:p w14:paraId="1AE9CBCA" w14:textId="77777777" w:rsidR="00FD1664" w:rsidRPr="00B05CA9" w:rsidRDefault="00FD1664" w:rsidP="00FD1664">
      <w:pPr>
        <w:ind w:firstLine="420"/>
      </w:pPr>
    </w:p>
    <w:p w14:paraId="163BCE31" w14:textId="77777777" w:rsidR="00FD1664" w:rsidRDefault="00FD1664" w:rsidP="009D3AC1">
      <w:pPr>
        <w:pStyle w:val="3"/>
        <w:ind w:firstLine="420"/>
      </w:pPr>
      <w:bookmarkStart w:id="75" w:name="_Toc515893776"/>
      <w:r>
        <w:rPr>
          <w:rFonts w:hint="eastAsia"/>
        </w:rPr>
        <w:t>解压缩</w:t>
      </w:r>
      <w:bookmarkEnd w:id="75"/>
    </w:p>
    <w:p w14:paraId="0F61DE0F" w14:textId="77777777" w:rsidR="00FD1664" w:rsidRDefault="00FD1664" w:rsidP="00FD1664">
      <w:pPr>
        <w:ind w:firstLine="420"/>
      </w:pPr>
      <w:r>
        <w:rPr>
          <w:rFonts w:hint="eastAsia"/>
        </w:rPr>
        <w:t>tar -zxf zookeeper</w:t>
      </w:r>
    </w:p>
    <w:p w14:paraId="38909807" w14:textId="78026880" w:rsidR="00FD1664" w:rsidRDefault="009D3AC1" w:rsidP="009D3AC1">
      <w:pPr>
        <w:pStyle w:val="3"/>
        <w:ind w:firstLine="420"/>
      </w:pPr>
      <w:bookmarkStart w:id="76" w:name="_Toc515893777"/>
      <w:r>
        <w:rPr>
          <w:rFonts w:hint="eastAsia"/>
        </w:rPr>
        <w:t>3</w:t>
      </w:r>
      <w:r>
        <w:t>2</w:t>
      </w:r>
      <w:r w:rsidR="00FD1664">
        <w:rPr>
          <w:rFonts w:hint="eastAsia"/>
        </w:rPr>
        <w:t>复制</w:t>
      </w:r>
      <w:bookmarkEnd w:id="76"/>
    </w:p>
    <w:p w14:paraId="1E250F53" w14:textId="77777777" w:rsidR="00FD1664" w:rsidRDefault="00FD1664" w:rsidP="00FD1664">
      <w:pPr>
        <w:ind w:firstLine="420"/>
      </w:pPr>
      <w:r>
        <w:rPr>
          <w:rFonts w:hint="eastAsia"/>
        </w:rPr>
        <w:t>cp -r zookeeper /usr/local/zookeeper1</w:t>
      </w:r>
    </w:p>
    <w:p w14:paraId="0EC9A145" w14:textId="77777777" w:rsidR="00FD1664" w:rsidRDefault="00FD1664" w:rsidP="009D3AC1">
      <w:pPr>
        <w:pStyle w:val="3"/>
        <w:ind w:firstLine="420"/>
      </w:pPr>
      <w:bookmarkStart w:id="77" w:name="_Toc515893778"/>
      <w:r>
        <w:rPr>
          <w:rFonts w:hint="eastAsia"/>
        </w:rPr>
        <w:t>创建</w:t>
      </w:r>
      <w:r>
        <w:rPr>
          <w:rFonts w:hint="eastAsia"/>
        </w:rPr>
        <w:t>data</w:t>
      </w:r>
      <w:r>
        <w:rPr>
          <w:rFonts w:hint="eastAsia"/>
        </w:rPr>
        <w:t>数据目录</w:t>
      </w:r>
      <w:bookmarkEnd w:id="77"/>
    </w:p>
    <w:p w14:paraId="683C9DCB" w14:textId="77777777" w:rsidR="00FD1664" w:rsidRDefault="00FD1664" w:rsidP="00FD1664">
      <w:pPr>
        <w:ind w:firstLine="420"/>
      </w:pPr>
      <w:r>
        <w:rPr>
          <w:rFonts w:hint="eastAsia"/>
        </w:rPr>
        <w:t>在</w:t>
      </w:r>
      <w:r>
        <w:rPr>
          <w:rFonts w:hint="eastAsia"/>
        </w:rPr>
        <w:t>zookeeper1</w:t>
      </w:r>
      <w:r>
        <w:rPr>
          <w:rFonts w:hint="eastAsia"/>
        </w:rPr>
        <w:t>目录中创建子目录</w:t>
      </w:r>
      <w:r>
        <w:rPr>
          <w:rFonts w:hint="eastAsia"/>
        </w:rPr>
        <w:t>data</w:t>
      </w:r>
      <w:r>
        <w:rPr>
          <w:rFonts w:hint="eastAsia"/>
        </w:rPr>
        <w:t>目录</w:t>
      </w:r>
    </w:p>
    <w:p w14:paraId="787E6AC1" w14:textId="77777777" w:rsidR="00FD1664" w:rsidRDefault="00FD1664" w:rsidP="00FD1664">
      <w:pPr>
        <w:ind w:firstLine="420"/>
      </w:pPr>
      <w:r>
        <w:rPr>
          <w:rFonts w:hint="eastAsia"/>
        </w:rPr>
        <w:t>mkdir data</w:t>
      </w:r>
    </w:p>
    <w:p w14:paraId="24D2718A" w14:textId="77777777" w:rsidR="00FD1664" w:rsidRDefault="00FD1664" w:rsidP="00534A27">
      <w:pPr>
        <w:pStyle w:val="3"/>
        <w:ind w:firstLine="420"/>
      </w:pPr>
      <w:bookmarkStart w:id="78" w:name="_Toc515893779"/>
      <w:r>
        <w:rPr>
          <w:rFonts w:hint="eastAsia"/>
        </w:rPr>
        <w:t>编写</w:t>
      </w:r>
      <w:r>
        <w:rPr>
          <w:rFonts w:hint="eastAsia"/>
        </w:rPr>
        <w:t>Zookeeper</w:t>
      </w:r>
      <w:r>
        <w:rPr>
          <w:rFonts w:hint="eastAsia"/>
        </w:rPr>
        <w:t>配置文件</w:t>
      </w:r>
      <w:bookmarkEnd w:id="78"/>
    </w:p>
    <w:p w14:paraId="385A85B0" w14:textId="77777777" w:rsidR="00FD1664" w:rsidRDefault="00FD1664" w:rsidP="00FD1664">
      <w:pPr>
        <w:ind w:firstLine="420"/>
      </w:pPr>
      <w:r>
        <w:rPr>
          <w:rFonts w:hint="eastAsia"/>
        </w:rPr>
        <w:t>vi /usr/local/solrcloude/zookeeper1/conf/zoo.cfg</w:t>
      </w:r>
    </w:p>
    <w:p w14:paraId="03C78084" w14:textId="77777777" w:rsidR="00FD1664" w:rsidRDefault="00FD1664" w:rsidP="00FD1664">
      <w:pPr>
        <w:ind w:firstLine="420"/>
      </w:pPr>
      <w:r>
        <w:rPr>
          <w:rFonts w:hint="eastAsia"/>
        </w:rPr>
        <w:t>修改数据目录</w:t>
      </w:r>
    </w:p>
    <w:p w14:paraId="1799F7AF" w14:textId="77777777" w:rsidR="00FD1664" w:rsidRDefault="00FD1664" w:rsidP="00534A27">
      <w:pPr>
        <w:pStyle w:val="3"/>
        <w:ind w:firstLine="420"/>
      </w:pPr>
      <w:bookmarkStart w:id="79" w:name="_Toc515893780"/>
      <w:r>
        <w:rPr>
          <w:rFonts w:hint="eastAsia"/>
        </w:rPr>
        <w:t>复制两份同样的</w:t>
      </w:r>
      <w:r>
        <w:rPr>
          <w:rFonts w:hint="eastAsia"/>
        </w:rPr>
        <w:t>Zookeeper</w:t>
      </w:r>
      <w:bookmarkEnd w:id="79"/>
    </w:p>
    <w:p w14:paraId="08BFC31A" w14:textId="77777777" w:rsidR="00FD1664" w:rsidRDefault="00FD1664" w:rsidP="00FD1664">
      <w:pPr>
        <w:ind w:firstLine="420"/>
      </w:pPr>
      <w:r>
        <w:rPr>
          <w:rFonts w:hint="eastAsia"/>
        </w:rPr>
        <w:t>cp zookeeper1 zookeeper2 -r</w:t>
      </w:r>
    </w:p>
    <w:p w14:paraId="3FAC7DB5" w14:textId="77777777" w:rsidR="00FD1664" w:rsidRDefault="00FD1664" w:rsidP="00FD1664">
      <w:pPr>
        <w:ind w:firstLine="420"/>
      </w:pPr>
      <w:r>
        <w:rPr>
          <w:rFonts w:hint="eastAsia"/>
        </w:rPr>
        <w:t>cp zookeeper1 zookeeper3 -r</w:t>
      </w:r>
    </w:p>
    <w:p w14:paraId="575F6A9C" w14:textId="77777777" w:rsidR="00FD1664" w:rsidRDefault="00FD1664" w:rsidP="00534A27">
      <w:pPr>
        <w:pStyle w:val="3"/>
        <w:ind w:firstLine="420"/>
      </w:pPr>
      <w:bookmarkStart w:id="80" w:name="_Toc515893781"/>
      <w:r>
        <w:rPr>
          <w:rFonts w:hint="eastAsia"/>
        </w:rPr>
        <w:t>为</w:t>
      </w:r>
      <w:r>
        <w:rPr>
          <w:rFonts w:hint="eastAsia"/>
        </w:rPr>
        <w:t>Zookeeper</w:t>
      </w:r>
      <w:r>
        <w:rPr>
          <w:rFonts w:hint="eastAsia"/>
        </w:rPr>
        <w:t>服务增加服务命名</w:t>
      </w:r>
      <w:bookmarkEnd w:id="80"/>
    </w:p>
    <w:p w14:paraId="0289C50F" w14:textId="77777777" w:rsidR="00FD1664" w:rsidRDefault="00FD1664" w:rsidP="00FD1664">
      <w:pPr>
        <w:ind w:firstLine="420"/>
      </w:pPr>
      <w:r>
        <w:rPr>
          <w:rFonts w:hint="eastAsia"/>
        </w:rPr>
        <w:t>在每个</w:t>
      </w:r>
      <w:r>
        <w:rPr>
          <w:rFonts w:hint="eastAsia"/>
        </w:rPr>
        <w:t>Zookeeper</w:t>
      </w:r>
      <w:r>
        <w:rPr>
          <w:rFonts w:hint="eastAsia"/>
        </w:rPr>
        <w:t>应用内的</w:t>
      </w:r>
      <w:r>
        <w:rPr>
          <w:rFonts w:hint="eastAsia"/>
        </w:rPr>
        <w:t>data</w:t>
      </w:r>
      <w:r>
        <w:rPr>
          <w:rFonts w:hint="eastAsia"/>
        </w:rPr>
        <w:t>目录中增加文件</w:t>
      </w:r>
      <w:r>
        <w:rPr>
          <w:rFonts w:hint="eastAsia"/>
        </w:rPr>
        <w:t>myid</w:t>
      </w:r>
    </w:p>
    <w:p w14:paraId="7A597084" w14:textId="77777777" w:rsidR="00FD1664" w:rsidRDefault="00FD1664" w:rsidP="00FD1664">
      <w:pPr>
        <w:ind w:firstLine="420"/>
      </w:pPr>
      <w:r>
        <w:rPr>
          <w:rFonts w:hint="eastAsia"/>
        </w:rPr>
        <w:t>内部定义每个服务的编号</w:t>
      </w:r>
      <w:r>
        <w:rPr>
          <w:rFonts w:hint="eastAsia"/>
        </w:rPr>
        <w:t xml:space="preserve">. </w:t>
      </w:r>
      <w:r>
        <w:rPr>
          <w:rFonts w:hint="eastAsia"/>
        </w:rPr>
        <w:t>编号要求为数字</w:t>
      </w:r>
      <w:r>
        <w:rPr>
          <w:rFonts w:hint="eastAsia"/>
        </w:rPr>
        <w:t>,</w:t>
      </w:r>
      <w:r>
        <w:rPr>
          <w:rFonts w:hint="eastAsia"/>
        </w:rPr>
        <w:t>是正整数</w:t>
      </w:r>
    </w:p>
    <w:p w14:paraId="543E6E44" w14:textId="77777777" w:rsidR="00FD1664" w:rsidRDefault="00FD1664" w:rsidP="00FD1664">
      <w:pPr>
        <w:ind w:firstLine="420"/>
      </w:pPr>
      <w:r>
        <w:rPr>
          <w:rFonts w:hint="eastAsia"/>
        </w:rPr>
        <w:t>可以使用回声命名快速定义</w:t>
      </w:r>
      <w:r>
        <w:rPr>
          <w:rFonts w:hint="eastAsia"/>
        </w:rPr>
        <w:t>myid</w:t>
      </w:r>
      <w:r>
        <w:rPr>
          <w:rFonts w:hint="eastAsia"/>
        </w:rPr>
        <w:t>文件</w:t>
      </w:r>
    </w:p>
    <w:p w14:paraId="7A191046" w14:textId="77777777" w:rsidR="00FD1664" w:rsidRDefault="00FD1664" w:rsidP="00FD1664">
      <w:pPr>
        <w:ind w:firstLine="420"/>
      </w:pPr>
      <w:r>
        <w:rPr>
          <w:rFonts w:hint="eastAsia"/>
        </w:rPr>
        <w:t>echo 1 &gt;&gt; myid</w:t>
      </w:r>
    </w:p>
    <w:p w14:paraId="2E924B03" w14:textId="77777777" w:rsidR="00FD1664" w:rsidRDefault="00FD1664" w:rsidP="00534A27">
      <w:pPr>
        <w:pStyle w:val="3"/>
        <w:ind w:firstLine="420"/>
      </w:pPr>
      <w:bookmarkStart w:id="81" w:name="_Toc515893782"/>
      <w:r>
        <w:rPr>
          <w:rFonts w:hint="eastAsia"/>
        </w:rPr>
        <w:t>修改</w:t>
      </w:r>
      <w:r>
        <w:rPr>
          <w:rFonts w:hint="eastAsia"/>
        </w:rPr>
        <w:t>Zookeeper</w:t>
      </w:r>
      <w:r>
        <w:rPr>
          <w:rFonts w:hint="eastAsia"/>
        </w:rPr>
        <w:t>配置文件</w:t>
      </w:r>
      <w:r>
        <w:rPr>
          <w:rFonts w:hint="eastAsia"/>
        </w:rPr>
        <w:t xml:space="preserve"> zoo.cfg</w:t>
      </w:r>
      <w:bookmarkEnd w:id="81"/>
    </w:p>
    <w:p w14:paraId="3D54760D" w14:textId="77777777" w:rsidR="00FD1664" w:rsidRDefault="00FD1664" w:rsidP="00FD1664">
      <w:pPr>
        <w:ind w:firstLine="420"/>
      </w:pPr>
      <w:r>
        <w:rPr>
          <w:rFonts w:hint="eastAsia"/>
        </w:rPr>
        <w:t>修改端口号</w:t>
      </w:r>
      <w:r>
        <w:rPr>
          <w:rFonts w:hint="eastAsia"/>
        </w:rPr>
        <w:t>.</w:t>
      </w:r>
    </w:p>
    <w:p w14:paraId="6C41A0E5" w14:textId="77777777" w:rsidR="00FD1664" w:rsidRDefault="00FD1664" w:rsidP="00FD1664">
      <w:pPr>
        <w:ind w:firstLine="420"/>
      </w:pPr>
      <w:r>
        <w:rPr>
          <w:rFonts w:hint="eastAsia"/>
        </w:rPr>
        <w:t>提供多节点服务命名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14:paraId="179577D3" w14:textId="77777777" w:rsidTr="00A27086">
        <w:tc>
          <w:tcPr>
            <w:tcW w:w="8522" w:type="dxa"/>
          </w:tcPr>
          <w:p w14:paraId="2CC658AB" w14:textId="77777777" w:rsidR="00FD1664" w:rsidRDefault="00FD1664" w:rsidP="00A27086">
            <w:pPr>
              <w:ind w:firstLine="420"/>
            </w:pPr>
            <w:r>
              <w:rPr>
                <w:rFonts w:hint="eastAsia"/>
              </w:rPr>
              <w:t xml:space="preserve">port=2181 </w:t>
            </w:r>
            <w:r>
              <w:rPr>
                <w:rFonts w:hint="eastAsia"/>
              </w:rPr>
              <w:t>客户端访问端口</w:t>
            </w:r>
            <w:r>
              <w:rPr>
                <w:rFonts w:hint="eastAsia"/>
              </w:rPr>
              <w:t xml:space="preserve">. </w:t>
            </w:r>
            <w:r>
              <w:rPr>
                <w:rFonts w:hint="eastAsia"/>
              </w:rPr>
              <w:t>三个</w:t>
            </w:r>
            <w:r>
              <w:rPr>
                <w:rFonts w:hint="eastAsia"/>
              </w:rPr>
              <w:t>Zookeeper</w:t>
            </w:r>
            <w:r>
              <w:rPr>
                <w:rFonts w:hint="eastAsia"/>
              </w:rPr>
              <w:t>实例不能端口相同</w:t>
            </w:r>
            <w:r>
              <w:rPr>
                <w:rFonts w:hint="eastAsia"/>
              </w:rPr>
              <w:t>.</w:t>
            </w:r>
          </w:p>
          <w:p w14:paraId="50446C1D" w14:textId="77777777" w:rsidR="00FD1664" w:rsidRDefault="00FD1664" w:rsidP="00A27086">
            <w:pPr>
              <w:ind w:firstLine="420"/>
            </w:pPr>
            <w:r>
              <w:rPr>
                <w:rFonts w:hint="eastAsia"/>
              </w:rPr>
              <w:t>server.</w:t>
            </w:r>
            <w:r>
              <w:rPr>
                <w:rFonts w:hint="eastAsia"/>
              </w:rPr>
              <w:t>编号</w:t>
            </w:r>
            <w:r>
              <w:rPr>
                <w:rFonts w:hint="eastAsia"/>
              </w:rPr>
              <w:t>=IP:</w:t>
            </w:r>
            <w:r>
              <w:rPr>
                <w:rFonts w:hint="eastAsia"/>
              </w:rPr>
              <w:t>投票端口</w:t>
            </w:r>
            <w:r>
              <w:rPr>
                <w:rFonts w:hint="eastAsia"/>
              </w:rPr>
              <w:t>:</w:t>
            </w:r>
            <w:r>
              <w:rPr>
                <w:rFonts w:hint="eastAsia"/>
              </w:rPr>
              <w:t>选举端口</w:t>
            </w:r>
          </w:p>
          <w:p w14:paraId="6BF48620" w14:textId="77777777" w:rsidR="00FD1664" w:rsidRDefault="00FD1664" w:rsidP="00A27086">
            <w:pPr>
              <w:ind w:firstLine="420"/>
            </w:pPr>
            <w:r>
              <w:rPr>
                <w:rFonts w:hint="eastAsia"/>
              </w:rPr>
              <w:t>投票端口</w:t>
            </w:r>
            <w:r>
              <w:rPr>
                <w:rFonts w:hint="eastAsia"/>
              </w:rPr>
              <w:t xml:space="preserve">: </w:t>
            </w:r>
            <w:r>
              <w:rPr>
                <w:rFonts w:hint="eastAsia"/>
              </w:rPr>
              <w:t>用于决定正在运行的主机是否宕机</w:t>
            </w:r>
            <w:r>
              <w:rPr>
                <w:rFonts w:hint="eastAsia"/>
              </w:rPr>
              <w:t>.</w:t>
            </w:r>
          </w:p>
          <w:p w14:paraId="1ECA618E" w14:textId="77777777" w:rsidR="00FD1664" w:rsidRDefault="00FD1664" w:rsidP="00A27086">
            <w:pPr>
              <w:ind w:firstLine="420"/>
            </w:pPr>
            <w:r>
              <w:rPr>
                <w:rFonts w:hint="eastAsia"/>
              </w:rPr>
              <w:t>选举端口</w:t>
            </w:r>
            <w:r>
              <w:rPr>
                <w:rFonts w:hint="eastAsia"/>
              </w:rPr>
              <w:t xml:space="preserve">: </w:t>
            </w:r>
            <w:r>
              <w:rPr>
                <w:rFonts w:hint="eastAsia"/>
              </w:rPr>
              <w:t>用于决定哪一个</w:t>
            </w:r>
            <w:r>
              <w:rPr>
                <w:rFonts w:hint="eastAsia"/>
              </w:rPr>
              <w:t>Zookeeper</w:t>
            </w:r>
            <w:r>
              <w:rPr>
                <w:rFonts w:hint="eastAsia"/>
              </w:rPr>
              <w:t>服务作为主机</w:t>
            </w:r>
            <w:r>
              <w:rPr>
                <w:rFonts w:hint="eastAsia"/>
              </w:rPr>
              <w:t>.</w:t>
            </w:r>
          </w:p>
          <w:p w14:paraId="550D35AA" w14:textId="77777777" w:rsidR="00FD1664" w:rsidRDefault="00FD1664" w:rsidP="00A27086">
            <w:pPr>
              <w:ind w:firstLine="420"/>
            </w:pPr>
            <w:r>
              <w:rPr>
                <w:rFonts w:hint="eastAsia"/>
              </w:rPr>
              <w:t>三个</w:t>
            </w:r>
            <w:r>
              <w:rPr>
                <w:rFonts w:hint="eastAsia"/>
              </w:rPr>
              <w:t>Zookeeper</w:t>
            </w:r>
            <w:r>
              <w:rPr>
                <w:rFonts w:hint="eastAsia"/>
              </w:rPr>
              <w:t>应用配置一致</w:t>
            </w:r>
            <w:r>
              <w:rPr>
                <w:rFonts w:hint="eastAsia"/>
              </w:rPr>
              <w:t>.</w:t>
            </w:r>
          </w:p>
          <w:p w14:paraId="76D0939F" w14:textId="77777777" w:rsidR="00FD1664" w:rsidRDefault="00FD1664" w:rsidP="00A27086">
            <w:pPr>
              <w:ind w:firstLine="420"/>
            </w:pPr>
            <w:r>
              <w:lastRenderedPageBreak/>
              <w:t>server.1=192.168.120.132:2881:3881</w:t>
            </w:r>
          </w:p>
          <w:p w14:paraId="3ABC24F0" w14:textId="77777777" w:rsidR="00FD1664" w:rsidRDefault="00FD1664" w:rsidP="00A27086">
            <w:pPr>
              <w:ind w:firstLine="420"/>
            </w:pPr>
            <w:r>
              <w:t>server.2=192.168.120.132:2882:3882</w:t>
            </w:r>
          </w:p>
          <w:p w14:paraId="5EE1CD7F" w14:textId="77777777" w:rsidR="00FD1664" w:rsidRDefault="00FD1664" w:rsidP="00A27086">
            <w:pPr>
              <w:ind w:firstLine="420"/>
            </w:pPr>
            <w:r>
              <w:t>server.3=192.168.120.132:2883:3883</w:t>
            </w:r>
          </w:p>
        </w:tc>
      </w:tr>
    </w:tbl>
    <w:p w14:paraId="5C22A8B3" w14:textId="77777777" w:rsidR="00FD1664" w:rsidRDefault="00FD1664" w:rsidP="00FD1664">
      <w:pPr>
        <w:ind w:firstLine="420"/>
      </w:pPr>
    </w:p>
    <w:p w14:paraId="38AECD12" w14:textId="77777777" w:rsidR="00FD1664" w:rsidRDefault="00FD1664" w:rsidP="00534A27">
      <w:pPr>
        <w:pStyle w:val="3"/>
        <w:ind w:firstLine="420"/>
      </w:pPr>
      <w:bookmarkStart w:id="82" w:name="_Toc515893783"/>
      <w:r>
        <w:rPr>
          <w:rFonts w:hint="eastAsia"/>
        </w:rPr>
        <w:t>启动</w:t>
      </w:r>
      <w:r>
        <w:rPr>
          <w:rFonts w:hint="eastAsia"/>
        </w:rPr>
        <w:t>Zookeeper</w:t>
      </w:r>
      <w:r>
        <w:rPr>
          <w:rFonts w:hint="eastAsia"/>
        </w:rPr>
        <w:t>测试</w:t>
      </w:r>
      <w:bookmarkEnd w:id="82"/>
    </w:p>
    <w:p w14:paraId="24FDF08D" w14:textId="77777777" w:rsidR="00FD1664" w:rsidRDefault="00FD1664" w:rsidP="00FD1664">
      <w:pPr>
        <w:ind w:firstLine="420"/>
      </w:pPr>
      <w:r>
        <w:rPr>
          <w:rFonts w:hint="eastAsia"/>
        </w:rPr>
        <w:t>要至少启动两个</w:t>
      </w:r>
      <w:r>
        <w:rPr>
          <w:rFonts w:hint="eastAsia"/>
        </w:rPr>
        <w:t>Zookeeper</w:t>
      </w:r>
      <w:r>
        <w:rPr>
          <w:rFonts w:hint="eastAsia"/>
        </w:rPr>
        <w:t>启动</w:t>
      </w:r>
      <w:r>
        <w:rPr>
          <w:rFonts w:hint="eastAsia"/>
        </w:rPr>
        <w:t xml:space="preserve">. </w:t>
      </w:r>
      <w:r>
        <w:rPr>
          <w:rFonts w:hint="eastAsia"/>
        </w:rPr>
        <w:t>启动单一</w:t>
      </w:r>
      <w:r>
        <w:rPr>
          <w:rFonts w:hint="eastAsia"/>
        </w:rPr>
        <w:t>Zookeeper,</w:t>
      </w:r>
      <w:r>
        <w:rPr>
          <w:rFonts w:hint="eastAsia"/>
        </w:rPr>
        <w:t>无法正常提供服务</w:t>
      </w:r>
      <w:r>
        <w:rPr>
          <w:rFonts w:hint="eastAsia"/>
        </w:rPr>
        <w:t>.</w:t>
      </w:r>
    </w:p>
    <w:p w14:paraId="3D020FDD" w14:textId="77777777" w:rsidR="00FD1664" w:rsidRDefault="00FD1664" w:rsidP="00FD1664">
      <w:pPr>
        <w:ind w:firstLine="420"/>
      </w:pPr>
    </w:p>
    <w:p w14:paraId="1327656F" w14:textId="77777777" w:rsidR="00FD1664" w:rsidRDefault="00FD1664" w:rsidP="00534A27">
      <w:pPr>
        <w:pStyle w:val="2"/>
      </w:pPr>
      <w:bookmarkStart w:id="83" w:name="_Toc515893784"/>
      <w:r>
        <w:rPr>
          <w:rFonts w:hint="eastAsia"/>
        </w:rPr>
        <w:t>安装</w:t>
      </w:r>
      <w:r>
        <w:rPr>
          <w:rFonts w:hint="eastAsia"/>
        </w:rPr>
        <w:t>ActiveMQ</w:t>
      </w:r>
      <w:bookmarkEnd w:id="83"/>
    </w:p>
    <w:p w14:paraId="696B0620" w14:textId="77777777" w:rsidR="00FD1664" w:rsidRDefault="00FD1664" w:rsidP="00FD1664">
      <w:pPr>
        <w:ind w:firstLine="420"/>
      </w:pPr>
      <w:r>
        <w:rPr>
          <w:rFonts w:hint="eastAsia"/>
        </w:rPr>
        <w:t>在同一个</w:t>
      </w:r>
      <w:r>
        <w:rPr>
          <w:rFonts w:hint="eastAsia"/>
        </w:rPr>
        <w:t>Linux</w:t>
      </w:r>
      <w:r>
        <w:rPr>
          <w:rFonts w:hint="eastAsia"/>
        </w:rPr>
        <w:t>中安装三个</w:t>
      </w:r>
      <w:r>
        <w:rPr>
          <w:rFonts w:hint="eastAsia"/>
        </w:rPr>
        <w:t>ActiveMQ</w:t>
      </w:r>
      <w:r>
        <w:rPr>
          <w:rFonts w:hint="eastAsia"/>
        </w:rPr>
        <w:t>实例，使用不同端口实现同时启动。端口分配如下：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2064"/>
        <w:gridCol w:w="2065"/>
        <w:gridCol w:w="2059"/>
      </w:tblGrid>
      <w:tr w:rsidR="00FD1664" w14:paraId="2F2D72A2" w14:textId="77777777" w:rsidTr="00A27086">
        <w:tc>
          <w:tcPr>
            <w:tcW w:w="2130" w:type="dxa"/>
          </w:tcPr>
          <w:p w14:paraId="49D6D94F" w14:textId="77777777" w:rsidR="00FD1664" w:rsidRDefault="00FD1664" w:rsidP="00A27086">
            <w:pPr>
              <w:ind w:firstLineChars="0" w:firstLine="0"/>
            </w:pPr>
            <w:r>
              <w:rPr>
                <w:rFonts w:hint="eastAsia"/>
              </w:rPr>
              <w:t>主机</w:t>
            </w:r>
          </w:p>
        </w:tc>
        <w:tc>
          <w:tcPr>
            <w:tcW w:w="2130" w:type="dxa"/>
          </w:tcPr>
          <w:p w14:paraId="525B83D0" w14:textId="77777777" w:rsidR="00FD1664" w:rsidRDefault="00FD1664" w:rsidP="00A27086">
            <w:pPr>
              <w:ind w:firstLineChars="0" w:firstLine="0"/>
            </w:pPr>
            <w:r>
              <w:rPr>
                <w:rFonts w:hint="eastAsia"/>
              </w:rPr>
              <w:t>M-S</w:t>
            </w:r>
            <w:r>
              <w:rPr>
                <w:rFonts w:hint="eastAsia"/>
              </w:rPr>
              <w:t>通讯端口</w:t>
            </w:r>
          </w:p>
        </w:tc>
        <w:tc>
          <w:tcPr>
            <w:tcW w:w="2131" w:type="dxa"/>
          </w:tcPr>
          <w:p w14:paraId="1BDCB3C8" w14:textId="77777777" w:rsidR="00FD1664" w:rsidRDefault="00FD1664" w:rsidP="00A27086">
            <w:pPr>
              <w:ind w:firstLineChars="0" w:firstLine="0"/>
            </w:pPr>
            <w:r>
              <w:rPr>
                <w:rFonts w:hint="eastAsia"/>
              </w:rPr>
              <w:t>服务端口</w:t>
            </w:r>
          </w:p>
        </w:tc>
        <w:tc>
          <w:tcPr>
            <w:tcW w:w="2131" w:type="dxa"/>
          </w:tcPr>
          <w:p w14:paraId="7CE9C4BD" w14:textId="77777777" w:rsidR="00FD1664" w:rsidRDefault="00FD1664" w:rsidP="00A27086">
            <w:pPr>
              <w:ind w:firstLineChars="0" w:firstLine="0"/>
            </w:pPr>
            <w:r>
              <w:rPr>
                <w:rFonts w:hint="eastAsia"/>
              </w:rPr>
              <w:t>jetty</w:t>
            </w:r>
            <w:r>
              <w:rPr>
                <w:rFonts w:hint="eastAsia"/>
              </w:rPr>
              <w:t>端口</w:t>
            </w:r>
          </w:p>
        </w:tc>
      </w:tr>
      <w:tr w:rsidR="00FD1664" w14:paraId="6B88623B" w14:textId="77777777" w:rsidTr="00A27086">
        <w:tc>
          <w:tcPr>
            <w:tcW w:w="2130" w:type="dxa"/>
          </w:tcPr>
          <w:p w14:paraId="7D9380F2" w14:textId="77777777" w:rsidR="00FD1664" w:rsidRDefault="00FD1664" w:rsidP="00A27086">
            <w:pPr>
              <w:ind w:firstLineChars="0" w:firstLine="0"/>
            </w:pPr>
            <w:r>
              <w:rPr>
                <w:rFonts w:hint="eastAsia"/>
              </w:rPr>
              <w:t>192.168.159.130</w:t>
            </w:r>
          </w:p>
        </w:tc>
        <w:tc>
          <w:tcPr>
            <w:tcW w:w="2130" w:type="dxa"/>
          </w:tcPr>
          <w:p w14:paraId="1EC6CACA" w14:textId="77777777" w:rsidR="00FD1664" w:rsidRDefault="00FD1664" w:rsidP="00A27086">
            <w:pPr>
              <w:ind w:firstLineChars="0" w:firstLine="0"/>
            </w:pPr>
            <w:r>
              <w:rPr>
                <w:rFonts w:hint="eastAsia"/>
              </w:rPr>
              <w:t>62626</w:t>
            </w:r>
          </w:p>
        </w:tc>
        <w:tc>
          <w:tcPr>
            <w:tcW w:w="2131" w:type="dxa"/>
          </w:tcPr>
          <w:p w14:paraId="4B5E590F" w14:textId="77777777" w:rsidR="00FD1664" w:rsidRDefault="00FD1664" w:rsidP="00A27086">
            <w:pPr>
              <w:ind w:firstLineChars="0" w:firstLine="0"/>
            </w:pPr>
            <w:r>
              <w:rPr>
                <w:rFonts w:hint="eastAsia"/>
              </w:rPr>
              <w:t>61616</w:t>
            </w:r>
          </w:p>
        </w:tc>
        <w:tc>
          <w:tcPr>
            <w:tcW w:w="2131" w:type="dxa"/>
          </w:tcPr>
          <w:p w14:paraId="7D8B7EB2" w14:textId="77777777" w:rsidR="00FD1664" w:rsidRDefault="00FD1664" w:rsidP="00A27086">
            <w:pPr>
              <w:ind w:firstLineChars="0" w:firstLine="0"/>
            </w:pPr>
            <w:r>
              <w:rPr>
                <w:rFonts w:hint="eastAsia"/>
              </w:rPr>
              <w:t>8161</w:t>
            </w:r>
          </w:p>
        </w:tc>
      </w:tr>
      <w:tr w:rsidR="00FD1664" w14:paraId="512C76DF" w14:textId="77777777" w:rsidTr="00A27086">
        <w:tc>
          <w:tcPr>
            <w:tcW w:w="2130" w:type="dxa"/>
          </w:tcPr>
          <w:p w14:paraId="6A2D5D1A" w14:textId="77777777" w:rsidR="00FD1664" w:rsidRDefault="00FD1664" w:rsidP="00A27086">
            <w:pPr>
              <w:ind w:firstLineChars="0" w:firstLine="0"/>
            </w:pPr>
            <w:r>
              <w:rPr>
                <w:rFonts w:hint="eastAsia"/>
              </w:rPr>
              <w:t>192.168.159.130</w:t>
            </w:r>
          </w:p>
        </w:tc>
        <w:tc>
          <w:tcPr>
            <w:tcW w:w="2130" w:type="dxa"/>
          </w:tcPr>
          <w:p w14:paraId="6959AF65" w14:textId="77777777" w:rsidR="00FD1664" w:rsidRDefault="00FD1664" w:rsidP="00A27086">
            <w:pPr>
              <w:ind w:firstLineChars="0" w:firstLine="0"/>
            </w:pPr>
            <w:r>
              <w:rPr>
                <w:rFonts w:hint="eastAsia"/>
              </w:rPr>
              <w:t>62627</w:t>
            </w:r>
          </w:p>
        </w:tc>
        <w:tc>
          <w:tcPr>
            <w:tcW w:w="2131" w:type="dxa"/>
          </w:tcPr>
          <w:p w14:paraId="30AAA6AF" w14:textId="77777777" w:rsidR="00FD1664" w:rsidRDefault="00FD1664" w:rsidP="00A27086">
            <w:pPr>
              <w:ind w:firstLineChars="0" w:firstLine="0"/>
            </w:pPr>
            <w:r>
              <w:rPr>
                <w:rFonts w:hint="eastAsia"/>
              </w:rPr>
              <w:t>61617</w:t>
            </w:r>
          </w:p>
        </w:tc>
        <w:tc>
          <w:tcPr>
            <w:tcW w:w="2131" w:type="dxa"/>
          </w:tcPr>
          <w:p w14:paraId="1DC95E1E" w14:textId="77777777" w:rsidR="00FD1664" w:rsidRDefault="00FD1664" w:rsidP="00A27086">
            <w:pPr>
              <w:ind w:firstLineChars="0" w:firstLine="0"/>
            </w:pPr>
            <w:r>
              <w:rPr>
                <w:rFonts w:hint="eastAsia"/>
              </w:rPr>
              <w:t>8162</w:t>
            </w:r>
          </w:p>
        </w:tc>
      </w:tr>
      <w:tr w:rsidR="00FD1664" w14:paraId="202784AD" w14:textId="77777777" w:rsidTr="00A27086">
        <w:tc>
          <w:tcPr>
            <w:tcW w:w="2130" w:type="dxa"/>
          </w:tcPr>
          <w:p w14:paraId="31D917EA" w14:textId="77777777" w:rsidR="00FD1664" w:rsidRDefault="00FD1664" w:rsidP="00A27086">
            <w:pPr>
              <w:ind w:firstLineChars="0" w:firstLine="0"/>
            </w:pPr>
            <w:r>
              <w:rPr>
                <w:rFonts w:hint="eastAsia"/>
              </w:rPr>
              <w:t>192.168.159.130</w:t>
            </w:r>
          </w:p>
        </w:tc>
        <w:tc>
          <w:tcPr>
            <w:tcW w:w="2130" w:type="dxa"/>
          </w:tcPr>
          <w:p w14:paraId="707729BF" w14:textId="77777777" w:rsidR="00FD1664" w:rsidRDefault="00FD1664" w:rsidP="00A27086">
            <w:pPr>
              <w:ind w:firstLineChars="0" w:firstLine="0"/>
            </w:pPr>
            <w:r>
              <w:rPr>
                <w:rFonts w:hint="eastAsia"/>
              </w:rPr>
              <w:t>62628</w:t>
            </w:r>
          </w:p>
        </w:tc>
        <w:tc>
          <w:tcPr>
            <w:tcW w:w="2131" w:type="dxa"/>
          </w:tcPr>
          <w:p w14:paraId="26897801" w14:textId="77777777" w:rsidR="00FD1664" w:rsidRDefault="00FD1664" w:rsidP="00A27086">
            <w:pPr>
              <w:ind w:firstLineChars="0" w:firstLine="0"/>
            </w:pPr>
            <w:r>
              <w:rPr>
                <w:rFonts w:hint="eastAsia"/>
              </w:rPr>
              <w:t>61618</w:t>
            </w:r>
          </w:p>
        </w:tc>
        <w:tc>
          <w:tcPr>
            <w:tcW w:w="2131" w:type="dxa"/>
          </w:tcPr>
          <w:p w14:paraId="02CD7C55" w14:textId="77777777" w:rsidR="00FD1664" w:rsidRDefault="00FD1664" w:rsidP="00A27086">
            <w:pPr>
              <w:ind w:firstLineChars="0" w:firstLine="0"/>
            </w:pPr>
            <w:r>
              <w:rPr>
                <w:rFonts w:hint="eastAsia"/>
              </w:rPr>
              <w:t>8163</w:t>
            </w:r>
          </w:p>
        </w:tc>
      </w:tr>
    </w:tbl>
    <w:p w14:paraId="27199261" w14:textId="2C52C473" w:rsidR="00FD1664" w:rsidRDefault="00FD1664" w:rsidP="00534A27">
      <w:pPr>
        <w:pStyle w:val="3"/>
        <w:ind w:firstLine="420"/>
      </w:pPr>
      <w:bookmarkStart w:id="84" w:name="_Toc515893785"/>
      <w:r>
        <w:rPr>
          <w:rFonts w:hint="eastAsia"/>
        </w:rPr>
        <w:t>安装</w:t>
      </w:r>
      <w:r>
        <w:rPr>
          <w:rFonts w:hint="eastAsia"/>
        </w:rPr>
        <w:t>ActiveMQ</w:t>
      </w:r>
      <w:r>
        <w:rPr>
          <w:rFonts w:hint="eastAsia"/>
        </w:rPr>
        <w:t>实例</w:t>
      </w:r>
      <w:bookmarkEnd w:id="84"/>
    </w:p>
    <w:p w14:paraId="1B116031" w14:textId="77777777" w:rsidR="00FD1664" w:rsidRDefault="00FD1664" w:rsidP="00FD1664">
      <w:pPr>
        <w:ind w:firstLine="420"/>
      </w:pPr>
    </w:p>
    <w:p w14:paraId="04A4002F" w14:textId="77777777" w:rsidR="00FD1664" w:rsidRDefault="00FD1664" w:rsidP="00534A27">
      <w:pPr>
        <w:pStyle w:val="3"/>
        <w:ind w:firstLine="420"/>
      </w:pPr>
      <w:bookmarkStart w:id="85" w:name="_Toc515893786"/>
      <w:r>
        <w:rPr>
          <w:rFonts w:hint="eastAsia"/>
        </w:rPr>
        <w:t>修改配置信息</w:t>
      </w:r>
      <w:bookmarkEnd w:id="85"/>
    </w:p>
    <w:p w14:paraId="22A7D063" w14:textId="77777777" w:rsidR="00FD1664" w:rsidRDefault="00FD1664" w:rsidP="00534A27">
      <w:pPr>
        <w:pStyle w:val="3"/>
        <w:ind w:firstLine="420"/>
      </w:pPr>
      <w:r>
        <w:rPr>
          <w:rFonts w:hint="eastAsia"/>
        </w:rPr>
        <w:t>修改</w:t>
      </w:r>
      <w:r>
        <w:rPr>
          <w:rFonts w:hint="eastAsia"/>
        </w:rPr>
        <w:t>jetty</w:t>
      </w:r>
      <w:r>
        <w:rPr>
          <w:rFonts w:hint="eastAsia"/>
        </w:rPr>
        <w:t>端口</w:t>
      </w:r>
    </w:p>
    <w:p w14:paraId="1AF21A1E" w14:textId="77777777" w:rsidR="00FD1664" w:rsidRPr="004E10AA" w:rsidRDefault="00FD1664" w:rsidP="00FD1664">
      <w:pPr>
        <w:ind w:firstLine="420"/>
      </w:pPr>
      <w:r>
        <w:rPr>
          <w:rFonts w:hint="eastAsia"/>
        </w:rPr>
        <w:t>修改</w:t>
      </w:r>
      <w:r>
        <w:rPr>
          <w:rFonts w:hint="eastAsia"/>
        </w:rPr>
        <w:t>conf/jetty.xml</w:t>
      </w:r>
      <w:r>
        <w:rPr>
          <w:rFonts w:hint="eastAsia"/>
        </w:rPr>
        <w:t>中的端口配置。分别是</w:t>
      </w:r>
      <w:r>
        <w:rPr>
          <w:rFonts w:hint="eastAsia"/>
        </w:rPr>
        <w:t>8161</w:t>
      </w:r>
      <w:r>
        <w:rPr>
          <w:rFonts w:hint="eastAsia"/>
        </w:rPr>
        <w:t>、</w:t>
      </w:r>
      <w:r>
        <w:rPr>
          <w:rFonts w:hint="eastAsia"/>
        </w:rPr>
        <w:t>8162</w:t>
      </w:r>
      <w:r>
        <w:rPr>
          <w:rFonts w:hint="eastAsia"/>
        </w:rPr>
        <w:t>、</w:t>
      </w:r>
      <w:r>
        <w:rPr>
          <w:rFonts w:hint="eastAsia"/>
        </w:rPr>
        <w:t>8163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293F0A" w14:paraId="2192D8C7" w14:textId="77777777" w:rsidTr="00A27086">
        <w:tc>
          <w:tcPr>
            <w:tcW w:w="8522" w:type="dxa"/>
          </w:tcPr>
          <w:p w14:paraId="54E0B48F" w14:textId="77777777" w:rsidR="00FD1664" w:rsidRPr="00293F0A" w:rsidRDefault="00FD1664" w:rsidP="00A27086">
            <w:pPr>
              <w:ind w:firstLine="420"/>
            </w:pPr>
            <w:r w:rsidRPr="00293F0A">
              <w:t xml:space="preserve">    &lt;bean id="jettyPort" class="org.apache.activemq.web.WebConsolePort" init-method="start"&gt;</w:t>
            </w:r>
          </w:p>
          <w:p w14:paraId="4B7BAC9D" w14:textId="77777777" w:rsidR="00FD1664" w:rsidRPr="00293F0A" w:rsidRDefault="00FD1664" w:rsidP="00A27086">
            <w:pPr>
              <w:ind w:firstLine="420"/>
            </w:pPr>
            <w:r w:rsidRPr="00293F0A">
              <w:t xml:space="preserve">             &lt;!-- the default port number for the web console --&gt;</w:t>
            </w:r>
          </w:p>
          <w:p w14:paraId="6299D4A1" w14:textId="77777777" w:rsidR="00FD1664" w:rsidRPr="00293F0A" w:rsidRDefault="00FD1664" w:rsidP="00A27086">
            <w:pPr>
              <w:ind w:firstLine="420"/>
            </w:pPr>
            <w:r w:rsidRPr="00293F0A">
              <w:t xml:space="preserve">        &lt;property name="port" value="</w:t>
            </w:r>
            <w:r w:rsidRPr="00293F0A">
              <w:rPr>
                <w:rStyle w:val="afff1"/>
              </w:rPr>
              <w:t>816</w:t>
            </w:r>
            <w:r>
              <w:rPr>
                <w:rStyle w:val="afff1"/>
                <w:rFonts w:hint="eastAsia"/>
              </w:rPr>
              <w:t>1</w:t>
            </w:r>
            <w:r w:rsidRPr="00293F0A">
              <w:t>"/&gt;</w:t>
            </w:r>
          </w:p>
          <w:p w14:paraId="427F1D46" w14:textId="77777777" w:rsidR="00FD1664" w:rsidRPr="00293F0A" w:rsidRDefault="00FD1664" w:rsidP="00A27086">
            <w:pPr>
              <w:ind w:firstLine="420"/>
            </w:pPr>
            <w:r w:rsidRPr="00293F0A">
              <w:t xml:space="preserve">    &lt;/bean&gt;</w:t>
            </w:r>
          </w:p>
        </w:tc>
      </w:tr>
    </w:tbl>
    <w:p w14:paraId="199315AC" w14:textId="77777777" w:rsidR="00FD1664" w:rsidRDefault="00FD1664" w:rsidP="00FD1664">
      <w:pPr>
        <w:ind w:firstLine="420"/>
      </w:pPr>
    </w:p>
    <w:p w14:paraId="3AB336FC" w14:textId="77777777" w:rsidR="00FD1664" w:rsidRDefault="00FD1664" w:rsidP="00534A27">
      <w:pPr>
        <w:pStyle w:val="3"/>
        <w:ind w:firstLine="420"/>
      </w:pPr>
      <w:r>
        <w:rPr>
          <w:rFonts w:hint="eastAsia"/>
        </w:rPr>
        <w:t>统一所有主从节点</w:t>
      </w:r>
      <w:r>
        <w:rPr>
          <w:rFonts w:hint="eastAsia"/>
        </w:rPr>
        <w:t>Broker</w:t>
      </w:r>
      <w:r>
        <w:rPr>
          <w:rFonts w:hint="eastAsia"/>
        </w:rPr>
        <w:t>命名</w:t>
      </w:r>
    </w:p>
    <w:p w14:paraId="085130AD" w14:textId="77777777" w:rsidR="00FD1664" w:rsidRPr="00C75924" w:rsidRDefault="00FD1664" w:rsidP="00FD1664">
      <w:pPr>
        <w:ind w:firstLine="420"/>
      </w:pPr>
      <w:r>
        <w:rPr>
          <w:rFonts w:hint="eastAsia"/>
        </w:rPr>
        <w:t>修改</w:t>
      </w:r>
      <w:r>
        <w:rPr>
          <w:rFonts w:hint="eastAsia"/>
        </w:rPr>
        <w:t>conf/activemq.xml</w:t>
      </w:r>
      <w:r>
        <w:rPr>
          <w:rFonts w:hint="eastAsia"/>
        </w:rPr>
        <w:t>文件。修改</w:t>
      </w:r>
      <w:r>
        <w:rPr>
          <w:rFonts w:hint="eastAsia"/>
        </w:rPr>
        <w:t>broker</w:t>
      </w:r>
      <w:r>
        <w:rPr>
          <w:rFonts w:hint="eastAsia"/>
        </w:rPr>
        <w:t>标签属性信息，统一所有节点的</w:t>
      </w:r>
      <w:r>
        <w:rPr>
          <w:rFonts w:hint="eastAsia"/>
        </w:rPr>
        <w:t>broker</w:t>
      </w:r>
      <w:r>
        <w:rPr>
          <w:rFonts w:hint="eastAsia"/>
        </w:rPr>
        <w:t>命名。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7948E1" w14:paraId="7AFC1E3C" w14:textId="77777777" w:rsidTr="00A27086">
        <w:tc>
          <w:tcPr>
            <w:tcW w:w="8522" w:type="dxa"/>
          </w:tcPr>
          <w:p w14:paraId="2DC50922" w14:textId="77777777" w:rsidR="00FD1664" w:rsidRPr="007948E1" w:rsidRDefault="00FD1664" w:rsidP="00A27086">
            <w:pPr>
              <w:ind w:firstLine="420"/>
            </w:pPr>
            <w:r w:rsidRPr="007948E1">
              <w:t>&lt;broker xmlns="http://activemq.apache.org/schema/core" brokerName="</w:t>
            </w:r>
            <w:r w:rsidRPr="007948E1">
              <w:rPr>
                <w:rStyle w:val="afff1"/>
                <w:rFonts w:hint="eastAsia"/>
              </w:rPr>
              <w:t>mq-cluster</w:t>
            </w:r>
            <w:r w:rsidRPr="007948E1">
              <w:t>" dataDirectory="${activemq.data}"&gt;</w:t>
            </w:r>
          </w:p>
        </w:tc>
      </w:tr>
    </w:tbl>
    <w:p w14:paraId="3520EF8A" w14:textId="77777777" w:rsidR="00FD1664" w:rsidRDefault="00FD1664" w:rsidP="00FD1664">
      <w:pPr>
        <w:ind w:firstLine="420"/>
      </w:pPr>
    </w:p>
    <w:p w14:paraId="4B9251D5" w14:textId="77777777" w:rsidR="00FD1664" w:rsidRDefault="00FD1664" w:rsidP="00534A27">
      <w:pPr>
        <w:pStyle w:val="3"/>
        <w:ind w:firstLine="420"/>
      </w:pPr>
      <w:r>
        <w:rPr>
          <w:rFonts w:hint="eastAsia"/>
        </w:rPr>
        <w:lastRenderedPageBreak/>
        <w:t>修改持久化配置</w:t>
      </w:r>
    </w:p>
    <w:p w14:paraId="475A23E8" w14:textId="77777777" w:rsidR="00FD1664" w:rsidRDefault="00FD1664" w:rsidP="00FD1664">
      <w:pPr>
        <w:ind w:firstLine="420"/>
      </w:pPr>
      <w:r>
        <w:rPr>
          <w:rFonts w:hint="eastAsia"/>
        </w:rPr>
        <w:t>修改</w:t>
      </w:r>
      <w:r>
        <w:rPr>
          <w:rFonts w:hint="eastAsia"/>
        </w:rPr>
        <w:t>conf/activemq.xml</w:t>
      </w:r>
      <w:r>
        <w:rPr>
          <w:rFonts w:hint="eastAsia"/>
        </w:rPr>
        <w:t>文件。修改</w:t>
      </w:r>
      <w:r>
        <w:rPr>
          <w:rFonts w:hint="eastAsia"/>
        </w:rPr>
        <w:t>broker</w:t>
      </w:r>
      <w:r>
        <w:rPr>
          <w:rFonts w:hint="eastAsia"/>
        </w:rPr>
        <w:t>标签中子标签</w:t>
      </w:r>
      <w:r w:rsidRPr="00A22CED">
        <w:t>persistenceAdapter</w:t>
      </w:r>
      <w:r>
        <w:rPr>
          <w:rFonts w:hint="eastAsia"/>
        </w:rPr>
        <w:t>相关内容。</w:t>
      </w:r>
    </w:p>
    <w:p w14:paraId="682058B7" w14:textId="77777777" w:rsidR="00FD1664" w:rsidRDefault="00FD1664" w:rsidP="00FD1664">
      <w:pPr>
        <w:ind w:firstLine="420"/>
      </w:pPr>
      <w:r w:rsidRPr="005300D7">
        <w:t>replicas</w:t>
      </w:r>
      <w:r>
        <w:rPr>
          <w:rFonts w:hint="eastAsia"/>
        </w:rPr>
        <w:t>属性代表当前主从模型中的节点数量。按需配置。</w:t>
      </w:r>
    </w:p>
    <w:p w14:paraId="3BF851BA" w14:textId="77777777" w:rsidR="00FD1664" w:rsidRDefault="00FD1664" w:rsidP="00FD1664">
      <w:pPr>
        <w:ind w:firstLine="420"/>
      </w:pPr>
      <w:r>
        <w:rPr>
          <w:rFonts w:hint="eastAsia"/>
        </w:rPr>
        <w:t>bind</w:t>
      </w:r>
      <w:r>
        <w:rPr>
          <w:rFonts w:hint="eastAsia"/>
        </w:rPr>
        <w:t>属性中的端口为主从实例之间的通讯端口。代表当前实例对外开放端口是什么，三个实例分别使用</w:t>
      </w:r>
      <w:r>
        <w:rPr>
          <w:rFonts w:hint="eastAsia"/>
        </w:rPr>
        <w:t>62626</w:t>
      </w:r>
      <w:r>
        <w:rPr>
          <w:rFonts w:hint="eastAsia"/>
        </w:rPr>
        <w:t>、</w:t>
      </w:r>
      <w:r>
        <w:rPr>
          <w:rFonts w:hint="eastAsia"/>
        </w:rPr>
        <w:t>62627</w:t>
      </w:r>
      <w:r>
        <w:rPr>
          <w:rFonts w:hint="eastAsia"/>
        </w:rPr>
        <w:t>、</w:t>
      </w:r>
      <w:r>
        <w:rPr>
          <w:rFonts w:hint="eastAsia"/>
        </w:rPr>
        <w:t>62628</w:t>
      </w:r>
      <w:r>
        <w:rPr>
          <w:rFonts w:hint="eastAsia"/>
        </w:rPr>
        <w:t>端口。</w:t>
      </w:r>
    </w:p>
    <w:p w14:paraId="40641FF7" w14:textId="77777777" w:rsidR="00FD1664" w:rsidRDefault="00FD1664" w:rsidP="00FD1664">
      <w:pPr>
        <w:ind w:firstLine="420"/>
      </w:pPr>
      <w:r>
        <w:rPr>
          <w:rFonts w:hint="eastAsia"/>
        </w:rPr>
        <w:t>zkAddress</w:t>
      </w:r>
      <w:r>
        <w:rPr>
          <w:rFonts w:hint="eastAsia"/>
        </w:rPr>
        <w:t>属性代表</w:t>
      </w:r>
      <w:r>
        <w:rPr>
          <w:rFonts w:hint="eastAsia"/>
        </w:rPr>
        <w:t>ZooKeeper</w:t>
      </w:r>
      <w:r>
        <w:rPr>
          <w:rFonts w:hint="eastAsia"/>
        </w:rPr>
        <w:t>安装位置，安装具体情况设置。</w:t>
      </w:r>
    </w:p>
    <w:p w14:paraId="5C2B26F0" w14:textId="77777777" w:rsidR="00FD1664" w:rsidRDefault="00FD1664" w:rsidP="00FD1664">
      <w:pPr>
        <w:ind w:firstLine="420"/>
      </w:pPr>
      <w:r>
        <w:rPr>
          <w:rFonts w:hint="eastAsia"/>
        </w:rPr>
        <w:t>zkPath</w:t>
      </w:r>
      <w:r>
        <w:rPr>
          <w:rFonts w:hint="eastAsia"/>
        </w:rPr>
        <w:t>是</w:t>
      </w:r>
      <w:r>
        <w:rPr>
          <w:rFonts w:hint="eastAsia"/>
        </w:rPr>
        <w:t>ActiveMQ</w:t>
      </w:r>
      <w:r>
        <w:rPr>
          <w:rFonts w:hint="eastAsia"/>
        </w:rPr>
        <w:t>主从信息保存到</w:t>
      </w:r>
      <w:r>
        <w:rPr>
          <w:rFonts w:hint="eastAsia"/>
        </w:rPr>
        <w:t>ZooKeeper</w:t>
      </w:r>
      <w:r>
        <w:rPr>
          <w:rFonts w:hint="eastAsia"/>
        </w:rPr>
        <w:t>中的什么目录内。</w:t>
      </w:r>
    </w:p>
    <w:p w14:paraId="7E81A7B7" w14:textId="77777777" w:rsidR="00FD1664" w:rsidRDefault="00FD1664" w:rsidP="00FD1664">
      <w:pPr>
        <w:ind w:firstLine="420"/>
      </w:pPr>
      <w:r>
        <w:rPr>
          <w:rFonts w:hint="eastAsia"/>
        </w:rPr>
        <w:t>hostname</w:t>
      </w:r>
      <w:r>
        <w:rPr>
          <w:rFonts w:hint="eastAsia"/>
        </w:rPr>
        <w:t>为</w:t>
      </w:r>
      <w:r>
        <w:rPr>
          <w:rFonts w:hint="eastAsia"/>
        </w:rPr>
        <w:t>ActiveMQ</w:t>
      </w:r>
      <w:r>
        <w:rPr>
          <w:rFonts w:hint="eastAsia"/>
        </w:rPr>
        <w:t>实例安装</w:t>
      </w:r>
      <w:r>
        <w:rPr>
          <w:rFonts w:hint="eastAsia"/>
        </w:rPr>
        <w:t>Linux</w:t>
      </w:r>
      <w:r>
        <w:rPr>
          <w:rFonts w:hint="eastAsia"/>
        </w:rPr>
        <w:t>的主机名，可以在</w:t>
      </w:r>
      <w:r>
        <w:rPr>
          <w:rFonts w:hint="eastAsia"/>
        </w:rPr>
        <w:t>/etc/hosts</w:t>
      </w:r>
      <w:r>
        <w:rPr>
          <w:rFonts w:hint="eastAsia"/>
        </w:rPr>
        <w:t>配置文件中设置。设置格式为：</w:t>
      </w:r>
      <w:r>
        <w:rPr>
          <w:rFonts w:hint="eastAsia"/>
        </w:rPr>
        <w:t xml:space="preserve">IP  </w:t>
      </w:r>
      <w:r>
        <w:rPr>
          <w:rFonts w:hint="eastAsia"/>
        </w:rPr>
        <w:t>主机名。</w:t>
      </w:r>
      <w:r>
        <w:rPr>
          <w:rFonts w:hint="eastAsia"/>
        </w:rPr>
        <w:t xml:space="preserve"> </w:t>
      </w:r>
      <w:r>
        <w:rPr>
          <w:rFonts w:hint="eastAsia"/>
        </w:rPr>
        <w:t>如：</w:t>
      </w:r>
      <w:r>
        <w:rPr>
          <w:rFonts w:hint="eastAsia"/>
        </w:rPr>
        <w:t xml:space="preserve"> 127.0.0.1  mq-server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5300D7" w14:paraId="381BAF4D" w14:textId="77777777" w:rsidTr="00A27086">
        <w:tc>
          <w:tcPr>
            <w:tcW w:w="8522" w:type="dxa"/>
          </w:tcPr>
          <w:p w14:paraId="4F0C1236" w14:textId="77777777" w:rsidR="00FD1664" w:rsidRPr="005300D7" w:rsidRDefault="00FD1664" w:rsidP="00A27086">
            <w:pPr>
              <w:ind w:firstLine="420"/>
            </w:pPr>
            <w:r w:rsidRPr="005300D7">
              <w:t>&lt;persistenceAdapter&gt;</w:t>
            </w:r>
          </w:p>
          <w:p w14:paraId="1D238FD7" w14:textId="77777777" w:rsidR="00FD1664" w:rsidRPr="005300D7" w:rsidRDefault="00FD1664" w:rsidP="00A27086">
            <w:pPr>
              <w:ind w:firstLine="420"/>
            </w:pPr>
            <w:r w:rsidRPr="005300D7">
              <w:t xml:space="preserve">  &lt;!-- &lt;kahaDB directory="${activemq.data}/kahadb"/&gt; --&gt;</w:t>
            </w:r>
          </w:p>
          <w:p w14:paraId="7851E5FF" w14:textId="77777777" w:rsidR="00FD1664" w:rsidRPr="005300D7" w:rsidRDefault="00FD1664" w:rsidP="00A27086">
            <w:pPr>
              <w:ind w:firstLine="420"/>
            </w:pPr>
            <w:r w:rsidRPr="005300D7">
              <w:t xml:space="preserve">    &lt;replicatedLevelDB</w:t>
            </w:r>
          </w:p>
          <w:p w14:paraId="78F15EFF" w14:textId="77777777" w:rsidR="00FD1664" w:rsidRPr="005300D7" w:rsidRDefault="00FD1664" w:rsidP="00A27086">
            <w:pPr>
              <w:ind w:firstLine="420"/>
            </w:pPr>
            <w:r w:rsidRPr="005300D7">
              <w:t xml:space="preserve">      directory="${activemq.data}/levelDB"</w:t>
            </w:r>
          </w:p>
          <w:p w14:paraId="5ED6441C" w14:textId="77777777" w:rsidR="00FD1664" w:rsidRPr="005300D7" w:rsidRDefault="00FD1664" w:rsidP="00A27086">
            <w:pPr>
              <w:ind w:firstLine="420"/>
            </w:pPr>
            <w:r w:rsidRPr="005300D7">
              <w:t xml:space="preserve">      replicas="</w:t>
            </w:r>
            <w:r w:rsidRPr="00CB0623">
              <w:rPr>
                <w:rStyle w:val="afff1"/>
              </w:rPr>
              <w:t>3</w:t>
            </w:r>
            <w:r w:rsidRPr="005300D7">
              <w:t>"</w:t>
            </w:r>
          </w:p>
          <w:p w14:paraId="5CFFE087" w14:textId="77777777" w:rsidR="00FD1664" w:rsidRPr="005300D7" w:rsidRDefault="00FD1664" w:rsidP="00A27086">
            <w:pPr>
              <w:ind w:firstLine="420"/>
            </w:pPr>
            <w:r w:rsidRPr="005300D7">
              <w:t xml:space="preserve">      bind="tcp://</w:t>
            </w:r>
            <w:smartTag w:uri="urn:schemas-microsoft-com:office:smarttags" w:element="chsdate">
              <w:smartTagPr>
                <w:attr w:name="Year" w:val="1899"/>
                <w:attr w:name="Month" w:val="12"/>
                <w:attr w:name="Day" w:val="30"/>
                <w:attr w:name="IsLunarDate" w:val="False"/>
                <w:attr w:name="IsROCDate" w:val="False"/>
              </w:smartTagPr>
              <w:r w:rsidRPr="005300D7">
                <w:t>0.0.0</w:t>
              </w:r>
            </w:smartTag>
            <w:r w:rsidRPr="005300D7">
              <w:t>.0:</w:t>
            </w:r>
            <w:r w:rsidRPr="005B265B">
              <w:rPr>
                <w:rStyle w:val="afff1"/>
              </w:rPr>
              <w:t>62626</w:t>
            </w:r>
            <w:r w:rsidRPr="005300D7">
              <w:t>"</w:t>
            </w:r>
          </w:p>
          <w:p w14:paraId="5F558CA2" w14:textId="77777777" w:rsidR="00FD1664" w:rsidRPr="005300D7" w:rsidRDefault="00FD1664" w:rsidP="00A27086">
            <w:pPr>
              <w:ind w:firstLine="420"/>
            </w:pPr>
            <w:r w:rsidRPr="005300D7">
              <w:t xml:space="preserve">      zkAddress="</w:t>
            </w:r>
            <w:r w:rsidRPr="005B265B">
              <w:rPr>
                <w:rStyle w:val="afff1"/>
              </w:rPr>
              <w:t>192.168.1</w:t>
            </w:r>
            <w:r>
              <w:rPr>
                <w:rStyle w:val="afff1"/>
                <w:rFonts w:hint="eastAsia"/>
              </w:rPr>
              <w:t>59</w:t>
            </w:r>
            <w:r w:rsidRPr="005B265B">
              <w:rPr>
                <w:rStyle w:val="afff1"/>
              </w:rPr>
              <w:t>.1</w:t>
            </w:r>
            <w:r>
              <w:rPr>
                <w:rStyle w:val="afff1"/>
                <w:rFonts w:hint="eastAsia"/>
              </w:rPr>
              <w:t>30</w:t>
            </w:r>
            <w:r w:rsidRPr="005B265B">
              <w:rPr>
                <w:rStyle w:val="afff1"/>
              </w:rPr>
              <w:t>:2181,192.168.1</w:t>
            </w:r>
            <w:r>
              <w:rPr>
                <w:rStyle w:val="afff1"/>
                <w:rFonts w:hint="eastAsia"/>
              </w:rPr>
              <w:t>59</w:t>
            </w:r>
            <w:r w:rsidRPr="005B265B">
              <w:rPr>
                <w:rStyle w:val="afff1"/>
              </w:rPr>
              <w:t>.1</w:t>
            </w:r>
            <w:r>
              <w:rPr>
                <w:rStyle w:val="afff1"/>
                <w:rFonts w:hint="eastAsia"/>
              </w:rPr>
              <w:t>30</w:t>
            </w:r>
            <w:r w:rsidRPr="005B265B">
              <w:rPr>
                <w:rStyle w:val="afff1"/>
              </w:rPr>
              <w:t>:2182,192.168.1</w:t>
            </w:r>
            <w:r>
              <w:rPr>
                <w:rStyle w:val="afff1"/>
                <w:rFonts w:hint="eastAsia"/>
              </w:rPr>
              <w:t>59</w:t>
            </w:r>
            <w:r w:rsidRPr="005B265B">
              <w:rPr>
                <w:rStyle w:val="afff1"/>
              </w:rPr>
              <w:t>.1</w:t>
            </w:r>
            <w:r>
              <w:rPr>
                <w:rStyle w:val="afff1"/>
                <w:rFonts w:hint="eastAsia"/>
              </w:rPr>
              <w:t>30</w:t>
            </w:r>
            <w:r w:rsidRPr="005B265B">
              <w:rPr>
                <w:rStyle w:val="afff1"/>
              </w:rPr>
              <w:t>:2183</w:t>
            </w:r>
            <w:r w:rsidRPr="005300D7">
              <w:t>"</w:t>
            </w:r>
          </w:p>
          <w:p w14:paraId="70010AC6" w14:textId="77777777" w:rsidR="00FD1664" w:rsidRPr="005300D7" w:rsidRDefault="00FD1664" w:rsidP="00A27086">
            <w:pPr>
              <w:ind w:firstLine="420"/>
            </w:pPr>
            <w:r w:rsidRPr="005300D7">
              <w:t xml:space="preserve">      zkPath="/activemq/leveldb-stores"</w:t>
            </w:r>
          </w:p>
          <w:p w14:paraId="73074BA8" w14:textId="77777777" w:rsidR="00FD1664" w:rsidRPr="005300D7" w:rsidRDefault="00FD1664" w:rsidP="00A27086">
            <w:pPr>
              <w:ind w:firstLine="420"/>
            </w:pPr>
            <w:r w:rsidRPr="005300D7">
              <w:t xml:space="preserve">      hostname="</w:t>
            </w:r>
            <w:r w:rsidRPr="005B265B">
              <w:rPr>
                <w:rStyle w:val="afff1"/>
              </w:rPr>
              <w:t>mq-server</w:t>
            </w:r>
            <w:r w:rsidRPr="005300D7">
              <w:t>"</w:t>
            </w:r>
          </w:p>
          <w:p w14:paraId="79EE6470" w14:textId="77777777" w:rsidR="00FD1664" w:rsidRPr="005300D7" w:rsidRDefault="00FD1664" w:rsidP="00A27086">
            <w:pPr>
              <w:ind w:firstLine="420"/>
            </w:pPr>
            <w:r w:rsidRPr="005300D7">
              <w:t xml:space="preserve">      /&gt;</w:t>
            </w:r>
          </w:p>
          <w:p w14:paraId="499018FE" w14:textId="77777777" w:rsidR="00FD1664" w:rsidRPr="005300D7" w:rsidRDefault="00FD1664" w:rsidP="00A27086">
            <w:pPr>
              <w:ind w:firstLine="420"/>
            </w:pPr>
            <w:r w:rsidRPr="005300D7">
              <w:t>&lt;/persistenceAdapter&gt;</w:t>
            </w:r>
          </w:p>
        </w:tc>
      </w:tr>
    </w:tbl>
    <w:p w14:paraId="1920ED73" w14:textId="77777777" w:rsidR="00FD1664" w:rsidRPr="007948E1" w:rsidRDefault="00FD1664" w:rsidP="00FD1664">
      <w:pPr>
        <w:ind w:firstLine="420"/>
      </w:pPr>
    </w:p>
    <w:p w14:paraId="1F420B67" w14:textId="77777777" w:rsidR="00FD1664" w:rsidRDefault="00FD1664" w:rsidP="00534A27">
      <w:pPr>
        <w:pStyle w:val="3"/>
        <w:ind w:firstLine="420"/>
      </w:pPr>
      <w:r>
        <w:rPr>
          <w:rFonts w:hint="eastAsia"/>
        </w:rPr>
        <w:t>修改服务端口</w:t>
      </w:r>
    </w:p>
    <w:p w14:paraId="43BC31DB" w14:textId="77777777" w:rsidR="00FD1664" w:rsidRDefault="00FD1664" w:rsidP="00FD1664">
      <w:pPr>
        <w:ind w:firstLine="420"/>
      </w:pPr>
      <w:r>
        <w:rPr>
          <w:rFonts w:hint="eastAsia"/>
        </w:rPr>
        <w:t>修改</w:t>
      </w:r>
      <w:r>
        <w:rPr>
          <w:rFonts w:hint="eastAsia"/>
        </w:rPr>
        <w:t>ActiveMQ</w:t>
      </w:r>
      <w:r>
        <w:rPr>
          <w:rFonts w:hint="eastAsia"/>
        </w:rPr>
        <w:t>对外提供的服务端口。原默认端口为</w:t>
      </w:r>
      <w:r>
        <w:rPr>
          <w:rFonts w:hint="eastAsia"/>
        </w:rPr>
        <w:t>61616</w:t>
      </w:r>
      <w:r>
        <w:rPr>
          <w:rFonts w:hint="eastAsia"/>
        </w:rPr>
        <w:t>。当前环境使用的端口为：</w:t>
      </w:r>
      <w:r>
        <w:rPr>
          <w:rFonts w:hint="eastAsia"/>
        </w:rPr>
        <w:t>61616</w:t>
      </w:r>
      <w:r>
        <w:rPr>
          <w:rFonts w:hint="eastAsia"/>
        </w:rPr>
        <w:t>、</w:t>
      </w:r>
      <w:r>
        <w:rPr>
          <w:rFonts w:hint="eastAsia"/>
        </w:rPr>
        <w:t>61617</w:t>
      </w:r>
      <w:r>
        <w:rPr>
          <w:rFonts w:hint="eastAsia"/>
        </w:rPr>
        <w:t>、</w:t>
      </w:r>
      <w:r>
        <w:rPr>
          <w:rFonts w:hint="eastAsia"/>
        </w:rPr>
        <w:t>61618</w:t>
      </w:r>
      <w:r>
        <w:rPr>
          <w:rFonts w:hint="eastAsia"/>
        </w:rPr>
        <w:t>。</w:t>
      </w:r>
    </w:p>
    <w:p w14:paraId="25D16452" w14:textId="77777777" w:rsidR="00FD1664" w:rsidRDefault="00FD1664" w:rsidP="00FD1664">
      <w:pPr>
        <w:ind w:firstLine="420"/>
      </w:pPr>
      <w:r>
        <w:rPr>
          <w:rFonts w:hint="eastAsia"/>
        </w:rPr>
        <w:t>修改</w:t>
      </w:r>
      <w:r>
        <w:rPr>
          <w:rFonts w:hint="eastAsia"/>
        </w:rPr>
        <w:t>conf/activemq.xml</w:t>
      </w:r>
      <w:r>
        <w:rPr>
          <w:rFonts w:hint="eastAsia"/>
        </w:rPr>
        <w:t>配置文件。修改</w:t>
      </w:r>
      <w:r>
        <w:rPr>
          <w:rFonts w:hint="eastAsia"/>
        </w:rPr>
        <w:t>broker</w:t>
      </w:r>
      <w:r>
        <w:rPr>
          <w:rFonts w:hint="eastAsia"/>
        </w:rPr>
        <w:t>标签中子标签</w:t>
      </w:r>
      <w:r w:rsidRPr="009A4787">
        <w:t>transportConnectors</w:t>
      </w:r>
      <w:r>
        <w:rPr>
          <w:rFonts w:hint="eastAsia"/>
        </w:rPr>
        <w:t>的相关配置。</w:t>
      </w:r>
      <w:r w:rsidRPr="00141540">
        <w:rPr>
          <w:rStyle w:val="afff1"/>
          <w:rFonts w:hint="eastAsia"/>
        </w:rPr>
        <w:t>只修改强调内容。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9A4787" w14:paraId="24BF5F3A" w14:textId="77777777" w:rsidTr="00A27086">
        <w:tc>
          <w:tcPr>
            <w:tcW w:w="8522" w:type="dxa"/>
          </w:tcPr>
          <w:p w14:paraId="6D025562" w14:textId="77777777" w:rsidR="00FD1664" w:rsidRPr="009A4787" w:rsidRDefault="00FD1664" w:rsidP="00A27086">
            <w:pPr>
              <w:ind w:firstLine="420"/>
            </w:pPr>
            <w:r w:rsidRPr="009A4787">
              <w:t>&lt;transportConnectors&gt;</w:t>
            </w:r>
          </w:p>
          <w:p w14:paraId="0D928844" w14:textId="77777777" w:rsidR="00FD1664" w:rsidRPr="009A4787" w:rsidRDefault="00FD1664" w:rsidP="00A27086">
            <w:pPr>
              <w:ind w:firstLine="420"/>
            </w:pPr>
            <w:r>
              <w:t xml:space="preserve">  </w:t>
            </w:r>
            <w:r w:rsidRPr="009A4787">
              <w:t>&lt;!-- DOS protection, limit concurrent connections to 1000 and frame size to 100MB --&gt;</w:t>
            </w:r>
          </w:p>
          <w:p w14:paraId="49824F53" w14:textId="77777777" w:rsidR="00FD1664" w:rsidRPr="009A4787" w:rsidRDefault="00FD1664" w:rsidP="00A27086">
            <w:pPr>
              <w:ind w:firstLine="420"/>
            </w:pPr>
            <w:r w:rsidRPr="009A4787">
              <w:t xml:space="preserve">  &lt;transportConnector name="openwire" uri="tcp://</w:t>
            </w:r>
            <w:smartTag w:uri="urn:schemas-microsoft-com:office:smarttags" w:element="chsdate">
              <w:smartTagPr>
                <w:attr w:name="Year" w:val="1899"/>
                <w:attr w:name="Month" w:val="12"/>
                <w:attr w:name="Day" w:val="30"/>
                <w:attr w:name="IsLunarDate" w:val="False"/>
                <w:attr w:name="IsROCDate" w:val="False"/>
              </w:smartTagPr>
              <w:r w:rsidRPr="009A4787">
                <w:t>0.0.0</w:t>
              </w:r>
            </w:smartTag>
            <w:r w:rsidRPr="009A4787">
              <w:t>.0:</w:t>
            </w:r>
            <w:r w:rsidRPr="009A4787">
              <w:rPr>
                <w:rStyle w:val="afff1"/>
              </w:rPr>
              <w:t>61616</w:t>
            </w:r>
            <w:r w:rsidRPr="009A4787">
              <w:t>?maximumConnections=1000&amp;amp;wireFormat.maxFrameSize=104857600"/&gt;</w:t>
            </w:r>
          </w:p>
          <w:p w14:paraId="272A0CF4" w14:textId="77777777" w:rsidR="00FD1664" w:rsidRPr="009A4787" w:rsidRDefault="00FD1664" w:rsidP="00A27086">
            <w:pPr>
              <w:ind w:firstLine="420"/>
            </w:pPr>
            <w:r w:rsidRPr="009A4787">
              <w:t xml:space="preserve">  &lt;transportConnector name="amqp" uri="amqp://</w:t>
            </w:r>
            <w:smartTag w:uri="urn:schemas-microsoft-com:office:smarttags" w:element="chsdate">
              <w:smartTagPr>
                <w:attr w:name="Year" w:val="1899"/>
                <w:attr w:name="Month" w:val="12"/>
                <w:attr w:name="Day" w:val="30"/>
                <w:attr w:name="IsLunarDate" w:val="False"/>
                <w:attr w:name="IsROCDate" w:val="False"/>
              </w:smartTagPr>
              <w:r w:rsidRPr="009A4787">
                <w:t>0.0.0</w:t>
              </w:r>
            </w:smartTag>
            <w:r w:rsidRPr="009A4787">
              <w:t>.0:5672?maximumConnections=1000&amp;amp;wireFormat.maxFrameSize=104857600"/&gt;</w:t>
            </w:r>
          </w:p>
          <w:p w14:paraId="133FB267" w14:textId="77777777" w:rsidR="00FD1664" w:rsidRPr="009A4787" w:rsidRDefault="00FD1664" w:rsidP="00A27086">
            <w:pPr>
              <w:ind w:firstLine="420"/>
            </w:pPr>
            <w:r w:rsidRPr="009A4787">
              <w:t xml:space="preserve">  &lt;transportConnector name="stomp" uri="stomp://</w:t>
            </w:r>
            <w:smartTag w:uri="urn:schemas-microsoft-com:office:smarttags" w:element="chsdate">
              <w:smartTagPr>
                <w:attr w:name="Year" w:val="1899"/>
                <w:attr w:name="Month" w:val="12"/>
                <w:attr w:name="Day" w:val="30"/>
                <w:attr w:name="IsLunarDate" w:val="False"/>
                <w:attr w:name="IsROCDate" w:val="False"/>
              </w:smartTagPr>
              <w:r w:rsidRPr="009A4787">
                <w:t>0.0.0</w:t>
              </w:r>
            </w:smartTag>
            <w:r w:rsidRPr="009A4787">
              <w:t>.0:61613?maximumConnections=1000&amp;amp;wireFormat.maxFrameSize=104857600"/&gt;</w:t>
            </w:r>
          </w:p>
          <w:p w14:paraId="0DABD105" w14:textId="77777777" w:rsidR="00FD1664" w:rsidRPr="009A4787" w:rsidRDefault="00FD1664" w:rsidP="00A27086">
            <w:pPr>
              <w:ind w:firstLine="420"/>
            </w:pPr>
            <w:r w:rsidRPr="009A4787">
              <w:t xml:space="preserve">  &lt;transportConnector name="mqtt" uri="mqtt://</w:t>
            </w:r>
            <w:smartTag w:uri="urn:schemas-microsoft-com:office:smarttags" w:element="chsdate">
              <w:smartTagPr>
                <w:attr w:name="Year" w:val="1899"/>
                <w:attr w:name="Month" w:val="12"/>
                <w:attr w:name="Day" w:val="30"/>
                <w:attr w:name="IsLunarDate" w:val="False"/>
                <w:attr w:name="IsROCDate" w:val="False"/>
              </w:smartTagPr>
              <w:r w:rsidRPr="009A4787">
                <w:t>0.0.0</w:t>
              </w:r>
            </w:smartTag>
            <w:r w:rsidRPr="009A4787">
              <w:t>.0:1883?maximumConnections=1000&amp;amp;wireFormat.maxFrameSize=104857600"/&gt;</w:t>
            </w:r>
          </w:p>
          <w:p w14:paraId="137E57C1" w14:textId="77777777" w:rsidR="00FD1664" w:rsidRPr="009A4787" w:rsidRDefault="00FD1664" w:rsidP="00A27086">
            <w:pPr>
              <w:ind w:firstLine="420"/>
            </w:pPr>
            <w:r w:rsidRPr="009A4787">
              <w:lastRenderedPageBreak/>
              <w:t xml:space="preserve">  &lt;transportConnector name="ws" uri="ws://</w:t>
            </w:r>
            <w:smartTag w:uri="urn:schemas-microsoft-com:office:smarttags" w:element="chsdate">
              <w:smartTagPr>
                <w:attr w:name="Year" w:val="1899"/>
                <w:attr w:name="Month" w:val="12"/>
                <w:attr w:name="Day" w:val="30"/>
                <w:attr w:name="IsLunarDate" w:val="False"/>
                <w:attr w:name="IsROCDate" w:val="False"/>
              </w:smartTagPr>
              <w:r w:rsidRPr="009A4787">
                <w:t>0.0.0</w:t>
              </w:r>
            </w:smartTag>
            <w:r w:rsidRPr="009A4787">
              <w:t>.0:61614?maximumConnections=1000&amp;amp;wireFormat.maxFrameSize=104857600"/&gt;</w:t>
            </w:r>
          </w:p>
          <w:p w14:paraId="70F93DA9" w14:textId="77777777" w:rsidR="00FD1664" w:rsidRPr="009A4787" w:rsidRDefault="00FD1664" w:rsidP="00A27086">
            <w:pPr>
              <w:ind w:firstLine="420"/>
            </w:pPr>
            <w:r w:rsidRPr="009A4787">
              <w:t>&lt;/transportConnectors&gt;</w:t>
            </w:r>
          </w:p>
        </w:tc>
      </w:tr>
    </w:tbl>
    <w:p w14:paraId="5CB4FE06" w14:textId="77777777" w:rsidR="00FD1664" w:rsidRPr="004425D5" w:rsidRDefault="00FD1664" w:rsidP="00FD1664">
      <w:pPr>
        <w:ind w:firstLine="420"/>
      </w:pPr>
    </w:p>
    <w:p w14:paraId="268210BC" w14:textId="77777777" w:rsidR="00FD1664" w:rsidRDefault="00FD1664" w:rsidP="00534A27">
      <w:pPr>
        <w:pStyle w:val="3"/>
        <w:ind w:firstLine="420"/>
      </w:pPr>
      <w:bookmarkStart w:id="86" w:name="_Toc515893787"/>
      <w:r>
        <w:rPr>
          <w:rFonts w:hint="eastAsia"/>
        </w:rPr>
        <w:t>启动主从</w:t>
      </w:r>
      <w:bookmarkEnd w:id="86"/>
    </w:p>
    <w:p w14:paraId="66C8CCFE" w14:textId="77777777" w:rsidR="00FD1664" w:rsidRDefault="00FD1664" w:rsidP="00FD1664">
      <w:pPr>
        <w:ind w:firstLine="420"/>
      </w:pPr>
      <w:r>
        <w:rPr>
          <w:rFonts w:hint="eastAsia"/>
        </w:rPr>
        <w:t>将三个</w:t>
      </w:r>
      <w:r>
        <w:rPr>
          <w:rFonts w:hint="eastAsia"/>
        </w:rPr>
        <w:t>ActiveMQ</w:t>
      </w:r>
      <w:r>
        <w:rPr>
          <w:rFonts w:hint="eastAsia"/>
        </w:rPr>
        <w:t>实例分别启动。</w:t>
      </w:r>
      <w:r>
        <w:rPr>
          <w:rFonts w:hint="eastAsia"/>
        </w:rPr>
        <w:t>${activemq-home}/bin/active start</w:t>
      </w:r>
      <w:r>
        <w:rPr>
          <w:rFonts w:hint="eastAsia"/>
        </w:rPr>
        <w:t>。启动后，可以查看日志文件，检查启动状态，日志文件为</w:t>
      </w:r>
      <w:r>
        <w:rPr>
          <w:rFonts w:hint="eastAsia"/>
        </w:rPr>
        <w:t>${activemq-home}/data/activemq.log</w:t>
      </w:r>
      <w:r>
        <w:rPr>
          <w:rFonts w:hint="eastAsia"/>
        </w:rPr>
        <w:t>。</w:t>
      </w:r>
    </w:p>
    <w:p w14:paraId="406D1E2A" w14:textId="77777777" w:rsidR="00FD1664" w:rsidRDefault="00FD1664" w:rsidP="00534A27">
      <w:pPr>
        <w:pStyle w:val="3"/>
        <w:ind w:firstLine="420"/>
      </w:pPr>
      <w:bookmarkStart w:id="87" w:name="_Toc515893788"/>
      <w:r>
        <w:rPr>
          <w:rFonts w:hint="eastAsia"/>
        </w:rPr>
        <w:t>查看主从状态</w:t>
      </w:r>
      <w:bookmarkEnd w:id="87"/>
    </w:p>
    <w:p w14:paraId="352B0EB2" w14:textId="77777777" w:rsidR="00FD1664" w:rsidRDefault="00FD1664" w:rsidP="00534A27">
      <w:pPr>
        <w:pStyle w:val="3"/>
        <w:ind w:firstLine="420"/>
      </w:pPr>
      <w:bookmarkStart w:id="88" w:name="_Toc515893789"/>
      <w:r>
        <w:rPr>
          <w:rFonts w:hint="eastAsia"/>
        </w:rPr>
        <w:t>使用客户端连接</w:t>
      </w:r>
      <w:r>
        <w:rPr>
          <w:rFonts w:hint="eastAsia"/>
        </w:rPr>
        <w:t>ZooKeeper</w:t>
      </w:r>
      <w:bookmarkEnd w:id="88"/>
    </w:p>
    <w:p w14:paraId="4FDF898C" w14:textId="77777777" w:rsidR="00FD1664" w:rsidRDefault="00FD1664" w:rsidP="00FD1664">
      <w:pPr>
        <w:ind w:firstLine="420"/>
      </w:pPr>
      <w:r>
        <w:rPr>
          <w:rFonts w:hint="eastAsia"/>
        </w:rPr>
        <w:t>${zkHome}/bin/zkCli.sh</w:t>
      </w:r>
    </w:p>
    <w:p w14:paraId="4DAC9341" w14:textId="77777777" w:rsidR="00FD1664" w:rsidRDefault="00FD1664" w:rsidP="00534A27">
      <w:pPr>
        <w:pStyle w:val="3"/>
        <w:ind w:firstLine="420"/>
      </w:pPr>
      <w:bookmarkStart w:id="89" w:name="_Toc515893790"/>
      <w:r>
        <w:rPr>
          <w:rFonts w:hint="eastAsia"/>
        </w:rPr>
        <w:t>查看状态信息</w:t>
      </w:r>
      <w:bookmarkEnd w:id="89"/>
    </w:p>
    <w:p w14:paraId="709A04D2" w14:textId="77777777" w:rsidR="00FD1664" w:rsidRDefault="00FD1664" w:rsidP="00FD1664">
      <w:pPr>
        <w:ind w:firstLine="420"/>
      </w:pPr>
      <w:r>
        <w:rPr>
          <w:rFonts w:hint="eastAsia"/>
        </w:rPr>
        <w:t>连接成功后，可以使用命令‘</w:t>
      </w:r>
      <w:r>
        <w:rPr>
          <w:rFonts w:hint="eastAsia"/>
        </w:rPr>
        <w:t>ls</w:t>
      </w:r>
      <w:r>
        <w:rPr>
          <w:rFonts w:hint="eastAsia"/>
        </w:rPr>
        <w:t>’查看</w:t>
      </w:r>
      <w:r>
        <w:rPr>
          <w:rFonts w:hint="eastAsia"/>
        </w:rPr>
        <w:t>ZooKeeper</w:t>
      </w:r>
      <w:r>
        <w:rPr>
          <w:rFonts w:hint="eastAsia"/>
        </w:rPr>
        <w:t>中的目录结构</w:t>
      </w:r>
    </w:p>
    <w:p w14:paraId="5FB7CED1" w14:textId="77777777" w:rsidR="00FD1664" w:rsidRDefault="00FD1664" w:rsidP="00FD1664">
      <w:pPr>
        <w:ind w:firstLine="420"/>
      </w:pPr>
      <w:r>
        <w:rPr>
          <w:rFonts w:hint="eastAsia"/>
        </w:rPr>
        <w:t>如：</w:t>
      </w:r>
    </w:p>
    <w:p w14:paraId="298622BC" w14:textId="77777777" w:rsidR="00FD1664" w:rsidRDefault="00FD1664" w:rsidP="00FD1664">
      <w:pPr>
        <w:ind w:firstLineChars="400" w:firstLine="840"/>
      </w:pPr>
      <w:r>
        <w:rPr>
          <w:rFonts w:hint="eastAsia"/>
        </w:rPr>
        <w:t>ls /</w:t>
      </w:r>
    </w:p>
    <w:p w14:paraId="19EF54F9" w14:textId="77777777" w:rsidR="00FD1664" w:rsidRDefault="00FD1664" w:rsidP="00FD1664">
      <w:pPr>
        <w:ind w:firstLineChars="400" w:firstLine="840"/>
      </w:pPr>
      <w:r>
        <w:rPr>
          <w:rFonts w:hint="eastAsia"/>
        </w:rPr>
        <w:t>ls /activemq/leveldb-stores</w:t>
      </w:r>
    </w:p>
    <w:p w14:paraId="0D9BA3A9" w14:textId="77777777" w:rsidR="00FD1664" w:rsidRDefault="00FD1664" w:rsidP="00FD1664">
      <w:pPr>
        <w:ind w:firstLine="420"/>
      </w:pPr>
      <w:r>
        <w:rPr>
          <w:rFonts w:hint="eastAsia"/>
        </w:rPr>
        <w:t>找到对应的内容后，可以使用命令‘</w:t>
      </w:r>
      <w:r>
        <w:rPr>
          <w:rFonts w:hint="eastAsia"/>
        </w:rPr>
        <w:t>get</w:t>
      </w:r>
      <w:r>
        <w:rPr>
          <w:rFonts w:hint="eastAsia"/>
        </w:rPr>
        <w:t>’查看</w:t>
      </w:r>
      <w:r>
        <w:rPr>
          <w:rFonts w:hint="eastAsia"/>
        </w:rPr>
        <w:t>ZooKeeper</w:t>
      </w:r>
      <w:r>
        <w:rPr>
          <w:rFonts w:hint="eastAsia"/>
        </w:rPr>
        <w:t>中的数据内容</w:t>
      </w:r>
    </w:p>
    <w:p w14:paraId="26E23DA6" w14:textId="77777777" w:rsidR="00FD1664" w:rsidRDefault="00FD1664" w:rsidP="00FD1664">
      <w:pPr>
        <w:ind w:firstLine="420"/>
      </w:pPr>
      <w:r w:rsidRPr="00E31C6A">
        <w:t>get /activemq/leveldb-stores</w:t>
      </w:r>
      <w:r>
        <w:t>/0000000000</w:t>
      </w:r>
      <w:r>
        <w:rPr>
          <w:rFonts w:hint="eastAsia"/>
        </w:rPr>
        <w:t>5</w:t>
      </w:r>
    </w:p>
    <w:p w14:paraId="5063C612" w14:textId="0CD3001D" w:rsidR="00FD1664" w:rsidRDefault="00FD1664" w:rsidP="00FD1664">
      <w:pPr>
        <w:ind w:firstLine="420"/>
      </w:pPr>
      <w:r>
        <w:rPr>
          <w:rFonts w:hint="eastAsia"/>
          <w:noProof/>
        </w:rPr>
        <w:drawing>
          <wp:inline distT="0" distB="0" distL="0" distR="0" wp14:anchorId="4F171AED" wp14:editId="3251F28E">
            <wp:extent cx="5271770" cy="1247140"/>
            <wp:effectExtent l="0" t="0" r="508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770" cy="1247140"/>
                    </a:xfrm>
                    <a:prstGeom prst="rect">
                      <a:avLst/>
                    </a:prstGeom>
                    <a:noFill/>
                    <a:ln>
                      <a:noFill/>
                    </a:ln>
                  </pic:spPr>
                </pic:pic>
              </a:graphicData>
            </a:graphic>
          </wp:inline>
        </w:drawing>
      </w:r>
    </w:p>
    <w:p w14:paraId="1EB2864B" w14:textId="77777777" w:rsidR="00FD1664" w:rsidRPr="00D635CB" w:rsidRDefault="00FD1664" w:rsidP="00FD1664">
      <w:pPr>
        <w:ind w:firstLine="420"/>
      </w:pPr>
      <w:r>
        <w:rPr>
          <w:rFonts w:hint="eastAsia"/>
        </w:rPr>
        <w:t>其中主节点的</w:t>
      </w:r>
      <w:r>
        <w:rPr>
          <w:rFonts w:hint="eastAsia"/>
        </w:rPr>
        <w:t>elected</w:t>
      </w:r>
      <w:r>
        <w:rPr>
          <w:rFonts w:hint="eastAsia"/>
        </w:rPr>
        <w:t>及</w:t>
      </w:r>
      <w:r>
        <w:rPr>
          <w:rFonts w:hint="eastAsia"/>
        </w:rPr>
        <w:t>address</w:t>
      </w:r>
      <w:r>
        <w:rPr>
          <w:rFonts w:hint="eastAsia"/>
        </w:rPr>
        <w:t>属性一定有数据。从节点则数据为‘</w:t>
      </w:r>
      <w:r>
        <w:rPr>
          <w:rFonts w:hint="eastAsia"/>
        </w:rPr>
        <w:t>null</w:t>
      </w:r>
      <w:r>
        <w:rPr>
          <w:rFonts w:hint="eastAsia"/>
        </w:rPr>
        <w:t>’。</w:t>
      </w:r>
    </w:p>
    <w:p w14:paraId="41D6B859" w14:textId="77777777" w:rsidR="00FD1664" w:rsidRDefault="00FD1664" w:rsidP="007353C4">
      <w:pPr>
        <w:pStyle w:val="3"/>
        <w:numPr>
          <w:ilvl w:val="0"/>
          <w:numId w:val="7"/>
        </w:numPr>
        <w:ind w:firstLineChars="0"/>
      </w:pPr>
      <w:bookmarkStart w:id="90" w:name="_Toc515893791"/>
      <w:r>
        <w:rPr>
          <w:rFonts w:hint="eastAsia"/>
        </w:rPr>
        <w:t>集群</w:t>
      </w:r>
      <w:bookmarkEnd w:id="90"/>
    </w:p>
    <w:p w14:paraId="656B04A6" w14:textId="77777777" w:rsidR="00FD1664" w:rsidRDefault="00FD1664" w:rsidP="00FD1664">
      <w:pPr>
        <w:ind w:firstLine="420"/>
      </w:pPr>
      <w:r>
        <w:rPr>
          <w:rFonts w:hint="eastAsia"/>
        </w:rPr>
        <w:t>准备多份主从模型。在所有的</w:t>
      </w:r>
      <w:r>
        <w:rPr>
          <w:rFonts w:hint="eastAsia"/>
        </w:rPr>
        <w:t>ActiveMQ</w:t>
      </w:r>
      <w:r>
        <w:rPr>
          <w:rFonts w:hint="eastAsia"/>
        </w:rPr>
        <w:t>节点中的</w:t>
      </w:r>
      <w:r>
        <w:rPr>
          <w:rFonts w:hint="eastAsia"/>
        </w:rPr>
        <w:t>conf/activemq.xml</w:t>
      </w:r>
      <w:r>
        <w:rPr>
          <w:rFonts w:hint="eastAsia"/>
        </w:rPr>
        <w:t>中增加下述配置：（每个主从模型中的</w:t>
      </w:r>
      <w:r>
        <w:rPr>
          <w:rFonts w:hint="eastAsia"/>
        </w:rPr>
        <w:t>networkConnector</w:t>
      </w:r>
      <w:r>
        <w:rPr>
          <w:rFonts w:hint="eastAsia"/>
        </w:rPr>
        <w:t>都指向另外一个主从模型）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6A3946" w14:paraId="4A948D23" w14:textId="77777777" w:rsidTr="00A27086">
        <w:tc>
          <w:tcPr>
            <w:tcW w:w="8522" w:type="dxa"/>
          </w:tcPr>
          <w:p w14:paraId="559E37BC" w14:textId="77777777" w:rsidR="00FD1664" w:rsidRPr="006A3946" w:rsidRDefault="00FD1664" w:rsidP="00A27086">
            <w:pPr>
              <w:ind w:firstLine="420"/>
            </w:pPr>
            <w:r w:rsidRPr="006A3946">
              <w:t>&lt;networkConnectors&gt;</w:t>
            </w:r>
          </w:p>
          <w:p w14:paraId="31CD0290" w14:textId="77777777" w:rsidR="00FD1664" w:rsidRPr="006A3946" w:rsidRDefault="00FD1664" w:rsidP="00A27086">
            <w:pPr>
              <w:ind w:firstLine="420"/>
            </w:pPr>
            <w:r w:rsidRPr="006A3946">
              <w:t xml:space="preserve">    &lt;networkConnector uri="static://(tcp://</w:t>
            </w:r>
            <w:r>
              <w:rPr>
                <w:rFonts w:hint="eastAsia"/>
              </w:rPr>
              <w:t>ip</w:t>
            </w:r>
            <w:r w:rsidRPr="006A3946">
              <w:t>:</w:t>
            </w:r>
            <w:r>
              <w:rPr>
                <w:rFonts w:hint="eastAsia"/>
              </w:rPr>
              <w:t>port,tcp://ip:port</w:t>
            </w:r>
            <w:r w:rsidRPr="006A3946">
              <w:t>)" duplex="</w:t>
            </w:r>
            <w:r>
              <w:rPr>
                <w:rFonts w:hint="eastAsia"/>
              </w:rPr>
              <w:t>false</w:t>
            </w:r>
            <w:r w:rsidRPr="006A3946">
              <w:t>"&gt;</w:t>
            </w:r>
          </w:p>
          <w:p w14:paraId="20E80AEF" w14:textId="77777777" w:rsidR="00FD1664" w:rsidRPr="006A3946" w:rsidRDefault="00FD1664" w:rsidP="00A27086">
            <w:pPr>
              <w:ind w:firstLine="420"/>
            </w:pPr>
            <w:r w:rsidRPr="006A3946">
              <w:t xml:space="preserve">    &lt;/networkConnector&gt;</w:t>
            </w:r>
          </w:p>
          <w:p w14:paraId="00F82448" w14:textId="77777777" w:rsidR="00FD1664" w:rsidRPr="006A3946" w:rsidRDefault="00FD1664" w:rsidP="00A27086">
            <w:pPr>
              <w:ind w:firstLine="420"/>
            </w:pPr>
            <w:r w:rsidRPr="006A3946">
              <w:t>&lt;/networkConnectors&gt;</w:t>
            </w:r>
          </w:p>
        </w:tc>
      </w:tr>
    </w:tbl>
    <w:p w14:paraId="3FF74D49" w14:textId="77777777" w:rsidR="00FD1664" w:rsidRDefault="00FD1664" w:rsidP="00FD1664">
      <w:pPr>
        <w:ind w:firstLine="420"/>
      </w:pPr>
      <w:r w:rsidRPr="00391336">
        <w:rPr>
          <w:rFonts w:hint="eastAsia"/>
        </w:rPr>
        <w:t>注意配置顺序，</w:t>
      </w:r>
      <w:r w:rsidRPr="00391336">
        <w:t>Networks</w:t>
      </w:r>
      <w:r>
        <w:rPr>
          <w:rFonts w:hint="eastAsia"/>
        </w:rPr>
        <w:t>相关配置必须在持久化相关配置之前。如下：</w:t>
      </w:r>
      <w:r w:rsidRPr="00391336">
        <w:t xml:space="preserve"> </w:t>
      </w:r>
    </w:p>
    <w:p w14:paraId="0D5CB919" w14:textId="77777777" w:rsidR="00FD1664" w:rsidRPr="00391336" w:rsidRDefault="00FD1664" w:rsidP="00FD1664">
      <w:pPr>
        <w:ind w:firstLine="4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1664" w:rsidRPr="00CB52A8" w14:paraId="3D5A5628" w14:textId="77777777" w:rsidTr="00A27086">
        <w:tc>
          <w:tcPr>
            <w:tcW w:w="8522" w:type="dxa"/>
          </w:tcPr>
          <w:p w14:paraId="3935A3D0" w14:textId="77777777" w:rsidR="00FD1664" w:rsidRPr="00CB52A8" w:rsidRDefault="00FD1664" w:rsidP="00A27086">
            <w:pPr>
              <w:ind w:firstLine="420"/>
            </w:pPr>
            <w:r w:rsidRPr="00CB52A8">
              <w:t>&lt;?xml version="1.0" encoding="UTF-8"?&gt;</w:t>
            </w:r>
          </w:p>
          <w:p w14:paraId="59DA3116" w14:textId="77777777" w:rsidR="00FD1664" w:rsidRPr="00CB52A8" w:rsidRDefault="00FD1664" w:rsidP="00A27086">
            <w:pPr>
              <w:ind w:firstLine="420"/>
            </w:pPr>
            <w:r w:rsidRPr="00CB52A8">
              <w:t>&lt;beans xmlns="http://activemq.apache.org/schema/core"&gt;</w:t>
            </w:r>
          </w:p>
          <w:p w14:paraId="229A009F" w14:textId="77777777" w:rsidR="00FD1664" w:rsidRPr="00CB52A8" w:rsidRDefault="00FD1664" w:rsidP="00A27086">
            <w:pPr>
              <w:ind w:firstLine="420"/>
            </w:pPr>
            <w:r w:rsidRPr="00CB52A8">
              <w:lastRenderedPageBreak/>
              <w:t xml:space="preserve">    &lt;broker xmlns="http://activemq.apache.org/schema/core" brokerName="mq-cluster" dataDirectory="${activemq.data}" &gt;</w:t>
            </w:r>
          </w:p>
          <w:p w14:paraId="09168F42" w14:textId="77777777" w:rsidR="00FD1664" w:rsidRPr="00CB52A8" w:rsidRDefault="00FD1664" w:rsidP="00A27086">
            <w:pPr>
              <w:ind w:firstLine="420"/>
            </w:pPr>
            <w:r w:rsidRPr="00CB52A8">
              <w:t xml:space="preserve">        &lt;networkConnectors&gt;</w:t>
            </w:r>
          </w:p>
          <w:p w14:paraId="418292FF" w14:textId="77777777" w:rsidR="00FD1664" w:rsidRPr="00CB52A8" w:rsidRDefault="00FD1664" w:rsidP="00A27086">
            <w:pPr>
              <w:ind w:firstLine="420"/>
            </w:pPr>
            <w:r w:rsidRPr="00CB52A8">
              <w:t xml:space="preserve">            &lt;networkConnector uri="</w:t>
            </w:r>
            <w:r w:rsidRPr="006A3946">
              <w:t xml:space="preserve"> static://(tcp://</w:t>
            </w:r>
            <w:r>
              <w:rPr>
                <w:rFonts w:hint="eastAsia"/>
              </w:rPr>
              <w:t>ip</w:t>
            </w:r>
            <w:r w:rsidRPr="006A3946">
              <w:t>:</w:t>
            </w:r>
            <w:r>
              <w:rPr>
                <w:rFonts w:hint="eastAsia"/>
              </w:rPr>
              <w:t>port,tcp://ip:port</w:t>
            </w:r>
            <w:r w:rsidRPr="00CB52A8">
              <w:t>)"/&gt;</w:t>
            </w:r>
          </w:p>
          <w:p w14:paraId="494E0712" w14:textId="77777777" w:rsidR="00FD1664" w:rsidRPr="00CB52A8" w:rsidRDefault="00FD1664" w:rsidP="00A27086">
            <w:pPr>
              <w:ind w:firstLine="420"/>
            </w:pPr>
            <w:r w:rsidRPr="00CB52A8">
              <w:t xml:space="preserve">        &lt;/networkConnectors&gt;</w:t>
            </w:r>
          </w:p>
          <w:p w14:paraId="51720D7D" w14:textId="77777777" w:rsidR="00FD1664" w:rsidRPr="00CB52A8" w:rsidRDefault="00FD1664" w:rsidP="00A27086">
            <w:pPr>
              <w:ind w:firstLine="420"/>
            </w:pPr>
            <w:r w:rsidRPr="00CB52A8">
              <w:t xml:space="preserve">        &lt;persistenceAdapter&gt;</w:t>
            </w:r>
          </w:p>
          <w:p w14:paraId="1F7C46FC" w14:textId="77777777" w:rsidR="00FD1664" w:rsidRPr="00CB52A8" w:rsidRDefault="00FD1664" w:rsidP="00A27086">
            <w:pPr>
              <w:ind w:firstLine="420"/>
            </w:pPr>
            <w:r w:rsidRPr="00CB52A8">
              <w:t xml:space="preserve">            &lt;</w:t>
            </w:r>
            <w:r w:rsidRPr="005300D7">
              <w:t xml:space="preserve"> replicatedLevelDB</w:t>
            </w:r>
            <w:r w:rsidRPr="00CB52A8">
              <w:t xml:space="preserve"> directory = "</w:t>
            </w:r>
            <w:r>
              <w:rPr>
                <w:rFonts w:hint="eastAsia"/>
              </w:rPr>
              <w:t>xxx</w:t>
            </w:r>
            <w:r w:rsidRPr="00CB52A8">
              <w:t xml:space="preserve">"/&gt;       </w:t>
            </w:r>
          </w:p>
          <w:p w14:paraId="7DBBEB77" w14:textId="77777777" w:rsidR="00FD1664" w:rsidRPr="00CB52A8" w:rsidRDefault="00FD1664" w:rsidP="00A27086">
            <w:pPr>
              <w:ind w:firstLine="420"/>
            </w:pPr>
            <w:r w:rsidRPr="00CB52A8">
              <w:t xml:space="preserve">        &lt;/persistenceAdapter&gt;</w:t>
            </w:r>
          </w:p>
          <w:p w14:paraId="2D451DBB" w14:textId="77777777" w:rsidR="00FD1664" w:rsidRPr="00CB52A8" w:rsidRDefault="00FD1664" w:rsidP="00A27086">
            <w:pPr>
              <w:ind w:firstLine="420"/>
            </w:pPr>
            <w:r w:rsidRPr="00CB52A8">
              <w:t xml:space="preserve">    &lt;/broker&gt;</w:t>
            </w:r>
          </w:p>
          <w:p w14:paraId="4F925F2E" w14:textId="77777777" w:rsidR="00FD1664" w:rsidRPr="00CB52A8" w:rsidRDefault="00FD1664" w:rsidP="00A27086">
            <w:pPr>
              <w:ind w:firstLine="420"/>
            </w:pPr>
            <w:r w:rsidRPr="00CB52A8">
              <w:t>&lt;/beans&gt;</w:t>
            </w:r>
          </w:p>
        </w:tc>
      </w:tr>
    </w:tbl>
    <w:p w14:paraId="4DA80C54" w14:textId="77777777" w:rsidR="00FD1664" w:rsidRDefault="00FD1664" w:rsidP="00FD1664">
      <w:pPr>
        <w:ind w:firstLine="420"/>
      </w:pPr>
      <w:r>
        <w:rPr>
          <w:rFonts w:hint="eastAsia"/>
        </w:rPr>
        <w:lastRenderedPageBreak/>
        <w:t>如：</w:t>
      </w:r>
      <w:r>
        <w:rPr>
          <w:rFonts w:hint="eastAsia"/>
        </w:rPr>
        <w:t xml:space="preserve"> </w:t>
      </w:r>
      <w:r>
        <w:rPr>
          <w:rFonts w:hint="eastAsia"/>
        </w:rPr>
        <w:t>主从模型</w:t>
      </w:r>
      <w:r>
        <w:rPr>
          <w:rFonts w:hint="eastAsia"/>
        </w:rPr>
        <w:t xml:space="preserve">1 - 192.168.159.129   </w:t>
      </w:r>
      <w:r>
        <w:rPr>
          <w:rFonts w:hint="eastAsia"/>
        </w:rPr>
        <w:t>主从模型</w:t>
      </w:r>
      <w:r>
        <w:rPr>
          <w:rFonts w:hint="eastAsia"/>
        </w:rPr>
        <w:t>2 - 192.168.159.130</w:t>
      </w:r>
    </w:p>
    <w:p w14:paraId="42EDDD83" w14:textId="77777777" w:rsidR="00FD1664" w:rsidRDefault="00FD1664" w:rsidP="00FD1664">
      <w:pPr>
        <w:ind w:firstLine="420"/>
      </w:pPr>
      <w:r>
        <w:rPr>
          <w:rFonts w:hint="eastAsia"/>
        </w:rPr>
        <w:t>在主从模型</w:t>
      </w:r>
      <w:r>
        <w:rPr>
          <w:rFonts w:hint="eastAsia"/>
        </w:rPr>
        <w:t>1</w:t>
      </w:r>
      <w:r>
        <w:rPr>
          <w:rFonts w:hint="eastAsia"/>
        </w:rPr>
        <w:t>的所有节点</w:t>
      </w:r>
      <w:r>
        <w:rPr>
          <w:rFonts w:hint="eastAsia"/>
        </w:rPr>
        <w:t>activemq.xml</w:t>
      </w:r>
      <w:r>
        <w:rPr>
          <w:rFonts w:hint="eastAsia"/>
        </w:rPr>
        <w:t>配置文件中增加标签：</w:t>
      </w:r>
    </w:p>
    <w:p w14:paraId="3A57D31E" w14:textId="77777777" w:rsidR="00FD1664" w:rsidRDefault="00FD1664" w:rsidP="00FD1664">
      <w:pPr>
        <w:ind w:firstLine="420"/>
      </w:pPr>
      <w:r>
        <w:rPr>
          <w:rFonts w:hint="eastAsia"/>
        </w:rPr>
        <w:t>&lt;networkConnectors&gt;</w:t>
      </w:r>
    </w:p>
    <w:p w14:paraId="564AE849" w14:textId="77777777" w:rsidR="00FD1664" w:rsidRDefault="00FD1664" w:rsidP="00FD1664">
      <w:pPr>
        <w:ind w:firstLine="420"/>
      </w:pPr>
      <w:r>
        <w:rPr>
          <w:rFonts w:hint="eastAsia"/>
        </w:rPr>
        <w:t>&lt;networkConnector uri="static://(tcp://192.168.159.130:61616,tcp://192.168.159.130:61617)"/&gt;</w:t>
      </w:r>
    </w:p>
    <w:p w14:paraId="12BE0FD0" w14:textId="77777777" w:rsidR="00FD1664" w:rsidRDefault="00FD1664" w:rsidP="00FD1664">
      <w:pPr>
        <w:ind w:firstLine="420"/>
      </w:pPr>
      <w:r>
        <w:rPr>
          <w:rFonts w:hint="eastAsia"/>
        </w:rPr>
        <w:t>&lt;/networkConnectors&gt;</w:t>
      </w:r>
    </w:p>
    <w:p w14:paraId="2071697E" w14:textId="77777777" w:rsidR="00FD1664" w:rsidRDefault="00FD1664" w:rsidP="00FD1664">
      <w:pPr>
        <w:ind w:firstLine="420"/>
      </w:pPr>
      <w:r>
        <w:rPr>
          <w:rFonts w:hint="eastAsia"/>
        </w:rPr>
        <w:t>在模型</w:t>
      </w:r>
      <w:r>
        <w:rPr>
          <w:rFonts w:hint="eastAsia"/>
        </w:rPr>
        <w:t>2</w:t>
      </w:r>
      <w:r>
        <w:rPr>
          <w:rFonts w:hint="eastAsia"/>
        </w:rPr>
        <w:t>中所有节点增加配置：</w:t>
      </w:r>
    </w:p>
    <w:p w14:paraId="39E8D2D4" w14:textId="77777777" w:rsidR="00FD1664" w:rsidRDefault="00FD1664" w:rsidP="00FD1664">
      <w:pPr>
        <w:ind w:firstLine="420"/>
      </w:pPr>
      <w:r>
        <w:rPr>
          <w:rFonts w:hint="eastAsia"/>
        </w:rPr>
        <w:t>&lt;networkConnectors&gt;</w:t>
      </w:r>
    </w:p>
    <w:p w14:paraId="33ECD081" w14:textId="77777777" w:rsidR="00FD1664" w:rsidRDefault="00FD1664" w:rsidP="00FD1664">
      <w:pPr>
        <w:ind w:firstLine="420"/>
      </w:pPr>
      <w:r>
        <w:rPr>
          <w:rFonts w:hint="eastAsia"/>
        </w:rPr>
        <w:t>&lt;networkConnector uri="static://(tcp://192.168.159.129:61616,tcp://192.168.159.129:61617)"/&gt;</w:t>
      </w:r>
    </w:p>
    <w:p w14:paraId="185239F7" w14:textId="7E473DB3" w:rsidR="00FC3BE3" w:rsidRPr="0035253B" w:rsidRDefault="00FD1664" w:rsidP="00C54B46">
      <w:pPr>
        <w:ind w:firstLine="420"/>
      </w:pPr>
      <w:r>
        <w:rPr>
          <w:rFonts w:hint="eastAsia"/>
        </w:rPr>
        <w:t>&lt;/networkConnectors&gt;</w:t>
      </w:r>
    </w:p>
    <w:p w14:paraId="48948499" w14:textId="0A414F00" w:rsidR="00C54B46" w:rsidRDefault="00C5288C" w:rsidP="00C5288C">
      <w:pPr>
        <w:pStyle w:val="2"/>
      </w:pPr>
      <w:r>
        <w:rPr>
          <w:rFonts w:hint="eastAsia"/>
        </w:rPr>
        <w:t xml:space="preserve">JAVA </w:t>
      </w:r>
      <w:r>
        <w:rPr>
          <w:rFonts w:hint="eastAsia"/>
        </w:rPr>
        <w:t>里面操作</w:t>
      </w:r>
      <w:r>
        <w:rPr>
          <w:rFonts w:hint="eastAsia"/>
        </w:rPr>
        <w:t>ActiveMQ</w:t>
      </w:r>
    </w:p>
    <w:p w14:paraId="0680753E" w14:textId="31A64FB3" w:rsidR="003273A1" w:rsidRDefault="003273A1" w:rsidP="009D3AC1">
      <w:pPr>
        <w:pStyle w:val="3"/>
        <w:ind w:firstLine="420"/>
      </w:pPr>
      <w:r>
        <w:rPr>
          <w:rFonts w:hint="eastAsia"/>
        </w:rPr>
        <w:t>创建项目并导入依赖</w:t>
      </w:r>
    </w:p>
    <w:tbl>
      <w:tblPr>
        <w:tblStyle w:val="ab"/>
        <w:tblW w:w="0" w:type="auto"/>
        <w:tblLook w:val="04A0" w:firstRow="1" w:lastRow="0" w:firstColumn="1" w:lastColumn="0" w:noHBand="0" w:noVBand="1"/>
      </w:tblPr>
      <w:tblGrid>
        <w:gridCol w:w="8296"/>
      </w:tblGrid>
      <w:tr w:rsidR="003273A1" w14:paraId="1120EADC" w14:textId="77777777" w:rsidTr="003273A1">
        <w:tc>
          <w:tcPr>
            <w:tcW w:w="8296" w:type="dxa"/>
          </w:tcPr>
          <w:p w14:paraId="32D6FFBA"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3F5FBF"/>
                <w:sz w:val="24"/>
                <w:szCs w:val="21"/>
              </w:rPr>
              <w:t>&lt;!-- 添加</w:t>
            </w:r>
            <w:r>
              <w:rPr>
                <w:rFonts w:ascii="Consolas" w:eastAsia="Consolas" w:hAnsi="Consolas" w:hint="eastAsia"/>
                <w:color w:val="3F5FBF"/>
                <w:sz w:val="24"/>
                <w:szCs w:val="21"/>
                <w:u w:val="single"/>
              </w:rPr>
              <w:t>activemq</w:t>
            </w:r>
            <w:r>
              <w:rPr>
                <w:rFonts w:ascii="Consolas" w:eastAsia="Consolas" w:hAnsi="Consolas" w:hint="eastAsia"/>
                <w:color w:val="3F5FBF"/>
                <w:sz w:val="24"/>
                <w:szCs w:val="21"/>
              </w:rPr>
              <w:t>的依赖 --&gt;</w:t>
            </w:r>
          </w:p>
          <w:p w14:paraId="7D1D3E82"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dependencies</w:t>
            </w:r>
            <w:r>
              <w:rPr>
                <w:rFonts w:ascii="Consolas" w:eastAsia="Consolas" w:hAnsi="Consolas" w:hint="eastAsia"/>
                <w:color w:val="008080"/>
                <w:sz w:val="24"/>
                <w:szCs w:val="21"/>
              </w:rPr>
              <w:t>&gt;</w:t>
            </w:r>
          </w:p>
          <w:p w14:paraId="65F40D6A"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dependency</w:t>
            </w:r>
            <w:r>
              <w:rPr>
                <w:rFonts w:ascii="Consolas" w:eastAsia="Consolas" w:hAnsi="Consolas" w:hint="eastAsia"/>
                <w:color w:val="008080"/>
                <w:sz w:val="24"/>
                <w:szCs w:val="21"/>
              </w:rPr>
              <w:t>&gt;</w:t>
            </w:r>
          </w:p>
          <w:p w14:paraId="5EB39604"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groupId</w:t>
            </w:r>
            <w:r>
              <w:rPr>
                <w:rFonts w:ascii="Consolas" w:eastAsia="Consolas" w:hAnsi="Consolas" w:hint="eastAsia"/>
                <w:color w:val="008080"/>
                <w:sz w:val="24"/>
                <w:szCs w:val="21"/>
              </w:rPr>
              <w:t>&gt;</w:t>
            </w:r>
            <w:r>
              <w:rPr>
                <w:rFonts w:ascii="Consolas" w:eastAsia="Consolas" w:hAnsi="Consolas" w:hint="eastAsia"/>
                <w:color w:val="000000"/>
                <w:sz w:val="24"/>
                <w:szCs w:val="21"/>
              </w:rPr>
              <w:t>org.apache.activemq</w:t>
            </w:r>
            <w:r>
              <w:rPr>
                <w:rFonts w:ascii="Consolas" w:eastAsia="Consolas" w:hAnsi="Consolas" w:hint="eastAsia"/>
                <w:color w:val="008080"/>
                <w:sz w:val="24"/>
                <w:szCs w:val="21"/>
              </w:rPr>
              <w:t>&lt;/</w:t>
            </w:r>
            <w:r>
              <w:rPr>
                <w:rFonts w:ascii="Consolas" w:eastAsia="Consolas" w:hAnsi="Consolas" w:hint="eastAsia"/>
                <w:color w:val="3F7F7F"/>
                <w:sz w:val="24"/>
                <w:szCs w:val="21"/>
              </w:rPr>
              <w:t>groupId</w:t>
            </w:r>
            <w:r>
              <w:rPr>
                <w:rFonts w:ascii="Consolas" w:eastAsia="Consolas" w:hAnsi="Consolas" w:hint="eastAsia"/>
                <w:color w:val="008080"/>
                <w:sz w:val="24"/>
                <w:szCs w:val="21"/>
              </w:rPr>
              <w:t>&gt;</w:t>
            </w:r>
          </w:p>
          <w:p w14:paraId="2A8EF09F"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artifactId</w:t>
            </w:r>
            <w:r>
              <w:rPr>
                <w:rFonts w:ascii="Consolas" w:eastAsia="Consolas" w:hAnsi="Consolas" w:hint="eastAsia"/>
                <w:color w:val="008080"/>
                <w:sz w:val="24"/>
                <w:szCs w:val="21"/>
              </w:rPr>
              <w:t>&gt;</w:t>
            </w:r>
            <w:r>
              <w:rPr>
                <w:rFonts w:ascii="Consolas" w:eastAsia="Consolas" w:hAnsi="Consolas" w:hint="eastAsia"/>
                <w:color w:val="000000"/>
                <w:sz w:val="24"/>
                <w:szCs w:val="21"/>
              </w:rPr>
              <w:t>activemq-all</w:t>
            </w:r>
            <w:r>
              <w:rPr>
                <w:rFonts w:ascii="Consolas" w:eastAsia="Consolas" w:hAnsi="Consolas" w:hint="eastAsia"/>
                <w:color w:val="008080"/>
                <w:sz w:val="24"/>
                <w:szCs w:val="21"/>
              </w:rPr>
              <w:t>&lt;/</w:t>
            </w:r>
            <w:r>
              <w:rPr>
                <w:rFonts w:ascii="Consolas" w:eastAsia="Consolas" w:hAnsi="Consolas" w:hint="eastAsia"/>
                <w:color w:val="3F7F7F"/>
                <w:sz w:val="24"/>
                <w:szCs w:val="21"/>
              </w:rPr>
              <w:t>artifactId</w:t>
            </w:r>
            <w:r>
              <w:rPr>
                <w:rFonts w:ascii="Consolas" w:eastAsia="Consolas" w:hAnsi="Consolas" w:hint="eastAsia"/>
                <w:color w:val="008080"/>
                <w:sz w:val="24"/>
                <w:szCs w:val="21"/>
              </w:rPr>
              <w:t>&gt;</w:t>
            </w:r>
          </w:p>
          <w:p w14:paraId="48B1BD15"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version</w:t>
            </w:r>
            <w:r>
              <w:rPr>
                <w:rFonts w:ascii="Consolas" w:eastAsia="Consolas" w:hAnsi="Consolas" w:hint="eastAsia"/>
                <w:color w:val="008080"/>
                <w:sz w:val="24"/>
                <w:szCs w:val="21"/>
              </w:rPr>
              <w:t>&gt;</w:t>
            </w:r>
            <w:r>
              <w:rPr>
                <w:rFonts w:ascii="Consolas" w:eastAsia="Consolas" w:hAnsi="Consolas" w:hint="eastAsia"/>
                <w:color w:val="000000"/>
                <w:sz w:val="24"/>
                <w:szCs w:val="21"/>
              </w:rPr>
              <w:t>5.15.8</w:t>
            </w:r>
            <w:r>
              <w:rPr>
                <w:rFonts w:ascii="Consolas" w:eastAsia="Consolas" w:hAnsi="Consolas" w:hint="eastAsia"/>
                <w:color w:val="008080"/>
                <w:sz w:val="24"/>
                <w:szCs w:val="21"/>
              </w:rPr>
              <w:t>&lt;/</w:t>
            </w:r>
            <w:r>
              <w:rPr>
                <w:rFonts w:ascii="Consolas" w:eastAsia="Consolas" w:hAnsi="Consolas" w:hint="eastAsia"/>
                <w:color w:val="3F7F7F"/>
                <w:sz w:val="24"/>
                <w:szCs w:val="21"/>
              </w:rPr>
              <w:t>version</w:t>
            </w:r>
            <w:r>
              <w:rPr>
                <w:rFonts w:ascii="Consolas" w:eastAsia="Consolas" w:hAnsi="Consolas" w:hint="eastAsia"/>
                <w:color w:val="008080"/>
                <w:sz w:val="24"/>
                <w:szCs w:val="21"/>
              </w:rPr>
              <w:t>&gt;</w:t>
            </w:r>
          </w:p>
          <w:p w14:paraId="65AFA6BE" w14:textId="77777777" w:rsidR="00C25166" w:rsidRDefault="00C25166" w:rsidP="00C25166">
            <w:pPr>
              <w:ind w:firstLine="480"/>
              <w:jc w:val="left"/>
              <w:rPr>
                <w:rFonts w:ascii="Consolas" w:eastAsia="Consolas" w:hAnsi="Consolas"/>
                <w:sz w:val="24"/>
                <w:szCs w:val="21"/>
              </w:rPr>
            </w:pPr>
            <w:r>
              <w:rPr>
                <w:rFonts w:ascii="Consolas" w:eastAsia="Consolas" w:hAnsi="Consolas" w:hint="eastAsia"/>
                <w:color w:val="000000"/>
                <w:sz w:val="24"/>
                <w:szCs w:val="21"/>
              </w:rPr>
              <w:tab/>
            </w: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dependency</w:t>
            </w:r>
            <w:r>
              <w:rPr>
                <w:rFonts w:ascii="Consolas" w:eastAsia="Consolas" w:hAnsi="Consolas" w:hint="eastAsia"/>
                <w:color w:val="008080"/>
                <w:sz w:val="24"/>
                <w:szCs w:val="21"/>
              </w:rPr>
              <w:t>&gt;</w:t>
            </w:r>
          </w:p>
          <w:p w14:paraId="371DE682" w14:textId="1E9CB83E" w:rsidR="003273A1" w:rsidRDefault="00C25166" w:rsidP="00C25166">
            <w:pPr>
              <w:ind w:firstLineChars="0" w:firstLine="0"/>
            </w:pPr>
            <w:r>
              <w:rPr>
                <w:rFonts w:ascii="Consolas" w:eastAsia="Consolas" w:hAnsi="Consolas" w:hint="eastAsia"/>
                <w:color w:val="000000"/>
                <w:sz w:val="24"/>
                <w:szCs w:val="21"/>
              </w:rPr>
              <w:tab/>
            </w:r>
            <w:r>
              <w:rPr>
                <w:rFonts w:ascii="Consolas" w:eastAsia="Consolas" w:hAnsi="Consolas" w:hint="eastAsia"/>
                <w:color w:val="008080"/>
                <w:sz w:val="24"/>
                <w:szCs w:val="21"/>
              </w:rPr>
              <w:t>&lt;/</w:t>
            </w:r>
            <w:r>
              <w:rPr>
                <w:rFonts w:ascii="Consolas" w:eastAsia="Consolas" w:hAnsi="Consolas" w:hint="eastAsia"/>
                <w:color w:val="3F7F7F"/>
                <w:sz w:val="24"/>
                <w:szCs w:val="21"/>
              </w:rPr>
              <w:t>dependencies</w:t>
            </w:r>
            <w:r>
              <w:rPr>
                <w:rFonts w:ascii="Consolas" w:eastAsia="Consolas" w:hAnsi="Consolas" w:hint="eastAsia"/>
                <w:color w:val="008080"/>
                <w:sz w:val="24"/>
                <w:szCs w:val="21"/>
              </w:rPr>
              <w:t>&gt;</w:t>
            </w:r>
          </w:p>
        </w:tc>
      </w:tr>
    </w:tbl>
    <w:p w14:paraId="419DA2E5" w14:textId="6F191CAD" w:rsidR="00BE49CB" w:rsidRDefault="00C811AB" w:rsidP="00517E15">
      <w:pPr>
        <w:pStyle w:val="10"/>
      </w:pPr>
      <w:bookmarkStart w:id="91" w:name="_Hlk3277924"/>
      <w:r>
        <w:t>RabbitMQ</w:t>
      </w:r>
    </w:p>
    <w:bookmarkEnd w:id="91"/>
    <w:p w14:paraId="4DE037F3" w14:textId="6717929B" w:rsidR="00C811AB" w:rsidRDefault="00C811AB" w:rsidP="00C811AB">
      <w:pPr>
        <w:pStyle w:val="2"/>
      </w:pPr>
      <w:r>
        <w:t>RabbitMQ</w:t>
      </w:r>
    </w:p>
    <w:p w14:paraId="20A2B978" w14:textId="4D8FCC50" w:rsidR="00F959A0" w:rsidRPr="00F959A0" w:rsidRDefault="00F959A0" w:rsidP="00F959A0">
      <w:pPr>
        <w:pStyle w:val="3"/>
        <w:ind w:firstLine="420"/>
      </w:pPr>
      <w:r>
        <w:t>RabbitMQ</w:t>
      </w:r>
    </w:p>
    <w:p w14:paraId="51F317FC" w14:textId="77777777" w:rsidR="00F959A0" w:rsidRPr="00F959A0" w:rsidRDefault="00F959A0" w:rsidP="00F959A0">
      <w:pPr>
        <w:ind w:firstLine="420"/>
      </w:pPr>
      <w:r w:rsidRPr="00F959A0">
        <w:t>RabbitMQ</w:t>
      </w:r>
      <w:r w:rsidRPr="00F959A0">
        <w:t>他是一个消息中间件，说道消息中间件【最主要的作用：信息的缓冲区】还</w:t>
      </w:r>
      <w:r w:rsidRPr="00F959A0">
        <w:lastRenderedPageBreak/>
        <w:t>是的从应用场景来看下</w:t>
      </w:r>
      <w:r w:rsidRPr="00F959A0">
        <w:t>:</w:t>
      </w:r>
    </w:p>
    <w:p w14:paraId="75EC1202" w14:textId="77777777" w:rsidR="00F959A0" w:rsidRPr="00F959A0" w:rsidRDefault="00F959A0" w:rsidP="00F959A0">
      <w:pPr>
        <w:ind w:firstLine="420"/>
      </w:pPr>
      <w:r w:rsidRPr="00F959A0">
        <w:t>1</w:t>
      </w:r>
      <w:r w:rsidRPr="00F959A0">
        <w:t>、系统集成与分布式系统的设计</w:t>
      </w:r>
    </w:p>
    <w:p w14:paraId="7C7BD367" w14:textId="77777777" w:rsidR="00F959A0" w:rsidRPr="00F959A0" w:rsidRDefault="00F959A0" w:rsidP="00F959A0">
      <w:pPr>
        <w:ind w:firstLine="420"/>
      </w:pPr>
      <w:r w:rsidRPr="00F959A0">
        <w:t xml:space="preserve">    </w:t>
      </w:r>
      <w:r w:rsidRPr="00F959A0">
        <w:t>各种子系统通过消息来对接，这种解决方案也逐步发展成一种架构风格，即</w:t>
      </w:r>
      <w:r w:rsidRPr="00F959A0">
        <w:t>“</w:t>
      </w:r>
      <w:r w:rsidRPr="00F959A0">
        <w:t>通过消息传递的架构</w:t>
      </w:r>
      <w:r w:rsidRPr="00F959A0">
        <w:t>”</w:t>
      </w:r>
      <w:r w:rsidRPr="00F959A0">
        <w:t>。</w:t>
      </w:r>
    </w:p>
    <w:p w14:paraId="356A2036" w14:textId="77777777" w:rsidR="00F959A0" w:rsidRPr="00F959A0" w:rsidRDefault="00F959A0" w:rsidP="00F959A0">
      <w:pPr>
        <w:ind w:firstLine="420"/>
      </w:pPr>
      <w:r w:rsidRPr="00F959A0">
        <w:t xml:space="preserve">    </w:t>
      </w:r>
      <w:r w:rsidRPr="00F959A0">
        <w:t>举个例子：现在医院有两个科</w:t>
      </w:r>
      <w:r w:rsidRPr="00F959A0">
        <w:t>“</w:t>
      </w:r>
      <w:r w:rsidRPr="00F959A0">
        <w:t>看病科</w:t>
      </w:r>
      <w:r w:rsidRPr="00F959A0">
        <w:t>”</w:t>
      </w:r>
      <w:r w:rsidRPr="00F959A0">
        <w:t>和</w:t>
      </w:r>
      <w:r w:rsidRPr="00F959A0">
        <w:t>“</w:t>
      </w:r>
      <w:r w:rsidRPr="00F959A0">
        <w:t>住院科</w:t>
      </w:r>
      <w:r w:rsidRPr="00F959A0">
        <w:t>”</w:t>
      </w:r>
      <w:r w:rsidRPr="00F959A0">
        <w:t>在之前他们之间是没有任何关系的，如果你在</w:t>
      </w:r>
      <w:r w:rsidRPr="00F959A0">
        <w:t>“</w:t>
      </w:r>
      <w:r w:rsidRPr="00F959A0">
        <w:t>看病课</w:t>
      </w:r>
      <w:r w:rsidRPr="00F959A0">
        <w:t>”</w:t>
      </w:r>
      <w:r w:rsidRPr="00F959A0">
        <w:t>看完病后注册的信息和资料，到住院科后还得重新注册一遍？那现在要改革，你看完病后可以直接去住院科那两个系统之间需要打通怎么办？这里就可以使用我们的消息中间件了。</w:t>
      </w:r>
    </w:p>
    <w:p w14:paraId="436292F4" w14:textId="77777777" w:rsidR="00F959A0" w:rsidRPr="00F959A0" w:rsidRDefault="00F959A0" w:rsidP="00F959A0">
      <w:pPr>
        <w:ind w:firstLine="420"/>
      </w:pPr>
      <w:r w:rsidRPr="00F959A0">
        <w:t>2</w:t>
      </w:r>
      <w:r w:rsidRPr="00F959A0">
        <w:t>、异步任务处理结果回调的设计</w:t>
      </w:r>
    </w:p>
    <w:p w14:paraId="37AC8497" w14:textId="77777777" w:rsidR="00F959A0" w:rsidRPr="00F959A0" w:rsidRDefault="00F959A0" w:rsidP="00F959A0">
      <w:pPr>
        <w:ind w:firstLine="420"/>
      </w:pPr>
      <w:r w:rsidRPr="00F959A0">
        <w:t xml:space="preserve">    </w:t>
      </w:r>
      <w:r w:rsidRPr="00F959A0">
        <w:t>举个例子：记录日志，假如需要记录系统中所有的用户行为日志，如果通过同步的方式记录日志势必会影响系统的响应速度，当我们将日志消息发送到消息队列，记录日志的子系统就会通过异步的方式去消费日志消息。这样不需要同步的写入日志了</w:t>
      </w:r>
      <w:r w:rsidRPr="00F959A0">
        <w:t>NICE</w:t>
      </w:r>
    </w:p>
    <w:p w14:paraId="7067688C" w14:textId="77777777" w:rsidR="00F959A0" w:rsidRPr="00F959A0" w:rsidRDefault="00F959A0" w:rsidP="00F959A0">
      <w:pPr>
        <w:ind w:firstLine="420"/>
      </w:pPr>
      <w:r w:rsidRPr="00F959A0">
        <w:t>3</w:t>
      </w:r>
      <w:r w:rsidRPr="00F959A0">
        <w:t>、并发请求的压力高可用性设计</w:t>
      </w:r>
    </w:p>
    <w:p w14:paraId="4A22BEF1" w14:textId="5B529D97" w:rsidR="00F959A0" w:rsidRDefault="00F959A0" w:rsidP="00F959A0">
      <w:pPr>
        <w:ind w:firstLine="420"/>
      </w:pPr>
      <w:r w:rsidRPr="00F959A0">
        <w:t xml:space="preserve">    </w:t>
      </w:r>
      <w:r w:rsidRPr="00F959A0">
        <w:t>举个例子：比如电商的秒杀场景。当某一时刻应用服务器或数据库服务器收到大量请求，将会出现系统宕机。如果能够将请求转发到消息队列，再由服务器去消费这些消息将会使得请求变得平稳，提高系统的可用性。</w:t>
      </w:r>
    </w:p>
    <w:p w14:paraId="0B748160" w14:textId="77777777" w:rsidR="002706AB" w:rsidRDefault="002706AB" w:rsidP="00F959A0">
      <w:pPr>
        <w:ind w:firstLine="420"/>
      </w:pPr>
    </w:p>
    <w:p w14:paraId="6F1E3A79" w14:textId="59AF1C2D" w:rsidR="002706AB" w:rsidRPr="00F959A0" w:rsidRDefault="002706AB" w:rsidP="00F959A0">
      <w:pPr>
        <w:ind w:firstLine="420"/>
      </w:pPr>
      <w:r>
        <w:rPr>
          <w:noProof/>
        </w:rPr>
        <w:drawing>
          <wp:inline distT="0" distB="0" distL="0" distR="0" wp14:anchorId="2D851247" wp14:editId="3F487F90">
            <wp:extent cx="5274310" cy="2480310"/>
            <wp:effectExtent l="0" t="0" r="2540" b="0"/>
            <wp:docPr id="287" name="图片 287" descr="https://images2017.cnblogs.com/blog/831021/201709/831021-20170903123136077-267287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831021/201709/831021-20170903123136077-267287773.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0C4219FB" w14:textId="06E7BB70" w:rsidR="00F959A0" w:rsidRDefault="002706AB" w:rsidP="00F959A0">
      <w:pPr>
        <w:ind w:firstLine="420"/>
      </w:pPr>
      <w:bookmarkStart w:id="92" w:name="_Hlk3277952"/>
      <w:r w:rsidRPr="002706AB">
        <w:t xml:space="preserve">**Advanced Message Queuing Protocol </w:t>
      </w:r>
      <w:r w:rsidRPr="002706AB">
        <w:t>（高级消息队列协议</w:t>
      </w:r>
      <w:r w:rsidRPr="002706AB">
        <w:t>** The Advanced Message Queuing Protocol (AMQP)</w:t>
      </w:r>
      <w:r w:rsidRPr="002706AB">
        <w:t>：</w:t>
      </w:r>
    </w:p>
    <w:bookmarkEnd w:id="92"/>
    <w:p w14:paraId="030E749C" w14:textId="7B9FC2E0" w:rsidR="00C90352" w:rsidRDefault="00C90352" w:rsidP="00F959A0">
      <w:pPr>
        <w:ind w:firstLine="420"/>
      </w:pPr>
      <w:r w:rsidRPr="00C90352">
        <w:rPr>
          <w:rFonts w:hint="eastAsia"/>
        </w:rPr>
        <w:t>是一个标准开放的应用层的消息中间件（</w:t>
      </w:r>
      <w:r w:rsidRPr="00C90352">
        <w:t>Message Oriented Middleware</w:t>
      </w:r>
      <w:r w:rsidRPr="00C90352">
        <w:t>）协议。</w:t>
      </w:r>
      <w:r w:rsidRPr="00C90352">
        <w:t>AMQP</w:t>
      </w:r>
      <w:r w:rsidRPr="00C90352">
        <w:t>定义了通过网络发送的字节流的数据格式。因此兼容性非常好，任何实现</w:t>
      </w:r>
      <w:r w:rsidRPr="00C90352">
        <w:t>AMQP</w:t>
      </w:r>
      <w:r w:rsidRPr="00C90352">
        <w:t>协议的程序都可以和与</w:t>
      </w:r>
      <w:r w:rsidRPr="00C90352">
        <w:t>AMQP</w:t>
      </w:r>
      <w:r w:rsidRPr="00C90352">
        <w:t>协议兼容的其他程序交互，可以很容易做到跨语言，跨平台。</w:t>
      </w:r>
    </w:p>
    <w:p w14:paraId="3B04091B" w14:textId="77777777" w:rsidR="00604003" w:rsidRPr="00F959A0" w:rsidRDefault="00604003" w:rsidP="00F959A0">
      <w:pPr>
        <w:ind w:firstLine="420"/>
      </w:pPr>
    </w:p>
    <w:p w14:paraId="316E1441" w14:textId="77777777" w:rsidR="00C811AB" w:rsidRPr="00C811AB" w:rsidRDefault="00C811AB" w:rsidP="00C811AB">
      <w:pPr>
        <w:ind w:firstLine="420"/>
      </w:pPr>
    </w:p>
    <w:p w14:paraId="02EF2DE5" w14:textId="17AD6B14" w:rsidR="00C811AB" w:rsidRDefault="00C811AB" w:rsidP="00C811AB">
      <w:pPr>
        <w:pStyle w:val="2"/>
      </w:pPr>
      <w:r>
        <w:lastRenderedPageBreak/>
        <w:t>RabbitMQ</w:t>
      </w:r>
      <w:r>
        <w:rPr>
          <w:rFonts w:hint="eastAsia"/>
        </w:rPr>
        <w:t>安装</w:t>
      </w:r>
    </w:p>
    <w:p w14:paraId="72F19C01" w14:textId="35E39D69" w:rsidR="00FD3DB5" w:rsidRDefault="00FD3DB5" w:rsidP="00FD3DB5">
      <w:pPr>
        <w:pStyle w:val="3"/>
        <w:ind w:firstLine="420"/>
      </w:pPr>
      <w:r>
        <w:rPr>
          <w:rFonts w:hint="eastAsia"/>
        </w:rPr>
        <w:t>下载镜像</w:t>
      </w:r>
    </w:p>
    <w:p w14:paraId="781A867B" w14:textId="290B20D9" w:rsidR="00FD3DB5" w:rsidRDefault="00FD3DB5" w:rsidP="00FD3DB5">
      <w:pPr>
        <w:ind w:firstLine="420"/>
      </w:pPr>
      <w:r>
        <w:rPr>
          <w:noProof/>
        </w:rPr>
        <w:drawing>
          <wp:inline distT="0" distB="0" distL="0" distR="0" wp14:anchorId="2F7A0719" wp14:editId="4E080F3B">
            <wp:extent cx="5274310" cy="133985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339850"/>
                    </a:xfrm>
                    <a:prstGeom prst="rect">
                      <a:avLst/>
                    </a:prstGeom>
                  </pic:spPr>
                </pic:pic>
              </a:graphicData>
            </a:graphic>
          </wp:inline>
        </w:drawing>
      </w:r>
    </w:p>
    <w:p w14:paraId="2AF7F5C2" w14:textId="7AE64B1C" w:rsidR="007F16C5" w:rsidRDefault="007F16C5" w:rsidP="00FD3DB5">
      <w:pPr>
        <w:ind w:firstLine="420"/>
      </w:pPr>
      <w:r>
        <w:rPr>
          <w:rFonts w:hint="eastAsia"/>
        </w:rPr>
        <w:t>拉去镜像：</w:t>
      </w:r>
      <w:r w:rsidR="00BE4F1F">
        <w:rPr>
          <w:rFonts w:hint="eastAsia"/>
        </w:rPr>
        <w:t>docker pull rabbitmq</w:t>
      </w:r>
      <w:r w:rsidR="00BE4F1F">
        <w:rPr>
          <w:rStyle w:val="HTML1"/>
          <w:rFonts w:ascii="Consolas" w:eastAsia="Consolas" w:hAnsi="Consolas" w:cs="Consolas"/>
          <w:color w:val="244357"/>
          <w:shd w:val="clear" w:color="auto" w:fill="FBFBFC"/>
        </w:rPr>
        <w:t>:3-management</w:t>
      </w:r>
      <w:r w:rsidR="00D955D6">
        <w:rPr>
          <w:rStyle w:val="HTML1"/>
          <w:rFonts w:ascii="Consolas" w:eastAsia="Consolas" w:hAnsi="Consolas" w:cs="Consolas"/>
          <w:color w:val="244357"/>
          <w:shd w:val="clear" w:color="auto" w:fill="FBFBFC"/>
        </w:rPr>
        <w:t xml:space="preserve">  (</w:t>
      </w:r>
      <w:r w:rsidR="003D00BE">
        <w:rPr>
          <w:rStyle w:val="HTML1"/>
          <w:rFonts w:ascii="Consolas" w:eastAsia="Consolas" w:hAnsi="Consolas" w:cs="Consolas"/>
          <w:color w:val="244357"/>
          <w:shd w:val="clear" w:color="auto" w:fill="FBFBFC"/>
        </w:rPr>
        <w:t>3-management</w:t>
      </w:r>
      <w:r w:rsidR="00D955D6">
        <w:rPr>
          <w:rStyle w:val="HTML1"/>
          <w:rFonts w:ascii="宋体" w:eastAsia="宋体" w:hAnsi="宋体" w:cs="宋体" w:hint="eastAsia"/>
          <w:color w:val="244357"/>
          <w:shd w:val="clear" w:color="auto" w:fill="FBFBFC"/>
        </w:rPr>
        <w:t>带图形化界面</w:t>
      </w:r>
      <w:r w:rsidR="00D955D6">
        <w:rPr>
          <w:rStyle w:val="HTML1"/>
          <w:rFonts w:ascii="Consolas" w:eastAsia="Consolas" w:hAnsi="Consolas" w:cs="Consolas"/>
          <w:color w:val="244357"/>
          <w:shd w:val="clear" w:color="auto" w:fill="FBFBFC"/>
        </w:rPr>
        <w:t>)</w:t>
      </w:r>
    </w:p>
    <w:p w14:paraId="1B0C7B53" w14:textId="250013D8" w:rsidR="00FD3DB5" w:rsidRDefault="00FD3DB5" w:rsidP="00FD3DB5">
      <w:pPr>
        <w:ind w:firstLine="420"/>
      </w:pPr>
      <w:r>
        <w:rPr>
          <w:rFonts w:hint="eastAsia"/>
        </w:rPr>
        <w:t xml:space="preserve">Activemq </w:t>
      </w:r>
      <w:r>
        <w:rPr>
          <w:rFonts w:hint="eastAsia"/>
        </w:rPr>
        <w:t>里面：图形化</w:t>
      </w:r>
      <w:r>
        <w:rPr>
          <w:rFonts w:hint="eastAsia"/>
        </w:rPr>
        <w:t xml:space="preserve">8161 </w:t>
      </w:r>
      <w:r>
        <w:rPr>
          <w:rFonts w:hint="eastAsia"/>
        </w:rPr>
        <w:t>数据交互</w:t>
      </w:r>
      <w:r>
        <w:rPr>
          <w:rFonts w:hint="eastAsia"/>
        </w:rPr>
        <w:t>61616</w:t>
      </w:r>
    </w:p>
    <w:p w14:paraId="48E3E583" w14:textId="31B6F48C" w:rsidR="00FD3DB5" w:rsidRDefault="00FD3DB5" w:rsidP="00FD3DB5">
      <w:pPr>
        <w:ind w:firstLine="420"/>
      </w:pPr>
      <w:r>
        <w:rPr>
          <w:rFonts w:hint="eastAsia"/>
        </w:rPr>
        <w:t>Rabbitmq</w:t>
      </w:r>
      <w:r>
        <w:rPr>
          <w:rFonts w:hint="eastAsia"/>
        </w:rPr>
        <w:t>里面：图形化</w:t>
      </w:r>
      <w:r>
        <w:rPr>
          <w:rFonts w:hint="eastAsia"/>
        </w:rPr>
        <w:t xml:space="preserve">15671 </w:t>
      </w:r>
      <w:r>
        <w:rPr>
          <w:rFonts w:hint="eastAsia"/>
        </w:rPr>
        <w:t>数据交互</w:t>
      </w:r>
      <w:r>
        <w:rPr>
          <w:rFonts w:hint="eastAsia"/>
        </w:rPr>
        <w:t>5672</w:t>
      </w:r>
    </w:p>
    <w:p w14:paraId="5259D664" w14:textId="7ECD6E3E" w:rsidR="003D00BE" w:rsidRDefault="003D00BE" w:rsidP="003D00BE">
      <w:pPr>
        <w:pStyle w:val="HTML"/>
        <w:shd w:val="clear" w:color="auto" w:fill="FBFBFC"/>
        <w:spacing w:line="22" w:lineRule="atLeast"/>
        <w:ind w:firstLine="420"/>
        <w:rPr>
          <w:rStyle w:val="HTML1"/>
          <w:rFonts w:ascii="Consolas" w:eastAsia="Consolas" w:hAnsi="Consolas" w:cs="Consolas"/>
          <w:color w:val="244357"/>
          <w:shd w:val="clear" w:color="auto" w:fill="FBFBFC"/>
        </w:rPr>
      </w:pPr>
      <w:r>
        <w:rPr>
          <w:rFonts w:hint="eastAsia"/>
        </w:rPr>
        <w:t>运行镜像：</w:t>
      </w:r>
      <w:r>
        <w:rPr>
          <w:rStyle w:val="HTML1"/>
          <w:rFonts w:ascii="Consolas" w:eastAsia="Consolas" w:hAnsi="Consolas" w:cs="Consolas"/>
          <w:color w:val="244357"/>
          <w:shd w:val="clear" w:color="auto" w:fill="FBFBFC"/>
        </w:rPr>
        <w:t xml:space="preserve">docker run -d  </w:t>
      </w:r>
      <w:r>
        <w:rPr>
          <w:rStyle w:val="HTML1"/>
          <w:rFonts w:ascii="Consolas" w:hAnsi="Consolas" w:cs="Consolas" w:hint="eastAsia"/>
          <w:color w:val="244357"/>
          <w:shd w:val="clear" w:color="auto" w:fill="FBFBFC"/>
        </w:rPr>
        <w:t xml:space="preserve">-p 5672:5672 -p 15672:15672 </w:t>
      </w:r>
      <w:r>
        <w:rPr>
          <w:rStyle w:val="HTML1"/>
          <w:rFonts w:ascii="Consolas" w:eastAsia="Consolas" w:hAnsi="Consolas" w:cs="Consolas"/>
          <w:color w:val="244357"/>
          <w:shd w:val="clear" w:color="auto" w:fill="FBFBFC"/>
        </w:rPr>
        <w:t>--name rabbit</w:t>
      </w:r>
      <w:r>
        <w:rPr>
          <w:rStyle w:val="HTML1"/>
          <w:rFonts w:ascii="Consolas" w:hAnsi="Consolas" w:cs="Consolas" w:hint="eastAsia"/>
          <w:color w:val="244357"/>
          <w:shd w:val="clear" w:color="auto" w:fill="FBFBFC"/>
        </w:rPr>
        <w:t>mq</w:t>
      </w:r>
      <w:r>
        <w:rPr>
          <w:rStyle w:val="HTML1"/>
          <w:rFonts w:ascii="Consolas" w:eastAsia="Consolas" w:hAnsi="Consolas" w:cs="Consolas"/>
          <w:color w:val="244357"/>
          <w:shd w:val="clear" w:color="auto" w:fill="FBFBFC"/>
        </w:rPr>
        <w:t xml:space="preserve"> -e RABBITMQ_DEFAULT_USER=user -e RABBITMQ_DEFAULT_PASS=</w:t>
      </w:r>
      <w:r>
        <w:rPr>
          <w:rStyle w:val="HTML1"/>
          <w:rFonts w:ascii="Consolas" w:hAnsi="Consolas" w:cs="Consolas" w:hint="eastAsia"/>
          <w:color w:val="244357"/>
          <w:shd w:val="clear" w:color="auto" w:fill="FBFBFC"/>
        </w:rPr>
        <w:t>123456</w:t>
      </w:r>
      <w:r>
        <w:rPr>
          <w:rStyle w:val="HTML1"/>
          <w:rFonts w:ascii="Consolas" w:eastAsia="Consolas" w:hAnsi="Consolas" w:cs="Consolas"/>
          <w:color w:val="244357"/>
          <w:shd w:val="clear" w:color="auto" w:fill="FBFBFC"/>
        </w:rPr>
        <w:t xml:space="preserve"> rabbitmq:3-management</w:t>
      </w:r>
    </w:p>
    <w:p w14:paraId="2A0B3257" w14:textId="61E6BE64" w:rsidR="00BB5B4A" w:rsidRDefault="00BB5B4A" w:rsidP="00BB5B4A">
      <w:pPr>
        <w:pStyle w:val="3"/>
        <w:ind w:firstLine="400"/>
        <w:rPr>
          <w:rStyle w:val="HTML1"/>
          <w:rFonts w:ascii="宋体" w:eastAsia="宋体" w:hAnsi="宋体"/>
          <w:color w:val="244357"/>
          <w:shd w:val="clear" w:color="auto" w:fill="FBFBFC"/>
        </w:rPr>
      </w:pPr>
      <w:r>
        <w:rPr>
          <w:rStyle w:val="HTML1"/>
          <w:rFonts w:ascii="宋体" w:eastAsia="宋体" w:hAnsi="宋体" w:hint="eastAsia"/>
          <w:color w:val="244357"/>
          <w:shd w:val="clear" w:color="auto" w:fill="FBFBFC"/>
        </w:rPr>
        <w:t>登录</w:t>
      </w:r>
    </w:p>
    <w:p w14:paraId="6C22F2B8" w14:textId="68CBE5CB" w:rsidR="00BB5B4A" w:rsidRPr="00BB5B4A" w:rsidRDefault="00176CA3" w:rsidP="00BB5B4A">
      <w:pPr>
        <w:ind w:firstLine="420"/>
      </w:pPr>
      <w:r>
        <w:rPr>
          <w:rFonts w:hint="eastAsia"/>
        </w:rPr>
        <w:t>图形化界面：</w:t>
      </w:r>
      <w:hyperlink r:id="rId236" w:history="1">
        <w:r w:rsidRPr="004624BC">
          <w:rPr>
            <w:rStyle w:val="a9"/>
          </w:rPr>
          <w:t>http://192.168.10.136:15672/</w:t>
        </w:r>
      </w:hyperlink>
      <w:r>
        <w:t xml:space="preserve"> </w:t>
      </w:r>
    </w:p>
    <w:p w14:paraId="794F1230" w14:textId="721310D3" w:rsidR="00BB5B4A" w:rsidRPr="00BB5B4A" w:rsidRDefault="00BB5B4A" w:rsidP="00BB5B4A">
      <w:pPr>
        <w:ind w:firstLine="420"/>
      </w:pPr>
      <w:r>
        <w:rPr>
          <w:noProof/>
        </w:rPr>
        <w:drawing>
          <wp:inline distT="0" distB="0" distL="0" distR="0" wp14:anchorId="6079670F" wp14:editId="2C73A6C2">
            <wp:extent cx="3756986" cy="1554615"/>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56986" cy="1554615"/>
                    </a:xfrm>
                    <a:prstGeom prst="rect">
                      <a:avLst/>
                    </a:prstGeom>
                  </pic:spPr>
                </pic:pic>
              </a:graphicData>
            </a:graphic>
          </wp:inline>
        </w:drawing>
      </w:r>
    </w:p>
    <w:p w14:paraId="4304513D" w14:textId="028E2142" w:rsidR="00FD3DB5" w:rsidRPr="00FD3DB5" w:rsidRDefault="00B92CA5" w:rsidP="00B92CA5">
      <w:pPr>
        <w:pStyle w:val="2"/>
      </w:pPr>
      <w:r>
        <w:rPr>
          <w:rFonts w:hint="eastAsia"/>
        </w:rPr>
        <w:t>rabbitmq</w:t>
      </w:r>
      <w:r>
        <w:rPr>
          <w:rFonts w:hint="eastAsia"/>
        </w:rPr>
        <w:t>的名词</w:t>
      </w:r>
    </w:p>
    <w:p w14:paraId="27C5ECC5" w14:textId="4FDAA06E" w:rsidR="00C811AB" w:rsidRPr="00C811AB" w:rsidRDefault="00B92CA5" w:rsidP="00B92CA5">
      <w:pPr>
        <w:ind w:firstLineChars="0" w:firstLine="0"/>
      </w:pPr>
      <w:r>
        <w:rPr>
          <w:noProof/>
        </w:rPr>
        <w:drawing>
          <wp:inline distT="0" distB="0" distL="0" distR="0" wp14:anchorId="114971FB" wp14:editId="1614D164">
            <wp:extent cx="5274310" cy="133413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334135"/>
                    </a:xfrm>
                    <a:prstGeom prst="rect">
                      <a:avLst/>
                    </a:prstGeom>
                  </pic:spPr>
                </pic:pic>
              </a:graphicData>
            </a:graphic>
          </wp:inline>
        </w:drawing>
      </w:r>
    </w:p>
    <w:p w14:paraId="0574D1CB" w14:textId="05AE2197" w:rsidR="00BE49CB" w:rsidRPr="00BE49CB" w:rsidRDefault="00604003" w:rsidP="00BE49CB">
      <w:pPr>
        <w:ind w:firstLine="420"/>
      </w:pPr>
      <w:r>
        <w:rPr>
          <w:noProof/>
        </w:rPr>
        <w:lastRenderedPageBreak/>
        <w:drawing>
          <wp:inline distT="0" distB="0" distL="0" distR="0" wp14:anchorId="6C2DA668" wp14:editId="01F4830A">
            <wp:extent cx="5274310" cy="2528570"/>
            <wp:effectExtent l="0" t="0" r="2540" b="50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528570"/>
                    </a:xfrm>
                    <a:prstGeom prst="rect">
                      <a:avLst/>
                    </a:prstGeom>
                  </pic:spPr>
                </pic:pic>
              </a:graphicData>
            </a:graphic>
          </wp:inline>
        </w:drawing>
      </w:r>
      <w:r w:rsidR="00F959A0">
        <w:rPr>
          <w:noProof/>
        </w:rPr>
        <w:drawing>
          <wp:inline distT="0" distB="0" distL="114300" distR="114300" wp14:anchorId="5A96AD36" wp14:editId="617FC630">
            <wp:extent cx="5269865" cy="1912620"/>
            <wp:effectExtent l="0" t="0" r="698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0"/>
                    <a:stretch>
                      <a:fillRect/>
                    </a:stretch>
                  </pic:blipFill>
                  <pic:spPr>
                    <a:xfrm>
                      <a:off x="0" y="0"/>
                      <a:ext cx="5269865" cy="1912620"/>
                    </a:xfrm>
                    <a:prstGeom prst="rect">
                      <a:avLst/>
                    </a:prstGeom>
                    <a:noFill/>
                    <a:ln w="9525">
                      <a:noFill/>
                    </a:ln>
                  </pic:spPr>
                </pic:pic>
              </a:graphicData>
            </a:graphic>
          </wp:inline>
        </w:drawing>
      </w:r>
    </w:p>
    <w:p w14:paraId="5A3E1D22" w14:textId="77777777" w:rsidR="00604003" w:rsidRDefault="00604003" w:rsidP="00604003">
      <w:pPr>
        <w:pStyle w:val="2"/>
      </w:pPr>
      <w:r w:rsidRPr="00604003">
        <w:t>RabbitMQ</w:t>
      </w:r>
    </w:p>
    <w:p w14:paraId="5B735185" w14:textId="36531E87" w:rsidR="00604003" w:rsidRPr="00604003" w:rsidRDefault="00604003" w:rsidP="00604003">
      <w:pPr>
        <w:pStyle w:val="3"/>
        <w:ind w:firstLine="420"/>
      </w:pPr>
      <w:r w:rsidRPr="00604003">
        <w:t>队列模式</w:t>
      </w:r>
    </w:p>
    <w:p w14:paraId="4ED06F17" w14:textId="12082F97" w:rsidR="00604003" w:rsidRDefault="00D65C73" w:rsidP="00D65C73">
      <w:pPr>
        <w:ind w:firstLineChars="0" w:firstLine="0"/>
      </w:pPr>
      <w:r>
        <w:rPr>
          <w:noProof/>
        </w:rPr>
        <w:drawing>
          <wp:inline distT="0" distB="0" distL="0" distR="0" wp14:anchorId="03283D4F" wp14:editId="7327B7A4">
            <wp:extent cx="5274310" cy="1794510"/>
            <wp:effectExtent l="0" t="0" r="2540" b="0"/>
            <wp:docPr id="288" name="图片 288" descr="https://images2017.cnblogs.com/blog/831021/201709/831021-20170903125153358-244680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831021/201709/831021-20170903125153358-244680244.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1794510"/>
                    </a:xfrm>
                    <a:prstGeom prst="rect">
                      <a:avLst/>
                    </a:prstGeom>
                    <a:noFill/>
                    <a:ln>
                      <a:noFill/>
                    </a:ln>
                  </pic:spPr>
                </pic:pic>
              </a:graphicData>
            </a:graphic>
          </wp:inline>
        </w:drawing>
      </w:r>
    </w:p>
    <w:p w14:paraId="5F166036" w14:textId="2055A0AB" w:rsidR="00380DB9" w:rsidRDefault="00380DB9" w:rsidP="00D65C73">
      <w:pPr>
        <w:ind w:firstLineChars="0" w:firstLine="0"/>
      </w:pPr>
      <w:r w:rsidRPr="00380DB9">
        <w:rPr>
          <w:rFonts w:hint="eastAsia"/>
        </w:rPr>
        <w:t>一个发布者发布消息，下面的接收者按队列顺序接收，比如发布了</w:t>
      </w:r>
      <w:r w:rsidRPr="00380DB9">
        <w:t>10</w:t>
      </w:r>
      <w:r w:rsidRPr="00380DB9">
        <w:t>个消息，两个接收者</w:t>
      </w:r>
      <w:r w:rsidRPr="00380DB9">
        <w:t>A,B</w:t>
      </w:r>
      <w:r w:rsidRPr="00380DB9">
        <w:t>那就是</w:t>
      </w:r>
      <w:r w:rsidRPr="00380DB9">
        <w:t>A,B</w:t>
      </w:r>
      <w:r w:rsidRPr="00380DB9">
        <w:t>总共会收到</w:t>
      </w:r>
      <w:r w:rsidRPr="00380DB9">
        <w:t>10</w:t>
      </w:r>
      <w:r w:rsidRPr="00380DB9">
        <w:t>条消息，不重复</w:t>
      </w:r>
    </w:p>
    <w:p w14:paraId="10017805" w14:textId="2CD1DBFB" w:rsidR="00FC1E43" w:rsidRDefault="00FC1E43" w:rsidP="00FC1E43">
      <w:pPr>
        <w:pStyle w:val="3"/>
        <w:ind w:firstLine="420"/>
      </w:pPr>
      <w:r w:rsidRPr="00FC1E43">
        <w:lastRenderedPageBreak/>
        <w:t>主题模式</w:t>
      </w:r>
    </w:p>
    <w:p w14:paraId="09F0FE62" w14:textId="6334CCC4" w:rsidR="00FC1E43" w:rsidRDefault="00FC1E43" w:rsidP="00FC1E43">
      <w:pPr>
        <w:ind w:firstLineChars="0" w:firstLine="0"/>
      </w:pPr>
      <w:r>
        <w:rPr>
          <w:noProof/>
        </w:rPr>
        <w:drawing>
          <wp:inline distT="0" distB="0" distL="0" distR="0" wp14:anchorId="712D51B9" wp14:editId="10EDFE6E">
            <wp:extent cx="5274310" cy="1827530"/>
            <wp:effectExtent l="0" t="0" r="2540" b="1270"/>
            <wp:docPr id="289" name="图片 289" descr="https://images2017.cnblogs.com/blog/831021/201709/831021-20170903125000968-269838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831021/201709/831021-20170903125000968-269838192.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1827530"/>
                    </a:xfrm>
                    <a:prstGeom prst="rect">
                      <a:avLst/>
                    </a:prstGeom>
                    <a:noFill/>
                    <a:ln>
                      <a:noFill/>
                    </a:ln>
                  </pic:spPr>
                </pic:pic>
              </a:graphicData>
            </a:graphic>
          </wp:inline>
        </w:drawing>
      </w:r>
    </w:p>
    <w:p w14:paraId="7BA05B68" w14:textId="62928E8D" w:rsidR="00100A07" w:rsidRDefault="00100A07" w:rsidP="00FC1E43">
      <w:pPr>
        <w:ind w:firstLineChars="0" w:firstLine="0"/>
      </w:pPr>
      <w:r w:rsidRPr="00100A07">
        <w:rPr>
          <w:rFonts w:hint="eastAsia"/>
        </w:rPr>
        <w:t>对于</w:t>
      </w:r>
      <w:r w:rsidRPr="00100A07">
        <w:t>Topic</w:t>
      </w:r>
      <w:r w:rsidRPr="00100A07">
        <w:t>模式，一个发布者发布消息，有两个接收者</w:t>
      </w:r>
      <w:r w:rsidRPr="00100A07">
        <w:t>A,B</w:t>
      </w:r>
      <w:r w:rsidRPr="00100A07">
        <w:t>来订阅，那么发布了</w:t>
      </w:r>
      <w:r w:rsidRPr="00100A07">
        <w:t>10</w:t>
      </w:r>
      <w:r w:rsidRPr="00100A07">
        <w:t>条消息，</w:t>
      </w:r>
      <w:r w:rsidRPr="00100A07">
        <w:t>A,B</w:t>
      </w:r>
      <w:r w:rsidRPr="00100A07">
        <w:t>各收到</w:t>
      </w:r>
      <w:r w:rsidRPr="00100A07">
        <w:t>10</w:t>
      </w:r>
      <w:r w:rsidRPr="00100A07">
        <w:t>条消息。</w:t>
      </w:r>
    </w:p>
    <w:p w14:paraId="2B739F73" w14:textId="149ABB0F" w:rsidR="00DC0E3D" w:rsidRDefault="00DC0E3D" w:rsidP="00DC0E3D">
      <w:pPr>
        <w:pStyle w:val="3"/>
        <w:ind w:firstLine="420"/>
      </w:pPr>
      <w:bookmarkStart w:id="93" w:name="_Hlk3278010"/>
      <w:r w:rsidRPr="00DC0E3D">
        <w:t>RabbitMQ</w:t>
      </w:r>
      <w:r w:rsidRPr="00DC0E3D">
        <w:t>的模式</w:t>
      </w:r>
    </w:p>
    <w:p w14:paraId="0F06DBC9" w14:textId="6C6101C3" w:rsidR="00DC0E3D" w:rsidRPr="00DC0E3D" w:rsidRDefault="00DC0E3D" w:rsidP="00116F5F">
      <w:pPr>
        <w:ind w:firstLineChars="0" w:firstLine="0"/>
      </w:pPr>
      <w:r>
        <w:rPr>
          <w:noProof/>
        </w:rPr>
        <w:drawing>
          <wp:inline distT="0" distB="0" distL="0" distR="0" wp14:anchorId="20A2370E" wp14:editId="77A5DFC5">
            <wp:extent cx="5274310" cy="2078990"/>
            <wp:effectExtent l="0" t="0" r="2540" b="0"/>
            <wp:docPr id="290" name="图片 290" descr="https://images2017.cnblogs.com/blog/831021/201709/831021-20170903125942296-1001316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831021/201709/831021-20170903125942296-100131680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078990"/>
                    </a:xfrm>
                    <a:prstGeom prst="rect">
                      <a:avLst/>
                    </a:prstGeom>
                    <a:noFill/>
                    <a:ln>
                      <a:noFill/>
                    </a:ln>
                  </pic:spPr>
                </pic:pic>
              </a:graphicData>
            </a:graphic>
          </wp:inline>
        </w:drawing>
      </w:r>
    </w:p>
    <w:p w14:paraId="4E41A910" w14:textId="3889E7BE" w:rsidR="003E68C1" w:rsidRDefault="00DC0E3D" w:rsidP="00DC0E3D">
      <w:pPr>
        <w:ind w:firstLine="420"/>
      </w:pPr>
      <w:r w:rsidRPr="00DC0E3D">
        <w:rPr>
          <w:rFonts w:hint="eastAsia"/>
        </w:rPr>
        <w:t>生产者生产消息后不直接直接发到队列中，而是发到一个交换空间：</w:t>
      </w:r>
      <w:r w:rsidRPr="00DC0E3D">
        <w:t>Exchange</w:t>
      </w:r>
      <w:r w:rsidRPr="00DC0E3D">
        <w:t>，</w:t>
      </w:r>
      <w:r w:rsidRPr="00DC0E3D">
        <w:t>Exchange</w:t>
      </w:r>
      <w:r w:rsidRPr="00DC0E3D">
        <w:t>会根据</w:t>
      </w:r>
      <w:r w:rsidRPr="00DC0E3D">
        <w:t>Exchange</w:t>
      </w:r>
      <w:r w:rsidRPr="00DC0E3D">
        <w:t>类型和</w:t>
      </w:r>
      <w:r w:rsidRPr="00DC0E3D">
        <w:t>Routing Key</w:t>
      </w:r>
      <w:r w:rsidRPr="00DC0E3D">
        <w:t>来决定发到哪个队列中，这个讲到发布订阅在详细来看</w:t>
      </w:r>
    </w:p>
    <w:bookmarkEnd w:id="93"/>
    <w:p w14:paraId="1D8C2E0E" w14:textId="7D7B3D84" w:rsidR="003E68C1" w:rsidRDefault="003E68C1" w:rsidP="003E68C1">
      <w:pPr>
        <w:pStyle w:val="2"/>
      </w:pPr>
      <w:r>
        <w:rPr>
          <w:rFonts w:hint="eastAsia"/>
        </w:rPr>
        <w:lastRenderedPageBreak/>
        <w:t>Rabbit</w:t>
      </w:r>
      <w:r>
        <w:t>M</w:t>
      </w:r>
      <w:r>
        <w:rPr>
          <w:rFonts w:hint="eastAsia"/>
        </w:rPr>
        <w:t>q</w:t>
      </w:r>
      <w:r>
        <w:rPr>
          <w:rFonts w:hint="eastAsia"/>
        </w:rPr>
        <w:t>的</w:t>
      </w:r>
      <w:r>
        <w:rPr>
          <w:rFonts w:hint="eastAsia"/>
        </w:rPr>
        <w:t>helloworld</w:t>
      </w:r>
    </w:p>
    <w:p w14:paraId="7BF3F81F" w14:textId="6BB9A3AA" w:rsidR="003E68C1" w:rsidRDefault="003E68C1" w:rsidP="003E68C1">
      <w:pPr>
        <w:pStyle w:val="3"/>
        <w:ind w:firstLine="420"/>
      </w:pPr>
      <w:r>
        <w:rPr>
          <w:rFonts w:hint="eastAsia"/>
        </w:rPr>
        <w:t>创建项目</w:t>
      </w:r>
    </w:p>
    <w:p w14:paraId="4BC89131" w14:textId="0EE0F7FA" w:rsidR="003E68C1" w:rsidRDefault="003E68C1" w:rsidP="003E68C1">
      <w:pPr>
        <w:ind w:firstLine="420"/>
        <w:jc w:val="center"/>
      </w:pPr>
      <w:r>
        <w:rPr>
          <w:noProof/>
        </w:rPr>
        <w:drawing>
          <wp:inline distT="0" distB="0" distL="0" distR="0" wp14:anchorId="28DF5939" wp14:editId="479453AD">
            <wp:extent cx="2880000" cy="368080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80000" cy="3680804"/>
                    </a:xfrm>
                    <a:prstGeom prst="rect">
                      <a:avLst/>
                    </a:prstGeom>
                  </pic:spPr>
                </pic:pic>
              </a:graphicData>
            </a:graphic>
          </wp:inline>
        </w:drawing>
      </w:r>
    </w:p>
    <w:p w14:paraId="6795FB3F" w14:textId="61292B2C" w:rsidR="005A31C2" w:rsidRDefault="005A31C2" w:rsidP="005A31C2">
      <w:pPr>
        <w:pStyle w:val="3"/>
        <w:ind w:firstLine="420"/>
      </w:pPr>
      <w:r>
        <w:rPr>
          <w:rFonts w:hint="eastAsia"/>
        </w:rPr>
        <w:t>配置</w:t>
      </w:r>
    </w:p>
    <w:tbl>
      <w:tblPr>
        <w:tblStyle w:val="ab"/>
        <w:tblW w:w="0" w:type="auto"/>
        <w:tblLook w:val="04A0" w:firstRow="1" w:lastRow="0" w:firstColumn="1" w:lastColumn="0" w:noHBand="0" w:noVBand="1"/>
      </w:tblPr>
      <w:tblGrid>
        <w:gridCol w:w="8296"/>
      </w:tblGrid>
      <w:tr w:rsidR="00B66959" w14:paraId="2A653BCD" w14:textId="77777777" w:rsidTr="00B66959">
        <w:tc>
          <w:tcPr>
            <w:tcW w:w="8296" w:type="dxa"/>
          </w:tcPr>
          <w:p w14:paraId="421970B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65056DF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1C57E4D6"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2F2AC3F"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62C6EA2A"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04124213"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rabbitmq:</w:t>
            </w:r>
          </w:p>
          <w:p w14:paraId="4B7D8D32"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2A9E9D25"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21FF5016" w14:textId="77777777" w:rsidR="00F472D9" w:rsidRDefault="00F472D9" w:rsidP="00F472D9">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124CE120" w14:textId="5AB025F2" w:rsidR="00B66959" w:rsidRDefault="00F472D9" w:rsidP="00F472D9">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tc>
      </w:tr>
    </w:tbl>
    <w:p w14:paraId="036A31F2" w14:textId="77777777" w:rsidR="00B66959" w:rsidRPr="00B66959" w:rsidRDefault="00B66959" w:rsidP="00B66959">
      <w:pPr>
        <w:ind w:firstLine="420"/>
      </w:pPr>
    </w:p>
    <w:p w14:paraId="1E13B11D" w14:textId="454AC9B6" w:rsidR="00B66959" w:rsidRPr="00B66959" w:rsidRDefault="00B66959" w:rsidP="00B66959">
      <w:pPr>
        <w:pStyle w:val="3"/>
        <w:ind w:firstLine="420"/>
      </w:pPr>
      <w:r>
        <w:rPr>
          <w:rFonts w:hint="eastAsia"/>
        </w:rPr>
        <w:t>发送消息</w:t>
      </w:r>
    </w:p>
    <w:tbl>
      <w:tblPr>
        <w:tblStyle w:val="ab"/>
        <w:tblW w:w="0" w:type="auto"/>
        <w:tblLook w:val="04A0" w:firstRow="1" w:lastRow="0" w:firstColumn="1" w:lastColumn="0" w:noHBand="0" w:noVBand="1"/>
      </w:tblPr>
      <w:tblGrid>
        <w:gridCol w:w="8296"/>
      </w:tblGrid>
      <w:tr w:rsidR="00FE50FB" w14:paraId="29757993" w14:textId="77777777" w:rsidTr="00FE50FB">
        <w:tc>
          <w:tcPr>
            <w:tcW w:w="8296" w:type="dxa"/>
          </w:tcPr>
          <w:p w14:paraId="090BCE0C"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24EC4D12"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1855738C"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213E8AB1"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contextLoads() {</w:t>
            </w:r>
          </w:p>
          <w:p w14:paraId="775B710E" w14:textId="77777777" w:rsidR="00FE50FB" w:rsidRDefault="00FE50FB" w:rsidP="00FE50F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"queue1"</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"value1"</w:t>
            </w:r>
            <w:r>
              <w:rPr>
                <w:rFonts w:ascii="Consolas" w:eastAsiaTheme="minorEastAsia" w:hAnsi="Consolas" w:cs="Consolas"/>
                <w:bCs w:val="0"/>
                <w:color w:val="000000"/>
                <w:sz w:val="20"/>
                <w:szCs w:val="20"/>
              </w:rPr>
              <w:t>);</w:t>
            </w:r>
          </w:p>
          <w:p w14:paraId="4BC3969A" w14:textId="0A0D0E3D" w:rsidR="00FE50FB" w:rsidRDefault="00FE50FB" w:rsidP="00FE50FB">
            <w:pPr>
              <w:ind w:firstLineChars="0" w:firstLine="0"/>
            </w:pPr>
            <w:r>
              <w:rPr>
                <w:rFonts w:ascii="Consolas" w:eastAsiaTheme="minorEastAsia" w:hAnsi="Consolas" w:cs="Consolas"/>
                <w:bCs w:val="0"/>
                <w:color w:val="000000"/>
                <w:sz w:val="20"/>
                <w:szCs w:val="20"/>
              </w:rPr>
              <w:tab/>
              <w:t>}</w:t>
            </w:r>
          </w:p>
        </w:tc>
      </w:tr>
    </w:tbl>
    <w:p w14:paraId="4B39E1A5" w14:textId="3CF934C6" w:rsidR="005A31C2" w:rsidRDefault="00DD43E3" w:rsidP="00DD43E3">
      <w:pPr>
        <w:pStyle w:val="3"/>
        <w:ind w:firstLine="420"/>
      </w:pPr>
      <w:r>
        <w:rPr>
          <w:rFonts w:hint="eastAsia"/>
        </w:rPr>
        <w:lastRenderedPageBreak/>
        <w:t>结果</w:t>
      </w:r>
    </w:p>
    <w:p w14:paraId="3F6A58AF" w14:textId="77777777" w:rsidR="00AF6F18" w:rsidRPr="00AF6F18" w:rsidRDefault="00AF6F18" w:rsidP="00AF6F18">
      <w:pPr>
        <w:ind w:firstLine="420"/>
      </w:pPr>
    </w:p>
    <w:p w14:paraId="1A628205" w14:textId="4E6918A2" w:rsidR="00390313" w:rsidRDefault="00A105BA" w:rsidP="00DD43E3">
      <w:pPr>
        <w:ind w:firstLine="420"/>
      </w:pPr>
      <w:r>
        <w:rPr>
          <w:noProof/>
        </w:rPr>
        <w:drawing>
          <wp:inline distT="0" distB="0" distL="0" distR="0" wp14:anchorId="588DADF4" wp14:editId="517BB052">
            <wp:extent cx="5274310" cy="2037080"/>
            <wp:effectExtent l="0" t="0" r="2540" b="127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037080"/>
                    </a:xfrm>
                    <a:prstGeom prst="rect">
                      <a:avLst/>
                    </a:prstGeom>
                  </pic:spPr>
                </pic:pic>
              </a:graphicData>
            </a:graphic>
          </wp:inline>
        </w:drawing>
      </w:r>
    </w:p>
    <w:p w14:paraId="30E2D2D9" w14:textId="0DEDEE06" w:rsidR="00390313" w:rsidRDefault="00390313" w:rsidP="00390313">
      <w:pPr>
        <w:pStyle w:val="2"/>
      </w:pPr>
      <w:r>
        <w:rPr>
          <w:rFonts w:hint="eastAsia"/>
        </w:rPr>
        <w:t>交换机</w:t>
      </w:r>
    </w:p>
    <w:p w14:paraId="7BD10FF4" w14:textId="2A8BAF7F" w:rsidR="00390313" w:rsidRPr="00390313" w:rsidRDefault="00390313" w:rsidP="00390313">
      <w:pPr>
        <w:ind w:firstLine="420"/>
      </w:pPr>
      <w:r>
        <w:rPr>
          <w:noProof/>
        </w:rPr>
        <w:drawing>
          <wp:inline distT="0" distB="0" distL="0" distR="0" wp14:anchorId="4BD86E4F" wp14:editId="2A1F3F36">
            <wp:extent cx="5274310" cy="297370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973705"/>
                    </a:xfrm>
                    <a:prstGeom prst="rect">
                      <a:avLst/>
                    </a:prstGeom>
                  </pic:spPr>
                </pic:pic>
              </a:graphicData>
            </a:graphic>
          </wp:inline>
        </w:drawing>
      </w:r>
    </w:p>
    <w:p w14:paraId="16C610A9" w14:textId="6D36F799" w:rsidR="00636735" w:rsidRDefault="00636735" w:rsidP="00636735">
      <w:pPr>
        <w:pStyle w:val="2"/>
      </w:pPr>
      <w:bookmarkStart w:id="94" w:name="_Hlk3278082"/>
      <w:r w:rsidRPr="00636735">
        <w:rPr>
          <w:rFonts w:hint="eastAsia"/>
        </w:rPr>
        <w:t>Fanout </w:t>
      </w:r>
      <w:r>
        <w:rPr>
          <w:rFonts w:hint="eastAsia"/>
        </w:rPr>
        <w:t>（广播模式）</w:t>
      </w:r>
    </w:p>
    <w:p w14:paraId="70C5A45C" w14:textId="08FD6845" w:rsidR="00203D93" w:rsidRDefault="00203D93" w:rsidP="00B73571">
      <w:pPr>
        <w:ind w:firstLine="420"/>
      </w:pPr>
      <w:bookmarkStart w:id="95" w:name="_Hlk3278146"/>
      <w:bookmarkEnd w:id="94"/>
      <w:r>
        <w:rPr>
          <w:rFonts w:hint="eastAsia"/>
        </w:rPr>
        <w:t>交换器会把所有发送到该交换器的消息路由到所有与该交换器绑定的消息队列中。订阅模式与</w:t>
      </w:r>
      <w:r>
        <w:t>Binding Key</w:t>
      </w:r>
      <w:r>
        <w:t>和</w:t>
      </w:r>
      <w:r>
        <w:t>Routing Key</w:t>
      </w:r>
      <w:r>
        <w:t>无关，交换器将接受到的消息分发给有绑定关系的所有消息队列队列（不论</w:t>
      </w:r>
      <w:r>
        <w:t>Binding Key</w:t>
      </w:r>
      <w:r>
        <w:t>和</w:t>
      </w:r>
      <w:r>
        <w:t>Routing Key</w:t>
      </w:r>
      <w:r>
        <w:t>是什么）。类似于子网广播，子网内的每台主机都获得了一份复制的消息。</w:t>
      </w:r>
      <w:r>
        <w:t>Fanout</w:t>
      </w:r>
      <w:r>
        <w:t>交换机转发消息是最快的。</w:t>
      </w:r>
    </w:p>
    <w:bookmarkEnd w:id="95"/>
    <w:p w14:paraId="7C95CAD2" w14:textId="500247CC" w:rsidR="00505220" w:rsidRDefault="00505220" w:rsidP="00B73571">
      <w:pPr>
        <w:ind w:firstLine="420"/>
      </w:pPr>
      <w:r>
        <w:lastRenderedPageBreak/>
        <w:tab/>
      </w:r>
      <w:r>
        <w:rPr>
          <w:noProof/>
        </w:rPr>
        <w:drawing>
          <wp:inline distT="0" distB="0" distL="0" distR="0" wp14:anchorId="58E98882" wp14:editId="6F30972C">
            <wp:extent cx="4320000" cy="1583203"/>
            <wp:effectExtent l="0" t="0" r="4445" b="0"/>
            <wp:docPr id="294" name="图片 294"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å¨è¿éæå¥å¾çæè¿°"/>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20000" cy="1583203"/>
                    </a:xfrm>
                    <a:prstGeom prst="rect">
                      <a:avLst/>
                    </a:prstGeom>
                    <a:noFill/>
                    <a:ln>
                      <a:noFill/>
                    </a:ln>
                  </pic:spPr>
                </pic:pic>
              </a:graphicData>
            </a:graphic>
          </wp:inline>
        </w:drawing>
      </w:r>
    </w:p>
    <w:p w14:paraId="02894663" w14:textId="77777777" w:rsidR="004866BE" w:rsidRDefault="004866BE" w:rsidP="004866BE">
      <w:pPr>
        <w:ind w:firstLine="420"/>
      </w:pPr>
    </w:p>
    <w:p w14:paraId="39F50CEB" w14:textId="757972DB" w:rsidR="00505220" w:rsidRDefault="004C789A" w:rsidP="004C789A">
      <w:pPr>
        <w:pStyle w:val="3"/>
        <w:ind w:firstLine="420"/>
      </w:pPr>
      <w:r>
        <w:rPr>
          <w:rFonts w:hint="eastAsia"/>
        </w:rPr>
        <w:t>代码</w:t>
      </w:r>
    </w:p>
    <w:tbl>
      <w:tblPr>
        <w:tblStyle w:val="ab"/>
        <w:tblW w:w="0" w:type="auto"/>
        <w:tblLook w:val="04A0" w:firstRow="1" w:lastRow="0" w:firstColumn="1" w:lastColumn="0" w:noHBand="0" w:noVBand="1"/>
      </w:tblPr>
      <w:tblGrid>
        <w:gridCol w:w="8296"/>
      </w:tblGrid>
      <w:tr w:rsidR="004C789A" w14:paraId="46062794" w14:textId="77777777" w:rsidTr="004C789A">
        <w:tc>
          <w:tcPr>
            <w:tcW w:w="8296" w:type="dxa"/>
          </w:tcPr>
          <w:p w14:paraId="6AE2D92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交换机的绑定</w:t>
            </w:r>
            <w:r>
              <w:rPr>
                <w:rFonts w:ascii="Consolas" w:eastAsiaTheme="minorEastAsia" w:hAnsi="Consolas" w:cs="Consolas"/>
                <w:bCs w:val="0"/>
                <w:color w:val="3F5FBF"/>
                <w:sz w:val="20"/>
                <w:szCs w:val="20"/>
              </w:rPr>
              <w:t>,</w:t>
            </w:r>
            <w:r>
              <w:rPr>
                <w:rFonts w:ascii="Consolas" w:eastAsiaTheme="minorEastAsia" w:hAnsi="Consolas" w:cs="Consolas"/>
                <w:bCs w:val="0"/>
                <w:color w:val="3F5FBF"/>
                <w:sz w:val="20"/>
                <w:szCs w:val="20"/>
              </w:rPr>
              <w:t>队列，绑定</w:t>
            </w:r>
          </w:p>
          <w:p w14:paraId="1BB2365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 </w:t>
            </w:r>
            <w:r>
              <w:rPr>
                <w:rFonts w:ascii="Consolas" w:eastAsiaTheme="minorEastAsia" w:hAnsi="Consolas" w:cs="Consolas"/>
                <w:b/>
                <w:color w:val="7F9FBF"/>
                <w:sz w:val="20"/>
                <w:szCs w:val="20"/>
              </w:rPr>
              <w:t>@author</w:t>
            </w:r>
            <w:r>
              <w:rPr>
                <w:rFonts w:ascii="Consolas" w:eastAsiaTheme="minorEastAsia" w:hAnsi="Consolas" w:cs="Consolas"/>
                <w:bCs w:val="0"/>
                <w:color w:val="3F5FBF"/>
                <w:sz w:val="20"/>
                <w:szCs w:val="20"/>
              </w:rPr>
              <w:t xml:space="preserve"> </w:t>
            </w:r>
            <w:r>
              <w:rPr>
                <w:rFonts w:ascii="Consolas" w:eastAsiaTheme="minorEastAsia" w:hAnsi="Consolas" w:cs="Consolas"/>
                <w:bCs w:val="0"/>
                <w:color w:val="3F5FBF"/>
                <w:sz w:val="20"/>
                <w:szCs w:val="20"/>
                <w:u w:val="single"/>
              </w:rPr>
              <w:t>Padingpading</w:t>
            </w:r>
          </w:p>
          <w:p w14:paraId="1EDB7AD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6504CF7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5FBF"/>
                <w:sz w:val="20"/>
                <w:szCs w:val="20"/>
              </w:rPr>
              <w:t xml:space="preserve"> */</w:t>
            </w:r>
          </w:p>
          <w:p w14:paraId="0497F302"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p>
          <w:p w14:paraId="545240F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7293D24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RabbitMqConf {</w:t>
            </w:r>
          </w:p>
          <w:p w14:paraId="2BF783C7"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51873EEF"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FanoutExchange fanoutExchange(){</w:t>
            </w:r>
          </w:p>
          <w:p w14:paraId="4C864844"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FanoutExchange(</w:t>
            </w:r>
            <w:r>
              <w:rPr>
                <w:rFonts w:ascii="Consolas" w:eastAsiaTheme="minorEastAsia" w:hAnsi="Consolas" w:cs="Consolas"/>
                <w:bCs w:val="0"/>
                <w:color w:val="2A00FF"/>
                <w:sz w:val="20"/>
                <w:szCs w:val="20"/>
              </w:rPr>
              <w:t>"fanout"</w:t>
            </w:r>
            <w:r>
              <w:rPr>
                <w:rFonts w:ascii="Consolas" w:eastAsiaTheme="minorEastAsia" w:hAnsi="Consolas" w:cs="Consolas"/>
                <w:bCs w:val="0"/>
                <w:color w:val="000000"/>
                <w:sz w:val="20"/>
                <w:szCs w:val="20"/>
              </w:rPr>
              <w:t>);</w:t>
            </w:r>
          </w:p>
          <w:p w14:paraId="568F32B1"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E988FE9"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4DD5AEC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199F70B9"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14B42DEB"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queue1() {</w:t>
            </w:r>
          </w:p>
          <w:p w14:paraId="5F525980"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"queue1"</w:t>
            </w:r>
            <w:r>
              <w:rPr>
                <w:rFonts w:ascii="Consolas" w:eastAsiaTheme="minorEastAsia" w:hAnsi="Consolas" w:cs="Consolas"/>
                <w:bCs w:val="0"/>
                <w:color w:val="000000"/>
                <w:sz w:val="20"/>
                <w:szCs w:val="20"/>
              </w:rPr>
              <w:t>);</w:t>
            </w:r>
          </w:p>
          <w:p w14:paraId="75406820"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2E791A8"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48CBA196"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4702E33D"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queue2() {</w:t>
            </w:r>
          </w:p>
          <w:p w14:paraId="54D47CA4"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"queue2"</w:t>
            </w:r>
            <w:r>
              <w:rPr>
                <w:rFonts w:ascii="Consolas" w:eastAsiaTheme="minorEastAsia" w:hAnsi="Consolas" w:cs="Consolas"/>
                <w:bCs w:val="0"/>
                <w:color w:val="000000"/>
                <w:sz w:val="20"/>
                <w:szCs w:val="20"/>
              </w:rPr>
              <w:t>);</w:t>
            </w:r>
          </w:p>
          <w:p w14:paraId="76BE857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06139AB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3923795C"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w:t>
            </w:r>
            <w:r>
              <w:rPr>
                <w:rFonts w:ascii="Consolas" w:eastAsiaTheme="minorEastAsia" w:hAnsi="Consolas" w:cs="Consolas"/>
                <w:bCs w:val="0"/>
                <w:color w:val="3F7F5F"/>
                <w:sz w:val="20"/>
                <w:szCs w:val="20"/>
                <w:u w:val="single"/>
              </w:rPr>
              <w:t>fanout</w:t>
            </w:r>
            <w:r>
              <w:rPr>
                <w:rFonts w:ascii="Consolas" w:eastAsiaTheme="minorEastAsia" w:hAnsi="Consolas" w:cs="Consolas"/>
                <w:bCs w:val="0"/>
                <w:color w:val="3F7F5F"/>
                <w:sz w:val="20"/>
                <w:szCs w:val="20"/>
              </w:rPr>
              <w:t>和队列</w:t>
            </w:r>
            <w:r>
              <w:rPr>
                <w:rFonts w:ascii="Consolas" w:eastAsiaTheme="minorEastAsia" w:hAnsi="Consolas" w:cs="Consolas"/>
                <w:bCs w:val="0"/>
                <w:color w:val="3F7F5F"/>
                <w:sz w:val="20"/>
                <w:szCs w:val="20"/>
              </w:rPr>
              <w:t>queue1</w:t>
            </w:r>
            <w:r>
              <w:rPr>
                <w:rFonts w:ascii="Consolas" w:eastAsiaTheme="minorEastAsia" w:hAnsi="Consolas" w:cs="Consolas"/>
                <w:bCs w:val="0"/>
                <w:color w:val="3F7F5F"/>
                <w:sz w:val="20"/>
                <w:szCs w:val="20"/>
              </w:rPr>
              <w:t>绑定</w:t>
            </w:r>
          </w:p>
          <w:p w14:paraId="20F38335"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38FD585A"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binding() {</w:t>
            </w:r>
          </w:p>
          <w:p w14:paraId="6A33553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(queue1()).to(fanoutExchange());</w:t>
            </w:r>
          </w:p>
          <w:p w14:paraId="4E5883EE"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4CA2BB6"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w:t>
            </w:r>
            <w:r>
              <w:rPr>
                <w:rFonts w:ascii="Consolas" w:eastAsiaTheme="minorEastAsia" w:hAnsi="Consolas" w:cs="Consolas"/>
                <w:bCs w:val="0"/>
                <w:color w:val="3F7F5F"/>
                <w:sz w:val="20"/>
                <w:szCs w:val="20"/>
                <w:u w:val="single"/>
              </w:rPr>
              <w:t>fanout</w:t>
            </w:r>
            <w:r>
              <w:rPr>
                <w:rFonts w:ascii="Consolas" w:eastAsiaTheme="minorEastAsia" w:hAnsi="Consolas" w:cs="Consolas"/>
                <w:bCs w:val="0"/>
                <w:color w:val="3F7F5F"/>
                <w:sz w:val="20"/>
                <w:szCs w:val="20"/>
              </w:rPr>
              <w:t>和队列</w:t>
            </w:r>
            <w:r>
              <w:rPr>
                <w:rFonts w:ascii="Consolas" w:eastAsiaTheme="minorEastAsia" w:hAnsi="Consolas" w:cs="Consolas"/>
                <w:bCs w:val="0"/>
                <w:color w:val="3F7F5F"/>
                <w:sz w:val="20"/>
                <w:szCs w:val="20"/>
              </w:rPr>
              <w:t>queue2</w:t>
            </w:r>
            <w:r>
              <w:rPr>
                <w:rFonts w:ascii="Consolas" w:eastAsiaTheme="minorEastAsia" w:hAnsi="Consolas" w:cs="Consolas"/>
                <w:bCs w:val="0"/>
                <w:color w:val="3F7F5F"/>
                <w:sz w:val="20"/>
                <w:szCs w:val="20"/>
              </w:rPr>
              <w:t>绑定</w:t>
            </w:r>
          </w:p>
          <w:p w14:paraId="4AFBAE52"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345B6B6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binding1() {</w:t>
            </w:r>
          </w:p>
          <w:p w14:paraId="32338883"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(queue2()).to(fanoutExchange());</w:t>
            </w:r>
          </w:p>
          <w:p w14:paraId="7E08D15E"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35503CD" w14:textId="77777777" w:rsidR="004C789A" w:rsidRDefault="004C789A" w:rsidP="004C789A">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w:t>
            </w:r>
          </w:p>
          <w:p w14:paraId="701A8FA9" w14:textId="5F7FA4AA" w:rsidR="004C789A" w:rsidRDefault="004C789A" w:rsidP="004C789A">
            <w:pPr>
              <w:ind w:firstLineChars="0" w:firstLine="0"/>
            </w:pPr>
            <w:r>
              <w:rPr>
                <w:rFonts w:ascii="Consolas" w:eastAsiaTheme="minorEastAsia" w:hAnsi="Consolas" w:cs="Consolas"/>
                <w:bCs w:val="0"/>
                <w:color w:val="000000"/>
                <w:sz w:val="20"/>
                <w:szCs w:val="20"/>
              </w:rPr>
              <w:tab/>
            </w:r>
          </w:p>
        </w:tc>
      </w:tr>
    </w:tbl>
    <w:p w14:paraId="4F384042" w14:textId="705B9B26" w:rsidR="004C789A" w:rsidRDefault="009B5951" w:rsidP="009B5951">
      <w:pPr>
        <w:pStyle w:val="3"/>
        <w:ind w:firstLine="420"/>
      </w:pPr>
      <w:r>
        <w:rPr>
          <w:rFonts w:hint="eastAsia"/>
        </w:rPr>
        <w:lastRenderedPageBreak/>
        <w:t>测试</w:t>
      </w:r>
    </w:p>
    <w:tbl>
      <w:tblPr>
        <w:tblStyle w:val="ab"/>
        <w:tblW w:w="0" w:type="auto"/>
        <w:tblLook w:val="04A0" w:firstRow="1" w:lastRow="0" w:firstColumn="1" w:lastColumn="0" w:noHBand="0" w:noVBand="1"/>
      </w:tblPr>
      <w:tblGrid>
        <w:gridCol w:w="8296"/>
      </w:tblGrid>
      <w:tr w:rsidR="009B5951" w14:paraId="3CF5AC81" w14:textId="77777777" w:rsidTr="009B5951">
        <w:tc>
          <w:tcPr>
            <w:tcW w:w="8296" w:type="dxa"/>
          </w:tcPr>
          <w:p w14:paraId="1AD82367"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70D2F77D"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686D64C7"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47C01590"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contextLoads() {</w:t>
            </w:r>
          </w:p>
          <w:p w14:paraId="2F08050A"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"fanout"</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null</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61B60E4C" w14:textId="77777777" w:rsidR="009B5951" w:rsidRDefault="009B5951" w:rsidP="009B5951">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433A961" w14:textId="77777777" w:rsidR="009B5951" w:rsidRDefault="009B5951" w:rsidP="009B5951">
            <w:pPr>
              <w:ind w:firstLineChars="0" w:firstLine="0"/>
            </w:pPr>
          </w:p>
        </w:tc>
      </w:tr>
    </w:tbl>
    <w:p w14:paraId="055BF09A" w14:textId="6C9BF352" w:rsidR="009B5951" w:rsidRDefault="002803D0" w:rsidP="002803D0">
      <w:pPr>
        <w:pStyle w:val="3"/>
        <w:ind w:firstLine="420"/>
      </w:pPr>
      <w:r>
        <w:rPr>
          <w:rFonts w:hint="eastAsia"/>
        </w:rPr>
        <w:t>结果</w:t>
      </w:r>
    </w:p>
    <w:p w14:paraId="35D28C0C" w14:textId="73BA06FD" w:rsidR="002803D0" w:rsidRPr="002803D0" w:rsidRDefault="002803D0" w:rsidP="002803D0">
      <w:pPr>
        <w:ind w:firstLine="420"/>
      </w:pPr>
      <w:r>
        <w:rPr>
          <w:noProof/>
        </w:rPr>
        <w:drawing>
          <wp:inline distT="0" distB="0" distL="0" distR="0" wp14:anchorId="42AB054E" wp14:editId="161EF634">
            <wp:extent cx="5274310" cy="7734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773430"/>
                    </a:xfrm>
                    <a:prstGeom prst="rect">
                      <a:avLst/>
                    </a:prstGeom>
                  </pic:spPr>
                </pic:pic>
              </a:graphicData>
            </a:graphic>
          </wp:inline>
        </w:drawing>
      </w:r>
    </w:p>
    <w:p w14:paraId="3CBCBA7B" w14:textId="0B5059D9" w:rsidR="00AF6F18" w:rsidRDefault="002803D0" w:rsidP="0034302A">
      <w:pPr>
        <w:ind w:firstLine="420"/>
      </w:pPr>
      <w:r>
        <w:rPr>
          <w:noProof/>
        </w:rPr>
        <w:drawing>
          <wp:inline distT="0" distB="0" distL="0" distR="0" wp14:anchorId="553EB1AA" wp14:editId="4FA70108">
            <wp:extent cx="5274310" cy="270510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705100"/>
                    </a:xfrm>
                    <a:prstGeom prst="rect">
                      <a:avLst/>
                    </a:prstGeom>
                  </pic:spPr>
                </pic:pic>
              </a:graphicData>
            </a:graphic>
          </wp:inline>
        </w:drawing>
      </w:r>
    </w:p>
    <w:p w14:paraId="24D12DBF" w14:textId="01E71201" w:rsidR="002803D0" w:rsidRDefault="002803D0" w:rsidP="002803D0">
      <w:pPr>
        <w:pStyle w:val="2"/>
      </w:pPr>
      <w:bookmarkStart w:id="96" w:name="_Hlk3278160"/>
      <w:r w:rsidRPr="002803D0">
        <w:rPr>
          <w:rFonts w:hint="eastAsia"/>
        </w:rPr>
        <w:lastRenderedPageBreak/>
        <w:t>Direct</w:t>
      </w:r>
      <w:r w:rsidRPr="002803D0">
        <w:rPr>
          <w:rFonts w:hint="eastAsia"/>
        </w:rPr>
        <w:t>（</w:t>
      </w:r>
      <w:r>
        <w:rPr>
          <w:rFonts w:hint="eastAsia"/>
        </w:rPr>
        <w:t>直连交换机</w:t>
      </w:r>
      <w:r>
        <w:t>）</w:t>
      </w:r>
    </w:p>
    <w:bookmarkEnd w:id="96"/>
    <w:p w14:paraId="18AA52FC" w14:textId="579875F4" w:rsidR="007C61F2" w:rsidRPr="007C61F2" w:rsidRDefault="007C61F2" w:rsidP="007C61F2">
      <w:pPr>
        <w:ind w:firstLineChars="0" w:firstLine="0"/>
      </w:pPr>
      <w:r>
        <w:rPr>
          <w:noProof/>
        </w:rPr>
        <w:drawing>
          <wp:inline distT="0" distB="0" distL="0" distR="0" wp14:anchorId="27B8BDD3" wp14:editId="2E8089E4">
            <wp:extent cx="5274310" cy="1932940"/>
            <wp:effectExtent l="0" t="0" r="2540" b="0"/>
            <wp:docPr id="298" name="图片 298"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å¨è¿éæå¥å¾çæè¿°"/>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1932940"/>
                    </a:xfrm>
                    <a:prstGeom prst="rect">
                      <a:avLst/>
                    </a:prstGeom>
                    <a:noFill/>
                    <a:ln>
                      <a:noFill/>
                    </a:ln>
                  </pic:spPr>
                </pic:pic>
              </a:graphicData>
            </a:graphic>
          </wp:inline>
        </w:drawing>
      </w:r>
    </w:p>
    <w:p w14:paraId="7E57CCDB" w14:textId="6399B77D" w:rsidR="007C61F2" w:rsidRDefault="007C61F2" w:rsidP="007C61F2">
      <w:pPr>
        <w:ind w:firstLine="420"/>
      </w:pPr>
      <w:bookmarkStart w:id="97" w:name="_Hlk3278179"/>
      <w:r>
        <w:rPr>
          <w:rFonts w:hint="eastAsia"/>
        </w:rPr>
        <w:t>精确匹配：</w:t>
      </w:r>
      <w:r w:rsidRPr="000162DC">
        <w:rPr>
          <w:rFonts w:hint="eastAsia"/>
          <w:color w:val="FF0000"/>
        </w:rPr>
        <w:t>当消息的</w:t>
      </w:r>
      <w:r w:rsidRPr="000162DC">
        <w:rPr>
          <w:color w:val="FF0000"/>
        </w:rPr>
        <w:t>Routing Key</w:t>
      </w:r>
      <w:r w:rsidRPr="000162DC">
        <w:rPr>
          <w:color w:val="FF0000"/>
        </w:rPr>
        <w:t>与</w:t>
      </w:r>
      <w:r w:rsidRPr="000162DC">
        <w:rPr>
          <w:color w:val="FF0000"/>
        </w:rPr>
        <w:t xml:space="preserve"> Exchange</w:t>
      </w:r>
      <w:r w:rsidRPr="000162DC">
        <w:rPr>
          <w:color w:val="FF0000"/>
        </w:rPr>
        <w:t>和</w:t>
      </w:r>
      <w:r w:rsidRPr="000162DC">
        <w:rPr>
          <w:color w:val="FF0000"/>
        </w:rPr>
        <w:t>Queue</w:t>
      </w:r>
      <w:r w:rsidRPr="000162DC">
        <w:rPr>
          <w:color w:val="FF0000"/>
        </w:rPr>
        <w:t>之间的</w:t>
      </w:r>
      <w:r w:rsidRPr="000162DC">
        <w:rPr>
          <w:color w:val="FF0000"/>
        </w:rPr>
        <w:t>Binding Key</w:t>
      </w:r>
      <w:r w:rsidRPr="000162DC">
        <w:rPr>
          <w:color w:val="FF0000"/>
        </w:rPr>
        <w:t>完全匹配，如果匹配成功，将消息分发到该</w:t>
      </w:r>
      <w:r w:rsidRPr="000162DC">
        <w:rPr>
          <w:color w:val="FF0000"/>
        </w:rPr>
        <w:t>Queue</w:t>
      </w:r>
      <w:r w:rsidRPr="000162DC">
        <w:rPr>
          <w:color w:val="FF0000"/>
        </w:rPr>
        <w:t>。</w:t>
      </w:r>
      <w:r>
        <w:t>只有当</w:t>
      </w:r>
      <w:r>
        <w:t>Routing Key</w:t>
      </w:r>
      <w:r>
        <w:t>和</w:t>
      </w:r>
      <w:r>
        <w:t>Binding Key</w:t>
      </w:r>
      <w:r>
        <w:t>完全匹配的时候，消息队列才可以获取消息。</w:t>
      </w:r>
      <w:r>
        <w:t>Direct</w:t>
      </w:r>
      <w:r>
        <w:t>是</w:t>
      </w:r>
      <w:r>
        <w:t>Exchange</w:t>
      </w:r>
      <w:r>
        <w:t>的默认模式</w:t>
      </w:r>
      <w:bookmarkEnd w:id="97"/>
      <w:r>
        <w:t>。</w:t>
      </w:r>
    </w:p>
    <w:p w14:paraId="017118E5" w14:textId="6B458519" w:rsidR="00A22D14" w:rsidRDefault="007C61F2" w:rsidP="007C61F2">
      <w:pPr>
        <w:ind w:firstLine="420"/>
      </w:pPr>
      <w:r>
        <w:t>RabbitMQ</w:t>
      </w:r>
      <w:r>
        <w:t>默认提供了一个</w:t>
      </w:r>
      <w:r>
        <w:t>Exchange</w:t>
      </w:r>
      <w:r>
        <w:t>，名字是空字符串，类型是</w:t>
      </w:r>
      <w:r>
        <w:t>Direct</w:t>
      </w:r>
      <w:r>
        <w:t>，绑定到所有的</w:t>
      </w:r>
      <w:r>
        <w:t>Queue</w:t>
      </w:r>
      <w:r>
        <w:t>（每一个</w:t>
      </w:r>
      <w:r>
        <w:t>Queue</w:t>
      </w:r>
      <w:r>
        <w:t>和这个无名</w:t>
      </w:r>
      <w:r>
        <w:t>Exchange</w:t>
      </w:r>
      <w:r>
        <w:t>之间的</w:t>
      </w:r>
      <w:r>
        <w:t>Binding Key</w:t>
      </w:r>
      <w:r>
        <w:t>是</w:t>
      </w:r>
      <w:r>
        <w:t>Queue</w:t>
      </w:r>
      <w:r>
        <w:t>的名字）。所以，有时候我们感觉不需要交换器也可以发送和接收消息，但是实际上是使用了</w:t>
      </w:r>
      <w:r>
        <w:t>RabbitMQ</w:t>
      </w:r>
      <w:r>
        <w:t>默认提供的</w:t>
      </w:r>
      <w:r>
        <w:t>Exchange</w:t>
      </w:r>
      <w:r>
        <w:t>。</w:t>
      </w:r>
    </w:p>
    <w:p w14:paraId="48976D65" w14:textId="63B3D39D" w:rsidR="004D1010" w:rsidRDefault="008927D4" w:rsidP="007C61F2">
      <w:pPr>
        <w:ind w:firstLine="420"/>
      </w:pPr>
      <w:r>
        <w:rPr>
          <w:rFonts w:hint="eastAsia"/>
        </w:rPr>
        <w:t>匹配规则：交换机</w:t>
      </w:r>
      <w:r>
        <w:rPr>
          <w:rFonts w:hint="eastAsia"/>
        </w:rPr>
        <w:t>+</w:t>
      </w:r>
      <w:r>
        <w:rPr>
          <w:rFonts w:hint="eastAsia"/>
        </w:rPr>
        <w:t>路由</w:t>
      </w:r>
      <w:r>
        <w:rPr>
          <w:rFonts w:hint="eastAsia"/>
        </w:rPr>
        <w:t>key</w:t>
      </w:r>
    </w:p>
    <w:p w14:paraId="04CA215B" w14:textId="422F1E39" w:rsidR="00E06FD7" w:rsidRDefault="00E06FD7" w:rsidP="007C61F2">
      <w:pPr>
        <w:ind w:firstLine="420"/>
      </w:pPr>
      <w:r>
        <w:rPr>
          <w:rFonts w:hint="eastAsia"/>
        </w:rPr>
        <w:t>注：如果两个队列的</w:t>
      </w:r>
      <w:r>
        <w:rPr>
          <w:rFonts w:hint="eastAsia"/>
        </w:rPr>
        <w:t>key</w:t>
      </w:r>
      <w:r>
        <w:rPr>
          <w:rFonts w:hint="eastAsia"/>
        </w:rPr>
        <w:t>相同，两个队列都可以接受到消息</w:t>
      </w:r>
      <w:r w:rsidR="002959D6">
        <w:rPr>
          <w:rFonts w:hint="eastAsia"/>
        </w:rPr>
        <w:t>。</w:t>
      </w:r>
    </w:p>
    <w:p w14:paraId="3908C2DA" w14:textId="3A83C187" w:rsidR="004D1010" w:rsidRDefault="004D1010" w:rsidP="004D1010">
      <w:pPr>
        <w:pStyle w:val="3"/>
        <w:ind w:firstLine="420"/>
      </w:pPr>
      <w:r>
        <w:rPr>
          <w:rFonts w:hint="eastAsia"/>
        </w:rPr>
        <w:t>配置</w:t>
      </w:r>
    </w:p>
    <w:tbl>
      <w:tblPr>
        <w:tblStyle w:val="ab"/>
        <w:tblW w:w="0" w:type="auto"/>
        <w:tblLook w:val="04A0" w:firstRow="1" w:lastRow="0" w:firstColumn="1" w:lastColumn="0" w:noHBand="0" w:noVBand="1"/>
      </w:tblPr>
      <w:tblGrid>
        <w:gridCol w:w="8296"/>
      </w:tblGrid>
      <w:tr w:rsidR="004D1010" w14:paraId="50A2E1C9" w14:textId="77777777" w:rsidTr="004D1010">
        <w:tc>
          <w:tcPr>
            <w:tcW w:w="8296" w:type="dxa"/>
          </w:tcPr>
          <w:p w14:paraId="0E24860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@Configuration</w:t>
            </w:r>
          </w:p>
          <w:p w14:paraId="2A37785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RabbitMqConf {</w:t>
            </w:r>
          </w:p>
          <w:p w14:paraId="2D0F7BD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创建交换机</w:t>
            </w:r>
          </w:p>
          <w:p w14:paraId="460FAF3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DirectExchange directExchange() {</w:t>
            </w:r>
          </w:p>
          <w:p w14:paraId="62C1BA54"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DirectExchange(</w:t>
            </w:r>
            <w:r>
              <w:rPr>
                <w:rFonts w:ascii="Consolas" w:eastAsiaTheme="minorEastAsia" w:hAnsi="Consolas" w:cs="Consolas"/>
                <w:bCs w:val="0"/>
                <w:color w:val="2A00FF"/>
                <w:sz w:val="20"/>
                <w:szCs w:val="20"/>
              </w:rPr>
              <w:t>"direct"</w:t>
            </w:r>
            <w:r>
              <w:rPr>
                <w:rFonts w:ascii="Consolas" w:eastAsiaTheme="minorEastAsia" w:hAnsi="Consolas" w:cs="Consolas"/>
                <w:bCs w:val="0"/>
                <w:color w:val="000000"/>
                <w:sz w:val="20"/>
                <w:szCs w:val="20"/>
              </w:rPr>
              <w:t>);</w:t>
            </w:r>
          </w:p>
          <w:p w14:paraId="3D16113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9E552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F347BA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7B796786"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7B856B0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dirqueue1() {</w:t>
            </w:r>
          </w:p>
          <w:p w14:paraId="4868B6CD"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"dir.queue1"</w:t>
            </w:r>
            <w:r>
              <w:rPr>
                <w:rFonts w:ascii="Consolas" w:eastAsiaTheme="minorEastAsia" w:hAnsi="Consolas" w:cs="Consolas"/>
                <w:bCs w:val="0"/>
                <w:color w:val="000000"/>
                <w:sz w:val="20"/>
                <w:szCs w:val="20"/>
              </w:rPr>
              <w:t>);</w:t>
            </w:r>
          </w:p>
          <w:p w14:paraId="7439B1A8"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4617C68"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0AEE7DB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7A59D0CF"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dirqueue2() {</w:t>
            </w:r>
          </w:p>
          <w:p w14:paraId="62AC94A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"dir.queue2"</w:t>
            </w:r>
            <w:r>
              <w:rPr>
                <w:rFonts w:ascii="Consolas" w:eastAsiaTheme="minorEastAsia" w:hAnsi="Consolas" w:cs="Consolas"/>
                <w:bCs w:val="0"/>
                <w:color w:val="000000"/>
                <w:sz w:val="20"/>
                <w:szCs w:val="20"/>
              </w:rPr>
              <w:t>);</w:t>
            </w:r>
          </w:p>
          <w:p w14:paraId="11CFA376"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5BEA2B5"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5D74E67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68BA9F4C"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5A7E23AA"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direBinding1() {</w:t>
            </w:r>
          </w:p>
          <w:p w14:paraId="342B10AB"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(dirqueue1()).to(directExchange()).with(</w:t>
            </w:r>
            <w:r>
              <w:rPr>
                <w:rFonts w:ascii="Consolas" w:eastAsiaTheme="minorEastAsia" w:hAnsi="Consolas" w:cs="Consolas"/>
                <w:bCs w:val="0"/>
                <w:color w:val="2A00FF"/>
                <w:sz w:val="20"/>
                <w:szCs w:val="20"/>
              </w:rPr>
              <w:t>"a.key"</w:t>
            </w:r>
            <w:r>
              <w:rPr>
                <w:rFonts w:ascii="Consolas" w:eastAsiaTheme="minorEastAsia" w:hAnsi="Consolas" w:cs="Consolas"/>
                <w:bCs w:val="0"/>
                <w:color w:val="000000"/>
                <w:sz w:val="20"/>
                <w:szCs w:val="20"/>
              </w:rPr>
              <w:t>);</w:t>
            </w:r>
          </w:p>
          <w:p w14:paraId="732B36C7"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5BE15525"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E8C592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945693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16E32001"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@Bean</w:t>
            </w:r>
          </w:p>
          <w:p w14:paraId="224F8DD9"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direBinding2() {</w:t>
            </w:r>
          </w:p>
          <w:p w14:paraId="61017C3F"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(dirqueue2()).to(directExchange()).with(</w:t>
            </w:r>
            <w:r>
              <w:rPr>
                <w:rFonts w:ascii="Consolas" w:eastAsiaTheme="minorEastAsia" w:hAnsi="Consolas" w:cs="Consolas"/>
                <w:bCs w:val="0"/>
                <w:color w:val="2A00FF"/>
                <w:sz w:val="20"/>
                <w:szCs w:val="20"/>
              </w:rPr>
              <w:t>"b.key"</w:t>
            </w:r>
            <w:r>
              <w:rPr>
                <w:rFonts w:ascii="Consolas" w:eastAsiaTheme="minorEastAsia" w:hAnsi="Consolas" w:cs="Consolas"/>
                <w:bCs w:val="0"/>
                <w:color w:val="000000"/>
                <w:sz w:val="20"/>
                <w:szCs w:val="20"/>
              </w:rPr>
              <w:t>);</w:t>
            </w:r>
          </w:p>
          <w:p w14:paraId="1108627E" w14:textId="77777777" w:rsidR="004D1010" w:rsidRDefault="004D1010" w:rsidP="004D101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4A58EDAD" w14:textId="09B73AF1" w:rsidR="004D1010" w:rsidRDefault="004D1010" w:rsidP="004D1010">
            <w:pPr>
              <w:ind w:firstLineChars="0" w:firstLine="0"/>
            </w:pPr>
            <w:r>
              <w:rPr>
                <w:rFonts w:ascii="Consolas" w:eastAsiaTheme="minorEastAsia" w:hAnsi="Consolas" w:cs="Consolas"/>
                <w:bCs w:val="0"/>
                <w:color w:val="000000"/>
                <w:sz w:val="20"/>
                <w:szCs w:val="20"/>
              </w:rPr>
              <w:tab/>
              <w:t>}</w:t>
            </w:r>
          </w:p>
        </w:tc>
      </w:tr>
    </w:tbl>
    <w:p w14:paraId="6BA42571" w14:textId="77777777" w:rsidR="004D1010" w:rsidRPr="004D1010" w:rsidRDefault="004D1010" w:rsidP="004D1010">
      <w:pPr>
        <w:ind w:firstLine="420"/>
      </w:pPr>
    </w:p>
    <w:p w14:paraId="50A90952" w14:textId="6E3D72F2" w:rsidR="004D1010" w:rsidRDefault="005A53FF" w:rsidP="005A53FF">
      <w:pPr>
        <w:pStyle w:val="3"/>
        <w:ind w:firstLine="420"/>
      </w:pPr>
      <w:r>
        <w:rPr>
          <w:rFonts w:hint="eastAsia"/>
        </w:rPr>
        <w:t>测试</w:t>
      </w:r>
    </w:p>
    <w:tbl>
      <w:tblPr>
        <w:tblStyle w:val="ab"/>
        <w:tblW w:w="0" w:type="auto"/>
        <w:tblLook w:val="04A0" w:firstRow="1" w:lastRow="0" w:firstColumn="1" w:lastColumn="0" w:noHBand="0" w:noVBand="1"/>
      </w:tblPr>
      <w:tblGrid>
        <w:gridCol w:w="8296"/>
      </w:tblGrid>
      <w:tr w:rsidR="005A53FF" w14:paraId="76794837" w14:textId="77777777" w:rsidTr="005A53FF">
        <w:tc>
          <w:tcPr>
            <w:tcW w:w="8296" w:type="dxa"/>
          </w:tcPr>
          <w:p w14:paraId="24328E00"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427E5132"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02FDB1AD"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5995EA66"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contextLoads() {</w:t>
            </w:r>
          </w:p>
          <w:p w14:paraId="674E3FDE"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r>
              <w:rPr>
                <w:rFonts w:ascii="Consolas" w:eastAsiaTheme="minorEastAsia" w:hAnsi="Consolas" w:cs="Consolas"/>
                <w:bCs w:val="0"/>
                <w:color w:val="3F7F5F"/>
                <w:sz w:val="20"/>
                <w:szCs w:val="20"/>
              </w:rPr>
              <w:t>a.key</w:t>
            </w:r>
            <w:r>
              <w:rPr>
                <w:rFonts w:ascii="Consolas" w:eastAsiaTheme="minorEastAsia" w:hAnsi="Consolas" w:cs="Consolas"/>
                <w:bCs w:val="0"/>
                <w:color w:val="3F7F5F"/>
                <w:sz w:val="20"/>
                <w:szCs w:val="20"/>
              </w:rPr>
              <w:t>，将会进入</w:t>
            </w:r>
            <w:r>
              <w:rPr>
                <w:rFonts w:ascii="Consolas" w:eastAsiaTheme="minorEastAsia" w:hAnsi="Consolas" w:cs="Consolas"/>
                <w:bCs w:val="0"/>
                <w:color w:val="3F7F5F"/>
                <w:sz w:val="20"/>
                <w:szCs w:val="20"/>
              </w:rPr>
              <w:t>dir.queue1</w:t>
            </w:r>
            <w:r>
              <w:rPr>
                <w:rFonts w:ascii="Consolas" w:eastAsiaTheme="minorEastAsia" w:hAnsi="Consolas" w:cs="Consolas"/>
                <w:bCs w:val="0"/>
                <w:color w:val="3F7F5F"/>
                <w:sz w:val="20"/>
                <w:szCs w:val="20"/>
              </w:rPr>
              <w:t>队列</w:t>
            </w:r>
          </w:p>
          <w:p w14:paraId="3FF51F4F"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"dir"</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"a.key"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39BEF69C"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r>
              <w:rPr>
                <w:rFonts w:ascii="Consolas" w:eastAsiaTheme="minorEastAsia" w:hAnsi="Consolas" w:cs="Consolas"/>
                <w:bCs w:val="0"/>
                <w:color w:val="3F7F5F"/>
                <w:sz w:val="20"/>
                <w:szCs w:val="20"/>
              </w:rPr>
              <w:t>a.key</w:t>
            </w:r>
            <w:r>
              <w:rPr>
                <w:rFonts w:ascii="Consolas" w:eastAsiaTheme="minorEastAsia" w:hAnsi="Consolas" w:cs="Consolas"/>
                <w:bCs w:val="0"/>
                <w:color w:val="3F7F5F"/>
                <w:sz w:val="20"/>
                <w:szCs w:val="20"/>
              </w:rPr>
              <w:t>，将会进入</w:t>
            </w:r>
            <w:r>
              <w:rPr>
                <w:rFonts w:ascii="Consolas" w:eastAsiaTheme="minorEastAsia" w:hAnsi="Consolas" w:cs="Consolas"/>
                <w:bCs w:val="0"/>
                <w:color w:val="3F7F5F"/>
                <w:sz w:val="20"/>
                <w:szCs w:val="20"/>
              </w:rPr>
              <w:t>dir.queue1</w:t>
            </w:r>
            <w:r>
              <w:rPr>
                <w:rFonts w:ascii="Consolas" w:eastAsiaTheme="minorEastAsia" w:hAnsi="Consolas" w:cs="Consolas"/>
                <w:bCs w:val="0"/>
                <w:color w:val="3F7F5F"/>
                <w:sz w:val="20"/>
                <w:szCs w:val="20"/>
              </w:rPr>
              <w:t>队列</w:t>
            </w:r>
          </w:p>
          <w:p w14:paraId="6E07A180" w14:textId="77777777" w:rsidR="005A53FF" w:rsidRDefault="005A53FF" w:rsidP="005A53FF">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"dir"</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"b.key"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5D99F5D8" w14:textId="35CB9BBE" w:rsidR="005A53FF" w:rsidRDefault="005A53FF" w:rsidP="005A53FF">
            <w:pPr>
              <w:ind w:firstLineChars="0" w:firstLine="0"/>
            </w:pPr>
            <w:r>
              <w:rPr>
                <w:rFonts w:ascii="Consolas" w:eastAsiaTheme="minorEastAsia" w:hAnsi="Consolas" w:cs="Consolas"/>
                <w:bCs w:val="0"/>
                <w:color w:val="000000"/>
                <w:sz w:val="20"/>
                <w:szCs w:val="20"/>
              </w:rPr>
              <w:tab/>
              <w:t>}</w:t>
            </w:r>
          </w:p>
        </w:tc>
      </w:tr>
    </w:tbl>
    <w:p w14:paraId="466F9E88" w14:textId="5F38F95E" w:rsidR="005A53FF" w:rsidRDefault="008927D4" w:rsidP="008927D4">
      <w:pPr>
        <w:pStyle w:val="3"/>
        <w:ind w:firstLine="420"/>
      </w:pPr>
      <w:r>
        <w:rPr>
          <w:rFonts w:hint="eastAsia"/>
        </w:rPr>
        <w:t>结果</w:t>
      </w:r>
    </w:p>
    <w:p w14:paraId="27C36B35" w14:textId="33A0D669" w:rsidR="008927D4" w:rsidRPr="008927D4" w:rsidRDefault="008927D4" w:rsidP="008927D4">
      <w:pPr>
        <w:ind w:firstLine="420"/>
      </w:pPr>
      <w:r>
        <w:rPr>
          <w:noProof/>
        </w:rPr>
        <w:drawing>
          <wp:inline distT="0" distB="0" distL="0" distR="0" wp14:anchorId="3C4E3F01" wp14:editId="06EFD09C">
            <wp:extent cx="5274310" cy="206311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63115"/>
                    </a:xfrm>
                    <a:prstGeom prst="rect">
                      <a:avLst/>
                    </a:prstGeom>
                  </pic:spPr>
                </pic:pic>
              </a:graphicData>
            </a:graphic>
          </wp:inline>
        </w:drawing>
      </w:r>
    </w:p>
    <w:p w14:paraId="404D2FE3" w14:textId="07D4B9BA" w:rsidR="002803D0" w:rsidRPr="002803D0" w:rsidRDefault="002803D0" w:rsidP="002803D0">
      <w:pPr>
        <w:ind w:firstLine="420"/>
      </w:pPr>
    </w:p>
    <w:p w14:paraId="3D7841C9" w14:textId="711E6692" w:rsidR="003A606C" w:rsidRDefault="008927D4" w:rsidP="002803D0">
      <w:pPr>
        <w:ind w:firstLine="420"/>
      </w:pPr>
      <w:r>
        <w:rPr>
          <w:noProof/>
        </w:rPr>
        <w:drawing>
          <wp:inline distT="0" distB="0" distL="0" distR="0" wp14:anchorId="20F86F57" wp14:editId="0164D166">
            <wp:extent cx="5274310" cy="740410"/>
            <wp:effectExtent l="0" t="0" r="2540"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740410"/>
                    </a:xfrm>
                    <a:prstGeom prst="rect">
                      <a:avLst/>
                    </a:prstGeom>
                  </pic:spPr>
                </pic:pic>
              </a:graphicData>
            </a:graphic>
          </wp:inline>
        </w:drawing>
      </w:r>
    </w:p>
    <w:p w14:paraId="072C50BC" w14:textId="107381E7" w:rsidR="003A606C" w:rsidRDefault="003A606C" w:rsidP="003A606C">
      <w:pPr>
        <w:pStyle w:val="2"/>
      </w:pPr>
      <w:bookmarkStart w:id="98" w:name="_Hlk3278236"/>
      <w:r w:rsidRPr="003A606C">
        <w:rPr>
          <w:rFonts w:hint="eastAsia"/>
        </w:rPr>
        <w:lastRenderedPageBreak/>
        <w:t xml:space="preserve">Topic </w:t>
      </w:r>
      <w:r w:rsidRPr="003A606C">
        <w:rPr>
          <w:rFonts w:hint="eastAsia"/>
        </w:rPr>
        <w:t>（通配符模式）</w:t>
      </w:r>
    </w:p>
    <w:p w14:paraId="6625A64F" w14:textId="77777777" w:rsidR="003A606C" w:rsidRDefault="003A606C" w:rsidP="003A606C">
      <w:pPr>
        <w:ind w:firstLine="420"/>
      </w:pPr>
      <w:bookmarkStart w:id="99" w:name="_Hlk3278249"/>
      <w:bookmarkEnd w:id="98"/>
      <w:r>
        <w:rPr>
          <w:rFonts w:hint="eastAsia"/>
        </w:rPr>
        <w:t>按照正则表达式模糊匹配：用消息的</w:t>
      </w:r>
      <w:r>
        <w:t>Routing Key</w:t>
      </w:r>
      <w:r>
        <w:t>与</w:t>
      </w:r>
      <w:r>
        <w:t xml:space="preserve"> Exchange</w:t>
      </w:r>
      <w:r>
        <w:t>和</w:t>
      </w:r>
      <w:r>
        <w:t>Queue</w:t>
      </w:r>
      <w:r>
        <w:tab/>
      </w:r>
      <w:r>
        <w:t>之间的</w:t>
      </w:r>
      <w:r>
        <w:t>Binding Key</w:t>
      </w:r>
      <w:r>
        <w:t>进行模糊匹配，如果匹配成功，将消息分发到该</w:t>
      </w:r>
      <w:r>
        <w:t>Queue</w:t>
      </w:r>
      <w:r>
        <w:t>。</w:t>
      </w:r>
    </w:p>
    <w:bookmarkEnd w:id="99"/>
    <w:p w14:paraId="3A4B2EFE" w14:textId="35B694FA" w:rsidR="003A606C" w:rsidRDefault="003A606C" w:rsidP="003A606C">
      <w:pPr>
        <w:ind w:firstLine="420"/>
      </w:pPr>
      <w:r>
        <w:t>Routing Key</w:t>
      </w:r>
      <w:r>
        <w:t>是一个句点号</w:t>
      </w:r>
      <w:r>
        <w:t>“. ”</w:t>
      </w:r>
      <w:r>
        <w:t>分隔的字符串（我们将被句点号</w:t>
      </w:r>
      <w:r>
        <w:t>“. ”</w:t>
      </w:r>
      <w:r>
        <w:t>分隔开的每一段独立的字符串称为一个单词）。</w:t>
      </w:r>
      <w:r>
        <w:t>Binding Key</w:t>
      </w:r>
      <w:r>
        <w:t>与</w:t>
      </w:r>
      <w:r>
        <w:t>Routing Key</w:t>
      </w:r>
      <w:r>
        <w:t>一样也是句点号</w:t>
      </w:r>
      <w:r>
        <w:t>“. ”</w:t>
      </w:r>
      <w:r>
        <w:t>分隔的字符串。</w:t>
      </w:r>
      <w:r>
        <w:t>Binding Key</w:t>
      </w:r>
      <w:r>
        <w:t>中可以存在两种特殊字符</w:t>
      </w:r>
      <w:r>
        <w:t>“ * ”</w:t>
      </w:r>
      <w:r>
        <w:t>与</w:t>
      </w:r>
      <w:r>
        <w:t>“#”</w:t>
      </w:r>
      <w:r>
        <w:t>，用于做模糊匹配，其中</w:t>
      </w:r>
      <w:r>
        <w:t>“*”</w:t>
      </w:r>
      <w:r>
        <w:t>用于匹配一个单词，</w:t>
      </w:r>
      <w:r>
        <w:t>“#”</w:t>
      </w:r>
      <w:r>
        <w:t>用于匹配多个单词（可以是零个）。</w:t>
      </w:r>
    </w:p>
    <w:p w14:paraId="5321D861" w14:textId="41E7F55F" w:rsidR="001B0FE3" w:rsidRDefault="001B0FE3" w:rsidP="001B0FE3">
      <w:pPr>
        <w:ind w:firstLine="420"/>
      </w:pPr>
      <w:r>
        <w:rPr>
          <w:rFonts w:hint="eastAsia"/>
        </w:rPr>
        <w:t>将路由键和某模式进行匹配。此时队列需要绑定要一个模式上。符号“</w:t>
      </w:r>
      <w:r>
        <w:t>#”</w:t>
      </w:r>
      <w:r>
        <w:t>匹配一个或多个词，符号</w:t>
      </w:r>
      <w:r>
        <w:t>“*”</w:t>
      </w:r>
      <w:r>
        <w:t>匹配不多不少一个词。</w:t>
      </w:r>
    </w:p>
    <w:p w14:paraId="6E29E6A9" w14:textId="0D604948" w:rsidR="001B0FE3" w:rsidRPr="001B0FE3" w:rsidRDefault="001B0FE3" w:rsidP="001B0FE3">
      <w:pPr>
        <w:ind w:firstLine="420"/>
      </w:pPr>
      <w:bookmarkStart w:id="100" w:name="_Hlk3278276"/>
      <w:r>
        <w:rPr>
          <w:rFonts w:hint="eastAsia"/>
        </w:rPr>
        <w:t>因此“</w:t>
      </w:r>
      <w:r>
        <w:t>audit.#”</w:t>
      </w:r>
      <w:r>
        <w:t>能够匹配到</w:t>
      </w:r>
      <w:r>
        <w:t>“audit.irs.corporate”</w:t>
      </w:r>
      <w:r>
        <w:t>，但是</w:t>
      </w:r>
      <w:r>
        <w:t xml:space="preserve">“audit.*” </w:t>
      </w:r>
      <w:r>
        <w:t>只会匹配到</w:t>
      </w:r>
      <w:r>
        <w:t>“audit.irs”</w:t>
      </w:r>
    </w:p>
    <w:bookmarkEnd w:id="100"/>
    <w:p w14:paraId="387E0ED1" w14:textId="5882D143" w:rsidR="001B0FE3" w:rsidRDefault="001B0FE3" w:rsidP="001B0FE3">
      <w:pPr>
        <w:ind w:firstLine="420"/>
      </w:pPr>
      <w:r>
        <w:rPr>
          <w:rFonts w:hint="eastAsia"/>
        </w:rPr>
        <w:t>如图：</w:t>
      </w:r>
    </w:p>
    <w:p w14:paraId="7E9CEB9D" w14:textId="71D98290" w:rsidR="004B07D7" w:rsidRDefault="00D73B2E" w:rsidP="00D73B2E">
      <w:pPr>
        <w:ind w:firstLineChars="0" w:firstLine="0"/>
      </w:pPr>
      <w:r>
        <w:rPr>
          <w:noProof/>
        </w:rPr>
        <w:drawing>
          <wp:inline distT="0" distB="0" distL="0" distR="0" wp14:anchorId="1497C7F3" wp14:editId="117FE0A3">
            <wp:extent cx="5257800" cy="2842260"/>
            <wp:effectExtent l="0" t="0" r="0" b="0"/>
            <wp:docPr id="302" name="图片 302" descr="https://images2015.cnblogs.com/blog/841496/201605/841496-20160524225741756-1909439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841496/201605/841496-20160524225741756-190943975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57800" cy="2842260"/>
                    </a:xfrm>
                    <a:prstGeom prst="rect">
                      <a:avLst/>
                    </a:prstGeom>
                    <a:noFill/>
                    <a:ln>
                      <a:noFill/>
                    </a:ln>
                  </pic:spPr>
                </pic:pic>
              </a:graphicData>
            </a:graphic>
          </wp:inline>
        </w:drawing>
      </w:r>
    </w:p>
    <w:p w14:paraId="38CDD189" w14:textId="77777777" w:rsidR="00E3022B" w:rsidRDefault="00E3022B" w:rsidP="003A606C">
      <w:pPr>
        <w:ind w:firstLine="420"/>
      </w:pPr>
    </w:p>
    <w:p w14:paraId="6955A1E6" w14:textId="38A5ACB3" w:rsidR="004B07D7" w:rsidRDefault="00AE57D4" w:rsidP="00AE57D4">
      <w:pPr>
        <w:pStyle w:val="3"/>
        <w:ind w:firstLine="420"/>
      </w:pPr>
      <w:r>
        <w:rPr>
          <w:rFonts w:hint="eastAsia"/>
        </w:rPr>
        <w:t>config</w:t>
      </w:r>
    </w:p>
    <w:tbl>
      <w:tblPr>
        <w:tblStyle w:val="ab"/>
        <w:tblW w:w="0" w:type="auto"/>
        <w:tblLook w:val="04A0" w:firstRow="1" w:lastRow="0" w:firstColumn="1" w:lastColumn="0" w:noHBand="0" w:noVBand="1"/>
      </w:tblPr>
      <w:tblGrid>
        <w:gridCol w:w="8296"/>
      </w:tblGrid>
      <w:tr w:rsidR="00AE57D4" w14:paraId="2A274097" w14:textId="77777777" w:rsidTr="00AE57D4">
        <w:tc>
          <w:tcPr>
            <w:tcW w:w="8296" w:type="dxa"/>
          </w:tcPr>
          <w:p w14:paraId="33893FEB"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//==========================topic=============================//</w:t>
            </w:r>
          </w:p>
          <w:p w14:paraId="3365E7C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677962C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6CE7F6C"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TopicExchange topicExchange() {</w:t>
            </w:r>
          </w:p>
          <w:p w14:paraId="2AFB2EFF"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TopicExchange(</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w:t>
            </w:r>
          </w:p>
          <w:p w14:paraId="0146C189"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7B5088"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FCD27E2"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1</w:t>
            </w:r>
          </w:p>
          <w:p w14:paraId="1C7FCA1B"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6D792417"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topqueue1() {</w:t>
            </w:r>
          </w:p>
          <w:p w14:paraId="5B6A8A57"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"top.queue1"</w:t>
            </w:r>
            <w:r>
              <w:rPr>
                <w:rFonts w:ascii="Consolas" w:eastAsiaTheme="minorEastAsia" w:hAnsi="Consolas" w:cs="Consolas"/>
                <w:bCs w:val="0"/>
                <w:color w:val="000000"/>
                <w:sz w:val="20"/>
                <w:szCs w:val="20"/>
              </w:rPr>
              <w:t>);</w:t>
            </w:r>
          </w:p>
          <w:p w14:paraId="214A172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266199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队列</w:t>
            </w:r>
            <w:r>
              <w:rPr>
                <w:rFonts w:ascii="Consolas" w:eastAsiaTheme="minorEastAsia" w:hAnsi="Consolas" w:cs="Consolas"/>
                <w:bCs w:val="0"/>
                <w:color w:val="3F7F5F"/>
                <w:sz w:val="20"/>
                <w:szCs w:val="20"/>
              </w:rPr>
              <w:t>2</w:t>
            </w:r>
          </w:p>
          <w:p w14:paraId="11EF9B95"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03056A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Queue topqueue2() {</w:t>
            </w:r>
          </w:p>
          <w:p w14:paraId="497A29DA"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Queue(</w:t>
            </w:r>
            <w:r>
              <w:rPr>
                <w:rFonts w:ascii="Consolas" w:eastAsiaTheme="minorEastAsia" w:hAnsi="Consolas" w:cs="Consolas"/>
                <w:bCs w:val="0"/>
                <w:color w:val="2A00FF"/>
                <w:sz w:val="20"/>
                <w:szCs w:val="20"/>
              </w:rPr>
              <w:t>"top.queue2"</w:t>
            </w:r>
            <w:r>
              <w:rPr>
                <w:rFonts w:ascii="Consolas" w:eastAsiaTheme="minorEastAsia" w:hAnsi="Consolas" w:cs="Consolas"/>
                <w:bCs w:val="0"/>
                <w:color w:val="000000"/>
                <w:sz w:val="20"/>
                <w:szCs w:val="20"/>
              </w:rPr>
              <w:t>);</w:t>
            </w:r>
          </w:p>
          <w:p w14:paraId="6EA4657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33D554D5"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1A2437B0"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1</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绑定一个模糊匹配的</w:t>
            </w:r>
            <w:r>
              <w:rPr>
                <w:rFonts w:ascii="Consolas" w:eastAsiaTheme="minorEastAsia" w:hAnsi="Consolas" w:cs="Consolas"/>
                <w:bCs w:val="0"/>
                <w:color w:val="3F7F5F"/>
                <w:sz w:val="20"/>
                <w:szCs w:val="20"/>
              </w:rPr>
              <w:t>key</w:t>
            </w:r>
          </w:p>
          <w:p w14:paraId="7A79194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12CB976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direBinding1() {</w:t>
            </w:r>
          </w:p>
          <w:p w14:paraId="056EF3EC" w14:textId="77777777" w:rsidR="00971495" w:rsidRDefault="00AE57D4" w:rsidP="00AE57D4">
            <w:pPr>
              <w:autoSpaceDE w:val="0"/>
              <w:autoSpaceDN w:val="0"/>
              <w:adjustRightInd w:val="0"/>
              <w:ind w:firstLineChars="0" w:firstLine="0"/>
              <w:jc w:val="left"/>
              <w:rPr>
                <w:rFonts w:ascii="Consolas" w:eastAsiaTheme="minorEastAsia" w:hAnsi="Consolas" w:cs="Consolas"/>
                <w:bCs w:val="0"/>
                <w:color w:val="FF000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(topqueue1()).to(topicExchange()</w:t>
            </w:r>
            <w:r w:rsidRPr="00AE57D4">
              <w:rPr>
                <w:rFonts w:ascii="Consolas" w:eastAsiaTheme="minorEastAsia" w:hAnsi="Consolas" w:cs="Consolas"/>
                <w:bCs w:val="0"/>
                <w:color w:val="FF0000"/>
                <w:sz w:val="20"/>
                <w:szCs w:val="20"/>
              </w:rPr>
              <w:t>).with("*.key");</w:t>
            </w:r>
          </w:p>
          <w:p w14:paraId="277D1A53" w14:textId="7D7A9660" w:rsidR="00AE57D4" w:rsidRDefault="00971495"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hint="eastAsia"/>
                <w:bCs w:val="0"/>
                <w:color w:val="FF0000"/>
                <w:sz w:val="20"/>
                <w:szCs w:val="20"/>
              </w:rPr>
              <w:t xml:space="preserve"> </w:t>
            </w:r>
            <w:r>
              <w:rPr>
                <w:rFonts w:ascii="Consolas" w:eastAsiaTheme="minorEastAsia" w:hAnsi="Consolas" w:cs="Consolas"/>
                <w:bCs w:val="0"/>
                <w:color w:val="FF0000"/>
                <w:sz w:val="20"/>
                <w:szCs w:val="20"/>
              </w:rPr>
              <w:t xml:space="preserve">                                                         </w:t>
            </w:r>
            <w:r w:rsidR="00AE57D4">
              <w:rPr>
                <w:rFonts w:ascii="Consolas" w:eastAsiaTheme="minorEastAsia" w:hAnsi="Consolas" w:cs="Consolas" w:hint="eastAsia"/>
                <w:bCs w:val="0"/>
                <w:color w:val="FF0000"/>
                <w:sz w:val="20"/>
                <w:szCs w:val="20"/>
              </w:rPr>
              <w:t>匹配格式</w:t>
            </w:r>
          </w:p>
          <w:p w14:paraId="0567A0F2"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p>
          <w:p w14:paraId="73961FA1"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61485AC6"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2FCF3E5D"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将交换机和队列</w:t>
            </w:r>
            <w:r>
              <w:rPr>
                <w:rFonts w:ascii="Consolas" w:eastAsiaTheme="minorEastAsia" w:hAnsi="Consolas" w:cs="Consolas"/>
                <w:bCs w:val="0"/>
                <w:color w:val="3F7F5F"/>
                <w:sz w:val="20"/>
                <w:szCs w:val="20"/>
              </w:rPr>
              <w:t>2</w:t>
            </w:r>
            <w:r>
              <w:rPr>
                <w:rFonts w:ascii="Consolas" w:eastAsiaTheme="minorEastAsia" w:hAnsi="Consolas" w:cs="Consolas"/>
                <w:bCs w:val="0"/>
                <w:color w:val="3F7F5F"/>
                <w:sz w:val="20"/>
                <w:szCs w:val="20"/>
              </w:rPr>
              <w:t>绑定</w:t>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并绑定一个</w:t>
            </w:r>
            <w:r>
              <w:rPr>
                <w:rFonts w:ascii="Consolas" w:eastAsiaTheme="minorEastAsia" w:hAnsi="Consolas" w:cs="Consolas"/>
                <w:bCs w:val="0"/>
                <w:color w:val="3F7F5F"/>
                <w:sz w:val="20"/>
                <w:szCs w:val="20"/>
              </w:rPr>
              <w:t>key</w:t>
            </w:r>
          </w:p>
          <w:p w14:paraId="3C9846DC"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w:t>
            </w:r>
            <w:r>
              <w:rPr>
                <w:rFonts w:ascii="Consolas" w:eastAsiaTheme="minorEastAsia" w:hAnsi="Consolas" w:cs="Consolas"/>
                <w:bCs w:val="0"/>
                <w:color w:val="646464"/>
                <w:sz w:val="20"/>
                <w:szCs w:val="20"/>
                <w:shd w:val="clear" w:color="auto" w:fill="D4D4D4"/>
              </w:rPr>
              <w:t>Bean</w:t>
            </w:r>
          </w:p>
          <w:p w14:paraId="38E32DEE"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Binding direBinding2() {</w:t>
            </w:r>
          </w:p>
          <w:p w14:paraId="7E65CC4A" w14:textId="77777777"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 xml:space="preserve">Binding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 xml:space="preserve"> = BindingBuilder.</w:t>
            </w:r>
            <w:r>
              <w:rPr>
                <w:rFonts w:ascii="Consolas" w:eastAsiaTheme="minorEastAsia" w:hAnsi="Consolas" w:cs="Consolas"/>
                <w:bCs w:val="0"/>
                <w:i/>
                <w:iCs/>
                <w:color w:val="000000"/>
                <w:sz w:val="20"/>
                <w:szCs w:val="20"/>
              </w:rPr>
              <w:t>bind</w:t>
            </w:r>
            <w:r>
              <w:rPr>
                <w:rFonts w:ascii="Consolas" w:eastAsiaTheme="minorEastAsia" w:hAnsi="Consolas" w:cs="Consolas"/>
                <w:bCs w:val="0"/>
                <w:color w:val="000000"/>
                <w:sz w:val="20"/>
                <w:szCs w:val="20"/>
              </w:rPr>
              <w:t>(topqueue2()).to(topicExchange())</w:t>
            </w:r>
            <w:r w:rsidRPr="00AE57D4">
              <w:rPr>
                <w:rFonts w:ascii="Consolas" w:eastAsiaTheme="minorEastAsia" w:hAnsi="Consolas" w:cs="Consolas"/>
                <w:bCs w:val="0"/>
                <w:color w:val="FF0000"/>
                <w:sz w:val="20"/>
                <w:szCs w:val="20"/>
              </w:rPr>
              <w:t>.with("#.key");</w:t>
            </w:r>
          </w:p>
          <w:p w14:paraId="225B2201" w14:textId="17654CCE" w:rsidR="00AE57D4" w:rsidRDefault="00AE57D4" w:rsidP="00AE57D4">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return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bind</w:t>
            </w:r>
            <w:r>
              <w:rPr>
                <w:rFonts w:ascii="Consolas" w:eastAsiaTheme="minorEastAsia" w:hAnsi="Consolas" w:cs="Consolas"/>
                <w:bCs w:val="0"/>
                <w:color w:val="000000"/>
                <w:sz w:val="20"/>
                <w:szCs w:val="20"/>
              </w:rPr>
              <w:t>;</w:t>
            </w:r>
            <w:r w:rsidR="00811DDE">
              <w:rPr>
                <w:rFonts w:ascii="Consolas" w:eastAsiaTheme="minorEastAsia" w:hAnsi="Consolas" w:cs="Consolas"/>
                <w:bCs w:val="0"/>
                <w:color w:val="000000"/>
                <w:sz w:val="20"/>
                <w:szCs w:val="20"/>
              </w:rPr>
              <w:t xml:space="preserve">                                     </w:t>
            </w:r>
            <w:r w:rsidR="00811DDE">
              <w:rPr>
                <w:rFonts w:ascii="Consolas" w:eastAsiaTheme="minorEastAsia" w:hAnsi="Consolas" w:cs="Consolas"/>
                <w:bCs w:val="0"/>
                <w:color w:val="FF0000"/>
                <w:sz w:val="20"/>
                <w:szCs w:val="20"/>
              </w:rPr>
              <w:t xml:space="preserve"> </w:t>
            </w:r>
            <w:r w:rsidR="00811DDE">
              <w:rPr>
                <w:rFonts w:ascii="Consolas" w:eastAsiaTheme="minorEastAsia" w:hAnsi="Consolas" w:cs="Consolas" w:hint="eastAsia"/>
                <w:bCs w:val="0"/>
                <w:color w:val="FF0000"/>
                <w:sz w:val="20"/>
                <w:szCs w:val="20"/>
              </w:rPr>
              <w:t>匹配格式</w:t>
            </w:r>
          </w:p>
          <w:p w14:paraId="6B76083F" w14:textId="1D34423A" w:rsidR="00AE57D4" w:rsidRDefault="00AE57D4" w:rsidP="00AE57D4">
            <w:pPr>
              <w:ind w:firstLineChars="0" w:firstLine="0"/>
            </w:pPr>
            <w:r>
              <w:rPr>
                <w:rFonts w:ascii="Consolas" w:eastAsiaTheme="minorEastAsia" w:hAnsi="Consolas" w:cs="Consolas"/>
                <w:bCs w:val="0"/>
                <w:color w:val="000000"/>
                <w:sz w:val="20"/>
                <w:szCs w:val="20"/>
              </w:rPr>
              <w:tab/>
              <w:t>}</w:t>
            </w:r>
          </w:p>
        </w:tc>
      </w:tr>
    </w:tbl>
    <w:p w14:paraId="46DF2532" w14:textId="0BCE5D20" w:rsidR="00AE57D4" w:rsidRDefault="00A65DF0" w:rsidP="00A65DF0">
      <w:pPr>
        <w:pStyle w:val="3"/>
        <w:ind w:firstLine="420"/>
      </w:pPr>
      <w:r>
        <w:rPr>
          <w:rFonts w:hint="eastAsia"/>
        </w:rPr>
        <w:lastRenderedPageBreak/>
        <w:t>测试</w:t>
      </w:r>
    </w:p>
    <w:tbl>
      <w:tblPr>
        <w:tblStyle w:val="ab"/>
        <w:tblW w:w="0" w:type="auto"/>
        <w:tblLook w:val="04A0" w:firstRow="1" w:lastRow="0" w:firstColumn="1" w:lastColumn="0" w:noHBand="0" w:noVBand="1"/>
      </w:tblPr>
      <w:tblGrid>
        <w:gridCol w:w="8296"/>
      </w:tblGrid>
      <w:tr w:rsidR="00A65DF0" w14:paraId="462695EF" w14:textId="77777777" w:rsidTr="00A65DF0">
        <w:tc>
          <w:tcPr>
            <w:tcW w:w="8296" w:type="dxa"/>
          </w:tcPr>
          <w:p w14:paraId="5A0CBC0A"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RabiitmqDomoApplicationTests {</w:t>
            </w:r>
          </w:p>
          <w:p w14:paraId="3596A52C"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@Autowired</w:t>
            </w:r>
          </w:p>
          <w:p w14:paraId="6F4B6525"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3A742651"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@Test</w:t>
            </w:r>
          </w:p>
          <w:p w14:paraId="14EEBE3B"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contextLoads() {</w:t>
            </w:r>
          </w:p>
          <w:p w14:paraId="260497E1" w14:textId="2C08B2BD"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r>
              <w:rPr>
                <w:rFonts w:ascii="Consolas" w:eastAsiaTheme="minorEastAsia" w:hAnsi="Consolas" w:cs="Consolas"/>
                <w:bCs w:val="0"/>
                <w:color w:val="3F7F5F"/>
                <w:sz w:val="20"/>
                <w:szCs w:val="20"/>
              </w:rPr>
              <w:t>a.key</w:t>
            </w:r>
            <w:r>
              <w:rPr>
                <w:rFonts w:ascii="Consolas" w:eastAsiaTheme="minorEastAsia" w:hAnsi="Consolas" w:cs="Consolas"/>
                <w:bCs w:val="0"/>
                <w:color w:val="3F7F5F"/>
                <w:sz w:val="20"/>
                <w:szCs w:val="20"/>
              </w:rPr>
              <w:t>，两个队列都进入</w:t>
            </w:r>
            <w:r>
              <w:rPr>
                <w:rFonts w:ascii="Consolas" w:eastAsiaTheme="minorEastAsia" w:hAnsi="Consolas" w:cs="Consolas"/>
                <w:bCs w:val="0"/>
                <w:color w:val="3F7F5F"/>
                <w:sz w:val="20"/>
                <w:szCs w:val="20"/>
              </w:rPr>
              <w:t xml:space="preserve"> #.key</w:t>
            </w:r>
            <w:r>
              <w:rPr>
                <w:rFonts w:ascii="Consolas" w:eastAsiaTheme="minorEastAsia" w:hAnsi="Consolas" w:cs="Consolas"/>
                <w:bCs w:val="0"/>
                <w:color w:val="3F7F5F"/>
                <w:sz w:val="20"/>
                <w:szCs w:val="20"/>
              </w:rPr>
              <w:t>和</w:t>
            </w:r>
            <w:r>
              <w:rPr>
                <w:rFonts w:ascii="Consolas" w:eastAsiaTheme="minorEastAsia" w:hAnsi="Consolas" w:cs="Consolas"/>
                <w:bCs w:val="0"/>
                <w:color w:val="3F7F5F"/>
                <w:sz w:val="20"/>
                <w:szCs w:val="20"/>
              </w:rPr>
              <w:t>*.key</w:t>
            </w:r>
            <w:r w:rsidR="00A51455">
              <w:rPr>
                <w:rFonts w:ascii="Consolas" w:eastAsiaTheme="minorEastAsia" w:hAnsi="Consolas" w:cs="Consolas" w:hint="eastAsia"/>
                <w:bCs w:val="0"/>
                <w:color w:val="3F7F5F"/>
                <w:sz w:val="20"/>
                <w:szCs w:val="20"/>
              </w:rPr>
              <w:t>，只会匹配一个单词</w:t>
            </w:r>
          </w:p>
          <w:p w14:paraId="1943604B"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"a.key"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48D1D0A6" w14:textId="34C3EE64"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携带</w:t>
            </w:r>
            <w:r>
              <w:rPr>
                <w:rFonts w:ascii="Consolas" w:eastAsiaTheme="minorEastAsia" w:hAnsi="Consolas" w:cs="Consolas"/>
                <w:bCs w:val="0"/>
                <w:color w:val="3F7F5F"/>
                <w:sz w:val="20"/>
                <w:szCs w:val="20"/>
              </w:rPr>
              <w:t>abc.key</w:t>
            </w:r>
            <w:r>
              <w:rPr>
                <w:rFonts w:ascii="Consolas" w:eastAsiaTheme="minorEastAsia" w:hAnsi="Consolas" w:cs="Consolas"/>
                <w:bCs w:val="0"/>
                <w:color w:val="3F7F5F"/>
                <w:sz w:val="20"/>
                <w:szCs w:val="20"/>
              </w:rPr>
              <w:t>，只会进入一个队列，</w:t>
            </w:r>
            <w:r>
              <w:rPr>
                <w:rFonts w:ascii="Consolas" w:eastAsiaTheme="minorEastAsia" w:hAnsi="Consolas" w:cs="Consolas"/>
                <w:bCs w:val="0"/>
                <w:color w:val="3F7F5F"/>
                <w:sz w:val="20"/>
                <w:szCs w:val="20"/>
              </w:rPr>
              <w:t>#.key</w:t>
            </w:r>
            <w:r w:rsidR="003F14D9">
              <w:rPr>
                <w:rFonts w:ascii="Consolas" w:eastAsiaTheme="minorEastAsia" w:hAnsi="Consolas" w:cs="Consolas" w:hint="eastAsia"/>
                <w:bCs w:val="0"/>
                <w:color w:val="3F7F5F"/>
                <w:sz w:val="20"/>
                <w:szCs w:val="20"/>
              </w:rPr>
              <w:t>，会匹配两个单词</w:t>
            </w:r>
          </w:p>
          <w:p w14:paraId="343E3B02"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.convertAndSend(</w:t>
            </w:r>
            <w:r>
              <w:rPr>
                <w:rFonts w:ascii="Consolas" w:eastAsiaTheme="minorEastAsia" w:hAnsi="Consolas" w:cs="Consolas"/>
                <w:bCs w:val="0"/>
                <w:color w:val="2A00FF"/>
                <w:sz w:val="20"/>
                <w:szCs w:val="20"/>
              </w:rPr>
              <w:t>"top"</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"bcd.abc.key"</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2A00FF"/>
                <w:sz w:val="20"/>
                <w:szCs w:val="20"/>
              </w:rPr>
              <w:t>"info"</w:t>
            </w:r>
            <w:r>
              <w:rPr>
                <w:rFonts w:ascii="Consolas" w:eastAsiaTheme="minorEastAsia" w:hAnsi="Consolas" w:cs="Consolas"/>
                <w:bCs w:val="0"/>
                <w:color w:val="000000"/>
                <w:sz w:val="20"/>
                <w:szCs w:val="20"/>
              </w:rPr>
              <w:t>);</w:t>
            </w:r>
          </w:p>
          <w:p w14:paraId="526A993C"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E858702" w14:textId="77777777" w:rsidR="00A65DF0" w:rsidRDefault="00A65DF0" w:rsidP="00A65DF0">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7C1ED6E2" w14:textId="77777777" w:rsidR="00A65DF0" w:rsidRDefault="00A65DF0" w:rsidP="00A65DF0">
            <w:pPr>
              <w:ind w:firstLineChars="0" w:firstLine="0"/>
            </w:pPr>
          </w:p>
        </w:tc>
      </w:tr>
    </w:tbl>
    <w:p w14:paraId="06D7590A" w14:textId="77777777" w:rsidR="00A65DF0" w:rsidRPr="00A65DF0" w:rsidRDefault="00A65DF0" w:rsidP="00A65DF0">
      <w:pPr>
        <w:ind w:firstLine="420"/>
      </w:pPr>
    </w:p>
    <w:p w14:paraId="4C7B8EC9" w14:textId="125E14FE" w:rsidR="00A65DF0" w:rsidRDefault="00A65DF0" w:rsidP="00A65DF0">
      <w:pPr>
        <w:pStyle w:val="3"/>
        <w:ind w:firstLine="420"/>
      </w:pPr>
      <w:r>
        <w:rPr>
          <w:rFonts w:hint="eastAsia"/>
        </w:rPr>
        <w:t>结果</w:t>
      </w:r>
    </w:p>
    <w:p w14:paraId="3E580EA5" w14:textId="498ABF7C" w:rsidR="00A65DF0" w:rsidRDefault="00A65DF0" w:rsidP="00A65DF0">
      <w:pPr>
        <w:ind w:firstLine="420"/>
      </w:pPr>
      <w:r>
        <w:rPr>
          <w:noProof/>
        </w:rPr>
        <w:drawing>
          <wp:inline distT="0" distB="0" distL="0" distR="0" wp14:anchorId="6E8DB526" wp14:editId="7E84DA5C">
            <wp:extent cx="5274310" cy="456565"/>
            <wp:effectExtent l="0" t="0" r="254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56565"/>
                    </a:xfrm>
                    <a:prstGeom prst="rect">
                      <a:avLst/>
                    </a:prstGeom>
                  </pic:spPr>
                </pic:pic>
              </a:graphicData>
            </a:graphic>
          </wp:inline>
        </w:drawing>
      </w:r>
    </w:p>
    <w:p w14:paraId="6AE0C8AB" w14:textId="05FB57F4" w:rsidR="000F1675" w:rsidRDefault="000F1675" w:rsidP="00A65DF0">
      <w:pPr>
        <w:ind w:firstLine="420"/>
      </w:pPr>
      <w:r>
        <w:rPr>
          <w:rFonts w:hint="eastAsia"/>
        </w:rPr>
        <w:t>top</w:t>
      </w:r>
      <w:r>
        <w:t>.</w:t>
      </w:r>
      <w:r>
        <w:rPr>
          <w:rFonts w:hint="eastAsia"/>
        </w:rPr>
        <w:t>queue</w:t>
      </w:r>
      <w:r>
        <w:t>2</w:t>
      </w:r>
      <w:r>
        <w:rPr>
          <w:rFonts w:hint="eastAsia"/>
        </w:rPr>
        <w:t>比</w:t>
      </w:r>
      <w:r>
        <w:rPr>
          <w:rFonts w:hint="eastAsia"/>
        </w:rPr>
        <w:t>top</w:t>
      </w:r>
      <w:r>
        <w:t>.</w:t>
      </w:r>
      <w:r>
        <w:rPr>
          <w:rFonts w:hint="eastAsia"/>
        </w:rPr>
        <w:t>queue</w:t>
      </w:r>
      <w:r>
        <w:t>1</w:t>
      </w:r>
      <w:r>
        <w:rPr>
          <w:rFonts w:hint="eastAsia"/>
        </w:rPr>
        <w:t>多</w:t>
      </w:r>
      <w:r w:rsidR="00CB2C65">
        <w:rPr>
          <w:rFonts w:hint="eastAsia"/>
        </w:rPr>
        <w:t>一个</w:t>
      </w:r>
      <w:r w:rsidR="005E6CAD">
        <w:rPr>
          <w:rFonts w:hint="eastAsia"/>
        </w:rPr>
        <w:t>。</w:t>
      </w:r>
    </w:p>
    <w:p w14:paraId="1669D05C" w14:textId="746B0D0B" w:rsidR="00230D4D" w:rsidRDefault="00230D4D" w:rsidP="00A65DF0">
      <w:pPr>
        <w:ind w:firstLine="420"/>
      </w:pPr>
    </w:p>
    <w:p w14:paraId="49E064F8" w14:textId="264A94C3" w:rsidR="00230D4D" w:rsidRDefault="00230D4D" w:rsidP="00230D4D">
      <w:pPr>
        <w:pStyle w:val="2"/>
      </w:pPr>
      <w:bookmarkStart w:id="101" w:name="_Hlk3278312"/>
      <w:r>
        <w:rPr>
          <w:rFonts w:hint="eastAsia"/>
        </w:rPr>
        <w:lastRenderedPageBreak/>
        <w:t>Rabbit</w:t>
      </w:r>
      <w:r>
        <w:t>M</w:t>
      </w:r>
      <w:r>
        <w:rPr>
          <w:rFonts w:hint="eastAsia"/>
        </w:rPr>
        <w:t>q</w:t>
      </w:r>
      <w:r>
        <w:rPr>
          <w:rFonts w:hint="eastAsia"/>
        </w:rPr>
        <w:t>的消息确认机制</w:t>
      </w:r>
    </w:p>
    <w:bookmarkEnd w:id="101"/>
    <w:p w14:paraId="1639C838" w14:textId="68040A99" w:rsidR="00230D4D" w:rsidRDefault="00230D4D" w:rsidP="00230D4D">
      <w:pPr>
        <w:pStyle w:val="3"/>
        <w:ind w:firstLine="420"/>
      </w:pPr>
      <w:r>
        <w:rPr>
          <w:rFonts w:hint="eastAsia"/>
        </w:rPr>
        <w:t>监听配置</w:t>
      </w:r>
    </w:p>
    <w:p w14:paraId="7E1778B4" w14:textId="1CC2492D" w:rsidR="00DF27BE" w:rsidRDefault="00AD1673" w:rsidP="00872472">
      <w:pPr>
        <w:ind w:firstLine="420"/>
      </w:pPr>
      <w:r>
        <w:rPr>
          <w:rFonts w:hint="eastAsia"/>
        </w:rPr>
        <w:t>默认的签收方式时，只要消息能被拿到，不管有没消费成功，都算签收了，签收了，</w:t>
      </w:r>
      <w:r>
        <w:t>mq</w:t>
      </w:r>
      <w:r>
        <w:t>服务器会将该</w:t>
      </w:r>
      <w:r>
        <w:rPr>
          <w:rFonts w:hint="eastAsia"/>
        </w:rPr>
        <w:t>消息删除</w:t>
      </w:r>
      <w:r w:rsidR="001F678E">
        <w:rPr>
          <w:rFonts w:hint="eastAsia"/>
        </w:rPr>
        <w:t>。</w:t>
      </w:r>
    </w:p>
    <w:p w14:paraId="647E14A5" w14:textId="5F64DFEF" w:rsidR="00B85084" w:rsidRDefault="00B85084" w:rsidP="00872472">
      <w:pPr>
        <w:ind w:firstLine="420"/>
      </w:pPr>
      <w:r>
        <w:rPr>
          <w:rFonts w:hint="eastAsia"/>
        </w:rPr>
        <w:t>消息成功：</w:t>
      </w:r>
      <w:r w:rsidR="00D00F8C">
        <w:rPr>
          <w:rFonts w:hint="eastAsia"/>
        </w:rPr>
        <w:t>消息的处理过程中，没有任何异常</w:t>
      </w:r>
      <w:r w:rsidR="00A72986">
        <w:rPr>
          <w:rFonts w:hint="eastAsia"/>
        </w:rPr>
        <w:t>。</w:t>
      </w:r>
    </w:p>
    <w:p w14:paraId="3BEFCDF5" w14:textId="24F67456" w:rsidR="002F3510" w:rsidRPr="00DF27BE" w:rsidRDefault="002F3510" w:rsidP="00872472">
      <w:pPr>
        <w:ind w:firstLine="420"/>
      </w:pPr>
      <w:r>
        <w:rPr>
          <w:rFonts w:hint="eastAsia"/>
        </w:rPr>
        <w:t>办法：改为手动的签收模式</w:t>
      </w:r>
      <w:r w:rsidR="007D14F0">
        <w:rPr>
          <w:rFonts w:hint="eastAsia"/>
        </w:rPr>
        <w:t>。</w:t>
      </w:r>
    </w:p>
    <w:tbl>
      <w:tblPr>
        <w:tblStyle w:val="ab"/>
        <w:tblW w:w="0" w:type="auto"/>
        <w:tblLook w:val="04A0" w:firstRow="1" w:lastRow="0" w:firstColumn="1" w:lastColumn="0" w:noHBand="0" w:noVBand="1"/>
      </w:tblPr>
      <w:tblGrid>
        <w:gridCol w:w="8296"/>
      </w:tblGrid>
      <w:tr w:rsidR="00987373" w14:paraId="50C21B21" w14:textId="77777777" w:rsidTr="00987373">
        <w:tc>
          <w:tcPr>
            <w:tcW w:w="8296" w:type="dxa"/>
          </w:tcPr>
          <w:p w14:paraId="5BB0CD91"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监听的一个队列</w:t>
            </w:r>
          </w:p>
          <w:p w14:paraId="28CB154F"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@Component</w:t>
            </w:r>
          </w:p>
          <w:p w14:paraId="11FD452E"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@RabbitListener</w:t>
            </w:r>
            <w:r>
              <w:rPr>
                <w:rFonts w:ascii="Consolas" w:eastAsiaTheme="minorEastAsia" w:hAnsi="Consolas" w:cs="Consolas"/>
                <w:bCs w:val="0"/>
                <w:color w:val="000000"/>
                <w:sz w:val="20"/>
                <w:szCs w:val="20"/>
              </w:rPr>
              <w:t>(queues={</w:t>
            </w:r>
            <w:r>
              <w:rPr>
                <w:rFonts w:ascii="Consolas" w:eastAsiaTheme="minorEastAsia" w:hAnsi="Consolas" w:cs="Consolas"/>
                <w:bCs w:val="0"/>
                <w:color w:val="2A00FF"/>
                <w:sz w:val="20"/>
                <w:szCs w:val="20"/>
              </w:rPr>
              <w:t>"top.queue1"</w:t>
            </w:r>
            <w:r>
              <w:rPr>
                <w:rFonts w:ascii="Consolas" w:eastAsiaTheme="minorEastAsia" w:hAnsi="Consolas" w:cs="Consolas"/>
                <w:bCs w:val="0"/>
                <w:color w:val="000000"/>
                <w:sz w:val="20"/>
                <w:szCs w:val="20"/>
              </w:rPr>
              <w:t>})</w:t>
            </w:r>
          </w:p>
          <w:p w14:paraId="3C53A225"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RabbitListenerConfig {</w:t>
            </w:r>
          </w:p>
          <w:p w14:paraId="6F803443"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2461F1D7" w14:textId="05F751F3"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接收队列的消息</w:t>
            </w:r>
            <w:r w:rsidR="00507E42">
              <w:rPr>
                <w:rFonts w:ascii="Consolas" w:eastAsiaTheme="minorEastAsia" w:hAnsi="Consolas" w:cs="Consolas" w:hint="eastAsia"/>
                <w:bCs w:val="0"/>
                <w:color w:val="3F7F5F"/>
                <w:sz w:val="20"/>
                <w:szCs w:val="20"/>
              </w:rPr>
              <w:t>，为</w:t>
            </w:r>
            <w:r w:rsidR="00507E42">
              <w:rPr>
                <w:rFonts w:ascii="Consolas" w:eastAsiaTheme="minorEastAsia" w:hAnsi="Consolas" w:cs="Consolas" w:hint="eastAsia"/>
                <w:bCs w:val="0"/>
                <w:color w:val="3F7F5F"/>
                <w:sz w:val="20"/>
                <w:szCs w:val="20"/>
              </w:rPr>
              <w:t>object</w:t>
            </w:r>
            <w:r w:rsidR="00507E42">
              <w:rPr>
                <w:rFonts w:ascii="Consolas" w:eastAsiaTheme="minorEastAsia" w:hAnsi="Consolas" w:cs="Consolas" w:hint="eastAsia"/>
                <w:bCs w:val="0"/>
                <w:color w:val="3F7F5F"/>
                <w:sz w:val="20"/>
                <w:szCs w:val="20"/>
              </w:rPr>
              <w:t>，当消息发送到</w:t>
            </w:r>
            <w:r w:rsidR="00507E42">
              <w:rPr>
                <w:rFonts w:ascii="Consolas" w:eastAsiaTheme="minorEastAsia" w:hAnsi="Consolas" w:cs="Consolas" w:hint="eastAsia"/>
                <w:bCs w:val="0"/>
                <w:color w:val="3F7F5F"/>
                <w:sz w:val="20"/>
                <w:szCs w:val="20"/>
              </w:rPr>
              <w:t>rabbit</w:t>
            </w:r>
            <w:r w:rsidR="00507E42">
              <w:rPr>
                <w:rFonts w:ascii="Consolas" w:eastAsiaTheme="minorEastAsia" w:hAnsi="Consolas" w:cs="Consolas"/>
                <w:bCs w:val="0"/>
                <w:color w:val="3F7F5F"/>
                <w:sz w:val="20"/>
                <w:szCs w:val="20"/>
              </w:rPr>
              <w:t>M</w:t>
            </w:r>
            <w:r w:rsidR="00507E42">
              <w:rPr>
                <w:rFonts w:ascii="Consolas" w:eastAsiaTheme="minorEastAsia" w:hAnsi="Consolas" w:cs="Consolas" w:hint="eastAsia"/>
                <w:bCs w:val="0"/>
                <w:color w:val="3F7F5F"/>
                <w:sz w:val="20"/>
                <w:szCs w:val="20"/>
              </w:rPr>
              <w:t>q</w:t>
            </w:r>
            <w:r w:rsidR="00507E42">
              <w:rPr>
                <w:rFonts w:ascii="Consolas" w:eastAsiaTheme="minorEastAsia" w:hAnsi="Consolas" w:cs="Consolas" w:hint="eastAsia"/>
                <w:bCs w:val="0"/>
                <w:color w:val="3F7F5F"/>
                <w:sz w:val="20"/>
                <w:szCs w:val="20"/>
              </w:rPr>
              <w:t>，会自动监听到消息</w:t>
            </w:r>
          </w:p>
          <w:p w14:paraId="5C87968D"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@RabbitHandler</w:t>
            </w:r>
          </w:p>
          <w:p w14:paraId="58A78A12"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r w:rsidRPr="00811A9E">
              <w:rPr>
                <w:rFonts w:ascii="Consolas" w:eastAsiaTheme="minorEastAsia" w:hAnsi="Consolas" w:cs="Consolas"/>
                <w:b/>
                <w:bCs w:val="0"/>
                <w:color w:val="000000"/>
                <w:sz w:val="20"/>
                <w:szCs w:val="20"/>
              </w:rPr>
              <w:t>handlerMessage</w:t>
            </w:r>
            <w:r>
              <w:rPr>
                <w:rFonts w:ascii="Consolas" w:eastAsiaTheme="minorEastAsia" w:hAnsi="Consolas" w:cs="Consolas"/>
                <w:bCs w:val="0"/>
                <w:color w:val="000000"/>
                <w:sz w:val="20"/>
                <w:szCs w:val="20"/>
              </w:rPr>
              <w:t xml:space="preserve">(Object </w:t>
            </w:r>
            <w:r>
              <w:rPr>
                <w:rFonts w:ascii="Consolas" w:eastAsiaTheme="minorEastAsia" w:hAnsi="Consolas" w:cs="Consolas"/>
                <w:bCs w:val="0"/>
                <w:color w:val="6A3E3E"/>
                <w:sz w:val="20"/>
                <w:szCs w:val="20"/>
              </w:rPr>
              <w:t>obj</w:t>
            </w:r>
            <w:r>
              <w:rPr>
                <w:rFonts w:ascii="Consolas" w:eastAsiaTheme="minorEastAsia" w:hAnsi="Consolas" w:cs="Consolas"/>
                <w:bCs w:val="0"/>
                <w:color w:val="000000"/>
                <w:sz w:val="20"/>
                <w:szCs w:val="20"/>
              </w:rPr>
              <w:t>) {</w:t>
            </w:r>
          </w:p>
          <w:p w14:paraId="2E68AF21"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队列的消息为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obj</w:t>
            </w:r>
            <w:r>
              <w:rPr>
                <w:rFonts w:ascii="Consolas" w:eastAsiaTheme="minorEastAsia" w:hAnsi="Consolas" w:cs="Consolas"/>
                <w:bCs w:val="0"/>
                <w:color w:val="000000"/>
                <w:sz w:val="20"/>
                <w:szCs w:val="20"/>
              </w:rPr>
              <w:t>);</w:t>
            </w:r>
          </w:p>
          <w:p w14:paraId="01134F9F"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5CE236F0" w14:textId="77777777" w:rsidR="00987373" w:rsidRDefault="00987373" w:rsidP="00987373">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w:t>
            </w:r>
          </w:p>
          <w:p w14:paraId="67194D94" w14:textId="77777777" w:rsidR="00987373" w:rsidRDefault="00987373" w:rsidP="00987373">
            <w:pPr>
              <w:ind w:firstLineChars="0" w:firstLine="0"/>
            </w:pPr>
          </w:p>
        </w:tc>
      </w:tr>
    </w:tbl>
    <w:p w14:paraId="086A369D" w14:textId="77777777" w:rsidR="00230D4D" w:rsidRPr="00230D4D" w:rsidRDefault="00230D4D" w:rsidP="00230D4D">
      <w:pPr>
        <w:ind w:firstLine="420"/>
      </w:pPr>
    </w:p>
    <w:p w14:paraId="05B10E53" w14:textId="535000C2" w:rsidR="00230D4D" w:rsidRDefault="00230D4D" w:rsidP="00526D4F">
      <w:pPr>
        <w:ind w:firstLineChars="0" w:firstLine="0"/>
      </w:pPr>
      <w:r>
        <w:rPr>
          <w:noProof/>
        </w:rPr>
        <w:drawing>
          <wp:inline distT="0" distB="0" distL="0" distR="0" wp14:anchorId="7EC12991" wp14:editId="501A9172">
            <wp:extent cx="5274310" cy="49530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95300"/>
                    </a:xfrm>
                    <a:prstGeom prst="rect">
                      <a:avLst/>
                    </a:prstGeom>
                  </pic:spPr>
                </pic:pic>
              </a:graphicData>
            </a:graphic>
          </wp:inline>
        </w:drawing>
      </w:r>
    </w:p>
    <w:p w14:paraId="7CBE04BC" w14:textId="09F791A7" w:rsidR="005C7C4B" w:rsidRPr="005C7C4B" w:rsidRDefault="00A236BB" w:rsidP="005C7C4B">
      <w:pPr>
        <w:pStyle w:val="2"/>
      </w:pPr>
      <w:r>
        <w:rPr>
          <w:rFonts w:hint="eastAsia"/>
        </w:rPr>
        <w:t>发消息</w:t>
      </w:r>
      <w:r w:rsidR="000D507B">
        <w:rPr>
          <w:rFonts w:hint="eastAsia"/>
        </w:rPr>
        <w:t>确认</w:t>
      </w:r>
      <w:r w:rsidR="00B53E3F">
        <w:rPr>
          <w:rFonts w:hint="eastAsia"/>
        </w:rPr>
        <w:t>（</w:t>
      </w:r>
      <w:r w:rsidR="00B53E3F">
        <w:rPr>
          <w:rFonts w:hint="eastAsia"/>
        </w:rPr>
        <w:t>1</w:t>
      </w:r>
      <w:r w:rsidR="00B53E3F">
        <w:t>00</w:t>
      </w:r>
      <w:r w:rsidR="00B53E3F">
        <w:rPr>
          <w:rFonts w:hint="eastAsia"/>
        </w:rPr>
        <w:t>%</w:t>
      </w:r>
      <w:r w:rsidR="00B53E3F">
        <w:rPr>
          <w:rFonts w:hint="eastAsia"/>
        </w:rPr>
        <w:t>）</w:t>
      </w:r>
    </w:p>
    <w:p w14:paraId="1B81617E" w14:textId="1A5237FC" w:rsidR="009D478F" w:rsidRPr="009D478F" w:rsidRDefault="00FF03F7" w:rsidP="009D478F">
      <w:pPr>
        <w:pStyle w:val="3"/>
        <w:ind w:firstLine="420"/>
      </w:pPr>
      <w:r>
        <w:rPr>
          <w:rFonts w:hint="eastAsia"/>
        </w:rPr>
        <w:t>发送到交换机确认</w:t>
      </w:r>
    </w:p>
    <w:p w14:paraId="5F5480A8" w14:textId="393371E7" w:rsidR="00FF03F7" w:rsidRDefault="002A3070" w:rsidP="001724BD">
      <w:pPr>
        <w:ind w:firstLine="420"/>
      </w:pPr>
      <w:r>
        <w:rPr>
          <w:rFonts w:hint="eastAsia"/>
        </w:rPr>
        <w:t>确认消息的配置</w:t>
      </w:r>
      <w:r w:rsidR="003B03BE">
        <w:rPr>
          <w:rFonts w:hint="eastAsia"/>
        </w:rPr>
        <w:t>，添加配置</w:t>
      </w:r>
      <w:r w:rsidR="00821935">
        <w:rPr>
          <w:rFonts w:ascii="Consolas" w:eastAsiaTheme="minorEastAsia" w:hAnsi="Consolas" w:cs="Consolas"/>
          <w:bCs w:val="0"/>
          <w:color w:val="00C832"/>
          <w:kern w:val="0"/>
          <w:sz w:val="20"/>
          <w:szCs w:val="20"/>
        </w:rPr>
        <w:t>publisher-confirms:</w:t>
      </w:r>
      <w:r w:rsidR="00821935">
        <w:rPr>
          <w:rFonts w:ascii="Consolas" w:eastAsiaTheme="minorEastAsia" w:hAnsi="Consolas" w:cs="Consolas"/>
          <w:bCs w:val="0"/>
          <w:color w:val="000000"/>
          <w:kern w:val="0"/>
          <w:sz w:val="20"/>
          <w:szCs w:val="20"/>
        </w:rPr>
        <w:t xml:space="preserve"> </w:t>
      </w:r>
      <w:r w:rsidR="00821935">
        <w:rPr>
          <w:rFonts w:ascii="Consolas" w:eastAsiaTheme="minorEastAsia" w:hAnsi="Consolas" w:cs="Consolas"/>
          <w:b/>
          <w:color w:val="094F05"/>
          <w:kern w:val="0"/>
          <w:sz w:val="20"/>
          <w:szCs w:val="20"/>
        </w:rPr>
        <w:t>true</w:t>
      </w:r>
    </w:p>
    <w:tbl>
      <w:tblPr>
        <w:tblStyle w:val="ab"/>
        <w:tblW w:w="0" w:type="auto"/>
        <w:tblLook w:val="04A0" w:firstRow="1" w:lastRow="0" w:firstColumn="1" w:lastColumn="0" w:noHBand="0" w:noVBand="1"/>
      </w:tblPr>
      <w:tblGrid>
        <w:gridCol w:w="8296"/>
      </w:tblGrid>
      <w:tr w:rsidR="004C694B" w14:paraId="7225D79F" w14:textId="77777777" w:rsidTr="004C694B">
        <w:tc>
          <w:tcPr>
            <w:tcW w:w="8296" w:type="dxa"/>
          </w:tcPr>
          <w:p w14:paraId="4A8F2BC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718EBF8A"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0C56F9F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7FC00A5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0559796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54926D0E"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rabbitmq:</w:t>
            </w:r>
          </w:p>
          <w:p w14:paraId="106EA4BB"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7FB249F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FF"/>
                <w:sz w:val="20"/>
                <w:szCs w:val="20"/>
                <w:u w:val="single"/>
              </w:rPr>
              <w:t>port</w:t>
            </w:r>
            <w:r>
              <w:rPr>
                <w:rFonts w:ascii="Consolas" w:eastAsiaTheme="minorEastAsia" w:hAnsi="Consolas" w:cs="Consolas"/>
                <w:bCs w:val="0"/>
                <w:color w:val="00C832"/>
                <w:sz w:val="20"/>
                <w:szCs w:val="20"/>
              </w:rPr>
              <w:t>:</w:t>
            </w:r>
            <w:r>
              <w:rPr>
                <w:rFonts w:ascii="Consolas" w:eastAsiaTheme="minorEastAsia" w:hAnsi="Consolas" w:cs="Consolas"/>
                <w:bCs w:val="0"/>
                <w:color w:val="000000"/>
                <w:sz w:val="20"/>
                <w:szCs w:val="20"/>
              </w:rPr>
              <w:t xml:space="preserve"> 5672</w:t>
            </w:r>
          </w:p>
          <w:p w14:paraId="75CC4CC3"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39A9D258"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42F75D66" w14:textId="77777777" w:rsidR="004C694B" w:rsidRDefault="004C694B" w:rsidP="004C6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消息发送的确认</w:t>
            </w:r>
          </w:p>
          <w:p w14:paraId="79EC1D1D" w14:textId="26C6ED52" w:rsidR="004C694B" w:rsidRDefault="004C694B" w:rsidP="004C694B">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tc>
      </w:tr>
    </w:tbl>
    <w:p w14:paraId="197A3F6D" w14:textId="77777777" w:rsidR="004C694B" w:rsidRPr="004C694B" w:rsidRDefault="004C694B" w:rsidP="004C694B">
      <w:pPr>
        <w:ind w:firstLine="420"/>
      </w:pPr>
    </w:p>
    <w:p w14:paraId="2EAE2E09" w14:textId="61D8CBAB" w:rsidR="000D507B" w:rsidRDefault="0042280D" w:rsidP="00FF03F7">
      <w:pPr>
        <w:ind w:firstLine="420"/>
      </w:pPr>
      <w:r>
        <w:rPr>
          <w:rFonts w:hint="eastAsia"/>
        </w:rPr>
        <w:lastRenderedPageBreak/>
        <w:t>确认类</w:t>
      </w:r>
      <w:r w:rsidR="00582538">
        <w:rPr>
          <w:rFonts w:hint="eastAsia"/>
        </w:rPr>
        <w:t>：</w:t>
      </w:r>
      <w:r w:rsidR="00582538">
        <w:rPr>
          <w:rFonts w:ascii="Consolas" w:eastAsiaTheme="minorEastAsia" w:hAnsi="Consolas" w:cs="Consolas" w:hint="eastAsia"/>
          <w:bCs w:val="0"/>
          <w:color w:val="646464"/>
          <w:sz w:val="20"/>
          <w:szCs w:val="20"/>
        </w:rPr>
        <w:t>实现</w:t>
      </w:r>
      <w:r w:rsidR="00582538">
        <w:rPr>
          <w:rFonts w:ascii="Consolas" w:eastAsiaTheme="minorEastAsia" w:hAnsi="Consolas" w:cs="Consolas"/>
          <w:bCs w:val="0"/>
          <w:color w:val="000000"/>
          <w:kern w:val="0"/>
          <w:sz w:val="20"/>
          <w:szCs w:val="20"/>
        </w:rPr>
        <w:t>ConfirmCallback</w:t>
      </w:r>
      <w:r w:rsidR="00582538">
        <w:rPr>
          <w:rFonts w:ascii="Consolas" w:eastAsiaTheme="minorEastAsia" w:hAnsi="Consolas" w:cs="Consolas" w:hint="eastAsia"/>
          <w:bCs w:val="0"/>
          <w:color w:val="000000"/>
          <w:sz w:val="20"/>
          <w:szCs w:val="20"/>
        </w:rPr>
        <w:t>接口</w:t>
      </w:r>
    </w:p>
    <w:tbl>
      <w:tblPr>
        <w:tblStyle w:val="ab"/>
        <w:tblW w:w="0" w:type="auto"/>
        <w:tblLook w:val="04A0" w:firstRow="1" w:lastRow="0" w:firstColumn="1" w:lastColumn="0" w:noHBand="0" w:noVBand="1"/>
      </w:tblPr>
      <w:tblGrid>
        <w:gridCol w:w="8296"/>
      </w:tblGrid>
      <w:tr w:rsidR="007F5ED2" w14:paraId="4BA47904" w14:textId="77777777" w:rsidTr="007F5ED2">
        <w:tc>
          <w:tcPr>
            <w:tcW w:w="8296" w:type="dxa"/>
          </w:tcPr>
          <w:p w14:paraId="26EA864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MessageToExchangeConfirm</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ConfirmCallback {</w:t>
            </w:r>
          </w:p>
          <w:p w14:paraId="0E2DE96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p>
          <w:p w14:paraId="125FA9DA" w14:textId="1DCBD59A"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r w:rsidR="00151BD8">
              <w:rPr>
                <w:rFonts w:ascii="Consolas" w:eastAsiaTheme="minorEastAsia" w:hAnsi="Consolas" w:cs="Consolas"/>
                <w:bCs w:val="0"/>
                <w:color w:val="646464"/>
                <w:sz w:val="20"/>
                <w:szCs w:val="20"/>
              </w:rPr>
              <w:t xml:space="preserve">  /</w:t>
            </w:r>
            <w:r w:rsidR="00582538">
              <w:rPr>
                <w:rFonts w:ascii="Consolas" w:eastAsiaTheme="minorEastAsia" w:hAnsi="Consolas" w:cs="Consolas"/>
                <w:bCs w:val="0"/>
                <w:sz w:val="20"/>
                <w:szCs w:val="20"/>
              </w:rPr>
              <w:t xml:space="preserve"> </w:t>
            </w:r>
          </w:p>
          <w:p w14:paraId="7B03C1B8"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confirm(CorrelationData </w:t>
            </w:r>
            <w:r>
              <w:rPr>
                <w:rFonts w:ascii="Consolas" w:eastAsiaTheme="minorEastAsia" w:hAnsi="Consolas" w:cs="Consolas"/>
                <w:bCs w:val="0"/>
                <w:color w:val="6A3E3E"/>
                <w:sz w:val="20"/>
                <w:szCs w:val="20"/>
              </w:rPr>
              <w:t>correlationData</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boolean</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ack</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cause</w:t>
            </w:r>
            <w:r>
              <w:rPr>
                <w:rFonts w:ascii="Consolas" w:eastAsiaTheme="minorEastAsia" w:hAnsi="Consolas" w:cs="Consolas"/>
                <w:bCs w:val="0"/>
                <w:color w:val="000000"/>
                <w:sz w:val="20"/>
                <w:szCs w:val="20"/>
              </w:rPr>
              <w:t>) {</w:t>
            </w:r>
          </w:p>
          <w:p w14:paraId="5A2BB284"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如果交换机得到消息</w:t>
            </w:r>
          </w:p>
          <w:p w14:paraId="596C69C3"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if</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ack</w:t>
            </w:r>
            <w:r>
              <w:rPr>
                <w:rFonts w:ascii="Consolas" w:eastAsiaTheme="minorEastAsia" w:hAnsi="Consolas" w:cs="Consolas"/>
                <w:bCs w:val="0"/>
                <w:color w:val="000000"/>
                <w:sz w:val="20"/>
                <w:szCs w:val="20"/>
              </w:rPr>
              <w:t>){</w:t>
            </w:r>
          </w:p>
          <w:p w14:paraId="2F2248B0"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消息已经进交换机了</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514B628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r>
              <w:rPr>
                <w:rFonts w:ascii="Consolas" w:eastAsiaTheme="minorEastAsia" w:hAnsi="Consolas" w:cs="Consolas"/>
                <w:b/>
                <w:color w:val="7F0055"/>
                <w:sz w:val="20"/>
                <w:szCs w:val="20"/>
              </w:rPr>
              <w:t>else</w:t>
            </w:r>
            <w:r>
              <w:rPr>
                <w:rFonts w:ascii="Consolas" w:eastAsiaTheme="minorEastAsia" w:hAnsi="Consolas" w:cs="Consolas"/>
                <w:bCs w:val="0"/>
                <w:color w:val="000000"/>
                <w:sz w:val="20"/>
                <w:szCs w:val="20"/>
              </w:rPr>
              <w:t xml:space="preserve"> {</w:t>
            </w:r>
          </w:p>
          <w:p w14:paraId="540F9FAC"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System.</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失败原因为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cause</w:t>
            </w:r>
            <w:r>
              <w:rPr>
                <w:rFonts w:ascii="Consolas" w:eastAsiaTheme="minorEastAsia" w:hAnsi="Consolas" w:cs="Consolas"/>
                <w:bCs w:val="0"/>
                <w:color w:val="000000"/>
                <w:sz w:val="20"/>
                <w:szCs w:val="20"/>
              </w:rPr>
              <w:t>);</w:t>
            </w:r>
          </w:p>
          <w:p w14:paraId="766D6006"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t>}</w:t>
            </w:r>
          </w:p>
          <w:p w14:paraId="5D09BE83"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p>
          <w:p w14:paraId="59DE9D00"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4C39FB0A" w14:textId="77777777" w:rsidR="00194A67" w:rsidRDefault="00194A67" w:rsidP="00194A67">
            <w:pPr>
              <w:autoSpaceDE w:val="0"/>
              <w:autoSpaceDN w:val="0"/>
              <w:adjustRightInd w:val="0"/>
              <w:ind w:firstLineChars="0" w:firstLine="0"/>
              <w:jc w:val="left"/>
              <w:rPr>
                <w:rFonts w:ascii="Consolas" w:eastAsiaTheme="minorEastAsia" w:hAnsi="Consolas" w:cs="Consolas"/>
                <w:bCs w:val="0"/>
                <w:sz w:val="20"/>
                <w:szCs w:val="20"/>
              </w:rPr>
            </w:pPr>
          </w:p>
          <w:p w14:paraId="7D76A4FD" w14:textId="67609A01" w:rsidR="007F5ED2" w:rsidRDefault="00194A67" w:rsidP="00194A67">
            <w:pPr>
              <w:ind w:firstLineChars="0" w:firstLine="0"/>
            </w:pPr>
            <w:r>
              <w:rPr>
                <w:rFonts w:ascii="Consolas" w:eastAsiaTheme="minorEastAsia" w:hAnsi="Consolas" w:cs="Consolas"/>
                <w:bCs w:val="0"/>
                <w:color w:val="000000"/>
                <w:sz w:val="20"/>
                <w:szCs w:val="20"/>
              </w:rPr>
              <w:t>}</w:t>
            </w:r>
          </w:p>
        </w:tc>
      </w:tr>
    </w:tbl>
    <w:p w14:paraId="0DDD1AEC" w14:textId="53E9E872" w:rsidR="00333CA8" w:rsidRDefault="00AF1223" w:rsidP="00CA0488">
      <w:pPr>
        <w:ind w:firstLineChars="0" w:firstLine="0"/>
      </w:pPr>
      <w:r>
        <w:rPr>
          <w:rFonts w:hint="eastAsia"/>
        </w:rPr>
        <w:t>将</w:t>
      </w:r>
      <w:r w:rsidR="00527CA4">
        <w:rPr>
          <w:rFonts w:hint="eastAsia"/>
        </w:rPr>
        <w:t>确认类对象</w:t>
      </w:r>
      <w:r>
        <w:rPr>
          <w:rFonts w:hint="eastAsia"/>
        </w:rPr>
        <w:t>设置到</w:t>
      </w:r>
      <w:r w:rsidRPr="00AF1223">
        <w:t>RabbitTemplate</w:t>
      </w:r>
      <w:r>
        <w:rPr>
          <w:rFonts w:hint="eastAsia"/>
        </w:rPr>
        <w:t>模板中</w:t>
      </w:r>
    </w:p>
    <w:tbl>
      <w:tblPr>
        <w:tblStyle w:val="ab"/>
        <w:tblW w:w="0" w:type="auto"/>
        <w:tblLook w:val="04A0" w:firstRow="1" w:lastRow="0" w:firstColumn="1" w:lastColumn="0" w:noHBand="0" w:noVBand="1"/>
      </w:tblPr>
      <w:tblGrid>
        <w:gridCol w:w="8296"/>
      </w:tblGrid>
      <w:tr w:rsidR="003E25E6" w14:paraId="64FC656F" w14:textId="77777777" w:rsidTr="003E25E6">
        <w:tc>
          <w:tcPr>
            <w:tcW w:w="8296" w:type="dxa"/>
          </w:tcPr>
          <w:p w14:paraId="3BBF0AEF"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2B1342D9"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1CF85860" w14:textId="649DCB08"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sidR="003A691F" w:rsidRPr="003A691F">
              <w:rPr>
                <w:rFonts w:ascii="Consolas" w:eastAsiaTheme="minorEastAsia" w:hAnsi="Consolas" w:cs="Consolas"/>
                <w:bCs w:val="0"/>
                <w:color w:val="000000"/>
                <w:sz w:val="20"/>
                <w:szCs w:val="20"/>
              </w:rPr>
              <w:t>@PostConstruct</w:t>
            </w:r>
            <w:r w:rsidR="00A4311D">
              <w:rPr>
                <w:rFonts w:ascii="Consolas" w:eastAsiaTheme="minorEastAsia" w:hAnsi="Consolas" w:cs="Consolas"/>
                <w:bCs w:val="0"/>
                <w:color w:val="000000"/>
                <w:sz w:val="20"/>
                <w:szCs w:val="20"/>
              </w:rPr>
              <w:t xml:space="preserve"> </w:t>
            </w:r>
          </w:p>
          <w:p w14:paraId="7E6310AC"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confRabbitTemplate</w:t>
            </w:r>
            <w:r>
              <w:rPr>
                <w:rFonts w:ascii="Consolas" w:eastAsiaTheme="minorEastAsia" w:hAnsi="Consolas" w:cs="Consolas"/>
                <w:bCs w:val="0"/>
                <w:color w:val="000000"/>
                <w:sz w:val="20"/>
                <w:szCs w:val="20"/>
              </w:rPr>
              <w:t>() {</w:t>
            </w:r>
          </w:p>
          <w:p w14:paraId="3983805C" w14:textId="77777777" w:rsidR="003E25E6" w:rsidRDefault="003E25E6" w:rsidP="003E25E6">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.setConfirmCallback(</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MessageToExchangeConfirm());</w:t>
            </w:r>
          </w:p>
          <w:p w14:paraId="4C68A12F" w14:textId="04E0163A" w:rsidR="003E25E6" w:rsidRDefault="003E25E6" w:rsidP="003E25E6">
            <w:pPr>
              <w:ind w:firstLineChars="0" w:firstLine="0"/>
            </w:pPr>
            <w:r>
              <w:rPr>
                <w:rFonts w:ascii="Consolas" w:eastAsiaTheme="minorEastAsia" w:hAnsi="Consolas" w:cs="Consolas"/>
                <w:bCs w:val="0"/>
                <w:color w:val="000000"/>
                <w:sz w:val="20"/>
                <w:szCs w:val="20"/>
              </w:rPr>
              <w:tab/>
              <w:t>}</w:t>
            </w:r>
          </w:p>
        </w:tc>
      </w:tr>
    </w:tbl>
    <w:p w14:paraId="464A0CA3" w14:textId="77777777" w:rsidR="003E25E6" w:rsidRDefault="003E25E6" w:rsidP="00FF03F7">
      <w:pPr>
        <w:ind w:firstLine="420"/>
      </w:pPr>
    </w:p>
    <w:p w14:paraId="7273AB70" w14:textId="5F3A8F2B" w:rsidR="00345DE3" w:rsidRDefault="00345DE3" w:rsidP="004C694B">
      <w:pPr>
        <w:pStyle w:val="3"/>
        <w:ind w:firstLine="420"/>
      </w:pPr>
      <w:r>
        <w:rPr>
          <w:rFonts w:hint="eastAsia"/>
        </w:rPr>
        <w:t>消息进入队列的确认</w:t>
      </w:r>
    </w:p>
    <w:p w14:paraId="64935B0B" w14:textId="71441C8F" w:rsidR="00A4311D" w:rsidRDefault="00A4311D" w:rsidP="00A4311D">
      <w:pPr>
        <w:ind w:firstLine="420"/>
      </w:pPr>
      <w:r>
        <w:rPr>
          <w:rFonts w:hint="eastAsia"/>
        </w:rPr>
        <w:t>配置</w:t>
      </w:r>
      <w:r w:rsidR="004D7973">
        <w:rPr>
          <w:rFonts w:ascii="Consolas" w:eastAsiaTheme="minorEastAsia" w:hAnsi="Consolas" w:cs="Consolas"/>
          <w:bCs w:val="0"/>
          <w:color w:val="00C832"/>
          <w:kern w:val="0"/>
          <w:sz w:val="20"/>
          <w:szCs w:val="20"/>
        </w:rPr>
        <w:t>publisher-returns:</w:t>
      </w:r>
      <w:r w:rsidR="004D7973">
        <w:rPr>
          <w:rFonts w:ascii="Consolas" w:eastAsiaTheme="minorEastAsia" w:hAnsi="Consolas" w:cs="Consolas"/>
          <w:bCs w:val="0"/>
          <w:color w:val="000000"/>
          <w:kern w:val="0"/>
          <w:sz w:val="20"/>
          <w:szCs w:val="20"/>
        </w:rPr>
        <w:t xml:space="preserve"> </w:t>
      </w:r>
      <w:r w:rsidR="004D7973">
        <w:rPr>
          <w:rFonts w:ascii="Consolas" w:eastAsiaTheme="minorEastAsia" w:hAnsi="Consolas" w:cs="Consolas"/>
          <w:b/>
          <w:color w:val="094F05"/>
          <w:kern w:val="0"/>
          <w:sz w:val="20"/>
          <w:szCs w:val="20"/>
        </w:rPr>
        <w:t>true</w:t>
      </w:r>
    </w:p>
    <w:tbl>
      <w:tblPr>
        <w:tblStyle w:val="ab"/>
        <w:tblW w:w="0" w:type="auto"/>
        <w:tblLook w:val="04A0" w:firstRow="1" w:lastRow="0" w:firstColumn="1" w:lastColumn="0" w:noHBand="0" w:noVBand="1"/>
      </w:tblPr>
      <w:tblGrid>
        <w:gridCol w:w="8296"/>
      </w:tblGrid>
      <w:tr w:rsidR="00A4311D" w14:paraId="63E4976E" w14:textId="77777777" w:rsidTr="00A4311D">
        <w:tc>
          <w:tcPr>
            <w:tcW w:w="8296" w:type="dxa"/>
          </w:tcPr>
          <w:p w14:paraId="647256C8"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11783464"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4B7E8BDC"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50C8653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32DFD735"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504FD921"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rabbitmq:</w:t>
            </w:r>
          </w:p>
          <w:p w14:paraId="2249AEC4"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7FC25EA1"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5EB546FD"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6B71458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73854247"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消息发送到交换</w:t>
            </w:r>
            <w:r>
              <w:rPr>
                <w:rFonts w:ascii="Consolas" w:eastAsiaTheme="minorEastAsia" w:hAnsi="Consolas" w:cs="Consolas"/>
                <w:bCs w:val="0"/>
                <w:color w:val="FF0032"/>
                <w:sz w:val="20"/>
                <w:szCs w:val="20"/>
              </w:rPr>
              <w:t>ji</w:t>
            </w:r>
            <w:r>
              <w:rPr>
                <w:rFonts w:ascii="Consolas" w:eastAsiaTheme="minorEastAsia" w:hAnsi="Consolas" w:cs="Consolas"/>
                <w:bCs w:val="0"/>
                <w:color w:val="FF0032"/>
                <w:sz w:val="20"/>
                <w:szCs w:val="20"/>
              </w:rPr>
              <w:t>确认</w:t>
            </w:r>
          </w:p>
          <w:p w14:paraId="5A4C8FE8"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4639A9B2" w14:textId="77777777" w:rsidR="00A4311D" w:rsidRDefault="00A4311D" w:rsidP="00A4311D">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消息发送到队列，发送失败才会出发</w:t>
            </w:r>
          </w:p>
          <w:p w14:paraId="73717D66" w14:textId="2D2FF984" w:rsidR="00A4311D" w:rsidRDefault="00A4311D" w:rsidP="00A4311D">
            <w:pPr>
              <w:ind w:firstLineChars="0" w:firstLine="0"/>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publisher-returns: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tc>
      </w:tr>
    </w:tbl>
    <w:p w14:paraId="3A785E35" w14:textId="153BB9B3" w:rsidR="00A4311D" w:rsidRDefault="00F175FE" w:rsidP="00A4311D">
      <w:pPr>
        <w:ind w:firstLine="420"/>
      </w:pPr>
      <w:r>
        <w:rPr>
          <w:rFonts w:hint="eastAsia"/>
        </w:rPr>
        <w:t>消息失败的处理</w:t>
      </w:r>
      <w:r w:rsidR="00C65038">
        <w:rPr>
          <w:rFonts w:hint="eastAsia"/>
        </w:rPr>
        <w:t>类</w:t>
      </w:r>
    </w:p>
    <w:tbl>
      <w:tblPr>
        <w:tblStyle w:val="ab"/>
        <w:tblW w:w="0" w:type="auto"/>
        <w:tblLook w:val="04A0" w:firstRow="1" w:lastRow="0" w:firstColumn="1" w:lastColumn="0" w:noHBand="0" w:noVBand="1"/>
      </w:tblPr>
      <w:tblGrid>
        <w:gridCol w:w="8296"/>
      </w:tblGrid>
      <w:tr w:rsidR="003F402C" w14:paraId="1ABD1C4B" w14:textId="77777777" w:rsidTr="003F402C">
        <w:tc>
          <w:tcPr>
            <w:tcW w:w="8296" w:type="dxa"/>
          </w:tcPr>
          <w:p w14:paraId="126624B8"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class</w:t>
            </w:r>
            <w:r>
              <w:rPr>
                <w:rFonts w:ascii="Consolas" w:eastAsiaTheme="minorEastAsia" w:hAnsi="Consolas" w:cs="Consolas"/>
                <w:bCs w:val="0"/>
                <w:color w:val="000000"/>
                <w:sz w:val="20"/>
                <w:szCs w:val="20"/>
              </w:rPr>
              <w:t xml:space="preserve"> MessageToQueueErrorReturn </w:t>
            </w:r>
            <w:r>
              <w:rPr>
                <w:rFonts w:ascii="Consolas" w:eastAsiaTheme="minorEastAsia" w:hAnsi="Consolas" w:cs="Consolas"/>
                <w:b/>
                <w:color w:val="7F0055"/>
                <w:sz w:val="20"/>
                <w:szCs w:val="20"/>
              </w:rPr>
              <w:t>implements</w:t>
            </w:r>
            <w:r>
              <w:rPr>
                <w:rFonts w:ascii="Consolas" w:eastAsiaTheme="minorEastAsia" w:hAnsi="Consolas" w:cs="Consolas"/>
                <w:bCs w:val="0"/>
                <w:color w:val="000000"/>
                <w:sz w:val="20"/>
                <w:szCs w:val="20"/>
              </w:rPr>
              <w:t xml:space="preserve">  ReturnCallback{</w:t>
            </w:r>
          </w:p>
          <w:p w14:paraId="739B71B2"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lastRenderedPageBreak/>
              <w:tab/>
            </w:r>
            <w:r>
              <w:rPr>
                <w:rFonts w:ascii="Consolas" w:eastAsiaTheme="minorEastAsia" w:hAnsi="Consolas" w:cs="Consolas"/>
                <w:bCs w:val="0"/>
                <w:color w:val="3F7F5F"/>
                <w:sz w:val="20"/>
                <w:szCs w:val="20"/>
              </w:rPr>
              <w:t>//</w:t>
            </w:r>
            <w:r>
              <w:rPr>
                <w:rFonts w:ascii="Consolas" w:eastAsiaTheme="minorEastAsia" w:hAnsi="Consolas" w:cs="Consolas"/>
                <w:bCs w:val="0"/>
                <w:color w:val="3F7F5F"/>
                <w:sz w:val="20"/>
                <w:szCs w:val="20"/>
              </w:rPr>
              <w:t>消息进入队列失败了，出发方法</w:t>
            </w:r>
          </w:p>
          <w:p w14:paraId="2D65A51D"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@Override</w:t>
            </w:r>
          </w:p>
          <w:p w14:paraId="2F7C0F4B"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returnedMessage(Message </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int</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6A3E3E"/>
                <w:sz w:val="20"/>
                <w:szCs w:val="20"/>
              </w:rPr>
              <w:t>replyCode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replyText</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exchange</w:t>
            </w:r>
            <w:r>
              <w:rPr>
                <w:rFonts w:ascii="Consolas" w:eastAsiaTheme="minorEastAsia" w:hAnsi="Consolas" w:cs="Consolas"/>
                <w:bCs w:val="0"/>
                <w:color w:val="000000"/>
                <w:sz w:val="20"/>
                <w:szCs w:val="20"/>
              </w:rPr>
              <w:t xml:space="preserve">, String </w:t>
            </w:r>
            <w:r>
              <w:rPr>
                <w:rFonts w:ascii="Consolas" w:eastAsiaTheme="minorEastAsia" w:hAnsi="Consolas" w:cs="Consolas"/>
                <w:bCs w:val="0"/>
                <w:color w:val="6A3E3E"/>
                <w:sz w:val="20"/>
                <w:szCs w:val="20"/>
              </w:rPr>
              <w:t>routingKey</w:t>
            </w:r>
            <w:r>
              <w:rPr>
                <w:rFonts w:ascii="Consolas" w:eastAsiaTheme="minorEastAsia" w:hAnsi="Consolas" w:cs="Consolas"/>
                <w:bCs w:val="0"/>
                <w:color w:val="000000"/>
                <w:sz w:val="20"/>
                <w:szCs w:val="20"/>
              </w:rPr>
              <w:t>) {</w:t>
            </w:r>
          </w:p>
          <w:p w14:paraId="45638E35"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失败的消息为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message</w:t>
            </w:r>
            <w:r>
              <w:rPr>
                <w:rFonts w:ascii="Consolas" w:eastAsiaTheme="minorEastAsia" w:hAnsi="Consolas" w:cs="Consolas"/>
                <w:bCs w:val="0"/>
                <w:color w:val="000000"/>
                <w:sz w:val="20"/>
                <w:szCs w:val="20"/>
              </w:rPr>
              <w:t>);</w:t>
            </w:r>
          </w:p>
          <w:p w14:paraId="1753588E"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u w:val="single"/>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该消息来自的路由器为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exchange</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交换机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7378F622"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该消息的路由</w:t>
            </w:r>
            <w:r>
              <w:rPr>
                <w:rFonts w:ascii="Consolas" w:eastAsiaTheme="minorEastAsia" w:hAnsi="Consolas" w:cs="Consolas"/>
                <w:bCs w:val="0"/>
                <w:color w:val="2A00FF"/>
                <w:sz w:val="20"/>
                <w:szCs w:val="20"/>
              </w:rPr>
              <w:t>key</w:t>
            </w:r>
            <w:r>
              <w:rPr>
                <w:rFonts w:ascii="Consolas" w:eastAsiaTheme="minorEastAsia" w:hAnsi="Consolas" w:cs="Consolas"/>
                <w:bCs w:val="0"/>
                <w:color w:val="2A00FF"/>
                <w:sz w:val="20"/>
                <w:szCs w:val="20"/>
              </w:rPr>
              <w:t>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routingKey</w:t>
            </w:r>
            <w:r>
              <w:rPr>
                <w:rFonts w:ascii="Consolas" w:eastAsiaTheme="minorEastAsia" w:hAnsi="Consolas" w:cs="Consolas"/>
                <w:bCs w:val="0"/>
                <w:color w:val="000000"/>
                <w:sz w:val="20"/>
                <w:szCs w:val="20"/>
              </w:rPr>
              <w:t>+</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交换机</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p>
          <w:p w14:paraId="02875930"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消息的错误编码</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replyCode</w:t>
            </w:r>
            <w:r>
              <w:rPr>
                <w:rFonts w:ascii="Consolas" w:eastAsiaTheme="minorEastAsia" w:hAnsi="Consolas" w:cs="Consolas"/>
                <w:bCs w:val="0"/>
                <w:color w:val="000000"/>
                <w:sz w:val="20"/>
                <w:szCs w:val="20"/>
              </w:rPr>
              <w:t>);</w:t>
            </w:r>
          </w:p>
          <w:p w14:paraId="1D752A08"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shd w:val="clear" w:color="auto" w:fill="D4D4D4"/>
              </w:rPr>
              <w:t>System</w:t>
            </w:r>
            <w:r>
              <w:rPr>
                <w:rFonts w:ascii="Consolas" w:eastAsiaTheme="minorEastAsia" w:hAnsi="Consolas" w:cs="Consolas"/>
                <w:bCs w:val="0"/>
                <w:color w:val="000000"/>
                <w:sz w:val="20"/>
                <w:szCs w:val="20"/>
              </w:rPr>
              <w:t>.</w:t>
            </w:r>
            <w:r>
              <w:rPr>
                <w:rFonts w:ascii="Consolas" w:eastAsiaTheme="minorEastAsia" w:hAnsi="Consolas" w:cs="Consolas"/>
                <w:b/>
                <w:i/>
                <w:iCs/>
                <w:color w:val="0000C0"/>
                <w:sz w:val="20"/>
                <w:szCs w:val="20"/>
              </w:rPr>
              <w:t>out</w:t>
            </w:r>
            <w:r>
              <w:rPr>
                <w:rFonts w:ascii="Consolas" w:eastAsiaTheme="minorEastAsia" w:hAnsi="Consolas" w:cs="Consolas"/>
                <w:bCs w:val="0"/>
                <w:color w:val="000000"/>
                <w:sz w:val="20"/>
                <w:szCs w:val="20"/>
              </w:rPr>
              <w:t>.println(</w:t>
            </w:r>
            <w:r>
              <w:rPr>
                <w:rFonts w:ascii="Consolas" w:eastAsiaTheme="minorEastAsia" w:hAnsi="Consolas" w:cs="Consolas"/>
                <w:bCs w:val="0"/>
                <w:color w:val="2A00FF"/>
                <w:sz w:val="20"/>
                <w:szCs w:val="20"/>
              </w:rPr>
              <w:t>"</w:t>
            </w:r>
            <w:r>
              <w:rPr>
                <w:rFonts w:ascii="Consolas" w:eastAsiaTheme="minorEastAsia" w:hAnsi="Consolas" w:cs="Consolas"/>
                <w:bCs w:val="0"/>
                <w:color w:val="2A00FF"/>
                <w:sz w:val="20"/>
                <w:szCs w:val="20"/>
              </w:rPr>
              <w:t>消息的错误描述</w:t>
            </w:r>
            <w:r>
              <w:rPr>
                <w:rFonts w:ascii="Consolas" w:eastAsiaTheme="minorEastAsia" w:hAnsi="Consolas" w:cs="Consolas"/>
                <w:bCs w:val="0"/>
                <w:color w:val="2A00FF"/>
                <w:sz w:val="20"/>
                <w:szCs w:val="20"/>
              </w:rPr>
              <w:t>"</w:t>
            </w:r>
            <w:r>
              <w:rPr>
                <w:rFonts w:ascii="Consolas" w:eastAsiaTheme="minorEastAsia" w:hAnsi="Consolas" w:cs="Consolas"/>
                <w:bCs w:val="0"/>
                <w:color w:val="000000"/>
                <w:sz w:val="20"/>
                <w:szCs w:val="20"/>
              </w:rPr>
              <w:t>+</w:t>
            </w:r>
            <w:r>
              <w:rPr>
                <w:rFonts w:ascii="Consolas" w:eastAsiaTheme="minorEastAsia" w:hAnsi="Consolas" w:cs="Consolas"/>
                <w:bCs w:val="0"/>
                <w:color w:val="6A3E3E"/>
                <w:sz w:val="20"/>
                <w:szCs w:val="20"/>
              </w:rPr>
              <w:t>replyText</w:t>
            </w:r>
            <w:r>
              <w:rPr>
                <w:rFonts w:ascii="Consolas" w:eastAsiaTheme="minorEastAsia" w:hAnsi="Consolas" w:cs="Consolas"/>
                <w:bCs w:val="0"/>
                <w:color w:val="000000"/>
                <w:sz w:val="20"/>
                <w:szCs w:val="20"/>
              </w:rPr>
              <w:t>);</w:t>
            </w:r>
          </w:p>
          <w:p w14:paraId="32DA331A" w14:textId="77777777" w:rsidR="003F402C" w:rsidRDefault="003F402C" w:rsidP="003F402C">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t>}</w:t>
            </w:r>
          </w:p>
          <w:p w14:paraId="128BDD7F" w14:textId="77E72DC8" w:rsidR="003F402C" w:rsidRDefault="003F402C" w:rsidP="003F402C">
            <w:pPr>
              <w:ind w:firstLineChars="0" w:firstLine="0"/>
            </w:pPr>
            <w:r>
              <w:rPr>
                <w:rFonts w:ascii="Consolas" w:eastAsiaTheme="minorEastAsia" w:hAnsi="Consolas" w:cs="Consolas"/>
                <w:bCs w:val="0"/>
                <w:color w:val="000000"/>
                <w:sz w:val="20"/>
                <w:szCs w:val="20"/>
              </w:rPr>
              <w:t>}</w:t>
            </w:r>
          </w:p>
        </w:tc>
      </w:tr>
    </w:tbl>
    <w:p w14:paraId="2F4FB67C" w14:textId="79D7A49F" w:rsidR="003F402C" w:rsidRDefault="002E47F6" w:rsidP="00A4311D">
      <w:pPr>
        <w:ind w:firstLine="420"/>
      </w:pPr>
      <w:r>
        <w:rPr>
          <w:rFonts w:hint="eastAsia"/>
        </w:rPr>
        <w:lastRenderedPageBreak/>
        <w:t>将消息失败的处理类设置给</w:t>
      </w:r>
      <w:r w:rsidRPr="002E47F6">
        <w:t>RabbitTemplate</w:t>
      </w:r>
    </w:p>
    <w:tbl>
      <w:tblPr>
        <w:tblStyle w:val="ab"/>
        <w:tblW w:w="0" w:type="auto"/>
        <w:tblLook w:val="04A0" w:firstRow="1" w:lastRow="0" w:firstColumn="1" w:lastColumn="0" w:noHBand="0" w:noVBand="1"/>
      </w:tblPr>
      <w:tblGrid>
        <w:gridCol w:w="8296"/>
      </w:tblGrid>
      <w:tr w:rsidR="00B001DF" w14:paraId="4ADE5201" w14:textId="77777777" w:rsidTr="00B001DF">
        <w:tc>
          <w:tcPr>
            <w:tcW w:w="8296" w:type="dxa"/>
          </w:tcPr>
          <w:p w14:paraId="335E82B5"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646464"/>
                <w:sz w:val="20"/>
                <w:szCs w:val="20"/>
              </w:rPr>
              <w:t>@Autowired</w:t>
            </w:r>
          </w:p>
          <w:p w14:paraId="4BC9219C"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private</w:t>
            </w:r>
            <w:r>
              <w:rPr>
                <w:rFonts w:ascii="Consolas" w:eastAsiaTheme="minorEastAsia" w:hAnsi="Consolas" w:cs="Consolas"/>
                <w:bCs w:val="0"/>
                <w:color w:val="000000"/>
                <w:sz w:val="20"/>
                <w:szCs w:val="20"/>
              </w:rPr>
              <w:t xml:space="preserve"> RabbitTemplate </w:t>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w:t>
            </w:r>
          </w:p>
          <w:p w14:paraId="7E1B3EED"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p>
          <w:p w14:paraId="764A0175"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646464"/>
                <w:sz w:val="20"/>
                <w:szCs w:val="20"/>
              </w:rPr>
              <w:t>@PostConstruct</w:t>
            </w:r>
          </w:p>
          <w:p w14:paraId="1026CCFC"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
                <w:color w:val="7F0055"/>
                <w:sz w:val="20"/>
                <w:szCs w:val="20"/>
              </w:rPr>
              <w:t>public</w:t>
            </w:r>
            <w:r>
              <w:rPr>
                <w:rFonts w:ascii="Consolas" w:eastAsiaTheme="minorEastAsia" w:hAnsi="Consolas" w:cs="Consolas"/>
                <w:bCs w:val="0"/>
                <w:color w:val="000000"/>
                <w:sz w:val="20"/>
                <w:szCs w:val="20"/>
              </w:rPr>
              <w:t xml:space="preserve"> </w:t>
            </w:r>
            <w:r>
              <w:rPr>
                <w:rFonts w:ascii="Consolas" w:eastAsiaTheme="minorEastAsia" w:hAnsi="Consolas" w:cs="Consolas"/>
                <w:b/>
                <w:color w:val="7F0055"/>
                <w:sz w:val="20"/>
                <w:szCs w:val="20"/>
              </w:rPr>
              <w:t>void</w:t>
            </w:r>
            <w:r>
              <w:rPr>
                <w:rFonts w:ascii="Consolas" w:eastAsiaTheme="minorEastAsia" w:hAnsi="Consolas" w:cs="Consolas"/>
                <w:bCs w:val="0"/>
                <w:color w:val="000000"/>
                <w:sz w:val="20"/>
                <w:szCs w:val="20"/>
              </w:rPr>
              <w:t xml:space="preserve"> confRabbitTemplate() {</w:t>
            </w:r>
          </w:p>
          <w:p w14:paraId="3B928D2E"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.setConfirmCallback(</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MessageToExchangeConfirm());</w:t>
            </w:r>
          </w:p>
          <w:p w14:paraId="003EE8F1" w14:textId="77777777" w:rsidR="00EA0945" w:rsidRDefault="00EA0945" w:rsidP="00EA0945">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ab/>
            </w:r>
            <w:r>
              <w:rPr>
                <w:rFonts w:ascii="Consolas" w:eastAsiaTheme="minorEastAsia" w:hAnsi="Consolas" w:cs="Consolas"/>
                <w:bCs w:val="0"/>
                <w:color w:val="000000"/>
                <w:sz w:val="20"/>
                <w:szCs w:val="20"/>
              </w:rPr>
              <w:tab/>
            </w:r>
            <w:r>
              <w:rPr>
                <w:rFonts w:ascii="Consolas" w:eastAsiaTheme="minorEastAsia" w:hAnsi="Consolas" w:cs="Consolas"/>
                <w:bCs w:val="0"/>
                <w:color w:val="0000C0"/>
                <w:sz w:val="20"/>
                <w:szCs w:val="20"/>
              </w:rPr>
              <w:t>template</w:t>
            </w:r>
            <w:r>
              <w:rPr>
                <w:rFonts w:ascii="Consolas" w:eastAsiaTheme="minorEastAsia" w:hAnsi="Consolas" w:cs="Consolas"/>
                <w:bCs w:val="0"/>
                <w:color w:val="000000"/>
                <w:sz w:val="20"/>
                <w:szCs w:val="20"/>
              </w:rPr>
              <w:t>.setReturnCallback(</w:t>
            </w:r>
            <w:r>
              <w:rPr>
                <w:rFonts w:ascii="Consolas" w:eastAsiaTheme="minorEastAsia" w:hAnsi="Consolas" w:cs="Consolas"/>
                <w:b/>
                <w:color w:val="7F0055"/>
                <w:sz w:val="20"/>
                <w:szCs w:val="20"/>
              </w:rPr>
              <w:t>new</w:t>
            </w: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0000"/>
                <w:sz w:val="20"/>
                <w:szCs w:val="20"/>
                <w:shd w:val="clear" w:color="auto" w:fill="D4D4D4"/>
              </w:rPr>
              <w:t>MessageToQueueErrorReturn()</w:t>
            </w:r>
            <w:r>
              <w:rPr>
                <w:rFonts w:ascii="Consolas" w:eastAsiaTheme="minorEastAsia" w:hAnsi="Consolas" w:cs="Consolas"/>
                <w:bCs w:val="0"/>
                <w:color w:val="000000"/>
                <w:sz w:val="20"/>
                <w:szCs w:val="20"/>
              </w:rPr>
              <w:t>);</w:t>
            </w:r>
          </w:p>
          <w:p w14:paraId="492C7DAE" w14:textId="087B271E" w:rsidR="00B001DF" w:rsidRDefault="00EA0945" w:rsidP="00EA0945">
            <w:pPr>
              <w:ind w:firstLineChars="0" w:firstLine="0"/>
            </w:pPr>
            <w:r>
              <w:rPr>
                <w:rFonts w:ascii="Consolas" w:eastAsiaTheme="minorEastAsia" w:hAnsi="Consolas" w:cs="Consolas"/>
                <w:bCs w:val="0"/>
                <w:color w:val="000000"/>
                <w:sz w:val="20"/>
                <w:szCs w:val="20"/>
              </w:rPr>
              <w:tab/>
              <w:t>}</w:t>
            </w:r>
          </w:p>
        </w:tc>
      </w:tr>
    </w:tbl>
    <w:p w14:paraId="60D3596E" w14:textId="77777777" w:rsidR="00B001DF" w:rsidRPr="00A4311D" w:rsidRDefault="00B001DF" w:rsidP="00A4311D">
      <w:pPr>
        <w:ind w:firstLine="420"/>
      </w:pPr>
    </w:p>
    <w:p w14:paraId="348B9286" w14:textId="08B6D693" w:rsidR="00A236BB" w:rsidRDefault="00A236BB" w:rsidP="005C7C4B">
      <w:pPr>
        <w:pStyle w:val="2"/>
      </w:pPr>
      <w:r>
        <w:rPr>
          <w:rFonts w:hint="eastAsia"/>
        </w:rPr>
        <w:t>接收消息成功</w:t>
      </w:r>
    </w:p>
    <w:p w14:paraId="69526E63" w14:textId="71461EAA" w:rsidR="00066BCE" w:rsidRDefault="00066BCE" w:rsidP="00066BCE">
      <w:pPr>
        <w:ind w:firstLine="420"/>
      </w:pPr>
      <w:r>
        <w:rPr>
          <w:rFonts w:hint="eastAsia"/>
        </w:rPr>
        <w:t>默认的签收方式时，只要消息能被拿到，不管有没有消费成功，都算签收了，签收了，</w:t>
      </w:r>
      <w:r>
        <w:t>mq</w:t>
      </w:r>
      <w:r>
        <w:t>服务器会将该</w:t>
      </w:r>
      <w:r>
        <w:rPr>
          <w:rFonts w:hint="eastAsia"/>
        </w:rPr>
        <w:t>消息删除</w:t>
      </w:r>
      <w:r w:rsidR="00631356">
        <w:rPr>
          <w:rFonts w:hint="eastAsia"/>
        </w:rPr>
        <w:t>。</w:t>
      </w:r>
      <w:r w:rsidR="002C7779">
        <w:rPr>
          <w:rFonts w:hint="eastAsia"/>
        </w:rPr>
        <w:t>改为签收模式</w:t>
      </w:r>
      <w:r w:rsidR="009E05A8">
        <w:rPr>
          <w:rFonts w:hint="eastAsia"/>
        </w:rPr>
        <w:t>。</w:t>
      </w:r>
    </w:p>
    <w:p w14:paraId="2A135A91" w14:textId="4CB9CEDF" w:rsidR="00F9449D" w:rsidRDefault="00F9449D" w:rsidP="00F9449D">
      <w:pPr>
        <w:pStyle w:val="3"/>
        <w:ind w:firstLine="420"/>
      </w:pPr>
      <w:r>
        <w:rPr>
          <w:rFonts w:hint="eastAsia"/>
        </w:rPr>
        <w:t>配置</w:t>
      </w:r>
    </w:p>
    <w:tbl>
      <w:tblPr>
        <w:tblStyle w:val="ab"/>
        <w:tblW w:w="0" w:type="auto"/>
        <w:tblLook w:val="04A0" w:firstRow="1" w:lastRow="0" w:firstColumn="1" w:lastColumn="0" w:noHBand="0" w:noVBand="1"/>
      </w:tblPr>
      <w:tblGrid>
        <w:gridCol w:w="8296"/>
      </w:tblGrid>
      <w:tr w:rsidR="00EC294B" w14:paraId="1F3BDD6B" w14:textId="77777777" w:rsidTr="00EC294B">
        <w:tc>
          <w:tcPr>
            <w:tcW w:w="8296" w:type="dxa"/>
          </w:tcPr>
          <w:p w14:paraId="65E23EE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server:</w:t>
            </w:r>
          </w:p>
          <w:p w14:paraId="3394BD5A"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8080</w:t>
            </w:r>
          </w:p>
          <w:p w14:paraId="6C30E276"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C832"/>
                <w:sz w:val="20"/>
                <w:szCs w:val="20"/>
              </w:rPr>
              <w:t>spring:</w:t>
            </w:r>
          </w:p>
          <w:p w14:paraId="2A6CAE9F"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application:</w:t>
            </w:r>
          </w:p>
          <w:p w14:paraId="2673D704"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name:</w:t>
            </w:r>
            <w:r>
              <w:rPr>
                <w:rFonts w:ascii="Consolas" w:eastAsiaTheme="minorEastAsia" w:hAnsi="Consolas" w:cs="Consolas"/>
                <w:bCs w:val="0"/>
                <w:color w:val="000000"/>
                <w:sz w:val="20"/>
                <w:szCs w:val="20"/>
              </w:rPr>
              <w:t xml:space="preserve"> rabbit-demo</w:t>
            </w:r>
          </w:p>
          <w:p w14:paraId="450C7258"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rabbitmq:</w:t>
            </w:r>
          </w:p>
          <w:p w14:paraId="098B7529"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host:</w:t>
            </w:r>
            <w:r>
              <w:rPr>
                <w:rFonts w:ascii="Consolas" w:eastAsiaTheme="minorEastAsia" w:hAnsi="Consolas" w:cs="Consolas"/>
                <w:bCs w:val="0"/>
                <w:color w:val="000000"/>
                <w:sz w:val="20"/>
                <w:szCs w:val="20"/>
              </w:rPr>
              <w:t xml:space="preserve"> 192.168.10.136</w:t>
            </w:r>
          </w:p>
          <w:p w14:paraId="461A5B8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port:</w:t>
            </w:r>
            <w:r>
              <w:rPr>
                <w:rFonts w:ascii="Consolas" w:eastAsiaTheme="minorEastAsia" w:hAnsi="Consolas" w:cs="Consolas"/>
                <w:bCs w:val="0"/>
                <w:color w:val="000000"/>
                <w:sz w:val="20"/>
                <w:szCs w:val="20"/>
              </w:rPr>
              <w:t xml:space="preserve"> 5672</w:t>
            </w:r>
          </w:p>
          <w:p w14:paraId="7C36BF6E"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username:</w:t>
            </w:r>
            <w:r>
              <w:rPr>
                <w:rFonts w:ascii="Consolas" w:eastAsiaTheme="minorEastAsia" w:hAnsi="Consolas" w:cs="Consolas"/>
                <w:bCs w:val="0"/>
                <w:color w:val="000000"/>
                <w:sz w:val="20"/>
                <w:szCs w:val="20"/>
              </w:rPr>
              <w:t xml:space="preserve"> user</w:t>
            </w:r>
          </w:p>
          <w:p w14:paraId="5B5ADA4B"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password:</w:t>
            </w:r>
            <w:r>
              <w:rPr>
                <w:rFonts w:ascii="Consolas" w:eastAsiaTheme="minorEastAsia" w:hAnsi="Consolas" w:cs="Consolas"/>
                <w:bCs w:val="0"/>
                <w:color w:val="000000"/>
                <w:sz w:val="20"/>
                <w:szCs w:val="20"/>
              </w:rPr>
              <w:t xml:space="preserve"> 123456</w:t>
            </w:r>
          </w:p>
          <w:p w14:paraId="4775487C"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消息发送到交换</w:t>
            </w:r>
            <w:r>
              <w:rPr>
                <w:rFonts w:ascii="Consolas" w:eastAsiaTheme="minorEastAsia" w:hAnsi="Consolas" w:cs="Consolas"/>
                <w:bCs w:val="0"/>
                <w:color w:val="FF0032"/>
                <w:sz w:val="20"/>
                <w:szCs w:val="20"/>
              </w:rPr>
              <w:t>ji</w:t>
            </w:r>
            <w:r>
              <w:rPr>
                <w:rFonts w:ascii="Consolas" w:eastAsiaTheme="minorEastAsia" w:hAnsi="Consolas" w:cs="Consolas"/>
                <w:bCs w:val="0"/>
                <w:color w:val="FF0032"/>
                <w:sz w:val="20"/>
                <w:szCs w:val="20"/>
              </w:rPr>
              <w:t>确认</w:t>
            </w:r>
          </w:p>
          <w:p w14:paraId="796AA3B2"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publisher-confirms: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0B16DE07"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FF0032"/>
                <w:sz w:val="20"/>
                <w:szCs w:val="20"/>
              </w:rPr>
              <w:t>#</w:t>
            </w:r>
            <w:r>
              <w:rPr>
                <w:rFonts w:ascii="Consolas" w:eastAsiaTheme="minorEastAsia" w:hAnsi="Consolas" w:cs="Consolas"/>
                <w:bCs w:val="0"/>
                <w:color w:val="FF0032"/>
                <w:sz w:val="20"/>
                <w:szCs w:val="20"/>
              </w:rPr>
              <w:t>消息发送到队列，发送失败才会出发</w:t>
            </w:r>
          </w:p>
          <w:p w14:paraId="0750577D" w14:textId="77777777" w:rsidR="00EC294B" w:rsidRDefault="00EC294B" w:rsidP="00EC294B">
            <w:pPr>
              <w:autoSpaceDE w:val="0"/>
              <w:autoSpaceDN w:val="0"/>
              <w:adjustRightInd w:val="0"/>
              <w:ind w:firstLineChars="0" w:firstLine="0"/>
              <w:jc w:val="left"/>
              <w:rPr>
                <w:rFonts w:ascii="Consolas" w:eastAsiaTheme="minorEastAsia" w:hAnsi="Consolas" w:cs="Consolas"/>
                <w:bCs w:val="0"/>
                <w:sz w:val="20"/>
                <w:szCs w:val="20"/>
              </w:rPr>
            </w:pPr>
            <w:r>
              <w:rPr>
                <w:rFonts w:ascii="Consolas" w:eastAsiaTheme="minorEastAsia" w:hAnsi="Consolas" w:cs="Consolas"/>
                <w:bCs w:val="0"/>
                <w:color w:val="000000"/>
                <w:sz w:val="20"/>
                <w:szCs w:val="20"/>
              </w:rPr>
              <w:t xml:space="preserve">    </w:t>
            </w:r>
            <w:r>
              <w:rPr>
                <w:rFonts w:ascii="Consolas" w:eastAsiaTheme="minorEastAsia" w:hAnsi="Consolas" w:cs="Consolas"/>
                <w:bCs w:val="0"/>
                <w:color w:val="00C832"/>
                <w:sz w:val="20"/>
                <w:szCs w:val="20"/>
              </w:rPr>
              <w:t>publisher-returns:</w:t>
            </w:r>
            <w:r>
              <w:rPr>
                <w:rFonts w:ascii="Consolas" w:eastAsiaTheme="minorEastAsia" w:hAnsi="Consolas" w:cs="Consolas"/>
                <w:bCs w:val="0"/>
                <w:color w:val="000000"/>
                <w:sz w:val="20"/>
                <w:szCs w:val="20"/>
              </w:rPr>
              <w:t xml:space="preserve"> </w:t>
            </w:r>
            <w:r>
              <w:rPr>
                <w:rFonts w:ascii="Consolas" w:eastAsiaTheme="minorEastAsia" w:hAnsi="Consolas" w:cs="Consolas"/>
                <w:b/>
                <w:color w:val="094F05"/>
                <w:sz w:val="20"/>
                <w:szCs w:val="20"/>
              </w:rPr>
              <w:t>true</w:t>
            </w:r>
          </w:p>
          <w:p w14:paraId="3038F894" w14:textId="77777777" w:rsidR="00EC294B" w:rsidRPr="00CE263D" w:rsidRDefault="00EC294B" w:rsidP="00EC294B">
            <w:pPr>
              <w:autoSpaceDE w:val="0"/>
              <w:autoSpaceDN w:val="0"/>
              <w:adjustRightInd w:val="0"/>
              <w:ind w:firstLineChars="0" w:firstLine="0"/>
              <w:jc w:val="left"/>
              <w:rPr>
                <w:rFonts w:ascii="Consolas" w:eastAsiaTheme="minorEastAsia" w:hAnsi="Consolas" w:cs="Consolas"/>
                <w:bCs w:val="0"/>
                <w:color w:val="FF0000"/>
                <w:sz w:val="20"/>
                <w:szCs w:val="20"/>
              </w:rPr>
            </w:pPr>
            <w:r w:rsidRPr="00CE263D">
              <w:rPr>
                <w:rFonts w:ascii="Consolas" w:eastAsiaTheme="minorEastAsia" w:hAnsi="Consolas" w:cs="Consolas"/>
                <w:bCs w:val="0"/>
                <w:color w:val="FF0000"/>
                <w:sz w:val="20"/>
                <w:szCs w:val="20"/>
              </w:rPr>
              <w:t xml:space="preserve">    listener:</w:t>
            </w:r>
          </w:p>
          <w:p w14:paraId="14A51904" w14:textId="77777777" w:rsidR="00EC294B" w:rsidRPr="00CE263D" w:rsidRDefault="00EC294B" w:rsidP="00EC294B">
            <w:pPr>
              <w:autoSpaceDE w:val="0"/>
              <w:autoSpaceDN w:val="0"/>
              <w:adjustRightInd w:val="0"/>
              <w:ind w:firstLineChars="0" w:firstLine="0"/>
              <w:jc w:val="left"/>
              <w:rPr>
                <w:rFonts w:ascii="Consolas" w:eastAsiaTheme="minorEastAsia" w:hAnsi="Consolas" w:cs="Consolas"/>
                <w:bCs w:val="0"/>
                <w:color w:val="FF0000"/>
                <w:sz w:val="20"/>
                <w:szCs w:val="20"/>
              </w:rPr>
            </w:pPr>
            <w:r w:rsidRPr="00CE263D">
              <w:rPr>
                <w:rFonts w:ascii="Consolas" w:eastAsiaTheme="minorEastAsia" w:hAnsi="Consolas" w:cs="Consolas"/>
                <w:bCs w:val="0"/>
                <w:color w:val="FF0000"/>
                <w:sz w:val="20"/>
                <w:szCs w:val="20"/>
              </w:rPr>
              <w:lastRenderedPageBreak/>
              <w:t xml:space="preserve">      simple:</w:t>
            </w:r>
          </w:p>
          <w:p w14:paraId="3B3C9C10" w14:textId="1CBD5A5D" w:rsidR="00EC294B" w:rsidRDefault="00EC294B" w:rsidP="00EC294B">
            <w:pPr>
              <w:ind w:firstLineChars="0" w:firstLine="0"/>
            </w:pPr>
            <w:r w:rsidRPr="00CE263D">
              <w:rPr>
                <w:rFonts w:ascii="Consolas" w:eastAsiaTheme="minorEastAsia" w:hAnsi="Consolas" w:cs="Consolas"/>
                <w:bCs w:val="0"/>
                <w:color w:val="FF0000"/>
                <w:sz w:val="20"/>
                <w:szCs w:val="20"/>
              </w:rPr>
              <w:t xml:space="preserve">        acknowledge-mode: manual #</w:t>
            </w:r>
            <w:r w:rsidRPr="00CE263D">
              <w:rPr>
                <w:rFonts w:ascii="Consolas" w:eastAsiaTheme="minorEastAsia" w:hAnsi="Consolas" w:cs="Consolas"/>
                <w:bCs w:val="0"/>
                <w:color w:val="FF0000"/>
                <w:sz w:val="20"/>
                <w:szCs w:val="20"/>
              </w:rPr>
              <w:t>设置为手动签收消息模式</w:t>
            </w:r>
          </w:p>
        </w:tc>
      </w:tr>
    </w:tbl>
    <w:p w14:paraId="0F42233F" w14:textId="77777777" w:rsidR="00EC294B" w:rsidRPr="00EC294B" w:rsidRDefault="00EC294B" w:rsidP="00EC294B">
      <w:pPr>
        <w:ind w:firstLine="420"/>
      </w:pPr>
    </w:p>
    <w:p w14:paraId="02272A19" w14:textId="77777777" w:rsidR="00541B62" w:rsidRPr="00541B62" w:rsidRDefault="00541B62" w:rsidP="00541B62">
      <w:pPr>
        <w:ind w:firstLine="420"/>
      </w:pPr>
    </w:p>
    <w:p w14:paraId="15F08B75" w14:textId="5475A192" w:rsidR="00E62F2B" w:rsidRPr="00E62F2B" w:rsidRDefault="00E62F2B" w:rsidP="00E62F2B">
      <w:pPr>
        <w:pStyle w:val="2"/>
      </w:pPr>
      <w:r>
        <w:rPr>
          <w:rFonts w:hint="eastAsia"/>
        </w:rPr>
        <w:t>消息不能重复操作</w:t>
      </w:r>
    </w:p>
    <w:p w14:paraId="4F9FCB8E" w14:textId="77777777" w:rsidR="005C7C4B" w:rsidRPr="005C7C4B" w:rsidRDefault="005C7C4B" w:rsidP="005C7C4B">
      <w:pPr>
        <w:ind w:firstLine="420"/>
      </w:pPr>
    </w:p>
    <w:p w14:paraId="77BC1EC6" w14:textId="77777777" w:rsidR="00B53E3F" w:rsidRPr="00B53E3F" w:rsidRDefault="00B53E3F" w:rsidP="00B53E3F">
      <w:pPr>
        <w:ind w:firstLine="420"/>
      </w:pPr>
    </w:p>
    <w:p w14:paraId="18C18675" w14:textId="77777777" w:rsidR="000F379C" w:rsidRPr="00230D4D" w:rsidRDefault="000F379C" w:rsidP="00526D4F">
      <w:pPr>
        <w:ind w:firstLineChars="0" w:firstLine="0"/>
      </w:pPr>
    </w:p>
    <w:p w14:paraId="284B379D" w14:textId="1FA615C3" w:rsidR="00517E15" w:rsidRDefault="00517E15" w:rsidP="00517E15">
      <w:pPr>
        <w:pStyle w:val="10"/>
      </w:pPr>
      <w:r>
        <w:rPr>
          <w:rFonts w:hint="eastAsia"/>
        </w:rPr>
        <w:t>Fastdfs</w:t>
      </w:r>
    </w:p>
    <w:p w14:paraId="0373D82D" w14:textId="77777777" w:rsidR="007A3AAB" w:rsidRDefault="007A3AAB" w:rsidP="007A3AAB">
      <w:pPr>
        <w:pStyle w:val="2"/>
      </w:pPr>
      <w:r>
        <w:rPr>
          <w:rFonts w:hint="eastAsia"/>
        </w:rPr>
        <w:t>什么是</w:t>
      </w:r>
      <w:r>
        <w:rPr>
          <w:rFonts w:hint="eastAsia"/>
        </w:rPr>
        <w:t>FastDFS</w:t>
      </w:r>
      <w:r>
        <w:rPr>
          <w:rFonts w:hint="eastAsia"/>
        </w:rPr>
        <w:t>？</w:t>
      </w:r>
    </w:p>
    <w:p w14:paraId="0E38EDDF" w14:textId="54E9452C" w:rsidR="007A3AAB" w:rsidRDefault="007A3AAB" w:rsidP="007A3AAB">
      <w:pPr>
        <w:ind w:firstLine="420"/>
      </w:pPr>
      <w:r>
        <w:rPr>
          <w:rFonts w:hint="eastAsia"/>
        </w:rPr>
        <w:t>FastDFS</w:t>
      </w:r>
      <w:r>
        <w:rPr>
          <w:rFonts w:hint="eastAsia"/>
        </w:rPr>
        <w:t>是用</w:t>
      </w:r>
      <w:r>
        <w:rPr>
          <w:rFonts w:hint="eastAsia"/>
        </w:rPr>
        <w:t>c</w:t>
      </w:r>
      <w:r>
        <w:rPr>
          <w:rFonts w:hint="eastAsia"/>
        </w:rPr>
        <w:t>语言编写的一款开源的分布式文件系统。</w:t>
      </w:r>
      <w:r>
        <w:rPr>
          <w:rFonts w:hint="eastAsia"/>
        </w:rPr>
        <w:t>FastDFS</w:t>
      </w:r>
      <w:r>
        <w:rPr>
          <w:rFonts w:hint="eastAsia"/>
        </w:rPr>
        <w:t>为互联网量身定制，</w:t>
      </w:r>
      <w:r>
        <w:t>充分考虑了冗余备份、负载均衡、线性扩容等机制，并注重高可用、高性能等指标</w:t>
      </w:r>
      <w:r>
        <w:rPr>
          <w:rFonts w:hint="eastAsia"/>
        </w:rPr>
        <w:t>，使用</w:t>
      </w:r>
      <w:r>
        <w:rPr>
          <w:rFonts w:hint="eastAsia"/>
        </w:rPr>
        <w:t>FastDFS</w:t>
      </w:r>
      <w:r>
        <w:rPr>
          <w:rFonts w:hint="eastAsia"/>
        </w:rPr>
        <w:t>很容易搭建一套高性能的文件服务器集群提供文件上传、下载等服务。</w:t>
      </w:r>
    </w:p>
    <w:p w14:paraId="390A4E57" w14:textId="77777777" w:rsidR="007A3AAB" w:rsidRDefault="007A3AAB" w:rsidP="007A3AAB">
      <w:pPr>
        <w:ind w:firstLine="420"/>
      </w:pPr>
    </w:p>
    <w:p w14:paraId="5B6C40A3" w14:textId="77777777" w:rsidR="007A3AAB" w:rsidRDefault="007A3AAB" w:rsidP="007A3AAB">
      <w:pPr>
        <w:pStyle w:val="2"/>
      </w:pPr>
      <w:r>
        <w:rPr>
          <w:rFonts w:hint="eastAsia"/>
        </w:rPr>
        <w:t>FastDFS</w:t>
      </w:r>
      <w:r>
        <w:rPr>
          <w:rFonts w:hint="eastAsia"/>
        </w:rPr>
        <w:t>架构</w:t>
      </w:r>
    </w:p>
    <w:p w14:paraId="62F88FAB" w14:textId="77777777" w:rsidR="007A3AAB" w:rsidRDefault="007A3AAB" w:rsidP="007A3AAB">
      <w:pPr>
        <w:ind w:firstLine="420"/>
      </w:pPr>
      <w:r>
        <w:rPr>
          <w:rFonts w:hint="eastAsia"/>
        </w:rPr>
        <w:t>FastDFS</w:t>
      </w:r>
      <w:r>
        <w:rPr>
          <w:rFonts w:hint="eastAsia"/>
        </w:rPr>
        <w:t>架构包括</w:t>
      </w:r>
      <w:r>
        <w:rPr>
          <w:rFonts w:hint="eastAsia"/>
        </w:rPr>
        <w:t xml:space="preserve"> Tracker server</w:t>
      </w:r>
      <w:r>
        <w:rPr>
          <w:rFonts w:hint="eastAsia"/>
        </w:rPr>
        <w:t>和</w:t>
      </w:r>
      <w:r>
        <w:rPr>
          <w:rFonts w:hint="eastAsia"/>
        </w:rPr>
        <w:t>Storage server</w:t>
      </w:r>
      <w:r>
        <w:rPr>
          <w:rFonts w:hint="eastAsia"/>
        </w:rPr>
        <w:t>。客户端请求</w:t>
      </w:r>
      <w:r>
        <w:rPr>
          <w:rFonts w:hint="eastAsia"/>
        </w:rPr>
        <w:t>Tracker server</w:t>
      </w:r>
      <w:r>
        <w:rPr>
          <w:rFonts w:hint="eastAsia"/>
        </w:rPr>
        <w:t>进行文件上传、下载，通过</w:t>
      </w:r>
      <w:r>
        <w:rPr>
          <w:rFonts w:hint="eastAsia"/>
        </w:rPr>
        <w:t>Tracker server</w:t>
      </w:r>
      <w:r>
        <w:rPr>
          <w:rFonts w:hint="eastAsia"/>
        </w:rPr>
        <w:t>调度最终由</w:t>
      </w:r>
      <w:r>
        <w:rPr>
          <w:rFonts w:hint="eastAsia"/>
        </w:rPr>
        <w:t>Storage server</w:t>
      </w:r>
      <w:r>
        <w:rPr>
          <w:rFonts w:hint="eastAsia"/>
        </w:rPr>
        <w:t>完成文件上传和下载。</w:t>
      </w:r>
    </w:p>
    <w:p w14:paraId="74AC86E2" w14:textId="140F78F0" w:rsidR="007A3AAB" w:rsidRDefault="007A3AAB" w:rsidP="007A3AAB">
      <w:pPr>
        <w:ind w:firstLine="420"/>
      </w:pPr>
      <w:r>
        <w:rPr>
          <w:rFonts w:hint="eastAsia"/>
        </w:rPr>
        <w:t>Tracker server</w:t>
      </w:r>
      <w:r>
        <w:rPr>
          <w:rFonts w:hint="eastAsia"/>
        </w:rPr>
        <w:t>作用是负载均衡和调度，通过</w:t>
      </w:r>
      <w:r>
        <w:rPr>
          <w:rFonts w:hint="eastAsia"/>
        </w:rPr>
        <w:t>Tracker server</w:t>
      </w:r>
      <w:r>
        <w:rPr>
          <w:rFonts w:hint="eastAsia"/>
        </w:rPr>
        <w:t>在文件上传时可以根据一些策略找到</w:t>
      </w:r>
      <w:r>
        <w:rPr>
          <w:rFonts w:hint="eastAsia"/>
        </w:rPr>
        <w:t>Storage server</w:t>
      </w:r>
      <w:r>
        <w:rPr>
          <w:rFonts w:hint="eastAsia"/>
        </w:rPr>
        <w:t>提供文件上传服务。可以将</w:t>
      </w:r>
      <w:r>
        <w:rPr>
          <w:rFonts w:hint="eastAsia"/>
        </w:rPr>
        <w:t>tracker</w:t>
      </w:r>
      <w:r>
        <w:rPr>
          <w:rFonts w:hint="eastAsia"/>
        </w:rPr>
        <w:t>称为追踪服务器或调度服务器。</w:t>
      </w:r>
    </w:p>
    <w:p w14:paraId="19BF7E4C" w14:textId="309F3B65" w:rsidR="007A3AAB" w:rsidRDefault="007A3AAB" w:rsidP="007A3AAB">
      <w:pPr>
        <w:ind w:firstLine="420"/>
      </w:pPr>
      <w:r>
        <w:rPr>
          <w:rFonts w:hint="eastAsia"/>
        </w:rPr>
        <w:t>Storage server</w:t>
      </w:r>
      <w:r>
        <w:rPr>
          <w:rFonts w:hint="eastAsia"/>
        </w:rPr>
        <w:t>作用是文件存储，客户端上传的文件最终存储在</w:t>
      </w:r>
      <w:r>
        <w:rPr>
          <w:rFonts w:hint="eastAsia"/>
        </w:rPr>
        <w:t>Storage</w:t>
      </w:r>
      <w:r>
        <w:rPr>
          <w:rFonts w:hint="eastAsia"/>
        </w:rPr>
        <w:t>服务器上，</w:t>
      </w:r>
      <w:r>
        <w:rPr>
          <w:rFonts w:hint="eastAsia"/>
        </w:rPr>
        <w:t>Storage server</w:t>
      </w:r>
      <w:r>
        <w:rPr>
          <w:rFonts w:hint="eastAsia"/>
        </w:rPr>
        <w:t>没有实现自己的文件系统而是利用操作系统</w:t>
      </w:r>
      <w:r>
        <w:rPr>
          <w:rFonts w:hint="eastAsia"/>
        </w:rPr>
        <w:t xml:space="preserve"> </w:t>
      </w:r>
      <w:r>
        <w:rPr>
          <w:rFonts w:hint="eastAsia"/>
        </w:rPr>
        <w:t>的文件系统来管理文件。可以将</w:t>
      </w:r>
      <w:r>
        <w:rPr>
          <w:rFonts w:hint="eastAsia"/>
        </w:rPr>
        <w:t>storage</w:t>
      </w:r>
      <w:r>
        <w:rPr>
          <w:rFonts w:hint="eastAsia"/>
        </w:rPr>
        <w:t>称为存储服务器。</w:t>
      </w:r>
    </w:p>
    <w:p w14:paraId="625CD631" w14:textId="77777777" w:rsidR="007A3AAB" w:rsidRDefault="007A3AAB" w:rsidP="007A3AAB">
      <w:pPr>
        <w:ind w:firstLine="420"/>
      </w:pPr>
    </w:p>
    <w:p w14:paraId="1E91F290" w14:textId="5AD0B91B" w:rsidR="007A3AAB" w:rsidRDefault="007A3AAB" w:rsidP="007A3AAB">
      <w:pPr>
        <w:ind w:firstLine="420"/>
        <w:rPr>
          <w:rFonts w:ascii="Calibri" w:hAnsi="Calibri"/>
          <w:szCs w:val="22"/>
        </w:rPr>
      </w:pPr>
      <w:r>
        <w:rPr>
          <w:rFonts w:ascii="Calibri" w:hAnsi="Calibri" w:hint="eastAsia"/>
          <w:noProof/>
          <w:szCs w:val="22"/>
        </w:rPr>
        <w:lastRenderedPageBreak/>
        <w:drawing>
          <wp:inline distT="0" distB="0" distL="0" distR="0" wp14:anchorId="4F8A3082" wp14:editId="0690C856">
            <wp:extent cx="5209540" cy="465518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6"/>
                    <a:stretch>
                      <a:fillRect/>
                    </a:stretch>
                  </pic:blipFill>
                  <pic:spPr>
                    <a:xfrm>
                      <a:off x="0" y="0"/>
                      <a:ext cx="5209540" cy="4655185"/>
                    </a:xfrm>
                    <a:prstGeom prst="rect">
                      <a:avLst/>
                    </a:prstGeom>
                    <a:noFill/>
                    <a:ln w="9525">
                      <a:noFill/>
                      <a:miter/>
                    </a:ln>
                  </pic:spPr>
                </pic:pic>
              </a:graphicData>
            </a:graphic>
          </wp:inline>
        </w:drawing>
      </w:r>
    </w:p>
    <w:p w14:paraId="145A2F08" w14:textId="166DD9EA" w:rsidR="00CF740D" w:rsidRDefault="00CF740D" w:rsidP="007A3AAB">
      <w:pPr>
        <w:ind w:firstLine="420"/>
        <w:rPr>
          <w:rFonts w:ascii="Calibri" w:hAnsi="Calibri"/>
          <w:szCs w:val="22"/>
        </w:rPr>
      </w:pPr>
      <w:r>
        <w:rPr>
          <w:noProof/>
        </w:rPr>
        <w:lastRenderedPageBreak/>
        <w:drawing>
          <wp:inline distT="0" distB="0" distL="0" distR="0" wp14:anchorId="019BBFD6" wp14:editId="6BBA155A">
            <wp:extent cx="5274310" cy="4274185"/>
            <wp:effectExtent l="0" t="0" r="2540" b="0"/>
            <wp:docPr id="273" name="图片 27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è¿éåå¾çæè¿°"/>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4274185"/>
                    </a:xfrm>
                    <a:prstGeom prst="rect">
                      <a:avLst/>
                    </a:prstGeom>
                    <a:noFill/>
                    <a:ln>
                      <a:noFill/>
                    </a:ln>
                  </pic:spPr>
                </pic:pic>
              </a:graphicData>
            </a:graphic>
          </wp:inline>
        </w:drawing>
      </w:r>
    </w:p>
    <w:p w14:paraId="60135334" w14:textId="77777777" w:rsidR="007A3AAB" w:rsidRDefault="007A3AAB" w:rsidP="007A3AAB">
      <w:pPr>
        <w:ind w:firstLine="420"/>
        <w:rPr>
          <w:rFonts w:ascii="Calibri" w:hAnsi="Calibri"/>
          <w:szCs w:val="22"/>
        </w:rPr>
      </w:pPr>
      <w:r>
        <w:rPr>
          <w:rFonts w:ascii="Calibri" w:hAnsi="Calibri" w:hint="eastAsia"/>
          <w:szCs w:val="22"/>
        </w:rPr>
        <w:t>服务端两个角色：</w:t>
      </w:r>
    </w:p>
    <w:p w14:paraId="270B41B7" w14:textId="0ABDCD90" w:rsidR="007A3AAB" w:rsidRDefault="0054755F" w:rsidP="0054755F">
      <w:pPr>
        <w:ind w:firstLine="420"/>
        <w:rPr>
          <w:rFonts w:ascii="Calibri" w:hAnsi="Calibri"/>
          <w:szCs w:val="22"/>
        </w:rPr>
      </w:pPr>
      <w:r>
        <w:rPr>
          <w:rFonts w:ascii="Calibri" w:hAnsi="Calibri"/>
          <w:szCs w:val="22"/>
        </w:rPr>
        <w:tab/>
      </w:r>
      <w:r w:rsidR="007A3AAB">
        <w:rPr>
          <w:rFonts w:ascii="Calibri" w:hAnsi="Calibri" w:hint="eastAsia"/>
          <w:szCs w:val="22"/>
        </w:rPr>
        <w:t>Tracker</w:t>
      </w:r>
      <w:r w:rsidR="007A3AAB">
        <w:rPr>
          <w:rFonts w:ascii="Calibri" w:hAnsi="Calibri" w:hint="eastAsia"/>
          <w:szCs w:val="22"/>
        </w:rPr>
        <w:t>：管理集群，</w:t>
      </w:r>
      <w:r w:rsidR="007A3AAB">
        <w:rPr>
          <w:rFonts w:ascii="Calibri" w:hAnsi="Calibri" w:hint="eastAsia"/>
          <w:szCs w:val="22"/>
        </w:rPr>
        <w:t>tracker</w:t>
      </w:r>
      <w:r w:rsidR="007A3AAB">
        <w:rPr>
          <w:rFonts w:ascii="Calibri" w:hAnsi="Calibri" w:hint="eastAsia"/>
          <w:szCs w:val="22"/>
        </w:rPr>
        <w:t>也可以实现集群。每个</w:t>
      </w:r>
      <w:r w:rsidR="007A3AAB">
        <w:rPr>
          <w:rFonts w:ascii="Calibri" w:hAnsi="Calibri" w:hint="eastAsia"/>
          <w:szCs w:val="22"/>
        </w:rPr>
        <w:t>tracker</w:t>
      </w:r>
      <w:r w:rsidR="007A3AAB">
        <w:rPr>
          <w:rFonts w:ascii="Calibri" w:hAnsi="Calibri" w:hint="eastAsia"/>
          <w:szCs w:val="22"/>
        </w:rPr>
        <w:t>节点地位平等。收集</w:t>
      </w:r>
      <w:r w:rsidR="007A3AAB">
        <w:rPr>
          <w:rFonts w:ascii="Calibri" w:hAnsi="Calibri" w:hint="eastAsia"/>
          <w:szCs w:val="22"/>
        </w:rPr>
        <w:t>Storage</w:t>
      </w:r>
      <w:r w:rsidR="007A3AAB">
        <w:rPr>
          <w:rFonts w:ascii="Calibri" w:hAnsi="Calibri" w:hint="eastAsia"/>
          <w:szCs w:val="22"/>
        </w:rPr>
        <w:t>集群的状态。</w:t>
      </w:r>
    </w:p>
    <w:p w14:paraId="75E4BEFA" w14:textId="513B347A" w:rsidR="007A3AAB" w:rsidRDefault="00E234EE" w:rsidP="007A3AAB">
      <w:pPr>
        <w:ind w:firstLine="420"/>
        <w:rPr>
          <w:rFonts w:ascii="Calibri" w:hAnsi="Calibri"/>
          <w:szCs w:val="22"/>
        </w:rPr>
      </w:pPr>
      <w:r>
        <w:rPr>
          <w:rFonts w:ascii="Calibri" w:hAnsi="Calibri"/>
          <w:szCs w:val="22"/>
        </w:rPr>
        <w:tab/>
      </w:r>
      <w:r w:rsidR="007A3AAB">
        <w:rPr>
          <w:rFonts w:ascii="Calibri" w:hAnsi="Calibri" w:hint="eastAsia"/>
          <w:szCs w:val="22"/>
        </w:rPr>
        <w:t>Storage</w:t>
      </w:r>
      <w:r w:rsidR="007A3AAB">
        <w:rPr>
          <w:rFonts w:ascii="Calibri" w:hAnsi="Calibri" w:hint="eastAsia"/>
          <w:szCs w:val="22"/>
        </w:rPr>
        <w:t>：实际保存文件</w:t>
      </w:r>
    </w:p>
    <w:p w14:paraId="637F712F" w14:textId="2FF2B0B2" w:rsidR="007A3AAB" w:rsidRDefault="00E234EE" w:rsidP="007A3AAB">
      <w:pPr>
        <w:ind w:firstLine="420"/>
        <w:rPr>
          <w:rFonts w:ascii="Calibri" w:hAnsi="Calibri"/>
          <w:szCs w:val="22"/>
        </w:rPr>
      </w:pPr>
      <w:r>
        <w:rPr>
          <w:rFonts w:ascii="Calibri" w:hAnsi="Calibri"/>
          <w:szCs w:val="22"/>
        </w:rPr>
        <w:tab/>
      </w:r>
      <w:r w:rsidR="007A3AAB">
        <w:rPr>
          <w:rFonts w:ascii="Calibri" w:hAnsi="Calibri" w:hint="eastAsia"/>
          <w:szCs w:val="22"/>
        </w:rPr>
        <w:t>Storage</w:t>
      </w:r>
      <w:r w:rsidR="007A3AAB">
        <w:rPr>
          <w:rFonts w:ascii="Calibri" w:hAnsi="Calibri" w:hint="eastAsia"/>
          <w:szCs w:val="22"/>
        </w:rPr>
        <w:t>分为多个组，每个组之间保存的文件是不同的。每个组内部可以有多个成员，组成员内部保存的内容是一样的，组成员的地位是一致的，没有主从的概念。</w:t>
      </w:r>
    </w:p>
    <w:p w14:paraId="7A704045" w14:textId="4D53DF65" w:rsidR="006D2A26" w:rsidRDefault="006D2A26" w:rsidP="006D2A26">
      <w:pPr>
        <w:pStyle w:val="2"/>
      </w:pPr>
      <w:r>
        <w:rPr>
          <w:rFonts w:hint="eastAsia"/>
        </w:rPr>
        <w:lastRenderedPageBreak/>
        <w:t>文件上传的流程</w:t>
      </w:r>
    </w:p>
    <w:p w14:paraId="58BE4308" w14:textId="3A72FF9E" w:rsidR="006D2A26" w:rsidRDefault="006D2A26" w:rsidP="006D2A26">
      <w:pPr>
        <w:ind w:firstLine="420"/>
        <w:rPr>
          <w:rFonts w:ascii="Calibri" w:hAnsi="Calibri"/>
          <w:szCs w:val="22"/>
        </w:rPr>
      </w:pPr>
      <w:r>
        <w:rPr>
          <w:rFonts w:ascii="Calibri" w:hAnsi="Calibri" w:hint="eastAsia"/>
          <w:noProof/>
          <w:szCs w:val="22"/>
        </w:rPr>
        <w:drawing>
          <wp:inline distT="0" distB="0" distL="0" distR="0" wp14:anchorId="0AA78C4E" wp14:editId="2ADEA52A">
            <wp:extent cx="5271770" cy="2778125"/>
            <wp:effectExtent l="0" t="0" r="5080" b="317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8">
                      <a:lum/>
                    </a:blip>
                    <a:stretch>
                      <a:fillRect/>
                    </a:stretch>
                  </pic:blipFill>
                  <pic:spPr>
                    <a:xfrm>
                      <a:off x="0" y="0"/>
                      <a:ext cx="5271770" cy="2778125"/>
                    </a:xfrm>
                    <a:prstGeom prst="rect">
                      <a:avLst/>
                    </a:prstGeom>
                    <a:noFill/>
                    <a:ln w="9525">
                      <a:noFill/>
                      <a:miter/>
                    </a:ln>
                  </pic:spPr>
                </pic:pic>
              </a:graphicData>
            </a:graphic>
          </wp:inline>
        </w:drawing>
      </w:r>
    </w:p>
    <w:p w14:paraId="161E7AAD" w14:textId="77777777" w:rsidR="006D2A26" w:rsidRDefault="006D2A26" w:rsidP="006D2A26">
      <w:pPr>
        <w:ind w:firstLine="420"/>
      </w:pPr>
      <w:r>
        <w:rPr>
          <w:rFonts w:hint="eastAsia"/>
        </w:rPr>
        <w:t>客户端上传文件后</w:t>
      </w:r>
      <w:bookmarkStart w:id="102" w:name="OLE_LINK6"/>
      <w:bookmarkStart w:id="103" w:name="OLE_LINK5"/>
      <w:r>
        <w:rPr>
          <w:rFonts w:hint="eastAsia"/>
        </w:rPr>
        <w:t>存储服务器</w:t>
      </w:r>
      <w:bookmarkEnd w:id="102"/>
      <w:bookmarkEnd w:id="103"/>
      <w:r>
        <w:rPr>
          <w:rFonts w:hint="eastAsia"/>
        </w:rPr>
        <w:t>将</w:t>
      </w:r>
      <w:bookmarkStart w:id="104" w:name="OLE_LINK12"/>
      <w:bookmarkStart w:id="105" w:name="OLE_LINK13"/>
      <w:r>
        <w:rPr>
          <w:rFonts w:hint="eastAsia"/>
        </w:rPr>
        <w:t>文件</w:t>
      </w:r>
      <w:r>
        <w:rPr>
          <w:rFonts w:hint="eastAsia"/>
        </w:rPr>
        <w:t>ID</w:t>
      </w:r>
      <w:bookmarkEnd w:id="104"/>
      <w:bookmarkEnd w:id="105"/>
      <w:r>
        <w:rPr>
          <w:rFonts w:hint="eastAsia"/>
        </w:rPr>
        <w:t>返回给客户端，此文件</w:t>
      </w:r>
      <w:r>
        <w:rPr>
          <w:rFonts w:hint="eastAsia"/>
        </w:rPr>
        <w:t>ID</w:t>
      </w:r>
      <w:r>
        <w:rPr>
          <w:rFonts w:hint="eastAsia"/>
        </w:rPr>
        <w:t>用于以后访问该文件的索引信息。文件索引信息包括：组名，虚拟磁盘路径，数据两级目录，文件名。</w:t>
      </w:r>
    </w:p>
    <w:p w14:paraId="1EAE5843" w14:textId="06A060A3" w:rsidR="006D2A26" w:rsidRDefault="006D2A26" w:rsidP="006D2A26">
      <w:pPr>
        <w:ind w:firstLine="420"/>
      </w:pPr>
      <w:r>
        <w:rPr>
          <w:rFonts w:ascii="Calibri" w:hAnsi="Calibri" w:hint="eastAsia"/>
          <w:noProof/>
          <w:szCs w:val="22"/>
        </w:rPr>
        <w:drawing>
          <wp:inline distT="0" distB="0" distL="0" distR="0" wp14:anchorId="73E476CC" wp14:editId="558912BB">
            <wp:extent cx="5271770" cy="360045"/>
            <wp:effectExtent l="0" t="0" r="508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9">
                      <a:lum/>
                    </a:blip>
                    <a:stretch>
                      <a:fillRect/>
                    </a:stretch>
                  </pic:blipFill>
                  <pic:spPr>
                    <a:xfrm>
                      <a:off x="0" y="0"/>
                      <a:ext cx="5271770" cy="360045"/>
                    </a:xfrm>
                    <a:prstGeom prst="rect">
                      <a:avLst/>
                    </a:prstGeom>
                    <a:noFill/>
                    <a:ln w="9525">
                      <a:noFill/>
                      <a:miter/>
                    </a:ln>
                  </pic:spPr>
                </pic:pic>
              </a:graphicData>
            </a:graphic>
          </wp:inline>
        </w:drawing>
      </w:r>
    </w:p>
    <w:p w14:paraId="217CC866" w14:textId="77777777" w:rsidR="006D2A26" w:rsidRDefault="006D2A26" w:rsidP="006D2A26">
      <w:pPr>
        <w:ind w:firstLine="420"/>
      </w:pPr>
    </w:p>
    <w:p w14:paraId="4B20C486" w14:textId="77777777" w:rsidR="006D2A26" w:rsidRDefault="006D2A26" w:rsidP="006D2A26">
      <w:pPr>
        <w:ind w:firstLine="420"/>
      </w:pPr>
      <w:r>
        <w:rPr>
          <w:rFonts w:hint="eastAsia"/>
        </w:rPr>
        <w:t>组名：文件上传后所在的</w:t>
      </w:r>
      <w:bookmarkStart w:id="106" w:name="OLE_LINK8"/>
      <w:bookmarkStart w:id="107" w:name="OLE_LINK7"/>
      <w:r>
        <w:rPr>
          <w:rFonts w:hint="eastAsia"/>
        </w:rPr>
        <w:t>storage</w:t>
      </w:r>
      <w:bookmarkEnd w:id="106"/>
      <w:bookmarkEnd w:id="107"/>
      <w:r>
        <w:rPr>
          <w:rFonts w:hint="eastAsia"/>
        </w:rPr>
        <w:t>组名称，在文件上传成功后有</w:t>
      </w:r>
      <w:r>
        <w:rPr>
          <w:rFonts w:hint="eastAsia"/>
        </w:rPr>
        <w:t>storage</w:t>
      </w:r>
      <w:r>
        <w:rPr>
          <w:rFonts w:hint="eastAsia"/>
        </w:rPr>
        <w:t>服务器返回，需要客户端自行保存。</w:t>
      </w:r>
      <w:r>
        <w:rPr>
          <w:rFonts w:hint="eastAsia"/>
        </w:rPr>
        <w:t xml:space="preserve"> </w:t>
      </w:r>
    </w:p>
    <w:p w14:paraId="43202FDB" w14:textId="77777777" w:rsidR="006D2A26" w:rsidRDefault="006D2A26" w:rsidP="006D2A26">
      <w:pPr>
        <w:ind w:firstLine="420"/>
      </w:pPr>
      <w:r>
        <w:rPr>
          <w:rFonts w:hint="eastAsia"/>
        </w:rPr>
        <w:t>虚拟磁盘路径：</w:t>
      </w:r>
      <w:bookmarkStart w:id="108" w:name="OLE_LINK11"/>
      <w:bookmarkStart w:id="109" w:name="_Hlk419816122"/>
      <w:r>
        <w:rPr>
          <w:kern w:val="0"/>
        </w:rPr>
        <w:t>storage</w:t>
      </w:r>
      <w:bookmarkEnd w:id="108"/>
      <w:bookmarkEnd w:id="109"/>
      <w:r>
        <w:rPr>
          <w:rFonts w:hint="eastAsia"/>
        </w:rPr>
        <w:t>配置的虚拟路径，与磁盘选项</w:t>
      </w:r>
      <w:bookmarkStart w:id="110" w:name="OLE_LINK9"/>
      <w:bookmarkStart w:id="111" w:name="OLE_LINK10"/>
      <w:r>
        <w:rPr>
          <w:rFonts w:hint="eastAsia"/>
        </w:rPr>
        <w:t>store_path</w:t>
      </w:r>
      <w:bookmarkEnd w:id="110"/>
      <w:bookmarkEnd w:id="111"/>
      <w:r>
        <w:rPr>
          <w:rFonts w:hint="eastAsia"/>
        </w:rPr>
        <w:t>*</w:t>
      </w:r>
      <w:r>
        <w:rPr>
          <w:rFonts w:hint="eastAsia"/>
        </w:rPr>
        <w:t>对应。如果配置了</w:t>
      </w:r>
      <w:r>
        <w:rPr>
          <w:rFonts w:hint="eastAsia"/>
        </w:rPr>
        <w:t>store_path0</w:t>
      </w:r>
      <w:r>
        <w:rPr>
          <w:rFonts w:hint="eastAsia"/>
        </w:rPr>
        <w:t>则是</w:t>
      </w:r>
      <w:r>
        <w:rPr>
          <w:rFonts w:hint="eastAsia"/>
        </w:rPr>
        <w:t>M00</w:t>
      </w:r>
      <w:r>
        <w:rPr>
          <w:rFonts w:hint="eastAsia"/>
        </w:rPr>
        <w:t>，如果配置了</w:t>
      </w:r>
      <w:r>
        <w:rPr>
          <w:rFonts w:hint="eastAsia"/>
        </w:rPr>
        <w:t>store_path1</w:t>
      </w:r>
      <w:r>
        <w:rPr>
          <w:rFonts w:hint="eastAsia"/>
        </w:rPr>
        <w:t>则是</w:t>
      </w:r>
      <w:r>
        <w:rPr>
          <w:rFonts w:hint="eastAsia"/>
        </w:rPr>
        <w:t>M01</w:t>
      </w:r>
      <w:r>
        <w:rPr>
          <w:rFonts w:hint="eastAsia"/>
        </w:rPr>
        <w:t>，以此类推。</w:t>
      </w:r>
    </w:p>
    <w:p w14:paraId="44D8C2F8" w14:textId="77777777" w:rsidR="006D2A26" w:rsidRDefault="006D2A26" w:rsidP="006D2A26">
      <w:pPr>
        <w:ind w:firstLine="420"/>
      </w:pPr>
      <w:r>
        <w:rPr>
          <w:rFonts w:hint="eastAsia"/>
        </w:rPr>
        <w:t>数据两级目录：</w:t>
      </w:r>
      <w:r>
        <w:rPr>
          <w:kern w:val="0"/>
        </w:rPr>
        <w:t>storage</w:t>
      </w:r>
      <w:r>
        <w:rPr>
          <w:rFonts w:hint="eastAsia"/>
        </w:rPr>
        <w:t>服务器在每个虚拟磁盘路径下创建的两级目录，用于存储数据文件。</w:t>
      </w:r>
    </w:p>
    <w:p w14:paraId="4ABC78D6" w14:textId="77777777" w:rsidR="006D2A26" w:rsidRDefault="006D2A26" w:rsidP="006D2A26">
      <w:pPr>
        <w:ind w:firstLine="420"/>
      </w:pPr>
      <w:r>
        <w:rPr>
          <w:rFonts w:hint="eastAsia"/>
        </w:rPr>
        <w:t>文件名：与文件上传时不同。是由存储服务器根据特定信息生成，文件名包含：源存储服务器</w:t>
      </w:r>
      <w:r>
        <w:rPr>
          <w:rFonts w:hint="eastAsia"/>
        </w:rPr>
        <w:t>IP</w:t>
      </w:r>
      <w:r>
        <w:rPr>
          <w:rFonts w:hint="eastAsia"/>
        </w:rPr>
        <w:t>地址、文件创建时间戳、文件大小、随机数和文件拓展名等信息。</w:t>
      </w:r>
    </w:p>
    <w:p w14:paraId="4D6E6FE5" w14:textId="690D3E1B" w:rsidR="000D084D" w:rsidRDefault="000D084D" w:rsidP="000D084D">
      <w:pPr>
        <w:pStyle w:val="2"/>
      </w:pPr>
      <w:r>
        <w:rPr>
          <w:rFonts w:hint="eastAsia"/>
        </w:rPr>
        <w:lastRenderedPageBreak/>
        <w:t>文件下载</w:t>
      </w:r>
    </w:p>
    <w:p w14:paraId="3C147C48" w14:textId="35C55429" w:rsidR="000D084D" w:rsidRDefault="000D084D" w:rsidP="000D084D">
      <w:pPr>
        <w:ind w:firstLine="420"/>
      </w:pPr>
      <w:r>
        <w:rPr>
          <w:rFonts w:ascii="Calibri" w:hAnsi="Calibri"/>
          <w:noProof/>
          <w:szCs w:val="22"/>
        </w:rPr>
        <w:drawing>
          <wp:inline distT="0" distB="0" distL="0" distR="0" wp14:anchorId="11124EEE" wp14:editId="35365AD7">
            <wp:extent cx="5271770" cy="2438400"/>
            <wp:effectExtent l="0" t="0" r="508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60">
                      <a:lum/>
                    </a:blip>
                    <a:stretch>
                      <a:fillRect/>
                    </a:stretch>
                  </pic:blipFill>
                  <pic:spPr>
                    <a:xfrm>
                      <a:off x="0" y="0"/>
                      <a:ext cx="5271770" cy="2438400"/>
                    </a:xfrm>
                    <a:prstGeom prst="rect">
                      <a:avLst/>
                    </a:prstGeom>
                    <a:noFill/>
                    <a:ln w="9525">
                      <a:noFill/>
                      <a:miter/>
                    </a:ln>
                  </pic:spPr>
                </pic:pic>
              </a:graphicData>
            </a:graphic>
          </wp:inline>
        </w:drawing>
      </w:r>
    </w:p>
    <w:p w14:paraId="20AC8A78" w14:textId="2E01C166" w:rsidR="000D084D" w:rsidRDefault="000D084D" w:rsidP="000D084D">
      <w:pPr>
        <w:pStyle w:val="2"/>
      </w:pPr>
      <w:r>
        <w:rPr>
          <w:rFonts w:hint="eastAsia"/>
        </w:rPr>
        <w:t>最简单的</w:t>
      </w:r>
      <w:r>
        <w:rPr>
          <w:rFonts w:hint="eastAsia"/>
        </w:rPr>
        <w:t>FastDFS</w:t>
      </w:r>
      <w:r>
        <w:rPr>
          <w:rFonts w:hint="eastAsia"/>
        </w:rPr>
        <w:t>架构</w:t>
      </w:r>
    </w:p>
    <w:p w14:paraId="146533AF" w14:textId="05D671B7" w:rsidR="000D084D" w:rsidRPr="000D084D" w:rsidRDefault="000D084D" w:rsidP="000D084D">
      <w:pPr>
        <w:ind w:firstLine="420"/>
      </w:pPr>
      <w:r>
        <w:rPr>
          <w:noProof/>
        </w:rPr>
        <w:drawing>
          <wp:inline distT="0" distB="0" distL="0" distR="0" wp14:anchorId="138DAE43" wp14:editId="3355D884">
            <wp:extent cx="4320000" cy="2671408"/>
            <wp:effectExtent l="0" t="0" r="444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61"/>
                    <a:stretch>
                      <a:fillRect/>
                    </a:stretch>
                  </pic:blipFill>
                  <pic:spPr>
                    <a:xfrm>
                      <a:off x="0" y="0"/>
                      <a:ext cx="4320000" cy="2671408"/>
                    </a:xfrm>
                    <a:prstGeom prst="rect">
                      <a:avLst/>
                    </a:prstGeom>
                    <a:noFill/>
                    <a:ln w="9525">
                      <a:noFill/>
                      <a:miter/>
                    </a:ln>
                  </pic:spPr>
                </pic:pic>
              </a:graphicData>
            </a:graphic>
          </wp:inline>
        </w:drawing>
      </w:r>
    </w:p>
    <w:p w14:paraId="532834CF" w14:textId="77777777" w:rsidR="00902649" w:rsidRDefault="00902649" w:rsidP="00902649">
      <w:pPr>
        <w:ind w:firstLine="420"/>
      </w:pPr>
      <w:r>
        <w:tab/>
        <w:t xml:space="preserve">&lt;!-- </w:t>
      </w:r>
      <w:r>
        <w:t>文件存储</w:t>
      </w:r>
      <w:r>
        <w:t xml:space="preserve"> --&gt;</w:t>
      </w:r>
    </w:p>
    <w:p w14:paraId="6E3A7D56" w14:textId="487ED2B3" w:rsidR="000D084D" w:rsidRPr="000D084D" w:rsidRDefault="00902649" w:rsidP="00902649">
      <w:pPr>
        <w:ind w:firstLine="420"/>
      </w:pPr>
      <w:r>
        <w:tab/>
      </w:r>
      <w:r>
        <w:tab/>
        <w:t>&lt;fastdfs.version&gt;1.27-SNAPSHOT&lt;/fastdfs.version&gt;</w:t>
      </w:r>
    </w:p>
    <w:p w14:paraId="1266D776" w14:textId="77777777" w:rsidR="00902649" w:rsidRDefault="00902649" w:rsidP="00902649">
      <w:pPr>
        <w:ind w:firstLine="420"/>
      </w:pPr>
      <w:r>
        <w:t xml:space="preserve">&lt;!-- </w:t>
      </w:r>
      <w:r>
        <w:t>文件上传</w:t>
      </w:r>
      <w:r>
        <w:t xml:space="preserve"> </w:t>
      </w:r>
      <w:r>
        <w:t>到</w:t>
      </w:r>
      <w:r>
        <w:t>fastdfs --&gt;</w:t>
      </w:r>
    </w:p>
    <w:p w14:paraId="0E647C4C" w14:textId="77777777" w:rsidR="00902649" w:rsidRDefault="00902649" w:rsidP="00902649">
      <w:pPr>
        <w:ind w:firstLine="420"/>
      </w:pPr>
      <w:r>
        <w:tab/>
      </w:r>
      <w:r>
        <w:tab/>
      </w:r>
      <w:r>
        <w:tab/>
        <w:t>&lt;dependency&gt;</w:t>
      </w:r>
    </w:p>
    <w:p w14:paraId="40012C74" w14:textId="77777777" w:rsidR="00902649" w:rsidRDefault="00902649" w:rsidP="00902649">
      <w:pPr>
        <w:ind w:firstLine="420"/>
      </w:pPr>
      <w:r>
        <w:tab/>
      </w:r>
      <w:r>
        <w:tab/>
      </w:r>
      <w:r>
        <w:tab/>
      </w:r>
      <w:r>
        <w:tab/>
        <w:t>&lt;groupId&gt;org.csource&lt;/groupId&gt;</w:t>
      </w:r>
    </w:p>
    <w:p w14:paraId="08132481" w14:textId="77777777" w:rsidR="00902649" w:rsidRDefault="00902649" w:rsidP="00902649">
      <w:pPr>
        <w:ind w:firstLine="420"/>
      </w:pPr>
      <w:r>
        <w:tab/>
      </w:r>
      <w:r>
        <w:tab/>
      </w:r>
      <w:r>
        <w:tab/>
      </w:r>
      <w:r>
        <w:tab/>
        <w:t>&lt;artifactId&gt;fastdfs-client-java&lt;/artifactId&gt;</w:t>
      </w:r>
    </w:p>
    <w:p w14:paraId="616C0B7A" w14:textId="77777777" w:rsidR="00902649" w:rsidRDefault="00902649" w:rsidP="00902649">
      <w:pPr>
        <w:ind w:firstLine="420"/>
      </w:pPr>
      <w:r>
        <w:tab/>
      </w:r>
      <w:r>
        <w:tab/>
      </w:r>
      <w:r>
        <w:tab/>
      </w:r>
      <w:r>
        <w:tab/>
        <w:t>&lt;version&gt;${fastdfs.version}&lt;/version&gt;</w:t>
      </w:r>
    </w:p>
    <w:p w14:paraId="25ADFEA2" w14:textId="09014461" w:rsidR="006D2A26" w:rsidRPr="006D2A26" w:rsidRDefault="00902649" w:rsidP="00902649">
      <w:pPr>
        <w:ind w:firstLine="420"/>
      </w:pPr>
      <w:r>
        <w:tab/>
      </w:r>
      <w:r>
        <w:tab/>
      </w:r>
      <w:r>
        <w:tab/>
        <w:t>&lt;/dependency&gt;</w:t>
      </w:r>
    </w:p>
    <w:p w14:paraId="0C7163ED" w14:textId="77777777" w:rsidR="006D2A26" w:rsidRDefault="006D2A26" w:rsidP="007A3AAB">
      <w:pPr>
        <w:ind w:firstLine="420"/>
        <w:rPr>
          <w:rFonts w:ascii="Calibri" w:hAnsi="Calibri"/>
          <w:szCs w:val="22"/>
        </w:rPr>
      </w:pPr>
    </w:p>
    <w:p w14:paraId="73DD9519" w14:textId="4526342F" w:rsidR="00CC4AE8" w:rsidRDefault="00B76640" w:rsidP="00B76640">
      <w:pPr>
        <w:pStyle w:val="10"/>
      </w:pPr>
      <w:r>
        <w:rPr>
          <w:rFonts w:hint="eastAsia"/>
        </w:rPr>
        <w:lastRenderedPageBreak/>
        <w:t>分布式事务</w:t>
      </w:r>
    </w:p>
    <w:p w14:paraId="27622E88" w14:textId="471A513D" w:rsidR="00B76640" w:rsidRDefault="00B76640" w:rsidP="00B76640">
      <w:pPr>
        <w:pStyle w:val="2"/>
      </w:pPr>
      <w:r w:rsidRPr="00B76640">
        <w:rPr>
          <w:rFonts w:hint="eastAsia"/>
        </w:rPr>
        <w:t>分布式事务</w:t>
      </w:r>
    </w:p>
    <w:p w14:paraId="57AB73B1" w14:textId="703C0FD7" w:rsidR="00B76640" w:rsidRPr="00B76640" w:rsidRDefault="00B76640" w:rsidP="00B76640">
      <w:pPr>
        <w:pStyle w:val="3"/>
        <w:ind w:firstLine="420"/>
      </w:pPr>
      <w:r>
        <w:rPr>
          <w:rFonts w:hint="eastAsia"/>
        </w:rPr>
        <w:t>什么是分布式事务</w:t>
      </w:r>
    </w:p>
    <w:p w14:paraId="76391A88" w14:textId="3DDE9019" w:rsidR="00B76640" w:rsidRDefault="00B76640" w:rsidP="00B76640">
      <w:pPr>
        <w:ind w:firstLine="420"/>
      </w:pPr>
      <w:r w:rsidRPr="00B76640">
        <w:rPr>
          <w:rFonts w:hint="eastAsia"/>
        </w:rPr>
        <w:t>分布式事务就是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14:paraId="2492DE13" w14:textId="0EDA559A" w:rsidR="0045203F" w:rsidRDefault="0045203F" w:rsidP="0045203F">
      <w:pPr>
        <w:pStyle w:val="3"/>
        <w:ind w:firstLine="420"/>
      </w:pPr>
      <w:r w:rsidRPr="0045203F">
        <w:t>分布式事务产生的原因</w:t>
      </w:r>
    </w:p>
    <w:p w14:paraId="6912C03F" w14:textId="52284970" w:rsidR="0045203F" w:rsidRDefault="0045203F" w:rsidP="0045203F">
      <w:pPr>
        <w:ind w:firstLine="420"/>
      </w:pPr>
      <w:r w:rsidRPr="0045203F">
        <w:rPr>
          <w:rFonts w:hint="eastAsia"/>
        </w:rPr>
        <w:t>从上面本地事务来看，我们可以看为两块，一个是</w:t>
      </w:r>
      <w:r w:rsidRPr="0045203F">
        <w:t>service</w:t>
      </w:r>
      <w:r w:rsidRPr="0045203F">
        <w:t>产生多个节点，另一个是</w:t>
      </w:r>
      <w:r w:rsidRPr="0045203F">
        <w:t>resource</w:t>
      </w:r>
      <w:r w:rsidRPr="0045203F">
        <w:t>产生多个节点。</w:t>
      </w:r>
    </w:p>
    <w:p w14:paraId="0F45ABB3" w14:textId="00C4DC36" w:rsidR="0045203F" w:rsidRDefault="0045203F" w:rsidP="0045203F">
      <w:pPr>
        <w:pStyle w:val="3"/>
        <w:ind w:firstLine="420"/>
      </w:pPr>
      <w:r w:rsidRPr="0045203F">
        <w:t>service</w:t>
      </w:r>
      <w:r w:rsidRPr="0045203F">
        <w:t>多个节点</w:t>
      </w:r>
    </w:p>
    <w:p w14:paraId="1B40A5A3" w14:textId="50B2D991" w:rsidR="0045203F" w:rsidRDefault="0045203F" w:rsidP="0045203F">
      <w:pPr>
        <w:ind w:firstLine="420"/>
      </w:pPr>
      <w:r w:rsidRPr="0045203F">
        <w:rPr>
          <w:rFonts w:hint="eastAsia"/>
        </w:rPr>
        <w:t>随着互联网快速发展，微服务，</w:t>
      </w:r>
      <w:r w:rsidRPr="0045203F">
        <w:t>SOA</w:t>
      </w:r>
      <w:r w:rsidRPr="0045203F">
        <w:t>等服务架构模式正在被大规模的使用，举个简单的例子，一个公司之内，用户的资产可能分为好多个部分，比如余额，积分，优惠券等等。在公司内部有可能积分功能由一个微服务团队维护，优惠券又是另外的团队维护</w:t>
      </w:r>
      <w:r w:rsidR="004A513A">
        <w:rPr>
          <w:rFonts w:hint="eastAsia"/>
        </w:rPr>
        <w:t>。</w:t>
      </w:r>
    </w:p>
    <w:p w14:paraId="78517234" w14:textId="6F65618D" w:rsidR="004A513A" w:rsidRDefault="004A513A" w:rsidP="004A513A">
      <w:pPr>
        <w:ind w:firstLine="420"/>
        <w:jc w:val="center"/>
      </w:pPr>
      <w:r>
        <w:rPr>
          <w:noProof/>
        </w:rPr>
        <w:drawing>
          <wp:inline distT="0" distB="0" distL="0" distR="0" wp14:anchorId="78B7717F" wp14:editId="5B2DE55E">
            <wp:extent cx="4320000" cy="3146121"/>
            <wp:effectExtent l="0" t="0" r="4445" b="0"/>
            <wp:docPr id="292" name="图片 292" descr="https://mmbiz.qpic.cn/mmbiz_png/WLIGprPy3z6QR2ahbaxn60XjuXS3XNrLLBpvygW8oSbJb5jRhXuc2rF4cmPew11D1NSDbqr1ib6Tt1HcB3zGUUg/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png/WLIGprPy3z6QR2ahbaxn60XjuXS3XNrLLBpvygW8oSbJb5jRhXuc2rF4cmPew11D1NSDbqr1ib6Tt1HcB3zGUUg/640?wx_fmt=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20000" cy="3146121"/>
                    </a:xfrm>
                    <a:prstGeom prst="rect">
                      <a:avLst/>
                    </a:prstGeom>
                    <a:noFill/>
                    <a:ln>
                      <a:noFill/>
                    </a:ln>
                  </pic:spPr>
                </pic:pic>
              </a:graphicData>
            </a:graphic>
          </wp:inline>
        </w:drawing>
      </w:r>
    </w:p>
    <w:p w14:paraId="1F5C6133" w14:textId="593459A6" w:rsidR="00DA50A4" w:rsidRDefault="00515C6E" w:rsidP="00DA50A4">
      <w:pPr>
        <w:ind w:firstLine="420"/>
      </w:pPr>
      <w:r w:rsidRPr="00515C6E">
        <w:rPr>
          <w:rFonts w:hint="eastAsia"/>
        </w:rPr>
        <w:t>这样的话就无法保证积分扣减了之后，优惠券能否扣减成功。</w:t>
      </w:r>
    </w:p>
    <w:p w14:paraId="4195FDD6" w14:textId="6ECA644E" w:rsidR="00E17459" w:rsidRDefault="00E17459" w:rsidP="00E17459">
      <w:pPr>
        <w:pStyle w:val="3"/>
        <w:ind w:firstLine="420"/>
      </w:pPr>
      <w:r w:rsidRPr="00E17459">
        <w:t>resource</w:t>
      </w:r>
      <w:r w:rsidRPr="00E17459">
        <w:t>多个节点</w:t>
      </w:r>
    </w:p>
    <w:p w14:paraId="6576E8BD" w14:textId="0B3F9860" w:rsidR="00E17459" w:rsidRDefault="00E17459" w:rsidP="00E17459">
      <w:pPr>
        <w:ind w:firstLine="420"/>
      </w:pPr>
      <w:r w:rsidRPr="00E17459">
        <w:rPr>
          <w:rFonts w:hint="eastAsia"/>
        </w:rPr>
        <w:t>同样的，互联网发展得太快了，我们的</w:t>
      </w:r>
      <w:r w:rsidRPr="00E17459">
        <w:t>Mysql</w:t>
      </w:r>
      <w:r w:rsidRPr="00E17459">
        <w:t>一般来说装千万级的数据就得进行分库分表，对于一个支付宝的转账业务来说，你给的朋友转钱，有可能你的数据库是在北京，而你</w:t>
      </w:r>
      <w:r w:rsidRPr="00E17459">
        <w:lastRenderedPageBreak/>
        <w:t>的朋友的钱是存在上海，所以我们依然无法保证他们能</w:t>
      </w:r>
      <w:r w:rsidR="00484636" w:rsidRPr="00484636">
        <w:rPr>
          <w:rFonts w:hint="eastAsia"/>
        </w:rPr>
        <w:t>同时成功</w:t>
      </w:r>
      <w:r w:rsidR="00B02EBE">
        <w:rPr>
          <w:rFonts w:hint="eastAsia"/>
        </w:rPr>
        <w:t>。</w:t>
      </w:r>
    </w:p>
    <w:p w14:paraId="3F33F926" w14:textId="11EE56E2" w:rsidR="00B26528" w:rsidRDefault="00B26528" w:rsidP="00B26528">
      <w:pPr>
        <w:pStyle w:val="2"/>
      </w:pPr>
      <w:r w:rsidRPr="00B26528">
        <w:t>分布式事务的基础</w:t>
      </w:r>
    </w:p>
    <w:p w14:paraId="7F87C576" w14:textId="6F55458F" w:rsidR="00B26528" w:rsidRDefault="00B26528" w:rsidP="00B26528">
      <w:pPr>
        <w:ind w:firstLine="420"/>
      </w:pPr>
      <w:r w:rsidRPr="00B26528">
        <w:t>CAP</w:t>
      </w:r>
      <w:r w:rsidRPr="00B26528">
        <w:t>定理，又被叫作布鲁尔定理。对于设计分布式系统来说</w:t>
      </w:r>
      <w:r w:rsidRPr="00B26528">
        <w:t>(</w:t>
      </w:r>
      <w:r w:rsidRPr="00B26528">
        <w:t>不仅仅是分布式事务</w:t>
      </w:r>
      <w:r w:rsidRPr="00B26528">
        <w:t>)</w:t>
      </w:r>
      <w:r w:rsidRPr="00B26528">
        <w:t>的架构师来说，</w:t>
      </w:r>
      <w:r w:rsidRPr="00B26528">
        <w:t>CAP</w:t>
      </w:r>
      <w:r w:rsidRPr="00B26528">
        <w:t>就是你的入门理论。</w:t>
      </w:r>
    </w:p>
    <w:p w14:paraId="45E82405" w14:textId="3366FB6C" w:rsidR="00EA4A0F" w:rsidRDefault="00EA4A0F" w:rsidP="00EA4A0F">
      <w:pPr>
        <w:ind w:firstLine="420"/>
      </w:pPr>
      <w:r>
        <w:t>C (</w:t>
      </w:r>
      <w:r>
        <w:t>一致性</w:t>
      </w:r>
      <w:r>
        <w:t>):</w:t>
      </w:r>
      <w:r>
        <w:t>对某个指定的客户端来说，读操作能返回最新的写操作。对于数据分布在不同节点上的数据上来说，如果在某个节点更新了数据，那么在其他节点如果都能读取到这个最新的数据，那么就称为强一致，如果有某个节点没有读取到，那就是分布式不一致。</w:t>
      </w:r>
    </w:p>
    <w:p w14:paraId="15659A8D" w14:textId="10C82AE4" w:rsidR="00EA4A0F" w:rsidRDefault="00EA4A0F" w:rsidP="00EA4A0F">
      <w:pPr>
        <w:ind w:firstLine="420"/>
      </w:pPr>
      <w:r>
        <w:t>A (</w:t>
      </w:r>
      <w:r>
        <w:t>可用性</w:t>
      </w:r>
      <w:r>
        <w:t>)</w:t>
      </w:r>
      <w:r>
        <w:t>：非故障的节点在合理的时间内返回合理的响应</w:t>
      </w:r>
      <w:r>
        <w:t>(</w:t>
      </w:r>
      <w:r>
        <w:t>不是错误和超时的响应</w:t>
      </w:r>
      <w:r>
        <w:t>)</w:t>
      </w:r>
      <w:r>
        <w:t>。可用性的两个关键一个是合理的时间，一个是合理的响应。合理的时间指的是请求不能无限被阻塞，应该在合理的时间给出返回。合理的响应指的是系统应该明确返回结果并且结果是正确的，这里的正确指的是比如应该返回</w:t>
      </w:r>
      <w:r>
        <w:t>50</w:t>
      </w:r>
      <w:r>
        <w:t>，而不是返回</w:t>
      </w:r>
      <w:r>
        <w:t>40</w:t>
      </w:r>
      <w:r>
        <w:t>。</w:t>
      </w:r>
    </w:p>
    <w:p w14:paraId="355A8453" w14:textId="35BC47F2" w:rsidR="00EA4A0F" w:rsidRDefault="00EA4A0F" w:rsidP="00EA4A0F">
      <w:pPr>
        <w:ind w:firstLine="420"/>
      </w:pPr>
      <w:r>
        <w:t>P (</w:t>
      </w:r>
      <w:r>
        <w:t>分区容错性</w:t>
      </w:r>
      <w:r>
        <w:t>):</w:t>
      </w:r>
      <w:r>
        <w:t>当出现网络分区后，系统能够继续工作。打个比方，这里个集群有多台机器，有台机器网络出现了问题，但是这个集群仍然可以正常工作。</w:t>
      </w:r>
    </w:p>
    <w:p w14:paraId="1320D5E0" w14:textId="4359A777" w:rsidR="00165E3E" w:rsidRPr="00B26528" w:rsidRDefault="00165E3E" w:rsidP="00EA4A0F">
      <w:pPr>
        <w:ind w:firstLine="420"/>
      </w:pPr>
      <w:r w:rsidRPr="00165E3E">
        <w:rPr>
          <w:rFonts w:hint="eastAsia"/>
        </w:rPr>
        <w:t>熟悉</w:t>
      </w:r>
      <w:r w:rsidRPr="00165E3E">
        <w:t>CAP</w:t>
      </w:r>
      <w:r w:rsidRPr="00165E3E">
        <w:t>的人都知道，三者不能共有，如果感兴趣可以搜索</w:t>
      </w:r>
      <w:r w:rsidRPr="00165E3E">
        <w:t>CAP</w:t>
      </w:r>
      <w:r w:rsidRPr="00165E3E">
        <w:t>的证明，在分布式系统中，网络无法</w:t>
      </w:r>
      <w:r w:rsidRPr="00165E3E">
        <w:t>100%</w:t>
      </w:r>
      <w:r w:rsidRPr="00165E3E">
        <w:t>可靠，分区其实是一个必然现象，如果我们选择了</w:t>
      </w:r>
      <w:r w:rsidRPr="00165E3E">
        <w:t>CA</w:t>
      </w:r>
      <w:r w:rsidRPr="00165E3E">
        <w:t>而放弃了</w:t>
      </w:r>
      <w:r w:rsidRPr="00165E3E">
        <w:t>P</w:t>
      </w:r>
      <w:r w:rsidRPr="00165E3E">
        <w:t>，那么当发生分区现象时，为了保证一致性，这个时候必须拒绝请求，但是</w:t>
      </w:r>
      <w:r w:rsidRPr="00165E3E">
        <w:t>A</w:t>
      </w:r>
      <w:r w:rsidRPr="00165E3E">
        <w:t>又不允许，所以分布式系统理论上不可能选择</w:t>
      </w:r>
      <w:r w:rsidRPr="00165E3E">
        <w:t>CA</w:t>
      </w:r>
      <w:r w:rsidRPr="00165E3E">
        <w:t>架构，只能选择</w:t>
      </w:r>
      <w:r w:rsidRPr="00165E3E">
        <w:t>CP</w:t>
      </w:r>
      <w:r w:rsidRPr="00165E3E">
        <w:t>或者</w:t>
      </w:r>
      <w:r w:rsidRPr="00165E3E">
        <w:t>AP</w:t>
      </w:r>
      <w:r w:rsidRPr="00165E3E">
        <w:t>架构。</w:t>
      </w:r>
    </w:p>
    <w:p w14:paraId="34C3BC0B" w14:textId="4A63BB4D" w:rsidR="001503D5" w:rsidRDefault="001503D5" w:rsidP="001503D5">
      <w:pPr>
        <w:ind w:firstLine="420"/>
      </w:pPr>
      <w:r>
        <w:rPr>
          <w:rFonts w:hint="eastAsia"/>
        </w:rPr>
        <w:t>对于</w:t>
      </w:r>
      <w:r>
        <w:t>CP</w:t>
      </w:r>
      <w:r>
        <w:t>来说，放弃可用性，追求一致性和分区容错性，我们的</w:t>
      </w:r>
      <w:r>
        <w:t>zookeeper</w:t>
      </w:r>
      <w:r>
        <w:t>其实就是追求的强一致。</w:t>
      </w:r>
    </w:p>
    <w:p w14:paraId="21C5558C" w14:textId="5411CFF5" w:rsidR="00B26528" w:rsidRPr="00E17459" w:rsidRDefault="001503D5" w:rsidP="001503D5">
      <w:pPr>
        <w:ind w:firstLine="420"/>
      </w:pPr>
      <w:r>
        <w:rPr>
          <w:rFonts w:hint="eastAsia"/>
        </w:rPr>
        <w:t>对于</w:t>
      </w:r>
      <w:r>
        <w:t>AP</w:t>
      </w:r>
      <w:r>
        <w:t>来说，放弃一致性</w:t>
      </w:r>
      <w:r>
        <w:t>(</w:t>
      </w:r>
      <w:r>
        <w:t>这里说的一致性是强一致性</w:t>
      </w:r>
      <w:r>
        <w:t>)</w:t>
      </w:r>
      <w:r>
        <w:t>，追求分区容错性和可用性，这是很多分布式系统设计时的选择，后面的</w:t>
      </w:r>
      <w:r>
        <w:t>BASE</w:t>
      </w:r>
      <w:r>
        <w:t>也是根据</w:t>
      </w:r>
      <w:r>
        <w:t>AP</w:t>
      </w:r>
      <w:r>
        <w:t>来扩展</w:t>
      </w:r>
    </w:p>
    <w:p w14:paraId="4860271F" w14:textId="770C1B0D" w:rsidR="00E17459" w:rsidRPr="0045203F" w:rsidRDefault="0085551C" w:rsidP="00E17459">
      <w:pPr>
        <w:ind w:firstLine="420"/>
      </w:pPr>
      <w:r w:rsidRPr="0085551C">
        <w:rPr>
          <w:rFonts w:hint="eastAsia"/>
        </w:rPr>
        <w:t>顺便一提，</w:t>
      </w:r>
      <w:r w:rsidRPr="0085551C">
        <w:t>CAP</w:t>
      </w:r>
      <w:r w:rsidRPr="0085551C">
        <w:t>理论中是忽略网络延迟，也就是当事务提交时，从节点</w:t>
      </w:r>
      <w:r w:rsidRPr="0085551C">
        <w:t>A</w:t>
      </w:r>
      <w:r w:rsidRPr="0085551C">
        <w:t>复制到节点</w:t>
      </w:r>
      <w:r w:rsidRPr="0085551C">
        <w:t>B</w:t>
      </w:r>
      <w:r w:rsidRPr="0085551C">
        <w:t>，但是在现实中这个是明显不可能的，所以总会有一定的时间是不一致。同时</w:t>
      </w:r>
      <w:r w:rsidRPr="0085551C">
        <w:t>CAP</w:t>
      </w:r>
      <w:r w:rsidRPr="0085551C">
        <w:t>中选择两个，比如你选择了</w:t>
      </w:r>
      <w:r w:rsidRPr="0085551C">
        <w:t>CP</w:t>
      </w:r>
      <w:r w:rsidRPr="0085551C">
        <w:t>，并不是叫你放弃</w:t>
      </w:r>
      <w:r w:rsidRPr="0085551C">
        <w:t>A</w:t>
      </w:r>
      <w:r w:rsidRPr="0085551C">
        <w:t>。因为</w:t>
      </w:r>
      <w:r w:rsidRPr="0085551C">
        <w:t>P</w:t>
      </w:r>
      <w:r w:rsidRPr="0085551C">
        <w:t>出现的概率实在是太小了，大部分的时间你仍然需要保证</w:t>
      </w:r>
      <w:r w:rsidRPr="0085551C">
        <w:t>CA</w:t>
      </w:r>
      <w:r w:rsidRPr="0085551C">
        <w:t>。就算分区出现了你也要为后来的</w:t>
      </w:r>
      <w:r w:rsidRPr="0085551C">
        <w:t>A</w:t>
      </w:r>
      <w:r w:rsidRPr="0085551C">
        <w:t>做准备，比如通过一些日志的手段，是其他机器回复至可用。</w:t>
      </w:r>
    </w:p>
    <w:p w14:paraId="6E962FFE" w14:textId="77777777" w:rsidR="0045203F" w:rsidRPr="0045203F" w:rsidRDefault="0045203F" w:rsidP="0045203F">
      <w:pPr>
        <w:ind w:firstLine="420"/>
      </w:pPr>
    </w:p>
    <w:p w14:paraId="5869B8E3" w14:textId="3115E3D5" w:rsidR="00972CCC" w:rsidRDefault="00972CCC" w:rsidP="00972CCC">
      <w:pPr>
        <w:pStyle w:val="2"/>
      </w:pPr>
      <w:r w:rsidRPr="00972CCC">
        <w:t>分布式事务解决方案</w:t>
      </w:r>
    </w:p>
    <w:p w14:paraId="2FD221C6" w14:textId="2A7AFF6A" w:rsidR="00972CCC" w:rsidRPr="00972CCC" w:rsidRDefault="00972CCC" w:rsidP="00972CCC">
      <w:pPr>
        <w:ind w:firstLine="420"/>
      </w:pPr>
      <w:r w:rsidRPr="00972CCC">
        <w:rPr>
          <w:rFonts w:hint="eastAsia"/>
        </w:rPr>
        <w:t>有了上面的理论基础后，这里介绍开始介绍几种常见的分布式事务的解决方案</w:t>
      </w:r>
    </w:p>
    <w:p w14:paraId="6048F3BB" w14:textId="77777777" w:rsidR="00972CCC" w:rsidRPr="00972CCC" w:rsidRDefault="00972CCC" w:rsidP="00972CCC">
      <w:pPr>
        <w:pStyle w:val="3"/>
        <w:ind w:firstLine="420"/>
        <w:rPr>
          <w:rFonts w:eastAsia="宋体"/>
          <w:bCs/>
        </w:rPr>
      </w:pPr>
      <w:r w:rsidRPr="00972CCC">
        <w:t>是否真的要分布式事务</w:t>
      </w:r>
    </w:p>
    <w:p w14:paraId="655C1D28" w14:textId="68729096" w:rsidR="00972CCC" w:rsidRDefault="00972CCC" w:rsidP="00972CCC">
      <w:pPr>
        <w:ind w:firstLine="420"/>
      </w:pPr>
      <w:r>
        <w:rPr>
          <w:rFonts w:hint="eastAsia"/>
        </w:rPr>
        <w:t>在说方案之前，首先你一定要明确你是否真的需要分布式事务？</w:t>
      </w:r>
    </w:p>
    <w:p w14:paraId="7A3D42F6" w14:textId="0E21C959" w:rsidR="00972CCC" w:rsidRDefault="00972CCC" w:rsidP="00972CCC">
      <w:pPr>
        <w:ind w:firstLine="420"/>
      </w:pPr>
      <w:r>
        <w:rPr>
          <w:rFonts w:hint="eastAsia"/>
        </w:rPr>
        <w:t>上面说过出现分布式事务的两个原因，其中有个原因是因为微服务过多。我见过太多团队一个人维护几个微服务，太多团队过度设计，搞得所有人疲劳不堪，而微服务过多就会引出分布式事务，这个时候我不会建议你去采用下面任何一种方案，而是请把需要事务的微服务聚合成一个单机服务，使用数据库的本地事务。因为不论任何一种方案都会增加你系统的复杂度，这样的成本实在是太高了，千万不要因为追求某些设计，而引入不必要的成本和复杂度。</w:t>
      </w:r>
    </w:p>
    <w:p w14:paraId="1E4AE9AC" w14:textId="18B5FED8" w:rsidR="0045203F" w:rsidRDefault="00972CCC" w:rsidP="00972CCC">
      <w:pPr>
        <w:ind w:firstLine="420"/>
      </w:pPr>
      <w:r>
        <w:rPr>
          <w:rFonts w:hint="eastAsia"/>
        </w:rPr>
        <w:lastRenderedPageBreak/>
        <w:t>如果你确定需要引入分布式事务可以看看下面几种常见的方案。</w:t>
      </w:r>
    </w:p>
    <w:p w14:paraId="18FE53D3" w14:textId="6A374DAD" w:rsidR="00B93CE6" w:rsidRDefault="00B93CE6" w:rsidP="00B93CE6">
      <w:pPr>
        <w:pStyle w:val="10"/>
      </w:pPr>
      <w:r>
        <w:rPr>
          <w:rFonts w:hint="eastAsia"/>
        </w:rPr>
        <w:t>分布式锁</w:t>
      </w:r>
    </w:p>
    <w:p w14:paraId="66ABD257" w14:textId="185465D7" w:rsidR="00B93CE6" w:rsidRDefault="00B93CE6" w:rsidP="00B93CE6">
      <w:pPr>
        <w:pStyle w:val="2"/>
      </w:pPr>
      <w:r>
        <w:rPr>
          <w:rFonts w:hint="eastAsia"/>
        </w:rPr>
        <w:t>分布式锁的原因</w:t>
      </w:r>
    </w:p>
    <w:p w14:paraId="3A3FF0A8" w14:textId="413458B3" w:rsidR="00B93CE6" w:rsidRPr="00B93CE6" w:rsidRDefault="00BF0F5D" w:rsidP="00B93CE6">
      <w:pPr>
        <w:ind w:firstLine="420"/>
      </w:pPr>
      <w:r>
        <w:rPr>
          <w:rFonts w:hint="eastAsia"/>
        </w:rPr>
        <w:t>为了保证一个方法或属性在高并发情况下的同一时间只能被同一个线程执行，在传统单体应用单机部署的情况下，可以使用</w:t>
      </w:r>
      <w:r>
        <w:t>Java</w:t>
      </w:r>
      <w:r>
        <w:t>并发处理相关的</w:t>
      </w:r>
      <w:r>
        <w:t>API(</w:t>
      </w:r>
      <w:r>
        <w:t>如</w:t>
      </w:r>
      <w:r>
        <w:t>ReentrantLock</w:t>
      </w:r>
      <w:r>
        <w:t>或</w:t>
      </w:r>
      <w:r>
        <w:t>Synchronized)</w:t>
      </w:r>
      <w:r>
        <w:t>进行互斥控制。在单机环境中，</w:t>
      </w:r>
      <w:r>
        <w:t>Java</w:t>
      </w:r>
      <w:r>
        <w:t>中提供了很多并发处理相关的</w:t>
      </w:r>
      <w:r>
        <w:t>API</w:t>
      </w:r>
      <w:r>
        <w:t>。但是，随着业务发展的需要，原单体单机部署的系统被演化成分布式集群系统后，由于分布式系统多线程、多进程并且分布在不同机器上，这将使原单机部署情况下的并发控制锁策略失效，单纯的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rPr>
          <w:rFonts w:hint="eastAsia"/>
        </w:rPr>
        <w:t>的互斥机制来控制共享资源的访问，这就是分布式锁要解决的问题！</w:t>
      </w:r>
    </w:p>
    <w:p w14:paraId="54347E31" w14:textId="4820F84A" w:rsidR="00FA6C57" w:rsidRDefault="00FA6C57" w:rsidP="00FA6C57">
      <w:pPr>
        <w:pStyle w:val="2"/>
      </w:pPr>
      <w:r>
        <w:rPr>
          <w:rFonts w:hint="eastAsia"/>
        </w:rPr>
        <w:t>分布式锁应该具备哪些条件</w:t>
      </w:r>
    </w:p>
    <w:p w14:paraId="33754EF7" w14:textId="77777777" w:rsidR="00FA6C57" w:rsidRDefault="00FA6C57" w:rsidP="00FA6C57">
      <w:pPr>
        <w:ind w:firstLine="420"/>
      </w:pPr>
      <w:r>
        <w:t>1</w:t>
      </w:r>
      <w:r>
        <w:t>、在分布式系统环境下，一个方法在同一时间只能被一个机器的一个线程执行；</w:t>
      </w:r>
      <w:r>
        <w:t xml:space="preserve"> </w:t>
      </w:r>
    </w:p>
    <w:p w14:paraId="36632A6E" w14:textId="77777777" w:rsidR="00FA6C57" w:rsidRDefault="00FA6C57" w:rsidP="00FA6C57">
      <w:pPr>
        <w:ind w:firstLine="420"/>
      </w:pPr>
      <w:r>
        <w:t>2</w:t>
      </w:r>
      <w:r>
        <w:t>、高可用的获取锁与释放锁；</w:t>
      </w:r>
      <w:r>
        <w:t xml:space="preserve"> </w:t>
      </w:r>
    </w:p>
    <w:p w14:paraId="155F897E" w14:textId="77777777" w:rsidR="00FA6C57" w:rsidRDefault="00FA6C57" w:rsidP="00FA6C57">
      <w:pPr>
        <w:ind w:firstLine="420"/>
      </w:pPr>
      <w:r>
        <w:t>3</w:t>
      </w:r>
      <w:r>
        <w:t>、高性能的获取锁与释放锁；</w:t>
      </w:r>
      <w:r>
        <w:t xml:space="preserve"> </w:t>
      </w:r>
    </w:p>
    <w:p w14:paraId="0D2A5DD9" w14:textId="77777777" w:rsidR="00FA6C57" w:rsidRDefault="00FA6C57" w:rsidP="00FA6C57">
      <w:pPr>
        <w:ind w:firstLine="420"/>
      </w:pPr>
      <w:r>
        <w:t>4</w:t>
      </w:r>
      <w:r>
        <w:t>、具备可重入特性；</w:t>
      </w:r>
      <w:r>
        <w:t xml:space="preserve"> </w:t>
      </w:r>
    </w:p>
    <w:p w14:paraId="2D5F14B7" w14:textId="77777777" w:rsidR="00FA6C57" w:rsidRDefault="00FA6C57" w:rsidP="00FA6C57">
      <w:pPr>
        <w:ind w:firstLine="420"/>
      </w:pPr>
      <w:r>
        <w:t>5</w:t>
      </w:r>
      <w:r>
        <w:t>、具备锁失效机制，防止死锁；</w:t>
      </w:r>
      <w:r>
        <w:t xml:space="preserve"> </w:t>
      </w:r>
    </w:p>
    <w:p w14:paraId="33E21755" w14:textId="6067B089" w:rsidR="00FA6C57" w:rsidRDefault="00FA6C57" w:rsidP="00FA6C57">
      <w:pPr>
        <w:ind w:firstLine="420"/>
      </w:pPr>
      <w:r>
        <w:t>6</w:t>
      </w:r>
      <w:r>
        <w:t>、具备非阻塞锁特性，即没有获取到锁将直接返回获取锁失败。</w:t>
      </w:r>
    </w:p>
    <w:p w14:paraId="60DA4A19" w14:textId="5C469961" w:rsidR="00A053FA" w:rsidRDefault="00A053FA" w:rsidP="00A053FA">
      <w:pPr>
        <w:pStyle w:val="2"/>
      </w:pPr>
      <w:r>
        <w:rPr>
          <w:rFonts w:hint="eastAsia"/>
        </w:rPr>
        <w:t>基于</w:t>
      </w:r>
      <w:r>
        <w:rPr>
          <w:rFonts w:hint="eastAsia"/>
        </w:rPr>
        <w:t>Redis</w:t>
      </w:r>
      <w:r>
        <w:rPr>
          <w:rFonts w:hint="eastAsia"/>
        </w:rPr>
        <w:t>的实现方式</w:t>
      </w:r>
    </w:p>
    <w:p w14:paraId="26D8A7FA" w14:textId="07F0D7F8" w:rsidR="00A053FA" w:rsidRPr="00A053FA" w:rsidRDefault="00A053FA" w:rsidP="00A053FA">
      <w:pPr>
        <w:pStyle w:val="3"/>
        <w:ind w:firstLine="420"/>
      </w:pPr>
      <w:r w:rsidRPr="00A053FA">
        <w:rPr>
          <w:rFonts w:hint="eastAsia"/>
        </w:rPr>
        <w:t>选用</w:t>
      </w:r>
      <w:r w:rsidRPr="00A053FA">
        <w:rPr>
          <w:rFonts w:hint="eastAsia"/>
        </w:rPr>
        <w:t>Redis</w:t>
      </w:r>
      <w:r w:rsidRPr="00A053FA">
        <w:rPr>
          <w:rFonts w:hint="eastAsia"/>
        </w:rPr>
        <w:t>实现分布式锁原因：</w:t>
      </w:r>
    </w:p>
    <w:p w14:paraId="60B0F01E" w14:textId="78F6F137" w:rsidR="00A053FA" w:rsidRDefault="00A053FA" w:rsidP="0027352F">
      <w:pPr>
        <w:ind w:firstLine="420"/>
      </w:pPr>
      <w:r w:rsidRPr="00A053FA">
        <w:rPr>
          <w:rFonts w:hint="eastAsia"/>
        </w:rPr>
        <w:t>（</w:t>
      </w:r>
      <w:r w:rsidRPr="00A053FA">
        <w:rPr>
          <w:rFonts w:hint="eastAsia"/>
        </w:rPr>
        <w:t>1</w:t>
      </w:r>
      <w:r w:rsidRPr="00A053FA">
        <w:rPr>
          <w:rFonts w:hint="eastAsia"/>
        </w:rPr>
        <w:t>）</w:t>
      </w:r>
      <w:r w:rsidRPr="00A053FA">
        <w:rPr>
          <w:rFonts w:hint="eastAsia"/>
        </w:rPr>
        <w:t>Redis</w:t>
      </w:r>
      <w:r w:rsidRPr="00A053FA">
        <w:rPr>
          <w:rFonts w:hint="eastAsia"/>
        </w:rPr>
        <w:t>有很高的性能；</w:t>
      </w:r>
      <w:r w:rsidRPr="00A053FA">
        <w:rPr>
          <w:rFonts w:hint="eastAsia"/>
        </w:rPr>
        <w:t> </w:t>
      </w:r>
      <w:r w:rsidRPr="00A053FA">
        <w:rPr>
          <w:rFonts w:hint="eastAsia"/>
        </w:rPr>
        <w:br/>
      </w:r>
      <w:r w:rsidR="0027352F">
        <w:tab/>
      </w:r>
      <w:r w:rsidRPr="00A053FA">
        <w:rPr>
          <w:rFonts w:hint="eastAsia"/>
        </w:rPr>
        <w:t>（</w:t>
      </w:r>
      <w:r w:rsidRPr="00A053FA">
        <w:rPr>
          <w:rFonts w:hint="eastAsia"/>
        </w:rPr>
        <w:t>2</w:t>
      </w:r>
      <w:r w:rsidRPr="00A053FA">
        <w:rPr>
          <w:rFonts w:hint="eastAsia"/>
        </w:rPr>
        <w:t>）</w:t>
      </w:r>
      <w:r w:rsidRPr="00A053FA">
        <w:rPr>
          <w:rFonts w:hint="eastAsia"/>
        </w:rPr>
        <w:t>Redis</w:t>
      </w:r>
      <w:r w:rsidRPr="00A053FA">
        <w:rPr>
          <w:rFonts w:hint="eastAsia"/>
        </w:rPr>
        <w:t>命令对此支持较好，实现起来比较方便</w:t>
      </w:r>
    </w:p>
    <w:p w14:paraId="3490D107" w14:textId="21EC29A2" w:rsidR="004E261A" w:rsidRDefault="004E261A" w:rsidP="004E261A">
      <w:pPr>
        <w:pStyle w:val="2"/>
      </w:pPr>
      <w:r w:rsidRPr="004E261A">
        <w:t>使用命令介绍：</w:t>
      </w:r>
    </w:p>
    <w:p w14:paraId="7C05F9D9" w14:textId="77777777" w:rsidR="004E261A" w:rsidRPr="004E261A" w:rsidRDefault="004E261A" w:rsidP="004E261A">
      <w:pPr>
        <w:ind w:firstLine="420"/>
      </w:pPr>
    </w:p>
    <w:p w14:paraId="43EE47F0" w14:textId="77777777" w:rsidR="00E245BB" w:rsidRDefault="00E245BB" w:rsidP="0027352F">
      <w:pPr>
        <w:ind w:firstLine="420"/>
      </w:pPr>
    </w:p>
    <w:p w14:paraId="1782AE50" w14:textId="77777777" w:rsidR="006F7302" w:rsidRPr="00A053FA" w:rsidRDefault="006F7302" w:rsidP="0027352F">
      <w:pPr>
        <w:ind w:firstLine="420"/>
      </w:pPr>
    </w:p>
    <w:p w14:paraId="1B7708B7" w14:textId="7F145D1C" w:rsidR="00A053FA" w:rsidRDefault="004E261A" w:rsidP="004E261A">
      <w:pPr>
        <w:pStyle w:val="3"/>
        <w:ind w:firstLine="420"/>
      </w:pPr>
      <w:r w:rsidRPr="004E261A">
        <w:t>SETNX</w:t>
      </w:r>
    </w:p>
    <w:p w14:paraId="4B44EC63" w14:textId="09C20B2E" w:rsidR="004E261A" w:rsidRPr="004E261A" w:rsidRDefault="004E261A" w:rsidP="004E261A">
      <w:pPr>
        <w:ind w:firstLine="420"/>
      </w:pPr>
      <w:r w:rsidRPr="004E261A">
        <w:t>SETNX key val</w:t>
      </w:r>
      <w:r w:rsidRPr="004E261A">
        <w:t>：当且仅当</w:t>
      </w:r>
      <w:r w:rsidRPr="004E261A">
        <w:t>key</w:t>
      </w:r>
      <w:r w:rsidRPr="004E261A">
        <w:t>不存在时，</w:t>
      </w:r>
      <w:r w:rsidRPr="004E261A">
        <w:t>set</w:t>
      </w:r>
      <w:r w:rsidRPr="004E261A">
        <w:t>一个</w:t>
      </w:r>
      <w:r w:rsidRPr="004E261A">
        <w:t>key</w:t>
      </w:r>
      <w:r w:rsidRPr="004E261A">
        <w:t>为</w:t>
      </w:r>
      <w:r w:rsidRPr="004E261A">
        <w:t>val</w:t>
      </w:r>
      <w:r w:rsidRPr="004E261A">
        <w:t>的字符串，返回</w:t>
      </w:r>
      <w:r w:rsidRPr="004E261A">
        <w:t>1</w:t>
      </w:r>
      <w:r w:rsidRPr="004E261A">
        <w:t>；若</w:t>
      </w:r>
      <w:r w:rsidRPr="004E261A">
        <w:t>key</w:t>
      </w:r>
      <w:r w:rsidRPr="004E261A">
        <w:t>存在，则什么都不做，返回</w:t>
      </w:r>
      <w:r w:rsidRPr="004E261A">
        <w:t>0</w:t>
      </w:r>
      <w:r w:rsidRPr="004E261A">
        <w:t>。</w:t>
      </w:r>
    </w:p>
    <w:p w14:paraId="04EC74C1" w14:textId="2C26E382" w:rsidR="0013186A" w:rsidRPr="00FA6C57" w:rsidRDefault="008B4D94" w:rsidP="008B4D94">
      <w:pPr>
        <w:pStyle w:val="3"/>
        <w:ind w:firstLine="420"/>
      </w:pPr>
      <w:r w:rsidRPr="008B4D94">
        <w:lastRenderedPageBreak/>
        <w:t>expire</w:t>
      </w:r>
    </w:p>
    <w:p w14:paraId="1D0C2385" w14:textId="79EE85D5" w:rsidR="00B76640" w:rsidRPr="00FA6C57" w:rsidRDefault="008B4D94" w:rsidP="008B4D94">
      <w:pPr>
        <w:pStyle w:val="3"/>
        <w:ind w:firstLine="420"/>
      </w:pPr>
      <w:r w:rsidRPr="008B4D94">
        <w:t>delete</w:t>
      </w:r>
      <w:r w:rsidR="00882A11">
        <w:t xml:space="preserve">    </w:t>
      </w:r>
    </w:p>
    <w:p w14:paraId="6FDC1339" w14:textId="5A4BEFA1" w:rsidR="00B76640" w:rsidRDefault="00882A11" w:rsidP="00882A11">
      <w:pPr>
        <w:pStyle w:val="3"/>
        <w:ind w:firstLine="420"/>
      </w:pPr>
      <w:r w:rsidRPr="00882A11">
        <w:t>实现思想：</w:t>
      </w:r>
    </w:p>
    <w:p w14:paraId="54686430" w14:textId="1B2C0E66" w:rsidR="00882A11" w:rsidRDefault="00882A11" w:rsidP="00882A11">
      <w:pPr>
        <w:ind w:firstLine="420"/>
      </w:pPr>
      <w:r>
        <w:t>1</w:t>
      </w:r>
      <w:r>
        <w:t>）获取锁的时候，使用</w:t>
      </w:r>
      <w:r>
        <w:t>setnx</w:t>
      </w:r>
      <w:r>
        <w:t>加锁，并使用</w:t>
      </w:r>
      <w:r>
        <w:t>expire</w:t>
      </w:r>
      <w:r>
        <w:t>命令为锁添加一个超时时间，超过该时间则自动释放锁，锁的</w:t>
      </w:r>
      <w:r>
        <w:t>value</w:t>
      </w:r>
      <w:r>
        <w:t>值为一个随机生成的</w:t>
      </w:r>
      <w:r>
        <w:t>UUID</w:t>
      </w:r>
      <w:r>
        <w:t>，通过此在释放锁的时候进行判断。</w:t>
      </w:r>
    </w:p>
    <w:p w14:paraId="5D78C7B9" w14:textId="028D149F" w:rsidR="00882A11" w:rsidRDefault="00882A11" w:rsidP="00882A11">
      <w:pPr>
        <w:ind w:firstLine="420"/>
      </w:pPr>
      <w:r>
        <w:rPr>
          <w:rFonts w:hint="eastAsia"/>
        </w:rPr>
        <w:t>（</w:t>
      </w:r>
      <w:r>
        <w:t>2</w:t>
      </w:r>
      <w:r>
        <w:t>）获取锁的时候还设置一个获取的超时时间，若超过这个时间则放弃获取锁。</w:t>
      </w:r>
    </w:p>
    <w:p w14:paraId="7D92F785" w14:textId="77777777" w:rsidR="00882A11" w:rsidRDefault="00882A11" w:rsidP="00882A11">
      <w:pPr>
        <w:ind w:firstLine="420"/>
      </w:pPr>
      <w:r>
        <w:rPr>
          <w:rFonts w:hint="eastAsia"/>
        </w:rPr>
        <w:t>（</w:t>
      </w:r>
      <w:r>
        <w:t>3</w:t>
      </w:r>
      <w:r>
        <w:t>）释放锁的时候，通过</w:t>
      </w:r>
      <w:r>
        <w:t>UUID</w:t>
      </w:r>
      <w:r>
        <w:t>判断是不是该锁，若是该锁，则执行</w:t>
      </w:r>
      <w:r>
        <w:t>delete</w:t>
      </w:r>
      <w:r>
        <w:t>进行锁释放。</w:t>
      </w:r>
    </w:p>
    <w:p w14:paraId="0DA6FD31" w14:textId="77777777" w:rsidR="00882A11" w:rsidRPr="00882A11" w:rsidRDefault="00882A11" w:rsidP="00882A11">
      <w:pPr>
        <w:ind w:firstLine="420"/>
      </w:pPr>
    </w:p>
    <w:p w14:paraId="2A004423" w14:textId="77777777" w:rsidR="00517E15" w:rsidRPr="00517E15" w:rsidRDefault="00517E15" w:rsidP="00517E15">
      <w:pPr>
        <w:ind w:firstLine="420"/>
      </w:pPr>
    </w:p>
    <w:p w14:paraId="0C0A4EB4" w14:textId="77777777" w:rsidR="00517E15" w:rsidRDefault="00517E15" w:rsidP="00517E15">
      <w:pPr>
        <w:ind w:firstLine="420"/>
      </w:pPr>
    </w:p>
    <w:p w14:paraId="141815E2" w14:textId="68A138BB" w:rsidR="00EE31FC" w:rsidRDefault="00EE31FC" w:rsidP="00517E15">
      <w:pPr>
        <w:pStyle w:val="10"/>
      </w:pPr>
      <w:r>
        <w:rPr>
          <w:rFonts w:hint="eastAsia"/>
        </w:rPr>
        <w:t>附录</w:t>
      </w:r>
    </w:p>
    <w:p w14:paraId="53C3ACCA" w14:textId="11B706DC" w:rsidR="00EE31FC" w:rsidRDefault="00EE31FC" w:rsidP="00EE31FC">
      <w:pPr>
        <w:pStyle w:val="2"/>
      </w:pPr>
      <w:r>
        <w:rPr>
          <w:rFonts w:hint="eastAsia"/>
        </w:rPr>
        <w:t>gcc</w:t>
      </w:r>
    </w:p>
    <w:p w14:paraId="0BB9F011" w14:textId="77777777" w:rsidR="00EE31FC" w:rsidRDefault="00EE31FC" w:rsidP="00EE31FC">
      <w:pPr>
        <w:ind w:firstLine="420"/>
      </w:pPr>
      <w:r>
        <w:t>gcc</w:t>
      </w:r>
      <w:r>
        <w:t>是</w:t>
      </w:r>
      <w:r>
        <w:t>linux</w:t>
      </w:r>
      <w:r>
        <w:t>下的一个编译程序，是</w:t>
      </w:r>
      <w:r>
        <w:t>c</w:t>
      </w:r>
      <w:r>
        <w:t>程序的编译工具。</w:t>
      </w:r>
    </w:p>
    <w:p w14:paraId="773B7CC3" w14:textId="77777777" w:rsidR="00EE31FC" w:rsidRDefault="00EE31FC" w:rsidP="00EE31FC">
      <w:pPr>
        <w:ind w:firstLine="420"/>
      </w:pPr>
      <w:r>
        <w:t>GCC(GNU Compiler Collection)</w:t>
      </w:r>
      <w:r>
        <w:t>是</w:t>
      </w:r>
      <w:r>
        <w:t>GNU</w:t>
      </w:r>
      <w:r>
        <w:t>（</w:t>
      </w:r>
      <w:r>
        <w:t>GNU's Not Unix)</w:t>
      </w:r>
      <w:r>
        <w:t>计划提供的编译器家族，它能够支持</w:t>
      </w:r>
      <w:r>
        <w:t>C</w:t>
      </w:r>
      <w:r>
        <w:t>，</w:t>
      </w:r>
      <w:r>
        <w:t>C++</w:t>
      </w:r>
      <w:r>
        <w:t>，</w:t>
      </w:r>
      <w:r>
        <w:t>Objective-C</w:t>
      </w:r>
      <w:r>
        <w:t>，</w:t>
      </w:r>
    </w:p>
    <w:p w14:paraId="402E34B5" w14:textId="77777777" w:rsidR="00EE31FC" w:rsidRDefault="00EE31FC" w:rsidP="00EE31FC">
      <w:pPr>
        <w:ind w:firstLine="420"/>
      </w:pPr>
      <w:r>
        <w:t>Fortran,Java</w:t>
      </w:r>
      <w:r>
        <w:t>和</w:t>
      </w:r>
      <w:r>
        <w:t>Ada</w:t>
      </w:r>
      <w:r>
        <w:t>等等程序设计语言前端，同时能够运行在</w:t>
      </w:r>
      <w:r>
        <w:t>×86</w:t>
      </w:r>
      <w:r>
        <w:t>，</w:t>
      </w:r>
      <w:r>
        <w:t>×86-64</w:t>
      </w:r>
      <w:r>
        <w:t>，</w:t>
      </w:r>
      <w:r>
        <w:t>IA-64</w:t>
      </w:r>
      <w:r>
        <w:t>，</w:t>
      </w:r>
      <w:r>
        <w:t>PowerPC</w:t>
      </w:r>
      <w:r>
        <w:t>，</w:t>
      </w:r>
      <w:r>
        <w:t>SPARC</w:t>
      </w:r>
      <w:r>
        <w:t>和</w:t>
      </w:r>
      <w:r>
        <w:t>Alpha</w:t>
      </w:r>
      <w:r>
        <w:t>等等几乎目前所</w:t>
      </w:r>
    </w:p>
    <w:p w14:paraId="47A8E4F0" w14:textId="77777777" w:rsidR="00EE31FC" w:rsidRDefault="00EE31FC" w:rsidP="00EE31FC">
      <w:pPr>
        <w:ind w:firstLine="420"/>
      </w:pPr>
      <w:r>
        <w:rPr>
          <w:rFonts w:hint="eastAsia"/>
        </w:rPr>
        <w:t>有的硬件平台上。鉴于这些特征，以及</w:t>
      </w:r>
      <w:r>
        <w:t>GCC</w:t>
      </w:r>
      <w:r>
        <w:t>编译代码的高爱性，使得</w:t>
      </w:r>
      <w:r>
        <w:t>GCC</w:t>
      </w:r>
      <w:r>
        <w:t>成为绝大多数自由软件开发编译的首选工具。虽然对于程序</w:t>
      </w:r>
    </w:p>
    <w:p w14:paraId="35639538" w14:textId="77777777" w:rsidR="00EE31FC" w:rsidRDefault="00EE31FC" w:rsidP="00EE31FC">
      <w:pPr>
        <w:ind w:firstLine="420"/>
      </w:pPr>
      <w:r>
        <w:rPr>
          <w:rFonts w:hint="eastAsia"/>
        </w:rPr>
        <w:t>员们来说，编译器只是一个工具，除了开发和维护人员，很少有人关注编译器的发展，但是</w:t>
      </w:r>
      <w:r>
        <w:t>GCC</w:t>
      </w:r>
      <w:r>
        <w:t>的影响力是如此之大，它的性能提升甚</w:t>
      </w:r>
    </w:p>
    <w:p w14:paraId="358EE29D" w14:textId="3785A1A7" w:rsidR="00EE31FC" w:rsidRDefault="00EE31FC" w:rsidP="00EE31FC">
      <w:pPr>
        <w:ind w:firstLine="420"/>
      </w:pPr>
      <w:r>
        <w:rPr>
          <w:rFonts w:hint="eastAsia"/>
        </w:rPr>
        <w:t>至有望改善所有的自由软件的运行效率，同时它的内部结构的变化也体现出现代编译器发展的新特征。</w:t>
      </w:r>
    </w:p>
    <w:p w14:paraId="1C975CE9" w14:textId="75D416EE" w:rsidR="00640E0A" w:rsidRDefault="00640E0A" w:rsidP="00EE31FC">
      <w:pPr>
        <w:ind w:firstLine="420"/>
      </w:pPr>
    </w:p>
    <w:p w14:paraId="6480A2D1" w14:textId="65D357B4" w:rsidR="00640E0A" w:rsidRPr="00640E0A" w:rsidRDefault="00640E0A" w:rsidP="00EE31FC">
      <w:pPr>
        <w:ind w:firstLine="420"/>
      </w:pPr>
    </w:p>
    <w:p w14:paraId="00E62E33" w14:textId="77777777" w:rsidR="000B6918" w:rsidRPr="000B6918" w:rsidRDefault="000B6918" w:rsidP="000B6918">
      <w:pPr>
        <w:ind w:firstLine="420"/>
      </w:pPr>
    </w:p>
    <w:p w14:paraId="3889ED3A" w14:textId="77777777" w:rsidR="000D5F22" w:rsidRPr="000D5F22" w:rsidRDefault="000D5F22" w:rsidP="0070017C">
      <w:pPr>
        <w:ind w:firstLine="420"/>
      </w:pPr>
    </w:p>
    <w:sectPr w:rsidR="000D5F22" w:rsidRPr="000D5F22">
      <w:headerReference w:type="even" r:id="rId263"/>
      <w:headerReference w:type="default" r:id="rId264"/>
      <w:footerReference w:type="even" r:id="rId265"/>
      <w:footerReference w:type="default" r:id="rId266"/>
      <w:headerReference w:type="first" r:id="rId267"/>
      <w:footerReference w:type="first" r:id="rId2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318A9" w14:textId="77777777" w:rsidR="002F0F0D" w:rsidRDefault="002F0F0D" w:rsidP="005507A5">
      <w:pPr>
        <w:ind w:firstLine="420"/>
      </w:pPr>
      <w:r>
        <w:separator/>
      </w:r>
    </w:p>
  </w:endnote>
  <w:endnote w:type="continuationSeparator" w:id="0">
    <w:p w14:paraId="1CA095AE" w14:textId="77777777" w:rsidR="002F0F0D" w:rsidRDefault="002F0F0D" w:rsidP="005507A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8982F" w14:textId="77777777" w:rsidR="0037510F" w:rsidRDefault="0037510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EDEFA" w14:textId="77777777" w:rsidR="0037510F" w:rsidRDefault="0037510F">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0A36E" w14:textId="77777777" w:rsidR="0037510F" w:rsidRDefault="0037510F">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949375" w14:textId="77777777" w:rsidR="002F0F0D" w:rsidRDefault="002F0F0D" w:rsidP="005507A5">
      <w:pPr>
        <w:ind w:firstLine="420"/>
      </w:pPr>
      <w:r>
        <w:separator/>
      </w:r>
    </w:p>
  </w:footnote>
  <w:footnote w:type="continuationSeparator" w:id="0">
    <w:p w14:paraId="087764DA" w14:textId="77777777" w:rsidR="002F0F0D" w:rsidRDefault="002F0F0D" w:rsidP="005507A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1FCB10" w14:textId="77777777" w:rsidR="0037510F" w:rsidRDefault="0037510F">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FA546" w14:textId="77777777" w:rsidR="0037510F" w:rsidRDefault="0037510F">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02229F" w14:textId="77777777" w:rsidR="0037510F" w:rsidRDefault="0037510F">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9784E"/>
    <w:multiLevelType w:val="multilevel"/>
    <w:tmpl w:val="21FC16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0F702D"/>
    <w:multiLevelType w:val="multilevel"/>
    <w:tmpl w:val="84204226"/>
    <w:lvl w:ilvl="0">
      <w:start w:val="1"/>
      <w:numFmt w:val="decimal"/>
      <w:pStyle w:val="a"/>
      <w:suff w:val="nothing"/>
      <w:lvlText w:val="第%1章  "/>
      <w:lvlJc w:val="left"/>
      <w:pPr>
        <w:ind w:left="425" w:hanging="425"/>
      </w:pPr>
      <w:rPr>
        <w:rFonts w:hint="eastAsia"/>
      </w:rPr>
    </w:lvl>
    <w:lvl w:ilvl="1">
      <w:start w:val="1"/>
      <w:numFmt w:val="decimal"/>
      <w:suff w:val="nothing"/>
      <w:lvlText w:val="%1.%2 "/>
      <w:lvlJc w:val="left"/>
      <w:pPr>
        <w:ind w:left="567" w:hanging="567"/>
      </w:pPr>
      <w:rPr>
        <w:rFonts w:hint="eastAsia"/>
      </w:rPr>
    </w:lvl>
    <w:lvl w:ilvl="2">
      <w:start w:val="1"/>
      <w:numFmt w:val="decimal"/>
      <w:suff w:val="nothing"/>
      <w:lvlText w:val="%1.%2.%3 "/>
      <w:lvlJc w:val="left"/>
      <w:pPr>
        <w:ind w:left="709" w:hanging="709"/>
      </w:pPr>
      <w:rPr>
        <w:rFonts w:hint="eastAsia"/>
      </w:rPr>
    </w:lvl>
    <w:lvl w:ilvl="3">
      <w:start w:val="1"/>
      <w:numFmt w:val="decimal"/>
      <w:suff w:val="nothing"/>
      <w:lvlText w:val="%1.%2.%3.%4 "/>
      <w:lvlJc w:val="left"/>
      <w:pPr>
        <w:ind w:left="851" w:hanging="851"/>
      </w:pPr>
      <w:rPr>
        <w:rFonts w:hint="eastAsia"/>
      </w:rPr>
    </w:lvl>
    <w:lvl w:ilvl="4">
      <w:start w:val="1"/>
      <w:numFmt w:val="decimal"/>
      <w:suff w:val="nothing"/>
      <w:lvlText w:val="   （%5）"/>
      <w:lvlJc w:val="left"/>
      <w:pPr>
        <w:ind w:left="992" w:hanging="992"/>
      </w:pPr>
      <w:rPr>
        <w:rFonts w:hint="eastAsia"/>
      </w:rPr>
    </w:lvl>
    <w:lvl w:ilvl="5">
      <w:start w:val="1"/>
      <w:numFmt w:val="decimal"/>
      <w:suff w:val="nothing"/>
      <w:lvlText w:val="     %6）"/>
      <w:lvlJc w:val="left"/>
      <w:pPr>
        <w:ind w:left="1134" w:hanging="1134"/>
      </w:pPr>
      <w:rPr>
        <w:rFonts w:hint="eastAsia"/>
      </w:rPr>
    </w:lvl>
    <w:lvl w:ilvl="6">
      <w:start w:val="1"/>
      <w:numFmt w:val="lowerLetter"/>
      <w:suff w:val="space"/>
      <w:lvlText w:val="     %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0C62F9D"/>
    <w:multiLevelType w:val="multilevel"/>
    <w:tmpl w:val="FBF6A81C"/>
    <w:lvl w:ilvl="0">
      <w:start w:val="2"/>
      <w:numFmt w:val="none"/>
      <w:lvlText w:val="一"/>
      <w:lvlJc w:val="left"/>
      <w:pPr>
        <w:ind w:left="425" w:hanging="425"/>
      </w:pPr>
      <w:rPr>
        <w:rFonts w:hint="eastAsia"/>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31D43FC"/>
    <w:multiLevelType w:val="multilevel"/>
    <w:tmpl w:val="34E6BBB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845177F"/>
    <w:multiLevelType w:val="hybridMultilevel"/>
    <w:tmpl w:val="2F3EE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36157B1"/>
    <w:multiLevelType w:val="hybridMultilevel"/>
    <w:tmpl w:val="478E5E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E404DB2"/>
    <w:multiLevelType w:val="hybridMultilevel"/>
    <w:tmpl w:val="42AAD4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FCE0419"/>
    <w:multiLevelType w:val="hybridMultilevel"/>
    <w:tmpl w:val="ED707C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376457C"/>
    <w:multiLevelType w:val="hybridMultilevel"/>
    <w:tmpl w:val="D75225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73C6771"/>
    <w:multiLevelType w:val="multilevel"/>
    <w:tmpl w:val="0618156A"/>
    <w:lvl w:ilvl="0">
      <w:start w:val="1"/>
      <w:numFmt w:val="decimal"/>
      <w:suff w:val="nothing"/>
      <w:lvlText w:val="第%1章"/>
      <w:lvlJc w:val="left"/>
      <w:pPr>
        <w:ind w:left="425" w:hanging="425"/>
      </w:pPr>
      <w:rPr>
        <w:rFonts w:hint="eastAsia"/>
      </w:rPr>
    </w:lvl>
    <w:lvl w:ilvl="1">
      <w:start w:val="1"/>
      <w:numFmt w:val="decimal"/>
      <w:pStyle w:val="1"/>
      <w:suff w:val="space"/>
      <w:lvlText w:val="%1.%2"/>
      <w:lvlJc w:val="left"/>
      <w:pPr>
        <w:ind w:left="567" w:hanging="567"/>
      </w:pPr>
      <w:rPr>
        <w:rFonts w:hint="eastAsia"/>
      </w:rPr>
    </w:lvl>
    <w:lvl w:ilvl="2">
      <w:start w:val="1"/>
      <w:numFmt w:val="decimal"/>
      <w:suff w:val="space"/>
      <w:lvlText w:val="%1.%2.%3"/>
      <w:lvlJc w:val="left"/>
      <w:pPr>
        <w:ind w:left="709" w:hanging="709"/>
      </w:pPr>
      <w:rPr>
        <w:rFonts w:hint="eastAsia"/>
      </w:rPr>
    </w:lvl>
    <w:lvl w:ilvl="3">
      <w:start w:val="1"/>
      <w:numFmt w:val="decimal"/>
      <w:suff w:val="space"/>
      <w:lvlText w:val="%1.%2.%3.%4"/>
      <w:lvlJc w:val="left"/>
      <w:pPr>
        <w:ind w:left="851" w:hanging="851"/>
      </w:pPr>
      <w:rPr>
        <w:rFonts w:hint="eastAsia"/>
      </w:rPr>
    </w:lvl>
    <w:lvl w:ilvl="4">
      <w:start w:val="1"/>
      <w:numFmt w:val="decimal"/>
      <w:suff w:val="nothing"/>
      <w:lvlText w:val="（%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62977B11"/>
    <w:multiLevelType w:val="multilevel"/>
    <w:tmpl w:val="1D3E1882"/>
    <w:lvl w:ilvl="0">
      <w:start w:val="1"/>
      <w:numFmt w:val="chineseCountingThousand"/>
      <w:pStyle w:val="10"/>
      <w:suff w:val="space"/>
      <w:lvlText w:val="%1"/>
      <w:lvlJc w:val="left"/>
      <w:pPr>
        <w:ind w:left="0" w:firstLine="0"/>
      </w:pPr>
      <w:rPr>
        <w:rFonts w:eastAsia="黑体" w:hint="eastAsia"/>
        <w:b/>
        <w:i w:val="0"/>
        <w:sz w:val="32"/>
      </w:rPr>
    </w:lvl>
    <w:lvl w:ilvl="1">
      <w:start w:val="1"/>
      <w:numFmt w:val="decimal"/>
      <w:pStyle w:val="2"/>
      <w:suff w:val="space"/>
      <w:lvlText w:val="%2"/>
      <w:lvlJc w:val="left"/>
      <w:pPr>
        <w:ind w:left="0" w:firstLine="0"/>
      </w:pPr>
      <w:rPr>
        <w:rFonts w:eastAsia="黑体" w:hint="eastAsia"/>
        <w:b/>
        <w:i w:val="0"/>
        <w:sz w:val="28"/>
      </w:rPr>
    </w:lvl>
    <w:lvl w:ilvl="2">
      <w:start w:val="1"/>
      <w:numFmt w:val="decimal"/>
      <w:pStyle w:val="3"/>
      <w:suff w:val="space"/>
      <w:lvlText w:val="%3"/>
      <w:lvlJc w:val="right"/>
      <w:pPr>
        <w:ind w:left="3544" w:firstLine="0"/>
      </w:pPr>
      <w:rPr>
        <w:rFonts w:cs="Times New Roman"/>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4"/>
      <w:lvlJc w:val="left"/>
      <w:pPr>
        <w:ind w:left="0" w:firstLine="0"/>
      </w:pPr>
      <w:rPr>
        <w:rFonts w:eastAsia="仿宋" w:hint="eastAsia"/>
        <w:sz w:val="21"/>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1" w15:restartNumberingAfterBreak="0">
    <w:nsid w:val="64BE2190"/>
    <w:multiLevelType w:val="multilevel"/>
    <w:tmpl w:val="7D441FC4"/>
    <w:lvl w:ilvl="0">
      <w:start w:val="1"/>
      <w:numFmt w:val="decimal"/>
      <w:suff w:val="nothing"/>
      <w:lvlText w:val="第%1章 "/>
      <w:lvlJc w:val="left"/>
      <w:pPr>
        <w:ind w:left="0" w:firstLine="0"/>
      </w:pPr>
      <w:rPr>
        <w:rFonts w:ascii="Times New Roman" w:eastAsia="黑体" w:hAnsi="Times New Roman" w:hint="default"/>
        <w:b w:val="0"/>
        <w:i w:val="0"/>
        <w:color w:val="auto"/>
        <w:sz w:val="32"/>
        <w:u w:val="none"/>
      </w:rPr>
    </w:lvl>
    <w:lvl w:ilvl="1">
      <w:start w:val="1"/>
      <w:numFmt w:val="decimal"/>
      <w:suff w:val="nothing"/>
      <w:lvlText w:val="%1.%2 "/>
      <w:lvlJc w:val="left"/>
      <w:pPr>
        <w:ind w:left="0" w:firstLine="0"/>
      </w:pPr>
      <w:rPr>
        <w:rFonts w:ascii="Times New Roman" w:eastAsia="黑体" w:hAnsi="Times New Roman" w:hint="default"/>
        <w:b/>
        <w:i w:val="0"/>
        <w:color w:val="auto"/>
        <w:sz w:val="28"/>
        <w:u w:val="none"/>
      </w:rPr>
    </w:lvl>
    <w:lvl w:ilvl="2">
      <w:start w:val="1"/>
      <w:numFmt w:val="decimal"/>
      <w:suff w:val="nothing"/>
      <w:lvlText w:val="%1.%2.%3 "/>
      <w:lvlJc w:val="left"/>
      <w:pPr>
        <w:ind w:left="0" w:firstLine="0"/>
      </w:pPr>
      <w:rPr>
        <w:rFonts w:ascii="Times New Roman" w:eastAsia="黑体" w:hAnsi="Times New Roman" w:hint="default"/>
        <w:b/>
        <w:i w:val="0"/>
        <w:color w:val="auto"/>
        <w:sz w:val="28"/>
        <w:u w:val="none"/>
      </w:rPr>
    </w:lvl>
    <w:lvl w:ilvl="3">
      <w:start w:val="1"/>
      <w:numFmt w:val="decimal"/>
      <w:pStyle w:val="004"/>
      <w:suff w:val="nothing"/>
      <w:lvlText w:val="%1.%2.%3.%4 "/>
      <w:lvlJc w:val="left"/>
      <w:pPr>
        <w:ind w:left="0" w:firstLine="0"/>
      </w:pPr>
      <w:rPr>
        <w:rFonts w:ascii="Times New Roman" w:eastAsia="黑体" w:hAnsi="Times New Roman" w:hint="default"/>
        <w:b/>
        <w:i w:val="0"/>
        <w:color w:val="auto"/>
        <w:sz w:val="28"/>
        <w:u w:val="none"/>
      </w:rPr>
    </w:lvl>
    <w:lvl w:ilvl="4">
      <w:start w:val="1"/>
      <w:numFmt w:val="decimal"/>
      <w:pStyle w:val="005"/>
      <w:suff w:val="nothing"/>
      <w:lvlText w:val="  （%5）"/>
      <w:lvlJc w:val="left"/>
      <w:pPr>
        <w:ind w:left="0" w:firstLine="0"/>
      </w:pPr>
      <w:rPr>
        <w:rFonts w:ascii="宋体" w:eastAsia="宋体" w:hAnsi="Times New Roman" w:hint="eastAsia"/>
        <w:b w:val="0"/>
        <w:i w:val="0"/>
        <w:color w:val="auto"/>
        <w:sz w:val="24"/>
        <w:u w:val="none"/>
      </w:rPr>
    </w:lvl>
    <w:lvl w:ilvl="5">
      <w:start w:val="1"/>
      <w:numFmt w:val="decimal"/>
      <w:pStyle w:val="006"/>
      <w:suff w:val="nothing"/>
      <w:lvlText w:val="    %6）"/>
      <w:lvlJc w:val="left"/>
      <w:pPr>
        <w:ind w:left="0" w:firstLine="0"/>
      </w:pPr>
      <w:rPr>
        <w:rFonts w:ascii="宋体" w:eastAsia="宋体" w:hint="eastAsia"/>
        <w:b w:val="0"/>
        <w:i w:val="0"/>
        <w:color w:val="auto"/>
        <w:sz w:val="24"/>
        <w:u w:val="none"/>
      </w:rPr>
    </w:lvl>
    <w:lvl w:ilvl="6">
      <w:start w:val="1"/>
      <w:numFmt w:val="lowerLetter"/>
      <w:pStyle w:val="007"/>
      <w:suff w:val="nothing"/>
      <w:lvlText w:val="    %7 "/>
      <w:lvlJc w:val="left"/>
      <w:pPr>
        <w:ind w:left="0" w:firstLine="0"/>
      </w:pPr>
      <w:rPr>
        <w:rFonts w:ascii="宋体" w:eastAsia="宋体" w:hint="eastAsia"/>
        <w:b w:val="0"/>
        <w:i w:val="0"/>
        <w:color w:val="auto"/>
        <w:sz w:val="24"/>
        <w:u w:val="none"/>
      </w:rPr>
    </w:lvl>
    <w:lvl w:ilvl="7">
      <w:start w:val="1"/>
      <w:numFmt w:val="lowerLetter"/>
      <w:pStyle w:val="008"/>
      <w:suff w:val="nothing"/>
      <w:lvlText w:val="    %8）"/>
      <w:lvlJc w:val="left"/>
      <w:pPr>
        <w:ind w:left="0" w:firstLine="0"/>
      </w:pPr>
      <w:rPr>
        <w:rFonts w:ascii="宋体" w:eastAsia="宋体" w:hint="eastAsia"/>
        <w:b w:val="0"/>
        <w:i w:val="0"/>
        <w:color w:val="auto"/>
        <w:sz w:val="24"/>
        <w:u w:val="none"/>
      </w:rPr>
    </w:lvl>
    <w:lvl w:ilvl="8">
      <w:start w:val="1"/>
      <w:numFmt w:val="none"/>
      <w:pStyle w:val="009"/>
      <w:suff w:val="nothing"/>
      <w:lvlText w:val="        ◇ "/>
      <w:lvlJc w:val="left"/>
      <w:pPr>
        <w:ind w:left="0" w:firstLine="0"/>
      </w:pPr>
      <w:rPr>
        <w:rFonts w:hint="eastAsia"/>
        <w:b w:val="0"/>
        <w:i w:val="0"/>
        <w:color w:val="auto"/>
        <w:sz w:val="24"/>
        <w:u w:val="none"/>
      </w:rPr>
    </w:lvl>
  </w:abstractNum>
  <w:abstractNum w:abstractNumId="12" w15:restartNumberingAfterBreak="0">
    <w:nsid w:val="7F1A67D1"/>
    <w:multiLevelType w:val="multilevel"/>
    <w:tmpl w:val="72FCACFA"/>
    <w:lvl w:ilvl="0">
      <w:start w:val="1"/>
      <w:numFmt w:val="chineseCountingThousand"/>
      <w:suff w:val="nothing"/>
      <w:lvlText w:val="%1"/>
      <w:lvlJc w:val="left"/>
      <w:pPr>
        <w:ind w:left="0" w:firstLine="0"/>
      </w:pPr>
      <w:rPr>
        <w:rFonts w:eastAsia="黑体" w:hint="eastAsia"/>
        <w:sz w:val="32"/>
      </w:rPr>
    </w:lvl>
    <w:lvl w:ilvl="1">
      <w:start w:val="1"/>
      <w:numFmt w:val="decimal"/>
      <w:suff w:val="nothing"/>
      <w:lvlText w:val="%2"/>
      <w:lvlJc w:val="left"/>
      <w:pPr>
        <w:ind w:left="0" w:firstLine="0"/>
      </w:pPr>
      <w:rPr>
        <w:rFonts w:eastAsia="黑体" w:hint="eastAsia"/>
        <w:sz w:val="28"/>
      </w:rPr>
    </w:lvl>
    <w:lvl w:ilvl="2">
      <w:start w:val="1"/>
      <w:numFmt w:val="decimal"/>
      <w:suff w:val="nothing"/>
      <w:lvlText w:val="%3"/>
      <w:lvlJc w:val="left"/>
      <w:pPr>
        <w:ind w:left="0" w:firstLine="0"/>
      </w:pPr>
      <w:rPr>
        <w:rFonts w:eastAsia="仿宋" w:hint="eastAsia"/>
        <w:sz w:val="18"/>
      </w:rPr>
    </w:lvl>
    <w:lvl w:ilvl="3">
      <w:start w:val="1"/>
      <w:numFmt w:val="none"/>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9"/>
  </w:num>
  <w:num w:numId="2">
    <w:abstractNumId w:val="1"/>
  </w:num>
  <w:num w:numId="3">
    <w:abstractNumId w:val="11"/>
  </w:num>
  <w:num w:numId="4">
    <w:abstractNumId w:val="12"/>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 w:numId="9">
    <w:abstractNumId w:val="10"/>
  </w:num>
  <w:num w:numId="10">
    <w:abstractNumId w:val="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5"/>
  </w:num>
  <w:num w:numId="19">
    <w:abstractNumId w:val="7"/>
  </w:num>
  <w:num w:numId="20">
    <w:abstractNumId w:val="6"/>
  </w:num>
  <w:num w:numId="21">
    <w:abstractNumId w:val="8"/>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ttachedTemplate r:id="rId1"/>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D5"/>
    <w:rsid w:val="00001136"/>
    <w:rsid w:val="0000120E"/>
    <w:rsid w:val="00001341"/>
    <w:rsid w:val="00001CAD"/>
    <w:rsid w:val="000020ED"/>
    <w:rsid w:val="0000243A"/>
    <w:rsid w:val="00003248"/>
    <w:rsid w:val="00003B4A"/>
    <w:rsid w:val="00004911"/>
    <w:rsid w:val="00005546"/>
    <w:rsid w:val="00005684"/>
    <w:rsid w:val="00005D6E"/>
    <w:rsid w:val="00006546"/>
    <w:rsid w:val="00006FA2"/>
    <w:rsid w:val="00007AC8"/>
    <w:rsid w:val="00007E75"/>
    <w:rsid w:val="00010508"/>
    <w:rsid w:val="00010D0C"/>
    <w:rsid w:val="00010F7F"/>
    <w:rsid w:val="000110EE"/>
    <w:rsid w:val="000111C2"/>
    <w:rsid w:val="00011533"/>
    <w:rsid w:val="000115CB"/>
    <w:rsid w:val="00011CD8"/>
    <w:rsid w:val="00011CFA"/>
    <w:rsid w:val="0001216B"/>
    <w:rsid w:val="000124DC"/>
    <w:rsid w:val="0001275C"/>
    <w:rsid w:val="0001299A"/>
    <w:rsid w:val="00012E50"/>
    <w:rsid w:val="000130B9"/>
    <w:rsid w:val="00013374"/>
    <w:rsid w:val="000136F3"/>
    <w:rsid w:val="000137CA"/>
    <w:rsid w:val="000141C2"/>
    <w:rsid w:val="0001489B"/>
    <w:rsid w:val="000150AE"/>
    <w:rsid w:val="000154E5"/>
    <w:rsid w:val="0001551B"/>
    <w:rsid w:val="00015721"/>
    <w:rsid w:val="00015C78"/>
    <w:rsid w:val="000162DC"/>
    <w:rsid w:val="000175F9"/>
    <w:rsid w:val="0002000B"/>
    <w:rsid w:val="000200D4"/>
    <w:rsid w:val="00020839"/>
    <w:rsid w:val="00020FF0"/>
    <w:rsid w:val="00022703"/>
    <w:rsid w:val="000237FA"/>
    <w:rsid w:val="000244A4"/>
    <w:rsid w:val="000249E5"/>
    <w:rsid w:val="00024B79"/>
    <w:rsid w:val="000252FC"/>
    <w:rsid w:val="0002551E"/>
    <w:rsid w:val="0002575B"/>
    <w:rsid w:val="0002633F"/>
    <w:rsid w:val="000269A8"/>
    <w:rsid w:val="00027CAA"/>
    <w:rsid w:val="000308CA"/>
    <w:rsid w:val="00031AF4"/>
    <w:rsid w:val="00032111"/>
    <w:rsid w:val="000327A4"/>
    <w:rsid w:val="00032DD4"/>
    <w:rsid w:val="00032F7D"/>
    <w:rsid w:val="000334CF"/>
    <w:rsid w:val="00033865"/>
    <w:rsid w:val="00033F7D"/>
    <w:rsid w:val="00033FF2"/>
    <w:rsid w:val="000346FB"/>
    <w:rsid w:val="00034A98"/>
    <w:rsid w:val="0003588C"/>
    <w:rsid w:val="00035917"/>
    <w:rsid w:val="0003661C"/>
    <w:rsid w:val="00036D4D"/>
    <w:rsid w:val="0003744E"/>
    <w:rsid w:val="00040028"/>
    <w:rsid w:val="000401AE"/>
    <w:rsid w:val="0004031F"/>
    <w:rsid w:val="0004095E"/>
    <w:rsid w:val="00040AE9"/>
    <w:rsid w:val="0004124A"/>
    <w:rsid w:val="0004157F"/>
    <w:rsid w:val="00041682"/>
    <w:rsid w:val="00041997"/>
    <w:rsid w:val="000422EA"/>
    <w:rsid w:val="00042748"/>
    <w:rsid w:val="00042F1F"/>
    <w:rsid w:val="000436D6"/>
    <w:rsid w:val="00044304"/>
    <w:rsid w:val="00044C45"/>
    <w:rsid w:val="00044F83"/>
    <w:rsid w:val="000458FA"/>
    <w:rsid w:val="000460E8"/>
    <w:rsid w:val="00046149"/>
    <w:rsid w:val="000465B9"/>
    <w:rsid w:val="000467A8"/>
    <w:rsid w:val="0005055F"/>
    <w:rsid w:val="000508EE"/>
    <w:rsid w:val="00050973"/>
    <w:rsid w:val="00050FFD"/>
    <w:rsid w:val="000518A9"/>
    <w:rsid w:val="00051AB2"/>
    <w:rsid w:val="00051B46"/>
    <w:rsid w:val="0005255D"/>
    <w:rsid w:val="00052E27"/>
    <w:rsid w:val="00053083"/>
    <w:rsid w:val="000530D0"/>
    <w:rsid w:val="000530F6"/>
    <w:rsid w:val="00053120"/>
    <w:rsid w:val="000538F0"/>
    <w:rsid w:val="00053B1C"/>
    <w:rsid w:val="0005412B"/>
    <w:rsid w:val="00054C75"/>
    <w:rsid w:val="000550D6"/>
    <w:rsid w:val="00055514"/>
    <w:rsid w:val="00055558"/>
    <w:rsid w:val="00055DF2"/>
    <w:rsid w:val="00055E62"/>
    <w:rsid w:val="00056C14"/>
    <w:rsid w:val="000570B2"/>
    <w:rsid w:val="000572BC"/>
    <w:rsid w:val="0006048B"/>
    <w:rsid w:val="0006183F"/>
    <w:rsid w:val="00061A80"/>
    <w:rsid w:val="00061BD9"/>
    <w:rsid w:val="00062E3E"/>
    <w:rsid w:val="00062EB7"/>
    <w:rsid w:val="000631F7"/>
    <w:rsid w:val="00063473"/>
    <w:rsid w:val="00063756"/>
    <w:rsid w:val="00064545"/>
    <w:rsid w:val="00064681"/>
    <w:rsid w:val="0006495D"/>
    <w:rsid w:val="00064BD3"/>
    <w:rsid w:val="00064FC8"/>
    <w:rsid w:val="000659DC"/>
    <w:rsid w:val="00065D76"/>
    <w:rsid w:val="00066475"/>
    <w:rsid w:val="00066BCE"/>
    <w:rsid w:val="00066E02"/>
    <w:rsid w:val="00067A7F"/>
    <w:rsid w:val="00070C08"/>
    <w:rsid w:val="00070DB9"/>
    <w:rsid w:val="00070DD2"/>
    <w:rsid w:val="00071946"/>
    <w:rsid w:val="00071988"/>
    <w:rsid w:val="000719EC"/>
    <w:rsid w:val="00071D5B"/>
    <w:rsid w:val="000722C0"/>
    <w:rsid w:val="00072B8C"/>
    <w:rsid w:val="000731E7"/>
    <w:rsid w:val="00073646"/>
    <w:rsid w:val="00073B7A"/>
    <w:rsid w:val="0007411A"/>
    <w:rsid w:val="00074314"/>
    <w:rsid w:val="00074751"/>
    <w:rsid w:val="000752F6"/>
    <w:rsid w:val="00075384"/>
    <w:rsid w:val="00075F57"/>
    <w:rsid w:val="00076505"/>
    <w:rsid w:val="00076679"/>
    <w:rsid w:val="00077745"/>
    <w:rsid w:val="00077AD7"/>
    <w:rsid w:val="0008024C"/>
    <w:rsid w:val="00080366"/>
    <w:rsid w:val="00080A76"/>
    <w:rsid w:val="00080E49"/>
    <w:rsid w:val="00081812"/>
    <w:rsid w:val="00082E4B"/>
    <w:rsid w:val="00084261"/>
    <w:rsid w:val="00084B39"/>
    <w:rsid w:val="00084F2D"/>
    <w:rsid w:val="0008546A"/>
    <w:rsid w:val="0008639E"/>
    <w:rsid w:val="0008754C"/>
    <w:rsid w:val="00090083"/>
    <w:rsid w:val="00090184"/>
    <w:rsid w:val="0009187A"/>
    <w:rsid w:val="00092140"/>
    <w:rsid w:val="00092417"/>
    <w:rsid w:val="00092EA0"/>
    <w:rsid w:val="0009389A"/>
    <w:rsid w:val="00094464"/>
    <w:rsid w:val="00097627"/>
    <w:rsid w:val="000976DC"/>
    <w:rsid w:val="00097883"/>
    <w:rsid w:val="000A1454"/>
    <w:rsid w:val="000A160F"/>
    <w:rsid w:val="000A2274"/>
    <w:rsid w:val="000A2575"/>
    <w:rsid w:val="000A2EF5"/>
    <w:rsid w:val="000A2F7A"/>
    <w:rsid w:val="000A2F86"/>
    <w:rsid w:val="000A3783"/>
    <w:rsid w:val="000A3C0B"/>
    <w:rsid w:val="000A59E0"/>
    <w:rsid w:val="000A5FE5"/>
    <w:rsid w:val="000A64F3"/>
    <w:rsid w:val="000A67EC"/>
    <w:rsid w:val="000A6D26"/>
    <w:rsid w:val="000A7545"/>
    <w:rsid w:val="000A79B7"/>
    <w:rsid w:val="000A7F46"/>
    <w:rsid w:val="000B00B2"/>
    <w:rsid w:val="000B03CE"/>
    <w:rsid w:val="000B17B4"/>
    <w:rsid w:val="000B3440"/>
    <w:rsid w:val="000B34E1"/>
    <w:rsid w:val="000B4B9A"/>
    <w:rsid w:val="000B4C49"/>
    <w:rsid w:val="000B5581"/>
    <w:rsid w:val="000B5A80"/>
    <w:rsid w:val="000B67D2"/>
    <w:rsid w:val="000B6918"/>
    <w:rsid w:val="000B697D"/>
    <w:rsid w:val="000B6C98"/>
    <w:rsid w:val="000C0A0F"/>
    <w:rsid w:val="000C0B7C"/>
    <w:rsid w:val="000C289C"/>
    <w:rsid w:val="000C52F9"/>
    <w:rsid w:val="000C5790"/>
    <w:rsid w:val="000C6118"/>
    <w:rsid w:val="000C696B"/>
    <w:rsid w:val="000D084D"/>
    <w:rsid w:val="000D084E"/>
    <w:rsid w:val="000D09BB"/>
    <w:rsid w:val="000D0D57"/>
    <w:rsid w:val="000D1155"/>
    <w:rsid w:val="000D115B"/>
    <w:rsid w:val="000D16A2"/>
    <w:rsid w:val="000D1F1B"/>
    <w:rsid w:val="000D2C72"/>
    <w:rsid w:val="000D3AC4"/>
    <w:rsid w:val="000D3B8A"/>
    <w:rsid w:val="000D41BD"/>
    <w:rsid w:val="000D507B"/>
    <w:rsid w:val="000D5261"/>
    <w:rsid w:val="000D53A9"/>
    <w:rsid w:val="000D55B4"/>
    <w:rsid w:val="000D5C51"/>
    <w:rsid w:val="000D5F22"/>
    <w:rsid w:val="000D638D"/>
    <w:rsid w:val="000D6BD4"/>
    <w:rsid w:val="000D70E2"/>
    <w:rsid w:val="000D7190"/>
    <w:rsid w:val="000D7270"/>
    <w:rsid w:val="000D75E9"/>
    <w:rsid w:val="000D7718"/>
    <w:rsid w:val="000D7B3B"/>
    <w:rsid w:val="000D7F78"/>
    <w:rsid w:val="000E0831"/>
    <w:rsid w:val="000E08FB"/>
    <w:rsid w:val="000E2A74"/>
    <w:rsid w:val="000E311A"/>
    <w:rsid w:val="000E3180"/>
    <w:rsid w:val="000E39D6"/>
    <w:rsid w:val="000E3BA4"/>
    <w:rsid w:val="000E3DD3"/>
    <w:rsid w:val="000E3F1E"/>
    <w:rsid w:val="000E447B"/>
    <w:rsid w:val="000E452D"/>
    <w:rsid w:val="000E45AA"/>
    <w:rsid w:val="000E4D9B"/>
    <w:rsid w:val="000E5B4E"/>
    <w:rsid w:val="000E5C5A"/>
    <w:rsid w:val="000E5D17"/>
    <w:rsid w:val="000E6008"/>
    <w:rsid w:val="000E74C9"/>
    <w:rsid w:val="000E7E7B"/>
    <w:rsid w:val="000F0325"/>
    <w:rsid w:val="000F0604"/>
    <w:rsid w:val="000F13B6"/>
    <w:rsid w:val="000F15D0"/>
    <w:rsid w:val="000F1675"/>
    <w:rsid w:val="000F20D0"/>
    <w:rsid w:val="000F2A24"/>
    <w:rsid w:val="000F379C"/>
    <w:rsid w:val="000F419F"/>
    <w:rsid w:val="000F4413"/>
    <w:rsid w:val="000F4F14"/>
    <w:rsid w:val="000F6430"/>
    <w:rsid w:val="000F751E"/>
    <w:rsid w:val="00100104"/>
    <w:rsid w:val="00100442"/>
    <w:rsid w:val="00100591"/>
    <w:rsid w:val="001007AD"/>
    <w:rsid w:val="001007BE"/>
    <w:rsid w:val="00100A07"/>
    <w:rsid w:val="0010137C"/>
    <w:rsid w:val="001026DC"/>
    <w:rsid w:val="00102FE4"/>
    <w:rsid w:val="001031CA"/>
    <w:rsid w:val="0010321B"/>
    <w:rsid w:val="0010330C"/>
    <w:rsid w:val="0010349D"/>
    <w:rsid w:val="00103C39"/>
    <w:rsid w:val="001042CA"/>
    <w:rsid w:val="00104884"/>
    <w:rsid w:val="00104EA8"/>
    <w:rsid w:val="0010690F"/>
    <w:rsid w:val="00106F69"/>
    <w:rsid w:val="001074EE"/>
    <w:rsid w:val="001076BF"/>
    <w:rsid w:val="001078E0"/>
    <w:rsid w:val="00107F2E"/>
    <w:rsid w:val="00107F79"/>
    <w:rsid w:val="00111C2F"/>
    <w:rsid w:val="001121DF"/>
    <w:rsid w:val="00112827"/>
    <w:rsid w:val="001134FD"/>
    <w:rsid w:val="00113958"/>
    <w:rsid w:val="00113BF5"/>
    <w:rsid w:val="00114DF8"/>
    <w:rsid w:val="001152E8"/>
    <w:rsid w:val="00115852"/>
    <w:rsid w:val="00115E13"/>
    <w:rsid w:val="00115FD4"/>
    <w:rsid w:val="0011609A"/>
    <w:rsid w:val="00116F5F"/>
    <w:rsid w:val="00117D9F"/>
    <w:rsid w:val="001211C2"/>
    <w:rsid w:val="00121E17"/>
    <w:rsid w:val="00122833"/>
    <w:rsid w:val="00122AAB"/>
    <w:rsid w:val="0012355D"/>
    <w:rsid w:val="001248E8"/>
    <w:rsid w:val="00124B41"/>
    <w:rsid w:val="001251A1"/>
    <w:rsid w:val="001254F3"/>
    <w:rsid w:val="00125D96"/>
    <w:rsid w:val="001263C4"/>
    <w:rsid w:val="00126508"/>
    <w:rsid w:val="00127336"/>
    <w:rsid w:val="001277DB"/>
    <w:rsid w:val="00127904"/>
    <w:rsid w:val="00127B79"/>
    <w:rsid w:val="00127C54"/>
    <w:rsid w:val="00130810"/>
    <w:rsid w:val="00130CE3"/>
    <w:rsid w:val="00131320"/>
    <w:rsid w:val="0013186A"/>
    <w:rsid w:val="001325A3"/>
    <w:rsid w:val="00134055"/>
    <w:rsid w:val="001349FC"/>
    <w:rsid w:val="00134A04"/>
    <w:rsid w:val="00134F46"/>
    <w:rsid w:val="00135637"/>
    <w:rsid w:val="001357BA"/>
    <w:rsid w:val="001360AE"/>
    <w:rsid w:val="001361DF"/>
    <w:rsid w:val="00136D05"/>
    <w:rsid w:val="00136FE5"/>
    <w:rsid w:val="00137CD3"/>
    <w:rsid w:val="0014091B"/>
    <w:rsid w:val="00140AB8"/>
    <w:rsid w:val="001410DF"/>
    <w:rsid w:val="001419E1"/>
    <w:rsid w:val="00141EAD"/>
    <w:rsid w:val="00143BAF"/>
    <w:rsid w:val="0014417C"/>
    <w:rsid w:val="001441F2"/>
    <w:rsid w:val="001445FF"/>
    <w:rsid w:val="00144F29"/>
    <w:rsid w:val="0014534E"/>
    <w:rsid w:val="001459A1"/>
    <w:rsid w:val="00146962"/>
    <w:rsid w:val="001503D5"/>
    <w:rsid w:val="00151472"/>
    <w:rsid w:val="00151BD8"/>
    <w:rsid w:val="00151EEF"/>
    <w:rsid w:val="00152952"/>
    <w:rsid w:val="00152990"/>
    <w:rsid w:val="0015313C"/>
    <w:rsid w:val="00153875"/>
    <w:rsid w:val="00153A45"/>
    <w:rsid w:val="00154CF9"/>
    <w:rsid w:val="00155712"/>
    <w:rsid w:val="00155C3C"/>
    <w:rsid w:val="00155DDC"/>
    <w:rsid w:val="00156064"/>
    <w:rsid w:val="0015665B"/>
    <w:rsid w:val="0015686D"/>
    <w:rsid w:val="00156A02"/>
    <w:rsid w:val="001620EE"/>
    <w:rsid w:val="001629DD"/>
    <w:rsid w:val="00162AF2"/>
    <w:rsid w:val="00163068"/>
    <w:rsid w:val="00163EB3"/>
    <w:rsid w:val="001642D1"/>
    <w:rsid w:val="00164A7D"/>
    <w:rsid w:val="001653C3"/>
    <w:rsid w:val="00165E3E"/>
    <w:rsid w:val="001667B2"/>
    <w:rsid w:val="00166AD0"/>
    <w:rsid w:val="00167063"/>
    <w:rsid w:val="0016751E"/>
    <w:rsid w:val="001678F3"/>
    <w:rsid w:val="001678F5"/>
    <w:rsid w:val="00170291"/>
    <w:rsid w:val="0017097E"/>
    <w:rsid w:val="00170E52"/>
    <w:rsid w:val="001716C8"/>
    <w:rsid w:val="001724BD"/>
    <w:rsid w:val="0017274F"/>
    <w:rsid w:val="001743BB"/>
    <w:rsid w:val="00175F49"/>
    <w:rsid w:val="0017668A"/>
    <w:rsid w:val="00176CA3"/>
    <w:rsid w:val="001772A6"/>
    <w:rsid w:val="00177350"/>
    <w:rsid w:val="00177547"/>
    <w:rsid w:val="001802DF"/>
    <w:rsid w:val="00181CF4"/>
    <w:rsid w:val="001825F5"/>
    <w:rsid w:val="00182ED2"/>
    <w:rsid w:val="001831BD"/>
    <w:rsid w:val="00183A31"/>
    <w:rsid w:val="00183B82"/>
    <w:rsid w:val="00183EF1"/>
    <w:rsid w:val="00183F5C"/>
    <w:rsid w:val="00184164"/>
    <w:rsid w:val="00185027"/>
    <w:rsid w:val="00185931"/>
    <w:rsid w:val="00185E07"/>
    <w:rsid w:val="00186011"/>
    <w:rsid w:val="00186489"/>
    <w:rsid w:val="00187428"/>
    <w:rsid w:val="00187AAE"/>
    <w:rsid w:val="00187BB6"/>
    <w:rsid w:val="00187FCE"/>
    <w:rsid w:val="001906D8"/>
    <w:rsid w:val="00190955"/>
    <w:rsid w:val="00190A03"/>
    <w:rsid w:val="00191047"/>
    <w:rsid w:val="00191DAA"/>
    <w:rsid w:val="001938E6"/>
    <w:rsid w:val="00193ADE"/>
    <w:rsid w:val="00194A67"/>
    <w:rsid w:val="00195041"/>
    <w:rsid w:val="001951CD"/>
    <w:rsid w:val="00195668"/>
    <w:rsid w:val="0019575B"/>
    <w:rsid w:val="00195E7F"/>
    <w:rsid w:val="0019619B"/>
    <w:rsid w:val="00196C69"/>
    <w:rsid w:val="00196DF0"/>
    <w:rsid w:val="0019702F"/>
    <w:rsid w:val="0019758A"/>
    <w:rsid w:val="00197F50"/>
    <w:rsid w:val="001A15F6"/>
    <w:rsid w:val="001A1BAA"/>
    <w:rsid w:val="001A7029"/>
    <w:rsid w:val="001A78A0"/>
    <w:rsid w:val="001A7BD4"/>
    <w:rsid w:val="001A7C84"/>
    <w:rsid w:val="001A7EF4"/>
    <w:rsid w:val="001B0607"/>
    <w:rsid w:val="001B0B95"/>
    <w:rsid w:val="001B0FE3"/>
    <w:rsid w:val="001B1BED"/>
    <w:rsid w:val="001B25D5"/>
    <w:rsid w:val="001B3650"/>
    <w:rsid w:val="001B38F2"/>
    <w:rsid w:val="001B3C2C"/>
    <w:rsid w:val="001B4550"/>
    <w:rsid w:val="001B4681"/>
    <w:rsid w:val="001B52D7"/>
    <w:rsid w:val="001B5ADB"/>
    <w:rsid w:val="001B5C0A"/>
    <w:rsid w:val="001B5E98"/>
    <w:rsid w:val="001B7467"/>
    <w:rsid w:val="001B7993"/>
    <w:rsid w:val="001B7CFB"/>
    <w:rsid w:val="001C0418"/>
    <w:rsid w:val="001C07D7"/>
    <w:rsid w:val="001C18AA"/>
    <w:rsid w:val="001C3941"/>
    <w:rsid w:val="001C3BDB"/>
    <w:rsid w:val="001C3DA9"/>
    <w:rsid w:val="001C3EE9"/>
    <w:rsid w:val="001C432E"/>
    <w:rsid w:val="001C4354"/>
    <w:rsid w:val="001C4B27"/>
    <w:rsid w:val="001C5FE1"/>
    <w:rsid w:val="001C6882"/>
    <w:rsid w:val="001C6B4C"/>
    <w:rsid w:val="001C70BD"/>
    <w:rsid w:val="001C74A8"/>
    <w:rsid w:val="001C7A26"/>
    <w:rsid w:val="001D1718"/>
    <w:rsid w:val="001D25CF"/>
    <w:rsid w:val="001D2733"/>
    <w:rsid w:val="001D2956"/>
    <w:rsid w:val="001D2E2D"/>
    <w:rsid w:val="001D32A0"/>
    <w:rsid w:val="001D3C74"/>
    <w:rsid w:val="001D54FE"/>
    <w:rsid w:val="001D5C2C"/>
    <w:rsid w:val="001D5C4B"/>
    <w:rsid w:val="001D5FF9"/>
    <w:rsid w:val="001D6610"/>
    <w:rsid w:val="001D6C5D"/>
    <w:rsid w:val="001D6E9A"/>
    <w:rsid w:val="001D7A35"/>
    <w:rsid w:val="001E0522"/>
    <w:rsid w:val="001E0D3B"/>
    <w:rsid w:val="001E0E70"/>
    <w:rsid w:val="001E22FC"/>
    <w:rsid w:val="001E2762"/>
    <w:rsid w:val="001E2922"/>
    <w:rsid w:val="001E2EA3"/>
    <w:rsid w:val="001E3440"/>
    <w:rsid w:val="001E3539"/>
    <w:rsid w:val="001E3BFC"/>
    <w:rsid w:val="001E4551"/>
    <w:rsid w:val="001E57BA"/>
    <w:rsid w:val="001E5D67"/>
    <w:rsid w:val="001E5EE0"/>
    <w:rsid w:val="001E67BD"/>
    <w:rsid w:val="001E7BEF"/>
    <w:rsid w:val="001F04FC"/>
    <w:rsid w:val="001F09DE"/>
    <w:rsid w:val="001F2103"/>
    <w:rsid w:val="001F2606"/>
    <w:rsid w:val="001F2707"/>
    <w:rsid w:val="001F2A71"/>
    <w:rsid w:val="001F2C42"/>
    <w:rsid w:val="001F310D"/>
    <w:rsid w:val="001F3305"/>
    <w:rsid w:val="001F3347"/>
    <w:rsid w:val="001F339A"/>
    <w:rsid w:val="001F3BC7"/>
    <w:rsid w:val="001F4213"/>
    <w:rsid w:val="001F5042"/>
    <w:rsid w:val="001F5388"/>
    <w:rsid w:val="001F621C"/>
    <w:rsid w:val="001F678E"/>
    <w:rsid w:val="001F7958"/>
    <w:rsid w:val="001F79B6"/>
    <w:rsid w:val="002002B2"/>
    <w:rsid w:val="0020060F"/>
    <w:rsid w:val="0020091F"/>
    <w:rsid w:val="002013FE"/>
    <w:rsid w:val="00201502"/>
    <w:rsid w:val="00201AB2"/>
    <w:rsid w:val="002021E6"/>
    <w:rsid w:val="00202CE3"/>
    <w:rsid w:val="002039E6"/>
    <w:rsid w:val="00203D93"/>
    <w:rsid w:val="00203ED7"/>
    <w:rsid w:val="002048C1"/>
    <w:rsid w:val="00204BF1"/>
    <w:rsid w:val="00204D6E"/>
    <w:rsid w:val="002054BD"/>
    <w:rsid w:val="00206AF8"/>
    <w:rsid w:val="002071A5"/>
    <w:rsid w:val="00207CB1"/>
    <w:rsid w:val="00207EC0"/>
    <w:rsid w:val="0021055E"/>
    <w:rsid w:val="00210B77"/>
    <w:rsid w:val="0021161C"/>
    <w:rsid w:val="0021167A"/>
    <w:rsid w:val="00212120"/>
    <w:rsid w:val="002130C2"/>
    <w:rsid w:val="00213C35"/>
    <w:rsid w:val="00213F96"/>
    <w:rsid w:val="0021475B"/>
    <w:rsid w:val="00214AB7"/>
    <w:rsid w:val="0021533E"/>
    <w:rsid w:val="00215B48"/>
    <w:rsid w:val="00215D8B"/>
    <w:rsid w:val="00216FBB"/>
    <w:rsid w:val="00217FCF"/>
    <w:rsid w:val="0022055E"/>
    <w:rsid w:val="00220AFB"/>
    <w:rsid w:val="00220E34"/>
    <w:rsid w:val="00221847"/>
    <w:rsid w:val="00222434"/>
    <w:rsid w:val="00222BD7"/>
    <w:rsid w:val="00222C19"/>
    <w:rsid w:val="00223013"/>
    <w:rsid w:val="0022378E"/>
    <w:rsid w:val="00223811"/>
    <w:rsid w:val="00223CC0"/>
    <w:rsid w:val="00224336"/>
    <w:rsid w:val="00225247"/>
    <w:rsid w:val="002259EB"/>
    <w:rsid w:val="00225EE7"/>
    <w:rsid w:val="00226707"/>
    <w:rsid w:val="00227431"/>
    <w:rsid w:val="00230739"/>
    <w:rsid w:val="0023091A"/>
    <w:rsid w:val="00230D4D"/>
    <w:rsid w:val="00231758"/>
    <w:rsid w:val="00231FEF"/>
    <w:rsid w:val="00232EB2"/>
    <w:rsid w:val="0023388B"/>
    <w:rsid w:val="00233DA6"/>
    <w:rsid w:val="00234676"/>
    <w:rsid w:val="00236B6D"/>
    <w:rsid w:val="00236D17"/>
    <w:rsid w:val="0023711B"/>
    <w:rsid w:val="00237CBA"/>
    <w:rsid w:val="002409DF"/>
    <w:rsid w:val="002414CE"/>
    <w:rsid w:val="00241596"/>
    <w:rsid w:val="002416FF"/>
    <w:rsid w:val="00241E20"/>
    <w:rsid w:val="00241EE1"/>
    <w:rsid w:val="00242F33"/>
    <w:rsid w:val="00243D0E"/>
    <w:rsid w:val="0024565A"/>
    <w:rsid w:val="00247353"/>
    <w:rsid w:val="0024779D"/>
    <w:rsid w:val="00247BDC"/>
    <w:rsid w:val="00247C1B"/>
    <w:rsid w:val="00247FAF"/>
    <w:rsid w:val="00250022"/>
    <w:rsid w:val="002503FC"/>
    <w:rsid w:val="00250AF6"/>
    <w:rsid w:val="00251697"/>
    <w:rsid w:val="00251852"/>
    <w:rsid w:val="00254074"/>
    <w:rsid w:val="002542AD"/>
    <w:rsid w:val="00254D42"/>
    <w:rsid w:val="0025610F"/>
    <w:rsid w:val="002574BF"/>
    <w:rsid w:val="00260AD2"/>
    <w:rsid w:val="00260C46"/>
    <w:rsid w:val="00260EAD"/>
    <w:rsid w:val="00260F0D"/>
    <w:rsid w:val="002611E1"/>
    <w:rsid w:val="00261553"/>
    <w:rsid w:val="00261C9E"/>
    <w:rsid w:val="00262FB4"/>
    <w:rsid w:val="0026312E"/>
    <w:rsid w:val="00263F5B"/>
    <w:rsid w:val="00264CBE"/>
    <w:rsid w:val="00264D05"/>
    <w:rsid w:val="00265EC1"/>
    <w:rsid w:val="002665B8"/>
    <w:rsid w:val="00266829"/>
    <w:rsid w:val="002703B3"/>
    <w:rsid w:val="002706AB"/>
    <w:rsid w:val="00270C45"/>
    <w:rsid w:val="00271C82"/>
    <w:rsid w:val="00271CBB"/>
    <w:rsid w:val="00272AB9"/>
    <w:rsid w:val="0027352F"/>
    <w:rsid w:val="00273E09"/>
    <w:rsid w:val="00273E84"/>
    <w:rsid w:val="002755AC"/>
    <w:rsid w:val="00275CB8"/>
    <w:rsid w:val="00275D09"/>
    <w:rsid w:val="00275FD3"/>
    <w:rsid w:val="00276717"/>
    <w:rsid w:val="00277297"/>
    <w:rsid w:val="00280338"/>
    <w:rsid w:val="002803D0"/>
    <w:rsid w:val="002828BB"/>
    <w:rsid w:val="00282A0E"/>
    <w:rsid w:val="00282B8F"/>
    <w:rsid w:val="00284173"/>
    <w:rsid w:val="00284667"/>
    <w:rsid w:val="00284749"/>
    <w:rsid w:val="002858B9"/>
    <w:rsid w:val="0028681B"/>
    <w:rsid w:val="00286F85"/>
    <w:rsid w:val="002900E5"/>
    <w:rsid w:val="00290266"/>
    <w:rsid w:val="00290331"/>
    <w:rsid w:val="00290422"/>
    <w:rsid w:val="0029096B"/>
    <w:rsid w:val="00290E52"/>
    <w:rsid w:val="0029120F"/>
    <w:rsid w:val="00292324"/>
    <w:rsid w:val="002925F5"/>
    <w:rsid w:val="00292964"/>
    <w:rsid w:val="00293026"/>
    <w:rsid w:val="00293DF2"/>
    <w:rsid w:val="002942B1"/>
    <w:rsid w:val="00294EE2"/>
    <w:rsid w:val="002959D6"/>
    <w:rsid w:val="00295C58"/>
    <w:rsid w:val="002960ED"/>
    <w:rsid w:val="00296715"/>
    <w:rsid w:val="0029683F"/>
    <w:rsid w:val="00296B27"/>
    <w:rsid w:val="002A0DC0"/>
    <w:rsid w:val="002A2773"/>
    <w:rsid w:val="002A2F0B"/>
    <w:rsid w:val="002A3070"/>
    <w:rsid w:val="002A3B17"/>
    <w:rsid w:val="002A3B93"/>
    <w:rsid w:val="002A4AD3"/>
    <w:rsid w:val="002A5483"/>
    <w:rsid w:val="002A5562"/>
    <w:rsid w:val="002A57E4"/>
    <w:rsid w:val="002A5C71"/>
    <w:rsid w:val="002A614B"/>
    <w:rsid w:val="002A6812"/>
    <w:rsid w:val="002A6C89"/>
    <w:rsid w:val="002A7143"/>
    <w:rsid w:val="002A7725"/>
    <w:rsid w:val="002A7C02"/>
    <w:rsid w:val="002B0A94"/>
    <w:rsid w:val="002B109B"/>
    <w:rsid w:val="002B12FA"/>
    <w:rsid w:val="002B2DE6"/>
    <w:rsid w:val="002B37BD"/>
    <w:rsid w:val="002B52FD"/>
    <w:rsid w:val="002B58D8"/>
    <w:rsid w:val="002B5D0D"/>
    <w:rsid w:val="002B6009"/>
    <w:rsid w:val="002B62D3"/>
    <w:rsid w:val="002B6A01"/>
    <w:rsid w:val="002B783F"/>
    <w:rsid w:val="002C008E"/>
    <w:rsid w:val="002C0D4F"/>
    <w:rsid w:val="002C0DDC"/>
    <w:rsid w:val="002C0E6E"/>
    <w:rsid w:val="002C2751"/>
    <w:rsid w:val="002C2BB7"/>
    <w:rsid w:val="002C2D1A"/>
    <w:rsid w:val="002C4D98"/>
    <w:rsid w:val="002C4E28"/>
    <w:rsid w:val="002C51D4"/>
    <w:rsid w:val="002C5343"/>
    <w:rsid w:val="002C5E4F"/>
    <w:rsid w:val="002C5F89"/>
    <w:rsid w:val="002C62D0"/>
    <w:rsid w:val="002C643F"/>
    <w:rsid w:val="002C65C4"/>
    <w:rsid w:val="002C6633"/>
    <w:rsid w:val="002C7589"/>
    <w:rsid w:val="002C7779"/>
    <w:rsid w:val="002D0BFA"/>
    <w:rsid w:val="002D0D74"/>
    <w:rsid w:val="002D159A"/>
    <w:rsid w:val="002D2250"/>
    <w:rsid w:val="002D238B"/>
    <w:rsid w:val="002D25AA"/>
    <w:rsid w:val="002D28FD"/>
    <w:rsid w:val="002D3344"/>
    <w:rsid w:val="002D35AF"/>
    <w:rsid w:val="002D3A7D"/>
    <w:rsid w:val="002D41C4"/>
    <w:rsid w:val="002D4789"/>
    <w:rsid w:val="002D4809"/>
    <w:rsid w:val="002D4817"/>
    <w:rsid w:val="002D564F"/>
    <w:rsid w:val="002D613C"/>
    <w:rsid w:val="002D6816"/>
    <w:rsid w:val="002D6D57"/>
    <w:rsid w:val="002D6F04"/>
    <w:rsid w:val="002D75B4"/>
    <w:rsid w:val="002D7EFC"/>
    <w:rsid w:val="002E0417"/>
    <w:rsid w:val="002E09A4"/>
    <w:rsid w:val="002E120E"/>
    <w:rsid w:val="002E127C"/>
    <w:rsid w:val="002E23B4"/>
    <w:rsid w:val="002E2E68"/>
    <w:rsid w:val="002E308F"/>
    <w:rsid w:val="002E354C"/>
    <w:rsid w:val="002E47D7"/>
    <w:rsid w:val="002E47F6"/>
    <w:rsid w:val="002E4933"/>
    <w:rsid w:val="002E51B7"/>
    <w:rsid w:val="002E60EB"/>
    <w:rsid w:val="002E622C"/>
    <w:rsid w:val="002E653E"/>
    <w:rsid w:val="002E6BCF"/>
    <w:rsid w:val="002E7558"/>
    <w:rsid w:val="002E76B2"/>
    <w:rsid w:val="002F0580"/>
    <w:rsid w:val="002F0819"/>
    <w:rsid w:val="002F0A33"/>
    <w:rsid w:val="002F0ED3"/>
    <w:rsid w:val="002F0F0D"/>
    <w:rsid w:val="002F115B"/>
    <w:rsid w:val="002F2087"/>
    <w:rsid w:val="002F24AF"/>
    <w:rsid w:val="002F2838"/>
    <w:rsid w:val="002F2C8B"/>
    <w:rsid w:val="002F2E00"/>
    <w:rsid w:val="002F3510"/>
    <w:rsid w:val="002F4C75"/>
    <w:rsid w:val="002F4DD2"/>
    <w:rsid w:val="002F62BA"/>
    <w:rsid w:val="002F6E38"/>
    <w:rsid w:val="002F6FF4"/>
    <w:rsid w:val="00301337"/>
    <w:rsid w:val="00301A84"/>
    <w:rsid w:val="00301C99"/>
    <w:rsid w:val="00301D9B"/>
    <w:rsid w:val="00303EEF"/>
    <w:rsid w:val="00304153"/>
    <w:rsid w:val="00304A23"/>
    <w:rsid w:val="00304F88"/>
    <w:rsid w:val="00305925"/>
    <w:rsid w:val="00305C28"/>
    <w:rsid w:val="00305E14"/>
    <w:rsid w:val="00306A3C"/>
    <w:rsid w:val="00306C8B"/>
    <w:rsid w:val="0030707A"/>
    <w:rsid w:val="00307198"/>
    <w:rsid w:val="00307CE9"/>
    <w:rsid w:val="00310A41"/>
    <w:rsid w:val="00310CC2"/>
    <w:rsid w:val="00310DE5"/>
    <w:rsid w:val="003118F0"/>
    <w:rsid w:val="00311C27"/>
    <w:rsid w:val="00311F13"/>
    <w:rsid w:val="003124E5"/>
    <w:rsid w:val="00313EB6"/>
    <w:rsid w:val="00313F0D"/>
    <w:rsid w:val="0031453A"/>
    <w:rsid w:val="00314FDE"/>
    <w:rsid w:val="003152A0"/>
    <w:rsid w:val="003159AF"/>
    <w:rsid w:val="00317110"/>
    <w:rsid w:val="00317DF7"/>
    <w:rsid w:val="00321135"/>
    <w:rsid w:val="003218E3"/>
    <w:rsid w:val="003219BD"/>
    <w:rsid w:val="00321CD0"/>
    <w:rsid w:val="0032275E"/>
    <w:rsid w:val="00322763"/>
    <w:rsid w:val="00322A07"/>
    <w:rsid w:val="00322BFB"/>
    <w:rsid w:val="00323F62"/>
    <w:rsid w:val="0032456C"/>
    <w:rsid w:val="00326CCD"/>
    <w:rsid w:val="003273A1"/>
    <w:rsid w:val="00327BD8"/>
    <w:rsid w:val="00327C78"/>
    <w:rsid w:val="003309E2"/>
    <w:rsid w:val="00330EAE"/>
    <w:rsid w:val="00330F07"/>
    <w:rsid w:val="00332BC2"/>
    <w:rsid w:val="00333502"/>
    <w:rsid w:val="0033363C"/>
    <w:rsid w:val="00333964"/>
    <w:rsid w:val="00333CA8"/>
    <w:rsid w:val="00334777"/>
    <w:rsid w:val="0033499E"/>
    <w:rsid w:val="00334D02"/>
    <w:rsid w:val="00335203"/>
    <w:rsid w:val="003352C1"/>
    <w:rsid w:val="003352DD"/>
    <w:rsid w:val="00335AED"/>
    <w:rsid w:val="00336311"/>
    <w:rsid w:val="00336DF9"/>
    <w:rsid w:val="003374BE"/>
    <w:rsid w:val="00340CAE"/>
    <w:rsid w:val="00340FE8"/>
    <w:rsid w:val="00341671"/>
    <w:rsid w:val="00341A37"/>
    <w:rsid w:val="003425D8"/>
    <w:rsid w:val="00342A2A"/>
    <w:rsid w:val="0034302A"/>
    <w:rsid w:val="00343A15"/>
    <w:rsid w:val="00343B20"/>
    <w:rsid w:val="00343E51"/>
    <w:rsid w:val="00345261"/>
    <w:rsid w:val="0034590C"/>
    <w:rsid w:val="00345AC3"/>
    <w:rsid w:val="00345DE3"/>
    <w:rsid w:val="00345E7E"/>
    <w:rsid w:val="00346801"/>
    <w:rsid w:val="00346823"/>
    <w:rsid w:val="003476EA"/>
    <w:rsid w:val="00347F9F"/>
    <w:rsid w:val="00350FDB"/>
    <w:rsid w:val="003510EF"/>
    <w:rsid w:val="0035110A"/>
    <w:rsid w:val="0035112F"/>
    <w:rsid w:val="00351439"/>
    <w:rsid w:val="0035157A"/>
    <w:rsid w:val="0035253B"/>
    <w:rsid w:val="003529A9"/>
    <w:rsid w:val="00352B05"/>
    <w:rsid w:val="00352B92"/>
    <w:rsid w:val="00352E20"/>
    <w:rsid w:val="003530C8"/>
    <w:rsid w:val="00353327"/>
    <w:rsid w:val="0035481E"/>
    <w:rsid w:val="003549D1"/>
    <w:rsid w:val="00354D1C"/>
    <w:rsid w:val="00354FE9"/>
    <w:rsid w:val="00355490"/>
    <w:rsid w:val="0035557C"/>
    <w:rsid w:val="00355601"/>
    <w:rsid w:val="003559C1"/>
    <w:rsid w:val="00356862"/>
    <w:rsid w:val="00356CAD"/>
    <w:rsid w:val="00357843"/>
    <w:rsid w:val="0035792D"/>
    <w:rsid w:val="003613A2"/>
    <w:rsid w:val="00361BB2"/>
    <w:rsid w:val="00362661"/>
    <w:rsid w:val="00362B01"/>
    <w:rsid w:val="00362C1C"/>
    <w:rsid w:val="00363D17"/>
    <w:rsid w:val="00365468"/>
    <w:rsid w:val="00365550"/>
    <w:rsid w:val="003658A0"/>
    <w:rsid w:val="003658EE"/>
    <w:rsid w:val="00365937"/>
    <w:rsid w:val="00365C72"/>
    <w:rsid w:val="00365D9E"/>
    <w:rsid w:val="00367A1E"/>
    <w:rsid w:val="00370193"/>
    <w:rsid w:val="00371217"/>
    <w:rsid w:val="00371642"/>
    <w:rsid w:val="00372FBB"/>
    <w:rsid w:val="003734AC"/>
    <w:rsid w:val="00374BC1"/>
    <w:rsid w:val="0037510F"/>
    <w:rsid w:val="0037542B"/>
    <w:rsid w:val="003760C4"/>
    <w:rsid w:val="00377993"/>
    <w:rsid w:val="00380314"/>
    <w:rsid w:val="003807E2"/>
    <w:rsid w:val="003809FD"/>
    <w:rsid w:val="00380DB9"/>
    <w:rsid w:val="003814B6"/>
    <w:rsid w:val="00382476"/>
    <w:rsid w:val="00382648"/>
    <w:rsid w:val="00382E1D"/>
    <w:rsid w:val="0038397E"/>
    <w:rsid w:val="00384773"/>
    <w:rsid w:val="0038556C"/>
    <w:rsid w:val="0038617E"/>
    <w:rsid w:val="00386FFA"/>
    <w:rsid w:val="00390313"/>
    <w:rsid w:val="003905C5"/>
    <w:rsid w:val="00390FBF"/>
    <w:rsid w:val="0039152A"/>
    <w:rsid w:val="003922B9"/>
    <w:rsid w:val="00392772"/>
    <w:rsid w:val="003927E1"/>
    <w:rsid w:val="0039368B"/>
    <w:rsid w:val="00393D8B"/>
    <w:rsid w:val="003941C7"/>
    <w:rsid w:val="003946A9"/>
    <w:rsid w:val="00394A26"/>
    <w:rsid w:val="00394CBC"/>
    <w:rsid w:val="00395154"/>
    <w:rsid w:val="003962D8"/>
    <w:rsid w:val="00396965"/>
    <w:rsid w:val="00397AF7"/>
    <w:rsid w:val="003A04DC"/>
    <w:rsid w:val="003A0F64"/>
    <w:rsid w:val="003A38F7"/>
    <w:rsid w:val="003A40FA"/>
    <w:rsid w:val="003A43C7"/>
    <w:rsid w:val="003A497A"/>
    <w:rsid w:val="003A4FAC"/>
    <w:rsid w:val="003A606C"/>
    <w:rsid w:val="003A691F"/>
    <w:rsid w:val="003A6BCA"/>
    <w:rsid w:val="003A6FF3"/>
    <w:rsid w:val="003A703B"/>
    <w:rsid w:val="003A7B33"/>
    <w:rsid w:val="003A7B36"/>
    <w:rsid w:val="003B03BE"/>
    <w:rsid w:val="003B08BE"/>
    <w:rsid w:val="003B0B3D"/>
    <w:rsid w:val="003B12BB"/>
    <w:rsid w:val="003B140F"/>
    <w:rsid w:val="003B1A96"/>
    <w:rsid w:val="003B2EF9"/>
    <w:rsid w:val="003B3694"/>
    <w:rsid w:val="003B38C1"/>
    <w:rsid w:val="003B3BBA"/>
    <w:rsid w:val="003B3F54"/>
    <w:rsid w:val="003B454D"/>
    <w:rsid w:val="003B4788"/>
    <w:rsid w:val="003B5221"/>
    <w:rsid w:val="003B6380"/>
    <w:rsid w:val="003B647A"/>
    <w:rsid w:val="003B6612"/>
    <w:rsid w:val="003B7325"/>
    <w:rsid w:val="003B73EA"/>
    <w:rsid w:val="003B78A7"/>
    <w:rsid w:val="003B7FE0"/>
    <w:rsid w:val="003C10DA"/>
    <w:rsid w:val="003C1623"/>
    <w:rsid w:val="003C269E"/>
    <w:rsid w:val="003C2909"/>
    <w:rsid w:val="003C2D45"/>
    <w:rsid w:val="003C3583"/>
    <w:rsid w:val="003C36B0"/>
    <w:rsid w:val="003C438C"/>
    <w:rsid w:val="003C4890"/>
    <w:rsid w:val="003C4E1B"/>
    <w:rsid w:val="003C5168"/>
    <w:rsid w:val="003C53F0"/>
    <w:rsid w:val="003C55DF"/>
    <w:rsid w:val="003C58A7"/>
    <w:rsid w:val="003C59E7"/>
    <w:rsid w:val="003C5E71"/>
    <w:rsid w:val="003C6CFA"/>
    <w:rsid w:val="003C7078"/>
    <w:rsid w:val="003C7634"/>
    <w:rsid w:val="003C76B6"/>
    <w:rsid w:val="003D00BE"/>
    <w:rsid w:val="003D0135"/>
    <w:rsid w:val="003D1136"/>
    <w:rsid w:val="003D2376"/>
    <w:rsid w:val="003D4ED4"/>
    <w:rsid w:val="003D4FDB"/>
    <w:rsid w:val="003D502B"/>
    <w:rsid w:val="003D51C1"/>
    <w:rsid w:val="003D54D2"/>
    <w:rsid w:val="003D54D5"/>
    <w:rsid w:val="003D5531"/>
    <w:rsid w:val="003D55B2"/>
    <w:rsid w:val="003D5BE7"/>
    <w:rsid w:val="003D5C19"/>
    <w:rsid w:val="003D6240"/>
    <w:rsid w:val="003D6258"/>
    <w:rsid w:val="003D6AC0"/>
    <w:rsid w:val="003D6F3F"/>
    <w:rsid w:val="003D71B1"/>
    <w:rsid w:val="003D7E2E"/>
    <w:rsid w:val="003E0071"/>
    <w:rsid w:val="003E0341"/>
    <w:rsid w:val="003E05CC"/>
    <w:rsid w:val="003E089B"/>
    <w:rsid w:val="003E0BA9"/>
    <w:rsid w:val="003E0BE0"/>
    <w:rsid w:val="003E0BEC"/>
    <w:rsid w:val="003E14CE"/>
    <w:rsid w:val="003E15CE"/>
    <w:rsid w:val="003E176D"/>
    <w:rsid w:val="003E25E6"/>
    <w:rsid w:val="003E2F60"/>
    <w:rsid w:val="003E3310"/>
    <w:rsid w:val="003E3C51"/>
    <w:rsid w:val="003E3D25"/>
    <w:rsid w:val="003E4EFC"/>
    <w:rsid w:val="003E5900"/>
    <w:rsid w:val="003E6807"/>
    <w:rsid w:val="003E68C1"/>
    <w:rsid w:val="003E6961"/>
    <w:rsid w:val="003E6AEC"/>
    <w:rsid w:val="003E6E83"/>
    <w:rsid w:val="003E7641"/>
    <w:rsid w:val="003E77F7"/>
    <w:rsid w:val="003E7A7B"/>
    <w:rsid w:val="003E7B43"/>
    <w:rsid w:val="003F06C8"/>
    <w:rsid w:val="003F0BC1"/>
    <w:rsid w:val="003F1187"/>
    <w:rsid w:val="003F14D9"/>
    <w:rsid w:val="003F177C"/>
    <w:rsid w:val="003F20C8"/>
    <w:rsid w:val="003F2BBD"/>
    <w:rsid w:val="003F2D76"/>
    <w:rsid w:val="003F3835"/>
    <w:rsid w:val="003F3A1E"/>
    <w:rsid w:val="003F3A8E"/>
    <w:rsid w:val="003F402C"/>
    <w:rsid w:val="003F5D11"/>
    <w:rsid w:val="003F5DFF"/>
    <w:rsid w:val="003F5FFC"/>
    <w:rsid w:val="003F68C5"/>
    <w:rsid w:val="003F6A37"/>
    <w:rsid w:val="003F6ED4"/>
    <w:rsid w:val="003F6F6A"/>
    <w:rsid w:val="0040030E"/>
    <w:rsid w:val="00400361"/>
    <w:rsid w:val="00400DFF"/>
    <w:rsid w:val="0040238A"/>
    <w:rsid w:val="00403606"/>
    <w:rsid w:val="0040443E"/>
    <w:rsid w:val="0040462F"/>
    <w:rsid w:val="004049B3"/>
    <w:rsid w:val="00404C3F"/>
    <w:rsid w:val="00404C7E"/>
    <w:rsid w:val="004061E8"/>
    <w:rsid w:val="004066CE"/>
    <w:rsid w:val="00406EED"/>
    <w:rsid w:val="004070EA"/>
    <w:rsid w:val="00407790"/>
    <w:rsid w:val="00407D8A"/>
    <w:rsid w:val="0041099B"/>
    <w:rsid w:val="00410B2E"/>
    <w:rsid w:val="00411DFC"/>
    <w:rsid w:val="0041255D"/>
    <w:rsid w:val="00413238"/>
    <w:rsid w:val="004148AE"/>
    <w:rsid w:val="004148E4"/>
    <w:rsid w:val="00414B10"/>
    <w:rsid w:val="00414E8A"/>
    <w:rsid w:val="004156EC"/>
    <w:rsid w:val="00415748"/>
    <w:rsid w:val="00415BE8"/>
    <w:rsid w:val="00415DE9"/>
    <w:rsid w:val="00416043"/>
    <w:rsid w:val="00416124"/>
    <w:rsid w:val="00416271"/>
    <w:rsid w:val="00416DB5"/>
    <w:rsid w:val="004175E2"/>
    <w:rsid w:val="00417E21"/>
    <w:rsid w:val="004209CA"/>
    <w:rsid w:val="00421358"/>
    <w:rsid w:val="00421727"/>
    <w:rsid w:val="00421989"/>
    <w:rsid w:val="0042199E"/>
    <w:rsid w:val="00421D5B"/>
    <w:rsid w:val="00421D97"/>
    <w:rsid w:val="004227C5"/>
    <w:rsid w:val="0042280D"/>
    <w:rsid w:val="00422AB2"/>
    <w:rsid w:val="004230EE"/>
    <w:rsid w:val="0042348C"/>
    <w:rsid w:val="00424F7A"/>
    <w:rsid w:val="0042526B"/>
    <w:rsid w:val="00425340"/>
    <w:rsid w:val="00425871"/>
    <w:rsid w:val="00425F5E"/>
    <w:rsid w:val="004279D0"/>
    <w:rsid w:val="00431463"/>
    <w:rsid w:val="00432197"/>
    <w:rsid w:val="0043245C"/>
    <w:rsid w:val="00432824"/>
    <w:rsid w:val="004337A2"/>
    <w:rsid w:val="004342A7"/>
    <w:rsid w:val="004345FD"/>
    <w:rsid w:val="00436D27"/>
    <w:rsid w:val="0044013B"/>
    <w:rsid w:val="00440589"/>
    <w:rsid w:val="00440674"/>
    <w:rsid w:val="004409FB"/>
    <w:rsid w:val="0044138A"/>
    <w:rsid w:val="00441647"/>
    <w:rsid w:val="004419CC"/>
    <w:rsid w:val="00442B3E"/>
    <w:rsid w:val="00442E2B"/>
    <w:rsid w:val="0044375F"/>
    <w:rsid w:val="00443A7E"/>
    <w:rsid w:val="0044422A"/>
    <w:rsid w:val="00444A78"/>
    <w:rsid w:val="00445369"/>
    <w:rsid w:val="00446068"/>
    <w:rsid w:val="004470DD"/>
    <w:rsid w:val="004475D4"/>
    <w:rsid w:val="004508B3"/>
    <w:rsid w:val="004508F7"/>
    <w:rsid w:val="00450F15"/>
    <w:rsid w:val="0045203F"/>
    <w:rsid w:val="0045208E"/>
    <w:rsid w:val="00452955"/>
    <w:rsid w:val="00452AD3"/>
    <w:rsid w:val="00452AD7"/>
    <w:rsid w:val="00452DC7"/>
    <w:rsid w:val="00452E1B"/>
    <w:rsid w:val="0045513B"/>
    <w:rsid w:val="00455289"/>
    <w:rsid w:val="00455D48"/>
    <w:rsid w:val="00456139"/>
    <w:rsid w:val="00456FAF"/>
    <w:rsid w:val="004578D3"/>
    <w:rsid w:val="004604FD"/>
    <w:rsid w:val="00460FAD"/>
    <w:rsid w:val="00461B33"/>
    <w:rsid w:val="004626FE"/>
    <w:rsid w:val="004628EC"/>
    <w:rsid w:val="00463075"/>
    <w:rsid w:val="0046492C"/>
    <w:rsid w:val="0046537F"/>
    <w:rsid w:val="00465987"/>
    <w:rsid w:val="00465FB9"/>
    <w:rsid w:val="00466364"/>
    <w:rsid w:val="0046674F"/>
    <w:rsid w:val="00466E37"/>
    <w:rsid w:val="00467091"/>
    <w:rsid w:val="00467C83"/>
    <w:rsid w:val="004702A3"/>
    <w:rsid w:val="004708D8"/>
    <w:rsid w:val="00470A8D"/>
    <w:rsid w:val="004712AE"/>
    <w:rsid w:val="00471446"/>
    <w:rsid w:val="00471DB9"/>
    <w:rsid w:val="00471FD1"/>
    <w:rsid w:val="00472872"/>
    <w:rsid w:val="004740F3"/>
    <w:rsid w:val="0047591E"/>
    <w:rsid w:val="00475F1F"/>
    <w:rsid w:val="00476254"/>
    <w:rsid w:val="00476B09"/>
    <w:rsid w:val="004811C3"/>
    <w:rsid w:val="004813C6"/>
    <w:rsid w:val="004815E1"/>
    <w:rsid w:val="00481787"/>
    <w:rsid w:val="00481D38"/>
    <w:rsid w:val="004820D0"/>
    <w:rsid w:val="004821A5"/>
    <w:rsid w:val="00482623"/>
    <w:rsid w:val="004828CD"/>
    <w:rsid w:val="00483363"/>
    <w:rsid w:val="00483921"/>
    <w:rsid w:val="00483C3A"/>
    <w:rsid w:val="00484636"/>
    <w:rsid w:val="004848B9"/>
    <w:rsid w:val="004849E4"/>
    <w:rsid w:val="00485ACF"/>
    <w:rsid w:val="004861DC"/>
    <w:rsid w:val="004866BE"/>
    <w:rsid w:val="00486AA9"/>
    <w:rsid w:val="00486B0E"/>
    <w:rsid w:val="004873A2"/>
    <w:rsid w:val="0049099F"/>
    <w:rsid w:val="00490FF3"/>
    <w:rsid w:val="004913FE"/>
    <w:rsid w:val="00491CB4"/>
    <w:rsid w:val="004924FE"/>
    <w:rsid w:val="0049305A"/>
    <w:rsid w:val="004932C0"/>
    <w:rsid w:val="004937C5"/>
    <w:rsid w:val="00493A7A"/>
    <w:rsid w:val="00493DB0"/>
    <w:rsid w:val="00494119"/>
    <w:rsid w:val="00494475"/>
    <w:rsid w:val="00494555"/>
    <w:rsid w:val="0049495F"/>
    <w:rsid w:val="00495349"/>
    <w:rsid w:val="00495879"/>
    <w:rsid w:val="00495B85"/>
    <w:rsid w:val="0049618D"/>
    <w:rsid w:val="00496FC9"/>
    <w:rsid w:val="004A00C8"/>
    <w:rsid w:val="004A00D4"/>
    <w:rsid w:val="004A0A78"/>
    <w:rsid w:val="004A0D45"/>
    <w:rsid w:val="004A1FE9"/>
    <w:rsid w:val="004A25C3"/>
    <w:rsid w:val="004A38D3"/>
    <w:rsid w:val="004A3B3F"/>
    <w:rsid w:val="004A3E7F"/>
    <w:rsid w:val="004A4310"/>
    <w:rsid w:val="004A513A"/>
    <w:rsid w:val="004A562C"/>
    <w:rsid w:val="004A5901"/>
    <w:rsid w:val="004A6416"/>
    <w:rsid w:val="004A673F"/>
    <w:rsid w:val="004A6A33"/>
    <w:rsid w:val="004A6ADE"/>
    <w:rsid w:val="004A771A"/>
    <w:rsid w:val="004A7D83"/>
    <w:rsid w:val="004A7F9F"/>
    <w:rsid w:val="004B07D7"/>
    <w:rsid w:val="004B0836"/>
    <w:rsid w:val="004B0CF6"/>
    <w:rsid w:val="004B20A2"/>
    <w:rsid w:val="004B2E15"/>
    <w:rsid w:val="004B2E5A"/>
    <w:rsid w:val="004B3307"/>
    <w:rsid w:val="004B3577"/>
    <w:rsid w:val="004B35D7"/>
    <w:rsid w:val="004B39D0"/>
    <w:rsid w:val="004B3C33"/>
    <w:rsid w:val="004B3EE8"/>
    <w:rsid w:val="004B48F7"/>
    <w:rsid w:val="004B4E3C"/>
    <w:rsid w:val="004B6CB3"/>
    <w:rsid w:val="004B6CD6"/>
    <w:rsid w:val="004B7263"/>
    <w:rsid w:val="004B7887"/>
    <w:rsid w:val="004C008B"/>
    <w:rsid w:val="004C0D4F"/>
    <w:rsid w:val="004C10D5"/>
    <w:rsid w:val="004C18EE"/>
    <w:rsid w:val="004C3C16"/>
    <w:rsid w:val="004C3E63"/>
    <w:rsid w:val="004C4B10"/>
    <w:rsid w:val="004C4FB8"/>
    <w:rsid w:val="004C5797"/>
    <w:rsid w:val="004C5EA3"/>
    <w:rsid w:val="004C62B5"/>
    <w:rsid w:val="004C6388"/>
    <w:rsid w:val="004C64DB"/>
    <w:rsid w:val="004C6701"/>
    <w:rsid w:val="004C694B"/>
    <w:rsid w:val="004C789A"/>
    <w:rsid w:val="004C7FE3"/>
    <w:rsid w:val="004D0569"/>
    <w:rsid w:val="004D0D6D"/>
    <w:rsid w:val="004D1010"/>
    <w:rsid w:val="004D14FA"/>
    <w:rsid w:val="004D194E"/>
    <w:rsid w:val="004D1C8B"/>
    <w:rsid w:val="004D280F"/>
    <w:rsid w:val="004D2BAE"/>
    <w:rsid w:val="004D2BFA"/>
    <w:rsid w:val="004D2D03"/>
    <w:rsid w:val="004D41D7"/>
    <w:rsid w:val="004D42F1"/>
    <w:rsid w:val="004D504E"/>
    <w:rsid w:val="004D5464"/>
    <w:rsid w:val="004D6377"/>
    <w:rsid w:val="004D6DEC"/>
    <w:rsid w:val="004D751A"/>
    <w:rsid w:val="004D7973"/>
    <w:rsid w:val="004D7DE3"/>
    <w:rsid w:val="004E0820"/>
    <w:rsid w:val="004E0B0B"/>
    <w:rsid w:val="004E0B7C"/>
    <w:rsid w:val="004E24C3"/>
    <w:rsid w:val="004E261A"/>
    <w:rsid w:val="004E4D27"/>
    <w:rsid w:val="004E5E4F"/>
    <w:rsid w:val="004E62D2"/>
    <w:rsid w:val="004E713E"/>
    <w:rsid w:val="004E79C3"/>
    <w:rsid w:val="004E7A14"/>
    <w:rsid w:val="004E7CC3"/>
    <w:rsid w:val="004E7EC7"/>
    <w:rsid w:val="004E7FB3"/>
    <w:rsid w:val="004F02E2"/>
    <w:rsid w:val="004F0FEF"/>
    <w:rsid w:val="004F10B3"/>
    <w:rsid w:val="004F10FD"/>
    <w:rsid w:val="004F114B"/>
    <w:rsid w:val="004F148C"/>
    <w:rsid w:val="004F14F3"/>
    <w:rsid w:val="004F1916"/>
    <w:rsid w:val="004F1AB2"/>
    <w:rsid w:val="004F2515"/>
    <w:rsid w:val="004F2F90"/>
    <w:rsid w:val="004F3A61"/>
    <w:rsid w:val="004F57FE"/>
    <w:rsid w:val="004F5D40"/>
    <w:rsid w:val="004F65FE"/>
    <w:rsid w:val="004F674E"/>
    <w:rsid w:val="004F7B8C"/>
    <w:rsid w:val="0050068A"/>
    <w:rsid w:val="00501162"/>
    <w:rsid w:val="005016C5"/>
    <w:rsid w:val="00502386"/>
    <w:rsid w:val="00502633"/>
    <w:rsid w:val="00502884"/>
    <w:rsid w:val="00505220"/>
    <w:rsid w:val="00505334"/>
    <w:rsid w:val="005057BF"/>
    <w:rsid w:val="00506546"/>
    <w:rsid w:val="005065C3"/>
    <w:rsid w:val="00506822"/>
    <w:rsid w:val="00506A43"/>
    <w:rsid w:val="00507D66"/>
    <w:rsid w:val="00507E42"/>
    <w:rsid w:val="005122E8"/>
    <w:rsid w:val="00512631"/>
    <w:rsid w:val="005134EF"/>
    <w:rsid w:val="005135B9"/>
    <w:rsid w:val="005143D5"/>
    <w:rsid w:val="0051447A"/>
    <w:rsid w:val="005151F8"/>
    <w:rsid w:val="0051553A"/>
    <w:rsid w:val="00515C6E"/>
    <w:rsid w:val="00515DBF"/>
    <w:rsid w:val="0051656D"/>
    <w:rsid w:val="00516C2D"/>
    <w:rsid w:val="00516D07"/>
    <w:rsid w:val="00516DF8"/>
    <w:rsid w:val="00516F32"/>
    <w:rsid w:val="00517E15"/>
    <w:rsid w:val="005201EB"/>
    <w:rsid w:val="005206EE"/>
    <w:rsid w:val="00521863"/>
    <w:rsid w:val="00522421"/>
    <w:rsid w:val="00523C38"/>
    <w:rsid w:val="00523EAA"/>
    <w:rsid w:val="00524419"/>
    <w:rsid w:val="00525C4C"/>
    <w:rsid w:val="00525D96"/>
    <w:rsid w:val="00526D4F"/>
    <w:rsid w:val="00526DF4"/>
    <w:rsid w:val="0052745F"/>
    <w:rsid w:val="0052752B"/>
    <w:rsid w:val="00527CA4"/>
    <w:rsid w:val="00530538"/>
    <w:rsid w:val="00531176"/>
    <w:rsid w:val="00531335"/>
    <w:rsid w:val="00531A1C"/>
    <w:rsid w:val="00531AD7"/>
    <w:rsid w:val="00531B97"/>
    <w:rsid w:val="005330C8"/>
    <w:rsid w:val="00533D90"/>
    <w:rsid w:val="00534A27"/>
    <w:rsid w:val="00534B6C"/>
    <w:rsid w:val="00535342"/>
    <w:rsid w:val="0053569A"/>
    <w:rsid w:val="0053716C"/>
    <w:rsid w:val="0053741C"/>
    <w:rsid w:val="00540086"/>
    <w:rsid w:val="005403E9"/>
    <w:rsid w:val="00540A4A"/>
    <w:rsid w:val="00540F04"/>
    <w:rsid w:val="005413D2"/>
    <w:rsid w:val="00541539"/>
    <w:rsid w:val="00541B1E"/>
    <w:rsid w:val="00541B62"/>
    <w:rsid w:val="00542259"/>
    <w:rsid w:val="00542C6A"/>
    <w:rsid w:val="00543B62"/>
    <w:rsid w:val="005449AD"/>
    <w:rsid w:val="00544C4D"/>
    <w:rsid w:val="0054612A"/>
    <w:rsid w:val="005462C1"/>
    <w:rsid w:val="00546ABC"/>
    <w:rsid w:val="0054755F"/>
    <w:rsid w:val="00550505"/>
    <w:rsid w:val="005507A5"/>
    <w:rsid w:val="0055090F"/>
    <w:rsid w:val="00550E1F"/>
    <w:rsid w:val="0055159C"/>
    <w:rsid w:val="0055239A"/>
    <w:rsid w:val="00552CE9"/>
    <w:rsid w:val="00552DD7"/>
    <w:rsid w:val="00552E42"/>
    <w:rsid w:val="00552ED1"/>
    <w:rsid w:val="005531B3"/>
    <w:rsid w:val="00553325"/>
    <w:rsid w:val="00553F11"/>
    <w:rsid w:val="0055435E"/>
    <w:rsid w:val="005543F7"/>
    <w:rsid w:val="00554681"/>
    <w:rsid w:val="00554967"/>
    <w:rsid w:val="005556E6"/>
    <w:rsid w:val="005559E6"/>
    <w:rsid w:val="00555B8E"/>
    <w:rsid w:val="005568CE"/>
    <w:rsid w:val="00556916"/>
    <w:rsid w:val="0055739E"/>
    <w:rsid w:val="0056060E"/>
    <w:rsid w:val="0056128E"/>
    <w:rsid w:val="00561331"/>
    <w:rsid w:val="00561E92"/>
    <w:rsid w:val="005629EF"/>
    <w:rsid w:val="00562DE4"/>
    <w:rsid w:val="00564188"/>
    <w:rsid w:val="00564660"/>
    <w:rsid w:val="00565863"/>
    <w:rsid w:val="00565E12"/>
    <w:rsid w:val="0056795D"/>
    <w:rsid w:val="005716CA"/>
    <w:rsid w:val="005717FF"/>
    <w:rsid w:val="00572D77"/>
    <w:rsid w:val="00573426"/>
    <w:rsid w:val="00573F83"/>
    <w:rsid w:val="00574938"/>
    <w:rsid w:val="00575602"/>
    <w:rsid w:val="005768FE"/>
    <w:rsid w:val="00576994"/>
    <w:rsid w:val="00576AAA"/>
    <w:rsid w:val="005807E4"/>
    <w:rsid w:val="00581025"/>
    <w:rsid w:val="0058187A"/>
    <w:rsid w:val="00581DF5"/>
    <w:rsid w:val="00581E60"/>
    <w:rsid w:val="00582538"/>
    <w:rsid w:val="005828C4"/>
    <w:rsid w:val="00583E83"/>
    <w:rsid w:val="005843EA"/>
    <w:rsid w:val="00584530"/>
    <w:rsid w:val="005849A8"/>
    <w:rsid w:val="00584E54"/>
    <w:rsid w:val="00585479"/>
    <w:rsid w:val="00585A6C"/>
    <w:rsid w:val="00586A80"/>
    <w:rsid w:val="00586D73"/>
    <w:rsid w:val="00586EA2"/>
    <w:rsid w:val="0058729F"/>
    <w:rsid w:val="005877CA"/>
    <w:rsid w:val="00591357"/>
    <w:rsid w:val="00591DC3"/>
    <w:rsid w:val="00592637"/>
    <w:rsid w:val="00594670"/>
    <w:rsid w:val="00594C68"/>
    <w:rsid w:val="00595433"/>
    <w:rsid w:val="005954CB"/>
    <w:rsid w:val="00595723"/>
    <w:rsid w:val="005963C9"/>
    <w:rsid w:val="00596B99"/>
    <w:rsid w:val="005971EB"/>
    <w:rsid w:val="005973EC"/>
    <w:rsid w:val="00597C59"/>
    <w:rsid w:val="00597C68"/>
    <w:rsid w:val="005A010D"/>
    <w:rsid w:val="005A133A"/>
    <w:rsid w:val="005A1DED"/>
    <w:rsid w:val="005A218E"/>
    <w:rsid w:val="005A21E8"/>
    <w:rsid w:val="005A23CB"/>
    <w:rsid w:val="005A2690"/>
    <w:rsid w:val="005A27AF"/>
    <w:rsid w:val="005A2917"/>
    <w:rsid w:val="005A2A0D"/>
    <w:rsid w:val="005A31C2"/>
    <w:rsid w:val="005A3D4D"/>
    <w:rsid w:val="005A4613"/>
    <w:rsid w:val="005A53FF"/>
    <w:rsid w:val="005A5441"/>
    <w:rsid w:val="005A5475"/>
    <w:rsid w:val="005A5580"/>
    <w:rsid w:val="005A6D21"/>
    <w:rsid w:val="005A6F53"/>
    <w:rsid w:val="005A74B1"/>
    <w:rsid w:val="005A7C51"/>
    <w:rsid w:val="005A7F3F"/>
    <w:rsid w:val="005B032B"/>
    <w:rsid w:val="005B039D"/>
    <w:rsid w:val="005B058E"/>
    <w:rsid w:val="005B0A48"/>
    <w:rsid w:val="005B18CB"/>
    <w:rsid w:val="005B2598"/>
    <w:rsid w:val="005B31D1"/>
    <w:rsid w:val="005B39E9"/>
    <w:rsid w:val="005B3E5B"/>
    <w:rsid w:val="005B4A70"/>
    <w:rsid w:val="005B5ED4"/>
    <w:rsid w:val="005B7267"/>
    <w:rsid w:val="005B7329"/>
    <w:rsid w:val="005B7B69"/>
    <w:rsid w:val="005B7F85"/>
    <w:rsid w:val="005C06F7"/>
    <w:rsid w:val="005C0E7E"/>
    <w:rsid w:val="005C0ED5"/>
    <w:rsid w:val="005C1186"/>
    <w:rsid w:val="005C1455"/>
    <w:rsid w:val="005C1993"/>
    <w:rsid w:val="005C2064"/>
    <w:rsid w:val="005C4155"/>
    <w:rsid w:val="005C4DE3"/>
    <w:rsid w:val="005C5546"/>
    <w:rsid w:val="005C6FDD"/>
    <w:rsid w:val="005C7BFB"/>
    <w:rsid w:val="005C7C4B"/>
    <w:rsid w:val="005D0422"/>
    <w:rsid w:val="005D11A4"/>
    <w:rsid w:val="005D16DC"/>
    <w:rsid w:val="005D1EB0"/>
    <w:rsid w:val="005D2883"/>
    <w:rsid w:val="005D5500"/>
    <w:rsid w:val="005D55F0"/>
    <w:rsid w:val="005D637A"/>
    <w:rsid w:val="005D6E39"/>
    <w:rsid w:val="005D79F5"/>
    <w:rsid w:val="005D79FA"/>
    <w:rsid w:val="005D7BBF"/>
    <w:rsid w:val="005E057D"/>
    <w:rsid w:val="005E0850"/>
    <w:rsid w:val="005E0CAF"/>
    <w:rsid w:val="005E19B9"/>
    <w:rsid w:val="005E200E"/>
    <w:rsid w:val="005E20F8"/>
    <w:rsid w:val="005E27F9"/>
    <w:rsid w:val="005E2E0E"/>
    <w:rsid w:val="005E3D11"/>
    <w:rsid w:val="005E4AAD"/>
    <w:rsid w:val="005E4CDF"/>
    <w:rsid w:val="005E4D5B"/>
    <w:rsid w:val="005E5C96"/>
    <w:rsid w:val="005E5D48"/>
    <w:rsid w:val="005E6CAD"/>
    <w:rsid w:val="005E70EA"/>
    <w:rsid w:val="005E7DFD"/>
    <w:rsid w:val="005F06F2"/>
    <w:rsid w:val="005F0736"/>
    <w:rsid w:val="005F0850"/>
    <w:rsid w:val="005F16AA"/>
    <w:rsid w:val="005F27A8"/>
    <w:rsid w:val="005F2F13"/>
    <w:rsid w:val="005F33CA"/>
    <w:rsid w:val="005F386E"/>
    <w:rsid w:val="005F436F"/>
    <w:rsid w:val="005F512D"/>
    <w:rsid w:val="005F558A"/>
    <w:rsid w:val="005F6313"/>
    <w:rsid w:val="005F78A7"/>
    <w:rsid w:val="0060088C"/>
    <w:rsid w:val="006008AA"/>
    <w:rsid w:val="00600F25"/>
    <w:rsid w:val="006018FA"/>
    <w:rsid w:val="006028E0"/>
    <w:rsid w:val="006030EB"/>
    <w:rsid w:val="00603637"/>
    <w:rsid w:val="00603ADC"/>
    <w:rsid w:val="00603FAE"/>
    <w:rsid w:val="00604003"/>
    <w:rsid w:val="00604119"/>
    <w:rsid w:val="00604531"/>
    <w:rsid w:val="006047DA"/>
    <w:rsid w:val="00604CB2"/>
    <w:rsid w:val="00605474"/>
    <w:rsid w:val="006054A1"/>
    <w:rsid w:val="0060556B"/>
    <w:rsid w:val="006059F2"/>
    <w:rsid w:val="00606CC6"/>
    <w:rsid w:val="00607C4D"/>
    <w:rsid w:val="00610417"/>
    <w:rsid w:val="006109CD"/>
    <w:rsid w:val="0061106D"/>
    <w:rsid w:val="006117BE"/>
    <w:rsid w:val="006117D5"/>
    <w:rsid w:val="006121C8"/>
    <w:rsid w:val="00612391"/>
    <w:rsid w:val="006124BB"/>
    <w:rsid w:val="00612B7D"/>
    <w:rsid w:val="00612BCF"/>
    <w:rsid w:val="006133A4"/>
    <w:rsid w:val="006154CA"/>
    <w:rsid w:val="00615766"/>
    <w:rsid w:val="00615CA2"/>
    <w:rsid w:val="00616595"/>
    <w:rsid w:val="006169ED"/>
    <w:rsid w:val="00616BD5"/>
    <w:rsid w:val="006176BC"/>
    <w:rsid w:val="00617822"/>
    <w:rsid w:val="00617896"/>
    <w:rsid w:val="006178B5"/>
    <w:rsid w:val="00617F04"/>
    <w:rsid w:val="006204A1"/>
    <w:rsid w:val="006205CC"/>
    <w:rsid w:val="0062072C"/>
    <w:rsid w:val="00620BAD"/>
    <w:rsid w:val="00620CD5"/>
    <w:rsid w:val="00621D22"/>
    <w:rsid w:val="00622054"/>
    <w:rsid w:val="0062235E"/>
    <w:rsid w:val="00622440"/>
    <w:rsid w:val="00622620"/>
    <w:rsid w:val="0062298B"/>
    <w:rsid w:val="00622CDE"/>
    <w:rsid w:val="006234B6"/>
    <w:rsid w:val="006239AD"/>
    <w:rsid w:val="006244F0"/>
    <w:rsid w:val="0062569D"/>
    <w:rsid w:val="0062600D"/>
    <w:rsid w:val="00626862"/>
    <w:rsid w:val="00626FCC"/>
    <w:rsid w:val="00630548"/>
    <w:rsid w:val="006310F9"/>
    <w:rsid w:val="00631356"/>
    <w:rsid w:val="00631AF0"/>
    <w:rsid w:val="006321AB"/>
    <w:rsid w:val="00632A31"/>
    <w:rsid w:val="0063300E"/>
    <w:rsid w:val="00633048"/>
    <w:rsid w:val="00633AFF"/>
    <w:rsid w:val="0063570A"/>
    <w:rsid w:val="00635EF1"/>
    <w:rsid w:val="00636735"/>
    <w:rsid w:val="006369B4"/>
    <w:rsid w:val="00637135"/>
    <w:rsid w:val="006371B0"/>
    <w:rsid w:val="00637872"/>
    <w:rsid w:val="006378F1"/>
    <w:rsid w:val="00637C86"/>
    <w:rsid w:val="00640E0A"/>
    <w:rsid w:val="00641631"/>
    <w:rsid w:val="0064221B"/>
    <w:rsid w:val="00643E98"/>
    <w:rsid w:val="006442C8"/>
    <w:rsid w:val="00644375"/>
    <w:rsid w:val="006452DB"/>
    <w:rsid w:val="00645318"/>
    <w:rsid w:val="00646AD1"/>
    <w:rsid w:val="00650064"/>
    <w:rsid w:val="00650CF6"/>
    <w:rsid w:val="00650DC4"/>
    <w:rsid w:val="00650FBC"/>
    <w:rsid w:val="00651354"/>
    <w:rsid w:val="00652EB2"/>
    <w:rsid w:val="006536CB"/>
    <w:rsid w:val="00653830"/>
    <w:rsid w:val="00653B6E"/>
    <w:rsid w:val="00654358"/>
    <w:rsid w:val="00655C2B"/>
    <w:rsid w:val="00655C7C"/>
    <w:rsid w:val="0065651A"/>
    <w:rsid w:val="006610B1"/>
    <w:rsid w:val="006615EB"/>
    <w:rsid w:val="00661ACA"/>
    <w:rsid w:val="006623D6"/>
    <w:rsid w:val="00662A8D"/>
    <w:rsid w:val="00662FA6"/>
    <w:rsid w:val="006631FE"/>
    <w:rsid w:val="006635BB"/>
    <w:rsid w:val="006635F6"/>
    <w:rsid w:val="00663869"/>
    <w:rsid w:val="006638B3"/>
    <w:rsid w:val="00663D72"/>
    <w:rsid w:val="00664299"/>
    <w:rsid w:val="00664386"/>
    <w:rsid w:val="00664577"/>
    <w:rsid w:val="006649C0"/>
    <w:rsid w:val="00665209"/>
    <w:rsid w:val="0066540F"/>
    <w:rsid w:val="00665A2E"/>
    <w:rsid w:val="00666338"/>
    <w:rsid w:val="00666472"/>
    <w:rsid w:val="00666975"/>
    <w:rsid w:val="006709D3"/>
    <w:rsid w:val="00670DD9"/>
    <w:rsid w:val="0067122B"/>
    <w:rsid w:val="0067159B"/>
    <w:rsid w:val="006716A3"/>
    <w:rsid w:val="00671D2B"/>
    <w:rsid w:val="0067369F"/>
    <w:rsid w:val="006746BF"/>
    <w:rsid w:val="00674924"/>
    <w:rsid w:val="00674966"/>
    <w:rsid w:val="00674B2E"/>
    <w:rsid w:val="006750F5"/>
    <w:rsid w:val="00675154"/>
    <w:rsid w:val="0067519F"/>
    <w:rsid w:val="006755B2"/>
    <w:rsid w:val="006756BA"/>
    <w:rsid w:val="00675803"/>
    <w:rsid w:val="00676D15"/>
    <w:rsid w:val="00677369"/>
    <w:rsid w:val="0068030B"/>
    <w:rsid w:val="00680BE4"/>
    <w:rsid w:val="00680FED"/>
    <w:rsid w:val="00681B37"/>
    <w:rsid w:val="00681F1F"/>
    <w:rsid w:val="00682518"/>
    <w:rsid w:val="00682E63"/>
    <w:rsid w:val="00683D5C"/>
    <w:rsid w:val="00684218"/>
    <w:rsid w:val="00685360"/>
    <w:rsid w:val="006857A0"/>
    <w:rsid w:val="00686360"/>
    <w:rsid w:val="006875C8"/>
    <w:rsid w:val="00687650"/>
    <w:rsid w:val="0068765B"/>
    <w:rsid w:val="0069001B"/>
    <w:rsid w:val="00690350"/>
    <w:rsid w:val="00690522"/>
    <w:rsid w:val="0069133E"/>
    <w:rsid w:val="00691ADE"/>
    <w:rsid w:val="00692BE4"/>
    <w:rsid w:val="006935BD"/>
    <w:rsid w:val="00693819"/>
    <w:rsid w:val="00693972"/>
    <w:rsid w:val="006941FC"/>
    <w:rsid w:val="006945BB"/>
    <w:rsid w:val="00694B23"/>
    <w:rsid w:val="00695428"/>
    <w:rsid w:val="006957AD"/>
    <w:rsid w:val="006957AF"/>
    <w:rsid w:val="00695C8B"/>
    <w:rsid w:val="00695CA9"/>
    <w:rsid w:val="006962B8"/>
    <w:rsid w:val="00696CBF"/>
    <w:rsid w:val="006971F1"/>
    <w:rsid w:val="006979D9"/>
    <w:rsid w:val="006A0102"/>
    <w:rsid w:val="006A02A0"/>
    <w:rsid w:val="006A0878"/>
    <w:rsid w:val="006A106B"/>
    <w:rsid w:val="006A1782"/>
    <w:rsid w:val="006A1B1F"/>
    <w:rsid w:val="006A1CEC"/>
    <w:rsid w:val="006A1F5B"/>
    <w:rsid w:val="006A242C"/>
    <w:rsid w:val="006A3645"/>
    <w:rsid w:val="006A3DD8"/>
    <w:rsid w:val="006A404E"/>
    <w:rsid w:val="006A4978"/>
    <w:rsid w:val="006A4E15"/>
    <w:rsid w:val="006A5775"/>
    <w:rsid w:val="006A669C"/>
    <w:rsid w:val="006A6AB3"/>
    <w:rsid w:val="006A750F"/>
    <w:rsid w:val="006A7973"/>
    <w:rsid w:val="006A7A5F"/>
    <w:rsid w:val="006A7F36"/>
    <w:rsid w:val="006B0492"/>
    <w:rsid w:val="006B0B34"/>
    <w:rsid w:val="006B18F8"/>
    <w:rsid w:val="006B1953"/>
    <w:rsid w:val="006B279F"/>
    <w:rsid w:val="006B2AE0"/>
    <w:rsid w:val="006B2C9F"/>
    <w:rsid w:val="006B3D3E"/>
    <w:rsid w:val="006B4954"/>
    <w:rsid w:val="006B5B77"/>
    <w:rsid w:val="006B6ED2"/>
    <w:rsid w:val="006B783C"/>
    <w:rsid w:val="006C117E"/>
    <w:rsid w:val="006C12DD"/>
    <w:rsid w:val="006C1891"/>
    <w:rsid w:val="006C25BE"/>
    <w:rsid w:val="006C30D0"/>
    <w:rsid w:val="006C3422"/>
    <w:rsid w:val="006C4258"/>
    <w:rsid w:val="006C493A"/>
    <w:rsid w:val="006C4FDF"/>
    <w:rsid w:val="006C55A6"/>
    <w:rsid w:val="006C5F7F"/>
    <w:rsid w:val="006C6412"/>
    <w:rsid w:val="006C644A"/>
    <w:rsid w:val="006C652B"/>
    <w:rsid w:val="006C66F0"/>
    <w:rsid w:val="006C6D85"/>
    <w:rsid w:val="006C746D"/>
    <w:rsid w:val="006C77CD"/>
    <w:rsid w:val="006C791D"/>
    <w:rsid w:val="006D0240"/>
    <w:rsid w:val="006D0388"/>
    <w:rsid w:val="006D0D94"/>
    <w:rsid w:val="006D17D5"/>
    <w:rsid w:val="006D1BBF"/>
    <w:rsid w:val="006D23F0"/>
    <w:rsid w:val="006D2A26"/>
    <w:rsid w:val="006D3212"/>
    <w:rsid w:val="006D3527"/>
    <w:rsid w:val="006D4EAD"/>
    <w:rsid w:val="006D5812"/>
    <w:rsid w:val="006D7761"/>
    <w:rsid w:val="006E07E2"/>
    <w:rsid w:val="006E13B4"/>
    <w:rsid w:val="006E4D05"/>
    <w:rsid w:val="006E54FA"/>
    <w:rsid w:val="006E717B"/>
    <w:rsid w:val="006E7C0D"/>
    <w:rsid w:val="006F00A5"/>
    <w:rsid w:val="006F06D3"/>
    <w:rsid w:val="006F0971"/>
    <w:rsid w:val="006F0E3A"/>
    <w:rsid w:val="006F115F"/>
    <w:rsid w:val="006F1C81"/>
    <w:rsid w:val="006F2578"/>
    <w:rsid w:val="006F2FE4"/>
    <w:rsid w:val="006F3891"/>
    <w:rsid w:val="006F3AA7"/>
    <w:rsid w:val="006F3CE0"/>
    <w:rsid w:val="006F47E0"/>
    <w:rsid w:val="006F49A4"/>
    <w:rsid w:val="006F4A08"/>
    <w:rsid w:val="006F4A8D"/>
    <w:rsid w:val="006F57E2"/>
    <w:rsid w:val="006F5801"/>
    <w:rsid w:val="006F6132"/>
    <w:rsid w:val="006F6300"/>
    <w:rsid w:val="006F6B54"/>
    <w:rsid w:val="006F6CCD"/>
    <w:rsid w:val="006F6F48"/>
    <w:rsid w:val="006F6F8A"/>
    <w:rsid w:val="006F700F"/>
    <w:rsid w:val="006F7302"/>
    <w:rsid w:val="006F7587"/>
    <w:rsid w:val="006F78E1"/>
    <w:rsid w:val="0070017C"/>
    <w:rsid w:val="007002B8"/>
    <w:rsid w:val="00700A5A"/>
    <w:rsid w:val="00700CDE"/>
    <w:rsid w:val="007019DA"/>
    <w:rsid w:val="00702013"/>
    <w:rsid w:val="007020E6"/>
    <w:rsid w:val="0070229E"/>
    <w:rsid w:val="00702DFF"/>
    <w:rsid w:val="00702E10"/>
    <w:rsid w:val="00702F81"/>
    <w:rsid w:val="00703508"/>
    <w:rsid w:val="00703B82"/>
    <w:rsid w:val="0070439B"/>
    <w:rsid w:val="00704503"/>
    <w:rsid w:val="00704BBF"/>
    <w:rsid w:val="00704DBA"/>
    <w:rsid w:val="007050E0"/>
    <w:rsid w:val="00705BF4"/>
    <w:rsid w:val="00706812"/>
    <w:rsid w:val="00706838"/>
    <w:rsid w:val="007069A6"/>
    <w:rsid w:val="00707967"/>
    <w:rsid w:val="00707E9E"/>
    <w:rsid w:val="00707EE6"/>
    <w:rsid w:val="007109EC"/>
    <w:rsid w:val="00710A37"/>
    <w:rsid w:val="00710A46"/>
    <w:rsid w:val="00711036"/>
    <w:rsid w:val="00711744"/>
    <w:rsid w:val="00712611"/>
    <w:rsid w:val="0071275B"/>
    <w:rsid w:val="00712A86"/>
    <w:rsid w:val="00712F97"/>
    <w:rsid w:val="00713348"/>
    <w:rsid w:val="007136D9"/>
    <w:rsid w:val="00713DBD"/>
    <w:rsid w:val="00713DE6"/>
    <w:rsid w:val="00714D41"/>
    <w:rsid w:val="00715291"/>
    <w:rsid w:val="00715963"/>
    <w:rsid w:val="0071632C"/>
    <w:rsid w:val="007163EE"/>
    <w:rsid w:val="00716467"/>
    <w:rsid w:val="0071652D"/>
    <w:rsid w:val="00717972"/>
    <w:rsid w:val="00717EB3"/>
    <w:rsid w:val="00717F64"/>
    <w:rsid w:val="00720215"/>
    <w:rsid w:val="00720C5E"/>
    <w:rsid w:val="0072142E"/>
    <w:rsid w:val="00721C6E"/>
    <w:rsid w:val="007221BE"/>
    <w:rsid w:val="0072262A"/>
    <w:rsid w:val="0072306F"/>
    <w:rsid w:val="007234A6"/>
    <w:rsid w:val="00724033"/>
    <w:rsid w:val="00724286"/>
    <w:rsid w:val="0072442A"/>
    <w:rsid w:val="0072444A"/>
    <w:rsid w:val="00724A90"/>
    <w:rsid w:val="00726192"/>
    <w:rsid w:val="00726262"/>
    <w:rsid w:val="00726780"/>
    <w:rsid w:val="0072715F"/>
    <w:rsid w:val="00727DF0"/>
    <w:rsid w:val="00727F6F"/>
    <w:rsid w:val="00727F72"/>
    <w:rsid w:val="007305F4"/>
    <w:rsid w:val="00730E0E"/>
    <w:rsid w:val="00730F3F"/>
    <w:rsid w:val="00731493"/>
    <w:rsid w:val="00731D82"/>
    <w:rsid w:val="00732528"/>
    <w:rsid w:val="007327FE"/>
    <w:rsid w:val="00732E49"/>
    <w:rsid w:val="00732F51"/>
    <w:rsid w:val="00733029"/>
    <w:rsid w:val="00733757"/>
    <w:rsid w:val="0073465C"/>
    <w:rsid w:val="0073469C"/>
    <w:rsid w:val="00734CFC"/>
    <w:rsid w:val="007353C4"/>
    <w:rsid w:val="00735960"/>
    <w:rsid w:val="00736619"/>
    <w:rsid w:val="00736FE1"/>
    <w:rsid w:val="00740A8E"/>
    <w:rsid w:val="00741418"/>
    <w:rsid w:val="00741498"/>
    <w:rsid w:val="00741666"/>
    <w:rsid w:val="007420C9"/>
    <w:rsid w:val="00742221"/>
    <w:rsid w:val="0074231F"/>
    <w:rsid w:val="00742502"/>
    <w:rsid w:val="00742670"/>
    <w:rsid w:val="00742E74"/>
    <w:rsid w:val="007431E3"/>
    <w:rsid w:val="00743901"/>
    <w:rsid w:val="00743A52"/>
    <w:rsid w:val="00743D1D"/>
    <w:rsid w:val="00744D82"/>
    <w:rsid w:val="00744E4A"/>
    <w:rsid w:val="00745C47"/>
    <w:rsid w:val="00745CD0"/>
    <w:rsid w:val="0074615D"/>
    <w:rsid w:val="007501BD"/>
    <w:rsid w:val="00750DFC"/>
    <w:rsid w:val="0075146D"/>
    <w:rsid w:val="00751870"/>
    <w:rsid w:val="00751B15"/>
    <w:rsid w:val="00751DF3"/>
    <w:rsid w:val="00751E8C"/>
    <w:rsid w:val="00752184"/>
    <w:rsid w:val="007523C9"/>
    <w:rsid w:val="0075359A"/>
    <w:rsid w:val="007540DE"/>
    <w:rsid w:val="007547D0"/>
    <w:rsid w:val="00754E52"/>
    <w:rsid w:val="007556EB"/>
    <w:rsid w:val="00755C4A"/>
    <w:rsid w:val="007563E6"/>
    <w:rsid w:val="007567A6"/>
    <w:rsid w:val="0075755F"/>
    <w:rsid w:val="00757B7F"/>
    <w:rsid w:val="00760AEC"/>
    <w:rsid w:val="00760B18"/>
    <w:rsid w:val="00760BDE"/>
    <w:rsid w:val="00760F89"/>
    <w:rsid w:val="00761252"/>
    <w:rsid w:val="00761A1D"/>
    <w:rsid w:val="007628D1"/>
    <w:rsid w:val="00762DC9"/>
    <w:rsid w:val="007640CA"/>
    <w:rsid w:val="00764167"/>
    <w:rsid w:val="00764728"/>
    <w:rsid w:val="0076549A"/>
    <w:rsid w:val="0076666B"/>
    <w:rsid w:val="00766DA6"/>
    <w:rsid w:val="00766F69"/>
    <w:rsid w:val="007677EB"/>
    <w:rsid w:val="00767966"/>
    <w:rsid w:val="007700F7"/>
    <w:rsid w:val="0077046B"/>
    <w:rsid w:val="007706FB"/>
    <w:rsid w:val="007719C9"/>
    <w:rsid w:val="00771BF8"/>
    <w:rsid w:val="00771DE3"/>
    <w:rsid w:val="00772DD7"/>
    <w:rsid w:val="0077365A"/>
    <w:rsid w:val="0077388A"/>
    <w:rsid w:val="00773F08"/>
    <w:rsid w:val="007746A4"/>
    <w:rsid w:val="00774DE2"/>
    <w:rsid w:val="007751C0"/>
    <w:rsid w:val="0077625C"/>
    <w:rsid w:val="00776A2F"/>
    <w:rsid w:val="007777B3"/>
    <w:rsid w:val="00777F14"/>
    <w:rsid w:val="007802C4"/>
    <w:rsid w:val="0078041D"/>
    <w:rsid w:val="007807A8"/>
    <w:rsid w:val="00780D84"/>
    <w:rsid w:val="00780E0C"/>
    <w:rsid w:val="0078127F"/>
    <w:rsid w:val="00781895"/>
    <w:rsid w:val="00781920"/>
    <w:rsid w:val="00782531"/>
    <w:rsid w:val="00782FCA"/>
    <w:rsid w:val="007834B7"/>
    <w:rsid w:val="00783E91"/>
    <w:rsid w:val="007842C3"/>
    <w:rsid w:val="007853D5"/>
    <w:rsid w:val="007854DD"/>
    <w:rsid w:val="007858DE"/>
    <w:rsid w:val="00785A27"/>
    <w:rsid w:val="00785ABF"/>
    <w:rsid w:val="00785D5D"/>
    <w:rsid w:val="00786599"/>
    <w:rsid w:val="00786B48"/>
    <w:rsid w:val="00787089"/>
    <w:rsid w:val="0078719D"/>
    <w:rsid w:val="00787543"/>
    <w:rsid w:val="007878F2"/>
    <w:rsid w:val="00787CB6"/>
    <w:rsid w:val="00790224"/>
    <w:rsid w:val="007904AD"/>
    <w:rsid w:val="00790732"/>
    <w:rsid w:val="00790F0A"/>
    <w:rsid w:val="007911A6"/>
    <w:rsid w:val="00791831"/>
    <w:rsid w:val="00791999"/>
    <w:rsid w:val="00791B61"/>
    <w:rsid w:val="00791CAC"/>
    <w:rsid w:val="00791DBC"/>
    <w:rsid w:val="00792A1F"/>
    <w:rsid w:val="00792D26"/>
    <w:rsid w:val="00793720"/>
    <w:rsid w:val="00794DF4"/>
    <w:rsid w:val="0079567D"/>
    <w:rsid w:val="00795CA7"/>
    <w:rsid w:val="00796251"/>
    <w:rsid w:val="0079676E"/>
    <w:rsid w:val="007969C6"/>
    <w:rsid w:val="00796A19"/>
    <w:rsid w:val="00796C8A"/>
    <w:rsid w:val="0079781B"/>
    <w:rsid w:val="00797C19"/>
    <w:rsid w:val="00797DD9"/>
    <w:rsid w:val="00797F51"/>
    <w:rsid w:val="007A0950"/>
    <w:rsid w:val="007A0A89"/>
    <w:rsid w:val="007A0BE0"/>
    <w:rsid w:val="007A0E58"/>
    <w:rsid w:val="007A1482"/>
    <w:rsid w:val="007A1AC4"/>
    <w:rsid w:val="007A3AAB"/>
    <w:rsid w:val="007A3B28"/>
    <w:rsid w:val="007A4774"/>
    <w:rsid w:val="007A62D0"/>
    <w:rsid w:val="007A6CEF"/>
    <w:rsid w:val="007A6D7E"/>
    <w:rsid w:val="007A7DFE"/>
    <w:rsid w:val="007B097F"/>
    <w:rsid w:val="007B1789"/>
    <w:rsid w:val="007B1896"/>
    <w:rsid w:val="007B1B42"/>
    <w:rsid w:val="007B1CC1"/>
    <w:rsid w:val="007B2BD9"/>
    <w:rsid w:val="007B340F"/>
    <w:rsid w:val="007B4532"/>
    <w:rsid w:val="007B45CE"/>
    <w:rsid w:val="007B4883"/>
    <w:rsid w:val="007B4BAA"/>
    <w:rsid w:val="007B5102"/>
    <w:rsid w:val="007B5A4C"/>
    <w:rsid w:val="007B63F8"/>
    <w:rsid w:val="007B6D40"/>
    <w:rsid w:val="007B71B8"/>
    <w:rsid w:val="007B7492"/>
    <w:rsid w:val="007B75FF"/>
    <w:rsid w:val="007B7EF3"/>
    <w:rsid w:val="007B7FF2"/>
    <w:rsid w:val="007C134D"/>
    <w:rsid w:val="007C1AB3"/>
    <w:rsid w:val="007C1F9D"/>
    <w:rsid w:val="007C331D"/>
    <w:rsid w:val="007C3C4A"/>
    <w:rsid w:val="007C4AEB"/>
    <w:rsid w:val="007C54FC"/>
    <w:rsid w:val="007C551B"/>
    <w:rsid w:val="007C5674"/>
    <w:rsid w:val="007C5D4A"/>
    <w:rsid w:val="007C5F67"/>
    <w:rsid w:val="007C61F2"/>
    <w:rsid w:val="007C7795"/>
    <w:rsid w:val="007C79CB"/>
    <w:rsid w:val="007C7F8A"/>
    <w:rsid w:val="007D0109"/>
    <w:rsid w:val="007D0D41"/>
    <w:rsid w:val="007D129F"/>
    <w:rsid w:val="007D12FE"/>
    <w:rsid w:val="007D1408"/>
    <w:rsid w:val="007D14F0"/>
    <w:rsid w:val="007D23A1"/>
    <w:rsid w:val="007D3088"/>
    <w:rsid w:val="007D30AC"/>
    <w:rsid w:val="007D3330"/>
    <w:rsid w:val="007D3724"/>
    <w:rsid w:val="007D3CCF"/>
    <w:rsid w:val="007D52BF"/>
    <w:rsid w:val="007D53E8"/>
    <w:rsid w:val="007D5B2C"/>
    <w:rsid w:val="007D6980"/>
    <w:rsid w:val="007D6AE5"/>
    <w:rsid w:val="007D76C7"/>
    <w:rsid w:val="007D7EC8"/>
    <w:rsid w:val="007E059D"/>
    <w:rsid w:val="007E13D9"/>
    <w:rsid w:val="007E151E"/>
    <w:rsid w:val="007E21D3"/>
    <w:rsid w:val="007E2634"/>
    <w:rsid w:val="007E2ECA"/>
    <w:rsid w:val="007E3656"/>
    <w:rsid w:val="007E47AC"/>
    <w:rsid w:val="007E5F6D"/>
    <w:rsid w:val="007E6524"/>
    <w:rsid w:val="007E6A31"/>
    <w:rsid w:val="007F041A"/>
    <w:rsid w:val="007F0642"/>
    <w:rsid w:val="007F10A1"/>
    <w:rsid w:val="007F1535"/>
    <w:rsid w:val="007F16B2"/>
    <w:rsid w:val="007F16C5"/>
    <w:rsid w:val="007F1AA1"/>
    <w:rsid w:val="007F1BDC"/>
    <w:rsid w:val="007F2AC2"/>
    <w:rsid w:val="007F3F79"/>
    <w:rsid w:val="007F4A33"/>
    <w:rsid w:val="007F5114"/>
    <w:rsid w:val="007F53B0"/>
    <w:rsid w:val="007F5719"/>
    <w:rsid w:val="007F5B13"/>
    <w:rsid w:val="007F5ED2"/>
    <w:rsid w:val="007F5EF8"/>
    <w:rsid w:val="007F6F42"/>
    <w:rsid w:val="007F76B5"/>
    <w:rsid w:val="007F7917"/>
    <w:rsid w:val="008019CA"/>
    <w:rsid w:val="00801AD5"/>
    <w:rsid w:val="00804ACD"/>
    <w:rsid w:val="00805222"/>
    <w:rsid w:val="00805DD6"/>
    <w:rsid w:val="00805EC8"/>
    <w:rsid w:val="00806709"/>
    <w:rsid w:val="00806B8A"/>
    <w:rsid w:val="00806F4B"/>
    <w:rsid w:val="0080723F"/>
    <w:rsid w:val="008075E3"/>
    <w:rsid w:val="00811586"/>
    <w:rsid w:val="00811A9E"/>
    <w:rsid w:val="00811DDE"/>
    <w:rsid w:val="00811EBF"/>
    <w:rsid w:val="00812BD7"/>
    <w:rsid w:val="00812DDB"/>
    <w:rsid w:val="008131A3"/>
    <w:rsid w:val="008136F8"/>
    <w:rsid w:val="00813844"/>
    <w:rsid w:val="00813CA2"/>
    <w:rsid w:val="00814BED"/>
    <w:rsid w:val="00815F27"/>
    <w:rsid w:val="00816146"/>
    <w:rsid w:val="008168AF"/>
    <w:rsid w:val="00816BC4"/>
    <w:rsid w:val="00817172"/>
    <w:rsid w:val="00817192"/>
    <w:rsid w:val="00817F97"/>
    <w:rsid w:val="008204E5"/>
    <w:rsid w:val="0082082F"/>
    <w:rsid w:val="00820DF6"/>
    <w:rsid w:val="008218A0"/>
    <w:rsid w:val="00821935"/>
    <w:rsid w:val="008234A4"/>
    <w:rsid w:val="0082396B"/>
    <w:rsid w:val="00824608"/>
    <w:rsid w:val="00824812"/>
    <w:rsid w:val="00824E9C"/>
    <w:rsid w:val="00826D7C"/>
    <w:rsid w:val="00826E17"/>
    <w:rsid w:val="0082711C"/>
    <w:rsid w:val="008275FC"/>
    <w:rsid w:val="0083099D"/>
    <w:rsid w:val="0083137B"/>
    <w:rsid w:val="00831EB0"/>
    <w:rsid w:val="00832126"/>
    <w:rsid w:val="00832512"/>
    <w:rsid w:val="008326AF"/>
    <w:rsid w:val="0083307F"/>
    <w:rsid w:val="008331B7"/>
    <w:rsid w:val="00833984"/>
    <w:rsid w:val="00833B7F"/>
    <w:rsid w:val="0083408E"/>
    <w:rsid w:val="0083456F"/>
    <w:rsid w:val="00834745"/>
    <w:rsid w:val="00834A19"/>
    <w:rsid w:val="00834C9B"/>
    <w:rsid w:val="00835401"/>
    <w:rsid w:val="008373DA"/>
    <w:rsid w:val="00837B76"/>
    <w:rsid w:val="00837D40"/>
    <w:rsid w:val="00837EDE"/>
    <w:rsid w:val="008400DF"/>
    <w:rsid w:val="008403A0"/>
    <w:rsid w:val="00840CD5"/>
    <w:rsid w:val="00841925"/>
    <w:rsid w:val="00842817"/>
    <w:rsid w:val="00842A4D"/>
    <w:rsid w:val="00843CB6"/>
    <w:rsid w:val="00843CDE"/>
    <w:rsid w:val="008446A1"/>
    <w:rsid w:val="00845729"/>
    <w:rsid w:val="00846222"/>
    <w:rsid w:val="00846CA3"/>
    <w:rsid w:val="00846CDE"/>
    <w:rsid w:val="00846FD9"/>
    <w:rsid w:val="00847432"/>
    <w:rsid w:val="00850D46"/>
    <w:rsid w:val="00850FFF"/>
    <w:rsid w:val="008513FD"/>
    <w:rsid w:val="0085184B"/>
    <w:rsid w:val="008526EC"/>
    <w:rsid w:val="0085274D"/>
    <w:rsid w:val="00852AE7"/>
    <w:rsid w:val="00853C45"/>
    <w:rsid w:val="00853EA8"/>
    <w:rsid w:val="008554EC"/>
    <w:rsid w:val="0085551C"/>
    <w:rsid w:val="00855C40"/>
    <w:rsid w:val="008574B3"/>
    <w:rsid w:val="00857EF4"/>
    <w:rsid w:val="0086106C"/>
    <w:rsid w:val="008611C3"/>
    <w:rsid w:val="00862606"/>
    <w:rsid w:val="00863416"/>
    <w:rsid w:val="0086378F"/>
    <w:rsid w:val="00863ECA"/>
    <w:rsid w:val="00863FCF"/>
    <w:rsid w:val="00864E54"/>
    <w:rsid w:val="00864FE3"/>
    <w:rsid w:val="00865CBC"/>
    <w:rsid w:val="008660CE"/>
    <w:rsid w:val="008663D2"/>
    <w:rsid w:val="0086672E"/>
    <w:rsid w:val="00866C50"/>
    <w:rsid w:val="00866CEA"/>
    <w:rsid w:val="008700DF"/>
    <w:rsid w:val="00870536"/>
    <w:rsid w:val="008710FE"/>
    <w:rsid w:val="008711A0"/>
    <w:rsid w:val="00871247"/>
    <w:rsid w:val="00871623"/>
    <w:rsid w:val="00872245"/>
    <w:rsid w:val="00872472"/>
    <w:rsid w:val="008730F6"/>
    <w:rsid w:val="008745A6"/>
    <w:rsid w:val="008746DF"/>
    <w:rsid w:val="0087677C"/>
    <w:rsid w:val="00876C18"/>
    <w:rsid w:val="008804B5"/>
    <w:rsid w:val="00880569"/>
    <w:rsid w:val="00881E4F"/>
    <w:rsid w:val="00882180"/>
    <w:rsid w:val="00882A11"/>
    <w:rsid w:val="00884FAA"/>
    <w:rsid w:val="008854AA"/>
    <w:rsid w:val="00885ADE"/>
    <w:rsid w:val="00885DCE"/>
    <w:rsid w:val="00886A20"/>
    <w:rsid w:val="00886BEC"/>
    <w:rsid w:val="00887526"/>
    <w:rsid w:val="00887CDA"/>
    <w:rsid w:val="00891EC4"/>
    <w:rsid w:val="0089259A"/>
    <w:rsid w:val="008927D4"/>
    <w:rsid w:val="00893369"/>
    <w:rsid w:val="00893FF7"/>
    <w:rsid w:val="0089410E"/>
    <w:rsid w:val="00894827"/>
    <w:rsid w:val="00895C6D"/>
    <w:rsid w:val="00897031"/>
    <w:rsid w:val="008975CC"/>
    <w:rsid w:val="008977A7"/>
    <w:rsid w:val="00897A4E"/>
    <w:rsid w:val="008A074E"/>
    <w:rsid w:val="008A0763"/>
    <w:rsid w:val="008A0A30"/>
    <w:rsid w:val="008A0AD0"/>
    <w:rsid w:val="008A10BD"/>
    <w:rsid w:val="008A1664"/>
    <w:rsid w:val="008A1D02"/>
    <w:rsid w:val="008A23EB"/>
    <w:rsid w:val="008A251D"/>
    <w:rsid w:val="008A268A"/>
    <w:rsid w:val="008A2B87"/>
    <w:rsid w:val="008A2DB6"/>
    <w:rsid w:val="008A31B5"/>
    <w:rsid w:val="008A33F4"/>
    <w:rsid w:val="008A353A"/>
    <w:rsid w:val="008A3651"/>
    <w:rsid w:val="008A3CF9"/>
    <w:rsid w:val="008A3D50"/>
    <w:rsid w:val="008A3DFA"/>
    <w:rsid w:val="008A47DD"/>
    <w:rsid w:val="008A4D10"/>
    <w:rsid w:val="008A4EFC"/>
    <w:rsid w:val="008A6645"/>
    <w:rsid w:val="008A6AA8"/>
    <w:rsid w:val="008B0BBD"/>
    <w:rsid w:val="008B0FF5"/>
    <w:rsid w:val="008B161C"/>
    <w:rsid w:val="008B19CD"/>
    <w:rsid w:val="008B1A17"/>
    <w:rsid w:val="008B23C5"/>
    <w:rsid w:val="008B3504"/>
    <w:rsid w:val="008B3C75"/>
    <w:rsid w:val="008B4D94"/>
    <w:rsid w:val="008B4FB5"/>
    <w:rsid w:val="008B5E2E"/>
    <w:rsid w:val="008B5EB9"/>
    <w:rsid w:val="008B6195"/>
    <w:rsid w:val="008B70A4"/>
    <w:rsid w:val="008B70EC"/>
    <w:rsid w:val="008B78F3"/>
    <w:rsid w:val="008C1567"/>
    <w:rsid w:val="008C1955"/>
    <w:rsid w:val="008C33AC"/>
    <w:rsid w:val="008C3470"/>
    <w:rsid w:val="008C34CF"/>
    <w:rsid w:val="008C3AD4"/>
    <w:rsid w:val="008C3DAC"/>
    <w:rsid w:val="008C4ABC"/>
    <w:rsid w:val="008C4E75"/>
    <w:rsid w:val="008C5127"/>
    <w:rsid w:val="008C5848"/>
    <w:rsid w:val="008C5E10"/>
    <w:rsid w:val="008C691A"/>
    <w:rsid w:val="008C7278"/>
    <w:rsid w:val="008C7287"/>
    <w:rsid w:val="008C749A"/>
    <w:rsid w:val="008C76ED"/>
    <w:rsid w:val="008C7F78"/>
    <w:rsid w:val="008D06F6"/>
    <w:rsid w:val="008D2266"/>
    <w:rsid w:val="008D2A32"/>
    <w:rsid w:val="008D3B74"/>
    <w:rsid w:val="008D4554"/>
    <w:rsid w:val="008D49DE"/>
    <w:rsid w:val="008D513A"/>
    <w:rsid w:val="008D6912"/>
    <w:rsid w:val="008D6F62"/>
    <w:rsid w:val="008D774D"/>
    <w:rsid w:val="008D7E5E"/>
    <w:rsid w:val="008E1368"/>
    <w:rsid w:val="008E18F9"/>
    <w:rsid w:val="008E2D19"/>
    <w:rsid w:val="008E3E13"/>
    <w:rsid w:val="008E3F38"/>
    <w:rsid w:val="008E442F"/>
    <w:rsid w:val="008E4C2C"/>
    <w:rsid w:val="008E4C46"/>
    <w:rsid w:val="008E59D4"/>
    <w:rsid w:val="008E5CC6"/>
    <w:rsid w:val="008E5FBE"/>
    <w:rsid w:val="008E61C5"/>
    <w:rsid w:val="008E6475"/>
    <w:rsid w:val="008E70A0"/>
    <w:rsid w:val="008E7886"/>
    <w:rsid w:val="008E7BF6"/>
    <w:rsid w:val="008E7DE0"/>
    <w:rsid w:val="008F028F"/>
    <w:rsid w:val="008F1323"/>
    <w:rsid w:val="008F15E5"/>
    <w:rsid w:val="008F1785"/>
    <w:rsid w:val="008F3013"/>
    <w:rsid w:val="008F3035"/>
    <w:rsid w:val="008F32A6"/>
    <w:rsid w:val="008F3759"/>
    <w:rsid w:val="008F3EB5"/>
    <w:rsid w:val="008F431A"/>
    <w:rsid w:val="008F4BB7"/>
    <w:rsid w:val="008F4F99"/>
    <w:rsid w:val="008F52DB"/>
    <w:rsid w:val="008F6BD1"/>
    <w:rsid w:val="008F6C1F"/>
    <w:rsid w:val="008F74EA"/>
    <w:rsid w:val="0090039C"/>
    <w:rsid w:val="00900A6A"/>
    <w:rsid w:val="00900D39"/>
    <w:rsid w:val="00901D86"/>
    <w:rsid w:val="00902413"/>
    <w:rsid w:val="00902649"/>
    <w:rsid w:val="009027DC"/>
    <w:rsid w:val="00902D93"/>
    <w:rsid w:val="00902EB3"/>
    <w:rsid w:val="00903B26"/>
    <w:rsid w:val="00903C3B"/>
    <w:rsid w:val="00904751"/>
    <w:rsid w:val="009049EA"/>
    <w:rsid w:val="009051D5"/>
    <w:rsid w:val="00905493"/>
    <w:rsid w:val="009059A4"/>
    <w:rsid w:val="00906364"/>
    <w:rsid w:val="009076CD"/>
    <w:rsid w:val="00907F97"/>
    <w:rsid w:val="009105EA"/>
    <w:rsid w:val="0091081F"/>
    <w:rsid w:val="00910ADB"/>
    <w:rsid w:val="00911205"/>
    <w:rsid w:val="00911ED1"/>
    <w:rsid w:val="00912F31"/>
    <w:rsid w:val="00913195"/>
    <w:rsid w:val="00913783"/>
    <w:rsid w:val="00913C79"/>
    <w:rsid w:val="00914657"/>
    <w:rsid w:val="00915476"/>
    <w:rsid w:val="00916E61"/>
    <w:rsid w:val="009177C1"/>
    <w:rsid w:val="00917917"/>
    <w:rsid w:val="009206EF"/>
    <w:rsid w:val="0092127C"/>
    <w:rsid w:val="009216E8"/>
    <w:rsid w:val="00921755"/>
    <w:rsid w:val="009222B8"/>
    <w:rsid w:val="009224C0"/>
    <w:rsid w:val="00922654"/>
    <w:rsid w:val="00922EB0"/>
    <w:rsid w:val="00922F32"/>
    <w:rsid w:val="00922F71"/>
    <w:rsid w:val="009233E1"/>
    <w:rsid w:val="00923831"/>
    <w:rsid w:val="009244B0"/>
    <w:rsid w:val="00924777"/>
    <w:rsid w:val="00924E04"/>
    <w:rsid w:val="00924F27"/>
    <w:rsid w:val="00925463"/>
    <w:rsid w:val="00925B4D"/>
    <w:rsid w:val="00925F85"/>
    <w:rsid w:val="009262A4"/>
    <w:rsid w:val="00927A91"/>
    <w:rsid w:val="00927E30"/>
    <w:rsid w:val="009308F6"/>
    <w:rsid w:val="00931AED"/>
    <w:rsid w:val="00931CAE"/>
    <w:rsid w:val="00931E24"/>
    <w:rsid w:val="00931F41"/>
    <w:rsid w:val="00933B52"/>
    <w:rsid w:val="00933D50"/>
    <w:rsid w:val="0093467A"/>
    <w:rsid w:val="009347B7"/>
    <w:rsid w:val="00934E96"/>
    <w:rsid w:val="0093523A"/>
    <w:rsid w:val="00935BD5"/>
    <w:rsid w:val="00935CF1"/>
    <w:rsid w:val="009369F2"/>
    <w:rsid w:val="00936D27"/>
    <w:rsid w:val="00937234"/>
    <w:rsid w:val="00937722"/>
    <w:rsid w:val="0093794E"/>
    <w:rsid w:val="0094153D"/>
    <w:rsid w:val="00941E56"/>
    <w:rsid w:val="0094262F"/>
    <w:rsid w:val="00943E1A"/>
    <w:rsid w:val="0094442E"/>
    <w:rsid w:val="00944B94"/>
    <w:rsid w:val="00944FA9"/>
    <w:rsid w:val="0094768B"/>
    <w:rsid w:val="00950B09"/>
    <w:rsid w:val="009518FF"/>
    <w:rsid w:val="00951934"/>
    <w:rsid w:val="009523CE"/>
    <w:rsid w:val="00952726"/>
    <w:rsid w:val="0095293E"/>
    <w:rsid w:val="00952D9F"/>
    <w:rsid w:val="00952F64"/>
    <w:rsid w:val="0095390F"/>
    <w:rsid w:val="00954074"/>
    <w:rsid w:val="0095421B"/>
    <w:rsid w:val="00954595"/>
    <w:rsid w:val="00954B52"/>
    <w:rsid w:val="009559CE"/>
    <w:rsid w:val="0095678F"/>
    <w:rsid w:val="009576A5"/>
    <w:rsid w:val="00957A64"/>
    <w:rsid w:val="00960085"/>
    <w:rsid w:val="009606CA"/>
    <w:rsid w:val="00960935"/>
    <w:rsid w:val="009617D3"/>
    <w:rsid w:val="009619C6"/>
    <w:rsid w:val="0096246C"/>
    <w:rsid w:val="00962DB5"/>
    <w:rsid w:val="00963036"/>
    <w:rsid w:val="009632E6"/>
    <w:rsid w:val="009633BA"/>
    <w:rsid w:val="00963864"/>
    <w:rsid w:val="00963885"/>
    <w:rsid w:val="00964006"/>
    <w:rsid w:val="009650DA"/>
    <w:rsid w:val="009664AD"/>
    <w:rsid w:val="0096693A"/>
    <w:rsid w:val="00967748"/>
    <w:rsid w:val="0097014A"/>
    <w:rsid w:val="00970611"/>
    <w:rsid w:val="00971184"/>
    <w:rsid w:val="00971227"/>
    <w:rsid w:val="00971495"/>
    <w:rsid w:val="00971A2E"/>
    <w:rsid w:val="00971EE0"/>
    <w:rsid w:val="00972CCC"/>
    <w:rsid w:val="00974696"/>
    <w:rsid w:val="009753E2"/>
    <w:rsid w:val="00975656"/>
    <w:rsid w:val="00975EC4"/>
    <w:rsid w:val="0097619F"/>
    <w:rsid w:val="00976549"/>
    <w:rsid w:val="00976B02"/>
    <w:rsid w:val="00976D06"/>
    <w:rsid w:val="00976DB0"/>
    <w:rsid w:val="0097705C"/>
    <w:rsid w:val="00977A4D"/>
    <w:rsid w:val="00980A20"/>
    <w:rsid w:val="00981071"/>
    <w:rsid w:val="00981277"/>
    <w:rsid w:val="0098136E"/>
    <w:rsid w:val="009821A9"/>
    <w:rsid w:val="00982463"/>
    <w:rsid w:val="00982953"/>
    <w:rsid w:val="00983516"/>
    <w:rsid w:val="0098359D"/>
    <w:rsid w:val="009836B2"/>
    <w:rsid w:val="0098424A"/>
    <w:rsid w:val="00984FFA"/>
    <w:rsid w:val="0098534A"/>
    <w:rsid w:val="00985602"/>
    <w:rsid w:val="00985AC9"/>
    <w:rsid w:val="009865EB"/>
    <w:rsid w:val="00987373"/>
    <w:rsid w:val="00987569"/>
    <w:rsid w:val="009875BF"/>
    <w:rsid w:val="00987FF2"/>
    <w:rsid w:val="00990A43"/>
    <w:rsid w:val="00990F2E"/>
    <w:rsid w:val="0099154C"/>
    <w:rsid w:val="009917DF"/>
    <w:rsid w:val="00991921"/>
    <w:rsid w:val="00991DB1"/>
    <w:rsid w:val="00992049"/>
    <w:rsid w:val="00992189"/>
    <w:rsid w:val="00992C0C"/>
    <w:rsid w:val="009935C3"/>
    <w:rsid w:val="00993687"/>
    <w:rsid w:val="009938C3"/>
    <w:rsid w:val="00993C2E"/>
    <w:rsid w:val="00993E2A"/>
    <w:rsid w:val="00994D41"/>
    <w:rsid w:val="00994F9D"/>
    <w:rsid w:val="00995225"/>
    <w:rsid w:val="00995302"/>
    <w:rsid w:val="00995898"/>
    <w:rsid w:val="00995CEE"/>
    <w:rsid w:val="00996262"/>
    <w:rsid w:val="00996609"/>
    <w:rsid w:val="00996C6E"/>
    <w:rsid w:val="00997FFB"/>
    <w:rsid w:val="009A08F4"/>
    <w:rsid w:val="009A0AB7"/>
    <w:rsid w:val="009A1B9A"/>
    <w:rsid w:val="009A27BC"/>
    <w:rsid w:val="009A2814"/>
    <w:rsid w:val="009A2C2A"/>
    <w:rsid w:val="009A318F"/>
    <w:rsid w:val="009A56B5"/>
    <w:rsid w:val="009A603F"/>
    <w:rsid w:val="009A725A"/>
    <w:rsid w:val="009A7495"/>
    <w:rsid w:val="009A7C1A"/>
    <w:rsid w:val="009A7F79"/>
    <w:rsid w:val="009B15AE"/>
    <w:rsid w:val="009B455E"/>
    <w:rsid w:val="009B4F81"/>
    <w:rsid w:val="009B4FBA"/>
    <w:rsid w:val="009B586B"/>
    <w:rsid w:val="009B5951"/>
    <w:rsid w:val="009B5E46"/>
    <w:rsid w:val="009B5F37"/>
    <w:rsid w:val="009B634D"/>
    <w:rsid w:val="009C0010"/>
    <w:rsid w:val="009C1687"/>
    <w:rsid w:val="009C21DB"/>
    <w:rsid w:val="009C22DF"/>
    <w:rsid w:val="009C2336"/>
    <w:rsid w:val="009C2351"/>
    <w:rsid w:val="009C248C"/>
    <w:rsid w:val="009C27CC"/>
    <w:rsid w:val="009C3106"/>
    <w:rsid w:val="009C31B2"/>
    <w:rsid w:val="009C36AA"/>
    <w:rsid w:val="009C413D"/>
    <w:rsid w:val="009C6686"/>
    <w:rsid w:val="009C6CB8"/>
    <w:rsid w:val="009C762C"/>
    <w:rsid w:val="009C76A1"/>
    <w:rsid w:val="009D0839"/>
    <w:rsid w:val="009D099F"/>
    <w:rsid w:val="009D0B85"/>
    <w:rsid w:val="009D184C"/>
    <w:rsid w:val="009D18D0"/>
    <w:rsid w:val="009D2108"/>
    <w:rsid w:val="009D2877"/>
    <w:rsid w:val="009D2968"/>
    <w:rsid w:val="009D2AAD"/>
    <w:rsid w:val="009D3351"/>
    <w:rsid w:val="009D39E5"/>
    <w:rsid w:val="009D3AC1"/>
    <w:rsid w:val="009D3D79"/>
    <w:rsid w:val="009D3F61"/>
    <w:rsid w:val="009D4064"/>
    <w:rsid w:val="009D44B8"/>
    <w:rsid w:val="009D478F"/>
    <w:rsid w:val="009D4A8D"/>
    <w:rsid w:val="009D4B96"/>
    <w:rsid w:val="009D4E1B"/>
    <w:rsid w:val="009D4FB7"/>
    <w:rsid w:val="009D5F84"/>
    <w:rsid w:val="009D6241"/>
    <w:rsid w:val="009D646F"/>
    <w:rsid w:val="009D6912"/>
    <w:rsid w:val="009D6BCE"/>
    <w:rsid w:val="009E05A8"/>
    <w:rsid w:val="009E161A"/>
    <w:rsid w:val="009E1BB3"/>
    <w:rsid w:val="009E1D72"/>
    <w:rsid w:val="009E257D"/>
    <w:rsid w:val="009E2798"/>
    <w:rsid w:val="009E29D5"/>
    <w:rsid w:val="009E3823"/>
    <w:rsid w:val="009E3A49"/>
    <w:rsid w:val="009E3F17"/>
    <w:rsid w:val="009E5694"/>
    <w:rsid w:val="009E57F1"/>
    <w:rsid w:val="009E6049"/>
    <w:rsid w:val="009E64ED"/>
    <w:rsid w:val="009E6B53"/>
    <w:rsid w:val="009E6CCE"/>
    <w:rsid w:val="009E6F21"/>
    <w:rsid w:val="009E7480"/>
    <w:rsid w:val="009E7668"/>
    <w:rsid w:val="009E7D9C"/>
    <w:rsid w:val="009F121D"/>
    <w:rsid w:val="009F2CB6"/>
    <w:rsid w:val="009F3575"/>
    <w:rsid w:val="009F37DA"/>
    <w:rsid w:val="009F3DA5"/>
    <w:rsid w:val="009F4058"/>
    <w:rsid w:val="009F4FDE"/>
    <w:rsid w:val="009F562A"/>
    <w:rsid w:val="009F5C90"/>
    <w:rsid w:val="009F62FC"/>
    <w:rsid w:val="009F7E0D"/>
    <w:rsid w:val="00A00159"/>
    <w:rsid w:val="00A002F7"/>
    <w:rsid w:val="00A006C0"/>
    <w:rsid w:val="00A01110"/>
    <w:rsid w:val="00A0189E"/>
    <w:rsid w:val="00A032C4"/>
    <w:rsid w:val="00A035F4"/>
    <w:rsid w:val="00A03FB2"/>
    <w:rsid w:val="00A042B8"/>
    <w:rsid w:val="00A0443D"/>
    <w:rsid w:val="00A053FA"/>
    <w:rsid w:val="00A05859"/>
    <w:rsid w:val="00A05BFE"/>
    <w:rsid w:val="00A10073"/>
    <w:rsid w:val="00A105BA"/>
    <w:rsid w:val="00A106FB"/>
    <w:rsid w:val="00A10E4A"/>
    <w:rsid w:val="00A10F85"/>
    <w:rsid w:val="00A110F0"/>
    <w:rsid w:val="00A1157A"/>
    <w:rsid w:val="00A1276E"/>
    <w:rsid w:val="00A12F16"/>
    <w:rsid w:val="00A13306"/>
    <w:rsid w:val="00A1342B"/>
    <w:rsid w:val="00A141C2"/>
    <w:rsid w:val="00A15009"/>
    <w:rsid w:val="00A1557C"/>
    <w:rsid w:val="00A16BF1"/>
    <w:rsid w:val="00A16D44"/>
    <w:rsid w:val="00A1701B"/>
    <w:rsid w:val="00A171B1"/>
    <w:rsid w:val="00A17B90"/>
    <w:rsid w:val="00A20B60"/>
    <w:rsid w:val="00A21704"/>
    <w:rsid w:val="00A218D3"/>
    <w:rsid w:val="00A218F3"/>
    <w:rsid w:val="00A224FC"/>
    <w:rsid w:val="00A22A62"/>
    <w:rsid w:val="00A22D14"/>
    <w:rsid w:val="00A23199"/>
    <w:rsid w:val="00A232FD"/>
    <w:rsid w:val="00A236BB"/>
    <w:rsid w:val="00A23BB1"/>
    <w:rsid w:val="00A241BF"/>
    <w:rsid w:val="00A2439C"/>
    <w:rsid w:val="00A24B36"/>
    <w:rsid w:val="00A24FBC"/>
    <w:rsid w:val="00A252E1"/>
    <w:rsid w:val="00A25979"/>
    <w:rsid w:val="00A25B9A"/>
    <w:rsid w:val="00A26136"/>
    <w:rsid w:val="00A26297"/>
    <w:rsid w:val="00A265C1"/>
    <w:rsid w:val="00A27086"/>
    <w:rsid w:val="00A27467"/>
    <w:rsid w:val="00A27E43"/>
    <w:rsid w:val="00A30D59"/>
    <w:rsid w:val="00A31364"/>
    <w:rsid w:val="00A31CA1"/>
    <w:rsid w:val="00A32261"/>
    <w:rsid w:val="00A32AA5"/>
    <w:rsid w:val="00A32C02"/>
    <w:rsid w:val="00A32C34"/>
    <w:rsid w:val="00A32E3E"/>
    <w:rsid w:val="00A342EB"/>
    <w:rsid w:val="00A344D1"/>
    <w:rsid w:val="00A34C40"/>
    <w:rsid w:val="00A34E3C"/>
    <w:rsid w:val="00A34FCF"/>
    <w:rsid w:val="00A34FFA"/>
    <w:rsid w:val="00A35BF1"/>
    <w:rsid w:val="00A3605B"/>
    <w:rsid w:val="00A366BF"/>
    <w:rsid w:val="00A36D94"/>
    <w:rsid w:val="00A37781"/>
    <w:rsid w:val="00A40F84"/>
    <w:rsid w:val="00A40FA7"/>
    <w:rsid w:val="00A41E79"/>
    <w:rsid w:val="00A41F1C"/>
    <w:rsid w:val="00A4274C"/>
    <w:rsid w:val="00A427A1"/>
    <w:rsid w:val="00A42AF2"/>
    <w:rsid w:val="00A42BFB"/>
    <w:rsid w:val="00A4311D"/>
    <w:rsid w:val="00A4474C"/>
    <w:rsid w:val="00A44A2A"/>
    <w:rsid w:val="00A45950"/>
    <w:rsid w:val="00A463CF"/>
    <w:rsid w:val="00A46E8B"/>
    <w:rsid w:val="00A5032C"/>
    <w:rsid w:val="00A5040C"/>
    <w:rsid w:val="00A50B71"/>
    <w:rsid w:val="00A51455"/>
    <w:rsid w:val="00A52B9F"/>
    <w:rsid w:val="00A52CDE"/>
    <w:rsid w:val="00A55CB8"/>
    <w:rsid w:val="00A56D0D"/>
    <w:rsid w:val="00A57122"/>
    <w:rsid w:val="00A57A50"/>
    <w:rsid w:val="00A60AB8"/>
    <w:rsid w:val="00A60CEC"/>
    <w:rsid w:val="00A60F56"/>
    <w:rsid w:val="00A6214D"/>
    <w:rsid w:val="00A624BE"/>
    <w:rsid w:val="00A63290"/>
    <w:rsid w:val="00A632A8"/>
    <w:rsid w:val="00A6357A"/>
    <w:rsid w:val="00A63C6B"/>
    <w:rsid w:val="00A6409A"/>
    <w:rsid w:val="00A6578E"/>
    <w:rsid w:val="00A65BC8"/>
    <w:rsid w:val="00A65DF0"/>
    <w:rsid w:val="00A6627D"/>
    <w:rsid w:val="00A66BB7"/>
    <w:rsid w:val="00A66CBF"/>
    <w:rsid w:val="00A6760A"/>
    <w:rsid w:val="00A67D02"/>
    <w:rsid w:val="00A67F20"/>
    <w:rsid w:val="00A7026C"/>
    <w:rsid w:val="00A702F2"/>
    <w:rsid w:val="00A70601"/>
    <w:rsid w:val="00A706A3"/>
    <w:rsid w:val="00A7184C"/>
    <w:rsid w:val="00A71B79"/>
    <w:rsid w:val="00A71BB3"/>
    <w:rsid w:val="00A7236F"/>
    <w:rsid w:val="00A72653"/>
    <w:rsid w:val="00A72986"/>
    <w:rsid w:val="00A734AE"/>
    <w:rsid w:val="00A73DA9"/>
    <w:rsid w:val="00A74380"/>
    <w:rsid w:val="00A74763"/>
    <w:rsid w:val="00A74FE7"/>
    <w:rsid w:val="00A75683"/>
    <w:rsid w:val="00A76203"/>
    <w:rsid w:val="00A7782E"/>
    <w:rsid w:val="00A77D21"/>
    <w:rsid w:val="00A77E8A"/>
    <w:rsid w:val="00A8079E"/>
    <w:rsid w:val="00A8104D"/>
    <w:rsid w:val="00A81652"/>
    <w:rsid w:val="00A81692"/>
    <w:rsid w:val="00A81949"/>
    <w:rsid w:val="00A838D3"/>
    <w:rsid w:val="00A83D34"/>
    <w:rsid w:val="00A843AD"/>
    <w:rsid w:val="00A8444E"/>
    <w:rsid w:val="00A84CB5"/>
    <w:rsid w:val="00A850E7"/>
    <w:rsid w:val="00A8532A"/>
    <w:rsid w:val="00A855BC"/>
    <w:rsid w:val="00A85CBF"/>
    <w:rsid w:val="00A85FF4"/>
    <w:rsid w:val="00A866FE"/>
    <w:rsid w:val="00A874B8"/>
    <w:rsid w:val="00A877F4"/>
    <w:rsid w:val="00A90761"/>
    <w:rsid w:val="00A90897"/>
    <w:rsid w:val="00A910BE"/>
    <w:rsid w:val="00A916C5"/>
    <w:rsid w:val="00A91EEE"/>
    <w:rsid w:val="00A92A13"/>
    <w:rsid w:val="00A92CF1"/>
    <w:rsid w:val="00A930A7"/>
    <w:rsid w:val="00A93C9F"/>
    <w:rsid w:val="00A93FDA"/>
    <w:rsid w:val="00A9412D"/>
    <w:rsid w:val="00A94216"/>
    <w:rsid w:val="00A95DFF"/>
    <w:rsid w:val="00A96A06"/>
    <w:rsid w:val="00A96A89"/>
    <w:rsid w:val="00A977F4"/>
    <w:rsid w:val="00A979C4"/>
    <w:rsid w:val="00A97ECE"/>
    <w:rsid w:val="00A97FD7"/>
    <w:rsid w:val="00AA07E3"/>
    <w:rsid w:val="00AA0CD9"/>
    <w:rsid w:val="00AA0D64"/>
    <w:rsid w:val="00AA0F81"/>
    <w:rsid w:val="00AA138E"/>
    <w:rsid w:val="00AA17B8"/>
    <w:rsid w:val="00AA1CAB"/>
    <w:rsid w:val="00AA2A17"/>
    <w:rsid w:val="00AA2AB8"/>
    <w:rsid w:val="00AA3508"/>
    <w:rsid w:val="00AA38D8"/>
    <w:rsid w:val="00AA3C3A"/>
    <w:rsid w:val="00AA404D"/>
    <w:rsid w:val="00AA5618"/>
    <w:rsid w:val="00AA57B8"/>
    <w:rsid w:val="00AA5CDB"/>
    <w:rsid w:val="00AA68D1"/>
    <w:rsid w:val="00AA6F2E"/>
    <w:rsid w:val="00AA77D0"/>
    <w:rsid w:val="00AA79B9"/>
    <w:rsid w:val="00AB01BE"/>
    <w:rsid w:val="00AB0923"/>
    <w:rsid w:val="00AB0DA1"/>
    <w:rsid w:val="00AB11BA"/>
    <w:rsid w:val="00AB16A5"/>
    <w:rsid w:val="00AB1C06"/>
    <w:rsid w:val="00AB1D1E"/>
    <w:rsid w:val="00AB2564"/>
    <w:rsid w:val="00AB29DF"/>
    <w:rsid w:val="00AB2B35"/>
    <w:rsid w:val="00AB2C75"/>
    <w:rsid w:val="00AB30A6"/>
    <w:rsid w:val="00AB3C70"/>
    <w:rsid w:val="00AB3F59"/>
    <w:rsid w:val="00AB4A6A"/>
    <w:rsid w:val="00AB4E68"/>
    <w:rsid w:val="00AB5F6A"/>
    <w:rsid w:val="00AB697F"/>
    <w:rsid w:val="00AB713C"/>
    <w:rsid w:val="00AB7668"/>
    <w:rsid w:val="00AB76F7"/>
    <w:rsid w:val="00AB7F84"/>
    <w:rsid w:val="00AC0475"/>
    <w:rsid w:val="00AC0795"/>
    <w:rsid w:val="00AC2526"/>
    <w:rsid w:val="00AC2D2D"/>
    <w:rsid w:val="00AC5555"/>
    <w:rsid w:val="00AC5E71"/>
    <w:rsid w:val="00AC5F55"/>
    <w:rsid w:val="00AC61B1"/>
    <w:rsid w:val="00AC6358"/>
    <w:rsid w:val="00AC6A7C"/>
    <w:rsid w:val="00AC747A"/>
    <w:rsid w:val="00AC7FB3"/>
    <w:rsid w:val="00AD0012"/>
    <w:rsid w:val="00AD0AAC"/>
    <w:rsid w:val="00AD0AC3"/>
    <w:rsid w:val="00AD1673"/>
    <w:rsid w:val="00AD173E"/>
    <w:rsid w:val="00AD2EC3"/>
    <w:rsid w:val="00AD38AD"/>
    <w:rsid w:val="00AD396D"/>
    <w:rsid w:val="00AD3ACB"/>
    <w:rsid w:val="00AD3BCD"/>
    <w:rsid w:val="00AD3EA6"/>
    <w:rsid w:val="00AD48D7"/>
    <w:rsid w:val="00AD4957"/>
    <w:rsid w:val="00AD5056"/>
    <w:rsid w:val="00AD5763"/>
    <w:rsid w:val="00AD5CB5"/>
    <w:rsid w:val="00AD6DDA"/>
    <w:rsid w:val="00AD7504"/>
    <w:rsid w:val="00AE0866"/>
    <w:rsid w:val="00AE218B"/>
    <w:rsid w:val="00AE28CC"/>
    <w:rsid w:val="00AE3500"/>
    <w:rsid w:val="00AE3F3D"/>
    <w:rsid w:val="00AE4AB0"/>
    <w:rsid w:val="00AE4C80"/>
    <w:rsid w:val="00AE4D4D"/>
    <w:rsid w:val="00AE5639"/>
    <w:rsid w:val="00AE57D4"/>
    <w:rsid w:val="00AE5D1F"/>
    <w:rsid w:val="00AE616D"/>
    <w:rsid w:val="00AE71D3"/>
    <w:rsid w:val="00AE7879"/>
    <w:rsid w:val="00AE78AD"/>
    <w:rsid w:val="00AF0DBE"/>
    <w:rsid w:val="00AF1223"/>
    <w:rsid w:val="00AF217C"/>
    <w:rsid w:val="00AF2360"/>
    <w:rsid w:val="00AF2AAD"/>
    <w:rsid w:val="00AF38ED"/>
    <w:rsid w:val="00AF3E55"/>
    <w:rsid w:val="00AF4CB7"/>
    <w:rsid w:val="00AF5310"/>
    <w:rsid w:val="00AF534F"/>
    <w:rsid w:val="00AF66BE"/>
    <w:rsid w:val="00AF680C"/>
    <w:rsid w:val="00AF6CA9"/>
    <w:rsid w:val="00AF6D63"/>
    <w:rsid w:val="00AF6EC0"/>
    <w:rsid w:val="00AF6F18"/>
    <w:rsid w:val="00AF727D"/>
    <w:rsid w:val="00AF7413"/>
    <w:rsid w:val="00AF7E13"/>
    <w:rsid w:val="00AF7F1F"/>
    <w:rsid w:val="00B001DF"/>
    <w:rsid w:val="00B0025F"/>
    <w:rsid w:val="00B004E3"/>
    <w:rsid w:val="00B005A6"/>
    <w:rsid w:val="00B0110E"/>
    <w:rsid w:val="00B024CC"/>
    <w:rsid w:val="00B02A51"/>
    <w:rsid w:val="00B02C4D"/>
    <w:rsid w:val="00B02EBE"/>
    <w:rsid w:val="00B045CD"/>
    <w:rsid w:val="00B05626"/>
    <w:rsid w:val="00B05E5D"/>
    <w:rsid w:val="00B06402"/>
    <w:rsid w:val="00B06428"/>
    <w:rsid w:val="00B06545"/>
    <w:rsid w:val="00B06CAE"/>
    <w:rsid w:val="00B06DE8"/>
    <w:rsid w:val="00B0734F"/>
    <w:rsid w:val="00B073BC"/>
    <w:rsid w:val="00B11246"/>
    <w:rsid w:val="00B11919"/>
    <w:rsid w:val="00B11E44"/>
    <w:rsid w:val="00B1213C"/>
    <w:rsid w:val="00B12586"/>
    <w:rsid w:val="00B13416"/>
    <w:rsid w:val="00B136C4"/>
    <w:rsid w:val="00B15295"/>
    <w:rsid w:val="00B15E37"/>
    <w:rsid w:val="00B15E3B"/>
    <w:rsid w:val="00B16879"/>
    <w:rsid w:val="00B1787D"/>
    <w:rsid w:val="00B20BE5"/>
    <w:rsid w:val="00B22967"/>
    <w:rsid w:val="00B22BAF"/>
    <w:rsid w:val="00B22C94"/>
    <w:rsid w:val="00B22D7C"/>
    <w:rsid w:val="00B245A8"/>
    <w:rsid w:val="00B24AB0"/>
    <w:rsid w:val="00B25962"/>
    <w:rsid w:val="00B25A01"/>
    <w:rsid w:val="00B261A6"/>
    <w:rsid w:val="00B26528"/>
    <w:rsid w:val="00B26709"/>
    <w:rsid w:val="00B26E46"/>
    <w:rsid w:val="00B26E6A"/>
    <w:rsid w:val="00B27346"/>
    <w:rsid w:val="00B27B76"/>
    <w:rsid w:val="00B302C2"/>
    <w:rsid w:val="00B32134"/>
    <w:rsid w:val="00B32EC2"/>
    <w:rsid w:val="00B332DC"/>
    <w:rsid w:val="00B33E61"/>
    <w:rsid w:val="00B34AAE"/>
    <w:rsid w:val="00B36151"/>
    <w:rsid w:val="00B3681C"/>
    <w:rsid w:val="00B37075"/>
    <w:rsid w:val="00B37818"/>
    <w:rsid w:val="00B37A62"/>
    <w:rsid w:val="00B37FD3"/>
    <w:rsid w:val="00B40137"/>
    <w:rsid w:val="00B407A0"/>
    <w:rsid w:val="00B407FD"/>
    <w:rsid w:val="00B40CAE"/>
    <w:rsid w:val="00B418CA"/>
    <w:rsid w:val="00B41A70"/>
    <w:rsid w:val="00B442AB"/>
    <w:rsid w:val="00B445A8"/>
    <w:rsid w:val="00B44D77"/>
    <w:rsid w:val="00B45556"/>
    <w:rsid w:val="00B4689A"/>
    <w:rsid w:val="00B46A73"/>
    <w:rsid w:val="00B5006D"/>
    <w:rsid w:val="00B5053B"/>
    <w:rsid w:val="00B50778"/>
    <w:rsid w:val="00B50E9B"/>
    <w:rsid w:val="00B51056"/>
    <w:rsid w:val="00B52617"/>
    <w:rsid w:val="00B52635"/>
    <w:rsid w:val="00B527B0"/>
    <w:rsid w:val="00B52895"/>
    <w:rsid w:val="00B52983"/>
    <w:rsid w:val="00B52E37"/>
    <w:rsid w:val="00B52F92"/>
    <w:rsid w:val="00B531F4"/>
    <w:rsid w:val="00B53CEA"/>
    <w:rsid w:val="00B53E3F"/>
    <w:rsid w:val="00B54DD6"/>
    <w:rsid w:val="00B5545D"/>
    <w:rsid w:val="00B55814"/>
    <w:rsid w:val="00B5645A"/>
    <w:rsid w:val="00B56B74"/>
    <w:rsid w:val="00B57099"/>
    <w:rsid w:val="00B60FB8"/>
    <w:rsid w:val="00B6154A"/>
    <w:rsid w:val="00B61C2A"/>
    <w:rsid w:val="00B6261F"/>
    <w:rsid w:val="00B62632"/>
    <w:rsid w:val="00B62BB2"/>
    <w:rsid w:val="00B6412F"/>
    <w:rsid w:val="00B641D3"/>
    <w:rsid w:val="00B6507D"/>
    <w:rsid w:val="00B65DE2"/>
    <w:rsid w:val="00B66959"/>
    <w:rsid w:val="00B67398"/>
    <w:rsid w:val="00B67E94"/>
    <w:rsid w:val="00B67F9D"/>
    <w:rsid w:val="00B705CC"/>
    <w:rsid w:val="00B70807"/>
    <w:rsid w:val="00B71AFA"/>
    <w:rsid w:val="00B722A0"/>
    <w:rsid w:val="00B72440"/>
    <w:rsid w:val="00B72A08"/>
    <w:rsid w:val="00B72A11"/>
    <w:rsid w:val="00B72DBF"/>
    <w:rsid w:val="00B7317E"/>
    <w:rsid w:val="00B73571"/>
    <w:rsid w:val="00B741E0"/>
    <w:rsid w:val="00B7440B"/>
    <w:rsid w:val="00B74A0F"/>
    <w:rsid w:val="00B74A3E"/>
    <w:rsid w:val="00B752C8"/>
    <w:rsid w:val="00B75332"/>
    <w:rsid w:val="00B75856"/>
    <w:rsid w:val="00B75BF3"/>
    <w:rsid w:val="00B76640"/>
    <w:rsid w:val="00B778D9"/>
    <w:rsid w:val="00B806C5"/>
    <w:rsid w:val="00B810D8"/>
    <w:rsid w:val="00B81AE5"/>
    <w:rsid w:val="00B8211D"/>
    <w:rsid w:val="00B829F9"/>
    <w:rsid w:val="00B82A38"/>
    <w:rsid w:val="00B8311D"/>
    <w:rsid w:val="00B83541"/>
    <w:rsid w:val="00B8385D"/>
    <w:rsid w:val="00B84CDB"/>
    <w:rsid w:val="00B84EB3"/>
    <w:rsid w:val="00B85084"/>
    <w:rsid w:val="00B8597B"/>
    <w:rsid w:val="00B85ACE"/>
    <w:rsid w:val="00B86235"/>
    <w:rsid w:val="00B86522"/>
    <w:rsid w:val="00B874FD"/>
    <w:rsid w:val="00B8777B"/>
    <w:rsid w:val="00B90202"/>
    <w:rsid w:val="00B904D0"/>
    <w:rsid w:val="00B9080B"/>
    <w:rsid w:val="00B909C4"/>
    <w:rsid w:val="00B90DA1"/>
    <w:rsid w:val="00B90FF1"/>
    <w:rsid w:val="00B910A7"/>
    <w:rsid w:val="00B91707"/>
    <w:rsid w:val="00B91ACA"/>
    <w:rsid w:val="00B91B61"/>
    <w:rsid w:val="00B92091"/>
    <w:rsid w:val="00B9221B"/>
    <w:rsid w:val="00B9287C"/>
    <w:rsid w:val="00B92CA5"/>
    <w:rsid w:val="00B93139"/>
    <w:rsid w:val="00B936B2"/>
    <w:rsid w:val="00B93723"/>
    <w:rsid w:val="00B937A1"/>
    <w:rsid w:val="00B93CE6"/>
    <w:rsid w:val="00B95BE4"/>
    <w:rsid w:val="00B96211"/>
    <w:rsid w:val="00B96CB9"/>
    <w:rsid w:val="00B9703B"/>
    <w:rsid w:val="00B9729E"/>
    <w:rsid w:val="00B97418"/>
    <w:rsid w:val="00BA0DE9"/>
    <w:rsid w:val="00BA1D89"/>
    <w:rsid w:val="00BA2313"/>
    <w:rsid w:val="00BA23DA"/>
    <w:rsid w:val="00BA3C42"/>
    <w:rsid w:val="00BA522B"/>
    <w:rsid w:val="00BA5A7D"/>
    <w:rsid w:val="00BA5BE2"/>
    <w:rsid w:val="00BA5C8E"/>
    <w:rsid w:val="00BA5E13"/>
    <w:rsid w:val="00BA676C"/>
    <w:rsid w:val="00BA7FC8"/>
    <w:rsid w:val="00BB013A"/>
    <w:rsid w:val="00BB02BD"/>
    <w:rsid w:val="00BB0433"/>
    <w:rsid w:val="00BB07BB"/>
    <w:rsid w:val="00BB0854"/>
    <w:rsid w:val="00BB0AF8"/>
    <w:rsid w:val="00BB1A05"/>
    <w:rsid w:val="00BB1C99"/>
    <w:rsid w:val="00BB24BF"/>
    <w:rsid w:val="00BB2D5C"/>
    <w:rsid w:val="00BB2F1B"/>
    <w:rsid w:val="00BB2F71"/>
    <w:rsid w:val="00BB33CE"/>
    <w:rsid w:val="00BB5B4A"/>
    <w:rsid w:val="00BB5E5F"/>
    <w:rsid w:val="00BB6DCE"/>
    <w:rsid w:val="00BB70ED"/>
    <w:rsid w:val="00BB7477"/>
    <w:rsid w:val="00BB747E"/>
    <w:rsid w:val="00BC042C"/>
    <w:rsid w:val="00BC046E"/>
    <w:rsid w:val="00BC08C9"/>
    <w:rsid w:val="00BC1245"/>
    <w:rsid w:val="00BC129D"/>
    <w:rsid w:val="00BC2500"/>
    <w:rsid w:val="00BC323C"/>
    <w:rsid w:val="00BC3BC0"/>
    <w:rsid w:val="00BC3EB4"/>
    <w:rsid w:val="00BC45CA"/>
    <w:rsid w:val="00BC4A4C"/>
    <w:rsid w:val="00BC6A21"/>
    <w:rsid w:val="00BC77B8"/>
    <w:rsid w:val="00BC7834"/>
    <w:rsid w:val="00BD0044"/>
    <w:rsid w:val="00BD10C7"/>
    <w:rsid w:val="00BD1106"/>
    <w:rsid w:val="00BD1142"/>
    <w:rsid w:val="00BD1723"/>
    <w:rsid w:val="00BD2964"/>
    <w:rsid w:val="00BD3156"/>
    <w:rsid w:val="00BD3D3A"/>
    <w:rsid w:val="00BD3F02"/>
    <w:rsid w:val="00BD4AE0"/>
    <w:rsid w:val="00BD5838"/>
    <w:rsid w:val="00BD7151"/>
    <w:rsid w:val="00BE0073"/>
    <w:rsid w:val="00BE046E"/>
    <w:rsid w:val="00BE09C2"/>
    <w:rsid w:val="00BE126F"/>
    <w:rsid w:val="00BE14FE"/>
    <w:rsid w:val="00BE169D"/>
    <w:rsid w:val="00BE22C2"/>
    <w:rsid w:val="00BE282F"/>
    <w:rsid w:val="00BE2865"/>
    <w:rsid w:val="00BE290F"/>
    <w:rsid w:val="00BE2E26"/>
    <w:rsid w:val="00BE3018"/>
    <w:rsid w:val="00BE3446"/>
    <w:rsid w:val="00BE3E06"/>
    <w:rsid w:val="00BE49CB"/>
    <w:rsid w:val="00BE4F1F"/>
    <w:rsid w:val="00BE5C7A"/>
    <w:rsid w:val="00BE5CC3"/>
    <w:rsid w:val="00BE6526"/>
    <w:rsid w:val="00BE6764"/>
    <w:rsid w:val="00BE6822"/>
    <w:rsid w:val="00BE6AAD"/>
    <w:rsid w:val="00BE6CB7"/>
    <w:rsid w:val="00BE6E1E"/>
    <w:rsid w:val="00BE72B0"/>
    <w:rsid w:val="00BE75CD"/>
    <w:rsid w:val="00BE7BD0"/>
    <w:rsid w:val="00BE7D02"/>
    <w:rsid w:val="00BE7ED8"/>
    <w:rsid w:val="00BF0D1B"/>
    <w:rsid w:val="00BF0F5D"/>
    <w:rsid w:val="00BF1111"/>
    <w:rsid w:val="00BF12A9"/>
    <w:rsid w:val="00BF143F"/>
    <w:rsid w:val="00BF1655"/>
    <w:rsid w:val="00BF19E2"/>
    <w:rsid w:val="00BF3A75"/>
    <w:rsid w:val="00BF3D51"/>
    <w:rsid w:val="00BF4527"/>
    <w:rsid w:val="00BF4791"/>
    <w:rsid w:val="00BF4CA7"/>
    <w:rsid w:val="00BF4FFA"/>
    <w:rsid w:val="00BF517C"/>
    <w:rsid w:val="00BF5BD3"/>
    <w:rsid w:val="00BF60EB"/>
    <w:rsid w:val="00BF6474"/>
    <w:rsid w:val="00BF6644"/>
    <w:rsid w:val="00BF6F92"/>
    <w:rsid w:val="00BF7ADD"/>
    <w:rsid w:val="00C00D46"/>
    <w:rsid w:val="00C012E7"/>
    <w:rsid w:val="00C01527"/>
    <w:rsid w:val="00C01551"/>
    <w:rsid w:val="00C020EC"/>
    <w:rsid w:val="00C022AF"/>
    <w:rsid w:val="00C02ADC"/>
    <w:rsid w:val="00C0334F"/>
    <w:rsid w:val="00C03820"/>
    <w:rsid w:val="00C05360"/>
    <w:rsid w:val="00C0636F"/>
    <w:rsid w:val="00C06D57"/>
    <w:rsid w:val="00C0725F"/>
    <w:rsid w:val="00C0794F"/>
    <w:rsid w:val="00C079C5"/>
    <w:rsid w:val="00C10700"/>
    <w:rsid w:val="00C1080D"/>
    <w:rsid w:val="00C127C4"/>
    <w:rsid w:val="00C149D4"/>
    <w:rsid w:val="00C14C5D"/>
    <w:rsid w:val="00C15E2F"/>
    <w:rsid w:val="00C202DA"/>
    <w:rsid w:val="00C20B47"/>
    <w:rsid w:val="00C21CFC"/>
    <w:rsid w:val="00C22189"/>
    <w:rsid w:val="00C224B6"/>
    <w:rsid w:val="00C22C47"/>
    <w:rsid w:val="00C231BE"/>
    <w:rsid w:val="00C242D4"/>
    <w:rsid w:val="00C24A33"/>
    <w:rsid w:val="00C25166"/>
    <w:rsid w:val="00C26234"/>
    <w:rsid w:val="00C263B5"/>
    <w:rsid w:val="00C2729E"/>
    <w:rsid w:val="00C278E6"/>
    <w:rsid w:val="00C306D6"/>
    <w:rsid w:val="00C309DE"/>
    <w:rsid w:val="00C316E1"/>
    <w:rsid w:val="00C32F8C"/>
    <w:rsid w:val="00C338DB"/>
    <w:rsid w:val="00C34077"/>
    <w:rsid w:val="00C3476B"/>
    <w:rsid w:val="00C35291"/>
    <w:rsid w:val="00C35EF4"/>
    <w:rsid w:val="00C414F4"/>
    <w:rsid w:val="00C41A15"/>
    <w:rsid w:val="00C42DD3"/>
    <w:rsid w:val="00C437EC"/>
    <w:rsid w:val="00C43921"/>
    <w:rsid w:val="00C43D6C"/>
    <w:rsid w:val="00C4418F"/>
    <w:rsid w:val="00C44B6A"/>
    <w:rsid w:val="00C4524D"/>
    <w:rsid w:val="00C4565B"/>
    <w:rsid w:val="00C45CF7"/>
    <w:rsid w:val="00C46D86"/>
    <w:rsid w:val="00C47255"/>
    <w:rsid w:val="00C473E5"/>
    <w:rsid w:val="00C506A9"/>
    <w:rsid w:val="00C5083F"/>
    <w:rsid w:val="00C5237F"/>
    <w:rsid w:val="00C5288C"/>
    <w:rsid w:val="00C5314A"/>
    <w:rsid w:val="00C5331C"/>
    <w:rsid w:val="00C53322"/>
    <w:rsid w:val="00C534C3"/>
    <w:rsid w:val="00C538EE"/>
    <w:rsid w:val="00C539EF"/>
    <w:rsid w:val="00C53D66"/>
    <w:rsid w:val="00C54B46"/>
    <w:rsid w:val="00C55562"/>
    <w:rsid w:val="00C56800"/>
    <w:rsid w:val="00C605AD"/>
    <w:rsid w:val="00C61ACD"/>
    <w:rsid w:val="00C61E12"/>
    <w:rsid w:val="00C63473"/>
    <w:rsid w:val="00C636D6"/>
    <w:rsid w:val="00C63717"/>
    <w:rsid w:val="00C63755"/>
    <w:rsid w:val="00C637B0"/>
    <w:rsid w:val="00C63ED1"/>
    <w:rsid w:val="00C65038"/>
    <w:rsid w:val="00C6542B"/>
    <w:rsid w:val="00C6570A"/>
    <w:rsid w:val="00C660B4"/>
    <w:rsid w:val="00C66122"/>
    <w:rsid w:val="00C67297"/>
    <w:rsid w:val="00C67A69"/>
    <w:rsid w:val="00C67C6E"/>
    <w:rsid w:val="00C702F8"/>
    <w:rsid w:val="00C710DE"/>
    <w:rsid w:val="00C71AE0"/>
    <w:rsid w:val="00C71DE0"/>
    <w:rsid w:val="00C7241E"/>
    <w:rsid w:val="00C7242C"/>
    <w:rsid w:val="00C72712"/>
    <w:rsid w:val="00C730FC"/>
    <w:rsid w:val="00C733DF"/>
    <w:rsid w:val="00C7482B"/>
    <w:rsid w:val="00C7552B"/>
    <w:rsid w:val="00C75F86"/>
    <w:rsid w:val="00C7604B"/>
    <w:rsid w:val="00C7653B"/>
    <w:rsid w:val="00C77024"/>
    <w:rsid w:val="00C77211"/>
    <w:rsid w:val="00C7765B"/>
    <w:rsid w:val="00C811AB"/>
    <w:rsid w:val="00C818CF"/>
    <w:rsid w:val="00C81F5A"/>
    <w:rsid w:val="00C821C0"/>
    <w:rsid w:val="00C82415"/>
    <w:rsid w:val="00C8247A"/>
    <w:rsid w:val="00C82604"/>
    <w:rsid w:val="00C82D04"/>
    <w:rsid w:val="00C83A65"/>
    <w:rsid w:val="00C83A7C"/>
    <w:rsid w:val="00C85144"/>
    <w:rsid w:val="00C8561B"/>
    <w:rsid w:val="00C85645"/>
    <w:rsid w:val="00C8615B"/>
    <w:rsid w:val="00C864F6"/>
    <w:rsid w:val="00C8688C"/>
    <w:rsid w:val="00C86AE0"/>
    <w:rsid w:val="00C874BA"/>
    <w:rsid w:val="00C87774"/>
    <w:rsid w:val="00C87CE9"/>
    <w:rsid w:val="00C87FC2"/>
    <w:rsid w:val="00C902D3"/>
    <w:rsid w:val="00C90352"/>
    <w:rsid w:val="00C909B1"/>
    <w:rsid w:val="00C91864"/>
    <w:rsid w:val="00C91A1B"/>
    <w:rsid w:val="00C91C3E"/>
    <w:rsid w:val="00C91D97"/>
    <w:rsid w:val="00C93FAA"/>
    <w:rsid w:val="00C9498B"/>
    <w:rsid w:val="00C96EEA"/>
    <w:rsid w:val="00C978BF"/>
    <w:rsid w:val="00C97C99"/>
    <w:rsid w:val="00CA0488"/>
    <w:rsid w:val="00CA0E65"/>
    <w:rsid w:val="00CA1771"/>
    <w:rsid w:val="00CA1C2A"/>
    <w:rsid w:val="00CA2363"/>
    <w:rsid w:val="00CA2C9E"/>
    <w:rsid w:val="00CA3003"/>
    <w:rsid w:val="00CA3A45"/>
    <w:rsid w:val="00CA3F6A"/>
    <w:rsid w:val="00CA4576"/>
    <w:rsid w:val="00CA4709"/>
    <w:rsid w:val="00CA4F6C"/>
    <w:rsid w:val="00CA55A5"/>
    <w:rsid w:val="00CA6449"/>
    <w:rsid w:val="00CA64AE"/>
    <w:rsid w:val="00CA65C0"/>
    <w:rsid w:val="00CA664F"/>
    <w:rsid w:val="00CA773E"/>
    <w:rsid w:val="00CA77D0"/>
    <w:rsid w:val="00CA78E3"/>
    <w:rsid w:val="00CB1035"/>
    <w:rsid w:val="00CB1163"/>
    <w:rsid w:val="00CB17E4"/>
    <w:rsid w:val="00CB24B2"/>
    <w:rsid w:val="00CB2C65"/>
    <w:rsid w:val="00CB396E"/>
    <w:rsid w:val="00CB3F49"/>
    <w:rsid w:val="00CB3F52"/>
    <w:rsid w:val="00CB447F"/>
    <w:rsid w:val="00CB472F"/>
    <w:rsid w:val="00CB4A17"/>
    <w:rsid w:val="00CB4AF1"/>
    <w:rsid w:val="00CB4EDC"/>
    <w:rsid w:val="00CB59DC"/>
    <w:rsid w:val="00CB5E98"/>
    <w:rsid w:val="00CB6BCB"/>
    <w:rsid w:val="00CC0D5F"/>
    <w:rsid w:val="00CC1269"/>
    <w:rsid w:val="00CC13E6"/>
    <w:rsid w:val="00CC1E47"/>
    <w:rsid w:val="00CC1F95"/>
    <w:rsid w:val="00CC1FAA"/>
    <w:rsid w:val="00CC27CC"/>
    <w:rsid w:val="00CC2D64"/>
    <w:rsid w:val="00CC2F7A"/>
    <w:rsid w:val="00CC3155"/>
    <w:rsid w:val="00CC3CDE"/>
    <w:rsid w:val="00CC4321"/>
    <w:rsid w:val="00CC4AE8"/>
    <w:rsid w:val="00CC586F"/>
    <w:rsid w:val="00CC5BE2"/>
    <w:rsid w:val="00CC63B5"/>
    <w:rsid w:val="00CC6F4C"/>
    <w:rsid w:val="00CC700E"/>
    <w:rsid w:val="00CC7AAF"/>
    <w:rsid w:val="00CD0B6D"/>
    <w:rsid w:val="00CD0F1A"/>
    <w:rsid w:val="00CD1000"/>
    <w:rsid w:val="00CD1A41"/>
    <w:rsid w:val="00CD1E9E"/>
    <w:rsid w:val="00CD25AE"/>
    <w:rsid w:val="00CD2DA7"/>
    <w:rsid w:val="00CD34D2"/>
    <w:rsid w:val="00CD3694"/>
    <w:rsid w:val="00CD391A"/>
    <w:rsid w:val="00CD479E"/>
    <w:rsid w:val="00CD4B42"/>
    <w:rsid w:val="00CD5984"/>
    <w:rsid w:val="00CD5FC3"/>
    <w:rsid w:val="00CE07F1"/>
    <w:rsid w:val="00CE1457"/>
    <w:rsid w:val="00CE1DE7"/>
    <w:rsid w:val="00CE251D"/>
    <w:rsid w:val="00CE263D"/>
    <w:rsid w:val="00CE2A5E"/>
    <w:rsid w:val="00CE2A93"/>
    <w:rsid w:val="00CE2BD8"/>
    <w:rsid w:val="00CE4ECA"/>
    <w:rsid w:val="00CE53B0"/>
    <w:rsid w:val="00CE58ED"/>
    <w:rsid w:val="00CE5B5D"/>
    <w:rsid w:val="00CE6129"/>
    <w:rsid w:val="00CE72A7"/>
    <w:rsid w:val="00CE7515"/>
    <w:rsid w:val="00CF1090"/>
    <w:rsid w:val="00CF2376"/>
    <w:rsid w:val="00CF2E0C"/>
    <w:rsid w:val="00CF2F74"/>
    <w:rsid w:val="00CF3831"/>
    <w:rsid w:val="00CF3DA5"/>
    <w:rsid w:val="00CF450D"/>
    <w:rsid w:val="00CF4ECC"/>
    <w:rsid w:val="00CF51D4"/>
    <w:rsid w:val="00CF6823"/>
    <w:rsid w:val="00CF6B3C"/>
    <w:rsid w:val="00CF740D"/>
    <w:rsid w:val="00CF763C"/>
    <w:rsid w:val="00CF7B81"/>
    <w:rsid w:val="00CF7FD9"/>
    <w:rsid w:val="00D0013E"/>
    <w:rsid w:val="00D0027E"/>
    <w:rsid w:val="00D00353"/>
    <w:rsid w:val="00D003F3"/>
    <w:rsid w:val="00D00F8C"/>
    <w:rsid w:val="00D012AE"/>
    <w:rsid w:val="00D016E9"/>
    <w:rsid w:val="00D01B18"/>
    <w:rsid w:val="00D02978"/>
    <w:rsid w:val="00D032AD"/>
    <w:rsid w:val="00D03473"/>
    <w:rsid w:val="00D03E1B"/>
    <w:rsid w:val="00D04358"/>
    <w:rsid w:val="00D046CD"/>
    <w:rsid w:val="00D046FD"/>
    <w:rsid w:val="00D049CA"/>
    <w:rsid w:val="00D04DDA"/>
    <w:rsid w:val="00D05288"/>
    <w:rsid w:val="00D05997"/>
    <w:rsid w:val="00D05A9E"/>
    <w:rsid w:val="00D05BAD"/>
    <w:rsid w:val="00D06A05"/>
    <w:rsid w:val="00D0741F"/>
    <w:rsid w:val="00D1068F"/>
    <w:rsid w:val="00D10CB1"/>
    <w:rsid w:val="00D110C5"/>
    <w:rsid w:val="00D11EC7"/>
    <w:rsid w:val="00D11FD2"/>
    <w:rsid w:val="00D12FAB"/>
    <w:rsid w:val="00D13CDF"/>
    <w:rsid w:val="00D142F9"/>
    <w:rsid w:val="00D14337"/>
    <w:rsid w:val="00D151D7"/>
    <w:rsid w:val="00D1620B"/>
    <w:rsid w:val="00D16306"/>
    <w:rsid w:val="00D16619"/>
    <w:rsid w:val="00D1704C"/>
    <w:rsid w:val="00D17961"/>
    <w:rsid w:val="00D201D3"/>
    <w:rsid w:val="00D201F1"/>
    <w:rsid w:val="00D2120B"/>
    <w:rsid w:val="00D21338"/>
    <w:rsid w:val="00D21FA5"/>
    <w:rsid w:val="00D225E4"/>
    <w:rsid w:val="00D226B5"/>
    <w:rsid w:val="00D226CC"/>
    <w:rsid w:val="00D228B1"/>
    <w:rsid w:val="00D22AD3"/>
    <w:rsid w:val="00D23023"/>
    <w:rsid w:val="00D2328A"/>
    <w:rsid w:val="00D24A1E"/>
    <w:rsid w:val="00D2525E"/>
    <w:rsid w:val="00D26041"/>
    <w:rsid w:val="00D263AB"/>
    <w:rsid w:val="00D2643F"/>
    <w:rsid w:val="00D26B88"/>
    <w:rsid w:val="00D26FB2"/>
    <w:rsid w:val="00D2704D"/>
    <w:rsid w:val="00D27447"/>
    <w:rsid w:val="00D303B2"/>
    <w:rsid w:val="00D31770"/>
    <w:rsid w:val="00D31B2B"/>
    <w:rsid w:val="00D32151"/>
    <w:rsid w:val="00D3241C"/>
    <w:rsid w:val="00D32C29"/>
    <w:rsid w:val="00D3341C"/>
    <w:rsid w:val="00D335CE"/>
    <w:rsid w:val="00D33AEE"/>
    <w:rsid w:val="00D3440E"/>
    <w:rsid w:val="00D3456C"/>
    <w:rsid w:val="00D34620"/>
    <w:rsid w:val="00D353DF"/>
    <w:rsid w:val="00D354B2"/>
    <w:rsid w:val="00D3603B"/>
    <w:rsid w:val="00D36252"/>
    <w:rsid w:val="00D36337"/>
    <w:rsid w:val="00D3768B"/>
    <w:rsid w:val="00D3781F"/>
    <w:rsid w:val="00D37B04"/>
    <w:rsid w:val="00D4018E"/>
    <w:rsid w:val="00D40699"/>
    <w:rsid w:val="00D407D0"/>
    <w:rsid w:val="00D4098F"/>
    <w:rsid w:val="00D40ABE"/>
    <w:rsid w:val="00D40B39"/>
    <w:rsid w:val="00D40B78"/>
    <w:rsid w:val="00D41173"/>
    <w:rsid w:val="00D412CF"/>
    <w:rsid w:val="00D4132E"/>
    <w:rsid w:val="00D42612"/>
    <w:rsid w:val="00D429F1"/>
    <w:rsid w:val="00D42E5A"/>
    <w:rsid w:val="00D4331A"/>
    <w:rsid w:val="00D456F9"/>
    <w:rsid w:val="00D50E14"/>
    <w:rsid w:val="00D53391"/>
    <w:rsid w:val="00D553B8"/>
    <w:rsid w:val="00D559BE"/>
    <w:rsid w:val="00D60336"/>
    <w:rsid w:val="00D6125C"/>
    <w:rsid w:val="00D615A1"/>
    <w:rsid w:val="00D618DF"/>
    <w:rsid w:val="00D61D18"/>
    <w:rsid w:val="00D61D31"/>
    <w:rsid w:val="00D61F3D"/>
    <w:rsid w:val="00D61F44"/>
    <w:rsid w:val="00D62570"/>
    <w:rsid w:val="00D62AAB"/>
    <w:rsid w:val="00D62FA1"/>
    <w:rsid w:val="00D6379B"/>
    <w:rsid w:val="00D65C73"/>
    <w:rsid w:val="00D65D7D"/>
    <w:rsid w:val="00D678A9"/>
    <w:rsid w:val="00D678F3"/>
    <w:rsid w:val="00D70501"/>
    <w:rsid w:val="00D70995"/>
    <w:rsid w:val="00D70BAB"/>
    <w:rsid w:val="00D7123A"/>
    <w:rsid w:val="00D715D9"/>
    <w:rsid w:val="00D71715"/>
    <w:rsid w:val="00D7232D"/>
    <w:rsid w:val="00D739EE"/>
    <w:rsid w:val="00D73B2E"/>
    <w:rsid w:val="00D74C93"/>
    <w:rsid w:val="00D74C9C"/>
    <w:rsid w:val="00D74E54"/>
    <w:rsid w:val="00D7532B"/>
    <w:rsid w:val="00D75358"/>
    <w:rsid w:val="00D75AB9"/>
    <w:rsid w:val="00D75CAD"/>
    <w:rsid w:val="00D767C2"/>
    <w:rsid w:val="00D77AF9"/>
    <w:rsid w:val="00D80174"/>
    <w:rsid w:val="00D80E18"/>
    <w:rsid w:val="00D81E7E"/>
    <w:rsid w:val="00D820F8"/>
    <w:rsid w:val="00D82B4F"/>
    <w:rsid w:val="00D82C0E"/>
    <w:rsid w:val="00D83AEF"/>
    <w:rsid w:val="00D848B1"/>
    <w:rsid w:val="00D85239"/>
    <w:rsid w:val="00D858A8"/>
    <w:rsid w:val="00D86D63"/>
    <w:rsid w:val="00D87ADD"/>
    <w:rsid w:val="00D87FB8"/>
    <w:rsid w:val="00D90AC9"/>
    <w:rsid w:val="00D90ACF"/>
    <w:rsid w:val="00D913BC"/>
    <w:rsid w:val="00D91660"/>
    <w:rsid w:val="00D91BC3"/>
    <w:rsid w:val="00D91FCF"/>
    <w:rsid w:val="00D9207F"/>
    <w:rsid w:val="00D920F8"/>
    <w:rsid w:val="00D922F6"/>
    <w:rsid w:val="00D92770"/>
    <w:rsid w:val="00D9294A"/>
    <w:rsid w:val="00D92AE5"/>
    <w:rsid w:val="00D92ED0"/>
    <w:rsid w:val="00D936D5"/>
    <w:rsid w:val="00D937CB"/>
    <w:rsid w:val="00D93837"/>
    <w:rsid w:val="00D94033"/>
    <w:rsid w:val="00D955D6"/>
    <w:rsid w:val="00D95EEB"/>
    <w:rsid w:val="00D9685D"/>
    <w:rsid w:val="00D970E8"/>
    <w:rsid w:val="00D97282"/>
    <w:rsid w:val="00D97305"/>
    <w:rsid w:val="00D97FC6"/>
    <w:rsid w:val="00DA31A6"/>
    <w:rsid w:val="00DA3560"/>
    <w:rsid w:val="00DA3653"/>
    <w:rsid w:val="00DA385D"/>
    <w:rsid w:val="00DA39BF"/>
    <w:rsid w:val="00DA3CB6"/>
    <w:rsid w:val="00DA3CF7"/>
    <w:rsid w:val="00DA497A"/>
    <w:rsid w:val="00DA49A8"/>
    <w:rsid w:val="00DA4ACF"/>
    <w:rsid w:val="00DA4C86"/>
    <w:rsid w:val="00DA50A4"/>
    <w:rsid w:val="00DA5F3E"/>
    <w:rsid w:val="00DA6381"/>
    <w:rsid w:val="00DA7373"/>
    <w:rsid w:val="00DA7E6E"/>
    <w:rsid w:val="00DA7ED1"/>
    <w:rsid w:val="00DB058D"/>
    <w:rsid w:val="00DB0A25"/>
    <w:rsid w:val="00DB0B8B"/>
    <w:rsid w:val="00DB12BD"/>
    <w:rsid w:val="00DB150C"/>
    <w:rsid w:val="00DB1B05"/>
    <w:rsid w:val="00DB200F"/>
    <w:rsid w:val="00DB2587"/>
    <w:rsid w:val="00DB26B8"/>
    <w:rsid w:val="00DB2D9B"/>
    <w:rsid w:val="00DB3A0D"/>
    <w:rsid w:val="00DB461E"/>
    <w:rsid w:val="00DB4784"/>
    <w:rsid w:val="00DB4B0D"/>
    <w:rsid w:val="00DB51F9"/>
    <w:rsid w:val="00DB5D20"/>
    <w:rsid w:val="00DB5EF8"/>
    <w:rsid w:val="00DB626A"/>
    <w:rsid w:val="00DB62C8"/>
    <w:rsid w:val="00DB6A67"/>
    <w:rsid w:val="00DB6D9B"/>
    <w:rsid w:val="00DB73DC"/>
    <w:rsid w:val="00DB78E6"/>
    <w:rsid w:val="00DB7C2C"/>
    <w:rsid w:val="00DB7F79"/>
    <w:rsid w:val="00DC0E3D"/>
    <w:rsid w:val="00DC13D9"/>
    <w:rsid w:val="00DC3866"/>
    <w:rsid w:val="00DC428E"/>
    <w:rsid w:val="00DC469F"/>
    <w:rsid w:val="00DC4906"/>
    <w:rsid w:val="00DC499B"/>
    <w:rsid w:val="00DC51AC"/>
    <w:rsid w:val="00DC5303"/>
    <w:rsid w:val="00DC5D57"/>
    <w:rsid w:val="00DC5FBD"/>
    <w:rsid w:val="00DC6F47"/>
    <w:rsid w:val="00DC7632"/>
    <w:rsid w:val="00DC7660"/>
    <w:rsid w:val="00DD046C"/>
    <w:rsid w:val="00DD0A2D"/>
    <w:rsid w:val="00DD0F48"/>
    <w:rsid w:val="00DD11AA"/>
    <w:rsid w:val="00DD1331"/>
    <w:rsid w:val="00DD1E2F"/>
    <w:rsid w:val="00DD26BA"/>
    <w:rsid w:val="00DD287E"/>
    <w:rsid w:val="00DD331D"/>
    <w:rsid w:val="00DD41BE"/>
    <w:rsid w:val="00DD42DA"/>
    <w:rsid w:val="00DD43E3"/>
    <w:rsid w:val="00DD4C1F"/>
    <w:rsid w:val="00DD4D42"/>
    <w:rsid w:val="00DD718A"/>
    <w:rsid w:val="00DD79B8"/>
    <w:rsid w:val="00DD7CDB"/>
    <w:rsid w:val="00DD7D9B"/>
    <w:rsid w:val="00DE0C9D"/>
    <w:rsid w:val="00DE0ECF"/>
    <w:rsid w:val="00DE159F"/>
    <w:rsid w:val="00DE1812"/>
    <w:rsid w:val="00DE19CA"/>
    <w:rsid w:val="00DE29A3"/>
    <w:rsid w:val="00DE2BB3"/>
    <w:rsid w:val="00DE2F16"/>
    <w:rsid w:val="00DE31A6"/>
    <w:rsid w:val="00DE3D3C"/>
    <w:rsid w:val="00DE41F4"/>
    <w:rsid w:val="00DE47C4"/>
    <w:rsid w:val="00DE4AB2"/>
    <w:rsid w:val="00DE4B01"/>
    <w:rsid w:val="00DE501D"/>
    <w:rsid w:val="00DE5C74"/>
    <w:rsid w:val="00DE6041"/>
    <w:rsid w:val="00DE68D8"/>
    <w:rsid w:val="00DE6936"/>
    <w:rsid w:val="00DE6B1C"/>
    <w:rsid w:val="00DE7B29"/>
    <w:rsid w:val="00DF0270"/>
    <w:rsid w:val="00DF046C"/>
    <w:rsid w:val="00DF1497"/>
    <w:rsid w:val="00DF27BE"/>
    <w:rsid w:val="00DF3075"/>
    <w:rsid w:val="00DF3AB8"/>
    <w:rsid w:val="00DF40C2"/>
    <w:rsid w:val="00DF49EB"/>
    <w:rsid w:val="00DF6250"/>
    <w:rsid w:val="00DF62C6"/>
    <w:rsid w:val="00DF6527"/>
    <w:rsid w:val="00DF67B5"/>
    <w:rsid w:val="00DF6D1B"/>
    <w:rsid w:val="00DF6FA0"/>
    <w:rsid w:val="00DF72AB"/>
    <w:rsid w:val="00DF7849"/>
    <w:rsid w:val="00E00CC2"/>
    <w:rsid w:val="00E00F1C"/>
    <w:rsid w:val="00E018F5"/>
    <w:rsid w:val="00E01B1B"/>
    <w:rsid w:val="00E023C4"/>
    <w:rsid w:val="00E02C73"/>
    <w:rsid w:val="00E02F44"/>
    <w:rsid w:val="00E03CBE"/>
    <w:rsid w:val="00E03E6B"/>
    <w:rsid w:val="00E05B9D"/>
    <w:rsid w:val="00E05E7A"/>
    <w:rsid w:val="00E069F6"/>
    <w:rsid w:val="00E06FD7"/>
    <w:rsid w:val="00E07D1B"/>
    <w:rsid w:val="00E101FB"/>
    <w:rsid w:val="00E10321"/>
    <w:rsid w:val="00E105FE"/>
    <w:rsid w:val="00E108E9"/>
    <w:rsid w:val="00E10EFD"/>
    <w:rsid w:val="00E113F7"/>
    <w:rsid w:val="00E11DCD"/>
    <w:rsid w:val="00E12006"/>
    <w:rsid w:val="00E120DD"/>
    <w:rsid w:val="00E121E5"/>
    <w:rsid w:val="00E122D2"/>
    <w:rsid w:val="00E131C0"/>
    <w:rsid w:val="00E139F0"/>
    <w:rsid w:val="00E13A4E"/>
    <w:rsid w:val="00E145D9"/>
    <w:rsid w:val="00E1479D"/>
    <w:rsid w:val="00E14AC0"/>
    <w:rsid w:val="00E15D9C"/>
    <w:rsid w:val="00E164B8"/>
    <w:rsid w:val="00E16B10"/>
    <w:rsid w:val="00E17131"/>
    <w:rsid w:val="00E17459"/>
    <w:rsid w:val="00E176E6"/>
    <w:rsid w:val="00E2148A"/>
    <w:rsid w:val="00E21895"/>
    <w:rsid w:val="00E2189B"/>
    <w:rsid w:val="00E219CA"/>
    <w:rsid w:val="00E226D4"/>
    <w:rsid w:val="00E228A1"/>
    <w:rsid w:val="00E22BBA"/>
    <w:rsid w:val="00E22E1D"/>
    <w:rsid w:val="00E234EE"/>
    <w:rsid w:val="00E23562"/>
    <w:rsid w:val="00E239A2"/>
    <w:rsid w:val="00E245BB"/>
    <w:rsid w:val="00E2460E"/>
    <w:rsid w:val="00E247B4"/>
    <w:rsid w:val="00E25228"/>
    <w:rsid w:val="00E262F4"/>
    <w:rsid w:val="00E2666A"/>
    <w:rsid w:val="00E266B4"/>
    <w:rsid w:val="00E268E0"/>
    <w:rsid w:val="00E26FBC"/>
    <w:rsid w:val="00E277BA"/>
    <w:rsid w:val="00E27F3E"/>
    <w:rsid w:val="00E3022B"/>
    <w:rsid w:val="00E30667"/>
    <w:rsid w:val="00E307AE"/>
    <w:rsid w:val="00E30E15"/>
    <w:rsid w:val="00E315FA"/>
    <w:rsid w:val="00E31A8D"/>
    <w:rsid w:val="00E31BD2"/>
    <w:rsid w:val="00E31D8D"/>
    <w:rsid w:val="00E324C9"/>
    <w:rsid w:val="00E33848"/>
    <w:rsid w:val="00E344A9"/>
    <w:rsid w:val="00E34876"/>
    <w:rsid w:val="00E3521B"/>
    <w:rsid w:val="00E353C8"/>
    <w:rsid w:val="00E3571F"/>
    <w:rsid w:val="00E35B94"/>
    <w:rsid w:val="00E367FE"/>
    <w:rsid w:val="00E36AAE"/>
    <w:rsid w:val="00E374E4"/>
    <w:rsid w:val="00E3775C"/>
    <w:rsid w:val="00E37879"/>
    <w:rsid w:val="00E40017"/>
    <w:rsid w:val="00E4052E"/>
    <w:rsid w:val="00E4083C"/>
    <w:rsid w:val="00E4309C"/>
    <w:rsid w:val="00E43AFF"/>
    <w:rsid w:val="00E43DA6"/>
    <w:rsid w:val="00E4470A"/>
    <w:rsid w:val="00E448AE"/>
    <w:rsid w:val="00E45636"/>
    <w:rsid w:val="00E4572D"/>
    <w:rsid w:val="00E4773F"/>
    <w:rsid w:val="00E479C2"/>
    <w:rsid w:val="00E47B8D"/>
    <w:rsid w:val="00E50319"/>
    <w:rsid w:val="00E504D3"/>
    <w:rsid w:val="00E50524"/>
    <w:rsid w:val="00E50F11"/>
    <w:rsid w:val="00E51558"/>
    <w:rsid w:val="00E51D40"/>
    <w:rsid w:val="00E51ED8"/>
    <w:rsid w:val="00E52025"/>
    <w:rsid w:val="00E521D0"/>
    <w:rsid w:val="00E529AD"/>
    <w:rsid w:val="00E52C0D"/>
    <w:rsid w:val="00E539B0"/>
    <w:rsid w:val="00E53B9B"/>
    <w:rsid w:val="00E53F14"/>
    <w:rsid w:val="00E549B9"/>
    <w:rsid w:val="00E54C6F"/>
    <w:rsid w:val="00E551BC"/>
    <w:rsid w:val="00E55740"/>
    <w:rsid w:val="00E5630D"/>
    <w:rsid w:val="00E56486"/>
    <w:rsid w:val="00E56958"/>
    <w:rsid w:val="00E56FCC"/>
    <w:rsid w:val="00E57351"/>
    <w:rsid w:val="00E60946"/>
    <w:rsid w:val="00E60E72"/>
    <w:rsid w:val="00E6159D"/>
    <w:rsid w:val="00E6211C"/>
    <w:rsid w:val="00E62BE7"/>
    <w:rsid w:val="00E62F2B"/>
    <w:rsid w:val="00E62FCA"/>
    <w:rsid w:val="00E6340B"/>
    <w:rsid w:val="00E63DF1"/>
    <w:rsid w:val="00E64EC3"/>
    <w:rsid w:val="00E64F45"/>
    <w:rsid w:val="00E65091"/>
    <w:rsid w:val="00E65AF9"/>
    <w:rsid w:val="00E65B88"/>
    <w:rsid w:val="00E6711F"/>
    <w:rsid w:val="00E67BC3"/>
    <w:rsid w:val="00E70711"/>
    <w:rsid w:val="00E7096A"/>
    <w:rsid w:val="00E70E9C"/>
    <w:rsid w:val="00E70F8A"/>
    <w:rsid w:val="00E71097"/>
    <w:rsid w:val="00E71200"/>
    <w:rsid w:val="00E71DBF"/>
    <w:rsid w:val="00E72A4D"/>
    <w:rsid w:val="00E7303C"/>
    <w:rsid w:val="00E73040"/>
    <w:rsid w:val="00E7341E"/>
    <w:rsid w:val="00E736D2"/>
    <w:rsid w:val="00E74D44"/>
    <w:rsid w:val="00E753D2"/>
    <w:rsid w:val="00E75581"/>
    <w:rsid w:val="00E75D40"/>
    <w:rsid w:val="00E76058"/>
    <w:rsid w:val="00E76120"/>
    <w:rsid w:val="00E7631E"/>
    <w:rsid w:val="00E7695B"/>
    <w:rsid w:val="00E7740E"/>
    <w:rsid w:val="00E77D56"/>
    <w:rsid w:val="00E77FE6"/>
    <w:rsid w:val="00E8000E"/>
    <w:rsid w:val="00E80FE1"/>
    <w:rsid w:val="00E81704"/>
    <w:rsid w:val="00E81EDD"/>
    <w:rsid w:val="00E82ED6"/>
    <w:rsid w:val="00E83FDD"/>
    <w:rsid w:val="00E84479"/>
    <w:rsid w:val="00E848EA"/>
    <w:rsid w:val="00E855DD"/>
    <w:rsid w:val="00E9104B"/>
    <w:rsid w:val="00E915A5"/>
    <w:rsid w:val="00E9179B"/>
    <w:rsid w:val="00E91FF9"/>
    <w:rsid w:val="00E921A1"/>
    <w:rsid w:val="00E921D4"/>
    <w:rsid w:val="00E92466"/>
    <w:rsid w:val="00E92EFF"/>
    <w:rsid w:val="00E94B50"/>
    <w:rsid w:val="00E9510C"/>
    <w:rsid w:val="00E95851"/>
    <w:rsid w:val="00E95DE3"/>
    <w:rsid w:val="00E96583"/>
    <w:rsid w:val="00E96E67"/>
    <w:rsid w:val="00E97C5F"/>
    <w:rsid w:val="00EA0945"/>
    <w:rsid w:val="00EA1974"/>
    <w:rsid w:val="00EA1D69"/>
    <w:rsid w:val="00EA1DBE"/>
    <w:rsid w:val="00EA26B8"/>
    <w:rsid w:val="00EA29B7"/>
    <w:rsid w:val="00EA3EF1"/>
    <w:rsid w:val="00EA44AB"/>
    <w:rsid w:val="00EA49FD"/>
    <w:rsid w:val="00EA4A0F"/>
    <w:rsid w:val="00EA4CCA"/>
    <w:rsid w:val="00EA4F30"/>
    <w:rsid w:val="00EA5716"/>
    <w:rsid w:val="00EA5CC0"/>
    <w:rsid w:val="00EA6873"/>
    <w:rsid w:val="00EA6EC5"/>
    <w:rsid w:val="00EA7C7C"/>
    <w:rsid w:val="00EB0A71"/>
    <w:rsid w:val="00EB0D57"/>
    <w:rsid w:val="00EB165B"/>
    <w:rsid w:val="00EB1AAC"/>
    <w:rsid w:val="00EB1DB6"/>
    <w:rsid w:val="00EB1F0D"/>
    <w:rsid w:val="00EB20CC"/>
    <w:rsid w:val="00EB2BD6"/>
    <w:rsid w:val="00EB3276"/>
    <w:rsid w:val="00EB33C6"/>
    <w:rsid w:val="00EB4413"/>
    <w:rsid w:val="00EB4707"/>
    <w:rsid w:val="00EB481B"/>
    <w:rsid w:val="00EB5230"/>
    <w:rsid w:val="00EB5A3B"/>
    <w:rsid w:val="00EB637F"/>
    <w:rsid w:val="00EB7125"/>
    <w:rsid w:val="00EB7449"/>
    <w:rsid w:val="00EB7808"/>
    <w:rsid w:val="00EC0BBB"/>
    <w:rsid w:val="00EC0FB0"/>
    <w:rsid w:val="00EC10B6"/>
    <w:rsid w:val="00EC1E8F"/>
    <w:rsid w:val="00EC294B"/>
    <w:rsid w:val="00EC32A8"/>
    <w:rsid w:val="00EC47C2"/>
    <w:rsid w:val="00EC4DC3"/>
    <w:rsid w:val="00EC5295"/>
    <w:rsid w:val="00EC583C"/>
    <w:rsid w:val="00EC6282"/>
    <w:rsid w:val="00ED0EE4"/>
    <w:rsid w:val="00ED12EF"/>
    <w:rsid w:val="00ED1352"/>
    <w:rsid w:val="00ED3C20"/>
    <w:rsid w:val="00ED5CC0"/>
    <w:rsid w:val="00ED5D5D"/>
    <w:rsid w:val="00ED5F82"/>
    <w:rsid w:val="00ED63DA"/>
    <w:rsid w:val="00ED6806"/>
    <w:rsid w:val="00ED6E46"/>
    <w:rsid w:val="00ED74B4"/>
    <w:rsid w:val="00ED757B"/>
    <w:rsid w:val="00ED79D3"/>
    <w:rsid w:val="00EE01A6"/>
    <w:rsid w:val="00EE1E6E"/>
    <w:rsid w:val="00EE2475"/>
    <w:rsid w:val="00EE30BA"/>
    <w:rsid w:val="00EE31FC"/>
    <w:rsid w:val="00EE3343"/>
    <w:rsid w:val="00EE3FEA"/>
    <w:rsid w:val="00EE5485"/>
    <w:rsid w:val="00EE5E9F"/>
    <w:rsid w:val="00EE7B9F"/>
    <w:rsid w:val="00EF0FFC"/>
    <w:rsid w:val="00EF1593"/>
    <w:rsid w:val="00EF17A8"/>
    <w:rsid w:val="00EF1B48"/>
    <w:rsid w:val="00EF23DA"/>
    <w:rsid w:val="00EF24E2"/>
    <w:rsid w:val="00EF2671"/>
    <w:rsid w:val="00EF2948"/>
    <w:rsid w:val="00EF2D9D"/>
    <w:rsid w:val="00EF3746"/>
    <w:rsid w:val="00EF4DE4"/>
    <w:rsid w:val="00EF5F48"/>
    <w:rsid w:val="00EF6CCF"/>
    <w:rsid w:val="00EF6D8A"/>
    <w:rsid w:val="00EF73A6"/>
    <w:rsid w:val="00F0002A"/>
    <w:rsid w:val="00F006C4"/>
    <w:rsid w:val="00F0075A"/>
    <w:rsid w:val="00F01C26"/>
    <w:rsid w:val="00F01D84"/>
    <w:rsid w:val="00F01DAF"/>
    <w:rsid w:val="00F02970"/>
    <w:rsid w:val="00F02D42"/>
    <w:rsid w:val="00F03296"/>
    <w:rsid w:val="00F0360C"/>
    <w:rsid w:val="00F04464"/>
    <w:rsid w:val="00F0491D"/>
    <w:rsid w:val="00F04AE3"/>
    <w:rsid w:val="00F05C0D"/>
    <w:rsid w:val="00F0604B"/>
    <w:rsid w:val="00F0627E"/>
    <w:rsid w:val="00F06C35"/>
    <w:rsid w:val="00F06F18"/>
    <w:rsid w:val="00F0724C"/>
    <w:rsid w:val="00F07A14"/>
    <w:rsid w:val="00F10725"/>
    <w:rsid w:val="00F10DF4"/>
    <w:rsid w:val="00F112CE"/>
    <w:rsid w:val="00F11BAC"/>
    <w:rsid w:val="00F1213F"/>
    <w:rsid w:val="00F125DA"/>
    <w:rsid w:val="00F126B7"/>
    <w:rsid w:val="00F1376A"/>
    <w:rsid w:val="00F1410E"/>
    <w:rsid w:val="00F14D7D"/>
    <w:rsid w:val="00F15A92"/>
    <w:rsid w:val="00F15DA2"/>
    <w:rsid w:val="00F15F5A"/>
    <w:rsid w:val="00F16E88"/>
    <w:rsid w:val="00F175FE"/>
    <w:rsid w:val="00F177FF"/>
    <w:rsid w:val="00F20327"/>
    <w:rsid w:val="00F21624"/>
    <w:rsid w:val="00F219BC"/>
    <w:rsid w:val="00F24452"/>
    <w:rsid w:val="00F24AB0"/>
    <w:rsid w:val="00F258F1"/>
    <w:rsid w:val="00F25E26"/>
    <w:rsid w:val="00F27986"/>
    <w:rsid w:val="00F27E71"/>
    <w:rsid w:val="00F300AC"/>
    <w:rsid w:val="00F3012D"/>
    <w:rsid w:val="00F3172C"/>
    <w:rsid w:val="00F320D4"/>
    <w:rsid w:val="00F32DF8"/>
    <w:rsid w:val="00F33E20"/>
    <w:rsid w:val="00F33F98"/>
    <w:rsid w:val="00F34154"/>
    <w:rsid w:val="00F34884"/>
    <w:rsid w:val="00F36638"/>
    <w:rsid w:val="00F405FC"/>
    <w:rsid w:val="00F40766"/>
    <w:rsid w:val="00F40EEB"/>
    <w:rsid w:val="00F4190B"/>
    <w:rsid w:val="00F42330"/>
    <w:rsid w:val="00F42369"/>
    <w:rsid w:val="00F42418"/>
    <w:rsid w:val="00F42599"/>
    <w:rsid w:val="00F42A4B"/>
    <w:rsid w:val="00F43580"/>
    <w:rsid w:val="00F436FE"/>
    <w:rsid w:val="00F43D3D"/>
    <w:rsid w:val="00F43EEA"/>
    <w:rsid w:val="00F44231"/>
    <w:rsid w:val="00F44899"/>
    <w:rsid w:val="00F44AB9"/>
    <w:rsid w:val="00F45497"/>
    <w:rsid w:val="00F45E2E"/>
    <w:rsid w:val="00F4691A"/>
    <w:rsid w:val="00F472D9"/>
    <w:rsid w:val="00F50065"/>
    <w:rsid w:val="00F505A3"/>
    <w:rsid w:val="00F52AE9"/>
    <w:rsid w:val="00F53733"/>
    <w:rsid w:val="00F552B8"/>
    <w:rsid w:val="00F56BA9"/>
    <w:rsid w:val="00F57CD2"/>
    <w:rsid w:val="00F57E76"/>
    <w:rsid w:val="00F600B9"/>
    <w:rsid w:val="00F6072F"/>
    <w:rsid w:val="00F61973"/>
    <w:rsid w:val="00F62409"/>
    <w:rsid w:val="00F628F2"/>
    <w:rsid w:val="00F62F42"/>
    <w:rsid w:val="00F63026"/>
    <w:rsid w:val="00F6355E"/>
    <w:rsid w:val="00F63B89"/>
    <w:rsid w:val="00F63C3D"/>
    <w:rsid w:val="00F64126"/>
    <w:rsid w:val="00F6524B"/>
    <w:rsid w:val="00F657E1"/>
    <w:rsid w:val="00F65997"/>
    <w:rsid w:val="00F65BBC"/>
    <w:rsid w:val="00F65DB1"/>
    <w:rsid w:val="00F66C0B"/>
    <w:rsid w:val="00F66DDE"/>
    <w:rsid w:val="00F6733D"/>
    <w:rsid w:val="00F67FA7"/>
    <w:rsid w:val="00F7096C"/>
    <w:rsid w:val="00F70A1C"/>
    <w:rsid w:val="00F70E3C"/>
    <w:rsid w:val="00F71AD2"/>
    <w:rsid w:val="00F721AD"/>
    <w:rsid w:val="00F72920"/>
    <w:rsid w:val="00F73854"/>
    <w:rsid w:val="00F74A83"/>
    <w:rsid w:val="00F7519B"/>
    <w:rsid w:val="00F754B2"/>
    <w:rsid w:val="00F7724A"/>
    <w:rsid w:val="00F77C04"/>
    <w:rsid w:val="00F8014B"/>
    <w:rsid w:val="00F80F55"/>
    <w:rsid w:val="00F82309"/>
    <w:rsid w:val="00F82481"/>
    <w:rsid w:val="00F82656"/>
    <w:rsid w:val="00F82EA4"/>
    <w:rsid w:val="00F83358"/>
    <w:rsid w:val="00F838A0"/>
    <w:rsid w:val="00F83B7B"/>
    <w:rsid w:val="00F83E7A"/>
    <w:rsid w:val="00F83FC3"/>
    <w:rsid w:val="00F840D0"/>
    <w:rsid w:val="00F85763"/>
    <w:rsid w:val="00F86B1F"/>
    <w:rsid w:val="00F870F9"/>
    <w:rsid w:val="00F903B0"/>
    <w:rsid w:val="00F90F70"/>
    <w:rsid w:val="00F90FAF"/>
    <w:rsid w:val="00F91103"/>
    <w:rsid w:val="00F91610"/>
    <w:rsid w:val="00F918E4"/>
    <w:rsid w:val="00F91E0F"/>
    <w:rsid w:val="00F92159"/>
    <w:rsid w:val="00F924D9"/>
    <w:rsid w:val="00F93B0A"/>
    <w:rsid w:val="00F93B47"/>
    <w:rsid w:val="00F9449D"/>
    <w:rsid w:val="00F950A7"/>
    <w:rsid w:val="00F950D9"/>
    <w:rsid w:val="00F95497"/>
    <w:rsid w:val="00F9581A"/>
    <w:rsid w:val="00F959A0"/>
    <w:rsid w:val="00F9656F"/>
    <w:rsid w:val="00F968AB"/>
    <w:rsid w:val="00F9716B"/>
    <w:rsid w:val="00F97EBC"/>
    <w:rsid w:val="00FA1AB2"/>
    <w:rsid w:val="00FA1C17"/>
    <w:rsid w:val="00FA21DC"/>
    <w:rsid w:val="00FA22A2"/>
    <w:rsid w:val="00FA2B15"/>
    <w:rsid w:val="00FA33B6"/>
    <w:rsid w:val="00FA34B2"/>
    <w:rsid w:val="00FA3C52"/>
    <w:rsid w:val="00FA3F84"/>
    <w:rsid w:val="00FA47D8"/>
    <w:rsid w:val="00FA5054"/>
    <w:rsid w:val="00FA69CE"/>
    <w:rsid w:val="00FA6C57"/>
    <w:rsid w:val="00FA7105"/>
    <w:rsid w:val="00FA79C7"/>
    <w:rsid w:val="00FA7F4C"/>
    <w:rsid w:val="00FB2DA5"/>
    <w:rsid w:val="00FB346F"/>
    <w:rsid w:val="00FB47B3"/>
    <w:rsid w:val="00FB4C7A"/>
    <w:rsid w:val="00FB4E21"/>
    <w:rsid w:val="00FB5190"/>
    <w:rsid w:val="00FB57B7"/>
    <w:rsid w:val="00FB6508"/>
    <w:rsid w:val="00FB69D6"/>
    <w:rsid w:val="00FB70A2"/>
    <w:rsid w:val="00FB7243"/>
    <w:rsid w:val="00FB7FE8"/>
    <w:rsid w:val="00FC036C"/>
    <w:rsid w:val="00FC04C2"/>
    <w:rsid w:val="00FC12CB"/>
    <w:rsid w:val="00FC1E43"/>
    <w:rsid w:val="00FC24B6"/>
    <w:rsid w:val="00FC3BE3"/>
    <w:rsid w:val="00FC409B"/>
    <w:rsid w:val="00FC47DA"/>
    <w:rsid w:val="00FC4DAA"/>
    <w:rsid w:val="00FC542F"/>
    <w:rsid w:val="00FC58A4"/>
    <w:rsid w:val="00FC598F"/>
    <w:rsid w:val="00FC6B9E"/>
    <w:rsid w:val="00FC790A"/>
    <w:rsid w:val="00FC7C22"/>
    <w:rsid w:val="00FD0027"/>
    <w:rsid w:val="00FD05A9"/>
    <w:rsid w:val="00FD0DAE"/>
    <w:rsid w:val="00FD0FE8"/>
    <w:rsid w:val="00FD13BD"/>
    <w:rsid w:val="00FD1664"/>
    <w:rsid w:val="00FD1F99"/>
    <w:rsid w:val="00FD1FD4"/>
    <w:rsid w:val="00FD232B"/>
    <w:rsid w:val="00FD2728"/>
    <w:rsid w:val="00FD307D"/>
    <w:rsid w:val="00FD3DB5"/>
    <w:rsid w:val="00FD3E09"/>
    <w:rsid w:val="00FD40C8"/>
    <w:rsid w:val="00FD4571"/>
    <w:rsid w:val="00FD45AA"/>
    <w:rsid w:val="00FD46AF"/>
    <w:rsid w:val="00FD4B3B"/>
    <w:rsid w:val="00FD5797"/>
    <w:rsid w:val="00FD57F1"/>
    <w:rsid w:val="00FD5D8E"/>
    <w:rsid w:val="00FD5E6B"/>
    <w:rsid w:val="00FD6104"/>
    <w:rsid w:val="00FD61D1"/>
    <w:rsid w:val="00FD6F64"/>
    <w:rsid w:val="00FE03E2"/>
    <w:rsid w:val="00FE06F1"/>
    <w:rsid w:val="00FE0A77"/>
    <w:rsid w:val="00FE0AF4"/>
    <w:rsid w:val="00FE0D7B"/>
    <w:rsid w:val="00FE0E8F"/>
    <w:rsid w:val="00FE120D"/>
    <w:rsid w:val="00FE1274"/>
    <w:rsid w:val="00FE1D57"/>
    <w:rsid w:val="00FE2D5E"/>
    <w:rsid w:val="00FE2E57"/>
    <w:rsid w:val="00FE32DD"/>
    <w:rsid w:val="00FE35B7"/>
    <w:rsid w:val="00FE3901"/>
    <w:rsid w:val="00FE3CCF"/>
    <w:rsid w:val="00FE3D0D"/>
    <w:rsid w:val="00FE3F87"/>
    <w:rsid w:val="00FE43AC"/>
    <w:rsid w:val="00FE50FB"/>
    <w:rsid w:val="00FE53A2"/>
    <w:rsid w:val="00FE5637"/>
    <w:rsid w:val="00FE6059"/>
    <w:rsid w:val="00FE6270"/>
    <w:rsid w:val="00FE697B"/>
    <w:rsid w:val="00FE6B07"/>
    <w:rsid w:val="00FE74F9"/>
    <w:rsid w:val="00FE75AD"/>
    <w:rsid w:val="00FE75C5"/>
    <w:rsid w:val="00FE76A5"/>
    <w:rsid w:val="00FE76AA"/>
    <w:rsid w:val="00FE7D2A"/>
    <w:rsid w:val="00FF039E"/>
    <w:rsid w:val="00FF03F7"/>
    <w:rsid w:val="00FF06D1"/>
    <w:rsid w:val="00FF163F"/>
    <w:rsid w:val="00FF196E"/>
    <w:rsid w:val="00FF3179"/>
    <w:rsid w:val="00FF3287"/>
    <w:rsid w:val="00FF3776"/>
    <w:rsid w:val="00FF3B01"/>
    <w:rsid w:val="00FF48A4"/>
    <w:rsid w:val="00FF48C9"/>
    <w:rsid w:val="00FF5EE1"/>
    <w:rsid w:val="00FF7FA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CBC6ED6"/>
  <w15:chartTrackingRefBased/>
  <w15:docId w15:val="{FBA0AD6D-CC60-423D-A8D8-A8F672FE6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lsdException w:name="Strong" w:uiPriority="22"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26D4"/>
    <w:pPr>
      <w:widowControl w:val="0"/>
      <w:ind w:firstLineChars="200" w:firstLine="200"/>
      <w:jc w:val="both"/>
    </w:pPr>
    <w:rPr>
      <w:rFonts w:ascii="等线" w:eastAsia="仿宋" w:hAnsi="等线" w:cs="Times New Roman"/>
      <w:bCs/>
      <w:szCs w:val="32"/>
    </w:rPr>
  </w:style>
  <w:style w:type="paragraph" w:styleId="10">
    <w:name w:val="heading 1"/>
    <w:basedOn w:val="a0"/>
    <w:next w:val="a0"/>
    <w:link w:val="11"/>
    <w:uiPriority w:val="9"/>
    <w:qFormat/>
    <w:rsid w:val="00E226D4"/>
    <w:pPr>
      <w:keepNext/>
      <w:keepLines/>
      <w:numPr>
        <w:numId w:val="5"/>
      </w:numPr>
      <w:spacing w:before="120" w:after="120" w:line="360" w:lineRule="auto"/>
      <w:ind w:firstLineChars="0"/>
      <w:jc w:val="center"/>
      <w:outlineLvl w:val="0"/>
    </w:pPr>
    <w:rPr>
      <w:b/>
      <w:bCs w:val="0"/>
      <w:kern w:val="44"/>
      <w:sz w:val="32"/>
      <w:szCs w:val="44"/>
    </w:rPr>
  </w:style>
  <w:style w:type="paragraph" w:styleId="2">
    <w:name w:val="heading 2"/>
    <w:basedOn w:val="a0"/>
    <w:next w:val="a0"/>
    <w:link w:val="20"/>
    <w:uiPriority w:val="9"/>
    <w:unhideWhenUsed/>
    <w:qFormat/>
    <w:rsid w:val="00E226D4"/>
    <w:pPr>
      <w:keepNext/>
      <w:keepLines/>
      <w:numPr>
        <w:ilvl w:val="1"/>
        <w:numId w:val="5"/>
      </w:numPr>
      <w:spacing w:before="260" w:after="260"/>
      <w:ind w:firstLineChars="0"/>
      <w:jc w:val="left"/>
      <w:outlineLvl w:val="1"/>
    </w:pPr>
    <w:rPr>
      <w:rFonts w:ascii="等线 Light" w:eastAsia="黑体" w:hAnsi="等线 Light"/>
      <w:b/>
      <w:bCs w:val="0"/>
      <w:sz w:val="28"/>
    </w:rPr>
  </w:style>
  <w:style w:type="paragraph" w:styleId="3">
    <w:name w:val="heading 3"/>
    <w:basedOn w:val="a0"/>
    <w:next w:val="a0"/>
    <w:link w:val="30"/>
    <w:autoRedefine/>
    <w:uiPriority w:val="9"/>
    <w:unhideWhenUsed/>
    <w:qFormat/>
    <w:rsid w:val="00E226D4"/>
    <w:pPr>
      <w:keepNext/>
      <w:keepLines/>
      <w:numPr>
        <w:ilvl w:val="2"/>
        <w:numId w:val="5"/>
      </w:numPr>
      <w:spacing w:before="260" w:after="260"/>
      <w:ind w:left="0" w:firstLine="200"/>
      <w:outlineLvl w:val="2"/>
    </w:pPr>
    <w:rPr>
      <w:bCs w:val="0"/>
    </w:rPr>
  </w:style>
  <w:style w:type="paragraph" w:styleId="4">
    <w:name w:val="heading 4"/>
    <w:basedOn w:val="a0"/>
    <w:next w:val="a0"/>
    <w:link w:val="40"/>
    <w:autoRedefine/>
    <w:uiPriority w:val="9"/>
    <w:unhideWhenUsed/>
    <w:qFormat/>
    <w:rsid w:val="00E226D4"/>
    <w:pPr>
      <w:keepNext/>
      <w:keepLines/>
      <w:numPr>
        <w:ilvl w:val="3"/>
        <w:numId w:val="5"/>
      </w:numPr>
      <w:spacing w:before="280" w:after="290" w:line="60" w:lineRule="auto"/>
      <w:ind w:firstLineChars="0"/>
      <w:outlineLvl w:val="3"/>
    </w:pPr>
    <w:rPr>
      <w:rFonts w:ascii="等线 Light" w:hAnsi="等线 Light"/>
      <w:b/>
      <w:szCs w:val="28"/>
    </w:rPr>
  </w:style>
  <w:style w:type="paragraph" w:styleId="5">
    <w:name w:val="heading 5"/>
    <w:basedOn w:val="a0"/>
    <w:next w:val="a0"/>
    <w:link w:val="50"/>
    <w:uiPriority w:val="9"/>
    <w:unhideWhenUsed/>
    <w:qFormat/>
    <w:rsid w:val="00A22A62"/>
    <w:pPr>
      <w:keepNext/>
      <w:keepLines/>
      <w:numPr>
        <w:ilvl w:val="4"/>
        <w:numId w:val="4"/>
      </w:numPr>
      <w:spacing w:before="280" w:after="290" w:line="376" w:lineRule="auto"/>
      <w:ind w:firstLineChars="0"/>
      <w:outlineLvl w:val="4"/>
    </w:pPr>
    <w:rPr>
      <w:b/>
      <w:sz w:val="28"/>
      <w:szCs w:val="28"/>
    </w:rPr>
  </w:style>
  <w:style w:type="paragraph" w:styleId="6">
    <w:name w:val="heading 6"/>
    <w:basedOn w:val="a0"/>
    <w:next w:val="a0"/>
    <w:link w:val="60"/>
    <w:uiPriority w:val="9"/>
    <w:unhideWhenUsed/>
    <w:qFormat/>
    <w:rsid w:val="00A22A62"/>
    <w:pPr>
      <w:keepNext/>
      <w:keepLines/>
      <w:numPr>
        <w:ilvl w:val="5"/>
        <w:numId w:val="4"/>
      </w:numPr>
      <w:spacing w:before="240" w:after="64" w:line="320" w:lineRule="auto"/>
      <w:ind w:firstLineChars="0"/>
      <w:outlineLvl w:val="5"/>
    </w:pPr>
    <w:rPr>
      <w:rFonts w:asciiTheme="majorHAnsi" w:eastAsiaTheme="majorEastAsia" w:hAnsiTheme="majorHAnsi" w:cstheme="majorBidi"/>
      <w:b/>
      <w:sz w:val="24"/>
      <w:szCs w:val="24"/>
    </w:rPr>
  </w:style>
  <w:style w:type="paragraph" w:styleId="7">
    <w:name w:val="heading 7"/>
    <w:basedOn w:val="a0"/>
    <w:next w:val="a0"/>
    <w:link w:val="70"/>
    <w:uiPriority w:val="9"/>
    <w:unhideWhenUsed/>
    <w:qFormat/>
    <w:rsid w:val="00A22A62"/>
    <w:pPr>
      <w:keepNext/>
      <w:keepLines/>
      <w:numPr>
        <w:ilvl w:val="6"/>
        <w:numId w:val="4"/>
      </w:numPr>
      <w:spacing w:before="240" w:after="64" w:line="320" w:lineRule="auto"/>
      <w:ind w:firstLineChars="0"/>
      <w:outlineLvl w:val="6"/>
    </w:pPr>
    <w:rPr>
      <w:b/>
      <w:sz w:val="24"/>
      <w:szCs w:val="24"/>
    </w:rPr>
  </w:style>
  <w:style w:type="paragraph" w:styleId="8">
    <w:name w:val="heading 8"/>
    <w:basedOn w:val="a0"/>
    <w:next w:val="a0"/>
    <w:link w:val="80"/>
    <w:uiPriority w:val="9"/>
    <w:unhideWhenUsed/>
    <w:qFormat/>
    <w:rsid w:val="00A22A62"/>
    <w:pPr>
      <w:keepNext/>
      <w:keepLines/>
      <w:numPr>
        <w:ilvl w:val="7"/>
        <w:numId w:val="4"/>
      </w:numPr>
      <w:spacing w:before="240" w:after="64" w:line="320" w:lineRule="auto"/>
      <w:ind w:firstLineChars="0"/>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A22A62"/>
    <w:pPr>
      <w:keepNext/>
      <w:keepLines/>
      <w:numPr>
        <w:ilvl w:val="8"/>
        <w:numId w:val="4"/>
      </w:numPr>
      <w:spacing w:before="240" w:after="64" w:line="320" w:lineRule="auto"/>
      <w:ind w:firstLineChars="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E226D4"/>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E226D4"/>
    <w:rPr>
      <w:rFonts w:ascii="等线" w:eastAsia="仿宋" w:hAnsi="等线" w:cs="Times New Roman"/>
      <w:bCs/>
      <w:sz w:val="18"/>
      <w:szCs w:val="18"/>
    </w:rPr>
  </w:style>
  <w:style w:type="paragraph" w:styleId="a6">
    <w:name w:val="footer"/>
    <w:basedOn w:val="a0"/>
    <w:link w:val="a7"/>
    <w:uiPriority w:val="99"/>
    <w:unhideWhenUsed/>
    <w:rsid w:val="00E226D4"/>
    <w:pPr>
      <w:tabs>
        <w:tab w:val="center" w:pos="4153"/>
        <w:tab w:val="right" w:pos="8306"/>
      </w:tabs>
      <w:snapToGrid w:val="0"/>
      <w:jc w:val="left"/>
    </w:pPr>
    <w:rPr>
      <w:sz w:val="18"/>
      <w:szCs w:val="18"/>
    </w:rPr>
  </w:style>
  <w:style w:type="character" w:customStyle="1" w:styleId="a7">
    <w:name w:val="页脚 字符"/>
    <w:link w:val="a6"/>
    <w:uiPriority w:val="99"/>
    <w:rsid w:val="00E226D4"/>
    <w:rPr>
      <w:rFonts w:ascii="等线" w:eastAsia="仿宋" w:hAnsi="等线" w:cs="Times New Roman"/>
      <w:bCs/>
      <w:sz w:val="18"/>
      <w:szCs w:val="18"/>
    </w:rPr>
  </w:style>
  <w:style w:type="paragraph" w:styleId="a8">
    <w:name w:val="List Paragraph"/>
    <w:basedOn w:val="a0"/>
    <w:uiPriority w:val="34"/>
    <w:qFormat/>
    <w:rsid w:val="00E226D4"/>
    <w:pPr>
      <w:ind w:firstLine="420"/>
    </w:pPr>
  </w:style>
  <w:style w:type="character" w:styleId="a9">
    <w:name w:val="Hyperlink"/>
    <w:basedOn w:val="a1"/>
    <w:qFormat/>
    <w:rsid w:val="001620EE"/>
    <w:rPr>
      <w:color w:val="0000FF"/>
      <w:u w:val="single"/>
    </w:rPr>
  </w:style>
  <w:style w:type="character" w:styleId="aa">
    <w:name w:val="Unresolved Mention"/>
    <w:basedOn w:val="a1"/>
    <w:uiPriority w:val="99"/>
    <w:semiHidden/>
    <w:unhideWhenUsed/>
    <w:rsid w:val="00D678A9"/>
    <w:rPr>
      <w:color w:val="808080"/>
      <w:shd w:val="clear" w:color="auto" w:fill="E6E6E6"/>
    </w:rPr>
  </w:style>
  <w:style w:type="table" w:styleId="ab">
    <w:name w:val="Table Grid"/>
    <w:aliases w:val="表格样式"/>
    <w:basedOn w:val="a2"/>
    <w:uiPriority w:val="39"/>
    <w:qFormat/>
    <w:rsid w:val="009A2C2A"/>
    <w:pPr>
      <w:widowControl w:val="0"/>
      <w:jc w:val="center"/>
    </w:pPr>
    <w:rPr>
      <w:rFonts w:ascii="Times New Roman" w:eastAsia="仿宋" w:hAnsi="Times New Roman" w:cs="Times New Roman"/>
      <w:kern w:val="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character" w:customStyle="1" w:styleId="11">
    <w:name w:val="标题 1 字符"/>
    <w:link w:val="10"/>
    <w:uiPriority w:val="9"/>
    <w:rsid w:val="00E226D4"/>
    <w:rPr>
      <w:rFonts w:ascii="等线" w:eastAsia="仿宋" w:hAnsi="等线" w:cs="Times New Roman"/>
      <w:b/>
      <w:kern w:val="44"/>
      <w:sz w:val="32"/>
      <w:szCs w:val="44"/>
    </w:rPr>
  </w:style>
  <w:style w:type="character" w:customStyle="1" w:styleId="20">
    <w:name w:val="标题 2 字符"/>
    <w:link w:val="2"/>
    <w:uiPriority w:val="9"/>
    <w:rsid w:val="00E226D4"/>
    <w:rPr>
      <w:rFonts w:ascii="等线 Light" w:eastAsia="黑体" w:hAnsi="等线 Light" w:cs="Times New Roman"/>
      <w:b/>
      <w:sz w:val="28"/>
      <w:szCs w:val="32"/>
    </w:rPr>
  </w:style>
  <w:style w:type="paragraph" w:styleId="HTML">
    <w:name w:val="HTML Preformatted"/>
    <w:basedOn w:val="a0"/>
    <w:link w:val="HTML0"/>
    <w:uiPriority w:val="99"/>
    <w:unhideWhenUsed/>
    <w:rsid w:val="000A6D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basedOn w:val="a1"/>
    <w:link w:val="HTML"/>
    <w:uiPriority w:val="99"/>
    <w:semiHidden/>
    <w:rsid w:val="000A6D26"/>
    <w:rPr>
      <w:rFonts w:ascii="宋体" w:eastAsia="宋体" w:hAnsi="宋体" w:cs="宋体"/>
      <w:kern w:val="0"/>
      <w:sz w:val="24"/>
      <w:szCs w:val="24"/>
    </w:rPr>
  </w:style>
  <w:style w:type="character" w:customStyle="1" w:styleId="30">
    <w:name w:val="标题 3 字符"/>
    <w:link w:val="3"/>
    <w:uiPriority w:val="9"/>
    <w:rsid w:val="00E226D4"/>
    <w:rPr>
      <w:rFonts w:ascii="等线" w:eastAsia="仿宋" w:hAnsi="等线" w:cs="Times New Roman"/>
      <w:szCs w:val="32"/>
    </w:rPr>
  </w:style>
  <w:style w:type="character" w:customStyle="1" w:styleId="40">
    <w:name w:val="标题 4 字符"/>
    <w:link w:val="4"/>
    <w:uiPriority w:val="9"/>
    <w:rsid w:val="00E226D4"/>
    <w:rPr>
      <w:rFonts w:ascii="等线 Light" w:eastAsia="仿宋" w:hAnsi="等线 Light" w:cs="Times New Roman"/>
      <w:b/>
      <w:bCs/>
      <w:szCs w:val="28"/>
    </w:rPr>
  </w:style>
  <w:style w:type="paragraph" w:styleId="ac">
    <w:name w:val="Normal (Web)"/>
    <w:basedOn w:val="a0"/>
    <w:uiPriority w:val="99"/>
    <w:unhideWhenUsed/>
    <w:rsid w:val="00A32C34"/>
    <w:pPr>
      <w:widowControl/>
      <w:spacing w:before="100" w:beforeAutospacing="1" w:after="100" w:afterAutospacing="1"/>
      <w:jc w:val="left"/>
    </w:pPr>
    <w:rPr>
      <w:rFonts w:ascii="宋体" w:hAnsi="宋体" w:cs="宋体"/>
      <w:kern w:val="0"/>
    </w:rPr>
  </w:style>
  <w:style w:type="character" w:styleId="ad">
    <w:name w:val="Strong"/>
    <w:basedOn w:val="a1"/>
    <w:uiPriority w:val="22"/>
    <w:qFormat/>
    <w:rsid w:val="00A32C34"/>
    <w:rPr>
      <w:b/>
      <w:bCs/>
    </w:rPr>
  </w:style>
  <w:style w:type="character" w:customStyle="1" w:styleId="50">
    <w:name w:val="标题 5 字符"/>
    <w:basedOn w:val="a1"/>
    <w:link w:val="5"/>
    <w:uiPriority w:val="9"/>
    <w:rsid w:val="00A22A62"/>
    <w:rPr>
      <w:rFonts w:ascii="等线" w:eastAsia="仿宋" w:hAnsi="等线" w:cs="Times New Roman"/>
      <w:b/>
      <w:bCs/>
      <w:sz w:val="28"/>
      <w:szCs w:val="28"/>
    </w:rPr>
  </w:style>
  <w:style w:type="character" w:customStyle="1" w:styleId="60">
    <w:name w:val="标题 6 字符"/>
    <w:basedOn w:val="a1"/>
    <w:link w:val="6"/>
    <w:uiPriority w:val="9"/>
    <w:rsid w:val="00A22A62"/>
    <w:rPr>
      <w:rFonts w:asciiTheme="majorHAnsi" w:eastAsiaTheme="majorEastAsia" w:hAnsiTheme="majorHAnsi" w:cstheme="majorBidi"/>
      <w:b/>
      <w:bCs/>
      <w:sz w:val="24"/>
      <w:szCs w:val="24"/>
    </w:rPr>
  </w:style>
  <w:style w:type="character" w:customStyle="1" w:styleId="70">
    <w:name w:val="标题 7 字符"/>
    <w:basedOn w:val="a1"/>
    <w:link w:val="7"/>
    <w:uiPriority w:val="9"/>
    <w:rsid w:val="00A22A62"/>
    <w:rPr>
      <w:rFonts w:ascii="等线" w:eastAsia="仿宋" w:hAnsi="等线" w:cs="Times New Roman"/>
      <w:b/>
      <w:bCs/>
      <w:sz w:val="24"/>
      <w:szCs w:val="24"/>
    </w:rPr>
  </w:style>
  <w:style w:type="character" w:customStyle="1" w:styleId="80">
    <w:name w:val="标题 8 字符"/>
    <w:basedOn w:val="a1"/>
    <w:link w:val="8"/>
    <w:uiPriority w:val="9"/>
    <w:rsid w:val="00A22A62"/>
    <w:rPr>
      <w:rFonts w:asciiTheme="majorHAnsi" w:eastAsiaTheme="majorEastAsia" w:hAnsiTheme="majorHAnsi" w:cstheme="majorBidi"/>
      <w:bCs/>
      <w:sz w:val="24"/>
      <w:szCs w:val="24"/>
    </w:rPr>
  </w:style>
  <w:style w:type="character" w:customStyle="1" w:styleId="90">
    <w:name w:val="标题 9 字符"/>
    <w:basedOn w:val="a1"/>
    <w:link w:val="9"/>
    <w:uiPriority w:val="9"/>
    <w:rsid w:val="00A22A62"/>
    <w:rPr>
      <w:rFonts w:asciiTheme="majorHAnsi" w:eastAsiaTheme="majorEastAsia" w:hAnsiTheme="majorHAnsi" w:cstheme="majorBidi"/>
      <w:bCs/>
      <w:szCs w:val="21"/>
    </w:rPr>
  </w:style>
  <w:style w:type="paragraph" w:customStyle="1" w:styleId="21">
    <w:name w:val="样式 首行缩进:  2 字符"/>
    <w:basedOn w:val="a0"/>
    <w:link w:val="2Char1"/>
    <w:rsid w:val="001620EE"/>
    <w:pPr>
      <w:ind w:firstLine="480"/>
    </w:pPr>
    <w:rPr>
      <w:rFonts w:cs="宋体"/>
      <w:szCs w:val="20"/>
    </w:rPr>
  </w:style>
  <w:style w:type="paragraph" w:customStyle="1" w:styleId="ae">
    <w:name w:val="表格文字图表文字"/>
    <w:basedOn w:val="a0"/>
    <w:rsid w:val="001620EE"/>
    <w:pPr>
      <w:snapToGrid w:val="0"/>
      <w:jc w:val="center"/>
    </w:pPr>
    <w:rPr>
      <w:rFonts w:cs="宋体"/>
      <w:szCs w:val="20"/>
    </w:rPr>
  </w:style>
  <w:style w:type="paragraph" w:styleId="TOC1">
    <w:name w:val="toc 1"/>
    <w:basedOn w:val="a0"/>
    <w:next w:val="a0"/>
    <w:autoRedefine/>
    <w:semiHidden/>
    <w:rsid w:val="001620EE"/>
    <w:rPr>
      <w:sz w:val="28"/>
    </w:rPr>
  </w:style>
  <w:style w:type="paragraph" w:styleId="TOC2">
    <w:name w:val="toc 2"/>
    <w:basedOn w:val="a0"/>
    <w:next w:val="a0"/>
    <w:autoRedefine/>
    <w:semiHidden/>
    <w:rsid w:val="001620EE"/>
    <w:pPr>
      <w:ind w:leftChars="200" w:left="420"/>
    </w:pPr>
  </w:style>
  <w:style w:type="paragraph" w:styleId="TOC4">
    <w:name w:val="toc 4"/>
    <w:basedOn w:val="a0"/>
    <w:next w:val="a0"/>
    <w:autoRedefine/>
    <w:semiHidden/>
    <w:rsid w:val="001620EE"/>
    <w:pPr>
      <w:ind w:leftChars="600" w:left="1260"/>
    </w:pPr>
  </w:style>
  <w:style w:type="paragraph" w:styleId="af">
    <w:name w:val="Document Map"/>
    <w:basedOn w:val="a0"/>
    <w:link w:val="af0"/>
    <w:semiHidden/>
    <w:rsid w:val="001620EE"/>
    <w:pPr>
      <w:shd w:val="clear" w:color="auto" w:fill="000080"/>
    </w:pPr>
  </w:style>
  <w:style w:type="character" w:customStyle="1" w:styleId="af0">
    <w:name w:val="文档结构图 字符"/>
    <w:basedOn w:val="a1"/>
    <w:link w:val="af"/>
    <w:semiHidden/>
    <w:rsid w:val="00183EF1"/>
    <w:rPr>
      <w:rFonts w:ascii="Times New Roman" w:eastAsia="宋体" w:hAnsi="Times New Roman" w:cs="Times New Roman"/>
      <w:sz w:val="24"/>
      <w:szCs w:val="24"/>
      <w:shd w:val="clear" w:color="auto" w:fill="000080"/>
    </w:rPr>
  </w:style>
  <w:style w:type="paragraph" w:styleId="af1">
    <w:name w:val="macro"/>
    <w:link w:val="af2"/>
    <w:semiHidden/>
    <w:rsid w:val="001620E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2">
    <w:name w:val="宏文本 字符"/>
    <w:basedOn w:val="a1"/>
    <w:link w:val="af1"/>
    <w:semiHidden/>
    <w:rsid w:val="00183EF1"/>
    <w:rPr>
      <w:rFonts w:ascii="Courier New" w:eastAsia="宋体" w:hAnsi="Courier New" w:cs="Courier New"/>
      <w:sz w:val="24"/>
      <w:szCs w:val="24"/>
    </w:rPr>
  </w:style>
  <w:style w:type="paragraph" w:styleId="af3">
    <w:name w:val="footnote text"/>
    <w:basedOn w:val="a0"/>
    <w:link w:val="af4"/>
    <w:semiHidden/>
    <w:rsid w:val="001620EE"/>
    <w:pPr>
      <w:snapToGrid w:val="0"/>
      <w:jc w:val="left"/>
    </w:pPr>
    <w:rPr>
      <w:sz w:val="18"/>
      <w:szCs w:val="18"/>
    </w:rPr>
  </w:style>
  <w:style w:type="character" w:customStyle="1" w:styleId="af4">
    <w:name w:val="脚注文本 字符"/>
    <w:basedOn w:val="a1"/>
    <w:link w:val="af3"/>
    <w:semiHidden/>
    <w:rsid w:val="00183EF1"/>
    <w:rPr>
      <w:rFonts w:ascii="Times New Roman" w:eastAsia="宋体" w:hAnsi="Times New Roman" w:cs="Times New Roman"/>
      <w:sz w:val="18"/>
      <w:szCs w:val="18"/>
    </w:rPr>
  </w:style>
  <w:style w:type="paragraph" w:styleId="TOC3">
    <w:name w:val="toc 3"/>
    <w:basedOn w:val="a0"/>
    <w:next w:val="a0"/>
    <w:autoRedefine/>
    <w:semiHidden/>
    <w:rsid w:val="001620EE"/>
    <w:pPr>
      <w:ind w:leftChars="400" w:left="840"/>
    </w:pPr>
  </w:style>
  <w:style w:type="paragraph" w:styleId="TOC5">
    <w:name w:val="toc 5"/>
    <w:basedOn w:val="a0"/>
    <w:next w:val="a0"/>
    <w:autoRedefine/>
    <w:semiHidden/>
    <w:rsid w:val="001620EE"/>
    <w:pPr>
      <w:ind w:leftChars="800" w:left="1680"/>
    </w:pPr>
  </w:style>
  <w:style w:type="paragraph" w:styleId="TOC6">
    <w:name w:val="toc 6"/>
    <w:basedOn w:val="a0"/>
    <w:next w:val="a0"/>
    <w:autoRedefine/>
    <w:semiHidden/>
    <w:rsid w:val="001620EE"/>
    <w:pPr>
      <w:ind w:leftChars="1000" w:left="2100"/>
    </w:pPr>
  </w:style>
  <w:style w:type="paragraph" w:styleId="TOC7">
    <w:name w:val="toc 7"/>
    <w:basedOn w:val="a0"/>
    <w:next w:val="a0"/>
    <w:autoRedefine/>
    <w:semiHidden/>
    <w:rsid w:val="001620EE"/>
    <w:pPr>
      <w:ind w:leftChars="1200" w:left="2520"/>
    </w:pPr>
  </w:style>
  <w:style w:type="paragraph" w:styleId="TOC8">
    <w:name w:val="toc 8"/>
    <w:basedOn w:val="a0"/>
    <w:next w:val="a0"/>
    <w:autoRedefine/>
    <w:semiHidden/>
    <w:rsid w:val="001620EE"/>
    <w:pPr>
      <w:ind w:leftChars="1400" w:left="2940"/>
    </w:pPr>
  </w:style>
  <w:style w:type="paragraph" w:styleId="TOC9">
    <w:name w:val="toc 9"/>
    <w:basedOn w:val="a0"/>
    <w:next w:val="a0"/>
    <w:autoRedefine/>
    <w:semiHidden/>
    <w:rsid w:val="001620EE"/>
    <w:pPr>
      <w:ind w:leftChars="1600" w:left="3360"/>
    </w:pPr>
  </w:style>
  <w:style w:type="paragraph" w:styleId="af5">
    <w:name w:val="Balloon Text"/>
    <w:basedOn w:val="a0"/>
    <w:link w:val="af6"/>
    <w:uiPriority w:val="99"/>
    <w:semiHidden/>
    <w:unhideWhenUsed/>
    <w:rsid w:val="00A22A62"/>
    <w:rPr>
      <w:sz w:val="18"/>
      <w:szCs w:val="18"/>
    </w:rPr>
  </w:style>
  <w:style w:type="character" w:customStyle="1" w:styleId="af6">
    <w:name w:val="批注框文本 字符"/>
    <w:basedOn w:val="a1"/>
    <w:link w:val="af5"/>
    <w:uiPriority w:val="99"/>
    <w:semiHidden/>
    <w:rsid w:val="00A22A62"/>
    <w:rPr>
      <w:rFonts w:eastAsia="仿宋"/>
      <w:bCs/>
      <w:sz w:val="18"/>
      <w:szCs w:val="18"/>
    </w:rPr>
  </w:style>
  <w:style w:type="paragraph" w:styleId="af7">
    <w:name w:val="annotation text"/>
    <w:basedOn w:val="a0"/>
    <w:link w:val="af8"/>
    <w:semiHidden/>
    <w:rsid w:val="001620EE"/>
    <w:pPr>
      <w:jc w:val="left"/>
    </w:pPr>
  </w:style>
  <w:style w:type="character" w:customStyle="1" w:styleId="af8">
    <w:name w:val="批注文字 字符"/>
    <w:basedOn w:val="a1"/>
    <w:link w:val="af7"/>
    <w:semiHidden/>
    <w:rsid w:val="00183EF1"/>
    <w:rPr>
      <w:rFonts w:ascii="Times New Roman" w:eastAsia="宋体" w:hAnsi="Times New Roman" w:cs="Times New Roman"/>
      <w:sz w:val="24"/>
      <w:szCs w:val="24"/>
    </w:rPr>
  </w:style>
  <w:style w:type="paragraph" w:styleId="af9">
    <w:name w:val="annotation subject"/>
    <w:basedOn w:val="af7"/>
    <w:next w:val="af7"/>
    <w:link w:val="afa"/>
    <w:semiHidden/>
    <w:rsid w:val="001620EE"/>
    <w:rPr>
      <w:b/>
      <w:bCs w:val="0"/>
    </w:rPr>
  </w:style>
  <w:style w:type="character" w:customStyle="1" w:styleId="afa">
    <w:name w:val="批注主题 字符"/>
    <w:basedOn w:val="af8"/>
    <w:link w:val="af9"/>
    <w:semiHidden/>
    <w:rsid w:val="00183EF1"/>
    <w:rPr>
      <w:rFonts w:ascii="Times New Roman" w:eastAsia="宋体" w:hAnsi="Times New Roman" w:cs="Times New Roman"/>
      <w:b/>
      <w:bCs/>
      <w:sz w:val="24"/>
      <w:szCs w:val="24"/>
    </w:rPr>
  </w:style>
  <w:style w:type="paragraph" w:styleId="12">
    <w:name w:val="index 1"/>
    <w:basedOn w:val="a0"/>
    <w:next w:val="a0"/>
    <w:autoRedefine/>
    <w:semiHidden/>
    <w:rsid w:val="001620EE"/>
  </w:style>
  <w:style w:type="paragraph" w:styleId="22">
    <w:name w:val="index 2"/>
    <w:basedOn w:val="a0"/>
    <w:next w:val="a0"/>
    <w:autoRedefine/>
    <w:semiHidden/>
    <w:rsid w:val="001620EE"/>
    <w:pPr>
      <w:ind w:leftChars="200" w:left="200"/>
    </w:pPr>
  </w:style>
  <w:style w:type="paragraph" w:styleId="31">
    <w:name w:val="index 3"/>
    <w:basedOn w:val="a0"/>
    <w:next w:val="a0"/>
    <w:autoRedefine/>
    <w:semiHidden/>
    <w:rsid w:val="001620EE"/>
    <w:pPr>
      <w:ind w:leftChars="400" w:left="400"/>
    </w:pPr>
  </w:style>
  <w:style w:type="paragraph" w:styleId="41">
    <w:name w:val="index 4"/>
    <w:basedOn w:val="a0"/>
    <w:next w:val="a0"/>
    <w:autoRedefine/>
    <w:semiHidden/>
    <w:rsid w:val="001620EE"/>
    <w:pPr>
      <w:ind w:leftChars="600" w:left="600"/>
    </w:pPr>
  </w:style>
  <w:style w:type="paragraph" w:styleId="51">
    <w:name w:val="index 5"/>
    <w:basedOn w:val="a0"/>
    <w:next w:val="a0"/>
    <w:autoRedefine/>
    <w:semiHidden/>
    <w:rsid w:val="001620EE"/>
    <w:pPr>
      <w:ind w:leftChars="800" w:left="800"/>
    </w:pPr>
  </w:style>
  <w:style w:type="paragraph" w:styleId="61">
    <w:name w:val="index 6"/>
    <w:basedOn w:val="a0"/>
    <w:next w:val="a0"/>
    <w:autoRedefine/>
    <w:semiHidden/>
    <w:rsid w:val="001620EE"/>
    <w:pPr>
      <w:ind w:leftChars="1000" w:left="1000"/>
    </w:pPr>
  </w:style>
  <w:style w:type="paragraph" w:styleId="71">
    <w:name w:val="index 7"/>
    <w:basedOn w:val="a0"/>
    <w:next w:val="a0"/>
    <w:autoRedefine/>
    <w:semiHidden/>
    <w:rsid w:val="001620EE"/>
    <w:pPr>
      <w:ind w:leftChars="1200" w:left="1200"/>
    </w:pPr>
  </w:style>
  <w:style w:type="paragraph" w:styleId="81">
    <w:name w:val="index 8"/>
    <w:basedOn w:val="a0"/>
    <w:next w:val="a0"/>
    <w:autoRedefine/>
    <w:semiHidden/>
    <w:rsid w:val="001620EE"/>
    <w:pPr>
      <w:ind w:leftChars="1400" w:left="1400"/>
    </w:pPr>
  </w:style>
  <w:style w:type="paragraph" w:styleId="91">
    <w:name w:val="index 9"/>
    <w:basedOn w:val="a0"/>
    <w:next w:val="a0"/>
    <w:autoRedefine/>
    <w:semiHidden/>
    <w:rsid w:val="001620EE"/>
    <w:pPr>
      <w:ind w:leftChars="1600" w:left="1600"/>
    </w:pPr>
  </w:style>
  <w:style w:type="paragraph" w:styleId="afb">
    <w:name w:val="index heading"/>
    <w:basedOn w:val="a0"/>
    <w:next w:val="12"/>
    <w:semiHidden/>
    <w:rsid w:val="001620EE"/>
    <w:rPr>
      <w:rFonts w:ascii="Arial" w:hAnsi="Arial" w:cs="Arial"/>
      <w:b/>
      <w:bCs w:val="0"/>
    </w:rPr>
  </w:style>
  <w:style w:type="paragraph" w:styleId="afc">
    <w:name w:val="caption"/>
    <w:basedOn w:val="a0"/>
    <w:next w:val="a0"/>
    <w:rsid w:val="001620EE"/>
    <w:rPr>
      <w:rFonts w:ascii="Arial" w:eastAsia="黑体" w:hAnsi="Arial" w:cs="Arial"/>
      <w:sz w:val="20"/>
      <w:szCs w:val="20"/>
    </w:rPr>
  </w:style>
  <w:style w:type="paragraph" w:styleId="afd">
    <w:name w:val="table of figures"/>
    <w:basedOn w:val="a0"/>
    <w:next w:val="a0"/>
    <w:semiHidden/>
    <w:rsid w:val="001620EE"/>
    <w:pPr>
      <w:ind w:leftChars="200" w:left="200" w:hangingChars="200" w:hanging="200"/>
    </w:pPr>
  </w:style>
  <w:style w:type="paragraph" w:styleId="afe">
    <w:name w:val="endnote text"/>
    <w:basedOn w:val="a0"/>
    <w:link w:val="aff"/>
    <w:semiHidden/>
    <w:rsid w:val="001620EE"/>
    <w:pPr>
      <w:snapToGrid w:val="0"/>
      <w:jc w:val="left"/>
    </w:pPr>
  </w:style>
  <w:style w:type="character" w:customStyle="1" w:styleId="aff">
    <w:name w:val="尾注文本 字符"/>
    <w:basedOn w:val="a1"/>
    <w:link w:val="afe"/>
    <w:semiHidden/>
    <w:rsid w:val="00183EF1"/>
    <w:rPr>
      <w:rFonts w:ascii="Times New Roman" w:eastAsia="宋体" w:hAnsi="Times New Roman" w:cs="Times New Roman"/>
      <w:sz w:val="24"/>
      <w:szCs w:val="24"/>
    </w:rPr>
  </w:style>
  <w:style w:type="paragraph" w:styleId="aff0">
    <w:name w:val="table of authorities"/>
    <w:basedOn w:val="a0"/>
    <w:next w:val="a0"/>
    <w:semiHidden/>
    <w:rsid w:val="001620EE"/>
    <w:pPr>
      <w:ind w:leftChars="200" w:left="420"/>
    </w:pPr>
  </w:style>
  <w:style w:type="paragraph" w:styleId="aff1">
    <w:name w:val="toa heading"/>
    <w:basedOn w:val="a0"/>
    <w:next w:val="a0"/>
    <w:semiHidden/>
    <w:rsid w:val="001620EE"/>
    <w:pPr>
      <w:spacing w:before="120"/>
    </w:pPr>
    <w:rPr>
      <w:rFonts w:ascii="Arial" w:hAnsi="Arial" w:cs="Arial"/>
    </w:rPr>
  </w:style>
  <w:style w:type="character" w:styleId="aff2">
    <w:name w:val="page number"/>
    <w:basedOn w:val="a1"/>
    <w:rsid w:val="001620EE"/>
  </w:style>
  <w:style w:type="character" w:customStyle="1" w:styleId="2Char1">
    <w:name w:val="样式 首行缩进:  2 字符 Char1"/>
    <w:basedOn w:val="a1"/>
    <w:link w:val="21"/>
    <w:rsid w:val="001620EE"/>
    <w:rPr>
      <w:rFonts w:ascii="Times New Roman" w:eastAsia="宋体" w:hAnsi="Times New Roman" w:cs="宋体"/>
      <w:sz w:val="24"/>
      <w:szCs w:val="20"/>
    </w:rPr>
  </w:style>
  <w:style w:type="paragraph" w:customStyle="1" w:styleId="aff3">
    <w:name w:val="表格文字"/>
    <w:basedOn w:val="ae"/>
    <w:rsid w:val="001620EE"/>
  </w:style>
  <w:style w:type="paragraph" w:customStyle="1" w:styleId="a">
    <w:name w:val="一级标题格式"/>
    <w:basedOn w:val="10"/>
    <w:autoRedefine/>
    <w:rsid w:val="001620EE"/>
    <w:pPr>
      <w:numPr>
        <w:numId w:val="2"/>
      </w:numPr>
      <w:spacing w:before="240" w:after="480"/>
    </w:pPr>
    <w:rPr>
      <w:color w:val="FF0000"/>
    </w:rPr>
  </w:style>
  <w:style w:type="paragraph" w:customStyle="1" w:styleId="003">
    <w:name w:val="*003三级标题格式"/>
    <w:autoRedefine/>
    <w:rsid w:val="001620EE"/>
    <w:pPr>
      <w:widowControl w:val="0"/>
      <w:wordWrap w:val="0"/>
      <w:spacing w:afterLines="100" w:after="312"/>
      <w:outlineLvl w:val="2"/>
    </w:pPr>
    <w:rPr>
      <w:rFonts w:ascii="Times New Roman" w:eastAsia="黑体" w:hAnsi="Times New Roman" w:cs="Times New Roman"/>
      <w:bCs/>
      <w:sz w:val="28"/>
      <w:szCs w:val="28"/>
    </w:rPr>
  </w:style>
  <w:style w:type="paragraph" w:customStyle="1" w:styleId="aff4">
    <w:name w:val="*表格文字格式（左右居中）"/>
    <w:rsid w:val="001620EE"/>
    <w:pPr>
      <w:widowControl w:val="0"/>
      <w:wordWrap w:val="0"/>
      <w:jc w:val="center"/>
    </w:pPr>
    <w:rPr>
      <w:rFonts w:ascii="Times New Roman" w:eastAsia="宋体" w:hAnsi="Times New Roman" w:cs="宋体"/>
      <w:szCs w:val="20"/>
    </w:rPr>
  </w:style>
  <w:style w:type="paragraph" w:customStyle="1" w:styleId="004">
    <w:name w:val="*004四级标题格式"/>
    <w:autoRedefine/>
    <w:rsid w:val="00B1213C"/>
    <w:pPr>
      <w:widowControl w:val="0"/>
      <w:numPr>
        <w:ilvl w:val="3"/>
        <w:numId w:val="3"/>
      </w:numPr>
      <w:wordWrap w:val="0"/>
      <w:spacing w:afterLines="100" w:after="312"/>
      <w:outlineLvl w:val="3"/>
    </w:pPr>
    <w:rPr>
      <w:rFonts w:ascii="Times New Roman" w:eastAsia="黑体" w:hAnsi="Times New Roman" w:cs="Times New Roman"/>
      <w:bCs/>
      <w:sz w:val="28"/>
      <w:szCs w:val="28"/>
    </w:rPr>
  </w:style>
  <w:style w:type="paragraph" w:customStyle="1" w:styleId="005">
    <w:name w:val="*005五级标题格式"/>
    <w:autoRedefine/>
    <w:rsid w:val="001620EE"/>
    <w:pPr>
      <w:widowControl w:val="0"/>
      <w:numPr>
        <w:ilvl w:val="4"/>
        <w:numId w:val="3"/>
      </w:numPr>
      <w:wordWrap w:val="0"/>
      <w:spacing w:afterLines="50" w:after="120" w:line="336" w:lineRule="auto"/>
      <w:jc w:val="both"/>
      <w:outlineLvl w:val="4"/>
    </w:pPr>
    <w:rPr>
      <w:rFonts w:ascii="Times New Roman" w:eastAsia="宋体" w:hAnsi="Times New Roman" w:cs="宋体"/>
      <w:bCs/>
      <w:sz w:val="24"/>
      <w:szCs w:val="28"/>
    </w:rPr>
  </w:style>
  <w:style w:type="paragraph" w:customStyle="1" w:styleId="aff5">
    <w:name w:val="*正文段落格式"/>
    <w:autoRedefine/>
    <w:rsid w:val="001620EE"/>
    <w:pPr>
      <w:widowControl w:val="0"/>
      <w:wordWrap w:val="0"/>
      <w:spacing w:afterLines="50" w:after="120" w:line="336" w:lineRule="auto"/>
      <w:ind w:firstLineChars="200" w:firstLine="480"/>
      <w:jc w:val="both"/>
    </w:pPr>
    <w:rPr>
      <w:rFonts w:ascii="Times New Roman" w:eastAsia="宋体" w:hAnsi="Times New Roman" w:cs="宋体"/>
      <w:sz w:val="24"/>
      <w:szCs w:val="20"/>
    </w:rPr>
  </w:style>
  <w:style w:type="paragraph" w:customStyle="1" w:styleId="aff6">
    <w:name w:val="*表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aff7">
    <w:name w:val="*图名格式"/>
    <w:autoRedefine/>
    <w:rsid w:val="001620EE"/>
    <w:pPr>
      <w:widowControl w:val="0"/>
      <w:wordWrap w:val="0"/>
      <w:spacing w:beforeLines="50" w:before="120" w:afterLines="50" w:after="120"/>
      <w:jc w:val="center"/>
    </w:pPr>
    <w:rPr>
      <w:rFonts w:ascii="Times New Roman" w:eastAsia="宋体" w:hAnsi="Times New Roman" w:cs="宋体"/>
      <w:b/>
      <w:szCs w:val="20"/>
    </w:rPr>
  </w:style>
  <w:style w:type="paragraph" w:customStyle="1" w:styleId="1">
    <w:name w:val="样式 二级标题格式 + 段后: 1 行"/>
    <w:basedOn w:val="a0"/>
    <w:rsid w:val="001620EE"/>
    <w:pPr>
      <w:numPr>
        <w:ilvl w:val="1"/>
        <w:numId w:val="1"/>
      </w:numPr>
      <w:spacing w:afterLines="100" w:after="100"/>
      <w:jc w:val="left"/>
      <w:outlineLvl w:val="1"/>
    </w:pPr>
    <w:rPr>
      <w:rFonts w:eastAsia="黑体" w:cs="宋体"/>
      <w:color w:val="FF0000"/>
      <w:sz w:val="28"/>
      <w:szCs w:val="20"/>
    </w:rPr>
  </w:style>
  <w:style w:type="paragraph" w:customStyle="1" w:styleId="13">
    <w:name w:val="样式 四级标题格式 + 段后: 1 行"/>
    <w:basedOn w:val="004"/>
    <w:rsid w:val="001620EE"/>
    <w:pPr>
      <w:numPr>
        <w:ilvl w:val="0"/>
        <w:numId w:val="0"/>
      </w:numPr>
      <w:jc w:val="both"/>
    </w:pPr>
    <w:rPr>
      <w:rFonts w:cs="宋体"/>
      <w:bCs w:val="0"/>
      <w:szCs w:val="20"/>
    </w:rPr>
  </w:style>
  <w:style w:type="paragraph" w:customStyle="1" w:styleId="009">
    <w:name w:val="*009九级标题格式"/>
    <w:rsid w:val="001620EE"/>
    <w:pPr>
      <w:widowControl w:val="0"/>
      <w:numPr>
        <w:ilvl w:val="8"/>
        <w:numId w:val="3"/>
      </w:numPr>
      <w:wordWrap w:val="0"/>
      <w:spacing w:afterLines="50" w:after="50" w:line="336" w:lineRule="auto"/>
      <w:jc w:val="both"/>
      <w:outlineLvl w:val="8"/>
    </w:pPr>
    <w:rPr>
      <w:rFonts w:ascii="Times New Roman" w:eastAsia="宋体" w:hAnsi="Times New Roman" w:cs="宋体"/>
      <w:sz w:val="24"/>
      <w:szCs w:val="20"/>
    </w:rPr>
  </w:style>
  <w:style w:type="paragraph" w:customStyle="1" w:styleId="006">
    <w:name w:val="*006六级标题格式"/>
    <w:rsid w:val="001620EE"/>
    <w:pPr>
      <w:widowControl w:val="0"/>
      <w:numPr>
        <w:ilvl w:val="5"/>
        <w:numId w:val="3"/>
      </w:numPr>
      <w:wordWrap w:val="0"/>
      <w:spacing w:afterLines="50" w:after="50" w:line="336" w:lineRule="auto"/>
      <w:jc w:val="both"/>
      <w:outlineLvl w:val="5"/>
    </w:pPr>
    <w:rPr>
      <w:rFonts w:ascii="Times New Roman" w:eastAsia="宋体" w:hAnsi="Times New Roman" w:cs="Times New Roman"/>
      <w:sz w:val="24"/>
      <w:szCs w:val="24"/>
    </w:rPr>
  </w:style>
  <w:style w:type="paragraph" w:customStyle="1" w:styleId="007">
    <w:name w:val="*007七级标题格式"/>
    <w:rsid w:val="001620EE"/>
    <w:pPr>
      <w:widowControl w:val="0"/>
      <w:numPr>
        <w:ilvl w:val="6"/>
        <w:numId w:val="3"/>
      </w:numPr>
      <w:wordWrap w:val="0"/>
      <w:spacing w:afterLines="50" w:after="50" w:line="336" w:lineRule="auto"/>
      <w:jc w:val="both"/>
      <w:outlineLvl w:val="6"/>
    </w:pPr>
    <w:rPr>
      <w:rFonts w:ascii="Times New Roman" w:eastAsia="宋体" w:hAnsi="Times New Roman" w:cs="Times New Roman"/>
      <w:sz w:val="24"/>
      <w:szCs w:val="24"/>
    </w:rPr>
  </w:style>
  <w:style w:type="paragraph" w:customStyle="1" w:styleId="008">
    <w:name w:val="*008八级标题格式"/>
    <w:rsid w:val="001620EE"/>
    <w:pPr>
      <w:widowControl w:val="0"/>
      <w:numPr>
        <w:ilvl w:val="7"/>
        <w:numId w:val="3"/>
      </w:numPr>
      <w:wordWrap w:val="0"/>
      <w:spacing w:afterLines="50" w:after="50" w:line="336" w:lineRule="auto"/>
      <w:jc w:val="both"/>
      <w:outlineLvl w:val="7"/>
    </w:pPr>
    <w:rPr>
      <w:rFonts w:ascii="Times New Roman" w:eastAsia="宋体" w:hAnsi="Times New Roman" w:cs="宋体"/>
      <w:sz w:val="24"/>
      <w:szCs w:val="20"/>
    </w:rPr>
  </w:style>
  <w:style w:type="paragraph" w:customStyle="1" w:styleId="aff8">
    <w:name w:val="*篇与册格式"/>
    <w:basedOn w:val="a0"/>
    <w:autoRedefine/>
    <w:rsid w:val="001620EE"/>
    <w:pPr>
      <w:wordWrap w:val="0"/>
      <w:spacing w:beforeLines="100" w:before="100" w:afterLines="100" w:after="100"/>
      <w:jc w:val="center"/>
      <w:outlineLvl w:val="0"/>
    </w:pPr>
    <w:rPr>
      <w:rFonts w:ascii="黑体" w:eastAsia="黑体"/>
      <w:sz w:val="32"/>
    </w:rPr>
  </w:style>
  <w:style w:type="character" w:styleId="aff9">
    <w:name w:val="FollowedHyperlink"/>
    <w:basedOn w:val="a1"/>
    <w:rsid w:val="001620EE"/>
    <w:rPr>
      <w:color w:val="954F72" w:themeColor="followedHyperlink"/>
      <w:u w:val="single"/>
    </w:rPr>
  </w:style>
  <w:style w:type="paragraph" w:customStyle="1" w:styleId="affa">
    <w:name w:val="*表格文字格式（左对齐）"/>
    <w:basedOn w:val="aff4"/>
    <w:rsid w:val="001620EE"/>
    <w:pPr>
      <w:jc w:val="left"/>
    </w:pPr>
    <w:rPr>
      <w:szCs w:val="24"/>
    </w:rPr>
  </w:style>
  <w:style w:type="paragraph" w:customStyle="1" w:styleId="ctrle">
    <w:name w:val="图表文字 居中 ctrl+e"/>
    <w:basedOn w:val="a0"/>
    <w:autoRedefine/>
    <w:rsid w:val="001620EE"/>
    <w:pPr>
      <w:snapToGrid w:val="0"/>
      <w:jc w:val="center"/>
    </w:pPr>
    <w:rPr>
      <w:rFonts w:cs="宋体"/>
      <w:szCs w:val="20"/>
    </w:rPr>
  </w:style>
  <w:style w:type="paragraph" w:customStyle="1" w:styleId="affb">
    <w:name w:val="*表格文字格式（右对齐）"/>
    <w:basedOn w:val="aff4"/>
    <w:rsid w:val="001620EE"/>
    <w:pPr>
      <w:jc w:val="right"/>
    </w:pPr>
  </w:style>
  <w:style w:type="paragraph" w:styleId="affc">
    <w:name w:val="Date"/>
    <w:basedOn w:val="a0"/>
    <w:next w:val="a0"/>
    <w:link w:val="affd"/>
    <w:rsid w:val="001620EE"/>
    <w:pPr>
      <w:ind w:leftChars="2500" w:left="100"/>
    </w:pPr>
  </w:style>
  <w:style w:type="character" w:customStyle="1" w:styleId="affd">
    <w:name w:val="日期 字符"/>
    <w:basedOn w:val="a1"/>
    <w:link w:val="affc"/>
    <w:rsid w:val="001620EE"/>
    <w:rPr>
      <w:rFonts w:ascii="Times New Roman" w:eastAsia="宋体" w:hAnsi="Times New Roman" w:cs="Times New Roman"/>
      <w:sz w:val="24"/>
      <w:szCs w:val="24"/>
    </w:rPr>
  </w:style>
  <w:style w:type="table" w:customStyle="1" w:styleId="14">
    <w:name w:val="网格型1"/>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b"/>
    <w:uiPriority w:val="39"/>
    <w:rsid w:val="001620EE"/>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篇与册格式"/>
    <w:basedOn w:val="a0"/>
    <w:autoRedefine/>
    <w:rsid w:val="001620EE"/>
    <w:pPr>
      <w:wordWrap w:val="0"/>
      <w:spacing w:beforeLines="100" w:before="100" w:afterLines="100" w:after="100"/>
      <w:jc w:val="center"/>
      <w:outlineLvl w:val="0"/>
    </w:pPr>
    <w:rPr>
      <w:rFonts w:ascii="黑体" w:eastAsia="黑体"/>
      <w:color w:val="00B0F0"/>
      <w:sz w:val="32"/>
    </w:rPr>
  </w:style>
  <w:style w:type="character" w:styleId="afff">
    <w:name w:val="annotation reference"/>
    <w:basedOn w:val="a1"/>
    <w:uiPriority w:val="99"/>
    <w:semiHidden/>
    <w:unhideWhenUsed/>
    <w:rsid w:val="003B73EA"/>
    <w:rPr>
      <w:sz w:val="21"/>
      <w:szCs w:val="21"/>
    </w:rPr>
  </w:style>
  <w:style w:type="paragraph" w:styleId="afff0">
    <w:name w:val="No Spacing"/>
    <w:uiPriority w:val="1"/>
    <w:qFormat/>
    <w:rsid w:val="00CB6BCB"/>
    <w:pPr>
      <w:widowControl w:val="0"/>
      <w:jc w:val="both"/>
    </w:pPr>
  </w:style>
  <w:style w:type="character" w:styleId="afff1">
    <w:name w:val="Intense Emphasis"/>
    <w:basedOn w:val="a1"/>
    <w:uiPriority w:val="21"/>
    <w:qFormat/>
    <w:rsid w:val="002D4817"/>
    <w:rPr>
      <w:b/>
      <w:bCs/>
      <w:i/>
      <w:iCs/>
      <w:color w:val="FF0000"/>
    </w:rPr>
  </w:style>
  <w:style w:type="character" w:styleId="afff2">
    <w:name w:val="Subtle Emphasis"/>
    <w:basedOn w:val="a1"/>
    <w:uiPriority w:val="19"/>
    <w:qFormat/>
    <w:rsid w:val="009E257D"/>
    <w:rPr>
      <w:i/>
      <w:iCs/>
      <w:color w:val="808080"/>
    </w:rPr>
  </w:style>
  <w:style w:type="character" w:styleId="HTML1">
    <w:name w:val="HTML Code"/>
    <w:basedOn w:val="a1"/>
    <w:rsid w:val="00AA77D0"/>
    <w:rPr>
      <w:rFonts w:ascii="Courier New" w:hAnsi="Courier New"/>
      <w:sz w:val="20"/>
    </w:rPr>
  </w:style>
  <w:style w:type="paragraph" w:customStyle="1" w:styleId="15">
    <w:name w:val="列表段落1"/>
    <w:basedOn w:val="a0"/>
    <w:qFormat/>
    <w:rsid w:val="006D2A26"/>
    <w:pPr>
      <w:ind w:firstLine="420"/>
    </w:pPr>
    <w:rPr>
      <w:rFonts w:ascii="Times New Roman" w:eastAsia="宋体" w:hAnsi="Times New Roman"/>
      <w:bCs w:val="0"/>
      <w:szCs w:val="20"/>
    </w:rPr>
  </w:style>
  <w:style w:type="paragraph" w:customStyle="1" w:styleId="afff3">
    <w:name w:val="代码"/>
    <w:basedOn w:val="a0"/>
    <w:link w:val="afff4"/>
    <w:qFormat/>
    <w:rsid w:val="001076BF"/>
    <w:pPr>
      <w:spacing w:line="240" w:lineRule="exact"/>
      <w:ind w:firstLineChars="0" w:firstLine="0"/>
    </w:pPr>
    <w:rPr>
      <w:rFonts w:asciiTheme="minorHAnsi" w:eastAsiaTheme="minorEastAsia" w:hAnsiTheme="minorHAnsi" w:cstheme="minorBidi"/>
      <w:bCs w:val="0"/>
      <w:szCs w:val="21"/>
    </w:rPr>
  </w:style>
  <w:style w:type="character" w:customStyle="1" w:styleId="afff4">
    <w:name w:val="代码 字符"/>
    <w:basedOn w:val="a1"/>
    <w:link w:val="afff3"/>
    <w:rsid w:val="001076BF"/>
    <w:rPr>
      <w:szCs w:val="21"/>
    </w:rPr>
  </w:style>
  <w:style w:type="character" w:customStyle="1" w:styleId="pl-ent">
    <w:name w:val="pl-ent"/>
    <w:basedOn w:val="a1"/>
    <w:rsid w:val="000020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6376">
      <w:bodyDiv w:val="1"/>
      <w:marLeft w:val="0"/>
      <w:marRight w:val="0"/>
      <w:marTop w:val="0"/>
      <w:marBottom w:val="0"/>
      <w:divBdr>
        <w:top w:val="none" w:sz="0" w:space="0" w:color="auto"/>
        <w:left w:val="none" w:sz="0" w:space="0" w:color="auto"/>
        <w:bottom w:val="none" w:sz="0" w:space="0" w:color="auto"/>
        <w:right w:val="none" w:sz="0" w:space="0" w:color="auto"/>
      </w:divBdr>
    </w:div>
    <w:div w:id="1861313">
      <w:bodyDiv w:val="1"/>
      <w:marLeft w:val="0"/>
      <w:marRight w:val="0"/>
      <w:marTop w:val="0"/>
      <w:marBottom w:val="0"/>
      <w:divBdr>
        <w:top w:val="none" w:sz="0" w:space="0" w:color="auto"/>
        <w:left w:val="none" w:sz="0" w:space="0" w:color="auto"/>
        <w:bottom w:val="none" w:sz="0" w:space="0" w:color="auto"/>
        <w:right w:val="none" w:sz="0" w:space="0" w:color="auto"/>
      </w:divBdr>
    </w:div>
    <w:div w:id="5131283">
      <w:bodyDiv w:val="1"/>
      <w:marLeft w:val="0"/>
      <w:marRight w:val="0"/>
      <w:marTop w:val="0"/>
      <w:marBottom w:val="0"/>
      <w:divBdr>
        <w:top w:val="none" w:sz="0" w:space="0" w:color="auto"/>
        <w:left w:val="none" w:sz="0" w:space="0" w:color="auto"/>
        <w:bottom w:val="none" w:sz="0" w:space="0" w:color="auto"/>
        <w:right w:val="none" w:sz="0" w:space="0" w:color="auto"/>
      </w:divBdr>
    </w:div>
    <w:div w:id="18089658">
      <w:bodyDiv w:val="1"/>
      <w:marLeft w:val="0"/>
      <w:marRight w:val="0"/>
      <w:marTop w:val="0"/>
      <w:marBottom w:val="0"/>
      <w:divBdr>
        <w:top w:val="none" w:sz="0" w:space="0" w:color="auto"/>
        <w:left w:val="none" w:sz="0" w:space="0" w:color="auto"/>
        <w:bottom w:val="none" w:sz="0" w:space="0" w:color="auto"/>
        <w:right w:val="none" w:sz="0" w:space="0" w:color="auto"/>
      </w:divBdr>
    </w:div>
    <w:div w:id="94987867">
      <w:bodyDiv w:val="1"/>
      <w:marLeft w:val="0"/>
      <w:marRight w:val="0"/>
      <w:marTop w:val="0"/>
      <w:marBottom w:val="0"/>
      <w:divBdr>
        <w:top w:val="none" w:sz="0" w:space="0" w:color="auto"/>
        <w:left w:val="none" w:sz="0" w:space="0" w:color="auto"/>
        <w:bottom w:val="none" w:sz="0" w:space="0" w:color="auto"/>
        <w:right w:val="none" w:sz="0" w:space="0" w:color="auto"/>
      </w:divBdr>
    </w:div>
    <w:div w:id="100926799">
      <w:bodyDiv w:val="1"/>
      <w:marLeft w:val="0"/>
      <w:marRight w:val="0"/>
      <w:marTop w:val="0"/>
      <w:marBottom w:val="0"/>
      <w:divBdr>
        <w:top w:val="none" w:sz="0" w:space="0" w:color="auto"/>
        <w:left w:val="none" w:sz="0" w:space="0" w:color="auto"/>
        <w:bottom w:val="none" w:sz="0" w:space="0" w:color="auto"/>
        <w:right w:val="none" w:sz="0" w:space="0" w:color="auto"/>
      </w:divBdr>
    </w:div>
    <w:div w:id="123888676">
      <w:bodyDiv w:val="1"/>
      <w:marLeft w:val="0"/>
      <w:marRight w:val="0"/>
      <w:marTop w:val="0"/>
      <w:marBottom w:val="0"/>
      <w:divBdr>
        <w:top w:val="none" w:sz="0" w:space="0" w:color="auto"/>
        <w:left w:val="none" w:sz="0" w:space="0" w:color="auto"/>
        <w:bottom w:val="none" w:sz="0" w:space="0" w:color="auto"/>
        <w:right w:val="none" w:sz="0" w:space="0" w:color="auto"/>
      </w:divBdr>
      <w:divsChild>
        <w:div w:id="474562625">
          <w:marLeft w:val="0"/>
          <w:marRight w:val="0"/>
          <w:marTop w:val="120"/>
          <w:marBottom w:val="120"/>
          <w:divBdr>
            <w:top w:val="none" w:sz="0" w:space="0" w:color="auto"/>
            <w:left w:val="none" w:sz="0" w:space="0" w:color="auto"/>
            <w:bottom w:val="none" w:sz="0" w:space="0" w:color="auto"/>
            <w:right w:val="none" w:sz="0" w:space="0" w:color="auto"/>
          </w:divBdr>
        </w:div>
        <w:div w:id="2080903463">
          <w:marLeft w:val="0"/>
          <w:marRight w:val="0"/>
          <w:marTop w:val="120"/>
          <w:marBottom w:val="120"/>
          <w:divBdr>
            <w:top w:val="none" w:sz="0" w:space="0" w:color="auto"/>
            <w:left w:val="none" w:sz="0" w:space="0" w:color="auto"/>
            <w:bottom w:val="none" w:sz="0" w:space="0" w:color="auto"/>
            <w:right w:val="none" w:sz="0" w:space="0" w:color="auto"/>
          </w:divBdr>
        </w:div>
      </w:divsChild>
    </w:div>
    <w:div w:id="126171519">
      <w:bodyDiv w:val="1"/>
      <w:marLeft w:val="0"/>
      <w:marRight w:val="0"/>
      <w:marTop w:val="0"/>
      <w:marBottom w:val="0"/>
      <w:divBdr>
        <w:top w:val="none" w:sz="0" w:space="0" w:color="auto"/>
        <w:left w:val="none" w:sz="0" w:space="0" w:color="auto"/>
        <w:bottom w:val="none" w:sz="0" w:space="0" w:color="auto"/>
        <w:right w:val="none" w:sz="0" w:space="0" w:color="auto"/>
      </w:divBdr>
    </w:div>
    <w:div w:id="133304753">
      <w:bodyDiv w:val="1"/>
      <w:marLeft w:val="0"/>
      <w:marRight w:val="0"/>
      <w:marTop w:val="0"/>
      <w:marBottom w:val="0"/>
      <w:divBdr>
        <w:top w:val="none" w:sz="0" w:space="0" w:color="auto"/>
        <w:left w:val="none" w:sz="0" w:space="0" w:color="auto"/>
        <w:bottom w:val="none" w:sz="0" w:space="0" w:color="auto"/>
        <w:right w:val="none" w:sz="0" w:space="0" w:color="auto"/>
      </w:divBdr>
    </w:div>
    <w:div w:id="194121596">
      <w:bodyDiv w:val="1"/>
      <w:marLeft w:val="0"/>
      <w:marRight w:val="0"/>
      <w:marTop w:val="0"/>
      <w:marBottom w:val="0"/>
      <w:divBdr>
        <w:top w:val="none" w:sz="0" w:space="0" w:color="auto"/>
        <w:left w:val="none" w:sz="0" w:space="0" w:color="auto"/>
        <w:bottom w:val="none" w:sz="0" w:space="0" w:color="auto"/>
        <w:right w:val="none" w:sz="0" w:space="0" w:color="auto"/>
      </w:divBdr>
    </w:div>
    <w:div w:id="210265094">
      <w:bodyDiv w:val="1"/>
      <w:marLeft w:val="0"/>
      <w:marRight w:val="0"/>
      <w:marTop w:val="0"/>
      <w:marBottom w:val="0"/>
      <w:divBdr>
        <w:top w:val="none" w:sz="0" w:space="0" w:color="auto"/>
        <w:left w:val="none" w:sz="0" w:space="0" w:color="auto"/>
        <w:bottom w:val="none" w:sz="0" w:space="0" w:color="auto"/>
        <w:right w:val="none" w:sz="0" w:space="0" w:color="auto"/>
      </w:divBdr>
    </w:div>
    <w:div w:id="214511994">
      <w:bodyDiv w:val="1"/>
      <w:marLeft w:val="0"/>
      <w:marRight w:val="0"/>
      <w:marTop w:val="0"/>
      <w:marBottom w:val="0"/>
      <w:divBdr>
        <w:top w:val="none" w:sz="0" w:space="0" w:color="auto"/>
        <w:left w:val="none" w:sz="0" w:space="0" w:color="auto"/>
        <w:bottom w:val="none" w:sz="0" w:space="0" w:color="auto"/>
        <w:right w:val="none" w:sz="0" w:space="0" w:color="auto"/>
      </w:divBdr>
    </w:div>
    <w:div w:id="228657197">
      <w:bodyDiv w:val="1"/>
      <w:marLeft w:val="0"/>
      <w:marRight w:val="0"/>
      <w:marTop w:val="0"/>
      <w:marBottom w:val="0"/>
      <w:divBdr>
        <w:top w:val="none" w:sz="0" w:space="0" w:color="auto"/>
        <w:left w:val="none" w:sz="0" w:space="0" w:color="auto"/>
        <w:bottom w:val="none" w:sz="0" w:space="0" w:color="auto"/>
        <w:right w:val="none" w:sz="0" w:space="0" w:color="auto"/>
      </w:divBdr>
    </w:div>
    <w:div w:id="285161383">
      <w:bodyDiv w:val="1"/>
      <w:marLeft w:val="0"/>
      <w:marRight w:val="0"/>
      <w:marTop w:val="0"/>
      <w:marBottom w:val="0"/>
      <w:divBdr>
        <w:top w:val="none" w:sz="0" w:space="0" w:color="auto"/>
        <w:left w:val="none" w:sz="0" w:space="0" w:color="auto"/>
        <w:bottom w:val="none" w:sz="0" w:space="0" w:color="auto"/>
        <w:right w:val="none" w:sz="0" w:space="0" w:color="auto"/>
      </w:divBdr>
    </w:div>
    <w:div w:id="288509326">
      <w:bodyDiv w:val="1"/>
      <w:marLeft w:val="0"/>
      <w:marRight w:val="0"/>
      <w:marTop w:val="0"/>
      <w:marBottom w:val="0"/>
      <w:divBdr>
        <w:top w:val="none" w:sz="0" w:space="0" w:color="auto"/>
        <w:left w:val="none" w:sz="0" w:space="0" w:color="auto"/>
        <w:bottom w:val="none" w:sz="0" w:space="0" w:color="auto"/>
        <w:right w:val="none" w:sz="0" w:space="0" w:color="auto"/>
      </w:divBdr>
    </w:div>
    <w:div w:id="311060038">
      <w:bodyDiv w:val="1"/>
      <w:marLeft w:val="0"/>
      <w:marRight w:val="0"/>
      <w:marTop w:val="0"/>
      <w:marBottom w:val="0"/>
      <w:divBdr>
        <w:top w:val="none" w:sz="0" w:space="0" w:color="auto"/>
        <w:left w:val="none" w:sz="0" w:space="0" w:color="auto"/>
        <w:bottom w:val="none" w:sz="0" w:space="0" w:color="auto"/>
        <w:right w:val="none" w:sz="0" w:space="0" w:color="auto"/>
      </w:divBdr>
    </w:div>
    <w:div w:id="324670351">
      <w:bodyDiv w:val="1"/>
      <w:marLeft w:val="0"/>
      <w:marRight w:val="0"/>
      <w:marTop w:val="0"/>
      <w:marBottom w:val="0"/>
      <w:divBdr>
        <w:top w:val="none" w:sz="0" w:space="0" w:color="auto"/>
        <w:left w:val="none" w:sz="0" w:space="0" w:color="auto"/>
        <w:bottom w:val="none" w:sz="0" w:space="0" w:color="auto"/>
        <w:right w:val="none" w:sz="0" w:space="0" w:color="auto"/>
      </w:divBdr>
    </w:div>
    <w:div w:id="331416066">
      <w:bodyDiv w:val="1"/>
      <w:marLeft w:val="0"/>
      <w:marRight w:val="0"/>
      <w:marTop w:val="0"/>
      <w:marBottom w:val="0"/>
      <w:divBdr>
        <w:top w:val="none" w:sz="0" w:space="0" w:color="auto"/>
        <w:left w:val="none" w:sz="0" w:space="0" w:color="auto"/>
        <w:bottom w:val="none" w:sz="0" w:space="0" w:color="auto"/>
        <w:right w:val="none" w:sz="0" w:space="0" w:color="auto"/>
      </w:divBdr>
    </w:div>
    <w:div w:id="340356565">
      <w:bodyDiv w:val="1"/>
      <w:marLeft w:val="0"/>
      <w:marRight w:val="0"/>
      <w:marTop w:val="0"/>
      <w:marBottom w:val="0"/>
      <w:divBdr>
        <w:top w:val="none" w:sz="0" w:space="0" w:color="auto"/>
        <w:left w:val="none" w:sz="0" w:space="0" w:color="auto"/>
        <w:bottom w:val="none" w:sz="0" w:space="0" w:color="auto"/>
        <w:right w:val="none" w:sz="0" w:space="0" w:color="auto"/>
      </w:divBdr>
      <w:divsChild>
        <w:div w:id="1455445409">
          <w:marLeft w:val="0"/>
          <w:marRight w:val="0"/>
          <w:marTop w:val="120"/>
          <w:marBottom w:val="120"/>
          <w:divBdr>
            <w:top w:val="none" w:sz="0" w:space="0" w:color="auto"/>
            <w:left w:val="none" w:sz="0" w:space="0" w:color="auto"/>
            <w:bottom w:val="none" w:sz="0" w:space="0" w:color="auto"/>
            <w:right w:val="none" w:sz="0" w:space="0" w:color="auto"/>
          </w:divBdr>
        </w:div>
        <w:div w:id="1860460746">
          <w:marLeft w:val="0"/>
          <w:marRight w:val="0"/>
          <w:marTop w:val="120"/>
          <w:marBottom w:val="120"/>
          <w:divBdr>
            <w:top w:val="none" w:sz="0" w:space="0" w:color="auto"/>
            <w:left w:val="none" w:sz="0" w:space="0" w:color="auto"/>
            <w:bottom w:val="none" w:sz="0" w:space="0" w:color="auto"/>
            <w:right w:val="none" w:sz="0" w:space="0" w:color="auto"/>
          </w:divBdr>
        </w:div>
      </w:divsChild>
    </w:div>
    <w:div w:id="347146157">
      <w:bodyDiv w:val="1"/>
      <w:marLeft w:val="0"/>
      <w:marRight w:val="0"/>
      <w:marTop w:val="0"/>
      <w:marBottom w:val="0"/>
      <w:divBdr>
        <w:top w:val="none" w:sz="0" w:space="0" w:color="auto"/>
        <w:left w:val="none" w:sz="0" w:space="0" w:color="auto"/>
        <w:bottom w:val="none" w:sz="0" w:space="0" w:color="auto"/>
        <w:right w:val="none" w:sz="0" w:space="0" w:color="auto"/>
      </w:divBdr>
      <w:divsChild>
        <w:div w:id="31342086">
          <w:marLeft w:val="0"/>
          <w:marRight w:val="0"/>
          <w:marTop w:val="0"/>
          <w:marBottom w:val="0"/>
          <w:divBdr>
            <w:top w:val="none" w:sz="0" w:space="0" w:color="auto"/>
            <w:left w:val="none" w:sz="0" w:space="0" w:color="auto"/>
            <w:bottom w:val="none" w:sz="0" w:space="0" w:color="auto"/>
            <w:right w:val="none" w:sz="0" w:space="0" w:color="auto"/>
          </w:divBdr>
          <w:divsChild>
            <w:div w:id="114920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24411">
      <w:bodyDiv w:val="1"/>
      <w:marLeft w:val="0"/>
      <w:marRight w:val="0"/>
      <w:marTop w:val="0"/>
      <w:marBottom w:val="0"/>
      <w:divBdr>
        <w:top w:val="none" w:sz="0" w:space="0" w:color="auto"/>
        <w:left w:val="none" w:sz="0" w:space="0" w:color="auto"/>
        <w:bottom w:val="none" w:sz="0" w:space="0" w:color="auto"/>
        <w:right w:val="none" w:sz="0" w:space="0" w:color="auto"/>
      </w:divBdr>
    </w:div>
    <w:div w:id="368645696">
      <w:bodyDiv w:val="1"/>
      <w:marLeft w:val="0"/>
      <w:marRight w:val="0"/>
      <w:marTop w:val="0"/>
      <w:marBottom w:val="0"/>
      <w:divBdr>
        <w:top w:val="none" w:sz="0" w:space="0" w:color="auto"/>
        <w:left w:val="none" w:sz="0" w:space="0" w:color="auto"/>
        <w:bottom w:val="none" w:sz="0" w:space="0" w:color="auto"/>
        <w:right w:val="none" w:sz="0" w:space="0" w:color="auto"/>
      </w:divBdr>
    </w:div>
    <w:div w:id="396515643">
      <w:bodyDiv w:val="1"/>
      <w:marLeft w:val="0"/>
      <w:marRight w:val="0"/>
      <w:marTop w:val="0"/>
      <w:marBottom w:val="0"/>
      <w:divBdr>
        <w:top w:val="none" w:sz="0" w:space="0" w:color="auto"/>
        <w:left w:val="none" w:sz="0" w:space="0" w:color="auto"/>
        <w:bottom w:val="none" w:sz="0" w:space="0" w:color="auto"/>
        <w:right w:val="none" w:sz="0" w:space="0" w:color="auto"/>
      </w:divBdr>
    </w:div>
    <w:div w:id="427846270">
      <w:bodyDiv w:val="1"/>
      <w:marLeft w:val="0"/>
      <w:marRight w:val="0"/>
      <w:marTop w:val="0"/>
      <w:marBottom w:val="0"/>
      <w:divBdr>
        <w:top w:val="none" w:sz="0" w:space="0" w:color="auto"/>
        <w:left w:val="none" w:sz="0" w:space="0" w:color="auto"/>
        <w:bottom w:val="none" w:sz="0" w:space="0" w:color="auto"/>
        <w:right w:val="none" w:sz="0" w:space="0" w:color="auto"/>
      </w:divBdr>
    </w:div>
    <w:div w:id="435102728">
      <w:bodyDiv w:val="1"/>
      <w:marLeft w:val="0"/>
      <w:marRight w:val="0"/>
      <w:marTop w:val="0"/>
      <w:marBottom w:val="0"/>
      <w:divBdr>
        <w:top w:val="none" w:sz="0" w:space="0" w:color="auto"/>
        <w:left w:val="none" w:sz="0" w:space="0" w:color="auto"/>
        <w:bottom w:val="none" w:sz="0" w:space="0" w:color="auto"/>
        <w:right w:val="none" w:sz="0" w:space="0" w:color="auto"/>
      </w:divBdr>
    </w:div>
    <w:div w:id="441611348">
      <w:bodyDiv w:val="1"/>
      <w:marLeft w:val="0"/>
      <w:marRight w:val="0"/>
      <w:marTop w:val="0"/>
      <w:marBottom w:val="0"/>
      <w:divBdr>
        <w:top w:val="none" w:sz="0" w:space="0" w:color="auto"/>
        <w:left w:val="none" w:sz="0" w:space="0" w:color="auto"/>
        <w:bottom w:val="none" w:sz="0" w:space="0" w:color="auto"/>
        <w:right w:val="none" w:sz="0" w:space="0" w:color="auto"/>
      </w:divBdr>
      <w:divsChild>
        <w:div w:id="660351488">
          <w:marLeft w:val="0"/>
          <w:marRight w:val="0"/>
          <w:marTop w:val="120"/>
          <w:marBottom w:val="120"/>
          <w:divBdr>
            <w:top w:val="none" w:sz="0" w:space="0" w:color="auto"/>
            <w:left w:val="none" w:sz="0" w:space="0" w:color="auto"/>
            <w:bottom w:val="none" w:sz="0" w:space="0" w:color="auto"/>
            <w:right w:val="none" w:sz="0" w:space="0" w:color="auto"/>
          </w:divBdr>
        </w:div>
        <w:div w:id="1678189680">
          <w:marLeft w:val="0"/>
          <w:marRight w:val="0"/>
          <w:marTop w:val="120"/>
          <w:marBottom w:val="120"/>
          <w:divBdr>
            <w:top w:val="none" w:sz="0" w:space="0" w:color="auto"/>
            <w:left w:val="none" w:sz="0" w:space="0" w:color="auto"/>
            <w:bottom w:val="none" w:sz="0" w:space="0" w:color="auto"/>
            <w:right w:val="none" w:sz="0" w:space="0" w:color="auto"/>
          </w:divBdr>
        </w:div>
        <w:div w:id="1862476853">
          <w:marLeft w:val="0"/>
          <w:marRight w:val="0"/>
          <w:marTop w:val="120"/>
          <w:marBottom w:val="120"/>
          <w:divBdr>
            <w:top w:val="none" w:sz="0" w:space="0" w:color="auto"/>
            <w:left w:val="none" w:sz="0" w:space="0" w:color="auto"/>
            <w:bottom w:val="none" w:sz="0" w:space="0" w:color="auto"/>
            <w:right w:val="none" w:sz="0" w:space="0" w:color="auto"/>
          </w:divBdr>
        </w:div>
      </w:divsChild>
    </w:div>
    <w:div w:id="449788850">
      <w:bodyDiv w:val="1"/>
      <w:marLeft w:val="0"/>
      <w:marRight w:val="0"/>
      <w:marTop w:val="0"/>
      <w:marBottom w:val="0"/>
      <w:divBdr>
        <w:top w:val="none" w:sz="0" w:space="0" w:color="auto"/>
        <w:left w:val="none" w:sz="0" w:space="0" w:color="auto"/>
        <w:bottom w:val="none" w:sz="0" w:space="0" w:color="auto"/>
        <w:right w:val="none" w:sz="0" w:space="0" w:color="auto"/>
      </w:divBdr>
      <w:divsChild>
        <w:div w:id="1109004490">
          <w:marLeft w:val="0"/>
          <w:marRight w:val="0"/>
          <w:marTop w:val="0"/>
          <w:marBottom w:val="0"/>
          <w:divBdr>
            <w:top w:val="none" w:sz="0" w:space="0" w:color="auto"/>
            <w:left w:val="none" w:sz="0" w:space="0" w:color="auto"/>
            <w:bottom w:val="none" w:sz="0" w:space="0" w:color="auto"/>
            <w:right w:val="none" w:sz="0" w:space="0" w:color="auto"/>
          </w:divBdr>
          <w:divsChild>
            <w:div w:id="202405982">
              <w:marLeft w:val="0"/>
              <w:marRight w:val="0"/>
              <w:marTop w:val="0"/>
              <w:marBottom w:val="0"/>
              <w:divBdr>
                <w:top w:val="none" w:sz="0" w:space="0" w:color="auto"/>
                <w:left w:val="none" w:sz="0" w:space="0" w:color="auto"/>
                <w:bottom w:val="none" w:sz="0" w:space="0" w:color="auto"/>
                <w:right w:val="none" w:sz="0" w:space="0" w:color="auto"/>
              </w:divBdr>
            </w:div>
            <w:div w:id="1515723701">
              <w:marLeft w:val="0"/>
              <w:marRight w:val="0"/>
              <w:marTop w:val="0"/>
              <w:marBottom w:val="0"/>
              <w:divBdr>
                <w:top w:val="none" w:sz="0" w:space="0" w:color="auto"/>
                <w:left w:val="none" w:sz="0" w:space="0" w:color="auto"/>
                <w:bottom w:val="none" w:sz="0" w:space="0" w:color="auto"/>
                <w:right w:val="none" w:sz="0" w:space="0" w:color="auto"/>
              </w:divBdr>
            </w:div>
            <w:div w:id="1549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28756">
      <w:bodyDiv w:val="1"/>
      <w:marLeft w:val="0"/>
      <w:marRight w:val="0"/>
      <w:marTop w:val="0"/>
      <w:marBottom w:val="0"/>
      <w:divBdr>
        <w:top w:val="none" w:sz="0" w:space="0" w:color="auto"/>
        <w:left w:val="none" w:sz="0" w:space="0" w:color="auto"/>
        <w:bottom w:val="none" w:sz="0" w:space="0" w:color="auto"/>
        <w:right w:val="none" w:sz="0" w:space="0" w:color="auto"/>
      </w:divBdr>
    </w:div>
    <w:div w:id="463812411">
      <w:bodyDiv w:val="1"/>
      <w:marLeft w:val="0"/>
      <w:marRight w:val="0"/>
      <w:marTop w:val="0"/>
      <w:marBottom w:val="0"/>
      <w:divBdr>
        <w:top w:val="none" w:sz="0" w:space="0" w:color="auto"/>
        <w:left w:val="none" w:sz="0" w:space="0" w:color="auto"/>
        <w:bottom w:val="none" w:sz="0" w:space="0" w:color="auto"/>
        <w:right w:val="none" w:sz="0" w:space="0" w:color="auto"/>
      </w:divBdr>
    </w:div>
    <w:div w:id="471564044">
      <w:bodyDiv w:val="1"/>
      <w:marLeft w:val="0"/>
      <w:marRight w:val="0"/>
      <w:marTop w:val="0"/>
      <w:marBottom w:val="0"/>
      <w:divBdr>
        <w:top w:val="none" w:sz="0" w:space="0" w:color="auto"/>
        <w:left w:val="none" w:sz="0" w:space="0" w:color="auto"/>
        <w:bottom w:val="none" w:sz="0" w:space="0" w:color="auto"/>
        <w:right w:val="none" w:sz="0" w:space="0" w:color="auto"/>
      </w:divBdr>
    </w:div>
    <w:div w:id="472068051">
      <w:bodyDiv w:val="1"/>
      <w:marLeft w:val="0"/>
      <w:marRight w:val="0"/>
      <w:marTop w:val="0"/>
      <w:marBottom w:val="0"/>
      <w:divBdr>
        <w:top w:val="none" w:sz="0" w:space="0" w:color="auto"/>
        <w:left w:val="none" w:sz="0" w:space="0" w:color="auto"/>
        <w:bottom w:val="none" w:sz="0" w:space="0" w:color="auto"/>
        <w:right w:val="none" w:sz="0" w:space="0" w:color="auto"/>
      </w:divBdr>
    </w:div>
    <w:div w:id="499581459">
      <w:bodyDiv w:val="1"/>
      <w:marLeft w:val="0"/>
      <w:marRight w:val="0"/>
      <w:marTop w:val="0"/>
      <w:marBottom w:val="0"/>
      <w:divBdr>
        <w:top w:val="none" w:sz="0" w:space="0" w:color="auto"/>
        <w:left w:val="none" w:sz="0" w:space="0" w:color="auto"/>
        <w:bottom w:val="none" w:sz="0" w:space="0" w:color="auto"/>
        <w:right w:val="none" w:sz="0" w:space="0" w:color="auto"/>
      </w:divBdr>
    </w:div>
    <w:div w:id="521893115">
      <w:bodyDiv w:val="1"/>
      <w:marLeft w:val="0"/>
      <w:marRight w:val="0"/>
      <w:marTop w:val="0"/>
      <w:marBottom w:val="0"/>
      <w:divBdr>
        <w:top w:val="none" w:sz="0" w:space="0" w:color="auto"/>
        <w:left w:val="none" w:sz="0" w:space="0" w:color="auto"/>
        <w:bottom w:val="none" w:sz="0" w:space="0" w:color="auto"/>
        <w:right w:val="none" w:sz="0" w:space="0" w:color="auto"/>
      </w:divBdr>
    </w:div>
    <w:div w:id="526480522">
      <w:bodyDiv w:val="1"/>
      <w:marLeft w:val="0"/>
      <w:marRight w:val="0"/>
      <w:marTop w:val="0"/>
      <w:marBottom w:val="0"/>
      <w:divBdr>
        <w:top w:val="none" w:sz="0" w:space="0" w:color="auto"/>
        <w:left w:val="none" w:sz="0" w:space="0" w:color="auto"/>
        <w:bottom w:val="none" w:sz="0" w:space="0" w:color="auto"/>
        <w:right w:val="none" w:sz="0" w:space="0" w:color="auto"/>
      </w:divBdr>
      <w:divsChild>
        <w:div w:id="378625408">
          <w:marLeft w:val="0"/>
          <w:marRight w:val="0"/>
          <w:marTop w:val="0"/>
          <w:marBottom w:val="0"/>
          <w:divBdr>
            <w:top w:val="none" w:sz="0" w:space="0" w:color="auto"/>
            <w:left w:val="none" w:sz="0" w:space="0" w:color="auto"/>
            <w:bottom w:val="none" w:sz="0" w:space="0" w:color="auto"/>
            <w:right w:val="none" w:sz="0" w:space="0" w:color="auto"/>
          </w:divBdr>
        </w:div>
      </w:divsChild>
    </w:div>
    <w:div w:id="536699933">
      <w:bodyDiv w:val="1"/>
      <w:marLeft w:val="0"/>
      <w:marRight w:val="0"/>
      <w:marTop w:val="0"/>
      <w:marBottom w:val="0"/>
      <w:divBdr>
        <w:top w:val="none" w:sz="0" w:space="0" w:color="auto"/>
        <w:left w:val="none" w:sz="0" w:space="0" w:color="auto"/>
        <w:bottom w:val="none" w:sz="0" w:space="0" w:color="auto"/>
        <w:right w:val="none" w:sz="0" w:space="0" w:color="auto"/>
      </w:divBdr>
    </w:div>
    <w:div w:id="552430822">
      <w:bodyDiv w:val="1"/>
      <w:marLeft w:val="0"/>
      <w:marRight w:val="0"/>
      <w:marTop w:val="0"/>
      <w:marBottom w:val="0"/>
      <w:divBdr>
        <w:top w:val="none" w:sz="0" w:space="0" w:color="auto"/>
        <w:left w:val="none" w:sz="0" w:space="0" w:color="auto"/>
        <w:bottom w:val="none" w:sz="0" w:space="0" w:color="auto"/>
        <w:right w:val="none" w:sz="0" w:space="0" w:color="auto"/>
      </w:divBdr>
    </w:div>
    <w:div w:id="557057381">
      <w:bodyDiv w:val="1"/>
      <w:marLeft w:val="0"/>
      <w:marRight w:val="0"/>
      <w:marTop w:val="0"/>
      <w:marBottom w:val="0"/>
      <w:divBdr>
        <w:top w:val="none" w:sz="0" w:space="0" w:color="auto"/>
        <w:left w:val="none" w:sz="0" w:space="0" w:color="auto"/>
        <w:bottom w:val="none" w:sz="0" w:space="0" w:color="auto"/>
        <w:right w:val="none" w:sz="0" w:space="0" w:color="auto"/>
      </w:divBdr>
    </w:div>
    <w:div w:id="557790653">
      <w:bodyDiv w:val="1"/>
      <w:marLeft w:val="0"/>
      <w:marRight w:val="0"/>
      <w:marTop w:val="0"/>
      <w:marBottom w:val="0"/>
      <w:divBdr>
        <w:top w:val="none" w:sz="0" w:space="0" w:color="auto"/>
        <w:left w:val="none" w:sz="0" w:space="0" w:color="auto"/>
        <w:bottom w:val="none" w:sz="0" w:space="0" w:color="auto"/>
        <w:right w:val="none" w:sz="0" w:space="0" w:color="auto"/>
      </w:divBdr>
    </w:div>
    <w:div w:id="560561872">
      <w:bodyDiv w:val="1"/>
      <w:marLeft w:val="0"/>
      <w:marRight w:val="0"/>
      <w:marTop w:val="0"/>
      <w:marBottom w:val="0"/>
      <w:divBdr>
        <w:top w:val="none" w:sz="0" w:space="0" w:color="auto"/>
        <w:left w:val="none" w:sz="0" w:space="0" w:color="auto"/>
        <w:bottom w:val="none" w:sz="0" w:space="0" w:color="auto"/>
        <w:right w:val="none" w:sz="0" w:space="0" w:color="auto"/>
      </w:divBdr>
    </w:div>
    <w:div w:id="561015933">
      <w:bodyDiv w:val="1"/>
      <w:marLeft w:val="0"/>
      <w:marRight w:val="0"/>
      <w:marTop w:val="0"/>
      <w:marBottom w:val="0"/>
      <w:divBdr>
        <w:top w:val="none" w:sz="0" w:space="0" w:color="auto"/>
        <w:left w:val="none" w:sz="0" w:space="0" w:color="auto"/>
        <w:bottom w:val="none" w:sz="0" w:space="0" w:color="auto"/>
        <w:right w:val="none" w:sz="0" w:space="0" w:color="auto"/>
      </w:divBdr>
    </w:div>
    <w:div w:id="574441131">
      <w:bodyDiv w:val="1"/>
      <w:marLeft w:val="0"/>
      <w:marRight w:val="0"/>
      <w:marTop w:val="0"/>
      <w:marBottom w:val="0"/>
      <w:divBdr>
        <w:top w:val="none" w:sz="0" w:space="0" w:color="auto"/>
        <w:left w:val="none" w:sz="0" w:space="0" w:color="auto"/>
        <w:bottom w:val="none" w:sz="0" w:space="0" w:color="auto"/>
        <w:right w:val="none" w:sz="0" w:space="0" w:color="auto"/>
      </w:divBdr>
      <w:divsChild>
        <w:div w:id="686949941">
          <w:marLeft w:val="0"/>
          <w:marRight w:val="0"/>
          <w:marTop w:val="120"/>
          <w:marBottom w:val="120"/>
          <w:divBdr>
            <w:top w:val="none" w:sz="0" w:space="0" w:color="auto"/>
            <w:left w:val="none" w:sz="0" w:space="0" w:color="auto"/>
            <w:bottom w:val="none" w:sz="0" w:space="0" w:color="auto"/>
            <w:right w:val="none" w:sz="0" w:space="0" w:color="auto"/>
          </w:divBdr>
        </w:div>
      </w:divsChild>
    </w:div>
    <w:div w:id="583341318">
      <w:bodyDiv w:val="1"/>
      <w:marLeft w:val="0"/>
      <w:marRight w:val="0"/>
      <w:marTop w:val="0"/>
      <w:marBottom w:val="0"/>
      <w:divBdr>
        <w:top w:val="none" w:sz="0" w:space="0" w:color="auto"/>
        <w:left w:val="none" w:sz="0" w:space="0" w:color="auto"/>
        <w:bottom w:val="none" w:sz="0" w:space="0" w:color="auto"/>
        <w:right w:val="none" w:sz="0" w:space="0" w:color="auto"/>
      </w:divBdr>
    </w:div>
    <w:div w:id="596523136">
      <w:bodyDiv w:val="1"/>
      <w:marLeft w:val="0"/>
      <w:marRight w:val="0"/>
      <w:marTop w:val="0"/>
      <w:marBottom w:val="0"/>
      <w:divBdr>
        <w:top w:val="none" w:sz="0" w:space="0" w:color="auto"/>
        <w:left w:val="none" w:sz="0" w:space="0" w:color="auto"/>
        <w:bottom w:val="none" w:sz="0" w:space="0" w:color="auto"/>
        <w:right w:val="none" w:sz="0" w:space="0" w:color="auto"/>
      </w:divBdr>
    </w:div>
    <w:div w:id="599339007">
      <w:bodyDiv w:val="1"/>
      <w:marLeft w:val="0"/>
      <w:marRight w:val="0"/>
      <w:marTop w:val="0"/>
      <w:marBottom w:val="0"/>
      <w:divBdr>
        <w:top w:val="none" w:sz="0" w:space="0" w:color="auto"/>
        <w:left w:val="none" w:sz="0" w:space="0" w:color="auto"/>
        <w:bottom w:val="none" w:sz="0" w:space="0" w:color="auto"/>
        <w:right w:val="none" w:sz="0" w:space="0" w:color="auto"/>
      </w:divBdr>
    </w:div>
    <w:div w:id="649095266">
      <w:bodyDiv w:val="1"/>
      <w:marLeft w:val="0"/>
      <w:marRight w:val="0"/>
      <w:marTop w:val="0"/>
      <w:marBottom w:val="0"/>
      <w:divBdr>
        <w:top w:val="none" w:sz="0" w:space="0" w:color="auto"/>
        <w:left w:val="none" w:sz="0" w:space="0" w:color="auto"/>
        <w:bottom w:val="none" w:sz="0" w:space="0" w:color="auto"/>
        <w:right w:val="none" w:sz="0" w:space="0" w:color="auto"/>
      </w:divBdr>
    </w:div>
    <w:div w:id="656543675">
      <w:bodyDiv w:val="1"/>
      <w:marLeft w:val="0"/>
      <w:marRight w:val="0"/>
      <w:marTop w:val="0"/>
      <w:marBottom w:val="0"/>
      <w:divBdr>
        <w:top w:val="none" w:sz="0" w:space="0" w:color="auto"/>
        <w:left w:val="none" w:sz="0" w:space="0" w:color="auto"/>
        <w:bottom w:val="none" w:sz="0" w:space="0" w:color="auto"/>
        <w:right w:val="none" w:sz="0" w:space="0" w:color="auto"/>
      </w:divBdr>
    </w:div>
    <w:div w:id="702250482">
      <w:bodyDiv w:val="1"/>
      <w:marLeft w:val="0"/>
      <w:marRight w:val="0"/>
      <w:marTop w:val="0"/>
      <w:marBottom w:val="0"/>
      <w:divBdr>
        <w:top w:val="none" w:sz="0" w:space="0" w:color="auto"/>
        <w:left w:val="none" w:sz="0" w:space="0" w:color="auto"/>
        <w:bottom w:val="none" w:sz="0" w:space="0" w:color="auto"/>
        <w:right w:val="none" w:sz="0" w:space="0" w:color="auto"/>
      </w:divBdr>
      <w:divsChild>
        <w:div w:id="290939483">
          <w:marLeft w:val="0"/>
          <w:marRight w:val="0"/>
          <w:marTop w:val="0"/>
          <w:marBottom w:val="0"/>
          <w:divBdr>
            <w:top w:val="none" w:sz="0" w:space="0" w:color="auto"/>
            <w:left w:val="none" w:sz="0" w:space="0" w:color="auto"/>
            <w:bottom w:val="none" w:sz="0" w:space="0" w:color="auto"/>
            <w:right w:val="none" w:sz="0" w:space="0" w:color="auto"/>
          </w:divBdr>
        </w:div>
        <w:div w:id="692652133">
          <w:marLeft w:val="0"/>
          <w:marRight w:val="0"/>
          <w:marTop w:val="0"/>
          <w:marBottom w:val="0"/>
          <w:divBdr>
            <w:top w:val="none" w:sz="0" w:space="0" w:color="auto"/>
            <w:left w:val="none" w:sz="0" w:space="0" w:color="auto"/>
            <w:bottom w:val="none" w:sz="0" w:space="0" w:color="auto"/>
            <w:right w:val="none" w:sz="0" w:space="0" w:color="auto"/>
          </w:divBdr>
        </w:div>
        <w:div w:id="1101753729">
          <w:marLeft w:val="0"/>
          <w:marRight w:val="0"/>
          <w:marTop w:val="0"/>
          <w:marBottom w:val="0"/>
          <w:divBdr>
            <w:top w:val="none" w:sz="0" w:space="0" w:color="auto"/>
            <w:left w:val="none" w:sz="0" w:space="0" w:color="auto"/>
            <w:bottom w:val="none" w:sz="0" w:space="0" w:color="auto"/>
            <w:right w:val="none" w:sz="0" w:space="0" w:color="auto"/>
          </w:divBdr>
        </w:div>
        <w:div w:id="1549029162">
          <w:marLeft w:val="0"/>
          <w:marRight w:val="0"/>
          <w:marTop w:val="0"/>
          <w:marBottom w:val="0"/>
          <w:divBdr>
            <w:top w:val="none" w:sz="0" w:space="0" w:color="auto"/>
            <w:left w:val="none" w:sz="0" w:space="0" w:color="auto"/>
            <w:bottom w:val="none" w:sz="0" w:space="0" w:color="auto"/>
            <w:right w:val="none" w:sz="0" w:space="0" w:color="auto"/>
          </w:divBdr>
        </w:div>
        <w:div w:id="1558399139">
          <w:marLeft w:val="0"/>
          <w:marRight w:val="0"/>
          <w:marTop w:val="0"/>
          <w:marBottom w:val="0"/>
          <w:divBdr>
            <w:top w:val="none" w:sz="0" w:space="0" w:color="auto"/>
            <w:left w:val="none" w:sz="0" w:space="0" w:color="auto"/>
            <w:bottom w:val="none" w:sz="0" w:space="0" w:color="auto"/>
            <w:right w:val="none" w:sz="0" w:space="0" w:color="auto"/>
          </w:divBdr>
        </w:div>
      </w:divsChild>
    </w:div>
    <w:div w:id="715084490">
      <w:bodyDiv w:val="1"/>
      <w:marLeft w:val="0"/>
      <w:marRight w:val="0"/>
      <w:marTop w:val="0"/>
      <w:marBottom w:val="0"/>
      <w:divBdr>
        <w:top w:val="none" w:sz="0" w:space="0" w:color="auto"/>
        <w:left w:val="none" w:sz="0" w:space="0" w:color="auto"/>
        <w:bottom w:val="none" w:sz="0" w:space="0" w:color="auto"/>
        <w:right w:val="none" w:sz="0" w:space="0" w:color="auto"/>
      </w:divBdr>
    </w:div>
    <w:div w:id="720636536">
      <w:bodyDiv w:val="1"/>
      <w:marLeft w:val="0"/>
      <w:marRight w:val="0"/>
      <w:marTop w:val="0"/>
      <w:marBottom w:val="0"/>
      <w:divBdr>
        <w:top w:val="none" w:sz="0" w:space="0" w:color="auto"/>
        <w:left w:val="none" w:sz="0" w:space="0" w:color="auto"/>
        <w:bottom w:val="none" w:sz="0" w:space="0" w:color="auto"/>
        <w:right w:val="none" w:sz="0" w:space="0" w:color="auto"/>
      </w:divBdr>
    </w:div>
    <w:div w:id="725950099">
      <w:bodyDiv w:val="1"/>
      <w:marLeft w:val="0"/>
      <w:marRight w:val="0"/>
      <w:marTop w:val="0"/>
      <w:marBottom w:val="0"/>
      <w:divBdr>
        <w:top w:val="none" w:sz="0" w:space="0" w:color="auto"/>
        <w:left w:val="none" w:sz="0" w:space="0" w:color="auto"/>
        <w:bottom w:val="none" w:sz="0" w:space="0" w:color="auto"/>
        <w:right w:val="none" w:sz="0" w:space="0" w:color="auto"/>
      </w:divBdr>
    </w:div>
    <w:div w:id="730343792">
      <w:bodyDiv w:val="1"/>
      <w:marLeft w:val="0"/>
      <w:marRight w:val="0"/>
      <w:marTop w:val="0"/>
      <w:marBottom w:val="0"/>
      <w:divBdr>
        <w:top w:val="none" w:sz="0" w:space="0" w:color="auto"/>
        <w:left w:val="none" w:sz="0" w:space="0" w:color="auto"/>
        <w:bottom w:val="none" w:sz="0" w:space="0" w:color="auto"/>
        <w:right w:val="none" w:sz="0" w:space="0" w:color="auto"/>
      </w:divBdr>
    </w:div>
    <w:div w:id="732122672">
      <w:bodyDiv w:val="1"/>
      <w:marLeft w:val="0"/>
      <w:marRight w:val="0"/>
      <w:marTop w:val="0"/>
      <w:marBottom w:val="0"/>
      <w:divBdr>
        <w:top w:val="none" w:sz="0" w:space="0" w:color="auto"/>
        <w:left w:val="none" w:sz="0" w:space="0" w:color="auto"/>
        <w:bottom w:val="none" w:sz="0" w:space="0" w:color="auto"/>
        <w:right w:val="none" w:sz="0" w:space="0" w:color="auto"/>
      </w:divBdr>
    </w:div>
    <w:div w:id="735473254">
      <w:bodyDiv w:val="1"/>
      <w:marLeft w:val="0"/>
      <w:marRight w:val="0"/>
      <w:marTop w:val="0"/>
      <w:marBottom w:val="0"/>
      <w:divBdr>
        <w:top w:val="none" w:sz="0" w:space="0" w:color="auto"/>
        <w:left w:val="none" w:sz="0" w:space="0" w:color="auto"/>
        <w:bottom w:val="none" w:sz="0" w:space="0" w:color="auto"/>
        <w:right w:val="none" w:sz="0" w:space="0" w:color="auto"/>
      </w:divBdr>
      <w:divsChild>
        <w:div w:id="168453311">
          <w:marLeft w:val="0"/>
          <w:marRight w:val="0"/>
          <w:marTop w:val="0"/>
          <w:marBottom w:val="0"/>
          <w:divBdr>
            <w:top w:val="none" w:sz="0" w:space="0" w:color="auto"/>
            <w:left w:val="none" w:sz="0" w:space="0" w:color="auto"/>
            <w:bottom w:val="none" w:sz="0" w:space="0" w:color="auto"/>
            <w:right w:val="none" w:sz="0" w:space="0" w:color="auto"/>
          </w:divBdr>
          <w:divsChild>
            <w:div w:id="293172730">
              <w:marLeft w:val="0"/>
              <w:marRight w:val="0"/>
              <w:marTop w:val="120"/>
              <w:marBottom w:val="120"/>
              <w:divBdr>
                <w:top w:val="none" w:sz="0" w:space="0" w:color="auto"/>
                <w:left w:val="none" w:sz="0" w:space="0" w:color="auto"/>
                <w:bottom w:val="none" w:sz="0" w:space="0" w:color="auto"/>
                <w:right w:val="none" w:sz="0" w:space="0" w:color="auto"/>
              </w:divBdr>
            </w:div>
            <w:div w:id="318072213">
              <w:marLeft w:val="0"/>
              <w:marRight w:val="0"/>
              <w:marTop w:val="120"/>
              <w:marBottom w:val="120"/>
              <w:divBdr>
                <w:top w:val="none" w:sz="0" w:space="0" w:color="auto"/>
                <w:left w:val="none" w:sz="0" w:space="0" w:color="auto"/>
                <w:bottom w:val="none" w:sz="0" w:space="0" w:color="auto"/>
                <w:right w:val="none" w:sz="0" w:space="0" w:color="auto"/>
              </w:divBdr>
            </w:div>
            <w:div w:id="325255422">
              <w:marLeft w:val="0"/>
              <w:marRight w:val="0"/>
              <w:marTop w:val="120"/>
              <w:marBottom w:val="120"/>
              <w:divBdr>
                <w:top w:val="none" w:sz="0" w:space="0" w:color="auto"/>
                <w:left w:val="none" w:sz="0" w:space="0" w:color="auto"/>
                <w:bottom w:val="none" w:sz="0" w:space="0" w:color="auto"/>
                <w:right w:val="none" w:sz="0" w:space="0" w:color="auto"/>
              </w:divBdr>
            </w:div>
            <w:div w:id="412747932">
              <w:marLeft w:val="0"/>
              <w:marRight w:val="0"/>
              <w:marTop w:val="120"/>
              <w:marBottom w:val="120"/>
              <w:divBdr>
                <w:top w:val="none" w:sz="0" w:space="0" w:color="auto"/>
                <w:left w:val="none" w:sz="0" w:space="0" w:color="auto"/>
                <w:bottom w:val="none" w:sz="0" w:space="0" w:color="auto"/>
                <w:right w:val="none" w:sz="0" w:space="0" w:color="auto"/>
              </w:divBdr>
            </w:div>
            <w:div w:id="440420793">
              <w:marLeft w:val="0"/>
              <w:marRight w:val="0"/>
              <w:marTop w:val="120"/>
              <w:marBottom w:val="120"/>
              <w:divBdr>
                <w:top w:val="none" w:sz="0" w:space="0" w:color="auto"/>
                <w:left w:val="none" w:sz="0" w:space="0" w:color="auto"/>
                <w:bottom w:val="none" w:sz="0" w:space="0" w:color="auto"/>
                <w:right w:val="none" w:sz="0" w:space="0" w:color="auto"/>
              </w:divBdr>
            </w:div>
            <w:div w:id="456221760">
              <w:marLeft w:val="0"/>
              <w:marRight w:val="0"/>
              <w:marTop w:val="120"/>
              <w:marBottom w:val="120"/>
              <w:divBdr>
                <w:top w:val="none" w:sz="0" w:space="0" w:color="auto"/>
                <w:left w:val="none" w:sz="0" w:space="0" w:color="auto"/>
                <w:bottom w:val="none" w:sz="0" w:space="0" w:color="auto"/>
                <w:right w:val="none" w:sz="0" w:space="0" w:color="auto"/>
              </w:divBdr>
            </w:div>
            <w:div w:id="623006942">
              <w:marLeft w:val="0"/>
              <w:marRight w:val="0"/>
              <w:marTop w:val="120"/>
              <w:marBottom w:val="120"/>
              <w:divBdr>
                <w:top w:val="none" w:sz="0" w:space="0" w:color="auto"/>
                <w:left w:val="none" w:sz="0" w:space="0" w:color="auto"/>
                <w:bottom w:val="none" w:sz="0" w:space="0" w:color="auto"/>
                <w:right w:val="none" w:sz="0" w:space="0" w:color="auto"/>
              </w:divBdr>
            </w:div>
            <w:div w:id="891578719">
              <w:marLeft w:val="0"/>
              <w:marRight w:val="0"/>
              <w:marTop w:val="120"/>
              <w:marBottom w:val="120"/>
              <w:divBdr>
                <w:top w:val="none" w:sz="0" w:space="0" w:color="auto"/>
                <w:left w:val="none" w:sz="0" w:space="0" w:color="auto"/>
                <w:bottom w:val="none" w:sz="0" w:space="0" w:color="auto"/>
                <w:right w:val="none" w:sz="0" w:space="0" w:color="auto"/>
              </w:divBdr>
            </w:div>
            <w:div w:id="893077087">
              <w:marLeft w:val="0"/>
              <w:marRight w:val="0"/>
              <w:marTop w:val="120"/>
              <w:marBottom w:val="120"/>
              <w:divBdr>
                <w:top w:val="none" w:sz="0" w:space="0" w:color="auto"/>
                <w:left w:val="none" w:sz="0" w:space="0" w:color="auto"/>
                <w:bottom w:val="none" w:sz="0" w:space="0" w:color="auto"/>
                <w:right w:val="none" w:sz="0" w:space="0" w:color="auto"/>
              </w:divBdr>
            </w:div>
            <w:div w:id="1009941932">
              <w:marLeft w:val="0"/>
              <w:marRight w:val="0"/>
              <w:marTop w:val="120"/>
              <w:marBottom w:val="120"/>
              <w:divBdr>
                <w:top w:val="none" w:sz="0" w:space="0" w:color="auto"/>
                <w:left w:val="none" w:sz="0" w:space="0" w:color="auto"/>
                <w:bottom w:val="none" w:sz="0" w:space="0" w:color="auto"/>
                <w:right w:val="none" w:sz="0" w:space="0" w:color="auto"/>
              </w:divBdr>
            </w:div>
            <w:div w:id="1108236209">
              <w:marLeft w:val="0"/>
              <w:marRight w:val="0"/>
              <w:marTop w:val="120"/>
              <w:marBottom w:val="120"/>
              <w:divBdr>
                <w:top w:val="none" w:sz="0" w:space="0" w:color="auto"/>
                <w:left w:val="none" w:sz="0" w:space="0" w:color="auto"/>
                <w:bottom w:val="none" w:sz="0" w:space="0" w:color="auto"/>
                <w:right w:val="none" w:sz="0" w:space="0" w:color="auto"/>
              </w:divBdr>
            </w:div>
            <w:div w:id="1210650565">
              <w:marLeft w:val="0"/>
              <w:marRight w:val="0"/>
              <w:marTop w:val="120"/>
              <w:marBottom w:val="120"/>
              <w:divBdr>
                <w:top w:val="none" w:sz="0" w:space="0" w:color="auto"/>
                <w:left w:val="none" w:sz="0" w:space="0" w:color="auto"/>
                <w:bottom w:val="none" w:sz="0" w:space="0" w:color="auto"/>
                <w:right w:val="none" w:sz="0" w:space="0" w:color="auto"/>
              </w:divBdr>
            </w:div>
            <w:div w:id="1350180219">
              <w:marLeft w:val="0"/>
              <w:marRight w:val="0"/>
              <w:marTop w:val="120"/>
              <w:marBottom w:val="120"/>
              <w:divBdr>
                <w:top w:val="none" w:sz="0" w:space="0" w:color="auto"/>
                <w:left w:val="none" w:sz="0" w:space="0" w:color="auto"/>
                <w:bottom w:val="none" w:sz="0" w:space="0" w:color="auto"/>
                <w:right w:val="none" w:sz="0" w:space="0" w:color="auto"/>
              </w:divBdr>
            </w:div>
            <w:div w:id="1358700505">
              <w:marLeft w:val="0"/>
              <w:marRight w:val="0"/>
              <w:marTop w:val="120"/>
              <w:marBottom w:val="120"/>
              <w:divBdr>
                <w:top w:val="none" w:sz="0" w:space="0" w:color="auto"/>
                <w:left w:val="none" w:sz="0" w:space="0" w:color="auto"/>
                <w:bottom w:val="none" w:sz="0" w:space="0" w:color="auto"/>
                <w:right w:val="none" w:sz="0" w:space="0" w:color="auto"/>
              </w:divBdr>
            </w:div>
            <w:div w:id="1424565554">
              <w:marLeft w:val="0"/>
              <w:marRight w:val="0"/>
              <w:marTop w:val="120"/>
              <w:marBottom w:val="120"/>
              <w:divBdr>
                <w:top w:val="none" w:sz="0" w:space="0" w:color="auto"/>
                <w:left w:val="none" w:sz="0" w:space="0" w:color="auto"/>
                <w:bottom w:val="none" w:sz="0" w:space="0" w:color="auto"/>
                <w:right w:val="none" w:sz="0" w:space="0" w:color="auto"/>
              </w:divBdr>
            </w:div>
            <w:div w:id="1472746293">
              <w:marLeft w:val="0"/>
              <w:marRight w:val="0"/>
              <w:marTop w:val="120"/>
              <w:marBottom w:val="120"/>
              <w:divBdr>
                <w:top w:val="none" w:sz="0" w:space="0" w:color="auto"/>
                <w:left w:val="none" w:sz="0" w:space="0" w:color="auto"/>
                <w:bottom w:val="none" w:sz="0" w:space="0" w:color="auto"/>
                <w:right w:val="none" w:sz="0" w:space="0" w:color="auto"/>
              </w:divBdr>
            </w:div>
            <w:div w:id="1506018018">
              <w:marLeft w:val="0"/>
              <w:marRight w:val="0"/>
              <w:marTop w:val="120"/>
              <w:marBottom w:val="120"/>
              <w:divBdr>
                <w:top w:val="none" w:sz="0" w:space="0" w:color="auto"/>
                <w:left w:val="none" w:sz="0" w:space="0" w:color="auto"/>
                <w:bottom w:val="none" w:sz="0" w:space="0" w:color="auto"/>
                <w:right w:val="none" w:sz="0" w:space="0" w:color="auto"/>
              </w:divBdr>
            </w:div>
            <w:div w:id="1573852187">
              <w:marLeft w:val="0"/>
              <w:marRight w:val="0"/>
              <w:marTop w:val="120"/>
              <w:marBottom w:val="120"/>
              <w:divBdr>
                <w:top w:val="none" w:sz="0" w:space="0" w:color="auto"/>
                <w:left w:val="none" w:sz="0" w:space="0" w:color="auto"/>
                <w:bottom w:val="none" w:sz="0" w:space="0" w:color="auto"/>
                <w:right w:val="none" w:sz="0" w:space="0" w:color="auto"/>
              </w:divBdr>
            </w:div>
            <w:div w:id="1772120727">
              <w:marLeft w:val="0"/>
              <w:marRight w:val="0"/>
              <w:marTop w:val="120"/>
              <w:marBottom w:val="120"/>
              <w:divBdr>
                <w:top w:val="none" w:sz="0" w:space="0" w:color="auto"/>
                <w:left w:val="none" w:sz="0" w:space="0" w:color="auto"/>
                <w:bottom w:val="none" w:sz="0" w:space="0" w:color="auto"/>
                <w:right w:val="none" w:sz="0" w:space="0" w:color="auto"/>
              </w:divBdr>
            </w:div>
            <w:div w:id="1998610654">
              <w:marLeft w:val="0"/>
              <w:marRight w:val="0"/>
              <w:marTop w:val="120"/>
              <w:marBottom w:val="120"/>
              <w:divBdr>
                <w:top w:val="none" w:sz="0" w:space="0" w:color="auto"/>
                <w:left w:val="none" w:sz="0" w:space="0" w:color="auto"/>
                <w:bottom w:val="none" w:sz="0" w:space="0" w:color="auto"/>
                <w:right w:val="none" w:sz="0" w:space="0" w:color="auto"/>
              </w:divBdr>
            </w:div>
            <w:div w:id="20026601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37560558">
      <w:bodyDiv w:val="1"/>
      <w:marLeft w:val="0"/>
      <w:marRight w:val="0"/>
      <w:marTop w:val="0"/>
      <w:marBottom w:val="0"/>
      <w:divBdr>
        <w:top w:val="none" w:sz="0" w:space="0" w:color="auto"/>
        <w:left w:val="none" w:sz="0" w:space="0" w:color="auto"/>
        <w:bottom w:val="none" w:sz="0" w:space="0" w:color="auto"/>
        <w:right w:val="none" w:sz="0" w:space="0" w:color="auto"/>
      </w:divBdr>
      <w:divsChild>
        <w:div w:id="498497599">
          <w:marLeft w:val="0"/>
          <w:marRight w:val="0"/>
          <w:marTop w:val="0"/>
          <w:marBottom w:val="0"/>
          <w:divBdr>
            <w:top w:val="none" w:sz="0" w:space="0" w:color="auto"/>
            <w:left w:val="none" w:sz="0" w:space="0" w:color="auto"/>
            <w:bottom w:val="none" w:sz="0" w:space="0" w:color="auto"/>
            <w:right w:val="none" w:sz="0" w:space="0" w:color="auto"/>
          </w:divBdr>
          <w:divsChild>
            <w:div w:id="157150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5648">
      <w:bodyDiv w:val="1"/>
      <w:marLeft w:val="0"/>
      <w:marRight w:val="0"/>
      <w:marTop w:val="0"/>
      <w:marBottom w:val="0"/>
      <w:divBdr>
        <w:top w:val="none" w:sz="0" w:space="0" w:color="auto"/>
        <w:left w:val="none" w:sz="0" w:space="0" w:color="auto"/>
        <w:bottom w:val="none" w:sz="0" w:space="0" w:color="auto"/>
        <w:right w:val="none" w:sz="0" w:space="0" w:color="auto"/>
      </w:divBdr>
    </w:div>
    <w:div w:id="760679770">
      <w:bodyDiv w:val="1"/>
      <w:marLeft w:val="0"/>
      <w:marRight w:val="0"/>
      <w:marTop w:val="0"/>
      <w:marBottom w:val="0"/>
      <w:divBdr>
        <w:top w:val="none" w:sz="0" w:space="0" w:color="auto"/>
        <w:left w:val="none" w:sz="0" w:space="0" w:color="auto"/>
        <w:bottom w:val="none" w:sz="0" w:space="0" w:color="auto"/>
        <w:right w:val="none" w:sz="0" w:space="0" w:color="auto"/>
      </w:divBdr>
    </w:div>
    <w:div w:id="767695631">
      <w:bodyDiv w:val="1"/>
      <w:marLeft w:val="0"/>
      <w:marRight w:val="0"/>
      <w:marTop w:val="0"/>
      <w:marBottom w:val="0"/>
      <w:divBdr>
        <w:top w:val="none" w:sz="0" w:space="0" w:color="auto"/>
        <w:left w:val="none" w:sz="0" w:space="0" w:color="auto"/>
        <w:bottom w:val="none" w:sz="0" w:space="0" w:color="auto"/>
        <w:right w:val="none" w:sz="0" w:space="0" w:color="auto"/>
      </w:divBdr>
    </w:div>
    <w:div w:id="786702694">
      <w:bodyDiv w:val="1"/>
      <w:marLeft w:val="0"/>
      <w:marRight w:val="0"/>
      <w:marTop w:val="0"/>
      <w:marBottom w:val="0"/>
      <w:divBdr>
        <w:top w:val="none" w:sz="0" w:space="0" w:color="auto"/>
        <w:left w:val="none" w:sz="0" w:space="0" w:color="auto"/>
        <w:bottom w:val="none" w:sz="0" w:space="0" w:color="auto"/>
        <w:right w:val="none" w:sz="0" w:space="0" w:color="auto"/>
      </w:divBdr>
    </w:div>
    <w:div w:id="790585786">
      <w:bodyDiv w:val="1"/>
      <w:marLeft w:val="0"/>
      <w:marRight w:val="0"/>
      <w:marTop w:val="0"/>
      <w:marBottom w:val="0"/>
      <w:divBdr>
        <w:top w:val="none" w:sz="0" w:space="0" w:color="auto"/>
        <w:left w:val="none" w:sz="0" w:space="0" w:color="auto"/>
        <w:bottom w:val="none" w:sz="0" w:space="0" w:color="auto"/>
        <w:right w:val="none" w:sz="0" w:space="0" w:color="auto"/>
      </w:divBdr>
    </w:div>
    <w:div w:id="791091073">
      <w:bodyDiv w:val="1"/>
      <w:marLeft w:val="0"/>
      <w:marRight w:val="0"/>
      <w:marTop w:val="0"/>
      <w:marBottom w:val="0"/>
      <w:divBdr>
        <w:top w:val="none" w:sz="0" w:space="0" w:color="auto"/>
        <w:left w:val="none" w:sz="0" w:space="0" w:color="auto"/>
        <w:bottom w:val="none" w:sz="0" w:space="0" w:color="auto"/>
        <w:right w:val="none" w:sz="0" w:space="0" w:color="auto"/>
      </w:divBdr>
    </w:div>
    <w:div w:id="793913911">
      <w:bodyDiv w:val="1"/>
      <w:marLeft w:val="0"/>
      <w:marRight w:val="0"/>
      <w:marTop w:val="0"/>
      <w:marBottom w:val="0"/>
      <w:divBdr>
        <w:top w:val="none" w:sz="0" w:space="0" w:color="auto"/>
        <w:left w:val="none" w:sz="0" w:space="0" w:color="auto"/>
        <w:bottom w:val="none" w:sz="0" w:space="0" w:color="auto"/>
        <w:right w:val="none" w:sz="0" w:space="0" w:color="auto"/>
      </w:divBdr>
    </w:div>
    <w:div w:id="797187842">
      <w:bodyDiv w:val="1"/>
      <w:marLeft w:val="0"/>
      <w:marRight w:val="0"/>
      <w:marTop w:val="0"/>
      <w:marBottom w:val="0"/>
      <w:divBdr>
        <w:top w:val="none" w:sz="0" w:space="0" w:color="auto"/>
        <w:left w:val="none" w:sz="0" w:space="0" w:color="auto"/>
        <w:bottom w:val="none" w:sz="0" w:space="0" w:color="auto"/>
        <w:right w:val="none" w:sz="0" w:space="0" w:color="auto"/>
      </w:divBdr>
      <w:divsChild>
        <w:div w:id="1408651146">
          <w:marLeft w:val="0"/>
          <w:marRight w:val="0"/>
          <w:marTop w:val="120"/>
          <w:marBottom w:val="120"/>
          <w:divBdr>
            <w:top w:val="none" w:sz="0" w:space="0" w:color="auto"/>
            <w:left w:val="none" w:sz="0" w:space="0" w:color="auto"/>
            <w:bottom w:val="none" w:sz="0" w:space="0" w:color="auto"/>
            <w:right w:val="none" w:sz="0" w:space="0" w:color="auto"/>
          </w:divBdr>
        </w:div>
        <w:div w:id="2088456626">
          <w:marLeft w:val="0"/>
          <w:marRight w:val="0"/>
          <w:marTop w:val="120"/>
          <w:marBottom w:val="120"/>
          <w:divBdr>
            <w:top w:val="none" w:sz="0" w:space="0" w:color="auto"/>
            <w:left w:val="none" w:sz="0" w:space="0" w:color="auto"/>
            <w:bottom w:val="none" w:sz="0" w:space="0" w:color="auto"/>
            <w:right w:val="none" w:sz="0" w:space="0" w:color="auto"/>
          </w:divBdr>
        </w:div>
      </w:divsChild>
    </w:div>
    <w:div w:id="810831853">
      <w:bodyDiv w:val="1"/>
      <w:marLeft w:val="0"/>
      <w:marRight w:val="0"/>
      <w:marTop w:val="0"/>
      <w:marBottom w:val="0"/>
      <w:divBdr>
        <w:top w:val="none" w:sz="0" w:space="0" w:color="auto"/>
        <w:left w:val="none" w:sz="0" w:space="0" w:color="auto"/>
        <w:bottom w:val="none" w:sz="0" w:space="0" w:color="auto"/>
        <w:right w:val="none" w:sz="0" w:space="0" w:color="auto"/>
      </w:divBdr>
    </w:div>
    <w:div w:id="839544036">
      <w:bodyDiv w:val="1"/>
      <w:marLeft w:val="0"/>
      <w:marRight w:val="0"/>
      <w:marTop w:val="0"/>
      <w:marBottom w:val="0"/>
      <w:divBdr>
        <w:top w:val="none" w:sz="0" w:space="0" w:color="auto"/>
        <w:left w:val="none" w:sz="0" w:space="0" w:color="auto"/>
        <w:bottom w:val="none" w:sz="0" w:space="0" w:color="auto"/>
        <w:right w:val="none" w:sz="0" w:space="0" w:color="auto"/>
      </w:divBdr>
    </w:div>
    <w:div w:id="875657223">
      <w:bodyDiv w:val="1"/>
      <w:marLeft w:val="0"/>
      <w:marRight w:val="0"/>
      <w:marTop w:val="0"/>
      <w:marBottom w:val="0"/>
      <w:divBdr>
        <w:top w:val="none" w:sz="0" w:space="0" w:color="auto"/>
        <w:left w:val="none" w:sz="0" w:space="0" w:color="auto"/>
        <w:bottom w:val="none" w:sz="0" w:space="0" w:color="auto"/>
        <w:right w:val="none" w:sz="0" w:space="0" w:color="auto"/>
      </w:divBdr>
    </w:div>
    <w:div w:id="877667542">
      <w:bodyDiv w:val="1"/>
      <w:marLeft w:val="0"/>
      <w:marRight w:val="0"/>
      <w:marTop w:val="0"/>
      <w:marBottom w:val="0"/>
      <w:divBdr>
        <w:top w:val="none" w:sz="0" w:space="0" w:color="auto"/>
        <w:left w:val="none" w:sz="0" w:space="0" w:color="auto"/>
        <w:bottom w:val="none" w:sz="0" w:space="0" w:color="auto"/>
        <w:right w:val="none" w:sz="0" w:space="0" w:color="auto"/>
      </w:divBdr>
    </w:div>
    <w:div w:id="879325400">
      <w:bodyDiv w:val="1"/>
      <w:marLeft w:val="0"/>
      <w:marRight w:val="0"/>
      <w:marTop w:val="0"/>
      <w:marBottom w:val="0"/>
      <w:divBdr>
        <w:top w:val="none" w:sz="0" w:space="0" w:color="auto"/>
        <w:left w:val="none" w:sz="0" w:space="0" w:color="auto"/>
        <w:bottom w:val="none" w:sz="0" w:space="0" w:color="auto"/>
        <w:right w:val="none" w:sz="0" w:space="0" w:color="auto"/>
      </w:divBdr>
    </w:div>
    <w:div w:id="888103909">
      <w:bodyDiv w:val="1"/>
      <w:marLeft w:val="0"/>
      <w:marRight w:val="0"/>
      <w:marTop w:val="0"/>
      <w:marBottom w:val="0"/>
      <w:divBdr>
        <w:top w:val="none" w:sz="0" w:space="0" w:color="auto"/>
        <w:left w:val="none" w:sz="0" w:space="0" w:color="auto"/>
        <w:bottom w:val="none" w:sz="0" w:space="0" w:color="auto"/>
        <w:right w:val="none" w:sz="0" w:space="0" w:color="auto"/>
      </w:divBdr>
    </w:div>
    <w:div w:id="890188513">
      <w:bodyDiv w:val="1"/>
      <w:marLeft w:val="0"/>
      <w:marRight w:val="0"/>
      <w:marTop w:val="0"/>
      <w:marBottom w:val="0"/>
      <w:divBdr>
        <w:top w:val="none" w:sz="0" w:space="0" w:color="auto"/>
        <w:left w:val="none" w:sz="0" w:space="0" w:color="auto"/>
        <w:bottom w:val="none" w:sz="0" w:space="0" w:color="auto"/>
        <w:right w:val="none" w:sz="0" w:space="0" w:color="auto"/>
      </w:divBdr>
    </w:div>
    <w:div w:id="912661954">
      <w:bodyDiv w:val="1"/>
      <w:marLeft w:val="0"/>
      <w:marRight w:val="0"/>
      <w:marTop w:val="0"/>
      <w:marBottom w:val="0"/>
      <w:divBdr>
        <w:top w:val="none" w:sz="0" w:space="0" w:color="auto"/>
        <w:left w:val="none" w:sz="0" w:space="0" w:color="auto"/>
        <w:bottom w:val="none" w:sz="0" w:space="0" w:color="auto"/>
        <w:right w:val="none" w:sz="0" w:space="0" w:color="auto"/>
      </w:divBdr>
    </w:div>
    <w:div w:id="912664204">
      <w:bodyDiv w:val="1"/>
      <w:marLeft w:val="0"/>
      <w:marRight w:val="0"/>
      <w:marTop w:val="0"/>
      <w:marBottom w:val="0"/>
      <w:divBdr>
        <w:top w:val="none" w:sz="0" w:space="0" w:color="auto"/>
        <w:left w:val="none" w:sz="0" w:space="0" w:color="auto"/>
        <w:bottom w:val="none" w:sz="0" w:space="0" w:color="auto"/>
        <w:right w:val="none" w:sz="0" w:space="0" w:color="auto"/>
      </w:divBdr>
    </w:div>
    <w:div w:id="913469783">
      <w:bodyDiv w:val="1"/>
      <w:marLeft w:val="0"/>
      <w:marRight w:val="0"/>
      <w:marTop w:val="0"/>
      <w:marBottom w:val="0"/>
      <w:divBdr>
        <w:top w:val="none" w:sz="0" w:space="0" w:color="auto"/>
        <w:left w:val="none" w:sz="0" w:space="0" w:color="auto"/>
        <w:bottom w:val="none" w:sz="0" w:space="0" w:color="auto"/>
        <w:right w:val="none" w:sz="0" w:space="0" w:color="auto"/>
      </w:divBdr>
      <w:divsChild>
        <w:div w:id="410472361">
          <w:marLeft w:val="0"/>
          <w:marRight w:val="0"/>
          <w:marTop w:val="0"/>
          <w:marBottom w:val="0"/>
          <w:divBdr>
            <w:top w:val="none" w:sz="0" w:space="0" w:color="auto"/>
            <w:left w:val="none" w:sz="0" w:space="0" w:color="auto"/>
            <w:bottom w:val="none" w:sz="0" w:space="0" w:color="auto"/>
            <w:right w:val="none" w:sz="0" w:space="0" w:color="auto"/>
          </w:divBdr>
        </w:div>
      </w:divsChild>
    </w:div>
    <w:div w:id="919406743">
      <w:bodyDiv w:val="1"/>
      <w:marLeft w:val="0"/>
      <w:marRight w:val="0"/>
      <w:marTop w:val="0"/>
      <w:marBottom w:val="0"/>
      <w:divBdr>
        <w:top w:val="none" w:sz="0" w:space="0" w:color="auto"/>
        <w:left w:val="none" w:sz="0" w:space="0" w:color="auto"/>
        <w:bottom w:val="none" w:sz="0" w:space="0" w:color="auto"/>
        <w:right w:val="none" w:sz="0" w:space="0" w:color="auto"/>
      </w:divBdr>
    </w:div>
    <w:div w:id="937374222">
      <w:bodyDiv w:val="1"/>
      <w:marLeft w:val="0"/>
      <w:marRight w:val="0"/>
      <w:marTop w:val="0"/>
      <w:marBottom w:val="0"/>
      <w:divBdr>
        <w:top w:val="none" w:sz="0" w:space="0" w:color="auto"/>
        <w:left w:val="none" w:sz="0" w:space="0" w:color="auto"/>
        <w:bottom w:val="none" w:sz="0" w:space="0" w:color="auto"/>
        <w:right w:val="none" w:sz="0" w:space="0" w:color="auto"/>
      </w:divBdr>
      <w:divsChild>
        <w:div w:id="1885360989">
          <w:marLeft w:val="0"/>
          <w:marRight w:val="0"/>
          <w:marTop w:val="0"/>
          <w:marBottom w:val="0"/>
          <w:divBdr>
            <w:top w:val="none" w:sz="0" w:space="0" w:color="auto"/>
            <w:left w:val="none" w:sz="0" w:space="0" w:color="auto"/>
            <w:bottom w:val="none" w:sz="0" w:space="0" w:color="auto"/>
            <w:right w:val="none" w:sz="0" w:space="0" w:color="auto"/>
          </w:divBdr>
          <w:divsChild>
            <w:div w:id="37048011">
              <w:marLeft w:val="0"/>
              <w:marRight w:val="0"/>
              <w:marTop w:val="0"/>
              <w:marBottom w:val="0"/>
              <w:divBdr>
                <w:top w:val="none" w:sz="0" w:space="0" w:color="auto"/>
                <w:left w:val="none" w:sz="0" w:space="0" w:color="auto"/>
                <w:bottom w:val="none" w:sz="0" w:space="0" w:color="auto"/>
                <w:right w:val="none" w:sz="0" w:space="0" w:color="auto"/>
              </w:divBdr>
            </w:div>
            <w:div w:id="67659282">
              <w:marLeft w:val="0"/>
              <w:marRight w:val="0"/>
              <w:marTop w:val="0"/>
              <w:marBottom w:val="0"/>
              <w:divBdr>
                <w:top w:val="none" w:sz="0" w:space="0" w:color="auto"/>
                <w:left w:val="none" w:sz="0" w:space="0" w:color="auto"/>
                <w:bottom w:val="none" w:sz="0" w:space="0" w:color="auto"/>
                <w:right w:val="none" w:sz="0" w:space="0" w:color="auto"/>
              </w:divBdr>
            </w:div>
            <w:div w:id="1502741190">
              <w:marLeft w:val="0"/>
              <w:marRight w:val="0"/>
              <w:marTop w:val="0"/>
              <w:marBottom w:val="0"/>
              <w:divBdr>
                <w:top w:val="none" w:sz="0" w:space="0" w:color="auto"/>
                <w:left w:val="none" w:sz="0" w:space="0" w:color="auto"/>
                <w:bottom w:val="none" w:sz="0" w:space="0" w:color="auto"/>
                <w:right w:val="none" w:sz="0" w:space="0" w:color="auto"/>
              </w:divBdr>
            </w:div>
            <w:div w:id="17710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5252">
      <w:bodyDiv w:val="1"/>
      <w:marLeft w:val="0"/>
      <w:marRight w:val="0"/>
      <w:marTop w:val="0"/>
      <w:marBottom w:val="0"/>
      <w:divBdr>
        <w:top w:val="none" w:sz="0" w:space="0" w:color="auto"/>
        <w:left w:val="none" w:sz="0" w:space="0" w:color="auto"/>
        <w:bottom w:val="none" w:sz="0" w:space="0" w:color="auto"/>
        <w:right w:val="none" w:sz="0" w:space="0" w:color="auto"/>
      </w:divBdr>
      <w:divsChild>
        <w:div w:id="1052996944">
          <w:marLeft w:val="0"/>
          <w:marRight w:val="0"/>
          <w:marTop w:val="120"/>
          <w:marBottom w:val="120"/>
          <w:divBdr>
            <w:top w:val="none" w:sz="0" w:space="0" w:color="auto"/>
            <w:left w:val="none" w:sz="0" w:space="0" w:color="auto"/>
            <w:bottom w:val="none" w:sz="0" w:space="0" w:color="auto"/>
            <w:right w:val="none" w:sz="0" w:space="0" w:color="auto"/>
          </w:divBdr>
          <w:divsChild>
            <w:div w:id="3260613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75376601">
      <w:bodyDiv w:val="1"/>
      <w:marLeft w:val="0"/>
      <w:marRight w:val="0"/>
      <w:marTop w:val="0"/>
      <w:marBottom w:val="0"/>
      <w:divBdr>
        <w:top w:val="none" w:sz="0" w:space="0" w:color="auto"/>
        <w:left w:val="none" w:sz="0" w:space="0" w:color="auto"/>
        <w:bottom w:val="none" w:sz="0" w:space="0" w:color="auto"/>
        <w:right w:val="none" w:sz="0" w:space="0" w:color="auto"/>
      </w:divBdr>
    </w:div>
    <w:div w:id="985859578">
      <w:bodyDiv w:val="1"/>
      <w:marLeft w:val="0"/>
      <w:marRight w:val="0"/>
      <w:marTop w:val="0"/>
      <w:marBottom w:val="0"/>
      <w:divBdr>
        <w:top w:val="none" w:sz="0" w:space="0" w:color="auto"/>
        <w:left w:val="none" w:sz="0" w:space="0" w:color="auto"/>
        <w:bottom w:val="none" w:sz="0" w:space="0" w:color="auto"/>
        <w:right w:val="none" w:sz="0" w:space="0" w:color="auto"/>
      </w:divBdr>
      <w:divsChild>
        <w:div w:id="1461797670">
          <w:marLeft w:val="0"/>
          <w:marRight w:val="0"/>
          <w:marTop w:val="120"/>
          <w:marBottom w:val="120"/>
          <w:divBdr>
            <w:top w:val="none" w:sz="0" w:space="0" w:color="auto"/>
            <w:left w:val="none" w:sz="0" w:space="0" w:color="auto"/>
            <w:bottom w:val="none" w:sz="0" w:space="0" w:color="auto"/>
            <w:right w:val="none" w:sz="0" w:space="0" w:color="auto"/>
          </w:divBdr>
        </w:div>
      </w:divsChild>
    </w:div>
    <w:div w:id="998117775">
      <w:bodyDiv w:val="1"/>
      <w:marLeft w:val="0"/>
      <w:marRight w:val="0"/>
      <w:marTop w:val="0"/>
      <w:marBottom w:val="0"/>
      <w:divBdr>
        <w:top w:val="none" w:sz="0" w:space="0" w:color="auto"/>
        <w:left w:val="none" w:sz="0" w:space="0" w:color="auto"/>
        <w:bottom w:val="none" w:sz="0" w:space="0" w:color="auto"/>
        <w:right w:val="none" w:sz="0" w:space="0" w:color="auto"/>
      </w:divBdr>
    </w:div>
    <w:div w:id="1006135181">
      <w:bodyDiv w:val="1"/>
      <w:marLeft w:val="0"/>
      <w:marRight w:val="0"/>
      <w:marTop w:val="0"/>
      <w:marBottom w:val="0"/>
      <w:divBdr>
        <w:top w:val="none" w:sz="0" w:space="0" w:color="auto"/>
        <w:left w:val="none" w:sz="0" w:space="0" w:color="auto"/>
        <w:bottom w:val="none" w:sz="0" w:space="0" w:color="auto"/>
        <w:right w:val="none" w:sz="0" w:space="0" w:color="auto"/>
      </w:divBdr>
    </w:div>
    <w:div w:id="1018311645">
      <w:bodyDiv w:val="1"/>
      <w:marLeft w:val="0"/>
      <w:marRight w:val="0"/>
      <w:marTop w:val="0"/>
      <w:marBottom w:val="0"/>
      <w:divBdr>
        <w:top w:val="none" w:sz="0" w:space="0" w:color="auto"/>
        <w:left w:val="none" w:sz="0" w:space="0" w:color="auto"/>
        <w:bottom w:val="none" w:sz="0" w:space="0" w:color="auto"/>
        <w:right w:val="none" w:sz="0" w:space="0" w:color="auto"/>
      </w:divBdr>
    </w:div>
    <w:div w:id="1020474299">
      <w:bodyDiv w:val="1"/>
      <w:marLeft w:val="0"/>
      <w:marRight w:val="0"/>
      <w:marTop w:val="0"/>
      <w:marBottom w:val="0"/>
      <w:divBdr>
        <w:top w:val="none" w:sz="0" w:space="0" w:color="auto"/>
        <w:left w:val="none" w:sz="0" w:space="0" w:color="auto"/>
        <w:bottom w:val="none" w:sz="0" w:space="0" w:color="auto"/>
        <w:right w:val="none" w:sz="0" w:space="0" w:color="auto"/>
      </w:divBdr>
    </w:div>
    <w:div w:id="1056514383">
      <w:bodyDiv w:val="1"/>
      <w:marLeft w:val="0"/>
      <w:marRight w:val="0"/>
      <w:marTop w:val="0"/>
      <w:marBottom w:val="0"/>
      <w:divBdr>
        <w:top w:val="none" w:sz="0" w:space="0" w:color="auto"/>
        <w:left w:val="none" w:sz="0" w:space="0" w:color="auto"/>
        <w:bottom w:val="none" w:sz="0" w:space="0" w:color="auto"/>
        <w:right w:val="none" w:sz="0" w:space="0" w:color="auto"/>
      </w:divBdr>
    </w:div>
    <w:div w:id="1076823762">
      <w:bodyDiv w:val="1"/>
      <w:marLeft w:val="0"/>
      <w:marRight w:val="0"/>
      <w:marTop w:val="0"/>
      <w:marBottom w:val="0"/>
      <w:divBdr>
        <w:top w:val="none" w:sz="0" w:space="0" w:color="auto"/>
        <w:left w:val="none" w:sz="0" w:space="0" w:color="auto"/>
        <w:bottom w:val="none" w:sz="0" w:space="0" w:color="auto"/>
        <w:right w:val="none" w:sz="0" w:space="0" w:color="auto"/>
      </w:divBdr>
    </w:div>
    <w:div w:id="1117022744">
      <w:bodyDiv w:val="1"/>
      <w:marLeft w:val="0"/>
      <w:marRight w:val="0"/>
      <w:marTop w:val="0"/>
      <w:marBottom w:val="0"/>
      <w:divBdr>
        <w:top w:val="none" w:sz="0" w:space="0" w:color="auto"/>
        <w:left w:val="none" w:sz="0" w:space="0" w:color="auto"/>
        <w:bottom w:val="none" w:sz="0" w:space="0" w:color="auto"/>
        <w:right w:val="none" w:sz="0" w:space="0" w:color="auto"/>
      </w:divBdr>
    </w:div>
    <w:div w:id="1124275722">
      <w:bodyDiv w:val="1"/>
      <w:marLeft w:val="0"/>
      <w:marRight w:val="0"/>
      <w:marTop w:val="0"/>
      <w:marBottom w:val="0"/>
      <w:divBdr>
        <w:top w:val="none" w:sz="0" w:space="0" w:color="auto"/>
        <w:left w:val="none" w:sz="0" w:space="0" w:color="auto"/>
        <w:bottom w:val="none" w:sz="0" w:space="0" w:color="auto"/>
        <w:right w:val="none" w:sz="0" w:space="0" w:color="auto"/>
      </w:divBdr>
    </w:div>
    <w:div w:id="1126198622">
      <w:bodyDiv w:val="1"/>
      <w:marLeft w:val="0"/>
      <w:marRight w:val="0"/>
      <w:marTop w:val="0"/>
      <w:marBottom w:val="0"/>
      <w:divBdr>
        <w:top w:val="none" w:sz="0" w:space="0" w:color="auto"/>
        <w:left w:val="none" w:sz="0" w:space="0" w:color="auto"/>
        <w:bottom w:val="none" w:sz="0" w:space="0" w:color="auto"/>
        <w:right w:val="none" w:sz="0" w:space="0" w:color="auto"/>
      </w:divBdr>
    </w:div>
    <w:div w:id="1137600152">
      <w:bodyDiv w:val="1"/>
      <w:marLeft w:val="0"/>
      <w:marRight w:val="0"/>
      <w:marTop w:val="0"/>
      <w:marBottom w:val="0"/>
      <w:divBdr>
        <w:top w:val="none" w:sz="0" w:space="0" w:color="auto"/>
        <w:left w:val="none" w:sz="0" w:space="0" w:color="auto"/>
        <w:bottom w:val="none" w:sz="0" w:space="0" w:color="auto"/>
        <w:right w:val="none" w:sz="0" w:space="0" w:color="auto"/>
      </w:divBdr>
    </w:div>
    <w:div w:id="1143960401">
      <w:bodyDiv w:val="1"/>
      <w:marLeft w:val="0"/>
      <w:marRight w:val="0"/>
      <w:marTop w:val="0"/>
      <w:marBottom w:val="0"/>
      <w:divBdr>
        <w:top w:val="none" w:sz="0" w:space="0" w:color="auto"/>
        <w:left w:val="none" w:sz="0" w:space="0" w:color="auto"/>
        <w:bottom w:val="none" w:sz="0" w:space="0" w:color="auto"/>
        <w:right w:val="none" w:sz="0" w:space="0" w:color="auto"/>
      </w:divBdr>
    </w:div>
    <w:div w:id="1145514229">
      <w:bodyDiv w:val="1"/>
      <w:marLeft w:val="0"/>
      <w:marRight w:val="0"/>
      <w:marTop w:val="0"/>
      <w:marBottom w:val="0"/>
      <w:divBdr>
        <w:top w:val="none" w:sz="0" w:space="0" w:color="auto"/>
        <w:left w:val="none" w:sz="0" w:space="0" w:color="auto"/>
        <w:bottom w:val="none" w:sz="0" w:space="0" w:color="auto"/>
        <w:right w:val="none" w:sz="0" w:space="0" w:color="auto"/>
      </w:divBdr>
    </w:div>
    <w:div w:id="1162937222">
      <w:bodyDiv w:val="1"/>
      <w:marLeft w:val="0"/>
      <w:marRight w:val="0"/>
      <w:marTop w:val="0"/>
      <w:marBottom w:val="0"/>
      <w:divBdr>
        <w:top w:val="none" w:sz="0" w:space="0" w:color="auto"/>
        <w:left w:val="none" w:sz="0" w:space="0" w:color="auto"/>
        <w:bottom w:val="none" w:sz="0" w:space="0" w:color="auto"/>
        <w:right w:val="none" w:sz="0" w:space="0" w:color="auto"/>
      </w:divBdr>
    </w:div>
    <w:div w:id="1163355744">
      <w:bodyDiv w:val="1"/>
      <w:marLeft w:val="0"/>
      <w:marRight w:val="0"/>
      <w:marTop w:val="0"/>
      <w:marBottom w:val="0"/>
      <w:divBdr>
        <w:top w:val="none" w:sz="0" w:space="0" w:color="auto"/>
        <w:left w:val="none" w:sz="0" w:space="0" w:color="auto"/>
        <w:bottom w:val="none" w:sz="0" w:space="0" w:color="auto"/>
        <w:right w:val="none" w:sz="0" w:space="0" w:color="auto"/>
      </w:divBdr>
    </w:div>
    <w:div w:id="1170876984">
      <w:bodyDiv w:val="1"/>
      <w:marLeft w:val="0"/>
      <w:marRight w:val="0"/>
      <w:marTop w:val="0"/>
      <w:marBottom w:val="0"/>
      <w:divBdr>
        <w:top w:val="none" w:sz="0" w:space="0" w:color="auto"/>
        <w:left w:val="none" w:sz="0" w:space="0" w:color="auto"/>
        <w:bottom w:val="none" w:sz="0" w:space="0" w:color="auto"/>
        <w:right w:val="none" w:sz="0" w:space="0" w:color="auto"/>
      </w:divBdr>
    </w:div>
    <w:div w:id="1172721241">
      <w:bodyDiv w:val="1"/>
      <w:marLeft w:val="0"/>
      <w:marRight w:val="0"/>
      <w:marTop w:val="0"/>
      <w:marBottom w:val="0"/>
      <w:divBdr>
        <w:top w:val="none" w:sz="0" w:space="0" w:color="auto"/>
        <w:left w:val="none" w:sz="0" w:space="0" w:color="auto"/>
        <w:bottom w:val="none" w:sz="0" w:space="0" w:color="auto"/>
        <w:right w:val="none" w:sz="0" w:space="0" w:color="auto"/>
      </w:divBdr>
      <w:divsChild>
        <w:div w:id="1150169690">
          <w:marLeft w:val="0"/>
          <w:marRight w:val="0"/>
          <w:marTop w:val="0"/>
          <w:marBottom w:val="0"/>
          <w:divBdr>
            <w:top w:val="none" w:sz="0" w:space="0" w:color="auto"/>
            <w:left w:val="none" w:sz="0" w:space="0" w:color="auto"/>
            <w:bottom w:val="none" w:sz="0" w:space="0" w:color="auto"/>
            <w:right w:val="none" w:sz="0" w:space="0" w:color="auto"/>
          </w:divBdr>
          <w:divsChild>
            <w:div w:id="214780501">
              <w:marLeft w:val="0"/>
              <w:marRight w:val="0"/>
              <w:marTop w:val="0"/>
              <w:marBottom w:val="0"/>
              <w:divBdr>
                <w:top w:val="none" w:sz="0" w:space="0" w:color="auto"/>
                <w:left w:val="none" w:sz="0" w:space="0" w:color="auto"/>
                <w:bottom w:val="none" w:sz="0" w:space="0" w:color="auto"/>
                <w:right w:val="none" w:sz="0" w:space="0" w:color="auto"/>
              </w:divBdr>
            </w:div>
            <w:div w:id="870800604">
              <w:marLeft w:val="0"/>
              <w:marRight w:val="0"/>
              <w:marTop w:val="0"/>
              <w:marBottom w:val="0"/>
              <w:divBdr>
                <w:top w:val="none" w:sz="0" w:space="0" w:color="auto"/>
                <w:left w:val="none" w:sz="0" w:space="0" w:color="auto"/>
                <w:bottom w:val="none" w:sz="0" w:space="0" w:color="auto"/>
                <w:right w:val="none" w:sz="0" w:space="0" w:color="auto"/>
              </w:divBdr>
            </w:div>
            <w:div w:id="888878634">
              <w:marLeft w:val="0"/>
              <w:marRight w:val="0"/>
              <w:marTop w:val="0"/>
              <w:marBottom w:val="0"/>
              <w:divBdr>
                <w:top w:val="none" w:sz="0" w:space="0" w:color="auto"/>
                <w:left w:val="none" w:sz="0" w:space="0" w:color="auto"/>
                <w:bottom w:val="none" w:sz="0" w:space="0" w:color="auto"/>
                <w:right w:val="none" w:sz="0" w:space="0" w:color="auto"/>
              </w:divBdr>
            </w:div>
            <w:div w:id="21455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6552">
      <w:bodyDiv w:val="1"/>
      <w:marLeft w:val="0"/>
      <w:marRight w:val="0"/>
      <w:marTop w:val="0"/>
      <w:marBottom w:val="0"/>
      <w:divBdr>
        <w:top w:val="none" w:sz="0" w:space="0" w:color="auto"/>
        <w:left w:val="none" w:sz="0" w:space="0" w:color="auto"/>
        <w:bottom w:val="none" w:sz="0" w:space="0" w:color="auto"/>
        <w:right w:val="none" w:sz="0" w:space="0" w:color="auto"/>
      </w:divBdr>
    </w:div>
    <w:div w:id="1230312352">
      <w:bodyDiv w:val="1"/>
      <w:marLeft w:val="0"/>
      <w:marRight w:val="0"/>
      <w:marTop w:val="0"/>
      <w:marBottom w:val="0"/>
      <w:divBdr>
        <w:top w:val="none" w:sz="0" w:space="0" w:color="auto"/>
        <w:left w:val="none" w:sz="0" w:space="0" w:color="auto"/>
        <w:bottom w:val="none" w:sz="0" w:space="0" w:color="auto"/>
        <w:right w:val="none" w:sz="0" w:space="0" w:color="auto"/>
      </w:divBdr>
    </w:div>
    <w:div w:id="1233470819">
      <w:bodyDiv w:val="1"/>
      <w:marLeft w:val="0"/>
      <w:marRight w:val="0"/>
      <w:marTop w:val="0"/>
      <w:marBottom w:val="0"/>
      <w:divBdr>
        <w:top w:val="none" w:sz="0" w:space="0" w:color="auto"/>
        <w:left w:val="none" w:sz="0" w:space="0" w:color="auto"/>
        <w:bottom w:val="none" w:sz="0" w:space="0" w:color="auto"/>
        <w:right w:val="none" w:sz="0" w:space="0" w:color="auto"/>
      </w:divBdr>
    </w:div>
    <w:div w:id="1237936675">
      <w:bodyDiv w:val="1"/>
      <w:marLeft w:val="0"/>
      <w:marRight w:val="0"/>
      <w:marTop w:val="0"/>
      <w:marBottom w:val="0"/>
      <w:divBdr>
        <w:top w:val="none" w:sz="0" w:space="0" w:color="auto"/>
        <w:left w:val="none" w:sz="0" w:space="0" w:color="auto"/>
        <w:bottom w:val="none" w:sz="0" w:space="0" w:color="auto"/>
        <w:right w:val="none" w:sz="0" w:space="0" w:color="auto"/>
      </w:divBdr>
    </w:div>
    <w:div w:id="1251886121">
      <w:bodyDiv w:val="1"/>
      <w:marLeft w:val="0"/>
      <w:marRight w:val="0"/>
      <w:marTop w:val="0"/>
      <w:marBottom w:val="0"/>
      <w:divBdr>
        <w:top w:val="none" w:sz="0" w:space="0" w:color="auto"/>
        <w:left w:val="none" w:sz="0" w:space="0" w:color="auto"/>
        <w:bottom w:val="none" w:sz="0" w:space="0" w:color="auto"/>
        <w:right w:val="none" w:sz="0" w:space="0" w:color="auto"/>
      </w:divBdr>
    </w:div>
    <w:div w:id="1254360611">
      <w:bodyDiv w:val="1"/>
      <w:marLeft w:val="0"/>
      <w:marRight w:val="0"/>
      <w:marTop w:val="0"/>
      <w:marBottom w:val="0"/>
      <w:divBdr>
        <w:top w:val="none" w:sz="0" w:space="0" w:color="auto"/>
        <w:left w:val="none" w:sz="0" w:space="0" w:color="auto"/>
        <w:bottom w:val="none" w:sz="0" w:space="0" w:color="auto"/>
        <w:right w:val="none" w:sz="0" w:space="0" w:color="auto"/>
      </w:divBdr>
    </w:div>
    <w:div w:id="1256400997">
      <w:bodyDiv w:val="1"/>
      <w:marLeft w:val="0"/>
      <w:marRight w:val="0"/>
      <w:marTop w:val="0"/>
      <w:marBottom w:val="0"/>
      <w:divBdr>
        <w:top w:val="none" w:sz="0" w:space="0" w:color="auto"/>
        <w:left w:val="none" w:sz="0" w:space="0" w:color="auto"/>
        <w:bottom w:val="none" w:sz="0" w:space="0" w:color="auto"/>
        <w:right w:val="none" w:sz="0" w:space="0" w:color="auto"/>
      </w:divBdr>
      <w:divsChild>
        <w:div w:id="1240824085">
          <w:marLeft w:val="0"/>
          <w:marRight w:val="0"/>
          <w:marTop w:val="120"/>
          <w:marBottom w:val="120"/>
          <w:divBdr>
            <w:top w:val="none" w:sz="0" w:space="0" w:color="auto"/>
            <w:left w:val="none" w:sz="0" w:space="0" w:color="auto"/>
            <w:bottom w:val="none" w:sz="0" w:space="0" w:color="auto"/>
            <w:right w:val="none" w:sz="0" w:space="0" w:color="auto"/>
          </w:divBdr>
          <w:divsChild>
            <w:div w:id="3904265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4604923">
      <w:bodyDiv w:val="1"/>
      <w:marLeft w:val="0"/>
      <w:marRight w:val="0"/>
      <w:marTop w:val="0"/>
      <w:marBottom w:val="0"/>
      <w:divBdr>
        <w:top w:val="none" w:sz="0" w:space="0" w:color="auto"/>
        <w:left w:val="none" w:sz="0" w:space="0" w:color="auto"/>
        <w:bottom w:val="none" w:sz="0" w:space="0" w:color="auto"/>
        <w:right w:val="none" w:sz="0" w:space="0" w:color="auto"/>
      </w:divBdr>
    </w:div>
    <w:div w:id="1285186130">
      <w:bodyDiv w:val="1"/>
      <w:marLeft w:val="0"/>
      <w:marRight w:val="0"/>
      <w:marTop w:val="0"/>
      <w:marBottom w:val="0"/>
      <w:divBdr>
        <w:top w:val="none" w:sz="0" w:space="0" w:color="auto"/>
        <w:left w:val="none" w:sz="0" w:space="0" w:color="auto"/>
        <w:bottom w:val="none" w:sz="0" w:space="0" w:color="auto"/>
        <w:right w:val="none" w:sz="0" w:space="0" w:color="auto"/>
      </w:divBdr>
      <w:divsChild>
        <w:div w:id="1151753728">
          <w:marLeft w:val="75"/>
          <w:marRight w:val="375"/>
          <w:marTop w:val="75"/>
          <w:marBottom w:val="75"/>
          <w:divBdr>
            <w:top w:val="none" w:sz="0" w:space="0" w:color="auto"/>
            <w:left w:val="none" w:sz="0" w:space="0" w:color="auto"/>
            <w:bottom w:val="none" w:sz="0" w:space="0" w:color="auto"/>
            <w:right w:val="none" w:sz="0" w:space="0" w:color="auto"/>
          </w:divBdr>
          <w:divsChild>
            <w:div w:id="1618292097">
              <w:marLeft w:val="0"/>
              <w:marRight w:val="0"/>
              <w:marTop w:val="120"/>
              <w:marBottom w:val="120"/>
              <w:divBdr>
                <w:top w:val="none" w:sz="0" w:space="0" w:color="auto"/>
                <w:left w:val="none" w:sz="0" w:space="0" w:color="auto"/>
                <w:bottom w:val="none" w:sz="0" w:space="0" w:color="auto"/>
                <w:right w:val="none" w:sz="0" w:space="0" w:color="auto"/>
              </w:divBdr>
              <w:divsChild>
                <w:div w:id="644357308">
                  <w:marLeft w:val="0"/>
                  <w:marRight w:val="0"/>
                  <w:marTop w:val="120"/>
                  <w:marBottom w:val="120"/>
                  <w:divBdr>
                    <w:top w:val="none" w:sz="0" w:space="0" w:color="auto"/>
                    <w:left w:val="none" w:sz="0" w:space="0" w:color="auto"/>
                    <w:bottom w:val="none" w:sz="0" w:space="0" w:color="auto"/>
                    <w:right w:val="none" w:sz="0" w:space="0" w:color="auto"/>
                  </w:divBdr>
                  <w:divsChild>
                    <w:div w:id="2082679618">
                      <w:marLeft w:val="465"/>
                      <w:marRight w:val="0"/>
                      <w:marTop w:val="120"/>
                      <w:marBottom w:val="0"/>
                      <w:divBdr>
                        <w:top w:val="none" w:sz="0" w:space="0" w:color="auto"/>
                        <w:left w:val="none" w:sz="0" w:space="0" w:color="auto"/>
                        <w:bottom w:val="none" w:sz="0" w:space="0" w:color="auto"/>
                        <w:right w:val="none" w:sz="0" w:space="0" w:color="auto"/>
                      </w:divBdr>
                      <w:divsChild>
                        <w:div w:id="636960439">
                          <w:marLeft w:val="0"/>
                          <w:marRight w:val="0"/>
                          <w:marTop w:val="120"/>
                          <w:marBottom w:val="120"/>
                          <w:divBdr>
                            <w:top w:val="none" w:sz="0" w:space="0" w:color="auto"/>
                            <w:left w:val="none" w:sz="0" w:space="0" w:color="auto"/>
                            <w:bottom w:val="none" w:sz="0" w:space="0" w:color="auto"/>
                            <w:right w:val="none" w:sz="0" w:space="0" w:color="auto"/>
                          </w:divBdr>
                          <w:divsChild>
                            <w:div w:id="950822219">
                              <w:marLeft w:val="0"/>
                              <w:marRight w:val="0"/>
                              <w:marTop w:val="120"/>
                              <w:marBottom w:val="120"/>
                              <w:divBdr>
                                <w:top w:val="none" w:sz="0" w:space="0" w:color="auto"/>
                                <w:left w:val="none" w:sz="0" w:space="0" w:color="auto"/>
                                <w:bottom w:val="none" w:sz="0" w:space="0" w:color="auto"/>
                                <w:right w:val="none" w:sz="0" w:space="0" w:color="auto"/>
                              </w:divBdr>
                              <w:divsChild>
                                <w:div w:id="264074256">
                                  <w:marLeft w:val="0"/>
                                  <w:marRight w:val="0"/>
                                  <w:marTop w:val="120"/>
                                  <w:marBottom w:val="120"/>
                                  <w:divBdr>
                                    <w:top w:val="none" w:sz="0" w:space="0" w:color="auto"/>
                                    <w:left w:val="none" w:sz="0" w:space="0" w:color="auto"/>
                                    <w:bottom w:val="none" w:sz="0" w:space="0" w:color="auto"/>
                                    <w:right w:val="none" w:sz="0" w:space="0" w:color="auto"/>
                                  </w:divBdr>
                                  <w:divsChild>
                                    <w:div w:id="751393812">
                                      <w:marLeft w:val="0"/>
                                      <w:marRight w:val="0"/>
                                      <w:marTop w:val="120"/>
                                      <w:marBottom w:val="120"/>
                                      <w:divBdr>
                                        <w:top w:val="none" w:sz="0" w:space="0" w:color="auto"/>
                                        <w:left w:val="none" w:sz="0" w:space="0" w:color="auto"/>
                                        <w:bottom w:val="none" w:sz="0" w:space="0" w:color="auto"/>
                                        <w:right w:val="none" w:sz="0" w:space="0" w:color="auto"/>
                                      </w:divBdr>
                                      <w:divsChild>
                                        <w:div w:id="134875011">
                                          <w:marLeft w:val="0"/>
                                          <w:marRight w:val="0"/>
                                          <w:marTop w:val="120"/>
                                          <w:marBottom w:val="120"/>
                                          <w:divBdr>
                                            <w:top w:val="none" w:sz="0" w:space="0" w:color="auto"/>
                                            <w:left w:val="none" w:sz="0" w:space="0" w:color="auto"/>
                                            <w:bottom w:val="none" w:sz="0" w:space="0" w:color="auto"/>
                                            <w:right w:val="none" w:sz="0" w:space="0" w:color="auto"/>
                                          </w:divBdr>
                                          <w:divsChild>
                                            <w:div w:id="1059748633">
                                              <w:marLeft w:val="0"/>
                                              <w:marRight w:val="0"/>
                                              <w:marTop w:val="120"/>
                                              <w:marBottom w:val="120"/>
                                              <w:divBdr>
                                                <w:top w:val="none" w:sz="0" w:space="0" w:color="auto"/>
                                                <w:left w:val="none" w:sz="0" w:space="0" w:color="auto"/>
                                                <w:bottom w:val="none" w:sz="0" w:space="0" w:color="auto"/>
                                                <w:right w:val="none" w:sz="0" w:space="0" w:color="auto"/>
                                              </w:divBdr>
                                              <w:divsChild>
                                                <w:div w:id="18978192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44995363">
                                          <w:marLeft w:val="0"/>
                                          <w:marRight w:val="0"/>
                                          <w:marTop w:val="120"/>
                                          <w:marBottom w:val="120"/>
                                          <w:divBdr>
                                            <w:top w:val="none" w:sz="0" w:space="0" w:color="auto"/>
                                            <w:left w:val="none" w:sz="0" w:space="0" w:color="auto"/>
                                            <w:bottom w:val="none" w:sz="0" w:space="0" w:color="auto"/>
                                            <w:right w:val="none" w:sz="0" w:space="0" w:color="auto"/>
                                          </w:divBdr>
                                          <w:divsChild>
                                            <w:div w:id="837160531">
                                              <w:marLeft w:val="0"/>
                                              <w:marRight w:val="0"/>
                                              <w:marTop w:val="120"/>
                                              <w:marBottom w:val="120"/>
                                              <w:divBdr>
                                                <w:top w:val="none" w:sz="0" w:space="0" w:color="auto"/>
                                                <w:left w:val="none" w:sz="0" w:space="0" w:color="auto"/>
                                                <w:bottom w:val="none" w:sz="0" w:space="0" w:color="auto"/>
                                                <w:right w:val="none" w:sz="0" w:space="0" w:color="auto"/>
                                              </w:divBdr>
                                              <w:divsChild>
                                                <w:div w:id="20195781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7376698">
                                          <w:marLeft w:val="0"/>
                                          <w:marRight w:val="0"/>
                                          <w:marTop w:val="120"/>
                                          <w:marBottom w:val="120"/>
                                          <w:divBdr>
                                            <w:top w:val="none" w:sz="0" w:space="0" w:color="auto"/>
                                            <w:left w:val="none" w:sz="0" w:space="0" w:color="auto"/>
                                            <w:bottom w:val="none" w:sz="0" w:space="0" w:color="auto"/>
                                            <w:right w:val="none" w:sz="0" w:space="0" w:color="auto"/>
                                          </w:divBdr>
                                          <w:divsChild>
                                            <w:div w:id="562645474">
                                              <w:marLeft w:val="0"/>
                                              <w:marRight w:val="0"/>
                                              <w:marTop w:val="120"/>
                                              <w:marBottom w:val="120"/>
                                              <w:divBdr>
                                                <w:top w:val="none" w:sz="0" w:space="0" w:color="auto"/>
                                                <w:left w:val="none" w:sz="0" w:space="0" w:color="auto"/>
                                                <w:bottom w:val="none" w:sz="0" w:space="0" w:color="auto"/>
                                                <w:right w:val="none" w:sz="0" w:space="0" w:color="auto"/>
                                              </w:divBdr>
                                              <w:divsChild>
                                                <w:div w:id="15363834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4273093">
                                          <w:marLeft w:val="0"/>
                                          <w:marRight w:val="0"/>
                                          <w:marTop w:val="120"/>
                                          <w:marBottom w:val="120"/>
                                          <w:divBdr>
                                            <w:top w:val="none" w:sz="0" w:space="0" w:color="auto"/>
                                            <w:left w:val="none" w:sz="0" w:space="0" w:color="auto"/>
                                            <w:bottom w:val="none" w:sz="0" w:space="0" w:color="auto"/>
                                            <w:right w:val="none" w:sz="0" w:space="0" w:color="auto"/>
                                          </w:divBdr>
                                          <w:divsChild>
                                            <w:div w:id="383138617">
                                              <w:marLeft w:val="0"/>
                                              <w:marRight w:val="0"/>
                                              <w:marTop w:val="120"/>
                                              <w:marBottom w:val="120"/>
                                              <w:divBdr>
                                                <w:top w:val="none" w:sz="0" w:space="0" w:color="auto"/>
                                                <w:left w:val="none" w:sz="0" w:space="0" w:color="auto"/>
                                                <w:bottom w:val="none" w:sz="0" w:space="0" w:color="auto"/>
                                                <w:right w:val="none" w:sz="0" w:space="0" w:color="auto"/>
                                              </w:divBdr>
                                              <w:divsChild>
                                                <w:div w:id="14770650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60619839">
                                          <w:marLeft w:val="0"/>
                                          <w:marRight w:val="0"/>
                                          <w:marTop w:val="120"/>
                                          <w:marBottom w:val="120"/>
                                          <w:divBdr>
                                            <w:top w:val="none" w:sz="0" w:space="0" w:color="auto"/>
                                            <w:left w:val="none" w:sz="0" w:space="0" w:color="auto"/>
                                            <w:bottom w:val="none" w:sz="0" w:space="0" w:color="auto"/>
                                            <w:right w:val="none" w:sz="0" w:space="0" w:color="auto"/>
                                          </w:divBdr>
                                          <w:divsChild>
                                            <w:div w:id="32777827">
                                              <w:marLeft w:val="0"/>
                                              <w:marRight w:val="0"/>
                                              <w:marTop w:val="120"/>
                                              <w:marBottom w:val="120"/>
                                              <w:divBdr>
                                                <w:top w:val="none" w:sz="0" w:space="0" w:color="auto"/>
                                                <w:left w:val="none" w:sz="0" w:space="0" w:color="auto"/>
                                                <w:bottom w:val="none" w:sz="0" w:space="0" w:color="auto"/>
                                                <w:right w:val="none" w:sz="0" w:space="0" w:color="auto"/>
                                              </w:divBdr>
                                              <w:divsChild>
                                                <w:div w:id="10350417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22749707">
                                          <w:marLeft w:val="0"/>
                                          <w:marRight w:val="0"/>
                                          <w:marTop w:val="120"/>
                                          <w:marBottom w:val="120"/>
                                          <w:divBdr>
                                            <w:top w:val="none" w:sz="0" w:space="0" w:color="auto"/>
                                            <w:left w:val="none" w:sz="0" w:space="0" w:color="auto"/>
                                            <w:bottom w:val="none" w:sz="0" w:space="0" w:color="auto"/>
                                            <w:right w:val="none" w:sz="0" w:space="0" w:color="auto"/>
                                          </w:divBdr>
                                          <w:divsChild>
                                            <w:div w:id="529535856">
                                              <w:marLeft w:val="0"/>
                                              <w:marRight w:val="0"/>
                                              <w:marTop w:val="120"/>
                                              <w:marBottom w:val="120"/>
                                              <w:divBdr>
                                                <w:top w:val="none" w:sz="0" w:space="0" w:color="auto"/>
                                                <w:left w:val="none" w:sz="0" w:space="0" w:color="auto"/>
                                                <w:bottom w:val="none" w:sz="0" w:space="0" w:color="auto"/>
                                                <w:right w:val="none" w:sz="0" w:space="0" w:color="auto"/>
                                              </w:divBdr>
                                              <w:divsChild>
                                                <w:div w:id="1596285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13675424">
                                          <w:marLeft w:val="0"/>
                                          <w:marRight w:val="0"/>
                                          <w:marTop w:val="120"/>
                                          <w:marBottom w:val="120"/>
                                          <w:divBdr>
                                            <w:top w:val="none" w:sz="0" w:space="0" w:color="auto"/>
                                            <w:left w:val="none" w:sz="0" w:space="0" w:color="auto"/>
                                            <w:bottom w:val="none" w:sz="0" w:space="0" w:color="auto"/>
                                            <w:right w:val="none" w:sz="0" w:space="0" w:color="auto"/>
                                          </w:divBdr>
                                          <w:divsChild>
                                            <w:div w:id="1171408305">
                                              <w:marLeft w:val="0"/>
                                              <w:marRight w:val="0"/>
                                              <w:marTop w:val="120"/>
                                              <w:marBottom w:val="120"/>
                                              <w:divBdr>
                                                <w:top w:val="none" w:sz="0" w:space="0" w:color="auto"/>
                                                <w:left w:val="none" w:sz="0" w:space="0" w:color="auto"/>
                                                <w:bottom w:val="none" w:sz="0" w:space="0" w:color="auto"/>
                                                <w:right w:val="none" w:sz="0" w:space="0" w:color="auto"/>
                                              </w:divBdr>
                                              <w:divsChild>
                                                <w:div w:id="7611471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2767686">
                                          <w:marLeft w:val="0"/>
                                          <w:marRight w:val="0"/>
                                          <w:marTop w:val="120"/>
                                          <w:marBottom w:val="120"/>
                                          <w:divBdr>
                                            <w:top w:val="none" w:sz="0" w:space="0" w:color="auto"/>
                                            <w:left w:val="none" w:sz="0" w:space="0" w:color="auto"/>
                                            <w:bottom w:val="none" w:sz="0" w:space="0" w:color="auto"/>
                                            <w:right w:val="none" w:sz="0" w:space="0" w:color="auto"/>
                                          </w:divBdr>
                                          <w:divsChild>
                                            <w:div w:id="2087144268">
                                              <w:marLeft w:val="0"/>
                                              <w:marRight w:val="0"/>
                                              <w:marTop w:val="120"/>
                                              <w:marBottom w:val="120"/>
                                              <w:divBdr>
                                                <w:top w:val="none" w:sz="0" w:space="0" w:color="auto"/>
                                                <w:left w:val="none" w:sz="0" w:space="0" w:color="auto"/>
                                                <w:bottom w:val="none" w:sz="0" w:space="0" w:color="auto"/>
                                                <w:right w:val="none" w:sz="0" w:space="0" w:color="auto"/>
                                              </w:divBdr>
                                              <w:divsChild>
                                                <w:div w:id="9160875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2367545">
                                          <w:marLeft w:val="0"/>
                                          <w:marRight w:val="0"/>
                                          <w:marTop w:val="120"/>
                                          <w:marBottom w:val="120"/>
                                          <w:divBdr>
                                            <w:top w:val="none" w:sz="0" w:space="0" w:color="auto"/>
                                            <w:left w:val="none" w:sz="0" w:space="0" w:color="auto"/>
                                            <w:bottom w:val="none" w:sz="0" w:space="0" w:color="auto"/>
                                            <w:right w:val="none" w:sz="0" w:space="0" w:color="auto"/>
                                          </w:divBdr>
                                          <w:divsChild>
                                            <w:div w:id="518743453">
                                              <w:marLeft w:val="0"/>
                                              <w:marRight w:val="0"/>
                                              <w:marTop w:val="120"/>
                                              <w:marBottom w:val="120"/>
                                              <w:divBdr>
                                                <w:top w:val="none" w:sz="0" w:space="0" w:color="auto"/>
                                                <w:left w:val="none" w:sz="0" w:space="0" w:color="auto"/>
                                                <w:bottom w:val="none" w:sz="0" w:space="0" w:color="auto"/>
                                                <w:right w:val="none" w:sz="0" w:space="0" w:color="auto"/>
                                              </w:divBdr>
                                              <w:divsChild>
                                                <w:div w:id="12284930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2784397">
                                          <w:marLeft w:val="0"/>
                                          <w:marRight w:val="0"/>
                                          <w:marTop w:val="120"/>
                                          <w:marBottom w:val="120"/>
                                          <w:divBdr>
                                            <w:top w:val="none" w:sz="0" w:space="0" w:color="auto"/>
                                            <w:left w:val="none" w:sz="0" w:space="0" w:color="auto"/>
                                            <w:bottom w:val="none" w:sz="0" w:space="0" w:color="auto"/>
                                            <w:right w:val="none" w:sz="0" w:space="0" w:color="auto"/>
                                          </w:divBdr>
                                          <w:divsChild>
                                            <w:div w:id="1301422515">
                                              <w:marLeft w:val="0"/>
                                              <w:marRight w:val="0"/>
                                              <w:marTop w:val="120"/>
                                              <w:marBottom w:val="120"/>
                                              <w:divBdr>
                                                <w:top w:val="none" w:sz="0" w:space="0" w:color="auto"/>
                                                <w:left w:val="none" w:sz="0" w:space="0" w:color="auto"/>
                                                <w:bottom w:val="none" w:sz="0" w:space="0" w:color="auto"/>
                                                <w:right w:val="none" w:sz="0" w:space="0" w:color="auto"/>
                                              </w:divBdr>
                                              <w:divsChild>
                                                <w:div w:id="17618717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9830847">
                                          <w:marLeft w:val="0"/>
                                          <w:marRight w:val="0"/>
                                          <w:marTop w:val="120"/>
                                          <w:marBottom w:val="120"/>
                                          <w:divBdr>
                                            <w:top w:val="none" w:sz="0" w:space="0" w:color="auto"/>
                                            <w:left w:val="none" w:sz="0" w:space="0" w:color="auto"/>
                                            <w:bottom w:val="none" w:sz="0" w:space="0" w:color="auto"/>
                                            <w:right w:val="none" w:sz="0" w:space="0" w:color="auto"/>
                                          </w:divBdr>
                                        </w:div>
                                        <w:div w:id="1744641237">
                                          <w:marLeft w:val="0"/>
                                          <w:marRight w:val="0"/>
                                          <w:marTop w:val="120"/>
                                          <w:marBottom w:val="120"/>
                                          <w:divBdr>
                                            <w:top w:val="none" w:sz="0" w:space="0" w:color="auto"/>
                                            <w:left w:val="none" w:sz="0" w:space="0" w:color="auto"/>
                                            <w:bottom w:val="none" w:sz="0" w:space="0" w:color="auto"/>
                                            <w:right w:val="none" w:sz="0" w:space="0" w:color="auto"/>
                                          </w:divBdr>
                                          <w:divsChild>
                                            <w:div w:id="125583781">
                                              <w:marLeft w:val="0"/>
                                              <w:marRight w:val="0"/>
                                              <w:marTop w:val="120"/>
                                              <w:marBottom w:val="120"/>
                                              <w:divBdr>
                                                <w:top w:val="none" w:sz="0" w:space="0" w:color="auto"/>
                                                <w:left w:val="none" w:sz="0" w:space="0" w:color="auto"/>
                                                <w:bottom w:val="none" w:sz="0" w:space="0" w:color="auto"/>
                                                <w:right w:val="none" w:sz="0" w:space="0" w:color="auto"/>
                                              </w:divBdr>
                                              <w:divsChild>
                                                <w:div w:id="20492601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2708498">
                                          <w:marLeft w:val="0"/>
                                          <w:marRight w:val="0"/>
                                          <w:marTop w:val="120"/>
                                          <w:marBottom w:val="120"/>
                                          <w:divBdr>
                                            <w:top w:val="none" w:sz="0" w:space="0" w:color="auto"/>
                                            <w:left w:val="none" w:sz="0" w:space="0" w:color="auto"/>
                                            <w:bottom w:val="none" w:sz="0" w:space="0" w:color="auto"/>
                                            <w:right w:val="none" w:sz="0" w:space="0" w:color="auto"/>
                                          </w:divBdr>
                                          <w:divsChild>
                                            <w:div w:id="1947805695">
                                              <w:marLeft w:val="0"/>
                                              <w:marRight w:val="0"/>
                                              <w:marTop w:val="120"/>
                                              <w:marBottom w:val="120"/>
                                              <w:divBdr>
                                                <w:top w:val="none" w:sz="0" w:space="0" w:color="auto"/>
                                                <w:left w:val="none" w:sz="0" w:space="0" w:color="auto"/>
                                                <w:bottom w:val="none" w:sz="0" w:space="0" w:color="auto"/>
                                                <w:right w:val="none" w:sz="0" w:space="0" w:color="auto"/>
                                              </w:divBdr>
                                              <w:divsChild>
                                                <w:div w:id="13592354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4393365">
                                          <w:marLeft w:val="0"/>
                                          <w:marRight w:val="0"/>
                                          <w:marTop w:val="120"/>
                                          <w:marBottom w:val="120"/>
                                          <w:divBdr>
                                            <w:top w:val="none" w:sz="0" w:space="0" w:color="auto"/>
                                            <w:left w:val="none" w:sz="0" w:space="0" w:color="auto"/>
                                            <w:bottom w:val="none" w:sz="0" w:space="0" w:color="auto"/>
                                            <w:right w:val="none" w:sz="0" w:space="0" w:color="auto"/>
                                          </w:divBdr>
                                          <w:divsChild>
                                            <w:div w:id="48500377">
                                              <w:marLeft w:val="0"/>
                                              <w:marRight w:val="0"/>
                                              <w:marTop w:val="120"/>
                                              <w:marBottom w:val="120"/>
                                              <w:divBdr>
                                                <w:top w:val="none" w:sz="0" w:space="0" w:color="auto"/>
                                                <w:left w:val="none" w:sz="0" w:space="0" w:color="auto"/>
                                                <w:bottom w:val="none" w:sz="0" w:space="0" w:color="auto"/>
                                                <w:right w:val="none" w:sz="0" w:space="0" w:color="auto"/>
                                              </w:divBdr>
                                              <w:divsChild>
                                                <w:div w:id="431388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9509712">
      <w:bodyDiv w:val="1"/>
      <w:marLeft w:val="0"/>
      <w:marRight w:val="0"/>
      <w:marTop w:val="0"/>
      <w:marBottom w:val="0"/>
      <w:divBdr>
        <w:top w:val="none" w:sz="0" w:space="0" w:color="auto"/>
        <w:left w:val="none" w:sz="0" w:space="0" w:color="auto"/>
        <w:bottom w:val="none" w:sz="0" w:space="0" w:color="auto"/>
        <w:right w:val="none" w:sz="0" w:space="0" w:color="auto"/>
      </w:divBdr>
    </w:div>
    <w:div w:id="1297953321">
      <w:bodyDiv w:val="1"/>
      <w:marLeft w:val="0"/>
      <w:marRight w:val="0"/>
      <w:marTop w:val="0"/>
      <w:marBottom w:val="0"/>
      <w:divBdr>
        <w:top w:val="none" w:sz="0" w:space="0" w:color="auto"/>
        <w:left w:val="none" w:sz="0" w:space="0" w:color="auto"/>
        <w:bottom w:val="none" w:sz="0" w:space="0" w:color="auto"/>
        <w:right w:val="none" w:sz="0" w:space="0" w:color="auto"/>
      </w:divBdr>
    </w:div>
    <w:div w:id="1300573931">
      <w:bodyDiv w:val="1"/>
      <w:marLeft w:val="0"/>
      <w:marRight w:val="0"/>
      <w:marTop w:val="0"/>
      <w:marBottom w:val="0"/>
      <w:divBdr>
        <w:top w:val="none" w:sz="0" w:space="0" w:color="auto"/>
        <w:left w:val="none" w:sz="0" w:space="0" w:color="auto"/>
        <w:bottom w:val="none" w:sz="0" w:space="0" w:color="auto"/>
        <w:right w:val="none" w:sz="0" w:space="0" w:color="auto"/>
      </w:divBdr>
    </w:div>
    <w:div w:id="1309017346">
      <w:bodyDiv w:val="1"/>
      <w:marLeft w:val="0"/>
      <w:marRight w:val="0"/>
      <w:marTop w:val="0"/>
      <w:marBottom w:val="0"/>
      <w:divBdr>
        <w:top w:val="none" w:sz="0" w:space="0" w:color="auto"/>
        <w:left w:val="none" w:sz="0" w:space="0" w:color="auto"/>
        <w:bottom w:val="none" w:sz="0" w:space="0" w:color="auto"/>
        <w:right w:val="none" w:sz="0" w:space="0" w:color="auto"/>
      </w:divBdr>
    </w:div>
    <w:div w:id="1332761363">
      <w:bodyDiv w:val="1"/>
      <w:marLeft w:val="0"/>
      <w:marRight w:val="0"/>
      <w:marTop w:val="0"/>
      <w:marBottom w:val="0"/>
      <w:divBdr>
        <w:top w:val="none" w:sz="0" w:space="0" w:color="auto"/>
        <w:left w:val="none" w:sz="0" w:space="0" w:color="auto"/>
        <w:bottom w:val="none" w:sz="0" w:space="0" w:color="auto"/>
        <w:right w:val="none" w:sz="0" w:space="0" w:color="auto"/>
      </w:divBdr>
    </w:div>
    <w:div w:id="1333609397">
      <w:bodyDiv w:val="1"/>
      <w:marLeft w:val="0"/>
      <w:marRight w:val="0"/>
      <w:marTop w:val="0"/>
      <w:marBottom w:val="0"/>
      <w:divBdr>
        <w:top w:val="none" w:sz="0" w:space="0" w:color="auto"/>
        <w:left w:val="none" w:sz="0" w:space="0" w:color="auto"/>
        <w:bottom w:val="none" w:sz="0" w:space="0" w:color="auto"/>
        <w:right w:val="none" w:sz="0" w:space="0" w:color="auto"/>
      </w:divBdr>
      <w:divsChild>
        <w:div w:id="1786271115">
          <w:marLeft w:val="0"/>
          <w:marRight w:val="0"/>
          <w:marTop w:val="0"/>
          <w:marBottom w:val="0"/>
          <w:divBdr>
            <w:top w:val="none" w:sz="0" w:space="0" w:color="auto"/>
            <w:left w:val="none" w:sz="0" w:space="0" w:color="auto"/>
            <w:bottom w:val="none" w:sz="0" w:space="0" w:color="auto"/>
            <w:right w:val="none" w:sz="0" w:space="0" w:color="auto"/>
          </w:divBdr>
        </w:div>
      </w:divsChild>
    </w:div>
    <w:div w:id="1343625027">
      <w:bodyDiv w:val="1"/>
      <w:marLeft w:val="0"/>
      <w:marRight w:val="0"/>
      <w:marTop w:val="0"/>
      <w:marBottom w:val="0"/>
      <w:divBdr>
        <w:top w:val="none" w:sz="0" w:space="0" w:color="auto"/>
        <w:left w:val="none" w:sz="0" w:space="0" w:color="auto"/>
        <w:bottom w:val="none" w:sz="0" w:space="0" w:color="auto"/>
        <w:right w:val="none" w:sz="0" w:space="0" w:color="auto"/>
      </w:divBdr>
    </w:div>
    <w:div w:id="1385833109">
      <w:bodyDiv w:val="1"/>
      <w:marLeft w:val="0"/>
      <w:marRight w:val="0"/>
      <w:marTop w:val="0"/>
      <w:marBottom w:val="0"/>
      <w:divBdr>
        <w:top w:val="none" w:sz="0" w:space="0" w:color="auto"/>
        <w:left w:val="none" w:sz="0" w:space="0" w:color="auto"/>
        <w:bottom w:val="none" w:sz="0" w:space="0" w:color="auto"/>
        <w:right w:val="none" w:sz="0" w:space="0" w:color="auto"/>
      </w:divBdr>
    </w:div>
    <w:div w:id="1392266922">
      <w:bodyDiv w:val="1"/>
      <w:marLeft w:val="0"/>
      <w:marRight w:val="0"/>
      <w:marTop w:val="0"/>
      <w:marBottom w:val="0"/>
      <w:divBdr>
        <w:top w:val="none" w:sz="0" w:space="0" w:color="auto"/>
        <w:left w:val="none" w:sz="0" w:space="0" w:color="auto"/>
        <w:bottom w:val="none" w:sz="0" w:space="0" w:color="auto"/>
        <w:right w:val="none" w:sz="0" w:space="0" w:color="auto"/>
      </w:divBdr>
    </w:div>
    <w:div w:id="1410929177">
      <w:bodyDiv w:val="1"/>
      <w:marLeft w:val="0"/>
      <w:marRight w:val="0"/>
      <w:marTop w:val="0"/>
      <w:marBottom w:val="0"/>
      <w:divBdr>
        <w:top w:val="none" w:sz="0" w:space="0" w:color="auto"/>
        <w:left w:val="none" w:sz="0" w:space="0" w:color="auto"/>
        <w:bottom w:val="none" w:sz="0" w:space="0" w:color="auto"/>
        <w:right w:val="none" w:sz="0" w:space="0" w:color="auto"/>
      </w:divBdr>
    </w:div>
    <w:div w:id="1450976237">
      <w:bodyDiv w:val="1"/>
      <w:marLeft w:val="0"/>
      <w:marRight w:val="0"/>
      <w:marTop w:val="0"/>
      <w:marBottom w:val="0"/>
      <w:divBdr>
        <w:top w:val="none" w:sz="0" w:space="0" w:color="auto"/>
        <w:left w:val="none" w:sz="0" w:space="0" w:color="auto"/>
        <w:bottom w:val="none" w:sz="0" w:space="0" w:color="auto"/>
        <w:right w:val="none" w:sz="0" w:space="0" w:color="auto"/>
      </w:divBdr>
    </w:div>
    <w:div w:id="1454252845">
      <w:bodyDiv w:val="1"/>
      <w:marLeft w:val="0"/>
      <w:marRight w:val="0"/>
      <w:marTop w:val="0"/>
      <w:marBottom w:val="0"/>
      <w:divBdr>
        <w:top w:val="none" w:sz="0" w:space="0" w:color="auto"/>
        <w:left w:val="none" w:sz="0" w:space="0" w:color="auto"/>
        <w:bottom w:val="none" w:sz="0" w:space="0" w:color="auto"/>
        <w:right w:val="none" w:sz="0" w:space="0" w:color="auto"/>
      </w:divBdr>
    </w:div>
    <w:div w:id="1464426387">
      <w:bodyDiv w:val="1"/>
      <w:marLeft w:val="0"/>
      <w:marRight w:val="0"/>
      <w:marTop w:val="0"/>
      <w:marBottom w:val="0"/>
      <w:divBdr>
        <w:top w:val="none" w:sz="0" w:space="0" w:color="auto"/>
        <w:left w:val="none" w:sz="0" w:space="0" w:color="auto"/>
        <w:bottom w:val="none" w:sz="0" w:space="0" w:color="auto"/>
        <w:right w:val="none" w:sz="0" w:space="0" w:color="auto"/>
      </w:divBdr>
    </w:div>
    <w:div w:id="1467433285">
      <w:bodyDiv w:val="1"/>
      <w:marLeft w:val="0"/>
      <w:marRight w:val="0"/>
      <w:marTop w:val="0"/>
      <w:marBottom w:val="0"/>
      <w:divBdr>
        <w:top w:val="none" w:sz="0" w:space="0" w:color="auto"/>
        <w:left w:val="none" w:sz="0" w:space="0" w:color="auto"/>
        <w:bottom w:val="none" w:sz="0" w:space="0" w:color="auto"/>
        <w:right w:val="none" w:sz="0" w:space="0" w:color="auto"/>
      </w:divBdr>
    </w:div>
    <w:div w:id="1468550599">
      <w:bodyDiv w:val="1"/>
      <w:marLeft w:val="0"/>
      <w:marRight w:val="0"/>
      <w:marTop w:val="0"/>
      <w:marBottom w:val="0"/>
      <w:divBdr>
        <w:top w:val="none" w:sz="0" w:space="0" w:color="auto"/>
        <w:left w:val="none" w:sz="0" w:space="0" w:color="auto"/>
        <w:bottom w:val="none" w:sz="0" w:space="0" w:color="auto"/>
        <w:right w:val="none" w:sz="0" w:space="0" w:color="auto"/>
      </w:divBdr>
    </w:div>
    <w:div w:id="1470323288">
      <w:bodyDiv w:val="1"/>
      <w:marLeft w:val="0"/>
      <w:marRight w:val="0"/>
      <w:marTop w:val="0"/>
      <w:marBottom w:val="0"/>
      <w:divBdr>
        <w:top w:val="none" w:sz="0" w:space="0" w:color="auto"/>
        <w:left w:val="none" w:sz="0" w:space="0" w:color="auto"/>
        <w:bottom w:val="none" w:sz="0" w:space="0" w:color="auto"/>
        <w:right w:val="none" w:sz="0" w:space="0" w:color="auto"/>
      </w:divBdr>
    </w:div>
    <w:div w:id="1505321154">
      <w:bodyDiv w:val="1"/>
      <w:marLeft w:val="0"/>
      <w:marRight w:val="0"/>
      <w:marTop w:val="0"/>
      <w:marBottom w:val="0"/>
      <w:divBdr>
        <w:top w:val="none" w:sz="0" w:space="0" w:color="auto"/>
        <w:left w:val="none" w:sz="0" w:space="0" w:color="auto"/>
        <w:bottom w:val="none" w:sz="0" w:space="0" w:color="auto"/>
        <w:right w:val="none" w:sz="0" w:space="0" w:color="auto"/>
      </w:divBdr>
    </w:div>
    <w:div w:id="1584993922">
      <w:bodyDiv w:val="1"/>
      <w:marLeft w:val="0"/>
      <w:marRight w:val="0"/>
      <w:marTop w:val="0"/>
      <w:marBottom w:val="0"/>
      <w:divBdr>
        <w:top w:val="none" w:sz="0" w:space="0" w:color="auto"/>
        <w:left w:val="none" w:sz="0" w:space="0" w:color="auto"/>
        <w:bottom w:val="none" w:sz="0" w:space="0" w:color="auto"/>
        <w:right w:val="none" w:sz="0" w:space="0" w:color="auto"/>
      </w:divBdr>
    </w:div>
    <w:div w:id="1585529343">
      <w:bodyDiv w:val="1"/>
      <w:marLeft w:val="0"/>
      <w:marRight w:val="0"/>
      <w:marTop w:val="0"/>
      <w:marBottom w:val="0"/>
      <w:divBdr>
        <w:top w:val="none" w:sz="0" w:space="0" w:color="auto"/>
        <w:left w:val="none" w:sz="0" w:space="0" w:color="auto"/>
        <w:bottom w:val="none" w:sz="0" w:space="0" w:color="auto"/>
        <w:right w:val="none" w:sz="0" w:space="0" w:color="auto"/>
      </w:divBdr>
    </w:div>
    <w:div w:id="1631133380">
      <w:bodyDiv w:val="1"/>
      <w:marLeft w:val="0"/>
      <w:marRight w:val="0"/>
      <w:marTop w:val="0"/>
      <w:marBottom w:val="0"/>
      <w:divBdr>
        <w:top w:val="none" w:sz="0" w:space="0" w:color="auto"/>
        <w:left w:val="none" w:sz="0" w:space="0" w:color="auto"/>
        <w:bottom w:val="none" w:sz="0" w:space="0" w:color="auto"/>
        <w:right w:val="none" w:sz="0" w:space="0" w:color="auto"/>
      </w:divBdr>
    </w:div>
    <w:div w:id="1636326115">
      <w:bodyDiv w:val="1"/>
      <w:marLeft w:val="0"/>
      <w:marRight w:val="0"/>
      <w:marTop w:val="0"/>
      <w:marBottom w:val="0"/>
      <w:divBdr>
        <w:top w:val="none" w:sz="0" w:space="0" w:color="auto"/>
        <w:left w:val="none" w:sz="0" w:space="0" w:color="auto"/>
        <w:bottom w:val="none" w:sz="0" w:space="0" w:color="auto"/>
        <w:right w:val="none" w:sz="0" w:space="0" w:color="auto"/>
      </w:divBdr>
    </w:div>
    <w:div w:id="1650205525">
      <w:bodyDiv w:val="1"/>
      <w:marLeft w:val="0"/>
      <w:marRight w:val="0"/>
      <w:marTop w:val="0"/>
      <w:marBottom w:val="0"/>
      <w:divBdr>
        <w:top w:val="none" w:sz="0" w:space="0" w:color="auto"/>
        <w:left w:val="none" w:sz="0" w:space="0" w:color="auto"/>
        <w:bottom w:val="none" w:sz="0" w:space="0" w:color="auto"/>
        <w:right w:val="none" w:sz="0" w:space="0" w:color="auto"/>
      </w:divBdr>
      <w:divsChild>
        <w:div w:id="1779986315">
          <w:marLeft w:val="0"/>
          <w:marRight w:val="0"/>
          <w:marTop w:val="0"/>
          <w:marBottom w:val="0"/>
          <w:divBdr>
            <w:top w:val="none" w:sz="0" w:space="0" w:color="auto"/>
            <w:left w:val="none" w:sz="0" w:space="0" w:color="auto"/>
            <w:bottom w:val="none" w:sz="0" w:space="0" w:color="auto"/>
            <w:right w:val="none" w:sz="0" w:space="0" w:color="auto"/>
          </w:divBdr>
        </w:div>
      </w:divsChild>
    </w:div>
    <w:div w:id="1651133077">
      <w:bodyDiv w:val="1"/>
      <w:marLeft w:val="0"/>
      <w:marRight w:val="0"/>
      <w:marTop w:val="0"/>
      <w:marBottom w:val="0"/>
      <w:divBdr>
        <w:top w:val="none" w:sz="0" w:space="0" w:color="auto"/>
        <w:left w:val="none" w:sz="0" w:space="0" w:color="auto"/>
        <w:bottom w:val="none" w:sz="0" w:space="0" w:color="auto"/>
        <w:right w:val="none" w:sz="0" w:space="0" w:color="auto"/>
      </w:divBdr>
    </w:div>
    <w:div w:id="1657878066">
      <w:bodyDiv w:val="1"/>
      <w:marLeft w:val="0"/>
      <w:marRight w:val="0"/>
      <w:marTop w:val="0"/>
      <w:marBottom w:val="0"/>
      <w:divBdr>
        <w:top w:val="none" w:sz="0" w:space="0" w:color="auto"/>
        <w:left w:val="none" w:sz="0" w:space="0" w:color="auto"/>
        <w:bottom w:val="none" w:sz="0" w:space="0" w:color="auto"/>
        <w:right w:val="none" w:sz="0" w:space="0" w:color="auto"/>
      </w:divBdr>
    </w:div>
    <w:div w:id="1670013075">
      <w:bodyDiv w:val="1"/>
      <w:marLeft w:val="0"/>
      <w:marRight w:val="0"/>
      <w:marTop w:val="0"/>
      <w:marBottom w:val="0"/>
      <w:divBdr>
        <w:top w:val="none" w:sz="0" w:space="0" w:color="auto"/>
        <w:left w:val="none" w:sz="0" w:space="0" w:color="auto"/>
        <w:bottom w:val="none" w:sz="0" w:space="0" w:color="auto"/>
        <w:right w:val="none" w:sz="0" w:space="0" w:color="auto"/>
      </w:divBdr>
      <w:divsChild>
        <w:div w:id="944072470">
          <w:marLeft w:val="0"/>
          <w:marRight w:val="0"/>
          <w:marTop w:val="120"/>
          <w:marBottom w:val="120"/>
          <w:divBdr>
            <w:top w:val="none" w:sz="0" w:space="0" w:color="auto"/>
            <w:left w:val="none" w:sz="0" w:space="0" w:color="auto"/>
            <w:bottom w:val="none" w:sz="0" w:space="0" w:color="auto"/>
            <w:right w:val="none" w:sz="0" w:space="0" w:color="auto"/>
          </w:divBdr>
        </w:div>
        <w:div w:id="1024556616">
          <w:marLeft w:val="0"/>
          <w:marRight w:val="0"/>
          <w:marTop w:val="120"/>
          <w:marBottom w:val="120"/>
          <w:divBdr>
            <w:top w:val="none" w:sz="0" w:space="0" w:color="auto"/>
            <w:left w:val="none" w:sz="0" w:space="0" w:color="auto"/>
            <w:bottom w:val="none" w:sz="0" w:space="0" w:color="auto"/>
            <w:right w:val="none" w:sz="0" w:space="0" w:color="auto"/>
          </w:divBdr>
        </w:div>
      </w:divsChild>
    </w:div>
    <w:div w:id="1688940350">
      <w:bodyDiv w:val="1"/>
      <w:marLeft w:val="0"/>
      <w:marRight w:val="0"/>
      <w:marTop w:val="0"/>
      <w:marBottom w:val="0"/>
      <w:divBdr>
        <w:top w:val="none" w:sz="0" w:space="0" w:color="auto"/>
        <w:left w:val="none" w:sz="0" w:space="0" w:color="auto"/>
        <w:bottom w:val="none" w:sz="0" w:space="0" w:color="auto"/>
        <w:right w:val="none" w:sz="0" w:space="0" w:color="auto"/>
      </w:divBdr>
    </w:div>
    <w:div w:id="1702440776">
      <w:bodyDiv w:val="1"/>
      <w:marLeft w:val="0"/>
      <w:marRight w:val="0"/>
      <w:marTop w:val="0"/>
      <w:marBottom w:val="0"/>
      <w:divBdr>
        <w:top w:val="none" w:sz="0" w:space="0" w:color="auto"/>
        <w:left w:val="none" w:sz="0" w:space="0" w:color="auto"/>
        <w:bottom w:val="none" w:sz="0" w:space="0" w:color="auto"/>
        <w:right w:val="none" w:sz="0" w:space="0" w:color="auto"/>
      </w:divBdr>
    </w:div>
    <w:div w:id="1702630499">
      <w:bodyDiv w:val="1"/>
      <w:marLeft w:val="0"/>
      <w:marRight w:val="0"/>
      <w:marTop w:val="0"/>
      <w:marBottom w:val="0"/>
      <w:divBdr>
        <w:top w:val="none" w:sz="0" w:space="0" w:color="auto"/>
        <w:left w:val="none" w:sz="0" w:space="0" w:color="auto"/>
        <w:bottom w:val="none" w:sz="0" w:space="0" w:color="auto"/>
        <w:right w:val="none" w:sz="0" w:space="0" w:color="auto"/>
      </w:divBdr>
    </w:div>
    <w:div w:id="1710840001">
      <w:bodyDiv w:val="1"/>
      <w:marLeft w:val="0"/>
      <w:marRight w:val="0"/>
      <w:marTop w:val="0"/>
      <w:marBottom w:val="0"/>
      <w:divBdr>
        <w:top w:val="none" w:sz="0" w:space="0" w:color="auto"/>
        <w:left w:val="none" w:sz="0" w:space="0" w:color="auto"/>
        <w:bottom w:val="none" w:sz="0" w:space="0" w:color="auto"/>
        <w:right w:val="none" w:sz="0" w:space="0" w:color="auto"/>
      </w:divBdr>
    </w:div>
    <w:div w:id="1712614113">
      <w:bodyDiv w:val="1"/>
      <w:marLeft w:val="0"/>
      <w:marRight w:val="0"/>
      <w:marTop w:val="0"/>
      <w:marBottom w:val="0"/>
      <w:divBdr>
        <w:top w:val="none" w:sz="0" w:space="0" w:color="auto"/>
        <w:left w:val="none" w:sz="0" w:space="0" w:color="auto"/>
        <w:bottom w:val="none" w:sz="0" w:space="0" w:color="auto"/>
        <w:right w:val="none" w:sz="0" w:space="0" w:color="auto"/>
      </w:divBdr>
      <w:divsChild>
        <w:div w:id="732506651">
          <w:marLeft w:val="75"/>
          <w:marRight w:val="375"/>
          <w:marTop w:val="75"/>
          <w:marBottom w:val="75"/>
          <w:divBdr>
            <w:top w:val="none" w:sz="0" w:space="0" w:color="auto"/>
            <w:left w:val="none" w:sz="0" w:space="0" w:color="auto"/>
            <w:bottom w:val="none" w:sz="0" w:space="0" w:color="auto"/>
            <w:right w:val="none" w:sz="0" w:space="0" w:color="auto"/>
          </w:divBdr>
          <w:divsChild>
            <w:div w:id="1779371490">
              <w:marLeft w:val="0"/>
              <w:marRight w:val="0"/>
              <w:marTop w:val="120"/>
              <w:marBottom w:val="120"/>
              <w:divBdr>
                <w:top w:val="none" w:sz="0" w:space="0" w:color="auto"/>
                <w:left w:val="none" w:sz="0" w:space="0" w:color="auto"/>
                <w:bottom w:val="none" w:sz="0" w:space="0" w:color="auto"/>
                <w:right w:val="none" w:sz="0" w:space="0" w:color="auto"/>
              </w:divBdr>
              <w:divsChild>
                <w:div w:id="698817500">
                  <w:marLeft w:val="0"/>
                  <w:marRight w:val="0"/>
                  <w:marTop w:val="120"/>
                  <w:marBottom w:val="120"/>
                  <w:divBdr>
                    <w:top w:val="none" w:sz="0" w:space="0" w:color="auto"/>
                    <w:left w:val="none" w:sz="0" w:space="0" w:color="auto"/>
                    <w:bottom w:val="none" w:sz="0" w:space="0" w:color="auto"/>
                    <w:right w:val="none" w:sz="0" w:space="0" w:color="auto"/>
                  </w:divBdr>
                  <w:divsChild>
                    <w:div w:id="2059279036">
                      <w:marLeft w:val="465"/>
                      <w:marRight w:val="0"/>
                      <w:marTop w:val="120"/>
                      <w:marBottom w:val="0"/>
                      <w:divBdr>
                        <w:top w:val="none" w:sz="0" w:space="0" w:color="auto"/>
                        <w:left w:val="none" w:sz="0" w:space="0" w:color="auto"/>
                        <w:bottom w:val="none" w:sz="0" w:space="0" w:color="auto"/>
                        <w:right w:val="none" w:sz="0" w:space="0" w:color="auto"/>
                      </w:divBdr>
                      <w:divsChild>
                        <w:div w:id="689840831">
                          <w:marLeft w:val="0"/>
                          <w:marRight w:val="0"/>
                          <w:marTop w:val="120"/>
                          <w:marBottom w:val="120"/>
                          <w:divBdr>
                            <w:top w:val="none" w:sz="0" w:space="0" w:color="auto"/>
                            <w:left w:val="none" w:sz="0" w:space="0" w:color="auto"/>
                            <w:bottom w:val="none" w:sz="0" w:space="0" w:color="auto"/>
                            <w:right w:val="none" w:sz="0" w:space="0" w:color="auto"/>
                          </w:divBdr>
                          <w:divsChild>
                            <w:div w:id="1319399">
                              <w:marLeft w:val="0"/>
                              <w:marRight w:val="0"/>
                              <w:marTop w:val="120"/>
                              <w:marBottom w:val="120"/>
                              <w:divBdr>
                                <w:top w:val="none" w:sz="0" w:space="0" w:color="auto"/>
                                <w:left w:val="none" w:sz="0" w:space="0" w:color="auto"/>
                                <w:bottom w:val="none" w:sz="0" w:space="0" w:color="auto"/>
                                <w:right w:val="none" w:sz="0" w:space="0" w:color="auto"/>
                              </w:divBdr>
                              <w:divsChild>
                                <w:div w:id="340280882">
                                  <w:marLeft w:val="0"/>
                                  <w:marRight w:val="0"/>
                                  <w:marTop w:val="120"/>
                                  <w:marBottom w:val="120"/>
                                  <w:divBdr>
                                    <w:top w:val="none" w:sz="0" w:space="0" w:color="auto"/>
                                    <w:left w:val="none" w:sz="0" w:space="0" w:color="auto"/>
                                    <w:bottom w:val="none" w:sz="0" w:space="0" w:color="auto"/>
                                    <w:right w:val="none" w:sz="0" w:space="0" w:color="auto"/>
                                  </w:divBdr>
                                  <w:divsChild>
                                    <w:div w:id="2090616437">
                                      <w:marLeft w:val="0"/>
                                      <w:marRight w:val="0"/>
                                      <w:marTop w:val="120"/>
                                      <w:marBottom w:val="120"/>
                                      <w:divBdr>
                                        <w:top w:val="none" w:sz="0" w:space="0" w:color="auto"/>
                                        <w:left w:val="none" w:sz="0" w:space="0" w:color="auto"/>
                                        <w:bottom w:val="none" w:sz="0" w:space="0" w:color="auto"/>
                                        <w:right w:val="none" w:sz="0" w:space="0" w:color="auto"/>
                                      </w:divBdr>
                                      <w:divsChild>
                                        <w:div w:id="673725846">
                                          <w:marLeft w:val="0"/>
                                          <w:marRight w:val="0"/>
                                          <w:marTop w:val="120"/>
                                          <w:marBottom w:val="120"/>
                                          <w:divBdr>
                                            <w:top w:val="none" w:sz="0" w:space="0" w:color="auto"/>
                                            <w:left w:val="none" w:sz="0" w:space="0" w:color="auto"/>
                                            <w:bottom w:val="none" w:sz="0" w:space="0" w:color="auto"/>
                                            <w:right w:val="none" w:sz="0" w:space="0" w:color="auto"/>
                                          </w:divBdr>
                                          <w:divsChild>
                                            <w:div w:id="422799361">
                                              <w:marLeft w:val="0"/>
                                              <w:marRight w:val="0"/>
                                              <w:marTop w:val="120"/>
                                              <w:marBottom w:val="120"/>
                                              <w:divBdr>
                                                <w:top w:val="none" w:sz="0" w:space="0" w:color="auto"/>
                                                <w:left w:val="none" w:sz="0" w:space="0" w:color="auto"/>
                                                <w:bottom w:val="none" w:sz="0" w:space="0" w:color="auto"/>
                                                <w:right w:val="none" w:sz="0" w:space="0" w:color="auto"/>
                                              </w:divBdr>
                                              <w:divsChild>
                                                <w:div w:id="4747565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3455114">
                                          <w:marLeft w:val="0"/>
                                          <w:marRight w:val="0"/>
                                          <w:marTop w:val="120"/>
                                          <w:marBottom w:val="120"/>
                                          <w:divBdr>
                                            <w:top w:val="none" w:sz="0" w:space="0" w:color="auto"/>
                                            <w:left w:val="none" w:sz="0" w:space="0" w:color="auto"/>
                                            <w:bottom w:val="none" w:sz="0" w:space="0" w:color="auto"/>
                                            <w:right w:val="none" w:sz="0" w:space="0" w:color="auto"/>
                                          </w:divBdr>
                                          <w:divsChild>
                                            <w:div w:id="1537043538">
                                              <w:marLeft w:val="0"/>
                                              <w:marRight w:val="0"/>
                                              <w:marTop w:val="120"/>
                                              <w:marBottom w:val="120"/>
                                              <w:divBdr>
                                                <w:top w:val="none" w:sz="0" w:space="0" w:color="auto"/>
                                                <w:left w:val="none" w:sz="0" w:space="0" w:color="auto"/>
                                                <w:bottom w:val="none" w:sz="0" w:space="0" w:color="auto"/>
                                                <w:right w:val="none" w:sz="0" w:space="0" w:color="auto"/>
                                              </w:divBdr>
                                              <w:divsChild>
                                                <w:div w:id="9997712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99175534">
                                          <w:marLeft w:val="0"/>
                                          <w:marRight w:val="0"/>
                                          <w:marTop w:val="120"/>
                                          <w:marBottom w:val="120"/>
                                          <w:divBdr>
                                            <w:top w:val="none" w:sz="0" w:space="0" w:color="auto"/>
                                            <w:left w:val="none" w:sz="0" w:space="0" w:color="auto"/>
                                            <w:bottom w:val="none" w:sz="0" w:space="0" w:color="auto"/>
                                            <w:right w:val="none" w:sz="0" w:space="0" w:color="auto"/>
                                          </w:divBdr>
                                          <w:divsChild>
                                            <w:div w:id="147750289">
                                              <w:marLeft w:val="0"/>
                                              <w:marRight w:val="0"/>
                                              <w:marTop w:val="120"/>
                                              <w:marBottom w:val="120"/>
                                              <w:divBdr>
                                                <w:top w:val="none" w:sz="0" w:space="0" w:color="auto"/>
                                                <w:left w:val="none" w:sz="0" w:space="0" w:color="auto"/>
                                                <w:bottom w:val="none" w:sz="0" w:space="0" w:color="auto"/>
                                                <w:right w:val="none" w:sz="0" w:space="0" w:color="auto"/>
                                              </w:divBdr>
                                              <w:divsChild>
                                                <w:div w:id="8909266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74686587">
                                          <w:marLeft w:val="0"/>
                                          <w:marRight w:val="0"/>
                                          <w:marTop w:val="120"/>
                                          <w:marBottom w:val="120"/>
                                          <w:divBdr>
                                            <w:top w:val="none" w:sz="0" w:space="0" w:color="auto"/>
                                            <w:left w:val="none" w:sz="0" w:space="0" w:color="auto"/>
                                            <w:bottom w:val="none" w:sz="0" w:space="0" w:color="auto"/>
                                            <w:right w:val="none" w:sz="0" w:space="0" w:color="auto"/>
                                          </w:divBdr>
                                          <w:divsChild>
                                            <w:div w:id="796604178">
                                              <w:marLeft w:val="0"/>
                                              <w:marRight w:val="0"/>
                                              <w:marTop w:val="120"/>
                                              <w:marBottom w:val="120"/>
                                              <w:divBdr>
                                                <w:top w:val="none" w:sz="0" w:space="0" w:color="auto"/>
                                                <w:left w:val="none" w:sz="0" w:space="0" w:color="auto"/>
                                                <w:bottom w:val="none" w:sz="0" w:space="0" w:color="auto"/>
                                                <w:right w:val="none" w:sz="0" w:space="0" w:color="auto"/>
                                              </w:divBdr>
                                              <w:divsChild>
                                                <w:div w:id="11345649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0390162">
                                          <w:marLeft w:val="0"/>
                                          <w:marRight w:val="0"/>
                                          <w:marTop w:val="120"/>
                                          <w:marBottom w:val="120"/>
                                          <w:divBdr>
                                            <w:top w:val="none" w:sz="0" w:space="0" w:color="auto"/>
                                            <w:left w:val="none" w:sz="0" w:space="0" w:color="auto"/>
                                            <w:bottom w:val="none" w:sz="0" w:space="0" w:color="auto"/>
                                            <w:right w:val="none" w:sz="0" w:space="0" w:color="auto"/>
                                          </w:divBdr>
                                          <w:divsChild>
                                            <w:div w:id="1509639795">
                                              <w:marLeft w:val="0"/>
                                              <w:marRight w:val="0"/>
                                              <w:marTop w:val="120"/>
                                              <w:marBottom w:val="120"/>
                                              <w:divBdr>
                                                <w:top w:val="none" w:sz="0" w:space="0" w:color="auto"/>
                                                <w:left w:val="none" w:sz="0" w:space="0" w:color="auto"/>
                                                <w:bottom w:val="none" w:sz="0" w:space="0" w:color="auto"/>
                                                <w:right w:val="none" w:sz="0" w:space="0" w:color="auto"/>
                                              </w:divBdr>
                                              <w:divsChild>
                                                <w:div w:id="9011383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00823613">
                                          <w:marLeft w:val="0"/>
                                          <w:marRight w:val="0"/>
                                          <w:marTop w:val="120"/>
                                          <w:marBottom w:val="120"/>
                                          <w:divBdr>
                                            <w:top w:val="none" w:sz="0" w:space="0" w:color="auto"/>
                                            <w:left w:val="none" w:sz="0" w:space="0" w:color="auto"/>
                                            <w:bottom w:val="none" w:sz="0" w:space="0" w:color="auto"/>
                                            <w:right w:val="none" w:sz="0" w:space="0" w:color="auto"/>
                                          </w:divBdr>
                                        </w:div>
                                        <w:div w:id="1252541963">
                                          <w:marLeft w:val="0"/>
                                          <w:marRight w:val="0"/>
                                          <w:marTop w:val="120"/>
                                          <w:marBottom w:val="120"/>
                                          <w:divBdr>
                                            <w:top w:val="none" w:sz="0" w:space="0" w:color="auto"/>
                                            <w:left w:val="none" w:sz="0" w:space="0" w:color="auto"/>
                                            <w:bottom w:val="none" w:sz="0" w:space="0" w:color="auto"/>
                                            <w:right w:val="none" w:sz="0" w:space="0" w:color="auto"/>
                                          </w:divBdr>
                                          <w:divsChild>
                                            <w:div w:id="1849325301">
                                              <w:marLeft w:val="0"/>
                                              <w:marRight w:val="0"/>
                                              <w:marTop w:val="120"/>
                                              <w:marBottom w:val="120"/>
                                              <w:divBdr>
                                                <w:top w:val="none" w:sz="0" w:space="0" w:color="auto"/>
                                                <w:left w:val="none" w:sz="0" w:space="0" w:color="auto"/>
                                                <w:bottom w:val="none" w:sz="0" w:space="0" w:color="auto"/>
                                                <w:right w:val="none" w:sz="0" w:space="0" w:color="auto"/>
                                              </w:divBdr>
                                              <w:divsChild>
                                                <w:div w:id="21141996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3078462">
                                          <w:marLeft w:val="0"/>
                                          <w:marRight w:val="0"/>
                                          <w:marTop w:val="120"/>
                                          <w:marBottom w:val="120"/>
                                          <w:divBdr>
                                            <w:top w:val="none" w:sz="0" w:space="0" w:color="auto"/>
                                            <w:left w:val="none" w:sz="0" w:space="0" w:color="auto"/>
                                            <w:bottom w:val="none" w:sz="0" w:space="0" w:color="auto"/>
                                            <w:right w:val="none" w:sz="0" w:space="0" w:color="auto"/>
                                          </w:divBdr>
                                          <w:divsChild>
                                            <w:div w:id="1772239104">
                                              <w:marLeft w:val="0"/>
                                              <w:marRight w:val="0"/>
                                              <w:marTop w:val="120"/>
                                              <w:marBottom w:val="120"/>
                                              <w:divBdr>
                                                <w:top w:val="none" w:sz="0" w:space="0" w:color="auto"/>
                                                <w:left w:val="none" w:sz="0" w:space="0" w:color="auto"/>
                                                <w:bottom w:val="none" w:sz="0" w:space="0" w:color="auto"/>
                                                <w:right w:val="none" w:sz="0" w:space="0" w:color="auto"/>
                                              </w:divBdr>
                                              <w:divsChild>
                                                <w:div w:id="3371964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3265507">
                                          <w:marLeft w:val="0"/>
                                          <w:marRight w:val="0"/>
                                          <w:marTop w:val="120"/>
                                          <w:marBottom w:val="120"/>
                                          <w:divBdr>
                                            <w:top w:val="none" w:sz="0" w:space="0" w:color="auto"/>
                                            <w:left w:val="none" w:sz="0" w:space="0" w:color="auto"/>
                                            <w:bottom w:val="none" w:sz="0" w:space="0" w:color="auto"/>
                                            <w:right w:val="none" w:sz="0" w:space="0" w:color="auto"/>
                                          </w:divBdr>
                                          <w:divsChild>
                                            <w:div w:id="1108162859">
                                              <w:marLeft w:val="0"/>
                                              <w:marRight w:val="0"/>
                                              <w:marTop w:val="120"/>
                                              <w:marBottom w:val="120"/>
                                              <w:divBdr>
                                                <w:top w:val="none" w:sz="0" w:space="0" w:color="auto"/>
                                                <w:left w:val="none" w:sz="0" w:space="0" w:color="auto"/>
                                                <w:bottom w:val="none" w:sz="0" w:space="0" w:color="auto"/>
                                                <w:right w:val="none" w:sz="0" w:space="0" w:color="auto"/>
                                              </w:divBdr>
                                              <w:divsChild>
                                                <w:div w:id="2919122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2609261">
                                          <w:marLeft w:val="0"/>
                                          <w:marRight w:val="0"/>
                                          <w:marTop w:val="120"/>
                                          <w:marBottom w:val="120"/>
                                          <w:divBdr>
                                            <w:top w:val="none" w:sz="0" w:space="0" w:color="auto"/>
                                            <w:left w:val="none" w:sz="0" w:space="0" w:color="auto"/>
                                            <w:bottom w:val="none" w:sz="0" w:space="0" w:color="auto"/>
                                            <w:right w:val="none" w:sz="0" w:space="0" w:color="auto"/>
                                          </w:divBdr>
                                          <w:divsChild>
                                            <w:div w:id="1384937750">
                                              <w:marLeft w:val="0"/>
                                              <w:marRight w:val="0"/>
                                              <w:marTop w:val="120"/>
                                              <w:marBottom w:val="120"/>
                                              <w:divBdr>
                                                <w:top w:val="none" w:sz="0" w:space="0" w:color="auto"/>
                                                <w:left w:val="none" w:sz="0" w:space="0" w:color="auto"/>
                                                <w:bottom w:val="none" w:sz="0" w:space="0" w:color="auto"/>
                                                <w:right w:val="none" w:sz="0" w:space="0" w:color="auto"/>
                                              </w:divBdr>
                                              <w:divsChild>
                                                <w:div w:id="19607980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7434747">
                                          <w:marLeft w:val="0"/>
                                          <w:marRight w:val="0"/>
                                          <w:marTop w:val="120"/>
                                          <w:marBottom w:val="120"/>
                                          <w:divBdr>
                                            <w:top w:val="none" w:sz="0" w:space="0" w:color="auto"/>
                                            <w:left w:val="none" w:sz="0" w:space="0" w:color="auto"/>
                                            <w:bottom w:val="none" w:sz="0" w:space="0" w:color="auto"/>
                                            <w:right w:val="none" w:sz="0" w:space="0" w:color="auto"/>
                                          </w:divBdr>
                                          <w:divsChild>
                                            <w:div w:id="875586920">
                                              <w:marLeft w:val="0"/>
                                              <w:marRight w:val="0"/>
                                              <w:marTop w:val="120"/>
                                              <w:marBottom w:val="120"/>
                                              <w:divBdr>
                                                <w:top w:val="none" w:sz="0" w:space="0" w:color="auto"/>
                                                <w:left w:val="none" w:sz="0" w:space="0" w:color="auto"/>
                                                <w:bottom w:val="none" w:sz="0" w:space="0" w:color="auto"/>
                                                <w:right w:val="none" w:sz="0" w:space="0" w:color="auto"/>
                                              </w:divBdr>
                                              <w:divsChild>
                                                <w:div w:id="1273595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1150495">
                                          <w:marLeft w:val="0"/>
                                          <w:marRight w:val="0"/>
                                          <w:marTop w:val="120"/>
                                          <w:marBottom w:val="120"/>
                                          <w:divBdr>
                                            <w:top w:val="none" w:sz="0" w:space="0" w:color="auto"/>
                                            <w:left w:val="none" w:sz="0" w:space="0" w:color="auto"/>
                                            <w:bottom w:val="none" w:sz="0" w:space="0" w:color="auto"/>
                                            <w:right w:val="none" w:sz="0" w:space="0" w:color="auto"/>
                                          </w:divBdr>
                                          <w:divsChild>
                                            <w:div w:id="1189105889">
                                              <w:marLeft w:val="0"/>
                                              <w:marRight w:val="0"/>
                                              <w:marTop w:val="120"/>
                                              <w:marBottom w:val="120"/>
                                              <w:divBdr>
                                                <w:top w:val="none" w:sz="0" w:space="0" w:color="auto"/>
                                                <w:left w:val="none" w:sz="0" w:space="0" w:color="auto"/>
                                                <w:bottom w:val="none" w:sz="0" w:space="0" w:color="auto"/>
                                                <w:right w:val="none" w:sz="0" w:space="0" w:color="auto"/>
                                              </w:divBdr>
                                              <w:divsChild>
                                                <w:div w:id="11077731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4034109">
                                          <w:marLeft w:val="0"/>
                                          <w:marRight w:val="0"/>
                                          <w:marTop w:val="120"/>
                                          <w:marBottom w:val="120"/>
                                          <w:divBdr>
                                            <w:top w:val="none" w:sz="0" w:space="0" w:color="auto"/>
                                            <w:left w:val="none" w:sz="0" w:space="0" w:color="auto"/>
                                            <w:bottom w:val="none" w:sz="0" w:space="0" w:color="auto"/>
                                            <w:right w:val="none" w:sz="0" w:space="0" w:color="auto"/>
                                          </w:divBdr>
                                          <w:divsChild>
                                            <w:div w:id="2084987740">
                                              <w:marLeft w:val="0"/>
                                              <w:marRight w:val="0"/>
                                              <w:marTop w:val="120"/>
                                              <w:marBottom w:val="120"/>
                                              <w:divBdr>
                                                <w:top w:val="none" w:sz="0" w:space="0" w:color="auto"/>
                                                <w:left w:val="none" w:sz="0" w:space="0" w:color="auto"/>
                                                <w:bottom w:val="none" w:sz="0" w:space="0" w:color="auto"/>
                                                <w:right w:val="none" w:sz="0" w:space="0" w:color="auto"/>
                                              </w:divBdr>
                                              <w:divsChild>
                                                <w:div w:id="9917133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67617395">
                                          <w:marLeft w:val="0"/>
                                          <w:marRight w:val="0"/>
                                          <w:marTop w:val="120"/>
                                          <w:marBottom w:val="120"/>
                                          <w:divBdr>
                                            <w:top w:val="none" w:sz="0" w:space="0" w:color="auto"/>
                                            <w:left w:val="none" w:sz="0" w:space="0" w:color="auto"/>
                                            <w:bottom w:val="none" w:sz="0" w:space="0" w:color="auto"/>
                                            <w:right w:val="none" w:sz="0" w:space="0" w:color="auto"/>
                                          </w:divBdr>
                                          <w:divsChild>
                                            <w:div w:id="1958482768">
                                              <w:marLeft w:val="0"/>
                                              <w:marRight w:val="0"/>
                                              <w:marTop w:val="120"/>
                                              <w:marBottom w:val="120"/>
                                              <w:divBdr>
                                                <w:top w:val="none" w:sz="0" w:space="0" w:color="auto"/>
                                                <w:left w:val="none" w:sz="0" w:space="0" w:color="auto"/>
                                                <w:bottom w:val="none" w:sz="0" w:space="0" w:color="auto"/>
                                                <w:right w:val="none" w:sz="0" w:space="0" w:color="auto"/>
                                              </w:divBdr>
                                              <w:divsChild>
                                                <w:div w:id="13896484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5811718">
                                          <w:marLeft w:val="0"/>
                                          <w:marRight w:val="0"/>
                                          <w:marTop w:val="120"/>
                                          <w:marBottom w:val="120"/>
                                          <w:divBdr>
                                            <w:top w:val="none" w:sz="0" w:space="0" w:color="auto"/>
                                            <w:left w:val="none" w:sz="0" w:space="0" w:color="auto"/>
                                            <w:bottom w:val="none" w:sz="0" w:space="0" w:color="auto"/>
                                            <w:right w:val="none" w:sz="0" w:space="0" w:color="auto"/>
                                          </w:divBdr>
                                          <w:divsChild>
                                            <w:div w:id="83721435">
                                              <w:marLeft w:val="0"/>
                                              <w:marRight w:val="0"/>
                                              <w:marTop w:val="120"/>
                                              <w:marBottom w:val="120"/>
                                              <w:divBdr>
                                                <w:top w:val="none" w:sz="0" w:space="0" w:color="auto"/>
                                                <w:left w:val="none" w:sz="0" w:space="0" w:color="auto"/>
                                                <w:bottom w:val="none" w:sz="0" w:space="0" w:color="auto"/>
                                                <w:right w:val="none" w:sz="0" w:space="0" w:color="auto"/>
                                              </w:divBdr>
                                              <w:divsChild>
                                                <w:div w:id="20937760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0615977">
      <w:bodyDiv w:val="1"/>
      <w:marLeft w:val="0"/>
      <w:marRight w:val="0"/>
      <w:marTop w:val="0"/>
      <w:marBottom w:val="0"/>
      <w:divBdr>
        <w:top w:val="none" w:sz="0" w:space="0" w:color="auto"/>
        <w:left w:val="none" w:sz="0" w:space="0" w:color="auto"/>
        <w:bottom w:val="none" w:sz="0" w:space="0" w:color="auto"/>
        <w:right w:val="none" w:sz="0" w:space="0" w:color="auto"/>
      </w:divBdr>
      <w:divsChild>
        <w:div w:id="1102921431">
          <w:marLeft w:val="0"/>
          <w:marRight w:val="0"/>
          <w:marTop w:val="0"/>
          <w:marBottom w:val="0"/>
          <w:divBdr>
            <w:top w:val="none" w:sz="0" w:space="0" w:color="auto"/>
            <w:left w:val="none" w:sz="0" w:space="0" w:color="auto"/>
            <w:bottom w:val="none" w:sz="0" w:space="0" w:color="auto"/>
            <w:right w:val="none" w:sz="0" w:space="0" w:color="auto"/>
          </w:divBdr>
          <w:divsChild>
            <w:div w:id="27698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69840">
      <w:bodyDiv w:val="1"/>
      <w:marLeft w:val="0"/>
      <w:marRight w:val="0"/>
      <w:marTop w:val="0"/>
      <w:marBottom w:val="0"/>
      <w:divBdr>
        <w:top w:val="none" w:sz="0" w:space="0" w:color="auto"/>
        <w:left w:val="none" w:sz="0" w:space="0" w:color="auto"/>
        <w:bottom w:val="none" w:sz="0" w:space="0" w:color="auto"/>
        <w:right w:val="none" w:sz="0" w:space="0" w:color="auto"/>
      </w:divBdr>
    </w:div>
    <w:div w:id="1750694436">
      <w:bodyDiv w:val="1"/>
      <w:marLeft w:val="0"/>
      <w:marRight w:val="0"/>
      <w:marTop w:val="0"/>
      <w:marBottom w:val="0"/>
      <w:divBdr>
        <w:top w:val="none" w:sz="0" w:space="0" w:color="auto"/>
        <w:left w:val="none" w:sz="0" w:space="0" w:color="auto"/>
        <w:bottom w:val="none" w:sz="0" w:space="0" w:color="auto"/>
        <w:right w:val="none" w:sz="0" w:space="0" w:color="auto"/>
      </w:divBdr>
    </w:div>
    <w:div w:id="1795558780">
      <w:bodyDiv w:val="1"/>
      <w:marLeft w:val="0"/>
      <w:marRight w:val="0"/>
      <w:marTop w:val="0"/>
      <w:marBottom w:val="0"/>
      <w:divBdr>
        <w:top w:val="none" w:sz="0" w:space="0" w:color="auto"/>
        <w:left w:val="none" w:sz="0" w:space="0" w:color="auto"/>
        <w:bottom w:val="none" w:sz="0" w:space="0" w:color="auto"/>
        <w:right w:val="none" w:sz="0" w:space="0" w:color="auto"/>
      </w:divBdr>
    </w:div>
    <w:div w:id="1795560155">
      <w:bodyDiv w:val="1"/>
      <w:marLeft w:val="0"/>
      <w:marRight w:val="0"/>
      <w:marTop w:val="0"/>
      <w:marBottom w:val="0"/>
      <w:divBdr>
        <w:top w:val="none" w:sz="0" w:space="0" w:color="auto"/>
        <w:left w:val="none" w:sz="0" w:space="0" w:color="auto"/>
        <w:bottom w:val="none" w:sz="0" w:space="0" w:color="auto"/>
        <w:right w:val="none" w:sz="0" w:space="0" w:color="auto"/>
      </w:divBdr>
    </w:div>
    <w:div w:id="1812820904">
      <w:bodyDiv w:val="1"/>
      <w:marLeft w:val="0"/>
      <w:marRight w:val="0"/>
      <w:marTop w:val="0"/>
      <w:marBottom w:val="0"/>
      <w:divBdr>
        <w:top w:val="none" w:sz="0" w:space="0" w:color="auto"/>
        <w:left w:val="none" w:sz="0" w:space="0" w:color="auto"/>
        <w:bottom w:val="none" w:sz="0" w:space="0" w:color="auto"/>
        <w:right w:val="none" w:sz="0" w:space="0" w:color="auto"/>
      </w:divBdr>
    </w:div>
    <w:div w:id="1818574826">
      <w:bodyDiv w:val="1"/>
      <w:marLeft w:val="0"/>
      <w:marRight w:val="0"/>
      <w:marTop w:val="0"/>
      <w:marBottom w:val="0"/>
      <w:divBdr>
        <w:top w:val="none" w:sz="0" w:space="0" w:color="auto"/>
        <w:left w:val="none" w:sz="0" w:space="0" w:color="auto"/>
        <w:bottom w:val="none" w:sz="0" w:space="0" w:color="auto"/>
        <w:right w:val="none" w:sz="0" w:space="0" w:color="auto"/>
      </w:divBdr>
    </w:div>
    <w:div w:id="1820076793">
      <w:bodyDiv w:val="1"/>
      <w:marLeft w:val="0"/>
      <w:marRight w:val="0"/>
      <w:marTop w:val="0"/>
      <w:marBottom w:val="0"/>
      <w:divBdr>
        <w:top w:val="none" w:sz="0" w:space="0" w:color="auto"/>
        <w:left w:val="none" w:sz="0" w:space="0" w:color="auto"/>
        <w:bottom w:val="none" w:sz="0" w:space="0" w:color="auto"/>
        <w:right w:val="none" w:sz="0" w:space="0" w:color="auto"/>
      </w:divBdr>
    </w:div>
    <w:div w:id="1825661513">
      <w:bodyDiv w:val="1"/>
      <w:marLeft w:val="0"/>
      <w:marRight w:val="0"/>
      <w:marTop w:val="0"/>
      <w:marBottom w:val="0"/>
      <w:divBdr>
        <w:top w:val="none" w:sz="0" w:space="0" w:color="auto"/>
        <w:left w:val="none" w:sz="0" w:space="0" w:color="auto"/>
        <w:bottom w:val="none" w:sz="0" w:space="0" w:color="auto"/>
        <w:right w:val="none" w:sz="0" w:space="0" w:color="auto"/>
      </w:divBdr>
    </w:div>
    <w:div w:id="1830514219">
      <w:bodyDiv w:val="1"/>
      <w:marLeft w:val="0"/>
      <w:marRight w:val="0"/>
      <w:marTop w:val="0"/>
      <w:marBottom w:val="0"/>
      <w:divBdr>
        <w:top w:val="none" w:sz="0" w:space="0" w:color="auto"/>
        <w:left w:val="none" w:sz="0" w:space="0" w:color="auto"/>
        <w:bottom w:val="none" w:sz="0" w:space="0" w:color="auto"/>
        <w:right w:val="none" w:sz="0" w:space="0" w:color="auto"/>
      </w:divBdr>
    </w:div>
    <w:div w:id="1831871062">
      <w:bodyDiv w:val="1"/>
      <w:marLeft w:val="0"/>
      <w:marRight w:val="0"/>
      <w:marTop w:val="0"/>
      <w:marBottom w:val="0"/>
      <w:divBdr>
        <w:top w:val="none" w:sz="0" w:space="0" w:color="auto"/>
        <w:left w:val="none" w:sz="0" w:space="0" w:color="auto"/>
        <w:bottom w:val="none" w:sz="0" w:space="0" w:color="auto"/>
        <w:right w:val="none" w:sz="0" w:space="0" w:color="auto"/>
      </w:divBdr>
    </w:div>
    <w:div w:id="1850368295">
      <w:bodyDiv w:val="1"/>
      <w:marLeft w:val="0"/>
      <w:marRight w:val="0"/>
      <w:marTop w:val="0"/>
      <w:marBottom w:val="0"/>
      <w:divBdr>
        <w:top w:val="none" w:sz="0" w:space="0" w:color="auto"/>
        <w:left w:val="none" w:sz="0" w:space="0" w:color="auto"/>
        <w:bottom w:val="none" w:sz="0" w:space="0" w:color="auto"/>
        <w:right w:val="none" w:sz="0" w:space="0" w:color="auto"/>
      </w:divBdr>
    </w:div>
    <w:div w:id="1851409795">
      <w:bodyDiv w:val="1"/>
      <w:marLeft w:val="0"/>
      <w:marRight w:val="0"/>
      <w:marTop w:val="0"/>
      <w:marBottom w:val="0"/>
      <w:divBdr>
        <w:top w:val="none" w:sz="0" w:space="0" w:color="auto"/>
        <w:left w:val="none" w:sz="0" w:space="0" w:color="auto"/>
        <w:bottom w:val="none" w:sz="0" w:space="0" w:color="auto"/>
        <w:right w:val="none" w:sz="0" w:space="0" w:color="auto"/>
      </w:divBdr>
    </w:div>
    <w:div w:id="1851866064">
      <w:bodyDiv w:val="1"/>
      <w:marLeft w:val="0"/>
      <w:marRight w:val="0"/>
      <w:marTop w:val="0"/>
      <w:marBottom w:val="0"/>
      <w:divBdr>
        <w:top w:val="none" w:sz="0" w:space="0" w:color="auto"/>
        <w:left w:val="none" w:sz="0" w:space="0" w:color="auto"/>
        <w:bottom w:val="none" w:sz="0" w:space="0" w:color="auto"/>
        <w:right w:val="none" w:sz="0" w:space="0" w:color="auto"/>
      </w:divBdr>
    </w:div>
    <w:div w:id="1854032147">
      <w:bodyDiv w:val="1"/>
      <w:marLeft w:val="0"/>
      <w:marRight w:val="0"/>
      <w:marTop w:val="0"/>
      <w:marBottom w:val="0"/>
      <w:divBdr>
        <w:top w:val="none" w:sz="0" w:space="0" w:color="auto"/>
        <w:left w:val="none" w:sz="0" w:space="0" w:color="auto"/>
        <w:bottom w:val="none" w:sz="0" w:space="0" w:color="auto"/>
        <w:right w:val="none" w:sz="0" w:space="0" w:color="auto"/>
      </w:divBdr>
    </w:div>
    <w:div w:id="1867062115">
      <w:bodyDiv w:val="1"/>
      <w:marLeft w:val="0"/>
      <w:marRight w:val="0"/>
      <w:marTop w:val="0"/>
      <w:marBottom w:val="0"/>
      <w:divBdr>
        <w:top w:val="none" w:sz="0" w:space="0" w:color="auto"/>
        <w:left w:val="none" w:sz="0" w:space="0" w:color="auto"/>
        <w:bottom w:val="none" w:sz="0" w:space="0" w:color="auto"/>
        <w:right w:val="none" w:sz="0" w:space="0" w:color="auto"/>
      </w:divBdr>
    </w:div>
    <w:div w:id="1871793851">
      <w:bodyDiv w:val="1"/>
      <w:marLeft w:val="0"/>
      <w:marRight w:val="0"/>
      <w:marTop w:val="0"/>
      <w:marBottom w:val="0"/>
      <w:divBdr>
        <w:top w:val="none" w:sz="0" w:space="0" w:color="auto"/>
        <w:left w:val="none" w:sz="0" w:space="0" w:color="auto"/>
        <w:bottom w:val="none" w:sz="0" w:space="0" w:color="auto"/>
        <w:right w:val="none" w:sz="0" w:space="0" w:color="auto"/>
      </w:divBdr>
    </w:div>
    <w:div w:id="1885096596">
      <w:bodyDiv w:val="1"/>
      <w:marLeft w:val="0"/>
      <w:marRight w:val="0"/>
      <w:marTop w:val="0"/>
      <w:marBottom w:val="0"/>
      <w:divBdr>
        <w:top w:val="none" w:sz="0" w:space="0" w:color="auto"/>
        <w:left w:val="none" w:sz="0" w:space="0" w:color="auto"/>
        <w:bottom w:val="none" w:sz="0" w:space="0" w:color="auto"/>
        <w:right w:val="none" w:sz="0" w:space="0" w:color="auto"/>
      </w:divBdr>
    </w:div>
    <w:div w:id="1964650273">
      <w:bodyDiv w:val="1"/>
      <w:marLeft w:val="0"/>
      <w:marRight w:val="0"/>
      <w:marTop w:val="0"/>
      <w:marBottom w:val="0"/>
      <w:divBdr>
        <w:top w:val="none" w:sz="0" w:space="0" w:color="auto"/>
        <w:left w:val="none" w:sz="0" w:space="0" w:color="auto"/>
        <w:bottom w:val="none" w:sz="0" w:space="0" w:color="auto"/>
        <w:right w:val="none" w:sz="0" w:space="0" w:color="auto"/>
      </w:divBdr>
    </w:div>
    <w:div w:id="1984852087">
      <w:bodyDiv w:val="1"/>
      <w:marLeft w:val="0"/>
      <w:marRight w:val="0"/>
      <w:marTop w:val="0"/>
      <w:marBottom w:val="0"/>
      <w:divBdr>
        <w:top w:val="none" w:sz="0" w:space="0" w:color="auto"/>
        <w:left w:val="none" w:sz="0" w:space="0" w:color="auto"/>
        <w:bottom w:val="none" w:sz="0" w:space="0" w:color="auto"/>
        <w:right w:val="none" w:sz="0" w:space="0" w:color="auto"/>
      </w:divBdr>
    </w:div>
    <w:div w:id="1990011289">
      <w:bodyDiv w:val="1"/>
      <w:marLeft w:val="0"/>
      <w:marRight w:val="0"/>
      <w:marTop w:val="0"/>
      <w:marBottom w:val="0"/>
      <w:divBdr>
        <w:top w:val="none" w:sz="0" w:space="0" w:color="auto"/>
        <w:left w:val="none" w:sz="0" w:space="0" w:color="auto"/>
        <w:bottom w:val="none" w:sz="0" w:space="0" w:color="auto"/>
        <w:right w:val="none" w:sz="0" w:space="0" w:color="auto"/>
      </w:divBdr>
    </w:div>
    <w:div w:id="1995985633">
      <w:bodyDiv w:val="1"/>
      <w:marLeft w:val="0"/>
      <w:marRight w:val="0"/>
      <w:marTop w:val="0"/>
      <w:marBottom w:val="0"/>
      <w:divBdr>
        <w:top w:val="none" w:sz="0" w:space="0" w:color="auto"/>
        <w:left w:val="none" w:sz="0" w:space="0" w:color="auto"/>
        <w:bottom w:val="none" w:sz="0" w:space="0" w:color="auto"/>
        <w:right w:val="none" w:sz="0" w:space="0" w:color="auto"/>
      </w:divBdr>
    </w:div>
    <w:div w:id="2007171684">
      <w:bodyDiv w:val="1"/>
      <w:marLeft w:val="0"/>
      <w:marRight w:val="0"/>
      <w:marTop w:val="0"/>
      <w:marBottom w:val="0"/>
      <w:divBdr>
        <w:top w:val="none" w:sz="0" w:space="0" w:color="auto"/>
        <w:left w:val="none" w:sz="0" w:space="0" w:color="auto"/>
        <w:bottom w:val="none" w:sz="0" w:space="0" w:color="auto"/>
        <w:right w:val="none" w:sz="0" w:space="0" w:color="auto"/>
      </w:divBdr>
      <w:divsChild>
        <w:div w:id="328482448">
          <w:marLeft w:val="0"/>
          <w:marRight w:val="0"/>
          <w:marTop w:val="120"/>
          <w:marBottom w:val="120"/>
          <w:divBdr>
            <w:top w:val="none" w:sz="0" w:space="0" w:color="auto"/>
            <w:left w:val="none" w:sz="0" w:space="0" w:color="auto"/>
            <w:bottom w:val="none" w:sz="0" w:space="0" w:color="auto"/>
            <w:right w:val="none" w:sz="0" w:space="0" w:color="auto"/>
          </w:divBdr>
        </w:div>
        <w:div w:id="831674491">
          <w:marLeft w:val="0"/>
          <w:marRight w:val="0"/>
          <w:marTop w:val="120"/>
          <w:marBottom w:val="120"/>
          <w:divBdr>
            <w:top w:val="none" w:sz="0" w:space="0" w:color="auto"/>
            <w:left w:val="none" w:sz="0" w:space="0" w:color="auto"/>
            <w:bottom w:val="none" w:sz="0" w:space="0" w:color="auto"/>
            <w:right w:val="none" w:sz="0" w:space="0" w:color="auto"/>
          </w:divBdr>
        </w:div>
        <w:div w:id="1331911567">
          <w:marLeft w:val="0"/>
          <w:marRight w:val="0"/>
          <w:marTop w:val="120"/>
          <w:marBottom w:val="120"/>
          <w:divBdr>
            <w:top w:val="none" w:sz="0" w:space="0" w:color="auto"/>
            <w:left w:val="none" w:sz="0" w:space="0" w:color="auto"/>
            <w:bottom w:val="none" w:sz="0" w:space="0" w:color="auto"/>
            <w:right w:val="none" w:sz="0" w:space="0" w:color="auto"/>
          </w:divBdr>
        </w:div>
      </w:divsChild>
    </w:div>
    <w:div w:id="2027822149">
      <w:bodyDiv w:val="1"/>
      <w:marLeft w:val="0"/>
      <w:marRight w:val="0"/>
      <w:marTop w:val="0"/>
      <w:marBottom w:val="0"/>
      <w:divBdr>
        <w:top w:val="none" w:sz="0" w:space="0" w:color="auto"/>
        <w:left w:val="none" w:sz="0" w:space="0" w:color="auto"/>
        <w:bottom w:val="none" w:sz="0" w:space="0" w:color="auto"/>
        <w:right w:val="none" w:sz="0" w:space="0" w:color="auto"/>
      </w:divBdr>
    </w:div>
    <w:div w:id="2031754468">
      <w:bodyDiv w:val="1"/>
      <w:marLeft w:val="0"/>
      <w:marRight w:val="0"/>
      <w:marTop w:val="0"/>
      <w:marBottom w:val="0"/>
      <w:divBdr>
        <w:top w:val="none" w:sz="0" w:space="0" w:color="auto"/>
        <w:left w:val="none" w:sz="0" w:space="0" w:color="auto"/>
        <w:bottom w:val="none" w:sz="0" w:space="0" w:color="auto"/>
        <w:right w:val="none" w:sz="0" w:space="0" w:color="auto"/>
      </w:divBdr>
    </w:div>
    <w:div w:id="2074615992">
      <w:bodyDiv w:val="1"/>
      <w:marLeft w:val="0"/>
      <w:marRight w:val="0"/>
      <w:marTop w:val="0"/>
      <w:marBottom w:val="0"/>
      <w:divBdr>
        <w:top w:val="none" w:sz="0" w:space="0" w:color="auto"/>
        <w:left w:val="none" w:sz="0" w:space="0" w:color="auto"/>
        <w:bottom w:val="none" w:sz="0" w:space="0" w:color="auto"/>
        <w:right w:val="none" w:sz="0" w:space="0" w:color="auto"/>
      </w:divBdr>
    </w:div>
    <w:div w:id="2080249681">
      <w:bodyDiv w:val="1"/>
      <w:marLeft w:val="0"/>
      <w:marRight w:val="0"/>
      <w:marTop w:val="0"/>
      <w:marBottom w:val="0"/>
      <w:divBdr>
        <w:top w:val="none" w:sz="0" w:space="0" w:color="auto"/>
        <w:left w:val="none" w:sz="0" w:space="0" w:color="auto"/>
        <w:bottom w:val="none" w:sz="0" w:space="0" w:color="auto"/>
        <w:right w:val="none" w:sz="0" w:space="0" w:color="auto"/>
      </w:divBdr>
      <w:divsChild>
        <w:div w:id="1357807575">
          <w:marLeft w:val="0"/>
          <w:marRight w:val="0"/>
          <w:marTop w:val="120"/>
          <w:marBottom w:val="120"/>
          <w:divBdr>
            <w:top w:val="none" w:sz="0" w:space="0" w:color="auto"/>
            <w:left w:val="none" w:sz="0" w:space="0" w:color="auto"/>
            <w:bottom w:val="none" w:sz="0" w:space="0" w:color="auto"/>
            <w:right w:val="none" w:sz="0" w:space="0" w:color="auto"/>
          </w:divBdr>
        </w:div>
      </w:divsChild>
    </w:div>
    <w:div w:id="2082020661">
      <w:bodyDiv w:val="1"/>
      <w:marLeft w:val="0"/>
      <w:marRight w:val="0"/>
      <w:marTop w:val="0"/>
      <w:marBottom w:val="0"/>
      <w:divBdr>
        <w:top w:val="none" w:sz="0" w:space="0" w:color="auto"/>
        <w:left w:val="none" w:sz="0" w:space="0" w:color="auto"/>
        <w:bottom w:val="none" w:sz="0" w:space="0" w:color="auto"/>
        <w:right w:val="none" w:sz="0" w:space="0" w:color="auto"/>
      </w:divBdr>
    </w:div>
    <w:div w:id="211138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3.jpeg"/><Relationship Id="rId268" Type="http://schemas.openxmlformats.org/officeDocument/2006/relationships/footer" Target="footer3.xm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hyperlink" Target="https://hub.docker.com/"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diagramData" Target="diagrams/data1.xml"/><Relationship Id="rId85" Type="http://schemas.openxmlformats.org/officeDocument/2006/relationships/image" Target="media/image75.png"/><Relationship Id="rId150" Type="http://schemas.openxmlformats.org/officeDocument/2006/relationships/hyperlink" Target="mailto:&#35753;dubob&#25195;&#25551;&#20854;&#20182;&#30340;&#32452;&#20214;@EnableDubbo(com.sx.)" TargetMode="External"/><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http://dl2.iteye.com/upload/attachment/0086/5400/605c3d41-70af-3c3c-8f9d-0077a252964e.jpg" TargetMode="External"/><Relationship Id="rId248" Type="http://schemas.openxmlformats.org/officeDocument/2006/relationships/image" Target="media/image222.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diagramLayout" Target="diagrams/layout1.xml"/><Relationship Id="rId161" Type="http://schemas.openxmlformats.org/officeDocument/2006/relationships/image" Target="media/image143.png"/><Relationship Id="rId182" Type="http://schemas.openxmlformats.org/officeDocument/2006/relationships/hyperlink" Target="https://gitee.com/wltea/IK-Analyzer-2012FF" TargetMode="External"/><Relationship Id="rId217" Type="http://schemas.openxmlformats.org/officeDocument/2006/relationships/hyperlink" Target="http://ip:8161/admin" TargetMode="External"/><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4.png"/><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4.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diagramQuickStyle" Target="diagrams/quickStyle1.xml"/><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6.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5.png"/><Relationship Id="rId240" Type="http://schemas.openxmlformats.org/officeDocument/2006/relationships/image" Target="media/image214.png"/><Relationship Id="rId261" Type="http://schemas.openxmlformats.org/officeDocument/2006/relationships/image" Target="media/image235.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diagramColors" Target="diagrams/colors1.xml"/><Relationship Id="rId163" Type="http://schemas.openxmlformats.org/officeDocument/2006/relationships/image" Target="media/image145.jpeg"/><Relationship Id="rId184" Type="http://schemas.openxmlformats.org/officeDocument/2006/relationships/image" Target="media/image165.png"/><Relationship Id="rId219" Type="http://schemas.openxmlformats.org/officeDocument/2006/relationships/image" Target="media/image197.png"/><Relationship Id="rId230" Type="http://schemas.openxmlformats.org/officeDocument/2006/relationships/image" Target="media/image206.png"/><Relationship Id="rId251" Type="http://schemas.openxmlformats.org/officeDocument/2006/relationships/image" Target="media/image22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198.png"/><Relationship Id="rId241"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36.jpe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microsoft.com/office/2007/relationships/diagramDrawing" Target="diagrams/drawing1.xml"/><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2.png"/><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07.png"/><Relationship Id="rId252" Type="http://schemas.openxmlformats.org/officeDocument/2006/relationships/image" Target="media/image226.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16.png"/><Relationship Id="rId263"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7.jpe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http://activemq.apache.org/replicated-leveldb-store.data/replicated-leveldb-store.png" TargetMode="External"/><Relationship Id="rId253" Type="http://schemas.openxmlformats.org/officeDocument/2006/relationships/image" Target="media/image22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0.jpeg"/><Relationship Id="rId243" Type="http://schemas.openxmlformats.org/officeDocument/2006/relationships/image" Target="media/image217.png"/><Relationship Id="rId264" Type="http://schemas.openxmlformats.org/officeDocument/2006/relationships/header" Target="header2.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hyperlink" Target="https://github.com/apache/incubator-dubbo-ops" TargetMode="External"/><Relationship Id="rId166" Type="http://schemas.openxmlformats.org/officeDocument/2006/relationships/image" Target="media/image148.jpe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hyperlink" Target="https://baike.baidu.com/item/%E5%88%86%E5%B8%83%E5%BC%8F%E7%B3%BB%E7%BB%9F" TargetMode="External"/><Relationship Id="rId233" Type="http://schemas.openxmlformats.org/officeDocument/2006/relationships/image" Target="media/image208.png"/><Relationship Id="rId254" Type="http://schemas.openxmlformats.org/officeDocument/2006/relationships/image" Target="media/image228.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http://dl2.iteye.com/upload/attachment/0086/5406/847f46bb-3d45-3e6f-b663-05669360c5b1.jpg" TargetMode="External"/><Relationship Id="rId244" Type="http://schemas.openxmlformats.org/officeDocument/2006/relationships/image" Target="media/image21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footer" Target="footer1.xml"/><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29.png"/><Relationship Id="rId167" Type="http://schemas.openxmlformats.org/officeDocument/2006/relationships/image" Target="media/image149.jpe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hyperlink" Target="http://www.apache.org/dyn/closer.cgi?filename=/activemq/5.15.8/apache-activemq-5.15.8-bin.tar.gz&amp;action=download" TargetMode="External"/><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9.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2.png"/><Relationship Id="rId224" Type="http://schemas.openxmlformats.org/officeDocument/2006/relationships/image" Target="media/image201.png"/><Relationship Id="rId245" Type="http://schemas.openxmlformats.org/officeDocument/2006/relationships/image" Target="media/image219.png"/><Relationship Id="rId266" Type="http://schemas.openxmlformats.org/officeDocument/2006/relationships/footer" Target="footer2.xml"/><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image" Target="media/image230.png"/><Relationship Id="rId116" Type="http://schemas.openxmlformats.org/officeDocument/2006/relationships/hyperlink" Target="https://mirrors.tuna.tsinghua.edu.cn/apache/zookeeper/" TargetMode="External"/><Relationship Id="rId137" Type="http://schemas.openxmlformats.org/officeDocument/2006/relationships/image" Target="media/image126.png"/><Relationship Id="rId158" Type="http://schemas.openxmlformats.org/officeDocument/2006/relationships/image" Target="media/image140.png"/><Relationship Id="rId20" Type="http://schemas.openxmlformats.org/officeDocument/2006/relationships/hyperlink" Target="https://www.baidu.com/s?wd=%E9%95%9C%E5%83%8F&amp;tn=24004469_oem_dg&amp;rsv_dl=gh_pl_sl_csd"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1.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image" Target="media/image220.png"/><Relationship Id="rId267" Type="http://schemas.openxmlformats.org/officeDocument/2006/relationships/header" Target="header3.xml"/><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redis.io/download" TargetMode="External"/><Relationship Id="rId94" Type="http://schemas.openxmlformats.org/officeDocument/2006/relationships/image" Target="media/image84.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hyperlink" Target="http://192.168.10.136:15672/" TargetMode="External"/><Relationship Id="rId257" Type="http://schemas.openxmlformats.org/officeDocument/2006/relationships/image" Target="media/image231.png"/><Relationship Id="rId42" Type="http://schemas.openxmlformats.org/officeDocument/2006/relationships/image" Target="media/image33.pn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1.png"/><Relationship Id="rId107"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j\AppData\Local\Packages\Microsoft.Office.Desktop_8wekyb3d8bbwe\LocalCache\Roaming\Microsoft\Templates\&#27169;&#26495;&#65288;&#26446;&#25996;&#65289;.dot"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63A734-879A-43B4-ADFD-2C77A206B703}"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zh-CN" altLang="en-US"/>
        </a:p>
      </dgm:t>
    </dgm:pt>
    <dgm:pt modelId="{599D997B-9A93-44BC-BF93-19847D6DADE3}">
      <dgm:prSet phldrT="[文本]"/>
      <dgm:spPr/>
      <dgm:t>
        <a:bodyPr/>
        <a:lstStyle/>
        <a:p>
          <a:r>
            <a:rPr lang="en-US" altLang="zh-CN"/>
            <a:t>gmall</a:t>
          </a:r>
          <a:endParaRPr lang="zh-CN" altLang="en-US"/>
        </a:p>
      </dgm:t>
    </dgm:pt>
    <dgm:pt modelId="{EB6F5527-2C1A-46C2-9D35-558799EB1B26}" type="parTrans" cxnId="{C7CA6C56-0C6D-40DC-AE0E-95B1D39029F0}">
      <dgm:prSet/>
      <dgm:spPr/>
      <dgm:t>
        <a:bodyPr/>
        <a:lstStyle/>
        <a:p>
          <a:endParaRPr lang="zh-CN" altLang="en-US"/>
        </a:p>
      </dgm:t>
    </dgm:pt>
    <dgm:pt modelId="{FBFCAE9C-7152-452C-8577-F279EF3B9E9D}" type="sibTrans" cxnId="{C7CA6C56-0C6D-40DC-AE0E-95B1D39029F0}">
      <dgm:prSet/>
      <dgm:spPr/>
      <dgm:t>
        <a:bodyPr/>
        <a:lstStyle/>
        <a:p>
          <a:endParaRPr lang="zh-CN" altLang="en-US"/>
        </a:p>
      </dgm:t>
    </dgm:pt>
    <dgm:pt modelId="{27BB9EF2-13E9-4C56-98DF-201A9A48537B}">
      <dgm:prSet phldrT="[文本]"/>
      <dgm:spPr/>
      <dgm:t>
        <a:bodyPr/>
        <a:lstStyle/>
        <a:p>
          <a:r>
            <a:rPr lang="en-US" altLang="zh-CN"/>
            <a:t>gmall-user(</a:t>
          </a:r>
          <a:r>
            <a:rPr lang="zh-CN" altLang="en-US"/>
            <a:t>用户服务模块</a:t>
          </a:r>
          <a:r>
            <a:rPr lang="en-US" altLang="zh-CN"/>
            <a:t>)</a:t>
          </a:r>
          <a:endParaRPr lang="zh-CN" altLang="en-US"/>
        </a:p>
      </dgm:t>
    </dgm:pt>
    <dgm:pt modelId="{77475289-F45F-474F-A9A2-51D182E12C81}" type="parTrans" cxnId="{0E128CA5-AFCC-4031-BC50-A9ACC399C94D}">
      <dgm:prSet/>
      <dgm:spPr/>
      <dgm:t>
        <a:bodyPr/>
        <a:lstStyle/>
        <a:p>
          <a:endParaRPr lang="zh-CN" altLang="en-US"/>
        </a:p>
      </dgm:t>
    </dgm:pt>
    <dgm:pt modelId="{27162FAE-B9E5-481F-8300-3608AF5F58EE}" type="sibTrans" cxnId="{0E128CA5-AFCC-4031-BC50-A9ACC399C94D}">
      <dgm:prSet/>
      <dgm:spPr/>
      <dgm:t>
        <a:bodyPr/>
        <a:lstStyle/>
        <a:p>
          <a:endParaRPr lang="zh-CN" altLang="en-US"/>
        </a:p>
      </dgm:t>
    </dgm:pt>
    <dgm:pt modelId="{DD36E6A2-3358-4B46-A1BC-F06173C48919}">
      <dgm:prSet phldrT="[文本]"/>
      <dgm:spPr/>
      <dgm:t>
        <a:bodyPr/>
        <a:lstStyle/>
        <a:p>
          <a:r>
            <a:rPr lang="en-US" altLang="zh-CN"/>
            <a:t>gmall-interface(</a:t>
          </a:r>
          <a:r>
            <a:rPr lang="zh-CN" altLang="en-US"/>
            <a:t>公共接口层</a:t>
          </a:r>
          <a:r>
            <a:rPr lang="en-US" altLang="zh-CN"/>
            <a:t>)</a:t>
          </a:r>
          <a:endParaRPr lang="zh-CN" altLang="en-US"/>
        </a:p>
      </dgm:t>
    </dgm:pt>
    <dgm:pt modelId="{0F26F948-7BFE-4A43-8EB9-59E96B35B8E2}" type="parTrans" cxnId="{8BCB99DC-B0C4-4097-AA7F-E95D1FF701F4}">
      <dgm:prSet/>
      <dgm:spPr/>
      <dgm:t>
        <a:bodyPr/>
        <a:lstStyle/>
        <a:p>
          <a:endParaRPr lang="zh-CN" altLang="en-US"/>
        </a:p>
      </dgm:t>
    </dgm:pt>
    <dgm:pt modelId="{BB65A5C8-8CA6-4015-A723-55DA595C0341}" type="sibTrans" cxnId="{8BCB99DC-B0C4-4097-AA7F-E95D1FF701F4}">
      <dgm:prSet/>
      <dgm:spPr/>
      <dgm:t>
        <a:bodyPr/>
        <a:lstStyle/>
        <a:p>
          <a:endParaRPr lang="zh-CN" altLang="en-US"/>
        </a:p>
      </dgm:t>
    </dgm:pt>
    <dgm:pt modelId="{57E3B91E-773B-4DFC-BEA1-2AA5A8BF4F31}">
      <dgm:prSet phldrT="[文本]"/>
      <dgm:spPr/>
      <dgm:t>
        <a:bodyPr/>
        <a:lstStyle/>
        <a:p>
          <a:r>
            <a:rPr lang="en-US" altLang="zh-CN"/>
            <a:t>gmall-order-web(</a:t>
          </a:r>
          <a:r>
            <a:rPr lang="zh-CN" altLang="en-US"/>
            <a:t>订单</a:t>
          </a:r>
          <a:r>
            <a:rPr lang="en-US" altLang="zh-CN"/>
            <a:t>web</a:t>
          </a:r>
          <a:r>
            <a:rPr lang="zh-CN" altLang="en-US"/>
            <a:t>模块</a:t>
          </a:r>
          <a:r>
            <a:rPr lang="en-US" altLang="zh-CN"/>
            <a:t>)</a:t>
          </a:r>
          <a:endParaRPr lang="zh-CN" altLang="en-US"/>
        </a:p>
      </dgm:t>
    </dgm:pt>
    <dgm:pt modelId="{10A81FF5-CCCC-45A7-A1BB-166B704CD215}" type="parTrans" cxnId="{892CAA65-F58C-46CF-9837-F9D0A3639D83}">
      <dgm:prSet/>
      <dgm:spPr/>
      <dgm:t>
        <a:bodyPr/>
        <a:lstStyle/>
        <a:p>
          <a:endParaRPr lang="zh-CN" altLang="en-US"/>
        </a:p>
      </dgm:t>
    </dgm:pt>
    <dgm:pt modelId="{8826BB76-21DE-425C-A028-27960F64082C}" type="sibTrans" cxnId="{892CAA65-F58C-46CF-9837-F9D0A3639D83}">
      <dgm:prSet/>
      <dgm:spPr/>
      <dgm:t>
        <a:bodyPr/>
        <a:lstStyle/>
        <a:p>
          <a:endParaRPr lang="zh-CN" altLang="en-US"/>
        </a:p>
      </dgm:t>
    </dgm:pt>
    <dgm:pt modelId="{F1731EE1-8F88-4706-A5C7-814ABDF636F4}" type="pres">
      <dgm:prSet presAssocID="{2063A734-879A-43B4-ADFD-2C77A206B703}" presName="Name0" presStyleCnt="0">
        <dgm:presLayoutVars>
          <dgm:chPref val="1"/>
          <dgm:dir/>
          <dgm:animOne val="branch"/>
          <dgm:animLvl val="lvl"/>
          <dgm:resizeHandles val="exact"/>
        </dgm:presLayoutVars>
      </dgm:prSet>
      <dgm:spPr/>
    </dgm:pt>
    <dgm:pt modelId="{31273C7E-3843-4F09-B336-088AF616F1EB}" type="pres">
      <dgm:prSet presAssocID="{599D997B-9A93-44BC-BF93-19847D6DADE3}" presName="root1" presStyleCnt="0"/>
      <dgm:spPr/>
    </dgm:pt>
    <dgm:pt modelId="{4F38A718-DECF-4DD5-87CE-96F286E55543}" type="pres">
      <dgm:prSet presAssocID="{599D997B-9A93-44BC-BF93-19847D6DADE3}" presName="LevelOneTextNode" presStyleLbl="node0" presStyleIdx="0" presStyleCnt="1">
        <dgm:presLayoutVars>
          <dgm:chPref val="3"/>
        </dgm:presLayoutVars>
      </dgm:prSet>
      <dgm:spPr/>
    </dgm:pt>
    <dgm:pt modelId="{4DFDB296-F5F7-4C27-9B78-5BC9DB3C6AE6}" type="pres">
      <dgm:prSet presAssocID="{599D997B-9A93-44BC-BF93-19847D6DADE3}" presName="level2hierChild" presStyleCnt="0"/>
      <dgm:spPr/>
    </dgm:pt>
    <dgm:pt modelId="{6BC9C67F-974A-427B-A898-FC1FC84799BA}" type="pres">
      <dgm:prSet presAssocID="{10A81FF5-CCCC-45A7-A1BB-166B704CD215}" presName="conn2-1" presStyleLbl="parChTrans1D2" presStyleIdx="0" presStyleCnt="3"/>
      <dgm:spPr/>
    </dgm:pt>
    <dgm:pt modelId="{DF229C83-2AF2-4FA6-8022-E657D6D7D787}" type="pres">
      <dgm:prSet presAssocID="{10A81FF5-CCCC-45A7-A1BB-166B704CD215}" presName="connTx" presStyleLbl="parChTrans1D2" presStyleIdx="0" presStyleCnt="3"/>
      <dgm:spPr/>
    </dgm:pt>
    <dgm:pt modelId="{1FD71366-0AFB-4A98-95F0-DCE4AE7798A6}" type="pres">
      <dgm:prSet presAssocID="{57E3B91E-773B-4DFC-BEA1-2AA5A8BF4F31}" presName="root2" presStyleCnt="0"/>
      <dgm:spPr/>
    </dgm:pt>
    <dgm:pt modelId="{91C4DFF7-7B81-4FE5-B094-B27809CDB52B}" type="pres">
      <dgm:prSet presAssocID="{57E3B91E-773B-4DFC-BEA1-2AA5A8BF4F31}" presName="LevelTwoTextNode" presStyleLbl="node2" presStyleIdx="0" presStyleCnt="3" custScaleX="315626" custScaleY="119408">
        <dgm:presLayoutVars>
          <dgm:chPref val="3"/>
        </dgm:presLayoutVars>
      </dgm:prSet>
      <dgm:spPr/>
    </dgm:pt>
    <dgm:pt modelId="{FE9B4ABE-FE09-4B09-93CE-47706B6E9AF7}" type="pres">
      <dgm:prSet presAssocID="{57E3B91E-773B-4DFC-BEA1-2AA5A8BF4F31}" presName="level3hierChild" presStyleCnt="0"/>
      <dgm:spPr/>
    </dgm:pt>
    <dgm:pt modelId="{1ACC13D7-4DBB-4802-8C11-9D3F806F4142}" type="pres">
      <dgm:prSet presAssocID="{77475289-F45F-474F-A9A2-51D182E12C81}" presName="conn2-1" presStyleLbl="parChTrans1D2" presStyleIdx="1" presStyleCnt="3"/>
      <dgm:spPr/>
    </dgm:pt>
    <dgm:pt modelId="{CA4673BD-633F-466E-AF04-F4F8C52F3269}" type="pres">
      <dgm:prSet presAssocID="{77475289-F45F-474F-A9A2-51D182E12C81}" presName="connTx" presStyleLbl="parChTrans1D2" presStyleIdx="1" presStyleCnt="3"/>
      <dgm:spPr/>
    </dgm:pt>
    <dgm:pt modelId="{9ABE92FC-11E9-4287-8E81-973E84F09DAE}" type="pres">
      <dgm:prSet presAssocID="{27BB9EF2-13E9-4C56-98DF-201A9A48537B}" presName="root2" presStyleCnt="0"/>
      <dgm:spPr/>
    </dgm:pt>
    <dgm:pt modelId="{C0115043-444A-4925-82FF-DD713E954EF7}" type="pres">
      <dgm:prSet presAssocID="{27BB9EF2-13E9-4C56-98DF-201A9A48537B}" presName="LevelTwoTextNode" presStyleLbl="node2" presStyleIdx="1" presStyleCnt="3" custScaleX="315626" custScaleY="119408">
        <dgm:presLayoutVars>
          <dgm:chPref val="3"/>
        </dgm:presLayoutVars>
      </dgm:prSet>
      <dgm:spPr/>
    </dgm:pt>
    <dgm:pt modelId="{BB2D598F-30DA-476A-8400-38483342E547}" type="pres">
      <dgm:prSet presAssocID="{27BB9EF2-13E9-4C56-98DF-201A9A48537B}" presName="level3hierChild" presStyleCnt="0"/>
      <dgm:spPr/>
    </dgm:pt>
    <dgm:pt modelId="{CDCA2358-C174-4328-9E03-6820429D9831}" type="pres">
      <dgm:prSet presAssocID="{0F26F948-7BFE-4A43-8EB9-59E96B35B8E2}" presName="conn2-1" presStyleLbl="parChTrans1D2" presStyleIdx="2" presStyleCnt="3"/>
      <dgm:spPr/>
    </dgm:pt>
    <dgm:pt modelId="{411DF3CD-EA4A-4E01-B101-B2BF54A2C7CE}" type="pres">
      <dgm:prSet presAssocID="{0F26F948-7BFE-4A43-8EB9-59E96B35B8E2}" presName="connTx" presStyleLbl="parChTrans1D2" presStyleIdx="2" presStyleCnt="3"/>
      <dgm:spPr/>
    </dgm:pt>
    <dgm:pt modelId="{E7B9067C-C542-45D4-9618-9CF60F4CF556}" type="pres">
      <dgm:prSet presAssocID="{DD36E6A2-3358-4B46-A1BC-F06173C48919}" presName="root2" presStyleCnt="0"/>
      <dgm:spPr/>
    </dgm:pt>
    <dgm:pt modelId="{1B008971-15F4-4E0B-B430-1E1EFADA9660}" type="pres">
      <dgm:prSet presAssocID="{DD36E6A2-3358-4B46-A1BC-F06173C48919}" presName="LevelTwoTextNode" presStyleLbl="node2" presStyleIdx="2" presStyleCnt="3" custScaleX="315626" custScaleY="119408">
        <dgm:presLayoutVars>
          <dgm:chPref val="3"/>
        </dgm:presLayoutVars>
      </dgm:prSet>
      <dgm:spPr/>
    </dgm:pt>
    <dgm:pt modelId="{3B9F5845-537E-4308-B05E-6DB58E8E6141}" type="pres">
      <dgm:prSet presAssocID="{DD36E6A2-3358-4B46-A1BC-F06173C48919}" presName="level3hierChild" presStyleCnt="0"/>
      <dgm:spPr/>
    </dgm:pt>
  </dgm:ptLst>
  <dgm:cxnLst>
    <dgm:cxn modelId="{161DC614-18E7-4C01-BA03-1729FD6D9F66}" type="presOf" srcId="{0F26F948-7BFE-4A43-8EB9-59E96B35B8E2}" destId="{CDCA2358-C174-4328-9E03-6820429D9831}" srcOrd="0" destOrd="0" presId="urn:microsoft.com/office/officeart/2008/layout/HorizontalMultiLevelHierarchy"/>
    <dgm:cxn modelId="{06832721-CC0A-48C4-A5C4-ECBC0C14B444}" type="presOf" srcId="{77475289-F45F-474F-A9A2-51D182E12C81}" destId="{CA4673BD-633F-466E-AF04-F4F8C52F3269}" srcOrd="1" destOrd="0" presId="urn:microsoft.com/office/officeart/2008/layout/HorizontalMultiLevelHierarchy"/>
    <dgm:cxn modelId="{E67B1729-356F-4877-BA13-94A71B5450EA}" type="presOf" srcId="{77475289-F45F-474F-A9A2-51D182E12C81}" destId="{1ACC13D7-4DBB-4802-8C11-9D3F806F4142}" srcOrd="0" destOrd="0" presId="urn:microsoft.com/office/officeart/2008/layout/HorizontalMultiLevelHierarchy"/>
    <dgm:cxn modelId="{03495F60-49BC-4F4B-93C9-4B576B58DC7F}" type="presOf" srcId="{57E3B91E-773B-4DFC-BEA1-2AA5A8BF4F31}" destId="{91C4DFF7-7B81-4FE5-B094-B27809CDB52B}" srcOrd="0" destOrd="0" presId="urn:microsoft.com/office/officeart/2008/layout/HorizontalMultiLevelHierarchy"/>
    <dgm:cxn modelId="{892CAA65-F58C-46CF-9837-F9D0A3639D83}" srcId="{599D997B-9A93-44BC-BF93-19847D6DADE3}" destId="{57E3B91E-773B-4DFC-BEA1-2AA5A8BF4F31}" srcOrd="0" destOrd="0" parTransId="{10A81FF5-CCCC-45A7-A1BB-166B704CD215}" sibTransId="{8826BB76-21DE-425C-A028-27960F64082C}"/>
    <dgm:cxn modelId="{7E990E75-B231-47BA-9759-1BDF9432BA10}" type="presOf" srcId="{DD36E6A2-3358-4B46-A1BC-F06173C48919}" destId="{1B008971-15F4-4E0B-B430-1E1EFADA9660}" srcOrd="0" destOrd="0" presId="urn:microsoft.com/office/officeart/2008/layout/HorizontalMultiLevelHierarchy"/>
    <dgm:cxn modelId="{C7CA6C56-0C6D-40DC-AE0E-95B1D39029F0}" srcId="{2063A734-879A-43B4-ADFD-2C77A206B703}" destId="{599D997B-9A93-44BC-BF93-19847D6DADE3}" srcOrd="0" destOrd="0" parTransId="{EB6F5527-2C1A-46C2-9D35-558799EB1B26}" sibTransId="{FBFCAE9C-7152-452C-8577-F279EF3B9E9D}"/>
    <dgm:cxn modelId="{8D0A607E-55F0-4961-873F-6768696A423C}" type="presOf" srcId="{599D997B-9A93-44BC-BF93-19847D6DADE3}" destId="{4F38A718-DECF-4DD5-87CE-96F286E55543}" srcOrd="0" destOrd="0" presId="urn:microsoft.com/office/officeart/2008/layout/HorizontalMultiLevelHierarchy"/>
    <dgm:cxn modelId="{4008C883-D2D2-4470-AB50-7D8CB5FEEFFB}" type="presOf" srcId="{0F26F948-7BFE-4A43-8EB9-59E96B35B8E2}" destId="{411DF3CD-EA4A-4E01-B101-B2BF54A2C7CE}" srcOrd="1" destOrd="0" presId="urn:microsoft.com/office/officeart/2008/layout/HorizontalMultiLevelHierarchy"/>
    <dgm:cxn modelId="{1DD46A9F-3127-4C37-9C60-699BAC84D28D}" type="presOf" srcId="{2063A734-879A-43B4-ADFD-2C77A206B703}" destId="{F1731EE1-8F88-4706-A5C7-814ABDF636F4}" srcOrd="0" destOrd="0" presId="urn:microsoft.com/office/officeart/2008/layout/HorizontalMultiLevelHierarchy"/>
    <dgm:cxn modelId="{0E128CA5-AFCC-4031-BC50-A9ACC399C94D}" srcId="{599D997B-9A93-44BC-BF93-19847D6DADE3}" destId="{27BB9EF2-13E9-4C56-98DF-201A9A48537B}" srcOrd="1" destOrd="0" parTransId="{77475289-F45F-474F-A9A2-51D182E12C81}" sibTransId="{27162FAE-B9E5-481F-8300-3608AF5F58EE}"/>
    <dgm:cxn modelId="{435A6BBD-57FB-4653-A92C-ED0D446393D4}" type="presOf" srcId="{10A81FF5-CCCC-45A7-A1BB-166B704CD215}" destId="{6BC9C67F-974A-427B-A898-FC1FC84799BA}" srcOrd="0" destOrd="0" presId="urn:microsoft.com/office/officeart/2008/layout/HorizontalMultiLevelHierarchy"/>
    <dgm:cxn modelId="{989909D4-FCB4-4767-9F13-D86FD166C35C}" type="presOf" srcId="{10A81FF5-CCCC-45A7-A1BB-166B704CD215}" destId="{DF229C83-2AF2-4FA6-8022-E657D6D7D787}" srcOrd="1" destOrd="0" presId="urn:microsoft.com/office/officeart/2008/layout/HorizontalMultiLevelHierarchy"/>
    <dgm:cxn modelId="{8BCB99DC-B0C4-4097-AA7F-E95D1FF701F4}" srcId="{599D997B-9A93-44BC-BF93-19847D6DADE3}" destId="{DD36E6A2-3358-4B46-A1BC-F06173C48919}" srcOrd="2" destOrd="0" parTransId="{0F26F948-7BFE-4A43-8EB9-59E96B35B8E2}" sibTransId="{BB65A5C8-8CA6-4015-A723-55DA595C0341}"/>
    <dgm:cxn modelId="{885178FC-5681-4F22-B958-7E5074F8AB2C}" type="presOf" srcId="{27BB9EF2-13E9-4C56-98DF-201A9A48537B}" destId="{C0115043-444A-4925-82FF-DD713E954EF7}" srcOrd="0" destOrd="0" presId="urn:microsoft.com/office/officeart/2008/layout/HorizontalMultiLevelHierarchy"/>
    <dgm:cxn modelId="{B661842F-F7CC-4EC1-98AF-E0EADE4E3A1B}" type="presParOf" srcId="{F1731EE1-8F88-4706-A5C7-814ABDF636F4}" destId="{31273C7E-3843-4F09-B336-088AF616F1EB}" srcOrd="0" destOrd="0" presId="urn:microsoft.com/office/officeart/2008/layout/HorizontalMultiLevelHierarchy"/>
    <dgm:cxn modelId="{A0025C48-CFF5-436C-B396-1948CA2F9229}" type="presParOf" srcId="{31273C7E-3843-4F09-B336-088AF616F1EB}" destId="{4F38A718-DECF-4DD5-87CE-96F286E55543}" srcOrd="0" destOrd="0" presId="urn:microsoft.com/office/officeart/2008/layout/HorizontalMultiLevelHierarchy"/>
    <dgm:cxn modelId="{6CAA1835-6E51-4875-BB99-98FA3A302646}" type="presParOf" srcId="{31273C7E-3843-4F09-B336-088AF616F1EB}" destId="{4DFDB296-F5F7-4C27-9B78-5BC9DB3C6AE6}" srcOrd="1" destOrd="0" presId="urn:microsoft.com/office/officeart/2008/layout/HorizontalMultiLevelHierarchy"/>
    <dgm:cxn modelId="{085B4004-FC83-4432-8B7D-19A990E8A22B}" type="presParOf" srcId="{4DFDB296-F5F7-4C27-9B78-5BC9DB3C6AE6}" destId="{6BC9C67F-974A-427B-A898-FC1FC84799BA}" srcOrd="0" destOrd="0" presId="urn:microsoft.com/office/officeart/2008/layout/HorizontalMultiLevelHierarchy"/>
    <dgm:cxn modelId="{0865476B-4102-4483-9321-2BDB4EF14F63}" type="presParOf" srcId="{6BC9C67F-974A-427B-A898-FC1FC84799BA}" destId="{DF229C83-2AF2-4FA6-8022-E657D6D7D787}" srcOrd="0" destOrd="0" presId="urn:microsoft.com/office/officeart/2008/layout/HorizontalMultiLevelHierarchy"/>
    <dgm:cxn modelId="{0232CC8F-FC3C-4CFD-9C8A-E6F71ECA62DA}" type="presParOf" srcId="{4DFDB296-F5F7-4C27-9B78-5BC9DB3C6AE6}" destId="{1FD71366-0AFB-4A98-95F0-DCE4AE7798A6}" srcOrd="1" destOrd="0" presId="urn:microsoft.com/office/officeart/2008/layout/HorizontalMultiLevelHierarchy"/>
    <dgm:cxn modelId="{E0D531FD-BAED-479C-8AB7-1C3D39447D55}" type="presParOf" srcId="{1FD71366-0AFB-4A98-95F0-DCE4AE7798A6}" destId="{91C4DFF7-7B81-4FE5-B094-B27809CDB52B}" srcOrd="0" destOrd="0" presId="urn:microsoft.com/office/officeart/2008/layout/HorizontalMultiLevelHierarchy"/>
    <dgm:cxn modelId="{7DF851F5-E187-45FA-83C4-43CB6FDFB71B}" type="presParOf" srcId="{1FD71366-0AFB-4A98-95F0-DCE4AE7798A6}" destId="{FE9B4ABE-FE09-4B09-93CE-47706B6E9AF7}" srcOrd="1" destOrd="0" presId="urn:microsoft.com/office/officeart/2008/layout/HorizontalMultiLevelHierarchy"/>
    <dgm:cxn modelId="{D4FF88D3-6EA6-405C-93C1-9C145BA0F339}" type="presParOf" srcId="{4DFDB296-F5F7-4C27-9B78-5BC9DB3C6AE6}" destId="{1ACC13D7-4DBB-4802-8C11-9D3F806F4142}" srcOrd="2" destOrd="0" presId="urn:microsoft.com/office/officeart/2008/layout/HorizontalMultiLevelHierarchy"/>
    <dgm:cxn modelId="{17DAC583-A51B-4F7C-8CDB-028C5B940D6A}" type="presParOf" srcId="{1ACC13D7-4DBB-4802-8C11-9D3F806F4142}" destId="{CA4673BD-633F-466E-AF04-F4F8C52F3269}" srcOrd="0" destOrd="0" presId="urn:microsoft.com/office/officeart/2008/layout/HorizontalMultiLevelHierarchy"/>
    <dgm:cxn modelId="{D1635820-EF01-4372-9011-7665E6198194}" type="presParOf" srcId="{4DFDB296-F5F7-4C27-9B78-5BC9DB3C6AE6}" destId="{9ABE92FC-11E9-4287-8E81-973E84F09DAE}" srcOrd="3" destOrd="0" presId="urn:microsoft.com/office/officeart/2008/layout/HorizontalMultiLevelHierarchy"/>
    <dgm:cxn modelId="{1CCF34E9-8980-4631-8117-13FD509B126C}" type="presParOf" srcId="{9ABE92FC-11E9-4287-8E81-973E84F09DAE}" destId="{C0115043-444A-4925-82FF-DD713E954EF7}" srcOrd="0" destOrd="0" presId="urn:microsoft.com/office/officeart/2008/layout/HorizontalMultiLevelHierarchy"/>
    <dgm:cxn modelId="{1457F42A-DE93-4E9E-9F49-BBA0D34CD47B}" type="presParOf" srcId="{9ABE92FC-11E9-4287-8E81-973E84F09DAE}" destId="{BB2D598F-30DA-476A-8400-38483342E547}" srcOrd="1" destOrd="0" presId="urn:microsoft.com/office/officeart/2008/layout/HorizontalMultiLevelHierarchy"/>
    <dgm:cxn modelId="{CC6186B7-3A6F-48D5-8B3C-740C7BD1AF25}" type="presParOf" srcId="{4DFDB296-F5F7-4C27-9B78-5BC9DB3C6AE6}" destId="{CDCA2358-C174-4328-9E03-6820429D9831}" srcOrd="4" destOrd="0" presId="urn:microsoft.com/office/officeart/2008/layout/HorizontalMultiLevelHierarchy"/>
    <dgm:cxn modelId="{816D0745-4E0F-4DFA-91A1-3B8ACCEA37D0}" type="presParOf" srcId="{CDCA2358-C174-4328-9E03-6820429D9831}" destId="{411DF3CD-EA4A-4E01-B101-B2BF54A2C7CE}" srcOrd="0" destOrd="0" presId="urn:microsoft.com/office/officeart/2008/layout/HorizontalMultiLevelHierarchy"/>
    <dgm:cxn modelId="{9AA03B06-36AF-478B-B105-DBAAC13FEEE5}" type="presParOf" srcId="{4DFDB296-F5F7-4C27-9B78-5BC9DB3C6AE6}" destId="{E7B9067C-C542-45D4-9618-9CF60F4CF556}" srcOrd="5" destOrd="0" presId="urn:microsoft.com/office/officeart/2008/layout/HorizontalMultiLevelHierarchy"/>
    <dgm:cxn modelId="{4C70EDAA-6114-4FCF-A13D-F009EB307803}" type="presParOf" srcId="{E7B9067C-C542-45D4-9618-9CF60F4CF556}" destId="{1B008971-15F4-4E0B-B430-1E1EFADA9660}" srcOrd="0" destOrd="0" presId="urn:microsoft.com/office/officeart/2008/layout/HorizontalMultiLevelHierarchy"/>
    <dgm:cxn modelId="{3E784724-E31B-42EC-AD64-8D04B3152B61}" type="presParOf" srcId="{E7B9067C-C542-45D4-9618-9CF60F4CF556}" destId="{3B9F5845-537E-4308-B05E-6DB58E8E6141}" srcOrd="1" destOrd="0" presId="urn:microsoft.com/office/officeart/2008/layout/HorizontalMultiLevelHierarchy"/>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CA2358-C174-4328-9E03-6820429D9831}">
      <dsp:nvSpPr>
        <dsp:cNvPr id="0" name=""/>
        <dsp:cNvSpPr/>
      </dsp:nvSpPr>
      <dsp:spPr>
        <a:xfrm>
          <a:off x="780587" y="1093622"/>
          <a:ext cx="272618" cy="600125"/>
        </a:xfrm>
        <a:custGeom>
          <a:avLst/>
          <a:gdLst/>
          <a:ahLst/>
          <a:cxnLst/>
          <a:rect l="0" t="0" r="0" b="0"/>
          <a:pathLst>
            <a:path>
              <a:moveTo>
                <a:pt x="0" y="0"/>
              </a:moveTo>
              <a:lnTo>
                <a:pt x="136309" y="0"/>
              </a:lnTo>
              <a:lnTo>
                <a:pt x="136309" y="600125"/>
              </a:lnTo>
              <a:lnTo>
                <a:pt x="272618" y="60012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00417" y="1377206"/>
        <a:ext cx="32957" cy="32957"/>
      </dsp:txXfrm>
    </dsp:sp>
    <dsp:sp modelId="{1ACC13D7-4DBB-4802-8C11-9D3F806F4142}">
      <dsp:nvSpPr>
        <dsp:cNvPr id="0" name=""/>
        <dsp:cNvSpPr/>
      </dsp:nvSpPr>
      <dsp:spPr>
        <a:xfrm>
          <a:off x="780587" y="1047902"/>
          <a:ext cx="272618" cy="91440"/>
        </a:xfrm>
        <a:custGeom>
          <a:avLst/>
          <a:gdLst/>
          <a:ahLst/>
          <a:cxnLst/>
          <a:rect l="0" t="0" r="0" b="0"/>
          <a:pathLst>
            <a:path>
              <a:moveTo>
                <a:pt x="0" y="45720"/>
              </a:moveTo>
              <a:lnTo>
                <a:pt x="272618" y="4572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10080" y="1086807"/>
        <a:ext cx="13630" cy="13630"/>
      </dsp:txXfrm>
    </dsp:sp>
    <dsp:sp modelId="{6BC9C67F-974A-427B-A898-FC1FC84799BA}">
      <dsp:nvSpPr>
        <dsp:cNvPr id="0" name=""/>
        <dsp:cNvSpPr/>
      </dsp:nvSpPr>
      <dsp:spPr>
        <a:xfrm>
          <a:off x="780587" y="493496"/>
          <a:ext cx="272618" cy="600125"/>
        </a:xfrm>
        <a:custGeom>
          <a:avLst/>
          <a:gdLst/>
          <a:ahLst/>
          <a:cxnLst/>
          <a:rect l="0" t="0" r="0" b="0"/>
          <a:pathLst>
            <a:path>
              <a:moveTo>
                <a:pt x="0" y="600125"/>
              </a:moveTo>
              <a:lnTo>
                <a:pt x="136309" y="600125"/>
              </a:lnTo>
              <a:lnTo>
                <a:pt x="136309" y="0"/>
              </a:lnTo>
              <a:lnTo>
                <a:pt x="272618"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00417" y="777080"/>
        <a:ext cx="32957" cy="32957"/>
      </dsp:txXfrm>
    </dsp:sp>
    <dsp:sp modelId="{4F38A718-DECF-4DD5-87CE-96F286E55543}">
      <dsp:nvSpPr>
        <dsp:cNvPr id="0" name=""/>
        <dsp:cNvSpPr/>
      </dsp:nvSpPr>
      <dsp:spPr>
        <a:xfrm rot="16200000">
          <a:off x="-520823" y="885834"/>
          <a:ext cx="2187245" cy="4155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US" altLang="zh-CN" sz="2400" kern="1200"/>
            <a:t>gmall</a:t>
          </a:r>
          <a:endParaRPr lang="zh-CN" altLang="en-US" sz="2400" kern="1200"/>
        </a:p>
      </dsp:txBody>
      <dsp:txXfrm>
        <a:off x="-520823" y="885834"/>
        <a:ext cx="2187245" cy="415576"/>
      </dsp:txXfrm>
    </dsp:sp>
    <dsp:sp modelId="{91C4DFF7-7B81-4FE5-B094-B27809CDB52B}">
      <dsp:nvSpPr>
        <dsp:cNvPr id="0" name=""/>
        <dsp:cNvSpPr/>
      </dsp:nvSpPr>
      <dsp:spPr>
        <a:xfrm>
          <a:off x="1053205" y="245380"/>
          <a:ext cx="4302269" cy="49623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altLang="zh-CN" sz="1800" kern="1200"/>
            <a:t>gmall-order-web(</a:t>
          </a:r>
          <a:r>
            <a:rPr lang="zh-CN" altLang="en-US" sz="1800" kern="1200"/>
            <a:t>订单</a:t>
          </a:r>
          <a:r>
            <a:rPr lang="en-US" altLang="zh-CN" sz="1800" kern="1200"/>
            <a:t>web</a:t>
          </a:r>
          <a:r>
            <a:rPr lang="zh-CN" altLang="en-US" sz="1800" kern="1200"/>
            <a:t>模块</a:t>
          </a:r>
          <a:r>
            <a:rPr lang="en-US" altLang="zh-CN" sz="1800" kern="1200"/>
            <a:t>)</a:t>
          </a:r>
          <a:endParaRPr lang="zh-CN" altLang="en-US" sz="1800" kern="1200"/>
        </a:p>
      </dsp:txBody>
      <dsp:txXfrm>
        <a:off x="1053205" y="245380"/>
        <a:ext cx="4302269" cy="496231"/>
      </dsp:txXfrm>
    </dsp:sp>
    <dsp:sp modelId="{C0115043-444A-4925-82FF-DD713E954EF7}">
      <dsp:nvSpPr>
        <dsp:cNvPr id="0" name=""/>
        <dsp:cNvSpPr/>
      </dsp:nvSpPr>
      <dsp:spPr>
        <a:xfrm>
          <a:off x="1053205" y="845506"/>
          <a:ext cx="4302269" cy="49623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US" altLang="zh-CN" sz="1700" kern="1200"/>
            <a:t>gmall-user(</a:t>
          </a:r>
          <a:r>
            <a:rPr lang="zh-CN" altLang="en-US" sz="1700" kern="1200"/>
            <a:t>用户服务模块</a:t>
          </a:r>
          <a:r>
            <a:rPr lang="en-US" altLang="zh-CN" sz="1700" kern="1200"/>
            <a:t>)</a:t>
          </a:r>
          <a:endParaRPr lang="zh-CN" altLang="en-US" sz="1700" kern="1200"/>
        </a:p>
      </dsp:txBody>
      <dsp:txXfrm>
        <a:off x="1053205" y="845506"/>
        <a:ext cx="4302269" cy="496231"/>
      </dsp:txXfrm>
    </dsp:sp>
    <dsp:sp modelId="{1B008971-15F4-4E0B-B430-1E1EFADA9660}">
      <dsp:nvSpPr>
        <dsp:cNvPr id="0" name=""/>
        <dsp:cNvSpPr/>
      </dsp:nvSpPr>
      <dsp:spPr>
        <a:xfrm>
          <a:off x="1053205" y="1445632"/>
          <a:ext cx="4302269" cy="496231"/>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altLang="zh-CN" sz="1600" kern="1200"/>
            <a:t>gmall-interface(</a:t>
          </a:r>
          <a:r>
            <a:rPr lang="zh-CN" altLang="en-US" sz="1600" kern="1200"/>
            <a:t>公共接口层</a:t>
          </a:r>
          <a:r>
            <a:rPr lang="en-US" altLang="zh-CN" sz="1600" kern="1200"/>
            <a:t>)</a:t>
          </a:r>
          <a:endParaRPr lang="zh-CN" altLang="en-US" sz="1600" kern="1200"/>
        </a:p>
      </dsp:txBody>
      <dsp:txXfrm>
        <a:off x="1053205" y="1445632"/>
        <a:ext cx="4302269" cy="49623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19CA5-78B9-4FB4-93CF-33E96D280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模板（李斌）.dot</Template>
  <TotalTime>13250</TotalTime>
  <Pages>196</Pages>
  <Words>22280</Words>
  <Characters>127002</Characters>
  <Application>Microsoft Office Word</Application>
  <DocSecurity>0</DocSecurity>
  <Lines>1058</Lines>
  <Paragraphs>297</Paragraphs>
  <ScaleCrop>false</ScaleCrop>
  <HeadingPairs>
    <vt:vector size="6" baseType="variant">
      <vt:variant>
        <vt:lpstr>Title</vt:lpstr>
      </vt:variant>
      <vt:variant>
        <vt:i4>1</vt:i4>
      </vt:variant>
      <vt:variant>
        <vt:lpstr>标题</vt:lpstr>
      </vt:variant>
      <vt:variant>
        <vt:i4>100</vt:i4>
      </vt:variant>
      <vt:variant>
        <vt:lpstr>Headings</vt:lpstr>
      </vt:variant>
      <vt:variant>
        <vt:i4>100</vt:i4>
      </vt:variant>
    </vt:vector>
  </HeadingPairs>
  <TitlesOfParts>
    <vt:vector size="201" baseType="lpstr">
      <vt:lpstr/>
      <vt:lpstr>架构</vt:lpstr>
      <vt:lpstr>    V1.0  简单网站架构</vt:lpstr>
      <vt:lpstr>    V2.0 垂直拆分</vt:lpstr>
      <vt:lpstr>    mysql的主从分离（主从复制和读写分离）</vt:lpstr>
      <vt:lpstr>    分表分库+水平拆分+mysql集群</vt:lpstr>
      <vt:lpstr>    Mysql的扩展性瓶颈</vt:lpstr>
      <vt:lpstr>    数据如何路由？</vt:lpstr>
      <vt:lpstr>        Range拆分</vt:lpstr>
      <vt:lpstr>        List拆分</vt:lpstr>
      <vt:lpstr>        Hash拆分</vt:lpstr>
      <vt:lpstr>        数据拆分后引入的问题：</vt:lpstr>
      <vt:lpstr>        在这样的架构下，我们来看看数据存储的瓶颈是什么？</vt:lpstr>
      <vt:lpstr>    云计算 腾飞</vt:lpstr>
      <vt:lpstr>    架构问题</vt:lpstr>
      <vt:lpstr>        controller和service、dao为什么分开</vt:lpstr>
      <vt:lpstr>docker</vt:lpstr>
      <vt:lpstr>    什么是docker</vt:lpstr>
      <vt:lpstr>        docker引入？</vt:lpstr>
      <vt:lpstr>        Docker的理念</vt:lpstr>
      <vt:lpstr>        一句话概括Docker</vt:lpstr>
      <vt:lpstr>        docker的核心概念</vt:lpstr>
      <vt:lpstr>        使用步骤</vt:lpstr>
      <vt:lpstr>    docker的功能</vt:lpstr>
      <vt:lpstr>        之前的虚拟机技术</vt:lpstr>
      <vt:lpstr>        容器虚拟化技术</vt:lpstr>
      <vt:lpstr>        开发/运维（DevOps）：一次构建，导出运行</vt:lpstr>
      <vt:lpstr>    Docker的架构图</vt:lpstr>
      <vt:lpstr>        镜像（image）</vt:lpstr>
      <vt:lpstr>        容器（container）</vt:lpstr>
      <vt:lpstr>        仓库（repository）</vt:lpstr>
      <vt:lpstr>        总结</vt:lpstr>
      <vt:lpstr>    centOS7安装</vt:lpstr>
      <vt:lpstr>        安装前提</vt:lpstr>
      <vt:lpstr>    docker的安装</vt:lpstr>
      <vt:lpstr>        centOS7命令</vt:lpstr>
      <vt:lpstr>        前提操作</vt:lpstr>
      <vt:lpstr>    docker的使用</vt:lpstr>
      <vt:lpstr>    Docker Hello-World镜像运行测试</vt:lpstr>
      <vt:lpstr>        命令：docker run hello-world</vt:lpstr>
      <vt:lpstr>    mysql</vt:lpstr>
      <vt:lpstr>        mysql乱码和时间问题</vt:lpstr>
      <vt:lpstr>    docker运行war包</vt:lpstr>
      <vt:lpstr>        app文件夹</vt:lpstr>
      <vt:lpstr>        Dockerfile</vt:lpstr>
      <vt:lpstr>        构建并运行</vt:lpstr>
      <vt:lpstr>    docker运行jar包</vt:lpstr>
      <vt:lpstr>        app文件夹</vt:lpstr>
      <vt:lpstr>        Dockerfile</vt:lpstr>
      <vt:lpstr>        构建并运行</vt:lpstr>
      <vt:lpstr>    solr7安装</vt:lpstr>
      <vt:lpstr>        安装solr</vt:lpstr>
      <vt:lpstr>        solr4和solr7的区别</vt:lpstr>
      <vt:lpstr>        修改manager-schema 文件</vt:lpstr>
      <vt:lpstr>        创建solrconfg文件夹</vt:lpstr>
      <vt:lpstr>        重启容器</vt:lpstr>
      <vt:lpstr>Mycat</vt:lpstr>
      <vt:lpstr>    Mysql主从配置</vt:lpstr>
      <vt:lpstr>        准备2台mysql服务器</vt:lpstr>
      <vt:lpstr>        主机</vt:lpstr>
      <vt:lpstr>        从机</vt:lpstr>
      <vt:lpstr>        设置账号（在slaver中）</vt:lpstr>
      <vt:lpstr>        出现问题</vt:lpstr>
      <vt:lpstr>    Mycat安装</vt:lpstr>
      <vt:lpstr>        安装jdk</vt:lpstr>
      <vt:lpstr>        安装mycat</vt:lpstr>
      <vt:lpstr>        mycat的目录结构</vt:lpstr>
      <vt:lpstr>        启动mycat</vt:lpstr>
      <vt:lpstr>        启动成功验证</vt:lpstr>
      <vt:lpstr>        mysql的客户端连接mycat 		连接方式：Navicate(一般)</vt:lpstr>
      <vt:lpstr>        使用sqlyong连接</vt:lpstr>
      <vt:lpstr>    配置</vt:lpstr>
      <vt:lpstr>        server.xml	</vt:lpstr>
      <vt:lpstr>        schema</vt:lpstr>
      <vt:lpstr>        rule.xml</vt:lpstr>
      <vt:lpstr>    helloworld</vt:lpstr>
      <vt:lpstr>        server.xml</vt:lpstr>
      <vt:lpstr>        Schema.xml</vt:lpstr>
      <vt:lpstr>        创建表</vt:lpstr>
      <vt:lpstr>    取模算法</vt:lpstr>
      <vt:lpstr>    固定分片hash算法</vt:lpstr>
      <vt:lpstr>        server.xml（server.xml）</vt:lpstr>
      <vt:lpstr>        rule（role.xml）</vt:lpstr>
      <vt:lpstr>        function（rule.xml）</vt:lpstr>
      <vt:lpstr>        创建表</vt:lpstr>
      <vt:lpstr>        插入数据</vt:lpstr>
      <vt:lpstr>    字符类型算法</vt:lpstr>
      <vt:lpstr>        JumpConsistentHash算法</vt:lpstr>
      <vt:lpstr>        server.xml</vt:lpstr>
      <vt:lpstr>        rule.xml</vt:lpstr>
      <vt:lpstr>        创建表</vt:lpstr>
      <vt:lpstr>        插入数据</vt:lpstr>
      <vt:lpstr>    设置主键自增</vt:lpstr>
      <vt:lpstr>        schema.xml</vt:lpstr>
      <vt:lpstr>        设置主键增长的策略</vt:lpstr>
      <vt:lpstr>        创建表</vt:lpstr>
      <vt:lpstr>        插入数据</vt:lpstr>
      <vt:lpstr>    多表查询</vt:lpstr>
      <vt:lpstr>    读写分离的配置</vt:lpstr>
      <vt:lpstr>        Datahost节点的属性和配置</vt:lpstr>
      <vt:lpstr>        安全集群的搭建</vt:lpstr>
      <vt:lpstr>    计算机语言的发展</vt:lpstr>
      <vt:lpstr>        1、机器语言</vt:lpstr>
      <vt:lpstr>        2、汇编语言</vt:lpstr>
      <vt:lpstr>        3、高级语言（面向用户并且高度封装的语言）</vt:lpstr>
      <vt:lpstr>    人机交互方式</vt:lpstr>
      <vt:lpstr>    2、JAVA版本</vt:lpstr>
      <vt:lpstr>    3、Java的运行过</vt:lpstr>
      <vt:lpstr>    4、跨平台性</vt:lpstr>
      <vt:lpstr>        1、Java的跨平台性</vt:lpstr>
      <vt:lpstr>        2、C语言的跨平台（多次编译，到处运行。）</vt:lpstr>
      <vt:lpstr>    5、解释性语言和编译型语言的区别和不同</vt:lpstr>
      <vt:lpstr>    6、Java程序设计环境</vt:lpstr>
      <vt:lpstr>        1、JDK(Java Development kit)</vt:lpstr>
      <vt:lpstr>        2、配置JAVA开发环境 </vt:lpstr>
      <vt:lpstr>    7、第一个程序 </vt:lpstr>
      <vt:lpstr>        1、编写第一个程序注意事项</vt:lpstr>
      <vt:lpstr>        2、关于定义类的注意事项</vt:lpstr>
      <vt:lpstr>        3、关于main方法的注意事项 </vt:lpstr>
      <vt:lpstr>        4、关于方法体中的代码注意事项</vt:lpstr>
      <vt:lpstr>        5、编辑阶段的注意事项</vt:lpstr>
      <vt:lpstr>        6、执行阶段的注意事项</vt:lpstr>
      <vt:lpstr>8、Scanner</vt:lpstr>
      <vt:lpstr>    1、使用Scanner的三个步骤：</vt:lpstr>
      <vt:lpstr>        1)导入Scanner类,位置：在有效代码的第一行！</vt:lpstr>
      <vt:lpstr>        2)实例化一个Scanner对象</vt:lpstr>
      <vt:lpstr>        3)获取用户输入的年龄</vt:lpstr>
      <vt:lpstr>    2、Scanner类还可以获取别的类型数据：</vt:lpstr>
      <vt:lpstr>        1、获取基本数据类型都是获取第一个空格之前的文本，以空格或回车结束！</vt:lpstr>
      <vt:lpstr>    3、例子</vt:lpstr>
      <vt:lpstr>8、变量和常量</vt:lpstr>
      <vt:lpstr>    1、变量</vt:lpstr>
      <vt:lpstr>    2、常量</vt:lpstr>
      <vt:lpstr>    3、关键字</vt:lpstr>
      <vt:lpstr>    4、标识符</vt:lpstr>
      <vt:lpstr>    5、命名规范</vt:lpstr>
      <vt:lpstr>    6、注释</vt:lpstr>
      <vt:lpstr>    7、反编译</vt:lpstr>
      <vt:lpstr>7、数据类型</vt:lpstr>
      <vt:lpstr>    基本数据类型</vt:lpstr>
      <vt:lpstr>    2、整型</vt:lpstr>
      <vt:lpstr>    2、浮点型</vt:lpstr>
      <vt:lpstr>    char型</vt:lpstr>
      <vt:lpstr>    3、转义字符</vt:lpstr>
      <vt:lpstr>    4、int类型和char类型的关系</vt:lpstr>
      <vt:lpstr>    6、布尔类型（boolean）</vt:lpstr>
      <vt:lpstr>    7、数值的比较</vt:lpstr>
      <vt:lpstr>8、数值类型的转换（不包括boolean）</vt:lpstr>
      <vt:lpstr>    1、自动类型转换：</vt:lpstr>
      <vt:lpstr>    2、强制类型转换(cast)</vt:lpstr>
      <vt:lpstr>运算符</vt:lpstr>
      <vt:lpstr>    算术运算符 （除了boolean）</vt:lpstr>
      <vt:lpstr>    自增减操（除了boolean）</vt:lpstr>
      <vt:lpstr>    赋值运算符</vt:lpstr>
      <vt:lpstr>    扩展赋值运算符</vt:lpstr>
      <vt:lpstr>    关系运算符</vt:lpstr>
      <vt:lpstr>    逻辑运算符</vt:lpstr>
      <vt:lpstr>    6、位运算</vt:lpstr>
      <vt:lpstr>        1、位运算的种类（除了~都为二元运算符）</vt:lpstr>
      <vt:lpstr>    三目运算符：</vt:lpstr>
      <vt:lpstr>流程控制 </vt:lpstr>
      <vt:lpstr>    块语句（block）</vt:lpstr>
      <vt:lpstr>    选择结构</vt:lpstr>
      <vt:lpstr>        单选结构</vt:lpstr>
      <vt:lpstr>    双选结构</vt:lpstr>
      <vt:lpstr>        语法: if(条件表达式) {</vt:lpstr>
      <vt:lpstr>    多选结构</vt:lpstr>
      <vt:lpstr>        、语法：</vt:lpstr>
      <vt:lpstr>        注：注意事项</vt:lpstr>
      <vt:lpstr>    switch-case</vt:lpstr>
      <vt:lpstr>    for循环</vt:lpstr>
      <vt:lpstr>        for循环语法：</vt:lpstr>
      <vt:lpstr>    中断控制语句</vt:lpstr>
      <vt:lpstr>        1、break</vt:lpstr>
      <vt:lpstr>        2、continue</vt:lpstr>
      <vt:lpstr>        3、label</vt:lpstr>
      <vt:lpstr>数组</vt:lpstr>
      <vt:lpstr>    1、数组的定义</vt:lpstr>
      <vt:lpstr>    一维数组</vt:lpstr>
      <vt:lpstr>        、数组的声明</vt:lpstr>
      <vt:lpstr>    二维数组</vt:lpstr>
      <vt:lpstr>面向对象（oop）</vt:lpstr>
      <vt:lpstr>    1、面向对象（objected oriented programming,oop）</vt:lpstr>
      <vt:lpstr>    2、类</vt:lpstr>
      <vt:lpstr>    3、对象</vt:lpstr>
      <vt:lpstr>    5、成员变量和局部变量</vt:lpstr>
      <vt:lpstr>    4、成员方法（技能）</vt:lpstr>
      <vt:lpstr>        什么是方法？</vt:lpstr>
      <vt:lpstr>        方法的作用？</vt:lpstr>
      <vt:lpstr>        方法的定义   </vt:lpstr>
      <vt:lpstr>        、方法的重载</vt:lpstr>
      <vt:lpstr>    7、构造方法（构造器constructor）</vt:lpstr>
      <vt:lpstr>    初始代码块</vt:lpstr>
      <vt:lpstr>    内部类+</vt:lpstr>
      <vt:lpstr>    对象创建的过程</vt:lpstr>
      <vt:lpstr>    对象数组</vt:lpstr>
      <vt:lpstr>    this</vt:lpstr>
      <vt:lpstr>    super</vt:lpstr>
      <vt:lpstr>    static 关键字</vt:lpstr>
      <vt:lpstr>面向对象三大特性</vt:lpstr>
      <vt:lpstr>    1、封装</vt:lpstr>
    </vt:vector>
  </TitlesOfParts>
  <Company/>
  <LinksUpToDate>false</LinksUpToDate>
  <CharactersWithSpaces>148985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libin4434528@qq.com</dc:creator>
  <cp:keywords/>
  <dc:description/>
  <cp:lastModifiedBy>李 斌</cp:lastModifiedBy>
  <cp:revision>64</cp:revision>
  <dcterms:created xsi:type="dcterms:W3CDTF">2018-09-03T09:19:00Z</dcterms:created>
  <dcterms:modified xsi:type="dcterms:W3CDTF">2020-10-22T04:04:00Z</dcterms:modified>
</cp:coreProperties>
</file>