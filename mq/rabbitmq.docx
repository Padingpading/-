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DA2E5" w14:textId="6F191CAD" w:rsidR="00BE49CB" w:rsidRDefault="00C811AB" w:rsidP="00517E15">
      <w:pPr>
        <w:pStyle w:val="10"/>
      </w:pPr>
      <w:bookmarkStart w:id="0" w:name="_Hlk3277924"/>
      <w:r>
        <w:t>RabbitMQ</w:t>
      </w:r>
    </w:p>
    <w:bookmarkEnd w:id="0"/>
    <w:p w14:paraId="4DE037F3" w14:textId="6717929B" w:rsidR="00C811AB" w:rsidRDefault="00C811AB" w:rsidP="00C811AB">
      <w:pPr>
        <w:pStyle w:val="2"/>
      </w:pPr>
      <w:r>
        <w:t>RabbitMQ</w:t>
      </w:r>
    </w:p>
    <w:p w14:paraId="20A2B978" w14:textId="4D8FCC50" w:rsidR="00F959A0" w:rsidRPr="00F959A0" w:rsidRDefault="00F959A0" w:rsidP="00F959A0">
      <w:pPr>
        <w:pStyle w:val="3"/>
        <w:ind w:firstLine="420"/>
      </w:pPr>
      <w:r>
        <w:t>RabbitMQ</w:t>
      </w:r>
    </w:p>
    <w:p w14:paraId="51F317FC" w14:textId="77777777" w:rsidR="00F959A0" w:rsidRPr="00F959A0" w:rsidRDefault="00F959A0" w:rsidP="00F959A0">
      <w:pPr>
        <w:ind w:firstLine="420"/>
      </w:pPr>
      <w:r w:rsidRPr="00F959A0">
        <w:t>RabbitMQ</w:t>
      </w:r>
      <w:r w:rsidRPr="00F959A0">
        <w:t>他是一个消息中间件，说道消息中间件【最主要的作用：信息的缓冲区】还是的从应用场景来看下</w:t>
      </w:r>
      <w:r w:rsidRPr="00F959A0">
        <w:t>:</w:t>
      </w:r>
    </w:p>
    <w:p w14:paraId="75EC1202" w14:textId="77777777" w:rsidR="00F959A0" w:rsidRPr="00F959A0" w:rsidRDefault="00F959A0" w:rsidP="00F959A0">
      <w:pPr>
        <w:ind w:firstLine="420"/>
      </w:pPr>
      <w:r w:rsidRPr="00F959A0">
        <w:t>1</w:t>
      </w:r>
      <w:r w:rsidRPr="00F959A0">
        <w:t>、系统集成与分布式系统的设计</w:t>
      </w:r>
    </w:p>
    <w:p w14:paraId="7C7BD367" w14:textId="77777777" w:rsidR="00F959A0" w:rsidRPr="00F959A0" w:rsidRDefault="00F959A0" w:rsidP="00F959A0">
      <w:pPr>
        <w:ind w:firstLine="420"/>
      </w:pPr>
      <w:r w:rsidRPr="00F959A0">
        <w:t xml:space="preserve">    </w:t>
      </w:r>
      <w:r w:rsidRPr="00F959A0">
        <w:t>各种子系统通过消息来对接，这种解决方案也逐步发展成一种架构风格，即</w:t>
      </w:r>
      <w:r w:rsidRPr="00F959A0">
        <w:t>“</w:t>
      </w:r>
      <w:r w:rsidRPr="00F959A0">
        <w:t>通过消息传递的架构</w:t>
      </w:r>
      <w:r w:rsidRPr="00F959A0">
        <w:t>”</w:t>
      </w:r>
      <w:r w:rsidRPr="00F959A0">
        <w:t>。</w:t>
      </w:r>
    </w:p>
    <w:p w14:paraId="356A2036" w14:textId="77777777" w:rsidR="00F959A0" w:rsidRPr="00F959A0" w:rsidRDefault="00F959A0" w:rsidP="00F959A0">
      <w:pPr>
        <w:ind w:firstLine="420"/>
      </w:pPr>
      <w:r w:rsidRPr="00F959A0">
        <w:t xml:space="preserve">    </w:t>
      </w:r>
      <w:r w:rsidRPr="00F959A0">
        <w:t>举个例子：现在医院有两个科</w:t>
      </w:r>
      <w:r w:rsidRPr="00F959A0">
        <w:t>“</w:t>
      </w:r>
      <w:r w:rsidRPr="00F959A0">
        <w:t>看病科</w:t>
      </w:r>
      <w:r w:rsidRPr="00F959A0">
        <w:t>”</w:t>
      </w:r>
      <w:r w:rsidRPr="00F959A0">
        <w:t>和</w:t>
      </w:r>
      <w:r w:rsidRPr="00F959A0">
        <w:t>“</w:t>
      </w:r>
      <w:r w:rsidRPr="00F959A0">
        <w:t>住院科</w:t>
      </w:r>
      <w:r w:rsidRPr="00F959A0">
        <w:t>”</w:t>
      </w:r>
      <w:r w:rsidRPr="00F959A0">
        <w:t>在之前他们之间是没有任何关系的，如果你在</w:t>
      </w:r>
      <w:r w:rsidRPr="00F959A0">
        <w:t>“</w:t>
      </w:r>
      <w:r w:rsidRPr="00F959A0">
        <w:t>看病课</w:t>
      </w:r>
      <w:r w:rsidRPr="00F959A0">
        <w:t>”</w:t>
      </w:r>
      <w:r w:rsidRPr="00F959A0">
        <w:t>看完病后注册的信息和资料，到</w:t>
      </w:r>
      <w:proofErr w:type="gramStart"/>
      <w:r w:rsidRPr="00F959A0">
        <w:t>住院科</w:t>
      </w:r>
      <w:proofErr w:type="gramEnd"/>
      <w:r w:rsidRPr="00F959A0">
        <w:t>后还得重新注册一遍？那现在要改革，你看完病后可以直接去</w:t>
      </w:r>
      <w:proofErr w:type="gramStart"/>
      <w:r w:rsidRPr="00F959A0">
        <w:t>住院科</w:t>
      </w:r>
      <w:proofErr w:type="gramEnd"/>
      <w:r w:rsidRPr="00F959A0">
        <w:t>那两个系统之间需要打通怎么办？这里就可以使用我们的消息中间件了。</w:t>
      </w:r>
    </w:p>
    <w:p w14:paraId="436292F4" w14:textId="77777777" w:rsidR="00F959A0" w:rsidRPr="00F959A0" w:rsidRDefault="00F959A0" w:rsidP="00F959A0">
      <w:pPr>
        <w:ind w:firstLine="420"/>
      </w:pPr>
      <w:r w:rsidRPr="00F959A0">
        <w:t>2</w:t>
      </w:r>
      <w:r w:rsidRPr="00F959A0">
        <w:t>、异步任务处理结果回调的设计</w:t>
      </w:r>
    </w:p>
    <w:p w14:paraId="37AC8497" w14:textId="77777777" w:rsidR="00F959A0" w:rsidRPr="00F959A0" w:rsidRDefault="00F959A0" w:rsidP="00F959A0">
      <w:pPr>
        <w:ind w:firstLine="420"/>
      </w:pPr>
      <w:r w:rsidRPr="00F959A0">
        <w:t xml:space="preserve">    </w:t>
      </w:r>
      <w:r w:rsidRPr="00F959A0">
        <w:t>举个例子：记录日志，假如需要记录系统中所有的用户行为日志，如果通过同步的方式记录日志势必会影响系统的响应速度，当我们将日志消息发送到消息队列，记录日志的子系统就会通过异步的方式去消费日志消息。这样不需要同步的写入日志了</w:t>
      </w:r>
      <w:r w:rsidRPr="00F959A0">
        <w:t>NICE</w:t>
      </w:r>
    </w:p>
    <w:p w14:paraId="7067688C" w14:textId="77777777" w:rsidR="00F959A0" w:rsidRPr="00F959A0" w:rsidRDefault="00F959A0" w:rsidP="00F959A0">
      <w:pPr>
        <w:ind w:firstLine="420"/>
      </w:pPr>
      <w:r w:rsidRPr="00F959A0">
        <w:t>3</w:t>
      </w:r>
      <w:r w:rsidRPr="00F959A0">
        <w:t>、并发请求的压力高可用性设计</w:t>
      </w:r>
    </w:p>
    <w:p w14:paraId="4A22BEF1" w14:textId="5B529D97" w:rsidR="00F959A0" w:rsidRDefault="00F959A0" w:rsidP="00F959A0">
      <w:pPr>
        <w:ind w:firstLine="420"/>
      </w:pPr>
      <w:r w:rsidRPr="00F959A0">
        <w:t xml:space="preserve">    </w:t>
      </w:r>
      <w:r w:rsidRPr="00F959A0">
        <w:t>举个例子：比如电商</w:t>
      </w:r>
      <w:proofErr w:type="gramStart"/>
      <w:r w:rsidRPr="00F959A0">
        <w:t>的秒杀场景</w:t>
      </w:r>
      <w:proofErr w:type="gramEnd"/>
      <w:r w:rsidRPr="00F959A0">
        <w:t>。当某一时刻应用服务器或数据库服务器收到大量请求，将会出现系统</w:t>
      </w:r>
      <w:proofErr w:type="gramStart"/>
      <w:r w:rsidRPr="00F959A0">
        <w:t>宕</w:t>
      </w:r>
      <w:proofErr w:type="gramEnd"/>
      <w:r w:rsidRPr="00F959A0">
        <w:t>机。如果能够将请求转发到消息队列，再由服务器去消费这些消息将会使得请求变得平稳，提高系统的可用性。</w:t>
      </w:r>
    </w:p>
    <w:p w14:paraId="0B748160" w14:textId="77777777" w:rsidR="002706AB" w:rsidRDefault="002706AB" w:rsidP="00F959A0">
      <w:pPr>
        <w:ind w:firstLine="420"/>
      </w:pPr>
    </w:p>
    <w:p w14:paraId="6F1E3A79" w14:textId="59AF1C2D" w:rsidR="002706AB" w:rsidRPr="00F959A0" w:rsidRDefault="002706AB" w:rsidP="00F959A0">
      <w:pPr>
        <w:ind w:firstLine="420"/>
      </w:pPr>
      <w:r>
        <w:rPr>
          <w:noProof/>
        </w:rPr>
        <w:drawing>
          <wp:inline distT="0" distB="0" distL="0" distR="0" wp14:anchorId="2D851247" wp14:editId="3F487F90">
            <wp:extent cx="5274310" cy="2480310"/>
            <wp:effectExtent l="0" t="0" r="2540" b="0"/>
            <wp:docPr id="287" name="图片 287" descr="https://images2017.cnblogs.com/blog/831021/201709/831021-20170903123136077-267287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831021/201709/831021-20170903123136077-26728777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42BAA111" w14:textId="0037CA81" w:rsidR="00BB7DDB" w:rsidRDefault="00BB7DDB" w:rsidP="00BB7DDB">
      <w:pPr>
        <w:pStyle w:val="2"/>
      </w:pPr>
      <w:r w:rsidRPr="002706AB">
        <w:lastRenderedPageBreak/>
        <w:t>AMQP</w:t>
      </w:r>
      <w:r>
        <w:rPr>
          <w:rFonts w:hint="eastAsia"/>
        </w:rPr>
        <w:t>协议</w:t>
      </w:r>
    </w:p>
    <w:p w14:paraId="10E6FC9D" w14:textId="109C9A60" w:rsidR="008F369D" w:rsidRPr="008F369D" w:rsidRDefault="007C2A00" w:rsidP="009C03E7">
      <w:pPr>
        <w:pStyle w:val="3"/>
        <w:ind w:firstLine="420"/>
      </w:pPr>
      <w:r>
        <w:t>AMQP</w:t>
      </w:r>
    </w:p>
    <w:p w14:paraId="5FAA2A93" w14:textId="2C7B9CAF" w:rsidR="008F451A" w:rsidRDefault="007C2A00" w:rsidP="008F451A">
      <w:pPr>
        <w:ind w:firstLine="420"/>
      </w:pPr>
      <w:r>
        <w:t xml:space="preserve">Advanced Message Queuing Protocol </w:t>
      </w:r>
      <w:r>
        <w:t>（高级消息队列协议</w:t>
      </w:r>
      <w:r>
        <w:t>The Advanced Message Queuing Protocol (AMQP)</w:t>
      </w:r>
      <w:r>
        <w:t>：</w:t>
      </w:r>
      <w:r w:rsidR="008F451A" w:rsidRPr="008F451A">
        <w:rPr>
          <w:rFonts w:hint="eastAsia"/>
        </w:rPr>
        <w:t>是到有现代特征的二进制协议·是一个提供统一消息应用层标准高级消息队列协议</w:t>
      </w:r>
      <w:r w:rsidR="008F451A" w:rsidRPr="008F451A">
        <w:t>,</w:t>
      </w:r>
      <w:r w:rsidR="008F451A" w:rsidRPr="008F451A">
        <w:t>是应用层协议的一个开放标</w:t>
      </w:r>
      <w:r w:rsidR="008F451A" w:rsidRPr="008F451A">
        <w:t xml:space="preserve"> </w:t>
      </w:r>
      <w:r w:rsidR="008F451A" w:rsidRPr="008F451A">
        <w:t>准，为面向消息的中间件架构</w:t>
      </w:r>
      <w:r w:rsidR="00F7649C">
        <w:rPr>
          <w:rFonts w:hint="eastAsia"/>
        </w:rPr>
        <w:t>。</w:t>
      </w:r>
    </w:p>
    <w:p w14:paraId="1D36B66D" w14:textId="77777777" w:rsidR="002B123F" w:rsidRDefault="002B123F" w:rsidP="008F451A">
      <w:pPr>
        <w:ind w:firstLine="420"/>
      </w:pPr>
    </w:p>
    <w:p w14:paraId="1383E577" w14:textId="4F791F7E" w:rsidR="00BB7DDB" w:rsidRDefault="007C2A00" w:rsidP="00620BCD">
      <w:pPr>
        <w:ind w:firstLine="420"/>
      </w:pPr>
      <w:r>
        <w:t>AMQP</w:t>
      </w:r>
      <w:r>
        <w:t>定义了通过网络发送的字节流的数据格式。因此兼容性非常好，任何实现</w:t>
      </w:r>
      <w:r>
        <w:t>AMQP</w:t>
      </w:r>
      <w:r>
        <w:t>协议的程序都可以和与</w:t>
      </w:r>
      <w:r>
        <w:t>AMQP</w:t>
      </w:r>
      <w:r>
        <w:t>协议兼容的其他程序交互，可以很容易做到跨语言，跨平台。</w:t>
      </w:r>
    </w:p>
    <w:p w14:paraId="74BA09D9" w14:textId="0ADD1046" w:rsidR="003670CA" w:rsidRDefault="003670CA" w:rsidP="003670CA">
      <w:pPr>
        <w:pStyle w:val="3"/>
        <w:ind w:firstLine="420"/>
      </w:pPr>
      <w:r>
        <w:rPr>
          <w:rFonts w:hint="eastAsia"/>
        </w:rPr>
        <w:t>A</w:t>
      </w:r>
      <w:r>
        <w:t>MQP</w:t>
      </w:r>
      <w:r w:rsidR="00C17CC8">
        <w:rPr>
          <w:rFonts w:hint="eastAsia"/>
        </w:rPr>
        <w:t>的协议</w:t>
      </w:r>
    </w:p>
    <w:p w14:paraId="5DC606F9" w14:textId="28496B6B" w:rsidR="00C17CC8" w:rsidRDefault="00C17CC8" w:rsidP="00C17CC8">
      <w:pPr>
        <w:ind w:firstLine="420"/>
      </w:pPr>
      <w:r w:rsidRPr="00C17CC8">
        <w:t>AMQP</w:t>
      </w:r>
      <w:r w:rsidRPr="00C17CC8">
        <w:t>协议是一个二进制协议，具有一些现代特性：多通道（</w:t>
      </w:r>
      <w:r w:rsidRPr="00C17CC8">
        <w:t>multi-channel</w:t>
      </w:r>
      <w:r w:rsidRPr="00C17CC8">
        <w:t>），可协商（</w:t>
      </w:r>
      <w:r w:rsidRPr="00C17CC8">
        <w:t>negotiated</w:t>
      </w:r>
      <w:r w:rsidRPr="00C17CC8">
        <w:t>），异步、安全、便携、语言中立、高效的。其协议主要分成两层：</w:t>
      </w:r>
    </w:p>
    <w:p w14:paraId="23AAB8CC" w14:textId="67744178" w:rsidR="00820414" w:rsidRDefault="00820414" w:rsidP="00C17CC8">
      <w:pPr>
        <w:ind w:firstLine="422"/>
      </w:pPr>
      <w:r w:rsidRPr="00820414">
        <w:rPr>
          <w:rFonts w:hint="eastAsia"/>
          <w:b/>
          <w:bCs w:val="0"/>
        </w:rPr>
        <w:t>功能层（</w:t>
      </w:r>
      <w:r w:rsidRPr="00820414">
        <w:rPr>
          <w:b/>
          <w:bCs w:val="0"/>
        </w:rPr>
        <w:t>Functional Layer</w:t>
      </w:r>
      <w:r w:rsidRPr="00820414">
        <w:rPr>
          <w:b/>
          <w:bCs w:val="0"/>
        </w:rPr>
        <w:t>）</w:t>
      </w:r>
      <w:r w:rsidRPr="00820414">
        <w:t>：定义了一系列的命令</w:t>
      </w:r>
    </w:p>
    <w:p w14:paraId="116FA9F2" w14:textId="1F014018" w:rsidR="001E5246" w:rsidRDefault="00820414" w:rsidP="0079484F">
      <w:pPr>
        <w:ind w:firstLine="422"/>
      </w:pPr>
      <w:r w:rsidRPr="00AA093D">
        <w:rPr>
          <w:rFonts w:hint="eastAsia"/>
          <w:b/>
          <w:bCs w:val="0"/>
        </w:rPr>
        <w:t>传输层（</w:t>
      </w:r>
      <w:r w:rsidRPr="00AA093D">
        <w:rPr>
          <w:b/>
          <w:bCs w:val="0"/>
        </w:rPr>
        <w:t>Transport Layer</w:t>
      </w:r>
      <w:r w:rsidRPr="00AA093D">
        <w:rPr>
          <w:b/>
          <w:bCs w:val="0"/>
        </w:rPr>
        <w:t>）</w:t>
      </w:r>
      <w:r w:rsidRPr="00820414">
        <w:t>：携带了从应用</w:t>
      </w:r>
      <w:r w:rsidRPr="00820414">
        <w:t xml:space="preserve"> → </w:t>
      </w:r>
      <w:r w:rsidRPr="00820414">
        <w:t>服务端的方法，用于处理多路复用、分帧、编码、心跳、</w:t>
      </w:r>
      <w:r w:rsidRPr="00820414">
        <w:t>data-representation</w:t>
      </w:r>
      <w:r w:rsidRPr="00820414">
        <w:t>、错误处理。</w:t>
      </w:r>
    </w:p>
    <w:p w14:paraId="5D14069B" w14:textId="77777777" w:rsidR="0079484F" w:rsidRPr="0079484F" w:rsidRDefault="0079484F" w:rsidP="0079484F">
      <w:pPr>
        <w:ind w:firstLine="420"/>
      </w:pPr>
      <w:r w:rsidRPr="0079484F">
        <w:t>AMQ Model</w:t>
      </w:r>
      <w:r w:rsidRPr="0079484F">
        <w:t>的设计是由以下需求驱动的：</w:t>
      </w:r>
    </w:p>
    <w:p w14:paraId="2F82AC29" w14:textId="77777777" w:rsidR="0079484F" w:rsidRDefault="0079484F" w:rsidP="0079484F">
      <w:pPr>
        <w:ind w:left="420" w:firstLine="420"/>
      </w:pPr>
      <w:r>
        <w:rPr>
          <w:rFonts w:hint="eastAsia"/>
        </w:rPr>
        <w:t>确保符合标准的实现之间的互操作性。</w:t>
      </w:r>
    </w:p>
    <w:p w14:paraId="43137471" w14:textId="77777777" w:rsidR="0079484F" w:rsidRDefault="0079484F" w:rsidP="0079484F">
      <w:pPr>
        <w:ind w:left="420" w:firstLine="420"/>
      </w:pPr>
      <w:r>
        <w:rPr>
          <w:rFonts w:hint="eastAsia"/>
        </w:rPr>
        <w:t>提供清晰且直接的方式控制</w:t>
      </w:r>
      <w:r>
        <w:t>QoS</w:t>
      </w:r>
    </w:p>
    <w:p w14:paraId="5C66DAD5" w14:textId="77777777" w:rsidR="0079484F" w:rsidRDefault="0079484F" w:rsidP="0079484F">
      <w:pPr>
        <w:ind w:left="420" w:firstLine="420"/>
      </w:pPr>
      <w:r>
        <w:rPr>
          <w:rFonts w:hint="eastAsia"/>
        </w:rPr>
        <w:t>保持一致和明确的命名</w:t>
      </w:r>
    </w:p>
    <w:p w14:paraId="70E5F7AA" w14:textId="77777777" w:rsidR="0079484F" w:rsidRDefault="0079484F" w:rsidP="0079484F">
      <w:pPr>
        <w:ind w:left="420" w:firstLine="420"/>
      </w:pPr>
      <w:r>
        <w:rPr>
          <w:rFonts w:hint="eastAsia"/>
        </w:rPr>
        <w:t>通过协议能够修改服务端的各种配置</w:t>
      </w:r>
    </w:p>
    <w:p w14:paraId="415B303D" w14:textId="77777777" w:rsidR="0079484F" w:rsidRDefault="0079484F" w:rsidP="0079484F">
      <w:pPr>
        <w:ind w:left="420" w:firstLine="420"/>
      </w:pPr>
      <w:r>
        <w:rPr>
          <w:rFonts w:hint="eastAsia"/>
        </w:rPr>
        <w:t>使用可以轻松映射到应用程序级</w:t>
      </w:r>
      <w:r>
        <w:t>API</w:t>
      </w:r>
      <w:r>
        <w:t>的命令符号</w:t>
      </w:r>
    </w:p>
    <w:p w14:paraId="0E04963D" w14:textId="2AC0B0E9" w:rsidR="0079484F" w:rsidRDefault="0079484F" w:rsidP="0079484F">
      <w:pPr>
        <w:ind w:left="420" w:firstLine="420"/>
      </w:pPr>
      <w:r>
        <w:rPr>
          <w:rFonts w:hint="eastAsia"/>
        </w:rPr>
        <w:t>清晰，每个操作只能做一件事。</w:t>
      </w:r>
    </w:p>
    <w:p w14:paraId="1E632715" w14:textId="28EA8E1F" w:rsidR="0079484F" w:rsidRDefault="0079484F" w:rsidP="0079484F">
      <w:pPr>
        <w:ind w:firstLine="420"/>
      </w:pPr>
      <w:r w:rsidRPr="0079484F">
        <w:t>AMQP</w:t>
      </w:r>
      <w:r w:rsidRPr="0079484F">
        <w:t>传输层是由以下需求驱动的</w:t>
      </w:r>
    </w:p>
    <w:p w14:paraId="16CA8D67" w14:textId="77777777" w:rsidR="0079484F" w:rsidRDefault="0079484F" w:rsidP="0079484F">
      <w:pPr>
        <w:ind w:firstLine="420"/>
      </w:pPr>
      <w:r>
        <w:tab/>
      </w:r>
      <w:r>
        <w:rPr>
          <w:rFonts w:hint="eastAsia"/>
        </w:rPr>
        <w:t>紧凑。能够快速封包和解包</w:t>
      </w:r>
    </w:p>
    <w:p w14:paraId="739F5320" w14:textId="77777777" w:rsidR="0079484F" w:rsidRDefault="0079484F" w:rsidP="0079484F">
      <w:pPr>
        <w:ind w:left="420" w:firstLine="420"/>
      </w:pPr>
      <w:r>
        <w:rPr>
          <w:rFonts w:hint="eastAsia"/>
        </w:rPr>
        <w:t>可以携带任意大小的消息，没有明显的限制</w:t>
      </w:r>
    </w:p>
    <w:p w14:paraId="4244E0FF" w14:textId="77777777" w:rsidR="0079484F" w:rsidRDefault="0079484F" w:rsidP="0079484F">
      <w:pPr>
        <w:ind w:left="420" w:firstLine="420"/>
      </w:pPr>
      <w:r>
        <w:rPr>
          <w:rFonts w:hint="eastAsia"/>
        </w:rPr>
        <w:t>同一个连接可以承载多个通道（</w:t>
      </w:r>
      <w:r>
        <w:t>Channel</w:t>
      </w:r>
      <w:r>
        <w:t>）</w:t>
      </w:r>
    </w:p>
    <w:p w14:paraId="67785F8A" w14:textId="77777777" w:rsidR="0079484F" w:rsidRDefault="0079484F" w:rsidP="0079484F">
      <w:pPr>
        <w:ind w:left="420" w:firstLine="420"/>
      </w:pPr>
      <w:r>
        <w:rPr>
          <w:rFonts w:hint="eastAsia"/>
        </w:rPr>
        <w:t>长时间存活，没有显著的限制</w:t>
      </w:r>
    </w:p>
    <w:p w14:paraId="0FF62739" w14:textId="77777777" w:rsidR="0079484F" w:rsidRDefault="0079484F" w:rsidP="0079484F">
      <w:pPr>
        <w:ind w:left="420" w:firstLine="420"/>
      </w:pPr>
      <w:r>
        <w:rPr>
          <w:rFonts w:hint="eastAsia"/>
        </w:rPr>
        <w:t>允许异步命令流水线</w:t>
      </w:r>
    </w:p>
    <w:p w14:paraId="714B735F" w14:textId="77777777" w:rsidR="0079484F" w:rsidRDefault="0079484F" w:rsidP="0079484F">
      <w:pPr>
        <w:ind w:left="420" w:firstLine="420"/>
      </w:pPr>
      <w:r>
        <w:rPr>
          <w:rFonts w:hint="eastAsia"/>
        </w:rPr>
        <w:t>容易扩展。易于处理新需求、或者变更需求</w:t>
      </w:r>
    </w:p>
    <w:p w14:paraId="7695F028" w14:textId="77777777" w:rsidR="0079484F" w:rsidRDefault="0079484F" w:rsidP="0079484F">
      <w:pPr>
        <w:ind w:left="420" w:firstLine="420"/>
      </w:pPr>
      <w:r>
        <w:rPr>
          <w:rFonts w:hint="eastAsia"/>
        </w:rPr>
        <w:t>向前兼容</w:t>
      </w:r>
    </w:p>
    <w:p w14:paraId="712B170E" w14:textId="77777777" w:rsidR="0079484F" w:rsidRDefault="0079484F" w:rsidP="0079484F">
      <w:pPr>
        <w:ind w:left="420" w:firstLine="420"/>
      </w:pPr>
      <w:r>
        <w:rPr>
          <w:rFonts w:hint="eastAsia"/>
        </w:rPr>
        <w:t>使用强大的断言模型，可修复</w:t>
      </w:r>
    </w:p>
    <w:p w14:paraId="1D205CEA" w14:textId="77777777" w:rsidR="0079484F" w:rsidRDefault="0079484F" w:rsidP="0079484F">
      <w:pPr>
        <w:ind w:left="420" w:firstLine="420"/>
      </w:pPr>
      <w:r>
        <w:rPr>
          <w:rFonts w:hint="eastAsia"/>
        </w:rPr>
        <w:t>对编程语言保持中立</w:t>
      </w:r>
    </w:p>
    <w:p w14:paraId="495B08AA" w14:textId="79924EF5" w:rsidR="0079484F" w:rsidRDefault="0079484F" w:rsidP="0079484F">
      <w:pPr>
        <w:ind w:left="420" w:firstLine="420"/>
      </w:pPr>
      <w:r>
        <w:rPr>
          <w:rFonts w:hint="eastAsia"/>
        </w:rPr>
        <w:t>适合代码生成过程</w:t>
      </w:r>
    </w:p>
    <w:p w14:paraId="27BD8618" w14:textId="77777777" w:rsidR="0079484F" w:rsidRPr="0079484F" w:rsidRDefault="0079484F" w:rsidP="0079484F">
      <w:pPr>
        <w:ind w:firstLine="420"/>
      </w:pPr>
      <w:r>
        <w:rPr>
          <w:rFonts w:hint="eastAsia"/>
        </w:rPr>
        <w:t xml:space="preserve"> </w:t>
      </w:r>
      <w:r>
        <w:t xml:space="preserve"> </w:t>
      </w:r>
      <w:r w:rsidRPr="0079484F">
        <w:rPr>
          <w:rFonts w:hint="eastAsia"/>
        </w:rPr>
        <w:t>在设计过程中，希望能够支持不同的消息架构：</w:t>
      </w:r>
    </w:p>
    <w:p w14:paraId="73CCBD4E" w14:textId="77777777" w:rsidR="0079484F" w:rsidRDefault="0079484F" w:rsidP="0079484F">
      <w:pPr>
        <w:ind w:firstLineChars="95" w:firstLine="199"/>
      </w:pPr>
      <w:r>
        <w:tab/>
      </w:r>
      <w:r>
        <w:tab/>
      </w:r>
      <w:r>
        <w:rPr>
          <w:rFonts w:hint="eastAsia"/>
        </w:rPr>
        <w:t>先存后发模型。有多个</w:t>
      </w:r>
      <w:r>
        <w:t>Writer</w:t>
      </w:r>
      <w:r>
        <w:t>，只有一个</w:t>
      </w:r>
      <w:r>
        <w:t>Reader</w:t>
      </w:r>
    </w:p>
    <w:p w14:paraId="10875BCB" w14:textId="77777777" w:rsidR="0079484F" w:rsidRDefault="0079484F" w:rsidP="00245F3E">
      <w:pPr>
        <w:ind w:left="420" w:firstLine="420"/>
      </w:pPr>
      <w:r>
        <w:rPr>
          <w:rFonts w:hint="eastAsia"/>
        </w:rPr>
        <w:t>分散工作负载。有多个</w:t>
      </w:r>
      <w:r>
        <w:t>Writer</w:t>
      </w:r>
      <w:r>
        <w:t>和多个</w:t>
      </w:r>
      <w:r>
        <w:t>Reader</w:t>
      </w:r>
    </w:p>
    <w:p w14:paraId="33D927EE" w14:textId="77777777" w:rsidR="0079484F" w:rsidRDefault="0079484F" w:rsidP="00245F3E">
      <w:pPr>
        <w:ind w:left="420" w:firstLine="420"/>
      </w:pPr>
      <w:r>
        <w:rPr>
          <w:rFonts w:hint="eastAsia"/>
        </w:rPr>
        <w:t>发布订阅模型，多个</w:t>
      </w:r>
      <w:r>
        <w:t>Writer</w:t>
      </w:r>
      <w:r>
        <w:t>和多个</w:t>
      </w:r>
      <w:r>
        <w:t>reader</w:t>
      </w:r>
    </w:p>
    <w:p w14:paraId="2CDD9D3E" w14:textId="77777777" w:rsidR="0079484F" w:rsidRDefault="0079484F" w:rsidP="00245F3E">
      <w:pPr>
        <w:ind w:left="420" w:firstLine="420"/>
      </w:pPr>
      <w:r>
        <w:rPr>
          <w:rFonts w:hint="eastAsia"/>
        </w:rPr>
        <w:t>基于消息内容的路由，多个</w:t>
      </w:r>
      <w:r>
        <w:t>Writer</w:t>
      </w:r>
      <w:r>
        <w:t>，多个</w:t>
      </w:r>
      <w:r>
        <w:t>Reader</w:t>
      </w:r>
    </w:p>
    <w:p w14:paraId="4CE62DD0" w14:textId="77777777" w:rsidR="0079484F" w:rsidRDefault="0079484F" w:rsidP="00245F3E">
      <w:pPr>
        <w:ind w:left="420" w:firstLine="420"/>
      </w:pPr>
      <w:r>
        <w:rPr>
          <w:rFonts w:hint="eastAsia"/>
        </w:rPr>
        <w:t>队列文件传输，多个</w:t>
      </w:r>
      <w:r>
        <w:t>Writer</w:t>
      </w:r>
      <w:r>
        <w:t>，多个</w:t>
      </w:r>
      <w:r>
        <w:t>Reader</w:t>
      </w:r>
    </w:p>
    <w:p w14:paraId="357859AF" w14:textId="77777777" w:rsidR="0079484F" w:rsidRDefault="0079484F" w:rsidP="00245F3E">
      <w:pPr>
        <w:ind w:left="420" w:firstLine="420"/>
      </w:pPr>
      <w:r>
        <w:rPr>
          <w:rFonts w:hint="eastAsia"/>
        </w:rPr>
        <w:t>两个节点之间点对点连接</w:t>
      </w:r>
    </w:p>
    <w:p w14:paraId="7CEBFBD2" w14:textId="4F9D8EAA" w:rsidR="0079484F" w:rsidRDefault="0079484F" w:rsidP="00245F3E">
      <w:pPr>
        <w:ind w:left="420" w:firstLine="420"/>
      </w:pPr>
      <w:r>
        <w:rPr>
          <w:rFonts w:hint="eastAsia"/>
        </w:rPr>
        <w:t>市场数据（</w:t>
      </w:r>
      <w:r>
        <w:t>Market data</w:t>
      </w:r>
      <w:r>
        <w:t>）分发。多个数据源，多个</w:t>
      </w:r>
      <w:r>
        <w:t>Reader</w:t>
      </w:r>
    </w:p>
    <w:p w14:paraId="6A76E8B2" w14:textId="77777777" w:rsidR="00C763ED" w:rsidRDefault="00C763ED" w:rsidP="00245F3E">
      <w:pPr>
        <w:ind w:left="420" w:firstLine="420"/>
      </w:pPr>
    </w:p>
    <w:p w14:paraId="3E22760C" w14:textId="5E547FED" w:rsidR="0079484F" w:rsidRPr="0079484F" w:rsidRDefault="0079484F" w:rsidP="0079484F">
      <w:pPr>
        <w:ind w:firstLineChars="95" w:firstLine="199"/>
      </w:pPr>
      <w:r>
        <w:tab/>
      </w:r>
      <w:r>
        <w:tab/>
      </w:r>
    </w:p>
    <w:p w14:paraId="3D4FB7A2" w14:textId="77777777" w:rsidR="0079484F" w:rsidRPr="0079484F" w:rsidRDefault="0079484F" w:rsidP="0079484F">
      <w:pPr>
        <w:ind w:firstLineChars="95" w:firstLine="199"/>
      </w:pPr>
    </w:p>
    <w:p w14:paraId="7B70AD33" w14:textId="5732A75A" w:rsidR="003C409C" w:rsidRDefault="003C409C" w:rsidP="003C409C">
      <w:pPr>
        <w:pStyle w:val="3"/>
        <w:ind w:firstLine="420"/>
      </w:pPr>
      <w:r>
        <w:t>AMQP</w:t>
      </w:r>
      <w:r>
        <w:rPr>
          <w:rFonts w:hint="eastAsia"/>
        </w:rPr>
        <w:t>架构</w:t>
      </w:r>
    </w:p>
    <w:p w14:paraId="4D4B03A2" w14:textId="51235F13" w:rsidR="005F1D2C" w:rsidRPr="005F1D2C" w:rsidRDefault="005F1D2C" w:rsidP="005F1D2C">
      <w:pPr>
        <w:ind w:firstLine="420"/>
      </w:pPr>
      <w:r w:rsidRPr="005F1D2C">
        <w:rPr>
          <w:noProof/>
        </w:rPr>
        <w:drawing>
          <wp:inline distT="0" distB="0" distL="0" distR="0" wp14:anchorId="55032D0C" wp14:editId="2668E616">
            <wp:extent cx="5274310" cy="15443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44320"/>
                    </a:xfrm>
                    <a:prstGeom prst="rect">
                      <a:avLst/>
                    </a:prstGeom>
                  </pic:spPr>
                </pic:pic>
              </a:graphicData>
            </a:graphic>
          </wp:inline>
        </w:drawing>
      </w:r>
    </w:p>
    <w:p w14:paraId="5D0DFF2B" w14:textId="0FD8BCDA" w:rsidR="00A7220E" w:rsidRDefault="003C409C" w:rsidP="00444D70">
      <w:pPr>
        <w:ind w:firstLine="420"/>
      </w:pPr>
      <w:r>
        <w:rPr>
          <w:noProof/>
        </w:rPr>
        <w:drawing>
          <wp:inline distT="0" distB="0" distL="0" distR="0" wp14:anchorId="40039F7D" wp14:editId="03CDD1C4">
            <wp:extent cx="5274310" cy="14827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82725"/>
                    </a:xfrm>
                    <a:prstGeom prst="rect">
                      <a:avLst/>
                    </a:prstGeom>
                  </pic:spPr>
                </pic:pic>
              </a:graphicData>
            </a:graphic>
          </wp:inline>
        </w:drawing>
      </w:r>
    </w:p>
    <w:p w14:paraId="7227948F" w14:textId="57783475" w:rsidR="00A91A34" w:rsidRDefault="00A91A34" w:rsidP="009849C1">
      <w:pPr>
        <w:ind w:firstLine="420"/>
      </w:pPr>
      <w:r w:rsidRPr="00A91A34">
        <w:t>Producer</w:t>
      </w:r>
      <w:r w:rsidR="00D97326">
        <w:rPr>
          <w:rFonts w:hint="eastAsia"/>
        </w:rPr>
        <w:t>:</w:t>
      </w:r>
      <w:r w:rsidR="002E17F6" w:rsidRPr="002E17F6">
        <w:rPr>
          <w:rFonts w:hint="eastAsia"/>
        </w:rPr>
        <w:t xml:space="preserve"> </w:t>
      </w:r>
      <w:r w:rsidR="002E17F6" w:rsidRPr="002E17F6">
        <w:rPr>
          <w:rFonts w:hint="eastAsia"/>
        </w:rPr>
        <w:t>消息生产者，即投递消息的程序。</w:t>
      </w:r>
    </w:p>
    <w:p w14:paraId="398149DE" w14:textId="4852D713" w:rsidR="001B3BFC" w:rsidRDefault="001B3BFC" w:rsidP="009849C1">
      <w:pPr>
        <w:ind w:firstLine="420"/>
      </w:pPr>
      <w:r>
        <w:t>Message:</w:t>
      </w:r>
      <w:r>
        <w:t>消息，服务器和应用程序之间传递的数据，由</w:t>
      </w:r>
      <w:r>
        <w:t>Properties</w:t>
      </w:r>
      <w:r>
        <w:t>和</w:t>
      </w:r>
      <w:r>
        <w:t>Body</w:t>
      </w:r>
      <w:r>
        <w:t>组成。</w:t>
      </w:r>
    </w:p>
    <w:p w14:paraId="1DCCD22F" w14:textId="77777777" w:rsidR="000067A3" w:rsidRDefault="000067A3" w:rsidP="000067A3">
      <w:pPr>
        <w:ind w:firstLine="420"/>
      </w:pPr>
      <w:r>
        <w:t>Properties</w:t>
      </w:r>
      <w:r>
        <w:t>可以对消息进行修饰，比如消息的优先级、延迟等高级特性；</w:t>
      </w:r>
    </w:p>
    <w:p w14:paraId="2D11C55A" w14:textId="32982AAF" w:rsidR="000067A3" w:rsidRPr="000067A3" w:rsidRDefault="000067A3" w:rsidP="003D53AF">
      <w:pPr>
        <w:ind w:firstLine="420"/>
      </w:pPr>
      <w:r>
        <w:t>Body</w:t>
      </w:r>
      <w:r>
        <w:t>则就是消息体内容</w:t>
      </w:r>
    </w:p>
    <w:p w14:paraId="3B08A5D3" w14:textId="1D589C53" w:rsidR="00733792" w:rsidRDefault="00733792" w:rsidP="00733792">
      <w:pPr>
        <w:ind w:firstLine="420"/>
      </w:pPr>
      <w:r>
        <w:t>Routing key</w:t>
      </w:r>
      <w:r>
        <w:t>：一个路由规则，虚拟机可用它来确定如何路由一个特定消息</w:t>
      </w:r>
    </w:p>
    <w:p w14:paraId="07F22845" w14:textId="77777777" w:rsidR="00651120" w:rsidRDefault="00651120" w:rsidP="00651120">
      <w:pPr>
        <w:ind w:firstLine="420"/>
      </w:pPr>
      <w:r>
        <w:t>Connection</w:t>
      </w:r>
      <w:r>
        <w:t>：</w:t>
      </w:r>
      <w:r>
        <w:t xml:space="preserve"> </w:t>
      </w:r>
      <w:r>
        <w:t>连接，应用程序与</w:t>
      </w:r>
      <w:r>
        <w:t>Broker</w:t>
      </w:r>
      <w:r>
        <w:t>的网络连接</w:t>
      </w:r>
    </w:p>
    <w:p w14:paraId="6B4646D7" w14:textId="734380E8" w:rsidR="007663C3" w:rsidRDefault="007663C3" w:rsidP="007663C3">
      <w:pPr>
        <w:ind w:firstLine="420"/>
      </w:pPr>
      <w:r>
        <w:t>Chanel</w:t>
      </w:r>
      <w:r>
        <w:t>：网络通信。几乎所有的操作都是在</w:t>
      </w:r>
      <w:proofErr w:type="spellStart"/>
      <w:r>
        <w:t>chanel</w:t>
      </w:r>
      <w:proofErr w:type="spellEnd"/>
      <w:r>
        <w:t>中进行，</w:t>
      </w:r>
      <w:r>
        <w:t>Chanel</w:t>
      </w:r>
      <w:r>
        <w:t>是进行消息的读写通道，一个客户端可以建立多个</w:t>
      </w:r>
      <w:r>
        <w:t>Chanel</w:t>
      </w:r>
      <w:r>
        <w:t>，每个</w:t>
      </w:r>
      <w:r>
        <w:t>Chanel</w:t>
      </w:r>
      <w:r>
        <w:t>代表一个会话任务</w:t>
      </w:r>
    </w:p>
    <w:p w14:paraId="7FB544EE" w14:textId="1F4ACFB7" w:rsidR="001550EE" w:rsidRDefault="001550EE" w:rsidP="001550EE">
      <w:pPr>
        <w:ind w:firstLine="420"/>
      </w:pPr>
      <w:r>
        <w:t>Server:</w:t>
      </w:r>
      <w:r>
        <w:t>又称</w:t>
      </w:r>
      <w:r>
        <w:t>Broker</w:t>
      </w:r>
      <w:r>
        <w:t>，接受客户端的连接，实现</w:t>
      </w:r>
      <w:r>
        <w:t>AMQP</w:t>
      </w:r>
      <w:r>
        <w:t>实体服务</w:t>
      </w:r>
    </w:p>
    <w:p w14:paraId="140F653E" w14:textId="7B607A12" w:rsidR="00076567" w:rsidRPr="00076567" w:rsidRDefault="00076567" w:rsidP="005F4A5C">
      <w:pPr>
        <w:ind w:firstLine="420"/>
      </w:pPr>
      <w:r>
        <w:t>Virtual host:</w:t>
      </w:r>
      <w:r>
        <w:t>虚拟主机，用于进行逻辑隔离，最上层的消息路由。一个</w:t>
      </w:r>
      <w:r>
        <w:t>Virtual Host</w:t>
      </w:r>
      <w:r>
        <w:t>里面可以有若干的</w:t>
      </w:r>
      <w:r>
        <w:t>Exchange</w:t>
      </w:r>
      <w:r>
        <w:t>和</w:t>
      </w:r>
      <w:r>
        <w:t>Queue</w:t>
      </w:r>
      <w:r>
        <w:t>，同一个</w:t>
      </w:r>
      <w:r>
        <w:t>Virtual Host</w:t>
      </w:r>
      <w:r>
        <w:t>里面不能有相同名称的</w:t>
      </w:r>
      <w:r>
        <w:t>Exchange</w:t>
      </w:r>
      <w:r>
        <w:t>和</w:t>
      </w:r>
      <w:r>
        <w:t>Queue</w:t>
      </w:r>
    </w:p>
    <w:p w14:paraId="281961DB" w14:textId="340EACFE" w:rsidR="00DC38BE" w:rsidRDefault="00DC38BE" w:rsidP="00DC38BE">
      <w:pPr>
        <w:ind w:firstLine="420"/>
      </w:pPr>
      <w:r>
        <w:t>Exchange</w:t>
      </w:r>
      <w:r>
        <w:t>：交换机，接收消息，根据路由键转发消息到绑定的队列</w:t>
      </w:r>
    </w:p>
    <w:p w14:paraId="320F607E" w14:textId="74511CD7" w:rsidR="00D8533C" w:rsidRPr="00D8533C" w:rsidRDefault="00D8533C" w:rsidP="00D8533C">
      <w:pPr>
        <w:ind w:firstLine="420"/>
      </w:pPr>
      <w:proofErr w:type="spellStart"/>
      <w:r>
        <w:t>Binding:Exchange</w:t>
      </w:r>
      <w:proofErr w:type="spellEnd"/>
      <w:r>
        <w:t>和</w:t>
      </w:r>
      <w:r>
        <w:t>Queue</w:t>
      </w:r>
      <w:r>
        <w:t>之间的虚拟链接，</w:t>
      </w:r>
      <w:r>
        <w:t>binding</w:t>
      </w:r>
      <w:r>
        <w:t>中可以包含多个</w:t>
      </w:r>
      <w:r>
        <w:t>routing key</w:t>
      </w:r>
    </w:p>
    <w:p w14:paraId="6B71CDD4" w14:textId="3472825C" w:rsidR="00651120" w:rsidRPr="00BE2988" w:rsidRDefault="00BE2988" w:rsidP="00B95D90">
      <w:pPr>
        <w:ind w:firstLine="420"/>
      </w:pPr>
      <w:r>
        <w:t>Queue:</w:t>
      </w:r>
      <w:r>
        <w:t>也称为</w:t>
      </w:r>
      <w:r>
        <w:t>Message Queue</w:t>
      </w:r>
      <w:r>
        <w:t>，消息队列，保存消息并将他们转发给消费者</w:t>
      </w:r>
    </w:p>
    <w:p w14:paraId="724F784B" w14:textId="6EC9E5CE" w:rsidR="00FB4A8B" w:rsidRDefault="00FB4A8B" w:rsidP="009849C1">
      <w:pPr>
        <w:ind w:firstLine="420"/>
      </w:pPr>
      <w:r w:rsidRPr="00FB4A8B">
        <w:t>Consumer:</w:t>
      </w:r>
      <w:r w:rsidR="00623B88" w:rsidRPr="00623B88">
        <w:rPr>
          <w:rFonts w:hint="eastAsia"/>
        </w:rPr>
        <w:t xml:space="preserve"> </w:t>
      </w:r>
      <w:r w:rsidR="00623B88" w:rsidRPr="00623B88">
        <w:rPr>
          <w:rFonts w:hint="eastAsia"/>
        </w:rPr>
        <w:t>消息消费者，即接收消息的程序。</w:t>
      </w:r>
    </w:p>
    <w:p w14:paraId="5281F450" w14:textId="3029BA5D" w:rsidR="00C763ED" w:rsidRDefault="00C763ED" w:rsidP="00C763ED">
      <w:pPr>
        <w:pStyle w:val="3"/>
        <w:ind w:firstLine="420"/>
      </w:pPr>
      <w:r w:rsidRPr="00C763ED">
        <w:rPr>
          <w:rFonts w:hint="eastAsia"/>
        </w:rPr>
        <w:lastRenderedPageBreak/>
        <w:t>消息的生命周期</w:t>
      </w:r>
    </w:p>
    <w:p w14:paraId="4BDF4572" w14:textId="34ED65B3" w:rsidR="00C763ED" w:rsidRDefault="00C763ED" w:rsidP="00C763ED">
      <w:pPr>
        <w:ind w:firstLine="420"/>
      </w:pPr>
      <w:r w:rsidRPr="00C763ED">
        <w:rPr>
          <w:noProof/>
        </w:rPr>
        <w:drawing>
          <wp:inline distT="0" distB="0" distL="0" distR="0" wp14:anchorId="684BE355" wp14:editId="62821F08">
            <wp:extent cx="5274310" cy="24066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6650"/>
                    </a:xfrm>
                    <a:prstGeom prst="rect">
                      <a:avLst/>
                    </a:prstGeom>
                  </pic:spPr>
                </pic:pic>
              </a:graphicData>
            </a:graphic>
          </wp:inline>
        </w:drawing>
      </w:r>
    </w:p>
    <w:p w14:paraId="106513F2" w14:textId="43609553" w:rsidR="00C763ED" w:rsidRDefault="00C763ED" w:rsidP="00C763ED">
      <w:pPr>
        <w:ind w:firstLine="420"/>
      </w:pPr>
      <w:r>
        <w:rPr>
          <w:rFonts w:hint="eastAsia"/>
        </w:rPr>
        <w:t>1</w:t>
      </w:r>
      <w:r>
        <w:rPr>
          <w:rFonts w:hint="eastAsia"/>
        </w:rPr>
        <w:t>、消息由生产者产生。生产者把内容放到消息里，并设置一些属性以及消息的路由。然后生产者把消息发给服务端。</w:t>
      </w:r>
    </w:p>
    <w:p w14:paraId="10BAF565" w14:textId="582F3846" w:rsidR="00C763ED" w:rsidRDefault="00C763ED" w:rsidP="00C763ED">
      <w:pPr>
        <w:ind w:firstLine="420"/>
      </w:pPr>
      <w:r>
        <w:rPr>
          <w:rFonts w:hint="eastAsia"/>
        </w:rPr>
        <w:t>2</w:t>
      </w:r>
      <w:r>
        <w:rPr>
          <w:rFonts w:hint="eastAsia"/>
        </w:rPr>
        <w:t>、服务</w:t>
      </w:r>
      <w:proofErr w:type="gramStart"/>
      <w:r>
        <w:rPr>
          <w:rFonts w:hint="eastAsia"/>
        </w:rPr>
        <w:t>端收到</w:t>
      </w:r>
      <w:proofErr w:type="gramEnd"/>
      <w:r>
        <w:rPr>
          <w:rFonts w:hint="eastAsia"/>
        </w:rPr>
        <w:t>消息，交换器（大部分情况）把消息路由到若干个该服务器上的消息队列中。如果这个消息找不到路由，则会丢弃或者退回给生产者（生产者可自行决定）。</w:t>
      </w:r>
    </w:p>
    <w:p w14:paraId="6F64EC4B" w14:textId="2DCE7612" w:rsidR="00C763ED" w:rsidRDefault="00C763ED" w:rsidP="00C763ED">
      <w:pPr>
        <w:ind w:firstLine="420"/>
      </w:pPr>
      <w:r>
        <w:rPr>
          <w:rFonts w:hint="eastAsia"/>
        </w:rPr>
        <w:t>3</w:t>
      </w:r>
      <w:r>
        <w:rPr>
          <w:rFonts w:hint="eastAsia"/>
        </w:rPr>
        <w:t>、一条消息可以存在于许多消息队列中。</w:t>
      </w:r>
      <w:r>
        <w:t xml:space="preserve"> </w:t>
      </w:r>
      <w:r>
        <w:t>服务器可以通过复制消息，引用计数等方式来实现。这不会影响互操作性。</w:t>
      </w:r>
      <w:r>
        <w:t xml:space="preserve"> </w:t>
      </w:r>
      <w:r>
        <w:t>但是，将一条消息路由到多个消息队列时，每个消息队列上的消息都是相同的。</w:t>
      </w:r>
      <w:r>
        <w:t xml:space="preserve"> </w:t>
      </w:r>
      <w:r>
        <w:t>没有可以区分各种副本的唯一标识符。</w:t>
      </w:r>
    </w:p>
    <w:p w14:paraId="0DC9F9D4" w14:textId="0AEB45E9" w:rsidR="00C763ED" w:rsidRDefault="00C763ED" w:rsidP="00C763ED">
      <w:pPr>
        <w:ind w:firstLine="420"/>
      </w:pPr>
      <w:r>
        <w:t>4</w:t>
      </w:r>
      <w:r>
        <w:rPr>
          <w:rFonts w:hint="eastAsia"/>
        </w:rPr>
        <w:t>、消息到达消息队列。消息队列会立即尝试通过</w:t>
      </w:r>
      <w:r>
        <w:t>AMQP</w:t>
      </w:r>
      <w:r>
        <w:t>将其传递给消费者。</w:t>
      </w:r>
      <w:r>
        <w:t xml:space="preserve"> </w:t>
      </w:r>
      <w:r>
        <w:t>如果做不到，消息队列将消息存储（按生产者的要求存储在内存中或磁盘上），并等待消费者准备就绪。</w:t>
      </w:r>
      <w:r>
        <w:t xml:space="preserve"> </w:t>
      </w:r>
      <w:r>
        <w:t>如果没有消费者，则消息队列可以通过</w:t>
      </w:r>
      <w:r>
        <w:t>AMQP</w:t>
      </w:r>
      <w:r>
        <w:t>将消息返回给生产者（同样，如果生产者要求这样做）。</w:t>
      </w:r>
    </w:p>
    <w:p w14:paraId="1881E1CE" w14:textId="4EA9B0D8" w:rsidR="00C763ED" w:rsidRDefault="00C763ED" w:rsidP="00C763ED">
      <w:pPr>
        <w:ind w:firstLine="420"/>
      </w:pPr>
      <w:r>
        <w:t>5</w:t>
      </w:r>
      <w:r>
        <w:rPr>
          <w:rFonts w:hint="eastAsia"/>
        </w:rPr>
        <w:t>、当消息队列可以将消息传递给消费者时，它将消息从其内部缓冲区中删除。</w:t>
      </w:r>
      <w:r>
        <w:t xml:space="preserve"> </w:t>
      </w:r>
      <w:r>
        <w:t>可以立即删除，也可以在使用者确认其已成功处理消息之后删除</w:t>
      </w:r>
      <w:r>
        <w:t>(ack)</w:t>
      </w:r>
      <w:r>
        <w:t>。</w:t>
      </w:r>
      <w:r>
        <w:t xml:space="preserve"> </w:t>
      </w:r>
      <w:r>
        <w:t>由消费者选择</w:t>
      </w:r>
      <w:r>
        <w:t>“</w:t>
      </w:r>
      <w:r>
        <w:t>确认</w:t>
      </w:r>
      <w:r>
        <w:t>”</w:t>
      </w:r>
      <w:r>
        <w:t>消息的方式和时间。消费者也可以拒绝消息（否定确认）。</w:t>
      </w:r>
    </w:p>
    <w:p w14:paraId="12635E2B" w14:textId="41F8C55F" w:rsidR="00C763ED" w:rsidRDefault="00C763ED" w:rsidP="00C763ED">
      <w:pPr>
        <w:ind w:firstLine="420"/>
      </w:pPr>
      <w:r>
        <w:rPr>
          <w:rFonts w:hint="eastAsia"/>
        </w:rPr>
        <w:t>生产者发消息与消费者确认，被分组成一个事务。当一个应用同时扮演多个角色时：发消息，发</w:t>
      </w:r>
      <w:r>
        <w:t>ack</w:t>
      </w:r>
      <w:r>
        <w:t>，</w:t>
      </w:r>
      <w:r>
        <w:t>commit</w:t>
      </w:r>
      <w:proofErr w:type="gramStart"/>
      <w:r>
        <w:t>或者回滚事务</w:t>
      </w:r>
      <w:proofErr w:type="gramEnd"/>
      <w:r>
        <w:t>。消息从服务端投递给消费者这个过程不是事务的。消费者对消息进行确认就够了。</w:t>
      </w:r>
    </w:p>
    <w:p w14:paraId="7FB89391" w14:textId="67021B82" w:rsidR="00C763ED" w:rsidRDefault="00C763ED" w:rsidP="00C763ED">
      <w:pPr>
        <w:ind w:firstLine="420"/>
      </w:pPr>
    </w:p>
    <w:p w14:paraId="56E6318D" w14:textId="45EB47CD" w:rsidR="00C763ED" w:rsidRPr="00833D54" w:rsidRDefault="00C763ED" w:rsidP="00C763ED">
      <w:pPr>
        <w:ind w:firstLine="422"/>
        <w:rPr>
          <w:b/>
          <w:bCs w:val="0"/>
        </w:rPr>
      </w:pPr>
      <w:r w:rsidRPr="00833D54">
        <w:rPr>
          <w:rFonts w:hint="eastAsia"/>
          <w:b/>
          <w:bCs w:val="0"/>
        </w:rPr>
        <w:t>交换器</w:t>
      </w:r>
      <w:r w:rsidRPr="00833D54">
        <w:rPr>
          <w:b/>
          <w:bCs w:val="0"/>
        </w:rPr>
        <w:t>(exchange)</w:t>
      </w:r>
      <w:r w:rsidRPr="00833D54">
        <w:rPr>
          <w:b/>
          <w:bCs w:val="0"/>
        </w:rPr>
        <w:t>的生命周期</w:t>
      </w:r>
    </w:p>
    <w:p w14:paraId="6E2E4D59" w14:textId="4D82C9CC" w:rsidR="006929F8" w:rsidRDefault="006929F8" w:rsidP="00C763ED">
      <w:pPr>
        <w:ind w:firstLine="420"/>
      </w:pPr>
      <w:r w:rsidRPr="006929F8">
        <w:rPr>
          <w:rFonts w:hint="eastAsia"/>
        </w:rPr>
        <w:t>每个</w:t>
      </w:r>
      <w:r w:rsidRPr="006929F8">
        <w:t>AMQP</w:t>
      </w:r>
      <w:r w:rsidRPr="006929F8">
        <w:t>服务端都会自己创建一些交换器，这些不能被销毁。</w:t>
      </w:r>
      <w:r w:rsidRPr="006929F8">
        <w:t>AMQP</w:t>
      </w:r>
      <w:r w:rsidRPr="006929F8">
        <w:t>程序也可以创建其自己的交换器。</w:t>
      </w:r>
      <w:r w:rsidRPr="006929F8">
        <w:t>AMQP</w:t>
      </w:r>
      <w:r w:rsidRPr="006929F8">
        <w:t>并不使用</w:t>
      </w:r>
      <w:r w:rsidRPr="006929F8">
        <w:t xml:space="preserve"> create </w:t>
      </w:r>
      <w:r w:rsidRPr="006929F8">
        <w:t>这个方法，而是使用</w:t>
      </w:r>
      <w:r w:rsidRPr="006929F8">
        <w:t xml:space="preserve"> declare </w:t>
      </w:r>
      <w:r w:rsidRPr="006929F8">
        <w:t>方法来表示：如果不存在，则创建，存在了则继续。程序可以创建交换器用于私有使用，并在任务完成后销毁它们。虽然</w:t>
      </w:r>
      <w:r w:rsidRPr="006929F8">
        <w:t>AMQP</w:t>
      </w:r>
      <w:r w:rsidRPr="006929F8">
        <w:t>提供了销毁交换器的方法，但一般来讲程序不需要销户它。</w:t>
      </w:r>
    </w:p>
    <w:p w14:paraId="2D84881A" w14:textId="506623FD" w:rsidR="00833D54" w:rsidRDefault="00833D54" w:rsidP="00C763ED">
      <w:pPr>
        <w:ind w:firstLine="420"/>
      </w:pPr>
    </w:p>
    <w:p w14:paraId="4B5101D5" w14:textId="77777777" w:rsidR="00833D54" w:rsidRPr="00833D54" w:rsidRDefault="00833D54" w:rsidP="00833D54">
      <w:pPr>
        <w:ind w:firstLine="420"/>
      </w:pPr>
      <w:r w:rsidRPr="00833D54">
        <w:rPr>
          <w:rFonts w:hint="eastAsia"/>
        </w:rPr>
        <w:t>队列</w:t>
      </w:r>
      <w:r w:rsidRPr="00833D54">
        <w:t>(queue)</w:t>
      </w:r>
      <w:r w:rsidRPr="00833D54">
        <w:t>的生命周期</w:t>
      </w:r>
    </w:p>
    <w:p w14:paraId="4938CF3B" w14:textId="77777777" w:rsidR="0084688A" w:rsidRDefault="0084688A" w:rsidP="00B70C46">
      <w:pPr>
        <w:ind w:left="420" w:firstLine="420"/>
      </w:pPr>
      <w:r>
        <w:rPr>
          <w:rFonts w:hint="eastAsia"/>
        </w:rPr>
        <w:t>持久</w:t>
      </w:r>
      <w:proofErr w:type="gramStart"/>
      <w:r>
        <w:rPr>
          <w:rFonts w:hint="eastAsia"/>
        </w:rPr>
        <w:t>化消息</w:t>
      </w:r>
      <w:proofErr w:type="gramEnd"/>
      <w:r>
        <w:rPr>
          <w:rFonts w:hint="eastAsia"/>
        </w:rPr>
        <w:t>队列：由很多消费者共享。当消费者都退出后，队列依然存在，并会继续收集消息。</w:t>
      </w:r>
    </w:p>
    <w:p w14:paraId="797F72E1" w14:textId="2372F01D" w:rsidR="00833D54" w:rsidRPr="00833D54" w:rsidRDefault="0084688A" w:rsidP="00B70C46">
      <w:pPr>
        <w:ind w:left="420" w:firstLine="420"/>
      </w:pPr>
      <w:r>
        <w:rPr>
          <w:rFonts w:hint="eastAsia"/>
        </w:rPr>
        <w:t>临时消息队列：临时消息队列对于消费者是私有和绑定的。当消费者断开连接，则消息队列被删除。</w:t>
      </w:r>
    </w:p>
    <w:p w14:paraId="1E60FD93" w14:textId="09ECC1DA" w:rsidR="00833D54" w:rsidRDefault="00833D54" w:rsidP="00C763ED">
      <w:pPr>
        <w:ind w:firstLine="420"/>
      </w:pPr>
    </w:p>
    <w:p w14:paraId="5AD58CAE" w14:textId="77777777" w:rsidR="00833D54" w:rsidRPr="00C763ED" w:rsidRDefault="00833D54" w:rsidP="00C763ED">
      <w:pPr>
        <w:ind w:firstLine="420"/>
      </w:pPr>
    </w:p>
    <w:p w14:paraId="4BFF5B22" w14:textId="1875E840" w:rsidR="00AA1EDA" w:rsidRDefault="00AA1EDA" w:rsidP="00AA1EDA">
      <w:pPr>
        <w:pStyle w:val="3"/>
        <w:ind w:firstLine="420"/>
      </w:pPr>
      <w:r>
        <w:rPr>
          <w:rFonts w:hint="eastAsia"/>
        </w:rPr>
        <w:t>交换机类型</w:t>
      </w:r>
      <w:r w:rsidR="00134FE3">
        <w:rPr>
          <w:rFonts w:hint="eastAsia"/>
        </w:rPr>
        <w:t>和属性</w:t>
      </w:r>
    </w:p>
    <w:tbl>
      <w:tblPr>
        <w:tblStyle w:val="ab"/>
        <w:tblW w:w="0" w:type="auto"/>
        <w:tblLook w:val="04A0" w:firstRow="1" w:lastRow="0" w:firstColumn="1" w:lastColumn="0" w:noHBand="0" w:noVBand="1"/>
      </w:tblPr>
      <w:tblGrid>
        <w:gridCol w:w="4148"/>
        <w:gridCol w:w="4148"/>
      </w:tblGrid>
      <w:tr w:rsidR="00AA1EDA" w14:paraId="63195890" w14:textId="77777777" w:rsidTr="00AA1EDA">
        <w:tc>
          <w:tcPr>
            <w:tcW w:w="4148" w:type="dxa"/>
          </w:tcPr>
          <w:p w14:paraId="5170F607" w14:textId="276C3AF0" w:rsidR="00AA1EDA" w:rsidRDefault="00AA1EDA" w:rsidP="00AA1EDA">
            <w:pPr>
              <w:ind w:firstLineChars="0" w:firstLine="0"/>
            </w:pPr>
            <w:r>
              <w:rPr>
                <w:rFonts w:ascii="Helvetica" w:hAnsi="Helvetica" w:cs="Helvetica"/>
                <w:b/>
                <w:bCs w:val="0"/>
                <w:color w:val="000000"/>
                <w:sz w:val="18"/>
                <w:szCs w:val="18"/>
              </w:rPr>
              <w:t>Name</w:t>
            </w:r>
            <w:r>
              <w:rPr>
                <w:rFonts w:ascii="Helvetica" w:hAnsi="Helvetica" w:cs="Helvetica"/>
                <w:b/>
                <w:bCs w:val="0"/>
                <w:color w:val="000000"/>
                <w:sz w:val="18"/>
                <w:szCs w:val="18"/>
              </w:rPr>
              <w:t>（交换机类型）</w:t>
            </w:r>
          </w:p>
        </w:tc>
        <w:tc>
          <w:tcPr>
            <w:tcW w:w="4148" w:type="dxa"/>
          </w:tcPr>
          <w:p w14:paraId="759B5503" w14:textId="7E1DDBE8" w:rsidR="00AA1EDA" w:rsidRDefault="00AA1EDA" w:rsidP="00AA1EDA">
            <w:pPr>
              <w:ind w:firstLineChars="0" w:firstLine="0"/>
            </w:pPr>
            <w:r>
              <w:rPr>
                <w:rFonts w:ascii="Helvetica" w:hAnsi="Helvetica" w:cs="Helvetica"/>
                <w:b/>
                <w:bCs w:val="0"/>
                <w:color w:val="000000"/>
                <w:sz w:val="18"/>
                <w:szCs w:val="18"/>
              </w:rPr>
              <w:t>Default pre-declared names</w:t>
            </w:r>
            <w:r>
              <w:rPr>
                <w:rFonts w:ascii="Helvetica" w:hAnsi="Helvetica" w:cs="Helvetica"/>
                <w:b/>
                <w:bCs w:val="0"/>
                <w:color w:val="000000"/>
                <w:sz w:val="18"/>
                <w:szCs w:val="18"/>
              </w:rPr>
              <w:t>（预声明的默认名称）</w:t>
            </w:r>
          </w:p>
        </w:tc>
      </w:tr>
      <w:tr w:rsidR="004B0267" w14:paraId="4955549F" w14:textId="77777777" w:rsidTr="00AA1EDA">
        <w:tc>
          <w:tcPr>
            <w:tcW w:w="4148" w:type="dxa"/>
          </w:tcPr>
          <w:p w14:paraId="5E676B8B" w14:textId="68ED921C" w:rsidR="004B0267" w:rsidRDefault="004B0267" w:rsidP="004B0267">
            <w:pPr>
              <w:ind w:firstLineChars="0" w:firstLine="0"/>
            </w:pPr>
            <w:r>
              <w:rPr>
                <w:rFonts w:ascii="Helvetica" w:hAnsi="Helvetica" w:cs="Helvetica"/>
                <w:color w:val="000000"/>
                <w:sz w:val="18"/>
                <w:szCs w:val="18"/>
              </w:rPr>
              <w:t>Direct exchange</w:t>
            </w:r>
            <w:r>
              <w:rPr>
                <w:rFonts w:ascii="Helvetica" w:hAnsi="Helvetica" w:cs="Helvetica"/>
                <w:color w:val="000000"/>
                <w:sz w:val="18"/>
                <w:szCs w:val="18"/>
              </w:rPr>
              <w:t>（直连交换机）</w:t>
            </w:r>
          </w:p>
        </w:tc>
        <w:tc>
          <w:tcPr>
            <w:tcW w:w="4148" w:type="dxa"/>
          </w:tcPr>
          <w:p w14:paraId="4095AE87" w14:textId="31887286" w:rsidR="004B0267" w:rsidRDefault="004B0267" w:rsidP="004B0267">
            <w:pPr>
              <w:ind w:firstLineChars="0" w:firstLine="0"/>
            </w:pPr>
            <w:r>
              <w:rPr>
                <w:rFonts w:ascii="Helvetica" w:hAnsi="Helvetica" w:cs="Helvetica"/>
                <w:color w:val="000000"/>
                <w:sz w:val="18"/>
                <w:szCs w:val="18"/>
              </w:rPr>
              <w:t xml:space="preserve">(Empty string) and </w:t>
            </w:r>
            <w:proofErr w:type="spellStart"/>
            <w:proofErr w:type="gramStart"/>
            <w:r>
              <w:rPr>
                <w:rFonts w:ascii="Helvetica" w:hAnsi="Helvetica" w:cs="Helvetica"/>
                <w:color w:val="000000"/>
                <w:sz w:val="18"/>
                <w:szCs w:val="18"/>
              </w:rPr>
              <w:t>amq.direct</w:t>
            </w:r>
            <w:proofErr w:type="spellEnd"/>
            <w:proofErr w:type="gramEnd"/>
          </w:p>
        </w:tc>
      </w:tr>
      <w:tr w:rsidR="004B0267" w14:paraId="645EFC5F" w14:textId="77777777" w:rsidTr="00AA1EDA">
        <w:tc>
          <w:tcPr>
            <w:tcW w:w="4148" w:type="dxa"/>
          </w:tcPr>
          <w:p w14:paraId="699C40F5" w14:textId="0743BD2A" w:rsidR="004B0267" w:rsidRDefault="004B0267" w:rsidP="004B0267">
            <w:pPr>
              <w:ind w:firstLineChars="0" w:firstLine="0"/>
            </w:pPr>
            <w:r>
              <w:rPr>
                <w:rFonts w:ascii="Helvetica" w:hAnsi="Helvetica" w:cs="Helvetica"/>
                <w:color w:val="000000"/>
                <w:sz w:val="18"/>
                <w:szCs w:val="18"/>
              </w:rPr>
              <w:t>Fanout exchange</w:t>
            </w:r>
            <w:r>
              <w:rPr>
                <w:rFonts w:ascii="Helvetica" w:hAnsi="Helvetica" w:cs="Helvetica"/>
                <w:color w:val="000000"/>
                <w:sz w:val="18"/>
                <w:szCs w:val="18"/>
              </w:rPr>
              <w:t>（扇型交换机）</w:t>
            </w:r>
          </w:p>
        </w:tc>
        <w:tc>
          <w:tcPr>
            <w:tcW w:w="4148" w:type="dxa"/>
          </w:tcPr>
          <w:p w14:paraId="2A74F81B" w14:textId="7E1F5615" w:rsidR="004B0267" w:rsidRDefault="004B0267" w:rsidP="004B0267">
            <w:pPr>
              <w:ind w:firstLineChars="0" w:firstLine="0"/>
            </w:pPr>
            <w:proofErr w:type="spellStart"/>
            <w:proofErr w:type="gramStart"/>
            <w:r>
              <w:rPr>
                <w:rFonts w:ascii="Helvetica" w:hAnsi="Helvetica" w:cs="Helvetica"/>
                <w:color w:val="000000"/>
                <w:sz w:val="18"/>
                <w:szCs w:val="18"/>
              </w:rPr>
              <w:t>amq.fanout</w:t>
            </w:r>
            <w:proofErr w:type="spellEnd"/>
            <w:proofErr w:type="gramEnd"/>
          </w:p>
        </w:tc>
      </w:tr>
      <w:tr w:rsidR="004B0267" w14:paraId="21F28C66" w14:textId="77777777" w:rsidTr="00AA1EDA">
        <w:tc>
          <w:tcPr>
            <w:tcW w:w="4148" w:type="dxa"/>
          </w:tcPr>
          <w:p w14:paraId="2B04BD2D" w14:textId="2A611FF4" w:rsidR="004B0267" w:rsidRDefault="004B0267" w:rsidP="004B0267">
            <w:pPr>
              <w:ind w:firstLineChars="0" w:firstLine="0"/>
            </w:pPr>
            <w:r>
              <w:rPr>
                <w:rFonts w:ascii="Helvetica" w:hAnsi="Helvetica" w:cs="Helvetica"/>
                <w:color w:val="000000"/>
                <w:sz w:val="18"/>
                <w:szCs w:val="18"/>
              </w:rPr>
              <w:t>Topic exchange</w:t>
            </w:r>
            <w:r>
              <w:rPr>
                <w:rFonts w:ascii="Helvetica" w:hAnsi="Helvetica" w:cs="Helvetica"/>
                <w:color w:val="000000"/>
                <w:sz w:val="18"/>
                <w:szCs w:val="18"/>
              </w:rPr>
              <w:t>（主题交换机）</w:t>
            </w:r>
          </w:p>
        </w:tc>
        <w:tc>
          <w:tcPr>
            <w:tcW w:w="4148" w:type="dxa"/>
          </w:tcPr>
          <w:p w14:paraId="6FDA3A11" w14:textId="6991E048" w:rsidR="004B0267" w:rsidRDefault="004B0267" w:rsidP="004B0267">
            <w:pPr>
              <w:ind w:firstLineChars="0" w:firstLine="0"/>
            </w:pPr>
            <w:proofErr w:type="spellStart"/>
            <w:proofErr w:type="gramStart"/>
            <w:r>
              <w:rPr>
                <w:rFonts w:ascii="Helvetica" w:hAnsi="Helvetica" w:cs="Helvetica"/>
                <w:color w:val="000000"/>
                <w:sz w:val="18"/>
                <w:szCs w:val="18"/>
              </w:rPr>
              <w:t>amq.topic</w:t>
            </w:r>
            <w:proofErr w:type="spellEnd"/>
            <w:proofErr w:type="gramEnd"/>
          </w:p>
        </w:tc>
      </w:tr>
      <w:tr w:rsidR="004B0267" w14:paraId="4CDBC293" w14:textId="77777777" w:rsidTr="00AA1EDA">
        <w:tc>
          <w:tcPr>
            <w:tcW w:w="4148" w:type="dxa"/>
          </w:tcPr>
          <w:p w14:paraId="5F963F58" w14:textId="2CC149D8" w:rsidR="004B0267" w:rsidRDefault="004B0267" w:rsidP="004B0267">
            <w:pPr>
              <w:ind w:firstLineChars="0" w:firstLine="0"/>
            </w:pPr>
            <w:r>
              <w:rPr>
                <w:rFonts w:ascii="Helvetica" w:hAnsi="Helvetica" w:cs="Helvetica"/>
                <w:color w:val="000000"/>
                <w:sz w:val="18"/>
                <w:szCs w:val="18"/>
              </w:rPr>
              <w:t>Headers exchange</w:t>
            </w:r>
            <w:r>
              <w:rPr>
                <w:rFonts w:ascii="Helvetica" w:hAnsi="Helvetica" w:cs="Helvetica"/>
                <w:color w:val="000000"/>
                <w:sz w:val="18"/>
                <w:szCs w:val="18"/>
              </w:rPr>
              <w:t>（头交换机）</w:t>
            </w:r>
          </w:p>
        </w:tc>
        <w:tc>
          <w:tcPr>
            <w:tcW w:w="4148" w:type="dxa"/>
          </w:tcPr>
          <w:p w14:paraId="2208F640" w14:textId="79A3893D" w:rsidR="004B0267" w:rsidRDefault="004B0267" w:rsidP="004B0267">
            <w:pPr>
              <w:ind w:firstLineChars="0" w:firstLine="0"/>
            </w:pPr>
            <w:proofErr w:type="spellStart"/>
            <w:proofErr w:type="gramStart"/>
            <w:r>
              <w:rPr>
                <w:rFonts w:ascii="Helvetica" w:hAnsi="Helvetica" w:cs="Helvetica"/>
                <w:color w:val="000000"/>
                <w:sz w:val="18"/>
                <w:szCs w:val="18"/>
              </w:rPr>
              <w:t>amq.match</w:t>
            </w:r>
            <w:proofErr w:type="spellEnd"/>
            <w:proofErr w:type="gramEnd"/>
            <w:r>
              <w:rPr>
                <w:rFonts w:ascii="Helvetica" w:hAnsi="Helvetica" w:cs="Helvetica"/>
                <w:color w:val="000000"/>
                <w:sz w:val="18"/>
                <w:szCs w:val="18"/>
              </w:rPr>
              <w:t xml:space="preserve"> (and </w:t>
            </w:r>
            <w:proofErr w:type="spellStart"/>
            <w:r>
              <w:rPr>
                <w:rFonts w:ascii="Helvetica" w:hAnsi="Helvetica" w:cs="Helvetica"/>
                <w:color w:val="000000"/>
                <w:sz w:val="18"/>
                <w:szCs w:val="18"/>
              </w:rPr>
              <w:t>amq.headers</w:t>
            </w:r>
            <w:proofErr w:type="spellEnd"/>
            <w:r>
              <w:rPr>
                <w:rFonts w:ascii="Helvetica" w:hAnsi="Helvetica" w:cs="Helvetica"/>
                <w:color w:val="000000"/>
                <w:sz w:val="18"/>
                <w:szCs w:val="18"/>
              </w:rPr>
              <w:t xml:space="preserve"> in RabbitMQ)</w:t>
            </w:r>
          </w:p>
        </w:tc>
      </w:tr>
    </w:tbl>
    <w:p w14:paraId="58A044B5" w14:textId="09E02490" w:rsidR="00134FE3" w:rsidRDefault="00134FE3" w:rsidP="00134FE3">
      <w:pPr>
        <w:ind w:firstLine="420"/>
      </w:pPr>
      <w:r>
        <w:t>Name</w:t>
      </w:r>
      <w:r w:rsidR="00E2474B">
        <w:t>:</w:t>
      </w:r>
      <w:r w:rsidR="00E2474B">
        <w:rPr>
          <w:rFonts w:hint="eastAsia"/>
        </w:rPr>
        <w:t>交换机名称。</w:t>
      </w:r>
    </w:p>
    <w:p w14:paraId="1778C739" w14:textId="4DF30523" w:rsidR="00134FE3" w:rsidRDefault="00134FE3" w:rsidP="00134FE3">
      <w:pPr>
        <w:ind w:firstLine="420"/>
      </w:pPr>
      <w:r>
        <w:t xml:space="preserve">Durability </w:t>
      </w:r>
      <w:r>
        <w:t>（消息</w:t>
      </w:r>
      <w:proofErr w:type="gramStart"/>
      <w:r>
        <w:t>代理重</w:t>
      </w:r>
      <w:proofErr w:type="gramEnd"/>
      <w:r>
        <w:t>启后，交换机是否还存在）</w:t>
      </w:r>
      <w:r w:rsidR="00E2474B">
        <w:rPr>
          <w:rFonts w:hint="eastAsia"/>
        </w:rPr>
        <w:t>。</w:t>
      </w:r>
    </w:p>
    <w:p w14:paraId="0F7F85AA" w14:textId="1D00E520" w:rsidR="00134FE3" w:rsidRDefault="00134FE3" w:rsidP="00134FE3">
      <w:pPr>
        <w:ind w:firstLine="420"/>
      </w:pPr>
      <w:r>
        <w:t xml:space="preserve">Auto-delete </w:t>
      </w:r>
      <w:r>
        <w:t>（当所有与之绑定的消息队列都完成了对此交换机的使用后，删掉它）</w:t>
      </w:r>
      <w:r w:rsidR="00E2474B">
        <w:rPr>
          <w:rFonts w:hint="eastAsia"/>
        </w:rPr>
        <w:t>。</w:t>
      </w:r>
    </w:p>
    <w:p w14:paraId="44410CB8" w14:textId="3838691A" w:rsidR="00AA1EDA" w:rsidRDefault="00134FE3" w:rsidP="00134FE3">
      <w:pPr>
        <w:ind w:firstLine="420"/>
      </w:pPr>
      <w:r>
        <w:t>Arguments</w:t>
      </w:r>
      <w:r>
        <w:t>（依赖代理本身）</w:t>
      </w:r>
      <w:r w:rsidR="00E2474B">
        <w:rPr>
          <w:rFonts w:hint="eastAsia"/>
        </w:rPr>
        <w:t>。</w:t>
      </w:r>
    </w:p>
    <w:p w14:paraId="6724DE37" w14:textId="0C6DCC22" w:rsidR="00B800D6" w:rsidRDefault="00B800D6" w:rsidP="00134FE3">
      <w:pPr>
        <w:ind w:firstLine="420"/>
      </w:pPr>
    </w:p>
    <w:p w14:paraId="12A3D76F" w14:textId="77777777" w:rsidR="00B800D6" w:rsidRPr="00B800D6" w:rsidRDefault="00B800D6" w:rsidP="00134FE3">
      <w:pPr>
        <w:ind w:firstLine="422"/>
        <w:rPr>
          <w:b/>
          <w:bCs w:val="0"/>
        </w:rPr>
      </w:pPr>
    </w:p>
    <w:p w14:paraId="35045F09" w14:textId="0A9ABECE" w:rsidR="00C17CC8" w:rsidRPr="00B800D6" w:rsidRDefault="00B800D6" w:rsidP="00B800D6">
      <w:pPr>
        <w:ind w:firstLineChars="0" w:firstLine="0"/>
        <w:rPr>
          <w:b/>
          <w:bCs w:val="0"/>
        </w:rPr>
      </w:pPr>
      <w:r w:rsidRPr="00B800D6">
        <w:rPr>
          <w:b/>
          <w:bCs w:val="0"/>
        </w:rPr>
        <w:t xml:space="preserve">Direct </w:t>
      </w:r>
      <w:r w:rsidRPr="00B800D6">
        <w:rPr>
          <w:b/>
          <w:bCs w:val="0"/>
        </w:rPr>
        <w:t>交换器</w:t>
      </w:r>
    </w:p>
    <w:p w14:paraId="6D96971C" w14:textId="77777777" w:rsidR="00B800D6" w:rsidRPr="00AA1EDA" w:rsidRDefault="00B800D6" w:rsidP="00B800D6">
      <w:pPr>
        <w:ind w:firstLineChars="0" w:firstLine="0"/>
      </w:pPr>
    </w:p>
    <w:p w14:paraId="21CC3495" w14:textId="5A366FF3" w:rsidR="00AA1EDA" w:rsidRDefault="00B800D6" w:rsidP="00B800D6">
      <w:pPr>
        <w:ind w:firstLine="420"/>
        <w:jc w:val="center"/>
      </w:pPr>
      <w:r w:rsidRPr="00B800D6">
        <w:rPr>
          <w:noProof/>
        </w:rPr>
        <w:drawing>
          <wp:inline distT="0" distB="0" distL="0" distR="0" wp14:anchorId="594185AF" wp14:editId="6B08585C">
            <wp:extent cx="2880000" cy="217022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2170229"/>
                    </a:xfrm>
                    <a:prstGeom prst="rect">
                      <a:avLst/>
                    </a:prstGeom>
                  </pic:spPr>
                </pic:pic>
              </a:graphicData>
            </a:graphic>
          </wp:inline>
        </w:drawing>
      </w:r>
    </w:p>
    <w:p w14:paraId="3E66845B" w14:textId="4A5ABC5A" w:rsidR="004D35A9" w:rsidRDefault="004D35A9" w:rsidP="004D35A9">
      <w:pPr>
        <w:ind w:left="420" w:firstLine="420"/>
      </w:pPr>
      <w:r>
        <w:rPr>
          <w:rFonts w:hint="eastAsia"/>
        </w:rPr>
        <w:t>1</w:t>
      </w:r>
      <w:r>
        <w:rPr>
          <w:rFonts w:hint="eastAsia"/>
        </w:rPr>
        <w:t>、一个消息队列使用</w:t>
      </w:r>
      <w:proofErr w:type="spellStart"/>
      <w:r>
        <w:t>RoutingKey</w:t>
      </w:r>
      <w:proofErr w:type="spellEnd"/>
      <w:r>
        <w:t xml:space="preserve"> K </w:t>
      </w:r>
      <w:r>
        <w:t>绑定到交换器</w:t>
      </w:r>
    </w:p>
    <w:p w14:paraId="7DF075B1" w14:textId="39027D54" w:rsidR="004D35A9" w:rsidRDefault="004D35A9" w:rsidP="004D35A9">
      <w:pPr>
        <w:ind w:left="420" w:firstLine="420"/>
      </w:pPr>
      <w:r>
        <w:rPr>
          <w:rFonts w:hint="eastAsia"/>
        </w:rPr>
        <w:t>2</w:t>
      </w:r>
      <w:r>
        <w:rPr>
          <w:rFonts w:hint="eastAsia"/>
        </w:rPr>
        <w:t>、生产者向交换器发送</w:t>
      </w:r>
      <w:proofErr w:type="spellStart"/>
      <w:r>
        <w:t>RoutingKey</w:t>
      </w:r>
      <w:proofErr w:type="spellEnd"/>
      <w:r>
        <w:t>为</w:t>
      </w:r>
      <w:r>
        <w:t>R</w:t>
      </w:r>
      <w:r>
        <w:t>的消息</w:t>
      </w:r>
    </w:p>
    <w:p w14:paraId="7571A952" w14:textId="4CBF2D0A" w:rsidR="004D35A9" w:rsidRDefault="004D35A9" w:rsidP="004D35A9">
      <w:pPr>
        <w:ind w:left="420" w:firstLine="420"/>
      </w:pPr>
      <w:r>
        <w:rPr>
          <w:rFonts w:hint="eastAsia"/>
        </w:rPr>
        <w:t>3</w:t>
      </w:r>
      <w:r>
        <w:rPr>
          <w:rFonts w:hint="eastAsia"/>
        </w:rPr>
        <w:t>、当</w:t>
      </w:r>
      <w:r>
        <w:t xml:space="preserve"> K=R</w:t>
      </w:r>
      <w:r>
        <w:t>时，消息被转发到该消息队列中</w:t>
      </w:r>
    </w:p>
    <w:p w14:paraId="5D2FA608" w14:textId="77777777" w:rsidR="00AA6C02" w:rsidRDefault="00AA6C02" w:rsidP="004D35A9">
      <w:pPr>
        <w:ind w:left="420" w:firstLine="420"/>
      </w:pPr>
    </w:p>
    <w:p w14:paraId="530D2228" w14:textId="0801731A" w:rsidR="00AA6C02" w:rsidRDefault="00AA6C02" w:rsidP="00AA6C02">
      <w:pPr>
        <w:ind w:firstLineChars="95"/>
        <w:rPr>
          <w:b/>
          <w:bCs w:val="0"/>
        </w:rPr>
      </w:pPr>
      <w:r w:rsidRPr="00AA6C02">
        <w:rPr>
          <w:b/>
          <w:bCs w:val="0"/>
        </w:rPr>
        <w:t xml:space="preserve">Fanout </w:t>
      </w:r>
      <w:r w:rsidRPr="00AA6C02">
        <w:rPr>
          <w:b/>
          <w:bCs w:val="0"/>
        </w:rPr>
        <w:t>交换器</w:t>
      </w:r>
    </w:p>
    <w:p w14:paraId="3AA95907" w14:textId="22A78FE4" w:rsidR="00AA6C02" w:rsidRDefault="00AA6C02" w:rsidP="00A20AA9">
      <w:pPr>
        <w:ind w:firstLineChars="95" w:firstLine="199"/>
        <w:jc w:val="center"/>
        <w:rPr>
          <w:b/>
          <w:bCs w:val="0"/>
        </w:rPr>
      </w:pPr>
      <w:r w:rsidRPr="00AA6C02">
        <w:rPr>
          <w:noProof/>
        </w:rPr>
        <w:drawing>
          <wp:inline distT="0" distB="0" distL="0" distR="0" wp14:anchorId="7ED0FB88" wp14:editId="7134A808">
            <wp:extent cx="2880000" cy="19105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1910523"/>
                    </a:xfrm>
                    <a:prstGeom prst="rect">
                      <a:avLst/>
                    </a:prstGeom>
                  </pic:spPr>
                </pic:pic>
              </a:graphicData>
            </a:graphic>
          </wp:inline>
        </w:drawing>
      </w:r>
    </w:p>
    <w:p w14:paraId="0E0AEDC1" w14:textId="2A49E056" w:rsidR="00A20AA9" w:rsidRDefault="00A20AA9" w:rsidP="00A20AA9">
      <w:pPr>
        <w:ind w:left="420" w:firstLine="420"/>
      </w:pPr>
      <w:r>
        <w:lastRenderedPageBreak/>
        <w:t>1</w:t>
      </w:r>
      <w:r>
        <w:rPr>
          <w:rFonts w:hint="eastAsia"/>
        </w:rPr>
        <w:t>、一个消息队列没有使用任何参数绑定交换器</w:t>
      </w:r>
    </w:p>
    <w:p w14:paraId="544FBDE8" w14:textId="629E7392" w:rsidR="00A20AA9" w:rsidRDefault="00A20AA9" w:rsidP="00A20AA9">
      <w:pPr>
        <w:ind w:left="420" w:firstLine="420"/>
      </w:pPr>
      <w:r>
        <w:rPr>
          <w:rFonts w:hint="eastAsia"/>
        </w:rPr>
        <w:t>2</w:t>
      </w:r>
      <w:r>
        <w:rPr>
          <w:rFonts w:hint="eastAsia"/>
        </w:rPr>
        <w:t>、生产者向交换器发了一条消息</w:t>
      </w:r>
    </w:p>
    <w:p w14:paraId="1147DA39" w14:textId="23BCFEAF" w:rsidR="00A20AA9" w:rsidRDefault="00A20AA9" w:rsidP="00A20AA9">
      <w:pPr>
        <w:ind w:left="420" w:firstLine="420"/>
      </w:pPr>
      <w:r>
        <w:t>3</w:t>
      </w:r>
      <w:r>
        <w:rPr>
          <w:rFonts w:hint="eastAsia"/>
        </w:rPr>
        <w:t>、这个消息无条件的发送到该消息队列</w:t>
      </w:r>
    </w:p>
    <w:p w14:paraId="2483378C" w14:textId="24D514CD" w:rsidR="00A20AA9" w:rsidRDefault="00A20AA9" w:rsidP="00A20AA9">
      <w:pPr>
        <w:ind w:firstLineChars="95" w:firstLine="199"/>
      </w:pPr>
      <w:r w:rsidRPr="00A20AA9">
        <w:t xml:space="preserve">Topic </w:t>
      </w:r>
      <w:r w:rsidRPr="00A20AA9">
        <w:t>交换器</w:t>
      </w:r>
    </w:p>
    <w:p w14:paraId="26AFBE29" w14:textId="47E51EEB" w:rsidR="00A20AA9" w:rsidRDefault="00A20AA9" w:rsidP="00A20AA9">
      <w:pPr>
        <w:ind w:firstLineChars="95" w:firstLine="199"/>
      </w:pPr>
      <w:r>
        <w:tab/>
      </w:r>
      <w:r>
        <w:tab/>
      </w:r>
      <w:r w:rsidR="008B1810">
        <w:t>1</w:t>
      </w:r>
      <w:r w:rsidR="008B1810">
        <w:rPr>
          <w:rFonts w:hint="eastAsia"/>
        </w:rPr>
        <w:t>、</w:t>
      </w:r>
      <w:r>
        <w:rPr>
          <w:rFonts w:hint="eastAsia"/>
        </w:rPr>
        <w:t>消息队列使用路由规则</w:t>
      </w:r>
      <w:r>
        <w:t xml:space="preserve"> P </w:t>
      </w:r>
      <w:r>
        <w:t>绑定到交换器</w:t>
      </w:r>
    </w:p>
    <w:p w14:paraId="3F1EEA6F" w14:textId="67D879FA" w:rsidR="00A20AA9" w:rsidRDefault="008B1810" w:rsidP="008B1810">
      <w:pPr>
        <w:ind w:left="420" w:firstLine="420"/>
      </w:pPr>
      <w:r>
        <w:rPr>
          <w:rFonts w:hint="eastAsia"/>
        </w:rPr>
        <w:t>2</w:t>
      </w:r>
      <w:r>
        <w:rPr>
          <w:rFonts w:hint="eastAsia"/>
        </w:rPr>
        <w:t>、</w:t>
      </w:r>
      <w:r w:rsidR="00A20AA9">
        <w:rPr>
          <w:rFonts w:hint="eastAsia"/>
        </w:rPr>
        <w:t>生产者使用</w:t>
      </w:r>
      <w:proofErr w:type="spellStart"/>
      <w:r w:rsidR="00A20AA9">
        <w:t>RoutingKey</w:t>
      </w:r>
      <w:proofErr w:type="spellEnd"/>
      <w:r w:rsidR="00A20AA9">
        <w:t xml:space="preserve"> R </w:t>
      </w:r>
      <w:r w:rsidR="00A20AA9">
        <w:t>发送消息到交换器</w:t>
      </w:r>
    </w:p>
    <w:p w14:paraId="1D8BB4D2" w14:textId="3CA47EFA" w:rsidR="00A20AA9" w:rsidRDefault="008B1810" w:rsidP="008B1810">
      <w:pPr>
        <w:ind w:left="420" w:firstLine="420"/>
      </w:pPr>
      <w:r>
        <w:rPr>
          <w:rFonts w:hint="eastAsia"/>
        </w:rPr>
        <w:t>3</w:t>
      </w:r>
      <w:r>
        <w:rPr>
          <w:rFonts w:hint="eastAsia"/>
        </w:rPr>
        <w:t>、</w:t>
      </w:r>
      <w:r w:rsidR="00A20AA9">
        <w:rPr>
          <w:rFonts w:hint="eastAsia"/>
        </w:rPr>
        <w:t>如果</w:t>
      </w:r>
      <w:r w:rsidR="00A20AA9">
        <w:t xml:space="preserve">R </w:t>
      </w:r>
      <w:r w:rsidR="00A20AA9">
        <w:t>能够匹配</w:t>
      </w:r>
      <w:r w:rsidR="00A20AA9">
        <w:t xml:space="preserve"> P</w:t>
      </w:r>
      <w:r w:rsidR="00A20AA9">
        <w:t>，则把消息发到该消息队列。</w:t>
      </w:r>
    </w:p>
    <w:p w14:paraId="0DA81CF5" w14:textId="0F5E42A1" w:rsidR="008B1810" w:rsidRDefault="008B1810" w:rsidP="008B1810">
      <w:pPr>
        <w:ind w:firstLineChars="95" w:firstLine="199"/>
      </w:pPr>
      <w:proofErr w:type="spellStart"/>
      <w:r w:rsidRPr="008B1810">
        <w:t>RoutingKey</w:t>
      </w:r>
      <w:proofErr w:type="spellEnd"/>
      <w:r w:rsidRPr="008B1810">
        <w:t>必须由若干个被点</w:t>
      </w:r>
      <w:r w:rsidRPr="008B1810">
        <w:t>.</w:t>
      </w:r>
      <w:r w:rsidRPr="008B1810">
        <w:t>分隔的单词组成。每个单词只能包含字母和数字。其中</w:t>
      </w:r>
      <w:r w:rsidRPr="008B1810">
        <w:t xml:space="preserve"> * </w:t>
      </w:r>
      <w:r w:rsidRPr="008B1810">
        <w:t>匹配一个单词，</w:t>
      </w:r>
      <w:r w:rsidRPr="008B1810">
        <w:t xml:space="preserve"># </w:t>
      </w:r>
      <w:r w:rsidRPr="008B1810">
        <w:t>匹配</w:t>
      </w:r>
      <w:r w:rsidRPr="008B1810">
        <w:t>0</w:t>
      </w:r>
      <w:r w:rsidRPr="008B1810">
        <w:t>个或者多个单词。比如</w:t>
      </w:r>
      <w:r w:rsidRPr="008B1810">
        <w:t xml:space="preserve"> *.</w:t>
      </w:r>
      <w:proofErr w:type="gramStart"/>
      <w:r w:rsidRPr="008B1810">
        <w:t>stock.#</w:t>
      </w:r>
      <w:proofErr w:type="gramEnd"/>
      <w:r w:rsidRPr="008B1810">
        <w:t xml:space="preserve"> </w:t>
      </w:r>
      <w:r w:rsidRPr="008B1810">
        <w:t>匹配</w:t>
      </w:r>
      <w:r w:rsidRPr="008B1810">
        <w:t xml:space="preserve"> </w:t>
      </w:r>
      <w:proofErr w:type="spellStart"/>
      <w:r w:rsidRPr="008B1810">
        <w:t>usd.stock</w:t>
      </w:r>
      <w:proofErr w:type="spellEnd"/>
      <w:r w:rsidRPr="008B1810">
        <w:t xml:space="preserve"> </w:t>
      </w:r>
      <w:r w:rsidRPr="008B1810">
        <w:t>和</w:t>
      </w:r>
      <w:r w:rsidRPr="008B1810">
        <w:t xml:space="preserve"> </w:t>
      </w:r>
      <w:proofErr w:type="spellStart"/>
      <w:r w:rsidRPr="008B1810">
        <w:t>eur.stock.db</w:t>
      </w:r>
      <w:proofErr w:type="spellEnd"/>
      <w:r w:rsidRPr="008B1810">
        <w:t xml:space="preserve"> </w:t>
      </w:r>
      <w:r w:rsidRPr="008B1810">
        <w:t>但是不匹配</w:t>
      </w:r>
      <w:r w:rsidRPr="008B1810">
        <w:t xml:space="preserve"> </w:t>
      </w:r>
      <w:proofErr w:type="spellStart"/>
      <w:r w:rsidRPr="008B1810">
        <w:t>stock.nasdaq</w:t>
      </w:r>
      <w:proofErr w:type="spellEnd"/>
    </w:p>
    <w:p w14:paraId="2E2ECD4B" w14:textId="375613FA" w:rsidR="00EA1969" w:rsidRPr="008B1810" w:rsidRDefault="00EA1969" w:rsidP="00EA1969">
      <w:pPr>
        <w:ind w:firstLineChars="95"/>
      </w:pPr>
      <w:r w:rsidRPr="00EA1969">
        <w:rPr>
          <w:b/>
        </w:rPr>
        <w:t>Headers</w:t>
      </w:r>
      <w:r w:rsidRPr="00EA1969">
        <w:rPr>
          <w:rFonts w:hint="eastAsia"/>
        </w:rPr>
        <w:t> </w:t>
      </w:r>
      <w:r w:rsidRPr="00EA1969">
        <w:rPr>
          <w:rFonts w:hint="eastAsia"/>
          <w:b/>
        </w:rPr>
        <w:t>交换器</w:t>
      </w:r>
    </w:p>
    <w:p w14:paraId="773C251E" w14:textId="77777777" w:rsidR="00EA1969" w:rsidRPr="00A20AA9" w:rsidRDefault="00EA1969" w:rsidP="00EA1969">
      <w:pPr>
        <w:ind w:firstLineChars="0" w:firstLine="0"/>
      </w:pPr>
    </w:p>
    <w:p w14:paraId="02EF2DE5" w14:textId="5968E7EF" w:rsidR="00C811AB" w:rsidRDefault="00C811AB" w:rsidP="00EA1969">
      <w:pPr>
        <w:pStyle w:val="10"/>
      </w:pPr>
      <w:r>
        <w:t>RabbitMQ</w:t>
      </w:r>
      <w:r>
        <w:rPr>
          <w:rFonts w:hint="eastAsia"/>
        </w:rPr>
        <w:t>安装</w:t>
      </w:r>
    </w:p>
    <w:p w14:paraId="2896955E" w14:textId="39388703" w:rsidR="00EA1969" w:rsidRDefault="00EA1969" w:rsidP="00EA1969">
      <w:pPr>
        <w:pStyle w:val="2"/>
      </w:pPr>
      <w:r>
        <w:t>W</w:t>
      </w:r>
      <w:r>
        <w:rPr>
          <w:rFonts w:hint="eastAsia"/>
        </w:rPr>
        <w:t>in</w:t>
      </w:r>
    </w:p>
    <w:p w14:paraId="72E951B8" w14:textId="26E3F560" w:rsidR="00EA1969" w:rsidRDefault="00EA1969" w:rsidP="00EA1969">
      <w:pPr>
        <w:pStyle w:val="3"/>
        <w:ind w:firstLine="420"/>
      </w:pPr>
      <w:r>
        <w:rPr>
          <w:rFonts w:hint="eastAsia"/>
        </w:rPr>
        <w:t>安装</w:t>
      </w:r>
      <w:r>
        <w:rPr>
          <w:rFonts w:hint="eastAsia"/>
        </w:rPr>
        <w:t>erlang</w:t>
      </w:r>
      <w:r>
        <w:rPr>
          <w:rFonts w:hint="eastAsia"/>
        </w:rPr>
        <w:t>环境</w:t>
      </w:r>
    </w:p>
    <w:p w14:paraId="12492F1B" w14:textId="33D04526" w:rsidR="00EA1969" w:rsidRDefault="00EA1969" w:rsidP="00EA1969">
      <w:pPr>
        <w:ind w:firstLine="420"/>
      </w:pPr>
      <w:r w:rsidRPr="00EA1969">
        <w:t>otp_win64_23.0.exe</w:t>
      </w:r>
    </w:p>
    <w:p w14:paraId="57F984AA" w14:textId="0AD6BE95" w:rsidR="00EA1969" w:rsidRDefault="00EA1969" w:rsidP="00EA1969">
      <w:pPr>
        <w:pStyle w:val="3"/>
        <w:ind w:firstLine="420"/>
      </w:pPr>
      <w:r>
        <w:rPr>
          <w:rFonts w:hint="eastAsia"/>
        </w:rPr>
        <w:t>安装</w:t>
      </w:r>
      <w:proofErr w:type="spellStart"/>
      <w:r>
        <w:rPr>
          <w:rFonts w:hint="eastAsia"/>
        </w:rPr>
        <w:t>rabbitmq</w:t>
      </w:r>
      <w:proofErr w:type="spellEnd"/>
    </w:p>
    <w:p w14:paraId="324FCC91" w14:textId="54BD8A0C" w:rsidR="008875B1" w:rsidRDefault="00780553" w:rsidP="008875B1">
      <w:pPr>
        <w:ind w:firstLine="420"/>
      </w:pPr>
      <w:r w:rsidRPr="00780553">
        <w:t>rabbitmq-server-3.8.3.exe</w:t>
      </w:r>
    </w:p>
    <w:p w14:paraId="03B72EE9" w14:textId="2BE0EC72" w:rsidR="008875B1" w:rsidRDefault="008875B1" w:rsidP="008875B1">
      <w:pPr>
        <w:pStyle w:val="3"/>
        <w:ind w:firstLine="420"/>
      </w:pPr>
      <w:r>
        <w:rPr>
          <w:rFonts w:hint="eastAsia"/>
        </w:rPr>
        <w:t>启动</w:t>
      </w:r>
    </w:p>
    <w:p w14:paraId="6EDB8EC7" w14:textId="77777777" w:rsidR="004710DA" w:rsidRPr="004710DA" w:rsidRDefault="004710DA" w:rsidP="004710DA">
      <w:pPr>
        <w:ind w:firstLine="420"/>
      </w:pPr>
    </w:p>
    <w:p w14:paraId="1570D553" w14:textId="78708416" w:rsidR="00EA1969" w:rsidRPr="00EA1969" w:rsidRDefault="00EA1969" w:rsidP="00EA1969">
      <w:pPr>
        <w:pStyle w:val="2"/>
      </w:pPr>
      <w:r>
        <w:t>D</w:t>
      </w:r>
      <w:r>
        <w:rPr>
          <w:rFonts w:hint="eastAsia"/>
        </w:rPr>
        <w:t>ocker</w:t>
      </w:r>
    </w:p>
    <w:p w14:paraId="72F19C01" w14:textId="35E39D69" w:rsidR="00FD3DB5" w:rsidRDefault="00FD3DB5" w:rsidP="00FD3DB5">
      <w:pPr>
        <w:pStyle w:val="3"/>
        <w:ind w:firstLine="420"/>
      </w:pPr>
      <w:r>
        <w:rPr>
          <w:rFonts w:hint="eastAsia"/>
        </w:rPr>
        <w:t>下载镜像</w:t>
      </w:r>
    </w:p>
    <w:p w14:paraId="781A867B" w14:textId="290B20D9" w:rsidR="00FD3DB5" w:rsidRDefault="00FD3DB5" w:rsidP="00FD3DB5">
      <w:pPr>
        <w:ind w:firstLine="420"/>
      </w:pPr>
      <w:r>
        <w:rPr>
          <w:noProof/>
        </w:rPr>
        <w:drawing>
          <wp:inline distT="0" distB="0" distL="0" distR="0" wp14:anchorId="2F7A0719" wp14:editId="4E080F3B">
            <wp:extent cx="5274310" cy="133985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39850"/>
                    </a:xfrm>
                    <a:prstGeom prst="rect">
                      <a:avLst/>
                    </a:prstGeom>
                  </pic:spPr>
                </pic:pic>
              </a:graphicData>
            </a:graphic>
          </wp:inline>
        </w:drawing>
      </w:r>
    </w:p>
    <w:p w14:paraId="2AF7F5C2" w14:textId="7AE64B1C" w:rsidR="007F16C5" w:rsidRDefault="007F16C5" w:rsidP="00FD3DB5">
      <w:pPr>
        <w:ind w:firstLine="420"/>
      </w:pPr>
      <w:r>
        <w:rPr>
          <w:rFonts w:hint="eastAsia"/>
        </w:rPr>
        <w:t>拉去镜像：</w:t>
      </w:r>
      <w:r w:rsidR="00BE4F1F">
        <w:rPr>
          <w:rFonts w:hint="eastAsia"/>
        </w:rPr>
        <w:t>docker pull rabbitmq</w:t>
      </w:r>
      <w:r w:rsidR="00BE4F1F">
        <w:rPr>
          <w:rStyle w:val="HTML1"/>
          <w:rFonts w:ascii="Consolas" w:eastAsia="Consolas" w:hAnsi="Consolas" w:cs="Consolas"/>
          <w:color w:val="244357"/>
          <w:shd w:val="clear" w:color="auto" w:fill="FBFBFC"/>
        </w:rPr>
        <w:t>:3-management</w:t>
      </w:r>
      <w:r w:rsidR="00D955D6">
        <w:rPr>
          <w:rStyle w:val="HTML1"/>
          <w:rFonts w:ascii="Consolas" w:eastAsia="Consolas" w:hAnsi="Consolas" w:cs="Consolas"/>
          <w:color w:val="244357"/>
          <w:shd w:val="clear" w:color="auto" w:fill="FBFBFC"/>
        </w:rPr>
        <w:t xml:space="preserve">  (</w:t>
      </w:r>
      <w:r w:rsidR="003D00BE">
        <w:rPr>
          <w:rStyle w:val="HTML1"/>
          <w:rFonts w:ascii="Consolas" w:eastAsia="Consolas" w:hAnsi="Consolas" w:cs="Consolas"/>
          <w:color w:val="244357"/>
          <w:shd w:val="clear" w:color="auto" w:fill="FBFBFC"/>
        </w:rPr>
        <w:t>3-management</w:t>
      </w:r>
      <w:r w:rsidR="00D955D6">
        <w:rPr>
          <w:rStyle w:val="HTML1"/>
          <w:rFonts w:ascii="宋体" w:eastAsia="宋体" w:hAnsi="宋体" w:cs="宋体" w:hint="eastAsia"/>
          <w:color w:val="244357"/>
          <w:shd w:val="clear" w:color="auto" w:fill="FBFBFC"/>
        </w:rPr>
        <w:t>带图形化界面</w:t>
      </w:r>
      <w:r w:rsidR="00D955D6">
        <w:rPr>
          <w:rStyle w:val="HTML1"/>
          <w:rFonts w:ascii="Consolas" w:eastAsia="Consolas" w:hAnsi="Consolas" w:cs="Consolas"/>
          <w:color w:val="244357"/>
          <w:shd w:val="clear" w:color="auto" w:fill="FBFBFC"/>
        </w:rPr>
        <w:t>)</w:t>
      </w:r>
    </w:p>
    <w:p w14:paraId="1B0C7B53" w14:textId="250013D8" w:rsidR="00FD3DB5" w:rsidRDefault="00FD3DB5" w:rsidP="00FD3DB5">
      <w:pPr>
        <w:ind w:firstLine="420"/>
      </w:pPr>
      <w:proofErr w:type="spellStart"/>
      <w:r>
        <w:rPr>
          <w:rFonts w:hint="eastAsia"/>
        </w:rPr>
        <w:t>Activemq</w:t>
      </w:r>
      <w:proofErr w:type="spellEnd"/>
      <w:r>
        <w:rPr>
          <w:rFonts w:hint="eastAsia"/>
        </w:rPr>
        <w:t xml:space="preserve"> </w:t>
      </w:r>
      <w:r>
        <w:rPr>
          <w:rFonts w:hint="eastAsia"/>
        </w:rPr>
        <w:t>里面：图形化</w:t>
      </w:r>
      <w:r>
        <w:rPr>
          <w:rFonts w:hint="eastAsia"/>
        </w:rPr>
        <w:t xml:space="preserve">8161 </w:t>
      </w:r>
      <w:r>
        <w:rPr>
          <w:rFonts w:hint="eastAsia"/>
        </w:rPr>
        <w:t>数据交互</w:t>
      </w:r>
      <w:r>
        <w:rPr>
          <w:rFonts w:hint="eastAsia"/>
        </w:rPr>
        <w:t>61616</w:t>
      </w:r>
    </w:p>
    <w:p w14:paraId="48E3E583" w14:textId="31B6F48C" w:rsidR="00FD3DB5" w:rsidRDefault="00FD3DB5" w:rsidP="00FD3DB5">
      <w:pPr>
        <w:ind w:firstLine="420"/>
      </w:pPr>
      <w:proofErr w:type="spellStart"/>
      <w:r>
        <w:rPr>
          <w:rFonts w:hint="eastAsia"/>
        </w:rPr>
        <w:t>Rabbitmq</w:t>
      </w:r>
      <w:proofErr w:type="spellEnd"/>
      <w:r>
        <w:rPr>
          <w:rFonts w:hint="eastAsia"/>
        </w:rPr>
        <w:t>里面：图形化</w:t>
      </w:r>
      <w:r>
        <w:rPr>
          <w:rFonts w:hint="eastAsia"/>
        </w:rPr>
        <w:t xml:space="preserve">15671 </w:t>
      </w:r>
      <w:r>
        <w:rPr>
          <w:rFonts w:hint="eastAsia"/>
        </w:rPr>
        <w:t>数据交互</w:t>
      </w:r>
      <w:r>
        <w:rPr>
          <w:rFonts w:hint="eastAsia"/>
        </w:rPr>
        <w:t>5672</w:t>
      </w:r>
    </w:p>
    <w:p w14:paraId="5259D664" w14:textId="78015F6D" w:rsidR="003D00BE" w:rsidRDefault="003D00BE" w:rsidP="003D00BE">
      <w:pPr>
        <w:pStyle w:val="HTML"/>
        <w:shd w:val="clear" w:color="auto" w:fill="FBFBFC"/>
        <w:spacing w:line="22" w:lineRule="atLeast"/>
        <w:ind w:firstLine="420"/>
        <w:rPr>
          <w:rStyle w:val="HTML1"/>
          <w:rFonts w:ascii="Consolas" w:eastAsia="Consolas" w:hAnsi="Consolas" w:cs="Consolas"/>
          <w:color w:val="244357"/>
          <w:shd w:val="clear" w:color="auto" w:fill="FBFBFC"/>
        </w:rPr>
      </w:pPr>
      <w:r>
        <w:rPr>
          <w:rFonts w:hint="eastAsia"/>
        </w:rPr>
        <w:lastRenderedPageBreak/>
        <w:t>运行镜像：</w:t>
      </w:r>
      <w:r>
        <w:rPr>
          <w:rStyle w:val="HTML1"/>
          <w:rFonts w:ascii="Consolas" w:eastAsia="Consolas" w:hAnsi="Consolas" w:cs="Consolas"/>
          <w:color w:val="244357"/>
          <w:shd w:val="clear" w:color="auto" w:fill="FBFBFC"/>
        </w:rPr>
        <w:t>docker run -</w:t>
      </w:r>
      <w:proofErr w:type="gramStart"/>
      <w:r>
        <w:rPr>
          <w:rStyle w:val="HTML1"/>
          <w:rFonts w:ascii="Consolas" w:eastAsia="Consolas" w:hAnsi="Consolas" w:cs="Consolas"/>
          <w:color w:val="244357"/>
          <w:shd w:val="clear" w:color="auto" w:fill="FBFBFC"/>
        </w:rPr>
        <w:t xml:space="preserve">d  </w:t>
      </w:r>
      <w:r>
        <w:rPr>
          <w:rStyle w:val="HTML1"/>
          <w:rFonts w:ascii="Consolas" w:hAnsi="Consolas" w:cs="Consolas" w:hint="eastAsia"/>
          <w:color w:val="244357"/>
          <w:shd w:val="clear" w:color="auto" w:fill="FBFBFC"/>
        </w:rPr>
        <w:t>-</w:t>
      </w:r>
      <w:proofErr w:type="gramEnd"/>
      <w:r>
        <w:rPr>
          <w:rStyle w:val="HTML1"/>
          <w:rFonts w:ascii="Consolas" w:hAnsi="Consolas" w:cs="Consolas" w:hint="eastAsia"/>
          <w:color w:val="244357"/>
          <w:shd w:val="clear" w:color="auto" w:fill="FBFBFC"/>
        </w:rPr>
        <w:t xml:space="preserve">p 5672:5672 -p 15672:15672 </w:t>
      </w:r>
      <w:r>
        <w:rPr>
          <w:rStyle w:val="HTML1"/>
          <w:rFonts w:ascii="Consolas" w:eastAsia="Consolas" w:hAnsi="Consolas" w:cs="Consolas"/>
          <w:color w:val="244357"/>
          <w:shd w:val="clear" w:color="auto" w:fill="FBFBFC"/>
        </w:rPr>
        <w:t xml:space="preserve">--name </w:t>
      </w:r>
      <w:proofErr w:type="spellStart"/>
      <w:r>
        <w:rPr>
          <w:rStyle w:val="HTML1"/>
          <w:rFonts w:ascii="Consolas" w:eastAsia="Consolas" w:hAnsi="Consolas" w:cs="Consolas"/>
          <w:color w:val="244357"/>
          <w:shd w:val="clear" w:color="auto" w:fill="FBFBFC"/>
        </w:rPr>
        <w:t>rabbit</w:t>
      </w:r>
      <w:r>
        <w:rPr>
          <w:rStyle w:val="HTML1"/>
          <w:rFonts w:ascii="Consolas" w:hAnsi="Consolas" w:cs="Consolas" w:hint="eastAsia"/>
          <w:color w:val="244357"/>
          <w:shd w:val="clear" w:color="auto" w:fill="FBFBFC"/>
        </w:rPr>
        <w:t>mq</w:t>
      </w:r>
      <w:proofErr w:type="spellEnd"/>
      <w:r>
        <w:rPr>
          <w:rStyle w:val="HTML1"/>
          <w:rFonts w:ascii="Consolas" w:eastAsia="Consolas" w:hAnsi="Consolas" w:cs="Consolas"/>
          <w:color w:val="244357"/>
          <w:shd w:val="clear" w:color="auto" w:fill="FBFBFC"/>
        </w:rPr>
        <w:t xml:space="preserve"> -e RABBITMQ_DEFAULT_USER=user -e RABBITMQ_DEFAULT_PASS=</w:t>
      </w:r>
      <w:r>
        <w:rPr>
          <w:rStyle w:val="HTML1"/>
          <w:rFonts w:ascii="Consolas" w:hAnsi="Consolas" w:cs="Consolas" w:hint="eastAsia"/>
          <w:color w:val="244357"/>
          <w:shd w:val="clear" w:color="auto" w:fill="FBFBFC"/>
        </w:rPr>
        <w:t>123456</w:t>
      </w:r>
      <w:r>
        <w:rPr>
          <w:rStyle w:val="HTML1"/>
          <w:rFonts w:ascii="Consolas" w:eastAsia="Consolas" w:hAnsi="Consolas" w:cs="Consolas"/>
          <w:color w:val="244357"/>
          <w:shd w:val="clear" w:color="auto" w:fill="FBFBFC"/>
        </w:rPr>
        <w:t xml:space="preserve"> rabbitmq:3-management</w:t>
      </w:r>
    </w:p>
    <w:p w14:paraId="67B6D19B" w14:textId="77777777" w:rsidR="004710DA" w:rsidRDefault="004710DA" w:rsidP="003D00BE">
      <w:pPr>
        <w:pStyle w:val="HTML"/>
        <w:shd w:val="clear" w:color="auto" w:fill="FBFBFC"/>
        <w:spacing w:line="22" w:lineRule="atLeast"/>
        <w:ind w:firstLine="400"/>
        <w:rPr>
          <w:rStyle w:val="HTML1"/>
          <w:rFonts w:ascii="Consolas" w:eastAsia="Consolas" w:hAnsi="Consolas" w:cs="Consolas"/>
          <w:color w:val="244357"/>
          <w:shd w:val="clear" w:color="auto" w:fill="FBFBFC"/>
        </w:rPr>
      </w:pPr>
    </w:p>
    <w:p w14:paraId="2A0B3257" w14:textId="61E6BE64" w:rsidR="00BB5B4A" w:rsidRDefault="00BB5B4A" w:rsidP="00BB5B4A">
      <w:pPr>
        <w:pStyle w:val="3"/>
        <w:ind w:firstLine="400"/>
        <w:rPr>
          <w:rStyle w:val="HTML1"/>
          <w:rFonts w:ascii="宋体" w:eastAsia="宋体" w:hAnsi="宋体"/>
          <w:color w:val="244357"/>
          <w:shd w:val="clear" w:color="auto" w:fill="FBFBFC"/>
        </w:rPr>
      </w:pPr>
      <w:r>
        <w:rPr>
          <w:rStyle w:val="HTML1"/>
          <w:rFonts w:ascii="宋体" w:eastAsia="宋体" w:hAnsi="宋体" w:hint="eastAsia"/>
          <w:color w:val="244357"/>
          <w:shd w:val="clear" w:color="auto" w:fill="FBFBFC"/>
        </w:rPr>
        <w:t>登录</w:t>
      </w:r>
    </w:p>
    <w:p w14:paraId="6C22F2B8" w14:textId="68CBE5CB" w:rsidR="00BB5B4A" w:rsidRPr="00BB5B4A" w:rsidRDefault="00176CA3" w:rsidP="00BB5B4A">
      <w:pPr>
        <w:ind w:firstLine="420"/>
      </w:pPr>
      <w:r>
        <w:rPr>
          <w:rFonts w:hint="eastAsia"/>
        </w:rPr>
        <w:t>图形化界面：</w:t>
      </w:r>
      <w:hyperlink r:id="rId15" w:history="1">
        <w:r w:rsidRPr="004624BC">
          <w:rPr>
            <w:rStyle w:val="a9"/>
          </w:rPr>
          <w:t>http://192.168.10.136:15672/</w:t>
        </w:r>
      </w:hyperlink>
      <w:r>
        <w:t xml:space="preserve"> </w:t>
      </w:r>
    </w:p>
    <w:p w14:paraId="794F1230" w14:textId="721310D3" w:rsidR="00BB5B4A" w:rsidRPr="00BB5B4A" w:rsidRDefault="00BB5B4A" w:rsidP="00BB5B4A">
      <w:pPr>
        <w:ind w:firstLine="420"/>
      </w:pPr>
      <w:r>
        <w:rPr>
          <w:noProof/>
        </w:rPr>
        <w:drawing>
          <wp:inline distT="0" distB="0" distL="0" distR="0" wp14:anchorId="6079670F" wp14:editId="2C73A6C2">
            <wp:extent cx="3756986" cy="1554615"/>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986" cy="1554615"/>
                    </a:xfrm>
                    <a:prstGeom prst="rect">
                      <a:avLst/>
                    </a:prstGeom>
                  </pic:spPr>
                </pic:pic>
              </a:graphicData>
            </a:graphic>
          </wp:inline>
        </w:drawing>
      </w:r>
    </w:p>
    <w:p w14:paraId="4304513D" w14:textId="028E2142" w:rsidR="00FD3DB5" w:rsidRPr="00FD3DB5" w:rsidRDefault="00B92CA5" w:rsidP="00B92CA5">
      <w:pPr>
        <w:pStyle w:val="2"/>
      </w:pPr>
      <w:proofErr w:type="spellStart"/>
      <w:r>
        <w:rPr>
          <w:rFonts w:hint="eastAsia"/>
        </w:rPr>
        <w:t>rabbitmq</w:t>
      </w:r>
      <w:proofErr w:type="spellEnd"/>
      <w:r>
        <w:rPr>
          <w:rFonts w:hint="eastAsia"/>
        </w:rPr>
        <w:t>的名词</w:t>
      </w:r>
    </w:p>
    <w:p w14:paraId="27C5ECC5" w14:textId="4FDAA06E" w:rsidR="00C811AB" w:rsidRPr="00C811AB" w:rsidRDefault="00B92CA5" w:rsidP="00B92CA5">
      <w:pPr>
        <w:ind w:firstLineChars="0" w:firstLine="0"/>
      </w:pPr>
      <w:r>
        <w:rPr>
          <w:noProof/>
        </w:rPr>
        <w:drawing>
          <wp:inline distT="0" distB="0" distL="0" distR="0" wp14:anchorId="114971FB" wp14:editId="1614D164">
            <wp:extent cx="5274310" cy="133413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34135"/>
                    </a:xfrm>
                    <a:prstGeom prst="rect">
                      <a:avLst/>
                    </a:prstGeom>
                  </pic:spPr>
                </pic:pic>
              </a:graphicData>
            </a:graphic>
          </wp:inline>
        </w:drawing>
      </w:r>
    </w:p>
    <w:p w14:paraId="0574D1CB" w14:textId="6B940EA2" w:rsidR="00BE49CB" w:rsidRDefault="00604003" w:rsidP="00BE49CB">
      <w:pPr>
        <w:ind w:firstLine="420"/>
      </w:pPr>
      <w:r>
        <w:rPr>
          <w:noProof/>
        </w:rPr>
        <w:drawing>
          <wp:inline distT="0" distB="0" distL="0" distR="0" wp14:anchorId="6C2DA668" wp14:editId="01F4830A">
            <wp:extent cx="5274310" cy="2528570"/>
            <wp:effectExtent l="0" t="0" r="2540" b="508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28570"/>
                    </a:xfrm>
                    <a:prstGeom prst="rect">
                      <a:avLst/>
                    </a:prstGeom>
                  </pic:spPr>
                </pic:pic>
              </a:graphicData>
            </a:graphic>
          </wp:inline>
        </w:drawing>
      </w:r>
      <w:r w:rsidR="00F959A0">
        <w:rPr>
          <w:noProof/>
        </w:rPr>
        <w:lastRenderedPageBreak/>
        <w:drawing>
          <wp:inline distT="0" distB="0" distL="114300" distR="114300" wp14:anchorId="5A96AD36" wp14:editId="617FC630">
            <wp:extent cx="5269865" cy="1912620"/>
            <wp:effectExtent l="0" t="0" r="698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69865" cy="1912620"/>
                    </a:xfrm>
                    <a:prstGeom prst="rect">
                      <a:avLst/>
                    </a:prstGeom>
                    <a:noFill/>
                    <a:ln w="9525">
                      <a:noFill/>
                    </a:ln>
                  </pic:spPr>
                </pic:pic>
              </a:graphicData>
            </a:graphic>
          </wp:inline>
        </w:drawing>
      </w:r>
    </w:p>
    <w:p w14:paraId="2A024933" w14:textId="71847ECD" w:rsidR="004710DA" w:rsidRDefault="004710DA" w:rsidP="004710DA">
      <w:pPr>
        <w:pStyle w:val="2"/>
      </w:pPr>
      <w:r>
        <w:rPr>
          <w:rFonts w:hint="eastAsia"/>
        </w:rPr>
        <w:t>管理控制台</w:t>
      </w:r>
    </w:p>
    <w:p w14:paraId="03016A99" w14:textId="1B122002" w:rsidR="004710DA" w:rsidRDefault="004710DA" w:rsidP="004710DA">
      <w:pPr>
        <w:pStyle w:val="3"/>
        <w:ind w:firstLine="420"/>
      </w:pPr>
      <w:r>
        <w:rPr>
          <w:rFonts w:hint="eastAsia"/>
        </w:rPr>
        <w:t>启动</w:t>
      </w:r>
    </w:p>
    <w:p w14:paraId="2162BDCD" w14:textId="085D756C" w:rsidR="001B6E22" w:rsidRPr="001B6E22" w:rsidRDefault="001B6E22" w:rsidP="001B6E22">
      <w:pPr>
        <w:ind w:firstLine="420"/>
      </w:pPr>
      <w:r>
        <w:t>1</w:t>
      </w:r>
      <w:r>
        <w:rPr>
          <w:rFonts w:hint="eastAsia"/>
        </w:rPr>
        <w:t>、</w:t>
      </w:r>
      <w:r>
        <w:t>C</w:t>
      </w:r>
      <w:r>
        <w:rPr>
          <w:rFonts w:hint="eastAsia"/>
        </w:rPr>
        <w:t>d:</w:t>
      </w:r>
      <w:r w:rsidRPr="001B6E22">
        <w:t xml:space="preserve"> rabbitmq_server-3.8.3</w:t>
      </w:r>
      <w:r>
        <w:rPr>
          <w:rFonts w:hint="eastAsia"/>
        </w:rPr>
        <w:t>/</w:t>
      </w:r>
      <w:r w:rsidRPr="001B6E22">
        <w:t xml:space="preserve"> </w:t>
      </w:r>
      <w:proofErr w:type="spellStart"/>
      <w:r w:rsidRPr="001B6E22">
        <w:t>sbin</w:t>
      </w:r>
      <w:proofErr w:type="spellEnd"/>
      <w:r>
        <w:t xml:space="preserve"> </w:t>
      </w:r>
      <w:r>
        <w:rPr>
          <w:rFonts w:hint="eastAsia"/>
        </w:rPr>
        <w:t>目录下</w:t>
      </w:r>
    </w:p>
    <w:p w14:paraId="0B364332" w14:textId="4242AD7E" w:rsidR="001B6E22" w:rsidRDefault="001B6E22" w:rsidP="001B6E22">
      <w:pPr>
        <w:ind w:firstLine="420"/>
      </w:pPr>
      <w:r>
        <w:t>2</w:t>
      </w:r>
      <w:r>
        <w:rPr>
          <w:rFonts w:hint="eastAsia"/>
        </w:rPr>
        <w:t>、启动</w:t>
      </w:r>
      <w:proofErr w:type="spellStart"/>
      <w:r w:rsidRPr="001B6E22">
        <w:t>rabbitmq</w:t>
      </w:r>
      <w:proofErr w:type="spellEnd"/>
      <w:r w:rsidRPr="001B6E22">
        <w:t xml:space="preserve">-plugins enable </w:t>
      </w:r>
      <w:proofErr w:type="spellStart"/>
      <w:r w:rsidRPr="001B6E22">
        <w:t>rabbitmq_management</w:t>
      </w:r>
      <w:proofErr w:type="spellEnd"/>
    </w:p>
    <w:p w14:paraId="1306A480" w14:textId="5CBF39A3" w:rsidR="001B6E22" w:rsidRDefault="001B6E22" w:rsidP="001B6E22">
      <w:pPr>
        <w:pStyle w:val="3"/>
        <w:ind w:firstLine="420"/>
      </w:pPr>
      <w:r>
        <w:rPr>
          <w:rFonts w:hint="eastAsia"/>
        </w:rPr>
        <w:t>访问</w:t>
      </w:r>
    </w:p>
    <w:p w14:paraId="2F12FE9A" w14:textId="55D0F31B" w:rsidR="001B6E22" w:rsidRDefault="001B6E22" w:rsidP="001B6E22">
      <w:pPr>
        <w:ind w:firstLine="420"/>
      </w:pPr>
      <w:proofErr w:type="spellStart"/>
      <w:proofErr w:type="gramStart"/>
      <w:r>
        <w:t>H</w:t>
      </w:r>
      <w:r>
        <w:rPr>
          <w:rFonts w:hint="eastAsia"/>
        </w:rPr>
        <w:t>ost</w:t>
      </w:r>
      <w:r>
        <w:t>:</w:t>
      </w:r>
      <w:r w:rsidRPr="001B6E22">
        <w:t>http</w:t>
      </w:r>
      <w:proofErr w:type="spellEnd"/>
      <w:r w:rsidRPr="001B6E22">
        <w:t>://127.0.0.1:15672/</w:t>
      </w:r>
      <w:proofErr w:type="gramEnd"/>
    </w:p>
    <w:p w14:paraId="4C0B2F58" w14:textId="6C5F0F1D" w:rsidR="001B6E22" w:rsidRDefault="001B6E22" w:rsidP="001B6E22">
      <w:pPr>
        <w:ind w:firstLine="420"/>
      </w:pPr>
      <w:r>
        <w:rPr>
          <w:rFonts w:hint="eastAsia"/>
        </w:rPr>
        <w:t>默认账号</w:t>
      </w:r>
      <w:r>
        <w:rPr>
          <w:rFonts w:hint="eastAsia"/>
        </w:rPr>
        <w:t>:</w:t>
      </w:r>
      <w:r w:rsidRPr="001B6E22">
        <w:t xml:space="preserve"> guest</w:t>
      </w:r>
    </w:p>
    <w:p w14:paraId="1FA71651" w14:textId="759B2CB2" w:rsidR="001B6E22" w:rsidRDefault="001B6E22" w:rsidP="001B6E22">
      <w:pPr>
        <w:ind w:firstLine="420"/>
      </w:pPr>
      <w:r>
        <w:rPr>
          <w:rFonts w:hint="eastAsia"/>
        </w:rPr>
        <w:t>默认密码</w:t>
      </w:r>
      <w:r>
        <w:t>:</w:t>
      </w:r>
      <w:r w:rsidRPr="001B6E22">
        <w:t xml:space="preserve"> guest</w:t>
      </w:r>
    </w:p>
    <w:p w14:paraId="5D0E9F59" w14:textId="77777777" w:rsidR="00893625" w:rsidRPr="001B6E22" w:rsidRDefault="00893625" w:rsidP="001B6E22">
      <w:pPr>
        <w:ind w:firstLine="420"/>
      </w:pPr>
    </w:p>
    <w:p w14:paraId="57B68110" w14:textId="341E3B13" w:rsidR="00893625" w:rsidRDefault="00893625" w:rsidP="00893625">
      <w:pPr>
        <w:pStyle w:val="3"/>
        <w:ind w:firstLine="420"/>
      </w:pPr>
      <w:r>
        <w:rPr>
          <w:rFonts w:hint="eastAsia"/>
        </w:rPr>
        <w:t>管理页面</w:t>
      </w:r>
    </w:p>
    <w:p w14:paraId="06CD1FF2" w14:textId="72CC1EFF" w:rsidR="00893625" w:rsidRDefault="00893625" w:rsidP="00893625">
      <w:pPr>
        <w:ind w:firstLine="420"/>
      </w:pPr>
      <w:r>
        <w:rPr>
          <w:noProof/>
        </w:rPr>
        <w:drawing>
          <wp:inline distT="0" distB="0" distL="0" distR="0" wp14:anchorId="1911B23B" wp14:editId="12F86990">
            <wp:extent cx="5274310" cy="24511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51100"/>
                    </a:xfrm>
                    <a:prstGeom prst="rect">
                      <a:avLst/>
                    </a:prstGeom>
                  </pic:spPr>
                </pic:pic>
              </a:graphicData>
            </a:graphic>
          </wp:inline>
        </w:drawing>
      </w:r>
    </w:p>
    <w:p w14:paraId="1BCE1712" w14:textId="1336D4D1" w:rsidR="00231208" w:rsidRDefault="00231208" w:rsidP="00231208">
      <w:pPr>
        <w:pStyle w:val="3"/>
        <w:ind w:firstLine="420"/>
      </w:pPr>
      <w:r>
        <w:lastRenderedPageBreak/>
        <w:t>O</w:t>
      </w:r>
      <w:r>
        <w:rPr>
          <w:rFonts w:hint="eastAsia"/>
        </w:rPr>
        <w:t>verview</w:t>
      </w:r>
    </w:p>
    <w:p w14:paraId="398F16E4" w14:textId="2B0AFFBD" w:rsidR="00231208" w:rsidRDefault="00980388" w:rsidP="00231208">
      <w:pPr>
        <w:ind w:firstLine="420"/>
      </w:pPr>
      <w:r w:rsidRPr="00980388">
        <w:rPr>
          <w:noProof/>
        </w:rPr>
        <w:drawing>
          <wp:inline distT="0" distB="0" distL="0" distR="0" wp14:anchorId="7E3BD0D2" wp14:editId="4CF696FB">
            <wp:extent cx="5274310" cy="25431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43175"/>
                    </a:xfrm>
                    <a:prstGeom prst="rect">
                      <a:avLst/>
                    </a:prstGeom>
                  </pic:spPr>
                </pic:pic>
              </a:graphicData>
            </a:graphic>
          </wp:inline>
        </w:drawing>
      </w:r>
    </w:p>
    <w:p w14:paraId="4116DF2A" w14:textId="3B000AB7" w:rsidR="00980388" w:rsidRDefault="00980388" w:rsidP="00231208">
      <w:pPr>
        <w:ind w:firstLine="420"/>
      </w:pPr>
      <w:r>
        <w:rPr>
          <w:rFonts w:hint="eastAsia"/>
        </w:rPr>
        <w:t>参数表示正在当前队列里的消息。</w:t>
      </w:r>
    </w:p>
    <w:p w14:paraId="6001C65B" w14:textId="12B19110" w:rsidR="00980388" w:rsidRDefault="00980388" w:rsidP="00AB5B51">
      <w:pPr>
        <w:ind w:firstLineChars="95" w:firstLine="199"/>
      </w:pPr>
      <w:r>
        <w:t>Ready:</w:t>
      </w:r>
      <w:r>
        <w:rPr>
          <w:rFonts w:hint="eastAsia"/>
        </w:rPr>
        <w:t>准备好被消费，但是还没有被取走。</w:t>
      </w:r>
    </w:p>
    <w:p w14:paraId="70C8B6D2" w14:textId="4C1ACC20" w:rsidR="00980388" w:rsidRDefault="00980388" w:rsidP="00AB5B51">
      <w:pPr>
        <w:ind w:firstLineChars="95" w:firstLine="199"/>
      </w:pPr>
      <w:proofErr w:type="spellStart"/>
      <w:r>
        <w:rPr>
          <w:rFonts w:hint="eastAsia"/>
        </w:rPr>
        <w:t>Unacked</w:t>
      </w:r>
      <w:proofErr w:type="spellEnd"/>
      <w:r>
        <w:rPr>
          <w:rFonts w:hint="eastAsia"/>
        </w:rPr>
        <w:t>:</w:t>
      </w:r>
      <w:r>
        <w:rPr>
          <w:rFonts w:hint="eastAsia"/>
        </w:rPr>
        <w:t>被取走了，但是还没有签收。</w:t>
      </w:r>
    </w:p>
    <w:p w14:paraId="3B15CB6E" w14:textId="0BA7F1FD" w:rsidR="00980388" w:rsidRDefault="00980388" w:rsidP="00AB5B51">
      <w:pPr>
        <w:ind w:firstLineChars="95" w:firstLine="199"/>
      </w:pPr>
      <w:proofErr w:type="spellStart"/>
      <w:r>
        <w:t>T</w:t>
      </w:r>
      <w:r>
        <w:rPr>
          <w:rFonts w:hint="eastAsia"/>
        </w:rPr>
        <w:t>otal</w:t>
      </w:r>
      <w:r>
        <w:t>:ready+unacked</w:t>
      </w:r>
      <w:proofErr w:type="spellEnd"/>
      <w:r>
        <w:rPr>
          <w:rFonts w:hint="eastAsia"/>
        </w:rPr>
        <w:t>。</w:t>
      </w:r>
    </w:p>
    <w:p w14:paraId="44FB32C7" w14:textId="7A65B804" w:rsidR="00AB5B51" w:rsidRDefault="00AB5B51" w:rsidP="00AB5B51">
      <w:pPr>
        <w:ind w:firstLineChars="95" w:firstLine="199"/>
      </w:pPr>
      <w:r>
        <w:rPr>
          <w:rFonts w:hint="eastAsia"/>
        </w:rPr>
        <w:t>Message</w:t>
      </w:r>
      <w:r>
        <w:t xml:space="preserve"> R</w:t>
      </w:r>
      <w:r>
        <w:rPr>
          <w:rFonts w:hint="eastAsia"/>
        </w:rPr>
        <w:t>ates</w:t>
      </w:r>
      <w:r>
        <w:t>:</w:t>
      </w:r>
      <w:r>
        <w:rPr>
          <w:rFonts w:hint="eastAsia"/>
        </w:rPr>
        <w:t>消息处理的速度。</w:t>
      </w:r>
    </w:p>
    <w:p w14:paraId="2B516EA9" w14:textId="3C3A8EAB" w:rsidR="00AB5B51" w:rsidRDefault="00AB5B51" w:rsidP="00AB5B51">
      <w:pPr>
        <w:ind w:firstLineChars="95" w:firstLine="199"/>
      </w:pPr>
      <w:r>
        <w:t>D</w:t>
      </w:r>
      <w:r>
        <w:rPr>
          <w:rFonts w:hint="eastAsia"/>
        </w:rPr>
        <w:t>isk</w:t>
      </w:r>
      <w:r>
        <w:t xml:space="preserve"> </w:t>
      </w:r>
      <w:r>
        <w:rPr>
          <w:rFonts w:hint="eastAsia"/>
        </w:rPr>
        <w:t>read</w:t>
      </w:r>
      <w:r>
        <w:t>:</w:t>
      </w:r>
      <w:r>
        <w:rPr>
          <w:rFonts w:hint="eastAsia"/>
        </w:rPr>
        <w:t>磁盘的读。</w:t>
      </w:r>
    </w:p>
    <w:p w14:paraId="63FE81E9" w14:textId="7FDA01B1" w:rsidR="00AB5B51" w:rsidRDefault="00AB5B51" w:rsidP="00AB5B51">
      <w:pPr>
        <w:ind w:firstLineChars="95" w:firstLine="199"/>
      </w:pPr>
      <w:r>
        <w:t>D</w:t>
      </w:r>
      <w:r>
        <w:rPr>
          <w:rFonts w:hint="eastAsia"/>
        </w:rPr>
        <w:t>isk</w:t>
      </w:r>
      <w:r>
        <w:t xml:space="preserve"> </w:t>
      </w:r>
      <w:r>
        <w:rPr>
          <w:rFonts w:hint="eastAsia"/>
        </w:rPr>
        <w:t>write</w:t>
      </w:r>
      <w:r>
        <w:t>:</w:t>
      </w:r>
      <w:r>
        <w:rPr>
          <w:rFonts w:hint="eastAsia"/>
        </w:rPr>
        <w:t>磁盘的写。</w:t>
      </w:r>
    </w:p>
    <w:p w14:paraId="697FD890" w14:textId="68A3F07D" w:rsidR="00AB5B51" w:rsidRDefault="00AB5B51" w:rsidP="00AB5B51">
      <w:pPr>
        <w:ind w:firstLineChars="95" w:firstLine="199"/>
      </w:pPr>
    </w:p>
    <w:p w14:paraId="744DE5FD" w14:textId="7B2695E9" w:rsidR="00AB5B51" w:rsidRDefault="00AB5B51" w:rsidP="00AB5B51">
      <w:pPr>
        <w:ind w:firstLineChars="95" w:firstLine="199"/>
      </w:pPr>
      <w:r>
        <w:rPr>
          <w:noProof/>
        </w:rPr>
        <w:drawing>
          <wp:inline distT="0" distB="0" distL="0" distR="0" wp14:anchorId="1251FAB1" wp14:editId="3108C35C">
            <wp:extent cx="5274310" cy="14941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94155"/>
                    </a:xfrm>
                    <a:prstGeom prst="rect">
                      <a:avLst/>
                    </a:prstGeom>
                  </pic:spPr>
                </pic:pic>
              </a:graphicData>
            </a:graphic>
          </wp:inline>
        </w:drawing>
      </w:r>
    </w:p>
    <w:p w14:paraId="2D801847" w14:textId="1A751913" w:rsidR="00AB5B51" w:rsidRDefault="00B06D5B" w:rsidP="00AB5B51">
      <w:pPr>
        <w:ind w:firstLineChars="95" w:firstLine="199"/>
      </w:pPr>
      <w:r>
        <w:t>G</w:t>
      </w:r>
      <w:r>
        <w:rPr>
          <w:rFonts w:hint="eastAsia"/>
        </w:rPr>
        <w:t>lobal</w:t>
      </w:r>
      <w:r>
        <w:t xml:space="preserve"> </w:t>
      </w:r>
      <w:r>
        <w:rPr>
          <w:rFonts w:hint="eastAsia"/>
        </w:rPr>
        <w:t>counts</w:t>
      </w:r>
      <w:r>
        <w:t>:</w:t>
      </w:r>
    </w:p>
    <w:p w14:paraId="194FA7E6" w14:textId="0F8435D7" w:rsidR="00B06D5B" w:rsidRDefault="00B06D5B" w:rsidP="00AB5B51">
      <w:pPr>
        <w:ind w:firstLineChars="95" w:firstLine="199"/>
      </w:pPr>
      <w:r>
        <w:tab/>
        <w:t>C</w:t>
      </w:r>
      <w:r>
        <w:rPr>
          <w:rFonts w:hint="eastAsia"/>
        </w:rPr>
        <w:t>onnections:</w:t>
      </w:r>
      <w:r>
        <w:rPr>
          <w:rFonts w:hint="eastAsia"/>
        </w:rPr>
        <w:t>建立的链接</w:t>
      </w:r>
    </w:p>
    <w:p w14:paraId="4F2AE828" w14:textId="38E962B8" w:rsidR="00B06D5B" w:rsidRDefault="00B06D5B" w:rsidP="00AB5B51">
      <w:pPr>
        <w:ind w:firstLineChars="95" w:firstLine="199"/>
      </w:pPr>
      <w:r>
        <w:tab/>
        <w:t>C</w:t>
      </w:r>
      <w:r>
        <w:rPr>
          <w:rFonts w:hint="eastAsia"/>
        </w:rPr>
        <w:t>hannels</w:t>
      </w:r>
      <w:r>
        <w:t>:</w:t>
      </w:r>
      <w:r>
        <w:rPr>
          <w:rFonts w:hint="eastAsia"/>
        </w:rPr>
        <w:t>建立的通道</w:t>
      </w:r>
    </w:p>
    <w:p w14:paraId="2B045BF7" w14:textId="3EF34838" w:rsidR="00B06D5B" w:rsidRDefault="00B06D5B" w:rsidP="00AB5B51">
      <w:pPr>
        <w:ind w:firstLineChars="95" w:firstLine="199"/>
      </w:pPr>
      <w:r>
        <w:tab/>
        <w:t>E</w:t>
      </w:r>
      <w:r>
        <w:rPr>
          <w:rFonts w:hint="eastAsia"/>
        </w:rPr>
        <w:t>xchange</w:t>
      </w:r>
      <w:r>
        <w:t>:</w:t>
      </w:r>
      <w:r>
        <w:rPr>
          <w:rFonts w:hint="eastAsia"/>
        </w:rPr>
        <w:t>交换机数量</w:t>
      </w:r>
    </w:p>
    <w:p w14:paraId="4AB8985F" w14:textId="30BA5D9C" w:rsidR="00B06D5B" w:rsidRDefault="00B06D5B" w:rsidP="00AB5B51">
      <w:pPr>
        <w:ind w:firstLineChars="95" w:firstLine="199"/>
      </w:pPr>
      <w:r>
        <w:rPr>
          <w:rFonts w:hint="eastAsia"/>
        </w:rPr>
        <w:t xml:space="preserve"> </w:t>
      </w:r>
      <w:r>
        <w:t xml:space="preserve"> Queues:</w:t>
      </w:r>
      <w:r>
        <w:rPr>
          <w:rFonts w:hint="eastAsia"/>
        </w:rPr>
        <w:t>队列数量</w:t>
      </w:r>
    </w:p>
    <w:p w14:paraId="239FDB2F" w14:textId="3A8926A6" w:rsidR="00B06D5B" w:rsidRDefault="00B06D5B" w:rsidP="00AB5B51">
      <w:pPr>
        <w:ind w:firstLineChars="95" w:firstLine="199"/>
      </w:pPr>
      <w:r>
        <w:tab/>
      </w:r>
      <w:proofErr w:type="spellStart"/>
      <w:r>
        <w:t>Counsumer</w:t>
      </w:r>
      <w:proofErr w:type="spellEnd"/>
      <w:r>
        <w:t>:</w:t>
      </w:r>
      <w:r>
        <w:rPr>
          <w:rFonts w:hint="eastAsia"/>
        </w:rPr>
        <w:t>消费这数量</w:t>
      </w:r>
    </w:p>
    <w:p w14:paraId="3A9C8E10" w14:textId="08BA0C43" w:rsidR="00B06D5B" w:rsidRDefault="00B06D5B" w:rsidP="00AB5B51">
      <w:pPr>
        <w:ind w:firstLineChars="95" w:firstLine="199"/>
      </w:pPr>
      <w:r>
        <w:t xml:space="preserve">Churn </w:t>
      </w:r>
      <w:r>
        <w:rPr>
          <w:rFonts w:hint="eastAsia"/>
        </w:rPr>
        <w:t>statistics</w:t>
      </w:r>
      <w:r>
        <w:t>:</w:t>
      </w:r>
    </w:p>
    <w:p w14:paraId="64751C10" w14:textId="2EFE7513" w:rsidR="00B06D5B" w:rsidRDefault="00B06D5B" w:rsidP="00AB5B51">
      <w:pPr>
        <w:ind w:firstLineChars="95" w:firstLine="199"/>
      </w:pPr>
      <w:r>
        <w:tab/>
      </w:r>
      <w:proofErr w:type="spellStart"/>
      <w:r>
        <w:t>Connetion</w:t>
      </w:r>
      <w:proofErr w:type="spellEnd"/>
      <w:r>
        <w:t xml:space="preserve"> operations:</w:t>
      </w:r>
      <w:r>
        <w:rPr>
          <w:rFonts w:hint="eastAsia"/>
        </w:rPr>
        <w:t>物理</w:t>
      </w:r>
      <w:proofErr w:type="spellStart"/>
      <w:r>
        <w:rPr>
          <w:rFonts w:hint="eastAsia"/>
        </w:rPr>
        <w:t>tcp</w:t>
      </w:r>
      <w:proofErr w:type="spellEnd"/>
      <w:r>
        <w:rPr>
          <w:rFonts w:hint="eastAsia"/>
        </w:rPr>
        <w:t>链接建立关闭的速率。</w:t>
      </w:r>
    </w:p>
    <w:p w14:paraId="29AC76C9" w14:textId="3B167AA5" w:rsidR="00B06D5B" w:rsidRDefault="00B06D5B" w:rsidP="00AB5B51">
      <w:pPr>
        <w:ind w:firstLineChars="95" w:firstLine="199"/>
      </w:pPr>
      <w:r>
        <w:tab/>
      </w:r>
      <w:proofErr w:type="spellStart"/>
      <w:r>
        <w:t>C</w:t>
      </w:r>
      <w:r>
        <w:rPr>
          <w:rFonts w:hint="eastAsia"/>
        </w:rPr>
        <w:t>hanne</w:t>
      </w:r>
      <w:proofErr w:type="spellEnd"/>
      <w:r>
        <w:t xml:space="preserve"> </w:t>
      </w:r>
      <w:r>
        <w:rPr>
          <w:rFonts w:hint="eastAsia"/>
        </w:rPr>
        <w:t>operation</w:t>
      </w:r>
      <w:r>
        <w:t>:</w:t>
      </w:r>
      <w:r>
        <w:rPr>
          <w:rFonts w:hint="eastAsia"/>
        </w:rPr>
        <w:t>；逻辑连接建立关闭的速率。</w:t>
      </w:r>
    </w:p>
    <w:p w14:paraId="686BE7E0" w14:textId="39752DE0" w:rsidR="00B06D5B" w:rsidRDefault="00B06D5B" w:rsidP="00AB5B51">
      <w:pPr>
        <w:ind w:firstLineChars="95" w:firstLine="199"/>
      </w:pPr>
      <w:r>
        <w:tab/>
        <w:t>Q</w:t>
      </w:r>
      <w:r>
        <w:rPr>
          <w:rFonts w:hint="eastAsia"/>
        </w:rPr>
        <w:t>ueue</w:t>
      </w:r>
      <w:r>
        <w:t xml:space="preserve"> operation : </w:t>
      </w:r>
      <w:r>
        <w:rPr>
          <w:rFonts w:hint="eastAsia"/>
        </w:rPr>
        <w:t>队列建立关闭的速率。</w:t>
      </w:r>
    </w:p>
    <w:p w14:paraId="2ED569A6" w14:textId="01E5430A" w:rsidR="00B06D5B" w:rsidRDefault="00B06D5B" w:rsidP="00AB5B51">
      <w:pPr>
        <w:ind w:firstLineChars="95" w:firstLine="199"/>
      </w:pPr>
      <w:proofErr w:type="spellStart"/>
      <w:r>
        <w:t>L</w:t>
      </w:r>
      <w:r>
        <w:rPr>
          <w:rFonts w:hint="eastAsia"/>
        </w:rPr>
        <w:t>instening</w:t>
      </w:r>
      <w:proofErr w:type="spellEnd"/>
      <w:r>
        <w:t xml:space="preserve"> </w:t>
      </w:r>
      <w:proofErr w:type="spellStart"/>
      <w:r>
        <w:rPr>
          <w:rFonts w:hint="eastAsia"/>
        </w:rPr>
        <w:t>porst</w:t>
      </w:r>
      <w:proofErr w:type="spellEnd"/>
      <w:r>
        <w:rPr>
          <w:rFonts w:hint="eastAsia"/>
        </w:rPr>
        <w:t>：开放的端口。</w:t>
      </w:r>
    </w:p>
    <w:p w14:paraId="534993D9" w14:textId="29916B7E" w:rsidR="00B06D5B" w:rsidRDefault="00B06D5B" w:rsidP="00AB5B51">
      <w:pPr>
        <w:ind w:firstLineChars="95" w:firstLine="199"/>
      </w:pPr>
      <w:r>
        <w:rPr>
          <w:rFonts w:hint="eastAsia"/>
        </w:rPr>
        <w:t>Export</w:t>
      </w:r>
      <w:r>
        <w:t xml:space="preserve"> </w:t>
      </w:r>
      <w:r>
        <w:rPr>
          <w:rFonts w:hint="eastAsia"/>
        </w:rPr>
        <w:t>definitions:</w:t>
      </w:r>
      <w:r>
        <w:rPr>
          <w:rFonts w:hint="eastAsia"/>
        </w:rPr>
        <w:t>设置的导入和导出</w:t>
      </w:r>
      <w:r w:rsidR="00121B5E">
        <w:rPr>
          <w:rFonts w:hint="eastAsia"/>
        </w:rPr>
        <w:t>，生成一个</w:t>
      </w:r>
      <w:r w:rsidR="00121B5E">
        <w:rPr>
          <w:rFonts w:hint="eastAsia"/>
        </w:rPr>
        <w:t>json</w:t>
      </w:r>
      <w:r w:rsidR="00121B5E">
        <w:rPr>
          <w:rFonts w:hint="eastAsia"/>
        </w:rPr>
        <w:t>文件</w:t>
      </w:r>
      <w:r>
        <w:rPr>
          <w:rFonts w:hint="eastAsia"/>
        </w:rPr>
        <w:t>。</w:t>
      </w:r>
    </w:p>
    <w:p w14:paraId="4AD589D4" w14:textId="7D1567AC" w:rsidR="00121B5E" w:rsidRDefault="00121B5E" w:rsidP="00AB5B51">
      <w:pPr>
        <w:ind w:firstLineChars="95" w:firstLine="199"/>
      </w:pPr>
    </w:p>
    <w:p w14:paraId="393733A3" w14:textId="03429C24" w:rsidR="00121B5E" w:rsidRDefault="00121B5E" w:rsidP="00121B5E">
      <w:pPr>
        <w:pStyle w:val="3"/>
        <w:ind w:firstLine="420"/>
      </w:pPr>
      <w:r>
        <w:lastRenderedPageBreak/>
        <w:t>E</w:t>
      </w:r>
      <w:r>
        <w:rPr>
          <w:rFonts w:hint="eastAsia"/>
        </w:rPr>
        <w:t>xchange</w:t>
      </w:r>
    </w:p>
    <w:p w14:paraId="2353B36E" w14:textId="7FC25497" w:rsidR="00121B5E" w:rsidRPr="00121B5E" w:rsidRDefault="00121B5E" w:rsidP="00121B5E">
      <w:pPr>
        <w:ind w:firstLine="420"/>
      </w:pPr>
      <w:r>
        <w:rPr>
          <w:noProof/>
        </w:rPr>
        <w:drawing>
          <wp:inline distT="0" distB="0" distL="0" distR="0" wp14:anchorId="5D342C19" wp14:editId="411D1207">
            <wp:extent cx="5274310" cy="16986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98625"/>
                    </a:xfrm>
                    <a:prstGeom prst="rect">
                      <a:avLst/>
                    </a:prstGeom>
                  </pic:spPr>
                </pic:pic>
              </a:graphicData>
            </a:graphic>
          </wp:inline>
        </w:drawing>
      </w:r>
    </w:p>
    <w:p w14:paraId="4742FD8A" w14:textId="526AA369" w:rsidR="00B06D5B" w:rsidRDefault="00121B5E" w:rsidP="00AB5B51">
      <w:pPr>
        <w:ind w:firstLineChars="95" w:firstLine="199"/>
      </w:pPr>
      <w:r>
        <w:t xml:space="preserve">   AQMP </w:t>
      </w:r>
      <w:proofErr w:type="spellStart"/>
      <w:r>
        <w:rPr>
          <w:rFonts w:hint="eastAsia"/>
        </w:rPr>
        <w:t>default:</w:t>
      </w:r>
      <w:r w:rsidR="00922683">
        <w:rPr>
          <w:rFonts w:hint="eastAsia"/>
        </w:rPr>
        <w:t>rabbitmq</w:t>
      </w:r>
      <w:proofErr w:type="spellEnd"/>
      <w:r w:rsidR="00922683">
        <w:t xml:space="preserve"> </w:t>
      </w:r>
      <w:r w:rsidR="00922683">
        <w:rPr>
          <w:rFonts w:hint="eastAsia"/>
        </w:rPr>
        <w:t>默认提供的</w:t>
      </w:r>
      <w:r w:rsidR="00922683">
        <w:rPr>
          <w:rFonts w:hint="eastAsia"/>
        </w:rPr>
        <w:t>exchange,</w:t>
      </w:r>
      <w:r w:rsidR="00922683">
        <w:rPr>
          <w:rFonts w:hint="eastAsia"/>
        </w:rPr>
        <w:t>该</w:t>
      </w:r>
      <w:proofErr w:type="spellStart"/>
      <w:r w:rsidR="00922683">
        <w:rPr>
          <w:rFonts w:hint="eastAsia"/>
        </w:rPr>
        <w:t>exchage</w:t>
      </w:r>
      <w:proofErr w:type="spellEnd"/>
      <w:r w:rsidR="00922683">
        <w:rPr>
          <w:rFonts w:hint="eastAsia"/>
        </w:rPr>
        <w:t>的路由</w:t>
      </w:r>
      <w:r w:rsidR="00922683">
        <w:rPr>
          <w:rFonts w:hint="eastAsia"/>
        </w:rPr>
        <w:t>key</w:t>
      </w:r>
      <w:r w:rsidR="00922683">
        <w:rPr>
          <w:rFonts w:hint="eastAsia"/>
        </w:rPr>
        <w:t>等于</w:t>
      </w:r>
      <w:r w:rsidR="00922683">
        <w:rPr>
          <w:rFonts w:hint="eastAsia"/>
        </w:rPr>
        <w:t>queue</w:t>
      </w:r>
      <w:r w:rsidR="00922683">
        <w:rPr>
          <w:rFonts w:hint="eastAsia"/>
        </w:rPr>
        <w:t>名称</w:t>
      </w:r>
      <w:r w:rsidR="00CF251D">
        <w:rPr>
          <w:rFonts w:hint="eastAsia"/>
        </w:rPr>
        <w:t>。</w:t>
      </w:r>
    </w:p>
    <w:p w14:paraId="600BC87C" w14:textId="78F1B94A" w:rsidR="00CF251D" w:rsidRDefault="00CF251D" w:rsidP="00AB5B51">
      <w:pPr>
        <w:ind w:firstLineChars="95" w:firstLine="199"/>
      </w:pPr>
      <w:r>
        <w:tab/>
      </w:r>
    </w:p>
    <w:p w14:paraId="6C5E505B" w14:textId="793D924A" w:rsidR="00CF251D" w:rsidRDefault="00CF251D" w:rsidP="00AB5B51">
      <w:pPr>
        <w:ind w:firstLineChars="95" w:firstLine="199"/>
      </w:pPr>
    </w:p>
    <w:p w14:paraId="4A221BFD" w14:textId="3831F137" w:rsidR="00CF251D" w:rsidRDefault="00CF251D" w:rsidP="00CF251D">
      <w:pPr>
        <w:pStyle w:val="3"/>
        <w:ind w:firstLine="420"/>
      </w:pPr>
      <w:r>
        <w:rPr>
          <w:rFonts w:hint="eastAsia"/>
        </w:rPr>
        <w:t>创建交换机</w:t>
      </w:r>
    </w:p>
    <w:p w14:paraId="6EFF9BE7" w14:textId="3F383691" w:rsidR="00CF251D" w:rsidRPr="00CF251D" w:rsidRDefault="00CF251D" w:rsidP="00CF251D">
      <w:pPr>
        <w:ind w:firstLine="420"/>
      </w:pPr>
      <w:r>
        <w:rPr>
          <w:noProof/>
        </w:rPr>
        <w:drawing>
          <wp:inline distT="0" distB="0" distL="0" distR="0" wp14:anchorId="6A923955" wp14:editId="0C198532">
            <wp:extent cx="5274310" cy="16579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57985"/>
                    </a:xfrm>
                    <a:prstGeom prst="rect">
                      <a:avLst/>
                    </a:prstGeom>
                  </pic:spPr>
                </pic:pic>
              </a:graphicData>
            </a:graphic>
          </wp:inline>
        </w:drawing>
      </w:r>
    </w:p>
    <w:p w14:paraId="159DC692" w14:textId="6D90346F" w:rsidR="00AB5B51" w:rsidRDefault="00AB5B51" w:rsidP="00AB5B51">
      <w:pPr>
        <w:ind w:firstLineChars="95" w:firstLine="199"/>
      </w:pPr>
      <w:r>
        <w:rPr>
          <w:rFonts w:hint="eastAsia"/>
        </w:rPr>
        <w:t xml:space="preserve"> </w:t>
      </w:r>
      <w:r w:rsidR="00CF251D">
        <w:tab/>
        <w:t>N</w:t>
      </w:r>
      <w:r w:rsidR="00CF251D">
        <w:rPr>
          <w:rFonts w:hint="eastAsia"/>
        </w:rPr>
        <w:t>ame:</w:t>
      </w:r>
      <w:r w:rsidR="00CF251D">
        <w:rPr>
          <w:rFonts w:hint="eastAsia"/>
        </w:rPr>
        <w:t>交换机名称</w:t>
      </w:r>
    </w:p>
    <w:p w14:paraId="50386D80" w14:textId="6409E2DA" w:rsidR="00CF251D" w:rsidRDefault="00CF251D" w:rsidP="00AB5B51">
      <w:pPr>
        <w:ind w:firstLineChars="95" w:firstLine="199"/>
      </w:pPr>
      <w:r>
        <w:tab/>
        <w:t>T</w:t>
      </w:r>
      <w:r>
        <w:rPr>
          <w:rFonts w:hint="eastAsia"/>
        </w:rPr>
        <w:t>ype:</w:t>
      </w:r>
      <w:r>
        <w:rPr>
          <w:rFonts w:hint="eastAsia"/>
        </w:rPr>
        <w:t>交换机类型</w:t>
      </w:r>
    </w:p>
    <w:p w14:paraId="6A50AFD1" w14:textId="422F940F" w:rsidR="00CF251D" w:rsidRDefault="00CF251D" w:rsidP="00AB5B51">
      <w:pPr>
        <w:ind w:firstLineChars="95" w:firstLine="199"/>
      </w:pPr>
      <w:r>
        <w:tab/>
      </w:r>
      <w:proofErr w:type="spellStart"/>
      <w:r>
        <w:t>D</w:t>
      </w:r>
      <w:r>
        <w:rPr>
          <w:rFonts w:hint="eastAsia"/>
        </w:rPr>
        <w:t>urablity</w:t>
      </w:r>
      <w:proofErr w:type="spellEnd"/>
      <w:r>
        <w:t>:</w:t>
      </w:r>
      <w:r>
        <w:rPr>
          <w:rFonts w:hint="eastAsia"/>
        </w:rPr>
        <w:t>是否持久化。</w:t>
      </w:r>
      <w:r>
        <w:tab/>
      </w:r>
    </w:p>
    <w:p w14:paraId="2EB5BA11" w14:textId="3825ED5E" w:rsidR="00CF251D" w:rsidRDefault="00CF251D" w:rsidP="00AB5B51">
      <w:pPr>
        <w:ind w:firstLineChars="95" w:firstLine="199"/>
      </w:pPr>
      <w:r>
        <w:tab/>
      </w:r>
      <w:r>
        <w:tab/>
      </w:r>
      <w:proofErr w:type="spellStart"/>
      <w:r>
        <w:t>D</w:t>
      </w:r>
      <w:r>
        <w:rPr>
          <w:rFonts w:hint="eastAsia"/>
        </w:rPr>
        <w:t>urablity</w:t>
      </w:r>
      <w:proofErr w:type="spellEnd"/>
      <w:r>
        <w:t>:</w:t>
      </w:r>
      <w:r>
        <w:rPr>
          <w:rFonts w:hint="eastAsia"/>
        </w:rPr>
        <w:t>持久化到本地。</w:t>
      </w:r>
    </w:p>
    <w:p w14:paraId="220FEFF7" w14:textId="625F4476" w:rsidR="00CF251D" w:rsidRDefault="00CF251D" w:rsidP="00AB5B51">
      <w:pPr>
        <w:ind w:firstLineChars="95" w:firstLine="199"/>
      </w:pPr>
      <w:r>
        <w:tab/>
      </w:r>
      <w:r>
        <w:tab/>
        <w:t>T</w:t>
      </w:r>
      <w:r>
        <w:rPr>
          <w:rFonts w:hint="eastAsia"/>
        </w:rPr>
        <w:t>ransient</w:t>
      </w:r>
      <w:r>
        <w:t>:</w:t>
      </w:r>
    </w:p>
    <w:p w14:paraId="7BD23F1A" w14:textId="3F2E31D1" w:rsidR="00CF251D" w:rsidRDefault="00CF251D" w:rsidP="00AB5B51">
      <w:pPr>
        <w:ind w:firstLineChars="95" w:firstLine="199"/>
      </w:pPr>
      <w:r>
        <w:tab/>
        <w:t>A</w:t>
      </w:r>
      <w:r>
        <w:rPr>
          <w:rFonts w:hint="eastAsia"/>
        </w:rPr>
        <w:t>uto</w:t>
      </w:r>
      <w:r>
        <w:t xml:space="preserve"> </w:t>
      </w:r>
      <w:r>
        <w:rPr>
          <w:rFonts w:hint="eastAsia"/>
        </w:rPr>
        <w:t>delete</w:t>
      </w:r>
      <w:r>
        <w:t>:</w:t>
      </w:r>
      <w:r>
        <w:rPr>
          <w:rFonts w:hint="eastAsia"/>
        </w:rPr>
        <w:t>如果没有队列绑定该交换机，交换机会删除。</w:t>
      </w:r>
    </w:p>
    <w:p w14:paraId="7184C07B" w14:textId="7EAEE182" w:rsidR="00CF251D" w:rsidRDefault="00CF251D" w:rsidP="00AB5B51">
      <w:pPr>
        <w:ind w:firstLineChars="95" w:firstLine="199"/>
      </w:pPr>
      <w:r>
        <w:tab/>
      </w:r>
      <w:r>
        <w:tab/>
      </w:r>
    </w:p>
    <w:p w14:paraId="61E97BC3" w14:textId="0BE50BB3" w:rsidR="00980388" w:rsidRPr="00231208" w:rsidRDefault="00980388" w:rsidP="00231208">
      <w:pPr>
        <w:ind w:firstLine="420"/>
      </w:pPr>
    </w:p>
    <w:p w14:paraId="732516C3" w14:textId="234C4F3E" w:rsidR="001B6E22" w:rsidRDefault="00CF251D" w:rsidP="00CF251D">
      <w:pPr>
        <w:pStyle w:val="3"/>
        <w:ind w:firstLine="420"/>
      </w:pPr>
      <w:r>
        <w:rPr>
          <w:rFonts w:hint="eastAsia"/>
        </w:rPr>
        <w:lastRenderedPageBreak/>
        <w:t>添加用户</w:t>
      </w:r>
    </w:p>
    <w:p w14:paraId="4188B439" w14:textId="13398AC0" w:rsidR="00CF251D" w:rsidRDefault="00CF251D" w:rsidP="00CF251D">
      <w:pPr>
        <w:ind w:firstLine="420"/>
      </w:pPr>
      <w:r>
        <w:rPr>
          <w:noProof/>
        </w:rPr>
        <w:drawing>
          <wp:inline distT="0" distB="0" distL="0" distR="0" wp14:anchorId="37E01A1F" wp14:editId="2B56D71A">
            <wp:extent cx="5123809" cy="2314286"/>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3809" cy="2314286"/>
                    </a:xfrm>
                    <a:prstGeom prst="rect">
                      <a:avLst/>
                    </a:prstGeom>
                  </pic:spPr>
                </pic:pic>
              </a:graphicData>
            </a:graphic>
          </wp:inline>
        </w:drawing>
      </w:r>
    </w:p>
    <w:p w14:paraId="218CADF6" w14:textId="4E9B8876" w:rsidR="00CF251D" w:rsidRDefault="00CF251D" w:rsidP="00CF251D">
      <w:pPr>
        <w:ind w:firstLine="420"/>
      </w:pPr>
      <w:r>
        <w:rPr>
          <w:rFonts w:hint="eastAsia"/>
        </w:rPr>
        <w:t>添加用户，设置权限。</w:t>
      </w:r>
      <w:r w:rsidR="0075719E">
        <w:rPr>
          <w:rFonts w:hint="eastAsia"/>
        </w:rPr>
        <w:t>添加虚拟机。</w:t>
      </w:r>
    </w:p>
    <w:p w14:paraId="3F6F1EE8" w14:textId="5C6BC049" w:rsidR="00CF251D" w:rsidRDefault="00CF251D" w:rsidP="00CF251D">
      <w:pPr>
        <w:ind w:firstLine="420"/>
      </w:pPr>
      <w:r>
        <w:rPr>
          <w:noProof/>
        </w:rPr>
        <w:drawing>
          <wp:inline distT="0" distB="0" distL="0" distR="0" wp14:anchorId="1D3C4FDA" wp14:editId="0E190A1C">
            <wp:extent cx="5274310" cy="33362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36290"/>
                    </a:xfrm>
                    <a:prstGeom prst="rect">
                      <a:avLst/>
                    </a:prstGeom>
                  </pic:spPr>
                </pic:pic>
              </a:graphicData>
            </a:graphic>
          </wp:inline>
        </w:drawing>
      </w:r>
    </w:p>
    <w:p w14:paraId="2CBC929A" w14:textId="5950EEDE" w:rsidR="009311D5" w:rsidRDefault="009311D5" w:rsidP="00CF251D">
      <w:pPr>
        <w:ind w:firstLine="420"/>
      </w:pPr>
    </w:p>
    <w:p w14:paraId="10E89B16" w14:textId="3447DC3A" w:rsidR="009311D5" w:rsidRDefault="009311D5" w:rsidP="009311D5">
      <w:pPr>
        <w:pStyle w:val="3"/>
        <w:ind w:firstLine="420"/>
      </w:pPr>
      <w:r>
        <w:rPr>
          <w:rFonts w:hint="eastAsia"/>
        </w:rPr>
        <w:t>命令</w:t>
      </w:r>
    </w:p>
    <w:p w14:paraId="43D871AA" w14:textId="769A8CE6" w:rsidR="009311D5" w:rsidRDefault="009311D5" w:rsidP="009311D5">
      <w:pPr>
        <w:ind w:firstLine="420"/>
      </w:pPr>
    </w:p>
    <w:p w14:paraId="221C4F43" w14:textId="77777777" w:rsidR="007C77F3" w:rsidRPr="009311D5" w:rsidRDefault="007C77F3" w:rsidP="009311D5">
      <w:pPr>
        <w:ind w:firstLine="420"/>
      </w:pPr>
    </w:p>
    <w:p w14:paraId="5A3E1D22" w14:textId="77777777" w:rsidR="00604003" w:rsidRDefault="00604003" w:rsidP="00604003">
      <w:pPr>
        <w:pStyle w:val="2"/>
      </w:pPr>
      <w:r w:rsidRPr="00604003">
        <w:lastRenderedPageBreak/>
        <w:t>RabbitMQ</w:t>
      </w:r>
    </w:p>
    <w:p w14:paraId="5B735185" w14:textId="36531E87" w:rsidR="00604003" w:rsidRPr="00604003" w:rsidRDefault="00604003" w:rsidP="00604003">
      <w:pPr>
        <w:pStyle w:val="3"/>
        <w:ind w:firstLine="420"/>
      </w:pPr>
      <w:r w:rsidRPr="00604003">
        <w:t>队列模式</w:t>
      </w:r>
    </w:p>
    <w:p w14:paraId="4ED06F17" w14:textId="12082F97" w:rsidR="00604003" w:rsidRDefault="00D65C73" w:rsidP="00D65C73">
      <w:pPr>
        <w:ind w:firstLineChars="0" w:firstLine="0"/>
      </w:pPr>
      <w:r>
        <w:rPr>
          <w:noProof/>
        </w:rPr>
        <w:drawing>
          <wp:inline distT="0" distB="0" distL="0" distR="0" wp14:anchorId="03283D4F" wp14:editId="7327B7A4">
            <wp:extent cx="5274310" cy="1794510"/>
            <wp:effectExtent l="0" t="0" r="2540" b="0"/>
            <wp:docPr id="288" name="图片 288" descr="https://images2017.cnblogs.com/blog/831021/201709/831021-20170903125153358-24468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831021/201709/831021-20170903125153358-2446802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94510"/>
                    </a:xfrm>
                    <a:prstGeom prst="rect">
                      <a:avLst/>
                    </a:prstGeom>
                    <a:noFill/>
                    <a:ln>
                      <a:noFill/>
                    </a:ln>
                  </pic:spPr>
                </pic:pic>
              </a:graphicData>
            </a:graphic>
          </wp:inline>
        </w:drawing>
      </w:r>
    </w:p>
    <w:p w14:paraId="5F166036" w14:textId="2055A0AB" w:rsidR="00380DB9" w:rsidRDefault="00380DB9" w:rsidP="00D65C73">
      <w:pPr>
        <w:ind w:firstLineChars="0" w:firstLine="0"/>
      </w:pPr>
      <w:r w:rsidRPr="00380DB9">
        <w:rPr>
          <w:rFonts w:hint="eastAsia"/>
        </w:rPr>
        <w:t>一个发布者发布消息，下面的接收者按队列顺序接收，比如发布了</w:t>
      </w:r>
      <w:r w:rsidRPr="00380DB9">
        <w:t>10</w:t>
      </w:r>
      <w:r w:rsidRPr="00380DB9">
        <w:t>个消息，两个接收者</w:t>
      </w:r>
      <w:r w:rsidRPr="00380DB9">
        <w:t>A,B</w:t>
      </w:r>
      <w:r w:rsidRPr="00380DB9">
        <w:t>那就是</w:t>
      </w:r>
      <w:r w:rsidRPr="00380DB9">
        <w:t>A,B</w:t>
      </w:r>
      <w:proofErr w:type="gramStart"/>
      <w:r w:rsidRPr="00380DB9">
        <w:t>总共会</w:t>
      </w:r>
      <w:proofErr w:type="gramEnd"/>
      <w:r w:rsidRPr="00380DB9">
        <w:t>收到</w:t>
      </w:r>
      <w:r w:rsidRPr="00380DB9">
        <w:t>10</w:t>
      </w:r>
      <w:r w:rsidRPr="00380DB9">
        <w:t>条消息，不重复</w:t>
      </w:r>
    </w:p>
    <w:p w14:paraId="10017805" w14:textId="2CD1DBFB" w:rsidR="00FC1E43" w:rsidRDefault="00FC1E43" w:rsidP="00FC1E43">
      <w:pPr>
        <w:pStyle w:val="3"/>
        <w:ind w:firstLine="420"/>
      </w:pPr>
      <w:r w:rsidRPr="00FC1E43">
        <w:t>主题模式</w:t>
      </w:r>
    </w:p>
    <w:p w14:paraId="09F0FE62" w14:textId="6334CCC4" w:rsidR="00FC1E43" w:rsidRDefault="00FC1E43" w:rsidP="00FC1E43">
      <w:pPr>
        <w:ind w:firstLineChars="0" w:firstLine="0"/>
      </w:pPr>
      <w:r>
        <w:rPr>
          <w:noProof/>
        </w:rPr>
        <w:drawing>
          <wp:inline distT="0" distB="0" distL="0" distR="0" wp14:anchorId="712D51B9" wp14:editId="10EDFE6E">
            <wp:extent cx="5274310" cy="1827530"/>
            <wp:effectExtent l="0" t="0" r="2540" b="1270"/>
            <wp:docPr id="289" name="图片 289" descr="https://images2017.cnblogs.com/blog/831021/201709/831021-20170903125000968-269838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831021/201709/831021-20170903125000968-26983819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27530"/>
                    </a:xfrm>
                    <a:prstGeom prst="rect">
                      <a:avLst/>
                    </a:prstGeom>
                    <a:noFill/>
                    <a:ln>
                      <a:noFill/>
                    </a:ln>
                  </pic:spPr>
                </pic:pic>
              </a:graphicData>
            </a:graphic>
          </wp:inline>
        </w:drawing>
      </w:r>
    </w:p>
    <w:p w14:paraId="7BA05B68" w14:textId="62928E8D" w:rsidR="00100A07" w:rsidRDefault="00100A07" w:rsidP="00FC1E43">
      <w:pPr>
        <w:ind w:firstLineChars="0" w:firstLine="0"/>
      </w:pPr>
      <w:r w:rsidRPr="00100A07">
        <w:rPr>
          <w:rFonts w:hint="eastAsia"/>
        </w:rPr>
        <w:t>对于</w:t>
      </w:r>
      <w:r w:rsidRPr="00100A07">
        <w:t>Topic</w:t>
      </w:r>
      <w:r w:rsidRPr="00100A07">
        <w:t>模式，一个发布者发布消息，有两个接收者</w:t>
      </w:r>
      <w:r w:rsidRPr="00100A07">
        <w:t>A,B</w:t>
      </w:r>
      <w:r w:rsidRPr="00100A07">
        <w:t>来订阅，那么发布了</w:t>
      </w:r>
      <w:r w:rsidRPr="00100A07">
        <w:t>10</w:t>
      </w:r>
      <w:r w:rsidRPr="00100A07">
        <w:t>条消息，</w:t>
      </w:r>
      <w:r w:rsidRPr="00100A07">
        <w:t>A,B</w:t>
      </w:r>
      <w:r w:rsidRPr="00100A07">
        <w:t>各收到</w:t>
      </w:r>
      <w:r w:rsidRPr="00100A07">
        <w:t>10</w:t>
      </w:r>
      <w:r w:rsidRPr="00100A07">
        <w:t>条消息。</w:t>
      </w:r>
    </w:p>
    <w:p w14:paraId="2B739F73" w14:textId="149ABB0F" w:rsidR="00DC0E3D" w:rsidRDefault="00DC0E3D" w:rsidP="00DC0E3D">
      <w:pPr>
        <w:pStyle w:val="3"/>
        <w:ind w:firstLine="420"/>
      </w:pPr>
      <w:bookmarkStart w:id="1" w:name="_Hlk3278010"/>
      <w:r w:rsidRPr="00DC0E3D">
        <w:lastRenderedPageBreak/>
        <w:t>RabbitMQ</w:t>
      </w:r>
      <w:r w:rsidRPr="00DC0E3D">
        <w:t>的模式</w:t>
      </w:r>
    </w:p>
    <w:p w14:paraId="0F06DBC9" w14:textId="6C6101C3" w:rsidR="00DC0E3D" w:rsidRPr="00DC0E3D" w:rsidRDefault="00DC0E3D" w:rsidP="00116F5F">
      <w:pPr>
        <w:ind w:firstLineChars="0" w:firstLine="0"/>
      </w:pPr>
      <w:r>
        <w:rPr>
          <w:noProof/>
        </w:rPr>
        <w:drawing>
          <wp:inline distT="0" distB="0" distL="0" distR="0" wp14:anchorId="20A2370E" wp14:editId="77A5DFC5">
            <wp:extent cx="5274310" cy="2078990"/>
            <wp:effectExtent l="0" t="0" r="2540" b="0"/>
            <wp:docPr id="290" name="图片 290" descr="https://images2017.cnblogs.com/blog/831021/201709/831021-20170903125942296-1001316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831021/201709/831021-20170903125942296-10013168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78990"/>
                    </a:xfrm>
                    <a:prstGeom prst="rect">
                      <a:avLst/>
                    </a:prstGeom>
                    <a:noFill/>
                    <a:ln>
                      <a:noFill/>
                    </a:ln>
                  </pic:spPr>
                </pic:pic>
              </a:graphicData>
            </a:graphic>
          </wp:inline>
        </w:drawing>
      </w:r>
    </w:p>
    <w:p w14:paraId="4E41A910" w14:textId="3889E7BE" w:rsidR="003E68C1" w:rsidRDefault="00DC0E3D" w:rsidP="00DC0E3D">
      <w:pPr>
        <w:ind w:firstLine="420"/>
      </w:pPr>
      <w:r w:rsidRPr="00DC0E3D">
        <w:rPr>
          <w:rFonts w:hint="eastAsia"/>
        </w:rPr>
        <w:t>生产者生产消息后不</w:t>
      </w:r>
      <w:proofErr w:type="gramStart"/>
      <w:r w:rsidRPr="00DC0E3D">
        <w:rPr>
          <w:rFonts w:hint="eastAsia"/>
        </w:rPr>
        <w:t>直接直接</w:t>
      </w:r>
      <w:proofErr w:type="gramEnd"/>
      <w:r w:rsidRPr="00DC0E3D">
        <w:rPr>
          <w:rFonts w:hint="eastAsia"/>
        </w:rPr>
        <w:t>发到队列中，而是发到一个交换空间：</w:t>
      </w:r>
      <w:r w:rsidRPr="00DC0E3D">
        <w:t>Exchange</w:t>
      </w:r>
      <w:r w:rsidRPr="00DC0E3D">
        <w:t>，</w:t>
      </w:r>
      <w:r w:rsidRPr="00DC0E3D">
        <w:t>Exchange</w:t>
      </w:r>
      <w:r w:rsidRPr="00DC0E3D">
        <w:t>会根据</w:t>
      </w:r>
      <w:r w:rsidRPr="00DC0E3D">
        <w:t>Exchange</w:t>
      </w:r>
      <w:r w:rsidRPr="00DC0E3D">
        <w:t>类型和</w:t>
      </w:r>
      <w:r w:rsidRPr="00DC0E3D">
        <w:t>Routing Key</w:t>
      </w:r>
      <w:r w:rsidRPr="00DC0E3D">
        <w:t>来决定发到哪个队列中，这个讲到发布订阅在详细来看</w:t>
      </w:r>
    </w:p>
    <w:bookmarkEnd w:id="1"/>
    <w:p w14:paraId="1D8C2E0E" w14:textId="7D7B3D84" w:rsidR="003E68C1" w:rsidRDefault="003E68C1" w:rsidP="003E68C1">
      <w:pPr>
        <w:pStyle w:val="2"/>
      </w:pPr>
      <w:proofErr w:type="spellStart"/>
      <w:r>
        <w:rPr>
          <w:rFonts w:hint="eastAsia"/>
        </w:rPr>
        <w:t>Rabbit</w:t>
      </w:r>
      <w:r>
        <w:t>M</w:t>
      </w:r>
      <w:r>
        <w:rPr>
          <w:rFonts w:hint="eastAsia"/>
        </w:rPr>
        <w:t>q</w:t>
      </w:r>
      <w:proofErr w:type="spellEnd"/>
      <w:r>
        <w:rPr>
          <w:rFonts w:hint="eastAsia"/>
        </w:rPr>
        <w:t>的</w:t>
      </w:r>
      <w:proofErr w:type="spellStart"/>
      <w:r>
        <w:rPr>
          <w:rFonts w:hint="eastAsia"/>
        </w:rPr>
        <w:t>helloworld</w:t>
      </w:r>
      <w:proofErr w:type="spellEnd"/>
    </w:p>
    <w:p w14:paraId="7BF3F81F" w14:textId="6BB9A3AA" w:rsidR="003E68C1" w:rsidRDefault="003E68C1" w:rsidP="003E68C1">
      <w:pPr>
        <w:pStyle w:val="3"/>
        <w:ind w:firstLine="420"/>
      </w:pPr>
      <w:r>
        <w:rPr>
          <w:rFonts w:hint="eastAsia"/>
        </w:rPr>
        <w:t>创建项目</w:t>
      </w:r>
    </w:p>
    <w:p w14:paraId="4BC89131" w14:textId="0EE0F7FA" w:rsidR="003E68C1" w:rsidRDefault="003E68C1" w:rsidP="003E68C1">
      <w:pPr>
        <w:ind w:firstLine="420"/>
        <w:jc w:val="center"/>
      </w:pPr>
      <w:r>
        <w:rPr>
          <w:noProof/>
        </w:rPr>
        <w:drawing>
          <wp:inline distT="0" distB="0" distL="0" distR="0" wp14:anchorId="28DF5939" wp14:editId="479453AD">
            <wp:extent cx="2880000" cy="368080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3680804"/>
                    </a:xfrm>
                    <a:prstGeom prst="rect">
                      <a:avLst/>
                    </a:prstGeom>
                  </pic:spPr>
                </pic:pic>
              </a:graphicData>
            </a:graphic>
          </wp:inline>
        </w:drawing>
      </w:r>
    </w:p>
    <w:p w14:paraId="6795FB3F" w14:textId="61292B2C" w:rsidR="005A31C2" w:rsidRDefault="005A31C2" w:rsidP="005A31C2">
      <w:pPr>
        <w:pStyle w:val="3"/>
        <w:ind w:firstLine="420"/>
      </w:pPr>
      <w:r>
        <w:rPr>
          <w:rFonts w:hint="eastAsia"/>
        </w:rPr>
        <w:t>配置</w:t>
      </w:r>
    </w:p>
    <w:tbl>
      <w:tblPr>
        <w:tblStyle w:val="ab"/>
        <w:tblW w:w="0" w:type="auto"/>
        <w:tblLook w:val="04A0" w:firstRow="1" w:lastRow="0" w:firstColumn="1" w:lastColumn="0" w:noHBand="0" w:noVBand="1"/>
      </w:tblPr>
      <w:tblGrid>
        <w:gridCol w:w="8296"/>
      </w:tblGrid>
      <w:tr w:rsidR="00B66959" w14:paraId="2A653BCD" w14:textId="77777777" w:rsidTr="00B66959">
        <w:tc>
          <w:tcPr>
            <w:tcW w:w="8296" w:type="dxa"/>
          </w:tcPr>
          <w:p w14:paraId="421970B3"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65056DF3"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1C57E4D6"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72F2AC3F"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62C6EA2A"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04124213"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rabbitmq</w:t>
            </w:r>
            <w:proofErr w:type="spellEnd"/>
            <w:r>
              <w:rPr>
                <w:rFonts w:ascii="Consolas" w:eastAsiaTheme="minorEastAsia" w:hAnsi="Consolas" w:cs="Consolas"/>
                <w:bCs w:val="0"/>
                <w:color w:val="00C832"/>
                <w:sz w:val="20"/>
                <w:szCs w:val="20"/>
              </w:rPr>
              <w:t>:</w:t>
            </w:r>
          </w:p>
          <w:p w14:paraId="4B7D8D32"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2A9E9D25"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21FF5016"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124CE120" w14:textId="5AB025F2" w:rsidR="00B66959" w:rsidRDefault="00F472D9" w:rsidP="00F472D9">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tc>
      </w:tr>
    </w:tbl>
    <w:p w14:paraId="036A31F2" w14:textId="77777777" w:rsidR="00B66959" w:rsidRPr="00B66959" w:rsidRDefault="00B66959" w:rsidP="00B66959">
      <w:pPr>
        <w:ind w:firstLine="420"/>
      </w:pPr>
    </w:p>
    <w:p w14:paraId="1E13B11D" w14:textId="454AC9B6" w:rsidR="00B66959" w:rsidRPr="00B66959" w:rsidRDefault="00B66959" w:rsidP="00B66959">
      <w:pPr>
        <w:pStyle w:val="3"/>
        <w:ind w:firstLine="420"/>
      </w:pPr>
      <w:r>
        <w:rPr>
          <w:rFonts w:hint="eastAsia"/>
        </w:rPr>
        <w:t>发送消息</w:t>
      </w:r>
    </w:p>
    <w:tbl>
      <w:tblPr>
        <w:tblStyle w:val="ab"/>
        <w:tblW w:w="0" w:type="auto"/>
        <w:tblLook w:val="04A0" w:firstRow="1" w:lastRow="0" w:firstColumn="1" w:lastColumn="0" w:noHBand="0" w:noVBand="1"/>
      </w:tblPr>
      <w:tblGrid>
        <w:gridCol w:w="8296"/>
      </w:tblGrid>
      <w:tr w:rsidR="00FE50FB" w14:paraId="29757993" w14:textId="77777777" w:rsidTr="00FE50FB">
        <w:tc>
          <w:tcPr>
            <w:tcW w:w="8296" w:type="dxa"/>
          </w:tcPr>
          <w:p w14:paraId="090BCE0C"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24EC4D12"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RabbitTemplate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1855738C"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213E8AB1"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contextLoads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775B710E"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"queue1"</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"value1"</w:t>
            </w:r>
            <w:r>
              <w:rPr>
                <w:rFonts w:ascii="Consolas" w:eastAsiaTheme="minorEastAsia" w:hAnsi="Consolas" w:cs="Consolas"/>
                <w:bCs w:val="0"/>
                <w:color w:val="000000"/>
                <w:sz w:val="20"/>
                <w:szCs w:val="20"/>
              </w:rPr>
              <w:t>);</w:t>
            </w:r>
          </w:p>
          <w:p w14:paraId="4BC3969A" w14:textId="0A0D0E3D" w:rsidR="00FE50FB" w:rsidRDefault="00FE50FB" w:rsidP="00FE50FB">
            <w:pPr>
              <w:ind w:firstLineChars="0" w:firstLine="0"/>
            </w:pPr>
            <w:r>
              <w:rPr>
                <w:rFonts w:ascii="Consolas" w:eastAsiaTheme="minorEastAsia" w:hAnsi="Consolas" w:cs="Consolas"/>
                <w:bCs w:val="0"/>
                <w:color w:val="000000"/>
                <w:sz w:val="20"/>
                <w:szCs w:val="20"/>
              </w:rPr>
              <w:tab/>
              <w:t>}</w:t>
            </w:r>
          </w:p>
        </w:tc>
      </w:tr>
    </w:tbl>
    <w:p w14:paraId="4B39E1A5" w14:textId="3CF934C6" w:rsidR="005A31C2" w:rsidRDefault="00DD43E3" w:rsidP="00DD43E3">
      <w:pPr>
        <w:pStyle w:val="3"/>
        <w:ind w:firstLine="420"/>
      </w:pPr>
      <w:r>
        <w:rPr>
          <w:rFonts w:hint="eastAsia"/>
        </w:rPr>
        <w:t>结果</w:t>
      </w:r>
    </w:p>
    <w:p w14:paraId="3F6A58AF" w14:textId="77777777" w:rsidR="00AF6F18" w:rsidRPr="00AF6F18" w:rsidRDefault="00AF6F18" w:rsidP="00AF6F18">
      <w:pPr>
        <w:ind w:firstLine="420"/>
      </w:pPr>
    </w:p>
    <w:p w14:paraId="1A628205" w14:textId="4E6918A2" w:rsidR="00390313" w:rsidRDefault="00A105BA" w:rsidP="00DD43E3">
      <w:pPr>
        <w:ind w:firstLine="420"/>
      </w:pPr>
      <w:r>
        <w:rPr>
          <w:noProof/>
        </w:rPr>
        <w:drawing>
          <wp:inline distT="0" distB="0" distL="0" distR="0" wp14:anchorId="588DADF4" wp14:editId="517BB052">
            <wp:extent cx="5274310" cy="2037080"/>
            <wp:effectExtent l="0" t="0" r="2540"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37080"/>
                    </a:xfrm>
                    <a:prstGeom prst="rect">
                      <a:avLst/>
                    </a:prstGeom>
                  </pic:spPr>
                </pic:pic>
              </a:graphicData>
            </a:graphic>
          </wp:inline>
        </w:drawing>
      </w:r>
    </w:p>
    <w:p w14:paraId="30E2D2D9" w14:textId="0DEDEE06" w:rsidR="00390313" w:rsidRDefault="00390313" w:rsidP="00390313">
      <w:pPr>
        <w:pStyle w:val="2"/>
      </w:pPr>
      <w:r>
        <w:rPr>
          <w:rFonts w:hint="eastAsia"/>
        </w:rPr>
        <w:lastRenderedPageBreak/>
        <w:t>交换机</w:t>
      </w:r>
    </w:p>
    <w:p w14:paraId="7BD10FF4" w14:textId="2A8BAF7F" w:rsidR="00390313" w:rsidRPr="00390313" w:rsidRDefault="00390313" w:rsidP="00390313">
      <w:pPr>
        <w:ind w:firstLine="420"/>
      </w:pPr>
      <w:r>
        <w:rPr>
          <w:noProof/>
        </w:rPr>
        <w:drawing>
          <wp:inline distT="0" distB="0" distL="0" distR="0" wp14:anchorId="4BD86E4F" wp14:editId="2A1F3F36">
            <wp:extent cx="5274310" cy="297370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73705"/>
                    </a:xfrm>
                    <a:prstGeom prst="rect">
                      <a:avLst/>
                    </a:prstGeom>
                  </pic:spPr>
                </pic:pic>
              </a:graphicData>
            </a:graphic>
          </wp:inline>
        </w:drawing>
      </w:r>
    </w:p>
    <w:p w14:paraId="16C610A9" w14:textId="6D36F799" w:rsidR="00636735" w:rsidRDefault="00636735" w:rsidP="00636735">
      <w:pPr>
        <w:pStyle w:val="2"/>
      </w:pPr>
      <w:bookmarkStart w:id="2" w:name="_Hlk3278082"/>
      <w:r w:rsidRPr="00636735">
        <w:rPr>
          <w:rFonts w:hint="eastAsia"/>
        </w:rPr>
        <w:t>Fanout </w:t>
      </w:r>
      <w:r>
        <w:rPr>
          <w:rFonts w:hint="eastAsia"/>
        </w:rPr>
        <w:t>（广播模式）</w:t>
      </w:r>
    </w:p>
    <w:p w14:paraId="70C5A45C" w14:textId="08FD6845" w:rsidR="00203D93" w:rsidRDefault="00203D93" w:rsidP="00B73571">
      <w:pPr>
        <w:ind w:firstLine="420"/>
      </w:pPr>
      <w:bookmarkStart w:id="3" w:name="_Hlk3278146"/>
      <w:bookmarkEnd w:id="2"/>
      <w:r>
        <w:rPr>
          <w:rFonts w:hint="eastAsia"/>
        </w:rPr>
        <w:t>交换器会把所有发送到该交换器的消息路由到所有与该交换器绑定的消息队列中。订阅模式与</w:t>
      </w:r>
      <w:r>
        <w:t>Binding Key</w:t>
      </w:r>
      <w:r>
        <w:t>和</w:t>
      </w:r>
      <w:r>
        <w:t>Routing Key</w:t>
      </w:r>
      <w:r>
        <w:t>无关，交换器将接受到的消息分发给有绑定关系的所有消息队列</w:t>
      </w:r>
      <w:proofErr w:type="gramStart"/>
      <w:r>
        <w:t>队列</w:t>
      </w:r>
      <w:proofErr w:type="gramEnd"/>
      <w:r>
        <w:t>（不论</w:t>
      </w:r>
      <w:r>
        <w:t>Binding Key</w:t>
      </w:r>
      <w:r>
        <w:t>和</w:t>
      </w:r>
      <w:r>
        <w:t>Routing Key</w:t>
      </w:r>
      <w:r>
        <w:t>是什么）。类似于子网广播，子网内的每台主机都获得了一份复制的消息。</w:t>
      </w:r>
      <w:r>
        <w:t>Fanout</w:t>
      </w:r>
      <w:r>
        <w:t>交换机转发消息是最快的。</w:t>
      </w:r>
    </w:p>
    <w:bookmarkEnd w:id="3"/>
    <w:p w14:paraId="7C95CAD2" w14:textId="500247CC" w:rsidR="00505220" w:rsidRDefault="00505220" w:rsidP="00B73571">
      <w:pPr>
        <w:ind w:firstLine="420"/>
      </w:pPr>
      <w:r>
        <w:tab/>
      </w:r>
      <w:r>
        <w:rPr>
          <w:noProof/>
        </w:rPr>
        <w:drawing>
          <wp:inline distT="0" distB="0" distL="0" distR="0" wp14:anchorId="58E98882" wp14:editId="6F30972C">
            <wp:extent cx="4320000" cy="1583203"/>
            <wp:effectExtent l="0" t="0" r="4445" b="0"/>
            <wp:docPr id="294" name="图片 29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å¨è¿éæå¥å¾çæè¿°"/>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1583203"/>
                    </a:xfrm>
                    <a:prstGeom prst="rect">
                      <a:avLst/>
                    </a:prstGeom>
                    <a:noFill/>
                    <a:ln>
                      <a:noFill/>
                    </a:ln>
                  </pic:spPr>
                </pic:pic>
              </a:graphicData>
            </a:graphic>
          </wp:inline>
        </w:drawing>
      </w:r>
    </w:p>
    <w:p w14:paraId="02894663" w14:textId="77777777" w:rsidR="004866BE" w:rsidRDefault="004866BE" w:rsidP="004866BE">
      <w:pPr>
        <w:ind w:firstLine="420"/>
      </w:pPr>
    </w:p>
    <w:p w14:paraId="39F50CEB" w14:textId="757972DB" w:rsidR="00505220" w:rsidRDefault="004C789A" w:rsidP="004C789A">
      <w:pPr>
        <w:pStyle w:val="3"/>
        <w:ind w:firstLine="420"/>
      </w:pPr>
      <w:r>
        <w:rPr>
          <w:rFonts w:hint="eastAsia"/>
        </w:rPr>
        <w:t>代码</w:t>
      </w:r>
    </w:p>
    <w:tbl>
      <w:tblPr>
        <w:tblStyle w:val="ab"/>
        <w:tblW w:w="0" w:type="auto"/>
        <w:tblLook w:val="04A0" w:firstRow="1" w:lastRow="0" w:firstColumn="1" w:lastColumn="0" w:noHBand="0" w:noVBand="1"/>
      </w:tblPr>
      <w:tblGrid>
        <w:gridCol w:w="8296"/>
      </w:tblGrid>
      <w:tr w:rsidR="004C789A" w14:paraId="46062794" w14:textId="77777777" w:rsidTr="004C789A">
        <w:tc>
          <w:tcPr>
            <w:tcW w:w="8296" w:type="dxa"/>
          </w:tcPr>
          <w:p w14:paraId="6AE2D92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交换机的绑定</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队列，绑定</w:t>
            </w:r>
          </w:p>
          <w:p w14:paraId="1BB23657"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 </w:t>
            </w:r>
            <w:r>
              <w:rPr>
                <w:rFonts w:ascii="Consolas" w:eastAsiaTheme="minorEastAsia" w:hAnsi="Consolas" w:cs="Consolas"/>
                <w:b/>
                <w:color w:val="7F9FBF"/>
                <w:sz w:val="20"/>
                <w:szCs w:val="20"/>
              </w:rPr>
              <w:t>@author</w:t>
            </w:r>
            <w:r>
              <w:rPr>
                <w:rFonts w:ascii="Consolas" w:eastAsiaTheme="minorEastAsia" w:hAnsi="Consolas" w:cs="Consolas"/>
                <w:bCs w:val="0"/>
                <w:color w:val="3F5FBF"/>
                <w:sz w:val="20"/>
                <w:szCs w:val="20"/>
              </w:rPr>
              <w:t xml:space="preserve"> </w:t>
            </w:r>
            <w:proofErr w:type="spellStart"/>
            <w:r>
              <w:rPr>
                <w:rFonts w:ascii="Consolas" w:eastAsiaTheme="minorEastAsia" w:hAnsi="Consolas" w:cs="Consolas"/>
                <w:bCs w:val="0"/>
                <w:color w:val="3F5FBF"/>
                <w:sz w:val="20"/>
                <w:szCs w:val="20"/>
                <w:u w:val="single"/>
              </w:rPr>
              <w:t>Padingpading</w:t>
            </w:r>
            <w:proofErr w:type="spellEnd"/>
          </w:p>
          <w:p w14:paraId="1EDB7AD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6504CF77"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0497F302"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p>
          <w:p w14:paraId="545240F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7293D24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lastRenderedPageBreak/>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RabbitMqConf</w:t>
            </w:r>
            <w:proofErr w:type="spellEnd"/>
            <w:r>
              <w:rPr>
                <w:rFonts w:ascii="Consolas" w:eastAsiaTheme="minorEastAsia" w:hAnsi="Consolas" w:cs="Consolas"/>
                <w:bCs w:val="0"/>
                <w:color w:val="000000"/>
                <w:sz w:val="20"/>
                <w:szCs w:val="20"/>
              </w:rPr>
              <w:t xml:space="preserve"> {</w:t>
            </w:r>
          </w:p>
          <w:p w14:paraId="2BF783C7"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51873EEF"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FanoutExchange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fanoutExchange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4C864844"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FanoutExchange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"fanout"</w:t>
            </w:r>
            <w:r>
              <w:rPr>
                <w:rFonts w:ascii="Consolas" w:eastAsiaTheme="minorEastAsia" w:hAnsi="Consolas" w:cs="Consolas"/>
                <w:bCs w:val="0"/>
                <w:color w:val="000000"/>
                <w:sz w:val="20"/>
                <w:szCs w:val="20"/>
              </w:rPr>
              <w:t>);</w:t>
            </w:r>
          </w:p>
          <w:p w14:paraId="568F32B1"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E988FE9"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4DD5AEC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1</w:t>
            </w:r>
          </w:p>
          <w:p w14:paraId="199F70B9"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14B42DE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queue1() {</w:t>
            </w:r>
          </w:p>
          <w:p w14:paraId="5F525980"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"queue1"</w:t>
            </w:r>
            <w:r>
              <w:rPr>
                <w:rFonts w:ascii="Consolas" w:eastAsiaTheme="minorEastAsia" w:hAnsi="Consolas" w:cs="Consolas"/>
                <w:bCs w:val="0"/>
                <w:color w:val="000000"/>
                <w:sz w:val="20"/>
                <w:szCs w:val="20"/>
              </w:rPr>
              <w:t>);</w:t>
            </w:r>
          </w:p>
          <w:p w14:paraId="75406820"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2E791A8"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2</w:t>
            </w:r>
          </w:p>
          <w:p w14:paraId="48CBA196"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4702E33D"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queue2() {</w:t>
            </w:r>
          </w:p>
          <w:p w14:paraId="54D47CA4"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"queue2"</w:t>
            </w:r>
            <w:r>
              <w:rPr>
                <w:rFonts w:ascii="Consolas" w:eastAsiaTheme="minorEastAsia" w:hAnsi="Consolas" w:cs="Consolas"/>
                <w:bCs w:val="0"/>
                <w:color w:val="000000"/>
                <w:sz w:val="20"/>
                <w:szCs w:val="20"/>
              </w:rPr>
              <w:t>);</w:t>
            </w:r>
          </w:p>
          <w:p w14:paraId="76BE857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6139AB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923795C"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w:t>
            </w:r>
            <w:r>
              <w:rPr>
                <w:rFonts w:ascii="Consolas" w:eastAsiaTheme="minorEastAsia" w:hAnsi="Consolas" w:cs="Consolas"/>
                <w:bCs w:val="0"/>
                <w:color w:val="3F7F5F"/>
                <w:sz w:val="20"/>
                <w:szCs w:val="20"/>
                <w:u w:val="single"/>
              </w:rPr>
              <w:t>fanout</w:t>
            </w:r>
            <w:r>
              <w:rPr>
                <w:rFonts w:ascii="Consolas" w:eastAsiaTheme="minorEastAsia" w:hAnsi="Consolas" w:cs="Consolas"/>
                <w:bCs w:val="0"/>
                <w:color w:val="3F7F5F"/>
                <w:sz w:val="20"/>
                <w:szCs w:val="20"/>
              </w:rPr>
              <w:t>和队列</w:t>
            </w:r>
            <w:r>
              <w:rPr>
                <w:rFonts w:ascii="Consolas" w:eastAsiaTheme="minorEastAsia" w:hAnsi="Consolas" w:cs="Consolas"/>
                <w:bCs w:val="0"/>
                <w:color w:val="3F7F5F"/>
                <w:sz w:val="20"/>
                <w:szCs w:val="20"/>
              </w:rPr>
              <w:t>queue1</w:t>
            </w:r>
            <w:r>
              <w:rPr>
                <w:rFonts w:ascii="Consolas" w:eastAsiaTheme="minorEastAsia" w:hAnsi="Consolas" w:cs="Consolas"/>
                <w:bCs w:val="0"/>
                <w:color w:val="3F7F5F"/>
                <w:sz w:val="20"/>
                <w:szCs w:val="20"/>
              </w:rPr>
              <w:t>绑定</w:t>
            </w:r>
          </w:p>
          <w:p w14:paraId="20F38335"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38FD585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w:t>
            </w:r>
            <w:proofErr w:type="gramStart"/>
            <w:r>
              <w:rPr>
                <w:rFonts w:ascii="Consolas" w:eastAsiaTheme="minorEastAsia" w:hAnsi="Consolas" w:cs="Consolas"/>
                <w:bCs w:val="0"/>
                <w:color w:val="000000"/>
                <w:sz w:val="20"/>
                <w:szCs w:val="20"/>
              </w:rPr>
              <w:t>binding(</w:t>
            </w:r>
            <w:proofErr w:type="gramEnd"/>
            <w:r>
              <w:rPr>
                <w:rFonts w:ascii="Consolas" w:eastAsiaTheme="minorEastAsia" w:hAnsi="Consolas" w:cs="Consolas"/>
                <w:bCs w:val="0"/>
                <w:color w:val="000000"/>
                <w:sz w:val="20"/>
                <w:szCs w:val="20"/>
              </w:rPr>
              <w:t>) {</w:t>
            </w:r>
          </w:p>
          <w:p w14:paraId="6A335533"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BindingBuilder.</w:t>
            </w:r>
            <w:r>
              <w:rPr>
                <w:rFonts w:ascii="Consolas" w:eastAsiaTheme="minorEastAsia" w:hAnsi="Consolas" w:cs="Consolas"/>
                <w:bCs w:val="0"/>
                <w:i/>
                <w:iCs/>
                <w:color w:val="000000"/>
                <w:sz w:val="20"/>
                <w:szCs w:val="20"/>
              </w:rPr>
              <w:t>bind</w:t>
            </w:r>
            <w:proofErr w:type="spellEnd"/>
            <w:r>
              <w:rPr>
                <w:rFonts w:ascii="Consolas" w:eastAsiaTheme="minorEastAsia" w:hAnsi="Consolas" w:cs="Consolas"/>
                <w:bCs w:val="0"/>
                <w:color w:val="000000"/>
                <w:sz w:val="20"/>
                <w:szCs w:val="20"/>
              </w:rPr>
              <w:t>(queue1()).to(</w:t>
            </w:r>
            <w:proofErr w:type="spellStart"/>
            <w:proofErr w:type="gramStart"/>
            <w:r>
              <w:rPr>
                <w:rFonts w:ascii="Consolas" w:eastAsiaTheme="minorEastAsia" w:hAnsi="Consolas" w:cs="Consolas"/>
                <w:bCs w:val="0"/>
                <w:color w:val="000000"/>
                <w:sz w:val="20"/>
                <w:szCs w:val="20"/>
              </w:rPr>
              <w:t>fanoutExchange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4E5883EE"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4CA2BB6"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w:t>
            </w:r>
            <w:r>
              <w:rPr>
                <w:rFonts w:ascii="Consolas" w:eastAsiaTheme="minorEastAsia" w:hAnsi="Consolas" w:cs="Consolas"/>
                <w:bCs w:val="0"/>
                <w:color w:val="3F7F5F"/>
                <w:sz w:val="20"/>
                <w:szCs w:val="20"/>
                <w:u w:val="single"/>
              </w:rPr>
              <w:t>fanout</w:t>
            </w:r>
            <w:r>
              <w:rPr>
                <w:rFonts w:ascii="Consolas" w:eastAsiaTheme="minorEastAsia" w:hAnsi="Consolas" w:cs="Consolas"/>
                <w:bCs w:val="0"/>
                <w:color w:val="3F7F5F"/>
                <w:sz w:val="20"/>
                <w:szCs w:val="20"/>
              </w:rPr>
              <w:t>和队列</w:t>
            </w:r>
            <w:r>
              <w:rPr>
                <w:rFonts w:ascii="Consolas" w:eastAsiaTheme="minorEastAsia" w:hAnsi="Consolas" w:cs="Consolas"/>
                <w:bCs w:val="0"/>
                <w:color w:val="3F7F5F"/>
                <w:sz w:val="20"/>
                <w:szCs w:val="20"/>
              </w:rPr>
              <w:t>queue2</w:t>
            </w:r>
            <w:r>
              <w:rPr>
                <w:rFonts w:ascii="Consolas" w:eastAsiaTheme="minorEastAsia" w:hAnsi="Consolas" w:cs="Consolas"/>
                <w:bCs w:val="0"/>
                <w:color w:val="3F7F5F"/>
                <w:sz w:val="20"/>
                <w:szCs w:val="20"/>
              </w:rPr>
              <w:t>绑定</w:t>
            </w:r>
          </w:p>
          <w:p w14:paraId="4AFBAE52"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345B6B63"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binding1() {</w:t>
            </w:r>
          </w:p>
          <w:p w14:paraId="32338883"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BindingBuilder.</w:t>
            </w:r>
            <w:r>
              <w:rPr>
                <w:rFonts w:ascii="Consolas" w:eastAsiaTheme="minorEastAsia" w:hAnsi="Consolas" w:cs="Consolas"/>
                <w:bCs w:val="0"/>
                <w:i/>
                <w:iCs/>
                <w:color w:val="000000"/>
                <w:sz w:val="20"/>
                <w:szCs w:val="20"/>
              </w:rPr>
              <w:t>bind</w:t>
            </w:r>
            <w:proofErr w:type="spellEnd"/>
            <w:r>
              <w:rPr>
                <w:rFonts w:ascii="Consolas" w:eastAsiaTheme="minorEastAsia" w:hAnsi="Consolas" w:cs="Consolas"/>
                <w:bCs w:val="0"/>
                <w:color w:val="000000"/>
                <w:sz w:val="20"/>
                <w:szCs w:val="20"/>
              </w:rPr>
              <w:t>(queue2()).to(</w:t>
            </w:r>
            <w:proofErr w:type="spellStart"/>
            <w:proofErr w:type="gramStart"/>
            <w:r>
              <w:rPr>
                <w:rFonts w:ascii="Consolas" w:eastAsiaTheme="minorEastAsia" w:hAnsi="Consolas" w:cs="Consolas"/>
                <w:bCs w:val="0"/>
                <w:color w:val="000000"/>
                <w:sz w:val="20"/>
                <w:szCs w:val="20"/>
              </w:rPr>
              <w:t>fanoutExchange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w:t>
            </w:r>
          </w:p>
          <w:p w14:paraId="7E08D15E"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35503CD"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701A8FA9" w14:textId="5F7FA4AA" w:rsidR="004C789A" w:rsidRDefault="004C789A" w:rsidP="004C789A">
            <w:pPr>
              <w:ind w:firstLineChars="0" w:firstLine="0"/>
            </w:pPr>
            <w:r>
              <w:rPr>
                <w:rFonts w:ascii="Consolas" w:eastAsiaTheme="minorEastAsia" w:hAnsi="Consolas" w:cs="Consolas"/>
                <w:bCs w:val="0"/>
                <w:color w:val="000000"/>
                <w:sz w:val="20"/>
                <w:szCs w:val="20"/>
              </w:rPr>
              <w:tab/>
            </w:r>
          </w:p>
        </w:tc>
      </w:tr>
    </w:tbl>
    <w:p w14:paraId="4F384042" w14:textId="705B9B26" w:rsidR="004C789A" w:rsidRDefault="009B5951" w:rsidP="009B5951">
      <w:pPr>
        <w:pStyle w:val="3"/>
        <w:ind w:firstLine="420"/>
      </w:pPr>
      <w:r>
        <w:rPr>
          <w:rFonts w:hint="eastAsia"/>
        </w:rPr>
        <w:lastRenderedPageBreak/>
        <w:t>测试</w:t>
      </w:r>
    </w:p>
    <w:tbl>
      <w:tblPr>
        <w:tblStyle w:val="ab"/>
        <w:tblW w:w="0" w:type="auto"/>
        <w:tblLook w:val="04A0" w:firstRow="1" w:lastRow="0" w:firstColumn="1" w:lastColumn="0" w:noHBand="0" w:noVBand="1"/>
      </w:tblPr>
      <w:tblGrid>
        <w:gridCol w:w="8296"/>
      </w:tblGrid>
      <w:tr w:rsidR="009B5951" w14:paraId="3CF5AC81" w14:textId="77777777" w:rsidTr="009B5951">
        <w:tc>
          <w:tcPr>
            <w:tcW w:w="8296" w:type="dxa"/>
          </w:tcPr>
          <w:p w14:paraId="1AD82367"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70D2F77D"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RabbitTemplate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686D64C7"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47C01590"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contextLoads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F08050A"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"fanout"</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61B60E4C"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433A961" w14:textId="77777777" w:rsidR="009B5951" w:rsidRDefault="009B5951" w:rsidP="009B5951">
            <w:pPr>
              <w:ind w:firstLineChars="0" w:firstLine="0"/>
            </w:pPr>
          </w:p>
        </w:tc>
      </w:tr>
    </w:tbl>
    <w:p w14:paraId="055BF09A" w14:textId="6C9BF352" w:rsidR="009B5951" w:rsidRDefault="002803D0" w:rsidP="002803D0">
      <w:pPr>
        <w:pStyle w:val="3"/>
        <w:ind w:firstLine="420"/>
      </w:pPr>
      <w:r>
        <w:rPr>
          <w:rFonts w:hint="eastAsia"/>
        </w:rPr>
        <w:lastRenderedPageBreak/>
        <w:t>结果</w:t>
      </w:r>
    </w:p>
    <w:p w14:paraId="35D28C0C" w14:textId="73BA06FD" w:rsidR="002803D0" w:rsidRPr="002803D0" w:rsidRDefault="002803D0" w:rsidP="002803D0">
      <w:pPr>
        <w:ind w:firstLine="420"/>
      </w:pPr>
      <w:r>
        <w:rPr>
          <w:noProof/>
        </w:rPr>
        <w:drawing>
          <wp:inline distT="0" distB="0" distL="0" distR="0" wp14:anchorId="42AB054E" wp14:editId="161EF634">
            <wp:extent cx="5274310" cy="773430"/>
            <wp:effectExtent l="0" t="0" r="254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73430"/>
                    </a:xfrm>
                    <a:prstGeom prst="rect">
                      <a:avLst/>
                    </a:prstGeom>
                  </pic:spPr>
                </pic:pic>
              </a:graphicData>
            </a:graphic>
          </wp:inline>
        </w:drawing>
      </w:r>
    </w:p>
    <w:p w14:paraId="3CBCBA7B" w14:textId="0B5059D9" w:rsidR="00AF6F18" w:rsidRDefault="002803D0" w:rsidP="0034302A">
      <w:pPr>
        <w:ind w:firstLine="420"/>
      </w:pPr>
      <w:r>
        <w:rPr>
          <w:noProof/>
        </w:rPr>
        <w:drawing>
          <wp:inline distT="0" distB="0" distL="0" distR="0" wp14:anchorId="553EB1AA" wp14:editId="4FA70108">
            <wp:extent cx="5274310" cy="270510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5100"/>
                    </a:xfrm>
                    <a:prstGeom prst="rect">
                      <a:avLst/>
                    </a:prstGeom>
                  </pic:spPr>
                </pic:pic>
              </a:graphicData>
            </a:graphic>
          </wp:inline>
        </w:drawing>
      </w:r>
    </w:p>
    <w:p w14:paraId="24D12DBF" w14:textId="01E71201" w:rsidR="002803D0" w:rsidRDefault="002803D0" w:rsidP="002803D0">
      <w:pPr>
        <w:pStyle w:val="2"/>
      </w:pPr>
      <w:bookmarkStart w:id="4" w:name="_Hlk3278160"/>
      <w:r w:rsidRPr="002803D0">
        <w:rPr>
          <w:rFonts w:hint="eastAsia"/>
        </w:rPr>
        <w:t>Direct</w:t>
      </w:r>
      <w:r w:rsidRPr="002803D0">
        <w:rPr>
          <w:rFonts w:hint="eastAsia"/>
        </w:rPr>
        <w:t>（</w:t>
      </w:r>
      <w:r>
        <w:rPr>
          <w:rFonts w:hint="eastAsia"/>
        </w:rPr>
        <w:t>直连交换机</w:t>
      </w:r>
      <w:r>
        <w:t>）</w:t>
      </w:r>
    </w:p>
    <w:bookmarkEnd w:id="4"/>
    <w:p w14:paraId="18AA52FC" w14:textId="579875F4" w:rsidR="007C61F2" w:rsidRPr="007C61F2" w:rsidRDefault="007C61F2" w:rsidP="007C61F2">
      <w:pPr>
        <w:ind w:firstLineChars="0" w:firstLine="0"/>
      </w:pPr>
      <w:r>
        <w:rPr>
          <w:noProof/>
        </w:rPr>
        <w:drawing>
          <wp:inline distT="0" distB="0" distL="0" distR="0" wp14:anchorId="27B8BDD3" wp14:editId="2E8089E4">
            <wp:extent cx="5274310" cy="1932940"/>
            <wp:effectExtent l="0" t="0" r="2540" b="0"/>
            <wp:docPr id="298" name="图片 298"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å¨è¿éæå¥å¾çæè¿°"/>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14:paraId="7E57CCDB" w14:textId="6399B77D" w:rsidR="007C61F2" w:rsidRDefault="007C61F2" w:rsidP="007C61F2">
      <w:pPr>
        <w:ind w:firstLine="420"/>
      </w:pPr>
      <w:bookmarkStart w:id="5" w:name="_Hlk3278179"/>
      <w:r>
        <w:rPr>
          <w:rFonts w:hint="eastAsia"/>
        </w:rPr>
        <w:t>精确匹配：</w:t>
      </w:r>
      <w:r w:rsidRPr="000162DC">
        <w:rPr>
          <w:rFonts w:hint="eastAsia"/>
          <w:color w:val="FF0000"/>
        </w:rPr>
        <w:t>当消息的</w:t>
      </w:r>
      <w:r w:rsidRPr="000162DC">
        <w:rPr>
          <w:color w:val="FF0000"/>
        </w:rPr>
        <w:t>Routing Key</w:t>
      </w:r>
      <w:r w:rsidRPr="000162DC">
        <w:rPr>
          <w:color w:val="FF0000"/>
        </w:rPr>
        <w:t>与</w:t>
      </w:r>
      <w:r w:rsidRPr="000162DC">
        <w:rPr>
          <w:color w:val="FF0000"/>
        </w:rPr>
        <w:t xml:space="preserve"> Exchange</w:t>
      </w:r>
      <w:r w:rsidRPr="000162DC">
        <w:rPr>
          <w:color w:val="FF0000"/>
        </w:rPr>
        <w:t>和</w:t>
      </w:r>
      <w:r w:rsidRPr="000162DC">
        <w:rPr>
          <w:color w:val="FF0000"/>
        </w:rPr>
        <w:t>Queue</w:t>
      </w:r>
      <w:r w:rsidRPr="000162DC">
        <w:rPr>
          <w:color w:val="FF0000"/>
        </w:rPr>
        <w:t>之间的</w:t>
      </w:r>
      <w:r w:rsidRPr="000162DC">
        <w:rPr>
          <w:color w:val="FF0000"/>
        </w:rPr>
        <w:t>Binding Key</w:t>
      </w:r>
      <w:r w:rsidRPr="000162DC">
        <w:rPr>
          <w:color w:val="FF0000"/>
        </w:rPr>
        <w:t>完全匹配，如果匹配成功，将消息分发到该</w:t>
      </w:r>
      <w:r w:rsidRPr="000162DC">
        <w:rPr>
          <w:color w:val="FF0000"/>
        </w:rPr>
        <w:t>Queue</w:t>
      </w:r>
      <w:r w:rsidRPr="000162DC">
        <w:rPr>
          <w:color w:val="FF0000"/>
        </w:rPr>
        <w:t>。</w:t>
      </w:r>
      <w:r>
        <w:t>只有当</w:t>
      </w:r>
      <w:r>
        <w:t>Routing Key</w:t>
      </w:r>
      <w:r>
        <w:t>和</w:t>
      </w:r>
      <w:r>
        <w:t>Binding Key</w:t>
      </w:r>
      <w:r>
        <w:t>完全匹配的时候，消息队列才可以获取消息。</w:t>
      </w:r>
      <w:r>
        <w:t>Direct</w:t>
      </w:r>
      <w:r>
        <w:t>是</w:t>
      </w:r>
      <w:r>
        <w:t>Exchange</w:t>
      </w:r>
      <w:r>
        <w:t>的默认模式</w:t>
      </w:r>
      <w:bookmarkEnd w:id="5"/>
      <w:r>
        <w:t>。</w:t>
      </w:r>
    </w:p>
    <w:p w14:paraId="017118E5" w14:textId="6B458519" w:rsidR="00A22D14" w:rsidRDefault="007C61F2" w:rsidP="007C61F2">
      <w:pPr>
        <w:ind w:firstLine="420"/>
      </w:pPr>
      <w:r>
        <w:t>RabbitMQ</w:t>
      </w:r>
      <w:r>
        <w:t>默认提供了一个</w:t>
      </w:r>
      <w:r>
        <w:t>Exchange</w:t>
      </w:r>
      <w:r>
        <w:t>，名字是空字符串，类型是</w:t>
      </w:r>
      <w:r>
        <w:t>Direct</w:t>
      </w:r>
      <w:r>
        <w:t>，绑定到所有的</w:t>
      </w:r>
      <w:r>
        <w:t>Queue</w:t>
      </w:r>
      <w:r>
        <w:t>（每一个</w:t>
      </w:r>
      <w:r>
        <w:t>Queue</w:t>
      </w:r>
      <w:r>
        <w:t>和这个无名</w:t>
      </w:r>
      <w:r>
        <w:t>Exchange</w:t>
      </w:r>
      <w:r>
        <w:t>之间的</w:t>
      </w:r>
      <w:r>
        <w:t>Binding Key</w:t>
      </w:r>
      <w:r>
        <w:t>是</w:t>
      </w:r>
      <w:r>
        <w:t>Queue</w:t>
      </w:r>
      <w:r>
        <w:t>的名字）。所以，有时候我们感觉不需要交换器也可以发送和接收消息，但是实际上是使用了</w:t>
      </w:r>
      <w:r>
        <w:t>RabbitMQ</w:t>
      </w:r>
      <w:r>
        <w:t>默认提供的</w:t>
      </w:r>
      <w:r>
        <w:t>Exchange</w:t>
      </w:r>
      <w:r>
        <w:t>。</w:t>
      </w:r>
    </w:p>
    <w:p w14:paraId="48976D65" w14:textId="63B3D39D" w:rsidR="004D1010" w:rsidRDefault="008927D4" w:rsidP="007C61F2">
      <w:pPr>
        <w:ind w:firstLine="420"/>
      </w:pPr>
      <w:r>
        <w:rPr>
          <w:rFonts w:hint="eastAsia"/>
        </w:rPr>
        <w:t>匹配规则：交换机</w:t>
      </w:r>
      <w:r>
        <w:rPr>
          <w:rFonts w:hint="eastAsia"/>
        </w:rPr>
        <w:t>+</w:t>
      </w:r>
      <w:r>
        <w:rPr>
          <w:rFonts w:hint="eastAsia"/>
        </w:rPr>
        <w:t>路由</w:t>
      </w:r>
      <w:r>
        <w:rPr>
          <w:rFonts w:hint="eastAsia"/>
        </w:rPr>
        <w:t>key</w:t>
      </w:r>
    </w:p>
    <w:p w14:paraId="04CA215B" w14:textId="422F1E39" w:rsidR="00E06FD7" w:rsidRDefault="00E06FD7" w:rsidP="007C61F2">
      <w:pPr>
        <w:ind w:firstLine="420"/>
      </w:pPr>
      <w:r>
        <w:rPr>
          <w:rFonts w:hint="eastAsia"/>
        </w:rPr>
        <w:t>注：如果两个队列的</w:t>
      </w:r>
      <w:r>
        <w:rPr>
          <w:rFonts w:hint="eastAsia"/>
        </w:rPr>
        <w:t>key</w:t>
      </w:r>
      <w:r>
        <w:rPr>
          <w:rFonts w:hint="eastAsia"/>
        </w:rPr>
        <w:t>相同，两个队列都可以接受到消息</w:t>
      </w:r>
      <w:r w:rsidR="002959D6">
        <w:rPr>
          <w:rFonts w:hint="eastAsia"/>
        </w:rPr>
        <w:t>。</w:t>
      </w:r>
    </w:p>
    <w:p w14:paraId="3908C2DA" w14:textId="3A83C187" w:rsidR="004D1010" w:rsidRDefault="004D1010" w:rsidP="004D1010">
      <w:pPr>
        <w:pStyle w:val="3"/>
        <w:ind w:firstLine="420"/>
      </w:pPr>
      <w:r>
        <w:rPr>
          <w:rFonts w:hint="eastAsia"/>
        </w:rPr>
        <w:lastRenderedPageBreak/>
        <w:t>配置</w:t>
      </w:r>
    </w:p>
    <w:tbl>
      <w:tblPr>
        <w:tblStyle w:val="ab"/>
        <w:tblW w:w="0" w:type="auto"/>
        <w:tblLook w:val="04A0" w:firstRow="1" w:lastRow="0" w:firstColumn="1" w:lastColumn="0" w:noHBand="0" w:noVBand="1"/>
      </w:tblPr>
      <w:tblGrid>
        <w:gridCol w:w="8296"/>
      </w:tblGrid>
      <w:tr w:rsidR="004D1010" w14:paraId="50A2E1C9" w14:textId="77777777" w:rsidTr="004D1010">
        <w:tc>
          <w:tcPr>
            <w:tcW w:w="8296" w:type="dxa"/>
          </w:tcPr>
          <w:p w14:paraId="0E24860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2A37785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RabbitMqConf</w:t>
            </w:r>
            <w:proofErr w:type="spellEnd"/>
            <w:r>
              <w:rPr>
                <w:rFonts w:ascii="Consolas" w:eastAsiaTheme="minorEastAsia" w:hAnsi="Consolas" w:cs="Consolas"/>
                <w:bCs w:val="0"/>
                <w:color w:val="000000"/>
                <w:sz w:val="20"/>
                <w:szCs w:val="20"/>
              </w:rPr>
              <w:t xml:space="preserve"> {</w:t>
            </w:r>
          </w:p>
          <w:p w14:paraId="2D0F7BD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创建交换机</w:t>
            </w:r>
          </w:p>
          <w:p w14:paraId="460FAF37"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DirectExchange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directExchange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62C1BA54"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DirectExchange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"direct"</w:t>
            </w:r>
            <w:r>
              <w:rPr>
                <w:rFonts w:ascii="Consolas" w:eastAsiaTheme="minorEastAsia" w:hAnsi="Consolas" w:cs="Consolas"/>
                <w:bCs w:val="0"/>
                <w:color w:val="000000"/>
                <w:sz w:val="20"/>
                <w:szCs w:val="20"/>
              </w:rPr>
              <w:t>);</w:t>
            </w:r>
          </w:p>
          <w:p w14:paraId="3D16113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29E552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F347BAC"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1</w:t>
            </w:r>
          </w:p>
          <w:p w14:paraId="7B796786"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7B856B0C"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dirqueue1() {</w:t>
            </w:r>
          </w:p>
          <w:p w14:paraId="4868B6CD"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dir.queue</w:t>
            </w:r>
            <w:proofErr w:type="gramEnd"/>
            <w:r>
              <w:rPr>
                <w:rFonts w:ascii="Consolas" w:eastAsiaTheme="minorEastAsia" w:hAnsi="Consolas" w:cs="Consolas"/>
                <w:bCs w:val="0"/>
                <w:color w:val="2A00FF"/>
                <w:sz w:val="20"/>
                <w:szCs w:val="20"/>
              </w:rPr>
              <w:t>1"</w:t>
            </w:r>
            <w:r>
              <w:rPr>
                <w:rFonts w:ascii="Consolas" w:eastAsiaTheme="minorEastAsia" w:hAnsi="Consolas" w:cs="Consolas"/>
                <w:bCs w:val="0"/>
                <w:color w:val="000000"/>
                <w:sz w:val="20"/>
                <w:szCs w:val="20"/>
              </w:rPr>
              <w:t>);</w:t>
            </w:r>
          </w:p>
          <w:p w14:paraId="7439B1A8"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4617C68"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2</w:t>
            </w:r>
          </w:p>
          <w:p w14:paraId="0AEE7DB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7A59D0CF"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dirqueue2() {</w:t>
            </w:r>
          </w:p>
          <w:p w14:paraId="62AC94A7"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dir.queue</w:t>
            </w:r>
            <w:proofErr w:type="gramEnd"/>
            <w:r>
              <w:rPr>
                <w:rFonts w:ascii="Consolas" w:eastAsiaTheme="minorEastAsia" w:hAnsi="Consolas" w:cs="Consolas"/>
                <w:bCs w:val="0"/>
                <w:color w:val="2A00FF"/>
                <w:sz w:val="20"/>
                <w:szCs w:val="20"/>
              </w:rPr>
              <w:t>2"</w:t>
            </w:r>
            <w:r>
              <w:rPr>
                <w:rFonts w:ascii="Consolas" w:eastAsiaTheme="minorEastAsia" w:hAnsi="Consolas" w:cs="Consolas"/>
                <w:bCs w:val="0"/>
                <w:color w:val="000000"/>
                <w:sz w:val="20"/>
                <w:szCs w:val="20"/>
              </w:rPr>
              <w:t>);</w:t>
            </w:r>
          </w:p>
          <w:p w14:paraId="11CFA376"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5BEA2B5"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D74E67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并绑定一个</w:t>
            </w:r>
            <w:r>
              <w:rPr>
                <w:rFonts w:ascii="Consolas" w:eastAsiaTheme="minorEastAsia" w:hAnsi="Consolas" w:cs="Consolas"/>
                <w:bCs w:val="0"/>
                <w:color w:val="3F7F5F"/>
                <w:sz w:val="20"/>
                <w:szCs w:val="20"/>
              </w:rPr>
              <w:t>key</w:t>
            </w:r>
          </w:p>
          <w:p w14:paraId="68BA9F4C"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5A7E23AA"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direBinding1() {</w:t>
            </w:r>
          </w:p>
          <w:p w14:paraId="342B10AB"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(dirqueue1()).to(directExchange()</w:t>
            </w:r>
            <w:proofErr w:type="gramStart"/>
            <w:r>
              <w:rPr>
                <w:rFonts w:ascii="Consolas" w:eastAsiaTheme="minorEastAsia" w:hAnsi="Consolas" w:cs="Consolas"/>
                <w:bCs w:val="0"/>
                <w:color w:val="000000"/>
                <w:sz w:val="20"/>
                <w:szCs w:val="20"/>
              </w:rPr>
              <w:t>).with</w:t>
            </w:r>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"a.key"</w:t>
            </w:r>
            <w:r>
              <w:rPr>
                <w:rFonts w:ascii="Consolas" w:eastAsiaTheme="minorEastAsia" w:hAnsi="Consolas" w:cs="Consolas"/>
                <w:bCs w:val="0"/>
                <w:color w:val="000000"/>
                <w:sz w:val="20"/>
                <w:szCs w:val="20"/>
              </w:rPr>
              <w:t>);</w:t>
            </w:r>
          </w:p>
          <w:p w14:paraId="732B36C7"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p>
          <w:p w14:paraId="5BE15525"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E8C592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945693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并绑定一个</w:t>
            </w:r>
            <w:r>
              <w:rPr>
                <w:rFonts w:ascii="Consolas" w:eastAsiaTheme="minorEastAsia" w:hAnsi="Consolas" w:cs="Consolas"/>
                <w:bCs w:val="0"/>
                <w:color w:val="3F7F5F"/>
                <w:sz w:val="20"/>
                <w:szCs w:val="20"/>
              </w:rPr>
              <w:t>key</w:t>
            </w:r>
          </w:p>
          <w:p w14:paraId="16E3200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224F8DD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direBinding2() {</w:t>
            </w:r>
          </w:p>
          <w:p w14:paraId="61017C3F"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(dirqueue2()).to(directExchange()</w:t>
            </w:r>
            <w:proofErr w:type="gramStart"/>
            <w:r>
              <w:rPr>
                <w:rFonts w:ascii="Consolas" w:eastAsiaTheme="minorEastAsia" w:hAnsi="Consolas" w:cs="Consolas"/>
                <w:bCs w:val="0"/>
                <w:color w:val="000000"/>
                <w:sz w:val="20"/>
                <w:szCs w:val="20"/>
              </w:rPr>
              <w:t>).with</w:t>
            </w:r>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"b.key"</w:t>
            </w:r>
            <w:r>
              <w:rPr>
                <w:rFonts w:ascii="Consolas" w:eastAsiaTheme="minorEastAsia" w:hAnsi="Consolas" w:cs="Consolas"/>
                <w:bCs w:val="0"/>
                <w:color w:val="000000"/>
                <w:sz w:val="20"/>
                <w:szCs w:val="20"/>
              </w:rPr>
              <w:t>);</w:t>
            </w:r>
          </w:p>
          <w:p w14:paraId="1108627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p>
          <w:p w14:paraId="4A58EDAD" w14:textId="09B73AF1" w:rsidR="004D1010" w:rsidRDefault="004D1010" w:rsidP="004D1010">
            <w:pPr>
              <w:ind w:firstLineChars="0" w:firstLine="0"/>
            </w:pPr>
            <w:r>
              <w:rPr>
                <w:rFonts w:ascii="Consolas" w:eastAsiaTheme="minorEastAsia" w:hAnsi="Consolas" w:cs="Consolas"/>
                <w:bCs w:val="0"/>
                <w:color w:val="000000"/>
                <w:sz w:val="20"/>
                <w:szCs w:val="20"/>
              </w:rPr>
              <w:tab/>
              <w:t>}</w:t>
            </w:r>
          </w:p>
        </w:tc>
      </w:tr>
    </w:tbl>
    <w:p w14:paraId="6BA42571" w14:textId="77777777" w:rsidR="004D1010" w:rsidRPr="004D1010" w:rsidRDefault="004D1010" w:rsidP="004D1010">
      <w:pPr>
        <w:ind w:firstLine="420"/>
      </w:pPr>
    </w:p>
    <w:p w14:paraId="50A90952" w14:textId="6E3D72F2" w:rsidR="004D1010" w:rsidRDefault="005A53FF" w:rsidP="005A53FF">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5A53FF" w14:paraId="76794837" w14:textId="77777777" w:rsidTr="005A53FF">
        <w:tc>
          <w:tcPr>
            <w:tcW w:w="8296" w:type="dxa"/>
          </w:tcPr>
          <w:p w14:paraId="24328E00"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427E5132"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RabbitTemplate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02FDB1AD"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5995EA66"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contextLoads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674E3FDE"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proofErr w:type="spellStart"/>
            <w:r>
              <w:rPr>
                <w:rFonts w:ascii="Consolas" w:eastAsiaTheme="minorEastAsia" w:hAnsi="Consolas" w:cs="Consolas"/>
                <w:bCs w:val="0"/>
                <w:color w:val="3F7F5F"/>
                <w:sz w:val="20"/>
                <w:szCs w:val="20"/>
              </w:rPr>
              <w:t>a.key</w:t>
            </w:r>
            <w:proofErr w:type="spellEnd"/>
            <w:r>
              <w:rPr>
                <w:rFonts w:ascii="Consolas" w:eastAsiaTheme="minorEastAsia" w:hAnsi="Consolas" w:cs="Consolas"/>
                <w:bCs w:val="0"/>
                <w:color w:val="3F7F5F"/>
                <w:sz w:val="20"/>
                <w:szCs w:val="20"/>
              </w:rPr>
              <w:t>，将会进入</w:t>
            </w:r>
            <w:r>
              <w:rPr>
                <w:rFonts w:ascii="Consolas" w:eastAsiaTheme="minorEastAsia" w:hAnsi="Consolas" w:cs="Consolas"/>
                <w:bCs w:val="0"/>
                <w:color w:val="3F7F5F"/>
                <w:sz w:val="20"/>
                <w:szCs w:val="20"/>
              </w:rPr>
              <w:t>dir.queue1</w:t>
            </w:r>
            <w:r>
              <w:rPr>
                <w:rFonts w:ascii="Consolas" w:eastAsiaTheme="minorEastAsia" w:hAnsi="Consolas" w:cs="Consolas"/>
                <w:bCs w:val="0"/>
                <w:color w:val="3F7F5F"/>
                <w:sz w:val="20"/>
                <w:szCs w:val="20"/>
              </w:rPr>
              <w:t>队列</w:t>
            </w:r>
          </w:p>
          <w:p w14:paraId="3FF51F4F"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dir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a.key</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39BEF69C"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proofErr w:type="spellStart"/>
            <w:r>
              <w:rPr>
                <w:rFonts w:ascii="Consolas" w:eastAsiaTheme="minorEastAsia" w:hAnsi="Consolas" w:cs="Consolas"/>
                <w:bCs w:val="0"/>
                <w:color w:val="3F7F5F"/>
                <w:sz w:val="20"/>
                <w:szCs w:val="20"/>
              </w:rPr>
              <w:t>a.key</w:t>
            </w:r>
            <w:proofErr w:type="spellEnd"/>
            <w:r>
              <w:rPr>
                <w:rFonts w:ascii="Consolas" w:eastAsiaTheme="minorEastAsia" w:hAnsi="Consolas" w:cs="Consolas"/>
                <w:bCs w:val="0"/>
                <w:color w:val="3F7F5F"/>
                <w:sz w:val="20"/>
                <w:szCs w:val="20"/>
              </w:rPr>
              <w:t>，将会进入</w:t>
            </w:r>
            <w:r>
              <w:rPr>
                <w:rFonts w:ascii="Consolas" w:eastAsiaTheme="minorEastAsia" w:hAnsi="Consolas" w:cs="Consolas"/>
                <w:bCs w:val="0"/>
                <w:color w:val="3F7F5F"/>
                <w:sz w:val="20"/>
                <w:szCs w:val="20"/>
              </w:rPr>
              <w:t>dir.queue1</w:t>
            </w:r>
            <w:r>
              <w:rPr>
                <w:rFonts w:ascii="Consolas" w:eastAsiaTheme="minorEastAsia" w:hAnsi="Consolas" w:cs="Consolas"/>
                <w:bCs w:val="0"/>
                <w:color w:val="3F7F5F"/>
                <w:sz w:val="20"/>
                <w:szCs w:val="20"/>
              </w:rPr>
              <w:t>队列</w:t>
            </w:r>
          </w:p>
          <w:p w14:paraId="6E07A180"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dir</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b.key</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5D99F5D8" w14:textId="35CB9BBE" w:rsidR="005A53FF" w:rsidRDefault="005A53FF" w:rsidP="005A53FF">
            <w:pPr>
              <w:ind w:firstLineChars="0" w:firstLine="0"/>
            </w:pPr>
            <w:r>
              <w:rPr>
                <w:rFonts w:ascii="Consolas" w:eastAsiaTheme="minorEastAsia" w:hAnsi="Consolas" w:cs="Consolas"/>
                <w:bCs w:val="0"/>
                <w:color w:val="000000"/>
                <w:sz w:val="20"/>
                <w:szCs w:val="20"/>
              </w:rPr>
              <w:tab/>
              <w:t>}</w:t>
            </w:r>
          </w:p>
        </w:tc>
      </w:tr>
    </w:tbl>
    <w:p w14:paraId="466F9E88" w14:textId="5F38F95E" w:rsidR="005A53FF" w:rsidRDefault="008927D4" w:rsidP="008927D4">
      <w:pPr>
        <w:pStyle w:val="3"/>
        <w:ind w:firstLine="420"/>
      </w:pPr>
      <w:r>
        <w:rPr>
          <w:rFonts w:hint="eastAsia"/>
        </w:rPr>
        <w:lastRenderedPageBreak/>
        <w:t>结果</w:t>
      </w:r>
    </w:p>
    <w:p w14:paraId="27C36B35" w14:textId="33A0D669" w:rsidR="008927D4" w:rsidRPr="008927D4" w:rsidRDefault="008927D4" w:rsidP="008927D4">
      <w:pPr>
        <w:ind w:firstLine="420"/>
      </w:pPr>
      <w:r>
        <w:rPr>
          <w:noProof/>
        </w:rPr>
        <w:drawing>
          <wp:inline distT="0" distB="0" distL="0" distR="0" wp14:anchorId="3C4E3F01" wp14:editId="06EFD09C">
            <wp:extent cx="5274310" cy="206311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63115"/>
                    </a:xfrm>
                    <a:prstGeom prst="rect">
                      <a:avLst/>
                    </a:prstGeom>
                  </pic:spPr>
                </pic:pic>
              </a:graphicData>
            </a:graphic>
          </wp:inline>
        </w:drawing>
      </w:r>
    </w:p>
    <w:p w14:paraId="404D2FE3" w14:textId="07D4B9BA" w:rsidR="002803D0" w:rsidRPr="002803D0" w:rsidRDefault="002803D0" w:rsidP="002803D0">
      <w:pPr>
        <w:ind w:firstLine="420"/>
      </w:pPr>
    </w:p>
    <w:p w14:paraId="3D7841C9" w14:textId="711E6692" w:rsidR="003A606C" w:rsidRDefault="008927D4" w:rsidP="002803D0">
      <w:pPr>
        <w:ind w:firstLine="420"/>
      </w:pPr>
      <w:r>
        <w:rPr>
          <w:noProof/>
        </w:rPr>
        <w:drawing>
          <wp:inline distT="0" distB="0" distL="0" distR="0" wp14:anchorId="20F86F57" wp14:editId="0164D166">
            <wp:extent cx="5274310" cy="740410"/>
            <wp:effectExtent l="0" t="0" r="2540"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40410"/>
                    </a:xfrm>
                    <a:prstGeom prst="rect">
                      <a:avLst/>
                    </a:prstGeom>
                  </pic:spPr>
                </pic:pic>
              </a:graphicData>
            </a:graphic>
          </wp:inline>
        </w:drawing>
      </w:r>
    </w:p>
    <w:p w14:paraId="072C50BC" w14:textId="107381E7" w:rsidR="003A606C" w:rsidRDefault="003A606C" w:rsidP="003A606C">
      <w:pPr>
        <w:pStyle w:val="2"/>
      </w:pPr>
      <w:bookmarkStart w:id="6" w:name="_Hlk3278236"/>
      <w:r w:rsidRPr="003A606C">
        <w:rPr>
          <w:rFonts w:hint="eastAsia"/>
        </w:rPr>
        <w:t xml:space="preserve">Topic </w:t>
      </w:r>
      <w:r w:rsidRPr="003A606C">
        <w:rPr>
          <w:rFonts w:hint="eastAsia"/>
        </w:rPr>
        <w:t>（通配符模式）</w:t>
      </w:r>
    </w:p>
    <w:p w14:paraId="6625A64F" w14:textId="77777777" w:rsidR="003A606C" w:rsidRDefault="003A606C" w:rsidP="003A606C">
      <w:pPr>
        <w:ind w:firstLine="420"/>
      </w:pPr>
      <w:bookmarkStart w:id="7" w:name="_Hlk3278249"/>
      <w:bookmarkEnd w:id="6"/>
      <w:r>
        <w:rPr>
          <w:rFonts w:hint="eastAsia"/>
        </w:rPr>
        <w:t>按照正则表达式模糊匹配：用消息的</w:t>
      </w:r>
      <w:r>
        <w:t>Routing Key</w:t>
      </w:r>
      <w:r>
        <w:t>与</w:t>
      </w:r>
      <w:r>
        <w:t xml:space="preserve"> Exchange</w:t>
      </w:r>
      <w:r>
        <w:t>和</w:t>
      </w:r>
      <w:r>
        <w:t>Queue</w:t>
      </w:r>
      <w:r>
        <w:tab/>
      </w:r>
      <w:r>
        <w:t>之间的</w:t>
      </w:r>
      <w:r>
        <w:t>Binding Key</w:t>
      </w:r>
      <w:r>
        <w:t>进行模糊匹配，如果匹配成功，将消息分发到该</w:t>
      </w:r>
      <w:r>
        <w:t>Queue</w:t>
      </w:r>
      <w:r>
        <w:t>。</w:t>
      </w:r>
    </w:p>
    <w:bookmarkEnd w:id="7"/>
    <w:p w14:paraId="3A4B2EFE" w14:textId="35B694FA" w:rsidR="003A606C" w:rsidRDefault="003A606C" w:rsidP="003A606C">
      <w:pPr>
        <w:ind w:firstLine="420"/>
      </w:pPr>
      <w:r>
        <w:t>Routing Key</w:t>
      </w:r>
      <w:r>
        <w:t>是一个</w:t>
      </w:r>
      <w:proofErr w:type="gramStart"/>
      <w:r>
        <w:t>句点号</w:t>
      </w:r>
      <w:proofErr w:type="gramEnd"/>
      <w:r>
        <w:t>“. ”</w:t>
      </w:r>
      <w:r>
        <w:t>分隔的字符串（我们将被</w:t>
      </w:r>
      <w:proofErr w:type="gramStart"/>
      <w:r>
        <w:t>句点号</w:t>
      </w:r>
      <w:proofErr w:type="gramEnd"/>
      <w:r>
        <w:t>“. ”</w:t>
      </w:r>
      <w:r>
        <w:t>分隔开的每一段独立的字符串称为一个单词）。</w:t>
      </w:r>
      <w:r>
        <w:t>Binding Key</w:t>
      </w:r>
      <w:r>
        <w:t>与</w:t>
      </w:r>
      <w:r>
        <w:t>Routing Key</w:t>
      </w:r>
      <w:r>
        <w:t>一样也是</w:t>
      </w:r>
      <w:proofErr w:type="gramStart"/>
      <w:r>
        <w:t>句点号</w:t>
      </w:r>
      <w:proofErr w:type="gramEnd"/>
      <w:r>
        <w:t>“. ”</w:t>
      </w:r>
      <w:r>
        <w:t>分隔的字符串。</w:t>
      </w:r>
      <w:r>
        <w:t>Binding Key</w:t>
      </w:r>
      <w:r>
        <w:t>中可以存在两种特殊字符</w:t>
      </w:r>
      <w:r>
        <w:t>“ * ”</w:t>
      </w:r>
      <w:r>
        <w:t>与</w:t>
      </w:r>
      <w:r>
        <w:t>“#”</w:t>
      </w:r>
      <w:r>
        <w:t>，用于做模糊匹配，其中</w:t>
      </w:r>
      <w:r>
        <w:t>“*”</w:t>
      </w:r>
      <w:r>
        <w:t>用于匹配一个单词，</w:t>
      </w:r>
      <w:r>
        <w:t>“#”</w:t>
      </w:r>
      <w:r>
        <w:t>用于匹配多个单词（可以是零个）。</w:t>
      </w:r>
    </w:p>
    <w:p w14:paraId="5321D861" w14:textId="41E7F55F" w:rsidR="001B0FE3" w:rsidRDefault="001B0FE3" w:rsidP="001B0FE3">
      <w:pPr>
        <w:ind w:firstLine="420"/>
      </w:pPr>
      <w:r>
        <w:rPr>
          <w:rFonts w:hint="eastAsia"/>
        </w:rPr>
        <w:t>将路由键和</w:t>
      </w:r>
      <w:proofErr w:type="gramStart"/>
      <w:r>
        <w:rPr>
          <w:rFonts w:hint="eastAsia"/>
        </w:rPr>
        <w:t>某模式</w:t>
      </w:r>
      <w:proofErr w:type="gramEnd"/>
      <w:r>
        <w:rPr>
          <w:rFonts w:hint="eastAsia"/>
        </w:rPr>
        <w:t>进行匹配。此时队列需要绑定要一个模式上。符号“</w:t>
      </w:r>
      <w:r>
        <w:t>#”</w:t>
      </w:r>
      <w:r>
        <w:t>匹配一个或多个词，符号</w:t>
      </w:r>
      <w:r>
        <w:t>“*”</w:t>
      </w:r>
      <w:r>
        <w:t>匹配不多不少一个词。</w:t>
      </w:r>
    </w:p>
    <w:p w14:paraId="6E29E6A9" w14:textId="0D604948" w:rsidR="001B0FE3" w:rsidRPr="001B0FE3" w:rsidRDefault="001B0FE3" w:rsidP="001B0FE3">
      <w:pPr>
        <w:ind w:firstLine="420"/>
      </w:pPr>
      <w:bookmarkStart w:id="8" w:name="_Hlk3278276"/>
      <w:r>
        <w:rPr>
          <w:rFonts w:hint="eastAsia"/>
        </w:rPr>
        <w:t>因此“</w:t>
      </w:r>
      <w:r>
        <w:t>audit.#”</w:t>
      </w:r>
      <w:r>
        <w:t>能够匹配到</w:t>
      </w:r>
      <w:r>
        <w:t>“</w:t>
      </w:r>
      <w:proofErr w:type="spellStart"/>
      <w:r>
        <w:t>audit.irs.corporate</w:t>
      </w:r>
      <w:proofErr w:type="spellEnd"/>
      <w:r>
        <w:t>”</w:t>
      </w:r>
      <w:r>
        <w:t>，但是</w:t>
      </w:r>
      <w:r>
        <w:t xml:space="preserve">“audit.*” </w:t>
      </w:r>
      <w:r>
        <w:t>只会匹配到</w:t>
      </w:r>
      <w:r>
        <w:t>“</w:t>
      </w:r>
      <w:proofErr w:type="spellStart"/>
      <w:r>
        <w:t>audit.irs</w:t>
      </w:r>
      <w:proofErr w:type="spellEnd"/>
      <w:r>
        <w:t>”</w:t>
      </w:r>
    </w:p>
    <w:bookmarkEnd w:id="8"/>
    <w:p w14:paraId="387E0ED1" w14:textId="5882D143" w:rsidR="001B0FE3" w:rsidRDefault="001B0FE3" w:rsidP="001B0FE3">
      <w:pPr>
        <w:ind w:firstLine="420"/>
      </w:pPr>
      <w:r>
        <w:rPr>
          <w:rFonts w:hint="eastAsia"/>
        </w:rPr>
        <w:t>如图：</w:t>
      </w:r>
    </w:p>
    <w:p w14:paraId="7E9CEB9D" w14:textId="71D98290" w:rsidR="004B07D7" w:rsidRDefault="00D73B2E" w:rsidP="00D73B2E">
      <w:pPr>
        <w:ind w:firstLineChars="0" w:firstLine="0"/>
      </w:pPr>
      <w:r>
        <w:rPr>
          <w:noProof/>
        </w:rPr>
        <w:lastRenderedPageBreak/>
        <w:drawing>
          <wp:inline distT="0" distB="0" distL="0" distR="0" wp14:anchorId="1497C7F3" wp14:editId="117FE0A3">
            <wp:extent cx="5257800" cy="2842260"/>
            <wp:effectExtent l="0" t="0" r="0" b="0"/>
            <wp:docPr id="302" name="图片 302" descr="https://images2015.cnblogs.com/blog/841496/201605/841496-20160524225741756-190943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841496/201605/841496-20160524225741756-19094397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2842260"/>
                    </a:xfrm>
                    <a:prstGeom prst="rect">
                      <a:avLst/>
                    </a:prstGeom>
                    <a:noFill/>
                    <a:ln>
                      <a:noFill/>
                    </a:ln>
                  </pic:spPr>
                </pic:pic>
              </a:graphicData>
            </a:graphic>
          </wp:inline>
        </w:drawing>
      </w:r>
    </w:p>
    <w:p w14:paraId="38CDD189" w14:textId="77777777" w:rsidR="00E3022B" w:rsidRDefault="00E3022B" w:rsidP="003A606C">
      <w:pPr>
        <w:ind w:firstLine="420"/>
      </w:pPr>
    </w:p>
    <w:p w14:paraId="6955A1E6" w14:textId="38A5ACB3" w:rsidR="004B07D7" w:rsidRDefault="00AE57D4" w:rsidP="00AE57D4">
      <w:pPr>
        <w:pStyle w:val="3"/>
        <w:ind w:firstLine="420"/>
      </w:pPr>
      <w:r>
        <w:rPr>
          <w:rFonts w:hint="eastAsia"/>
        </w:rPr>
        <w:t>config</w:t>
      </w:r>
    </w:p>
    <w:tbl>
      <w:tblPr>
        <w:tblStyle w:val="ab"/>
        <w:tblW w:w="0" w:type="auto"/>
        <w:tblLook w:val="04A0" w:firstRow="1" w:lastRow="0" w:firstColumn="1" w:lastColumn="0" w:noHBand="0" w:noVBand="1"/>
      </w:tblPr>
      <w:tblGrid>
        <w:gridCol w:w="8296"/>
      </w:tblGrid>
      <w:tr w:rsidR="00AE57D4" w14:paraId="2A274097" w14:textId="77777777" w:rsidTr="00AE57D4">
        <w:tc>
          <w:tcPr>
            <w:tcW w:w="8296" w:type="dxa"/>
          </w:tcPr>
          <w:p w14:paraId="33893FEB"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//==========================topic=============================//</w:t>
            </w:r>
          </w:p>
          <w:p w14:paraId="3365E7C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677962C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36CE7F6C"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TopicExchange</w:t>
            </w:r>
            <w:proofErr w:type="spellEnd"/>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topicExchange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AFB2EFF"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TopicExchange</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"top"</w:t>
            </w:r>
            <w:r>
              <w:rPr>
                <w:rFonts w:ascii="Consolas" w:eastAsiaTheme="minorEastAsia" w:hAnsi="Consolas" w:cs="Consolas"/>
                <w:bCs w:val="0"/>
                <w:color w:val="000000"/>
                <w:sz w:val="20"/>
                <w:szCs w:val="20"/>
              </w:rPr>
              <w:t>);</w:t>
            </w:r>
          </w:p>
          <w:p w14:paraId="0146C189"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27B5088"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FCD27E2"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1</w:t>
            </w:r>
          </w:p>
          <w:p w14:paraId="1C7FCA1B"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6D792417"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topqueue1() {</w:t>
            </w:r>
          </w:p>
          <w:p w14:paraId="5B6A8A57"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top.queue</w:t>
            </w:r>
            <w:proofErr w:type="gramEnd"/>
            <w:r>
              <w:rPr>
                <w:rFonts w:ascii="Consolas" w:eastAsiaTheme="minorEastAsia" w:hAnsi="Consolas" w:cs="Consolas"/>
                <w:bCs w:val="0"/>
                <w:color w:val="2A00FF"/>
                <w:sz w:val="20"/>
                <w:szCs w:val="20"/>
              </w:rPr>
              <w:t>1"</w:t>
            </w:r>
            <w:r>
              <w:rPr>
                <w:rFonts w:ascii="Consolas" w:eastAsiaTheme="minorEastAsia" w:hAnsi="Consolas" w:cs="Consolas"/>
                <w:bCs w:val="0"/>
                <w:color w:val="000000"/>
                <w:sz w:val="20"/>
                <w:szCs w:val="20"/>
              </w:rPr>
              <w:t>);</w:t>
            </w:r>
          </w:p>
          <w:p w14:paraId="214A172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266199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2</w:t>
            </w:r>
          </w:p>
          <w:p w14:paraId="11EF9B95"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303056AE"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topqueue2() {</w:t>
            </w:r>
          </w:p>
          <w:p w14:paraId="497A29DA"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top.queue</w:t>
            </w:r>
            <w:proofErr w:type="gramEnd"/>
            <w:r>
              <w:rPr>
                <w:rFonts w:ascii="Consolas" w:eastAsiaTheme="minorEastAsia" w:hAnsi="Consolas" w:cs="Consolas"/>
                <w:bCs w:val="0"/>
                <w:color w:val="2A00FF"/>
                <w:sz w:val="20"/>
                <w:szCs w:val="20"/>
              </w:rPr>
              <w:t>2"</w:t>
            </w:r>
            <w:r>
              <w:rPr>
                <w:rFonts w:ascii="Consolas" w:eastAsiaTheme="minorEastAsia" w:hAnsi="Consolas" w:cs="Consolas"/>
                <w:bCs w:val="0"/>
                <w:color w:val="000000"/>
                <w:sz w:val="20"/>
                <w:szCs w:val="20"/>
              </w:rPr>
              <w:t>);</w:t>
            </w:r>
          </w:p>
          <w:p w14:paraId="6EA4657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3D554D5"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A2437B0"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绑定一个模糊匹配的</w:t>
            </w:r>
            <w:r>
              <w:rPr>
                <w:rFonts w:ascii="Consolas" w:eastAsiaTheme="minorEastAsia" w:hAnsi="Consolas" w:cs="Consolas"/>
                <w:bCs w:val="0"/>
                <w:color w:val="3F7F5F"/>
                <w:sz w:val="20"/>
                <w:szCs w:val="20"/>
              </w:rPr>
              <w:t>key</w:t>
            </w:r>
          </w:p>
          <w:p w14:paraId="7A79194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12CB976E"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direBinding1() {</w:t>
            </w:r>
          </w:p>
          <w:p w14:paraId="056EF3EC" w14:textId="77777777" w:rsidR="00971495" w:rsidRDefault="00AE57D4" w:rsidP="00AE57D4">
            <w:pPr>
              <w:autoSpaceDE w:val="0"/>
              <w:autoSpaceDN w:val="0"/>
              <w:adjustRightInd w:val="0"/>
              <w:ind w:firstLineChars="0" w:firstLine="0"/>
              <w:jc w:val="left"/>
              <w:rPr>
                <w:rFonts w:ascii="Consolas" w:eastAsiaTheme="minorEastAsia" w:hAnsi="Consolas" w:cs="Consolas"/>
                <w:bCs w:val="0"/>
                <w:color w:val="FF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(topqueue1()).to(topicExchange()</w:t>
            </w:r>
            <w:proofErr w:type="gramStart"/>
            <w:r w:rsidRPr="00AE57D4">
              <w:rPr>
                <w:rFonts w:ascii="Consolas" w:eastAsiaTheme="minorEastAsia" w:hAnsi="Consolas" w:cs="Consolas"/>
                <w:bCs w:val="0"/>
                <w:color w:val="FF0000"/>
                <w:sz w:val="20"/>
                <w:szCs w:val="20"/>
              </w:rPr>
              <w:t>).with</w:t>
            </w:r>
            <w:proofErr w:type="gramEnd"/>
            <w:r w:rsidRPr="00AE57D4">
              <w:rPr>
                <w:rFonts w:ascii="Consolas" w:eastAsiaTheme="minorEastAsia" w:hAnsi="Consolas" w:cs="Consolas"/>
                <w:bCs w:val="0"/>
                <w:color w:val="FF0000"/>
                <w:sz w:val="20"/>
                <w:szCs w:val="20"/>
              </w:rPr>
              <w:t>("*.key");</w:t>
            </w:r>
          </w:p>
          <w:p w14:paraId="277D1A53" w14:textId="7D7A9660" w:rsidR="00AE57D4" w:rsidRDefault="00971495"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FF0000"/>
                <w:sz w:val="20"/>
                <w:szCs w:val="20"/>
              </w:rPr>
              <w:t xml:space="preserve"> </w:t>
            </w:r>
            <w:r>
              <w:rPr>
                <w:rFonts w:ascii="Consolas" w:eastAsiaTheme="minorEastAsia" w:hAnsi="Consolas" w:cs="Consolas"/>
                <w:bCs w:val="0"/>
                <w:color w:val="FF0000"/>
                <w:sz w:val="20"/>
                <w:szCs w:val="20"/>
              </w:rPr>
              <w:t xml:space="preserve">                                                         </w:t>
            </w:r>
            <w:r w:rsidR="00AE57D4">
              <w:rPr>
                <w:rFonts w:ascii="Consolas" w:eastAsiaTheme="minorEastAsia" w:hAnsi="Consolas" w:cs="Consolas" w:hint="eastAsia"/>
                <w:bCs w:val="0"/>
                <w:color w:val="FF0000"/>
                <w:sz w:val="20"/>
                <w:szCs w:val="20"/>
              </w:rPr>
              <w:t>匹配格式</w:t>
            </w:r>
          </w:p>
          <w:p w14:paraId="0567A0F2"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p>
          <w:p w14:paraId="73961FA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1485AC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p>
          <w:p w14:paraId="2FCF3E5D"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并绑定一个</w:t>
            </w:r>
            <w:r>
              <w:rPr>
                <w:rFonts w:ascii="Consolas" w:eastAsiaTheme="minorEastAsia" w:hAnsi="Consolas" w:cs="Consolas"/>
                <w:bCs w:val="0"/>
                <w:color w:val="3F7F5F"/>
                <w:sz w:val="20"/>
                <w:szCs w:val="20"/>
              </w:rPr>
              <w:t>key</w:t>
            </w:r>
          </w:p>
          <w:p w14:paraId="3C9846DC"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38E32DEE"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direBinding2() {</w:t>
            </w:r>
          </w:p>
          <w:p w14:paraId="7E65CC4A"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(topqueue2()).to(topicExchange()</w:t>
            </w:r>
            <w:proofErr w:type="gramStart"/>
            <w:r>
              <w:rPr>
                <w:rFonts w:ascii="Consolas" w:eastAsiaTheme="minorEastAsia" w:hAnsi="Consolas" w:cs="Consolas"/>
                <w:bCs w:val="0"/>
                <w:color w:val="000000"/>
                <w:sz w:val="20"/>
                <w:szCs w:val="20"/>
              </w:rPr>
              <w:t>)</w:t>
            </w:r>
            <w:r w:rsidRPr="00AE57D4">
              <w:rPr>
                <w:rFonts w:ascii="Consolas" w:eastAsiaTheme="minorEastAsia" w:hAnsi="Consolas" w:cs="Consolas"/>
                <w:bCs w:val="0"/>
                <w:color w:val="FF0000"/>
                <w:sz w:val="20"/>
                <w:szCs w:val="20"/>
              </w:rPr>
              <w:t>.with</w:t>
            </w:r>
            <w:proofErr w:type="gramEnd"/>
            <w:r w:rsidRPr="00AE57D4">
              <w:rPr>
                <w:rFonts w:ascii="Consolas" w:eastAsiaTheme="minorEastAsia" w:hAnsi="Consolas" w:cs="Consolas"/>
                <w:bCs w:val="0"/>
                <w:color w:val="FF0000"/>
                <w:sz w:val="20"/>
                <w:szCs w:val="20"/>
              </w:rPr>
              <w:t>("#.key");</w:t>
            </w:r>
          </w:p>
          <w:p w14:paraId="225B2201" w14:textId="17654CCE"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r w:rsidR="00811DDE">
              <w:rPr>
                <w:rFonts w:ascii="Consolas" w:eastAsiaTheme="minorEastAsia" w:hAnsi="Consolas" w:cs="Consolas"/>
                <w:bCs w:val="0"/>
                <w:color w:val="000000"/>
                <w:sz w:val="20"/>
                <w:szCs w:val="20"/>
              </w:rPr>
              <w:t xml:space="preserve">                                     </w:t>
            </w:r>
            <w:r w:rsidR="00811DDE">
              <w:rPr>
                <w:rFonts w:ascii="Consolas" w:eastAsiaTheme="minorEastAsia" w:hAnsi="Consolas" w:cs="Consolas"/>
                <w:bCs w:val="0"/>
                <w:color w:val="FF0000"/>
                <w:sz w:val="20"/>
                <w:szCs w:val="20"/>
              </w:rPr>
              <w:t xml:space="preserve"> </w:t>
            </w:r>
            <w:r w:rsidR="00811DDE">
              <w:rPr>
                <w:rFonts w:ascii="Consolas" w:eastAsiaTheme="minorEastAsia" w:hAnsi="Consolas" w:cs="Consolas" w:hint="eastAsia"/>
                <w:bCs w:val="0"/>
                <w:color w:val="FF0000"/>
                <w:sz w:val="20"/>
                <w:szCs w:val="20"/>
              </w:rPr>
              <w:t>匹配格式</w:t>
            </w:r>
          </w:p>
          <w:p w14:paraId="6B76083F" w14:textId="1D34423A" w:rsidR="00AE57D4" w:rsidRDefault="00AE57D4" w:rsidP="00AE57D4">
            <w:pPr>
              <w:ind w:firstLineChars="0" w:firstLine="0"/>
            </w:pPr>
            <w:r>
              <w:rPr>
                <w:rFonts w:ascii="Consolas" w:eastAsiaTheme="minorEastAsia" w:hAnsi="Consolas" w:cs="Consolas"/>
                <w:bCs w:val="0"/>
                <w:color w:val="000000"/>
                <w:sz w:val="20"/>
                <w:szCs w:val="20"/>
              </w:rPr>
              <w:tab/>
              <w:t>}</w:t>
            </w:r>
          </w:p>
        </w:tc>
      </w:tr>
    </w:tbl>
    <w:p w14:paraId="46DF2532" w14:textId="0BCE5D20" w:rsidR="00AE57D4" w:rsidRDefault="00A65DF0" w:rsidP="00A65DF0">
      <w:pPr>
        <w:pStyle w:val="3"/>
        <w:ind w:firstLine="420"/>
      </w:pPr>
      <w:r>
        <w:rPr>
          <w:rFonts w:hint="eastAsia"/>
        </w:rPr>
        <w:lastRenderedPageBreak/>
        <w:t>测试</w:t>
      </w:r>
    </w:p>
    <w:tbl>
      <w:tblPr>
        <w:tblStyle w:val="ab"/>
        <w:tblW w:w="0" w:type="auto"/>
        <w:tblLook w:val="04A0" w:firstRow="1" w:lastRow="0" w:firstColumn="1" w:lastColumn="0" w:noHBand="0" w:noVBand="1"/>
      </w:tblPr>
      <w:tblGrid>
        <w:gridCol w:w="8296"/>
      </w:tblGrid>
      <w:tr w:rsidR="00A65DF0" w14:paraId="462695EF" w14:textId="77777777" w:rsidTr="00A65DF0">
        <w:tc>
          <w:tcPr>
            <w:tcW w:w="8296" w:type="dxa"/>
          </w:tcPr>
          <w:p w14:paraId="5A0CBC0A"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RabiitmqDomoApplicationTests</w:t>
            </w:r>
            <w:proofErr w:type="spellEnd"/>
            <w:r>
              <w:rPr>
                <w:rFonts w:ascii="Consolas" w:eastAsiaTheme="minorEastAsia" w:hAnsi="Consolas" w:cs="Consolas"/>
                <w:bCs w:val="0"/>
                <w:color w:val="000000"/>
                <w:sz w:val="20"/>
                <w:szCs w:val="20"/>
              </w:rPr>
              <w:t xml:space="preserve"> {</w:t>
            </w:r>
          </w:p>
          <w:p w14:paraId="3596A52C"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6F4B6525"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RabbitTemplate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3A742651"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14EEBE3B"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contextLoads</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260497E1" w14:textId="2C08B2BD"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proofErr w:type="spellStart"/>
            <w:r>
              <w:rPr>
                <w:rFonts w:ascii="Consolas" w:eastAsiaTheme="minorEastAsia" w:hAnsi="Consolas" w:cs="Consolas"/>
                <w:bCs w:val="0"/>
                <w:color w:val="3F7F5F"/>
                <w:sz w:val="20"/>
                <w:szCs w:val="20"/>
              </w:rPr>
              <w:t>a.key</w:t>
            </w:r>
            <w:proofErr w:type="spellEnd"/>
            <w:r>
              <w:rPr>
                <w:rFonts w:ascii="Consolas" w:eastAsiaTheme="minorEastAsia" w:hAnsi="Consolas" w:cs="Consolas"/>
                <w:bCs w:val="0"/>
                <w:color w:val="3F7F5F"/>
                <w:sz w:val="20"/>
                <w:szCs w:val="20"/>
              </w:rPr>
              <w:t>，两个队列都进入</w:t>
            </w:r>
            <w:r>
              <w:rPr>
                <w:rFonts w:ascii="Consolas" w:eastAsiaTheme="minorEastAsia" w:hAnsi="Consolas" w:cs="Consolas"/>
                <w:bCs w:val="0"/>
                <w:color w:val="3F7F5F"/>
                <w:sz w:val="20"/>
                <w:szCs w:val="20"/>
              </w:rPr>
              <w:t xml:space="preserve"> #.key</w:t>
            </w:r>
            <w:r>
              <w:rPr>
                <w:rFonts w:ascii="Consolas" w:eastAsiaTheme="minorEastAsia" w:hAnsi="Consolas" w:cs="Consolas"/>
                <w:bCs w:val="0"/>
                <w:color w:val="3F7F5F"/>
                <w:sz w:val="20"/>
                <w:szCs w:val="20"/>
              </w:rPr>
              <w:t>和</w:t>
            </w:r>
            <w:r>
              <w:rPr>
                <w:rFonts w:ascii="Consolas" w:eastAsiaTheme="minorEastAsia" w:hAnsi="Consolas" w:cs="Consolas"/>
                <w:bCs w:val="0"/>
                <w:color w:val="3F7F5F"/>
                <w:sz w:val="20"/>
                <w:szCs w:val="20"/>
              </w:rPr>
              <w:t>*.key</w:t>
            </w:r>
            <w:r w:rsidR="00A51455">
              <w:rPr>
                <w:rFonts w:ascii="Consolas" w:eastAsiaTheme="minorEastAsia" w:hAnsi="Consolas" w:cs="Consolas" w:hint="eastAsia"/>
                <w:bCs w:val="0"/>
                <w:color w:val="3F7F5F"/>
                <w:sz w:val="20"/>
                <w:szCs w:val="20"/>
              </w:rPr>
              <w:t>，只会匹配一个单词</w:t>
            </w:r>
          </w:p>
          <w:p w14:paraId="1943604B"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00"/>
                <w:sz w:val="20"/>
                <w:szCs w:val="20"/>
                <w:u w:val="single"/>
              </w:rPr>
              <w:t>template</w:t>
            </w:r>
            <w:r>
              <w:rPr>
                <w:rFonts w:ascii="Consolas" w:eastAsiaTheme="minorEastAsia" w:hAnsi="Consolas" w:cs="Consolas"/>
                <w:bCs w:val="0"/>
                <w:color w:val="000000"/>
                <w:sz w:val="20"/>
                <w:szCs w:val="20"/>
              </w:rPr>
              <w:t>.convertAndSend</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"top"</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a.key</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48D1D0A6" w14:textId="34C3EE64"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proofErr w:type="spellStart"/>
            <w:r>
              <w:rPr>
                <w:rFonts w:ascii="Consolas" w:eastAsiaTheme="minorEastAsia" w:hAnsi="Consolas" w:cs="Consolas"/>
                <w:bCs w:val="0"/>
                <w:color w:val="3F7F5F"/>
                <w:sz w:val="20"/>
                <w:szCs w:val="20"/>
              </w:rPr>
              <w:t>abc.key</w:t>
            </w:r>
            <w:proofErr w:type="spellEnd"/>
            <w:r>
              <w:rPr>
                <w:rFonts w:ascii="Consolas" w:eastAsiaTheme="minorEastAsia" w:hAnsi="Consolas" w:cs="Consolas"/>
                <w:bCs w:val="0"/>
                <w:color w:val="3F7F5F"/>
                <w:sz w:val="20"/>
                <w:szCs w:val="20"/>
              </w:rPr>
              <w:t>，只会进入一个队列，</w:t>
            </w:r>
            <w:r>
              <w:rPr>
                <w:rFonts w:ascii="Consolas" w:eastAsiaTheme="minorEastAsia" w:hAnsi="Consolas" w:cs="Consolas"/>
                <w:bCs w:val="0"/>
                <w:color w:val="3F7F5F"/>
                <w:sz w:val="20"/>
                <w:szCs w:val="20"/>
              </w:rPr>
              <w:t>#.key</w:t>
            </w:r>
            <w:r w:rsidR="003F14D9">
              <w:rPr>
                <w:rFonts w:ascii="Consolas" w:eastAsiaTheme="minorEastAsia" w:hAnsi="Consolas" w:cs="Consolas" w:hint="eastAsia"/>
                <w:bCs w:val="0"/>
                <w:color w:val="3F7F5F"/>
                <w:sz w:val="20"/>
                <w:szCs w:val="20"/>
              </w:rPr>
              <w:t>，会匹配两个单词</w:t>
            </w:r>
          </w:p>
          <w:p w14:paraId="343E3B02"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"top"</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proofErr w:type="spellStart"/>
            <w:r>
              <w:rPr>
                <w:rFonts w:ascii="Consolas" w:eastAsiaTheme="minorEastAsia" w:hAnsi="Consolas" w:cs="Consolas"/>
                <w:bCs w:val="0"/>
                <w:color w:val="2A00FF"/>
                <w:sz w:val="20"/>
                <w:szCs w:val="20"/>
              </w:rPr>
              <w:t>bcd.abc.key</w:t>
            </w:r>
            <w:proofErr w:type="spellEnd"/>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526A993C"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E858702"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7C1ED6E2" w14:textId="77777777" w:rsidR="00A65DF0" w:rsidRDefault="00A65DF0" w:rsidP="00A65DF0">
            <w:pPr>
              <w:ind w:firstLineChars="0" w:firstLine="0"/>
            </w:pPr>
          </w:p>
        </w:tc>
      </w:tr>
    </w:tbl>
    <w:p w14:paraId="06D7590A" w14:textId="77777777" w:rsidR="00A65DF0" w:rsidRPr="00A65DF0" w:rsidRDefault="00A65DF0" w:rsidP="00A65DF0">
      <w:pPr>
        <w:ind w:firstLine="420"/>
      </w:pPr>
    </w:p>
    <w:p w14:paraId="4C7B8EC9" w14:textId="125E14FE" w:rsidR="00A65DF0" w:rsidRDefault="00A65DF0" w:rsidP="00A65DF0">
      <w:pPr>
        <w:pStyle w:val="3"/>
        <w:ind w:firstLine="420"/>
      </w:pPr>
      <w:r>
        <w:rPr>
          <w:rFonts w:hint="eastAsia"/>
        </w:rPr>
        <w:t>结果</w:t>
      </w:r>
    </w:p>
    <w:p w14:paraId="3E580EA5" w14:textId="498ABF7C" w:rsidR="00A65DF0" w:rsidRDefault="00A65DF0" w:rsidP="00A65DF0">
      <w:pPr>
        <w:ind w:firstLine="420"/>
      </w:pPr>
      <w:r>
        <w:rPr>
          <w:noProof/>
        </w:rPr>
        <w:drawing>
          <wp:inline distT="0" distB="0" distL="0" distR="0" wp14:anchorId="6E8DB526" wp14:editId="7E84DA5C">
            <wp:extent cx="5274310" cy="456565"/>
            <wp:effectExtent l="0" t="0" r="254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56565"/>
                    </a:xfrm>
                    <a:prstGeom prst="rect">
                      <a:avLst/>
                    </a:prstGeom>
                  </pic:spPr>
                </pic:pic>
              </a:graphicData>
            </a:graphic>
          </wp:inline>
        </w:drawing>
      </w:r>
    </w:p>
    <w:p w14:paraId="6AE0C8AB" w14:textId="05FB57F4" w:rsidR="000F1675" w:rsidRDefault="000F1675" w:rsidP="00A65DF0">
      <w:pPr>
        <w:ind w:firstLine="420"/>
      </w:pPr>
      <w:r>
        <w:rPr>
          <w:rFonts w:hint="eastAsia"/>
        </w:rPr>
        <w:t>top</w:t>
      </w:r>
      <w:r>
        <w:t>.</w:t>
      </w:r>
      <w:r>
        <w:rPr>
          <w:rFonts w:hint="eastAsia"/>
        </w:rPr>
        <w:t>queue</w:t>
      </w:r>
      <w:r>
        <w:t>2</w:t>
      </w:r>
      <w:r>
        <w:rPr>
          <w:rFonts w:hint="eastAsia"/>
        </w:rPr>
        <w:t>比</w:t>
      </w:r>
      <w:r>
        <w:rPr>
          <w:rFonts w:hint="eastAsia"/>
        </w:rPr>
        <w:t>top</w:t>
      </w:r>
      <w:r>
        <w:t>.</w:t>
      </w:r>
      <w:r>
        <w:rPr>
          <w:rFonts w:hint="eastAsia"/>
        </w:rPr>
        <w:t>queue</w:t>
      </w:r>
      <w:r>
        <w:t>1</w:t>
      </w:r>
      <w:r>
        <w:rPr>
          <w:rFonts w:hint="eastAsia"/>
        </w:rPr>
        <w:t>多</w:t>
      </w:r>
      <w:r w:rsidR="00CB2C65">
        <w:rPr>
          <w:rFonts w:hint="eastAsia"/>
        </w:rPr>
        <w:t>一个</w:t>
      </w:r>
      <w:r w:rsidR="005E6CAD">
        <w:rPr>
          <w:rFonts w:hint="eastAsia"/>
        </w:rPr>
        <w:t>。</w:t>
      </w:r>
    </w:p>
    <w:p w14:paraId="1669D05C" w14:textId="746B0D0B" w:rsidR="00230D4D" w:rsidRDefault="00230D4D" w:rsidP="00A65DF0">
      <w:pPr>
        <w:ind w:firstLine="420"/>
      </w:pPr>
    </w:p>
    <w:p w14:paraId="49E064F8" w14:textId="264A94C3" w:rsidR="00230D4D" w:rsidRDefault="00230D4D" w:rsidP="00230D4D">
      <w:pPr>
        <w:pStyle w:val="2"/>
      </w:pPr>
      <w:bookmarkStart w:id="9" w:name="_Hlk3278312"/>
      <w:proofErr w:type="spellStart"/>
      <w:r>
        <w:rPr>
          <w:rFonts w:hint="eastAsia"/>
        </w:rPr>
        <w:t>Rabbit</w:t>
      </w:r>
      <w:r>
        <w:t>M</w:t>
      </w:r>
      <w:r>
        <w:rPr>
          <w:rFonts w:hint="eastAsia"/>
        </w:rPr>
        <w:t>q</w:t>
      </w:r>
      <w:proofErr w:type="spellEnd"/>
      <w:r>
        <w:rPr>
          <w:rFonts w:hint="eastAsia"/>
        </w:rPr>
        <w:t>的消息确认机制</w:t>
      </w:r>
    </w:p>
    <w:bookmarkEnd w:id="9"/>
    <w:p w14:paraId="1639C838" w14:textId="68040A99" w:rsidR="00230D4D" w:rsidRDefault="00230D4D" w:rsidP="00230D4D">
      <w:pPr>
        <w:pStyle w:val="3"/>
        <w:ind w:firstLine="420"/>
      </w:pPr>
      <w:r>
        <w:rPr>
          <w:rFonts w:hint="eastAsia"/>
        </w:rPr>
        <w:t>监听配置</w:t>
      </w:r>
    </w:p>
    <w:p w14:paraId="7E1778B4" w14:textId="1CC2492D" w:rsidR="00DF27BE" w:rsidRDefault="00AD1673" w:rsidP="00872472">
      <w:pPr>
        <w:ind w:firstLine="420"/>
      </w:pPr>
      <w:r>
        <w:rPr>
          <w:rFonts w:hint="eastAsia"/>
        </w:rPr>
        <w:t>默认的签收方式时，只要消息能被拿到，不管有</w:t>
      </w:r>
      <w:proofErr w:type="gramStart"/>
      <w:r>
        <w:rPr>
          <w:rFonts w:hint="eastAsia"/>
        </w:rPr>
        <w:t>没消费</w:t>
      </w:r>
      <w:proofErr w:type="gramEnd"/>
      <w:r>
        <w:rPr>
          <w:rFonts w:hint="eastAsia"/>
        </w:rPr>
        <w:t>成功，都算签收了，签收了，</w:t>
      </w:r>
      <w:proofErr w:type="spellStart"/>
      <w:r>
        <w:t>mq</w:t>
      </w:r>
      <w:proofErr w:type="spellEnd"/>
      <w:r>
        <w:t>服务器会将该</w:t>
      </w:r>
      <w:r>
        <w:rPr>
          <w:rFonts w:hint="eastAsia"/>
        </w:rPr>
        <w:t>消息删除</w:t>
      </w:r>
      <w:r w:rsidR="001F678E">
        <w:rPr>
          <w:rFonts w:hint="eastAsia"/>
        </w:rPr>
        <w:t>。</w:t>
      </w:r>
    </w:p>
    <w:p w14:paraId="647E14A5" w14:textId="5F64DFEF" w:rsidR="00B85084" w:rsidRDefault="00B85084" w:rsidP="00872472">
      <w:pPr>
        <w:ind w:firstLine="420"/>
      </w:pPr>
      <w:r>
        <w:rPr>
          <w:rFonts w:hint="eastAsia"/>
        </w:rPr>
        <w:t>消息成功：</w:t>
      </w:r>
      <w:r w:rsidR="00D00F8C">
        <w:rPr>
          <w:rFonts w:hint="eastAsia"/>
        </w:rPr>
        <w:t>消息的处理过程中，没有任何异常</w:t>
      </w:r>
      <w:r w:rsidR="00A72986">
        <w:rPr>
          <w:rFonts w:hint="eastAsia"/>
        </w:rPr>
        <w:t>。</w:t>
      </w:r>
    </w:p>
    <w:p w14:paraId="3BEFCDF5" w14:textId="24F67456" w:rsidR="002F3510" w:rsidRPr="00DF27BE" w:rsidRDefault="002F3510" w:rsidP="00872472">
      <w:pPr>
        <w:ind w:firstLine="420"/>
      </w:pPr>
      <w:r>
        <w:rPr>
          <w:rFonts w:hint="eastAsia"/>
        </w:rPr>
        <w:t>办法：改为手动的签收模式</w:t>
      </w:r>
      <w:r w:rsidR="007D14F0">
        <w:rPr>
          <w:rFonts w:hint="eastAsia"/>
        </w:rPr>
        <w:t>。</w:t>
      </w:r>
    </w:p>
    <w:tbl>
      <w:tblPr>
        <w:tblStyle w:val="ab"/>
        <w:tblW w:w="0" w:type="auto"/>
        <w:tblLook w:val="04A0" w:firstRow="1" w:lastRow="0" w:firstColumn="1" w:lastColumn="0" w:noHBand="0" w:noVBand="1"/>
      </w:tblPr>
      <w:tblGrid>
        <w:gridCol w:w="8296"/>
      </w:tblGrid>
      <w:tr w:rsidR="00987373" w14:paraId="50C21B21" w14:textId="77777777" w:rsidTr="00987373">
        <w:tc>
          <w:tcPr>
            <w:tcW w:w="8296" w:type="dxa"/>
          </w:tcPr>
          <w:p w14:paraId="5BB0CD91"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监听的一个队列</w:t>
            </w:r>
          </w:p>
          <w:p w14:paraId="28CB154F"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@Component</w:t>
            </w:r>
          </w:p>
          <w:p w14:paraId="11FD452E"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@RabbitListener</w:t>
            </w:r>
            <w:r>
              <w:rPr>
                <w:rFonts w:ascii="Consolas" w:eastAsiaTheme="minorEastAsia" w:hAnsi="Consolas" w:cs="Consolas"/>
                <w:bCs w:val="0"/>
                <w:color w:val="000000"/>
                <w:sz w:val="20"/>
                <w:szCs w:val="20"/>
              </w:rPr>
              <w:t>(queues={</w:t>
            </w:r>
            <w:r>
              <w:rPr>
                <w:rFonts w:ascii="Consolas" w:eastAsiaTheme="minorEastAsia" w:hAnsi="Consolas" w:cs="Consolas"/>
                <w:bCs w:val="0"/>
                <w:color w:val="2A00FF"/>
                <w:sz w:val="20"/>
                <w:szCs w:val="20"/>
              </w:rPr>
              <w:t>"</w:t>
            </w:r>
            <w:proofErr w:type="gramStart"/>
            <w:r>
              <w:rPr>
                <w:rFonts w:ascii="Consolas" w:eastAsiaTheme="minorEastAsia" w:hAnsi="Consolas" w:cs="Consolas"/>
                <w:bCs w:val="0"/>
                <w:color w:val="2A00FF"/>
                <w:sz w:val="20"/>
                <w:szCs w:val="20"/>
              </w:rPr>
              <w:t>top.queue</w:t>
            </w:r>
            <w:proofErr w:type="gramEnd"/>
            <w:r>
              <w:rPr>
                <w:rFonts w:ascii="Consolas" w:eastAsiaTheme="minorEastAsia" w:hAnsi="Consolas" w:cs="Consolas"/>
                <w:bCs w:val="0"/>
                <w:color w:val="2A00FF"/>
                <w:sz w:val="20"/>
                <w:szCs w:val="20"/>
              </w:rPr>
              <w:t>1"</w:t>
            </w:r>
            <w:r>
              <w:rPr>
                <w:rFonts w:ascii="Consolas" w:eastAsiaTheme="minorEastAsia" w:hAnsi="Consolas" w:cs="Consolas"/>
                <w:bCs w:val="0"/>
                <w:color w:val="000000"/>
                <w:sz w:val="20"/>
                <w:szCs w:val="20"/>
              </w:rPr>
              <w:t>})</w:t>
            </w:r>
          </w:p>
          <w:p w14:paraId="3C53A225"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lastRenderedPageBreak/>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RabbitListenerConfig</w:t>
            </w:r>
            <w:proofErr w:type="spellEnd"/>
            <w:r>
              <w:rPr>
                <w:rFonts w:ascii="Consolas" w:eastAsiaTheme="minorEastAsia" w:hAnsi="Consolas" w:cs="Consolas"/>
                <w:bCs w:val="0"/>
                <w:color w:val="000000"/>
                <w:sz w:val="20"/>
                <w:szCs w:val="20"/>
              </w:rPr>
              <w:t xml:space="preserve"> {</w:t>
            </w:r>
          </w:p>
          <w:p w14:paraId="6F803443"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2461F1D7" w14:textId="05F751F3"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接收队列的消息</w:t>
            </w:r>
            <w:r w:rsidR="00507E42">
              <w:rPr>
                <w:rFonts w:ascii="Consolas" w:eastAsiaTheme="minorEastAsia" w:hAnsi="Consolas" w:cs="Consolas" w:hint="eastAsia"/>
                <w:bCs w:val="0"/>
                <w:color w:val="3F7F5F"/>
                <w:sz w:val="20"/>
                <w:szCs w:val="20"/>
              </w:rPr>
              <w:t>，为</w:t>
            </w:r>
            <w:r w:rsidR="00507E42">
              <w:rPr>
                <w:rFonts w:ascii="Consolas" w:eastAsiaTheme="minorEastAsia" w:hAnsi="Consolas" w:cs="Consolas" w:hint="eastAsia"/>
                <w:bCs w:val="0"/>
                <w:color w:val="3F7F5F"/>
                <w:sz w:val="20"/>
                <w:szCs w:val="20"/>
              </w:rPr>
              <w:t>object</w:t>
            </w:r>
            <w:r w:rsidR="00507E42">
              <w:rPr>
                <w:rFonts w:ascii="Consolas" w:eastAsiaTheme="minorEastAsia" w:hAnsi="Consolas" w:cs="Consolas" w:hint="eastAsia"/>
                <w:bCs w:val="0"/>
                <w:color w:val="3F7F5F"/>
                <w:sz w:val="20"/>
                <w:szCs w:val="20"/>
              </w:rPr>
              <w:t>，当消息发送到</w:t>
            </w:r>
            <w:proofErr w:type="spellStart"/>
            <w:r w:rsidR="00507E42">
              <w:rPr>
                <w:rFonts w:ascii="Consolas" w:eastAsiaTheme="minorEastAsia" w:hAnsi="Consolas" w:cs="Consolas" w:hint="eastAsia"/>
                <w:bCs w:val="0"/>
                <w:color w:val="3F7F5F"/>
                <w:sz w:val="20"/>
                <w:szCs w:val="20"/>
              </w:rPr>
              <w:t>rabbit</w:t>
            </w:r>
            <w:r w:rsidR="00507E42">
              <w:rPr>
                <w:rFonts w:ascii="Consolas" w:eastAsiaTheme="minorEastAsia" w:hAnsi="Consolas" w:cs="Consolas"/>
                <w:bCs w:val="0"/>
                <w:color w:val="3F7F5F"/>
                <w:sz w:val="20"/>
                <w:szCs w:val="20"/>
              </w:rPr>
              <w:t>M</w:t>
            </w:r>
            <w:r w:rsidR="00507E42">
              <w:rPr>
                <w:rFonts w:ascii="Consolas" w:eastAsiaTheme="minorEastAsia" w:hAnsi="Consolas" w:cs="Consolas" w:hint="eastAsia"/>
                <w:bCs w:val="0"/>
                <w:color w:val="3F7F5F"/>
                <w:sz w:val="20"/>
                <w:szCs w:val="20"/>
              </w:rPr>
              <w:t>q</w:t>
            </w:r>
            <w:proofErr w:type="spellEnd"/>
            <w:r w:rsidR="00507E42">
              <w:rPr>
                <w:rFonts w:ascii="Consolas" w:eastAsiaTheme="minorEastAsia" w:hAnsi="Consolas" w:cs="Consolas" w:hint="eastAsia"/>
                <w:bCs w:val="0"/>
                <w:color w:val="3F7F5F"/>
                <w:sz w:val="20"/>
                <w:szCs w:val="20"/>
              </w:rPr>
              <w:t>，会自动监听到消息</w:t>
            </w:r>
          </w:p>
          <w:p w14:paraId="5C87968D"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@RabbitHandler</w:t>
            </w:r>
          </w:p>
          <w:p w14:paraId="58A78A12"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sidRPr="00811A9E">
              <w:rPr>
                <w:rFonts w:ascii="Consolas" w:eastAsiaTheme="minorEastAsia" w:hAnsi="Consolas" w:cs="Consolas"/>
                <w:b/>
                <w:bCs w:val="0"/>
                <w:color w:val="000000"/>
                <w:sz w:val="20"/>
                <w:szCs w:val="20"/>
              </w:rPr>
              <w:t>handlerMessage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Object </w:t>
            </w:r>
            <w:r>
              <w:rPr>
                <w:rFonts w:ascii="Consolas" w:eastAsiaTheme="minorEastAsia" w:hAnsi="Consolas" w:cs="Consolas"/>
                <w:bCs w:val="0"/>
                <w:color w:val="6A3E3E"/>
                <w:sz w:val="20"/>
                <w:szCs w:val="20"/>
              </w:rPr>
              <w:t>obj</w:t>
            </w:r>
            <w:r>
              <w:rPr>
                <w:rFonts w:ascii="Consolas" w:eastAsiaTheme="minorEastAsia" w:hAnsi="Consolas" w:cs="Consolas"/>
                <w:bCs w:val="0"/>
                <w:color w:val="000000"/>
                <w:sz w:val="20"/>
                <w:szCs w:val="20"/>
              </w:rPr>
              <w:t>) {</w:t>
            </w:r>
          </w:p>
          <w:p w14:paraId="2E68AF21"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队列的消息为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obj</w:t>
            </w:r>
            <w:r>
              <w:rPr>
                <w:rFonts w:ascii="Consolas" w:eastAsiaTheme="minorEastAsia" w:hAnsi="Consolas" w:cs="Consolas"/>
                <w:bCs w:val="0"/>
                <w:color w:val="000000"/>
                <w:sz w:val="20"/>
                <w:szCs w:val="20"/>
              </w:rPr>
              <w:t>);</w:t>
            </w:r>
          </w:p>
          <w:p w14:paraId="01134F9F"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CE236F0"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67194D94" w14:textId="77777777" w:rsidR="00987373" w:rsidRDefault="00987373" w:rsidP="00987373">
            <w:pPr>
              <w:ind w:firstLineChars="0" w:firstLine="0"/>
            </w:pPr>
          </w:p>
        </w:tc>
      </w:tr>
    </w:tbl>
    <w:p w14:paraId="086A369D" w14:textId="77777777" w:rsidR="00230D4D" w:rsidRPr="00230D4D" w:rsidRDefault="00230D4D" w:rsidP="00230D4D">
      <w:pPr>
        <w:ind w:firstLine="420"/>
      </w:pPr>
    </w:p>
    <w:p w14:paraId="05B10E53" w14:textId="535000C2" w:rsidR="00230D4D" w:rsidRDefault="00230D4D" w:rsidP="00526D4F">
      <w:pPr>
        <w:ind w:firstLineChars="0" w:firstLine="0"/>
      </w:pPr>
      <w:r>
        <w:rPr>
          <w:noProof/>
        </w:rPr>
        <w:drawing>
          <wp:inline distT="0" distB="0" distL="0" distR="0" wp14:anchorId="7EC12991" wp14:editId="501A9172">
            <wp:extent cx="5274310" cy="49530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95300"/>
                    </a:xfrm>
                    <a:prstGeom prst="rect">
                      <a:avLst/>
                    </a:prstGeom>
                  </pic:spPr>
                </pic:pic>
              </a:graphicData>
            </a:graphic>
          </wp:inline>
        </w:drawing>
      </w:r>
    </w:p>
    <w:p w14:paraId="7CBE04BC" w14:textId="09F791A7" w:rsidR="005C7C4B" w:rsidRPr="005C7C4B" w:rsidRDefault="00A236BB" w:rsidP="005C7C4B">
      <w:pPr>
        <w:pStyle w:val="2"/>
      </w:pPr>
      <w:r>
        <w:rPr>
          <w:rFonts w:hint="eastAsia"/>
        </w:rPr>
        <w:t>发消息</w:t>
      </w:r>
      <w:r w:rsidR="000D507B">
        <w:rPr>
          <w:rFonts w:hint="eastAsia"/>
        </w:rPr>
        <w:t>确认</w:t>
      </w:r>
      <w:r w:rsidR="00B53E3F">
        <w:rPr>
          <w:rFonts w:hint="eastAsia"/>
        </w:rPr>
        <w:t>（</w:t>
      </w:r>
      <w:r w:rsidR="00B53E3F">
        <w:rPr>
          <w:rFonts w:hint="eastAsia"/>
        </w:rPr>
        <w:t>1</w:t>
      </w:r>
      <w:r w:rsidR="00B53E3F">
        <w:t>00</w:t>
      </w:r>
      <w:r w:rsidR="00B53E3F">
        <w:rPr>
          <w:rFonts w:hint="eastAsia"/>
        </w:rPr>
        <w:t>%</w:t>
      </w:r>
      <w:r w:rsidR="00B53E3F">
        <w:rPr>
          <w:rFonts w:hint="eastAsia"/>
        </w:rPr>
        <w:t>）</w:t>
      </w:r>
    </w:p>
    <w:p w14:paraId="1B81617E" w14:textId="1A5237FC" w:rsidR="009D478F" w:rsidRPr="009D478F" w:rsidRDefault="00FF03F7" w:rsidP="009D478F">
      <w:pPr>
        <w:pStyle w:val="3"/>
        <w:ind w:firstLine="420"/>
      </w:pPr>
      <w:r>
        <w:rPr>
          <w:rFonts w:hint="eastAsia"/>
        </w:rPr>
        <w:t>发送到交换机确认</w:t>
      </w:r>
    </w:p>
    <w:p w14:paraId="5F5480A8" w14:textId="393371E7" w:rsidR="00FF03F7" w:rsidRDefault="002A3070" w:rsidP="001724BD">
      <w:pPr>
        <w:ind w:firstLine="420"/>
      </w:pPr>
      <w:r>
        <w:rPr>
          <w:rFonts w:hint="eastAsia"/>
        </w:rPr>
        <w:t>确认消息的配置</w:t>
      </w:r>
      <w:r w:rsidR="003B03BE">
        <w:rPr>
          <w:rFonts w:hint="eastAsia"/>
        </w:rPr>
        <w:t>，添加配置</w:t>
      </w:r>
      <w:r w:rsidR="00821935">
        <w:rPr>
          <w:rFonts w:ascii="Consolas" w:eastAsiaTheme="minorEastAsia" w:hAnsi="Consolas" w:cs="Consolas"/>
          <w:bCs w:val="0"/>
          <w:color w:val="00C832"/>
          <w:kern w:val="0"/>
          <w:sz w:val="20"/>
          <w:szCs w:val="20"/>
        </w:rPr>
        <w:t>publisher-confirms:</w:t>
      </w:r>
      <w:r w:rsidR="00821935">
        <w:rPr>
          <w:rFonts w:ascii="Consolas" w:eastAsiaTheme="minorEastAsia" w:hAnsi="Consolas" w:cs="Consolas"/>
          <w:bCs w:val="0"/>
          <w:color w:val="000000"/>
          <w:kern w:val="0"/>
          <w:sz w:val="20"/>
          <w:szCs w:val="20"/>
        </w:rPr>
        <w:t xml:space="preserve"> </w:t>
      </w:r>
      <w:r w:rsidR="00821935">
        <w:rPr>
          <w:rFonts w:ascii="Consolas" w:eastAsiaTheme="minorEastAsia" w:hAnsi="Consolas" w:cs="Consolas"/>
          <w:b/>
          <w:color w:val="094F05"/>
          <w:kern w:val="0"/>
          <w:sz w:val="20"/>
          <w:szCs w:val="20"/>
        </w:rPr>
        <w:t>true</w:t>
      </w:r>
    </w:p>
    <w:tbl>
      <w:tblPr>
        <w:tblStyle w:val="ab"/>
        <w:tblW w:w="0" w:type="auto"/>
        <w:tblLook w:val="04A0" w:firstRow="1" w:lastRow="0" w:firstColumn="1" w:lastColumn="0" w:noHBand="0" w:noVBand="1"/>
      </w:tblPr>
      <w:tblGrid>
        <w:gridCol w:w="8296"/>
      </w:tblGrid>
      <w:tr w:rsidR="004C694B" w14:paraId="7225D79F" w14:textId="77777777" w:rsidTr="004C694B">
        <w:tc>
          <w:tcPr>
            <w:tcW w:w="8296" w:type="dxa"/>
          </w:tcPr>
          <w:p w14:paraId="4A8F2BC3"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718EBF8A"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0C56F9F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7FC00A5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05597963"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54926D0E"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rabbitmq</w:t>
            </w:r>
            <w:proofErr w:type="spellEnd"/>
            <w:r>
              <w:rPr>
                <w:rFonts w:ascii="Consolas" w:eastAsiaTheme="minorEastAsia" w:hAnsi="Consolas" w:cs="Consolas"/>
                <w:bCs w:val="0"/>
                <w:color w:val="00C832"/>
                <w:sz w:val="20"/>
                <w:szCs w:val="20"/>
              </w:rPr>
              <w:t>:</w:t>
            </w:r>
          </w:p>
          <w:p w14:paraId="106EA4BB"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7FB249F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FF"/>
                <w:sz w:val="20"/>
                <w:szCs w:val="20"/>
                <w:u w:val="single"/>
              </w:rPr>
              <w:t>port</w:t>
            </w:r>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5672</w:t>
            </w:r>
          </w:p>
          <w:p w14:paraId="75CC4CC3"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39A9D258"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42F75D6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消息发送的确认</w:t>
            </w:r>
          </w:p>
          <w:p w14:paraId="79EC1D1D" w14:textId="26C6ED52" w:rsidR="004C694B" w:rsidRDefault="004C694B" w:rsidP="004C694B">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publisher-confirms: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tc>
      </w:tr>
    </w:tbl>
    <w:p w14:paraId="197A3F6D" w14:textId="77777777" w:rsidR="004C694B" w:rsidRPr="004C694B" w:rsidRDefault="004C694B" w:rsidP="004C694B">
      <w:pPr>
        <w:ind w:firstLine="420"/>
      </w:pPr>
    </w:p>
    <w:p w14:paraId="2EAE2E09" w14:textId="61D8CBAB" w:rsidR="000D507B" w:rsidRDefault="0042280D" w:rsidP="00FF03F7">
      <w:pPr>
        <w:ind w:firstLine="420"/>
      </w:pPr>
      <w:r>
        <w:rPr>
          <w:rFonts w:hint="eastAsia"/>
        </w:rPr>
        <w:t>确认类</w:t>
      </w:r>
      <w:r w:rsidR="00582538">
        <w:rPr>
          <w:rFonts w:hint="eastAsia"/>
        </w:rPr>
        <w:t>：</w:t>
      </w:r>
      <w:r w:rsidR="00582538">
        <w:rPr>
          <w:rFonts w:ascii="Consolas" w:eastAsiaTheme="minorEastAsia" w:hAnsi="Consolas" w:cs="Consolas" w:hint="eastAsia"/>
          <w:bCs w:val="0"/>
          <w:color w:val="646464"/>
          <w:sz w:val="20"/>
          <w:szCs w:val="20"/>
        </w:rPr>
        <w:t>实现</w:t>
      </w:r>
      <w:proofErr w:type="spellStart"/>
      <w:r w:rsidR="00582538">
        <w:rPr>
          <w:rFonts w:ascii="Consolas" w:eastAsiaTheme="minorEastAsia" w:hAnsi="Consolas" w:cs="Consolas"/>
          <w:bCs w:val="0"/>
          <w:color w:val="000000"/>
          <w:kern w:val="0"/>
          <w:sz w:val="20"/>
          <w:szCs w:val="20"/>
        </w:rPr>
        <w:t>ConfirmCallback</w:t>
      </w:r>
      <w:proofErr w:type="spellEnd"/>
      <w:r w:rsidR="00582538">
        <w:rPr>
          <w:rFonts w:ascii="Consolas" w:eastAsiaTheme="minorEastAsia" w:hAnsi="Consolas" w:cs="Consolas" w:hint="eastAsia"/>
          <w:bCs w:val="0"/>
          <w:color w:val="000000"/>
          <w:sz w:val="20"/>
          <w:szCs w:val="20"/>
        </w:rPr>
        <w:t>接口</w:t>
      </w:r>
    </w:p>
    <w:tbl>
      <w:tblPr>
        <w:tblStyle w:val="ab"/>
        <w:tblW w:w="0" w:type="auto"/>
        <w:tblLook w:val="04A0" w:firstRow="1" w:lastRow="0" w:firstColumn="1" w:lastColumn="0" w:noHBand="0" w:noVBand="1"/>
      </w:tblPr>
      <w:tblGrid>
        <w:gridCol w:w="8296"/>
      </w:tblGrid>
      <w:tr w:rsidR="007F5ED2" w14:paraId="4BA47904" w14:textId="77777777" w:rsidTr="007F5ED2">
        <w:tc>
          <w:tcPr>
            <w:tcW w:w="8296" w:type="dxa"/>
          </w:tcPr>
          <w:p w14:paraId="26EA864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shd w:val="clear" w:color="auto" w:fill="D4D4D4"/>
              </w:rPr>
              <w:t>MessageToExchangeConfirm</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ConfirmCallback</w:t>
            </w:r>
            <w:proofErr w:type="spellEnd"/>
            <w:r>
              <w:rPr>
                <w:rFonts w:ascii="Consolas" w:eastAsiaTheme="minorEastAsia" w:hAnsi="Consolas" w:cs="Consolas"/>
                <w:bCs w:val="0"/>
                <w:color w:val="000000"/>
                <w:sz w:val="20"/>
                <w:szCs w:val="20"/>
              </w:rPr>
              <w:t xml:space="preserve"> {</w:t>
            </w:r>
          </w:p>
          <w:p w14:paraId="0E2DE96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p>
          <w:p w14:paraId="125FA9DA" w14:textId="1DCBD59A"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proofErr w:type="gramStart"/>
            <w:r>
              <w:rPr>
                <w:rFonts w:ascii="Consolas" w:eastAsiaTheme="minorEastAsia" w:hAnsi="Consolas" w:cs="Consolas"/>
                <w:bCs w:val="0"/>
                <w:color w:val="646464"/>
                <w:sz w:val="20"/>
                <w:szCs w:val="20"/>
              </w:rPr>
              <w:t>Override</w:t>
            </w:r>
            <w:r w:rsidR="00151BD8">
              <w:rPr>
                <w:rFonts w:ascii="Consolas" w:eastAsiaTheme="minorEastAsia" w:hAnsi="Consolas" w:cs="Consolas"/>
                <w:bCs w:val="0"/>
                <w:color w:val="646464"/>
                <w:sz w:val="20"/>
                <w:szCs w:val="20"/>
              </w:rPr>
              <w:t xml:space="preserve">  /</w:t>
            </w:r>
            <w:proofErr w:type="gramEnd"/>
            <w:r w:rsidR="00582538">
              <w:rPr>
                <w:rFonts w:ascii="Consolas" w:eastAsiaTheme="minorEastAsia" w:hAnsi="Consolas" w:cs="Consolas"/>
                <w:bCs w:val="0"/>
                <w:sz w:val="20"/>
                <w:szCs w:val="20"/>
              </w:rPr>
              <w:t xml:space="preserve"> </w:t>
            </w:r>
          </w:p>
          <w:p w14:paraId="7B03C1B8"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Cs w:val="0"/>
                <w:color w:val="000000"/>
                <w:sz w:val="20"/>
                <w:szCs w:val="20"/>
              </w:rPr>
              <w:t>confirm(</w:t>
            </w:r>
            <w:proofErr w:type="spellStart"/>
            <w:proofErr w:type="gramEnd"/>
            <w:r>
              <w:rPr>
                <w:rFonts w:ascii="Consolas" w:eastAsiaTheme="minorEastAsia" w:hAnsi="Consolas" w:cs="Consolas"/>
                <w:bCs w:val="0"/>
                <w:color w:val="000000"/>
                <w:sz w:val="20"/>
                <w:szCs w:val="20"/>
              </w:rPr>
              <w:t>CorrelationData</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correlationData</w:t>
            </w:r>
            <w:proofErr w:type="spellEnd"/>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
                <w:color w:val="7F0055"/>
                <w:sz w:val="20"/>
                <w:szCs w:val="20"/>
              </w:rPr>
              <w:t>boolean</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ack</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cause</w:t>
            </w:r>
            <w:r>
              <w:rPr>
                <w:rFonts w:ascii="Consolas" w:eastAsiaTheme="minorEastAsia" w:hAnsi="Consolas" w:cs="Consolas"/>
                <w:bCs w:val="0"/>
                <w:color w:val="000000"/>
                <w:sz w:val="20"/>
                <w:szCs w:val="20"/>
              </w:rPr>
              <w:t>) {</w:t>
            </w:r>
          </w:p>
          <w:p w14:paraId="5A2BB284"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如果交换机得到消息</w:t>
            </w:r>
          </w:p>
          <w:p w14:paraId="596C69C3"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ack</w:t>
            </w:r>
            <w:proofErr w:type="gramStart"/>
            <w:r>
              <w:rPr>
                <w:rFonts w:ascii="Consolas" w:eastAsiaTheme="minorEastAsia" w:hAnsi="Consolas" w:cs="Consolas"/>
                <w:bCs w:val="0"/>
                <w:color w:val="000000"/>
                <w:sz w:val="20"/>
                <w:szCs w:val="20"/>
              </w:rPr>
              <w:t>){</w:t>
            </w:r>
            <w:proofErr w:type="gramEnd"/>
          </w:p>
          <w:p w14:paraId="2F2248B0"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消息已经进交换机了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14B628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gramStart"/>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else</w:t>
            </w:r>
            <w:proofErr w:type="gramEnd"/>
            <w:r>
              <w:rPr>
                <w:rFonts w:ascii="Consolas" w:eastAsiaTheme="minorEastAsia" w:hAnsi="Consolas" w:cs="Consolas"/>
                <w:bCs w:val="0"/>
                <w:color w:val="000000"/>
                <w:sz w:val="20"/>
                <w:szCs w:val="20"/>
              </w:rPr>
              <w:t xml:space="preserve"> {</w:t>
            </w:r>
          </w:p>
          <w:p w14:paraId="540F9FAC"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rPr>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失败原因为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cause</w:t>
            </w:r>
            <w:r>
              <w:rPr>
                <w:rFonts w:ascii="Consolas" w:eastAsiaTheme="minorEastAsia" w:hAnsi="Consolas" w:cs="Consolas"/>
                <w:bCs w:val="0"/>
                <w:color w:val="000000"/>
                <w:sz w:val="20"/>
                <w:szCs w:val="20"/>
              </w:rPr>
              <w:t>);</w:t>
            </w:r>
          </w:p>
          <w:p w14:paraId="766D600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D09BE83"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p>
          <w:p w14:paraId="59DE9D00"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C39FB0A"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p>
          <w:p w14:paraId="7D76A4FD" w14:textId="67609A01" w:rsidR="007F5ED2" w:rsidRDefault="00194A67" w:rsidP="00194A67">
            <w:pPr>
              <w:ind w:firstLineChars="0" w:firstLine="0"/>
            </w:pPr>
            <w:r>
              <w:rPr>
                <w:rFonts w:ascii="Consolas" w:eastAsiaTheme="minorEastAsia" w:hAnsi="Consolas" w:cs="Consolas"/>
                <w:bCs w:val="0"/>
                <w:color w:val="000000"/>
                <w:sz w:val="20"/>
                <w:szCs w:val="20"/>
              </w:rPr>
              <w:t>}</w:t>
            </w:r>
          </w:p>
        </w:tc>
      </w:tr>
    </w:tbl>
    <w:p w14:paraId="0DDD1AEC" w14:textId="53E9E872" w:rsidR="00333CA8" w:rsidRDefault="00AF1223" w:rsidP="00CA0488">
      <w:pPr>
        <w:ind w:firstLineChars="0" w:firstLine="0"/>
      </w:pPr>
      <w:r>
        <w:rPr>
          <w:rFonts w:hint="eastAsia"/>
        </w:rPr>
        <w:lastRenderedPageBreak/>
        <w:t>将</w:t>
      </w:r>
      <w:r w:rsidR="00527CA4">
        <w:rPr>
          <w:rFonts w:hint="eastAsia"/>
        </w:rPr>
        <w:t>确认</w:t>
      </w:r>
      <w:proofErr w:type="gramStart"/>
      <w:r w:rsidR="00527CA4">
        <w:rPr>
          <w:rFonts w:hint="eastAsia"/>
        </w:rPr>
        <w:t>类对象</w:t>
      </w:r>
      <w:proofErr w:type="gramEnd"/>
      <w:r>
        <w:rPr>
          <w:rFonts w:hint="eastAsia"/>
        </w:rPr>
        <w:t>设置到</w:t>
      </w:r>
      <w:proofErr w:type="spellStart"/>
      <w:r w:rsidRPr="00AF1223">
        <w:t>RabbitTemplate</w:t>
      </w:r>
      <w:proofErr w:type="spellEnd"/>
      <w:r>
        <w:rPr>
          <w:rFonts w:hint="eastAsia"/>
        </w:rPr>
        <w:t>模板中</w:t>
      </w:r>
    </w:p>
    <w:tbl>
      <w:tblPr>
        <w:tblStyle w:val="ab"/>
        <w:tblW w:w="0" w:type="auto"/>
        <w:tblLook w:val="04A0" w:firstRow="1" w:lastRow="0" w:firstColumn="1" w:lastColumn="0" w:noHBand="0" w:noVBand="1"/>
      </w:tblPr>
      <w:tblGrid>
        <w:gridCol w:w="8296"/>
      </w:tblGrid>
      <w:tr w:rsidR="003E25E6" w14:paraId="64FC656F" w14:textId="77777777" w:rsidTr="003E25E6">
        <w:tc>
          <w:tcPr>
            <w:tcW w:w="8296" w:type="dxa"/>
          </w:tcPr>
          <w:p w14:paraId="3BBF0AEF"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2B1342D9"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RabbitTemplate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1CF85860" w14:textId="649DCB08"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sidR="003A691F" w:rsidRPr="003A691F">
              <w:rPr>
                <w:rFonts w:ascii="Consolas" w:eastAsiaTheme="minorEastAsia" w:hAnsi="Consolas" w:cs="Consolas"/>
                <w:bCs w:val="0"/>
                <w:color w:val="000000"/>
                <w:sz w:val="20"/>
                <w:szCs w:val="20"/>
              </w:rPr>
              <w:t>@PostConstruct</w:t>
            </w:r>
            <w:r w:rsidR="00A4311D">
              <w:rPr>
                <w:rFonts w:ascii="Consolas" w:eastAsiaTheme="minorEastAsia" w:hAnsi="Consolas" w:cs="Consolas"/>
                <w:bCs w:val="0"/>
                <w:color w:val="000000"/>
                <w:sz w:val="20"/>
                <w:szCs w:val="20"/>
              </w:rPr>
              <w:t xml:space="preserve"> </w:t>
            </w:r>
          </w:p>
          <w:p w14:paraId="7E6310AC"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shd w:val="clear" w:color="auto" w:fill="D4D4D4"/>
              </w:rPr>
              <w:t>confRabbitTemplate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3983805C"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.setConfirmCallback</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MessageToExchangeConfirm</w:t>
            </w:r>
            <w:proofErr w:type="spellEnd"/>
            <w:r>
              <w:rPr>
                <w:rFonts w:ascii="Consolas" w:eastAsiaTheme="minorEastAsia" w:hAnsi="Consolas" w:cs="Consolas"/>
                <w:bCs w:val="0"/>
                <w:color w:val="000000"/>
                <w:sz w:val="20"/>
                <w:szCs w:val="20"/>
              </w:rPr>
              <w:t>());</w:t>
            </w:r>
          </w:p>
          <w:p w14:paraId="4C68A12F" w14:textId="04E0163A" w:rsidR="003E25E6" w:rsidRDefault="003E25E6" w:rsidP="003E25E6">
            <w:pPr>
              <w:ind w:firstLineChars="0" w:firstLine="0"/>
            </w:pPr>
            <w:r>
              <w:rPr>
                <w:rFonts w:ascii="Consolas" w:eastAsiaTheme="minorEastAsia" w:hAnsi="Consolas" w:cs="Consolas"/>
                <w:bCs w:val="0"/>
                <w:color w:val="000000"/>
                <w:sz w:val="20"/>
                <w:szCs w:val="20"/>
              </w:rPr>
              <w:tab/>
              <w:t>}</w:t>
            </w:r>
          </w:p>
        </w:tc>
      </w:tr>
    </w:tbl>
    <w:p w14:paraId="464A0CA3" w14:textId="77777777" w:rsidR="003E25E6" w:rsidRDefault="003E25E6" w:rsidP="00FF03F7">
      <w:pPr>
        <w:ind w:firstLine="420"/>
      </w:pPr>
    </w:p>
    <w:p w14:paraId="7273AB70" w14:textId="5F3A8F2B" w:rsidR="00345DE3" w:rsidRDefault="00345DE3" w:rsidP="004C694B">
      <w:pPr>
        <w:pStyle w:val="3"/>
        <w:ind w:firstLine="420"/>
      </w:pPr>
      <w:r>
        <w:rPr>
          <w:rFonts w:hint="eastAsia"/>
        </w:rPr>
        <w:t>消息进入队列的确认</w:t>
      </w:r>
    </w:p>
    <w:p w14:paraId="64935B0B" w14:textId="71441C8F" w:rsidR="00A4311D" w:rsidRDefault="00A4311D" w:rsidP="00A4311D">
      <w:pPr>
        <w:ind w:firstLine="420"/>
      </w:pPr>
      <w:r>
        <w:rPr>
          <w:rFonts w:hint="eastAsia"/>
        </w:rPr>
        <w:t>配置</w:t>
      </w:r>
      <w:r w:rsidR="004D7973">
        <w:rPr>
          <w:rFonts w:ascii="Consolas" w:eastAsiaTheme="minorEastAsia" w:hAnsi="Consolas" w:cs="Consolas"/>
          <w:bCs w:val="0"/>
          <w:color w:val="00C832"/>
          <w:kern w:val="0"/>
          <w:sz w:val="20"/>
          <w:szCs w:val="20"/>
        </w:rPr>
        <w:t>publisher-returns:</w:t>
      </w:r>
      <w:r w:rsidR="004D7973">
        <w:rPr>
          <w:rFonts w:ascii="Consolas" w:eastAsiaTheme="minorEastAsia" w:hAnsi="Consolas" w:cs="Consolas"/>
          <w:bCs w:val="0"/>
          <w:color w:val="000000"/>
          <w:kern w:val="0"/>
          <w:sz w:val="20"/>
          <w:szCs w:val="20"/>
        </w:rPr>
        <w:t xml:space="preserve"> </w:t>
      </w:r>
      <w:r w:rsidR="004D7973">
        <w:rPr>
          <w:rFonts w:ascii="Consolas" w:eastAsiaTheme="minorEastAsia" w:hAnsi="Consolas" w:cs="Consolas"/>
          <w:b/>
          <w:color w:val="094F05"/>
          <w:kern w:val="0"/>
          <w:sz w:val="20"/>
          <w:szCs w:val="20"/>
        </w:rPr>
        <w:t>true</w:t>
      </w:r>
    </w:p>
    <w:tbl>
      <w:tblPr>
        <w:tblStyle w:val="ab"/>
        <w:tblW w:w="0" w:type="auto"/>
        <w:tblLook w:val="04A0" w:firstRow="1" w:lastRow="0" w:firstColumn="1" w:lastColumn="0" w:noHBand="0" w:noVBand="1"/>
      </w:tblPr>
      <w:tblGrid>
        <w:gridCol w:w="8296"/>
      </w:tblGrid>
      <w:tr w:rsidR="00A4311D" w14:paraId="63E4976E" w14:textId="77777777" w:rsidTr="00A4311D">
        <w:tc>
          <w:tcPr>
            <w:tcW w:w="8296" w:type="dxa"/>
          </w:tcPr>
          <w:p w14:paraId="647256C8"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11783464"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4B7E8BDC"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50C86537"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32DFD735"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504FD921"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rabbitmq</w:t>
            </w:r>
            <w:proofErr w:type="spellEnd"/>
            <w:r>
              <w:rPr>
                <w:rFonts w:ascii="Consolas" w:eastAsiaTheme="minorEastAsia" w:hAnsi="Consolas" w:cs="Consolas"/>
                <w:bCs w:val="0"/>
                <w:color w:val="00C832"/>
                <w:sz w:val="20"/>
                <w:szCs w:val="20"/>
              </w:rPr>
              <w:t>:</w:t>
            </w:r>
          </w:p>
          <w:p w14:paraId="2249AEC4"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7FC25EA1"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5EB546FD"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6B714587"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73854247"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消息发送到交换</w:t>
            </w:r>
            <w:r>
              <w:rPr>
                <w:rFonts w:ascii="Consolas" w:eastAsiaTheme="minorEastAsia" w:hAnsi="Consolas" w:cs="Consolas"/>
                <w:bCs w:val="0"/>
                <w:color w:val="FF0032"/>
                <w:sz w:val="20"/>
                <w:szCs w:val="20"/>
              </w:rPr>
              <w:t>ji</w:t>
            </w:r>
            <w:r>
              <w:rPr>
                <w:rFonts w:ascii="Consolas" w:eastAsiaTheme="minorEastAsia" w:hAnsi="Consolas" w:cs="Consolas"/>
                <w:bCs w:val="0"/>
                <w:color w:val="FF0032"/>
                <w:sz w:val="20"/>
                <w:szCs w:val="20"/>
              </w:rPr>
              <w:t>确认</w:t>
            </w:r>
          </w:p>
          <w:p w14:paraId="5A4C8FE8"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publisher-confirms: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4639A9B2"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消息发送到队列，发送失败才会出发</w:t>
            </w:r>
          </w:p>
          <w:p w14:paraId="73717D66" w14:textId="2D2FF984" w:rsidR="00A4311D" w:rsidRDefault="00A4311D" w:rsidP="00A4311D">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publisher-returns: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tc>
      </w:tr>
    </w:tbl>
    <w:p w14:paraId="3A785E35" w14:textId="153BB9B3" w:rsidR="00A4311D" w:rsidRDefault="00F175FE" w:rsidP="00A4311D">
      <w:pPr>
        <w:ind w:firstLine="420"/>
      </w:pPr>
      <w:r>
        <w:rPr>
          <w:rFonts w:hint="eastAsia"/>
        </w:rPr>
        <w:t>消息失败的处理</w:t>
      </w:r>
      <w:r w:rsidR="00C65038">
        <w:rPr>
          <w:rFonts w:hint="eastAsia"/>
        </w:rPr>
        <w:t>类</w:t>
      </w:r>
    </w:p>
    <w:tbl>
      <w:tblPr>
        <w:tblStyle w:val="ab"/>
        <w:tblW w:w="0" w:type="auto"/>
        <w:tblLook w:val="04A0" w:firstRow="1" w:lastRow="0" w:firstColumn="1" w:lastColumn="0" w:noHBand="0" w:noVBand="1"/>
      </w:tblPr>
      <w:tblGrid>
        <w:gridCol w:w="8296"/>
      </w:tblGrid>
      <w:tr w:rsidR="003F402C" w14:paraId="1ABD1C4B" w14:textId="77777777" w:rsidTr="003F402C">
        <w:tc>
          <w:tcPr>
            <w:tcW w:w="8296" w:type="dxa"/>
          </w:tcPr>
          <w:p w14:paraId="126624B8"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MessageToQueueErrorReturn</w:t>
            </w:r>
            <w:proofErr w:type="spellEnd"/>
            <w:r>
              <w:rPr>
                <w:rFonts w:ascii="Consolas" w:eastAsiaTheme="minorEastAsia" w:hAnsi="Consolas" w:cs="Consolas"/>
                <w:bCs w:val="0"/>
                <w:color w:val="000000"/>
                <w:sz w:val="20"/>
                <w:szCs w:val="20"/>
              </w:rPr>
              <w:t xml:space="preserve"> </w:t>
            </w:r>
            <w:proofErr w:type="gramStart"/>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ReturnCallback</w:t>
            </w:r>
            <w:proofErr w:type="spellEnd"/>
            <w:proofErr w:type="gramEnd"/>
            <w:r>
              <w:rPr>
                <w:rFonts w:ascii="Consolas" w:eastAsiaTheme="minorEastAsia" w:hAnsi="Consolas" w:cs="Consolas"/>
                <w:bCs w:val="0"/>
                <w:color w:val="000000"/>
                <w:sz w:val="20"/>
                <w:szCs w:val="20"/>
              </w:rPr>
              <w:t>{</w:t>
            </w:r>
          </w:p>
          <w:p w14:paraId="739B71B2"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消息进入队列失败了，出发方法</w:t>
            </w:r>
          </w:p>
          <w:p w14:paraId="2D65A51D"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F7C0F4B"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returnedMessage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xml:space="preserve">Message </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6A3E3E"/>
                <w:sz w:val="20"/>
                <w:szCs w:val="20"/>
              </w:rPr>
              <w:t>replyCode</w:t>
            </w:r>
            <w:proofErr w:type="spellEnd"/>
            <w:r>
              <w:rPr>
                <w:rFonts w:ascii="Consolas" w:eastAsiaTheme="minorEastAsia" w:hAnsi="Consolas" w:cs="Consolas"/>
                <w:bCs w:val="0"/>
                <w:color w:val="000000"/>
                <w:sz w:val="20"/>
                <w:szCs w:val="20"/>
              </w:rPr>
              <w:t xml:space="preserve">, String </w:t>
            </w:r>
            <w:proofErr w:type="spellStart"/>
            <w:r>
              <w:rPr>
                <w:rFonts w:ascii="Consolas" w:eastAsiaTheme="minorEastAsia" w:hAnsi="Consolas" w:cs="Consolas"/>
                <w:bCs w:val="0"/>
                <w:color w:val="6A3E3E"/>
                <w:sz w:val="20"/>
                <w:szCs w:val="20"/>
              </w:rPr>
              <w:t>replyText</w:t>
            </w:r>
            <w:proofErr w:type="spellEnd"/>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exchange</w:t>
            </w:r>
            <w:r>
              <w:rPr>
                <w:rFonts w:ascii="Consolas" w:eastAsiaTheme="minorEastAsia" w:hAnsi="Consolas" w:cs="Consolas"/>
                <w:bCs w:val="0"/>
                <w:color w:val="000000"/>
                <w:sz w:val="20"/>
                <w:szCs w:val="20"/>
              </w:rPr>
              <w:t xml:space="preserve">, String </w:t>
            </w:r>
            <w:proofErr w:type="spellStart"/>
            <w:r>
              <w:rPr>
                <w:rFonts w:ascii="Consolas" w:eastAsiaTheme="minorEastAsia" w:hAnsi="Consolas" w:cs="Consolas"/>
                <w:bCs w:val="0"/>
                <w:color w:val="6A3E3E"/>
                <w:sz w:val="20"/>
                <w:szCs w:val="20"/>
              </w:rPr>
              <w:t>routingKey</w:t>
            </w:r>
            <w:proofErr w:type="spellEnd"/>
            <w:r>
              <w:rPr>
                <w:rFonts w:ascii="Consolas" w:eastAsiaTheme="minorEastAsia" w:hAnsi="Consolas" w:cs="Consolas"/>
                <w:bCs w:val="0"/>
                <w:color w:val="000000"/>
                <w:sz w:val="20"/>
                <w:szCs w:val="20"/>
              </w:rPr>
              <w:t>) {</w:t>
            </w:r>
          </w:p>
          <w:p w14:paraId="45638E35"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失败的消息为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w:t>
            </w:r>
          </w:p>
          <w:p w14:paraId="1753588E"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u w:val="single"/>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该消息来自的路由器为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exchange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交换机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378F622"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该消息的路由</w:t>
            </w:r>
            <w:r>
              <w:rPr>
                <w:rFonts w:ascii="Consolas" w:eastAsiaTheme="minorEastAsia" w:hAnsi="Consolas" w:cs="Consolas"/>
                <w:bCs w:val="0"/>
                <w:color w:val="2A00FF"/>
                <w:sz w:val="20"/>
                <w:szCs w:val="20"/>
              </w:rPr>
              <w:t>key</w:t>
            </w:r>
            <w:r>
              <w:rPr>
                <w:rFonts w:ascii="Consolas" w:eastAsiaTheme="minorEastAsia" w:hAnsi="Consolas" w:cs="Consolas"/>
                <w:bCs w:val="0"/>
                <w:color w:val="2A00FF"/>
                <w:sz w:val="20"/>
                <w:szCs w:val="20"/>
              </w:rPr>
              <w:t>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routingKey</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交换机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2875930"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消息的错误编码</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replyCode</w:t>
            </w:r>
            <w:proofErr w:type="spellEnd"/>
            <w:r>
              <w:rPr>
                <w:rFonts w:ascii="Consolas" w:eastAsiaTheme="minorEastAsia" w:hAnsi="Consolas" w:cs="Consolas"/>
                <w:bCs w:val="0"/>
                <w:color w:val="000000"/>
                <w:sz w:val="20"/>
                <w:szCs w:val="20"/>
              </w:rPr>
              <w:t>);</w:t>
            </w:r>
          </w:p>
          <w:p w14:paraId="1D752A08"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proofErr w:type="spellEnd"/>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消息的错误描述</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roofErr w:type="spellStart"/>
            <w:r>
              <w:rPr>
                <w:rFonts w:ascii="Consolas" w:eastAsiaTheme="minorEastAsia" w:hAnsi="Consolas" w:cs="Consolas"/>
                <w:bCs w:val="0"/>
                <w:color w:val="6A3E3E"/>
                <w:sz w:val="20"/>
                <w:szCs w:val="20"/>
              </w:rPr>
              <w:t>replyText</w:t>
            </w:r>
            <w:proofErr w:type="spellEnd"/>
            <w:r>
              <w:rPr>
                <w:rFonts w:ascii="Consolas" w:eastAsiaTheme="minorEastAsia" w:hAnsi="Consolas" w:cs="Consolas"/>
                <w:bCs w:val="0"/>
                <w:color w:val="000000"/>
                <w:sz w:val="20"/>
                <w:szCs w:val="20"/>
              </w:rPr>
              <w:t>);</w:t>
            </w:r>
          </w:p>
          <w:p w14:paraId="32DA331A"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28BDD7F" w14:textId="77E72DC8" w:rsidR="003F402C" w:rsidRDefault="003F402C" w:rsidP="003F402C">
            <w:pPr>
              <w:ind w:firstLineChars="0" w:firstLine="0"/>
            </w:pPr>
            <w:r>
              <w:rPr>
                <w:rFonts w:ascii="Consolas" w:eastAsiaTheme="minorEastAsia" w:hAnsi="Consolas" w:cs="Consolas"/>
                <w:bCs w:val="0"/>
                <w:color w:val="000000"/>
                <w:sz w:val="20"/>
                <w:szCs w:val="20"/>
              </w:rPr>
              <w:t>}</w:t>
            </w:r>
          </w:p>
        </w:tc>
      </w:tr>
    </w:tbl>
    <w:p w14:paraId="2F4FB67C" w14:textId="79D7A49F" w:rsidR="003F402C" w:rsidRDefault="002E47F6" w:rsidP="00A4311D">
      <w:pPr>
        <w:ind w:firstLine="420"/>
      </w:pPr>
      <w:r>
        <w:rPr>
          <w:rFonts w:hint="eastAsia"/>
        </w:rPr>
        <w:t>将消息失败的处理</w:t>
      </w:r>
      <w:proofErr w:type="gramStart"/>
      <w:r>
        <w:rPr>
          <w:rFonts w:hint="eastAsia"/>
        </w:rPr>
        <w:t>类设置</w:t>
      </w:r>
      <w:proofErr w:type="gramEnd"/>
      <w:r>
        <w:rPr>
          <w:rFonts w:hint="eastAsia"/>
        </w:rPr>
        <w:t>给</w:t>
      </w:r>
      <w:proofErr w:type="spellStart"/>
      <w:r w:rsidRPr="002E47F6">
        <w:t>RabbitTemplate</w:t>
      </w:r>
      <w:proofErr w:type="spellEnd"/>
    </w:p>
    <w:tbl>
      <w:tblPr>
        <w:tblStyle w:val="ab"/>
        <w:tblW w:w="0" w:type="auto"/>
        <w:tblLook w:val="04A0" w:firstRow="1" w:lastRow="0" w:firstColumn="1" w:lastColumn="0" w:noHBand="0" w:noVBand="1"/>
      </w:tblPr>
      <w:tblGrid>
        <w:gridCol w:w="8296"/>
      </w:tblGrid>
      <w:tr w:rsidR="00B001DF" w14:paraId="4ADE5201" w14:textId="77777777" w:rsidTr="00B001DF">
        <w:tc>
          <w:tcPr>
            <w:tcW w:w="8296" w:type="dxa"/>
          </w:tcPr>
          <w:p w14:paraId="335E82B5"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lastRenderedPageBreak/>
              <w:t>@Autowired</w:t>
            </w:r>
          </w:p>
          <w:p w14:paraId="4BC9219C"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RabbitTemplate</w:t>
            </w:r>
            <w:proofErr w:type="spellEnd"/>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7E1B3EED"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764A0175"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@PostConstruct</w:t>
            </w:r>
          </w:p>
          <w:p w14:paraId="1026CCFC"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proofErr w:type="spellStart"/>
            <w:proofErr w:type="gramStart"/>
            <w:r>
              <w:rPr>
                <w:rFonts w:ascii="Consolas" w:eastAsiaTheme="minorEastAsia" w:hAnsi="Consolas" w:cs="Consolas"/>
                <w:bCs w:val="0"/>
                <w:color w:val="000000"/>
                <w:sz w:val="20"/>
                <w:szCs w:val="20"/>
              </w:rPr>
              <w:t>confRabbitTemplate</w:t>
            </w:r>
            <w:proofErr w:type="spellEnd"/>
            <w:r>
              <w:rPr>
                <w:rFonts w:ascii="Consolas" w:eastAsiaTheme="minorEastAsia" w:hAnsi="Consolas" w:cs="Consolas"/>
                <w:bCs w:val="0"/>
                <w:color w:val="000000"/>
                <w:sz w:val="20"/>
                <w:szCs w:val="20"/>
              </w:rPr>
              <w:t>(</w:t>
            </w:r>
            <w:proofErr w:type="gramEnd"/>
            <w:r>
              <w:rPr>
                <w:rFonts w:ascii="Consolas" w:eastAsiaTheme="minorEastAsia" w:hAnsi="Consolas" w:cs="Consolas"/>
                <w:bCs w:val="0"/>
                <w:color w:val="000000"/>
                <w:sz w:val="20"/>
                <w:szCs w:val="20"/>
              </w:rPr>
              <w:t>) {</w:t>
            </w:r>
          </w:p>
          <w:p w14:paraId="3B928D2E"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.setConfirmCallback</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rPr>
              <w:t>MessageToExchangeConfirm</w:t>
            </w:r>
            <w:proofErr w:type="spellEnd"/>
            <w:r>
              <w:rPr>
                <w:rFonts w:ascii="Consolas" w:eastAsiaTheme="minorEastAsia" w:hAnsi="Consolas" w:cs="Consolas"/>
                <w:bCs w:val="0"/>
                <w:color w:val="000000"/>
                <w:sz w:val="20"/>
                <w:szCs w:val="20"/>
              </w:rPr>
              <w:t>());</w:t>
            </w:r>
          </w:p>
          <w:p w14:paraId="003EE8F1"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roofErr w:type="spellStart"/>
            <w:proofErr w:type="gramStart"/>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.setReturnCallback</w:t>
            </w:r>
            <w:proofErr w:type="spellEnd"/>
            <w:proofErr w:type="gramEnd"/>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0000"/>
                <w:sz w:val="20"/>
                <w:szCs w:val="20"/>
                <w:shd w:val="clear" w:color="auto" w:fill="D4D4D4"/>
              </w:rPr>
              <w:t>MessageToQueueErrorReturn</w:t>
            </w:r>
            <w:proofErr w:type="spellEnd"/>
            <w:r>
              <w:rPr>
                <w:rFonts w:ascii="Consolas" w:eastAsiaTheme="minorEastAsia" w:hAnsi="Consolas" w:cs="Consolas"/>
                <w:bCs w:val="0"/>
                <w:color w:val="000000"/>
                <w:sz w:val="20"/>
                <w:szCs w:val="20"/>
                <w:shd w:val="clear" w:color="auto" w:fill="D4D4D4"/>
              </w:rPr>
              <w:t>()</w:t>
            </w:r>
            <w:r>
              <w:rPr>
                <w:rFonts w:ascii="Consolas" w:eastAsiaTheme="minorEastAsia" w:hAnsi="Consolas" w:cs="Consolas"/>
                <w:bCs w:val="0"/>
                <w:color w:val="000000"/>
                <w:sz w:val="20"/>
                <w:szCs w:val="20"/>
              </w:rPr>
              <w:t>);</w:t>
            </w:r>
          </w:p>
          <w:p w14:paraId="492C7DAE" w14:textId="087B271E" w:rsidR="00B001DF" w:rsidRDefault="00EA0945" w:rsidP="00EA0945">
            <w:pPr>
              <w:ind w:firstLineChars="0" w:firstLine="0"/>
            </w:pPr>
            <w:r>
              <w:rPr>
                <w:rFonts w:ascii="Consolas" w:eastAsiaTheme="minorEastAsia" w:hAnsi="Consolas" w:cs="Consolas"/>
                <w:bCs w:val="0"/>
                <w:color w:val="000000"/>
                <w:sz w:val="20"/>
                <w:szCs w:val="20"/>
              </w:rPr>
              <w:tab/>
              <w:t>}</w:t>
            </w:r>
          </w:p>
        </w:tc>
      </w:tr>
    </w:tbl>
    <w:p w14:paraId="60D3596E" w14:textId="77777777" w:rsidR="00B001DF" w:rsidRPr="00A4311D" w:rsidRDefault="00B001DF" w:rsidP="00A4311D">
      <w:pPr>
        <w:ind w:firstLine="420"/>
      </w:pPr>
    </w:p>
    <w:p w14:paraId="348B9286" w14:textId="08B6D693" w:rsidR="00A236BB" w:rsidRDefault="00A236BB" w:rsidP="005C7C4B">
      <w:pPr>
        <w:pStyle w:val="2"/>
      </w:pPr>
      <w:r>
        <w:rPr>
          <w:rFonts w:hint="eastAsia"/>
        </w:rPr>
        <w:t>接收消息成功</w:t>
      </w:r>
    </w:p>
    <w:p w14:paraId="69526E63" w14:textId="71461EAA" w:rsidR="00066BCE" w:rsidRDefault="00066BCE" w:rsidP="00066BCE">
      <w:pPr>
        <w:ind w:firstLine="420"/>
      </w:pPr>
      <w:r>
        <w:rPr>
          <w:rFonts w:hint="eastAsia"/>
        </w:rPr>
        <w:t>默认的签收方式时，只要消息能被拿到，不管有没有消费成功，都算签收了，签收了，</w:t>
      </w:r>
      <w:proofErr w:type="spellStart"/>
      <w:r>
        <w:t>mq</w:t>
      </w:r>
      <w:proofErr w:type="spellEnd"/>
      <w:r>
        <w:t>服务器会将该</w:t>
      </w:r>
      <w:r>
        <w:rPr>
          <w:rFonts w:hint="eastAsia"/>
        </w:rPr>
        <w:t>消息删除</w:t>
      </w:r>
      <w:r w:rsidR="00631356">
        <w:rPr>
          <w:rFonts w:hint="eastAsia"/>
        </w:rPr>
        <w:t>。</w:t>
      </w:r>
      <w:r w:rsidR="002C7779">
        <w:rPr>
          <w:rFonts w:hint="eastAsia"/>
        </w:rPr>
        <w:t>改为签收模式</w:t>
      </w:r>
      <w:r w:rsidR="009E05A8">
        <w:rPr>
          <w:rFonts w:hint="eastAsia"/>
        </w:rPr>
        <w:t>。</w:t>
      </w:r>
    </w:p>
    <w:p w14:paraId="2A135A91" w14:textId="4CB9CEDF" w:rsidR="00F9449D" w:rsidRDefault="00F9449D" w:rsidP="00F9449D">
      <w:pPr>
        <w:pStyle w:val="3"/>
        <w:ind w:firstLine="420"/>
      </w:pPr>
      <w:r>
        <w:rPr>
          <w:rFonts w:hint="eastAsia"/>
        </w:rPr>
        <w:t>配置</w:t>
      </w:r>
    </w:p>
    <w:tbl>
      <w:tblPr>
        <w:tblStyle w:val="ab"/>
        <w:tblW w:w="0" w:type="auto"/>
        <w:tblLook w:val="04A0" w:firstRow="1" w:lastRow="0" w:firstColumn="1" w:lastColumn="0" w:noHBand="0" w:noVBand="1"/>
      </w:tblPr>
      <w:tblGrid>
        <w:gridCol w:w="8296"/>
      </w:tblGrid>
      <w:tr w:rsidR="00EC294B" w14:paraId="1F3BDD6B" w14:textId="77777777" w:rsidTr="00EC294B">
        <w:tc>
          <w:tcPr>
            <w:tcW w:w="8296" w:type="dxa"/>
          </w:tcPr>
          <w:p w14:paraId="65E23EEB"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3394BD5A"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6C30E276"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2A6CAE9F"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2673D704"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450C7258"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proofErr w:type="spellStart"/>
            <w:r>
              <w:rPr>
                <w:rFonts w:ascii="Consolas" w:eastAsiaTheme="minorEastAsia" w:hAnsi="Consolas" w:cs="Consolas"/>
                <w:bCs w:val="0"/>
                <w:color w:val="00C832"/>
                <w:sz w:val="20"/>
                <w:szCs w:val="20"/>
              </w:rPr>
              <w:t>rabbitmq</w:t>
            </w:r>
            <w:proofErr w:type="spellEnd"/>
            <w:r>
              <w:rPr>
                <w:rFonts w:ascii="Consolas" w:eastAsiaTheme="minorEastAsia" w:hAnsi="Consolas" w:cs="Consolas"/>
                <w:bCs w:val="0"/>
                <w:color w:val="00C832"/>
                <w:sz w:val="20"/>
                <w:szCs w:val="20"/>
              </w:rPr>
              <w:t>:</w:t>
            </w:r>
          </w:p>
          <w:p w14:paraId="098B7529"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461A5B8B"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7C36BF6E"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5B5ADA4B"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4775487C"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消息发送到交换</w:t>
            </w:r>
            <w:r>
              <w:rPr>
                <w:rFonts w:ascii="Consolas" w:eastAsiaTheme="minorEastAsia" w:hAnsi="Consolas" w:cs="Consolas"/>
                <w:bCs w:val="0"/>
                <w:color w:val="FF0032"/>
                <w:sz w:val="20"/>
                <w:szCs w:val="20"/>
              </w:rPr>
              <w:t>ji</w:t>
            </w:r>
            <w:r>
              <w:rPr>
                <w:rFonts w:ascii="Consolas" w:eastAsiaTheme="minorEastAsia" w:hAnsi="Consolas" w:cs="Consolas"/>
                <w:bCs w:val="0"/>
                <w:color w:val="FF0032"/>
                <w:sz w:val="20"/>
                <w:szCs w:val="20"/>
              </w:rPr>
              <w:t>确认</w:t>
            </w:r>
          </w:p>
          <w:p w14:paraId="796AA3B2"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publisher-confirms: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0B16DE07"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消息发送到队列，发送失败才会出发</w:t>
            </w:r>
          </w:p>
          <w:p w14:paraId="0750577D"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publisher-returns: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3038F894" w14:textId="77777777" w:rsidR="00EC294B" w:rsidRPr="00CE263D" w:rsidRDefault="00EC294B" w:rsidP="00EC294B">
            <w:pPr>
              <w:autoSpaceDE w:val="0"/>
              <w:autoSpaceDN w:val="0"/>
              <w:adjustRightInd w:val="0"/>
              <w:ind w:firstLineChars="0" w:firstLine="0"/>
              <w:jc w:val="left"/>
              <w:rPr>
                <w:rFonts w:ascii="Consolas" w:eastAsiaTheme="minorEastAsia" w:hAnsi="Consolas" w:cs="Consolas"/>
                <w:bCs w:val="0"/>
                <w:color w:val="FF0000"/>
                <w:sz w:val="20"/>
                <w:szCs w:val="20"/>
              </w:rPr>
            </w:pPr>
            <w:r w:rsidRPr="00CE263D">
              <w:rPr>
                <w:rFonts w:ascii="Consolas" w:eastAsiaTheme="minorEastAsia" w:hAnsi="Consolas" w:cs="Consolas"/>
                <w:bCs w:val="0"/>
                <w:color w:val="FF0000"/>
                <w:sz w:val="20"/>
                <w:szCs w:val="20"/>
              </w:rPr>
              <w:t xml:space="preserve">    listener:</w:t>
            </w:r>
          </w:p>
          <w:p w14:paraId="14A51904" w14:textId="77777777" w:rsidR="00EC294B" w:rsidRPr="00CE263D" w:rsidRDefault="00EC294B" w:rsidP="00EC294B">
            <w:pPr>
              <w:autoSpaceDE w:val="0"/>
              <w:autoSpaceDN w:val="0"/>
              <w:adjustRightInd w:val="0"/>
              <w:ind w:firstLineChars="0" w:firstLine="0"/>
              <w:jc w:val="left"/>
              <w:rPr>
                <w:rFonts w:ascii="Consolas" w:eastAsiaTheme="minorEastAsia" w:hAnsi="Consolas" w:cs="Consolas"/>
                <w:bCs w:val="0"/>
                <w:color w:val="FF0000"/>
                <w:sz w:val="20"/>
                <w:szCs w:val="20"/>
              </w:rPr>
            </w:pPr>
            <w:r w:rsidRPr="00CE263D">
              <w:rPr>
                <w:rFonts w:ascii="Consolas" w:eastAsiaTheme="minorEastAsia" w:hAnsi="Consolas" w:cs="Consolas"/>
                <w:bCs w:val="0"/>
                <w:color w:val="FF0000"/>
                <w:sz w:val="20"/>
                <w:szCs w:val="20"/>
              </w:rPr>
              <w:t xml:space="preserve">      simple:</w:t>
            </w:r>
          </w:p>
          <w:p w14:paraId="3B3C9C10" w14:textId="1CBD5A5D" w:rsidR="00EC294B" w:rsidRDefault="00EC294B" w:rsidP="00EC294B">
            <w:pPr>
              <w:ind w:firstLineChars="0" w:firstLine="0"/>
            </w:pPr>
            <w:r w:rsidRPr="00CE263D">
              <w:rPr>
                <w:rFonts w:ascii="Consolas" w:eastAsiaTheme="minorEastAsia" w:hAnsi="Consolas" w:cs="Consolas"/>
                <w:bCs w:val="0"/>
                <w:color w:val="FF0000"/>
                <w:sz w:val="20"/>
                <w:szCs w:val="20"/>
              </w:rPr>
              <w:t xml:space="preserve">        acknowledge-mode: manual #</w:t>
            </w:r>
            <w:r w:rsidRPr="00CE263D">
              <w:rPr>
                <w:rFonts w:ascii="Consolas" w:eastAsiaTheme="minorEastAsia" w:hAnsi="Consolas" w:cs="Consolas"/>
                <w:bCs w:val="0"/>
                <w:color w:val="FF0000"/>
                <w:sz w:val="20"/>
                <w:szCs w:val="20"/>
              </w:rPr>
              <w:t>设置为手动签收消息模式</w:t>
            </w:r>
          </w:p>
        </w:tc>
      </w:tr>
    </w:tbl>
    <w:p w14:paraId="0F42233F" w14:textId="77777777" w:rsidR="00EC294B" w:rsidRPr="00EC294B" w:rsidRDefault="00EC294B" w:rsidP="00EC294B">
      <w:pPr>
        <w:ind w:firstLine="420"/>
      </w:pPr>
    </w:p>
    <w:p w14:paraId="15F08B75" w14:textId="53BD56B9" w:rsidR="00E62F2B" w:rsidRDefault="00E62F2B" w:rsidP="00E62F2B">
      <w:pPr>
        <w:pStyle w:val="2"/>
      </w:pPr>
      <w:r>
        <w:rPr>
          <w:rFonts w:hint="eastAsia"/>
        </w:rPr>
        <w:t>消息不能重复操作</w:t>
      </w:r>
    </w:p>
    <w:p w14:paraId="227138D6" w14:textId="74B18A6B" w:rsidR="0053550F" w:rsidRPr="0053550F" w:rsidRDefault="0053550F" w:rsidP="0053550F">
      <w:pPr>
        <w:ind w:firstLine="420"/>
      </w:pPr>
    </w:p>
    <w:p w14:paraId="4F9FCB8E" w14:textId="77777777" w:rsidR="005C7C4B" w:rsidRPr="007C41A1" w:rsidRDefault="005C7C4B" w:rsidP="005C7C4B">
      <w:pPr>
        <w:ind w:firstLine="420"/>
      </w:pPr>
    </w:p>
    <w:p w14:paraId="5E44ACCB" w14:textId="41D5BD7E" w:rsidR="0053550F" w:rsidRDefault="00723129" w:rsidP="00723129">
      <w:pPr>
        <w:pStyle w:val="10"/>
      </w:pPr>
      <w:r>
        <w:rPr>
          <w:rFonts w:hint="eastAsia"/>
        </w:rPr>
        <w:lastRenderedPageBreak/>
        <w:t>消息</w:t>
      </w:r>
      <w:r w:rsidR="0053550F">
        <w:rPr>
          <w:rFonts w:hint="eastAsia"/>
        </w:rPr>
        <w:t>的处理机制</w:t>
      </w:r>
    </w:p>
    <w:p w14:paraId="31B4EA10" w14:textId="0A2E6207" w:rsidR="0053550F" w:rsidRDefault="0053550F" w:rsidP="0053550F">
      <w:pPr>
        <w:pStyle w:val="2"/>
      </w:pPr>
      <w:r>
        <w:rPr>
          <w:rFonts w:hint="eastAsia"/>
        </w:rPr>
        <w:t>简书</w:t>
      </w:r>
    </w:p>
    <w:p w14:paraId="30735CF1" w14:textId="7A26B0E0" w:rsidR="0053550F" w:rsidRDefault="009C6A3D" w:rsidP="0053550F">
      <w:pPr>
        <w:pStyle w:val="3"/>
        <w:ind w:firstLine="420"/>
      </w:pPr>
      <w:proofErr w:type="spellStart"/>
      <w:r>
        <w:t>M</w:t>
      </w:r>
      <w:r>
        <w:rPr>
          <w:rFonts w:hint="eastAsia"/>
        </w:rPr>
        <w:t>q</w:t>
      </w:r>
      <w:proofErr w:type="spellEnd"/>
      <w:r>
        <w:rPr>
          <w:rFonts w:hint="eastAsia"/>
        </w:rPr>
        <w:t>消息解决的问题。</w:t>
      </w:r>
    </w:p>
    <w:p w14:paraId="395C8001" w14:textId="3CA138A4" w:rsidR="009C6A3D" w:rsidRDefault="009C6A3D" w:rsidP="009C6A3D">
      <w:pPr>
        <w:ind w:firstLine="420"/>
      </w:pPr>
      <w:r>
        <w:rPr>
          <w:rFonts w:hint="eastAsia"/>
        </w:rPr>
        <w:t>1</w:t>
      </w:r>
      <w:r>
        <w:rPr>
          <w:rFonts w:hint="eastAsia"/>
        </w:rPr>
        <w:t>、发送者</w:t>
      </w:r>
      <w:r>
        <w:rPr>
          <w:rFonts w:hint="eastAsia"/>
        </w:rPr>
        <w:t>-&gt;</w:t>
      </w:r>
      <w:r>
        <w:rPr>
          <w:rFonts w:hint="eastAsia"/>
        </w:rPr>
        <w:t>网络</w:t>
      </w:r>
      <w:r>
        <w:rPr>
          <w:rFonts w:hint="eastAsia"/>
        </w:rPr>
        <w:t>-</w:t>
      </w:r>
      <w:r>
        <w:t>&gt;</w:t>
      </w:r>
      <w:r>
        <w:rPr>
          <w:rFonts w:hint="eastAsia"/>
        </w:rPr>
        <w:t>接收者</w:t>
      </w:r>
    </w:p>
    <w:p w14:paraId="79C7198B" w14:textId="77777777" w:rsidR="009C6A3D" w:rsidRDefault="009C6A3D" w:rsidP="009C6A3D">
      <w:pPr>
        <w:ind w:firstLine="420"/>
      </w:pPr>
      <w:r>
        <w:tab/>
      </w:r>
      <w:r>
        <w:rPr>
          <w:rFonts w:hint="eastAsia"/>
        </w:rPr>
        <w:t>发送者</w:t>
      </w:r>
      <w:r>
        <w:t>:</w:t>
      </w:r>
    </w:p>
    <w:p w14:paraId="4E4CE101" w14:textId="662BE008" w:rsidR="009C6A3D" w:rsidRDefault="009C6A3D" w:rsidP="009C6A3D">
      <w:pPr>
        <w:ind w:left="840" w:firstLine="420"/>
      </w:pPr>
      <w:r>
        <w:t>1</w:t>
      </w:r>
      <w:r>
        <w:rPr>
          <w:rFonts w:hint="eastAsia"/>
        </w:rPr>
        <w:t>、自身的网络问题没有发送成功。</w:t>
      </w:r>
    </w:p>
    <w:p w14:paraId="3C3E7A88" w14:textId="381AFD40" w:rsidR="009C6A3D" w:rsidRDefault="009C6A3D" w:rsidP="009C6A3D">
      <w:pPr>
        <w:ind w:left="840" w:firstLine="420"/>
      </w:pPr>
      <w:r>
        <w:rPr>
          <w:rFonts w:hint="eastAsia"/>
        </w:rPr>
        <w:t>2</w:t>
      </w:r>
      <w:r>
        <w:rPr>
          <w:rFonts w:hint="eastAsia"/>
        </w:rPr>
        <w:t>、发送者发送消息之后，因为执行之后出现异常，要回滚。</w:t>
      </w:r>
    </w:p>
    <w:p w14:paraId="7E724495" w14:textId="4F8E3C82" w:rsidR="004D3A38" w:rsidRDefault="004D3A38" w:rsidP="004D3A38">
      <w:pPr>
        <w:ind w:firstLineChars="95" w:firstLine="199"/>
      </w:pPr>
      <w:r>
        <w:rPr>
          <w:rFonts w:hint="eastAsia"/>
        </w:rPr>
        <w:t xml:space="preserve"> </w:t>
      </w:r>
      <w:r>
        <w:t xml:space="preserve"> </w:t>
      </w:r>
      <w:r>
        <w:tab/>
      </w:r>
      <w:r>
        <w:tab/>
      </w:r>
      <w:r>
        <w:rPr>
          <w:rFonts w:hint="eastAsia"/>
        </w:rPr>
        <w:t>网络</w:t>
      </w:r>
      <w:r>
        <w:rPr>
          <w:rFonts w:hint="eastAsia"/>
        </w:rPr>
        <w:t>:</w:t>
      </w:r>
    </w:p>
    <w:p w14:paraId="1EB430CE" w14:textId="5851D26E" w:rsidR="004D3A38" w:rsidRDefault="004D3A38" w:rsidP="004D3A38">
      <w:pPr>
        <w:ind w:firstLineChars="95" w:firstLine="199"/>
      </w:pPr>
      <w:r>
        <w:tab/>
      </w:r>
      <w:r>
        <w:tab/>
      </w:r>
      <w:r>
        <w:tab/>
        <w:t>1</w:t>
      </w:r>
      <w:r>
        <w:rPr>
          <w:rFonts w:hint="eastAsia"/>
        </w:rPr>
        <w:t>、消息在网络传输过程中造成的丢失。</w:t>
      </w:r>
    </w:p>
    <w:p w14:paraId="56029FA6" w14:textId="77297846" w:rsidR="004D3A38" w:rsidRDefault="004D3A38" w:rsidP="004D3A38">
      <w:pPr>
        <w:ind w:firstLineChars="95" w:firstLine="199"/>
      </w:pPr>
      <w:r>
        <w:tab/>
      </w:r>
      <w:r>
        <w:tab/>
      </w:r>
      <w:r>
        <w:rPr>
          <w:rFonts w:hint="eastAsia"/>
        </w:rPr>
        <w:t>接收者</w:t>
      </w:r>
      <w:r>
        <w:rPr>
          <w:rFonts w:hint="eastAsia"/>
        </w:rPr>
        <w:t>:</w:t>
      </w:r>
    </w:p>
    <w:p w14:paraId="10363225" w14:textId="25F0B34F" w:rsidR="0053550F" w:rsidRPr="0053550F" w:rsidRDefault="004D3A38" w:rsidP="00BB626B">
      <w:pPr>
        <w:ind w:firstLineChars="95" w:firstLine="199"/>
      </w:pPr>
      <w:r>
        <w:tab/>
      </w:r>
      <w:r>
        <w:tab/>
      </w:r>
      <w:r>
        <w:tab/>
        <w:t>1</w:t>
      </w:r>
      <w:r>
        <w:rPr>
          <w:rFonts w:hint="eastAsia"/>
        </w:rPr>
        <w:t>、接受者可能</w:t>
      </w:r>
      <w:proofErr w:type="gramStart"/>
      <w:r>
        <w:rPr>
          <w:rFonts w:hint="eastAsia"/>
        </w:rPr>
        <w:t>宕</w:t>
      </w:r>
      <w:proofErr w:type="gramEnd"/>
      <w:r>
        <w:rPr>
          <w:rFonts w:hint="eastAsia"/>
        </w:rPr>
        <w:t>机，或者自身出现问题。</w:t>
      </w:r>
    </w:p>
    <w:p w14:paraId="78DA7ADC" w14:textId="36458F33" w:rsidR="003E501C" w:rsidRPr="003E501C" w:rsidRDefault="007C41A1" w:rsidP="009C6A3D">
      <w:pPr>
        <w:pStyle w:val="2"/>
      </w:pPr>
      <w:r>
        <w:rPr>
          <w:rFonts w:hint="eastAsia"/>
        </w:rPr>
        <w:t>发送端的确认</w:t>
      </w:r>
      <w:r w:rsidR="007B12ED">
        <w:rPr>
          <w:rFonts w:hint="eastAsia"/>
        </w:rPr>
        <w:t>(</w:t>
      </w:r>
      <w:r w:rsidR="007B12ED">
        <w:t>producer)</w:t>
      </w:r>
    </w:p>
    <w:p w14:paraId="546EECBB" w14:textId="29EA648D" w:rsidR="009B4CCA" w:rsidRDefault="002230A5" w:rsidP="009B4CCA">
      <w:pPr>
        <w:pStyle w:val="3"/>
        <w:ind w:firstLine="420"/>
      </w:pPr>
      <w:r>
        <w:rPr>
          <w:rFonts w:hint="eastAsia"/>
        </w:rPr>
        <w:t>确认机制种类</w:t>
      </w:r>
    </w:p>
    <w:p w14:paraId="618787C6" w14:textId="2E47CA98" w:rsidR="006363D5" w:rsidRDefault="006363D5" w:rsidP="00766347">
      <w:pPr>
        <w:ind w:firstLine="420"/>
      </w:pPr>
      <w:r>
        <w:rPr>
          <w:rFonts w:hint="eastAsia"/>
        </w:rPr>
        <w:t>事务机制</w:t>
      </w:r>
      <w:r w:rsidR="005B5D2D">
        <w:rPr>
          <w:rFonts w:hint="eastAsia"/>
        </w:rPr>
        <w:t>:</w:t>
      </w:r>
      <w:r w:rsidR="005B5D2D">
        <w:rPr>
          <w:rFonts w:hint="eastAsia"/>
        </w:rPr>
        <w:t>发送消息，如果没有发送成功，抛出异常。</w:t>
      </w:r>
    </w:p>
    <w:p w14:paraId="5EB6B47A" w14:textId="0BFE4C5E" w:rsidR="00E20270" w:rsidRDefault="00E20270" w:rsidP="009673F1">
      <w:pPr>
        <w:ind w:firstLine="420"/>
      </w:pPr>
      <w:r w:rsidRPr="00E20270">
        <w:rPr>
          <w:rFonts w:hint="eastAsia"/>
        </w:rPr>
        <w:t>事务确实能够解决</w:t>
      </w:r>
      <w:r w:rsidRPr="00E20270">
        <w:t>producer</w:t>
      </w:r>
      <w:r w:rsidRPr="00E20270">
        <w:t>与</w:t>
      </w:r>
      <w:r w:rsidRPr="00E20270">
        <w:t>broker</w:t>
      </w:r>
      <w:r w:rsidRPr="00E20270">
        <w:t>之间消息确认的问题，只有消息成功被</w:t>
      </w:r>
      <w:r w:rsidRPr="00E20270">
        <w:t>broker</w:t>
      </w:r>
      <w:r w:rsidRPr="00E20270">
        <w:t>接受，事务提交才能成功，否则我们便可以在捕获异常进行事务</w:t>
      </w:r>
      <w:proofErr w:type="gramStart"/>
      <w:r w:rsidRPr="00E20270">
        <w:t>回滚操作</w:t>
      </w:r>
      <w:proofErr w:type="gramEnd"/>
      <w:r w:rsidRPr="00E20270">
        <w:t>同时进行消息重发，但是使用事务机制的话会降低</w:t>
      </w:r>
      <w:r w:rsidRPr="00E20270">
        <w:t>RabbitMQ</w:t>
      </w:r>
      <w:r w:rsidRPr="00E20270">
        <w:t>的</w:t>
      </w:r>
      <w:r w:rsidR="003C7CCA">
        <w:rPr>
          <w:rFonts w:hint="eastAsia"/>
        </w:rPr>
        <w:t>吞吐量</w:t>
      </w:r>
      <w:r w:rsidRPr="00E20270">
        <w:t>，那么有没有更好的方法既能保障</w:t>
      </w:r>
      <w:r w:rsidRPr="00E20270">
        <w:t>producer</w:t>
      </w:r>
      <w:r w:rsidRPr="00E20270">
        <w:t>知道消息已经正确送到，又能基本上不带来性能上的损失呢？从</w:t>
      </w:r>
      <w:r w:rsidRPr="00E20270">
        <w:t>AMQP</w:t>
      </w:r>
      <w:r w:rsidRPr="00E20270">
        <w:t>协议的层面看是没有更好的方法，但是</w:t>
      </w:r>
      <w:r w:rsidRPr="00E20270">
        <w:t>RabbitMQ</w:t>
      </w:r>
      <w:r w:rsidRPr="00E20270">
        <w:t>提供了一个更好的方案，即将</w:t>
      </w:r>
      <w:r w:rsidRPr="00E20270">
        <w:t>channel</w:t>
      </w:r>
      <w:r w:rsidRPr="00E20270">
        <w:t>信道设置成</w:t>
      </w:r>
      <w:r w:rsidRPr="00E20270">
        <w:t>confirm</w:t>
      </w:r>
      <w:r w:rsidRPr="00E20270">
        <w:t>模式。</w:t>
      </w:r>
    </w:p>
    <w:p w14:paraId="7D81D3ED" w14:textId="77777777" w:rsidR="00217019" w:rsidRPr="006363D5" w:rsidRDefault="00217019" w:rsidP="00086E9E">
      <w:pPr>
        <w:ind w:left="420" w:firstLine="420"/>
      </w:pPr>
    </w:p>
    <w:p w14:paraId="02086C9F" w14:textId="2FC3C2D4" w:rsidR="003E501C" w:rsidRDefault="003E501C" w:rsidP="003E501C">
      <w:pPr>
        <w:ind w:firstLine="420"/>
      </w:pPr>
      <w:r>
        <w:t>C</w:t>
      </w:r>
      <w:r>
        <w:rPr>
          <w:rFonts w:hint="eastAsia"/>
        </w:rPr>
        <w:t>onfirm</w:t>
      </w:r>
      <w:r>
        <w:rPr>
          <w:rFonts w:hint="eastAsia"/>
        </w:rPr>
        <w:t>机制</w:t>
      </w:r>
      <w:r w:rsidR="00EC5461">
        <w:rPr>
          <w:rFonts w:hint="eastAsia"/>
        </w:rPr>
        <w:t>:</w:t>
      </w:r>
      <w:r w:rsidR="00EC5461" w:rsidRPr="00EC5461">
        <w:rPr>
          <w:rFonts w:hint="eastAsia"/>
        </w:rPr>
        <w:t xml:space="preserve"> </w:t>
      </w:r>
      <w:r w:rsidR="00EC5461" w:rsidRPr="00EC5461">
        <w:rPr>
          <w:rFonts w:hint="eastAsia"/>
        </w:rPr>
        <w:t>生产者将信道设置成</w:t>
      </w:r>
      <w:r w:rsidR="00EC5461" w:rsidRPr="00EC5461">
        <w:t>confirm</w:t>
      </w:r>
      <w:r w:rsidR="00EC5461" w:rsidRPr="00EC5461">
        <w:t>模式，一旦信道进入</w:t>
      </w:r>
      <w:r w:rsidR="00EC5461" w:rsidRPr="00EC5461">
        <w:t>confirm</w:t>
      </w:r>
      <w:r w:rsidR="00EC5461" w:rsidRPr="00EC5461">
        <w:t>模式，所有在该信道上面发布的消息都会被指派一个唯一的</w:t>
      </w:r>
      <w:r w:rsidR="00EC5461" w:rsidRPr="00EC5461">
        <w:t>ID(</w:t>
      </w:r>
      <w:r w:rsidR="00EC5461" w:rsidRPr="00EC5461">
        <w:t>从</w:t>
      </w:r>
      <w:r w:rsidR="00EC5461" w:rsidRPr="00EC5461">
        <w:t>1</w:t>
      </w:r>
      <w:r w:rsidR="00EC5461" w:rsidRPr="00EC5461">
        <w:t>开始</w:t>
      </w:r>
      <w:r w:rsidR="00EC5461" w:rsidRPr="00EC5461">
        <w:t>)</w:t>
      </w:r>
      <w:r w:rsidR="00EC5461" w:rsidRPr="00EC5461">
        <w:t>，一旦消息被投递到所有匹配的队列之后，</w:t>
      </w:r>
      <w:r w:rsidR="00EC5461" w:rsidRPr="00EC5461">
        <w:t>broker</w:t>
      </w:r>
      <w:r w:rsidR="00EC5461" w:rsidRPr="00EC5461">
        <w:t>就会发送一个确认给生产者（包含消息的唯一</w:t>
      </w:r>
      <w:r w:rsidR="00EC5461" w:rsidRPr="00EC5461">
        <w:t>ID</w:t>
      </w:r>
      <w:r w:rsidR="00EC5461" w:rsidRPr="00EC5461">
        <w:t>）</w:t>
      </w:r>
      <w:r w:rsidR="00EC5461" w:rsidRPr="00EC5461">
        <w:t>,</w:t>
      </w:r>
      <w:r w:rsidR="00EC5461" w:rsidRPr="00EC5461">
        <w:t>这就使得生产者知道消息已经正确到达目的队列了，如果消息和队列是可持久化的，那么确认消息会将消息写入磁盘之后发出，</w:t>
      </w:r>
      <w:r w:rsidR="00EC5461" w:rsidRPr="00EC5461">
        <w:t>broker</w:t>
      </w:r>
      <w:r w:rsidR="00EC5461" w:rsidRPr="00EC5461">
        <w:t>回传给生产者的确认消息中</w:t>
      </w:r>
      <w:r w:rsidR="00EC5461" w:rsidRPr="00EC5461">
        <w:t>deliver-tag</w:t>
      </w:r>
      <w:r w:rsidR="00EC5461" w:rsidRPr="00EC5461">
        <w:t>域包含了确认消息的序列号，此外</w:t>
      </w:r>
      <w:r w:rsidR="00EC5461" w:rsidRPr="00EC5461">
        <w:t>broker</w:t>
      </w:r>
      <w:r w:rsidR="00EC5461" w:rsidRPr="00EC5461">
        <w:t>也可以设置</w:t>
      </w:r>
      <w:proofErr w:type="spellStart"/>
      <w:r w:rsidR="00EC5461" w:rsidRPr="00EC5461">
        <w:t>basic.ack</w:t>
      </w:r>
      <w:proofErr w:type="spellEnd"/>
      <w:r w:rsidR="00EC5461" w:rsidRPr="00EC5461">
        <w:t>的</w:t>
      </w:r>
      <w:r w:rsidR="00EC5461" w:rsidRPr="00EC5461">
        <w:t>multiple</w:t>
      </w:r>
      <w:r w:rsidR="00EC5461" w:rsidRPr="00EC5461">
        <w:t>域，表示到这个序列号之前</w:t>
      </w:r>
      <w:r w:rsidR="00EC5461" w:rsidRPr="00EC5461">
        <w:rPr>
          <w:rFonts w:hint="eastAsia"/>
        </w:rPr>
        <w:t>的所有消息都已经得到了处理。</w:t>
      </w:r>
    </w:p>
    <w:p w14:paraId="04160E72" w14:textId="139B6842" w:rsidR="00CD68A1" w:rsidRPr="003E501C" w:rsidRDefault="00CD68A1" w:rsidP="003E501C">
      <w:pPr>
        <w:ind w:firstLine="420"/>
      </w:pPr>
      <w:r w:rsidRPr="00CD68A1">
        <w:t>confirm</w:t>
      </w:r>
      <w:r w:rsidRPr="00CD68A1">
        <w:t>模式最大的好处在于他是异步的，一旦发布一条消息，生产者应用程序就可以在等信道返回确认的同时继续发送下一条消息，当消息最终得到确认之后，生产者应用便可以通过回调方法来处理该确认消息，如果</w:t>
      </w:r>
      <w:r w:rsidRPr="00CD68A1">
        <w:t>RabbitMQ</w:t>
      </w:r>
      <w:r w:rsidRPr="00CD68A1">
        <w:t>因为自身内部错误导致消息丢失，就会发送一条</w:t>
      </w:r>
      <w:proofErr w:type="spellStart"/>
      <w:r w:rsidRPr="00CD68A1">
        <w:t>nack</w:t>
      </w:r>
      <w:proofErr w:type="spellEnd"/>
      <w:r w:rsidRPr="00CD68A1">
        <w:t>消息，生产者应用程序同样可以在回调方法中处理该</w:t>
      </w:r>
      <w:proofErr w:type="spellStart"/>
      <w:r w:rsidRPr="00CD68A1">
        <w:t>nack</w:t>
      </w:r>
      <w:proofErr w:type="spellEnd"/>
      <w:r w:rsidRPr="00CD68A1">
        <w:t>消息。</w:t>
      </w:r>
    </w:p>
    <w:p w14:paraId="73D2DE3C" w14:textId="0E9BC444" w:rsidR="002230A5" w:rsidRDefault="002230A5" w:rsidP="003E501C">
      <w:pPr>
        <w:ind w:left="420" w:firstLine="420"/>
      </w:pPr>
      <w:r>
        <w:rPr>
          <w:rFonts w:hint="eastAsia"/>
        </w:rPr>
        <w:t>单</w:t>
      </w:r>
      <w:r w:rsidR="009B4CCA">
        <w:rPr>
          <w:rFonts w:hint="eastAsia"/>
        </w:rPr>
        <w:t>条</w:t>
      </w:r>
      <w:r>
        <w:rPr>
          <w:rFonts w:hint="eastAsia"/>
        </w:rPr>
        <w:t>同步确认</w:t>
      </w:r>
      <w:r w:rsidR="00BB7EB7">
        <w:rPr>
          <w:rFonts w:hint="eastAsia"/>
        </w:rPr>
        <w:t>:</w:t>
      </w:r>
      <w:r w:rsidR="00BB7EB7" w:rsidRPr="00BB7EB7">
        <w:rPr>
          <w:rFonts w:hint="eastAsia"/>
        </w:rPr>
        <w:t xml:space="preserve"> </w:t>
      </w:r>
      <w:r w:rsidR="00BB7EB7" w:rsidRPr="00BB7EB7">
        <w:rPr>
          <w:rFonts w:hint="eastAsia"/>
        </w:rPr>
        <w:t>每发送一条消息后，调用</w:t>
      </w:r>
      <w:proofErr w:type="spellStart"/>
      <w:r w:rsidR="00BB7EB7" w:rsidRPr="00BB7EB7">
        <w:t>waitForConfirms</w:t>
      </w:r>
      <w:proofErr w:type="spellEnd"/>
      <w:r w:rsidR="00BB7EB7" w:rsidRPr="00BB7EB7">
        <w:t>()</w:t>
      </w:r>
      <w:r w:rsidR="00BB7EB7" w:rsidRPr="00BB7EB7">
        <w:t>方法，等待服务器端</w:t>
      </w:r>
      <w:r w:rsidR="00BB7EB7" w:rsidRPr="00BB7EB7">
        <w:t>confirm</w:t>
      </w:r>
      <w:r w:rsidR="00BB7EB7" w:rsidRPr="00BB7EB7">
        <w:t>。实际上是一种串行</w:t>
      </w:r>
      <w:r w:rsidR="00BB7EB7" w:rsidRPr="00BB7EB7">
        <w:t>confirm</w:t>
      </w:r>
      <w:r w:rsidR="00BB7EB7" w:rsidRPr="00BB7EB7">
        <w:t>了。</w:t>
      </w:r>
    </w:p>
    <w:p w14:paraId="0CBDC0A6" w14:textId="09900FCA" w:rsidR="009B4CCA" w:rsidRDefault="009B4CCA" w:rsidP="003E501C">
      <w:pPr>
        <w:ind w:left="420" w:firstLine="420"/>
      </w:pPr>
      <w:r>
        <w:rPr>
          <w:rFonts w:hint="eastAsia"/>
        </w:rPr>
        <w:t>多条同步确认</w:t>
      </w:r>
      <w:r>
        <w:rPr>
          <w:rFonts w:hint="eastAsia"/>
        </w:rPr>
        <w:t>:</w:t>
      </w:r>
      <w:r w:rsidR="00CB2BE1" w:rsidRPr="00CB2BE1">
        <w:rPr>
          <w:rFonts w:hint="eastAsia"/>
        </w:rPr>
        <w:t xml:space="preserve"> </w:t>
      </w:r>
      <w:r w:rsidR="00CB2BE1" w:rsidRPr="00CB2BE1">
        <w:rPr>
          <w:rFonts w:hint="eastAsia"/>
        </w:rPr>
        <w:t>每发送一批消息后，调用</w:t>
      </w:r>
      <w:proofErr w:type="spellStart"/>
      <w:r w:rsidR="00CB2BE1" w:rsidRPr="00CB2BE1">
        <w:t>waitForConfirms</w:t>
      </w:r>
      <w:proofErr w:type="spellEnd"/>
      <w:r w:rsidR="00CB2BE1" w:rsidRPr="00CB2BE1">
        <w:t>()</w:t>
      </w:r>
      <w:r w:rsidR="00CB2BE1" w:rsidRPr="00CB2BE1">
        <w:t>方法，等待服务器端</w:t>
      </w:r>
      <w:r w:rsidR="00CB2BE1" w:rsidRPr="00CB2BE1">
        <w:t>confirm</w:t>
      </w:r>
      <w:r w:rsidR="00CB2BE1" w:rsidRPr="00CB2BE1">
        <w:t>。</w:t>
      </w:r>
    </w:p>
    <w:p w14:paraId="5415E95F" w14:textId="29848A1C" w:rsidR="00FA054E" w:rsidRDefault="00FA054E" w:rsidP="003E501C">
      <w:pPr>
        <w:ind w:left="420" w:firstLine="420"/>
      </w:pPr>
      <w:r>
        <w:rPr>
          <w:rFonts w:hint="eastAsia"/>
        </w:rPr>
        <w:lastRenderedPageBreak/>
        <w:t>异步确认</w:t>
      </w:r>
      <w:r w:rsidR="00B00E92">
        <w:rPr>
          <w:rFonts w:hint="eastAsia"/>
        </w:rPr>
        <w:t>:</w:t>
      </w:r>
      <w:r w:rsidR="00CB2BE1" w:rsidRPr="00CB2BE1">
        <w:rPr>
          <w:rFonts w:hint="eastAsia"/>
        </w:rPr>
        <w:t>提供一个回调方法，服务端</w:t>
      </w:r>
      <w:r w:rsidR="00CB2BE1" w:rsidRPr="00CB2BE1">
        <w:t>confirm</w:t>
      </w:r>
      <w:r w:rsidR="00CB2BE1" w:rsidRPr="00CB2BE1">
        <w:t>了一条或者多条消息后</w:t>
      </w:r>
      <w:r w:rsidR="00CB2BE1" w:rsidRPr="00CB2BE1">
        <w:t>Client</w:t>
      </w:r>
      <w:proofErr w:type="gramStart"/>
      <w:r w:rsidR="00CB2BE1" w:rsidRPr="00CB2BE1">
        <w:t>端会回调</w:t>
      </w:r>
      <w:proofErr w:type="gramEnd"/>
      <w:r w:rsidR="00CB2BE1" w:rsidRPr="00CB2BE1">
        <w:t>这个方法。</w:t>
      </w:r>
    </w:p>
    <w:p w14:paraId="321AC2DA" w14:textId="7995AE5D" w:rsidR="00F80B74" w:rsidRDefault="00F80B74" w:rsidP="00F80B74">
      <w:pPr>
        <w:ind w:firstLineChars="95" w:firstLine="199"/>
      </w:pPr>
      <w:r>
        <w:rPr>
          <w:rFonts w:hint="eastAsia"/>
        </w:rPr>
        <w:t>注</w:t>
      </w:r>
      <w:r>
        <w:rPr>
          <w:rFonts w:hint="eastAsia"/>
        </w:rPr>
        <w:t>:</w:t>
      </w:r>
    </w:p>
    <w:p w14:paraId="10955BCC" w14:textId="5BCE52F8" w:rsidR="00D11414" w:rsidRDefault="00F80B74" w:rsidP="00F1717B">
      <w:pPr>
        <w:ind w:firstLine="420"/>
      </w:pPr>
      <w:r>
        <w:tab/>
        <w:t>1</w:t>
      </w:r>
      <w:r>
        <w:rPr>
          <w:rFonts w:hint="eastAsia"/>
        </w:rPr>
        <w:t>、</w:t>
      </w:r>
      <w:r w:rsidRPr="00F80B74">
        <w:rPr>
          <w:rFonts w:hint="eastAsia"/>
        </w:rPr>
        <w:t>已经在</w:t>
      </w:r>
      <w:r w:rsidRPr="00F80B74">
        <w:t>transaction</w:t>
      </w:r>
      <w:r w:rsidRPr="00F80B74">
        <w:t>事务模式的</w:t>
      </w:r>
      <w:r w:rsidRPr="00F80B74">
        <w:t>channel</w:t>
      </w:r>
      <w:r w:rsidRPr="00F80B74">
        <w:t>是不能再设置成</w:t>
      </w:r>
      <w:r w:rsidRPr="00F80B74">
        <w:t>confirm</w:t>
      </w:r>
      <w:r w:rsidRPr="00F80B74">
        <w:t>模式的，即这两种模式是不能共存的。</w:t>
      </w:r>
    </w:p>
    <w:p w14:paraId="6AB95F6C" w14:textId="425964B2" w:rsidR="00360DA1" w:rsidRDefault="00360DA1" w:rsidP="00360DA1">
      <w:pPr>
        <w:pStyle w:val="3"/>
        <w:ind w:firstLine="420"/>
      </w:pPr>
      <w:r>
        <w:rPr>
          <w:rFonts w:hint="eastAsia"/>
        </w:rPr>
        <w:t>优缺点</w:t>
      </w:r>
    </w:p>
    <w:p w14:paraId="7A78D94E" w14:textId="04CF2BFC" w:rsidR="00360DA1" w:rsidRDefault="00360DA1" w:rsidP="00360DA1">
      <w:pPr>
        <w:ind w:firstLineChars="95" w:firstLine="199"/>
      </w:pPr>
      <w:r>
        <w:rPr>
          <w:rFonts w:hint="eastAsia"/>
        </w:rPr>
        <w:t>事务机制</w:t>
      </w:r>
      <w:r>
        <w:rPr>
          <w:rFonts w:hint="eastAsia"/>
        </w:rPr>
        <w:t>:</w:t>
      </w:r>
    </w:p>
    <w:p w14:paraId="1AD7271C" w14:textId="2C170498" w:rsidR="00360DA1" w:rsidRDefault="00360DA1" w:rsidP="00360DA1">
      <w:pPr>
        <w:ind w:firstLineChars="95" w:firstLine="199"/>
      </w:pPr>
      <w:r>
        <w:tab/>
        <w:t xml:space="preserve"> </w:t>
      </w:r>
      <w:r>
        <w:rPr>
          <w:rFonts w:hint="eastAsia"/>
        </w:rPr>
        <w:t>优点</w:t>
      </w:r>
      <w:r>
        <w:rPr>
          <w:rFonts w:hint="eastAsia"/>
        </w:rPr>
        <w:t>:</w:t>
      </w:r>
      <w:r>
        <w:rPr>
          <w:rFonts w:hint="eastAsia"/>
        </w:rPr>
        <w:t>消息只有被</w:t>
      </w:r>
      <w:r>
        <w:rPr>
          <w:rFonts w:hint="eastAsia"/>
        </w:rPr>
        <w:t>commit</w:t>
      </w:r>
      <w:r>
        <w:rPr>
          <w:rFonts w:hint="eastAsia"/>
        </w:rPr>
        <w:t>之后</w:t>
      </w:r>
      <w:r>
        <w:rPr>
          <w:rFonts w:hint="eastAsia"/>
        </w:rPr>
        <w:t>,</w:t>
      </w:r>
      <w:r>
        <w:rPr>
          <w:rFonts w:hint="eastAsia"/>
        </w:rPr>
        <w:t>消息才能被</w:t>
      </w:r>
      <w:proofErr w:type="spellStart"/>
      <w:r>
        <w:rPr>
          <w:rFonts w:hint="eastAsia"/>
        </w:rPr>
        <w:t>rabbmit</w:t>
      </w:r>
      <w:proofErr w:type="spellEnd"/>
      <w:r>
        <w:rPr>
          <w:rFonts w:hint="eastAsia"/>
        </w:rPr>
        <w:t>开始处理，</w:t>
      </w:r>
      <w:r w:rsidR="00BA55E4">
        <w:rPr>
          <w:rFonts w:hint="eastAsia"/>
        </w:rPr>
        <w:t>如果发送端在</w:t>
      </w:r>
      <w:r w:rsidR="00BA55E4">
        <w:rPr>
          <w:rFonts w:hint="eastAsia"/>
        </w:rPr>
        <w:t>commit</w:t>
      </w:r>
      <w:r w:rsidR="00BA55E4">
        <w:rPr>
          <w:rFonts w:hint="eastAsia"/>
        </w:rPr>
        <w:t>之前出现异常，消息会</w:t>
      </w:r>
      <w:proofErr w:type="gramStart"/>
      <w:r w:rsidR="00BA55E4">
        <w:rPr>
          <w:rFonts w:hint="eastAsia"/>
        </w:rPr>
        <w:t>被回滚删除</w:t>
      </w:r>
      <w:proofErr w:type="gramEnd"/>
      <w:r w:rsidR="00BA55E4">
        <w:rPr>
          <w:rFonts w:hint="eastAsia"/>
        </w:rPr>
        <w:t>。</w:t>
      </w:r>
    </w:p>
    <w:p w14:paraId="62312F4A" w14:textId="7905979C" w:rsidR="00360DA1" w:rsidRDefault="00BA55E4" w:rsidP="00BA55E4">
      <w:pPr>
        <w:ind w:firstLineChars="95" w:firstLine="199"/>
      </w:pPr>
      <w:r>
        <w:tab/>
        <w:t xml:space="preserve"> </w:t>
      </w:r>
      <w:r>
        <w:rPr>
          <w:rFonts w:hint="eastAsia"/>
        </w:rPr>
        <w:t>缺点</w:t>
      </w:r>
      <w:r>
        <w:t>:</w:t>
      </w:r>
      <w:r>
        <w:rPr>
          <w:rFonts w:hint="eastAsia"/>
        </w:rPr>
        <w:t>由于开启事务、</w:t>
      </w:r>
      <w:r>
        <w:rPr>
          <w:rFonts w:hint="eastAsia"/>
        </w:rPr>
        <w:t>commit</w:t>
      </w:r>
      <w:r>
        <w:rPr>
          <w:rFonts w:hint="eastAsia"/>
        </w:rPr>
        <w:t>、</w:t>
      </w:r>
      <w:r>
        <w:rPr>
          <w:rFonts w:hint="eastAsia"/>
        </w:rPr>
        <w:t>rollback</w:t>
      </w:r>
      <w:r>
        <w:rPr>
          <w:rFonts w:hint="eastAsia"/>
        </w:rPr>
        <w:t>造成更多的性能消耗，降低了</w:t>
      </w:r>
      <w:proofErr w:type="spellStart"/>
      <w:r>
        <w:rPr>
          <w:rFonts w:hint="eastAsia"/>
        </w:rPr>
        <w:t>rabbitmq</w:t>
      </w:r>
      <w:proofErr w:type="spellEnd"/>
      <w:r>
        <w:rPr>
          <w:rFonts w:hint="eastAsia"/>
        </w:rPr>
        <w:t>的吞吐量。</w:t>
      </w:r>
      <w:r w:rsidR="00360DA1">
        <w:t xml:space="preserve"> </w:t>
      </w:r>
    </w:p>
    <w:p w14:paraId="241153F4" w14:textId="77777777" w:rsidR="00224F90" w:rsidRDefault="00360DA1" w:rsidP="00360DA1">
      <w:pPr>
        <w:ind w:firstLineChars="95" w:firstLine="199"/>
      </w:pPr>
      <w:r w:rsidRPr="00CD68A1">
        <w:t>confirm</w:t>
      </w:r>
      <w:r w:rsidRPr="00CD68A1">
        <w:t>模式</w:t>
      </w:r>
      <w:r>
        <w:rPr>
          <w:rFonts w:hint="eastAsia"/>
        </w:rPr>
        <w:t>:</w:t>
      </w:r>
      <w:r w:rsidR="00BA55E4" w:rsidRPr="00BA55E4">
        <w:rPr>
          <w:rFonts w:hint="eastAsia"/>
        </w:rPr>
        <w:t xml:space="preserve"> </w:t>
      </w:r>
    </w:p>
    <w:p w14:paraId="68F2E88C" w14:textId="3B195A97" w:rsidR="00360DA1" w:rsidRDefault="00224F90" w:rsidP="00224F90">
      <w:pPr>
        <w:ind w:firstLine="420"/>
      </w:pPr>
      <w:r>
        <w:rPr>
          <w:rFonts w:hint="eastAsia"/>
        </w:rPr>
        <w:t>优点：</w:t>
      </w:r>
      <w:r w:rsidR="00BA55E4" w:rsidRPr="00BA55E4">
        <w:rPr>
          <w:rFonts w:hint="eastAsia"/>
        </w:rPr>
        <w:t>一旦发布一条消息，生产者应用程序就可以在等信道返回确认的同时继续发送下一条消息，当消息最终得到确认之后，生产者应用便可以通过回调方法来处理该确认消息，如果</w:t>
      </w:r>
      <w:r w:rsidR="00BA55E4" w:rsidRPr="00BA55E4">
        <w:t>RabbitMQ</w:t>
      </w:r>
      <w:r w:rsidR="00BA55E4" w:rsidRPr="00BA55E4">
        <w:t>因为自身内部错误导致消息丢失，就会发送一条</w:t>
      </w:r>
      <w:proofErr w:type="spellStart"/>
      <w:r w:rsidR="00BA55E4" w:rsidRPr="00BA55E4">
        <w:t>nack</w:t>
      </w:r>
      <w:proofErr w:type="spellEnd"/>
      <w:r w:rsidR="00BA55E4" w:rsidRPr="00BA55E4">
        <w:t>消息，生产者应用程序同样可以在回调方法中处理该</w:t>
      </w:r>
      <w:proofErr w:type="spellStart"/>
      <w:r w:rsidR="00BA55E4" w:rsidRPr="00BA55E4">
        <w:t>nack</w:t>
      </w:r>
      <w:proofErr w:type="spellEnd"/>
      <w:r w:rsidR="00BA55E4" w:rsidRPr="00BA55E4">
        <w:t>消息。</w:t>
      </w:r>
    </w:p>
    <w:p w14:paraId="5CA9C7C5" w14:textId="77777777" w:rsidR="00F80B74" w:rsidRDefault="00F80B74" w:rsidP="00F80B74">
      <w:pPr>
        <w:ind w:firstLineChars="95" w:firstLine="199"/>
      </w:pPr>
    </w:p>
    <w:p w14:paraId="18558495" w14:textId="067DDE23" w:rsidR="00D11414" w:rsidRDefault="00D11414" w:rsidP="00D11414">
      <w:pPr>
        <w:pStyle w:val="3"/>
        <w:ind w:firstLine="420"/>
      </w:pPr>
      <w:r>
        <w:rPr>
          <w:rFonts w:hint="eastAsia"/>
        </w:rPr>
        <w:t>事务机制</w:t>
      </w:r>
    </w:p>
    <w:p w14:paraId="7FFF4DC5" w14:textId="77777777" w:rsidR="00D11414" w:rsidRDefault="00D11414" w:rsidP="00D11414">
      <w:pPr>
        <w:ind w:firstLine="420"/>
      </w:pPr>
      <w:r w:rsidRPr="00D11414">
        <w:t>RabbitMQ</w:t>
      </w:r>
      <w:r w:rsidRPr="00D11414">
        <w:t>中与事务机制有关的方法有三个：</w:t>
      </w:r>
    </w:p>
    <w:p w14:paraId="39D7A42C" w14:textId="5383445C" w:rsidR="00D11414" w:rsidRDefault="00D11414" w:rsidP="00D11414">
      <w:pPr>
        <w:ind w:left="840" w:firstLine="420"/>
      </w:pPr>
      <w:proofErr w:type="spellStart"/>
      <w:r w:rsidRPr="00D11414">
        <w:t>txSelect</w:t>
      </w:r>
      <w:proofErr w:type="spellEnd"/>
      <w:r w:rsidRPr="00D11414">
        <w:t>()</w:t>
      </w:r>
      <w:r>
        <w:t>:</w:t>
      </w:r>
      <w:r w:rsidRPr="00D11414">
        <w:t>用于将当前</w:t>
      </w:r>
      <w:r w:rsidRPr="00D11414">
        <w:t>channel</w:t>
      </w:r>
      <w:r w:rsidRPr="00D11414">
        <w:t>设置成</w:t>
      </w:r>
      <w:r w:rsidRPr="00D11414">
        <w:t>transaction</w:t>
      </w:r>
      <w:r w:rsidRPr="00D11414">
        <w:t>模式</w:t>
      </w:r>
      <w:r w:rsidR="00F32A7D">
        <w:rPr>
          <w:rFonts w:hint="eastAsia"/>
        </w:rPr>
        <w:t>。</w:t>
      </w:r>
    </w:p>
    <w:p w14:paraId="4AF99728" w14:textId="5309A015" w:rsidR="00D11414" w:rsidRDefault="00D11414" w:rsidP="00D11414">
      <w:pPr>
        <w:ind w:left="840" w:firstLine="420"/>
      </w:pPr>
      <w:proofErr w:type="spellStart"/>
      <w:r w:rsidRPr="00D11414">
        <w:t>txCommit</w:t>
      </w:r>
      <w:proofErr w:type="spellEnd"/>
      <w:r w:rsidRPr="00D11414">
        <w:t>(</w:t>
      </w:r>
      <w:r w:rsidR="00E26239">
        <w:t>)</w:t>
      </w:r>
      <w:r w:rsidR="00E26239">
        <w:rPr>
          <w:rFonts w:hint="eastAsia"/>
        </w:rPr>
        <w:t>:</w:t>
      </w:r>
      <w:r w:rsidR="00E26239" w:rsidRPr="00D11414">
        <w:t>用于提交事务</w:t>
      </w:r>
    </w:p>
    <w:p w14:paraId="39359331" w14:textId="77777777" w:rsidR="00414CC2" w:rsidRDefault="00D11414" w:rsidP="00D11414">
      <w:pPr>
        <w:ind w:left="840" w:firstLine="420"/>
      </w:pPr>
      <w:proofErr w:type="spellStart"/>
      <w:r w:rsidRPr="00D11414">
        <w:t>txRollback</w:t>
      </w:r>
      <w:proofErr w:type="spellEnd"/>
      <w:r w:rsidRPr="00D11414">
        <w:t>()</w:t>
      </w:r>
      <w:r w:rsidR="00414CC2">
        <w:rPr>
          <w:rFonts w:hint="eastAsia"/>
        </w:rPr>
        <w:t>:</w:t>
      </w:r>
      <w:proofErr w:type="gramStart"/>
      <w:r w:rsidR="00414CC2" w:rsidRPr="00D11414">
        <w:t>用于回滚</w:t>
      </w:r>
      <w:proofErr w:type="gramEnd"/>
      <w:r w:rsidR="00414CC2" w:rsidRPr="00D11414">
        <w:t>事务</w:t>
      </w:r>
    </w:p>
    <w:p w14:paraId="0C3EC5D9" w14:textId="029CC781" w:rsidR="00621921" w:rsidRDefault="00D11414" w:rsidP="00F1717B">
      <w:pPr>
        <w:ind w:firstLineChars="0"/>
      </w:pPr>
      <w:r w:rsidRPr="00D11414">
        <w:t>在通过</w:t>
      </w:r>
      <w:proofErr w:type="spellStart"/>
      <w:r w:rsidRPr="00D11414">
        <w:t>txSelect</w:t>
      </w:r>
      <w:proofErr w:type="spellEnd"/>
      <w:r w:rsidRPr="00D11414">
        <w:t>开启事务之后，我们便可以发布消息给</w:t>
      </w:r>
      <w:r w:rsidRPr="00D11414">
        <w:t>broker</w:t>
      </w:r>
      <w:r w:rsidRPr="00D11414">
        <w:t>代理服务器了，如果</w:t>
      </w:r>
      <w:proofErr w:type="spellStart"/>
      <w:r w:rsidRPr="00D11414">
        <w:t>txCommit</w:t>
      </w:r>
      <w:proofErr w:type="spellEnd"/>
      <w:r w:rsidRPr="00D11414">
        <w:t>提交成功了，则消息一定到达了</w:t>
      </w:r>
      <w:r w:rsidRPr="00D11414">
        <w:t>broker</w:t>
      </w:r>
      <w:r w:rsidRPr="00D11414">
        <w:t>了，如果在</w:t>
      </w:r>
      <w:proofErr w:type="spellStart"/>
      <w:r w:rsidRPr="00D11414">
        <w:t>txCommit</w:t>
      </w:r>
      <w:proofErr w:type="spellEnd"/>
      <w:r w:rsidRPr="00D11414">
        <w:t>执行之前</w:t>
      </w:r>
      <w:r w:rsidRPr="00D11414">
        <w:t>broker</w:t>
      </w:r>
      <w:r w:rsidRPr="00D11414">
        <w:t>异常崩溃或者由于其他原因抛出异常，这个时候我们便可以捕获异常通过</w:t>
      </w:r>
      <w:proofErr w:type="spellStart"/>
      <w:r w:rsidRPr="00D11414">
        <w:t>txRollback</w:t>
      </w:r>
      <w:proofErr w:type="spellEnd"/>
      <w:proofErr w:type="gramStart"/>
      <w:r w:rsidRPr="00D11414">
        <w:t>回滚事务</w:t>
      </w:r>
      <w:proofErr w:type="gramEnd"/>
      <w:r w:rsidRPr="00D11414">
        <w:t>了。</w:t>
      </w:r>
    </w:p>
    <w:p w14:paraId="11787EEF" w14:textId="1769AEF8" w:rsidR="003A5EE2" w:rsidRDefault="003A5EE2" w:rsidP="009C6A3D">
      <w:pPr>
        <w:ind w:firstLineChars="0"/>
      </w:pPr>
      <w:r>
        <w:rPr>
          <w:rFonts w:hint="eastAsia"/>
        </w:rPr>
        <w:t>事务代码</w:t>
      </w:r>
    </w:p>
    <w:tbl>
      <w:tblPr>
        <w:tblStyle w:val="ab"/>
        <w:tblW w:w="0" w:type="auto"/>
        <w:tblLook w:val="04A0" w:firstRow="1" w:lastRow="0" w:firstColumn="1" w:lastColumn="0" w:noHBand="0" w:noVBand="1"/>
      </w:tblPr>
      <w:tblGrid>
        <w:gridCol w:w="8296"/>
      </w:tblGrid>
      <w:tr w:rsidR="003A5EE2" w14:paraId="6AC38EBE" w14:textId="77777777" w:rsidTr="003A5EE2">
        <w:tc>
          <w:tcPr>
            <w:tcW w:w="8296" w:type="dxa"/>
          </w:tcPr>
          <w:p w14:paraId="7CEEA882" w14:textId="75D2957D" w:rsidR="003A5EE2" w:rsidRPr="003A5EE2" w:rsidRDefault="003A5EE2" w:rsidP="003A5E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3A5EE2">
              <w:rPr>
                <w:rFonts w:ascii="Consolas" w:eastAsia="MingLiU" w:hAnsi="Consolas" w:cs="MingLiU"/>
                <w:b/>
                <w:color w:val="000080"/>
                <w:sz w:val="20"/>
                <w:szCs w:val="20"/>
                <w:lang w:eastAsia="zh-TW"/>
              </w:rPr>
              <w:t xml:space="preserve">try </w:t>
            </w:r>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 xml:space="preserve">    </w:t>
            </w:r>
            <w:proofErr w:type="spellStart"/>
            <w:proofErr w:type="gramStart"/>
            <w:r w:rsidRPr="003A5EE2">
              <w:rPr>
                <w:rFonts w:ascii="Consolas" w:eastAsia="MingLiU" w:hAnsi="Consolas" w:cs="MingLiU"/>
                <w:bCs w:val="0"/>
                <w:color w:val="000000"/>
                <w:sz w:val="20"/>
                <w:szCs w:val="20"/>
                <w:lang w:eastAsia="zh-TW"/>
              </w:rPr>
              <w:t>channel.txSelect</w:t>
            </w:r>
            <w:proofErr w:type="spellEnd"/>
            <w:proofErr w:type="gramEnd"/>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 xml:space="preserve">    </w:t>
            </w:r>
            <w:proofErr w:type="spellStart"/>
            <w:r w:rsidRPr="003A5EE2">
              <w:rPr>
                <w:rFonts w:ascii="Consolas" w:eastAsia="MingLiU" w:hAnsi="Consolas" w:cs="MingLiU"/>
                <w:bCs w:val="0"/>
                <w:color w:val="000000"/>
                <w:sz w:val="20"/>
                <w:szCs w:val="20"/>
                <w:lang w:eastAsia="zh-TW"/>
              </w:rPr>
              <w:t>channel.basicPublish</w:t>
            </w:r>
            <w:proofErr w:type="spellEnd"/>
            <w:r w:rsidRPr="003A5EE2">
              <w:rPr>
                <w:rFonts w:ascii="Consolas" w:eastAsia="MingLiU" w:hAnsi="Consolas" w:cs="MingLiU"/>
                <w:bCs w:val="0"/>
                <w:color w:val="000000"/>
                <w:sz w:val="20"/>
                <w:szCs w:val="20"/>
                <w:lang w:eastAsia="zh-TW"/>
              </w:rPr>
              <w:t xml:space="preserve">(exchange, </w:t>
            </w:r>
            <w:proofErr w:type="spellStart"/>
            <w:r w:rsidRPr="003A5EE2">
              <w:rPr>
                <w:rFonts w:ascii="Consolas" w:eastAsia="MingLiU" w:hAnsi="Consolas" w:cs="MingLiU"/>
                <w:bCs w:val="0"/>
                <w:color w:val="000000"/>
                <w:sz w:val="20"/>
                <w:szCs w:val="20"/>
                <w:lang w:eastAsia="zh-TW"/>
              </w:rPr>
              <w:t>routingKey</w:t>
            </w:r>
            <w:proofErr w:type="spellEnd"/>
            <w:r w:rsidRPr="003A5EE2">
              <w:rPr>
                <w:rFonts w:ascii="Consolas" w:eastAsia="MingLiU" w:hAnsi="Consolas" w:cs="MingLiU"/>
                <w:bCs w:val="0"/>
                <w:color w:val="000000"/>
                <w:sz w:val="20"/>
                <w:szCs w:val="20"/>
                <w:lang w:eastAsia="zh-TW"/>
              </w:rPr>
              <w:t xml:space="preserve">, </w:t>
            </w:r>
            <w:proofErr w:type="spellStart"/>
            <w:r w:rsidRPr="003A5EE2">
              <w:rPr>
                <w:rFonts w:ascii="Consolas" w:eastAsia="MingLiU" w:hAnsi="Consolas" w:cs="MingLiU"/>
                <w:bCs w:val="0"/>
                <w:color w:val="000000"/>
                <w:sz w:val="20"/>
                <w:szCs w:val="20"/>
                <w:lang w:eastAsia="zh-TW"/>
              </w:rPr>
              <w:t>MessageProperties.</w:t>
            </w:r>
            <w:r w:rsidRPr="003A5EE2">
              <w:rPr>
                <w:rFonts w:ascii="Consolas" w:eastAsia="MingLiU" w:hAnsi="Consolas" w:cs="MingLiU"/>
                <w:b/>
                <w:i/>
                <w:iCs/>
                <w:color w:val="660E7A"/>
                <w:sz w:val="20"/>
                <w:szCs w:val="20"/>
                <w:lang w:eastAsia="zh-TW"/>
              </w:rPr>
              <w:t>PERSISTENT_TEXT_PLAIN</w:t>
            </w:r>
            <w:proofErr w:type="spellEnd"/>
            <w:r w:rsidRPr="003A5EE2">
              <w:rPr>
                <w:rFonts w:ascii="Consolas" w:eastAsia="MingLiU" w:hAnsi="Consolas" w:cs="MingLiU"/>
                <w:bCs w:val="0"/>
                <w:color w:val="000000"/>
                <w:sz w:val="20"/>
                <w:szCs w:val="20"/>
                <w:lang w:eastAsia="zh-TW"/>
              </w:rPr>
              <w:t xml:space="preserve">, </w:t>
            </w:r>
            <w:proofErr w:type="spellStart"/>
            <w:r w:rsidRPr="003A5EE2">
              <w:rPr>
                <w:rFonts w:ascii="Consolas" w:eastAsia="MingLiU" w:hAnsi="Consolas" w:cs="MingLiU"/>
                <w:bCs w:val="0"/>
                <w:color w:val="000000"/>
                <w:sz w:val="20"/>
                <w:szCs w:val="20"/>
                <w:lang w:eastAsia="zh-TW"/>
              </w:rPr>
              <w:t>msg.getBytes</w:t>
            </w:r>
            <w:proofErr w:type="spellEnd"/>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 xml:space="preserve">    </w:t>
            </w:r>
            <w:r w:rsidRPr="003A5EE2">
              <w:rPr>
                <w:rFonts w:ascii="Consolas" w:eastAsia="MingLiU" w:hAnsi="Consolas" w:cs="MingLiU"/>
                <w:b/>
                <w:color w:val="000080"/>
                <w:sz w:val="20"/>
                <w:szCs w:val="20"/>
                <w:lang w:eastAsia="zh-TW"/>
              </w:rPr>
              <w:t xml:space="preserve">int </w:t>
            </w:r>
            <w:r w:rsidRPr="003A5EE2">
              <w:rPr>
                <w:rFonts w:ascii="Consolas" w:eastAsia="MingLiU" w:hAnsi="Consolas" w:cs="MingLiU"/>
                <w:bCs w:val="0"/>
                <w:color w:val="000000"/>
                <w:sz w:val="20"/>
                <w:szCs w:val="20"/>
                <w:lang w:eastAsia="zh-TW"/>
              </w:rPr>
              <w:t xml:space="preserve">result = </w:t>
            </w:r>
            <w:r w:rsidRPr="003A5EE2">
              <w:rPr>
                <w:rFonts w:ascii="Consolas" w:eastAsia="MingLiU" w:hAnsi="Consolas" w:cs="MingLiU"/>
                <w:bCs w:val="0"/>
                <w:color w:val="0000FF"/>
                <w:sz w:val="20"/>
                <w:szCs w:val="20"/>
                <w:lang w:eastAsia="zh-TW"/>
              </w:rPr>
              <w:t xml:space="preserve">1 </w:t>
            </w:r>
            <w:r w:rsidRPr="003A5EE2">
              <w:rPr>
                <w:rFonts w:ascii="Consolas" w:eastAsia="MingLiU" w:hAnsi="Consolas" w:cs="MingLiU"/>
                <w:bCs w:val="0"/>
                <w:color w:val="000000"/>
                <w:sz w:val="20"/>
                <w:szCs w:val="20"/>
                <w:lang w:eastAsia="zh-TW"/>
              </w:rPr>
              <w:t xml:space="preserve">/ </w:t>
            </w:r>
            <w:r w:rsidRPr="003A5EE2">
              <w:rPr>
                <w:rFonts w:ascii="Consolas" w:eastAsia="MingLiU" w:hAnsi="Consolas" w:cs="MingLiU"/>
                <w:bCs w:val="0"/>
                <w:color w:val="0000FF"/>
                <w:sz w:val="20"/>
                <w:szCs w:val="20"/>
                <w:lang w:eastAsia="zh-TW"/>
              </w:rPr>
              <w:t>0</w:t>
            </w:r>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 xml:space="preserve">    </w:t>
            </w:r>
            <w:proofErr w:type="spellStart"/>
            <w:r w:rsidRPr="003A5EE2">
              <w:rPr>
                <w:rFonts w:ascii="Consolas" w:eastAsia="MingLiU" w:hAnsi="Consolas" w:cs="MingLiU"/>
                <w:bCs w:val="0"/>
                <w:color w:val="000000"/>
                <w:sz w:val="20"/>
                <w:szCs w:val="20"/>
                <w:lang w:eastAsia="zh-TW"/>
              </w:rPr>
              <w:t>channel.txCommit</w:t>
            </w:r>
            <w:proofErr w:type="spellEnd"/>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 xml:space="preserve">} </w:t>
            </w:r>
            <w:r w:rsidRPr="003A5EE2">
              <w:rPr>
                <w:rFonts w:ascii="Consolas" w:eastAsia="MingLiU" w:hAnsi="Consolas" w:cs="MingLiU"/>
                <w:b/>
                <w:color w:val="000080"/>
                <w:sz w:val="20"/>
                <w:szCs w:val="20"/>
                <w:lang w:eastAsia="zh-TW"/>
              </w:rPr>
              <w:t xml:space="preserve">catch </w:t>
            </w:r>
            <w:r w:rsidRPr="003A5EE2">
              <w:rPr>
                <w:rFonts w:ascii="Consolas" w:eastAsia="MingLiU" w:hAnsi="Consolas" w:cs="MingLiU"/>
                <w:bCs w:val="0"/>
                <w:color w:val="000000"/>
                <w:sz w:val="20"/>
                <w:szCs w:val="20"/>
                <w:lang w:eastAsia="zh-TW"/>
              </w:rPr>
              <w:t>(Exception e) {</w:t>
            </w:r>
            <w:r w:rsidRPr="003A5EE2">
              <w:rPr>
                <w:rFonts w:ascii="Consolas" w:eastAsia="MingLiU" w:hAnsi="Consolas" w:cs="MingLiU"/>
                <w:bCs w:val="0"/>
                <w:color w:val="000000"/>
                <w:sz w:val="20"/>
                <w:szCs w:val="20"/>
                <w:lang w:eastAsia="zh-TW"/>
              </w:rPr>
              <w:br/>
              <w:t xml:space="preserve">    </w:t>
            </w:r>
            <w:proofErr w:type="spellStart"/>
            <w:r w:rsidRPr="003A5EE2">
              <w:rPr>
                <w:rFonts w:ascii="Consolas" w:eastAsia="MingLiU" w:hAnsi="Consolas" w:cs="MingLiU"/>
                <w:bCs w:val="0"/>
                <w:color w:val="000000"/>
                <w:sz w:val="20"/>
                <w:szCs w:val="20"/>
                <w:lang w:eastAsia="zh-TW"/>
              </w:rPr>
              <w:t>e.printStackTrace</w:t>
            </w:r>
            <w:proofErr w:type="spellEnd"/>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 xml:space="preserve">    </w:t>
            </w:r>
            <w:proofErr w:type="spellStart"/>
            <w:r w:rsidRPr="003A5EE2">
              <w:rPr>
                <w:rFonts w:ascii="Consolas" w:eastAsia="MingLiU" w:hAnsi="Consolas" w:cs="MingLiU"/>
                <w:bCs w:val="0"/>
                <w:color w:val="000000"/>
                <w:sz w:val="20"/>
                <w:szCs w:val="20"/>
                <w:lang w:eastAsia="zh-TW"/>
              </w:rPr>
              <w:t>channel.txRollback</w:t>
            </w:r>
            <w:proofErr w:type="spellEnd"/>
            <w:r w:rsidRPr="003A5EE2">
              <w:rPr>
                <w:rFonts w:ascii="Consolas" w:eastAsia="MingLiU" w:hAnsi="Consolas" w:cs="MingLiU"/>
                <w:bCs w:val="0"/>
                <w:color w:val="000000"/>
                <w:sz w:val="20"/>
                <w:szCs w:val="20"/>
                <w:lang w:eastAsia="zh-TW"/>
              </w:rPr>
              <w:t>();</w:t>
            </w:r>
            <w:r w:rsidRPr="003A5EE2">
              <w:rPr>
                <w:rFonts w:ascii="Consolas" w:eastAsia="MingLiU" w:hAnsi="Consolas" w:cs="MingLiU"/>
                <w:bCs w:val="0"/>
                <w:color w:val="000000"/>
                <w:sz w:val="20"/>
                <w:szCs w:val="20"/>
                <w:lang w:eastAsia="zh-TW"/>
              </w:rPr>
              <w:br/>
              <w:t>}</w:t>
            </w:r>
          </w:p>
        </w:tc>
      </w:tr>
    </w:tbl>
    <w:p w14:paraId="4C6A1EA9" w14:textId="77777777" w:rsidR="003A5EE2" w:rsidRDefault="003A5EE2" w:rsidP="009C6A3D">
      <w:pPr>
        <w:ind w:firstLineChars="0"/>
      </w:pPr>
    </w:p>
    <w:p w14:paraId="25196F00" w14:textId="1FDEE476" w:rsidR="00C25998" w:rsidRDefault="00E37FCE" w:rsidP="00E37FCE">
      <w:pPr>
        <w:ind w:firstLineChars="0" w:firstLine="0"/>
      </w:pPr>
      <w:r>
        <w:rPr>
          <w:rFonts w:hint="eastAsia"/>
        </w:rPr>
        <w:t xml:space="preserve"> </w:t>
      </w:r>
      <w:r>
        <w:t xml:space="preserve"> </w:t>
      </w:r>
      <w:proofErr w:type="spellStart"/>
      <w:r>
        <w:t>Tcp</w:t>
      </w:r>
      <w:proofErr w:type="spellEnd"/>
      <w:r>
        <w:rPr>
          <w:rFonts w:hint="eastAsia"/>
        </w:rPr>
        <w:t>分析</w:t>
      </w:r>
      <w:r>
        <w:rPr>
          <w:rFonts w:hint="eastAsia"/>
        </w:rPr>
        <w:t>:</w:t>
      </w:r>
    </w:p>
    <w:p w14:paraId="44EF5703" w14:textId="2CE9E742" w:rsidR="00E37FCE" w:rsidRDefault="00E37FCE" w:rsidP="00E37FCE">
      <w:pPr>
        <w:ind w:firstLineChars="0" w:firstLine="0"/>
      </w:pPr>
    </w:p>
    <w:p w14:paraId="2459884C" w14:textId="7384F025" w:rsidR="00E37FCE" w:rsidRDefault="00E37FCE" w:rsidP="00E37FCE">
      <w:pPr>
        <w:ind w:firstLineChars="0" w:firstLine="0"/>
      </w:pPr>
      <w:r>
        <w:rPr>
          <w:rFonts w:hint="eastAsia"/>
        </w:rPr>
        <w:t>没有事务</w:t>
      </w:r>
      <w:r>
        <w:rPr>
          <w:rFonts w:hint="eastAsia"/>
        </w:rPr>
        <w:t>:</w:t>
      </w:r>
    </w:p>
    <w:p w14:paraId="16B061BF" w14:textId="76CB7958" w:rsidR="00E37FCE" w:rsidRDefault="00E37FCE" w:rsidP="00E37FCE">
      <w:pPr>
        <w:ind w:firstLineChars="0" w:firstLine="0"/>
      </w:pPr>
      <w:r>
        <w:rPr>
          <w:noProof/>
        </w:rPr>
        <w:lastRenderedPageBreak/>
        <w:drawing>
          <wp:inline distT="0" distB="0" distL="0" distR="0" wp14:anchorId="2BACF952" wp14:editId="5B567BF9">
            <wp:extent cx="5274310" cy="7886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788670"/>
                    </a:xfrm>
                    <a:prstGeom prst="rect">
                      <a:avLst/>
                    </a:prstGeom>
                    <a:noFill/>
                    <a:ln>
                      <a:noFill/>
                    </a:ln>
                  </pic:spPr>
                </pic:pic>
              </a:graphicData>
            </a:graphic>
          </wp:inline>
        </w:drawing>
      </w:r>
    </w:p>
    <w:p w14:paraId="76FB15A8" w14:textId="10820297" w:rsidR="00E37FCE" w:rsidRDefault="00E37FCE" w:rsidP="00E37FCE">
      <w:pPr>
        <w:ind w:firstLineChars="0" w:firstLine="0"/>
      </w:pPr>
      <w:r>
        <w:rPr>
          <w:rFonts w:hint="eastAsia"/>
        </w:rPr>
        <w:t>开启事务</w:t>
      </w:r>
      <w:r>
        <w:rPr>
          <w:rFonts w:hint="eastAsia"/>
        </w:rPr>
        <w:t>:</w:t>
      </w:r>
    </w:p>
    <w:p w14:paraId="66AA0D6E" w14:textId="03B6BC13" w:rsidR="00E37FCE" w:rsidRDefault="00E37FCE" w:rsidP="00E37FCE">
      <w:pPr>
        <w:ind w:firstLineChars="0" w:firstLine="0"/>
      </w:pPr>
      <w:r w:rsidRPr="00E37FCE">
        <w:rPr>
          <w:noProof/>
        </w:rPr>
        <w:drawing>
          <wp:inline distT="0" distB="0" distL="0" distR="0" wp14:anchorId="1459E6FE" wp14:editId="0DE1C1BB">
            <wp:extent cx="5274310" cy="10706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70610"/>
                    </a:xfrm>
                    <a:prstGeom prst="rect">
                      <a:avLst/>
                    </a:prstGeom>
                  </pic:spPr>
                </pic:pic>
              </a:graphicData>
            </a:graphic>
          </wp:inline>
        </w:drawing>
      </w:r>
    </w:p>
    <w:p w14:paraId="4CC271D1" w14:textId="3F0792D5" w:rsidR="00E37FCE" w:rsidRDefault="00E37FCE" w:rsidP="00E37FCE">
      <w:pPr>
        <w:ind w:firstLineChars="0" w:firstLine="0"/>
      </w:pPr>
      <w:r w:rsidRPr="00E37FCE">
        <w:rPr>
          <w:rFonts w:hint="eastAsia"/>
        </w:rPr>
        <w:t>事务的多了四个步骤：</w:t>
      </w:r>
    </w:p>
    <w:p w14:paraId="6708935F" w14:textId="77777777" w:rsidR="00E37FCE" w:rsidRDefault="00E37FCE" w:rsidP="00B63A06">
      <w:pPr>
        <w:ind w:firstLineChars="0" w:firstLine="420"/>
      </w:pPr>
      <w:r>
        <w:t>client</w:t>
      </w:r>
      <w:r>
        <w:t>发送</w:t>
      </w:r>
      <w:proofErr w:type="spellStart"/>
      <w:r>
        <w:t>Tx.Select</w:t>
      </w:r>
      <w:proofErr w:type="spellEnd"/>
    </w:p>
    <w:p w14:paraId="4F0A9B52" w14:textId="77777777" w:rsidR="00E37FCE" w:rsidRDefault="00E37FCE" w:rsidP="00B63A06">
      <w:pPr>
        <w:ind w:firstLineChars="0" w:firstLine="420"/>
      </w:pPr>
      <w:r>
        <w:t>broker</w:t>
      </w:r>
      <w:r>
        <w:t>发送</w:t>
      </w:r>
      <w:proofErr w:type="spellStart"/>
      <w:r>
        <w:t>Tx.Select</w:t>
      </w:r>
      <w:proofErr w:type="spellEnd"/>
      <w:r>
        <w:t>-Ok(</w:t>
      </w:r>
      <w:r>
        <w:t>之后</w:t>
      </w:r>
      <w:r>
        <w:t>publish)</w:t>
      </w:r>
    </w:p>
    <w:p w14:paraId="64F583A3" w14:textId="77777777" w:rsidR="00E37FCE" w:rsidRDefault="00E37FCE" w:rsidP="00B63A06">
      <w:pPr>
        <w:ind w:firstLineChars="0" w:firstLine="420"/>
      </w:pPr>
      <w:r>
        <w:t>client</w:t>
      </w:r>
      <w:r>
        <w:t>发送</w:t>
      </w:r>
      <w:proofErr w:type="spellStart"/>
      <w:r>
        <w:t>Tx.Commit</w:t>
      </w:r>
      <w:proofErr w:type="spellEnd"/>
    </w:p>
    <w:p w14:paraId="136B53CD" w14:textId="08B8D2BA" w:rsidR="00E37FCE" w:rsidRDefault="00E37FCE" w:rsidP="00AF3934">
      <w:pPr>
        <w:tabs>
          <w:tab w:val="left" w:pos="3692"/>
        </w:tabs>
        <w:ind w:firstLineChars="0" w:firstLine="420"/>
      </w:pPr>
      <w:r>
        <w:t>broker</w:t>
      </w:r>
      <w:r>
        <w:t>发送</w:t>
      </w:r>
      <w:proofErr w:type="spellStart"/>
      <w:r>
        <w:t>Tx.Commit</w:t>
      </w:r>
      <w:proofErr w:type="spellEnd"/>
      <w:r>
        <w:t>-Ok</w:t>
      </w:r>
      <w:r w:rsidR="00AF3934">
        <w:tab/>
      </w:r>
    </w:p>
    <w:p w14:paraId="27802C56" w14:textId="4964C0F9" w:rsidR="00AF3934" w:rsidRDefault="00AF3934" w:rsidP="00AF3934">
      <w:pPr>
        <w:tabs>
          <w:tab w:val="left" w:pos="3692"/>
        </w:tabs>
        <w:ind w:firstLineChars="0" w:firstLine="0"/>
      </w:pPr>
    </w:p>
    <w:p w14:paraId="394BF29D" w14:textId="0F9BA99E" w:rsidR="002A1F95" w:rsidRDefault="002A1F95" w:rsidP="00AF3934">
      <w:pPr>
        <w:tabs>
          <w:tab w:val="left" w:pos="3692"/>
        </w:tabs>
        <w:ind w:firstLineChars="0" w:firstLine="0"/>
      </w:pPr>
      <w:r>
        <w:rPr>
          <w:rFonts w:hint="eastAsia"/>
        </w:rPr>
        <w:t>发生异常</w:t>
      </w:r>
      <w:r>
        <w:rPr>
          <w:rFonts w:hint="eastAsia"/>
        </w:rPr>
        <w:t>:</w:t>
      </w:r>
    </w:p>
    <w:p w14:paraId="61C6BEFB" w14:textId="54CC4D4D" w:rsidR="002A1F95" w:rsidRDefault="002A1F95" w:rsidP="002A1F95">
      <w:pPr>
        <w:tabs>
          <w:tab w:val="left" w:pos="3692"/>
        </w:tabs>
        <w:ind w:firstLineChars="0" w:firstLine="0"/>
        <w:jc w:val="center"/>
      </w:pPr>
      <w:r>
        <w:rPr>
          <w:noProof/>
        </w:rPr>
        <w:drawing>
          <wp:inline distT="0" distB="0" distL="0" distR="0" wp14:anchorId="7AF2CDBE" wp14:editId="02460F79">
            <wp:extent cx="5274310" cy="10610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061085"/>
                    </a:xfrm>
                    <a:prstGeom prst="rect">
                      <a:avLst/>
                    </a:prstGeom>
                    <a:noFill/>
                    <a:ln>
                      <a:noFill/>
                    </a:ln>
                  </pic:spPr>
                </pic:pic>
              </a:graphicData>
            </a:graphic>
          </wp:inline>
        </w:drawing>
      </w:r>
    </w:p>
    <w:p w14:paraId="070A8A8B" w14:textId="77777777" w:rsidR="002A1F95" w:rsidRPr="002A1F95" w:rsidRDefault="002A1F95" w:rsidP="002A1F95">
      <w:pPr>
        <w:ind w:firstLine="420"/>
      </w:pPr>
      <w:r w:rsidRPr="002A1F95">
        <w:rPr>
          <w:rFonts w:hint="eastAsia"/>
        </w:rPr>
        <w:t>代码中先是发送了消息至</w:t>
      </w:r>
      <w:r w:rsidRPr="002A1F95">
        <w:t>broker</w:t>
      </w:r>
      <w:proofErr w:type="gramStart"/>
      <w:r w:rsidRPr="002A1F95">
        <w:t>中但是</w:t>
      </w:r>
      <w:proofErr w:type="gramEnd"/>
      <w:r w:rsidRPr="002A1F95">
        <w:t>这时候发生了异常，之后在捕获异常的过程中进行事务回滚。</w:t>
      </w:r>
    </w:p>
    <w:p w14:paraId="3CBE7398" w14:textId="3464FAC0" w:rsidR="002A1F95" w:rsidRPr="002A1F95" w:rsidRDefault="002A1F95" w:rsidP="002A1F95">
      <w:pPr>
        <w:ind w:firstLine="420"/>
      </w:pPr>
    </w:p>
    <w:p w14:paraId="1844C2FF" w14:textId="0E8A6CA2" w:rsidR="00467B97" w:rsidRDefault="009B4CCA" w:rsidP="00467B97">
      <w:pPr>
        <w:pStyle w:val="3"/>
        <w:ind w:firstLine="420"/>
      </w:pPr>
      <w:r>
        <w:rPr>
          <w:rFonts w:hint="eastAsia"/>
        </w:rPr>
        <w:t>单条同步确</w:t>
      </w:r>
    </w:p>
    <w:p w14:paraId="7AC3B9F1" w14:textId="2D7FCB3E" w:rsidR="00801A8F" w:rsidRDefault="00801A8F" w:rsidP="00801A8F">
      <w:pPr>
        <w:ind w:firstLine="420"/>
      </w:pPr>
      <w:r>
        <w:rPr>
          <w:rFonts w:hint="eastAsia"/>
        </w:rPr>
        <w:t>单挑同步</w:t>
      </w:r>
      <w:r>
        <w:rPr>
          <w:rFonts w:hint="eastAsia"/>
        </w:rPr>
        <w:t>:</w:t>
      </w:r>
      <w:r w:rsidRPr="00801A8F">
        <w:rPr>
          <w:rFonts w:hint="eastAsia"/>
        </w:rPr>
        <w:t xml:space="preserve"> </w:t>
      </w:r>
      <w:r>
        <w:rPr>
          <w:rFonts w:hint="eastAsia"/>
        </w:rPr>
        <w:t>普通</w:t>
      </w:r>
      <w:r>
        <w:t>confirm</w:t>
      </w:r>
      <w:r>
        <w:t>模式最简单，</w:t>
      </w:r>
      <w:r>
        <w:t>publish</w:t>
      </w:r>
      <w:r>
        <w:t>一条消息后，等待服务器端</w:t>
      </w:r>
      <w:r>
        <w:t>confirm,</w:t>
      </w:r>
      <w:r>
        <w:t>如果服务端返回</w:t>
      </w:r>
      <w:r>
        <w:t>false</w:t>
      </w:r>
      <w:r>
        <w:t>或者超时时间内未返回，客户端进行消息重传。</w:t>
      </w:r>
    </w:p>
    <w:p w14:paraId="6F7633B4" w14:textId="41C13E4C" w:rsidR="00801A8F" w:rsidRPr="00801A8F" w:rsidRDefault="00801A8F" w:rsidP="00801A8F">
      <w:pPr>
        <w:ind w:firstLine="420"/>
      </w:pPr>
      <w:r>
        <w:rPr>
          <w:rFonts w:hint="eastAsia"/>
        </w:rPr>
        <w:t>关键代码如下：</w:t>
      </w:r>
    </w:p>
    <w:p w14:paraId="1E8C31BC" w14:textId="028988DE" w:rsidR="009B4CCA" w:rsidRDefault="009B4CCA" w:rsidP="009B4CCA">
      <w:pPr>
        <w:ind w:firstLine="420"/>
      </w:pPr>
      <w:r>
        <w:rPr>
          <w:rFonts w:hint="eastAsia"/>
        </w:rPr>
        <w:t>配置方法</w:t>
      </w:r>
      <w:r>
        <w:rPr>
          <w:rFonts w:hint="eastAsia"/>
        </w:rPr>
        <w:t>:</w:t>
      </w:r>
    </w:p>
    <w:p w14:paraId="71546691" w14:textId="78D35DB4" w:rsidR="009B4CCA" w:rsidRDefault="009B4CCA" w:rsidP="009B4CCA">
      <w:pPr>
        <w:ind w:firstLine="420"/>
      </w:pPr>
      <w:r>
        <w:tab/>
        <w:t>1</w:t>
      </w:r>
      <w:r>
        <w:rPr>
          <w:rFonts w:hint="eastAsia"/>
        </w:rPr>
        <w:t>、配置</w:t>
      </w:r>
      <w:r>
        <w:rPr>
          <w:rFonts w:hint="eastAsia"/>
        </w:rPr>
        <w:t>channel</w:t>
      </w:r>
      <w:r>
        <w:rPr>
          <w:rFonts w:hint="eastAsia"/>
        </w:rPr>
        <w:t>，开启确认模式</w:t>
      </w:r>
      <w:r>
        <w:t>:</w:t>
      </w:r>
      <w:proofErr w:type="spellStart"/>
      <w:r>
        <w:t>channel.confirSelect</w:t>
      </w:r>
      <w:proofErr w:type="spellEnd"/>
      <w:r>
        <w:t>()</w:t>
      </w:r>
      <w:r>
        <w:rPr>
          <w:rFonts w:hint="eastAsia"/>
        </w:rPr>
        <w:t>。</w:t>
      </w:r>
    </w:p>
    <w:p w14:paraId="618E5BCA" w14:textId="1AA4D700" w:rsidR="009B4CCA" w:rsidRDefault="009B4CCA" w:rsidP="009B4CCA">
      <w:pPr>
        <w:ind w:firstLine="420"/>
      </w:pPr>
      <w:r>
        <w:tab/>
        <w:t>2</w:t>
      </w:r>
      <w:r>
        <w:rPr>
          <w:rFonts w:hint="eastAsia"/>
        </w:rPr>
        <w:t>、</w:t>
      </w:r>
      <w:r w:rsidR="00226DDA">
        <w:rPr>
          <w:rFonts w:hint="eastAsia"/>
        </w:rPr>
        <w:t>一个</w:t>
      </w:r>
      <w:r w:rsidR="00226DDA">
        <w:rPr>
          <w:rFonts w:hint="eastAsia"/>
        </w:rPr>
        <w:t>channel</w:t>
      </w:r>
      <w:r>
        <w:rPr>
          <w:rFonts w:hint="eastAsia"/>
        </w:rPr>
        <w:t>发送一条消息，</w:t>
      </w:r>
      <w:r w:rsidR="00AD5024">
        <w:rPr>
          <w:rFonts w:hint="eastAsia"/>
        </w:rPr>
        <w:t>立刻</w:t>
      </w:r>
      <w:r>
        <w:rPr>
          <w:rFonts w:hint="eastAsia"/>
        </w:rPr>
        <w:t>调用</w:t>
      </w:r>
      <w:proofErr w:type="spellStart"/>
      <w:r>
        <w:rPr>
          <w:rFonts w:hint="eastAsia"/>
        </w:rPr>
        <w:t>channel</w:t>
      </w:r>
      <w:r>
        <w:t>.waitForConfirms</w:t>
      </w:r>
      <w:proofErr w:type="spellEnd"/>
      <w:r>
        <w:t>()</w:t>
      </w:r>
      <w:r>
        <w:rPr>
          <w:rFonts w:hint="eastAsia"/>
        </w:rPr>
        <w:t>方法</w:t>
      </w:r>
      <w:r>
        <w:rPr>
          <w:rFonts w:hint="eastAsia"/>
        </w:rPr>
        <w:t>,</w:t>
      </w:r>
      <w:r>
        <w:rPr>
          <w:rFonts w:hint="eastAsia"/>
        </w:rPr>
        <w:t>等待确认。</w:t>
      </w:r>
    </w:p>
    <w:p w14:paraId="40D8EDCC" w14:textId="7AB4C6A4" w:rsidR="00801A8F" w:rsidRDefault="00801A8F" w:rsidP="009B4CCA">
      <w:pPr>
        <w:ind w:firstLine="420"/>
      </w:pPr>
      <w:r>
        <w:rPr>
          <w:rFonts w:hint="eastAsia"/>
        </w:rPr>
        <w:t>代码</w:t>
      </w:r>
    </w:p>
    <w:tbl>
      <w:tblPr>
        <w:tblStyle w:val="ab"/>
        <w:tblW w:w="0" w:type="auto"/>
        <w:tblLook w:val="04A0" w:firstRow="1" w:lastRow="0" w:firstColumn="1" w:lastColumn="0" w:noHBand="0" w:noVBand="1"/>
      </w:tblPr>
      <w:tblGrid>
        <w:gridCol w:w="8296"/>
      </w:tblGrid>
      <w:tr w:rsidR="00801A8F" w14:paraId="7DE808F5" w14:textId="77777777" w:rsidTr="00801A8F">
        <w:tc>
          <w:tcPr>
            <w:tcW w:w="8296" w:type="dxa"/>
          </w:tcPr>
          <w:p w14:paraId="1F070A26" w14:textId="77777777" w:rsidR="00801A8F" w:rsidRPr="00801A8F" w:rsidRDefault="00801A8F" w:rsidP="00801A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proofErr w:type="spellStart"/>
            <w:proofErr w:type="gramStart"/>
            <w:r w:rsidRPr="00801A8F">
              <w:rPr>
                <w:rFonts w:ascii="Consolas" w:eastAsia="MingLiU" w:hAnsi="Consolas" w:cs="MingLiU"/>
                <w:bCs w:val="0"/>
                <w:color w:val="000000"/>
                <w:sz w:val="20"/>
                <w:szCs w:val="20"/>
                <w:lang w:eastAsia="zh-TW"/>
              </w:rPr>
              <w:t>channel.basicPublish</w:t>
            </w:r>
            <w:proofErr w:type="spellEnd"/>
            <w:proofErr w:type="gramEnd"/>
            <w:r w:rsidRPr="00801A8F">
              <w:rPr>
                <w:rFonts w:ascii="Consolas" w:eastAsia="MingLiU" w:hAnsi="Consolas" w:cs="MingLiU"/>
                <w:bCs w:val="0"/>
                <w:color w:val="000000"/>
                <w:sz w:val="20"/>
                <w:szCs w:val="20"/>
                <w:lang w:eastAsia="zh-TW"/>
              </w:rPr>
              <w:t>(</w:t>
            </w:r>
            <w:proofErr w:type="spellStart"/>
            <w:r w:rsidRPr="00801A8F">
              <w:rPr>
                <w:rFonts w:ascii="Consolas" w:eastAsia="MingLiU" w:hAnsi="Consolas" w:cs="MingLiU"/>
                <w:bCs w:val="0"/>
                <w:color w:val="000000"/>
                <w:sz w:val="20"/>
                <w:szCs w:val="20"/>
                <w:lang w:eastAsia="zh-TW"/>
              </w:rPr>
              <w:t>ConfirmConfig.exchangeName</w:t>
            </w:r>
            <w:proofErr w:type="spellEnd"/>
            <w:r w:rsidRPr="00801A8F">
              <w:rPr>
                <w:rFonts w:ascii="Consolas" w:eastAsia="MingLiU" w:hAnsi="Consolas" w:cs="MingLiU"/>
                <w:bCs w:val="0"/>
                <w:color w:val="000000"/>
                <w:sz w:val="20"/>
                <w:szCs w:val="20"/>
                <w:lang w:eastAsia="zh-TW"/>
              </w:rPr>
              <w:t xml:space="preserve">, </w:t>
            </w:r>
            <w:r w:rsidRPr="00801A8F">
              <w:rPr>
                <w:rFonts w:ascii="Consolas" w:eastAsia="MingLiU" w:hAnsi="Consolas" w:cs="MingLiU"/>
                <w:bCs w:val="0"/>
                <w:color w:val="000000"/>
                <w:sz w:val="20"/>
                <w:szCs w:val="20"/>
                <w:lang w:eastAsia="zh-TW"/>
              </w:rPr>
              <w:br/>
              <w:t xml:space="preserve">                     </w:t>
            </w:r>
            <w:proofErr w:type="spellStart"/>
            <w:r w:rsidRPr="00801A8F">
              <w:rPr>
                <w:rFonts w:ascii="Consolas" w:eastAsia="MingLiU" w:hAnsi="Consolas" w:cs="MingLiU"/>
                <w:bCs w:val="0"/>
                <w:color w:val="000000"/>
                <w:sz w:val="20"/>
                <w:szCs w:val="20"/>
                <w:lang w:eastAsia="zh-TW"/>
              </w:rPr>
              <w:t>ConfirmConfig.routingKey</w:t>
            </w:r>
            <w:proofErr w:type="spellEnd"/>
            <w:r w:rsidRPr="00801A8F">
              <w:rPr>
                <w:rFonts w:ascii="Consolas" w:eastAsia="MingLiU" w:hAnsi="Consolas" w:cs="MingLiU"/>
                <w:bCs w:val="0"/>
                <w:color w:val="000000"/>
                <w:sz w:val="20"/>
                <w:szCs w:val="20"/>
                <w:lang w:eastAsia="zh-TW"/>
              </w:rPr>
              <w:t>,</w:t>
            </w:r>
            <w:r w:rsidRPr="00801A8F">
              <w:rPr>
                <w:rFonts w:ascii="Consolas" w:eastAsia="MingLiU" w:hAnsi="Consolas" w:cs="MingLiU"/>
                <w:bCs w:val="0"/>
                <w:color w:val="000000"/>
                <w:sz w:val="20"/>
                <w:szCs w:val="20"/>
                <w:lang w:eastAsia="zh-TW"/>
              </w:rPr>
              <w:br/>
              <w:t xml:space="preserve">                     </w:t>
            </w:r>
            <w:proofErr w:type="spellStart"/>
            <w:r w:rsidRPr="00801A8F">
              <w:rPr>
                <w:rFonts w:ascii="Consolas" w:eastAsia="MingLiU" w:hAnsi="Consolas" w:cs="MingLiU"/>
                <w:bCs w:val="0"/>
                <w:color w:val="000000"/>
                <w:sz w:val="20"/>
                <w:szCs w:val="20"/>
                <w:lang w:eastAsia="zh-TW"/>
              </w:rPr>
              <w:t>MessageProperties.</w:t>
            </w:r>
            <w:r w:rsidRPr="00801A8F">
              <w:rPr>
                <w:rFonts w:ascii="Consolas" w:eastAsia="MingLiU" w:hAnsi="Consolas" w:cs="MingLiU"/>
                <w:b/>
                <w:i/>
                <w:iCs/>
                <w:color w:val="660E7A"/>
                <w:sz w:val="20"/>
                <w:szCs w:val="20"/>
                <w:lang w:eastAsia="zh-TW"/>
              </w:rPr>
              <w:t>PERSISTENT_TEXT_PLAIN</w:t>
            </w:r>
            <w:proofErr w:type="spellEnd"/>
            <w:r w:rsidRPr="00801A8F">
              <w:rPr>
                <w:rFonts w:ascii="Consolas" w:eastAsia="MingLiU" w:hAnsi="Consolas" w:cs="MingLiU"/>
                <w:bCs w:val="0"/>
                <w:color w:val="000000"/>
                <w:sz w:val="20"/>
                <w:szCs w:val="20"/>
                <w:lang w:eastAsia="zh-TW"/>
              </w:rPr>
              <w:t>,</w:t>
            </w:r>
            <w:r w:rsidRPr="00801A8F">
              <w:rPr>
                <w:rFonts w:ascii="Consolas" w:eastAsia="MingLiU" w:hAnsi="Consolas" w:cs="MingLiU"/>
                <w:bCs w:val="0"/>
                <w:color w:val="000000"/>
                <w:sz w:val="20"/>
                <w:szCs w:val="20"/>
                <w:lang w:eastAsia="zh-TW"/>
              </w:rPr>
              <w:br/>
              <w:t xml:space="preserve">                     ConfirmConfig.msg_10B.getBytes());</w:t>
            </w:r>
            <w:r w:rsidRPr="00801A8F">
              <w:rPr>
                <w:rFonts w:ascii="Consolas" w:eastAsia="MingLiU" w:hAnsi="Consolas" w:cs="MingLiU"/>
                <w:bCs w:val="0"/>
                <w:color w:val="000000"/>
                <w:sz w:val="20"/>
                <w:szCs w:val="20"/>
                <w:lang w:eastAsia="zh-TW"/>
              </w:rPr>
              <w:br/>
            </w:r>
            <w:r w:rsidRPr="00801A8F">
              <w:rPr>
                <w:rFonts w:ascii="Consolas" w:eastAsia="MingLiU" w:hAnsi="Consolas" w:cs="MingLiU"/>
                <w:b/>
                <w:color w:val="000080"/>
                <w:sz w:val="20"/>
                <w:szCs w:val="20"/>
                <w:lang w:eastAsia="zh-TW"/>
              </w:rPr>
              <w:t>if</w:t>
            </w:r>
            <w:r w:rsidRPr="00801A8F">
              <w:rPr>
                <w:rFonts w:ascii="Consolas" w:eastAsia="MingLiU" w:hAnsi="Consolas" w:cs="MingLiU"/>
                <w:bCs w:val="0"/>
                <w:color w:val="000000"/>
                <w:sz w:val="20"/>
                <w:szCs w:val="20"/>
                <w:lang w:eastAsia="zh-TW"/>
              </w:rPr>
              <w:t>(!</w:t>
            </w:r>
            <w:proofErr w:type="spellStart"/>
            <w:r w:rsidRPr="00801A8F">
              <w:rPr>
                <w:rFonts w:ascii="Consolas" w:eastAsia="MingLiU" w:hAnsi="Consolas" w:cs="MingLiU"/>
                <w:bCs w:val="0"/>
                <w:color w:val="000000"/>
                <w:sz w:val="20"/>
                <w:szCs w:val="20"/>
                <w:lang w:eastAsia="zh-TW"/>
              </w:rPr>
              <w:t>channel.waitForConfirms</w:t>
            </w:r>
            <w:proofErr w:type="spellEnd"/>
            <w:r w:rsidRPr="00801A8F">
              <w:rPr>
                <w:rFonts w:ascii="Consolas" w:eastAsia="MingLiU" w:hAnsi="Consolas" w:cs="MingLiU"/>
                <w:bCs w:val="0"/>
                <w:color w:val="000000"/>
                <w:sz w:val="20"/>
                <w:szCs w:val="20"/>
                <w:lang w:eastAsia="zh-TW"/>
              </w:rPr>
              <w:t>()){</w:t>
            </w:r>
            <w:r w:rsidRPr="00801A8F">
              <w:rPr>
                <w:rFonts w:ascii="Consolas" w:eastAsia="MingLiU" w:hAnsi="Consolas" w:cs="MingLiU"/>
                <w:bCs w:val="0"/>
                <w:color w:val="000000"/>
                <w:sz w:val="20"/>
                <w:szCs w:val="20"/>
                <w:lang w:eastAsia="zh-TW"/>
              </w:rPr>
              <w:br/>
              <w:t xml:space="preserve">    </w:t>
            </w:r>
            <w:proofErr w:type="spellStart"/>
            <w:r w:rsidRPr="00801A8F">
              <w:rPr>
                <w:rFonts w:ascii="Consolas" w:eastAsia="MingLiU" w:hAnsi="Consolas" w:cs="MingLiU"/>
                <w:bCs w:val="0"/>
                <w:color w:val="000000"/>
                <w:sz w:val="20"/>
                <w:szCs w:val="20"/>
                <w:lang w:eastAsia="zh-TW"/>
              </w:rPr>
              <w:t>System.</w:t>
            </w:r>
            <w:r w:rsidRPr="00801A8F">
              <w:rPr>
                <w:rFonts w:ascii="Consolas" w:eastAsia="MingLiU" w:hAnsi="Consolas" w:cs="MingLiU"/>
                <w:b/>
                <w:i/>
                <w:iCs/>
                <w:color w:val="660E7A"/>
                <w:sz w:val="20"/>
                <w:szCs w:val="20"/>
                <w:lang w:eastAsia="zh-TW"/>
              </w:rPr>
              <w:t>out</w:t>
            </w:r>
            <w:r w:rsidRPr="00801A8F">
              <w:rPr>
                <w:rFonts w:ascii="Consolas" w:eastAsia="MingLiU" w:hAnsi="Consolas" w:cs="MingLiU"/>
                <w:bCs w:val="0"/>
                <w:color w:val="000000"/>
                <w:sz w:val="20"/>
                <w:szCs w:val="20"/>
                <w:lang w:eastAsia="zh-TW"/>
              </w:rPr>
              <w:t>.println</w:t>
            </w:r>
            <w:proofErr w:type="spellEnd"/>
            <w:r w:rsidRPr="00801A8F">
              <w:rPr>
                <w:rFonts w:ascii="Consolas" w:eastAsia="MingLiU" w:hAnsi="Consolas" w:cs="MingLiU"/>
                <w:bCs w:val="0"/>
                <w:color w:val="000000"/>
                <w:sz w:val="20"/>
                <w:szCs w:val="20"/>
                <w:lang w:eastAsia="zh-TW"/>
              </w:rPr>
              <w:t>(</w:t>
            </w:r>
            <w:r w:rsidRPr="00801A8F">
              <w:rPr>
                <w:rFonts w:ascii="Consolas" w:eastAsia="MingLiU" w:hAnsi="Consolas" w:cs="MingLiU"/>
                <w:b/>
                <w:color w:val="008000"/>
                <w:sz w:val="20"/>
                <w:szCs w:val="20"/>
                <w:lang w:eastAsia="zh-TW"/>
              </w:rPr>
              <w:t>"send message failed."</w:t>
            </w:r>
            <w:r w:rsidRPr="00801A8F">
              <w:rPr>
                <w:rFonts w:ascii="Consolas" w:eastAsia="MingLiU" w:hAnsi="Consolas" w:cs="MingLiU"/>
                <w:bCs w:val="0"/>
                <w:color w:val="000000"/>
                <w:sz w:val="20"/>
                <w:szCs w:val="20"/>
                <w:lang w:eastAsia="zh-TW"/>
              </w:rPr>
              <w:t>);</w:t>
            </w:r>
            <w:r w:rsidRPr="00801A8F">
              <w:rPr>
                <w:rFonts w:ascii="Consolas" w:eastAsia="MingLiU" w:hAnsi="Consolas" w:cs="MingLiU"/>
                <w:bCs w:val="0"/>
                <w:color w:val="000000"/>
                <w:sz w:val="20"/>
                <w:szCs w:val="20"/>
                <w:lang w:eastAsia="zh-TW"/>
              </w:rPr>
              <w:br/>
              <w:t>}</w:t>
            </w:r>
          </w:p>
          <w:p w14:paraId="248ADA5E" w14:textId="77777777" w:rsidR="00801A8F" w:rsidRPr="00801A8F" w:rsidRDefault="00801A8F" w:rsidP="009B4CCA">
            <w:pPr>
              <w:ind w:firstLineChars="0" w:firstLine="0"/>
            </w:pPr>
          </w:p>
        </w:tc>
      </w:tr>
    </w:tbl>
    <w:p w14:paraId="043574F9" w14:textId="25708C79" w:rsidR="00801A8F" w:rsidRDefault="00801A8F" w:rsidP="009B4CCA">
      <w:pPr>
        <w:ind w:firstLine="420"/>
      </w:pPr>
    </w:p>
    <w:p w14:paraId="69C9C36A" w14:textId="55FE1C7B" w:rsidR="00CC6B25" w:rsidRDefault="00CC6B25" w:rsidP="009B4CCA">
      <w:pPr>
        <w:ind w:firstLine="420"/>
      </w:pPr>
      <w:r>
        <w:rPr>
          <w:rFonts w:hint="eastAsia"/>
        </w:rPr>
        <w:t>抓包</w:t>
      </w:r>
      <w:r>
        <w:rPr>
          <w:rFonts w:hint="eastAsia"/>
        </w:rPr>
        <w:t>:</w:t>
      </w:r>
    </w:p>
    <w:p w14:paraId="1097908D" w14:textId="1E951EAA" w:rsidR="00CC6B25" w:rsidRPr="009B4CCA" w:rsidRDefault="00CC6B25" w:rsidP="009B4CCA">
      <w:pPr>
        <w:ind w:firstLine="420"/>
      </w:pPr>
      <w:r w:rsidRPr="00CC6B25">
        <w:rPr>
          <w:noProof/>
        </w:rPr>
        <w:drawing>
          <wp:inline distT="0" distB="0" distL="0" distR="0" wp14:anchorId="59C6158E" wp14:editId="03C157CA">
            <wp:extent cx="5274310" cy="166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68780"/>
                    </a:xfrm>
                    <a:prstGeom prst="rect">
                      <a:avLst/>
                    </a:prstGeom>
                  </pic:spPr>
                </pic:pic>
              </a:graphicData>
            </a:graphic>
          </wp:inline>
        </w:drawing>
      </w:r>
    </w:p>
    <w:p w14:paraId="6A863E60" w14:textId="77777777" w:rsidR="007E2BF0" w:rsidRPr="007E2BF0" w:rsidRDefault="007E2BF0" w:rsidP="007E2BF0">
      <w:pPr>
        <w:ind w:firstLine="420"/>
      </w:pPr>
      <w:r w:rsidRPr="007E2BF0">
        <w:t>(</w:t>
      </w:r>
      <w:r w:rsidRPr="007E2BF0">
        <w:t>注意这里的</w:t>
      </w:r>
      <w:r w:rsidRPr="007E2BF0">
        <w:t>Publish</w:t>
      </w:r>
      <w:r w:rsidRPr="007E2BF0">
        <w:t>与</w:t>
      </w:r>
      <w:r w:rsidRPr="007E2BF0">
        <w:t>Ack</w:t>
      </w:r>
      <w:r w:rsidRPr="007E2BF0">
        <w:t>的时间间隔：</w:t>
      </w:r>
      <w:r w:rsidRPr="007E2BF0">
        <w:t xml:space="preserve">305ms 4ms </w:t>
      </w:r>
      <w:proofErr w:type="spellStart"/>
      <w:r w:rsidRPr="007E2BF0">
        <w:t>4ms</w:t>
      </w:r>
      <w:proofErr w:type="spellEnd"/>
      <w:r w:rsidRPr="007E2BF0">
        <w:t xml:space="preserve"> 15ms 5ms… )</w:t>
      </w:r>
    </w:p>
    <w:p w14:paraId="2016A39E" w14:textId="7E0E388F" w:rsidR="00D51480" w:rsidRPr="009B4CCA" w:rsidRDefault="00D51480" w:rsidP="00F1717B">
      <w:pPr>
        <w:ind w:firstLine="420"/>
      </w:pPr>
    </w:p>
    <w:p w14:paraId="349C7194" w14:textId="239654F0" w:rsidR="009B4CCA" w:rsidRDefault="009B4CCA" w:rsidP="009B4CCA">
      <w:pPr>
        <w:pStyle w:val="3"/>
        <w:ind w:firstLine="420"/>
      </w:pPr>
      <w:r>
        <w:rPr>
          <w:rFonts w:hint="eastAsia"/>
        </w:rPr>
        <w:t>多条同步确认</w:t>
      </w:r>
    </w:p>
    <w:p w14:paraId="59455074" w14:textId="778024A4" w:rsidR="00C87147" w:rsidRPr="00C87147" w:rsidRDefault="00C87147" w:rsidP="00C87147">
      <w:pPr>
        <w:ind w:firstLine="420"/>
      </w:pPr>
      <w:r w:rsidRPr="00C87147">
        <w:t>多条同步确认</w:t>
      </w:r>
      <w:r w:rsidR="00FA054E">
        <w:rPr>
          <w:rFonts w:hint="eastAsia"/>
        </w:rPr>
        <w:t>:</w:t>
      </w:r>
    </w:p>
    <w:p w14:paraId="6D40A26D" w14:textId="77777777" w:rsidR="00C87147" w:rsidRDefault="00C87147" w:rsidP="00C87147">
      <w:pPr>
        <w:ind w:firstLine="420"/>
      </w:pPr>
      <w:r>
        <w:rPr>
          <w:rFonts w:hint="eastAsia"/>
        </w:rPr>
        <w:t>配置方法</w:t>
      </w:r>
      <w:r>
        <w:rPr>
          <w:rFonts w:hint="eastAsia"/>
        </w:rPr>
        <w:t>:</w:t>
      </w:r>
    </w:p>
    <w:p w14:paraId="63A42B74" w14:textId="77777777" w:rsidR="00C87147" w:rsidRDefault="00C87147" w:rsidP="00C87147">
      <w:pPr>
        <w:ind w:firstLine="420"/>
      </w:pPr>
      <w:r>
        <w:tab/>
        <w:t>1</w:t>
      </w:r>
      <w:r>
        <w:rPr>
          <w:rFonts w:hint="eastAsia"/>
        </w:rPr>
        <w:t>、配置</w:t>
      </w:r>
      <w:r>
        <w:rPr>
          <w:rFonts w:hint="eastAsia"/>
        </w:rPr>
        <w:t>channel</w:t>
      </w:r>
      <w:r>
        <w:rPr>
          <w:rFonts w:hint="eastAsia"/>
        </w:rPr>
        <w:t>，开启确认模式</w:t>
      </w:r>
      <w:r>
        <w:t>:</w:t>
      </w:r>
      <w:proofErr w:type="spellStart"/>
      <w:r>
        <w:t>channel.confirSelect</w:t>
      </w:r>
      <w:proofErr w:type="spellEnd"/>
      <w:r>
        <w:t>()</w:t>
      </w:r>
      <w:r>
        <w:rPr>
          <w:rFonts w:hint="eastAsia"/>
        </w:rPr>
        <w:t>。</w:t>
      </w:r>
    </w:p>
    <w:p w14:paraId="2C23E4B9" w14:textId="69BA524D" w:rsidR="00C87147" w:rsidRDefault="00C87147" w:rsidP="00C87147">
      <w:pPr>
        <w:ind w:firstLine="420"/>
      </w:pPr>
      <w:r>
        <w:tab/>
        <w:t>2</w:t>
      </w:r>
      <w:r>
        <w:rPr>
          <w:rFonts w:hint="eastAsia"/>
        </w:rPr>
        <w:t>、</w:t>
      </w:r>
      <w:r w:rsidR="00226DDA">
        <w:rPr>
          <w:rFonts w:hint="eastAsia"/>
        </w:rPr>
        <w:t>一个</w:t>
      </w:r>
      <w:r w:rsidR="00226DDA">
        <w:rPr>
          <w:rFonts w:hint="eastAsia"/>
        </w:rPr>
        <w:t>channel</w:t>
      </w:r>
      <w:r>
        <w:rPr>
          <w:rFonts w:hint="eastAsia"/>
        </w:rPr>
        <w:t>发送多条消息，</w:t>
      </w:r>
      <w:r w:rsidR="00AD5024">
        <w:rPr>
          <w:rFonts w:hint="eastAsia"/>
        </w:rPr>
        <w:t>立刻调用</w:t>
      </w:r>
      <w:proofErr w:type="spellStart"/>
      <w:r>
        <w:rPr>
          <w:rFonts w:hint="eastAsia"/>
        </w:rPr>
        <w:t>channel</w:t>
      </w:r>
      <w:r>
        <w:t>.</w:t>
      </w:r>
      <w:r w:rsidRPr="00467B97">
        <w:t>waitForConfirms</w:t>
      </w:r>
      <w:proofErr w:type="spellEnd"/>
      <w:r>
        <w:t>()</w:t>
      </w:r>
      <w:r>
        <w:rPr>
          <w:rFonts w:hint="eastAsia"/>
        </w:rPr>
        <w:t>方法</w:t>
      </w:r>
      <w:r>
        <w:rPr>
          <w:rFonts w:hint="eastAsia"/>
        </w:rPr>
        <w:t>,</w:t>
      </w:r>
      <w:r>
        <w:rPr>
          <w:rFonts w:hint="eastAsia"/>
        </w:rPr>
        <w:t>等待确认。</w:t>
      </w:r>
    </w:p>
    <w:p w14:paraId="0453EFA1" w14:textId="77777777" w:rsidR="00390012" w:rsidRDefault="00390012" w:rsidP="00390012">
      <w:pPr>
        <w:ind w:firstLine="420"/>
      </w:pPr>
      <w:r>
        <w:rPr>
          <w:rFonts w:hint="eastAsia"/>
        </w:rPr>
        <w:t>批量</w:t>
      </w:r>
      <w:r>
        <w:t>confirm</w:t>
      </w:r>
      <w:r>
        <w:t>模式稍微复杂一点，客户端程序需要定期（每隔多少秒）或者定量（达到多少条）或者两则结合起来</w:t>
      </w:r>
      <w:r>
        <w:t>publish</w:t>
      </w:r>
      <w:r>
        <w:t>消息，然后等待服务器端</w:t>
      </w:r>
      <w:r>
        <w:t xml:space="preserve">confirm, </w:t>
      </w:r>
      <w:r>
        <w:t>相比普通</w:t>
      </w:r>
      <w:r>
        <w:t>confirm</w:t>
      </w:r>
      <w:r>
        <w:t>模式，批量极大提升</w:t>
      </w:r>
      <w:r>
        <w:t>confirm</w:t>
      </w:r>
      <w:r>
        <w:t>效率，但是问题在于一旦出现</w:t>
      </w:r>
      <w:r>
        <w:t>confirm</w:t>
      </w:r>
      <w:r>
        <w:t>返回</w:t>
      </w:r>
      <w:r>
        <w:t>false</w:t>
      </w:r>
      <w:r>
        <w:t>或者超时的情况时，客户端需要将这一批次的消息全部重发，这会带来明显的重复消息数量，并且，当消息经常丢失时，批量</w:t>
      </w:r>
      <w:r>
        <w:t>confirm</w:t>
      </w:r>
      <w:r>
        <w:t>性能应该是不升反降的。</w:t>
      </w:r>
    </w:p>
    <w:p w14:paraId="2BF436BB" w14:textId="0A431173" w:rsidR="00390012" w:rsidRDefault="00390012" w:rsidP="00390012">
      <w:pPr>
        <w:ind w:firstLine="420"/>
      </w:pPr>
      <w:r>
        <w:rPr>
          <w:rFonts w:hint="eastAsia"/>
        </w:rPr>
        <w:t>关键代码：</w:t>
      </w:r>
    </w:p>
    <w:tbl>
      <w:tblPr>
        <w:tblStyle w:val="ab"/>
        <w:tblW w:w="0" w:type="auto"/>
        <w:tblLook w:val="04A0" w:firstRow="1" w:lastRow="0" w:firstColumn="1" w:lastColumn="0" w:noHBand="0" w:noVBand="1"/>
      </w:tblPr>
      <w:tblGrid>
        <w:gridCol w:w="8296"/>
      </w:tblGrid>
      <w:tr w:rsidR="007E05CC" w14:paraId="448DEE5A" w14:textId="77777777" w:rsidTr="007E05CC">
        <w:tc>
          <w:tcPr>
            <w:tcW w:w="8296" w:type="dxa"/>
          </w:tcPr>
          <w:p w14:paraId="3ECFB750" w14:textId="77777777" w:rsidR="007E05CC" w:rsidRPr="007E05CC" w:rsidRDefault="007E05CC" w:rsidP="00D228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proofErr w:type="spellStart"/>
            <w:proofErr w:type="gramStart"/>
            <w:r w:rsidRPr="007E05CC">
              <w:rPr>
                <w:rFonts w:ascii="Consolas" w:eastAsia="MingLiU" w:hAnsi="Consolas" w:cs="MingLiU"/>
                <w:bCs w:val="0"/>
                <w:color w:val="000000"/>
                <w:sz w:val="20"/>
                <w:szCs w:val="20"/>
                <w:lang w:eastAsia="zh-TW"/>
              </w:rPr>
              <w:t>channel.confirmSelect</w:t>
            </w:r>
            <w:proofErr w:type="spellEnd"/>
            <w:proofErr w:type="gramEnd"/>
            <w:r w:rsidRPr="007E05CC">
              <w:rPr>
                <w:rFonts w:ascii="Consolas" w:eastAsia="MingLiU" w:hAnsi="Consolas" w:cs="MingLiU"/>
                <w:bCs w:val="0"/>
                <w:color w:val="000000"/>
                <w:sz w:val="20"/>
                <w:szCs w:val="20"/>
                <w:lang w:eastAsia="zh-TW"/>
              </w:rPr>
              <w:t>();</w:t>
            </w:r>
            <w:r w:rsidRPr="007E05CC">
              <w:rPr>
                <w:rFonts w:ascii="Consolas" w:eastAsia="MingLiU" w:hAnsi="Consolas" w:cs="MingLiU"/>
                <w:bCs w:val="0"/>
                <w:color w:val="000000"/>
                <w:sz w:val="20"/>
                <w:szCs w:val="20"/>
                <w:lang w:eastAsia="zh-TW"/>
              </w:rPr>
              <w:br/>
            </w:r>
            <w:r w:rsidRPr="007E05CC">
              <w:rPr>
                <w:rFonts w:ascii="Consolas" w:eastAsia="MingLiU" w:hAnsi="Consolas" w:cs="MingLiU"/>
                <w:b/>
                <w:color w:val="000080"/>
                <w:sz w:val="20"/>
                <w:szCs w:val="20"/>
                <w:lang w:eastAsia="zh-TW"/>
              </w:rPr>
              <w:t xml:space="preserve">for </w:t>
            </w:r>
            <w:r w:rsidRPr="007E05CC">
              <w:rPr>
                <w:rFonts w:ascii="Consolas" w:eastAsia="MingLiU" w:hAnsi="Consolas" w:cs="MingLiU"/>
                <w:bCs w:val="0"/>
                <w:color w:val="000000"/>
                <w:sz w:val="20"/>
                <w:szCs w:val="20"/>
                <w:lang w:eastAsia="zh-TW"/>
              </w:rPr>
              <w:t>(</w:t>
            </w:r>
            <w:r w:rsidRPr="007E05CC">
              <w:rPr>
                <w:rFonts w:ascii="Consolas" w:eastAsia="MingLiU" w:hAnsi="Consolas" w:cs="MingLiU"/>
                <w:b/>
                <w:color w:val="000080"/>
                <w:sz w:val="20"/>
                <w:szCs w:val="20"/>
                <w:lang w:eastAsia="zh-TW"/>
              </w:rPr>
              <w:t xml:space="preserve">int </w:t>
            </w:r>
            <w:proofErr w:type="spellStart"/>
            <w:r w:rsidRPr="007E05CC">
              <w:rPr>
                <w:rFonts w:ascii="Consolas" w:eastAsia="MingLiU" w:hAnsi="Consolas" w:cs="MingLiU"/>
                <w:bCs w:val="0"/>
                <w:color w:val="000000"/>
                <w:sz w:val="20"/>
                <w:szCs w:val="20"/>
                <w:lang w:eastAsia="zh-TW"/>
              </w:rPr>
              <w:t>i</w:t>
            </w:r>
            <w:proofErr w:type="spellEnd"/>
            <w:r w:rsidRPr="007E05CC">
              <w:rPr>
                <w:rFonts w:ascii="Consolas" w:eastAsia="MingLiU" w:hAnsi="Consolas" w:cs="MingLiU"/>
                <w:bCs w:val="0"/>
                <w:color w:val="000000"/>
                <w:sz w:val="20"/>
                <w:szCs w:val="20"/>
                <w:lang w:eastAsia="zh-TW"/>
              </w:rPr>
              <w:t xml:space="preserve"> = </w:t>
            </w:r>
            <w:r w:rsidRPr="007E05CC">
              <w:rPr>
                <w:rFonts w:ascii="Consolas" w:eastAsia="MingLiU" w:hAnsi="Consolas" w:cs="MingLiU"/>
                <w:bCs w:val="0"/>
                <w:color w:val="0000FF"/>
                <w:sz w:val="20"/>
                <w:szCs w:val="20"/>
                <w:lang w:eastAsia="zh-TW"/>
              </w:rPr>
              <w:t>0</w:t>
            </w:r>
            <w:r w:rsidRPr="007E05CC">
              <w:rPr>
                <w:rFonts w:ascii="Consolas" w:eastAsia="MingLiU" w:hAnsi="Consolas" w:cs="MingLiU"/>
                <w:bCs w:val="0"/>
                <w:color w:val="000000"/>
                <w:sz w:val="20"/>
                <w:szCs w:val="20"/>
                <w:lang w:eastAsia="zh-TW"/>
              </w:rPr>
              <w:t xml:space="preserve">; </w:t>
            </w:r>
            <w:proofErr w:type="spellStart"/>
            <w:r w:rsidRPr="007E05CC">
              <w:rPr>
                <w:rFonts w:ascii="Consolas" w:eastAsia="MingLiU" w:hAnsi="Consolas" w:cs="MingLiU"/>
                <w:bCs w:val="0"/>
                <w:color w:val="000000"/>
                <w:sz w:val="20"/>
                <w:szCs w:val="20"/>
                <w:lang w:eastAsia="zh-TW"/>
              </w:rPr>
              <w:t>i</w:t>
            </w:r>
            <w:proofErr w:type="spellEnd"/>
            <w:r w:rsidRPr="007E05CC">
              <w:rPr>
                <w:rFonts w:ascii="Consolas" w:eastAsia="MingLiU" w:hAnsi="Consolas" w:cs="MingLiU"/>
                <w:bCs w:val="0"/>
                <w:color w:val="000000"/>
                <w:sz w:val="20"/>
                <w:szCs w:val="20"/>
                <w:lang w:eastAsia="zh-TW"/>
              </w:rPr>
              <w:t xml:space="preserve"> &lt; </w:t>
            </w:r>
            <w:proofErr w:type="spellStart"/>
            <w:r w:rsidRPr="007E05CC">
              <w:rPr>
                <w:rFonts w:ascii="Consolas" w:eastAsia="MingLiU" w:hAnsi="Consolas" w:cs="MingLiU"/>
                <w:bCs w:val="0"/>
                <w:color w:val="000000"/>
                <w:sz w:val="20"/>
                <w:szCs w:val="20"/>
                <w:lang w:eastAsia="zh-TW"/>
              </w:rPr>
              <w:t>batchCount</w:t>
            </w:r>
            <w:proofErr w:type="spellEnd"/>
            <w:r w:rsidRPr="007E05CC">
              <w:rPr>
                <w:rFonts w:ascii="Consolas" w:eastAsia="MingLiU" w:hAnsi="Consolas" w:cs="MingLiU"/>
                <w:bCs w:val="0"/>
                <w:color w:val="000000"/>
                <w:sz w:val="20"/>
                <w:szCs w:val="20"/>
                <w:lang w:eastAsia="zh-TW"/>
              </w:rPr>
              <w:t xml:space="preserve">; </w:t>
            </w:r>
            <w:proofErr w:type="spellStart"/>
            <w:r w:rsidRPr="007E05CC">
              <w:rPr>
                <w:rFonts w:ascii="Consolas" w:eastAsia="MingLiU" w:hAnsi="Consolas" w:cs="MingLiU"/>
                <w:bCs w:val="0"/>
                <w:color w:val="000000"/>
                <w:sz w:val="20"/>
                <w:szCs w:val="20"/>
                <w:lang w:eastAsia="zh-TW"/>
              </w:rPr>
              <w:t>i</w:t>
            </w:r>
            <w:proofErr w:type="spellEnd"/>
            <w:r w:rsidRPr="007E05CC">
              <w:rPr>
                <w:rFonts w:ascii="Consolas" w:eastAsia="MingLiU" w:hAnsi="Consolas" w:cs="MingLiU"/>
                <w:bCs w:val="0"/>
                <w:color w:val="000000"/>
                <w:sz w:val="20"/>
                <w:szCs w:val="20"/>
                <w:lang w:eastAsia="zh-TW"/>
              </w:rPr>
              <w:t>++) {</w:t>
            </w:r>
            <w:r w:rsidRPr="007E05CC">
              <w:rPr>
                <w:rFonts w:ascii="Consolas" w:eastAsia="MingLiU" w:hAnsi="Consolas" w:cs="MingLiU"/>
                <w:bCs w:val="0"/>
                <w:color w:val="000000"/>
                <w:sz w:val="20"/>
                <w:szCs w:val="20"/>
                <w:lang w:eastAsia="zh-TW"/>
              </w:rPr>
              <w:br/>
              <w:t xml:space="preserve">    </w:t>
            </w:r>
            <w:proofErr w:type="spellStart"/>
            <w:r w:rsidRPr="007E05CC">
              <w:rPr>
                <w:rFonts w:ascii="Consolas" w:eastAsia="MingLiU" w:hAnsi="Consolas" w:cs="MingLiU"/>
                <w:bCs w:val="0"/>
                <w:color w:val="000000"/>
                <w:sz w:val="20"/>
                <w:szCs w:val="20"/>
                <w:lang w:eastAsia="zh-TW"/>
              </w:rPr>
              <w:t>channel.basicPublish</w:t>
            </w:r>
            <w:proofErr w:type="spellEnd"/>
            <w:r w:rsidRPr="007E05CC">
              <w:rPr>
                <w:rFonts w:ascii="Consolas" w:eastAsia="MingLiU" w:hAnsi="Consolas" w:cs="MingLiU"/>
                <w:bCs w:val="0"/>
                <w:color w:val="000000"/>
                <w:sz w:val="20"/>
                <w:szCs w:val="20"/>
                <w:lang w:eastAsia="zh-TW"/>
              </w:rPr>
              <w:t>(</w:t>
            </w:r>
            <w:proofErr w:type="spellStart"/>
            <w:r w:rsidRPr="007E05CC">
              <w:rPr>
                <w:rFonts w:ascii="Consolas" w:eastAsia="MingLiU" w:hAnsi="Consolas" w:cs="MingLiU"/>
                <w:bCs w:val="0"/>
                <w:color w:val="000000"/>
                <w:sz w:val="20"/>
                <w:szCs w:val="20"/>
                <w:lang w:eastAsia="zh-TW"/>
              </w:rPr>
              <w:t>ConfirmConfig.exchangeName</w:t>
            </w:r>
            <w:proofErr w:type="spellEnd"/>
            <w:r w:rsidRPr="007E05CC">
              <w:rPr>
                <w:rFonts w:ascii="Consolas" w:eastAsia="MingLiU" w:hAnsi="Consolas" w:cs="MingLiU"/>
                <w:bCs w:val="0"/>
                <w:color w:val="000000"/>
                <w:sz w:val="20"/>
                <w:szCs w:val="20"/>
                <w:lang w:eastAsia="zh-TW"/>
              </w:rPr>
              <w:t xml:space="preserve">, </w:t>
            </w:r>
            <w:proofErr w:type="spellStart"/>
            <w:r w:rsidRPr="007E05CC">
              <w:rPr>
                <w:rFonts w:ascii="Consolas" w:eastAsia="MingLiU" w:hAnsi="Consolas" w:cs="MingLiU"/>
                <w:bCs w:val="0"/>
                <w:color w:val="000000"/>
                <w:sz w:val="20"/>
                <w:szCs w:val="20"/>
                <w:lang w:eastAsia="zh-TW"/>
              </w:rPr>
              <w:t>ConfirmConfig.routingKey</w:t>
            </w:r>
            <w:proofErr w:type="spellEnd"/>
            <w:r w:rsidRPr="007E05CC">
              <w:rPr>
                <w:rFonts w:ascii="Consolas" w:eastAsia="MingLiU" w:hAnsi="Consolas" w:cs="MingLiU"/>
                <w:bCs w:val="0"/>
                <w:color w:val="000000"/>
                <w:sz w:val="20"/>
                <w:szCs w:val="20"/>
                <w:lang w:eastAsia="zh-TW"/>
              </w:rPr>
              <w:t xml:space="preserve">, </w:t>
            </w:r>
            <w:proofErr w:type="spellStart"/>
            <w:r w:rsidRPr="007E05CC">
              <w:rPr>
                <w:rFonts w:ascii="Consolas" w:eastAsia="MingLiU" w:hAnsi="Consolas" w:cs="MingLiU"/>
                <w:bCs w:val="0"/>
                <w:color w:val="000000"/>
                <w:sz w:val="20"/>
                <w:szCs w:val="20"/>
                <w:lang w:eastAsia="zh-TW"/>
              </w:rPr>
              <w:t>MessageProperties.PERSISTENT_TEXT_PLAIN</w:t>
            </w:r>
            <w:proofErr w:type="spellEnd"/>
            <w:r w:rsidRPr="007E05CC">
              <w:rPr>
                <w:rFonts w:ascii="Consolas" w:eastAsia="MingLiU" w:hAnsi="Consolas" w:cs="MingLiU"/>
                <w:bCs w:val="0"/>
                <w:color w:val="000000"/>
                <w:sz w:val="20"/>
                <w:szCs w:val="20"/>
                <w:lang w:eastAsia="zh-TW"/>
              </w:rPr>
              <w:t>, ConfirmConfig.msg_10B.getBytes());</w:t>
            </w:r>
            <w:r w:rsidRPr="007E05CC">
              <w:rPr>
                <w:rFonts w:ascii="Consolas" w:eastAsia="MingLiU" w:hAnsi="Consolas" w:cs="MingLiU"/>
                <w:bCs w:val="0"/>
                <w:color w:val="000000"/>
                <w:sz w:val="20"/>
                <w:szCs w:val="20"/>
                <w:lang w:eastAsia="zh-TW"/>
              </w:rPr>
              <w:br/>
              <w:t>}</w:t>
            </w:r>
            <w:r w:rsidRPr="007E05CC">
              <w:rPr>
                <w:rFonts w:ascii="Consolas" w:eastAsia="MingLiU" w:hAnsi="Consolas" w:cs="MingLiU"/>
                <w:bCs w:val="0"/>
                <w:color w:val="000000"/>
                <w:sz w:val="20"/>
                <w:szCs w:val="20"/>
                <w:lang w:eastAsia="zh-TW"/>
              </w:rPr>
              <w:br/>
            </w:r>
            <w:r w:rsidRPr="007E05CC">
              <w:rPr>
                <w:rFonts w:ascii="Consolas" w:eastAsia="MingLiU" w:hAnsi="Consolas" w:cs="MingLiU"/>
                <w:b/>
                <w:color w:val="000080"/>
                <w:sz w:val="20"/>
                <w:szCs w:val="20"/>
                <w:lang w:eastAsia="zh-TW"/>
              </w:rPr>
              <w:t xml:space="preserve">if </w:t>
            </w:r>
            <w:r w:rsidRPr="007E05CC">
              <w:rPr>
                <w:rFonts w:ascii="Consolas" w:eastAsia="MingLiU" w:hAnsi="Consolas" w:cs="MingLiU"/>
                <w:bCs w:val="0"/>
                <w:color w:val="000000"/>
                <w:sz w:val="20"/>
                <w:szCs w:val="20"/>
                <w:lang w:eastAsia="zh-TW"/>
              </w:rPr>
              <w:t>(!</w:t>
            </w:r>
            <w:proofErr w:type="spellStart"/>
            <w:r w:rsidRPr="007E05CC">
              <w:rPr>
                <w:rFonts w:ascii="Consolas" w:eastAsia="MingLiU" w:hAnsi="Consolas" w:cs="MingLiU"/>
                <w:bCs w:val="0"/>
                <w:color w:val="000000"/>
                <w:sz w:val="20"/>
                <w:szCs w:val="20"/>
                <w:lang w:eastAsia="zh-TW"/>
              </w:rPr>
              <w:t>channel.waitForConfirms</w:t>
            </w:r>
            <w:proofErr w:type="spellEnd"/>
            <w:r w:rsidRPr="007E05CC">
              <w:rPr>
                <w:rFonts w:ascii="Consolas" w:eastAsia="MingLiU" w:hAnsi="Consolas" w:cs="MingLiU"/>
                <w:bCs w:val="0"/>
                <w:color w:val="000000"/>
                <w:sz w:val="20"/>
                <w:szCs w:val="20"/>
                <w:lang w:eastAsia="zh-TW"/>
              </w:rPr>
              <w:t>()) {</w:t>
            </w:r>
            <w:r w:rsidRPr="007E05CC">
              <w:rPr>
                <w:rFonts w:ascii="Consolas" w:eastAsia="MingLiU" w:hAnsi="Consolas" w:cs="MingLiU"/>
                <w:bCs w:val="0"/>
                <w:color w:val="000000"/>
                <w:sz w:val="20"/>
                <w:szCs w:val="20"/>
                <w:lang w:eastAsia="zh-TW"/>
              </w:rPr>
              <w:br/>
              <w:t xml:space="preserve">    </w:t>
            </w:r>
            <w:proofErr w:type="spellStart"/>
            <w:r w:rsidRPr="007E05CC">
              <w:rPr>
                <w:rFonts w:ascii="Consolas" w:eastAsia="MingLiU" w:hAnsi="Consolas" w:cs="MingLiU"/>
                <w:bCs w:val="0"/>
                <w:color w:val="000000"/>
                <w:sz w:val="20"/>
                <w:szCs w:val="20"/>
                <w:lang w:eastAsia="zh-TW"/>
              </w:rPr>
              <w:t>System.</w:t>
            </w:r>
            <w:r w:rsidRPr="007E05CC">
              <w:rPr>
                <w:rFonts w:ascii="Consolas" w:eastAsia="MingLiU" w:hAnsi="Consolas" w:cs="MingLiU"/>
                <w:b/>
                <w:i/>
                <w:iCs/>
                <w:color w:val="660E7A"/>
                <w:sz w:val="20"/>
                <w:szCs w:val="20"/>
                <w:lang w:eastAsia="zh-TW"/>
              </w:rPr>
              <w:t>out</w:t>
            </w:r>
            <w:r w:rsidRPr="007E05CC">
              <w:rPr>
                <w:rFonts w:ascii="Consolas" w:eastAsia="MingLiU" w:hAnsi="Consolas" w:cs="MingLiU"/>
                <w:bCs w:val="0"/>
                <w:color w:val="000000"/>
                <w:sz w:val="20"/>
                <w:szCs w:val="20"/>
                <w:lang w:eastAsia="zh-TW"/>
              </w:rPr>
              <w:t>.println</w:t>
            </w:r>
            <w:proofErr w:type="spellEnd"/>
            <w:r w:rsidRPr="007E05CC">
              <w:rPr>
                <w:rFonts w:ascii="Consolas" w:eastAsia="MingLiU" w:hAnsi="Consolas" w:cs="MingLiU"/>
                <w:bCs w:val="0"/>
                <w:color w:val="000000"/>
                <w:sz w:val="20"/>
                <w:szCs w:val="20"/>
                <w:lang w:eastAsia="zh-TW"/>
              </w:rPr>
              <w:t>(</w:t>
            </w:r>
            <w:r w:rsidRPr="007E05CC">
              <w:rPr>
                <w:rFonts w:ascii="Consolas" w:eastAsia="MingLiU" w:hAnsi="Consolas" w:cs="MingLiU"/>
                <w:b/>
                <w:color w:val="008000"/>
                <w:sz w:val="20"/>
                <w:szCs w:val="20"/>
                <w:lang w:eastAsia="zh-TW"/>
              </w:rPr>
              <w:t>"send message failed."</w:t>
            </w:r>
            <w:r w:rsidRPr="007E05CC">
              <w:rPr>
                <w:rFonts w:ascii="Consolas" w:eastAsia="MingLiU" w:hAnsi="Consolas" w:cs="MingLiU"/>
                <w:bCs w:val="0"/>
                <w:color w:val="000000"/>
                <w:sz w:val="20"/>
                <w:szCs w:val="20"/>
                <w:lang w:eastAsia="zh-TW"/>
              </w:rPr>
              <w:t>);</w:t>
            </w:r>
            <w:r w:rsidRPr="007E05CC">
              <w:rPr>
                <w:rFonts w:ascii="Consolas" w:eastAsia="MingLiU" w:hAnsi="Consolas" w:cs="MingLiU"/>
                <w:bCs w:val="0"/>
                <w:color w:val="000000"/>
                <w:sz w:val="20"/>
                <w:szCs w:val="20"/>
                <w:lang w:eastAsia="zh-TW"/>
              </w:rPr>
              <w:br/>
              <w:t>}</w:t>
            </w:r>
          </w:p>
          <w:p w14:paraId="2E105B5E" w14:textId="77777777" w:rsidR="007E05CC" w:rsidRPr="007E05CC" w:rsidRDefault="007E05CC" w:rsidP="00390012">
            <w:pPr>
              <w:ind w:firstLineChars="0" w:firstLine="0"/>
            </w:pPr>
          </w:p>
        </w:tc>
      </w:tr>
    </w:tbl>
    <w:p w14:paraId="33B491E0" w14:textId="77777777" w:rsidR="006004EF" w:rsidRDefault="006004EF" w:rsidP="007767D2">
      <w:pPr>
        <w:ind w:firstLineChars="0" w:firstLine="0"/>
      </w:pPr>
    </w:p>
    <w:p w14:paraId="21491CB4" w14:textId="6117D5EF" w:rsidR="00FA054E" w:rsidRPr="009B4CCA" w:rsidRDefault="00FA054E" w:rsidP="00FA054E">
      <w:pPr>
        <w:pStyle w:val="3"/>
        <w:ind w:firstLine="420"/>
      </w:pPr>
      <w:r>
        <w:rPr>
          <w:rFonts w:hint="eastAsia"/>
        </w:rPr>
        <w:t>异步确认</w:t>
      </w:r>
    </w:p>
    <w:p w14:paraId="5AD83038" w14:textId="0FED842E" w:rsidR="00FA054E" w:rsidRDefault="00FA054E" w:rsidP="00FA054E">
      <w:pPr>
        <w:ind w:firstLine="420"/>
      </w:pPr>
      <w:r>
        <w:rPr>
          <w:rFonts w:hint="eastAsia"/>
        </w:rPr>
        <w:t>异步确认：</w:t>
      </w:r>
      <w:r w:rsidR="007767D2" w:rsidRPr="007767D2">
        <w:rPr>
          <w:rFonts w:hint="eastAsia"/>
        </w:rPr>
        <w:t>异步</w:t>
      </w:r>
      <w:r w:rsidR="007767D2" w:rsidRPr="007767D2">
        <w:t>confirm</w:t>
      </w:r>
      <w:r w:rsidR="007767D2" w:rsidRPr="007767D2">
        <w:t>模式的编程实现最复杂，</w:t>
      </w:r>
      <w:r w:rsidR="007767D2" w:rsidRPr="007767D2">
        <w:t>Channel</w:t>
      </w:r>
      <w:r w:rsidR="007767D2" w:rsidRPr="007767D2">
        <w:t>对象提供的</w:t>
      </w:r>
      <w:proofErr w:type="spellStart"/>
      <w:r w:rsidR="007767D2" w:rsidRPr="007767D2">
        <w:t>ConfirmListener</w:t>
      </w:r>
      <w:proofErr w:type="spellEnd"/>
      <w:r w:rsidR="007767D2" w:rsidRPr="007767D2">
        <w:t>()</w:t>
      </w:r>
      <w:r w:rsidR="007767D2" w:rsidRPr="007767D2">
        <w:t>回调方法只包含</w:t>
      </w:r>
      <w:proofErr w:type="spellStart"/>
      <w:r w:rsidR="007767D2" w:rsidRPr="007767D2">
        <w:t>deliveryTag</w:t>
      </w:r>
      <w:proofErr w:type="spellEnd"/>
      <w:r w:rsidR="007767D2" w:rsidRPr="007767D2">
        <w:t>（当前</w:t>
      </w:r>
      <w:r w:rsidR="007767D2" w:rsidRPr="007767D2">
        <w:t>Chanel</w:t>
      </w:r>
      <w:r w:rsidR="007767D2" w:rsidRPr="007767D2">
        <w:t>发出的消息序号），我们需要自己为每一个</w:t>
      </w:r>
      <w:r w:rsidR="007767D2" w:rsidRPr="007767D2">
        <w:t>Channel</w:t>
      </w:r>
      <w:r w:rsidR="007767D2" w:rsidRPr="007767D2">
        <w:t>维护一个</w:t>
      </w:r>
      <w:r w:rsidR="007767D2" w:rsidRPr="007767D2">
        <w:t>unconfirm</w:t>
      </w:r>
      <w:r w:rsidR="007767D2" w:rsidRPr="007767D2">
        <w:t>的消息序号集合，每</w:t>
      </w:r>
      <w:r w:rsidR="007767D2" w:rsidRPr="007767D2">
        <w:t>publish</w:t>
      </w:r>
      <w:r w:rsidR="007767D2" w:rsidRPr="007767D2">
        <w:t>一条数据，集合中元素加</w:t>
      </w:r>
      <w:r w:rsidR="007767D2" w:rsidRPr="007767D2">
        <w:t>1</w:t>
      </w:r>
      <w:r w:rsidR="007767D2" w:rsidRPr="007767D2">
        <w:t>，每回调一次</w:t>
      </w:r>
      <w:proofErr w:type="spellStart"/>
      <w:r w:rsidR="007767D2" w:rsidRPr="007767D2">
        <w:lastRenderedPageBreak/>
        <w:t>handleAck</w:t>
      </w:r>
      <w:proofErr w:type="spellEnd"/>
      <w:r w:rsidR="007767D2" w:rsidRPr="007767D2">
        <w:t>方法，</w:t>
      </w:r>
      <w:r w:rsidR="007767D2" w:rsidRPr="007767D2">
        <w:t>unconfirm</w:t>
      </w:r>
      <w:r w:rsidR="007767D2" w:rsidRPr="007767D2">
        <w:t>集合删掉相应的一条（</w:t>
      </w:r>
      <w:r w:rsidR="007767D2" w:rsidRPr="007767D2">
        <w:t>multiple=false</w:t>
      </w:r>
      <w:r w:rsidR="007767D2" w:rsidRPr="007767D2">
        <w:t>）或多条（</w:t>
      </w:r>
      <w:r w:rsidR="007767D2" w:rsidRPr="007767D2">
        <w:t>multiple=true</w:t>
      </w:r>
      <w:r w:rsidR="007767D2" w:rsidRPr="007767D2">
        <w:t>）记录。从程序运行效率上看，这个</w:t>
      </w:r>
      <w:r w:rsidR="007767D2" w:rsidRPr="007767D2">
        <w:t>unconfirm</w:t>
      </w:r>
      <w:r w:rsidR="007767D2" w:rsidRPr="007767D2">
        <w:t>集合最好采用有序集合</w:t>
      </w:r>
      <w:proofErr w:type="spellStart"/>
      <w:r w:rsidR="007767D2" w:rsidRPr="007767D2">
        <w:t>SortedSet</w:t>
      </w:r>
      <w:proofErr w:type="spellEnd"/>
      <w:r w:rsidR="007767D2" w:rsidRPr="007767D2">
        <w:rPr>
          <w:rFonts w:hint="eastAsia"/>
        </w:rPr>
        <w:t>存储结构。实际上，</w:t>
      </w:r>
      <w:r w:rsidR="007767D2" w:rsidRPr="007767D2">
        <w:t>SDK</w:t>
      </w:r>
      <w:r w:rsidR="007767D2" w:rsidRPr="007767D2">
        <w:t>中的</w:t>
      </w:r>
      <w:proofErr w:type="spellStart"/>
      <w:r w:rsidR="007767D2" w:rsidRPr="007767D2">
        <w:t>waitForConfirms</w:t>
      </w:r>
      <w:proofErr w:type="spellEnd"/>
      <w:r w:rsidR="007767D2" w:rsidRPr="007767D2">
        <w:t>()</w:t>
      </w:r>
      <w:r w:rsidR="007767D2" w:rsidRPr="007767D2">
        <w:t>方法也是通过</w:t>
      </w:r>
      <w:proofErr w:type="spellStart"/>
      <w:r w:rsidR="007767D2" w:rsidRPr="007767D2">
        <w:t>SortedSet</w:t>
      </w:r>
      <w:proofErr w:type="spellEnd"/>
      <w:r w:rsidR="007767D2" w:rsidRPr="007767D2">
        <w:t>维护消息序号的。</w:t>
      </w:r>
    </w:p>
    <w:p w14:paraId="50436BD9" w14:textId="77777777" w:rsidR="006614E8" w:rsidRDefault="00DE743D" w:rsidP="00FA054E">
      <w:pPr>
        <w:ind w:firstLine="420"/>
      </w:pPr>
      <w:r>
        <w:tab/>
      </w:r>
      <w:r>
        <w:rPr>
          <w:rFonts w:hint="eastAsia"/>
        </w:rPr>
        <w:t>注</w:t>
      </w:r>
      <w:r>
        <w:rPr>
          <w:rFonts w:hint="eastAsia"/>
        </w:rPr>
        <w:t>:</w:t>
      </w:r>
    </w:p>
    <w:p w14:paraId="0A765302" w14:textId="2ED26C9A" w:rsidR="00DE743D" w:rsidRDefault="00DE743D" w:rsidP="006614E8">
      <w:pPr>
        <w:ind w:left="840" w:firstLine="420"/>
      </w:pPr>
      <w:r>
        <w:t>1</w:t>
      </w:r>
      <w:r w:rsidR="0071011D">
        <w:rPr>
          <w:rFonts w:hint="eastAsia"/>
        </w:rPr>
        <w:t>、</w:t>
      </w:r>
      <w:r>
        <w:rPr>
          <w:rFonts w:hint="eastAsia"/>
        </w:rPr>
        <w:t>异步确认有可能是单条，也有可能是多条，取决于</w:t>
      </w:r>
      <w:proofErr w:type="spellStart"/>
      <w:r>
        <w:rPr>
          <w:rFonts w:hint="eastAsia"/>
        </w:rPr>
        <w:t>mq</w:t>
      </w:r>
      <w:proofErr w:type="spellEnd"/>
      <w:r>
        <w:rPr>
          <w:rFonts w:hint="eastAsia"/>
        </w:rPr>
        <w:t>。</w:t>
      </w:r>
    </w:p>
    <w:p w14:paraId="29993B41" w14:textId="3E84D31C" w:rsidR="00DE743D" w:rsidRDefault="00DE743D" w:rsidP="00FA054E">
      <w:pPr>
        <w:ind w:firstLine="420"/>
      </w:pPr>
      <w:r>
        <w:rPr>
          <w:rFonts w:hint="eastAsia"/>
        </w:rPr>
        <w:t>配置方法：</w:t>
      </w:r>
    </w:p>
    <w:p w14:paraId="144FB465" w14:textId="59C855B5" w:rsidR="00FA054E" w:rsidRDefault="00FA054E" w:rsidP="00FA054E">
      <w:pPr>
        <w:ind w:firstLine="420"/>
      </w:pPr>
      <w:r>
        <w:tab/>
        <w:t>1</w:t>
      </w:r>
      <w:r>
        <w:rPr>
          <w:rFonts w:hint="eastAsia"/>
        </w:rPr>
        <w:t>、配置</w:t>
      </w:r>
      <w:r>
        <w:rPr>
          <w:rFonts w:hint="eastAsia"/>
        </w:rPr>
        <w:t>channel</w:t>
      </w:r>
      <w:r>
        <w:rPr>
          <w:rFonts w:hint="eastAsia"/>
        </w:rPr>
        <w:t>，开启确认模式</w:t>
      </w:r>
      <w:r>
        <w:t>:</w:t>
      </w:r>
      <w:proofErr w:type="spellStart"/>
      <w:r>
        <w:t>channel.confirSelect</w:t>
      </w:r>
      <w:proofErr w:type="spellEnd"/>
      <w:r>
        <w:t>()</w:t>
      </w:r>
      <w:r>
        <w:rPr>
          <w:rFonts w:hint="eastAsia"/>
        </w:rPr>
        <w:t>。</w:t>
      </w:r>
    </w:p>
    <w:p w14:paraId="50C85118" w14:textId="7EAF424F" w:rsidR="00FA054E" w:rsidRDefault="00FA054E" w:rsidP="00FA054E">
      <w:pPr>
        <w:ind w:firstLine="420"/>
      </w:pPr>
      <w:r>
        <w:tab/>
        <w:t>2</w:t>
      </w:r>
      <w:r>
        <w:rPr>
          <w:rFonts w:hint="eastAsia"/>
        </w:rPr>
        <w:t>、在</w:t>
      </w:r>
      <w:r>
        <w:rPr>
          <w:rFonts w:hint="eastAsia"/>
        </w:rPr>
        <w:t>channel</w:t>
      </w:r>
      <w:r>
        <w:rPr>
          <w:rFonts w:hint="eastAsia"/>
        </w:rPr>
        <w:t>上添加监听</w:t>
      </w:r>
      <w:r>
        <w:rPr>
          <w:rFonts w:hint="eastAsia"/>
        </w:rPr>
        <w:t>:</w:t>
      </w:r>
      <w:proofErr w:type="spellStart"/>
      <w:r>
        <w:t>addConfirmFListtener</w:t>
      </w:r>
      <w:proofErr w:type="spellEnd"/>
      <w:r>
        <w:t>,</w:t>
      </w:r>
      <w:r>
        <w:rPr>
          <w:rFonts w:hint="eastAsia"/>
        </w:rPr>
        <w:t>发送消息后</w:t>
      </w:r>
      <w:r>
        <w:rPr>
          <w:rFonts w:hint="eastAsia"/>
        </w:rPr>
        <w:t>,</w:t>
      </w:r>
      <w:r w:rsidR="00D2473A">
        <w:rPr>
          <w:rFonts w:hint="eastAsia"/>
        </w:rPr>
        <w:t>会回调此方法，同时是否发送成功。</w:t>
      </w:r>
    </w:p>
    <w:p w14:paraId="248FD3E7" w14:textId="52F1BE2F" w:rsidR="00361DA9" w:rsidRDefault="00361DA9" w:rsidP="00FA054E">
      <w:pPr>
        <w:ind w:firstLine="400"/>
      </w:pPr>
      <w:proofErr w:type="spellStart"/>
      <w:r w:rsidRPr="00440DD3">
        <w:rPr>
          <w:rFonts w:ascii="Consolas" w:eastAsia="MingLiU" w:hAnsi="Consolas" w:cs="MingLiU"/>
          <w:bCs w:val="0"/>
          <w:color w:val="000000"/>
          <w:kern w:val="0"/>
          <w:sz w:val="20"/>
          <w:szCs w:val="20"/>
        </w:rPr>
        <w:t>deliveryTag</w:t>
      </w:r>
      <w:proofErr w:type="spellEnd"/>
      <w:r>
        <w:rPr>
          <w:rFonts w:ascii="Consolas" w:eastAsia="MingLiU" w:hAnsi="Consolas" w:cs="MingLiU"/>
          <w:bCs w:val="0"/>
          <w:color w:val="000000"/>
          <w:kern w:val="0"/>
          <w:sz w:val="20"/>
          <w:szCs w:val="20"/>
        </w:rPr>
        <w:t>:</w:t>
      </w:r>
      <w:r>
        <w:rPr>
          <w:rFonts w:asciiTheme="minorEastAsia" w:eastAsiaTheme="minorEastAsia" w:hAnsiTheme="minorEastAsia" w:cs="MingLiU" w:hint="eastAsia"/>
          <w:bCs w:val="0"/>
          <w:color w:val="000000"/>
          <w:kern w:val="0"/>
          <w:sz w:val="20"/>
          <w:szCs w:val="20"/>
        </w:rPr>
        <w:t>发送的第几条消息。</w:t>
      </w:r>
    </w:p>
    <w:p w14:paraId="6D34B0E6" w14:textId="5BA405E5" w:rsidR="00440DD3" w:rsidRDefault="00361DA9" w:rsidP="00FA054E">
      <w:pPr>
        <w:ind w:firstLine="400"/>
      </w:pPr>
      <w:r w:rsidRPr="00440DD3">
        <w:rPr>
          <w:rFonts w:ascii="Consolas" w:eastAsia="MingLiU" w:hAnsi="Consolas" w:cs="MingLiU"/>
          <w:bCs w:val="0"/>
          <w:color w:val="000000"/>
          <w:kern w:val="0"/>
          <w:sz w:val="20"/>
          <w:szCs w:val="20"/>
        </w:rPr>
        <w:t>Multiple</w:t>
      </w:r>
      <w:r>
        <w:rPr>
          <w:rFonts w:ascii="Consolas" w:eastAsia="MingLiU" w:hAnsi="Consolas" w:cs="MingLiU"/>
          <w:bCs w:val="0"/>
          <w:color w:val="000000"/>
          <w:kern w:val="0"/>
          <w:sz w:val="20"/>
          <w:szCs w:val="20"/>
        </w:rPr>
        <w:t>:</w:t>
      </w:r>
    </w:p>
    <w:tbl>
      <w:tblPr>
        <w:tblStyle w:val="ab"/>
        <w:tblW w:w="0" w:type="auto"/>
        <w:tblLook w:val="04A0" w:firstRow="1" w:lastRow="0" w:firstColumn="1" w:lastColumn="0" w:noHBand="0" w:noVBand="1"/>
      </w:tblPr>
      <w:tblGrid>
        <w:gridCol w:w="8296"/>
      </w:tblGrid>
      <w:tr w:rsidR="00440DD3" w14:paraId="033BCB73" w14:textId="77777777" w:rsidTr="00440DD3">
        <w:tc>
          <w:tcPr>
            <w:tcW w:w="8296" w:type="dxa"/>
          </w:tcPr>
          <w:p w14:paraId="72355647" w14:textId="4A9C899C" w:rsidR="00440DD3" w:rsidRPr="00440DD3" w:rsidRDefault="00440DD3" w:rsidP="00FD19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Theme="minorEastAsia" w:hAnsi="Consolas" w:cs="MingLiU"/>
                <w:bCs w:val="0"/>
                <w:color w:val="000000"/>
                <w:sz w:val="20"/>
                <w:szCs w:val="20"/>
              </w:rPr>
            </w:pPr>
            <w:proofErr w:type="spellStart"/>
            <w:r w:rsidRPr="00440DD3">
              <w:rPr>
                <w:rFonts w:ascii="Consolas" w:eastAsia="MingLiU" w:hAnsi="Consolas" w:cs="MingLiU"/>
                <w:bCs w:val="0"/>
                <w:color w:val="000000"/>
                <w:sz w:val="20"/>
                <w:szCs w:val="20"/>
              </w:rPr>
              <w:t>ConfirmListener</w:t>
            </w:r>
            <w:proofErr w:type="spellEnd"/>
            <w:r w:rsidRPr="00440DD3">
              <w:rPr>
                <w:rFonts w:ascii="Consolas" w:eastAsia="MingLiU" w:hAnsi="Consolas" w:cs="MingLiU"/>
                <w:bCs w:val="0"/>
                <w:color w:val="000000"/>
                <w:sz w:val="20"/>
                <w:szCs w:val="20"/>
              </w:rPr>
              <w:t xml:space="preserve"> confirm = </w:t>
            </w:r>
            <w:r w:rsidRPr="00440DD3">
              <w:rPr>
                <w:rFonts w:ascii="Consolas" w:eastAsia="MingLiU" w:hAnsi="Consolas" w:cs="MingLiU"/>
                <w:b/>
                <w:color w:val="000080"/>
                <w:sz w:val="20"/>
                <w:szCs w:val="20"/>
              </w:rPr>
              <w:t xml:space="preserve">new </w:t>
            </w:r>
            <w:proofErr w:type="spellStart"/>
            <w:r w:rsidRPr="00440DD3">
              <w:rPr>
                <w:rFonts w:ascii="Consolas" w:eastAsia="MingLiU" w:hAnsi="Consolas" w:cs="MingLiU"/>
                <w:bCs w:val="0"/>
                <w:color w:val="000000"/>
                <w:sz w:val="20"/>
                <w:szCs w:val="20"/>
              </w:rPr>
              <w:t>ConfirmListener</w:t>
            </w:r>
            <w:proofErr w:type="spellEnd"/>
            <w:r w:rsidRPr="00440DD3">
              <w:rPr>
                <w:rFonts w:ascii="Consolas" w:eastAsia="MingLiU" w:hAnsi="Consolas" w:cs="MingLiU"/>
                <w:bCs w:val="0"/>
                <w:color w:val="000000"/>
                <w:sz w:val="20"/>
                <w:szCs w:val="20"/>
              </w:rPr>
              <w:t>() {</w:t>
            </w:r>
            <w:r w:rsidRPr="00440DD3">
              <w:rPr>
                <w:rFonts w:ascii="Consolas" w:eastAsia="MingLiU" w:hAnsi="Consolas" w:cs="MingLiU"/>
                <w:bCs w:val="0"/>
                <w:color w:val="000000"/>
                <w:sz w:val="20"/>
                <w:szCs w:val="20"/>
              </w:rPr>
              <w:br/>
              <w:t xml:space="preserve">    </w:t>
            </w:r>
            <w:r w:rsidRPr="00440DD3">
              <w:rPr>
                <w:rFonts w:ascii="Consolas" w:eastAsia="MingLiU" w:hAnsi="Consolas" w:cs="MingLiU"/>
                <w:bCs w:val="0"/>
                <w:color w:val="808000"/>
                <w:sz w:val="20"/>
                <w:szCs w:val="20"/>
              </w:rPr>
              <w:t>@Override</w:t>
            </w:r>
            <w:r w:rsidRPr="00440DD3">
              <w:rPr>
                <w:rFonts w:ascii="Consolas" w:eastAsia="MingLiU" w:hAnsi="Consolas" w:cs="MingLiU"/>
                <w:bCs w:val="0"/>
                <w:color w:val="808000"/>
                <w:sz w:val="20"/>
                <w:szCs w:val="20"/>
              </w:rPr>
              <w:br/>
              <w:t xml:space="preserve">    </w:t>
            </w:r>
            <w:r w:rsidRPr="00440DD3">
              <w:rPr>
                <w:rFonts w:ascii="Consolas" w:eastAsia="MingLiU" w:hAnsi="Consolas" w:cs="MingLiU"/>
                <w:b/>
                <w:color w:val="000080"/>
                <w:sz w:val="20"/>
                <w:szCs w:val="20"/>
              </w:rPr>
              <w:t xml:space="preserve">public void </w:t>
            </w:r>
            <w:proofErr w:type="spellStart"/>
            <w:r w:rsidRPr="00440DD3">
              <w:rPr>
                <w:rFonts w:ascii="Consolas" w:eastAsia="MingLiU" w:hAnsi="Consolas" w:cs="MingLiU"/>
                <w:bCs w:val="0"/>
                <w:color w:val="000000"/>
                <w:sz w:val="20"/>
                <w:szCs w:val="20"/>
              </w:rPr>
              <w:t>handleAck</w:t>
            </w:r>
            <w:proofErr w:type="spellEnd"/>
            <w:r w:rsidRPr="00440DD3">
              <w:rPr>
                <w:rFonts w:ascii="Consolas" w:eastAsia="MingLiU" w:hAnsi="Consolas" w:cs="MingLiU"/>
                <w:bCs w:val="0"/>
                <w:color w:val="000000"/>
                <w:sz w:val="20"/>
                <w:szCs w:val="20"/>
              </w:rPr>
              <w:t>(</w:t>
            </w:r>
            <w:r w:rsidRPr="00440DD3">
              <w:rPr>
                <w:rFonts w:ascii="Consolas" w:eastAsia="MingLiU" w:hAnsi="Consolas" w:cs="MingLiU"/>
                <w:b/>
                <w:color w:val="000080"/>
                <w:sz w:val="20"/>
                <w:szCs w:val="20"/>
              </w:rPr>
              <w:t xml:space="preserve">long </w:t>
            </w:r>
            <w:proofErr w:type="spellStart"/>
            <w:r w:rsidRPr="00440DD3">
              <w:rPr>
                <w:rFonts w:ascii="Consolas" w:eastAsia="MingLiU" w:hAnsi="Consolas" w:cs="MingLiU"/>
                <w:bCs w:val="0"/>
                <w:color w:val="000000"/>
                <w:sz w:val="20"/>
                <w:szCs w:val="20"/>
              </w:rPr>
              <w:t>deliveryTag</w:t>
            </w:r>
            <w:proofErr w:type="spellEnd"/>
            <w:r w:rsidRPr="00440DD3">
              <w:rPr>
                <w:rFonts w:ascii="Consolas" w:eastAsia="MingLiU" w:hAnsi="Consolas" w:cs="MingLiU"/>
                <w:bCs w:val="0"/>
                <w:color w:val="000000"/>
                <w:sz w:val="20"/>
                <w:szCs w:val="20"/>
              </w:rPr>
              <w:t xml:space="preserve">, </w:t>
            </w:r>
            <w:proofErr w:type="spellStart"/>
            <w:r w:rsidRPr="00440DD3">
              <w:rPr>
                <w:rFonts w:ascii="Consolas" w:eastAsia="MingLiU" w:hAnsi="Consolas" w:cs="MingLiU"/>
                <w:b/>
                <w:color w:val="000080"/>
                <w:sz w:val="20"/>
                <w:szCs w:val="20"/>
              </w:rPr>
              <w:t>boolean</w:t>
            </w:r>
            <w:proofErr w:type="spellEnd"/>
            <w:r w:rsidRPr="00440DD3">
              <w:rPr>
                <w:rFonts w:ascii="Consolas" w:eastAsia="MingLiU" w:hAnsi="Consolas" w:cs="MingLiU"/>
                <w:b/>
                <w:color w:val="000080"/>
                <w:sz w:val="20"/>
                <w:szCs w:val="20"/>
              </w:rPr>
              <w:t xml:space="preserve"> </w:t>
            </w:r>
            <w:r w:rsidRPr="00440DD3">
              <w:rPr>
                <w:rFonts w:ascii="Consolas" w:eastAsia="MingLiU" w:hAnsi="Consolas" w:cs="MingLiU"/>
                <w:bCs w:val="0"/>
                <w:color w:val="000000"/>
                <w:sz w:val="20"/>
                <w:szCs w:val="20"/>
              </w:rPr>
              <w:t xml:space="preserve">multiple) </w:t>
            </w:r>
            <w:r w:rsidRPr="00440DD3">
              <w:rPr>
                <w:rFonts w:ascii="Consolas" w:eastAsia="MingLiU" w:hAnsi="Consolas" w:cs="MingLiU"/>
                <w:b/>
                <w:color w:val="000080"/>
                <w:sz w:val="20"/>
                <w:szCs w:val="20"/>
              </w:rPr>
              <w:t xml:space="preserve">throws </w:t>
            </w:r>
            <w:proofErr w:type="spellStart"/>
            <w:r w:rsidRPr="00440DD3">
              <w:rPr>
                <w:rFonts w:ascii="Consolas" w:eastAsia="MingLiU" w:hAnsi="Consolas" w:cs="MingLiU"/>
                <w:bCs w:val="0"/>
                <w:color w:val="000000"/>
                <w:sz w:val="20"/>
                <w:szCs w:val="20"/>
              </w:rPr>
              <w:t>IOException</w:t>
            </w:r>
            <w:proofErr w:type="spellEnd"/>
            <w:r w:rsidRPr="00440DD3">
              <w:rPr>
                <w:rFonts w:ascii="Consolas" w:eastAsia="MingLiU" w:hAnsi="Consolas" w:cs="MingLiU"/>
                <w:bCs w:val="0"/>
                <w:color w:val="000000"/>
                <w:sz w:val="20"/>
                <w:szCs w:val="20"/>
              </w:rPr>
              <w:t xml:space="preserve"> {</w:t>
            </w:r>
            <w:r w:rsidRPr="00440DD3">
              <w:rPr>
                <w:rFonts w:ascii="Consolas" w:eastAsia="MingLiU" w:hAnsi="Consolas" w:cs="MingLiU"/>
                <w:bCs w:val="0"/>
                <w:color w:val="000000"/>
                <w:sz w:val="20"/>
                <w:szCs w:val="20"/>
              </w:rPr>
              <w:br/>
              <w:t xml:space="preserve">        </w:t>
            </w:r>
            <w:r w:rsidRPr="00440DD3">
              <w:rPr>
                <w:rFonts w:ascii="Consolas" w:eastAsia="MingLiU" w:hAnsi="Consolas" w:cs="MingLiU"/>
                <w:bCs w:val="0"/>
                <w:i/>
                <w:iCs/>
                <w:color w:val="808080"/>
                <w:sz w:val="20"/>
                <w:szCs w:val="20"/>
              </w:rPr>
              <w:t>//</w:t>
            </w:r>
            <w:r w:rsidRPr="00440DD3">
              <w:rPr>
                <w:rFonts w:ascii="黑体" w:eastAsia="黑体" w:hAnsi="黑体" w:cs="MingLiU" w:hint="eastAsia"/>
                <w:bCs w:val="0"/>
                <w:i/>
                <w:iCs/>
                <w:color w:val="808080"/>
                <w:sz w:val="20"/>
                <w:szCs w:val="20"/>
              </w:rPr>
              <w:t>收到消息确认</w:t>
            </w:r>
            <w:r w:rsidRPr="00440DD3">
              <w:rPr>
                <w:rFonts w:ascii="黑体" w:eastAsia="黑体" w:hAnsi="黑体" w:cs="MingLiU" w:hint="eastAsia"/>
                <w:bCs w:val="0"/>
                <w:i/>
                <w:iCs/>
                <w:color w:val="808080"/>
                <w:sz w:val="20"/>
                <w:szCs w:val="20"/>
              </w:rPr>
              <w:br/>
              <w:t xml:space="preserve">    </w:t>
            </w:r>
            <w:r w:rsidRPr="00440DD3">
              <w:rPr>
                <w:rFonts w:ascii="Consolas" w:eastAsia="MingLiU" w:hAnsi="Consolas" w:cs="MingLiU"/>
                <w:bCs w:val="0"/>
                <w:color w:val="000000"/>
                <w:sz w:val="20"/>
                <w:szCs w:val="20"/>
              </w:rPr>
              <w:t>}</w:t>
            </w:r>
            <w:r w:rsidRPr="00440DD3">
              <w:rPr>
                <w:rFonts w:ascii="Consolas" w:eastAsia="MingLiU" w:hAnsi="Consolas" w:cs="MingLiU"/>
                <w:bCs w:val="0"/>
                <w:color w:val="000000"/>
                <w:sz w:val="20"/>
                <w:szCs w:val="20"/>
              </w:rPr>
              <w:br/>
            </w:r>
            <w:r w:rsidRPr="00440DD3">
              <w:rPr>
                <w:rFonts w:ascii="Consolas" w:eastAsia="MingLiU" w:hAnsi="Consolas" w:cs="MingLiU"/>
                <w:bCs w:val="0"/>
                <w:color w:val="000000"/>
                <w:sz w:val="20"/>
                <w:szCs w:val="20"/>
              </w:rPr>
              <w:br/>
              <w:t xml:space="preserve">    </w:t>
            </w:r>
            <w:r w:rsidRPr="00440DD3">
              <w:rPr>
                <w:rFonts w:ascii="Consolas" w:eastAsia="MingLiU" w:hAnsi="Consolas" w:cs="MingLiU"/>
                <w:bCs w:val="0"/>
                <w:color w:val="808000"/>
                <w:sz w:val="20"/>
                <w:szCs w:val="20"/>
              </w:rPr>
              <w:t>@Override</w:t>
            </w:r>
            <w:r w:rsidRPr="00440DD3">
              <w:rPr>
                <w:rFonts w:ascii="Consolas" w:eastAsia="MingLiU" w:hAnsi="Consolas" w:cs="MingLiU"/>
                <w:bCs w:val="0"/>
                <w:color w:val="808000"/>
                <w:sz w:val="20"/>
                <w:szCs w:val="20"/>
              </w:rPr>
              <w:br/>
              <w:t xml:space="preserve">    </w:t>
            </w:r>
            <w:r w:rsidRPr="00440DD3">
              <w:rPr>
                <w:rFonts w:ascii="Consolas" w:eastAsia="MingLiU" w:hAnsi="Consolas" w:cs="MingLiU"/>
                <w:b/>
                <w:color w:val="000080"/>
                <w:sz w:val="20"/>
                <w:szCs w:val="20"/>
              </w:rPr>
              <w:t xml:space="preserve">public void </w:t>
            </w:r>
            <w:proofErr w:type="spellStart"/>
            <w:r w:rsidRPr="00440DD3">
              <w:rPr>
                <w:rFonts w:ascii="Consolas" w:eastAsia="MingLiU" w:hAnsi="Consolas" w:cs="MingLiU"/>
                <w:bCs w:val="0"/>
                <w:color w:val="000000"/>
                <w:sz w:val="20"/>
                <w:szCs w:val="20"/>
              </w:rPr>
              <w:t>handleNack</w:t>
            </w:r>
            <w:proofErr w:type="spellEnd"/>
            <w:r w:rsidRPr="00440DD3">
              <w:rPr>
                <w:rFonts w:ascii="Consolas" w:eastAsia="MingLiU" w:hAnsi="Consolas" w:cs="MingLiU"/>
                <w:bCs w:val="0"/>
                <w:color w:val="000000"/>
                <w:sz w:val="20"/>
                <w:szCs w:val="20"/>
              </w:rPr>
              <w:t>(</w:t>
            </w:r>
            <w:r w:rsidRPr="00440DD3">
              <w:rPr>
                <w:rFonts w:ascii="Consolas" w:eastAsia="MingLiU" w:hAnsi="Consolas" w:cs="MingLiU"/>
                <w:b/>
                <w:color w:val="000080"/>
                <w:sz w:val="20"/>
                <w:szCs w:val="20"/>
              </w:rPr>
              <w:t xml:space="preserve">long </w:t>
            </w:r>
            <w:proofErr w:type="spellStart"/>
            <w:r w:rsidRPr="00440DD3">
              <w:rPr>
                <w:rFonts w:ascii="Consolas" w:eastAsia="MingLiU" w:hAnsi="Consolas" w:cs="MingLiU"/>
                <w:bCs w:val="0"/>
                <w:color w:val="000000"/>
                <w:sz w:val="20"/>
                <w:szCs w:val="20"/>
              </w:rPr>
              <w:t>deliveryTag</w:t>
            </w:r>
            <w:proofErr w:type="spellEnd"/>
            <w:r w:rsidRPr="00440DD3">
              <w:rPr>
                <w:rFonts w:ascii="Consolas" w:eastAsia="MingLiU" w:hAnsi="Consolas" w:cs="MingLiU"/>
                <w:bCs w:val="0"/>
                <w:color w:val="000000"/>
                <w:sz w:val="20"/>
                <w:szCs w:val="20"/>
              </w:rPr>
              <w:t xml:space="preserve">, </w:t>
            </w:r>
            <w:proofErr w:type="spellStart"/>
            <w:r w:rsidRPr="00440DD3">
              <w:rPr>
                <w:rFonts w:ascii="Consolas" w:eastAsia="MingLiU" w:hAnsi="Consolas" w:cs="MingLiU"/>
                <w:b/>
                <w:color w:val="000080"/>
                <w:sz w:val="20"/>
                <w:szCs w:val="20"/>
              </w:rPr>
              <w:t>boolean</w:t>
            </w:r>
            <w:proofErr w:type="spellEnd"/>
            <w:r w:rsidRPr="00440DD3">
              <w:rPr>
                <w:rFonts w:ascii="Consolas" w:eastAsia="MingLiU" w:hAnsi="Consolas" w:cs="MingLiU"/>
                <w:b/>
                <w:color w:val="000080"/>
                <w:sz w:val="20"/>
                <w:szCs w:val="20"/>
              </w:rPr>
              <w:t xml:space="preserve"> </w:t>
            </w:r>
            <w:r w:rsidRPr="00440DD3">
              <w:rPr>
                <w:rFonts w:ascii="Consolas" w:eastAsia="MingLiU" w:hAnsi="Consolas" w:cs="MingLiU"/>
                <w:bCs w:val="0"/>
                <w:color w:val="000000"/>
                <w:sz w:val="20"/>
                <w:szCs w:val="20"/>
              </w:rPr>
              <w:t xml:space="preserve">multiple) </w:t>
            </w:r>
            <w:r w:rsidRPr="00440DD3">
              <w:rPr>
                <w:rFonts w:ascii="Consolas" w:eastAsia="MingLiU" w:hAnsi="Consolas" w:cs="MingLiU"/>
                <w:b/>
                <w:color w:val="000080"/>
                <w:sz w:val="20"/>
                <w:szCs w:val="20"/>
              </w:rPr>
              <w:t xml:space="preserve">throws </w:t>
            </w:r>
            <w:proofErr w:type="spellStart"/>
            <w:r w:rsidRPr="00440DD3">
              <w:rPr>
                <w:rFonts w:ascii="Consolas" w:eastAsia="MingLiU" w:hAnsi="Consolas" w:cs="MingLiU"/>
                <w:bCs w:val="0"/>
                <w:color w:val="000000"/>
                <w:sz w:val="20"/>
                <w:szCs w:val="20"/>
              </w:rPr>
              <w:t>IOException</w:t>
            </w:r>
            <w:proofErr w:type="spellEnd"/>
            <w:r w:rsidRPr="00440DD3">
              <w:rPr>
                <w:rFonts w:ascii="Consolas" w:eastAsia="MingLiU" w:hAnsi="Consolas" w:cs="MingLiU"/>
                <w:bCs w:val="0"/>
                <w:color w:val="000000"/>
                <w:sz w:val="20"/>
                <w:szCs w:val="20"/>
              </w:rPr>
              <w:t xml:space="preserve"> {</w:t>
            </w:r>
            <w:r w:rsidRPr="00440DD3">
              <w:rPr>
                <w:rFonts w:ascii="Consolas" w:eastAsia="MingLiU" w:hAnsi="Consolas" w:cs="MingLiU"/>
                <w:bCs w:val="0"/>
                <w:color w:val="000000"/>
                <w:sz w:val="20"/>
                <w:szCs w:val="20"/>
              </w:rPr>
              <w:br/>
              <w:t xml:space="preserve">        </w:t>
            </w:r>
            <w:r w:rsidRPr="00440DD3">
              <w:rPr>
                <w:rFonts w:ascii="Consolas" w:eastAsia="MingLiU" w:hAnsi="Consolas" w:cs="MingLiU"/>
                <w:bCs w:val="0"/>
                <w:i/>
                <w:iCs/>
                <w:color w:val="808080"/>
                <w:sz w:val="20"/>
                <w:szCs w:val="20"/>
              </w:rPr>
              <w:t>//</w:t>
            </w:r>
            <w:r w:rsidRPr="00440DD3">
              <w:rPr>
                <w:rFonts w:ascii="黑体" w:eastAsia="黑体" w:hAnsi="黑体" w:cs="MingLiU" w:hint="eastAsia"/>
                <w:bCs w:val="0"/>
                <w:i/>
                <w:iCs/>
                <w:color w:val="808080"/>
                <w:sz w:val="20"/>
                <w:szCs w:val="20"/>
              </w:rPr>
              <w:t>失败消息确认</w:t>
            </w:r>
            <w:r w:rsidRPr="00440DD3">
              <w:rPr>
                <w:rFonts w:ascii="黑体" w:eastAsia="黑体" w:hAnsi="黑体" w:cs="MingLiU" w:hint="eastAsia"/>
                <w:bCs w:val="0"/>
                <w:i/>
                <w:iCs/>
                <w:color w:val="808080"/>
                <w:sz w:val="20"/>
                <w:szCs w:val="20"/>
              </w:rPr>
              <w:br/>
              <w:t xml:space="preserve">    </w:t>
            </w:r>
            <w:r w:rsidRPr="00440DD3">
              <w:rPr>
                <w:rFonts w:ascii="Consolas" w:eastAsia="MingLiU" w:hAnsi="Consolas" w:cs="MingLiU"/>
                <w:bCs w:val="0"/>
                <w:color w:val="000000"/>
                <w:sz w:val="20"/>
                <w:szCs w:val="20"/>
              </w:rPr>
              <w:t>}</w:t>
            </w:r>
            <w:r w:rsidRPr="00440DD3">
              <w:rPr>
                <w:rFonts w:ascii="Consolas" w:eastAsia="MingLiU" w:hAnsi="Consolas" w:cs="MingLiU"/>
                <w:bCs w:val="0"/>
                <w:color w:val="000000"/>
                <w:sz w:val="20"/>
                <w:szCs w:val="20"/>
              </w:rPr>
              <w:br/>
              <w:t>};</w:t>
            </w:r>
            <w:r w:rsidRPr="00440DD3">
              <w:rPr>
                <w:rFonts w:ascii="Consolas" w:eastAsia="MingLiU" w:hAnsi="Consolas" w:cs="MingLiU"/>
                <w:bCs w:val="0"/>
                <w:color w:val="000000"/>
                <w:sz w:val="20"/>
                <w:szCs w:val="20"/>
              </w:rPr>
              <w:br/>
            </w:r>
            <w:proofErr w:type="spellStart"/>
            <w:proofErr w:type="gramStart"/>
            <w:r w:rsidRPr="00440DD3">
              <w:rPr>
                <w:rFonts w:ascii="Consolas" w:eastAsia="MingLiU" w:hAnsi="Consolas" w:cs="MingLiU"/>
                <w:bCs w:val="0"/>
                <w:color w:val="000000"/>
                <w:sz w:val="20"/>
                <w:szCs w:val="20"/>
              </w:rPr>
              <w:t>channel.addConfirmListener</w:t>
            </w:r>
            <w:proofErr w:type="spellEnd"/>
            <w:proofErr w:type="gramEnd"/>
            <w:r w:rsidRPr="00440DD3">
              <w:rPr>
                <w:rFonts w:ascii="Consolas" w:eastAsia="MingLiU" w:hAnsi="Consolas" w:cs="MingLiU"/>
                <w:bCs w:val="0"/>
                <w:color w:val="000000"/>
                <w:sz w:val="20"/>
                <w:szCs w:val="20"/>
              </w:rPr>
              <w:t>(confirm);</w:t>
            </w:r>
          </w:p>
        </w:tc>
      </w:tr>
    </w:tbl>
    <w:p w14:paraId="77415E9C" w14:textId="77777777" w:rsidR="00440DD3" w:rsidRPr="009B4CCA" w:rsidRDefault="00440DD3" w:rsidP="00FA054E">
      <w:pPr>
        <w:ind w:firstLine="420"/>
      </w:pPr>
    </w:p>
    <w:p w14:paraId="581333E9" w14:textId="2B4B7F1D" w:rsidR="00FA054E" w:rsidRDefault="000B1200" w:rsidP="000B1200">
      <w:pPr>
        <w:pStyle w:val="3"/>
        <w:ind w:firstLine="420"/>
      </w:pPr>
      <w:r w:rsidRPr="000B1200">
        <w:rPr>
          <w:rFonts w:hint="eastAsia"/>
        </w:rPr>
        <w:t>性能测试</w:t>
      </w:r>
    </w:p>
    <w:p w14:paraId="0A585454" w14:textId="39532789" w:rsidR="000B1200" w:rsidRPr="000B1200" w:rsidRDefault="000B1200" w:rsidP="000B1200">
      <w:pPr>
        <w:ind w:firstLine="420"/>
      </w:pPr>
      <w:r w:rsidRPr="000B1200">
        <w:t>Client</w:t>
      </w:r>
      <w:r w:rsidRPr="000B1200">
        <w:t>端机器和</w:t>
      </w:r>
      <w:r w:rsidRPr="000B1200">
        <w:t>RabbitMQ</w:t>
      </w:r>
      <w:r w:rsidRPr="000B1200">
        <w:t>机器配置：</w:t>
      </w:r>
      <w:r w:rsidRPr="000B1200">
        <w:t>CPU:24</w:t>
      </w:r>
      <w:r w:rsidRPr="000B1200">
        <w:t>核，</w:t>
      </w:r>
      <w:r w:rsidRPr="000B1200">
        <w:t>2600MHZ, 64G</w:t>
      </w:r>
      <w:r w:rsidRPr="000B1200">
        <w:t>内存，</w:t>
      </w:r>
      <w:r w:rsidRPr="000B1200">
        <w:t>1TB</w:t>
      </w:r>
      <w:r w:rsidRPr="000B1200">
        <w:t>硬盘。</w:t>
      </w:r>
    </w:p>
    <w:p w14:paraId="2D4EDC15" w14:textId="2519CD5B" w:rsidR="009B4CCA" w:rsidRPr="00C87147" w:rsidRDefault="000A6D69" w:rsidP="009B4CCA">
      <w:pPr>
        <w:ind w:firstLine="420"/>
      </w:pPr>
      <w:r w:rsidRPr="000A6D69">
        <w:t>Client</w:t>
      </w:r>
      <w:r w:rsidRPr="000A6D69">
        <w:t>端发送消息体大小</w:t>
      </w:r>
      <w:r w:rsidRPr="000A6D69">
        <w:t>10B</w:t>
      </w:r>
      <w:r w:rsidRPr="000A6D69">
        <w:t>，</w:t>
      </w:r>
      <w:proofErr w:type="gramStart"/>
      <w:r w:rsidRPr="000A6D69">
        <w:t>线程数</w:t>
      </w:r>
      <w:proofErr w:type="gramEnd"/>
      <w:r w:rsidRPr="000A6D69">
        <w:t>为</w:t>
      </w:r>
      <w:r w:rsidRPr="000A6D69">
        <w:t>1</w:t>
      </w:r>
      <w:r w:rsidRPr="000A6D69">
        <w:t>即单线程，消息都持久化处理（</w:t>
      </w:r>
      <w:r w:rsidRPr="000A6D69">
        <w:t>deliveryMode:2</w:t>
      </w:r>
      <w:r w:rsidRPr="000A6D69">
        <w:t>）。</w:t>
      </w:r>
    </w:p>
    <w:p w14:paraId="39FD11AF" w14:textId="44C0A29A" w:rsidR="009B4CCA" w:rsidRDefault="00E44FF5" w:rsidP="009B4CCA">
      <w:pPr>
        <w:ind w:firstLineChars="0" w:firstLine="0"/>
      </w:pPr>
      <w:r w:rsidRPr="00E44FF5">
        <w:rPr>
          <w:rFonts w:hint="eastAsia"/>
        </w:rPr>
        <w:t>分别采用事务模式、普通</w:t>
      </w:r>
      <w:r w:rsidRPr="00E44FF5">
        <w:t>confirm</w:t>
      </w:r>
      <w:r w:rsidRPr="00E44FF5">
        <w:t>模式，批量</w:t>
      </w:r>
      <w:r w:rsidRPr="00E44FF5">
        <w:t>confirm</w:t>
      </w:r>
      <w:r w:rsidRPr="00E44FF5">
        <w:t>模式和异步</w:t>
      </w:r>
      <w:r w:rsidRPr="00E44FF5">
        <w:t>confirm</w:t>
      </w:r>
      <w:r w:rsidRPr="00E44FF5">
        <w:t>模式进行</w:t>
      </w:r>
      <w:r w:rsidRPr="00E44FF5">
        <w:t>producer</w:t>
      </w:r>
      <w:r w:rsidRPr="00E44FF5">
        <w:t>实验，比对各个模式下的发送性能。</w:t>
      </w:r>
    </w:p>
    <w:p w14:paraId="2D2AD353" w14:textId="55D1B0AF" w:rsidR="00AA69D8" w:rsidRDefault="00AA69D8" w:rsidP="009B4CCA">
      <w:pPr>
        <w:ind w:firstLineChars="0" w:firstLine="0"/>
      </w:pPr>
      <w:r w:rsidRPr="00AA69D8">
        <w:rPr>
          <w:noProof/>
        </w:rPr>
        <w:lastRenderedPageBreak/>
        <w:drawing>
          <wp:inline distT="0" distB="0" distL="0" distR="0" wp14:anchorId="48D396DE" wp14:editId="3B991C5A">
            <wp:extent cx="5274310" cy="31483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48330"/>
                    </a:xfrm>
                    <a:prstGeom prst="rect">
                      <a:avLst/>
                    </a:prstGeom>
                  </pic:spPr>
                </pic:pic>
              </a:graphicData>
            </a:graphic>
          </wp:inline>
        </w:drawing>
      </w:r>
    </w:p>
    <w:p w14:paraId="3DAB6B5D" w14:textId="6677CB6C" w:rsidR="00745A4F" w:rsidRDefault="00745A4F" w:rsidP="00672488">
      <w:pPr>
        <w:ind w:firstLineChars="95" w:firstLine="199"/>
      </w:pPr>
      <w:r w:rsidRPr="00745A4F">
        <w:rPr>
          <w:rFonts w:hint="eastAsia"/>
        </w:rPr>
        <w:t>发送平均速率：</w:t>
      </w:r>
    </w:p>
    <w:p w14:paraId="7F638107" w14:textId="77777777" w:rsidR="00B215A7" w:rsidRDefault="00B215A7" w:rsidP="00B215A7">
      <w:pPr>
        <w:ind w:firstLine="420"/>
      </w:pPr>
      <w:r>
        <w:rPr>
          <w:rFonts w:hint="eastAsia"/>
        </w:rPr>
        <w:t>事务模式（</w:t>
      </w:r>
      <w:proofErr w:type="spellStart"/>
      <w:r>
        <w:t>tx</w:t>
      </w:r>
      <w:proofErr w:type="spellEnd"/>
      <w:r>
        <w:t>）：</w:t>
      </w:r>
      <w:r>
        <w:t>1637.484</w:t>
      </w:r>
    </w:p>
    <w:p w14:paraId="2759D54B" w14:textId="77777777" w:rsidR="00B215A7" w:rsidRDefault="00B215A7" w:rsidP="00B215A7">
      <w:pPr>
        <w:ind w:firstLine="420"/>
      </w:pPr>
      <w:r>
        <w:rPr>
          <w:rFonts w:hint="eastAsia"/>
        </w:rPr>
        <w:t>普通</w:t>
      </w:r>
      <w:r>
        <w:t>confirm</w:t>
      </w:r>
      <w:r>
        <w:t>模式</w:t>
      </w:r>
      <w:r>
        <w:t>(common)</w:t>
      </w:r>
      <w:r>
        <w:t>：</w:t>
      </w:r>
      <w:r>
        <w:t>1936.032</w:t>
      </w:r>
    </w:p>
    <w:p w14:paraId="3C585984" w14:textId="77777777" w:rsidR="00B215A7" w:rsidRDefault="00B215A7" w:rsidP="00B215A7">
      <w:pPr>
        <w:ind w:firstLine="420"/>
      </w:pPr>
      <w:r>
        <w:rPr>
          <w:rFonts w:hint="eastAsia"/>
        </w:rPr>
        <w:t>批量</w:t>
      </w:r>
      <w:r>
        <w:t>confirm</w:t>
      </w:r>
      <w:r>
        <w:t>模式</w:t>
      </w:r>
      <w:r>
        <w:t>(batch)</w:t>
      </w:r>
      <w:r>
        <w:t>：</w:t>
      </w:r>
      <w:r>
        <w:t>10432.45</w:t>
      </w:r>
    </w:p>
    <w:p w14:paraId="1CC3E885" w14:textId="177E17B1" w:rsidR="00B215A7" w:rsidRDefault="00B215A7" w:rsidP="00B215A7">
      <w:pPr>
        <w:ind w:firstLine="420"/>
      </w:pPr>
      <w:r>
        <w:rPr>
          <w:rFonts w:hint="eastAsia"/>
        </w:rPr>
        <w:t>异步</w:t>
      </w:r>
      <w:r>
        <w:t>confirm</w:t>
      </w:r>
      <w:r>
        <w:t>模式</w:t>
      </w:r>
      <w:r>
        <w:t>(async)</w:t>
      </w:r>
      <w:r>
        <w:t>：</w:t>
      </w:r>
      <w:r>
        <w:t>10542.06</w:t>
      </w:r>
    </w:p>
    <w:p w14:paraId="61120152" w14:textId="08CFEC97" w:rsidR="0053550F" w:rsidRDefault="00CA4E31" w:rsidP="005C1EB7">
      <w:pPr>
        <w:ind w:firstLineChars="0" w:firstLine="420"/>
      </w:pPr>
      <w:r w:rsidRPr="00CA4E31">
        <w:rPr>
          <w:rFonts w:hint="eastAsia"/>
        </w:rPr>
        <w:t>可以看到事务模式性能是最差的，普通</w:t>
      </w:r>
      <w:r w:rsidRPr="00CA4E31">
        <w:t>confirm</w:t>
      </w:r>
      <w:r w:rsidRPr="00CA4E31">
        <w:t>模式性能比事务模式稍微好点，但是和批量</w:t>
      </w:r>
      <w:r w:rsidRPr="00CA4E31">
        <w:t>confirm</w:t>
      </w:r>
      <w:r w:rsidRPr="00CA4E31">
        <w:t>模式还有异步</w:t>
      </w:r>
      <w:r w:rsidRPr="00CA4E31">
        <w:t>confirm</w:t>
      </w:r>
      <w:r w:rsidRPr="00CA4E31">
        <w:t>模式相比，还是小巫见大巫。批量</w:t>
      </w:r>
      <w:r w:rsidRPr="00CA4E31">
        <w:t>confirm</w:t>
      </w:r>
      <w:r w:rsidRPr="00CA4E31">
        <w:t>模式的问题在于</w:t>
      </w:r>
      <w:r w:rsidRPr="00CA4E31">
        <w:t>confirm</w:t>
      </w:r>
      <w:r w:rsidRPr="00CA4E31">
        <w:t>之后返回</w:t>
      </w:r>
      <w:r w:rsidRPr="00CA4E31">
        <w:t>false</w:t>
      </w:r>
      <w:r w:rsidRPr="00CA4E31">
        <w:t>之后进行重发这样会使性能降低，异步</w:t>
      </w:r>
      <w:r w:rsidRPr="00CA4E31">
        <w:t>confirm</w:t>
      </w:r>
      <w:r w:rsidRPr="00CA4E31">
        <w:t>模式</w:t>
      </w:r>
      <w:r w:rsidRPr="00CA4E31">
        <w:t>(async)</w:t>
      </w:r>
      <w:r w:rsidRPr="00CA4E31">
        <w:t>编程模型较为复杂，至于采用哪种方式，那是仁者见仁智者见智了。</w:t>
      </w:r>
    </w:p>
    <w:p w14:paraId="59B94939" w14:textId="41829E5F" w:rsidR="0020192A" w:rsidRDefault="0053550F" w:rsidP="0053550F">
      <w:pPr>
        <w:pStyle w:val="2"/>
      </w:pPr>
      <w:r>
        <w:rPr>
          <w:rFonts w:hint="eastAsia"/>
        </w:rPr>
        <w:t>消息的返回</w:t>
      </w:r>
      <w:r w:rsidR="00256126">
        <w:rPr>
          <w:rFonts w:hint="eastAsia"/>
        </w:rPr>
        <w:t>(</w:t>
      </w:r>
      <w:proofErr w:type="spellStart"/>
      <w:r w:rsidR="00256126">
        <w:t>rabbitmq</w:t>
      </w:r>
      <w:proofErr w:type="spellEnd"/>
      <w:r w:rsidR="00256126">
        <w:t>)</w:t>
      </w:r>
    </w:p>
    <w:p w14:paraId="6F0AD5A6" w14:textId="0F82B7E7" w:rsidR="0053550F" w:rsidRDefault="0020192A" w:rsidP="0020192A">
      <w:pPr>
        <w:pStyle w:val="3"/>
        <w:ind w:firstLine="420"/>
      </w:pPr>
      <w:r>
        <w:rPr>
          <w:rFonts w:hint="eastAsia"/>
        </w:rPr>
        <w:t>消息的返回</w:t>
      </w:r>
    </w:p>
    <w:p w14:paraId="24D5CC9F" w14:textId="3E8EE330" w:rsidR="00D60F74" w:rsidRPr="00D60F74" w:rsidRDefault="00D60F74" w:rsidP="004909E8">
      <w:pPr>
        <w:ind w:firstLineChars="0" w:firstLine="0"/>
        <w:jc w:val="center"/>
      </w:pPr>
      <w:r w:rsidRPr="004909E8">
        <w:rPr>
          <w:rStyle w:val="a9"/>
          <w:noProof/>
        </w:rPr>
        <w:drawing>
          <wp:inline distT="0" distB="0" distL="0" distR="0" wp14:anchorId="0AAE6BCD" wp14:editId="1A677AB9">
            <wp:extent cx="4320000" cy="259636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2596369"/>
                    </a:xfrm>
                    <a:prstGeom prst="rect">
                      <a:avLst/>
                    </a:prstGeom>
                  </pic:spPr>
                </pic:pic>
              </a:graphicData>
            </a:graphic>
          </wp:inline>
        </w:drawing>
      </w:r>
    </w:p>
    <w:p w14:paraId="2534ADBA" w14:textId="26EF38BA" w:rsidR="00D60F74" w:rsidRDefault="00D60F74" w:rsidP="004909E8">
      <w:pPr>
        <w:ind w:firstLine="422"/>
      </w:pPr>
      <w:r w:rsidRPr="004909E8">
        <w:rPr>
          <w:rFonts w:hint="eastAsia"/>
          <w:b/>
          <w:bCs w:val="0"/>
        </w:rPr>
        <w:lastRenderedPageBreak/>
        <w:t>正常情况</w:t>
      </w:r>
      <w:r>
        <w:rPr>
          <w:rFonts w:hint="eastAsia"/>
        </w:rPr>
        <w:t>：我们的消息生产者，通过指定一个</w:t>
      </w:r>
      <w:r>
        <w:t>Exchange</w:t>
      </w:r>
      <w:r>
        <w:t>和</w:t>
      </w:r>
      <w:proofErr w:type="spellStart"/>
      <w:r>
        <w:t>RoutingKey</w:t>
      </w:r>
      <w:proofErr w:type="spellEnd"/>
      <w:r>
        <w:t>，把消息送达到某一个队列中去，然后我们的消费者监听队列，进行消费处理操作</w:t>
      </w:r>
    </w:p>
    <w:p w14:paraId="70F98CA3" w14:textId="71406F77" w:rsidR="00D60F74" w:rsidRDefault="00D60F74" w:rsidP="00D60F74">
      <w:pPr>
        <w:ind w:firstLine="422"/>
      </w:pPr>
      <w:r w:rsidRPr="004909E8">
        <w:rPr>
          <w:rFonts w:hint="eastAsia"/>
          <w:b/>
          <w:bCs w:val="0"/>
        </w:rPr>
        <w:t>异常情况</w:t>
      </w:r>
      <w:r>
        <w:rPr>
          <w:rFonts w:hint="eastAsia"/>
        </w:rPr>
        <w:t>：在某些情况下，如果我们在发送消息的时候，当前的</w:t>
      </w:r>
      <w:r>
        <w:t>Exchange</w:t>
      </w:r>
      <w:r>
        <w:t>不存在或者指定的路由</w:t>
      </w:r>
      <w:r>
        <w:t>key</w:t>
      </w:r>
      <w:r>
        <w:t>路由不到，这个时候如果我们需要监听这种不可达的消息，就需要使用</w:t>
      </w:r>
      <w:r>
        <w:t>Return Listener</w:t>
      </w:r>
    </w:p>
    <w:p w14:paraId="500129EE" w14:textId="1C5974CF" w:rsidR="004909E8" w:rsidRDefault="004909E8" w:rsidP="004909E8">
      <w:pPr>
        <w:pStyle w:val="3"/>
        <w:ind w:firstLine="420"/>
      </w:pPr>
      <w:r>
        <w:rPr>
          <w:rFonts w:hint="eastAsia"/>
        </w:rPr>
        <w:t xml:space="preserve"> </w:t>
      </w:r>
      <w:r>
        <w:rPr>
          <w:rFonts w:hint="eastAsia"/>
        </w:rPr>
        <w:t>配置</w:t>
      </w:r>
    </w:p>
    <w:p w14:paraId="2EE2F720" w14:textId="2115DCB7" w:rsidR="004909E8" w:rsidRDefault="004909E8" w:rsidP="004909E8">
      <w:pPr>
        <w:ind w:firstLine="420"/>
      </w:pPr>
      <w:r w:rsidRPr="004909E8">
        <w:t>Mandatory</w:t>
      </w:r>
      <w:r>
        <w:t>:</w:t>
      </w:r>
      <w:r w:rsidRPr="004909E8">
        <w:rPr>
          <w:rFonts w:hint="eastAsia"/>
        </w:rPr>
        <w:t xml:space="preserve"> </w:t>
      </w:r>
      <w:r w:rsidRPr="004909E8">
        <w:rPr>
          <w:rFonts w:hint="eastAsia"/>
        </w:rPr>
        <w:t>当</w:t>
      </w:r>
      <w:r w:rsidRPr="004909E8">
        <w:t>mandatory</w:t>
      </w:r>
      <w:r w:rsidRPr="004909E8">
        <w:t>标志</w:t>
      </w:r>
      <w:proofErr w:type="gramStart"/>
      <w:r w:rsidRPr="004909E8">
        <w:t>位设置</w:t>
      </w:r>
      <w:proofErr w:type="gramEnd"/>
      <w:r w:rsidRPr="004909E8">
        <w:t>为</w:t>
      </w:r>
      <w:r w:rsidRPr="004909E8">
        <w:t>true</w:t>
      </w:r>
      <w:r w:rsidRPr="004909E8">
        <w:t>时，如果</w:t>
      </w:r>
      <w:r w:rsidRPr="004909E8">
        <w:t>exchange</w:t>
      </w:r>
      <w:r w:rsidRPr="004909E8">
        <w:t>根据自身类型和消息</w:t>
      </w:r>
      <w:proofErr w:type="spellStart"/>
      <w:r w:rsidRPr="004909E8">
        <w:t>routeKey</w:t>
      </w:r>
      <w:proofErr w:type="spellEnd"/>
      <w:r w:rsidRPr="004909E8">
        <w:t>无法找到一个符合条件的</w:t>
      </w:r>
      <w:r w:rsidRPr="004909E8">
        <w:t>queue</w:t>
      </w:r>
      <w:r w:rsidRPr="004909E8">
        <w:t>，那么会调用</w:t>
      </w:r>
      <w:proofErr w:type="spellStart"/>
      <w:r w:rsidRPr="004909E8">
        <w:t>basic.return</w:t>
      </w:r>
      <w:proofErr w:type="spellEnd"/>
      <w:r w:rsidRPr="004909E8">
        <w:t>方法将消息返回给生产者（</w:t>
      </w:r>
      <w:proofErr w:type="spellStart"/>
      <w:r w:rsidRPr="004909E8">
        <w:t>Basic.Return</w:t>
      </w:r>
      <w:proofErr w:type="spellEnd"/>
      <w:r w:rsidRPr="004909E8">
        <w:t xml:space="preserve"> + Content-Header + Content-Body</w:t>
      </w:r>
      <w:r w:rsidRPr="004909E8">
        <w:t>）；当</w:t>
      </w:r>
      <w:r w:rsidRPr="004909E8">
        <w:t>mandatory</w:t>
      </w:r>
      <w:r w:rsidRPr="004909E8">
        <w:t>设置为</w:t>
      </w:r>
      <w:r w:rsidRPr="004909E8">
        <w:t>false</w:t>
      </w:r>
      <w:r w:rsidRPr="004909E8">
        <w:t>时，出现上述情形</w:t>
      </w:r>
      <w:r w:rsidRPr="004909E8">
        <w:t>broker</w:t>
      </w:r>
      <w:r w:rsidRPr="004909E8">
        <w:t>会直接将消息扔掉。</w:t>
      </w:r>
    </w:p>
    <w:p w14:paraId="752D9880" w14:textId="6B0CF635" w:rsidR="004909E8" w:rsidRDefault="002454D0" w:rsidP="00D319F3">
      <w:pPr>
        <w:ind w:firstLine="420"/>
      </w:pPr>
      <w:r w:rsidRPr="004909E8">
        <w:t>I</w:t>
      </w:r>
      <w:r w:rsidR="004909E8" w:rsidRPr="004909E8">
        <w:t>mmediate</w:t>
      </w:r>
      <w:r>
        <w:rPr>
          <w:rFonts w:hint="eastAsia"/>
        </w:rPr>
        <w:t>:</w:t>
      </w:r>
      <w:r w:rsidRPr="002454D0">
        <w:rPr>
          <w:rFonts w:hint="eastAsia"/>
        </w:rPr>
        <w:t xml:space="preserve"> </w:t>
      </w:r>
      <w:r w:rsidRPr="002454D0">
        <w:rPr>
          <w:rFonts w:hint="eastAsia"/>
        </w:rPr>
        <w:t>当</w:t>
      </w:r>
      <w:r w:rsidRPr="002454D0">
        <w:t>immediate</w:t>
      </w:r>
      <w:r w:rsidRPr="002454D0">
        <w:t>标志</w:t>
      </w:r>
      <w:proofErr w:type="gramStart"/>
      <w:r w:rsidRPr="002454D0">
        <w:t>位设置</w:t>
      </w:r>
      <w:proofErr w:type="gramEnd"/>
      <w:r w:rsidRPr="002454D0">
        <w:t>为</w:t>
      </w:r>
      <w:r w:rsidRPr="002454D0">
        <w:t>true</w:t>
      </w:r>
      <w:r w:rsidRPr="002454D0">
        <w:t>时，如果</w:t>
      </w:r>
      <w:r w:rsidRPr="002454D0">
        <w:t>exchange</w:t>
      </w:r>
      <w:r w:rsidRPr="002454D0">
        <w:t>在将消息路由到</w:t>
      </w:r>
      <w:r w:rsidRPr="002454D0">
        <w:t>queue(s)</w:t>
      </w:r>
      <w:r w:rsidRPr="002454D0">
        <w:t>时发现</w:t>
      </w:r>
      <w:proofErr w:type="gramStart"/>
      <w:r w:rsidRPr="002454D0">
        <w:t>对于的</w:t>
      </w:r>
      <w:proofErr w:type="gramEnd"/>
      <w:r w:rsidRPr="002454D0">
        <w:t>queue</w:t>
      </w:r>
      <w:r w:rsidRPr="002454D0">
        <w:t>上</w:t>
      </w:r>
      <w:r w:rsidR="00D319F3">
        <w:rPr>
          <w:rFonts w:hint="eastAsia"/>
        </w:rPr>
        <w:t>没</w:t>
      </w:r>
      <w:r w:rsidRPr="002454D0">
        <w:t>有消费者，那么这条消息不会放入队列中。当与消息</w:t>
      </w:r>
      <w:proofErr w:type="spellStart"/>
      <w:r w:rsidRPr="002454D0">
        <w:t>routeKey</w:t>
      </w:r>
      <w:proofErr w:type="spellEnd"/>
      <w:r w:rsidRPr="002454D0">
        <w:t>关联的所有</w:t>
      </w:r>
      <w:r w:rsidRPr="002454D0">
        <w:t>queue</w:t>
      </w:r>
      <w:r w:rsidRPr="002454D0">
        <w:t>（一个或者多个）都没有消费者时，该消息会通过</w:t>
      </w:r>
      <w:proofErr w:type="spellStart"/>
      <w:r w:rsidRPr="002454D0">
        <w:t>basic.return</w:t>
      </w:r>
      <w:proofErr w:type="spellEnd"/>
      <w:r w:rsidRPr="002454D0">
        <w:t>方法返还给生产者。</w:t>
      </w:r>
    </w:p>
    <w:p w14:paraId="6B4E43EA" w14:textId="77777777" w:rsidR="00E436B8" w:rsidRDefault="00E436B8" w:rsidP="00D319F3">
      <w:pPr>
        <w:ind w:firstLine="420"/>
      </w:pPr>
    </w:p>
    <w:p w14:paraId="4E84E508" w14:textId="7FF96DDB" w:rsidR="00D319F3" w:rsidRDefault="00D319F3" w:rsidP="00D319F3">
      <w:pPr>
        <w:ind w:firstLine="420"/>
      </w:pPr>
      <w:r w:rsidRPr="00D319F3">
        <w:rPr>
          <w:rFonts w:hint="eastAsia"/>
        </w:rPr>
        <w:t>概括来说，</w:t>
      </w:r>
      <w:r w:rsidRPr="00D319F3">
        <w:t>mandatory</w:t>
      </w:r>
      <w:r w:rsidRPr="00D319F3">
        <w:t>标志告诉服务器至少将该消息</w:t>
      </w:r>
      <w:r w:rsidRPr="00D319F3">
        <w:t>route</w:t>
      </w:r>
      <w:r w:rsidRPr="00D319F3">
        <w:t>到一个队列中，否则将消息返还给生产者；</w:t>
      </w:r>
      <w:r w:rsidRPr="00D319F3">
        <w:t>immediate</w:t>
      </w:r>
      <w:r w:rsidRPr="00D319F3">
        <w:t>标志告诉服务器如果该消息关联的</w:t>
      </w:r>
      <w:r w:rsidRPr="00D319F3">
        <w:t>queue</w:t>
      </w:r>
      <w:r w:rsidRPr="00D319F3">
        <w:t>上有消费者，则马上将消息投递给它，如果所有</w:t>
      </w:r>
      <w:r w:rsidRPr="00D319F3">
        <w:t>queue</w:t>
      </w:r>
      <w:r w:rsidRPr="00D319F3">
        <w:t>都没有消费者，直接把消息返还给生产者，不用将消息入队列等待消费者了。</w:t>
      </w:r>
    </w:p>
    <w:p w14:paraId="225DC69B" w14:textId="50F96235" w:rsidR="00D319F3" w:rsidRDefault="00E436B8" w:rsidP="00E436B8">
      <w:pPr>
        <w:pStyle w:val="3"/>
        <w:ind w:firstLine="420"/>
      </w:pPr>
      <w:r w:rsidRPr="00E436B8">
        <w:t>Mandatory</w:t>
      </w:r>
    </w:p>
    <w:p w14:paraId="2CFB1827" w14:textId="6AC0C3C5" w:rsidR="00E436B8" w:rsidRDefault="00E436B8" w:rsidP="00E436B8">
      <w:pPr>
        <w:ind w:firstLine="420"/>
      </w:pPr>
      <w:r w:rsidRPr="00E436B8">
        <w:rPr>
          <w:rFonts w:hint="eastAsia"/>
        </w:rPr>
        <w:t>在生产者通过</w:t>
      </w:r>
      <w:proofErr w:type="spellStart"/>
      <w:r w:rsidRPr="00E436B8">
        <w:t>channle</w:t>
      </w:r>
      <w:proofErr w:type="spellEnd"/>
      <w:r w:rsidRPr="00E436B8">
        <w:t>的</w:t>
      </w:r>
      <w:proofErr w:type="spellStart"/>
      <w:r w:rsidRPr="00E436B8">
        <w:t>basicPublish</w:t>
      </w:r>
      <w:proofErr w:type="spellEnd"/>
      <w:r w:rsidRPr="00E436B8">
        <w:t>方法发布消息时，通常有几个参数需要设置，为此我们有必要了解清楚这些参数代表的具体含义及其作用，查看</w:t>
      </w:r>
      <w:r w:rsidRPr="00E436B8">
        <w:t>channel</w:t>
      </w:r>
      <w:r w:rsidRPr="00E436B8">
        <w:t>接口，会发现存在</w:t>
      </w:r>
      <w:r w:rsidRPr="00E436B8">
        <w:t>3</w:t>
      </w:r>
      <w:r w:rsidRPr="00E436B8">
        <w:t>个重载的</w:t>
      </w:r>
      <w:proofErr w:type="spellStart"/>
      <w:r w:rsidRPr="00E436B8">
        <w:t>basicPublish</w:t>
      </w:r>
      <w:proofErr w:type="spellEnd"/>
      <w:r w:rsidRPr="00E436B8">
        <w:t>方法：</w:t>
      </w:r>
    </w:p>
    <w:tbl>
      <w:tblPr>
        <w:tblStyle w:val="ab"/>
        <w:tblW w:w="0" w:type="auto"/>
        <w:tblLook w:val="04A0" w:firstRow="1" w:lastRow="0" w:firstColumn="1" w:lastColumn="0" w:noHBand="0" w:noVBand="1"/>
      </w:tblPr>
      <w:tblGrid>
        <w:gridCol w:w="8296"/>
      </w:tblGrid>
      <w:tr w:rsidR="00E436B8" w14:paraId="337E5B68" w14:textId="77777777" w:rsidTr="00E436B8">
        <w:tc>
          <w:tcPr>
            <w:tcW w:w="8296" w:type="dxa"/>
          </w:tcPr>
          <w:p w14:paraId="254977C5" w14:textId="77777777" w:rsidR="00E436B8" w:rsidRDefault="00E436B8" w:rsidP="00E436B8">
            <w:pPr>
              <w:ind w:firstLineChars="0" w:firstLine="0"/>
            </w:pPr>
            <w:r>
              <w:t xml:space="preserve">void </w:t>
            </w:r>
            <w:proofErr w:type="spellStart"/>
            <w:proofErr w:type="gramStart"/>
            <w:r>
              <w:t>basicPublish</w:t>
            </w:r>
            <w:proofErr w:type="spellEnd"/>
            <w:r>
              <w:t>(</w:t>
            </w:r>
            <w:proofErr w:type="gramEnd"/>
            <w:r>
              <w:t xml:space="preserve">String exchange, String </w:t>
            </w:r>
            <w:proofErr w:type="spellStart"/>
            <w:r>
              <w:t>routingKey</w:t>
            </w:r>
            <w:proofErr w:type="spellEnd"/>
            <w:r>
              <w:t xml:space="preserve">, </w:t>
            </w:r>
            <w:proofErr w:type="spellStart"/>
            <w:r>
              <w:t>BasicProperties</w:t>
            </w:r>
            <w:proofErr w:type="spellEnd"/>
            <w:r>
              <w:t xml:space="preserve"> props, byte[] body) throws </w:t>
            </w:r>
            <w:proofErr w:type="spellStart"/>
            <w:r>
              <w:t>IOException</w:t>
            </w:r>
            <w:proofErr w:type="spellEnd"/>
            <w:r>
              <w:t>;</w:t>
            </w:r>
          </w:p>
          <w:p w14:paraId="0E848AC0" w14:textId="77777777" w:rsidR="00E436B8" w:rsidRDefault="00E436B8" w:rsidP="00E436B8">
            <w:pPr>
              <w:ind w:firstLineChars="0" w:firstLine="0"/>
            </w:pPr>
            <w:r>
              <w:t xml:space="preserve">void </w:t>
            </w:r>
            <w:proofErr w:type="spellStart"/>
            <w:proofErr w:type="gramStart"/>
            <w:r>
              <w:t>basicPublish</w:t>
            </w:r>
            <w:proofErr w:type="spellEnd"/>
            <w:r>
              <w:t>(</w:t>
            </w:r>
            <w:proofErr w:type="gramEnd"/>
            <w:r>
              <w:t xml:space="preserve">String exchange, String </w:t>
            </w:r>
            <w:proofErr w:type="spellStart"/>
            <w:r>
              <w:t>routingKey</w:t>
            </w:r>
            <w:proofErr w:type="spellEnd"/>
            <w:r>
              <w:t xml:space="preserve">, </w:t>
            </w:r>
            <w:proofErr w:type="spellStart"/>
            <w:r>
              <w:t>boolean</w:t>
            </w:r>
            <w:proofErr w:type="spellEnd"/>
            <w:r>
              <w:t xml:space="preserve"> mandatory, </w:t>
            </w:r>
            <w:proofErr w:type="spellStart"/>
            <w:r>
              <w:t>BasicProperties</w:t>
            </w:r>
            <w:proofErr w:type="spellEnd"/>
            <w:r>
              <w:t xml:space="preserve"> props, byte[] body) throws </w:t>
            </w:r>
            <w:proofErr w:type="spellStart"/>
            <w:r>
              <w:t>IOException</w:t>
            </w:r>
            <w:proofErr w:type="spellEnd"/>
            <w:r>
              <w:t>;</w:t>
            </w:r>
          </w:p>
          <w:p w14:paraId="10F21E3A" w14:textId="0DCB947C" w:rsidR="00E436B8" w:rsidRDefault="00E436B8" w:rsidP="00E436B8">
            <w:pPr>
              <w:ind w:firstLineChars="0" w:firstLine="0"/>
            </w:pPr>
            <w:r>
              <w:t xml:space="preserve">void </w:t>
            </w:r>
            <w:proofErr w:type="spellStart"/>
            <w:proofErr w:type="gramStart"/>
            <w:r>
              <w:t>basicPublish</w:t>
            </w:r>
            <w:proofErr w:type="spellEnd"/>
            <w:r>
              <w:t>(</w:t>
            </w:r>
            <w:proofErr w:type="gramEnd"/>
            <w:r>
              <w:t xml:space="preserve">String exchange, String </w:t>
            </w:r>
            <w:proofErr w:type="spellStart"/>
            <w:r>
              <w:t>routingKey</w:t>
            </w:r>
            <w:proofErr w:type="spellEnd"/>
            <w:r>
              <w:t xml:space="preserve">, </w:t>
            </w:r>
            <w:proofErr w:type="spellStart"/>
            <w:r>
              <w:t>boolean</w:t>
            </w:r>
            <w:proofErr w:type="spellEnd"/>
            <w:r>
              <w:t xml:space="preserve"> mandatory, </w:t>
            </w:r>
            <w:proofErr w:type="spellStart"/>
            <w:r>
              <w:t>boolean</w:t>
            </w:r>
            <w:proofErr w:type="spellEnd"/>
            <w:r>
              <w:t xml:space="preserve"> immediate, </w:t>
            </w:r>
            <w:proofErr w:type="spellStart"/>
            <w:r>
              <w:t>BasicProperties</w:t>
            </w:r>
            <w:proofErr w:type="spellEnd"/>
            <w:r>
              <w:t xml:space="preserve"> props, byte[] body) throws </w:t>
            </w:r>
            <w:proofErr w:type="spellStart"/>
            <w:r>
              <w:t>IOException</w:t>
            </w:r>
            <w:proofErr w:type="spellEnd"/>
            <w:r>
              <w:t>;</w:t>
            </w:r>
          </w:p>
        </w:tc>
      </w:tr>
    </w:tbl>
    <w:p w14:paraId="06D49238" w14:textId="2B0EBEB3" w:rsidR="00BB1B5B" w:rsidRDefault="00BB1B5B" w:rsidP="00BB1B5B">
      <w:pPr>
        <w:ind w:firstLine="420"/>
      </w:pPr>
      <w:r>
        <w:t>mandatory</w:t>
      </w:r>
      <w:r>
        <w:t>和</w:t>
      </w:r>
      <w:r>
        <w:t>immediate</w:t>
      </w:r>
      <w:r>
        <w:t>上面已经解释过了，其余的参数分别是：</w:t>
      </w:r>
    </w:p>
    <w:p w14:paraId="4FA8132C" w14:textId="6FB6A633" w:rsidR="00BB1B5B" w:rsidRPr="00BB1B5B" w:rsidRDefault="00BB1B5B" w:rsidP="00BB1B5B">
      <w:pPr>
        <w:ind w:firstLine="420"/>
      </w:pPr>
      <w:r>
        <w:t>exchange:</w:t>
      </w:r>
      <w:r>
        <w:t>交换机名称</w:t>
      </w:r>
    </w:p>
    <w:p w14:paraId="252DE3BA" w14:textId="4D12F62D" w:rsidR="00BB1B5B" w:rsidRPr="00BB1B5B" w:rsidRDefault="00BB1B5B" w:rsidP="00BB1B5B">
      <w:pPr>
        <w:ind w:firstLine="420"/>
      </w:pPr>
      <w:proofErr w:type="spellStart"/>
      <w:r>
        <w:t>routingkey</w:t>
      </w:r>
      <w:proofErr w:type="spellEnd"/>
      <w:r>
        <w:t>:</w:t>
      </w:r>
      <w:r>
        <w:t>路由键</w:t>
      </w:r>
    </w:p>
    <w:p w14:paraId="70A058F9" w14:textId="6B7AFBBB" w:rsidR="00BB1B5B" w:rsidRDefault="00BB1B5B" w:rsidP="00BB1B5B">
      <w:pPr>
        <w:ind w:firstLine="420"/>
      </w:pPr>
      <w:r>
        <w:t>props:</w:t>
      </w:r>
      <w:r>
        <w:t>消息属性字段，比如消息头部信息等等</w:t>
      </w:r>
    </w:p>
    <w:p w14:paraId="688F6B25" w14:textId="2634B31F" w:rsidR="00BB1B5B" w:rsidRDefault="00BB1B5B" w:rsidP="00975F2E">
      <w:pPr>
        <w:ind w:firstLine="420"/>
      </w:pPr>
      <w:r>
        <w:t>body:</w:t>
      </w:r>
      <w:r>
        <w:t>消息主体部分</w:t>
      </w:r>
    </w:p>
    <w:p w14:paraId="4EC87DA2" w14:textId="7C8893BA" w:rsidR="00571471" w:rsidRDefault="00571471" w:rsidP="00975F2E">
      <w:pPr>
        <w:ind w:firstLine="420"/>
      </w:pPr>
    </w:p>
    <w:p w14:paraId="1E984BA5" w14:textId="663CF7E5" w:rsidR="00571471" w:rsidRDefault="00571471" w:rsidP="00975F2E">
      <w:pPr>
        <w:ind w:firstLine="420"/>
      </w:pPr>
      <w:r>
        <w:t xml:space="preserve">demo </w:t>
      </w:r>
    </w:p>
    <w:p w14:paraId="7BE569BF" w14:textId="79993349" w:rsidR="00BB1B5B" w:rsidRDefault="00BB1B5B" w:rsidP="00975F2E">
      <w:pPr>
        <w:ind w:firstLine="420"/>
      </w:pPr>
      <w:r>
        <w:rPr>
          <w:rFonts w:hint="eastAsia"/>
        </w:rPr>
        <w:t>本节主要讲述</w:t>
      </w:r>
      <w:r>
        <w:t xml:space="preserve">mandatory, </w:t>
      </w:r>
      <w:r>
        <w:t>下面我们写一个</w:t>
      </w:r>
      <w:r>
        <w:t>demo</w:t>
      </w:r>
      <w:r>
        <w:t>，在</w:t>
      </w:r>
      <w:r>
        <w:t>RabbitMQ broker</w:t>
      </w:r>
      <w:r>
        <w:t>中有：</w:t>
      </w:r>
    </w:p>
    <w:p w14:paraId="23278A8A" w14:textId="055167B1" w:rsidR="00BB1B5B" w:rsidRDefault="00BB1B5B" w:rsidP="00571471">
      <w:pPr>
        <w:ind w:left="420" w:firstLine="420"/>
      </w:pPr>
      <w:proofErr w:type="gramStart"/>
      <w:r>
        <w:t>exchange :</w:t>
      </w:r>
      <w:proofErr w:type="gramEnd"/>
      <w:r>
        <w:t xml:space="preserve"> </w:t>
      </w:r>
      <w:proofErr w:type="spellStart"/>
      <w:r>
        <w:t>exchange.mandatory.test</w:t>
      </w:r>
      <w:proofErr w:type="spellEnd"/>
    </w:p>
    <w:p w14:paraId="2D6C5444" w14:textId="1F03A1A2" w:rsidR="00BB1B5B" w:rsidRPr="00975F2E" w:rsidRDefault="00BB1B5B" w:rsidP="00571471">
      <w:pPr>
        <w:ind w:left="420" w:firstLine="420"/>
      </w:pPr>
      <w:r>
        <w:t xml:space="preserve">queue: </w:t>
      </w:r>
      <w:proofErr w:type="spellStart"/>
      <w:proofErr w:type="gramStart"/>
      <w:r>
        <w:t>queue.mandatory</w:t>
      </w:r>
      <w:proofErr w:type="gramEnd"/>
      <w:r>
        <w:t>.test</w:t>
      </w:r>
      <w:proofErr w:type="spellEnd"/>
    </w:p>
    <w:p w14:paraId="4DEF273A" w14:textId="6AA82B52" w:rsidR="00E436B8" w:rsidRDefault="00BB1B5B" w:rsidP="00975F2E">
      <w:pPr>
        <w:ind w:firstLine="420"/>
      </w:pPr>
      <w:r>
        <w:t>exchange</w:t>
      </w:r>
      <w:r>
        <w:t>路由到</w:t>
      </w:r>
      <w:r>
        <w:t>queue</w:t>
      </w:r>
      <w:r>
        <w:t>的</w:t>
      </w:r>
      <w:proofErr w:type="spellStart"/>
      <w:r>
        <w:t>routingkey</w:t>
      </w:r>
      <w:proofErr w:type="spellEnd"/>
      <w:r>
        <w:t>是</w:t>
      </w:r>
      <w:r>
        <w:t>mandatory</w:t>
      </w:r>
    </w:p>
    <w:tbl>
      <w:tblPr>
        <w:tblStyle w:val="ab"/>
        <w:tblW w:w="0" w:type="auto"/>
        <w:tblLook w:val="04A0" w:firstRow="1" w:lastRow="0" w:firstColumn="1" w:lastColumn="0" w:noHBand="0" w:noVBand="1"/>
      </w:tblPr>
      <w:tblGrid>
        <w:gridCol w:w="8296"/>
      </w:tblGrid>
      <w:tr w:rsidR="00571471" w14:paraId="62152DF4" w14:textId="77777777" w:rsidTr="00571471">
        <w:tc>
          <w:tcPr>
            <w:tcW w:w="8296" w:type="dxa"/>
          </w:tcPr>
          <w:p w14:paraId="789516D1" w14:textId="77777777" w:rsidR="00571471" w:rsidRPr="00571471" w:rsidRDefault="00571471" w:rsidP="005714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lang w:eastAsia="zh-TW"/>
              </w:rPr>
            </w:pPr>
            <w:r w:rsidRPr="00571471">
              <w:rPr>
                <w:rFonts w:ascii="Consolas" w:eastAsia="MingLiU" w:hAnsi="Consolas" w:cs="MingLiU"/>
                <w:bCs w:val="0"/>
                <w:color w:val="000000"/>
                <w:sz w:val="20"/>
                <w:szCs w:val="20"/>
                <w:lang w:eastAsia="zh-TW"/>
              </w:rPr>
              <w:lastRenderedPageBreak/>
              <w:br/>
            </w:r>
            <w:r w:rsidRPr="00571471">
              <w:rPr>
                <w:rFonts w:ascii="Consolas" w:eastAsia="MingLiU" w:hAnsi="Consolas" w:cs="MingLiU"/>
                <w:b/>
                <w:color w:val="000080"/>
                <w:sz w:val="20"/>
                <w:szCs w:val="20"/>
                <w:lang w:eastAsia="zh-TW"/>
              </w:rPr>
              <w:t xml:space="preserve">public class </w:t>
            </w:r>
            <w:proofErr w:type="spellStart"/>
            <w:r w:rsidRPr="00571471">
              <w:rPr>
                <w:rFonts w:ascii="Consolas" w:eastAsia="MingLiU" w:hAnsi="Consolas" w:cs="MingLiU"/>
                <w:bCs w:val="0"/>
                <w:color w:val="000000"/>
                <w:sz w:val="20"/>
                <w:szCs w:val="20"/>
                <w:lang w:eastAsia="zh-TW"/>
              </w:rPr>
              <w:t>RBmandatoryTest</w:t>
            </w:r>
            <w:proofErr w:type="spellEnd"/>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String </w:t>
            </w:r>
            <w:proofErr w:type="spellStart"/>
            <w:r w:rsidRPr="00571471">
              <w:rPr>
                <w:rFonts w:ascii="Consolas" w:eastAsia="MingLiU" w:hAnsi="Consolas" w:cs="MingLiU"/>
                <w:b/>
                <w:i/>
                <w:iCs/>
                <w:color w:val="660E7A"/>
                <w:sz w:val="20"/>
                <w:szCs w:val="20"/>
                <w:lang w:eastAsia="zh-TW"/>
              </w:rPr>
              <w:t>ip</w:t>
            </w:r>
            <w:proofErr w:type="spellEnd"/>
            <w:r w:rsidRPr="00571471">
              <w:rPr>
                <w:rFonts w:ascii="Consolas" w:eastAsia="MingLiU" w:hAnsi="Consolas" w:cs="MingLiU"/>
                <w:b/>
                <w:i/>
                <w:iCs/>
                <w:color w:val="660E7A"/>
                <w:sz w:val="20"/>
                <w:szCs w:val="20"/>
                <w:lang w:eastAsia="zh-TW"/>
              </w:rPr>
              <w:t xml:space="preserv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"xx.xx.xx.73"</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int </w:t>
            </w:r>
            <w:r w:rsidRPr="00571471">
              <w:rPr>
                <w:rFonts w:ascii="Consolas" w:eastAsia="MingLiU" w:hAnsi="Consolas" w:cs="MingLiU"/>
                <w:b/>
                <w:i/>
                <w:iCs/>
                <w:color w:val="660E7A"/>
                <w:sz w:val="20"/>
                <w:szCs w:val="20"/>
                <w:lang w:eastAsia="zh-TW"/>
              </w:rPr>
              <w:t xml:space="preserve">port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Cs w:val="0"/>
                <w:color w:val="0000FF"/>
                <w:sz w:val="20"/>
                <w:szCs w:val="20"/>
                <w:lang w:eastAsia="zh-TW"/>
              </w:rPr>
              <w:t>5672</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String </w:t>
            </w:r>
            <w:r w:rsidRPr="00571471">
              <w:rPr>
                <w:rFonts w:ascii="Consolas" w:eastAsia="MingLiU" w:hAnsi="Consolas" w:cs="MingLiU"/>
                <w:b/>
                <w:i/>
                <w:iCs/>
                <w:color w:val="660E7A"/>
                <w:sz w:val="20"/>
                <w:szCs w:val="20"/>
                <w:lang w:eastAsia="zh-TW"/>
              </w:rPr>
              <w:t xml:space="preserve">username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"root"</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String </w:t>
            </w:r>
            <w:r w:rsidRPr="00571471">
              <w:rPr>
                <w:rFonts w:ascii="Consolas" w:eastAsia="MingLiU" w:hAnsi="Consolas" w:cs="MingLiU"/>
                <w:b/>
                <w:i/>
                <w:iCs/>
                <w:color w:val="660E7A"/>
                <w:sz w:val="20"/>
                <w:szCs w:val="20"/>
                <w:lang w:eastAsia="zh-TW"/>
              </w:rPr>
              <w:t xml:space="preserve">password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"root"</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String </w:t>
            </w:r>
            <w:proofErr w:type="spellStart"/>
            <w:r w:rsidRPr="00571471">
              <w:rPr>
                <w:rFonts w:ascii="Consolas" w:eastAsia="MingLiU" w:hAnsi="Consolas" w:cs="MingLiU"/>
                <w:b/>
                <w:i/>
                <w:iCs/>
                <w:color w:val="660E7A"/>
                <w:sz w:val="20"/>
                <w:szCs w:val="20"/>
                <w:lang w:eastAsia="zh-TW"/>
              </w:rPr>
              <w:t>queueName</w:t>
            </w:r>
            <w:proofErr w:type="spellEnd"/>
            <w:r w:rsidRPr="00571471">
              <w:rPr>
                <w:rFonts w:ascii="Consolas" w:eastAsia="MingLiU" w:hAnsi="Consolas" w:cs="MingLiU"/>
                <w:b/>
                <w:i/>
                <w:iCs/>
                <w:color w:val="660E7A"/>
                <w:sz w:val="20"/>
                <w:szCs w:val="20"/>
                <w:lang w:eastAsia="zh-TW"/>
              </w:rPr>
              <w:t xml:space="preserv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w:t>
            </w:r>
            <w:proofErr w:type="spellStart"/>
            <w:r w:rsidRPr="00571471">
              <w:rPr>
                <w:rFonts w:ascii="Consolas" w:eastAsia="MingLiU" w:hAnsi="Consolas" w:cs="MingLiU"/>
                <w:b/>
                <w:color w:val="008000"/>
                <w:sz w:val="20"/>
                <w:szCs w:val="20"/>
                <w:lang w:eastAsia="zh-TW"/>
              </w:rPr>
              <w:t>queue.mandatory.test</w:t>
            </w:r>
            <w:proofErr w:type="spellEnd"/>
            <w:r w:rsidRPr="00571471">
              <w:rPr>
                <w:rFonts w:ascii="Consolas" w:eastAsia="MingLiU" w:hAnsi="Consolas" w:cs="MingLiU"/>
                <w:b/>
                <w:color w:val="008000"/>
                <w:sz w:val="20"/>
                <w:szCs w:val="20"/>
                <w:lang w:eastAsia="zh-TW"/>
              </w:rPr>
              <w:t>"</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String </w:t>
            </w:r>
            <w:proofErr w:type="spellStart"/>
            <w:r w:rsidRPr="00571471">
              <w:rPr>
                <w:rFonts w:ascii="Consolas" w:eastAsia="MingLiU" w:hAnsi="Consolas" w:cs="MingLiU"/>
                <w:b/>
                <w:i/>
                <w:iCs/>
                <w:color w:val="660E7A"/>
                <w:sz w:val="20"/>
                <w:szCs w:val="20"/>
                <w:lang w:eastAsia="zh-TW"/>
              </w:rPr>
              <w:t>exchangeName</w:t>
            </w:r>
            <w:proofErr w:type="spellEnd"/>
            <w:r w:rsidRPr="00571471">
              <w:rPr>
                <w:rFonts w:ascii="Consolas" w:eastAsia="MingLiU" w:hAnsi="Consolas" w:cs="MingLiU"/>
                <w:b/>
                <w:i/>
                <w:iCs/>
                <w:color w:val="660E7A"/>
                <w:sz w:val="20"/>
                <w:szCs w:val="20"/>
                <w:lang w:eastAsia="zh-TW"/>
              </w:rPr>
              <w:t xml:space="preserv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w:t>
            </w:r>
            <w:proofErr w:type="spellStart"/>
            <w:r w:rsidRPr="00571471">
              <w:rPr>
                <w:rFonts w:ascii="Consolas" w:eastAsia="MingLiU" w:hAnsi="Consolas" w:cs="MingLiU"/>
                <w:b/>
                <w:color w:val="008000"/>
                <w:sz w:val="20"/>
                <w:szCs w:val="20"/>
                <w:lang w:eastAsia="zh-TW"/>
              </w:rPr>
              <w:t>exchange.mandatory.test</w:t>
            </w:r>
            <w:proofErr w:type="spellEnd"/>
            <w:r w:rsidRPr="00571471">
              <w:rPr>
                <w:rFonts w:ascii="Consolas" w:eastAsia="MingLiU" w:hAnsi="Consolas" w:cs="MingLiU"/>
                <w:b/>
                <w:color w:val="008000"/>
                <w:sz w:val="20"/>
                <w:szCs w:val="20"/>
                <w:lang w:eastAsia="zh-TW"/>
              </w:rPr>
              <w:t>"</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String </w:t>
            </w:r>
            <w:proofErr w:type="spellStart"/>
            <w:r w:rsidRPr="00571471">
              <w:rPr>
                <w:rFonts w:ascii="Consolas" w:eastAsia="MingLiU" w:hAnsi="Consolas" w:cs="MingLiU"/>
                <w:b/>
                <w:i/>
                <w:iCs/>
                <w:color w:val="660E7A"/>
                <w:sz w:val="20"/>
                <w:szCs w:val="20"/>
                <w:lang w:eastAsia="zh-TW"/>
              </w:rPr>
              <w:t>routingKey</w:t>
            </w:r>
            <w:proofErr w:type="spellEnd"/>
            <w:r w:rsidRPr="00571471">
              <w:rPr>
                <w:rFonts w:ascii="Consolas" w:eastAsia="MingLiU" w:hAnsi="Consolas" w:cs="MingLiU"/>
                <w:b/>
                <w:i/>
                <w:iCs/>
                <w:color w:val="660E7A"/>
                <w:sz w:val="20"/>
                <w:szCs w:val="20"/>
                <w:lang w:eastAsia="zh-TW"/>
              </w:rPr>
              <w:t xml:space="preserv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"mandatory"</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Boolean </w:t>
            </w:r>
            <w:r w:rsidRPr="00571471">
              <w:rPr>
                <w:rFonts w:ascii="Consolas" w:eastAsia="MingLiU" w:hAnsi="Consolas" w:cs="MingLiU"/>
                <w:b/>
                <w:i/>
                <w:iCs/>
                <w:color w:val="660E7A"/>
                <w:sz w:val="20"/>
                <w:szCs w:val="20"/>
                <w:lang w:eastAsia="zh-TW"/>
              </w:rPr>
              <w:t xml:space="preserve">mandatory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0080"/>
                <w:sz w:val="20"/>
                <w:szCs w:val="20"/>
                <w:lang w:eastAsia="zh-TW"/>
              </w:rPr>
              <w:t>true</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final </w:t>
            </w:r>
            <w:r w:rsidRPr="00571471">
              <w:rPr>
                <w:rFonts w:ascii="Consolas" w:eastAsia="MingLiU" w:hAnsi="Consolas" w:cs="MingLiU"/>
                <w:bCs w:val="0"/>
                <w:color w:val="000000"/>
                <w:sz w:val="20"/>
                <w:szCs w:val="20"/>
                <w:lang w:eastAsia="zh-TW"/>
              </w:rPr>
              <w:t xml:space="preserve">Boolean </w:t>
            </w:r>
            <w:r w:rsidRPr="00571471">
              <w:rPr>
                <w:rFonts w:ascii="Consolas" w:eastAsia="MingLiU" w:hAnsi="Consolas" w:cs="MingLiU"/>
                <w:b/>
                <w:i/>
                <w:iCs/>
                <w:color w:val="660E7A"/>
                <w:sz w:val="20"/>
                <w:szCs w:val="20"/>
                <w:lang w:eastAsia="zh-TW"/>
              </w:rPr>
              <w:t xml:space="preserve">immediate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0080"/>
                <w:sz w:val="20"/>
                <w:szCs w:val="20"/>
                <w:lang w:eastAsia="zh-TW"/>
              </w:rPr>
              <w:t>false</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public static void </w:t>
            </w:r>
            <w:r w:rsidRPr="00571471">
              <w:rPr>
                <w:rFonts w:ascii="Consolas" w:eastAsia="MingLiU" w:hAnsi="Consolas" w:cs="MingLiU"/>
                <w:bCs w:val="0"/>
                <w:color w:val="000000"/>
                <w:sz w:val="20"/>
                <w:szCs w:val="20"/>
                <w:lang w:eastAsia="zh-TW"/>
              </w:rPr>
              <w:t xml:space="preserve">main(String[] </w:t>
            </w:r>
            <w:proofErr w:type="spellStart"/>
            <w:r w:rsidRPr="00571471">
              <w:rPr>
                <w:rFonts w:ascii="Consolas" w:eastAsia="MingLiU" w:hAnsi="Consolas" w:cs="MingLiU"/>
                <w:bCs w:val="0"/>
                <w:color w:val="000000"/>
                <w:sz w:val="20"/>
                <w:szCs w:val="20"/>
                <w:lang w:eastAsia="zh-TW"/>
              </w:rPr>
              <w:t>args</w:t>
            </w:r>
            <w:proofErr w:type="spellEnd"/>
            <w:r w:rsidRPr="00571471">
              <w:rPr>
                <w:rFonts w:ascii="Consolas" w:eastAsia="MingLiU" w:hAnsi="Consolas" w:cs="MingLiU"/>
                <w:bCs w:val="0"/>
                <w:color w:val="000000"/>
                <w:sz w:val="20"/>
                <w:szCs w:val="20"/>
                <w:lang w:eastAsia="zh-TW"/>
              </w:rPr>
              <w:t>) {</w:t>
            </w:r>
            <w:r w:rsidRPr="00571471">
              <w:rPr>
                <w:rFonts w:ascii="Consolas" w:eastAsia="MingLiU" w:hAnsi="Consolas" w:cs="MingLiU"/>
                <w:bCs w:val="0"/>
                <w:color w:val="000000"/>
                <w:sz w:val="20"/>
                <w:szCs w:val="20"/>
                <w:lang w:eastAsia="zh-TW"/>
              </w:rPr>
              <w:br/>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
                <w:color w:val="000080"/>
                <w:sz w:val="20"/>
                <w:szCs w:val="20"/>
                <w:lang w:eastAsia="zh-TW"/>
              </w:rPr>
              <w:t xml:space="preserve">try </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ConnectionFactory</w:t>
            </w:r>
            <w:proofErr w:type="spellEnd"/>
            <w:r w:rsidRPr="00571471">
              <w:rPr>
                <w:rFonts w:ascii="Consolas" w:eastAsia="MingLiU" w:hAnsi="Consolas" w:cs="MingLiU"/>
                <w:bCs w:val="0"/>
                <w:color w:val="000000"/>
                <w:sz w:val="20"/>
                <w:szCs w:val="20"/>
                <w:lang w:eastAsia="zh-TW"/>
              </w:rPr>
              <w:t xml:space="preserve"> factory = </w:t>
            </w:r>
            <w:r w:rsidRPr="00571471">
              <w:rPr>
                <w:rFonts w:ascii="Consolas" w:eastAsia="MingLiU" w:hAnsi="Consolas" w:cs="MingLiU"/>
                <w:b/>
                <w:color w:val="000080"/>
                <w:sz w:val="20"/>
                <w:szCs w:val="20"/>
                <w:lang w:eastAsia="zh-TW"/>
              </w:rPr>
              <w:t xml:space="preserve">new </w:t>
            </w:r>
            <w:proofErr w:type="spellStart"/>
            <w:r w:rsidRPr="00571471">
              <w:rPr>
                <w:rFonts w:ascii="Consolas" w:eastAsia="MingLiU" w:hAnsi="Consolas" w:cs="MingLiU"/>
                <w:bCs w:val="0"/>
                <w:color w:val="000000"/>
                <w:sz w:val="20"/>
                <w:szCs w:val="20"/>
                <w:lang w:eastAsia="zh-TW"/>
              </w:rPr>
              <w:t>ConnectionFactory</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factory.setHost</w:t>
            </w:r>
            <w:proofErr w:type="spellEnd"/>
            <w:r w:rsidRPr="00571471">
              <w:rPr>
                <w:rFonts w:ascii="Consolas" w:eastAsia="MingLiU" w:hAnsi="Consolas" w:cs="MingLiU"/>
                <w:bCs w:val="0"/>
                <w:color w:val="000000"/>
                <w:sz w:val="20"/>
                <w:szCs w:val="20"/>
                <w:lang w:eastAsia="zh-TW"/>
              </w:rPr>
              <w:t>(</w:t>
            </w:r>
            <w:proofErr w:type="spellStart"/>
            <w:r w:rsidRPr="00571471">
              <w:rPr>
                <w:rFonts w:ascii="Consolas" w:eastAsia="MingLiU" w:hAnsi="Consolas" w:cs="MingLiU"/>
                <w:b/>
                <w:i/>
                <w:iCs/>
                <w:color w:val="660E7A"/>
                <w:sz w:val="20"/>
                <w:szCs w:val="20"/>
                <w:lang w:eastAsia="zh-TW"/>
              </w:rPr>
              <w:t>ip</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factory.setPort</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
                <w:i/>
                <w:iCs/>
                <w:color w:val="660E7A"/>
                <w:sz w:val="20"/>
                <w:szCs w:val="20"/>
                <w:lang w:eastAsia="zh-TW"/>
              </w:rPr>
              <w:t>port</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factory.setUsername</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
                <w:i/>
                <w:iCs/>
                <w:color w:val="660E7A"/>
                <w:sz w:val="20"/>
                <w:szCs w:val="20"/>
                <w:lang w:eastAsia="zh-TW"/>
              </w:rPr>
              <w:t>username</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factory.setPassword</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
                <w:i/>
                <w:iCs/>
                <w:color w:val="660E7A"/>
                <w:sz w:val="20"/>
                <w:szCs w:val="20"/>
                <w:lang w:eastAsia="zh-TW"/>
              </w:rPr>
              <w:t>password</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r>
            <w:r w:rsidRPr="00571471">
              <w:rPr>
                <w:rFonts w:ascii="Consolas" w:eastAsia="MingLiU" w:hAnsi="Consolas" w:cs="MingLiU"/>
                <w:bCs w:val="0"/>
                <w:color w:val="000000"/>
                <w:sz w:val="20"/>
                <w:szCs w:val="20"/>
                <w:lang w:eastAsia="zh-TW"/>
              </w:rPr>
              <w:br/>
              <w:t xml:space="preserve">            Connection </w:t>
            </w:r>
            <w:proofErr w:type="spellStart"/>
            <w:r w:rsidRPr="00571471">
              <w:rPr>
                <w:rFonts w:ascii="Consolas" w:eastAsia="MingLiU" w:hAnsi="Consolas" w:cs="MingLiU"/>
                <w:bCs w:val="0"/>
                <w:color w:val="000000"/>
                <w:sz w:val="20"/>
                <w:szCs w:val="20"/>
                <w:lang w:eastAsia="zh-TW"/>
              </w:rPr>
              <w:t>connection</w:t>
            </w:r>
            <w:proofErr w:type="spellEnd"/>
            <w:r w:rsidRPr="00571471">
              <w:rPr>
                <w:rFonts w:ascii="Consolas" w:eastAsia="MingLiU" w:hAnsi="Consolas" w:cs="MingLiU"/>
                <w:bCs w:val="0"/>
                <w:color w:val="000000"/>
                <w:sz w:val="20"/>
                <w:szCs w:val="20"/>
                <w:lang w:eastAsia="zh-TW"/>
              </w:rPr>
              <w:t xml:space="preserve"> = </w:t>
            </w:r>
            <w:proofErr w:type="spellStart"/>
            <w:r w:rsidRPr="00571471">
              <w:rPr>
                <w:rFonts w:ascii="Consolas" w:eastAsia="MingLiU" w:hAnsi="Consolas" w:cs="MingLiU"/>
                <w:bCs w:val="0"/>
                <w:color w:val="000000"/>
                <w:sz w:val="20"/>
                <w:szCs w:val="20"/>
                <w:lang w:eastAsia="zh-TW"/>
              </w:rPr>
              <w:t>factory.newConnection</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Channel </w:t>
            </w:r>
            <w:proofErr w:type="spellStart"/>
            <w:r w:rsidRPr="00571471">
              <w:rPr>
                <w:rFonts w:ascii="Consolas" w:eastAsia="MingLiU" w:hAnsi="Consolas" w:cs="MingLiU"/>
                <w:bCs w:val="0"/>
                <w:color w:val="000000"/>
                <w:sz w:val="20"/>
                <w:szCs w:val="20"/>
                <w:lang w:eastAsia="zh-TW"/>
              </w:rPr>
              <w:t>channel</w:t>
            </w:r>
            <w:proofErr w:type="spellEnd"/>
            <w:r w:rsidRPr="00571471">
              <w:rPr>
                <w:rFonts w:ascii="Consolas" w:eastAsia="MingLiU" w:hAnsi="Consolas" w:cs="MingLiU"/>
                <w:bCs w:val="0"/>
                <w:color w:val="000000"/>
                <w:sz w:val="20"/>
                <w:szCs w:val="20"/>
                <w:lang w:eastAsia="zh-TW"/>
              </w:rPr>
              <w:t xml:space="preserve"> = </w:t>
            </w:r>
            <w:proofErr w:type="spellStart"/>
            <w:r w:rsidRPr="00571471">
              <w:rPr>
                <w:rFonts w:ascii="Consolas" w:eastAsia="MingLiU" w:hAnsi="Consolas" w:cs="MingLiU"/>
                <w:bCs w:val="0"/>
                <w:color w:val="000000"/>
                <w:sz w:val="20"/>
                <w:szCs w:val="20"/>
                <w:lang w:eastAsia="zh-TW"/>
              </w:rPr>
              <w:t>connection.createChannel</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channel.basicQos</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FF"/>
                <w:sz w:val="20"/>
                <w:szCs w:val="20"/>
                <w:lang w:eastAsia="zh-TW"/>
              </w:rPr>
              <w:t>1</w:t>
            </w:r>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channel.basicPublish</w:t>
            </w:r>
            <w:proofErr w:type="spellEnd"/>
            <w:r w:rsidRPr="00571471">
              <w:rPr>
                <w:rFonts w:ascii="Consolas" w:eastAsia="MingLiU" w:hAnsi="Consolas" w:cs="MingLiU"/>
                <w:bCs w:val="0"/>
                <w:color w:val="000000"/>
                <w:sz w:val="20"/>
                <w:szCs w:val="20"/>
                <w:lang w:eastAsia="zh-TW"/>
              </w:rPr>
              <w:t>(</w:t>
            </w:r>
            <w:proofErr w:type="spellStart"/>
            <w:r w:rsidRPr="00571471">
              <w:rPr>
                <w:rFonts w:ascii="Consolas" w:eastAsia="MingLiU" w:hAnsi="Consolas" w:cs="MingLiU"/>
                <w:b/>
                <w:i/>
                <w:iCs/>
                <w:color w:val="660E7A"/>
                <w:sz w:val="20"/>
                <w:szCs w:val="20"/>
                <w:lang w:eastAsia="zh-TW"/>
              </w:rPr>
              <w:t>exchangeName</w:t>
            </w:r>
            <w:proofErr w:type="spellEnd"/>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i/>
                <w:iCs/>
                <w:color w:val="660E7A"/>
                <w:sz w:val="20"/>
                <w:szCs w:val="20"/>
                <w:lang w:eastAsia="zh-TW"/>
              </w:rPr>
              <w:t>mandatory</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i/>
                <w:iCs/>
                <w:color w:val="660E7A"/>
                <w:sz w:val="20"/>
                <w:szCs w:val="20"/>
                <w:lang w:eastAsia="zh-TW"/>
              </w:rPr>
              <w:t>immediate</w:t>
            </w:r>
            <w:r w:rsidRPr="00571471">
              <w:rPr>
                <w:rFonts w:ascii="Consolas" w:eastAsia="MingLiU" w:hAnsi="Consolas" w:cs="MingLiU"/>
                <w:bCs w:val="0"/>
                <w:color w:val="000000"/>
                <w:sz w:val="20"/>
                <w:szCs w:val="20"/>
                <w:lang w:eastAsia="zh-TW"/>
              </w:rPr>
              <w:t xml:space="preserve">, </w:t>
            </w:r>
            <w:proofErr w:type="spellStart"/>
            <w:r w:rsidRPr="00571471">
              <w:rPr>
                <w:rFonts w:ascii="Consolas" w:eastAsia="MingLiU" w:hAnsi="Consolas" w:cs="MingLiU"/>
                <w:bCs w:val="0"/>
                <w:color w:val="000000"/>
                <w:sz w:val="20"/>
                <w:szCs w:val="20"/>
                <w:lang w:eastAsia="zh-TW"/>
              </w:rPr>
              <w:t>MessageProperties.</w:t>
            </w:r>
            <w:r w:rsidRPr="00571471">
              <w:rPr>
                <w:rFonts w:ascii="Consolas" w:eastAsia="MingLiU" w:hAnsi="Consolas" w:cs="MingLiU"/>
                <w:b/>
                <w:i/>
                <w:iCs/>
                <w:color w:val="660E7A"/>
                <w:sz w:val="20"/>
                <w:szCs w:val="20"/>
                <w:lang w:eastAsia="zh-TW"/>
              </w:rPr>
              <w:t>PERSISTENT_TEXT_PLAIN</w:t>
            </w:r>
            <w:proofErr w:type="spellEnd"/>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8000"/>
                <w:sz w:val="20"/>
                <w:szCs w:val="20"/>
                <w:lang w:eastAsia="zh-TW"/>
              </w:rPr>
              <w:t>"===mandatory==="</w:t>
            </w:r>
            <w:r w:rsidRPr="00571471">
              <w:rPr>
                <w:rFonts w:ascii="Consolas" w:eastAsia="MingLiU" w:hAnsi="Consolas" w:cs="MingLiU"/>
                <w:bCs w:val="0"/>
                <w:color w:val="000000"/>
                <w:sz w:val="20"/>
                <w:szCs w:val="20"/>
                <w:lang w:eastAsia="zh-TW"/>
              </w:rPr>
              <w:t>.</w:t>
            </w:r>
            <w:proofErr w:type="spellStart"/>
            <w:r w:rsidRPr="00571471">
              <w:rPr>
                <w:rFonts w:ascii="Consolas" w:eastAsia="MingLiU" w:hAnsi="Consolas" w:cs="MingLiU"/>
                <w:bCs w:val="0"/>
                <w:color w:val="000000"/>
                <w:sz w:val="20"/>
                <w:szCs w:val="20"/>
                <w:lang w:eastAsia="zh-TW"/>
              </w:rPr>
              <w:t>getBytes</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r>
            <w:r w:rsidRPr="00571471">
              <w:rPr>
                <w:rFonts w:ascii="Consolas" w:eastAsia="MingLiU" w:hAnsi="Consolas" w:cs="MingLiU"/>
                <w:bCs w:val="0"/>
                <w:i/>
                <w:iCs/>
                <w:color w:val="808080"/>
                <w:sz w:val="20"/>
                <w:szCs w:val="20"/>
                <w:lang w:eastAsia="zh-TW"/>
              </w:rPr>
              <w:t xml:space="preserve">//            </w:t>
            </w:r>
            <w:proofErr w:type="spellStart"/>
            <w:r w:rsidRPr="00571471">
              <w:rPr>
                <w:rFonts w:ascii="Consolas" w:eastAsia="MingLiU" w:hAnsi="Consolas" w:cs="MingLiU"/>
                <w:bCs w:val="0"/>
                <w:i/>
                <w:iCs/>
                <w:color w:val="808080"/>
                <w:sz w:val="20"/>
                <w:szCs w:val="20"/>
                <w:lang w:eastAsia="zh-TW"/>
              </w:rPr>
              <w:t>channel.close</w:t>
            </w:r>
            <w:proofErr w:type="spellEnd"/>
            <w:r w:rsidRPr="00571471">
              <w:rPr>
                <w:rFonts w:ascii="Consolas" w:eastAsia="MingLiU" w:hAnsi="Consolas" w:cs="MingLiU"/>
                <w:bCs w:val="0"/>
                <w:i/>
                <w:iCs/>
                <w:color w:val="808080"/>
                <w:sz w:val="20"/>
                <w:szCs w:val="20"/>
                <w:lang w:eastAsia="zh-TW"/>
              </w:rPr>
              <w:t>();</w:t>
            </w:r>
            <w:r w:rsidRPr="00571471">
              <w:rPr>
                <w:rFonts w:ascii="Consolas" w:eastAsia="MingLiU" w:hAnsi="Consolas" w:cs="MingLiU"/>
                <w:bCs w:val="0"/>
                <w:i/>
                <w:iCs/>
                <w:color w:val="808080"/>
                <w:sz w:val="20"/>
                <w:szCs w:val="20"/>
                <w:lang w:eastAsia="zh-TW"/>
              </w:rPr>
              <w:br/>
              <w:t xml:space="preserve">//            </w:t>
            </w:r>
            <w:proofErr w:type="spellStart"/>
            <w:r w:rsidRPr="00571471">
              <w:rPr>
                <w:rFonts w:ascii="Consolas" w:eastAsia="MingLiU" w:hAnsi="Consolas" w:cs="MingLiU"/>
                <w:bCs w:val="0"/>
                <w:i/>
                <w:iCs/>
                <w:color w:val="808080"/>
                <w:sz w:val="20"/>
                <w:szCs w:val="20"/>
                <w:lang w:eastAsia="zh-TW"/>
              </w:rPr>
              <w:t>connection.close</w:t>
            </w:r>
            <w:proofErr w:type="spellEnd"/>
            <w:r w:rsidRPr="00571471">
              <w:rPr>
                <w:rFonts w:ascii="Consolas" w:eastAsia="MingLiU" w:hAnsi="Consolas" w:cs="MingLiU"/>
                <w:bCs w:val="0"/>
                <w:i/>
                <w:iCs/>
                <w:color w:val="808080"/>
                <w:sz w:val="20"/>
                <w:szCs w:val="20"/>
                <w:lang w:eastAsia="zh-TW"/>
              </w:rPr>
              <w:t>();</w:t>
            </w:r>
            <w:r w:rsidRPr="00571471">
              <w:rPr>
                <w:rFonts w:ascii="Consolas" w:eastAsia="MingLiU" w:hAnsi="Consolas" w:cs="MingLiU"/>
                <w:bCs w:val="0"/>
                <w:i/>
                <w:iCs/>
                <w:color w:val="808080"/>
                <w:sz w:val="20"/>
                <w:szCs w:val="20"/>
                <w:lang w:eastAsia="zh-TW"/>
              </w:rPr>
              <w:br/>
              <w:t xml:space="preserve">        </w:t>
            </w:r>
            <w:r w:rsidRPr="00571471">
              <w:rPr>
                <w:rFonts w:ascii="Consolas" w:eastAsia="MingLiU" w:hAnsi="Consolas" w:cs="MingLiU"/>
                <w:bCs w:val="0"/>
                <w:color w:val="000000"/>
                <w:sz w:val="20"/>
                <w:szCs w:val="20"/>
                <w:lang w:eastAsia="zh-TW"/>
              </w:rPr>
              <w:t xml:space="preserve">} </w:t>
            </w:r>
            <w:r w:rsidRPr="00571471">
              <w:rPr>
                <w:rFonts w:ascii="Consolas" w:eastAsia="MingLiU" w:hAnsi="Consolas" w:cs="MingLiU"/>
                <w:b/>
                <w:color w:val="000080"/>
                <w:sz w:val="20"/>
                <w:szCs w:val="20"/>
                <w:lang w:eastAsia="zh-TW"/>
              </w:rPr>
              <w:t xml:space="preserve">catch </w:t>
            </w:r>
            <w:r w:rsidRPr="00571471">
              <w:rPr>
                <w:rFonts w:ascii="Consolas" w:eastAsia="MingLiU" w:hAnsi="Consolas" w:cs="MingLiU"/>
                <w:bCs w:val="0"/>
                <w:color w:val="000000"/>
                <w:sz w:val="20"/>
                <w:szCs w:val="20"/>
                <w:lang w:eastAsia="zh-TW"/>
              </w:rPr>
              <w:t>(</w:t>
            </w:r>
            <w:proofErr w:type="spellStart"/>
            <w:r w:rsidRPr="00571471">
              <w:rPr>
                <w:rFonts w:ascii="Consolas" w:eastAsia="MingLiU" w:hAnsi="Consolas" w:cs="MingLiU"/>
                <w:bCs w:val="0"/>
                <w:color w:val="000000"/>
                <w:sz w:val="20"/>
                <w:szCs w:val="20"/>
                <w:lang w:eastAsia="zh-TW"/>
              </w:rPr>
              <w:t>IOException</w:t>
            </w:r>
            <w:proofErr w:type="spellEnd"/>
            <w:r w:rsidRPr="00571471">
              <w:rPr>
                <w:rFonts w:ascii="Consolas" w:eastAsia="MingLiU" w:hAnsi="Consolas" w:cs="MingLiU"/>
                <w:bCs w:val="0"/>
                <w:color w:val="000000"/>
                <w:sz w:val="20"/>
                <w:szCs w:val="20"/>
                <w:lang w:eastAsia="zh-TW"/>
              </w:rPr>
              <w:t xml:space="preserve"> e) {</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e.printStackTrace</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 </w:t>
            </w:r>
            <w:r w:rsidRPr="00571471">
              <w:rPr>
                <w:rFonts w:ascii="Consolas" w:eastAsia="MingLiU" w:hAnsi="Consolas" w:cs="MingLiU"/>
                <w:b/>
                <w:color w:val="000080"/>
                <w:sz w:val="20"/>
                <w:szCs w:val="20"/>
                <w:lang w:eastAsia="zh-TW"/>
              </w:rPr>
              <w:t xml:space="preserve">catch </w:t>
            </w:r>
            <w:r w:rsidRPr="00571471">
              <w:rPr>
                <w:rFonts w:ascii="Consolas" w:eastAsia="MingLiU" w:hAnsi="Consolas" w:cs="MingLiU"/>
                <w:bCs w:val="0"/>
                <w:color w:val="000000"/>
                <w:sz w:val="20"/>
                <w:szCs w:val="20"/>
                <w:lang w:eastAsia="zh-TW"/>
              </w:rPr>
              <w:t>(</w:t>
            </w:r>
            <w:proofErr w:type="spellStart"/>
            <w:r w:rsidRPr="00571471">
              <w:rPr>
                <w:rFonts w:ascii="Consolas" w:eastAsia="MingLiU" w:hAnsi="Consolas" w:cs="MingLiU"/>
                <w:bCs w:val="0"/>
                <w:color w:val="000000"/>
                <w:sz w:val="20"/>
                <w:szCs w:val="20"/>
                <w:lang w:eastAsia="zh-TW"/>
              </w:rPr>
              <w:t>TimeoutException</w:t>
            </w:r>
            <w:proofErr w:type="spellEnd"/>
            <w:r w:rsidRPr="00571471">
              <w:rPr>
                <w:rFonts w:ascii="Consolas" w:eastAsia="MingLiU" w:hAnsi="Consolas" w:cs="MingLiU"/>
                <w:bCs w:val="0"/>
                <w:color w:val="000000"/>
                <w:sz w:val="20"/>
                <w:szCs w:val="20"/>
                <w:lang w:eastAsia="zh-TW"/>
              </w:rPr>
              <w:t xml:space="preserve"> e) {</w:t>
            </w:r>
            <w:r w:rsidRPr="00571471">
              <w:rPr>
                <w:rFonts w:ascii="Consolas" w:eastAsia="MingLiU" w:hAnsi="Consolas" w:cs="MingLiU"/>
                <w:bCs w:val="0"/>
                <w:color w:val="000000"/>
                <w:sz w:val="20"/>
                <w:szCs w:val="20"/>
                <w:lang w:eastAsia="zh-TW"/>
              </w:rPr>
              <w:br/>
              <w:t xml:space="preserve">            </w:t>
            </w:r>
            <w:proofErr w:type="spellStart"/>
            <w:r w:rsidRPr="00571471">
              <w:rPr>
                <w:rFonts w:ascii="Consolas" w:eastAsia="MingLiU" w:hAnsi="Consolas" w:cs="MingLiU"/>
                <w:bCs w:val="0"/>
                <w:color w:val="000000"/>
                <w:sz w:val="20"/>
                <w:szCs w:val="20"/>
                <w:lang w:eastAsia="zh-TW"/>
              </w:rPr>
              <w:t>e.printStackTrace</w:t>
            </w:r>
            <w:proofErr w:type="spellEnd"/>
            <w:r w:rsidRPr="00571471">
              <w:rPr>
                <w:rFonts w:ascii="Consolas" w:eastAsia="MingLiU" w:hAnsi="Consolas" w:cs="MingLiU"/>
                <w:bCs w:val="0"/>
                <w:color w:val="000000"/>
                <w:sz w:val="20"/>
                <w:szCs w:val="20"/>
                <w:lang w:eastAsia="zh-TW"/>
              </w:rPr>
              <w:t>();</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Cs w:val="0"/>
                <w:color w:val="000000"/>
                <w:sz w:val="20"/>
                <w:szCs w:val="20"/>
                <w:lang w:eastAsia="zh-TW"/>
              </w:rPr>
              <w:br/>
              <w:t xml:space="preserve">    }</w:t>
            </w:r>
            <w:r w:rsidRPr="00571471">
              <w:rPr>
                <w:rFonts w:ascii="Consolas" w:eastAsia="MingLiU" w:hAnsi="Consolas" w:cs="MingLiU"/>
                <w:bCs w:val="0"/>
                <w:color w:val="000000"/>
                <w:sz w:val="20"/>
                <w:szCs w:val="20"/>
                <w:lang w:eastAsia="zh-TW"/>
              </w:rPr>
              <w:br/>
              <w:t>}</w:t>
            </w:r>
          </w:p>
          <w:p w14:paraId="10CB4B51" w14:textId="77777777" w:rsidR="00571471" w:rsidRPr="00571471" w:rsidRDefault="00571471" w:rsidP="00975F2E">
            <w:pPr>
              <w:ind w:firstLineChars="0" w:firstLine="0"/>
            </w:pPr>
          </w:p>
        </w:tc>
      </w:tr>
    </w:tbl>
    <w:p w14:paraId="5092DA88" w14:textId="60B0CA47" w:rsidR="00571471" w:rsidRDefault="00571471" w:rsidP="00975F2E">
      <w:pPr>
        <w:ind w:firstLine="420"/>
      </w:pPr>
      <w:r w:rsidRPr="00571471">
        <w:rPr>
          <w:rFonts w:hint="eastAsia"/>
        </w:rPr>
        <w:t>运行，之后通过</w:t>
      </w:r>
      <w:proofErr w:type="spellStart"/>
      <w:r w:rsidRPr="00571471">
        <w:t>wireshark</w:t>
      </w:r>
      <w:proofErr w:type="spellEnd"/>
      <w:r w:rsidRPr="00571471">
        <w:t>抓</w:t>
      </w:r>
      <w:proofErr w:type="gramStart"/>
      <w:r w:rsidRPr="00571471">
        <w:t>包工具</w:t>
      </w:r>
      <w:proofErr w:type="gramEnd"/>
      <w:r w:rsidRPr="00571471">
        <w:t>可以看到如下图所示：</w:t>
      </w:r>
    </w:p>
    <w:p w14:paraId="0D35F943" w14:textId="35C0A21A" w:rsidR="00571471" w:rsidRDefault="00571471" w:rsidP="00975F2E">
      <w:pPr>
        <w:ind w:firstLine="420"/>
      </w:pPr>
      <w:r>
        <w:rPr>
          <w:noProof/>
        </w:rPr>
        <w:lastRenderedPageBreak/>
        <w:drawing>
          <wp:inline distT="0" distB="0" distL="0" distR="0" wp14:anchorId="68053398" wp14:editId="32DD97D5">
            <wp:extent cx="5274310" cy="28289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14:paraId="5756562C" w14:textId="1806A07E" w:rsidR="00571471" w:rsidRDefault="00571471" w:rsidP="00975F2E">
      <w:pPr>
        <w:ind w:firstLine="420"/>
      </w:pPr>
      <w:r w:rsidRPr="00571471">
        <w:rPr>
          <w:rFonts w:hint="eastAsia"/>
        </w:rPr>
        <w:t>这里可以看到最后执行了</w:t>
      </w:r>
      <w:proofErr w:type="spellStart"/>
      <w:r w:rsidRPr="00571471">
        <w:t>basic.return</w:t>
      </w:r>
      <w:proofErr w:type="spellEnd"/>
      <w:r w:rsidRPr="00571471">
        <w:t>方法，将发布者发出的消息返回给了发布者，查看协议的</w:t>
      </w:r>
      <w:r w:rsidRPr="00571471">
        <w:t>arguments</w:t>
      </w:r>
      <w:r w:rsidRPr="00571471">
        <w:t>参数部分可以看到：</w:t>
      </w:r>
      <w:r w:rsidRPr="00571471">
        <w:t>reply-text</w:t>
      </w:r>
      <w:r w:rsidRPr="00571471">
        <w:t>字段值为</w:t>
      </w:r>
      <w:r w:rsidRPr="00571471">
        <w:t>NO_ROUTE,</w:t>
      </w:r>
      <w:r w:rsidRPr="00571471">
        <w:t>表示消息并没有路由到合适的队列中；</w:t>
      </w:r>
    </w:p>
    <w:p w14:paraId="5147B2DA" w14:textId="041384CD" w:rsidR="00571471" w:rsidRDefault="00571471" w:rsidP="00975F2E">
      <w:pPr>
        <w:ind w:firstLine="420"/>
      </w:pPr>
      <w:r w:rsidRPr="00571471">
        <w:rPr>
          <w:rFonts w:hint="eastAsia"/>
        </w:rPr>
        <w:t>那么我们该怎么获取到没有被正确路由到合适队列的消息呢？这时候可以通过为</w:t>
      </w:r>
      <w:r w:rsidRPr="00571471">
        <w:t>channel</w:t>
      </w:r>
      <w:r w:rsidRPr="00571471">
        <w:t>信道设置</w:t>
      </w:r>
      <w:proofErr w:type="spellStart"/>
      <w:r w:rsidRPr="00571471">
        <w:t>ReturnListener</w:t>
      </w:r>
      <w:proofErr w:type="spellEnd"/>
      <w:r w:rsidRPr="00571471">
        <w:t>监听器来实现，具体代码（</w:t>
      </w:r>
      <w:r w:rsidRPr="00571471">
        <w:t>main</w:t>
      </w:r>
      <w:r w:rsidRPr="00571471">
        <w:t>函数部分）：</w:t>
      </w:r>
    </w:p>
    <w:tbl>
      <w:tblPr>
        <w:tblStyle w:val="ab"/>
        <w:tblW w:w="0" w:type="auto"/>
        <w:tblLook w:val="04A0" w:firstRow="1" w:lastRow="0" w:firstColumn="1" w:lastColumn="0" w:noHBand="0" w:noVBand="1"/>
      </w:tblPr>
      <w:tblGrid>
        <w:gridCol w:w="8296"/>
      </w:tblGrid>
      <w:tr w:rsidR="00571471" w14:paraId="67F6F0D7" w14:textId="77777777" w:rsidTr="00571471">
        <w:tc>
          <w:tcPr>
            <w:tcW w:w="8296" w:type="dxa"/>
          </w:tcPr>
          <w:p w14:paraId="07F10D33" w14:textId="77777777" w:rsidR="00AA2B27" w:rsidRPr="00AA2B27" w:rsidRDefault="00AA2B27" w:rsidP="00AA2B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lang w:eastAsia="zh-TW"/>
              </w:rPr>
            </w:pPr>
            <w:r w:rsidRPr="00AA2B27">
              <w:rPr>
                <w:rFonts w:ascii="Consolas" w:eastAsia="MingLiU" w:hAnsi="Consolas" w:cs="MingLiU"/>
                <w:bCs w:val="0"/>
                <w:color w:val="000000"/>
                <w:sz w:val="20"/>
                <w:szCs w:val="20"/>
              </w:rPr>
              <w:br/>
            </w:r>
            <w:r w:rsidRPr="00AA2B27">
              <w:rPr>
                <w:rFonts w:ascii="Consolas" w:eastAsia="MingLiU" w:hAnsi="Consolas" w:cs="MingLiU"/>
                <w:b/>
                <w:color w:val="000080"/>
                <w:sz w:val="20"/>
                <w:szCs w:val="20"/>
                <w:lang w:eastAsia="zh-TW"/>
              </w:rPr>
              <w:t xml:space="preserve">public class </w:t>
            </w:r>
            <w:proofErr w:type="spellStart"/>
            <w:r w:rsidRPr="00AA2B27">
              <w:rPr>
                <w:rFonts w:ascii="Consolas" w:eastAsia="MingLiU" w:hAnsi="Consolas" w:cs="MingLiU"/>
                <w:bCs w:val="0"/>
                <w:color w:val="000000"/>
                <w:sz w:val="20"/>
                <w:szCs w:val="20"/>
                <w:lang w:eastAsia="zh-TW"/>
              </w:rPr>
              <w:t>RBmandatoryTest</w:t>
            </w:r>
            <w:proofErr w:type="spellEnd"/>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String </w:t>
            </w:r>
            <w:proofErr w:type="spellStart"/>
            <w:r w:rsidRPr="00AA2B27">
              <w:rPr>
                <w:rFonts w:ascii="Consolas" w:eastAsia="MingLiU" w:hAnsi="Consolas" w:cs="MingLiU"/>
                <w:b/>
                <w:i/>
                <w:iCs/>
                <w:color w:val="660E7A"/>
                <w:sz w:val="20"/>
                <w:szCs w:val="20"/>
                <w:lang w:eastAsia="zh-TW"/>
              </w:rPr>
              <w:t>ip</w:t>
            </w:r>
            <w:proofErr w:type="spellEnd"/>
            <w:r w:rsidRPr="00AA2B27">
              <w:rPr>
                <w:rFonts w:ascii="Consolas" w:eastAsia="MingLiU" w:hAnsi="Consolas" w:cs="MingLiU"/>
                <w:b/>
                <w:i/>
                <w:iCs/>
                <w:color w:val="660E7A"/>
                <w:sz w:val="20"/>
                <w:szCs w:val="20"/>
                <w:lang w:eastAsia="zh-TW"/>
              </w:rPr>
              <w:t xml:space="preserv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"xx.xx.xx.73"</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int </w:t>
            </w:r>
            <w:r w:rsidRPr="00AA2B27">
              <w:rPr>
                <w:rFonts w:ascii="Consolas" w:eastAsia="MingLiU" w:hAnsi="Consolas" w:cs="MingLiU"/>
                <w:b/>
                <w:i/>
                <w:iCs/>
                <w:color w:val="660E7A"/>
                <w:sz w:val="20"/>
                <w:szCs w:val="20"/>
                <w:lang w:eastAsia="zh-TW"/>
              </w:rPr>
              <w:t xml:space="preserve">port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Cs w:val="0"/>
                <w:color w:val="0000FF"/>
                <w:sz w:val="20"/>
                <w:szCs w:val="20"/>
                <w:lang w:eastAsia="zh-TW"/>
              </w:rPr>
              <w:t>5672</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String </w:t>
            </w:r>
            <w:r w:rsidRPr="00AA2B27">
              <w:rPr>
                <w:rFonts w:ascii="Consolas" w:eastAsia="MingLiU" w:hAnsi="Consolas" w:cs="MingLiU"/>
                <w:b/>
                <w:i/>
                <w:iCs/>
                <w:color w:val="660E7A"/>
                <w:sz w:val="20"/>
                <w:szCs w:val="20"/>
                <w:lang w:eastAsia="zh-TW"/>
              </w:rPr>
              <w:t xml:space="preserve">username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"root"</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String </w:t>
            </w:r>
            <w:r w:rsidRPr="00AA2B27">
              <w:rPr>
                <w:rFonts w:ascii="Consolas" w:eastAsia="MingLiU" w:hAnsi="Consolas" w:cs="MingLiU"/>
                <w:b/>
                <w:i/>
                <w:iCs/>
                <w:color w:val="660E7A"/>
                <w:sz w:val="20"/>
                <w:szCs w:val="20"/>
                <w:lang w:eastAsia="zh-TW"/>
              </w:rPr>
              <w:t xml:space="preserve">password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"root"</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String </w:t>
            </w:r>
            <w:proofErr w:type="spellStart"/>
            <w:r w:rsidRPr="00AA2B27">
              <w:rPr>
                <w:rFonts w:ascii="Consolas" w:eastAsia="MingLiU" w:hAnsi="Consolas" w:cs="MingLiU"/>
                <w:b/>
                <w:i/>
                <w:iCs/>
                <w:color w:val="660E7A"/>
                <w:sz w:val="20"/>
                <w:szCs w:val="20"/>
                <w:lang w:eastAsia="zh-TW"/>
              </w:rPr>
              <w:t>queueName</w:t>
            </w:r>
            <w:proofErr w:type="spellEnd"/>
            <w:r w:rsidRPr="00AA2B27">
              <w:rPr>
                <w:rFonts w:ascii="Consolas" w:eastAsia="MingLiU" w:hAnsi="Consolas" w:cs="MingLiU"/>
                <w:b/>
                <w:i/>
                <w:iCs/>
                <w:color w:val="660E7A"/>
                <w:sz w:val="20"/>
                <w:szCs w:val="20"/>
                <w:lang w:eastAsia="zh-TW"/>
              </w:rPr>
              <w:t xml:space="preserv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w:t>
            </w:r>
            <w:proofErr w:type="spellStart"/>
            <w:r w:rsidRPr="00AA2B27">
              <w:rPr>
                <w:rFonts w:ascii="Consolas" w:eastAsia="MingLiU" w:hAnsi="Consolas" w:cs="MingLiU"/>
                <w:b/>
                <w:color w:val="008000"/>
                <w:sz w:val="20"/>
                <w:szCs w:val="20"/>
                <w:lang w:eastAsia="zh-TW"/>
              </w:rPr>
              <w:t>queue.mandatory.test</w:t>
            </w:r>
            <w:proofErr w:type="spellEnd"/>
            <w:r w:rsidRPr="00AA2B27">
              <w:rPr>
                <w:rFonts w:ascii="Consolas" w:eastAsia="MingLiU" w:hAnsi="Consolas" w:cs="MingLiU"/>
                <w:b/>
                <w:color w:val="008000"/>
                <w:sz w:val="20"/>
                <w:szCs w:val="20"/>
                <w:lang w:eastAsia="zh-TW"/>
              </w:rPr>
              <w:t>"</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String </w:t>
            </w:r>
            <w:proofErr w:type="spellStart"/>
            <w:r w:rsidRPr="00AA2B27">
              <w:rPr>
                <w:rFonts w:ascii="Consolas" w:eastAsia="MingLiU" w:hAnsi="Consolas" w:cs="MingLiU"/>
                <w:b/>
                <w:i/>
                <w:iCs/>
                <w:color w:val="660E7A"/>
                <w:sz w:val="20"/>
                <w:szCs w:val="20"/>
                <w:lang w:eastAsia="zh-TW"/>
              </w:rPr>
              <w:t>exchangeName</w:t>
            </w:r>
            <w:proofErr w:type="spellEnd"/>
            <w:r w:rsidRPr="00AA2B27">
              <w:rPr>
                <w:rFonts w:ascii="Consolas" w:eastAsia="MingLiU" w:hAnsi="Consolas" w:cs="MingLiU"/>
                <w:b/>
                <w:i/>
                <w:iCs/>
                <w:color w:val="660E7A"/>
                <w:sz w:val="20"/>
                <w:szCs w:val="20"/>
                <w:lang w:eastAsia="zh-TW"/>
              </w:rPr>
              <w:t xml:space="preserv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w:t>
            </w:r>
            <w:proofErr w:type="spellStart"/>
            <w:r w:rsidRPr="00AA2B27">
              <w:rPr>
                <w:rFonts w:ascii="Consolas" w:eastAsia="MingLiU" w:hAnsi="Consolas" w:cs="MingLiU"/>
                <w:b/>
                <w:color w:val="008000"/>
                <w:sz w:val="20"/>
                <w:szCs w:val="20"/>
                <w:lang w:eastAsia="zh-TW"/>
              </w:rPr>
              <w:t>exchange.mandatory.test</w:t>
            </w:r>
            <w:proofErr w:type="spellEnd"/>
            <w:r w:rsidRPr="00AA2B27">
              <w:rPr>
                <w:rFonts w:ascii="Consolas" w:eastAsia="MingLiU" w:hAnsi="Consolas" w:cs="MingLiU"/>
                <w:b/>
                <w:color w:val="008000"/>
                <w:sz w:val="20"/>
                <w:szCs w:val="20"/>
                <w:lang w:eastAsia="zh-TW"/>
              </w:rPr>
              <w:t>"</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String </w:t>
            </w:r>
            <w:proofErr w:type="spellStart"/>
            <w:r w:rsidRPr="00AA2B27">
              <w:rPr>
                <w:rFonts w:ascii="Consolas" w:eastAsia="MingLiU" w:hAnsi="Consolas" w:cs="MingLiU"/>
                <w:b/>
                <w:i/>
                <w:iCs/>
                <w:color w:val="660E7A"/>
                <w:sz w:val="20"/>
                <w:szCs w:val="20"/>
                <w:lang w:eastAsia="zh-TW"/>
              </w:rPr>
              <w:t>routingKey</w:t>
            </w:r>
            <w:proofErr w:type="spellEnd"/>
            <w:r w:rsidRPr="00AA2B27">
              <w:rPr>
                <w:rFonts w:ascii="Consolas" w:eastAsia="MingLiU" w:hAnsi="Consolas" w:cs="MingLiU"/>
                <w:b/>
                <w:i/>
                <w:iCs/>
                <w:color w:val="660E7A"/>
                <w:sz w:val="20"/>
                <w:szCs w:val="20"/>
                <w:lang w:eastAsia="zh-TW"/>
              </w:rPr>
              <w:t xml:space="preserv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"mandatory"</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Boolean </w:t>
            </w:r>
            <w:r w:rsidRPr="00AA2B27">
              <w:rPr>
                <w:rFonts w:ascii="Consolas" w:eastAsia="MingLiU" w:hAnsi="Consolas" w:cs="MingLiU"/>
                <w:b/>
                <w:i/>
                <w:iCs/>
                <w:color w:val="660E7A"/>
                <w:sz w:val="20"/>
                <w:szCs w:val="20"/>
                <w:lang w:eastAsia="zh-TW"/>
              </w:rPr>
              <w:t xml:space="preserve">mandatory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0080"/>
                <w:sz w:val="20"/>
                <w:szCs w:val="20"/>
                <w:lang w:eastAsia="zh-TW"/>
              </w:rPr>
              <w:t>true</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final </w:t>
            </w:r>
            <w:r w:rsidRPr="00AA2B27">
              <w:rPr>
                <w:rFonts w:ascii="Consolas" w:eastAsia="MingLiU" w:hAnsi="Consolas" w:cs="MingLiU"/>
                <w:bCs w:val="0"/>
                <w:color w:val="000000"/>
                <w:sz w:val="20"/>
                <w:szCs w:val="20"/>
                <w:lang w:eastAsia="zh-TW"/>
              </w:rPr>
              <w:t xml:space="preserve">Boolean </w:t>
            </w:r>
            <w:r w:rsidRPr="00AA2B27">
              <w:rPr>
                <w:rFonts w:ascii="Consolas" w:eastAsia="MingLiU" w:hAnsi="Consolas" w:cs="MingLiU"/>
                <w:b/>
                <w:i/>
                <w:iCs/>
                <w:color w:val="660E7A"/>
                <w:sz w:val="20"/>
                <w:szCs w:val="20"/>
                <w:lang w:eastAsia="zh-TW"/>
              </w:rPr>
              <w:t xml:space="preserve">immediate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0080"/>
                <w:sz w:val="20"/>
                <w:szCs w:val="20"/>
                <w:lang w:eastAsia="zh-TW"/>
              </w:rPr>
              <w:t>false</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static void </w:t>
            </w:r>
            <w:r w:rsidRPr="00AA2B27">
              <w:rPr>
                <w:rFonts w:ascii="Consolas" w:eastAsia="MingLiU" w:hAnsi="Consolas" w:cs="MingLiU"/>
                <w:bCs w:val="0"/>
                <w:color w:val="000000"/>
                <w:sz w:val="20"/>
                <w:szCs w:val="20"/>
                <w:lang w:eastAsia="zh-TW"/>
              </w:rPr>
              <w:t xml:space="preserve">main(String[] </w:t>
            </w:r>
            <w:proofErr w:type="spellStart"/>
            <w:r w:rsidRPr="00AA2B27">
              <w:rPr>
                <w:rFonts w:ascii="Consolas" w:eastAsia="MingLiU" w:hAnsi="Consolas" w:cs="MingLiU"/>
                <w:bCs w:val="0"/>
                <w:color w:val="000000"/>
                <w:sz w:val="20"/>
                <w:szCs w:val="20"/>
                <w:lang w:eastAsia="zh-TW"/>
              </w:rPr>
              <w:t>args</w:t>
            </w:r>
            <w:proofErr w:type="spellEnd"/>
            <w:r w:rsidRPr="00AA2B27">
              <w:rPr>
                <w:rFonts w:ascii="Consolas" w:eastAsia="MingLiU" w:hAnsi="Consolas" w:cs="MingLiU"/>
                <w:bCs w:val="0"/>
                <w:color w:val="000000"/>
                <w:sz w:val="20"/>
                <w:szCs w:val="20"/>
                <w:lang w:eastAsia="zh-TW"/>
              </w:rPr>
              <w:t>) {</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try </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ConnectionFactory</w:t>
            </w:r>
            <w:proofErr w:type="spellEnd"/>
            <w:r w:rsidRPr="00AA2B27">
              <w:rPr>
                <w:rFonts w:ascii="Consolas" w:eastAsia="MingLiU" w:hAnsi="Consolas" w:cs="MingLiU"/>
                <w:bCs w:val="0"/>
                <w:color w:val="000000"/>
                <w:sz w:val="20"/>
                <w:szCs w:val="20"/>
                <w:lang w:eastAsia="zh-TW"/>
              </w:rPr>
              <w:t xml:space="preserve"> factory = </w:t>
            </w:r>
            <w:r w:rsidRPr="00AA2B27">
              <w:rPr>
                <w:rFonts w:ascii="Consolas" w:eastAsia="MingLiU" w:hAnsi="Consolas" w:cs="MingLiU"/>
                <w:b/>
                <w:color w:val="000080"/>
                <w:sz w:val="20"/>
                <w:szCs w:val="20"/>
                <w:lang w:eastAsia="zh-TW"/>
              </w:rPr>
              <w:t xml:space="preserve">new </w:t>
            </w:r>
            <w:proofErr w:type="spellStart"/>
            <w:r w:rsidRPr="00AA2B27">
              <w:rPr>
                <w:rFonts w:ascii="Consolas" w:eastAsia="MingLiU" w:hAnsi="Consolas" w:cs="MingLiU"/>
                <w:bCs w:val="0"/>
                <w:color w:val="000000"/>
                <w:sz w:val="20"/>
                <w:szCs w:val="20"/>
                <w:lang w:eastAsia="zh-TW"/>
              </w:rPr>
              <w:t>ConnectionFactory</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factory.setHost</w:t>
            </w:r>
            <w:proofErr w:type="spellEnd"/>
            <w:r w:rsidRPr="00AA2B27">
              <w:rPr>
                <w:rFonts w:ascii="Consolas" w:eastAsia="MingLiU" w:hAnsi="Consolas" w:cs="MingLiU"/>
                <w:bCs w:val="0"/>
                <w:color w:val="000000"/>
                <w:sz w:val="20"/>
                <w:szCs w:val="20"/>
                <w:lang w:eastAsia="zh-TW"/>
              </w:rPr>
              <w:t>(</w:t>
            </w:r>
            <w:proofErr w:type="spellStart"/>
            <w:r w:rsidRPr="00AA2B27">
              <w:rPr>
                <w:rFonts w:ascii="Consolas" w:eastAsia="MingLiU" w:hAnsi="Consolas" w:cs="MingLiU"/>
                <w:b/>
                <w:i/>
                <w:iCs/>
                <w:color w:val="660E7A"/>
                <w:sz w:val="20"/>
                <w:szCs w:val="20"/>
                <w:lang w:eastAsia="zh-TW"/>
              </w:rPr>
              <w:t>ip</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factory.setPort</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
                <w:i/>
                <w:iCs/>
                <w:color w:val="660E7A"/>
                <w:sz w:val="20"/>
                <w:szCs w:val="20"/>
                <w:lang w:eastAsia="zh-TW"/>
              </w:rPr>
              <w:t>port</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factory.setUsername</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
                <w:i/>
                <w:iCs/>
                <w:color w:val="660E7A"/>
                <w:sz w:val="20"/>
                <w:szCs w:val="20"/>
                <w:lang w:eastAsia="zh-TW"/>
              </w:rPr>
              <w:t>username</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factory.setPassword</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
                <w:i/>
                <w:iCs/>
                <w:color w:val="660E7A"/>
                <w:sz w:val="20"/>
                <w:szCs w:val="20"/>
                <w:lang w:eastAsia="zh-TW"/>
              </w:rPr>
              <w:t>password</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color w:val="000000"/>
                <w:sz w:val="20"/>
                <w:szCs w:val="20"/>
                <w:lang w:eastAsia="zh-TW"/>
              </w:rPr>
              <w:br/>
              <w:t xml:space="preserve">            Connection </w:t>
            </w:r>
            <w:proofErr w:type="spellStart"/>
            <w:r w:rsidRPr="00AA2B27">
              <w:rPr>
                <w:rFonts w:ascii="Consolas" w:eastAsia="MingLiU" w:hAnsi="Consolas" w:cs="MingLiU"/>
                <w:bCs w:val="0"/>
                <w:color w:val="000000"/>
                <w:sz w:val="20"/>
                <w:szCs w:val="20"/>
                <w:lang w:eastAsia="zh-TW"/>
              </w:rPr>
              <w:t>connection</w:t>
            </w:r>
            <w:proofErr w:type="spellEnd"/>
            <w:r w:rsidRPr="00AA2B27">
              <w:rPr>
                <w:rFonts w:ascii="Consolas" w:eastAsia="MingLiU" w:hAnsi="Consolas" w:cs="MingLiU"/>
                <w:bCs w:val="0"/>
                <w:color w:val="000000"/>
                <w:sz w:val="20"/>
                <w:szCs w:val="20"/>
                <w:lang w:eastAsia="zh-TW"/>
              </w:rPr>
              <w:t xml:space="preserve"> = </w:t>
            </w:r>
            <w:proofErr w:type="spellStart"/>
            <w:r w:rsidRPr="00AA2B27">
              <w:rPr>
                <w:rFonts w:ascii="Consolas" w:eastAsia="MingLiU" w:hAnsi="Consolas" w:cs="MingLiU"/>
                <w:bCs w:val="0"/>
                <w:color w:val="000000"/>
                <w:sz w:val="20"/>
                <w:szCs w:val="20"/>
                <w:lang w:eastAsia="zh-TW"/>
              </w:rPr>
              <w:t>factory.newConnection</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Channel </w:t>
            </w:r>
            <w:proofErr w:type="spellStart"/>
            <w:r w:rsidRPr="00AA2B27">
              <w:rPr>
                <w:rFonts w:ascii="Consolas" w:eastAsia="MingLiU" w:hAnsi="Consolas" w:cs="MingLiU"/>
                <w:bCs w:val="0"/>
                <w:color w:val="000000"/>
                <w:sz w:val="20"/>
                <w:szCs w:val="20"/>
                <w:lang w:eastAsia="zh-TW"/>
              </w:rPr>
              <w:t>channel</w:t>
            </w:r>
            <w:proofErr w:type="spellEnd"/>
            <w:r w:rsidRPr="00AA2B27">
              <w:rPr>
                <w:rFonts w:ascii="Consolas" w:eastAsia="MingLiU" w:hAnsi="Consolas" w:cs="MingLiU"/>
                <w:bCs w:val="0"/>
                <w:color w:val="000000"/>
                <w:sz w:val="20"/>
                <w:szCs w:val="20"/>
                <w:lang w:eastAsia="zh-TW"/>
              </w:rPr>
              <w:t xml:space="preserve"> = </w:t>
            </w:r>
            <w:proofErr w:type="spellStart"/>
            <w:r w:rsidRPr="00AA2B27">
              <w:rPr>
                <w:rFonts w:ascii="Consolas" w:eastAsia="MingLiU" w:hAnsi="Consolas" w:cs="MingLiU"/>
                <w:bCs w:val="0"/>
                <w:color w:val="000000"/>
                <w:sz w:val="20"/>
                <w:szCs w:val="20"/>
                <w:lang w:eastAsia="zh-TW"/>
              </w:rPr>
              <w:t>connection.createChannel</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color w:val="000000"/>
                <w:sz w:val="20"/>
                <w:szCs w:val="20"/>
                <w:lang w:eastAsia="zh-TW"/>
              </w:rPr>
              <w:lastRenderedPageBreak/>
              <w:t xml:space="preserve">            </w:t>
            </w:r>
            <w:proofErr w:type="spellStart"/>
            <w:r w:rsidRPr="00AA2B27">
              <w:rPr>
                <w:rFonts w:ascii="Consolas" w:eastAsia="MingLiU" w:hAnsi="Consolas" w:cs="MingLiU"/>
                <w:bCs w:val="0"/>
                <w:color w:val="000000"/>
                <w:sz w:val="20"/>
                <w:szCs w:val="20"/>
                <w:lang w:eastAsia="zh-TW"/>
              </w:rPr>
              <w:t>channel.basicQos</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FF"/>
                <w:sz w:val="20"/>
                <w:szCs w:val="20"/>
                <w:lang w:eastAsia="zh-TW"/>
              </w:rPr>
              <w:t>1</w:t>
            </w:r>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channel.basicPublish</w:t>
            </w:r>
            <w:proofErr w:type="spellEnd"/>
            <w:r w:rsidRPr="00AA2B27">
              <w:rPr>
                <w:rFonts w:ascii="Consolas" w:eastAsia="MingLiU" w:hAnsi="Consolas" w:cs="MingLiU"/>
                <w:bCs w:val="0"/>
                <w:color w:val="000000"/>
                <w:sz w:val="20"/>
                <w:szCs w:val="20"/>
                <w:lang w:eastAsia="zh-TW"/>
              </w:rPr>
              <w:t>(</w:t>
            </w:r>
            <w:proofErr w:type="spellStart"/>
            <w:r w:rsidRPr="00AA2B27">
              <w:rPr>
                <w:rFonts w:ascii="Consolas" w:eastAsia="MingLiU" w:hAnsi="Consolas" w:cs="MingLiU"/>
                <w:b/>
                <w:i/>
                <w:iCs/>
                <w:color w:val="660E7A"/>
                <w:sz w:val="20"/>
                <w:szCs w:val="20"/>
                <w:lang w:eastAsia="zh-TW"/>
              </w:rPr>
              <w:t>exchangeName</w:t>
            </w:r>
            <w:proofErr w:type="spellEnd"/>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i/>
                <w:iCs/>
                <w:color w:val="660E7A"/>
                <w:sz w:val="20"/>
                <w:szCs w:val="20"/>
                <w:lang w:eastAsia="zh-TW"/>
              </w:rPr>
              <w:t>mandatory</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i/>
                <w:iCs/>
                <w:color w:val="660E7A"/>
                <w:sz w:val="20"/>
                <w:szCs w:val="20"/>
                <w:lang w:eastAsia="zh-TW"/>
              </w:rPr>
              <w:t>immediate</w:t>
            </w:r>
            <w:r w:rsidRPr="00AA2B27">
              <w:rPr>
                <w:rFonts w:ascii="Consolas" w:eastAsia="MingLiU" w:hAnsi="Consolas" w:cs="MingLiU"/>
                <w:bCs w:val="0"/>
                <w:color w:val="000000"/>
                <w:sz w:val="20"/>
                <w:szCs w:val="20"/>
                <w:lang w:eastAsia="zh-TW"/>
              </w:rPr>
              <w:t xml:space="preserve">, </w:t>
            </w:r>
            <w:proofErr w:type="spellStart"/>
            <w:r w:rsidRPr="00AA2B27">
              <w:rPr>
                <w:rFonts w:ascii="Consolas" w:eastAsia="MingLiU" w:hAnsi="Consolas" w:cs="MingLiU"/>
                <w:bCs w:val="0"/>
                <w:color w:val="000000"/>
                <w:sz w:val="20"/>
                <w:szCs w:val="20"/>
                <w:lang w:eastAsia="zh-TW"/>
              </w:rPr>
              <w:t>MessageProperties.</w:t>
            </w:r>
            <w:r w:rsidRPr="00AA2B27">
              <w:rPr>
                <w:rFonts w:ascii="Consolas" w:eastAsia="MingLiU" w:hAnsi="Consolas" w:cs="MingLiU"/>
                <w:b/>
                <w:i/>
                <w:iCs/>
                <w:color w:val="660E7A"/>
                <w:sz w:val="20"/>
                <w:szCs w:val="20"/>
                <w:lang w:eastAsia="zh-TW"/>
              </w:rPr>
              <w:t>PERSISTENT_TEXT_PLAIN</w:t>
            </w:r>
            <w:proofErr w:type="spellEnd"/>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8000"/>
                <w:sz w:val="20"/>
                <w:szCs w:val="20"/>
                <w:lang w:eastAsia="zh-TW"/>
              </w:rPr>
              <w:t>"===mandatory==="</w:t>
            </w:r>
            <w:r w:rsidRPr="00AA2B27">
              <w:rPr>
                <w:rFonts w:ascii="Consolas" w:eastAsia="MingLiU" w:hAnsi="Consolas" w:cs="MingLiU"/>
                <w:bCs w:val="0"/>
                <w:color w:val="000000"/>
                <w:sz w:val="20"/>
                <w:szCs w:val="20"/>
                <w:lang w:eastAsia="zh-TW"/>
              </w:rPr>
              <w:t>.</w:t>
            </w:r>
            <w:proofErr w:type="spellStart"/>
            <w:r w:rsidRPr="00AA2B27">
              <w:rPr>
                <w:rFonts w:ascii="Consolas" w:eastAsia="MingLiU" w:hAnsi="Consolas" w:cs="MingLiU"/>
                <w:bCs w:val="0"/>
                <w:color w:val="000000"/>
                <w:sz w:val="20"/>
                <w:szCs w:val="20"/>
                <w:lang w:eastAsia="zh-TW"/>
              </w:rPr>
              <w:t>getBytes</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channel.addReturnListener</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
                <w:color w:val="000080"/>
                <w:sz w:val="20"/>
                <w:szCs w:val="20"/>
                <w:lang w:eastAsia="zh-TW"/>
              </w:rPr>
              <w:t xml:space="preserve">new </w:t>
            </w:r>
            <w:proofErr w:type="spellStart"/>
            <w:r w:rsidRPr="00AA2B27">
              <w:rPr>
                <w:rFonts w:ascii="Consolas" w:eastAsia="MingLiU" w:hAnsi="Consolas" w:cs="MingLiU"/>
                <w:bCs w:val="0"/>
                <w:color w:val="000000"/>
                <w:sz w:val="20"/>
                <w:szCs w:val="20"/>
                <w:lang w:eastAsia="zh-TW"/>
              </w:rPr>
              <w:t>ReturnListener</w:t>
            </w:r>
            <w:proofErr w:type="spellEnd"/>
            <w:r w:rsidRPr="00AA2B27">
              <w:rPr>
                <w:rFonts w:ascii="Consolas" w:eastAsia="MingLiU" w:hAnsi="Consolas" w:cs="MingLiU"/>
                <w:bCs w:val="0"/>
                <w:color w:val="000000"/>
                <w:sz w:val="20"/>
                <w:szCs w:val="20"/>
                <w:lang w:eastAsia="zh-TW"/>
              </w:rPr>
              <w:t>() {</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
                <w:color w:val="000080"/>
                <w:sz w:val="20"/>
                <w:szCs w:val="20"/>
                <w:lang w:eastAsia="zh-TW"/>
              </w:rPr>
              <w:t xml:space="preserve">public void </w:t>
            </w:r>
            <w:proofErr w:type="spellStart"/>
            <w:r w:rsidRPr="00AA2B27">
              <w:rPr>
                <w:rFonts w:ascii="Consolas" w:eastAsia="MingLiU" w:hAnsi="Consolas" w:cs="MingLiU"/>
                <w:bCs w:val="0"/>
                <w:color w:val="000000"/>
                <w:sz w:val="20"/>
                <w:szCs w:val="20"/>
                <w:lang w:eastAsia="zh-TW"/>
              </w:rPr>
              <w:t>handleReturn</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
                <w:color w:val="000080"/>
                <w:sz w:val="20"/>
                <w:szCs w:val="20"/>
                <w:lang w:eastAsia="zh-TW"/>
              </w:rPr>
              <w:t xml:space="preserve">int </w:t>
            </w:r>
            <w:proofErr w:type="spellStart"/>
            <w:r w:rsidRPr="00AA2B27">
              <w:rPr>
                <w:rFonts w:ascii="Consolas" w:eastAsia="MingLiU" w:hAnsi="Consolas" w:cs="MingLiU"/>
                <w:bCs w:val="0"/>
                <w:color w:val="000000"/>
                <w:sz w:val="20"/>
                <w:szCs w:val="20"/>
                <w:lang w:eastAsia="zh-TW"/>
              </w:rPr>
              <w:t>replyCode</w:t>
            </w:r>
            <w:proofErr w:type="spellEnd"/>
            <w:r w:rsidRPr="00AA2B27">
              <w:rPr>
                <w:rFonts w:ascii="Consolas" w:eastAsia="MingLiU" w:hAnsi="Consolas" w:cs="MingLiU"/>
                <w:bCs w:val="0"/>
                <w:color w:val="000000"/>
                <w:sz w:val="20"/>
                <w:szCs w:val="20"/>
                <w:lang w:eastAsia="zh-TW"/>
              </w:rPr>
              <w:t xml:space="preserve">, String </w:t>
            </w:r>
            <w:proofErr w:type="spellStart"/>
            <w:r w:rsidRPr="00AA2B27">
              <w:rPr>
                <w:rFonts w:ascii="Consolas" w:eastAsia="MingLiU" w:hAnsi="Consolas" w:cs="MingLiU"/>
                <w:bCs w:val="0"/>
                <w:color w:val="000000"/>
                <w:sz w:val="20"/>
                <w:szCs w:val="20"/>
                <w:lang w:eastAsia="zh-TW"/>
              </w:rPr>
              <w:t>replyText</w:t>
            </w:r>
            <w:proofErr w:type="spellEnd"/>
            <w:r w:rsidRPr="00AA2B27">
              <w:rPr>
                <w:rFonts w:ascii="Consolas" w:eastAsia="MingLiU" w:hAnsi="Consolas" w:cs="MingLiU"/>
                <w:bCs w:val="0"/>
                <w:color w:val="000000"/>
                <w:sz w:val="20"/>
                <w:szCs w:val="20"/>
                <w:lang w:eastAsia="zh-TW"/>
              </w:rPr>
              <w:t xml:space="preserve">, String exchange, String </w:t>
            </w:r>
            <w:proofErr w:type="spellStart"/>
            <w:r w:rsidRPr="00AA2B27">
              <w:rPr>
                <w:rFonts w:ascii="Consolas" w:eastAsia="MingLiU" w:hAnsi="Consolas" w:cs="MingLiU"/>
                <w:bCs w:val="0"/>
                <w:color w:val="000000"/>
                <w:sz w:val="20"/>
                <w:szCs w:val="20"/>
                <w:lang w:eastAsia="zh-TW"/>
              </w:rPr>
              <w:t>routingKey</w:t>
            </w:r>
            <w:proofErr w:type="spellEnd"/>
            <w:r w:rsidRPr="00AA2B27">
              <w:rPr>
                <w:rFonts w:ascii="Consolas" w:eastAsia="MingLiU" w:hAnsi="Consolas" w:cs="MingLiU"/>
                <w:bCs w:val="0"/>
                <w:color w:val="000000"/>
                <w:sz w:val="20"/>
                <w:szCs w:val="20"/>
                <w:lang w:eastAsia="zh-TW"/>
              </w:rPr>
              <w:t xml:space="preserve">, </w:t>
            </w:r>
            <w:proofErr w:type="spellStart"/>
            <w:r w:rsidRPr="00AA2B27">
              <w:rPr>
                <w:rFonts w:ascii="Consolas" w:eastAsia="MingLiU" w:hAnsi="Consolas" w:cs="MingLiU"/>
                <w:bCs w:val="0"/>
                <w:color w:val="000000"/>
                <w:sz w:val="20"/>
                <w:szCs w:val="20"/>
                <w:lang w:eastAsia="zh-TW"/>
              </w:rPr>
              <w:t>AMQP.BasicProperties</w:t>
            </w:r>
            <w:proofErr w:type="spellEnd"/>
            <w:r w:rsidRPr="00AA2B27">
              <w:rPr>
                <w:rFonts w:ascii="Consolas" w:eastAsia="MingLiU" w:hAnsi="Consolas" w:cs="MingLiU"/>
                <w:bCs w:val="0"/>
                <w:color w:val="000000"/>
                <w:sz w:val="20"/>
                <w:szCs w:val="20"/>
                <w:lang w:eastAsia="zh-TW"/>
              </w:rPr>
              <w:t xml:space="preserve"> </w:t>
            </w:r>
            <w:proofErr w:type="spellStart"/>
            <w:r w:rsidRPr="00AA2B27">
              <w:rPr>
                <w:rFonts w:ascii="Consolas" w:eastAsia="MingLiU" w:hAnsi="Consolas" w:cs="MingLiU"/>
                <w:bCs w:val="0"/>
                <w:color w:val="000000"/>
                <w:sz w:val="20"/>
                <w:szCs w:val="20"/>
                <w:lang w:eastAsia="zh-TW"/>
              </w:rPr>
              <w:t>basicProperties</w:t>
            </w:r>
            <w:proofErr w:type="spellEnd"/>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0080"/>
                <w:sz w:val="20"/>
                <w:szCs w:val="20"/>
                <w:lang w:eastAsia="zh-TW"/>
              </w:rPr>
              <w:t>byte</w:t>
            </w:r>
            <w:r w:rsidRPr="00AA2B27">
              <w:rPr>
                <w:rFonts w:ascii="Consolas" w:eastAsia="MingLiU" w:hAnsi="Consolas" w:cs="MingLiU"/>
                <w:bCs w:val="0"/>
                <w:color w:val="000000"/>
                <w:sz w:val="20"/>
                <w:szCs w:val="20"/>
                <w:lang w:eastAsia="zh-TW"/>
              </w:rPr>
              <w:t xml:space="preserve">[] body) </w:t>
            </w:r>
            <w:r w:rsidRPr="00AA2B27">
              <w:rPr>
                <w:rFonts w:ascii="Consolas" w:eastAsia="MingLiU" w:hAnsi="Consolas" w:cs="MingLiU"/>
                <w:b/>
                <w:color w:val="000080"/>
                <w:sz w:val="20"/>
                <w:szCs w:val="20"/>
                <w:lang w:eastAsia="zh-TW"/>
              </w:rPr>
              <w:t xml:space="preserve">throws </w:t>
            </w:r>
            <w:proofErr w:type="spellStart"/>
            <w:r w:rsidRPr="00AA2B27">
              <w:rPr>
                <w:rFonts w:ascii="Consolas" w:eastAsia="MingLiU" w:hAnsi="Consolas" w:cs="MingLiU"/>
                <w:bCs w:val="0"/>
                <w:color w:val="000000"/>
                <w:sz w:val="20"/>
                <w:szCs w:val="20"/>
                <w:lang w:eastAsia="zh-TW"/>
              </w:rPr>
              <w:t>IOException</w:t>
            </w:r>
            <w:proofErr w:type="spellEnd"/>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Cs w:val="0"/>
                <w:color w:val="000000"/>
                <w:sz w:val="20"/>
                <w:szCs w:val="20"/>
                <w:lang w:eastAsia="zh-TW"/>
              </w:rPr>
              <w:br/>
              <w:t xml:space="preserve">                    String message = </w:t>
            </w:r>
            <w:r w:rsidRPr="00AA2B27">
              <w:rPr>
                <w:rFonts w:ascii="Consolas" w:eastAsia="MingLiU" w:hAnsi="Consolas" w:cs="MingLiU"/>
                <w:b/>
                <w:color w:val="000080"/>
                <w:sz w:val="20"/>
                <w:szCs w:val="20"/>
                <w:lang w:eastAsia="zh-TW"/>
              </w:rPr>
              <w:t xml:space="preserve">new </w:t>
            </w:r>
            <w:r w:rsidRPr="00AA2B27">
              <w:rPr>
                <w:rFonts w:ascii="Consolas" w:eastAsia="MingLiU" w:hAnsi="Consolas" w:cs="MingLiU"/>
                <w:bCs w:val="0"/>
                <w:color w:val="000000"/>
                <w:sz w:val="20"/>
                <w:szCs w:val="20"/>
                <w:lang w:eastAsia="zh-TW"/>
              </w:rPr>
              <w:t>String(body);</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System.</w:t>
            </w:r>
            <w:r w:rsidRPr="00AA2B27">
              <w:rPr>
                <w:rFonts w:ascii="Consolas" w:eastAsia="MingLiU" w:hAnsi="Consolas" w:cs="MingLiU"/>
                <w:b/>
                <w:i/>
                <w:iCs/>
                <w:color w:val="660E7A"/>
                <w:sz w:val="20"/>
                <w:szCs w:val="20"/>
                <w:lang w:eastAsia="zh-TW"/>
              </w:rPr>
              <w:t>out</w:t>
            </w:r>
            <w:r w:rsidRPr="00AA2B27">
              <w:rPr>
                <w:rFonts w:ascii="Consolas" w:eastAsia="MingLiU" w:hAnsi="Consolas" w:cs="MingLiU"/>
                <w:bCs w:val="0"/>
                <w:color w:val="000000"/>
                <w:sz w:val="20"/>
                <w:szCs w:val="20"/>
                <w:lang w:eastAsia="zh-TW"/>
              </w:rPr>
              <w:t>.println</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
                <w:color w:val="008000"/>
                <w:sz w:val="20"/>
                <w:szCs w:val="20"/>
                <w:lang w:eastAsia="zh-TW"/>
              </w:rPr>
              <w:t>"</w:t>
            </w:r>
            <w:proofErr w:type="spellStart"/>
            <w:r w:rsidRPr="00AA2B27">
              <w:rPr>
                <w:rFonts w:ascii="Consolas" w:eastAsia="MingLiU" w:hAnsi="Consolas" w:cs="MingLiU"/>
                <w:b/>
                <w:color w:val="008000"/>
                <w:sz w:val="20"/>
                <w:szCs w:val="20"/>
                <w:lang w:eastAsia="zh-TW"/>
              </w:rPr>
              <w:t>Basic.return</w:t>
            </w:r>
            <w:proofErr w:type="spellEnd"/>
            <w:r w:rsidRPr="00AA2B27">
              <w:rPr>
                <w:rFonts w:ascii="黑体" w:eastAsia="黑体" w:hAnsi="黑体" w:cs="MingLiU" w:hint="eastAsia"/>
                <w:b/>
                <w:color w:val="008000"/>
                <w:sz w:val="20"/>
                <w:szCs w:val="20"/>
                <w:lang w:eastAsia="zh-TW"/>
              </w:rPr>
              <w:t>返回的结果是：</w:t>
            </w:r>
            <w:r w:rsidRPr="00AA2B27">
              <w:rPr>
                <w:rFonts w:ascii="Consolas" w:eastAsia="MingLiU" w:hAnsi="Consolas" w:cs="MingLiU"/>
                <w:b/>
                <w:color w:val="008000"/>
                <w:sz w:val="20"/>
                <w:szCs w:val="20"/>
                <w:lang w:eastAsia="zh-TW"/>
              </w:rPr>
              <w:t>"</w:t>
            </w:r>
            <w:r w:rsidRPr="00AA2B27">
              <w:rPr>
                <w:rFonts w:ascii="Consolas" w:eastAsia="MingLiU" w:hAnsi="Consolas" w:cs="MingLiU"/>
                <w:bCs w:val="0"/>
                <w:color w:val="000000"/>
                <w:sz w:val="20"/>
                <w:szCs w:val="20"/>
                <w:lang w:eastAsia="zh-TW"/>
              </w:rPr>
              <w:t>+message);</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color w:val="000000"/>
                <w:sz w:val="20"/>
                <w:szCs w:val="20"/>
                <w:lang w:eastAsia="zh-TW"/>
              </w:rPr>
              <w:br/>
            </w:r>
            <w:r w:rsidRPr="00AA2B27">
              <w:rPr>
                <w:rFonts w:ascii="Consolas" w:eastAsia="MingLiU" w:hAnsi="Consolas" w:cs="MingLiU"/>
                <w:bCs w:val="0"/>
                <w:i/>
                <w:iCs/>
                <w:color w:val="808080"/>
                <w:sz w:val="20"/>
                <w:szCs w:val="20"/>
                <w:lang w:eastAsia="zh-TW"/>
              </w:rPr>
              <w:t xml:space="preserve">//            </w:t>
            </w:r>
            <w:proofErr w:type="spellStart"/>
            <w:r w:rsidRPr="00AA2B27">
              <w:rPr>
                <w:rFonts w:ascii="Consolas" w:eastAsia="MingLiU" w:hAnsi="Consolas" w:cs="MingLiU"/>
                <w:bCs w:val="0"/>
                <w:i/>
                <w:iCs/>
                <w:color w:val="808080"/>
                <w:sz w:val="20"/>
                <w:szCs w:val="20"/>
                <w:lang w:eastAsia="zh-TW"/>
              </w:rPr>
              <w:t>channel.close</w:t>
            </w:r>
            <w:proofErr w:type="spellEnd"/>
            <w:r w:rsidRPr="00AA2B27">
              <w:rPr>
                <w:rFonts w:ascii="Consolas" w:eastAsia="MingLiU" w:hAnsi="Consolas" w:cs="MingLiU"/>
                <w:bCs w:val="0"/>
                <w:i/>
                <w:iCs/>
                <w:color w:val="808080"/>
                <w:sz w:val="20"/>
                <w:szCs w:val="20"/>
                <w:lang w:eastAsia="zh-TW"/>
              </w:rPr>
              <w:t>();</w:t>
            </w:r>
            <w:r w:rsidRPr="00AA2B27">
              <w:rPr>
                <w:rFonts w:ascii="Consolas" w:eastAsia="MingLiU" w:hAnsi="Consolas" w:cs="MingLiU"/>
                <w:bCs w:val="0"/>
                <w:i/>
                <w:iCs/>
                <w:color w:val="808080"/>
                <w:sz w:val="20"/>
                <w:szCs w:val="20"/>
                <w:lang w:eastAsia="zh-TW"/>
              </w:rPr>
              <w:br/>
              <w:t xml:space="preserve">//            </w:t>
            </w:r>
            <w:proofErr w:type="spellStart"/>
            <w:r w:rsidRPr="00AA2B27">
              <w:rPr>
                <w:rFonts w:ascii="Consolas" w:eastAsia="MingLiU" w:hAnsi="Consolas" w:cs="MingLiU"/>
                <w:bCs w:val="0"/>
                <w:i/>
                <w:iCs/>
                <w:color w:val="808080"/>
                <w:sz w:val="20"/>
                <w:szCs w:val="20"/>
                <w:lang w:eastAsia="zh-TW"/>
              </w:rPr>
              <w:t>connection.close</w:t>
            </w:r>
            <w:proofErr w:type="spellEnd"/>
            <w:r w:rsidRPr="00AA2B27">
              <w:rPr>
                <w:rFonts w:ascii="Consolas" w:eastAsia="MingLiU" w:hAnsi="Consolas" w:cs="MingLiU"/>
                <w:bCs w:val="0"/>
                <w:i/>
                <w:iCs/>
                <w:color w:val="808080"/>
                <w:sz w:val="20"/>
                <w:szCs w:val="20"/>
                <w:lang w:eastAsia="zh-TW"/>
              </w:rPr>
              <w:t>();</w:t>
            </w:r>
            <w:r w:rsidRPr="00AA2B27">
              <w:rPr>
                <w:rFonts w:ascii="Consolas" w:eastAsia="MingLiU" w:hAnsi="Consolas" w:cs="MingLiU"/>
                <w:bCs w:val="0"/>
                <w:i/>
                <w:iCs/>
                <w:color w:val="808080"/>
                <w:sz w:val="20"/>
                <w:szCs w:val="20"/>
                <w:lang w:eastAsia="zh-TW"/>
              </w:rPr>
              <w:br/>
              <w:t xml:space="preserve">        </w:t>
            </w:r>
            <w:r w:rsidRPr="00AA2B27">
              <w:rPr>
                <w:rFonts w:ascii="Consolas" w:eastAsia="MingLiU" w:hAnsi="Consolas" w:cs="MingLiU"/>
                <w:bCs w:val="0"/>
                <w:color w:val="000000"/>
                <w:sz w:val="20"/>
                <w:szCs w:val="20"/>
                <w:lang w:eastAsia="zh-TW"/>
              </w:rPr>
              <w:t xml:space="preserve">} </w:t>
            </w:r>
            <w:r w:rsidRPr="00AA2B27">
              <w:rPr>
                <w:rFonts w:ascii="Consolas" w:eastAsia="MingLiU" w:hAnsi="Consolas" w:cs="MingLiU"/>
                <w:b/>
                <w:color w:val="000080"/>
                <w:sz w:val="20"/>
                <w:szCs w:val="20"/>
                <w:lang w:eastAsia="zh-TW"/>
              </w:rPr>
              <w:t xml:space="preserve">catch </w:t>
            </w:r>
            <w:r w:rsidRPr="00AA2B27">
              <w:rPr>
                <w:rFonts w:ascii="Consolas" w:eastAsia="MingLiU" w:hAnsi="Consolas" w:cs="MingLiU"/>
                <w:bCs w:val="0"/>
                <w:color w:val="000000"/>
                <w:sz w:val="20"/>
                <w:szCs w:val="20"/>
                <w:lang w:eastAsia="zh-TW"/>
              </w:rPr>
              <w:t>(</w:t>
            </w:r>
            <w:proofErr w:type="spellStart"/>
            <w:r w:rsidRPr="00AA2B27">
              <w:rPr>
                <w:rFonts w:ascii="Consolas" w:eastAsia="MingLiU" w:hAnsi="Consolas" w:cs="MingLiU"/>
                <w:bCs w:val="0"/>
                <w:color w:val="000000"/>
                <w:sz w:val="20"/>
                <w:szCs w:val="20"/>
                <w:lang w:eastAsia="zh-TW"/>
              </w:rPr>
              <w:t>IOException</w:t>
            </w:r>
            <w:proofErr w:type="spellEnd"/>
            <w:r w:rsidRPr="00AA2B27">
              <w:rPr>
                <w:rFonts w:ascii="Consolas" w:eastAsia="MingLiU" w:hAnsi="Consolas" w:cs="MingLiU"/>
                <w:bCs w:val="0"/>
                <w:color w:val="000000"/>
                <w:sz w:val="20"/>
                <w:szCs w:val="20"/>
                <w:lang w:eastAsia="zh-TW"/>
              </w:rPr>
              <w:t xml:space="preserve"> e) {</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e.printStackTrace</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 </w:t>
            </w:r>
            <w:r w:rsidRPr="00AA2B27">
              <w:rPr>
                <w:rFonts w:ascii="Consolas" w:eastAsia="MingLiU" w:hAnsi="Consolas" w:cs="MingLiU"/>
                <w:b/>
                <w:color w:val="000080"/>
                <w:sz w:val="20"/>
                <w:szCs w:val="20"/>
                <w:lang w:eastAsia="zh-TW"/>
              </w:rPr>
              <w:t xml:space="preserve">catch </w:t>
            </w:r>
            <w:r w:rsidRPr="00AA2B27">
              <w:rPr>
                <w:rFonts w:ascii="Consolas" w:eastAsia="MingLiU" w:hAnsi="Consolas" w:cs="MingLiU"/>
                <w:bCs w:val="0"/>
                <w:color w:val="000000"/>
                <w:sz w:val="20"/>
                <w:szCs w:val="20"/>
                <w:lang w:eastAsia="zh-TW"/>
              </w:rPr>
              <w:t>(</w:t>
            </w:r>
            <w:proofErr w:type="spellStart"/>
            <w:r w:rsidRPr="00AA2B27">
              <w:rPr>
                <w:rFonts w:ascii="Consolas" w:eastAsia="MingLiU" w:hAnsi="Consolas" w:cs="MingLiU"/>
                <w:bCs w:val="0"/>
                <w:color w:val="000000"/>
                <w:sz w:val="20"/>
                <w:szCs w:val="20"/>
                <w:lang w:eastAsia="zh-TW"/>
              </w:rPr>
              <w:t>TimeoutException</w:t>
            </w:r>
            <w:proofErr w:type="spellEnd"/>
            <w:r w:rsidRPr="00AA2B27">
              <w:rPr>
                <w:rFonts w:ascii="Consolas" w:eastAsia="MingLiU" w:hAnsi="Consolas" w:cs="MingLiU"/>
                <w:bCs w:val="0"/>
                <w:color w:val="000000"/>
                <w:sz w:val="20"/>
                <w:szCs w:val="20"/>
                <w:lang w:eastAsia="zh-TW"/>
              </w:rPr>
              <w:t xml:space="preserve"> e) {</w:t>
            </w:r>
            <w:r w:rsidRPr="00AA2B27">
              <w:rPr>
                <w:rFonts w:ascii="Consolas" w:eastAsia="MingLiU" w:hAnsi="Consolas" w:cs="MingLiU"/>
                <w:bCs w:val="0"/>
                <w:color w:val="000000"/>
                <w:sz w:val="20"/>
                <w:szCs w:val="20"/>
                <w:lang w:eastAsia="zh-TW"/>
              </w:rPr>
              <w:br/>
              <w:t xml:space="preserve">            </w:t>
            </w:r>
            <w:proofErr w:type="spellStart"/>
            <w:r w:rsidRPr="00AA2B27">
              <w:rPr>
                <w:rFonts w:ascii="Consolas" w:eastAsia="MingLiU" w:hAnsi="Consolas" w:cs="MingLiU"/>
                <w:bCs w:val="0"/>
                <w:color w:val="000000"/>
                <w:sz w:val="20"/>
                <w:szCs w:val="20"/>
                <w:lang w:eastAsia="zh-TW"/>
              </w:rPr>
              <w:t>e.printStackTrace</w:t>
            </w:r>
            <w:proofErr w:type="spellEnd"/>
            <w:r w:rsidRPr="00AA2B27">
              <w:rPr>
                <w:rFonts w:ascii="Consolas" w:eastAsia="MingLiU" w:hAnsi="Consolas" w:cs="MingLiU"/>
                <w:bCs w:val="0"/>
                <w:color w:val="000000"/>
                <w:sz w:val="20"/>
                <w:szCs w:val="20"/>
                <w:lang w:eastAsia="zh-TW"/>
              </w:rPr>
              <w:t>();</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Cs w:val="0"/>
                <w:color w:val="000000"/>
                <w:sz w:val="20"/>
                <w:szCs w:val="20"/>
                <w:lang w:eastAsia="zh-TW"/>
              </w:rPr>
              <w:br/>
              <w:t xml:space="preserve">    }</w:t>
            </w:r>
            <w:r w:rsidRPr="00AA2B27">
              <w:rPr>
                <w:rFonts w:ascii="Consolas" w:eastAsia="MingLiU" w:hAnsi="Consolas" w:cs="MingLiU"/>
                <w:bCs w:val="0"/>
                <w:color w:val="000000"/>
                <w:sz w:val="20"/>
                <w:szCs w:val="20"/>
                <w:lang w:eastAsia="zh-TW"/>
              </w:rPr>
              <w:br/>
              <w:t>}</w:t>
            </w:r>
          </w:p>
          <w:p w14:paraId="079E88E8" w14:textId="77777777" w:rsidR="00571471" w:rsidRPr="00AA2B27" w:rsidRDefault="00571471" w:rsidP="00975F2E">
            <w:pPr>
              <w:ind w:firstLineChars="0" w:firstLine="0"/>
            </w:pPr>
          </w:p>
        </w:tc>
      </w:tr>
    </w:tbl>
    <w:p w14:paraId="7BDA5BC0" w14:textId="4EB1AEC9" w:rsidR="00571471" w:rsidRDefault="00571471" w:rsidP="00975F2E">
      <w:pPr>
        <w:ind w:firstLine="420"/>
      </w:pPr>
    </w:p>
    <w:p w14:paraId="118B3142" w14:textId="1FB88FD2" w:rsidR="00514B47" w:rsidRDefault="00514B47" w:rsidP="00514B47">
      <w:pPr>
        <w:ind w:firstLineChars="95" w:firstLine="199"/>
      </w:pPr>
      <w:r>
        <w:rPr>
          <w:rFonts w:hint="eastAsia"/>
        </w:rPr>
        <w:t>重新设置路由</w:t>
      </w:r>
      <w:r>
        <w:rPr>
          <w:rFonts w:hint="eastAsia"/>
        </w:rPr>
        <w:t>key</w:t>
      </w:r>
      <w:r>
        <w:rPr>
          <w:rFonts w:hint="eastAsia"/>
        </w:rPr>
        <w:t>之后</w:t>
      </w:r>
      <w:r w:rsidR="00DA04A7">
        <w:rPr>
          <w:rFonts w:hint="eastAsia"/>
        </w:rPr>
        <w:t>，</w:t>
      </w:r>
      <w:r w:rsidRPr="00514B47">
        <w:rPr>
          <w:rFonts w:hint="eastAsia"/>
        </w:rPr>
        <w:t>通过</w:t>
      </w:r>
      <w:proofErr w:type="spellStart"/>
      <w:r w:rsidRPr="00514B47">
        <w:t>wireshark</w:t>
      </w:r>
      <w:proofErr w:type="spellEnd"/>
      <w:r w:rsidRPr="00514B47">
        <w:t>抓包如下：</w:t>
      </w:r>
    </w:p>
    <w:p w14:paraId="067226C9" w14:textId="253A5350" w:rsidR="00DA04A7" w:rsidRDefault="00DA04A7" w:rsidP="00514B47">
      <w:pPr>
        <w:ind w:firstLineChars="95" w:firstLine="199"/>
      </w:pPr>
      <w:r>
        <w:rPr>
          <w:noProof/>
        </w:rPr>
        <w:drawing>
          <wp:inline distT="0" distB="0" distL="0" distR="0" wp14:anchorId="3E587642" wp14:editId="66249A24">
            <wp:extent cx="5274310" cy="28289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14:paraId="2E527FCC" w14:textId="77777777" w:rsidR="00DA04A7" w:rsidRPr="00DA04A7" w:rsidRDefault="00DA04A7" w:rsidP="00DA04A7">
      <w:pPr>
        <w:ind w:firstLine="420"/>
      </w:pPr>
      <w:r w:rsidRPr="00DA04A7">
        <w:rPr>
          <w:rFonts w:hint="eastAsia"/>
        </w:rPr>
        <w:t>可以看到并不会有</w:t>
      </w:r>
      <w:proofErr w:type="spellStart"/>
      <w:r w:rsidRPr="00DA04A7">
        <w:t>basic.return</w:t>
      </w:r>
      <w:proofErr w:type="spellEnd"/>
      <w:r w:rsidRPr="00DA04A7">
        <w:t>方法被调用。查看</w:t>
      </w:r>
      <w:r w:rsidRPr="00DA04A7">
        <w:t>RabbitMQ</w:t>
      </w:r>
      <w:r w:rsidRPr="00DA04A7">
        <w:t>管理界面发现消息已经到达了队列。</w:t>
      </w:r>
    </w:p>
    <w:p w14:paraId="499ADDAF" w14:textId="77777777" w:rsidR="00DA04A7" w:rsidRPr="00DA04A7" w:rsidRDefault="00DA04A7" w:rsidP="00514B47">
      <w:pPr>
        <w:ind w:firstLineChars="95" w:firstLine="199"/>
      </w:pPr>
    </w:p>
    <w:p w14:paraId="027382D3" w14:textId="4B9CB49E" w:rsidR="00514B47" w:rsidRDefault="008B3F02" w:rsidP="008B3F02">
      <w:pPr>
        <w:pStyle w:val="3"/>
        <w:ind w:firstLine="420"/>
      </w:pPr>
      <w:r w:rsidRPr="008B3F02">
        <w:lastRenderedPageBreak/>
        <w:t>Immediate</w:t>
      </w:r>
    </w:p>
    <w:p w14:paraId="0F70E970" w14:textId="26B22762" w:rsidR="008B3F02" w:rsidRDefault="008B3F02" w:rsidP="008B3F02">
      <w:pPr>
        <w:ind w:firstLine="420"/>
      </w:pPr>
      <w:r>
        <w:rPr>
          <w:rFonts w:hint="eastAsia"/>
        </w:rPr>
        <w:t>在</w:t>
      </w:r>
      <w:r>
        <w:t>RabbitMQ3.0</w:t>
      </w:r>
      <w:r>
        <w:t>以后的版本里，去掉了</w:t>
      </w:r>
      <w:r>
        <w:t>immediate</w:t>
      </w:r>
      <w:r>
        <w:t>参数的支持，发送带</w:t>
      </w:r>
      <w:r>
        <w:t>immediate</w:t>
      </w:r>
      <w:r>
        <w:t>标记的</w:t>
      </w:r>
      <w:r>
        <w:t>publish</w:t>
      </w:r>
      <w:r>
        <w:t>会返回如下错误：</w:t>
      </w:r>
    </w:p>
    <w:p w14:paraId="1F25519D" w14:textId="1B9D9460" w:rsidR="008B3F02" w:rsidRDefault="008B3F02" w:rsidP="008B3F02">
      <w:pPr>
        <w:ind w:firstLine="420"/>
      </w:pPr>
      <w:r>
        <w:rPr>
          <w:rFonts w:hint="eastAsia"/>
        </w:rPr>
        <w:t>“</w:t>
      </w:r>
      <w:r>
        <w:t>{</w:t>
      </w:r>
      <w:proofErr w:type="spellStart"/>
      <w:r>
        <w:t>amqp_error,not_implemented,”immediate</w:t>
      </w:r>
      <w:proofErr w:type="spellEnd"/>
      <w:r>
        <w:t>=true</w:t>
      </w:r>
      <w:proofErr w:type="gramStart"/>
      <w:r>
        <w:t>”</w:t>
      </w:r>
      <w:proofErr w:type="gramEnd"/>
      <w:r>
        <w:t>,</w:t>
      </w:r>
      <w:proofErr w:type="gramStart"/>
      <w:r>
        <w:t>’</w:t>
      </w:r>
      <w:proofErr w:type="spellStart"/>
      <w:proofErr w:type="gramEnd"/>
      <w:r>
        <w:t>basic.publish</w:t>
      </w:r>
      <w:proofErr w:type="spellEnd"/>
      <w:proofErr w:type="gramStart"/>
      <w:r>
        <w:t>’</w:t>
      </w:r>
      <w:proofErr w:type="gramEnd"/>
      <w:r>
        <w:t>}”</w:t>
      </w:r>
    </w:p>
    <w:p w14:paraId="4CB9C71A" w14:textId="77777777" w:rsidR="008B3F02" w:rsidRDefault="008B3F02" w:rsidP="008B3F02">
      <w:pPr>
        <w:ind w:firstLine="420"/>
      </w:pPr>
      <w:r>
        <w:t>Removal of “immediate” flag</w:t>
      </w:r>
    </w:p>
    <w:p w14:paraId="0E1802A5" w14:textId="77777777" w:rsidR="008B3F02" w:rsidRDefault="008B3F02" w:rsidP="008B3F02">
      <w:pPr>
        <w:ind w:firstLine="420"/>
      </w:pPr>
      <w:r>
        <w:t xml:space="preserve">What changed? We removed support for the rarely-used “immediate” flag on AMQP’s </w:t>
      </w:r>
      <w:proofErr w:type="spellStart"/>
      <w:proofErr w:type="gramStart"/>
      <w:r>
        <w:t>basic.publish</w:t>
      </w:r>
      <w:proofErr w:type="spellEnd"/>
      <w:proofErr w:type="gramEnd"/>
      <w:r>
        <w:t>.</w:t>
      </w:r>
    </w:p>
    <w:p w14:paraId="4A2A3162" w14:textId="77777777" w:rsidR="008B3F02" w:rsidRDefault="008B3F02" w:rsidP="008B3F02">
      <w:pPr>
        <w:ind w:firstLine="420"/>
      </w:pPr>
      <w:r>
        <w:t>Why on earth did you do that? Support for “immediate” made many parts of the codebase more complex, particularly around mirrored queues. It also stood in the way of our being able to deliver substantial performance improvements in mirrored queues.</w:t>
      </w:r>
    </w:p>
    <w:p w14:paraId="4FB55458" w14:textId="77777777" w:rsidR="008B3F02" w:rsidRDefault="008B3F02" w:rsidP="008B3F02">
      <w:pPr>
        <w:ind w:firstLine="420"/>
      </w:pPr>
      <w:r>
        <w:t>What do I need to do? If you just want to be able to publish messages that will be dropped if they are not consumed immediately, you can publish to a queue with a TTL of 0.</w:t>
      </w:r>
    </w:p>
    <w:p w14:paraId="0751DC14" w14:textId="024670D5" w:rsidR="008B3F02" w:rsidRDefault="008B3F02" w:rsidP="008B3F02">
      <w:pPr>
        <w:ind w:firstLine="420"/>
      </w:pPr>
      <w:r>
        <w:t>If you also need your publisher to be able to determine that this has happened, you can also use the DLX feature to route such messages to another queue, from which the publisher can consume them.</w:t>
      </w:r>
    </w:p>
    <w:p w14:paraId="63634F61" w14:textId="7446E4AF" w:rsidR="00C02BD3" w:rsidRPr="008B3F02" w:rsidRDefault="00C02BD3" w:rsidP="008B3F02">
      <w:pPr>
        <w:ind w:firstLine="420"/>
      </w:pPr>
      <w:r w:rsidRPr="00C02BD3">
        <w:rPr>
          <w:rFonts w:hint="eastAsia"/>
        </w:rPr>
        <w:t>这段解释的大概意思是：</w:t>
      </w:r>
      <w:r w:rsidRPr="00C02BD3">
        <w:t>immediate</w:t>
      </w:r>
      <w:r w:rsidRPr="00C02BD3">
        <w:t>标记会影响镜像队列性能，增加代码复杂性，并建议采用</w:t>
      </w:r>
      <w:r w:rsidRPr="00C02BD3">
        <w:t>“TTL”</w:t>
      </w:r>
      <w:r w:rsidRPr="00C02BD3">
        <w:t>和</w:t>
      </w:r>
      <w:r w:rsidRPr="00C02BD3">
        <w:t>“DLX”</w:t>
      </w:r>
      <w:r w:rsidRPr="00C02BD3">
        <w:t>等方式替代。</w:t>
      </w:r>
    </w:p>
    <w:p w14:paraId="798480B7" w14:textId="61919658" w:rsidR="007C41A1" w:rsidRDefault="007C41A1" w:rsidP="007C41A1">
      <w:pPr>
        <w:pStyle w:val="2"/>
      </w:pPr>
      <w:r>
        <w:rPr>
          <w:rFonts w:hint="eastAsia"/>
        </w:rPr>
        <w:t>接收</w:t>
      </w:r>
      <w:r w:rsidR="0053550F">
        <w:rPr>
          <w:rFonts w:hint="eastAsia"/>
        </w:rPr>
        <w:t>端</w:t>
      </w:r>
      <w:r>
        <w:rPr>
          <w:rFonts w:hint="eastAsia"/>
        </w:rPr>
        <w:t>确认</w:t>
      </w:r>
      <w:r w:rsidR="00C81CC2">
        <w:rPr>
          <w:rFonts w:hint="eastAsia"/>
        </w:rPr>
        <w:t>(</w:t>
      </w:r>
      <w:r w:rsidR="00C81CC2">
        <w:t>consumer)</w:t>
      </w:r>
    </w:p>
    <w:p w14:paraId="7475C154" w14:textId="12A109A7" w:rsidR="0053550F" w:rsidRDefault="006A3EF5" w:rsidP="006A3EF5">
      <w:pPr>
        <w:pStyle w:val="3"/>
        <w:ind w:firstLine="420"/>
      </w:pPr>
      <w:r>
        <w:rPr>
          <w:rFonts w:hint="eastAsia"/>
        </w:rPr>
        <w:t>接收端的问题</w:t>
      </w:r>
    </w:p>
    <w:p w14:paraId="46FC1506" w14:textId="5C4A9587" w:rsidR="0039718E" w:rsidRDefault="0039718E" w:rsidP="0039718E">
      <w:pPr>
        <w:ind w:firstLine="420"/>
      </w:pPr>
      <w:r w:rsidRPr="0039718E">
        <w:rPr>
          <w:rFonts w:hint="eastAsia"/>
        </w:rPr>
        <w:t>为了保证消息从队列可靠地到达消费者，</w:t>
      </w:r>
      <w:r w:rsidRPr="0039718E">
        <w:t>RabbitMQ</w:t>
      </w:r>
      <w:r w:rsidRPr="0039718E">
        <w:t>提供消息确认机制</w:t>
      </w:r>
      <w:r w:rsidRPr="0039718E">
        <w:t>(message acknowledgment)</w:t>
      </w:r>
      <w:r w:rsidRPr="0039718E">
        <w:t>。消费者在声明队列时，可以指定</w:t>
      </w:r>
      <w:proofErr w:type="spellStart"/>
      <w:r w:rsidRPr="0039718E">
        <w:t>noAck</w:t>
      </w:r>
      <w:proofErr w:type="spellEnd"/>
      <w:r w:rsidRPr="0039718E">
        <w:t>参数，当</w:t>
      </w:r>
      <w:proofErr w:type="spellStart"/>
      <w:r w:rsidRPr="0039718E">
        <w:t>noAck</w:t>
      </w:r>
      <w:proofErr w:type="spellEnd"/>
      <w:r w:rsidRPr="0039718E">
        <w:t>=false</w:t>
      </w:r>
      <w:r w:rsidRPr="0039718E">
        <w:t>时，</w:t>
      </w:r>
      <w:r w:rsidRPr="0039718E">
        <w:t>RabbitMQ</w:t>
      </w:r>
      <w:r w:rsidRPr="0039718E">
        <w:t>会等待消费者显式发回</w:t>
      </w:r>
      <w:r w:rsidRPr="0039718E">
        <w:t>ack</w:t>
      </w:r>
      <w:r w:rsidRPr="0039718E">
        <w:t>信号后才从内存</w:t>
      </w:r>
      <w:r w:rsidRPr="0039718E">
        <w:t>(</w:t>
      </w:r>
      <w:r w:rsidRPr="0039718E">
        <w:t>和磁盘，如果是持久</w:t>
      </w:r>
      <w:proofErr w:type="gramStart"/>
      <w:r w:rsidRPr="0039718E">
        <w:t>化消息</w:t>
      </w:r>
      <w:proofErr w:type="gramEnd"/>
      <w:r w:rsidRPr="0039718E">
        <w:t>的话</w:t>
      </w:r>
      <w:r w:rsidRPr="0039718E">
        <w:t>)</w:t>
      </w:r>
      <w:r w:rsidRPr="0039718E">
        <w:t>中移去消息。否则，</w:t>
      </w:r>
      <w:r w:rsidRPr="0039718E">
        <w:t>RabbitMQ</w:t>
      </w:r>
      <w:r w:rsidRPr="0039718E">
        <w:t>会在队列中消息被消费后立即删除它</w:t>
      </w:r>
    </w:p>
    <w:p w14:paraId="34574CBC" w14:textId="47B5B2EA" w:rsidR="009B1E9E" w:rsidRDefault="009B1E9E" w:rsidP="0039718E">
      <w:pPr>
        <w:ind w:firstLine="420"/>
      </w:pPr>
      <w:r w:rsidRPr="009B1E9E">
        <w:rPr>
          <w:rFonts w:hint="eastAsia"/>
        </w:rPr>
        <w:t>采用消息确认机制后，只要令</w:t>
      </w:r>
      <w:proofErr w:type="spellStart"/>
      <w:r w:rsidRPr="009B1E9E">
        <w:t>noAck</w:t>
      </w:r>
      <w:proofErr w:type="spellEnd"/>
      <w:r w:rsidRPr="009B1E9E">
        <w:t>=false</w:t>
      </w:r>
      <w:r w:rsidRPr="009B1E9E">
        <w:t>，消费者就有足够的时间处理消息</w:t>
      </w:r>
      <w:r w:rsidRPr="009B1E9E">
        <w:t>(</w:t>
      </w:r>
      <w:r w:rsidRPr="009B1E9E">
        <w:t>任务</w:t>
      </w:r>
      <w:r w:rsidRPr="009B1E9E">
        <w:t>)</w:t>
      </w:r>
      <w:r w:rsidRPr="009B1E9E">
        <w:t>，不用担心处理消息过程中消费者进程挂掉后消息丢失的问题，因为</w:t>
      </w:r>
      <w:r w:rsidRPr="009B1E9E">
        <w:t>RabbitMQ</w:t>
      </w:r>
      <w:r w:rsidRPr="009B1E9E">
        <w:t>会一直持有消息直到消费者显式调用</w:t>
      </w:r>
      <w:proofErr w:type="spellStart"/>
      <w:r w:rsidRPr="009B1E9E">
        <w:t>basicAck</w:t>
      </w:r>
      <w:proofErr w:type="spellEnd"/>
      <w:r w:rsidRPr="009B1E9E">
        <w:t>为止。</w:t>
      </w:r>
    </w:p>
    <w:p w14:paraId="432F7538" w14:textId="77777777" w:rsidR="001D0191" w:rsidRDefault="00DB6026" w:rsidP="0039718E">
      <w:pPr>
        <w:ind w:firstLine="420"/>
      </w:pPr>
      <w:r w:rsidRPr="00DB6026">
        <w:rPr>
          <w:rFonts w:hint="eastAsia"/>
        </w:rPr>
        <w:t>当</w:t>
      </w:r>
      <w:proofErr w:type="spellStart"/>
      <w:r w:rsidRPr="00DB6026">
        <w:t>noAck</w:t>
      </w:r>
      <w:proofErr w:type="spellEnd"/>
      <w:r w:rsidRPr="00DB6026">
        <w:t>=false</w:t>
      </w:r>
      <w:r w:rsidRPr="00DB6026">
        <w:t>时，对于</w:t>
      </w:r>
      <w:r w:rsidRPr="00DB6026">
        <w:t>RabbitMQ</w:t>
      </w:r>
      <w:r w:rsidRPr="00DB6026">
        <w:t>服务器端而言，队列中的消息分成了两部分：</w:t>
      </w:r>
    </w:p>
    <w:p w14:paraId="2AC92099" w14:textId="77777777" w:rsidR="001D0191" w:rsidRDefault="00DB6026" w:rsidP="001D0191">
      <w:pPr>
        <w:ind w:left="420" w:firstLine="420"/>
      </w:pPr>
      <w:r w:rsidRPr="00DB6026">
        <w:t>一部分是等待投递给消费者的消息；</w:t>
      </w:r>
    </w:p>
    <w:p w14:paraId="37031C04" w14:textId="77777777" w:rsidR="001D0191" w:rsidRDefault="00DB6026" w:rsidP="001D0191">
      <w:pPr>
        <w:ind w:left="420" w:firstLine="420"/>
      </w:pPr>
      <w:r w:rsidRPr="00DB6026">
        <w:t>一部分是已经投递给消费者，但是还没有收到消费者</w:t>
      </w:r>
      <w:r w:rsidRPr="00DB6026">
        <w:t>ack</w:t>
      </w:r>
      <w:r w:rsidRPr="00DB6026">
        <w:t>信号的消息。</w:t>
      </w:r>
    </w:p>
    <w:p w14:paraId="209DA7CE" w14:textId="476419EE" w:rsidR="00DB6026" w:rsidRDefault="00DB6026" w:rsidP="001D0191">
      <w:pPr>
        <w:ind w:firstLineChars="0" w:firstLine="420"/>
      </w:pPr>
      <w:r w:rsidRPr="00DB6026">
        <w:t>如果服务器</w:t>
      </w:r>
      <w:proofErr w:type="gramStart"/>
      <w:r w:rsidRPr="00DB6026">
        <w:t>端一直</w:t>
      </w:r>
      <w:proofErr w:type="gramEnd"/>
      <w:r w:rsidRPr="00DB6026">
        <w:t>没有收到消费者的</w:t>
      </w:r>
      <w:r w:rsidRPr="00DB6026">
        <w:t>ack</w:t>
      </w:r>
      <w:r w:rsidRPr="00DB6026">
        <w:t>信号，并且消费此消息的消费者已经断开连接，则</w:t>
      </w:r>
      <w:proofErr w:type="gramStart"/>
      <w:r w:rsidRPr="00DB6026">
        <w:t>服务器端会安排</w:t>
      </w:r>
      <w:proofErr w:type="gramEnd"/>
      <w:r w:rsidRPr="00DB6026">
        <w:t>该消息重新进入队列，等待投递给下一个消费者（也可能还是原来的那个消费者）。</w:t>
      </w:r>
    </w:p>
    <w:p w14:paraId="66439254" w14:textId="46FAD100" w:rsidR="006A3DA9" w:rsidRDefault="006A3DA9" w:rsidP="001D0191">
      <w:pPr>
        <w:ind w:firstLineChars="0" w:firstLine="420"/>
      </w:pPr>
      <w:r w:rsidRPr="006A3DA9">
        <w:t>RabbitMQ</w:t>
      </w:r>
      <w:r w:rsidRPr="006A3DA9">
        <w:t>不会为未</w:t>
      </w:r>
      <w:r w:rsidRPr="006A3DA9">
        <w:t>ack</w:t>
      </w:r>
      <w:r w:rsidRPr="006A3DA9">
        <w:t>的消息设置超时时间，它判断此消息是否需要重新投递给消费者的唯一依据是消费该消息的消费者连接是否已经断开。这么设计的原因是</w:t>
      </w:r>
      <w:r w:rsidRPr="006A3DA9">
        <w:t>RabbitMQ</w:t>
      </w:r>
      <w:r w:rsidRPr="006A3DA9">
        <w:t>允许消费者消费一条消息的时间可以很久很久。</w:t>
      </w:r>
    </w:p>
    <w:p w14:paraId="1F30C472" w14:textId="519F801C" w:rsidR="00F812C2" w:rsidRDefault="00F812C2" w:rsidP="001D0191">
      <w:pPr>
        <w:ind w:firstLineChars="0" w:firstLine="420"/>
      </w:pPr>
      <w:r w:rsidRPr="00F812C2">
        <w:t>RabbitMQ</w:t>
      </w:r>
      <w:r w:rsidRPr="00F812C2">
        <w:t>管理平台界面上可以看到当前队列中</w:t>
      </w:r>
      <w:r w:rsidRPr="00F812C2">
        <w:t>Ready</w:t>
      </w:r>
      <w:r w:rsidRPr="00F812C2">
        <w:t>状态和</w:t>
      </w:r>
      <w:r w:rsidRPr="00F812C2">
        <w:t>Unacknowledged</w:t>
      </w:r>
      <w:r w:rsidRPr="00F812C2">
        <w:t>状态的消息数，分别对应上文中的等待投递给消费者的消息数和已经投递给消费者但是未收到</w:t>
      </w:r>
      <w:r w:rsidRPr="00F812C2">
        <w:t>ack</w:t>
      </w:r>
      <w:r w:rsidRPr="00F812C2">
        <w:t>信号的消息数。也可以通过命令行来查看上述信息：</w:t>
      </w:r>
    </w:p>
    <w:p w14:paraId="2CFED81E" w14:textId="77777777" w:rsidR="00DB6026" w:rsidRPr="0039718E" w:rsidRDefault="00DB6026" w:rsidP="0039718E">
      <w:pPr>
        <w:ind w:firstLine="420"/>
      </w:pPr>
    </w:p>
    <w:p w14:paraId="41B8BA7C" w14:textId="7F08E17F" w:rsidR="00F754C3" w:rsidRDefault="00F754C3" w:rsidP="00F754C3">
      <w:pPr>
        <w:pStyle w:val="3"/>
        <w:ind w:firstLine="420"/>
      </w:pPr>
      <w:r>
        <w:rPr>
          <w:rFonts w:hint="eastAsia"/>
        </w:rPr>
        <w:lastRenderedPageBreak/>
        <w:t>配置</w:t>
      </w:r>
    </w:p>
    <w:p w14:paraId="2E042BBE" w14:textId="1F026B2B" w:rsidR="00AD4115" w:rsidRDefault="00AD4115" w:rsidP="00805A0E">
      <w:pPr>
        <w:ind w:firstLineChars="95" w:firstLine="199"/>
      </w:pPr>
      <w:r w:rsidRPr="00AD4115">
        <w:rPr>
          <w:rFonts w:hint="eastAsia"/>
        </w:rPr>
        <w:t>代码示例（关闭自动消息确认，进行手动</w:t>
      </w:r>
      <w:r w:rsidRPr="00AD4115">
        <w:t>ack</w:t>
      </w:r>
      <w:r w:rsidRPr="00AD4115">
        <w:t>）：</w:t>
      </w:r>
    </w:p>
    <w:tbl>
      <w:tblPr>
        <w:tblStyle w:val="ab"/>
        <w:tblW w:w="0" w:type="auto"/>
        <w:tblLook w:val="04A0" w:firstRow="1" w:lastRow="0" w:firstColumn="1" w:lastColumn="0" w:noHBand="0" w:noVBand="1"/>
      </w:tblPr>
      <w:tblGrid>
        <w:gridCol w:w="8296"/>
      </w:tblGrid>
      <w:tr w:rsidR="00805A0E" w14:paraId="0DF9D4EE" w14:textId="77777777" w:rsidTr="00805A0E">
        <w:tc>
          <w:tcPr>
            <w:tcW w:w="8296" w:type="dxa"/>
          </w:tcPr>
          <w:p w14:paraId="3A1D37FE" w14:textId="10A946D8" w:rsidR="00805A0E" w:rsidRPr="00581E1E" w:rsidRDefault="00805A0E" w:rsidP="00581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proofErr w:type="spellStart"/>
            <w:r w:rsidRPr="00805A0E">
              <w:rPr>
                <w:rFonts w:ascii="Consolas" w:eastAsia="MingLiU" w:hAnsi="Consolas" w:cs="MingLiU"/>
                <w:bCs w:val="0"/>
                <w:color w:val="000000"/>
                <w:sz w:val="20"/>
                <w:szCs w:val="20"/>
                <w:lang w:eastAsia="zh-TW"/>
              </w:rPr>
              <w:t>QueueingConsumer</w:t>
            </w:r>
            <w:proofErr w:type="spellEnd"/>
            <w:r w:rsidRPr="00805A0E">
              <w:rPr>
                <w:rFonts w:ascii="Consolas" w:eastAsia="MingLiU" w:hAnsi="Consolas" w:cs="MingLiU"/>
                <w:bCs w:val="0"/>
                <w:color w:val="000000"/>
                <w:sz w:val="20"/>
                <w:szCs w:val="20"/>
                <w:lang w:eastAsia="zh-TW"/>
              </w:rPr>
              <w:t xml:space="preserve"> consumer = </w:t>
            </w:r>
            <w:r w:rsidRPr="00805A0E">
              <w:rPr>
                <w:rFonts w:ascii="Consolas" w:eastAsia="MingLiU" w:hAnsi="Consolas" w:cs="MingLiU"/>
                <w:b/>
                <w:color w:val="000080"/>
                <w:sz w:val="20"/>
                <w:szCs w:val="20"/>
                <w:lang w:eastAsia="zh-TW"/>
              </w:rPr>
              <w:t xml:space="preserve">new </w:t>
            </w:r>
            <w:proofErr w:type="spellStart"/>
            <w:r w:rsidRPr="00805A0E">
              <w:rPr>
                <w:rFonts w:ascii="Consolas" w:eastAsia="MingLiU" w:hAnsi="Consolas" w:cs="MingLiU"/>
                <w:bCs w:val="0"/>
                <w:color w:val="000000"/>
                <w:sz w:val="20"/>
                <w:szCs w:val="20"/>
                <w:lang w:eastAsia="zh-TW"/>
              </w:rPr>
              <w:t>QueueingConsumer</w:t>
            </w:r>
            <w:proofErr w:type="spellEnd"/>
            <w:r w:rsidRPr="00805A0E">
              <w:rPr>
                <w:rFonts w:ascii="Consolas" w:eastAsia="MingLiU" w:hAnsi="Consolas" w:cs="MingLiU"/>
                <w:bCs w:val="0"/>
                <w:color w:val="000000"/>
                <w:sz w:val="20"/>
                <w:szCs w:val="20"/>
                <w:lang w:eastAsia="zh-TW"/>
              </w:rPr>
              <w:t>(channel);</w:t>
            </w:r>
            <w:r w:rsidRPr="00805A0E">
              <w:rPr>
                <w:rFonts w:ascii="Consolas" w:eastAsia="MingLiU" w:hAnsi="Consolas" w:cs="MingLiU"/>
                <w:bCs w:val="0"/>
                <w:color w:val="000000"/>
                <w:sz w:val="20"/>
                <w:szCs w:val="20"/>
                <w:lang w:eastAsia="zh-TW"/>
              </w:rPr>
              <w:br/>
            </w:r>
            <w:proofErr w:type="spellStart"/>
            <w:proofErr w:type="gramStart"/>
            <w:r w:rsidRPr="00805A0E">
              <w:rPr>
                <w:rFonts w:ascii="Consolas" w:eastAsia="MingLiU" w:hAnsi="Consolas" w:cs="MingLiU"/>
                <w:bCs w:val="0"/>
                <w:color w:val="000000"/>
                <w:sz w:val="20"/>
                <w:szCs w:val="20"/>
                <w:lang w:eastAsia="zh-TW"/>
              </w:rPr>
              <w:t>channel.basicConsume</w:t>
            </w:r>
            <w:proofErr w:type="spellEnd"/>
            <w:proofErr w:type="gramEnd"/>
            <w:r w:rsidRPr="00805A0E">
              <w:rPr>
                <w:rFonts w:ascii="Consolas" w:eastAsia="MingLiU" w:hAnsi="Consolas" w:cs="MingLiU"/>
                <w:bCs w:val="0"/>
                <w:color w:val="000000"/>
                <w:sz w:val="20"/>
                <w:szCs w:val="20"/>
                <w:lang w:eastAsia="zh-TW"/>
              </w:rPr>
              <w:t>(</w:t>
            </w:r>
            <w:proofErr w:type="spellStart"/>
            <w:r w:rsidRPr="00805A0E">
              <w:rPr>
                <w:rFonts w:ascii="Consolas" w:eastAsia="MingLiU" w:hAnsi="Consolas" w:cs="MingLiU"/>
                <w:bCs w:val="0"/>
                <w:color w:val="000000"/>
                <w:sz w:val="20"/>
                <w:szCs w:val="20"/>
                <w:lang w:eastAsia="zh-TW"/>
              </w:rPr>
              <w:t>ConfirmConfig.queueName</w:t>
            </w:r>
            <w:proofErr w:type="spellEnd"/>
            <w:r w:rsidRPr="00805A0E">
              <w:rPr>
                <w:rFonts w:ascii="Consolas" w:eastAsia="MingLiU" w:hAnsi="Consolas" w:cs="MingLiU"/>
                <w:bCs w:val="0"/>
                <w:color w:val="000000"/>
                <w:sz w:val="20"/>
                <w:szCs w:val="20"/>
                <w:lang w:eastAsia="zh-TW"/>
              </w:rPr>
              <w:t xml:space="preserve">, </w:t>
            </w:r>
            <w:r w:rsidRPr="00805A0E">
              <w:rPr>
                <w:rFonts w:ascii="Consolas" w:eastAsia="MingLiU" w:hAnsi="Consolas" w:cs="MingLiU"/>
                <w:b/>
                <w:color w:val="000080"/>
                <w:sz w:val="20"/>
                <w:szCs w:val="20"/>
                <w:lang w:eastAsia="zh-TW"/>
              </w:rPr>
              <w:t>false</w:t>
            </w:r>
            <w:r w:rsidRPr="00805A0E">
              <w:rPr>
                <w:rFonts w:ascii="Consolas" w:eastAsia="MingLiU" w:hAnsi="Consolas" w:cs="MingLiU"/>
                <w:bCs w:val="0"/>
                <w:color w:val="000000"/>
                <w:sz w:val="20"/>
                <w:szCs w:val="20"/>
                <w:lang w:eastAsia="zh-TW"/>
              </w:rPr>
              <w:t>, consumer);</w:t>
            </w:r>
            <w:r w:rsidRPr="00805A0E">
              <w:rPr>
                <w:rFonts w:ascii="Consolas" w:eastAsia="MingLiU" w:hAnsi="Consolas" w:cs="MingLiU"/>
                <w:bCs w:val="0"/>
                <w:color w:val="000000"/>
                <w:sz w:val="20"/>
                <w:szCs w:val="20"/>
                <w:lang w:eastAsia="zh-TW"/>
              </w:rPr>
              <w:br/>
            </w:r>
            <w:r w:rsidRPr="00805A0E">
              <w:rPr>
                <w:rFonts w:ascii="Consolas" w:eastAsia="MingLiU" w:hAnsi="Consolas" w:cs="MingLiU"/>
                <w:bCs w:val="0"/>
                <w:color w:val="000000"/>
                <w:sz w:val="20"/>
                <w:szCs w:val="20"/>
                <w:lang w:eastAsia="zh-TW"/>
              </w:rPr>
              <w:br/>
            </w:r>
            <w:r w:rsidRPr="00805A0E">
              <w:rPr>
                <w:rFonts w:ascii="Consolas" w:eastAsia="MingLiU" w:hAnsi="Consolas" w:cs="MingLiU"/>
                <w:b/>
                <w:color w:val="000080"/>
                <w:sz w:val="20"/>
                <w:szCs w:val="20"/>
                <w:lang w:eastAsia="zh-TW"/>
              </w:rPr>
              <w:t>while</w:t>
            </w:r>
            <w:r w:rsidRPr="00805A0E">
              <w:rPr>
                <w:rFonts w:ascii="Consolas" w:eastAsia="MingLiU" w:hAnsi="Consolas" w:cs="MingLiU"/>
                <w:bCs w:val="0"/>
                <w:color w:val="000000"/>
                <w:sz w:val="20"/>
                <w:szCs w:val="20"/>
                <w:lang w:eastAsia="zh-TW"/>
              </w:rPr>
              <w:t>(</w:t>
            </w:r>
            <w:r w:rsidRPr="00805A0E">
              <w:rPr>
                <w:rFonts w:ascii="Consolas" w:eastAsia="MingLiU" w:hAnsi="Consolas" w:cs="MingLiU"/>
                <w:b/>
                <w:color w:val="000080"/>
                <w:sz w:val="20"/>
                <w:szCs w:val="20"/>
                <w:lang w:eastAsia="zh-TW"/>
              </w:rPr>
              <w:t>true</w:t>
            </w:r>
            <w:r w:rsidRPr="00805A0E">
              <w:rPr>
                <w:rFonts w:ascii="Consolas" w:eastAsia="MingLiU" w:hAnsi="Consolas" w:cs="MingLiU"/>
                <w:bCs w:val="0"/>
                <w:color w:val="000000"/>
                <w:sz w:val="20"/>
                <w:szCs w:val="20"/>
                <w:lang w:eastAsia="zh-TW"/>
              </w:rPr>
              <w:t>){</w:t>
            </w:r>
            <w:r w:rsidRPr="00805A0E">
              <w:rPr>
                <w:rFonts w:ascii="Consolas" w:eastAsia="MingLiU" w:hAnsi="Consolas" w:cs="MingLiU"/>
                <w:bCs w:val="0"/>
                <w:color w:val="000000"/>
                <w:sz w:val="20"/>
                <w:szCs w:val="20"/>
                <w:lang w:eastAsia="zh-TW"/>
              </w:rPr>
              <w:br/>
              <w:t xml:space="preserve">    </w:t>
            </w:r>
            <w:proofErr w:type="spellStart"/>
            <w:r w:rsidRPr="00805A0E">
              <w:rPr>
                <w:rFonts w:ascii="Consolas" w:eastAsia="MingLiU" w:hAnsi="Consolas" w:cs="MingLiU"/>
                <w:bCs w:val="0"/>
                <w:color w:val="000000"/>
                <w:sz w:val="20"/>
                <w:szCs w:val="20"/>
                <w:lang w:eastAsia="zh-TW"/>
              </w:rPr>
              <w:t>QueueingConsumer.Delivery</w:t>
            </w:r>
            <w:proofErr w:type="spellEnd"/>
            <w:r w:rsidRPr="00805A0E">
              <w:rPr>
                <w:rFonts w:ascii="Consolas" w:eastAsia="MingLiU" w:hAnsi="Consolas" w:cs="MingLiU"/>
                <w:bCs w:val="0"/>
                <w:color w:val="000000"/>
                <w:sz w:val="20"/>
                <w:szCs w:val="20"/>
                <w:lang w:eastAsia="zh-TW"/>
              </w:rPr>
              <w:t xml:space="preserve"> delivery = </w:t>
            </w:r>
            <w:proofErr w:type="spellStart"/>
            <w:r w:rsidRPr="00805A0E">
              <w:rPr>
                <w:rFonts w:ascii="Consolas" w:eastAsia="MingLiU" w:hAnsi="Consolas" w:cs="MingLiU"/>
                <w:bCs w:val="0"/>
                <w:color w:val="000000"/>
                <w:sz w:val="20"/>
                <w:szCs w:val="20"/>
                <w:lang w:eastAsia="zh-TW"/>
              </w:rPr>
              <w:t>consumer.nextDelivery</w:t>
            </w:r>
            <w:proofErr w:type="spellEnd"/>
            <w:r w:rsidRPr="00805A0E">
              <w:rPr>
                <w:rFonts w:ascii="Consolas" w:eastAsia="MingLiU" w:hAnsi="Consolas" w:cs="MingLiU"/>
                <w:bCs w:val="0"/>
                <w:color w:val="000000"/>
                <w:sz w:val="20"/>
                <w:szCs w:val="20"/>
                <w:lang w:eastAsia="zh-TW"/>
              </w:rPr>
              <w:t>();</w:t>
            </w:r>
            <w:r w:rsidRPr="00805A0E">
              <w:rPr>
                <w:rFonts w:ascii="Consolas" w:eastAsia="MingLiU" w:hAnsi="Consolas" w:cs="MingLiU"/>
                <w:bCs w:val="0"/>
                <w:color w:val="000000"/>
                <w:sz w:val="20"/>
                <w:szCs w:val="20"/>
                <w:lang w:eastAsia="zh-TW"/>
              </w:rPr>
              <w:br/>
              <w:t xml:space="preserve">    String msg = </w:t>
            </w:r>
            <w:r w:rsidRPr="00805A0E">
              <w:rPr>
                <w:rFonts w:ascii="Consolas" w:eastAsia="MingLiU" w:hAnsi="Consolas" w:cs="MingLiU"/>
                <w:b/>
                <w:color w:val="000080"/>
                <w:sz w:val="20"/>
                <w:szCs w:val="20"/>
                <w:lang w:eastAsia="zh-TW"/>
              </w:rPr>
              <w:t xml:space="preserve">new </w:t>
            </w:r>
            <w:r w:rsidRPr="00805A0E">
              <w:rPr>
                <w:rFonts w:ascii="Consolas" w:eastAsia="MingLiU" w:hAnsi="Consolas" w:cs="MingLiU"/>
                <w:bCs w:val="0"/>
                <w:color w:val="000000"/>
                <w:sz w:val="20"/>
                <w:szCs w:val="20"/>
                <w:lang w:eastAsia="zh-TW"/>
              </w:rPr>
              <w:t>String(</w:t>
            </w:r>
            <w:proofErr w:type="spellStart"/>
            <w:r w:rsidRPr="00805A0E">
              <w:rPr>
                <w:rFonts w:ascii="Consolas" w:eastAsia="MingLiU" w:hAnsi="Consolas" w:cs="MingLiU"/>
                <w:bCs w:val="0"/>
                <w:color w:val="000000"/>
                <w:sz w:val="20"/>
                <w:szCs w:val="20"/>
                <w:lang w:eastAsia="zh-TW"/>
              </w:rPr>
              <w:t>delivery.getBody</w:t>
            </w:r>
            <w:proofErr w:type="spellEnd"/>
            <w:r w:rsidRPr="00805A0E">
              <w:rPr>
                <w:rFonts w:ascii="Consolas" w:eastAsia="MingLiU" w:hAnsi="Consolas" w:cs="MingLiU"/>
                <w:bCs w:val="0"/>
                <w:color w:val="000000"/>
                <w:sz w:val="20"/>
                <w:szCs w:val="20"/>
                <w:lang w:eastAsia="zh-TW"/>
              </w:rPr>
              <w:t>());</w:t>
            </w:r>
            <w:r w:rsidRPr="00805A0E">
              <w:rPr>
                <w:rFonts w:ascii="Consolas" w:eastAsia="MingLiU" w:hAnsi="Consolas" w:cs="MingLiU"/>
                <w:bCs w:val="0"/>
                <w:color w:val="000000"/>
                <w:sz w:val="20"/>
                <w:szCs w:val="20"/>
                <w:lang w:eastAsia="zh-TW"/>
              </w:rPr>
              <w:br/>
            </w:r>
            <w:r w:rsidRPr="00805A0E">
              <w:rPr>
                <w:rFonts w:ascii="Consolas" w:eastAsia="MingLiU" w:hAnsi="Consolas" w:cs="MingLiU"/>
                <w:bCs w:val="0"/>
                <w:i/>
                <w:iCs/>
                <w:color w:val="808080"/>
                <w:sz w:val="20"/>
                <w:szCs w:val="20"/>
                <w:lang w:eastAsia="zh-TW"/>
              </w:rPr>
              <w:t xml:space="preserve">// do something with msg. </w:t>
            </w:r>
            <w:r w:rsidRPr="00805A0E">
              <w:rPr>
                <w:rFonts w:ascii="Consolas" w:eastAsia="MingLiU" w:hAnsi="Consolas" w:cs="MingLiU"/>
                <w:bCs w:val="0"/>
                <w:i/>
                <w:iCs/>
                <w:color w:val="808080"/>
                <w:sz w:val="20"/>
                <w:szCs w:val="20"/>
                <w:lang w:eastAsia="zh-TW"/>
              </w:rPr>
              <w:br/>
              <w:t xml:space="preserve">    </w:t>
            </w:r>
            <w:proofErr w:type="spellStart"/>
            <w:r w:rsidRPr="00805A0E">
              <w:rPr>
                <w:rFonts w:ascii="Consolas" w:eastAsia="MingLiU" w:hAnsi="Consolas" w:cs="MingLiU"/>
                <w:bCs w:val="0"/>
                <w:color w:val="000000"/>
                <w:sz w:val="20"/>
                <w:szCs w:val="20"/>
                <w:lang w:eastAsia="zh-TW"/>
              </w:rPr>
              <w:t>channel.basicAck</w:t>
            </w:r>
            <w:proofErr w:type="spellEnd"/>
            <w:r w:rsidRPr="00805A0E">
              <w:rPr>
                <w:rFonts w:ascii="Consolas" w:eastAsia="MingLiU" w:hAnsi="Consolas" w:cs="MingLiU"/>
                <w:bCs w:val="0"/>
                <w:color w:val="000000"/>
                <w:sz w:val="20"/>
                <w:szCs w:val="20"/>
                <w:lang w:eastAsia="zh-TW"/>
              </w:rPr>
              <w:t>(</w:t>
            </w:r>
            <w:proofErr w:type="spellStart"/>
            <w:r w:rsidRPr="00805A0E">
              <w:rPr>
                <w:rFonts w:ascii="Consolas" w:eastAsia="MingLiU" w:hAnsi="Consolas" w:cs="MingLiU"/>
                <w:bCs w:val="0"/>
                <w:color w:val="000000"/>
                <w:sz w:val="20"/>
                <w:szCs w:val="20"/>
                <w:lang w:eastAsia="zh-TW"/>
              </w:rPr>
              <w:t>delivery.getEnvelope</w:t>
            </w:r>
            <w:proofErr w:type="spellEnd"/>
            <w:r w:rsidRPr="00805A0E">
              <w:rPr>
                <w:rFonts w:ascii="Consolas" w:eastAsia="MingLiU" w:hAnsi="Consolas" w:cs="MingLiU"/>
                <w:bCs w:val="0"/>
                <w:color w:val="000000"/>
                <w:sz w:val="20"/>
                <w:szCs w:val="20"/>
                <w:lang w:eastAsia="zh-TW"/>
              </w:rPr>
              <w:t>().</w:t>
            </w:r>
            <w:proofErr w:type="spellStart"/>
            <w:r w:rsidRPr="00805A0E">
              <w:rPr>
                <w:rFonts w:ascii="Consolas" w:eastAsia="MingLiU" w:hAnsi="Consolas" w:cs="MingLiU"/>
                <w:bCs w:val="0"/>
                <w:color w:val="000000"/>
                <w:sz w:val="20"/>
                <w:szCs w:val="20"/>
                <w:lang w:eastAsia="zh-TW"/>
              </w:rPr>
              <w:t>getDeliveryTag</w:t>
            </w:r>
            <w:proofErr w:type="spellEnd"/>
            <w:r w:rsidRPr="00805A0E">
              <w:rPr>
                <w:rFonts w:ascii="Consolas" w:eastAsia="MingLiU" w:hAnsi="Consolas" w:cs="MingLiU"/>
                <w:bCs w:val="0"/>
                <w:color w:val="000000"/>
                <w:sz w:val="20"/>
                <w:szCs w:val="20"/>
                <w:lang w:eastAsia="zh-TW"/>
              </w:rPr>
              <w:t xml:space="preserve">(), </w:t>
            </w:r>
            <w:r w:rsidRPr="00805A0E">
              <w:rPr>
                <w:rFonts w:ascii="Consolas" w:eastAsia="MingLiU" w:hAnsi="Consolas" w:cs="MingLiU"/>
                <w:b/>
                <w:color w:val="000080"/>
                <w:sz w:val="20"/>
                <w:szCs w:val="20"/>
                <w:lang w:eastAsia="zh-TW"/>
              </w:rPr>
              <w:t>false</w:t>
            </w:r>
            <w:r w:rsidRPr="00805A0E">
              <w:rPr>
                <w:rFonts w:ascii="Consolas" w:eastAsia="MingLiU" w:hAnsi="Consolas" w:cs="MingLiU"/>
                <w:bCs w:val="0"/>
                <w:color w:val="000000"/>
                <w:sz w:val="20"/>
                <w:szCs w:val="20"/>
                <w:lang w:eastAsia="zh-TW"/>
              </w:rPr>
              <w:t>);</w:t>
            </w:r>
            <w:r w:rsidRPr="00805A0E">
              <w:rPr>
                <w:rFonts w:ascii="Consolas" w:eastAsia="MingLiU" w:hAnsi="Consolas" w:cs="MingLiU"/>
                <w:bCs w:val="0"/>
                <w:color w:val="000000"/>
                <w:sz w:val="20"/>
                <w:szCs w:val="20"/>
                <w:lang w:eastAsia="zh-TW"/>
              </w:rPr>
              <w:br/>
              <w:t>}</w:t>
            </w:r>
          </w:p>
        </w:tc>
      </w:tr>
    </w:tbl>
    <w:p w14:paraId="01E22D9D" w14:textId="77777777" w:rsidR="00581E1E" w:rsidRPr="00581E1E" w:rsidRDefault="00581E1E" w:rsidP="00087618">
      <w:pPr>
        <w:ind w:firstLineChars="0" w:firstLine="0"/>
      </w:pPr>
      <w:r w:rsidRPr="00581E1E">
        <w:t>broker</w:t>
      </w:r>
      <w:r w:rsidRPr="00581E1E">
        <w:t>将在下面的情况中对消息进行</w:t>
      </w:r>
      <w:r w:rsidRPr="00581E1E">
        <w:t>confirm</w:t>
      </w:r>
      <w:r w:rsidRPr="00581E1E">
        <w:t>：</w:t>
      </w:r>
    </w:p>
    <w:p w14:paraId="1FE3CFE4" w14:textId="77777777" w:rsidR="007F03F9" w:rsidRDefault="007F03F9" w:rsidP="007F03F9">
      <w:pPr>
        <w:ind w:left="199" w:firstLine="420"/>
      </w:pPr>
      <w:r>
        <w:t>broker</w:t>
      </w:r>
      <w:r>
        <w:t>发现当前消息无法被路由到指定的</w:t>
      </w:r>
      <w:r>
        <w:t>queues</w:t>
      </w:r>
      <w:r>
        <w:t>中（如果设置了</w:t>
      </w:r>
      <w:r>
        <w:t>mandatory</w:t>
      </w:r>
      <w:r>
        <w:t>属性，则</w:t>
      </w:r>
      <w:r>
        <w:t>broker</w:t>
      </w:r>
      <w:r>
        <w:t>会发送</w:t>
      </w:r>
      <w:proofErr w:type="spellStart"/>
      <w:r>
        <w:t>basic.return</w:t>
      </w:r>
      <w:proofErr w:type="spellEnd"/>
      <w:r>
        <w:t>）</w:t>
      </w:r>
    </w:p>
    <w:p w14:paraId="01AB2025" w14:textId="77777777" w:rsidR="007F03F9" w:rsidRDefault="007F03F9" w:rsidP="007F03F9">
      <w:pPr>
        <w:ind w:left="199" w:firstLine="420"/>
      </w:pPr>
      <w:r>
        <w:rPr>
          <w:rFonts w:hint="eastAsia"/>
        </w:rPr>
        <w:t>非持久属性的消息到达了其所应该到达的所有</w:t>
      </w:r>
      <w:r>
        <w:t>queue</w:t>
      </w:r>
      <w:r>
        <w:t>中（和镜像</w:t>
      </w:r>
      <w:r>
        <w:t>queue</w:t>
      </w:r>
      <w:r>
        <w:t>中）</w:t>
      </w:r>
    </w:p>
    <w:p w14:paraId="1CFCD567" w14:textId="77777777" w:rsidR="007F03F9" w:rsidRDefault="007F03F9" w:rsidP="007F03F9">
      <w:pPr>
        <w:ind w:left="199" w:firstLine="420"/>
      </w:pPr>
      <w:r>
        <w:rPr>
          <w:rFonts w:hint="eastAsia"/>
        </w:rPr>
        <w:t>持久消息到达了其所应该到达的所有</w:t>
      </w:r>
      <w:r>
        <w:t>queue</w:t>
      </w:r>
      <w:r>
        <w:t>中（和镜像中），并被持久化到了磁盘（</w:t>
      </w:r>
      <w:proofErr w:type="spellStart"/>
      <w:r>
        <w:t>fsync</w:t>
      </w:r>
      <w:proofErr w:type="spellEnd"/>
      <w:r>
        <w:t>）</w:t>
      </w:r>
    </w:p>
    <w:p w14:paraId="3AD61FE5" w14:textId="496F217B" w:rsidR="00805A0E" w:rsidRDefault="007F03F9" w:rsidP="007F03F9">
      <w:pPr>
        <w:ind w:left="199" w:firstLine="420"/>
      </w:pPr>
      <w:r>
        <w:rPr>
          <w:rFonts w:hint="eastAsia"/>
        </w:rPr>
        <w:t>持久消息从其所在的所有</w:t>
      </w:r>
      <w:r>
        <w:t>queue</w:t>
      </w:r>
      <w:r>
        <w:t>中被</w:t>
      </w:r>
      <w:r>
        <w:t>consume</w:t>
      </w:r>
      <w:r>
        <w:t>了（如果必要则会被</w:t>
      </w:r>
      <w:r>
        <w:t>ack</w:t>
      </w:r>
      <w:r>
        <w:t>）</w:t>
      </w:r>
    </w:p>
    <w:p w14:paraId="47645ACD" w14:textId="77777777" w:rsidR="004F015B" w:rsidRPr="00581E1E" w:rsidRDefault="004F015B" w:rsidP="007F03F9">
      <w:pPr>
        <w:ind w:left="199" w:firstLine="420"/>
      </w:pPr>
    </w:p>
    <w:p w14:paraId="3A218BFB" w14:textId="30345477" w:rsidR="004F015B" w:rsidRDefault="004F015B" w:rsidP="004F015B">
      <w:pPr>
        <w:ind w:firstLineChars="95" w:firstLine="199"/>
      </w:pPr>
      <w:proofErr w:type="spellStart"/>
      <w:r>
        <w:t>basicRecover</w:t>
      </w:r>
      <w:proofErr w:type="spellEnd"/>
      <w:r>
        <w:t>：是路由不成功的消息可以使用</w:t>
      </w:r>
      <w:r>
        <w:t>recovery</w:t>
      </w:r>
      <w:r>
        <w:t>重新发送到队列中。</w:t>
      </w:r>
    </w:p>
    <w:p w14:paraId="179A6F00" w14:textId="4D896E47" w:rsidR="004F015B" w:rsidRDefault="004F015B" w:rsidP="004F015B">
      <w:pPr>
        <w:ind w:firstLineChars="95" w:firstLine="199"/>
      </w:pPr>
      <w:proofErr w:type="spellStart"/>
      <w:r>
        <w:t>basicReject</w:t>
      </w:r>
      <w:proofErr w:type="spellEnd"/>
      <w:r>
        <w:t>：是接收</w:t>
      </w:r>
      <w:proofErr w:type="gramStart"/>
      <w:r>
        <w:t>端告诉</w:t>
      </w:r>
      <w:proofErr w:type="gramEnd"/>
      <w:r>
        <w:t>服务器这个消息我拒绝接收</w:t>
      </w:r>
      <w:r>
        <w:t>,</w:t>
      </w:r>
      <w:r>
        <w:t>不处理</w:t>
      </w:r>
      <w:r>
        <w:t>,</w:t>
      </w:r>
      <w:r>
        <w:t>可以设置是否放回到队列中还是丢掉，而且只能一次拒绝一个消息</w:t>
      </w:r>
      <w:r>
        <w:t>,</w:t>
      </w:r>
      <w:r>
        <w:t>官网中有明确说明不能批量拒绝消息，为解决批量拒绝消息才有了</w:t>
      </w:r>
      <w:proofErr w:type="spellStart"/>
      <w:r>
        <w:t>basicNack</w:t>
      </w:r>
      <w:proofErr w:type="spellEnd"/>
      <w:r>
        <w:t>。</w:t>
      </w:r>
    </w:p>
    <w:p w14:paraId="68AEFF16" w14:textId="1AA111CB" w:rsidR="00F1717B" w:rsidRPr="006A3EF5" w:rsidRDefault="004F015B" w:rsidP="004F015B">
      <w:pPr>
        <w:ind w:firstLineChars="95" w:firstLine="199"/>
      </w:pPr>
      <w:proofErr w:type="spellStart"/>
      <w:r>
        <w:t>basicNack</w:t>
      </w:r>
      <w:proofErr w:type="spellEnd"/>
      <w:r>
        <w:t>：可以一次拒绝</w:t>
      </w:r>
      <w:r>
        <w:t>N</w:t>
      </w:r>
      <w:r>
        <w:t>条消息，客户端可以设置</w:t>
      </w:r>
      <w:proofErr w:type="spellStart"/>
      <w:r>
        <w:t>basicNack</w:t>
      </w:r>
      <w:proofErr w:type="spellEnd"/>
      <w:r>
        <w:t>方法的</w:t>
      </w:r>
      <w:r>
        <w:t>multiple</w:t>
      </w:r>
      <w:r>
        <w:t>参数为</w:t>
      </w:r>
      <w:r>
        <w:t>true</w:t>
      </w:r>
      <w:r>
        <w:t>，服务器会拒绝指定了</w:t>
      </w:r>
      <w:proofErr w:type="spellStart"/>
      <w:r>
        <w:t>delivery_tag</w:t>
      </w:r>
      <w:proofErr w:type="spellEnd"/>
      <w:r>
        <w:t>的所有未确认的消息</w:t>
      </w:r>
      <w:r>
        <w:t>(tag</w:t>
      </w:r>
      <w:r>
        <w:t>是一个</w:t>
      </w:r>
      <w:r>
        <w:t>64</w:t>
      </w:r>
      <w:r>
        <w:t>位的</w:t>
      </w:r>
      <w:r>
        <w:t>long</w:t>
      </w:r>
      <w:r>
        <w:t>值，最大值是</w:t>
      </w:r>
      <w:r>
        <w:t>9223372036854775807)</w:t>
      </w:r>
      <w:r>
        <w:t>。</w:t>
      </w:r>
    </w:p>
    <w:p w14:paraId="0A5FD123" w14:textId="72276600" w:rsidR="00595DB6" w:rsidRDefault="0053550F" w:rsidP="00595DB6">
      <w:pPr>
        <w:pStyle w:val="2"/>
      </w:pPr>
      <w:r>
        <w:rPr>
          <w:rFonts w:hint="eastAsia"/>
        </w:rPr>
        <w:t>接收端的限流</w:t>
      </w:r>
    </w:p>
    <w:p w14:paraId="26BA1692" w14:textId="525FA5CE" w:rsidR="00595DB6" w:rsidRDefault="00595DB6" w:rsidP="00595DB6">
      <w:pPr>
        <w:pStyle w:val="3"/>
        <w:ind w:firstLine="420"/>
      </w:pPr>
      <w:r>
        <w:rPr>
          <w:rFonts w:hint="eastAsia"/>
        </w:rPr>
        <w:t>场景</w:t>
      </w:r>
    </w:p>
    <w:p w14:paraId="7E259CB8" w14:textId="65A6C78C" w:rsidR="00595DB6" w:rsidRDefault="00595DB6" w:rsidP="00595DB6">
      <w:pPr>
        <w:ind w:firstLine="420"/>
      </w:pPr>
      <w:r>
        <w:rPr>
          <w:rFonts w:hint="eastAsia"/>
        </w:rPr>
        <w:t>业务高峰期</w:t>
      </w:r>
      <w:r>
        <w:t>,</w:t>
      </w:r>
      <w:r>
        <w:t>有个</w:t>
      </w:r>
      <w:proofErr w:type="gramStart"/>
      <w:r>
        <w:t>微服务</w:t>
      </w:r>
      <w:proofErr w:type="gramEnd"/>
      <w:r>
        <w:t>崩溃了</w:t>
      </w:r>
      <w:r>
        <w:t>,</w:t>
      </w:r>
      <w:r>
        <w:t>崩溃期间队列挤压了大</w:t>
      </w:r>
      <w:r>
        <w:rPr>
          <w:rFonts w:hint="eastAsia"/>
        </w:rPr>
        <w:t>量消息</w:t>
      </w:r>
      <w:r>
        <w:t>,</w:t>
      </w:r>
      <w:proofErr w:type="gramStart"/>
      <w:r>
        <w:t>微服务</w:t>
      </w:r>
      <w:proofErr w:type="gramEnd"/>
      <w:r>
        <w:t>上线后</w:t>
      </w:r>
      <w:r>
        <w:t>,</w:t>
      </w:r>
      <w:r>
        <w:t>收到大量并发消息</w:t>
      </w:r>
    </w:p>
    <w:p w14:paraId="3A68C241" w14:textId="4A423FD8" w:rsidR="00595DB6" w:rsidRPr="00595DB6" w:rsidRDefault="00595DB6" w:rsidP="00595DB6">
      <w:pPr>
        <w:ind w:firstLine="420"/>
      </w:pPr>
      <w:r>
        <w:rPr>
          <w:rFonts w:hint="eastAsia"/>
        </w:rPr>
        <w:t>将同样多的消息推给能力不同的副本</w:t>
      </w:r>
      <w:r>
        <w:t>,</w:t>
      </w:r>
      <w:r>
        <w:t>会导致部分副本异</w:t>
      </w:r>
      <w:r>
        <w:rPr>
          <w:rFonts w:hint="eastAsia"/>
        </w:rPr>
        <w:t>常</w:t>
      </w:r>
    </w:p>
    <w:p w14:paraId="1ABFDD01" w14:textId="6A981037" w:rsidR="0053550F" w:rsidRDefault="0053550F" w:rsidP="0053550F">
      <w:pPr>
        <w:ind w:firstLineChars="0" w:firstLine="0"/>
      </w:pPr>
    </w:p>
    <w:p w14:paraId="66B30A82" w14:textId="250D92D0" w:rsidR="00595DB6" w:rsidRDefault="00595DB6" w:rsidP="00595DB6">
      <w:pPr>
        <w:pStyle w:val="3"/>
        <w:ind w:firstLine="420"/>
      </w:pPr>
      <w:r>
        <w:rPr>
          <w:rFonts w:hint="eastAsia"/>
        </w:rPr>
        <w:t xml:space="preserve"> </w:t>
      </w:r>
      <w:r>
        <w:t xml:space="preserve">  </w:t>
      </w:r>
      <w:proofErr w:type="spellStart"/>
      <w:r>
        <w:t>Q</w:t>
      </w:r>
      <w:r>
        <w:rPr>
          <w:rFonts w:hint="eastAsia"/>
        </w:rPr>
        <w:t>os</w:t>
      </w:r>
      <w:proofErr w:type="spellEnd"/>
    </w:p>
    <w:p w14:paraId="14C5FC5F" w14:textId="77777777" w:rsidR="00595DB6" w:rsidRPr="00595DB6" w:rsidRDefault="00595DB6" w:rsidP="00595DB6">
      <w:pPr>
        <w:ind w:firstLine="420"/>
      </w:pPr>
    </w:p>
    <w:p w14:paraId="33440695" w14:textId="77777777" w:rsidR="007C41A1" w:rsidRPr="00595DB6" w:rsidRDefault="007C41A1" w:rsidP="007C41A1">
      <w:pPr>
        <w:ind w:firstLine="420"/>
      </w:pPr>
    </w:p>
    <w:p w14:paraId="7A76B78B" w14:textId="1D3A8C1E" w:rsidR="007C41A1" w:rsidRPr="007C41A1" w:rsidRDefault="007C41A1" w:rsidP="007C41A1">
      <w:pPr>
        <w:ind w:firstLine="420"/>
      </w:pPr>
    </w:p>
    <w:p w14:paraId="708B6FB7" w14:textId="16E698FB" w:rsidR="007C41A1" w:rsidRPr="007C41A1" w:rsidRDefault="007C41A1" w:rsidP="007C41A1">
      <w:pPr>
        <w:ind w:firstLineChars="95" w:firstLine="199"/>
      </w:pPr>
    </w:p>
    <w:p w14:paraId="04C1850A" w14:textId="6C810788" w:rsidR="0053550F" w:rsidRDefault="0053550F" w:rsidP="0053550F">
      <w:pPr>
        <w:pStyle w:val="2"/>
      </w:pPr>
      <w:r>
        <w:rPr>
          <w:rFonts w:hint="eastAsia"/>
        </w:rPr>
        <w:lastRenderedPageBreak/>
        <w:t>消息的过期</w:t>
      </w:r>
    </w:p>
    <w:p w14:paraId="23AEF439" w14:textId="579D0769" w:rsidR="00595DB6" w:rsidRDefault="00595DB6" w:rsidP="00595DB6">
      <w:pPr>
        <w:pStyle w:val="3"/>
        <w:ind w:firstLine="420"/>
      </w:pPr>
      <w:r>
        <w:rPr>
          <w:rFonts w:hint="eastAsia"/>
        </w:rPr>
        <w:t>概述</w:t>
      </w:r>
    </w:p>
    <w:p w14:paraId="367AD9A8" w14:textId="77777777" w:rsidR="00F73007" w:rsidRDefault="00595DB6" w:rsidP="00595DB6">
      <w:pPr>
        <w:ind w:firstLine="420"/>
      </w:pPr>
      <w:r w:rsidRPr="00595DB6">
        <w:t>RabbitMQ</w:t>
      </w:r>
      <w:r w:rsidRPr="00595DB6">
        <w:t>可以对消息和队列设置</w:t>
      </w:r>
      <w:r w:rsidRPr="00595DB6">
        <w:t xml:space="preserve">TTL. </w:t>
      </w:r>
      <w:r w:rsidRPr="00595DB6">
        <w:t>目前有两种方法可以设置。</w:t>
      </w:r>
    </w:p>
    <w:p w14:paraId="7BAE75A3" w14:textId="77777777" w:rsidR="00F73007" w:rsidRDefault="00595DB6" w:rsidP="00F32A0B">
      <w:pPr>
        <w:ind w:left="420" w:firstLine="420"/>
      </w:pPr>
      <w:r w:rsidRPr="00595DB6">
        <w:t>第一种方法是通过队列属性设置，队列中所有消息都有相同的过期时间。</w:t>
      </w:r>
    </w:p>
    <w:p w14:paraId="63E41A5B" w14:textId="77777777" w:rsidR="00F32A0B" w:rsidRDefault="00595DB6" w:rsidP="00F32A0B">
      <w:pPr>
        <w:ind w:left="420" w:firstLine="420"/>
      </w:pPr>
      <w:r w:rsidRPr="00595DB6">
        <w:t>第二种方法是对消息进行单独设置，每条消息</w:t>
      </w:r>
      <w:r w:rsidRPr="00595DB6">
        <w:t>TTL</w:t>
      </w:r>
      <w:r w:rsidRPr="00595DB6">
        <w:t>可以不同。</w:t>
      </w:r>
    </w:p>
    <w:p w14:paraId="3E323AC2" w14:textId="59D41939" w:rsidR="00595DB6" w:rsidRDefault="00595DB6" w:rsidP="00595DB6">
      <w:pPr>
        <w:ind w:firstLine="420"/>
      </w:pPr>
      <w:r w:rsidRPr="00595DB6">
        <w:t>如果上述两种方法同时使用，则消息的过期时间以两者之间</w:t>
      </w:r>
      <w:r w:rsidRPr="00595DB6">
        <w:t>TTL</w:t>
      </w:r>
      <w:r w:rsidRPr="00595DB6">
        <w:t>较小的那个数值为准。消息在队列的生存时间一旦超过设置的</w:t>
      </w:r>
      <w:r w:rsidRPr="00595DB6">
        <w:t>TTL</w:t>
      </w:r>
      <w:r w:rsidRPr="00595DB6">
        <w:t>值，就称为</w:t>
      </w:r>
      <w:r w:rsidRPr="00595DB6">
        <w:t>dead message</w:t>
      </w:r>
      <w:r w:rsidRPr="00595DB6">
        <w:t>，</w:t>
      </w:r>
      <w:r w:rsidRPr="00595DB6">
        <w:t xml:space="preserve"> </w:t>
      </w:r>
      <w:r w:rsidRPr="00595DB6">
        <w:t>消费者将无法再收到该消息。</w:t>
      </w:r>
    </w:p>
    <w:p w14:paraId="38D89113" w14:textId="6DA31BFA" w:rsidR="00A01797" w:rsidRDefault="00A01797" w:rsidP="00A01797">
      <w:pPr>
        <w:pStyle w:val="3"/>
        <w:ind w:firstLine="420"/>
      </w:pPr>
      <w:r>
        <w:rPr>
          <w:rFonts w:hint="eastAsia"/>
        </w:rPr>
        <w:t>对比</w:t>
      </w:r>
    </w:p>
    <w:p w14:paraId="25752B33" w14:textId="2E028B57" w:rsidR="00A01797" w:rsidRPr="00A01797" w:rsidRDefault="00A01797" w:rsidP="00A01797">
      <w:pPr>
        <w:ind w:firstLine="420"/>
      </w:pPr>
      <w:r w:rsidRPr="00A01797">
        <w:rPr>
          <w:rFonts w:hint="eastAsia"/>
        </w:rPr>
        <w:t>对于第一种设置队列</w:t>
      </w:r>
      <w:r w:rsidRPr="00A01797">
        <w:t>TTL</w:t>
      </w:r>
      <w:r w:rsidRPr="00A01797">
        <w:t>属性的方法，一旦消息过期，就会从队列中抹去，而第二种方法里，即使消息过期，也不会马上从队列中抹去，因为每条消息是否过期时在即将投递到消费者之前判定的，为什么两者得处理方法不一致？因为第一种方法里，队列中已过期的消息肯定在队列头部，</w:t>
      </w:r>
      <w:r w:rsidRPr="00A01797">
        <w:t>RabbitMQ</w:t>
      </w:r>
      <w:r w:rsidRPr="00A01797">
        <w:t>只要定期从队头开始扫描是否有过期消息即可，而第二种方法里，每条消息的过期时间不同，如果要删除所有过期消息，势必要扫描整个队列，所以不如等到此消息即将被消费时再判定是否过期，如果过期，再进行删除。</w:t>
      </w:r>
    </w:p>
    <w:p w14:paraId="1D41ACD1" w14:textId="779F9E6C" w:rsidR="00E26116" w:rsidRDefault="00E26116" w:rsidP="00E26116">
      <w:pPr>
        <w:pStyle w:val="3"/>
        <w:ind w:firstLine="420"/>
      </w:pPr>
      <w:r>
        <w:rPr>
          <w:rFonts w:hint="eastAsia"/>
        </w:rPr>
        <w:t>如何设置自己的</w:t>
      </w:r>
      <w:proofErr w:type="spellStart"/>
      <w:r>
        <w:rPr>
          <w:rFonts w:hint="eastAsia"/>
        </w:rPr>
        <w:t>ttl</w:t>
      </w:r>
      <w:proofErr w:type="spellEnd"/>
    </w:p>
    <w:p w14:paraId="418D9031" w14:textId="02AA51F5" w:rsidR="00E26116" w:rsidRDefault="00312D1A" w:rsidP="00E26116">
      <w:pPr>
        <w:ind w:firstLine="420"/>
      </w:pPr>
      <w:r>
        <w:t>1</w:t>
      </w:r>
      <w:r>
        <w:rPr>
          <w:rFonts w:hint="eastAsia"/>
        </w:rPr>
        <w:t>、</w:t>
      </w:r>
      <w:r w:rsidR="00E26116" w:rsidRPr="00E26116">
        <w:t>TTL</w:t>
      </w:r>
      <w:r w:rsidR="00E26116" w:rsidRPr="00E26116">
        <w:t>应该明显长于服务的平均重启时间</w:t>
      </w:r>
      <w:r>
        <w:rPr>
          <w:rFonts w:hint="eastAsia"/>
        </w:rPr>
        <w:t>，如果</w:t>
      </w:r>
      <w:proofErr w:type="spellStart"/>
      <w:r>
        <w:rPr>
          <w:rFonts w:hint="eastAsia"/>
        </w:rPr>
        <w:t>ttl</w:t>
      </w:r>
      <w:proofErr w:type="spellEnd"/>
      <w:r>
        <w:t>&lt;</w:t>
      </w:r>
      <w:r>
        <w:rPr>
          <w:rFonts w:hint="eastAsia"/>
        </w:rPr>
        <w:t>服务重</w:t>
      </w:r>
      <w:proofErr w:type="gramStart"/>
      <w:r>
        <w:rPr>
          <w:rFonts w:hint="eastAsia"/>
        </w:rPr>
        <w:t>启时间</w:t>
      </w:r>
      <w:proofErr w:type="gramEnd"/>
      <w:r>
        <w:rPr>
          <w:rFonts w:hint="eastAsia"/>
        </w:rPr>
        <w:t>,</w:t>
      </w:r>
      <w:r>
        <w:rPr>
          <w:rFonts w:hint="eastAsia"/>
        </w:rPr>
        <w:t>服务重启之后就会丢失。</w:t>
      </w:r>
    </w:p>
    <w:p w14:paraId="2741ABFF" w14:textId="0FC6B7D0" w:rsidR="005D7C5B" w:rsidRPr="00E26116" w:rsidRDefault="00312D1A" w:rsidP="00E26116">
      <w:pPr>
        <w:ind w:firstLine="420"/>
      </w:pPr>
      <w:r>
        <w:t>2</w:t>
      </w:r>
      <w:r>
        <w:rPr>
          <w:rFonts w:hint="eastAsia"/>
        </w:rPr>
        <w:t>、</w:t>
      </w:r>
      <w:r w:rsidR="005D7C5B" w:rsidRPr="005D7C5B">
        <w:rPr>
          <w:rFonts w:hint="eastAsia"/>
        </w:rPr>
        <w:t>建议</w:t>
      </w:r>
      <w:r w:rsidR="005D7C5B" w:rsidRPr="005D7C5B">
        <w:t>TTL</w:t>
      </w:r>
      <w:r w:rsidR="005D7C5B" w:rsidRPr="005D7C5B">
        <w:t>长于业务高峰期时间</w:t>
      </w:r>
      <w:r>
        <w:rPr>
          <w:rFonts w:hint="eastAsia"/>
        </w:rPr>
        <w:t>。</w:t>
      </w:r>
      <w:proofErr w:type="gramStart"/>
      <w:r>
        <w:rPr>
          <w:rFonts w:hint="eastAsia"/>
        </w:rPr>
        <w:t>例如秒杀业务</w:t>
      </w:r>
      <w:proofErr w:type="gramEnd"/>
      <w:r>
        <w:rPr>
          <w:rFonts w:hint="eastAsia"/>
        </w:rPr>
        <w:t>中，设置</w:t>
      </w:r>
      <w:proofErr w:type="spellStart"/>
      <w:r>
        <w:rPr>
          <w:rFonts w:hint="eastAsia"/>
        </w:rPr>
        <w:t>ttl</w:t>
      </w:r>
      <w:proofErr w:type="spellEnd"/>
      <w:r>
        <w:rPr>
          <w:rFonts w:hint="eastAsia"/>
        </w:rPr>
        <w:t>时间为半个小时以上，避免</w:t>
      </w:r>
      <w:proofErr w:type="gramStart"/>
      <w:r>
        <w:rPr>
          <w:rFonts w:hint="eastAsia"/>
        </w:rPr>
        <w:t>在秒杀中</w:t>
      </w:r>
      <w:proofErr w:type="gramEnd"/>
      <w:r>
        <w:rPr>
          <w:rFonts w:hint="eastAsia"/>
        </w:rPr>
        <w:t>处理不过来。</w:t>
      </w:r>
    </w:p>
    <w:p w14:paraId="23F659F0" w14:textId="044CB28E" w:rsidR="00FA03B3" w:rsidRDefault="00E26116" w:rsidP="00E26116">
      <w:pPr>
        <w:pStyle w:val="3"/>
        <w:ind w:firstLine="420"/>
      </w:pPr>
      <w:r w:rsidRPr="00E26116">
        <w:t>设置队列属性</w:t>
      </w:r>
    </w:p>
    <w:p w14:paraId="617225B6" w14:textId="66BB50DD" w:rsidR="00312D1A" w:rsidRDefault="00312D1A" w:rsidP="00312D1A">
      <w:pPr>
        <w:ind w:firstLine="420"/>
      </w:pPr>
      <w:r w:rsidRPr="00312D1A">
        <w:rPr>
          <w:rFonts w:hint="eastAsia"/>
        </w:rPr>
        <w:t>通过队列属性设置消息</w:t>
      </w:r>
      <w:r w:rsidRPr="00312D1A">
        <w:t>TTL</w:t>
      </w:r>
      <w:r w:rsidRPr="00312D1A">
        <w:t>的方法是在</w:t>
      </w:r>
      <w:proofErr w:type="spellStart"/>
      <w:r w:rsidRPr="00312D1A">
        <w:t>queue.declare</w:t>
      </w:r>
      <w:proofErr w:type="spellEnd"/>
      <w:r w:rsidRPr="00312D1A">
        <w:t>方法中加入</w:t>
      </w:r>
      <w:r w:rsidRPr="00312D1A">
        <w:t>x-message-</w:t>
      </w:r>
      <w:proofErr w:type="spellStart"/>
      <w:r w:rsidRPr="00312D1A">
        <w:t>ttl</w:t>
      </w:r>
      <w:proofErr w:type="spellEnd"/>
      <w:r w:rsidRPr="00312D1A">
        <w:t>参数，单位为</w:t>
      </w:r>
      <w:proofErr w:type="spellStart"/>
      <w:r w:rsidRPr="00312D1A">
        <w:t>ms.</w:t>
      </w:r>
      <w:proofErr w:type="spellEnd"/>
    </w:p>
    <w:p w14:paraId="3B1A0F51" w14:textId="343566E5" w:rsidR="000D4193" w:rsidRPr="00312D1A" w:rsidRDefault="000D4193" w:rsidP="00312D1A">
      <w:pPr>
        <w:ind w:firstLine="420"/>
      </w:pPr>
      <w:r w:rsidRPr="000D4193">
        <w:rPr>
          <w:rFonts w:hint="eastAsia"/>
        </w:rPr>
        <w:t>通过</w:t>
      </w:r>
      <w:r w:rsidRPr="000D4193">
        <w:t>RabbitMQ</w:t>
      </w:r>
      <w:r w:rsidRPr="000D4193">
        <w:t>的管理页面可以看到有新的</w:t>
      </w:r>
      <w:r w:rsidRPr="000D4193">
        <w:t>queue</w:t>
      </w:r>
      <w:r w:rsidRPr="000D4193">
        <w:t>生成，并标记为</w:t>
      </w:r>
      <w:r w:rsidRPr="000D4193">
        <w:t>TTL</w:t>
      </w:r>
      <w:r w:rsidRPr="000D4193">
        <w:t>（上面的代码同时会将此</w:t>
      </w:r>
      <w:r w:rsidRPr="000D4193">
        <w:t>queue</w:t>
      </w:r>
      <w:r w:rsidRPr="000D4193">
        <w:t>设置为</w:t>
      </w:r>
      <w:r w:rsidRPr="000D4193">
        <w:t>durable=true,</w:t>
      </w:r>
      <w:r w:rsidRPr="000D4193">
        <w:t>以及包含相关参数，比如</w:t>
      </w:r>
      <w:proofErr w:type="spellStart"/>
      <w:r w:rsidRPr="000D4193">
        <w:t>vhost</w:t>
      </w:r>
      <w:proofErr w:type="spellEnd"/>
      <w:r w:rsidRPr="000D4193">
        <w:t>=/</w:t>
      </w:r>
      <w:r w:rsidRPr="000D4193">
        <w:t>），如下图所示：</w:t>
      </w:r>
    </w:p>
    <w:p w14:paraId="0D6A9BC6" w14:textId="17594DF8" w:rsidR="005D7C5B" w:rsidRDefault="009568D0" w:rsidP="005D7C5B">
      <w:pPr>
        <w:ind w:firstLine="420"/>
      </w:pPr>
      <w:r w:rsidRPr="009568D0">
        <w:rPr>
          <w:noProof/>
        </w:rPr>
        <w:drawing>
          <wp:inline distT="0" distB="0" distL="0" distR="0" wp14:anchorId="1C86297E" wp14:editId="43A47640">
            <wp:extent cx="5274310" cy="2990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085"/>
                    </a:xfrm>
                    <a:prstGeom prst="rect">
                      <a:avLst/>
                    </a:prstGeom>
                  </pic:spPr>
                </pic:pic>
              </a:graphicData>
            </a:graphic>
          </wp:inline>
        </w:drawing>
      </w:r>
    </w:p>
    <w:p w14:paraId="4ACAAC2A" w14:textId="77777777" w:rsidR="009568D0" w:rsidRPr="009568D0" w:rsidRDefault="009568D0" w:rsidP="009568D0">
      <w:pPr>
        <w:ind w:firstLine="420"/>
      </w:pPr>
      <w:r w:rsidRPr="009568D0">
        <w:rPr>
          <w:rFonts w:hint="eastAsia"/>
        </w:rPr>
        <w:t>另外也可以同</w:t>
      </w:r>
      <w:proofErr w:type="spellStart"/>
      <w:r w:rsidRPr="009568D0">
        <w:t>rabbitmq</w:t>
      </w:r>
      <w:proofErr w:type="spellEnd"/>
      <w:r w:rsidRPr="009568D0">
        <w:t>的命令行模式来设置：</w:t>
      </w:r>
    </w:p>
    <w:p w14:paraId="5810D8F7" w14:textId="4A33EECC" w:rsidR="009568D0" w:rsidRDefault="009568D0" w:rsidP="005D7C5B">
      <w:pPr>
        <w:ind w:firstLine="420"/>
      </w:pPr>
      <w:r>
        <w:tab/>
      </w:r>
      <w:proofErr w:type="spellStart"/>
      <w:r w:rsidRPr="009568D0">
        <w:t>rabbitmqctl</w:t>
      </w:r>
      <w:proofErr w:type="spellEnd"/>
      <w:r w:rsidRPr="009568D0">
        <w:t xml:space="preserve"> </w:t>
      </w:r>
      <w:proofErr w:type="spellStart"/>
      <w:r w:rsidRPr="009568D0">
        <w:t>set_policy</w:t>
      </w:r>
      <w:proofErr w:type="spellEnd"/>
      <w:r w:rsidRPr="009568D0">
        <w:t xml:space="preserve"> TTL </w:t>
      </w:r>
      <w:proofErr w:type="gramStart"/>
      <w:r w:rsidRPr="009568D0">
        <w:t>".*</w:t>
      </w:r>
      <w:proofErr w:type="gramEnd"/>
      <w:r w:rsidRPr="009568D0">
        <w:t>" '{"message-ttl":60000}' --apply-to queues</w:t>
      </w:r>
    </w:p>
    <w:p w14:paraId="2E01D65D" w14:textId="77777777" w:rsidR="009568D0" w:rsidRDefault="009568D0" w:rsidP="009568D0">
      <w:pPr>
        <w:ind w:firstLineChars="95" w:firstLine="199"/>
      </w:pPr>
      <w:r>
        <w:t>$ curl -</w:t>
      </w:r>
      <w:proofErr w:type="spellStart"/>
      <w:r>
        <w:t>i</w:t>
      </w:r>
      <w:proofErr w:type="spellEnd"/>
      <w:r>
        <w:t xml:space="preserve"> -u </w:t>
      </w:r>
      <w:proofErr w:type="spellStart"/>
      <w:proofErr w:type="gramStart"/>
      <w:r>
        <w:t>guest:guest</w:t>
      </w:r>
      <w:proofErr w:type="spellEnd"/>
      <w:proofErr w:type="gramEnd"/>
      <w:r>
        <w:t xml:space="preserve"> -H "</w:t>
      </w:r>
      <w:proofErr w:type="spellStart"/>
      <w:r>
        <w:t>content-type:application</w:t>
      </w:r>
      <w:proofErr w:type="spellEnd"/>
      <w:r>
        <w:t xml:space="preserve">/json"  -XPUT -d'{"auto_delete":false,"durable":true,"arguments":{"x-message-ttl": 60000}}' </w:t>
      </w:r>
    </w:p>
    <w:p w14:paraId="455CE7F1" w14:textId="7649D83D" w:rsidR="009568D0" w:rsidRDefault="009B3454" w:rsidP="009568D0">
      <w:pPr>
        <w:ind w:firstLineChars="95" w:firstLine="199"/>
      </w:pPr>
      <w:hyperlink r:id="rId51" w:history="1">
        <w:r w:rsidR="00796290" w:rsidRPr="002854E1">
          <w:rPr>
            <w:rStyle w:val="a9"/>
          </w:rPr>
          <w:t>http://localhost:15672/api/queues/{vhost}/{queuename}</w:t>
        </w:r>
      </w:hyperlink>
    </w:p>
    <w:p w14:paraId="190EC377" w14:textId="775DDD94" w:rsidR="00796290" w:rsidRPr="00796290" w:rsidRDefault="00796290" w:rsidP="009568D0">
      <w:pPr>
        <w:ind w:firstLineChars="95" w:firstLine="199"/>
      </w:pPr>
      <w:r w:rsidRPr="00796290">
        <w:rPr>
          <w:rFonts w:hint="eastAsia"/>
        </w:rPr>
        <w:t>如果不设置</w:t>
      </w:r>
      <w:r w:rsidRPr="00796290">
        <w:t>TTL,</w:t>
      </w:r>
      <w:r w:rsidRPr="00796290">
        <w:t>则表示此消息不会过期。如果将</w:t>
      </w:r>
      <w:r w:rsidRPr="00796290">
        <w:t>TTL</w:t>
      </w:r>
      <w:r w:rsidRPr="00796290">
        <w:t>设置为</w:t>
      </w:r>
      <w:r w:rsidRPr="00796290">
        <w:t>0</w:t>
      </w:r>
      <w:r w:rsidRPr="00796290">
        <w:t>，则表示除非此时可以直接将消息投递到消费者，否则该消息会被立即丢弃，这个特性可以部分替代</w:t>
      </w:r>
      <w:r w:rsidRPr="00796290">
        <w:t>RabbitMQ3.0</w:t>
      </w:r>
      <w:r w:rsidRPr="00796290">
        <w:t>以前支持的</w:t>
      </w:r>
      <w:r w:rsidRPr="00796290">
        <w:t>immediate</w:t>
      </w:r>
      <w:r w:rsidRPr="00796290">
        <w:t>参数，之所以所部分代替，是应为</w:t>
      </w:r>
      <w:r w:rsidRPr="00796290">
        <w:t>immediate</w:t>
      </w:r>
      <w:r w:rsidRPr="00796290">
        <w:t>参数在投递失败会有</w:t>
      </w:r>
      <w:proofErr w:type="spellStart"/>
      <w:r w:rsidRPr="00796290">
        <w:t>basic.return</w:t>
      </w:r>
      <w:proofErr w:type="spellEnd"/>
      <w:r w:rsidRPr="00796290">
        <w:t>方法将消息体返回（这个功能可以利用死信队列来实现）。</w:t>
      </w:r>
    </w:p>
    <w:p w14:paraId="28006721" w14:textId="56772840" w:rsidR="00E26116" w:rsidRDefault="00A10EFB" w:rsidP="00A10EFB">
      <w:pPr>
        <w:pStyle w:val="3"/>
        <w:ind w:firstLine="420"/>
      </w:pPr>
      <w:r w:rsidRPr="00A10EFB">
        <w:rPr>
          <w:rFonts w:hint="eastAsia"/>
        </w:rPr>
        <w:lastRenderedPageBreak/>
        <w:t>设置消息属性</w:t>
      </w:r>
    </w:p>
    <w:p w14:paraId="52325930" w14:textId="77777777" w:rsidR="00A10EFB" w:rsidRPr="00A10EFB" w:rsidRDefault="00A10EFB" w:rsidP="00A10EFB">
      <w:pPr>
        <w:ind w:firstLine="420"/>
      </w:pPr>
      <w:r w:rsidRPr="00A10EFB">
        <w:rPr>
          <w:rFonts w:hint="eastAsia"/>
        </w:rPr>
        <w:t>针对每条消息设置</w:t>
      </w:r>
      <w:r w:rsidRPr="00A10EFB">
        <w:t>TTL</w:t>
      </w:r>
      <w:r w:rsidRPr="00A10EFB">
        <w:t>的方法是在</w:t>
      </w:r>
      <w:proofErr w:type="spellStart"/>
      <w:r w:rsidRPr="00A10EFB">
        <w:t>basic.publish</w:t>
      </w:r>
      <w:proofErr w:type="spellEnd"/>
      <w:r w:rsidRPr="00A10EFB">
        <w:t>方法中加入</w:t>
      </w:r>
      <w:r w:rsidRPr="00A10EFB">
        <w:t>expiration</w:t>
      </w:r>
      <w:r w:rsidRPr="00A10EFB">
        <w:t>的属性参数，单位为</w:t>
      </w:r>
      <w:proofErr w:type="spellStart"/>
      <w:r w:rsidRPr="00A10EFB">
        <w:t>ms.</w:t>
      </w:r>
      <w:proofErr w:type="spellEnd"/>
    </w:p>
    <w:p w14:paraId="46CD99B0" w14:textId="77777777" w:rsidR="003A4053" w:rsidRPr="003A4053" w:rsidRDefault="003A4053" w:rsidP="003A4053">
      <w:pPr>
        <w:ind w:firstLine="420"/>
      </w:pPr>
      <w:r w:rsidRPr="003A4053">
        <w:rPr>
          <w:rFonts w:hint="eastAsia"/>
        </w:rPr>
        <w:t>关键代码：</w:t>
      </w:r>
    </w:p>
    <w:tbl>
      <w:tblPr>
        <w:tblStyle w:val="ab"/>
        <w:tblW w:w="0" w:type="auto"/>
        <w:tblLook w:val="04A0" w:firstRow="1" w:lastRow="0" w:firstColumn="1" w:lastColumn="0" w:noHBand="0" w:noVBand="1"/>
      </w:tblPr>
      <w:tblGrid>
        <w:gridCol w:w="8296"/>
      </w:tblGrid>
      <w:tr w:rsidR="003A4053" w14:paraId="0B10E9AF" w14:textId="77777777" w:rsidTr="003A4053">
        <w:tc>
          <w:tcPr>
            <w:tcW w:w="8296" w:type="dxa"/>
          </w:tcPr>
          <w:p w14:paraId="0EC0873D" w14:textId="2BD65DAA" w:rsidR="003A4053" w:rsidRPr="00A01797" w:rsidRDefault="003A4053" w:rsidP="00A017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proofErr w:type="spellStart"/>
            <w:proofErr w:type="gramStart"/>
            <w:r w:rsidRPr="003A4053">
              <w:rPr>
                <w:rFonts w:ascii="Consolas" w:eastAsia="MingLiU" w:hAnsi="Consolas" w:cs="MingLiU"/>
                <w:bCs w:val="0"/>
                <w:color w:val="000000"/>
                <w:sz w:val="20"/>
                <w:szCs w:val="20"/>
                <w:lang w:eastAsia="zh-TW"/>
              </w:rPr>
              <w:t>AMQP.BasicProperties.Builder</w:t>
            </w:r>
            <w:proofErr w:type="spellEnd"/>
            <w:proofErr w:type="gramEnd"/>
            <w:r w:rsidRPr="003A4053">
              <w:rPr>
                <w:rFonts w:ascii="Consolas" w:eastAsia="MingLiU" w:hAnsi="Consolas" w:cs="MingLiU"/>
                <w:bCs w:val="0"/>
                <w:color w:val="000000"/>
                <w:sz w:val="20"/>
                <w:szCs w:val="20"/>
                <w:lang w:eastAsia="zh-TW"/>
              </w:rPr>
              <w:t xml:space="preserve"> builder = </w:t>
            </w:r>
            <w:r w:rsidRPr="003A4053">
              <w:rPr>
                <w:rFonts w:ascii="Consolas" w:eastAsia="MingLiU" w:hAnsi="Consolas" w:cs="MingLiU"/>
                <w:b/>
                <w:color w:val="000080"/>
                <w:sz w:val="20"/>
                <w:szCs w:val="20"/>
                <w:lang w:eastAsia="zh-TW"/>
              </w:rPr>
              <w:t xml:space="preserve">new </w:t>
            </w:r>
            <w:proofErr w:type="spellStart"/>
            <w:r w:rsidRPr="003A4053">
              <w:rPr>
                <w:rFonts w:ascii="Consolas" w:eastAsia="MingLiU" w:hAnsi="Consolas" w:cs="MingLiU"/>
                <w:bCs w:val="0"/>
                <w:color w:val="000000"/>
                <w:sz w:val="20"/>
                <w:szCs w:val="20"/>
                <w:lang w:eastAsia="zh-TW"/>
              </w:rPr>
              <w:t>AMQP.BasicProperties.Builder</w:t>
            </w:r>
            <w:proofErr w:type="spellEnd"/>
            <w:r w:rsidRPr="003A4053">
              <w:rPr>
                <w:rFonts w:ascii="Consolas" w:eastAsia="MingLiU" w:hAnsi="Consolas" w:cs="MingLiU"/>
                <w:bCs w:val="0"/>
                <w:color w:val="000000"/>
                <w:sz w:val="20"/>
                <w:szCs w:val="20"/>
                <w:lang w:eastAsia="zh-TW"/>
              </w:rPr>
              <w:t>();</w:t>
            </w:r>
            <w:r w:rsidRPr="003A4053">
              <w:rPr>
                <w:rFonts w:ascii="Consolas" w:eastAsia="MingLiU" w:hAnsi="Consolas" w:cs="MingLiU"/>
                <w:bCs w:val="0"/>
                <w:color w:val="000000"/>
                <w:sz w:val="20"/>
                <w:szCs w:val="20"/>
                <w:lang w:eastAsia="zh-TW"/>
              </w:rPr>
              <w:br/>
            </w:r>
            <w:proofErr w:type="spellStart"/>
            <w:r w:rsidRPr="003A4053">
              <w:rPr>
                <w:rFonts w:ascii="Consolas" w:eastAsia="MingLiU" w:hAnsi="Consolas" w:cs="MingLiU"/>
                <w:bCs w:val="0"/>
                <w:color w:val="000000"/>
                <w:sz w:val="20"/>
                <w:szCs w:val="20"/>
                <w:lang w:eastAsia="zh-TW"/>
              </w:rPr>
              <w:t>builder.deliveryMode</w:t>
            </w:r>
            <w:proofErr w:type="spellEnd"/>
            <w:r w:rsidRPr="003A4053">
              <w:rPr>
                <w:rFonts w:ascii="Consolas" w:eastAsia="MingLiU" w:hAnsi="Consolas" w:cs="MingLiU"/>
                <w:bCs w:val="0"/>
                <w:color w:val="000000"/>
                <w:sz w:val="20"/>
                <w:szCs w:val="20"/>
                <w:lang w:eastAsia="zh-TW"/>
              </w:rPr>
              <w:t>(</w:t>
            </w:r>
            <w:r w:rsidRPr="003A4053">
              <w:rPr>
                <w:rFonts w:ascii="Consolas" w:eastAsia="MingLiU" w:hAnsi="Consolas" w:cs="MingLiU"/>
                <w:bCs w:val="0"/>
                <w:color w:val="0000FF"/>
                <w:sz w:val="20"/>
                <w:szCs w:val="20"/>
                <w:lang w:eastAsia="zh-TW"/>
              </w:rPr>
              <w:t>2</w:t>
            </w:r>
            <w:r w:rsidRPr="003A4053">
              <w:rPr>
                <w:rFonts w:ascii="Consolas" w:eastAsia="MingLiU" w:hAnsi="Consolas" w:cs="MingLiU"/>
                <w:bCs w:val="0"/>
                <w:color w:val="000000"/>
                <w:sz w:val="20"/>
                <w:szCs w:val="20"/>
                <w:lang w:eastAsia="zh-TW"/>
              </w:rPr>
              <w:t>);</w:t>
            </w:r>
            <w:r w:rsidRPr="003A4053">
              <w:rPr>
                <w:rFonts w:ascii="Consolas" w:eastAsia="MingLiU" w:hAnsi="Consolas" w:cs="MingLiU"/>
                <w:bCs w:val="0"/>
                <w:color w:val="000000"/>
                <w:sz w:val="20"/>
                <w:szCs w:val="20"/>
                <w:lang w:eastAsia="zh-TW"/>
              </w:rPr>
              <w:br/>
            </w:r>
            <w:proofErr w:type="spellStart"/>
            <w:r w:rsidRPr="003A4053">
              <w:rPr>
                <w:rFonts w:ascii="Consolas" w:eastAsia="MingLiU" w:hAnsi="Consolas" w:cs="MingLiU"/>
                <w:bCs w:val="0"/>
                <w:color w:val="000000"/>
                <w:sz w:val="20"/>
                <w:szCs w:val="20"/>
                <w:lang w:eastAsia="zh-TW"/>
              </w:rPr>
              <w:t>builder.expiration</w:t>
            </w:r>
            <w:proofErr w:type="spellEnd"/>
            <w:r w:rsidRPr="003A4053">
              <w:rPr>
                <w:rFonts w:ascii="Consolas" w:eastAsia="MingLiU" w:hAnsi="Consolas" w:cs="MingLiU"/>
                <w:bCs w:val="0"/>
                <w:color w:val="000000"/>
                <w:sz w:val="20"/>
                <w:szCs w:val="20"/>
                <w:lang w:eastAsia="zh-TW"/>
              </w:rPr>
              <w:t>(</w:t>
            </w:r>
            <w:r w:rsidRPr="003A4053">
              <w:rPr>
                <w:rFonts w:ascii="Consolas" w:eastAsia="MingLiU" w:hAnsi="Consolas" w:cs="MingLiU"/>
                <w:b/>
                <w:color w:val="008000"/>
                <w:sz w:val="20"/>
                <w:szCs w:val="20"/>
                <w:lang w:eastAsia="zh-TW"/>
              </w:rPr>
              <w:t>"6000"</w:t>
            </w:r>
            <w:r w:rsidRPr="003A4053">
              <w:rPr>
                <w:rFonts w:ascii="Consolas" w:eastAsia="MingLiU" w:hAnsi="Consolas" w:cs="MingLiU"/>
                <w:bCs w:val="0"/>
                <w:color w:val="000000"/>
                <w:sz w:val="20"/>
                <w:szCs w:val="20"/>
                <w:lang w:eastAsia="zh-TW"/>
              </w:rPr>
              <w:t>);</w:t>
            </w:r>
            <w:r w:rsidRPr="003A4053">
              <w:rPr>
                <w:rFonts w:ascii="Consolas" w:eastAsia="MingLiU" w:hAnsi="Consolas" w:cs="MingLiU"/>
                <w:bCs w:val="0"/>
                <w:color w:val="000000"/>
                <w:sz w:val="20"/>
                <w:szCs w:val="20"/>
                <w:lang w:eastAsia="zh-TW"/>
              </w:rPr>
              <w:br/>
            </w:r>
            <w:proofErr w:type="spellStart"/>
            <w:r w:rsidRPr="003A4053">
              <w:rPr>
                <w:rFonts w:ascii="Consolas" w:eastAsia="MingLiU" w:hAnsi="Consolas" w:cs="MingLiU"/>
                <w:bCs w:val="0"/>
                <w:color w:val="000000"/>
                <w:sz w:val="20"/>
                <w:szCs w:val="20"/>
                <w:lang w:eastAsia="zh-TW"/>
              </w:rPr>
              <w:t>AMQP.BasicProperties</w:t>
            </w:r>
            <w:proofErr w:type="spellEnd"/>
            <w:r w:rsidRPr="003A4053">
              <w:rPr>
                <w:rFonts w:ascii="Consolas" w:eastAsia="MingLiU" w:hAnsi="Consolas" w:cs="MingLiU"/>
                <w:bCs w:val="0"/>
                <w:color w:val="000000"/>
                <w:sz w:val="20"/>
                <w:szCs w:val="20"/>
                <w:lang w:eastAsia="zh-TW"/>
              </w:rPr>
              <w:t xml:space="preserve">  properties = </w:t>
            </w:r>
            <w:proofErr w:type="spellStart"/>
            <w:r w:rsidRPr="003A4053">
              <w:rPr>
                <w:rFonts w:ascii="Consolas" w:eastAsia="MingLiU" w:hAnsi="Consolas" w:cs="MingLiU"/>
                <w:bCs w:val="0"/>
                <w:color w:val="000000"/>
                <w:sz w:val="20"/>
                <w:szCs w:val="20"/>
                <w:lang w:eastAsia="zh-TW"/>
              </w:rPr>
              <w:t>builder.build</w:t>
            </w:r>
            <w:proofErr w:type="spellEnd"/>
            <w:r w:rsidRPr="003A4053">
              <w:rPr>
                <w:rFonts w:ascii="Consolas" w:eastAsia="MingLiU" w:hAnsi="Consolas" w:cs="MingLiU"/>
                <w:bCs w:val="0"/>
                <w:color w:val="000000"/>
                <w:sz w:val="20"/>
                <w:szCs w:val="20"/>
                <w:lang w:eastAsia="zh-TW"/>
              </w:rPr>
              <w:t>();</w:t>
            </w:r>
            <w:r w:rsidRPr="003A4053">
              <w:rPr>
                <w:rFonts w:ascii="Consolas" w:eastAsia="MingLiU" w:hAnsi="Consolas" w:cs="MingLiU"/>
                <w:bCs w:val="0"/>
                <w:color w:val="000000"/>
                <w:sz w:val="20"/>
                <w:szCs w:val="20"/>
                <w:lang w:eastAsia="zh-TW"/>
              </w:rPr>
              <w:br/>
            </w:r>
            <w:r w:rsidRPr="003A4053">
              <w:rPr>
                <w:rFonts w:ascii="Consolas" w:eastAsia="MingLiU" w:hAnsi="Consolas" w:cs="MingLiU"/>
                <w:bCs w:val="0"/>
                <w:color w:val="000000"/>
                <w:sz w:val="20"/>
                <w:szCs w:val="20"/>
                <w:lang w:eastAsia="zh-TW"/>
              </w:rPr>
              <w:br/>
              <w:t>channel.basicPublish(</w:t>
            </w:r>
            <w:r w:rsidRPr="003A4053">
              <w:rPr>
                <w:rFonts w:ascii="Consolas" w:eastAsia="MingLiU" w:hAnsi="Consolas" w:cs="MingLiU"/>
                <w:b/>
                <w:color w:val="660E7A"/>
                <w:sz w:val="20"/>
                <w:szCs w:val="20"/>
                <w:lang w:eastAsia="zh-TW"/>
              </w:rPr>
              <w:t>exchangeName</w:t>
            </w:r>
            <w:r w:rsidRPr="003A4053">
              <w:rPr>
                <w:rFonts w:ascii="Consolas" w:eastAsia="MingLiU" w:hAnsi="Consolas" w:cs="MingLiU"/>
                <w:bCs w:val="0"/>
                <w:color w:val="000000"/>
                <w:sz w:val="20"/>
                <w:szCs w:val="20"/>
                <w:lang w:eastAsia="zh-TW"/>
              </w:rPr>
              <w:t>,routingKey,mandatory,properties,</w:t>
            </w:r>
            <w:r w:rsidRPr="003A4053">
              <w:rPr>
                <w:rFonts w:ascii="Consolas" w:eastAsia="MingLiU" w:hAnsi="Consolas" w:cs="MingLiU"/>
                <w:b/>
                <w:color w:val="008000"/>
                <w:sz w:val="20"/>
                <w:szCs w:val="20"/>
                <w:lang w:eastAsia="zh-TW"/>
              </w:rPr>
              <w:t>"ttlTestMessage"</w:t>
            </w:r>
            <w:r w:rsidRPr="003A4053">
              <w:rPr>
                <w:rFonts w:ascii="Consolas" w:eastAsia="MingLiU" w:hAnsi="Consolas" w:cs="MingLiU"/>
                <w:bCs w:val="0"/>
                <w:color w:val="000000"/>
                <w:sz w:val="20"/>
                <w:szCs w:val="20"/>
                <w:lang w:eastAsia="zh-TW"/>
              </w:rPr>
              <w:t>.getBytes());</w:t>
            </w:r>
          </w:p>
        </w:tc>
      </w:tr>
    </w:tbl>
    <w:p w14:paraId="6413BAFB" w14:textId="77777777" w:rsidR="003A4053" w:rsidRPr="003A4053" w:rsidRDefault="003A4053" w:rsidP="008E04F8">
      <w:pPr>
        <w:ind w:firstLineChars="0" w:firstLine="0"/>
      </w:pPr>
    </w:p>
    <w:p w14:paraId="60A05B55" w14:textId="155B0BA9" w:rsidR="0053550F" w:rsidRPr="0053550F" w:rsidRDefault="0053550F" w:rsidP="0053550F">
      <w:pPr>
        <w:pStyle w:val="2"/>
      </w:pPr>
      <w:r>
        <w:rPr>
          <w:rFonts w:hint="eastAsia"/>
        </w:rPr>
        <w:t>死信队列</w:t>
      </w:r>
    </w:p>
    <w:p w14:paraId="308EF497" w14:textId="14336627" w:rsidR="007C41A1" w:rsidRDefault="008E04F8" w:rsidP="008E04F8">
      <w:pPr>
        <w:pStyle w:val="3"/>
        <w:numPr>
          <w:ilvl w:val="0"/>
          <w:numId w:val="0"/>
        </w:numPr>
        <w:ind w:left="420"/>
      </w:pPr>
      <w:r w:rsidRPr="008E04F8">
        <w:rPr>
          <w:rFonts w:hint="eastAsia"/>
        </w:rPr>
        <w:t>死信队列</w:t>
      </w:r>
    </w:p>
    <w:p w14:paraId="12E2966D" w14:textId="4DF8C3A1" w:rsidR="008E04F8" w:rsidRPr="008E04F8" w:rsidRDefault="008E04F8" w:rsidP="008E04F8">
      <w:pPr>
        <w:ind w:firstLine="420"/>
      </w:pPr>
      <w:r w:rsidRPr="008E04F8">
        <w:t>DLX, Dead-Letter-Exchange</w:t>
      </w:r>
      <w:r w:rsidRPr="008E04F8">
        <w:t>。利用</w:t>
      </w:r>
      <w:r w:rsidRPr="008E04F8">
        <w:t xml:space="preserve">DLX, </w:t>
      </w:r>
      <w:r w:rsidRPr="008E04F8">
        <w:t>当消息在一个队列中变成死信（</w:t>
      </w:r>
      <w:r w:rsidRPr="008E04F8">
        <w:t>dead message</w:t>
      </w:r>
      <w:r w:rsidRPr="008E04F8">
        <w:t>）之后，它能被重新</w:t>
      </w:r>
      <w:r w:rsidRPr="008E04F8">
        <w:t>publish</w:t>
      </w:r>
      <w:r w:rsidRPr="008E04F8">
        <w:t>到另一个</w:t>
      </w:r>
      <w:r w:rsidRPr="008E04F8">
        <w:t>Exchange</w:t>
      </w:r>
      <w:r w:rsidRPr="008E04F8">
        <w:t>，这个</w:t>
      </w:r>
      <w:r w:rsidRPr="008E04F8">
        <w:t>Exchange</w:t>
      </w:r>
      <w:r w:rsidRPr="008E04F8">
        <w:t>就是</w:t>
      </w:r>
      <w:r w:rsidRPr="008E04F8">
        <w:t>DLX</w:t>
      </w:r>
      <w:r w:rsidRPr="008E04F8">
        <w:t>。消息变成死信一向有一下几种情况：</w:t>
      </w:r>
    </w:p>
    <w:p w14:paraId="33D2D143" w14:textId="77777777" w:rsidR="008E04F8" w:rsidRDefault="008E04F8" w:rsidP="00320B1B">
      <w:pPr>
        <w:ind w:left="420" w:firstLine="420"/>
      </w:pPr>
      <w:r>
        <w:rPr>
          <w:rFonts w:hint="eastAsia"/>
        </w:rPr>
        <w:t>消息被拒绝（</w:t>
      </w:r>
      <w:proofErr w:type="spellStart"/>
      <w:r>
        <w:t>basic.reject</w:t>
      </w:r>
      <w:proofErr w:type="spellEnd"/>
      <w:r>
        <w:t xml:space="preserve">/ </w:t>
      </w:r>
      <w:proofErr w:type="spellStart"/>
      <w:r>
        <w:t>basic.nack</w:t>
      </w:r>
      <w:proofErr w:type="spellEnd"/>
      <w:r>
        <w:t>）并且</w:t>
      </w:r>
      <w:r>
        <w:t>requeue=false</w:t>
      </w:r>
    </w:p>
    <w:p w14:paraId="39B2D813" w14:textId="77777777" w:rsidR="008E04F8" w:rsidRDefault="008E04F8" w:rsidP="00320B1B">
      <w:pPr>
        <w:ind w:left="420" w:firstLine="420"/>
      </w:pPr>
      <w:r>
        <w:rPr>
          <w:rFonts w:hint="eastAsia"/>
        </w:rPr>
        <w:t>消息</w:t>
      </w:r>
      <w:r>
        <w:t>TTL</w:t>
      </w:r>
      <w:r>
        <w:t>过期（参考：</w:t>
      </w:r>
      <w:r>
        <w:t>RabbitMQ</w:t>
      </w:r>
      <w:r>
        <w:t>之</w:t>
      </w:r>
      <w:r>
        <w:t>TTL</w:t>
      </w:r>
      <w:r>
        <w:t>（</w:t>
      </w:r>
      <w:r>
        <w:t xml:space="preserve">Time-To-Live </w:t>
      </w:r>
      <w:r>
        <w:t>过期时间））</w:t>
      </w:r>
    </w:p>
    <w:p w14:paraId="1C140586" w14:textId="1D18177D" w:rsidR="007C41A1" w:rsidRPr="007C41A1" w:rsidRDefault="008E04F8" w:rsidP="00320B1B">
      <w:pPr>
        <w:ind w:left="420" w:firstLine="420"/>
      </w:pPr>
      <w:r>
        <w:rPr>
          <w:rFonts w:hint="eastAsia"/>
        </w:rPr>
        <w:t>队列达到最大长度</w:t>
      </w:r>
    </w:p>
    <w:p w14:paraId="77BC1EC6" w14:textId="1CF6193F" w:rsidR="00B53E3F" w:rsidRDefault="00ED4F46" w:rsidP="00B53E3F">
      <w:pPr>
        <w:ind w:firstLine="420"/>
      </w:pPr>
      <w:r w:rsidRPr="00ED4F46">
        <w:t>DLX</w:t>
      </w:r>
      <w:r w:rsidRPr="00ED4F46">
        <w:t>也是一个正常的</w:t>
      </w:r>
      <w:r w:rsidRPr="00ED4F46">
        <w:t>Exchange</w:t>
      </w:r>
      <w:r w:rsidRPr="00ED4F46">
        <w:t>，和一般的</w:t>
      </w:r>
      <w:r w:rsidRPr="00ED4F46">
        <w:t>Exchange</w:t>
      </w:r>
      <w:r w:rsidRPr="00ED4F46">
        <w:t>没有区别，它能在任何的队列上被指定，实际上就是设置某个队列的属性，当这个队列中有死信时，</w:t>
      </w:r>
      <w:r w:rsidRPr="00ED4F46">
        <w:t>RabbitMQ</w:t>
      </w:r>
      <w:r w:rsidRPr="00ED4F46">
        <w:t>就会自动的将这个消息重新发布到设置的</w:t>
      </w:r>
      <w:r w:rsidRPr="00ED4F46">
        <w:t>Exchange</w:t>
      </w:r>
      <w:r w:rsidRPr="00ED4F46">
        <w:t>上去，进而被路由到另一个队列，可以监听这个队列中消息做相应的处理，这个特性可以弥补</w:t>
      </w:r>
      <w:r w:rsidRPr="00ED4F46">
        <w:t>RabbitMQ 3.0</w:t>
      </w:r>
      <w:r w:rsidRPr="00ED4F46">
        <w:t>以前支持的</w:t>
      </w:r>
      <w:r w:rsidRPr="00ED4F46">
        <w:t>immediate</w:t>
      </w:r>
      <w:r w:rsidRPr="00ED4F46">
        <w:t>参数（可以参考</w:t>
      </w:r>
      <w:r w:rsidRPr="00ED4F46">
        <w:t>RabbitMQ</w:t>
      </w:r>
      <w:r w:rsidRPr="00ED4F46">
        <w:t>之</w:t>
      </w:r>
      <w:r w:rsidRPr="00ED4F46">
        <w:t>mandatory</w:t>
      </w:r>
      <w:r w:rsidRPr="00ED4F46">
        <w:t>和</w:t>
      </w:r>
      <w:r w:rsidRPr="00ED4F46">
        <w:t>immediate</w:t>
      </w:r>
      <w:r w:rsidRPr="00ED4F46">
        <w:t>）的功能。</w:t>
      </w:r>
    </w:p>
    <w:p w14:paraId="4007FF9C" w14:textId="03DD756A" w:rsidR="00304472" w:rsidRPr="00304472" w:rsidRDefault="00304472" w:rsidP="00304472">
      <w:pPr>
        <w:pStyle w:val="3"/>
        <w:ind w:firstLine="420"/>
      </w:pPr>
      <w:r>
        <w:rPr>
          <w:rFonts w:hint="eastAsia"/>
        </w:rPr>
        <w:t>配置</w:t>
      </w:r>
    </w:p>
    <w:p w14:paraId="60F4B11C" w14:textId="1A4A6755" w:rsidR="000439CB" w:rsidRDefault="000439CB" w:rsidP="000439CB">
      <w:pPr>
        <w:ind w:firstLine="420"/>
      </w:pPr>
      <w:r w:rsidRPr="000439CB">
        <w:rPr>
          <w:rFonts w:hint="eastAsia"/>
        </w:rPr>
        <w:t>核心代码实现：通过在</w:t>
      </w:r>
      <w:proofErr w:type="spellStart"/>
      <w:r w:rsidRPr="000439CB">
        <w:t>queueDeclare</w:t>
      </w:r>
      <w:proofErr w:type="spellEnd"/>
      <w:r w:rsidRPr="000439CB">
        <w:t>方法中加入</w:t>
      </w:r>
      <w:r w:rsidRPr="000439CB">
        <w:t>“x-dead-letter-exchange”</w:t>
      </w:r>
      <w:r w:rsidRPr="000439CB">
        <w:t>实现。</w:t>
      </w:r>
    </w:p>
    <w:tbl>
      <w:tblPr>
        <w:tblStyle w:val="ab"/>
        <w:tblW w:w="0" w:type="auto"/>
        <w:tblLook w:val="04A0" w:firstRow="1" w:lastRow="0" w:firstColumn="1" w:lastColumn="0" w:noHBand="0" w:noVBand="1"/>
      </w:tblPr>
      <w:tblGrid>
        <w:gridCol w:w="8296"/>
      </w:tblGrid>
      <w:tr w:rsidR="00CE63C4" w14:paraId="3AE62895" w14:textId="77777777" w:rsidTr="00CE63C4">
        <w:tc>
          <w:tcPr>
            <w:tcW w:w="8296" w:type="dxa"/>
          </w:tcPr>
          <w:p w14:paraId="2A3A3F13" w14:textId="1E9D372F" w:rsidR="00CE63C4" w:rsidRDefault="00CE63C4" w:rsidP="00FF0DBA">
            <w:pPr>
              <w:ind w:firstLineChars="0" w:firstLine="0"/>
              <w:rPr>
                <w:rFonts w:hint="eastAsia"/>
              </w:rPr>
            </w:pPr>
            <w:proofErr w:type="spellStart"/>
            <w:proofErr w:type="gramStart"/>
            <w:r>
              <w:t>channel.exchangeDeclare</w:t>
            </w:r>
            <w:proofErr w:type="spellEnd"/>
            <w:proofErr w:type="gramEnd"/>
            <w:r>
              <w:t>("some.exchange.name", "direct");</w:t>
            </w:r>
          </w:p>
          <w:p w14:paraId="179292F9" w14:textId="77777777" w:rsidR="00CE63C4" w:rsidRDefault="00CE63C4" w:rsidP="00CE63C4">
            <w:pPr>
              <w:ind w:firstLineChars="0" w:firstLine="0"/>
            </w:pPr>
            <w:r>
              <w:t xml:space="preserve">Map&lt;String, Object&gt; </w:t>
            </w:r>
            <w:proofErr w:type="spellStart"/>
            <w:r>
              <w:t>args</w:t>
            </w:r>
            <w:proofErr w:type="spellEnd"/>
            <w:r>
              <w:t xml:space="preserve"> = new HashMap&lt;String, Object</w:t>
            </w:r>
            <w:proofErr w:type="gramStart"/>
            <w:r>
              <w:t>&gt;(</w:t>
            </w:r>
            <w:proofErr w:type="gramEnd"/>
            <w:r>
              <w:t>);</w:t>
            </w:r>
          </w:p>
          <w:p w14:paraId="6D1D107A" w14:textId="77777777" w:rsidR="00CE63C4" w:rsidRDefault="00CE63C4" w:rsidP="00CE63C4">
            <w:pPr>
              <w:ind w:firstLineChars="0" w:firstLine="0"/>
            </w:pPr>
            <w:proofErr w:type="spellStart"/>
            <w:proofErr w:type="gramStart"/>
            <w:r>
              <w:t>args.put</w:t>
            </w:r>
            <w:proofErr w:type="spellEnd"/>
            <w:r>
              <w:t>(</w:t>
            </w:r>
            <w:proofErr w:type="gramEnd"/>
            <w:r>
              <w:t>"x-dead-letter-exchange", "some.exchange.name");</w:t>
            </w:r>
          </w:p>
          <w:p w14:paraId="4DE08F4C" w14:textId="0F0E171A" w:rsidR="00CE63C4" w:rsidRDefault="00CE63C4" w:rsidP="00CE63C4">
            <w:pPr>
              <w:ind w:firstLineChars="0" w:firstLine="0"/>
            </w:pPr>
            <w:proofErr w:type="spellStart"/>
            <w:proofErr w:type="gramStart"/>
            <w:r>
              <w:t>channel.queueDeclare</w:t>
            </w:r>
            <w:proofErr w:type="spellEnd"/>
            <w:proofErr w:type="gramEnd"/>
            <w:r>
              <w:t>("</w:t>
            </w:r>
            <w:proofErr w:type="spellStart"/>
            <w:r>
              <w:t>myqueue</w:t>
            </w:r>
            <w:proofErr w:type="spellEnd"/>
            <w:r>
              <w:t xml:space="preserve">", false, false, false, </w:t>
            </w:r>
            <w:proofErr w:type="spellStart"/>
            <w:r>
              <w:t>args</w:t>
            </w:r>
            <w:proofErr w:type="spellEnd"/>
            <w:r>
              <w:t>);</w:t>
            </w:r>
          </w:p>
        </w:tc>
      </w:tr>
    </w:tbl>
    <w:p w14:paraId="0F2ABFD0" w14:textId="77777777" w:rsidR="00604164" w:rsidRPr="00604164" w:rsidRDefault="00604164" w:rsidP="00604164">
      <w:pPr>
        <w:ind w:firstLine="420"/>
      </w:pPr>
      <w:r w:rsidRPr="00604164">
        <w:rPr>
          <w:rFonts w:hint="eastAsia"/>
        </w:rPr>
        <w:t>你也可以为这个</w:t>
      </w:r>
      <w:r w:rsidRPr="00604164">
        <w:t>DLX</w:t>
      </w:r>
      <w:r w:rsidRPr="00604164">
        <w:t>指定</w:t>
      </w:r>
      <w:r w:rsidRPr="00604164">
        <w:t>routing key</w:t>
      </w:r>
      <w:r w:rsidRPr="00604164">
        <w:t>，如果没有特殊指定，则使用原队列的</w:t>
      </w:r>
      <w:r w:rsidRPr="00604164">
        <w:t>routing key</w:t>
      </w:r>
    </w:p>
    <w:p w14:paraId="336AF5E1" w14:textId="1E3D91B8" w:rsidR="00CE63C4" w:rsidRPr="00604164" w:rsidRDefault="00604164" w:rsidP="000439CB">
      <w:pPr>
        <w:ind w:firstLine="420"/>
      </w:pPr>
      <w:proofErr w:type="spellStart"/>
      <w:proofErr w:type="gramStart"/>
      <w:r w:rsidRPr="00604164">
        <w:t>args.put</w:t>
      </w:r>
      <w:proofErr w:type="spellEnd"/>
      <w:r w:rsidRPr="00604164">
        <w:t>(</w:t>
      </w:r>
      <w:proofErr w:type="gramEnd"/>
      <w:r w:rsidRPr="00604164">
        <w:t>"x-dead-letter-routing-key", "some-routing-key");</w:t>
      </w:r>
    </w:p>
    <w:p w14:paraId="18C18675" w14:textId="30FF7190" w:rsidR="000F379C" w:rsidRDefault="00FE7314" w:rsidP="00526D4F">
      <w:pPr>
        <w:ind w:firstLineChars="0" w:firstLine="0"/>
      </w:pPr>
      <w:r>
        <w:tab/>
      </w:r>
    </w:p>
    <w:p w14:paraId="52B47B60" w14:textId="13E1D3E0" w:rsidR="00FE7314" w:rsidRDefault="00FE7314" w:rsidP="00526D4F">
      <w:pPr>
        <w:ind w:firstLineChars="0" w:firstLine="0"/>
      </w:pPr>
      <w:r>
        <w:rPr>
          <w:rFonts w:hint="eastAsia"/>
        </w:rPr>
        <w:t>命令配置</w:t>
      </w:r>
      <w:r>
        <w:rPr>
          <w:rFonts w:hint="eastAsia"/>
        </w:rPr>
        <w:t>:</w:t>
      </w:r>
      <w:r w:rsidRPr="00FE7314">
        <w:t xml:space="preserve"> </w:t>
      </w:r>
      <w:proofErr w:type="spellStart"/>
      <w:r w:rsidRPr="00FE7314">
        <w:t>rabbitmqctl</w:t>
      </w:r>
      <w:proofErr w:type="spellEnd"/>
      <w:r w:rsidRPr="00FE7314">
        <w:t xml:space="preserve"> </w:t>
      </w:r>
      <w:proofErr w:type="spellStart"/>
      <w:r w:rsidRPr="00FE7314">
        <w:t>set_policy</w:t>
      </w:r>
      <w:proofErr w:type="spellEnd"/>
      <w:r w:rsidRPr="00FE7314">
        <w:t xml:space="preserve"> DLX </w:t>
      </w:r>
      <w:proofErr w:type="gramStart"/>
      <w:r w:rsidRPr="00FE7314">
        <w:t>".*</w:t>
      </w:r>
      <w:proofErr w:type="gramEnd"/>
      <w:r w:rsidRPr="00FE7314">
        <w:t>" '{"</w:t>
      </w:r>
      <w:proofErr w:type="spellStart"/>
      <w:r w:rsidRPr="00FE7314">
        <w:t>dead-letter-exchange":"my-dlx</w:t>
      </w:r>
      <w:proofErr w:type="spellEnd"/>
      <w:r w:rsidRPr="00FE7314">
        <w:t>"}' --apply-to queues</w:t>
      </w:r>
    </w:p>
    <w:p w14:paraId="5989EC13" w14:textId="199A0355" w:rsidR="00FE7314" w:rsidRDefault="00FE7314" w:rsidP="00526D4F">
      <w:pPr>
        <w:ind w:firstLineChars="0" w:firstLine="0"/>
      </w:pPr>
      <w:r w:rsidRPr="00FE7314">
        <w:rPr>
          <w:rFonts w:hint="eastAsia"/>
        </w:rPr>
        <w:t>修改</w:t>
      </w:r>
      <w:r w:rsidRPr="00FE7314">
        <w:t>RabbitMQ</w:t>
      </w:r>
      <w:r w:rsidRPr="00FE7314">
        <w:t>之</w:t>
      </w:r>
      <w:r w:rsidRPr="00FE7314">
        <w:t>TTL</w:t>
      </w:r>
      <w:r w:rsidRPr="00FE7314">
        <w:t>（</w:t>
      </w:r>
      <w:r w:rsidRPr="00FE7314">
        <w:t xml:space="preserve">Time-To-Live </w:t>
      </w:r>
      <w:r w:rsidRPr="00FE7314">
        <w:t>过期时间）中的例子：</w:t>
      </w:r>
    </w:p>
    <w:tbl>
      <w:tblPr>
        <w:tblStyle w:val="ab"/>
        <w:tblW w:w="0" w:type="auto"/>
        <w:tblLook w:val="04A0" w:firstRow="1" w:lastRow="0" w:firstColumn="1" w:lastColumn="0" w:noHBand="0" w:noVBand="1"/>
      </w:tblPr>
      <w:tblGrid>
        <w:gridCol w:w="8296"/>
      </w:tblGrid>
      <w:tr w:rsidR="00FE7314" w14:paraId="60EA6CF3" w14:textId="77777777" w:rsidTr="00FE7314">
        <w:tc>
          <w:tcPr>
            <w:tcW w:w="8296" w:type="dxa"/>
          </w:tcPr>
          <w:p w14:paraId="70809412" w14:textId="77777777" w:rsidR="00FE7314" w:rsidRPr="00FE7314" w:rsidRDefault="00FE7314" w:rsidP="00FE73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FE7314">
              <w:rPr>
                <w:rFonts w:ascii="Consolas" w:eastAsia="MingLiU" w:hAnsi="Consolas" w:cs="MingLiU"/>
                <w:b/>
                <w:color w:val="000080"/>
                <w:sz w:val="20"/>
                <w:szCs w:val="20"/>
                <w:lang w:eastAsia="zh-TW"/>
              </w:rPr>
              <w:lastRenderedPageBreak/>
              <w:t xml:space="preserve">public static void </w:t>
            </w:r>
            <w:proofErr w:type="spellStart"/>
            <w:r w:rsidRPr="00FE7314">
              <w:rPr>
                <w:rFonts w:ascii="Consolas" w:eastAsia="MingLiU" w:hAnsi="Consolas" w:cs="MingLiU"/>
                <w:bCs w:val="0"/>
                <w:color w:val="000000"/>
                <w:sz w:val="20"/>
                <w:szCs w:val="20"/>
                <w:lang w:eastAsia="zh-TW"/>
              </w:rPr>
              <w:t>createQueue</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r w:rsidRPr="00FE7314">
              <w:rPr>
                <w:rFonts w:ascii="Consolas" w:eastAsia="MingLiU" w:hAnsi="Consolas" w:cs="MingLiU"/>
                <w:b/>
                <w:color w:val="000080"/>
                <w:sz w:val="20"/>
                <w:szCs w:val="20"/>
                <w:lang w:eastAsia="zh-TW"/>
              </w:rPr>
              <w:t xml:space="preserve">try </w:t>
            </w:r>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ConnectionFactory</w:t>
            </w:r>
            <w:proofErr w:type="spellEnd"/>
            <w:r w:rsidRPr="00FE7314">
              <w:rPr>
                <w:rFonts w:ascii="Consolas" w:eastAsia="MingLiU" w:hAnsi="Consolas" w:cs="MingLiU"/>
                <w:bCs w:val="0"/>
                <w:color w:val="000000"/>
                <w:sz w:val="20"/>
                <w:szCs w:val="20"/>
                <w:lang w:eastAsia="zh-TW"/>
              </w:rPr>
              <w:t xml:space="preserve"> factory = </w:t>
            </w:r>
            <w:r w:rsidRPr="00FE7314">
              <w:rPr>
                <w:rFonts w:ascii="Consolas" w:eastAsia="MingLiU" w:hAnsi="Consolas" w:cs="MingLiU"/>
                <w:b/>
                <w:color w:val="000080"/>
                <w:sz w:val="20"/>
                <w:szCs w:val="20"/>
                <w:lang w:eastAsia="zh-TW"/>
              </w:rPr>
              <w:t xml:space="preserve">new </w:t>
            </w:r>
            <w:proofErr w:type="spellStart"/>
            <w:r w:rsidRPr="00FE7314">
              <w:rPr>
                <w:rFonts w:ascii="Consolas" w:eastAsia="MingLiU" w:hAnsi="Consolas" w:cs="MingLiU"/>
                <w:bCs w:val="0"/>
                <w:color w:val="000000"/>
                <w:sz w:val="20"/>
                <w:szCs w:val="20"/>
                <w:lang w:eastAsia="zh-TW"/>
              </w:rPr>
              <w:t>ConnectionFactory</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factory.setHost</w:t>
            </w:r>
            <w:proofErr w:type="spellEnd"/>
            <w:r w:rsidRPr="00FE7314">
              <w:rPr>
                <w:rFonts w:ascii="Consolas" w:eastAsia="MingLiU" w:hAnsi="Consolas" w:cs="MingLiU"/>
                <w:bCs w:val="0"/>
                <w:color w:val="000000"/>
                <w:sz w:val="20"/>
                <w:szCs w:val="20"/>
                <w:lang w:eastAsia="zh-TW"/>
              </w:rPr>
              <w:t>(</w:t>
            </w:r>
            <w:proofErr w:type="spellStart"/>
            <w:r w:rsidRPr="00FE7314">
              <w:rPr>
                <w:rFonts w:ascii="Consolas" w:eastAsia="MingLiU" w:hAnsi="Consolas" w:cs="MingLiU"/>
                <w:bCs w:val="0"/>
                <w:color w:val="000000"/>
                <w:sz w:val="20"/>
                <w:szCs w:val="20"/>
                <w:lang w:eastAsia="zh-TW"/>
              </w:rPr>
              <w:t>ip</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factory.setPort</w:t>
            </w:r>
            <w:proofErr w:type="spellEnd"/>
            <w:r w:rsidRPr="00FE7314">
              <w:rPr>
                <w:rFonts w:ascii="Consolas" w:eastAsia="MingLiU" w:hAnsi="Consolas" w:cs="MingLiU"/>
                <w:bCs w:val="0"/>
                <w:color w:val="000000"/>
                <w:sz w:val="20"/>
                <w:szCs w:val="20"/>
                <w:lang w:eastAsia="zh-TW"/>
              </w:rPr>
              <w:t>(port);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factory.setUsername</w:t>
            </w:r>
            <w:proofErr w:type="spellEnd"/>
            <w:r w:rsidRPr="00FE7314">
              <w:rPr>
                <w:rFonts w:ascii="Consolas" w:eastAsia="MingLiU" w:hAnsi="Consolas" w:cs="MingLiU"/>
                <w:bCs w:val="0"/>
                <w:color w:val="000000"/>
                <w:sz w:val="20"/>
                <w:szCs w:val="20"/>
                <w:lang w:eastAsia="zh-TW"/>
              </w:rPr>
              <w:t>(username);</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factory.setPassword</w:t>
            </w:r>
            <w:proofErr w:type="spellEnd"/>
            <w:r w:rsidRPr="00FE7314">
              <w:rPr>
                <w:rFonts w:ascii="Consolas" w:eastAsia="MingLiU" w:hAnsi="Consolas" w:cs="MingLiU"/>
                <w:bCs w:val="0"/>
                <w:color w:val="000000"/>
                <w:sz w:val="20"/>
                <w:szCs w:val="20"/>
                <w:lang w:eastAsia="zh-TW"/>
              </w:rPr>
              <w:t>(password);</w:t>
            </w:r>
            <w:r w:rsidRPr="00FE7314">
              <w:rPr>
                <w:rFonts w:ascii="Consolas" w:eastAsia="MingLiU" w:hAnsi="Consolas" w:cs="MingLiU"/>
                <w:bCs w:val="0"/>
                <w:color w:val="000000"/>
                <w:sz w:val="20"/>
                <w:szCs w:val="20"/>
                <w:lang w:eastAsia="zh-TW"/>
              </w:rPr>
              <w:br/>
            </w:r>
            <w:r w:rsidRPr="00FE7314">
              <w:rPr>
                <w:rFonts w:ascii="Consolas" w:eastAsia="MingLiU" w:hAnsi="Consolas" w:cs="MingLiU"/>
                <w:bCs w:val="0"/>
                <w:color w:val="000000"/>
                <w:sz w:val="20"/>
                <w:szCs w:val="20"/>
                <w:lang w:eastAsia="zh-TW"/>
              </w:rPr>
              <w:br/>
              <w:t xml:space="preserve">        Connection </w:t>
            </w:r>
            <w:proofErr w:type="spellStart"/>
            <w:r w:rsidRPr="00FE7314">
              <w:rPr>
                <w:rFonts w:ascii="Consolas" w:eastAsia="MingLiU" w:hAnsi="Consolas" w:cs="MingLiU"/>
                <w:bCs w:val="0"/>
                <w:color w:val="000000"/>
                <w:sz w:val="20"/>
                <w:szCs w:val="20"/>
                <w:lang w:eastAsia="zh-TW"/>
              </w:rPr>
              <w:t>connection</w:t>
            </w:r>
            <w:proofErr w:type="spellEnd"/>
            <w:r w:rsidRPr="00FE7314">
              <w:rPr>
                <w:rFonts w:ascii="Consolas" w:eastAsia="MingLiU" w:hAnsi="Consolas" w:cs="MingLiU"/>
                <w:bCs w:val="0"/>
                <w:color w:val="000000"/>
                <w:sz w:val="20"/>
                <w:szCs w:val="20"/>
                <w:lang w:eastAsia="zh-TW"/>
              </w:rPr>
              <w:t xml:space="preserve"> = </w:t>
            </w:r>
            <w:proofErr w:type="spellStart"/>
            <w:r w:rsidRPr="00FE7314">
              <w:rPr>
                <w:rFonts w:ascii="Consolas" w:eastAsia="MingLiU" w:hAnsi="Consolas" w:cs="MingLiU"/>
                <w:bCs w:val="0"/>
                <w:color w:val="000000"/>
                <w:sz w:val="20"/>
                <w:szCs w:val="20"/>
                <w:lang w:eastAsia="zh-TW"/>
              </w:rPr>
              <w:t>factory.newConnection</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Channel </w:t>
            </w:r>
            <w:proofErr w:type="spellStart"/>
            <w:r w:rsidRPr="00FE7314">
              <w:rPr>
                <w:rFonts w:ascii="Consolas" w:eastAsia="MingLiU" w:hAnsi="Consolas" w:cs="MingLiU"/>
                <w:bCs w:val="0"/>
                <w:color w:val="000000"/>
                <w:sz w:val="20"/>
                <w:szCs w:val="20"/>
                <w:lang w:eastAsia="zh-TW"/>
              </w:rPr>
              <w:t>channel</w:t>
            </w:r>
            <w:proofErr w:type="spellEnd"/>
            <w:r w:rsidRPr="00FE7314">
              <w:rPr>
                <w:rFonts w:ascii="Consolas" w:eastAsia="MingLiU" w:hAnsi="Consolas" w:cs="MingLiU"/>
                <w:bCs w:val="0"/>
                <w:color w:val="000000"/>
                <w:sz w:val="20"/>
                <w:szCs w:val="20"/>
                <w:lang w:eastAsia="zh-TW"/>
              </w:rPr>
              <w:t xml:space="preserve"> = </w:t>
            </w:r>
            <w:proofErr w:type="spellStart"/>
            <w:r w:rsidRPr="00FE7314">
              <w:rPr>
                <w:rFonts w:ascii="Consolas" w:eastAsia="MingLiU" w:hAnsi="Consolas" w:cs="MingLiU"/>
                <w:bCs w:val="0"/>
                <w:color w:val="000000"/>
                <w:sz w:val="20"/>
                <w:szCs w:val="20"/>
                <w:lang w:eastAsia="zh-TW"/>
              </w:rPr>
              <w:t>connection.createChannel</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r>
            <w:r w:rsidRPr="00FE7314">
              <w:rPr>
                <w:rFonts w:ascii="Consolas" w:eastAsia="MingLiU" w:hAnsi="Consolas" w:cs="MingLiU"/>
                <w:bCs w:val="0"/>
                <w:color w:val="000000"/>
                <w:sz w:val="20"/>
                <w:szCs w:val="20"/>
                <w:lang w:eastAsia="zh-TW"/>
              </w:rPr>
              <w:br/>
              <w:t xml:space="preserve">        Map&lt;String, Object&gt; </w:t>
            </w:r>
            <w:proofErr w:type="spellStart"/>
            <w:r w:rsidRPr="00FE7314">
              <w:rPr>
                <w:rFonts w:ascii="Consolas" w:eastAsia="MingLiU" w:hAnsi="Consolas" w:cs="MingLiU"/>
                <w:bCs w:val="0"/>
                <w:color w:val="000000"/>
                <w:sz w:val="20"/>
                <w:szCs w:val="20"/>
                <w:lang w:eastAsia="zh-TW"/>
              </w:rPr>
              <w:t>argss</w:t>
            </w:r>
            <w:proofErr w:type="spellEnd"/>
            <w:r w:rsidRPr="00FE7314">
              <w:rPr>
                <w:rFonts w:ascii="Consolas" w:eastAsia="MingLiU" w:hAnsi="Consolas" w:cs="MingLiU"/>
                <w:bCs w:val="0"/>
                <w:color w:val="000000"/>
                <w:sz w:val="20"/>
                <w:szCs w:val="20"/>
                <w:lang w:eastAsia="zh-TW"/>
              </w:rPr>
              <w:t xml:space="preserve"> = </w:t>
            </w:r>
            <w:r w:rsidRPr="00FE7314">
              <w:rPr>
                <w:rFonts w:ascii="Consolas" w:eastAsia="MingLiU" w:hAnsi="Consolas" w:cs="MingLiU"/>
                <w:b/>
                <w:color w:val="000080"/>
                <w:sz w:val="20"/>
                <w:szCs w:val="20"/>
                <w:lang w:eastAsia="zh-TW"/>
              </w:rPr>
              <w:t xml:space="preserve">new </w:t>
            </w:r>
            <w:r w:rsidRPr="00FE7314">
              <w:rPr>
                <w:rFonts w:ascii="Consolas" w:eastAsia="MingLiU" w:hAnsi="Consolas" w:cs="MingLiU"/>
                <w:bCs w:val="0"/>
                <w:color w:val="000000"/>
                <w:sz w:val="20"/>
                <w:szCs w:val="20"/>
                <w:lang w:eastAsia="zh-TW"/>
              </w:rPr>
              <w:t>HashMap&lt;String, Object&gt;();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argss.put</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
                <w:color w:val="008000"/>
                <w:sz w:val="20"/>
                <w:szCs w:val="20"/>
                <w:lang w:eastAsia="zh-TW"/>
              </w:rPr>
              <w:t>"</w:t>
            </w:r>
            <w:proofErr w:type="spellStart"/>
            <w:r w:rsidRPr="00FE7314">
              <w:rPr>
                <w:rFonts w:ascii="Consolas" w:eastAsia="MingLiU" w:hAnsi="Consolas" w:cs="MingLiU"/>
                <w:b/>
                <w:color w:val="008000"/>
                <w:sz w:val="20"/>
                <w:szCs w:val="20"/>
                <w:lang w:eastAsia="zh-TW"/>
              </w:rPr>
              <w:t>vhost</w:t>
            </w:r>
            <w:proofErr w:type="spellEnd"/>
            <w:r w:rsidRPr="00FE7314">
              <w:rPr>
                <w:rFonts w:ascii="Consolas" w:eastAsia="MingLiU" w:hAnsi="Consolas" w:cs="MingLiU"/>
                <w:b/>
                <w:color w:val="008000"/>
                <w:sz w:val="20"/>
                <w:szCs w:val="20"/>
                <w:lang w:eastAsia="zh-TW"/>
              </w:rPr>
              <w:t>"</w:t>
            </w:r>
            <w:r w:rsidRPr="00FE7314">
              <w:rPr>
                <w:rFonts w:ascii="Consolas" w:eastAsia="MingLiU" w:hAnsi="Consolas" w:cs="MingLiU"/>
                <w:bCs w:val="0"/>
                <w:color w:val="000000"/>
                <w:sz w:val="20"/>
                <w:szCs w:val="20"/>
                <w:lang w:eastAsia="zh-TW"/>
              </w:rPr>
              <w:t xml:space="preserve">, </w:t>
            </w:r>
            <w:r w:rsidRPr="00FE7314">
              <w:rPr>
                <w:rFonts w:ascii="Consolas" w:eastAsia="MingLiU" w:hAnsi="Consolas" w:cs="MingLiU"/>
                <w:b/>
                <w:color w:val="008000"/>
                <w:sz w:val="20"/>
                <w:szCs w:val="20"/>
                <w:lang w:eastAsia="zh-TW"/>
              </w:rPr>
              <w:t>"/"</w:t>
            </w:r>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argss.put</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
                <w:color w:val="008000"/>
                <w:sz w:val="20"/>
                <w:szCs w:val="20"/>
                <w:lang w:eastAsia="zh-TW"/>
              </w:rPr>
              <w:t>"</w:t>
            </w:r>
            <w:proofErr w:type="spellStart"/>
            <w:r w:rsidRPr="00FE7314">
              <w:rPr>
                <w:rFonts w:ascii="Consolas" w:eastAsia="MingLiU" w:hAnsi="Consolas" w:cs="MingLiU"/>
                <w:b/>
                <w:color w:val="008000"/>
                <w:sz w:val="20"/>
                <w:szCs w:val="20"/>
                <w:lang w:eastAsia="zh-TW"/>
              </w:rPr>
              <w:t>username"</w:t>
            </w:r>
            <w:r w:rsidRPr="00FE7314">
              <w:rPr>
                <w:rFonts w:ascii="Consolas" w:eastAsia="MingLiU" w:hAnsi="Consolas" w:cs="MingLiU"/>
                <w:bCs w:val="0"/>
                <w:color w:val="000000"/>
                <w:sz w:val="20"/>
                <w:szCs w:val="20"/>
                <w:lang w:eastAsia="zh-TW"/>
              </w:rPr>
              <w:t>,</w:t>
            </w:r>
            <w:r w:rsidRPr="00FE7314">
              <w:rPr>
                <w:rFonts w:ascii="Consolas" w:eastAsia="MingLiU" w:hAnsi="Consolas" w:cs="MingLiU"/>
                <w:b/>
                <w:color w:val="008000"/>
                <w:sz w:val="20"/>
                <w:szCs w:val="20"/>
                <w:lang w:eastAsia="zh-TW"/>
              </w:rPr>
              <w:t>"root</w:t>
            </w:r>
            <w:proofErr w:type="spellEnd"/>
            <w:r w:rsidRPr="00FE7314">
              <w:rPr>
                <w:rFonts w:ascii="Consolas" w:eastAsia="MingLiU" w:hAnsi="Consolas" w:cs="MingLiU"/>
                <w:b/>
                <w:color w:val="008000"/>
                <w:sz w:val="20"/>
                <w:szCs w:val="20"/>
                <w:lang w:eastAsia="zh-TW"/>
              </w:rPr>
              <w:t>"</w:t>
            </w:r>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argss.put</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
                <w:color w:val="008000"/>
                <w:sz w:val="20"/>
                <w:szCs w:val="20"/>
                <w:lang w:eastAsia="zh-TW"/>
              </w:rPr>
              <w:t>"password"</w:t>
            </w:r>
            <w:r w:rsidRPr="00FE7314">
              <w:rPr>
                <w:rFonts w:ascii="Consolas" w:eastAsia="MingLiU" w:hAnsi="Consolas" w:cs="MingLiU"/>
                <w:bCs w:val="0"/>
                <w:color w:val="000000"/>
                <w:sz w:val="20"/>
                <w:szCs w:val="20"/>
                <w:lang w:eastAsia="zh-TW"/>
              </w:rPr>
              <w:t xml:space="preserve">, </w:t>
            </w:r>
            <w:r w:rsidRPr="00FE7314">
              <w:rPr>
                <w:rFonts w:ascii="Consolas" w:eastAsia="MingLiU" w:hAnsi="Consolas" w:cs="MingLiU"/>
                <w:b/>
                <w:color w:val="008000"/>
                <w:sz w:val="20"/>
                <w:szCs w:val="20"/>
                <w:lang w:eastAsia="zh-TW"/>
              </w:rPr>
              <w:t>"root"</w:t>
            </w:r>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argss.put</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
                <w:color w:val="008000"/>
                <w:sz w:val="20"/>
                <w:szCs w:val="20"/>
                <w:lang w:eastAsia="zh-TW"/>
              </w:rPr>
              <w:t>"x-message-ttl"</w:t>
            </w:r>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FF"/>
                <w:sz w:val="20"/>
                <w:szCs w:val="20"/>
                <w:lang w:eastAsia="zh-TW"/>
              </w:rPr>
              <w:t>6000</w:t>
            </w:r>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r w:rsidRPr="00FE7314">
              <w:rPr>
                <w:rFonts w:ascii="Consolas" w:eastAsia="MingLiU" w:hAnsi="Consolas" w:cs="MingLiU"/>
                <w:bCs w:val="0"/>
                <w:color w:val="FF0000"/>
                <w:sz w:val="20"/>
                <w:szCs w:val="20"/>
                <w:lang w:eastAsia="zh-TW"/>
              </w:rPr>
              <w:t xml:space="preserve">  </w:t>
            </w:r>
            <w:proofErr w:type="spellStart"/>
            <w:r w:rsidRPr="00FE7314">
              <w:rPr>
                <w:rFonts w:ascii="Consolas" w:eastAsia="MingLiU" w:hAnsi="Consolas" w:cs="MingLiU"/>
                <w:bCs w:val="0"/>
                <w:color w:val="FF0000"/>
                <w:sz w:val="20"/>
                <w:szCs w:val="20"/>
                <w:lang w:eastAsia="zh-TW"/>
              </w:rPr>
              <w:t>argss.put</w:t>
            </w:r>
            <w:proofErr w:type="spellEnd"/>
            <w:r w:rsidRPr="00FE7314">
              <w:rPr>
                <w:rFonts w:ascii="Consolas" w:eastAsia="MingLiU" w:hAnsi="Consolas" w:cs="MingLiU"/>
                <w:bCs w:val="0"/>
                <w:color w:val="FF0000"/>
                <w:sz w:val="20"/>
                <w:szCs w:val="20"/>
                <w:lang w:eastAsia="zh-TW"/>
              </w:rPr>
              <w:t>(</w:t>
            </w:r>
            <w:r w:rsidRPr="00FE7314">
              <w:rPr>
                <w:rFonts w:ascii="Consolas" w:eastAsia="MingLiU" w:hAnsi="Consolas" w:cs="MingLiU"/>
                <w:b/>
                <w:color w:val="FF0000"/>
                <w:sz w:val="20"/>
                <w:szCs w:val="20"/>
                <w:lang w:eastAsia="zh-TW"/>
              </w:rPr>
              <w:t>"x-dead-letter-exchange"</w:t>
            </w:r>
            <w:r w:rsidRPr="00FE7314">
              <w:rPr>
                <w:rFonts w:ascii="Consolas" w:eastAsia="MingLiU" w:hAnsi="Consolas" w:cs="MingLiU"/>
                <w:bCs w:val="0"/>
                <w:color w:val="FF0000"/>
                <w:sz w:val="20"/>
                <w:szCs w:val="20"/>
                <w:lang w:eastAsia="zh-TW"/>
              </w:rPr>
              <w:t>,</w:t>
            </w:r>
            <w:r w:rsidRPr="00FE7314">
              <w:rPr>
                <w:rFonts w:ascii="Consolas" w:eastAsia="MingLiU" w:hAnsi="Consolas" w:cs="MingLiU"/>
                <w:b/>
                <w:color w:val="FF0000"/>
                <w:sz w:val="20"/>
                <w:szCs w:val="20"/>
                <w:lang w:eastAsia="zh-TW"/>
              </w:rPr>
              <w:t>"</w:t>
            </w:r>
            <w:proofErr w:type="spellStart"/>
            <w:r w:rsidRPr="00FE7314">
              <w:rPr>
                <w:rFonts w:ascii="Consolas" w:eastAsia="MingLiU" w:hAnsi="Consolas" w:cs="MingLiU"/>
                <w:b/>
                <w:color w:val="FF0000"/>
                <w:sz w:val="20"/>
                <w:szCs w:val="20"/>
                <w:lang w:eastAsia="zh-TW"/>
              </w:rPr>
              <w:t>exchange.dlx.test</w:t>
            </w:r>
            <w:proofErr w:type="spellEnd"/>
            <w:r w:rsidRPr="00FE7314">
              <w:rPr>
                <w:rFonts w:ascii="Consolas" w:eastAsia="MingLiU" w:hAnsi="Consolas" w:cs="MingLiU"/>
                <w:b/>
                <w:color w:val="FF0000"/>
                <w:sz w:val="20"/>
                <w:szCs w:val="20"/>
                <w:lang w:eastAsia="zh-TW"/>
              </w:rPr>
              <w:t>"</w:t>
            </w:r>
            <w:r w:rsidRPr="00FE7314">
              <w:rPr>
                <w:rFonts w:ascii="Consolas" w:eastAsia="MingLiU" w:hAnsi="Consolas" w:cs="MingLiU"/>
                <w:bCs w:val="0"/>
                <w:color w:val="FF0000"/>
                <w:sz w:val="20"/>
                <w:szCs w:val="20"/>
                <w:lang w:eastAsia="zh-TW"/>
              </w:rPr>
              <w:t>);</w:t>
            </w:r>
            <w:r w:rsidRPr="00FE7314">
              <w:rPr>
                <w:rFonts w:ascii="Consolas" w:eastAsia="MingLiU" w:hAnsi="Consolas" w:cs="MingLiU"/>
                <w:bCs w:val="0"/>
                <w:color w:val="FF0000"/>
                <w:sz w:val="20"/>
                <w:szCs w:val="20"/>
                <w:lang w:eastAsia="zh-TW"/>
              </w:rPr>
              <w:br/>
              <w:t xml:space="preserve">        </w:t>
            </w:r>
            <w:proofErr w:type="spellStart"/>
            <w:r w:rsidRPr="00FE7314">
              <w:rPr>
                <w:rFonts w:ascii="Consolas" w:eastAsia="MingLiU" w:hAnsi="Consolas" w:cs="MingLiU"/>
                <w:bCs w:val="0"/>
                <w:color w:val="FF0000"/>
                <w:sz w:val="20"/>
                <w:szCs w:val="20"/>
                <w:lang w:eastAsia="zh-TW"/>
              </w:rPr>
              <w:t>argss.put</w:t>
            </w:r>
            <w:proofErr w:type="spellEnd"/>
            <w:r w:rsidRPr="00FE7314">
              <w:rPr>
                <w:rFonts w:ascii="Consolas" w:eastAsia="MingLiU" w:hAnsi="Consolas" w:cs="MingLiU"/>
                <w:bCs w:val="0"/>
                <w:color w:val="FF0000"/>
                <w:sz w:val="20"/>
                <w:szCs w:val="20"/>
                <w:lang w:eastAsia="zh-TW"/>
              </w:rPr>
              <w:t>(</w:t>
            </w:r>
            <w:r w:rsidRPr="00FE7314">
              <w:rPr>
                <w:rFonts w:ascii="Consolas" w:eastAsia="MingLiU" w:hAnsi="Consolas" w:cs="MingLiU"/>
                <w:b/>
                <w:color w:val="FF0000"/>
                <w:sz w:val="20"/>
                <w:szCs w:val="20"/>
                <w:lang w:eastAsia="zh-TW"/>
              </w:rPr>
              <w:t>"x-dead-letter-routing-key"</w:t>
            </w:r>
            <w:r w:rsidRPr="00FE7314">
              <w:rPr>
                <w:rFonts w:ascii="Consolas" w:eastAsia="MingLiU" w:hAnsi="Consolas" w:cs="MingLiU"/>
                <w:bCs w:val="0"/>
                <w:color w:val="FF0000"/>
                <w:sz w:val="20"/>
                <w:szCs w:val="20"/>
                <w:lang w:eastAsia="zh-TW"/>
              </w:rPr>
              <w:t>,</w:t>
            </w:r>
            <w:r w:rsidRPr="00FE7314">
              <w:rPr>
                <w:rFonts w:ascii="Consolas" w:eastAsia="MingLiU" w:hAnsi="Consolas" w:cs="MingLiU"/>
                <w:b/>
                <w:color w:val="FF0000"/>
                <w:sz w:val="20"/>
                <w:szCs w:val="20"/>
                <w:lang w:eastAsia="zh-TW"/>
              </w:rPr>
              <w:t>"</w:t>
            </w:r>
            <w:proofErr w:type="spellStart"/>
            <w:r w:rsidRPr="00FE7314">
              <w:rPr>
                <w:rFonts w:ascii="Consolas" w:eastAsia="MingLiU" w:hAnsi="Consolas" w:cs="MingLiU"/>
                <w:b/>
                <w:color w:val="FF0000"/>
                <w:sz w:val="20"/>
                <w:szCs w:val="20"/>
                <w:lang w:eastAsia="zh-TW"/>
              </w:rPr>
              <w:t>queue.dlx.test</w:t>
            </w:r>
            <w:proofErr w:type="spellEnd"/>
            <w:r w:rsidRPr="00FE7314">
              <w:rPr>
                <w:rFonts w:ascii="Consolas" w:eastAsia="MingLiU" w:hAnsi="Consolas" w:cs="MingLiU"/>
                <w:b/>
                <w:color w:val="FF0000"/>
                <w:sz w:val="20"/>
                <w:szCs w:val="20"/>
                <w:lang w:eastAsia="zh-TW"/>
              </w:rPr>
              <w:t>"</w:t>
            </w:r>
            <w:r w:rsidRPr="00FE7314">
              <w:rPr>
                <w:rFonts w:ascii="Consolas" w:eastAsia="MingLiU" w:hAnsi="Consolas" w:cs="MingLiU"/>
                <w:bCs w:val="0"/>
                <w:color w:val="FF0000"/>
                <w:sz w:val="20"/>
                <w:szCs w:val="20"/>
                <w:lang w:eastAsia="zh-TW"/>
              </w:rPr>
              <w:t>);</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channel.queueDeclare</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
                <w:color w:val="008000"/>
                <w:sz w:val="20"/>
                <w:szCs w:val="20"/>
                <w:lang w:eastAsia="zh-TW"/>
              </w:rPr>
              <w:t>"</w:t>
            </w:r>
            <w:proofErr w:type="spellStart"/>
            <w:r w:rsidRPr="00FE7314">
              <w:rPr>
                <w:rFonts w:ascii="Consolas" w:eastAsia="MingLiU" w:hAnsi="Consolas" w:cs="MingLiU"/>
                <w:b/>
                <w:color w:val="008000"/>
                <w:sz w:val="20"/>
                <w:szCs w:val="20"/>
                <w:lang w:eastAsia="zh-TW"/>
              </w:rPr>
              <w:t>queue.dlx.test</w:t>
            </w:r>
            <w:proofErr w:type="spellEnd"/>
            <w:r w:rsidRPr="00FE7314">
              <w:rPr>
                <w:rFonts w:ascii="Consolas" w:eastAsia="MingLiU" w:hAnsi="Consolas" w:cs="MingLiU"/>
                <w:b/>
                <w:color w:val="008000"/>
                <w:sz w:val="20"/>
                <w:szCs w:val="20"/>
                <w:lang w:eastAsia="zh-TW"/>
              </w:rPr>
              <w:t>"</w:t>
            </w:r>
            <w:r w:rsidRPr="00FE7314">
              <w:rPr>
                <w:rFonts w:ascii="Consolas" w:eastAsia="MingLiU" w:hAnsi="Consolas" w:cs="MingLiU"/>
                <w:bCs w:val="0"/>
                <w:color w:val="000000"/>
                <w:sz w:val="20"/>
                <w:szCs w:val="20"/>
                <w:lang w:eastAsia="zh-TW"/>
              </w:rPr>
              <w:t xml:space="preserve">, durable, exclusive, </w:t>
            </w:r>
            <w:proofErr w:type="spellStart"/>
            <w:r w:rsidRPr="00FE7314">
              <w:rPr>
                <w:rFonts w:ascii="Consolas" w:eastAsia="MingLiU" w:hAnsi="Consolas" w:cs="MingLiU"/>
                <w:bCs w:val="0"/>
                <w:color w:val="000000"/>
                <w:sz w:val="20"/>
                <w:szCs w:val="20"/>
                <w:lang w:eastAsia="zh-TW"/>
              </w:rPr>
              <w:t>autoDelete</w:t>
            </w:r>
            <w:proofErr w:type="spellEnd"/>
            <w:r w:rsidRPr="00FE7314">
              <w:rPr>
                <w:rFonts w:ascii="Consolas" w:eastAsia="MingLiU" w:hAnsi="Consolas" w:cs="MingLiU"/>
                <w:bCs w:val="0"/>
                <w:color w:val="000000"/>
                <w:sz w:val="20"/>
                <w:szCs w:val="20"/>
                <w:lang w:eastAsia="zh-TW"/>
              </w:rPr>
              <w:t xml:space="preserve">, </w:t>
            </w:r>
            <w:proofErr w:type="spellStart"/>
            <w:r w:rsidRPr="00FE7314">
              <w:rPr>
                <w:rFonts w:ascii="Consolas" w:eastAsia="MingLiU" w:hAnsi="Consolas" w:cs="MingLiU"/>
                <w:bCs w:val="0"/>
                <w:color w:val="000000"/>
                <w:sz w:val="20"/>
                <w:szCs w:val="20"/>
                <w:lang w:eastAsia="zh-TW"/>
              </w:rPr>
              <w:t>argss</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 </w:t>
            </w:r>
            <w:r w:rsidRPr="00FE7314">
              <w:rPr>
                <w:rFonts w:ascii="Consolas" w:eastAsia="MingLiU" w:hAnsi="Consolas" w:cs="MingLiU"/>
                <w:b/>
                <w:color w:val="000080"/>
                <w:sz w:val="20"/>
                <w:szCs w:val="20"/>
                <w:lang w:eastAsia="zh-TW"/>
              </w:rPr>
              <w:t xml:space="preserve">catch </w:t>
            </w:r>
            <w:r w:rsidRPr="00FE7314">
              <w:rPr>
                <w:rFonts w:ascii="Consolas" w:eastAsia="MingLiU" w:hAnsi="Consolas" w:cs="MingLiU"/>
                <w:bCs w:val="0"/>
                <w:color w:val="000000"/>
                <w:sz w:val="20"/>
                <w:szCs w:val="20"/>
                <w:lang w:eastAsia="zh-TW"/>
              </w:rPr>
              <w:t>(</w:t>
            </w:r>
            <w:proofErr w:type="spellStart"/>
            <w:r w:rsidRPr="00FE7314">
              <w:rPr>
                <w:rFonts w:ascii="Consolas" w:eastAsia="MingLiU" w:hAnsi="Consolas" w:cs="MingLiU"/>
                <w:bCs w:val="0"/>
                <w:color w:val="000000"/>
                <w:sz w:val="20"/>
                <w:szCs w:val="20"/>
                <w:lang w:eastAsia="zh-TW"/>
              </w:rPr>
              <w:t>IOException</w:t>
            </w:r>
            <w:proofErr w:type="spellEnd"/>
            <w:r w:rsidRPr="00FE7314">
              <w:rPr>
                <w:rFonts w:ascii="Consolas" w:eastAsia="MingLiU" w:hAnsi="Consolas" w:cs="MingLiU"/>
                <w:bCs w:val="0"/>
                <w:color w:val="000000"/>
                <w:sz w:val="20"/>
                <w:szCs w:val="20"/>
                <w:lang w:eastAsia="zh-TW"/>
              </w:rPr>
              <w:t xml:space="preserve"> e) {</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e.printStackTrace</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 </w:t>
            </w:r>
            <w:r w:rsidRPr="00FE7314">
              <w:rPr>
                <w:rFonts w:ascii="Consolas" w:eastAsia="MingLiU" w:hAnsi="Consolas" w:cs="MingLiU"/>
                <w:b/>
                <w:color w:val="000080"/>
                <w:sz w:val="20"/>
                <w:szCs w:val="20"/>
                <w:lang w:eastAsia="zh-TW"/>
              </w:rPr>
              <w:t xml:space="preserve">catch </w:t>
            </w:r>
            <w:r w:rsidRPr="00FE7314">
              <w:rPr>
                <w:rFonts w:ascii="Consolas" w:eastAsia="MingLiU" w:hAnsi="Consolas" w:cs="MingLiU"/>
                <w:bCs w:val="0"/>
                <w:color w:val="000000"/>
                <w:sz w:val="20"/>
                <w:szCs w:val="20"/>
                <w:lang w:eastAsia="zh-TW"/>
              </w:rPr>
              <w:t>(</w:t>
            </w:r>
            <w:proofErr w:type="spellStart"/>
            <w:r w:rsidRPr="00FE7314">
              <w:rPr>
                <w:rFonts w:ascii="Consolas" w:eastAsia="MingLiU" w:hAnsi="Consolas" w:cs="MingLiU"/>
                <w:bCs w:val="0"/>
                <w:color w:val="000000"/>
                <w:sz w:val="20"/>
                <w:szCs w:val="20"/>
                <w:lang w:eastAsia="zh-TW"/>
              </w:rPr>
              <w:t>TimeoutException</w:t>
            </w:r>
            <w:proofErr w:type="spellEnd"/>
            <w:r w:rsidRPr="00FE7314">
              <w:rPr>
                <w:rFonts w:ascii="Consolas" w:eastAsia="MingLiU" w:hAnsi="Consolas" w:cs="MingLiU"/>
                <w:bCs w:val="0"/>
                <w:color w:val="000000"/>
                <w:sz w:val="20"/>
                <w:szCs w:val="20"/>
                <w:lang w:eastAsia="zh-TW"/>
              </w:rPr>
              <w:t xml:space="preserve"> e) {</w:t>
            </w:r>
            <w:r w:rsidRPr="00FE7314">
              <w:rPr>
                <w:rFonts w:ascii="Consolas" w:eastAsia="MingLiU" w:hAnsi="Consolas" w:cs="MingLiU"/>
                <w:bCs w:val="0"/>
                <w:color w:val="000000"/>
                <w:sz w:val="20"/>
                <w:szCs w:val="20"/>
                <w:lang w:eastAsia="zh-TW"/>
              </w:rPr>
              <w:br/>
              <w:t xml:space="preserve">        </w:t>
            </w:r>
            <w:proofErr w:type="spellStart"/>
            <w:r w:rsidRPr="00FE7314">
              <w:rPr>
                <w:rFonts w:ascii="Consolas" w:eastAsia="MingLiU" w:hAnsi="Consolas" w:cs="MingLiU"/>
                <w:bCs w:val="0"/>
                <w:color w:val="000000"/>
                <w:sz w:val="20"/>
                <w:szCs w:val="20"/>
                <w:lang w:eastAsia="zh-TW"/>
              </w:rPr>
              <w:t>e.printStackTrace</w:t>
            </w:r>
            <w:proofErr w:type="spellEnd"/>
            <w:r w:rsidRPr="00FE7314">
              <w:rPr>
                <w:rFonts w:ascii="Consolas" w:eastAsia="MingLiU" w:hAnsi="Consolas" w:cs="MingLiU"/>
                <w:bCs w:val="0"/>
                <w:color w:val="000000"/>
                <w:sz w:val="20"/>
                <w:szCs w:val="20"/>
                <w:lang w:eastAsia="zh-TW"/>
              </w:rPr>
              <w:t>();</w:t>
            </w:r>
            <w:r w:rsidRPr="00FE7314">
              <w:rPr>
                <w:rFonts w:ascii="Consolas" w:eastAsia="MingLiU" w:hAnsi="Consolas" w:cs="MingLiU"/>
                <w:bCs w:val="0"/>
                <w:color w:val="000000"/>
                <w:sz w:val="20"/>
                <w:szCs w:val="20"/>
                <w:lang w:eastAsia="zh-TW"/>
              </w:rPr>
              <w:br/>
              <w:t xml:space="preserve">    }</w:t>
            </w:r>
            <w:r w:rsidRPr="00FE7314">
              <w:rPr>
                <w:rFonts w:ascii="Consolas" w:eastAsia="MingLiU" w:hAnsi="Consolas" w:cs="MingLiU"/>
                <w:bCs w:val="0"/>
                <w:color w:val="000000"/>
                <w:sz w:val="20"/>
                <w:szCs w:val="20"/>
                <w:lang w:eastAsia="zh-TW"/>
              </w:rPr>
              <w:br/>
              <w:t>}</w:t>
            </w:r>
          </w:p>
          <w:p w14:paraId="0166D448" w14:textId="77777777" w:rsidR="00FE7314" w:rsidRPr="00FE7314" w:rsidRDefault="00FE7314" w:rsidP="00526D4F">
            <w:pPr>
              <w:ind w:firstLineChars="0" w:firstLine="0"/>
            </w:pPr>
          </w:p>
        </w:tc>
      </w:tr>
    </w:tbl>
    <w:p w14:paraId="3280D300" w14:textId="77777777" w:rsidR="00FE7314" w:rsidRPr="00FE7314" w:rsidRDefault="00FE7314" w:rsidP="00FE7314">
      <w:pPr>
        <w:ind w:firstLine="420"/>
      </w:pPr>
      <w:r w:rsidRPr="00FE7314">
        <w:rPr>
          <w:rFonts w:hint="eastAsia"/>
        </w:rPr>
        <w:t>通过</w:t>
      </w:r>
      <w:r w:rsidRPr="00FE7314">
        <w:t>RabbitMQ</w:t>
      </w:r>
      <w:r w:rsidRPr="00FE7314">
        <w:t>的管理界面可以看到：</w:t>
      </w:r>
    </w:p>
    <w:p w14:paraId="447E98E3" w14:textId="0FDEEC94" w:rsidR="00FE7314" w:rsidRPr="00FE7314" w:rsidRDefault="008617E0" w:rsidP="00526D4F">
      <w:pPr>
        <w:ind w:firstLineChars="0" w:firstLine="0"/>
      </w:pPr>
      <w:r w:rsidRPr="008617E0">
        <w:rPr>
          <w:noProof/>
        </w:rPr>
        <w:drawing>
          <wp:inline distT="0" distB="0" distL="0" distR="0" wp14:anchorId="7626A45B" wp14:editId="61E4E957">
            <wp:extent cx="5274310" cy="3067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6705"/>
                    </a:xfrm>
                    <a:prstGeom prst="rect">
                      <a:avLst/>
                    </a:prstGeom>
                  </pic:spPr>
                </pic:pic>
              </a:graphicData>
            </a:graphic>
          </wp:inline>
        </w:drawing>
      </w:r>
    </w:p>
    <w:p w14:paraId="645940ED" w14:textId="2D0FAAAC" w:rsidR="00FE7314" w:rsidRDefault="008617E0" w:rsidP="00526D4F">
      <w:pPr>
        <w:ind w:firstLineChars="0" w:firstLine="0"/>
      </w:pPr>
      <w:proofErr w:type="spellStart"/>
      <w:r w:rsidRPr="008617E0">
        <w:t>queue.dlx.test</w:t>
      </w:r>
      <w:proofErr w:type="spellEnd"/>
      <w:r w:rsidRPr="008617E0">
        <w:t>这个</w:t>
      </w:r>
      <w:r w:rsidRPr="008617E0">
        <w:t>queue</w:t>
      </w:r>
      <w:r w:rsidRPr="008617E0">
        <w:t>中有个</w:t>
      </w:r>
      <w:r w:rsidRPr="008617E0">
        <w:t>“DLX”</w:t>
      </w:r>
      <w:r w:rsidRPr="008617E0">
        <w:t>和</w:t>
      </w:r>
      <w:r w:rsidRPr="008617E0">
        <w:t>“DLK”</w:t>
      </w:r>
      <w:r w:rsidRPr="008617E0">
        <w:t>的标记</w:t>
      </w:r>
      <w:r w:rsidRPr="008617E0">
        <w:t>. DLX</w:t>
      </w:r>
      <w:r w:rsidRPr="008617E0">
        <w:t>关联的是</w:t>
      </w:r>
      <w:proofErr w:type="spellStart"/>
      <w:r w:rsidRPr="008617E0">
        <w:t>exchangeName</w:t>
      </w:r>
      <w:proofErr w:type="spellEnd"/>
      <w:r w:rsidRPr="008617E0">
        <w:t>, DLK</w:t>
      </w:r>
      <w:r w:rsidRPr="008617E0">
        <w:t>关联的是</w:t>
      </w:r>
      <w:proofErr w:type="spellStart"/>
      <w:r w:rsidRPr="008617E0">
        <w:t>routingKey</w:t>
      </w:r>
      <w:proofErr w:type="spellEnd"/>
      <w:r w:rsidRPr="008617E0">
        <w:t>.</w:t>
      </w:r>
    </w:p>
    <w:p w14:paraId="4D13646C" w14:textId="0DC0ACE7" w:rsidR="004A16A0" w:rsidRDefault="004A16A0" w:rsidP="004A16A0">
      <w:pPr>
        <w:pStyle w:val="3"/>
        <w:ind w:firstLine="420"/>
      </w:pPr>
      <w:r w:rsidRPr="004A16A0">
        <w:rPr>
          <w:rFonts w:hint="eastAsia"/>
        </w:rPr>
        <w:t>详细说明</w:t>
      </w:r>
    </w:p>
    <w:p w14:paraId="33B5D0D7" w14:textId="73CDEAEA" w:rsidR="004A16A0" w:rsidRDefault="004A16A0" w:rsidP="004A16A0">
      <w:pPr>
        <w:ind w:firstLine="420"/>
      </w:pPr>
      <w:r w:rsidRPr="004A16A0">
        <w:rPr>
          <w:rFonts w:hint="eastAsia"/>
        </w:rPr>
        <w:t>在</w:t>
      </w:r>
      <w:r w:rsidRPr="004A16A0">
        <w:t>RabbitMQ</w:t>
      </w:r>
      <w:r w:rsidRPr="004A16A0">
        <w:t>中有两个</w:t>
      </w:r>
      <w:r w:rsidRPr="004A16A0">
        <w:t xml:space="preserve">exchange: </w:t>
      </w:r>
      <w:proofErr w:type="spellStart"/>
      <w:r w:rsidRPr="004A16A0">
        <w:t>exchange.dlx.self</w:t>
      </w:r>
      <w:proofErr w:type="spellEnd"/>
      <w:r w:rsidRPr="004A16A0">
        <w:t>和</w:t>
      </w:r>
      <w:proofErr w:type="spellStart"/>
      <w:r w:rsidRPr="004A16A0">
        <w:t>exchange.dlx.test</w:t>
      </w:r>
      <w:proofErr w:type="spellEnd"/>
      <w:r w:rsidRPr="004A16A0">
        <w:t>，两个</w:t>
      </w:r>
      <w:r w:rsidRPr="004A16A0">
        <w:t>queue</w:t>
      </w:r>
      <w:r w:rsidRPr="004A16A0">
        <w:t>：</w:t>
      </w:r>
      <w:proofErr w:type="spellStart"/>
      <w:r w:rsidRPr="004A16A0">
        <w:t>queue.dlx.test</w:t>
      </w:r>
      <w:proofErr w:type="spellEnd"/>
      <w:r w:rsidRPr="004A16A0">
        <w:t>和</w:t>
      </w:r>
      <w:r w:rsidRPr="004A16A0">
        <w:t>%</w:t>
      </w:r>
      <w:proofErr w:type="spellStart"/>
      <w:r w:rsidRPr="004A16A0">
        <w:t>DLX%queue.dlx.test</w:t>
      </w:r>
      <w:proofErr w:type="spellEnd"/>
    </w:p>
    <w:p w14:paraId="17C2F623" w14:textId="77777777" w:rsidR="00832692" w:rsidRPr="00832692" w:rsidRDefault="00832692" w:rsidP="00832692">
      <w:pPr>
        <w:ind w:firstLine="420"/>
      </w:pPr>
      <w:proofErr w:type="spellStart"/>
      <w:r w:rsidRPr="00832692">
        <w:t>exchange.dlx.self</w:t>
      </w:r>
      <w:proofErr w:type="spellEnd"/>
      <w:r w:rsidRPr="00832692">
        <w:t>是正常情况下，生产者发送消息到此</w:t>
      </w:r>
      <w:r w:rsidRPr="00832692">
        <w:t>exchange</w:t>
      </w:r>
      <w:r w:rsidRPr="00832692">
        <w:t>中，绑定关系如图：</w:t>
      </w:r>
    </w:p>
    <w:p w14:paraId="3DB9F9E3" w14:textId="05975630" w:rsidR="00832692" w:rsidRDefault="00DC6A8A" w:rsidP="004A16A0">
      <w:pPr>
        <w:ind w:firstLine="420"/>
      </w:pPr>
      <w:r>
        <w:rPr>
          <w:noProof/>
        </w:rPr>
        <w:lastRenderedPageBreak/>
        <w:drawing>
          <wp:inline distT="0" distB="0" distL="0" distR="0" wp14:anchorId="0AB4F3BE" wp14:editId="190F27FF">
            <wp:extent cx="4637405" cy="19977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37405" cy="1997710"/>
                    </a:xfrm>
                    <a:prstGeom prst="rect">
                      <a:avLst/>
                    </a:prstGeom>
                    <a:noFill/>
                    <a:ln>
                      <a:noFill/>
                    </a:ln>
                  </pic:spPr>
                </pic:pic>
              </a:graphicData>
            </a:graphic>
          </wp:inline>
        </w:drawing>
      </w:r>
    </w:p>
    <w:p w14:paraId="19D220D1" w14:textId="3B8A1DCF" w:rsidR="00DC6A8A" w:rsidRDefault="00DC6A8A" w:rsidP="004A16A0">
      <w:pPr>
        <w:ind w:firstLine="420"/>
      </w:pPr>
      <w:proofErr w:type="spellStart"/>
      <w:r w:rsidRPr="00DC6A8A">
        <w:t>exchang.dlx.test</w:t>
      </w:r>
      <w:proofErr w:type="spellEnd"/>
      <w:r w:rsidRPr="00DC6A8A">
        <w:t>是产生死信之后，原</w:t>
      </w:r>
      <w:r w:rsidRPr="00DC6A8A">
        <w:t>queue[</w:t>
      </w:r>
      <w:proofErr w:type="spellStart"/>
      <w:r w:rsidRPr="00DC6A8A">
        <w:t>queue.dlx.test</w:t>
      </w:r>
      <w:proofErr w:type="spellEnd"/>
      <w:r w:rsidRPr="00DC6A8A">
        <w:t>]</w:t>
      </w:r>
      <w:r w:rsidRPr="00DC6A8A">
        <w:t>的死信发送到此</w:t>
      </w:r>
      <w:r w:rsidRPr="00DC6A8A">
        <w:t>exchange</w:t>
      </w:r>
      <w:r w:rsidRPr="00DC6A8A">
        <w:t>中，绑定关系如图：</w:t>
      </w:r>
    </w:p>
    <w:p w14:paraId="3CA6736E" w14:textId="08040594" w:rsidR="00163A49" w:rsidRDefault="00163A49" w:rsidP="004A16A0">
      <w:pPr>
        <w:ind w:firstLine="420"/>
      </w:pPr>
      <w:r>
        <w:rPr>
          <w:noProof/>
        </w:rPr>
        <w:drawing>
          <wp:inline distT="0" distB="0" distL="0" distR="0" wp14:anchorId="2FACC7A3" wp14:editId="7F465F28">
            <wp:extent cx="4822190" cy="19919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2190" cy="1991995"/>
                    </a:xfrm>
                    <a:prstGeom prst="rect">
                      <a:avLst/>
                    </a:prstGeom>
                    <a:noFill/>
                    <a:ln>
                      <a:noFill/>
                    </a:ln>
                  </pic:spPr>
                </pic:pic>
              </a:graphicData>
            </a:graphic>
          </wp:inline>
        </w:drawing>
      </w:r>
    </w:p>
    <w:p w14:paraId="1D56BF35" w14:textId="05C296F8" w:rsidR="00163A49" w:rsidRDefault="00163A49" w:rsidP="004A16A0">
      <w:pPr>
        <w:ind w:firstLine="420"/>
      </w:pPr>
      <w:r w:rsidRPr="00163A49">
        <w:rPr>
          <w:rFonts w:hint="eastAsia"/>
        </w:rPr>
        <w:t>数据首先发送到</w:t>
      </w:r>
      <w:r w:rsidRPr="00163A49">
        <w:t xml:space="preserve"> exchange[</w:t>
      </w:r>
      <w:proofErr w:type="spellStart"/>
      <w:r w:rsidRPr="00163A49">
        <w:t>exchange.dlx.self</w:t>
      </w:r>
      <w:proofErr w:type="spellEnd"/>
      <w:r w:rsidRPr="00163A49">
        <w:t>]</w:t>
      </w:r>
      <w:r w:rsidRPr="00163A49">
        <w:t>，根据</w:t>
      </w:r>
      <w:proofErr w:type="spellStart"/>
      <w:r w:rsidRPr="00163A49">
        <w:t>routingkey</w:t>
      </w:r>
      <w:proofErr w:type="spellEnd"/>
      <w:r w:rsidRPr="00163A49">
        <w:t>[dlx]</w:t>
      </w:r>
      <w:r w:rsidRPr="00163A49">
        <w:t>路由到</w:t>
      </w:r>
      <w:proofErr w:type="spellStart"/>
      <w:r w:rsidRPr="00163A49">
        <w:t>queue.dlx.test</w:t>
      </w:r>
      <w:proofErr w:type="spellEnd"/>
      <w:r w:rsidRPr="00163A49">
        <w:t>,</w:t>
      </w:r>
      <w:r w:rsidRPr="00163A49">
        <w:t>如果正常情况下，消费者可以消费</w:t>
      </w:r>
      <w:proofErr w:type="spellStart"/>
      <w:r w:rsidRPr="00163A49">
        <w:t>queue.dlx.test</w:t>
      </w:r>
      <w:proofErr w:type="spellEnd"/>
      <w:r w:rsidRPr="00163A49">
        <w:t>的内容。但是如果</w:t>
      </w:r>
      <w:proofErr w:type="spellStart"/>
      <w:r w:rsidRPr="00163A49">
        <w:t>queue.dlx.test</w:t>
      </w:r>
      <w:proofErr w:type="spellEnd"/>
      <w:r w:rsidRPr="00163A49">
        <w:t>中有消息变成了</w:t>
      </w:r>
      <w:r w:rsidRPr="00163A49">
        <w:t>dead message</w:t>
      </w:r>
      <w:r w:rsidRPr="00163A49">
        <w:t>即死信了，那么这个死信则会通过</w:t>
      </w:r>
      <w:proofErr w:type="spellStart"/>
      <w:r w:rsidRPr="00163A49">
        <w:t>exchangeName</w:t>
      </w:r>
      <w:proofErr w:type="spellEnd"/>
      <w:r w:rsidRPr="00163A49">
        <w:t>=</w:t>
      </w:r>
      <w:proofErr w:type="spellStart"/>
      <w:r w:rsidRPr="00163A49">
        <w:t>exchange.dlx.test</w:t>
      </w:r>
      <w:proofErr w:type="spellEnd"/>
      <w:r w:rsidRPr="00163A49">
        <w:t xml:space="preserve">, </w:t>
      </w:r>
      <w:proofErr w:type="spellStart"/>
      <w:r w:rsidRPr="00163A49">
        <w:t>routingKey</w:t>
      </w:r>
      <w:proofErr w:type="spellEnd"/>
      <w:r w:rsidRPr="00163A49">
        <w:t>=</w:t>
      </w:r>
      <w:proofErr w:type="gramStart"/>
      <w:r w:rsidRPr="00163A49">
        <w:t>”</w:t>
      </w:r>
      <w:proofErr w:type="spellStart"/>
      <w:proofErr w:type="gramEnd"/>
      <w:r w:rsidRPr="00163A49">
        <w:t>queue.dlx.test</w:t>
      </w:r>
      <w:proofErr w:type="spellEnd"/>
      <w:proofErr w:type="gramStart"/>
      <w:r w:rsidRPr="00163A49">
        <w:t>”</w:t>
      </w:r>
      <w:proofErr w:type="gramEnd"/>
      <w:r w:rsidRPr="00163A49">
        <w:t>路由到死信队列</w:t>
      </w:r>
      <w:r w:rsidRPr="00163A49">
        <w:t>%</w:t>
      </w:r>
      <w:proofErr w:type="spellStart"/>
      <w:r w:rsidRPr="00163A49">
        <w:t>DLX%queue.dlx.test</w:t>
      </w:r>
      <w:proofErr w:type="spellEnd"/>
      <w:r w:rsidRPr="00163A49">
        <w:t>中，如果要消费这个</w:t>
      </w:r>
      <w:r w:rsidRPr="00163A49">
        <w:t xml:space="preserve">dead message, </w:t>
      </w:r>
      <w:r w:rsidRPr="00163A49">
        <w:t>此时消费者必须消费</w:t>
      </w:r>
      <w:r w:rsidRPr="00163A49">
        <w:t>%</w:t>
      </w:r>
      <w:proofErr w:type="spellStart"/>
      <w:r w:rsidRPr="00163A49">
        <w:t>DLX%queue.dlx.test</w:t>
      </w:r>
      <w:proofErr w:type="spellEnd"/>
      <w:r w:rsidRPr="00163A49">
        <w:t>中的内容而不是</w:t>
      </w:r>
      <w:proofErr w:type="spellStart"/>
      <w:r w:rsidRPr="00163A49">
        <w:t>queue.dlx.test</w:t>
      </w:r>
      <w:proofErr w:type="spellEnd"/>
      <w:r w:rsidRPr="00163A49">
        <w:t>中的内容。</w:t>
      </w:r>
    </w:p>
    <w:p w14:paraId="22AF6667" w14:textId="77777777" w:rsidR="00EC60C1" w:rsidRPr="00EC60C1" w:rsidRDefault="00EC60C1" w:rsidP="00EC60C1">
      <w:pPr>
        <w:ind w:firstLine="420"/>
      </w:pPr>
      <w:r w:rsidRPr="00EC60C1">
        <w:rPr>
          <w:rFonts w:hint="eastAsia"/>
        </w:rPr>
        <w:t>如果不指定</w:t>
      </w:r>
      <w:r w:rsidRPr="00EC60C1">
        <w:t>x-dead-letter-routing-key</w:t>
      </w:r>
      <w:r w:rsidRPr="00EC60C1">
        <w:t>参数，则使用原来的</w:t>
      </w:r>
      <w:proofErr w:type="spellStart"/>
      <w:r w:rsidRPr="00EC60C1">
        <w:t>routingkey</w:t>
      </w:r>
      <w:proofErr w:type="spellEnd"/>
    </w:p>
    <w:p w14:paraId="1526598D" w14:textId="4EE9E32A" w:rsidR="00EC60C1" w:rsidRDefault="00EC60C1" w:rsidP="004A16A0">
      <w:pPr>
        <w:ind w:firstLine="420"/>
      </w:pPr>
    </w:p>
    <w:p w14:paraId="7DBC9307" w14:textId="28A3BCAF" w:rsidR="008656FC" w:rsidRDefault="008656FC" w:rsidP="008656FC">
      <w:pPr>
        <w:pStyle w:val="10"/>
      </w:pPr>
      <w:proofErr w:type="spellStart"/>
      <w:r>
        <w:t>S</w:t>
      </w:r>
      <w:r>
        <w:rPr>
          <w:rFonts w:hint="eastAsia"/>
        </w:rPr>
        <w:t>pringboot</w:t>
      </w:r>
      <w:proofErr w:type="spellEnd"/>
      <w:r>
        <w:rPr>
          <w:rFonts w:hint="eastAsia"/>
        </w:rPr>
        <w:t>集成</w:t>
      </w:r>
    </w:p>
    <w:p w14:paraId="2C8A4411" w14:textId="4340DDEF" w:rsidR="004B2EAC" w:rsidRDefault="004B2EAC" w:rsidP="004B2EAC">
      <w:pPr>
        <w:pStyle w:val="10"/>
      </w:pPr>
      <w:r>
        <w:rPr>
          <w:rFonts w:hint="eastAsia"/>
        </w:rPr>
        <w:t>负载均衡</w:t>
      </w:r>
    </w:p>
    <w:p w14:paraId="2A8F0114" w14:textId="76AE13C2" w:rsidR="004B2EAC" w:rsidRDefault="004B2EAC" w:rsidP="004B2EAC">
      <w:pPr>
        <w:pStyle w:val="2"/>
      </w:pPr>
      <w:r>
        <w:rPr>
          <w:rFonts w:hint="eastAsia"/>
        </w:rPr>
        <w:t>负载均衡</w:t>
      </w:r>
    </w:p>
    <w:p w14:paraId="0F390200" w14:textId="192DF4FE" w:rsidR="004B2EAC" w:rsidRDefault="004B2EAC" w:rsidP="004B2EAC">
      <w:pPr>
        <w:ind w:firstLine="420"/>
      </w:pPr>
      <w:r w:rsidRPr="004B2EAC">
        <w:rPr>
          <w:rFonts w:hint="eastAsia"/>
        </w:rPr>
        <w:t>面对大量业务访问、高并发请求可以使用高性能的服务器来提升</w:t>
      </w:r>
      <w:r w:rsidRPr="004B2EAC">
        <w:t>RabbitMQ</w:t>
      </w:r>
      <w:r w:rsidRPr="004B2EAC">
        <w:t>服务的负载能力。当单机容量达到极限时，我们可以采取集群的策略来对负载能力做进一步的提升，但是这里还存在一个负载</w:t>
      </w:r>
      <w:proofErr w:type="gramStart"/>
      <w:r w:rsidRPr="004B2EAC">
        <w:t>不</w:t>
      </w:r>
      <w:proofErr w:type="gramEnd"/>
      <w:r w:rsidRPr="004B2EAC">
        <w:t>均衡的问题。试想如果一个集群中有</w:t>
      </w:r>
      <w:r w:rsidRPr="004B2EAC">
        <w:t>3</w:t>
      </w:r>
      <w:r w:rsidRPr="004B2EAC">
        <w:t>个节点，那么所有的客户端都与其中的单个节点</w:t>
      </w:r>
      <w:r w:rsidRPr="004B2EAC">
        <w:t>node1</w:t>
      </w:r>
      <w:r w:rsidRPr="004B2EAC">
        <w:t>建立</w:t>
      </w:r>
      <w:r w:rsidRPr="004B2EAC">
        <w:t>TCP</w:t>
      </w:r>
      <w:r w:rsidRPr="004B2EAC">
        <w:t>连接，那么</w:t>
      </w:r>
      <w:r w:rsidRPr="004B2EAC">
        <w:t>node1</w:t>
      </w:r>
      <w:r w:rsidRPr="004B2EAC">
        <w:t>的网络负载必然会大大增加而显得</w:t>
      </w:r>
      <w:r w:rsidRPr="004B2EAC">
        <w:lastRenderedPageBreak/>
        <w:t>难以承受，其他节点又由于没有那么多的负载而造成硬件资源的浪费，所以负载均衡显得尤为重要。</w:t>
      </w:r>
    </w:p>
    <w:p w14:paraId="131C78C3" w14:textId="04C9933C" w:rsidR="004B2EAC" w:rsidRDefault="004B2EAC" w:rsidP="004B2EAC">
      <w:pPr>
        <w:ind w:firstLine="420"/>
      </w:pPr>
      <w:r w:rsidRPr="004B2EAC">
        <w:rPr>
          <w:rFonts w:hint="eastAsia"/>
        </w:rPr>
        <w:t>负载均衡（</w:t>
      </w:r>
      <w:r w:rsidRPr="004B2EAC">
        <w:t>Load balance</w:t>
      </w:r>
      <w:r w:rsidRPr="004B2EAC">
        <w:t>）是一种计算机网络技术，用于在多个计算机（计算机集群）、网络连接、</w:t>
      </w:r>
      <w:r w:rsidRPr="004B2EAC">
        <w:t>CPU</w:t>
      </w:r>
      <w:r w:rsidRPr="004B2EAC">
        <w:t>、磁盘驱动器或其他资源中分配负载，以达到最佳资源使用、最大化吞吐率、最小响应时间以及避免过载的目的。使用带有负载均衡的多个服务器组件，取代单一的组件，可以通过冗余提高可靠性。负载均衡通常分为软件负载均衡和硬件负载均衡两种。</w:t>
      </w:r>
    </w:p>
    <w:p w14:paraId="44221786" w14:textId="1630FA30" w:rsidR="004B2EAC" w:rsidRDefault="004B2EAC" w:rsidP="004B2EAC">
      <w:pPr>
        <w:ind w:firstLine="420"/>
      </w:pPr>
      <w:r w:rsidRPr="004B2EAC">
        <w:rPr>
          <w:rFonts w:hint="eastAsia"/>
        </w:rPr>
        <w:t>软件负载均衡是指在一个或者多个交互的网络系统中的多台放服务器上安装一个或多个相应的负载均衡软件来实现一种均衡负载技术。软件可以很方便的安装在服务器上，并且实现一定的均衡负载功能。软件负载均衡技术配置简单、操作也仿版，最重要的是成本很低。</w:t>
      </w:r>
    </w:p>
    <w:p w14:paraId="6FFACB84" w14:textId="2DDEE899" w:rsidR="00873DBF" w:rsidRDefault="00873DBF" w:rsidP="004B2EAC">
      <w:pPr>
        <w:ind w:firstLine="420"/>
      </w:pPr>
      <w:r w:rsidRPr="00873DBF">
        <w:rPr>
          <w:rFonts w:hint="eastAsia"/>
        </w:rPr>
        <w:t>硬件负载均衡是指在多台服务器间安装相应的负载均衡设备，也就是负载均衡器（如</w:t>
      </w:r>
      <w:r w:rsidRPr="00873DBF">
        <w:t>F5</w:t>
      </w:r>
      <w:r w:rsidRPr="00873DBF">
        <w:t>）来完成均衡负载技术，与软件负载均衡技术相比，能达到更好的负载均衡效果。由于硬件负载均衡技术需要额外的增加负载均衡器，成本比较高，所以适用于流量高的大型网站系统。</w:t>
      </w:r>
    </w:p>
    <w:p w14:paraId="13C4ED20" w14:textId="75B94803" w:rsidR="004B2EAC" w:rsidRDefault="00873DBF" w:rsidP="004B2EAC">
      <w:pPr>
        <w:ind w:firstLine="420"/>
      </w:pPr>
      <w:r w:rsidRPr="00873DBF">
        <w:rPr>
          <w:rFonts w:hint="eastAsia"/>
        </w:rPr>
        <w:t>这里主要讨论的是如何有效的对</w:t>
      </w:r>
      <w:r w:rsidRPr="00873DBF">
        <w:t>RabbitMQ</w:t>
      </w:r>
      <w:r w:rsidRPr="00873DBF">
        <w:t>集群使用软件负载均衡技术，目前主流的方式有在客户端内部实现负载均衡，或者使用</w:t>
      </w:r>
      <w:proofErr w:type="spellStart"/>
      <w:r w:rsidRPr="00873DBF">
        <w:t>HAProxy</w:t>
      </w:r>
      <w:proofErr w:type="spellEnd"/>
      <w:r w:rsidRPr="00873DBF">
        <w:t>、</w:t>
      </w:r>
      <w:r w:rsidRPr="00873DBF">
        <w:t>LVS</w:t>
      </w:r>
      <w:r w:rsidRPr="00873DBF">
        <w:t>等负载均衡软件来实现。</w:t>
      </w:r>
    </w:p>
    <w:p w14:paraId="22BD8622" w14:textId="5BCF9DCB" w:rsidR="006245A7" w:rsidRDefault="006245A7" w:rsidP="00E04717">
      <w:pPr>
        <w:ind w:firstLine="420"/>
      </w:pPr>
    </w:p>
    <w:p w14:paraId="46E54D9C" w14:textId="6BB1286B" w:rsidR="006245A7" w:rsidRDefault="006245A7" w:rsidP="006245A7">
      <w:pPr>
        <w:pStyle w:val="2"/>
      </w:pPr>
      <w:r>
        <w:rPr>
          <w:rFonts w:hint="eastAsia"/>
        </w:rPr>
        <w:t>负载均衡算法</w:t>
      </w:r>
    </w:p>
    <w:p w14:paraId="0668708F" w14:textId="371F4254" w:rsidR="006245A7" w:rsidRDefault="006245A7" w:rsidP="006245A7">
      <w:pPr>
        <w:ind w:firstLine="420"/>
      </w:pPr>
      <w:r w:rsidRPr="006245A7">
        <w:rPr>
          <w:rFonts w:hint="eastAsia"/>
        </w:rPr>
        <w:t>对于</w:t>
      </w:r>
      <w:r w:rsidRPr="006245A7">
        <w:t>RabbitMQ</w:t>
      </w:r>
      <w:r w:rsidRPr="006245A7">
        <w:t>而言可以在客户端连接时简单的使用负载均衡算法来实现负载均衡。负载均衡算法有很多种，主流的有：</w:t>
      </w:r>
    </w:p>
    <w:p w14:paraId="45406197" w14:textId="77777777" w:rsidR="006245A7" w:rsidRPr="006245A7" w:rsidRDefault="006245A7" w:rsidP="006245A7">
      <w:pPr>
        <w:ind w:firstLine="420"/>
      </w:pPr>
    </w:p>
    <w:p w14:paraId="09DDF9D7" w14:textId="4273F1C3" w:rsidR="006245A7" w:rsidRDefault="006245A7" w:rsidP="006245A7">
      <w:pPr>
        <w:ind w:firstLine="420"/>
      </w:pPr>
      <w:r w:rsidRPr="006245A7">
        <w:rPr>
          <w:rFonts w:hint="eastAsia"/>
        </w:rPr>
        <w:t>轮询法</w:t>
      </w:r>
    </w:p>
    <w:p w14:paraId="750EA080" w14:textId="3E2DEA29" w:rsidR="006245A7" w:rsidRDefault="006245A7" w:rsidP="006245A7">
      <w:pPr>
        <w:pStyle w:val="3"/>
        <w:ind w:firstLine="420"/>
      </w:pPr>
      <w:r w:rsidRPr="006245A7">
        <w:rPr>
          <w:rFonts w:hint="eastAsia"/>
        </w:rPr>
        <w:t>轮询法</w:t>
      </w:r>
    </w:p>
    <w:p w14:paraId="027CEEFB" w14:textId="2D7912A8" w:rsidR="006245A7" w:rsidRDefault="006245A7" w:rsidP="006245A7">
      <w:pPr>
        <w:ind w:firstLine="420"/>
      </w:pPr>
      <w:r w:rsidRPr="006245A7">
        <w:rPr>
          <w:rFonts w:hint="eastAsia"/>
        </w:rPr>
        <w:t>将请求按顺序轮流地分配到后端服务器上，它均衡地对待后端的每一台服务器，而</w:t>
      </w:r>
      <w:proofErr w:type="gramStart"/>
      <w:r w:rsidRPr="006245A7">
        <w:rPr>
          <w:rFonts w:hint="eastAsia"/>
        </w:rPr>
        <w:t>不</w:t>
      </w:r>
      <w:proofErr w:type="gramEnd"/>
      <w:r w:rsidRPr="006245A7">
        <w:rPr>
          <w:rFonts w:hint="eastAsia"/>
        </w:rPr>
        <w:t>关系服务器实际的连接数和当前的系统负载。</w:t>
      </w:r>
    </w:p>
    <w:p w14:paraId="18CD7706" w14:textId="0363EF59" w:rsidR="006245A7" w:rsidRDefault="006245A7" w:rsidP="006245A7">
      <w:pPr>
        <w:ind w:firstLine="420"/>
      </w:pPr>
      <w:r w:rsidRPr="006245A7">
        <w:rPr>
          <w:rFonts w:hint="eastAsia"/>
        </w:rPr>
        <w:t>示例如代码清单所示，如果多个客户端需要连接到这个有</w:t>
      </w:r>
      <w:r w:rsidRPr="006245A7">
        <w:t>3</w:t>
      </w:r>
      <w:r w:rsidRPr="006245A7">
        <w:t>个节点的</w:t>
      </w:r>
      <w:r w:rsidRPr="006245A7">
        <w:t>RabbitMQ</w:t>
      </w:r>
      <w:r w:rsidRPr="006245A7">
        <w:t>集群，可以调用</w:t>
      </w:r>
      <w:proofErr w:type="spellStart"/>
      <w:r w:rsidRPr="006245A7">
        <w:t>RoundRobin.getConnectionAddress</w:t>
      </w:r>
      <w:proofErr w:type="spellEnd"/>
      <w:r w:rsidRPr="006245A7">
        <w:t>()</w:t>
      </w:r>
      <w:r w:rsidRPr="006245A7">
        <w:t>来获取相应的连接地址。</w:t>
      </w:r>
    </w:p>
    <w:tbl>
      <w:tblPr>
        <w:tblStyle w:val="ab"/>
        <w:tblW w:w="0" w:type="auto"/>
        <w:tblLook w:val="04A0" w:firstRow="1" w:lastRow="0" w:firstColumn="1" w:lastColumn="0" w:noHBand="0" w:noVBand="1"/>
      </w:tblPr>
      <w:tblGrid>
        <w:gridCol w:w="8296"/>
      </w:tblGrid>
      <w:tr w:rsidR="00F907F8" w14:paraId="7C20C18B" w14:textId="77777777" w:rsidTr="00F907F8">
        <w:tc>
          <w:tcPr>
            <w:tcW w:w="8296" w:type="dxa"/>
          </w:tcPr>
          <w:p w14:paraId="52C640BA" w14:textId="77777777" w:rsidR="00F907F8" w:rsidRDefault="00F907F8" w:rsidP="00F907F8">
            <w:pPr>
              <w:ind w:firstLineChars="0" w:firstLine="0"/>
            </w:pPr>
            <w:r>
              <w:t xml:space="preserve">public class </w:t>
            </w:r>
            <w:proofErr w:type="spellStart"/>
            <w:r>
              <w:t>RoundRobin</w:t>
            </w:r>
            <w:proofErr w:type="spellEnd"/>
            <w:r>
              <w:t xml:space="preserve"> {</w:t>
            </w:r>
          </w:p>
          <w:p w14:paraId="1AADF152" w14:textId="77777777" w:rsidR="00F907F8" w:rsidRDefault="00F907F8" w:rsidP="00F907F8">
            <w:pPr>
              <w:ind w:firstLineChars="0" w:firstLine="0"/>
            </w:pPr>
            <w:r>
              <w:t xml:space="preserve">    private static List&lt;String&gt; list = new </w:t>
            </w:r>
            <w:proofErr w:type="spellStart"/>
            <w:r>
              <w:t>ArrayList</w:t>
            </w:r>
            <w:proofErr w:type="spellEnd"/>
            <w:r>
              <w:t>&lt;String</w:t>
            </w:r>
            <w:proofErr w:type="gramStart"/>
            <w:r>
              <w:t>&gt;(</w:t>
            </w:r>
            <w:proofErr w:type="gramEnd"/>
            <w:r>
              <w:t>){{</w:t>
            </w:r>
          </w:p>
          <w:p w14:paraId="1E0F90C9" w14:textId="77777777" w:rsidR="00F907F8" w:rsidRDefault="00F907F8" w:rsidP="00F907F8">
            <w:pPr>
              <w:ind w:firstLineChars="0" w:firstLine="0"/>
            </w:pPr>
            <w:r>
              <w:t xml:space="preserve">        </w:t>
            </w:r>
            <w:proofErr w:type="gramStart"/>
            <w:r>
              <w:t>add(</w:t>
            </w:r>
            <w:proofErr w:type="gramEnd"/>
            <w:r>
              <w:t>"192.168.0.2");</w:t>
            </w:r>
          </w:p>
          <w:p w14:paraId="5632391F" w14:textId="77777777" w:rsidR="00F907F8" w:rsidRDefault="00F907F8" w:rsidP="00F907F8">
            <w:pPr>
              <w:ind w:firstLineChars="0" w:firstLine="0"/>
            </w:pPr>
            <w:r>
              <w:t xml:space="preserve">        </w:t>
            </w:r>
            <w:proofErr w:type="gramStart"/>
            <w:r>
              <w:t>add(</w:t>
            </w:r>
            <w:proofErr w:type="gramEnd"/>
            <w:r>
              <w:t>"192.168.0.3");</w:t>
            </w:r>
          </w:p>
          <w:p w14:paraId="5FC64CC0" w14:textId="77777777" w:rsidR="00F907F8" w:rsidRDefault="00F907F8" w:rsidP="00F907F8">
            <w:pPr>
              <w:ind w:firstLineChars="0" w:firstLine="0"/>
            </w:pPr>
            <w:r>
              <w:t xml:space="preserve">        </w:t>
            </w:r>
            <w:proofErr w:type="gramStart"/>
            <w:r>
              <w:t>add(</w:t>
            </w:r>
            <w:proofErr w:type="gramEnd"/>
            <w:r>
              <w:t>"192.168.0.4");</w:t>
            </w:r>
          </w:p>
          <w:p w14:paraId="557B5091" w14:textId="77777777" w:rsidR="00F907F8" w:rsidRDefault="00F907F8" w:rsidP="00F907F8">
            <w:pPr>
              <w:ind w:firstLineChars="0" w:firstLine="0"/>
            </w:pPr>
            <w:r>
              <w:t xml:space="preserve">    }};</w:t>
            </w:r>
          </w:p>
          <w:p w14:paraId="76CEBD50" w14:textId="77777777" w:rsidR="00F907F8" w:rsidRDefault="00F907F8" w:rsidP="00F907F8">
            <w:pPr>
              <w:ind w:firstLineChars="0" w:firstLine="0"/>
            </w:pPr>
            <w:r>
              <w:t xml:space="preserve">    private static int pos = 0;</w:t>
            </w:r>
          </w:p>
          <w:p w14:paraId="7441A2D1" w14:textId="77777777" w:rsidR="00F907F8" w:rsidRDefault="00F907F8" w:rsidP="00F907F8">
            <w:pPr>
              <w:ind w:firstLineChars="0" w:firstLine="0"/>
            </w:pPr>
            <w:r>
              <w:t xml:space="preserve">    private static final Object lock = new </w:t>
            </w:r>
            <w:proofErr w:type="gramStart"/>
            <w:r>
              <w:t>Object(</w:t>
            </w:r>
            <w:proofErr w:type="gramEnd"/>
            <w:r>
              <w:t>);</w:t>
            </w:r>
          </w:p>
          <w:p w14:paraId="15101667" w14:textId="77777777" w:rsidR="00F907F8" w:rsidRDefault="00F907F8" w:rsidP="00F907F8">
            <w:pPr>
              <w:ind w:firstLineChars="0" w:firstLine="0"/>
            </w:pPr>
            <w:r>
              <w:t xml:space="preserve">    public static String </w:t>
            </w:r>
            <w:proofErr w:type="spellStart"/>
            <w:proofErr w:type="gramStart"/>
            <w:r>
              <w:t>getConnectionAddress</w:t>
            </w:r>
            <w:proofErr w:type="spellEnd"/>
            <w:r>
              <w:t>(</w:t>
            </w:r>
            <w:proofErr w:type="gramEnd"/>
            <w:r>
              <w:t>){</w:t>
            </w:r>
          </w:p>
          <w:p w14:paraId="2538253E" w14:textId="77777777" w:rsidR="00F907F8" w:rsidRDefault="00F907F8" w:rsidP="00F907F8">
            <w:pPr>
              <w:ind w:firstLineChars="0" w:firstLine="0"/>
            </w:pPr>
            <w:r>
              <w:t xml:space="preserve">        String </w:t>
            </w:r>
            <w:proofErr w:type="spellStart"/>
            <w:r>
              <w:t>ip</w:t>
            </w:r>
            <w:proofErr w:type="spellEnd"/>
            <w:r>
              <w:t xml:space="preserve"> = null;</w:t>
            </w:r>
          </w:p>
          <w:p w14:paraId="75F97B5C" w14:textId="77777777" w:rsidR="00F907F8" w:rsidRDefault="00F907F8" w:rsidP="00F907F8">
            <w:pPr>
              <w:ind w:firstLineChars="0" w:firstLine="0"/>
            </w:pPr>
            <w:r>
              <w:t xml:space="preserve">        synchronized (lock) {</w:t>
            </w:r>
          </w:p>
          <w:p w14:paraId="7EFE6F54" w14:textId="77777777" w:rsidR="00F907F8" w:rsidRDefault="00F907F8" w:rsidP="00F907F8">
            <w:pPr>
              <w:ind w:firstLineChars="0" w:firstLine="0"/>
            </w:pPr>
            <w:r>
              <w:t xml:space="preserve">            </w:t>
            </w:r>
            <w:proofErr w:type="spellStart"/>
            <w:r>
              <w:t>ip</w:t>
            </w:r>
            <w:proofErr w:type="spellEnd"/>
            <w:r>
              <w:t xml:space="preserve"> = </w:t>
            </w:r>
            <w:proofErr w:type="spellStart"/>
            <w:r>
              <w:t>list.get</w:t>
            </w:r>
            <w:proofErr w:type="spellEnd"/>
            <w:r>
              <w:t>(pos);</w:t>
            </w:r>
          </w:p>
          <w:p w14:paraId="0201F3EA" w14:textId="77777777" w:rsidR="00F907F8" w:rsidRDefault="00F907F8" w:rsidP="00F907F8">
            <w:pPr>
              <w:ind w:firstLineChars="0" w:firstLine="0"/>
            </w:pPr>
            <w:r>
              <w:t xml:space="preserve">            if (++pos &gt;= </w:t>
            </w:r>
            <w:proofErr w:type="spellStart"/>
            <w:proofErr w:type="gramStart"/>
            <w:r>
              <w:t>list.size</w:t>
            </w:r>
            <w:proofErr w:type="spellEnd"/>
            <w:proofErr w:type="gramEnd"/>
            <w:r>
              <w:t>()) {</w:t>
            </w:r>
          </w:p>
          <w:p w14:paraId="1FF6F801" w14:textId="77777777" w:rsidR="00F907F8" w:rsidRDefault="00F907F8" w:rsidP="00F907F8">
            <w:pPr>
              <w:ind w:firstLineChars="0" w:firstLine="0"/>
            </w:pPr>
            <w:r>
              <w:t xml:space="preserve">                pos = 0;</w:t>
            </w:r>
          </w:p>
          <w:p w14:paraId="60950758" w14:textId="77777777" w:rsidR="00F907F8" w:rsidRDefault="00F907F8" w:rsidP="00F907F8">
            <w:pPr>
              <w:ind w:firstLineChars="0" w:firstLine="0"/>
            </w:pPr>
            <w:r>
              <w:t xml:space="preserve">            }</w:t>
            </w:r>
          </w:p>
          <w:p w14:paraId="5047A8AA" w14:textId="77777777" w:rsidR="00F907F8" w:rsidRDefault="00F907F8" w:rsidP="00F907F8">
            <w:pPr>
              <w:ind w:firstLineChars="0" w:firstLine="0"/>
            </w:pPr>
            <w:r>
              <w:lastRenderedPageBreak/>
              <w:t xml:space="preserve">        }</w:t>
            </w:r>
          </w:p>
          <w:p w14:paraId="681E5899" w14:textId="77777777" w:rsidR="00F907F8" w:rsidRDefault="00F907F8" w:rsidP="00F907F8">
            <w:pPr>
              <w:ind w:firstLineChars="0" w:firstLine="0"/>
            </w:pPr>
            <w:r>
              <w:t xml:space="preserve">        return </w:t>
            </w:r>
            <w:proofErr w:type="spellStart"/>
            <w:r>
              <w:t>ip</w:t>
            </w:r>
            <w:proofErr w:type="spellEnd"/>
            <w:r>
              <w:t>;</w:t>
            </w:r>
          </w:p>
          <w:p w14:paraId="6F39D36D" w14:textId="77777777" w:rsidR="00F907F8" w:rsidRDefault="00F907F8" w:rsidP="00F907F8">
            <w:pPr>
              <w:ind w:firstLineChars="0" w:firstLine="0"/>
            </w:pPr>
            <w:r>
              <w:t xml:space="preserve">    }</w:t>
            </w:r>
          </w:p>
          <w:p w14:paraId="2E6BE444" w14:textId="1870E161" w:rsidR="00F907F8" w:rsidRDefault="00F907F8" w:rsidP="00F907F8">
            <w:pPr>
              <w:ind w:firstLineChars="0" w:firstLine="0"/>
            </w:pPr>
            <w:r>
              <w:t>}</w:t>
            </w:r>
          </w:p>
        </w:tc>
      </w:tr>
    </w:tbl>
    <w:p w14:paraId="2BE1EA4C" w14:textId="77FB6DBF" w:rsidR="00F907F8" w:rsidRDefault="000814D7" w:rsidP="000814D7">
      <w:pPr>
        <w:pStyle w:val="3"/>
        <w:ind w:firstLine="420"/>
      </w:pPr>
      <w:r w:rsidRPr="000814D7">
        <w:rPr>
          <w:rFonts w:hint="eastAsia"/>
        </w:rPr>
        <w:lastRenderedPageBreak/>
        <w:t>随机法</w:t>
      </w:r>
    </w:p>
    <w:p w14:paraId="03AE24AA" w14:textId="0E4C2FC8" w:rsidR="000814D7" w:rsidRDefault="000814D7" w:rsidP="000814D7">
      <w:pPr>
        <w:ind w:firstLine="420"/>
      </w:pPr>
      <w:r w:rsidRPr="000814D7">
        <w:rPr>
          <w:rFonts w:hint="eastAsia"/>
        </w:rPr>
        <w:t>通过随机算法，根据后端服务器的列表大小值来随机选取其中的一台服务器进行访问。由概率统计理论可以得知，随着客户端调用服务端的次数增多，其实际效果越来越接近于平均分配调用量到后端的每一台服务器，也就是轮询的结果。对应的示例代码如下：</w:t>
      </w:r>
    </w:p>
    <w:tbl>
      <w:tblPr>
        <w:tblStyle w:val="ab"/>
        <w:tblW w:w="0" w:type="auto"/>
        <w:tblLook w:val="04A0" w:firstRow="1" w:lastRow="0" w:firstColumn="1" w:lastColumn="0" w:noHBand="0" w:noVBand="1"/>
      </w:tblPr>
      <w:tblGrid>
        <w:gridCol w:w="8296"/>
      </w:tblGrid>
      <w:tr w:rsidR="00580D08" w14:paraId="27FC87C0" w14:textId="77777777" w:rsidTr="00580D08">
        <w:tc>
          <w:tcPr>
            <w:tcW w:w="8296" w:type="dxa"/>
          </w:tcPr>
          <w:p w14:paraId="0418BB4D" w14:textId="77777777" w:rsidR="00580D08" w:rsidRDefault="00580D08" w:rsidP="00580D08">
            <w:pPr>
              <w:ind w:firstLineChars="0" w:firstLine="0"/>
            </w:pPr>
            <w:r>
              <w:t xml:space="preserve">public class </w:t>
            </w:r>
            <w:proofErr w:type="spellStart"/>
            <w:r>
              <w:t>RandomAccess</w:t>
            </w:r>
            <w:proofErr w:type="spellEnd"/>
            <w:r>
              <w:t xml:space="preserve"> {</w:t>
            </w:r>
          </w:p>
          <w:p w14:paraId="43D63836" w14:textId="77777777" w:rsidR="00580D08" w:rsidRDefault="00580D08" w:rsidP="00580D08">
            <w:pPr>
              <w:ind w:firstLineChars="0" w:firstLine="0"/>
            </w:pPr>
            <w:r>
              <w:t xml:space="preserve">    private static List&lt;String&gt; list = new </w:t>
            </w:r>
            <w:proofErr w:type="spellStart"/>
            <w:r>
              <w:t>ArrayList</w:t>
            </w:r>
            <w:proofErr w:type="spellEnd"/>
            <w:r>
              <w:t>&lt;String</w:t>
            </w:r>
            <w:proofErr w:type="gramStart"/>
            <w:r>
              <w:t>&gt;(</w:t>
            </w:r>
            <w:proofErr w:type="gramEnd"/>
            <w:r>
              <w:t>){{</w:t>
            </w:r>
          </w:p>
          <w:p w14:paraId="0C375526" w14:textId="77777777" w:rsidR="00580D08" w:rsidRDefault="00580D08" w:rsidP="00580D08">
            <w:pPr>
              <w:ind w:firstLineChars="0" w:firstLine="0"/>
            </w:pPr>
            <w:r>
              <w:t xml:space="preserve">        </w:t>
            </w:r>
            <w:proofErr w:type="gramStart"/>
            <w:r>
              <w:t>add(</w:t>
            </w:r>
            <w:proofErr w:type="gramEnd"/>
            <w:r>
              <w:t>"192.168.0.2");</w:t>
            </w:r>
          </w:p>
          <w:p w14:paraId="41CA4B00" w14:textId="77777777" w:rsidR="00580D08" w:rsidRDefault="00580D08" w:rsidP="00580D08">
            <w:pPr>
              <w:ind w:firstLineChars="0" w:firstLine="0"/>
            </w:pPr>
            <w:r>
              <w:t xml:space="preserve">        </w:t>
            </w:r>
            <w:proofErr w:type="gramStart"/>
            <w:r>
              <w:t>add(</w:t>
            </w:r>
            <w:proofErr w:type="gramEnd"/>
            <w:r>
              <w:t>"192.168.0.3");</w:t>
            </w:r>
          </w:p>
          <w:p w14:paraId="08AC21AF" w14:textId="77777777" w:rsidR="00580D08" w:rsidRDefault="00580D08" w:rsidP="00580D08">
            <w:pPr>
              <w:ind w:firstLineChars="0" w:firstLine="0"/>
            </w:pPr>
            <w:r>
              <w:t xml:space="preserve">        </w:t>
            </w:r>
            <w:proofErr w:type="gramStart"/>
            <w:r>
              <w:t>add(</w:t>
            </w:r>
            <w:proofErr w:type="gramEnd"/>
            <w:r>
              <w:t>"192.168.0.4");</w:t>
            </w:r>
          </w:p>
          <w:p w14:paraId="4E94F284" w14:textId="77777777" w:rsidR="00580D08" w:rsidRDefault="00580D08" w:rsidP="00580D08">
            <w:pPr>
              <w:ind w:firstLineChars="0" w:firstLine="0"/>
            </w:pPr>
            <w:r>
              <w:t xml:space="preserve">    }};</w:t>
            </w:r>
          </w:p>
          <w:p w14:paraId="432897C8" w14:textId="77777777" w:rsidR="00580D08" w:rsidRDefault="00580D08" w:rsidP="00580D08">
            <w:pPr>
              <w:ind w:firstLineChars="0" w:firstLine="0"/>
            </w:pPr>
            <w:r>
              <w:t xml:space="preserve">    public static String </w:t>
            </w:r>
            <w:proofErr w:type="spellStart"/>
            <w:proofErr w:type="gramStart"/>
            <w:r>
              <w:t>getConnectionAddress</w:t>
            </w:r>
            <w:proofErr w:type="spellEnd"/>
            <w:r>
              <w:t>(</w:t>
            </w:r>
            <w:proofErr w:type="gramEnd"/>
            <w:r>
              <w:t>){</w:t>
            </w:r>
          </w:p>
          <w:p w14:paraId="0753A7BB" w14:textId="77777777" w:rsidR="00580D08" w:rsidRDefault="00580D08" w:rsidP="00580D08">
            <w:pPr>
              <w:ind w:firstLineChars="0" w:firstLine="0"/>
            </w:pPr>
            <w:r>
              <w:t xml:space="preserve">        Random </w:t>
            </w:r>
            <w:proofErr w:type="spellStart"/>
            <w:r>
              <w:t>random</w:t>
            </w:r>
            <w:proofErr w:type="spellEnd"/>
            <w:r>
              <w:t xml:space="preserve"> = new </w:t>
            </w:r>
            <w:proofErr w:type="gramStart"/>
            <w:r>
              <w:t>Random(</w:t>
            </w:r>
            <w:proofErr w:type="gramEnd"/>
            <w:r>
              <w:t>);</w:t>
            </w:r>
          </w:p>
          <w:p w14:paraId="2F565CC5" w14:textId="77777777" w:rsidR="00580D08" w:rsidRDefault="00580D08" w:rsidP="00580D08">
            <w:pPr>
              <w:ind w:firstLineChars="0" w:firstLine="0"/>
            </w:pPr>
            <w:r>
              <w:t xml:space="preserve">        int pos = </w:t>
            </w:r>
            <w:proofErr w:type="spellStart"/>
            <w:proofErr w:type="gramStart"/>
            <w:r>
              <w:t>random.nextInt</w:t>
            </w:r>
            <w:proofErr w:type="spellEnd"/>
            <w:proofErr w:type="gramEnd"/>
            <w:r>
              <w:t>(</w:t>
            </w:r>
            <w:proofErr w:type="spellStart"/>
            <w:r>
              <w:t>list.size</w:t>
            </w:r>
            <w:proofErr w:type="spellEnd"/>
            <w:r>
              <w:t>());</w:t>
            </w:r>
          </w:p>
          <w:p w14:paraId="1F31AF03" w14:textId="77777777" w:rsidR="00580D08" w:rsidRDefault="00580D08" w:rsidP="00580D08">
            <w:pPr>
              <w:ind w:firstLineChars="0" w:firstLine="0"/>
            </w:pPr>
            <w:r>
              <w:t xml:space="preserve">        return </w:t>
            </w:r>
            <w:proofErr w:type="spellStart"/>
            <w:r>
              <w:t>list.get</w:t>
            </w:r>
            <w:proofErr w:type="spellEnd"/>
            <w:r>
              <w:t>(pos);</w:t>
            </w:r>
          </w:p>
          <w:p w14:paraId="5013B778" w14:textId="77777777" w:rsidR="00580D08" w:rsidRDefault="00580D08" w:rsidP="00580D08">
            <w:pPr>
              <w:ind w:firstLineChars="0" w:firstLine="0"/>
            </w:pPr>
            <w:r>
              <w:t xml:space="preserve">    }</w:t>
            </w:r>
          </w:p>
          <w:p w14:paraId="36885A4A" w14:textId="1F7244F9" w:rsidR="00580D08" w:rsidRDefault="00580D08" w:rsidP="00580D08">
            <w:pPr>
              <w:ind w:firstLineChars="0" w:firstLine="0"/>
            </w:pPr>
            <w:r>
              <w:t>}</w:t>
            </w:r>
          </w:p>
        </w:tc>
      </w:tr>
    </w:tbl>
    <w:p w14:paraId="2A8E9664" w14:textId="77777777" w:rsidR="00580D08" w:rsidRDefault="00580D08" w:rsidP="00580D08">
      <w:pPr>
        <w:ind w:firstLine="420"/>
      </w:pPr>
    </w:p>
    <w:p w14:paraId="538BA900" w14:textId="3B2C4B54" w:rsidR="00580D08" w:rsidRDefault="00580D08" w:rsidP="00580D08">
      <w:pPr>
        <w:pStyle w:val="3"/>
        <w:ind w:firstLine="420"/>
      </w:pPr>
      <w:r w:rsidRPr="00580D08">
        <w:rPr>
          <w:rFonts w:hint="eastAsia"/>
        </w:rPr>
        <w:t>源地址哈希法</w:t>
      </w:r>
    </w:p>
    <w:p w14:paraId="2D52968E" w14:textId="66B94348" w:rsidR="00580D08" w:rsidRDefault="00580D08" w:rsidP="00580D08">
      <w:pPr>
        <w:ind w:firstLine="420"/>
      </w:pPr>
      <w:r w:rsidRPr="00580D08">
        <w:rPr>
          <w:rFonts w:hint="eastAsia"/>
        </w:rPr>
        <w:t>源地址哈希的思想是根据获取的客户端</w:t>
      </w:r>
      <w:r w:rsidRPr="00580D08">
        <w:t>IP</w:t>
      </w:r>
      <w:r w:rsidRPr="00580D08">
        <w:t>地址，通过哈希函数计算得到的一个数值，用该数值对服务器列表的大小进行取模运算，得到的结果便是客户端要访问服务器的序号。采用源地址哈希法进行负载均衡，同一</w:t>
      </w:r>
      <w:r w:rsidRPr="00580D08">
        <w:t>IP</w:t>
      </w:r>
      <w:r w:rsidRPr="00580D08">
        <w:t>地址的客户端，当后端服务器列表不变时，它每次都会映射到同一台后端服务器进行访问。</w:t>
      </w:r>
    </w:p>
    <w:tbl>
      <w:tblPr>
        <w:tblStyle w:val="ab"/>
        <w:tblW w:w="0" w:type="auto"/>
        <w:tblLook w:val="04A0" w:firstRow="1" w:lastRow="0" w:firstColumn="1" w:lastColumn="0" w:noHBand="0" w:noVBand="1"/>
      </w:tblPr>
      <w:tblGrid>
        <w:gridCol w:w="8296"/>
      </w:tblGrid>
      <w:tr w:rsidR="00580D08" w14:paraId="74F09C8A" w14:textId="77777777" w:rsidTr="00580D08">
        <w:tc>
          <w:tcPr>
            <w:tcW w:w="8296" w:type="dxa"/>
          </w:tcPr>
          <w:p w14:paraId="177E5140" w14:textId="77777777" w:rsidR="00580D08" w:rsidRDefault="00580D08" w:rsidP="00580D08">
            <w:pPr>
              <w:ind w:firstLineChars="0" w:firstLine="0"/>
            </w:pPr>
            <w:r>
              <w:t xml:space="preserve">public class </w:t>
            </w:r>
            <w:proofErr w:type="spellStart"/>
            <w:r>
              <w:t>IpHash</w:t>
            </w:r>
            <w:proofErr w:type="spellEnd"/>
            <w:r>
              <w:t xml:space="preserve"> {</w:t>
            </w:r>
          </w:p>
          <w:p w14:paraId="63FFC67C" w14:textId="77777777" w:rsidR="00580D08" w:rsidRDefault="00580D08" w:rsidP="00580D08">
            <w:pPr>
              <w:ind w:firstLineChars="0" w:firstLine="0"/>
            </w:pPr>
            <w:r>
              <w:t xml:space="preserve">    private static List&lt;String&gt; list = new </w:t>
            </w:r>
            <w:proofErr w:type="spellStart"/>
            <w:r>
              <w:t>ArrayList</w:t>
            </w:r>
            <w:proofErr w:type="spellEnd"/>
            <w:r>
              <w:t>&lt;String</w:t>
            </w:r>
            <w:proofErr w:type="gramStart"/>
            <w:r>
              <w:t>&gt;(</w:t>
            </w:r>
            <w:proofErr w:type="gramEnd"/>
            <w:r>
              <w:t>){{</w:t>
            </w:r>
          </w:p>
          <w:p w14:paraId="666E72C3" w14:textId="77777777" w:rsidR="00580D08" w:rsidRDefault="00580D08" w:rsidP="00580D08">
            <w:pPr>
              <w:ind w:firstLineChars="0" w:firstLine="0"/>
            </w:pPr>
            <w:r>
              <w:t xml:space="preserve">        </w:t>
            </w:r>
            <w:proofErr w:type="gramStart"/>
            <w:r>
              <w:t>add(</w:t>
            </w:r>
            <w:proofErr w:type="gramEnd"/>
            <w:r>
              <w:t>"192.168.0.2"); add("192.168.0.3"); add("192.168.0.4");</w:t>
            </w:r>
          </w:p>
          <w:p w14:paraId="36359C60" w14:textId="77777777" w:rsidR="00580D08" w:rsidRDefault="00580D08" w:rsidP="00580D08">
            <w:pPr>
              <w:ind w:firstLineChars="0" w:firstLine="0"/>
            </w:pPr>
            <w:r>
              <w:t xml:space="preserve">    }};</w:t>
            </w:r>
          </w:p>
          <w:p w14:paraId="41BCDA2E" w14:textId="77777777" w:rsidR="00580D08" w:rsidRDefault="00580D08" w:rsidP="00580D08">
            <w:pPr>
              <w:ind w:firstLineChars="0" w:firstLine="0"/>
            </w:pPr>
            <w:r>
              <w:t xml:space="preserve">    public static String </w:t>
            </w:r>
            <w:proofErr w:type="spellStart"/>
            <w:proofErr w:type="gramStart"/>
            <w:r>
              <w:t>getConnectionAddress</w:t>
            </w:r>
            <w:proofErr w:type="spellEnd"/>
            <w:r>
              <w:t>(</w:t>
            </w:r>
            <w:proofErr w:type="gramEnd"/>
            <w:r>
              <w:t xml:space="preserve">) throws </w:t>
            </w:r>
            <w:proofErr w:type="spellStart"/>
            <w:r>
              <w:t>UnknownHostException</w:t>
            </w:r>
            <w:proofErr w:type="spellEnd"/>
            <w:r>
              <w:t xml:space="preserve"> {</w:t>
            </w:r>
          </w:p>
          <w:p w14:paraId="050ADF3F" w14:textId="77777777" w:rsidR="00580D08" w:rsidRDefault="00580D08" w:rsidP="00580D08">
            <w:pPr>
              <w:ind w:firstLineChars="0" w:firstLine="0"/>
            </w:pPr>
            <w:r>
              <w:t xml:space="preserve">        int </w:t>
            </w:r>
            <w:proofErr w:type="spellStart"/>
            <w:r>
              <w:t>ipHashCode</w:t>
            </w:r>
            <w:proofErr w:type="spellEnd"/>
            <w:r>
              <w:t xml:space="preserve"> = </w:t>
            </w:r>
            <w:proofErr w:type="spellStart"/>
            <w:r>
              <w:t>InetAddress.getLocalHost</w:t>
            </w:r>
            <w:proofErr w:type="spellEnd"/>
            <w:r>
              <w:t>(</w:t>
            </w:r>
            <w:proofErr w:type="gramStart"/>
            <w:r>
              <w:t>).</w:t>
            </w:r>
            <w:proofErr w:type="spellStart"/>
            <w:r>
              <w:t>getHostAddress</w:t>
            </w:r>
            <w:proofErr w:type="spellEnd"/>
            <w:proofErr w:type="gramEnd"/>
            <w:r>
              <w:t>().</w:t>
            </w:r>
            <w:proofErr w:type="spellStart"/>
            <w:r>
              <w:t>hashCode</w:t>
            </w:r>
            <w:proofErr w:type="spellEnd"/>
            <w:r>
              <w:t>();</w:t>
            </w:r>
          </w:p>
          <w:p w14:paraId="0D2320C6" w14:textId="77777777" w:rsidR="00580D08" w:rsidRDefault="00580D08" w:rsidP="00580D08">
            <w:pPr>
              <w:ind w:firstLineChars="0" w:firstLine="0"/>
            </w:pPr>
            <w:r>
              <w:t xml:space="preserve">        int pos = </w:t>
            </w:r>
            <w:proofErr w:type="spellStart"/>
            <w:r>
              <w:t>ipHashCode</w:t>
            </w:r>
            <w:proofErr w:type="spellEnd"/>
            <w:r>
              <w:t xml:space="preserve"> % </w:t>
            </w:r>
            <w:proofErr w:type="spellStart"/>
            <w:proofErr w:type="gramStart"/>
            <w:r>
              <w:t>list.size</w:t>
            </w:r>
            <w:proofErr w:type="spellEnd"/>
            <w:proofErr w:type="gramEnd"/>
            <w:r>
              <w:t>();</w:t>
            </w:r>
          </w:p>
          <w:p w14:paraId="17ACF7D7" w14:textId="77777777" w:rsidR="00580D08" w:rsidRDefault="00580D08" w:rsidP="00580D08">
            <w:pPr>
              <w:ind w:firstLineChars="0" w:firstLine="0"/>
            </w:pPr>
            <w:r>
              <w:t xml:space="preserve">        return </w:t>
            </w:r>
            <w:proofErr w:type="spellStart"/>
            <w:r>
              <w:t>list.get</w:t>
            </w:r>
            <w:proofErr w:type="spellEnd"/>
            <w:r>
              <w:t>(pos);</w:t>
            </w:r>
          </w:p>
          <w:p w14:paraId="61ACB783" w14:textId="77777777" w:rsidR="00580D08" w:rsidRDefault="00580D08" w:rsidP="00580D08">
            <w:pPr>
              <w:ind w:firstLineChars="0" w:firstLine="0"/>
            </w:pPr>
            <w:r>
              <w:t xml:space="preserve">    }</w:t>
            </w:r>
          </w:p>
          <w:p w14:paraId="61A0E7FC" w14:textId="3A091693" w:rsidR="00580D08" w:rsidRDefault="00580D08" w:rsidP="00580D08">
            <w:pPr>
              <w:ind w:firstLineChars="0" w:firstLine="0"/>
            </w:pPr>
            <w:r>
              <w:t>}</w:t>
            </w:r>
          </w:p>
        </w:tc>
      </w:tr>
    </w:tbl>
    <w:p w14:paraId="6C570568" w14:textId="4F8B669D" w:rsidR="00580D08" w:rsidRPr="00580D08" w:rsidRDefault="00580D08" w:rsidP="00580D08">
      <w:pPr>
        <w:pStyle w:val="3"/>
        <w:ind w:firstLine="420"/>
      </w:pPr>
      <w:r w:rsidRPr="00580D08">
        <w:rPr>
          <w:rFonts w:hint="eastAsia"/>
        </w:rPr>
        <w:t>加权轮询法</w:t>
      </w:r>
    </w:p>
    <w:p w14:paraId="1BD1C547" w14:textId="0999E971" w:rsidR="00580D08" w:rsidRDefault="00580D08" w:rsidP="000814D7">
      <w:pPr>
        <w:ind w:firstLine="420"/>
      </w:pPr>
      <w:r w:rsidRPr="00580D08">
        <w:rPr>
          <w:rFonts w:hint="eastAsia"/>
        </w:rPr>
        <w:t>不同的后端服务器可能机器的配置和当前系统的负载并不相同，因此它们的抗压能力也不相同。给配置高、负载低的机器配置更高的权重，让其处理更多的请求；而配置低、负载</w:t>
      </w:r>
      <w:r w:rsidRPr="00580D08">
        <w:rPr>
          <w:rFonts w:hint="eastAsia"/>
        </w:rPr>
        <w:lastRenderedPageBreak/>
        <w:t>高的集群，给其分配较低的权重，降低其系统负载，加权轮询能很好地处理这一问题，并将请求顺序</w:t>
      </w:r>
      <w:proofErr w:type="gramStart"/>
      <w:r w:rsidRPr="00580D08">
        <w:rPr>
          <w:rFonts w:hint="eastAsia"/>
        </w:rPr>
        <w:t>且按照</w:t>
      </w:r>
      <w:proofErr w:type="gramEnd"/>
      <w:r w:rsidRPr="00580D08">
        <w:rPr>
          <w:rFonts w:hint="eastAsia"/>
        </w:rPr>
        <w:t>权重分配到后端。</w:t>
      </w:r>
    </w:p>
    <w:p w14:paraId="709D48DF" w14:textId="661220E3" w:rsidR="00580D08" w:rsidRPr="000814D7" w:rsidRDefault="00580D08" w:rsidP="00580D08">
      <w:pPr>
        <w:pStyle w:val="3"/>
        <w:ind w:firstLine="420"/>
      </w:pPr>
      <w:r w:rsidRPr="00580D08">
        <w:rPr>
          <w:rFonts w:hint="eastAsia"/>
        </w:rPr>
        <w:t>加权随机法</w:t>
      </w:r>
    </w:p>
    <w:p w14:paraId="74A1EF3D" w14:textId="04E690D9" w:rsidR="00F907F8" w:rsidRDefault="00580D08" w:rsidP="006245A7">
      <w:pPr>
        <w:ind w:firstLine="420"/>
      </w:pPr>
      <w:r w:rsidRPr="00580D08">
        <w:rPr>
          <w:rFonts w:hint="eastAsia"/>
        </w:rPr>
        <w:t>与加权轮询法一样，加权随机法也根据后端机器的配置、系统的负载分配不同权重。不同的是，它是按照权重随机请求后端服务器，而非顺序。</w:t>
      </w:r>
    </w:p>
    <w:p w14:paraId="1C4F7CC5" w14:textId="23A6E93F" w:rsidR="00580D08" w:rsidRDefault="00580D08" w:rsidP="00580D08">
      <w:pPr>
        <w:pStyle w:val="3"/>
        <w:ind w:firstLine="420"/>
      </w:pPr>
      <w:r w:rsidRPr="00580D08">
        <w:rPr>
          <w:rFonts w:hint="eastAsia"/>
        </w:rPr>
        <w:t>最小连接数法</w:t>
      </w:r>
    </w:p>
    <w:p w14:paraId="553777F2" w14:textId="5B363D40" w:rsidR="00580D08" w:rsidRDefault="00580D08" w:rsidP="006245A7">
      <w:pPr>
        <w:ind w:firstLine="420"/>
      </w:pPr>
      <w:r w:rsidRPr="00580D08">
        <w:rPr>
          <w:rFonts w:hint="eastAsia"/>
        </w:rPr>
        <w:t>最小连接数算法比较灵活和智能，由于后端服务器的配置不尽相同，对于请求的处理有块有慢，它是根据后端服务器当前的连接情况，动态地选取其中当前积压连接数最少的一台服务器来处理当前的请求，尽可能地提高后端服务的利用效率，将负载合理地分流到每一台服务器。</w:t>
      </w:r>
    </w:p>
    <w:p w14:paraId="4AD8B98F" w14:textId="5ED832E8" w:rsidR="0058700C" w:rsidRDefault="0058700C" w:rsidP="0058700C">
      <w:pPr>
        <w:pStyle w:val="2"/>
      </w:pPr>
      <w:proofErr w:type="spellStart"/>
      <w:r w:rsidRPr="0058700C">
        <w:t>HAProxy</w:t>
      </w:r>
      <w:proofErr w:type="spellEnd"/>
    </w:p>
    <w:p w14:paraId="2725E6D8" w14:textId="4C350DC5" w:rsidR="0058700C" w:rsidRPr="0058700C" w:rsidRDefault="0058700C" w:rsidP="0058700C">
      <w:pPr>
        <w:pStyle w:val="3"/>
        <w:ind w:firstLine="420"/>
      </w:pPr>
      <w:r w:rsidRPr="0058700C">
        <w:t xml:space="preserve">1 </w:t>
      </w:r>
      <w:proofErr w:type="spellStart"/>
      <w:r w:rsidRPr="0058700C">
        <w:t>HAProxy</w:t>
      </w:r>
      <w:proofErr w:type="spellEnd"/>
    </w:p>
    <w:p w14:paraId="6507497C" w14:textId="5909E3FF" w:rsidR="0058700C" w:rsidRDefault="0058700C" w:rsidP="0058700C">
      <w:pPr>
        <w:ind w:firstLine="420"/>
      </w:pPr>
      <w:proofErr w:type="spellStart"/>
      <w:r w:rsidRPr="0058700C">
        <w:t>HAProxy</w:t>
      </w:r>
      <w:proofErr w:type="spellEnd"/>
      <w:r w:rsidRPr="0058700C">
        <w:t>提供高可用性、负载均衡以及基于</w:t>
      </w:r>
      <w:r w:rsidRPr="0058700C">
        <w:t>TCP</w:t>
      </w:r>
      <w:r w:rsidRPr="0058700C">
        <w:t>和</w:t>
      </w:r>
      <w:r w:rsidRPr="0058700C">
        <w:t>HTTP</w:t>
      </w:r>
      <w:r w:rsidRPr="0058700C">
        <w:t>应用的代理，支持虚拟主机，它是免费、快速并且可靠的一种解决方案</w:t>
      </w:r>
      <w:r w:rsidRPr="0058700C">
        <w:t>,</w:t>
      </w:r>
      <w:r w:rsidRPr="0058700C">
        <w:t>包括</w:t>
      </w:r>
      <w:r w:rsidRPr="0058700C">
        <w:t>Twitter</w:t>
      </w:r>
      <w:r w:rsidRPr="0058700C">
        <w:t>，</w:t>
      </w:r>
      <w:r w:rsidRPr="0058700C">
        <w:t>Reddit</w:t>
      </w:r>
      <w:r w:rsidRPr="0058700C">
        <w:t>，</w:t>
      </w:r>
      <w:proofErr w:type="spellStart"/>
      <w:r w:rsidRPr="0058700C">
        <w:t>StackOverflow</w:t>
      </w:r>
      <w:proofErr w:type="spellEnd"/>
      <w:r w:rsidRPr="0058700C">
        <w:t>，</w:t>
      </w:r>
      <w:r w:rsidRPr="0058700C">
        <w:t>GitHub</w:t>
      </w:r>
      <w:r w:rsidRPr="0058700C">
        <w:t>在内的多家知名互联网公司在使用。</w:t>
      </w:r>
      <w:proofErr w:type="spellStart"/>
      <w:r w:rsidRPr="0058700C">
        <w:t>HAProxy</w:t>
      </w:r>
      <w:proofErr w:type="spellEnd"/>
      <w:r w:rsidRPr="0058700C">
        <w:t>实现了一种事件驱动、单一进程模型，此模型支持非常大的并发连接数。</w:t>
      </w:r>
    </w:p>
    <w:p w14:paraId="6B7C848D" w14:textId="21C33E41" w:rsidR="00C8478E" w:rsidRDefault="00C8478E" w:rsidP="00C8478E">
      <w:pPr>
        <w:pStyle w:val="3"/>
        <w:ind w:firstLine="420"/>
      </w:pPr>
      <w:r w:rsidRPr="00C8478E">
        <w:rPr>
          <w:rFonts w:hint="eastAsia"/>
        </w:rPr>
        <w:t>安装</w:t>
      </w:r>
      <w:proofErr w:type="spellStart"/>
      <w:r w:rsidRPr="00C8478E">
        <w:t>HAProxy</w:t>
      </w:r>
      <w:proofErr w:type="spellEnd"/>
    </w:p>
    <w:p w14:paraId="1D24877D" w14:textId="77777777" w:rsidR="00C8478E" w:rsidRDefault="00C8478E" w:rsidP="00C8478E">
      <w:pPr>
        <w:ind w:firstLine="420"/>
      </w:pPr>
      <w:r>
        <w:rPr>
          <w:rFonts w:hint="eastAsia"/>
        </w:rPr>
        <w:t>首先需要去</w:t>
      </w:r>
      <w:proofErr w:type="spellStart"/>
      <w:r>
        <w:t>HAProxy</w:t>
      </w:r>
      <w:proofErr w:type="spellEnd"/>
      <w:proofErr w:type="gramStart"/>
      <w:r>
        <w:t>的官网下载</w:t>
      </w:r>
      <w:proofErr w:type="spellStart"/>
      <w:proofErr w:type="gramEnd"/>
      <w:r>
        <w:t>HAProxy</w:t>
      </w:r>
      <w:proofErr w:type="spellEnd"/>
      <w:r>
        <w:t>的安装文件，目前最新的版本为：</w:t>
      </w:r>
      <w:r>
        <w:t>haproxy-1.7.8.tar.gz</w:t>
      </w:r>
      <w:r>
        <w:t>。下载地址为</w:t>
      </w:r>
      <w:r>
        <w:t>http://www.haproxy.org/#down</w:t>
      </w:r>
      <w:r>
        <w:t>，相关文档地址为</w:t>
      </w:r>
      <w:r>
        <w:t>http://www.haproxy.org/#doc1.7</w:t>
      </w:r>
      <w:r>
        <w:t>。</w:t>
      </w:r>
    </w:p>
    <w:p w14:paraId="1D6E814E" w14:textId="77777777" w:rsidR="00C8478E" w:rsidRDefault="00C8478E" w:rsidP="00C8478E">
      <w:pPr>
        <w:ind w:firstLine="420"/>
      </w:pPr>
    </w:p>
    <w:p w14:paraId="5A3818F5" w14:textId="7C49DB48" w:rsidR="00C8478E" w:rsidRDefault="00C8478E" w:rsidP="00C8478E">
      <w:pPr>
        <w:ind w:firstLine="420"/>
      </w:pPr>
      <w:r>
        <w:rPr>
          <w:rFonts w:hint="eastAsia"/>
        </w:rPr>
        <w:t>将</w:t>
      </w:r>
      <w:r>
        <w:t>haproxy-1.7.8.tar.gz</w:t>
      </w:r>
      <w:r>
        <w:t>拷贝至</w:t>
      </w:r>
      <w:r>
        <w:t>/opt</w:t>
      </w:r>
      <w:r>
        <w:t>目录下，与</w:t>
      </w:r>
      <w:r>
        <w:t>RabbitMQ</w:t>
      </w:r>
      <w:r>
        <w:t>存放在同一个目录中。</w:t>
      </w:r>
      <w:proofErr w:type="gramStart"/>
      <w:r>
        <w:t>之后解</w:t>
      </w:r>
      <w:proofErr w:type="gramEnd"/>
      <w:r>
        <w:t>压缩：</w:t>
      </w:r>
    </w:p>
    <w:p w14:paraId="386E5C35" w14:textId="03E80870" w:rsidR="007125E8" w:rsidRDefault="007125E8" w:rsidP="00C8478E">
      <w:pPr>
        <w:ind w:firstLine="420"/>
      </w:pPr>
      <w:r w:rsidRPr="007125E8">
        <w:t xml:space="preserve">[root@node1 </w:t>
      </w:r>
      <w:proofErr w:type="gramStart"/>
      <w:r w:rsidRPr="007125E8">
        <w:t>opt]#</w:t>
      </w:r>
      <w:proofErr w:type="gramEnd"/>
      <w:r w:rsidRPr="007125E8">
        <w:t xml:space="preserve"> tar </w:t>
      </w:r>
      <w:proofErr w:type="spellStart"/>
      <w:r w:rsidRPr="007125E8">
        <w:t>zxvf</w:t>
      </w:r>
      <w:proofErr w:type="spellEnd"/>
      <w:r w:rsidRPr="007125E8">
        <w:t xml:space="preserve"> haproxy-1.7.8.tar.gz</w:t>
      </w:r>
    </w:p>
    <w:p w14:paraId="779869A1" w14:textId="6EF5EE5D" w:rsidR="007125E8" w:rsidRDefault="007125E8" w:rsidP="00C8478E">
      <w:pPr>
        <w:ind w:firstLine="420"/>
      </w:pPr>
      <w:r w:rsidRPr="007125E8">
        <w:rPr>
          <w:rFonts w:hint="eastAsia"/>
        </w:rPr>
        <w:t>源码解压之后，需要运行</w:t>
      </w:r>
      <w:r w:rsidRPr="007125E8">
        <w:t>make</w:t>
      </w:r>
      <w:r w:rsidRPr="007125E8">
        <w:t>来将</w:t>
      </w:r>
      <w:proofErr w:type="spellStart"/>
      <w:r w:rsidRPr="007125E8">
        <w:t>HAProxy</w:t>
      </w:r>
      <w:proofErr w:type="spellEnd"/>
      <w:r w:rsidRPr="007125E8">
        <w:t>编译为可执行程序。在执行</w:t>
      </w:r>
      <w:r w:rsidRPr="007125E8">
        <w:t>make</w:t>
      </w:r>
      <w:r w:rsidRPr="007125E8">
        <w:t>之前需要先选择目标平台，通常对于</w:t>
      </w:r>
      <w:r w:rsidRPr="007125E8">
        <w:t>UNIX</w:t>
      </w:r>
      <w:r w:rsidRPr="007125E8">
        <w:t>系的操作系统可以选择</w:t>
      </w:r>
      <w:r w:rsidRPr="007125E8">
        <w:t>TARGET=generic</w:t>
      </w:r>
      <w:r w:rsidRPr="007125E8">
        <w:t>。下面是详细操作：</w:t>
      </w:r>
    </w:p>
    <w:tbl>
      <w:tblPr>
        <w:tblStyle w:val="ab"/>
        <w:tblW w:w="0" w:type="auto"/>
        <w:tblLook w:val="04A0" w:firstRow="1" w:lastRow="0" w:firstColumn="1" w:lastColumn="0" w:noHBand="0" w:noVBand="1"/>
      </w:tblPr>
      <w:tblGrid>
        <w:gridCol w:w="8296"/>
      </w:tblGrid>
      <w:tr w:rsidR="00B84571" w14:paraId="4D8124FA" w14:textId="77777777" w:rsidTr="00B84571">
        <w:tc>
          <w:tcPr>
            <w:tcW w:w="8296" w:type="dxa"/>
          </w:tcPr>
          <w:p w14:paraId="5C6AF863" w14:textId="77777777" w:rsidR="00B84571" w:rsidRDefault="00B84571" w:rsidP="00B84571">
            <w:pPr>
              <w:ind w:firstLineChars="0" w:firstLine="0"/>
            </w:pPr>
            <w:r>
              <w:t xml:space="preserve">[root@node1 </w:t>
            </w:r>
            <w:proofErr w:type="gramStart"/>
            <w:r>
              <w:t>opt]#</w:t>
            </w:r>
            <w:proofErr w:type="gramEnd"/>
            <w:r>
              <w:t xml:space="preserve"> cd haproxy-1.7.8</w:t>
            </w:r>
          </w:p>
          <w:p w14:paraId="0EC7DDD6" w14:textId="77777777" w:rsidR="00B84571" w:rsidRDefault="00B84571" w:rsidP="00B84571">
            <w:pPr>
              <w:ind w:firstLineChars="0" w:firstLine="0"/>
            </w:pPr>
            <w:r>
              <w:t>[root@node1 haproxy-1.7.</w:t>
            </w:r>
            <w:proofErr w:type="gramStart"/>
            <w:r>
              <w:t>8]#</w:t>
            </w:r>
            <w:proofErr w:type="gramEnd"/>
            <w:r>
              <w:t xml:space="preserve"> make TARGET=generic</w:t>
            </w:r>
          </w:p>
          <w:p w14:paraId="2496157D" w14:textId="77777777" w:rsidR="00B84571" w:rsidRDefault="00B84571" w:rsidP="00B84571">
            <w:pPr>
              <w:ind w:firstLineChars="0" w:firstLine="0"/>
            </w:pPr>
            <w:proofErr w:type="spellStart"/>
            <w:r>
              <w:t>gcc</w:t>
            </w:r>
            <w:proofErr w:type="spellEnd"/>
            <w:r>
              <w:t xml:space="preserve"> -</w:t>
            </w:r>
            <w:proofErr w:type="spellStart"/>
            <w:r>
              <w:t>Iinclude</w:t>
            </w:r>
            <w:proofErr w:type="spellEnd"/>
            <w:r>
              <w:t xml:space="preserve"> -</w:t>
            </w:r>
            <w:proofErr w:type="spellStart"/>
            <w:r>
              <w:t>Iebtree</w:t>
            </w:r>
            <w:proofErr w:type="spellEnd"/>
            <w:r>
              <w:t xml:space="preserve"> -</w:t>
            </w:r>
            <w:proofErr w:type="gramStart"/>
            <w:r>
              <w:t>Wall  -</w:t>
            </w:r>
            <w:proofErr w:type="gramEnd"/>
            <w:r>
              <w:t>O2 -g -</w:t>
            </w:r>
            <w:proofErr w:type="spellStart"/>
            <w:r>
              <w:t>fno</w:t>
            </w:r>
            <w:proofErr w:type="spellEnd"/>
            <w:r>
              <w:t>-strict-aliasing -</w:t>
            </w:r>
            <w:proofErr w:type="spellStart"/>
            <w:r>
              <w:t>Wdeclaration</w:t>
            </w:r>
            <w:proofErr w:type="spellEnd"/>
            <w:r>
              <w:t>-after-statement -</w:t>
            </w:r>
            <w:proofErr w:type="spellStart"/>
            <w:r>
              <w:t>fwrapv</w:t>
            </w:r>
            <w:proofErr w:type="spellEnd"/>
            <w:r>
              <w:t xml:space="preserve">      </w:t>
            </w:r>
          </w:p>
          <w:p w14:paraId="2CC31F79" w14:textId="77777777" w:rsidR="00B84571" w:rsidRDefault="00B84571" w:rsidP="00B84571">
            <w:pPr>
              <w:ind w:firstLineChars="0" w:firstLine="0"/>
            </w:pPr>
            <w:r>
              <w:t xml:space="preserve">-DTPROXY -DENABLE_POLL  </w:t>
            </w:r>
          </w:p>
          <w:p w14:paraId="549B2E3C" w14:textId="77777777" w:rsidR="00B84571" w:rsidRDefault="00B84571" w:rsidP="00B84571">
            <w:pPr>
              <w:ind w:firstLineChars="0" w:firstLine="0"/>
            </w:pPr>
            <w:r>
              <w:t xml:space="preserve">-DCONFIG_HAPROXY_VERSION=\"1.7.8\" </w:t>
            </w:r>
          </w:p>
          <w:p w14:paraId="6049A65C" w14:textId="77777777" w:rsidR="00B84571" w:rsidRDefault="00B84571" w:rsidP="00B84571">
            <w:pPr>
              <w:ind w:firstLineChars="0" w:firstLine="0"/>
            </w:pPr>
            <w:r>
              <w:t>-DCONFIG_HAPROXY_DATE=\"2017/07/07\" \</w:t>
            </w:r>
          </w:p>
          <w:p w14:paraId="04800D37" w14:textId="77777777" w:rsidR="00B84571" w:rsidRDefault="00B84571" w:rsidP="00B84571">
            <w:pPr>
              <w:ind w:firstLineChars="0" w:firstLine="0"/>
            </w:pPr>
            <w:r>
              <w:tab/>
              <w:t xml:space="preserve">      -DBUILD_TARGET='"generic"' \</w:t>
            </w:r>
          </w:p>
          <w:p w14:paraId="3F8798C6" w14:textId="77777777" w:rsidR="00B84571" w:rsidRDefault="00B84571" w:rsidP="00B84571">
            <w:pPr>
              <w:ind w:firstLineChars="0" w:firstLine="0"/>
            </w:pPr>
            <w:r>
              <w:tab/>
              <w:t xml:space="preserve">      -DBUILD_ARCH='""' \</w:t>
            </w:r>
          </w:p>
          <w:p w14:paraId="4FFCBAB2" w14:textId="77777777" w:rsidR="00B84571" w:rsidRDefault="00B84571" w:rsidP="00B84571">
            <w:pPr>
              <w:ind w:firstLineChars="0" w:firstLine="0"/>
            </w:pPr>
            <w:r>
              <w:lastRenderedPageBreak/>
              <w:tab/>
              <w:t xml:space="preserve">      -DBUILD_CPU='"generic"' \</w:t>
            </w:r>
          </w:p>
          <w:p w14:paraId="2D93258B" w14:textId="77777777" w:rsidR="00B84571" w:rsidRDefault="00B84571" w:rsidP="00B84571">
            <w:pPr>
              <w:ind w:firstLineChars="0" w:firstLine="0"/>
            </w:pPr>
            <w:r>
              <w:tab/>
              <w:t xml:space="preserve">      -DBUILD_CC='"</w:t>
            </w:r>
            <w:proofErr w:type="spellStart"/>
            <w:r>
              <w:t>gcc</w:t>
            </w:r>
            <w:proofErr w:type="spellEnd"/>
            <w:r>
              <w:t>"' \</w:t>
            </w:r>
          </w:p>
          <w:p w14:paraId="01140809" w14:textId="77777777" w:rsidR="00B84571" w:rsidRDefault="00B84571" w:rsidP="00B84571">
            <w:pPr>
              <w:ind w:firstLineChars="0" w:firstLine="0"/>
            </w:pPr>
            <w:r>
              <w:tab/>
              <w:t xml:space="preserve">      -DBUILD_CFLAGS='"-O2 -g -</w:t>
            </w:r>
            <w:proofErr w:type="spellStart"/>
            <w:r>
              <w:t>fno</w:t>
            </w:r>
            <w:proofErr w:type="spellEnd"/>
            <w:r>
              <w:t>-strict-aliasing -</w:t>
            </w:r>
            <w:proofErr w:type="spellStart"/>
            <w:r>
              <w:t>Wdeclaration</w:t>
            </w:r>
            <w:proofErr w:type="spellEnd"/>
            <w:r>
              <w:t>-after-statement -</w:t>
            </w:r>
            <w:proofErr w:type="spellStart"/>
            <w:r>
              <w:t>fwrapv</w:t>
            </w:r>
            <w:proofErr w:type="spellEnd"/>
            <w:r>
              <w:t>"' \</w:t>
            </w:r>
          </w:p>
          <w:p w14:paraId="78850022" w14:textId="77777777" w:rsidR="00B84571" w:rsidRDefault="00B84571" w:rsidP="00B84571">
            <w:pPr>
              <w:ind w:firstLineChars="0" w:firstLine="0"/>
            </w:pPr>
            <w:r>
              <w:tab/>
              <w:t xml:space="preserve">      -DBUILD_OPTIONS='""' \</w:t>
            </w:r>
          </w:p>
          <w:p w14:paraId="21630168" w14:textId="77777777" w:rsidR="00B84571" w:rsidRDefault="00B84571" w:rsidP="00B84571">
            <w:pPr>
              <w:ind w:firstLineChars="0" w:firstLine="0"/>
            </w:pPr>
            <w:r>
              <w:tab/>
              <w:t xml:space="preserve">       -c -o </w:t>
            </w:r>
            <w:proofErr w:type="spellStart"/>
            <w:r>
              <w:t>src</w:t>
            </w:r>
            <w:proofErr w:type="spellEnd"/>
            <w:r>
              <w:t>/</w:t>
            </w:r>
            <w:proofErr w:type="spellStart"/>
            <w:proofErr w:type="gramStart"/>
            <w:r>
              <w:t>haproxy.o</w:t>
            </w:r>
            <w:proofErr w:type="spellEnd"/>
            <w:proofErr w:type="gramEnd"/>
            <w:r>
              <w:t xml:space="preserve"> </w:t>
            </w:r>
            <w:proofErr w:type="spellStart"/>
            <w:r>
              <w:t>src</w:t>
            </w:r>
            <w:proofErr w:type="spellEnd"/>
            <w:r>
              <w:t>/</w:t>
            </w:r>
            <w:proofErr w:type="spellStart"/>
            <w:r>
              <w:t>haproxy.c</w:t>
            </w:r>
            <w:proofErr w:type="spellEnd"/>
          </w:p>
          <w:p w14:paraId="6E39A4C2" w14:textId="77777777" w:rsidR="00B84571" w:rsidRDefault="00B84571" w:rsidP="00B84571">
            <w:pPr>
              <w:ind w:firstLineChars="0" w:firstLine="0"/>
            </w:pPr>
            <w:proofErr w:type="spellStart"/>
            <w:r>
              <w:t>gcc</w:t>
            </w:r>
            <w:proofErr w:type="spellEnd"/>
            <w:r>
              <w:t xml:space="preserve"> -</w:t>
            </w:r>
            <w:proofErr w:type="spellStart"/>
            <w:r>
              <w:t>Iinclude</w:t>
            </w:r>
            <w:proofErr w:type="spellEnd"/>
            <w:r>
              <w:t xml:space="preserve"> -</w:t>
            </w:r>
            <w:proofErr w:type="spellStart"/>
            <w:r>
              <w:t>Iebtree</w:t>
            </w:r>
            <w:proofErr w:type="spellEnd"/>
            <w:r>
              <w:t xml:space="preserve"> -</w:t>
            </w:r>
            <w:proofErr w:type="gramStart"/>
            <w:r>
              <w:t>Wall  -</w:t>
            </w:r>
            <w:proofErr w:type="gramEnd"/>
            <w:r>
              <w:t>O2 -g -</w:t>
            </w:r>
            <w:proofErr w:type="spellStart"/>
            <w:r>
              <w:t>fno</w:t>
            </w:r>
            <w:proofErr w:type="spellEnd"/>
            <w:r>
              <w:t>-strict-aliasing -</w:t>
            </w:r>
            <w:proofErr w:type="spellStart"/>
            <w:r>
              <w:t>Wdeclaration</w:t>
            </w:r>
            <w:proofErr w:type="spellEnd"/>
            <w:r>
              <w:t>-after-statement -</w:t>
            </w:r>
            <w:proofErr w:type="spellStart"/>
            <w:r>
              <w:t>fwrapv</w:t>
            </w:r>
            <w:proofErr w:type="spellEnd"/>
            <w:r>
              <w:t>...</w:t>
            </w:r>
          </w:p>
          <w:p w14:paraId="3472863C" w14:textId="77777777" w:rsidR="00B84571" w:rsidRDefault="00B84571" w:rsidP="00B84571">
            <w:pPr>
              <w:ind w:firstLineChars="0" w:firstLine="0"/>
            </w:pPr>
            <w:r>
              <w:t>...</w:t>
            </w:r>
          </w:p>
          <w:p w14:paraId="2756F1A6" w14:textId="28948B08" w:rsidR="00B84571" w:rsidRDefault="00B84571" w:rsidP="00B84571">
            <w:pPr>
              <w:ind w:firstLineChars="0" w:firstLine="0"/>
            </w:pPr>
            <w:proofErr w:type="spellStart"/>
            <w:proofErr w:type="gramStart"/>
            <w:r>
              <w:t>gcc</w:t>
            </w:r>
            <w:proofErr w:type="spellEnd"/>
            <w:r>
              <w:t xml:space="preserve">  -</w:t>
            </w:r>
            <w:proofErr w:type="gramEnd"/>
            <w:r>
              <w:t xml:space="preserve">g -o </w:t>
            </w:r>
            <w:proofErr w:type="spellStart"/>
            <w:r>
              <w:t>haproxy</w:t>
            </w:r>
            <w:proofErr w:type="spellEnd"/>
            <w:r>
              <w:t xml:space="preserve"> </w:t>
            </w:r>
            <w:proofErr w:type="spellStart"/>
            <w:r>
              <w:t>src</w:t>
            </w:r>
            <w:proofErr w:type="spellEnd"/>
            <w:r>
              <w:t>/</w:t>
            </w:r>
            <w:proofErr w:type="spellStart"/>
            <w:r>
              <w:t>haproxy.o</w:t>
            </w:r>
            <w:proofErr w:type="spellEnd"/>
            <w:r>
              <w:t xml:space="preserve"> </w:t>
            </w:r>
            <w:proofErr w:type="spellStart"/>
            <w:r>
              <w:t>src</w:t>
            </w:r>
            <w:proofErr w:type="spellEnd"/>
            <w:r>
              <w:t xml:space="preserve">/base64.o </w:t>
            </w:r>
            <w:proofErr w:type="spellStart"/>
            <w:r>
              <w:t>src</w:t>
            </w:r>
            <w:proofErr w:type="spellEnd"/>
            <w:r>
              <w:t>/</w:t>
            </w:r>
            <w:proofErr w:type="spellStart"/>
            <w:r>
              <w:t>protocol.o</w:t>
            </w:r>
            <w:proofErr w:type="spellEnd"/>
            <w:r>
              <w:t xml:space="preserve"> </w:t>
            </w:r>
            <w:proofErr w:type="spellStart"/>
            <w:r>
              <w:t>src</w:t>
            </w:r>
            <w:proofErr w:type="spellEnd"/>
            <w:r>
              <w:t>/</w:t>
            </w:r>
            <w:proofErr w:type="spellStart"/>
            <w:r>
              <w:t>uri_auth.o</w:t>
            </w:r>
            <w:proofErr w:type="spellEnd"/>
            <w:r>
              <w:t xml:space="preserve"> ...</w:t>
            </w:r>
          </w:p>
        </w:tc>
      </w:tr>
    </w:tbl>
    <w:p w14:paraId="60A0DC22" w14:textId="77777777" w:rsidR="00B84571" w:rsidRPr="00B84571" w:rsidRDefault="00B84571" w:rsidP="00B84571">
      <w:pPr>
        <w:ind w:firstLine="420"/>
      </w:pPr>
      <w:r w:rsidRPr="00B84571">
        <w:rPr>
          <w:rFonts w:hint="eastAsia"/>
        </w:rPr>
        <w:lastRenderedPageBreak/>
        <w:t>编译完目录下有名为“</w:t>
      </w:r>
      <w:proofErr w:type="spellStart"/>
      <w:r w:rsidRPr="00B84571">
        <w:t>haproxy</w:t>
      </w:r>
      <w:proofErr w:type="spellEnd"/>
      <w:r w:rsidRPr="00B84571">
        <w:t>”</w:t>
      </w:r>
      <w:r w:rsidRPr="00B84571">
        <w:t>的可执行文件。之后再</w:t>
      </w:r>
      <w:r w:rsidRPr="00B84571">
        <w:t>/</w:t>
      </w:r>
      <w:proofErr w:type="spellStart"/>
      <w:r w:rsidRPr="00B84571">
        <w:t>etc</w:t>
      </w:r>
      <w:proofErr w:type="spellEnd"/>
      <w:r w:rsidRPr="00B84571">
        <w:t>/profile</w:t>
      </w:r>
      <w:r w:rsidRPr="00B84571">
        <w:t>中加入</w:t>
      </w:r>
      <w:proofErr w:type="spellStart"/>
      <w:r w:rsidRPr="00B84571">
        <w:t>haproxy</w:t>
      </w:r>
      <w:proofErr w:type="spellEnd"/>
      <w:r w:rsidRPr="00B84571">
        <w:t>的路径，内容如下：</w:t>
      </w:r>
    </w:p>
    <w:p w14:paraId="6BC64F35" w14:textId="42E297F9" w:rsidR="00B84571" w:rsidRPr="00B84571" w:rsidRDefault="00B84571" w:rsidP="00C8478E">
      <w:pPr>
        <w:ind w:firstLine="420"/>
      </w:pPr>
      <w:r w:rsidRPr="00B84571">
        <w:t>export PATH=$PATH:/opt/haproxy-1.7.8/</w:t>
      </w:r>
      <w:proofErr w:type="spellStart"/>
      <w:r w:rsidRPr="00B84571">
        <w:t>haproxy</w:t>
      </w:r>
      <w:proofErr w:type="spellEnd"/>
    </w:p>
    <w:p w14:paraId="16C1A287" w14:textId="77777777" w:rsidR="00B84571" w:rsidRPr="00B84571" w:rsidRDefault="00B84571" w:rsidP="00B84571">
      <w:pPr>
        <w:ind w:firstLine="420"/>
      </w:pPr>
      <w:r w:rsidRPr="00B84571">
        <w:rPr>
          <w:rFonts w:hint="eastAsia"/>
        </w:rPr>
        <w:t>最后执行</w:t>
      </w:r>
      <w:r w:rsidRPr="00B84571">
        <w:t>source /</w:t>
      </w:r>
      <w:proofErr w:type="spellStart"/>
      <w:r w:rsidRPr="00B84571">
        <w:t>etc</w:t>
      </w:r>
      <w:proofErr w:type="spellEnd"/>
      <w:r w:rsidRPr="00B84571">
        <w:t>/profile</w:t>
      </w:r>
      <w:r w:rsidRPr="00B84571">
        <w:t>让此环境变量生效。</w:t>
      </w:r>
    </w:p>
    <w:p w14:paraId="0B7DAA2B" w14:textId="706D1296" w:rsidR="00B84571" w:rsidRDefault="0001730B" w:rsidP="007F28FF">
      <w:pPr>
        <w:pStyle w:val="3"/>
        <w:ind w:firstLine="420"/>
      </w:pPr>
      <w:r w:rsidRPr="0001730B">
        <w:rPr>
          <w:rFonts w:hint="eastAsia"/>
        </w:rPr>
        <w:t>配置</w:t>
      </w:r>
      <w:proofErr w:type="spellStart"/>
      <w:r w:rsidRPr="0001730B">
        <w:t>HAProxy</w:t>
      </w:r>
      <w:proofErr w:type="spellEnd"/>
    </w:p>
    <w:p w14:paraId="28DCB95F" w14:textId="09821419" w:rsidR="005855D5" w:rsidRDefault="007F28FF" w:rsidP="005855D5">
      <w:pPr>
        <w:ind w:firstLine="420"/>
      </w:pPr>
      <w:proofErr w:type="spellStart"/>
      <w:r w:rsidRPr="007F28FF">
        <w:t>HAProxy</w:t>
      </w:r>
      <w:proofErr w:type="spellEnd"/>
      <w:r w:rsidRPr="007F28FF">
        <w:t>使用单一配置文件来定义所有属性，包括从前端</w:t>
      </w:r>
      <w:r w:rsidRPr="007F28FF">
        <w:t>IP</w:t>
      </w:r>
      <w:r w:rsidRPr="007F28FF">
        <w:t>到后端服务器。下面展示了用于</w:t>
      </w:r>
      <w:r w:rsidRPr="007F28FF">
        <w:t>3</w:t>
      </w:r>
      <w:r w:rsidRPr="007F28FF">
        <w:t>个</w:t>
      </w:r>
      <w:r w:rsidRPr="007F28FF">
        <w:t>RabbitMQ</w:t>
      </w:r>
      <w:r w:rsidRPr="007F28FF">
        <w:t>节点组成集群的负载均衡配置。这</w:t>
      </w:r>
      <w:r w:rsidRPr="007F28FF">
        <w:t>3</w:t>
      </w:r>
      <w:r w:rsidRPr="007F28FF">
        <w:t>个节点的</w:t>
      </w:r>
      <w:r w:rsidRPr="007F28FF">
        <w:t>IP</w:t>
      </w:r>
      <w:r w:rsidRPr="007F28FF">
        <w:t>地址分别为</w:t>
      </w:r>
      <w:r w:rsidRPr="007F28FF">
        <w:t>192.168.02</w:t>
      </w:r>
      <w:r w:rsidRPr="007F28FF">
        <w:t>、</w:t>
      </w:r>
      <w:r w:rsidRPr="007F28FF">
        <w:t>192.168.0.3</w:t>
      </w:r>
      <w:r w:rsidRPr="007F28FF">
        <w:t>、</w:t>
      </w:r>
      <w:r w:rsidRPr="007F28FF">
        <w:t>192.168.0.4</w:t>
      </w:r>
      <w:r w:rsidRPr="007F28FF">
        <w:t>，</w:t>
      </w:r>
      <w:proofErr w:type="spellStart"/>
      <w:r w:rsidRPr="007F28FF">
        <w:t>HAProxy</w:t>
      </w:r>
      <w:proofErr w:type="spellEnd"/>
      <w:r w:rsidRPr="007F28FF">
        <w:t>运行在</w:t>
      </w:r>
      <w:r w:rsidRPr="007F28FF">
        <w:t>192.168.0.9</w:t>
      </w:r>
      <w:r w:rsidRPr="007F28FF">
        <w:t>这台机器上。</w:t>
      </w:r>
    </w:p>
    <w:tbl>
      <w:tblPr>
        <w:tblStyle w:val="ab"/>
        <w:tblW w:w="0" w:type="auto"/>
        <w:tblLook w:val="04A0" w:firstRow="1" w:lastRow="0" w:firstColumn="1" w:lastColumn="0" w:noHBand="0" w:noVBand="1"/>
      </w:tblPr>
      <w:tblGrid>
        <w:gridCol w:w="8296"/>
      </w:tblGrid>
      <w:tr w:rsidR="005855D5" w14:paraId="187906E7" w14:textId="77777777" w:rsidTr="005855D5">
        <w:tc>
          <w:tcPr>
            <w:tcW w:w="8296" w:type="dxa"/>
          </w:tcPr>
          <w:p w14:paraId="6B020E35" w14:textId="77777777" w:rsidR="005855D5" w:rsidRDefault="005855D5" w:rsidP="005855D5">
            <w:pPr>
              <w:ind w:firstLineChars="0" w:firstLine="0"/>
            </w:pPr>
            <w:r>
              <w:t>#</w:t>
            </w:r>
            <w:r>
              <w:t>全局配置</w:t>
            </w:r>
          </w:p>
          <w:p w14:paraId="48E7EFC7" w14:textId="77777777" w:rsidR="005855D5" w:rsidRDefault="005855D5" w:rsidP="005855D5">
            <w:pPr>
              <w:ind w:firstLineChars="0" w:firstLine="0"/>
            </w:pPr>
            <w:r>
              <w:t>global</w:t>
            </w:r>
          </w:p>
          <w:p w14:paraId="04E68E1F" w14:textId="77777777" w:rsidR="005855D5" w:rsidRDefault="005855D5" w:rsidP="005855D5">
            <w:pPr>
              <w:ind w:firstLineChars="0" w:firstLine="0"/>
            </w:pPr>
            <w:r>
              <w:t xml:space="preserve">        #</w:t>
            </w:r>
            <w:r>
              <w:t>日志输出配置，所有日志都记录在本机，通过</w:t>
            </w:r>
            <w:r>
              <w:t>local0</w:t>
            </w:r>
            <w:r>
              <w:t>输出</w:t>
            </w:r>
          </w:p>
          <w:p w14:paraId="1BE6F329" w14:textId="77777777" w:rsidR="005855D5" w:rsidRDefault="005855D5" w:rsidP="005855D5">
            <w:pPr>
              <w:ind w:firstLineChars="0" w:firstLine="0"/>
            </w:pPr>
            <w:r>
              <w:t xml:space="preserve">        log 127.0.0.1 local0 info</w:t>
            </w:r>
          </w:p>
          <w:p w14:paraId="060B32B5" w14:textId="77777777" w:rsidR="005855D5" w:rsidRDefault="005855D5" w:rsidP="005855D5">
            <w:pPr>
              <w:ind w:firstLineChars="0" w:firstLine="0"/>
            </w:pPr>
            <w:r>
              <w:t xml:space="preserve">        #</w:t>
            </w:r>
            <w:r>
              <w:t>最大连接数</w:t>
            </w:r>
          </w:p>
          <w:p w14:paraId="76A4EFD1" w14:textId="77777777" w:rsidR="005855D5" w:rsidRDefault="005855D5" w:rsidP="005855D5">
            <w:pPr>
              <w:ind w:firstLineChars="0" w:firstLine="0"/>
            </w:pPr>
            <w:r>
              <w:t xml:space="preserve">        </w:t>
            </w:r>
            <w:proofErr w:type="spellStart"/>
            <w:r>
              <w:t>maxconn</w:t>
            </w:r>
            <w:proofErr w:type="spellEnd"/>
            <w:r>
              <w:t xml:space="preserve"> 4096</w:t>
            </w:r>
          </w:p>
          <w:p w14:paraId="30910942" w14:textId="77777777" w:rsidR="005855D5" w:rsidRDefault="005855D5" w:rsidP="005855D5">
            <w:pPr>
              <w:ind w:firstLineChars="0" w:firstLine="0"/>
            </w:pPr>
            <w:r>
              <w:t xml:space="preserve">        #</w:t>
            </w:r>
            <w:r>
              <w:t>改变当前的工作目录</w:t>
            </w:r>
          </w:p>
          <w:p w14:paraId="471CE4D8" w14:textId="77777777" w:rsidR="005855D5" w:rsidRDefault="005855D5" w:rsidP="005855D5">
            <w:pPr>
              <w:ind w:firstLineChars="0" w:firstLine="0"/>
            </w:pPr>
            <w:r>
              <w:t xml:space="preserve">        chroot /opt/haproxy-1.7.8</w:t>
            </w:r>
          </w:p>
          <w:p w14:paraId="3A841154" w14:textId="77777777" w:rsidR="005855D5" w:rsidRDefault="005855D5" w:rsidP="005855D5">
            <w:pPr>
              <w:ind w:firstLineChars="0" w:firstLine="0"/>
            </w:pPr>
            <w:r>
              <w:t xml:space="preserve">        #</w:t>
            </w:r>
            <w:r>
              <w:t>以指定的</w:t>
            </w:r>
            <w:r>
              <w:t>UID</w:t>
            </w:r>
            <w:r>
              <w:t>运行</w:t>
            </w:r>
            <w:proofErr w:type="spellStart"/>
            <w:r>
              <w:t>haproxy</w:t>
            </w:r>
            <w:proofErr w:type="spellEnd"/>
            <w:r>
              <w:t>进程</w:t>
            </w:r>
          </w:p>
          <w:p w14:paraId="77999BB4" w14:textId="77777777" w:rsidR="005855D5" w:rsidRDefault="005855D5" w:rsidP="005855D5">
            <w:pPr>
              <w:ind w:firstLineChars="0" w:firstLine="0"/>
            </w:pPr>
            <w:r>
              <w:t xml:space="preserve">        </w:t>
            </w:r>
            <w:proofErr w:type="spellStart"/>
            <w:r>
              <w:t>uid</w:t>
            </w:r>
            <w:proofErr w:type="spellEnd"/>
            <w:r>
              <w:t xml:space="preserve"> 99</w:t>
            </w:r>
          </w:p>
          <w:p w14:paraId="5AF74093" w14:textId="77777777" w:rsidR="005855D5" w:rsidRDefault="005855D5" w:rsidP="005855D5">
            <w:pPr>
              <w:ind w:firstLineChars="0" w:firstLine="0"/>
            </w:pPr>
            <w:r>
              <w:t xml:space="preserve">        #</w:t>
            </w:r>
            <w:r>
              <w:t>以指定的</w:t>
            </w:r>
            <w:r>
              <w:t>GID</w:t>
            </w:r>
            <w:r>
              <w:t>运行</w:t>
            </w:r>
            <w:proofErr w:type="spellStart"/>
            <w:r>
              <w:t>haproxy</w:t>
            </w:r>
            <w:proofErr w:type="spellEnd"/>
            <w:r>
              <w:t>进程</w:t>
            </w:r>
          </w:p>
          <w:p w14:paraId="5A752EBA" w14:textId="77777777" w:rsidR="005855D5" w:rsidRDefault="005855D5" w:rsidP="005855D5">
            <w:pPr>
              <w:ind w:firstLineChars="0" w:firstLine="0"/>
            </w:pPr>
            <w:r>
              <w:t xml:space="preserve">        gid 99</w:t>
            </w:r>
          </w:p>
          <w:p w14:paraId="5C8E81EA" w14:textId="77777777" w:rsidR="005855D5" w:rsidRDefault="005855D5" w:rsidP="005855D5">
            <w:pPr>
              <w:ind w:firstLineChars="0" w:firstLine="0"/>
            </w:pPr>
            <w:r>
              <w:t xml:space="preserve">        #</w:t>
            </w:r>
            <w:r>
              <w:t>以守护进程方式运行</w:t>
            </w:r>
            <w:proofErr w:type="spellStart"/>
            <w:r>
              <w:t>haproxy</w:t>
            </w:r>
            <w:proofErr w:type="spellEnd"/>
            <w:r>
              <w:t xml:space="preserve"> #debug #quiet</w:t>
            </w:r>
          </w:p>
          <w:p w14:paraId="621AE0DF" w14:textId="77777777" w:rsidR="005855D5" w:rsidRDefault="005855D5" w:rsidP="005855D5">
            <w:pPr>
              <w:ind w:firstLineChars="0" w:firstLine="0"/>
            </w:pPr>
            <w:r>
              <w:t xml:space="preserve">        daemon</w:t>
            </w:r>
          </w:p>
          <w:p w14:paraId="3C31B64F" w14:textId="77777777" w:rsidR="005855D5" w:rsidRDefault="005855D5" w:rsidP="005855D5">
            <w:pPr>
              <w:ind w:firstLineChars="0" w:firstLine="0"/>
            </w:pPr>
            <w:r>
              <w:t xml:space="preserve">        #</w:t>
            </w:r>
            <w:proofErr w:type="gramStart"/>
            <w:r>
              <w:t>debug</w:t>
            </w:r>
            <w:proofErr w:type="gramEnd"/>
          </w:p>
          <w:p w14:paraId="5A2BD2BC" w14:textId="77777777" w:rsidR="005855D5" w:rsidRDefault="005855D5" w:rsidP="005855D5">
            <w:pPr>
              <w:ind w:firstLineChars="0" w:firstLine="0"/>
            </w:pPr>
            <w:r>
              <w:t xml:space="preserve">        #</w:t>
            </w:r>
            <w:r>
              <w:t>当前进程</w:t>
            </w:r>
            <w:proofErr w:type="spellStart"/>
            <w:r>
              <w:t>pid</w:t>
            </w:r>
            <w:proofErr w:type="spellEnd"/>
            <w:r>
              <w:t>文件</w:t>
            </w:r>
          </w:p>
          <w:p w14:paraId="5E404E90" w14:textId="77777777" w:rsidR="005855D5" w:rsidRDefault="005855D5" w:rsidP="005855D5">
            <w:pPr>
              <w:ind w:firstLineChars="0" w:firstLine="0"/>
            </w:pPr>
            <w:r>
              <w:t xml:space="preserve">        </w:t>
            </w:r>
            <w:proofErr w:type="spellStart"/>
            <w:r>
              <w:t>pidfile</w:t>
            </w:r>
            <w:proofErr w:type="spellEnd"/>
            <w:r>
              <w:t xml:space="preserve"> /opt/haproxy-1.7.8/</w:t>
            </w:r>
            <w:proofErr w:type="spellStart"/>
            <w:r>
              <w:t>haproxy.pid</w:t>
            </w:r>
            <w:proofErr w:type="spellEnd"/>
          </w:p>
          <w:p w14:paraId="6412C31A" w14:textId="77777777" w:rsidR="005855D5" w:rsidRDefault="005855D5" w:rsidP="005855D5">
            <w:pPr>
              <w:ind w:firstLineChars="0" w:firstLine="0"/>
            </w:pPr>
          </w:p>
          <w:p w14:paraId="3ED39FA7" w14:textId="77777777" w:rsidR="005855D5" w:rsidRDefault="005855D5" w:rsidP="005855D5">
            <w:pPr>
              <w:ind w:firstLineChars="0" w:firstLine="0"/>
            </w:pPr>
            <w:r>
              <w:t>#</w:t>
            </w:r>
            <w:r>
              <w:t>默认配置</w:t>
            </w:r>
          </w:p>
          <w:p w14:paraId="57A09006" w14:textId="77777777" w:rsidR="005855D5" w:rsidRDefault="005855D5" w:rsidP="005855D5">
            <w:pPr>
              <w:ind w:firstLineChars="0" w:firstLine="0"/>
            </w:pPr>
            <w:r>
              <w:t>defaults</w:t>
            </w:r>
          </w:p>
          <w:p w14:paraId="45C22586" w14:textId="77777777" w:rsidR="005855D5" w:rsidRDefault="005855D5" w:rsidP="005855D5">
            <w:pPr>
              <w:ind w:firstLineChars="0" w:firstLine="0"/>
            </w:pPr>
            <w:r>
              <w:t xml:space="preserve">        #</w:t>
            </w:r>
            <w:r>
              <w:t>应用全局的日志配置</w:t>
            </w:r>
          </w:p>
          <w:p w14:paraId="44265C5F" w14:textId="77777777" w:rsidR="005855D5" w:rsidRDefault="005855D5" w:rsidP="005855D5">
            <w:pPr>
              <w:ind w:firstLineChars="0" w:firstLine="0"/>
            </w:pPr>
            <w:r>
              <w:t xml:space="preserve">        log global</w:t>
            </w:r>
          </w:p>
          <w:p w14:paraId="0EB2886C" w14:textId="77777777" w:rsidR="005855D5" w:rsidRDefault="005855D5" w:rsidP="005855D5">
            <w:pPr>
              <w:ind w:firstLineChars="0" w:firstLine="0"/>
            </w:pPr>
            <w:r>
              <w:t xml:space="preserve">        #</w:t>
            </w:r>
            <w:r>
              <w:t>默认的模式</w:t>
            </w:r>
            <w:r>
              <w:t>mode{</w:t>
            </w:r>
            <w:proofErr w:type="spellStart"/>
            <w:r>
              <w:t>tcp|http|health</w:t>
            </w:r>
            <w:proofErr w:type="spellEnd"/>
            <w:r>
              <w:t>}</w:t>
            </w:r>
          </w:p>
          <w:p w14:paraId="72285DE4" w14:textId="77777777" w:rsidR="005855D5" w:rsidRDefault="005855D5" w:rsidP="005855D5">
            <w:pPr>
              <w:ind w:firstLineChars="0" w:firstLine="0"/>
            </w:pPr>
            <w:r>
              <w:t xml:space="preserve">        #tcp</w:t>
            </w:r>
            <w:r>
              <w:t>是</w:t>
            </w:r>
            <w:r>
              <w:t>4</w:t>
            </w:r>
            <w:r>
              <w:t>层，</w:t>
            </w:r>
            <w:r>
              <w:t>http</w:t>
            </w:r>
            <w:r>
              <w:t>是</w:t>
            </w:r>
            <w:r>
              <w:t>7</w:t>
            </w:r>
            <w:r>
              <w:t>层，</w:t>
            </w:r>
            <w:r>
              <w:t>health</w:t>
            </w:r>
            <w:r>
              <w:t>只返回</w:t>
            </w:r>
            <w:r>
              <w:t>OK</w:t>
            </w:r>
          </w:p>
          <w:p w14:paraId="11A6D8AF" w14:textId="77777777" w:rsidR="005855D5" w:rsidRDefault="005855D5" w:rsidP="005855D5">
            <w:pPr>
              <w:ind w:firstLineChars="0" w:firstLine="0"/>
            </w:pPr>
            <w:r>
              <w:lastRenderedPageBreak/>
              <w:t xml:space="preserve">        mode </w:t>
            </w:r>
            <w:proofErr w:type="spellStart"/>
            <w:r>
              <w:t>tcp</w:t>
            </w:r>
            <w:proofErr w:type="spellEnd"/>
          </w:p>
          <w:p w14:paraId="48D377EF" w14:textId="77777777" w:rsidR="005855D5" w:rsidRDefault="005855D5" w:rsidP="005855D5">
            <w:pPr>
              <w:ind w:firstLineChars="0" w:firstLine="0"/>
            </w:pPr>
            <w:r>
              <w:t xml:space="preserve">        #</w:t>
            </w:r>
            <w:r>
              <w:t>日志类别</w:t>
            </w:r>
            <w:proofErr w:type="spellStart"/>
            <w:r>
              <w:t>tcplog</w:t>
            </w:r>
            <w:proofErr w:type="spellEnd"/>
          </w:p>
          <w:p w14:paraId="73ACD4CD" w14:textId="77777777" w:rsidR="005855D5" w:rsidRDefault="005855D5" w:rsidP="005855D5">
            <w:pPr>
              <w:ind w:firstLineChars="0" w:firstLine="0"/>
            </w:pPr>
            <w:r>
              <w:t xml:space="preserve">        option </w:t>
            </w:r>
            <w:proofErr w:type="spellStart"/>
            <w:r>
              <w:t>tcplog</w:t>
            </w:r>
            <w:proofErr w:type="spellEnd"/>
          </w:p>
          <w:p w14:paraId="486CB987" w14:textId="77777777" w:rsidR="005855D5" w:rsidRDefault="005855D5" w:rsidP="005855D5">
            <w:pPr>
              <w:ind w:firstLineChars="0" w:firstLine="0"/>
            </w:pPr>
            <w:r>
              <w:t xml:space="preserve">        #</w:t>
            </w:r>
            <w:r>
              <w:t>不记录健康检查日志信息</w:t>
            </w:r>
          </w:p>
          <w:p w14:paraId="0E165008" w14:textId="77777777" w:rsidR="005855D5" w:rsidRDefault="005855D5" w:rsidP="005855D5">
            <w:pPr>
              <w:ind w:firstLineChars="0" w:firstLine="0"/>
            </w:pPr>
            <w:r>
              <w:t xml:space="preserve">        option </w:t>
            </w:r>
            <w:proofErr w:type="spellStart"/>
            <w:r>
              <w:t>dontlognull</w:t>
            </w:r>
            <w:proofErr w:type="spellEnd"/>
          </w:p>
          <w:p w14:paraId="0908EA2C" w14:textId="77777777" w:rsidR="005855D5" w:rsidRDefault="005855D5" w:rsidP="005855D5">
            <w:pPr>
              <w:ind w:firstLineChars="0" w:firstLine="0"/>
            </w:pPr>
            <w:r>
              <w:t xml:space="preserve">        #3</w:t>
            </w:r>
            <w:r>
              <w:t>次失败则认为服务</w:t>
            </w:r>
            <w:proofErr w:type="gramStart"/>
            <w:r>
              <w:t>不</w:t>
            </w:r>
            <w:proofErr w:type="gramEnd"/>
            <w:r>
              <w:t>可用</w:t>
            </w:r>
          </w:p>
          <w:p w14:paraId="360C545B" w14:textId="77777777" w:rsidR="005855D5" w:rsidRDefault="005855D5" w:rsidP="005855D5">
            <w:pPr>
              <w:ind w:firstLineChars="0" w:firstLine="0"/>
            </w:pPr>
            <w:r>
              <w:t xml:space="preserve">        retries 3</w:t>
            </w:r>
          </w:p>
          <w:p w14:paraId="120CEDA5" w14:textId="77777777" w:rsidR="005855D5" w:rsidRDefault="005855D5" w:rsidP="005855D5">
            <w:pPr>
              <w:ind w:firstLineChars="0" w:firstLine="0"/>
            </w:pPr>
            <w:r>
              <w:t xml:space="preserve">        #</w:t>
            </w:r>
            <w:r>
              <w:t>每个进程可用的最大连接数</w:t>
            </w:r>
          </w:p>
          <w:p w14:paraId="15058A77" w14:textId="77777777" w:rsidR="005855D5" w:rsidRDefault="005855D5" w:rsidP="005855D5">
            <w:pPr>
              <w:ind w:firstLineChars="0" w:firstLine="0"/>
            </w:pPr>
            <w:r>
              <w:t xml:space="preserve">        </w:t>
            </w:r>
            <w:proofErr w:type="spellStart"/>
            <w:r>
              <w:t>maxconn</w:t>
            </w:r>
            <w:proofErr w:type="spellEnd"/>
            <w:r>
              <w:t xml:space="preserve"> 2000</w:t>
            </w:r>
          </w:p>
          <w:p w14:paraId="109DC190" w14:textId="77777777" w:rsidR="005855D5" w:rsidRDefault="005855D5" w:rsidP="005855D5">
            <w:pPr>
              <w:ind w:firstLineChars="0" w:firstLine="0"/>
            </w:pPr>
            <w:r>
              <w:t xml:space="preserve">        #</w:t>
            </w:r>
            <w:r>
              <w:t>连接超时</w:t>
            </w:r>
          </w:p>
          <w:p w14:paraId="0F176BFC" w14:textId="77777777" w:rsidR="005855D5" w:rsidRDefault="005855D5" w:rsidP="005855D5">
            <w:pPr>
              <w:ind w:firstLineChars="0" w:firstLine="0"/>
            </w:pPr>
            <w:r>
              <w:t xml:space="preserve">        timeout connect 5s</w:t>
            </w:r>
          </w:p>
          <w:p w14:paraId="10965EA5" w14:textId="77777777" w:rsidR="005855D5" w:rsidRDefault="005855D5" w:rsidP="005855D5">
            <w:pPr>
              <w:ind w:firstLineChars="0" w:firstLine="0"/>
            </w:pPr>
            <w:r>
              <w:t xml:space="preserve">        #</w:t>
            </w:r>
            <w:r>
              <w:t>客户端超时</w:t>
            </w:r>
          </w:p>
          <w:p w14:paraId="73B986FA" w14:textId="77777777" w:rsidR="005855D5" w:rsidRDefault="005855D5" w:rsidP="005855D5">
            <w:pPr>
              <w:ind w:firstLineChars="0" w:firstLine="0"/>
            </w:pPr>
            <w:r>
              <w:t xml:space="preserve">        timeout client 120s</w:t>
            </w:r>
          </w:p>
          <w:p w14:paraId="2F7C1703" w14:textId="77777777" w:rsidR="005855D5" w:rsidRDefault="005855D5" w:rsidP="005855D5">
            <w:pPr>
              <w:ind w:firstLineChars="0" w:firstLine="0"/>
            </w:pPr>
            <w:r>
              <w:t xml:space="preserve">        #</w:t>
            </w:r>
            <w:r>
              <w:t>服务端超时</w:t>
            </w:r>
          </w:p>
          <w:p w14:paraId="468BA109" w14:textId="77777777" w:rsidR="005855D5" w:rsidRDefault="005855D5" w:rsidP="005855D5">
            <w:pPr>
              <w:ind w:firstLineChars="0" w:firstLine="0"/>
            </w:pPr>
            <w:r>
              <w:t xml:space="preserve">        timeout server 120s</w:t>
            </w:r>
          </w:p>
          <w:p w14:paraId="75ADB307" w14:textId="77777777" w:rsidR="005855D5" w:rsidRDefault="005855D5" w:rsidP="005855D5">
            <w:pPr>
              <w:ind w:firstLineChars="0" w:firstLine="0"/>
            </w:pPr>
          </w:p>
          <w:p w14:paraId="23BA0ECD" w14:textId="77777777" w:rsidR="005855D5" w:rsidRDefault="005855D5" w:rsidP="005855D5">
            <w:pPr>
              <w:ind w:firstLineChars="0" w:firstLine="0"/>
            </w:pPr>
            <w:r>
              <w:t>#</w:t>
            </w:r>
            <w:r>
              <w:t>绑定配置</w:t>
            </w:r>
          </w:p>
          <w:p w14:paraId="33D6A0AC" w14:textId="77777777" w:rsidR="005855D5" w:rsidRDefault="005855D5" w:rsidP="005855D5">
            <w:pPr>
              <w:ind w:firstLineChars="0" w:firstLine="0"/>
            </w:pPr>
            <w:r>
              <w:t xml:space="preserve">listen </w:t>
            </w:r>
            <w:proofErr w:type="spellStart"/>
            <w:r>
              <w:t>rabbitmq_cluster</w:t>
            </w:r>
            <w:proofErr w:type="spellEnd"/>
            <w:r>
              <w:t xml:space="preserve"> 5671</w:t>
            </w:r>
          </w:p>
          <w:p w14:paraId="4BDEA3ED" w14:textId="77777777" w:rsidR="005855D5" w:rsidRDefault="005855D5" w:rsidP="005855D5">
            <w:pPr>
              <w:ind w:firstLineChars="0" w:firstLine="0"/>
            </w:pPr>
            <w:r>
              <w:t xml:space="preserve">        #</w:t>
            </w:r>
            <w:r>
              <w:t>配置</w:t>
            </w:r>
            <w:r>
              <w:t>TCP</w:t>
            </w:r>
            <w:r>
              <w:t>模式</w:t>
            </w:r>
          </w:p>
          <w:p w14:paraId="374392D7" w14:textId="77777777" w:rsidR="005855D5" w:rsidRDefault="005855D5" w:rsidP="005855D5">
            <w:pPr>
              <w:ind w:firstLineChars="0" w:firstLine="0"/>
            </w:pPr>
            <w:r>
              <w:t xml:space="preserve">        mode </w:t>
            </w:r>
            <w:proofErr w:type="spellStart"/>
            <w:r>
              <w:t>tcp</w:t>
            </w:r>
            <w:proofErr w:type="spellEnd"/>
          </w:p>
          <w:p w14:paraId="3665107B" w14:textId="77777777" w:rsidR="005855D5" w:rsidRDefault="005855D5" w:rsidP="005855D5">
            <w:pPr>
              <w:ind w:firstLineChars="0" w:firstLine="0"/>
            </w:pPr>
            <w:r>
              <w:t xml:space="preserve">        #</w:t>
            </w:r>
            <w:r>
              <w:t>简单的轮询</w:t>
            </w:r>
          </w:p>
          <w:p w14:paraId="5E36185F" w14:textId="77777777" w:rsidR="005855D5" w:rsidRDefault="005855D5" w:rsidP="005855D5">
            <w:pPr>
              <w:ind w:firstLineChars="0" w:firstLine="0"/>
            </w:pPr>
            <w:r>
              <w:t xml:space="preserve">        balance </w:t>
            </w:r>
            <w:proofErr w:type="spellStart"/>
            <w:r>
              <w:t>roundrobin</w:t>
            </w:r>
            <w:proofErr w:type="spellEnd"/>
          </w:p>
          <w:p w14:paraId="5C51DE9C" w14:textId="77777777" w:rsidR="005855D5" w:rsidRDefault="005855D5" w:rsidP="005855D5">
            <w:pPr>
              <w:ind w:firstLineChars="0" w:firstLine="0"/>
            </w:pPr>
            <w:r>
              <w:t xml:space="preserve">        #RabbitMQ</w:t>
            </w:r>
            <w:r>
              <w:t>集群节点配置</w:t>
            </w:r>
          </w:p>
          <w:p w14:paraId="4BD5E84E" w14:textId="77777777" w:rsidR="005855D5" w:rsidRDefault="005855D5" w:rsidP="005855D5">
            <w:pPr>
              <w:ind w:firstLineChars="0" w:firstLine="0"/>
            </w:pPr>
            <w:r>
              <w:t xml:space="preserve">        server rmq_node1 192.168.0.2:5672 check inter 5000 rise 2 fall 3 weight 1</w:t>
            </w:r>
          </w:p>
          <w:p w14:paraId="683DC5CF" w14:textId="77777777" w:rsidR="005855D5" w:rsidRDefault="005855D5" w:rsidP="005855D5">
            <w:pPr>
              <w:ind w:firstLineChars="0" w:firstLine="0"/>
            </w:pPr>
            <w:r>
              <w:t xml:space="preserve">        server rmq_node2 192.168.0.3:5672 check inter 5000 rise 2 fall 3 weight 1</w:t>
            </w:r>
          </w:p>
          <w:p w14:paraId="24DA8F5C" w14:textId="77777777" w:rsidR="005855D5" w:rsidRDefault="005855D5" w:rsidP="005855D5">
            <w:pPr>
              <w:ind w:firstLineChars="0" w:firstLine="0"/>
            </w:pPr>
            <w:r>
              <w:t xml:space="preserve">        server rmq_node3 192.168.0.4:5672 check inter 5000 rise 2 fall 3 weight 1</w:t>
            </w:r>
          </w:p>
          <w:p w14:paraId="6FBA8B3E" w14:textId="77777777" w:rsidR="005855D5" w:rsidRDefault="005855D5" w:rsidP="005855D5">
            <w:pPr>
              <w:ind w:firstLineChars="0" w:firstLine="0"/>
            </w:pPr>
          </w:p>
          <w:p w14:paraId="627CCD05" w14:textId="77777777" w:rsidR="005855D5" w:rsidRDefault="005855D5" w:rsidP="005855D5">
            <w:pPr>
              <w:ind w:firstLineChars="0" w:firstLine="0"/>
            </w:pPr>
            <w:r>
              <w:t>#haproxy</w:t>
            </w:r>
            <w:r>
              <w:t>监控页面地址</w:t>
            </w:r>
          </w:p>
          <w:p w14:paraId="68D230A0" w14:textId="77777777" w:rsidR="005855D5" w:rsidRDefault="005855D5" w:rsidP="005855D5">
            <w:pPr>
              <w:ind w:firstLineChars="0" w:firstLine="0"/>
            </w:pPr>
            <w:r>
              <w:t>listen monitor :8100</w:t>
            </w:r>
          </w:p>
          <w:p w14:paraId="62A054F9" w14:textId="77777777" w:rsidR="005855D5" w:rsidRDefault="005855D5" w:rsidP="005855D5">
            <w:pPr>
              <w:ind w:firstLineChars="0" w:firstLine="0"/>
            </w:pPr>
            <w:r>
              <w:t xml:space="preserve">        mode http</w:t>
            </w:r>
          </w:p>
          <w:p w14:paraId="3BE8AF0C" w14:textId="77777777" w:rsidR="005855D5" w:rsidRDefault="005855D5" w:rsidP="005855D5">
            <w:pPr>
              <w:ind w:firstLineChars="0" w:firstLine="0"/>
            </w:pPr>
            <w:r>
              <w:t xml:space="preserve">        option </w:t>
            </w:r>
            <w:proofErr w:type="spellStart"/>
            <w:r>
              <w:t>httplog</w:t>
            </w:r>
            <w:proofErr w:type="spellEnd"/>
          </w:p>
          <w:p w14:paraId="689029FC" w14:textId="77777777" w:rsidR="005855D5" w:rsidRDefault="005855D5" w:rsidP="005855D5">
            <w:pPr>
              <w:ind w:firstLineChars="0" w:firstLine="0"/>
            </w:pPr>
            <w:r>
              <w:t xml:space="preserve">        stats enable</w:t>
            </w:r>
          </w:p>
          <w:p w14:paraId="7DA7A573" w14:textId="77777777" w:rsidR="005855D5" w:rsidRDefault="005855D5" w:rsidP="005855D5">
            <w:pPr>
              <w:ind w:firstLineChars="0" w:firstLine="0"/>
            </w:pPr>
            <w:r>
              <w:t xml:space="preserve">        stats </w:t>
            </w:r>
            <w:proofErr w:type="spellStart"/>
            <w:r>
              <w:t>uri</w:t>
            </w:r>
            <w:proofErr w:type="spellEnd"/>
            <w:r>
              <w:t xml:space="preserve"> /stats</w:t>
            </w:r>
          </w:p>
          <w:p w14:paraId="41F96A8A" w14:textId="2383251D" w:rsidR="005855D5" w:rsidRPr="005855D5" w:rsidRDefault="005855D5" w:rsidP="005855D5">
            <w:pPr>
              <w:ind w:firstLineChars="0" w:firstLine="0"/>
            </w:pPr>
            <w:r>
              <w:t xml:space="preserve">        stats refresh 5s</w:t>
            </w:r>
          </w:p>
        </w:tc>
      </w:tr>
    </w:tbl>
    <w:p w14:paraId="5E49A639" w14:textId="7F6F6575" w:rsidR="005855D5" w:rsidRDefault="00492449" w:rsidP="005855D5">
      <w:pPr>
        <w:ind w:firstLine="420"/>
      </w:pPr>
      <w:r w:rsidRPr="00492449">
        <w:rPr>
          <w:rFonts w:hint="eastAsia"/>
        </w:rPr>
        <w:lastRenderedPageBreak/>
        <w:t>在上面的配置中“</w:t>
      </w:r>
      <w:r w:rsidRPr="00492449">
        <w:t xml:space="preserve">listen </w:t>
      </w:r>
      <w:proofErr w:type="spellStart"/>
      <w:r w:rsidRPr="00492449">
        <w:t>rabbitmq_cluster</w:t>
      </w:r>
      <w:proofErr w:type="spellEnd"/>
      <w:r w:rsidRPr="00492449">
        <w:t xml:space="preserve"> bind 192.168.0.9.5671”</w:t>
      </w:r>
      <w:r w:rsidRPr="00492449">
        <w:t>这里定义了客户端连接</w:t>
      </w:r>
      <w:r w:rsidRPr="00492449">
        <w:t>IP</w:t>
      </w:r>
      <w:r w:rsidRPr="00492449">
        <w:t>地址和端口号。这里配置的负载均衡算法是</w:t>
      </w:r>
      <w:proofErr w:type="spellStart"/>
      <w:r w:rsidRPr="00492449">
        <w:t>roundrobin</w:t>
      </w:r>
      <w:proofErr w:type="spellEnd"/>
      <w:r w:rsidRPr="00492449">
        <w:t>，注意这里的</w:t>
      </w:r>
      <w:proofErr w:type="spellStart"/>
      <w:r w:rsidRPr="00492449">
        <w:t>roundrobin</w:t>
      </w:r>
      <w:proofErr w:type="spellEnd"/>
      <w:r w:rsidRPr="00492449">
        <w:t>是加权轮询。和</w:t>
      </w:r>
      <w:r w:rsidRPr="00492449">
        <w:t>RabbitMQ</w:t>
      </w:r>
      <w:r w:rsidRPr="00492449">
        <w:t>最相关的是</w:t>
      </w:r>
      <w:r w:rsidRPr="00492449">
        <w:t>“ server rmq_node1 192.168.0.2:5672 check inter 5000 rise 2 fall 3 weight 1”</w:t>
      </w:r>
      <w:r w:rsidRPr="00492449">
        <w:t>这种，它定义了</w:t>
      </w:r>
      <w:r w:rsidRPr="00492449">
        <w:t>RabbitMQ</w:t>
      </w:r>
      <w:r w:rsidRPr="00492449">
        <w:t>服务，每个</w:t>
      </w:r>
      <w:r w:rsidRPr="00492449">
        <w:t>RabbitMQ</w:t>
      </w:r>
      <w:r w:rsidRPr="00492449">
        <w:t>服务定义指令包含</w:t>
      </w:r>
      <w:r w:rsidRPr="00492449">
        <w:t>6</w:t>
      </w:r>
      <w:r w:rsidRPr="00492449">
        <w:t>个部分：</w:t>
      </w:r>
    </w:p>
    <w:p w14:paraId="59204C45" w14:textId="77777777" w:rsidR="00F919F2" w:rsidRDefault="00F919F2" w:rsidP="00F919F2">
      <w:pPr>
        <w:ind w:firstLine="420"/>
      </w:pPr>
      <w:r>
        <w:t>server &lt;name&gt;</w:t>
      </w:r>
      <w:r>
        <w:t>：定义</w:t>
      </w:r>
      <w:r>
        <w:t>RabbitMQ</w:t>
      </w:r>
      <w:r>
        <w:t>服务的内部标示，注意这里的</w:t>
      </w:r>
      <w:r>
        <w:t>“</w:t>
      </w:r>
      <w:proofErr w:type="spellStart"/>
      <w:r>
        <w:t>rmq_node</w:t>
      </w:r>
      <w:proofErr w:type="spellEnd"/>
      <w:r>
        <w:t>”</w:t>
      </w:r>
      <w:r>
        <w:t>是指包含有含义的字符串名称，不是指</w:t>
      </w:r>
      <w:r>
        <w:t>RabbitMQ</w:t>
      </w:r>
      <w:r>
        <w:t>的节点名称。</w:t>
      </w:r>
    </w:p>
    <w:p w14:paraId="471AD021" w14:textId="77777777" w:rsidR="00F919F2" w:rsidRDefault="00F919F2" w:rsidP="00F919F2">
      <w:pPr>
        <w:ind w:firstLine="420"/>
      </w:pPr>
      <w:r>
        <w:t>&lt;</w:t>
      </w:r>
      <w:proofErr w:type="spellStart"/>
      <w:r>
        <w:t>ip</w:t>
      </w:r>
      <w:proofErr w:type="spellEnd"/>
      <w:r>
        <w:t>&gt;:&lt;port&gt;</w:t>
      </w:r>
      <w:r>
        <w:t>：定义</w:t>
      </w:r>
      <w:r>
        <w:t>RabbitMQ</w:t>
      </w:r>
      <w:r>
        <w:t>服务的连接的</w:t>
      </w:r>
      <w:r>
        <w:t>IP</w:t>
      </w:r>
      <w:r>
        <w:t>地址和端口号。</w:t>
      </w:r>
    </w:p>
    <w:p w14:paraId="6AAF4C64" w14:textId="77777777" w:rsidR="00F919F2" w:rsidRDefault="00F919F2" w:rsidP="00F919F2">
      <w:pPr>
        <w:ind w:firstLine="420"/>
      </w:pPr>
      <w:r>
        <w:t>check inter &lt;value&gt;</w:t>
      </w:r>
      <w:r>
        <w:t>：定义了每隔多少毫秒检查</w:t>
      </w:r>
      <w:r>
        <w:t>RabbitMQ</w:t>
      </w:r>
      <w:r>
        <w:t>服务是否可用。</w:t>
      </w:r>
    </w:p>
    <w:p w14:paraId="62128054" w14:textId="77777777" w:rsidR="00F919F2" w:rsidRDefault="00F919F2" w:rsidP="00F919F2">
      <w:pPr>
        <w:ind w:firstLine="420"/>
      </w:pPr>
      <w:r>
        <w:t>rise &lt;value&gt;</w:t>
      </w:r>
      <w:r>
        <w:t>：定义了</w:t>
      </w:r>
      <w:r>
        <w:t>RabbitMQ</w:t>
      </w:r>
      <w:r>
        <w:t>服务在发生故障之后，需要多少次健康检查才能被再</w:t>
      </w:r>
      <w:r>
        <w:lastRenderedPageBreak/>
        <w:t>次确认可用。</w:t>
      </w:r>
    </w:p>
    <w:p w14:paraId="7AD1F4D9" w14:textId="77777777" w:rsidR="00F919F2" w:rsidRDefault="00F919F2" w:rsidP="00F919F2">
      <w:pPr>
        <w:ind w:firstLine="420"/>
      </w:pPr>
      <w:r>
        <w:t>fall &lt;value&gt;</w:t>
      </w:r>
      <w:r>
        <w:t>：定义需要经历多少次失败的健康检查之后，</w:t>
      </w:r>
      <w:proofErr w:type="spellStart"/>
      <w:r>
        <w:t>HAProxy</w:t>
      </w:r>
      <w:proofErr w:type="spellEnd"/>
      <w:r>
        <w:t>才会停止使用此</w:t>
      </w:r>
      <w:r>
        <w:t>RabbitMQ</w:t>
      </w:r>
      <w:r>
        <w:t>服务。</w:t>
      </w:r>
    </w:p>
    <w:p w14:paraId="6F942818" w14:textId="368344EA" w:rsidR="00F919F2" w:rsidRDefault="00F919F2" w:rsidP="00F919F2">
      <w:pPr>
        <w:ind w:firstLine="420"/>
      </w:pPr>
      <w:r>
        <w:t>weight &lt;value&gt;</w:t>
      </w:r>
      <w:r>
        <w:t>：定义了当前</w:t>
      </w:r>
      <w:r>
        <w:t>RabbitMQ</w:t>
      </w:r>
      <w:r>
        <w:t>服务的权重。</w:t>
      </w:r>
    </w:p>
    <w:p w14:paraId="64F79148" w14:textId="0442B2A5" w:rsidR="00F919F2" w:rsidRDefault="00F919F2" w:rsidP="00F919F2">
      <w:pPr>
        <w:ind w:firstLine="420"/>
      </w:pPr>
      <w:r w:rsidRPr="00F919F2">
        <w:rPr>
          <w:rFonts w:hint="eastAsia"/>
        </w:rPr>
        <w:t>最后一段配置定义的是</w:t>
      </w:r>
      <w:proofErr w:type="spellStart"/>
      <w:r w:rsidRPr="00F919F2">
        <w:t>HAProxy</w:t>
      </w:r>
      <w:proofErr w:type="spellEnd"/>
      <w:r w:rsidRPr="00F919F2">
        <w:t>的数据统计页面。数据统计页面包含各个服务节点的状态、连接、负载等信息。在调用：</w:t>
      </w:r>
    </w:p>
    <w:p w14:paraId="0DCC0703" w14:textId="7ADA0856" w:rsidR="00BA13D8" w:rsidRDefault="00BA13D8" w:rsidP="00F919F2">
      <w:pPr>
        <w:ind w:firstLine="420"/>
      </w:pPr>
      <w:r w:rsidRPr="00BA13D8">
        <w:t>[root@node1 haproxy-1.7.</w:t>
      </w:r>
      <w:proofErr w:type="gramStart"/>
      <w:r w:rsidRPr="00BA13D8">
        <w:t>8]#</w:t>
      </w:r>
      <w:proofErr w:type="gramEnd"/>
      <w:r w:rsidRPr="00BA13D8">
        <w:t xml:space="preserve"> </w:t>
      </w:r>
      <w:proofErr w:type="spellStart"/>
      <w:r w:rsidRPr="00BA13D8">
        <w:t>haproxy</w:t>
      </w:r>
      <w:proofErr w:type="spellEnd"/>
      <w:r w:rsidRPr="00BA13D8">
        <w:t xml:space="preserve"> -f </w:t>
      </w:r>
      <w:proofErr w:type="spellStart"/>
      <w:r w:rsidRPr="00BA13D8">
        <w:t>haproxy.cfg</w:t>
      </w:r>
      <w:proofErr w:type="spellEnd"/>
    </w:p>
    <w:p w14:paraId="197EC1DB" w14:textId="514BDC26" w:rsidR="00BA13D8" w:rsidRDefault="00BA13D8" w:rsidP="00F919F2">
      <w:pPr>
        <w:ind w:firstLine="420"/>
      </w:pPr>
      <w:r w:rsidRPr="00BA13D8">
        <w:rPr>
          <w:rFonts w:hint="eastAsia"/>
        </w:rPr>
        <w:t>运行</w:t>
      </w:r>
      <w:proofErr w:type="spellStart"/>
      <w:r w:rsidRPr="00BA13D8">
        <w:t>HAProxy</w:t>
      </w:r>
      <w:proofErr w:type="spellEnd"/>
      <w:r w:rsidRPr="00BA13D8">
        <w:t>之后可以在浏览器上输入</w:t>
      </w:r>
      <w:r w:rsidRPr="00BA13D8">
        <w:t>http://192.168.0.9:8100/stats</w:t>
      </w:r>
      <w:r w:rsidRPr="00BA13D8">
        <w:t>来加载相关的页面，如下图所示：</w:t>
      </w:r>
    </w:p>
    <w:p w14:paraId="66498C2C" w14:textId="365C610D" w:rsidR="00BA13D8" w:rsidRDefault="00BA13D8" w:rsidP="00F919F2">
      <w:pPr>
        <w:ind w:firstLine="420"/>
      </w:pPr>
      <w:r w:rsidRPr="00BA13D8">
        <w:rPr>
          <w:noProof/>
        </w:rPr>
        <w:drawing>
          <wp:inline distT="0" distB="0" distL="0" distR="0" wp14:anchorId="1103FEA0" wp14:editId="22F760C2">
            <wp:extent cx="5274310" cy="264223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42235"/>
                    </a:xfrm>
                    <a:prstGeom prst="rect">
                      <a:avLst/>
                    </a:prstGeom>
                  </pic:spPr>
                </pic:pic>
              </a:graphicData>
            </a:graphic>
          </wp:inline>
        </w:drawing>
      </w:r>
    </w:p>
    <w:p w14:paraId="5771613F" w14:textId="44C1E2EA" w:rsidR="00BA13D8" w:rsidRDefault="00BA13D8" w:rsidP="00BA13D8">
      <w:pPr>
        <w:pStyle w:val="2"/>
      </w:pPr>
      <w:proofErr w:type="spellStart"/>
      <w:r w:rsidRPr="00BA13D8">
        <w:t>Keepalived+HAProxy</w:t>
      </w:r>
      <w:proofErr w:type="spellEnd"/>
    </w:p>
    <w:p w14:paraId="5D2AF410" w14:textId="5813DD45" w:rsidR="00BA13D8" w:rsidRDefault="00BA13D8" w:rsidP="00BA13D8">
      <w:pPr>
        <w:pStyle w:val="3"/>
        <w:ind w:firstLine="420"/>
      </w:pPr>
      <w:r>
        <w:rPr>
          <w:rFonts w:hint="eastAsia"/>
        </w:rPr>
        <w:t>引入</w:t>
      </w:r>
    </w:p>
    <w:p w14:paraId="0D1C933C" w14:textId="40850A27" w:rsidR="00BA13D8" w:rsidRDefault="00BA13D8" w:rsidP="00BA13D8">
      <w:pPr>
        <w:ind w:firstLine="420"/>
      </w:pPr>
      <w:r w:rsidRPr="00BA13D8">
        <w:rPr>
          <w:rFonts w:hint="eastAsia"/>
        </w:rPr>
        <w:t>试想下如果前面配置的</w:t>
      </w:r>
      <w:proofErr w:type="spellStart"/>
      <w:r w:rsidRPr="00BA13D8">
        <w:t>HAProxy</w:t>
      </w:r>
      <w:proofErr w:type="spellEnd"/>
      <w:r w:rsidRPr="00BA13D8">
        <w:t>主机</w:t>
      </w:r>
      <w:r w:rsidRPr="00BA13D8">
        <w:t>192.168.0.9</w:t>
      </w:r>
      <w:r w:rsidRPr="00BA13D8">
        <w:t>突然</w:t>
      </w:r>
      <w:proofErr w:type="gramStart"/>
      <w:r w:rsidRPr="00BA13D8">
        <w:t>宕</w:t>
      </w:r>
      <w:proofErr w:type="gramEnd"/>
      <w:r w:rsidRPr="00BA13D8">
        <w:t>机或者网卡失效，那么虽然</w:t>
      </w:r>
      <w:r w:rsidRPr="00BA13D8">
        <w:t>RabbitMQ</w:t>
      </w:r>
      <w:r w:rsidRPr="00BA13D8">
        <w:t>集群没有任何故障，但是对于外界的客户端来说所有的连接都会被断开，结果将是灾难性的。确保负载均衡服务的可靠性同样显得十分的重要。这里就引入</w:t>
      </w:r>
      <w:proofErr w:type="spellStart"/>
      <w:r w:rsidRPr="00BA13D8">
        <w:t>Keepalived</w:t>
      </w:r>
      <w:proofErr w:type="spellEnd"/>
      <w:r w:rsidRPr="00BA13D8">
        <w:t>工具，它能够通过自身健康检查、资源接管功能做高可用（双</w:t>
      </w:r>
      <w:proofErr w:type="gramStart"/>
      <w:r w:rsidRPr="00BA13D8">
        <w:t>机热备</w:t>
      </w:r>
      <w:proofErr w:type="gramEnd"/>
      <w:r w:rsidRPr="00BA13D8">
        <w:t>），实现故障转移。</w:t>
      </w:r>
    </w:p>
    <w:p w14:paraId="4AE33ECD" w14:textId="5B93A60D" w:rsidR="00571D89" w:rsidRDefault="00571D89" w:rsidP="00BA13D8">
      <w:pPr>
        <w:ind w:firstLine="420"/>
      </w:pPr>
      <w:proofErr w:type="spellStart"/>
      <w:r w:rsidRPr="00571D89">
        <w:t>Keepalived</w:t>
      </w:r>
      <w:proofErr w:type="spellEnd"/>
      <w:r w:rsidRPr="00571D89">
        <w:t>采用</w:t>
      </w:r>
      <w:r w:rsidRPr="00571D89">
        <w:t>VRRP</w:t>
      </w:r>
      <w:r w:rsidRPr="00571D89">
        <w:t>（</w:t>
      </w:r>
      <w:r w:rsidRPr="00571D89">
        <w:t>Virtual Router Redundancy Protocol</w:t>
      </w:r>
      <w:r w:rsidRPr="00571D89">
        <w:t>，虚拟路由冗余协议），以软件的形式实现</w:t>
      </w:r>
      <w:proofErr w:type="gramStart"/>
      <w:r w:rsidRPr="00571D89">
        <w:t>服务器热备功能</w:t>
      </w:r>
      <w:proofErr w:type="gramEnd"/>
      <w:r w:rsidRPr="00571D89">
        <w:t>。通常情况下是将两台</w:t>
      </w:r>
      <w:r w:rsidRPr="00571D89">
        <w:t>Linux</w:t>
      </w:r>
      <w:r w:rsidRPr="00571D89">
        <w:t>服务器组成一个</w:t>
      </w:r>
      <w:proofErr w:type="gramStart"/>
      <w:r w:rsidRPr="00571D89">
        <w:t>热备组</w:t>
      </w:r>
      <w:proofErr w:type="gramEnd"/>
      <w:r w:rsidRPr="00571D89">
        <w:t>（</w:t>
      </w:r>
      <w:r w:rsidRPr="00571D89">
        <w:t>Master</w:t>
      </w:r>
      <w:r w:rsidRPr="00571D89">
        <w:t>和</w:t>
      </w:r>
      <w:r w:rsidRPr="00571D89">
        <w:t>Backup</w:t>
      </w:r>
      <w:r w:rsidRPr="00571D89">
        <w:t>），同</w:t>
      </w:r>
      <w:proofErr w:type="gramStart"/>
      <w:r w:rsidRPr="00571D89">
        <w:t>一时间热备组内</w:t>
      </w:r>
      <w:proofErr w:type="gramEnd"/>
      <w:r w:rsidRPr="00571D89">
        <w:t>只有一台主服务器</w:t>
      </w:r>
      <w:r w:rsidRPr="00571D89">
        <w:t>Master</w:t>
      </w:r>
      <w:r w:rsidRPr="00571D89">
        <w:t>提供服务，同时</w:t>
      </w:r>
      <w:r w:rsidRPr="00571D89">
        <w:t>Master</w:t>
      </w:r>
      <w:r w:rsidRPr="00571D89">
        <w:t>会虚拟出一个公用的虚拟</w:t>
      </w:r>
      <w:r w:rsidRPr="00571D89">
        <w:t>IP</w:t>
      </w:r>
      <w:r w:rsidRPr="00571D89">
        <w:t>地址，简称</w:t>
      </w:r>
      <w:r w:rsidRPr="00571D89">
        <w:t>VIP</w:t>
      </w:r>
      <w:r w:rsidRPr="00571D89">
        <w:t>。这个</w:t>
      </w:r>
      <w:r w:rsidRPr="00571D89">
        <w:t>VIP</w:t>
      </w:r>
      <w:r w:rsidRPr="00571D89">
        <w:t>只存在</w:t>
      </w:r>
      <w:proofErr w:type="gramStart"/>
      <w:r w:rsidRPr="00571D89">
        <w:t>在</w:t>
      </w:r>
      <w:proofErr w:type="gramEnd"/>
      <w:r w:rsidRPr="00571D89">
        <w:t>Master</w:t>
      </w:r>
      <w:r w:rsidRPr="00571D89">
        <w:t>上并对外提供服务。如果</w:t>
      </w:r>
      <w:proofErr w:type="spellStart"/>
      <w:r w:rsidRPr="00571D89">
        <w:t>Keepalived</w:t>
      </w:r>
      <w:proofErr w:type="spellEnd"/>
      <w:r w:rsidRPr="00571D89">
        <w:t>检测到</w:t>
      </w:r>
      <w:r w:rsidRPr="00571D89">
        <w:t>Master</w:t>
      </w:r>
      <w:proofErr w:type="gramStart"/>
      <w:r w:rsidRPr="00571D89">
        <w:t>宕</w:t>
      </w:r>
      <w:proofErr w:type="gramEnd"/>
      <w:r w:rsidRPr="00571D89">
        <w:t>机或者服务故障，备份服务器</w:t>
      </w:r>
      <w:r w:rsidRPr="00571D89">
        <w:t>Backup</w:t>
      </w:r>
      <w:r w:rsidRPr="00571D89">
        <w:t>会自动接管</w:t>
      </w:r>
      <w:r w:rsidRPr="00571D89">
        <w:t>VIP</w:t>
      </w:r>
      <w:r w:rsidRPr="00571D89">
        <w:t>称为</w:t>
      </w:r>
      <w:r w:rsidRPr="00571D89">
        <w:t>Master</w:t>
      </w:r>
      <w:r w:rsidRPr="00571D89">
        <w:rPr>
          <w:rFonts w:hint="eastAsia"/>
        </w:rPr>
        <w:t>，</w:t>
      </w:r>
      <w:proofErr w:type="spellStart"/>
      <w:r w:rsidRPr="00571D89">
        <w:t>Keepalived</w:t>
      </w:r>
      <w:proofErr w:type="spellEnd"/>
      <w:r w:rsidRPr="00571D89">
        <w:t>并将原</w:t>
      </w:r>
      <w:r w:rsidRPr="00571D89">
        <w:t>Master</w:t>
      </w:r>
      <w:proofErr w:type="gramStart"/>
      <w:r w:rsidRPr="00571D89">
        <w:t>从热备组中</w:t>
      </w:r>
      <w:proofErr w:type="gramEnd"/>
      <w:r w:rsidRPr="00571D89">
        <w:t>移除。当原</w:t>
      </w:r>
      <w:r w:rsidRPr="00571D89">
        <w:t>Master</w:t>
      </w:r>
      <w:r w:rsidRPr="00571D89">
        <w:t>恢复后，会自动加入到</w:t>
      </w:r>
      <w:proofErr w:type="gramStart"/>
      <w:r w:rsidRPr="00571D89">
        <w:t>热备组</w:t>
      </w:r>
      <w:proofErr w:type="gramEnd"/>
      <w:r w:rsidRPr="00571D89">
        <w:t>，默认再抢占称为</w:t>
      </w:r>
      <w:r w:rsidRPr="00571D89">
        <w:t>Master</w:t>
      </w:r>
      <w:r w:rsidRPr="00571D89">
        <w:t>，起到故障转移的功能。</w:t>
      </w:r>
    </w:p>
    <w:p w14:paraId="735523E1" w14:textId="77777777" w:rsidR="009F2D7A" w:rsidRPr="009F2D7A" w:rsidRDefault="009F2D7A" w:rsidP="009F2D7A">
      <w:pPr>
        <w:ind w:firstLine="420"/>
      </w:pPr>
      <w:proofErr w:type="spellStart"/>
      <w:r w:rsidRPr="009F2D7A">
        <w:t>Keepalived</w:t>
      </w:r>
      <w:proofErr w:type="spellEnd"/>
      <w:r w:rsidRPr="009F2D7A">
        <w:t>工作在</w:t>
      </w:r>
      <w:r w:rsidRPr="009F2D7A">
        <w:t>OSI</w:t>
      </w:r>
      <w:r w:rsidRPr="009F2D7A">
        <w:t>模型中的第</w:t>
      </w:r>
      <w:r w:rsidRPr="009F2D7A">
        <w:t>3</w:t>
      </w:r>
      <w:r w:rsidRPr="009F2D7A">
        <w:t>层、第</w:t>
      </w:r>
      <w:r w:rsidRPr="009F2D7A">
        <w:t>4</w:t>
      </w:r>
      <w:r w:rsidRPr="009F2D7A">
        <w:t>层和第</w:t>
      </w:r>
      <w:r w:rsidRPr="009F2D7A">
        <w:t>7</w:t>
      </w:r>
      <w:r w:rsidRPr="009F2D7A">
        <w:t>层。</w:t>
      </w:r>
    </w:p>
    <w:p w14:paraId="4A561E28" w14:textId="462038B1" w:rsidR="009F2D7A" w:rsidRPr="009F2D7A" w:rsidRDefault="009F2D7A" w:rsidP="00BA13D8">
      <w:pPr>
        <w:ind w:firstLine="420"/>
      </w:pPr>
      <w:r w:rsidRPr="009F2D7A">
        <w:rPr>
          <w:rFonts w:hint="eastAsia"/>
        </w:rPr>
        <w:t>工作在第</w:t>
      </w:r>
      <w:r w:rsidRPr="009F2D7A">
        <w:t>3</w:t>
      </w:r>
      <w:r w:rsidRPr="009F2D7A">
        <w:t>层是指</w:t>
      </w:r>
      <w:proofErr w:type="spellStart"/>
      <w:r w:rsidRPr="009F2D7A">
        <w:t>Keepalived</w:t>
      </w:r>
      <w:proofErr w:type="spellEnd"/>
      <w:r w:rsidRPr="009F2D7A">
        <w:t>会定期</w:t>
      </w:r>
      <w:proofErr w:type="gramStart"/>
      <w:r w:rsidRPr="009F2D7A">
        <w:t>向热备组中</w:t>
      </w:r>
      <w:proofErr w:type="gramEnd"/>
      <w:r w:rsidRPr="009F2D7A">
        <w:t>的服务器发送一个</w:t>
      </w:r>
      <w:r w:rsidRPr="009F2D7A">
        <w:t>ICMP</w:t>
      </w:r>
      <w:r w:rsidRPr="009F2D7A">
        <w:t>数据包来判断某台服务器是否故障，如果故障则将这台服务器从</w:t>
      </w:r>
      <w:proofErr w:type="gramStart"/>
      <w:r w:rsidRPr="009F2D7A">
        <w:t>热备组</w:t>
      </w:r>
      <w:proofErr w:type="gramEnd"/>
      <w:r w:rsidRPr="009F2D7A">
        <w:t>移除。</w:t>
      </w:r>
    </w:p>
    <w:p w14:paraId="35A49C0B" w14:textId="062B2E29" w:rsidR="00F919F2" w:rsidRDefault="009F2D7A" w:rsidP="00F919F2">
      <w:pPr>
        <w:ind w:firstLine="420"/>
      </w:pPr>
      <w:r w:rsidRPr="009F2D7A">
        <w:rPr>
          <w:rFonts w:hint="eastAsia"/>
        </w:rPr>
        <w:t>工作在第</w:t>
      </w:r>
      <w:r w:rsidRPr="009F2D7A">
        <w:t>4</w:t>
      </w:r>
      <w:r w:rsidRPr="009F2D7A">
        <w:t>层是指</w:t>
      </w:r>
      <w:proofErr w:type="spellStart"/>
      <w:r w:rsidRPr="009F2D7A">
        <w:t>Keepalived</w:t>
      </w:r>
      <w:proofErr w:type="spellEnd"/>
      <w:r w:rsidRPr="009F2D7A">
        <w:t>以</w:t>
      </w:r>
      <w:r w:rsidRPr="009F2D7A">
        <w:t>TCP</w:t>
      </w:r>
      <w:r w:rsidRPr="009F2D7A">
        <w:t>端口的状态判断服务器是否故障，比如检测</w:t>
      </w:r>
      <w:r w:rsidRPr="009F2D7A">
        <w:t>RabbitMQ</w:t>
      </w:r>
      <w:r w:rsidRPr="009F2D7A">
        <w:t>的</w:t>
      </w:r>
      <w:r w:rsidRPr="009F2D7A">
        <w:t>5672</w:t>
      </w:r>
      <w:r w:rsidRPr="009F2D7A">
        <w:t>端口，如果故障则将这台服务器</w:t>
      </w:r>
      <w:proofErr w:type="gramStart"/>
      <w:r w:rsidRPr="009F2D7A">
        <w:t>从热备组中</w:t>
      </w:r>
      <w:proofErr w:type="gramEnd"/>
      <w:r w:rsidRPr="009F2D7A">
        <w:t>移除。</w:t>
      </w:r>
    </w:p>
    <w:p w14:paraId="41968B00" w14:textId="311F4F6F" w:rsidR="009F2D7A" w:rsidRDefault="009F2D7A" w:rsidP="00F919F2">
      <w:pPr>
        <w:ind w:firstLine="420"/>
      </w:pPr>
      <w:r w:rsidRPr="009F2D7A">
        <w:rPr>
          <w:rFonts w:hint="eastAsia"/>
        </w:rPr>
        <w:lastRenderedPageBreak/>
        <w:t>工作在第</w:t>
      </w:r>
      <w:r w:rsidRPr="009F2D7A">
        <w:t>7</w:t>
      </w:r>
      <w:r w:rsidRPr="009F2D7A">
        <w:t>层是指</w:t>
      </w:r>
      <w:proofErr w:type="spellStart"/>
      <w:r w:rsidRPr="009F2D7A">
        <w:t>Keepalived</w:t>
      </w:r>
      <w:proofErr w:type="spellEnd"/>
      <w:r w:rsidRPr="009F2D7A">
        <w:t>根据用户设定的策略（通常是一个自定义的检测脚本）判断服务器上的程序是否正常运行，如果故障将这台服务器从</w:t>
      </w:r>
      <w:proofErr w:type="gramStart"/>
      <w:r w:rsidRPr="009F2D7A">
        <w:t>热备组</w:t>
      </w:r>
      <w:proofErr w:type="gramEnd"/>
      <w:r w:rsidRPr="009F2D7A">
        <w:t>移除。</w:t>
      </w:r>
    </w:p>
    <w:p w14:paraId="19372760" w14:textId="3D785E76" w:rsidR="00AF22E4" w:rsidRDefault="00AF22E4" w:rsidP="00AF22E4">
      <w:pPr>
        <w:pStyle w:val="3"/>
        <w:ind w:firstLine="420"/>
      </w:pPr>
      <w:proofErr w:type="spellStart"/>
      <w:r>
        <w:t>K</w:t>
      </w:r>
      <w:r>
        <w:rPr>
          <w:rFonts w:hint="eastAsia"/>
        </w:rPr>
        <w:t>eeplived</w:t>
      </w:r>
      <w:proofErr w:type="spellEnd"/>
    </w:p>
    <w:p w14:paraId="4DCCA617" w14:textId="3EDABD70" w:rsidR="00AF22E4" w:rsidRDefault="00AF22E4" w:rsidP="00AF22E4">
      <w:pPr>
        <w:ind w:firstLine="420"/>
      </w:pPr>
      <w:proofErr w:type="spellStart"/>
      <w:r>
        <w:t>V</w:t>
      </w:r>
      <w:r>
        <w:rPr>
          <w:rFonts w:hint="eastAsia"/>
        </w:rPr>
        <w:t>ip</w:t>
      </w:r>
      <w:r>
        <w:t>:</w:t>
      </w:r>
      <w:r w:rsidR="008F3B57">
        <w:rPr>
          <w:rFonts w:hint="eastAsia"/>
        </w:rPr>
        <w:t>keepalived</w:t>
      </w:r>
      <w:proofErr w:type="spellEnd"/>
      <w:r w:rsidR="008F3B57">
        <w:t xml:space="preserve"> </w:t>
      </w:r>
      <w:r w:rsidR="008F3B57">
        <w:rPr>
          <w:rFonts w:hint="eastAsia"/>
        </w:rPr>
        <w:t>虚拟出来的</w:t>
      </w:r>
      <w:proofErr w:type="spellStart"/>
      <w:r w:rsidR="008F3B57">
        <w:rPr>
          <w:rFonts w:hint="eastAsia"/>
        </w:rPr>
        <w:t>ip</w:t>
      </w:r>
      <w:proofErr w:type="spellEnd"/>
      <w:r w:rsidR="008F3B57">
        <w:rPr>
          <w:rFonts w:hint="eastAsia"/>
        </w:rPr>
        <w:t>。</w:t>
      </w:r>
    </w:p>
    <w:p w14:paraId="68A24B99" w14:textId="1A084D99" w:rsidR="00D14203" w:rsidRPr="00AF22E4" w:rsidRDefault="00D14203" w:rsidP="00D14203">
      <w:pPr>
        <w:ind w:firstLine="420"/>
      </w:pPr>
      <w:r>
        <w:rPr>
          <w:rFonts w:hint="eastAsia"/>
        </w:rPr>
        <w:t>1</w:t>
      </w:r>
      <w:r>
        <w:rPr>
          <w:rFonts w:hint="eastAsia"/>
        </w:rPr>
        <w:t>、第一台</w:t>
      </w:r>
      <w:proofErr w:type="spellStart"/>
      <w:r>
        <w:rPr>
          <w:rFonts w:hint="eastAsia"/>
        </w:rPr>
        <w:t>haproxy</w:t>
      </w:r>
      <w:proofErr w:type="spellEnd"/>
      <w:r>
        <w:rPr>
          <w:rFonts w:hint="eastAsia"/>
        </w:rPr>
        <w:t>会将这个虚拟的</w:t>
      </w:r>
      <w:r>
        <w:rPr>
          <w:rFonts w:hint="eastAsia"/>
        </w:rPr>
        <w:t>IP</w:t>
      </w:r>
      <w:r>
        <w:rPr>
          <w:rFonts w:hint="eastAsia"/>
        </w:rPr>
        <w:t>绑定到自己身上。</w:t>
      </w:r>
      <w:r w:rsidRPr="00AF22E4">
        <w:rPr>
          <w:rFonts w:hint="eastAsia"/>
        </w:rPr>
        <w:t xml:space="preserve"> </w:t>
      </w:r>
    </w:p>
    <w:p w14:paraId="2A9289DA" w14:textId="43F24267" w:rsidR="00AF22E4" w:rsidRDefault="00AF22E4" w:rsidP="00AF22E4">
      <w:pPr>
        <w:ind w:firstLine="420"/>
      </w:pPr>
      <w:r>
        <w:rPr>
          <w:noProof/>
        </w:rPr>
        <w:drawing>
          <wp:inline distT="0" distB="0" distL="0" distR="0" wp14:anchorId="4A3DF3B2" wp14:editId="00687F8F">
            <wp:extent cx="5274310" cy="2922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2270"/>
                    </a:xfrm>
                    <a:prstGeom prst="rect">
                      <a:avLst/>
                    </a:prstGeom>
                  </pic:spPr>
                </pic:pic>
              </a:graphicData>
            </a:graphic>
          </wp:inline>
        </w:drawing>
      </w:r>
    </w:p>
    <w:p w14:paraId="6F2BA078" w14:textId="6CA4D7B7" w:rsidR="00D14203" w:rsidRPr="00AF22E4" w:rsidRDefault="00D14203" w:rsidP="00D14203">
      <w:pPr>
        <w:ind w:firstLine="420"/>
      </w:pPr>
      <w:r>
        <w:rPr>
          <w:rFonts w:hint="eastAsia"/>
        </w:rPr>
        <w:t>2</w:t>
      </w:r>
      <w:r>
        <w:rPr>
          <w:rFonts w:hint="eastAsia"/>
        </w:rPr>
        <w:t>、第一台</w:t>
      </w:r>
      <w:proofErr w:type="spellStart"/>
      <w:r>
        <w:rPr>
          <w:rFonts w:hint="eastAsia"/>
        </w:rPr>
        <w:t>haproxy</w:t>
      </w:r>
      <w:proofErr w:type="spellEnd"/>
      <w:r>
        <w:rPr>
          <w:rFonts w:hint="eastAsia"/>
        </w:rPr>
        <w:t>挂机之后，另一台的</w:t>
      </w:r>
      <w:proofErr w:type="spellStart"/>
      <w:r>
        <w:rPr>
          <w:rFonts w:hint="eastAsia"/>
        </w:rPr>
        <w:t>haproxy</w:t>
      </w:r>
      <w:proofErr w:type="spellEnd"/>
      <w:r>
        <w:rPr>
          <w:rFonts w:hint="eastAsia"/>
        </w:rPr>
        <w:t>感知到之后，会将这个</w:t>
      </w:r>
      <w:proofErr w:type="spellStart"/>
      <w:r>
        <w:rPr>
          <w:rFonts w:hint="eastAsia"/>
        </w:rPr>
        <w:t>vip</w:t>
      </w:r>
      <w:proofErr w:type="spellEnd"/>
      <w:r>
        <w:rPr>
          <w:rFonts w:hint="eastAsia"/>
        </w:rPr>
        <w:t>绑定到自己的身上。</w:t>
      </w:r>
    </w:p>
    <w:p w14:paraId="3FEA3EC3" w14:textId="346E7260" w:rsidR="00AF22E4" w:rsidRPr="00D14203" w:rsidRDefault="00AF22E4" w:rsidP="00AF22E4">
      <w:pPr>
        <w:ind w:firstLine="420"/>
      </w:pPr>
    </w:p>
    <w:p w14:paraId="0C268992" w14:textId="60CB214C" w:rsidR="00AF22E4" w:rsidRDefault="00D14203" w:rsidP="00AF22E4">
      <w:pPr>
        <w:ind w:firstLine="420"/>
      </w:pPr>
      <w:r>
        <w:rPr>
          <w:noProof/>
        </w:rPr>
        <w:drawing>
          <wp:inline distT="0" distB="0" distL="0" distR="0" wp14:anchorId="51B4D867" wp14:editId="0AE0FF3C">
            <wp:extent cx="5274310" cy="29540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54020"/>
                    </a:xfrm>
                    <a:prstGeom prst="rect">
                      <a:avLst/>
                    </a:prstGeom>
                  </pic:spPr>
                </pic:pic>
              </a:graphicData>
            </a:graphic>
          </wp:inline>
        </w:drawing>
      </w:r>
    </w:p>
    <w:p w14:paraId="6BC95C2A" w14:textId="77777777" w:rsidR="009C0834" w:rsidRPr="00AF22E4" w:rsidRDefault="009C0834" w:rsidP="00AF22E4">
      <w:pPr>
        <w:ind w:firstLine="420"/>
      </w:pPr>
    </w:p>
    <w:p w14:paraId="72E9428C" w14:textId="57F6B187" w:rsidR="0074069E" w:rsidRDefault="0074069E" w:rsidP="0074069E">
      <w:pPr>
        <w:pStyle w:val="3"/>
        <w:ind w:firstLine="420"/>
      </w:pPr>
      <w:proofErr w:type="spellStart"/>
      <w:r w:rsidRPr="0074069E">
        <w:t>Keepalived</w:t>
      </w:r>
      <w:proofErr w:type="spellEnd"/>
      <w:r w:rsidRPr="0074069E">
        <w:t>的安装</w:t>
      </w:r>
    </w:p>
    <w:p w14:paraId="2E056807" w14:textId="1CC64A68" w:rsidR="0074069E" w:rsidRDefault="0074069E" w:rsidP="0074069E">
      <w:pPr>
        <w:ind w:firstLine="420"/>
      </w:pPr>
      <w:r w:rsidRPr="0074069E">
        <w:rPr>
          <w:rFonts w:hint="eastAsia"/>
        </w:rPr>
        <w:t>首先需要去</w:t>
      </w:r>
      <w:proofErr w:type="spellStart"/>
      <w:r w:rsidRPr="0074069E">
        <w:t>Keepalived</w:t>
      </w:r>
      <w:proofErr w:type="spellEnd"/>
      <w:proofErr w:type="gramStart"/>
      <w:r w:rsidRPr="0074069E">
        <w:t>的官网下载</w:t>
      </w:r>
      <w:proofErr w:type="spellStart"/>
      <w:proofErr w:type="gramEnd"/>
      <w:r w:rsidRPr="0074069E">
        <w:t>Keepalived</w:t>
      </w:r>
      <w:proofErr w:type="spellEnd"/>
      <w:r w:rsidRPr="0074069E">
        <w:t>的安装文件，目前最新的版本为：</w:t>
      </w:r>
      <w:r w:rsidRPr="0074069E">
        <w:lastRenderedPageBreak/>
        <w:t>keepalived-1.3.5.tar.gz</w:t>
      </w:r>
      <w:r w:rsidRPr="0074069E">
        <w:t>，下载地址为</w:t>
      </w:r>
      <w:r w:rsidR="00093153">
        <w:fldChar w:fldCharType="begin"/>
      </w:r>
      <w:r w:rsidR="00093153">
        <w:instrText xml:space="preserve"> HYPERLINK "</w:instrText>
      </w:r>
      <w:r w:rsidR="00093153" w:rsidRPr="0074069E">
        <w:instrText>http://www.keepalived.org/download.html</w:instrText>
      </w:r>
      <w:r w:rsidR="00093153">
        <w:instrText xml:space="preserve">" </w:instrText>
      </w:r>
      <w:r w:rsidR="00093153">
        <w:fldChar w:fldCharType="separate"/>
      </w:r>
      <w:r w:rsidR="00093153" w:rsidRPr="00003EBD">
        <w:rPr>
          <w:rStyle w:val="a9"/>
        </w:rPr>
        <w:t>http://www.keepalived.org/download.html</w:t>
      </w:r>
      <w:r w:rsidR="00093153">
        <w:fldChar w:fldCharType="end"/>
      </w:r>
      <w:r w:rsidRPr="0074069E">
        <w:t>。</w:t>
      </w:r>
    </w:p>
    <w:p w14:paraId="0335F4AE" w14:textId="5387912F" w:rsidR="00093153" w:rsidRDefault="00093153" w:rsidP="0074069E">
      <w:pPr>
        <w:ind w:firstLine="420"/>
      </w:pPr>
      <w:r w:rsidRPr="00093153">
        <w:rPr>
          <w:rFonts w:hint="eastAsia"/>
        </w:rPr>
        <w:t>将</w:t>
      </w:r>
      <w:r w:rsidRPr="00093153">
        <w:t>keepalived-1.3.5.tar.gz</w:t>
      </w:r>
      <w:r w:rsidRPr="00093153">
        <w:t>解压并安装，详细步骤如下：</w:t>
      </w:r>
    </w:p>
    <w:tbl>
      <w:tblPr>
        <w:tblStyle w:val="ab"/>
        <w:tblW w:w="0" w:type="auto"/>
        <w:tblLook w:val="04A0" w:firstRow="1" w:lastRow="0" w:firstColumn="1" w:lastColumn="0" w:noHBand="0" w:noVBand="1"/>
      </w:tblPr>
      <w:tblGrid>
        <w:gridCol w:w="8296"/>
      </w:tblGrid>
      <w:tr w:rsidR="007E4759" w14:paraId="561AD48A" w14:textId="77777777" w:rsidTr="007E4759">
        <w:tc>
          <w:tcPr>
            <w:tcW w:w="8296" w:type="dxa"/>
          </w:tcPr>
          <w:p w14:paraId="3420CD2D" w14:textId="77777777" w:rsidR="007E4759" w:rsidRDefault="007E4759" w:rsidP="007E4759">
            <w:pPr>
              <w:ind w:firstLineChars="0" w:firstLine="0"/>
            </w:pPr>
            <w:r>
              <w:t xml:space="preserve">[root@node1 </w:t>
            </w:r>
            <w:proofErr w:type="gramStart"/>
            <w:r>
              <w:t>~]#</w:t>
            </w:r>
            <w:proofErr w:type="gramEnd"/>
            <w:r>
              <w:t xml:space="preserve"> tar </w:t>
            </w:r>
            <w:proofErr w:type="spellStart"/>
            <w:r>
              <w:t>zxvf</w:t>
            </w:r>
            <w:proofErr w:type="spellEnd"/>
            <w:r>
              <w:t xml:space="preserve"> keepalived-1.3.5.tar.gz </w:t>
            </w:r>
          </w:p>
          <w:p w14:paraId="696BF4F0" w14:textId="77777777" w:rsidR="007E4759" w:rsidRDefault="007E4759" w:rsidP="007E4759">
            <w:pPr>
              <w:ind w:firstLineChars="0" w:firstLine="0"/>
            </w:pPr>
            <w:r>
              <w:t xml:space="preserve">[root@node1 </w:t>
            </w:r>
            <w:proofErr w:type="gramStart"/>
            <w:r>
              <w:t>~]#</w:t>
            </w:r>
            <w:proofErr w:type="gramEnd"/>
            <w:r>
              <w:t xml:space="preserve"> cd keepalived-1.3.5</w:t>
            </w:r>
          </w:p>
          <w:p w14:paraId="6DA080DD" w14:textId="77777777" w:rsidR="007E4759" w:rsidRDefault="007E4759" w:rsidP="007E4759">
            <w:pPr>
              <w:ind w:firstLineChars="0" w:firstLine="0"/>
            </w:pPr>
            <w:r>
              <w:t>[root@node1 keepalived-1.3.</w:t>
            </w:r>
            <w:proofErr w:type="gramStart"/>
            <w:r>
              <w:t>5]#</w:t>
            </w:r>
            <w:proofErr w:type="gramEnd"/>
            <w:r>
              <w:t xml:space="preserve"> ./configure --prefix=/opt/</w:t>
            </w:r>
            <w:proofErr w:type="spellStart"/>
            <w:r>
              <w:t>keepalived</w:t>
            </w:r>
            <w:proofErr w:type="spellEnd"/>
            <w:r>
              <w:t xml:space="preserve"> --with-</w:t>
            </w:r>
            <w:proofErr w:type="spellStart"/>
            <w:r>
              <w:t>init</w:t>
            </w:r>
            <w:proofErr w:type="spellEnd"/>
            <w:r>
              <w:t xml:space="preserve">=SYSV </w:t>
            </w:r>
          </w:p>
          <w:p w14:paraId="417C8AC8" w14:textId="77777777" w:rsidR="007E4759" w:rsidRDefault="007E4759" w:rsidP="007E4759">
            <w:pPr>
              <w:ind w:firstLineChars="0" w:firstLine="0"/>
            </w:pPr>
            <w:r>
              <w:t>#</w:t>
            </w:r>
            <w:r>
              <w:t>注：</w:t>
            </w:r>
            <w:r>
              <w:t>(</w:t>
            </w:r>
            <w:proofErr w:type="spellStart"/>
            <w:r>
              <w:t>upstart|systemd|SYSV|SUSE|openrc</w:t>
            </w:r>
            <w:proofErr w:type="spellEnd"/>
            <w:r>
              <w:t>) #</w:t>
            </w:r>
            <w:r>
              <w:t>根据你的系统选择对应的启动方式</w:t>
            </w:r>
          </w:p>
          <w:p w14:paraId="61E4F518" w14:textId="77777777" w:rsidR="007E4759" w:rsidRDefault="007E4759" w:rsidP="007E4759">
            <w:pPr>
              <w:ind w:firstLineChars="0" w:firstLine="0"/>
            </w:pPr>
            <w:r>
              <w:t>[root@node1 keepalived-1.3.</w:t>
            </w:r>
            <w:proofErr w:type="gramStart"/>
            <w:r>
              <w:t>5]#</w:t>
            </w:r>
            <w:proofErr w:type="gramEnd"/>
            <w:r>
              <w:t xml:space="preserve"> make</w:t>
            </w:r>
          </w:p>
          <w:p w14:paraId="6BFFF9B0" w14:textId="279B7CC7" w:rsidR="007E4759" w:rsidRPr="007E4759" w:rsidRDefault="007E4759" w:rsidP="007E4759">
            <w:pPr>
              <w:ind w:firstLineChars="0" w:firstLine="0"/>
            </w:pPr>
            <w:r>
              <w:t>[root@node1 keepalived-1.3.</w:t>
            </w:r>
            <w:proofErr w:type="gramStart"/>
            <w:r>
              <w:t>5]#</w:t>
            </w:r>
            <w:proofErr w:type="gramEnd"/>
            <w:r>
              <w:t xml:space="preserve"> make install</w:t>
            </w:r>
          </w:p>
        </w:tc>
      </w:tr>
    </w:tbl>
    <w:p w14:paraId="6631E1C4" w14:textId="77777777" w:rsidR="009C0834" w:rsidRPr="009C0834" w:rsidRDefault="009C0834" w:rsidP="009C0834">
      <w:pPr>
        <w:ind w:firstLine="420"/>
      </w:pPr>
      <w:r w:rsidRPr="009C0834">
        <w:rPr>
          <w:rFonts w:hint="eastAsia"/>
        </w:rPr>
        <w:t>之后将安装过后的</w:t>
      </w:r>
      <w:proofErr w:type="spellStart"/>
      <w:r w:rsidRPr="009C0834">
        <w:t>Keepalived</w:t>
      </w:r>
      <w:proofErr w:type="spellEnd"/>
      <w:r w:rsidRPr="009C0834">
        <w:t>加入系统服务中，详细步骤如下（注意千万不要输错命令）：</w:t>
      </w:r>
    </w:p>
    <w:tbl>
      <w:tblPr>
        <w:tblStyle w:val="ab"/>
        <w:tblW w:w="0" w:type="auto"/>
        <w:tblLook w:val="04A0" w:firstRow="1" w:lastRow="0" w:firstColumn="1" w:lastColumn="0" w:noHBand="0" w:noVBand="1"/>
      </w:tblPr>
      <w:tblGrid>
        <w:gridCol w:w="8296"/>
      </w:tblGrid>
      <w:tr w:rsidR="009C0834" w14:paraId="3AAC0DAD" w14:textId="77777777" w:rsidTr="009C0834">
        <w:tc>
          <w:tcPr>
            <w:tcW w:w="8296" w:type="dxa"/>
          </w:tcPr>
          <w:p w14:paraId="266C0DC9" w14:textId="77777777" w:rsidR="009C0834" w:rsidRDefault="009C0834" w:rsidP="009C0834">
            <w:pPr>
              <w:ind w:firstLineChars="0" w:firstLine="0"/>
            </w:pPr>
            <w:r>
              <w:t>#</w:t>
            </w:r>
            <w:r>
              <w:t>复制启动脚本到</w:t>
            </w:r>
            <w:r>
              <w:t>/</w:t>
            </w:r>
            <w:proofErr w:type="spellStart"/>
            <w:r>
              <w:t>etc</w:t>
            </w:r>
            <w:proofErr w:type="spellEnd"/>
            <w:r>
              <w:t>/</w:t>
            </w:r>
            <w:proofErr w:type="spellStart"/>
            <w:r>
              <w:t>init.d</w:t>
            </w:r>
            <w:proofErr w:type="spellEnd"/>
            <w:r>
              <w:t>/</w:t>
            </w:r>
            <w:r>
              <w:t>下</w:t>
            </w:r>
          </w:p>
          <w:p w14:paraId="1A59946A" w14:textId="77777777" w:rsidR="009C0834" w:rsidRDefault="009C0834" w:rsidP="009C0834">
            <w:pPr>
              <w:ind w:firstLineChars="0" w:firstLine="0"/>
            </w:pPr>
            <w:r>
              <w:t xml:space="preserve">[root@node1 </w:t>
            </w:r>
            <w:proofErr w:type="gramStart"/>
            <w:r>
              <w:t>~]#</w:t>
            </w:r>
            <w:proofErr w:type="gramEnd"/>
            <w:r>
              <w:t xml:space="preserve"> cp /opt/</w:t>
            </w:r>
            <w:proofErr w:type="spellStart"/>
            <w:r>
              <w:t>keepalived</w:t>
            </w:r>
            <w:proofErr w:type="spellEnd"/>
            <w:r>
              <w:t>/</w:t>
            </w:r>
            <w:proofErr w:type="spellStart"/>
            <w:r>
              <w:t>etc</w:t>
            </w:r>
            <w:proofErr w:type="spellEnd"/>
            <w:r>
              <w:t>/</w:t>
            </w:r>
            <w:proofErr w:type="spellStart"/>
            <w:r>
              <w:t>rc.d</w:t>
            </w:r>
            <w:proofErr w:type="spellEnd"/>
            <w:r>
              <w:t>/</w:t>
            </w:r>
            <w:proofErr w:type="spellStart"/>
            <w:r>
              <w:t>init.d</w:t>
            </w:r>
            <w:proofErr w:type="spellEnd"/>
            <w:r>
              <w:t>/</w:t>
            </w:r>
            <w:proofErr w:type="spellStart"/>
            <w:r>
              <w:t>keepalived</w:t>
            </w:r>
            <w:proofErr w:type="spellEnd"/>
            <w:r>
              <w:t xml:space="preserve"> /</w:t>
            </w:r>
            <w:proofErr w:type="spellStart"/>
            <w:r>
              <w:t>etc</w:t>
            </w:r>
            <w:proofErr w:type="spellEnd"/>
            <w:r>
              <w:t>/</w:t>
            </w:r>
            <w:proofErr w:type="spellStart"/>
            <w:r>
              <w:t>init.d</w:t>
            </w:r>
            <w:proofErr w:type="spellEnd"/>
            <w:r>
              <w:t>/</w:t>
            </w:r>
            <w:r>
              <w:tab/>
            </w:r>
          </w:p>
          <w:p w14:paraId="799F696A" w14:textId="77777777" w:rsidR="009C0834" w:rsidRDefault="009C0834" w:rsidP="009C0834">
            <w:pPr>
              <w:ind w:firstLineChars="0" w:firstLine="0"/>
            </w:pPr>
            <w:r>
              <w:t xml:space="preserve">[root@node1 </w:t>
            </w:r>
            <w:proofErr w:type="gramStart"/>
            <w:r>
              <w:t>~]#</w:t>
            </w:r>
            <w:proofErr w:type="gramEnd"/>
            <w:r>
              <w:t xml:space="preserve"> cp /opt/</w:t>
            </w:r>
            <w:proofErr w:type="spellStart"/>
            <w:r>
              <w:t>keepalived</w:t>
            </w:r>
            <w:proofErr w:type="spellEnd"/>
            <w:r>
              <w:t>/</w:t>
            </w:r>
            <w:proofErr w:type="spellStart"/>
            <w:r>
              <w:t>etc</w:t>
            </w:r>
            <w:proofErr w:type="spellEnd"/>
            <w:r>
              <w:t>/</w:t>
            </w:r>
            <w:proofErr w:type="spellStart"/>
            <w:r>
              <w:t>sysconfig</w:t>
            </w:r>
            <w:proofErr w:type="spellEnd"/>
            <w:r>
              <w:t>/</w:t>
            </w:r>
            <w:proofErr w:type="spellStart"/>
            <w:r>
              <w:t>keepalived</w:t>
            </w:r>
            <w:proofErr w:type="spellEnd"/>
            <w:r>
              <w:t xml:space="preserve"> /</w:t>
            </w:r>
            <w:proofErr w:type="spellStart"/>
            <w:r>
              <w:t>etc</w:t>
            </w:r>
            <w:proofErr w:type="spellEnd"/>
            <w:r>
              <w:t>/</w:t>
            </w:r>
            <w:proofErr w:type="spellStart"/>
            <w:r>
              <w:t>sysconfig</w:t>
            </w:r>
            <w:proofErr w:type="spellEnd"/>
          </w:p>
          <w:p w14:paraId="739C0F93" w14:textId="77777777" w:rsidR="009C0834" w:rsidRDefault="009C0834" w:rsidP="009C0834">
            <w:pPr>
              <w:ind w:firstLineChars="0" w:firstLine="0"/>
            </w:pPr>
            <w:r>
              <w:t xml:space="preserve">[root@node1 </w:t>
            </w:r>
            <w:proofErr w:type="gramStart"/>
            <w:r>
              <w:t>~]#</w:t>
            </w:r>
            <w:proofErr w:type="gramEnd"/>
            <w:r>
              <w:t xml:space="preserve"> cp /opt/</w:t>
            </w:r>
            <w:proofErr w:type="spellStart"/>
            <w:r>
              <w:t>keepalived</w:t>
            </w:r>
            <w:proofErr w:type="spellEnd"/>
            <w:r>
              <w:t>/</w:t>
            </w:r>
            <w:proofErr w:type="spellStart"/>
            <w:r>
              <w:t>sbin</w:t>
            </w:r>
            <w:proofErr w:type="spellEnd"/>
            <w:r>
              <w:t>/</w:t>
            </w:r>
            <w:proofErr w:type="spellStart"/>
            <w:r>
              <w:t>keepalived</w:t>
            </w:r>
            <w:proofErr w:type="spellEnd"/>
            <w:r>
              <w:t xml:space="preserve"> /</w:t>
            </w:r>
            <w:proofErr w:type="spellStart"/>
            <w:r>
              <w:t>usr</w:t>
            </w:r>
            <w:proofErr w:type="spellEnd"/>
            <w:r>
              <w:t>/</w:t>
            </w:r>
            <w:proofErr w:type="spellStart"/>
            <w:r>
              <w:t>sbin</w:t>
            </w:r>
            <w:proofErr w:type="spellEnd"/>
            <w:r>
              <w:t>/</w:t>
            </w:r>
          </w:p>
          <w:p w14:paraId="450E7536" w14:textId="77777777" w:rsidR="009C0834" w:rsidRDefault="009C0834" w:rsidP="009C0834">
            <w:pPr>
              <w:ind w:firstLineChars="0" w:firstLine="0"/>
            </w:pPr>
            <w:r>
              <w:t xml:space="preserve">[root@node1 </w:t>
            </w:r>
            <w:proofErr w:type="gramStart"/>
            <w:r>
              <w:t>~]#</w:t>
            </w:r>
            <w:proofErr w:type="gramEnd"/>
            <w:r>
              <w:t xml:space="preserve"> </w:t>
            </w:r>
            <w:proofErr w:type="spellStart"/>
            <w:r>
              <w:t>chmod</w:t>
            </w:r>
            <w:proofErr w:type="spellEnd"/>
            <w:r>
              <w:t xml:space="preserve"> +x /</w:t>
            </w:r>
            <w:proofErr w:type="spellStart"/>
            <w:r>
              <w:t>etc</w:t>
            </w:r>
            <w:proofErr w:type="spellEnd"/>
            <w:r>
              <w:t>/</w:t>
            </w:r>
            <w:proofErr w:type="spellStart"/>
            <w:r>
              <w:t>init.d</w:t>
            </w:r>
            <w:proofErr w:type="spellEnd"/>
            <w:r>
              <w:t>/</w:t>
            </w:r>
            <w:proofErr w:type="spellStart"/>
            <w:r>
              <w:t>keepalived</w:t>
            </w:r>
            <w:proofErr w:type="spellEnd"/>
            <w:r>
              <w:t xml:space="preserve"> </w:t>
            </w:r>
          </w:p>
          <w:p w14:paraId="56B3675E" w14:textId="77777777" w:rsidR="009C0834" w:rsidRDefault="009C0834" w:rsidP="009C0834">
            <w:pPr>
              <w:ind w:firstLineChars="0" w:firstLine="0"/>
            </w:pPr>
            <w:r>
              <w:t xml:space="preserve">[root@node1 </w:t>
            </w:r>
            <w:proofErr w:type="gramStart"/>
            <w:r>
              <w:t>~]#</w:t>
            </w:r>
            <w:proofErr w:type="gramEnd"/>
            <w:r>
              <w:t xml:space="preserve"> </w:t>
            </w:r>
            <w:proofErr w:type="spellStart"/>
            <w:r>
              <w:t>chkconfig</w:t>
            </w:r>
            <w:proofErr w:type="spellEnd"/>
            <w:r>
              <w:t xml:space="preserve"> --add </w:t>
            </w:r>
            <w:proofErr w:type="spellStart"/>
            <w:r>
              <w:t>keepalived</w:t>
            </w:r>
            <w:proofErr w:type="spellEnd"/>
          </w:p>
          <w:p w14:paraId="3B915751" w14:textId="77777777" w:rsidR="009C0834" w:rsidRDefault="009C0834" w:rsidP="009C0834">
            <w:pPr>
              <w:ind w:firstLineChars="0" w:firstLine="0"/>
            </w:pPr>
            <w:r>
              <w:t xml:space="preserve">[root@node1 </w:t>
            </w:r>
            <w:proofErr w:type="gramStart"/>
            <w:r>
              <w:t>~]#</w:t>
            </w:r>
            <w:proofErr w:type="gramEnd"/>
            <w:r>
              <w:t xml:space="preserve"> </w:t>
            </w:r>
            <w:proofErr w:type="spellStart"/>
            <w:r>
              <w:t>chkconfig</w:t>
            </w:r>
            <w:proofErr w:type="spellEnd"/>
            <w:r>
              <w:t xml:space="preserve"> </w:t>
            </w:r>
            <w:proofErr w:type="spellStart"/>
            <w:r>
              <w:t>keepalived</w:t>
            </w:r>
            <w:proofErr w:type="spellEnd"/>
            <w:r>
              <w:t xml:space="preserve"> on</w:t>
            </w:r>
          </w:p>
          <w:p w14:paraId="51CF93EB" w14:textId="77777777" w:rsidR="009C0834" w:rsidRDefault="009C0834" w:rsidP="009C0834">
            <w:pPr>
              <w:ind w:firstLineChars="0" w:firstLine="0"/>
            </w:pPr>
            <w:r>
              <w:t>#Keepalived</w:t>
            </w:r>
            <w:r>
              <w:t>默认会读取</w:t>
            </w:r>
            <w:r>
              <w:t>/</w:t>
            </w:r>
            <w:proofErr w:type="spellStart"/>
            <w:r>
              <w:t>etc</w:t>
            </w:r>
            <w:proofErr w:type="spellEnd"/>
            <w:r>
              <w:t>/</w:t>
            </w:r>
            <w:proofErr w:type="spellStart"/>
            <w:r>
              <w:t>keepalived</w:t>
            </w:r>
            <w:proofErr w:type="spellEnd"/>
            <w:r>
              <w:t>/</w:t>
            </w:r>
            <w:proofErr w:type="spellStart"/>
            <w:r>
              <w:t>keepalived.conf</w:t>
            </w:r>
            <w:proofErr w:type="spellEnd"/>
            <w:r>
              <w:t>配置文件</w:t>
            </w:r>
          </w:p>
          <w:p w14:paraId="236A81E1" w14:textId="77777777" w:rsidR="009C0834" w:rsidRDefault="009C0834" w:rsidP="009C0834">
            <w:pPr>
              <w:ind w:firstLineChars="0" w:firstLine="0"/>
            </w:pPr>
            <w:r>
              <w:t xml:space="preserve">[root@node1 </w:t>
            </w:r>
            <w:proofErr w:type="gramStart"/>
            <w:r>
              <w:t>~]#</w:t>
            </w:r>
            <w:proofErr w:type="gramEnd"/>
            <w:r>
              <w:t xml:space="preserve"> </w:t>
            </w:r>
            <w:proofErr w:type="spellStart"/>
            <w:r>
              <w:t>mkdir</w:t>
            </w:r>
            <w:proofErr w:type="spellEnd"/>
            <w:r>
              <w:t xml:space="preserve"> /</w:t>
            </w:r>
            <w:proofErr w:type="spellStart"/>
            <w:r>
              <w:t>etc</w:t>
            </w:r>
            <w:proofErr w:type="spellEnd"/>
            <w:r>
              <w:t>/</w:t>
            </w:r>
            <w:proofErr w:type="spellStart"/>
            <w:r>
              <w:t>keepalived</w:t>
            </w:r>
            <w:proofErr w:type="spellEnd"/>
          </w:p>
          <w:p w14:paraId="02A979A3" w14:textId="4805509B" w:rsidR="009C0834" w:rsidRDefault="009C0834" w:rsidP="009C0834">
            <w:pPr>
              <w:ind w:firstLineChars="0" w:firstLine="0"/>
            </w:pPr>
            <w:r>
              <w:t xml:space="preserve">[root@node1 </w:t>
            </w:r>
            <w:proofErr w:type="gramStart"/>
            <w:r>
              <w:t>~]#</w:t>
            </w:r>
            <w:proofErr w:type="gramEnd"/>
            <w:r>
              <w:t xml:space="preserve"> cp /opt/</w:t>
            </w:r>
            <w:proofErr w:type="spellStart"/>
            <w:r>
              <w:t>keepalived</w:t>
            </w:r>
            <w:proofErr w:type="spellEnd"/>
            <w:r>
              <w:t>/</w:t>
            </w:r>
            <w:proofErr w:type="spellStart"/>
            <w:r>
              <w:t>etc</w:t>
            </w:r>
            <w:proofErr w:type="spellEnd"/>
            <w:r>
              <w:t>/</w:t>
            </w:r>
            <w:proofErr w:type="spellStart"/>
            <w:r>
              <w:t>keepalived</w:t>
            </w:r>
            <w:proofErr w:type="spellEnd"/>
            <w:r>
              <w:t>/</w:t>
            </w:r>
            <w:proofErr w:type="spellStart"/>
            <w:r>
              <w:t>keepalived.conf</w:t>
            </w:r>
            <w:proofErr w:type="spellEnd"/>
            <w:r>
              <w:t xml:space="preserve"> /</w:t>
            </w:r>
            <w:proofErr w:type="spellStart"/>
            <w:r>
              <w:t>etc</w:t>
            </w:r>
            <w:proofErr w:type="spellEnd"/>
            <w:r>
              <w:t>/</w:t>
            </w:r>
            <w:proofErr w:type="spellStart"/>
            <w:r>
              <w:t>keepalived</w:t>
            </w:r>
            <w:proofErr w:type="spellEnd"/>
            <w:r>
              <w:t>/</w:t>
            </w:r>
          </w:p>
        </w:tc>
      </w:tr>
    </w:tbl>
    <w:p w14:paraId="12D99CA2" w14:textId="269EE9CC" w:rsidR="007E4759" w:rsidRDefault="009C0834" w:rsidP="009C0834">
      <w:pPr>
        <w:ind w:firstLine="420"/>
      </w:pPr>
      <w:r w:rsidRPr="009C0834">
        <w:rPr>
          <w:rFonts w:hint="eastAsia"/>
        </w:rPr>
        <w:t>执行完之后就可以使用如下：</w:t>
      </w:r>
    </w:p>
    <w:tbl>
      <w:tblPr>
        <w:tblStyle w:val="ab"/>
        <w:tblW w:w="0" w:type="auto"/>
        <w:tblLook w:val="04A0" w:firstRow="1" w:lastRow="0" w:firstColumn="1" w:lastColumn="0" w:noHBand="0" w:noVBand="1"/>
      </w:tblPr>
      <w:tblGrid>
        <w:gridCol w:w="8296"/>
      </w:tblGrid>
      <w:tr w:rsidR="009C0834" w14:paraId="4F14E813" w14:textId="77777777" w:rsidTr="009C0834">
        <w:tc>
          <w:tcPr>
            <w:tcW w:w="8296" w:type="dxa"/>
          </w:tcPr>
          <w:p w14:paraId="43FDB2FC" w14:textId="77777777" w:rsidR="009C0834" w:rsidRDefault="009C0834" w:rsidP="009C0834">
            <w:pPr>
              <w:ind w:firstLineChars="0" w:firstLine="0"/>
            </w:pPr>
            <w:r>
              <w:t xml:space="preserve">service </w:t>
            </w:r>
            <w:proofErr w:type="spellStart"/>
            <w:r>
              <w:t>keepalived</w:t>
            </w:r>
            <w:proofErr w:type="spellEnd"/>
            <w:r>
              <w:t xml:space="preserve"> restart</w:t>
            </w:r>
          </w:p>
          <w:p w14:paraId="76C837A6" w14:textId="77777777" w:rsidR="009C0834" w:rsidRDefault="009C0834" w:rsidP="009C0834">
            <w:pPr>
              <w:ind w:firstLineChars="0" w:firstLine="0"/>
            </w:pPr>
            <w:r>
              <w:t xml:space="preserve">service </w:t>
            </w:r>
            <w:proofErr w:type="spellStart"/>
            <w:r>
              <w:t>keepalived</w:t>
            </w:r>
            <w:proofErr w:type="spellEnd"/>
            <w:r>
              <w:t xml:space="preserve"> start</w:t>
            </w:r>
          </w:p>
          <w:p w14:paraId="7A0BCDCB" w14:textId="77777777" w:rsidR="009C0834" w:rsidRDefault="009C0834" w:rsidP="009C0834">
            <w:pPr>
              <w:ind w:firstLineChars="0" w:firstLine="0"/>
            </w:pPr>
            <w:r>
              <w:t xml:space="preserve">service </w:t>
            </w:r>
            <w:proofErr w:type="spellStart"/>
            <w:r>
              <w:t>keepalived</w:t>
            </w:r>
            <w:proofErr w:type="spellEnd"/>
            <w:r>
              <w:t xml:space="preserve"> stop</w:t>
            </w:r>
          </w:p>
          <w:p w14:paraId="6A6F68D0" w14:textId="31E2D391" w:rsidR="009C0834" w:rsidRDefault="009C0834" w:rsidP="009C0834">
            <w:pPr>
              <w:ind w:firstLineChars="0" w:firstLine="0"/>
            </w:pPr>
            <w:r>
              <w:t xml:space="preserve">service </w:t>
            </w:r>
            <w:proofErr w:type="spellStart"/>
            <w:r>
              <w:t>keepalived</w:t>
            </w:r>
            <w:proofErr w:type="spellEnd"/>
            <w:r>
              <w:t xml:space="preserve"> status</w:t>
            </w:r>
          </w:p>
        </w:tc>
      </w:tr>
    </w:tbl>
    <w:p w14:paraId="3E4FBC21" w14:textId="77777777" w:rsidR="009C0834" w:rsidRPr="009C0834" w:rsidRDefault="009C0834" w:rsidP="009C0834">
      <w:pPr>
        <w:ind w:firstLine="420"/>
      </w:pPr>
      <w:r w:rsidRPr="009C0834">
        <w:rPr>
          <w:rFonts w:hint="eastAsia"/>
        </w:rPr>
        <w:t>这</w:t>
      </w:r>
      <w:r w:rsidRPr="009C0834">
        <w:t>4</w:t>
      </w:r>
      <w:r w:rsidRPr="009C0834">
        <w:t>个命令来重启、启动、关闭和查看</w:t>
      </w:r>
      <w:proofErr w:type="spellStart"/>
      <w:r w:rsidRPr="009C0834">
        <w:t>keepalived</w:t>
      </w:r>
      <w:proofErr w:type="spellEnd"/>
      <w:r w:rsidRPr="009C0834">
        <w:t>状态。</w:t>
      </w:r>
    </w:p>
    <w:p w14:paraId="460B923B" w14:textId="3A899B84" w:rsidR="009C0834" w:rsidRDefault="009C0834" w:rsidP="0074069E">
      <w:pPr>
        <w:ind w:firstLine="420"/>
      </w:pPr>
      <w:r w:rsidRPr="009C0834">
        <w:rPr>
          <w:rFonts w:hint="eastAsia"/>
        </w:rPr>
        <w:t>在安装的时候我们已经创建了</w:t>
      </w:r>
      <w:r w:rsidRPr="009C0834">
        <w:t>/</w:t>
      </w:r>
      <w:proofErr w:type="spellStart"/>
      <w:r w:rsidRPr="009C0834">
        <w:t>etc</w:t>
      </w:r>
      <w:proofErr w:type="spellEnd"/>
      <w:r w:rsidRPr="009C0834">
        <w:t>/</w:t>
      </w:r>
      <w:proofErr w:type="spellStart"/>
      <w:r w:rsidRPr="009C0834">
        <w:t>keepalived</w:t>
      </w:r>
      <w:proofErr w:type="spellEnd"/>
      <w:r w:rsidRPr="009C0834">
        <w:t>目录，并将</w:t>
      </w:r>
      <w:proofErr w:type="spellStart"/>
      <w:r w:rsidRPr="009C0834">
        <w:t>keepalived.conf</w:t>
      </w:r>
      <w:proofErr w:type="spellEnd"/>
      <w:r w:rsidRPr="009C0834">
        <w:t>配置文件拷贝到此目录下，如此</w:t>
      </w:r>
      <w:proofErr w:type="spellStart"/>
      <w:r w:rsidRPr="009C0834">
        <w:t>Keepalived</w:t>
      </w:r>
      <w:proofErr w:type="spellEnd"/>
      <w:r w:rsidRPr="009C0834">
        <w:t>便可以读取这个默认的配置文件了。如果要将</w:t>
      </w:r>
      <w:proofErr w:type="spellStart"/>
      <w:r w:rsidRPr="009C0834">
        <w:t>Keepalived</w:t>
      </w:r>
      <w:proofErr w:type="spellEnd"/>
      <w:r w:rsidRPr="009C0834">
        <w:t>与前面的</w:t>
      </w:r>
      <w:proofErr w:type="spellStart"/>
      <w:r w:rsidRPr="009C0834">
        <w:t>HAProxy</w:t>
      </w:r>
      <w:proofErr w:type="spellEnd"/>
      <w:r w:rsidRPr="009C0834">
        <w:t>服务结合起来需要更改</w:t>
      </w:r>
      <w:r w:rsidRPr="009C0834">
        <w:t>/</w:t>
      </w:r>
      <w:proofErr w:type="spellStart"/>
      <w:r w:rsidRPr="009C0834">
        <w:t>etc</w:t>
      </w:r>
      <w:proofErr w:type="spellEnd"/>
      <w:r w:rsidRPr="009C0834">
        <w:t>/</w:t>
      </w:r>
      <w:proofErr w:type="spellStart"/>
      <w:r w:rsidRPr="009C0834">
        <w:t>keepalived</w:t>
      </w:r>
      <w:proofErr w:type="spellEnd"/>
      <w:r w:rsidRPr="009C0834">
        <w:t>/</w:t>
      </w:r>
      <w:proofErr w:type="spellStart"/>
      <w:r w:rsidRPr="009C0834">
        <w:t>keepalived.conf</w:t>
      </w:r>
      <w:proofErr w:type="spellEnd"/>
      <w:r w:rsidRPr="009C0834">
        <w:t>这个配置文件，在此之前先来看看本次配置需要完成的详情及目标。</w:t>
      </w:r>
    </w:p>
    <w:p w14:paraId="4C1FE5DA" w14:textId="19CA670F" w:rsidR="008832E2" w:rsidRDefault="008832E2" w:rsidP="008832E2">
      <w:pPr>
        <w:ind w:firstLine="420"/>
        <w:jc w:val="center"/>
      </w:pPr>
      <w:r w:rsidRPr="008832E2">
        <w:rPr>
          <w:noProof/>
        </w:rPr>
        <w:lastRenderedPageBreak/>
        <w:drawing>
          <wp:inline distT="0" distB="0" distL="0" distR="0" wp14:anchorId="30340615" wp14:editId="56DA3077">
            <wp:extent cx="3467100" cy="50863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7100" cy="5086350"/>
                    </a:xfrm>
                    <a:prstGeom prst="rect">
                      <a:avLst/>
                    </a:prstGeom>
                  </pic:spPr>
                </pic:pic>
              </a:graphicData>
            </a:graphic>
          </wp:inline>
        </w:drawing>
      </w:r>
    </w:p>
    <w:p w14:paraId="04E05C6E" w14:textId="77777777" w:rsidR="008832E2" w:rsidRPr="009C0834" w:rsidRDefault="008832E2" w:rsidP="008832E2">
      <w:pPr>
        <w:ind w:firstLine="420"/>
        <w:jc w:val="center"/>
      </w:pPr>
    </w:p>
    <w:p w14:paraId="357E2C5B" w14:textId="5011068B" w:rsidR="0074069E" w:rsidRDefault="008832E2" w:rsidP="0074069E">
      <w:pPr>
        <w:ind w:firstLine="420"/>
      </w:pPr>
      <w:r w:rsidRPr="008832E2">
        <w:rPr>
          <w:rFonts w:hint="eastAsia"/>
        </w:rPr>
        <w:t>如图所示，两台</w:t>
      </w:r>
      <w:proofErr w:type="spellStart"/>
      <w:r w:rsidRPr="008832E2">
        <w:t>Keepalived</w:t>
      </w:r>
      <w:proofErr w:type="spellEnd"/>
      <w:r w:rsidRPr="008832E2">
        <w:t>服务器之间通过</w:t>
      </w:r>
      <w:r w:rsidRPr="008832E2">
        <w:t>VRRP</w:t>
      </w:r>
      <w:r w:rsidRPr="008832E2">
        <w:t>进行交互，对外部虚拟出一个</w:t>
      </w:r>
      <w:r w:rsidRPr="008832E2">
        <w:t>VIP</w:t>
      </w:r>
      <w:r w:rsidRPr="008832E2">
        <w:t>为</w:t>
      </w:r>
      <w:r w:rsidRPr="008832E2">
        <w:t>192.168.0.10</w:t>
      </w:r>
      <w:r w:rsidRPr="008832E2">
        <w:t>。</w:t>
      </w:r>
      <w:proofErr w:type="spellStart"/>
      <w:r w:rsidRPr="008832E2">
        <w:t>Keepalived</w:t>
      </w:r>
      <w:proofErr w:type="spellEnd"/>
      <w:r w:rsidRPr="008832E2">
        <w:t>与</w:t>
      </w:r>
      <w:proofErr w:type="spellStart"/>
      <w:r w:rsidRPr="008832E2">
        <w:t>HAProxy</w:t>
      </w:r>
      <w:proofErr w:type="spellEnd"/>
      <w:r w:rsidRPr="008832E2">
        <w:t>部署在同一台机器上，两个</w:t>
      </w:r>
      <w:proofErr w:type="spellStart"/>
      <w:r w:rsidRPr="008832E2">
        <w:t>Keepalived</w:t>
      </w:r>
      <w:proofErr w:type="spellEnd"/>
      <w:r w:rsidRPr="008832E2">
        <w:t>服务实例匹配两个</w:t>
      </w:r>
      <w:proofErr w:type="spellStart"/>
      <w:r w:rsidRPr="008832E2">
        <w:t>HAProxy</w:t>
      </w:r>
      <w:proofErr w:type="spellEnd"/>
      <w:r w:rsidRPr="008832E2">
        <w:t>服务实例，这样通过</w:t>
      </w:r>
      <w:proofErr w:type="spellStart"/>
      <w:r w:rsidRPr="008832E2">
        <w:t>Keeaplived</w:t>
      </w:r>
      <w:proofErr w:type="spellEnd"/>
      <w:r w:rsidRPr="008832E2">
        <w:t>实现</w:t>
      </w:r>
      <w:proofErr w:type="spellStart"/>
      <w:r w:rsidRPr="008832E2">
        <w:t>HAProxy</w:t>
      </w:r>
      <w:proofErr w:type="spellEnd"/>
      <w:r w:rsidRPr="008832E2">
        <w:t>的双</w:t>
      </w:r>
      <w:proofErr w:type="gramStart"/>
      <w:r w:rsidRPr="008832E2">
        <w:t>机热备</w:t>
      </w:r>
      <w:proofErr w:type="gramEnd"/>
      <w:r w:rsidRPr="008832E2">
        <w:t>。所以在上一小节的</w:t>
      </w:r>
      <w:r w:rsidRPr="008832E2">
        <w:t>192.168.0.9</w:t>
      </w:r>
      <w:r w:rsidRPr="008832E2">
        <w:t>的基础之上，还要再部署一台</w:t>
      </w:r>
      <w:proofErr w:type="spellStart"/>
      <w:r w:rsidRPr="008832E2">
        <w:t>HAProxy</w:t>
      </w:r>
      <w:proofErr w:type="spellEnd"/>
      <w:r w:rsidRPr="008832E2">
        <w:t>服务，</w:t>
      </w:r>
      <w:r w:rsidRPr="008832E2">
        <w:t>IP</w:t>
      </w:r>
      <w:r w:rsidRPr="008832E2">
        <w:t>地址为</w:t>
      </w:r>
      <w:r w:rsidRPr="008832E2">
        <w:t>192.168.0.8</w:t>
      </w:r>
      <w:r w:rsidRPr="008832E2">
        <w:t>。整条调用链路为：客户端通过</w:t>
      </w:r>
      <w:r w:rsidRPr="008832E2">
        <w:t>VIP</w:t>
      </w:r>
      <w:r w:rsidRPr="008832E2">
        <w:t>建立通信链路；通信链路通过</w:t>
      </w:r>
      <w:proofErr w:type="spellStart"/>
      <w:r w:rsidRPr="008832E2">
        <w:t>Keeaplived</w:t>
      </w:r>
      <w:proofErr w:type="spellEnd"/>
      <w:r w:rsidRPr="008832E2">
        <w:t>的</w:t>
      </w:r>
      <w:r w:rsidRPr="008832E2">
        <w:t>Master</w:t>
      </w:r>
      <w:r w:rsidRPr="008832E2">
        <w:t>节点路由</w:t>
      </w:r>
      <w:r w:rsidRPr="008832E2">
        <w:rPr>
          <w:rFonts w:hint="eastAsia"/>
        </w:rPr>
        <w:t>到对应的</w:t>
      </w:r>
      <w:proofErr w:type="spellStart"/>
      <w:r w:rsidRPr="008832E2">
        <w:t>HAProxy</w:t>
      </w:r>
      <w:proofErr w:type="spellEnd"/>
      <w:r w:rsidRPr="008832E2">
        <w:t>之上；</w:t>
      </w:r>
      <w:proofErr w:type="spellStart"/>
      <w:r w:rsidRPr="008832E2">
        <w:t>HAProxy</w:t>
      </w:r>
      <w:proofErr w:type="spellEnd"/>
      <w:r w:rsidRPr="008832E2">
        <w:t>通过负载均衡算法将负载分发到集群中的各个节点之上。正常情况下客户端的连接通过图中左侧部分进行负载分发。当</w:t>
      </w:r>
      <w:proofErr w:type="spellStart"/>
      <w:r w:rsidRPr="008832E2">
        <w:t>Keepalived</w:t>
      </w:r>
      <w:proofErr w:type="spellEnd"/>
      <w:r w:rsidRPr="008832E2">
        <w:t>的</w:t>
      </w:r>
      <w:r w:rsidRPr="008832E2">
        <w:t>Master</w:t>
      </w:r>
      <w:r w:rsidRPr="008832E2">
        <w:t>节点挂</w:t>
      </w:r>
      <w:proofErr w:type="gramStart"/>
      <w:r w:rsidRPr="008832E2">
        <w:t>掉或者</w:t>
      </w:r>
      <w:proofErr w:type="spellStart"/>
      <w:proofErr w:type="gramEnd"/>
      <w:r w:rsidRPr="008832E2">
        <w:t>HAProxy</w:t>
      </w:r>
      <w:proofErr w:type="spellEnd"/>
      <w:r w:rsidRPr="008832E2">
        <w:t>挂</w:t>
      </w:r>
      <w:proofErr w:type="gramStart"/>
      <w:r w:rsidRPr="008832E2">
        <w:t>掉无法</w:t>
      </w:r>
      <w:proofErr w:type="gramEnd"/>
      <w:r w:rsidRPr="008832E2">
        <w:t>恢复，那么</w:t>
      </w:r>
      <w:r w:rsidRPr="008832E2">
        <w:t>Backup</w:t>
      </w:r>
      <w:r w:rsidRPr="008832E2">
        <w:t>提升为</w:t>
      </w:r>
      <w:r w:rsidRPr="008832E2">
        <w:t>Master</w:t>
      </w:r>
      <w:r w:rsidRPr="008832E2">
        <w:t>，客户端的连接通过图中右侧部分进行负载分发。如果你追求要更高的可靠性，可以加入多个</w:t>
      </w:r>
      <w:r w:rsidRPr="008832E2">
        <w:t>Backup</w:t>
      </w:r>
      <w:r w:rsidRPr="008832E2">
        <w:t>角色的</w:t>
      </w:r>
      <w:proofErr w:type="spellStart"/>
      <w:r w:rsidRPr="008832E2">
        <w:t>Keepalived</w:t>
      </w:r>
      <w:proofErr w:type="spellEnd"/>
      <w:r w:rsidRPr="008832E2">
        <w:t>节点来实现一主多从的多机热备。当然这样会提升硬件资源的成本，该如何抉择需要更细致的考恒，一般情况</w:t>
      </w:r>
      <w:proofErr w:type="gramStart"/>
      <w:r w:rsidRPr="008832E2">
        <w:t>下双机热备</w:t>
      </w:r>
      <w:proofErr w:type="gramEnd"/>
      <w:r w:rsidRPr="008832E2">
        <w:t>的配备已足够满足应用需求。</w:t>
      </w:r>
    </w:p>
    <w:p w14:paraId="392E92C9" w14:textId="4AC20974" w:rsidR="00803857" w:rsidRDefault="00803857" w:rsidP="00803857">
      <w:pPr>
        <w:ind w:firstLine="420"/>
      </w:pPr>
      <w:r w:rsidRPr="00803857">
        <w:rPr>
          <w:rFonts w:hint="eastAsia"/>
        </w:rPr>
        <w:t>接下来我们要修改</w:t>
      </w:r>
      <w:r w:rsidRPr="00803857">
        <w:t>/</w:t>
      </w:r>
      <w:proofErr w:type="spellStart"/>
      <w:r w:rsidRPr="00803857">
        <w:t>etc</w:t>
      </w:r>
      <w:proofErr w:type="spellEnd"/>
      <w:r w:rsidRPr="00803857">
        <w:t>/</w:t>
      </w:r>
      <w:proofErr w:type="spellStart"/>
      <w:r w:rsidRPr="00803857">
        <w:t>keepalived</w:t>
      </w:r>
      <w:proofErr w:type="spellEnd"/>
      <w:r w:rsidRPr="00803857">
        <w:t>/</w:t>
      </w:r>
      <w:proofErr w:type="spellStart"/>
      <w:r w:rsidRPr="00803857">
        <w:t>keepalived.conf</w:t>
      </w:r>
      <w:proofErr w:type="spellEnd"/>
      <w:r w:rsidRPr="00803857">
        <w:t>文件，在</w:t>
      </w:r>
      <w:proofErr w:type="spellStart"/>
      <w:r w:rsidRPr="00803857">
        <w:t>Keepalived</w:t>
      </w:r>
      <w:proofErr w:type="spellEnd"/>
      <w:r w:rsidRPr="00803857">
        <w:t>的</w:t>
      </w:r>
      <w:r w:rsidRPr="00803857">
        <w:t>Master</w:t>
      </w:r>
      <w:r w:rsidRPr="00803857">
        <w:t>上配置详情如下：</w:t>
      </w:r>
    </w:p>
    <w:tbl>
      <w:tblPr>
        <w:tblStyle w:val="ab"/>
        <w:tblW w:w="0" w:type="auto"/>
        <w:tblLook w:val="04A0" w:firstRow="1" w:lastRow="0" w:firstColumn="1" w:lastColumn="0" w:noHBand="0" w:noVBand="1"/>
      </w:tblPr>
      <w:tblGrid>
        <w:gridCol w:w="8296"/>
      </w:tblGrid>
      <w:tr w:rsidR="00803857" w14:paraId="26E32EFF" w14:textId="77777777" w:rsidTr="00803857">
        <w:tc>
          <w:tcPr>
            <w:tcW w:w="8296" w:type="dxa"/>
          </w:tcPr>
          <w:p w14:paraId="61676D59" w14:textId="77777777" w:rsidR="00803857" w:rsidRDefault="00803857" w:rsidP="00803857">
            <w:pPr>
              <w:ind w:firstLineChars="0" w:firstLine="0"/>
            </w:pPr>
            <w:r>
              <w:t>#Keepalived</w:t>
            </w:r>
            <w:r>
              <w:t>配置文件</w:t>
            </w:r>
          </w:p>
          <w:p w14:paraId="57DACF64" w14:textId="77777777" w:rsidR="00803857" w:rsidRDefault="00803857" w:rsidP="00803857">
            <w:pPr>
              <w:ind w:firstLineChars="0" w:firstLine="0"/>
            </w:pPr>
            <w:proofErr w:type="spellStart"/>
            <w:r>
              <w:t>global_defs</w:t>
            </w:r>
            <w:proofErr w:type="spellEnd"/>
            <w:r>
              <w:t xml:space="preserve"> {</w:t>
            </w:r>
          </w:p>
          <w:p w14:paraId="005303ED" w14:textId="77777777" w:rsidR="00803857" w:rsidRDefault="00803857" w:rsidP="00803857">
            <w:pPr>
              <w:ind w:firstLineChars="0" w:firstLine="0"/>
            </w:pPr>
            <w:r>
              <w:t xml:space="preserve">        </w:t>
            </w:r>
            <w:proofErr w:type="spellStart"/>
            <w:r>
              <w:t>router_id</w:t>
            </w:r>
            <w:proofErr w:type="spellEnd"/>
            <w:r>
              <w:t xml:space="preserve"> NodeA                 #</w:t>
            </w:r>
            <w:r>
              <w:t>路由</w:t>
            </w:r>
            <w:r>
              <w:t xml:space="preserve">ID, </w:t>
            </w:r>
            <w:r>
              <w:t>主备的</w:t>
            </w:r>
            <w:r>
              <w:t>ID</w:t>
            </w:r>
            <w:r>
              <w:t>不能相同</w:t>
            </w:r>
          </w:p>
          <w:p w14:paraId="0BCA5159" w14:textId="77777777" w:rsidR="00803857" w:rsidRDefault="00803857" w:rsidP="00803857">
            <w:pPr>
              <w:ind w:firstLineChars="0" w:firstLine="0"/>
            </w:pPr>
            <w:r>
              <w:t>}</w:t>
            </w:r>
          </w:p>
          <w:p w14:paraId="6B9F8A4A" w14:textId="77777777" w:rsidR="00803857" w:rsidRDefault="00803857" w:rsidP="00803857">
            <w:pPr>
              <w:ind w:firstLineChars="0" w:firstLine="0"/>
            </w:pPr>
          </w:p>
          <w:p w14:paraId="6289219F" w14:textId="77777777" w:rsidR="00803857" w:rsidRDefault="00803857" w:rsidP="00803857">
            <w:pPr>
              <w:ind w:firstLineChars="0" w:firstLine="0"/>
            </w:pPr>
            <w:r>
              <w:t>#</w:t>
            </w:r>
            <w:r>
              <w:t>自定义监控脚本</w:t>
            </w:r>
          </w:p>
          <w:p w14:paraId="41DBBF48" w14:textId="77777777" w:rsidR="00803857" w:rsidRDefault="00803857" w:rsidP="00803857">
            <w:pPr>
              <w:ind w:firstLineChars="0" w:firstLine="0"/>
            </w:pPr>
            <w:proofErr w:type="spellStart"/>
            <w:r>
              <w:t>vrrp_script</w:t>
            </w:r>
            <w:proofErr w:type="spellEnd"/>
            <w:r>
              <w:t xml:space="preserve"> </w:t>
            </w:r>
            <w:proofErr w:type="spellStart"/>
            <w:r>
              <w:t>chk_haproxy</w:t>
            </w:r>
            <w:proofErr w:type="spellEnd"/>
            <w:r>
              <w:t xml:space="preserve"> {</w:t>
            </w:r>
          </w:p>
          <w:p w14:paraId="264603ED" w14:textId="77777777" w:rsidR="00803857" w:rsidRDefault="00803857" w:rsidP="00803857">
            <w:pPr>
              <w:ind w:firstLineChars="0" w:firstLine="0"/>
            </w:pPr>
            <w:r>
              <w:t xml:space="preserve">        script "/</w:t>
            </w:r>
            <w:proofErr w:type="spellStart"/>
            <w:r>
              <w:t>etc</w:t>
            </w:r>
            <w:proofErr w:type="spellEnd"/>
            <w:r>
              <w:t>/</w:t>
            </w:r>
            <w:proofErr w:type="spellStart"/>
            <w:r>
              <w:t>keepalived</w:t>
            </w:r>
            <w:proofErr w:type="spellEnd"/>
            <w:r>
              <w:t>/check_haproxy.sh"</w:t>
            </w:r>
          </w:p>
          <w:p w14:paraId="67115B9C" w14:textId="77777777" w:rsidR="00803857" w:rsidRDefault="00803857" w:rsidP="00803857">
            <w:pPr>
              <w:ind w:firstLineChars="0" w:firstLine="0"/>
            </w:pPr>
            <w:r>
              <w:t xml:space="preserve">        interval 5</w:t>
            </w:r>
          </w:p>
          <w:p w14:paraId="1FF45893" w14:textId="77777777" w:rsidR="00803857" w:rsidRDefault="00803857" w:rsidP="00803857">
            <w:pPr>
              <w:ind w:firstLineChars="0" w:firstLine="0"/>
            </w:pPr>
            <w:r>
              <w:t xml:space="preserve">        weight 2</w:t>
            </w:r>
          </w:p>
          <w:p w14:paraId="7BF6BE44" w14:textId="77777777" w:rsidR="00803857" w:rsidRDefault="00803857" w:rsidP="00803857">
            <w:pPr>
              <w:ind w:firstLineChars="0" w:firstLine="0"/>
            </w:pPr>
            <w:r>
              <w:t>}</w:t>
            </w:r>
          </w:p>
          <w:p w14:paraId="43EE1FC1" w14:textId="77777777" w:rsidR="00803857" w:rsidRDefault="00803857" w:rsidP="00803857">
            <w:pPr>
              <w:ind w:firstLineChars="0" w:firstLine="0"/>
            </w:pPr>
          </w:p>
          <w:p w14:paraId="2144FC11" w14:textId="77777777" w:rsidR="00803857" w:rsidRDefault="00803857" w:rsidP="00803857">
            <w:pPr>
              <w:ind w:firstLineChars="0" w:firstLine="0"/>
            </w:pPr>
            <w:proofErr w:type="spellStart"/>
            <w:r>
              <w:t>vrrp_instance</w:t>
            </w:r>
            <w:proofErr w:type="spellEnd"/>
            <w:r>
              <w:t xml:space="preserve"> VI_1 {</w:t>
            </w:r>
          </w:p>
          <w:p w14:paraId="6E86E08E" w14:textId="77777777" w:rsidR="00803857" w:rsidRDefault="00803857" w:rsidP="00803857">
            <w:pPr>
              <w:ind w:firstLineChars="0" w:firstLine="0"/>
            </w:pPr>
            <w:r>
              <w:t xml:space="preserve">        state MASTER #Keepalived</w:t>
            </w:r>
            <w:r>
              <w:t>的角色。</w:t>
            </w:r>
            <w:r>
              <w:t>Master</w:t>
            </w:r>
            <w:r>
              <w:t>表示主服务器，从服务器设置为</w:t>
            </w:r>
            <w:r>
              <w:t>BACKUP</w:t>
            </w:r>
          </w:p>
          <w:p w14:paraId="47619342" w14:textId="77777777" w:rsidR="00803857" w:rsidRDefault="00803857" w:rsidP="00803857">
            <w:pPr>
              <w:ind w:firstLineChars="0" w:firstLine="0"/>
            </w:pPr>
            <w:r>
              <w:t xml:space="preserve">        interface eth0          #</w:t>
            </w:r>
            <w:r>
              <w:t>指定监测网卡</w:t>
            </w:r>
          </w:p>
          <w:p w14:paraId="055B2592" w14:textId="77777777" w:rsidR="00803857" w:rsidRDefault="00803857" w:rsidP="00803857">
            <w:pPr>
              <w:ind w:firstLineChars="0" w:firstLine="0"/>
            </w:pPr>
            <w:r>
              <w:t xml:space="preserve">        </w:t>
            </w:r>
            <w:proofErr w:type="spellStart"/>
            <w:r>
              <w:t>virtual_router_id</w:t>
            </w:r>
            <w:proofErr w:type="spellEnd"/>
            <w:r>
              <w:t xml:space="preserve"> 1</w:t>
            </w:r>
          </w:p>
          <w:p w14:paraId="14BCF64F" w14:textId="77777777" w:rsidR="00803857" w:rsidRDefault="00803857" w:rsidP="00803857">
            <w:pPr>
              <w:ind w:firstLineChars="0" w:firstLine="0"/>
            </w:pPr>
            <w:r>
              <w:t xml:space="preserve">        priority 100            #</w:t>
            </w:r>
            <w:r>
              <w:t>优先级，</w:t>
            </w:r>
            <w:r>
              <w:t>BACKUP</w:t>
            </w:r>
            <w:r>
              <w:t>机器上的优先级要小于这个值</w:t>
            </w:r>
          </w:p>
          <w:p w14:paraId="3041E4E1" w14:textId="77777777" w:rsidR="00803857" w:rsidRDefault="00803857" w:rsidP="00803857">
            <w:pPr>
              <w:ind w:firstLineChars="0" w:firstLine="0"/>
            </w:pPr>
            <w:r>
              <w:t xml:space="preserve">        </w:t>
            </w:r>
            <w:proofErr w:type="spellStart"/>
            <w:r>
              <w:t>advert_int</w:t>
            </w:r>
            <w:proofErr w:type="spellEnd"/>
            <w:r>
              <w:t xml:space="preserve"> 1            #</w:t>
            </w:r>
            <w:r>
              <w:t>设置主</w:t>
            </w:r>
            <w:proofErr w:type="gramStart"/>
            <w:r>
              <w:t>备之间</w:t>
            </w:r>
            <w:proofErr w:type="gramEnd"/>
            <w:r>
              <w:t>的检查时间，单位为</w:t>
            </w:r>
            <w:r>
              <w:t>s</w:t>
            </w:r>
          </w:p>
          <w:p w14:paraId="6AF65DB5" w14:textId="77777777" w:rsidR="00803857" w:rsidRDefault="00803857" w:rsidP="00803857">
            <w:pPr>
              <w:ind w:firstLineChars="0" w:firstLine="0"/>
            </w:pPr>
            <w:r>
              <w:t xml:space="preserve">        authentication {        #</w:t>
            </w:r>
            <w:r>
              <w:t>定义验证类型和密码</w:t>
            </w:r>
          </w:p>
          <w:p w14:paraId="0875DE05" w14:textId="77777777" w:rsidR="00803857" w:rsidRDefault="00803857" w:rsidP="00803857">
            <w:pPr>
              <w:ind w:firstLineChars="0" w:firstLine="0"/>
            </w:pPr>
            <w:r>
              <w:t xml:space="preserve">                </w:t>
            </w:r>
            <w:proofErr w:type="spellStart"/>
            <w:r>
              <w:t>auth_type</w:t>
            </w:r>
            <w:proofErr w:type="spellEnd"/>
            <w:r>
              <w:t xml:space="preserve"> PASS</w:t>
            </w:r>
          </w:p>
          <w:p w14:paraId="2CD323A2" w14:textId="77777777" w:rsidR="00803857" w:rsidRDefault="00803857" w:rsidP="00803857">
            <w:pPr>
              <w:ind w:firstLineChars="0" w:firstLine="0"/>
            </w:pPr>
            <w:r>
              <w:t xml:space="preserve">                </w:t>
            </w:r>
            <w:proofErr w:type="spellStart"/>
            <w:r>
              <w:t>auth_pass</w:t>
            </w:r>
            <w:proofErr w:type="spellEnd"/>
            <w:r>
              <w:t xml:space="preserve"> root123</w:t>
            </w:r>
          </w:p>
          <w:p w14:paraId="3B0AD212" w14:textId="77777777" w:rsidR="00803857" w:rsidRDefault="00803857" w:rsidP="00803857">
            <w:pPr>
              <w:ind w:firstLineChars="0" w:firstLine="0"/>
            </w:pPr>
            <w:r>
              <w:t xml:space="preserve">        }</w:t>
            </w:r>
          </w:p>
          <w:p w14:paraId="2929DCAC" w14:textId="77777777" w:rsidR="00803857" w:rsidRDefault="00803857" w:rsidP="00803857">
            <w:pPr>
              <w:ind w:firstLineChars="0" w:firstLine="0"/>
            </w:pPr>
            <w:r>
              <w:t xml:space="preserve">        </w:t>
            </w:r>
            <w:proofErr w:type="spellStart"/>
            <w:r>
              <w:t>track_script</w:t>
            </w:r>
            <w:proofErr w:type="spellEnd"/>
            <w:r>
              <w:t xml:space="preserve"> {</w:t>
            </w:r>
          </w:p>
          <w:p w14:paraId="46038E0C" w14:textId="77777777" w:rsidR="00803857" w:rsidRDefault="00803857" w:rsidP="00803857">
            <w:pPr>
              <w:ind w:firstLineChars="0" w:firstLine="0"/>
            </w:pPr>
            <w:r>
              <w:t xml:space="preserve">                </w:t>
            </w:r>
            <w:proofErr w:type="spellStart"/>
            <w:r>
              <w:t>chk_haproxy</w:t>
            </w:r>
            <w:proofErr w:type="spellEnd"/>
          </w:p>
          <w:p w14:paraId="116D3ADA" w14:textId="77777777" w:rsidR="00803857" w:rsidRDefault="00803857" w:rsidP="00803857">
            <w:pPr>
              <w:ind w:firstLineChars="0" w:firstLine="0"/>
            </w:pPr>
            <w:r>
              <w:t xml:space="preserve">        }</w:t>
            </w:r>
          </w:p>
          <w:p w14:paraId="26778487" w14:textId="77777777" w:rsidR="00803857" w:rsidRDefault="00803857" w:rsidP="00803857">
            <w:pPr>
              <w:ind w:firstLineChars="0" w:firstLine="0"/>
            </w:pPr>
            <w:r>
              <w:t xml:space="preserve">        </w:t>
            </w:r>
            <w:proofErr w:type="spellStart"/>
            <w:r>
              <w:t>virtual_ipaddress</w:t>
            </w:r>
            <w:proofErr w:type="spellEnd"/>
            <w:r>
              <w:t xml:space="preserve"> {     #VIP</w:t>
            </w:r>
            <w:r>
              <w:t>地址，可以设置多个：</w:t>
            </w:r>
          </w:p>
          <w:p w14:paraId="522405E2" w14:textId="77777777" w:rsidR="00803857" w:rsidRDefault="00803857" w:rsidP="00803857">
            <w:pPr>
              <w:ind w:firstLineChars="0" w:firstLine="0"/>
            </w:pPr>
            <w:r>
              <w:t xml:space="preserve">                192.168.0.10</w:t>
            </w:r>
          </w:p>
          <w:p w14:paraId="4B029CF2" w14:textId="77777777" w:rsidR="00803857" w:rsidRDefault="00803857" w:rsidP="00803857">
            <w:pPr>
              <w:ind w:firstLineChars="0" w:firstLine="0"/>
            </w:pPr>
            <w:r>
              <w:t xml:space="preserve">        }</w:t>
            </w:r>
          </w:p>
          <w:p w14:paraId="521FBEAF" w14:textId="3E4BD4B1" w:rsidR="00803857" w:rsidRDefault="00803857" w:rsidP="00803857">
            <w:pPr>
              <w:ind w:firstLineChars="0" w:firstLine="0"/>
            </w:pPr>
            <w:r>
              <w:t>}</w:t>
            </w:r>
          </w:p>
        </w:tc>
      </w:tr>
    </w:tbl>
    <w:p w14:paraId="10F17837" w14:textId="5BCA19DF" w:rsidR="00803857" w:rsidRDefault="00803857" w:rsidP="00803857">
      <w:pPr>
        <w:ind w:firstLine="420"/>
      </w:pPr>
      <w:r w:rsidRPr="00803857">
        <w:lastRenderedPageBreak/>
        <w:t>Backup</w:t>
      </w:r>
      <w:r w:rsidRPr="00803857">
        <w:t>中的配置大致和</w:t>
      </w:r>
      <w:r w:rsidRPr="00803857">
        <w:t>Master</w:t>
      </w:r>
      <w:r w:rsidRPr="00803857">
        <w:t>中的相同，不过需要修改</w:t>
      </w:r>
      <w:proofErr w:type="spellStart"/>
      <w:r w:rsidRPr="00803857">
        <w:t>global_defs</w:t>
      </w:r>
      <w:proofErr w:type="spellEnd"/>
      <w:r w:rsidRPr="00803857">
        <w:t>{}</w:t>
      </w:r>
      <w:r w:rsidRPr="00803857">
        <w:t>的</w:t>
      </w:r>
      <w:proofErr w:type="spellStart"/>
      <w:r w:rsidRPr="00803857">
        <w:t>router_id</w:t>
      </w:r>
      <w:proofErr w:type="spellEnd"/>
      <w:r w:rsidRPr="00803857">
        <w:t>，</w:t>
      </w:r>
      <w:proofErr w:type="gramStart"/>
      <w:r w:rsidRPr="00803857">
        <w:t>比如置</w:t>
      </w:r>
      <w:proofErr w:type="gramEnd"/>
      <w:r w:rsidRPr="00803857">
        <w:t>为</w:t>
      </w:r>
      <w:proofErr w:type="spellStart"/>
      <w:r w:rsidRPr="00803857">
        <w:t>NodeB</w:t>
      </w:r>
      <w:proofErr w:type="spellEnd"/>
      <w:r w:rsidRPr="00803857">
        <w:t>；其次要修改</w:t>
      </w:r>
      <w:proofErr w:type="spellStart"/>
      <w:r w:rsidRPr="00803857">
        <w:t>vrrp_instance</w:t>
      </w:r>
      <w:proofErr w:type="spellEnd"/>
      <w:r w:rsidRPr="00803857">
        <w:t xml:space="preserve"> VI_1{}</w:t>
      </w:r>
      <w:r w:rsidRPr="00803857">
        <w:t>中的</w:t>
      </w:r>
      <w:r w:rsidRPr="00803857">
        <w:t>state</w:t>
      </w:r>
      <w:r w:rsidRPr="00803857">
        <w:t>为</w:t>
      </w:r>
      <w:r w:rsidRPr="00803857">
        <w:t>BACKUP</w:t>
      </w:r>
      <w:r w:rsidRPr="00803857">
        <w:t>；最后要将</w:t>
      </w:r>
      <w:r w:rsidRPr="00803857">
        <w:t>priority</w:t>
      </w:r>
      <w:r w:rsidRPr="00803857">
        <w:t>设置为小于</w:t>
      </w:r>
      <w:r w:rsidRPr="00803857">
        <w:t>100</w:t>
      </w:r>
      <w:r w:rsidRPr="00803857">
        <w:t>的值。注意</w:t>
      </w:r>
      <w:r w:rsidRPr="00803857">
        <w:t>Master</w:t>
      </w:r>
      <w:r w:rsidRPr="00803857">
        <w:t>和</w:t>
      </w:r>
      <w:r w:rsidRPr="00803857">
        <w:t>Backup</w:t>
      </w:r>
      <w:r w:rsidRPr="00803857">
        <w:t>中的</w:t>
      </w:r>
      <w:proofErr w:type="spellStart"/>
      <w:r w:rsidRPr="00803857">
        <w:t>virtual_router_id</w:t>
      </w:r>
      <w:proofErr w:type="spellEnd"/>
      <w:r w:rsidRPr="00803857">
        <w:t>要保持一致。下面简要的展示下</w:t>
      </w:r>
      <w:r w:rsidRPr="00803857">
        <w:t>Backup</w:t>
      </w:r>
      <w:r w:rsidRPr="00803857">
        <w:t>的配置：</w:t>
      </w:r>
    </w:p>
    <w:tbl>
      <w:tblPr>
        <w:tblStyle w:val="ab"/>
        <w:tblW w:w="0" w:type="auto"/>
        <w:tblLook w:val="04A0" w:firstRow="1" w:lastRow="0" w:firstColumn="1" w:lastColumn="0" w:noHBand="0" w:noVBand="1"/>
      </w:tblPr>
      <w:tblGrid>
        <w:gridCol w:w="8296"/>
      </w:tblGrid>
      <w:tr w:rsidR="00803857" w14:paraId="51DA95B9" w14:textId="77777777" w:rsidTr="00803857">
        <w:tc>
          <w:tcPr>
            <w:tcW w:w="8296" w:type="dxa"/>
          </w:tcPr>
          <w:p w14:paraId="44F71EE9" w14:textId="77777777" w:rsidR="00803857" w:rsidRDefault="00803857" w:rsidP="00803857">
            <w:pPr>
              <w:ind w:firstLineChars="0" w:firstLine="0"/>
            </w:pPr>
            <w:proofErr w:type="spellStart"/>
            <w:r>
              <w:t>global_defs</w:t>
            </w:r>
            <w:proofErr w:type="spellEnd"/>
            <w:r>
              <w:t xml:space="preserve"> {</w:t>
            </w:r>
          </w:p>
          <w:p w14:paraId="5769BBA4" w14:textId="77777777" w:rsidR="00803857" w:rsidRDefault="00803857" w:rsidP="00803857">
            <w:pPr>
              <w:ind w:firstLineChars="0" w:firstLine="0"/>
            </w:pPr>
            <w:r>
              <w:t xml:space="preserve">        </w:t>
            </w:r>
            <w:proofErr w:type="spellStart"/>
            <w:r>
              <w:t>router_id</w:t>
            </w:r>
            <w:proofErr w:type="spellEnd"/>
            <w:r>
              <w:t xml:space="preserve"> </w:t>
            </w:r>
            <w:proofErr w:type="spellStart"/>
            <w:r>
              <w:t>NodeB</w:t>
            </w:r>
            <w:proofErr w:type="spellEnd"/>
          </w:p>
          <w:p w14:paraId="0E506B1B" w14:textId="77777777" w:rsidR="00803857" w:rsidRDefault="00803857" w:rsidP="00803857">
            <w:pPr>
              <w:ind w:firstLineChars="0" w:firstLine="0"/>
            </w:pPr>
            <w:r>
              <w:t>}</w:t>
            </w:r>
          </w:p>
          <w:p w14:paraId="3E29AD32" w14:textId="77777777" w:rsidR="00803857" w:rsidRDefault="00803857" w:rsidP="00803857">
            <w:pPr>
              <w:ind w:firstLineChars="0" w:firstLine="0"/>
            </w:pPr>
            <w:proofErr w:type="spellStart"/>
            <w:r>
              <w:t>vrrp_script</w:t>
            </w:r>
            <w:proofErr w:type="spellEnd"/>
            <w:r>
              <w:t xml:space="preserve"> </w:t>
            </w:r>
            <w:proofErr w:type="spellStart"/>
            <w:r>
              <w:t>chk_haproxy</w:t>
            </w:r>
            <w:proofErr w:type="spellEnd"/>
            <w:r>
              <w:t xml:space="preserve"> {</w:t>
            </w:r>
          </w:p>
          <w:p w14:paraId="5FE62E74" w14:textId="77777777" w:rsidR="00803857" w:rsidRDefault="00803857" w:rsidP="00803857">
            <w:pPr>
              <w:ind w:firstLineChars="0" w:firstLine="0"/>
            </w:pPr>
            <w:r>
              <w:t xml:space="preserve"> ...</w:t>
            </w:r>
          </w:p>
          <w:p w14:paraId="1C91096F" w14:textId="77777777" w:rsidR="00803857" w:rsidRDefault="00803857" w:rsidP="00803857">
            <w:pPr>
              <w:ind w:firstLineChars="0" w:firstLine="0"/>
            </w:pPr>
            <w:r>
              <w:t>}</w:t>
            </w:r>
          </w:p>
          <w:p w14:paraId="0323B361" w14:textId="77777777" w:rsidR="00803857" w:rsidRDefault="00803857" w:rsidP="00803857">
            <w:pPr>
              <w:ind w:firstLineChars="0" w:firstLine="0"/>
            </w:pPr>
            <w:proofErr w:type="spellStart"/>
            <w:r>
              <w:t>vrrp_instance</w:t>
            </w:r>
            <w:proofErr w:type="spellEnd"/>
            <w:r>
              <w:t xml:space="preserve"> VI_1 {</w:t>
            </w:r>
          </w:p>
          <w:p w14:paraId="0BA551BB" w14:textId="77777777" w:rsidR="00803857" w:rsidRDefault="00803857" w:rsidP="00803857">
            <w:pPr>
              <w:ind w:firstLineChars="0" w:firstLine="0"/>
            </w:pPr>
            <w:r>
              <w:t xml:space="preserve">        state BACKUP</w:t>
            </w:r>
          </w:p>
          <w:p w14:paraId="603D1CF8" w14:textId="77777777" w:rsidR="00803857" w:rsidRDefault="00803857" w:rsidP="00803857">
            <w:pPr>
              <w:ind w:firstLineChars="0" w:firstLine="0"/>
            </w:pPr>
            <w:r>
              <w:t xml:space="preserve"> ...</w:t>
            </w:r>
          </w:p>
          <w:p w14:paraId="238D431B" w14:textId="77777777" w:rsidR="00803857" w:rsidRDefault="00803857" w:rsidP="00803857">
            <w:pPr>
              <w:ind w:firstLineChars="0" w:firstLine="0"/>
            </w:pPr>
            <w:r>
              <w:t xml:space="preserve">        priority 50</w:t>
            </w:r>
          </w:p>
          <w:p w14:paraId="7D543860" w14:textId="77777777" w:rsidR="00803857" w:rsidRDefault="00803857" w:rsidP="00803857">
            <w:pPr>
              <w:ind w:firstLineChars="0" w:firstLine="0"/>
            </w:pPr>
            <w:r>
              <w:t xml:space="preserve"> ...</w:t>
            </w:r>
          </w:p>
          <w:p w14:paraId="3EC2CA60" w14:textId="2303A55A" w:rsidR="00803857" w:rsidRDefault="00803857" w:rsidP="00803857">
            <w:pPr>
              <w:ind w:firstLineChars="0" w:firstLine="0"/>
            </w:pPr>
            <w:r>
              <w:t>}</w:t>
            </w:r>
          </w:p>
        </w:tc>
      </w:tr>
    </w:tbl>
    <w:p w14:paraId="5F4FFABB" w14:textId="12C10082" w:rsidR="00803857" w:rsidRDefault="00803857" w:rsidP="00803857">
      <w:pPr>
        <w:ind w:firstLine="420"/>
      </w:pPr>
      <w:r w:rsidRPr="00803857">
        <w:rPr>
          <w:rFonts w:hint="eastAsia"/>
        </w:rPr>
        <w:t>为了防止</w:t>
      </w:r>
      <w:proofErr w:type="spellStart"/>
      <w:r w:rsidRPr="00803857">
        <w:t>HAProxy</w:t>
      </w:r>
      <w:proofErr w:type="spellEnd"/>
      <w:r w:rsidRPr="00803857">
        <w:t>服务挂了，但是</w:t>
      </w:r>
      <w:proofErr w:type="spellStart"/>
      <w:r w:rsidRPr="00803857">
        <w:t>Keepalived</w:t>
      </w:r>
      <w:proofErr w:type="spellEnd"/>
      <w:r w:rsidRPr="00803857">
        <w:t>却还在正常工作而没有切换到</w:t>
      </w:r>
      <w:r w:rsidRPr="00803857">
        <w:t>Backup</w:t>
      </w:r>
      <w:r w:rsidRPr="00803857">
        <w:t>上，所以这里需要编写一个脚本来检测</w:t>
      </w:r>
      <w:proofErr w:type="spellStart"/>
      <w:r w:rsidRPr="00803857">
        <w:t>HAProxy</w:t>
      </w:r>
      <w:proofErr w:type="spellEnd"/>
      <w:r w:rsidRPr="00803857">
        <w:t>服务的状态。当</w:t>
      </w:r>
      <w:proofErr w:type="spellStart"/>
      <w:r w:rsidRPr="00803857">
        <w:t>HAProxy</w:t>
      </w:r>
      <w:proofErr w:type="spellEnd"/>
      <w:r w:rsidRPr="00803857">
        <w:t>服务挂掉之后该</w:t>
      </w:r>
      <w:r w:rsidRPr="00803857">
        <w:lastRenderedPageBreak/>
        <w:t>脚本会自动重启</w:t>
      </w:r>
      <w:proofErr w:type="spellStart"/>
      <w:r w:rsidRPr="00803857">
        <w:t>HAProxy</w:t>
      </w:r>
      <w:proofErr w:type="spellEnd"/>
      <w:r w:rsidRPr="00803857">
        <w:t>的服务，如果不成功则关闭</w:t>
      </w:r>
      <w:proofErr w:type="spellStart"/>
      <w:r w:rsidRPr="00803857">
        <w:t>Keepalived</w:t>
      </w:r>
      <w:proofErr w:type="spellEnd"/>
      <w:r w:rsidRPr="00803857">
        <w:t>服务，如此便可以切换到</w:t>
      </w:r>
      <w:r w:rsidRPr="00803857">
        <w:t>Backup</w:t>
      </w:r>
      <w:r w:rsidRPr="00803857">
        <w:t>继续工作。这个脚本就对应了上面配置中</w:t>
      </w:r>
      <w:proofErr w:type="spellStart"/>
      <w:r w:rsidRPr="00803857">
        <w:t>vrrp_script</w:t>
      </w:r>
      <w:proofErr w:type="spellEnd"/>
      <w:r w:rsidRPr="00803857">
        <w:t xml:space="preserve"> </w:t>
      </w:r>
      <w:proofErr w:type="spellStart"/>
      <w:r w:rsidRPr="00803857">
        <w:t>chk_haproxy</w:t>
      </w:r>
      <w:proofErr w:type="spellEnd"/>
      <w:r w:rsidRPr="00803857">
        <w:t>{}</w:t>
      </w:r>
      <w:r w:rsidRPr="00803857">
        <w:t>的</w:t>
      </w:r>
      <w:r w:rsidRPr="00803857">
        <w:t>script</w:t>
      </w:r>
      <w:r w:rsidRPr="00803857">
        <w:t>对应的值，</w:t>
      </w:r>
      <w:r w:rsidRPr="00803857">
        <w:t>/etc/keepalived/check_haproxy.sh</w:t>
      </w:r>
      <w:r w:rsidRPr="00803857">
        <w:t>的内容如代码清单所示。</w:t>
      </w:r>
    </w:p>
    <w:tbl>
      <w:tblPr>
        <w:tblStyle w:val="ab"/>
        <w:tblW w:w="0" w:type="auto"/>
        <w:tblLook w:val="04A0" w:firstRow="1" w:lastRow="0" w:firstColumn="1" w:lastColumn="0" w:noHBand="0" w:noVBand="1"/>
      </w:tblPr>
      <w:tblGrid>
        <w:gridCol w:w="8296"/>
      </w:tblGrid>
      <w:tr w:rsidR="00803857" w14:paraId="19B8A7FD" w14:textId="77777777" w:rsidTr="00803857">
        <w:tc>
          <w:tcPr>
            <w:tcW w:w="8296" w:type="dxa"/>
          </w:tcPr>
          <w:p w14:paraId="70D98A04" w14:textId="77777777" w:rsidR="00803857" w:rsidRDefault="00803857" w:rsidP="00803857">
            <w:pPr>
              <w:ind w:firstLineChars="0" w:firstLine="0"/>
            </w:pPr>
            <w:proofErr w:type="gramStart"/>
            <w:r>
              <w:t>#!/</w:t>
            </w:r>
            <w:proofErr w:type="gramEnd"/>
            <w:r>
              <w:t>bin/bash</w:t>
            </w:r>
          </w:p>
          <w:p w14:paraId="6490B2BD" w14:textId="77777777" w:rsidR="00803857" w:rsidRDefault="00803857" w:rsidP="00803857">
            <w:pPr>
              <w:ind w:firstLineChars="0" w:firstLine="0"/>
            </w:pPr>
            <w:r>
              <w:t>if [ $(</w:t>
            </w:r>
            <w:proofErr w:type="spellStart"/>
            <w:r>
              <w:t>ps</w:t>
            </w:r>
            <w:proofErr w:type="spellEnd"/>
            <w:r>
              <w:t xml:space="preserve"> -C </w:t>
            </w:r>
            <w:proofErr w:type="spellStart"/>
            <w:r>
              <w:t>haproxy</w:t>
            </w:r>
            <w:proofErr w:type="spellEnd"/>
            <w:r>
              <w:t xml:space="preserve"> --no-header | </w:t>
            </w:r>
            <w:proofErr w:type="spellStart"/>
            <w:r>
              <w:t>wc</w:t>
            </w:r>
            <w:proofErr w:type="spellEnd"/>
            <w:r>
              <w:t xml:space="preserve"> -l) -eq </w:t>
            </w:r>
            <w:proofErr w:type="gramStart"/>
            <w:r>
              <w:t>0 ];then</w:t>
            </w:r>
            <w:proofErr w:type="gramEnd"/>
          </w:p>
          <w:p w14:paraId="1E25DD18" w14:textId="77777777" w:rsidR="00803857" w:rsidRDefault="00803857" w:rsidP="00803857">
            <w:pPr>
              <w:ind w:firstLineChars="0" w:firstLine="0"/>
            </w:pPr>
            <w:r>
              <w:t xml:space="preserve">        </w:t>
            </w:r>
            <w:proofErr w:type="spellStart"/>
            <w:r>
              <w:t>haproxy</w:t>
            </w:r>
            <w:proofErr w:type="spellEnd"/>
            <w:r>
              <w:t xml:space="preserve"> -f /opt/haproxy-1.7.8/</w:t>
            </w:r>
            <w:proofErr w:type="spellStart"/>
            <w:r>
              <w:t>haproxy.cfg</w:t>
            </w:r>
            <w:proofErr w:type="spellEnd"/>
          </w:p>
          <w:p w14:paraId="2D9FB2CB" w14:textId="77777777" w:rsidR="00803857" w:rsidRDefault="00803857" w:rsidP="00803857">
            <w:pPr>
              <w:ind w:firstLineChars="0" w:firstLine="0"/>
            </w:pPr>
            <w:r>
              <w:t>fi</w:t>
            </w:r>
          </w:p>
          <w:p w14:paraId="629ADDC0" w14:textId="77777777" w:rsidR="00803857" w:rsidRDefault="00803857" w:rsidP="00803857">
            <w:pPr>
              <w:ind w:firstLineChars="0" w:firstLine="0"/>
            </w:pPr>
            <w:r>
              <w:t>sleep 2</w:t>
            </w:r>
          </w:p>
          <w:p w14:paraId="6A39FDF1" w14:textId="77777777" w:rsidR="00803857" w:rsidRDefault="00803857" w:rsidP="00803857">
            <w:pPr>
              <w:ind w:firstLineChars="0" w:firstLine="0"/>
            </w:pPr>
            <w:r>
              <w:t>if [ $(</w:t>
            </w:r>
            <w:proofErr w:type="spellStart"/>
            <w:r>
              <w:t>ps</w:t>
            </w:r>
            <w:proofErr w:type="spellEnd"/>
            <w:r>
              <w:t xml:space="preserve"> -C </w:t>
            </w:r>
            <w:proofErr w:type="spellStart"/>
            <w:r>
              <w:t>haproxy</w:t>
            </w:r>
            <w:proofErr w:type="spellEnd"/>
            <w:r>
              <w:t xml:space="preserve"> --no-header | </w:t>
            </w:r>
            <w:proofErr w:type="spellStart"/>
            <w:r>
              <w:t>wc</w:t>
            </w:r>
            <w:proofErr w:type="spellEnd"/>
            <w:r>
              <w:t xml:space="preserve"> -l) -eq </w:t>
            </w:r>
            <w:proofErr w:type="gramStart"/>
            <w:r>
              <w:t>0 ];then</w:t>
            </w:r>
            <w:proofErr w:type="gramEnd"/>
          </w:p>
          <w:p w14:paraId="4DCFF5AB" w14:textId="77777777" w:rsidR="00803857" w:rsidRDefault="00803857" w:rsidP="00803857">
            <w:pPr>
              <w:ind w:firstLineChars="0" w:firstLine="0"/>
            </w:pPr>
            <w:r>
              <w:t xml:space="preserve">        service </w:t>
            </w:r>
            <w:proofErr w:type="spellStart"/>
            <w:r>
              <w:t>keepalived</w:t>
            </w:r>
            <w:proofErr w:type="spellEnd"/>
            <w:r>
              <w:t xml:space="preserve"> stop</w:t>
            </w:r>
          </w:p>
          <w:p w14:paraId="6306DF7D" w14:textId="3E108946" w:rsidR="00803857" w:rsidRDefault="00803857" w:rsidP="00803857">
            <w:pPr>
              <w:ind w:firstLineChars="0" w:firstLine="0"/>
            </w:pPr>
            <w:r>
              <w:t>fi</w:t>
            </w:r>
          </w:p>
        </w:tc>
      </w:tr>
    </w:tbl>
    <w:p w14:paraId="69ACBBFF" w14:textId="77777777" w:rsidR="00803857" w:rsidRDefault="00803857" w:rsidP="00803857">
      <w:pPr>
        <w:ind w:firstLine="420"/>
      </w:pPr>
      <w:r>
        <w:rPr>
          <w:rFonts w:hint="eastAsia"/>
        </w:rPr>
        <w:t>如此配置好之后，使用</w:t>
      </w:r>
      <w:r>
        <w:t xml:space="preserve">service </w:t>
      </w:r>
      <w:proofErr w:type="spellStart"/>
      <w:r>
        <w:t>keepalived</w:t>
      </w:r>
      <w:proofErr w:type="spellEnd"/>
      <w:r>
        <w:t xml:space="preserve"> start</w:t>
      </w:r>
      <w:r>
        <w:t>命令启动</w:t>
      </w:r>
      <w:r>
        <w:t>192.168.0.8</w:t>
      </w:r>
      <w:r>
        <w:t>和</w:t>
      </w:r>
      <w:r>
        <w:t>192.168.0.9</w:t>
      </w:r>
      <w:r>
        <w:t>中的</w:t>
      </w:r>
      <w:proofErr w:type="spellStart"/>
      <w:r>
        <w:t>Keepalived</w:t>
      </w:r>
      <w:proofErr w:type="spellEnd"/>
      <w:r>
        <w:t>服务即可。之后客户端的应用可以通过</w:t>
      </w:r>
      <w:r>
        <w:t>192.168.0.10</w:t>
      </w:r>
      <w:r>
        <w:t>这个</w:t>
      </w:r>
      <w:r>
        <w:t>IP</w:t>
      </w:r>
      <w:r>
        <w:t>地址来接通</w:t>
      </w:r>
      <w:r>
        <w:t>RabbitMQ</w:t>
      </w:r>
      <w:r>
        <w:t>服务。</w:t>
      </w:r>
    </w:p>
    <w:p w14:paraId="22B50C11" w14:textId="77777777" w:rsidR="00803857" w:rsidRDefault="00803857" w:rsidP="00803857">
      <w:pPr>
        <w:ind w:firstLine="420"/>
      </w:pPr>
    </w:p>
    <w:p w14:paraId="169CA745" w14:textId="77777777" w:rsidR="00803857" w:rsidRDefault="00803857" w:rsidP="00803857">
      <w:pPr>
        <w:ind w:firstLine="420"/>
      </w:pPr>
      <w:r>
        <w:t>##</w:t>
      </w:r>
      <w:r>
        <w:t>查看</w:t>
      </w:r>
      <w:proofErr w:type="spellStart"/>
      <w:r>
        <w:t>Keepalived</w:t>
      </w:r>
      <w:proofErr w:type="spellEnd"/>
      <w:r>
        <w:t>的运行情况</w:t>
      </w:r>
    </w:p>
    <w:p w14:paraId="113D2C7E" w14:textId="3CB3BAFD" w:rsidR="00803857" w:rsidRDefault="00803857" w:rsidP="00803857">
      <w:pPr>
        <w:ind w:firstLine="420"/>
      </w:pPr>
      <w:r>
        <w:rPr>
          <w:rFonts w:hint="eastAsia"/>
        </w:rPr>
        <w:t>可以通过</w:t>
      </w:r>
      <w:r>
        <w:t>tail -f /var/log/messages -n 200</w:t>
      </w:r>
      <w:r>
        <w:t>命令查看相应的</w:t>
      </w:r>
      <w:proofErr w:type="spellStart"/>
      <w:r>
        <w:t>Keepalived</w:t>
      </w:r>
      <w:proofErr w:type="spellEnd"/>
      <w:r>
        <w:t>日志输出。</w:t>
      </w:r>
      <w:r>
        <w:t>Master</w:t>
      </w:r>
      <w:r>
        <w:t>启动日志如下：</w:t>
      </w:r>
    </w:p>
    <w:tbl>
      <w:tblPr>
        <w:tblStyle w:val="ab"/>
        <w:tblW w:w="0" w:type="auto"/>
        <w:tblLook w:val="04A0" w:firstRow="1" w:lastRow="0" w:firstColumn="1" w:lastColumn="0" w:noHBand="0" w:noVBand="1"/>
      </w:tblPr>
      <w:tblGrid>
        <w:gridCol w:w="8296"/>
      </w:tblGrid>
      <w:tr w:rsidR="00803857" w14:paraId="373B5D89" w14:textId="77777777" w:rsidTr="00803857">
        <w:tc>
          <w:tcPr>
            <w:tcW w:w="8296" w:type="dxa"/>
          </w:tcPr>
          <w:p w14:paraId="652CDD8A" w14:textId="77777777" w:rsidR="00803857" w:rsidRDefault="00803857" w:rsidP="00803857">
            <w:pPr>
              <w:ind w:firstLineChars="0" w:firstLine="0"/>
            </w:pPr>
            <w:r>
              <w:t xml:space="preserve">Oct 4 23:01:51 node1 </w:t>
            </w:r>
            <w:proofErr w:type="spellStart"/>
            <w:proofErr w:type="gramStart"/>
            <w:r>
              <w:t>Keepalived</w:t>
            </w:r>
            <w:proofErr w:type="spellEnd"/>
            <w:r>
              <w:t>[</w:t>
            </w:r>
            <w:proofErr w:type="gramEnd"/>
            <w:r>
              <w:t xml:space="preserve">30553]: Starting </w:t>
            </w:r>
            <w:proofErr w:type="spellStart"/>
            <w:r>
              <w:t>Keepalived</w:t>
            </w:r>
            <w:proofErr w:type="spellEnd"/>
            <w:r>
              <w:t xml:space="preserve"> v1.3.5 (03/19,2017), git commit v1.3.5-6-g6fa32f2</w:t>
            </w:r>
          </w:p>
          <w:p w14:paraId="053BEA4D" w14:textId="77777777" w:rsidR="00803857" w:rsidRDefault="00803857" w:rsidP="00803857">
            <w:pPr>
              <w:ind w:firstLineChars="0" w:firstLine="0"/>
            </w:pPr>
            <w:r>
              <w:t xml:space="preserve">Oct 4 23:01:51 node1 </w:t>
            </w:r>
            <w:proofErr w:type="spellStart"/>
            <w:proofErr w:type="gramStart"/>
            <w:r>
              <w:t>Keepalived</w:t>
            </w:r>
            <w:proofErr w:type="spellEnd"/>
            <w:r>
              <w:t>[</w:t>
            </w:r>
            <w:proofErr w:type="gramEnd"/>
            <w:r>
              <w:t>30553]: Unable to resolve default script username '</w:t>
            </w:r>
            <w:proofErr w:type="spellStart"/>
            <w:r>
              <w:t>keepalived_script</w:t>
            </w:r>
            <w:proofErr w:type="spellEnd"/>
            <w:r>
              <w:t>' - ignoring</w:t>
            </w:r>
          </w:p>
          <w:p w14:paraId="6698466A" w14:textId="77777777" w:rsidR="00803857" w:rsidRDefault="00803857" w:rsidP="00803857">
            <w:pPr>
              <w:ind w:firstLineChars="0" w:firstLine="0"/>
            </w:pPr>
            <w:r>
              <w:t xml:space="preserve">Oct 4 23:01:51 node1 </w:t>
            </w:r>
            <w:proofErr w:type="spellStart"/>
            <w:proofErr w:type="gramStart"/>
            <w:r>
              <w:t>Keepalived</w:t>
            </w:r>
            <w:proofErr w:type="spellEnd"/>
            <w:r>
              <w:t>[</w:t>
            </w:r>
            <w:proofErr w:type="gramEnd"/>
            <w:r>
              <w:t>30553]: Opening file '/</w:t>
            </w:r>
            <w:proofErr w:type="spellStart"/>
            <w:r>
              <w:t>etc</w:t>
            </w:r>
            <w:proofErr w:type="spellEnd"/>
            <w:r>
              <w:t>/</w:t>
            </w:r>
            <w:proofErr w:type="spellStart"/>
            <w:r>
              <w:t>keepalived</w:t>
            </w:r>
            <w:proofErr w:type="spellEnd"/>
            <w:r>
              <w:t>/</w:t>
            </w:r>
            <w:proofErr w:type="spellStart"/>
            <w:r>
              <w:t>keepalived.conf</w:t>
            </w:r>
            <w:proofErr w:type="spellEnd"/>
            <w:r>
              <w:t>'.</w:t>
            </w:r>
          </w:p>
          <w:p w14:paraId="7AD2446B" w14:textId="77777777" w:rsidR="00803857" w:rsidRDefault="00803857" w:rsidP="00803857">
            <w:pPr>
              <w:ind w:firstLineChars="0" w:firstLine="0"/>
            </w:pPr>
            <w:r>
              <w:t xml:space="preserve">Oct 4 23:01:51 node1 </w:t>
            </w:r>
            <w:proofErr w:type="spellStart"/>
            <w:proofErr w:type="gramStart"/>
            <w:r>
              <w:t>Keepalived</w:t>
            </w:r>
            <w:proofErr w:type="spellEnd"/>
            <w:r>
              <w:t>[</w:t>
            </w:r>
            <w:proofErr w:type="gramEnd"/>
            <w:r>
              <w:t xml:space="preserve">30554]: Starting </w:t>
            </w:r>
            <w:proofErr w:type="spellStart"/>
            <w:r>
              <w:t>Healthcheck</w:t>
            </w:r>
            <w:proofErr w:type="spellEnd"/>
            <w:r>
              <w:t xml:space="preserve"> child process, </w:t>
            </w:r>
            <w:proofErr w:type="spellStart"/>
            <w:r>
              <w:t>pid</w:t>
            </w:r>
            <w:proofErr w:type="spellEnd"/>
            <w:r>
              <w:t>=30555</w:t>
            </w:r>
          </w:p>
          <w:p w14:paraId="6F97BCFF" w14:textId="77777777" w:rsidR="00803857" w:rsidRDefault="00803857" w:rsidP="00803857">
            <w:pPr>
              <w:ind w:firstLineChars="0" w:firstLine="0"/>
            </w:pPr>
            <w:r>
              <w:t xml:space="preserve">Oct 4 23:01:51 node1 </w:t>
            </w:r>
            <w:proofErr w:type="spellStart"/>
            <w:proofErr w:type="gramStart"/>
            <w:r>
              <w:t>Keepalived</w:t>
            </w:r>
            <w:proofErr w:type="spellEnd"/>
            <w:r>
              <w:t>[</w:t>
            </w:r>
            <w:proofErr w:type="gramEnd"/>
            <w:r>
              <w:t xml:space="preserve">30554]: Starting VRRP child process, </w:t>
            </w:r>
            <w:proofErr w:type="spellStart"/>
            <w:r>
              <w:t>pid</w:t>
            </w:r>
            <w:proofErr w:type="spellEnd"/>
            <w:r>
              <w:t>=30556</w:t>
            </w:r>
          </w:p>
          <w:p w14:paraId="2B3A73DB" w14:textId="77777777" w:rsidR="00803857" w:rsidRDefault="00803857" w:rsidP="00803857">
            <w:pPr>
              <w:ind w:firstLineChars="0" w:firstLine="0"/>
            </w:pPr>
            <w:r>
              <w:t xml:space="preserve">Oct 4 23:01:51 node1 </w:t>
            </w:r>
            <w:proofErr w:type="spellStart"/>
            <w:r>
              <w:t>Keepalived_</w:t>
            </w:r>
            <w:proofErr w:type="gramStart"/>
            <w:r>
              <w:t>healthcheckers</w:t>
            </w:r>
            <w:proofErr w:type="spellEnd"/>
            <w:r>
              <w:t>[</w:t>
            </w:r>
            <w:proofErr w:type="gramEnd"/>
            <w:r>
              <w:t>30555]: Opening file '/</w:t>
            </w:r>
            <w:proofErr w:type="spellStart"/>
            <w:r>
              <w:t>etc</w:t>
            </w:r>
            <w:proofErr w:type="spellEnd"/>
            <w:r>
              <w:t>/</w:t>
            </w:r>
            <w:proofErr w:type="spellStart"/>
            <w:r>
              <w:t>keepalived</w:t>
            </w:r>
            <w:proofErr w:type="spellEnd"/>
            <w:r>
              <w:t>/</w:t>
            </w:r>
            <w:proofErr w:type="spellStart"/>
            <w:r>
              <w:t>keepalived.conf</w:t>
            </w:r>
            <w:proofErr w:type="spellEnd"/>
            <w:r>
              <w:t>'.</w:t>
            </w:r>
          </w:p>
          <w:p w14:paraId="7C7B5DB7"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Registering Kernel </w:t>
            </w:r>
            <w:proofErr w:type="spellStart"/>
            <w:r>
              <w:t>netlink</w:t>
            </w:r>
            <w:proofErr w:type="spellEnd"/>
            <w:r>
              <w:t xml:space="preserve"> reflector</w:t>
            </w:r>
          </w:p>
          <w:p w14:paraId="23C7286C"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Registering Kernel </w:t>
            </w:r>
            <w:proofErr w:type="spellStart"/>
            <w:r>
              <w:t>netlink</w:t>
            </w:r>
            <w:proofErr w:type="spellEnd"/>
            <w:r>
              <w:t xml:space="preserve"> command channel</w:t>
            </w:r>
          </w:p>
          <w:p w14:paraId="2A66834A"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30556]: Registering gratuitous ARP shared channel</w:t>
            </w:r>
          </w:p>
          <w:p w14:paraId="39C76F5F"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30556]: Opening file '/</w:t>
            </w:r>
            <w:proofErr w:type="spellStart"/>
            <w:r>
              <w:t>etc</w:t>
            </w:r>
            <w:proofErr w:type="spellEnd"/>
            <w:r>
              <w:t>/</w:t>
            </w:r>
            <w:proofErr w:type="spellStart"/>
            <w:r>
              <w:t>keepalived</w:t>
            </w:r>
            <w:proofErr w:type="spellEnd"/>
            <w:r>
              <w:t>/</w:t>
            </w:r>
            <w:proofErr w:type="spellStart"/>
            <w:r>
              <w:t>keepalived.conf</w:t>
            </w:r>
            <w:proofErr w:type="spellEnd"/>
            <w:r>
              <w:t>'.</w:t>
            </w:r>
          </w:p>
          <w:p w14:paraId="33085FE9"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w:t>
            </w:r>
            <w:proofErr w:type="spellStart"/>
            <w:r>
              <w:t>VRRP_Instance</w:t>
            </w:r>
            <w:proofErr w:type="spellEnd"/>
            <w:r>
              <w:t>(VI_1) removing protocol VIPs.</w:t>
            </w:r>
          </w:p>
          <w:p w14:paraId="635443A9"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SECURITY VIOLATION - scripts are being executed but </w:t>
            </w:r>
            <w:proofErr w:type="spellStart"/>
            <w:r>
              <w:t>script_security</w:t>
            </w:r>
            <w:proofErr w:type="spellEnd"/>
            <w:r>
              <w:t xml:space="preserve"> not enabled.</w:t>
            </w:r>
          </w:p>
          <w:p w14:paraId="32B49851"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Using </w:t>
            </w:r>
            <w:proofErr w:type="spellStart"/>
            <w:r>
              <w:t>LinkWatch</w:t>
            </w:r>
            <w:proofErr w:type="spellEnd"/>
            <w:r>
              <w:t xml:space="preserve"> kernel </w:t>
            </w:r>
            <w:proofErr w:type="spellStart"/>
            <w:r>
              <w:t>netlink</w:t>
            </w:r>
            <w:proofErr w:type="spellEnd"/>
            <w:r>
              <w:t xml:space="preserve"> reflector...</w:t>
            </w:r>
          </w:p>
          <w:p w14:paraId="554420CF"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VRRP </w:t>
            </w:r>
            <w:proofErr w:type="spellStart"/>
            <w:r>
              <w:t>sockpool</w:t>
            </w:r>
            <w:proofErr w:type="spellEnd"/>
            <w:r>
              <w:t>: [</w:t>
            </w:r>
            <w:proofErr w:type="spellStart"/>
            <w:r>
              <w:t>ifindex</w:t>
            </w:r>
            <w:proofErr w:type="spellEnd"/>
            <w:r>
              <w:t xml:space="preserve">(2), proto(112), unicast(0), </w:t>
            </w:r>
            <w:proofErr w:type="spellStart"/>
            <w:r>
              <w:t>fd</w:t>
            </w:r>
            <w:proofErr w:type="spellEnd"/>
            <w:r>
              <w:t>(10,11)]</w:t>
            </w:r>
          </w:p>
          <w:p w14:paraId="31AB86AF" w14:textId="77777777" w:rsidR="00803857" w:rsidRDefault="00803857" w:rsidP="00803857">
            <w:pPr>
              <w:ind w:firstLineChars="0" w:firstLine="0"/>
            </w:pPr>
            <w:r>
              <w:t xml:space="preserve">Oct 4 23:01:51 node1 </w:t>
            </w:r>
            <w:proofErr w:type="spellStart"/>
            <w:r>
              <w:t>Keepalived_</w:t>
            </w:r>
            <w:proofErr w:type="gramStart"/>
            <w:r>
              <w:t>vrrp</w:t>
            </w:r>
            <w:proofErr w:type="spellEnd"/>
            <w:r>
              <w:t>[</w:t>
            </w:r>
            <w:proofErr w:type="gramEnd"/>
            <w:r>
              <w:t xml:space="preserve">30556]: </w:t>
            </w:r>
            <w:proofErr w:type="spellStart"/>
            <w:r>
              <w:t>VRRP_Instance</w:t>
            </w:r>
            <w:proofErr w:type="spellEnd"/>
            <w:r>
              <w:t>(VI_1) Transition to MASTER STATE</w:t>
            </w:r>
          </w:p>
          <w:p w14:paraId="1C5AA71E" w14:textId="77777777" w:rsidR="00803857" w:rsidRDefault="00803857" w:rsidP="00803857">
            <w:pPr>
              <w:ind w:firstLineChars="0" w:firstLine="0"/>
            </w:pPr>
            <w:r>
              <w:t xml:space="preserve">Oct 4 23:01:52 node1 </w:t>
            </w:r>
            <w:proofErr w:type="spellStart"/>
            <w:r>
              <w:t>Keepalived_</w:t>
            </w:r>
            <w:proofErr w:type="gramStart"/>
            <w:r>
              <w:t>vrrp</w:t>
            </w:r>
            <w:proofErr w:type="spellEnd"/>
            <w:r>
              <w:t>[</w:t>
            </w:r>
            <w:proofErr w:type="gramEnd"/>
            <w:r>
              <w:t xml:space="preserve">30556]: </w:t>
            </w:r>
            <w:proofErr w:type="spellStart"/>
            <w:r>
              <w:t>VRRP_Instance</w:t>
            </w:r>
            <w:proofErr w:type="spellEnd"/>
            <w:r>
              <w:t>(VI_1) Entering MASTER STATE</w:t>
            </w:r>
          </w:p>
          <w:p w14:paraId="0E82491C" w14:textId="5CC9DE92" w:rsidR="00803857" w:rsidRDefault="00803857" w:rsidP="00803857">
            <w:pPr>
              <w:ind w:firstLineChars="0" w:firstLine="0"/>
            </w:pPr>
            <w:r>
              <w:lastRenderedPageBreak/>
              <w:t xml:space="preserve">Oct 4 23:01:52 node1 </w:t>
            </w:r>
            <w:proofErr w:type="spellStart"/>
            <w:r>
              <w:t>Keepalived_</w:t>
            </w:r>
            <w:proofErr w:type="gramStart"/>
            <w:r>
              <w:t>vrrp</w:t>
            </w:r>
            <w:proofErr w:type="spellEnd"/>
            <w:r>
              <w:t>[</w:t>
            </w:r>
            <w:proofErr w:type="gramEnd"/>
            <w:r>
              <w:t xml:space="preserve">30556]: </w:t>
            </w:r>
            <w:proofErr w:type="spellStart"/>
            <w:r>
              <w:t>VRRP_Instance</w:t>
            </w:r>
            <w:proofErr w:type="spellEnd"/>
            <w:r>
              <w:t>(VI_1) setting protocol VIPs.</w:t>
            </w:r>
          </w:p>
        </w:tc>
      </w:tr>
    </w:tbl>
    <w:p w14:paraId="00FD342A" w14:textId="77777777" w:rsidR="00803857" w:rsidRPr="00803857" w:rsidRDefault="00803857" w:rsidP="00803857">
      <w:pPr>
        <w:ind w:firstLine="420"/>
      </w:pPr>
      <w:r w:rsidRPr="00803857">
        <w:lastRenderedPageBreak/>
        <w:t>Master</w:t>
      </w:r>
      <w:r w:rsidRPr="00803857">
        <w:t>启动之后可以通过</w:t>
      </w:r>
      <w:proofErr w:type="spellStart"/>
      <w:r w:rsidRPr="00803857">
        <w:t>ip</w:t>
      </w:r>
      <w:proofErr w:type="spellEnd"/>
      <w:r w:rsidRPr="00803857">
        <w:t xml:space="preserve"> add show</w:t>
      </w:r>
      <w:r w:rsidRPr="00803857">
        <w:t>命令查看添加的</w:t>
      </w:r>
      <w:r w:rsidRPr="00803857">
        <w:t>VIP</w:t>
      </w:r>
      <w:r w:rsidRPr="00803857">
        <w:t>（加粗部分，</w:t>
      </w:r>
      <w:r w:rsidRPr="00803857">
        <w:t>Backup</w:t>
      </w:r>
      <w:r w:rsidRPr="00803857">
        <w:t>节点是没有</w:t>
      </w:r>
      <w:r w:rsidRPr="00803857">
        <w:t>VIP</w:t>
      </w:r>
      <w:r w:rsidRPr="00803857">
        <w:t>的）：</w:t>
      </w:r>
    </w:p>
    <w:tbl>
      <w:tblPr>
        <w:tblStyle w:val="ab"/>
        <w:tblW w:w="0" w:type="auto"/>
        <w:tblLook w:val="04A0" w:firstRow="1" w:lastRow="0" w:firstColumn="1" w:lastColumn="0" w:noHBand="0" w:noVBand="1"/>
      </w:tblPr>
      <w:tblGrid>
        <w:gridCol w:w="8296"/>
      </w:tblGrid>
      <w:tr w:rsidR="00803857" w14:paraId="3BC766B5" w14:textId="77777777" w:rsidTr="00803857">
        <w:tc>
          <w:tcPr>
            <w:tcW w:w="8296" w:type="dxa"/>
          </w:tcPr>
          <w:p w14:paraId="4EDE5ACA" w14:textId="77777777" w:rsidR="00803857" w:rsidRDefault="00803857" w:rsidP="00803857">
            <w:pPr>
              <w:ind w:firstLineChars="0" w:firstLine="0"/>
            </w:pPr>
            <w:r>
              <w:t xml:space="preserve">[root@node1 </w:t>
            </w:r>
            <w:proofErr w:type="gramStart"/>
            <w:r>
              <w:t>~]#</w:t>
            </w:r>
            <w:proofErr w:type="gramEnd"/>
            <w:r>
              <w:t xml:space="preserve"> </w:t>
            </w:r>
            <w:proofErr w:type="spellStart"/>
            <w:r>
              <w:t>ip</w:t>
            </w:r>
            <w:proofErr w:type="spellEnd"/>
            <w:r>
              <w:t xml:space="preserve"> add show</w:t>
            </w:r>
          </w:p>
          <w:p w14:paraId="434DD2A5" w14:textId="77777777" w:rsidR="00803857" w:rsidRDefault="00803857" w:rsidP="00803857">
            <w:pPr>
              <w:ind w:firstLineChars="0" w:firstLine="0"/>
            </w:pPr>
            <w:r>
              <w:t>1: lo: &lt;</w:t>
            </w:r>
            <w:proofErr w:type="gramStart"/>
            <w:r>
              <w:t>LOOPBACK,UP</w:t>
            </w:r>
            <w:proofErr w:type="gramEnd"/>
            <w:r>
              <w:t xml:space="preserve">,LOWER_UP&gt; </w:t>
            </w:r>
            <w:proofErr w:type="spellStart"/>
            <w:r>
              <w:t>mtu</w:t>
            </w:r>
            <w:proofErr w:type="spellEnd"/>
            <w:r>
              <w:t xml:space="preserve"> 65536 </w:t>
            </w:r>
            <w:proofErr w:type="spellStart"/>
            <w:r>
              <w:t>qdisc</w:t>
            </w:r>
            <w:proofErr w:type="spellEnd"/>
            <w:r>
              <w:t xml:space="preserve"> </w:t>
            </w:r>
            <w:proofErr w:type="spellStart"/>
            <w:r>
              <w:t>noqueue</w:t>
            </w:r>
            <w:proofErr w:type="spellEnd"/>
            <w:r>
              <w:t xml:space="preserve"> state UNKNOWN </w:t>
            </w:r>
          </w:p>
          <w:p w14:paraId="1B96E6ED" w14:textId="77777777" w:rsidR="00803857" w:rsidRDefault="00803857" w:rsidP="00803857">
            <w:pPr>
              <w:ind w:firstLineChars="0" w:firstLine="0"/>
            </w:pPr>
            <w:r>
              <w:t xml:space="preserve">    link/loopback </w:t>
            </w:r>
            <w:proofErr w:type="gramStart"/>
            <w:r>
              <w:t>00:00:00:00:00:00</w:t>
            </w:r>
            <w:proofErr w:type="gramEnd"/>
            <w:r>
              <w:t xml:space="preserve"> </w:t>
            </w:r>
            <w:proofErr w:type="spellStart"/>
            <w:r>
              <w:t>brd</w:t>
            </w:r>
            <w:proofErr w:type="spellEnd"/>
            <w:r>
              <w:t xml:space="preserve"> 00:00:00:00:00:00</w:t>
            </w:r>
          </w:p>
          <w:p w14:paraId="0725C38E" w14:textId="77777777" w:rsidR="00803857" w:rsidRDefault="00803857" w:rsidP="00803857">
            <w:pPr>
              <w:ind w:firstLineChars="0" w:firstLine="0"/>
            </w:pPr>
            <w:r>
              <w:t xml:space="preserve">    </w:t>
            </w:r>
            <w:proofErr w:type="spellStart"/>
            <w:r>
              <w:t>inet</w:t>
            </w:r>
            <w:proofErr w:type="spellEnd"/>
            <w:r>
              <w:t xml:space="preserve"> 127.0.0.1/8 scope host lo</w:t>
            </w:r>
          </w:p>
          <w:p w14:paraId="4ECBCD91" w14:textId="77777777" w:rsidR="00803857" w:rsidRDefault="00803857" w:rsidP="00803857">
            <w:pPr>
              <w:ind w:firstLineChars="0" w:firstLine="0"/>
            </w:pPr>
            <w:r>
              <w:t xml:space="preserve">    inet</w:t>
            </w:r>
            <w:proofErr w:type="gramStart"/>
            <w:r>
              <w:t>6 :</w:t>
            </w:r>
            <w:proofErr w:type="gramEnd"/>
            <w:r>
              <w:t xml:space="preserve">:1/128 scope host </w:t>
            </w:r>
          </w:p>
          <w:p w14:paraId="7B9A093E" w14:textId="77777777" w:rsidR="00803857" w:rsidRDefault="00803857" w:rsidP="00803857">
            <w:pPr>
              <w:ind w:firstLineChars="0" w:firstLine="0"/>
            </w:pPr>
            <w:r>
              <w:t xml:space="preserve">       </w:t>
            </w:r>
            <w:proofErr w:type="spellStart"/>
            <w:r>
              <w:t>valid_lft</w:t>
            </w:r>
            <w:proofErr w:type="spellEnd"/>
            <w:r>
              <w:t xml:space="preserve"> forever </w:t>
            </w:r>
            <w:proofErr w:type="spellStart"/>
            <w:r>
              <w:t>preferred_lft</w:t>
            </w:r>
            <w:proofErr w:type="spellEnd"/>
            <w:r>
              <w:t xml:space="preserve"> forever</w:t>
            </w:r>
          </w:p>
          <w:p w14:paraId="5F6179FF" w14:textId="77777777" w:rsidR="00803857" w:rsidRDefault="00803857" w:rsidP="00803857">
            <w:pPr>
              <w:ind w:firstLineChars="0" w:firstLine="0"/>
            </w:pPr>
            <w:r>
              <w:t>2: eth0: &lt;</w:t>
            </w:r>
            <w:proofErr w:type="gramStart"/>
            <w:r>
              <w:t>BROADCAST,MULTICAST</w:t>
            </w:r>
            <w:proofErr w:type="gramEnd"/>
            <w:r>
              <w:t xml:space="preserve">,UP,LOWER_UP&gt; </w:t>
            </w:r>
            <w:proofErr w:type="spellStart"/>
            <w:r>
              <w:t>mtu</w:t>
            </w:r>
            <w:proofErr w:type="spellEnd"/>
            <w:r>
              <w:t xml:space="preserve"> 1450 </w:t>
            </w:r>
            <w:proofErr w:type="spellStart"/>
            <w:r>
              <w:t>qdisc</w:t>
            </w:r>
            <w:proofErr w:type="spellEnd"/>
            <w:r>
              <w:t xml:space="preserve"> </w:t>
            </w:r>
            <w:proofErr w:type="spellStart"/>
            <w:r>
              <w:t>pfifo_fast</w:t>
            </w:r>
            <w:proofErr w:type="spellEnd"/>
            <w:r>
              <w:t xml:space="preserve"> state UP </w:t>
            </w:r>
            <w:proofErr w:type="spellStart"/>
            <w:r>
              <w:t>qlen</w:t>
            </w:r>
            <w:proofErr w:type="spellEnd"/>
            <w:r>
              <w:t xml:space="preserve"> 1000</w:t>
            </w:r>
          </w:p>
          <w:p w14:paraId="399209D3" w14:textId="77777777" w:rsidR="00803857" w:rsidRDefault="00803857" w:rsidP="00803857">
            <w:pPr>
              <w:ind w:firstLineChars="0" w:firstLine="0"/>
            </w:pPr>
            <w:r>
              <w:t xml:space="preserve">    link/ether </w:t>
            </w:r>
            <w:proofErr w:type="gramStart"/>
            <w:r>
              <w:t>fa:16:3</w:t>
            </w:r>
            <w:proofErr w:type="gramEnd"/>
            <w:r>
              <w:t xml:space="preserve">e:5e:7a:f7 </w:t>
            </w:r>
            <w:proofErr w:type="spellStart"/>
            <w:r>
              <w:t>brd</w:t>
            </w:r>
            <w:proofErr w:type="spellEnd"/>
            <w:r>
              <w:t xml:space="preserve"> </w:t>
            </w:r>
            <w:proofErr w:type="spellStart"/>
            <w:r>
              <w:t>ff:ff:ff:ff:ff:ff</w:t>
            </w:r>
            <w:proofErr w:type="spellEnd"/>
          </w:p>
          <w:p w14:paraId="328FA37E" w14:textId="77777777" w:rsidR="00803857" w:rsidRDefault="00803857" w:rsidP="00803857">
            <w:pPr>
              <w:ind w:firstLineChars="0" w:firstLine="0"/>
            </w:pPr>
            <w:r>
              <w:t xml:space="preserve">    </w:t>
            </w:r>
            <w:proofErr w:type="spellStart"/>
            <w:r>
              <w:t>inet</w:t>
            </w:r>
            <w:proofErr w:type="spellEnd"/>
            <w:r>
              <w:t xml:space="preserve"> 192.168.0.8/18 </w:t>
            </w:r>
            <w:proofErr w:type="spellStart"/>
            <w:r>
              <w:t>brd</w:t>
            </w:r>
            <w:proofErr w:type="spellEnd"/>
            <w:r>
              <w:t xml:space="preserve"> xx.xx.255.255 scope global eth0</w:t>
            </w:r>
          </w:p>
          <w:p w14:paraId="4B7FE952" w14:textId="77777777" w:rsidR="00803857" w:rsidRDefault="00803857" w:rsidP="00803857">
            <w:pPr>
              <w:ind w:firstLineChars="0" w:firstLine="0"/>
            </w:pPr>
            <w:r>
              <w:t xml:space="preserve">    </w:t>
            </w:r>
            <w:proofErr w:type="spellStart"/>
            <w:r>
              <w:t>inet</w:t>
            </w:r>
            <w:proofErr w:type="spellEnd"/>
            <w:r>
              <w:t xml:space="preserve"> 192.168.0.10/32 scope global eth0</w:t>
            </w:r>
          </w:p>
          <w:p w14:paraId="0526D2BF" w14:textId="77777777" w:rsidR="00803857" w:rsidRDefault="00803857" w:rsidP="00803857">
            <w:pPr>
              <w:ind w:firstLineChars="0" w:firstLine="0"/>
            </w:pPr>
            <w:r>
              <w:t xml:space="preserve">    inet6 fe</w:t>
            </w:r>
            <w:proofErr w:type="gramStart"/>
            <w:r>
              <w:t>80::</w:t>
            </w:r>
            <w:proofErr w:type="gramEnd"/>
            <w:r>
              <w:t xml:space="preserve">f816:3eff:fe5e:7af7/64 scope link </w:t>
            </w:r>
          </w:p>
          <w:p w14:paraId="707B0DA5" w14:textId="3D6FA8B4" w:rsidR="00803857" w:rsidRDefault="00803857" w:rsidP="00803857">
            <w:pPr>
              <w:ind w:firstLineChars="0" w:firstLine="0"/>
            </w:pPr>
            <w:r>
              <w:t xml:space="preserve">       </w:t>
            </w:r>
            <w:proofErr w:type="spellStart"/>
            <w:r>
              <w:t>valid_lft</w:t>
            </w:r>
            <w:proofErr w:type="spellEnd"/>
            <w:r>
              <w:t xml:space="preserve"> forever </w:t>
            </w:r>
            <w:proofErr w:type="spellStart"/>
            <w:r>
              <w:t>preferred_lft</w:t>
            </w:r>
            <w:proofErr w:type="spellEnd"/>
            <w:r>
              <w:t xml:space="preserve"> forever</w:t>
            </w:r>
          </w:p>
        </w:tc>
      </w:tr>
    </w:tbl>
    <w:p w14:paraId="1B5BF415" w14:textId="77777777" w:rsidR="00803857" w:rsidRPr="00803857" w:rsidRDefault="00803857" w:rsidP="00803857">
      <w:pPr>
        <w:ind w:firstLine="420"/>
      </w:pPr>
      <w:r w:rsidRPr="00803857">
        <w:rPr>
          <w:rFonts w:hint="eastAsia"/>
        </w:rPr>
        <w:t>在</w:t>
      </w:r>
      <w:r w:rsidRPr="00803857">
        <w:t>Master</w:t>
      </w:r>
      <w:r w:rsidRPr="00803857">
        <w:t>节点执行</w:t>
      </w:r>
      <w:r w:rsidRPr="00803857">
        <w:t xml:space="preserve"> service </w:t>
      </w:r>
      <w:proofErr w:type="spellStart"/>
      <w:r w:rsidRPr="00803857">
        <w:t>keepalived</w:t>
      </w:r>
      <w:proofErr w:type="spellEnd"/>
      <w:r w:rsidRPr="00803857">
        <w:t xml:space="preserve"> stop</w:t>
      </w:r>
      <w:r w:rsidRPr="00803857">
        <w:t>模拟异常关闭的情况，观察</w:t>
      </w:r>
      <w:r w:rsidRPr="00803857">
        <w:t>Master</w:t>
      </w:r>
      <w:r w:rsidRPr="00803857">
        <w:t>的日志：</w:t>
      </w:r>
    </w:p>
    <w:tbl>
      <w:tblPr>
        <w:tblStyle w:val="ab"/>
        <w:tblW w:w="0" w:type="auto"/>
        <w:tblLook w:val="04A0" w:firstRow="1" w:lastRow="0" w:firstColumn="1" w:lastColumn="0" w:noHBand="0" w:noVBand="1"/>
      </w:tblPr>
      <w:tblGrid>
        <w:gridCol w:w="8296"/>
      </w:tblGrid>
      <w:tr w:rsidR="00803857" w14:paraId="3F6BA4A6" w14:textId="77777777" w:rsidTr="00803857">
        <w:tc>
          <w:tcPr>
            <w:tcW w:w="8296" w:type="dxa"/>
          </w:tcPr>
          <w:p w14:paraId="21C39EAC" w14:textId="77777777" w:rsidR="00803857" w:rsidRDefault="00803857" w:rsidP="00803857">
            <w:pPr>
              <w:ind w:firstLineChars="0" w:firstLine="0"/>
            </w:pPr>
            <w:r>
              <w:t xml:space="preserve">Oct 4 22:58:32 node1 </w:t>
            </w:r>
            <w:proofErr w:type="spellStart"/>
            <w:proofErr w:type="gramStart"/>
            <w:r>
              <w:t>Keepalived</w:t>
            </w:r>
            <w:proofErr w:type="spellEnd"/>
            <w:r>
              <w:t>[</w:t>
            </w:r>
            <w:proofErr w:type="gramEnd"/>
            <w:r>
              <w:t>27609]: Stopping</w:t>
            </w:r>
          </w:p>
          <w:p w14:paraId="68AADDEF" w14:textId="77777777" w:rsidR="00803857" w:rsidRDefault="00803857" w:rsidP="00803857">
            <w:pPr>
              <w:ind w:firstLineChars="0" w:firstLine="0"/>
            </w:pPr>
            <w:r>
              <w:t xml:space="preserve">Oct 4 22:58:32 node1 </w:t>
            </w:r>
            <w:proofErr w:type="spellStart"/>
            <w:r>
              <w:t>Keepalived_</w:t>
            </w:r>
            <w:proofErr w:type="gramStart"/>
            <w:r>
              <w:t>vrrp</w:t>
            </w:r>
            <w:proofErr w:type="spellEnd"/>
            <w:r>
              <w:t>[</w:t>
            </w:r>
            <w:proofErr w:type="gramEnd"/>
            <w:r>
              <w:t xml:space="preserve">27611]: </w:t>
            </w:r>
            <w:proofErr w:type="spellStart"/>
            <w:r>
              <w:t>VRRP_Instance</w:t>
            </w:r>
            <w:proofErr w:type="spellEnd"/>
            <w:r>
              <w:t>(VI_1) sent 0 priority</w:t>
            </w:r>
          </w:p>
          <w:p w14:paraId="7E111587" w14:textId="77777777" w:rsidR="00803857" w:rsidRDefault="00803857" w:rsidP="00803857">
            <w:pPr>
              <w:ind w:firstLineChars="0" w:firstLine="0"/>
            </w:pPr>
            <w:r>
              <w:t xml:space="preserve">Oct 4 22:58:32 node1 </w:t>
            </w:r>
            <w:proofErr w:type="spellStart"/>
            <w:r>
              <w:t>Keepalived_</w:t>
            </w:r>
            <w:proofErr w:type="gramStart"/>
            <w:r>
              <w:t>vrrp</w:t>
            </w:r>
            <w:proofErr w:type="spellEnd"/>
            <w:r>
              <w:t>[</w:t>
            </w:r>
            <w:proofErr w:type="gramEnd"/>
            <w:r>
              <w:t xml:space="preserve">27611]: </w:t>
            </w:r>
            <w:proofErr w:type="spellStart"/>
            <w:r>
              <w:t>VRRP_Instance</w:t>
            </w:r>
            <w:proofErr w:type="spellEnd"/>
            <w:r>
              <w:t>(VI_1) removing protocol VIPs.</w:t>
            </w:r>
          </w:p>
          <w:p w14:paraId="7073D7F9" w14:textId="77777777" w:rsidR="00803857" w:rsidRDefault="00803857" w:rsidP="00803857">
            <w:pPr>
              <w:ind w:firstLineChars="0" w:firstLine="0"/>
            </w:pPr>
            <w:r>
              <w:t xml:space="preserve">Oct 4 22:58:32 node1 </w:t>
            </w:r>
            <w:proofErr w:type="spellStart"/>
            <w:r>
              <w:t>Keepalived_</w:t>
            </w:r>
            <w:proofErr w:type="gramStart"/>
            <w:r>
              <w:t>healthcheckers</w:t>
            </w:r>
            <w:proofErr w:type="spellEnd"/>
            <w:r>
              <w:t>[</w:t>
            </w:r>
            <w:proofErr w:type="gramEnd"/>
            <w:r>
              <w:t>27610]: Stopped</w:t>
            </w:r>
          </w:p>
          <w:p w14:paraId="27315615" w14:textId="77777777" w:rsidR="00803857" w:rsidRDefault="00803857" w:rsidP="00803857">
            <w:pPr>
              <w:ind w:firstLineChars="0" w:firstLine="0"/>
            </w:pPr>
            <w:r>
              <w:t xml:space="preserve">Oct 4 22:58:33 node1 </w:t>
            </w:r>
            <w:proofErr w:type="spellStart"/>
            <w:r>
              <w:t>Keepalived_</w:t>
            </w:r>
            <w:proofErr w:type="gramStart"/>
            <w:r>
              <w:t>vrrp</w:t>
            </w:r>
            <w:proofErr w:type="spellEnd"/>
            <w:r>
              <w:t>[</w:t>
            </w:r>
            <w:proofErr w:type="gramEnd"/>
            <w:r>
              <w:t>27611]: Stopped</w:t>
            </w:r>
          </w:p>
          <w:p w14:paraId="2AC02964" w14:textId="77777777" w:rsidR="00803857" w:rsidRDefault="00803857" w:rsidP="00803857">
            <w:pPr>
              <w:ind w:firstLineChars="0" w:firstLine="0"/>
            </w:pPr>
            <w:r>
              <w:t xml:space="preserve">Oct 4 22:58:33 node1 </w:t>
            </w:r>
            <w:proofErr w:type="spellStart"/>
            <w:proofErr w:type="gramStart"/>
            <w:r>
              <w:t>Keepalived</w:t>
            </w:r>
            <w:proofErr w:type="spellEnd"/>
            <w:r>
              <w:t>[</w:t>
            </w:r>
            <w:proofErr w:type="gramEnd"/>
            <w:r>
              <w:t xml:space="preserve">27609]: Stopped </w:t>
            </w:r>
            <w:proofErr w:type="spellStart"/>
            <w:r>
              <w:t>Keepalived</w:t>
            </w:r>
            <w:proofErr w:type="spellEnd"/>
            <w:r>
              <w:t xml:space="preserve"> v1.3.5 (03/19,2017), git commit v1.3.5-6-g6fa32f2</w:t>
            </w:r>
          </w:p>
          <w:p w14:paraId="290098ED" w14:textId="77777777" w:rsidR="00803857" w:rsidRDefault="00803857" w:rsidP="00803857">
            <w:pPr>
              <w:ind w:firstLineChars="0" w:firstLine="0"/>
            </w:pPr>
            <w:r>
              <w:t xml:space="preserve">Oct 4 22:58:34 node1 </w:t>
            </w:r>
            <w:proofErr w:type="spellStart"/>
            <w:proofErr w:type="gramStart"/>
            <w:r>
              <w:t>ntpd</w:t>
            </w:r>
            <w:proofErr w:type="spellEnd"/>
            <w:r>
              <w:t>[</w:t>
            </w:r>
            <w:proofErr w:type="gramEnd"/>
            <w:r>
              <w:t xml:space="preserve">1313]: Deleting interface #13 eth0, 192.168.0.10#123, interface stats: received=0, sent=0, dropped=0, </w:t>
            </w:r>
            <w:proofErr w:type="spellStart"/>
            <w:r>
              <w:t>active_time</w:t>
            </w:r>
            <w:proofErr w:type="spellEnd"/>
            <w:r>
              <w:t>=532 secs</w:t>
            </w:r>
          </w:p>
          <w:p w14:paraId="04FB800A" w14:textId="16F78D66" w:rsidR="00803857" w:rsidRDefault="00803857" w:rsidP="00803857">
            <w:pPr>
              <w:ind w:firstLineChars="0" w:firstLine="0"/>
            </w:pPr>
            <w:r>
              <w:t xml:space="preserve">Oct 4 22:58:34 node1 </w:t>
            </w:r>
            <w:proofErr w:type="spellStart"/>
            <w:proofErr w:type="gramStart"/>
            <w:r>
              <w:t>ntpd</w:t>
            </w:r>
            <w:proofErr w:type="spellEnd"/>
            <w:r>
              <w:t>[</w:t>
            </w:r>
            <w:proofErr w:type="gramEnd"/>
            <w:r>
              <w:t>1313]: peers refreshed</w:t>
            </w:r>
          </w:p>
        </w:tc>
      </w:tr>
    </w:tbl>
    <w:p w14:paraId="561946C3" w14:textId="77777777" w:rsidR="00803857" w:rsidRPr="00803857" w:rsidRDefault="00803857" w:rsidP="00803857">
      <w:pPr>
        <w:ind w:firstLine="420"/>
      </w:pPr>
    </w:p>
    <w:p w14:paraId="1DB5627A" w14:textId="77777777" w:rsidR="00803857" w:rsidRPr="00803857" w:rsidRDefault="00803857" w:rsidP="00803857">
      <w:pPr>
        <w:ind w:firstLine="420"/>
      </w:pPr>
      <w:r w:rsidRPr="00803857">
        <w:rPr>
          <w:rFonts w:hint="eastAsia"/>
        </w:rPr>
        <w:t>对应的</w:t>
      </w:r>
      <w:r w:rsidRPr="00803857">
        <w:t>Master</w:t>
      </w:r>
      <w:r w:rsidRPr="00803857">
        <w:t>上的</w:t>
      </w:r>
      <w:r w:rsidRPr="00803857">
        <w:t>VIP</w:t>
      </w:r>
      <w:r w:rsidRPr="00803857">
        <w:t>也会消失：</w:t>
      </w:r>
    </w:p>
    <w:tbl>
      <w:tblPr>
        <w:tblStyle w:val="ab"/>
        <w:tblW w:w="0" w:type="auto"/>
        <w:tblLook w:val="04A0" w:firstRow="1" w:lastRow="0" w:firstColumn="1" w:lastColumn="0" w:noHBand="0" w:noVBand="1"/>
      </w:tblPr>
      <w:tblGrid>
        <w:gridCol w:w="8296"/>
      </w:tblGrid>
      <w:tr w:rsidR="00803857" w14:paraId="15B175E2" w14:textId="77777777" w:rsidTr="00803857">
        <w:tc>
          <w:tcPr>
            <w:tcW w:w="8296" w:type="dxa"/>
          </w:tcPr>
          <w:p w14:paraId="1F0F43F9" w14:textId="77777777" w:rsidR="00803857" w:rsidRDefault="00803857" w:rsidP="00803857">
            <w:pPr>
              <w:ind w:firstLineChars="0" w:firstLine="0"/>
            </w:pPr>
            <w:r>
              <w:t xml:space="preserve">[root@node1 </w:t>
            </w:r>
            <w:proofErr w:type="gramStart"/>
            <w:r>
              <w:t>~]#</w:t>
            </w:r>
            <w:proofErr w:type="gramEnd"/>
            <w:r>
              <w:t xml:space="preserve"> </w:t>
            </w:r>
            <w:proofErr w:type="spellStart"/>
            <w:r>
              <w:t>ip</w:t>
            </w:r>
            <w:proofErr w:type="spellEnd"/>
            <w:r>
              <w:t xml:space="preserve"> add show</w:t>
            </w:r>
          </w:p>
          <w:p w14:paraId="27AF5C6F" w14:textId="77777777" w:rsidR="00803857" w:rsidRDefault="00803857" w:rsidP="00803857">
            <w:pPr>
              <w:ind w:firstLineChars="0" w:firstLine="0"/>
            </w:pPr>
            <w:r>
              <w:t>1: lo: &lt;</w:t>
            </w:r>
            <w:proofErr w:type="gramStart"/>
            <w:r>
              <w:t>LOOPBACK,UP</w:t>
            </w:r>
            <w:proofErr w:type="gramEnd"/>
            <w:r>
              <w:t xml:space="preserve">,LOWER_UP&gt; </w:t>
            </w:r>
            <w:proofErr w:type="spellStart"/>
            <w:r>
              <w:t>mtu</w:t>
            </w:r>
            <w:proofErr w:type="spellEnd"/>
            <w:r>
              <w:t xml:space="preserve"> 65536 </w:t>
            </w:r>
            <w:proofErr w:type="spellStart"/>
            <w:r>
              <w:t>qdisc</w:t>
            </w:r>
            <w:proofErr w:type="spellEnd"/>
            <w:r>
              <w:t xml:space="preserve"> </w:t>
            </w:r>
            <w:proofErr w:type="spellStart"/>
            <w:r>
              <w:t>noqueue</w:t>
            </w:r>
            <w:proofErr w:type="spellEnd"/>
            <w:r>
              <w:t xml:space="preserve"> state UNKNOWN </w:t>
            </w:r>
          </w:p>
          <w:p w14:paraId="0D79D1EA" w14:textId="77777777" w:rsidR="00803857" w:rsidRDefault="00803857" w:rsidP="00803857">
            <w:pPr>
              <w:ind w:firstLineChars="0" w:firstLine="0"/>
            </w:pPr>
            <w:r>
              <w:t xml:space="preserve">    link/loopback </w:t>
            </w:r>
            <w:proofErr w:type="gramStart"/>
            <w:r>
              <w:t>00:00:00:00:00:00</w:t>
            </w:r>
            <w:proofErr w:type="gramEnd"/>
            <w:r>
              <w:t xml:space="preserve"> </w:t>
            </w:r>
            <w:proofErr w:type="spellStart"/>
            <w:r>
              <w:t>brd</w:t>
            </w:r>
            <w:proofErr w:type="spellEnd"/>
            <w:r>
              <w:t xml:space="preserve"> 00:00:00:00:00:00</w:t>
            </w:r>
          </w:p>
          <w:p w14:paraId="1576AB58" w14:textId="77777777" w:rsidR="00803857" w:rsidRDefault="00803857" w:rsidP="00803857">
            <w:pPr>
              <w:ind w:firstLineChars="0" w:firstLine="0"/>
            </w:pPr>
            <w:r>
              <w:t xml:space="preserve">    </w:t>
            </w:r>
            <w:proofErr w:type="spellStart"/>
            <w:r>
              <w:t>inet</w:t>
            </w:r>
            <w:proofErr w:type="spellEnd"/>
            <w:r>
              <w:t xml:space="preserve"> 127.0.0.1/8 scope host lo</w:t>
            </w:r>
          </w:p>
          <w:p w14:paraId="0497FE54" w14:textId="77777777" w:rsidR="00803857" w:rsidRDefault="00803857" w:rsidP="00803857">
            <w:pPr>
              <w:ind w:firstLineChars="0" w:firstLine="0"/>
            </w:pPr>
            <w:r>
              <w:t xml:space="preserve">    inet</w:t>
            </w:r>
            <w:proofErr w:type="gramStart"/>
            <w:r>
              <w:t>6 :</w:t>
            </w:r>
            <w:proofErr w:type="gramEnd"/>
            <w:r>
              <w:t xml:space="preserve">:1/128 scope host </w:t>
            </w:r>
          </w:p>
          <w:p w14:paraId="56048833" w14:textId="77777777" w:rsidR="00803857" w:rsidRDefault="00803857" w:rsidP="00803857">
            <w:pPr>
              <w:ind w:firstLineChars="0" w:firstLine="0"/>
            </w:pPr>
            <w:r>
              <w:t xml:space="preserve">       </w:t>
            </w:r>
            <w:proofErr w:type="spellStart"/>
            <w:r>
              <w:t>valid_lft</w:t>
            </w:r>
            <w:proofErr w:type="spellEnd"/>
            <w:r>
              <w:t xml:space="preserve"> forever </w:t>
            </w:r>
            <w:proofErr w:type="spellStart"/>
            <w:r>
              <w:t>preferred_lft</w:t>
            </w:r>
            <w:proofErr w:type="spellEnd"/>
            <w:r>
              <w:t xml:space="preserve"> forever</w:t>
            </w:r>
          </w:p>
          <w:p w14:paraId="06E9E266" w14:textId="77777777" w:rsidR="00803857" w:rsidRDefault="00803857" w:rsidP="00803857">
            <w:pPr>
              <w:ind w:firstLineChars="0" w:firstLine="0"/>
            </w:pPr>
            <w:r>
              <w:t>2: eth0: &lt;</w:t>
            </w:r>
            <w:proofErr w:type="gramStart"/>
            <w:r>
              <w:t>BROADCAST,MULTICAST</w:t>
            </w:r>
            <w:proofErr w:type="gramEnd"/>
            <w:r>
              <w:t xml:space="preserve">,UP,LOWER_UP&gt; </w:t>
            </w:r>
            <w:proofErr w:type="spellStart"/>
            <w:r>
              <w:t>mtu</w:t>
            </w:r>
            <w:proofErr w:type="spellEnd"/>
            <w:r>
              <w:t xml:space="preserve"> 1450 </w:t>
            </w:r>
            <w:proofErr w:type="spellStart"/>
            <w:r>
              <w:t>qdisc</w:t>
            </w:r>
            <w:proofErr w:type="spellEnd"/>
            <w:r>
              <w:t xml:space="preserve"> </w:t>
            </w:r>
            <w:proofErr w:type="spellStart"/>
            <w:r>
              <w:t>pfifo_fast</w:t>
            </w:r>
            <w:proofErr w:type="spellEnd"/>
            <w:r>
              <w:t xml:space="preserve"> state UP </w:t>
            </w:r>
            <w:proofErr w:type="spellStart"/>
            <w:r>
              <w:t>qlen</w:t>
            </w:r>
            <w:proofErr w:type="spellEnd"/>
            <w:r>
              <w:t xml:space="preserve"> 1000</w:t>
            </w:r>
          </w:p>
          <w:p w14:paraId="559F1CAC" w14:textId="77777777" w:rsidR="00803857" w:rsidRDefault="00803857" w:rsidP="00803857">
            <w:pPr>
              <w:ind w:firstLineChars="0" w:firstLine="0"/>
            </w:pPr>
            <w:r>
              <w:t xml:space="preserve">    link/ether </w:t>
            </w:r>
            <w:proofErr w:type="gramStart"/>
            <w:r>
              <w:t>fa:16:3</w:t>
            </w:r>
            <w:proofErr w:type="gramEnd"/>
            <w:r>
              <w:t xml:space="preserve">e:5e:7a:f7 </w:t>
            </w:r>
            <w:proofErr w:type="spellStart"/>
            <w:r>
              <w:t>brd</w:t>
            </w:r>
            <w:proofErr w:type="spellEnd"/>
            <w:r>
              <w:t xml:space="preserve"> </w:t>
            </w:r>
            <w:proofErr w:type="spellStart"/>
            <w:r>
              <w:t>ff:ff:ff:ff:ff:ff</w:t>
            </w:r>
            <w:proofErr w:type="spellEnd"/>
          </w:p>
          <w:p w14:paraId="541BE679" w14:textId="77777777" w:rsidR="00803857" w:rsidRDefault="00803857" w:rsidP="00803857">
            <w:pPr>
              <w:ind w:firstLineChars="0" w:firstLine="0"/>
            </w:pPr>
            <w:r>
              <w:t xml:space="preserve">    </w:t>
            </w:r>
            <w:proofErr w:type="spellStart"/>
            <w:r>
              <w:t>inet</w:t>
            </w:r>
            <w:proofErr w:type="spellEnd"/>
            <w:r>
              <w:t xml:space="preserve"> 192.168.0.8/18 </w:t>
            </w:r>
            <w:proofErr w:type="spellStart"/>
            <w:r>
              <w:t>brd</w:t>
            </w:r>
            <w:proofErr w:type="spellEnd"/>
            <w:r>
              <w:t xml:space="preserve"> xx.xx.255.255 scope global eth0</w:t>
            </w:r>
          </w:p>
          <w:p w14:paraId="4D6590B0" w14:textId="77777777" w:rsidR="00803857" w:rsidRDefault="00803857" w:rsidP="00803857">
            <w:pPr>
              <w:ind w:firstLineChars="0" w:firstLine="0"/>
            </w:pPr>
            <w:r>
              <w:t xml:space="preserve">    inet6 fe</w:t>
            </w:r>
            <w:proofErr w:type="gramStart"/>
            <w:r>
              <w:t>80::</w:t>
            </w:r>
            <w:proofErr w:type="gramEnd"/>
            <w:r>
              <w:t xml:space="preserve">f816:3eff:fe5e:7af7/64 scope link </w:t>
            </w:r>
          </w:p>
          <w:p w14:paraId="6273F601" w14:textId="4C6C9CE2" w:rsidR="00803857" w:rsidRDefault="00803857" w:rsidP="00803857">
            <w:pPr>
              <w:ind w:firstLineChars="0" w:firstLine="0"/>
            </w:pPr>
            <w:r>
              <w:t xml:space="preserve">       </w:t>
            </w:r>
            <w:proofErr w:type="spellStart"/>
            <w:r>
              <w:t>valid_lft</w:t>
            </w:r>
            <w:proofErr w:type="spellEnd"/>
            <w:r>
              <w:t xml:space="preserve"> forever </w:t>
            </w:r>
            <w:proofErr w:type="spellStart"/>
            <w:r>
              <w:t>preferred_lft</w:t>
            </w:r>
            <w:proofErr w:type="spellEnd"/>
            <w:r>
              <w:t xml:space="preserve"> forever</w:t>
            </w:r>
          </w:p>
        </w:tc>
      </w:tr>
    </w:tbl>
    <w:p w14:paraId="734F6FBA" w14:textId="77777777" w:rsidR="00803857" w:rsidRPr="00803857" w:rsidRDefault="00803857" w:rsidP="00803857">
      <w:pPr>
        <w:ind w:firstLine="420"/>
      </w:pPr>
    </w:p>
    <w:p w14:paraId="010FC9FD" w14:textId="77777777" w:rsidR="00803857" w:rsidRPr="00803857" w:rsidRDefault="00803857" w:rsidP="00803857">
      <w:pPr>
        <w:ind w:firstLine="420"/>
      </w:pPr>
      <w:r w:rsidRPr="00803857">
        <w:t>Master</w:t>
      </w:r>
      <w:r w:rsidRPr="00803857">
        <w:t>关闭后，</w:t>
      </w:r>
      <w:r w:rsidRPr="00803857">
        <w:t>Backup</w:t>
      </w:r>
      <w:r w:rsidRPr="00803857">
        <w:t>会提升为新的</w:t>
      </w:r>
      <w:r w:rsidRPr="00803857">
        <w:t>Master</w:t>
      </w:r>
      <w:r w:rsidRPr="00803857">
        <w:t>，对应的日志为：</w:t>
      </w:r>
    </w:p>
    <w:p w14:paraId="1094E108" w14:textId="55C49379" w:rsidR="008832E2" w:rsidRDefault="008832E2" w:rsidP="0074069E">
      <w:pPr>
        <w:ind w:firstLine="420"/>
      </w:pPr>
    </w:p>
    <w:tbl>
      <w:tblPr>
        <w:tblStyle w:val="ab"/>
        <w:tblW w:w="0" w:type="auto"/>
        <w:tblLook w:val="04A0" w:firstRow="1" w:lastRow="0" w:firstColumn="1" w:lastColumn="0" w:noHBand="0" w:noVBand="1"/>
      </w:tblPr>
      <w:tblGrid>
        <w:gridCol w:w="8296"/>
      </w:tblGrid>
      <w:tr w:rsidR="00803857" w14:paraId="20B9E575" w14:textId="77777777" w:rsidTr="00803857">
        <w:tc>
          <w:tcPr>
            <w:tcW w:w="8296" w:type="dxa"/>
          </w:tcPr>
          <w:p w14:paraId="0BD642FD" w14:textId="77777777" w:rsidR="00803857" w:rsidRDefault="00803857" w:rsidP="00803857">
            <w:pPr>
              <w:ind w:firstLineChars="0" w:firstLine="0"/>
            </w:pPr>
            <w:r>
              <w:t xml:space="preserve">Oct 4 22:58:15 node2 </w:t>
            </w:r>
            <w:proofErr w:type="spellStart"/>
            <w:r>
              <w:t>Keepalived_</w:t>
            </w:r>
            <w:proofErr w:type="gramStart"/>
            <w:r>
              <w:t>vrrp</w:t>
            </w:r>
            <w:proofErr w:type="spellEnd"/>
            <w:r>
              <w:t>[</w:t>
            </w:r>
            <w:proofErr w:type="gramEnd"/>
            <w:r>
              <w:t xml:space="preserve">2352]: </w:t>
            </w:r>
            <w:proofErr w:type="spellStart"/>
            <w:r>
              <w:t>VRRP_Instance</w:t>
            </w:r>
            <w:proofErr w:type="spellEnd"/>
            <w:r>
              <w:t>(VI_1) Transition to MASTER STATE</w:t>
            </w:r>
          </w:p>
          <w:p w14:paraId="35D48A20" w14:textId="77777777" w:rsidR="00803857" w:rsidRDefault="00803857" w:rsidP="00803857">
            <w:pPr>
              <w:ind w:firstLineChars="0" w:firstLine="0"/>
            </w:pPr>
            <w:r>
              <w:t xml:space="preserve">Oct 4 22:58:16 node2 </w:t>
            </w:r>
            <w:proofErr w:type="spellStart"/>
            <w:r>
              <w:t>Keepalived_</w:t>
            </w:r>
            <w:proofErr w:type="gramStart"/>
            <w:r>
              <w:t>vrrp</w:t>
            </w:r>
            <w:proofErr w:type="spellEnd"/>
            <w:r>
              <w:t>[</w:t>
            </w:r>
            <w:proofErr w:type="gramEnd"/>
            <w:r>
              <w:t xml:space="preserve">2352]: </w:t>
            </w:r>
            <w:proofErr w:type="spellStart"/>
            <w:r>
              <w:t>VRRP_Instance</w:t>
            </w:r>
            <w:proofErr w:type="spellEnd"/>
            <w:r>
              <w:t>(VI_1) Entering MASTER STATE</w:t>
            </w:r>
          </w:p>
          <w:p w14:paraId="103D74E3" w14:textId="35C3B987" w:rsidR="00803857" w:rsidRDefault="00803857" w:rsidP="00803857">
            <w:pPr>
              <w:ind w:firstLineChars="0" w:firstLine="0"/>
            </w:pPr>
            <w:r>
              <w:t xml:space="preserve">Oct 4 22:58:16 node2 </w:t>
            </w:r>
            <w:proofErr w:type="spellStart"/>
            <w:r>
              <w:t>Keepalived_</w:t>
            </w:r>
            <w:proofErr w:type="gramStart"/>
            <w:r>
              <w:t>vrrp</w:t>
            </w:r>
            <w:proofErr w:type="spellEnd"/>
            <w:r>
              <w:t>[</w:t>
            </w:r>
            <w:proofErr w:type="gramEnd"/>
            <w:r>
              <w:t xml:space="preserve">2352]: </w:t>
            </w:r>
            <w:proofErr w:type="spellStart"/>
            <w:r>
              <w:t>VRRP_Instance</w:t>
            </w:r>
            <w:proofErr w:type="spellEnd"/>
            <w:r>
              <w:t>(VI_1) setting protocol VIPs.</w:t>
            </w:r>
          </w:p>
        </w:tc>
      </w:tr>
    </w:tbl>
    <w:p w14:paraId="6931259D" w14:textId="1D7CED13" w:rsidR="00803857" w:rsidRDefault="00803857" w:rsidP="00803857">
      <w:pPr>
        <w:ind w:firstLine="420"/>
      </w:pPr>
      <w:r w:rsidRPr="00803857">
        <w:rPr>
          <w:rFonts w:hint="eastAsia"/>
        </w:rPr>
        <w:t>可以看到新的</w:t>
      </w:r>
      <w:r w:rsidRPr="00803857">
        <w:t>Master</w:t>
      </w:r>
      <w:r w:rsidRPr="00803857">
        <w:t>节点上虚拟出了</w:t>
      </w:r>
      <w:r w:rsidRPr="00803857">
        <w:t>VIP</w:t>
      </w:r>
      <w:r w:rsidRPr="00803857">
        <w:t>如下所示：</w:t>
      </w:r>
    </w:p>
    <w:tbl>
      <w:tblPr>
        <w:tblStyle w:val="ab"/>
        <w:tblW w:w="0" w:type="auto"/>
        <w:tblLook w:val="04A0" w:firstRow="1" w:lastRow="0" w:firstColumn="1" w:lastColumn="0" w:noHBand="0" w:noVBand="1"/>
      </w:tblPr>
      <w:tblGrid>
        <w:gridCol w:w="8296"/>
      </w:tblGrid>
      <w:tr w:rsidR="00803857" w14:paraId="50675D23" w14:textId="77777777" w:rsidTr="00803857">
        <w:tc>
          <w:tcPr>
            <w:tcW w:w="8296" w:type="dxa"/>
          </w:tcPr>
          <w:p w14:paraId="07A8BC57" w14:textId="77777777" w:rsidR="00803857" w:rsidRDefault="00803857" w:rsidP="00803857">
            <w:pPr>
              <w:ind w:firstLineChars="0" w:firstLine="0"/>
            </w:pPr>
            <w:r>
              <w:t xml:space="preserve">[root@node2 </w:t>
            </w:r>
            <w:proofErr w:type="gramStart"/>
            <w:r>
              <w:t>~]#</w:t>
            </w:r>
            <w:proofErr w:type="gramEnd"/>
            <w:r>
              <w:t xml:space="preserve"> </w:t>
            </w:r>
            <w:proofErr w:type="spellStart"/>
            <w:r>
              <w:t>ip</w:t>
            </w:r>
            <w:proofErr w:type="spellEnd"/>
            <w:r>
              <w:t xml:space="preserve"> add show</w:t>
            </w:r>
          </w:p>
          <w:p w14:paraId="6F4E1C1C" w14:textId="77777777" w:rsidR="00803857" w:rsidRDefault="00803857" w:rsidP="00803857">
            <w:pPr>
              <w:ind w:firstLineChars="0" w:firstLine="0"/>
            </w:pPr>
            <w:r>
              <w:t>1: lo: &lt;</w:t>
            </w:r>
            <w:proofErr w:type="gramStart"/>
            <w:r>
              <w:t>LOOPBACK,UP</w:t>
            </w:r>
            <w:proofErr w:type="gramEnd"/>
            <w:r>
              <w:t xml:space="preserve">,LOWER_UP&gt; </w:t>
            </w:r>
            <w:proofErr w:type="spellStart"/>
            <w:r>
              <w:t>mtu</w:t>
            </w:r>
            <w:proofErr w:type="spellEnd"/>
            <w:r>
              <w:t xml:space="preserve"> 65536 </w:t>
            </w:r>
            <w:proofErr w:type="spellStart"/>
            <w:r>
              <w:t>qdisc</w:t>
            </w:r>
            <w:proofErr w:type="spellEnd"/>
            <w:r>
              <w:t xml:space="preserve"> </w:t>
            </w:r>
            <w:proofErr w:type="spellStart"/>
            <w:r>
              <w:t>noqueue</w:t>
            </w:r>
            <w:proofErr w:type="spellEnd"/>
            <w:r>
              <w:t xml:space="preserve"> state UNKNOWN </w:t>
            </w:r>
          </w:p>
          <w:p w14:paraId="22995B74" w14:textId="77777777" w:rsidR="00803857" w:rsidRDefault="00803857" w:rsidP="00803857">
            <w:pPr>
              <w:ind w:firstLineChars="0" w:firstLine="0"/>
            </w:pPr>
            <w:r>
              <w:t xml:space="preserve">    link/loopback </w:t>
            </w:r>
            <w:proofErr w:type="gramStart"/>
            <w:r>
              <w:t>00:00:00:00:00:00</w:t>
            </w:r>
            <w:proofErr w:type="gramEnd"/>
            <w:r>
              <w:t xml:space="preserve"> </w:t>
            </w:r>
            <w:proofErr w:type="spellStart"/>
            <w:r>
              <w:t>brd</w:t>
            </w:r>
            <w:proofErr w:type="spellEnd"/>
            <w:r>
              <w:t xml:space="preserve"> 00:00:00:00:00:00</w:t>
            </w:r>
          </w:p>
          <w:p w14:paraId="70563F97" w14:textId="77777777" w:rsidR="00803857" w:rsidRDefault="00803857" w:rsidP="00803857">
            <w:pPr>
              <w:ind w:firstLineChars="0" w:firstLine="0"/>
            </w:pPr>
            <w:r>
              <w:t xml:space="preserve">    </w:t>
            </w:r>
            <w:proofErr w:type="spellStart"/>
            <w:r>
              <w:t>inet</w:t>
            </w:r>
            <w:proofErr w:type="spellEnd"/>
            <w:r>
              <w:t xml:space="preserve"> 127.0.0.1/8 scope host lo</w:t>
            </w:r>
          </w:p>
          <w:p w14:paraId="37D26484" w14:textId="77777777" w:rsidR="00803857" w:rsidRDefault="00803857" w:rsidP="00803857">
            <w:pPr>
              <w:ind w:firstLineChars="0" w:firstLine="0"/>
            </w:pPr>
            <w:r>
              <w:t xml:space="preserve">    inet</w:t>
            </w:r>
            <w:proofErr w:type="gramStart"/>
            <w:r>
              <w:t>6 :</w:t>
            </w:r>
            <w:proofErr w:type="gramEnd"/>
            <w:r>
              <w:t xml:space="preserve">:1/128 scope host </w:t>
            </w:r>
          </w:p>
          <w:p w14:paraId="1D66DBB8" w14:textId="77777777" w:rsidR="00803857" w:rsidRDefault="00803857" w:rsidP="00803857">
            <w:pPr>
              <w:ind w:firstLineChars="0" w:firstLine="0"/>
            </w:pPr>
            <w:r>
              <w:t xml:space="preserve">       </w:t>
            </w:r>
            <w:proofErr w:type="spellStart"/>
            <w:r>
              <w:t>valid_lft</w:t>
            </w:r>
            <w:proofErr w:type="spellEnd"/>
            <w:r>
              <w:t xml:space="preserve"> forever </w:t>
            </w:r>
            <w:proofErr w:type="spellStart"/>
            <w:r>
              <w:t>preferred_lft</w:t>
            </w:r>
            <w:proofErr w:type="spellEnd"/>
            <w:r>
              <w:t xml:space="preserve"> forever</w:t>
            </w:r>
          </w:p>
          <w:p w14:paraId="0E07EB6D" w14:textId="77777777" w:rsidR="00803857" w:rsidRDefault="00803857" w:rsidP="00803857">
            <w:pPr>
              <w:ind w:firstLineChars="0" w:firstLine="0"/>
            </w:pPr>
            <w:r>
              <w:t>2: eth0: &lt;</w:t>
            </w:r>
            <w:proofErr w:type="gramStart"/>
            <w:r>
              <w:t>BROADCAST,MULTICAST</w:t>
            </w:r>
            <w:proofErr w:type="gramEnd"/>
            <w:r>
              <w:t xml:space="preserve">,UP,LOWER_UP&gt; </w:t>
            </w:r>
            <w:proofErr w:type="spellStart"/>
            <w:r>
              <w:t>mtu</w:t>
            </w:r>
            <w:proofErr w:type="spellEnd"/>
            <w:r>
              <w:t xml:space="preserve"> 1450 </w:t>
            </w:r>
            <w:proofErr w:type="spellStart"/>
            <w:r>
              <w:t>qdisc</w:t>
            </w:r>
            <w:proofErr w:type="spellEnd"/>
            <w:r>
              <w:t xml:space="preserve"> </w:t>
            </w:r>
            <w:proofErr w:type="spellStart"/>
            <w:r>
              <w:t>pfifo_fast</w:t>
            </w:r>
            <w:proofErr w:type="spellEnd"/>
            <w:r>
              <w:t xml:space="preserve"> state UP </w:t>
            </w:r>
            <w:proofErr w:type="spellStart"/>
            <w:r>
              <w:t>qlen</w:t>
            </w:r>
            <w:proofErr w:type="spellEnd"/>
            <w:r>
              <w:t xml:space="preserve"> 1000</w:t>
            </w:r>
          </w:p>
          <w:p w14:paraId="60DF764F" w14:textId="77777777" w:rsidR="00803857" w:rsidRDefault="00803857" w:rsidP="00803857">
            <w:pPr>
              <w:ind w:firstLineChars="0" w:firstLine="0"/>
            </w:pPr>
            <w:r>
              <w:t xml:space="preserve">    link/ether </w:t>
            </w:r>
            <w:proofErr w:type="gramStart"/>
            <w:r>
              <w:t>fa:16:3</w:t>
            </w:r>
            <w:proofErr w:type="gramEnd"/>
            <w:r>
              <w:t xml:space="preserve">e:23:ac:ec </w:t>
            </w:r>
            <w:proofErr w:type="spellStart"/>
            <w:r>
              <w:t>brd</w:t>
            </w:r>
            <w:proofErr w:type="spellEnd"/>
            <w:r>
              <w:t xml:space="preserve"> </w:t>
            </w:r>
            <w:proofErr w:type="spellStart"/>
            <w:r>
              <w:t>ff:ff:ff:ff:ff:ff</w:t>
            </w:r>
            <w:proofErr w:type="spellEnd"/>
          </w:p>
          <w:p w14:paraId="77CA9A00" w14:textId="77777777" w:rsidR="00803857" w:rsidRDefault="00803857" w:rsidP="00803857">
            <w:pPr>
              <w:ind w:firstLineChars="0" w:firstLine="0"/>
            </w:pPr>
            <w:r>
              <w:t xml:space="preserve">    </w:t>
            </w:r>
            <w:proofErr w:type="spellStart"/>
            <w:r>
              <w:t>inet</w:t>
            </w:r>
            <w:proofErr w:type="spellEnd"/>
            <w:r>
              <w:t xml:space="preserve"> 192.168.0.9/18 </w:t>
            </w:r>
            <w:proofErr w:type="spellStart"/>
            <w:r>
              <w:t>brd</w:t>
            </w:r>
            <w:proofErr w:type="spellEnd"/>
            <w:r>
              <w:t xml:space="preserve"> xx.xx.255.255 scope global eth0</w:t>
            </w:r>
          </w:p>
          <w:p w14:paraId="3282E205" w14:textId="77777777" w:rsidR="00803857" w:rsidRDefault="00803857" w:rsidP="00803857">
            <w:pPr>
              <w:ind w:firstLineChars="0" w:firstLine="0"/>
            </w:pPr>
            <w:r>
              <w:t xml:space="preserve">    </w:t>
            </w:r>
            <w:proofErr w:type="spellStart"/>
            <w:r>
              <w:t>inet</w:t>
            </w:r>
            <w:proofErr w:type="spellEnd"/>
            <w:r>
              <w:t xml:space="preserve"> 192.168.0.10/32 scope global eth0</w:t>
            </w:r>
          </w:p>
          <w:p w14:paraId="6225A292" w14:textId="77777777" w:rsidR="00803857" w:rsidRDefault="00803857" w:rsidP="00803857">
            <w:pPr>
              <w:ind w:firstLineChars="0" w:firstLine="0"/>
            </w:pPr>
            <w:r>
              <w:t xml:space="preserve">    inet6 fe</w:t>
            </w:r>
            <w:proofErr w:type="gramStart"/>
            <w:r>
              <w:t>80::</w:t>
            </w:r>
            <w:proofErr w:type="gramEnd"/>
            <w:r>
              <w:t xml:space="preserve">f816:3eff:fe23:acec/64 scope link </w:t>
            </w:r>
          </w:p>
          <w:p w14:paraId="0C7DC7D1" w14:textId="58DAA330" w:rsidR="00803857" w:rsidRDefault="00803857" w:rsidP="00803857">
            <w:pPr>
              <w:ind w:firstLineChars="0" w:firstLine="0"/>
            </w:pPr>
            <w:r>
              <w:t xml:space="preserve">       </w:t>
            </w:r>
            <w:proofErr w:type="spellStart"/>
            <w:r>
              <w:t>valid_lft</w:t>
            </w:r>
            <w:proofErr w:type="spellEnd"/>
            <w:r>
              <w:t xml:space="preserve"> forever </w:t>
            </w:r>
            <w:proofErr w:type="spellStart"/>
            <w:r>
              <w:t>preferred_lft</w:t>
            </w:r>
            <w:proofErr w:type="spellEnd"/>
            <w:r>
              <w:t xml:space="preserve"> forever</w:t>
            </w:r>
          </w:p>
        </w:tc>
      </w:tr>
    </w:tbl>
    <w:p w14:paraId="5C9FC11A" w14:textId="77777777" w:rsidR="00803857" w:rsidRPr="00803857" w:rsidRDefault="00803857" w:rsidP="00803857">
      <w:pPr>
        <w:ind w:firstLine="420"/>
      </w:pPr>
    </w:p>
    <w:p w14:paraId="715A7B5F" w14:textId="77777777" w:rsidR="00803857" w:rsidRPr="00803857" w:rsidRDefault="00803857" w:rsidP="0074069E">
      <w:pPr>
        <w:ind w:firstLine="420"/>
      </w:pPr>
    </w:p>
    <w:p w14:paraId="643E6DB0" w14:textId="01C6294A" w:rsidR="008656FC" w:rsidRDefault="00AD2D87" w:rsidP="00AD2D87">
      <w:pPr>
        <w:pStyle w:val="10"/>
      </w:pPr>
      <w:proofErr w:type="spellStart"/>
      <w:r>
        <w:t>R</w:t>
      </w:r>
      <w:r>
        <w:rPr>
          <w:rFonts w:hint="eastAsia"/>
        </w:rPr>
        <w:t>abbmq</w:t>
      </w:r>
      <w:proofErr w:type="spellEnd"/>
      <w:r>
        <w:rPr>
          <w:rFonts w:hint="eastAsia"/>
        </w:rPr>
        <w:t>集群</w:t>
      </w:r>
    </w:p>
    <w:p w14:paraId="2A2AA432" w14:textId="74649AF5" w:rsidR="00AD2D87" w:rsidRDefault="00AD2D87" w:rsidP="00AD2D87">
      <w:pPr>
        <w:pStyle w:val="2"/>
      </w:pPr>
      <w:proofErr w:type="spellStart"/>
      <w:r>
        <w:t>R</w:t>
      </w:r>
      <w:r>
        <w:rPr>
          <w:rFonts w:hint="eastAsia"/>
        </w:rPr>
        <w:t>abbitmq</w:t>
      </w:r>
      <w:proofErr w:type="spellEnd"/>
      <w:r>
        <w:rPr>
          <w:rFonts w:hint="eastAsia"/>
        </w:rPr>
        <w:t>集群</w:t>
      </w:r>
    </w:p>
    <w:p w14:paraId="119BC43E" w14:textId="5ED19F4F" w:rsidR="0078483C" w:rsidRDefault="008B41E5" w:rsidP="008B41E5">
      <w:pPr>
        <w:pStyle w:val="3"/>
        <w:ind w:firstLine="420"/>
      </w:pPr>
      <w:r>
        <w:rPr>
          <w:rFonts w:hint="eastAsia"/>
        </w:rPr>
        <w:t>引入</w:t>
      </w:r>
    </w:p>
    <w:p w14:paraId="2AD973D7" w14:textId="51298AFB" w:rsidR="008B41E5" w:rsidRDefault="008B41E5" w:rsidP="008B41E5">
      <w:pPr>
        <w:pStyle w:val="3"/>
        <w:ind w:firstLine="420"/>
      </w:pPr>
      <w:r>
        <w:rPr>
          <w:rFonts w:hint="eastAsia"/>
        </w:rPr>
        <w:t>集群要解决的问题</w:t>
      </w:r>
    </w:p>
    <w:p w14:paraId="41C5AA2E" w14:textId="240F3613" w:rsidR="008D071A" w:rsidRDefault="008D071A" w:rsidP="008D071A">
      <w:pPr>
        <w:ind w:firstLine="420"/>
      </w:pPr>
      <w:r>
        <w:rPr>
          <w:rFonts w:hint="eastAsia"/>
        </w:rPr>
        <w:t>可拓展</w:t>
      </w:r>
    </w:p>
    <w:p w14:paraId="769A43C7" w14:textId="236794CF" w:rsidR="008D071A" w:rsidRDefault="008D071A" w:rsidP="008D071A">
      <w:pPr>
        <w:ind w:firstLine="420"/>
      </w:pPr>
      <w:r>
        <w:rPr>
          <w:rFonts w:hint="eastAsia"/>
        </w:rPr>
        <w:t>数据冗余</w:t>
      </w:r>
      <w:r w:rsidR="004B2EAC">
        <w:t>:</w:t>
      </w:r>
      <w:proofErr w:type="spellStart"/>
      <w:r w:rsidR="004B2EAC">
        <w:rPr>
          <w:rFonts w:hint="eastAsia"/>
        </w:rPr>
        <w:t>rabbitmq</w:t>
      </w:r>
      <w:proofErr w:type="spellEnd"/>
      <w:r w:rsidR="004B2EAC">
        <w:rPr>
          <w:rFonts w:hint="eastAsia"/>
        </w:rPr>
        <w:t>镜像队列，将节点的数据复制到其他数据。</w:t>
      </w:r>
    </w:p>
    <w:p w14:paraId="45218ADF" w14:textId="32D9565E" w:rsidR="008D071A" w:rsidRPr="008D071A" w:rsidRDefault="008D071A" w:rsidP="008D071A">
      <w:pPr>
        <w:ind w:firstLine="420"/>
      </w:pPr>
      <w:r>
        <w:rPr>
          <w:rFonts w:hint="eastAsia"/>
        </w:rPr>
        <w:t>高可用</w:t>
      </w:r>
    </w:p>
    <w:p w14:paraId="42905E91" w14:textId="2E5F875E" w:rsidR="008B41E5" w:rsidRDefault="008B41E5" w:rsidP="008B41E5">
      <w:pPr>
        <w:pStyle w:val="3"/>
        <w:ind w:firstLine="420"/>
      </w:pPr>
      <w:r>
        <w:rPr>
          <w:rFonts w:hint="eastAsia"/>
        </w:rPr>
        <w:t>集群造成的问题</w:t>
      </w:r>
    </w:p>
    <w:p w14:paraId="21D8E7A8" w14:textId="77777777" w:rsidR="008B41E5" w:rsidRPr="008B41E5" w:rsidRDefault="008B41E5" w:rsidP="008B41E5">
      <w:pPr>
        <w:ind w:firstLine="420"/>
      </w:pPr>
    </w:p>
    <w:p w14:paraId="75C870D9" w14:textId="5932B405" w:rsidR="008B41E5" w:rsidRDefault="004B2EAC" w:rsidP="004B2EAC">
      <w:pPr>
        <w:pStyle w:val="3"/>
        <w:ind w:firstLine="420"/>
      </w:pPr>
      <w:r>
        <w:rPr>
          <w:rFonts w:hint="eastAsia"/>
        </w:rPr>
        <w:t>高可用负载均衡</w:t>
      </w:r>
    </w:p>
    <w:p w14:paraId="09310B25" w14:textId="0122A1BF" w:rsidR="004B2EAC" w:rsidRPr="004B2EAC" w:rsidRDefault="004B2EAC" w:rsidP="004B2EAC">
      <w:pPr>
        <w:ind w:firstLine="420"/>
      </w:pPr>
    </w:p>
    <w:p w14:paraId="7656F493" w14:textId="1CDC179B" w:rsidR="00AD2D87" w:rsidRDefault="00E20723" w:rsidP="00E20723">
      <w:pPr>
        <w:pStyle w:val="2"/>
      </w:pPr>
      <w:r>
        <w:rPr>
          <w:rFonts w:hint="eastAsia"/>
        </w:rPr>
        <w:lastRenderedPageBreak/>
        <w:t>安装</w:t>
      </w:r>
    </w:p>
    <w:p w14:paraId="42826675" w14:textId="4AE7D66F" w:rsidR="00E20723" w:rsidRDefault="00E20723" w:rsidP="00E20723">
      <w:pPr>
        <w:pStyle w:val="3"/>
        <w:ind w:firstLine="420"/>
      </w:pPr>
      <w:r>
        <w:rPr>
          <w:rFonts w:hint="eastAsia"/>
        </w:rPr>
        <w:t>安装环境</w:t>
      </w:r>
    </w:p>
    <w:p w14:paraId="629768BF" w14:textId="4398C22B" w:rsidR="009D02BA" w:rsidRDefault="00874E4B" w:rsidP="009D02BA">
      <w:pPr>
        <w:ind w:firstLine="420"/>
      </w:pPr>
      <w:proofErr w:type="spellStart"/>
      <w:r w:rsidRPr="00874E4B">
        <w:t>sudo</w:t>
      </w:r>
      <w:proofErr w:type="spellEnd"/>
      <w:r w:rsidRPr="00874E4B">
        <w:t xml:space="preserve"> apt-get install erlang-</w:t>
      </w:r>
      <w:proofErr w:type="spellStart"/>
      <w:r w:rsidRPr="00874E4B">
        <w:t>nox</w:t>
      </w:r>
      <w:proofErr w:type="spellEnd"/>
    </w:p>
    <w:p w14:paraId="565DD20C" w14:textId="69F5FF29" w:rsidR="00874E4B" w:rsidRPr="00874E4B" w:rsidRDefault="00874E4B" w:rsidP="009D02BA">
      <w:pPr>
        <w:ind w:firstLine="420"/>
      </w:pPr>
      <w:proofErr w:type="spellStart"/>
      <w:r w:rsidRPr="00874E4B">
        <w:t>sudo</w:t>
      </w:r>
      <w:proofErr w:type="spellEnd"/>
      <w:r w:rsidRPr="00874E4B">
        <w:t xml:space="preserve"> apt-get update</w:t>
      </w:r>
    </w:p>
    <w:p w14:paraId="316ABF12" w14:textId="164D52CA" w:rsidR="00675AFF" w:rsidRDefault="0054193C" w:rsidP="00675AFF">
      <w:pPr>
        <w:pStyle w:val="3"/>
        <w:ind w:firstLine="420"/>
      </w:pPr>
      <w:r>
        <w:rPr>
          <w:rFonts w:hint="eastAsia"/>
        </w:rPr>
        <w:t>下载包</w:t>
      </w:r>
    </w:p>
    <w:p w14:paraId="1140E295" w14:textId="15B7285B" w:rsidR="009D02BA" w:rsidRPr="00855A91" w:rsidRDefault="00874E4B" w:rsidP="009D02BA">
      <w:pPr>
        <w:ind w:firstLine="420"/>
      </w:pPr>
      <w:proofErr w:type="spellStart"/>
      <w:r w:rsidRPr="00874E4B">
        <w:t>sudo</w:t>
      </w:r>
      <w:proofErr w:type="spellEnd"/>
      <w:r w:rsidRPr="00874E4B">
        <w:t xml:space="preserve"> apt-get install </w:t>
      </w:r>
      <w:proofErr w:type="spellStart"/>
      <w:r w:rsidRPr="00874E4B">
        <w:t>rabbitmq</w:t>
      </w:r>
      <w:proofErr w:type="spellEnd"/>
      <w:r w:rsidRPr="00874E4B">
        <w:t>-server</w:t>
      </w:r>
    </w:p>
    <w:p w14:paraId="72391977" w14:textId="4AD73C53" w:rsidR="00AD2D87" w:rsidRPr="009D02BA" w:rsidRDefault="0061424F" w:rsidP="00AD2D87">
      <w:pPr>
        <w:ind w:firstLine="420"/>
      </w:pPr>
      <w:r w:rsidRPr="0061424F">
        <w:rPr>
          <w:rFonts w:hint="eastAsia"/>
        </w:rPr>
        <w:t>启动、停止、重启、状态</w:t>
      </w:r>
      <w:proofErr w:type="spellStart"/>
      <w:r w:rsidRPr="0061424F">
        <w:t>rabbitMq</w:t>
      </w:r>
      <w:proofErr w:type="spellEnd"/>
      <w:r w:rsidRPr="0061424F">
        <w:t>命令</w:t>
      </w:r>
    </w:p>
    <w:p w14:paraId="2D86E2F8" w14:textId="77777777" w:rsidR="00E75C70" w:rsidRDefault="00E75C70" w:rsidP="00E75C70">
      <w:pPr>
        <w:ind w:firstLine="420"/>
      </w:pPr>
      <w:proofErr w:type="spellStart"/>
      <w:r>
        <w:t>sudo</w:t>
      </w:r>
      <w:proofErr w:type="spellEnd"/>
      <w:r>
        <w:t xml:space="preserve"> </w:t>
      </w:r>
      <w:proofErr w:type="spellStart"/>
      <w:r>
        <w:t>rabbitmq</w:t>
      </w:r>
      <w:proofErr w:type="spellEnd"/>
      <w:r>
        <w:t>-server start</w:t>
      </w:r>
    </w:p>
    <w:p w14:paraId="2ABE061B" w14:textId="77777777" w:rsidR="00E75C70" w:rsidRDefault="00E75C70" w:rsidP="00E75C70">
      <w:pPr>
        <w:ind w:firstLine="420"/>
      </w:pPr>
      <w:proofErr w:type="spellStart"/>
      <w:r>
        <w:t>sudo</w:t>
      </w:r>
      <w:proofErr w:type="spellEnd"/>
      <w:r>
        <w:t xml:space="preserve"> </w:t>
      </w:r>
      <w:proofErr w:type="spellStart"/>
      <w:r>
        <w:t>rabbitmq</w:t>
      </w:r>
      <w:proofErr w:type="spellEnd"/>
      <w:r>
        <w:t>-server stop</w:t>
      </w:r>
    </w:p>
    <w:p w14:paraId="56FD149F" w14:textId="77777777" w:rsidR="00E75C70" w:rsidRDefault="00E75C70" w:rsidP="00E75C70">
      <w:pPr>
        <w:ind w:firstLine="420"/>
      </w:pPr>
      <w:proofErr w:type="spellStart"/>
      <w:r>
        <w:t>sudo</w:t>
      </w:r>
      <w:proofErr w:type="spellEnd"/>
      <w:r>
        <w:t xml:space="preserve"> </w:t>
      </w:r>
      <w:proofErr w:type="spellStart"/>
      <w:r>
        <w:t>rabbitmq</w:t>
      </w:r>
      <w:proofErr w:type="spellEnd"/>
      <w:r>
        <w:t>-server restart</w:t>
      </w:r>
    </w:p>
    <w:p w14:paraId="10A36C64" w14:textId="771BE40B" w:rsidR="008656FC" w:rsidRDefault="00E75C70" w:rsidP="00E75C70">
      <w:pPr>
        <w:ind w:firstLine="420"/>
      </w:pPr>
      <w:proofErr w:type="spellStart"/>
      <w:r>
        <w:t>sudo</w:t>
      </w:r>
      <w:proofErr w:type="spellEnd"/>
      <w:r>
        <w:t xml:space="preserve"> </w:t>
      </w:r>
      <w:proofErr w:type="spellStart"/>
      <w:r>
        <w:t>rabbitmqctl</w:t>
      </w:r>
      <w:proofErr w:type="spellEnd"/>
      <w:r>
        <w:t xml:space="preserve"> status</w:t>
      </w:r>
    </w:p>
    <w:p w14:paraId="04086D2A" w14:textId="0A973812" w:rsidR="00A80BAA" w:rsidRDefault="00A80BAA" w:rsidP="00A80BAA">
      <w:pPr>
        <w:pStyle w:val="3"/>
        <w:ind w:firstLine="420"/>
      </w:pPr>
      <w:r>
        <w:rPr>
          <w:rFonts w:hint="eastAsia"/>
        </w:rPr>
        <w:t>创建用户</w:t>
      </w:r>
    </w:p>
    <w:p w14:paraId="7C7795D9" w14:textId="6AA0DF7D" w:rsidR="0079791C" w:rsidRDefault="0079791C" w:rsidP="0079791C">
      <w:pPr>
        <w:ind w:firstLine="420"/>
      </w:pPr>
      <w:r>
        <w:rPr>
          <w:rFonts w:hint="eastAsia"/>
        </w:rPr>
        <w:t>添加</w:t>
      </w:r>
      <w:r>
        <w:t>admin</w:t>
      </w:r>
      <w:r>
        <w:t>用户，密码设置为</w:t>
      </w:r>
      <w:r>
        <w:t>123456</w:t>
      </w:r>
      <w:r>
        <w:t>。</w:t>
      </w:r>
    </w:p>
    <w:p w14:paraId="6C11E3CE" w14:textId="7B151D1B" w:rsidR="0079791C" w:rsidRPr="0079791C" w:rsidRDefault="0079791C" w:rsidP="0079791C">
      <w:pPr>
        <w:ind w:firstLine="420"/>
      </w:pPr>
      <w:proofErr w:type="spellStart"/>
      <w:r>
        <w:t>sudo</w:t>
      </w:r>
      <w:proofErr w:type="spellEnd"/>
      <w:r>
        <w:t xml:space="preserve"> </w:t>
      </w:r>
      <w:proofErr w:type="spellStart"/>
      <w:r>
        <w:t>rabbitmqctl</w:t>
      </w:r>
      <w:proofErr w:type="spellEnd"/>
      <w:r>
        <w:t xml:space="preserve"> </w:t>
      </w:r>
      <w:proofErr w:type="spellStart"/>
      <w:r>
        <w:t>add_</w:t>
      </w:r>
      <w:proofErr w:type="gramStart"/>
      <w:r>
        <w:t>user</w:t>
      </w:r>
      <w:proofErr w:type="spellEnd"/>
      <w:r>
        <w:t xml:space="preserve">  admin</w:t>
      </w:r>
      <w:proofErr w:type="gramEnd"/>
      <w:r>
        <w:t xml:space="preserve">  123456  </w:t>
      </w:r>
    </w:p>
    <w:p w14:paraId="66284D11" w14:textId="48D12A49" w:rsidR="0079791C" w:rsidRDefault="0079791C" w:rsidP="0079791C">
      <w:pPr>
        <w:ind w:firstLine="420"/>
      </w:pPr>
      <w:r>
        <w:rPr>
          <w:rFonts w:hint="eastAsia"/>
        </w:rPr>
        <w:t>赋予权限</w:t>
      </w:r>
    </w:p>
    <w:p w14:paraId="27BECF25" w14:textId="1B500D8F" w:rsidR="0079791C" w:rsidRDefault="0079791C" w:rsidP="0079791C">
      <w:pPr>
        <w:ind w:firstLine="420"/>
      </w:pPr>
      <w:proofErr w:type="spellStart"/>
      <w:r>
        <w:t>sudo</w:t>
      </w:r>
      <w:proofErr w:type="spellEnd"/>
      <w:r>
        <w:t xml:space="preserve"> </w:t>
      </w:r>
      <w:proofErr w:type="spellStart"/>
      <w:r>
        <w:t>rabbitmqctl</w:t>
      </w:r>
      <w:proofErr w:type="spellEnd"/>
      <w:r>
        <w:t xml:space="preserve"> </w:t>
      </w:r>
      <w:proofErr w:type="spellStart"/>
      <w:r>
        <w:t>set_user_tags</w:t>
      </w:r>
      <w:proofErr w:type="spellEnd"/>
      <w:r>
        <w:t xml:space="preserve"> admin administrator</w:t>
      </w:r>
    </w:p>
    <w:p w14:paraId="2E87C96D" w14:textId="6924F506" w:rsidR="0079791C" w:rsidRPr="0079791C" w:rsidRDefault="0079791C" w:rsidP="0079791C">
      <w:pPr>
        <w:ind w:firstLine="420"/>
      </w:pPr>
      <w:r>
        <w:rPr>
          <w:rFonts w:hint="eastAsia"/>
        </w:rPr>
        <w:t>赋予</w:t>
      </w:r>
      <w:r>
        <w:t>virtual host</w:t>
      </w:r>
      <w:r>
        <w:t>中所有资源的配置、写、读权限以便管理其中的资源</w:t>
      </w:r>
    </w:p>
    <w:p w14:paraId="664ECDBF" w14:textId="2A4731AA" w:rsidR="00A80BAA" w:rsidRPr="00A80BAA" w:rsidRDefault="0079791C" w:rsidP="0079791C">
      <w:pPr>
        <w:ind w:firstLine="420"/>
      </w:pPr>
      <w:proofErr w:type="spellStart"/>
      <w:r>
        <w:t>sudo</w:t>
      </w:r>
      <w:proofErr w:type="spellEnd"/>
      <w:r>
        <w:t xml:space="preserve"> </w:t>
      </w:r>
      <w:proofErr w:type="spellStart"/>
      <w:proofErr w:type="gramStart"/>
      <w:r>
        <w:t>rabbitmqctl</w:t>
      </w:r>
      <w:proofErr w:type="spellEnd"/>
      <w:r>
        <w:t xml:space="preserve">  </w:t>
      </w:r>
      <w:proofErr w:type="spellStart"/>
      <w:r>
        <w:t>set</w:t>
      </w:r>
      <w:proofErr w:type="gramEnd"/>
      <w:r>
        <w:t>_permissions</w:t>
      </w:r>
      <w:proofErr w:type="spellEnd"/>
      <w:r>
        <w:t xml:space="preserve"> -p / admin '.*' '.*' '.*'</w:t>
      </w:r>
    </w:p>
    <w:p w14:paraId="12CC2493" w14:textId="6D3BFFDA" w:rsidR="006F5E7F" w:rsidRDefault="006F5E7F" w:rsidP="006F5E7F">
      <w:pPr>
        <w:pStyle w:val="3"/>
        <w:ind w:firstLine="420"/>
      </w:pPr>
      <w:r>
        <w:rPr>
          <w:rFonts w:hint="eastAsia"/>
        </w:rPr>
        <w:t>访问管控台</w:t>
      </w:r>
    </w:p>
    <w:p w14:paraId="31D3469B" w14:textId="62027BCB" w:rsidR="006F5E7F" w:rsidRDefault="006F5E7F" w:rsidP="006F5E7F">
      <w:pPr>
        <w:ind w:firstLine="420"/>
      </w:pPr>
      <w:r>
        <w:rPr>
          <w:rFonts w:hint="eastAsia"/>
        </w:rPr>
        <w:t>命令</w:t>
      </w:r>
      <w:r>
        <w:rPr>
          <w:rFonts w:hint="eastAsia"/>
        </w:rPr>
        <w:t>:</w:t>
      </w:r>
      <w:proofErr w:type="spellStart"/>
      <w:r w:rsidRPr="006F5E7F">
        <w:t>sudo</w:t>
      </w:r>
      <w:proofErr w:type="spellEnd"/>
      <w:r w:rsidRPr="006F5E7F">
        <w:t xml:space="preserve">  </w:t>
      </w:r>
      <w:proofErr w:type="spellStart"/>
      <w:r w:rsidRPr="006F5E7F">
        <w:t>rabbitmq</w:t>
      </w:r>
      <w:proofErr w:type="spellEnd"/>
      <w:r w:rsidRPr="006F5E7F">
        <w:t xml:space="preserve">-plugins enable </w:t>
      </w:r>
      <w:proofErr w:type="spellStart"/>
      <w:r w:rsidRPr="006F5E7F">
        <w:t>rabbitmq_management</w:t>
      </w:r>
      <w:proofErr w:type="spellEnd"/>
      <w:r w:rsidRPr="006F5E7F">
        <w:t>（先定位到</w:t>
      </w:r>
      <w:proofErr w:type="spellStart"/>
      <w:r w:rsidRPr="006F5E7F">
        <w:t>rabbitmq</w:t>
      </w:r>
      <w:proofErr w:type="spellEnd"/>
      <w:r w:rsidRPr="006F5E7F">
        <w:t>安装目录）</w:t>
      </w:r>
    </w:p>
    <w:p w14:paraId="13E188EB" w14:textId="64F10E6E" w:rsidR="006F5E7F" w:rsidRDefault="006F5E7F" w:rsidP="006F5E7F">
      <w:pPr>
        <w:ind w:firstLine="420"/>
      </w:pPr>
      <w:r>
        <w:rPr>
          <w:rFonts w:hint="eastAsia"/>
        </w:rPr>
        <w:t>地址</w:t>
      </w:r>
      <w:r>
        <w:rPr>
          <w:rFonts w:hint="eastAsia"/>
        </w:rPr>
        <w:t>:</w:t>
      </w:r>
      <w:r w:rsidRPr="006F5E7F">
        <w:t xml:space="preserve"> http://</w:t>
      </w:r>
      <w:r w:rsidR="00BB026A" w:rsidRPr="00BB026A">
        <w:t xml:space="preserve"> 192.168.205.129</w:t>
      </w:r>
      <w:r w:rsidRPr="006F5E7F">
        <w:t>:15672/</w:t>
      </w:r>
    </w:p>
    <w:p w14:paraId="0EC39131" w14:textId="664C19CF" w:rsidR="001B7085" w:rsidRDefault="001B7085" w:rsidP="001B7085">
      <w:pPr>
        <w:pStyle w:val="3"/>
        <w:ind w:firstLine="420"/>
      </w:pPr>
      <w:r>
        <w:rPr>
          <w:rFonts w:hint="eastAsia"/>
        </w:rPr>
        <w:t>修改</w:t>
      </w:r>
      <w:proofErr w:type="spellStart"/>
      <w:r>
        <w:rPr>
          <w:rFonts w:hint="eastAsia"/>
        </w:rPr>
        <w:t>erlangcookie</w:t>
      </w:r>
      <w:proofErr w:type="spellEnd"/>
    </w:p>
    <w:p w14:paraId="1086FE15" w14:textId="762B4BE0" w:rsidR="001B7085" w:rsidRPr="001B7085" w:rsidRDefault="001B7085" w:rsidP="001B7085">
      <w:pPr>
        <w:ind w:firstLineChars="95" w:firstLine="199"/>
      </w:pPr>
      <w:r>
        <w:rPr>
          <w:rFonts w:hint="eastAsia"/>
        </w:rPr>
        <w:t xml:space="preserve"> </w:t>
      </w:r>
      <w:r>
        <w:t xml:space="preserve"> </w:t>
      </w:r>
      <w:r>
        <w:rPr>
          <w:rFonts w:hint="eastAsia"/>
        </w:rPr>
        <w:t>将一台机器的</w:t>
      </w:r>
      <w:proofErr w:type="spellStart"/>
      <w:r>
        <w:rPr>
          <w:rFonts w:hint="eastAsia"/>
        </w:rPr>
        <w:t>erlangcookie</w:t>
      </w:r>
      <w:proofErr w:type="spellEnd"/>
      <w:r>
        <w:t xml:space="preserve"> </w:t>
      </w:r>
      <w:r>
        <w:rPr>
          <w:rFonts w:hint="eastAsia"/>
        </w:rPr>
        <w:t>覆盖其他的两台</w:t>
      </w:r>
    </w:p>
    <w:p w14:paraId="7A4CB389" w14:textId="77777777" w:rsidR="001B7085" w:rsidRDefault="001B7085" w:rsidP="001B7085">
      <w:pPr>
        <w:ind w:firstLine="420"/>
      </w:pPr>
      <w:proofErr w:type="spellStart"/>
      <w:r>
        <w:t>chmod</w:t>
      </w:r>
      <w:proofErr w:type="spellEnd"/>
      <w:r>
        <w:t xml:space="preserve"> 777 /var/lib/</w:t>
      </w:r>
      <w:proofErr w:type="spellStart"/>
      <w:r>
        <w:t>rabbitmq</w:t>
      </w:r>
      <w:proofErr w:type="spellEnd"/>
      <w:proofErr w:type="gramStart"/>
      <w:r>
        <w:t>/.</w:t>
      </w:r>
      <w:proofErr w:type="spellStart"/>
      <w:r>
        <w:t>erlang</w:t>
      </w:r>
      <w:proofErr w:type="gramEnd"/>
      <w:r>
        <w:t>.cookie</w:t>
      </w:r>
      <w:proofErr w:type="spellEnd"/>
    </w:p>
    <w:p w14:paraId="520E12A8" w14:textId="04D207AC" w:rsidR="001B7085" w:rsidRDefault="001B7085" w:rsidP="001B7085">
      <w:pPr>
        <w:ind w:firstLine="420"/>
      </w:pPr>
      <w:proofErr w:type="spellStart"/>
      <w:r>
        <w:t>scp</w:t>
      </w:r>
      <w:proofErr w:type="spellEnd"/>
      <w:r>
        <w:t xml:space="preserve"> /var/lib/</w:t>
      </w:r>
      <w:proofErr w:type="spellStart"/>
      <w:r>
        <w:t>rabbitmq</w:t>
      </w:r>
      <w:proofErr w:type="spellEnd"/>
      <w:proofErr w:type="gramStart"/>
      <w:r>
        <w:t>/.</w:t>
      </w:r>
      <w:proofErr w:type="spellStart"/>
      <w:r>
        <w:t>erlang</w:t>
      </w:r>
      <w:proofErr w:type="gramEnd"/>
      <w:r>
        <w:t>.cookie</w:t>
      </w:r>
      <w:proofErr w:type="spellEnd"/>
      <w:r>
        <w:t xml:space="preserve"> </w:t>
      </w:r>
      <w:hyperlink r:id="rId59" w:history="1">
        <w:r w:rsidR="001C079F" w:rsidRPr="00003EBD">
          <w:rPr>
            <w:rStyle w:val="a9"/>
          </w:rPr>
          <w:t>root@mq02:/var/lib/rabbitmq/.erlang.cookie</w:t>
        </w:r>
      </w:hyperlink>
    </w:p>
    <w:p w14:paraId="1437C154" w14:textId="2135696D" w:rsidR="001C079F" w:rsidRDefault="001C079F" w:rsidP="001B7085">
      <w:pPr>
        <w:ind w:firstLine="420"/>
      </w:pPr>
      <w:r>
        <w:rPr>
          <w:rFonts w:hint="eastAsia"/>
        </w:rPr>
        <w:t>改回文件权限</w:t>
      </w:r>
    </w:p>
    <w:p w14:paraId="1EB965CE" w14:textId="531AAD87" w:rsidR="001C079F" w:rsidRDefault="001C079F" w:rsidP="001C079F">
      <w:pPr>
        <w:ind w:firstLine="420"/>
      </w:pPr>
      <w:proofErr w:type="spellStart"/>
      <w:r>
        <w:t>chmod</w:t>
      </w:r>
      <w:proofErr w:type="spellEnd"/>
      <w:r>
        <w:t xml:space="preserve"> 400 /var/lib/</w:t>
      </w:r>
      <w:proofErr w:type="spellStart"/>
      <w:r>
        <w:t>rabbitmq</w:t>
      </w:r>
      <w:proofErr w:type="spellEnd"/>
      <w:proofErr w:type="gramStart"/>
      <w:r>
        <w:t>/.</w:t>
      </w:r>
      <w:proofErr w:type="spellStart"/>
      <w:r>
        <w:t>erlang</w:t>
      </w:r>
      <w:proofErr w:type="gramEnd"/>
      <w:r>
        <w:t>.cookie</w:t>
      </w:r>
      <w:proofErr w:type="spellEnd"/>
    </w:p>
    <w:p w14:paraId="15B06406" w14:textId="52B74557" w:rsidR="001C079F" w:rsidRDefault="001C079F" w:rsidP="001C079F">
      <w:pPr>
        <w:pStyle w:val="3"/>
        <w:ind w:firstLine="420"/>
      </w:pPr>
      <w:r>
        <w:rPr>
          <w:rFonts w:hint="eastAsia"/>
        </w:rPr>
        <w:t>启动</w:t>
      </w:r>
    </w:p>
    <w:p w14:paraId="5BEBEA41" w14:textId="027629D4" w:rsidR="001C079F" w:rsidRDefault="001C079F" w:rsidP="001C079F">
      <w:pPr>
        <w:ind w:firstLine="420"/>
      </w:pPr>
      <w:r>
        <w:rPr>
          <w:rFonts w:hint="eastAsia"/>
        </w:rPr>
        <w:t>启动</w:t>
      </w:r>
      <w:proofErr w:type="spellStart"/>
      <w:r>
        <w:rPr>
          <w:rFonts w:hint="eastAsia"/>
        </w:rPr>
        <w:t>rabbitmq</w:t>
      </w:r>
      <w:proofErr w:type="spellEnd"/>
      <w:r>
        <w:t>:</w:t>
      </w:r>
    </w:p>
    <w:p w14:paraId="0A2F5853" w14:textId="2BFE5675" w:rsidR="001C079F" w:rsidRDefault="001C079F" w:rsidP="001C079F">
      <w:pPr>
        <w:ind w:firstLine="420"/>
      </w:pPr>
      <w:r>
        <w:tab/>
      </w:r>
      <w:proofErr w:type="spellStart"/>
      <w:r w:rsidRPr="001C079F">
        <w:t>sudo</w:t>
      </w:r>
      <w:proofErr w:type="spellEnd"/>
      <w:r w:rsidRPr="001C079F">
        <w:t xml:space="preserve"> </w:t>
      </w:r>
      <w:proofErr w:type="spellStart"/>
      <w:r w:rsidRPr="001C079F">
        <w:t>rabbitmq</w:t>
      </w:r>
      <w:proofErr w:type="spellEnd"/>
      <w:r w:rsidRPr="001C079F">
        <w:t>-server start</w:t>
      </w:r>
    </w:p>
    <w:p w14:paraId="57478BE3" w14:textId="4C590DE9" w:rsidR="001C079F" w:rsidRDefault="001C079F" w:rsidP="001C079F">
      <w:pPr>
        <w:ind w:firstLine="420"/>
      </w:pPr>
      <w:r>
        <w:rPr>
          <w:rFonts w:hint="eastAsia"/>
        </w:rPr>
        <w:t>停掉</w:t>
      </w:r>
      <w:r>
        <w:rPr>
          <w:rFonts w:hint="eastAsia"/>
        </w:rPr>
        <w:t>:</w:t>
      </w:r>
    </w:p>
    <w:p w14:paraId="0F7786C7" w14:textId="1BE20D40" w:rsidR="001C079F" w:rsidRDefault="001C079F" w:rsidP="001C079F">
      <w:pPr>
        <w:ind w:firstLine="420"/>
      </w:pPr>
      <w:r>
        <w:tab/>
      </w:r>
      <w:proofErr w:type="spellStart"/>
      <w:r>
        <w:t>rabbitmqctl</w:t>
      </w:r>
      <w:proofErr w:type="spellEnd"/>
      <w:r>
        <w:t xml:space="preserve"> </w:t>
      </w:r>
      <w:proofErr w:type="spellStart"/>
      <w:r>
        <w:t>stop_app</w:t>
      </w:r>
      <w:proofErr w:type="spellEnd"/>
    </w:p>
    <w:p w14:paraId="703D418E" w14:textId="1DE2CC8C" w:rsidR="001C079F" w:rsidRDefault="001C079F" w:rsidP="001C079F">
      <w:pPr>
        <w:pStyle w:val="3"/>
        <w:ind w:firstLine="420"/>
      </w:pPr>
      <w:r>
        <w:rPr>
          <w:rFonts w:hint="eastAsia"/>
        </w:rPr>
        <w:lastRenderedPageBreak/>
        <w:t>集群命令</w:t>
      </w:r>
    </w:p>
    <w:p w14:paraId="20CDDD85" w14:textId="50FB60C1" w:rsidR="001C079F" w:rsidRPr="001C079F" w:rsidRDefault="001C079F" w:rsidP="008D071A">
      <w:pPr>
        <w:ind w:firstLineChars="0" w:firstLine="0"/>
      </w:pPr>
    </w:p>
    <w:p w14:paraId="1E1CF3AB" w14:textId="3590FD8C" w:rsidR="001C079F" w:rsidRDefault="001C079F" w:rsidP="001C079F">
      <w:pPr>
        <w:ind w:firstLine="420"/>
      </w:pPr>
      <w:r>
        <w:t>Mq</w:t>
      </w:r>
      <w:proofErr w:type="gramStart"/>
      <w:r>
        <w:t>02</w:t>
      </w:r>
      <w:r>
        <w:rPr>
          <w:rFonts w:hint="eastAsia"/>
        </w:rPr>
        <w:t>:rabbitmqctl</w:t>
      </w:r>
      <w:proofErr w:type="gramEnd"/>
      <w:r>
        <w:t xml:space="preserve"> </w:t>
      </w:r>
      <w:proofErr w:type="spellStart"/>
      <w:r>
        <w:t>join_cluster</w:t>
      </w:r>
      <w:proofErr w:type="spellEnd"/>
      <w:r>
        <w:t xml:space="preserve"> rabbit@mq01</w:t>
      </w:r>
    </w:p>
    <w:p w14:paraId="165BAD71" w14:textId="561989C3" w:rsidR="004B2EAC" w:rsidRDefault="004B2EAC" w:rsidP="001C079F">
      <w:pPr>
        <w:ind w:firstLine="420"/>
      </w:pPr>
    </w:p>
    <w:p w14:paraId="2CC6E325" w14:textId="742CE9E9" w:rsidR="004B2EAC" w:rsidRDefault="004B2EAC" w:rsidP="004B2EAC">
      <w:pPr>
        <w:pStyle w:val="3"/>
        <w:ind w:firstLine="420"/>
      </w:pPr>
      <w:r>
        <w:rPr>
          <w:rFonts w:hint="eastAsia"/>
        </w:rPr>
        <w:t>设置镜像队列</w:t>
      </w:r>
    </w:p>
    <w:p w14:paraId="7A168FEB" w14:textId="6AB2D074" w:rsidR="004B2EAC" w:rsidRDefault="004B2EAC" w:rsidP="004B2EAC">
      <w:pPr>
        <w:ind w:firstLine="420"/>
      </w:pPr>
      <w:r>
        <w:rPr>
          <w:rFonts w:hint="eastAsia"/>
        </w:rPr>
        <w:t>镜像队列配置</w:t>
      </w:r>
    </w:p>
    <w:p w14:paraId="68F3E54E" w14:textId="77777777" w:rsidR="004B2EAC" w:rsidRPr="004B2EAC" w:rsidRDefault="004B2EAC" w:rsidP="004B2EAC">
      <w:pPr>
        <w:ind w:firstLine="420"/>
      </w:pPr>
    </w:p>
    <w:p w14:paraId="3D3BE43E" w14:textId="06E7429C" w:rsidR="00AD312A" w:rsidRDefault="00AD312A" w:rsidP="00AD312A">
      <w:pPr>
        <w:pStyle w:val="10"/>
      </w:pPr>
      <w:proofErr w:type="spellStart"/>
      <w:r>
        <w:t>Rabbmq</w:t>
      </w:r>
      <w:proofErr w:type="spellEnd"/>
      <w:r>
        <w:rPr>
          <w:rFonts w:hint="eastAsia"/>
        </w:rPr>
        <w:t>集群</w:t>
      </w:r>
      <w:r>
        <w:t>(docker)</w:t>
      </w:r>
    </w:p>
    <w:p w14:paraId="70F30E39" w14:textId="4ADF6ADB" w:rsidR="00AD312A" w:rsidRDefault="009D3580" w:rsidP="009D3580">
      <w:pPr>
        <w:pStyle w:val="2"/>
      </w:pPr>
      <w:r>
        <w:rPr>
          <w:rFonts w:hint="eastAsia"/>
        </w:rPr>
        <w:t>引入</w:t>
      </w:r>
    </w:p>
    <w:p w14:paraId="78132766" w14:textId="1C1EDEA2" w:rsidR="009D3580" w:rsidRDefault="009D3580" w:rsidP="009D3580">
      <w:pPr>
        <w:ind w:firstLine="420"/>
      </w:pPr>
      <w:r>
        <w:rPr>
          <w:noProof/>
        </w:rPr>
        <w:drawing>
          <wp:inline distT="0" distB="0" distL="0" distR="0" wp14:anchorId="61E6E369" wp14:editId="1660D6D8">
            <wp:extent cx="5274310" cy="25927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92705"/>
                    </a:xfrm>
                    <a:prstGeom prst="rect">
                      <a:avLst/>
                    </a:prstGeom>
                  </pic:spPr>
                </pic:pic>
              </a:graphicData>
            </a:graphic>
          </wp:inline>
        </w:drawing>
      </w:r>
    </w:p>
    <w:p w14:paraId="674FAF3C" w14:textId="60E11297" w:rsidR="009D3580" w:rsidRDefault="009D3580" w:rsidP="009D3580">
      <w:pPr>
        <w:ind w:firstLine="420"/>
      </w:pPr>
      <w:r>
        <w:t xml:space="preserve"> </w:t>
      </w:r>
      <w:r>
        <w:rPr>
          <w:rFonts w:hint="eastAsia"/>
        </w:rPr>
        <w:t>如果一台机器</w:t>
      </w:r>
      <w:proofErr w:type="gramStart"/>
      <w:r>
        <w:rPr>
          <w:rFonts w:hint="eastAsia"/>
        </w:rPr>
        <w:t>宕</w:t>
      </w:r>
      <w:proofErr w:type="gramEnd"/>
      <w:r>
        <w:rPr>
          <w:rFonts w:hint="eastAsia"/>
        </w:rPr>
        <w:t>机</w:t>
      </w:r>
      <w:proofErr w:type="gramStart"/>
      <w:r>
        <w:rPr>
          <w:rFonts w:hint="eastAsia"/>
        </w:rPr>
        <w:t>之之后</w:t>
      </w:r>
      <w:proofErr w:type="gramEnd"/>
      <w:r>
        <w:rPr>
          <w:rFonts w:hint="eastAsia"/>
        </w:rPr>
        <w:t>需要手动的去做修复。</w:t>
      </w:r>
    </w:p>
    <w:p w14:paraId="7A4D7606" w14:textId="40362A1D" w:rsidR="009D3580" w:rsidRDefault="009D3580" w:rsidP="009D3580">
      <w:pPr>
        <w:ind w:left="420" w:firstLine="420"/>
      </w:pPr>
      <w:r>
        <w:rPr>
          <w:rFonts w:hint="eastAsia"/>
        </w:rPr>
        <w:t>在传统以</w:t>
      </w:r>
      <w:proofErr w:type="gramStart"/>
      <w:r>
        <w:rPr>
          <w:rFonts w:hint="eastAsia"/>
        </w:rPr>
        <w:t>物理机</w:t>
      </w:r>
      <w:proofErr w:type="gramEnd"/>
      <w:r>
        <w:t>/</w:t>
      </w:r>
      <w:r>
        <w:t>虚拟机为基础的架构中</w:t>
      </w:r>
      <w:r>
        <w:t>,</w:t>
      </w:r>
      <w:r>
        <w:t>服务</w:t>
      </w:r>
      <w:proofErr w:type="gramStart"/>
      <w:r>
        <w:t>宕机往往</w:t>
      </w:r>
      <w:proofErr w:type="gramEnd"/>
      <w:r>
        <w:t>需要</w:t>
      </w:r>
      <w:r>
        <w:rPr>
          <w:rFonts w:hint="eastAsia"/>
        </w:rPr>
        <w:t>人工处理</w:t>
      </w:r>
    </w:p>
    <w:p w14:paraId="3C9E1EFE" w14:textId="78FA7C17" w:rsidR="009D3580" w:rsidRDefault="009D3580" w:rsidP="009D3580">
      <w:pPr>
        <w:ind w:left="420" w:firstLine="420"/>
      </w:pPr>
      <w:r>
        <w:rPr>
          <w:rFonts w:hint="eastAsia"/>
        </w:rPr>
        <w:t>随着容器技术的发展</w:t>
      </w:r>
      <w:r>
        <w:t>,</w:t>
      </w:r>
      <w:r>
        <w:t>容器编排框架可以很好的解决高可用问</w:t>
      </w:r>
      <w:r>
        <w:rPr>
          <w:rFonts w:hint="eastAsia"/>
        </w:rPr>
        <w:t>题</w:t>
      </w:r>
    </w:p>
    <w:p w14:paraId="35931016" w14:textId="6D8BCC5B" w:rsidR="009D3580" w:rsidRDefault="009D3580" w:rsidP="009D3580">
      <w:pPr>
        <w:ind w:left="420" w:firstLine="420"/>
      </w:pPr>
      <w:r>
        <w:t>K8S</w:t>
      </w:r>
      <w:r>
        <w:t>已经成为容器编排的事实标准</w:t>
      </w:r>
      <w:r>
        <w:t>,</w:t>
      </w:r>
      <w:r>
        <w:t>能够承载</w:t>
      </w:r>
      <w:r>
        <w:t>RabbitMQ</w:t>
      </w:r>
      <w:r>
        <w:t>集群</w:t>
      </w:r>
    </w:p>
    <w:p w14:paraId="272B9EE5" w14:textId="4F7B76F4" w:rsidR="000372D4" w:rsidRDefault="000372D4" w:rsidP="009D3580">
      <w:pPr>
        <w:ind w:left="420" w:firstLine="420"/>
      </w:pPr>
    </w:p>
    <w:p w14:paraId="4E8F5E95" w14:textId="79BA7FB9" w:rsidR="000372D4" w:rsidRDefault="000372D4" w:rsidP="000372D4">
      <w:pPr>
        <w:pStyle w:val="2"/>
      </w:pPr>
      <w:r>
        <w:t>Docker</w:t>
      </w:r>
      <w:r>
        <w:rPr>
          <w:rFonts w:hint="eastAsia"/>
        </w:rPr>
        <w:t>部署集群</w:t>
      </w:r>
      <w:r w:rsidR="00C41800">
        <w:rPr>
          <w:rFonts w:hint="eastAsia"/>
        </w:rPr>
        <w:t>(</w:t>
      </w:r>
      <w:r w:rsidR="00C41800">
        <w:rPr>
          <w:rFonts w:hint="eastAsia"/>
        </w:rPr>
        <w:t>伪集群</w:t>
      </w:r>
      <w:r w:rsidR="00C41800">
        <w:t>)</w:t>
      </w:r>
    </w:p>
    <w:p w14:paraId="6C4F7E0F" w14:textId="35AE267A" w:rsidR="000372D4" w:rsidRDefault="000372D4" w:rsidP="000372D4">
      <w:pPr>
        <w:pStyle w:val="3"/>
        <w:ind w:firstLine="420"/>
      </w:pPr>
      <w:r>
        <w:rPr>
          <w:rFonts w:hint="eastAsia"/>
        </w:rPr>
        <w:t>安装</w:t>
      </w:r>
      <w:r>
        <w:rPr>
          <w:rFonts w:hint="eastAsia"/>
        </w:rPr>
        <w:t>docker</w:t>
      </w:r>
    </w:p>
    <w:p w14:paraId="7506E751" w14:textId="67AE842D" w:rsidR="000372D4" w:rsidRDefault="000372D4" w:rsidP="000372D4">
      <w:pPr>
        <w:ind w:firstLine="420"/>
      </w:pPr>
      <w:r>
        <w:rPr>
          <w:rFonts w:hint="eastAsia"/>
        </w:rPr>
        <w:t>依赖包</w:t>
      </w:r>
      <w:r>
        <w:rPr>
          <w:rFonts w:hint="eastAsia"/>
        </w:rPr>
        <w:t>:</w:t>
      </w:r>
      <w:proofErr w:type="spellStart"/>
      <w:r w:rsidRPr="000372D4">
        <w:t>sudo</w:t>
      </w:r>
      <w:proofErr w:type="spellEnd"/>
      <w:r w:rsidRPr="000372D4">
        <w:t xml:space="preserve"> yum install yum-utils device-mapper-persistent-data lvm2 -y</w:t>
      </w:r>
    </w:p>
    <w:p w14:paraId="2D11B074" w14:textId="796F65E7" w:rsidR="000372D4" w:rsidRDefault="000372D4" w:rsidP="000372D4">
      <w:pPr>
        <w:ind w:firstLine="420"/>
      </w:pPr>
      <w:r>
        <w:rPr>
          <w:rFonts w:hint="eastAsia"/>
        </w:rPr>
        <w:t>添加仓库</w:t>
      </w:r>
      <w:r>
        <w:t>:</w:t>
      </w:r>
      <w:proofErr w:type="spellStart"/>
      <w:r>
        <w:t>sudo</w:t>
      </w:r>
      <w:proofErr w:type="spellEnd"/>
      <w:r>
        <w:t xml:space="preserve"> yum-config-manager --add-repo </w:t>
      </w:r>
      <w:hyperlink r:id="rId61" w:history="1">
        <w:r w:rsidRPr="00003EBD">
          <w:rPr>
            <w:rStyle w:val="a9"/>
          </w:rPr>
          <w:t>https://download.docker.com/linux/centos/docker-ce.repo</w:t>
        </w:r>
      </w:hyperlink>
    </w:p>
    <w:p w14:paraId="6A5F9915" w14:textId="4CC4D8A5" w:rsidR="000372D4" w:rsidRDefault="000372D4" w:rsidP="000372D4">
      <w:pPr>
        <w:ind w:firstLineChars="95" w:firstLine="199"/>
      </w:pPr>
      <w:r>
        <w:rPr>
          <w:rFonts w:hint="eastAsia"/>
        </w:rPr>
        <w:t>安装</w:t>
      </w:r>
      <w:proofErr w:type="spellStart"/>
      <w:r>
        <w:rPr>
          <w:rFonts w:hint="eastAsia"/>
        </w:rPr>
        <w:t>docker</w:t>
      </w:r>
      <w:r>
        <w:t>:sudo</w:t>
      </w:r>
      <w:proofErr w:type="spellEnd"/>
      <w:r>
        <w:t xml:space="preserve"> yum install docker-</w:t>
      </w:r>
      <w:proofErr w:type="spellStart"/>
      <w:r>
        <w:t>ce</w:t>
      </w:r>
      <w:proofErr w:type="spellEnd"/>
    </w:p>
    <w:p w14:paraId="1D0BEEAD" w14:textId="2E1168C3" w:rsidR="000372D4" w:rsidRDefault="000372D4" w:rsidP="000372D4">
      <w:pPr>
        <w:pStyle w:val="3"/>
        <w:ind w:firstLine="420"/>
      </w:pPr>
      <w:r>
        <w:lastRenderedPageBreak/>
        <w:t>Docker</w:t>
      </w:r>
      <w:r>
        <w:rPr>
          <w:rFonts w:hint="eastAsia"/>
        </w:rPr>
        <w:t>命令</w:t>
      </w:r>
    </w:p>
    <w:p w14:paraId="57E0E2FB" w14:textId="7E00416F" w:rsidR="000372D4" w:rsidRDefault="000372D4" w:rsidP="000372D4">
      <w:pPr>
        <w:ind w:left="420" w:firstLineChars="0" w:firstLine="0"/>
      </w:pPr>
      <w:r>
        <w:rPr>
          <w:rFonts w:hint="eastAsia"/>
        </w:rPr>
        <w:t>开启启动</w:t>
      </w:r>
      <w:proofErr w:type="spellStart"/>
      <w:r>
        <w:rPr>
          <w:rFonts w:hint="eastAsia"/>
        </w:rPr>
        <w:t>docker</w:t>
      </w:r>
      <w:r>
        <w:t>:systemctl</w:t>
      </w:r>
      <w:proofErr w:type="spellEnd"/>
      <w:r>
        <w:t xml:space="preserve"> enable docker</w:t>
      </w:r>
    </w:p>
    <w:p w14:paraId="519DF795" w14:textId="4493A4FB" w:rsidR="000372D4" w:rsidRDefault="000372D4" w:rsidP="000372D4">
      <w:pPr>
        <w:ind w:left="420" w:firstLineChars="0" w:firstLine="0"/>
      </w:pPr>
      <w:r>
        <w:rPr>
          <w:rFonts w:hint="eastAsia"/>
        </w:rPr>
        <w:t>启动</w:t>
      </w:r>
      <w:proofErr w:type="spellStart"/>
      <w:r>
        <w:rPr>
          <w:rFonts w:hint="eastAsia"/>
        </w:rPr>
        <w:t>docker</w:t>
      </w:r>
      <w:r>
        <w:t>:systemctl</w:t>
      </w:r>
      <w:proofErr w:type="spellEnd"/>
      <w:r>
        <w:t xml:space="preserve"> start docker</w:t>
      </w:r>
    </w:p>
    <w:p w14:paraId="6F2D1031" w14:textId="5902C967" w:rsidR="000372D4" w:rsidRDefault="000372D4" w:rsidP="000372D4">
      <w:pPr>
        <w:ind w:left="420" w:firstLineChars="0" w:firstLine="0"/>
      </w:pPr>
      <w:r>
        <w:rPr>
          <w:rFonts w:hint="eastAsia"/>
        </w:rPr>
        <w:t>查看版本</w:t>
      </w:r>
      <w:r>
        <w:t>:</w:t>
      </w:r>
      <w:r w:rsidRPr="000372D4">
        <w:t xml:space="preserve"> docker -v</w:t>
      </w:r>
    </w:p>
    <w:p w14:paraId="71CA2D1D" w14:textId="5BC17299" w:rsidR="000372D4" w:rsidRDefault="000372D4" w:rsidP="000372D4">
      <w:pPr>
        <w:pStyle w:val="3"/>
        <w:ind w:firstLine="420"/>
      </w:pPr>
      <w:r>
        <w:rPr>
          <w:rFonts w:hint="eastAsia"/>
        </w:rPr>
        <w:t>启动</w:t>
      </w:r>
      <w:proofErr w:type="spellStart"/>
      <w:r>
        <w:rPr>
          <w:rFonts w:hint="eastAsia"/>
        </w:rPr>
        <w:t>rabbitmq</w:t>
      </w:r>
      <w:proofErr w:type="spellEnd"/>
    </w:p>
    <w:p w14:paraId="27564E7F" w14:textId="2699B657" w:rsidR="000372D4" w:rsidRDefault="00D515A8" w:rsidP="000372D4">
      <w:pPr>
        <w:ind w:firstLine="420"/>
      </w:pPr>
      <w:r>
        <w:rPr>
          <w:rFonts w:hint="eastAsia"/>
        </w:rPr>
        <w:t>创建实例</w:t>
      </w:r>
      <w:r>
        <w:rPr>
          <w:rFonts w:hint="eastAsia"/>
        </w:rPr>
        <w:t>:</w:t>
      </w:r>
      <w:r w:rsidR="006E09B2" w:rsidRPr="006E09B2">
        <w:t xml:space="preserve"> docker run -d --rm --name </w:t>
      </w:r>
      <w:proofErr w:type="spellStart"/>
      <w:r w:rsidR="006E09B2" w:rsidRPr="006E09B2">
        <w:t>rabbitmq</w:t>
      </w:r>
      <w:proofErr w:type="spellEnd"/>
      <w:r w:rsidR="006E09B2" w:rsidRPr="006E09B2">
        <w:t xml:space="preserve"> -p 5672:5672 -p15672:15672 rabbitmq:3-management</w:t>
      </w:r>
    </w:p>
    <w:p w14:paraId="71F4FBAC" w14:textId="290C5EC0" w:rsidR="00AA59E6" w:rsidRDefault="00AA59E6" w:rsidP="00AA59E6">
      <w:pPr>
        <w:pStyle w:val="3"/>
        <w:ind w:firstLine="420"/>
      </w:pPr>
      <w:r>
        <w:t>D</w:t>
      </w:r>
      <w:r>
        <w:rPr>
          <w:rFonts w:hint="eastAsia"/>
        </w:rPr>
        <w:t>ocker-</w:t>
      </w:r>
      <w:proofErr w:type="spellStart"/>
      <w:r>
        <w:rPr>
          <w:rFonts w:hint="eastAsia"/>
        </w:rPr>
        <w:t>compo</w:t>
      </w:r>
      <w:r>
        <w:t>se.yml</w:t>
      </w:r>
      <w:proofErr w:type="spellEnd"/>
    </w:p>
    <w:p w14:paraId="259CB904" w14:textId="5CE19FDF" w:rsidR="00AA59E6" w:rsidRDefault="008720DD" w:rsidP="008720DD">
      <w:pPr>
        <w:ind w:firstLine="420"/>
      </w:pPr>
      <w:r>
        <w:rPr>
          <w:rFonts w:hint="eastAsia"/>
        </w:rPr>
        <w:t>1</w:t>
      </w:r>
      <w:r>
        <w:rPr>
          <w:rFonts w:hint="eastAsia"/>
        </w:rPr>
        <w:t>、</w:t>
      </w:r>
      <w:r w:rsidR="00AA59E6">
        <w:rPr>
          <w:rFonts w:hint="eastAsia"/>
        </w:rPr>
        <w:t>添加</w:t>
      </w:r>
      <w:r w:rsidR="00AA59E6">
        <w:t>EPEL</w:t>
      </w:r>
      <w:r w:rsidR="00AA59E6">
        <w:t>源</w:t>
      </w:r>
      <w:r w:rsidR="00AA59E6">
        <w:rPr>
          <w:rFonts w:hint="eastAsia"/>
        </w:rPr>
        <w:t>在</w:t>
      </w:r>
      <w:r w:rsidR="00AA59E6">
        <w:t>Shell</w:t>
      </w:r>
      <w:r w:rsidR="00AA59E6">
        <w:t>中运行以下命令，安装</w:t>
      </w:r>
      <w:r w:rsidR="00AA59E6">
        <w:t>EPEL</w:t>
      </w:r>
      <w:r w:rsidR="00AA59E6">
        <w:t>源：</w:t>
      </w:r>
    </w:p>
    <w:p w14:paraId="08728EBF" w14:textId="77777777" w:rsidR="00AA59E6" w:rsidRDefault="00AA59E6" w:rsidP="00D75AD3">
      <w:pPr>
        <w:ind w:left="420" w:firstLine="420"/>
      </w:pPr>
      <w:r>
        <w:t xml:space="preserve">yum install -y </w:t>
      </w:r>
      <w:proofErr w:type="spellStart"/>
      <w:r>
        <w:t>epel</w:t>
      </w:r>
      <w:proofErr w:type="spellEnd"/>
      <w:r>
        <w:t>-release</w:t>
      </w:r>
    </w:p>
    <w:p w14:paraId="4144020B" w14:textId="26049431" w:rsidR="00AA59E6" w:rsidRDefault="008720DD" w:rsidP="00D75AD3">
      <w:pPr>
        <w:ind w:firstLine="420"/>
      </w:pPr>
      <w:r>
        <w:rPr>
          <w:rFonts w:hint="eastAsia"/>
        </w:rPr>
        <w:t>2</w:t>
      </w:r>
      <w:r>
        <w:rPr>
          <w:rFonts w:hint="eastAsia"/>
        </w:rPr>
        <w:t>、</w:t>
      </w:r>
      <w:r w:rsidR="00AA59E6">
        <w:rPr>
          <w:rFonts w:hint="eastAsia"/>
        </w:rPr>
        <w:t>安装</w:t>
      </w:r>
      <w:r w:rsidR="00AA59E6">
        <w:t>python-pip</w:t>
      </w:r>
      <w:r w:rsidR="00AA59E6">
        <w:rPr>
          <w:rFonts w:hint="eastAsia"/>
        </w:rPr>
        <w:t>在</w:t>
      </w:r>
      <w:r w:rsidR="00AA59E6">
        <w:t>Shell</w:t>
      </w:r>
      <w:r w:rsidR="00AA59E6">
        <w:t>中运行以下命令，安装</w:t>
      </w:r>
      <w:r w:rsidR="00AA59E6">
        <w:t>Python-pip</w:t>
      </w:r>
      <w:r w:rsidR="00AA59E6">
        <w:t>软件包：</w:t>
      </w:r>
    </w:p>
    <w:p w14:paraId="0A47001B" w14:textId="77777777" w:rsidR="00AA59E6" w:rsidRDefault="00AA59E6" w:rsidP="00D75AD3">
      <w:pPr>
        <w:ind w:left="420" w:firstLine="420"/>
      </w:pPr>
      <w:r>
        <w:t>yum install -y python-pip</w:t>
      </w:r>
    </w:p>
    <w:p w14:paraId="60DBB757" w14:textId="77777777" w:rsidR="00AA59E6" w:rsidRDefault="00AA59E6" w:rsidP="00D75AD3">
      <w:pPr>
        <w:ind w:left="420" w:firstLine="420"/>
      </w:pPr>
      <w:r>
        <w:t>yum install -y python3-pip#python3</w:t>
      </w:r>
      <w:r>
        <w:t>安装</w:t>
      </w:r>
      <w:r>
        <w:t>pip3!!!</w:t>
      </w:r>
    </w:p>
    <w:p w14:paraId="19E5C9C8" w14:textId="482EF9CC" w:rsidR="00AA59E6" w:rsidRDefault="00E5654F" w:rsidP="00E5654F">
      <w:pPr>
        <w:ind w:firstLine="420"/>
      </w:pPr>
      <w:r>
        <w:rPr>
          <w:rFonts w:hint="eastAsia"/>
        </w:rPr>
        <w:t>3</w:t>
      </w:r>
      <w:r>
        <w:rPr>
          <w:rFonts w:hint="eastAsia"/>
        </w:rPr>
        <w:t>、</w:t>
      </w:r>
      <w:r w:rsidR="00AA59E6">
        <w:rPr>
          <w:rFonts w:hint="eastAsia"/>
        </w:rPr>
        <w:t>安装</w:t>
      </w:r>
      <w:r w:rsidR="00AA59E6">
        <w:t>docker-compose</w:t>
      </w:r>
      <w:r>
        <w:rPr>
          <w:rFonts w:hint="eastAsia"/>
        </w:rPr>
        <w:t>，</w:t>
      </w:r>
      <w:r w:rsidR="00AA59E6">
        <w:rPr>
          <w:rFonts w:hint="eastAsia"/>
        </w:rPr>
        <w:t>在</w:t>
      </w:r>
      <w:r w:rsidR="00AA59E6">
        <w:t>Shell</w:t>
      </w:r>
      <w:r w:rsidR="00AA59E6">
        <w:t>中运行以下命令，通过</w:t>
      </w:r>
      <w:r w:rsidR="00AA59E6">
        <w:t>pip</w:t>
      </w:r>
      <w:r w:rsidR="00AA59E6">
        <w:t>安装</w:t>
      </w:r>
      <w:r w:rsidR="00AA59E6">
        <w:t>docker-compose</w:t>
      </w:r>
      <w:r w:rsidR="00AA59E6">
        <w:t>：</w:t>
      </w:r>
    </w:p>
    <w:p w14:paraId="0FCBCEA2" w14:textId="3FF0640C" w:rsidR="00AA59E6" w:rsidRDefault="00AA59E6" w:rsidP="009778CE">
      <w:pPr>
        <w:ind w:left="420" w:firstLine="420"/>
      </w:pPr>
      <w:r>
        <w:t>pip3 install docker-compose --default-timeout=100</w:t>
      </w:r>
    </w:p>
    <w:p w14:paraId="070ACFDD" w14:textId="100F4BD4" w:rsidR="002C7B7D" w:rsidRDefault="002C7B7D" w:rsidP="00AA59E6">
      <w:pPr>
        <w:ind w:firstLine="420"/>
      </w:pPr>
      <w:r>
        <w:rPr>
          <w:rFonts w:hint="eastAsia"/>
        </w:rPr>
        <w:t>4</w:t>
      </w:r>
      <w:r>
        <w:rPr>
          <w:rFonts w:hint="eastAsia"/>
        </w:rPr>
        <w:t>、查看安装版</w:t>
      </w:r>
    </w:p>
    <w:p w14:paraId="753409B3" w14:textId="6710DF96" w:rsidR="002C7B7D" w:rsidRDefault="002C7B7D" w:rsidP="00D9717F">
      <w:pPr>
        <w:ind w:firstLine="420"/>
      </w:pPr>
      <w:r>
        <w:tab/>
      </w:r>
      <w:r>
        <w:rPr>
          <w:rFonts w:hint="eastAsia"/>
        </w:rPr>
        <w:t>docker-compose</w:t>
      </w:r>
      <w:r>
        <w:t xml:space="preserve"> </w:t>
      </w:r>
      <w:r>
        <w:rPr>
          <w:rFonts w:hint="eastAsia"/>
        </w:rPr>
        <w:t>version</w:t>
      </w:r>
    </w:p>
    <w:p w14:paraId="388E215D" w14:textId="3296A08E" w:rsidR="002C7B7D" w:rsidRDefault="002C7B7D" w:rsidP="002C7B7D">
      <w:pPr>
        <w:ind w:firstLineChars="0" w:firstLine="0"/>
      </w:pPr>
      <w:r>
        <w:tab/>
      </w:r>
      <w:r>
        <w:rPr>
          <w:rFonts w:hint="eastAsia"/>
        </w:rPr>
        <w:t>5</w:t>
      </w:r>
      <w:r>
        <w:rPr>
          <w:rFonts w:hint="eastAsia"/>
        </w:rPr>
        <w:t>、启动</w:t>
      </w:r>
    </w:p>
    <w:p w14:paraId="579A48C4" w14:textId="717E875A" w:rsidR="002C7B7D" w:rsidRDefault="002C7B7D" w:rsidP="002C7B7D">
      <w:pPr>
        <w:ind w:firstLineChars="0" w:firstLine="0"/>
      </w:pPr>
      <w:r>
        <w:tab/>
      </w:r>
      <w:r>
        <w:tab/>
        <w:t>d</w:t>
      </w:r>
      <w:r>
        <w:rPr>
          <w:rFonts w:hint="eastAsia"/>
        </w:rPr>
        <w:t>oc</w:t>
      </w:r>
      <w:r w:rsidR="00E306EF">
        <w:t>k</w:t>
      </w:r>
      <w:r>
        <w:rPr>
          <w:rFonts w:hint="eastAsia"/>
        </w:rPr>
        <w:t>er</w:t>
      </w:r>
      <w:r>
        <w:t>-compose</w:t>
      </w:r>
      <w:r w:rsidR="00E306EF">
        <w:t xml:space="preserve"> </w:t>
      </w:r>
      <w:r>
        <w:t>up -d</w:t>
      </w:r>
    </w:p>
    <w:p w14:paraId="13314E0B" w14:textId="6401A039" w:rsidR="002C7B7D" w:rsidRDefault="002C7B7D" w:rsidP="002C7B7D">
      <w:pPr>
        <w:ind w:firstLineChars="0" w:firstLine="0"/>
      </w:pPr>
      <w:r>
        <w:tab/>
        <w:t>6</w:t>
      </w:r>
      <w:r>
        <w:rPr>
          <w:rFonts w:hint="eastAsia"/>
        </w:rPr>
        <w:t>、查看</w:t>
      </w:r>
    </w:p>
    <w:p w14:paraId="2D6CA61E" w14:textId="670BF368" w:rsidR="002C7B7D" w:rsidRDefault="002C7B7D" w:rsidP="002C7B7D">
      <w:pPr>
        <w:ind w:firstLineChars="0" w:firstLine="0"/>
      </w:pPr>
      <w:r>
        <w:tab/>
      </w:r>
      <w:r>
        <w:tab/>
        <w:t xml:space="preserve">Docker </w:t>
      </w:r>
      <w:proofErr w:type="spellStart"/>
      <w:r>
        <w:t>p</w:t>
      </w:r>
      <w:r w:rsidR="00D70AFD">
        <w:rPr>
          <w:rFonts w:hint="eastAsia"/>
        </w:rPr>
        <w:t>s</w:t>
      </w:r>
      <w:proofErr w:type="spellEnd"/>
    </w:p>
    <w:p w14:paraId="0C9905F0" w14:textId="77777777" w:rsidR="00EC2205" w:rsidRDefault="00EC2205" w:rsidP="00D70AFD">
      <w:pPr>
        <w:pStyle w:val="3"/>
        <w:ind w:firstLine="420"/>
      </w:pPr>
      <w:r>
        <w:rPr>
          <w:rFonts w:hint="eastAsia"/>
        </w:rPr>
        <w:t>配置文件</w:t>
      </w:r>
    </w:p>
    <w:tbl>
      <w:tblPr>
        <w:tblStyle w:val="ab"/>
        <w:tblW w:w="0" w:type="auto"/>
        <w:tblLook w:val="04A0" w:firstRow="1" w:lastRow="0" w:firstColumn="1" w:lastColumn="0" w:noHBand="0" w:noVBand="1"/>
      </w:tblPr>
      <w:tblGrid>
        <w:gridCol w:w="8296"/>
      </w:tblGrid>
      <w:tr w:rsidR="00EC2205" w14:paraId="3D1B64F8" w14:textId="77777777" w:rsidTr="00EC2205">
        <w:tc>
          <w:tcPr>
            <w:tcW w:w="8296" w:type="dxa"/>
          </w:tcPr>
          <w:p w14:paraId="54AA98D6" w14:textId="77777777" w:rsidR="00B76CC5" w:rsidRDefault="00B76CC5" w:rsidP="00B76CC5">
            <w:pPr>
              <w:ind w:firstLineChars="0" w:firstLine="0"/>
            </w:pPr>
            <w:r>
              <w:t>version: "2.0"</w:t>
            </w:r>
          </w:p>
          <w:p w14:paraId="2FB62F45" w14:textId="77777777" w:rsidR="00B76CC5" w:rsidRDefault="00B76CC5" w:rsidP="00B76CC5">
            <w:pPr>
              <w:ind w:firstLine="420"/>
            </w:pPr>
            <w:r>
              <w:t>services:</w:t>
            </w:r>
          </w:p>
          <w:p w14:paraId="7B40489F" w14:textId="77777777" w:rsidR="00B76CC5" w:rsidRDefault="00B76CC5" w:rsidP="00B76CC5">
            <w:pPr>
              <w:ind w:firstLine="420"/>
            </w:pPr>
            <w:r>
              <w:t xml:space="preserve">    rabbit1:</w:t>
            </w:r>
          </w:p>
          <w:p w14:paraId="6C2F04CE" w14:textId="77777777" w:rsidR="00B76CC5" w:rsidRDefault="00B76CC5" w:rsidP="00B76CC5">
            <w:pPr>
              <w:ind w:firstLine="420"/>
            </w:pPr>
            <w:r>
              <w:t xml:space="preserve">        image: rabbitmq:3-management</w:t>
            </w:r>
          </w:p>
          <w:p w14:paraId="62D83537" w14:textId="77777777" w:rsidR="00B76CC5" w:rsidRDefault="00B76CC5" w:rsidP="00B76CC5">
            <w:pPr>
              <w:ind w:firstLine="420"/>
            </w:pPr>
            <w:r>
              <w:t xml:space="preserve">        hostname: rabbit1</w:t>
            </w:r>
          </w:p>
          <w:p w14:paraId="1B7E6BDB" w14:textId="77777777" w:rsidR="00B76CC5" w:rsidRDefault="00B76CC5" w:rsidP="00B76CC5">
            <w:pPr>
              <w:ind w:firstLine="420"/>
            </w:pPr>
            <w:r>
              <w:t xml:space="preserve">        ports:</w:t>
            </w:r>
          </w:p>
          <w:p w14:paraId="5BFC611C" w14:textId="77777777" w:rsidR="00B76CC5" w:rsidRDefault="00B76CC5" w:rsidP="00B76CC5">
            <w:pPr>
              <w:ind w:firstLine="420"/>
            </w:pPr>
            <w:r>
              <w:t xml:space="preserve">            - 5672:5672</w:t>
            </w:r>
          </w:p>
          <w:p w14:paraId="7C2663FB" w14:textId="77777777" w:rsidR="00B76CC5" w:rsidRDefault="00B76CC5" w:rsidP="00B76CC5">
            <w:pPr>
              <w:ind w:firstLine="420"/>
            </w:pPr>
            <w:r>
              <w:t xml:space="preserve">            - 15672:15672</w:t>
            </w:r>
          </w:p>
          <w:p w14:paraId="67D69B34" w14:textId="77777777" w:rsidR="00B76CC5" w:rsidRDefault="00B76CC5" w:rsidP="00B76CC5">
            <w:pPr>
              <w:ind w:firstLine="420"/>
            </w:pPr>
            <w:r>
              <w:t xml:space="preserve">        environment:</w:t>
            </w:r>
          </w:p>
          <w:p w14:paraId="2F0D0005" w14:textId="77777777" w:rsidR="00B76CC5" w:rsidRDefault="00B76CC5" w:rsidP="00B76CC5">
            <w:pPr>
              <w:ind w:firstLine="420"/>
            </w:pPr>
            <w:r>
              <w:t xml:space="preserve">            - RABBITMQ_DEFAULT_USER=root</w:t>
            </w:r>
          </w:p>
          <w:p w14:paraId="20C68966" w14:textId="77777777" w:rsidR="00B76CC5" w:rsidRDefault="00B76CC5" w:rsidP="00B76CC5">
            <w:pPr>
              <w:ind w:firstLine="420"/>
            </w:pPr>
            <w:r>
              <w:t xml:space="preserve">            - </w:t>
            </w:r>
            <w:proofErr w:type="spellStart"/>
            <w:r>
              <w:t>RABBITMQ_DEFAULT_pass</w:t>
            </w:r>
            <w:proofErr w:type="spellEnd"/>
            <w:r>
              <w:t>=123456</w:t>
            </w:r>
          </w:p>
          <w:p w14:paraId="7B91CFC3" w14:textId="77777777" w:rsidR="00B76CC5" w:rsidRDefault="00B76CC5" w:rsidP="00B76CC5">
            <w:pPr>
              <w:ind w:firstLine="420"/>
            </w:pPr>
            <w:r>
              <w:t xml:space="preserve">            - RABBITMQ_ERLANG_COOKIE='123456'</w:t>
            </w:r>
          </w:p>
          <w:p w14:paraId="23DC7782" w14:textId="77777777" w:rsidR="00B76CC5" w:rsidRDefault="00B76CC5" w:rsidP="00B76CC5">
            <w:pPr>
              <w:ind w:firstLine="420"/>
            </w:pPr>
            <w:r>
              <w:t xml:space="preserve">    rabbit2:</w:t>
            </w:r>
          </w:p>
          <w:p w14:paraId="5BE17FE1" w14:textId="77777777" w:rsidR="00B76CC5" w:rsidRDefault="00B76CC5" w:rsidP="00B76CC5">
            <w:pPr>
              <w:ind w:firstLine="420"/>
            </w:pPr>
            <w:r>
              <w:t xml:space="preserve">        image: rabbitmq:3-management</w:t>
            </w:r>
          </w:p>
          <w:p w14:paraId="74F3C9C7" w14:textId="77777777" w:rsidR="00B76CC5" w:rsidRDefault="00B76CC5" w:rsidP="00B76CC5">
            <w:pPr>
              <w:ind w:firstLine="420"/>
            </w:pPr>
            <w:r>
              <w:t xml:space="preserve">        hostname: rabbit2</w:t>
            </w:r>
          </w:p>
          <w:p w14:paraId="4790DED7" w14:textId="77777777" w:rsidR="00B76CC5" w:rsidRDefault="00B76CC5" w:rsidP="00B76CC5">
            <w:pPr>
              <w:ind w:firstLine="420"/>
            </w:pPr>
            <w:r>
              <w:t xml:space="preserve">        ports:</w:t>
            </w:r>
          </w:p>
          <w:p w14:paraId="1BC1A836" w14:textId="77777777" w:rsidR="00B76CC5" w:rsidRDefault="00B76CC5" w:rsidP="00B76CC5">
            <w:pPr>
              <w:ind w:firstLine="420"/>
            </w:pPr>
            <w:r>
              <w:lastRenderedPageBreak/>
              <w:t xml:space="preserve">            - 5673:5672</w:t>
            </w:r>
          </w:p>
          <w:p w14:paraId="6F5EEBBE" w14:textId="77777777" w:rsidR="00B76CC5" w:rsidRDefault="00B76CC5" w:rsidP="00B76CC5">
            <w:pPr>
              <w:ind w:firstLine="420"/>
            </w:pPr>
            <w:r>
              <w:t xml:space="preserve">        environment:</w:t>
            </w:r>
          </w:p>
          <w:p w14:paraId="2786C6D8" w14:textId="77777777" w:rsidR="00B76CC5" w:rsidRDefault="00B76CC5" w:rsidP="00B76CC5">
            <w:pPr>
              <w:ind w:firstLine="420"/>
            </w:pPr>
            <w:r>
              <w:t xml:space="preserve">            - RABBITMQ_ERLANG_COOKIE='123456'</w:t>
            </w:r>
          </w:p>
          <w:p w14:paraId="788718D1" w14:textId="77777777" w:rsidR="00B76CC5" w:rsidRDefault="00B76CC5" w:rsidP="00B76CC5">
            <w:pPr>
              <w:ind w:firstLine="420"/>
            </w:pPr>
            <w:r>
              <w:t xml:space="preserve">        links:</w:t>
            </w:r>
          </w:p>
          <w:p w14:paraId="71D00DA6" w14:textId="77777777" w:rsidR="00B76CC5" w:rsidRDefault="00B76CC5" w:rsidP="00B76CC5">
            <w:pPr>
              <w:ind w:firstLine="420"/>
            </w:pPr>
            <w:r>
              <w:t xml:space="preserve">            - rabbit1</w:t>
            </w:r>
          </w:p>
          <w:p w14:paraId="55A87FBB" w14:textId="77777777" w:rsidR="00B76CC5" w:rsidRDefault="00B76CC5" w:rsidP="00B76CC5">
            <w:pPr>
              <w:ind w:firstLine="420"/>
            </w:pPr>
            <w:r>
              <w:t xml:space="preserve">    rabbit3:</w:t>
            </w:r>
          </w:p>
          <w:p w14:paraId="3C390E76" w14:textId="77777777" w:rsidR="00B76CC5" w:rsidRDefault="00B76CC5" w:rsidP="00B76CC5">
            <w:pPr>
              <w:ind w:firstLine="420"/>
            </w:pPr>
            <w:r>
              <w:t xml:space="preserve">        image: rabbitmq:3-management</w:t>
            </w:r>
          </w:p>
          <w:p w14:paraId="73ECA36D" w14:textId="77777777" w:rsidR="00B76CC5" w:rsidRDefault="00B76CC5" w:rsidP="00B76CC5">
            <w:pPr>
              <w:ind w:firstLine="420"/>
            </w:pPr>
            <w:r>
              <w:t xml:space="preserve">        hostname: rabbit3</w:t>
            </w:r>
          </w:p>
          <w:p w14:paraId="58466F47" w14:textId="77777777" w:rsidR="00B76CC5" w:rsidRDefault="00B76CC5" w:rsidP="00B76CC5">
            <w:pPr>
              <w:ind w:firstLine="420"/>
            </w:pPr>
            <w:r>
              <w:t xml:space="preserve">        ports:</w:t>
            </w:r>
          </w:p>
          <w:p w14:paraId="2127D92D" w14:textId="77777777" w:rsidR="00B76CC5" w:rsidRDefault="00B76CC5" w:rsidP="00B76CC5">
            <w:pPr>
              <w:ind w:firstLine="420"/>
            </w:pPr>
            <w:r>
              <w:t xml:space="preserve">            - 5674:5672</w:t>
            </w:r>
          </w:p>
          <w:p w14:paraId="10C359C9" w14:textId="77777777" w:rsidR="00B76CC5" w:rsidRDefault="00B76CC5" w:rsidP="00B76CC5">
            <w:pPr>
              <w:ind w:firstLine="420"/>
            </w:pPr>
            <w:r>
              <w:t xml:space="preserve">        environment:</w:t>
            </w:r>
          </w:p>
          <w:p w14:paraId="31581D9B" w14:textId="77777777" w:rsidR="00B76CC5" w:rsidRDefault="00B76CC5" w:rsidP="00B76CC5">
            <w:pPr>
              <w:ind w:firstLine="420"/>
            </w:pPr>
            <w:r>
              <w:t xml:space="preserve">            - RABBITMQ_ERLANG_COOKIE='123456'</w:t>
            </w:r>
          </w:p>
          <w:p w14:paraId="1C7495E2" w14:textId="77777777" w:rsidR="00B76CC5" w:rsidRDefault="00B76CC5" w:rsidP="00B76CC5">
            <w:pPr>
              <w:ind w:firstLine="420"/>
            </w:pPr>
            <w:r>
              <w:t xml:space="preserve">        links:</w:t>
            </w:r>
          </w:p>
          <w:p w14:paraId="4F66FD97" w14:textId="3FA6B905" w:rsidR="00EC2205" w:rsidRDefault="00B76CC5" w:rsidP="00B76CC5">
            <w:pPr>
              <w:ind w:firstLine="420"/>
            </w:pPr>
            <w:r>
              <w:t xml:space="preserve">            - rabbit1</w:t>
            </w:r>
          </w:p>
        </w:tc>
      </w:tr>
    </w:tbl>
    <w:p w14:paraId="5085C5C1" w14:textId="1635ED72" w:rsidR="00D70AFD" w:rsidRDefault="00B76CC5" w:rsidP="00D70AFD">
      <w:pPr>
        <w:pStyle w:val="3"/>
        <w:ind w:firstLine="420"/>
      </w:pPr>
      <w:r>
        <w:rPr>
          <w:rFonts w:hint="eastAsia"/>
        </w:rPr>
        <w:lastRenderedPageBreak/>
        <w:t>配置集群</w:t>
      </w:r>
    </w:p>
    <w:p w14:paraId="76372AF2" w14:textId="03C379D5" w:rsidR="00B76CC5" w:rsidRDefault="00B76CC5" w:rsidP="00B76CC5">
      <w:pPr>
        <w:ind w:left="420" w:firstLineChars="0" w:firstLine="0"/>
      </w:pPr>
      <w:r>
        <w:rPr>
          <w:rFonts w:hint="eastAsia"/>
        </w:rPr>
        <w:t>启动</w:t>
      </w:r>
      <w:r>
        <w:t>:</w:t>
      </w:r>
      <w:r w:rsidRPr="00B76CC5">
        <w:t xml:space="preserve"> docker-compose up -d</w:t>
      </w:r>
    </w:p>
    <w:p w14:paraId="7D25A22A" w14:textId="3F5C98AB" w:rsidR="00B76CC5" w:rsidRDefault="00B76CC5" w:rsidP="00B76CC5">
      <w:pPr>
        <w:ind w:left="420" w:firstLineChars="0" w:firstLine="0"/>
      </w:pPr>
      <w:r>
        <w:rPr>
          <w:rFonts w:hint="eastAsia"/>
        </w:rPr>
        <w:t>查看</w:t>
      </w:r>
      <w:r>
        <w:t xml:space="preserve">:docker </w:t>
      </w:r>
      <w:proofErr w:type="spellStart"/>
      <w:r>
        <w:t>ps</w:t>
      </w:r>
      <w:proofErr w:type="spellEnd"/>
    </w:p>
    <w:p w14:paraId="5E59A512" w14:textId="301E9249" w:rsidR="00B76CC5" w:rsidRDefault="00B76CC5" w:rsidP="00B76CC5">
      <w:pPr>
        <w:ind w:left="420" w:firstLineChars="0" w:firstLine="0"/>
      </w:pPr>
      <w:r>
        <w:rPr>
          <w:noProof/>
        </w:rPr>
        <w:drawing>
          <wp:inline distT="0" distB="0" distL="0" distR="0" wp14:anchorId="1FDEBFD5" wp14:editId="3CB6DAE9">
            <wp:extent cx="5274310" cy="9436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43610"/>
                    </a:xfrm>
                    <a:prstGeom prst="rect">
                      <a:avLst/>
                    </a:prstGeom>
                  </pic:spPr>
                </pic:pic>
              </a:graphicData>
            </a:graphic>
          </wp:inline>
        </w:drawing>
      </w:r>
    </w:p>
    <w:p w14:paraId="7A0762B8" w14:textId="2ECD9F50" w:rsidR="00B22993" w:rsidRDefault="00B22993" w:rsidP="00B76CC5">
      <w:pPr>
        <w:ind w:firstLineChars="0" w:firstLine="420"/>
      </w:pPr>
      <w:r>
        <w:rPr>
          <w:rFonts w:hint="eastAsia"/>
        </w:rPr>
        <w:t>将</w:t>
      </w:r>
      <w:r>
        <w:rPr>
          <w:rFonts w:hint="eastAsia"/>
        </w:rPr>
        <w:t>2</w:t>
      </w:r>
      <w:r>
        <w:rPr>
          <w:rFonts w:hint="eastAsia"/>
        </w:rPr>
        <w:t>、</w:t>
      </w:r>
      <w:r>
        <w:rPr>
          <w:rFonts w:hint="eastAsia"/>
        </w:rPr>
        <w:t>3</w:t>
      </w:r>
      <w:r>
        <w:rPr>
          <w:rFonts w:hint="eastAsia"/>
        </w:rPr>
        <w:t>节点接入到</w:t>
      </w:r>
      <w:r>
        <w:rPr>
          <w:rFonts w:hint="eastAsia"/>
        </w:rPr>
        <w:t>1</w:t>
      </w:r>
      <w:r>
        <w:rPr>
          <w:rFonts w:hint="eastAsia"/>
        </w:rPr>
        <w:t>的就集群节点中。</w:t>
      </w:r>
    </w:p>
    <w:p w14:paraId="7FE102EA" w14:textId="7F3A48CA" w:rsidR="00B76CC5" w:rsidRPr="00B76CC5" w:rsidRDefault="00B76CC5" w:rsidP="00B22993">
      <w:pPr>
        <w:ind w:left="420" w:firstLineChars="0" w:firstLine="420"/>
      </w:pPr>
      <w:r>
        <w:rPr>
          <w:rFonts w:hint="eastAsia"/>
        </w:rPr>
        <w:t>进入容器</w:t>
      </w:r>
      <w:r>
        <w:t>:docker exec -</w:t>
      </w:r>
      <w:r>
        <w:rPr>
          <w:rFonts w:hint="eastAsia"/>
        </w:rPr>
        <w:t>it</w:t>
      </w:r>
      <w:r>
        <w:t xml:space="preserve"> </w:t>
      </w:r>
      <w:r w:rsidRPr="00B76CC5">
        <w:t>docker_rabbit2_1</w:t>
      </w:r>
      <w:r>
        <w:t xml:space="preserve"> bash’</w:t>
      </w:r>
    </w:p>
    <w:p w14:paraId="312BC63D" w14:textId="432BDFB1" w:rsidR="00EC2205" w:rsidRDefault="00B76CC5" w:rsidP="00B22993">
      <w:pPr>
        <w:ind w:left="420" w:firstLine="420"/>
      </w:pPr>
      <w:r>
        <w:rPr>
          <w:rFonts w:hint="eastAsia"/>
        </w:rPr>
        <w:t>停掉</w:t>
      </w:r>
      <w:proofErr w:type="spellStart"/>
      <w:r>
        <w:t>app:</w:t>
      </w:r>
      <w:r w:rsidRPr="00B76CC5">
        <w:t>rabbitmqctl</w:t>
      </w:r>
      <w:proofErr w:type="spellEnd"/>
      <w:r w:rsidRPr="00B76CC5">
        <w:t xml:space="preserve"> </w:t>
      </w:r>
      <w:proofErr w:type="spellStart"/>
      <w:r w:rsidRPr="00B76CC5">
        <w:t>stop_app</w:t>
      </w:r>
      <w:proofErr w:type="spellEnd"/>
    </w:p>
    <w:p w14:paraId="053173A1" w14:textId="04901086" w:rsidR="00B76CC5" w:rsidRDefault="00B76CC5" w:rsidP="00B22993">
      <w:pPr>
        <w:ind w:left="420" w:firstLine="420"/>
      </w:pPr>
      <w:r>
        <w:rPr>
          <w:rFonts w:hint="eastAsia"/>
        </w:rPr>
        <w:t>加入节点</w:t>
      </w:r>
      <w:r>
        <w:t>:</w:t>
      </w:r>
      <w:r w:rsidRPr="00B76CC5">
        <w:t xml:space="preserve"> </w:t>
      </w:r>
      <w:proofErr w:type="spellStart"/>
      <w:r w:rsidRPr="00B76CC5">
        <w:t>rabbitmqctl</w:t>
      </w:r>
      <w:proofErr w:type="spellEnd"/>
      <w:r w:rsidRPr="00B76CC5">
        <w:t xml:space="preserve"> </w:t>
      </w:r>
      <w:proofErr w:type="spellStart"/>
      <w:r w:rsidRPr="00B76CC5">
        <w:t>join_cluster</w:t>
      </w:r>
      <w:proofErr w:type="spellEnd"/>
      <w:r w:rsidRPr="00B76CC5">
        <w:t xml:space="preserve"> rabbit@rabbit1</w:t>
      </w:r>
    </w:p>
    <w:p w14:paraId="25D6A56C" w14:textId="0D9304C7" w:rsidR="00B76CC5" w:rsidRDefault="00B76CC5" w:rsidP="00B22993">
      <w:pPr>
        <w:ind w:left="420" w:firstLine="420"/>
      </w:pPr>
      <w:r>
        <w:rPr>
          <w:rFonts w:hint="eastAsia"/>
        </w:rPr>
        <w:t>启动节点</w:t>
      </w:r>
      <w:r w:rsidR="005257B4">
        <w:rPr>
          <w:rFonts w:hint="eastAsia"/>
        </w:rPr>
        <w:t>:</w:t>
      </w:r>
      <w:r w:rsidRPr="00B76CC5">
        <w:t xml:space="preserve"> </w:t>
      </w:r>
      <w:proofErr w:type="spellStart"/>
      <w:r w:rsidRPr="00B76CC5">
        <w:t>rabbitmqctl</w:t>
      </w:r>
      <w:proofErr w:type="spellEnd"/>
      <w:r w:rsidRPr="00B76CC5">
        <w:t xml:space="preserve"> </w:t>
      </w:r>
      <w:proofErr w:type="spellStart"/>
      <w:r>
        <w:rPr>
          <w:rFonts w:hint="eastAsia"/>
        </w:rPr>
        <w:t>start</w:t>
      </w:r>
      <w:r w:rsidRPr="00B76CC5">
        <w:t>_app</w:t>
      </w:r>
      <w:proofErr w:type="spellEnd"/>
    </w:p>
    <w:p w14:paraId="5C2AF9C4" w14:textId="1D4EA634" w:rsidR="00B22993" w:rsidRPr="00B76CC5" w:rsidRDefault="00B22993" w:rsidP="00B22993">
      <w:pPr>
        <w:ind w:left="420" w:firstLine="420"/>
      </w:pPr>
      <w:r>
        <w:rPr>
          <w:rFonts w:hint="eastAsia"/>
        </w:rPr>
        <w:t>退出</w:t>
      </w:r>
      <w:r>
        <w:rPr>
          <w:rFonts w:hint="eastAsia"/>
        </w:rPr>
        <w:t>:</w:t>
      </w:r>
      <w:r>
        <w:t>exit</w:t>
      </w:r>
    </w:p>
    <w:p w14:paraId="7356BD16" w14:textId="27C971D0" w:rsidR="00D70AFD" w:rsidRDefault="00B17633" w:rsidP="00B17633">
      <w:pPr>
        <w:ind w:firstLineChars="0" w:firstLine="0"/>
      </w:pPr>
      <w:r>
        <w:tab/>
      </w:r>
      <w:r>
        <w:rPr>
          <w:rFonts w:hint="eastAsia"/>
        </w:rPr>
        <w:t>添加用户</w:t>
      </w:r>
    </w:p>
    <w:p w14:paraId="43C8951F" w14:textId="77777777" w:rsidR="00B17633" w:rsidRDefault="00B17633" w:rsidP="00B17633">
      <w:pPr>
        <w:ind w:left="420" w:firstLine="420"/>
      </w:pPr>
      <w:r>
        <w:rPr>
          <w:rFonts w:hint="eastAsia"/>
        </w:rPr>
        <w:t>添加</w:t>
      </w:r>
      <w:r>
        <w:t>admin</w:t>
      </w:r>
      <w:r>
        <w:t>用户，密码设置为</w:t>
      </w:r>
      <w:r>
        <w:t>123456</w:t>
      </w:r>
      <w:r>
        <w:t>。</w:t>
      </w:r>
    </w:p>
    <w:p w14:paraId="010D9C5C" w14:textId="77777777" w:rsidR="00B17633" w:rsidRPr="0079791C" w:rsidRDefault="00B17633" w:rsidP="00B17633">
      <w:pPr>
        <w:ind w:left="420" w:firstLine="420"/>
      </w:pPr>
      <w:proofErr w:type="spellStart"/>
      <w:r>
        <w:t>sudo</w:t>
      </w:r>
      <w:proofErr w:type="spellEnd"/>
      <w:r>
        <w:t xml:space="preserve"> </w:t>
      </w:r>
      <w:proofErr w:type="spellStart"/>
      <w:r>
        <w:t>rabbitmqctl</w:t>
      </w:r>
      <w:proofErr w:type="spellEnd"/>
      <w:r>
        <w:t xml:space="preserve"> </w:t>
      </w:r>
      <w:proofErr w:type="spellStart"/>
      <w:r>
        <w:t>add_</w:t>
      </w:r>
      <w:proofErr w:type="gramStart"/>
      <w:r>
        <w:t>user</w:t>
      </w:r>
      <w:proofErr w:type="spellEnd"/>
      <w:r>
        <w:t xml:space="preserve">  admin</w:t>
      </w:r>
      <w:proofErr w:type="gramEnd"/>
      <w:r>
        <w:t xml:space="preserve">  123456  </w:t>
      </w:r>
    </w:p>
    <w:p w14:paraId="02341D96" w14:textId="77777777" w:rsidR="00B17633" w:rsidRDefault="00B17633" w:rsidP="00B17633">
      <w:pPr>
        <w:ind w:left="420" w:firstLine="420"/>
      </w:pPr>
      <w:r>
        <w:rPr>
          <w:rFonts w:hint="eastAsia"/>
        </w:rPr>
        <w:t>赋予权限</w:t>
      </w:r>
    </w:p>
    <w:p w14:paraId="245FC4C2" w14:textId="77777777" w:rsidR="00B17633" w:rsidRDefault="00B17633" w:rsidP="00B17633">
      <w:pPr>
        <w:ind w:left="420" w:firstLine="420"/>
      </w:pPr>
      <w:proofErr w:type="spellStart"/>
      <w:r>
        <w:t>sudo</w:t>
      </w:r>
      <w:proofErr w:type="spellEnd"/>
      <w:r>
        <w:t xml:space="preserve"> </w:t>
      </w:r>
      <w:proofErr w:type="spellStart"/>
      <w:r>
        <w:t>rabbitmqctl</w:t>
      </w:r>
      <w:proofErr w:type="spellEnd"/>
      <w:r>
        <w:t xml:space="preserve"> </w:t>
      </w:r>
      <w:proofErr w:type="spellStart"/>
      <w:r>
        <w:t>set_user_tags</w:t>
      </w:r>
      <w:proofErr w:type="spellEnd"/>
      <w:r>
        <w:t xml:space="preserve"> admin administrator</w:t>
      </w:r>
    </w:p>
    <w:p w14:paraId="090C0D79" w14:textId="77777777" w:rsidR="00B17633" w:rsidRPr="0079791C" w:rsidRDefault="00B17633" w:rsidP="00B17633">
      <w:pPr>
        <w:ind w:left="420" w:firstLine="420"/>
      </w:pPr>
      <w:r>
        <w:rPr>
          <w:rFonts w:hint="eastAsia"/>
        </w:rPr>
        <w:t>赋予</w:t>
      </w:r>
      <w:r>
        <w:t>virtual host</w:t>
      </w:r>
      <w:r>
        <w:t>中所有资源的配置、写、读权限以便管理其中的资源</w:t>
      </w:r>
    </w:p>
    <w:p w14:paraId="2E6D8E9F" w14:textId="2B8F0DC6" w:rsidR="00B17633" w:rsidRDefault="00B17633" w:rsidP="00B17633">
      <w:pPr>
        <w:ind w:left="420" w:firstLine="420"/>
      </w:pPr>
      <w:proofErr w:type="spellStart"/>
      <w:r>
        <w:t>sudo</w:t>
      </w:r>
      <w:proofErr w:type="spellEnd"/>
      <w:r>
        <w:t xml:space="preserve"> </w:t>
      </w:r>
      <w:proofErr w:type="spellStart"/>
      <w:proofErr w:type="gramStart"/>
      <w:r>
        <w:t>rabbitmqctl</w:t>
      </w:r>
      <w:proofErr w:type="spellEnd"/>
      <w:r>
        <w:t xml:space="preserve">  </w:t>
      </w:r>
      <w:proofErr w:type="spellStart"/>
      <w:r>
        <w:t>set</w:t>
      </w:r>
      <w:proofErr w:type="gramEnd"/>
      <w:r>
        <w:t>_permissions</w:t>
      </w:r>
      <w:proofErr w:type="spellEnd"/>
      <w:r>
        <w:t xml:space="preserve"> -p / admin '.*' '.*' '.*'</w:t>
      </w:r>
    </w:p>
    <w:p w14:paraId="20D2FD48" w14:textId="2781078F" w:rsidR="00B17633" w:rsidRPr="00A80BAA" w:rsidRDefault="00B17633" w:rsidP="00B17633">
      <w:pPr>
        <w:ind w:firstLineChars="95" w:firstLine="199"/>
      </w:pPr>
      <w:r>
        <w:rPr>
          <w:rFonts w:hint="eastAsia"/>
        </w:rPr>
        <w:t>查看</w:t>
      </w:r>
      <w:r>
        <w:rPr>
          <w:rFonts w:hint="eastAsia"/>
        </w:rPr>
        <w:t>:</w:t>
      </w:r>
      <w:r w:rsidRPr="00B17633">
        <w:t xml:space="preserve"> http://192.168.205.131:15672/#/</w:t>
      </w:r>
    </w:p>
    <w:p w14:paraId="761FFA0C" w14:textId="5FBC9201" w:rsidR="00B17633" w:rsidRDefault="00B17633" w:rsidP="00B17633">
      <w:pPr>
        <w:ind w:firstLineChars="0" w:firstLine="0"/>
      </w:pPr>
      <w:r>
        <w:rPr>
          <w:noProof/>
        </w:rPr>
        <w:lastRenderedPageBreak/>
        <w:drawing>
          <wp:inline distT="0" distB="0" distL="0" distR="0" wp14:anchorId="6B4EE80F" wp14:editId="4A4A9DA8">
            <wp:extent cx="5274310" cy="20275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27555"/>
                    </a:xfrm>
                    <a:prstGeom prst="rect">
                      <a:avLst/>
                    </a:prstGeom>
                  </pic:spPr>
                </pic:pic>
              </a:graphicData>
            </a:graphic>
          </wp:inline>
        </w:drawing>
      </w:r>
    </w:p>
    <w:p w14:paraId="603A1AAF" w14:textId="301EA21D" w:rsidR="00FD19F7" w:rsidRDefault="00FD19F7" w:rsidP="00B17633">
      <w:pPr>
        <w:ind w:firstLineChars="0" w:firstLine="0"/>
      </w:pPr>
    </w:p>
    <w:p w14:paraId="223DF3A6" w14:textId="17986343" w:rsidR="00FD19F7" w:rsidRDefault="00FD19F7" w:rsidP="00FD19F7">
      <w:pPr>
        <w:pStyle w:val="2"/>
      </w:pPr>
      <w:r>
        <w:rPr>
          <w:rFonts w:hint="eastAsia"/>
        </w:rPr>
        <w:t>集群</w:t>
      </w:r>
      <w:r>
        <w:rPr>
          <w:rFonts w:hint="eastAsia"/>
        </w:rPr>
        <w:t>(</w:t>
      </w:r>
      <w:r>
        <w:t>K8S)</w:t>
      </w:r>
    </w:p>
    <w:p w14:paraId="4C24D02A" w14:textId="7CA24F5E" w:rsidR="00360283" w:rsidRPr="00360283" w:rsidRDefault="00360283" w:rsidP="00360283">
      <w:pPr>
        <w:ind w:firstLine="420"/>
      </w:pPr>
    </w:p>
    <w:p w14:paraId="1182F2F5" w14:textId="62FB9E8A" w:rsidR="00FD19F7" w:rsidRDefault="00CF4163" w:rsidP="00CF4163">
      <w:pPr>
        <w:pStyle w:val="10"/>
      </w:pPr>
      <w:r>
        <w:t>R</w:t>
      </w:r>
      <w:r>
        <w:rPr>
          <w:rFonts w:hint="eastAsia"/>
        </w:rPr>
        <w:t>abbit</w:t>
      </w:r>
      <w:r>
        <w:rPr>
          <w:rFonts w:hint="eastAsia"/>
        </w:rPr>
        <w:t>事务框架</w:t>
      </w:r>
    </w:p>
    <w:p w14:paraId="69FE0173" w14:textId="689B670C" w:rsidR="00026DED" w:rsidRDefault="00026DED" w:rsidP="00026DED">
      <w:pPr>
        <w:pStyle w:val="2"/>
      </w:pPr>
      <w:r>
        <w:rPr>
          <w:rFonts w:hint="eastAsia"/>
        </w:rPr>
        <w:t>分布式事务</w:t>
      </w:r>
    </w:p>
    <w:p w14:paraId="75BE3FBA" w14:textId="77777777" w:rsidR="00026DED" w:rsidRDefault="00026DED" w:rsidP="00026DED">
      <w:pPr>
        <w:ind w:firstLine="420"/>
      </w:pPr>
      <w:r>
        <w:rPr>
          <w:rFonts w:hint="eastAsia"/>
        </w:rPr>
        <w:t>一致性、可用性、分区容忍性不可能三者兼顾</w:t>
      </w:r>
    </w:p>
    <w:p w14:paraId="1E9FCC24" w14:textId="77777777" w:rsidR="00026DED" w:rsidRDefault="00026DED" w:rsidP="00026DED">
      <w:pPr>
        <w:ind w:firstLine="420"/>
      </w:pPr>
      <w:r>
        <w:rPr>
          <w:rFonts w:hint="eastAsia"/>
        </w:rPr>
        <w:t>一致性</w:t>
      </w:r>
      <w:r>
        <w:t>(Consistency)</w:t>
      </w:r>
    </w:p>
    <w:p w14:paraId="7367476F" w14:textId="77777777" w:rsidR="00026DED" w:rsidRDefault="00026DED" w:rsidP="00026DED">
      <w:pPr>
        <w:ind w:firstLine="420"/>
      </w:pPr>
      <w:r>
        <w:rPr>
          <w:rFonts w:hint="eastAsia"/>
        </w:rPr>
        <w:t>可用性</w:t>
      </w:r>
      <w:r>
        <w:t>(Availability)</w:t>
      </w:r>
    </w:p>
    <w:p w14:paraId="2CCD353E" w14:textId="6D886641" w:rsidR="00026DED" w:rsidRDefault="00026DED" w:rsidP="00026DED">
      <w:pPr>
        <w:ind w:firstLine="420"/>
      </w:pPr>
      <w:r>
        <w:rPr>
          <w:rFonts w:hint="eastAsia"/>
        </w:rPr>
        <w:t>分区容忍性</w:t>
      </w:r>
      <w:r>
        <w:t>(Partition tolerance)</w:t>
      </w:r>
    </w:p>
    <w:p w14:paraId="24C7BA5C" w14:textId="1398FB05" w:rsidR="00062B2F" w:rsidRDefault="00062B2F" w:rsidP="00062B2F">
      <w:pPr>
        <w:pStyle w:val="3"/>
        <w:ind w:firstLine="420"/>
      </w:pPr>
      <w:r>
        <w:t>B</w:t>
      </w:r>
      <w:r>
        <w:rPr>
          <w:rFonts w:hint="eastAsia"/>
        </w:rPr>
        <w:t>ase</w:t>
      </w:r>
      <w:r>
        <w:rPr>
          <w:rFonts w:hint="eastAsia"/>
        </w:rPr>
        <w:t>理论</w:t>
      </w:r>
    </w:p>
    <w:p w14:paraId="6EE2BC37" w14:textId="42EA109A" w:rsidR="00062B2F" w:rsidRPr="00062B2F" w:rsidRDefault="00062B2F" w:rsidP="00062B2F">
      <w:pPr>
        <w:ind w:firstLine="420"/>
      </w:pPr>
      <w:r w:rsidRPr="00062B2F">
        <w:t>,</w:t>
      </w:r>
      <w:r w:rsidRPr="00062B2F">
        <w:t>由于</w:t>
      </w:r>
      <w:r w:rsidRPr="00062B2F">
        <w:t>CAP</w:t>
      </w:r>
      <w:r w:rsidRPr="00062B2F">
        <w:t>无法同时满足</w:t>
      </w:r>
      <w:r w:rsidRPr="00062B2F">
        <w:t>,</w:t>
      </w:r>
      <w:r w:rsidRPr="00062B2F">
        <w:t>基于工程实际</w:t>
      </w:r>
      <w:r w:rsidRPr="00062B2F">
        <w:t>,</w:t>
      </w:r>
      <w:r w:rsidRPr="00062B2F">
        <w:t>提出了</w:t>
      </w:r>
      <w:r w:rsidRPr="00062B2F">
        <w:t>BASE</w:t>
      </w:r>
      <w:r w:rsidRPr="00062B2F">
        <w:t>理论</w:t>
      </w:r>
    </w:p>
    <w:p w14:paraId="70F0BFE9" w14:textId="3EAF77DD" w:rsidR="00CF4163" w:rsidRDefault="00062B2F" w:rsidP="00CF4163">
      <w:pPr>
        <w:ind w:firstLine="420"/>
      </w:pPr>
      <w:r w:rsidRPr="00062B2F">
        <w:t>Basically Available (</w:t>
      </w:r>
      <w:r w:rsidRPr="00062B2F">
        <w:t>基本可用</w:t>
      </w:r>
      <w:r w:rsidRPr="00062B2F">
        <w:t>)</w:t>
      </w:r>
    </w:p>
    <w:p w14:paraId="7F33A903" w14:textId="3CDCF802" w:rsidR="00062B2F" w:rsidRDefault="00062B2F" w:rsidP="00A2798F">
      <w:pPr>
        <w:ind w:firstLine="420"/>
      </w:pPr>
      <w:r w:rsidRPr="00062B2F">
        <w:t>Soft state (</w:t>
      </w:r>
      <w:r w:rsidRPr="00062B2F">
        <w:t>软状态</w:t>
      </w:r>
      <w:r w:rsidRPr="00062B2F">
        <w:t>)</w:t>
      </w:r>
    </w:p>
    <w:p w14:paraId="07563319" w14:textId="768C19F4" w:rsidR="00062B2F" w:rsidRDefault="00062B2F" w:rsidP="00CF4163">
      <w:pPr>
        <w:ind w:firstLine="420"/>
      </w:pPr>
      <w:r>
        <w:rPr>
          <w:rFonts w:hint="eastAsia"/>
        </w:rPr>
        <w:t>最终一致性</w:t>
      </w:r>
      <w:r>
        <w:rPr>
          <w:rFonts w:hint="eastAsia"/>
        </w:rPr>
        <w:t>:</w:t>
      </w:r>
      <w:r w:rsidRPr="00062B2F">
        <w:t xml:space="preserve"> Eventually consistent (</w:t>
      </w:r>
      <w:r w:rsidRPr="00062B2F">
        <w:t>最终一致性</w:t>
      </w:r>
      <w:r w:rsidRPr="00062B2F">
        <w:t>)</w:t>
      </w:r>
    </w:p>
    <w:p w14:paraId="77CCAE62" w14:textId="024AD27A" w:rsidR="002A7DDE" w:rsidRDefault="002A7DDE" w:rsidP="00CF4163">
      <w:pPr>
        <w:ind w:firstLine="420"/>
      </w:pPr>
    </w:p>
    <w:p w14:paraId="0D1244EB" w14:textId="77777777" w:rsidR="002A7DDE" w:rsidRDefault="002A7DDE" w:rsidP="002A7DDE">
      <w:pPr>
        <w:ind w:firstLine="420"/>
      </w:pPr>
      <w:r>
        <w:t>ACID</w:t>
      </w:r>
      <w:r>
        <w:t>往往针对</w:t>
      </w:r>
      <w:proofErr w:type="gramStart"/>
      <w:r>
        <w:t>传统本地</w:t>
      </w:r>
      <w:proofErr w:type="gramEnd"/>
      <w:r>
        <w:t>事务</w:t>
      </w:r>
      <w:r>
        <w:t>,</w:t>
      </w:r>
      <w:r>
        <w:t>分布式事务无法满足原子性</w:t>
      </w:r>
      <w:proofErr w:type="gramStart"/>
      <w:r>
        <w:t>和</w:t>
      </w:r>
      <w:proofErr w:type="gramEnd"/>
    </w:p>
    <w:p w14:paraId="0B7942F4" w14:textId="7D6B976B" w:rsidR="002A7DDE" w:rsidRDefault="002A7DDE" w:rsidP="002A7DDE">
      <w:pPr>
        <w:ind w:firstLine="420"/>
      </w:pPr>
      <w:r>
        <w:rPr>
          <w:rFonts w:hint="eastAsia"/>
        </w:rPr>
        <w:t>隔离性</w:t>
      </w:r>
      <w:r>
        <w:t>,</w:t>
      </w:r>
      <w:r>
        <w:t>需要舍弃传统</w:t>
      </w:r>
      <w:r>
        <w:t>ACID</w:t>
      </w:r>
      <w:r>
        <w:t>理论</w:t>
      </w:r>
    </w:p>
    <w:p w14:paraId="239CE619" w14:textId="77777777" w:rsidR="008D2D01" w:rsidRDefault="008D2D01" w:rsidP="002A7DDE">
      <w:pPr>
        <w:ind w:firstLine="420"/>
      </w:pPr>
    </w:p>
    <w:p w14:paraId="36ABC5AF" w14:textId="481E5662" w:rsidR="008D2D01" w:rsidRDefault="008D2D01" w:rsidP="002A7DDE">
      <w:pPr>
        <w:ind w:firstLine="420"/>
      </w:pPr>
      <w:r w:rsidRPr="008D2D01">
        <w:rPr>
          <w:rFonts w:hint="eastAsia"/>
        </w:rPr>
        <w:t>基于</w:t>
      </w:r>
      <w:r w:rsidRPr="008D2D01">
        <w:t>BASE</w:t>
      </w:r>
      <w:r w:rsidRPr="008D2D01">
        <w:t>理论</w:t>
      </w:r>
      <w:r w:rsidRPr="008D2D01">
        <w:t>,</w:t>
      </w:r>
      <w:r w:rsidRPr="008D2D01">
        <w:t>业务状态不需要在微服务系统内强一致</w:t>
      </w:r>
      <w:r>
        <w:rPr>
          <w:rFonts w:hint="eastAsia"/>
        </w:rPr>
        <w:t>，</w:t>
      </w:r>
      <w:r w:rsidRPr="008D2D01">
        <w:rPr>
          <w:rFonts w:hint="eastAsia"/>
        </w:rPr>
        <w:t>基于</w:t>
      </w:r>
      <w:r w:rsidRPr="008D2D01">
        <w:t>BASE</w:t>
      </w:r>
      <w:r w:rsidRPr="008D2D01">
        <w:t>理论</w:t>
      </w:r>
      <w:r w:rsidRPr="008D2D01">
        <w:t>,</w:t>
      </w:r>
      <w:r w:rsidRPr="008D2D01">
        <w:t>订单状态要做到最终一致性即可</w:t>
      </w:r>
    </w:p>
    <w:p w14:paraId="4D722557" w14:textId="3F5F4ED3" w:rsidR="00126311" w:rsidRDefault="008D2D01" w:rsidP="00126311">
      <w:pPr>
        <w:ind w:firstLine="420"/>
      </w:pPr>
      <w:r>
        <w:rPr>
          <w:rFonts w:hint="eastAsia"/>
        </w:rPr>
        <w:t>为了做到最终一致性</w:t>
      </w:r>
      <w:r>
        <w:t>,</w:t>
      </w:r>
      <w:r>
        <w:t>要保证消息不丢失</w:t>
      </w:r>
      <w:r>
        <w:t>,</w:t>
      </w:r>
      <w:r>
        <w:t>发送</w:t>
      </w:r>
      <w:r>
        <w:t>-</w:t>
      </w:r>
      <w:r>
        <w:t>处理的流程</w:t>
      </w:r>
      <w:r>
        <w:rPr>
          <w:rFonts w:hint="eastAsia"/>
        </w:rPr>
        <w:t>要有重试机制</w:t>
      </w:r>
      <w:r>
        <w:t>,</w:t>
      </w:r>
      <w:r>
        <w:t>重试多次失败后要有告警</w:t>
      </w:r>
    </w:p>
    <w:p w14:paraId="465FCB0B" w14:textId="63FD4F64" w:rsidR="00126311" w:rsidRDefault="00126311" w:rsidP="00126311">
      <w:pPr>
        <w:ind w:firstLine="420"/>
      </w:pPr>
    </w:p>
    <w:p w14:paraId="07DBACD6" w14:textId="4649BD9B" w:rsidR="00126311" w:rsidRDefault="00126311" w:rsidP="008E34A3">
      <w:pPr>
        <w:pStyle w:val="2"/>
      </w:pPr>
      <w:r>
        <w:rPr>
          <w:rFonts w:hint="eastAsia"/>
        </w:rPr>
        <w:lastRenderedPageBreak/>
        <w:t>框架设计</w:t>
      </w:r>
    </w:p>
    <w:p w14:paraId="15FBACE4" w14:textId="21F36FCB" w:rsidR="008E34A3" w:rsidRPr="008E34A3" w:rsidRDefault="008E34A3" w:rsidP="008E34A3">
      <w:pPr>
        <w:pStyle w:val="3"/>
        <w:ind w:firstLine="420"/>
      </w:pPr>
      <w:r>
        <w:rPr>
          <w:rFonts w:hint="eastAsia"/>
        </w:rPr>
        <w:t>框架考虑点</w:t>
      </w:r>
    </w:p>
    <w:p w14:paraId="37923442" w14:textId="6FF57A07" w:rsidR="00126311" w:rsidRDefault="00126311" w:rsidP="00126311">
      <w:pPr>
        <w:ind w:firstLine="420"/>
      </w:pPr>
      <w:r>
        <w:rPr>
          <w:rFonts w:hint="eastAsia"/>
        </w:rPr>
        <w:t>1</w:t>
      </w:r>
      <w:r>
        <w:rPr>
          <w:rFonts w:hint="eastAsia"/>
        </w:rPr>
        <w:t>、发送失败重试</w:t>
      </w:r>
    </w:p>
    <w:p w14:paraId="37574E43" w14:textId="3AA6B9D0" w:rsidR="00F903CD" w:rsidRDefault="00F903CD" w:rsidP="00F903CD">
      <w:pPr>
        <w:ind w:firstLineChars="0" w:firstLine="0"/>
      </w:pPr>
    </w:p>
    <w:p w14:paraId="7EEBA6D5" w14:textId="0EC531F8" w:rsidR="00126311" w:rsidRDefault="00126311" w:rsidP="00126311">
      <w:pPr>
        <w:ind w:firstLine="420"/>
      </w:pPr>
      <w:r>
        <w:rPr>
          <w:rFonts w:hint="eastAsia"/>
        </w:rPr>
        <w:t>2</w:t>
      </w:r>
      <w:r>
        <w:rPr>
          <w:rFonts w:hint="eastAsia"/>
        </w:rPr>
        <w:t>、消费失败重试</w:t>
      </w:r>
    </w:p>
    <w:p w14:paraId="31A2A71E" w14:textId="3AE79E2A" w:rsidR="00126311" w:rsidRDefault="00126311" w:rsidP="00126311">
      <w:pPr>
        <w:ind w:firstLine="420"/>
      </w:pPr>
      <w:r>
        <w:rPr>
          <w:rFonts w:hint="eastAsia"/>
        </w:rPr>
        <w:t>3</w:t>
      </w:r>
      <w:r>
        <w:rPr>
          <w:rFonts w:hint="eastAsia"/>
        </w:rPr>
        <w:t>、死信告警</w:t>
      </w:r>
    </w:p>
    <w:p w14:paraId="62AB8BFF" w14:textId="77777777" w:rsidR="00686C9E" w:rsidRDefault="00686C9E" w:rsidP="00686C9E">
      <w:pPr>
        <w:ind w:firstLineChars="95" w:firstLine="199"/>
      </w:pPr>
    </w:p>
    <w:p w14:paraId="577889C2" w14:textId="4A820589" w:rsidR="008E34A3" w:rsidRDefault="00686C9E" w:rsidP="00686C9E">
      <w:pPr>
        <w:pStyle w:val="3"/>
        <w:ind w:firstLine="420"/>
      </w:pPr>
      <w:r>
        <w:rPr>
          <w:rFonts w:hint="eastAsia"/>
        </w:rPr>
        <w:t>数据表设计</w:t>
      </w:r>
    </w:p>
    <w:p w14:paraId="791B3A06" w14:textId="7839BBF0" w:rsidR="00686C9E" w:rsidRDefault="00686C9E" w:rsidP="00686C9E">
      <w:pPr>
        <w:ind w:firstLine="420"/>
        <w:jc w:val="center"/>
      </w:pPr>
      <w:r>
        <w:rPr>
          <w:noProof/>
        </w:rPr>
        <w:drawing>
          <wp:inline distT="0" distB="0" distL="0" distR="0" wp14:anchorId="1E83C909" wp14:editId="3AF23075">
            <wp:extent cx="2880000" cy="33949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3394905"/>
                    </a:xfrm>
                    <a:prstGeom prst="rect">
                      <a:avLst/>
                    </a:prstGeom>
                  </pic:spPr>
                </pic:pic>
              </a:graphicData>
            </a:graphic>
          </wp:inline>
        </w:drawing>
      </w:r>
    </w:p>
    <w:p w14:paraId="59EBD24F" w14:textId="1B4A64A0" w:rsidR="00686C9E" w:rsidRDefault="00686C9E" w:rsidP="00686C9E">
      <w:pPr>
        <w:ind w:firstLine="420"/>
      </w:pPr>
    </w:p>
    <w:p w14:paraId="10030AAC" w14:textId="2AABFBF2" w:rsidR="0051452A" w:rsidRDefault="00F903CD" w:rsidP="00F903CD">
      <w:pPr>
        <w:pStyle w:val="3"/>
        <w:ind w:firstLine="420"/>
      </w:pPr>
      <w:r>
        <w:rPr>
          <w:rFonts w:hint="eastAsia"/>
        </w:rPr>
        <w:t>消息发送失败重试</w:t>
      </w:r>
    </w:p>
    <w:p w14:paraId="2BB5F949" w14:textId="4FE99836" w:rsidR="00F903CD" w:rsidRDefault="00F903CD" w:rsidP="00F903CD">
      <w:pPr>
        <w:ind w:left="221" w:firstLineChars="95" w:firstLine="199"/>
      </w:pPr>
      <w:r>
        <w:rPr>
          <w:rFonts w:hint="eastAsia"/>
        </w:rPr>
        <w:t>1</w:t>
      </w:r>
      <w:r>
        <w:rPr>
          <w:rFonts w:hint="eastAsia"/>
        </w:rPr>
        <w:t>、发送消息</w:t>
      </w:r>
      <w:proofErr w:type="gramStart"/>
      <w:r>
        <w:rPr>
          <w:rFonts w:hint="eastAsia"/>
        </w:rPr>
        <w:t>前消息</w:t>
      </w:r>
      <w:proofErr w:type="gramEnd"/>
      <w:r>
        <w:rPr>
          <w:rFonts w:hint="eastAsia"/>
        </w:rPr>
        <w:t>持久化</w:t>
      </w:r>
    </w:p>
    <w:p w14:paraId="7F2925A8" w14:textId="4D322044" w:rsidR="00F903CD" w:rsidRDefault="00F903CD" w:rsidP="00F903CD">
      <w:pPr>
        <w:ind w:left="221" w:firstLineChars="95" w:firstLine="199"/>
      </w:pPr>
      <w:r>
        <w:rPr>
          <w:rFonts w:hint="eastAsia"/>
        </w:rPr>
        <w:t>2</w:t>
      </w:r>
      <w:r>
        <w:rPr>
          <w:rFonts w:hint="eastAsia"/>
        </w:rPr>
        <w:t>、发送成功时删除消息</w:t>
      </w:r>
    </w:p>
    <w:p w14:paraId="22ED38E6" w14:textId="441FA725" w:rsidR="00F903CD" w:rsidRDefault="00F903CD" w:rsidP="00F903CD">
      <w:pPr>
        <w:ind w:left="221" w:firstLineChars="95" w:firstLine="199"/>
      </w:pPr>
      <w:r>
        <w:rPr>
          <w:rFonts w:hint="eastAsia"/>
        </w:rPr>
        <w:t>3</w:t>
      </w:r>
      <w:r>
        <w:rPr>
          <w:rFonts w:hint="eastAsia"/>
        </w:rPr>
        <w:t>、定时</w:t>
      </w:r>
      <w:proofErr w:type="gramStart"/>
      <w:r>
        <w:rPr>
          <w:rFonts w:hint="eastAsia"/>
        </w:rPr>
        <w:t>巡检未</w:t>
      </w:r>
      <w:proofErr w:type="gramEnd"/>
      <w:r>
        <w:rPr>
          <w:rFonts w:hint="eastAsia"/>
        </w:rPr>
        <w:t>发送成功消息、重试发送</w:t>
      </w:r>
    </w:p>
    <w:p w14:paraId="0D5C135B" w14:textId="4716B383" w:rsidR="00F0605B" w:rsidRDefault="00F0605B" w:rsidP="00F903CD">
      <w:pPr>
        <w:ind w:left="221" w:firstLineChars="95" w:firstLine="199"/>
      </w:pPr>
      <w:r>
        <w:rPr>
          <w:noProof/>
        </w:rPr>
        <w:lastRenderedPageBreak/>
        <w:drawing>
          <wp:inline distT="0" distB="0" distL="0" distR="0" wp14:anchorId="7775CDE5" wp14:editId="0AE3DCFC">
            <wp:extent cx="5274310" cy="21736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73605"/>
                    </a:xfrm>
                    <a:prstGeom prst="rect">
                      <a:avLst/>
                    </a:prstGeom>
                  </pic:spPr>
                </pic:pic>
              </a:graphicData>
            </a:graphic>
          </wp:inline>
        </w:drawing>
      </w:r>
    </w:p>
    <w:p w14:paraId="4CF191F0" w14:textId="6A788CDC" w:rsidR="000B2247" w:rsidRDefault="000B2247" w:rsidP="00F903CD">
      <w:pPr>
        <w:ind w:left="221" w:firstLineChars="95" w:firstLine="199"/>
      </w:pPr>
    </w:p>
    <w:p w14:paraId="2DC0CA9C" w14:textId="582991B8" w:rsidR="000B2247" w:rsidRDefault="000B2247" w:rsidP="00F903CD">
      <w:pPr>
        <w:ind w:left="221" w:firstLineChars="95" w:firstLine="199"/>
      </w:pPr>
    </w:p>
    <w:p w14:paraId="4DC831E2" w14:textId="142E967A" w:rsidR="000B2247" w:rsidRDefault="000B2247" w:rsidP="00F903CD">
      <w:pPr>
        <w:ind w:left="221" w:firstLineChars="95" w:firstLine="199"/>
      </w:pPr>
    </w:p>
    <w:p w14:paraId="5A4F84F6" w14:textId="36A5DEDA" w:rsidR="000B2247" w:rsidRDefault="000B2247" w:rsidP="00F903CD">
      <w:pPr>
        <w:ind w:left="221" w:firstLineChars="95" w:firstLine="199"/>
      </w:pPr>
      <w:r>
        <w:rPr>
          <w:rFonts w:hint="eastAsia"/>
        </w:rPr>
        <w:t>死信队列</w:t>
      </w:r>
      <w:r>
        <w:rPr>
          <w:rFonts w:hint="eastAsia"/>
        </w:rPr>
        <w:t>:</w:t>
      </w:r>
    </w:p>
    <w:p w14:paraId="146319BB" w14:textId="38DEC7D1" w:rsidR="000B2247" w:rsidRPr="00F903CD" w:rsidRDefault="000B2247" w:rsidP="00F903CD">
      <w:pPr>
        <w:ind w:left="221" w:firstLineChars="95" w:firstLine="199"/>
      </w:pPr>
      <w:r>
        <w:tab/>
      </w:r>
    </w:p>
    <w:sectPr w:rsidR="000B2247" w:rsidRPr="00F903CD">
      <w:headerReference w:type="even" r:id="rId66"/>
      <w:headerReference w:type="default" r:id="rId67"/>
      <w:footerReference w:type="even" r:id="rId68"/>
      <w:footerReference w:type="default" r:id="rId69"/>
      <w:headerReference w:type="first" r:id="rId70"/>
      <w:footerReference w:type="firs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0506A" w14:textId="77777777" w:rsidR="009B3454" w:rsidRDefault="009B3454" w:rsidP="005507A5">
      <w:pPr>
        <w:ind w:firstLine="420"/>
      </w:pPr>
      <w:r>
        <w:separator/>
      </w:r>
    </w:p>
  </w:endnote>
  <w:endnote w:type="continuationSeparator" w:id="0">
    <w:p w14:paraId="45AC1759" w14:textId="77777777" w:rsidR="009B3454" w:rsidRDefault="009B3454"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37510F" w:rsidRDefault="0037510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37510F" w:rsidRDefault="0037510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37510F" w:rsidRDefault="0037510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F2D10" w14:textId="77777777" w:rsidR="009B3454" w:rsidRDefault="009B3454" w:rsidP="005507A5">
      <w:pPr>
        <w:ind w:firstLine="420"/>
      </w:pPr>
      <w:r>
        <w:separator/>
      </w:r>
    </w:p>
  </w:footnote>
  <w:footnote w:type="continuationSeparator" w:id="0">
    <w:p w14:paraId="7010F985" w14:textId="77777777" w:rsidR="009B3454" w:rsidRDefault="009B3454"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37510F" w:rsidRDefault="0037510F">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37510F" w:rsidRDefault="0037510F">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37510F" w:rsidRDefault="0037510F">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9784E"/>
    <w:multiLevelType w:val="multilevel"/>
    <w:tmpl w:val="21FC16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0C62F9D"/>
    <w:multiLevelType w:val="multilevel"/>
    <w:tmpl w:val="FBF6A81C"/>
    <w:lvl w:ilvl="0">
      <w:start w:val="2"/>
      <w:numFmt w:val="none"/>
      <w:lvlText w:val="一"/>
      <w:lvlJc w:val="left"/>
      <w:pPr>
        <w:ind w:left="425" w:hanging="425"/>
      </w:pPr>
      <w:rPr>
        <w:rFonts w:hint="eastAsia"/>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31D43FC"/>
    <w:multiLevelType w:val="multilevel"/>
    <w:tmpl w:val="34E6BBB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845177F"/>
    <w:multiLevelType w:val="hybridMultilevel"/>
    <w:tmpl w:val="2F3EE0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36157B1"/>
    <w:multiLevelType w:val="hybridMultilevel"/>
    <w:tmpl w:val="478E5E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E404DB2"/>
    <w:multiLevelType w:val="hybridMultilevel"/>
    <w:tmpl w:val="42AAD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FCE0419"/>
    <w:multiLevelType w:val="hybridMultilevel"/>
    <w:tmpl w:val="ED707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376457C"/>
    <w:multiLevelType w:val="hybridMultilevel"/>
    <w:tmpl w:val="D75225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62977B11"/>
    <w:multiLevelType w:val="multilevel"/>
    <w:tmpl w:val="1D3E1882"/>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3544"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1"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2"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9"/>
  </w:num>
  <w:num w:numId="2">
    <w:abstractNumId w:val="1"/>
  </w:num>
  <w:num w:numId="3">
    <w:abstractNumId w:val="11"/>
  </w:num>
  <w:num w:numId="4">
    <w:abstractNumId w:val="12"/>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num>
  <w:num w:numId="9">
    <w:abstractNumId w:val="10"/>
  </w:num>
  <w:num w:numId="10">
    <w:abstractNumId w:val="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5"/>
  </w:num>
  <w:num w:numId="19">
    <w:abstractNumId w:val="7"/>
  </w:num>
  <w:num w:numId="20">
    <w:abstractNumId w:val="6"/>
  </w:num>
  <w:num w:numId="21">
    <w:abstractNumId w:val="8"/>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bordersDoNotSurroundHeader/>
  <w:bordersDoNotSurroundFooter/>
  <w:hideSpelling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102"/>
    <w:rsid w:val="00001136"/>
    <w:rsid w:val="0000120E"/>
    <w:rsid w:val="00001341"/>
    <w:rsid w:val="00001CAD"/>
    <w:rsid w:val="000020ED"/>
    <w:rsid w:val="0000243A"/>
    <w:rsid w:val="00003248"/>
    <w:rsid w:val="00003B4A"/>
    <w:rsid w:val="00004911"/>
    <w:rsid w:val="00005546"/>
    <w:rsid w:val="00005684"/>
    <w:rsid w:val="00005D6E"/>
    <w:rsid w:val="00006546"/>
    <w:rsid w:val="000067A3"/>
    <w:rsid w:val="00006FA2"/>
    <w:rsid w:val="00007AC8"/>
    <w:rsid w:val="00007E75"/>
    <w:rsid w:val="00010508"/>
    <w:rsid w:val="00010D0C"/>
    <w:rsid w:val="00010F7F"/>
    <w:rsid w:val="000110EE"/>
    <w:rsid w:val="000111C2"/>
    <w:rsid w:val="00011533"/>
    <w:rsid w:val="000115CB"/>
    <w:rsid w:val="00011CD8"/>
    <w:rsid w:val="00011CFA"/>
    <w:rsid w:val="0001216B"/>
    <w:rsid w:val="000124DC"/>
    <w:rsid w:val="0001275C"/>
    <w:rsid w:val="0001299A"/>
    <w:rsid w:val="00012E50"/>
    <w:rsid w:val="000130B9"/>
    <w:rsid w:val="00013374"/>
    <w:rsid w:val="000136F3"/>
    <w:rsid w:val="000137CA"/>
    <w:rsid w:val="000141C2"/>
    <w:rsid w:val="0001489B"/>
    <w:rsid w:val="000150AE"/>
    <w:rsid w:val="000154E5"/>
    <w:rsid w:val="0001551B"/>
    <w:rsid w:val="00015721"/>
    <w:rsid w:val="00015C78"/>
    <w:rsid w:val="000162DC"/>
    <w:rsid w:val="0001730B"/>
    <w:rsid w:val="000175F9"/>
    <w:rsid w:val="0002000B"/>
    <w:rsid w:val="000200D4"/>
    <w:rsid w:val="00020839"/>
    <w:rsid w:val="00020FF0"/>
    <w:rsid w:val="00022703"/>
    <w:rsid w:val="000237FA"/>
    <w:rsid w:val="000244A4"/>
    <w:rsid w:val="000249E5"/>
    <w:rsid w:val="00024B79"/>
    <w:rsid w:val="000252FC"/>
    <w:rsid w:val="0002551E"/>
    <w:rsid w:val="0002575B"/>
    <w:rsid w:val="00025EE5"/>
    <w:rsid w:val="0002633F"/>
    <w:rsid w:val="000269A8"/>
    <w:rsid w:val="00026DED"/>
    <w:rsid w:val="00027CAA"/>
    <w:rsid w:val="000308CA"/>
    <w:rsid w:val="00031AF4"/>
    <w:rsid w:val="00032111"/>
    <w:rsid w:val="000327A4"/>
    <w:rsid w:val="00032DD4"/>
    <w:rsid w:val="00032F7D"/>
    <w:rsid w:val="000334CF"/>
    <w:rsid w:val="00033865"/>
    <w:rsid w:val="00033F7D"/>
    <w:rsid w:val="00033FF2"/>
    <w:rsid w:val="000346FB"/>
    <w:rsid w:val="00034A98"/>
    <w:rsid w:val="0003588C"/>
    <w:rsid w:val="00035917"/>
    <w:rsid w:val="0003661C"/>
    <w:rsid w:val="00036D4D"/>
    <w:rsid w:val="000372D4"/>
    <w:rsid w:val="0003744E"/>
    <w:rsid w:val="00040028"/>
    <w:rsid w:val="000401AE"/>
    <w:rsid w:val="0004031F"/>
    <w:rsid w:val="0004095E"/>
    <w:rsid w:val="00040AE9"/>
    <w:rsid w:val="0004124A"/>
    <w:rsid w:val="0004157F"/>
    <w:rsid w:val="00041682"/>
    <w:rsid w:val="00041997"/>
    <w:rsid w:val="000422EA"/>
    <w:rsid w:val="00042748"/>
    <w:rsid w:val="00042F1F"/>
    <w:rsid w:val="000436D6"/>
    <w:rsid w:val="000439CB"/>
    <w:rsid w:val="00044304"/>
    <w:rsid w:val="00044C45"/>
    <w:rsid w:val="00044F83"/>
    <w:rsid w:val="000458FA"/>
    <w:rsid w:val="000460E8"/>
    <w:rsid w:val="00046149"/>
    <w:rsid w:val="000465B9"/>
    <w:rsid w:val="000467A8"/>
    <w:rsid w:val="0005055F"/>
    <w:rsid w:val="000508EE"/>
    <w:rsid w:val="00050973"/>
    <w:rsid w:val="00050FFD"/>
    <w:rsid w:val="000518A9"/>
    <w:rsid w:val="00051AB2"/>
    <w:rsid w:val="00051B46"/>
    <w:rsid w:val="0005255D"/>
    <w:rsid w:val="00052E27"/>
    <w:rsid w:val="00053083"/>
    <w:rsid w:val="000530D0"/>
    <w:rsid w:val="000530F6"/>
    <w:rsid w:val="00053120"/>
    <w:rsid w:val="000538F0"/>
    <w:rsid w:val="00053B1C"/>
    <w:rsid w:val="0005412B"/>
    <w:rsid w:val="00054C75"/>
    <w:rsid w:val="000550D6"/>
    <w:rsid w:val="00055514"/>
    <w:rsid w:val="00055558"/>
    <w:rsid w:val="00055DF2"/>
    <w:rsid w:val="00055E62"/>
    <w:rsid w:val="00056C14"/>
    <w:rsid w:val="000570B2"/>
    <w:rsid w:val="0005725F"/>
    <w:rsid w:val="000572BC"/>
    <w:rsid w:val="0006048B"/>
    <w:rsid w:val="0006183F"/>
    <w:rsid w:val="00061A80"/>
    <w:rsid w:val="00061BD9"/>
    <w:rsid w:val="00062B2F"/>
    <w:rsid w:val="00062E3E"/>
    <w:rsid w:val="00062EB7"/>
    <w:rsid w:val="000631F7"/>
    <w:rsid w:val="00063473"/>
    <w:rsid w:val="00063756"/>
    <w:rsid w:val="00064545"/>
    <w:rsid w:val="00064681"/>
    <w:rsid w:val="0006495D"/>
    <w:rsid w:val="00064BD3"/>
    <w:rsid w:val="00064FC8"/>
    <w:rsid w:val="000659DC"/>
    <w:rsid w:val="00065D76"/>
    <w:rsid w:val="00066475"/>
    <w:rsid w:val="00066BCE"/>
    <w:rsid w:val="00066E02"/>
    <w:rsid w:val="00067A7F"/>
    <w:rsid w:val="00070C08"/>
    <w:rsid w:val="00070DB9"/>
    <w:rsid w:val="00070DD2"/>
    <w:rsid w:val="00071946"/>
    <w:rsid w:val="00071988"/>
    <w:rsid w:val="000719EC"/>
    <w:rsid w:val="00071D5B"/>
    <w:rsid w:val="000722C0"/>
    <w:rsid w:val="00072B8C"/>
    <w:rsid w:val="000731E7"/>
    <w:rsid w:val="00073646"/>
    <w:rsid w:val="00073B7A"/>
    <w:rsid w:val="0007411A"/>
    <w:rsid w:val="00074314"/>
    <w:rsid w:val="00074751"/>
    <w:rsid w:val="000752F6"/>
    <w:rsid w:val="00075384"/>
    <w:rsid w:val="00075F57"/>
    <w:rsid w:val="00076505"/>
    <w:rsid w:val="00076567"/>
    <w:rsid w:val="00076679"/>
    <w:rsid w:val="00077745"/>
    <w:rsid w:val="00077AD7"/>
    <w:rsid w:val="0008024C"/>
    <w:rsid w:val="00080366"/>
    <w:rsid w:val="00080A76"/>
    <w:rsid w:val="00080E49"/>
    <w:rsid w:val="000814D7"/>
    <w:rsid w:val="00081812"/>
    <w:rsid w:val="00082E4B"/>
    <w:rsid w:val="00084261"/>
    <w:rsid w:val="00084B39"/>
    <w:rsid w:val="00084F2D"/>
    <w:rsid w:val="0008546A"/>
    <w:rsid w:val="0008639E"/>
    <w:rsid w:val="00086E9E"/>
    <w:rsid w:val="0008754C"/>
    <w:rsid w:val="00087618"/>
    <w:rsid w:val="00090083"/>
    <w:rsid w:val="00090184"/>
    <w:rsid w:val="00091349"/>
    <w:rsid w:val="0009187A"/>
    <w:rsid w:val="00092140"/>
    <w:rsid w:val="00092417"/>
    <w:rsid w:val="00092EA0"/>
    <w:rsid w:val="00093153"/>
    <w:rsid w:val="0009389A"/>
    <w:rsid w:val="00094464"/>
    <w:rsid w:val="00097627"/>
    <w:rsid w:val="000976DC"/>
    <w:rsid w:val="00097883"/>
    <w:rsid w:val="000A0EF1"/>
    <w:rsid w:val="000A1454"/>
    <w:rsid w:val="000A160F"/>
    <w:rsid w:val="000A2274"/>
    <w:rsid w:val="000A2575"/>
    <w:rsid w:val="000A2EF5"/>
    <w:rsid w:val="000A2F7A"/>
    <w:rsid w:val="000A2F86"/>
    <w:rsid w:val="000A3783"/>
    <w:rsid w:val="000A3C0B"/>
    <w:rsid w:val="000A59E0"/>
    <w:rsid w:val="000A5FE5"/>
    <w:rsid w:val="000A64F3"/>
    <w:rsid w:val="000A67EC"/>
    <w:rsid w:val="000A6D26"/>
    <w:rsid w:val="000A6D69"/>
    <w:rsid w:val="000A7545"/>
    <w:rsid w:val="000A79B7"/>
    <w:rsid w:val="000A7F46"/>
    <w:rsid w:val="000B00B2"/>
    <w:rsid w:val="000B03CE"/>
    <w:rsid w:val="000B1200"/>
    <w:rsid w:val="000B17B4"/>
    <w:rsid w:val="000B2247"/>
    <w:rsid w:val="000B3440"/>
    <w:rsid w:val="000B34E1"/>
    <w:rsid w:val="000B4B9A"/>
    <w:rsid w:val="000B4C49"/>
    <w:rsid w:val="000B5581"/>
    <w:rsid w:val="000B5A80"/>
    <w:rsid w:val="000B67D2"/>
    <w:rsid w:val="000B6918"/>
    <w:rsid w:val="000B697D"/>
    <w:rsid w:val="000B6C98"/>
    <w:rsid w:val="000C0A0F"/>
    <w:rsid w:val="000C0B7C"/>
    <w:rsid w:val="000C289C"/>
    <w:rsid w:val="000C52F9"/>
    <w:rsid w:val="000C5790"/>
    <w:rsid w:val="000C6118"/>
    <w:rsid w:val="000C696B"/>
    <w:rsid w:val="000D084D"/>
    <w:rsid w:val="000D084E"/>
    <w:rsid w:val="000D09BB"/>
    <w:rsid w:val="000D0D57"/>
    <w:rsid w:val="000D1155"/>
    <w:rsid w:val="000D115B"/>
    <w:rsid w:val="000D16A2"/>
    <w:rsid w:val="000D1F1B"/>
    <w:rsid w:val="000D2C72"/>
    <w:rsid w:val="000D3AC4"/>
    <w:rsid w:val="000D3B8A"/>
    <w:rsid w:val="000D4193"/>
    <w:rsid w:val="000D41BD"/>
    <w:rsid w:val="000D507B"/>
    <w:rsid w:val="000D5261"/>
    <w:rsid w:val="000D53A9"/>
    <w:rsid w:val="000D55B4"/>
    <w:rsid w:val="000D5C51"/>
    <w:rsid w:val="000D5F22"/>
    <w:rsid w:val="000D638D"/>
    <w:rsid w:val="000D6BD4"/>
    <w:rsid w:val="000D70E2"/>
    <w:rsid w:val="000D7190"/>
    <w:rsid w:val="000D7270"/>
    <w:rsid w:val="000D75E9"/>
    <w:rsid w:val="000D7718"/>
    <w:rsid w:val="000D7B3B"/>
    <w:rsid w:val="000D7F78"/>
    <w:rsid w:val="000E0831"/>
    <w:rsid w:val="000E08FB"/>
    <w:rsid w:val="000E2A74"/>
    <w:rsid w:val="000E311A"/>
    <w:rsid w:val="000E3180"/>
    <w:rsid w:val="000E39D6"/>
    <w:rsid w:val="000E3BA4"/>
    <w:rsid w:val="000E3DD3"/>
    <w:rsid w:val="000E3F1E"/>
    <w:rsid w:val="000E447B"/>
    <w:rsid w:val="000E452D"/>
    <w:rsid w:val="000E45AA"/>
    <w:rsid w:val="000E4D9B"/>
    <w:rsid w:val="000E5B4E"/>
    <w:rsid w:val="000E5C5A"/>
    <w:rsid w:val="000E5D17"/>
    <w:rsid w:val="000E5E72"/>
    <w:rsid w:val="000E6008"/>
    <w:rsid w:val="000E74C9"/>
    <w:rsid w:val="000E7E7B"/>
    <w:rsid w:val="000F0325"/>
    <w:rsid w:val="000F0604"/>
    <w:rsid w:val="000F13B6"/>
    <w:rsid w:val="000F15D0"/>
    <w:rsid w:val="000F1675"/>
    <w:rsid w:val="000F20D0"/>
    <w:rsid w:val="000F2A24"/>
    <w:rsid w:val="000F379C"/>
    <w:rsid w:val="000F419F"/>
    <w:rsid w:val="000F4413"/>
    <w:rsid w:val="000F4F14"/>
    <w:rsid w:val="000F63C9"/>
    <w:rsid w:val="000F6430"/>
    <w:rsid w:val="000F751E"/>
    <w:rsid w:val="00100104"/>
    <w:rsid w:val="00100442"/>
    <w:rsid w:val="00100591"/>
    <w:rsid w:val="001007AD"/>
    <w:rsid w:val="001007BE"/>
    <w:rsid w:val="00100A07"/>
    <w:rsid w:val="0010137C"/>
    <w:rsid w:val="001026DC"/>
    <w:rsid w:val="00102FE4"/>
    <w:rsid w:val="001031CA"/>
    <w:rsid w:val="0010321B"/>
    <w:rsid w:val="0010330C"/>
    <w:rsid w:val="0010349D"/>
    <w:rsid w:val="00103C39"/>
    <w:rsid w:val="001042CA"/>
    <w:rsid w:val="00104884"/>
    <w:rsid w:val="00104EA8"/>
    <w:rsid w:val="0010690F"/>
    <w:rsid w:val="00106F69"/>
    <w:rsid w:val="001074EE"/>
    <w:rsid w:val="001076BF"/>
    <w:rsid w:val="001078E0"/>
    <w:rsid w:val="00107F2E"/>
    <w:rsid w:val="00107F79"/>
    <w:rsid w:val="00111C2F"/>
    <w:rsid w:val="001121DF"/>
    <w:rsid w:val="00112827"/>
    <w:rsid w:val="001134FD"/>
    <w:rsid w:val="00113958"/>
    <w:rsid w:val="00113BF5"/>
    <w:rsid w:val="00114DF8"/>
    <w:rsid w:val="001152E8"/>
    <w:rsid w:val="00115852"/>
    <w:rsid w:val="00115E13"/>
    <w:rsid w:val="00115FD4"/>
    <w:rsid w:val="0011609A"/>
    <w:rsid w:val="00116F5F"/>
    <w:rsid w:val="00117D9F"/>
    <w:rsid w:val="001211C2"/>
    <w:rsid w:val="00121B5E"/>
    <w:rsid w:val="00121E17"/>
    <w:rsid w:val="00122833"/>
    <w:rsid w:val="00122AAB"/>
    <w:rsid w:val="0012355D"/>
    <w:rsid w:val="001248E8"/>
    <w:rsid w:val="00124B41"/>
    <w:rsid w:val="001251A1"/>
    <w:rsid w:val="001254F3"/>
    <w:rsid w:val="00125D96"/>
    <w:rsid w:val="00126311"/>
    <w:rsid w:val="001263C4"/>
    <w:rsid w:val="00126508"/>
    <w:rsid w:val="00127336"/>
    <w:rsid w:val="001277DB"/>
    <w:rsid w:val="00127904"/>
    <w:rsid w:val="00127B79"/>
    <w:rsid w:val="00127C54"/>
    <w:rsid w:val="00130810"/>
    <w:rsid w:val="00130CE3"/>
    <w:rsid w:val="00131320"/>
    <w:rsid w:val="0013186A"/>
    <w:rsid w:val="001325A3"/>
    <w:rsid w:val="00134055"/>
    <w:rsid w:val="001349FC"/>
    <w:rsid w:val="00134A04"/>
    <w:rsid w:val="00134F46"/>
    <w:rsid w:val="00134FE3"/>
    <w:rsid w:val="00135637"/>
    <w:rsid w:val="001357BA"/>
    <w:rsid w:val="001360AE"/>
    <w:rsid w:val="001361DF"/>
    <w:rsid w:val="00136D05"/>
    <w:rsid w:val="00136FE5"/>
    <w:rsid w:val="00137CD3"/>
    <w:rsid w:val="0014091B"/>
    <w:rsid w:val="00140AB8"/>
    <w:rsid w:val="001410DF"/>
    <w:rsid w:val="001419E1"/>
    <w:rsid w:val="00141EAD"/>
    <w:rsid w:val="00143BAF"/>
    <w:rsid w:val="0014417C"/>
    <w:rsid w:val="001441F2"/>
    <w:rsid w:val="001445FF"/>
    <w:rsid w:val="00144F29"/>
    <w:rsid w:val="0014534E"/>
    <w:rsid w:val="001459A1"/>
    <w:rsid w:val="00146962"/>
    <w:rsid w:val="00147E84"/>
    <w:rsid w:val="001503D5"/>
    <w:rsid w:val="00151472"/>
    <w:rsid w:val="00151BD8"/>
    <w:rsid w:val="00151EEF"/>
    <w:rsid w:val="00152952"/>
    <w:rsid w:val="00152990"/>
    <w:rsid w:val="0015313C"/>
    <w:rsid w:val="00153875"/>
    <w:rsid w:val="00153A45"/>
    <w:rsid w:val="00154CF9"/>
    <w:rsid w:val="001550EE"/>
    <w:rsid w:val="00155712"/>
    <w:rsid w:val="00155C3C"/>
    <w:rsid w:val="00155DDC"/>
    <w:rsid w:val="00156064"/>
    <w:rsid w:val="0015665B"/>
    <w:rsid w:val="0015686D"/>
    <w:rsid w:val="00156A02"/>
    <w:rsid w:val="001620EE"/>
    <w:rsid w:val="001629DD"/>
    <w:rsid w:val="00162AF2"/>
    <w:rsid w:val="00163068"/>
    <w:rsid w:val="00163A49"/>
    <w:rsid w:val="00163EB3"/>
    <w:rsid w:val="001642D1"/>
    <w:rsid w:val="00164A7D"/>
    <w:rsid w:val="001653C3"/>
    <w:rsid w:val="00165E3E"/>
    <w:rsid w:val="001667B2"/>
    <w:rsid w:val="00166AD0"/>
    <w:rsid w:val="00167063"/>
    <w:rsid w:val="0016751E"/>
    <w:rsid w:val="001678F3"/>
    <w:rsid w:val="001678F5"/>
    <w:rsid w:val="00170291"/>
    <w:rsid w:val="0017097E"/>
    <w:rsid w:val="00170E52"/>
    <w:rsid w:val="001716C8"/>
    <w:rsid w:val="001724BD"/>
    <w:rsid w:val="0017274F"/>
    <w:rsid w:val="001743BB"/>
    <w:rsid w:val="00175F49"/>
    <w:rsid w:val="0017668A"/>
    <w:rsid w:val="00176CA3"/>
    <w:rsid w:val="001772A6"/>
    <w:rsid w:val="00177350"/>
    <w:rsid w:val="00177547"/>
    <w:rsid w:val="001802DF"/>
    <w:rsid w:val="00181CF4"/>
    <w:rsid w:val="001825F5"/>
    <w:rsid w:val="00182ED2"/>
    <w:rsid w:val="001831BD"/>
    <w:rsid w:val="00183A31"/>
    <w:rsid w:val="00183B82"/>
    <w:rsid w:val="00183EF1"/>
    <w:rsid w:val="00183F5C"/>
    <w:rsid w:val="00184164"/>
    <w:rsid w:val="00185027"/>
    <w:rsid w:val="00185931"/>
    <w:rsid w:val="00185E07"/>
    <w:rsid w:val="00186011"/>
    <w:rsid w:val="00186489"/>
    <w:rsid w:val="00187428"/>
    <w:rsid w:val="00187AAE"/>
    <w:rsid w:val="00187BB6"/>
    <w:rsid w:val="00187FCE"/>
    <w:rsid w:val="001906D8"/>
    <w:rsid w:val="00190955"/>
    <w:rsid w:val="00190A03"/>
    <w:rsid w:val="00191047"/>
    <w:rsid w:val="00191DAA"/>
    <w:rsid w:val="001938E6"/>
    <w:rsid w:val="00193ADE"/>
    <w:rsid w:val="00194A67"/>
    <w:rsid w:val="00195041"/>
    <w:rsid w:val="001951CD"/>
    <w:rsid w:val="00195668"/>
    <w:rsid w:val="0019575B"/>
    <w:rsid w:val="00195E7F"/>
    <w:rsid w:val="0019619B"/>
    <w:rsid w:val="00196C69"/>
    <w:rsid w:val="00196DF0"/>
    <w:rsid w:val="0019702F"/>
    <w:rsid w:val="0019758A"/>
    <w:rsid w:val="00197F50"/>
    <w:rsid w:val="001A15F6"/>
    <w:rsid w:val="001A1BAA"/>
    <w:rsid w:val="001A7029"/>
    <w:rsid w:val="001A78A0"/>
    <w:rsid w:val="001A7BD4"/>
    <w:rsid w:val="001A7C84"/>
    <w:rsid w:val="001A7EF4"/>
    <w:rsid w:val="001B0607"/>
    <w:rsid w:val="001B0B95"/>
    <w:rsid w:val="001B0FE3"/>
    <w:rsid w:val="001B1BED"/>
    <w:rsid w:val="001B2102"/>
    <w:rsid w:val="001B25D5"/>
    <w:rsid w:val="001B3650"/>
    <w:rsid w:val="001B38F2"/>
    <w:rsid w:val="001B3BFC"/>
    <w:rsid w:val="001B3C2C"/>
    <w:rsid w:val="001B4550"/>
    <w:rsid w:val="001B4681"/>
    <w:rsid w:val="001B52D7"/>
    <w:rsid w:val="001B5ADB"/>
    <w:rsid w:val="001B5C0A"/>
    <w:rsid w:val="001B5E98"/>
    <w:rsid w:val="001B6E22"/>
    <w:rsid w:val="001B7085"/>
    <w:rsid w:val="001B7467"/>
    <w:rsid w:val="001B7993"/>
    <w:rsid w:val="001B7CFB"/>
    <w:rsid w:val="001C0418"/>
    <w:rsid w:val="001C079F"/>
    <w:rsid w:val="001C07D7"/>
    <w:rsid w:val="001C18AA"/>
    <w:rsid w:val="001C3941"/>
    <w:rsid w:val="001C3BDB"/>
    <w:rsid w:val="001C3DA9"/>
    <w:rsid w:val="001C3EE9"/>
    <w:rsid w:val="001C432E"/>
    <w:rsid w:val="001C4354"/>
    <w:rsid w:val="001C4B27"/>
    <w:rsid w:val="001C5FE1"/>
    <w:rsid w:val="001C6882"/>
    <w:rsid w:val="001C6B4C"/>
    <w:rsid w:val="001C70BD"/>
    <w:rsid w:val="001C74A8"/>
    <w:rsid w:val="001C7A26"/>
    <w:rsid w:val="001D0191"/>
    <w:rsid w:val="001D1718"/>
    <w:rsid w:val="001D25CF"/>
    <w:rsid w:val="001D2733"/>
    <w:rsid w:val="001D2956"/>
    <w:rsid w:val="001D2E2D"/>
    <w:rsid w:val="001D32A0"/>
    <w:rsid w:val="001D3C74"/>
    <w:rsid w:val="001D54FE"/>
    <w:rsid w:val="001D5C2C"/>
    <w:rsid w:val="001D5C4B"/>
    <w:rsid w:val="001D5FF9"/>
    <w:rsid w:val="001D6610"/>
    <w:rsid w:val="001D6C5D"/>
    <w:rsid w:val="001D6E9A"/>
    <w:rsid w:val="001D7A35"/>
    <w:rsid w:val="001E0522"/>
    <w:rsid w:val="001E0D3B"/>
    <w:rsid w:val="001E0E70"/>
    <w:rsid w:val="001E22FC"/>
    <w:rsid w:val="001E2762"/>
    <w:rsid w:val="001E2922"/>
    <w:rsid w:val="001E2EA3"/>
    <w:rsid w:val="001E3440"/>
    <w:rsid w:val="001E3539"/>
    <w:rsid w:val="001E3BFC"/>
    <w:rsid w:val="001E4551"/>
    <w:rsid w:val="001E5246"/>
    <w:rsid w:val="001E57BA"/>
    <w:rsid w:val="001E5D67"/>
    <w:rsid w:val="001E5EE0"/>
    <w:rsid w:val="001E67BD"/>
    <w:rsid w:val="001E7BEF"/>
    <w:rsid w:val="001F04FC"/>
    <w:rsid w:val="001F09DE"/>
    <w:rsid w:val="001F2103"/>
    <w:rsid w:val="001F2606"/>
    <w:rsid w:val="001F2707"/>
    <w:rsid w:val="001F2A71"/>
    <w:rsid w:val="001F2C42"/>
    <w:rsid w:val="001F310D"/>
    <w:rsid w:val="001F3305"/>
    <w:rsid w:val="001F3347"/>
    <w:rsid w:val="001F339A"/>
    <w:rsid w:val="001F3BC7"/>
    <w:rsid w:val="001F4213"/>
    <w:rsid w:val="001F5042"/>
    <w:rsid w:val="001F5388"/>
    <w:rsid w:val="001F621C"/>
    <w:rsid w:val="001F678E"/>
    <w:rsid w:val="001F7958"/>
    <w:rsid w:val="001F79B6"/>
    <w:rsid w:val="002002B2"/>
    <w:rsid w:val="0020060F"/>
    <w:rsid w:val="0020091F"/>
    <w:rsid w:val="002013FE"/>
    <w:rsid w:val="00201502"/>
    <w:rsid w:val="0020192A"/>
    <w:rsid w:val="00201AB2"/>
    <w:rsid w:val="002021E6"/>
    <w:rsid w:val="00202CE3"/>
    <w:rsid w:val="002039E6"/>
    <w:rsid w:val="00203D93"/>
    <w:rsid w:val="00203ED7"/>
    <w:rsid w:val="002048C1"/>
    <w:rsid w:val="00204BF1"/>
    <w:rsid w:val="00204D6E"/>
    <w:rsid w:val="002051F9"/>
    <w:rsid w:val="002054BD"/>
    <w:rsid w:val="00206AF8"/>
    <w:rsid w:val="002071A5"/>
    <w:rsid w:val="00207CB1"/>
    <w:rsid w:val="00207EC0"/>
    <w:rsid w:val="0021055E"/>
    <w:rsid w:val="00210B77"/>
    <w:rsid w:val="0021161C"/>
    <w:rsid w:val="0021167A"/>
    <w:rsid w:val="00212120"/>
    <w:rsid w:val="002130C2"/>
    <w:rsid w:val="00213C35"/>
    <w:rsid w:val="00213F96"/>
    <w:rsid w:val="0021475B"/>
    <w:rsid w:val="00214A32"/>
    <w:rsid w:val="00214AB7"/>
    <w:rsid w:val="0021533E"/>
    <w:rsid w:val="00215B48"/>
    <w:rsid w:val="00215D8B"/>
    <w:rsid w:val="00216FBB"/>
    <w:rsid w:val="00217019"/>
    <w:rsid w:val="00217FCF"/>
    <w:rsid w:val="0022055E"/>
    <w:rsid w:val="00220AFB"/>
    <w:rsid w:val="00220E34"/>
    <w:rsid w:val="00221784"/>
    <w:rsid w:val="00221847"/>
    <w:rsid w:val="00222434"/>
    <w:rsid w:val="00222BD7"/>
    <w:rsid w:val="00222C19"/>
    <w:rsid w:val="00223013"/>
    <w:rsid w:val="002230A5"/>
    <w:rsid w:val="0022378E"/>
    <w:rsid w:val="00223811"/>
    <w:rsid w:val="00223CC0"/>
    <w:rsid w:val="00224336"/>
    <w:rsid w:val="00224F90"/>
    <w:rsid w:val="00225247"/>
    <w:rsid w:val="002259EB"/>
    <w:rsid w:val="00225EE7"/>
    <w:rsid w:val="00226707"/>
    <w:rsid w:val="00226DDA"/>
    <w:rsid w:val="00227431"/>
    <w:rsid w:val="00230739"/>
    <w:rsid w:val="0023091A"/>
    <w:rsid w:val="00230D4D"/>
    <w:rsid w:val="00231208"/>
    <w:rsid w:val="00231758"/>
    <w:rsid w:val="00231FEF"/>
    <w:rsid w:val="00232EB2"/>
    <w:rsid w:val="0023388B"/>
    <w:rsid w:val="00233DA6"/>
    <w:rsid w:val="00234676"/>
    <w:rsid w:val="00236B6D"/>
    <w:rsid w:val="00236D17"/>
    <w:rsid w:val="0023711B"/>
    <w:rsid w:val="00237CBA"/>
    <w:rsid w:val="002409DF"/>
    <w:rsid w:val="002414CE"/>
    <w:rsid w:val="00241596"/>
    <w:rsid w:val="002416FF"/>
    <w:rsid w:val="00241E20"/>
    <w:rsid w:val="00241EE1"/>
    <w:rsid w:val="00242F33"/>
    <w:rsid w:val="00243D0E"/>
    <w:rsid w:val="002440A0"/>
    <w:rsid w:val="002454D0"/>
    <w:rsid w:val="0024565A"/>
    <w:rsid w:val="00245F3E"/>
    <w:rsid w:val="00247353"/>
    <w:rsid w:val="0024779D"/>
    <w:rsid w:val="00247BDC"/>
    <w:rsid w:val="00247C1B"/>
    <w:rsid w:val="00247FAF"/>
    <w:rsid w:val="00250022"/>
    <w:rsid w:val="002503FC"/>
    <w:rsid w:val="00250AF6"/>
    <w:rsid w:val="00251697"/>
    <w:rsid w:val="00251852"/>
    <w:rsid w:val="00254074"/>
    <w:rsid w:val="002542AD"/>
    <w:rsid w:val="00254D42"/>
    <w:rsid w:val="0025610F"/>
    <w:rsid w:val="00256126"/>
    <w:rsid w:val="002574BF"/>
    <w:rsid w:val="00260AD2"/>
    <w:rsid w:val="00260C46"/>
    <w:rsid w:val="00260EAD"/>
    <w:rsid w:val="00260F0D"/>
    <w:rsid w:val="002611E1"/>
    <w:rsid w:val="00261553"/>
    <w:rsid w:val="00261C9E"/>
    <w:rsid w:val="00262FB4"/>
    <w:rsid w:val="0026312E"/>
    <w:rsid w:val="00263F5B"/>
    <w:rsid w:val="00264CBE"/>
    <w:rsid w:val="00264D05"/>
    <w:rsid w:val="00265EC1"/>
    <w:rsid w:val="002665B8"/>
    <w:rsid w:val="00266829"/>
    <w:rsid w:val="002703B3"/>
    <w:rsid w:val="002706AB"/>
    <w:rsid w:val="00270C45"/>
    <w:rsid w:val="00271C82"/>
    <w:rsid w:val="00271CBB"/>
    <w:rsid w:val="00272AB9"/>
    <w:rsid w:val="0027352F"/>
    <w:rsid w:val="00273E09"/>
    <w:rsid w:val="00273E84"/>
    <w:rsid w:val="002755AC"/>
    <w:rsid w:val="00275CB8"/>
    <w:rsid w:val="00275D09"/>
    <w:rsid w:val="00275FD3"/>
    <w:rsid w:val="00276717"/>
    <w:rsid w:val="00277297"/>
    <w:rsid w:val="00280338"/>
    <w:rsid w:val="002803D0"/>
    <w:rsid w:val="002828BB"/>
    <w:rsid w:val="00282A0E"/>
    <w:rsid w:val="00282B8F"/>
    <w:rsid w:val="00283711"/>
    <w:rsid w:val="00284173"/>
    <w:rsid w:val="00284667"/>
    <w:rsid w:val="00284749"/>
    <w:rsid w:val="002858B9"/>
    <w:rsid w:val="0028681B"/>
    <w:rsid w:val="00286F85"/>
    <w:rsid w:val="002900E5"/>
    <w:rsid w:val="00290266"/>
    <w:rsid w:val="00290331"/>
    <w:rsid w:val="00290422"/>
    <w:rsid w:val="0029096B"/>
    <w:rsid w:val="00290E52"/>
    <w:rsid w:val="0029120F"/>
    <w:rsid w:val="00292324"/>
    <w:rsid w:val="002925F5"/>
    <w:rsid w:val="00292964"/>
    <w:rsid w:val="00293026"/>
    <w:rsid w:val="00293DF2"/>
    <w:rsid w:val="002942B1"/>
    <w:rsid w:val="00294EE2"/>
    <w:rsid w:val="002959D6"/>
    <w:rsid w:val="00295C58"/>
    <w:rsid w:val="002960ED"/>
    <w:rsid w:val="00296715"/>
    <w:rsid w:val="0029683F"/>
    <w:rsid w:val="00296B27"/>
    <w:rsid w:val="002A0DC0"/>
    <w:rsid w:val="002A1F95"/>
    <w:rsid w:val="002A2773"/>
    <w:rsid w:val="002A2F0B"/>
    <w:rsid w:val="002A3070"/>
    <w:rsid w:val="002A3B17"/>
    <w:rsid w:val="002A3B93"/>
    <w:rsid w:val="002A4AD3"/>
    <w:rsid w:val="002A5483"/>
    <w:rsid w:val="002A5562"/>
    <w:rsid w:val="002A57E4"/>
    <w:rsid w:val="002A5C71"/>
    <w:rsid w:val="002A614B"/>
    <w:rsid w:val="002A6812"/>
    <w:rsid w:val="002A6C89"/>
    <w:rsid w:val="002A7143"/>
    <w:rsid w:val="002A7725"/>
    <w:rsid w:val="002A7C02"/>
    <w:rsid w:val="002A7DDE"/>
    <w:rsid w:val="002B0A94"/>
    <w:rsid w:val="002B109B"/>
    <w:rsid w:val="002B123F"/>
    <w:rsid w:val="002B12FA"/>
    <w:rsid w:val="002B2DE6"/>
    <w:rsid w:val="002B37BD"/>
    <w:rsid w:val="002B52FD"/>
    <w:rsid w:val="002B58D8"/>
    <w:rsid w:val="002B5D0D"/>
    <w:rsid w:val="002B6009"/>
    <w:rsid w:val="002B62D3"/>
    <w:rsid w:val="002B6A01"/>
    <w:rsid w:val="002B783F"/>
    <w:rsid w:val="002C008E"/>
    <w:rsid w:val="002C0D4F"/>
    <w:rsid w:val="002C0DDC"/>
    <w:rsid w:val="002C0E6E"/>
    <w:rsid w:val="002C2751"/>
    <w:rsid w:val="002C2BB7"/>
    <w:rsid w:val="002C2D1A"/>
    <w:rsid w:val="002C4D98"/>
    <w:rsid w:val="002C4E28"/>
    <w:rsid w:val="002C51D4"/>
    <w:rsid w:val="002C5343"/>
    <w:rsid w:val="002C5E4F"/>
    <w:rsid w:val="002C5F89"/>
    <w:rsid w:val="002C62D0"/>
    <w:rsid w:val="002C643F"/>
    <w:rsid w:val="002C65C4"/>
    <w:rsid w:val="002C6633"/>
    <w:rsid w:val="002C6BBD"/>
    <w:rsid w:val="002C7589"/>
    <w:rsid w:val="002C7779"/>
    <w:rsid w:val="002C7B7D"/>
    <w:rsid w:val="002D0BFA"/>
    <w:rsid w:val="002D0D74"/>
    <w:rsid w:val="002D159A"/>
    <w:rsid w:val="002D1DCA"/>
    <w:rsid w:val="002D2250"/>
    <w:rsid w:val="002D238B"/>
    <w:rsid w:val="002D25AA"/>
    <w:rsid w:val="002D28FD"/>
    <w:rsid w:val="002D3344"/>
    <w:rsid w:val="002D35AF"/>
    <w:rsid w:val="002D3A7D"/>
    <w:rsid w:val="002D41C4"/>
    <w:rsid w:val="002D4789"/>
    <w:rsid w:val="002D4809"/>
    <w:rsid w:val="002D4817"/>
    <w:rsid w:val="002D564F"/>
    <w:rsid w:val="002D613C"/>
    <w:rsid w:val="002D6816"/>
    <w:rsid w:val="002D6D57"/>
    <w:rsid w:val="002D6F04"/>
    <w:rsid w:val="002D75B4"/>
    <w:rsid w:val="002D7EFC"/>
    <w:rsid w:val="002E0417"/>
    <w:rsid w:val="002E09A4"/>
    <w:rsid w:val="002E120E"/>
    <w:rsid w:val="002E127C"/>
    <w:rsid w:val="002E17F6"/>
    <w:rsid w:val="002E23B4"/>
    <w:rsid w:val="002E2E68"/>
    <w:rsid w:val="002E308F"/>
    <w:rsid w:val="002E354C"/>
    <w:rsid w:val="002E47D7"/>
    <w:rsid w:val="002E47F6"/>
    <w:rsid w:val="002E4933"/>
    <w:rsid w:val="002E51B7"/>
    <w:rsid w:val="002E60EB"/>
    <w:rsid w:val="002E622C"/>
    <w:rsid w:val="002E653E"/>
    <w:rsid w:val="002E6BCF"/>
    <w:rsid w:val="002E7558"/>
    <w:rsid w:val="002E76B2"/>
    <w:rsid w:val="002F0580"/>
    <w:rsid w:val="002F0819"/>
    <w:rsid w:val="002F0A33"/>
    <w:rsid w:val="002F0ED3"/>
    <w:rsid w:val="002F0F0D"/>
    <w:rsid w:val="002F115B"/>
    <w:rsid w:val="002F2087"/>
    <w:rsid w:val="002F24AF"/>
    <w:rsid w:val="002F2838"/>
    <w:rsid w:val="002F2C8B"/>
    <w:rsid w:val="002F2E00"/>
    <w:rsid w:val="002F3510"/>
    <w:rsid w:val="002F4C75"/>
    <w:rsid w:val="002F4DD2"/>
    <w:rsid w:val="002F62BA"/>
    <w:rsid w:val="002F6E38"/>
    <w:rsid w:val="002F6FF4"/>
    <w:rsid w:val="00301337"/>
    <w:rsid w:val="00301A84"/>
    <w:rsid w:val="00301C99"/>
    <w:rsid w:val="00301D9B"/>
    <w:rsid w:val="00303EEF"/>
    <w:rsid w:val="00304153"/>
    <w:rsid w:val="00304472"/>
    <w:rsid w:val="00304A23"/>
    <w:rsid w:val="00304F88"/>
    <w:rsid w:val="00305925"/>
    <w:rsid w:val="00305C28"/>
    <w:rsid w:val="00305E14"/>
    <w:rsid w:val="00306A3C"/>
    <w:rsid w:val="00306C8B"/>
    <w:rsid w:val="0030707A"/>
    <w:rsid w:val="00307198"/>
    <w:rsid w:val="00307CE9"/>
    <w:rsid w:val="00310A41"/>
    <w:rsid w:val="00310CC2"/>
    <w:rsid w:val="00310DE5"/>
    <w:rsid w:val="003118F0"/>
    <w:rsid w:val="00311C27"/>
    <w:rsid w:val="00311F13"/>
    <w:rsid w:val="003124E5"/>
    <w:rsid w:val="00312D1A"/>
    <w:rsid w:val="00313EB6"/>
    <w:rsid w:val="00313F0D"/>
    <w:rsid w:val="0031453A"/>
    <w:rsid w:val="00314FDE"/>
    <w:rsid w:val="003152A0"/>
    <w:rsid w:val="003159AF"/>
    <w:rsid w:val="00317110"/>
    <w:rsid w:val="00317DF7"/>
    <w:rsid w:val="00320B1B"/>
    <w:rsid w:val="00321135"/>
    <w:rsid w:val="003218E3"/>
    <w:rsid w:val="003219BD"/>
    <w:rsid w:val="00321CD0"/>
    <w:rsid w:val="0032275E"/>
    <w:rsid w:val="00322763"/>
    <w:rsid w:val="00322A07"/>
    <w:rsid w:val="00322BFB"/>
    <w:rsid w:val="00323F62"/>
    <w:rsid w:val="0032456C"/>
    <w:rsid w:val="00324B4C"/>
    <w:rsid w:val="00326CCD"/>
    <w:rsid w:val="003273A1"/>
    <w:rsid w:val="00327BD8"/>
    <w:rsid w:val="00327C78"/>
    <w:rsid w:val="003309E2"/>
    <w:rsid w:val="00330EAE"/>
    <w:rsid w:val="00330F07"/>
    <w:rsid w:val="00332BC2"/>
    <w:rsid w:val="00333502"/>
    <w:rsid w:val="0033363C"/>
    <w:rsid w:val="00333964"/>
    <w:rsid w:val="00333CA8"/>
    <w:rsid w:val="00334777"/>
    <w:rsid w:val="0033499E"/>
    <w:rsid w:val="00334D02"/>
    <w:rsid w:val="00335203"/>
    <w:rsid w:val="003352C1"/>
    <w:rsid w:val="003352DD"/>
    <w:rsid w:val="00335AED"/>
    <w:rsid w:val="00336311"/>
    <w:rsid w:val="00336DF9"/>
    <w:rsid w:val="003374BE"/>
    <w:rsid w:val="00340CAE"/>
    <w:rsid w:val="00340FE8"/>
    <w:rsid w:val="00341671"/>
    <w:rsid w:val="00341A37"/>
    <w:rsid w:val="003425D8"/>
    <w:rsid w:val="00342A2A"/>
    <w:rsid w:val="0034302A"/>
    <w:rsid w:val="00343A15"/>
    <w:rsid w:val="00343B20"/>
    <w:rsid w:val="00343E51"/>
    <w:rsid w:val="00345261"/>
    <w:rsid w:val="0034590C"/>
    <w:rsid w:val="00345AC3"/>
    <w:rsid w:val="00345DE3"/>
    <w:rsid w:val="00345E7E"/>
    <w:rsid w:val="00346801"/>
    <w:rsid w:val="00346823"/>
    <w:rsid w:val="003476EA"/>
    <w:rsid w:val="00347F9F"/>
    <w:rsid w:val="00350FDB"/>
    <w:rsid w:val="003510EF"/>
    <w:rsid w:val="0035110A"/>
    <w:rsid w:val="0035112F"/>
    <w:rsid w:val="00351439"/>
    <w:rsid w:val="0035157A"/>
    <w:rsid w:val="0035253B"/>
    <w:rsid w:val="003529A9"/>
    <w:rsid w:val="00352B05"/>
    <w:rsid w:val="00352B92"/>
    <w:rsid w:val="00352E20"/>
    <w:rsid w:val="003530C8"/>
    <w:rsid w:val="00353327"/>
    <w:rsid w:val="0035481E"/>
    <w:rsid w:val="003549D1"/>
    <w:rsid w:val="00354D1C"/>
    <w:rsid w:val="00354FE9"/>
    <w:rsid w:val="00355490"/>
    <w:rsid w:val="0035557C"/>
    <w:rsid w:val="00355601"/>
    <w:rsid w:val="003559C1"/>
    <w:rsid w:val="00356862"/>
    <w:rsid w:val="00356CAD"/>
    <w:rsid w:val="00357843"/>
    <w:rsid w:val="0035792D"/>
    <w:rsid w:val="00360283"/>
    <w:rsid w:val="00360DA1"/>
    <w:rsid w:val="003613A2"/>
    <w:rsid w:val="00361BB2"/>
    <w:rsid w:val="00361DA9"/>
    <w:rsid w:val="00362661"/>
    <w:rsid w:val="00362B01"/>
    <w:rsid w:val="00362C1C"/>
    <w:rsid w:val="00363D17"/>
    <w:rsid w:val="00365468"/>
    <w:rsid w:val="00365550"/>
    <w:rsid w:val="003658A0"/>
    <w:rsid w:val="003658EE"/>
    <w:rsid w:val="00365937"/>
    <w:rsid w:val="00365C72"/>
    <w:rsid w:val="00365D9E"/>
    <w:rsid w:val="00366EAD"/>
    <w:rsid w:val="003670CA"/>
    <w:rsid w:val="00367A1E"/>
    <w:rsid w:val="00370193"/>
    <w:rsid w:val="00371217"/>
    <w:rsid w:val="00371642"/>
    <w:rsid w:val="00372FBB"/>
    <w:rsid w:val="003734AC"/>
    <w:rsid w:val="00374BC1"/>
    <w:rsid w:val="0037510F"/>
    <w:rsid w:val="0037542B"/>
    <w:rsid w:val="003760C4"/>
    <w:rsid w:val="00376E44"/>
    <w:rsid w:val="00377993"/>
    <w:rsid w:val="00380314"/>
    <w:rsid w:val="003807E2"/>
    <w:rsid w:val="003809FD"/>
    <w:rsid w:val="00380DB9"/>
    <w:rsid w:val="003814B6"/>
    <w:rsid w:val="00382476"/>
    <w:rsid w:val="00382648"/>
    <w:rsid w:val="00382E1D"/>
    <w:rsid w:val="0038397E"/>
    <w:rsid w:val="00384773"/>
    <w:rsid w:val="0038556C"/>
    <w:rsid w:val="0038617E"/>
    <w:rsid w:val="00386FFA"/>
    <w:rsid w:val="00390012"/>
    <w:rsid w:val="00390313"/>
    <w:rsid w:val="003905C5"/>
    <w:rsid w:val="00390FBF"/>
    <w:rsid w:val="0039152A"/>
    <w:rsid w:val="003922B9"/>
    <w:rsid w:val="00392772"/>
    <w:rsid w:val="003927E1"/>
    <w:rsid w:val="0039368B"/>
    <w:rsid w:val="00393D8B"/>
    <w:rsid w:val="003941C7"/>
    <w:rsid w:val="003946A9"/>
    <w:rsid w:val="00394A26"/>
    <w:rsid w:val="00394CBC"/>
    <w:rsid w:val="00395154"/>
    <w:rsid w:val="003962D8"/>
    <w:rsid w:val="00396965"/>
    <w:rsid w:val="0039718E"/>
    <w:rsid w:val="00397AF7"/>
    <w:rsid w:val="003A04DC"/>
    <w:rsid w:val="003A0F64"/>
    <w:rsid w:val="003A38F7"/>
    <w:rsid w:val="003A4053"/>
    <w:rsid w:val="003A40FA"/>
    <w:rsid w:val="003A43C7"/>
    <w:rsid w:val="003A497A"/>
    <w:rsid w:val="003A4FAC"/>
    <w:rsid w:val="003A5EE2"/>
    <w:rsid w:val="003A606C"/>
    <w:rsid w:val="003A691F"/>
    <w:rsid w:val="003A6BCA"/>
    <w:rsid w:val="003A6FF3"/>
    <w:rsid w:val="003A703B"/>
    <w:rsid w:val="003A7B33"/>
    <w:rsid w:val="003A7B36"/>
    <w:rsid w:val="003B03BE"/>
    <w:rsid w:val="003B08BE"/>
    <w:rsid w:val="003B0B3D"/>
    <w:rsid w:val="003B12BB"/>
    <w:rsid w:val="003B140F"/>
    <w:rsid w:val="003B1A96"/>
    <w:rsid w:val="003B28E9"/>
    <w:rsid w:val="003B2EF9"/>
    <w:rsid w:val="003B3694"/>
    <w:rsid w:val="003B38C1"/>
    <w:rsid w:val="003B3BBA"/>
    <w:rsid w:val="003B3F54"/>
    <w:rsid w:val="003B454D"/>
    <w:rsid w:val="003B4788"/>
    <w:rsid w:val="003B5221"/>
    <w:rsid w:val="003B6380"/>
    <w:rsid w:val="003B647A"/>
    <w:rsid w:val="003B6612"/>
    <w:rsid w:val="003B7325"/>
    <w:rsid w:val="003B73EA"/>
    <w:rsid w:val="003B78A7"/>
    <w:rsid w:val="003B7FE0"/>
    <w:rsid w:val="003C10DA"/>
    <w:rsid w:val="003C1623"/>
    <w:rsid w:val="003C269E"/>
    <w:rsid w:val="003C2909"/>
    <w:rsid w:val="003C2D45"/>
    <w:rsid w:val="003C3583"/>
    <w:rsid w:val="003C36B0"/>
    <w:rsid w:val="003C409C"/>
    <w:rsid w:val="003C438C"/>
    <w:rsid w:val="003C4890"/>
    <w:rsid w:val="003C4E1B"/>
    <w:rsid w:val="003C5168"/>
    <w:rsid w:val="003C53F0"/>
    <w:rsid w:val="003C55DF"/>
    <w:rsid w:val="003C58A7"/>
    <w:rsid w:val="003C59E7"/>
    <w:rsid w:val="003C5B7F"/>
    <w:rsid w:val="003C5E71"/>
    <w:rsid w:val="003C6CFA"/>
    <w:rsid w:val="003C7078"/>
    <w:rsid w:val="003C7634"/>
    <w:rsid w:val="003C76B6"/>
    <w:rsid w:val="003C7CCA"/>
    <w:rsid w:val="003D00BE"/>
    <w:rsid w:val="003D0135"/>
    <w:rsid w:val="003D1136"/>
    <w:rsid w:val="003D2376"/>
    <w:rsid w:val="003D4ED4"/>
    <w:rsid w:val="003D4FDB"/>
    <w:rsid w:val="003D502B"/>
    <w:rsid w:val="003D51C1"/>
    <w:rsid w:val="003D53AF"/>
    <w:rsid w:val="003D54D2"/>
    <w:rsid w:val="003D54D5"/>
    <w:rsid w:val="003D5531"/>
    <w:rsid w:val="003D55B2"/>
    <w:rsid w:val="003D5BE7"/>
    <w:rsid w:val="003D5C19"/>
    <w:rsid w:val="003D6240"/>
    <w:rsid w:val="003D6258"/>
    <w:rsid w:val="003D6AC0"/>
    <w:rsid w:val="003D6F3F"/>
    <w:rsid w:val="003D71B1"/>
    <w:rsid w:val="003D7E2E"/>
    <w:rsid w:val="003E0071"/>
    <w:rsid w:val="003E0341"/>
    <w:rsid w:val="003E05CC"/>
    <w:rsid w:val="003E089B"/>
    <w:rsid w:val="003E0BA9"/>
    <w:rsid w:val="003E0BE0"/>
    <w:rsid w:val="003E0BEC"/>
    <w:rsid w:val="003E14CE"/>
    <w:rsid w:val="003E15CE"/>
    <w:rsid w:val="003E176D"/>
    <w:rsid w:val="003E25E6"/>
    <w:rsid w:val="003E2F60"/>
    <w:rsid w:val="003E3310"/>
    <w:rsid w:val="003E3C51"/>
    <w:rsid w:val="003E3D25"/>
    <w:rsid w:val="003E4EFC"/>
    <w:rsid w:val="003E501C"/>
    <w:rsid w:val="003E5900"/>
    <w:rsid w:val="003E6807"/>
    <w:rsid w:val="003E68C1"/>
    <w:rsid w:val="003E6961"/>
    <w:rsid w:val="003E6AEC"/>
    <w:rsid w:val="003E6E83"/>
    <w:rsid w:val="003E75DB"/>
    <w:rsid w:val="003E7641"/>
    <w:rsid w:val="003E77F7"/>
    <w:rsid w:val="003E7A7B"/>
    <w:rsid w:val="003E7B43"/>
    <w:rsid w:val="003F06C8"/>
    <w:rsid w:val="003F0BC1"/>
    <w:rsid w:val="003F1187"/>
    <w:rsid w:val="003F14D9"/>
    <w:rsid w:val="003F177C"/>
    <w:rsid w:val="003F20C8"/>
    <w:rsid w:val="003F2BBD"/>
    <w:rsid w:val="003F2D76"/>
    <w:rsid w:val="003F3835"/>
    <w:rsid w:val="003F3A1E"/>
    <w:rsid w:val="003F3A8E"/>
    <w:rsid w:val="003F402C"/>
    <w:rsid w:val="003F5D11"/>
    <w:rsid w:val="003F5DFF"/>
    <w:rsid w:val="003F5FFC"/>
    <w:rsid w:val="003F68C5"/>
    <w:rsid w:val="003F6A37"/>
    <w:rsid w:val="003F6ED4"/>
    <w:rsid w:val="003F6F6A"/>
    <w:rsid w:val="0040030E"/>
    <w:rsid w:val="00400361"/>
    <w:rsid w:val="00400DFF"/>
    <w:rsid w:val="0040238A"/>
    <w:rsid w:val="00403606"/>
    <w:rsid w:val="0040443E"/>
    <w:rsid w:val="0040462F"/>
    <w:rsid w:val="004049B3"/>
    <w:rsid w:val="00404C3F"/>
    <w:rsid w:val="00404C7E"/>
    <w:rsid w:val="004061E8"/>
    <w:rsid w:val="004066CE"/>
    <w:rsid w:val="00406EED"/>
    <w:rsid w:val="004070EA"/>
    <w:rsid w:val="00407790"/>
    <w:rsid w:val="00407D8A"/>
    <w:rsid w:val="0041099B"/>
    <w:rsid w:val="00410B2E"/>
    <w:rsid w:val="00411DFC"/>
    <w:rsid w:val="0041255D"/>
    <w:rsid w:val="00413238"/>
    <w:rsid w:val="004148AE"/>
    <w:rsid w:val="004148E4"/>
    <w:rsid w:val="00414B10"/>
    <w:rsid w:val="00414CC2"/>
    <w:rsid w:val="00414E8A"/>
    <w:rsid w:val="004156EC"/>
    <w:rsid w:val="00415748"/>
    <w:rsid w:val="00415BE8"/>
    <w:rsid w:val="00415DE9"/>
    <w:rsid w:val="00416043"/>
    <w:rsid w:val="00416124"/>
    <w:rsid w:val="00416271"/>
    <w:rsid w:val="00416DB5"/>
    <w:rsid w:val="004175E2"/>
    <w:rsid w:val="00417E21"/>
    <w:rsid w:val="004209CA"/>
    <w:rsid w:val="00421358"/>
    <w:rsid w:val="00421727"/>
    <w:rsid w:val="00421989"/>
    <w:rsid w:val="0042199E"/>
    <w:rsid w:val="00421D5B"/>
    <w:rsid w:val="00421D97"/>
    <w:rsid w:val="004227C5"/>
    <w:rsid w:val="0042280D"/>
    <w:rsid w:val="00422AB2"/>
    <w:rsid w:val="004230EE"/>
    <w:rsid w:val="0042348C"/>
    <w:rsid w:val="00424F7A"/>
    <w:rsid w:val="0042526B"/>
    <w:rsid w:val="00425340"/>
    <w:rsid w:val="00425871"/>
    <w:rsid w:val="00425F5E"/>
    <w:rsid w:val="004279D0"/>
    <w:rsid w:val="00431463"/>
    <w:rsid w:val="00432197"/>
    <w:rsid w:val="0043245C"/>
    <w:rsid w:val="00432824"/>
    <w:rsid w:val="004337A2"/>
    <w:rsid w:val="004342A7"/>
    <w:rsid w:val="004345FD"/>
    <w:rsid w:val="00436D27"/>
    <w:rsid w:val="0044013B"/>
    <w:rsid w:val="00440589"/>
    <w:rsid w:val="00440674"/>
    <w:rsid w:val="004409FB"/>
    <w:rsid w:val="00440DD3"/>
    <w:rsid w:val="0044138A"/>
    <w:rsid w:val="00441647"/>
    <w:rsid w:val="004419CC"/>
    <w:rsid w:val="00442B3E"/>
    <w:rsid w:val="00442E2B"/>
    <w:rsid w:val="0044375F"/>
    <w:rsid w:val="00443A7E"/>
    <w:rsid w:val="0044422A"/>
    <w:rsid w:val="00444A78"/>
    <w:rsid w:val="00444D70"/>
    <w:rsid w:val="00445369"/>
    <w:rsid w:val="00446068"/>
    <w:rsid w:val="004470DD"/>
    <w:rsid w:val="004475D4"/>
    <w:rsid w:val="004508B3"/>
    <w:rsid w:val="004508F7"/>
    <w:rsid w:val="00450F15"/>
    <w:rsid w:val="0045203F"/>
    <w:rsid w:val="0045208E"/>
    <w:rsid w:val="00452955"/>
    <w:rsid w:val="00452AD3"/>
    <w:rsid w:val="00452AD7"/>
    <w:rsid w:val="00452DC7"/>
    <w:rsid w:val="00452E1B"/>
    <w:rsid w:val="0045513B"/>
    <w:rsid w:val="00455289"/>
    <w:rsid w:val="00455D48"/>
    <w:rsid w:val="00456139"/>
    <w:rsid w:val="00456FAF"/>
    <w:rsid w:val="004578D3"/>
    <w:rsid w:val="004604FD"/>
    <w:rsid w:val="00460FAD"/>
    <w:rsid w:val="00461B33"/>
    <w:rsid w:val="004626FE"/>
    <w:rsid w:val="004628EC"/>
    <w:rsid w:val="00463075"/>
    <w:rsid w:val="0046492C"/>
    <w:rsid w:val="0046537F"/>
    <w:rsid w:val="00465987"/>
    <w:rsid w:val="00465FB9"/>
    <w:rsid w:val="00466364"/>
    <w:rsid w:val="0046674F"/>
    <w:rsid w:val="00466E37"/>
    <w:rsid w:val="00467091"/>
    <w:rsid w:val="00467B97"/>
    <w:rsid w:val="00467C83"/>
    <w:rsid w:val="004702A3"/>
    <w:rsid w:val="004708D8"/>
    <w:rsid w:val="00470A8D"/>
    <w:rsid w:val="004710DA"/>
    <w:rsid w:val="004712AE"/>
    <w:rsid w:val="00471446"/>
    <w:rsid w:val="00471DB9"/>
    <w:rsid w:val="00471FD1"/>
    <w:rsid w:val="00472872"/>
    <w:rsid w:val="004740F3"/>
    <w:rsid w:val="0047591E"/>
    <w:rsid w:val="00475F1F"/>
    <w:rsid w:val="00476254"/>
    <w:rsid w:val="00476B09"/>
    <w:rsid w:val="0047717D"/>
    <w:rsid w:val="004811C3"/>
    <w:rsid w:val="004813C6"/>
    <w:rsid w:val="004815E1"/>
    <w:rsid w:val="00481787"/>
    <w:rsid w:val="00481D38"/>
    <w:rsid w:val="004820D0"/>
    <w:rsid w:val="004821A5"/>
    <w:rsid w:val="00482623"/>
    <w:rsid w:val="004828CD"/>
    <w:rsid w:val="00483363"/>
    <w:rsid w:val="00483921"/>
    <w:rsid w:val="00483C3A"/>
    <w:rsid w:val="00484636"/>
    <w:rsid w:val="004848B9"/>
    <w:rsid w:val="004849E4"/>
    <w:rsid w:val="00485ACF"/>
    <w:rsid w:val="004861DC"/>
    <w:rsid w:val="004866BE"/>
    <w:rsid w:val="00486AA9"/>
    <w:rsid w:val="00486B0E"/>
    <w:rsid w:val="004873A2"/>
    <w:rsid w:val="0049099F"/>
    <w:rsid w:val="004909E8"/>
    <w:rsid w:val="00490FF3"/>
    <w:rsid w:val="004913FE"/>
    <w:rsid w:val="00491CB4"/>
    <w:rsid w:val="00492449"/>
    <w:rsid w:val="004924FE"/>
    <w:rsid w:val="0049305A"/>
    <w:rsid w:val="004932C0"/>
    <w:rsid w:val="004937C5"/>
    <w:rsid w:val="00493A7A"/>
    <w:rsid w:val="00493DB0"/>
    <w:rsid w:val="00494119"/>
    <w:rsid w:val="00494475"/>
    <w:rsid w:val="00494555"/>
    <w:rsid w:val="0049495F"/>
    <w:rsid w:val="00495349"/>
    <w:rsid w:val="00495879"/>
    <w:rsid w:val="00495B85"/>
    <w:rsid w:val="0049618D"/>
    <w:rsid w:val="00496FC9"/>
    <w:rsid w:val="004A00C8"/>
    <w:rsid w:val="004A00D4"/>
    <w:rsid w:val="004A0A78"/>
    <w:rsid w:val="004A0D45"/>
    <w:rsid w:val="004A16A0"/>
    <w:rsid w:val="004A1FE9"/>
    <w:rsid w:val="004A25C3"/>
    <w:rsid w:val="004A38D3"/>
    <w:rsid w:val="004A3B3F"/>
    <w:rsid w:val="004A3E7F"/>
    <w:rsid w:val="004A4310"/>
    <w:rsid w:val="004A513A"/>
    <w:rsid w:val="004A562C"/>
    <w:rsid w:val="004A5901"/>
    <w:rsid w:val="004A6416"/>
    <w:rsid w:val="004A673F"/>
    <w:rsid w:val="004A6A33"/>
    <w:rsid w:val="004A6ADE"/>
    <w:rsid w:val="004A771A"/>
    <w:rsid w:val="004A7D83"/>
    <w:rsid w:val="004A7F9F"/>
    <w:rsid w:val="004B0267"/>
    <w:rsid w:val="004B07D7"/>
    <w:rsid w:val="004B0836"/>
    <w:rsid w:val="004B0CF6"/>
    <w:rsid w:val="004B20A2"/>
    <w:rsid w:val="004B2E15"/>
    <w:rsid w:val="004B2E5A"/>
    <w:rsid w:val="004B2EAC"/>
    <w:rsid w:val="004B3307"/>
    <w:rsid w:val="004B3577"/>
    <w:rsid w:val="004B35D7"/>
    <w:rsid w:val="004B39D0"/>
    <w:rsid w:val="004B3C33"/>
    <w:rsid w:val="004B3EE8"/>
    <w:rsid w:val="004B48F7"/>
    <w:rsid w:val="004B4E3C"/>
    <w:rsid w:val="004B6CB3"/>
    <w:rsid w:val="004B6CD6"/>
    <w:rsid w:val="004B7263"/>
    <w:rsid w:val="004B7887"/>
    <w:rsid w:val="004C008B"/>
    <w:rsid w:val="004C0D4F"/>
    <w:rsid w:val="004C10D5"/>
    <w:rsid w:val="004C18EE"/>
    <w:rsid w:val="004C3C16"/>
    <w:rsid w:val="004C3E63"/>
    <w:rsid w:val="004C4B10"/>
    <w:rsid w:val="004C4FB8"/>
    <w:rsid w:val="004C5797"/>
    <w:rsid w:val="004C5EA3"/>
    <w:rsid w:val="004C62B5"/>
    <w:rsid w:val="004C6388"/>
    <w:rsid w:val="004C64DB"/>
    <w:rsid w:val="004C6701"/>
    <w:rsid w:val="004C694B"/>
    <w:rsid w:val="004C789A"/>
    <w:rsid w:val="004C7FE3"/>
    <w:rsid w:val="004D0569"/>
    <w:rsid w:val="004D0D6D"/>
    <w:rsid w:val="004D1010"/>
    <w:rsid w:val="004D14FA"/>
    <w:rsid w:val="004D194E"/>
    <w:rsid w:val="004D1C8B"/>
    <w:rsid w:val="004D280F"/>
    <w:rsid w:val="004D2BAE"/>
    <w:rsid w:val="004D2BFA"/>
    <w:rsid w:val="004D2D03"/>
    <w:rsid w:val="004D35A9"/>
    <w:rsid w:val="004D3A38"/>
    <w:rsid w:val="004D41D7"/>
    <w:rsid w:val="004D42F1"/>
    <w:rsid w:val="004D504E"/>
    <w:rsid w:val="004D5464"/>
    <w:rsid w:val="004D6377"/>
    <w:rsid w:val="004D6DEC"/>
    <w:rsid w:val="004D751A"/>
    <w:rsid w:val="004D7973"/>
    <w:rsid w:val="004D7DE3"/>
    <w:rsid w:val="004E0820"/>
    <w:rsid w:val="004E0B0B"/>
    <w:rsid w:val="004E0B7C"/>
    <w:rsid w:val="004E24C3"/>
    <w:rsid w:val="004E261A"/>
    <w:rsid w:val="004E4D27"/>
    <w:rsid w:val="004E5E4F"/>
    <w:rsid w:val="004E62D2"/>
    <w:rsid w:val="004E713E"/>
    <w:rsid w:val="004E79C3"/>
    <w:rsid w:val="004E7A14"/>
    <w:rsid w:val="004E7CC3"/>
    <w:rsid w:val="004E7EC7"/>
    <w:rsid w:val="004E7FB3"/>
    <w:rsid w:val="004F015B"/>
    <w:rsid w:val="004F02E2"/>
    <w:rsid w:val="004F0FEF"/>
    <w:rsid w:val="004F10B3"/>
    <w:rsid w:val="004F10FD"/>
    <w:rsid w:val="004F114B"/>
    <w:rsid w:val="004F148C"/>
    <w:rsid w:val="004F14F3"/>
    <w:rsid w:val="004F1916"/>
    <w:rsid w:val="004F1AB2"/>
    <w:rsid w:val="004F2515"/>
    <w:rsid w:val="004F2F90"/>
    <w:rsid w:val="004F3A61"/>
    <w:rsid w:val="004F57FE"/>
    <w:rsid w:val="004F5D40"/>
    <w:rsid w:val="004F65FE"/>
    <w:rsid w:val="004F674E"/>
    <w:rsid w:val="004F7B8C"/>
    <w:rsid w:val="0050068A"/>
    <w:rsid w:val="00501162"/>
    <w:rsid w:val="005016C5"/>
    <w:rsid w:val="00502386"/>
    <w:rsid w:val="00502633"/>
    <w:rsid w:val="00502884"/>
    <w:rsid w:val="00505220"/>
    <w:rsid w:val="00505334"/>
    <w:rsid w:val="005057BF"/>
    <w:rsid w:val="00506546"/>
    <w:rsid w:val="005065C3"/>
    <w:rsid w:val="00506822"/>
    <w:rsid w:val="00506A43"/>
    <w:rsid w:val="00507D66"/>
    <w:rsid w:val="00507E42"/>
    <w:rsid w:val="00510207"/>
    <w:rsid w:val="005122E8"/>
    <w:rsid w:val="00512631"/>
    <w:rsid w:val="005134EF"/>
    <w:rsid w:val="005135B9"/>
    <w:rsid w:val="005143D5"/>
    <w:rsid w:val="0051447A"/>
    <w:rsid w:val="0051452A"/>
    <w:rsid w:val="00514B47"/>
    <w:rsid w:val="005151F8"/>
    <w:rsid w:val="0051553A"/>
    <w:rsid w:val="00515C6E"/>
    <w:rsid w:val="00515DBF"/>
    <w:rsid w:val="0051656D"/>
    <w:rsid w:val="00516C2D"/>
    <w:rsid w:val="00516D07"/>
    <w:rsid w:val="00516DF8"/>
    <w:rsid w:val="00516F32"/>
    <w:rsid w:val="00517E15"/>
    <w:rsid w:val="005201EB"/>
    <w:rsid w:val="005206EE"/>
    <w:rsid w:val="00521863"/>
    <w:rsid w:val="00522421"/>
    <w:rsid w:val="00523C38"/>
    <w:rsid w:val="00523EAA"/>
    <w:rsid w:val="00524419"/>
    <w:rsid w:val="005257B4"/>
    <w:rsid w:val="00525C4C"/>
    <w:rsid w:val="00525D96"/>
    <w:rsid w:val="00526D4F"/>
    <w:rsid w:val="00526DF4"/>
    <w:rsid w:val="0052745F"/>
    <w:rsid w:val="0052752B"/>
    <w:rsid w:val="00527CA4"/>
    <w:rsid w:val="00530538"/>
    <w:rsid w:val="00531176"/>
    <w:rsid w:val="00531335"/>
    <w:rsid w:val="00531A1C"/>
    <w:rsid w:val="00531AD7"/>
    <w:rsid w:val="00531B97"/>
    <w:rsid w:val="005330C8"/>
    <w:rsid w:val="00533D90"/>
    <w:rsid w:val="00534A27"/>
    <w:rsid w:val="00534B6C"/>
    <w:rsid w:val="00535342"/>
    <w:rsid w:val="0053550F"/>
    <w:rsid w:val="0053569A"/>
    <w:rsid w:val="0053716C"/>
    <w:rsid w:val="0053741C"/>
    <w:rsid w:val="00540086"/>
    <w:rsid w:val="005403E9"/>
    <w:rsid w:val="00540A4A"/>
    <w:rsid w:val="00540F04"/>
    <w:rsid w:val="005413D2"/>
    <w:rsid w:val="00541539"/>
    <w:rsid w:val="0054193C"/>
    <w:rsid w:val="00541B1E"/>
    <w:rsid w:val="00541B62"/>
    <w:rsid w:val="00542259"/>
    <w:rsid w:val="00542C6A"/>
    <w:rsid w:val="00543B62"/>
    <w:rsid w:val="005449AD"/>
    <w:rsid w:val="00544C4D"/>
    <w:rsid w:val="0054612A"/>
    <w:rsid w:val="005462C1"/>
    <w:rsid w:val="00546489"/>
    <w:rsid w:val="00546ABC"/>
    <w:rsid w:val="0054755F"/>
    <w:rsid w:val="00550505"/>
    <w:rsid w:val="005507A5"/>
    <w:rsid w:val="0055090F"/>
    <w:rsid w:val="00550E1F"/>
    <w:rsid w:val="0055159C"/>
    <w:rsid w:val="0055239A"/>
    <w:rsid w:val="00552CE9"/>
    <w:rsid w:val="00552DD7"/>
    <w:rsid w:val="00552E42"/>
    <w:rsid w:val="00552ED1"/>
    <w:rsid w:val="005531B3"/>
    <w:rsid w:val="00553325"/>
    <w:rsid w:val="00553F11"/>
    <w:rsid w:val="0055435E"/>
    <w:rsid w:val="005543F7"/>
    <w:rsid w:val="00554681"/>
    <w:rsid w:val="00554967"/>
    <w:rsid w:val="005556E6"/>
    <w:rsid w:val="005559E6"/>
    <w:rsid w:val="00555B8E"/>
    <w:rsid w:val="005568CE"/>
    <w:rsid w:val="00556916"/>
    <w:rsid w:val="0055739E"/>
    <w:rsid w:val="0056060E"/>
    <w:rsid w:val="0056128E"/>
    <w:rsid w:val="00561331"/>
    <w:rsid w:val="00561E92"/>
    <w:rsid w:val="005629EF"/>
    <w:rsid w:val="00562DE4"/>
    <w:rsid w:val="00564188"/>
    <w:rsid w:val="00564660"/>
    <w:rsid w:val="00565863"/>
    <w:rsid w:val="00565E12"/>
    <w:rsid w:val="0056795D"/>
    <w:rsid w:val="00571471"/>
    <w:rsid w:val="005716CA"/>
    <w:rsid w:val="005717FF"/>
    <w:rsid w:val="00571D89"/>
    <w:rsid w:val="00572D77"/>
    <w:rsid w:val="00573426"/>
    <w:rsid w:val="00573F83"/>
    <w:rsid w:val="00574938"/>
    <w:rsid w:val="00575602"/>
    <w:rsid w:val="005768FE"/>
    <w:rsid w:val="00576994"/>
    <w:rsid w:val="00576AAA"/>
    <w:rsid w:val="00576B62"/>
    <w:rsid w:val="00576E82"/>
    <w:rsid w:val="005807E4"/>
    <w:rsid w:val="00580D08"/>
    <w:rsid w:val="00581025"/>
    <w:rsid w:val="0058187A"/>
    <w:rsid w:val="00581DF5"/>
    <w:rsid w:val="00581E1E"/>
    <w:rsid w:val="00581E60"/>
    <w:rsid w:val="00582538"/>
    <w:rsid w:val="005828C4"/>
    <w:rsid w:val="00583E83"/>
    <w:rsid w:val="005843EA"/>
    <w:rsid w:val="00584530"/>
    <w:rsid w:val="005849A8"/>
    <w:rsid w:val="00584E54"/>
    <w:rsid w:val="00585479"/>
    <w:rsid w:val="005855D5"/>
    <w:rsid w:val="00585A6C"/>
    <w:rsid w:val="00586A80"/>
    <w:rsid w:val="00586D73"/>
    <w:rsid w:val="00586EA2"/>
    <w:rsid w:val="0058700C"/>
    <w:rsid w:val="0058729F"/>
    <w:rsid w:val="005877CA"/>
    <w:rsid w:val="00591357"/>
    <w:rsid w:val="00591DC3"/>
    <w:rsid w:val="00592637"/>
    <w:rsid w:val="00594670"/>
    <w:rsid w:val="00594C68"/>
    <w:rsid w:val="00595433"/>
    <w:rsid w:val="005954CB"/>
    <w:rsid w:val="00595723"/>
    <w:rsid w:val="00595DB6"/>
    <w:rsid w:val="005963C9"/>
    <w:rsid w:val="00596B99"/>
    <w:rsid w:val="005971EB"/>
    <w:rsid w:val="005973EC"/>
    <w:rsid w:val="00597C59"/>
    <w:rsid w:val="00597C68"/>
    <w:rsid w:val="005A010D"/>
    <w:rsid w:val="005A133A"/>
    <w:rsid w:val="005A1DED"/>
    <w:rsid w:val="005A218E"/>
    <w:rsid w:val="005A21E8"/>
    <w:rsid w:val="005A23CB"/>
    <w:rsid w:val="005A2690"/>
    <w:rsid w:val="005A27AF"/>
    <w:rsid w:val="005A2917"/>
    <w:rsid w:val="005A2A0D"/>
    <w:rsid w:val="005A31C2"/>
    <w:rsid w:val="005A3D4D"/>
    <w:rsid w:val="005A4613"/>
    <w:rsid w:val="005A53FF"/>
    <w:rsid w:val="005A5441"/>
    <w:rsid w:val="005A5475"/>
    <w:rsid w:val="005A5580"/>
    <w:rsid w:val="005A6D21"/>
    <w:rsid w:val="005A6F53"/>
    <w:rsid w:val="005A74B1"/>
    <w:rsid w:val="005A78F9"/>
    <w:rsid w:val="005A7C51"/>
    <w:rsid w:val="005A7F3F"/>
    <w:rsid w:val="005B032B"/>
    <w:rsid w:val="005B039D"/>
    <w:rsid w:val="005B058E"/>
    <w:rsid w:val="005B0A48"/>
    <w:rsid w:val="005B18CB"/>
    <w:rsid w:val="005B2598"/>
    <w:rsid w:val="005B31D1"/>
    <w:rsid w:val="005B39E9"/>
    <w:rsid w:val="005B3E5B"/>
    <w:rsid w:val="005B4A70"/>
    <w:rsid w:val="005B5D2D"/>
    <w:rsid w:val="005B5ED4"/>
    <w:rsid w:val="005B7267"/>
    <w:rsid w:val="005B7329"/>
    <w:rsid w:val="005B7B69"/>
    <w:rsid w:val="005B7F85"/>
    <w:rsid w:val="005C06F7"/>
    <w:rsid w:val="005C0E7E"/>
    <w:rsid w:val="005C0ED5"/>
    <w:rsid w:val="005C1186"/>
    <w:rsid w:val="005C1455"/>
    <w:rsid w:val="005C1993"/>
    <w:rsid w:val="005C1EB7"/>
    <w:rsid w:val="005C2064"/>
    <w:rsid w:val="005C4155"/>
    <w:rsid w:val="005C4DE3"/>
    <w:rsid w:val="005C5546"/>
    <w:rsid w:val="005C6FDD"/>
    <w:rsid w:val="005C7BFB"/>
    <w:rsid w:val="005C7C4B"/>
    <w:rsid w:val="005D0422"/>
    <w:rsid w:val="005D11A4"/>
    <w:rsid w:val="005D16DC"/>
    <w:rsid w:val="005D1EB0"/>
    <w:rsid w:val="005D2883"/>
    <w:rsid w:val="005D5500"/>
    <w:rsid w:val="005D55F0"/>
    <w:rsid w:val="005D637A"/>
    <w:rsid w:val="005D6E39"/>
    <w:rsid w:val="005D79F5"/>
    <w:rsid w:val="005D79FA"/>
    <w:rsid w:val="005D7BBF"/>
    <w:rsid w:val="005D7C5B"/>
    <w:rsid w:val="005E057D"/>
    <w:rsid w:val="005E0850"/>
    <w:rsid w:val="005E0CAF"/>
    <w:rsid w:val="005E19B9"/>
    <w:rsid w:val="005E200E"/>
    <w:rsid w:val="005E20F8"/>
    <w:rsid w:val="005E27F9"/>
    <w:rsid w:val="005E2E0E"/>
    <w:rsid w:val="005E3D11"/>
    <w:rsid w:val="005E4AAD"/>
    <w:rsid w:val="005E4CDF"/>
    <w:rsid w:val="005E4D5B"/>
    <w:rsid w:val="005E5C96"/>
    <w:rsid w:val="005E5D48"/>
    <w:rsid w:val="005E6CAD"/>
    <w:rsid w:val="005E70EA"/>
    <w:rsid w:val="005E7DFD"/>
    <w:rsid w:val="005F06F2"/>
    <w:rsid w:val="005F0736"/>
    <w:rsid w:val="005F0850"/>
    <w:rsid w:val="005F16AA"/>
    <w:rsid w:val="005F1D2C"/>
    <w:rsid w:val="005F27A8"/>
    <w:rsid w:val="005F2F13"/>
    <w:rsid w:val="005F33CA"/>
    <w:rsid w:val="005F386E"/>
    <w:rsid w:val="005F436F"/>
    <w:rsid w:val="005F4605"/>
    <w:rsid w:val="005F4A5C"/>
    <w:rsid w:val="005F512D"/>
    <w:rsid w:val="005F558A"/>
    <w:rsid w:val="005F6313"/>
    <w:rsid w:val="005F78A7"/>
    <w:rsid w:val="006004EF"/>
    <w:rsid w:val="0060088C"/>
    <w:rsid w:val="006008AA"/>
    <w:rsid w:val="00600F25"/>
    <w:rsid w:val="006018FA"/>
    <w:rsid w:val="006028E0"/>
    <w:rsid w:val="006030EB"/>
    <w:rsid w:val="00603637"/>
    <w:rsid w:val="00603ADC"/>
    <w:rsid w:val="00603FAE"/>
    <w:rsid w:val="00604003"/>
    <w:rsid w:val="00604119"/>
    <w:rsid w:val="00604164"/>
    <w:rsid w:val="00604531"/>
    <w:rsid w:val="006047DA"/>
    <w:rsid w:val="00604CB2"/>
    <w:rsid w:val="00605474"/>
    <w:rsid w:val="006054A1"/>
    <w:rsid w:val="0060556B"/>
    <w:rsid w:val="006059F2"/>
    <w:rsid w:val="00606CC6"/>
    <w:rsid w:val="00607C4D"/>
    <w:rsid w:val="00610417"/>
    <w:rsid w:val="006109CD"/>
    <w:rsid w:val="0061106D"/>
    <w:rsid w:val="006117BE"/>
    <w:rsid w:val="006117D5"/>
    <w:rsid w:val="006121C8"/>
    <w:rsid w:val="00612391"/>
    <w:rsid w:val="006124BB"/>
    <w:rsid w:val="00612B7D"/>
    <w:rsid w:val="00612BCF"/>
    <w:rsid w:val="006133A4"/>
    <w:rsid w:val="0061424F"/>
    <w:rsid w:val="006154CA"/>
    <w:rsid w:val="00615766"/>
    <w:rsid w:val="00615CA2"/>
    <w:rsid w:val="00616595"/>
    <w:rsid w:val="006169ED"/>
    <w:rsid w:val="00616BD5"/>
    <w:rsid w:val="006176BC"/>
    <w:rsid w:val="00617822"/>
    <w:rsid w:val="00617896"/>
    <w:rsid w:val="006178B5"/>
    <w:rsid w:val="00617F04"/>
    <w:rsid w:val="006204A1"/>
    <w:rsid w:val="006205CC"/>
    <w:rsid w:val="0062072C"/>
    <w:rsid w:val="00620BAD"/>
    <w:rsid w:val="00620BCD"/>
    <w:rsid w:val="00620CD5"/>
    <w:rsid w:val="00621921"/>
    <w:rsid w:val="00621D22"/>
    <w:rsid w:val="00622054"/>
    <w:rsid w:val="0062235E"/>
    <w:rsid w:val="00622440"/>
    <w:rsid w:val="00622620"/>
    <w:rsid w:val="0062298B"/>
    <w:rsid w:val="00622CDE"/>
    <w:rsid w:val="006234B6"/>
    <w:rsid w:val="006239AD"/>
    <w:rsid w:val="00623B88"/>
    <w:rsid w:val="006244F0"/>
    <w:rsid w:val="006245A7"/>
    <w:rsid w:val="0062569D"/>
    <w:rsid w:val="0062600D"/>
    <w:rsid w:val="00626862"/>
    <w:rsid w:val="00626FCC"/>
    <w:rsid w:val="00630548"/>
    <w:rsid w:val="006310F9"/>
    <w:rsid w:val="00631356"/>
    <w:rsid w:val="00631AF0"/>
    <w:rsid w:val="006321AB"/>
    <w:rsid w:val="00632A31"/>
    <w:rsid w:val="0063300E"/>
    <w:rsid w:val="00633048"/>
    <w:rsid w:val="00633AFF"/>
    <w:rsid w:val="0063570A"/>
    <w:rsid w:val="00635EF1"/>
    <w:rsid w:val="006363D5"/>
    <w:rsid w:val="00636735"/>
    <w:rsid w:val="006369B4"/>
    <w:rsid w:val="00637135"/>
    <w:rsid w:val="006371B0"/>
    <w:rsid w:val="00637872"/>
    <w:rsid w:val="006378F1"/>
    <w:rsid w:val="00637C86"/>
    <w:rsid w:val="00640E0A"/>
    <w:rsid w:val="00641631"/>
    <w:rsid w:val="0064221B"/>
    <w:rsid w:val="00643E98"/>
    <w:rsid w:val="006442C8"/>
    <w:rsid w:val="00644375"/>
    <w:rsid w:val="006452DB"/>
    <w:rsid w:val="00645318"/>
    <w:rsid w:val="00646AD1"/>
    <w:rsid w:val="00650064"/>
    <w:rsid w:val="00650CF6"/>
    <w:rsid w:val="00650DC4"/>
    <w:rsid w:val="00650FBC"/>
    <w:rsid w:val="00651120"/>
    <w:rsid w:val="00651354"/>
    <w:rsid w:val="00652EB2"/>
    <w:rsid w:val="006536CB"/>
    <w:rsid w:val="00653830"/>
    <w:rsid w:val="00653B6E"/>
    <w:rsid w:val="00654358"/>
    <w:rsid w:val="00655C2B"/>
    <w:rsid w:val="00655C7C"/>
    <w:rsid w:val="0065651A"/>
    <w:rsid w:val="006610B1"/>
    <w:rsid w:val="006614E8"/>
    <w:rsid w:val="006615EB"/>
    <w:rsid w:val="00661ACA"/>
    <w:rsid w:val="006623D6"/>
    <w:rsid w:val="00662A8D"/>
    <w:rsid w:val="00662FA6"/>
    <w:rsid w:val="006631FE"/>
    <w:rsid w:val="006635BB"/>
    <w:rsid w:val="006635F6"/>
    <w:rsid w:val="00663869"/>
    <w:rsid w:val="006638B3"/>
    <w:rsid w:val="00663D72"/>
    <w:rsid w:val="00664299"/>
    <w:rsid w:val="00664386"/>
    <w:rsid w:val="00664577"/>
    <w:rsid w:val="006649C0"/>
    <w:rsid w:val="00665209"/>
    <w:rsid w:val="0066540F"/>
    <w:rsid w:val="00665A2E"/>
    <w:rsid w:val="00666338"/>
    <w:rsid w:val="00666472"/>
    <w:rsid w:val="00666975"/>
    <w:rsid w:val="006709D3"/>
    <w:rsid w:val="00670DD9"/>
    <w:rsid w:val="0067122B"/>
    <w:rsid w:val="0067159B"/>
    <w:rsid w:val="006716A3"/>
    <w:rsid w:val="00671D2B"/>
    <w:rsid w:val="00672488"/>
    <w:rsid w:val="0067369F"/>
    <w:rsid w:val="00673948"/>
    <w:rsid w:val="006746BF"/>
    <w:rsid w:val="00674924"/>
    <w:rsid w:val="00674966"/>
    <w:rsid w:val="00674B2E"/>
    <w:rsid w:val="006750F5"/>
    <w:rsid w:val="00675154"/>
    <w:rsid w:val="0067519F"/>
    <w:rsid w:val="006755B2"/>
    <w:rsid w:val="006756BA"/>
    <w:rsid w:val="00675803"/>
    <w:rsid w:val="00675AFF"/>
    <w:rsid w:val="00676D15"/>
    <w:rsid w:val="00677369"/>
    <w:rsid w:val="0068030B"/>
    <w:rsid w:val="00680BE4"/>
    <w:rsid w:val="00680FED"/>
    <w:rsid w:val="00681B37"/>
    <w:rsid w:val="00681F1F"/>
    <w:rsid w:val="00682518"/>
    <w:rsid w:val="00682E63"/>
    <w:rsid w:val="00683D5C"/>
    <w:rsid w:val="00684218"/>
    <w:rsid w:val="00685360"/>
    <w:rsid w:val="006857A0"/>
    <w:rsid w:val="00686360"/>
    <w:rsid w:val="00686C9E"/>
    <w:rsid w:val="006875C8"/>
    <w:rsid w:val="00687650"/>
    <w:rsid w:val="0068765B"/>
    <w:rsid w:val="0069001B"/>
    <w:rsid w:val="00690350"/>
    <w:rsid w:val="00690522"/>
    <w:rsid w:val="0069133E"/>
    <w:rsid w:val="00691ADE"/>
    <w:rsid w:val="006929F8"/>
    <w:rsid w:val="00692BE4"/>
    <w:rsid w:val="006935BD"/>
    <w:rsid w:val="00693819"/>
    <w:rsid w:val="00693972"/>
    <w:rsid w:val="006941FC"/>
    <w:rsid w:val="006945BB"/>
    <w:rsid w:val="00694B23"/>
    <w:rsid w:val="00695428"/>
    <w:rsid w:val="006957AD"/>
    <w:rsid w:val="006957AF"/>
    <w:rsid w:val="00695C8B"/>
    <w:rsid w:val="00695CA9"/>
    <w:rsid w:val="006962B8"/>
    <w:rsid w:val="00696CBF"/>
    <w:rsid w:val="006971F1"/>
    <w:rsid w:val="006979D9"/>
    <w:rsid w:val="006A0102"/>
    <w:rsid w:val="006A02A0"/>
    <w:rsid w:val="006A0878"/>
    <w:rsid w:val="006A106B"/>
    <w:rsid w:val="006A1782"/>
    <w:rsid w:val="006A1B1F"/>
    <w:rsid w:val="006A1CEC"/>
    <w:rsid w:val="006A1F5B"/>
    <w:rsid w:val="006A242C"/>
    <w:rsid w:val="006A3645"/>
    <w:rsid w:val="006A3DA9"/>
    <w:rsid w:val="006A3DD8"/>
    <w:rsid w:val="006A3EF5"/>
    <w:rsid w:val="006A404E"/>
    <w:rsid w:val="006A4978"/>
    <w:rsid w:val="006A4E15"/>
    <w:rsid w:val="006A5775"/>
    <w:rsid w:val="006A669C"/>
    <w:rsid w:val="006A6AB3"/>
    <w:rsid w:val="006A750F"/>
    <w:rsid w:val="006A7973"/>
    <w:rsid w:val="006A7A5F"/>
    <w:rsid w:val="006A7F36"/>
    <w:rsid w:val="006B0492"/>
    <w:rsid w:val="006B0B34"/>
    <w:rsid w:val="006B18F8"/>
    <w:rsid w:val="006B1953"/>
    <w:rsid w:val="006B279F"/>
    <w:rsid w:val="006B2AE0"/>
    <w:rsid w:val="006B2C9F"/>
    <w:rsid w:val="006B3D3E"/>
    <w:rsid w:val="006B4954"/>
    <w:rsid w:val="006B5B77"/>
    <w:rsid w:val="006B6ED2"/>
    <w:rsid w:val="006B783C"/>
    <w:rsid w:val="006C117E"/>
    <w:rsid w:val="006C12DD"/>
    <w:rsid w:val="006C1891"/>
    <w:rsid w:val="006C25BE"/>
    <w:rsid w:val="006C30D0"/>
    <w:rsid w:val="006C3422"/>
    <w:rsid w:val="006C4258"/>
    <w:rsid w:val="006C493A"/>
    <w:rsid w:val="006C4FDF"/>
    <w:rsid w:val="006C55A6"/>
    <w:rsid w:val="006C5AB7"/>
    <w:rsid w:val="006C5F7F"/>
    <w:rsid w:val="006C6412"/>
    <w:rsid w:val="006C644A"/>
    <w:rsid w:val="006C652B"/>
    <w:rsid w:val="006C66F0"/>
    <w:rsid w:val="006C6D85"/>
    <w:rsid w:val="006C746D"/>
    <w:rsid w:val="006C77CD"/>
    <w:rsid w:val="006C791D"/>
    <w:rsid w:val="006D0240"/>
    <w:rsid w:val="006D0388"/>
    <w:rsid w:val="006D0D94"/>
    <w:rsid w:val="006D17D5"/>
    <w:rsid w:val="006D1BBF"/>
    <w:rsid w:val="006D23F0"/>
    <w:rsid w:val="006D2A26"/>
    <w:rsid w:val="006D3212"/>
    <w:rsid w:val="006D3527"/>
    <w:rsid w:val="006D4EAD"/>
    <w:rsid w:val="006D5812"/>
    <w:rsid w:val="006D7761"/>
    <w:rsid w:val="006E07E2"/>
    <w:rsid w:val="006E09B2"/>
    <w:rsid w:val="006E13B4"/>
    <w:rsid w:val="006E4D05"/>
    <w:rsid w:val="006E54FA"/>
    <w:rsid w:val="006E717B"/>
    <w:rsid w:val="006E7C0D"/>
    <w:rsid w:val="006F00A5"/>
    <w:rsid w:val="006F06D3"/>
    <w:rsid w:val="006F0971"/>
    <w:rsid w:val="006F0E3A"/>
    <w:rsid w:val="006F115F"/>
    <w:rsid w:val="006F1C81"/>
    <w:rsid w:val="006F2578"/>
    <w:rsid w:val="006F2FE4"/>
    <w:rsid w:val="006F3891"/>
    <w:rsid w:val="006F3AA7"/>
    <w:rsid w:val="006F3CE0"/>
    <w:rsid w:val="006F47E0"/>
    <w:rsid w:val="006F49A4"/>
    <w:rsid w:val="006F4A08"/>
    <w:rsid w:val="006F4A8D"/>
    <w:rsid w:val="006F57E2"/>
    <w:rsid w:val="006F5801"/>
    <w:rsid w:val="006F5E7F"/>
    <w:rsid w:val="006F6132"/>
    <w:rsid w:val="006F6300"/>
    <w:rsid w:val="006F6B54"/>
    <w:rsid w:val="006F6CCD"/>
    <w:rsid w:val="006F6F48"/>
    <w:rsid w:val="006F6F8A"/>
    <w:rsid w:val="006F700F"/>
    <w:rsid w:val="006F7302"/>
    <w:rsid w:val="006F7587"/>
    <w:rsid w:val="006F78E1"/>
    <w:rsid w:val="0070017C"/>
    <w:rsid w:val="007002B8"/>
    <w:rsid w:val="00700A5A"/>
    <w:rsid w:val="00700CDE"/>
    <w:rsid w:val="007019DA"/>
    <w:rsid w:val="00702013"/>
    <w:rsid w:val="007020E6"/>
    <w:rsid w:val="0070229E"/>
    <w:rsid w:val="00702DFF"/>
    <w:rsid w:val="00702E10"/>
    <w:rsid w:val="00702F81"/>
    <w:rsid w:val="00703508"/>
    <w:rsid w:val="00703B82"/>
    <w:rsid w:val="0070439B"/>
    <w:rsid w:val="00704503"/>
    <w:rsid w:val="00704BBF"/>
    <w:rsid w:val="00704DBA"/>
    <w:rsid w:val="007050E0"/>
    <w:rsid w:val="00705BF4"/>
    <w:rsid w:val="00706812"/>
    <w:rsid w:val="00706838"/>
    <w:rsid w:val="007069A6"/>
    <w:rsid w:val="00707967"/>
    <w:rsid w:val="00707E9E"/>
    <w:rsid w:val="00707EE6"/>
    <w:rsid w:val="0071011D"/>
    <w:rsid w:val="007109EC"/>
    <w:rsid w:val="00710A37"/>
    <w:rsid w:val="00710A46"/>
    <w:rsid w:val="00711036"/>
    <w:rsid w:val="00711744"/>
    <w:rsid w:val="007125E8"/>
    <w:rsid w:val="00712611"/>
    <w:rsid w:val="0071275B"/>
    <w:rsid w:val="00712A86"/>
    <w:rsid w:val="00712F97"/>
    <w:rsid w:val="00713348"/>
    <w:rsid w:val="007136D9"/>
    <w:rsid w:val="00713DBD"/>
    <w:rsid w:val="00713DE6"/>
    <w:rsid w:val="00714D41"/>
    <w:rsid w:val="00715291"/>
    <w:rsid w:val="00715963"/>
    <w:rsid w:val="0071632C"/>
    <w:rsid w:val="007163EE"/>
    <w:rsid w:val="00716467"/>
    <w:rsid w:val="0071652D"/>
    <w:rsid w:val="00717972"/>
    <w:rsid w:val="00717EB3"/>
    <w:rsid w:val="00717F64"/>
    <w:rsid w:val="00720215"/>
    <w:rsid w:val="00720C5E"/>
    <w:rsid w:val="0072142E"/>
    <w:rsid w:val="00721C6E"/>
    <w:rsid w:val="007221BE"/>
    <w:rsid w:val="0072262A"/>
    <w:rsid w:val="0072280B"/>
    <w:rsid w:val="0072306F"/>
    <w:rsid w:val="00723129"/>
    <w:rsid w:val="007234A6"/>
    <w:rsid w:val="00724033"/>
    <w:rsid w:val="00724286"/>
    <w:rsid w:val="0072442A"/>
    <w:rsid w:val="0072444A"/>
    <w:rsid w:val="00724A90"/>
    <w:rsid w:val="00725249"/>
    <w:rsid w:val="00726192"/>
    <w:rsid w:val="00726262"/>
    <w:rsid w:val="00726780"/>
    <w:rsid w:val="0072715F"/>
    <w:rsid w:val="00727DF0"/>
    <w:rsid w:val="00727F6F"/>
    <w:rsid w:val="00727F72"/>
    <w:rsid w:val="007305F4"/>
    <w:rsid w:val="00730E0E"/>
    <w:rsid w:val="00730F3F"/>
    <w:rsid w:val="00731493"/>
    <w:rsid w:val="00731D82"/>
    <w:rsid w:val="00732528"/>
    <w:rsid w:val="007327FE"/>
    <w:rsid w:val="00732E49"/>
    <w:rsid w:val="00732F51"/>
    <w:rsid w:val="00733029"/>
    <w:rsid w:val="00733757"/>
    <w:rsid w:val="00733792"/>
    <w:rsid w:val="00733C7A"/>
    <w:rsid w:val="0073465C"/>
    <w:rsid w:val="0073469C"/>
    <w:rsid w:val="00734CFC"/>
    <w:rsid w:val="007353C4"/>
    <w:rsid w:val="00735960"/>
    <w:rsid w:val="00736619"/>
    <w:rsid w:val="00736FE1"/>
    <w:rsid w:val="0074069E"/>
    <w:rsid w:val="00740A8E"/>
    <w:rsid w:val="00741418"/>
    <w:rsid w:val="00741498"/>
    <w:rsid w:val="00741666"/>
    <w:rsid w:val="007420C9"/>
    <w:rsid w:val="00742221"/>
    <w:rsid w:val="0074231F"/>
    <w:rsid w:val="00742502"/>
    <w:rsid w:val="00742670"/>
    <w:rsid w:val="00742E74"/>
    <w:rsid w:val="007431E3"/>
    <w:rsid w:val="00743901"/>
    <w:rsid w:val="00743A52"/>
    <w:rsid w:val="00743D1D"/>
    <w:rsid w:val="00744D82"/>
    <w:rsid w:val="00744E4A"/>
    <w:rsid w:val="00745A4F"/>
    <w:rsid w:val="00745C47"/>
    <w:rsid w:val="00745CD0"/>
    <w:rsid w:val="0074615D"/>
    <w:rsid w:val="007501BD"/>
    <w:rsid w:val="00750DFC"/>
    <w:rsid w:val="0075146D"/>
    <w:rsid w:val="00751870"/>
    <w:rsid w:val="00751B15"/>
    <w:rsid w:val="00751DF3"/>
    <w:rsid w:val="00751E8C"/>
    <w:rsid w:val="00752184"/>
    <w:rsid w:val="007523C9"/>
    <w:rsid w:val="0075359A"/>
    <w:rsid w:val="007540DE"/>
    <w:rsid w:val="007547D0"/>
    <w:rsid w:val="00754E52"/>
    <w:rsid w:val="007556EB"/>
    <w:rsid w:val="00755C4A"/>
    <w:rsid w:val="007563E6"/>
    <w:rsid w:val="007567A6"/>
    <w:rsid w:val="0075719E"/>
    <w:rsid w:val="0075755F"/>
    <w:rsid w:val="00757B7F"/>
    <w:rsid w:val="00760AEC"/>
    <w:rsid w:val="00760B18"/>
    <w:rsid w:val="00760BDE"/>
    <w:rsid w:val="00760F89"/>
    <w:rsid w:val="00761252"/>
    <w:rsid w:val="00761A1D"/>
    <w:rsid w:val="007628D1"/>
    <w:rsid w:val="00762DC9"/>
    <w:rsid w:val="007640CA"/>
    <w:rsid w:val="00764167"/>
    <w:rsid w:val="00764728"/>
    <w:rsid w:val="0076549A"/>
    <w:rsid w:val="00766347"/>
    <w:rsid w:val="007663C3"/>
    <w:rsid w:val="0076666B"/>
    <w:rsid w:val="00766DA6"/>
    <w:rsid w:val="00766F69"/>
    <w:rsid w:val="007677EB"/>
    <w:rsid w:val="00767966"/>
    <w:rsid w:val="007700F7"/>
    <w:rsid w:val="0077046B"/>
    <w:rsid w:val="007706FB"/>
    <w:rsid w:val="007719C9"/>
    <w:rsid w:val="00771BF8"/>
    <w:rsid w:val="00771DE3"/>
    <w:rsid w:val="00772DD7"/>
    <w:rsid w:val="0077365A"/>
    <w:rsid w:val="0077388A"/>
    <w:rsid w:val="00773F08"/>
    <w:rsid w:val="007746A4"/>
    <w:rsid w:val="00774DE2"/>
    <w:rsid w:val="007751C0"/>
    <w:rsid w:val="0077625C"/>
    <w:rsid w:val="007767D2"/>
    <w:rsid w:val="00776A2F"/>
    <w:rsid w:val="007777B3"/>
    <w:rsid w:val="00777F14"/>
    <w:rsid w:val="007802C4"/>
    <w:rsid w:val="0078041D"/>
    <w:rsid w:val="0078047F"/>
    <w:rsid w:val="00780553"/>
    <w:rsid w:val="007807A8"/>
    <w:rsid w:val="00780D84"/>
    <w:rsid w:val="00780E0C"/>
    <w:rsid w:val="0078127F"/>
    <w:rsid w:val="00781895"/>
    <w:rsid w:val="00781920"/>
    <w:rsid w:val="00782531"/>
    <w:rsid w:val="00782FCA"/>
    <w:rsid w:val="007834B7"/>
    <w:rsid w:val="00783E91"/>
    <w:rsid w:val="007842C3"/>
    <w:rsid w:val="0078483C"/>
    <w:rsid w:val="007853D5"/>
    <w:rsid w:val="007854DD"/>
    <w:rsid w:val="007858DE"/>
    <w:rsid w:val="00785A27"/>
    <w:rsid w:val="00785ABF"/>
    <w:rsid w:val="00785D5D"/>
    <w:rsid w:val="00786599"/>
    <w:rsid w:val="00786B48"/>
    <w:rsid w:val="00787089"/>
    <w:rsid w:val="0078719D"/>
    <w:rsid w:val="00787543"/>
    <w:rsid w:val="007878F2"/>
    <w:rsid w:val="00787CB6"/>
    <w:rsid w:val="00790224"/>
    <w:rsid w:val="007904AD"/>
    <w:rsid w:val="00790732"/>
    <w:rsid w:val="00790F0A"/>
    <w:rsid w:val="007911A6"/>
    <w:rsid w:val="00791831"/>
    <w:rsid w:val="00791999"/>
    <w:rsid w:val="00791B61"/>
    <w:rsid w:val="00791CAC"/>
    <w:rsid w:val="00791DBC"/>
    <w:rsid w:val="00792A1F"/>
    <w:rsid w:val="00792D26"/>
    <w:rsid w:val="00793720"/>
    <w:rsid w:val="0079484F"/>
    <w:rsid w:val="00794DF4"/>
    <w:rsid w:val="0079567D"/>
    <w:rsid w:val="00795CA7"/>
    <w:rsid w:val="00796251"/>
    <w:rsid w:val="00796290"/>
    <w:rsid w:val="0079676E"/>
    <w:rsid w:val="007969C6"/>
    <w:rsid w:val="00796A19"/>
    <w:rsid w:val="00796C8A"/>
    <w:rsid w:val="0079781B"/>
    <w:rsid w:val="0079791C"/>
    <w:rsid w:val="00797C19"/>
    <w:rsid w:val="00797DD9"/>
    <w:rsid w:val="00797F51"/>
    <w:rsid w:val="007A0950"/>
    <w:rsid w:val="007A0A89"/>
    <w:rsid w:val="007A0BE0"/>
    <w:rsid w:val="007A0E58"/>
    <w:rsid w:val="007A1482"/>
    <w:rsid w:val="007A1AC4"/>
    <w:rsid w:val="007A3AAB"/>
    <w:rsid w:val="007A3B28"/>
    <w:rsid w:val="007A4774"/>
    <w:rsid w:val="007A62D0"/>
    <w:rsid w:val="007A6CEF"/>
    <w:rsid w:val="007A6D7E"/>
    <w:rsid w:val="007A7DFE"/>
    <w:rsid w:val="007B097F"/>
    <w:rsid w:val="007B12ED"/>
    <w:rsid w:val="007B1789"/>
    <w:rsid w:val="007B1896"/>
    <w:rsid w:val="007B1B42"/>
    <w:rsid w:val="007B1CC1"/>
    <w:rsid w:val="007B2BD9"/>
    <w:rsid w:val="007B340F"/>
    <w:rsid w:val="007B4532"/>
    <w:rsid w:val="007B45CE"/>
    <w:rsid w:val="007B4883"/>
    <w:rsid w:val="007B4BAA"/>
    <w:rsid w:val="007B5102"/>
    <w:rsid w:val="007B5A4C"/>
    <w:rsid w:val="007B63F8"/>
    <w:rsid w:val="007B6D40"/>
    <w:rsid w:val="007B71B8"/>
    <w:rsid w:val="007B7492"/>
    <w:rsid w:val="007B75FF"/>
    <w:rsid w:val="007B7EF3"/>
    <w:rsid w:val="007B7FF2"/>
    <w:rsid w:val="007C134D"/>
    <w:rsid w:val="007C1AB3"/>
    <w:rsid w:val="007C1F9D"/>
    <w:rsid w:val="007C2A00"/>
    <w:rsid w:val="007C331D"/>
    <w:rsid w:val="007C3C4A"/>
    <w:rsid w:val="007C41A1"/>
    <w:rsid w:val="007C4AEB"/>
    <w:rsid w:val="007C54FC"/>
    <w:rsid w:val="007C551B"/>
    <w:rsid w:val="007C5674"/>
    <w:rsid w:val="007C5A6C"/>
    <w:rsid w:val="007C5D4A"/>
    <w:rsid w:val="007C5F67"/>
    <w:rsid w:val="007C61F2"/>
    <w:rsid w:val="007C7795"/>
    <w:rsid w:val="007C77F3"/>
    <w:rsid w:val="007C79CB"/>
    <w:rsid w:val="007C7F8A"/>
    <w:rsid w:val="007D0109"/>
    <w:rsid w:val="007D0D41"/>
    <w:rsid w:val="007D129F"/>
    <w:rsid w:val="007D12FE"/>
    <w:rsid w:val="007D1408"/>
    <w:rsid w:val="007D14F0"/>
    <w:rsid w:val="007D23A1"/>
    <w:rsid w:val="007D3088"/>
    <w:rsid w:val="007D30AC"/>
    <w:rsid w:val="007D3330"/>
    <w:rsid w:val="007D3724"/>
    <w:rsid w:val="007D3CCF"/>
    <w:rsid w:val="007D52BF"/>
    <w:rsid w:val="007D53E8"/>
    <w:rsid w:val="007D5B2C"/>
    <w:rsid w:val="007D6980"/>
    <w:rsid w:val="007D6AE5"/>
    <w:rsid w:val="007D76C7"/>
    <w:rsid w:val="007D7EC8"/>
    <w:rsid w:val="007E059D"/>
    <w:rsid w:val="007E05CC"/>
    <w:rsid w:val="007E13D9"/>
    <w:rsid w:val="007E151E"/>
    <w:rsid w:val="007E21D3"/>
    <w:rsid w:val="007E247D"/>
    <w:rsid w:val="007E2634"/>
    <w:rsid w:val="007E2BF0"/>
    <w:rsid w:val="007E2ECA"/>
    <w:rsid w:val="007E3656"/>
    <w:rsid w:val="007E4759"/>
    <w:rsid w:val="007E47AC"/>
    <w:rsid w:val="007E5F6D"/>
    <w:rsid w:val="007E6524"/>
    <w:rsid w:val="007E6A31"/>
    <w:rsid w:val="007F03F9"/>
    <w:rsid w:val="007F041A"/>
    <w:rsid w:val="007F0642"/>
    <w:rsid w:val="007F10A1"/>
    <w:rsid w:val="007F1535"/>
    <w:rsid w:val="007F16B2"/>
    <w:rsid w:val="007F16C5"/>
    <w:rsid w:val="007F1AA1"/>
    <w:rsid w:val="007F1BDC"/>
    <w:rsid w:val="007F28FF"/>
    <w:rsid w:val="007F2AC2"/>
    <w:rsid w:val="007F3F79"/>
    <w:rsid w:val="007F4A33"/>
    <w:rsid w:val="007F5114"/>
    <w:rsid w:val="007F53B0"/>
    <w:rsid w:val="007F5719"/>
    <w:rsid w:val="007F5B13"/>
    <w:rsid w:val="007F5ED2"/>
    <w:rsid w:val="007F5EF8"/>
    <w:rsid w:val="007F6F42"/>
    <w:rsid w:val="007F76B5"/>
    <w:rsid w:val="007F7917"/>
    <w:rsid w:val="008019CA"/>
    <w:rsid w:val="00801A8F"/>
    <w:rsid w:val="00801AD5"/>
    <w:rsid w:val="00803857"/>
    <w:rsid w:val="00804ACD"/>
    <w:rsid w:val="00805222"/>
    <w:rsid w:val="00805A0E"/>
    <w:rsid w:val="00805DD6"/>
    <w:rsid w:val="00805EC8"/>
    <w:rsid w:val="00806709"/>
    <w:rsid w:val="00806B8A"/>
    <w:rsid w:val="00806F4B"/>
    <w:rsid w:val="0080723F"/>
    <w:rsid w:val="008075E3"/>
    <w:rsid w:val="00811586"/>
    <w:rsid w:val="00811A9E"/>
    <w:rsid w:val="00811DDE"/>
    <w:rsid w:val="00811EBF"/>
    <w:rsid w:val="00812BD7"/>
    <w:rsid w:val="00812DDB"/>
    <w:rsid w:val="008131A3"/>
    <w:rsid w:val="008136F8"/>
    <w:rsid w:val="00813844"/>
    <w:rsid w:val="00813CA2"/>
    <w:rsid w:val="00814BED"/>
    <w:rsid w:val="00815F27"/>
    <w:rsid w:val="00816146"/>
    <w:rsid w:val="008168AF"/>
    <w:rsid w:val="00816BC4"/>
    <w:rsid w:val="00817172"/>
    <w:rsid w:val="00817192"/>
    <w:rsid w:val="00817F97"/>
    <w:rsid w:val="00820414"/>
    <w:rsid w:val="008204E5"/>
    <w:rsid w:val="0082082F"/>
    <w:rsid w:val="00820DF6"/>
    <w:rsid w:val="008218A0"/>
    <w:rsid w:val="00821935"/>
    <w:rsid w:val="008234A4"/>
    <w:rsid w:val="0082396B"/>
    <w:rsid w:val="00824608"/>
    <w:rsid w:val="00824812"/>
    <w:rsid w:val="00824E9C"/>
    <w:rsid w:val="00826778"/>
    <w:rsid w:val="00826D7C"/>
    <w:rsid w:val="00826E17"/>
    <w:rsid w:val="0082711C"/>
    <w:rsid w:val="008275FC"/>
    <w:rsid w:val="0083099D"/>
    <w:rsid w:val="0083137B"/>
    <w:rsid w:val="00831EB0"/>
    <w:rsid w:val="00832126"/>
    <w:rsid w:val="00832512"/>
    <w:rsid w:val="00832692"/>
    <w:rsid w:val="008326AF"/>
    <w:rsid w:val="0083307F"/>
    <w:rsid w:val="008330BC"/>
    <w:rsid w:val="008331B7"/>
    <w:rsid w:val="00833984"/>
    <w:rsid w:val="00833B7F"/>
    <w:rsid w:val="00833D54"/>
    <w:rsid w:val="0083408E"/>
    <w:rsid w:val="0083456F"/>
    <w:rsid w:val="00834745"/>
    <w:rsid w:val="00834A19"/>
    <w:rsid w:val="00834C9B"/>
    <w:rsid w:val="00835401"/>
    <w:rsid w:val="008373DA"/>
    <w:rsid w:val="00837B76"/>
    <w:rsid w:val="00837D40"/>
    <w:rsid w:val="00837EDE"/>
    <w:rsid w:val="008400DF"/>
    <w:rsid w:val="008403A0"/>
    <w:rsid w:val="00840CD5"/>
    <w:rsid w:val="00841925"/>
    <w:rsid w:val="00842817"/>
    <w:rsid w:val="00842A4D"/>
    <w:rsid w:val="00843CB6"/>
    <w:rsid w:val="00843CDE"/>
    <w:rsid w:val="008446A1"/>
    <w:rsid w:val="00845729"/>
    <w:rsid w:val="00846222"/>
    <w:rsid w:val="0084688A"/>
    <w:rsid w:val="00846CA3"/>
    <w:rsid w:val="00846CDE"/>
    <w:rsid w:val="00846FD9"/>
    <w:rsid w:val="00847432"/>
    <w:rsid w:val="00850D46"/>
    <w:rsid w:val="00850FFF"/>
    <w:rsid w:val="008513FD"/>
    <w:rsid w:val="0085184B"/>
    <w:rsid w:val="008526EC"/>
    <w:rsid w:val="0085274D"/>
    <w:rsid w:val="00852AE7"/>
    <w:rsid w:val="00853C45"/>
    <w:rsid w:val="00853EA8"/>
    <w:rsid w:val="008554EC"/>
    <w:rsid w:val="0085551C"/>
    <w:rsid w:val="00855A91"/>
    <w:rsid w:val="00855C40"/>
    <w:rsid w:val="008574B3"/>
    <w:rsid w:val="00857EF4"/>
    <w:rsid w:val="00860235"/>
    <w:rsid w:val="0086106C"/>
    <w:rsid w:val="008611C3"/>
    <w:rsid w:val="008617E0"/>
    <w:rsid w:val="00862606"/>
    <w:rsid w:val="00863416"/>
    <w:rsid w:val="0086378F"/>
    <w:rsid w:val="00863ECA"/>
    <w:rsid w:val="00863FCF"/>
    <w:rsid w:val="00864E54"/>
    <w:rsid w:val="00864FE3"/>
    <w:rsid w:val="008656FC"/>
    <w:rsid w:val="00865CBC"/>
    <w:rsid w:val="008660CE"/>
    <w:rsid w:val="008663D2"/>
    <w:rsid w:val="0086672E"/>
    <w:rsid w:val="00866C50"/>
    <w:rsid w:val="00866CEA"/>
    <w:rsid w:val="008700DF"/>
    <w:rsid w:val="00870536"/>
    <w:rsid w:val="008710FE"/>
    <w:rsid w:val="008711A0"/>
    <w:rsid w:val="00871247"/>
    <w:rsid w:val="00871623"/>
    <w:rsid w:val="008720DD"/>
    <w:rsid w:val="00872245"/>
    <w:rsid w:val="00872472"/>
    <w:rsid w:val="008730F6"/>
    <w:rsid w:val="00873DBF"/>
    <w:rsid w:val="008745A6"/>
    <w:rsid w:val="008746DF"/>
    <w:rsid w:val="00874E4B"/>
    <w:rsid w:val="0087677C"/>
    <w:rsid w:val="00876C18"/>
    <w:rsid w:val="008804B5"/>
    <w:rsid w:val="00880569"/>
    <w:rsid w:val="00881E4F"/>
    <w:rsid w:val="00882180"/>
    <w:rsid w:val="00882A11"/>
    <w:rsid w:val="008832E2"/>
    <w:rsid w:val="00884FAA"/>
    <w:rsid w:val="008854AA"/>
    <w:rsid w:val="00885ADE"/>
    <w:rsid w:val="00885DCE"/>
    <w:rsid w:val="00886A20"/>
    <w:rsid w:val="00886BEC"/>
    <w:rsid w:val="00887526"/>
    <w:rsid w:val="008875B1"/>
    <w:rsid w:val="00887CDA"/>
    <w:rsid w:val="00891EC4"/>
    <w:rsid w:val="0089259A"/>
    <w:rsid w:val="008927D4"/>
    <w:rsid w:val="00893369"/>
    <w:rsid w:val="00893625"/>
    <w:rsid w:val="00893FF7"/>
    <w:rsid w:val="0089410E"/>
    <w:rsid w:val="00894827"/>
    <w:rsid w:val="00895C6D"/>
    <w:rsid w:val="00897031"/>
    <w:rsid w:val="008975CC"/>
    <w:rsid w:val="008977A7"/>
    <w:rsid w:val="00897A4E"/>
    <w:rsid w:val="008A074E"/>
    <w:rsid w:val="008A0763"/>
    <w:rsid w:val="008A0A30"/>
    <w:rsid w:val="008A0AD0"/>
    <w:rsid w:val="008A10BD"/>
    <w:rsid w:val="008A1664"/>
    <w:rsid w:val="008A1D02"/>
    <w:rsid w:val="008A23EB"/>
    <w:rsid w:val="008A251D"/>
    <w:rsid w:val="008A268A"/>
    <w:rsid w:val="008A2B87"/>
    <w:rsid w:val="008A2DB6"/>
    <w:rsid w:val="008A31B5"/>
    <w:rsid w:val="008A33F4"/>
    <w:rsid w:val="008A353A"/>
    <w:rsid w:val="008A3651"/>
    <w:rsid w:val="008A3CF9"/>
    <w:rsid w:val="008A3D50"/>
    <w:rsid w:val="008A3DFA"/>
    <w:rsid w:val="008A47DD"/>
    <w:rsid w:val="008A4D10"/>
    <w:rsid w:val="008A4EFC"/>
    <w:rsid w:val="008A6645"/>
    <w:rsid w:val="008A6AA8"/>
    <w:rsid w:val="008B0BBD"/>
    <w:rsid w:val="008B0FF5"/>
    <w:rsid w:val="008B161C"/>
    <w:rsid w:val="008B1810"/>
    <w:rsid w:val="008B19CD"/>
    <w:rsid w:val="008B1A17"/>
    <w:rsid w:val="008B23C5"/>
    <w:rsid w:val="008B3504"/>
    <w:rsid w:val="008B3C75"/>
    <w:rsid w:val="008B3F02"/>
    <w:rsid w:val="008B41E5"/>
    <w:rsid w:val="008B4D94"/>
    <w:rsid w:val="008B4FB5"/>
    <w:rsid w:val="008B5E2E"/>
    <w:rsid w:val="008B5E55"/>
    <w:rsid w:val="008B5EB9"/>
    <w:rsid w:val="008B6195"/>
    <w:rsid w:val="008B70A4"/>
    <w:rsid w:val="008B70EC"/>
    <w:rsid w:val="008B78F3"/>
    <w:rsid w:val="008B7D6A"/>
    <w:rsid w:val="008C1567"/>
    <w:rsid w:val="008C1955"/>
    <w:rsid w:val="008C33AC"/>
    <w:rsid w:val="008C3470"/>
    <w:rsid w:val="008C34CF"/>
    <w:rsid w:val="008C3AD4"/>
    <w:rsid w:val="008C3DAC"/>
    <w:rsid w:val="008C4ABC"/>
    <w:rsid w:val="008C4E75"/>
    <w:rsid w:val="008C5127"/>
    <w:rsid w:val="008C5848"/>
    <w:rsid w:val="008C5E10"/>
    <w:rsid w:val="008C691A"/>
    <w:rsid w:val="008C7278"/>
    <w:rsid w:val="008C7287"/>
    <w:rsid w:val="008C749A"/>
    <w:rsid w:val="008C76ED"/>
    <w:rsid w:val="008C7F78"/>
    <w:rsid w:val="008D06F6"/>
    <w:rsid w:val="008D071A"/>
    <w:rsid w:val="008D2266"/>
    <w:rsid w:val="008D2A32"/>
    <w:rsid w:val="008D2D01"/>
    <w:rsid w:val="008D3B74"/>
    <w:rsid w:val="008D4554"/>
    <w:rsid w:val="008D49DE"/>
    <w:rsid w:val="008D513A"/>
    <w:rsid w:val="008D6912"/>
    <w:rsid w:val="008D6F62"/>
    <w:rsid w:val="008D774D"/>
    <w:rsid w:val="008D7E5E"/>
    <w:rsid w:val="008E04F8"/>
    <w:rsid w:val="008E1368"/>
    <w:rsid w:val="008E18F9"/>
    <w:rsid w:val="008E2D19"/>
    <w:rsid w:val="008E34A3"/>
    <w:rsid w:val="008E3E13"/>
    <w:rsid w:val="008E3F38"/>
    <w:rsid w:val="008E442F"/>
    <w:rsid w:val="008E4C2C"/>
    <w:rsid w:val="008E4C46"/>
    <w:rsid w:val="008E59D4"/>
    <w:rsid w:val="008E5CC6"/>
    <w:rsid w:val="008E5FBE"/>
    <w:rsid w:val="008E61C5"/>
    <w:rsid w:val="008E6475"/>
    <w:rsid w:val="008E70A0"/>
    <w:rsid w:val="008E7886"/>
    <w:rsid w:val="008E7BF6"/>
    <w:rsid w:val="008E7DE0"/>
    <w:rsid w:val="008F028F"/>
    <w:rsid w:val="008F1323"/>
    <w:rsid w:val="008F15E5"/>
    <w:rsid w:val="008F1785"/>
    <w:rsid w:val="008F3013"/>
    <w:rsid w:val="008F3035"/>
    <w:rsid w:val="008F32A6"/>
    <w:rsid w:val="008F369D"/>
    <w:rsid w:val="008F3759"/>
    <w:rsid w:val="008F3B57"/>
    <w:rsid w:val="008F3EB5"/>
    <w:rsid w:val="008F431A"/>
    <w:rsid w:val="008F451A"/>
    <w:rsid w:val="008F4BB7"/>
    <w:rsid w:val="008F4F99"/>
    <w:rsid w:val="008F52DB"/>
    <w:rsid w:val="008F6BD1"/>
    <w:rsid w:val="008F6C1F"/>
    <w:rsid w:val="008F74EA"/>
    <w:rsid w:val="0090039C"/>
    <w:rsid w:val="00900A6A"/>
    <w:rsid w:val="00900D39"/>
    <w:rsid w:val="00901D86"/>
    <w:rsid w:val="00902413"/>
    <w:rsid w:val="00902649"/>
    <w:rsid w:val="009027DC"/>
    <w:rsid w:val="00902D93"/>
    <w:rsid w:val="00902EB3"/>
    <w:rsid w:val="00903B26"/>
    <w:rsid w:val="00903C3B"/>
    <w:rsid w:val="00904751"/>
    <w:rsid w:val="009049EA"/>
    <w:rsid w:val="009051D5"/>
    <w:rsid w:val="00905493"/>
    <w:rsid w:val="009059A4"/>
    <w:rsid w:val="00906364"/>
    <w:rsid w:val="009076CD"/>
    <w:rsid w:val="00907F97"/>
    <w:rsid w:val="009105EA"/>
    <w:rsid w:val="0091081F"/>
    <w:rsid w:val="00910ADB"/>
    <w:rsid w:val="00911205"/>
    <w:rsid w:val="00911ED1"/>
    <w:rsid w:val="00912F31"/>
    <w:rsid w:val="00913195"/>
    <w:rsid w:val="00913783"/>
    <w:rsid w:val="00913C79"/>
    <w:rsid w:val="00914657"/>
    <w:rsid w:val="00915476"/>
    <w:rsid w:val="00916E61"/>
    <w:rsid w:val="009177C1"/>
    <w:rsid w:val="00917917"/>
    <w:rsid w:val="009206EF"/>
    <w:rsid w:val="0092127C"/>
    <w:rsid w:val="009216E8"/>
    <w:rsid w:val="00921755"/>
    <w:rsid w:val="009222B8"/>
    <w:rsid w:val="009224C0"/>
    <w:rsid w:val="00922654"/>
    <w:rsid w:val="00922683"/>
    <w:rsid w:val="00922EB0"/>
    <w:rsid w:val="00922F32"/>
    <w:rsid w:val="00922F71"/>
    <w:rsid w:val="009233E1"/>
    <w:rsid w:val="00923831"/>
    <w:rsid w:val="009244B0"/>
    <w:rsid w:val="00924777"/>
    <w:rsid w:val="00924E04"/>
    <w:rsid w:val="00924F27"/>
    <w:rsid w:val="00925463"/>
    <w:rsid w:val="00925B4D"/>
    <w:rsid w:val="00925F85"/>
    <w:rsid w:val="009262A4"/>
    <w:rsid w:val="00927A91"/>
    <w:rsid w:val="00927E30"/>
    <w:rsid w:val="009308F6"/>
    <w:rsid w:val="009311D5"/>
    <w:rsid w:val="00931AED"/>
    <w:rsid w:val="00931CAE"/>
    <w:rsid w:val="00931E24"/>
    <w:rsid w:val="00931F41"/>
    <w:rsid w:val="00933B52"/>
    <w:rsid w:val="00933D50"/>
    <w:rsid w:val="0093467A"/>
    <w:rsid w:val="009347B7"/>
    <w:rsid w:val="00934E96"/>
    <w:rsid w:val="0093523A"/>
    <w:rsid w:val="00935BD5"/>
    <w:rsid w:val="00935CF1"/>
    <w:rsid w:val="009369F2"/>
    <w:rsid w:val="00936D27"/>
    <w:rsid w:val="00937234"/>
    <w:rsid w:val="00937722"/>
    <w:rsid w:val="0093794E"/>
    <w:rsid w:val="0094153D"/>
    <w:rsid w:val="00941E56"/>
    <w:rsid w:val="0094262F"/>
    <w:rsid w:val="00943E1A"/>
    <w:rsid w:val="0094442E"/>
    <w:rsid w:val="00944B94"/>
    <w:rsid w:val="00944FA9"/>
    <w:rsid w:val="0094768B"/>
    <w:rsid w:val="00950B09"/>
    <w:rsid w:val="009518FF"/>
    <w:rsid w:val="00951934"/>
    <w:rsid w:val="009523CE"/>
    <w:rsid w:val="00952726"/>
    <w:rsid w:val="0095293E"/>
    <w:rsid w:val="00952D9F"/>
    <w:rsid w:val="00952F64"/>
    <w:rsid w:val="0095390F"/>
    <w:rsid w:val="00954074"/>
    <w:rsid w:val="0095421B"/>
    <w:rsid w:val="00954595"/>
    <w:rsid w:val="00954B52"/>
    <w:rsid w:val="009559CE"/>
    <w:rsid w:val="0095678F"/>
    <w:rsid w:val="009568D0"/>
    <w:rsid w:val="009576A5"/>
    <w:rsid w:val="00957A64"/>
    <w:rsid w:val="00960085"/>
    <w:rsid w:val="009606CA"/>
    <w:rsid w:val="00960935"/>
    <w:rsid w:val="009617D3"/>
    <w:rsid w:val="009619C6"/>
    <w:rsid w:val="0096246C"/>
    <w:rsid w:val="00962DB5"/>
    <w:rsid w:val="00963036"/>
    <w:rsid w:val="009632E6"/>
    <w:rsid w:val="009633BA"/>
    <w:rsid w:val="00963864"/>
    <w:rsid w:val="00963885"/>
    <w:rsid w:val="00964006"/>
    <w:rsid w:val="009650DA"/>
    <w:rsid w:val="009664AD"/>
    <w:rsid w:val="0096693A"/>
    <w:rsid w:val="009673F1"/>
    <w:rsid w:val="00967748"/>
    <w:rsid w:val="0097014A"/>
    <w:rsid w:val="00970611"/>
    <w:rsid w:val="00971184"/>
    <w:rsid w:val="00971227"/>
    <w:rsid w:val="00971495"/>
    <w:rsid w:val="00971A2E"/>
    <w:rsid w:val="00971EE0"/>
    <w:rsid w:val="00972CCC"/>
    <w:rsid w:val="00974696"/>
    <w:rsid w:val="009753E2"/>
    <w:rsid w:val="00975656"/>
    <w:rsid w:val="00975EC4"/>
    <w:rsid w:val="00975F2E"/>
    <w:rsid w:val="0097619F"/>
    <w:rsid w:val="00976549"/>
    <w:rsid w:val="00976B02"/>
    <w:rsid w:val="00976D06"/>
    <w:rsid w:val="00976DB0"/>
    <w:rsid w:val="0097705C"/>
    <w:rsid w:val="009778CE"/>
    <w:rsid w:val="00977A4D"/>
    <w:rsid w:val="00980388"/>
    <w:rsid w:val="00980A20"/>
    <w:rsid w:val="00981071"/>
    <w:rsid w:val="00981277"/>
    <w:rsid w:val="0098136E"/>
    <w:rsid w:val="009821A9"/>
    <w:rsid w:val="00982463"/>
    <w:rsid w:val="00982953"/>
    <w:rsid w:val="00983516"/>
    <w:rsid w:val="0098359D"/>
    <w:rsid w:val="009836B2"/>
    <w:rsid w:val="0098424A"/>
    <w:rsid w:val="009849C1"/>
    <w:rsid w:val="00984FFA"/>
    <w:rsid w:val="0098534A"/>
    <w:rsid w:val="00985602"/>
    <w:rsid w:val="00985AC9"/>
    <w:rsid w:val="009865EB"/>
    <w:rsid w:val="00987373"/>
    <w:rsid w:val="00987569"/>
    <w:rsid w:val="009875BF"/>
    <w:rsid w:val="00987FF2"/>
    <w:rsid w:val="00990A43"/>
    <w:rsid w:val="00990F2E"/>
    <w:rsid w:val="0099154C"/>
    <w:rsid w:val="009917DF"/>
    <w:rsid w:val="00991921"/>
    <w:rsid w:val="00991DB1"/>
    <w:rsid w:val="00992049"/>
    <w:rsid w:val="00992189"/>
    <w:rsid w:val="00992C0C"/>
    <w:rsid w:val="009935C3"/>
    <w:rsid w:val="00993687"/>
    <w:rsid w:val="009938C3"/>
    <w:rsid w:val="00993C2E"/>
    <w:rsid w:val="00993E2A"/>
    <w:rsid w:val="00994D41"/>
    <w:rsid w:val="00994F9D"/>
    <w:rsid w:val="00995225"/>
    <w:rsid w:val="00995302"/>
    <w:rsid w:val="00995898"/>
    <w:rsid w:val="00995CEE"/>
    <w:rsid w:val="00996262"/>
    <w:rsid w:val="00996609"/>
    <w:rsid w:val="00996C6E"/>
    <w:rsid w:val="00997FFB"/>
    <w:rsid w:val="009A08F4"/>
    <w:rsid w:val="009A0AB7"/>
    <w:rsid w:val="009A1B9A"/>
    <w:rsid w:val="009A27BC"/>
    <w:rsid w:val="009A2814"/>
    <w:rsid w:val="009A2C2A"/>
    <w:rsid w:val="009A318F"/>
    <w:rsid w:val="009A56B5"/>
    <w:rsid w:val="009A603F"/>
    <w:rsid w:val="009A725A"/>
    <w:rsid w:val="009A7495"/>
    <w:rsid w:val="009A7C1A"/>
    <w:rsid w:val="009A7F79"/>
    <w:rsid w:val="009B15AE"/>
    <w:rsid w:val="009B1E9E"/>
    <w:rsid w:val="009B3454"/>
    <w:rsid w:val="009B455E"/>
    <w:rsid w:val="009B4CCA"/>
    <w:rsid w:val="009B4F81"/>
    <w:rsid w:val="009B4FBA"/>
    <w:rsid w:val="009B586B"/>
    <w:rsid w:val="009B5951"/>
    <w:rsid w:val="009B5E46"/>
    <w:rsid w:val="009B5F37"/>
    <w:rsid w:val="009B634D"/>
    <w:rsid w:val="009C0010"/>
    <w:rsid w:val="009C03E7"/>
    <w:rsid w:val="009C0834"/>
    <w:rsid w:val="009C1687"/>
    <w:rsid w:val="009C21DB"/>
    <w:rsid w:val="009C22DF"/>
    <w:rsid w:val="009C2336"/>
    <w:rsid w:val="009C2351"/>
    <w:rsid w:val="009C248C"/>
    <w:rsid w:val="009C27CC"/>
    <w:rsid w:val="009C3106"/>
    <w:rsid w:val="009C31B2"/>
    <w:rsid w:val="009C36AA"/>
    <w:rsid w:val="009C413D"/>
    <w:rsid w:val="009C6686"/>
    <w:rsid w:val="009C6A3D"/>
    <w:rsid w:val="009C6CB8"/>
    <w:rsid w:val="009C762C"/>
    <w:rsid w:val="009C76A1"/>
    <w:rsid w:val="009D02BA"/>
    <w:rsid w:val="009D0839"/>
    <w:rsid w:val="009D099F"/>
    <w:rsid w:val="009D0B85"/>
    <w:rsid w:val="009D184C"/>
    <w:rsid w:val="009D18D0"/>
    <w:rsid w:val="009D2108"/>
    <w:rsid w:val="009D2877"/>
    <w:rsid w:val="009D2968"/>
    <w:rsid w:val="009D2AAD"/>
    <w:rsid w:val="009D3351"/>
    <w:rsid w:val="009D3580"/>
    <w:rsid w:val="009D39E5"/>
    <w:rsid w:val="009D3AC1"/>
    <w:rsid w:val="009D3D79"/>
    <w:rsid w:val="009D3F61"/>
    <w:rsid w:val="009D4064"/>
    <w:rsid w:val="009D44B8"/>
    <w:rsid w:val="009D478F"/>
    <w:rsid w:val="009D4A8D"/>
    <w:rsid w:val="009D4B96"/>
    <w:rsid w:val="009D4E1B"/>
    <w:rsid w:val="009D4FB7"/>
    <w:rsid w:val="009D5F84"/>
    <w:rsid w:val="009D6241"/>
    <w:rsid w:val="009D646F"/>
    <w:rsid w:val="009D6912"/>
    <w:rsid w:val="009D6BCE"/>
    <w:rsid w:val="009E05A8"/>
    <w:rsid w:val="009E161A"/>
    <w:rsid w:val="009E1BB3"/>
    <w:rsid w:val="009E1D72"/>
    <w:rsid w:val="009E257D"/>
    <w:rsid w:val="009E2798"/>
    <w:rsid w:val="009E29D5"/>
    <w:rsid w:val="009E3823"/>
    <w:rsid w:val="009E3A49"/>
    <w:rsid w:val="009E3F17"/>
    <w:rsid w:val="009E4D5A"/>
    <w:rsid w:val="009E5694"/>
    <w:rsid w:val="009E57F1"/>
    <w:rsid w:val="009E6049"/>
    <w:rsid w:val="009E64ED"/>
    <w:rsid w:val="009E6B53"/>
    <w:rsid w:val="009E6CCE"/>
    <w:rsid w:val="009E6F21"/>
    <w:rsid w:val="009E7480"/>
    <w:rsid w:val="009E7668"/>
    <w:rsid w:val="009E7D9C"/>
    <w:rsid w:val="009F121D"/>
    <w:rsid w:val="009F2CB6"/>
    <w:rsid w:val="009F2D7A"/>
    <w:rsid w:val="009F3575"/>
    <w:rsid w:val="009F37DA"/>
    <w:rsid w:val="009F3DA5"/>
    <w:rsid w:val="009F4058"/>
    <w:rsid w:val="009F4FDE"/>
    <w:rsid w:val="009F562A"/>
    <w:rsid w:val="009F5C90"/>
    <w:rsid w:val="009F62FC"/>
    <w:rsid w:val="009F7E0D"/>
    <w:rsid w:val="00A00159"/>
    <w:rsid w:val="00A002F7"/>
    <w:rsid w:val="00A006C0"/>
    <w:rsid w:val="00A01110"/>
    <w:rsid w:val="00A01797"/>
    <w:rsid w:val="00A0189E"/>
    <w:rsid w:val="00A032C4"/>
    <w:rsid w:val="00A035F4"/>
    <w:rsid w:val="00A03FB2"/>
    <w:rsid w:val="00A042B8"/>
    <w:rsid w:val="00A0443D"/>
    <w:rsid w:val="00A053FA"/>
    <w:rsid w:val="00A05859"/>
    <w:rsid w:val="00A05BFE"/>
    <w:rsid w:val="00A10073"/>
    <w:rsid w:val="00A105BA"/>
    <w:rsid w:val="00A106FB"/>
    <w:rsid w:val="00A10E4A"/>
    <w:rsid w:val="00A10EFB"/>
    <w:rsid w:val="00A10F85"/>
    <w:rsid w:val="00A110F0"/>
    <w:rsid w:val="00A1157A"/>
    <w:rsid w:val="00A1276E"/>
    <w:rsid w:val="00A12F16"/>
    <w:rsid w:val="00A13306"/>
    <w:rsid w:val="00A1342B"/>
    <w:rsid w:val="00A141C2"/>
    <w:rsid w:val="00A15009"/>
    <w:rsid w:val="00A1557C"/>
    <w:rsid w:val="00A16BF1"/>
    <w:rsid w:val="00A16D44"/>
    <w:rsid w:val="00A1701B"/>
    <w:rsid w:val="00A171B1"/>
    <w:rsid w:val="00A17B90"/>
    <w:rsid w:val="00A20AA9"/>
    <w:rsid w:val="00A20B60"/>
    <w:rsid w:val="00A21704"/>
    <w:rsid w:val="00A218D3"/>
    <w:rsid w:val="00A218F3"/>
    <w:rsid w:val="00A224FC"/>
    <w:rsid w:val="00A22A62"/>
    <w:rsid w:val="00A22D14"/>
    <w:rsid w:val="00A23199"/>
    <w:rsid w:val="00A232FD"/>
    <w:rsid w:val="00A236BB"/>
    <w:rsid w:val="00A23BB1"/>
    <w:rsid w:val="00A241BF"/>
    <w:rsid w:val="00A2439C"/>
    <w:rsid w:val="00A24B36"/>
    <w:rsid w:val="00A24FBC"/>
    <w:rsid w:val="00A252E1"/>
    <w:rsid w:val="00A25979"/>
    <w:rsid w:val="00A25B9A"/>
    <w:rsid w:val="00A26136"/>
    <w:rsid w:val="00A26297"/>
    <w:rsid w:val="00A265C1"/>
    <w:rsid w:val="00A27086"/>
    <w:rsid w:val="00A27467"/>
    <w:rsid w:val="00A2798F"/>
    <w:rsid w:val="00A27E43"/>
    <w:rsid w:val="00A30D59"/>
    <w:rsid w:val="00A31364"/>
    <w:rsid w:val="00A31CA1"/>
    <w:rsid w:val="00A32261"/>
    <w:rsid w:val="00A32AA5"/>
    <w:rsid w:val="00A32C02"/>
    <w:rsid w:val="00A32C34"/>
    <w:rsid w:val="00A32E3E"/>
    <w:rsid w:val="00A342EB"/>
    <w:rsid w:val="00A344D1"/>
    <w:rsid w:val="00A34C40"/>
    <w:rsid w:val="00A34E3C"/>
    <w:rsid w:val="00A34FCF"/>
    <w:rsid w:val="00A34FFA"/>
    <w:rsid w:val="00A35BF1"/>
    <w:rsid w:val="00A3605B"/>
    <w:rsid w:val="00A366BF"/>
    <w:rsid w:val="00A36D94"/>
    <w:rsid w:val="00A37781"/>
    <w:rsid w:val="00A40F84"/>
    <w:rsid w:val="00A40FA7"/>
    <w:rsid w:val="00A41E79"/>
    <w:rsid w:val="00A41F1C"/>
    <w:rsid w:val="00A4274C"/>
    <w:rsid w:val="00A427A1"/>
    <w:rsid w:val="00A42AF2"/>
    <w:rsid w:val="00A42BFB"/>
    <w:rsid w:val="00A4311D"/>
    <w:rsid w:val="00A4474C"/>
    <w:rsid w:val="00A44A2A"/>
    <w:rsid w:val="00A45950"/>
    <w:rsid w:val="00A463CF"/>
    <w:rsid w:val="00A46E8B"/>
    <w:rsid w:val="00A5032C"/>
    <w:rsid w:val="00A5040C"/>
    <w:rsid w:val="00A50B71"/>
    <w:rsid w:val="00A51455"/>
    <w:rsid w:val="00A52B9F"/>
    <w:rsid w:val="00A52CDE"/>
    <w:rsid w:val="00A55CB8"/>
    <w:rsid w:val="00A56D0D"/>
    <w:rsid w:val="00A57122"/>
    <w:rsid w:val="00A57A50"/>
    <w:rsid w:val="00A60AB8"/>
    <w:rsid w:val="00A60CEC"/>
    <w:rsid w:val="00A60F56"/>
    <w:rsid w:val="00A6214D"/>
    <w:rsid w:val="00A624BE"/>
    <w:rsid w:val="00A62BE2"/>
    <w:rsid w:val="00A63290"/>
    <w:rsid w:val="00A632A8"/>
    <w:rsid w:val="00A6357A"/>
    <w:rsid w:val="00A63C6B"/>
    <w:rsid w:val="00A6409A"/>
    <w:rsid w:val="00A6578E"/>
    <w:rsid w:val="00A65BC8"/>
    <w:rsid w:val="00A65DF0"/>
    <w:rsid w:val="00A6627D"/>
    <w:rsid w:val="00A66BB7"/>
    <w:rsid w:val="00A66CBF"/>
    <w:rsid w:val="00A6760A"/>
    <w:rsid w:val="00A67D02"/>
    <w:rsid w:val="00A67F20"/>
    <w:rsid w:val="00A7026C"/>
    <w:rsid w:val="00A702F2"/>
    <w:rsid w:val="00A70601"/>
    <w:rsid w:val="00A706A3"/>
    <w:rsid w:val="00A7184C"/>
    <w:rsid w:val="00A71B79"/>
    <w:rsid w:val="00A71BB3"/>
    <w:rsid w:val="00A7220E"/>
    <w:rsid w:val="00A7236F"/>
    <w:rsid w:val="00A72653"/>
    <w:rsid w:val="00A72986"/>
    <w:rsid w:val="00A734AE"/>
    <w:rsid w:val="00A73DA9"/>
    <w:rsid w:val="00A74380"/>
    <w:rsid w:val="00A74763"/>
    <w:rsid w:val="00A74FE7"/>
    <w:rsid w:val="00A75683"/>
    <w:rsid w:val="00A76203"/>
    <w:rsid w:val="00A7782E"/>
    <w:rsid w:val="00A77D21"/>
    <w:rsid w:val="00A77E8A"/>
    <w:rsid w:val="00A8079E"/>
    <w:rsid w:val="00A80BAA"/>
    <w:rsid w:val="00A8104D"/>
    <w:rsid w:val="00A81652"/>
    <w:rsid w:val="00A81692"/>
    <w:rsid w:val="00A81949"/>
    <w:rsid w:val="00A838D3"/>
    <w:rsid w:val="00A83D34"/>
    <w:rsid w:val="00A843AD"/>
    <w:rsid w:val="00A8444E"/>
    <w:rsid w:val="00A84CB5"/>
    <w:rsid w:val="00A850E7"/>
    <w:rsid w:val="00A8532A"/>
    <w:rsid w:val="00A855BC"/>
    <w:rsid w:val="00A85CBF"/>
    <w:rsid w:val="00A85FF4"/>
    <w:rsid w:val="00A866FE"/>
    <w:rsid w:val="00A874B8"/>
    <w:rsid w:val="00A877F4"/>
    <w:rsid w:val="00A90761"/>
    <w:rsid w:val="00A90897"/>
    <w:rsid w:val="00A910BE"/>
    <w:rsid w:val="00A916C5"/>
    <w:rsid w:val="00A91A34"/>
    <w:rsid w:val="00A91EEE"/>
    <w:rsid w:val="00A92A13"/>
    <w:rsid w:val="00A92CF1"/>
    <w:rsid w:val="00A930A7"/>
    <w:rsid w:val="00A93C9F"/>
    <w:rsid w:val="00A93FDA"/>
    <w:rsid w:val="00A9412D"/>
    <w:rsid w:val="00A94216"/>
    <w:rsid w:val="00A95DFF"/>
    <w:rsid w:val="00A96A06"/>
    <w:rsid w:val="00A96A89"/>
    <w:rsid w:val="00A977F4"/>
    <w:rsid w:val="00A979C4"/>
    <w:rsid w:val="00A97ECE"/>
    <w:rsid w:val="00A97FD7"/>
    <w:rsid w:val="00AA07E3"/>
    <w:rsid w:val="00AA093D"/>
    <w:rsid w:val="00AA0CD9"/>
    <w:rsid w:val="00AA0D64"/>
    <w:rsid w:val="00AA0F81"/>
    <w:rsid w:val="00AA138E"/>
    <w:rsid w:val="00AA17B8"/>
    <w:rsid w:val="00AA1CAB"/>
    <w:rsid w:val="00AA1EDA"/>
    <w:rsid w:val="00AA2A17"/>
    <w:rsid w:val="00AA2AB8"/>
    <w:rsid w:val="00AA2B27"/>
    <w:rsid w:val="00AA3508"/>
    <w:rsid w:val="00AA38D8"/>
    <w:rsid w:val="00AA3C3A"/>
    <w:rsid w:val="00AA404D"/>
    <w:rsid w:val="00AA49BB"/>
    <w:rsid w:val="00AA5618"/>
    <w:rsid w:val="00AA57B8"/>
    <w:rsid w:val="00AA59E6"/>
    <w:rsid w:val="00AA5CDB"/>
    <w:rsid w:val="00AA68D1"/>
    <w:rsid w:val="00AA69D8"/>
    <w:rsid w:val="00AA6C02"/>
    <w:rsid w:val="00AA6F2E"/>
    <w:rsid w:val="00AA77D0"/>
    <w:rsid w:val="00AA79B9"/>
    <w:rsid w:val="00AB01BE"/>
    <w:rsid w:val="00AB0923"/>
    <w:rsid w:val="00AB0DA1"/>
    <w:rsid w:val="00AB11BA"/>
    <w:rsid w:val="00AB1206"/>
    <w:rsid w:val="00AB16A5"/>
    <w:rsid w:val="00AB1C06"/>
    <w:rsid w:val="00AB1D1E"/>
    <w:rsid w:val="00AB2564"/>
    <w:rsid w:val="00AB29DF"/>
    <w:rsid w:val="00AB2B35"/>
    <w:rsid w:val="00AB2C75"/>
    <w:rsid w:val="00AB30A6"/>
    <w:rsid w:val="00AB3C70"/>
    <w:rsid w:val="00AB3F59"/>
    <w:rsid w:val="00AB4A6A"/>
    <w:rsid w:val="00AB4E68"/>
    <w:rsid w:val="00AB5B51"/>
    <w:rsid w:val="00AB5F6A"/>
    <w:rsid w:val="00AB697F"/>
    <w:rsid w:val="00AB713C"/>
    <w:rsid w:val="00AB7668"/>
    <w:rsid w:val="00AB76F7"/>
    <w:rsid w:val="00AB7F84"/>
    <w:rsid w:val="00AC0475"/>
    <w:rsid w:val="00AC0795"/>
    <w:rsid w:val="00AC2526"/>
    <w:rsid w:val="00AC2D2D"/>
    <w:rsid w:val="00AC5555"/>
    <w:rsid w:val="00AC5E71"/>
    <w:rsid w:val="00AC5F55"/>
    <w:rsid w:val="00AC61B1"/>
    <w:rsid w:val="00AC6358"/>
    <w:rsid w:val="00AC6A7C"/>
    <w:rsid w:val="00AC747A"/>
    <w:rsid w:val="00AC7FB3"/>
    <w:rsid w:val="00AD0012"/>
    <w:rsid w:val="00AD0AAC"/>
    <w:rsid w:val="00AD0AC3"/>
    <w:rsid w:val="00AD11A7"/>
    <w:rsid w:val="00AD1673"/>
    <w:rsid w:val="00AD173E"/>
    <w:rsid w:val="00AD2D87"/>
    <w:rsid w:val="00AD2EC3"/>
    <w:rsid w:val="00AD312A"/>
    <w:rsid w:val="00AD38AD"/>
    <w:rsid w:val="00AD396D"/>
    <w:rsid w:val="00AD3ACB"/>
    <w:rsid w:val="00AD3BCD"/>
    <w:rsid w:val="00AD3EA6"/>
    <w:rsid w:val="00AD4115"/>
    <w:rsid w:val="00AD48D7"/>
    <w:rsid w:val="00AD4957"/>
    <w:rsid w:val="00AD5024"/>
    <w:rsid w:val="00AD5056"/>
    <w:rsid w:val="00AD5763"/>
    <w:rsid w:val="00AD5CB5"/>
    <w:rsid w:val="00AD6DDA"/>
    <w:rsid w:val="00AD7504"/>
    <w:rsid w:val="00AE0866"/>
    <w:rsid w:val="00AE218B"/>
    <w:rsid w:val="00AE28CC"/>
    <w:rsid w:val="00AE3500"/>
    <w:rsid w:val="00AE3F3D"/>
    <w:rsid w:val="00AE4AB0"/>
    <w:rsid w:val="00AE4C80"/>
    <w:rsid w:val="00AE4D4D"/>
    <w:rsid w:val="00AE5639"/>
    <w:rsid w:val="00AE57D4"/>
    <w:rsid w:val="00AE5D1F"/>
    <w:rsid w:val="00AE616D"/>
    <w:rsid w:val="00AE71D3"/>
    <w:rsid w:val="00AE7879"/>
    <w:rsid w:val="00AE78AD"/>
    <w:rsid w:val="00AF0DBE"/>
    <w:rsid w:val="00AF1223"/>
    <w:rsid w:val="00AF217C"/>
    <w:rsid w:val="00AF22E4"/>
    <w:rsid w:val="00AF2360"/>
    <w:rsid w:val="00AF2AAD"/>
    <w:rsid w:val="00AF38ED"/>
    <w:rsid w:val="00AF3934"/>
    <w:rsid w:val="00AF3E55"/>
    <w:rsid w:val="00AF4CB7"/>
    <w:rsid w:val="00AF5310"/>
    <w:rsid w:val="00AF534F"/>
    <w:rsid w:val="00AF66BE"/>
    <w:rsid w:val="00AF680C"/>
    <w:rsid w:val="00AF6CA9"/>
    <w:rsid w:val="00AF6D63"/>
    <w:rsid w:val="00AF6EC0"/>
    <w:rsid w:val="00AF6F18"/>
    <w:rsid w:val="00AF727D"/>
    <w:rsid w:val="00AF7413"/>
    <w:rsid w:val="00AF7E13"/>
    <w:rsid w:val="00AF7F1F"/>
    <w:rsid w:val="00B001DF"/>
    <w:rsid w:val="00B0025F"/>
    <w:rsid w:val="00B004E3"/>
    <w:rsid w:val="00B005A6"/>
    <w:rsid w:val="00B00E92"/>
    <w:rsid w:val="00B0110E"/>
    <w:rsid w:val="00B024CC"/>
    <w:rsid w:val="00B02A51"/>
    <w:rsid w:val="00B02C4D"/>
    <w:rsid w:val="00B02EBE"/>
    <w:rsid w:val="00B045CD"/>
    <w:rsid w:val="00B05626"/>
    <w:rsid w:val="00B05E5D"/>
    <w:rsid w:val="00B06402"/>
    <w:rsid w:val="00B06428"/>
    <w:rsid w:val="00B06545"/>
    <w:rsid w:val="00B06CAE"/>
    <w:rsid w:val="00B06D5B"/>
    <w:rsid w:val="00B06DE8"/>
    <w:rsid w:val="00B0734F"/>
    <w:rsid w:val="00B073BC"/>
    <w:rsid w:val="00B11246"/>
    <w:rsid w:val="00B11919"/>
    <w:rsid w:val="00B11E44"/>
    <w:rsid w:val="00B1213C"/>
    <w:rsid w:val="00B12586"/>
    <w:rsid w:val="00B13416"/>
    <w:rsid w:val="00B136C4"/>
    <w:rsid w:val="00B15295"/>
    <w:rsid w:val="00B15E37"/>
    <w:rsid w:val="00B15E3B"/>
    <w:rsid w:val="00B16879"/>
    <w:rsid w:val="00B17633"/>
    <w:rsid w:val="00B1787D"/>
    <w:rsid w:val="00B20BE5"/>
    <w:rsid w:val="00B215A7"/>
    <w:rsid w:val="00B22967"/>
    <w:rsid w:val="00B22993"/>
    <w:rsid w:val="00B22BAF"/>
    <w:rsid w:val="00B22C94"/>
    <w:rsid w:val="00B22D7C"/>
    <w:rsid w:val="00B245A8"/>
    <w:rsid w:val="00B24AB0"/>
    <w:rsid w:val="00B25962"/>
    <w:rsid w:val="00B25A01"/>
    <w:rsid w:val="00B261A6"/>
    <w:rsid w:val="00B26528"/>
    <w:rsid w:val="00B26709"/>
    <w:rsid w:val="00B26E46"/>
    <w:rsid w:val="00B26E6A"/>
    <w:rsid w:val="00B27346"/>
    <w:rsid w:val="00B27B76"/>
    <w:rsid w:val="00B27FD6"/>
    <w:rsid w:val="00B302C2"/>
    <w:rsid w:val="00B32134"/>
    <w:rsid w:val="00B32EC2"/>
    <w:rsid w:val="00B332DC"/>
    <w:rsid w:val="00B33E61"/>
    <w:rsid w:val="00B34AAE"/>
    <w:rsid w:val="00B36151"/>
    <w:rsid w:val="00B3681C"/>
    <w:rsid w:val="00B37075"/>
    <w:rsid w:val="00B37818"/>
    <w:rsid w:val="00B37A62"/>
    <w:rsid w:val="00B37FD3"/>
    <w:rsid w:val="00B40137"/>
    <w:rsid w:val="00B407A0"/>
    <w:rsid w:val="00B407FD"/>
    <w:rsid w:val="00B40CAE"/>
    <w:rsid w:val="00B418CA"/>
    <w:rsid w:val="00B41A70"/>
    <w:rsid w:val="00B442AB"/>
    <w:rsid w:val="00B445A8"/>
    <w:rsid w:val="00B44D77"/>
    <w:rsid w:val="00B45556"/>
    <w:rsid w:val="00B4689A"/>
    <w:rsid w:val="00B46A73"/>
    <w:rsid w:val="00B5006D"/>
    <w:rsid w:val="00B5053B"/>
    <w:rsid w:val="00B50778"/>
    <w:rsid w:val="00B50E9B"/>
    <w:rsid w:val="00B51056"/>
    <w:rsid w:val="00B52617"/>
    <w:rsid w:val="00B52635"/>
    <w:rsid w:val="00B527B0"/>
    <w:rsid w:val="00B52895"/>
    <w:rsid w:val="00B52983"/>
    <w:rsid w:val="00B52E37"/>
    <w:rsid w:val="00B52F92"/>
    <w:rsid w:val="00B531F4"/>
    <w:rsid w:val="00B53CEA"/>
    <w:rsid w:val="00B53E3F"/>
    <w:rsid w:val="00B54DD6"/>
    <w:rsid w:val="00B5545D"/>
    <w:rsid w:val="00B55814"/>
    <w:rsid w:val="00B5645A"/>
    <w:rsid w:val="00B56B74"/>
    <w:rsid w:val="00B57099"/>
    <w:rsid w:val="00B60FB8"/>
    <w:rsid w:val="00B6154A"/>
    <w:rsid w:val="00B61C2A"/>
    <w:rsid w:val="00B624B4"/>
    <w:rsid w:val="00B6261F"/>
    <w:rsid w:val="00B62632"/>
    <w:rsid w:val="00B62BB2"/>
    <w:rsid w:val="00B62D77"/>
    <w:rsid w:val="00B63A06"/>
    <w:rsid w:val="00B6412F"/>
    <w:rsid w:val="00B641D3"/>
    <w:rsid w:val="00B6507D"/>
    <w:rsid w:val="00B65DE2"/>
    <w:rsid w:val="00B66959"/>
    <w:rsid w:val="00B67398"/>
    <w:rsid w:val="00B67E94"/>
    <w:rsid w:val="00B67F9D"/>
    <w:rsid w:val="00B705CC"/>
    <w:rsid w:val="00B70807"/>
    <w:rsid w:val="00B70C46"/>
    <w:rsid w:val="00B71AFA"/>
    <w:rsid w:val="00B722A0"/>
    <w:rsid w:val="00B72440"/>
    <w:rsid w:val="00B72A08"/>
    <w:rsid w:val="00B72A11"/>
    <w:rsid w:val="00B72DBF"/>
    <w:rsid w:val="00B7317E"/>
    <w:rsid w:val="00B73571"/>
    <w:rsid w:val="00B741E0"/>
    <w:rsid w:val="00B7440B"/>
    <w:rsid w:val="00B74A0F"/>
    <w:rsid w:val="00B74A3E"/>
    <w:rsid w:val="00B752C8"/>
    <w:rsid w:val="00B75332"/>
    <w:rsid w:val="00B75856"/>
    <w:rsid w:val="00B75BF3"/>
    <w:rsid w:val="00B76640"/>
    <w:rsid w:val="00B76CC5"/>
    <w:rsid w:val="00B778D9"/>
    <w:rsid w:val="00B800D6"/>
    <w:rsid w:val="00B806C5"/>
    <w:rsid w:val="00B810D8"/>
    <w:rsid w:val="00B81AE5"/>
    <w:rsid w:val="00B8211D"/>
    <w:rsid w:val="00B829F9"/>
    <w:rsid w:val="00B82A38"/>
    <w:rsid w:val="00B8311D"/>
    <w:rsid w:val="00B83541"/>
    <w:rsid w:val="00B8385D"/>
    <w:rsid w:val="00B84571"/>
    <w:rsid w:val="00B84CDB"/>
    <w:rsid w:val="00B84EB3"/>
    <w:rsid w:val="00B85084"/>
    <w:rsid w:val="00B8597B"/>
    <w:rsid w:val="00B85ACE"/>
    <w:rsid w:val="00B86235"/>
    <w:rsid w:val="00B86522"/>
    <w:rsid w:val="00B874FD"/>
    <w:rsid w:val="00B8777B"/>
    <w:rsid w:val="00B90202"/>
    <w:rsid w:val="00B904D0"/>
    <w:rsid w:val="00B9080B"/>
    <w:rsid w:val="00B909C4"/>
    <w:rsid w:val="00B90DA1"/>
    <w:rsid w:val="00B90FF1"/>
    <w:rsid w:val="00B910A7"/>
    <w:rsid w:val="00B91707"/>
    <w:rsid w:val="00B91ACA"/>
    <w:rsid w:val="00B91B61"/>
    <w:rsid w:val="00B92091"/>
    <w:rsid w:val="00B9221B"/>
    <w:rsid w:val="00B9287C"/>
    <w:rsid w:val="00B92CA5"/>
    <w:rsid w:val="00B93139"/>
    <w:rsid w:val="00B936B2"/>
    <w:rsid w:val="00B93723"/>
    <w:rsid w:val="00B937A1"/>
    <w:rsid w:val="00B93CE6"/>
    <w:rsid w:val="00B95BE4"/>
    <w:rsid w:val="00B95D90"/>
    <w:rsid w:val="00B95EAE"/>
    <w:rsid w:val="00B96211"/>
    <w:rsid w:val="00B96CB9"/>
    <w:rsid w:val="00B9703B"/>
    <w:rsid w:val="00B9729E"/>
    <w:rsid w:val="00B97418"/>
    <w:rsid w:val="00BA0DE9"/>
    <w:rsid w:val="00BA13D8"/>
    <w:rsid w:val="00BA1D89"/>
    <w:rsid w:val="00BA2006"/>
    <w:rsid w:val="00BA2313"/>
    <w:rsid w:val="00BA23DA"/>
    <w:rsid w:val="00BA3C42"/>
    <w:rsid w:val="00BA522B"/>
    <w:rsid w:val="00BA55E4"/>
    <w:rsid w:val="00BA5A7D"/>
    <w:rsid w:val="00BA5BE2"/>
    <w:rsid w:val="00BA5C8E"/>
    <w:rsid w:val="00BA5E13"/>
    <w:rsid w:val="00BA676C"/>
    <w:rsid w:val="00BA7FC8"/>
    <w:rsid w:val="00BB013A"/>
    <w:rsid w:val="00BB026A"/>
    <w:rsid w:val="00BB02BD"/>
    <w:rsid w:val="00BB0433"/>
    <w:rsid w:val="00BB07BB"/>
    <w:rsid w:val="00BB0854"/>
    <w:rsid w:val="00BB0AF8"/>
    <w:rsid w:val="00BB1A05"/>
    <w:rsid w:val="00BB1B5B"/>
    <w:rsid w:val="00BB1C99"/>
    <w:rsid w:val="00BB24BF"/>
    <w:rsid w:val="00BB2D5C"/>
    <w:rsid w:val="00BB2F1B"/>
    <w:rsid w:val="00BB2F71"/>
    <w:rsid w:val="00BB33CE"/>
    <w:rsid w:val="00BB5B4A"/>
    <w:rsid w:val="00BB5E5F"/>
    <w:rsid w:val="00BB626B"/>
    <w:rsid w:val="00BB6DCE"/>
    <w:rsid w:val="00BB70ED"/>
    <w:rsid w:val="00BB7477"/>
    <w:rsid w:val="00BB747E"/>
    <w:rsid w:val="00BB7DDB"/>
    <w:rsid w:val="00BB7EB7"/>
    <w:rsid w:val="00BC042C"/>
    <w:rsid w:val="00BC046E"/>
    <w:rsid w:val="00BC08C9"/>
    <w:rsid w:val="00BC1245"/>
    <w:rsid w:val="00BC129D"/>
    <w:rsid w:val="00BC2500"/>
    <w:rsid w:val="00BC323C"/>
    <w:rsid w:val="00BC3BC0"/>
    <w:rsid w:val="00BC3EB4"/>
    <w:rsid w:val="00BC45CA"/>
    <w:rsid w:val="00BC4A4C"/>
    <w:rsid w:val="00BC6A21"/>
    <w:rsid w:val="00BC77B8"/>
    <w:rsid w:val="00BC7834"/>
    <w:rsid w:val="00BD0044"/>
    <w:rsid w:val="00BD10C7"/>
    <w:rsid w:val="00BD1106"/>
    <w:rsid w:val="00BD1142"/>
    <w:rsid w:val="00BD1723"/>
    <w:rsid w:val="00BD2964"/>
    <w:rsid w:val="00BD3156"/>
    <w:rsid w:val="00BD3D3A"/>
    <w:rsid w:val="00BD3F02"/>
    <w:rsid w:val="00BD4AE0"/>
    <w:rsid w:val="00BD5681"/>
    <w:rsid w:val="00BD5838"/>
    <w:rsid w:val="00BD6784"/>
    <w:rsid w:val="00BD7151"/>
    <w:rsid w:val="00BE0073"/>
    <w:rsid w:val="00BE046E"/>
    <w:rsid w:val="00BE09C2"/>
    <w:rsid w:val="00BE126F"/>
    <w:rsid w:val="00BE14FE"/>
    <w:rsid w:val="00BE169D"/>
    <w:rsid w:val="00BE22C2"/>
    <w:rsid w:val="00BE282F"/>
    <w:rsid w:val="00BE2865"/>
    <w:rsid w:val="00BE290F"/>
    <w:rsid w:val="00BE2988"/>
    <w:rsid w:val="00BE2E26"/>
    <w:rsid w:val="00BE3018"/>
    <w:rsid w:val="00BE3446"/>
    <w:rsid w:val="00BE3E06"/>
    <w:rsid w:val="00BE49CB"/>
    <w:rsid w:val="00BE4F1F"/>
    <w:rsid w:val="00BE5C7A"/>
    <w:rsid w:val="00BE5CC3"/>
    <w:rsid w:val="00BE6526"/>
    <w:rsid w:val="00BE6764"/>
    <w:rsid w:val="00BE6822"/>
    <w:rsid w:val="00BE6AAD"/>
    <w:rsid w:val="00BE6CB7"/>
    <w:rsid w:val="00BE6E1E"/>
    <w:rsid w:val="00BE72B0"/>
    <w:rsid w:val="00BE75CD"/>
    <w:rsid w:val="00BE7BD0"/>
    <w:rsid w:val="00BE7D02"/>
    <w:rsid w:val="00BE7ED8"/>
    <w:rsid w:val="00BF0D1B"/>
    <w:rsid w:val="00BF0F5D"/>
    <w:rsid w:val="00BF1111"/>
    <w:rsid w:val="00BF12A9"/>
    <w:rsid w:val="00BF143F"/>
    <w:rsid w:val="00BF1655"/>
    <w:rsid w:val="00BF19E2"/>
    <w:rsid w:val="00BF3A75"/>
    <w:rsid w:val="00BF3D51"/>
    <w:rsid w:val="00BF4527"/>
    <w:rsid w:val="00BF4791"/>
    <w:rsid w:val="00BF4CA7"/>
    <w:rsid w:val="00BF4FFA"/>
    <w:rsid w:val="00BF517C"/>
    <w:rsid w:val="00BF5BD3"/>
    <w:rsid w:val="00BF60EB"/>
    <w:rsid w:val="00BF6474"/>
    <w:rsid w:val="00BF6644"/>
    <w:rsid w:val="00BF6F92"/>
    <w:rsid w:val="00BF7ADD"/>
    <w:rsid w:val="00C00D46"/>
    <w:rsid w:val="00C012E7"/>
    <w:rsid w:val="00C01527"/>
    <w:rsid w:val="00C01551"/>
    <w:rsid w:val="00C020EC"/>
    <w:rsid w:val="00C022AF"/>
    <w:rsid w:val="00C02ADC"/>
    <w:rsid w:val="00C02BD3"/>
    <w:rsid w:val="00C0334F"/>
    <w:rsid w:val="00C03820"/>
    <w:rsid w:val="00C04062"/>
    <w:rsid w:val="00C05360"/>
    <w:rsid w:val="00C0636F"/>
    <w:rsid w:val="00C06D57"/>
    <w:rsid w:val="00C0725F"/>
    <w:rsid w:val="00C0794F"/>
    <w:rsid w:val="00C079C5"/>
    <w:rsid w:val="00C10700"/>
    <w:rsid w:val="00C1080D"/>
    <w:rsid w:val="00C127C4"/>
    <w:rsid w:val="00C149D4"/>
    <w:rsid w:val="00C14C5D"/>
    <w:rsid w:val="00C15E2F"/>
    <w:rsid w:val="00C17CC8"/>
    <w:rsid w:val="00C202DA"/>
    <w:rsid w:val="00C20B47"/>
    <w:rsid w:val="00C21CFC"/>
    <w:rsid w:val="00C22189"/>
    <w:rsid w:val="00C224B6"/>
    <w:rsid w:val="00C22C47"/>
    <w:rsid w:val="00C231BE"/>
    <w:rsid w:val="00C242D4"/>
    <w:rsid w:val="00C24A33"/>
    <w:rsid w:val="00C25166"/>
    <w:rsid w:val="00C25998"/>
    <w:rsid w:val="00C26234"/>
    <w:rsid w:val="00C263B5"/>
    <w:rsid w:val="00C2729E"/>
    <w:rsid w:val="00C278E6"/>
    <w:rsid w:val="00C306D6"/>
    <w:rsid w:val="00C309DE"/>
    <w:rsid w:val="00C316E1"/>
    <w:rsid w:val="00C32F8C"/>
    <w:rsid w:val="00C338DB"/>
    <w:rsid w:val="00C34077"/>
    <w:rsid w:val="00C3476B"/>
    <w:rsid w:val="00C35291"/>
    <w:rsid w:val="00C35EF4"/>
    <w:rsid w:val="00C414F4"/>
    <w:rsid w:val="00C41800"/>
    <w:rsid w:val="00C41A15"/>
    <w:rsid w:val="00C42DD3"/>
    <w:rsid w:val="00C437EC"/>
    <w:rsid w:val="00C43921"/>
    <w:rsid w:val="00C43D6C"/>
    <w:rsid w:val="00C4418F"/>
    <w:rsid w:val="00C44B6A"/>
    <w:rsid w:val="00C4524D"/>
    <w:rsid w:val="00C4565B"/>
    <w:rsid w:val="00C45CF7"/>
    <w:rsid w:val="00C46D86"/>
    <w:rsid w:val="00C47255"/>
    <w:rsid w:val="00C473E5"/>
    <w:rsid w:val="00C506A9"/>
    <w:rsid w:val="00C507EE"/>
    <w:rsid w:val="00C5083F"/>
    <w:rsid w:val="00C5237F"/>
    <w:rsid w:val="00C5288C"/>
    <w:rsid w:val="00C5314A"/>
    <w:rsid w:val="00C5331C"/>
    <w:rsid w:val="00C53322"/>
    <w:rsid w:val="00C534C3"/>
    <w:rsid w:val="00C538EE"/>
    <w:rsid w:val="00C539EF"/>
    <w:rsid w:val="00C53D66"/>
    <w:rsid w:val="00C54B46"/>
    <w:rsid w:val="00C55562"/>
    <w:rsid w:val="00C56800"/>
    <w:rsid w:val="00C605AD"/>
    <w:rsid w:val="00C61ACD"/>
    <w:rsid w:val="00C61E12"/>
    <w:rsid w:val="00C63473"/>
    <w:rsid w:val="00C636D6"/>
    <w:rsid w:val="00C63717"/>
    <w:rsid w:val="00C63755"/>
    <w:rsid w:val="00C637B0"/>
    <w:rsid w:val="00C63ED1"/>
    <w:rsid w:val="00C65038"/>
    <w:rsid w:val="00C6542B"/>
    <w:rsid w:val="00C6570A"/>
    <w:rsid w:val="00C660B4"/>
    <w:rsid w:val="00C66122"/>
    <w:rsid w:val="00C67297"/>
    <w:rsid w:val="00C67A69"/>
    <w:rsid w:val="00C67C6E"/>
    <w:rsid w:val="00C702F8"/>
    <w:rsid w:val="00C710DE"/>
    <w:rsid w:val="00C71AE0"/>
    <w:rsid w:val="00C71DE0"/>
    <w:rsid w:val="00C7241E"/>
    <w:rsid w:val="00C7242C"/>
    <w:rsid w:val="00C72712"/>
    <w:rsid w:val="00C730FC"/>
    <w:rsid w:val="00C733DF"/>
    <w:rsid w:val="00C7482B"/>
    <w:rsid w:val="00C7552B"/>
    <w:rsid w:val="00C75F86"/>
    <w:rsid w:val="00C7604B"/>
    <w:rsid w:val="00C763ED"/>
    <w:rsid w:val="00C7653B"/>
    <w:rsid w:val="00C77024"/>
    <w:rsid w:val="00C77211"/>
    <w:rsid w:val="00C7765B"/>
    <w:rsid w:val="00C811AB"/>
    <w:rsid w:val="00C818CF"/>
    <w:rsid w:val="00C81CC2"/>
    <w:rsid w:val="00C81F5A"/>
    <w:rsid w:val="00C821C0"/>
    <w:rsid w:val="00C82415"/>
    <w:rsid w:val="00C8247A"/>
    <w:rsid w:val="00C82604"/>
    <w:rsid w:val="00C82D04"/>
    <w:rsid w:val="00C83A65"/>
    <w:rsid w:val="00C83A7C"/>
    <w:rsid w:val="00C8478E"/>
    <w:rsid w:val="00C85144"/>
    <w:rsid w:val="00C8561B"/>
    <w:rsid w:val="00C85645"/>
    <w:rsid w:val="00C8615B"/>
    <w:rsid w:val="00C864F6"/>
    <w:rsid w:val="00C8688C"/>
    <w:rsid w:val="00C86AE0"/>
    <w:rsid w:val="00C87147"/>
    <w:rsid w:val="00C874BA"/>
    <w:rsid w:val="00C87774"/>
    <w:rsid w:val="00C87CE9"/>
    <w:rsid w:val="00C87FC2"/>
    <w:rsid w:val="00C902D3"/>
    <w:rsid w:val="00C90352"/>
    <w:rsid w:val="00C909B1"/>
    <w:rsid w:val="00C91864"/>
    <w:rsid w:val="00C91A1B"/>
    <w:rsid w:val="00C91C3E"/>
    <w:rsid w:val="00C91D97"/>
    <w:rsid w:val="00C93FAA"/>
    <w:rsid w:val="00C9498B"/>
    <w:rsid w:val="00C96EEA"/>
    <w:rsid w:val="00C978BF"/>
    <w:rsid w:val="00C97C99"/>
    <w:rsid w:val="00CA0488"/>
    <w:rsid w:val="00CA0E65"/>
    <w:rsid w:val="00CA1771"/>
    <w:rsid w:val="00CA1C2A"/>
    <w:rsid w:val="00CA2363"/>
    <w:rsid w:val="00CA2C9E"/>
    <w:rsid w:val="00CA3003"/>
    <w:rsid w:val="00CA3A45"/>
    <w:rsid w:val="00CA3F6A"/>
    <w:rsid w:val="00CA4576"/>
    <w:rsid w:val="00CA4709"/>
    <w:rsid w:val="00CA4E31"/>
    <w:rsid w:val="00CA4F6C"/>
    <w:rsid w:val="00CA55A5"/>
    <w:rsid w:val="00CA6449"/>
    <w:rsid w:val="00CA64AE"/>
    <w:rsid w:val="00CA65C0"/>
    <w:rsid w:val="00CA664F"/>
    <w:rsid w:val="00CA773E"/>
    <w:rsid w:val="00CA77D0"/>
    <w:rsid w:val="00CA78E3"/>
    <w:rsid w:val="00CB1035"/>
    <w:rsid w:val="00CB1163"/>
    <w:rsid w:val="00CB17E4"/>
    <w:rsid w:val="00CB24B2"/>
    <w:rsid w:val="00CB2BE1"/>
    <w:rsid w:val="00CB2C65"/>
    <w:rsid w:val="00CB396E"/>
    <w:rsid w:val="00CB3F3C"/>
    <w:rsid w:val="00CB3F49"/>
    <w:rsid w:val="00CB3F52"/>
    <w:rsid w:val="00CB447F"/>
    <w:rsid w:val="00CB472F"/>
    <w:rsid w:val="00CB4A17"/>
    <w:rsid w:val="00CB4AF1"/>
    <w:rsid w:val="00CB4EDC"/>
    <w:rsid w:val="00CB59DC"/>
    <w:rsid w:val="00CB5E98"/>
    <w:rsid w:val="00CB6BCB"/>
    <w:rsid w:val="00CC0D5F"/>
    <w:rsid w:val="00CC1269"/>
    <w:rsid w:val="00CC13E6"/>
    <w:rsid w:val="00CC1E47"/>
    <w:rsid w:val="00CC1F95"/>
    <w:rsid w:val="00CC1FAA"/>
    <w:rsid w:val="00CC27CC"/>
    <w:rsid w:val="00CC2D64"/>
    <w:rsid w:val="00CC2F7A"/>
    <w:rsid w:val="00CC3155"/>
    <w:rsid w:val="00CC34D1"/>
    <w:rsid w:val="00CC3CDE"/>
    <w:rsid w:val="00CC4321"/>
    <w:rsid w:val="00CC4AE8"/>
    <w:rsid w:val="00CC586F"/>
    <w:rsid w:val="00CC5BE2"/>
    <w:rsid w:val="00CC63B5"/>
    <w:rsid w:val="00CC6B25"/>
    <w:rsid w:val="00CC6F4C"/>
    <w:rsid w:val="00CC700E"/>
    <w:rsid w:val="00CC7AAF"/>
    <w:rsid w:val="00CD0B6D"/>
    <w:rsid w:val="00CD0F1A"/>
    <w:rsid w:val="00CD1000"/>
    <w:rsid w:val="00CD1A41"/>
    <w:rsid w:val="00CD1E9E"/>
    <w:rsid w:val="00CD25AE"/>
    <w:rsid w:val="00CD2DA7"/>
    <w:rsid w:val="00CD34D2"/>
    <w:rsid w:val="00CD3694"/>
    <w:rsid w:val="00CD391A"/>
    <w:rsid w:val="00CD479E"/>
    <w:rsid w:val="00CD4B42"/>
    <w:rsid w:val="00CD5984"/>
    <w:rsid w:val="00CD5FC3"/>
    <w:rsid w:val="00CD68A1"/>
    <w:rsid w:val="00CE07F1"/>
    <w:rsid w:val="00CE1457"/>
    <w:rsid w:val="00CE1DE7"/>
    <w:rsid w:val="00CE251D"/>
    <w:rsid w:val="00CE263D"/>
    <w:rsid w:val="00CE2A5E"/>
    <w:rsid w:val="00CE2A93"/>
    <w:rsid w:val="00CE2BD8"/>
    <w:rsid w:val="00CE4ECA"/>
    <w:rsid w:val="00CE53B0"/>
    <w:rsid w:val="00CE58ED"/>
    <w:rsid w:val="00CE5B5D"/>
    <w:rsid w:val="00CE6129"/>
    <w:rsid w:val="00CE63C4"/>
    <w:rsid w:val="00CE72A7"/>
    <w:rsid w:val="00CE7515"/>
    <w:rsid w:val="00CF1090"/>
    <w:rsid w:val="00CF2376"/>
    <w:rsid w:val="00CF251D"/>
    <w:rsid w:val="00CF2E0C"/>
    <w:rsid w:val="00CF2F74"/>
    <w:rsid w:val="00CF3831"/>
    <w:rsid w:val="00CF3DA5"/>
    <w:rsid w:val="00CF4163"/>
    <w:rsid w:val="00CF450D"/>
    <w:rsid w:val="00CF4ECC"/>
    <w:rsid w:val="00CF51D4"/>
    <w:rsid w:val="00CF6823"/>
    <w:rsid w:val="00CF6B3C"/>
    <w:rsid w:val="00CF740D"/>
    <w:rsid w:val="00CF763C"/>
    <w:rsid w:val="00CF7B81"/>
    <w:rsid w:val="00CF7FD9"/>
    <w:rsid w:val="00D0013E"/>
    <w:rsid w:val="00D0027E"/>
    <w:rsid w:val="00D00353"/>
    <w:rsid w:val="00D003F3"/>
    <w:rsid w:val="00D00F8C"/>
    <w:rsid w:val="00D012AE"/>
    <w:rsid w:val="00D016E9"/>
    <w:rsid w:val="00D01B18"/>
    <w:rsid w:val="00D02978"/>
    <w:rsid w:val="00D032AD"/>
    <w:rsid w:val="00D03473"/>
    <w:rsid w:val="00D03E1B"/>
    <w:rsid w:val="00D04358"/>
    <w:rsid w:val="00D046CD"/>
    <w:rsid w:val="00D046FD"/>
    <w:rsid w:val="00D049CA"/>
    <w:rsid w:val="00D04DDA"/>
    <w:rsid w:val="00D05288"/>
    <w:rsid w:val="00D05997"/>
    <w:rsid w:val="00D05A9E"/>
    <w:rsid w:val="00D05BAD"/>
    <w:rsid w:val="00D06A05"/>
    <w:rsid w:val="00D0741F"/>
    <w:rsid w:val="00D1068F"/>
    <w:rsid w:val="00D10CB1"/>
    <w:rsid w:val="00D110C5"/>
    <w:rsid w:val="00D11414"/>
    <w:rsid w:val="00D11EC7"/>
    <w:rsid w:val="00D11FD2"/>
    <w:rsid w:val="00D12FAB"/>
    <w:rsid w:val="00D13CDF"/>
    <w:rsid w:val="00D14203"/>
    <w:rsid w:val="00D142F9"/>
    <w:rsid w:val="00D14337"/>
    <w:rsid w:val="00D151D7"/>
    <w:rsid w:val="00D1620B"/>
    <w:rsid w:val="00D16306"/>
    <w:rsid w:val="00D16619"/>
    <w:rsid w:val="00D1704C"/>
    <w:rsid w:val="00D17961"/>
    <w:rsid w:val="00D201D3"/>
    <w:rsid w:val="00D201F1"/>
    <w:rsid w:val="00D2120B"/>
    <w:rsid w:val="00D21338"/>
    <w:rsid w:val="00D21FA5"/>
    <w:rsid w:val="00D225E4"/>
    <w:rsid w:val="00D226B5"/>
    <w:rsid w:val="00D226CC"/>
    <w:rsid w:val="00D228B1"/>
    <w:rsid w:val="00D228E1"/>
    <w:rsid w:val="00D22AD3"/>
    <w:rsid w:val="00D23023"/>
    <w:rsid w:val="00D2328A"/>
    <w:rsid w:val="00D2473A"/>
    <w:rsid w:val="00D24A1E"/>
    <w:rsid w:val="00D2525E"/>
    <w:rsid w:val="00D26041"/>
    <w:rsid w:val="00D263AB"/>
    <w:rsid w:val="00D2643F"/>
    <w:rsid w:val="00D26B88"/>
    <w:rsid w:val="00D26FB2"/>
    <w:rsid w:val="00D2704D"/>
    <w:rsid w:val="00D27447"/>
    <w:rsid w:val="00D303B2"/>
    <w:rsid w:val="00D31770"/>
    <w:rsid w:val="00D319F3"/>
    <w:rsid w:val="00D31B2B"/>
    <w:rsid w:val="00D32151"/>
    <w:rsid w:val="00D3241C"/>
    <w:rsid w:val="00D32C29"/>
    <w:rsid w:val="00D3341C"/>
    <w:rsid w:val="00D335CE"/>
    <w:rsid w:val="00D33AEE"/>
    <w:rsid w:val="00D3440E"/>
    <w:rsid w:val="00D3456C"/>
    <w:rsid w:val="00D34620"/>
    <w:rsid w:val="00D353DF"/>
    <w:rsid w:val="00D354B2"/>
    <w:rsid w:val="00D3603B"/>
    <w:rsid w:val="00D36252"/>
    <w:rsid w:val="00D36337"/>
    <w:rsid w:val="00D3768B"/>
    <w:rsid w:val="00D3781F"/>
    <w:rsid w:val="00D37B04"/>
    <w:rsid w:val="00D4018E"/>
    <w:rsid w:val="00D40699"/>
    <w:rsid w:val="00D407D0"/>
    <w:rsid w:val="00D4098F"/>
    <w:rsid w:val="00D40ABE"/>
    <w:rsid w:val="00D40B39"/>
    <w:rsid w:val="00D40B78"/>
    <w:rsid w:val="00D41173"/>
    <w:rsid w:val="00D412CF"/>
    <w:rsid w:val="00D4132E"/>
    <w:rsid w:val="00D42612"/>
    <w:rsid w:val="00D429F1"/>
    <w:rsid w:val="00D42E5A"/>
    <w:rsid w:val="00D4331A"/>
    <w:rsid w:val="00D456F9"/>
    <w:rsid w:val="00D50E14"/>
    <w:rsid w:val="00D51480"/>
    <w:rsid w:val="00D515A8"/>
    <w:rsid w:val="00D52A85"/>
    <w:rsid w:val="00D53391"/>
    <w:rsid w:val="00D553B8"/>
    <w:rsid w:val="00D559BE"/>
    <w:rsid w:val="00D60336"/>
    <w:rsid w:val="00D60F74"/>
    <w:rsid w:val="00D6125C"/>
    <w:rsid w:val="00D615A1"/>
    <w:rsid w:val="00D618DF"/>
    <w:rsid w:val="00D61D18"/>
    <w:rsid w:val="00D61D31"/>
    <w:rsid w:val="00D61F3D"/>
    <w:rsid w:val="00D61F44"/>
    <w:rsid w:val="00D62570"/>
    <w:rsid w:val="00D62AAB"/>
    <w:rsid w:val="00D62FA1"/>
    <w:rsid w:val="00D6379B"/>
    <w:rsid w:val="00D65C73"/>
    <w:rsid w:val="00D65D7D"/>
    <w:rsid w:val="00D678A9"/>
    <w:rsid w:val="00D678F3"/>
    <w:rsid w:val="00D70501"/>
    <w:rsid w:val="00D70995"/>
    <w:rsid w:val="00D70AFD"/>
    <w:rsid w:val="00D70BAB"/>
    <w:rsid w:val="00D7123A"/>
    <w:rsid w:val="00D715D9"/>
    <w:rsid w:val="00D71715"/>
    <w:rsid w:val="00D7232D"/>
    <w:rsid w:val="00D723BF"/>
    <w:rsid w:val="00D739EE"/>
    <w:rsid w:val="00D73B2E"/>
    <w:rsid w:val="00D74C93"/>
    <w:rsid w:val="00D74C9C"/>
    <w:rsid w:val="00D74E54"/>
    <w:rsid w:val="00D7532B"/>
    <w:rsid w:val="00D75358"/>
    <w:rsid w:val="00D75AB9"/>
    <w:rsid w:val="00D75AD3"/>
    <w:rsid w:val="00D75CAD"/>
    <w:rsid w:val="00D767C2"/>
    <w:rsid w:val="00D77AF9"/>
    <w:rsid w:val="00D80174"/>
    <w:rsid w:val="00D80E18"/>
    <w:rsid w:val="00D81E7E"/>
    <w:rsid w:val="00D820F8"/>
    <w:rsid w:val="00D82B4F"/>
    <w:rsid w:val="00D82C0E"/>
    <w:rsid w:val="00D8303F"/>
    <w:rsid w:val="00D83AEF"/>
    <w:rsid w:val="00D848B1"/>
    <w:rsid w:val="00D85239"/>
    <w:rsid w:val="00D8533C"/>
    <w:rsid w:val="00D858A8"/>
    <w:rsid w:val="00D86D63"/>
    <w:rsid w:val="00D87ADD"/>
    <w:rsid w:val="00D87FB8"/>
    <w:rsid w:val="00D90AC9"/>
    <w:rsid w:val="00D90ACF"/>
    <w:rsid w:val="00D913BC"/>
    <w:rsid w:val="00D91660"/>
    <w:rsid w:val="00D91BC3"/>
    <w:rsid w:val="00D91FCF"/>
    <w:rsid w:val="00D9207F"/>
    <w:rsid w:val="00D920F8"/>
    <w:rsid w:val="00D922F6"/>
    <w:rsid w:val="00D92770"/>
    <w:rsid w:val="00D9294A"/>
    <w:rsid w:val="00D92AE5"/>
    <w:rsid w:val="00D92ED0"/>
    <w:rsid w:val="00D936D5"/>
    <w:rsid w:val="00D937CB"/>
    <w:rsid w:val="00D93837"/>
    <w:rsid w:val="00D94033"/>
    <w:rsid w:val="00D955D6"/>
    <w:rsid w:val="00D95EEB"/>
    <w:rsid w:val="00D9685D"/>
    <w:rsid w:val="00D970E8"/>
    <w:rsid w:val="00D9717F"/>
    <w:rsid w:val="00D97282"/>
    <w:rsid w:val="00D97305"/>
    <w:rsid w:val="00D97326"/>
    <w:rsid w:val="00D97FC6"/>
    <w:rsid w:val="00DA04A7"/>
    <w:rsid w:val="00DA31A6"/>
    <w:rsid w:val="00DA3560"/>
    <w:rsid w:val="00DA3653"/>
    <w:rsid w:val="00DA385D"/>
    <w:rsid w:val="00DA39BF"/>
    <w:rsid w:val="00DA3CB6"/>
    <w:rsid w:val="00DA3CF7"/>
    <w:rsid w:val="00DA497A"/>
    <w:rsid w:val="00DA49A8"/>
    <w:rsid w:val="00DA4ACF"/>
    <w:rsid w:val="00DA4C86"/>
    <w:rsid w:val="00DA50A4"/>
    <w:rsid w:val="00DA5F3E"/>
    <w:rsid w:val="00DA6381"/>
    <w:rsid w:val="00DA6FEA"/>
    <w:rsid w:val="00DA7373"/>
    <w:rsid w:val="00DA7E6E"/>
    <w:rsid w:val="00DA7ED1"/>
    <w:rsid w:val="00DB058D"/>
    <w:rsid w:val="00DB0A25"/>
    <w:rsid w:val="00DB0B8B"/>
    <w:rsid w:val="00DB12BD"/>
    <w:rsid w:val="00DB150C"/>
    <w:rsid w:val="00DB1B05"/>
    <w:rsid w:val="00DB200F"/>
    <w:rsid w:val="00DB2587"/>
    <w:rsid w:val="00DB26B8"/>
    <w:rsid w:val="00DB2D9B"/>
    <w:rsid w:val="00DB3A0D"/>
    <w:rsid w:val="00DB461E"/>
    <w:rsid w:val="00DB4784"/>
    <w:rsid w:val="00DB4B0D"/>
    <w:rsid w:val="00DB51F9"/>
    <w:rsid w:val="00DB5D20"/>
    <w:rsid w:val="00DB5EF8"/>
    <w:rsid w:val="00DB6026"/>
    <w:rsid w:val="00DB626A"/>
    <w:rsid w:val="00DB62C8"/>
    <w:rsid w:val="00DB6A67"/>
    <w:rsid w:val="00DB6D9B"/>
    <w:rsid w:val="00DB73DC"/>
    <w:rsid w:val="00DB78E6"/>
    <w:rsid w:val="00DB7C2C"/>
    <w:rsid w:val="00DB7F79"/>
    <w:rsid w:val="00DC0E3D"/>
    <w:rsid w:val="00DC13D9"/>
    <w:rsid w:val="00DC3866"/>
    <w:rsid w:val="00DC38BE"/>
    <w:rsid w:val="00DC428E"/>
    <w:rsid w:val="00DC469F"/>
    <w:rsid w:val="00DC4906"/>
    <w:rsid w:val="00DC499B"/>
    <w:rsid w:val="00DC51AC"/>
    <w:rsid w:val="00DC5303"/>
    <w:rsid w:val="00DC5D57"/>
    <w:rsid w:val="00DC5FBD"/>
    <w:rsid w:val="00DC6A8A"/>
    <w:rsid w:val="00DC6F47"/>
    <w:rsid w:val="00DC7632"/>
    <w:rsid w:val="00DC7660"/>
    <w:rsid w:val="00DD046C"/>
    <w:rsid w:val="00DD0A2D"/>
    <w:rsid w:val="00DD0F48"/>
    <w:rsid w:val="00DD11AA"/>
    <w:rsid w:val="00DD1331"/>
    <w:rsid w:val="00DD1E2F"/>
    <w:rsid w:val="00DD26BA"/>
    <w:rsid w:val="00DD287E"/>
    <w:rsid w:val="00DD331D"/>
    <w:rsid w:val="00DD41BE"/>
    <w:rsid w:val="00DD42DA"/>
    <w:rsid w:val="00DD43E3"/>
    <w:rsid w:val="00DD4C1F"/>
    <w:rsid w:val="00DD4D42"/>
    <w:rsid w:val="00DD718A"/>
    <w:rsid w:val="00DD79B8"/>
    <w:rsid w:val="00DD7CDB"/>
    <w:rsid w:val="00DD7D9B"/>
    <w:rsid w:val="00DE0C9D"/>
    <w:rsid w:val="00DE0ECF"/>
    <w:rsid w:val="00DE159F"/>
    <w:rsid w:val="00DE1812"/>
    <w:rsid w:val="00DE19CA"/>
    <w:rsid w:val="00DE29A3"/>
    <w:rsid w:val="00DE2BB3"/>
    <w:rsid w:val="00DE2F16"/>
    <w:rsid w:val="00DE31A6"/>
    <w:rsid w:val="00DE3D3C"/>
    <w:rsid w:val="00DE41F4"/>
    <w:rsid w:val="00DE47C4"/>
    <w:rsid w:val="00DE4AB2"/>
    <w:rsid w:val="00DE4B01"/>
    <w:rsid w:val="00DE501D"/>
    <w:rsid w:val="00DE5C74"/>
    <w:rsid w:val="00DE6041"/>
    <w:rsid w:val="00DE68D8"/>
    <w:rsid w:val="00DE6936"/>
    <w:rsid w:val="00DE6B1C"/>
    <w:rsid w:val="00DE743D"/>
    <w:rsid w:val="00DE7B29"/>
    <w:rsid w:val="00DF0270"/>
    <w:rsid w:val="00DF046C"/>
    <w:rsid w:val="00DF1497"/>
    <w:rsid w:val="00DF27BE"/>
    <w:rsid w:val="00DF3075"/>
    <w:rsid w:val="00DF3AB8"/>
    <w:rsid w:val="00DF40C2"/>
    <w:rsid w:val="00DF49EB"/>
    <w:rsid w:val="00DF6250"/>
    <w:rsid w:val="00DF62C6"/>
    <w:rsid w:val="00DF6527"/>
    <w:rsid w:val="00DF67B5"/>
    <w:rsid w:val="00DF6D1B"/>
    <w:rsid w:val="00DF6FA0"/>
    <w:rsid w:val="00DF72AB"/>
    <w:rsid w:val="00DF7849"/>
    <w:rsid w:val="00E00CC2"/>
    <w:rsid w:val="00E00F1C"/>
    <w:rsid w:val="00E018F5"/>
    <w:rsid w:val="00E01B1B"/>
    <w:rsid w:val="00E023C4"/>
    <w:rsid w:val="00E02C73"/>
    <w:rsid w:val="00E02F44"/>
    <w:rsid w:val="00E03CBE"/>
    <w:rsid w:val="00E03E6B"/>
    <w:rsid w:val="00E04717"/>
    <w:rsid w:val="00E05B9D"/>
    <w:rsid w:val="00E05E7A"/>
    <w:rsid w:val="00E06869"/>
    <w:rsid w:val="00E069F6"/>
    <w:rsid w:val="00E06FD7"/>
    <w:rsid w:val="00E07D1B"/>
    <w:rsid w:val="00E101FB"/>
    <w:rsid w:val="00E10321"/>
    <w:rsid w:val="00E105FE"/>
    <w:rsid w:val="00E108E9"/>
    <w:rsid w:val="00E10EFD"/>
    <w:rsid w:val="00E113F7"/>
    <w:rsid w:val="00E11DCD"/>
    <w:rsid w:val="00E12006"/>
    <w:rsid w:val="00E120DD"/>
    <w:rsid w:val="00E121E5"/>
    <w:rsid w:val="00E122D2"/>
    <w:rsid w:val="00E131C0"/>
    <w:rsid w:val="00E139F0"/>
    <w:rsid w:val="00E13A4E"/>
    <w:rsid w:val="00E145D9"/>
    <w:rsid w:val="00E1479D"/>
    <w:rsid w:val="00E14AC0"/>
    <w:rsid w:val="00E15D9C"/>
    <w:rsid w:val="00E164B8"/>
    <w:rsid w:val="00E16B10"/>
    <w:rsid w:val="00E17131"/>
    <w:rsid w:val="00E17459"/>
    <w:rsid w:val="00E176E6"/>
    <w:rsid w:val="00E20270"/>
    <w:rsid w:val="00E20723"/>
    <w:rsid w:val="00E2148A"/>
    <w:rsid w:val="00E21895"/>
    <w:rsid w:val="00E2189B"/>
    <w:rsid w:val="00E219CA"/>
    <w:rsid w:val="00E226D4"/>
    <w:rsid w:val="00E228A1"/>
    <w:rsid w:val="00E22BBA"/>
    <w:rsid w:val="00E22E1D"/>
    <w:rsid w:val="00E234EE"/>
    <w:rsid w:val="00E23562"/>
    <w:rsid w:val="00E239A2"/>
    <w:rsid w:val="00E245BB"/>
    <w:rsid w:val="00E2460E"/>
    <w:rsid w:val="00E2474B"/>
    <w:rsid w:val="00E247B4"/>
    <w:rsid w:val="00E25228"/>
    <w:rsid w:val="00E26116"/>
    <w:rsid w:val="00E26239"/>
    <w:rsid w:val="00E262F4"/>
    <w:rsid w:val="00E2666A"/>
    <w:rsid w:val="00E266B4"/>
    <w:rsid w:val="00E268E0"/>
    <w:rsid w:val="00E26FBC"/>
    <w:rsid w:val="00E277BA"/>
    <w:rsid w:val="00E27F3E"/>
    <w:rsid w:val="00E3022B"/>
    <w:rsid w:val="00E30667"/>
    <w:rsid w:val="00E306EF"/>
    <w:rsid w:val="00E307AE"/>
    <w:rsid w:val="00E30E15"/>
    <w:rsid w:val="00E315FA"/>
    <w:rsid w:val="00E31A8D"/>
    <w:rsid w:val="00E31BD2"/>
    <w:rsid w:val="00E31D8D"/>
    <w:rsid w:val="00E324C9"/>
    <w:rsid w:val="00E33848"/>
    <w:rsid w:val="00E344A9"/>
    <w:rsid w:val="00E34876"/>
    <w:rsid w:val="00E3521B"/>
    <w:rsid w:val="00E353C8"/>
    <w:rsid w:val="00E3571F"/>
    <w:rsid w:val="00E35B94"/>
    <w:rsid w:val="00E367FE"/>
    <w:rsid w:val="00E36AAE"/>
    <w:rsid w:val="00E374E4"/>
    <w:rsid w:val="00E3775C"/>
    <w:rsid w:val="00E37879"/>
    <w:rsid w:val="00E37FCE"/>
    <w:rsid w:val="00E40017"/>
    <w:rsid w:val="00E4052E"/>
    <w:rsid w:val="00E4083C"/>
    <w:rsid w:val="00E4309C"/>
    <w:rsid w:val="00E436B8"/>
    <w:rsid w:val="00E43AFF"/>
    <w:rsid w:val="00E43DA6"/>
    <w:rsid w:val="00E4470A"/>
    <w:rsid w:val="00E448AE"/>
    <w:rsid w:val="00E44FF5"/>
    <w:rsid w:val="00E45636"/>
    <w:rsid w:val="00E4572D"/>
    <w:rsid w:val="00E4773F"/>
    <w:rsid w:val="00E479C2"/>
    <w:rsid w:val="00E47B8D"/>
    <w:rsid w:val="00E50319"/>
    <w:rsid w:val="00E504D3"/>
    <w:rsid w:val="00E50524"/>
    <w:rsid w:val="00E50F11"/>
    <w:rsid w:val="00E51558"/>
    <w:rsid w:val="00E51D40"/>
    <w:rsid w:val="00E51ED8"/>
    <w:rsid w:val="00E52025"/>
    <w:rsid w:val="00E521D0"/>
    <w:rsid w:val="00E529AD"/>
    <w:rsid w:val="00E52C0D"/>
    <w:rsid w:val="00E539B0"/>
    <w:rsid w:val="00E53B9B"/>
    <w:rsid w:val="00E53F14"/>
    <w:rsid w:val="00E549B9"/>
    <w:rsid w:val="00E54C6F"/>
    <w:rsid w:val="00E551BC"/>
    <w:rsid w:val="00E55740"/>
    <w:rsid w:val="00E5630D"/>
    <w:rsid w:val="00E56486"/>
    <w:rsid w:val="00E5654F"/>
    <w:rsid w:val="00E56958"/>
    <w:rsid w:val="00E56FCC"/>
    <w:rsid w:val="00E57351"/>
    <w:rsid w:val="00E60946"/>
    <w:rsid w:val="00E60E72"/>
    <w:rsid w:val="00E6159D"/>
    <w:rsid w:val="00E6211C"/>
    <w:rsid w:val="00E62BE7"/>
    <w:rsid w:val="00E62F2B"/>
    <w:rsid w:val="00E62FCA"/>
    <w:rsid w:val="00E6340B"/>
    <w:rsid w:val="00E63DF1"/>
    <w:rsid w:val="00E64EC3"/>
    <w:rsid w:val="00E64F45"/>
    <w:rsid w:val="00E65091"/>
    <w:rsid w:val="00E65AF9"/>
    <w:rsid w:val="00E65B88"/>
    <w:rsid w:val="00E6711F"/>
    <w:rsid w:val="00E67BC3"/>
    <w:rsid w:val="00E70711"/>
    <w:rsid w:val="00E7096A"/>
    <w:rsid w:val="00E70E9C"/>
    <w:rsid w:val="00E70F8A"/>
    <w:rsid w:val="00E71097"/>
    <w:rsid w:val="00E71200"/>
    <w:rsid w:val="00E71DBF"/>
    <w:rsid w:val="00E72A4D"/>
    <w:rsid w:val="00E7303C"/>
    <w:rsid w:val="00E73040"/>
    <w:rsid w:val="00E7341E"/>
    <w:rsid w:val="00E736D2"/>
    <w:rsid w:val="00E74D44"/>
    <w:rsid w:val="00E753D2"/>
    <w:rsid w:val="00E75581"/>
    <w:rsid w:val="00E75C70"/>
    <w:rsid w:val="00E75D40"/>
    <w:rsid w:val="00E76058"/>
    <w:rsid w:val="00E76120"/>
    <w:rsid w:val="00E7631E"/>
    <w:rsid w:val="00E7695B"/>
    <w:rsid w:val="00E7740E"/>
    <w:rsid w:val="00E77D56"/>
    <w:rsid w:val="00E77FE6"/>
    <w:rsid w:val="00E8000E"/>
    <w:rsid w:val="00E80FE1"/>
    <w:rsid w:val="00E81704"/>
    <w:rsid w:val="00E81EDD"/>
    <w:rsid w:val="00E82ED6"/>
    <w:rsid w:val="00E83FDD"/>
    <w:rsid w:val="00E84479"/>
    <w:rsid w:val="00E848EA"/>
    <w:rsid w:val="00E855DD"/>
    <w:rsid w:val="00E90A3D"/>
    <w:rsid w:val="00E9104B"/>
    <w:rsid w:val="00E915A5"/>
    <w:rsid w:val="00E9179B"/>
    <w:rsid w:val="00E91FF9"/>
    <w:rsid w:val="00E921A1"/>
    <w:rsid w:val="00E921D4"/>
    <w:rsid w:val="00E92466"/>
    <w:rsid w:val="00E92EFF"/>
    <w:rsid w:val="00E94B50"/>
    <w:rsid w:val="00E9510C"/>
    <w:rsid w:val="00E95851"/>
    <w:rsid w:val="00E95DE3"/>
    <w:rsid w:val="00E96583"/>
    <w:rsid w:val="00E96E67"/>
    <w:rsid w:val="00E97C5F"/>
    <w:rsid w:val="00EA0945"/>
    <w:rsid w:val="00EA1969"/>
    <w:rsid w:val="00EA1974"/>
    <w:rsid w:val="00EA1D69"/>
    <w:rsid w:val="00EA1DBE"/>
    <w:rsid w:val="00EA26B8"/>
    <w:rsid w:val="00EA29B7"/>
    <w:rsid w:val="00EA3EF1"/>
    <w:rsid w:val="00EA44AB"/>
    <w:rsid w:val="00EA49FD"/>
    <w:rsid w:val="00EA4A0F"/>
    <w:rsid w:val="00EA4CCA"/>
    <w:rsid w:val="00EA4F30"/>
    <w:rsid w:val="00EA5716"/>
    <w:rsid w:val="00EA5CC0"/>
    <w:rsid w:val="00EA6873"/>
    <w:rsid w:val="00EA6EC5"/>
    <w:rsid w:val="00EA7C7C"/>
    <w:rsid w:val="00EB0A71"/>
    <w:rsid w:val="00EB0D57"/>
    <w:rsid w:val="00EB165B"/>
    <w:rsid w:val="00EB1AAC"/>
    <w:rsid w:val="00EB1DB6"/>
    <w:rsid w:val="00EB1F0D"/>
    <w:rsid w:val="00EB20CC"/>
    <w:rsid w:val="00EB2BD6"/>
    <w:rsid w:val="00EB3276"/>
    <w:rsid w:val="00EB33C6"/>
    <w:rsid w:val="00EB4413"/>
    <w:rsid w:val="00EB4707"/>
    <w:rsid w:val="00EB481B"/>
    <w:rsid w:val="00EB5230"/>
    <w:rsid w:val="00EB5A3B"/>
    <w:rsid w:val="00EB637F"/>
    <w:rsid w:val="00EB7125"/>
    <w:rsid w:val="00EB7449"/>
    <w:rsid w:val="00EB7808"/>
    <w:rsid w:val="00EC0BBB"/>
    <w:rsid w:val="00EC0FB0"/>
    <w:rsid w:val="00EC10B6"/>
    <w:rsid w:val="00EC1E8F"/>
    <w:rsid w:val="00EC2205"/>
    <w:rsid w:val="00EC294B"/>
    <w:rsid w:val="00EC32A8"/>
    <w:rsid w:val="00EC47C2"/>
    <w:rsid w:val="00EC4DC3"/>
    <w:rsid w:val="00EC5295"/>
    <w:rsid w:val="00EC5461"/>
    <w:rsid w:val="00EC583C"/>
    <w:rsid w:val="00EC60C1"/>
    <w:rsid w:val="00EC6282"/>
    <w:rsid w:val="00ED0EE4"/>
    <w:rsid w:val="00ED12EF"/>
    <w:rsid w:val="00ED1352"/>
    <w:rsid w:val="00ED3C20"/>
    <w:rsid w:val="00ED4F46"/>
    <w:rsid w:val="00ED5CC0"/>
    <w:rsid w:val="00ED5D5D"/>
    <w:rsid w:val="00ED5F82"/>
    <w:rsid w:val="00ED63DA"/>
    <w:rsid w:val="00ED6806"/>
    <w:rsid w:val="00ED6E46"/>
    <w:rsid w:val="00ED74B4"/>
    <w:rsid w:val="00ED757B"/>
    <w:rsid w:val="00ED79D3"/>
    <w:rsid w:val="00EE01A6"/>
    <w:rsid w:val="00EE1E49"/>
    <w:rsid w:val="00EE1E6E"/>
    <w:rsid w:val="00EE2475"/>
    <w:rsid w:val="00EE30BA"/>
    <w:rsid w:val="00EE31FC"/>
    <w:rsid w:val="00EE3343"/>
    <w:rsid w:val="00EE3FEA"/>
    <w:rsid w:val="00EE4993"/>
    <w:rsid w:val="00EE5485"/>
    <w:rsid w:val="00EE5E9F"/>
    <w:rsid w:val="00EE7B9F"/>
    <w:rsid w:val="00EF0FFC"/>
    <w:rsid w:val="00EF1593"/>
    <w:rsid w:val="00EF17A8"/>
    <w:rsid w:val="00EF1B48"/>
    <w:rsid w:val="00EF23DA"/>
    <w:rsid w:val="00EF24E2"/>
    <w:rsid w:val="00EF2671"/>
    <w:rsid w:val="00EF2948"/>
    <w:rsid w:val="00EF2D9D"/>
    <w:rsid w:val="00EF3746"/>
    <w:rsid w:val="00EF4DE4"/>
    <w:rsid w:val="00EF5F48"/>
    <w:rsid w:val="00EF6CCF"/>
    <w:rsid w:val="00EF6D8A"/>
    <w:rsid w:val="00EF73A6"/>
    <w:rsid w:val="00F0002A"/>
    <w:rsid w:val="00F006C4"/>
    <w:rsid w:val="00F0075A"/>
    <w:rsid w:val="00F01C26"/>
    <w:rsid w:val="00F01D84"/>
    <w:rsid w:val="00F01DAF"/>
    <w:rsid w:val="00F02970"/>
    <w:rsid w:val="00F02D42"/>
    <w:rsid w:val="00F03296"/>
    <w:rsid w:val="00F0360C"/>
    <w:rsid w:val="00F04464"/>
    <w:rsid w:val="00F0491D"/>
    <w:rsid w:val="00F04AE3"/>
    <w:rsid w:val="00F05C0D"/>
    <w:rsid w:val="00F0604B"/>
    <w:rsid w:val="00F0605B"/>
    <w:rsid w:val="00F0627E"/>
    <w:rsid w:val="00F06C35"/>
    <w:rsid w:val="00F06F18"/>
    <w:rsid w:val="00F0724C"/>
    <w:rsid w:val="00F07A14"/>
    <w:rsid w:val="00F10725"/>
    <w:rsid w:val="00F10DF4"/>
    <w:rsid w:val="00F112CE"/>
    <w:rsid w:val="00F11BAC"/>
    <w:rsid w:val="00F1213F"/>
    <w:rsid w:val="00F125DA"/>
    <w:rsid w:val="00F126B7"/>
    <w:rsid w:val="00F1376A"/>
    <w:rsid w:val="00F1410E"/>
    <w:rsid w:val="00F14D7D"/>
    <w:rsid w:val="00F15A92"/>
    <w:rsid w:val="00F15DA2"/>
    <w:rsid w:val="00F15F5A"/>
    <w:rsid w:val="00F16E88"/>
    <w:rsid w:val="00F1717B"/>
    <w:rsid w:val="00F175FE"/>
    <w:rsid w:val="00F177FF"/>
    <w:rsid w:val="00F20327"/>
    <w:rsid w:val="00F21624"/>
    <w:rsid w:val="00F219BC"/>
    <w:rsid w:val="00F21E1B"/>
    <w:rsid w:val="00F2383D"/>
    <w:rsid w:val="00F24452"/>
    <w:rsid w:val="00F24AB0"/>
    <w:rsid w:val="00F258F1"/>
    <w:rsid w:val="00F25E26"/>
    <w:rsid w:val="00F27986"/>
    <w:rsid w:val="00F27E71"/>
    <w:rsid w:val="00F300AC"/>
    <w:rsid w:val="00F3012D"/>
    <w:rsid w:val="00F303B8"/>
    <w:rsid w:val="00F3172C"/>
    <w:rsid w:val="00F320D4"/>
    <w:rsid w:val="00F32A0B"/>
    <w:rsid w:val="00F32A7D"/>
    <w:rsid w:val="00F32DF8"/>
    <w:rsid w:val="00F33E20"/>
    <w:rsid w:val="00F33F98"/>
    <w:rsid w:val="00F34154"/>
    <w:rsid w:val="00F34884"/>
    <w:rsid w:val="00F36638"/>
    <w:rsid w:val="00F405FC"/>
    <w:rsid w:val="00F40766"/>
    <w:rsid w:val="00F40E88"/>
    <w:rsid w:val="00F40EEB"/>
    <w:rsid w:val="00F4190B"/>
    <w:rsid w:val="00F42330"/>
    <w:rsid w:val="00F42369"/>
    <w:rsid w:val="00F42418"/>
    <w:rsid w:val="00F42599"/>
    <w:rsid w:val="00F42A4B"/>
    <w:rsid w:val="00F43580"/>
    <w:rsid w:val="00F436FE"/>
    <w:rsid w:val="00F43D3D"/>
    <w:rsid w:val="00F43EEA"/>
    <w:rsid w:val="00F44231"/>
    <w:rsid w:val="00F44802"/>
    <w:rsid w:val="00F44899"/>
    <w:rsid w:val="00F44AB9"/>
    <w:rsid w:val="00F45497"/>
    <w:rsid w:val="00F45E2E"/>
    <w:rsid w:val="00F4691A"/>
    <w:rsid w:val="00F472D9"/>
    <w:rsid w:val="00F50065"/>
    <w:rsid w:val="00F505A3"/>
    <w:rsid w:val="00F52AE9"/>
    <w:rsid w:val="00F53733"/>
    <w:rsid w:val="00F552B8"/>
    <w:rsid w:val="00F56BA9"/>
    <w:rsid w:val="00F57CD2"/>
    <w:rsid w:val="00F57E76"/>
    <w:rsid w:val="00F600B9"/>
    <w:rsid w:val="00F6072F"/>
    <w:rsid w:val="00F61973"/>
    <w:rsid w:val="00F62409"/>
    <w:rsid w:val="00F628F2"/>
    <w:rsid w:val="00F62F42"/>
    <w:rsid w:val="00F63026"/>
    <w:rsid w:val="00F6355E"/>
    <w:rsid w:val="00F63B89"/>
    <w:rsid w:val="00F63C3D"/>
    <w:rsid w:val="00F64126"/>
    <w:rsid w:val="00F6524B"/>
    <w:rsid w:val="00F657E1"/>
    <w:rsid w:val="00F65997"/>
    <w:rsid w:val="00F65BBC"/>
    <w:rsid w:val="00F65DB1"/>
    <w:rsid w:val="00F66C0B"/>
    <w:rsid w:val="00F66DDE"/>
    <w:rsid w:val="00F6733D"/>
    <w:rsid w:val="00F67FA7"/>
    <w:rsid w:val="00F7096C"/>
    <w:rsid w:val="00F70A1C"/>
    <w:rsid w:val="00F70E3C"/>
    <w:rsid w:val="00F71AD2"/>
    <w:rsid w:val="00F721AD"/>
    <w:rsid w:val="00F72920"/>
    <w:rsid w:val="00F73007"/>
    <w:rsid w:val="00F73854"/>
    <w:rsid w:val="00F74A83"/>
    <w:rsid w:val="00F7519B"/>
    <w:rsid w:val="00F754B2"/>
    <w:rsid w:val="00F754C3"/>
    <w:rsid w:val="00F7649C"/>
    <w:rsid w:val="00F7724A"/>
    <w:rsid w:val="00F77C04"/>
    <w:rsid w:val="00F8014B"/>
    <w:rsid w:val="00F80B74"/>
    <w:rsid w:val="00F80F55"/>
    <w:rsid w:val="00F812C2"/>
    <w:rsid w:val="00F82309"/>
    <w:rsid w:val="00F82481"/>
    <w:rsid w:val="00F82656"/>
    <w:rsid w:val="00F82EA4"/>
    <w:rsid w:val="00F83358"/>
    <w:rsid w:val="00F838A0"/>
    <w:rsid w:val="00F83B7B"/>
    <w:rsid w:val="00F83E7A"/>
    <w:rsid w:val="00F83FC3"/>
    <w:rsid w:val="00F840D0"/>
    <w:rsid w:val="00F85763"/>
    <w:rsid w:val="00F86B1F"/>
    <w:rsid w:val="00F870F9"/>
    <w:rsid w:val="00F903B0"/>
    <w:rsid w:val="00F903CD"/>
    <w:rsid w:val="00F907F8"/>
    <w:rsid w:val="00F90F70"/>
    <w:rsid w:val="00F90FAF"/>
    <w:rsid w:val="00F91103"/>
    <w:rsid w:val="00F91610"/>
    <w:rsid w:val="00F918E4"/>
    <w:rsid w:val="00F919F2"/>
    <w:rsid w:val="00F91E0F"/>
    <w:rsid w:val="00F92159"/>
    <w:rsid w:val="00F924D9"/>
    <w:rsid w:val="00F93B0A"/>
    <w:rsid w:val="00F93B47"/>
    <w:rsid w:val="00F9449D"/>
    <w:rsid w:val="00F950A7"/>
    <w:rsid w:val="00F950D9"/>
    <w:rsid w:val="00F95497"/>
    <w:rsid w:val="00F9581A"/>
    <w:rsid w:val="00F959A0"/>
    <w:rsid w:val="00F9656F"/>
    <w:rsid w:val="00F968AB"/>
    <w:rsid w:val="00F9716B"/>
    <w:rsid w:val="00F97EBC"/>
    <w:rsid w:val="00FA03B3"/>
    <w:rsid w:val="00FA054E"/>
    <w:rsid w:val="00FA1AB2"/>
    <w:rsid w:val="00FA1C17"/>
    <w:rsid w:val="00FA21DC"/>
    <w:rsid w:val="00FA22A2"/>
    <w:rsid w:val="00FA2B15"/>
    <w:rsid w:val="00FA33B6"/>
    <w:rsid w:val="00FA34B2"/>
    <w:rsid w:val="00FA3C52"/>
    <w:rsid w:val="00FA3F84"/>
    <w:rsid w:val="00FA47D8"/>
    <w:rsid w:val="00FA5054"/>
    <w:rsid w:val="00FA69CE"/>
    <w:rsid w:val="00FA6C57"/>
    <w:rsid w:val="00FA7105"/>
    <w:rsid w:val="00FA79C7"/>
    <w:rsid w:val="00FA7F4C"/>
    <w:rsid w:val="00FB2DA5"/>
    <w:rsid w:val="00FB346F"/>
    <w:rsid w:val="00FB47B3"/>
    <w:rsid w:val="00FB4A8B"/>
    <w:rsid w:val="00FB4C7A"/>
    <w:rsid w:val="00FB4E21"/>
    <w:rsid w:val="00FB5190"/>
    <w:rsid w:val="00FB57B7"/>
    <w:rsid w:val="00FB6508"/>
    <w:rsid w:val="00FB69D6"/>
    <w:rsid w:val="00FB70A2"/>
    <w:rsid w:val="00FB7243"/>
    <w:rsid w:val="00FB7FE8"/>
    <w:rsid w:val="00FC036C"/>
    <w:rsid w:val="00FC04C2"/>
    <w:rsid w:val="00FC12CB"/>
    <w:rsid w:val="00FC1E43"/>
    <w:rsid w:val="00FC24B6"/>
    <w:rsid w:val="00FC3BE3"/>
    <w:rsid w:val="00FC409B"/>
    <w:rsid w:val="00FC47DA"/>
    <w:rsid w:val="00FC4DAA"/>
    <w:rsid w:val="00FC542F"/>
    <w:rsid w:val="00FC58A4"/>
    <w:rsid w:val="00FC598F"/>
    <w:rsid w:val="00FC6B9E"/>
    <w:rsid w:val="00FC790A"/>
    <w:rsid w:val="00FC7C22"/>
    <w:rsid w:val="00FD0027"/>
    <w:rsid w:val="00FD05A9"/>
    <w:rsid w:val="00FD0DAE"/>
    <w:rsid w:val="00FD0FE8"/>
    <w:rsid w:val="00FD13BD"/>
    <w:rsid w:val="00FD1664"/>
    <w:rsid w:val="00FD19D9"/>
    <w:rsid w:val="00FD19F7"/>
    <w:rsid w:val="00FD1F99"/>
    <w:rsid w:val="00FD1FD4"/>
    <w:rsid w:val="00FD232B"/>
    <w:rsid w:val="00FD2728"/>
    <w:rsid w:val="00FD307D"/>
    <w:rsid w:val="00FD3DB5"/>
    <w:rsid w:val="00FD3E09"/>
    <w:rsid w:val="00FD40C8"/>
    <w:rsid w:val="00FD4571"/>
    <w:rsid w:val="00FD45AA"/>
    <w:rsid w:val="00FD46AF"/>
    <w:rsid w:val="00FD4B3B"/>
    <w:rsid w:val="00FD5797"/>
    <w:rsid w:val="00FD57F1"/>
    <w:rsid w:val="00FD5D8E"/>
    <w:rsid w:val="00FD5E6B"/>
    <w:rsid w:val="00FD6104"/>
    <w:rsid w:val="00FD61D1"/>
    <w:rsid w:val="00FD6F64"/>
    <w:rsid w:val="00FE03E2"/>
    <w:rsid w:val="00FE06F1"/>
    <w:rsid w:val="00FE0A77"/>
    <w:rsid w:val="00FE0AF4"/>
    <w:rsid w:val="00FE0D7B"/>
    <w:rsid w:val="00FE0E8F"/>
    <w:rsid w:val="00FE120D"/>
    <w:rsid w:val="00FE1274"/>
    <w:rsid w:val="00FE1D57"/>
    <w:rsid w:val="00FE2D5E"/>
    <w:rsid w:val="00FE2E57"/>
    <w:rsid w:val="00FE32DD"/>
    <w:rsid w:val="00FE35B7"/>
    <w:rsid w:val="00FE3901"/>
    <w:rsid w:val="00FE3CCF"/>
    <w:rsid w:val="00FE3D0D"/>
    <w:rsid w:val="00FE3F87"/>
    <w:rsid w:val="00FE43AC"/>
    <w:rsid w:val="00FE50FB"/>
    <w:rsid w:val="00FE53A2"/>
    <w:rsid w:val="00FE5637"/>
    <w:rsid w:val="00FE6059"/>
    <w:rsid w:val="00FE6270"/>
    <w:rsid w:val="00FE697B"/>
    <w:rsid w:val="00FE6B07"/>
    <w:rsid w:val="00FE7314"/>
    <w:rsid w:val="00FE74F9"/>
    <w:rsid w:val="00FE75AD"/>
    <w:rsid w:val="00FE75C5"/>
    <w:rsid w:val="00FE76A5"/>
    <w:rsid w:val="00FE76AA"/>
    <w:rsid w:val="00FE7D2A"/>
    <w:rsid w:val="00FF039E"/>
    <w:rsid w:val="00FF03F7"/>
    <w:rsid w:val="00FF06D1"/>
    <w:rsid w:val="00FF0DBA"/>
    <w:rsid w:val="00FF163F"/>
    <w:rsid w:val="00FF196E"/>
    <w:rsid w:val="00FF3179"/>
    <w:rsid w:val="00FF3287"/>
    <w:rsid w:val="00FF3776"/>
    <w:rsid w:val="00FF3B01"/>
    <w:rsid w:val="00FF436C"/>
    <w:rsid w:val="00FF48A4"/>
    <w:rsid w:val="00FF48C9"/>
    <w:rsid w:val="00FF5EE1"/>
    <w:rsid w:val="00FF7FA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FBA0AD6D-CC60-423D-A8D8-A8F672FE6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226D4"/>
    <w:pPr>
      <w:widowControl w:val="0"/>
      <w:ind w:firstLineChars="200" w:firstLine="200"/>
      <w:jc w:val="both"/>
    </w:pPr>
    <w:rPr>
      <w:rFonts w:ascii="等线" w:eastAsia="仿宋" w:hAnsi="等线" w:cs="Times New Roman"/>
      <w:bCs/>
      <w:szCs w:val="32"/>
    </w:rPr>
  </w:style>
  <w:style w:type="paragraph" w:styleId="10">
    <w:name w:val="heading 1"/>
    <w:basedOn w:val="a0"/>
    <w:next w:val="a0"/>
    <w:link w:val="11"/>
    <w:uiPriority w:val="9"/>
    <w:qFormat/>
    <w:rsid w:val="00E226D4"/>
    <w:pPr>
      <w:keepNext/>
      <w:keepLines/>
      <w:numPr>
        <w:numId w:val="5"/>
      </w:numPr>
      <w:spacing w:before="120" w:after="120" w:line="360" w:lineRule="auto"/>
      <w:ind w:firstLineChars="0"/>
      <w:jc w:val="center"/>
      <w:outlineLvl w:val="0"/>
    </w:pPr>
    <w:rPr>
      <w:b/>
      <w:bCs w:val="0"/>
      <w:kern w:val="44"/>
      <w:sz w:val="32"/>
      <w:szCs w:val="44"/>
    </w:rPr>
  </w:style>
  <w:style w:type="paragraph" w:styleId="2">
    <w:name w:val="heading 2"/>
    <w:basedOn w:val="a0"/>
    <w:next w:val="a0"/>
    <w:link w:val="20"/>
    <w:uiPriority w:val="9"/>
    <w:unhideWhenUsed/>
    <w:qFormat/>
    <w:rsid w:val="00E226D4"/>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E226D4"/>
    <w:pPr>
      <w:keepNext/>
      <w:keepLines/>
      <w:numPr>
        <w:ilvl w:val="2"/>
        <w:numId w:val="5"/>
      </w:numPr>
      <w:spacing w:before="260" w:after="260"/>
      <w:ind w:left="0" w:firstLine="200"/>
      <w:outlineLvl w:val="2"/>
    </w:pPr>
    <w:rPr>
      <w:bCs w:val="0"/>
    </w:rPr>
  </w:style>
  <w:style w:type="paragraph" w:styleId="4">
    <w:name w:val="heading 4"/>
    <w:basedOn w:val="a0"/>
    <w:next w:val="a0"/>
    <w:link w:val="40"/>
    <w:autoRedefine/>
    <w:uiPriority w:val="9"/>
    <w:unhideWhenUsed/>
    <w:qFormat/>
    <w:rsid w:val="00E226D4"/>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E226D4"/>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E226D4"/>
    <w:rPr>
      <w:rFonts w:ascii="等线" w:eastAsia="仿宋" w:hAnsi="等线" w:cs="Times New Roman"/>
      <w:bCs/>
      <w:sz w:val="18"/>
      <w:szCs w:val="18"/>
    </w:rPr>
  </w:style>
  <w:style w:type="paragraph" w:styleId="a6">
    <w:name w:val="footer"/>
    <w:basedOn w:val="a0"/>
    <w:link w:val="a7"/>
    <w:uiPriority w:val="99"/>
    <w:unhideWhenUsed/>
    <w:rsid w:val="00E226D4"/>
    <w:pPr>
      <w:tabs>
        <w:tab w:val="center" w:pos="4153"/>
        <w:tab w:val="right" w:pos="8306"/>
      </w:tabs>
      <w:snapToGrid w:val="0"/>
      <w:jc w:val="left"/>
    </w:pPr>
    <w:rPr>
      <w:sz w:val="18"/>
      <w:szCs w:val="18"/>
    </w:rPr>
  </w:style>
  <w:style w:type="character" w:customStyle="1" w:styleId="a7">
    <w:name w:val="页脚 字符"/>
    <w:link w:val="a6"/>
    <w:uiPriority w:val="99"/>
    <w:rsid w:val="00E226D4"/>
    <w:rPr>
      <w:rFonts w:ascii="等线" w:eastAsia="仿宋" w:hAnsi="等线" w:cs="Times New Roman"/>
      <w:bCs/>
      <w:sz w:val="18"/>
      <w:szCs w:val="18"/>
    </w:rPr>
  </w:style>
  <w:style w:type="paragraph" w:styleId="a8">
    <w:name w:val="List Paragraph"/>
    <w:basedOn w:val="a0"/>
    <w:uiPriority w:val="34"/>
    <w:qFormat/>
    <w:rsid w:val="00E226D4"/>
    <w:pPr>
      <w:ind w:firstLine="420"/>
    </w:pPr>
  </w:style>
  <w:style w:type="character" w:styleId="a9">
    <w:name w:val="Hyperlink"/>
    <w:aliases w:val="居中"/>
    <w:basedOn w:val="a1"/>
    <w:qFormat/>
    <w:rsid w:val="004909E8"/>
    <w:rPr>
      <w:color w:val="auto"/>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39"/>
    <w:qFormat/>
    <w:rsid w:val="009A2C2A"/>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1">
    <w:name w:val="标题 1 字符"/>
    <w:link w:val="10"/>
    <w:uiPriority w:val="9"/>
    <w:rsid w:val="00E226D4"/>
    <w:rPr>
      <w:rFonts w:ascii="等线" w:eastAsia="仿宋" w:hAnsi="等线" w:cs="Times New Roman"/>
      <w:b/>
      <w:kern w:val="44"/>
      <w:sz w:val="32"/>
      <w:szCs w:val="44"/>
    </w:rPr>
  </w:style>
  <w:style w:type="character" w:customStyle="1" w:styleId="20">
    <w:name w:val="标题 2 字符"/>
    <w:link w:val="2"/>
    <w:uiPriority w:val="9"/>
    <w:rsid w:val="00E226D4"/>
    <w:rPr>
      <w:rFonts w:ascii="等线 Light" w:eastAsia="黑体" w:hAnsi="等线 Light" w:cs="Times New Roman"/>
      <w:b/>
      <w:sz w:val="28"/>
      <w:szCs w:val="32"/>
    </w:rPr>
  </w:style>
  <w:style w:type="paragraph" w:styleId="HTML">
    <w:name w:val="HTML Preformatted"/>
    <w:basedOn w:val="a0"/>
    <w:link w:val="HTML0"/>
    <w:uiPriority w:val="99"/>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E226D4"/>
    <w:rPr>
      <w:rFonts w:ascii="等线" w:eastAsia="仿宋" w:hAnsi="等线" w:cs="Times New Roman"/>
      <w:szCs w:val="32"/>
    </w:rPr>
  </w:style>
  <w:style w:type="character" w:customStyle="1" w:styleId="40">
    <w:name w:val="标题 4 字符"/>
    <w:link w:val="4"/>
    <w:uiPriority w:val="9"/>
    <w:rsid w:val="00E226D4"/>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1">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semiHidden/>
    <w:rsid w:val="001620EE"/>
    <w:pPr>
      <w:shd w:val="clear" w:color="auto" w:fill="000080"/>
    </w:pPr>
  </w:style>
  <w:style w:type="character" w:customStyle="1" w:styleId="af0">
    <w:name w:val="文档结构图 字符"/>
    <w:basedOn w:val="a1"/>
    <w:link w:val="af"/>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2">
    <w:name w:val="index 1"/>
    <w:basedOn w:val="a0"/>
    <w:next w:val="a0"/>
    <w:autoRedefine/>
    <w:semiHidden/>
    <w:rsid w:val="001620EE"/>
  </w:style>
  <w:style w:type="paragraph" w:styleId="22">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2"/>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1"/>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0"/>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3">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4">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CB6BCB"/>
    <w:pPr>
      <w:widowControl w:val="0"/>
      <w:jc w:val="both"/>
    </w:pPr>
  </w:style>
  <w:style w:type="character" w:styleId="afff1">
    <w:name w:val="Intense Emphasis"/>
    <w:basedOn w:val="a1"/>
    <w:uiPriority w:val="21"/>
    <w:qFormat/>
    <w:rsid w:val="002D4817"/>
    <w:rPr>
      <w:b/>
      <w:bCs/>
      <w:i/>
      <w:iCs/>
      <w:color w:val="FF0000"/>
    </w:rPr>
  </w:style>
  <w:style w:type="character" w:styleId="afff2">
    <w:name w:val="Subtle Emphasis"/>
    <w:basedOn w:val="a1"/>
    <w:uiPriority w:val="19"/>
    <w:qFormat/>
    <w:rsid w:val="009E257D"/>
    <w:rPr>
      <w:i/>
      <w:iCs/>
      <w:color w:val="808080"/>
    </w:rPr>
  </w:style>
  <w:style w:type="character" w:styleId="HTML1">
    <w:name w:val="HTML Code"/>
    <w:basedOn w:val="a1"/>
    <w:rsid w:val="00AA77D0"/>
    <w:rPr>
      <w:rFonts w:ascii="Courier New" w:hAnsi="Courier New"/>
      <w:sz w:val="20"/>
    </w:rPr>
  </w:style>
  <w:style w:type="paragraph" w:customStyle="1" w:styleId="15">
    <w:name w:val="列表段落1"/>
    <w:basedOn w:val="a0"/>
    <w:qFormat/>
    <w:rsid w:val="006D2A26"/>
    <w:pPr>
      <w:ind w:firstLine="420"/>
    </w:pPr>
    <w:rPr>
      <w:rFonts w:ascii="Times New Roman" w:eastAsia="宋体" w:hAnsi="Times New Roman"/>
      <w:bCs w:val="0"/>
      <w:szCs w:val="20"/>
    </w:rPr>
  </w:style>
  <w:style w:type="paragraph" w:customStyle="1" w:styleId="afff3">
    <w:name w:val="代码"/>
    <w:basedOn w:val="a0"/>
    <w:link w:val="afff4"/>
    <w:qFormat/>
    <w:rsid w:val="001076BF"/>
    <w:pPr>
      <w:spacing w:line="240" w:lineRule="exact"/>
      <w:ind w:firstLineChars="0" w:firstLine="0"/>
    </w:pPr>
    <w:rPr>
      <w:rFonts w:asciiTheme="minorHAnsi" w:eastAsiaTheme="minorEastAsia" w:hAnsiTheme="minorHAnsi" w:cstheme="minorBidi"/>
      <w:bCs w:val="0"/>
      <w:szCs w:val="21"/>
    </w:rPr>
  </w:style>
  <w:style w:type="character" w:customStyle="1" w:styleId="afff4">
    <w:name w:val="代码 字符"/>
    <w:basedOn w:val="a1"/>
    <w:link w:val="afff3"/>
    <w:rsid w:val="001076BF"/>
    <w:rPr>
      <w:szCs w:val="21"/>
    </w:rPr>
  </w:style>
  <w:style w:type="character" w:customStyle="1" w:styleId="pl-ent">
    <w:name w:val="pl-ent"/>
    <w:basedOn w:val="a1"/>
    <w:rsid w:val="000020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376">
      <w:bodyDiv w:val="1"/>
      <w:marLeft w:val="0"/>
      <w:marRight w:val="0"/>
      <w:marTop w:val="0"/>
      <w:marBottom w:val="0"/>
      <w:divBdr>
        <w:top w:val="none" w:sz="0" w:space="0" w:color="auto"/>
        <w:left w:val="none" w:sz="0" w:space="0" w:color="auto"/>
        <w:bottom w:val="none" w:sz="0" w:space="0" w:color="auto"/>
        <w:right w:val="none" w:sz="0" w:space="0" w:color="auto"/>
      </w:divBdr>
    </w:div>
    <w:div w:id="1861313">
      <w:bodyDiv w:val="1"/>
      <w:marLeft w:val="0"/>
      <w:marRight w:val="0"/>
      <w:marTop w:val="0"/>
      <w:marBottom w:val="0"/>
      <w:divBdr>
        <w:top w:val="none" w:sz="0" w:space="0" w:color="auto"/>
        <w:left w:val="none" w:sz="0" w:space="0" w:color="auto"/>
        <w:bottom w:val="none" w:sz="0" w:space="0" w:color="auto"/>
        <w:right w:val="none" w:sz="0" w:space="0" w:color="auto"/>
      </w:divBdr>
    </w:div>
    <w:div w:id="5131283">
      <w:bodyDiv w:val="1"/>
      <w:marLeft w:val="0"/>
      <w:marRight w:val="0"/>
      <w:marTop w:val="0"/>
      <w:marBottom w:val="0"/>
      <w:divBdr>
        <w:top w:val="none" w:sz="0" w:space="0" w:color="auto"/>
        <w:left w:val="none" w:sz="0" w:space="0" w:color="auto"/>
        <w:bottom w:val="none" w:sz="0" w:space="0" w:color="auto"/>
        <w:right w:val="none" w:sz="0" w:space="0" w:color="auto"/>
      </w:divBdr>
    </w:div>
    <w:div w:id="18089658">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100926799">
      <w:bodyDiv w:val="1"/>
      <w:marLeft w:val="0"/>
      <w:marRight w:val="0"/>
      <w:marTop w:val="0"/>
      <w:marBottom w:val="0"/>
      <w:divBdr>
        <w:top w:val="none" w:sz="0" w:space="0" w:color="auto"/>
        <w:left w:val="none" w:sz="0" w:space="0" w:color="auto"/>
        <w:bottom w:val="none" w:sz="0" w:space="0" w:color="auto"/>
        <w:right w:val="none" w:sz="0" w:space="0" w:color="auto"/>
      </w:divBdr>
    </w:div>
    <w:div w:id="110830532">
      <w:bodyDiv w:val="1"/>
      <w:marLeft w:val="0"/>
      <w:marRight w:val="0"/>
      <w:marTop w:val="0"/>
      <w:marBottom w:val="0"/>
      <w:divBdr>
        <w:top w:val="none" w:sz="0" w:space="0" w:color="auto"/>
        <w:left w:val="none" w:sz="0" w:space="0" w:color="auto"/>
        <w:bottom w:val="none" w:sz="0" w:space="0" w:color="auto"/>
        <w:right w:val="none" w:sz="0" w:space="0" w:color="auto"/>
      </w:divBdr>
    </w:div>
    <w:div w:id="123888676">
      <w:bodyDiv w:val="1"/>
      <w:marLeft w:val="0"/>
      <w:marRight w:val="0"/>
      <w:marTop w:val="0"/>
      <w:marBottom w:val="0"/>
      <w:divBdr>
        <w:top w:val="none" w:sz="0" w:space="0" w:color="auto"/>
        <w:left w:val="none" w:sz="0" w:space="0" w:color="auto"/>
        <w:bottom w:val="none" w:sz="0" w:space="0" w:color="auto"/>
        <w:right w:val="none" w:sz="0" w:space="0" w:color="auto"/>
      </w:divBdr>
      <w:divsChild>
        <w:div w:id="474562625">
          <w:marLeft w:val="0"/>
          <w:marRight w:val="0"/>
          <w:marTop w:val="120"/>
          <w:marBottom w:val="120"/>
          <w:divBdr>
            <w:top w:val="none" w:sz="0" w:space="0" w:color="auto"/>
            <w:left w:val="none" w:sz="0" w:space="0" w:color="auto"/>
            <w:bottom w:val="none" w:sz="0" w:space="0" w:color="auto"/>
            <w:right w:val="none" w:sz="0" w:space="0" w:color="auto"/>
          </w:divBdr>
        </w:div>
        <w:div w:id="2080903463">
          <w:marLeft w:val="0"/>
          <w:marRight w:val="0"/>
          <w:marTop w:val="120"/>
          <w:marBottom w:val="120"/>
          <w:divBdr>
            <w:top w:val="none" w:sz="0" w:space="0" w:color="auto"/>
            <w:left w:val="none" w:sz="0" w:space="0" w:color="auto"/>
            <w:bottom w:val="none" w:sz="0" w:space="0" w:color="auto"/>
            <w:right w:val="none" w:sz="0" w:space="0" w:color="auto"/>
          </w:divBdr>
        </w:div>
      </w:divsChild>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3304753">
      <w:bodyDiv w:val="1"/>
      <w:marLeft w:val="0"/>
      <w:marRight w:val="0"/>
      <w:marTop w:val="0"/>
      <w:marBottom w:val="0"/>
      <w:divBdr>
        <w:top w:val="none" w:sz="0" w:space="0" w:color="auto"/>
        <w:left w:val="none" w:sz="0" w:space="0" w:color="auto"/>
        <w:bottom w:val="none" w:sz="0" w:space="0" w:color="auto"/>
        <w:right w:val="none" w:sz="0" w:space="0" w:color="auto"/>
      </w:divBdr>
    </w:div>
    <w:div w:id="194121596">
      <w:bodyDiv w:val="1"/>
      <w:marLeft w:val="0"/>
      <w:marRight w:val="0"/>
      <w:marTop w:val="0"/>
      <w:marBottom w:val="0"/>
      <w:divBdr>
        <w:top w:val="none" w:sz="0" w:space="0" w:color="auto"/>
        <w:left w:val="none" w:sz="0" w:space="0" w:color="auto"/>
        <w:bottom w:val="none" w:sz="0" w:space="0" w:color="auto"/>
        <w:right w:val="none" w:sz="0" w:space="0" w:color="auto"/>
      </w:divBdr>
    </w:div>
    <w:div w:id="210265094">
      <w:bodyDiv w:val="1"/>
      <w:marLeft w:val="0"/>
      <w:marRight w:val="0"/>
      <w:marTop w:val="0"/>
      <w:marBottom w:val="0"/>
      <w:divBdr>
        <w:top w:val="none" w:sz="0" w:space="0" w:color="auto"/>
        <w:left w:val="none" w:sz="0" w:space="0" w:color="auto"/>
        <w:bottom w:val="none" w:sz="0" w:space="0" w:color="auto"/>
        <w:right w:val="none" w:sz="0" w:space="0" w:color="auto"/>
      </w:divBdr>
    </w:div>
    <w:div w:id="214511994">
      <w:bodyDiv w:val="1"/>
      <w:marLeft w:val="0"/>
      <w:marRight w:val="0"/>
      <w:marTop w:val="0"/>
      <w:marBottom w:val="0"/>
      <w:divBdr>
        <w:top w:val="none" w:sz="0" w:space="0" w:color="auto"/>
        <w:left w:val="none" w:sz="0" w:space="0" w:color="auto"/>
        <w:bottom w:val="none" w:sz="0" w:space="0" w:color="auto"/>
        <w:right w:val="none" w:sz="0" w:space="0" w:color="auto"/>
      </w:divBdr>
    </w:div>
    <w:div w:id="228657197">
      <w:bodyDiv w:val="1"/>
      <w:marLeft w:val="0"/>
      <w:marRight w:val="0"/>
      <w:marTop w:val="0"/>
      <w:marBottom w:val="0"/>
      <w:divBdr>
        <w:top w:val="none" w:sz="0" w:space="0" w:color="auto"/>
        <w:left w:val="none" w:sz="0" w:space="0" w:color="auto"/>
        <w:bottom w:val="none" w:sz="0" w:space="0" w:color="auto"/>
        <w:right w:val="none" w:sz="0" w:space="0" w:color="auto"/>
      </w:divBdr>
    </w:div>
    <w:div w:id="285161383">
      <w:bodyDiv w:val="1"/>
      <w:marLeft w:val="0"/>
      <w:marRight w:val="0"/>
      <w:marTop w:val="0"/>
      <w:marBottom w:val="0"/>
      <w:divBdr>
        <w:top w:val="none" w:sz="0" w:space="0" w:color="auto"/>
        <w:left w:val="none" w:sz="0" w:space="0" w:color="auto"/>
        <w:bottom w:val="none" w:sz="0" w:space="0" w:color="auto"/>
        <w:right w:val="none" w:sz="0" w:space="0" w:color="auto"/>
      </w:divBdr>
    </w:div>
    <w:div w:id="288509326">
      <w:bodyDiv w:val="1"/>
      <w:marLeft w:val="0"/>
      <w:marRight w:val="0"/>
      <w:marTop w:val="0"/>
      <w:marBottom w:val="0"/>
      <w:divBdr>
        <w:top w:val="none" w:sz="0" w:space="0" w:color="auto"/>
        <w:left w:val="none" w:sz="0" w:space="0" w:color="auto"/>
        <w:bottom w:val="none" w:sz="0" w:space="0" w:color="auto"/>
        <w:right w:val="none" w:sz="0" w:space="0" w:color="auto"/>
      </w:divBdr>
    </w:div>
    <w:div w:id="311060038">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31416066">
      <w:bodyDiv w:val="1"/>
      <w:marLeft w:val="0"/>
      <w:marRight w:val="0"/>
      <w:marTop w:val="0"/>
      <w:marBottom w:val="0"/>
      <w:divBdr>
        <w:top w:val="none" w:sz="0" w:space="0" w:color="auto"/>
        <w:left w:val="none" w:sz="0" w:space="0" w:color="auto"/>
        <w:bottom w:val="none" w:sz="0" w:space="0" w:color="auto"/>
        <w:right w:val="none" w:sz="0" w:space="0" w:color="auto"/>
      </w:divBdr>
    </w:div>
    <w:div w:id="340356565">
      <w:bodyDiv w:val="1"/>
      <w:marLeft w:val="0"/>
      <w:marRight w:val="0"/>
      <w:marTop w:val="0"/>
      <w:marBottom w:val="0"/>
      <w:divBdr>
        <w:top w:val="none" w:sz="0" w:space="0" w:color="auto"/>
        <w:left w:val="none" w:sz="0" w:space="0" w:color="auto"/>
        <w:bottom w:val="none" w:sz="0" w:space="0" w:color="auto"/>
        <w:right w:val="none" w:sz="0" w:space="0" w:color="auto"/>
      </w:divBdr>
      <w:divsChild>
        <w:div w:id="1455445409">
          <w:marLeft w:val="0"/>
          <w:marRight w:val="0"/>
          <w:marTop w:val="120"/>
          <w:marBottom w:val="120"/>
          <w:divBdr>
            <w:top w:val="none" w:sz="0" w:space="0" w:color="auto"/>
            <w:left w:val="none" w:sz="0" w:space="0" w:color="auto"/>
            <w:bottom w:val="none" w:sz="0" w:space="0" w:color="auto"/>
            <w:right w:val="none" w:sz="0" w:space="0" w:color="auto"/>
          </w:divBdr>
        </w:div>
        <w:div w:id="1860460746">
          <w:marLeft w:val="0"/>
          <w:marRight w:val="0"/>
          <w:marTop w:val="120"/>
          <w:marBottom w:val="120"/>
          <w:divBdr>
            <w:top w:val="none" w:sz="0" w:space="0" w:color="auto"/>
            <w:left w:val="none" w:sz="0" w:space="0" w:color="auto"/>
            <w:bottom w:val="none" w:sz="0" w:space="0" w:color="auto"/>
            <w:right w:val="none" w:sz="0" w:space="0" w:color="auto"/>
          </w:divBdr>
        </w:div>
      </w:divsChild>
    </w:div>
    <w:div w:id="347146157">
      <w:bodyDiv w:val="1"/>
      <w:marLeft w:val="0"/>
      <w:marRight w:val="0"/>
      <w:marTop w:val="0"/>
      <w:marBottom w:val="0"/>
      <w:divBdr>
        <w:top w:val="none" w:sz="0" w:space="0" w:color="auto"/>
        <w:left w:val="none" w:sz="0" w:space="0" w:color="auto"/>
        <w:bottom w:val="none" w:sz="0" w:space="0" w:color="auto"/>
        <w:right w:val="none" w:sz="0" w:space="0" w:color="auto"/>
      </w:divBdr>
      <w:divsChild>
        <w:div w:id="31342086">
          <w:marLeft w:val="0"/>
          <w:marRight w:val="0"/>
          <w:marTop w:val="0"/>
          <w:marBottom w:val="0"/>
          <w:divBdr>
            <w:top w:val="none" w:sz="0" w:space="0" w:color="auto"/>
            <w:left w:val="none" w:sz="0" w:space="0" w:color="auto"/>
            <w:bottom w:val="none" w:sz="0" w:space="0" w:color="auto"/>
            <w:right w:val="none" w:sz="0" w:space="0" w:color="auto"/>
          </w:divBdr>
          <w:divsChild>
            <w:div w:id="114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4411">
      <w:bodyDiv w:val="1"/>
      <w:marLeft w:val="0"/>
      <w:marRight w:val="0"/>
      <w:marTop w:val="0"/>
      <w:marBottom w:val="0"/>
      <w:divBdr>
        <w:top w:val="none" w:sz="0" w:space="0" w:color="auto"/>
        <w:left w:val="none" w:sz="0" w:space="0" w:color="auto"/>
        <w:bottom w:val="none" w:sz="0" w:space="0" w:color="auto"/>
        <w:right w:val="none" w:sz="0" w:space="0" w:color="auto"/>
      </w:divBdr>
    </w:div>
    <w:div w:id="368645696">
      <w:bodyDiv w:val="1"/>
      <w:marLeft w:val="0"/>
      <w:marRight w:val="0"/>
      <w:marTop w:val="0"/>
      <w:marBottom w:val="0"/>
      <w:divBdr>
        <w:top w:val="none" w:sz="0" w:space="0" w:color="auto"/>
        <w:left w:val="none" w:sz="0" w:space="0" w:color="auto"/>
        <w:bottom w:val="none" w:sz="0" w:space="0" w:color="auto"/>
        <w:right w:val="none" w:sz="0" w:space="0" w:color="auto"/>
      </w:divBdr>
    </w:div>
    <w:div w:id="396515643">
      <w:bodyDiv w:val="1"/>
      <w:marLeft w:val="0"/>
      <w:marRight w:val="0"/>
      <w:marTop w:val="0"/>
      <w:marBottom w:val="0"/>
      <w:divBdr>
        <w:top w:val="none" w:sz="0" w:space="0" w:color="auto"/>
        <w:left w:val="none" w:sz="0" w:space="0" w:color="auto"/>
        <w:bottom w:val="none" w:sz="0" w:space="0" w:color="auto"/>
        <w:right w:val="none" w:sz="0" w:space="0" w:color="auto"/>
      </w:divBdr>
    </w:div>
    <w:div w:id="427846270">
      <w:bodyDiv w:val="1"/>
      <w:marLeft w:val="0"/>
      <w:marRight w:val="0"/>
      <w:marTop w:val="0"/>
      <w:marBottom w:val="0"/>
      <w:divBdr>
        <w:top w:val="none" w:sz="0" w:space="0" w:color="auto"/>
        <w:left w:val="none" w:sz="0" w:space="0" w:color="auto"/>
        <w:bottom w:val="none" w:sz="0" w:space="0" w:color="auto"/>
        <w:right w:val="none" w:sz="0" w:space="0" w:color="auto"/>
      </w:divBdr>
    </w:div>
    <w:div w:id="435102728">
      <w:bodyDiv w:val="1"/>
      <w:marLeft w:val="0"/>
      <w:marRight w:val="0"/>
      <w:marTop w:val="0"/>
      <w:marBottom w:val="0"/>
      <w:divBdr>
        <w:top w:val="none" w:sz="0" w:space="0" w:color="auto"/>
        <w:left w:val="none" w:sz="0" w:space="0" w:color="auto"/>
        <w:bottom w:val="none" w:sz="0" w:space="0" w:color="auto"/>
        <w:right w:val="none" w:sz="0" w:space="0" w:color="auto"/>
      </w:divBdr>
    </w:div>
    <w:div w:id="441611348">
      <w:bodyDiv w:val="1"/>
      <w:marLeft w:val="0"/>
      <w:marRight w:val="0"/>
      <w:marTop w:val="0"/>
      <w:marBottom w:val="0"/>
      <w:divBdr>
        <w:top w:val="none" w:sz="0" w:space="0" w:color="auto"/>
        <w:left w:val="none" w:sz="0" w:space="0" w:color="auto"/>
        <w:bottom w:val="none" w:sz="0" w:space="0" w:color="auto"/>
        <w:right w:val="none" w:sz="0" w:space="0" w:color="auto"/>
      </w:divBdr>
      <w:divsChild>
        <w:div w:id="660351488">
          <w:marLeft w:val="0"/>
          <w:marRight w:val="0"/>
          <w:marTop w:val="120"/>
          <w:marBottom w:val="120"/>
          <w:divBdr>
            <w:top w:val="none" w:sz="0" w:space="0" w:color="auto"/>
            <w:left w:val="none" w:sz="0" w:space="0" w:color="auto"/>
            <w:bottom w:val="none" w:sz="0" w:space="0" w:color="auto"/>
            <w:right w:val="none" w:sz="0" w:space="0" w:color="auto"/>
          </w:divBdr>
        </w:div>
        <w:div w:id="1678189680">
          <w:marLeft w:val="0"/>
          <w:marRight w:val="0"/>
          <w:marTop w:val="120"/>
          <w:marBottom w:val="120"/>
          <w:divBdr>
            <w:top w:val="none" w:sz="0" w:space="0" w:color="auto"/>
            <w:left w:val="none" w:sz="0" w:space="0" w:color="auto"/>
            <w:bottom w:val="none" w:sz="0" w:space="0" w:color="auto"/>
            <w:right w:val="none" w:sz="0" w:space="0" w:color="auto"/>
          </w:divBdr>
        </w:div>
        <w:div w:id="1862476853">
          <w:marLeft w:val="0"/>
          <w:marRight w:val="0"/>
          <w:marTop w:val="120"/>
          <w:marBottom w:val="120"/>
          <w:divBdr>
            <w:top w:val="none" w:sz="0" w:space="0" w:color="auto"/>
            <w:left w:val="none" w:sz="0" w:space="0" w:color="auto"/>
            <w:bottom w:val="none" w:sz="0" w:space="0" w:color="auto"/>
            <w:right w:val="none" w:sz="0" w:space="0" w:color="auto"/>
          </w:divBdr>
        </w:div>
      </w:divsChild>
    </w:div>
    <w:div w:id="449788850">
      <w:bodyDiv w:val="1"/>
      <w:marLeft w:val="0"/>
      <w:marRight w:val="0"/>
      <w:marTop w:val="0"/>
      <w:marBottom w:val="0"/>
      <w:divBdr>
        <w:top w:val="none" w:sz="0" w:space="0" w:color="auto"/>
        <w:left w:val="none" w:sz="0" w:space="0" w:color="auto"/>
        <w:bottom w:val="none" w:sz="0" w:space="0" w:color="auto"/>
        <w:right w:val="none" w:sz="0" w:space="0" w:color="auto"/>
      </w:divBdr>
      <w:divsChild>
        <w:div w:id="1109004490">
          <w:marLeft w:val="0"/>
          <w:marRight w:val="0"/>
          <w:marTop w:val="0"/>
          <w:marBottom w:val="0"/>
          <w:divBdr>
            <w:top w:val="none" w:sz="0" w:space="0" w:color="auto"/>
            <w:left w:val="none" w:sz="0" w:space="0" w:color="auto"/>
            <w:bottom w:val="none" w:sz="0" w:space="0" w:color="auto"/>
            <w:right w:val="none" w:sz="0" w:space="0" w:color="auto"/>
          </w:divBdr>
          <w:divsChild>
            <w:div w:id="202405982">
              <w:marLeft w:val="0"/>
              <w:marRight w:val="0"/>
              <w:marTop w:val="0"/>
              <w:marBottom w:val="0"/>
              <w:divBdr>
                <w:top w:val="none" w:sz="0" w:space="0" w:color="auto"/>
                <w:left w:val="none" w:sz="0" w:space="0" w:color="auto"/>
                <w:bottom w:val="none" w:sz="0" w:space="0" w:color="auto"/>
                <w:right w:val="none" w:sz="0" w:space="0" w:color="auto"/>
              </w:divBdr>
            </w:div>
            <w:div w:id="1515723701">
              <w:marLeft w:val="0"/>
              <w:marRight w:val="0"/>
              <w:marTop w:val="0"/>
              <w:marBottom w:val="0"/>
              <w:divBdr>
                <w:top w:val="none" w:sz="0" w:space="0" w:color="auto"/>
                <w:left w:val="none" w:sz="0" w:space="0" w:color="auto"/>
                <w:bottom w:val="none" w:sz="0" w:space="0" w:color="auto"/>
                <w:right w:val="none" w:sz="0" w:space="0" w:color="auto"/>
              </w:divBdr>
            </w:div>
            <w:div w:id="1549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28756">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1564044">
      <w:bodyDiv w:val="1"/>
      <w:marLeft w:val="0"/>
      <w:marRight w:val="0"/>
      <w:marTop w:val="0"/>
      <w:marBottom w:val="0"/>
      <w:divBdr>
        <w:top w:val="none" w:sz="0" w:space="0" w:color="auto"/>
        <w:left w:val="none" w:sz="0" w:space="0" w:color="auto"/>
        <w:bottom w:val="none" w:sz="0" w:space="0" w:color="auto"/>
        <w:right w:val="none" w:sz="0" w:space="0" w:color="auto"/>
      </w:divBdr>
    </w:div>
    <w:div w:id="472068051">
      <w:bodyDiv w:val="1"/>
      <w:marLeft w:val="0"/>
      <w:marRight w:val="0"/>
      <w:marTop w:val="0"/>
      <w:marBottom w:val="0"/>
      <w:divBdr>
        <w:top w:val="none" w:sz="0" w:space="0" w:color="auto"/>
        <w:left w:val="none" w:sz="0" w:space="0" w:color="auto"/>
        <w:bottom w:val="none" w:sz="0" w:space="0" w:color="auto"/>
        <w:right w:val="none" w:sz="0" w:space="0" w:color="auto"/>
      </w:divBdr>
    </w:div>
    <w:div w:id="499581459">
      <w:bodyDiv w:val="1"/>
      <w:marLeft w:val="0"/>
      <w:marRight w:val="0"/>
      <w:marTop w:val="0"/>
      <w:marBottom w:val="0"/>
      <w:divBdr>
        <w:top w:val="none" w:sz="0" w:space="0" w:color="auto"/>
        <w:left w:val="none" w:sz="0" w:space="0" w:color="auto"/>
        <w:bottom w:val="none" w:sz="0" w:space="0" w:color="auto"/>
        <w:right w:val="none" w:sz="0" w:space="0" w:color="auto"/>
      </w:divBdr>
    </w:div>
    <w:div w:id="521893115">
      <w:bodyDiv w:val="1"/>
      <w:marLeft w:val="0"/>
      <w:marRight w:val="0"/>
      <w:marTop w:val="0"/>
      <w:marBottom w:val="0"/>
      <w:divBdr>
        <w:top w:val="none" w:sz="0" w:space="0" w:color="auto"/>
        <w:left w:val="none" w:sz="0" w:space="0" w:color="auto"/>
        <w:bottom w:val="none" w:sz="0" w:space="0" w:color="auto"/>
        <w:right w:val="none" w:sz="0" w:space="0" w:color="auto"/>
      </w:divBdr>
    </w:div>
    <w:div w:id="526480522">
      <w:bodyDiv w:val="1"/>
      <w:marLeft w:val="0"/>
      <w:marRight w:val="0"/>
      <w:marTop w:val="0"/>
      <w:marBottom w:val="0"/>
      <w:divBdr>
        <w:top w:val="none" w:sz="0" w:space="0" w:color="auto"/>
        <w:left w:val="none" w:sz="0" w:space="0" w:color="auto"/>
        <w:bottom w:val="none" w:sz="0" w:space="0" w:color="auto"/>
        <w:right w:val="none" w:sz="0" w:space="0" w:color="auto"/>
      </w:divBdr>
      <w:divsChild>
        <w:div w:id="378625408">
          <w:marLeft w:val="0"/>
          <w:marRight w:val="0"/>
          <w:marTop w:val="0"/>
          <w:marBottom w:val="0"/>
          <w:divBdr>
            <w:top w:val="none" w:sz="0" w:space="0" w:color="auto"/>
            <w:left w:val="none" w:sz="0" w:space="0" w:color="auto"/>
            <w:bottom w:val="none" w:sz="0" w:space="0" w:color="auto"/>
            <w:right w:val="none" w:sz="0" w:space="0" w:color="auto"/>
          </w:divBdr>
        </w:div>
      </w:divsChild>
    </w:div>
    <w:div w:id="536699933">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57790653">
      <w:bodyDiv w:val="1"/>
      <w:marLeft w:val="0"/>
      <w:marRight w:val="0"/>
      <w:marTop w:val="0"/>
      <w:marBottom w:val="0"/>
      <w:divBdr>
        <w:top w:val="none" w:sz="0" w:space="0" w:color="auto"/>
        <w:left w:val="none" w:sz="0" w:space="0" w:color="auto"/>
        <w:bottom w:val="none" w:sz="0" w:space="0" w:color="auto"/>
        <w:right w:val="none" w:sz="0" w:space="0" w:color="auto"/>
      </w:divBdr>
    </w:div>
    <w:div w:id="560561872">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74441131">
      <w:bodyDiv w:val="1"/>
      <w:marLeft w:val="0"/>
      <w:marRight w:val="0"/>
      <w:marTop w:val="0"/>
      <w:marBottom w:val="0"/>
      <w:divBdr>
        <w:top w:val="none" w:sz="0" w:space="0" w:color="auto"/>
        <w:left w:val="none" w:sz="0" w:space="0" w:color="auto"/>
        <w:bottom w:val="none" w:sz="0" w:space="0" w:color="auto"/>
        <w:right w:val="none" w:sz="0" w:space="0" w:color="auto"/>
      </w:divBdr>
      <w:divsChild>
        <w:div w:id="686949941">
          <w:marLeft w:val="0"/>
          <w:marRight w:val="0"/>
          <w:marTop w:val="120"/>
          <w:marBottom w:val="120"/>
          <w:divBdr>
            <w:top w:val="none" w:sz="0" w:space="0" w:color="auto"/>
            <w:left w:val="none" w:sz="0" w:space="0" w:color="auto"/>
            <w:bottom w:val="none" w:sz="0" w:space="0" w:color="auto"/>
            <w:right w:val="none" w:sz="0" w:space="0" w:color="auto"/>
          </w:divBdr>
        </w:div>
      </w:divsChild>
    </w:div>
    <w:div w:id="583341318">
      <w:bodyDiv w:val="1"/>
      <w:marLeft w:val="0"/>
      <w:marRight w:val="0"/>
      <w:marTop w:val="0"/>
      <w:marBottom w:val="0"/>
      <w:divBdr>
        <w:top w:val="none" w:sz="0" w:space="0" w:color="auto"/>
        <w:left w:val="none" w:sz="0" w:space="0" w:color="auto"/>
        <w:bottom w:val="none" w:sz="0" w:space="0" w:color="auto"/>
        <w:right w:val="none" w:sz="0" w:space="0" w:color="auto"/>
      </w:divBdr>
    </w:div>
    <w:div w:id="596523136">
      <w:bodyDiv w:val="1"/>
      <w:marLeft w:val="0"/>
      <w:marRight w:val="0"/>
      <w:marTop w:val="0"/>
      <w:marBottom w:val="0"/>
      <w:divBdr>
        <w:top w:val="none" w:sz="0" w:space="0" w:color="auto"/>
        <w:left w:val="none" w:sz="0" w:space="0" w:color="auto"/>
        <w:bottom w:val="none" w:sz="0" w:space="0" w:color="auto"/>
        <w:right w:val="none" w:sz="0" w:space="0" w:color="auto"/>
      </w:divBdr>
    </w:div>
    <w:div w:id="599339007">
      <w:bodyDiv w:val="1"/>
      <w:marLeft w:val="0"/>
      <w:marRight w:val="0"/>
      <w:marTop w:val="0"/>
      <w:marBottom w:val="0"/>
      <w:divBdr>
        <w:top w:val="none" w:sz="0" w:space="0" w:color="auto"/>
        <w:left w:val="none" w:sz="0" w:space="0" w:color="auto"/>
        <w:bottom w:val="none" w:sz="0" w:space="0" w:color="auto"/>
        <w:right w:val="none" w:sz="0" w:space="0" w:color="auto"/>
      </w:divBdr>
    </w:div>
    <w:div w:id="618799556">
      <w:bodyDiv w:val="1"/>
      <w:marLeft w:val="0"/>
      <w:marRight w:val="0"/>
      <w:marTop w:val="0"/>
      <w:marBottom w:val="0"/>
      <w:divBdr>
        <w:top w:val="none" w:sz="0" w:space="0" w:color="auto"/>
        <w:left w:val="none" w:sz="0" w:space="0" w:color="auto"/>
        <w:bottom w:val="none" w:sz="0" w:space="0" w:color="auto"/>
        <w:right w:val="none" w:sz="0" w:space="0" w:color="auto"/>
      </w:divBdr>
    </w:div>
    <w:div w:id="649095266">
      <w:bodyDiv w:val="1"/>
      <w:marLeft w:val="0"/>
      <w:marRight w:val="0"/>
      <w:marTop w:val="0"/>
      <w:marBottom w:val="0"/>
      <w:divBdr>
        <w:top w:val="none" w:sz="0" w:space="0" w:color="auto"/>
        <w:left w:val="none" w:sz="0" w:space="0" w:color="auto"/>
        <w:bottom w:val="none" w:sz="0" w:space="0" w:color="auto"/>
        <w:right w:val="none" w:sz="0" w:space="0" w:color="auto"/>
      </w:divBdr>
    </w:div>
    <w:div w:id="656543675">
      <w:bodyDiv w:val="1"/>
      <w:marLeft w:val="0"/>
      <w:marRight w:val="0"/>
      <w:marTop w:val="0"/>
      <w:marBottom w:val="0"/>
      <w:divBdr>
        <w:top w:val="none" w:sz="0" w:space="0" w:color="auto"/>
        <w:left w:val="none" w:sz="0" w:space="0" w:color="auto"/>
        <w:bottom w:val="none" w:sz="0" w:space="0" w:color="auto"/>
        <w:right w:val="none" w:sz="0" w:space="0" w:color="auto"/>
      </w:divBdr>
    </w:div>
    <w:div w:id="702250482">
      <w:bodyDiv w:val="1"/>
      <w:marLeft w:val="0"/>
      <w:marRight w:val="0"/>
      <w:marTop w:val="0"/>
      <w:marBottom w:val="0"/>
      <w:divBdr>
        <w:top w:val="none" w:sz="0" w:space="0" w:color="auto"/>
        <w:left w:val="none" w:sz="0" w:space="0" w:color="auto"/>
        <w:bottom w:val="none" w:sz="0" w:space="0" w:color="auto"/>
        <w:right w:val="none" w:sz="0" w:space="0" w:color="auto"/>
      </w:divBdr>
      <w:divsChild>
        <w:div w:id="290939483">
          <w:marLeft w:val="0"/>
          <w:marRight w:val="0"/>
          <w:marTop w:val="0"/>
          <w:marBottom w:val="0"/>
          <w:divBdr>
            <w:top w:val="none" w:sz="0" w:space="0" w:color="auto"/>
            <w:left w:val="none" w:sz="0" w:space="0" w:color="auto"/>
            <w:bottom w:val="none" w:sz="0" w:space="0" w:color="auto"/>
            <w:right w:val="none" w:sz="0" w:space="0" w:color="auto"/>
          </w:divBdr>
        </w:div>
        <w:div w:id="692652133">
          <w:marLeft w:val="0"/>
          <w:marRight w:val="0"/>
          <w:marTop w:val="0"/>
          <w:marBottom w:val="0"/>
          <w:divBdr>
            <w:top w:val="none" w:sz="0" w:space="0" w:color="auto"/>
            <w:left w:val="none" w:sz="0" w:space="0" w:color="auto"/>
            <w:bottom w:val="none" w:sz="0" w:space="0" w:color="auto"/>
            <w:right w:val="none" w:sz="0" w:space="0" w:color="auto"/>
          </w:divBdr>
        </w:div>
        <w:div w:id="1101753729">
          <w:marLeft w:val="0"/>
          <w:marRight w:val="0"/>
          <w:marTop w:val="0"/>
          <w:marBottom w:val="0"/>
          <w:divBdr>
            <w:top w:val="none" w:sz="0" w:space="0" w:color="auto"/>
            <w:left w:val="none" w:sz="0" w:space="0" w:color="auto"/>
            <w:bottom w:val="none" w:sz="0" w:space="0" w:color="auto"/>
            <w:right w:val="none" w:sz="0" w:space="0" w:color="auto"/>
          </w:divBdr>
        </w:div>
        <w:div w:id="1549029162">
          <w:marLeft w:val="0"/>
          <w:marRight w:val="0"/>
          <w:marTop w:val="0"/>
          <w:marBottom w:val="0"/>
          <w:divBdr>
            <w:top w:val="none" w:sz="0" w:space="0" w:color="auto"/>
            <w:left w:val="none" w:sz="0" w:space="0" w:color="auto"/>
            <w:bottom w:val="none" w:sz="0" w:space="0" w:color="auto"/>
            <w:right w:val="none" w:sz="0" w:space="0" w:color="auto"/>
          </w:divBdr>
        </w:div>
        <w:div w:id="1558399139">
          <w:marLeft w:val="0"/>
          <w:marRight w:val="0"/>
          <w:marTop w:val="0"/>
          <w:marBottom w:val="0"/>
          <w:divBdr>
            <w:top w:val="none" w:sz="0" w:space="0" w:color="auto"/>
            <w:left w:val="none" w:sz="0" w:space="0" w:color="auto"/>
            <w:bottom w:val="none" w:sz="0" w:space="0" w:color="auto"/>
            <w:right w:val="none" w:sz="0" w:space="0" w:color="auto"/>
          </w:divBdr>
        </w:div>
      </w:divsChild>
    </w:div>
    <w:div w:id="715084490">
      <w:bodyDiv w:val="1"/>
      <w:marLeft w:val="0"/>
      <w:marRight w:val="0"/>
      <w:marTop w:val="0"/>
      <w:marBottom w:val="0"/>
      <w:divBdr>
        <w:top w:val="none" w:sz="0" w:space="0" w:color="auto"/>
        <w:left w:val="none" w:sz="0" w:space="0" w:color="auto"/>
        <w:bottom w:val="none" w:sz="0" w:space="0" w:color="auto"/>
        <w:right w:val="none" w:sz="0" w:space="0" w:color="auto"/>
      </w:divBdr>
    </w:div>
    <w:div w:id="720636536">
      <w:bodyDiv w:val="1"/>
      <w:marLeft w:val="0"/>
      <w:marRight w:val="0"/>
      <w:marTop w:val="0"/>
      <w:marBottom w:val="0"/>
      <w:divBdr>
        <w:top w:val="none" w:sz="0" w:space="0" w:color="auto"/>
        <w:left w:val="none" w:sz="0" w:space="0" w:color="auto"/>
        <w:bottom w:val="none" w:sz="0" w:space="0" w:color="auto"/>
        <w:right w:val="none" w:sz="0" w:space="0" w:color="auto"/>
      </w:divBdr>
    </w:div>
    <w:div w:id="725950099">
      <w:bodyDiv w:val="1"/>
      <w:marLeft w:val="0"/>
      <w:marRight w:val="0"/>
      <w:marTop w:val="0"/>
      <w:marBottom w:val="0"/>
      <w:divBdr>
        <w:top w:val="none" w:sz="0" w:space="0" w:color="auto"/>
        <w:left w:val="none" w:sz="0" w:space="0" w:color="auto"/>
        <w:bottom w:val="none" w:sz="0" w:space="0" w:color="auto"/>
        <w:right w:val="none" w:sz="0" w:space="0" w:color="auto"/>
      </w:divBdr>
    </w:div>
    <w:div w:id="730343792">
      <w:bodyDiv w:val="1"/>
      <w:marLeft w:val="0"/>
      <w:marRight w:val="0"/>
      <w:marTop w:val="0"/>
      <w:marBottom w:val="0"/>
      <w:divBdr>
        <w:top w:val="none" w:sz="0" w:space="0" w:color="auto"/>
        <w:left w:val="none" w:sz="0" w:space="0" w:color="auto"/>
        <w:bottom w:val="none" w:sz="0" w:space="0" w:color="auto"/>
        <w:right w:val="none" w:sz="0" w:space="0" w:color="auto"/>
      </w:divBdr>
    </w:div>
    <w:div w:id="732122672">
      <w:bodyDiv w:val="1"/>
      <w:marLeft w:val="0"/>
      <w:marRight w:val="0"/>
      <w:marTop w:val="0"/>
      <w:marBottom w:val="0"/>
      <w:divBdr>
        <w:top w:val="none" w:sz="0" w:space="0" w:color="auto"/>
        <w:left w:val="none" w:sz="0" w:space="0" w:color="auto"/>
        <w:bottom w:val="none" w:sz="0" w:space="0" w:color="auto"/>
        <w:right w:val="none" w:sz="0" w:space="0" w:color="auto"/>
      </w:divBdr>
    </w:div>
    <w:div w:id="734469316">
      <w:bodyDiv w:val="1"/>
      <w:marLeft w:val="0"/>
      <w:marRight w:val="0"/>
      <w:marTop w:val="0"/>
      <w:marBottom w:val="0"/>
      <w:divBdr>
        <w:top w:val="none" w:sz="0" w:space="0" w:color="auto"/>
        <w:left w:val="none" w:sz="0" w:space="0" w:color="auto"/>
        <w:bottom w:val="none" w:sz="0" w:space="0" w:color="auto"/>
        <w:right w:val="none" w:sz="0" w:space="0" w:color="auto"/>
      </w:divBdr>
    </w:div>
    <w:div w:id="735473254">
      <w:bodyDiv w:val="1"/>
      <w:marLeft w:val="0"/>
      <w:marRight w:val="0"/>
      <w:marTop w:val="0"/>
      <w:marBottom w:val="0"/>
      <w:divBdr>
        <w:top w:val="none" w:sz="0" w:space="0" w:color="auto"/>
        <w:left w:val="none" w:sz="0" w:space="0" w:color="auto"/>
        <w:bottom w:val="none" w:sz="0" w:space="0" w:color="auto"/>
        <w:right w:val="none" w:sz="0" w:space="0" w:color="auto"/>
      </w:divBdr>
      <w:divsChild>
        <w:div w:id="168453311">
          <w:marLeft w:val="0"/>
          <w:marRight w:val="0"/>
          <w:marTop w:val="0"/>
          <w:marBottom w:val="0"/>
          <w:divBdr>
            <w:top w:val="none" w:sz="0" w:space="0" w:color="auto"/>
            <w:left w:val="none" w:sz="0" w:space="0" w:color="auto"/>
            <w:bottom w:val="none" w:sz="0" w:space="0" w:color="auto"/>
            <w:right w:val="none" w:sz="0" w:space="0" w:color="auto"/>
          </w:divBdr>
          <w:divsChild>
            <w:div w:id="293172730">
              <w:marLeft w:val="0"/>
              <w:marRight w:val="0"/>
              <w:marTop w:val="120"/>
              <w:marBottom w:val="120"/>
              <w:divBdr>
                <w:top w:val="none" w:sz="0" w:space="0" w:color="auto"/>
                <w:left w:val="none" w:sz="0" w:space="0" w:color="auto"/>
                <w:bottom w:val="none" w:sz="0" w:space="0" w:color="auto"/>
                <w:right w:val="none" w:sz="0" w:space="0" w:color="auto"/>
              </w:divBdr>
            </w:div>
            <w:div w:id="318072213">
              <w:marLeft w:val="0"/>
              <w:marRight w:val="0"/>
              <w:marTop w:val="120"/>
              <w:marBottom w:val="120"/>
              <w:divBdr>
                <w:top w:val="none" w:sz="0" w:space="0" w:color="auto"/>
                <w:left w:val="none" w:sz="0" w:space="0" w:color="auto"/>
                <w:bottom w:val="none" w:sz="0" w:space="0" w:color="auto"/>
                <w:right w:val="none" w:sz="0" w:space="0" w:color="auto"/>
              </w:divBdr>
            </w:div>
            <w:div w:id="325255422">
              <w:marLeft w:val="0"/>
              <w:marRight w:val="0"/>
              <w:marTop w:val="120"/>
              <w:marBottom w:val="120"/>
              <w:divBdr>
                <w:top w:val="none" w:sz="0" w:space="0" w:color="auto"/>
                <w:left w:val="none" w:sz="0" w:space="0" w:color="auto"/>
                <w:bottom w:val="none" w:sz="0" w:space="0" w:color="auto"/>
                <w:right w:val="none" w:sz="0" w:space="0" w:color="auto"/>
              </w:divBdr>
            </w:div>
            <w:div w:id="412747932">
              <w:marLeft w:val="0"/>
              <w:marRight w:val="0"/>
              <w:marTop w:val="120"/>
              <w:marBottom w:val="120"/>
              <w:divBdr>
                <w:top w:val="none" w:sz="0" w:space="0" w:color="auto"/>
                <w:left w:val="none" w:sz="0" w:space="0" w:color="auto"/>
                <w:bottom w:val="none" w:sz="0" w:space="0" w:color="auto"/>
                <w:right w:val="none" w:sz="0" w:space="0" w:color="auto"/>
              </w:divBdr>
            </w:div>
            <w:div w:id="440420793">
              <w:marLeft w:val="0"/>
              <w:marRight w:val="0"/>
              <w:marTop w:val="120"/>
              <w:marBottom w:val="120"/>
              <w:divBdr>
                <w:top w:val="none" w:sz="0" w:space="0" w:color="auto"/>
                <w:left w:val="none" w:sz="0" w:space="0" w:color="auto"/>
                <w:bottom w:val="none" w:sz="0" w:space="0" w:color="auto"/>
                <w:right w:val="none" w:sz="0" w:space="0" w:color="auto"/>
              </w:divBdr>
            </w:div>
            <w:div w:id="456221760">
              <w:marLeft w:val="0"/>
              <w:marRight w:val="0"/>
              <w:marTop w:val="120"/>
              <w:marBottom w:val="120"/>
              <w:divBdr>
                <w:top w:val="none" w:sz="0" w:space="0" w:color="auto"/>
                <w:left w:val="none" w:sz="0" w:space="0" w:color="auto"/>
                <w:bottom w:val="none" w:sz="0" w:space="0" w:color="auto"/>
                <w:right w:val="none" w:sz="0" w:space="0" w:color="auto"/>
              </w:divBdr>
            </w:div>
            <w:div w:id="623006942">
              <w:marLeft w:val="0"/>
              <w:marRight w:val="0"/>
              <w:marTop w:val="120"/>
              <w:marBottom w:val="120"/>
              <w:divBdr>
                <w:top w:val="none" w:sz="0" w:space="0" w:color="auto"/>
                <w:left w:val="none" w:sz="0" w:space="0" w:color="auto"/>
                <w:bottom w:val="none" w:sz="0" w:space="0" w:color="auto"/>
                <w:right w:val="none" w:sz="0" w:space="0" w:color="auto"/>
              </w:divBdr>
            </w:div>
            <w:div w:id="891578719">
              <w:marLeft w:val="0"/>
              <w:marRight w:val="0"/>
              <w:marTop w:val="120"/>
              <w:marBottom w:val="120"/>
              <w:divBdr>
                <w:top w:val="none" w:sz="0" w:space="0" w:color="auto"/>
                <w:left w:val="none" w:sz="0" w:space="0" w:color="auto"/>
                <w:bottom w:val="none" w:sz="0" w:space="0" w:color="auto"/>
                <w:right w:val="none" w:sz="0" w:space="0" w:color="auto"/>
              </w:divBdr>
            </w:div>
            <w:div w:id="893077087">
              <w:marLeft w:val="0"/>
              <w:marRight w:val="0"/>
              <w:marTop w:val="120"/>
              <w:marBottom w:val="120"/>
              <w:divBdr>
                <w:top w:val="none" w:sz="0" w:space="0" w:color="auto"/>
                <w:left w:val="none" w:sz="0" w:space="0" w:color="auto"/>
                <w:bottom w:val="none" w:sz="0" w:space="0" w:color="auto"/>
                <w:right w:val="none" w:sz="0" w:space="0" w:color="auto"/>
              </w:divBdr>
            </w:div>
            <w:div w:id="1009941932">
              <w:marLeft w:val="0"/>
              <w:marRight w:val="0"/>
              <w:marTop w:val="120"/>
              <w:marBottom w:val="120"/>
              <w:divBdr>
                <w:top w:val="none" w:sz="0" w:space="0" w:color="auto"/>
                <w:left w:val="none" w:sz="0" w:space="0" w:color="auto"/>
                <w:bottom w:val="none" w:sz="0" w:space="0" w:color="auto"/>
                <w:right w:val="none" w:sz="0" w:space="0" w:color="auto"/>
              </w:divBdr>
            </w:div>
            <w:div w:id="1108236209">
              <w:marLeft w:val="0"/>
              <w:marRight w:val="0"/>
              <w:marTop w:val="120"/>
              <w:marBottom w:val="120"/>
              <w:divBdr>
                <w:top w:val="none" w:sz="0" w:space="0" w:color="auto"/>
                <w:left w:val="none" w:sz="0" w:space="0" w:color="auto"/>
                <w:bottom w:val="none" w:sz="0" w:space="0" w:color="auto"/>
                <w:right w:val="none" w:sz="0" w:space="0" w:color="auto"/>
              </w:divBdr>
            </w:div>
            <w:div w:id="1210650565">
              <w:marLeft w:val="0"/>
              <w:marRight w:val="0"/>
              <w:marTop w:val="120"/>
              <w:marBottom w:val="120"/>
              <w:divBdr>
                <w:top w:val="none" w:sz="0" w:space="0" w:color="auto"/>
                <w:left w:val="none" w:sz="0" w:space="0" w:color="auto"/>
                <w:bottom w:val="none" w:sz="0" w:space="0" w:color="auto"/>
                <w:right w:val="none" w:sz="0" w:space="0" w:color="auto"/>
              </w:divBdr>
            </w:div>
            <w:div w:id="1350180219">
              <w:marLeft w:val="0"/>
              <w:marRight w:val="0"/>
              <w:marTop w:val="120"/>
              <w:marBottom w:val="120"/>
              <w:divBdr>
                <w:top w:val="none" w:sz="0" w:space="0" w:color="auto"/>
                <w:left w:val="none" w:sz="0" w:space="0" w:color="auto"/>
                <w:bottom w:val="none" w:sz="0" w:space="0" w:color="auto"/>
                <w:right w:val="none" w:sz="0" w:space="0" w:color="auto"/>
              </w:divBdr>
            </w:div>
            <w:div w:id="1358700505">
              <w:marLeft w:val="0"/>
              <w:marRight w:val="0"/>
              <w:marTop w:val="120"/>
              <w:marBottom w:val="120"/>
              <w:divBdr>
                <w:top w:val="none" w:sz="0" w:space="0" w:color="auto"/>
                <w:left w:val="none" w:sz="0" w:space="0" w:color="auto"/>
                <w:bottom w:val="none" w:sz="0" w:space="0" w:color="auto"/>
                <w:right w:val="none" w:sz="0" w:space="0" w:color="auto"/>
              </w:divBdr>
            </w:div>
            <w:div w:id="1424565554">
              <w:marLeft w:val="0"/>
              <w:marRight w:val="0"/>
              <w:marTop w:val="120"/>
              <w:marBottom w:val="120"/>
              <w:divBdr>
                <w:top w:val="none" w:sz="0" w:space="0" w:color="auto"/>
                <w:left w:val="none" w:sz="0" w:space="0" w:color="auto"/>
                <w:bottom w:val="none" w:sz="0" w:space="0" w:color="auto"/>
                <w:right w:val="none" w:sz="0" w:space="0" w:color="auto"/>
              </w:divBdr>
            </w:div>
            <w:div w:id="1472746293">
              <w:marLeft w:val="0"/>
              <w:marRight w:val="0"/>
              <w:marTop w:val="120"/>
              <w:marBottom w:val="120"/>
              <w:divBdr>
                <w:top w:val="none" w:sz="0" w:space="0" w:color="auto"/>
                <w:left w:val="none" w:sz="0" w:space="0" w:color="auto"/>
                <w:bottom w:val="none" w:sz="0" w:space="0" w:color="auto"/>
                <w:right w:val="none" w:sz="0" w:space="0" w:color="auto"/>
              </w:divBdr>
            </w:div>
            <w:div w:id="1506018018">
              <w:marLeft w:val="0"/>
              <w:marRight w:val="0"/>
              <w:marTop w:val="120"/>
              <w:marBottom w:val="120"/>
              <w:divBdr>
                <w:top w:val="none" w:sz="0" w:space="0" w:color="auto"/>
                <w:left w:val="none" w:sz="0" w:space="0" w:color="auto"/>
                <w:bottom w:val="none" w:sz="0" w:space="0" w:color="auto"/>
                <w:right w:val="none" w:sz="0" w:space="0" w:color="auto"/>
              </w:divBdr>
            </w:div>
            <w:div w:id="1573852187">
              <w:marLeft w:val="0"/>
              <w:marRight w:val="0"/>
              <w:marTop w:val="120"/>
              <w:marBottom w:val="120"/>
              <w:divBdr>
                <w:top w:val="none" w:sz="0" w:space="0" w:color="auto"/>
                <w:left w:val="none" w:sz="0" w:space="0" w:color="auto"/>
                <w:bottom w:val="none" w:sz="0" w:space="0" w:color="auto"/>
                <w:right w:val="none" w:sz="0" w:space="0" w:color="auto"/>
              </w:divBdr>
            </w:div>
            <w:div w:id="1772120727">
              <w:marLeft w:val="0"/>
              <w:marRight w:val="0"/>
              <w:marTop w:val="120"/>
              <w:marBottom w:val="120"/>
              <w:divBdr>
                <w:top w:val="none" w:sz="0" w:space="0" w:color="auto"/>
                <w:left w:val="none" w:sz="0" w:space="0" w:color="auto"/>
                <w:bottom w:val="none" w:sz="0" w:space="0" w:color="auto"/>
                <w:right w:val="none" w:sz="0" w:space="0" w:color="auto"/>
              </w:divBdr>
            </w:div>
            <w:div w:id="1998610654">
              <w:marLeft w:val="0"/>
              <w:marRight w:val="0"/>
              <w:marTop w:val="120"/>
              <w:marBottom w:val="120"/>
              <w:divBdr>
                <w:top w:val="none" w:sz="0" w:space="0" w:color="auto"/>
                <w:left w:val="none" w:sz="0" w:space="0" w:color="auto"/>
                <w:bottom w:val="none" w:sz="0" w:space="0" w:color="auto"/>
                <w:right w:val="none" w:sz="0" w:space="0" w:color="auto"/>
              </w:divBdr>
            </w:div>
            <w:div w:id="20026601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37560558">
      <w:bodyDiv w:val="1"/>
      <w:marLeft w:val="0"/>
      <w:marRight w:val="0"/>
      <w:marTop w:val="0"/>
      <w:marBottom w:val="0"/>
      <w:divBdr>
        <w:top w:val="none" w:sz="0" w:space="0" w:color="auto"/>
        <w:left w:val="none" w:sz="0" w:space="0" w:color="auto"/>
        <w:bottom w:val="none" w:sz="0" w:space="0" w:color="auto"/>
        <w:right w:val="none" w:sz="0" w:space="0" w:color="auto"/>
      </w:divBdr>
      <w:divsChild>
        <w:div w:id="498497599">
          <w:marLeft w:val="0"/>
          <w:marRight w:val="0"/>
          <w:marTop w:val="0"/>
          <w:marBottom w:val="0"/>
          <w:divBdr>
            <w:top w:val="none" w:sz="0" w:space="0" w:color="auto"/>
            <w:left w:val="none" w:sz="0" w:space="0" w:color="auto"/>
            <w:bottom w:val="none" w:sz="0" w:space="0" w:color="auto"/>
            <w:right w:val="none" w:sz="0" w:space="0" w:color="auto"/>
          </w:divBdr>
          <w:divsChild>
            <w:div w:id="15715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5648">
      <w:bodyDiv w:val="1"/>
      <w:marLeft w:val="0"/>
      <w:marRight w:val="0"/>
      <w:marTop w:val="0"/>
      <w:marBottom w:val="0"/>
      <w:divBdr>
        <w:top w:val="none" w:sz="0" w:space="0" w:color="auto"/>
        <w:left w:val="none" w:sz="0" w:space="0" w:color="auto"/>
        <w:bottom w:val="none" w:sz="0" w:space="0" w:color="auto"/>
        <w:right w:val="none" w:sz="0" w:space="0" w:color="auto"/>
      </w:divBdr>
    </w:div>
    <w:div w:id="760679770">
      <w:bodyDiv w:val="1"/>
      <w:marLeft w:val="0"/>
      <w:marRight w:val="0"/>
      <w:marTop w:val="0"/>
      <w:marBottom w:val="0"/>
      <w:divBdr>
        <w:top w:val="none" w:sz="0" w:space="0" w:color="auto"/>
        <w:left w:val="none" w:sz="0" w:space="0" w:color="auto"/>
        <w:bottom w:val="none" w:sz="0" w:space="0" w:color="auto"/>
        <w:right w:val="none" w:sz="0" w:space="0" w:color="auto"/>
      </w:divBdr>
    </w:div>
    <w:div w:id="767695631">
      <w:bodyDiv w:val="1"/>
      <w:marLeft w:val="0"/>
      <w:marRight w:val="0"/>
      <w:marTop w:val="0"/>
      <w:marBottom w:val="0"/>
      <w:divBdr>
        <w:top w:val="none" w:sz="0" w:space="0" w:color="auto"/>
        <w:left w:val="none" w:sz="0" w:space="0" w:color="auto"/>
        <w:bottom w:val="none" w:sz="0" w:space="0" w:color="auto"/>
        <w:right w:val="none" w:sz="0" w:space="0" w:color="auto"/>
      </w:divBdr>
    </w:div>
    <w:div w:id="786702694">
      <w:bodyDiv w:val="1"/>
      <w:marLeft w:val="0"/>
      <w:marRight w:val="0"/>
      <w:marTop w:val="0"/>
      <w:marBottom w:val="0"/>
      <w:divBdr>
        <w:top w:val="none" w:sz="0" w:space="0" w:color="auto"/>
        <w:left w:val="none" w:sz="0" w:space="0" w:color="auto"/>
        <w:bottom w:val="none" w:sz="0" w:space="0" w:color="auto"/>
        <w:right w:val="none" w:sz="0" w:space="0" w:color="auto"/>
      </w:divBdr>
    </w:div>
    <w:div w:id="790585786">
      <w:bodyDiv w:val="1"/>
      <w:marLeft w:val="0"/>
      <w:marRight w:val="0"/>
      <w:marTop w:val="0"/>
      <w:marBottom w:val="0"/>
      <w:divBdr>
        <w:top w:val="none" w:sz="0" w:space="0" w:color="auto"/>
        <w:left w:val="none" w:sz="0" w:space="0" w:color="auto"/>
        <w:bottom w:val="none" w:sz="0" w:space="0" w:color="auto"/>
        <w:right w:val="none" w:sz="0" w:space="0" w:color="auto"/>
      </w:divBdr>
    </w:div>
    <w:div w:id="791091073">
      <w:bodyDiv w:val="1"/>
      <w:marLeft w:val="0"/>
      <w:marRight w:val="0"/>
      <w:marTop w:val="0"/>
      <w:marBottom w:val="0"/>
      <w:divBdr>
        <w:top w:val="none" w:sz="0" w:space="0" w:color="auto"/>
        <w:left w:val="none" w:sz="0" w:space="0" w:color="auto"/>
        <w:bottom w:val="none" w:sz="0" w:space="0" w:color="auto"/>
        <w:right w:val="none" w:sz="0" w:space="0" w:color="auto"/>
      </w:divBdr>
    </w:div>
    <w:div w:id="793913911">
      <w:bodyDiv w:val="1"/>
      <w:marLeft w:val="0"/>
      <w:marRight w:val="0"/>
      <w:marTop w:val="0"/>
      <w:marBottom w:val="0"/>
      <w:divBdr>
        <w:top w:val="none" w:sz="0" w:space="0" w:color="auto"/>
        <w:left w:val="none" w:sz="0" w:space="0" w:color="auto"/>
        <w:bottom w:val="none" w:sz="0" w:space="0" w:color="auto"/>
        <w:right w:val="none" w:sz="0" w:space="0" w:color="auto"/>
      </w:divBdr>
    </w:div>
    <w:div w:id="797187842">
      <w:bodyDiv w:val="1"/>
      <w:marLeft w:val="0"/>
      <w:marRight w:val="0"/>
      <w:marTop w:val="0"/>
      <w:marBottom w:val="0"/>
      <w:divBdr>
        <w:top w:val="none" w:sz="0" w:space="0" w:color="auto"/>
        <w:left w:val="none" w:sz="0" w:space="0" w:color="auto"/>
        <w:bottom w:val="none" w:sz="0" w:space="0" w:color="auto"/>
        <w:right w:val="none" w:sz="0" w:space="0" w:color="auto"/>
      </w:divBdr>
      <w:divsChild>
        <w:div w:id="1408651146">
          <w:marLeft w:val="0"/>
          <w:marRight w:val="0"/>
          <w:marTop w:val="120"/>
          <w:marBottom w:val="120"/>
          <w:divBdr>
            <w:top w:val="none" w:sz="0" w:space="0" w:color="auto"/>
            <w:left w:val="none" w:sz="0" w:space="0" w:color="auto"/>
            <w:bottom w:val="none" w:sz="0" w:space="0" w:color="auto"/>
            <w:right w:val="none" w:sz="0" w:space="0" w:color="auto"/>
          </w:divBdr>
        </w:div>
        <w:div w:id="2088456626">
          <w:marLeft w:val="0"/>
          <w:marRight w:val="0"/>
          <w:marTop w:val="120"/>
          <w:marBottom w:val="120"/>
          <w:divBdr>
            <w:top w:val="none" w:sz="0" w:space="0" w:color="auto"/>
            <w:left w:val="none" w:sz="0" w:space="0" w:color="auto"/>
            <w:bottom w:val="none" w:sz="0" w:space="0" w:color="auto"/>
            <w:right w:val="none" w:sz="0" w:space="0" w:color="auto"/>
          </w:divBdr>
        </w:div>
      </w:divsChild>
    </w:div>
    <w:div w:id="810831853">
      <w:bodyDiv w:val="1"/>
      <w:marLeft w:val="0"/>
      <w:marRight w:val="0"/>
      <w:marTop w:val="0"/>
      <w:marBottom w:val="0"/>
      <w:divBdr>
        <w:top w:val="none" w:sz="0" w:space="0" w:color="auto"/>
        <w:left w:val="none" w:sz="0" w:space="0" w:color="auto"/>
        <w:bottom w:val="none" w:sz="0" w:space="0" w:color="auto"/>
        <w:right w:val="none" w:sz="0" w:space="0" w:color="auto"/>
      </w:divBdr>
    </w:div>
    <w:div w:id="839544036">
      <w:bodyDiv w:val="1"/>
      <w:marLeft w:val="0"/>
      <w:marRight w:val="0"/>
      <w:marTop w:val="0"/>
      <w:marBottom w:val="0"/>
      <w:divBdr>
        <w:top w:val="none" w:sz="0" w:space="0" w:color="auto"/>
        <w:left w:val="none" w:sz="0" w:space="0" w:color="auto"/>
        <w:bottom w:val="none" w:sz="0" w:space="0" w:color="auto"/>
        <w:right w:val="none" w:sz="0" w:space="0" w:color="auto"/>
      </w:divBdr>
    </w:div>
    <w:div w:id="875657223">
      <w:bodyDiv w:val="1"/>
      <w:marLeft w:val="0"/>
      <w:marRight w:val="0"/>
      <w:marTop w:val="0"/>
      <w:marBottom w:val="0"/>
      <w:divBdr>
        <w:top w:val="none" w:sz="0" w:space="0" w:color="auto"/>
        <w:left w:val="none" w:sz="0" w:space="0" w:color="auto"/>
        <w:bottom w:val="none" w:sz="0" w:space="0" w:color="auto"/>
        <w:right w:val="none" w:sz="0" w:space="0" w:color="auto"/>
      </w:divBdr>
    </w:div>
    <w:div w:id="877667542">
      <w:bodyDiv w:val="1"/>
      <w:marLeft w:val="0"/>
      <w:marRight w:val="0"/>
      <w:marTop w:val="0"/>
      <w:marBottom w:val="0"/>
      <w:divBdr>
        <w:top w:val="none" w:sz="0" w:space="0" w:color="auto"/>
        <w:left w:val="none" w:sz="0" w:space="0" w:color="auto"/>
        <w:bottom w:val="none" w:sz="0" w:space="0" w:color="auto"/>
        <w:right w:val="none" w:sz="0" w:space="0" w:color="auto"/>
      </w:divBdr>
    </w:div>
    <w:div w:id="879325400">
      <w:bodyDiv w:val="1"/>
      <w:marLeft w:val="0"/>
      <w:marRight w:val="0"/>
      <w:marTop w:val="0"/>
      <w:marBottom w:val="0"/>
      <w:divBdr>
        <w:top w:val="none" w:sz="0" w:space="0" w:color="auto"/>
        <w:left w:val="none" w:sz="0" w:space="0" w:color="auto"/>
        <w:bottom w:val="none" w:sz="0" w:space="0" w:color="auto"/>
        <w:right w:val="none" w:sz="0" w:space="0" w:color="auto"/>
      </w:divBdr>
    </w:div>
    <w:div w:id="888103909">
      <w:bodyDiv w:val="1"/>
      <w:marLeft w:val="0"/>
      <w:marRight w:val="0"/>
      <w:marTop w:val="0"/>
      <w:marBottom w:val="0"/>
      <w:divBdr>
        <w:top w:val="none" w:sz="0" w:space="0" w:color="auto"/>
        <w:left w:val="none" w:sz="0" w:space="0" w:color="auto"/>
        <w:bottom w:val="none" w:sz="0" w:space="0" w:color="auto"/>
        <w:right w:val="none" w:sz="0" w:space="0" w:color="auto"/>
      </w:divBdr>
    </w:div>
    <w:div w:id="890188513">
      <w:bodyDiv w:val="1"/>
      <w:marLeft w:val="0"/>
      <w:marRight w:val="0"/>
      <w:marTop w:val="0"/>
      <w:marBottom w:val="0"/>
      <w:divBdr>
        <w:top w:val="none" w:sz="0" w:space="0" w:color="auto"/>
        <w:left w:val="none" w:sz="0" w:space="0" w:color="auto"/>
        <w:bottom w:val="none" w:sz="0" w:space="0" w:color="auto"/>
        <w:right w:val="none" w:sz="0" w:space="0" w:color="auto"/>
      </w:divBdr>
    </w:div>
    <w:div w:id="912661954">
      <w:bodyDiv w:val="1"/>
      <w:marLeft w:val="0"/>
      <w:marRight w:val="0"/>
      <w:marTop w:val="0"/>
      <w:marBottom w:val="0"/>
      <w:divBdr>
        <w:top w:val="none" w:sz="0" w:space="0" w:color="auto"/>
        <w:left w:val="none" w:sz="0" w:space="0" w:color="auto"/>
        <w:bottom w:val="none" w:sz="0" w:space="0" w:color="auto"/>
        <w:right w:val="none" w:sz="0" w:space="0" w:color="auto"/>
      </w:divBdr>
    </w:div>
    <w:div w:id="912664204">
      <w:bodyDiv w:val="1"/>
      <w:marLeft w:val="0"/>
      <w:marRight w:val="0"/>
      <w:marTop w:val="0"/>
      <w:marBottom w:val="0"/>
      <w:divBdr>
        <w:top w:val="none" w:sz="0" w:space="0" w:color="auto"/>
        <w:left w:val="none" w:sz="0" w:space="0" w:color="auto"/>
        <w:bottom w:val="none" w:sz="0" w:space="0" w:color="auto"/>
        <w:right w:val="none" w:sz="0" w:space="0" w:color="auto"/>
      </w:divBdr>
    </w:div>
    <w:div w:id="913469783">
      <w:bodyDiv w:val="1"/>
      <w:marLeft w:val="0"/>
      <w:marRight w:val="0"/>
      <w:marTop w:val="0"/>
      <w:marBottom w:val="0"/>
      <w:divBdr>
        <w:top w:val="none" w:sz="0" w:space="0" w:color="auto"/>
        <w:left w:val="none" w:sz="0" w:space="0" w:color="auto"/>
        <w:bottom w:val="none" w:sz="0" w:space="0" w:color="auto"/>
        <w:right w:val="none" w:sz="0" w:space="0" w:color="auto"/>
      </w:divBdr>
      <w:divsChild>
        <w:div w:id="410472361">
          <w:marLeft w:val="0"/>
          <w:marRight w:val="0"/>
          <w:marTop w:val="0"/>
          <w:marBottom w:val="0"/>
          <w:divBdr>
            <w:top w:val="none" w:sz="0" w:space="0" w:color="auto"/>
            <w:left w:val="none" w:sz="0" w:space="0" w:color="auto"/>
            <w:bottom w:val="none" w:sz="0" w:space="0" w:color="auto"/>
            <w:right w:val="none" w:sz="0" w:space="0" w:color="auto"/>
          </w:divBdr>
        </w:div>
      </w:divsChild>
    </w:div>
    <w:div w:id="919406743">
      <w:bodyDiv w:val="1"/>
      <w:marLeft w:val="0"/>
      <w:marRight w:val="0"/>
      <w:marTop w:val="0"/>
      <w:marBottom w:val="0"/>
      <w:divBdr>
        <w:top w:val="none" w:sz="0" w:space="0" w:color="auto"/>
        <w:left w:val="none" w:sz="0" w:space="0" w:color="auto"/>
        <w:bottom w:val="none" w:sz="0" w:space="0" w:color="auto"/>
        <w:right w:val="none" w:sz="0" w:space="0" w:color="auto"/>
      </w:divBdr>
    </w:div>
    <w:div w:id="937374222">
      <w:bodyDiv w:val="1"/>
      <w:marLeft w:val="0"/>
      <w:marRight w:val="0"/>
      <w:marTop w:val="0"/>
      <w:marBottom w:val="0"/>
      <w:divBdr>
        <w:top w:val="none" w:sz="0" w:space="0" w:color="auto"/>
        <w:left w:val="none" w:sz="0" w:space="0" w:color="auto"/>
        <w:bottom w:val="none" w:sz="0" w:space="0" w:color="auto"/>
        <w:right w:val="none" w:sz="0" w:space="0" w:color="auto"/>
      </w:divBdr>
      <w:divsChild>
        <w:div w:id="1885360989">
          <w:marLeft w:val="0"/>
          <w:marRight w:val="0"/>
          <w:marTop w:val="0"/>
          <w:marBottom w:val="0"/>
          <w:divBdr>
            <w:top w:val="none" w:sz="0" w:space="0" w:color="auto"/>
            <w:left w:val="none" w:sz="0" w:space="0" w:color="auto"/>
            <w:bottom w:val="none" w:sz="0" w:space="0" w:color="auto"/>
            <w:right w:val="none" w:sz="0" w:space="0" w:color="auto"/>
          </w:divBdr>
          <w:divsChild>
            <w:div w:id="37048011">
              <w:marLeft w:val="0"/>
              <w:marRight w:val="0"/>
              <w:marTop w:val="0"/>
              <w:marBottom w:val="0"/>
              <w:divBdr>
                <w:top w:val="none" w:sz="0" w:space="0" w:color="auto"/>
                <w:left w:val="none" w:sz="0" w:space="0" w:color="auto"/>
                <w:bottom w:val="none" w:sz="0" w:space="0" w:color="auto"/>
                <w:right w:val="none" w:sz="0" w:space="0" w:color="auto"/>
              </w:divBdr>
            </w:div>
            <w:div w:id="67659282">
              <w:marLeft w:val="0"/>
              <w:marRight w:val="0"/>
              <w:marTop w:val="0"/>
              <w:marBottom w:val="0"/>
              <w:divBdr>
                <w:top w:val="none" w:sz="0" w:space="0" w:color="auto"/>
                <w:left w:val="none" w:sz="0" w:space="0" w:color="auto"/>
                <w:bottom w:val="none" w:sz="0" w:space="0" w:color="auto"/>
                <w:right w:val="none" w:sz="0" w:space="0" w:color="auto"/>
              </w:divBdr>
            </w:div>
            <w:div w:id="1502741190">
              <w:marLeft w:val="0"/>
              <w:marRight w:val="0"/>
              <w:marTop w:val="0"/>
              <w:marBottom w:val="0"/>
              <w:divBdr>
                <w:top w:val="none" w:sz="0" w:space="0" w:color="auto"/>
                <w:left w:val="none" w:sz="0" w:space="0" w:color="auto"/>
                <w:bottom w:val="none" w:sz="0" w:space="0" w:color="auto"/>
                <w:right w:val="none" w:sz="0" w:space="0" w:color="auto"/>
              </w:divBdr>
            </w:div>
            <w:div w:id="17710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8044">
      <w:bodyDiv w:val="1"/>
      <w:marLeft w:val="0"/>
      <w:marRight w:val="0"/>
      <w:marTop w:val="0"/>
      <w:marBottom w:val="0"/>
      <w:divBdr>
        <w:top w:val="none" w:sz="0" w:space="0" w:color="auto"/>
        <w:left w:val="none" w:sz="0" w:space="0" w:color="auto"/>
        <w:bottom w:val="none" w:sz="0" w:space="0" w:color="auto"/>
        <w:right w:val="none" w:sz="0" w:space="0" w:color="auto"/>
      </w:divBdr>
    </w:div>
    <w:div w:id="965965252">
      <w:bodyDiv w:val="1"/>
      <w:marLeft w:val="0"/>
      <w:marRight w:val="0"/>
      <w:marTop w:val="0"/>
      <w:marBottom w:val="0"/>
      <w:divBdr>
        <w:top w:val="none" w:sz="0" w:space="0" w:color="auto"/>
        <w:left w:val="none" w:sz="0" w:space="0" w:color="auto"/>
        <w:bottom w:val="none" w:sz="0" w:space="0" w:color="auto"/>
        <w:right w:val="none" w:sz="0" w:space="0" w:color="auto"/>
      </w:divBdr>
      <w:divsChild>
        <w:div w:id="1052996944">
          <w:marLeft w:val="0"/>
          <w:marRight w:val="0"/>
          <w:marTop w:val="120"/>
          <w:marBottom w:val="120"/>
          <w:divBdr>
            <w:top w:val="none" w:sz="0" w:space="0" w:color="auto"/>
            <w:left w:val="none" w:sz="0" w:space="0" w:color="auto"/>
            <w:bottom w:val="none" w:sz="0" w:space="0" w:color="auto"/>
            <w:right w:val="none" w:sz="0" w:space="0" w:color="auto"/>
          </w:divBdr>
          <w:divsChild>
            <w:div w:id="3260613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75376601">
      <w:bodyDiv w:val="1"/>
      <w:marLeft w:val="0"/>
      <w:marRight w:val="0"/>
      <w:marTop w:val="0"/>
      <w:marBottom w:val="0"/>
      <w:divBdr>
        <w:top w:val="none" w:sz="0" w:space="0" w:color="auto"/>
        <w:left w:val="none" w:sz="0" w:space="0" w:color="auto"/>
        <w:bottom w:val="none" w:sz="0" w:space="0" w:color="auto"/>
        <w:right w:val="none" w:sz="0" w:space="0" w:color="auto"/>
      </w:divBdr>
    </w:div>
    <w:div w:id="985859578">
      <w:bodyDiv w:val="1"/>
      <w:marLeft w:val="0"/>
      <w:marRight w:val="0"/>
      <w:marTop w:val="0"/>
      <w:marBottom w:val="0"/>
      <w:divBdr>
        <w:top w:val="none" w:sz="0" w:space="0" w:color="auto"/>
        <w:left w:val="none" w:sz="0" w:space="0" w:color="auto"/>
        <w:bottom w:val="none" w:sz="0" w:space="0" w:color="auto"/>
        <w:right w:val="none" w:sz="0" w:space="0" w:color="auto"/>
      </w:divBdr>
      <w:divsChild>
        <w:div w:id="1461797670">
          <w:marLeft w:val="0"/>
          <w:marRight w:val="0"/>
          <w:marTop w:val="120"/>
          <w:marBottom w:val="120"/>
          <w:divBdr>
            <w:top w:val="none" w:sz="0" w:space="0" w:color="auto"/>
            <w:left w:val="none" w:sz="0" w:space="0" w:color="auto"/>
            <w:bottom w:val="none" w:sz="0" w:space="0" w:color="auto"/>
            <w:right w:val="none" w:sz="0" w:space="0" w:color="auto"/>
          </w:divBdr>
        </w:div>
      </w:divsChild>
    </w:div>
    <w:div w:id="998117775">
      <w:bodyDiv w:val="1"/>
      <w:marLeft w:val="0"/>
      <w:marRight w:val="0"/>
      <w:marTop w:val="0"/>
      <w:marBottom w:val="0"/>
      <w:divBdr>
        <w:top w:val="none" w:sz="0" w:space="0" w:color="auto"/>
        <w:left w:val="none" w:sz="0" w:space="0" w:color="auto"/>
        <w:bottom w:val="none" w:sz="0" w:space="0" w:color="auto"/>
        <w:right w:val="none" w:sz="0" w:space="0" w:color="auto"/>
      </w:divBdr>
    </w:div>
    <w:div w:id="1006135181">
      <w:bodyDiv w:val="1"/>
      <w:marLeft w:val="0"/>
      <w:marRight w:val="0"/>
      <w:marTop w:val="0"/>
      <w:marBottom w:val="0"/>
      <w:divBdr>
        <w:top w:val="none" w:sz="0" w:space="0" w:color="auto"/>
        <w:left w:val="none" w:sz="0" w:space="0" w:color="auto"/>
        <w:bottom w:val="none" w:sz="0" w:space="0" w:color="auto"/>
        <w:right w:val="none" w:sz="0" w:space="0" w:color="auto"/>
      </w:divBdr>
    </w:div>
    <w:div w:id="1018311645">
      <w:bodyDiv w:val="1"/>
      <w:marLeft w:val="0"/>
      <w:marRight w:val="0"/>
      <w:marTop w:val="0"/>
      <w:marBottom w:val="0"/>
      <w:divBdr>
        <w:top w:val="none" w:sz="0" w:space="0" w:color="auto"/>
        <w:left w:val="none" w:sz="0" w:space="0" w:color="auto"/>
        <w:bottom w:val="none" w:sz="0" w:space="0" w:color="auto"/>
        <w:right w:val="none" w:sz="0" w:space="0" w:color="auto"/>
      </w:divBdr>
    </w:div>
    <w:div w:id="1020474299">
      <w:bodyDiv w:val="1"/>
      <w:marLeft w:val="0"/>
      <w:marRight w:val="0"/>
      <w:marTop w:val="0"/>
      <w:marBottom w:val="0"/>
      <w:divBdr>
        <w:top w:val="none" w:sz="0" w:space="0" w:color="auto"/>
        <w:left w:val="none" w:sz="0" w:space="0" w:color="auto"/>
        <w:bottom w:val="none" w:sz="0" w:space="0" w:color="auto"/>
        <w:right w:val="none" w:sz="0" w:space="0" w:color="auto"/>
      </w:divBdr>
    </w:div>
    <w:div w:id="1029067270">
      <w:bodyDiv w:val="1"/>
      <w:marLeft w:val="0"/>
      <w:marRight w:val="0"/>
      <w:marTop w:val="0"/>
      <w:marBottom w:val="0"/>
      <w:divBdr>
        <w:top w:val="none" w:sz="0" w:space="0" w:color="auto"/>
        <w:left w:val="none" w:sz="0" w:space="0" w:color="auto"/>
        <w:bottom w:val="none" w:sz="0" w:space="0" w:color="auto"/>
        <w:right w:val="none" w:sz="0" w:space="0" w:color="auto"/>
      </w:divBdr>
    </w:div>
    <w:div w:id="1036539753">
      <w:bodyDiv w:val="1"/>
      <w:marLeft w:val="0"/>
      <w:marRight w:val="0"/>
      <w:marTop w:val="0"/>
      <w:marBottom w:val="0"/>
      <w:divBdr>
        <w:top w:val="none" w:sz="0" w:space="0" w:color="auto"/>
        <w:left w:val="none" w:sz="0" w:space="0" w:color="auto"/>
        <w:bottom w:val="none" w:sz="0" w:space="0" w:color="auto"/>
        <w:right w:val="none" w:sz="0" w:space="0" w:color="auto"/>
      </w:divBdr>
    </w:div>
    <w:div w:id="1056514383">
      <w:bodyDiv w:val="1"/>
      <w:marLeft w:val="0"/>
      <w:marRight w:val="0"/>
      <w:marTop w:val="0"/>
      <w:marBottom w:val="0"/>
      <w:divBdr>
        <w:top w:val="none" w:sz="0" w:space="0" w:color="auto"/>
        <w:left w:val="none" w:sz="0" w:space="0" w:color="auto"/>
        <w:bottom w:val="none" w:sz="0" w:space="0" w:color="auto"/>
        <w:right w:val="none" w:sz="0" w:space="0" w:color="auto"/>
      </w:divBdr>
    </w:div>
    <w:div w:id="1076823762">
      <w:bodyDiv w:val="1"/>
      <w:marLeft w:val="0"/>
      <w:marRight w:val="0"/>
      <w:marTop w:val="0"/>
      <w:marBottom w:val="0"/>
      <w:divBdr>
        <w:top w:val="none" w:sz="0" w:space="0" w:color="auto"/>
        <w:left w:val="none" w:sz="0" w:space="0" w:color="auto"/>
        <w:bottom w:val="none" w:sz="0" w:space="0" w:color="auto"/>
        <w:right w:val="none" w:sz="0" w:space="0" w:color="auto"/>
      </w:divBdr>
    </w:div>
    <w:div w:id="1099982577">
      <w:bodyDiv w:val="1"/>
      <w:marLeft w:val="0"/>
      <w:marRight w:val="0"/>
      <w:marTop w:val="0"/>
      <w:marBottom w:val="0"/>
      <w:divBdr>
        <w:top w:val="none" w:sz="0" w:space="0" w:color="auto"/>
        <w:left w:val="none" w:sz="0" w:space="0" w:color="auto"/>
        <w:bottom w:val="none" w:sz="0" w:space="0" w:color="auto"/>
        <w:right w:val="none" w:sz="0" w:space="0" w:color="auto"/>
      </w:divBdr>
    </w:div>
    <w:div w:id="1117022744">
      <w:bodyDiv w:val="1"/>
      <w:marLeft w:val="0"/>
      <w:marRight w:val="0"/>
      <w:marTop w:val="0"/>
      <w:marBottom w:val="0"/>
      <w:divBdr>
        <w:top w:val="none" w:sz="0" w:space="0" w:color="auto"/>
        <w:left w:val="none" w:sz="0" w:space="0" w:color="auto"/>
        <w:bottom w:val="none" w:sz="0" w:space="0" w:color="auto"/>
        <w:right w:val="none" w:sz="0" w:space="0" w:color="auto"/>
      </w:divBdr>
    </w:div>
    <w:div w:id="1124275722">
      <w:bodyDiv w:val="1"/>
      <w:marLeft w:val="0"/>
      <w:marRight w:val="0"/>
      <w:marTop w:val="0"/>
      <w:marBottom w:val="0"/>
      <w:divBdr>
        <w:top w:val="none" w:sz="0" w:space="0" w:color="auto"/>
        <w:left w:val="none" w:sz="0" w:space="0" w:color="auto"/>
        <w:bottom w:val="none" w:sz="0" w:space="0" w:color="auto"/>
        <w:right w:val="none" w:sz="0" w:space="0" w:color="auto"/>
      </w:divBdr>
    </w:div>
    <w:div w:id="1126198622">
      <w:bodyDiv w:val="1"/>
      <w:marLeft w:val="0"/>
      <w:marRight w:val="0"/>
      <w:marTop w:val="0"/>
      <w:marBottom w:val="0"/>
      <w:divBdr>
        <w:top w:val="none" w:sz="0" w:space="0" w:color="auto"/>
        <w:left w:val="none" w:sz="0" w:space="0" w:color="auto"/>
        <w:bottom w:val="none" w:sz="0" w:space="0" w:color="auto"/>
        <w:right w:val="none" w:sz="0" w:space="0" w:color="auto"/>
      </w:divBdr>
    </w:div>
    <w:div w:id="1132210394">
      <w:bodyDiv w:val="1"/>
      <w:marLeft w:val="0"/>
      <w:marRight w:val="0"/>
      <w:marTop w:val="0"/>
      <w:marBottom w:val="0"/>
      <w:divBdr>
        <w:top w:val="none" w:sz="0" w:space="0" w:color="auto"/>
        <w:left w:val="none" w:sz="0" w:space="0" w:color="auto"/>
        <w:bottom w:val="none" w:sz="0" w:space="0" w:color="auto"/>
        <w:right w:val="none" w:sz="0" w:space="0" w:color="auto"/>
      </w:divBdr>
    </w:div>
    <w:div w:id="1137600152">
      <w:bodyDiv w:val="1"/>
      <w:marLeft w:val="0"/>
      <w:marRight w:val="0"/>
      <w:marTop w:val="0"/>
      <w:marBottom w:val="0"/>
      <w:divBdr>
        <w:top w:val="none" w:sz="0" w:space="0" w:color="auto"/>
        <w:left w:val="none" w:sz="0" w:space="0" w:color="auto"/>
        <w:bottom w:val="none" w:sz="0" w:space="0" w:color="auto"/>
        <w:right w:val="none" w:sz="0" w:space="0" w:color="auto"/>
      </w:divBdr>
    </w:div>
    <w:div w:id="1143960401">
      <w:bodyDiv w:val="1"/>
      <w:marLeft w:val="0"/>
      <w:marRight w:val="0"/>
      <w:marTop w:val="0"/>
      <w:marBottom w:val="0"/>
      <w:divBdr>
        <w:top w:val="none" w:sz="0" w:space="0" w:color="auto"/>
        <w:left w:val="none" w:sz="0" w:space="0" w:color="auto"/>
        <w:bottom w:val="none" w:sz="0" w:space="0" w:color="auto"/>
        <w:right w:val="none" w:sz="0" w:space="0" w:color="auto"/>
      </w:divBdr>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62937222">
      <w:bodyDiv w:val="1"/>
      <w:marLeft w:val="0"/>
      <w:marRight w:val="0"/>
      <w:marTop w:val="0"/>
      <w:marBottom w:val="0"/>
      <w:divBdr>
        <w:top w:val="none" w:sz="0" w:space="0" w:color="auto"/>
        <w:left w:val="none" w:sz="0" w:space="0" w:color="auto"/>
        <w:bottom w:val="none" w:sz="0" w:space="0" w:color="auto"/>
        <w:right w:val="none" w:sz="0" w:space="0" w:color="auto"/>
      </w:divBdr>
    </w:div>
    <w:div w:id="1163355744">
      <w:bodyDiv w:val="1"/>
      <w:marLeft w:val="0"/>
      <w:marRight w:val="0"/>
      <w:marTop w:val="0"/>
      <w:marBottom w:val="0"/>
      <w:divBdr>
        <w:top w:val="none" w:sz="0" w:space="0" w:color="auto"/>
        <w:left w:val="none" w:sz="0" w:space="0" w:color="auto"/>
        <w:bottom w:val="none" w:sz="0" w:space="0" w:color="auto"/>
        <w:right w:val="none" w:sz="0" w:space="0" w:color="auto"/>
      </w:divBdr>
    </w:div>
    <w:div w:id="1170876984">
      <w:bodyDiv w:val="1"/>
      <w:marLeft w:val="0"/>
      <w:marRight w:val="0"/>
      <w:marTop w:val="0"/>
      <w:marBottom w:val="0"/>
      <w:divBdr>
        <w:top w:val="none" w:sz="0" w:space="0" w:color="auto"/>
        <w:left w:val="none" w:sz="0" w:space="0" w:color="auto"/>
        <w:bottom w:val="none" w:sz="0" w:space="0" w:color="auto"/>
        <w:right w:val="none" w:sz="0" w:space="0" w:color="auto"/>
      </w:divBdr>
    </w:div>
    <w:div w:id="1172721241">
      <w:bodyDiv w:val="1"/>
      <w:marLeft w:val="0"/>
      <w:marRight w:val="0"/>
      <w:marTop w:val="0"/>
      <w:marBottom w:val="0"/>
      <w:divBdr>
        <w:top w:val="none" w:sz="0" w:space="0" w:color="auto"/>
        <w:left w:val="none" w:sz="0" w:space="0" w:color="auto"/>
        <w:bottom w:val="none" w:sz="0" w:space="0" w:color="auto"/>
        <w:right w:val="none" w:sz="0" w:space="0" w:color="auto"/>
      </w:divBdr>
      <w:divsChild>
        <w:div w:id="1150169690">
          <w:marLeft w:val="0"/>
          <w:marRight w:val="0"/>
          <w:marTop w:val="0"/>
          <w:marBottom w:val="0"/>
          <w:divBdr>
            <w:top w:val="none" w:sz="0" w:space="0" w:color="auto"/>
            <w:left w:val="none" w:sz="0" w:space="0" w:color="auto"/>
            <w:bottom w:val="none" w:sz="0" w:space="0" w:color="auto"/>
            <w:right w:val="none" w:sz="0" w:space="0" w:color="auto"/>
          </w:divBdr>
          <w:divsChild>
            <w:div w:id="214780501">
              <w:marLeft w:val="0"/>
              <w:marRight w:val="0"/>
              <w:marTop w:val="0"/>
              <w:marBottom w:val="0"/>
              <w:divBdr>
                <w:top w:val="none" w:sz="0" w:space="0" w:color="auto"/>
                <w:left w:val="none" w:sz="0" w:space="0" w:color="auto"/>
                <w:bottom w:val="none" w:sz="0" w:space="0" w:color="auto"/>
                <w:right w:val="none" w:sz="0" w:space="0" w:color="auto"/>
              </w:divBdr>
            </w:div>
            <w:div w:id="870800604">
              <w:marLeft w:val="0"/>
              <w:marRight w:val="0"/>
              <w:marTop w:val="0"/>
              <w:marBottom w:val="0"/>
              <w:divBdr>
                <w:top w:val="none" w:sz="0" w:space="0" w:color="auto"/>
                <w:left w:val="none" w:sz="0" w:space="0" w:color="auto"/>
                <w:bottom w:val="none" w:sz="0" w:space="0" w:color="auto"/>
                <w:right w:val="none" w:sz="0" w:space="0" w:color="auto"/>
              </w:divBdr>
            </w:div>
            <w:div w:id="888878634">
              <w:marLeft w:val="0"/>
              <w:marRight w:val="0"/>
              <w:marTop w:val="0"/>
              <w:marBottom w:val="0"/>
              <w:divBdr>
                <w:top w:val="none" w:sz="0" w:space="0" w:color="auto"/>
                <w:left w:val="none" w:sz="0" w:space="0" w:color="auto"/>
                <w:bottom w:val="none" w:sz="0" w:space="0" w:color="auto"/>
                <w:right w:val="none" w:sz="0" w:space="0" w:color="auto"/>
              </w:divBdr>
            </w:div>
            <w:div w:id="21455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6552">
      <w:bodyDiv w:val="1"/>
      <w:marLeft w:val="0"/>
      <w:marRight w:val="0"/>
      <w:marTop w:val="0"/>
      <w:marBottom w:val="0"/>
      <w:divBdr>
        <w:top w:val="none" w:sz="0" w:space="0" w:color="auto"/>
        <w:left w:val="none" w:sz="0" w:space="0" w:color="auto"/>
        <w:bottom w:val="none" w:sz="0" w:space="0" w:color="auto"/>
        <w:right w:val="none" w:sz="0" w:space="0" w:color="auto"/>
      </w:divBdr>
    </w:div>
    <w:div w:id="1230312352">
      <w:bodyDiv w:val="1"/>
      <w:marLeft w:val="0"/>
      <w:marRight w:val="0"/>
      <w:marTop w:val="0"/>
      <w:marBottom w:val="0"/>
      <w:divBdr>
        <w:top w:val="none" w:sz="0" w:space="0" w:color="auto"/>
        <w:left w:val="none" w:sz="0" w:space="0" w:color="auto"/>
        <w:bottom w:val="none" w:sz="0" w:space="0" w:color="auto"/>
        <w:right w:val="none" w:sz="0" w:space="0" w:color="auto"/>
      </w:divBdr>
    </w:div>
    <w:div w:id="1233470819">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40865461">
      <w:bodyDiv w:val="1"/>
      <w:marLeft w:val="0"/>
      <w:marRight w:val="0"/>
      <w:marTop w:val="0"/>
      <w:marBottom w:val="0"/>
      <w:divBdr>
        <w:top w:val="none" w:sz="0" w:space="0" w:color="auto"/>
        <w:left w:val="none" w:sz="0" w:space="0" w:color="auto"/>
        <w:bottom w:val="none" w:sz="0" w:space="0" w:color="auto"/>
        <w:right w:val="none" w:sz="0" w:space="0" w:color="auto"/>
      </w:divBdr>
    </w:div>
    <w:div w:id="1251886121">
      <w:bodyDiv w:val="1"/>
      <w:marLeft w:val="0"/>
      <w:marRight w:val="0"/>
      <w:marTop w:val="0"/>
      <w:marBottom w:val="0"/>
      <w:divBdr>
        <w:top w:val="none" w:sz="0" w:space="0" w:color="auto"/>
        <w:left w:val="none" w:sz="0" w:space="0" w:color="auto"/>
        <w:bottom w:val="none" w:sz="0" w:space="0" w:color="auto"/>
        <w:right w:val="none" w:sz="0" w:space="0" w:color="auto"/>
      </w:divBdr>
    </w:div>
    <w:div w:id="1254360611">
      <w:bodyDiv w:val="1"/>
      <w:marLeft w:val="0"/>
      <w:marRight w:val="0"/>
      <w:marTop w:val="0"/>
      <w:marBottom w:val="0"/>
      <w:divBdr>
        <w:top w:val="none" w:sz="0" w:space="0" w:color="auto"/>
        <w:left w:val="none" w:sz="0" w:space="0" w:color="auto"/>
        <w:bottom w:val="none" w:sz="0" w:space="0" w:color="auto"/>
        <w:right w:val="none" w:sz="0" w:space="0" w:color="auto"/>
      </w:divBdr>
    </w:div>
    <w:div w:id="1256400997">
      <w:bodyDiv w:val="1"/>
      <w:marLeft w:val="0"/>
      <w:marRight w:val="0"/>
      <w:marTop w:val="0"/>
      <w:marBottom w:val="0"/>
      <w:divBdr>
        <w:top w:val="none" w:sz="0" w:space="0" w:color="auto"/>
        <w:left w:val="none" w:sz="0" w:space="0" w:color="auto"/>
        <w:bottom w:val="none" w:sz="0" w:space="0" w:color="auto"/>
        <w:right w:val="none" w:sz="0" w:space="0" w:color="auto"/>
      </w:divBdr>
      <w:divsChild>
        <w:div w:id="1240824085">
          <w:marLeft w:val="0"/>
          <w:marRight w:val="0"/>
          <w:marTop w:val="120"/>
          <w:marBottom w:val="120"/>
          <w:divBdr>
            <w:top w:val="none" w:sz="0" w:space="0" w:color="auto"/>
            <w:left w:val="none" w:sz="0" w:space="0" w:color="auto"/>
            <w:bottom w:val="none" w:sz="0" w:space="0" w:color="auto"/>
            <w:right w:val="none" w:sz="0" w:space="0" w:color="auto"/>
          </w:divBdr>
          <w:divsChild>
            <w:div w:id="3904265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64604923">
      <w:bodyDiv w:val="1"/>
      <w:marLeft w:val="0"/>
      <w:marRight w:val="0"/>
      <w:marTop w:val="0"/>
      <w:marBottom w:val="0"/>
      <w:divBdr>
        <w:top w:val="none" w:sz="0" w:space="0" w:color="auto"/>
        <w:left w:val="none" w:sz="0" w:space="0" w:color="auto"/>
        <w:bottom w:val="none" w:sz="0" w:space="0" w:color="auto"/>
        <w:right w:val="none" w:sz="0" w:space="0" w:color="auto"/>
      </w:divBdr>
    </w:div>
    <w:div w:id="1285186130">
      <w:bodyDiv w:val="1"/>
      <w:marLeft w:val="0"/>
      <w:marRight w:val="0"/>
      <w:marTop w:val="0"/>
      <w:marBottom w:val="0"/>
      <w:divBdr>
        <w:top w:val="none" w:sz="0" w:space="0" w:color="auto"/>
        <w:left w:val="none" w:sz="0" w:space="0" w:color="auto"/>
        <w:bottom w:val="none" w:sz="0" w:space="0" w:color="auto"/>
        <w:right w:val="none" w:sz="0" w:space="0" w:color="auto"/>
      </w:divBdr>
      <w:divsChild>
        <w:div w:id="1151753728">
          <w:marLeft w:val="75"/>
          <w:marRight w:val="375"/>
          <w:marTop w:val="75"/>
          <w:marBottom w:val="75"/>
          <w:divBdr>
            <w:top w:val="none" w:sz="0" w:space="0" w:color="auto"/>
            <w:left w:val="none" w:sz="0" w:space="0" w:color="auto"/>
            <w:bottom w:val="none" w:sz="0" w:space="0" w:color="auto"/>
            <w:right w:val="none" w:sz="0" w:space="0" w:color="auto"/>
          </w:divBdr>
          <w:divsChild>
            <w:div w:id="1618292097">
              <w:marLeft w:val="0"/>
              <w:marRight w:val="0"/>
              <w:marTop w:val="120"/>
              <w:marBottom w:val="120"/>
              <w:divBdr>
                <w:top w:val="none" w:sz="0" w:space="0" w:color="auto"/>
                <w:left w:val="none" w:sz="0" w:space="0" w:color="auto"/>
                <w:bottom w:val="none" w:sz="0" w:space="0" w:color="auto"/>
                <w:right w:val="none" w:sz="0" w:space="0" w:color="auto"/>
              </w:divBdr>
              <w:divsChild>
                <w:div w:id="644357308">
                  <w:marLeft w:val="0"/>
                  <w:marRight w:val="0"/>
                  <w:marTop w:val="120"/>
                  <w:marBottom w:val="120"/>
                  <w:divBdr>
                    <w:top w:val="none" w:sz="0" w:space="0" w:color="auto"/>
                    <w:left w:val="none" w:sz="0" w:space="0" w:color="auto"/>
                    <w:bottom w:val="none" w:sz="0" w:space="0" w:color="auto"/>
                    <w:right w:val="none" w:sz="0" w:space="0" w:color="auto"/>
                  </w:divBdr>
                  <w:divsChild>
                    <w:div w:id="2082679618">
                      <w:marLeft w:val="465"/>
                      <w:marRight w:val="0"/>
                      <w:marTop w:val="120"/>
                      <w:marBottom w:val="0"/>
                      <w:divBdr>
                        <w:top w:val="none" w:sz="0" w:space="0" w:color="auto"/>
                        <w:left w:val="none" w:sz="0" w:space="0" w:color="auto"/>
                        <w:bottom w:val="none" w:sz="0" w:space="0" w:color="auto"/>
                        <w:right w:val="none" w:sz="0" w:space="0" w:color="auto"/>
                      </w:divBdr>
                      <w:divsChild>
                        <w:div w:id="636960439">
                          <w:marLeft w:val="0"/>
                          <w:marRight w:val="0"/>
                          <w:marTop w:val="120"/>
                          <w:marBottom w:val="120"/>
                          <w:divBdr>
                            <w:top w:val="none" w:sz="0" w:space="0" w:color="auto"/>
                            <w:left w:val="none" w:sz="0" w:space="0" w:color="auto"/>
                            <w:bottom w:val="none" w:sz="0" w:space="0" w:color="auto"/>
                            <w:right w:val="none" w:sz="0" w:space="0" w:color="auto"/>
                          </w:divBdr>
                          <w:divsChild>
                            <w:div w:id="950822219">
                              <w:marLeft w:val="0"/>
                              <w:marRight w:val="0"/>
                              <w:marTop w:val="120"/>
                              <w:marBottom w:val="120"/>
                              <w:divBdr>
                                <w:top w:val="none" w:sz="0" w:space="0" w:color="auto"/>
                                <w:left w:val="none" w:sz="0" w:space="0" w:color="auto"/>
                                <w:bottom w:val="none" w:sz="0" w:space="0" w:color="auto"/>
                                <w:right w:val="none" w:sz="0" w:space="0" w:color="auto"/>
                              </w:divBdr>
                              <w:divsChild>
                                <w:div w:id="264074256">
                                  <w:marLeft w:val="0"/>
                                  <w:marRight w:val="0"/>
                                  <w:marTop w:val="120"/>
                                  <w:marBottom w:val="120"/>
                                  <w:divBdr>
                                    <w:top w:val="none" w:sz="0" w:space="0" w:color="auto"/>
                                    <w:left w:val="none" w:sz="0" w:space="0" w:color="auto"/>
                                    <w:bottom w:val="none" w:sz="0" w:space="0" w:color="auto"/>
                                    <w:right w:val="none" w:sz="0" w:space="0" w:color="auto"/>
                                  </w:divBdr>
                                  <w:divsChild>
                                    <w:div w:id="751393812">
                                      <w:marLeft w:val="0"/>
                                      <w:marRight w:val="0"/>
                                      <w:marTop w:val="120"/>
                                      <w:marBottom w:val="120"/>
                                      <w:divBdr>
                                        <w:top w:val="none" w:sz="0" w:space="0" w:color="auto"/>
                                        <w:left w:val="none" w:sz="0" w:space="0" w:color="auto"/>
                                        <w:bottom w:val="none" w:sz="0" w:space="0" w:color="auto"/>
                                        <w:right w:val="none" w:sz="0" w:space="0" w:color="auto"/>
                                      </w:divBdr>
                                      <w:divsChild>
                                        <w:div w:id="134875011">
                                          <w:marLeft w:val="0"/>
                                          <w:marRight w:val="0"/>
                                          <w:marTop w:val="120"/>
                                          <w:marBottom w:val="120"/>
                                          <w:divBdr>
                                            <w:top w:val="none" w:sz="0" w:space="0" w:color="auto"/>
                                            <w:left w:val="none" w:sz="0" w:space="0" w:color="auto"/>
                                            <w:bottom w:val="none" w:sz="0" w:space="0" w:color="auto"/>
                                            <w:right w:val="none" w:sz="0" w:space="0" w:color="auto"/>
                                          </w:divBdr>
                                          <w:divsChild>
                                            <w:div w:id="1059748633">
                                              <w:marLeft w:val="0"/>
                                              <w:marRight w:val="0"/>
                                              <w:marTop w:val="120"/>
                                              <w:marBottom w:val="120"/>
                                              <w:divBdr>
                                                <w:top w:val="none" w:sz="0" w:space="0" w:color="auto"/>
                                                <w:left w:val="none" w:sz="0" w:space="0" w:color="auto"/>
                                                <w:bottom w:val="none" w:sz="0" w:space="0" w:color="auto"/>
                                                <w:right w:val="none" w:sz="0" w:space="0" w:color="auto"/>
                                              </w:divBdr>
                                              <w:divsChild>
                                                <w:div w:id="18978192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44995363">
                                          <w:marLeft w:val="0"/>
                                          <w:marRight w:val="0"/>
                                          <w:marTop w:val="120"/>
                                          <w:marBottom w:val="120"/>
                                          <w:divBdr>
                                            <w:top w:val="none" w:sz="0" w:space="0" w:color="auto"/>
                                            <w:left w:val="none" w:sz="0" w:space="0" w:color="auto"/>
                                            <w:bottom w:val="none" w:sz="0" w:space="0" w:color="auto"/>
                                            <w:right w:val="none" w:sz="0" w:space="0" w:color="auto"/>
                                          </w:divBdr>
                                          <w:divsChild>
                                            <w:div w:id="837160531">
                                              <w:marLeft w:val="0"/>
                                              <w:marRight w:val="0"/>
                                              <w:marTop w:val="120"/>
                                              <w:marBottom w:val="120"/>
                                              <w:divBdr>
                                                <w:top w:val="none" w:sz="0" w:space="0" w:color="auto"/>
                                                <w:left w:val="none" w:sz="0" w:space="0" w:color="auto"/>
                                                <w:bottom w:val="none" w:sz="0" w:space="0" w:color="auto"/>
                                                <w:right w:val="none" w:sz="0" w:space="0" w:color="auto"/>
                                              </w:divBdr>
                                              <w:divsChild>
                                                <w:div w:id="20195781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7376698">
                                          <w:marLeft w:val="0"/>
                                          <w:marRight w:val="0"/>
                                          <w:marTop w:val="120"/>
                                          <w:marBottom w:val="120"/>
                                          <w:divBdr>
                                            <w:top w:val="none" w:sz="0" w:space="0" w:color="auto"/>
                                            <w:left w:val="none" w:sz="0" w:space="0" w:color="auto"/>
                                            <w:bottom w:val="none" w:sz="0" w:space="0" w:color="auto"/>
                                            <w:right w:val="none" w:sz="0" w:space="0" w:color="auto"/>
                                          </w:divBdr>
                                          <w:divsChild>
                                            <w:div w:id="562645474">
                                              <w:marLeft w:val="0"/>
                                              <w:marRight w:val="0"/>
                                              <w:marTop w:val="120"/>
                                              <w:marBottom w:val="120"/>
                                              <w:divBdr>
                                                <w:top w:val="none" w:sz="0" w:space="0" w:color="auto"/>
                                                <w:left w:val="none" w:sz="0" w:space="0" w:color="auto"/>
                                                <w:bottom w:val="none" w:sz="0" w:space="0" w:color="auto"/>
                                                <w:right w:val="none" w:sz="0" w:space="0" w:color="auto"/>
                                              </w:divBdr>
                                              <w:divsChild>
                                                <w:div w:id="15363834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4273093">
                                          <w:marLeft w:val="0"/>
                                          <w:marRight w:val="0"/>
                                          <w:marTop w:val="120"/>
                                          <w:marBottom w:val="120"/>
                                          <w:divBdr>
                                            <w:top w:val="none" w:sz="0" w:space="0" w:color="auto"/>
                                            <w:left w:val="none" w:sz="0" w:space="0" w:color="auto"/>
                                            <w:bottom w:val="none" w:sz="0" w:space="0" w:color="auto"/>
                                            <w:right w:val="none" w:sz="0" w:space="0" w:color="auto"/>
                                          </w:divBdr>
                                          <w:divsChild>
                                            <w:div w:id="383138617">
                                              <w:marLeft w:val="0"/>
                                              <w:marRight w:val="0"/>
                                              <w:marTop w:val="120"/>
                                              <w:marBottom w:val="120"/>
                                              <w:divBdr>
                                                <w:top w:val="none" w:sz="0" w:space="0" w:color="auto"/>
                                                <w:left w:val="none" w:sz="0" w:space="0" w:color="auto"/>
                                                <w:bottom w:val="none" w:sz="0" w:space="0" w:color="auto"/>
                                                <w:right w:val="none" w:sz="0" w:space="0" w:color="auto"/>
                                              </w:divBdr>
                                              <w:divsChild>
                                                <w:div w:id="14770650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60619839">
                                          <w:marLeft w:val="0"/>
                                          <w:marRight w:val="0"/>
                                          <w:marTop w:val="120"/>
                                          <w:marBottom w:val="120"/>
                                          <w:divBdr>
                                            <w:top w:val="none" w:sz="0" w:space="0" w:color="auto"/>
                                            <w:left w:val="none" w:sz="0" w:space="0" w:color="auto"/>
                                            <w:bottom w:val="none" w:sz="0" w:space="0" w:color="auto"/>
                                            <w:right w:val="none" w:sz="0" w:space="0" w:color="auto"/>
                                          </w:divBdr>
                                          <w:divsChild>
                                            <w:div w:id="32777827">
                                              <w:marLeft w:val="0"/>
                                              <w:marRight w:val="0"/>
                                              <w:marTop w:val="120"/>
                                              <w:marBottom w:val="120"/>
                                              <w:divBdr>
                                                <w:top w:val="none" w:sz="0" w:space="0" w:color="auto"/>
                                                <w:left w:val="none" w:sz="0" w:space="0" w:color="auto"/>
                                                <w:bottom w:val="none" w:sz="0" w:space="0" w:color="auto"/>
                                                <w:right w:val="none" w:sz="0" w:space="0" w:color="auto"/>
                                              </w:divBdr>
                                              <w:divsChild>
                                                <w:div w:id="10350417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22749707">
                                          <w:marLeft w:val="0"/>
                                          <w:marRight w:val="0"/>
                                          <w:marTop w:val="120"/>
                                          <w:marBottom w:val="120"/>
                                          <w:divBdr>
                                            <w:top w:val="none" w:sz="0" w:space="0" w:color="auto"/>
                                            <w:left w:val="none" w:sz="0" w:space="0" w:color="auto"/>
                                            <w:bottom w:val="none" w:sz="0" w:space="0" w:color="auto"/>
                                            <w:right w:val="none" w:sz="0" w:space="0" w:color="auto"/>
                                          </w:divBdr>
                                          <w:divsChild>
                                            <w:div w:id="529535856">
                                              <w:marLeft w:val="0"/>
                                              <w:marRight w:val="0"/>
                                              <w:marTop w:val="120"/>
                                              <w:marBottom w:val="120"/>
                                              <w:divBdr>
                                                <w:top w:val="none" w:sz="0" w:space="0" w:color="auto"/>
                                                <w:left w:val="none" w:sz="0" w:space="0" w:color="auto"/>
                                                <w:bottom w:val="none" w:sz="0" w:space="0" w:color="auto"/>
                                                <w:right w:val="none" w:sz="0" w:space="0" w:color="auto"/>
                                              </w:divBdr>
                                              <w:divsChild>
                                                <w:div w:id="15962858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13675424">
                                          <w:marLeft w:val="0"/>
                                          <w:marRight w:val="0"/>
                                          <w:marTop w:val="120"/>
                                          <w:marBottom w:val="120"/>
                                          <w:divBdr>
                                            <w:top w:val="none" w:sz="0" w:space="0" w:color="auto"/>
                                            <w:left w:val="none" w:sz="0" w:space="0" w:color="auto"/>
                                            <w:bottom w:val="none" w:sz="0" w:space="0" w:color="auto"/>
                                            <w:right w:val="none" w:sz="0" w:space="0" w:color="auto"/>
                                          </w:divBdr>
                                          <w:divsChild>
                                            <w:div w:id="1171408305">
                                              <w:marLeft w:val="0"/>
                                              <w:marRight w:val="0"/>
                                              <w:marTop w:val="120"/>
                                              <w:marBottom w:val="120"/>
                                              <w:divBdr>
                                                <w:top w:val="none" w:sz="0" w:space="0" w:color="auto"/>
                                                <w:left w:val="none" w:sz="0" w:space="0" w:color="auto"/>
                                                <w:bottom w:val="none" w:sz="0" w:space="0" w:color="auto"/>
                                                <w:right w:val="none" w:sz="0" w:space="0" w:color="auto"/>
                                              </w:divBdr>
                                              <w:divsChild>
                                                <w:div w:id="7611471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2767686">
                                          <w:marLeft w:val="0"/>
                                          <w:marRight w:val="0"/>
                                          <w:marTop w:val="120"/>
                                          <w:marBottom w:val="120"/>
                                          <w:divBdr>
                                            <w:top w:val="none" w:sz="0" w:space="0" w:color="auto"/>
                                            <w:left w:val="none" w:sz="0" w:space="0" w:color="auto"/>
                                            <w:bottom w:val="none" w:sz="0" w:space="0" w:color="auto"/>
                                            <w:right w:val="none" w:sz="0" w:space="0" w:color="auto"/>
                                          </w:divBdr>
                                          <w:divsChild>
                                            <w:div w:id="2087144268">
                                              <w:marLeft w:val="0"/>
                                              <w:marRight w:val="0"/>
                                              <w:marTop w:val="120"/>
                                              <w:marBottom w:val="120"/>
                                              <w:divBdr>
                                                <w:top w:val="none" w:sz="0" w:space="0" w:color="auto"/>
                                                <w:left w:val="none" w:sz="0" w:space="0" w:color="auto"/>
                                                <w:bottom w:val="none" w:sz="0" w:space="0" w:color="auto"/>
                                                <w:right w:val="none" w:sz="0" w:space="0" w:color="auto"/>
                                              </w:divBdr>
                                              <w:divsChild>
                                                <w:div w:id="9160875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12367545">
                                          <w:marLeft w:val="0"/>
                                          <w:marRight w:val="0"/>
                                          <w:marTop w:val="120"/>
                                          <w:marBottom w:val="120"/>
                                          <w:divBdr>
                                            <w:top w:val="none" w:sz="0" w:space="0" w:color="auto"/>
                                            <w:left w:val="none" w:sz="0" w:space="0" w:color="auto"/>
                                            <w:bottom w:val="none" w:sz="0" w:space="0" w:color="auto"/>
                                            <w:right w:val="none" w:sz="0" w:space="0" w:color="auto"/>
                                          </w:divBdr>
                                          <w:divsChild>
                                            <w:div w:id="518743453">
                                              <w:marLeft w:val="0"/>
                                              <w:marRight w:val="0"/>
                                              <w:marTop w:val="120"/>
                                              <w:marBottom w:val="120"/>
                                              <w:divBdr>
                                                <w:top w:val="none" w:sz="0" w:space="0" w:color="auto"/>
                                                <w:left w:val="none" w:sz="0" w:space="0" w:color="auto"/>
                                                <w:bottom w:val="none" w:sz="0" w:space="0" w:color="auto"/>
                                                <w:right w:val="none" w:sz="0" w:space="0" w:color="auto"/>
                                              </w:divBdr>
                                              <w:divsChild>
                                                <w:div w:id="122849302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2784397">
                                          <w:marLeft w:val="0"/>
                                          <w:marRight w:val="0"/>
                                          <w:marTop w:val="120"/>
                                          <w:marBottom w:val="120"/>
                                          <w:divBdr>
                                            <w:top w:val="none" w:sz="0" w:space="0" w:color="auto"/>
                                            <w:left w:val="none" w:sz="0" w:space="0" w:color="auto"/>
                                            <w:bottom w:val="none" w:sz="0" w:space="0" w:color="auto"/>
                                            <w:right w:val="none" w:sz="0" w:space="0" w:color="auto"/>
                                          </w:divBdr>
                                          <w:divsChild>
                                            <w:div w:id="1301422515">
                                              <w:marLeft w:val="0"/>
                                              <w:marRight w:val="0"/>
                                              <w:marTop w:val="120"/>
                                              <w:marBottom w:val="120"/>
                                              <w:divBdr>
                                                <w:top w:val="none" w:sz="0" w:space="0" w:color="auto"/>
                                                <w:left w:val="none" w:sz="0" w:space="0" w:color="auto"/>
                                                <w:bottom w:val="none" w:sz="0" w:space="0" w:color="auto"/>
                                                <w:right w:val="none" w:sz="0" w:space="0" w:color="auto"/>
                                              </w:divBdr>
                                              <w:divsChild>
                                                <w:div w:id="17618717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9830847">
                                          <w:marLeft w:val="0"/>
                                          <w:marRight w:val="0"/>
                                          <w:marTop w:val="120"/>
                                          <w:marBottom w:val="120"/>
                                          <w:divBdr>
                                            <w:top w:val="none" w:sz="0" w:space="0" w:color="auto"/>
                                            <w:left w:val="none" w:sz="0" w:space="0" w:color="auto"/>
                                            <w:bottom w:val="none" w:sz="0" w:space="0" w:color="auto"/>
                                            <w:right w:val="none" w:sz="0" w:space="0" w:color="auto"/>
                                          </w:divBdr>
                                        </w:div>
                                        <w:div w:id="1744641237">
                                          <w:marLeft w:val="0"/>
                                          <w:marRight w:val="0"/>
                                          <w:marTop w:val="120"/>
                                          <w:marBottom w:val="120"/>
                                          <w:divBdr>
                                            <w:top w:val="none" w:sz="0" w:space="0" w:color="auto"/>
                                            <w:left w:val="none" w:sz="0" w:space="0" w:color="auto"/>
                                            <w:bottom w:val="none" w:sz="0" w:space="0" w:color="auto"/>
                                            <w:right w:val="none" w:sz="0" w:space="0" w:color="auto"/>
                                          </w:divBdr>
                                          <w:divsChild>
                                            <w:div w:id="125583781">
                                              <w:marLeft w:val="0"/>
                                              <w:marRight w:val="0"/>
                                              <w:marTop w:val="120"/>
                                              <w:marBottom w:val="120"/>
                                              <w:divBdr>
                                                <w:top w:val="none" w:sz="0" w:space="0" w:color="auto"/>
                                                <w:left w:val="none" w:sz="0" w:space="0" w:color="auto"/>
                                                <w:bottom w:val="none" w:sz="0" w:space="0" w:color="auto"/>
                                                <w:right w:val="none" w:sz="0" w:space="0" w:color="auto"/>
                                              </w:divBdr>
                                              <w:divsChild>
                                                <w:div w:id="20492601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2708498">
                                          <w:marLeft w:val="0"/>
                                          <w:marRight w:val="0"/>
                                          <w:marTop w:val="120"/>
                                          <w:marBottom w:val="120"/>
                                          <w:divBdr>
                                            <w:top w:val="none" w:sz="0" w:space="0" w:color="auto"/>
                                            <w:left w:val="none" w:sz="0" w:space="0" w:color="auto"/>
                                            <w:bottom w:val="none" w:sz="0" w:space="0" w:color="auto"/>
                                            <w:right w:val="none" w:sz="0" w:space="0" w:color="auto"/>
                                          </w:divBdr>
                                          <w:divsChild>
                                            <w:div w:id="1947805695">
                                              <w:marLeft w:val="0"/>
                                              <w:marRight w:val="0"/>
                                              <w:marTop w:val="120"/>
                                              <w:marBottom w:val="120"/>
                                              <w:divBdr>
                                                <w:top w:val="none" w:sz="0" w:space="0" w:color="auto"/>
                                                <w:left w:val="none" w:sz="0" w:space="0" w:color="auto"/>
                                                <w:bottom w:val="none" w:sz="0" w:space="0" w:color="auto"/>
                                                <w:right w:val="none" w:sz="0" w:space="0" w:color="auto"/>
                                              </w:divBdr>
                                              <w:divsChild>
                                                <w:div w:id="13592354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4393365">
                                          <w:marLeft w:val="0"/>
                                          <w:marRight w:val="0"/>
                                          <w:marTop w:val="120"/>
                                          <w:marBottom w:val="120"/>
                                          <w:divBdr>
                                            <w:top w:val="none" w:sz="0" w:space="0" w:color="auto"/>
                                            <w:left w:val="none" w:sz="0" w:space="0" w:color="auto"/>
                                            <w:bottom w:val="none" w:sz="0" w:space="0" w:color="auto"/>
                                            <w:right w:val="none" w:sz="0" w:space="0" w:color="auto"/>
                                          </w:divBdr>
                                          <w:divsChild>
                                            <w:div w:id="48500377">
                                              <w:marLeft w:val="0"/>
                                              <w:marRight w:val="0"/>
                                              <w:marTop w:val="120"/>
                                              <w:marBottom w:val="120"/>
                                              <w:divBdr>
                                                <w:top w:val="none" w:sz="0" w:space="0" w:color="auto"/>
                                                <w:left w:val="none" w:sz="0" w:space="0" w:color="auto"/>
                                                <w:bottom w:val="none" w:sz="0" w:space="0" w:color="auto"/>
                                                <w:right w:val="none" w:sz="0" w:space="0" w:color="auto"/>
                                              </w:divBdr>
                                              <w:divsChild>
                                                <w:div w:id="431388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97953321">
      <w:bodyDiv w:val="1"/>
      <w:marLeft w:val="0"/>
      <w:marRight w:val="0"/>
      <w:marTop w:val="0"/>
      <w:marBottom w:val="0"/>
      <w:divBdr>
        <w:top w:val="none" w:sz="0" w:space="0" w:color="auto"/>
        <w:left w:val="none" w:sz="0" w:space="0" w:color="auto"/>
        <w:bottom w:val="none" w:sz="0" w:space="0" w:color="auto"/>
        <w:right w:val="none" w:sz="0" w:space="0" w:color="auto"/>
      </w:divBdr>
    </w:div>
    <w:div w:id="1300573931">
      <w:bodyDiv w:val="1"/>
      <w:marLeft w:val="0"/>
      <w:marRight w:val="0"/>
      <w:marTop w:val="0"/>
      <w:marBottom w:val="0"/>
      <w:divBdr>
        <w:top w:val="none" w:sz="0" w:space="0" w:color="auto"/>
        <w:left w:val="none" w:sz="0" w:space="0" w:color="auto"/>
        <w:bottom w:val="none" w:sz="0" w:space="0" w:color="auto"/>
        <w:right w:val="none" w:sz="0" w:space="0" w:color="auto"/>
      </w:divBdr>
    </w:div>
    <w:div w:id="1309017346">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3609397">
      <w:bodyDiv w:val="1"/>
      <w:marLeft w:val="0"/>
      <w:marRight w:val="0"/>
      <w:marTop w:val="0"/>
      <w:marBottom w:val="0"/>
      <w:divBdr>
        <w:top w:val="none" w:sz="0" w:space="0" w:color="auto"/>
        <w:left w:val="none" w:sz="0" w:space="0" w:color="auto"/>
        <w:bottom w:val="none" w:sz="0" w:space="0" w:color="auto"/>
        <w:right w:val="none" w:sz="0" w:space="0" w:color="auto"/>
      </w:divBdr>
      <w:divsChild>
        <w:div w:id="1786271115">
          <w:marLeft w:val="0"/>
          <w:marRight w:val="0"/>
          <w:marTop w:val="0"/>
          <w:marBottom w:val="0"/>
          <w:divBdr>
            <w:top w:val="none" w:sz="0" w:space="0" w:color="auto"/>
            <w:left w:val="none" w:sz="0" w:space="0" w:color="auto"/>
            <w:bottom w:val="none" w:sz="0" w:space="0" w:color="auto"/>
            <w:right w:val="none" w:sz="0" w:space="0" w:color="auto"/>
          </w:divBdr>
        </w:div>
      </w:divsChild>
    </w:div>
    <w:div w:id="1343625027">
      <w:bodyDiv w:val="1"/>
      <w:marLeft w:val="0"/>
      <w:marRight w:val="0"/>
      <w:marTop w:val="0"/>
      <w:marBottom w:val="0"/>
      <w:divBdr>
        <w:top w:val="none" w:sz="0" w:space="0" w:color="auto"/>
        <w:left w:val="none" w:sz="0" w:space="0" w:color="auto"/>
        <w:bottom w:val="none" w:sz="0" w:space="0" w:color="auto"/>
        <w:right w:val="none" w:sz="0" w:space="0" w:color="auto"/>
      </w:divBdr>
    </w:div>
    <w:div w:id="1385833109">
      <w:bodyDiv w:val="1"/>
      <w:marLeft w:val="0"/>
      <w:marRight w:val="0"/>
      <w:marTop w:val="0"/>
      <w:marBottom w:val="0"/>
      <w:divBdr>
        <w:top w:val="none" w:sz="0" w:space="0" w:color="auto"/>
        <w:left w:val="none" w:sz="0" w:space="0" w:color="auto"/>
        <w:bottom w:val="none" w:sz="0" w:space="0" w:color="auto"/>
        <w:right w:val="none" w:sz="0" w:space="0" w:color="auto"/>
      </w:divBdr>
    </w:div>
    <w:div w:id="1392266922">
      <w:bodyDiv w:val="1"/>
      <w:marLeft w:val="0"/>
      <w:marRight w:val="0"/>
      <w:marTop w:val="0"/>
      <w:marBottom w:val="0"/>
      <w:divBdr>
        <w:top w:val="none" w:sz="0" w:space="0" w:color="auto"/>
        <w:left w:val="none" w:sz="0" w:space="0" w:color="auto"/>
        <w:bottom w:val="none" w:sz="0" w:space="0" w:color="auto"/>
        <w:right w:val="none" w:sz="0" w:space="0" w:color="auto"/>
      </w:divBdr>
    </w:div>
    <w:div w:id="1409308170">
      <w:bodyDiv w:val="1"/>
      <w:marLeft w:val="0"/>
      <w:marRight w:val="0"/>
      <w:marTop w:val="0"/>
      <w:marBottom w:val="0"/>
      <w:divBdr>
        <w:top w:val="none" w:sz="0" w:space="0" w:color="auto"/>
        <w:left w:val="none" w:sz="0" w:space="0" w:color="auto"/>
        <w:bottom w:val="none" w:sz="0" w:space="0" w:color="auto"/>
        <w:right w:val="none" w:sz="0" w:space="0" w:color="auto"/>
      </w:divBdr>
    </w:div>
    <w:div w:id="1410929177">
      <w:bodyDiv w:val="1"/>
      <w:marLeft w:val="0"/>
      <w:marRight w:val="0"/>
      <w:marTop w:val="0"/>
      <w:marBottom w:val="0"/>
      <w:divBdr>
        <w:top w:val="none" w:sz="0" w:space="0" w:color="auto"/>
        <w:left w:val="none" w:sz="0" w:space="0" w:color="auto"/>
        <w:bottom w:val="none" w:sz="0" w:space="0" w:color="auto"/>
        <w:right w:val="none" w:sz="0" w:space="0" w:color="auto"/>
      </w:divBdr>
    </w:div>
    <w:div w:id="1450976237">
      <w:bodyDiv w:val="1"/>
      <w:marLeft w:val="0"/>
      <w:marRight w:val="0"/>
      <w:marTop w:val="0"/>
      <w:marBottom w:val="0"/>
      <w:divBdr>
        <w:top w:val="none" w:sz="0" w:space="0" w:color="auto"/>
        <w:left w:val="none" w:sz="0" w:space="0" w:color="auto"/>
        <w:bottom w:val="none" w:sz="0" w:space="0" w:color="auto"/>
        <w:right w:val="none" w:sz="0" w:space="0" w:color="auto"/>
      </w:divBdr>
    </w:div>
    <w:div w:id="1454252845">
      <w:bodyDiv w:val="1"/>
      <w:marLeft w:val="0"/>
      <w:marRight w:val="0"/>
      <w:marTop w:val="0"/>
      <w:marBottom w:val="0"/>
      <w:divBdr>
        <w:top w:val="none" w:sz="0" w:space="0" w:color="auto"/>
        <w:left w:val="none" w:sz="0" w:space="0" w:color="auto"/>
        <w:bottom w:val="none" w:sz="0" w:space="0" w:color="auto"/>
        <w:right w:val="none" w:sz="0" w:space="0" w:color="auto"/>
      </w:divBdr>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67433285">
      <w:bodyDiv w:val="1"/>
      <w:marLeft w:val="0"/>
      <w:marRight w:val="0"/>
      <w:marTop w:val="0"/>
      <w:marBottom w:val="0"/>
      <w:divBdr>
        <w:top w:val="none" w:sz="0" w:space="0" w:color="auto"/>
        <w:left w:val="none" w:sz="0" w:space="0" w:color="auto"/>
        <w:bottom w:val="none" w:sz="0" w:space="0" w:color="auto"/>
        <w:right w:val="none" w:sz="0" w:space="0" w:color="auto"/>
      </w:divBdr>
    </w:div>
    <w:div w:id="1468550599">
      <w:bodyDiv w:val="1"/>
      <w:marLeft w:val="0"/>
      <w:marRight w:val="0"/>
      <w:marTop w:val="0"/>
      <w:marBottom w:val="0"/>
      <w:divBdr>
        <w:top w:val="none" w:sz="0" w:space="0" w:color="auto"/>
        <w:left w:val="none" w:sz="0" w:space="0" w:color="auto"/>
        <w:bottom w:val="none" w:sz="0" w:space="0" w:color="auto"/>
        <w:right w:val="none" w:sz="0" w:space="0" w:color="auto"/>
      </w:divBdr>
    </w:div>
    <w:div w:id="1470323288">
      <w:bodyDiv w:val="1"/>
      <w:marLeft w:val="0"/>
      <w:marRight w:val="0"/>
      <w:marTop w:val="0"/>
      <w:marBottom w:val="0"/>
      <w:divBdr>
        <w:top w:val="none" w:sz="0" w:space="0" w:color="auto"/>
        <w:left w:val="none" w:sz="0" w:space="0" w:color="auto"/>
        <w:bottom w:val="none" w:sz="0" w:space="0" w:color="auto"/>
        <w:right w:val="none" w:sz="0" w:space="0" w:color="auto"/>
      </w:divBdr>
    </w:div>
    <w:div w:id="1505321154">
      <w:bodyDiv w:val="1"/>
      <w:marLeft w:val="0"/>
      <w:marRight w:val="0"/>
      <w:marTop w:val="0"/>
      <w:marBottom w:val="0"/>
      <w:divBdr>
        <w:top w:val="none" w:sz="0" w:space="0" w:color="auto"/>
        <w:left w:val="none" w:sz="0" w:space="0" w:color="auto"/>
        <w:bottom w:val="none" w:sz="0" w:space="0" w:color="auto"/>
        <w:right w:val="none" w:sz="0" w:space="0" w:color="auto"/>
      </w:divBdr>
    </w:div>
    <w:div w:id="1584993922">
      <w:bodyDiv w:val="1"/>
      <w:marLeft w:val="0"/>
      <w:marRight w:val="0"/>
      <w:marTop w:val="0"/>
      <w:marBottom w:val="0"/>
      <w:divBdr>
        <w:top w:val="none" w:sz="0" w:space="0" w:color="auto"/>
        <w:left w:val="none" w:sz="0" w:space="0" w:color="auto"/>
        <w:bottom w:val="none" w:sz="0" w:space="0" w:color="auto"/>
        <w:right w:val="none" w:sz="0" w:space="0" w:color="auto"/>
      </w:divBdr>
    </w:div>
    <w:div w:id="1585529343">
      <w:bodyDiv w:val="1"/>
      <w:marLeft w:val="0"/>
      <w:marRight w:val="0"/>
      <w:marTop w:val="0"/>
      <w:marBottom w:val="0"/>
      <w:divBdr>
        <w:top w:val="none" w:sz="0" w:space="0" w:color="auto"/>
        <w:left w:val="none" w:sz="0" w:space="0" w:color="auto"/>
        <w:bottom w:val="none" w:sz="0" w:space="0" w:color="auto"/>
        <w:right w:val="none" w:sz="0" w:space="0" w:color="auto"/>
      </w:divBdr>
    </w:div>
    <w:div w:id="1631133380">
      <w:bodyDiv w:val="1"/>
      <w:marLeft w:val="0"/>
      <w:marRight w:val="0"/>
      <w:marTop w:val="0"/>
      <w:marBottom w:val="0"/>
      <w:divBdr>
        <w:top w:val="none" w:sz="0" w:space="0" w:color="auto"/>
        <w:left w:val="none" w:sz="0" w:space="0" w:color="auto"/>
        <w:bottom w:val="none" w:sz="0" w:space="0" w:color="auto"/>
        <w:right w:val="none" w:sz="0" w:space="0" w:color="auto"/>
      </w:divBdr>
    </w:div>
    <w:div w:id="1636326115">
      <w:bodyDiv w:val="1"/>
      <w:marLeft w:val="0"/>
      <w:marRight w:val="0"/>
      <w:marTop w:val="0"/>
      <w:marBottom w:val="0"/>
      <w:divBdr>
        <w:top w:val="none" w:sz="0" w:space="0" w:color="auto"/>
        <w:left w:val="none" w:sz="0" w:space="0" w:color="auto"/>
        <w:bottom w:val="none" w:sz="0" w:space="0" w:color="auto"/>
        <w:right w:val="none" w:sz="0" w:space="0" w:color="auto"/>
      </w:divBdr>
    </w:div>
    <w:div w:id="1650205525">
      <w:bodyDiv w:val="1"/>
      <w:marLeft w:val="0"/>
      <w:marRight w:val="0"/>
      <w:marTop w:val="0"/>
      <w:marBottom w:val="0"/>
      <w:divBdr>
        <w:top w:val="none" w:sz="0" w:space="0" w:color="auto"/>
        <w:left w:val="none" w:sz="0" w:space="0" w:color="auto"/>
        <w:bottom w:val="none" w:sz="0" w:space="0" w:color="auto"/>
        <w:right w:val="none" w:sz="0" w:space="0" w:color="auto"/>
      </w:divBdr>
      <w:divsChild>
        <w:div w:id="1779986315">
          <w:marLeft w:val="0"/>
          <w:marRight w:val="0"/>
          <w:marTop w:val="0"/>
          <w:marBottom w:val="0"/>
          <w:divBdr>
            <w:top w:val="none" w:sz="0" w:space="0" w:color="auto"/>
            <w:left w:val="none" w:sz="0" w:space="0" w:color="auto"/>
            <w:bottom w:val="none" w:sz="0" w:space="0" w:color="auto"/>
            <w:right w:val="none" w:sz="0" w:space="0" w:color="auto"/>
          </w:divBdr>
        </w:div>
      </w:divsChild>
    </w:div>
    <w:div w:id="1651133077">
      <w:bodyDiv w:val="1"/>
      <w:marLeft w:val="0"/>
      <w:marRight w:val="0"/>
      <w:marTop w:val="0"/>
      <w:marBottom w:val="0"/>
      <w:divBdr>
        <w:top w:val="none" w:sz="0" w:space="0" w:color="auto"/>
        <w:left w:val="none" w:sz="0" w:space="0" w:color="auto"/>
        <w:bottom w:val="none" w:sz="0" w:space="0" w:color="auto"/>
        <w:right w:val="none" w:sz="0" w:space="0" w:color="auto"/>
      </w:divBdr>
    </w:div>
    <w:div w:id="1657878066">
      <w:bodyDiv w:val="1"/>
      <w:marLeft w:val="0"/>
      <w:marRight w:val="0"/>
      <w:marTop w:val="0"/>
      <w:marBottom w:val="0"/>
      <w:divBdr>
        <w:top w:val="none" w:sz="0" w:space="0" w:color="auto"/>
        <w:left w:val="none" w:sz="0" w:space="0" w:color="auto"/>
        <w:bottom w:val="none" w:sz="0" w:space="0" w:color="auto"/>
        <w:right w:val="none" w:sz="0" w:space="0" w:color="auto"/>
      </w:divBdr>
    </w:div>
    <w:div w:id="1670013075">
      <w:bodyDiv w:val="1"/>
      <w:marLeft w:val="0"/>
      <w:marRight w:val="0"/>
      <w:marTop w:val="0"/>
      <w:marBottom w:val="0"/>
      <w:divBdr>
        <w:top w:val="none" w:sz="0" w:space="0" w:color="auto"/>
        <w:left w:val="none" w:sz="0" w:space="0" w:color="auto"/>
        <w:bottom w:val="none" w:sz="0" w:space="0" w:color="auto"/>
        <w:right w:val="none" w:sz="0" w:space="0" w:color="auto"/>
      </w:divBdr>
      <w:divsChild>
        <w:div w:id="944072470">
          <w:marLeft w:val="0"/>
          <w:marRight w:val="0"/>
          <w:marTop w:val="120"/>
          <w:marBottom w:val="120"/>
          <w:divBdr>
            <w:top w:val="none" w:sz="0" w:space="0" w:color="auto"/>
            <w:left w:val="none" w:sz="0" w:space="0" w:color="auto"/>
            <w:bottom w:val="none" w:sz="0" w:space="0" w:color="auto"/>
            <w:right w:val="none" w:sz="0" w:space="0" w:color="auto"/>
          </w:divBdr>
        </w:div>
        <w:div w:id="1024556616">
          <w:marLeft w:val="0"/>
          <w:marRight w:val="0"/>
          <w:marTop w:val="120"/>
          <w:marBottom w:val="120"/>
          <w:divBdr>
            <w:top w:val="none" w:sz="0" w:space="0" w:color="auto"/>
            <w:left w:val="none" w:sz="0" w:space="0" w:color="auto"/>
            <w:bottom w:val="none" w:sz="0" w:space="0" w:color="auto"/>
            <w:right w:val="none" w:sz="0" w:space="0" w:color="auto"/>
          </w:divBdr>
        </w:div>
      </w:divsChild>
    </w:div>
    <w:div w:id="1688940350">
      <w:bodyDiv w:val="1"/>
      <w:marLeft w:val="0"/>
      <w:marRight w:val="0"/>
      <w:marTop w:val="0"/>
      <w:marBottom w:val="0"/>
      <w:divBdr>
        <w:top w:val="none" w:sz="0" w:space="0" w:color="auto"/>
        <w:left w:val="none" w:sz="0" w:space="0" w:color="auto"/>
        <w:bottom w:val="none" w:sz="0" w:space="0" w:color="auto"/>
        <w:right w:val="none" w:sz="0" w:space="0" w:color="auto"/>
      </w:divBdr>
    </w:div>
    <w:div w:id="1702440776">
      <w:bodyDiv w:val="1"/>
      <w:marLeft w:val="0"/>
      <w:marRight w:val="0"/>
      <w:marTop w:val="0"/>
      <w:marBottom w:val="0"/>
      <w:divBdr>
        <w:top w:val="none" w:sz="0" w:space="0" w:color="auto"/>
        <w:left w:val="none" w:sz="0" w:space="0" w:color="auto"/>
        <w:bottom w:val="none" w:sz="0" w:space="0" w:color="auto"/>
        <w:right w:val="none" w:sz="0" w:space="0" w:color="auto"/>
      </w:divBdr>
    </w:div>
    <w:div w:id="1702630499">
      <w:bodyDiv w:val="1"/>
      <w:marLeft w:val="0"/>
      <w:marRight w:val="0"/>
      <w:marTop w:val="0"/>
      <w:marBottom w:val="0"/>
      <w:divBdr>
        <w:top w:val="none" w:sz="0" w:space="0" w:color="auto"/>
        <w:left w:val="none" w:sz="0" w:space="0" w:color="auto"/>
        <w:bottom w:val="none" w:sz="0" w:space="0" w:color="auto"/>
        <w:right w:val="none" w:sz="0" w:space="0" w:color="auto"/>
      </w:divBdr>
    </w:div>
    <w:div w:id="1710840001">
      <w:bodyDiv w:val="1"/>
      <w:marLeft w:val="0"/>
      <w:marRight w:val="0"/>
      <w:marTop w:val="0"/>
      <w:marBottom w:val="0"/>
      <w:divBdr>
        <w:top w:val="none" w:sz="0" w:space="0" w:color="auto"/>
        <w:left w:val="none" w:sz="0" w:space="0" w:color="auto"/>
        <w:bottom w:val="none" w:sz="0" w:space="0" w:color="auto"/>
        <w:right w:val="none" w:sz="0" w:space="0" w:color="auto"/>
      </w:divBdr>
    </w:div>
    <w:div w:id="1712614113">
      <w:bodyDiv w:val="1"/>
      <w:marLeft w:val="0"/>
      <w:marRight w:val="0"/>
      <w:marTop w:val="0"/>
      <w:marBottom w:val="0"/>
      <w:divBdr>
        <w:top w:val="none" w:sz="0" w:space="0" w:color="auto"/>
        <w:left w:val="none" w:sz="0" w:space="0" w:color="auto"/>
        <w:bottom w:val="none" w:sz="0" w:space="0" w:color="auto"/>
        <w:right w:val="none" w:sz="0" w:space="0" w:color="auto"/>
      </w:divBdr>
      <w:divsChild>
        <w:div w:id="732506651">
          <w:marLeft w:val="75"/>
          <w:marRight w:val="375"/>
          <w:marTop w:val="75"/>
          <w:marBottom w:val="75"/>
          <w:divBdr>
            <w:top w:val="none" w:sz="0" w:space="0" w:color="auto"/>
            <w:left w:val="none" w:sz="0" w:space="0" w:color="auto"/>
            <w:bottom w:val="none" w:sz="0" w:space="0" w:color="auto"/>
            <w:right w:val="none" w:sz="0" w:space="0" w:color="auto"/>
          </w:divBdr>
          <w:divsChild>
            <w:div w:id="1779371490">
              <w:marLeft w:val="0"/>
              <w:marRight w:val="0"/>
              <w:marTop w:val="120"/>
              <w:marBottom w:val="120"/>
              <w:divBdr>
                <w:top w:val="none" w:sz="0" w:space="0" w:color="auto"/>
                <w:left w:val="none" w:sz="0" w:space="0" w:color="auto"/>
                <w:bottom w:val="none" w:sz="0" w:space="0" w:color="auto"/>
                <w:right w:val="none" w:sz="0" w:space="0" w:color="auto"/>
              </w:divBdr>
              <w:divsChild>
                <w:div w:id="698817500">
                  <w:marLeft w:val="0"/>
                  <w:marRight w:val="0"/>
                  <w:marTop w:val="120"/>
                  <w:marBottom w:val="120"/>
                  <w:divBdr>
                    <w:top w:val="none" w:sz="0" w:space="0" w:color="auto"/>
                    <w:left w:val="none" w:sz="0" w:space="0" w:color="auto"/>
                    <w:bottom w:val="none" w:sz="0" w:space="0" w:color="auto"/>
                    <w:right w:val="none" w:sz="0" w:space="0" w:color="auto"/>
                  </w:divBdr>
                  <w:divsChild>
                    <w:div w:id="2059279036">
                      <w:marLeft w:val="465"/>
                      <w:marRight w:val="0"/>
                      <w:marTop w:val="120"/>
                      <w:marBottom w:val="0"/>
                      <w:divBdr>
                        <w:top w:val="none" w:sz="0" w:space="0" w:color="auto"/>
                        <w:left w:val="none" w:sz="0" w:space="0" w:color="auto"/>
                        <w:bottom w:val="none" w:sz="0" w:space="0" w:color="auto"/>
                        <w:right w:val="none" w:sz="0" w:space="0" w:color="auto"/>
                      </w:divBdr>
                      <w:divsChild>
                        <w:div w:id="689840831">
                          <w:marLeft w:val="0"/>
                          <w:marRight w:val="0"/>
                          <w:marTop w:val="120"/>
                          <w:marBottom w:val="120"/>
                          <w:divBdr>
                            <w:top w:val="none" w:sz="0" w:space="0" w:color="auto"/>
                            <w:left w:val="none" w:sz="0" w:space="0" w:color="auto"/>
                            <w:bottom w:val="none" w:sz="0" w:space="0" w:color="auto"/>
                            <w:right w:val="none" w:sz="0" w:space="0" w:color="auto"/>
                          </w:divBdr>
                          <w:divsChild>
                            <w:div w:id="1319399">
                              <w:marLeft w:val="0"/>
                              <w:marRight w:val="0"/>
                              <w:marTop w:val="120"/>
                              <w:marBottom w:val="120"/>
                              <w:divBdr>
                                <w:top w:val="none" w:sz="0" w:space="0" w:color="auto"/>
                                <w:left w:val="none" w:sz="0" w:space="0" w:color="auto"/>
                                <w:bottom w:val="none" w:sz="0" w:space="0" w:color="auto"/>
                                <w:right w:val="none" w:sz="0" w:space="0" w:color="auto"/>
                              </w:divBdr>
                              <w:divsChild>
                                <w:div w:id="340280882">
                                  <w:marLeft w:val="0"/>
                                  <w:marRight w:val="0"/>
                                  <w:marTop w:val="120"/>
                                  <w:marBottom w:val="120"/>
                                  <w:divBdr>
                                    <w:top w:val="none" w:sz="0" w:space="0" w:color="auto"/>
                                    <w:left w:val="none" w:sz="0" w:space="0" w:color="auto"/>
                                    <w:bottom w:val="none" w:sz="0" w:space="0" w:color="auto"/>
                                    <w:right w:val="none" w:sz="0" w:space="0" w:color="auto"/>
                                  </w:divBdr>
                                  <w:divsChild>
                                    <w:div w:id="2090616437">
                                      <w:marLeft w:val="0"/>
                                      <w:marRight w:val="0"/>
                                      <w:marTop w:val="120"/>
                                      <w:marBottom w:val="120"/>
                                      <w:divBdr>
                                        <w:top w:val="none" w:sz="0" w:space="0" w:color="auto"/>
                                        <w:left w:val="none" w:sz="0" w:space="0" w:color="auto"/>
                                        <w:bottom w:val="none" w:sz="0" w:space="0" w:color="auto"/>
                                        <w:right w:val="none" w:sz="0" w:space="0" w:color="auto"/>
                                      </w:divBdr>
                                      <w:divsChild>
                                        <w:div w:id="673725846">
                                          <w:marLeft w:val="0"/>
                                          <w:marRight w:val="0"/>
                                          <w:marTop w:val="120"/>
                                          <w:marBottom w:val="120"/>
                                          <w:divBdr>
                                            <w:top w:val="none" w:sz="0" w:space="0" w:color="auto"/>
                                            <w:left w:val="none" w:sz="0" w:space="0" w:color="auto"/>
                                            <w:bottom w:val="none" w:sz="0" w:space="0" w:color="auto"/>
                                            <w:right w:val="none" w:sz="0" w:space="0" w:color="auto"/>
                                          </w:divBdr>
                                          <w:divsChild>
                                            <w:div w:id="422799361">
                                              <w:marLeft w:val="0"/>
                                              <w:marRight w:val="0"/>
                                              <w:marTop w:val="120"/>
                                              <w:marBottom w:val="120"/>
                                              <w:divBdr>
                                                <w:top w:val="none" w:sz="0" w:space="0" w:color="auto"/>
                                                <w:left w:val="none" w:sz="0" w:space="0" w:color="auto"/>
                                                <w:bottom w:val="none" w:sz="0" w:space="0" w:color="auto"/>
                                                <w:right w:val="none" w:sz="0" w:space="0" w:color="auto"/>
                                              </w:divBdr>
                                              <w:divsChild>
                                                <w:div w:id="4747565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3455114">
                                          <w:marLeft w:val="0"/>
                                          <w:marRight w:val="0"/>
                                          <w:marTop w:val="120"/>
                                          <w:marBottom w:val="120"/>
                                          <w:divBdr>
                                            <w:top w:val="none" w:sz="0" w:space="0" w:color="auto"/>
                                            <w:left w:val="none" w:sz="0" w:space="0" w:color="auto"/>
                                            <w:bottom w:val="none" w:sz="0" w:space="0" w:color="auto"/>
                                            <w:right w:val="none" w:sz="0" w:space="0" w:color="auto"/>
                                          </w:divBdr>
                                          <w:divsChild>
                                            <w:div w:id="1537043538">
                                              <w:marLeft w:val="0"/>
                                              <w:marRight w:val="0"/>
                                              <w:marTop w:val="120"/>
                                              <w:marBottom w:val="120"/>
                                              <w:divBdr>
                                                <w:top w:val="none" w:sz="0" w:space="0" w:color="auto"/>
                                                <w:left w:val="none" w:sz="0" w:space="0" w:color="auto"/>
                                                <w:bottom w:val="none" w:sz="0" w:space="0" w:color="auto"/>
                                                <w:right w:val="none" w:sz="0" w:space="0" w:color="auto"/>
                                              </w:divBdr>
                                              <w:divsChild>
                                                <w:div w:id="9997712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9175534">
                                          <w:marLeft w:val="0"/>
                                          <w:marRight w:val="0"/>
                                          <w:marTop w:val="120"/>
                                          <w:marBottom w:val="120"/>
                                          <w:divBdr>
                                            <w:top w:val="none" w:sz="0" w:space="0" w:color="auto"/>
                                            <w:left w:val="none" w:sz="0" w:space="0" w:color="auto"/>
                                            <w:bottom w:val="none" w:sz="0" w:space="0" w:color="auto"/>
                                            <w:right w:val="none" w:sz="0" w:space="0" w:color="auto"/>
                                          </w:divBdr>
                                          <w:divsChild>
                                            <w:div w:id="147750289">
                                              <w:marLeft w:val="0"/>
                                              <w:marRight w:val="0"/>
                                              <w:marTop w:val="120"/>
                                              <w:marBottom w:val="120"/>
                                              <w:divBdr>
                                                <w:top w:val="none" w:sz="0" w:space="0" w:color="auto"/>
                                                <w:left w:val="none" w:sz="0" w:space="0" w:color="auto"/>
                                                <w:bottom w:val="none" w:sz="0" w:space="0" w:color="auto"/>
                                                <w:right w:val="none" w:sz="0" w:space="0" w:color="auto"/>
                                              </w:divBdr>
                                              <w:divsChild>
                                                <w:div w:id="8909266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4686587">
                                          <w:marLeft w:val="0"/>
                                          <w:marRight w:val="0"/>
                                          <w:marTop w:val="120"/>
                                          <w:marBottom w:val="120"/>
                                          <w:divBdr>
                                            <w:top w:val="none" w:sz="0" w:space="0" w:color="auto"/>
                                            <w:left w:val="none" w:sz="0" w:space="0" w:color="auto"/>
                                            <w:bottom w:val="none" w:sz="0" w:space="0" w:color="auto"/>
                                            <w:right w:val="none" w:sz="0" w:space="0" w:color="auto"/>
                                          </w:divBdr>
                                          <w:divsChild>
                                            <w:div w:id="796604178">
                                              <w:marLeft w:val="0"/>
                                              <w:marRight w:val="0"/>
                                              <w:marTop w:val="120"/>
                                              <w:marBottom w:val="120"/>
                                              <w:divBdr>
                                                <w:top w:val="none" w:sz="0" w:space="0" w:color="auto"/>
                                                <w:left w:val="none" w:sz="0" w:space="0" w:color="auto"/>
                                                <w:bottom w:val="none" w:sz="0" w:space="0" w:color="auto"/>
                                                <w:right w:val="none" w:sz="0" w:space="0" w:color="auto"/>
                                              </w:divBdr>
                                              <w:divsChild>
                                                <w:div w:id="11345649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0390162">
                                          <w:marLeft w:val="0"/>
                                          <w:marRight w:val="0"/>
                                          <w:marTop w:val="120"/>
                                          <w:marBottom w:val="120"/>
                                          <w:divBdr>
                                            <w:top w:val="none" w:sz="0" w:space="0" w:color="auto"/>
                                            <w:left w:val="none" w:sz="0" w:space="0" w:color="auto"/>
                                            <w:bottom w:val="none" w:sz="0" w:space="0" w:color="auto"/>
                                            <w:right w:val="none" w:sz="0" w:space="0" w:color="auto"/>
                                          </w:divBdr>
                                          <w:divsChild>
                                            <w:div w:id="1509639795">
                                              <w:marLeft w:val="0"/>
                                              <w:marRight w:val="0"/>
                                              <w:marTop w:val="120"/>
                                              <w:marBottom w:val="120"/>
                                              <w:divBdr>
                                                <w:top w:val="none" w:sz="0" w:space="0" w:color="auto"/>
                                                <w:left w:val="none" w:sz="0" w:space="0" w:color="auto"/>
                                                <w:bottom w:val="none" w:sz="0" w:space="0" w:color="auto"/>
                                                <w:right w:val="none" w:sz="0" w:space="0" w:color="auto"/>
                                              </w:divBdr>
                                              <w:divsChild>
                                                <w:div w:id="9011383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00823613">
                                          <w:marLeft w:val="0"/>
                                          <w:marRight w:val="0"/>
                                          <w:marTop w:val="120"/>
                                          <w:marBottom w:val="120"/>
                                          <w:divBdr>
                                            <w:top w:val="none" w:sz="0" w:space="0" w:color="auto"/>
                                            <w:left w:val="none" w:sz="0" w:space="0" w:color="auto"/>
                                            <w:bottom w:val="none" w:sz="0" w:space="0" w:color="auto"/>
                                            <w:right w:val="none" w:sz="0" w:space="0" w:color="auto"/>
                                          </w:divBdr>
                                        </w:div>
                                        <w:div w:id="1252541963">
                                          <w:marLeft w:val="0"/>
                                          <w:marRight w:val="0"/>
                                          <w:marTop w:val="120"/>
                                          <w:marBottom w:val="120"/>
                                          <w:divBdr>
                                            <w:top w:val="none" w:sz="0" w:space="0" w:color="auto"/>
                                            <w:left w:val="none" w:sz="0" w:space="0" w:color="auto"/>
                                            <w:bottom w:val="none" w:sz="0" w:space="0" w:color="auto"/>
                                            <w:right w:val="none" w:sz="0" w:space="0" w:color="auto"/>
                                          </w:divBdr>
                                          <w:divsChild>
                                            <w:div w:id="1849325301">
                                              <w:marLeft w:val="0"/>
                                              <w:marRight w:val="0"/>
                                              <w:marTop w:val="120"/>
                                              <w:marBottom w:val="120"/>
                                              <w:divBdr>
                                                <w:top w:val="none" w:sz="0" w:space="0" w:color="auto"/>
                                                <w:left w:val="none" w:sz="0" w:space="0" w:color="auto"/>
                                                <w:bottom w:val="none" w:sz="0" w:space="0" w:color="auto"/>
                                                <w:right w:val="none" w:sz="0" w:space="0" w:color="auto"/>
                                              </w:divBdr>
                                              <w:divsChild>
                                                <w:div w:id="21141996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83078462">
                                          <w:marLeft w:val="0"/>
                                          <w:marRight w:val="0"/>
                                          <w:marTop w:val="120"/>
                                          <w:marBottom w:val="120"/>
                                          <w:divBdr>
                                            <w:top w:val="none" w:sz="0" w:space="0" w:color="auto"/>
                                            <w:left w:val="none" w:sz="0" w:space="0" w:color="auto"/>
                                            <w:bottom w:val="none" w:sz="0" w:space="0" w:color="auto"/>
                                            <w:right w:val="none" w:sz="0" w:space="0" w:color="auto"/>
                                          </w:divBdr>
                                          <w:divsChild>
                                            <w:div w:id="1772239104">
                                              <w:marLeft w:val="0"/>
                                              <w:marRight w:val="0"/>
                                              <w:marTop w:val="120"/>
                                              <w:marBottom w:val="120"/>
                                              <w:divBdr>
                                                <w:top w:val="none" w:sz="0" w:space="0" w:color="auto"/>
                                                <w:left w:val="none" w:sz="0" w:space="0" w:color="auto"/>
                                                <w:bottom w:val="none" w:sz="0" w:space="0" w:color="auto"/>
                                                <w:right w:val="none" w:sz="0" w:space="0" w:color="auto"/>
                                              </w:divBdr>
                                              <w:divsChild>
                                                <w:div w:id="3371964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33265507">
                                          <w:marLeft w:val="0"/>
                                          <w:marRight w:val="0"/>
                                          <w:marTop w:val="120"/>
                                          <w:marBottom w:val="120"/>
                                          <w:divBdr>
                                            <w:top w:val="none" w:sz="0" w:space="0" w:color="auto"/>
                                            <w:left w:val="none" w:sz="0" w:space="0" w:color="auto"/>
                                            <w:bottom w:val="none" w:sz="0" w:space="0" w:color="auto"/>
                                            <w:right w:val="none" w:sz="0" w:space="0" w:color="auto"/>
                                          </w:divBdr>
                                          <w:divsChild>
                                            <w:div w:id="1108162859">
                                              <w:marLeft w:val="0"/>
                                              <w:marRight w:val="0"/>
                                              <w:marTop w:val="120"/>
                                              <w:marBottom w:val="120"/>
                                              <w:divBdr>
                                                <w:top w:val="none" w:sz="0" w:space="0" w:color="auto"/>
                                                <w:left w:val="none" w:sz="0" w:space="0" w:color="auto"/>
                                                <w:bottom w:val="none" w:sz="0" w:space="0" w:color="auto"/>
                                                <w:right w:val="none" w:sz="0" w:space="0" w:color="auto"/>
                                              </w:divBdr>
                                              <w:divsChild>
                                                <w:div w:id="2919122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2609261">
                                          <w:marLeft w:val="0"/>
                                          <w:marRight w:val="0"/>
                                          <w:marTop w:val="120"/>
                                          <w:marBottom w:val="120"/>
                                          <w:divBdr>
                                            <w:top w:val="none" w:sz="0" w:space="0" w:color="auto"/>
                                            <w:left w:val="none" w:sz="0" w:space="0" w:color="auto"/>
                                            <w:bottom w:val="none" w:sz="0" w:space="0" w:color="auto"/>
                                            <w:right w:val="none" w:sz="0" w:space="0" w:color="auto"/>
                                          </w:divBdr>
                                          <w:divsChild>
                                            <w:div w:id="1384937750">
                                              <w:marLeft w:val="0"/>
                                              <w:marRight w:val="0"/>
                                              <w:marTop w:val="120"/>
                                              <w:marBottom w:val="120"/>
                                              <w:divBdr>
                                                <w:top w:val="none" w:sz="0" w:space="0" w:color="auto"/>
                                                <w:left w:val="none" w:sz="0" w:space="0" w:color="auto"/>
                                                <w:bottom w:val="none" w:sz="0" w:space="0" w:color="auto"/>
                                                <w:right w:val="none" w:sz="0" w:space="0" w:color="auto"/>
                                              </w:divBdr>
                                              <w:divsChild>
                                                <w:div w:id="19607980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7434747">
                                          <w:marLeft w:val="0"/>
                                          <w:marRight w:val="0"/>
                                          <w:marTop w:val="120"/>
                                          <w:marBottom w:val="120"/>
                                          <w:divBdr>
                                            <w:top w:val="none" w:sz="0" w:space="0" w:color="auto"/>
                                            <w:left w:val="none" w:sz="0" w:space="0" w:color="auto"/>
                                            <w:bottom w:val="none" w:sz="0" w:space="0" w:color="auto"/>
                                            <w:right w:val="none" w:sz="0" w:space="0" w:color="auto"/>
                                          </w:divBdr>
                                          <w:divsChild>
                                            <w:div w:id="875586920">
                                              <w:marLeft w:val="0"/>
                                              <w:marRight w:val="0"/>
                                              <w:marTop w:val="120"/>
                                              <w:marBottom w:val="120"/>
                                              <w:divBdr>
                                                <w:top w:val="none" w:sz="0" w:space="0" w:color="auto"/>
                                                <w:left w:val="none" w:sz="0" w:space="0" w:color="auto"/>
                                                <w:bottom w:val="none" w:sz="0" w:space="0" w:color="auto"/>
                                                <w:right w:val="none" w:sz="0" w:space="0" w:color="auto"/>
                                              </w:divBdr>
                                              <w:divsChild>
                                                <w:div w:id="1273595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1150495">
                                          <w:marLeft w:val="0"/>
                                          <w:marRight w:val="0"/>
                                          <w:marTop w:val="120"/>
                                          <w:marBottom w:val="120"/>
                                          <w:divBdr>
                                            <w:top w:val="none" w:sz="0" w:space="0" w:color="auto"/>
                                            <w:left w:val="none" w:sz="0" w:space="0" w:color="auto"/>
                                            <w:bottom w:val="none" w:sz="0" w:space="0" w:color="auto"/>
                                            <w:right w:val="none" w:sz="0" w:space="0" w:color="auto"/>
                                          </w:divBdr>
                                          <w:divsChild>
                                            <w:div w:id="1189105889">
                                              <w:marLeft w:val="0"/>
                                              <w:marRight w:val="0"/>
                                              <w:marTop w:val="120"/>
                                              <w:marBottom w:val="120"/>
                                              <w:divBdr>
                                                <w:top w:val="none" w:sz="0" w:space="0" w:color="auto"/>
                                                <w:left w:val="none" w:sz="0" w:space="0" w:color="auto"/>
                                                <w:bottom w:val="none" w:sz="0" w:space="0" w:color="auto"/>
                                                <w:right w:val="none" w:sz="0" w:space="0" w:color="auto"/>
                                              </w:divBdr>
                                              <w:divsChild>
                                                <w:div w:id="11077731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4034109">
                                          <w:marLeft w:val="0"/>
                                          <w:marRight w:val="0"/>
                                          <w:marTop w:val="120"/>
                                          <w:marBottom w:val="120"/>
                                          <w:divBdr>
                                            <w:top w:val="none" w:sz="0" w:space="0" w:color="auto"/>
                                            <w:left w:val="none" w:sz="0" w:space="0" w:color="auto"/>
                                            <w:bottom w:val="none" w:sz="0" w:space="0" w:color="auto"/>
                                            <w:right w:val="none" w:sz="0" w:space="0" w:color="auto"/>
                                          </w:divBdr>
                                          <w:divsChild>
                                            <w:div w:id="2084987740">
                                              <w:marLeft w:val="0"/>
                                              <w:marRight w:val="0"/>
                                              <w:marTop w:val="120"/>
                                              <w:marBottom w:val="120"/>
                                              <w:divBdr>
                                                <w:top w:val="none" w:sz="0" w:space="0" w:color="auto"/>
                                                <w:left w:val="none" w:sz="0" w:space="0" w:color="auto"/>
                                                <w:bottom w:val="none" w:sz="0" w:space="0" w:color="auto"/>
                                                <w:right w:val="none" w:sz="0" w:space="0" w:color="auto"/>
                                              </w:divBdr>
                                              <w:divsChild>
                                                <w:div w:id="9917133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67617395">
                                          <w:marLeft w:val="0"/>
                                          <w:marRight w:val="0"/>
                                          <w:marTop w:val="120"/>
                                          <w:marBottom w:val="120"/>
                                          <w:divBdr>
                                            <w:top w:val="none" w:sz="0" w:space="0" w:color="auto"/>
                                            <w:left w:val="none" w:sz="0" w:space="0" w:color="auto"/>
                                            <w:bottom w:val="none" w:sz="0" w:space="0" w:color="auto"/>
                                            <w:right w:val="none" w:sz="0" w:space="0" w:color="auto"/>
                                          </w:divBdr>
                                          <w:divsChild>
                                            <w:div w:id="1958482768">
                                              <w:marLeft w:val="0"/>
                                              <w:marRight w:val="0"/>
                                              <w:marTop w:val="120"/>
                                              <w:marBottom w:val="120"/>
                                              <w:divBdr>
                                                <w:top w:val="none" w:sz="0" w:space="0" w:color="auto"/>
                                                <w:left w:val="none" w:sz="0" w:space="0" w:color="auto"/>
                                                <w:bottom w:val="none" w:sz="0" w:space="0" w:color="auto"/>
                                                <w:right w:val="none" w:sz="0" w:space="0" w:color="auto"/>
                                              </w:divBdr>
                                              <w:divsChild>
                                                <w:div w:id="13896484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5811718">
                                          <w:marLeft w:val="0"/>
                                          <w:marRight w:val="0"/>
                                          <w:marTop w:val="120"/>
                                          <w:marBottom w:val="120"/>
                                          <w:divBdr>
                                            <w:top w:val="none" w:sz="0" w:space="0" w:color="auto"/>
                                            <w:left w:val="none" w:sz="0" w:space="0" w:color="auto"/>
                                            <w:bottom w:val="none" w:sz="0" w:space="0" w:color="auto"/>
                                            <w:right w:val="none" w:sz="0" w:space="0" w:color="auto"/>
                                          </w:divBdr>
                                          <w:divsChild>
                                            <w:div w:id="83721435">
                                              <w:marLeft w:val="0"/>
                                              <w:marRight w:val="0"/>
                                              <w:marTop w:val="120"/>
                                              <w:marBottom w:val="120"/>
                                              <w:divBdr>
                                                <w:top w:val="none" w:sz="0" w:space="0" w:color="auto"/>
                                                <w:left w:val="none" w:sz="0" w:space="0" w:color="auto"/>
                                                <w:bottom w:val="none" w:sz="0" w:space="0" w:color="auto"/>
                                                <w:right w:val="none" w:sz="0" w:space="0" w:color="auto"/>
                                              </w:divBdr>
                                              <w:divsChild>
                                                <w:div w:id="20937760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0615977">
      <w:bodyDiv w:val="1"/>
      <w:marLeft w:val="0"/>
      <w:marRight w:val="0"/>
      <w:marTop w:val="0"/>
      <w:marBottom w:val="0"/>
      <w:divBdr>
        <w:top w:val="none" w:sz="0" w:space="0" w:color="auto"/>
        <w:left w:val="none" w:sz="0" w:space="0" w:color="auto"/>
        <w:bottom w:val="none" w:sz="0" w:space="0" w:color="auto"/>
        <w:right w:val="none" w:sz="0" w:space="0" w:color="auto"/>
      </w:divBdr>
      <w:divsChild>
        <w:div w:id="1102921431">
          <w:marLeft w:val="0"/>
          <w:marRight w:val="0"/>
          <w:marTop w:val="0"/>
          <w:marBottom w:val="0"/>
          <w:divBdr>
            <w:top w:val="none" w:sz="0" w:space="0" w:color="auto"/>
            <w:left w:val="none" w:sz="0" w:space="0" w:color="auto"/>
            <w:bottom w:val="none" w:sz="0" w:space="0" w:color="auto"/>
            <w:right w:val="none" w:sz="0" w:space="0" w:color="auto"/>
          </w:divBdr>
          <w:divsChild>
            <w:div w:id="2769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840">
      <w:bodyDiv w:val="1"/>
      <w:marLeft w:val="0"/>
      <w:marRight w:val="0"/>
      <w:marTop w:val="0"/>
      <w:marBottom w:val="0"/>
      <w:divBdr>
        <w:top w:val="none" w:sz="0" w:space="0" w:color="auto"/>
        <w:left w:val="none" w:sz="0" w:space="0" w:color="auto"/>
        <w:bottom w:val="none" w:sz="0" w:space="0" w:color="auto"/>
        <w:right w:val="none" w:sz="0" w:space="0" w:color="auto"/>
      </w:divBdr>
    </w:div>
    <w:div w:id="1750694436">
      <w:bodyDiv w:val="1"/>
      <w:marLeft w:val="0"/>
      <w:marRight w:val="0"/>
      <w:marTop w:val="0"/>
      <w:marBottom w:val="0"/>
      <w:divBdr>
        <w:top w:val="none" w:sz="0" w:space="0" w:color="auto"/>
        <w:left w:val="none" w:sz="0" w:space="0" w:color="auto"/>
        <w:bottom w:val="none" w:sz="0" w:space="0" w:color="auto"/>
        <w:right w:val="none" w:sz="0" w:space="0" w:color="auto"/>
      </w:divBdr>
    </w:div>
    <w:div w:id="1795558780">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8574826">
      <w:bodyDiv w:val="1"/>
      <w:marLeft w:val="0"/>
      <w:marRight w:val="0"/>
      <w:marTop w:val="0"/>
      <w:marBottom w:val="0"/>
      <w:divBdr>
        <w:top w:val="none" w:sz="0" w:space="0" w:color="auto"/>
        <w:left w:val="none" w:sz="0" w:space="0" w:color="auto"/>
        <w:bottom w:val="none" w:sz="0" w:space="0" w:color="auto"/>
        <w:right w:val="none" w:sz="0" w:space="0" w:color="auto"/>
      </w:divBdr>
    </w:div>
    <w:div w:id="1820076793">
      <w:bodyDiv w:val="1"/>
      <w:marLeft w:val="0"/>
      <w:marRight w:val="0"/>
      <w:marTop w:val="0"/>
      <w:marBottom w:val="0"/>
      <w:divBdr>
        <w:top w:val="none" w:sz="0" w:space="0" w:color="auto"/>
        <w:left w:val="none" w:sz="0" w:space="0" w:color="auto"/>
        <w:bottom w:val="none" w:sz="0" w:space="0" w:color="auto"/>
        <w:right w:val="none" w:sz="0" w:space="0" w:color="auto"/>
      </w:divBdr>
    </w:div>
    <w:div w:id="1825661513">
      <w:bodyDiv w:val="1"/>
      <w:marLeft w:val="0"/>
      <w:marRight w:val="0"/>
      <w:marTop w:val="0"/>
      <w:marBottom w:val="0"/>
      <w:divBdr>
        <w:top w:val="none" w:sz="0" w:space="0" w:color="auto"/>
        <w:left w:val="none" w:sz="0" w:space="0" w:color="auto"/>
        <w:bottom w:val="none" w:sz="0" w:space="0" w:color="auto"/>
        <w:right w:val="none" w:sz="0" w:space="0" w:color="auto"/>
      </w:divBdr>
    </w:div>
    <w:div w:id="1830514219">
      <w:bodyDiv w:val="1"/>
      <w:marLeft w:val="0"/>
      <w:marRight w:val="0"/>
      <w:marTop w:val="0"/>
      <w:marBottom w:val="0"/>
      <w:divBdr>
        <w:top w:val="none" w:sz="0" w:space="0" w:color="auto"/>
        <w:left w:val="none" w:sz="0" w:space="0" w:color="auto"/>
        <w:bottom w:val="none" w:sz="0" w:space="0" w:color="auto"/>
        <w:right w:val="none" w:sz="0" w:space="0" w:color="auto"/>
      </w:divBdr>
    </w:div>
    <w:div w:id="1831871062">
      <w:bodyDiv w:val="1"/>
      <w:marLeft w:val="0"/>
      <w:marRight w:val="0"/>
      <w:marTop w:val="0"/>
      <w:marBottom w:val="0"/>
      <w:divBdr>
        <w:top w:val="none" w:sz="0" w:space="0" w:color="auto"/>
        <w:left w:val="none" w:sz="0" w:space="0" w:color="auto"/>
        <w:bottom w:val="none" w:sz="0" w:space="0" w:color="auto"/>
        <w:right w:val="none" w:sz="0" w:space="0" w:color="auto"/>
      </w:divBdr>
    </w:div>
    <w:div w:id="1850368295">
      <w:bodyDiv w:val="1"/>
      <w:marLeft w:val="0"/>
      <w:marRight w:val="0"/>
      <w:marTop w:val="0"/>
      <w:marBottom w:val="0"/>
      <w:divBdr>
        <w:top w:val="none" w:sz="0" w:space="0" w:color="auto"/>
        <w:left w:val="none" w:sz="0" w:space="0" w:color="auto"/>
        <w:bottom w:val="none" w:sz="0" w:space="0" w:color="auto"/>
        <w:right w:val="none" w:sz="0" w:space="0" w:color="auto"/>
      </w:divBdr>
    </w:div>
    <w:div w:id="1851409795">
      <w:bodyDiv w:val="1"/>
      <w:marLeft w:val="0"/>
      <w:marRight w:val="0"/>
      <w:marTop w:val="0"/>
      <w:marBottom w:val="0"/>
      <w:divBdr>
        <w:top w:val="none" w:sz="0" w:space="0" w:color="auto"/>
        <w:left w:val="none" w:sz="0" w:space="0" w:color="auto"/>
        <w:bottom w:val="none" w:sz="0" w:space="0" w:color="auto"/>
        <w:right w:val="none" w:sz="0" w:space="0" w:color="auto"/>
      </w:divBdr>
    </w:div>
    <w:div w:id="1851866064">
      <w:bodyDiv w:val="1"/>
      <w:marLeft w:val="0"/>
      <w:marRight w:val="0"/>
      <w:marTop w:val="0"/>
      <w:marBottom w:val="0"/>
      <w:divBdr>
        <w:top w:val="none" w:sz="0" w:space="0" w:color="auto"/>
        <w:left w:val="none" w:sz="0" w:space="0" w:color="auto"/>
        <w:bottom w:val="none" w:sz="0" w:space="0" w:color="auto"/>
        <w:right w:val="none" w:sz="0" w:space="0" w:color="auto"/>
      </w:divBdr>
    </w:div>
    <w:div w:id="1854032147">
      <w:bodyDiv w:val="1"/>
      <w:marLeft w:val="0"/>
      <w:marRight w:val="0"/>
      <w:marTop w:val="0"/>
      <w:marBottom w:val="0"/>
      <w:divBdr>
        <w:top w:val="none" w:sz="0" w:space="0" w:color="auto"/>
        <w:left w:val="none" w:sz="0" w:space="0" w:color="auto"/>
        <w:bottom w:val="none" w:sz="0" w:space="0" w:color="auto"/>
        <w:right w:val="none" w:sz="0" w:space="0" w:color="auto"/>
      </w:divBdr>
    </w:div>
    <w:div w:id="1860310870">
      <w:bodyDiv w:val="1"/>
      <w:marLeft w:val="0"/>
      <w:marRight w:val="0"/>
      <w:marTop w:val="0"/>
      <w:marBottom w:val="0"/>
      <w:divBdr>
        <w:top w:val="none" w:sz="0" w:space="0" w:color="auto"/>
        <w:left w:val="none" w:sz="0" w:space="0" w:color="auto"/>
        <w:bottom w:val="none" w:sz="0" w:space="0" w:color="auto"/>
        <w:right w:val="none" w:sz="0" w:space="0" w:color="auto"/>
      </w:divBdr>
    </w:div>
    <w:div w:id="1867062115">
      <w:bodyDiv w:val="1"/>
      <w:marLeft w:val="0"/>
      <w:marRight w:val="0"/>
      <w:marTop w:val="0"/>
      <w:marBottom w:val="0"/>
      <w:divBdr>
        <w:top w:val="none" w:sz="0" w:space="0" w:color="auto"/>
        <w:left w:val="none" w:sz="0" w:space="0" w:color="auto"/>
        <w:bottom w:val="none" w:sz="0" w:space="0" w:color="auto"/>
        <w:right w:val="none" w:sz="0" w:space="0" w:color="auto"/>
      </w:divBdr>
    </w:div>
    <w:div w:id="1871793851">
      <w:bodyDiv w:val="1"/>
      <w:marLeft w:val="0"/>
      <w:marRight w:val="0"/>
      <w:marTop w:val="0"/>
      <w:marBottom w:val="0"/>
      <w:divBdr>
        <w:top w:val="none" w:sz="0" w:space="0" w:color="auto"/>
        <w:left w:val="none" w:sz="0" w:space="0" w:color="auto"/>
        <w:bottom w:val="none" w:sz="0" w:space="0" w:color="auto"/>
        <w:right w:val="none" w:sz="0" w:space="0" w:color="auto"/>
      </w:divBdr>
    </w:div>
    <w:div w:id="1885096596">
      <w:bodyDiv w:val="1"/>
      <w:marLeft w:val="0"/>
      <w:marRight w:val="0"/>
      <w:marTop w:val="0"/>
      <w:marBottom w:val="0"/>
      <w:divBdr>
        <w:top w:val="none" w:sz="0" w:space="0" w:color="auto"/>
        <w:left w:val="none" w:sz="0" w:space="0" w:color="auto"/>
        <w:bottom w:val="none" w:sz="0" w:space="0" w:color="auto"/>
        <w:right w:val="none" w:sz="0" w:space="0" w:color="auto"/>
      </w:divBdr>
    </w:div>
    <w:div w:id="1961187345">
      <w:bodyDiv w:val="1"/>
      <w:marLeft w:val="0"/>
      <w:marRight w:val="0"/>
      <w:marTop w:val="0"/>
      <w:marBottom w:val="0"/>
      <w:divBdr>
        <w:top w:val="none" w:sz="0" w:space="0" w:color="auto"/>
        <w:left w:val="none" w:sz="0" w:space="0" w:color="auto"/>
        <w:bottom w:val="none" w:sz="0" w:space="0" w:color="auto"/>
        <w:right w:val="none" w:sz="0" w:space="0" w:color="auto"/>
      </w:divBdr>
    </w:div>
    <w:div w:id="1964650273">
      <w:bodyDiv w:val="1"/>
      <w:marLeft w:val="0"/>
      <w:marRight w:val="0"/>
      <w:marTop w:val="0"/>
      <w:marBottom w:val="0"/>
      <w:divBdr>
        <w:top w:val="none" w:sz="0" w:space="0" w:color="auto"/>
        <w:left w:val="none" w:sz="0" w:space="0" w:color="auto"/>
        <w:bottom w:val="none" w:sz="0" w:space="0" w:color="auto"/>
        <w:right w:val="none" w:sz="0" w:space="0" w:color="auto"/>
      </w:divBdr>
    </w:div>
    <w:div w:id="1984852087">
      <w:bodyDiv w:val="1"/>
      <w:marLeft w:val="0"/>
      <w:marRight w:val="0"/>
      <w:marTop w:val="0"/>
      <w:marBottom w:val="0"/>
      <w:divBdr>
        <w:top w:val="none" w:sz="0" w:space="0" w:color="auto"/>
        <w:left w:val="none" w:sz="0" w:space="0" w:color="auto"/>
        <w:bottom w:val="none" w:sz="0" w:space="0" w:color="auto"/>
        <w:right w:val="none" w:sz="0" w:space="0" w:color="auto"/>
      </w:divBdr>
    </w:div>
    <w:div w:id="1990011289">
      <w:bodyDiv w:val="1"/>
      <w:marLeft w:val="0"/>
      <w:marRight w:val="0"/>
      <w:marTop w:val="0"/>
      <w:marBottom w:val="0"/>
      <w:divBdr>
        <w:top w:val="none" w:sz="0" w:space="0" w:color="auto"/>
        <w:left w:val="none" w:sz="0" w:space="0" w:color="auto"/>
        <w:bottom w:val="none" w:sz="0" w:space="0" w:color="auto"/>
        <w:right w:val="none" w:sz="0" w:space="0" w:color="auto"/>
      </w:divBdr>
    </w:div>
    <w:div w:id="1995985633">
      <w:bodyDiv w:val="1"/>
      <w:marLeft w:val="0"/>
      <w:marRight w:val="0"/>
      <w:marTop w:val="0"/>
      <w:marBottom w:val="0"/>
      <w:divBdr>
        <w:top w:val="none" w:sz="0" w:space="0" w:color="auto"/>
        <w:left w:val="none" w:sz="0" w:space="0" w:color="auto"/>
        <w:bottom w:val="none" w:sz="0" w:space="0" w:color="auto"/>
        <w:right w:val="none" w:sz="0" w:space="0" w:color="auto"/>
      </w:divBdr>
    </w:div>
    <w:div w:id="2007171684">
      <w:bodyDiv w:val="1"/>
      <w:marLeft w:val="0"/>
      <w:marRight w:val="0"/>
      <w:marTop w:val="0"/>
      <w:marBottom w:val="0"/>
      <w:divBdr>
        <w:top w:val="none" w:sz="0" w:space="0" w:color="auto"/>
        <w:left w:val="none" w:sz="0" w:space="0" w:color="auto"/>
        <w:bottom w:val="none" w:sz="0" w:space="0" w:color="auto"/>
        <w:right w:val="none" w:sz="0" w:space="0" w:color="auto"/>
      </w:divBdr>
      <w:divsChild>
        <w:div w:id="328482448">
          <w:marLeft w:val="0"/>
          <w:marRight w:val="0"/>
          <w:marTop w:val="120"/>
          <w:marBottom w:val="120"/>
          <w:divBdr>
            <w:top w:val="none" w:sz="0" w:space="0" w:color="auto"/>
            <w:left w:val="none" w:sz="0" w:space="0" w:color="auto"/>
            <w:bottom w:val="none" w:sz="0" w:space="0" w:color="auto"/>
            <w:right w:val="none" w:sz="0" w:space="0" w:color="auto"/>
          </w:divBdr>
        </w:div>
        <w:div w:id="831674491">
          <w:marLeft w:val="0"/>
          <w:marRight w:val="0"/>
          <w:marTop w:val="120"/>
          <w:marBottom w:val="120"/>
          <w:divBdr>
            <w:top w:val="none" w:sz="0" w:space="0" w:color="auto"/>
            <w:left w:val="none" w:sz="0" w:space="0" w:color="auto"/>
            <w:bottom w:val="none" w:sz="0" w:space="0" w:color="auto"/>
            <w:right w:val="none" w:sz="0" w:space="0" w:color="auto"/>
          </w:divBdr>
        </w:div>
        <w:div w:id="1331911567">
          <w:marLeft w:val="0"/>
          <w:marRight w:val="0"/>
          <w:marTop w:val="120"/>
          <w:marBottom w:val="120"/>
          <w:divBdr>
            <w:top w:val="none" w:sz="0" w:space="0" w:color="auto"/>
            <w:left w:val="none" w:sz="0" w:space="0" w:color="auto"/>
            <w:bottom w:val="none" w:sz="0" w:space="0" w:color="auto"/>
            <w:right w:val="none" w:sz="0" w:space="0" w:color="auto"/>
          </w:divBdr>
        </w:div>
      </w:divsChild>
    </w:div>
    <w:div w:id="2027822149">
      <w:bodyDiv w:val="1"/>
      <w:marLeft w:val="0"/>
      <w:marRight w:val="0"/>
      <w:marTop w:val="0"/>
      <w:marBottom w:val="0"/>
      <w:divBdr>
        <w:top w:val="none" w:sz="0" w:space="0" w:color="auto"/>
        <w:left w:val="none" w:sz="0" w:space="0" w:color="auto"/>
        <w:bottom w:val="none" w:sz="0" w:space="0" w:color="auto"/>
        <w:right w:val="none" w:sz="0" w:space="0" w:color="auto"/>
      </w:divBdr>
    </w:div>
    <w:div w:id="2031754468">
      <w:bodyDiv w:val="1"/>
      <w:marLeft w:val="0"/>
      <w:marRight w:val="0"/>
      <w:marTop w:val="0"/>
      <w:marBottom w:val="0"/>
      <w:divBdr>
        <w:top w:val="none" w:sz="0" w:space="0" w:color="auto"/>
        <w:left w:val="none" w:sz="0" w:space="0" w:color="auto"/>
        <w:bottom w:val="none" w:sz="0" w:space="0" w:color="auto"/>
        <w:right w:val="none" w:sz="0" w:space="0" w:color="auto"/>
      </w:divBdr>
    </w:div>
    <w:div w:id="2051221659">
      <w:bodyDiv w:val="1"/>
      <w:marLeft w:val="0"/>
      <w:marRight w:val="0"/>
      <w:marTop w:val="0"/>
      <w:marBottom w:val="0"/>
      <w:divBdr>
        <w:top w:val="none" w:sz="0" w:space="0" w:color="auto"/>
        <w:left w:val="none" w:sz="0" w:space="0" w:color="auto"/>
        <w:bottom w:val="none" w:sz="0" w:space="0" w:color="auto"/>
        <w:right w:val="none" w:sz="0" w:space="0" w:color="auto"/>
      </w:divBdr>
    </w:div>
    <w:div w:id="2074615992">
      <w:bodyDiv w:val="1"/>
      <w:marLeft w:val="0"/>
      <w:marRight w:val="0"/>
      <w:marTop w:val="0"/>
      <w:marBottom w:val="0"/>
      <w:divBdr>
        <w:top w:val="none" w:sz="0" w:space="0" w:color="auto"/>
        <w:left w:val="none" w:sz="0" w:space="0" w:color="auto"/>
        <w:bottom w:val="none" w:sz="0" w:space="0" w:color="auto"/>
        <w:right w:val="none" w:sz="0" w:space="0" w:color="auto"/>
      </w:divBdr>
    </w:div>
    <w:div w:id="2080249681">
      <w:bodyDiv w:val="1"/>
      <w:marLeft w:val="0"/>
      <w:marRight w:val="0"/>
      <w:marTop w:val="0"/>
      <w:marBottom w:val="0"/>
      <w:divBdr>
        <w:top w:val="none" w:sz="0" w:space="0" w:color="auto"/>
        <w:left w:val="none" w:sz="0" w:space="0" w:color="auto"/>
        <w:bottom w:val="none" w:sz="0" w:space="0" w:color="auto"/>
        <w:right w:val="none" w:sz="0" w:space="0" w:color="auto"/>
      </w:divBdr>
      <w:divsChild>
        <w:div w:id="1357807575">
          <w:marLeft w:val="0"/>
          <w:marRight w:val="0"/>
          <w:marTop w:val="120"/>
          <w:marBottom w:val="120"/>
          <w:divBdr>
            <w:top w:val="none" w:sz="0" w:space="0" w:color="auto"/>
            <w:left w:val="none" w:sz="0" w:space="0" w:color="auto"/>
            <w:bottom w:val="none" w:sz="0" w:space="0" w:color="auto"/>
            <w:right w:val="none" w:sz="0" w:space="0" w:color="auto"/>
          </w:divBdr>
        </w:div>
      </w:divsChild>
    </w:div>
    <w:div w:id="2082020661">
      <w:bodyDiv w:val="1"/>
      <w:marLeft w:val="0"/>
      <w:marRight w:val="0"/>
      <w:marTop w:val="0"/>
      <w:marBottom w:val="0"/>
      <w:divBdr>
        <w:top w:val="none" w:sz="0" w:space="0" w:color="auto"/>
        <w:left w:val="none" w:sz="0" w:space="0" w:color="auto"/>
        <w:bottom w:val="none" w:sz="0" w:space="0" w:color="auto"/>
        <w:right w:val="none" w:sz="0" w:space="0" w:color="auto"/>
      </w:divBdr>
    </w:div>
    <w:div w:id="211138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download.docker.com/linux/centos/docker-ce.repo"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localhost:15672/api/queues/%7bvhost%7d/%7bqueuename%7d"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mailto:root@mq02:/var/lib/rabbitmq/.erlang.cookie" TargetMode="External"/><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10.136:15672/"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19CA5-78B9-4FB4-93CF-33E96D280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16485</TotalTime>
  <Pages>60</Pages>
  <Words>7110</Words>
  <Characters>40528</Characters>
  <Application>Microsoft Office Word</Application>
  <DocSecurity>0</DocSecurity>
  <Lines>337</Lines>
  <Paragraphs>95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47543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685</cp:revision>
  <dcterms:created xsi:type="dcterms:W3CDTF">2018-09-03T09:19:00Z</dcterms:created>
  <dcterms:modified xsi:type="dcterms:W3CDTF">2021-08-17T01:41:00Z</dcterms:modified>
</cp:coreProperties>
</file>