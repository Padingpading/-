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A2E7" w14:textId="356654D9" w:rsidR="00800745" w:rsidRDefault="00142C79" w:rsidP="00142C79">
      <w:pPr>
        <w:pStyle w:val="11"/>
      </w:pPr>
      <w:r>
        <w:rPr>
          <w:rFonts w:hint="eastAsia"/>
        </w:rPr>
        <w:t>概述</w:t>
      </w:r>
    </w:p>
    <w:p w14:paraId="31D1CDD8" w14:textId="64F2D42B" w:rsidR="00142C79" w:rsidRDefault="00142C79" w:rsidP="00142C79">
      <w:pPr>
        <w:pStyle w:val="20"/>
      </w:pPr>
      <w:r>
        <w:rPr>
          <w:rFonts w:hint="eastAsia"/>
        </w:rPr>
        <w:t>背景</w:t>
      </w:r>
    </w:p>
    <w:p w14:paraId="52C26809" w14:textId="24E15BA1" w:rsidR="00142C79" w:rsidRDefault="00142C79" w:rsidP="00142C79">
      <w:pPr>
        <w:pStyle w:val="3"/>
      </w:pPr>
      <w:r w:rsidRPr="00142C79">
        <w:rPr>
          <w:rFonts w:hint="eastAsia"/>
        </w:rPr>
        <w:t>生产环境中的问题</w:t>
      </w:r>
    </w:p>
    <w:p w14:paraId="489DBB5E" w14:textId="77777777" w:rsidR="00142C79" w:rsidRDefault="00142C79" w:rsidP="00142C79">
      <w:pPr>
        <w:ind w:firstLine="420"/>
      </w:pPr>
      <w:r>
        <w:rPr>
          <w:rFonts w:hint="eastAsia"/>
        </w:rPr>
        <w:t>生产环境发生了内存溢出该如何处理？</w:t>
      </w:r>
    </w:p>
    <w:p w14:paraId="6629DF5C" w14:textId="77777777" w:rsidR="00142C79" w:rsidRDefault="00142C79" w:rsidP="00142C79">
      <w:pPr>
        <w:ind w:firstLine="420"/>
      </w:pPr>
      <w:r>
        <w:rPr>
          <w:rFonts w:hint="eastAsia"/>
        </w:rPr>
        <w:t>生产环境应该给服务器分配多少内存合适？</w:t>
      </w:r>
    </w:p>
    <w:p w14:paraId="6F6AC0EF" w14:textId="77777777" w:rsidR="00142C79" w:rsidRDefault="00142C79" w:rsidP="00142C79">
      <w:pPr>
        <w:ind w:firstLine="420"/>
      </w:pPr>
      <w:r>
        <w:rPr>
          <w:rFonts w:hint="eastAsia"/>
        </w:rPr>
        <w:t>如何对垃圾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的性能进行调优？</w:t>
      </w:r>
    </w:p>
    <w:p w14:paraId="6D787BF8" w14:textId="77777777" w:rsidR="00142C79" w:rsidRDefault="00142C79" w:rsidP="00142C79">
      <w:pPr>
        <w:ind w:firstLine="420"/>
      </w:pPr>
      <w:r>
        <w:rPr>
          <w:rFonts w:hint="eastAsia"/>
        </w:rPr>
        <w:t>生产环境</w:t>
      </w:r>
      <w:r>
        <w:t>CPU</w:t>
      </w:r>
      <w:r>
        <w:t>负载</w:t>
      </w:r>
      <w:proofErr w:type="gramStart"/>
      <w:r>
        <w:t>飙</w:t>
      </w:r>
      <w:proofErr w:type="gramEnd"/>
      <w:r>
        <w:t>高该如何处理？</w:t>
      </w:r>
    </w:p>
    <w:p w14:paraId="4238CFB5" w14:textId="77777777" w:rsidR="00142C79" w:rsidRDefault="00142C79" w:rsidP="00142C79">
      <w:pPr>
        <w:ind w:firstLine="420"/>
      </w:pPr>
      <w:r>
        <w:rPr>
          <w:rFonts w:hint="eastAsia"/>
        </w:rPr>
        <w:t>生产环境应该给应用分配多少线程合适？</w:t>
      </w:r>
    </w:p>
    <w:p w14:paraId="18851AEA" w14:textId="77777777" w:rsidR="00142C79" w:rsidRDefault="00142C79" w:rsidP="00142C79">
      <w:pPr>
        <w:ind w:firstLine="420"/>
      </w:pPr>
      <w:r>
        <w:rPr>
          <w:rFonts w:hint="eastAsia"/>
        </w:rPr>
        <w:t>不加</w:t>
      </w:r>
      <w:r>
        <w:t>log</w:t>
      </w:r>
      <w:r>
        <w:t>，如何确定请求是否执行了某一行代码？</w:t>
      </w:r>
    </w:p>
    <w:p w14:paraId="7484F445" w14:textId="3AEA8527" w:rsidR="00142C79" w:rsidRDefault="00142C79" w:rsidP="00142C79">
      <w:pPr>
        <w:ind w:firstLine="420"/>
      </w:pPr>
      <w:r>
        <w:rPr>
          <w:rFonts w:hint="eastAsia"/>
        </w:rPr>
        <w:t>不加</w:t>
      </w:r>
      <w:r>
        <w:t>log</w:t>
      </w:r>
      <w:r>
        <w:t>，如何实时查看某个方法的</w:t>
      </w:r>
      <w:proofErr w:type="gramStart"/>
      <w:r>
        <w:t>入参与</w:t>
      </w:r>
      <w:proofErr w:type="gramEnd"/>
      <w:r>
        <w:t>返回值？</w:t>
      </w:r>
    </w:p>
    <w:p w14:paraId="5202EAE1" w14:textId="2BC81568" w:rsidR="00881B73" w:rsidRDefault="00881B73" w:rsidP="00881B73">
      <w:pPr>
        <w:pStyle w:val="3"/>
      </w:pPr>
      <w:r w:rsidRPr="00881B73">
        <w:rPr>
          <w:rFonts w:hint="eastAsia"/>
        </w:rPr>
        <w:t>为什么要调优</w:t>
      </w:r>
    </w:p>
    <w:p w14:paraId="1DF1B065" w14:textId="56118B3F" w:rsidR="00881B73" w:rsidRDefault="0092312D" w:rsidP="0092312D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81B73">
        <w:rPr>
          <w:rFonts w:hint="eastAsia"/>
        </w:rPr>
        <w:t>防止出现</w:t>
      </w:r>
      <w:r w:rsidR="00881B73">
        <w:t>OOM</w:t>
      </w:r>
    </w:p>
    <w:p w14:paraId="5C08DC0B" w14:textId="4EB84E3F" w:rsidR="00881B73" w:rsidRDefault="0092312D" w:rsidP="0092312D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81B73">
        <w:rPr>
          <w:rFonts w:hint="eastAsia"/>
        </w:rPr>
        <w:t>解决</w:t>
      </w:r>
      <w:r w:rsidR="00881B73">
        <w:t>OOM</w:t>
      </w:r>
    </w:p>
    <w:p w14:paraId="35EA12A5" w14:textId="042F2CCB" w:rsidR="00881B73" w:rsidRDefault="0092312D" w:rsidP="0092312D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81B73">
        <w:rPr>
          <w:rFonts w:hint="eastAsia"/>
        </w:rPr>
        <w:t>减少</w:t>
      </w:r>
      <w:r w:rsidR="00881B73">
        <w:t>Full GC</w:t>
      </w:r>
      <w:r w:rsidR="00881B73">
        <w:t>出现的频率</w:t>
      </w:r>
    </w:p>
    <w:p w14:paraId="777086BB" w14:textId="27461191" w:rsidR="0092312D" w:rsidRDefault="0092312D" w:rsidP="00662C74">
      <w:pPr>
        <w:pStyle w:val="3"/>
        <w:rPr>
          <w:rFonts w:hint="eastAsia"/>
        </w:rPr>
      </w:pPr>
      <w:r w:rsidRPr="0092312D">
        <w:rPr>
          <w:rFonts w:hint="eastAsia"/>
        </w:rPr>
        <w:t>不同阶段的考虑</w:t>
      </w:r>
    </w:p>
    <w:p w14:paraId="32ED9FE8" w14:textId="7043FEC4" w:rsidR="0092312D" w:rsidRDefault="00023E38" w:rsidP="00662C74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312D">
        <w:rPr>
          <w:rFonts w:hint="eastAsia"/>
        </w:rPr>
        <w:t>上线前</w:t>
      </w:r>
    </w:p>
    <w:p w14:paraId="611C5761" w14:textId="4979D2F9" w:rsidR="0092312D" w:rsidRDefault="00023E38" w:rsidP="00662C74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2312D">
        <w:rPr>
          <w:rFonts w:hint="eastAsia"/>
        </w:rPr>
        <w:t>项目运行阶段</w:t>
      </w:r>
    </w:p>
    <w:p w14:paraId="3515DD9F" w14:textId="58E584BC" w:rsidR="0092312D" w:rsidRDefault="00023E38" w:rsidP="00662C74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12D">
        <w:rPr>
          <w:rFonts w:hint="eastAsia"/>
        </w:rPr>
        <w:t>线上出现</w:t>
      </w:r>
      <w:r w:rsidR="0092312D">
        <w:t>OOM</w:t>
      </w:r>
    </w:p>
    <w:p w14:paraId="782206B9" w14:textId="20439D5E" w:rsidR="00773A89" w:rsidRDefault="003B4937" w:rsidP="003B4937">
      <w:pPr>
        <w:pStyle w:val="20"/>
      </w:pPr>
      <w:r w:rsidRPr="003B4937">
        <w:rPr>
          <w:rFonts w:hint="eastAsia"/>
        </w:rPr>
        <w:t>调优概述</w:t>
      </w:r>
    </w:p>
    <w:p w14:paraId="5CF8F098" w14:textId="03054A2F" w:rsidR="003B4937" w:rsidRPr="003B4937" w:rsidRDefault="003B4937" w:rsidP="003B4937">
      <w:pPr>
        <w:pStyle w:val="3"/>
        <w:rPr>
          <w:rFonts w:hint="eastAsia"/>
        </w:rPr>
      </w:pPr>
      <w:r w:rsidRPr="003B4937">
        <w:rPr>
          <w:rFonts w:hint="eastAsia"/>
        </w:rPr>
        <w:t>监控的依据</w:t>
      </w:r>
    </w:p>
    <w:p w14:paraId="359C3ABD" w14:textId="77777777" w:rsidR="003B4937" w:rsidRDefault="003B4937" w:rsidP="003B4937">
      <w:pPr>
        <w:ind w:left="420" w:firstLine="420"/>
      </w:pPr>
      <w:r>
        <w:rPr>
          <w:rFonts w:hint="eastAsia"/>
        </w:rPr>
        <w:t>运行日志</w:t>
      </w:r>
    </w:p>
    <w:p w14:paraId="458639C7" w14:textId="77777777" w:rsidR="003B4937" w:rsidRDefault="003B4937" w:rsidP="003B4937">
      <w:pPr>
        <w:ind w:left="420" w:firstLine="420"/>
      </w:pPr>
      <w:r>
        <w:rPr>
          <w:rFonts w:hint="eastAsia"/>
        </w:rPr>
        <w:t>异常堆栈</w:t>
      </w:r>
    </w:p>
    <w:p w14:paraId="49636E52" w14:textId="77777777" w:rsidR="003B4937" w:rsidRDefault="003B4937" w:rsidP="003B4937">
      <w:pPr>
        <w:ind w:left="420" w:firstLine="420"/>
      </w:pPr>
      <w:r>
        <w:t>GC</w:t>
      </w:r>
      <w:r>
        <w:t>日志</w:t>
      </w:r>
    </w:p>
    <w:p w14:paraId="068C1044" w14:textId="77777777" w:rsidR="003B4937" w:rsidRDefault="003B4937" w:rsidP="003B4937">
      <w:pPr>
        <w:ind w:left="420" w:firstLine="420"/>
      </w:pPr>
      <w:r>
        <w:rPr>
          <w:rFonts w:hint="eastAsia"/>
        </w:rPr>
        <w:t>线程快照</w:t>
      </w:r>
    </w:p>
    <w:p w14:paraId="71347310" w14:textId="5EC26FF7" w:rsidR="0092312D" w:rsidRDefault="003B4937" w:rsidP="003B4937">
      <w:pPr>
        <w:ind w:left="420" w:firstLine="420"/>
      </w:pPr>
      <w:r>
        <w:rPr>
          <w:rFonts w:hint="eastAsia"/>
        </w:rPr>
        <w:t>堆转储快照</w:t>
      </w:r>
    </w:p>
    <w:p w14:paraId="644E520F" w14:textId="3B146216" w:rsidR="00394099" w:rsidRDefault="00394099" w:rsidP="00394099">
      <w:pPr>
        <w:pStyle w:val="3"/>
      </w:pPr>
      <w:r w:rsidRPr="00394099">
        <w:rPr>
          <w:rFonts w:hint="eastAsia"/>
        </w:rPr>
        <w:t>调优的大方向</w:t>
      </w:r>
    </w:p>
    <w:p w14:paraId="4C448941" w14:textId="77777777" w:rsidR="00394099" w:rsidRDefault="00394099" w:rsidP="00192106">
      <w:pPr>
        <w:ind w:left="420" w:firstLine="420"/>
      </w:pPr>
      <w:r>
        <w:rPr>
          <w:rFonts w:hint="eastAsia"/>
        </w:rPr>
        <w:t>合理地编写代码</w:t>
      </w:r>
    </w:p>
    <w:p w14:paraId="7C525A44" w14:textId="77777777" w:rsidR="00394099" w:rsidRDefault="00394099" w:rsidP="00192106">
      <w:pPr>
        <w:ind w:left="420" w:firstLine="420"/>
      </w:pPr>
      <w:r>
        <w:rPr>
          <w:rFonts w:hint="eastAsia"/>
        </w:rPr>
        <w:t>充分并合理的使用硬件资源</w:t>
      </w:r>
    </w:p>
    <w:p w14:paraId="1803C3F4" w14:textId="060E5124" w:rsidR="00394099" w:rsidRDefault="00394099" w:rsidP="00192106">
      <w:pPr>
        <w:ind w:left="420" w:firstLine="420"/>
      </w:pPr>
      <w:r>
        <w:rPr>
          <w:rFonts w:hint="eastAsia"/>
        </w:rPr>
        <w:t>合理地进行</w:t>
      </w:r>
      <w:r>
        <w:t>JVM</w:t>
      </w:r>
      <w:r>
        <w:t>调优</w:t>
      </w:r>
    </w:p>
    <w:p w14:paraId="6E4B94E9" w14:textId="77777777" w:rsidR="004A3214" w:rsidRDefault="004A3214" w:rsidP="00192106">
      <w:pPr>
        <w:ind w:left="420" w:firstLine="420"/>
        <w:rPr>
          <w:rFonts w:hint="eastAsia"/>
        </w:rPr>
      </w:pPr>
    </w:p>
    <w:p w14:paraId="4BA14CDB" w14:textId="22105797" w:rsidR="004A3214" w:rsidRPr="00394099" w:rsidRDefault="004A3214" w:rsidP="004A3214">
      <w:pPr>
        <w:pStyle w:val="20"/>
        <w:rPr>
          <w:rFonts w:hint="eastAsia"/>
        </w:rPr>
      </w:pPr>
      <w:r w:rsidRPr="004A3214">
        <w:rPr>
          <w:rFonts w:hint="eastAsia"/>
        </w:rPr>
        <w:lastRenderedPageBreak/>
        <w:t>性能优化的步骤</w:t>
      </w:r>
    </w:p>
    <w:sectPr w:rsidR="004A3214" w:rsidRPr="003940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A76C8" w14:textId="77777777" w:rsidR="00126F4B" w:rsidRDefault="00126F4B" w:rsidP="005507A5">
      <w:pPr>
        <w:ind w:firstLine="420"/>
      </w:pPr>
      <w:r>
        <w:separator/>
      </w:r>
    </w:p>
  </w:endnote>
  <w:endnote w:type="continuationSeparator" w:id="0">
    <w:p w14:paraId="03A438AF" w14:textId="77777777" w:rsidR="00126F4B" w:rsidRDefault="00126F4B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982F" w14:textId="77777777" w:rsidR="008F4CE8" w:rsidRDefault="008F4CE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DEFA" w14:textId="77777777" w:rsidR="008F4CE8" w:rsidRDefault="008F4CE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A36E" w14:textId="77777777" w:rsidR="008F4CE8" w:rsidRDefault="008F4CE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0A43C" w14:textId="77777777" w:rsidR="00126F4B" w:rsidRDefault="00126F4B" w:rsidP="005507A5">
      <w:pPr>
        <w:ind w:firstLine="420"/>
      </w:pPr>
      <w:r>
        <w:separator/>
      </w:r>
    </w:p>
  </w:footnote>
  <w:footnote w:type="continuationSeparator" w:id="0">
    <w:p w14:paraId="75D19832" w14:textId="77777777" w:rsidR="00126F4B" w:rsidRDefault="00126F4B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FCB10" w14:textId="77777777" w:rsidR="008F4CE8" w:rsidRDefault="008F4CE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FA546" w14:textId="77777777" w:rsidR="008F4CE8" w:rsidRDefault="008F4CE8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2229F" w14:textId="77777777" w:rsidR="008F4CE8" w:rsidRDefault="008F4CE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908"/>
    <w:multiLevelType w:val="multilevel"/>
    <w:tmpl w:val="C5DE5C6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510" w:hanging="51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1FC2F35"/>
    <w:multiLevelType w:val="hybridMultilevel"/>
    <w:tmpl w:val="63D66D0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25E450EE"/>
    <w:multiLevelType w:val="multilevel"/>
    <w:tmpl w:val="FD18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8352C"/>
    <w:multiLevelType w:val="multilevel"/>
    <w:tmpl w:val="4FD0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C5B52"/>
    <w:multiLevelType w:val="multilevel"/>
    <w:tmpl w:val="460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D6831"/>
    <w:multiLevelType w:val="multilevel"/>
    <w:tmpl w:val="C35C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668A1"/>
    <w:multiLevelType w:val="multilevel"/>
    <w:tmpl w:val="6910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1761ACD"/>
    <w:multiLevelType w:val="multilevel"/>
    <w:tmpl w:val="BB52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62A12"/>
    <w:multiLevelType w:val="hybridMultilevel"/>
    <w:tmpl w:val="565C671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441A5109"/>
    <w:multiLevelType w:val="multilevel"/>
    <w:tmpl w:val="2DFE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81162"/>
    <w:multiLevelType w:val="multilevel"/>
    <w:tmpl w:val="2E00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2977B11"/>
    <w:multiLevelType w:val="multilevel"/>
    <w:tmpl w:val="1D3E1882"/>
    <w:lvl w:ilvl="0">
      <w:start w:val="1"/>
      <w:numFmt w:val="chineseCountingThousand"/>
      <w:pStyle w:val="11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0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suff w:val="space"/>
      <w:lvlText w:val="%3"/>
      <w:lvlJc w:val="right"/>
      <w:pPr>
        <w:ind w:left="3827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5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16" w15:restartNumberingAfterBreak="0">
    <w:nsid w:val="732D5B38"/>
    <w:multiLevelType w:val="multilevel"/>
    <w:tmpl w:val="64AE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445211"/>
    <w:multiLevelType w:val="multilevel"/>
    <w:tmpl w:val="601A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18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12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"/>
  </w:num>
  <w:num w:numId="17">
    <w:abstractNumId w:val="11"/>
  </w:num>
  <w:num w:numId="18">
    <w:abstractNumId w:val="17"/>
  </w:num>
  <w:num w:numId="19">
    <w:abstractNumId w:val="7"/>
  </w:num>
  <w:num w:numId="20">
    <w:abstractNumId w:val="16"/>
  </w:num>
  <w:num w:numId="21">
    <w:abstractNumId w:val="6"/>
  </w:num>
  <w:num w:numId="22">
    <w:abstractNumId w:val="3"/>
  </w:num>
  <w:num w:numId="2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02ED"/>
    <w:rsid w:val="000006A5"/>
    <w:rsid w:val="00000DC7"/>
    <w:rsid w:val="0000114D"/>
    <w:rsid w:val="00001202"/>
    <w:rsid w:val="0000149B"/>
    <w:rsid w:val="000014CC"/>
    <w:rsid w:val="000014FF"/>
    <w:rsid w:val="0000154C"/>
    <w:rsid w:val="00001CAD"/>
    <w:rsid w:val="0000275B"/>
    <w:rsid w:val="000029CA"/>
    <w:rsid w:val="0000326D"/>
    <w:rsid w:val="0000348A"/>
    <w:rsid w:val="0000378D"/>
    <w:rsid w:val="00003992"/>
    <w:rsid w:val="00003B4A"/>
    <w:rsid w:val="00003C8B"/>
    <w:rsid w:val="00004328"/>
    <w:rsid w:val="00004911"/>
    <w:rsid w:val="00004D8F"/>
    <w:rsid w:val="00005098"/>
    <w:rsid w:val="0000589B"/>
    <w:rsid w:val="00005EE6"/>
    <w:rsid w:val="000065A2"/>
    <w:rsid w:val="00006CA9"/>
    <w:rsid w:val="00007FD1"/>
    <w:rsid w:val="00010D0C"/>
    <w:rsid w:val="00010E5D"/>
    <w:rsid w:val="00010F7F"/>
    <w:rsid w:val="000110E5"/>
    <w:rsid w:val="0001112B"/>
    <w:rsid w:val="000111C2"/>
    <w:rsid w:val="000112E2"/>
    <w:rsid w:val="00011498"/>
    <w:rsid w:val="00011533"/>
    <w:rsid w:val="0001173E"/>
    <w:rsid w:val="00011916"/>
    <w:rsid w:val="00012123"/>
    <w:rsid w:val="0001216B"/>
    <w:rsid w:val="00012259"/>
    <w:rsid w:val="0001240F"/>
    <w:rsid w:val="0001275C"/>
    <w:rsid w:val="000128E5"/>
    <w:rsid w:val="00012A30"/>
    <w:rsid w:val="00012A70"/>
    <w:rsid w:val="00013069"/>
    <w:rsid w:val="0001322D"/>
    <w:rsid w:val="00013559"/>
    <w:rsid w:val="0001437E"/>
    <w:rsid w:val="0001441D"/>
    <w:rsid w:val="00014434"/>
    <w:rsid w:val="00014737"/>
    <w:rsid w:val="00014CF4"/>
    <w:rsid w:val="00015533"/>
    <w:rsid w:val="00015AAC"/>
    <w:rsid w:val="00015B92"/>
    <w:rsid w:val="00015FA9"/>
    <w:rsid w:val="00016099"/>
    <w:rsid w:val="000163D2"/>
    <w:rsid w:val="0001641D"/>
    <w:rsid w:val="0001663C"/>
    <w:rsid w:val="00016DA0"/>
    <w:rsid w:val="00017138"/>
    <w:rsid w:val="0001721B"/>
    <w:rsid w:val="00017619"/>
    <w:rsid w:val="00017A6F"/>
    <w:rsid w:val="00017B2F"/>
    <w:rsid w:val="00017C1C"/>
    <w:rsid w:val="0002002C"/>
    <w:rsid w:val="00020B0B"/>
    <w:rsid w:val="00020B1C"/>
    <w:rsid w:val="00020B91"/>
    <w:rsid w:val="00020FF0"/>
    <w:rsid w:val="00021126"/>
    <w:rsid w:val="00021321"/>
    <w:rsid w:val="000224A3"/>
    <w:rsid w:val="00022538"/>
    <w:rsid w:val="0002271A"/>
    <w:rsid w:val="00022F36"/>
    <w:rsid w:val="00023700"/>
    <w:rsid w:val="00023725"/>
    <w:rsid w:val="000237FA"/>
    <w:rsid w:val="00023DA5"/>
    <w:rsid w:val="00023E38"/>
    <w:rsid w:val="0002406E"/>
    <w:rsid w:val="00024384"/>
    <w:rsid w:val="000246E1"/>
    <w:rsid w:val="00024764"/>
    <w:rsid w:val="00024A33"/>
    <w:rsid w:val="00024A74"/>
    <w:rsid w:val="00024B79"/>
    <w:rsid w:val="00024CA4"/>
    <w:rsid w:val="00024CF6"/>
    <w:rsid w:val="00024E50"/>
    <w:rsid w:val="000251C5"/>
    <w:rsid w:val="000252FC"/>
    <w:rsid w:val="000253A6"/>
    <w:rsid w:val="0002575B"/>
    <w:rsid w:val="0002584D"/>
    <w:rsid w:val="00025917"/>
    <w:rsid w:val="00025E99"/>
    <w:rsid w:val="0002631D"/>
    <w:rsid w:val="0002750F"/>
    <w:rsid w:val="000276BC"/>
    <w:rsid w:val="0002771F"/>
    <w:rsid w:val="000277C8"/>
    <w:rsid w:val="00027CAA"/>
    <w:rsid w:val="0003035A"/>
    <w:rsid w:val="000308AB"/>
    <w:rsid w:val="00030F07"/>
    <w:rsid w:val="00030F23"/>
    <w:rsid w:val="00030F69"/>
    <w:rsid w:val="00031646"/>
    <w:rsid w:val="000316BE"/>
    <w:rsid w:val="00032111"/>
    <w:rsid w:val="000321E5"/>
    <w:rsid w:val="000323FF"/>
    <w:rsid w:val="00032446"/>
    <w:rsid w:val="00032596"/>
    <w:rsid w:val="000326D9"/>
    <w:rsid w:val="00032A27"/>
    <w:rsid w:val="00032DDF"/>
    <w:rsid w:val="00032F7D"/>
    <w:rsid w:val="00033008"/>
    <w:rsid w:val="00033312"/>
    <w:rsid w:val="000336A3"/>
    <w:rsid w:val="000339D6"/>
    <w:rsid w:val="00033D27"/>
    <w:rsid w:val="00033D48"/>
    <w:rsid w:val="00033E1C"/>
    <w:rsid w:val="00033F7D"/>
    <w:rsid w:val="00034601"/>
    <w:rsid w:val="00034BB4"/>
    <w:rsid w:val="00034EB8"/>
    <w:rsid w:val="00034FC0"/>
    <w:rsid w:val="00035144"/>
    <w:rsid w:val="0003516F"/>
    <w:rsid w:val="00035917"/>
    <w:rsid w:val="00035BC5"/>
    <w:rsid w:val="00035C55"/>
    <w:rsid w:val="00035CBC"/>
    <w:rsid w:val="00035EF0"/>
    <w:rsid w:val="000360C0"/>
    <w:rsid w:val="00036D08"/>
    <w:rsid w:val="00036D4D"/>
    <w:rsid w:val="0003707B"/>
    <w:rsid w:val="00037554"/>
    <w:rsid w:val="00040202"/>
    <w:rsid w:val="00040629"/>
    <w:rsid w:val="000408AB"/>
    <w:rsid w:val="00040A85"/>
    <w:rsid w:val="00040D83"/>
    <w:rsid w:val="00040ECA"/>
    <w:rsid w:val="000415B8"/>
    <w:rsid w:val="00041A8B"/>
    <w:rsid w:val="00041B51"/>
    <w:rsid w:val="00041B76"/>
    <w:rsid w:val="00041C6D"/>
    <w:rsid w:val="000422EA"/>
    <w:rsid w:val="0004236E"/>
    <w:rsid w:val="00042748"/>
    <w:rsid w:val="00042879"/>
    <w:rsid w:val="00042A9C"/>
    <w:rsid w:val="00042B48"/>
    <w:rsid w:val="00042F1F"/>
    <w:rsid w:val="00042F51"/>
    <w:rsid w:val="00043673"/>
    <w:rsid w:val="00043CFB"/>
    <w:rsid w:val="00043D3A"/>
    <w:rsid w:val="0004410E"/>
    <w:rsid w:val="00044304"/>
    <w:rsid w:val="00044570"/>
    <w:rsid w:val="00045675"/>
    <w:rsid w:val="000458FA"/>
    <w:rsid w:val="00045918"/>
    <w:rsid w:val="00045ADD"/>
    <w:rsid w:val="00045C2F"/>
    <w:rsid w:val="00045D37"/>
    <w:rsid w:val="000460D9"/>
    <w:rsid w:val="000468D6"/>
    <w:rsid w:val="00046E7D"/>
    <w:rsid w:val="00047355"/>
    <w:rsid w:val="0004792E"/>
    <w:rsid w:val="00047F93"/>
    <w:rsid w:val="0005055F"/>
    <w:rsid w:val="00050A7D"/>
    <w:rsid w:val="00050BB4"/>
    <w:rsid w:val="00050BD1"/>
    <w:rsid w:val="00050ECF"/>
    <w:rsid w:val="00050EE3"/>
    <w:rsid w:val="00051370"/>
    <w:rsid w:val="00051B0B"/>
    <w:rsid w:val="00051BA8"/>
    <w:rsid w:val="00052870"/>
    <w:rsid w:val="00052A48"/>
    <w:rsid w:val="00052AFF"/>
    <w:rsid w:val="00052FD3"/>
    <w:rsid w:val="00053277"/>
    <w:rsid w:val="00053980"/>
    <w:rsid w:val="00053A81"/>
    <w:rsid w:val="00053D42"/>
    <w:rsid w:val="00054107"/>
    <w:rsid w:val="0005413E"/>
    <w:rsid w:val="00054D12"/>
    <w:rsid w:val="00054EFA"/>
    <w:rsid w:val="00054FBD"/>
    <w:rsid w:val="000550D6"/>
    <w:rsid w:val="00055558"/>
    <w:rsid w:val="000557AA"/>
    <w:rsid w:val="00055C0F"/>
    <w:rsid w:val="00055CBE"/>
    <w:rsid w:val="00055CC6"/>
    <w:rsid w:val="00055E56"/>
    <w:rsid w:val="00056912"/>
    <w:rsid w:val="00056BA0"/>
    <w:rsid w:val="00056C14"/>
    <w:rsid w:val="000571E2"/>
    <w:rsid w:val="000573D9"/>
    <w:rsid w:val="00057628"/>
    <w:rsid w:val="00057806"/>
    <w:rsid w:val="00057E78"/>
    <w:rsid w:val="00060022"/>
    <w:rsid w:val="0006048B"/>
    <w:rsid w:val="00060720"/>
    <w:rsid w:val="00061703"/>
    <w:rsid w:val="0006187B"/>
    <w:rsid w:val="00061A80"/>
    <w:rsid w:val="00061BD9"/>
    <w:rsid w:val="00062D3A"/>
    <w:rsid w:val="00062EB7"/>
    <w:rsid w:val="000634DE"/>
    <w:rsid w:val="00063635"/>
    <w:rsid w:val="000637B6"/>
    <w:rsid w:val="00063BA3"/>
    <w:rsid w:val="00063ED3"/>
    <w:rsid w:val="000641D0"/>
    <w:rsid w:val="000641DF"/>
    <w:rsid w:val="0006475A"/>
    <w:rsid w:val="0006477C"/>
    <w:rsid w:val="0006496E"/>
    <w:rsid w:val="00064B4D"/>
    <w:rsid w:val="00064BD3"/>
    <w:rsid w:val="00064E23"/>
    <w:rsid w:val="00064E41"/>
    <w:rsid w:val="00064E92"/>
    <w:rsid w:val="000650D4"/>
    <w:rsid w:val="000653A9"/>
    <w:rsid w:val="000659DC"/>
    <w:rsid w:val="00065D5E"/>
    <w:rsid w:val="00065D76"/>
    <w:rsid w:val="00065E64"/>
    <w:rsid w:val="00065F7A"/>
    <w:rsid w:val="0006604C"/>
    <w:rsid w:val="00066470"/>
    <w:rsid w:val="00066475"/>
    <w:rsid w:val="000664F3"/>
    <w:rsid w:val="00066686"/>
    <w:rsid w:val="00066B13"/>
    <w:rsid w:val="00066BB9"/>
    <w:rsid w:val="0006783F"/>
    <w:rsid w:val="000678D8"/>
    <w:rsid w:val="00067A71"/>
    <w:rsid w:val="00067DA5"/>
    <w:rsid w:val="00067DB0"/>
    <w:rsid w:val="00067F7E"/>
    <w:rsid w:val="00070164"/>
    <w:rsid w:val="00070524"/>
    <w:rsid w:val="0007060C"/>
    <w:rsid w:val="00070DB9"/>
    <w:rsid w:val="00070F38"/>
    <w:rsid w:val="00071017"/>
    <w:rsid w:val="0007153B"/>
    <w:rsid w:val="00071557"/>
    <w:rsid w:val="00071859"/>
    <w:rsid w:val="00071885"/>
    <w:rsid w:val="00071988"/>
    <w:rsid w:val="00071EDC"/>
    <w:rsid w:val="00072138"/>
    <w:rsid w:val="000722C0"/>
    <w:rsid w:val="000726F9"/>
    <w:rsid w:val="00072F72"/>
    <w:rsid w:val="00073294"/>
    <w:rsid w:val="00073398"/>
    <w:rsid w:val="00073811"/>
    <w:rsid w:val="000738C2"/>
    <w:rsid w:val="00073A9A"/>
    <w:rsid w:val="00073C7F"/>
    <w:rsid w:val="00073C90"/>
    <w:rsid w:val="00073D0E"/>
    <w:rsid w:val="00073D79"/>
    <w:rsid w:val="000740F7"/>
    <w:rsid w:val="0007411A"/>
    <w:rsid w:val="0007479B"/>
    <w:rsid w:val="000751F7"/>
    <w:rsid w:val="00075384"/>
    <w:rsid w:val="0007568F"/>
    <w:rsid w:val="000759B5"/>
    <w:rsid w:val="00075CE9"/>
    <w:rsid w:val="00075F57"/>
    <w:rsid w:val="00076421"/>
    <w:rsid w:val="000767C3"/>
    <w:rsid w:val="00076B0C"/>
    <w:rsid w:val="00077275"/>
    <w:rsid w:val="000774CE"/>
    <w:rsid w:val="00077745"/>
    <w:rsid w:val="0007776E"/>
    <w:rsid w:val="00077800"/>
    <w:rsid w:val="000778C7"/>
    <w:rsid w:val="000779CC"/>
    <w:rsid w:val="00077AD7"/>
    <w:rsid w:val="00077FC1"/>
    <w:rsid w:val="000800DD"/>
    <w:rsid w:val="000806A2"/>
    <w:rsid w:val="00080D33"/>
    <w:rsid w:val="00080E8E"/>
    <w:rsid w:val="00081084"/>
    <w:rsid w:val="000812E4"/>
    <w:rsid w:val="00081602"/>
    <w:rsid w:val="00081ACC"/>
    <w:rsid w:val="00081FE9"/>
    <w:rsid w:val="0008225F"/>
    <w:rsid w:val="0008252A"/>
    <w:rsid w:val="00082BCB"/>
    <w:rsid w:val="00082C6F"/>
    <w:rsid w:val="00083019"/>
    <w:rsid w:val="000835DF"/>
    <w:rsid w:val="00083757"/>
    <w:rsid w:val="0008402C"/>
    <w:rsid w:val="00084261"/>
    <w:rsid w:val="000843E2"/>
    <w:rsid w:val="0008465D"/>
    <w:rsid w:val="000852F8"/>
    <w:rsid w:val="0008546A"/>
    <w:rsid w:val="0008574F"/>
    <w:rsid w:val="0008575B"/>
    <w:rsid w:val="00085925"/>
    <w:rsid w:val="00085DDE"/>
    <w:rsid w:val="00085EF0"/>
    <w:rsid w:val="00086BC3"/>
    <w:rsid w:val="00086CD7"/>
    <w:rsid w:val="00087DC6"/>
    <w:rsid w:val="00087E4D"/>
    <w:rsid w:val="00087F1C"/>
    <w:rsid w:val="00090239"/>
    <w:rsid w:val="00090595"/>
    <w:rsid w:val="00090616"/>
    <w:rsid w:val="00090661"/>
    <w:rsid w:val="00090C92"/>
    <w:rsid w:val="00091121"/>
    <w:rsid w:val="00091564"/>
    <w:rsid w:val="000916D5"/>
    <w:rsid w:val="0009187A"/>
    <w:rsid w:val="00091C3A"/>
    <w:rsid w:val="00091DCA"/>
    <w:rsid w:val="000922A7"/>
    <w:rsid w:val="00092416"/>
    <w:rsid w:val="00092CB4"/>
    <w:rsid w:val="00092EA0"/>
    <w:rsid w:val="00093A17"/>
    <w:rsid w:val="00093D17"/>
    <w:rsid w:val="00094023"/>
    <w:rsid w:val="00094043"/>
    <w:rsid w:val="00094145"/>
    <w:rsid w:val="00094464"/>
    <w:rsid w:val="000947A4"/>
    <w:rsid w:val="00094910"/>
    <w:rsid w:val="00094E01"/>
    <w:rsid w:val="0009556E"/>
    <w:rsid w:val="0009597E"/>
    <w:rsid w:val="000961D9"/>
    <w:rsid w:val="00096897"/>
    <w:rsid w:val="0009691F"/>
    <w:rsid w:val="00097271"/>
    <w:rsid w:val="00097627"/>
    <w:rsid w:val="000976DC"/>
    <w:rsid w:val="000A0775"/>
    <w:rsid w:val="000A0ABE"/>
    <w:rsid w:val="000A0B6C"/>
    <w:rsid w:val="000A0CE5"/>
    <w:rsid w:val="000A0F31"/>
    <w:rsid w:val="000A1194"/>
    <w:rsid w:val="000A1454"/>
    <w:rsid w:val="000A1894"/>
    <w:rsid w:val="000A1A08"/>
    <w:rsid w:val="000A1C1A"/>
    <w:rsid w:val="000A215B"/>
    <w:rsid w:val="000A2E2E"/>
    <w:rsid w:val="000A315F"/>
    <w:rsid w:val="000A37EB"/>
    <w:rsid w:val="000A3BAD"/>
    <w:rsid w:val="000A3CCD"/>
    <w:rsid w:val="000A3D89"/>
    <w:rsid w:val="000A4949"/>
    <w:rsid w:val="000A4CB8"/>
    <w:rsid w:val="000A4E5A"/>
    <w:rsid w:val="000A5FB6"/>
    <w:rsid w:val="000A6135"/>
    <w:rsid w:val="000A641F"/>
    <w:rsid w:val="000A64F9"/>
    <w:rsid w:val="000A68E6"/>
    <w:rsid w:val="000A6D26"/>
    <w:rsid w:val="000A70BF"/>
    <w:rsid w:val="000A70E7"/>
    <w:rsid w:val="000A71ED"/>
    <w:rsid w:val="000A7545"/>
    <w:rsid w:val="000A76A5"/>
    <w:rsid w:val="000A7706"/>
    <w:rsid w:val="000A79A2"/>
    <w:rsid w:val="000A79B7"/>
    <w:rsid w:val="000A7F45"/>
    <w:rsid w:val="000A7F46"/>
    <w:rsid w:val="000B00B2"/>
    <w:rsid w:val="000B02A7"/>
    <w:rsid w:val="000B0872"/>
    <w:rsid w:val="000B0934"/>
    <w:rsid w:val="000B0A3D"/>
    <w:rsid w:val="000B0C6A"/>
    <w:rsid w:val="000B15A1"/>
    <w:rsid w:val="000B15A5"/>
    <w:rsid w:val="000B17CC"/>
    <w:rsid w:val="000B17F3"/>
    <w:rsid w:val="000B2577"/>
    <w:rsid w:val="000B268F"/>
    <w:rsid w:val="000B3AB5"/>
    <w:rsid w:val="000B3AD6"/>
    <w:rsid w:val="000B41EC"/>
    <w:rsid w:val="000B427F"/>
    <w:rsid w:val="000B4432"/>
    <w:rsid w:val="000B4A65"/>
    <w:rsid w:val="000B4B7A"/>
    <w:rsid w:val="000B4B9A"/>
    <w:rsid w:val="000B516A"/>
    <w:rsid w:val="000B52C1"/>
    <w:rsid w:val="000B59A0"/>
    <w:rsid w:val="000B5A80"/>
    <w:rsid w:val="000B5F32"/>
    <w:rsid w:val="000B673C"/>
    <w:rsid w:val="000B69FE"/>
    <w:rsid w:val="000B708E"/>
    <w:rsid w:val="000B7664"/>
    <w:rsid w:val="000C016A"/>
    <w:rsid w:val="000C09EA"/>
    <w:rsid w:val="000C0C22"/>
    <w:rsid w:val="000C1379"/>
    <w:rsid w:val="000C1662"/>
    <w:rsid w:val="000C16AF"/>
    <w:rsid w:val="000C1A5D"/>
    <w:rsid w:val="000C1D0C"/>
    <w:rsid w:val="000C20B4"/>
    <w:rsid w:val="000C232A"/>
    <w:rsid w:val="000C23FA"/>
    <w:rsid w:val="000C2551"/>
    <w:rsid w:val="000C2790"/>
    <w:rsid w:val="000C289C"/>
    <w:rsid w:val="000C2B43"/>
    <w:rsid w:val="000C321E"/>
    <w:rsid w:val="000C3BA1"/>
    <w:rsid w:val="000C44A8"/>
    <w:rsid w:val="000C45D1"/>
    <w:rsid w:val="000C474F"/>
    <w:rsid w:val="000C48FD"/>
    <w:rsid w:val="000C4978"/>
    <w:rsid w:val="000C4EC8"/>
    <w:rsid w:val="000C52F9"/>
    <w:rsid w:val="000C55BB"/>
    <w:rsid w:val="000C5652"/>
    <w:rsid w:val="000C56E5"/>
    <w:rsid w:val="000C6263"/>
    <w:rsid w:val="000C6346"/>
    <w:rsid w:val="000C6556"/>
    <w:rsid w:val="000C6758"/>
    <w:rsid w:val="000C68C5"/>
    <w:rsid w:val="000C696B"/>
    <w:rsid w:val="000C6A23"/>
    <w:rsid w:val="000C7112"/>
    <w:rsid w:val="000C76D7"/>
    <w:rsid w:val="000C7883"/>
    <w:rsid w:val="000C7A7C"/>
    <w:rsid w:val="000C7B4C"/>
    <w:rsid w:val="000C7E07"/>
    <w:rsid w:val="000D0057"/>
    <w:rsid w:val="000D03B6"/>
    <w:rsid w:val="000D07BE"/>
    <w:rsid w:val="000D0E76"/>
    <w:rsid w:val="000D116B"/>
    <w:rsid w:val="000D1196"/>
    <w:rsid w:val="000D15EB"/>
    <w:rsid w:val="000D19C0"/>
    <w:rsid w:val="000D1AFE"/>
    <w:rsid w:val="000D2A8B"/>
    <w:rsid w:val="000D2C58"/>
    <w:rsid w:val="000D2CC9"/>
    <w:rsid w:val="000D3305"/>
    <w:rsid w:val="000D33C1"/>
    <w:rsid w:val="000D3477"/>
    <w:rsid w:val="000D3606"/>
    <w:rsid w:val="000D3A3E"/>
    <w:rsid w:val="000D3AB1"/>
    <w:rsid w:val="000D459F"/>
    <w:rsid w:val="000D4901"/>
    <w:rsid w:val="000D4E2B"/>
    <w:rsid w:val="000D4E78"/>
    <w:rsid w:val="000D50AD"/>
    <w:rsid w:val="000D562C"/>
    <w:rsid w:val="000D5989"/>
    <w:rsid w:val="000D5B62"/>
    <w:rsid w:val="000D5C51"/>
    <w:rsid w:val="000D5FD5"/>
    <w:rsid w:val="000D6294"/>
    <w:rsid w:val="000D62C9"/>
    <w:rsid w:val="000D6436"/>
    <w:rsid w:val="000D6651"/>
    <w:rsid w:val="000D6654"/>
    <w:rsid w:val="000D66D2"/>
    <w:rsid w:val="000D6B05"/>
    <w:rsid w:val="000D7058"/>
    <w:rsid w:val="000D7B3B"/>
    <w:rsid w:val="000D7B43"/>
    <w:rsid w:val="000E007E"/>
    <w:rsid w:val="000E03C3"/>
    <w:rsid w:val="000E06DE"/>
    <w:rsid w:val="000E0A03"/>
    <w:rsid w:val="000E1035"/>
    <w:rsid w:val="000E1677"/>
    <w:rsid w:val="000E18B1"/>
    <w:rsid w:val="000E22D4"/>
    <w:rsid w:val="000E286D"/>
    <w:rsid w:val="000E379B"/>
    <w:rsid w:val="000E3F1E"/>
    <w:rsid w:val="000E452D"/>
    <w:rsid w:val="000E45AA"/>
    <w:rsid w:val="000E490A"/>
    <w:rsid w:val="000E4926"/>
    <w:rsid w:val="000E4A5F"/>
    <w:rsid w:val="000E4ADD"/>
    <w:rsid w:val="000E4D60"/>
    <w:rsid w:val="000E4D9B"/>
    <w:rsid w:val="000E53BE"/>
    <w:rsid w:val="000E5462"/>
    <w:rsid w:val="000E5730"/>
    <w:rsid w:val="000E5786"/>
    <w:rsid w:val="000E5A2B"/>
    <w:rsid w:val="000E5AE1"/>
    <w:rsid w:val="000E5D17"/>
    <w:rsid w:val="000E5D80"/>
    <w:rsid w:val="000E6008"/>
    <w:rsid w:val="000E6016"/>
    <w:rsid w:val="000E66FB"/>
    <w:rsid w:val="000E6844"/>
    <w:rsid w:val="000E692D"/>
    <w:rsid w:val="000E6FEB"/>
    <w:rsid w:val="000E7150"/>
    <w:rsid w:val="000E716C"/>
    <w:rsid w:val="000E7376"/>
    <w:rsid w:val="000E73AC"/>
    <w:rsid w:val="000E74C9"/>
    <w:rsid w:val="000E75E0"/>
    <w:rsid w:val="000E761C"/>
    <w:rsid w:val="000E7E03"/>
    <w:rsid w:val="000E7E7B"/>
    <w:rsid w:val="000F021F"/>
    <w:rsid w:val="000F0604"/>
    <w:rsid w:val="000F0614"/>
    <w:rsid w:val="000F0B65"/>
    <w:rsid w:val="000F0F2E"/>
    <w:rsid w:val="000F1020"/>
    <w:rsid w:val="000F11D9"/>
    <w:rsid w:val="000F15D0"/>
    <w:rsid w:val="000F19BB"/>
    <w:rsid w:val="000F2224"/>
    <w:rsid w:val="000F2442"/>
    <w:rsid w:val="000F283D"/>
    <w:rsid w:val="000F2A24"/>
    <w:rsid w:val="000F2A5D"/>
    <w:rsid w:val="000F31C2"/>
    <w:rsid w:val="000F3289"/>
    <w:rsid w:val="000F331F"/>
    <w:rsid w:val="000F3DB0"/>
    <w:rsid w:val="000F419F"/>
    <w:rsid w:val="000F469F"/>
    <w:rsid w:val="000F474B"/>
    <w:rsid w:val="000F476E"/>
    <w:rsid w:val="000F4FC1"/>
    <w:rsid w:val="000F558A"/>
    <w:rsid w:val="000F57EE"/>
    <w:rsid w:val="000F593F"/>
    <w:rsid w:val="000F5E6A"/>
    <w:rsid w:val="000F631D"/>
    <w:rsid w:val="000F6572"/>
    <w:rsid w:val="000F6688"/>
    <w:rsid w:val="000F6708"/>
    <w:rsid w:val="000F77E8"/>
    <w:rsid w:val="000F7C8C"/>
    <w:rsid w:val="000F7DBD"/>
    <w:rsid w:val="0010009A"/>
    <w:rsid w:val="001007AD"/>
    <w:rsid w:val="001007BE"/>
    <w:rsid w:val="00100B3D"/>
    <w:rsid w:val="00100BDE"/>
    <w:rsid w:val="00100F2D"/>
    <w:rsid w:val="0010137C"/>
    <w:rsid w:val="00101820"/>
    <w:rsid w:val="001018B3"/>
    <w:rsid w:val="001018BA"/>
    <w:rsid w:val="0010197C"/>
    <w:rsid w:val="00101A38"/>
    <w:rsid w:val="00101A47"/>
    <w:rsid w:val="00101EB4"/>
    <w:rsid w:val="00102A9C"/>
    <w:rsid w:val="00102ACE"/>
    <w:rsid w:val="00102F00"/>
    <w:rsid w:val="0010330C"/>
    <w:rsid w:val="001033DE"/>
    <w:rsid w:val="00103416"/>
    <w:rsid w:val="001035CC"/>
    <w:rsid w:val="001035D6"/>
    <w:rsid w:val="00103695"/>
    <w:rsid w:val="00103C16"/>
    <w:rsid w:val="001041DF"/>
    <w:rsid w:val="00104884"/>
    <w:rsid w:val="00104CE3"/>
    <w:rsid w:val="00105021"/>
    <w:rsid w:val="00105642"/>
    <w:rsid w:val="00105DE4"/>
    <w:rsid w:val="00105F74"/>
    <w:rsid w:val="00106533"/>
    <w:rsid w:val="0010690F"/>
    <w:rsid w:val="00106CB0"/>
    <w:rsid w:val="00106E6E"/>
    <w:rsid w:val="00106EC8"/>
    <w:rsid w:val="00107168"/>
    <w:rsid w:val="00107409"/>
    <w:rsid w:val="001074EE"/>
    <w:rsid w:val="0010771D"/>
    <w:rsid w:val="00107F2E"/>
    <w:rsid w:val="0011038A"/>
    <w:rsid w:val="001103D4"/>
    <w:rsid w:val="00110850"/>
    <w:rsid w:val="001108DC"/>
    <w:rsid w:val="001111D4"/>
    <w:rsid w:val="0011168A"/>
    <w:rsid w:val="00111694"/>
    <w:rsid w:val="00111B13"/>
    <w:rsid w:val="00111F3C"/>
    <w:rsid w:val="001121DF"/>
    <w:rsid w:val="00112377"/>
    <w:rsid w:val="00112BCF"/>
    <w:rsid w:val="00112CA2"/>
    <w:rsid w:val="00112EA1"/>
    <w:rsid w:val="0011309C"/>
    <w:rsid w:val="001132FD"/>
    <w:rsid w:val="001133FA"/>
    <w:rsid w:val="001143C8"/>
    <w:rsid w:val="00114A9A"/>
    <w:rsid w:val="00114DF8"/>
    <w:rsid w:val="00115793"/>
    <w:rsid w:val="001159A2"/>
    <w:rsid w:val="001159B9"/>
    <w:rsid w:val="00115FA4"/>
    <w:rsid w:val="00115FD4"/>
    <w:rsid w:val="0011609A"/>
    <w:rsid w:val="001161A1"/>
    <w:rsid w:val="00116F6C"/>
    <w:rsid w:val="001170DC"/>
    <w:rsid w:val="00117169"/>
    <w:rsid w:val="00117284"/>
    <w:rsid w:val="0011743F"/>
    <w:rsid w:val="001174B3"/>
    <w:rsid w:val="00117822"/>
    <w:rsid w:val="00117CB6"/>
    <w:rsid w:val="00120263"/>
    <w:rsid w:val="001202B1"/>
    <w:rsid w:val="00120C03"/>
    <w:rsid w:val="00120CC2"/>
    <w:rsid w:val="00121655"/>
    <w:rsid w:val="00121662"/>
    <w:rsid w:val="001218F2"/>
    <w:rsid w:val="001219DA"/>
    <w:rsid w:val="001219F4"/>
    <w:rsid w:val="0012207A"/>
    <w:rsid w:val="0012243F"/>
    <w:rsid w:val="0012273B"/>
    <w:rsid w:val="001227E3"/>
    <w:rsid w:val="00122833"/>
    <w:rsid w:val="00122900"/>
    <w:rsid w:val="00122AAB"/>
    <w:rsid w:val="00122F67"/>
    <w:rsid w:val="0012305F"/>
    <w:rsid w:val="001230FF"/>
    <w:rsid w:val="0012311A"/>
    <w:rsid w:val="0012319C"/>
    <w:rsid w:val="00123388"/>
    <w:rsid w:val="00123D0B"/>
    <w:rsid w:val="0012453E"/>
    <w:rsid w:val="001251A1"/>
    <w:rsid w:val="001251B2"/>
    <w:rsid w:val="001254F1"/>
    <w:rsid w:val="001254F3"/>
    <w:rsid w:val="0012551A"/>
    <w:rsid w:val="00125707"/>
    <w:rsid w:val="0012655C"/>
    <w:rsid w:val="001268CC"/>
    <w:rsid w:val="00126DD4"/>
    <w:rsid w:val="00126F13"/>
    <w:rsid w:val="00126F4B"/>
    <w:rsid w:val="001272AA"/>
    <w:rsid w:val="001276F8"/>
    <w:rsid w:val="00127714"/>
    <w:rsid w:val="00127C63"/>
    <w:rsid w:val="00127EC3"/>
    <w:rsid w:val="00127FC9"/>
    <w:rsid w:val="00130CE3"/>
    <w:rsid w:val="001315DA"/>
    <w:rsid w:val="00131746"/>
    <w:rsid w:val="00131E60"/>
    <w:rsid w:val="00132072"/>
    <w:rsid w:val="001321FF"/>
    <w:rsid w:val="001322A9"/>
    <w:rsid w:val="00132930"/>
    <w:rsid w:val="00132C3A"/>
    <w:rsid w:val="00132C48"/>
    <w:rsid w:val="00132D18"/>
    <w:rsid w:val="00132E33"/>
    <w:rsid w:val="00133054"/>
    <w:rsid w:val="00133B74"/>
    <w:rsid w:val="00133CC0"/>
    <w:rsid w:val="00134125"/>
    <w:rsid w:val="00134878"/>
    <w:rsid w:val="0013495C"/>
    <w:rsid w:val="00135637"/>
    <w:rsid w:val="00135739"/>
    <w:rsid w:val="001361DF"/>
    <w:rsid w:val="0013625C"/>
    <w:rsid w:val="0013638A"/>
    <w:rsid w:val="00136484"/>
    <w:rsid w:val="0013653C"/>
    <w:rsid w:val="00136545"/>
    <w:rsid w:val="00136735"/>
    <w:rsid w:val="00136B07"/>
    <w:rsid w:val="00136FE5"/>
    <w:rsid w:val="001372D9"/>
    <w:rsid w:val="00137C21"/>
    <w:rsid w:val="00137CF4"/>
    <w:rsid w:val="001400F4"/>
    <w:rsid w:val="0014032D"/>
    <w:rsid w:val="0014040D"/>
    <w:rsid w:val="00140764"/>
    <w:rsid w:val="001407CC"/>
    <w:rsid w:val="00140851"/>
    <w:rsid w:val="0014091B"/>
    <w:rsid w:val="00140AA7"/>
    <w:rsid w:val="00140AB8"/>
    <w:rsid w:val="00140F7C"/>
    <w:rsid w:val="0014108F"/>
    <w:rsid w:val="001410DF"/>
    <w:rsid w:val="001411E7"/>
    <w:rsid w:val="001416F5"/>
    <w:rsid w:val="0014187F"/>
    <w:rsid w:val="00141F01"/>
    <w:rsid w:val="0014277F"/>
    <w:rsid w:val="00142BE1"/>
    <w:rsid w:val="00142BF6"/>
    <w:rsid w:val="00142C0A"/>
    <w:rsid w:val="00142C1A"/>
    <w:rsid w:val="00142C79"/>
    <w:rsid w:val="00142CB6"/>
    <w:rsid w:val="00143032"/>
    <w:rsid w:val="0014349C"/>
    <w:rsid w:val="00143955"/>
    <w:rsid w:val="001439D8"/>
    <w:rsid w:val="00143CF1"/>
    <w:rsid w:val="00144130"/>
    <w:rsid w:val="001441F2"/>
    <w:rsid w:val="00144DB3"/>
    <w:rsid w:val="00144E16"/>
    <w:rsid w:val="00144F29"/>
    <w:rsid w:val="001453D8"/>
    <w:rsid w:val="00145937"/>
    <w:rsid w:val="00145B15"/>
    <w:rsid w:val="001463D9"/>
    <w:rsid w:val="0014660A"/>
    <w:rsid w:val="00146A15"/>
    <w:rsid w:val="00146A47"/>
    <w:rsid w:val="00146AE3"/>
    <w:rsid w:val="00146DBD"/>
    <w:rsid w:val="00147344"/>
    <w:rsid w:val="001477C8"/>
    <w:rsid w:val="00147D77"/>
    <w:rsid w:val="001504D2"/>
    <w:rsid w:val="001509A4"/>
    <w:rsid w:val="00150AC6"/>
    <w:rsid w:val="00150D07"/>
    <w:rsid w:val="00151D3D"/>
    <w:rsid w:val="0015223F"/>
    <w:rsid w:val="0015236F"/>
    <w:rsid w:val="001524B5"/>
    <w:rsid w:val="00152D54"/>
    <w:rsid w:val="00152E08"/>
    <w:rsid w:val="00153000"/>
    <w:rsid w:val="0015349B"/>
    <w:rsid w:val="00153CCE"/>
    <w:rsid w:val="00155712"/>
    <w:rsid w:val="00155B81"/>
    <w:rsid w:val="00155BD0"/>
    <w:rsid w:val="00155DDC"/>
    <w:rsid w:val="00155F18"/>
    <w:rsid w:val="001561BF"/>
    <w:rsid w:val="0015658A"/>
    <w:rsid w:val="0015665B"/>
    <w:rsid w:val="00156A6D"/>
    <w:rsid w:val="001571A3"/>
    <w:rsid w:val="00157252"/>
    <w:rsid w:val="00157D1B"/>
    <w:rsid w:val="001608A7"/>
    <w:rsid w:val="0016141F"/>
    <w:rsid w:val="0016195E"/>
    <w:rsid w:val="00161CF8"/>
    <w:rsid w:val="001620EE"/>
    <w:rsid w:val="00162286"/>
    <w:rsid w:val="0016230A"/>
    <w:rsid w:val="001629A2"/>
    <w:rsid w:val="00162AF2"/>
    <w:rsid w:val="00163383"/>
    <w:rsid w:val="001633AC"/>
    <w:rsid w:val="00163678"/>
    <w:rsid w:val="001636D4"/>
    <w:rsid w:val="00163EB3"/>
    <w:rsid w:val="00163FF7"/>
    <w:rsid w:val="00164185"/>
    <w:rsid w:val="00164673"/>
    <w:rsid w:val="00164CEB"/>
    <w:rsid w:val="00165005"/>
    <w:rsid w:val="001653C5"/>
    <w:rsid w:val="00165D55"/>
    <w:rsid w:val="00165EC5"/>
    <w:rsid w:val="001667AE"/>
    <w:rsid w:val="001669C3"/>
    <w:rsid w:val="00166AD0"/>
    <w:rsid w:val="00166C8B"/>
    <w:rsid w:val="00166CD4"/>
    <w:rsid w:val="00166F10"/>
    <w:rsid w:val="001671BF"/>
    <w:rsid w:val="001672F8"/>
    <w:rsid w:val="0016786D"/>
    <w:rsid w:val="001678F3"/>
    <w:rsid w:val="00167DB6"/>
    <w:rsid w:val="0017044F"/>
    <w:rsid w:val="0017097E"/>
    <w:rsid w:val="00170B5C"/>
    <w:rsid w:val="00170E3E"/>
    <w:rsid w:val="00170F66"/>
    <w:rsid w:val="001711BD"/>
    <w:rsid w:val="00171725"/>
    <w:rsid w:val="00171738"/>
    <w:rsid w:val="0017178A"/>
    <w:rsid w:val="0017192A"/>
    <w:rsid w:val="00171D7F"/>
    <w:rsid w:val="00171FD6"/>
    <w:rsid w:val="00172264"/>
    <w:rsid w:val="0017274F"/>
    <w:rsid w:val="00172971"/>
    <w:rsid w:val="00172CF8"/>
    <w:rsid w:val="00172ECC"/>
    <w:rsid w:val="00173431"/>
    <w:rsid w:val="001734F2"/>
    <w:rsid w:val="00173566"/>
    <w:rsid w:val="001735D5"/>
    <w:rsid w:val="001737DB"/>
    <w:rsid w:val="00173B04"/>
    <w:rsid w:val="00173B1C"/>
    <w:rsid w:val="00173F5B"/>
    <w:rsid w:val="0017429B"/>
    <w:rsid w:val="00175684"/>
    <w:rsid w:val="001765A5"/>
    <w:rsid w:val="00176E34"/>
    <w:rsid w:val="001772A6"/>
    <w:rsid w:val="0017738A"/>
    <w:rsid w:val="00177547"/>
    <w:rsid w:val="00177E27"/>
    <w:rsid w:val="001813D5"/>
    <w:rsid w:val="0018146E"/>
    <w:rsid w:val="00181779"/>
    <w:rsid w:val="0018182D"/>
    <w:rsid w:val="00181EFC"/>
    <w:rsid w:val="001828EB"/>
    <w:rsid w:val="00183B82"/>
    <w:rsid w:val="00183D8C"/>
    <w:rsid w:val="00183DE8"/>
    <w:rsid w:val="00183EF1"/>
    <w:rsid w:val="00184164"/>
    <w:rsid w:val="00184348"/>
    <w:rsid w:val="00184482"/>
    <w:rsid w:val="001845BE"/>
    <w:rsid w:val="001846C4"/>
    <w:rsid w:val="001847B6"/>
    <w:rsid w:val="0018492C"/>
    <w:rsid w:val="0018493A"/>
    <w:rsid w:val="00184A32"/>
    <w:rsid w:val="00184AB9"/>
    <w:rsid w:val="00184B7A"/>
    <w:rsid w:val="00184DC2"/>
    <w:rsid w:val="0018508A"/>
    <w:rsid w:val="00185462"/>
    <w:rsid w:val="001854FE"/>
    <w:rsid w:val="00185E72"/>
    <w:rsid w:val="00186011"/>
    <w:rsid w:val="0018660D"/>
    <w:rsid w:val="001869EB"/>
    <w:rsid w:val="001876AF"/>
    <w:rsid w:val="00187BB6"/>
    <w:rsid w:val="00187BE9"/>
    <w:rsid w:val="00187CE5"/>
    <w:rsid w:val="00187D25"/>
    <w:rsid w:val="00187F65"/>
    <w:rsid w:val="00187FCE"/>
    <w:rsid w:val="00190795"/>
    <w:rsid w:val="00190AC0"/>
    <w:rsid w:val="00190FD6"/>
    <w:rsid w:val="00191140"/>
    <w:rsid w:val="0019129F"/>
    <w:rsid w:val="0019131B"/>
    <w:rsid w:val="0019175D"/>
    <w:rsid w:val="0019199B"/>
    <w:rsid w:val="00191A40"/>
    <w:rsid w:val="00191ADC"/>
    <w:rsid w:val="00191E30"/>
    <w:rsid w:val="00192106"/>
    <w:rsid w:val="00192226"/>
    <w:rsid w:val="00192628"/>
    <w:rsid w:val="00192B4C"/>
    <w:rsid w:val="00193462"/>
    <w:rsid w:val="00193CF3"/>
    <w:rsid w:val="00193EFA"/>
    <w:rsid w:val="001947D7"/>
    <w:rsid w:val="0019493B"/>
    <w:rsid w:val="00194BA6"/>
    <w:rsid w:val="00194D2B"/>
    <w:rsid w:val="0019508D"/>
    <w:rsid w:val="001951CD"/>
    <w:rsid w:val="001951E1"/>
    <w:rsid w:val="0019575B"/>
    <w:rsid w:val="0019588D"/>
    <w:rsid w:val="00195BA6"/>
    <w:rsid w:val="0019619B"/>
    <w:rsid w:val="00196237"/>
    <w:rsid w:val="001968B9"/>
    <w:rsid w:val="00196B15"/>
    <w:rsid w:val="00196C69"/>
    <w:rsid w:val="00197419"/>
    <w:rsid w:val="0019747D"/>
    <w:rsid w:val="0019780E"/>
    <w:rsid w:val="001A05F0"/>
    <w:rsid w:val="001A0C8E"/>
    <w:rsid w:val="001A13AF"/>
    <w:rsid w:val="001A1CC2"/>
    <w:rsid w:val="001A28B4"/>
    <w:rsid w:val="001A2B84"/>
    <w:rsid w:val="001A2DAB"/>
    <w:rsid w:val="001A2E07"/>
    <w:rsid w:val="001A2EAF"/>
    <w:rsid w:val="001A391A"/>
    <w:rsid w:val="001A401E"/>
    <w:rsid w:val="001A413B"/>
    <w:rsid w:val="001A432A"/>
    <w:rsid w:val="001A43A4"/>
    <w:rsid w:val="001A4BF6"/>
    <w:rsid w:val="001A4C31"/>
    <w:rsid w:val="001A5122"/>
    <w:rsid w:val="001A554B"/>
    <w:rsid w:val="001A5F7F"/>
    <w:rsid w:val="001A627B"/>
    <w:rsid w:val="001A645E"/>
    <w:rsid w:val="001A6757"/>
    <w:rsid w:val="001A7029"/>
    <w:rsid w:val="001A73AF"/>
    <w:rsid w:val="001A74D4"/>
    <w:rsid w:val="001A7526"/>
    <w:rsid w:val="001A75BB"/>
    <w:rsid w:val="001A78A0"/>
    <w:rsid w:val="001A79BD"/>
    <w:rsid w:val="001A79F4"/>
    <w:rsid w:val="001A7C84"/>
    <w:rsid w:val="001B00E0"/>
    <w:rsid w:val="001B0140"/>
    <w:rsid w:val="001B06A2"/>
    <w:rsid w:val="001B0987"/>
    <w:rsid w:val="001B0B95"/>
    <w:rsid w:val="001B0C4D"/>
    <w:rsid w:val="001B0D87"/>
    <w:rsid w:val="001B0FD2"/>
    <w:rsid w:val="001B130C"/>
    <w:rsid w:val="001B1419"/>
    <w:rsid w:val="001B20FB"/>
    <w:rsid w:val="001B261B"/>
    <w:rsid w:val="001B2CBE"/>
    <w:rsid w:val="001B3B0F"/>
    <w:rsid w:val="001B412C"/>
    <w:rsid w:val="001B4550"/>
    <w:rsid w:val="001B4C80"/>
    <w:rsid w:val="001B4F96"/>
    <w:rsid w:val="001B56BB"/>
    <w:rsid w:val="001B5706"/>
    <w:rsid w:val="001B5D4B"/>
    <w:rsid w:val="001B601F"/>
    <w:rsid w:val="001B6892"/>
    <w:rsid w:val="001B6FAA"/>
    <w:rsid w:val="001B72B9"/>
    <w:rsid w:val="001B7303"/>
    <w:rsid w:val="001B7B90"/>
    <w:rsid w:val="001B7D1E"/>
    <w:rsid w:val="001C0208"/>
    <w:rsid w:val="001C03E0"/>
    <w:rsid w:val="001C03F5"/>
    <w:rsid w:val="001C05F8"/>
    <w:rsid w:val="001C062F"/>
    <w:rsid w:val="001C10B7"/>
    <w:rsid w:val="001C21B0"/>
    <w:rsid w:val="001C23C7"/>
    <w:rsid w:val="001C254C"/>
    <w:rsid w:val="001C2619"/>
    <w:rsid w:val="001C2646"/>
    <w:rsid w:val="001C2DBA"/>
    <w:rsid w:val="001C30E8"/>
    <w:rsid w:val="001C32AB"/>
    <w:rsid w:val="001C3832"/>
    <w:rsid w:val="001C3B4C"/>
    <w:rsid w:val="001C3BD0"/>
    <w:rsid w:val="001C3DA9"/>
    <w:rsid w:val="001C3EE9"/>
    <w:rsid w:val="001C3F02"/>
    <w:rsid w:val="001C4101"/>
    <w:rsid w:val="001C44F5"/>
    <w:rsid w:val="001C4B27"/>
    <w:rsid w:val="001C4F1F"/>
    <w:rsid w:val="001C60F7"/>
    <w:rsid w:val="001C655D"/>
    <w:rsid w:val="001C6B4C"/>
    <w:rsid w:val="001C70BD"/>
    <w:rsid w:val="001C734A"/>
    <w:rsid w:val="001C7488"/>
    <w:rsid w:val="001C7A1B"/>
    <w:rsid w:val="001C7A26"/>
    <w:rsid w:val="001D00C4"/>
    <w:rsid w:val="001D1718"/>
    <w:rsid w:val="001D3201"/>
    <w:rsid w:val="001D32A0"/>
    <w:rsid w:val="001D39A2"/>
    <w:rsid w:val="001D3AF7"/>
    <w:rsid w:val="001D3EFB"/>
    <w:rsid w:val="001D4023"/>
    <w:rsid w:val="001D44A0"/>
    <w:rsid w:val="001D4880"/>
    <w:rsid w:val="001D4BCD"/>
    <w:rsid w:val="001D5045"/>
    <w:rsid w:val="001D50CD"/>
    <w:rsid w:val="001D54FE"/>
    <w:rsid w:val="001D564C"/>
    <w:rsid w:val="001D5AAF"/>
    <w:rsid w:val="001D5B4A"/>
    <w:rsid w:val="001D5C4B"/>
    <w:rsid w:val="001D5F87"/>
    <w:rsid w:val="001D5FF9"/>
    <w:rsid w:val="001D63DF"/>
    <w:rsid w:val="001D6740"/>
    <w:rsid w:val="001D75B0"/>
    <w:rsid w:val="001D77E2"/>
    <w:rsid w:val="001D7A35"/>
    <w:rsid w:val="001D7AA3"/>
    <w:rsid w:val="001D7AEE"/>
    <w:rsid w:val="001E019E"/>
    <w:rsid w:val="001E042F"/>
    <w:rsid w:val="001E0AD8"/>
    <w:rsid w:val="001E0D3B"/>
    <w:rsid w:val="001E0DB3"/>
    <w:rsid w:val="001E1181"/>
    <w:rsid w:val="001E159F"/>
    <w:rsid w:val="001E1BED"/>
    <w:rsid w:val="001E22FC"/>
    <w:rsid w:val="001E2504"/>
    <w:rsid w:val="001E2588"/>
    <w:rsid w:val="001E25EE"/>
    <w:rsid w:val="001E360B"/>
    <w:rsid w:val="001E36E1"/>
    <w:rsid w:val="001E36F5"/>
    <w:rsid w:val="001E3936"/>
    <w:rsid w:val="001E405A"/>
    <w:rsid w:val="001E41D5"/>
    <w:rsid w:val="001E4551"/>
    <w:rsid w:val="001E455F"/>
    <w:rsid w:val="001E46A4"/>
    <w:rsid w:val="001E47B6"/>
    <w:rsid w:val="001E4CAC"/>
    <w:rsid w:val="001E4D0A"/>
    <w:rsid w:val="001E4EC3"/>
    <w:rsid w:val="001E5552"/>
    <w:rsid w:val="001E557B"/>
    <w:rsid w:val="001E5D67"/>
    <w:rsid w:val="001E5E25"/>
    <w:rsid w:val="001E6258"/>
    <w:rsid w:val="001E628A"/>
    <w:rsid w:val="001E6640"/>
    <w:rsid w:val="001E67BD"/>
    <w:rsid w:val="001E689C"/>
    <w:rsid w:val="001E6DA7"/>
    <w:rsid w:val="001E7161"/>
    <w:rsid w:val="001E7D8B"/>
    <w:rsid w:val="001F000D"/>
    <w:rsid w:val="001F0405"/>
    <w:rsid w:val="001F04A8"/>
    <w:rsid w:val="001F0B44"/>
    <w:rsid w:val="001F0E0E"/>
    <w:rsid w:val="001F1023"/>
    <w:rsid w:val="001F107D"/>
    <w:rsid w:val="001F12E1"/>
    <w:rsid w:val="001F1CAF"/>
    <w:rsid w:val="001F2A30"/>
    <w:rsid w:val="001F2B57"/>
    <w:rsid w:val="001F2F6E"/>
    <w:rsid w:val="001F359E"/>
    <w:rsid w:val="001F392C"/>
    <w:rsid w:val="001F3BC7"/>
    <w:rsid w:val="001F3DF5"/>
    <w:rsid w:val="001F3E13"/>
    <w:rsid w:val="001F4CC1"/>
    <w:rsid w:val="001F4F58"/>
    <w:rsid w:val="001F512C"/>
    <w:rsid w:val="001F5243"/>
    <w:rsid w:val="001F52C6"/>
    <w:rsid w:val="001F5388"/>
    <w:rsid w:val="001F5758"/>
    <w:rsid w:val="001F5918"/>
    <w:rsid w:val="001F59B5"/>
    <w:rsid w:val="001F5B71"/>
    <w:rsid w:val="001F621C"/>
    <w:rsid w:val="001F6DFA"/>
    <w:rsid w:val="001F6EC1"/>
    <w:rsid w:val="001F7901"/>
    <w:rsid w:val="001F7958"/>
    <w:rsid w:val="001F7D3F"/>
    <w:rsid w:val="001F7DC2"/>
    <w:rsid w:val="002002B2"/>
    <w:rsid w:val="00200595"/>
    <w:rsid w:val="002013EA"/>
    <w:rsid w:val="00201773"/>
    <w:rsid w:val="00202324"/>
    <w:rsid w:val="002026F5"/>
    <w:rsid w:val="002036B4"/>
    <w:rsid w:val="0020397A"/>
    <w:rsid w:val="002039E6"/>
    <w:rsid w:val="00203ED7"/>
    <w:rsid w:val="00203F73"/>
    <w:rsid w:val="002040BC"/>
    <w:rsid w:val="002043EF"/>
    <w:rsid w:val="0020477F"/>
    <w:rsid w:val="002047C7"/>
    <w:rsid w:val="002048C1"/>
    <w:rsid w:val="00204D6E"/>
    <w:rsid w:val="00204FD4"/>
    <w:rsid w:val="00205388"/>
    <w:rsid w:val="002054D6"/>
    <w:rsid w:val="002056A7"/>
    <w:rsid w:val="00205949"/>
    <w:rsid w:val="00205B32"/>
    <w:rsid w:val="00205E56"/>
    <w:rsid w:val="0020601B"/>
    <w:rsid w:val="002062C2"/>
    <w:rsid w:val="00206867"/>
    <w:rsid w:val="002069F3"/>
    <w:rsid w:val="00206AF8"/>
    <w:rsid w:val="00206D90"/>
    <w:rsid w:val="00206E24"/>
    <w:rsid w:val="00206E2B"/>
    <w:rsid w:val="00206E68"/>
    <w:rsid w:val="00206FC7"/>
    <w:rsid w:val="002071EF"/>
    <w:rsid w:val="002072FF"/>
    <w:rsid w:val="00207CB1"/>
    <w:rsid w:val="00207D0E"/>
    <w:rsid w:val="00207EC0"/>
    <w:rsid w:val="0021055E"/>
    <w:rsid w:val="002106ED"/>
    <w:rsid w:val="00210925"/>
    <w:rsid w:val="002119B0"/>
    <w:rsid w:val="002120E6"/>
    <w:rsid w:val="00212120"/>
    <w:rsid w:val="002124C3"/>
    <w:rsid w:val="002129EC"/>
    <w:rsid w:val="00212B84"/>
    <w:rsid w:val="00212BC3"/>
    <w:rsid w:val="002131C5"/>
    <w:rsid w:val="0021373E"/>
    <w:rsid w:val="00213746"/>
    <w:rsid w:val="00213895"/>
    <w:rsid w:val="002139CB"/>
    <w:rsid w:val="00213E3F"/>
    <w:rsid w:val="002140BD"/>
    <w:rsid w:val="0021447B"/>
    <w:rsid w:val="0021470F"/>
    <w:rsid w:val="002148AC"/>
    <w:rsid w:val="00214AF7"/>
    <w:rsid w:val="00215154"/>
    <w:rsid w:val="0021533E"/>
    <w:rsid w:val="00215B48"/>
    <w:rsid w:val="00215C82"/>
    <w:rsid w:val="00215D56"/>
    <w:rsid w:val="00216469"/>
    <w:rsid w:val="00216A51"/>
    <w:rsid w:val="00216EB4"/>
    <w:rsid w:val="00216FBB"/>
    <w:rsid w:val="00217565"/>
    <w:rsid w:val="00217FAB"/>
    <w:rsid w:val="00217FCF"/>
    <w:rsid w:val="002201B8"/>
    <w:rsid w:val="0022087B"/>
    <w:rsid w:val="0022099C"/>
    <w:rsid w:val="00220F20"/>
    <w:rsid w:val="00221003"/>
    <w:rsid w:val="0022103F"/>
    <w:rsid w:val="0022109C"/>
    <w:rsid w:val="00221193"/>
    <w:rsid w:val="0022228E"/>
    <w:rsid w:val="00222C19"/>
    <w:rsid w:val="00223013"/>
    <w:rsid w:val="00223185"/>
    <w:rsid w:val="002234B4"/>
    <w:rsid w:val="00223749"/>
    <w:rsid w:val="0022378E"/>
    <w:rsid w:val="00223A13"/>
    <w:rsid w:val="00223D69"/>
    <w:rsid w:val="00224672"/>
    <w:rsid w:val="002247F7"/>
    <w:rsid w:val="002255B6"/>
    <w:rsid w:val="00226052"/>
    <w:rsid w:val="0022677E"/>
    <w:rsid w:val="002273B9"/>
    <w:rsid w:val="00227431"/>
    <w:rsid w:val="00230385"/>
    <w:rsid w:val="0023046F"/>
    <w:rsid w:val="0023061E"/>
    <w:rsid w:val="0023080D"/>
    <w:rsid w:val="00231209"/>
    <w:rsid w:val="0023156A"/>
    <w:rsid w:val="002318A6"/>
    <w:rsid w:val="00231949"/>
    <w:rsid w:val="002319C8"/>
    <w:rsid w:val="002324E9"/>
    <w:rsid w:val="00232AB2"/>
    <w:rsid w:val="00232BA4"/>
    <w:rsid w:val="00232EB2"/>
    <w:rsid w:val="00233202"/>
    <w:rsid w:val="00233A5F"/>
    <w:rsid w:val="00233CAB"/>
    <w:rsid w:val="00233DA6"/>
    <w:rsid w:val="002340B6"/>
    <w:rsid w:val="00234676"/>
    <w:rsid w:val="00234B84"/>
    <w:rsid w:val="00234D39"/>
    <w:rsid w:val="00234D3E"/>
    <w:rsid w:val="00235B68"/>
    <w:rsid w:val="00235B6F"/>
    <w:rsid w:val="00235B9E"/>
    <w:rsid w:val="00236D17"/>
    <w:rsid w:val="00236D5B"/>
    <w:rsid w:val="00237B5C"/>
    <w:rsid w:val="00240118"/>
    <w:rsid w:val="00240B08"/>
    <w:rsid w:val="00240B41"/>
    <w:rsid w:val="00240F96"/>
    <w:rsid w:val="0024147C"/>
    <w:rsid w:val="002415B2"/>
    <w:rsid w:val="0024191A"/>
    <w:rsid w:val="0024197B"/>
    <w:rsid w:val="00241B58"/>
    <w:rsid w:val="00241CA3"/>
    <w:rsid w:val="00241E20"/>
    <w:rsid w:val="00241F45"/>
    <w:rsid w:val="00241FDC"/>
    <w:rsid w:val="002425D2"/>
    <w:rsid w:val="00242D7F"/>
    <w:rsid w:val="002434FE"/>
    <w:rsid w:val="002436E0"/>
    <w:rsid w:val="00243D26"/>
    <w:rsid w:val="00243F35"/>
    <w:rsid w:val="0024429A"/>
    <w:rsid w:val="00244312"/>
    <w:rsid w:val="0024438B"/>
    <w:rsid w:val="00244516"/>
    <w:rsid w:val="00244DD2"/>
    <w:rsid w:val="00244F81"/>
    <w:rsid w:val="0024565A"/>
    <w:rsid w:val="002457DF"/>
    <w:rsid w:val="00245866"/>
    <w:rsid w:val="0024684E"/>
    <w:rsid w:val="00246B65"/>
    <w:rsid w:val="00246C43"/>
    <w:rsid w:val="00246DEF"/>
    <w:rsid w:val="00247155"/>
    <w:rsid w:val="00247353"/>
    <w:rsid w:val="00247E27"/>
    <w:rsid w:val="0025005C"/>
    <w:rsid w:val="002503FC"/>
    <w:rsid w:val="002504ED"/>
    <w:rsid w:val="00250A85"/>
    <w:rsid w:val="00250CE5"/>
    <w:rsid w:val="00250F75"/>
    <w:rsid w:val="00251AAA"/>
    <w:rsid w:val="00251C4E"/>
    <w:rsid w:val="00251EA0"/>
    <w:rsid w:val="002521F8"/>
    <w:rsid w:val="002526A0"/>
    <w:rsid w:val="00252824"/>
    <w:rsid w:val="00252918"/>
    <w:rsid w:val="00252EB3"/>
    <w:rsid w:val="002531E9"/>
    <w:rsid w:val="002533DE"/>
    <w:rsid w:val="00253759"/>
    <w:rsid w:val="002538CE"/>
    <w:rsid w:val="002539BB"/>
    <w:rsid w:val="00253A5B"/>
    <w:rsid w:val="00253C2D"/>
    <w:rsid w:val="00253CDC"/>
    <w:rsid w:val="00254074"/>
    <w:rsid w:val="002540E5"/>
    <w:rsid w:val="00254664"/>
    <w:rsid w:val="0025470D"/>
    <w:rsid w:val="00254836"/>
    <w:rsid w:val="0025495E"/>
    <w:rsid w:val="00255409"/>
    <w:rsid w:val="00255553"/>
    <w:rsid w:val="002555DB"/>
    <w:rsid w:val="00255E14"/>
    <w:rsid w:val="0025605E"/>
    <w:rsid w:val="0025617B"/>
    <w:rsid w:val="00256749"/>
    <w:rsid w:val="00256C2C"/>
    <w:rsid w:val="00257847"/>
    <w:rsid w:val="00257C7B"/>
    <w:rsid w:val="002600B6"/>
    <w:rsid w:val="002608B5"/>
    <w:rsid w:val="00260B78"/>
    <w:rsid w:val="00260EAD"/>
    <w:rsid w:val="002613D2"/>
    <w:rsid w:val="0026141A"/>
    <w:rsid w:val="00261553"/>
    <w:rsid w:val="00262248"/>
    <w:rsid w:val="00262D15"/>
    <w:rsid w:val="00262F0C"/>
    <w:rsid w:val="00262FB4"/>
    <w:rsid w:val="0026312E"/>
    <w:rsid w:val="00263772"/>
    <w:rsid w:val="00263EC3"/>
    <w:rsid w:val="00263F5B"/>
    <w:rsid w:val="00263F70"/>
    <w:rsid w:val="0026405F"/>
    <w:rsid w:val="002644BC"/>
    <w:rsid w:val="0026488F"/>
    <w:rsid w:val="00264AA9"/>
    <w:rsid w:val="00264D0F"/>
    <w:rsid w:val="0026546A"/>
    <w:rsid w:val="002655DB"/>
    <w:rsid w:val="002659A7"/>
    <w:rsid w:val="00266023"/>
    <w:rsid w:val="0026632A"/>
    <w:rsid w:val="002664F6"/>
    <w:rsid w:val="00266904"/>
    <w:rsid w:val="00267059"/>
    <w:rsid w:val="002671D5"/>
    <w:rsid w:val="00267AB1"/>
    <w:rsid w:val="00267BD5"/>
    <w:rsid w:val="00267F7C"/>
    <w:rsid w:val="0027009D"/>
    <w:rsid w:val="00270266"/>
    <w:rsid w:val="00270309"/>
    <w:rsid w:val="002703B3"/>
    <w:rsid w:val="00271034"/>
    <w:rsid w:val="0027113F"/>
    <w:rsid w:val="002712EF"/>
    <w:rsid w:val="002712FA"/>
    <w:rsid w:val="002715A8"/>
    <w:rsid w:val="0027190B"/>
    <w:rsid w:val="00271BD6"/>
    <w:rsid w:val="00271C82"/>
    <w:rsid w:val="00272215"/>
    <w:rsid w:val="002722E0"/>
    <w:rsid w:val="002722EE"/>
    <w:rsid w:val="0027252B"/>
    <w:rsid w:val="002725A3"/>
    <w:rsid w:val="00272C52"/>
    <w:rsid w:val="0027318A"/>
    <w:rsid w:val="0027337B"/>
    <w:rsid w:val="002734D2"/>
    <w:rsid w:val="0027372B"/>
    <w:rsid w:val="00273C4F"/>
    <w:rsid w:val="00273F89"/>
    <w:rsid w:val="00274141"/>
    <w:rsid w:val="002741FE"/>
    <w:rsid w:val="002748DE"/>
    <w:rsid w:val="00274D98"/>
    <w:rsid w:val="00274FC4"/>
    <w:rsid w:val="002750D6"/>
    <w:rsid w:val="0027641E"/>
    <w:rsid w:val="0027647D"/>
    <w:rsid w:val="00276717"/>
    <w:rsid w:val="00276ACB"/>
    <w:rsid w:val="00276CF6"/>
    <w:rsid w:val="00277297"/>
    <w:rsid w:val="00277381"/>
    <w:rsid w:val="0027762B"/>
    <w:rsid w:val="002778D5"/>
    <w:rsid w:val="002778E5"/>
    <w:rsid w:val="0028024E"/>
    <w:rsid w:val="00280338"/>
    <w:rsid w:val="0028059F"/>
    <w:rsid w:val="002807F6"/>
    <w:rsid w:val="00280ECC"/>
    <w:rsid w:val="00280F15"/>
    <w:rsid w:val="00280FBC"/>
    <w:rsid w:val="002810C8"/>
    <w:rsid w:val="00281117"/>
    <w:rsid w:val="002818F5"/>
    <w:rsid w:val="00281CE8"/>
    <w:rsid w:val="00281DE1"/>
    <w:rsid w:val="00281DE6"/>
    <w:rsid w:val="00281F19"/>
    <w:rsid w:val="00282682"/>
    <w:rsid w:val="00282EC8"/>
    <w:rsid w:val="00283F92"/>
    <w:rsid w:val="00283FC4"/>
    <w:rsid w:val="00284173"/>
    <w:rsid w:val="002847D1"/>
    <w:rsid w:val="00284908"/>
    <w:rsid w:val="00284F8A"/>
    <w:rsid w:val="002850C3"/>
    <w:rsid w:val="00285569"/>
    <w:rsid w:val="00286031"/>
    <w:rsid w:val="002864A6"/>
    <w:rsid w:val="0028681B"/>
    <w:rsid w:val="00286F40"/>
    <w:rsid w:val="0028752D"/>
    <w:rsid w:val="00287728"/>
    <w:rsid w:val="00290204"/>
    <w:rsid w:val="0029039D"/>
    <w:rsid w:val="0029096B"/>
    <w:rsid w:val="00290A8D"/>
    <w:rsid w:val="002910FC"/>
    <w:rsid w:val="002916A5"/>
    <w:rsid w:val="00291D00"/>
    <w:rsid w:val="00292250"/>
    <w:rsid w:val="00292361"/>
    <w:rsid w:val="0029246D"/>
    <w:rsid w:val="0029267D"/>
    <w:rsid w:val="00292731"/>
    <w:rsid w:val="00292964"/>
    <w:rsid w:val="00292AC3"/>
    <w:rsid w:val="00293DF2"/>
    <w:rsid w:val="00294156"/>
    <w:rsid w:val="00294584"/>
    <w:rsid w:val="00294E51"/>
    <w:rsid w:val="00294E6D"/>
    <w:rsid w:val="00294EFE"/>
    <w:rsid w:val="002950DC"/>
    <w:rsid w:val="00295211"/>
    <w:rsid w:val="00295699"/>
    <w:rsid w:val="00295EEB"/>
    <w:rsid w:val="0029620E"/>
    <w:rsid w:val="00296271"/>
    <w:rsid w:val="00296715"/>
    <w:rsid w:val="0029677C"/>
    <w:rsid w:val="0029683F"/>
    <w:rsid w:val="00296CD5"/>
    <w:rsid w:val="00296E0C"/>
    <w:rsid w:val="00297441"/>
    <w:rsid w:val="00297A66"/>
    <w:rsid w:val="00297FD0"/>
    <w:rsid w:val="002A0101"/>
    <w:rsid w:val="002A015C"/>
    <w:rsid w:val="002A02CD"/>
    <w:rsid w:val="002A0688"/>
    <w:rsid w:val="002A06C5"/>
    <w:rsid w:val="002A0A17"/>
    <w:rsid w:val="002A0FE2"/>
    <w:rsid w:val="002A1A86"/>
    <w:rsid w:val="002A1B35"/>
    <w:rsid w:val="002A2059"/>
    <w:rsid w:val="002A2066"/>
    <w:rsid w:val="002A2392"/>
    <w:rsid w:val="002A263B"/>
    <w:rsid w:val="002A2788"/>
    <w:rsid w:val="002A2CFC"/>
    <w:rsid w:val="002A30D4"/>
    <w:rsid w:val="002A3771"/>
    <w:rsid w:val="002A38D7"/>
    <w:rsid w:val="002A3D3D"/>
    <w:rsid w:val="002A3F1F"/>
    <w:rsid w:val="002A44A2"/>
    <w:rsid w:val="002A44C7"/>
    <w:rsid w:val="002A44DA"/>
    <w:rsid w:val="002A46D6"/>
    <w:rsid w:val="002A478E"/>
    <w:rsid w:val="002A4AD3"/>
    <w:rsid w:val="002A4B41"/>
    <w:rsid w:val="002A5562"/>
    <w:rsid w:val="002A6101"/>
    <w:rsid w:val="002A64A1"/>
    <w:rsid w:val="002A6655"/>
    <w:rsid w:val="002A6812"/>
    <w:rsid w:val="002A6C52"/>
    <w:rsid w:val="002A6DEF"/>
    <w:rsid w:val="002A7352"/>
    <w:rsid w:val="002A73A5"/>
    <w:rsid w:val="002A7725"/>
    <w:rsid w:val="002B01D0"/>
    <w:rsid w:val="002B0A94"/>
    <w:rsid w:val="002B0CC3"/>
    <w:rsid w:val="002B109B"/>
    <w:rsid w:val="002B11E2"/>
    <w:rsid w:val="002B1AEE"/>
    <w:rsid w:val="002B1C6C"/>
    <w:rsid w:val="002B1E36"/>
    <w:rsid w:val="002B1F7B"/>
    <w:rsid w:val="002B2153"/>
    <w:rsid w:val="002B2519"/>
    <w:rsid w:val="002B2847"/>
    <w:rsid w:val="002B2CF7"/>
    <w:rsid w:val="002B32BA"/>
    <w:rsid w:val="002B3561"/>
    <w:rsid w:val="002B35AA"/>
    <w:rsid w:val="002B366E"/>
    <w:rsid w:val="002B3E8F"/>
    <w:rsid w:val="002B43FC"/>
    <w:rsid w:val="002B4E4A"/>
    <w:rsid w:val="002B51C1"/>
    <w:rsid w:val="002B52EB"/>
    <w:rsid w:val="002B57C5"/>
    <w:rsid w:val="002B58D8"/>
    <w:rsid w:val="002B5BD6"/>
    <w:rsid w:val="002B5D0D"/>
    <w:rsid w:val="002B64FE"/>
    <w:rsid w:val="002B6A34"/>
    <w:rsid w:val="002B7B45"/>
    <w:rsid w:val="002B7BEC"/>
    <w:rsid w:val="002B7EC6"/>
    <w:rsid w:val="002C012F"/>
    <w:rsid w:val="002C0567"/>
    <w:rsid w:val="002C0DCE"/>
    <w:rsid w:val="002C0E6E"/>
    <w:rsid w:val="002C10B0"/>
    <w:rsid w:val="002C10EC"/>
    <w:rsid w:val="002C153D"/>
    <w:rsid w:val="002C1B9B"/>
    <w:rsid w:val="002C1BF6"/>
    <w:rsid w:val="002C1F73"/>
    <w:rsid w:val="002C205C"/>
    <w:rsid w:val="002C213D"/>
    <w:rsid w:val="002C2A16"/>
    <w:rsid w:val="002C2BB7"/>
    <w:rsid w:val="002C2C9F"/>
    <w:rsid w:val="002C2D1A"/>
    <w:rsid w:val="002C2E55"/>
    <w:rsid w:val="002C3206"/>
    <w:rsid w:val="002C326E"/>
    <w:rsid w:val="002C3A28"/>
    <w:rsid w:val="002C3E48"/>
    <w:rsid w:val="002C45DA"/>
    <w:rsid w:val="002C4E28"/>
    <w:rsid w:val="002C54E4"/>
    <w:rsid w:val="002C5790"/>
    <w:rsid w:val="002C5A29"/>
    <w:rsid w:val="002C5E4F"/>
    <w:rsid w:val="002C5FF5"/>
    <w:rsid w:val="002C6307"/>
    <w:rsid w:val="002C643F"/>
    <w:rsid w:val="002C6801"/>
    <w:rsid w:val="002C6C13"/>
    <w:rsid w:val="002C724A"/>
    <w:rsid w:val="002C728D"/>
    <w:rsid w:val="002C7C16"/>
    <w:rsid w:val="002C7F1D"/>
    <w:rsid w:val="002D0005"/>
    <w:rsid w:val="002D08B5"/>
    <w:rsid w:val="002D0970"/>
    <w:rsid w:val="002D0BFA"/>
    <w:rsid w:val="002D0E08"/>
    <w:rsid w:val="002D13CD"/>
    <w:rsid w:val="002D159A"/>
    <w:rsid w:val="002D1BDF"/>
    <w:rsid w:val="002D230D"/>
    <w:rsid w:val="002D2696"/>
    <w:rsid w:val="002D2B92"/>
    <w:rsid w:val="002D3430"/>
    <w:rsid w:val="002D34C0"/>
    <w:rsid w:val="002D35AF"/>
    <w:rsid w:val="002D3B73"/>
    <w:rsid w:val="002D3EB5"/>
    <w:rsid w:val="002D3F27"/>
    <w:rsid w:val="002D41C4"/>
    <w:rsid w:val="002D428C"/>
    <w:rsid w:val="002D4AE3"/>
    <w:rsid w:val="002D4C52"/>
    <w:rsid w:val="002D561D"/>
    <w:rsid w:val="002D574A"/>
    <w:rsid w:val="002D5DAD"/>
    <w:rsid w:val="002D5E05"/>
    <w:rsid w:val="002D5E40"/>
    <w:rsid w:val="002D61A8"/>
    <w:rsid w:val="002D6448"/>
    <w:rsid w:val="002D66ED"/>
    <w:rsid w:val="002D6CCB"/>
    <w:rsid w:val="002D6D76"/>
    <w:rsid w:val="002D6DFB"/>
    <w:rsid w:val="002D6F31"/>
    <w:rsid w:val="002D75B4"/>
    <w:rsid w:val="002D7768"/>
    <w:rsid w:val="002D78E0"/>
    <w:rsid w:val="002D7CFE"/>
    <w:rsid w:val="002E0226"/>
    <w:rsid w:val="002E1D15"/>
    <w:rsid w:val="002E25B0"/>
    <w:rsid w:val="002E27E4"/>
    <w:rsid w:val="002E2932"/>
    <w:rsid w:val="002E2967"/>
    <w:rsid w:val="002E308F"/>
    <w:rsid w:val="002E32DC"/>
    <w:rsid w:val="002E3625"/>
    <w:rsid w:val="002E370E"/>
    <w:rsid w:val="002E37AA"/>
    <w:rsid w:val="002E38CE"/>
    <w:rsid w:val="002E3ECA"/>
    <w:rsid w:val="002E42FA"/>
    <w:rsid w:val="002E43A6"/>
    <w:rsid w:val="002E474A"/>
    <w:rsid w:val="002E4831"/>
    <w:rsid w:val="002E4933"/>
    <w:rsid w:val="002E4BAE"/>
    <w:rsid w:val="002E4E6C"/>
    <w:rsid w:val="002E511D"/>
    <w:rsid w:val="002E5500"/>
    <w:rsid w:val="002E5777"/>
    <w:rsid w:val="002E6008"/>
    <w:rsid w:val="002E613D"/>
    <w:rsid w:val="002E653E"/>
    <w:rsid w:val="002E659C"/>
    <w:rsid w:val="002E6BAE"/>
    <w:rsid w:val="002E73ED"/>
    <w:rsid w:val="002E7558"/>
    <w:rsid w:val="002E76D4"/>
    <w:rsid w:val="002E7774"/>
    <w:rsid w:val="002E781F"/>
    <w:rsid w:val="002E7A54"/>
    <w:rsid w:val="002E7E70"/>
    <w:rsid w:val="002F0580"/>
    <w:rsid w:val="002F05A6"/>
    <w:rsid w:val="002F078E"/>
    <w:rsid w:val="002F0C20"/>
    <w:rsid w:val="002F11B0"/>
    <w:rsid w:val="002F128F"/>
    <w:rsid w:val="002F129C"/>
    <w:rsid w:val="002F12B2"/>
    <w:rsid w:val="002F15AF"/>
    <w:rsid w:val="002F1677"/>
    <w:rsid w:val="002F168A"/>
    <w:rsid w:val="002F16DF"/>
    <w:rsid w:val="002F174B"/>
    <w:rsid w:val="002F17C8"/>
    <w:rsid w:val="002F187A"/>
    <w:rsid w:val="002F2030"/>
    <w:rsid w:val="002F33CA"/>
    <w:rsid w:val="002F366A"/>
    <w:rsid w:val="002F3740"/>
    <w:rsid w:val="002F3CD3"/>
    <w:rsid w:val="002F42A4"/>
    <w:rsid w:val="002F44B4"/>
    <w:rsid w:val="002F4AD3"/>
    <w:rsid w:val="002F4D97"/>
    <w:rsid w:val="002F5DA3"/>
    <w:rsid w:val="002F5F54"/>
    <w:rsid w:val="002F60CB"/>
    <w:rsid w:val="002F6245"/>
    <w:rsid w:val="002F6411"/>
    <w:rsid w:val="002F661C"/>
    <w:rsid w:val="002F6AED"/>
    <w:rsid w:val="002F6CD3"/>
    <w:rsid w:val="002F6D39"/>
    <w:rsid w:val="002F6FE5"/>
    <w:rsid w:val="002F7251"/>
    <w:rsid w:val="002F7297"/>
    <w:rsid w:val="002F7332"/>
    <w:rsid w:val="002F74D9"/>
    <w:rsid w:val="002F7A92"/>
    <w:rsid w:val="003005B5"/>
    <w:rsid w:val="0030062D"/>
    <w:rsid w:val="00300AD7"/>
    <w:rsid w:val="00301268"/>
    <w:rsid w:val="00301754"/>
    <w:rsid w:val="00301A6B"/>
    <w:rsid w:val="00301B65"/>
    <w:rsid w:val="00301D9B"/>
    <w:rsid w:val="00301E67"/>
    <w:rsid w:val="0030258B"/>
    <w:rsid w:val="003025B0"/>
    <w:rsid w:val="00302BDC"/>
    <w:rsid w:val="00302BE2"/>
    <w:rsid w:val="00303508"/>
    <w:rsid w:val="00303F5B"/>
    <w:rsid w:val="00304125"/>
    <w:rsid w:val="00304241"/>
    <w:rsid w:val="00304A23"/>
    <w:rsid w:val="00304A4E"/>
    <w:rsid w:val="00304B77"/>
    <w:rsid w:val="00304C5C"/>
    <w:rsid w:val="00304EF1"/>
    <w:rsid w:val="003055A3"/>
    <w:rsid w:val="003058BE"/>
    <w:rsid w:val="00305C81"/>
    <w:rsid w:val="00305CAC"/>
    <w:rsid w:val="003060E3"/>
    <w:rsid w:val="003065A9"/>
    <w:rsid w:val="00306A3C"/>
    <w:rsid w:val="00306BAD"/>
    <w:rsid w:val="00306DC7"/>
    <w:rsid w:val="00306F8F"/>
    <w:rsid w:val="0030707A"/>
    <w:rsid w:val="0030724E"/>
    <w:rsid w:val="00307684"/>
    <w:rsid w:val="00307CE9"/>
    <w:rsid w:val="00310077"/>
    <w:rsid w:val="00310374"/>
    <w:rsid w:val="003105AE"/>
    <w:rsid w:val="00310709"/>
    <w:rsid w:val="00310851"/>
    <w:rsid w:val="00310F7C"/>
    <w:rsid w:val="00311889"/>
    <w:rsid w:val="00311C27"/>
    <w:rsid w:val="00311F63"/>
    <w:rsid w:val="0031211C"/>
    <w:rsid w:val="0031239B"/>
    <w:rsid w:val="0031247F"/>
    <w:rsid w:val="003124E5"/>
    <w:rsid w:val="00312996"/>
    <w:rsid w:val="00312B40"/>
    <w:rsid w:val="00312B52"/>
    <w:rsid w:val="00312BB4"/>
    <w:rsid w:val="00313868"/>
    <w:rsid w:val="00313F0D"/>
    <w:rsid w:val="00313F40"/>
    <w:rsid w:val="00314628"/>
    <w:rsid w:val="003148C0"/>
    <w:rsid w:val="00314989"/>
    <w:rsid w:val="00314AAA"/>
    <w:rsid w:val="00314BC5"/>
    <w:rsid w:val="0031532D"/>
    <w:rsid w:val="00315471"/>
    <w:rsid w:val="003155A9"/>
    <w:rsid w:val="003155EF"/>
    <w:rsid w:val="003162D3"/>
    <w:rsid w:val="0031662C"/>
    <w:rsid w:val="003167F6"/>
    <w:rsid w:val="003169C2"/>
    <w:rsid w:val="00316F0C"/>
    <w:rsid w:val="00320169"/>
    <w:rsid w:val="00320329"/>
    <w:rsid w:val="00320486"/>
    <w:rsid w:val="003207BE"/>
    <w:rsid w:val="0032092A"/>
    <w:rsid w:val="00320CD3"/>
    <w:rsid w:val="00321135"/>
    <w:rsid w:val="00321186"/>
    <w:rsid w:val="003212A6"/>
    <w:rsid w:val="003212CD"/>
    <w:rsid w:val="003217FE"/>
    <w:rsid w:val="0032181F"/>
    <w:rsid w:val="00321A99"/>
    <w:rsid w:val="00321CD0"/>
    <w:rsid w:val="003222EC"/>
    <w:rsid w:val="0032275E"/>
    <w:rsid w:val="00322763"/>
    <w:rsid w:val="00322858"/>
    <w:rsid w:val="00322C5E"/>
    <w:rsid w:val="0032477A"/>
    <w:rsid w:val="003249E2"/>
    <w:rsid w:val="00324F9D"/>
    <w:rsid w:val="00324FEF"/>
    <w:rsid w:val="00325359"/>
    <w:rsid w:val="003254FE"/>
    <w:rsid w:val="0032560A"/>
    <w:rsid w:val="0032563B"/>
    <w:rsid w:val="00325659"/>
    <w:rsid w:val="00325707"/>
    <w:rsid w:val="00325722"/>
    <w:rsid w:val="003257FE"/>
    <w:rsid w:val="003267D1"/>
    <w:rsid w:val="0032698B"/>
    <w:rsid w:val="0032783D"/>
    <w:rsid w:val="00327AD3"/>
    <w:rsid w:val="00327C80"/>
    <w:rsid w:val="00327C83"/>
    <w:rsid w:val="00327C92"/>
    <w:rsid w:val="003307CE"/>
    <w:rsid w:val="003309B7"/>
    <w:rsid w:val="00330F07"/>
    <w:rsid w:val="00330F37"/>
    <w:rsid w:val="00330F77"/>
    <w:rsid w:val="0033106D"/>
    <w:rsid w:val="0033126E"/>
    <w:rsid w:val="00331BAA"/>
    <w:rsid w:val="00331E14"/>
    <w:rsid w:val="003332A5"/>
    <w:rsid w:val="0033347D"/>
    <w:rsid w:val="00333502"/>
    <w:rsid w:val="003338D5"/>
    <w:rsid w:val="00334464"/>
    <w:rsid w:val="00334603"/>
    <w:rsid w:val="00334777"/>
    <w:rsid w:val="00334994"/>
    <w:rsid w:val="00334BB8"/>
    <w:rsid w:val="00334D02"/>
    <w:rsid w:val="0033501D"/>
    <w:rsid w:val="0033504C"/>
    <w:rsid w:val="00335203"/>
    <w:rsid w:val="003352C1"/>
    <w:rsid w:val="003352DD"/>
    <w:rsid w:val="00335431"/>
    <w:rsid w:val="003355B1"/>
    <w:rsid w:val="003356A2"/>
    <w:rsid w:val="0033572E"/>
    <w:rsid w:val="00335AED"/>
    <w:rsid w:val="00335C6B"/>
    <w:rsid w:val="00335D1F"/>
    <w:rsid w:val="00335DF6"/>
    <w:rsid w:val="0033692A"/>
    <w:rsid w:val="003369E4"/>
    <w:rsid w:val="00337207"/>
    <w:rsid w:val="00337566"/>
    <w:rsid w:val="003375F4"/>
    <w:rsid w:val="0033771A"/>
    <w:rsid w:val="003379A8"/>
    <w:rsid w:val="00340224"/>
    <w:rsid w:val="00340304"/>
    <w:rsid w:val="00340367"/>
    <w:rsid w:val="00340E8A"/>
    <w:rsid w:val="003413B1"/>
    <w:rsid w:val="00341671"/>
    <w:rsid w:val="003418C1"/>
    <w:rsid w:val="00341FFA"/>
    <w:rsid w:val="0034209B"/>
    <w:rsid w:val="00342280"/>
    <w:rsid w:val="00342E48"/>
    <w:rsid w:val="003431B9"/>
    <w:rsid w:val="00343A5E"/>
    <w:rsid w:val="00343A60"/>
    <w:rsid w:val="00343F93"/>
    <w:rsid w:val="00343FBD"/>
    <w:rsid w:val="003441DB"/>
    <w:rsid w:val="00344205"/>
    <w:rsid w:val="00344D49"/>
    <w:rsid w:val="0034520D"/>
    <w:rsid w:val="00345770"/>
    <w:rsid w:val="003458AA"/>
    <w:rsid w:val="0034590C"/>
    <w:rsid w:val="003459EC"/>
    <w:rsid w:val="00345A67"/>
    <w:rsid w:val="00345ABE"/>
    <w:rsid w:val="00345AC3"/>
    <w:rsid w:val="00345BD6"/>
    <w:rsid w:val="00345F0C"/>
    <w:rsid w:val="0034601C"/>
    <w:rsid w:val="0034606D"/>
    <w:rsid w:val="0034619D"/>
    <w:rsid w:val="00346904"/>
    <w:rsid w:val="00347EA1"/>
    <w:rsid w:val="00347F9F"/>
    <w:rsid w:val="003505B7"/>
    <w:rsid w:val="0035091F"/>
    <w:rsid w:val="00350FDB"/>
    <w:rsid w:val="003510EF"/>
    <w:rsid w:val="0035157A"/>
    <w:rsid w:val="00352394"/>
    <w:rsid w:val="00352924"/>
    <w:rsid w:val="003529A9"/>
    <w:rsid w:val="00352DA9"/>
    <w:rsid w:val="00353118"/>
    <w:rsid w:val="00353463"/>
    <w:rsid w:val="003535CD"/>
    <w:rsid w:val="0035396A"/>
    <w:rsid w:val="00353E90"/>
    <w:rsid w:val="00354026"/>
    <w:rsid w:val="00354662"/>
    <w:rsid w:val="0035481E"/>
    <w:rsid w:val="003549D1"/>
    <w:rsid w:val="00354FE9"/>
    <w:rsid w:val="00355015"/>
    <w:rsid w:val="0035528E"/>
    <w:rsid w:val="003552FA"/>
    <w:rsid w:val="003554B9"/>
    <w:rsid w:val="00355601"/>
    <w:rsid w:val="0035562D"/>
    <w:rsid w:val="00355A9E"/>
    <w:rsid w:val="00356110"/>
    <w:rsid w:val="003566FA"/>
    <w:rsid w:val="00357456"/>
    <w:rsid w:val="003576F8"/>
    <w:rsid w:val="00357FB4"/>
    <w:rsid w:val="0036045B"/>
    <w:rsid w:val="00360582"/>
    <w:rsid w:val="00360BB7"/>
    <w:rsid w:val="00360BC4"/>
    <w:rsid w:val="00361272"/>
    <w:rsid w:val="003613A2"/>
    <w:rsid w:val="00361F74"/>
    <w:rsid w:val="0036210B"/>
    <w:rsid w:val="0036227F"/>
    <w:rsid w:val="00362796"/>
    <w:rsid w:val="00362C1C"/>
    <w:rsid w:val="00362D2E"/>
    <w:rsid w:val="00362E9E"/>
    <w:rsid w:val="003633C4"/>
    <w:rsid w:val="00363447"/>
    <w:rsid w:val="00363DC6"/>
    <w:rsid w:val="00363E66"/>
    <w:rsid w:val="00363F97"/>
    <w:rsid w:val="00364407"/>
    <w:rsid w:val="00364708"/>
    <w:rsid w:val="00364A94"/>
    <w:rsid w:val="00364B95"/>
    <w:rsid w:val="00365468"/>
    <w:rsid w:val="0036581C"/>
    <w:rsid w:val="003658EB"/>
    <w:rsid w:val="00365937"/>
    <w:rsid w:val="003660F9"/>
    <w:rsid w:val="00366C15"/>
    <w:rsid w:val="00367028"/>
    <w:rsid w:val="00367416"/>
    <w:rsid w:val="003677FA"/>
    <w:rsid w:val="00367FA7"/>
    <w:rsid w:val="003706D7"/>
    <w:rsid w:val="00370C8E"/>
    <w:rsid w:val="00370F11"/>
    <w:rsid w:val="00370FE1"/>
    <w:rsid w:val="00371217"/>
    <w:rsid w:val="00371BC5"/>
    <w:rsid w:val="00371EC1"/>
    <w:rsid w:val="00371F95"/>
    <w:rsid w:val="00372319"/>
    <w:rsid w:val="003726BA"/>
    <w:rsid w:val="003728B5"/>
    <w:rsid w:val="00372FBB"/>
    <w:rsid w:val="003731E7"/>
    <w:rsid w:val="00373588"/>
    <w:rsid w:val="00373A02"/>
    <w:rsid w:val="00373A51"/>
    <w:rsid w:val="00373CFB"/>
    <w:rsid w:val="0037436B"/>
    <w:rsid w:val="00374624"/>
    <w:rsid w:val="003752D3"/>
    <w:rsid w:val="0037542B"/>
    <w:rsid w:val="00375715"/>
    <w:rsid w:val="00375882"/>
    <w:rsid w:val="003760C4"/>
    <w:rsid w:val="00376857"/>
    <w:rsid w:val="00376900"/>
    <w:rsid w:val="0037696C"/>
    <w:rsid w:val="003772C8"/>
    <w:rsid w:val="003778F1"/>
    <w:rsid w:val="00377BCF"/>
    <w:rsid w:val="00377E21"/>
    <w:rsid w:val="00380056"/>
    <w:rsid w:val="003804DD"/>
    <w:rsid w:val="003807E2"/>
    <w:rsid w:val="003809FD"/>
    <w:rsid w:val="00380AC6"/>
    <w:rsid w:val="00380DAB"/>
    <w:rsid w:val="00381127"/>
    <w:rsid w:val="003813A8"/>
    <w:rsid w:val="003813EE"/>
    <w:rsid w:val="0038186B"/>
    <w:rsid w:val="003818C5"/>
    <w:rsid w:val="003824AA"/>
    <w:rsid w:val="00382648"/>
    <w:rsid w:val="00382654"/>
    <w:rsid w:val="00382AFA"/>
    <w:rsid w:val="00383007"/>
    <w:rsid w:val="003834BB"/>
    <w:rsid w:val="003837EF"/>
    <w:rsid w:val="0038397E"/>
    <w:rsid w:val="003839AC"/>
    <w:rsid w:val="00383BC9"/>
    <w:rsid w:val="00383D5E"/>
    <w:rsid w:val="00384006"/>
    <w:rsid w:val="00384085"/>
    <w:rsid w:val="00384773"/>
    <w:rsid w:val="003847B6"/>
    <w:rsid w:val="00384C52"/>
    <w:rsid w:val="00384D3F"/>
    <w:rsid w:val="00384D99"/>
    <w:rsid w:val="00384EF1"/>
    <w:rsid w:val="003854B2"/>
    <w:rsid w:val="00386107"/>
    <w:rsid w:val="0038617E"/>
    <w:rsid w:val="003867DE"/>
    <w:rsid w:val="00386A29"/>
    <w:rsid w:val="00386B1A"/>
    <w:rsid w:val="00386C3E"/>
    <w:rsid w:val="00386F78"/>
    <w:rsid w:val="00387248"/>
    <w:rsid w:val="0038732D"/>
    <w:rsid w:val="00387378"/>
    <w:rsid w:val="00387F0A"/>
    <w:rsid w:val="003903FC"/>
    <w:rsid w:val="00390462"/>
    <w:rsid w:val="003905B7"/>
    <w:rsid w:val="00390613"/>
    <w:rsid w:val="003909F0"/>
    <w:rsid w:val="00390D68"/>
    <w:rsid w:val="00390E26"/>
    <w:rsid w:val="0039125C"/>
    <w:rsid w:val="0039152A"/>
    <w:rsid w:val="003917E0"/>
    <w:rsid w:val="003917FC"/>
    <w:rsid w:val="00391B28"/>
    <w:rsid w:val="00391E17"/>
    <w:rsid w:val="003920E5"/>
    <w:rsid w:val="003923A4"/>
    <w:rsid w:val="0039256D"/>
    <w:rsid w:val="003925CF"/>
    <w:rsid w:val="00392772"/>
    <w:rsid w:val="003929D3"/>
    <w:rsid w:val="00392DCE"/>
    <w:rsid w:val="00392EE0"/>
    <w:rsid w:val="00393463"/>
    <w:rsid w:val="0039368B"/>
    <w:rsid w:val="003938CA"/>
    <w:rsid w:val="00393C2D"/>
    <w:rsid w:val="00394099"/>
    <w:rsid w:val="00394A97"/>
    <w:rsid w:val="00394CBC"/>
    <w:rsid w:val="00394D8E"/>
    <w:rsid w:val="00394E1E"/>
    <w:rsid w:val="003950D2"/>
    <w:rsid w:val="00395154"/>
    <w:rsid w:val="0039591D"/>
    <w:rsid w:val="00395DC4"/>
    <w:rsid w:val="00395E2B"/>
    <w:rsid w:val="003961B9"/>
    <w:rsid w:val="003965C9"/>
    <w:rsid w:val="00396F07"/>
    <w:rsid w:val="0039740C"/>
    <w:rsid w:val="003975CC"/>
    <w:rsid w:val="003976F6"/>
    <w:rsid w:val="003977F9"/>
    <w:rsid w:val="00397C26"/>
    <w:rsid w:val="003A0002"/>
    <w:rsid w:val="003A0263"/>
    <w:rsid w:val="003A03A8"/>
    <w:rsid w:val="003A04DC"/>
    <w:rsid w:val="003A0713"/>
    <w:rsid w:val="003A0A3A"/>
    <w:rsid w:val="003A0A7E"/>
    <w:rsid w:val="003A0C70"/>
    <w:rsid w:val="003A0D02"/>
    <w:rsid w:val="003A1865"/>
    <w:rsid w:val="003A1BF3"/>
    <w:rsid w:val="003A2DF6"/>
    <w:rsid w:val="003A3387"/>
    <w:rsid w:val="003A34E3"/>
    <w:rsid w:val="003A38FA"/>
    <w:rsid w:val="003A3D44"/>
    <w:rsid w:val="003A42F1"/>
    <w:rsid w:val="003A43C7"/>
    <w:rsid w:val="003A47F3"/>
    <w:rsid w:val="003A485E"/>
    <w:rsid w:val="003A4CEA"/>
    <w:rsid w:val="003A50BC"/>
    <w:rsid w:val="003A5269"/>
    <w:rsid w:val="003A54F0"/>
    <w:rsid w:val="003A54F5"/>
    <w:rsid w:val="003A56F3"/>
    <w:rsid w:val="003A5BA0"/>
    <w:rsid w:val="003A623B"/>
    <w:rsid w:val="003A6443"/>
    <w:rsid w:val="003A64F1"/>
    <w:rsid w:val="003A66EA"/>
    <w:rsid w:val="003A6879"/>
    <w:rsid w:val="003A68DA"/>
    <w:rsid w:val="003A68E1"/>
    <w:rsid w:val="003A6E6F"/>
    <w:rsid w:val="003A77DC"/>
    <w:rsid w:val="003B0131"/>
    <w:rsid w:val="003B08A5"/>
    <w:rsid w:val="003B0B3D"/>
    <w:rsid w:val="003B1299"/>
    <w:rsid w:val="003B12BB"/>
    <w:rsid w:val="003B1A96"/>
    <w:rsid w:val="003B1FC0"/>
    <w:rsid w:val="003B2323"/>
    <w:rsid w:val="003B272E"/>
    <w:rsid w:val="003B292B"/>
    <w:rsid w:val="003B2CFB"/>
    <w:rsid w:val="003B2EAF"/>
    <w:rsid w:val="003B2EF9"/>
    <w:rsid w:val="003B2F60"/>
    <w:rsid w:val="003B31B0"/>
    <w:rsid w:val="003B34F5"/>
    <w:rsid w:val="003B3652"/>
    <w:rsid w:val="003B42B4"/>
    <w:rsid w:val="003B4402"/>
    <w:rsid w:val="003B4937"/>
    <w:rsid w:val="003B4E72"/>
    <w:rsid w:val="003B4EA7"/>
    <w:rsid w:val="003B5031"/>
    <w:rsid w:val="003B5221"/>
    <w:rsid w:val="003B53F7"/>
    <w:rsid w:val="003B5634"/>
    <w:rsid w:val="003B5800"/>
    <w:rsid w:val="003B580C"/>
    <w:rsid w:val="003B5D2C"/>
    <w:rsid w:val="003B62C4"/>
    <w:rsid w:val="003B6513"/>
    <w:rsid w:val="003B675C"/>
    <w:rsid w:val="003B675F"/>
    <w:rsid w:val="003B68C4"/>
    <w:rsid w:val="003B7325"/>
    <w:rsid w:val="003B73EA"/>
    <w:rsid w:val="003B79B1"/>
    <w:rsid w:val="003B7AC6"/>
    <w:rsid w:val="003B7DED"/>
    <w:rsid w:val="003B7E96"/>
    <w:rsid w:val="003B7EEB"/>
    <w:rsid w:val="003B7F31"/>
    <w:rsid w:val="003C0684"/>
    <w:rsid w:val="003C0BD8"/>
    <w:rsid w:val="003C10DA"/>
    <w:rsid w:val="003C1124"/>
    <w:rsid w:val="003C1424"/>
    <w:rsid w:val="003C14A0"/>
    <w:rsid w:val="003C1B47"/>
    <w:rsid w:val="003C1CA9"/>
    <w:rsid w:val="003C1F26"/>
    <w:rsid w:val="003C205F"/>
    <w:rsid w:val="003C20A3"/>
    <w:rsid w:val="003C269E"/>
    <w:rsid w:val="003C2909"/>
    <w:rsid w:val="003C2D45"/>
    <w:rsid w:val="003C4890"/>
    <w:rsid w:val="003C4A28"/>
    <w:rsid w:val="003C4E1B"/>
    <w:rsid w:val="003C5058"/>
    <w:rsid w:val="003C5168"/>
    <w:rsid w:val="003C53F0"/>
    <w:rsid w:val="003C55DF"/>
    <w:rsid w:val="003C58A7"/>
    <w:rsid w:val="003C5946"/>
    <w:rsid w:val="003C61C4"/>
    <w:rsid w:val="003C6259"/>
    <w:rsid w:val="003C663B"/>
    <w:rsid w:val="003C6750"/>
    <w:rsid w:val="003C6E79"/>
    <w:rsid w:val="003C6ECA"/>
    <w:rsid w:val="003C7634"/>
    <w:rsid w:val="003C76B6"/>
    <w:rsid w:val="003C78C5"/>
    <w:rsid w:val="003C78E6"/>
    <w:rsid w:val="003C7C0F"/>
    <w:rsid w:val="003D0082"/>
    <w:rsid w:val="003D01DF"/>
    <w:rsid w:val="003D035A"/>
    <w:rsid w:val="003D03AB"/>
    <w:rsid w:val="003D03BE"/>
    <w:rsid w:val="003D040A"/>
    <w:rsid w:val="003D0460"/>
    <w:rsid w:val="003D115B"/>
    <w:rsid w:val="003D1553"/>
    <w:rsid w:val="003D1841"/>
    <w:rsid w:val="003D2829"/>
    <w:rsid w:val="003D2CBC"/>
    <w:rsid w:val="003D2EDC"/>
    <w:rsid w:val="003D30A4"/>
    <w:rsid w:val="003D465F"/>
    <w:rsid w:val="003D491A"/>
    <w:rsid w:val="003D5029"/>
    <w:rsid w:val="003D50A7"/>
    <w:rsid w:val="003D514B"/>
    <w:rsid w:val="003D5182"/>
    <w:rsid w:val="003D5212"/>
    <w:rsid w:val="003D5395"/>
    <w:rsid w:val="003D54D2"/>
    <w:rsid w:val="003D54D5"/>
    <w:rsid w:val="003D59A1"/>
    <w:rsid w:val="003D5BE7"/>
    <w:rsid w:val="003D6258"/>
    <w:rsid w:val="003D633F"/>
    <w:rsid w:val="003D6AD2"/>
    <w:rsid w:val="003D6DF1"/>
    <w:rsid w:val="003D719A"/>
    <w:rsid w:val="003D76A5"/>
    <w:rsid w:val="003D788B"/>
    <w:rsid w:val="003D7DD0"/>
    <w:rsid w:val="003D7EBD"/>
    <w:rsid w:val="003E01B5"/>
    <w:rsid w:val="003E09B0"/>
    <w:rsid w:val="003E0BA9"/>
    <w:rsid w:val="003E0BE0"/>
    <w:rsid w:val="003E0BEC"/>
    <w:rsid w:val="003E13C8"/>
    <w:rsid w:val="003E1528"/>
    <w:rsid w:val="003E176D"/>
    <w:rsid w:val="003E1E50"/>
    <w:rsid w:val="003E202D"/>
    <w:rsid w:val="003E2E2B"/>
    <w:rsid w:val="003E2F5A"/>
    <w:rsid w:val="003E33C1"/>
    <w:rsid w:val="003E33C6"/>
    <w:rsid w:val="003E3886"/>
    <w:rsid w:val="003E3C51"/>
    <w:rsid w:val="003E41C5"/>
    <w:rsid w:val="003E422A"/>
    <w:rsid w:val="003E4C35"/>
    <w:rsid w:val="003E4C4B"/>
    <w:rsid w:val="003E4C9B"/>
    <w:rsid w:val="003E4EFC"/>
    <w:rsid w:val="003E4F74"/>
    <w:rsid w:val="003E5681"/>
    <w:rsid w:val="003E5B17"/>
    <w:rsid w:val="003E5B6C"/>
    <w:rsid w:val="003E60FB"/>
    <w:rsid w:val="003E6545"/>
    <w:rsid w:val="003E68F6"/>
    <w:rsid w:val="003E6A92"/>
    <w:rsid w:val="003E7291"/>
    <w:rsid w:val="003E7448"/>
    <w:rsid w:val="003E769C"/>
    <w:rsid w:val="003E7845"/>
    <w:rsid w:val="003E7EA9"/>
    <w:rsid w:val="003F013B"/>
    <w:rsid w:val="003F016E"/>
    <w:rsid w:val="003F0182"/>
    <w:rsid w:val="003F06C8"/>
    <w:rsid w:val="003F07AE"/>
    <w:rsid w:val="003F0BC1"/>
    <w:rsid w:val="003F0BF9"/>
    <w:rsid w:val="003F0F3C"/>
    <w:rsid w:val="003F1175"/>
    <w:rsid w:val="003F1187"/>
    <w:rsid w:val="003F118C"/>
    <w:rsid w:val="003F1313"/>
    <w:rsid w:val="003F1375"/>
    <w:rsid w:val="003F1E83"/>
    <w:rsid w:val="003F1F22"/>
    <w:rsid w:val="003F20AF"/>
    <w:rsid w:val="003F20E4"/>
    <w:rsid w:val="003F246F"/>
    <w:rsid w:val="003F2764"/>
    <w:rsid w:val="003F289A"/>
    <w:rsid w:val="003F2B1B"/>
    <w:rsid w:val="003F2BBD"/>
    <w:rsid w:val="003F2E10"/>
    <w:rsid w:val="003F2E97"/>
    <w:rsid w:val="003F3835"/>
    <w:rsid w:val="003F3A1E"/>
    <w:rsid w:val="003F4011"/>
    <w:rsid w:val="003F4930"/>
    <w:rsid w:val="003F49FD"/>
    <w:rsid w:val="003F4B3F"/>
    <w:rsid w:val="003F5758"/>
    <w:rsid w:val="003F595C"/>
    <w:rsid w:val="003F5B1B"/>
    <w:rsid w:val="003F5D11"/>
    <w:rsid w:val="003F5D38"/>
    <w:rsid w:val="003F5DFF"/>
    <w:rsid w:val="003F5FFC"/>
    <w:rsid w:val="003F609C"/>
    <w:rsid w:val="003F6433"/>
    <w:rsid w:val="003F655E"/>
    <w:rsid w:val="003F66E0"/>
    <w:rsid w:val="003F68C5"/>
    <w:rsid w:val="003F6A37"/>
    <w:rsid w:val="003F6B6C"/>
    <w:rsid w:val="003F6D38"/>
    <w:rsid w:val="003F7346"/>
    <w:rsid w:val="003F7FD6"/>
    <w:rsid w:val="0040030E"/>
    <w:rsid w:val="004003A0"/>
    <w:rsid w:val="00400740"/>
    <w:rsid w:val="0040090A"/>
    <w:rsid w:val="00400CD1"/>
    <w:rsid w:val="00400DFF"/>
    <w:rsid w:val="00401096"/>
    <w:rsid w:val="00401196"/>
    <w:rsid w:val="00401E56"/>
    <w:rsid w:val="00401EE2"/>
    <w:rsid w:val="00401F2D"/>
    <w:rsid w:val="0040261E"/>
    <w:rsid w:val="00402B41"/>
    <w:rsid w:val="00402F1A"/>
    <w:rsid w:val="00403273"/>
    <w:rsid w:val="00403B53"/>
    <w:rsid w:val="00403DFD"/>
    <w:rsid w:val="004044FB"/>
    <w:rsid w:val="0040462F"/>
    <w:rsid w:val="00404736"/>
    <w:rsid w:val="00404C3F"/>
    <w:rsid w:val="00404C7E"/>
    <w:rsid w:val="00404EAB"/>
    <w:rsid w:val="004053E6"/>
    <w:rsid w:val="00405553"/>
    <w:rsid w:val="00405D1B"/>
    <w:rsid w:val="00405F1F"/>
    <w:rsid w:val="0040666B"/>
    <w:rsid w:val="00406689"/>
    <w:rsid w:val="00406775"/>
    <w:rsid w:val="004070EA"/>
    <w:rsid w:val="0040716F"/>
    <w:rsid w:val="00407567"/>
    <w:rsid w:val="004103B5"/>
    <w:rsid w:val="004108E3"/>
    <w:rsid w:val="00410D08"/>
    <w:rsid w:val="00411034"/>
    <w:rsid w:val="0041159B"/>
    <w:rsid w:val="0041168A"/>
    <w:rsid w:val="00411A07"/>
    <w:rsid w:val="00411B93"/>
    <w:rsid w:val="00411CCB"/>
    <w:rsid w:val="0041243B"/>
    <w:rsid w:val="00412645"/>
    <w:rsid w:val="00412B3D"/>
    <w:rsid w:val="00412E62"/>
    <w:rsid w:val="00412FBB"/>
    <w:rsid w:val="00413035"/>
    <w:rsid w:val="004131F6"/>
    <w:rsid w:val="004135B9"/>
    <w:rsid w:val="00413716"/>
    <w:rsid w:val="00413970"/>
    <w:rsid w:val="00414121"/>
    <w:rsid w:val="00414153"/>
    <w:rsid w:val="004148E4"/>
    <w:rsid w:val="00414DD6"/>
    <w:rsid w:val="00414F15"/>
    <w:rsid w:val="0041527E"/>
    <w:rsid w:val="00415408"/>
    <w:rsid w:val="00415483"/>
    <w:rsid w:val="00415AE1"/>
    <w:rsid w:val="00415BE8"/>
    <w:rsid w:val="00416043"/>
    <w:rsid w:val="004166F8"/>
    <w:rsid w:val="00416F47"/>
    <w:rsid w:val="004175E2"/>
    <w:rsid w:val="004175F9"/>
    <w:rsid w:val="00417684"/>
    <w:rsid w:val="0041782D"/>
    <w:rsid w:val="00417C5A"/>
    <w:rsid w:val="00417DF8"/>
    <w:rsid w:val="00420442"/>
    <w:rsid w:val="00420A78"/>
    <w:rsid w:val="00420D93"/>
    <w:rsid w:val="00420DDC"/>
    <w:rsid w:val="00420F49"/>
    <w:rsid w:val="004211F4"/>
    <w:rsid w:val="0042157F"/>
    <w:rsid w:val="00421624"/>
    <w:rsid w:val="00421AC1"/>
    <w:rsid w:val="00421CB2"/>
    <w:rsid w:val="00422387"/>
    <w:rsid w:val="004225A7"/>
    <w:rsid w:val="004229B6"/>
    <w:rsid w:val="00422E6E"/>
    <w:rsid w:val="00422F04"/>
    <w:rsid w:val="00423485"/>
    <w:rsid w:val="0042348C"/>
    <w:rsid w:val="00424099"/>
    <w:rsid w:val="00424285"/>
    <w:rsid w:val="00424815"/>
    <w:rsid w:val="0042489A"/>
    <w:rsid w:val="004249E3"/>
    <w:rsid w:val="00424A3C"/>
    <w:rsid w:val="00424C24"/>
    <w:rsid w:val="00424F29"/>
    <w:rsid w:val="00425301"/>
    <w:rsid w:val="00425340"/>
    <w:rsid w:val="0042552B"/>
    <w:rsid w:val="004255E4"/>
    <w:rsid w:val="004256A0"/>
    <w:rsid w:val="00425BDC"/>
    <w:rsid w:val="0042624F"/>
    <w:rsid w:val="0042648C"/>
    <w:rsid w:val="004266CE"/>
    <w:rsid w:val="00426723"/>
    <w:rsid w:val="004268DC"/>
    <w:rsid w:val="00426AAB"/>
    <w:rsid w:val="00427119"/>
    <w:rsid w:val="00427CBA"/>
    <w:rsid w:val="00427DA0"/>
    <w:rsid w:val="00427F31"/>
    <w:rsid w:val="0043047A"/>
    <w:rsid w:val="00430B56"/>
    <w:rsid w:val="00430B6A"/>
    <w:rsid w:val="00430E8F"/>
    <w:rsid w:val="0043140F"/>
    <w:rsid w:val="004319F1"/>
    <w:rsid w:val="00431C50"/>
    <w:rsid w:val="00432403"/>
    <w:rsid w:val="004325C9"/>
    <w:rsid w:val="00432C34"/>
    <w:rsid w:val="00432EBA"/>
    <w:rsid w:val="004330EC"/>
    <w:rsid w:val="004334B8"/>
    <w:rsid w:val="004335A6"/>
    <w:rsid w:val="00433C91"/>
    <w:rsid w:val="00433CF5"/>
    <w:rsid w:val="004342A7"/>
    <w:rsid w:val="0043562D"/>
    <w:rsid w:val="004357D1"/>
    <w:rsid w:val="00435947"/>
    <w:rsid w:val="00435DD3"/>
    <w:rsid w:val="004365EF"/>
    <w:rsid w:val="004367A6"/>
    <w:rsid w:val="004369DB"/>
    <w:rsid w:val="00436C69"/>
    <w:rsid w:val="00437310"/>
    <w:rsid w:val="00437C09"/>
    <w:rsid w:val="0044030C"/>
    <w:rsid w:val="00440A34"/>
    <w:rsid w:val="00440BBB"/>
    <w:rsid w:val="0044104E"/>
    <w:rsid w:val="0044138A"/>
    <w:rsid w:val="004415B6"/>
    <w:rsid w:val="00441B3B"/>
    <w:rsid w:val="00442097"/>
    <w:rsid w:val="004422E5"/>
    <w:rsid w:val="00442471"/>
    <w:rsid w:val="00442930"/>
    <w:rsid w:val="00442E2B"/>
    <w:rsid w:val="00443940"/>
    <w:rsid w:val="00443DAC"/>
    <w:rsid w:val="00443F97"/>
    <w:rsid w:val="00443FCA"/>
    <w:rsid w:val="0044422A"/>
    <w:rsid w:val="00444604"/>
    <w:rsid w:val="0044492A"/>
    <w:rsid w:val="00444A78"/>
    <w:rsid w:val="00444C15"/>
    <w:rsid w:val="00444FE0"/>
    <w:rsid w:val="00445727"/>
    <w:rsid w:val="00445EB4"/>
    <w:rsid w:val="004461E4"/>
    <w:rsid w:val="004466FB"/>
    <w:rsid w:val="00446AA7"/>
    <w:rsid w:val="00446CE0"/>
    <w:rsid w:val="00446F6C"/>
    <w:rsid w:val="004470DD"/>
    <w:rsid w:val="004475D4"/>
    <w:rsid w:val="00447BB7"/>
    <w:rsid w:val="00447D2E"/>
    <w:rsid w:val="004502F2"/>
    <w:rsid w:val="00450779"/>
    <w:rsid w:val="004508A0"/>
    <w:rsid w:val="004508B3"/>
    <w:rsid w:val="004508F7"/>
    <w:rsid w:val="00450CFD"/>
    <w:rsid w:val="00450E37"/>
    <w:rsid w:val="0045112E"/>
    <w:rsid w:val="00451301"/>
    <w:rsid w:val="00451604"/>
    <w:rsid w:val="00451777"/>
    <w:rsid w:val="004517AD"/>
    <w:rsid w:val="0045208E"/>
    <w:rsid w:val="004522AD"/>
    <w:rsid w:val="0045235F"/>
    <w:rsid w:val="004525CC"/>
    <w:rsid w:val="004528FE"/>
    <w:rsid w:val="00452AD3"/>
    <w:rsid w:val="00452AD7"/>
    <w:rsid w:val="00452DCD"/>
    <w:rsid w:val="00452E1E"/>
    <w:rsid w:val="00452F57"/>
    <w:rsid w:val="004530BC"/>
    <w:rsid w:val="004531A3"/>
    <w:rsid w:val="00453A23"/>
    <w:rsid w:val="00453B2A"/>
    <w:rsid w:val="00454421"/>
    <w:rsid w:val="004548D3"/>
    <w:rsid w:val="00454C7C"/>
    <w:rsid w:val="00455289"/>
    <w:rsid w:val="0045528D"/>
    <w:rsid w:val="004556F8"/>
    <w:rsid w:val="004557AC"/>
    <w:rsid w:val="00455BE3"/>
    <w:rsid w:val="00455D48"/>
    <w:rsid w:val="00455F41"/>
    <w:rsid w:val="00456139"/>
    <w:rsid w:val="00456EC3"/>
    <w:rsid w:val="00456FAF"/>
    <w:rsid w:val="00457072"/>
    <w:rsid w:val="0045781D"/>
    <w:rsid w:val="00457D53"/>
    <w:rsid w:val="004605B9"/>
    <w:rsid w:val="00460B3E"/>
    <w:rsid w:val="00460B94"/>
    <w:rsid w:val="004612A7"/>
    <w:rsid w:val="0046134A"/>
    <w:rsid w:val="0046138C"/>
    <w:rsid w:val="0046166A"/>
    <w:rsid w:val="00461897"/>
    <w:rsid w:val="00461CDA"/>
    <w:rsid w:val="00461F96"/>
    <w:rsid w:val="004620B1"/>
    <w:rsid w:val="00462141"/>
    <w:rsid w:val="0046235D"/>
    <w:rsid w:val="0046274A"/>
    <w:rsid w:val="004627CE"/>
    <w:rsid w:val="00462A1D"/>
    <w:rsid w:val="00462B12"/>
    <w:rsid w:val="00462C15"/>
    <w:rsid w:val="00462DB5"/>
    <w:rsid w:val="00462EE0"/>
    <w:rsid w:val="00463240"/>
    <w:rsid w:val="00463319"/>
    <w:rsid w:val="00463911"/>
    <w:rsid w:val="004639B6"/>
    <w:rsid w:val="00463B9A"/>
    <w:rsid w:val="00463CF3"/>
    <w:rsid w:val="00463D1F"/>
    <w:rsid w:val="00464477"/>
    <w:rsid w:val="00464515"/>
    <w:rsid w:val="00464E6B"/>
    <w:rsid w:val="00465977"/>
    <w:rsid w:val="00465987"/>
    <w:rsid w:val="00465ECF"/>
    <w:rsid w:val="00465FB9"/>
    <w:rsid w:val="00466525"/>
    <w:rsid w:val="00466665"/>
    <w:rsid w:val="0046674F"/>
    <w:rsid w:val="00467674"/>
    <w:rsid w:val="00467704"/>
    <w:rsid w:val="004678B5"/>
    <w:rsid w:val="004704A7"/>
    <w:rsid w:val="00470C73"/>
    <w:rsid w:val="00470CB2"/>
    <w:rsid w:val="00470EDC"/>
    <w:rsid w:val="00470F45"/>
    <w:rsid w:val="00471254"/>
    <w:rsid w:val="00471804"/>
    <w:rsid w:val="00471AA7"/>
    <w:rsid w:val="00471C65"/>
    <w:rsid w:val="00471DB9"/>
    <w:rsid w:val="00471DF8"/>
    <w:rsid w:val="00471FD1"/>
    <w:rsid w:val="004725DE"/>
    <w:rsid w:val="00472955"/>
    <w:rsid w:val="00472A8A"/>
    <w:rsid w:val="00472F01"/>
    <w:rsid w:val="00473315"/>
    <w:rsid w:val="00473A61"/>
    <w:rsid w:val="00473BE0"/>
    <w:rsid w:val="004743EE"/>
    <w:rsid w:val="00474871"/>
    <w:rsid w:val="00474A60"/>
    <w:rsid w:val="00475083"/>
    <w:rsid w:val="004751A2"/>
    <w:rsid w:val="004753E3"/>
    <w:rsid w:val="004754E0"/>
    <w:rsid w:val="00475AC6"/>
    <w:rsid w:val="00475E30"/>
    <w:rsid w:val="00475F1F"/>
    <w:rsid w:val="004762DA"/>
    <w:rsid w:val="00476909"/>
    <w:rsid w:val="00476C37"/>
    <w:rsid w:val="00476CA5"/>
    <w:rsid w:val="00476CFC"/>
    <w:rsid w:val="004776AC"/>
    <w:rsid w:val="004778B3"/>
    <w:rsid w:val="00477A7F"/>
    <w:rsid w:val="00477B44"/>
    <w:rsid w:val="004808DB"/>
    <w:rsid w:val="0048114A"/>
    <w:rsid w:val="004811C3"/>
    <w:rsid w:val="00481570"/>
    <w:rsid w:val="004815E1"/>
    <w:rsid w:val="00481787"/>
    <w:rsid w:val="00481812"/>
    <w:rsid w:val="00481D3E"/>
    <w:rsid w:val="004820D0"/>
    <w:rsid w:val="004821A5"/>
    <w:rsid w:val="004822D7"/>
    <w:rsid w:val="004828CD"/>
    <w:rsid w:val="00482969"/>
    <w:rsid w:val="00482BE4"/>
    <w:rsid w:val="00482CCA"/>
    <w:rsid w:val="00482FD6"/>
    <w:rsid w:val="00483049"/>
    <w:rsid w:val="00483253"/>
    <w:rsid w:val="00483376"/>
    <w:rsid w:val="00483A86"/>
    <w:rsid w:val="00483C3A"/>
    <w:rsid w:val="004842C2"/>
    <w:rsid w:val="004843C4"/>
    <w:rsid w:val="00484643"/>
    <w:rsid w:val="004849E4"/>
    <w:rsid w:val="00485B27"/>
    <w:rsid w:val="00485E2C"/>
    <w:rsid w:val="00485F60"/>
    <w:rsid w:val="004864E7"/>
    <w:rsid w:val="0048655E"/>
    <w:rsid w:val="00486985"/>
    <w:rsid w:val="004877AB"/>
    <w:rsid w:val="00487E12"/>
    <w:rsid w:val="00490203"/>
    <w:rsid w:val="00490628"/>
    <w:rsid w:val="0049099F"/>
    <w:rsid w:val="00491634"/>
    <w:rsid w:val="00491819"/>
    <w:rsid w:val="00491B60"/>
    <w:rsid w:val="00491CB4"/>
    <w:rsid w:val="00492099"/>
    <w:rsid w:val="00492411"/>
    <w:rsid w:val="004924FE"/>
    <w:rsid w:val="004925C1"/>
    <w:rsid w:val="00492873"/>
    <w:rsid w:val="00492B36"/>
    <w:rsid w:val="00492D2A"/>
    <w:rsid w:val="004931CC"/>
    <w:rsid w:val="0049322E"/>
    <w:rsid w:val="004935D2"/>
    <w:rsid w:val="004937A7"/>
    <w:rsid w:val="00493894"/>
    <w:rsid w:val="00493A7A"/>
    <w:rsid w:val="00493B26"/>
    <w:rsid w:val="00493D5E"/>
    <w:rsid w:val="00493DB0"/>
    <w:rsid w:val="00493F1D"/>
    <w:rsid w:val="00494076"/>
    <w:rsid w:val="0049495F"/>
    <w:rsid w:val="00494F54"/>
    <w:rsid w:val="0049562F"/>
    <w:rsid w:val="00495C2E"/>
    <w:rsid w:val="00496009"/>
    <w:rsid w:val="0049618D"/>
    <w:rsid w:val="004962BA"/>
    <w:rsid w:val="004968B2"/>
    <w:rsid w:val="00496F43"/>
    <w:rsid w:val="0049732E"/>
    <w:rsid w:val="00497D2D"/>
    <w:rsid w:val="00497D2E"/>
    <w:rsid w:val="004A00C8"/>
    <w:rsid w:val="004A01FA"/>
    <w:rsid w:val="004A0390"/>
    <w:rsid w:val="004A0631"/>
    <w:rsid w:val="004A0931"/>
    <w:rsid w:val="004A09EE"/>
    <w:rsid w:val="004A0A78"/>
    <w:rsid w:val="004A1247"/>
    <w:rsid w:val="004A1D7F"/>
    <w:rsid w:val="004A206C"/>
    <w:rsid w:val="004A2291"/>
    <w:rsid w:val="004A2298"/>
    <w:rsid w:val="004A22C2"/>
    <w:rsid w:val="004A23B5"/>
    <w:rsid w:val="004A25C3"/>
    <w:rsid w:val="004A2E9F"/>
    <w:rsid w:val="004A307E"/>
    <w:rsid w:val="004A3214"/>
    <w:rsid w:val="004A3401"/>
    <w:rsid w:val="004A35CD"/>
    <w:rsid w:val="004A383F"/>
    <w:rsid w:val="004A3A57"/>
    <w:rsid w:val="004A3B3F"/>
    <w:rsid w:val="004A3C1C"/>
    <w:rsid w:val="004A3CD1"/>
    <w:rsid w:val="004A3E73"/>
    <w:rsid w:val="004A448D"/>
    <w:rsid w:val="004A544F"/>
    <w:rsid w:val="004A54D1"/>
    <w:rsid w:val="004A5A97"/>
    <w:rsid w:val="004A5FF7"/>
    <w:rsid w:val="004A6416"/>
    <w:rsid w:val="004A673F"/>
    <w:rsid w:val="004A68EF"/>
    <w:rsid w:val="004A69EA"/>
    <w:rsid w:val="004A6A13"/>
    <w:rsid w:val="004A6A33"/>
    <w:rsid w:val="004A771A"/>
    <w:rsid w:val="004A7E09"/>
    <w:rsid w:val="004A7E6E"/>
    <w:rsid w:val="004B0716"/>
    <w:rsid w:val="004B0C23"/>
    <w:rsid w:val="004B0E35"/>
    <w:rsid w:val="004B11C6"/>
    <w:rsid w:val="004B1225"/>
    <w:rsid w:val="004B1617"/>
    <w:rsid w:val="004B1923"/>
    <w:rsid w:val="004B1929"/>
    <w:rsid w:val="004B2464"/>
    <w:rsid w:val="004B2833"/>
    <w:rsid w:val="004B2900"/>
    <w:rsid w:val="004B2A25"/>
    <w:rsid w:val="004B2A2E"/>
    <w:rsid w:val="004B35D7"/>
    <w:rsid w:val="004B388D"/>
    <w:rsid w:val="004B39D0"/>
    <w:rsid w:val="004B3AFC"/>
    <w:rsid w:val="004B3C33"/>
    <w:rsid w:val="004B3EE8"/>
    <w:rsid w:val="004B40C2"/>
    <w:rsid w:val="004B43D1"/>
    <w:rsid w:val="004B4BCD"/>
    <w:rsid w:val="004B4E10"/>
    <w:rsid w:val="004B5191"/>
    <w:rsid w:val="004B51D7"/>
    <w:rsid w:val="004B52A0"/>
    <w:rsid w:val="004B5392"/>
    <w:rsid w:val="004B557A"/>
    <w:rsid w:val="004B55ED"/>
    <w:rsid w:val="004B5905"/>
    <w:rsid w:val="004B6408"/>
    <w:rsid w:val="004B693A"/>
    <w:rsid w:val="004B6AC4"/>
    <w:rsid w:val="004B6E03"/>
    <w:rsid w:val="004B6F29"/>
    <w:rsid w:val="004B72EE"/>
    <w:rsid w:val="004B767F"/>
    <w:rsid w:val="004B7705"/>
    <w:rsid w:val="004B784F"/>
    <w:rsid w:val="004C03CE"/>
    <w:rsid w:val="004C09E0"/>
    <w:rsid w:val="004C0B90"/>
    <w:rsid w:val="004C0C39"/>
    <w:rsid w:val="004C0D4F"/>
    <w:rsid w:val="004C0DA1"/>
    <w:rsid w:val="004C0EDA"/>
    <w:rsid w:val="004C164A"/>
    <w:rsid w:val="004C1D12"/>
    <w:rsid w:val="004C1DFB"/>
    <w:rsid w:val="004C2034"/>
    <w:rsid w:val="004C2869"/>
    <w:rsid w:val="004C2924"/>
    <w:rsid w:val="004C2C69"/>
    <w:rsid w:val="004C3007"/>
    <w:rsid w:val="004C3017"/>
    <w:rsid w:val="004C34AD"/>
    <w:rsid w:val="004C34CF"/>
    <w:rsid w:val="004C35DC"/>
    <w:rsid w:val="004C3EDF"/>
    <w:rsid w:val="004C43F5"/>
    <w:rsid w:val="004C4A48"/>
    <w:rsid w:val="004C4B10"/>
    <w:rsid w:val="004C4FB8"/>
    <w:rsid w:val="004C51D2"/>
    <w:rsid w:val="004C5240"/>
    <w:rsid w:val="004C5831"/>
    <w:rsid w:val="004C5CA0"/>
    <w:rsid w:val="004C5E00"/>
    <w:rsid w:val="004C5E51"/>
    <w:rsid w:val="004C5EA3"/>
    <w:rsid w:val="004C5FC9"/>
    <w:rsid w:val="004C6322"/>
    <w:rsid w:val="004C6388"/>
    <w:rsid w:val="004C68AC"/>
    <w:rsid w:val="004C6D49"/>
    <w:rsid w:val="004C70AA"/>
    <w:rsid w:val="004C74D6"/>
    <w:rsid w:val="004C7954"/>
    <w:rsid w:val="004C7B55"/>
    <w:rsid w:val="004C7E2B"/>
    <w:rsid w:val="004D06BF"/>
    <w:rsid w:val="004D078C"/>
    <w:rsid w:val="004D1290"/>
    <w:rsid w:val="004D14FA"/>
    <w:rsid w:val="004D1C9B"/>
    <w:rsid w:val="004D223D"/>
    <w:rsid w:val="004D26E6"/>
    <w:rsid w:val="004D280F"/>
    <w:rsid w:val="004D289F"/>
    <w:rsid w:val="004D28A0"/>
    <w:rsid w:val="004D31D8"/>
    <w:rsid w:val="004D358F"/>
    <w:rsid w:val="004D41D7"/>
    <w:rsid w:val="004D42F1"/>
    <w:rsid w:val="004D4C7D"/>
    <w:rsid w:val="004D4C8E"/>
    <w:rsid w:val="004D5464"/>
    <w:rsid w:val="004D58FE"/>
    <w:rsid w:val="004D5BC0"/>
    <w:rsid w:val="004D6673"/>
    <w:rsid w:val="004D6F67"/>
    <w:rsid w:val="004D751A"/>
    <w:rsid w:val="004D7DE3"/>
    <w:rsid w:val="004E02DB"/>
    <w:rsid w:val="004E0883"/>
    <w:rsid w:val="004E0B0B"/>
    <w:rsid w:val="004E1290"/>
    <w:rsid w:val="004E1374"/>
    <w:rsid w:val="004E1659"/>
    <w:rsid w:val="004E19EA"/>
    <w:rsid w:val="004E1A94"/>
    <w:rsid w:val="004E1C1C"/>
    <w:rsid w:val="004E1D78"/>
    <w:rsid w:val="004E1FB8"/>
    <w:rsid w:val="004E22EA"/>
    <w:rsid w:val="004E2353"/>
    <w:rsid w:val="004E2358"/>
    <w:rsid w:val="004E268A"/>
    <w:rsid w:val="004E27C2"/>
    <w:rsid w:val="004E28EA"/>
    <w:rsid w:val="004E2BF5"/>
    <w:rsid w:val="004E2C47"/>
    <w:rsid w:val="004E338A"/>
    <w:rsid w:val="004E352E"/>
    <w:rsid w:val="004E389A"/>
    <w:rsid w:val="004E3948"/>
    <w:rsid w:val="004E4227"/>
    <w:rsid w:val="004E47E6"/>
    <w:rsid w:val="004E49EF"/>
    <w:rsid w:val="004E4A2F"/>
    <w:rsid w:val="004E5300"/>
    <w:rsid w:val="004E5785"/>
    <w:rsid w:val="004E61F5"/>
    <w:rsid w:val="004E69A5"/>
    <w:rsid w:val="004F0A8E"/>
    <w:rsid w:val="004F0CAD"/>
    <w:rsid w:val="004F10FD"/>
    <w:rsid w:val="004F114B"/>
    <w:rsid w:val="004F135E"/>
    <w:rsid w:val="004F164D"/>
    <w:rsid w:val="004F17DD"/>
    <w:rsid w:val="004F18FB"/>
    <w:rsid w:val="004F1916"/>
    <w:rsid w:val="004F1AC5"/>
    <w:rsid w:val="004F1AEC"/>
    <w:rsid w:val="004F1D78"/>
    <w:rsid w:val="004F1D8F"/>
    <w:rsid w:val="004F2106"/>
    <w:rsid w:val="004F2515"/>
    <w:rsid w:val="004F2A57"/>
    <w:rsid w:val="004F2B17"/>
    <w:rsid w:val="004F3124"/>
    <w:rsid w:val="004F32EB"/>
    <w:rsid w:val="004F342B"/>
    <w:rsid w:val="004F37EE"/>
    <w:rsid w:val="004F408F"/>
    <w:rsid w:val="004F4D14"/>
    <w:rsid w:val="004F4FB1"/>
    <w:rsid w:val="004F5049"/>
    <w:rsid w:val="004F5476"/>
    <w:rsid w:val="004F594D"/>
    <w:rsid w:val="004F61D5"/>
    <w:rsid w:val="004F7136"/>
    <w:rsid w:val="004F7747"/>
    <w:rsid w:val="004F7C06"/>
    <w:rsid w:val="004F7C2C"/>
    <w:rsid w:val="004F7D85"/>
    <w:rsid w:val="005001A9"/>
    <w:rsid w:val="0050025B"/>
    <w:rsid w:val="00500A69"/>
    <w:rsid w:val="00500BA4"/>
    <w:rsid w:val="0050118C"/>
    <w:rsid w:val="005011E5"/>
    <w:rsid w:val="00501E93"/>
    <w:rsid w:val="005020DC"/>
    <w:rsid w:val="00502386"/>
    <w:rsid w:val="00502420"/>
    <w:rsid w:val="005024F0"/>
    <w:rsid w:val="00502633"/>
    <w:rsid w:val="0050284D"/>
    <w:rsid w:val="005028A4"/>
    <w:rsid w:val="00502B93"/>
    <w:rsid w:val="00502E63"/>
    <w:rsid w:val="00502E72"/>
    <w:rsid w:val="0050320D"/>
    <w:rsid w:val="00503211"/>
    <w:rsid w:val="0050333C"/>
    <w:rsid w:val="005036FF"/>
    <w:rsid w:val="00503ACE"/>
    <w:rsid w:val="00503B53"/>
    <w:rsid w:val="00503B6E"/>
    <w:rsid w:val="0050423A"/>
    <w:rsid w:val="00504454"/>
    <w:rsid w:val="005046F3"/>
    <w:rsid w:val="00504811"/>
    <w:rsid w:val="0050492D"/>
    <w:rsid w:val="005049F6"/>
    <w:rsid w:val="00505334"/>
    <w:rsid w:val="005057BF"/>
    <w:rsid w:val="00506337"/>
    <w:rsid w:val="00506546"/>
    <w:rsid w:val="00506A43"/>
    <w:rsid w:val="00506AF1"/>
    <w:rsid w:val="00506BDE"/>
    <w:rsid w:val="00507133"/>
    <w:rsid w:val="00507287"/>
    <w:rsid w:val="00507845"/>
    <w:rsid w:val="00507B30"/>
    <w:rsid w:val="00507C9B"/>
    <w:rsid w:val="00507EB0"/>
    <w:rsid w:val="0051003E"/>
    <w:rsid w:val="005100A4"/>
    <w:rsid w:val="00511215"/>
    <w:rsid w:val="005112CD"/>
    <w:rsid w:val="00512239"/>
    <w:rsid w:val="00512354"/>
    <w:rsid w:val="00512631"/>
    <w:rsid w:val="00512854"/>
    <w:rsid w:val="00512ECF"/>
    <w:rsid w:val="00513145"/>
    <w:rsid w:val="005134E7"/>
    <w:rsid w:val="0051369F"/>
    <w:rsid w:val="0051426E"/>
    <w:rsid w:val="00514322"/>
    <w:rsid w:val="00514AF8"/>
    <w:rsid w:val="00514D03"/>
    <w:rsid w:val="005151F8"/>
    <w:rsid w:val="005156EA"/>
    <w:rsid w:val="00515B43"/>
    <w:rsid w:val="00515DBF"/>
    <w:rsid w:val="00515E23"/>
    <w:rsid w:val="0051683B"/>
    <w:rsid w:val="005168D1"/>
    <w:rsid w:val="0051693A"/>
    <w:rsid w:val="00516C2D"/>
    <w:rsid w:val="00516D07"/>
    <w:rsid w:val="00516F32"/>
    <w:rsid w:val="00517081"/>
    <w:rsid w:val="00517087"/>
    <w:rsid w:val="00517224"/>
    <w:rsid w:val="00517888"/>
    <w:rsid w:val="00517B2C"/>
    <w:rsid w:val="00517C48"/>
    <w:rsid w:val="00520100"/>
    <w:rsid w:val="00520305"/>
    <w:rsid w:val="005203ED"/>
    <w:rsid w:val="00520543"/>
    <w:rsid w:val="0052055F"/>
    <w:rsid w:val="005206EE"/>
    <w:rsid w:val="0052077C"/>
    <w:rsid w:val="0052080B"/>
    <w:rsid w:val="00520AFF"/>
    <w:rsid w:val="00520B0F"/>
    <w:rsid w:val="00520E60"/>
    <w:rsid w:val="00521181"/>
    <w:rsid w:val="00521499"/>
    <w:rsid w:val="005216E1"/>
    <w:rsid w:val="005220AA"/>
    <w:rsid w:val="00522689"/>
    <w:rsid w:val="0052273F"/>
    <w:rsid w:val="005228E5"/>
    <w:rsid w:val="00523142"/>
    <w:rsid w:val="0052320F"/>
    <w:rsid w:val="00523628"/>
    <w:rsid w:val="0052362B"/>
    <w:rsid w:val="00523911"/>
    <w:rsid w:val="00523DB7"/>
    <w:rsid w:val="00523E4C"/>
    <w:rsid w:val="00523EAA"/>
    <w:rsid w:val="0052458B"/>
    <w:rsid w:val="005248C2"/>
    <w:rsid w:val="005248FF"/>
    <w:rsid w:val="00524E1A"/>
    <w:rsid w:val="00524EED"/>
    <w:rsid w:val="00525078"/>
    <w:rsid w:val="005253C1"/>
    <w:rsid w:val="0052585C"/>
    <w:rsid w:val="00525C4C"/>
    <w:rsid w:val="00525D96"/>
    <w:rsid w:val="005260AA"/>
    <w:rsid w:val="005263BF"/>
    <w:rsid w:val="00526954"/>
    <w:rsid w:val="00526CFE"/>
    <w:rsid w:val="00526DA7"/>
    <w:rsid w:val="005270BD"/>
    <w:rsid w:val="00527AEE"/>
    <w:rsid w:val="00527E8B"/>
    <w:rsid w:val="00527F10"/>
    <w:rsid w:val="005304A9"/>
    <w:rsid w:val="0053054B"/>
    <w:rsid w:val="005310CE"/>
    <w:rsid w:val="005313D8"/>
    <w:rsid w:val="0053147E"/>
    <w:rsid w:val="0053171B"/>
    <w:rsid w:val="00531D43"/>
    <w:rsid w:val="00531E83"/>
    <w:rsid w:val="0053233D"/>
    <w:rsid w:val="005324D7"/>
    <w:rsid w:val="00532814"/>
    <w:rsid w:val="005329E8"/>
    <w:rsid w:val="005329EA"/>
    <w:rsid w:val="00532BBA"/>
    <w:rsid w:val="00532DE7"/>
    <w:rsid w:val="005330C8"/>
    <w:rsid w:val="0053320B"/>
    <w:rsid w:val="005335FC"/>
    <w:rsid w:val="00533E93"/>
    <w:rsid w:val="00533EC7"/>
    <w:rsid w:val="0053413E"/>
    <w:rsid w:val="00534492"/>
    <w:rsid w:val="00535342"/>
    <w:rsid w:val="00535440"/>
    <w:rsid w:val="00535706"/>
    <w:rsid w:val="00535D47"/>
    <w:rsid w:val="00535D48"/>
    <w:rsid w:val="005360A2"/>
    <w:rsid w:val="00536437"/>
    <w:rsid w:val="00536D4F"/>
    <w:rsid w:val="00536E68"/>
    <w:rsid w:val="00536F40"/>
    <w:rsid w:val="00537693"/>
    <w:rsid w:val="00537E5D"/>
    <w:rsid w:val="005403E9"/>
    <w:rsid w:val="00540999"/>
    <w:rsid w:val="00540E16"/>
    <w:rsid w:val="005412E7"/>
    <w:rsid w:val="00541537"/>
    <w:rsid w:val="00541539"/>
    <w:rsid w:val="00541ABF"/>
    <w:rsid w:val="00541CDE"/>
    <w:rsid w:val="00542259"/>
    <w:rsid w:val="005429DB"/>
    <w:rsid w:val="00542D6E"/>
    <w:rsid w:val="00543496"/>
    <w:rsid w:val="00543713"/>
    <w:rsid w:val="00543B62"/>
    <w:rsid w:val="00543C16"/>
    <w:rsid w:val="00543EF1"/>
    <w:rsid w:val="00544102"/>
    <w:rsid w:val="0054414B"/>
    <w:rsid w:val="0054419C"/>
    <w:rsid w:val="00544252"/>
    <w:rsid w:val="00544A24"/>
    <w:rsid w:val="00544C4D"/>
    <w:rsid w:val="00544D32"/>
    <w:rsid w:val="00544E21"/>
    <w:rsid w:val="00545078"/>
    <w:rsid w:val="00545211"/>
    <w:rsid w:val="00545434"/>
    <w:rsid w:val="00545D53"/>
    <w:rsid w:val="00545D69"/>
    <w:rsid w:val="00545E10"/>
    <w:rsid w:val="00545F6C"/>
    <w:rsid w:val="00545F8F"/>
    <w:rsid w:val="00545FDA"/>
    <w:rsid w:val="00546006"/>
    <w:rsid w:val="0054612A"/>
    <w:rsid w:val="005462C1"/>
    <w:rsid w:val="0054648E"/>
    <w:rsid w:val="0054698F"/>
    <w:rsid w:val="00546994"/>
    <w:rsid w:val="005469D9"/>
    <w:rsid w:val="00546A71"/>
    <w:rsid w:val="00546B9F"/>
    <w:rsid w:val="00546FA7"/>
    <w:rsid w:val="00547212"/>
    <w:rsid w:val="005503AF"/>
    <w:rsid w:val="00550505"/>
    <w:rsid w:val="005507A5"/>
    <w:rsid w:val="00550E1F"/>
    <w:rsid w:val="00550FA3"/>
    <w:rsid w:val="0055148F"/>
    <w:rsid w:val="0055159C"/>
    <w:rsid w:val="005516A3"/>
    <w:rsid w:val="00551D6B"/>
    <w:rsid w:val="00551F2A"/>
    <w:rsid w:val="00551F46"/>
    <w:rsid w:val="00551FC7"/>
    <w:rsid w:val="0055218A"/>
    <w:rsid w:val="0055239A"/>
    <w:rsid w:val="00552D25"/>
    <w:rsid w:val="00553253"/>
    <w:rsid w:val="00553325"/>
    <w:rsid w:val="00553B30"/>
    <w:rsid w:val="0055407B"/>
    <w:rsid w:val="0055417D"/>
    <w:rsid w:val="0055431D"/>
    <w:rsid w:val="00554967"/>
    <w:rsid w:val="00554C14"/>
    <w:rsid w:val="00555634"/>
    <w:rsid w:val="00555751"/>
    <w:rsid w:val="0055578C"/>
    <w:rsid w:val="005559E6"/>
    <w:rsid w:val="00555B75"/>
    <w:rsid w:val="00555B8E"/>
    <w:rsid w:val="005563DD"/>
    <w:rsid w:val="00556851"/>
    <w:rsid w:val="00556AA9"/>
    <w:rsid w:val="00556C21"/>
    <w:rsid w:val="00556CA9"/>
    <w:rsid w:val="00556CE9"/>
    <w:rsid w:val="00557110"/>
    <w:rsid w:val="00557F89"/>
    <w:rsid w:val="0056047F"/>
    <w:rsid w:val="00560996"/>
    <w:rsid w:val="00560E7B"/>
    <w:rsid w:val="0056188A"/>
    <w:rsid w:val="00561B53"/>
    <w:rsid w:val="005621EE"/>
    <w:rsid w:val="005629EF"/>
    <w:rsid w:val="00562DE4"/>
    <w:rsid w:val="00563064"/>
    <w:rsid w:val="0056332A"/>
    <w:rsid w:val="005634AF"/>
    <w:rsid w:val="005638C5"/>
    <w:rsid w:val="00565252"/>
    <w:rsid w:val="00565665"/>
    <w:rsid w:val="00565B5C"/>
    <w:rsid w:val="00565D88"/>
    <w:rsid w:val="005661FA"/>
    <w:rsid w:val="00566297"/>
    <w:rsid w:val="00566E16"/>
    <w:rsid w:val="0056718D"/>
    <w:rsid w:val="00567209"/>
    <w:rsid w:val="0056736C"/>
    <w:rsid w:val="00567654"/>
    <w:rsid w:val="005678D8"/>
    <w:rsid w:val="00567994"/>
    <w:rsid w:val="00567F7C"/>
    <w:rsid w:val="005707C9"/>
    <w:rsid w:val="00570847"/>
    <w:rsid w:val="00571079"/>
    <w:rsid w:val="005716CA"/>
    <w:rsid w:val="00571882"/>
    <w:rsid w:val="00571D59"/>
    <w:rsid w:val="00571D79"/>
    <w:rsid w:val="005721BE"/>
    <w:rsid w:val="00572C11"/>
    <w:rsid w:val="00572CEF"/>
    <w:rsid w:val="00572F85"/>
    <w:rsid w:val="00573426"/>
    <w:rsid w:val="005737CA"/>
    <w:rsid w:val="00573F7B"/>
    <w:rsid w:val="00573FDB"/>
    <w:rsid w:val="00574938"/>
    <w:rsid w:val="00574AC8"/>
    <w:rsid w:val="00574E84"/>
    <w:rsid w:val="00574F51"/>
    <w:rsid w:val="00575416"/>
    <w:rsid w:val="00575894"/>
    <w:rsid w:val="00575ACC"/>
    <w:rsid w:val="0057619A"/>
    <w:rsid w:val="005761BE"/>
    <w:rsid w:val="00576C39"/>
    <w:rsid w:val="00576E57"/>
    <w:rsid w:val="00577167"/>
    <w:rsid w:val="00577446"/>
    <w:rsid w:val="005774AF"/>
    <w:rsid w:val="00577524"/>
    <w:rsid w:val="005779DE"/>
    <w:rsid w:val="00577AAE"/>
    <w:rsid w:val="00577E2D"/>
    <w:rsid w:val="00580308"/>
    <w:rsid w:val="0058041B"/>
    <w:rsid w:val="005811DC"/>
    <w:rsid w:val="005817F2"/>
    <w:rsid w:val="00581B1E"/>
    <w:rsid w:val="00581DF5"/>
    <w:rsid w:val="00581F83"/>
    <w:rsid w:val="00582087"/>
    <w:rsid w:val="0058232E"/>
    <w:rsid w:val="00582CA1"/>
    <w:rsid w:val="00582D27"/>
    <w:rsid w:val="00582F89"/>
    <w:rsid w:val="00582FF5"/>
    <w:rsid w:val="00583D20"/>
    <w:rsid w:val="00583E83"/>
    <w:rsid w:val="005843EA"/>
    <w:rsid w:val="00584530"/>
    <w:rsid w:val="005849F7"/>
    <w:rsid w:val="00584D16"/>
    <w:rsid w:val="00584E1A"/>
    <w:rsid w:val="00584E1E"/>
    <w:rsid w:val="00584E7E"/>
    <w:rsid w:val="00584F3E"/>
    <w:rsid w:val="00584FCB"/>
    <w:rsid w:val="00585355"/>
    <w:rsid w:val="00585698"/>
    <w:rsid w:val="0058583C"/>
    <w:rsid w:val="00585883"/>
    <w:rsid w:val="00585E33"/>
    <w:rsid w:val="005863F0"/>
    <w:rsid w:val="005868E5"/>
    <w:rsid w:val="00586DF1"/>
    <w:rsid w:val="00586EA2"/>
    <w:rsid w:val="005871AF"/>
    <w:rsid w:val="0058724E"/>
    <w:rsid w:val="00587388"/>
    <w:rsid w:val="005873B0"/>
    <w:rsid w:val="00587478"/>
    <w:rsid w:val="005878C7"/>
    <w:rsid w:val="00587911"/>
    <w:rsid w:val="00587F34"/>
    <w:rsid w:val="00590023"/>
    <w:rsid w:val="00590CB9"/>
    <w:rsid w:val="00590F54"/>
    <w:rsid w:val="005917CB"/>
    <w:rsid w:val="00591A32"/>
    <w:rsid w:val="0059208E"/>
    <w:rsid w:val="005920BF"/>
    <w:rsid w:val="00592189"/>
    <w:rsid w:val="0059219F"/>
    <w:rsid w:val="0059274D"/>
    <w:rsid w:val="00592C0B"/>
    <w:rsid w:val="005930C8"/>
    <w:rsid w:val="00594052"/>
    <w:rsid w:val="00594080"/>
    <w:rsid w:val="00594342"/>
    <w:rsid w:val="005949E7"/>
    <w:rsid w:val="00594C68"/>
    <w:rsid w:val="00594E9D"/>
    <w:rsid w:val="005954E1"/>
    <w:rsid w:val="00595723"/>
    <w:rsid w:val="00595A5A"/>
    <w:rsid w:val="005960AC"/>
    <w:rsid w:val="005963C9"/>
    <w:rsid w:val="00596772"/>
    <w:rsid w:val="00596F07"/>
    <w:rsid w:val="005971EB"/>
    <w:rsid w:val="00597944"/>
    <w:rsid w:val="005979C6"/>
    <w:rsid w:val="00597C59"/>
    <w:rsid w:val="00597CA2"/>
    <w:rsid w:val="00597DA2"/>
    <w:rsid w:val="005A067E"/>
    <w:rsid w:val="005A06BB"/>
    <w:rsid w:val="005A1175"/>
    <w:rsid w:val="005A138F"/>
    <w:rsid w:val="005A1906"/>
    <w:rsid w:val="005A1995"/>
    <w:rsid w:val="005A218E"/>
    <w:rsid w:val="005A222F"/>
    <w:rsid w:val="005A2917"/>
    <w:rsid w:val="005A2C5A"/>
    <w:rsid w:val="005A2C96"/>
    <w:rsid w:val="005A2FD7"/>
    <w:rsid w:val="005A312F"/>
    <w:rsid w:val="005A3392"/>
    <w:rsid w:val="005A3516"/>
    <w:rsid w:val="005A3EE1"/>
    <w:rsid w:val="005A41B0"/>
    <w:rsid w:val="005A4B6D"/>
    <w:rsid w:val="005A4C91"/>
    <w:rsid w:val="005A53CF"/>
    <w:rsid w:val="005A5441"/>
    <w:rsid w:val="005A5580"/>
    <w:rsid w:val="005A5A22"/>
    <w:rsid w:val="005A5B84"/>
    <w:rsid w:val="005A5F2F"/>
    <w:rsid w:val="005A641E"/>
    <w:rsid w:val="005A66A1"/>
    <w:rsid w:val="005A6884"/>
    <w:rsid w:val="005A6A18"/>
    <w:rsid w:val="005A6A52"/>
    <w:rsid w:val="005A6A56"/>
    <w:rsid w:val="005A6D21"/>
    <w:rsid w:val="005A6FEE"/>
    <w:rsid w:val="005A74B1"/>
    <w:rsid w:val="005A74E8"/>
    <w:rsid w:val="005A7940"/>
    <w:rsid w:val="005A7AC7"/>
    <w:rsid w:val="005A7AD6"/>
    <w:rsid w:val="005A7B95"/>
    <w:rsid w:val="005A7CD4"/>
    <w:rsid w:val="005B032B"/>
    <w:rsid w:val="005B039D"/>
    <w:rsid w:val="005B07C0"/>
    <w:rsid w:val="005B0CA3"/>
    <w:rsid w:val="005B14F6"/>
    <w:rsid w:val="005B1DC7"/>
    <w:rsid w:val="005B1DCF"/>
    <w:rsid w:val="005B20A4"/>
    <w:rsid w:val="005B2598"/>
    <w:rsid w:val="005B2A48"/>
    <w:rsid w:val="005B2AEC"/>
    <w:rsid w:val="005B31D1"/>
    <w:rsid w:val="005B3286"/>
    <w:rsid w:val="005B38CC"/>
    <w:rsid w:val="005B39E9"/>
    <w:rsid w:val="005B3E88"/>
    <w:rsid w:val="005B3F32"/>
    <w:rsid w:val="005B4113"/>
    <w:rsid w:val="005B49BC"/>
    <w:rsid w:val="005B5581"/>
    <w:rsid w:val="005B55CB"/>
    <w:rsid w:val="005B598D"/>
    <w:rsid w:val="005B5E53"/>
    <w:rsid w:val="005B6572"/>
    <w:rsid w:val="005B6667"/>
    <w:rsid w:val="005B6705"/>
    <w:rsid w:val="005B674B"/>
    <w:rsid w:val="005B6F09"/>
    <w:rsid w:val="005B7462"/>
    <w:rsid w:val="005B78EF"/>
    <w:rsid w:val="005B7B31"/>
    <w:rsid w:val="005B7B69"/>
    <w:rsid w:val="005B7B90"/>
    <w:rsid w:val="005B7B91"/>
    <w:rsid w:val="005B7C11"/>
    <w:rsid w:val="005B7EE8"/>
    <w:rsid w:val="005B7F85"/>
    <w:rsid w:val="005C06F7"/>
    <w:rsid w:val="005C0E90"/>
    <w:rsid w:val="005C0ED5"/>
    <w:rsid w:val="005C1186"/>
    <w:rsid w:val="005C1455"/>
    <w:rsid w:val="005C14E8"/>
    <w:rsid w:val="005C155C"/>
    <w:rsid w:val="005C1E0A"/>
    <w:rsid w:val="005C1F32"/>
    <w:rsid w:val="005C1F36"/>
    <w:rsid w:val="005C2323"/>
    <w:rsid w:val="005C25C1"/>
    <w:rsid w:val="005C26B1"/>
    <w:rsid w:val="005C2FFF"/>
    <w:rsid w:val="005C3042"/>
    <w:rsid w:val="005C39F7"/>
    <w:rsid w:val="005C3C48"/>
    <w:rsid w:val="005C3F28"/>
    <w:rsid w:val="005C4DE3"/>
    <w:rsid w:val="005C4E10"/>
    <w:rsid w:val="005C503F"/>
    <w:rsid w:val="005C52C1"/>
    <w:rsid w:val="005C5511"/>
    <w:rsid w:val="005C5546"/>
    <w:rsid w:val="005C57DA"/>
    <w:rsid w:val="005C5E1B"/>
    <w:rsid w:val="005C5EA5"/>
    <w:rsid w:val="005C5FBD"/>
    <w:rsid w:val="005C6213"/>
    <w:rsid w:val="005C632B"/>
    <w:rsid w:val="005C66B1"/>
    <w:rsid w:val="005C6997"/>
    <w:rsid w:val="005C6AAE"/>
    <w:rsid w:val="005C6D4B"/>
    <w:rsid w:val="005C7294"/>
    <w:rsid w:val="005C7649"/>
    <w:rsid w:val="005C7BF3"/>
    <w:rsid w:val="005D0422"/>
    <w:rsid w:val="005D07A3"/>
    <w:rsid w:val="005D096B"/>
    <w:rsid w:val="005D0F87"/>
    <w:rsid w:val="005D1262"/>
    <w:rsid w:val="005D13BB"/>
    <w:rsid w:val="005D15AD"/>
    <w:rsid w:val="005D17FA"/>
    <w:rsid w:val="005D190A"/>
    <w:rsid w:val="005D1A70"/>
    <w:rsid w:val="005D1E4F"/>
    <w:rsid w:val="005D1F6A"/>
    <w:rsid w:val="005D24E2"/>
    <w:rsid w:val="005D2503"/>
    <w:rsid w:val="005D25B3"/>
    <w:rsid w:val="005D2883"/>
    <w:rsid w:val="005D29F2"/>
    <w:rsid w:val="005D2B9C"/>
    <w:rsid w:val="005D2CB2"/>
    <w:rsid w:val="005D2CCD"/>
    <w:rsid w:val="005D372C"/>
    <w:rsid w:val="005D37F9"/>
    <w:rsid w:val="005D3B15"/>
    <w:rsid w:val="005D3D02"/>
    <w:rsid w:val="005D4861"/>
    <w:rsid w:val="005D4CA0"/>
    <w:rsid w:val="005D51E4"/>
    <w:rsid w:val="005D51F0"/>
    <w:rsid w:val="005D55F0"/>
    <w:rsid w:val="005D59C9"/>
    <w:rsid w:val="005D5AC6"/>
    <w:rsid w:val="005D5C9D"/>
    <w:rsid w:val="005D5EBD"/>
    <w:rsid w:val="005D60E6"/>
    <w:rsid w:val="005D6511"/>
    <w:rsid w:val="005D6D74"/>
    <w:rsid w:val="005D6F8A"/>
    <w:rsid w:val="005D6F8D"/>
    <w:rsid w:val="005D7246"/>
    <w:rsid w:val="005D7288"/>
    <w:rsid w:val="005D739A"/>
    <w:rsid w:val="005D746B"/>
    <w:rsid w:val="005D76D0"/>
    <w:rsid w:val="005D7BBF"/>
    <w:rsid w:val="005E0170"/>
    <w:rsid w:val="005E057D"/>
    <w:rsid w:val="005E05E8"/>
    <w:rsid w:val="005E087F"/>
    <w:rsid w:val="005E0997"/>
    <w:rsid w:val="005E09C6"/>
    <w:rsid w:val="005E09F7"/>
    <w:rsid w:val="005E0D43"/>
    <w:rsid w:val="005E1080"/>
    <w:rsid w:val="005E10A3"/>
    <w:rsid w:val="005E10E2"/>
    <w:rsid w:val="005E1135"/>
    <w:rsid w:val="005E133C"/>
    <w:rsid w:val="005E1B54"/>
    <w:rsid w:val="005E200E"/>
    <w:rsid w:val="005E2016"/>
    <w:rsid w:val="005E20F8"/>
    <w:rsid w:val="005E2D2C"/>
    <w:rsid w:val="005E2E0E"/>
    <w:rsid w:val="005E2F3E"/>
    <w:rsid w:val="005E37F5"/>
    <w:rsid w:val="005E432F"/>
    <w:rsid w:val="005E4849"/>
    <w:rsid w:val="005E50BD"/>
    <w:rsid w:val="005E5B8B"/>
    <w:rsid w:val="005E6755"/>
    <w:rsid w:val="005E68EA"/>
    <w:rsid w:val="005E6D76"/>
    <w:rsid w:val="005E6F02"/>
    <w:rsid w:val="005E73C1"/>
    <w:rsid w:val="005E778C"/>
    <w:rsid w:val="005F0403"/>
    <w:rsid w:val="005F0649"/>
    <w:rsid w:val="005F0736"/>
    <w:rsid w:val="005F09C8"/>
    <w:rsid w:val="005F0E19"/>
    <w:rsid w:val="005F10B0"/>
    <w:rsid w:val="005F1175"/>
    <w:rsid w:val="005F1298"/>
    <w:rsid w:val="005F1488"/>
    <w:rsid w:val="005F155B"/>
    <w:rsid w:val="005F1722"/>
    <w:rsid w:val="005F17FA"/>
    <w:rsid w:val="005F1B38"/>
    <w:rsid w:val="005F1D52"/>
    <w:rsid w:val="005F221A"/>
    <w:rsid w:val="005F2260"/>
    <w:rsid w:val="005F265C"/>
    <w:rsid w:val="005F2930"/>
    <w:rsid w:val="005F30BF"/>
    <w:rsid w:val="005F3AAD"/>
    <w:rsid w:val="005F3C6A"/>
    <w:rsid w:val="005F436F"/>
    <w:rsid w:val="005F4464"/>
    <w:rsid w:val="005F456D"/>
    <w:rsid w:val="005F4640"/>
    <w:rsid w:val="005F4C1F"/>
    <w:rsid w:val="005F4D2B"/>
    <w:rsid w:val="005F4FDD"/>
    <w:rsid w:val="005F502C"/>
    <w:rsid w:val="005F53D8"/>
    <w:rsid w:val="005F5470"/>
    <w:rsid w:val="005F596D"/>
    <w:rsid w:val="005F5AB1"/>
    <w:rsid w:val="005F5B53"/>
    <w:rsid w:val="005F5E9C"/>
    <w:rsid w:val="005F6196"/>
    <w:rsid w:val="005F62A7"/>
    <w:rsid w:val="005F635C"/>
    <w:rsid w:val="005F6472"/>
    <w:rsid w:val="005F6E63"/>
    <w:rsid w:val="005F6EDC"/>
    <w:rsid w:val="005F70EB"/>
    <w:rsid w:val="005F7263"/>
    <w:rsid w:val="005F7484"/>
    <w:rsid w:val="005F7960"/>
    <w:rsid w:val="005F7E15"/>
    <w:rsid w:val="006000C3"/>
    <w:rsid w:val="0060031B"/>
    <w:rsid w:val="00600450"/>
    <w:rsid w:val="006005D7"/>
    <w:rsid w:val="0060088C"/>
    <w:rsid w:val="0060105A"/>
    <w:rsid w:val="00601110"/>
    <w:rsid w:val="006012CA"/>
    <w:rsid w:val="00601798"/>
    <w:rsid w:val="00601A04"/>
    <w:rsid w:val="00601C05"/>
    <w:rsid w:val="006025BF"/>
    <w:rsid w:val="00602905"/>
    <w:rsid w:val="00602EB2"/>
    <w:rsid w:val="00603219"/>
    <w:rsid w:val="00603676"/>
    <w:rsid w:val="00603A5D"/>
    <w:rsid w:val="00603AFF"/>
    <w:rsid w:val="006040CA"/>
    <w:rsid w:val="00604F79"/>
    <w:rsid w:val="00605202"/>
    <w:rsid w:val="00605529"/>
    <w:rsid w:val="006057C3"/>
    <w:rsid w:val="0060615E"/>
    <w:rsid w:val="006063D2"/>
    <w:rsid w:val="00606AF1"/>
    <w:rsid w:val="006071AD"/>
    <w:rsid w:val="00607E07"/>
    <w:rsid w:val="00607EB6"/>
    <w:rsid w:val="00607F1B"/>
    <w:rsid w:val="00607F4C"/>
    <w:rsid w:val="006109BC"/>
    <w:rsid w:val="006109CD"/>
    <w:rsid w:val="00610DE6"/>
    <w:rsid w:val="0061106D"/>
    <w:rsid w:val="006110C0"/>
    <w:rsid w:val="006115E5"/>
    <w:rsid w:val="0061175F"/>
    <w:rsid w:val="0061184D"/>
    <w:rsid w:val="00611C04"/>
    <w:rsid w:val="00612234"/>
    <w:rsid w:val="00612235"/>
    <w:rsid w:val="00612485"/>
    <w:rsid w:val="006133E5"/>
    <w:rsid w:val="006139E7"/>
    <w:rsid w:val="00613A0C"/>
    <w:rsid w:val="00613AA2"/>
    <w:rsid w:val="00613EC4"/>
    <w:rsid w:val="00613F1D"/>
    <w:rsid w:val="00613F93"/>
    <w:rsid w:val="006144D5"/>
    <w:rsid w:val="00614918"/>
    <w:rsid w:val="00614AFD"/>
    <w:rsid w:val="00614B1A"/>
    <w:rsid w:val="00614B3C"/>
    <w:rsid w:val="00614B82"/>
    <w:rsid w:val="006151FA"/>
    <w:rsid w:val="00615409"/>
    <w:rsid w:val="00615785"/>
    <w:rsid w:val="00615BA5"/>
    <w:rsid w:val="00615CA2"/>
    <w:rsid w:val="00615D59"/>
    <w:rsid w:val="00615F0F"/>
    <w:rsid w:val="00616488"/>
    <w:rsid w:val="00616595"/>
    <w:rsid w:val="006168D6"/>
    <w:rsid w:val="00616A12"/>
    <w:rsid w:val="00616B9F"/>
    <w:rsid w:val="00616D0B"/>
    <w:rsid w:val="00617D1B"/>
    <w:rsid w:val="00617D8C"/>
    <w:rsid w:val="006200DE"/>
    <w:rsid w:val="00620ACB"/>
    <w:rsid w:val="00620BAD"/>
    <w:rsid w:val="006212DF"/>
    <w:rsid w:val="006216B6"/>
    <w:rsid w:val="00621709"/>
    <w:rsid w:val="00621FB6"/>
    <w:rsid w:val="006223A9"/>
    <w:rsid w:val="00622440"/>
    <w:rsid w:val="006225AC"/>
    <w:rsid w:val="00622CDE"/>
    <w:rsid w:val="006231D0"/>
    <w:rsid w:val="006233FC"/>
    <w:rsid w:val="006234B6"/>
    <w:rsid w:val="006239AD"/>
    <w:rsid w:val="00623B4F"/>
    <w:rsid w:val="00623F92"/>
    <w:rsid w:val="006244F0"/>
    <w:rsid w:val="0062567C"/>
    <w:rsid w:val="00625D10"/>
    <w:rsid w:val="006261FD"/>
    <w:rsid w:val="006269FD"/>
    <w:rsid w:val="00626CCB"/>
    <w:rsid w:val="00626D06"/>
    <w:rsid w:val="00626D9D"/>
    <w:rsid w:val="00626EF4"/>
    <w:rsid w:val="00626F1B"/>
    <w:rsid w:val="006273FF"/>
    <w:rsid w:val="00627547"/>
    <w:rsid w:val="0062756B"/>
    <w:rsid w:val="0062767B"/>
    <w:rsid w:val="00627AD0"/>
    <w:rsid w:val="00627DEE"/>
    <w:rsid w:val="0063044F"/>
    <w:rsid w:val="00630594"/>
    <w:rsid w:val="0063064A"/>
    <w:rsid w:val="00630997"/>
    <w:rsid w:val="00630A71"/>
    <w:rsid w:val="006310F9"/>
    <w:rsid w:val="006312C8"/>
    <w:rsid w:val="0063139A"/>
    <w:rsid w:val="00631436"/>
    <w:rsid w:val="00631AB3"/>
    <w:rsid w:val="00631AF0"/>
    <w:rsid w:val="00632005"/>
    <w:rsid w:val="006329A3"/>
    <w:rsid w:val="00632ADF"/>
    <w:rsid w:val="0063300E"/>
    <w:rsid w:val="00633048"/>
    <w:rsid w:val="006330BA"/>
    <w:rsid w:val="00633203"/>
    <w:rsid w:val="00633628"/>
    <w:rsid w:val="00634538"/>
    <w:rsid w:val="00634EFA"/>
    <w:rsid w:val="0063527C"/>
    <w:rsid w:val="0063527F"/>
    <w:rsid w:val="00635471"/>
    <w:rsid w:val="0063554F"/>
    <w:rsid w:val="00635614"/>
    <w:rsid w:val="0063570A"/>
    <w:rsid w:val="00635769"/>
    <w:rsid w:val="00635A35"/>
    <w:rsid w:val="00635EF1"/>
    <w:rsid w:val="0063630C"/>
    <w:rsid w:val="00636647"/>
    <w:rsid w:val="006367AE"/>
    <w:rsid w:val="0063699E"/>
    <w:rsid w:val="006369B4"/>
    <w:rsid w:val="00636CDF"/>
    <w:rsid w:val="00637104"/>
    <w:rsid w:val="006378F1"/>
    <w:rsid w:val="00637B2D"/>
    <w:rsid w:val="00637BD7"/>
    <w:rsid w:val="00637C86"/>
    <w:rsid w:val="00637EAC"/>
    <w:rsid w:val="006400F3"/>
    <w:rsid w:val="006404D3"/>
    <w:rsid w:val="006406ED"/>
    <w:rsid w:val="006408AD"/>
    <w:rsid w:val="00640A08"/>
    <w:rsid w:val="0064123B"/>
    <w:rsid w:val="00641751"/>
    <w:rsid w:val="00641A48"/>
    <w:rsid w:val="00641DA6"/>
    <w:rsid w:val="0064206C"/>
    <w:rsid w:val="00642A16"/>
    <w:rsid w:val="00642C4D"/>
    <w:rsid w:val="00642DBB"/>
    <w:rsid w:val="00642FB2"/>
    <w:rsid w:val="006430F3"/>
    <w:rsid w:val="0064355A"/>
    <w:rsid w:val="0064386B"/>
    <w:rsid w:val="00643F91"/>
    <w:rsid w:val="00644520"/>
    <w:rsid w:val="00644670"/>
    <w:rsid w:val="00644BAB"/>
    <w:rsid w:val="00646042"/>
    <w:rsid w:val="006464EC"/>
    <w:rsid w:val="006465C3"/>
    <w:rsid w:val="00646778"/>
    <w:rsid w:val="00647575"/>
    <w:rsid w:val="00647E98"/>
    <w:rsid w:val="0065065B"/>
    <w:rsid w:val="00650CF6"/>
    <w:rsid w:val="00650F72"/>
    <w:rsid w:val="00650FBC"/>
    <w:rsid w:val="00650FC5"/>
    <w:rsid w:val="00651041"/>
    <w:rsid w:val="0065143B"/>
    <w:rsid w:val="00651BA9"/>
    <w:rsid w:val="00651DD7"/>
    <w:rsid w:val="00652A21"/>
    <w:rsid w:val="00652EE5"/>
    <w:rsid w:val="006534DA"/>
    <w:rsid w:val="00653B6E"/>
    <w:rsid w:val="00653EBB"/>
    <w:rsid w:val="00653EEB"/>
    <w:rsid w:val="00653F55"/>
    <w:rsid w:val="00653F87"/>
    <w:rsid w:val="0065405F"/>
    <w:rsid w:val="00654BDC"/>
    <w:rsid w:val="006558E3"/>
    <w:rsid w:val="00655983"/>
    <w:rsid w:val="00655BB7"/>
    <w:rsid w:val="00655BEB"/>
    <w:rsid w:val="00656124"/>
    <w:rsid w:val="006563E9"/>
    <w:rsid w:val="00656838"/>
    <w:rsid w:val="006577BD"/>
    <w:rsid w:val="006578B4"/>
    <w:rsid w:val="00657C13"/>
    <w:rsid w:val="00657CC4"/>
    <w:rsid w:val="00657D04"/>
    <w:rsid w:val="00657D4D"/>
    <w:rsid w:val="00660004"/>
    <w:rsid w:val="00660060"/>
    <w:rsid w:val="00660997"/>
    <w:rsid w:val="00660B1E"/>
    <w:rsid w:val="00660ED4"/>
    <w:rsid w:val="00660F77"/>
    <w:rsid w:val="006615C4"/>
    <w:rsid w:val="006618F5"/>
    <w:rsid w:val="00661ACA"/>
    <w:rsid w:val="00661CF6"/>
    <w:rsid w:val="00662871"/>
    <w:rsid w:val="00662B1B"/>
    <w:rsid w:val="00662C74"/>
    <w:rsid w:val="00662D3A"/>
    <w:rsid w:val="006631FE"/>
    <w:rsid w:val="006635BB"/>
    <w:rsid w:val="00663A91"/>
    <w:rsid w:val="00663ABA"/>
    <w:rsid w:val="00663AED"/>
    <w:rsid w:val="00663CAF"/>
    <w:rsid w:val="00664264"/>
    <w:rsid w:val="00664386"/>
    <w:rsid w:val="00664577"/>
    <w:rsid w:val="006645FA"/>
    <w:rsid w:val="00664AD0"/>
    <w:rsid w:val="006651D0"/>
    <w:rsid w:val="0066599D"/>
    <w:rsid w:val="006664C7"/>
    <w:rsid w:val="006667D3"/>
    <w:rsid w:val="00666975"/>
    <w:rsid w:val="00666C8F"/>
    <w:rsid w:val="00666FB7"/>
    <w:rsid w:val="0066720B"/>
    <w:rsid w:val="006672EF"/>
    <w:rsid w:val="00667872"/>
    <w:rsid w:val="0066790F"/>
    <w:rsid w:val="00667E2A"/>
    <w:rsid w:val="00667E3D"/>
    <w:rsid w:val="0067022F"/>
    <w:rsid w:val="00670872"/>
    <w:rsid w:val="00671273"/>
    <w:rsid w:val="006713DE"/>
    <w:rsid w:val="00671404"/>
    <w:rsid w:val="0067159B"/>
    <w:rsid w:val="0067178B"/>
    <w:rsid w:val="00671809"/>
    <w:rsid w:val="00671D2B"/>
    <w:rsid w:val="00671DA0"/>
    <w:rsid w:val="00671EAD"/>
    <w:rsid w:val="0067229E"/>
    <w:rsid w:val="006722BA"/>
    <w:rsid w:val="006725EF"/>
    <w:rsid w:val="006726A3"/>
    <w:rsid w:val="006726D4"/>
    <w:rsid w:val="0067286D"/>
    <w:rsid w:val="00672C17"/>
    <w:rsid w:val="00672E21"/>
    <w:rsid w:val="00672F11"/>
    <w:rsid w:val="00673467"/>
    <w:rsid w:val="00673712"/>
    <w:rsid w:val="00674490"/>
    <w:rsid w:val="006746BF"/>
    <w:rsid w:val="0067477C"/>
    <w:rsid w:val="00674924"/>
    <w:rsid w:val="00674A45"/>
    <w:rsid w:val="0067500A"/>
    <w:rsid w:val="0067504A"/>
    <w:rsid w:val="00675087"/>
    <w:rsid w:val="00675154"/>
    <w:rsid w:val="0067519F"/>
    <w:rsid w:val="006755B2"/>
    <w:rsid w:val="006756BA"/>
    <w:rsid w:val="006757C2"/>
    <w:rsid w:val="00675803"/>
    <w:rsid w:val="00675859"/>
    <w:rsid w:val="006758C1"/>
    <w:rsid w:val="00675C3F"/>
    <w:rsid w:val="0067655B"/>
    <w:rsid w:val="00677629"/>
    <w:rsid w:val="00677CA9"/>
    <w:rsid w:val="00680081"/>
    <w:rsid w:val="0068020D"/>
    <w:rsid w:val="00680999"/>
    <w:rsid w:val="00680EB9"/>
    <w:rsid w:val="00681751"/>
    <w:rsid w:val="00681919"/>
    <w:rsid w:val="00681D79"/>
    <w:rsid w:val="00681DB0"/>
    <w:rsid w:val="00682439"/>
    <w:rsid w:val="006826CE"/>
    <w:rsid w:val="00682EAD"/>
    <w:rsid w:val="00682FE8"/>
    <w:rsid w:val="00683832"/>
    <w:rsid w:val="00683D45"/>
    <w:rsid w:val="00684218"/>
    <w:rsid w:val="00684951"/>
    <w:rsid w:val="00684EA3"/>
    <w:rsid w:val="00685214"/>
    <w:rsid w:val="006857A0"/>
    <w:rsid w:val="0068600A"/>
    <w:rsid w:val="006861B1"/>
    <w:rsid w:val="0068622F"/>
    <w:rsid w:val="006866C8"/>
    <w:rsid w:val="00686A7B"/>
    <w:rsid w:val="00686DB4"/>
    <w:rsid w:val="00687418"/>
    <w:rsid w:val="00687650"/>
    <w:rsid w:val="006879D3"/>
    <w:rsid w:val="00687CB9"/>
    <w:rsid w:val="0069001B"/>
    <w:rsid w:val="006900A9"/>
    <w:rsid w:val="006900CF"/>
    <w:rsid w:val="006901A8"/>
    <w:rsid w:val="006903AC"/>
    <w:rsid w:val="00690522"/>
    <w:rsid w:val="006908CA"/>
    <w:rsid w:val="00690ACB"/>
    <w:rsid w:val="006910A5"/>
    <w:rsid w:val="0069133E"/>
    <w:rsid w:val="0069157F"/>
    <w:rsid w:val="00691694"/>
    <w:rsid w:val="0069171D"/>
    <w:rsid w:val="006919BB"/>
    <w:rsid w:val="00691ADE"/>
    <w:rsid w:val="00691C36"/>
    <w:rsid w:val="00691CB5"/>
    <w:rsid w:val="006920C3"/>
    <w:rsid w:val="0069224A"/>
    <w:rsid w:val="00692388"/>
    <w:rsid w:val="006925F1"/>
    <w:rsid w:val="0069294E"/>
    <w:rsid w:val="00692BE4"/>
    <w:rsid w:val="00692CA3"/>
    <w:rsid w:val="00692CDB"/>
    <w:rsid w:val="0069307C"/>
    <w:rsid w:val="00693819"/>
    <w:rsid w:val="0069381E"/>
    <w:rsid w:val="00693972"/>
    <w:rsid w:val="00693C04"/>
    <w:rsid w:val="00693E97"/>
    <w:rsid w:val="006945BB"/>
    <w:rsid w:val="00694C2C"/>
    <w:rsid w:val="00694E0C"/>
    <w:rsid w:val="00695C8B"/>
    <w:rsid w:val="006962B8"/>
    <w:rsid w:val="00696575"/>
    <w:rsid w:val="00696930"/>
    <w:rsid w:val="006970D0"/>
    <w:rsid w:val="0069717C"/>
    <w:rsid w:val="00697590"/>
    <w:rsid w:val="006977A7"/>
    <w:rsid w:val="00697BD4"/>
    <w:rsid w:val="00697DBD"/>
    <w:rsid w:val="00697F7F"/>
    <w:rsid w:val="006A0832"/>
    <w:rsid w:val="006A0847"/>
    <w:rsid w:val="006A0C64"/>
    <w:rsid w:val="006A0D91"/>
    <w:rsid w:val="006A106B"/>
    <w:rsid w:val="006A11BF"/>
    <w:rsid w:val="006A1687"/>
    <w:rsid w:val="006A1A59"/>
    <w:rsid w:val="006A1D24"/>
    <w:rsid w:val="006A1F5B"/>
    <w:rsid w:val="006A23B0"/>
    <w:rsid w:val="006A24D2"/>
    <w:rsid w:val="006A276A"/>
    <w:rsid w:val="006A29C7"/>
    <w:rsid w:val="006A2B52"/>
    <w:rsid w:val="006A2D59"/>
    <w:rsid w:val="006A2E68"/>
    <w:rsid w:val="006A36C2"/>
    <w:rsid w:val="006A404E"/>
    <w:rsid w:val="006A4397"/>
    <w:rsid w:val="006A4B9B"/>
    <w:rsid w:val="006A4D0C"/>
    <w:rsid w:val="006A4E15"/>
    <w:rsid w:val="006A4F30"/>
    <w:rsid w:val="006A4F4B"/>
    <w:rsid w:val="006A58B4"/>
    <w:rsid w:val="006A6991"/>
    <w:rsid w:val="006A6AB3"/>
    <w:rsid w:val="006A6BB2"/>
    <w:rsid w:val="006A71B3"/>
    <w:rsid w:val="006A7611"/>
    <w:rsid w:val="006A7673"/>
    <w:rsid w:val="006A7A5F"/>
    <w:rsid w:val="006A7B81"/>
    <w:rsid w:val="006B005A"/>
    <w:rsid w:val="006B0225"/>
    <w:rsid w:val="006B02E0"/>
    <w:rsid w:val="006B104C"/>
    <w:rsid w:val="006B1145"/>
    <w:rsid w:val="006B18F8"/>
    <w:rsid w:val="006B1BD6"/>
    <w:rsid w:val="006B1C1A"/>
    <w:rsid w:val="006B2A51"/>
    <w:rsid w:val="006B2C9F"/>
    <w:rsid w:val="006B3287"/>
    <w:rsid w:val="006B3A3F"/>
    <w:rsid w:val="006B3E4D"/>
    <w:rsid w:val="006B5182"/>
    <w:rsid w:val="006B5198"/>
    <w:rsid w:val="006B552B"/>
    <w:rsid w:val="006B556F"/>
    <w:rsid w:val="006B5581"/>
    <w:rsid w:val="006B5EF1"/>
    <w:rsid w:val="006B6101"/>
    <w:rsid w:val="006B6D39"/>
    <w:rsid w:val="006B6DDE"/>
    <w:rsid w:val="006B6ED2"/>
    <w:rsid w:val="006B7C80"/>
    <w:rsid w:val="006C0385"/>
    <w:rsid w:val="006C0747"/>
    <w:rsid w:val="006C0964"/>
    <w:rsid w:val="006C09F0"/>
    <w:rsid w:val="006C0B72"/>
    <w:rsid w:val="006C12DD"/>
    <w:rsid w:val="006C143F"/>
    <w:rsid w:val="006C1891"/>
    <w:rsid w:val="006C1BE2"/>
    <w:rsid w:val="006C2493"/>
    <w:rsid w:val="006C2B73"/>
    <w:rsid w:val="006C2D16"/>
    <w:rsid w:val="006C2D3D"/>
    <w:rsid w:val="006C30D0"/>
    <w:rsid w:val="006C3181"/>
    <w:rsid w:val="006C3422"/>
    <w:rsid w:val="006C3630"/>
    <w:rsid w:val="006C389B"/>
    <w:rsid w:val="006C3BE0"/>
    <w:rsid w:val="006C3C1F"/>
    <w:rsid w:val="006C419B"/>
    <w:rsid w:val="006C4543"/>
    <w:rsid w:val="006C4783"/>
    <w:rsid w:val="006C4988"/>
    <w:rsid w:val="006C5B0B"/>
    <w:rsid w:val="006C5B2A"/>
    <w:rsid w:val="006C6204"/>
    <w:rsid w:val="006C644A"/>
    <w:rsid w:val="006C652B"/>
    <w:rsid w:val="006C66F0"/>
    <w:rsid w:val="006C742D"/>
    <w:rsid w:val="006C752B"/>
    <w:rsid w:val="006C791D"/>
    <w:rsid w:val="006C7DBD"/>
    <w:rsid w:val="006C7F36"/>
    <w:rsid w:val="006D0254"/>
    <w:rsid w:val="006D0388"/>
    <w:rsid w:val="006D0515"/>
    <w:rsid w:val="006D06BC"/>
    <w:rsid w:val="006D0B5F"/>
    <w:rsid w:val="006D0D30"/>
    <w:rsid w:val="006D1731"/>
    <w:rsid w:val="006D1891"/>
    <w:rsid w:val="006D195A"/>
    <w:rsid w:val="006D1D8F"/>
    <w:rsid w:val="006D20AC"/>
    <w:rsid w:val="006D2145"/>
    <w:rsid w:val="006D2173"/>
    <w:rsid w:val="006D3212"/>
    <w:rsid w:val="006D321D"/>
    <w:rsid w:val="006D3527"/>
    <w:rsid w:val="006D374D"/>
    <w:rsid w:val="006D3AB5"/>
    <w:rsid w:val="006D3DAB"/>
    <w:rsid w:val="006D4159"/>
    <w:rsid w:val="006D4234"/>
    <w:rsid w:val="006D43B4"/>
    <w:rsid w:val="006D4435"/>
    <w:rsid w:val="006D4436"/>
    <w:rsid w:val="006D4F86"/>
    <w:rsid w:val="006D5644"/>
    <w:rsid w:val="006D57EB"/>
    <w:rsid w:val="006D5818"/>
    <w:rsid w:val="006D5F53"/>
    <w:rsid w:val="006D6176"/>
    <w:rsid w:val="006D628A"/>
    <w:rsid w:val="006D65F6"/>
    <w:rsid w:val="006D6D28"/>
    <w:rsid w:val="006D6F9F"/>
    <w:rsid w:val="006D7114"/>
    <w:rsid w:val="006D725C"/>
    <w:rsid w:val="006D7494"/>
    <w:rsid w:val="006D78CB"/>
    <w:rsid w:val="006D7FAE"/>
    <w:rsid w:val="006E02C1"/>
    <w:rsid w:val="006E0453"/>
    <w:rsid w:val="006E0C6B"/>
    <w:rsid w:val="006E13B4"/>
    <w:rsid w:val="006E17DC"/>
    <w:rsid w:val="006E19BF"/>
    <w:rsid w:val="006E1A05"/>
    <w:rsid w:val="006E1B6C"/>
    <w:rsid w:val="006E234B"/>
    <w:rsid w:val="006E2463"/>
    <w:rsid w:val="006E2534"/>
    <w:rsid w:val="006E2AA7"/>
    <w:rsid w:val="006E2C1C"/>
    <w:rsid w:val="006E38F1"/>
    <w:rsid w:val="006E4C26"/>
    <w:rsid w:val="006E50F0"/>
    <w:rsid w:val="006E53B9"/>
    <w:rsid w:val="006E53E8"/>
    <w:rsid w:val="006E54FA"/>
    <w:rsid w:val="006E57DF"/>
    <w:rsid w:val="006E5A26"/>
    <w:rsid w:val="006E5C17"/>
    <w:rsid w:val="006E5E0C"/>
    <w:rsid w:val="006E649F"/>
    <w:rsid w:val="006E650A"/>
    <w:rsid w:val="006E65A2"/>
    <w:rsid w:val="006E6B40"/>
    <w:rsid w:val="006E6CA3"/>
    <w:rsid w:val="006E6CE5"/>
    <w:rsid w:val="006E717B"/>
    <w:rsid w:val="006E7439"/>
    <w:rsid w:val="006E7584"/>
    <w:rsid w:val="006E7595"/>
    <w:rsid w:val="006E76C9"/>
    <w:rsid w:val="006E7C0D"/>
    <w:rsid w:val="006F004F"/>
    <w:rsid w:val="006F01A9"/>
    <w:rsid w:val="006F0300"/>
    <w:rsid w:val="006F06D3"/>
    <w:rsid w:val="006F115F"/>
    <w:rsid w:val="006F1245"/>
    <w:rsid w:val="006F1499"/>
    <w:rsid w:val="006F14DE"/>
    <w:rsid w:val="006F158D"/>
    <w:rsid w:val="006F175C"/>
    <w:rsid w:val="006F1A75"/>
    <w:rsid w:val="006F1BDE"/>
    <w:rsid w:val="006F1D27"/>
    <w:rsid w:val="006F2186"/>
    <w:rsid w:val="006F230F"/>
    <w:rsid w:val="006F2598"/>
    <w:rsid w:val="006F2C80"/>
    <w:rsid w:val="006F2D4A"/>
    <w:rsid w:val="006F3918"/>
    <w:rsid w:val="006F3BBC"/>
    <w:rsid w:val="006F3F5D"/>
    <w:rsid w:val="006F3FCA"/>
    <w:rsid w:val="006F4052"/>
    <w:rsid w:val="006F447A"/>
    <w:rsid w:val="006F499F"/>
    <w:rsid w:val="006F4E01"/>
    <w:rsid w:val="006F59EF"/>
    <w:rsid w:val="006F5DB4"/>
    <w:rsid w:val="006F5F13"/>
    <w:rsid w:val="006F6132"/>
    <w:rsid w:val="006F666F"/>
    <w:rsid w:val="006F6A3D"/>
    <w:rsid w:val="006F6B54"/>
    <w:rsid w:val="006F6D0D"/>
    <w:rsid w:val="006F6F48"/>
    <w:rsid w:val="006F6FD1"/>
    <w:rsid w:val="006F7247"/>
    <w:rsid w:val="006F76DF"/>
    <w:rsid w:val="006F7820"/>
    <w:rsid w:val="0070025A"/>
    <w:rsid w:val="007002B8"/>
    <w:rsid w:val="00700A5A"/>
    <w:rsid w:val="00700BC0"/>
    <w:rsid w:val="00700C5F"/>
    <w:rsid w:val="00700CA6"/>
    <w:rsid w:val="00700CDE"/>
    <w:rsid w:val="00700D33"/>
    <w:rsid w:val="00700E46"/>
    <w:rsid w:val="007019DA"/>
    <w:rsid w:val="00701BC4"/>
    <w:rsid w:val="00701CBF"/>
    <w:rsid w:val="00702013"/>
    <w:rsid w:val="007021AE"/>
    <w:rsid w:val="0070229E"/>
    <w:rsid w:val="0070293D"/>
    <w:rsid w:val="00702AB2"/>
    <w:rsid w:val="00702DFF"/>
    <w:rsid w:val="00703508"/>
    <w:rsid w:val="00703868"/>
    <w:rsid w:val="00703B74"/>
    <w:rsid w:val="00703C43"/>
    <w:rsid w:val="00703F6C"/>
    <w:rsid w:val="00704387"/>
    <w:rsid w:val="0070439B"/>
    <w:rsid w:val="00704618"/>
    <w:rsid w:val="007048EF"/>
    <w:rsid w:val="00704991"/>
    <w:rsid w:val="00704B0D"/>
    <w:rsid w:val="00704B12"/>
    <w:rsid w:val="00704BB7"/>
    <w:rsid w:val="00704EF2"/>
    <w:rsid w:val="00705791"/>
    <w:rsid w:val="0070601D"/>
    <w:rsid w:val="00706083"/>
    <w:rsid w:val="0070646E"/>
    <w:rsid w:val="00706812"/>
    <w:rsid w:val="00706823"/>
    <w:rsid w:val="0070692B"/>
    <w:rsid w:val="00706943"/>
    <w:rsid w:val="00706A04"/>
    <w:rsid w:val="0070778F"/>
    <w:rsid w:val="007078A8"/>
    <w:rsid w:val="00707C5B"/>
    <w:rsid w:val="00707D85"/>
    <w:rsid w:val="00707E32"/>
    <w:rsid w:val="00707E9E"/>
    <w:rsid w:val="00710105"/>
    <w:rsid w:val="007106A8"/>
    <w:rsid w:val="00710963"/>
    <w:rsid w:val="007109EC"/>
    <w:rsid w:val="00710A46"/>
    <w:rsid w:val="00710B50"/>
    <w:rsid w:val="00711036"/>
    <w:rsid w:val="00711138"/>
    <w:rsid w:val="00711347"/>
    <w:rsid w:val="00711AB3"/>
    <w:rsid w:val="00711ACA"/>
    <w:rsid w:val="00711D26"/>
    <w:rsid w:val="00711D7F"/>
    <w:rsid w:val="00711FC4"/>
    <w:rsid w:val="00712611"/>
    <w:rsid w:val="00712B58"/>
    <w:rsid w:val="00712BED"/>
    <w:rsid w:val="00712C73"/>
    <w:rsid w:val="00712DA9"/>
    <w:rsid w:val="00713348"/>
    <w:rsid w:val="007138F4"/>
    <w:rsid w:val="00713DBD"/>
    <w:rsid w:val="007141C8"/>
    <w:rsid w:val="007144AB"/>
    <w:rsid w:val="007152C7"/>
    <w:rsid w:val="00715348"/>
    <w:rsid w:val="00716018"/>
    <w:rsid w:val="007163A0"/>
    <w:rsid w:val="007163EE"/>
    <w:rsid w:val="00716439"/>
    <w:rsid w:val="0071646F"/>
    <w:rsid w:val="00716E6C"/>
    <w:rsid w:val="00716EB3"/>
    <w:rsid w:val="00717A29"/>
    <w:rsid w:val="00717CB5"/>
    <w:rsid w:val="00717EB3"/>
    <w:rsid w:val="00720EDD"/>
    <w:rsid w:val="00721D5D"/>
    <w:rsid w:val="00721DF8"/>
    <w:rsid w:val="007226E0"/>
    <w:rsid w:val="00722FC5"/>
    <w:rsid w:val="007234A6"/>
    <w:rsid w:val="00723ACA"/>
    <w:rsid w:val="00723C2F"/>
    <w:rsid w:val="00724033"/>
    <w:rsid w:val="00724215"/>
    <w:rsid w:val="007243EB"/>
    <w:rsid w:val="0072442A"/>
    <w:rsid w:val="00724460"/>
    <w:rsid w:val="00724909"/>
    <w:rsid w:val="00724EC8"/>
    <w:rsid w:val="0072501C"/>
    <w:rsid w:val="00725AA9"/>
    <w:rsid w:val="00726192"/>
    <w:rsid w:val="0072695B"/>
    <w:rsid w:val="00726A7D"/>
    <w:rsid w:val="00726E91"/>
    <w:rsid w:val="007270D9"/>
    <w:rsid w:val="007270E5"/>
    <w:rsid w:val="00727119"/>
    <w:rsid w:val="0072734C"/>
    <w:rsid w:val="007276F1"/>
    <w:rsid w:val="0072771B"/>
    <w:rsid w:val="00727791"/>
    <w:rsid w:val="007278F4"/>
    <w:rsid w:val="00727C42"/>
    <w:rsid w:val="00727F6F"/>
    <w:rsid w:val="00727F72"/>
    <w:rsid w:val="00727FE4"/>
    <w:rsid w:val="0073021E"/>
    <w:rsid w:val="00730A3A"/>
    <w:rsid w:val="00730E0E"/>
    <w:rsid w:val="007311BD"/>
    <w:rsid w:val="00731298"/>
    <w:rsid w:val="00731CC8"/>
    <w:rsid w:val="00731D82"/>
    <w:rsid w:val="00732C40"/>
    <w:rsid w:val="00732C90"/>
    <w:rsid w:val="00732E49"/>
    <w:rsid w:val="00732F51"/>
    <w:rsid w:val="00733029"/>
    <w:rsid w:val="00733056"/>
    <w:rsid w:val="00733137"/>
    <w:rsid w:val="0073316D"/>
    <w:rsid w:val="0073350C"/>
    <w:rsid w:val="00733734"/>
    <w:rsid w:val="007337E2"/>
    <w:rsid w:val="00733C71"/>
    <w:rsid w:val="00733CD0"/>
    <w:rsid w:val="00734A78"/>
    <w:rsid w:val="00734B8D"/>
    <w:rsid w:val="007351EF"/>
    <w:rsid w:val="00735620"/>
    <w:rsid w:val="007357F7"/>
    <w:rsid w:val="00735A60"/>
    <w:rsid w:val="00736125"/>
    <w:rsid w:val="00736497"/>
    <w:rsid w:val="007365C3"/>
    <w:rsid w:val="007365F5"/>
    <w:rsid w:val="00736B53"/>
    <w:rsid w:val="00736B8C"/>
    <w:rsid w:val="00736FE1"/>
    <w:rsid w:val="007372C0"/>
    <w:rsid w:val="00737570"/>
    <w:rsid w:val="0073774F"/>
    <w:rsid w:val="00740605"/>
    <w:rsid w:val="007406F5"/>
    <w:rsid w:val="007410A9"/>
    <w:rsid w:val="007411C6"/>
    <w:rsid w:val="00741418"/>
    <w:rsid w:val="0074226E"/>
    <w:rsid w:val="00742291"/>
    <w:rsid w:val="00742502"/>
    <w:rsid w:val="007425FE"/>
    <w:rsid w:val="00742670"/>
    <w:rsid w:val="00742AEA"/>
    <w:rsid w:val="00742E96"/>
    <w:rsid w:val="007431E3"/>
    <w:rsid w:val="007433FD"/>
    <w:rsid w:val="007434E7"/>
    <w:rsid w:val="007436C5"/>
    <w:rsid w:val="00743927"/>
    <w:rsid w:val="00743A52"/>
    <w:rsid w:val="00743BC1"/>
    <w:rsid w:val="00743BD7"/>
    <w:rsid w:val="007445B9"/>
    <w:rsid w:val="00744AFF"/>
    <w:rsid w:val="00744E4A"/>
    <w:rsid w:val="00745175"/>
    <w:rsid w:val="00745220"/>
    <w:rsid w:val="00745CD0"/>
    <w:rsid w:val="0074615D"/>
    <w:rsid w:val="007463B1"/>
    <w:rsid w:val="00746509"/>
    <w:rsid w:val="00746EC5"/>
    <w:rsid w:val="007472A4"/>
    <w:rsid w:val="00747FFD"/>
    <w:rsid w:val="007506D1"/>
    <w:rsid w:val="0075083B"/>
    <w:rsid w:val="00750E63"/>
    <w:rsid w:val="00750E93"/>
    <w:rsid w:val="00750F88"/>
    <w:rsid w:val="0075146D"/>
    <w:rsid w:val="00751E8C"/>
    <w:rsid w:val="007523EF"/>
    <w:rsid w:val="0075256A"/>
    <w:rsid w:val="007529C7"/>
    <w:rsid w:val="00752C48"/>
    <w:rsid w:val="00752F50"/>
    <w:rsid w:val="0075308D"/>
    <w:rsid w:val="0075337A"/>
    <w:rsid w:val="0075381E"/>
    <w:rsid w:val="007538EA"/>
    <w:rsid w:val="00753BC3"/>
    <w:rsid w:val="00753BF0"/>
    <w:rsid w:val="00753F74"/>
    <w:rsid w:val="00754050"/>
    <w:rsid w:val="0075443C"/>
    <w:rsid w:val="007545C1"/>
    <w:rsid w:val="00754735"/>
    <w:rsid w:val="007547D0"/>
    <w:rsid w:val="00754BA1"/>
    <w:rsid w:val="00754CAC"/>
    <w:rsid w:val="00755CAF"/>
    <w:rsid w:val="00755D20"/>
    <w:rsid w:val="00755E87"/>
    <w:rsid w:val="007561E0"/>
    <w:rsid w:val="0075707E"/>
    <w:rsid w:val="00757476"/>
    <w:rsid w:val="00757490"/>
    <w:rsid w:val="00757562"/>
    <w:rsid w:val="00757EB9"/>
    <w:rsid w:val="00760025"/>
    <w:rsid w:val="00760590"/>
    <w:rsid w:val="00760A4C"/>
    <w:rsid w:val="00760B18"/>
    <w:rsid w:val="00760DCE"/>
    <w:rsid w:val="00761A16"/>
    <w:rsid w:val="007620A3"/>
    <w:rsid w:val="007620DC"/>
    <w:rsid w:val="007624D2"/>
    <w:rsid w:val="007628D1"/>
    <w:rsid w:val="007628D8"/>
    <w:rsid w:val="00762A1B"/>
    <w:rsid w:val="00762B14"/>
    <w:rsid w:val="00762D79"/>
    <w:rsid w:val="007631E9"/>
    <w:rsid w:val="007632C6"/>
    <w:rsid w:val="00763990"/>
    <w:rsid w:val="00763EC9"/>
    <w:rsid w:val="00763F48"/>
    <w:rsid w:val="00764178"/>
    <w:rsid w:val="00764728"/>
    <w:rsid w:val="00764845"/>
    <w:rsid w:val="00764FC7"/>
    <w:rsid w:val="00765147"/>
    <w:rsid w:val="00765227"/>
    <w:rsid w:val="00765EE4"/>
    <w:rsid w:val="00765FF8"/>
    <w:rsid w:val="00766784"/>
    <w:rsid w:val="00766BCC"/>
    <w:rsid w:val="00766F1E"/>
    <w:rsid w:val="007675DA"/>
    <w:rsid w:val="00767D28"/>
    <w:rsid w:val="00767D73"/>
    <w:rsid w:val="00767E16"/>
    <w:rsid w:val="0077046B"/>
    <w:rsid w:val="007706FB"/>
    <w:rsid w:val="00770912"/>
    <w:rsid w:val="00770AB6"/>
    <w:rsid w:val="00770B97"/>
    <w:rsid w:val="00770B99"/>
    <w:rsid w:val="00771454"/>
    <w:rsid w:val="007715CB"/>
    <w:rsid w:val="0077162D"/>
    <w:rsid w:val="007717FB"/>
    <w:rsid w:val="00772448"/>
    <w:rsid w:val="00772A63"/>
    <w:rsid w:val="00772BA6"/>
    <w:rsid w:val="00772E45"/>
    <w:rsid w:val="00772F9F"/>
    <w:rsid w:val="00773049"/>
    <w:rsid w:val="007733EA"/>
    <w:rsid w:val="0077388A"/>
    <w:rsid w:val="00773A89"/>
    <w:rsid w:val="00773DF5"/>
    <w:rsid w:val="00775009"/>
    <w:rsid w:val="007751C0"/>
    <w:rsid w:val="00775A4A"/>
    <w:rsid w:val="00775AAF"/>
    <w:rsid w:val="00775BF3"/>
    <w:rsid w:val="007761D1"/>
    <w:rsid w:val="00776645"/>
    <w:rsid w:val="0077676F"/>
    <w:rsid w:val="007767F4"/>
    <w:rsid w:val="00776A2F"/>
    <w:rsid w:val="007775A5"/>
    <w:rsid w:val="00777A58"/>
    <w:rsid w:val="00777AB7"/>
    <w:rsid w:val="00777C71"/>
    <w:rsid w:val="00780059"/>
    <w:rsid w:val="0078008F"/>
    <w:rsid w:val="0078018C"/>
    <w:rsid w:val="007801EE"/>
    <w:rsid w:val="00780226"/>
    <w:rsid w:val="007807A8"/>
    <w:rsid w:val="00780D4F"/>
    <w:rsid w:val="00780F60"/>
    <w:rsid w:val="00781195"/>
    <w:rsid w:val="0078127F"/>
    <w:rsid w:val="007812C7"/>
    <w:rsid w:val="0078176F"/>
    <w:rsid w:val="00781895"/>
    <w:rsid w:val="0078192A"/>
    <w:rsid w:val="00782004"/>
    <w:rsid w:val="00782045"/>
    <w:rsid w:val="007829A0"/>
    <w:rsid w:val="00782DFA"/>
    <w:rsid w:val="00782E52"/>
    <w:rsid w:val="00782F59"/>
    <w:rsid w:val="0078330C"/>
    <w:rsid w:val="00783629"/>
    <w:rsid w:val="00783ACC"/>
    <w:rsid w:val="007842C3"/>
    <w:rsid w:val="007843DE"/>
    <w:rsid w:val="007844A0"/>
    <w:rsid w:val="00784A75"/>
    <w:rsid w:val="00784DE8"/>
    <w:rsid w:val="007852C7"/>
    <w:rsid w:val="00785831"/>
    <w:rsid w:val="0078626E"/>
    <w:rsid w:val="0078643D"/>
    <w:rsid w:val="00786918"/>
    <w:rsid w:val="00786B12"/>
    <w:rsid w:val="00787277"/>
    <w:rsid w:val="00787979"/>
    <w:rsid w:val="00790224"/>
    <w:rsid w:val="00790318"/>
    <w:rsid w:val="0079059C"/>
    <w:rsid w:val="007911A6"/>
    <w:rsid w:val="00791DBC"/>
    <w:rsid w:val="007921FE"/>
    <w:rsid w:val="00792B1F"/>
    <w:rsid w:val="00792CAF"/>
    <w:rsid w:val="00792CF9"/>
    <w:rsid w:val="00792F06"/>
    <w:rsid w:val="00792F18"/>
    <w:rsid w:val="00793435"/>
    <w:rsid w:val="0079347B"/>
    <w:rsid w:val="00793706"/>
    <w:rsid w:val="00793720"/>
    <w:rsid w:val="007938D3"/>
    <w:rsid w:val="00793EB0"/>
    <w:rsid w:val="007943DD"/>
    <w:rsid w:val="007944AF"/>
    <w:rsid w:val="007948CC"/>
    <w:rsid w:val="00794B60"/>
    <w:rsid w:val="00794CAA"/>
    <w:rsid w:val="00794CB0"/>
    <w:rsid w:val="00795125"/>
    <w:rsid w:val="00795226"/>
    <w:rsid w:val="007952CD"/>
    <w:rsid w:val="0079567D"/>
    <w:rsid w:val="0079580C"/>
    <w:rsid w:val="007958F9"/>
    <w:rsid w:val="00795A42"/>
    <w:rsid w:val="00795B71"/>
    <w:rsid w:val="00795F4A"/>
    <w:rsid w:val="0079618D"/>
    <w:rsid w:val="00796251"/>
    <w:rsid w:val="00796611"/>
    <w:rsid w:val="007969C6"/>
    <w:rsid w:val="00796C1A"/>
    <w:rsid w:val="00796D1E"/>
    <w:rsid w:val="00797205"/>
    <w:rsid w:val="0079749E"/>
    <w:rsid w:val="007975F6"/>
    <w:rsid w:val="007979F3"/>
    <w:rsid w:val="00797C19"/>
    <w:rsid w:val="007A011B"/>
    <w:rsid w:val="007A04FE"/>
    <w:rsid w:val="007A0894"/>
    <w:rsid w:val="007A09AE"/>
    <w:rsid w:val="007A09FC"/>
    <w:rsid w:val="007A0D8C"/>
    <w:rsid w:val="007A10F1"/>
    <w:rsid w:val="007A1152"/>
    <w:rsid w:val="007A12E0"/>
    <w:rsid w:val="007A1482"/>
    <w:rsid w:val="007A1AF9"/>
    <w:rsid w:val="007A217D"/>
    <w:rsid w:val="007A23E0"/>
    <w:rsid w:val="007A3654"/>
    <w:rsid w:val="007A3916"/>
    <w:rsid w:val="007A3ACB"/>
    <w:rsid w:val="007A3D58"/>
    <w:rsid w:val="007A3FC2"/>
    <w:rsid w:val="007A403C"/>
    <w:rsid w:val="007A4150"/>
    <w:rsid w:val="007A4DD9"/>
    <w:rsid w:val="007A59FE"/>
    <w:rsid w:val="007A60A2"/>
    <w:rsid w:val="007A62D0"/>
    <w:rsid w:val="007A636D"/>
    <w:rsid w:val="007A6925"/>
    <w:rsid w:val="007A6AF7"/>
    <w:rsid w:val="007A6CEF"/>
    <w:rsid w:val="007A72E6"/>
    <w:rsid w:val="007A72E9"/>
    <w:rsid w:val="007A736B"/>
    <w:rsid w:val="007A747C"/>
    <w:rsid w:val="007A77CA"/>
    <w:rsid w:val="007A7E0E"/>
    <w:rsid w:val="007B0057"/>
    <w:rsid w:val="007B04E3"/>
    <w:rsid w:val="007B10BF"/>
    <w:rsid w:val="007B1190"/>
    <w:rsid w:val="007B12A6"/>
    <w:rsid w:val="007B147B"/>
    <w:rsid w:val="007B18BF"/>
    <w:rsid w:val="007B1E57"/>
    <w:rsid w:val="007B2121"/>
    <w:rsid w:val="007B2211"/>
    <w:rsid w:val="007B25D0"/>
    <w:rsid w:val="007B25DA"/>
    <w:rsid w:val="007B261A"/>
    <w:rsid w:val="007B35B3"/>
    <w:rsid w:val="007B3808"/>
    <w:rsid w:val="007B4270"/>
    <w:rsid w:val="007B4285"/>
    <w:rsid w:val="007B5AA7"/>
    <w:rsid w:val="007B5E57"/>
    <w:rsid w:val="007B6251"/>
    <w:rsid w:val="007B6546"/>
    <w:rsid w:val="007B666F"/>
    <w:rsid w:val="007B6B69"/>
    <w:rsid w:val="007B71B8"/>
    <w:rsid w:val="007B75FF"/>
    <w:rsid w:val="007B773D"/>
    <w:rsid w:val="007B7CCE"/>
    <w:rsid w:val="007B7CD1"/>
    <w:rsid w:val="007C02DF"/>
    <w:rsid w:val="007C0BD8"/>
    <w:rsid w:val="007C0C1C"/>
    <w:rsid w:val="007C134D"/>
    <w:rsid w:val="007C168B"/>
    <w:rsid w:val="007C17E3"/>
    <w:rsid w:val="007C220C"/>
    <w:rsid w:val="007C2D9D"/>
    <w:rsid w:val="007C335A"/>
    <w:rsid w:val="007C4133"/>
    <w:rsid w:val="007C450E"/>
    <w:rsid w:val="007C4528"/>
    <w:rsid w:val="007C4911"/>
    <w:rsid w:val="007C4CD7"/>
    <w:rsid w:val="007C4DC9"/>
    <w:rsid w:val="007C503E"/>
    <w:rsid w:val="007C5134"/>
    <w:rsid w:val="007C551B"/>
    <w:rsid w:val="007C57AD"/>
    <w:rsid w:val="007C5F67"/>
    <w:rsid w:val="007C6206"/>
    <w:rsid w:val="007C6465"/>
    <w:rsid w:val="007C66D2"/>
    <w:rsid w:val="007C6A49"/>
    <w:rsid w:val="007C6F12"/>
    <w:rsid w:val="007C6F4C"/>
    <w:rsid w:val="007C7077"/>
    <w:rsid w:val="007C7246"/>
    <w:rsid w:val="007C7765"/>
    <w:rsid w:val="007C79CB"/>
    <w:rsid w:val="007C7DCB"/>
    <w:rsid w:val="007D0266"/>
    <w:rsid w:val="007D0A19"/>
    <w:rsid w:val="007D0A63"/>
    <w:rsid w:val="007D0B3A"/>
    <w:rsid w:val="007D1408"/>
    <w:rsid w:val="007D14D8"/>
    <w:rsid w:val="007D14E0"/>
    <w:rsid w:val="007D1A6E"/>
    <w:rsid w:val="007D1C13"/>
    <w:rsid w:val="007D1C9E"/>
    <w:rsid w:val="007D1CD7"/>
    <w:rsid w:val="007D23A1"/>
    <w:rsid w:val="007D2956"/>
    <w:rsid w:val="007D29C2"/>
    <w:rsid w:val="007D2F41"/>
    <w:rsid w:val="007D3088"/>
    <w:rsid w:val="007D3296"/>
    <w:rsid w:val="007D3330"/>
    <w:rsid w:val="007D3F6F"/>
    <w:rsid w:val="007D446C"/>
    <w:rsid w:val="007D45CE"/>
    <w:rsid w:val="007D490A"/>
    <w:rsid w:val="007D491C"/>
    <w:rsid w:val="007D54B0"/>
    <w:rsid w:val="007D55E5"/>
    <w:rsid w:val="007D562F"/>
    <w:rsid w:val="007D5789"/>
    <w:rsid w:val="007D5FD9"/>
    <w:rsid w:val="007D6029"/>
    <w:rsid w:val="007D658D"/>
    <w:rsid w:val="007D6980"/>
    <w:rsid w:val="007D6AE5"/>
    <w:rsid w:val="007D6FC0"/>
    <w:rsid w:val="007D6FEC"/>
    <w:rsid w:val="007D70EE"/>
    <w:rsid w:val="007D721F"/>
    <w:rsid w:val="007D72AD"/>
    <w:rsid w:val="007D7973"/>
    <w:rsid w:val="007D7DEF"/>
    <w:rsid w:val="007E07F1"/>
    <w:rsid w:val="007E0997"/>
    <w:rsid w:val="007E0BD4"/>
    <w:rsid w:val="007E0D60"/>
    <w:rsid w:val="007E0DF4"/>
    <w:rsid w:val="007E215A"/>
    <w:rsid w:val="007E2175"/>
    <w:rsid w:val="007E23E1"/>
    <w:rsid w:val="007E28B1"/>
    <w:rsid w:val="007E28DD"/>
    <w:rsid w:val="007E29A1"/>
    <w:rsid w:val="007E2E95"/>
    <w:rsid w:val="007E2ECA"/>
    <w:rsid w:val="007E3007"/>
    <w:rsid w:val="007E3305"/>
    <w:rsid w:val="007E3674"/>
    <w:rsid w:val="007E36F3"/>
    <w:rsid w:val="007E3B26"/>
    <w:rsid w:val="007E3E24"/>
    <w:rsid w:val="007E3ED2"/>
    <w:rsid w:val="007E4350"/>
    <w:rsid w:val="007E44A1"/>
    <w:rsid w:val="007E47B7"/>
    <w:rsid w:val="007E4B30"/>
    <w:rsid w:val="007E4B6C"/>
    <w:rsid w:val="007E5099"/>
    <w:rsid w:val="007E5395"/>
    <w:rsid w:val="007E5989"/>
    <w:rsid w:val="007E5E01"/>
    <w:rsid w:val="007E5E15"/>
    <w:rsid w:val="007E6202"/>
    <w:rsid w:val="007E663D"/>
    <w:rsid w:val="007E6BD3"/>
    <w:rsid w:val="007E6F3A"/>
    <w:rsid w:val="007E79B7"/>
    <w:rsid w:val="007E7A16"/>
    <w:rsid w:val="007E7CDA"/>
    <w:rsid w:val="007F09ED"/>
    <w:rsid w:val="007F0A0B"/>
    <w:rsid w:val="007F0D15"/>
    <w:rsid w:val="007F0FF2"/>
    <w:rsid w:val="007F11F6"/>
    <w:rsid w:val="007F130E"/>
    <w:rsid w:val="007F1535"/>
    <w:rsid w:val="007F16B2"/>
    <w:rsid w:val="007F1895"/>
    <w:rsid w:val="007F1963"/>
    <w:rsid w:val="007F1B91"/>
    <w:rsid w:val="007F204D"/>
    <w:rsid w:val="007F2C38"/>
    <w:rsid w:val="007F2F15"/>
    <w:rsid w:val="007F307E"/>
    <w:rsid w:val="007F3226"/>
    <w:rsid w:val="007F3502"/>
    <w:rsid w:val="007F38B7"/>
    <w:rsid w:val="007F3F60"/>
    <w:rsid w:val="007F3F79"/>
    <w:rsid w:val="007F3F9B"/>
    <w:rsid w:val="007F402D"/>
    <w:rsid w:val="007F436A"/>
    <w:rsid w:val="007F44CD"/>
    <w:rsid w:val="007F47B2"/>
    <w:rsid w:val="007F4D6B"/>
    <w:rsid w:val="007F5114"/>
    <w:rsid w:val="007F5719"/>
    <w:rsid w:val="007F598F"/>
    <w:rsid w:val="007F5E26"/>
    <w:rsid w:val="007F6024"/>
    <w:rsid w:val="007F632B"/>
    <w:rsid w:val="007F6423"/>
    <w:rsid w:val="007F6675"/>
    <w:rsid w:val="007F6F42"/>
    <w:rsid w:val="007F71D3"/>
    <w:rsid w:val="007F7BDA"/>
    <w:rsid w:val="00800745"/>
    <w:rsid w:val="00800EE9"/>
    <w:rsid w:val="008013A8"/>
    <w:rsid w:val="00801872"/>
    <w:rsid w:val="00802D26"/>
    <w:rsid w:val="00803BA4"/>
    <w:rsid w:val="00804200"/>
    <w:rsid w:val="008043E3"/>
    <w:rsid w:val="008046BD"/>
    <w:rsid w:val="008056D0"/>
    <w:rsid w:val="00805712"/>
    <w:rsid w:val="00805948"/>
    <w:rsid w:val="00805DD6"/>
    <w:rsid w:val="008067B6"/>
    <w:rsid w:val="008068A3"/>
    <w:rsid w:val="00806902"/>
    <w:rsid w:val="008069D2"/>
    <w:rsid w:val="00806BA5"/>
    <w:rsid w:val="00806D66"/>
    <w:rsid w:val="00806FBF"/>
    <w:rsid w:val="008072DE"/>
    <w:rsid w:val="008075E3"/>
    <w:rsid w:val="0080799F"/>
    <w:rsid w:val="00807C27"/>
    <w:rsid w:val="008100EB"/>
    <w:rsid w:val="008109CF"/>
    <w:rsid w:val="00810C4F"/>
    <w:rsid w:val="008111F1"/>
    <w:rsid w:val="008117A7"/>
    <w:rsid w:val="00811E81"/>
    <w:rsid w:val="00811FD7"/>
    <w:rsid w:val="00812B95"/>
    <w:rsid w:val="00812C1C"/>
    <w:rsid w:val="00812F06"/>
    <w:rsid w:val="008137CA"/>
    <w:rsid w:val="00813844"/>
    <w:rsid w:val="008139D7"/>
    <w:rsid w:val="00813A4D"/>
    <w:rsid w:val="00813D69"/>
    <w:rsid w:val="008140DE"/>
    <w:rsid w:val="008148F6"/>
    <w:rsid w:val="00814F27"/>
    <w:rsid w:val="00814FD8"/>
    <w:rsid w:val="008157E8"/>
    <w:rsid w:val="00816AF0"/>
    <w:rsid w:val="00816F5E"/>
    <w:rsid w:val="0081746A"/>
    <w:rsid w:val="00817F97"/>
    <w:rsid w:val="00820380"/>
    <w:rsid w:val="0082082F"/>
    <w:rsid w:val="00820C77"/>
    <w:rsid w:val="00820DF6"/>
    <w:rsid w:val="00820E12"/>
    <w:rsid w:val="00820F86"/>
    <w:rsid w:val="00821058"/>
    <w:rsid w:val="008212C6"/>
    <w:rsid w:val="00821308"/>
    <w:rsid w:val="008216F9"/>
    <w:rsid w:val="008218A0"/>
    <w:rsid w:val="00821A06"/>
    <w:rsid w:val="00821B32"/>
    <w:rsid w:val="00821EA9"/>
    <w:rsid w:val="00821FEF"/>
    <w:rsid w:val="0082215F"/>
    <w:rsid w:val="00822BDC"/>
    <w:rsid w:val="00822F3C"/>
    <w:rsid w:val="008231C3"/>
    <w:rsid w:val="0082346D"/>
    <w:rsid w:val="008238A3"/>
    <w:rsid w:val="00823C18"/>
    <w:rsid w:val="00823C9B"/>
    <w:rsid w:val="00823D4A"/>
    <w:rsid w:val="00823F58"/>
    <w:rsid w:val="0082413D"/>
    <w:rsid w:val="008246B4"/>
    <w:rsid w:val="008247ED"/>
    <w:rsid w:val="00824AC3"/>
    <w:rsid w:val="00824E9C"/>
    <w:rsid w:val="008250D3"/>
    <w:rsid w:val="008250EF"/>
    <w:rsid w:val="0082553C"/>
    <w:rsid w:val="00825729"/>
    <w:rsid w:val="00825741"/>
    <w:rsid w:val="0082587C"/>
    <w:rsid w:val="0082595E"/>
    <w:rsid w:val="00825B91"/>
    <w:rsid w:val="00825BC8"/>
    <w:rsid w:val="008262DE"/>
    <w:rsid w:val="0082690A"/>
    <w:rsid w:val="008269E2"/>
    <w:rsid w:val="00826C3D"/>
    <w:rsid w:val="00826D7C"/>
    <w:rsid w:val="00826E56"/>
    <w:rsid w:val="008272A5"/>
    <w:rsid w:val="0082734F"/>
    <w:rsid w:val="0082788E"/>
    <w:rsid w:val="00827DBE"/>
    <w:rsid w:val="008305FE"/>
    <w:rsid w:val="00830720"/>
    <w:rsid w:val="0083099D"/>
    <w:rsid w:val="008309AD"/>
    <w:rsid w:val="00830D1A"/>
    <w:rsid w:val="00831297"/>
    <w:rsid w:val="0083164A"/>
    <w:rsid w:val="00831B85"/>
    <w:rsid w:val="00831DD3"/>
    <w:rsid w:val="00831EB0"/>
    <w:rsid w:val="00831F17"/>
    <w:rsid w:val="0083212B"/>
    <w:rsid w:val="00832424"/>
    <w:rsid w:val="0083247A"/>
    <w:rsid w:val="00832CDB"/>
    <w:rsid w:val="008330D2"/>
    <w:rsid w:val="008331A9"/>
    <w:rsid w:val="00833500"/>
    <w:rsid w:val="008337DA"/>
    <w:rsid w:val="00833984"/>
    <w:rsid w:val="00833B3B"/>
    <w:rsid w:val="00833B7F"/>
    <w:rsid w:val="0083408E"/>
    <w:rsid w:val="00834208"/>
    <w:rsid w:val="008347F4"/>
    <w:rsid w:val="00834BFB"/>
    <w:rsid w:val="00834C1C"/>
    <w:rsid w:val="008356D8"/>
    <w:rsid w:val="008358DB"/>
    <w:rsid w:val="008363C6"/>
    <w:rsid w:val="00836405"/>
    <w:rsid w:val="00836526"/>
    <w:rsid w:val="0083672B"/>
    <w:rsid w:val="00836D73"/>
    <w:rsid w:val="00836DBA"/>
    <w:rsid w:val="00836F45"/>
    <w:rsid w:val="00837431"/>
    <w:rsid w:val="0083744E"/>
    <w:rsid w:val="00837B76"/>
    <w:rsid w:val="00837C8A"/>
    <w:rsid w:val="00837CFA"/>
    <w:rsid w:val="00837D40"/>
    <w:rsid w:val="008400B0"/>
    <w:rsid w:val="0084038C"/>
    <w:rsid w:val="008403A0"/>
    <w:rsid w:val="008403E2"/>
    <w:rsid w:val="00840973"/>
    <w:rsid w:val="00840C18"/>
    <w:rsid w:val="00840CD5"/>
    <w:rsid w:val="00840E42"/>
    <w:rsid w:val="0084150C"/>
    <w:rsid w:val="00842A93"/>
    <w:rsid w:val="00842AB1"/>
    <w:rsid w:val="00842C6B"/>
    <w:rsid w:val="00842D2D"/>
    <w:rsid w:val="00842D96"/>
    <w:rsid w:val="00842D9B"/>
    <w:rsid w:val="00842ED6"/>
    <w:rsid w:val="00843346"/>
    <w:rsid w:val="00843812"/>
    <w:rsid w:val="00843EB0"/>
    <w:rsid w:val="00844229"/>
    <w:rsid w:val="00844430"/>
    <w:rsid w:val="00844465"/>
    <w:rsid w:val="0084493F"/>
    <w:rsid w:val="008449EE"/>
    <w:rsid w:val="0084540A"/>
    <w:rsid w:val="00845729"/>
    <w:rsid w:val="00845A03"/>
    <w:rsid w:val="00845A5F"/>
    <w:rsid w:val="00845C7B"/>
    <w:rsid w:val="0084605D"/>
    <w:rsid w:val="008460CA"/>
    <w:rsid w:val="00846100"/>
    <w:rsid w:val="0084643B"/>
    <w:rsid w:val="00846CDE"/>
    <w:rsid w:val="0085047D"/>
    <w:rsid w:val="008504B4"/>
    <w:rsid w:val="0085070C"/>
    <w:rsid w:val="00850C4B"/>
    <w:rsid w:val="00850D46"/>
    <w:rsid w:val="00850E95"/>
    <w:rsid w:val="00850FFF"/>
    <w:rsid w:val="008514A0"/>
    <w:rsid w:val="00851540"/>
    <w:rsid w:val="008516A6"/>
    <w:rsid w:val="008517F5"/>
    <w:rsid w:val="00851B2B"/>
    <w:rsid w:val="00851BEA"/>
    <w:rsid w:val="0085247E"/>
    <w:rsid w:val="00852AE7"/>
    <w:rsid w:val="00852C79"/>
    <w:rsid w:val="00853024"/>
    <w:rsid w:val="00853472"/>
    <w:rsid w:val="008539DF"/>
    <w:rsid w:val="00853C45"/>
    <w:rsid w:val="00853D60"/>
    <w:rsid w:val="008540B0"/>
    <w:rsid w:val="0085498B"/>
    <w:rsid w:val="00854E00"/>
    <w:rsid w:val="00855739"/>
    <w:rsid w:val="00855A11"/>
    <w:rsid w:val="00855C40"/>
    <w:rsid w:val="00855FCD"/>
    <w:rsid w:val="0085666A"/>
    <w:rsid w:val="00856B6D"/>
    <w:rsid w:val="00857626"/>
    <w:rsid w:val="00857734"/>
    <w:rsid w:val="00857C54"/>
    <w:rsid w:val="00857CF0"/>
    <w:rsid w:val="00857EF4"/>
    <w:rsid w:val="00860312"/>
    <w:rsid w:val="00860554"/>
    <w:rsid w:val="00860BD8"/>
    <w:rsid w:val="00860CCE"/>
    <w:rsid w:val="0086141B"/>
    <w:rsid w:val="00861583"/>
    <w:rsid w:val="008618EE"/>
    <w:rsid w:val="00861F71"/>
    <w:rsid w:val="00862469"/>
    <w:rsid w:val="008624BE"/>
    <w:rsid w:val="008624CE"/>
    <w:rsid w:val="00862606"/>
    <w:rsid w:val="008628D6"/>
    <w:rsid w:val="0086317A"/>
    <w:rsid w:val="0086319A"/>
    <w:rsid w:val="0086326B"/>
    <w:rsid w:val="008634C7"/>
    <w:rsid w:val="008634ED"/>
    <w:rsid w:val="0086350F"/>
    <w:rsid w:val="00863566"/>
    <w:rsid w:val="0086378F"/>
    <w:rsid w:val="00863951"/>
    <w:rsid w:val="00863D74"/>
    <w:rsid w:val="00863E66"/>
    <w:rsid w:val="00864003"/>
    <w:rsid w:val="00864AAD"/>
    <w:rsid w:val="00864FE3"/>
    <w:rsid w:val="008654E7"/>
    <w:rsid w:val="00865720"/>
    <w:rsid w:val="008660CE"/>
    <w:rsid w:val="008663D2"/>
    <w:rsid w:val="0086662F"/>
    <w:rsid w:val="00866DD2"/>
    <w:rsid w:val="00866E03"/>
    <w:rsid w:val="00866E92"/>
    <w:rsid w:val="00867559"/>
    <w:rsid w:val="00867D9B"/>
    <w:rsid w:val="008700DF"/>
    <w:rsid w:val="008701F1"/>
    <w:rsid w:val="00870483"/>
    <w:rsid w:val="008705CD"/>
    <w:rsid w:val="00870710"/>
    <w:rsid w:val="008709FB"/>
    <w:rsid w:val="00870A78"/>
    <w:rsid w:val="00870EA1"/>
    <w:rsid w:val="00870F59"/>
    <w:rsid w:val="008710FE"/>
    <w:rsid w:val="008711A5"/>
    <w:rsid w:val="0087122F"/>
    <w:rsid w:val="00871281"/>
    <w:rsid w:val="008713C2"/>
    <w:rsid w:val="00871623"/>
    <w:rsid w:val="00871732"/>
    <w:rsid w:val="00871D1C"/>
    <w:rsid w:val="00872245"/>
    <w:rsid w:val="00873315"/>
    <w:rsid w:val="0087358A"/>
    <w:rsid w:val="0087388F"/>
    <w:rsid w:val="00873BE2"/>
    <w:rsid w:val="00873ED3"/>
    <w:rsid w:val="00874035"/>
    <w:rsid w:val="00874175"/>
    <w:rsid w:val="00874193"/>
    <w:rsid w:val="0087420A"/>
    <w:rsid w:val="00874325"/>
    <w:rsid w:val="00874573"/>
    <w:rsid w:val="00874899"/>
    <w:rsid w:val="00874BD2"/>
    <w:rsid w:val="00874F97"/>
    <w:rsid w:val="0087509F"/>
    <w:rsid w:val="008757D5"/>
    <w:rsid w:val="00875B76"/>
    <w:rsid w:val="00875D12"/>
    <w:rsid w:val="00876111"/>
    <w:rsid w:val="0087621F"/>
    <w:rsid w:val="0087622A"/>
    <w:rsid w:val="008766E9"/>
    <w:rsid w:val="0087691F"/>
    <w:rsid w:val="00876AC6"/>
    <w:rsid w:val="00876C18"/>
    <w:rsid w:val="00877034"/>
    <w:rsid w:val="00877620"/>
    <w:rsid w:val="008779E7"/>
    <w:rsid w:val="0088047B"/>
    <w:rsid w:val="008804D3"/>
    <w:rsid w:val="00880875"/>
    <w:rsid w:val="008810BA"/>
    <w:rsid w:val="0088129B"/>
    <w:rsid w:val="0088160F"/>
    <w:rsid w:val="00881A28"/>
    <w:rsid w:val="00881B73"/>
    <w:rsid w:val="00881E80"/>
    <w:rsid w:val="00881F6C"/>
    <w:rsid w:val="00882180"/>
    <w:rsid w:val="00882639"/>
    <w:rsid w:val="00882C43"/>
    <w:rsid w:val="00882F32"/>
    <w:rsid w:val="00882F37"/>
    <w:rsid w:val="0088304B"/>
    <w:rsid w:val="008839A2"/>
    <w:rsid w:val="00883AE6"/>
    <w:rsid w:val="00884209"/>
    <w:rsid w:val="008844DA"/>
    <w:rsid w:val="008845C1"/>
    <w:rsid w:val="00884773"/>
    <w:rsid w:val="008847DB"/>
    <w:rsid w:val="00885432"/>
    <w:rsid w:val="00885ADE"/>
    <w:rsid w:val="00885D45"/>
    <w:rsid w:val="00885DCE"/>
    <w:rsid w:val="00885F1D"/>
    <w:rsid w:val="00886C3A"/>
    <w:rsid w:val="00886F11"/>
    <w:rsid w:val="008871B4"/>
    <w:rsid w:val="0088750A"/>
    <w:rsid w:val="008875E7"/>
    <w:rsid w:val="00887791"/>
    <w:rsid w:val="00887D30"/>
    <w:rsid w:val="00887EC6"/>
    <w:rsid w:val="00890CC3"/>
    <w:rsid w:val="008911AF"/>
    <w:rsid w:val="00891543"/>
    <w:rsid w:val="00891661"/>
    <w:rsid w:val="0089175D"/>
    <w:rsid w:val="00891B05"/>
    <w:rsid w:val="00891C05"/>
    <w:rsid w:val="00891D78"/>
    <w:rsid w:val="00891F34"/>
    <w:rsid w:val="008923E7"/>
    <w:rsid w:val="008927A1"/>
    <w:rsid w:val="0089289D"/>
    <w:rsid w:val="00892FA8"/>
    <w:rsid w:val="0089321B"/>
    <w:rsid w:val="00893234"/>
    <w:rsid w:val="00893369"/>
    <w:rsid w:val="008933D0"/>
    <w:rsid w:val="008935D9"/>
    <w:rsid w:val="00893A72"/>
    <w:rsid w:val="0089405E"/>
    <w:rsid w:val="0089410E"/>
    <w:rsid w:val="008945EB"/>
    <w:rsid w:val="00894827"/>
    <w:rsid w:val="008959AE"/>
    <w:rsid w:val="008961F9"/>
    <w:rsid w:val="00896E21"/>
    <w:rsid w:val="008970AE"/>
    <w:rsid w:val="0089724F"/>
    <w:rsid w:val="0089766E"/>
    <w:rsid w:val="0089775D"/>
    <w:rsid w:val="008978F9"/>
    <w:rsid w:val="00897A4E"/>
    <w:rsid w:val="00897AB7"/>
    <w:rsid w:val="00897C02"/>
    <w:rsid w:val="008A007C"/>
    <w:rsid w:val="008A0327"/>
    <w:rsid w:val="008A09CE"/>
    <w:rsid w:val="008A0BB8"/>
    <w:rsid w:val="008A0C06"/>
    <w:rsid w:val="008A1088"/>
    <w:rsid w:val="008A13BA"/>
    <w:rsid w:val="008A156D"/>
    <w:rsid w:val="008A1808"/>
    <w:rsid w:val="008A1D02"/>
    <w:rsid w:val="008A21FC"/>
    <w:rsid w:val="008A23EB"/>
    <w:rsid w:val="008A2736"/>
    <w:rsid w:val="008A276C"/>
    <w:rsid w:val="008A28F6"/>
    <w:rsid w:val="008A2B87"/>
    <w:rsid w:val="008A2CC4"/>
    <w:rsid w:val="008A31B5"/>
    <w:rsid w:val="008A34B9"/>
    <w:rsid w:val="008A384B"/>
    <w:rsid w:val="008A3CF9"/>
    <w:rsid w:val="008A3ED2"/>
    <w:rsid w:val="008A41B4"/>
    <w:rsid w:val="008A41D8"/>
    <w:rsid w:val="008A4243"/>
    <w:rsid w:val="008A4617"/>
    <w:rsid w:val="008A4730"/>
    <w:rsid w:val="008A4D10"/>
    <w:rsid w:val="008A5046"/>
    <w:rsid w:val="008A518F"/>
    <w:rsid w:val="008A5747"/>
    <w:rsid w:val="008A5953"/>
    <w:rsid w:val="008A5E94"/>
    <w:rsid w:val="008A6AA8"/>
    <w:rsid w:val="008A6AE2"/>
    <w:rsid w:val="008A6C62"/>
    <w:rsid w:val="008A72B0"/>
    <w:rsid w:val="008A7826"/>
    <w:rsid w:val="008A7A8B"/>
    <w:rsid w:val="008A7AFB"/>
    <w:rsid w:val="008A7E2F"/>
    <w:rsid w:val="008A7E47"/>
    <w:rsid w:val="008A7F21"/>
    <w:rsid w:val="008B01D7"/>
    <w:rsid w:val="008B0406"/>
    <w:rsid w:val="008B064B"/>
    <w:rsid w:val="008B0739"/>
    <w:rsid w:val="008B0EC1"/>
    <w:rsid w:val="008B19CD"/>
    <w:rsid w:val="008B1B9E"/>
    <w:rsid w:val="008B1E8A"/>
    <w:rsid w:val="008B206B"/>
    <w:rsid w:val="008B3088"/>
    <w:rsid w:val="008B3519"/>
    <w:rsid w:val="008B376D"/>
    <w:rsid w:val="008B40E1"/>
    <w:rsid w:val="008B45C4"/>
    <w:rsid w:val="008B4961"/>
    <w:rsid w:val="008B4963"/>
    <w:rsid w:val="008B4A12"/>
    <w:rsid w:val="008B5184"/>
    <w:rsid w:val="008B5C38"/>
    <w:rsid w:val="008B5E10"/>
    <w:rsid w:val="008B675A"/>
    <w:rsid w:val="008B679A"/>
    <w:rsid w:val="008B68C9"/>
    <w:rsid w:val="008B6914"/>
    <w:rsid w:val="008B694C"/>
    <w:rsid w:val="008B70A4"/>
    <w:rsid w:val="008B7612"/>
    <w:rsid w:val="008B774A"/>
    <w:rsid w:val="008B7D24"/>
    <w:rsid w:val="008B7F40"/>
    <w:rsid w:val="008C04A2"/>
    <w:rsid w:val="008C09DC"/>
    <w:rsid w:val="008C0D7B"/>
    <w:rsid w:val="008C1567"/>
    <w:rsid w:val="008C1933"/>
    <w:rsid w:val="008C2023"/>
    <w:rsid w:val="008C21B6"/>
    <w:rsid w:val="008C251F"/>
    <w:rsid w:val="008C2CFA"/>
    <w:rsid w:val="008C334A"/>
    <w:rsid w:val="008C3413"/>
    <w:rsid w:val="008C34CF"/>
    <w:rsid w:val="008C3C2F"/>
    <w:rsid w:val="008C3F24"/>
    <w:rsid w:val="008C42FE"/>
    <w:rsid w:val="008C43B4"/>
    <w:rsid w:val="008C4ADB"/>
    <w:rsid w:val="008C4E75"/>
    <w:rsid w:val="008C5013"/>
    <w:rsid w:val="008C5214"/>
    <w:rsid w:val="008C57DE"/>
    <w:rsid w:val="008C5F23"/>
    <w:rsid w:val="008C68D4"/>
    <w:rsid w:val="008C68D8"/>
    <w:rsid w:val="008C6938"/>
    <w:rsid w:val="008C6A90"/>
    <w:rsid w:val="008C6C84"/>
    <w:rsid w:val="008C6EEE"/>
    <w:rsid w:val="008C72CF"/>
    <w:rsid w:val="008C730E"/>
    <w:rsid w:val="008C79D7"/>
    <w:rsid w:val="008C7D49"/>
    <w:rsid w:val="008C7F78"/>
    <w:rsid w:val="008D0A94"/>
    <w:rsid w:val="008D1066"/>
    <w:rsid w:val="008D12C0"/>
    <w:rsid w:val="008D15C0"/>
    <w:rsid w:val="008D1D8B"/>
    <w:rsid w:val="008D232A"/>
    <w:rsid w:val="008D236F"/>
    <w:rsid w:val="008D23A9"/>
    <w:rsid w:val="008D2449"/>
    <w:rsid w:val="008D28FD"/>
    <w:rsid w:val="008D29D6"/>
    <w:rsid w:val="008D2A0D"/>
    <w:rsid w:val="008D3547"/>
    <w:rsid w:val="008D362A"/>
    <w:rsid w:val="008D3AC3"/>
    <w:rsid w:val="008D3B74"/>
    <w:rsid w:val="008D3B78"/>
    <w:rsid w:val="008D3C10"/>
    <w:rsid w:val="008D4031"/>
    <w:rsid w:val="008D4825"/>
    <w:rsid w:val="008D4E99"/>
    <w:rsid w:val="008D5009"/>
    <w:rsid w:val="008D50CE"/>
    <w:rsid w:val="008D50E4"/>
    <w:rsid w:val="008D6769"/>
    <w:rsid w:val="008D7236"/>
    <w:rsid w:val="008D75EA"/>
    <w:rsid w:val="008D7AE1"/>
    <w:rsid w:val="008D7B05"/>
    <w:rsid w:val="008D7E5E"/>
    <w:rsid w:val="008D7EE1"/>
    <w:rsid w:val="008E0628"/>
    <w:rsid w:val="008E0CFB"/>
    <w:rsid w:val="008E2A2A"/>
    <w:rsid w:val="008E2C7E"/>
    <w:rsid w:val="008E2ECE"/>
    <w:rsid w:val="008E32F5"/>
    <w:rsid w:val="008E33D8"/>
    <w:rsid w:val="008E3769"/>
    <w:rsid w:val="008E499D"/>
    <w:rsid w:val="008E4A2C"/>
    <w:rsid w:val="008E4DD8"/>
    <w:rsid w:val="008E503D"/>
    <w:rsid w:val="008E5AB0"/>
    <w:rsid w:val="008E5F55"/>
    <w:rsid w:val="008E6453"/>
    <w:rsid w:val="008E6602"/>
    <w:rsid w:val="008E6870"/>
    <w:rsid w:val="008E6DFB"/>
    <w:rsid w:val="008E7125"/>
    <w:rsid w:val="008E7BF6"/>
    <w:rsid w:val="008E7F7E"/>
    <w:rsid w:val="008F0286"/>
    <w:rsid w:val="008F04CE"/>
    <w:rsid w:val="008F052F"/>
    <w:rsid w:val="008F059F"/>
    <w:rsid w:val="008F0AC4"/>
    <w:rsid w:val="008F0ADE"/>
    <w:rsid w:val="008F1351"/>
    <w:rsid w:val="008F15E5"/>
    <w:rsid w:val="008F1785"/>
    <w:rsid w:val="008F18C9"/>
    <w:rsid w:val="008F19E8"/>
    <w:rsid w:val="008F1B63"/>
    <w:rsid w:val="008F1B7A"/>
    <w:rsid w:val="008F1F35"/>
    <w:rsid w:val="008F20FF"/>
    <w:rsid w:val="008F2523"/>
    <w:rsid w:val="008F3035"/>
    <w:rsid w:val="008F384F"/>
    <w:rsid w:val="008F3AB0"/>
    <w:rsid w:val="008F3D8E"/>
    <w:rsid w:val="008F3DFE"/>
    <w:rsid w:val="008F431A"/>
    <w:rsid w:val="008F454C"/>
    <w:rsid w:val="008F4BB7"/>
    <w:rsid w:val="008F4CE8"/>
    <w:rsid w:val="008F52BC"/>
    <w:rsid w:val="008F536E"/>
    <w:rsid w:val="008F5892"/>
    <w:rsid w:val="008F591F"/>
    <w:rsid w:val="008F5A47"/>
    <w:rsid w:val="008F5EE4"/>
    <w:rsid w:val="008F6C1F"/>
    <w:rsid w:val="008F70C0"/>
    <w:rsid w:val="008F768B"/>
    <w:rsid w:val="008F792D"/>
    <w:rsid w:val="009009CE"/>
    <w:rsid w:val="00900A6A"/>
    <w:rsid w:val="00900D39"/>
    <w:rsid w:val="009025F3"/>
    <w:rsid w:val="00902655"/>
    <w:rsid w:val="00902A77"/>
    <w:rsid w:val="00902BBF"/>
    <w:rsid w:val="00902D93"/>
    <w:rsid w:val="00902EB3"/>
    <w:rsid w:val="009032C3"/>
    <w:rsid w:val="009036DC"/>
    <w:rsid w:val="009039B8"/>
    <w:rsid w:val="00903B98"/>
    <w:rsid w:val="00904751"/>
    <w:rsid w:val="009047E0"/>
    <w:rsid w:val="0090485E"/>
    <w:rsid w:val="009048FC"/>
    <w:rsid w:val="00904C52"/>
    <w:rsid w:val="009051D5"/>
    <w:rsid w:val="00905493"/>
    <w:rsid w:val="009054EE"/>
    <w:rsid w:val="00905AF3"/>
    <w:rsid w:val="00905AFB"/>
    <w:rsid w:val="00905D22"/>
    <w:rsid w:val="00905DC2"/>
    <w:rsid w:val="009060C6"/>
    <w:rsid w:val="00906132"/>
    <w:rsid w:val="00906364"/>
    <w:rsid w:val="00906A72"/>
    <w:rsid w:val="00907143"/>
    <w:rsid w:val="00907651"/>
    <w:rsid w:val="0090787D"/>
    <w:rsid w:val="00907E78"/>
    <w:rsid w:val="009102D9"/>
    <w:rsid w:val="009104EF"/>
    <w:rsid w:val="00911205"/>
    <w:rsid w:val="00911219"/>
    <w:rsid w:val="00911698"/>
    <w:rsid w:val="00911884"/>
    <w:rsid w:val="00911A22"/>
    <w:rsid w:val="00911A24"/>
    <w:rsid w:val="00911AE0"/>
    <w:rsid w:val="00911F70"/>
    <w:rsid w:val="0091270F"/>
    <w:rsid w:val="00912C9C"/>
    <w:rsid w:val="00912E67"/>
    <w:rsid w:val="00913195"/>
    <w:rsid w:val="0091331E"/>
    <w:rsid w:val="009139F4"/>
    <w:rsid w:val="009142EC"/>
    <w:rsid w:val="0091459A"/>
    <w:rsid w:val="009145AA"/>
    <w:rsid w:val="00914BCC"/>
    <w:rsid w:val="00914EB9"/>
    <w:rsid w:val="00915476"/>
    <w:rsid w:val="0091558F"/>
    <w:rsid w:val="00915760"/>
    <w:rsid w:val="009158AB"/>
    <w:rsid w:val="0091599E"/>
    <w:rsid w:val="009166A9"/>
    <w:rsid w:val="00916831"/>
    <w:rsid w:val="00916B45"/>
    <w:rsid w:val="009170F8"/>
    <w:rsid w:val="009173FD"/>
    <w:rsid w:val="009176CA"/>
    <w:rsid w:val="00917732"/>
    <w:rsid w:val="00917A3F"/>
    <w:rsid w:val="00917A8B"/>
    <w:rsid w:val="00917C25"/>
    <w:rsid w:val="00917CA5"/>
    <w:rsid w:val="009202DE"/>
    <w:rsid w:val="0092070E"/>
    <w:rsid w:val="00920764"/>
    <w:rsid w:val="00920B21"/>
    <w:rsid w:val="00920F2B"/>
    <w:rsid w:val="00920F44"/>
    <w:rsid w:val="0092127C"/>
    <w:rsid w:val="00921755"/>
    <w:rsid w:val="00921B04"/>
    <w:rsid w:val="00921B9C"/>
    <w:rsid w:val="00921C5B"/>
    <w:rsid w:val="009220B0"/>
    <w:rsid w:val="00922591"/>
    <w:rsid w:val="00922654"/>
    <w:rsid w:val="009228ED"/>
    <w:rsid w:val="00922BA0"/>
    <w:rsid w:val="00922DF2"/>
    <w:rsid w:val="00922EB0"/>
    <w:rsid w:val="00922F71"/>
    <w:rsid w:val="00922FFF"/>
    <w:rsid w:val="0092312D"/>
    <w:rsid w:val="0092342D"/>
    <w:rsid w:val="00923496"/>
    <w:rsid w:val="0092384C"/>
    <w:rsid w:val="00923907"/>
    <w:rsid w:val="0092424C"/>
    <w:rsid w:val="00924893"/>
    <w:rsid w:val="00924C8F"/>
    <w:rsid w:val="00925079"/>
    <w:rsid w:val="00925615"/>
    <w:rsid w:val="00925789"/>
    <w:rsid w:val="00925DBB"/>
    <w:rsid w:val="00925F85"/>
    <w:rsid w:val="00926C70"/>
    <w:rsid w:val="00926C94"/>
    <w:rsid w:val="00926FFE"/>
    <w:rsid w:val="00927136"/>
    <w:rsid w:val="00927881"/>
    <w:rsid w:val="00927B12"/>
    <w:rsid w:val="00927C00"/>
    <w:rsid w:val="00927EB4"/>
    <w:rsid w:val="009300C7"/>
    <w:rsid w:val="009305AC"/>
    <w:rsid w:val="0093088A"/>
    <w:rsid w:val="009308F6"/>
    <w:rsid w:val="009308FA"/>
    <w:rsid w:val="00930A78"/>
    <w:rsid w:val="00930B8B"/>
    <w:rsid w:val="00930F76"/>
    <w:rsid w:val="009316ED"/>
    <w:rsid w:val="00932320"/>
    <w:rsid w:val="009324BA"/>
    <w:rsid w:val="0093296D"/>
    <w:rsid w:val="00932BE9"/>
    <w:rsid w:val="00932D09"/>
    <w:rsid w:val="00932EF8"/>
    <w:rsid w:val="00933141"/>
    <w:rsid w:val="00933651"/>
    <w:rsid w:val="00933766"/>
    <w:rsid w:val="009347B7"/>
    <w:rsid w:val="00934E96"/>
    <w:rsid w:val="00935EBE"/>
    <w:rsid w:val="00935F9F"/>
    <w:rsid w:val="0093614A"/>
    <w:rsid w:val="009365FA"/>
    <w:rsid w:val="009366B6"/>
    <w:rsid w:val="00936DC3"/>
    <w:rsid w:val="00936F15"/>
    <w:rsid w:val="00936F4E"/>
    <w:rsid w:val="009370D5"/>
    <w:rsid w:val="0093728F"/>
    <w:rsid w:val="009373BF"/>
    <w:rsid w:val="00937438"/>
    <w:rsid w:val="00937F9E"/>
    <w:rsid w:val="00940119"/>
    <w:rsid w:val="00940AB3"/>
    <w:rsid w:val="0094125D"/>
    <w:rsid w:val="00941898"/>
    <w:rsid w:val="00941A57"/>
    <w:rsid w:val="00942312"/>
    <w:rsid w:val="009423E2"/>
    <w:rsid w:val="0094262F"/>
    <w:rsid w:val="009428D1"/>
    <w:rsid w:val="00942A40"/>
    <w:rsid w:val="00942E5E"/>
    <w:rsid w:val="00943822"/>
    <w:rsid w:val="00943918"/>
    <w:rsid w:val="00943967"/>
    <w:rsid w:val="00944271"/>
    <w:rsid w:val="0094463D"/>
    <w:rsid w:val="00944F30"/>
    <w:rsid w:val="00944FA9"/>
    <w:rsid w:val="00945103"/>
    <w:rsid w:val="00945362"/>
    <w:rsid w:val="009453DD"/>
    <w:rsid w:val="00945503"/>
    <w:rsid w:val="00945A54"/>
    <w:rsid w:val="00945AB9"/>
    <w:rsid w:val="00945C76"/>
    <w:rsid w:val="00945C9F"/>
    <w:rsid w:val="009460A6"/>
    <w:rsid w:val="00946D1B"/>
    <w:rsid w:val="009470BB"/>
    <w:rsid w:val="0094741A"/>
    <w:rsid w:val="0094768B"/>
    <w:rsid w:val="009476F9"/>
    <w:rsid w:val="009478DA"/>
    <w:rsid w:val="009479F3"/>
    <w:rsid w:val="00947D68"/>
    <w:rsid w:val="00947F61"/>
    <w:rsid w:val="00947F66"/>
    <w:rsid w:val="00947FD5"/>
    <w:rsid w:val="0095017E"/>
    <w:rsid w:val="0095066A"/>
    <w:rsid w:val="00950B51"/>
    <w:rsid w:val="00950C9C"/>
    <w:rsid w:val="00950EF2"/>
    <w:rsid w:val="00951564"/>
    <w:rsid w:val="009518D0"/>
    <w:rsid w:val="009518DB"/>
    <w:rsid w:val="00951934"/>
    <w:rsid w:val="00951B35"/>
    <w:rsid w:val="00951CFC"/>
    <w:rsid w:val="00952425"/>
    <w:rsid w:val="00952726"/>
    <w:rsid w:val="00952742"/>
    <w:rsid w:val="00952865"/>
    <w:rsid w:val="009528EB"/>
    <w:rsid w:val="00952B71"/>
    <w:rsid w:val="00952F64"/>
    <w:rsid w:val="00953170"/>
    <w:rsid w:val="009535DF"/>
    <w:rsid w:val="00953CB6"/>
    <w:rsid w:val="00954074"/>
    <w:rsid w:val="00954095"/>
    <w:rsid w:val="00954595"/>
    <w:rsid w:val="00954BA4"/>
    <w:rsid w:val="00954C12"/>
    <w:rsid w:val="00954D81"/>
    <w:rsid w:val="00954DEA"/>
    <w:rsid w:val="009551CF"/>
    <w:rsid w:val="00955204"/>
    <w:rsid w:val="00955AD9"/>
    <w:rsid w:val="00955D99"/>
    <w:rsid w:val="00956079"/>
    <w:rsid w:val="009564AD"/>
    <w:rsid w:val="0095653A"/>
    <w:rsid w:val="00956580"/>
    <w:rsid w:val="009567AF"/>
    <w:rsid w:val="00956DBF"/>
    <w:rsid w:val="00956EED"/>
    <w:rsid w:val="00956EFA"/>
    <w:rsid w:val="00956FBE"/>
    <w:rsid w:val="009576F6"/>
    <w:rsid w:val="009577AE"/>
    <w:rsid w:val="00957973"/>
    <w:rsid w:val="009601CA"/>
    <w:rsid w:val="009604CC"/>
    <w:rsid w:val="00960935"/>
    <w:rsid w:val="00960ACC"/>
    <w:rsid w:val="00960F57"/>
    <w:rsid w:val="00961067"/>
    <w:rsid w:val="009611D6"/>
    <w:rsid w:val="00961377"/>
    <w:rsid w:val="00961431"/>
    <w:rsid w:val="009614F1"/>
    <w:rsid w:val="0096179D"/>
    <w:rsid w:val="00961887"/>
    <w:rsid w:val="009619C6"/>
    <w:rsid w:val="00961B5A"/>
    <w:rsid w:val="0096246C"/>
    <w:rsid w:val="00962599"/>
    <w:rsid w:val="00962AB1"/>
    <w:rsid w:val="00962B15"/>
    <w:rsid w:val="00962C8B"/>
    <w:rsid w:val="00962CAB"/>
    <w:rsid w:val="009632E6"/>
    <w:rsid w:val="0096348B"/>
    <w:rsid w:val="00963885"/>
    <w:rsid w:val="00963A0D"/>
    <w:rsid w:val="009640C1"/>
    <w:rsid w:val="0096466B"/>
    <w:rsid w:val="00964748"/>
    <w:rsid w:val="009648AA"/>
    <w:rsid w:val="00964FC3"/>
    <w:rsid w:val="0096504F"/>
    <w:rsid w:val="009651C5"/>
    <w:rsid w:val="0096529F"/>
    <w:rsid w:val="00965D1E"/>
    <w:rsid w:val="00965E18"/>
    <w:rsid w:val="009664AD"/>
    <w:rsid w:val="00966615"/>
    <w:rsid w:val="009668D3"/>
    <w:rsid w:val="00966B30"/>
    <w:rsid w:val="00967219"/>
    <w:rsid w:val="00967545"/>
    <w:rsid w:val="00967EDE"/>
    <w:rsid w:val="00970445"/>
    <w:rsid w:val="00971488"/>
    <w:rsid w:val="009716A4"/>
    <w:rsid w:val="00971A2E"/>
    <w:rsid w:val="00971B27"/>
    <w:rsid w:val="00971F2C"/>
    <w:rsid w:val="00972988"/>
    <w:rsid w:val="00972A53"/>
    <w:rsid w:val="009730D6"/>
    <w:rsid w:val="0097334A"/>
    <w:rsid w:val="00973C72"/>
    <w:rsid w:val="00973EE2"/>
    <w:rsid w:val="0097463A"/>
    <w:rsid w:val="00974696"/>
    <w:rsid w:val="0097510B"/>
    <w:rsid w:val="009753B2"/>
    <w:rsid w:val="009753E2"/>
    <w:rsid w:val="00975656"/>
    <w:rsid w:val="00975C90"/>
    <w:rsid w:val="00976229"/>
    <w:rsid w:val="009763AD"/>
    <w:rsid w:val="00976AC9"/>
    <w:rsid w:val="00976B02"/>
    <w:rsid w:val="00976B51"/>
    <w:rsid w:val="00976BA8"/>
    <w:rsid w:val="00976DB0"/>
    <w:rsid w:val="00976DFA"/>
    <w:rsid w:val="0097709C"/>
    <w:rsid w:val="0097722D"/>
    <w:rsid w:val="00977BC4"/>
    <w:rsid w:val="00977DD3"/>
    <w:rsid w:val="00980161"/>
    <w:rsid w:val="009802D4"/>
    <w:rsid w:val="00980F1F"/>
    <w:rsid w:val="00981277"/>
    <w:rsid w:val="00981794"/>
    <w:rsid w:val="009818D9"/>
    <w:rsid w:val="00981A36"/>
    <w:rsid w:val="00981AFC"/>
    <w:rsid w:val="00981FF4"/>
    <w:rsid w:val="009821A9"/>
    <w:rsid w:val="00982953"/>
    <w:rsid w:val="00983516"/>
    <w:rsid w:val="0098359D"/>
    <w:rsid w:val="009835AA"/>
    <w:rsid w:val="0098393C"/>
    <w:rsid w:val="00983D84"/>
    <w:rsid w:val="00984919"/>
    <w:rsid w:val="009849AE"/>
    <w:rsid w:val="00984FCA"/>
    <w:rsid w:val="00985380"/>
    <w:rsid w:val="00985462"/>
    <w:rsid w:val="009855F5"/>
    <w:rsid w:val="0098571C"/>
    <w:rsid w:val="00985737"/>
    <w:rsid w:val="00985AC9"/>
    <w:rsid w:val="00985D5E"/>
    <w:rsid w:val="00985EA9"/>
    <w:rsid w:val="009861E2"/>
    <w:rsid w:val="009862FA"/>
    <w:rsid w:val="009865EB"/>
    <w:rsid w:val="009867E7"/>
    <w:rsid w:val="00986B74"/>
    <w:rsid w:val="0098741C"/>
    <w:rsid w:val="00987569"/>
    <w:rsid w:val="00987B8A"/>
    <w:rsid w:val="00990A43"/>
    <w:rsid w:val="00990C48"/>
    <w:rsid w:val="00990CEC"/>
    <w:rsid w:val="00990D03"/>
    <w:rsid w:val="0099117F"/>
    <w:rsid w:val="00991A05"/>
    <w:rsid w:val="009929D7"/>
    <w:rsid w:val="00992C0C"/>
    <w:rsid w:val="00993082"/>
    <w:rsid w:val="009933A0"/>
    <w:rsid w:val="009935C3"/>
    <w:rsid w:val="00993C2E"/>
    <w:rsid w:val="00994213"/>
    <w:rsid w:val="00994964"/>
    <w:rsid w:val="0099499D"/>
    <w:rsid w:val="00994B66"/>
    <w:rsid w:val="00994DC5"/>
    <w:rsid w:val="00995302"/>
    <w:rsid w:val="00995610"/>
    <w:rsid w:val="00995898"/>
    <w:rsid w:val="009958A7"/>
    <w:rsid w:val="00996202"/>
    <w:rsid w:val="00996262"/>
    <w:rsid w:val="00996389"/>
    <w:rsid w:val="00996609"/>
    <w:rsid w:val="0099664D"/>
    <w:rsid w:val="0099681E"/>
    <w:rsid w:val="00996971"/>
    <w:rsid w:val="00996A3E"/>
    <w:rsid w:val="009975F9"/>
    <w:rsid w:val="00997A5B"/>
    <w:rsid w:val="00997E8D"/>
    <w:rsid w:val="00997FFB"/>
    <w:rsid w:val="009A0005"/>
    <w:rsid w:val="009A15B7"/>
    <w:rsid w:val="009A17CD"/>
    <w:rsid w:val="009A1B88"/>
    <w:rsid w:val="009A2149"/>
    <w:rsid w:val="009A2363"/>
    <w:rsid w:val="009A25EA"/>
    <w:rsid w:val="009A2823"/>
    <w:rsid w:val="009A2A88"/>
    <w:rsid w:val="009A3400"/>
    <w:rsid w:val="009A40EA"/>
    <w:rsid w:val="009A43D3"/>
    <w:rsid w:val="009A44DD"/>
    <w:rsid w:val="009A4992"/>
    <w:rsid w:val="009A4C76"/>
    <w:rsid w:val="009A4EBC"/>
    <w:rsid w:val="009A4F06"/>
    <w:rsid w:val="009A5CFF"/>
    <w:rsid w:val="009A5DF1"/>
    <w:rsid w:val="009A62FB"/>
    <w:rsid w:val="009A64E4"/>
    <w:rsid w:val="009A67AE"/>
    <w:rsid w:val="009A69B2"/>
    <w:rsid w:val="009A6F4C"/>
    <w:rsid w:val="009A72C1"/>
    <w:rsid w:val="009A740E"/>
    <w:rsid w:val="009A7495"/>
    <w:rsid w:val="009A7E0D"/>
    <w:rsid w:val="009B0199"/>
    <w:rsid w:val="009B0531"/>
    <w:rsid w:val="009B0766"/>
    <w:rsid w:val="009B08BD"/>
    <w:rsid w:val="009B0E8D"/>
    <w:rsid w:val="009B109D"/>
    <w:rsid w:val="009B118D"/>
    <w:rsid w:val="009B12EB"/>
    <w:rsid w:val="009B2843"/>
    <w:rsid w:val="009B2AB9"/>
    <w:rsid w:val="009B2C1D"/>
    <w:rsid w:val="009B358B"/>
    <w:rsid w:val="009B35FF"/>
    <w:rsid w:val="009B3AAF"/>
    <w:rsid w:val="009B3B92"/>
    <w:rsid w:val="009B3CF8"/>
    <w:rsid w:val="009B40CB"/>
    <w:rsid w:val="009B4152"/>
    <w:rsid w:val="009B4288"/>
    <w:rsid w:val="009B42B9"/>
    <w:rsid w:val="009B455E"/>
    <w:rsid w:val="009B472B"/>
    <w:rsid w:val="009B50AB"/>
    <w:rsid w:val="009B5327"/>
    <w:rsid w:val="009B53FC"/>
    <w:rsid w:val="009B568D"/>
    <w:rsid w:val="009B56F8"/>
    <w:rsid w:val="009B586B"/>
    <w:rsid w:val="009B5E52"/>
    <w:rsid w:val="009B634D"/>
    <w:rsid w:val="009B6627"/>
    <w:rsid w:val="009B6AF3"/>
    <w:rsid w:val="009B6D7E"/>
    <w:rsid w:val="009B6DD6"/>
    <w:rsid w:val="009B6DE0"/>
    <w:rsid w:val="009B7709"/>
    <w:rsid w:val="009B7A2A"/>
    <w:rsid w:val="009B7A8D"/>
    <w:rsid w:val="009C0010"/>
    <w:rsid w:val="009C0B37"/>
    <w:rsid w:val="009C0C25"/>
    <w:rsid w:val="009C1442"/>
    <w:rsid w:val="009C1749"/>
    <w:rsid w:val="009C1954"/>
    <w:rsid w:val="009C19EF"/>
    <w:rsid w:val="009C211D"/>
    <w:rsid w:val="009C25BD"/>
    <w:rsid w:val="009C2774"/>
    <w:rsid w:val="009C3106"/>
    <w:rsid w:val="009C31B2"/>
    <w:rsid w:val="009C36AA"/>
    <w:rsid w:val="009C413D"/>
    <w:rsid w:val="009C41B2"/>
    <w:rsid w:val="009C42FC"/>
    <w:rsid w:val="009C431A"/>
    <w:rsid w:val="009C4A75"/>
    <w:rsid w:val="009C4ACD"/>
    <w:rsid w:val="009C4CAC"/>
    <w:rsid w:val="009C4E06"/>
    <w:rsid w:val="009C580A"/>
    <w:rsid w:val="009C58ED"/>
    <w:rsid w:val="009C5A20"/>
    <w:rsid w:val="009C646A"/>
    <w:rsid w:val="009C651F"/>
    <w:rsid w:val="009C6686"/>
    <w:rsid w:val="009C695E"/>
    <w:rsid w:val="009C6D1F"/>
    <w:rsid w:val="009C7065"/>
    <w:rsid w:val="009C70E8"/>
    <w:rsid w:val="009C7245"/>
    <w:rsid w:val="009C7905"/>
    <w:rsid w:val="009D053D"/>
    <w:rsid w:val="009D099F"/>
    <w:rsid w:val="009D09E2"/>
    <w:rsid w:val="009D0B85"/>
    <w:rsid w:val="009D0DCD"/>
    <w:rsid w:val="009D1003"/>
    <w:rsid w:val="009D114F"/>
    <w:rsid w:val="009D18D0"/>
    <w:rsid w:val="009D19AE"/>
    <w:rsid w:val="009D206B"/>
    <w:rsid w:val="009D2108"/>
    <w:rsid w:val="009D25D5"/>
    <w:rsid w:val="009D2AAD"/>
    <w:rsid w:val="009D3980"/>
    <w:rsid w:val="009D3A41"/>
    <w:rsid w:val="009D3C5C"/>
    <w:rsid w:val="009D4052"/>
    <w:rsid w:val="009D4064"/>
    <w:rsid w:val="009D4708"/>
    <w:rsid w:val="009D4712"/>
    <w:rsid w:val="009D4A8D"/>
    <w:rsid w:val="009D4D24"/>
    <w:rsid w:val="009D4E1B"/>
    <w:rsid w:val="009D4FAE"/>
    <w:rsid w:val="009D4FB7"/>
    <w:rsid w:val="009D5419"/>
    <w:rsid w:val="009D5536"/>
    <w:rsid w:val="009D5F84"/>
    <w:rsid w:val="009D5FDC"/>
    <w:rsid w:val="009D6241"/>
    <w:rsid w:val="009D6418"/>
    <w:rsid w:val="009D6912"/>
    <w:rsid w:val="009D6B85"/>
    <w:rsid w:val="009D6E46"/>
    <w:rsid w:val="009D6F09"/>
    <w:rsid w:val="009D7AEF"/>
    <w:rsid w:val="009D7C1A"/>
    <w:rsid w:val="009E01F6"/>
    <w:rsid w:val="009E04FD"/>
    <w:rsid w:val="009E05CE"/>
    <w:rsid w:val="009E0E8B"/>
    <w:rsid w:val="009E14DF"/>
    <w:rsid w:val="009E161A"/>
    <w:rsid w:val="009E1AC3"/>
    <w:rsid w:val="009E1B69"/>
    <w:rsid w:val="009E1BB3"/>
    <w:rsid w:val="009E1D72"/>
    <w:rsid w:val="009E262E"/>
    <w:rsid w:val="009E2861"/>
    <w:rsid w:val="009E29D5"/>
    <w:rsid w:val="009E2AF4"/>
    <w:rsid w:val="009E3303"/>
    <w:rsid w:val="009E3792"/>
    <w:rsid w:val="009E3876"/>
    <w:rsid w:val="009E3C70"/>
    <w:rsid w:val="009E4123"/>
    <w:rsid w:val="009E4537"/>
    <w:rsid w:val="009E564E"/>
    <w:rsid w:val="009E57F1"/>
    <w:rsid w:val="009E5AED"/>
    <w:rsid w:val="009E6049"/>
    <w:rsid w:val="009E60CC"/>
    <w:rsid w:val="009E64ED"/>
    <w:rsid w:val="009E6688"/>
    <w:rsid w:val="009E6B20"/>
    <w:rsid w:val="009E71EE"/>
    <w:rsid w:val="009E731B"/>
    <w:rsid w:val="009E7668"/>
    <w:rsid w:val="009E7EAA"/>
    <w:rsid w:val="009F007E"/>
    <w:rsid w:val="009F06F6"/>
    <w:rsid w:val="009F07C9"/>
    <w:rsid w:val="009F0A26"/>
    <w:rsid w:val="009F122D"/>
    <w:rsid w:val="009F263E"/>
    <w:rsid w:val="009F2675"/>
    <w:rsid w:val="009F3102"/>
    <w:rsid w:val="009F3402"/>
    <w:rsid w:val="009F3553"/>
    <w:rsid w:val="009F37D1"/>
    <w:rsid w:val="009F37DA"/>
    <w:rsid w:val="009F3AA1"/>
    <w:rsid w:val="009F42D3"/>
    <w:rsid w:val="009F437E"/>
    <w:rsid w:val="009F45D5"/>
    <w:rsid w:val="009F4F27"/>
    <w:rsid w:val="009F53B7"/>
    <w:rsid w:val="009F562A"/>
    <w:rsid w:val="009F5BE8"/>
    <w:rsid w:val="009F604D"/>
    <w:rsid w:val="009F62FC"/>
    <w:rsid w:val="009F694A"/>
    <w:rsid w:val="009F6F89"/>
    <w:rsid w:val="009F7776"/>
    <w:rsid w:val="00A00159"/>
    <w:rsid w:val="00A002F7"/>
    <w:rsid w:val="00A00579"/>
    <w:rsid w:val="00A009A6"/>
    <w:rsid w:val="00A00C22"/>
    <w:rsid w:val="00A01110"/>
    <w:rsid w:val="00A01133"/>
    <w:rsid w:val="00A017EA"/>
    <w:rsid w:val="00A017FF"/>
    <w:rsid w:val="00A0189E"/>
    <w:rsid w:val="00A019A4"/>
    <w:rsid w:val="00A01D76"/>
    <w:rsid w:val="00A020D0"/>
    <w:rsid w:val="00A0289B"/>
    <w:rsid w:val="00A032C4"/>
    <w:rsid w:val="00A033D6"/>
    <w:rsid w:val="00A03525"/>
    <w:rsid w:val="00A037A4"/>
    <w:rsid w:val="00A042B8"/>
    <w:rsid w:val="00A04346"/>
    <w:rsid w:val="00A0443D"/>
    <w:rsid w:val="00A04CDB"/>
    <w:rsid w:val="00A04FD3"/>
    <w:rsid w:val="00A053E9"/>
    <w:rsid w:val="00A057BE"/>
    <w:rsid w:val="00A05872"/>
    <w:rsid w:val="00A05BFE"/>
    <w:rsid w:val="00A063C3"/>
    <w:rsid w:val="00A067BD"/>
    <w:rsid w:val="00A0688E"/>
    <w:rsid w:val="00A06B4D"/>
    <w:rsid w:val="00A06DC3"/>
    <w:rsid w:val="00A0705F"/>
    <w:rsid w:val="00A07B4C"/>
    <w:rsid w:val="00A07C00"/>
    <w:rsid w:val="00A10073"/>
    <w:rsid w:val="00A10E4A"/>
    <w:rsid w:val="00A10F85"/>
    <w:rsid w:val="00A10FCD"/>
    <w:rsid w:val="00A11208"/>
    <w:rsid w:val="00A11FC1"/>
    <w:rsid w:val="00A120D4"/>
    <w:rsid w:val="00A12421"/>
    <w:rsid w:val="00A12519"/>
    <w:rsid w:val="00A12DBE"/>
    <w:rsid w:val="00A13006"/>
    <w:rsid w:val="00A13442"/>
    <w:rsid w:val="00A13A4A"/>
    <w:rsid w:val="00A13A80"/>
    <w:rsid w:val="00A13BAF"/>
    <w:rsid w:val="00A13C82"/>
    <w:rsid w:val="00A13E59"/>
    <w:rsid w:val="00A141C2"/>
    <w:rsid w:val="00A145AD"/>
    <w:rsid w:val="00A14B08"/>
    <w:rsid w:val="00A14B78"/>
    <w:rsid w:val="00A14C46"/>
    <w:rsid w:val="00A15009"/>
    <w:rsid w:val="00A15147"/>
    <w:rsid w:val="00A15449"/>
    <w:rsid w:val="00A1557C"/>
    <w:rsid w:val="00A15821"/>
    <w:rsid w:val="00A15EC7"/>
    <w:rsid w:val="00A1636E"/>
    <w:rsid w:val="00A163C8"/>
    <w:rsid w:val="00A165FF"/>
    <w:rsid w:val="00A166EC"/>
    <w:rsid w:val="00A16C5C"/>
    <w:rsid w:val="00A1701B"/>
    <w:rsid w:val="00A17042"/>
    <w:rsid w:val="00A171B1"/>
    <w:rsid w:val="00A173F4"/>
    <w:rsid w:val="00A17625"/>
    <w:rsid w:val="00A201CA"/>
    <w:rsid w:val="00A2060E"/>
    <w:rsid w:val="00A20CD7"/>
    <w:rsid w:val="00A215C2"/>
    <w:rsid w:val="00A21704"/>
    <w:rsid w:val="00A222CE"/>
    <w:rsid w:val="00A22A62"/>
    <w:rsid w:val="00A22AB8"/>
    <w:rsid w:val="00A22B7C"/>
    <w:rsid w:val="00A22CF2"/>
    <w:rsid w:val="00A23199"/>
    <w:rsid w:val="00A2394E"/>
    <w:rsid w:val="00A241BF"/>
    <w:rsid w:val="00A24223"/>
    <w:rsid w:val="00A24502"/>
    <w:rsid w:val="00A24913"/>
    <w:rsid w:val="00A24A84"/>
    <w:rsid w:val="00A24C90"/>
    <w:rsid w:val="00A24CD4"/>
    <w:rsid w:val="00A24D52"/>
    <w:rsid w:val="00A24E27"/>
    <w:rsid w:val="00A25140"/>
    <w:rsid w:val="00A252E1"/>
    <w:rsid w:val="00A2539E"/>
    <w:rsid w:val="00A25819"/>
    <w:rsid w:val="00A25B25"/>
    <w:rsid w:val="00A25BF0"/>
    <w:rsid w:val="00A26127"/>
    <w:rsid w:val="00A26401"/>
    <w:rsid w:val="00A268F6"/>
    <w:rsid w:val="00A269C2"/>
    <w:rsid w:val="00A26AAF"/>
    <w:rsid w:val="00A26E02"/>
    <w:rsid w:val="00A26F71"/>
    <w:rsid w:val="00A27526"/>
    <w:rsid w:val="00A276C7"/>
    <w:rsid w:val="00A2772D"/>
    <w:rsid w:val="00A2794E"/>
    <w:rsid w:val="00A27954"/>
    <w:rsid w:val="00A279E4"/>
    <w:rsid w:val="00A3011E"/>
    <w:rsid w:val="00A3077B"/>
    <w:rsid w:val="00A30AE2"/>
    <w:rsid w:val="00A30C93"/>
    <w:rsid w:val="00A30D59"/>
    <w:rsid w:val="00A30DAC"/>
    <w:rsid w:val="00A318C4"/>
    <w:rsid w:val="00A319A2"/>
    <w:rsid w:val="00A31CA1"/>
    <w:rsid w:val="00A31ECC"/>
    <w:rsid w:val="00A31FB8"/>
    <w:rsid w:val="00A32260"/>
    <w:rsid w:val="00A32AF0"/>
    <w:rsid w:val="00A32C34"/>
    <w:rsid w:val="00A32D40"/>
    <w:rsid w:val="00A32E3E"/>
    <w:rsid w:val="00A32F13"/>
    <w:rsid w:val="00A332C8"/>
    <w:rsid w:val="00A33957"/>
    <w:rsid w:val="00A344B5"/>
    <w:rsid w:val="00A3460D"/>
    <w:rsid w:val="00A347BF"/>
    <w:rsid w:val="00A34B6A"/>
    <w:rsid w:val="00A34C40"/>
    <w:rsid w:val="00A34E3C"/>
    <w:rsid w:val="00A34FE4"/>
    <w:rsid w:val="00A34FFA"/>
    <w:rsid w:val="00A35328"/>
    <w:rsid w:val="00A35B4A"/>
    <w:rsid w:val="00A35B8F"/>
    <w:rsid w:val="00A35C33"/>
    <w:rsid w:val="00A36438"/>
    <w:rsid w:val="00A364CE"/>
    <w:rsid w:val="00A36A66"/>
    <w:rsid w:val="00A36B14"/>
    <w:rsid w:val="00A37A34"/>
    <w:rsid w:val="00A37AFB"/>
    <w:rsid w:val="00A37C6B"/>
    <w:rsid w:val="00A37E05"/>
    <w:rsid w:val="00A401E8"/>
    <w:rsid w:val="00A406BA"/>
    <w:rsid w:val="00A409D8"/>
    <w:rsid w:val="00A40DC1"/>
    <w:rsid w:val="00A40E9F"/>
    <w:rsid w:val="00A41630"/>
    <w:rsid w:val="00A41C5F"/>
    <w:rsid w:val="00A41EAD"/>
    <w:rsid w:val="00A426AB"/>
    <w:rsid w:val="00A427C2"/>
    <w:rsid w:val="00A42D5F"/>
    <w:rsid w:val="00A43095"/>
    <w:rsid w:val="00A431A0"/>
    <w:rsid w:val="00A43B30"/>
    <w:rsid w:val="00A441C0"/>
    <w:rsid w:val="00A443C4"/>
    <w:rsid w:val="00A4447B"/>
    <w:rsid w:val="00A444E0"/>
    <w:rsid w:val="00A44540"/>
    <w:rsid w:val="00A4473B"/>
    <w:rsid w:val="00A44864"/>
    <w:rsid w:val="00A44E74"/>
    <w:rsid w:val="00A44EB9"/>
    <w:rsid w:val="00A44F7E"/>
    <w:rsid w:val="00A45787"/>
    <w:rsid w:val="00A45D47"/>
    <w:rsid w:val="00A463CF"/>
    <w:rsid w:val="00A4699C"/>
    <w:rsid w:val="00A46E8B"/>
    <w:rsid w:val="00A47158"/>
    <w:rsid w:val="00A473E9"/>
    <w:rsid w:val="00A474F4"/>
    <w:rsid w:val="00A47ADE"/>
    <w:rsid w:val="00A502EA"/>
    <w:rsid w:val="00A503F2"/>
    <w:rsid w:val="00A503F6"/>
    <w:rsid w:val="00A507D7"/>
    <w:rsid w:val="00A50B71"/>
    <w:rsid w:val="00A50C47"/>
    <w:rsid w:val="00A51561"/>
    <w:rsid w:val="00A5175D"/>
    <w:rsid w:val="00A51A73"/>
    <w:rsid w:val="00A51AEB"/>
    <w:rsid w:val="00A51D6E"/>
    <w:rsid w:val="00A51ED1"/>
    <w:rsid w:val="00A52040"/>
    <w:rsid w:val="00A5254F"/>
    <w:rsid w:val="00A526DE"/>
    <w:rsid w:val="00A528BB"/>
    <w:rsid w:val="00A52A8E"/>
    <w:rsid w:val="00A533FE"/>
    <w:rsid w:val="00A54204"/>
    <w:rsid w:val="00A54216"/>
    <w:rsid w:val="00A54ACA"/>
    <w:rsid w:val="00A54BB7"/>
    <w:rsid w:val="00A558B0"/>
    <w:rsid w:val="00A55AC9"/>
    <w:rsid w:val="00A55B08"/>
    <w:rsid w:val="00A55E3C"/>
    <w:rsid w:val="00A569FF"/>
    <w:rsid w:val="00A56D90"/>
    <w:rsid w:val="00A56DAA"/>
    <w:rsid w:val="00A56EEE"/>
    <w:rsid w:val="00A57122"/>
    <w:rsid w:val="00A57703"/>
    <w:rsid w:val="00A578F6"/>
    <w:rsid w:val="00A57FA0"/>
    <w:rsid w:val="00A57FDA"/>
    <w:rsid w:val="00A60232"/>
    <w:rsid w:val="00A603BF"/>
    <w:rsid w:val="00A611EF"/>
    <w:rsid w:val="00A61327"/>
    <w:rsid w:val="00A61415"/>
    <w:rsid w:val="00A6168B"/>
    <w:rsid w:val="00A61745"/>
    <w:rsid w:val="00A61912"/>
    <w:rsid w:val="00A61FB7"/>
    <w:rsid w:val="00A6207C"/>
    <w:rsid w:val="00A6214D"/>
    <w:rsid w:val="00A6221B"/>
    <w:rsid w:val="00A624BE"/>
    <w:rsid w:val="00A63290"/>
    <w:rsid w:val="00A6342F"/>
    <w:rsid w:val="00A63442"/>
    <w:rsid w:val="00A63993"/>
    <w:rsid w:val="00A63DD5"/>
    <w:rsid w:val="00A63ECB"/>
    <w:rsid w:val="00A647A6"/>
    <w:rsid w:val="00A64947"/>
    <w:rsid w:val="00A64E63"/>
    <w:rsid w:val="00A64F1B"/>
    <w:rsid w:val="00A65069"/>
    <w:rsid w:val="00A65269"/>
    <w:rsid w:val="00A6578E"/>
    <w:rsid w:val="00A659B9"/>
    <w:rsid w:val="00A659E7"/>
    <w:rsid w:val="00A65B4B"/>
    <w:rsid w:val="00A6627D"/>
    <w:rsid w:val="00A662C3"/>
    <w:rsid w:val="00A664E9"/>
    <w:rsid w:val="00A66AC9"/>
    <w:rsid w:val="00A671C6"/>
    <w:rsid w:val="00A6760A"/>
    <w:rsid w:val="00A67A16"/>
    <w:rsid w:val="00A67D02"/>
    <w:rsid w:val="00A67D32"/>
    <w:rsid w:val="00A67F20"/>
    <w:rsid w:val="00A70479"/>
    <w:rsid w:val="00A70511"/>
    <w:rsid w:val="00A7069B"/>
    <w:rsid w:val="00A706A3"/>
    <w:rsid w:val="00A70A0B"/>
    <w:rsid w:val="00A70D61"/>
    <w:rsid w:val="00A712D6"/>
    <w:rsid w:val="00A71455"/>
    <w:rsid w:val="00A719CA"/>
    <w:rsid w:val="00A71B9B"/>
    <w:rsid w:val="00A71BB3"/>
    <w:rsid w:val="00A71E90"/>
    <w:rsid w:val="00A724D2"/>
    <w:rsid w:val="00A72653"/>
    <w:rsid w:val="00A72705"/>
    <w:rsid w:val="00A72F4E"/>
    <w:rsid w:val="00A739AC"/>
    <w:rsid w:val="00A73EEA"/>
    <w:rsid w:val="00A74136"/>
    <w:rsid w:val="00A74318"/>
    <w:rsid w:val="00A74763"/>
    <w:rsid w:val="00A74989"/>
    <w:rsid w:val="00A74F93"/>
    <w:rsid w:val="00A751FE"/>
    <w:rsid w:val="00A754FD"/>
    <w:rsid w:val="00A756D4"/>
    <w:rsid w:val="00A75864"/>
    <w:rsid w:val="00A759E4"/>
    <w:rsid w:val="00A75C1B"/>
    <w:rsid w:val="00A761B1"/>
    <w:rsid w:val="00A7635A"/>
    <w:rsid w:val="00A76438"/>
    <w:rsid w:val="00A76686"/>
    <w:rsid w:val="00A766D3"/>
    <w:rsid w:val="00A76F82"/>
    <w:rsid w:val="00A777F6"/>
    <w:rsid w:val="00A7782E"/>
    <w:rsid w:val="00A779F1"/>
    <w:rsid w:val="00A80117"/>
    <w:rsid w:val="00A80277"/>
    <w:rsid w:val="00A807B7"/>
    <w:rsid w:val="00A80AE0"/>
    <w:rsid w:val="00A80FED"/>
    <w:rsid w:val="00A818E4"/>
    <w:rsid w:val="00A819C3"/>
    <w:rsid w:val="00A81B40"/>
    <w:rsid w:val="00A81EC1"/>
    <w:rsid w:val="00A82228"/>
    <w:rsid w:val="00A8260A"/>
    <w:rsid w:val="00A82785"/>
    <w:rsid w:val="00A82AE7"/>
    <w:rsid w:val="00A82BBE"/>
    <w:rsid w:val="00A82F3D"/>
    <w:rsid w:val="00A83193"/>
    <w:rsid w:val="00A8337F"/>
    <w:rsid w:val="00A834C9"/>
    <w:rsid w:val="00A83BE7"/>
    <w:rsid w:val="00A83F06"/>
    <w:rsid w:val="00A84527"/>
    <w:rsid w:val="00A850E7"/>
    <w:rsid w:val="00A85CBF"/>
    <w:rsid w:val="00A85FF4"/>
    <w:rsid w:val="00A8609D"/>
    <w:rsid w:val="00A86B31"/>
    <w:rsid w:val="00A86DD9"/>
    <w:rsid w:val="00A86F7B"/>
    <w:rsid w:val="00A874B8"/>
    <w:rsid w:val="00A8768C"/>
    <w:rsid w:val="00A877F4"/>
    <w:rsid w:val="00A87B6B"/>
    <w:rsid w:val="00A903C5"/>
    <w:rsid w:val="00A907F6"/>
    <w:rsid w:val="00A90815"/>
    <w:rsid w:val="00A9083F"/>
    <w:rsid w:val="00A90E6C"/>
    <w:rsid w:val="00A90F7A"/>
    <w:rsid w:val="00A9107A"/>
    <w:rsid w:val="00A913D6"/>
    <w:rsid w:val="00A914EA"/>
    <w:rsid w:val="00A9161A"/>
    <w:rsid w:val="00A91A9C"/>
    <w:rsid w:val="00A91DEB"/>
    <w:rsid w:val="00A91F0C"/>
    <w:rsid w:val="00A91FEB"/>
    <w:rsid w:val="00A920B0"/>
    <w:rsid w:val="00A927B7"/>
    <w:rsid w:val="00A92A78"/>
    <w:rsid w:val="00A92CE8"/>
    <w:rsid w:val="00A930A7"/>
    <w:rsid w:val="00A93289"/>
    <w:rsid w:val="00A9352E"/>
    <w:rsid w:val="00A93CEE"/>
    <w:rsid w:val="00A93FB6"/>
    <w:rsid w:val="00A94564"/>
    <w:rsid w:val="00A955D1"/>
    <w:rsid w:val="00A95DFF"/>
    <w:rsid w:val="00A96068"/>
    <w:rsid w:val="00A965CD"/>
    <w:rsid w:val="00A968C7"/>
    <w:rsid w:val="00A96950"/>
    <w:rsid w:val="00A96AB6"/>
    <w:rsid w:val="00A96AC1"/>
    <w:rsid w:val="00A97913"/>
    <w:rsid w:val="00A979C4"/>
    <w:rsid w:val="00A97ECE"/>
    <w:rsid w:val="00A97FC4"/>
    <w:rsid w:val="00AA021A"/>
    <w:rsid w:val="00AA07E3"/>
    <w:rsid w:val="00AA0CD3"/>
    <w:rsid w:val="00AA0CD9"/>
    <w:rsid w:val="00AA1091"/>
    <w:rsid w:val="00AA11EF"/>
    <w:rsid w:val="00AA1536"/>
    <w:rsid w:val="00AA16FF"/>
    <w:rsid w:val="00AA17B8"/>
    <w:rsid w:val="00AA2436"/>
    <w:rsid w:val="00AA25D9"/>
    <w:rsid w:val="00AA2A3B"/>
    <w:rsid w:val="00AA2AB8"/>
    <w:rsid w:val="00AA2D83"/>
    <w:rsid w:val="00AA3376"/>
    <w:rsid w:val="00AA33C4"/>
    <w:rsid w:val="00AA3481"/>
    <w:rsid w:val="00AA3933"/>
    <w:rsid w:val="00AA3C3A"/>
    <w:rsid w:val="00AA3D83"/>
    <w:rsid w:val="00AA440C"/>
    <w:rsid w:val="00AA4621"/>
    <w:rsid w:val="00AA5153"/>
    <w:rsid w:val="00AA56FD"/>
    <w:rsid w:val="00AA57B8"/>
    <w:rsid w:val="00AA5886"/>
    <w:rsid w:val="00AA5CDB"/>
    <w:rsid w:val="00AA5F3C"/>
    <w:rsid w:val="00AA63CD"/>
    <w:rsid w:val="00AA63E9"/>
    <w:rsid w:val="00AA67AD"/>
    <w:rsid w:val="00AA6906"/>
    <w:rsid w:val="00AA69A2"/>
    <w:rsid w:val="00AA6A68"/>
    <w:rsid w:val="00AA7524"/>
    <w:rsid w:val="00AA78E0"/>
    <w:rsid w:val="00AA79B9"/>
    <w:rsid w:val="00AA7EF4"/>
    <w:rsid w:val="00AB01BE"/>
    <w:rsid w:val="00AB0352"/>
    <w:rsid w:val="00AB0794"/>
    <w:rsid w:val="00AB0923"/>
    <w:rsid w:val="00AB0B34"/>
    <w:rsid w:val="00AB119E"/>
    <w:rsid w:val="00AB11BA"/>
    <w:rsid w:val="00AB15CE"/>
    <w:rsid w:val="00AB250F"/>
    <w:rsid w:val="00AB27A2"/>
    <w:rsid w:val="00AB2B35"/>
    <w:rsid w:val="00AB2BB9"/>
    <w:rsid w:val="00AB2F08"/>
    <w:rsid w:val="00AB3276"/>
    <w:rsid w:val="00AB3C70"/>
    <w:rsid w:val="00AB441E"/>
    <w:rsid w:val="00AB469C"/>
    <w:rsid w:val="00AB489D"/>
    <w:rsid w:val="00AB4A6A"/>
    <w:rsid w:val="00AB4BBE"/>
    <w:rsid w:val="00AB4E68"/>
    <w:rsid w:val="00AB50CA"/>
    <w:rsid w:val="00AB587A"/>
    <w:rsid w:val="00AB5A65"/>
    <w:rsid w:val="00AB5B83"/>
    <w:rsid w:val="00AB6613"/>
    <w:rsid w:val="00AB6967"/>
    <w:rsid w:val="00AB6AD9"/>
    <w:rsid w:val="00AB713C"/>
    <w:rsid w:val="00AB71B6"/>
    <w:rsid w:val="00AB7200"/>
    <w:rsid w:val="00AB7668"/>
    <w:rsid w:val="00AB7FE4"/>
    <w:rsid w:val="00AC0299"/>
    <w:rsid w:val="00AC0475"/>
    <w:rsid w:val="00AC0F2B"/>
    <w:rsid w:val="00AC10C2"/>
    <w:rsid w:val="00AC152D"/>
    <w:rsid w:val="00AC19DB"/>
    <w:rsid w:val="00AC1E42"/>
    <w:rsid w:val="00AC20A3"/>
    <w:rsid w:val="00AC33F1"/>
    <w:rsid w:val="00AC3443"/>
    <w:rsid w:val="00AC34B8"/>
    <w:rsid w:val="00AC3D53"/>
    <w:rsid w:val="00AC3FA0"/>
    <w:rsid w:val="00AC45A6"/>
    <w:rsid w:val="00AC4851"/>
    <w:rsid w:val="00AC4DF3"/>
    <w:rsid w:val="00AC5046"/>
    <w:rsid w:val="00AC5179"/>
    <w:rsid w:val="00AC53AE"/>
    <w:rsid w:val="00AC5BE9"/>
    <w:rsid w:val="00AC5E95"/>
    <w:rsid w:val="00AC61B1"/>
    <w:rsid w:val="00AC6358"/>
    <w:rsid w:val="00AC6420"/>
    <w:rsid w:val="00AC6A97"/>
    <w:rsid w:val="00AC7310"/>
    <w:rsid w:val="00AC73E8"/>
    <w:rsid w:val="00AD014A"/>
    <w:rsid w:val="00AD0650"/>
    <w:rsid w:val="00AD143A"/>
    <w:rsid w:val="00AD2354"/>
    <w:rsid w:val="00AD248F"/>
    <w:rsid w:val="00AD2B71"/>
    <w:rsid w:val="00AD2D90"/>
    <w:rsid w:val="00AD2EC3"/>
    <w:rsid w:val="00AD2FF4"/>
    <w:rsid w:val="00AD38AD"/>
    <w:rsid w:val="00AD428A"/>
    <w:rsid w:val="00AD446B"/>
    <w:rsid w:val="00AD4CFD"/>
    <w:rsid w:val="00AD52F1"/>
    <w:rsid w:val="00AD55EF"/>
    <w:rsid w:val="00AD5684"/>
    <w:rsid w:val="00AD5763"/>
    <w:rsid w:val="00AD6022"/>
    <w:rsid w:val="00AD6369"/>
    <w:rsid w:val="00AD63B2"/>
    <w:rsid w:val="00AD63FE"/>
    <w:rsid w:val="00AD68BF"/>
    <w:rsid w:val="00AD6E3E"/>
    <w:rsid w:val="00AD6ECE"/>
    <w:rsid w:val="00AD70D9"/>
    <w:rsid w:val="00AD73A8"/>
    <w:rsid w:val="00AD7BB9"/>
    <w:rsid w:val="00AE01D0"/>
    <w:rsid w:val="00AE081A"/>
    <w:rsid w:val="00AE1D30"/>
    <w:rsid w:val="00AE1FF9"/>
    <w:rsid w:val="00AE2319"/>
    <w:rsid w:val="00AE367A"/>
    <w:rsid w:val="00AE41D2"/>
    <w:rsid w:val="00AE44A7"/>
    <w:rsid w:val="00AE453C"/>
    <w:rsid w:val="00AE511E"/>
    <w:rsid w:val="00AE525E"/>
    <w:rsid w:val="00AE531F"/>
    <w:rsid w:val="00AE56E6"/>
    <w:rsid w:val="00AE5E2C"/>
    <w:rsid w:val="00AE600A"/>
    <w:rsid w:val="00AE66F3"/>
    <w:rsid w:val="00AE6787"/>
    <w:rsid w:val="00AE71D3"/>
    <w:rsid w:val="00AE7504"/>
    <w:rsid w:val="00AE7E72"/>
    <w:rsid w:val="00AE7FD7"/>
    <w:rsid w:val="00AF01D2"/>
    <w:rsid w:val="00AF086B"/>
    <w:rsid w:val="00AF0DBE"/>
    <w:rsid w:val="00AF1752"/>
    <w:rsid w:val="00AF1C83"/>
    <w:rsid w:val="00AF2214"/>
    <w:rsid w:val="00AF28FD"/>
    <w:rsid w:val="00AF3309"/>
    <w:rsid w:val="00AF37AC"/>
    <w:rsid w:val="00AF3B12"/>
    <w:rsid w:val="00AF3B40"/>
    <w:rsid w:val="00AF429C"/>
    <w:rsid w:val="00AF442D"/>
    <w:rsid w:val="00AF46EF"/>
    <w:rsid w:val="00AF5222"/>
    <w:rsid w:val="00AF58A7"/>
    <w:rsid w:val="00AF5A46"/>
    <w:rsid w:val="00AF61A8"/>
    <w:rsid w:val="00AF62F0"/>
    <w:rsid w:val="00AF69CA"/>
    <w:rsid w:val="00AF6CA9"/>
    <w:rsid w:val="00AF6D4B"/>
    <w:rsid w:val="00AF6EC0"/>
    <w:rsid w:val="00AF6F87"/>
    <w:rsid w:val="00AF74B1"/>
    <w:rsid w:val="00AF7837"/>
    <w:rsid w:val="00AF7AB2"/>
    <w:rsid w:val="00B0021E"/>
    <w:rsid w:val="00B00261"/>
    <w:rsid w:val="00B0076A"/>
    <w:rsid w:val="00B0081C"/>
    <w:rsid w:val="00B0110E"/>
    <w:rsid w:val="00B0170C"/>
    <w:rsid w:val="00B01994"/>
    <w:rsid w:val="00B01A4E"/>
    <w:rsid w:val="00B01F8E"/>
    <w:rsid w:val="00B02047"/>
    <w:rsid w:val="00B024AC"/>
    <w:rsid w:val="00B024CC"/>
    <w:rsid w:val="00B026ED"/>
    <w:rsid w:val="00B02734"/>
    <w:rsid w:val="00B02BB9"/>
    <w:rsid w:val="00B02F59"/>
    <w:rsid w:val="00B031D4"/>
    <w:rsid w:val="00B03533"/>
    <w:rsid w:val="00B035D2"/>
    <w:rsid w:val="00B03A42"/>
    <w:rsid w:val="00B03CA1"/>
    <w:rsid w:val="00B04669"/>
    <w:rsid w:val="00B0506C"/>
    <w:rsid w:val="00B05CC6"/>
    <w:rsid w:val="00B05D59"/>
    <w:rsid w:val="00B0610B"/>
    <w:rsid w:val="00B0615D"/>
    <w:rsid w:val="00B06198"/>
    <w:rsid w:val="00B063E7"/>
    <w:rsid w:val="00B06914"/>
    <w:rsid w:val="00B06A40"/>
    <w:rsid w:val="00B06A97"/>
    <w:rsid w:val="00B06ACB"/>
    <w:rsid w:val="00B06B3C"/>
    <w:rsid w:val="00B06CAE"/>
    <w:rsid w:val="00B070D6"/>
    <w:rsid w:val="00B072A4"/>
    <w:rsid w:val="00B073BC"/>
    <w:rsid w:val="00B0754B"/>
    <w:rsid w:val="00B078F6"/>
    <w:rsid w:val="00B1019D"/>
    <w:rsid w:val="00B103B6"/>
    <w:rsid w:val="00B10529"/>
    <w:rsid w:val="00B107BC"/>
    <w:rsid w:val="00B10925"/>
    <w:rsid w:val="00B10B1D"/>
    <w:rsid w:val="00B10E16"/>
    <w:rsid w:val="00B10FBF"/>
    <w:rsid w:val="00B11390"/>
    <w:rsid w:val="00B1165B"/>
    <w:rsid w:val="00B11991"/>
    <w:rsid w:val="00B11C8B"/>
    <w:rsid w:val="00B1213C"/>
    <w:rsid w:val="00B1233E"/>
    <w:rsid w:val="00B12847"/>
    <w:rsid w:val="00B12AD3"/>
    <w:rsid w:val="00B12F3B"/>
    <w:rsid w:val="00B13770"/>
    <w:rsid w:val="00B13B2A"/>
    <w:rsid w:val="00B13BB4"/>
    <w:rsid w:val="00B13C02"/>
    <w:rsid w:val="00B14129"/>
    <w:rsid w:val="00B146F2"/>
    <w:rsid w:val="00B149D4"/>
    <w:rsid w:val="00B14CB2"/>
    <w:rsid w:val="00B152FE"/>
    <w:rsid w:val="00B15E37"/>
    <w:rsid w:val="00B16879"/>
    <w:rsid w:val="00B16D42"/>
    <w:rsid w:val="00B16DA6"/>
    <w:rsid w:val="00B170F9"/>
    <w:rsid w:val="00B178FB"/>
    <w:rsid w:val="00B17B3A"/>
    <w:rsid w:val="00B203A0"/>
    <w:rsid w:val="00B20410"/>
    <w:rsid w:val="00B2097B"/>
    <w:rsid w:val="00B20A02"/>
    <w:rsid w:val="00B20BE5"/>
    <w:rsid w:val="00B20E33"/>
    <w:rsid w:val="00B20FC9"/>
    <w:rsid w:val="00B210AD"/>
    <w:rsid w:val="00B212FE"/>
    <w:rsid w:val="00B21521"/>
    <w:rsid w:val="00B21699"/>
    <w:rsid w:val="00B216A2"/>
    <w:rsid w:val="00B2180F"/>
    <w:rsid w:val="00B218F9"/>
    <w:rsid w:val="00B21B42"/>
    <w:rsid w:val="00B21E5B"/>
    <w:rsid w:val="00B225AF"/>
    <w:rsid w:val="00B229AA"/>
    <w:rsid w:val="00B22BAF"/>
    <w:rsid w:val="00B22CD7"/>
    <w:rsid w:val="00B22D2B"/>
    <w:rsid w:val="00B22D8C"/>
    <w:rsid w:val="00B231FD"/>
    <w:rsid w:val="00B233E0"/>
    <w:rsid w:val="00B23449"/>
    <w:rsid w:val="00B23898"/>
    <w:rsid w:val="00B238F7"/>
    <w:rsid w:val="00B23954"/>
    <w:rsid w:val="00B23EFA"/>
    <w:rsid w:val="00B23FBF"/>
    <w:rsid w:val="00B24344"/>
    <w:rsid w:val="00B245A8"/>
    <w:rsid w:val="00B24AF1"/>
    <w:rsid w:val="00B24B92"/>
    <w:rsid w:val="00B24CEE"/>
    <w:rsid w:val="00B24F21"/>
    <w:rsid w:val="00B2506C"/>
    <w:rsid w:val="00B25962"/>
    <w:rsid w:val="00B25FEF"/>
    <w:rsid w:val="00B261A6"/>
    <w:rsid w:val="00B263C3"/>
    <w:rsid w:val="00B26481"/>
    <w:rsid w:val="00B264C0"/>
    <w:rsid w:val="00B26B72"/>
    <w:rsid w:val="00B26E6A"/>
    <w:rsid w:val="00B27067"/>
    <w:rsid w:val="00B27134"/>
    <w:rsid w:val="00B277B7"/>
    <w:rsid w:val="00B30266"/>
    <w:rsid w:val="00B30534"/>
    <w:rsid w:val="00B30596"/>
    <w:rsid w:val="00B315EE"/>
    <w:rsid w:val="00B316FC"/>
    <w:rsid w:val="00B31D84"/>
    <w:rsid w:val="00B31E51"/>
    <w:rsid w:val="00B32034"/>
    <w:rsid w:val="00B320FB"/>
    <w:rsid w:val="00B32134"/>
    <w:rsid w:val="00B323AB"/>
    <w:rsid w:val="00B32953"/>
    <w:rsid w:val="00B33161"/>
    <w:rsid w:val="00B3375E"/>
    <w:rsid w:val="00B33E61"/>
    <w:rsid w:val="00B33F34"/>
    <w:rsid w:val="00B34A5A"/>
    <w:rsid w:val="00B358A7"/>
    <w:rsid w:val="00B359EB"/>
    <w:rsid w:val="00B35A1B"/>
    <w:rsid w:val="00B35DBB"/>
    <w:rsid w:val="00B3643B"/>
    <w:rsid w:val="00B36547"/>
    <w:rsid w:val="00B3736D"/>
    <w:rsid w:val="00B375CA"/>
    <w:rsid w:val="00B377DD"/>
    <w:rsid w:val="00B37818"/>
    <w:rsid w:val="00B37A62"/>
    <w:rsid w:val="00B37FD3"/>
    <w:rsid w:val="00B403DD"/>
    <w:rsid w:val="00B40723"/>
    <w:rsid w:val="00B408BA"/>
    <w:rsid w:val="00B408DF"/>
    <w:rsid w:val="00B4091E"/>
    <w:rsid w:val="00B40CAE"/>
    <w:rsid w:val="00B41931"/>
    <w:rsid w:val="00B41AF0"/>
    <w:rsid w:val="00B41B01"/>
    <w:rsid w:val="00B426D9"/>
    <w:rsid w:val="00B42860"/>
    <w:rsid w:val="00B42923"/>
    <w:rsid w:val="00B429B2"/>
    <w:rsid w:val="00B42BDF"/>
    <w:rsid w:val="00B42C55"/>
    <w:rsid w:val="00B42D6D"/>
    <w:rsid w:val="00B434C4"/>
    <w:rsid w:val="00B43CC8"/>
    <w:rsid w:val="00B44B5D"/>
    <w:rsid w:val="00B4535F"/>
    <w:rsid w:val="00B45556"/>
    <w:rsid w:val="00B45592"/>
    <w:rsid w:val="00B456A9"/>
    <w:rsid w:val="00B45E16"/>
    <w:rsid w:val="00B46747"/>
    <w:rsid w:val="00B46965"/>
    <w:rsid w:val="00B46976"/>
    <w:rsid w:val="00B47184"/>
    <w:rsid w:val="00B478DC"/>
    <w:rsid w:val="00B47B32"/>
    <w:rsid w:val="00B5000D"/>
    <w:rsid w:val="00B5006D"/>
    <w:rsid w:val="00B50484"/>
    <w:rsid w:val="00B505FD"/>
    <w:rsid w:val="00B50601"/>
    <w:rsid w:val="00B50E9B"/>
    <w:rsid w:val="00B51B2B"/>
    <w:rsid w:val="00B51B7E"/>
    <w:rsid w:val="00B51D88"/>
    <w:rsid w:val="00B52635"/>
    <w:rsid w:val="00B52D8D"/>
    <w:rsid w:val="00B5305F"/>
    <w:rsid w:val="00B531F4"/>
    <w:rsid w:val="00B537FB"/>
    <w:rsid w:val="00B53E91"/>
    <w:rsid w:val="00B53F15"/>
    <w:rsid w:val="00B540F0"/>
    <w:rsid w:val="00B54192"/>
    <w:rsid w:val="00B54266"/>
    <w:rsid w:val="00B546AF"/>
    <w:rsid w:val="00B559B6"/>
    <w:rsid w:val="00B56632"/>
    <w:rsid w:val="00B56F0B"/>
    <w:rsid w:val="00B57212"/>
    <w:rsid w:val="00B576C2"/>
    <w:rsid w:val="00B576DC"/>
    <w:rsid w:val="00B576DD"/>
    <w:rsid w:val="00B576F8"/>
    <w:rsid w:val="00B57B19"/>
    <w:rsid w:val="00B57F3B"/>
    <w:rsid w:val="00B57F56"/>
    <w:rsid w:val="00B57F79"/>
    <w:rsid w:val="00B60DA0"/>
    <w:rsid w:val="00B60EC4"/>
    <w:rsid w:val="00B61059"/>
    <w:rsid w:val="00B61122"/>
    <w:rsid w:val="00B613F9"/>
    <w:rsid w:val="00B61C2A"/>
    <w:rsid w:val="00B61C82"/>
    <w:rsid w:val="00B6259D"/>
    <w:rsid w:val="00B62632"/>
    <w:rsid w:val="00B62CD9"/>
    <w:rsid w:val="00B63183"/>
    <w:rsid w:val="00B635DD"/>
    <w:rsid w:val="00B635FB"/>
    <w:rsid w:val="00B6397E"/>
    <w:rsid w:val="00B63F04"/>
    <w:rsid w:val="00B64101"/>
    <w:rsid w:val="00B641D3"/>
    <w:rsid w:val="00B6450F"/>
    <w:rsid w:val="00B6452B"/>
    <w:rsid w:val="00B6454C"/>
    <w:rsid w:val="00B64877"/>
    <w:rsid w:val="00B648E6"/>
    <w:rsid w:val="00B64B24"/>
    <w:rsid w:val="00B64E7A"/>
    <w:rsid w:val="00B64F1D"/>
    <w:rsid w:val="00B650A0"/>
    <w:rsid w:val="00B65ABB"/>
    <w:rsid w:val="00B661A7"/>
    <w:rsid w:val="00B66355"/>
    <w:rsid w:val="00B664F6"/>
    <w:rsid w:val="00B66945"/>
    <w:rsid w:val="00B67099"/>
    <w:rsid w:val="00B6731B"/>
    <w:rsid w:val="00B6744E"/>
    <w:rsid w:val="00B675B0"/>
    <w:rsid w:val="00B676D8"/>
    <w:rsid w:val="00B679E0"/>
    <w:rsid w:val="00B67D3F"/>
    <w:rsid w:val="00B67E94"/>
    <w:rsid w:val="00B701BB"/>
    <w:rsid w:val="00B705CC"/>
    <w:rsid w:val="00B716EA"/>
    <w:rsid w:val="00B71B90"/>
    <w:rsid w:val="00B72440"/>
    <w:rsid w:val="00B724DA"/>
    <w:rsid w:val="00B725A6"/>
    <w:rsid w:val="00B72DE6"/>
    <w:rsid w:val="00B7350F"/>
    <w:rsid w:val="00B739FE"/>
    <w:rsid w:val="00B741E0"/>
    <w:rsid w:val="00B74274"/>
    <w:rsid w:val="00B746FF"/>
    <w:rsid w:val="00B7477F"/>
    <w:rsid w:val="00B7489D"/>
    <w:rsid w:val="00B74A0F"/>
    <w:rsid w:val="00B74C62"/>
    <w:rsid w:val="00B751E2"/>
    <w:rsid w:val="00B7528C"/>
    <w:rsid w:val="00B75332"/>
    <w:rsid w:val="00B75506"/>
    <w:rsid w:val="00B75AEE"/>
    <w:rsid w:val="00B75F94"/>
    <w:rsid w:val="00B75FDA"/>
    <w:rsid w:val="00B761A6"/>
    <w:rsid w:val="00B763EE"/>
    <w:rsid w:val="00B76D3A"/>
    <w:rsid w:val="00B770B6"/>
    <w:rsid w:val="00B77379"/>
    <w:rsid w:val="00B77C91"/>
    <w:rsid w:val="00B803C2"/>
    <w:rsid w:val="00B8070F"/>
    <w:rsid w:val="00B80B28"/>
    <w:rsid w:val="00B810D8"/>
    <w:rsid w:val="00B817BB"/>
    <w:rsid w:val="00B822CC"/>
    <w:rsid w:val="00B82383"/>
    <w:rsid w:val="00B823E5"/>
    <w:rsid w:val="00B829F9"/>
    <w:rsid w:val="00B82B56"/>
    <w:rsid w:val="00B82BC4"/>
    <w:rsid w:val="00B82FCE"/>
    <w:rsid w:val="00B8311D"/>
    <w:rsid w:val="00B83356"/>
    <w:rsid w:val="00B83799"/>
    <w:rsid w:val="00B83C31"/>
    <w:rsid w:val="00B83E21"/>
    <w:rsid w:val="00B83F02"/>
    <w:rsid w:val="00B84467"/>
    <w:rsid w:val="00B8448A"/>
    <w:rsid w:val="00B8488F"/>
    <w:rsid w:val="00B84933"/>
    <w:rsid w:val="00B84966"/>
    <w:rsid w:val="00B84983"/>
    <w:rsid w:val="00B84A44"/>
    <w:rsid w:val="00B84BE7"/>
    <w:rsid w:val="00B850CE"/>
    <w:rsid w:val="00B852FC"/>
    <w:rsid w:val="00B855C7"/>
    <w:rsid w:val="00B85D06"/>
    <w:rsid w:val="00B866C9"/>
    <w:rsid w:val="00B86AAA"/>
    <w:rsid w:val="00B86E1C"/>
    <w:rsid w:val="00B87181"/>
    <w:rsid w:val="00B87384"/>
    <w:rsid w:val="00B87393"/>
    <w:rsid w:val="00B87459"/>
    <w:rsid w:val="00B8758F"/>
    <w:rsid w:val="00B87AD0"/>
    <w:rsid w:val="00B87C29"/>
    <w:rsid w:val="00B87F9E"/>
    <w:rsid w:val="00B90425"/>
    <w:rsid w:val="00B905F3"/>
    <w:rsid w:val="00B9080B"/>
    <w:rsid w:val="00B908E5"/>
    <w:rsid w:val="00B90D6F"/>
    <w:rsid w:val="00B91540"/>
    <w:rsid w:val="00B91707"/>
    <w:rsid w:val="00B92AFE"/>
    <w:rsid w:val="00B935D7"/>
    <w:rsid w:val="00B936B2"/>
    <w:rsid w:val="00B93961"/>
    <w:rsid w:val="00B93B51"/>
    <w:rsid w:val="00B93DF7"/>
    <w:rsid w:val="00B945EE"/>
    <w:rsid w:val="00B94BF5"/>
    <w:rsid w:val="00B94C54"/>
    <w:rsid w:val="00B95516"/>
    <w:rsid w:val="00B95953"/>
    <w:rsid w:val="00B95BE4"/>
    <w:rsid w:val="00B95EBB"/>
    <w:rsid w:val="00B961FE"/>
    <w:rsid w:val="00B96294"/>
    <w:rsid w:val="00B962C4"/>
    <w:rsid w:val="00B963F1"/>
    <w:rsid w:val="00B97418"/>
    <w:rsid w:val="00B9760F"/>
    <w:rsid w:val="00BA0080"/>
    <w:rsid w:val="00BA0283"/>
    <w:rsid w:val="00BA0D37"/>
    <w:rsid w:val="00BA0DE9"/>
    <w:rsid w:val="00BA0E7B"/>
    <w:rsid w:val="00BA1044"/>
    <w:rsid w:val="00BA12CE"/>
    <w:rsid w:val="00BA19A3"/>
    <w:rsid w:val="00BA1D89"/>
    <w:rsid w:val="00BA2313"/>
    <w:rsid w:val="00BA2328"/>
    <w:rsid w:val="00BA28A2"/>
    <w:rsid w:val="00BA29DC"/>
    <w:rsid w:val="00BA30A1"/>
    <w:rsid w:val="00BA3C42"/>
    <w:rsid w:val="00BA4326"/>
    <w:rsid w:val="00BA441C"/>
    <w:rsid w:val="00BA455A"/>
    <w:rsid w:val="00BA48B9"/>
    <w:rsid w:val="00BA4A7A"/>
    <w:rsid w:val="00BA50D9"/>
    <w:rsid w:val="00BA510D"/>
    <w:rsid w:val="00BA522B"/>
    <w:rsid w:val="00BA52C6"/>
    <w:rsid w:val="00BA54AA"/>
    <w:rsid w:val="00BA598B"/>
    <w:rsid w:val="00BA5BE2"/>
    <w:rsid w:val="00BA5C8E"/>
    <w:rsid w:val="00BA5D96"/>
    <w:rsid w:val="00BA5E13"/>
    <w:rsid w:val="00BA60E3"/>
    <w:rsid w:val="00BA6731"/>
    <w:rsid w:val="00BA6C6D"/>
    <w:rsid w:val="00BA7225"/>
    <w:rsid w:val="00BA7949"/>
    <w:rsid w:val="00BB013A"/>
    <w:rsid w:val="00BB047C"/>
    <w:rsid w:val="00BB07BB"/>
    <w:rsid w:val="00BB0854"/>
    <w:rsid w:val="00BB0AED"/>
    <w:rsid w:val="00BB1381"/>
    <w:rsid w:val="00BB2067"/>
    <w:rsid w:val="00BB24BF"/>
    <w:rsid w:val="00BB26FD"/>
    <w:rsid w:val="00BB2B9E"/>
    <w:rsid w:val="00BB2F71"/>
    <w:rsid w:val="00BB2FCD"/>
    <w:rsid w:val="00BB3BCD"/>
    <w:rsid w:val="00BB3D50"/>
    <w:rsid w:val="00BB3E7A"/>
    <w:rsid w:val="00BB4957"/>
    <w:rsid w:val="00BB4FA3"/>
    <w:rsid w:val="00BB5112"/>
    <w:rsid w:val="00BB516E"/>
    <w:rsid w:val="00BB5397"/>
    <w:rsid w:val="00BB55B3"/>
    <w:rsid w:val="00BB5879"/>
    <w:rsid w:val="00BB5FBF"/>
    <w:rsid w:val="00BB62AD"/>
    <w:rsid w:val="00BB643F"/>
    <w:rsid w:val="00BB6514"/>
    <w:rsid w:val="00BB6641"/>
    <w:rsid w:val="00BB70F1"/>
    <w:rsid w:val="00BB7144"/>
    <w:rsid w:val="00BB7477"/>
    <w:rsid w:val="00BB7B46"/>
    <w:rsid w:val="00BB7BF7"/>
    <w:rsid w:val="00BC015A"/>
    <w:rsid w:val="00BC0338"/>
    <w:rsid w:val="00BC06D6"/>
    <w:rsid w:val="00BC06DC"/>
    <w:rsid w:val="00BC0741"/>
    <w:rsid w:val="00BC0B22"/>
    <w:rsid w:val="00BC0B2E"/>
    <w:rsid w:val="00BC0F3C"/>
    <w:rsid w:val="00BC0F6A"/>
    <w:rsid w:val="00BC116A"/>
    <w:rsid w:val="00BC1245"/>
    <w:rsid w:val="00BC1611"/>
    <w:rsid w:val="00BC1938"/>
    <w:rsid w:val="00BC1996"/>
    <w:rsid w:val="00BC1D81"/>
    <w:rsid w:val="00BC1F9B"/>
    <w:rsid w:val="00BC2F4C"/>
    <w:rsid w:val="00BC329A"/>
    <w:rsid w:val="00BC362D"/>
    <w:rsid w:val="00BC3A80"/>
    <w:rsid w:val="00BC3C9A"/>
    <w:rsid w:val="00BC3F2C"/>
    <w:rsid w:val="00BC45CA"/>
    <w:rsid w:val="00BC47D0"/>
    <w:rsid w:val="00BC4D88"/>
    <w:rsid w:val="00BC4E76"/>
    <w:rsid w:val="00BC51F7"/>
    <w:rsid w:val="00BC569F"/>
    <w:rsid w:val="00BC57EE"/>
    <w:rsid w:val="00BC59EE"/>
    <w:rsid w:val="00BC5CD7"/>
    <w:rsid w:val="00BC5F09"/>
    <w:rsid w:val="00BC690E"/>
    <w:rsid w:val="00BC6A21"/>
    <w:rsid w:val="00BC6A74"/>
    <w:rsid w:val="00BC6C93"/>
    <w:rsid w:val="00BC752E"/>
    <w:rsid w:val="00BC7707"/>
    <w:rsid w:val="00BD0367"/>
    <w:rsid w:val="00BD059A"/>
    <w:rsid w:val="00BD06D3"/>
    <w:rsid w:val="00BD10C7"/>
    <w:rsid w:val="00BD1106"/>
    <w:rsid w:val="00BD11DD"/>
    <w:rsid w:val="00BD158F"/>
    <w:rsid w:val="00BD17BB"/>
    <w:rsid w:val="00BD1A4B"/>
    <w:rsid w:val="00BD20ED"/>
    <w:rsid w:val="00BD23C8"/>
    <w:rsid w:val="00BD2964"/>
    <w:rsid w:val="00BD2FFA"/>
    <w:rsid w:val="00BD30A8"/>
    <w:rsid w:val="00BD3D3A"/>
    <w:rsid w:val="00BD3F02"/>
    <w:rsid w:val="00BD43D0"/>
    <w:rsid w:val="00BD4612"/>
    <w:rsid w:val="00BD4679"/>
    <w:rsid w:val="00BD4D56"/>
    <w:rsid w:val="00BD4E31"/>
    <w:rsid w:val="00BD522F"/>
    <w:rsid w:val="00BD5722"/>
    <w:rsid w:val="00BD580E"/>
    <w:rsid w:val="00BD6244"/>
    <w:rsid w:val="00BD6267"/>
    <w:rsid w:val="00BD63A4"/>
    <w:rsid w:val="00BD665B"/>
    <w:rsid w:val="00BD6A14"/>
    <w:rsid w:val="00BD6A72"/>
    <w:rsid w:val="00BD6A92"/>
    <w:rsid w:val="00BD7A63"/>
    <w:rsid w:val="00BE0073"/>
    <w:rsid w:val="00BE0360"/>
    <w:rsid w:val="00BE0A19"/>
    <w:rsid w:val="00BE0BE8"/>
    <w:rsid w:val="00BE0DCD"/>
    <w:rsid w:val="00BE1199"/>
    <w:rsid w:val="00BE126F"/>
    <w:rsid w:val="00BE1492"/>
    <w:rsid w:val="00BE24BB"/>
    <w:rsid w:val="00BE24F0"/>
    <w:rsid w:val="00BE274F"/>
    <w:rsid w:val="00BE282F"/>
    <w:rsid w:val="00BE2B93"/>
    <w:rsid w:val="00BE2E26"/>
    <w:rsid w:val="00BE3007"/>
    <w:rsid w:val="00BE3078"/>
    <w:rsid w:val="00BE3362"/>
    <w:rsid w:val="00BE3399"/>
    <w:rsid w:val="00BE34D8"/>
    <w:rsid w:val="00BE3E06"/>
    <w:rsid w:val="00BE51B7"/>
    <w:rsid w:val="00BE525A"/>
    <w:rsid w:val="00BE52CC"/>
    <w:rsid w:val="00BE5CC3"/>
    <w:rsid w:val="00BE60B0"/>
    <w:rsid w:val="00BE6526"/>
    <w:rsid w:val="00BE65C4"/>
    <w:rsid w:val="00BE6CB3"/>
    <w:rsid w:val="00BE6D55"/>
    <w:rsid w:val="00BE75CD"/>
    <w:rsid w:val="00BE774B"/>
    <w:rsid w:val="00BE7988"/>
    <w:rsid w:val="00BE798B"/>
    <w:rsid w:val="00BE7BD0"/>
    <w:rsid w:val="00BF07AE"/>
    <w:rsid w:val="00BF0986"/>
    <w:rsid w:val="00BF0994"/>
    <w:rsid w:val="00BF0A67"/>
    <w:rsid w:val="00BF0C55"/>
    <w:rsid w:val="00BF0D8A"/>
    <w:rsid w:val="00BF1655"/>
    <w:rsid w:val="00BF168C"/>
    <w:rsid w:val="00BF169B"/>
    <w:rsid w:val="00BF18E3"/>
    <w:rsid w:val="00BF1D84"/>
    <w:rsid w:val="00BF226D"/>
    <w:rsid w:val="00BF22C3"/>
    <w:rsid w:val="00BF24D5"/>
    <w:rsid w:val="00BF252A"/>
    <w:rsid w:val="00BF2A26"/>
    <w:rsid w:val="00BF2EF7"/>
    <w:rsid w:val="00BF366E"/>
    <w:rsid w:val="00BF3A75"/>
    <w:rsid w:val="00BF3A82"/>
    <w:rsid w:val="00BF3B66"/>
    <w:rsid w:val="00BF3E05"/>
    <w:rsid w:val="00BF4527"/>
    <w:rsid w:val="00BF46F0"/>
    <w:rsid w:val="00BF517C"/>
    <w:rsid w:val="00BF526B"/>
    <w:rsid w:val="00BF5528"/>
    <w:rsid w:val="00BF5739"/>
    <w:rsid w:val="00BF5BD3"/>
    <w:rsid w:val="00BF5CE2"/>
    <w:rsid w:val="00BF61D7"/>
    <w:rsid w:val="00BF6217"/>
    <w:rsid w:val="00BF6644"/>
    <w:rsid w:val="00BF66D3"/>
    <w:rsid w:val="00BF6774"/>
    <w:rsid w:val="00BF6C94"/>
    <w:rsid w:val="00BF6F92"/>
    <w:rsid w:val="00BF7809"/>
    <w:rsid w:val="00BF7F86"/>
    <w:rsid w:val="00C0013E"/>
    <w:rsid w:val="00C012E7"/>
    <w:rsid w:val="00C01630"/>
    <w:rsid w:val="00C01C3D"/>
    <w:rsid w:val="00C01EE1"/>
    <w:rsid w:val="00C022AF"/>
    <w:rsid w:val="00C0258D"/>
    <w:rsid w:val="00C02B76"/>
    <w:rsid w:val="00C02C4E"/>
    <w:rsid w:val="00C02E15"/>
    <w:rsid w:val="00C02ED9"/>
    <w:rsid w:val="00C03077"/>
    <w:rsid w:val="00C0366A"/>
    <w:rsid w:val="00C03820"/>
    <w:rsid w:val="00C0387E"/>
    <w:rsid w:val="00C04378"/>
    <w:rsid w:val="00C04871"/>
    <w:rsid w:val="00C04E4C"/>
    <w:rsid w:val="00C04F68"/>
    <w:rsid w:val="00C055F2"/>
    <w:rsid w:val="00C065E9"/>
    <w:rsid w:val="00C066F9"/>
    <w:rsid w:val="00C0679A"/>
    <w:rsid w:val="00C06928"/>
    <w:rsid w:val="00C0794F"/>
    <w:rsid w:val="00C07FD1"/>
    <w:rsid w:val="00C104D0"/>
    <w:rsid w:val="00C10700"/>
    <w:rsid w:val="00C1080D"/>
    <w:rsid w:val="00C10ADA"/>
    <w:rsid w:val="00C10B24"/>
    <w:rsid w:val="00C10ECC"/>
    <w:rsid w:val="00C10ED3"/>
    <w:rsid w:val="00C11C55"/>
    <w:rsid w:val="00C11CBF"/>
    <w:rsid w:val="00C12A1C"/>
    <w:rsid w:val="00C12D0D"/>
    <w:rsid w:val="00C12FA2"/>
    <w:rsid w:val="00C136C6"/>
    <w:rsid w:val="00C1395A"/>
    <w:rsid w:val="00C13B1B"/>
    <w:rsid w:val="00C13B75"/>
    <w:rsid w:val="00C13DCF"/>
    <w:rsid w:val="00C13FD9"/>
    <w:rsid w:val="00C14627"/>
    <w:rsid w:val="00C14964"/>
    <w:rsid w:val="00C151F1"/>
    <w:rsid w:val="00C1532C"/>
    <w:rsid w:val="00C15DE4"/>
    <w:rsid w:val="00C15F79"/>
    <w:rsid w:val="00C16232"/>
    <w:rsid w:val="00C1642F"/>
    <w:rsid w:val="00C165E4"/>
    <w:rsid w:val="00C16C67"/>
    <w:rsid w:val="00C16CDD"/>
    <w:rsid w:val="00C16FA2"/>
    <w:rsid w:val="00C17134"/>
    <w:rsid w:val="00C17A94"/>
    <w:rsid w:val="00C17B03"/>
    <w:rsid w:val="00C17C56"/>
    <w:rsid w:val="00C203F4"/>
    <w:rsid w:val="00C2040C"/>
    <w:rsid w:val="00C20458"/>
    <w:rsid w:val="00C208F9"/>
    <w:rsid w:val="00C20980"/>
    <w:rsid w:val="00C20B47"/>
    <w:rsid w:val="00C20EB4"/>
    <w:rsid w:val="00C210D7"/>
    <w:rsid w:val="00C21590"/>
    <w:rsid w:val="00C21901"/>
    <w:rsid w:val="00C21A1E"/>
    <w:rsid w:val="00C21D3C"/>
    <w:rsid w:val="00C228F7"/>
    <w:rsid w:val="00C22C47"/>
    <w:rsid w:val="00C22C61"/>
    <w:rsid w:val="00C22EB7"/>
    <w:rsid w:val="00C22F2E"/>
    <w:rsid w:val="00C22F74"/>
    <w:rsid w:val="00C231BE"/>
    <w:rsid w:val="00C2326A"/>
    <w:rsid w:val="00C23564"/>
    <w:rsid w:val="00C23C18"/>
    <w:rsid w:val="00C23D60"/>
    <w:rsid w:val="00C23DF3"/>
    <w:rsid w:val="00C24558"/>
    <w:rsid w:val="00C251EE"/>
    <w:rsid w:val="00C254CA"/>
    <w:rsid w:val="00C25E2D"/>
    <w:rsid w:val="00C25E2F"/>
    <w:rsid w:val="00C25FAC"/>
    <w:rsid w:val="00C26082"/>
    <w:rsid w:val="00C26291"/>
    <w:rsid w:val="00C26D0B"/>
    <w:rsid w:val="00C2728D"/>
    <w:rsid w:val="00C2743B"/>
    <w:rsid w:val="00C27773"/>
    <w:rsid w:val="00C278E6"/>
    <w:rsid w:val="00C306B1"/>
    <w:rsid w:val="00C30778"/>
    <w:rsid w:val="00C30EB9"/>
    <w:rsid w:val="00C3107B"/>
    <w:rsid w:val="00C31393"/>
    <w:rsid w:val="00C31C43"/>
    <w:rsid w:val="00C31D49"/>
    <w:rsid w:val="00C31D67"/>
    <w:rsid w:val="00C32296"/>
    <w:rsid w:val="00C32327"/>
    <w:rsid w:val="00C3246C"/>
    <w:rsid w:val="00C32BB0"/>
    <w:rsid w:val="00C32F20"/>
    <w:rsid w:val="00C32FD1"/>
    <w:rsid w:val="00C33120"/>
    <w:rsid w:val="00C338DB"/>
    <w:rsid w:val="00C33D28"/>
    <w:rsid w:val="00C33D64"/>
    <w:rsid w:val="00C33FD3"/>
    <w:rsid w:val="00C33FEA"/>
    <w:rsid w:val="00C340B2"/>
    <w:rsid w:val="00C342E9"/>
    <w:rsid w:val="00C34691"/>
    <w:rsid w:val="00C346FC"/>
    <w:rsid w:val="00C34814"/>
    <w:rsid w:val="00C34B63"/>
    <w:rsid w:val="00C34E50"/>
    <w:rsid w:val="00C34EE8"/>
    <w:rsid w:val="00C350A7"/>
    <w:rsid w:val="00C35298"/>
    <w:rsid w:val="00C35EA6"/>
    <w:rsid w:val="00C361F2"/>
    <w:rsid w:val="00C36626"/>
    <w:rsid w:val="00C36633"/>
    <w:rsid w:val="00C3681F"/>
    <w:rsid w:val="00C3691B"/>
    <w:rsid w:val="00C369B6"/>
    <w:rsid w:val="00C36B90"/>
    <w:rsid w:val="00C374D6"/>
    <w:rsid w:val="00C3760F"/>
    <w:rsid w:val="00C3783E"/>
    <w:rsid w:val="00C37BCF"/>
    <w:rsid w:val="00C37DE6"/>
    <w:rsid w:val="00C37E05"/>
    <w:rsid w:val="00C40119"/>
    <w:rsid w:val="00C402A5"/>
    <w:rsid w:val="00C403CF"/>
    <w:rsid w:val="00C40767"/>
    <w:rsid w:val="00C40768"/>
    <w:rsid w:val="00C409E2"/>
    <w:rsid w:val="00C413A3"/>
    <w:rsid w:val="00C41826"/>
    <w:rsid w:val="00C424E5"/>
    <w:rsid w:val="00C42800"/>
    <w:rsid w:val="00C42955"/>
    <w:rsid w:val="00C42CCC"/>
    <w:rsid w:val="00C42CCF"/>
    <w:rsid w:val="00C42CEA"/>
    <w:rsid w:val="00C4344E"/>
    <w:rsid w:val="00C43719"/>
    <w:rsid w:val="00C4396D"/>
    <w:rsid w:val="00C43BCF"/>
    <w:rsid w:val="00C4418F"/>
    <w:rsid w:val="00C44254"/>
    <w:rsid w:val="00C4470A"/>
    <w:rsid w:val="00C44B72"/>
    <w:rsid w:val="00C44C63"/>
    <w:rsid w:val="00C44D42"/>
    <w:rsid w:val="00C44DF9"/>
    <w:rsid w:val="00C44F3B"/>
    <w:rsid w:val="00C4565B"/>
    <w:rsid w:val="00C45A8A"/>
    <w:rsid w:val="00C45C47"/>
    <w:rsid w:val="00C460A9"/>
    <w:rsid w:val="00C46598"/>
    <w:rsid w:val="00C46658"/>
    <w:rsid w:val="00C46670"/>
    <w:rsid w:val="00C47255"/>
    <w:rsid w:val="00C473E5"/>
    <w:rsid w:val="00C478BB"/>
    <w:rsid w:val="00C47D1B"/>
    <w:rsid w:val="00C506A9"/>
    <w:rsid w:val="00C50F0A"/>
    <w:rsid w:val="00C518A1"/>
    <w:rsid w:val="00C518AB"/>
    <w:rsid w:val="00C51E91"/>
    <w:rsid w:val="00C5237F"/>
    <w:rsid w:val="00C52A1A"/>
    <w:rsid w:val="00C53280"/>
    <w:rsid w:val="00C5331C"/>
    <w:rsid w:val="00C53322"/>
    <w:rsid w:val="00C538E6"/>
    <w:rsid w:val="00C5396E"/>
    <w:rsid w:val="00C539EF"/>
    <w:rsid w:val="00C544BF"/>
    <w:rsid w:val="00C545EB"/>
    <w:rsid w:val="00C54916"/>
    <w:rsid w:val="00C54996"/>
    <w:rsid w:val="00C549E4"/>
    <w:rsid w:val="00C5507E"/>
    <w:rsid w:val="00C556CA"/>
    <w:rsid w:val="00C55A4A"/>
    <w:rsid w:val="00C55BEF"/>
    <w:rsid w:val="00C55E5E"/>
    <w:rsid w:val="00C560E2"/>
    <w:rsid w:val="00C56376"/>
    <w:rsid w:val="00C565E5"/>
    <w:rsid w:val="00C567A6"/>
    <w:rsid w:val="00C56872"/>
    <w:rsid w:val="00C57EC1"/>
    <w:rsid w:val="00C6067E"/>
    <w:rsid w:val="00C60DFB"/>
    <w:rsid w:val="00C614C4"/>
    <w:rsid w:val="00C6160F"/>
    <w:rsid w:val="00C61B80"/>
    <w:rsid w:val="00C61D3B"/>
    <w:rsid w:val="00C61F75"/>
    <w:rsid w:val="00C62193"/>
    <w:rsid w:val="00C62441"/>
    <w:rsid w:val="00C62945"/>
    <w:rsid w:val="00C62EBF"/>
    <w:rsid w:val="00C62FD3"/>
    <w:rsid w:val="00C63078"/>
    <w:rsid w:val="00C631D4"/>
    <w:rsid w:val="00C637B0"/>
    <w:rsid w:val="00C63B6F"/>
    <w:rsid w:val="00C63C36"/>
    <w:rsid w:val="00C63C53"/>
    <w:rsid w:val="00C63D9A"/>
    <w:rsid w:val="00C640A9"/>
    <w:rsid w:val="00C64D7F"/>
    <w:rsid w:val="00C64F22"/>
    <w:rsid w:val="00C65EC4"/>
    <w:rsid w:val="00C660B4"/>
    <w:rsid w:val="00C664E5"/>
    <w:rsid w:val="00C66EC1"/>
    <w:rsid w:val="00C67032"/>
    <w:rsid w:val="00C670E6"/>
    <w:rsid w:val="00C670F2"/>
    <w:rsid w:val="00C67297"/>
    <w:rsid w:val="00C67979"/>
    <w:rsid w:val="00C67A69"/>
    <w:rsid w:val="00C67C6E"/>
    <w:rsid w:val="00C702AB"/>
    <w:rsid w:val="00C702F8"/>
    <w:rsid w:val="00C70302"/>
    <w:rsid w:val="00C708BC"/>
    <w:rsid w:val="00C70A1B"/>
    <w:rsid w:val="00C71272"/>
    <w:rsid w:val="00C7175F"/>
    <w:rsid w:val="00C71929"/>
    <w:rsid w:val="00C71AE0"/>
    <w:rsid w:val="00C71DE0"/>
    <w:rsid w:val="00C71EE4"/>
    <w:rsid w:val="00C7241E"/>
    <w:rsid w:val="00C72575"/>
    <w:rsid w:val="00C72712"/>
    <w:rsid w:val="00C72C6B"/>
    <w:rsid w:val="00C72CA6"/>
    <w:rsid w:val="00C72EFE"/>
    <w:rsid w:val="00C736E3"/>
    <w:rsid w:val="00C7380B"/>
    <w:rsid w:val="00C73EF8"/>
    <w:rsid w:val="00C7444B"/>
    <w:rsid w:val="00C74907"/>
    <w:rsid w:val="00C74BFB"/>
    <w:rsid w:val="00C74FDB"/>
    <w:rsid w:val="00C754CF"/>
    <w:rsid w:val="00C75EF8"/>
    <w:rsid w:val="00C7676F"/>
    <w:rsid w:val="00C76976"/>
    <w:rsid w:val="00C76BDD"/>
    <w:rsid w:val="00C76F5B"/>
    <w:rsid w:val="00C77014"/>
    <w:rsid w:val="00C7702F"/>
    <w:rsid w:val="00C771D2"/>
    <w:rsid w:val="00C77315"/>
    <w:rsid w:val="00C7765B"/>
    <w:rsid w:val="00C77E88"/>
    <w:rsid w:val="00C77FCE"/>
    <w:rsid w:val="00C80993"/>
    <w:rsid w:val="00C80B0D"/>
    <w:rsid w:val="00C80BBA"/>
    <w:rsid w:val="00C80C02"/>
    <w:rsid w:val="00C818CF"/>
    <w:rsid w:val="00C82698"/>
    <w:rsid w:val="00C8297A"/>
    <w:rsid w:val="00C82D7A"/>
    <w:rsid w:val="00C82D93"/>
    <w:rsid w:val="00C834F5"/>
    <w:rsid w:val="00C838EC"/>
    <w:rsid w:val="00C83DDA"/>
    <w:rsid w:val="00C83EF2"/>
    <w:rsid w:val="00C849D2"/>
    <w:rsid w:val="00C85144"/>
    <w:rsid w:val="00C8561B"/>
    <w:rsid w:val="00C8587B"/>
    <w:rsid w:val="00C858C8"/>
    <w:rsid w:val="00C85C49"/>
    <w:rsid w:val="00C860CE"/>
    <w:rsid w:val="00C861D2"/>
    <w:rsid w:val="00C864F6"/>
    <w:rsid w:val="00C86769"/>
    <w:rsid w:val="00C867BF"/>
    <w:rsid w:val="00C8688C"/>
    <w:rsid w:val="00C86B50"/>
    <w:rsid w:val="00C86D3E"/>
    <w:rsid w:val="00C8786D"/>
    <w:rsid w:val="00C87880"/>
    <w:rsid w:val="00C87B27"/>
    <w:rsid w:val="00C87B9A"/>
    <w:rsid w:val="00C87B9E"/>
    <w:rsid w:val="00C87FCC"/>
    <w:rsid w:val="00C90055"/>
    <w:rsid w:val="00C909B1"/>
    <w:rsid w:val="00C90A3A"/>
    <w:rsid w:val="00C90B2E"/>
    <w:rsid w:val="00C90B8A"/>
    <w:rsid w:val="00C90E26"/>
    <w:rsid w:val="00C910F8"/>
    <w:rsid w:val="00C9110C"/>
    <w:rsid w:val="00C91144"/>
    <w:rsid w:val="00C91C3E"/>
    <w:rsid w:val="00C92820"/>
    <w:rsid w:val="00C931FA"/>
    <w:rsid w:val="00C9333D"/>
    <w:rsid w:val="00C93C72"/>
    <w:rsid w:val="00C93E76"/>
    <w:rsid w:val="00C93E91"/>
    <w:rsid w:val="00C940C8"/>
    <w:rsid w:val="00C94C46"/>
    <w:rsid w:val="00C94EB5"/>
    <w:rsid w:val="00C95470"/>
    <w:rsid w:val="00C955C8"/>
    <w:rsid w:val="00C95743"/>
    <w:rsid w:val="00C95751"/>
    <w:rsid w:val="00C959E5"/>
    <w:rsid w:val="00C95B95"/>
    <w:rsid w:val="00C95E94"/>
    <w:rsid w:val="00C962FC"/>
    <w:rsid w:val="00C9717C"/>
    <w:rsid w:val="00C9719A"/>
    <w:rsid w:val="00C973E1"/>
    <w:rsid w:val="00C975E9"/>
    <w:rsid w:val="00C97AD0"/>
    <w:rsid w:val="00C97B9E"/>
    <w:rsid w:val="00CA0529"/>
    <w:rsid w:val="00CA0B79"/>
    <w:rsid w:val="00CA0C0D"/>
    <w:rsid w:val="00CA0F02"/>
    <w:rsid w:val="00CA11CE"/>
    <w:rsid w:val="00CA11E8"/>
    <w:rsid w:val="00CA1475"/>
    <w:rsid w:val="00CA15C0"/>
    <w:rsid w:val="00CA1ADC"/>
    <w:rsid w:val="00CA1C2A"/>
    <w:rsid w:val="00CA1C8E"/>
    <w:rsid w:val="00CA21D9"/>
    <w:rsid w:val="00CA2363"/>
    <w:rsid w:val="00CA2C9E"/>
    <w:rsid w:val="00CA2D73"/>
    <w:rsid w:val="00CA2DC4"/>
    <w:rsid w:val="00CA2FE9"/>
    <w:rsid w:val="00CA3003"/>
    <w:rsid w:val="00CA3B19"/>
    <w:rsid w:val="00CA40B5"/>
    <w:rsid w:val="00CA41CC"/>
    <w:rsid w:val="00CA48BF"/>
    <w:rsid w:val="00CA4D76"/>
    <w:rsid w:val="00CA4E95"/>
    <w:rsid w:val="00CA4EE4"/>
    <w:rsid w:val="00CA50A2"/>
    <w:rsid w:val="00CA54EA"/>
    <w:rsid w:val="00CA550E"/>
    <w:rsid w:val="00CA5D81"/>
    <w:rsid w:val="00CA6449"/>
    <w:rsid w:val="00CA64AE"/>
    <w:rsid w:val="00CA654A"/>
    <w:rsid w:val="00CA6594"/>
    <w:rsid w:val="00CA67F2"/>
    <w:rsid w:val="00CA6D4D"/>
    <w:rsid w:val="00CA6FC3"/>
    <w:rsid w:val="00CA77D0"/>
    <w:rsid w:val="00CA78A4"/>
    <w:rsid w:val="00CA798F"/>
    <w:rsid w:val="00CA7C55"/>
    <w:rsid w:val="00CA7DFA"/>
    <w:rsid w:val="00CB0262"/>
    <w:rsid w:val="00CB04DD"/>
    <w:rsid w:val="00CB0C6C"/>
    <w:rsid w:val="00CB0ECF"/>
    <w:rsid w:val="00CB1035"/>
    <w:rsid w:val="00CB1455"/>
    <w:rsid w:val="00CB1700"/>
    <w:rsid w:val="00CB190C"/>
    <w:rsid w:val="00CB1F8D"/>
    <w:rsid w:val="00CB2295"/>
    <w:rsid w:val="00CB22A1"/>
    <w:rsid w:val="00CB24DC"/>
    <w:rsid w:val="00CB256F"/>
    <w:rsid w:val="00CB2794"/>
    <w:rsid w:val="00CB28D4"/>
    <w:rsid w:val="00CB2C2B"/>
    <w:rsid w:val="00CB328C"/>
    <w:rsid w:val="00CB343D"/>
    <w:rsid w:val="00CB3B4B"/>
    <w:rsid w:val="00CB411C"/>
    <w:rsid w:val="00CB4259"/>
    <w:rsid w:val="00CB44B1"/>
    <w:rsid w:val="00CB4556"/>
    <w:rsid w:val="00CB4A17"/>
    <w:rsid w:val="00CB4ABB"/>
    <w:rsid w:val="00CB4AF1"/>
    <w:rsid w:val="00CB4E3A"/>
    <w:rsid w:val="00CB4F6F"/>
    <w:rsid w:val="00CB5767"/>
    <w:rsid w:val="00CB59DC"/>
    <w:rsid w:val="00CB5BA7"/>
    <w:rsid w:val="00CB5D01"/>
    <w:rsid w:val="00CB5E22"/>
    <w:rsid w:val="00CB645E"/>
    <w:rsid w:val="00CB7092"/>
    <w:rsid w:val="00CB73C4"/>
    <w:rsid w:val="00CB766D"/>
    <w:rsid w:val="00CB7C09"/>
    <w:rsid w:val="00CC0068"/>
    <w:rsid w:val="00CC02C3"/>
    <w:rsid w:val="00CC088D"/>
    <w:rsid w:val="00CC08E8"/>
    <w:rsid w:val="00CC0D5F"/>
    <w:rsid w:val="00CC0E20"/>
    <w:rsid w:val="00CC107B"/>
    <w:rsid w:val="00CC1318"/>
    <w:rsid w:val="00CC1345"/>
    <w:rsid w:val="00CC157F"/>
    <w:rsid w:val="00CC1739"/>
    <w:rsid w:val="00CC1C6D"/>
    <w:rsid w:val="00CC1EAD"/>
    <w:rsid w:val="00CC1F3F"/>
    <w:rsid w:val="00CC1FAA"/>
    <w:rsid w:val="00CC20D0"/>
    <w:rsid w:val="00CC2494"/>
    <w:rsid w:val="00CC2764"/>
    <w:rsid w:val="00CC27CC"/>
    <w:rsid w:val="00CC2A55"/>
    <w:rsid w:val="00CC372B"/>
    <w:rsid w:val="00CC3F0A"/>
    <w:rsid w:val="00CC3F32"/>
    <w:rsid w:val="00CC403F"/>
    <w:rsid w:val="00CC4321"/>
    <w:rsid w:val="00CC45FE"/>
    <w:rsid w:val="00CC4B59"/>
    <w:rsid w:val="00CC5697"/>
    <w:rsid w:val="00CC586F"/>
    <w:rsid w:val="00CC5B12"/>
    <w:rsid w:val="00CC5BE2"/>
    <w:rsid w:val="00CC5C8B"/>
    <w:rsid w:val="00CC5F50"/>
    <w:rsid w:val="00CC60C1"/>
    <w:rsid w:val="00CC636A"/>
    <w:rsid w:val="00CC640D"/>
    <w:rsid w:val="00CC64EA"/>
    <w:rsid w:val="00CC6AD9"/>
    <w:rsid w:val="00CC6B41"/>
    <w:rsid w:val="00CC6F18"/>
    <w:rsid w:val="00CC71C0"/>
    <w:rsid w:val="00CC7233"/>
    <w:rsid w:val="00CC76EE"/>
    <w:rsid w:val="00CC7BC2"/>
    <w:rsid w:val="00CD00E9"/>
    <w:rsid w:val="00CD016A"/>
    <w:rsid w:val="00CD01C1"/>
    <w:rsid w:val="00CD0510"/>
    <w:rsid w:val="00CD0E73"/>
    <w:rsid w:val="00CD0F1A"/>
    <w:rsid w:val="00CD1000"/>
    <w:rsid w:val="00CD1777"/>
    <w:rsid w:val="00CD238E"/>
    <w:rsid w:val="00CD2534"/>
    <w:rsid w:val="00CD3229"/>
    <w:rsid w:val="00CD34D2"/>
    <w:rsid w:val="00CD3694"/>
    <w:rsid w:val="00CD3F56"/>
    <w:rsid w:val="00CD479E"/>
    <w:rsid w:val="00CD47F3"/>
    <w:rsid w:val="00CD490E"/>
    <w:rsid w:val="00CD4AEB"/>
    <w:rsid w:val="00CD4D8B"/>
    <w:rsid w:val="00CD5156"/>
    <w:rsid w:val="00CD5A71"/>
    <w:rsid w:val="00CD6538"/>
    <w:rsid w:val="00CD6CBE"/>
    <w:rsid w:val="00CD6D54"/>
    <w:rsid w:val="00CD6D80"/>
    <w:rsid w:val="00CD77F5"/>
    <w:rsid w:val="00CD7BD6"/>
    <w:rsid w:val="00CD7D0C"/>
    <w:rsid w:val="00CE0220"/>
    <w:rsid w:val="00CE0547"/>
    <w:rsid w:val="00CE065D"/>
    <w:rsid w:val="00CE0AA8"/>
    <w:rsid w:val="00CE0AFE"/>
    <w:rsid w:val="00CE1BAA"/>
    <w:rsid w:val="00CE1BE8"/>
    <w:rsid w:val="00CE1CD1"/>
    <w:rsid w:val="00CE1EE2"/>
    <w:rsid w:val="00CE251D"/>
    <w:rsid w:val="00CE2637"/>
    <w:rsid w:val="00CE2A93"/>
    <w:rsid w:val="00CE2E3C"/>
    <w:rsid w:val="00CE3299"/>
    <w:rsid w:val="00CE3372"/>
    <w:rsid w:val="00CE3636"/>
    <w:rsid w:val="00CE3DAF"/>
    <w:rsid w:val="00CE431A"/>
    <w:rsid w:val="00CE4C3B"/>
    <w:rsid w:val="00CE536A"/>
    <w:rsid w:val="00CE53B0"/>
    <w:rsid w:val="00CE57D9"/>
    <w:rsid w:val="00CE57DA"/>
    <w:rsid w:val="00CE6484"/>
    <w:rsid w:val="00CE64C8"/>
    <w:rsid w:val="00CE6D47"/>
    <w:rsid w:val="00CE7CDF"/>
    <w:rsid w:val="00CF0243"/>
    <w:rsid w:val="00CF02A5"/>
    <w:rsid w:val="00CF0BBB"/>
    <w:rsid w:val="00CF0D0D"/>
    <w:rsid w:val="00CF113F"/>
    <w:rsid w:val="00CF1187"/>
    <w:rsid w:val="00CF1794"/>
    <w:rsid w:val="00CF1E2B"/>
    <w:rsid w:val="00CF1EE2"/>
    <w:rsid w:val="00CF1FB1"/>
    <w:rsid w:val="00CF2376"/>
    <w:rsid w:val="00CF29FD"/>
    <w:rsid w:val="00CF2F74"/>
    <w:rsid w:val="00CF359E"/>
    <w:rsid w:val="00CF35FD"/>
    <w:rsid w:val="00CF38B7"/>
    <w:rsid w:val="00CF3BBA"/>
    <w:rsid w:val="00CF3EFA"/>
    <w:rsid w:val="00CF42E9"/>
    <w:rsid w:val="00CF450D"/>
    <w:rsid w:val="00CF4F4F"/>
    <w:rsid w:val="00CF51FA"/>
    <w:rsid w:val="00CF549E"/>
    <w:rsid w:val="00CF5588"/>
    <w:rsid w:val="00CF589A"/>
    <w:rsid w:val="00CF5ED3"/>
    <w:rsid w:val="00CF5F11"/>
    <w:rsid w:val="00CF6079"/>
    <w:rsid w:val="00CF614A"/>
    <w:rsid w:val="00CF6823"/>
    <w:rsid w:val="00CF6C01"/>
    <w:rsid w:val="00CF6DE5"/>
    <w:rsid w:val="00CF6F24"/>
    <w:rsid w:val="00CF700C"/>
    <w:rsid w:val="00CF7408"/>
    <w:rsid w:val="00CF749C"/>
    <w:rsid w:val="00CF7592"/>
    <w:rsid w:val="00CF7B7C"/>
    <w:rsid w:val="00CF7B81"/>
    <w:rsid w:val="00CF7E15"/>
    <w:rsid w:val="00D000B0"/>
    <w:rsid w:val="00D0013E"/>
    <w:rsid w:val="00D0019F"/>
    <w:rsid w:val="00D0027E"/>
    <w:rsid w:val="00D0033F"/>
    <w:rsid w:val="00D00754"/>
    <w:rsid w:val="00D0076B"/>
    <w:rsid w:val="00D00EFA"/>
    <w:rsid w:val="00D01220"/>
    <w:rsid w:val="00D01331"/>
    <w:rsid w:val="00D01408"/>
    <w:rsid w:val="00D015FD"/>
    <w:rsid w:val="00D019E3"/>
    <w:rsid w:val="00D01EFA"/>
    <w:rsid w:val="00D01F79"/>
    <w:rsid w:val="00D02023"/>
    <w:rsid w:val="00D023AD"/>
    <w:rsid w:val="00D028F0"/>
    <w:rsid w:val="00D02992"/>
    <w:rsid w:val="00D02BEC"/>
    <w:rsid w:val="00D03473"/>
    <w:rsid w:val="00D03523"/>
    <w:rsid w:val="00D035F6"/>
    <w:rsid w:val="00D03A88"/>
    <w:rsid w:val="00D03E1B"/>
    <w:rsid w:val="00D0427E"/>
    <w:rsid w:val="00D043F4"/>
    <w:rsid w:val="00D04A63"/>
    <w:rsid w:val="00D04C9A"/>
    <w:rsid w:val="00D04DDA"/>
    <w:rsid w:val="00D050A9"/>
    <w:rsid w:val="00D050CB"/>
    <w:rsid w:val="00D0529A"/>
    <w:rsid w:val="00D0551B"/>
    <w:rsid w:val="00D06099"/>
    <w:rsid w:val="00D06868"/>
    <w:rsid w:val="00D06C3E"/>
    <w:rsid w:val="00D06C6C"/>
    <w:rsid w:val="00D070FF"/>
    <w:rsid w:val="00D072D4"/>
    <w:rsid w:val="00D075AA"/>
    <w:rsid w:val="00D076BF"/>
    <w:rsid w:val="00D07841"/>
    <w:rsid w:val="00D079A6"/>
    <w:rsid w:val="00D10242"/>
    <w:rsid w:val="00D10755"/>
    <w:rsid w:val="00D10803"/>
    <w:rsid w:val="00D10B69"/>
    <w:rsid w:val="00D10D87"/>
    <w:rsid w:val="00D10FB7"/>
    <w:rsid w:val="00D110BA"/>
    <w:rsid w:val="00D110C5"/>
    <w:rsid w:val="00D11BED"/>
    <w:rsid w:val="00D11C56"/>
    <w:rsid w:val="00D11D7F"/>
    <w:rsid w:val="00D11E5E"/>
    <w:rsid w:val="00D121D5"/>
    <w:rsid w:val="00D12A0B"/>
    <w:rsid w:val="00D12A57"/>
    <w:rsid w:val="00D12BF1"/>
    <w:rsid w:val="00D1342B"/>
    <w:rsid w:val="00D13433"/>
    <w:rsid w:val="00D13AB0"/>
    <w:rsid w:val="00D13C13"/>
    <w:rsid w:val="00D13CEE"/>
    <w:rsid w:val="00D145B2"/>
    <w:rsid w:val="00D148DE"/>
    <w:rsid w:val="00D14F82"/>
    <w:rsid w:val="00D15046"/>
    <w:rsid w:val="00D151D7"/>
    <w:rsid w:val="00D152C6"/>
    <w:rsid w:val="00D15ACF"/>
    <w:rsid w:val="00D15CA8"/>
    <w:rsid w:val="00D1689C"/>
    <w:rsid w:val="00D168E8"/>
    <w:rsid w:val="00D16AE3"/>
    <w:rsid w:val="00D1704C"/>
    <w:rsid w:val="00D173E1"/>
    <w:rsid w:val="00D17AB9"/>
    <w:rsid w:val="00D17D68"/>
    <w:rsid w:val="00D20327"/>
    <w:rsid w:val="00D207CA"/>
    <w:rsid w:val="00D20C5C"/>
    <w:rsid w:val="00D20DF1"/>
    <w:rsid w:val="00D2120B"/>
    <w:rsid w:val="00D21A08"/>
    <w:rsid w:val="00D21F20"/>
    <w:rsid w:val="00D22437"/>
    <w:rsid w:val="00D2263C"/>
    <w:rsid w:val="00D226CC"/>
    <w:rsid w:val="00D228F4"/>
    <w:rsid w:val="00D229C9"/>
    <w:rsid w:val="00D22AD3"/>
    <w:rsid w:val="00D22C2A"/>
    <w:rsid w:val="00D22D65"/>
    <w:rsid w:val="00D230DB"/>
    <w:rsid w:val="00D23A62"/>
    <w:rsid w:val="00D23A6A"/>
    <w:rsid w:val="00D24CC8"/>
    <w:rsid w:val="00D24FDD"/>
    <w:rsid w:val="00D25155"/>
    <w:rsid w:val="00D2525E"/>
    <w:rsid w:val="00D255B2"/>
    <w:rsid w:val="00D2561D"/>
    <w:rsid w:val="00D256BD"/>
    <w:rsid w:val="00D25DB4"/>
    <w:rsid w:val="00D263AB"/>
    <w:rsid w:val="00D2643F"/>
    <w:rsid w:val="00D26EB2"/>
    <w:rsid w:val="00D26FB2"/>
    <w:rsid w:val="00D2704D"/>
    <w:rsid w:val="00D274D8"/>
    <w:rsid w:val="00D27B52"/>
    <w:rsid w:val="00D27BA3"/>
    <w:rsid w:val="00D3002B"/>
    <w:rsid w:val="00D30988"/>
    <w:rsid w:val="00D31759"/>
    <w:rsid w:val="00D317F1"/>
    <w:rsid w:val="00D3184B"/>
    <w:rsid w:val="00D3186E"/>
    <w:rsid w:val="00D3199E"/>
    <w:rsid w:val="00D31D13"/>
    <w:rsid w:val="00D32413"/>
    <w:rsid w:val="00D3241C"/>
    <w:rsid w:val="00D32C29"/>
    <w:rsid w:val="00D32D56"/>
    <w:rsid w:val="00D32D91"/>
    <w:rsid w:val="00D335A9"/>
    <w:rsid w:val="00D338CB"/>
    <w:rsid w:val="00D33AEE"/>
    <w:rsid w:val="00D33E38"/>
    <w:rsid w:val="00D341ED"/>
    <w:rsid w:val="00D3420F"/>
    <w:rsid w:val="00D349ED"/>
    <w:rsid w:val="00D34F9F"/>
    <w:rsid w:val="00D35468"/>
    <w:rsid w:val="00D35E53"/>
    <w:rsid w:val="00D35E98"/>
    <w:rsid w:val="00D3603B"/>
    <w:rsid w:val="00D36085"/>
    <w:rsid w:val="00D36252"/>
    <w:rsid w:val="00D36469"/>
    <w:rsid w:val="00D36486"/>
    <w:rsid w:val="00D36D55"/>
    <w:rsid w:val="00D372B1"/>
    <w:rsid w:val="00D372D4"/>
    <w:rsid w:val="00D3773C"/>
    <w:rsid w:val="00D3775F"/>
    <w:rsid w:val="00D40483"/>
    <w:rsid w:val="00D404E3"/>
    <w:rsid w:val="00D40699"/>
    <w:rsid w:val="00D4098F"/>
    <w:rsid w:val="00D40ABE"/>
    <w:rsid w:val="00D40B06"/>
    <w:rsid w:val="00D40F12"/>
    <w:rsid w:val="00D40F27"/>
    <w:rsid w:val="00D411B8"/>
    <w:rsid w:val="00D413B2"/>
    <w:rsid w:val="00D41D32"/>
    <w:rsid w:val="00D42583"/>
    <w:rsid w:val="00D426F1"/>
    <w:rsid w:val="00D42C15"/>
    <w:rsid w:val="00D42CAE"/>
    <w:rsid w:val="00D42E5A"/>
    <w:rsid w:val="00D430F0"/>
    <w:rsid w:val="00D4318F"/>
    <w:rsid w:val="00D4331A"/>
    <w:rsid w:val="00D434FC"/>
    <w:rsid w:val="00D43B09"/>
    <w:rsid w:val="00D43C78"/>
    <w:rsid w:val="00D44361"/>
    <w:rsid w:val="00D4443D"/>
    <w:rsid w:val="00D44EE5"/>
    <w:rsid w:val="00D451BE"/>
    <w:rsid w:val="00D451CE"/>
    <w:rsid w:val="00D455F2"/>
    <w:rsid w:val="00D456F9"/>
    <w:rsid w:val="00D4593D"/>
    <w:rsid w:val="00D45A7F"/>
    <w:rsid w:val="00D466C8"/>
    <w:rsid w:val="00D46B53"/>
    <w:rsid w:val="00D47774"/>
    <w:rsid w:val="00D47EE4"/>
    <w:rsid w:val="00D47F48"/>
    <w:rsid w:val="00D506FB"/>
    <w:rsid w:val="00D509FD"/>
    <w:rsid w:val="00D50FF7"/>
    <w:rsid w:val="00D51621"/>
    <w:rsid w:val="00D522EC"/>
    <w:rsid w:val="00D52501"/>
    <w:rsid w:val="00D525F4"/>
    <w:rsid w:val="00D52E02"/>
    <w:rsid w:val="00D53391"/>
    <w:rsid w:val="00D53581"/>
    <w:rsid w:val="00D53846"/>
    <w:rsid w:val="00D53FED"/>
    <w:rsid w:val="00D542C4"/>
    <w:rsid w:val="00D54388"/>
    <w:rsid w:val="00D54D75"/>
    <w:rsid w:val="00D5560A"/>
    <w:rsid w:val="00D55A94"/>
    <w:rsid w:val="00D5661F"/>
    <w:rsid w:val="00D566AD"/>
    <w:rsid w:val="00D56E84"/>
    <w:rsid w:val="00D56EBB"/>
    <w:rsid w:val="00D57324"/>
    <w:rsid w:val="00D5772E"/>
    <w:rsid w:val="00D57789"/>
    <w:rsid w:val="00D604FA"/>
    <w:rsid w:val="00D60964"/>
    <w:rsid w:val="00D60CFD"/>
    <w:rsid w:val="00D60E18"/>
    <w:rsid w:val="00D61D31"/>
    <w:rsid w:val="00D61F3D"/>
    <w:rsid w:val="00D622A9"/>
    <w:rsid w:val="00D62CA5"/>
    <w:rsid w:val="00D62FA1"/>
    <w:rsid w:val="00D63301"/>
    <w:rsid w:val="00D63455"/>
    <w:rsid w:val="00D637C4"/>
    <w:rsid w:val="00D63D39"/>
    <w:rsid w:val="00D63EB1"/>
    <w:rsid w:val="00D64134"/>
    <w:rsid w:val="00D642FF"/>
    <w:rsid w:val="00D64A30"/>
    <w:rsid w:val="00D65487"/>
    <w:rsid w:val="00D65580"/>
    <w:rsid w:val="00D65593"/>
    <w:rsid w:val="00D65F46"/>
    <w:rsid w:val="00D66216"/>
    <w:rsid w:val="00D66509"/>
    <w:rsid w:val="00D66971"/>
    <w:rsid w:val="00D66B2F"/>
    <w:rsid w:val="00D66BE9"/>
    <w:rsid w:val="00D66CDA"/>
    <w:rsid w:val="00D67640"/>
    <w:rsid w:val="00D678A9"/>
    <w:rsid w:val="00D678BC"/>
    <w:rsid w:val="00D67910"/>
    <w:rsid w:val="00D679ED"/>
    <w:rsid w:val="00D67A69"/>
    <w:rsid w:val="00D67B13"/>
    <w:rsid w:val="00D67ED5"/>
    <w:rsid w:val="00D702AA"/>
    <w:rsid w:val="00D70920"/>
    <w:rsid w:val="00D70B56"/>
    <w:rsid w:val="00D70BAB"/>
    <w:rsid w:val="00D70F5C"/>
    <w:rsid w:val="00D711CD"/>
    <w:rsid w:val="00D72138"/>
    <w:rsid w:val="00D7232D"/>
    <w:rsid w:val="00D723CE"/>
    <w:rsid w:val="00D7271A"/>
    <w:rsid w:val="00D729B2"/>
    <w:rsid w:val="00D72AFC"/>
    <w:rsid w:val="00D72C6B"/>
    <w:rsid w:val="00D72D54"/>
    <w:rsid w:val="00D735A5"/>
    <w:rsid w:val="00D739EE"/>
    <w:rsid w:val="00D73AE8"/>
    <w:rsid w:val="00D73DB6"/>
    <w:rsid w:val="00D7409A"/>
    <w:rsid w:val="00D740DA"/>
    <w:rsid w:val="00D74361"/>
    <w:rsid w:val="00D74599"/>
    <w:rsid w:val="00D74A29"/>
    <w:rsid w:val="00D751AD"/>
    <w:rsid w:val="00D753C5"/>
    <w:rsid w:val="00D75683"/>
    <w:rsid w:val="00D7582C"/>
    <w:rsid w:val="00D75A85"/>
    <w:rsid w:val="00D75AE8"/>
    <w:rsid w:val="00D75C6E"/>
    <w:rsid w:val="00D75DE1"/>
    <w:rsid w:val="00D7601E"/>
    <w:rsid w:val="00D76712"/>
    <w:rsid w:val="00D7676B"/>
    <w:rsid w:val="00D76941"/>
    <w:rsid w:val="00D770B8"/>
    <w:rsid w:val="00D77295"/>
    <w:rsid w:val="00D777A8"/>
    <w:rsid w:val="00D77A59"/>
    <w:rsid w:val="00D77A8F"/>
    <w:rsid w:val="00D77AF9"/>
    <w:rsid w:val="00D77EFF"/>
    <w:rsid w:val="00D8015D"/>
    <w:rsid w:val="00D80458"/>
    <w:rsid w:val="00D80645"/>
    <w:rsid w:val="00D80688"/>
    <w:rsid w:val="00D80ACA"/>
    <w:rsid w:val="00D80C0A"/>
    <w:rsid w:val="00D81198"/>
    <w:rsid w:val="00D814D8"/>
    <w:rsid w:val="00D81547"/>
    <w:rsid w:val="00D81A84"/>
    <w:rsid w:val="00D824E2"/>
    <w:rsid w:val="00D827A7"/>
    <w:rsid w:val="00D82890"/>
    <w:rsid w:val="00D82C0E"/>
    <w:rsid w:val="00D835E2"/>
    <w:rsid w:val="00D8377F"/>
    <w:rsid w:val="00D83886"/>
    <w:rsid w:val="00D8455D"/>
    <w:rsid w:val="00D849FA"/>
    <w:rsid w:val="00D84BE1"/>
    <w:rsid w:val="00D85622"/>
    <w:rsid w:val="00D85638"/>
    <w:rsid w:val="00D85B89"/>
    <w:rsid w:val="00D85DFA"/>
    <w:rsid w:val="00D85F0B"/>
    <w:rsid w:val="00D85F54"/>
    <w:rsid w:val="00D865AA"/>
    <w:rsid w:val="00D86810"/>
    <w:rsid w:val="00D86B7A"/>
    <w:rsid w:val="00D86D63"/>
    <w:rsid w:val="00D87010"/>
    <w:rsid w:val="00D874CC"/>
    <w:rsid w:val="00D87C34"/>
    <w:rsid w:val="00D87DC9"/>
    <w:rsid w:val="00D87E4B"/>
    <w:rsid w:val="00D900FF"/>
    <w:rsid w:val="00D90392"/>
    <w:rsid w:val="00D90AC9"/>
    <w:rsid w:val="00D913D4"/>
    <w:rsid w:val="00D91660"/>
    <w:rsid w:val="00D916AC"/>
    <w:rsid w:val="00D91843"/>
    <w:rsid w:val="00D91866"/>
    <w:rsid w:val="00D91D48"/>
    <w:rsid w:val="00D91D67"/>
    <w:rsid w:val="00D920F8"/>
    <w:rsid w:val="00D92770"/>
    <w:rsid w:val="00D92B14"/>
    <w:rsid w:val="00D92E53"/>
    <w:rsid w:val="00D92E84"/>
    <w:rsid w:val="00D92ED0"/>
    <w:rsid w:val="00D936D5"/>
    <w:rsid w:val="00D9372F"/>
    <w:rsid w:val="00D9376B"/>
    <w:rsid w:val="00D93838"/>
    <w:rsid w:val="00D93918"/>
    <w:rsid w:val="00D93AE6"/>
    <w:rsid w:val="00D93E60"/>
    <w:rsid w:val="00D949E2"/>
    <w:rsid w:val="00D94AF0"/>
    <w:rsid w:val="00D94BFE"/>
    <w:rsid w:val="00D95E14"/>
    <w:rsid w:val="00D95EEB"/>
    <w:rsid w:val="00D95FF4"/>
    <w:rsid w:val="00D96792"/>
    <w:rsid w:val="00D96859"/>
    <w:rsid w:val="00D968F1"/>
    <w:rsid w:val="00D96D8B"/>
    <w:rsid w:val="00D96E5B"/>
    <w:rsid w:val="00D96EAF"/>
    <w:rsid w:val="00D97313"/>
    <w:rsid w:val="00D978E2"/>
    <w:rsid w:val="00D97B7F"/>
    <w:rsid w:val="00D97FC6"/>
    <w:rsid w:val="00D97FF5"/>
    <w:rsid w:val="00DA035A"/>
    <w:rsid w:val="00DA068C"/>
    <w:rsid w:val="00DA0750"/>
    <w:rsid w:val="00DA0B73"/>
    <w:rsid w:val="00DA146F"/>
    <w:rsid w:val="00DA1BA6"/>
    <w:rsid w:val="00DA1BEA"/>
    <w:rsid w:val="00DA1FAB"/>
    <w:rsid w:val="00DA2056"/>
    <w:rsid w:val="00DA20A6"/>
    <w:rsid w:val="00DA2363"/>
    <w:rsid w:val="00DA2373"/>
    <w:rsid w:val="00DA2404"/>
    <w:rsid w:val="00DA27AE"/>
    <w:rsid w:val="00DA2C03"/>
    <w:rsid w:val="00DA2EA3"/>
    <w:rsid w:val="00DA31A6"/>
    <w:rsid w:val="00DA3635"/>
    <w:rsid w:val="00DA38C7"/>
    <w:rsid w:val="00DA39D5"/>
    <w:rsid w:val="00DA3CF7"/>
    <w:rsid w:val="00DA4266"/>
    <w:rsid w:val="00DA4612"/>
    <w:rsid w:val="00DA4765"/>
    <w:rsid w:val="00DA4D83"/>
    <w:rsid w:val="00DA5610"/>
    <w:rsid w:val="00DA5784"/>
    <w:rsid w:val="00DA6074"/>
    <w:rsid w:val="00DA610A"/>
    <w:rsid w:val="00DA6E93"/>
    <w:rsid w:val="00DA7E73"/>
    <w:rsid w:val="00DA7EA8"/>
    <w:rsid w:val="00DA7ED1"/>
    <w:rsid w:val="00DB019D"/>
    <w:rsid w:val="00DB06B4"/>
    <w:rsid w:val="00DB098C"/>
    <w:rsid w:val="00DB09BC"/>
    <w:rsid w:val="00DB09CE"/>
    <w:rsid w:val="00DB1901"/>
    <w:rsid w:val="00DB1A79"/>
    <w:rsid w:val="00DB1B05"/>
    <w:rsid w:val="00DB1F74"/>
    <w:rsid w:val="00DB2265"/>
    <w:rsid w:val="00DB2587"/>
    <w:rsid w:val="00DB26B8"/>
    <w:rsid w:val="00DB29F6"/>
    <w:rsid w:val="00DB3166"/>
    <w:rsid w:val="00DB3272"/>
    <w:rsid w:val="00DB3368"/>
    <w:rsid w:val="00DB36BB"/>
    <w:rsid w:val="00DB4241"/>
    <w:rsid w:val="00DB45C2"/>
    <w:rsid w:val="00DB45E9"/>
    <w:rsid w:val="00DB461E"/>
    <w:rsid w:val="00DB472F"/>
    <w:rsid w:val="00DB5006"/>
    <w:rsid w:val="00DB550D"/>
    <w:rsid w:val="00DB58BE"/>
    <w:rsid w:val="00DB62A1"/>
    <w:rsid w:val="00DB68A3"/>
    <w:rsid w:val="00DB6D9B"/>
    <w:rsid w:val="00DB6DEA"/>
    <w:rsid w:val="00DB6E62"/>
    <w:rsid w:val="00DB6EE8"/>
    <w:rsid w:val="00DB71DC"/>
    <w:rsid w:val="00DB73DC"/>
    <w:rsid w:val="00DB7875"/>
    <w:rsid w:val="00DB7C8D"/>
    <w:rsid w:val="00DC01C2"/>
    <w:rsid w:val="00DC0B2B"/>
    <w:rsid w:val="00DC0BBA"/>
    <w:rsid w:val="00DC0E22"/>
    <w:rsid w:val="00DC11E2"/>
    <w:rsid w:val="00DC17BE"/>
    <w:rsid w:val="00DC1C50"/>
    <w:rsid w:val="00DC202D"/>
    <w:rsid w:val="00DC2179"/>
    <w:rsid w:val="00DC2600"/>
    <w:rsid w:val="00DC2748"/>
    <w:rsid w:val="00DC27E6"/>
    <w:rsid w:val="00DC2987"/>
    <w:rsid w:val="00DC2DF5"/>
    <w:rsid w:val="00DC309E"/>
    <w:rsid w:val="00DC30F3"/>
    <w:rsid w:val="00DC3279"/>
    <w:rsid w:val="00DC32E2"/>
    <w:rsid w:val="00DC34EF"/>
    <w:rsid w:val="00DC37A5"/>
    <w:rsid w:val="00DC3866"/>
    <w:rsid w:val="00DC41DC"/>
    <w:rsid w:val="00DC428E"/>
    <w:rsid w:val="00DC42E2"/>
    <w:rsid w:val="00DC45AB"/>
    <w:rsid w:val="00DC4A55"/>
    <w:rsid w:val="00DC4CB4"/>
    <w:rsid w:val="00DC4CFE"/>
    <w:rsid w:val="00DC51AC"/>
    <w:rsid w:val="00DC52EE"/>
    <w:rsid w:val="00DC5452"/>
    <w:rsid w:val="00DC563D"/>
    <w:rsid w:val="00DC5B93"/>
    <w:rsid w:val="00DC5C71"/>
    <w:rsid w:val="00DC5DAB"/>
    <w:rsid w:val="00DC6654"/>
    <w:rsid w:val="00DC675B"/>
    <w:rsid w:val="00DC6892"/>
    <w:rsid w:val="00DC6F47"/>
    <w:rsid w:val="00DC7403"/>
    <w:rsid w:val="00DC7483"/>
    <w:rsid w:val="00DC7660"/>
    <w:rsid w:val="00DC76D1"/>
    <w:rsid w:val="00DC78A4"/>
    <w:rsid w:val="00DC7D10"/>
    <w:rsid w:val="00DD03C4"/>
    <w:rsid w:val="00DD0736"/>
    <w:rsid w:val="00DD08B9"/>
    <w:rsid w:val="00DD0B61"/>
    <w:rsid w:val="00DD0F48"/>
    <w:rsid w:val="00DD111F"/>
    <w:rsid w:val="00DD1331"/>
    <w:rsid w:val="00DD181B"/>
    <w:rsid w:val="00DD267D"/>
    <w:rsid w:val="00DD26BA"/>
    <w:rsid w:val="00DD2B44"/>
    <w:rsid w:val="00DD3053"/>
    <w:rsid w:val="00DD331D"/>
    <w:rsid w:val="00DD3BBD"/>
    <w:rsid w:val="00DD3C55"/>
    <w:rsid w:val="00DD3ECD"/>
    <w:rsid w:val="00DD42EB"/>
    <w:rsid w:val="00DD4928"/>
    <w:rsid w:val="00DD4C1F"/>
    <w:rsid w:val="00DD4D42"/>
    <w:rsid w:val="00DD4E00"/>
    <w:rsid w:val="00DD53D9"/>
    <w:rsid w:val="00DD561B"/>
    <w:rsid w:val="00DD5728"/>
    <w:rsid w:val="00DD5913"/>
    <w:rsid w:val="00DD5924"/>
    <w:rsid w:val="00DD6267"/>
    <w:rsid w:val="00DD6532"/>
    <w:rsid w:val="00DD6DF4"/>
    <w:rsid w:val="00DD718A"/>
    <w:rsid w:val="00DD7471"/>
    <w:rsid w:val="00DD7568"/>
    <w:rsid w:val="00DD76D0"/>
    <w:rsid w:val="00DD7931"/>
    <w:rsid w:val="00DD7DDF"/>
    <w:rsid w:val="00DE01B0"/>
    <w:rsid w:val="00DE0430"/>
    <w:rsid w:val="00DE0804"/>
    <w:rsid w:val="00DE0C7C"/>
    <w:rsid w:val="00DE0EA3"/>
    <w:rsid w:val="00DE0ECF"/>
    <w:rsid w:val="00DE1468"/>
    <w:rsid w:val="00DE1D30"/>
    <w:rsid w:val="00DE2617"/>
    <w:rsid w:val="00DE2640"/>
    <w:rsid w:val="00DE2F16"/>
    <w:rsid w:val="00DE3463"/>
    <w:rsid w:val="00DE3488"/>
    <w:rsid w:val="00DE3960"/>
    <w:rsid w:val="00DE3C23"/>
    <w:rsid w:val="00DE3D3C"/>
    <w:rsid w:val="00DE41F4"/>
    <w:rsid w:val="00DE42CF"/>
    <w:rsid w:val="00DE457C"/>
    <w:rsid w:val="00DE49CD"/>
    <w:rsid w:val="00DE4A6A"/>
    <w:rsid w:val="00DE4B49"/>
    <w:rsid w:val="00DE4EF0"/>
    <w:rsid w:val="00DE5122"/>
    <w:rsid w:val="00DE5181"/>
    <w:rsid w:val="00DE68D8"/>
    <w:rsid w:val="00DE6E0B"/>
    <w:rsid w:val="00DE6F74"/>
    <w:rsid w:val="00DE7160"/>
    <w:rsid w:val="00DE753E"/>
    <w:rsid w:val="00DE7A6D"/>
    <w:rsid w:val="00DE7B29"/>
    <w:rsid w:val="00DE7F2B"/>
    <w:rsid w:val="00DE7FF4"/>
    <w:rsid w:val="00DF0485"/>
    <w:rsid w:val="00DF0824"/>
    <w:rsid w:val="00DF185A"/>
    <w:rsid w:val="00DF1A41"/>
    <w:rsid w:val="00DF1F40"/>
    <w:rsid w:val="00DF22E0"/>
    <w:rsid w:val="00DF26BF"/>
    <w:rsid w:val="00DF2B90"/>
    <w:rsid w:val="00DF3075"/>
    <w:rsid w:val="00DF309D"/>
    <w:rsid w:val="00DF338E"/>
    <w:rsid w:val="00DF352F"/>
    <w:rsid w:val="00DF3A05"/>
    <w:rsid w:val="00DF3AB8"/>
    <w:rsid w:val="00DF3B36"/>
    <w:rsid w:val="00DF3E53"/>
    <w:rsid w:val="00DF40C2"/>
    <w:rsid w:val="00DF458E"/>
    <w:rsid w:val="00DF49EB"/>
    <w:rsid w:val="00DF5420"/>
    <w:rsid w:val="00DF5835"/>
    <w:rsid w:val="00DF62C6"/>
    <w:rsid w:val="00DF78E1"/>
    <w:rsid w:val="00DF7907"/>
    <w:rsid w:val="00DF7D29"/>
    <w:rsid w:val="00E006E4"/>
    <w:rsid w:val="00E00BC1"/>
    <w:rsid w:val="00E00CC2"/>
    <w:rsid w:val="00E00F1C"/>
    <w:rsid w:val="00E0185B"/>
    <w:rsid w:val="00E018F5"/>
    <w:rsid w:val="00E01A8A"/>
    <w:rsid w:val="00E01EB2"/>
    <w:rsid w:val="00E01F67"/>
    <w:rsid w:val="00E027ED"/>
    <w:rsid w:val="00E02C5E"/>
    <w:rsid w:val="00E02D44"/>
    <w:rsid w:val="00E0322E"/>
    <w:rsid w:val="00E03310"/>
    <w:rsid w:val="00E038B7"/>
    <w:rsid w:val="00E03A97"/>
    <w:rsid w:val="00E03C6D"/>
    <w:rsid w:val="00E03E04"/>
    <w:rsid w:val="00E03E14"/>
    <w:rsid w:val="00E03ED4"/>
    <w:rsid w:val="00E04DA2"/>
    <w:rsid w:val="00E0569F"/>
    <w:rsid w:val="00E057C7"/>
    <w:rsid w:val="00E05B9D"/>
    <w:rsid w:val="00E05DB0"/>
    <w:rsid w:val="00E062D5"/>
    <w:rsid w:val="00E06565"/>
    <w:rsid w:val="00E06AD1"/>
    <w:rsid w:val="00E06FA7"/>
    <w:rsid w:val="00E0752B"/>
    <w:rsid w:val="00E075C0"/>
    <w:rsid w:val="00E0789E"/>
    <w:rsid w:val="00E07941"/>
    <w:rsid w:val="00E07B73"/>
    <w:rsid w:val="00E07D1B"/>
    <w:rsid w:val="00E07DB5"/>
    <w:rsid w:val="00E10321"/>
    <w:rsid w:val="00E105FE"/>
    <w:rsid w:val="00E108E9"/>
    <w:rsid w:val="00E10C95"/>
    <w:rsid w:val="00E11068"/>
    <w:rsid w:val="00E1129B"/>
    <w:rsid w:val="00E119CC"/>
    <w:rsid w:val="00E11A8B"/>
    <w:rsid w:val="00E11DCD"/>
    <w:rsid w:val="00E12381"/>
    <w:rsid w:val="00E124C0"/>
    <w:rsid w:val="00E1296B"/>
    <w:rsid w:val="00E129D7"/>
    <w:rsid w:val="00E12DE8"/>
    <w:rsid w:val="00E12F42"/>
    <w:rsid w:val="00E1347D"/>
    <w:rsid w:val="00E13509"/>
    <w:rsid w:val="00E1355F"/>
    <w:rsid w:val="00E13715"/>
    <w:rsid w:val="00E139F0"/>
    <w:rsid w:val="00E13A45"/>
    <w:rsid w:val="00E13DA1"/>
    <w:rsid w:val="00E13F87"/>
    <w:rsid w:val="00E13FA4"/>
    <w:rsid w:val="00E14063"/>
    <w:rsid w:val="00E1407A"/>
    <w:rsid w:val="00E148E2"/>
    <w:rsid w:val="00E14AC0"/>
    <w:rsid w:val="00E1506D"/>
    <w:rsid w:val="00E152B8"/>
    <w:rsid w:val="00E153E4"/>
    <w:rsid w:val="00E155E4"/>
    <w:rsid w:val="00E1561B"/>
    <w:rsid w:val="00E15756"/>
    <w:rsid w:val="00E1591D"/>
    <w:rsid w:val="00E15B0D"/>
    <w:rsid w:val="00E15D9F"/>
    <w:rsid w:val="00E1621E"/>
    <w:rsid w:val="00E163F4"/>
    <w:rsid w:val="00E16A56"/>
    <w:rsid w:val="00E16D05"/>
    <w:rsid w:val="00E16D3E"/>
    <w:rsid w:val="00E16E7C"/>
    <w:rsid w:val="00E16F6F"/>
    <w:rsid w:val="00E17131"/>
    <w:rsid w:val="00E177EC"/>
    <w:rsid w:val="00E179F3"/>
    <w:rsid w:val="00E17BEF"/>
    <w:rsid w:val="00E17C8C"/>
    <w:rsid w:val="00E2007B"/>
    <w:rsid w:val="00E206A6"/>
    <w:rsid w:val="00E207A9"/>
    <w:rsid w:val="00E20D6F"/>
    <w:rsid w:val="00E20E34"/>
    <w:rsid w:val="00E20FBF"/>
    <w:rsid w:val="00E21767"/>
    <w:rsid w:val="00E2189B"/>
    <w:rsid w:val="00E219CA"/>
    <w:rsid w:val="00E21E62"/>
    <w:rsid w:val="00E21F9A"/>
    <w:rsid w:val="00E228A1"/>
    <w:rsid w:val="00E229F0"/>
    <w:rsid w:val="00E22AD6"/>
    <w:rsid w:val="00E22D86"/>
    <w:rsid w:val="00E23090"/>
    <w:rsid w:val="00E232FD"/>
    <w:rsid w:val="00E239A2"/>
    <w:rsid w:val="00E23A4E"/>
    <w:rsid w:val="00E23C74"/>
    <w:rsid w:val="00E23D3B"/>
    <w:rsid w:val="00E23ED5"/>
    <w:rsid w:val="00E244F8"/>
    <w:rsid w:val="00E24C39"/>
    <w:rsid w:val="00E24CB7"/>
    <w:rsid w:val="00E24FB2"/>
    <w:rsid w:val="00E25228"/>
    <w:rsid w:val="00E25332"/>
    <w:rsid w:val="00E25603"/>
    <w:rsid w:val="00E262F4"/>
    <w:rsid w:val="00E263E4"/>
    <w:rsid w:val="00E2666A"/>
    <w:rsid w:val="00E26773"/>
    <w:rsid w:val="00E26E1A"/>
    <w:rsid w:val="00E276CB"/>
    <w:rsid w:val="00E27772"/>
    <w:rsid w:val="00E27C6F"/>
    <w:rsid w:val="00E27CB1"/>
    <w:rsid w:val="00E27D1F"/>
    <w:rsid w:val="00E30064"/>
    <w:rsid w:val="00E3036E"/>
    <w:rsid w:val="00E304A1"/>
    <w:rsid w:val="00E30C95"/>
    <w:rsid w:val="00E30E15"/>
    <w:rsid w:val="00E31A8D"/>
    <w:rsid w:val="00E31BD2"/>
    <w:rsid w:val="00E31D5C"/>
    <w:rsid w:val="00E31E30"/>
    <w:rsid w:val="00E3237C"/>
    <w:rsid w:val="00E32694"/>
    <w:rsid w:val="00E32AAF"/>
    <w:rsid w:val="00E32D97"/>
    <w:rsid w:val="00E34180"/>
    <w:rsid w:val="00E34876"/>
    <w:rsid w:val="00E351A4"/>
    <w:rsid w:val="00E356CD"/>
    <w:rsid w:val="00E35DCF"/>
    <w:rsid w:val="00E362E1"/>
    <w:rsid w:val="00E36335"/>
    <w:rsid w:val="00E3688C"/>
    <w:rsid w:val="00E368C0"/>
    <w:rsid w:val="00E36AAE"/>
    <w:rsid w:val="00E37245"/>
    <w:rsid w:val="00E37C3A"/>
    <w:rsid w:val="00E37D8E"/>
    <w:rsid w:val="00E40017"/>
    <w:rsid w:val="00E4003F"/>
    <w:rsid w:val="00E40134"/>
    <w:rsid w:val="00E401B9"/>
    <w:rsid w:val="00E4052E"/>
    <w:rsid w:val="00E4083C"/>
    <w:rsid w:val="00E40C23"/>
    <w:rsid w:val="00E41408"/>
    <w:rsid w:val="00E41A5B"/>
    <w:rsid w:val="00E4270E"/>
    <w:rsid w:val="00E4283D"/>
    <w:rsid w:val="00E4284F"/>
    <w:rsid w:val="00E4292A"/>
    <w:rsid w:val="00E42CB4"/>
    <w:rsid w:val="00E4360E"/>
    <w:rsid w:val="00E43938"/>
    <w:rsid w:val="00E43DA6"/>
    <w:rsid w:val="00E43FD5"/>
    <w:rsid w:val="00E44C07"/>
    <w:rsid w:val="00E4537F"/>
    <w:rsid w:val="00E45B2D"/>
    <w:rsid w:val="00E4628B"/>
    <w:rsid w:val="00E46341"/>
    <w:rsid w:val="00E46510"/>
    <w:rsid w:val="00E46785"/>
    <w:rsid w:val="00E467CB"/>
    <w:rsid w:val="00E46892"/>
    <w:rsid w:val="00E46C81"/>
    <w:rsid w:val="00E477C0"/>
    <w:rsid w:val="00E4791C"/>
    <w:rsid w:val="00E479C2"/>
    <w:rsid w:val="00E47C79"/>
    <w:rsid w:val="00E50012"/>
    <w:rsid w:val="00E504D3"/>
    <w:rsid w:val="00E50674"/>
    <w:rsid w:val="00E507E4"/>
    <w:rsid w:val="00E509EC"/>
    <w:rsid w:val="00E50F11"/>
    <w:rsid w:val="00E51178"/>
    <w:rsid w:val="00E51311"/>
    <w:rsid w:val="00E51411"/>
    <w:rsid w:val="00E51558"/>
    <w:rsid w:val="00E519FE"/>
    <w:rsid w:val="00E51ED8"/>
    <w:rsid w:val="00E51F47"/>
    <w:rsid w:val="00E52025"/>
    <w:rsid w:val="00E521A1"/>
    <w:rsid w:val="00E52E40"/>
    <w:rsid w:val="00E535EE"/>
    <w:rsid w:val="00E53992"/>
    <w:rsid w:val="00E539B0"/>
    <w:rsid w:val="00E53B9B"/>
    <w:rsid w:val="00E53C5F"/>
    <w:rsid w:val="00E53FB1"/>
    <w:rsid w:val="00E5499A"/>
    <w:rsid w:val="00E54C6F"/>
    <w:rsid w:val="00E551BC"/>
    <w:rsid w:val="00E55553"/>
    <w:rsid w:val="00E55740"/>
    <w:rsid w:val="00E5576F"/>
    <w:rsid w:val="00E55A21"/>
    <w:rsid w:val="00E55C17"/>
    <w:rsid w:val="00E55ED5"/>
    <w:rsid w:val="00E5623B"/>
    <w:rsid w:val="00E5630D"/>
    <w:rsid w:val="00E56692"/>
    <w:rsid w:val="00E566B5"/>
    <w:rsid w:val="00E56753"/>
    <w:rsid w:val="00E5679B"/>
    <w:rsid w:val="00E56958"/>
    <w:rsid w:val="00E56CB2"/>
    <w:rsid w:val="00E56FCC"/>
    <w:rsid w:val="00E5733B"/>
    <w:rsid w:val="00E574CF"/>
    <w:rsid w:val="00E57E07"/>
    <w:rsid w:val="00E6010B"/>
    <w:rsid w:val="00E60525"/>
    <w:rsid w:val="00E60550"/>
    <w:rsid w:val="00E60AB0"/>
    <w:rsid w:val="00E60E72"/>
    <w:rsid w:val="00E60F0D"/>
    <w:rsid w:val="00E6169D"/>
    <w:rsid w:val="00E616F5"/>
    <w:rsid w:val="00E619AB"/>
    <w:rsid w:val="00E61A7C"/>
    <w:rsid w:val="00E61D4C"/>
    <w:rsid w:val="00E62493"/>
    <w:rsid w:val="00E62563"/>
    <w:rsid w:val="00E62BE7"/>
    <w:rsid w:val="00E62D89"/>
    <w:rsid w:val="00E635E3"/>
    <w:rsid w:val="00E636A9"/>
    <w:rsid w:val="00E63B2A"/>
    <w:rsid w:val="00E63E86"/>
    <w:rsid w:val="00E64265"/>
    <w:rsid w:val="00E64D66"/>
    <w:rsid w:val="00E64EDB"/>
    <w:rsid w:val="00E64F45"/>
    <w:rsid w:val="00E65258"/>
    <w:rsid w:val="00E658C6"/>
    <w:rsid w:val="00E65A4D"/>
    <w:rsid w:val="00E65B61"/>
    <w:rsid w:val="00E6625B"/>
    <w:rsid w:val="00E669B9"/>
    <w:rsid w:val="00E67034"/>
    <w:rsid w:val="00E671C0"/>
    <w:rsid w:val="00E672B6"/>
    <w:rsid w:val="00E67310"/>
    <w:rsid w:val="00E67422"/>
    <w:rsid w:val="00E6783B"/>
    <w:rsid w:val="00E679BE"/>
    <w:rsid w:val="00E67E5D"/>
    <w:rsid w:val="00E70059"/>
    <w:rsid w:val="00E70068"/>
    <w:rsid w:val="00E704B8"/>
    <w:rsid w:val="00E7084A"/>
    <w:rsid w:val="00E7085D"/>
    <w:rsid w:val="00E708A1"/>
    <w:rsid w:val="00E7096A"/>
    <w:rsid w:val="00E70DFB"/>
    <w:rsid w:val="00E70E1B"/>
    <w:rsid w:val="00E70E22"/>
    <w:rsid w:val="00E70E9C"/>
    <w:rsid w:val="00E70F8A"/>
    <w:rsid w:val="00E7127D"/>
    <w:rsid w:val="00E712F1"/>
    <w:rsid w:val="00E717C9"/>
    <w:rsid w:val="00E71B25"/>
    <w:rsid w:val="00E71DD9"/>
    <w:rsid w:val="00E72163"/>
    <w:rsid w:val="00E72287"/>
    <w:rsid w:val="00E722A7"/>
    <w:rsid w:val="00E7253D"/>
    <w:rsid w:val="00E7274F"/>
    <w:rsid w:val="00E72A4D"/>
    <w:rsid w:val="00E72C24"/>
    <w:rsid w:val="00E72D2B"/>
    <w:rsid w:val="00E72FD7"/>
    <w:rsid w:val="00E7303C"/>
    <w:rsid w:val="00E7349D"/>
    <w:rsid w:val="00E736D2"/>
    <w:rsid w:val="00E73B7A"/>
    <w:rsid w:val="00E73BE5"/>
    <w:rsid w:val="00E73CC3"/>
    <w:rsid w:val="00E73D6A"/>
    <w:rsid w:val="00E73DD9"/>
    <w:rsid w:val="00E74620"/>
    <w:rsid w:val="00E749D1"/>
    <w:rsid w:val="00E74A7B"/>
    <w:rsid w:val="00E74D09"/>
    <w:rsid w:val="00E750F5"/>
    <w:rsid w:val="00E7515D"/>
    <w:rsid w:val="00E75274"/>
    <w:rsid w:val="00E75581"/>
    <w:rsid w:val="00E758D7"/>
    <w:rsid w:val="00E75910"/>
    <w:rsid w:val="00E75A0A"/>
    <w:rsid w:val="00E75E09"/>
    <w:rsid w:val="00E75E7B"/>
    <w:rsid w:val="00E76120"/>
    <w:rsid w:val="00E7633C"/>
    <w:rsid w:val="00E76BB6"/>
    <w:rsid w:val="00E76BD1"/>
    <w:rsid w:val="00E775E0"/>
    <w:rsid w:val="00E77859"/>
    <w:rsid w:val="00E77EA7"/>
    <w:rsid w:val="00E800B8"/>
    <w:rsid w:val="00E80E50"/>
    <w:rsid w:val="00E80FF9"/>
    <w:rsid w:val="00E81352"/>
    <w:rsid w:val="00E81704"/>
    <w:rsid w:val="00E81705"/>
    <w:rsid w:val="00E821A2"/>
    <w:rsid w:val="00E82388"/>
    <w:rsid w:val="00E82498"/>
    <w:rsid w:val="00E824C5"/>
    <w:rsid w:val="00E82733"/>
    <w:rsid w:val="00E8292C"/>
    <w:rsid w:val="00E82CED"/>
    <w:rsid w:val="00E82EA4"/>
    <w:rsid w:val="00E83708"/>
    <w:rsid w:val="00E83857"/>
    <w:rsid w:val="00E839CA"/>
    <w:rsid w:val="00E83D39"/>
    <w:rsid w:val="00E83FFF"/>
    <w:rsid w:val="00E84175"/>
    <w:rsid w:val="00E8442D"/>
    <w:rsid w:val="00E84676"/>
    <w:rsid w:val="00E848EA"/>
    <w:rsid w:val="00E85048"/>
    <w:rsid w:val="00E85BFE"/>
    <w:rsid w:val="00E86658"/>
    <w:rsid w:val="00E86A47"/>
    <w:rsid w:val="00E874A2"/>
    <w:rsid w:val="00E87522"/>
    <w:rsid w:val="00E87B52"/>
    <w:rsid w:val="00E87C73"/>
    <w:rsid w:val="00E90114"/>
    <w:rsid w:val="00E905A5"/>
    <w:rsid w:val="00E9130C"/>
    <w:rsid w:val="00E9179B"/>
    <w:rsid w:val="00E92043"/>
    <w:rsid w:val="00E92466"/>
    <w:rsid w:val="00E92490"/>
    <w:rsid w:val="00E92607"/>
    <w:rsid w:val="00E92642"/>
    <w:rsid w:val="00E92650"/>
    <w:rsid w:val="00E926D7"/>
    <w:rsid w:val="00E92EAB"/>
    <w:rsid w:val="00E92F67"/>
    <w:rsid w:val="00E931AB"/>
    <w:rsid w:val="00E9342D"/>
    <w:rsid w:val="00E934B9"/>
    <w:rsid w:val="00E93B50"/>
    <w:rsid w:val="00E942AF"/>
    <w:rsid w:val="00E94474"/>
    <w:rsid w:val="00E949BF"/>
    <w:rsid w:val="00E9515D"/>
    <w:rsid w:val="00E951E8"/>
    <w:rsid w:val="00E95E1F"/>
    <w:rsid w:val="00E96086"/>
    <w:rsid w:val="00E9616C"/>
    <w:rsid w:val="00E961B1"/>
    <w:rsid w:val="00E96569"/>
    <w:rsid w:val="00E9710D"/>
    <w:rsid w:val="00E9741A"/>
    <w:rsid w:val="00E9766C"/>
    <w:rsid w:val="00E97B86"/>
    <w:rsid w:val="00E97BA4"/>
    <w:rsid w:val="00E97C8E"/>
    <w:rsid w:val="00E97F7A"/>
    <w:rsid w:val="00EA03AD"/>
    <w:rsid w:val="00EA05E2"/>
    <w:rsid w:val="00EA0FBC"/>
    <w:rsid w:val="00EA1A59"/>
    <w:rsid w:val="00EA1ED5"/>
    <w:rsid w:val="00EA21AC"/>
    <w:rsid w:val="00EA21BC"/>
    <w:rsid w:val="00EA21ED"/>
    <w:rsid w:val="00EA2223"/>
    <w:rsid w:val="00EA240F"/>
    <w:rsid w:val="00EA26BC"/>
    <w:rsid w:val="00EA2760"/>
    <w:rsid w:val="00EA2BF4"/>
    <w:rsid w:val="00EA2EC4"/>
    <w:rsid w:val="00EA2FB0"/>
    <w:rsid w:val="00EA3059"/>
    <w:rsid w:val="00EA3416"/>
    <w:rsid w:val="00EA3942"/>
    <w:rsid w:val="00EA432A"/>
    <w:rsid w:val="00EA4409"/>
    <w:rsid w:val="00EA4896"/>
    <w:rsid w:val="00EA50D8"/>
    <w:rsid w:val="00EA5198"/>
    <w:rsid w:val="00EA5716"/>
    <w:rsid w:val="00EA5F4B"/>
    <w:rsid w:val="00EA5FE1"/>
    <w:rsid w:val="00EA62E4"/>
    <w:rsid w:val="00EA63FD"/>
    <w:rsid w:val="00EA65C6"/>
    <w:rsid w:val="00EA6873"/>
    <w:rsid w:val="00EA6E3C"/>
    <w:rsid w:val="00EA6EB0"/>
    <w:rsid w:val="00EA7409"/>
    <w:rsid w:val="00EA7845"/>
    <w:rsid w:val="00EA7B84"/>
    <w:rsid w:val="00EA7C7C"/>
    <w:rsid w:val="00EA7DD6"/>
    <w:rsid w:val="00EA7E3B"/>
    <w:rsid w:val="00EB027E"/>
    <w:rsid w:val="00EB049B"/>
    <w:rsid w:val="00EB0C3A"/>
    <w:rsid w:val="00EB0EC6"/>
    <w:rsid w:val="00EB0FEB"/>
    <w:rsid w:val="00EB1940"/>
    <w:rsid w:val="00EB1AAC"/>
    <w:rsid w:val="00EB1B2D"/>
    <w:rsid w:val="00EB1B94"/>
    <w:rsid w:val="00EB1FC6"/>
    <w:rsid w:val="00EB21FC"/>
    <w:rsid w:val="00EB3276"/>
    <w:rsid w:val="00EB39FF"/>
    <w:rsid w:val="00EB3BB5"/>
    <w:rsid w:val="00EB440B"/>
    <w:rsid w:val="00EB50DD"/>
    <w:rsid w:val="00EB5549"/>
    <w:rsid w:val="00EB587A"/>
    <w:rsid w:val="00EB5C11"/>
    <w:rsid w:val="00EB6195"/>
    <w:rsid w:val="00EB673A"/>
    <w:rsid w:val="00EB6940"/>
    <w:rsid w:val="00EB69DF"/>
    <w:rsid w:val="00EB6A0A"/>
    <w:rsid w:val="00EB6FE4"/>
    <w:rsid w:val="00EB7125"/>
    <w:rsid w:val="00EB7245"/>
    <w:rsid w:val="00EB785F"/>
    <w:rsid w:val="00EB78F0"/>
    <w:rsid w:val="00EC0661"/>
    <w:rsid w:val="00EC07F6"/>
    <w:rsid w:val="00EC0ACF"/>
    <w:rsid w:val="00EC1B05"/>
    <w:rsid w:val="00EC1C7D"/>
    <w:rsid w:val="00EC1CA8"/>
    <w:rsid w:val="00EC204D"/>
    <w:rsid w:val="00EC21E6"/>
    <w:rsid w:val="00EC293B"/>
    <w:rsid w:val="00EC2AD9"/>
    <w:rsid w:val="00EC2B00"/>
    <w:rsid w:val="00EC2E52"/>
    <w:rsid w:val="00EC38FF"/>
    <w:rsid w:val="00EC3B1C"/>
    <w:rsid w:val="00EC3E23"/>
    <w:rsid w:val="00EC3FCE"/>
    <w:rsid w:val="00EC4084"/>
    <w:rsid w:val="00EC443F"/>
    <w:rsid w:val="00EC457D"/>
    <w:rsid w:val="00EC4612"/>
    <w:rsid w:val="00EC4DC3"/>
    <w:rsid w:val="00EC571F"/>
    <w:rsid w:val="00EC58EA"/>
    <w:rsid w:val="00EC59F5"/>
    <w:rsid w:val="00EC5A91"/>
    <w:rsid w:val="00EC5AF6"/>
    <w:rsid w:val="00EC622A"/>
    <w:rsid w:val="00EC651A"/>
    <w:rsid w:val="00EC6E4E"/>
    <w:rsid w:val="00EC6E7F"/>
    <w:rsid w:val="00EC70B1"/>
    <w:rsid w:val="00EC78B0"/>
    <w:rsid w:val="00ED030D"/>
    <w:rsid w:val="00ED066B"/>
    <w:rsid w:val="00ED082A"/>
    <w:rsid w:val="00ED09E3"/>
    <w:rsid w:val="00ED0A3C"/>
    <w:rsid w:val="00ED11B9"/>
    <w:rsid w:val="00ED1585"/>
    <w:rsid w:val="00ED1826"/>
    <w:rsid w:val="00ED19A8"/>
    <w:rsid w:val="00ED1CD0"/>
    <w:rsid w:val="00ED1DFB"/>
    <w:rsid w:val="00ED1F3A"/>
    <w:rsid w:val="00ED281C"/>
    <w:rsid w:val="00ED316A"/>
    <w:rsid w:val="00ED3207"/>
    <w:rsid w:val="00ED32F4"/>
    <w:rsid w:val="00ED35B6"/>
    <w:rsid w:val="00ED3A8B"/>
    <w:rsid w:val="00ED3C20"/>
    <w:rsid w:val="00ED3D0F"/>
    <w:rsid w:val="00ED3E1E"/>
    <w:rsid w:val="00ED4F37"/>
    <w:rsid w:val="00ED505B"/>
    <w:rsid w:val="00ED5A9A"/>
    <w:rsid w:val="00ED5CC0"/>
    <w:rsid w:val="00ED66F5"/>
    <w:rsid w:val="00ED6806"/>
    <w:rsid w:val="00ED6C73"/>
    <w:rsid w:val="00ED6CB1"/>
    <w:rsid w:val="00ED6E46"/>
    <w:rsid w:val="00ED6FEB"/>
    <w:rsid w:val="00ED7390"/>
    <w:rsid w:val="00ED740F"/>
    <w:rsid w:val="00ED7AF4"/>
    <w:rsid w:val="00ED7E95"/>
    <w:rsid w:val="00EE01A6"/>
    <w:rsid w:val="00EE0D30"/>
    <w:rsid w:val="00EE0F29"/>
    <w:rsid w:val="00EE1211"/>
    <w:rsid w:val="00EE14E3"/>
    <w:rsid w:val="00EE17A1"/>
    <w:rsid w:val="00EE1907"/>
    <w:rsid w:val="00EE20D3"/>
    <w:rsid w:val="00EE2475"/>
    <w:rsid w:val="00EE2ADD"/>
    <w:rsid w:val="00EE2BE4"/>
    <w:rsid w:val="00EE2E93"/>
    <w:rsid w:val="00EE2EA7"/>
    <w:rsid w:val="00EE3018"/>
    <w:rsid w:val="00EE30BA"/>
    <w:rsid w:val="00EE32A0"/>
    <w:rsid w:val="00EE3460"/>
    <w:rsid w:val="00EE37B1"/>
    <w:rsid w:val="00EE386B"/>
    <w:rsid w:val="00EE3963"/>
    <w:rsid w:val="00EE3D1B"/>
    <w:rsid w:val="00EE3FEA"/>
    <w:rsid w:val="00EE42DB"/>
    <w:rsid w:val="00EE4596"/>
    <w:rsid w:val="00EE47A5"/>
    <w:rsid w:val="00EE5285"/>
    <w:rsid w:val="00EE53C6"/>
    <w:rsid w:val="00EE56D0"/>
    <w:rsid w:val="00EE56D6"/>
    <w:rsid w:val="00EE5974"/>
    <w:rsid w:val="00EE5A1F"/>
    <w:rsid w:val="00EE5D8D"/>
    <w:rsid w:val="00EE61E1"/>
    <w:rsid w:val="00EE6405"/>
    <w:rsid w:val="00EE6449"/>
    <w:rsid w:val="00EE720E"/>
    <w:rsid w:val="00EE751D"/>
    <w:rsid w:val="00EE7ACE"/>
    <w:rsid w:val="00EE7EAA"/>
    <w:rsid w:val="00EE7F7F"/>
    <w:rsid w:val="00EF029D"/>
    <w:rsid w:val="00EF03D3"/>
    <w:rsid w:val="00EF0AB4"/>
    <w:rsid w:val="00EF0AC5"/>
    <w:rsid w:val="00EF0BFC"/>
    <w:rsid w:val="00EF0F0E"/>
    <w:rsid w:val="00EF0FAA"/>
    <w:rsid w:val="00EF0FFC"/>
    <w:rsid w:val="00EF1102"/>
    <w:rsid w:val="00EF1988"/>
    <w:rsid w:val="00EF1FEB"/>
    <w:rsid w:val="00EF210B"/>
    <w:rsid w:val="00EF2118"/>
    <w:rsid w:val="00EF23DA"/>
    <w:rsid w:val="00EF24E2"/>
    <w:rsid w:val="00EF2671"/>
    <w:rsid w:val="00EF2948"/>
    <w:rsid w:val="00EF29DB"/>
    <w:rsid w:val="00EF2A45"/>
    <w:rsid w:val="00EF36E8"/>
    <w:rsid w:val="00EF39C2"/>
    <w:rsid w:val="00EF3CE2"/>
    <w:rsid w:val="00EF4DE4"/>
    <w:rsid w:val="00EF571F"/>
    <w:rsid w:val="00EF5AE9"/>
    <w:rsid w:val="00EF5F48"/>
    <w:rsid w:val="00EF6300"/>
    <w:rsid w:val="00EF630B"/>
    <w:rsid w:val="00EF6510"/>
    <w:rsid w:val="00EF6559"/>
    <w:rsid w:val="00EF6579"/>
    <w:rsid w:val="00EF670B"/>
    <w:rsid w:val="00EF6C1E"/>
    <w:rsid w:val="00EF6C61"/>
    <w:rsid w:val="00EF6CCF"/>
    <w:rsid w:val="00EF6FBF"/>
    <w:rsid w:val="00EF770B"/>
    <w:rsid w:val="00EF7E15"/>
    <w:rsid w:val="00EF7ED5"/>
    <w:rsid w:val="00F00371"/>
    <w:rsid w:val="00F00468"/>
    <w:rsid w:val="00F004BA"/>
    <w:rsid w:val="00F00DD8"/>
    <w:rsid w:val="00F00FAF"/>
    <w:rsid w:val="00F013A9"/>
    <w:rsid w:val="00F019B0"/>
    <w:rsid w:val="00F01A5C"/>
    <w:rsid w:val="00F01DAF"/>
    <w:rsid w:val="00F02818"/>
    <w:rsid w:val="00F02970"/>
    <w:rsid w:val="00F036D2"/>
    <w:rsid w:val="00F04464"/>
    <w:rsid w:val="00F046D2"/>
    <w:rsid w:val="00F04870"/>
    <w:rsid w:val="00F048F4"/>
    <w:rsid w:val="00F04DFA"/>
    <w:rsid w:val="00F0501A"/>
    <w:rsid w:val="00F0548D"/>
    <w:rsid w:val="00F06268"/>
    <w:rsid w:val="00F06A26"/>
    <w:rsid w:val="00F06BDF"/>
    <w:rsid w:val="00F06D13"/>
    <w:rsid w:val="00F06F18"/>
    <w:rsid w:val="00F07A14"/>
    <w:rsid w:val="00F07F36"/>
    <w:rsid w:val="00F07FF1"/>
    <w:rsid w:val="00F101B7"/>
    <w:rsid w:val="00F10674"/>
    <w:rsid w:val="00F10725"/>
    <w:rsid w:val="00F10DF4"/>
    <w:rsid w:val="00F10DFC"/>
    <w:rsid w:val="00F1100D"/>
    <w:rsid w:val="00F1113C"/>
    <w:rsid w:val="00F118F3"/>
    <w:rsid w:val="00F118FF"/>
    <w:rsid w:val="00F11BAC"/>
    <w:rsid w:val="00F124E2"/>
    <w:rsid w:val="00F126B7"/>
    <w:rsid w:val="00F12EE1"/>
    <w:rsid w:val="00F132FD"/>
    <w:rsid w:val="00F1344E"/>
    <w:rsid w:val="00F13627"/>
    <w:rsid w:val="00F136FB"/>
    <w:rsid w:val="00F1370E"/>
    <w:rsid w:val="00F13B96"/>
    <w:rsid w:val="00F13C33"/>
    <w:rsid w:val="00F13F82"/>
    <w:rsid w:val="00F1413E"/>
    <w:rsid w:val="00F143B2"/>
    <w:rsid w:val="00F14510"/>
    <w:rsid w:val="00F14676"/>
    <w:rsid w:val="00F146DD"/>
    <w:rsid w:val="00F14902"/>
    <w:rsid w:val="00F14C54"/>
    <w:rsid w:val="00F150C2"/>
    <w:rsid w:val="00F1542D"/>
    <w:rsid w:val="00F15B44"/>
    <w:rsid w:val="00F15F60"/>
    <w:rsid w:val="00F16314"/>
    <w:rsid w:val="00F16699"/>
    <w:rsid w:val="00F1689A"/>
    <w:rsid w:val="00F16D88"/>
    <w:rsid w:val="00F16E88"/>
    <w:rsid w:val="00F171DA"/>
    <w:rsid w:val="00F17AD0"/>
    <w:rsid w:val="00F20F3C"/>
    <w:rsid w:val="00F21051"/>
    <w:rsid w:val="00F2152B"/>
    <w:rsid w:val="00F21679"/>
    <w:rsid w:val="00F2172F"/>
    <w:rsid w:val="00F21936"/>
    <w:rsid w:val="00F21C61"/>
    <w:rsid w:val="00F21E63"/>
    <w:rsid w:val="00F21F48"/>
    <w:rsid w:val="00F22032"/>
    <w:rsid w:val="00F2206B"/>
    <w:rsid w:val="00F2270B"/>
    <w:rsid w:val="00F22B08"/>
    <w:rsid w:val="00F2353B"/>
    <w:rsid w:val="00F2399E"/>
    <w:rsid w:val="00F24022"/>
    <w:rsid w:val="00F24323"/>
    <w:rsid w:val="00F2463A"/>
    <w:rsid w:val="00F246A9"/>
    <w:rsid w:val="00F247C6"/>
    <w:rsid w:val="00F25075"/>
    <w:rsid w:val="00F25E26"/>
    <w:rsid w:val="00F26215"/>
    <w:rsid w:val="00F26228"/>
    <w:rsid w:val="00F268AD"/>
    <w:rsid w:val="00F26B3F"/>
    <w:rsid w:val="00F26C85"/>
    <w:rsid w:val="00F27779"/>
    <w:rsid w:val="00F300AC"/>
    <w:rsid w:val="00F302B1"/>
    <w:rsid w:val="00F30806"/>
    <w:rsid w:val="00F31885"/>
    <w:rsid w:val="00F31DEE"/>
    <w:rsid w:val="00F320D4"/>
    <w:rsid w:val="00F321B0"/>
    <w:rsid w:val="00F3246B"/>
    <w:rsid w:val="00F32559"/>
    <w:rsid w:val="00F326E4"/>
    <w:rsid w:val="00F328C5"/>
    <w:rsid w:val="00F33B09"/>
    <w:rsid w:val="00F33B64"/>
    <w:rsid w:val="00F33D7F"/>
    <w:rsid w:val="00F33F98"/>
    <w:rsid w:val="00F34154"/>
    <w:rsid w:val="00F343DD"/>
    <w:rsid w:val="00F34483"/>
    <w:rsid w:val="00F3471F"/>
    <w:rsid w:val="00F349DD"/>
    <w:rsid w:val="00F34A07"/>
    <w:rsid w:val="00F34F47"/>
    <w:rsid w:val="00F34FD1"/>
    <w:rsid w:val="00F35365"/>
    <w:rsid w:val="00F353A8"/>
    <w:rsid w:val="00F3545B"/>
    <w:rsid w:val="00F355F2"/>
    <w:rsid w:val="00F35C82"/>
    <w:rsid w:val="00F35D63"/>
    <w:rsid w:val="00F36045"/>
    <w:rsid w:val="00F3630D"/>
    <w:rsid w:val="00F3642D"/>
    <w:rsid w:val="00F36702"/>
    <w:rsid w:val="00F373CC"/>
    <w:rsid w:val="00F374D9"/>
    <w:rsid w:val="00F37608"/>
    <w:rsid w:val="00F3797C"/>
    <w:rsid w:val="00F37A47"/>
    <w:rsid w:val="00F37B32"/>
    <w:rsid w:val="00F40478"/>
    <w:rsid w:val="00F40A2F"/>
    <w:rsid w:val="00F40A34"/>
    <w:rsid w:val="00F40BA2"/>
    <w:rsid w:val="00F40C5C"/>
    <w:rsid w:val="00F40ED0"/>
    <w:rsid w:val="00F40EEB"/>
    <w:rsid w:val="00F4110F"/>
    <w:rsid w:val="00F414E6"/>
    <w:rsid w:val="00F41871"/>
    <w:rsid w:val="00F4190B"/>
    <w:rsid w:val="00F41E38"/>
    <w:rsid w:val="00F41F63"/>
    <w:rsid w:val="00F42330"/>
    <w:rsid w:val="00F424BC"/>
    <w:rsid w:val="00F42651"/>
    <w:rsid w:val="00F428B1"/>
    <w:rsid w:val="00F42A4B"/>
    <w:rsid w:val="00F42B59"/>
    <w:rsid w:val="00F42E91"/>
    <w:rsid w:val="00F430C3"/>
    <w:rsid w:val="00F437AD"/>
    <w:rsid w:val="00F43BF9"/>
    <w:rsid w:val="00F43E0C"/>
    <w:rsid w:val="00F43F2D"/>
    <w:rsid w:val="00F44231"/>
    <w:rsid w:val="00F4448C"/>
    <w:rsid w:val="00F444D7"/>
    <w:rsid w:val="00F447E5"/>
    <w:rsid w:val="00F44A38"/>
    <w:rsid w:val="00F44F60"/>
    <w:rsid w:val="00F452A3"/>
    <w:rsid w:val="00F453F1"/>
    <w:rsid w:val="00F45956"/>
    <w:rsid w:val="00F4597A"/>
    <w:rsid w:val="00F45CC1"/>
    <w:rsid w:val="00F45E2E"/>
    <w:rsid w:val="00F45F72"/>
    <w:rsid w:val="00F4668A"/>
    <w:rsid w:val="00F46CAC"/>
    <w:rsid w:val="00F47392"/>
    <w:rsid w:val="00F47D6B"/>
    <w:rsid w:val="00F50036"/>
    <w:rsid w:val="00F501D6"/>
    <w:rsid w:val="00F50251"/>
    <w:rsid w:val="00F50281"/>
    <w:rsid w:val="00F5042B"/>
    <w:rsid w:val="00F505A3"/>
    <w:rsid w:val="00F50A75"/>
    <w:rsid w:val="00F50D40"/>
    <w:rsid w:val="00F51349"/>
    <w:rsid w:val="00F514FE"/>
    <w:rsid w:val="00F5168D"/>
    <w:rsid w:val="00F51941"/>
    <w:rsid w:val="00F52895"/>
    <w:rsid w:val="00F52946"/>
    <w:rsid w:val="00F52DD4"/>
    <w:rsid w:val="00F52E9F"/>
    <w:rsid w:val="00F52F0D"/>
    <w:rsid w:val="00F52F6F"/>
    <w:rsid w:val="00F5380E"/>
    <w:rsid w:val="00F5382C"/>
    <w:rsid w:val="00F53B93"/>
    <w:rsid w:val="00F53DC8"/>
    <w:rsid w:val="00F54327"/>
    <w:rsid w:val="00F543C2"/>
    <w:rsid w:val="00F54990"/>
    <w:rsid w:val="00F54A86"/>
    <w:rsid w:val="00F54AA1"/>
    <w:rsid w:val="00F54C6E"/>
    <w:rsid w:val="00F55108"/>
    <w:rsid w:val="00F551AE"/>
    <w:rsid w:val="00F552F6"/>
    <w:rsid w:val="00F5539E"/>
    <w:rsid w:val="00F5548D"/>
    <w:rsid w:val="00F5569D"/>
    <w:rsid w:val="00F55A24"/>
    <w:rsid w:val="00F5628D"/>
    <w:rsid w:val="00F56659"/>
    <w:rsid w:val="00F5697F"/>
    <w:rsid w:val="00F56E67"/>
    <w:rsid w:val="00F56FFE"/>
    <w:rsid w:val="00F572C8"/>
    <w:rsid w:val="00F57617"/>
    <w:rsid w:val="00F57951"/>
    <w:rsid w:val="00F57AE5"/>
    <w:rsid w:val="00F57BF9"/>
    <w:rsid w:val="00F57E23"/>
    <w:rsid w:val="00F60A85"/>
    <w:rsid w:val="00F60DC2"/>
    <w:rsid w:val="00F60DF9"/>
    <w:rsid w:val="00F60F8E"/>
    <w:rsid w:val="00F6140A"/>
    <w:rsid w:val="00F61729"/>
    <w:rsid w:val="00F6175E"/>
    <w:rsid w:val="00F61D74"/>
    <w:rsid w:val="00F61DF9"/>
    <w:rsid w:val="00F628D1"/>
    <w:rsid w:val="00F62F42"/>
    <w:rsid w:val="00F639A3"/>
    <w:rsid w:val="00F63C3D"/>
    <w:rsid w:val="00F6424E"/>
    <w:rsid w:val="00F64701"/>
    <w:rsid w:val="00F64A17"/>
    <w:rsid w:val="00F64DAB"/>
    <w:rsid w:val="00F650C8"/>
    <w:rsid w:val="00F651A2"/>
    <w:rsid w:val="00F65294"/>
    <w:rsid w:val="00F652E2"/>
    <w:rsid w:val="00F6532C"/>
    <w:rsid w:val="00F653DE"/>
    <w:rsid w:val="00F654BA"/>
    <w:rsid w:val="00F657E1"/>
    <w:rsid w:val="00F65997"/>
    <w:rsid w:val="00F65DB9"/>
    <w:rsid w:val="00F65E27"/>
    <w:rsid w:val="00F65EBA"/>
    <w:rsid w:val="00F66440"/>
    <w:rsid w:val="00F6668F"/>
    <w:rsid w:val="00F6680D"/>
    <w:rsid w:val="00F66F4C"/>
    <w:rsid w:val="00F6733D"/>
    <w:rsid w:val="00F67FA7"/>
    <w:rsid w:val="00F70672"/>
    <w:rsid w:val="00F70A1C"/>
    <w:rsid w:val="00F71B31"/>
    <w:rsid w:val="00F71C62"/>
    <w:rsid w:val="00F71D9A"/>
    <w:rsid w:val="00F7237A"/>
    <w:rsid w:val="00F724F3"/>
    <w:rsid w:val="00F72B3F"/>
    <w:rsid w:val="00F72BF7"/>
    <w:rsid w:val="00F73CB5"/>
    <w:rsid w:val="00F73D5F"/>
    <w:rsid w:val="00F74284"/>
    <w:rsid w:val="00F7444F"/>
    <w:rsid w:val="00F7491A"/>
    <w:rsid w:val="00F74B70"/>
    <w:rsid w:val="00F74B94"/>
    <w:rsid w:val="00F752FA"/>
    <w:rsid w:val="00F7579C"/>
    <w:rsid w:val="00F759DA"/>
    <w:rsid w:val="00F759EE"/>
    <w:rsid w:val="00F75DF0"/>
    <w:rsid w:val="00F76986"/>
    <w:rsid w:val="00F769D7"/>
    <w:rsid w:val="00F76A96"/>
    <w:rsid w:val="00F76DEF"/>
    <w:rsid w:val="00F76EA0"/>
    <w:rsid w:val="00F76F18"/>
    <w:rsid w:val="00F76FCE"/>
    <w:rsid w:val="00F7724A"/>
    <w:rsid w:val="00F7741D"/>
    <w:rsid w:val="00F7760E"/>
    <w:rsid w:val="00F77694"/>
    <w:rsid w:val="00F776EB"/>
    <w:rsid w:val="00F77DC8"/>
    <w:rsid w:val="00F77E9F"/>
    <w:rsid w:val="00F801C0"/>
    <w:rsid w:val="00F8065A"/>
    <w:rsid w:val="00F8076C"/>
    <w:rsid w:val="00F80AB0"/>
    <w:rsid w:val="00F80E9C"/>
    <w:rsid w:val="00F80ED8"/>
    <w:rsid w:val="00F80EE8"/>
    <w:rsid w:val="00F814D9"/>
    <w:rsid w:val="00F8152C"/>
    <w:rsid w:val="00F818A8"/>
    <w:rsid w:val="00F821BD"/>
    <w:rsid w:val="00F82285"/>
    <w:rsid w:val="00F82309"/>
    <w:rsid w:val="00F82D16"/>
    <w:rsid w:val="00F831A4"/>
    <w:rsid w:val="00F83B7B"/>
    <w:rsid w:val="00F83C4D"/>
    <w:rsid w:val="00F845F6"/>
    <w:rsid w:val="00F84BAE"/>
    <w:rsid w:val="00F858AD"/>
    <w:rsid w:val="00F859F9"/>
    <w:rsid w:val="00F85B50"/>
    <w:rsid w:val="00F85DCC"/>
    <w:rsid w:val="00F85FBD"/>
    <w:rsid w:val="00F8605F"/>
    <w:rsid w:val="00F86B1F"/>
    <w:rsid w:val="00F8704D"/>
    <w:rsid w:val="00F873D9"/>
    <w:rsid w:val="00F87458"/>
    <w:rsid w:val="00F87787"/>
    <w:rsid w:val="00F90204"/>
    <w:rsid w:val="00F908FC"/>
    <w:rsid w:val="00F90EEC"/>
    <w:rsid w:val="00F90FAF"/>
    <w:rsid w:val="00F90FB4"/>
    <w:rsid w:val="00F916EC"/>
    <w:rsid w:val="00F91F12"/>
    <w:rsid w:val="00F92234"/>
    <w:rsid w:val="00F924BC"/>
    <w:rsid w:val="00F9258C"/>
    <w:rsid w:val="00F928BD"/>
    <w:rsid w:val="00F92D3E"/>
    <w:rsid w:val="00F93102"/>
    <w:rsid w:val="00F9311C"/>
    <w:rsid w:val="00F93282"/>
    <w:rsid w:val="00F933C4"/>
    <w:rsid w:val="00F93B47"/>
    <w:rsid w:val="00F940AB"/>
    <w:rsid w:val="00F94DDB"/>
    <w:rsid w:val="00F950D9"/>
    <w:rsid w:val="00F9524C"/>
    <w:rsid w:val="00F954F3"/>
    <w:rsid w:val="00F9569E"/>
    <w:rsid w:val="00F95C1E"/>
    <w:rsid w:val="00F9656F"/>
    <w:rsid w:val="00F96714"/>
    <w:rsid w:val="00F9682F"/>
    <w:rsid w:val="00F969EC"/>
    <w:rsid w:val="00F96E17"/>
    <w:rsid w:val="00F97C29"/>
    <w:rsid w:val="00F97C3A"/>
    <w:rsid w:val="00F97EB6"/>
    <w:rsid w:val="00F97FE8"/>
    <w:rsid w:val="00FA0566"/>
    <w:rsid w:val="00FA06A2"/>
    <w:rsid w:val="00FA06DE"/>
    <w:rsid w:val="00FA081C"/>
    <w:rsid w:val="00FA0B5E"/>
    <w:rsid w:val="00FA0C46"/>
    <w:rsid w:val="00FA1474"/>
    <w:rsid w:val="00FA1591"/>
    <w:rsid w:val="00FA188F"/>
    <w:rsid w:val="00FA1992"/>
    <w:rsid w:val="00FA1C17"/>
    <w:rsid w:val="00FA1DBC"/>
    <w:rsid w:val="00FA1F40"/>
    <w:rsid w:val="00FA228E"/>
    <w:rsid w:val="00FA27D8"/>
    <w:rsid w:val="00FA286F"/>
    <w:rsid w:val="00FA2B95"/>
    <w:rsid w:val="00FA2DC1"/>
    <w:rsid w:val="00FA3195"/>
    <w:rsid w:val="00FA3B0B"/>
    <w:rsid w:val="00FA3C52"/>
    <w:rsid w:val="00FA426F"/>
    <w:rsid w:val="00FA47D8"/>
    <w:rsid w:val="00FA4BCF"/>
    <w:rsid w:val="00FA4D84"/>
    <w:rsid w:val="00FA501C"/>
    <w:rsid w:val="00FA5054"/>
    <w:rsid w:val="00FA5207"/>
    <w:rsid w:val="00FA5600"/>
    <w:rsid w:val="00FA592D"/>
    <w:rsid w:val="00FA5B28"/>
    <w:rsid w:val="00FA6622"/>
    <w:rsid w:val="00FA6886"/>
    <w:rsid w:val="00FA6DEC"/>
    <w:rsid w:val="00FA7238"/>
    <w:rsid w:val="00FB00FA"/>
    <w:rsid w:val="00FB0576"/>
    <w:rsid w:val="00FB0738"/>
    <w:rsid w:val="00FB07F0"/>
    <w:rsid w:val="00FB0AB3"/>
    <w:rsid w:val="00FB0CD6"/>
    <w:rsid w:val="00FB14CE"/>
    <w:rsid w:val="00FB14DA"/>
    <w:rsid w:val="00FB1655"/>
    <w:rsid w:val="00FB1AAB"/>
    <w:rsid w:val="00FB1BF1"/>
    <w:rsid w:val="00FB1D6F"/>
    <w:rsid w:val="00FB28D6"/>
    <w:rsid w:val="00FB2EF3"/>
    <w:rsid w:val="00FB3034"/>
    <w:rsid w:val="00FB3053"/>
    <w:rsid w:val="00FB346F"/>
    <w:rsid w:val="00FB34D3"/>
    <w:rsid w:val="00FB3713"/>
    <w:rsid w:val="00FB374B"/>
    <w:rsid w:val="00FB3C7C"/>
    <w:rsid w:val="00FB3D3C"/>
    <w:rsid w:val="00FB3EA2"/>
    <w:rsid w:val="00FB48E6"/>
    <w:rsid w:val="00FB4AF1"/>
    <w:rsid w:val="00FB4C7A"/>
    <w:rsid w:val="00FB4DBC"/>
    <w:rsid w:val="00FB4E21"/>
    <w:rsid w:val="00FB52D9"/>
    <w:rsid w:val="00FB5313"/>
    <w:rsid w:val="00FB57B7"/>
    <w:rsid w:val="00FB58D8"/>
    <w:rsid w:val="00FB5D9B"/>
    <w:rsid w:val="00FB5FFA"/>
    <w:rsid w:val="00FB6000"/>
    <w:rsid w:val="00FB60CD"/>
    <w:rsid w:val="00FB6B4D"/>
    <w:rsid w:val="00FB6F74"/>
    <w:rsid w:val="00FB7913"/>
    <w:rsid w:val="00FB7FF1"/>
    <w:rsid w:val="00FC0127"/>
    <w:rsid w:val="00FC09D2"/>
    <w:rsid w:val="00FC0D47"/>
    <w:rsid w:val="00FC112F"/>
    <w:rsid w:val="00FC1299"/>
    <w:rsid w:val="00FC17FC"/>
    <w:rsid w:val="00FC1973"/>
    <w:rsid w:val="00FC1CF6"/>
    <w:rsid w:val="00FC1E1D"/>
    <w:rsid w:val="00FC222D"/>
    <w:rsid w:val="00FC225C"/>
    <w:rsid w:val="00FC2652"/>
    <w:rsid w:val="00FC31FC"/>
    <w:rsid w:val="00FC327D"/>
    <w:rsid w:val="00FC33D6"/>
    <w:rsid w:val="00FC348F"/>
    <w:rsid w:val="00FC3616"/>
    <w:rsid w:val="00FC3B93"/>
    <w:rsid w:val="00FC3E59"/>
    <w:rsid w:val="00FC44F5"/>
    <w:rsid w:val="00FC5173"/>
    <w:rsid w:val="00FC51A5"/>
    <w:rsid w:val="00FC523C"/>
    <w:rsid w:val="00FC5254"/>
    <w:rsid w:val="00FC53AD"/>
    <w:rsid w:val="00FC5446"/>
    <w:rsid w:val="00FC549D"/>
    <w:rsid w:val="00FC5751"/>
    <w:rsid w:val="00FC598F"/>
    <w:rsid w:val="00FC5F55"/>
    <w:rsid w:val="00FC5F8A"/>
    <w:rsid w:val="00FC617F"/>
    <w:rsid w:val="00FC6850"/>
    <w:rsid w:val="00FC6B06"/>
    <w:rsid w:val="00FC76D9"/>
    <w:rsid w:val="00FC790B"/>
    <w:rsid w:val="00FC7C22"/>
    <w:rsid w:val="00FC7E27"/>
    <w:rsid w:val="00FD0624"/>
    <w:rsid w:val="00FD0866"/>
    <w:rsid w:val="00FD0975"/>
    <w:rsid w:val="00FD0A79"/>
    <w:rsid w:val="00FD0C74"/>
    <w:rsid w:val="00FD0CB3"/>
    <w:rsid w:val="00FD0DAE"/>
    <w:rsid w:val="00FD13BD"/>
    <w:rsid w:val="00FD192D"/>
    <w:rsid w:val="00FD1A86"/>
    <w:rsid w:val="00FD1AA4"/>
    <w:rsid w:val="00FD1FD4"/>
    <w:rsid w:val="00FD214A"/>
    <w:rsid w:val="00FD2728"/>
    <w:rsid w:val="00FD273B"/>
    <w:rsid w:val="00FD360D"/>
    <w:rsid w:val="00FD37A6"/>
    <w:rsid w:val="00FD3B1F"/>
    <w:rsid w:val="00FD3E09"/>
    <w:rsid w:val="00FD44AB"/>
    <w:rsid w:val="00FD4521"/>
    <w:rsid w:val="00FD4588"/>
    <w:rsid w:val="00FD4A84"/>
    <w:rsid w:val="00FD4B35"/>
    <w:rsid w:val="00FD4B3B"/>
    <w:rsid w:val="00FD4CFF"/>
    <w:rsid w:val="00FD52E5"/>
    <w:rsid w:val="00FD5810"/>
    <w:rsid w:val="00FD58A0"/>
    <w:rsid w:val="00FD5AAF"/>
    <w:rsid w:val="00FD5F91"/>
    <w:rsid w:val="00FD64A4"/>
    <w:rsid w:val="00FD65FF"/>
    <w:rsid w:val="00FD681C"/>
    <w:rsid w:val="00FD688E"/>
    <w:rsid w:val="00FD6A6C"/>
    <w:rsid w:val="00FD6E96"/>
    <w:rsid w:val="00FD724A"/>
    <w:rsid w:val="00FD7703"/>
    <w:rsid w:val="00FD7708"/>
    <w:rsid w:val="00FD7C6A"/>
    <w:rsid w:val="00FD7D8B"/>
    <w:rsid w:val="00FD7E11"/>
    <w:rsid w:val="00FE02CF"/>
    <w:rsid w:val="00FE06C4"/>
    <w:rsid w:val="00FE06E5"/>
    <w:rsid w:val="00FE0723"/>
    <w:rsid w:val="00FE096B"/>
    <w:rsid w:val="00FE0AF4"/>
    <w:rsid w:val="00FE1274"/>
    <w:rsid w:val="00FE12B2"/>
    <w:rsid w:val="00FE148A"/>
    <w:rsid w:val="00FE171A"/>
    <w:rsid w:val="00FE174B"/>
    <w:rsid w:val="00FE183C"/>
    <w:rsid w:val="00FE1D57"/>
    <w:rsid w:val="00FE2907"/>
    <w:rsid w:val="00FE2BC6"/>
    <w:rsid w:val="00FE2CED"/>
    <w:rsid w:val="00FE2D5E"/>
    <w:rsid w:val="00FE2E57"/>
    <w:rsid w:val="00FE2F9C"/>
    <w:rsid w:val="00FE320A"/>
    <w:rsid w:val="00FE33B9"/>
    <w:rsid w:val="00FE35B7"/>
    <w:rsid w:val="00FE3A1F"/>
    <w:rsid w:val="00FE3A51"/>
    <w:rsid w:val="00FE3CCF"/>
    <w:rsid w:val="00FE3CE6"/>
    <w:rsid w:val="00FE441E"/>
    <w:rsid w:val="00FE47CB"/>
    <w:rsid w:val="00FE4A81"/>
    <w:rsid w:val="00FE5132"/>
    <w:rsid w:val="00FE533E"/>
    <w:rsid w:val="00FE53C1"/>
    <w:rsid w:val="00FE5675"/>
    <w:rsid w:val="00FE59C6"/>
    <w:rsid w:val="00FE5E05"/>
    <w:rsid w:val="00FE5E57"/>
    <w:rsid w:val="00FE5FEC"/>
    <w:rsid w:val="00FE6270"/>
    <w:rsid w:val="00FE697B"/>
    <w:rsid w:val="00FE6A4D"/>
    <w:rsid w:val="00FE6AC4"/>
    <w:rsid w:val="00FE6B07"/>
    <w:rsid w:val="00FE6E0B"/>
    <w:rsid w:val="00FE6FAC"/>
    <w:rsid w:val="00FE70A9"/>
    <w:rsid w:val="00FE723F"/>
    <w:rsid w:val="00FE7361"/>
    <w:rsid w:val="00FE74F9"/>
    <w:rsid w:val="00FE75EB"/>
    <w:rsid w:val="00FE7679"/>
    <w:rsid w:val="00FE76AA"/>
    <w:rsid w:val="00FE7AAC"/>
    <w:rsid w:val="00FE7DC0"/>
    <w:rsid w:val="00FE7F43"/>
    <w:rsid w:val="00FF0697"/>
    <w:rsid w:val="00FF079B"/>
    <w:rsid w:val="00FF0E9B"/>
    <w:rsid w:val="00FF1BF3"/>
    <w:rsid w:val="00FF1F10"/>
    <w:rsid w:val="00FF20F1"/>
    <w:rsid w:val="00FF2C78"/>
    <w:rsid w:val="00FF2E42"/>
    <w:rsid w:val="00FF3287"/>
    <w:rsid w:val="00FF335A"/>
    <w:rsid w:val="00FF3372"/>
    <w:rsid w:val="00FF33AC"/>
    <w:rsid w:val="00FF3808"/>
    <w:rsid w:val="00FF3C4A"/>
    <w:rsid w:val="00FF419C"/>
    <w:rsid w:val="00FF4B30"/>
    <w:rsid w:val="00FF4BDF"/>
    <w:rsid w:val="00FF4E32"/>
    <w:rsid w:val="00FF4EBB"/>
    <w:rsid w:val="00FF5019"/>
    <w:rsid w:val="00FF5501"/>
    <w:rsid w:val="00FF56AF"/>
    <w:rsid w:val="00FF5D94"/>
    <w:rsid w:val="00FF6520"/>
    <w:rsid w:val="00FF654D"/>
    <w:rsid w:val="00FF6FCD"/>
    <w:rsid w:val="00FF74E5"/>
    <w:rsid w:val="00FF7545"/>
    <w:rsid w:val="00FF75A5"/>
    <w:rsid w:val="00FF7CE9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D539BD50-94B8-4924-B08E-2E2986C2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305FE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2"/>
    <w:uiPriority w:val="9"/>
    <w:qFormat/>
    <w:rsid w:val="008305FE"/>
    <w:pPr>
      <w:keepNext/>
      <w:keepLines/>
      <w:numPr>
        <w:numId w:val="5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1"/>
    <w:uiPriority w:val="9"/>
    <w:unhideWhenUsed/>
    <w:qFormat/>
    <w:rsid w:val="008305FE"/>
    <w:pPr>
      <w:keepNext/>
      <w:keepLines/>
      <w:numPr>
        <w:ilvl w:val="1"/>
        <w:numId w:val="5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E7161"/>
    <w:pPr>
      <w:keepNext/>
      <w:keepLines/>
      <w:numPr>
        <w:ilvl w:val="2"/>
      </w:numPr>
      <w:spacing w:before="260" w:after="260"/>
      <w:ind w:firstLineChars="200" w:firstLine="420"/>
      <w:jc w:val="left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305FE"/>
    <w:pPr>
      <w:keepNext/>
      <w:keepLines/>
      <w:numPr>
        <w:ilvl w:val="3"/>
        <w:numId w:val="5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30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8305FE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30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8305FE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8305FE"/>
    <w:pPr>
      <w:ind w:firstLine="420"/>
    </w:pPr>
  </w:style>
  <w:style w:type="character" w:styleId="a9">
    <w:name w:val="Hyperlink"/>
    <w:basedOn w:val="a1"/>
    <w:uiPriority w:val="99"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59"/>
    <w:rsid w:val="00874175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2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link w:val="11"/>
    <w:uiPriority w:val="9"/>
    <w:rsid w:val="008305FE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link w:val="20"/>
    <w:uiPriority w:val="9"/>
    <w:qFormat/>
    <w:rsid w:val="008305FE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1E7161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8305FE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rFonts w:ascii="等线" w:eastAsia="仿宋" w:hAnsi="等线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rFonts w:ascii="等线" w:eastAsia="仿宋" w:hAnsi="等线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bCs/>
      <w:szCs w:val="21"/>
    </w:rPr>
  </w:style>
  <w:style w:type="paragraph" w:customStyle="1" w:styleId="22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uiPriority w:val="99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uiPriority w:val="99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3">
    <w:name w:val="index 1"/>
    <w:basedOn w:val="a0"/>
    <w:next w:val="a0"/>
    <w:autoRedefine/>
    <w:semiHidden/>
    <w:rsid w:val="001620EE"/>
  </w:style>
  <w:style w:type="paragraph" w:styleId="23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3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2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1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0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4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uiPriority w:val="99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5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4D6F67"/>
    <w:pPr>
      <w:widowControl w:val="0"/>
      <w:jc w:val="both"/>
    </w:pPr>
  </w:style>
  <w:style w:type="character" w:customStyle="1" w:styleId="1Char1">
    <w:name w:val="标题 1 Char1"/>
    <w:aliases w:val="H1 Char1,l1 Char1,PIM 1 Char1,h1 Char1,123321 Char1,Title1 Char1,卷标题 Char1,1st level Char1,Section Head Char1,1 Char1,H11 Char1,H12 Char1,H13 Char1,H14 Char1,H15 Char1,H16 Char1,H17 Char1,1.0 Char1,第 ？ 章 Char1,prop Char1,app heading 1 Char1"/>
    <w:basedOn w:val="a1"/>
    <w:rsid w:val="00E25332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2Char10">
    <w:name w:val="标题 2 Char1"/>
    <w:aliases w:val="2nd level Char1,h2 Char1,2 Char1,Header 2 Char1,l2 Char1,Heading 2 Hidden Char1,Heading 2 CCBS Char1,H2 Char1,Fab-2 Char1,PIM2 Char1,heading 2 Char1,Titre3 Char1,HD2 Char1,sect 1.2 Char1,Underrubrik1 Char1,prop2 Char1,Titre2 Char1,A Char"/>
    <w:basedOn w:val="a1"/>
    <w:semiHidden/>
    <w:rsid w:val="00E253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Default">
    <w:name w:val="Default"/>
    <w:rsid w:val="00E2533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样式1 Char"/>
    <w:basedOn w:val="21"/>
    <w:link w:val="1"/>
    <w:semiHidden/>
    <w:locked/>
    <w:rsid w:val="00E25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20"/>
    <w:link w:val="1Char"/>
    <w:semiHidden/>
    <w:rsid w:val="00E25332"/>
    <w:pPr>
      <w:numPr>
        <w:ilvl w:val="0"/>
        <w:numId w:val="6"/>
      </w:numPr>
      <w:spacing w:line="415" w:lineRule="auto"/>
      <w:ind w:left="720" w:hanging="720"/>
      <w:jc w:val="both"/>
    </w:pPr>
    <w:rPr>
      <w:rFonts w:asciiTheme="majorHAnsi" w:eastAsiaTheme="majorEastAsia" w:hAnsiTheme="majorHAnsi" w:cstheme="majorBidi"/>
      <w:bCs/>
      <w:sz w:val="32"/>
    </w:rPr>
  </w:style>
  <w:style w:type="character" w:customStyle="1" w:styleId="2Char">
    <w:name w:val="样式2 Char"/>
    <w:basedOn w:val="30"/>
    <w:link w:val="2"/>
    <w:semiHidden/>
    <w:locked/>
    <w:rsid w:val="00E25332"/>
    <w:rPr>
      <w:rFonts w:ascii="宋体" w:eastAsia="宋体" w:hAnsi="宋体" w:cs="宋体"/>
      <w:b/>
      <w:bCs/>
      <w:color w:val="000000"/>
      <w:kern w:val="0"/>
      <w:sz w:val="32"/>
      <w:szCs w:val="21"/>
    </w:rPr>
  </w:style>
  <w:style w:type="paragraph" w:customStyle="1" w:styleId="2">
    <w:name w:val="样式2"/>
    <w:basedOn w:val="3"/>
    <w:link w:val="2Char"/>
    <w:semiHidden/>
    <w:rsid w:val="00E25332"/>
    <w:pPr>
      <w:numPr>
        <w:ilvl w:val="1"/>
        <w:numId w:val="7"/>
      </w:numPr>
      <w:spacing w:line="415" w:lineRule="auto"/>
    </w:pPr>
    <w:rPr>
      <w:rFonts w:ascii="宋体" w:eastAsia="宋体" w:hAnsi="宋体" w:cs="宋体"/>
      <w:b/>
      <w:bCs/>
      <w:color w:val="000000"/>
      <w:kern w:val="0"/>
      <w:sz w:val="32"/>
      <w:szCs w:val="21"/>
    </w:rPr>
  </w:style>
  <w:style w:type="character" w:styleId="afff1">
    <w:name w:val="Intense Emphasis"/>
    <w:basedOn w:val="a1"/>
    <w:uiPriority w:val="21"/>
    <w:qFormat/>
    <w:rsid w:val="00E25332"/>
    <w:rPr>
      <w:b/>
      <w:bCs/>
      <w:i/>
      <w:iCs/>
      <w:color w:val="4472C4" w:themeColor="accent1"/>
    </w:rPr>
  </w:style>
  <w:style w:type="character" w:customStyle="1" w:styleId="annotation">
    <w:name w:val="annotation"/>
    <w:basedOn w:val="a1"/>
    <w:rsid w:val="00E25332"/>
  </w:style>
  <w:style w:type="character" w:customStyle="1" w:styleId="string">
    <w:name w:val="string"/>
    <w:basedOn w:val="a1"/>
    <w:rsid w:val="00E25332"/>
  </w:style>
  <w:style w:type="character" w:customStyle="1" w:styleId="ask-title">
    <w:name w:val="ask-title"/>
    <w:basedOn w:val="a1"/>
    <w:rsid w:val="00E25332"/>
  </w:style>
  <w:style w:type="character" w:customStyle="1" w:styleId="Char">
    <w:name w:val="例程代码（无行号） Char"/>
    <w:link w:val="afff2"/>
    <w:rsid w:val="00063ED3"/>
    <w:rPr>
      <w:rFonts w:ascii="Courier New" w:hAnsi="Courier New"/>
      <w:sz w:val="18"/>
      <w:szCs w:val="18"/>
      <w:shd w:val="clear" w:color="auto" w:fill="E0E0E0"/>
    </w:rPr>
  </w:style>
  <w:style w:type="paragraph" w:customStyle="1" w:styleId="afff2">
    <w:name w:val="例程代码（无行号）"/>
    <w:basedOn w:val="a0"/>
    <w:link w:val="Char"/>
    <w:rsid w:val="00063ED3"/>
    <w:pPr>
      <w:shd w:val="clear" w:color="auto" w:fill="E0E0E0"/>
      <w:ind w:firstLineChars="0" w:firstLine="420"/>
    </w:pPr>
    <w:rPr>
      <w:rFonts w:ascii="Courier New" w:eastAsiaTheme="minorEastAsia" w:hAnsi="Courier New" w:cstheme="minorBidi"/>
      <w:bCs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  <w:div w:id="1566380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5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177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434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025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4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1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21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0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63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55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73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1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7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8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4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0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9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9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8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5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46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7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40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1580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989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8875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4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87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79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97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02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8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21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4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69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84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1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17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0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1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0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3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96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23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8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15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02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73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93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31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5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69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63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8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54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30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79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73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60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7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75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4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43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59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86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8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61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5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12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2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7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2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59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11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552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51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9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239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837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2261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4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6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9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91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2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8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84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0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31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7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58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2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90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64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6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4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0C83-9847-4755-9098-96D94084F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模板（李斌）.dot</Template>
  <TotalTime>16170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斌</cp:lastModifiedBy>
  <cp:revision>7553</cp:revision>
  <dcterms:created xsi:type="dcterms:W3CDTF">2018-09-29T09:21:00Z</dcterms:created>
  <dcterms:modified xsi:type="dcterms:W3CDTF">2021-09-05T15:41:00Z</dcterms:modified>
</cp:coreProperties>
</file>