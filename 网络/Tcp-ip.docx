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3233E" w14:textId="624AB365" w:rsidR="00BE601C" w:rsidRPr="00BE601C" w:rsidRDefault="00BE601C" w:rsidP="00BE601C">
      <w:pPr>
        <w:pStyle w:val="11"/>
      </w:pPr>
      <w:r>
        <w:rPr>
          <w:rFonts w:hint="eastAsia"/>
        </w:rPr>
        <w:t>计算机网络</w:t>
      </w:r>
    </w:p>
    <w:p w14:paraId="36828FF9" w14:textId="66D11B48" w:rsidR="00BE601C" w:rsidRDefault="00BE601C" w:rsidP="00BE601C">
      <w:pPr>
        <w:pStyle w:val="20"/>
      </w:pPr>
      <w:r>
        <w:rPr>
          <w:rFonts w:hint="eastAsia"/>
        </w:rPr>
        <w:t>计算机网络</w:t>
      </w:r>
    </w:p>
    <w:p w14:paraId="7F108114" w14:textId="6E207F3B" w:rsidR="00BE601C" w:rsidRPr="00BE601C" w:rsidRDefault="00BE601C" w:rsidP="00BE601C">
      <w:pPr>
        <w:ind w:firstLine="420"/>
      </w:pPr>
      <w:r w:rsidRPr="00BE601C">
        <w:rPr>
          <w:rFonts w:hint="eastAsia"/>
        </w:rPr>
        <w:t>如果说计算机把我们从工业时代带到了信息时代，那么计算机网络就可以说把我们带到了网络时代。随着使用计算机人数的不断增加，计算机也经历了一系列的发展，从大型通用计算机</w:t>
      </w:r>
      <w:r w:rsidRPr="00BE601C">
        <w:t xml:space="preserve"> -&gt; </w:t>
      </w:r>
      <w:r w:rsidRPr="00BE601C">
        <w:t>超级计算机</w:t>
      </w:r>
      <w:r w:rsidRPr="00BE601C">
        <w:t xml:space="preserve"> -&gt; </w:t>
      </w:r>
      <w:r w:rsidRPr="00BE601C">
        <w:t>小型机</w:t>
      </w:r>
      <w:r w:rsidRPr="00BE601C">
        <w:t xml:space="preserve"> -&gt; </w:t>
      </w:r>
      <w:r w:rsidRPr="00BE601C">
        <w:t>个人电脑</w:t>
      </w:r>
      <w:r w:rsidRPr="00BE601C">
        <w:t xml:space="preserve"> -&gt; </w:t>
      </w:r>
      <w:r w:rsidRPr="00BE601C">
        <w:t>工作站</w:t>
      </w:r>
      <w:r w:rsidRPr="00BE601C">
        <w:t xml:space="preserve"> -&gt; </w:t>
      </w:r>
      <w:r w:rsidRPr="00BE601C">
        <w:t>便携式电脑</w:t>
      </w:r>
      <w:r w:rsidRPr="00BE601C">
        <w:t xml:space="preserve"> -&gt; </w:t>
      </w:r>
      <w:r w:rsidRPr="00BE601C">
        <w:t>智能手机终端等都是这一过程的产物。计算机网络也逐渐从独立模式演变为了</w:t>
      </w:r>
      <w:r w:rsidRPr="00BE601C">
        <w:t xml:space="preserve"> </w:t>
      </w:r>
      <w:r w:rsidRPr="00BE601C">
        <w:t>网络互联模式</w:t>
      </w:r>
      <w:r w:rsidRPr="00BE601C">
        <w:t xml:space="preserve"> </w:t>
      </w:r>
      <w:r w:rsidRPr="00BE601C">
        <w:t>。</w:t>
      </w:r>
    </w:p>
    <w:p w14:paraId="4EE5634D" w14:textId="3BF948DF" w:rsidR="00BE601C" w:rsidRDefault="00BE601C" w:rsidP="00BE601C">
      <w:pPr>
        <w:ind w:firstLine="420"/>
      </w:pPr>
      <w:r w:rsidRPr="00BE601C">
        <w:rPr>
          <w:noProof/>
        </w:rPr>
        <w:drawing>
          <wp:inline distT="0" distB="0" distL="0" distR="0" wp14:anchorId="5A6546F6" wp14:editId="7BD4852C">
            <wp:extent cx="5274310" cy="48825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4882515"/>
                    </a:xfrm>
                    <a:prstGeom prst="rect">
                      <a:avLst/>
                    </a:prstGeom>
                    <a:noFill/>
                    <a:ln>
                      <a:noFill/>
                    </a:ln>
                  </pic:spPr>
                </pic:pic>
              </a:graphicData>
            </a:graphic>
          </wp:inline>
        </w:drawing>
      </w:r>
    </w:p>
    <w:p w14:paraId="616E28A0" w14:textId="51130558" w:rsidR="00BE601C" w:rsidRDefault="00BE601C" w:rsidP="00BE601C">
      <w:pPr>
        <w:ind w:left="420" w:firstLine="420"/>
        <w:rPr>
          <w:rFonts w:ascii="Arial" w:hAnsi="Arial" w:cs="Arial"/>
          <w:color w:val="595959"/>
          <w:shd w:val="clear" w:color="auto" w:fill="FFFFFF"/>
        </w:rPr>
      </w:pPr>
      <w:r>
        <w:rPr>
          <w:rFonts w:ascii="Arial" w:hAnsi="Arial" w:cs="Arial"/>
          <w:color w:val="595959"/>
          <w:shd w:val="clear" w:color="auto" w:fill="FFFFFF"/>
        </w:rPr>
        <w:t>可以看到，在独立模式下，每个人都需要排队等待其他人在一个机器上完成工作后，其他用户才能使用。这样的数据是单独管理的。</w:t>
      </w:r>
    </w:p>
    <w:p w14:paraId="61C0E4FF" w14:textId="3AAD8C3E" w:rsidR="00BE601C" w:rsidRDefault="00BE601C" w:rsidP="00BE601C">
      <w:pPr>
        <w:ind w:left="420" w:firstLine="420"/>
      </w:pPr>
      <w:r w:rsidRPr="00BE601C">
        <w:rPr>
          <w:noProof/>
        </w:rPr>
        <w:lastRenderedPageBreak/>
        <w:drawing>
          <wp:inline distT="0" distB="0" distL="0" distR="0" wp14:anchorId="35A2A4E1" wp14:editId="438FAAC2">
            <wp:extent cx="5274310" cy="30219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021965"/>
                    </a:xfrm>
                    <a:prstGeom prst="rect">
                      <a:avLst/>
                    </a:prstGeom>
                    <a:noFill/>
                    <a:ln>
                      <a:noFill/>
                    </a:ln>
                  </pic:spPr>
                </pic:pic>
              </a:graphicData>
            </a:graphic>
          </wp:inline>
        </w:drawing>
      </w:r>
    </w:p>
    <w:p w14:paraId="2EE9F1C1" w14:textId="04C340BF" w:rsidR="00F8603C" w:rsidRDefault="00F8603C" w:rsidP="00BE601C">
      <w:pPr>
        <w:ind w:left="420" w:firstLine="420"/>
        <w:rPr>
          <w:rFonts w:ascii="Arial" w:hAnsi="Arial" w:cs="Arial"/>
          <w:color w:val="595959"/>
          <w:shd w:val="clear" w:color="auto" w:fill="FFFFFF"/>
        </w:rPr>
      </w:pPr>
      <w:r>
        <w:rPr>
          <w:rFonts w:ascii="Arial" w:hAnsi="Arial" w:cs="Arial"/>
          <w:color w:val="595959"/>
          <w:shd w:val="clear" w:color="auto" w:fill="FFFFFF"/>
        </w:rPr>
        <w:t>现在切换到了网络互联模式，在这种模式下，每个人都能独立的使用计算机，甚至还会有一个服务器，来为老大哥、</w:t>
      </w:r>
      <w:proofErr w:type="spellStart"/>
      <w:r>
        <w:rPr>
          <w:rFonts w:ascii="Arial" w:hAnsi="Arial" w:cs="Arial"/>
          <w:color w:val="595959"/>
          <w:shd w:val="clear" w:color="auto" w:fill="FFFFFF"/>
        </w:rPr>
        <w:t>cxuan</w:t>
      </w:r>
      <w:proofErr w:type="spellEnd"/>
      <w:r>
        <w:rPr>
          <w:rFonts w:ascii="Arial" w:hAnsi="Arial" w:cs="Arial"/>
          <w:color w:val="595959"/>
          <w:shd w:val="clear" w:color="auto" w:fill="FFFFFF"/>
        </w:rPr>
        <w:t xml:space="preserve"> </w:t>
      </w:r>
      <w:r>
        <w:rPr>
          <w:rFonts w:ascii="Arial" w:hAnsi="Arial" w:cs="Arial"/>
          <w:color w:val="595959"/>
          <w:shd w:val="clear" w:color="auto" w:fill="FFFFFF"/>
        </w:rPr>
        <w:t>和</w:t>
      </w:r>
      <w:r>
        <w:rPr>
          <w:rFonts w:ascii="Arial" w:hAnsi="Arial" w:cs="Arial"/>
          <w:color w:val="595959"/>
          <w:shd w:val="clear" w:color="auto" w:fill="FFFFFF"/>
        </w:rPr>
        <w:t xml:space="preserve"> </w:t>
      </w:r>
      <w:proofErr w:type="spellStart"/>
      <w:r>
        <w:rPr>
          <w:rFonts w:ascii="Arial" w:hAnsi="Arial" w:cs="Arial"/>
          <w:color w:val="595959"/>
          <w:shd w:val="clear" w:color="auto" w:fill="FFFFFF"/>
        </w:rPr>
        <w:t>sonsong</w:t>
      </w:r>
      <w:proofErr w:type="spellEnd"/>
      <w:r>
        <w:rPr>
          <w:rFonts w:ascii="Arial" w:hAnsi="Arial" w:cs="Arial"/>
          <w:color w:val="595959"/>
          <w:shd w:val="clear" w:color="auto" w:fill="FFFFFF"/>
        </w:rPr>
        <w:t xml:space="preserve"> </w:t>
      </w:r>
      <w:r>
        <w:rPr>
          <w:rFonts w:ascii="Arial" w:hAnsi="Arial" w:cs="Arial"/>
          <w:color w:val="595959"/>
          <w:shd w:val="clear" w:color="auto" w:fill="FFFFFF"/>
        </w:rPr>
        <w:t>提供服务。这样的数据是集中管理的。</w:t>
      </w:r>
    </w:p>
    <w:p w14:paraId="519788D2" w14:textId="761BAF79" w:rsidR="005A0954" w:rsidRDefault="00B708FB" w:rsidP="00BE601C">
      <w:pPr>
        <w:ind w:left="420" w:firstLine="420"/>
      </w:pPr>
      <w:r w:rsidRPr="00B708FB">
        <w:rPr>
          <w:rFonts w:hint="eastAsia"/>
        </w:rPr>
        <w:t>计算机网络按规模进行划分，有</w:t>
      </w:r>
      <w:r w:rsidRPr="00B708FB">
        <w:t xml:space="preserve"> WAN(Wide Area Network, </w:t>
      </w:r>
      <w:r w:rsidRPr="00B708FB">
        <w:t>广域网</w:t>
      </w:r>
      <w:r w:rsidRPr="00B708FB">
        <w:t xml:space="preserve">) </w:t>
      </w:r>
      <w:r w:rsidRPr="00B708FB">
        <w:t>和</w:t>
      </w:r>
      <w:r w:rsidRPr="00B708FB">
        <w:t xml:space="preserve"> LAN(Local area Network, </w:t>
      </w:r>
      <w:r w:rsidRPr="00B708FB">
        <w:t>局域网</w:t>
      </w:r>
      <w:r w:rsidRPr="00B708FB">
        <w:t>)</w:t>
      </w:r>
      <w:r w:rsidRPr="00B708FB">
        <w:t>。如下图所示</w:t>
      </w:r>
    </w:p>
    <w:p w14:paraId="1F27B46A" w14:textId="20AD04BD" w:rsidR="008B2A1B" w:rsidRDefault="008B2A1B" w:rsidP="00BE601C">
      <w:pPr>
        <w:ind w:left="420" w:firstLine="420"/>
      </w:pPr>
      <w:r w:rsidRPr="008B2A1B">
        <w:rPr>
          <w:noProof/>
        </w:rPr>
        <w:drawing>
          <wp:inline distT="0" distB="0" distL="0" distR="0" wp14:anchorId="5C469AAF" wp14:editId="7329ABB4">
            <wp:extent cx="5274310" cy="39890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89070"/>
                    </a:xfrm>
                    <a:prstGeom prst="rect">
                      <a:avLst/>
                    </a:prstGeom>
                    <a:noFill/>
                    <a:ln>
                      <a:noFill/>
                    </a:ln>
                  </pic:spPr>
                </pic:pic>
              </a:graphicData>
            </a:graphic>
          </wp:inline>
        </w:drawing>
      </w:r>
    </w:p>
    <w:p w14:paraId="682CBB95" w14:textId="5236CD06" w:rsidR="008B2A1B" w:rsidRDefault="008B2A1B" w:rsidP="008B2A1B">
      <w:pPr>
        <w:ind w:firstLine="420"/>
      </w:pPr>
      <w:r w:rsidRPr="008B2A1B">
        <w:t>上面是局域网，一般用在狭小区域内的网络，一个社区、一栋楼、办公室经常使用局域网。</w:t>
      </w:r>
    </w:p>
    <w:p w14:paraId="1B644981" w14:textId="0C6570A6" w:rsidR="00432C4A" w:rsidRPr="008B2A1B" w:rsidRDefault="00432C4A" w:rsidP="008B2A1B">
      <w:pPr>
        <w:ind w:firstLine="420"/>
        <w:rPr>
          <w:rFonts w:ascii="Cambria" w:hAnsi="Cambria" w:cs="PMingLiU"/>
        </w:rPr>
      </w:pPr>
      <w:r w:rsidRPr="00432C4A">
        <w:rPr>
          <w:rFonts w:ascii="Cambria" w:hAnsi="Cambria" w:cs="PMingLiU"/>
          <w:noProof/>
        </w:rPr>
        <w:lastRenderedPageBreak/>
        <w:drawing>
          <wp:inline distT="0" distB="0" distL="0" distR="0" wp14:anchorId="3C622D62" wp14:editId="254E00BB">
            <wp:extent cx="5274310" cy="39458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945890"/>
                    </a:xfrm>
                    <a:prstGeom prst="rect">
                      <a:avLst/>
                    </a:prstGeom>
                    <a:noFill/>
                    <a:ln>
                      <a:noFill/>
                    </a:ln>
                  </pic:spPr>
                </pic:pic>
              </a:graphicData>
            </a:graphic>
          </wp:inline>
        </w:drawing>
      </w:r>
    </w:p>
    <w:p w14:paraId="289B9350" w14:textId="3EEFA595" w:rsidR="008B2A1B" w:rsidRDefault="00432C4A" w:rsidP="00BE601C">
      <w:pPr>
        <w:ind w:left="420" w:firstLine="420"/>
        <w:rPr>
          <w:rFonts w:ascii="Arial" w:hAnsi="Arial" w:cs="Arial"/>
          <w:color w:val="595959"/>
          <w:shd w:val="clear" w:color="auto" w:fill="FFFFFF"/>
        </w:rPr>
      </w:pPr>
      <w:r>
        <w:rPr>
          <w:rFonts w:ascii="Arial" w:hAnsi="Arial" w:cs="Arial"/>
          <w:color w:val="595959"/>
          <w:shd w:val="clear" w:color="auto" w:fill="FFFFFF"/>
        </w:rPr>
        <w:t>距离较远的地方组成的网络一般是广域网。</w:t>
      </w:r>
    </w:p>
    <w:p w14:paraId="0AB02378" w14:textId="4306D1E8" w:rsidR="0092049E" w:rsidRDefault="0092049E" w:rsidP="00BE601C">
      <w:pPr>
        <w:ind w:left="420" w:firstLine="420"/>
        <w:rPr>
          <w:rFonts w:ascii="Arial" w:hAnsi="Arial" w:cs="Arial"/>
          <w:color w:val="595959"/>
          <w:shd w:val="clear" w:color="auto" w:fill="FFFFFF"/>
        </w:rPr>
      </w:pPr>
      <w:r>
        <w:rPr>
          <w:rFonts w:ascii="Arial" w:hAnsi="Arial" w:cs="Arial"/>
          <w:color w:val="595959"/>
          <w:shd w:val="clear" w:color="auto" w:fill="FFFFFF"/>
        </w:rPr>
        <w:t>最初，只是固定的几台计算机相连在一起形成计算机网络。这种网络一般是私有的，这几台计算机之外的计算机无法访问。随着时代的发展，人们开始尝试在私有网络上搭建更大的私有网络，逐渐又发展演变为互联网，现在我们每个人几乎都能够享有互联网带来的便利。</w:t>
      </w:r>
    </w:p>
    <w:p w14:paraId="77AF802E" w14:textId="388C344B" w:rsidR="00B50242" w:rsidRDefault="00B50242" w:rsidP="00B50242">
      <w:pPr>
        <w:pStyle w:val="20"/>
      </w:pPr>
      <w:r w:rsidRPr="00B50242">
        <w:rPr>
          <w:rFonts w:hint="eastAsia"/>
        </w:rPr>
        <w:t>计算机网络发展历程</w:t>
      </w:r>
    </w:p>
    <w:p w14:paraId="75BF032D" w14:textId="37060580" w:rsidR="00B50242" w:rsidRDefault="00B50242" w:rsidP="00B50242">
      <w:pPr>
        <w:pStyle w:val="3"/>
      </w:pPr>
      <w:r w:rsidRPr="00B50242">
        <w:rPr>
          <w:rFonts w:hint="eastAsia"/>
        </w:rPr>
        <w:t>批处理</w:t>
      </w:r>
    </w:p>
    <w:p w14:paraId="7D0DD151" w14:textId="5421293B" w:rsidR="00B50242" w:rsidRDefault="00B50242" w:rsidP="00B50242">
      <w:pPr>
        <w:ind w:firstLine="420"/>
      </w:pPr>
      <w:r w:rsidRPr="00B50242">
        <w:rPr>
          <w:rFonts w:hint="eastAsia"/>
        </w:rPr>
        <w:t>就和早期的计算机操作系统一样，最开始都要</w:t>
      </w:r>
      <w:proofErr w:type="gramStart"/>
      <w:r w:rsidRPr="00B50242">
        <w:rPr>
          <w:rFonts w:hint="eastAsia"/>
        </w:rPr>
        <w:t>先经历</w:t>
      </w:r>
      <w:proofErr w:type="gramEnd"/>
      <w:r w:rsidRPr="00B50242">
        <w:rPr>
          <w:rFonts w:hint="eastAsia"/>
        </w:rPr>
        <w:t>批处理</w:t>
      </w:r>
      <w:r w:rsidRPr="00B50242">
        <w:t>(</w:t>
      </w:r>
      <w:proofErr w:type="spellStart"/>
      <w:r w:rsidRPr="00B50242">
        <w:t>atch</w:t>
      </w:r>
      <w:proofErr w:type="spellEnd"/>
      <w:r w:rsidRPr="00B50242">
        <w:t xml:space="preserve"> Processing)</w:t>
      </w:r>
      <w:r w:rsidRPr="00B50242">
        <w:t>阶段，批处理的目的也是为了能让更多的人使用计算机。</w:t>
      </w:r>
    </w:p>
    <w:p w14:paraId="1737AF4D" w14:textId="212B0F06" w:rsidR="00C03570" w:rsidRDefault="00C03570" w:rsidP="00B50242">
      <w:pPr>
        <w:ind w:firstLine="420"/>
      </w:pPr>
      <w:r w:rsidRPr="00C03570">
        <w:rPr>
          <w:rFonts w:hint="eastAsia"/>
        </w:rPr>
        <w:t>批处理就是事先将数据装入卡带或者磁带，并且由计算机按照一定的顺序进行读入。</w:t>
      </w:r>
    </w:p>
    <w:p w14:paraId="0BEC2F47" w14:textId="7149EC80" w:rsidR="00C03570" w:rsidRDefault="00C03570" w:rsidP="00B50242">
      <w:pPr>
        <w:ind w:firstLine="420"/>
      </w:pPr>
      <w:r w:rsidRPr="00C03570">
        <w:rPr>
          <w:noProof/>
        </w:rPr>
        <w:lastRenderedPageBreak/>
        <w:drawing>
          <wp:inline distT="0" distB="0" distL="0" distR="0" wp14:anchorId="7469C833" wp14:editId="728B9E6F">
            <wp:extent cx="5274310" cy="26162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16200"/>
                    </a:xfrm>
                    <a:prstGeom prst="rect">
                      <a:avLst/>
                    </a:prstGeom>
                    <a:noFill/>
                    <a:ln>
                      <a:noFill/>
                    </a:ln>
                  </pic:spPr>
                </pic:pic>
              </a:graphicData>
            </a:graphic>
          </wp:inline>
        </w:drawing>
      </w:r>
    </w:p>
    <w:p w14:paraId="3C02E528" w14:textId="64EDB198" w:rsidR="00C03570" w:rsidRDefault="00C03570" w:rsidP="00B50242">
      <w:pPr>
        <w:ind w:firstLine="420"/>
        <w:rPr>
          <w:rFonts w:ascii="Arial" w:hAnsi="Arial" w:cs="Arial"/>
          <w:color w:val="595959"/>
          <w:shd w:val="clear" w:color="auto" w:fill="FFFFFF"/>
        </w:rPr>
      </w:pPr>
      <w:r>
        <w:rPr>
          <w:rFonts w:ascii="Arial" w:hAnsi="Arial" w:cs="Arial"/>
          <w:color w:val="595959"/>
          <w:shd w:val="clear" w:color="auto" w:fill="FFFFFF"/>
        </w:rPr>
        <w:t>当时这种计算机的价格比较昂贵，并不是每个人都能够使用的，这也就客观暗示着，只有专门的操作员才能使用计算机，用户把程序提交给操作员，由操作员排队执行程序，等一段时间后，用户再来提取结果。</w:t>
      </w:r>
    </w:p>
    <w:p w14:paraId="3507DC40" w14:textId="77777777" w:rsidR="00C03570" w:rsidRPr="00C03570" w:rsidRDefault="00C03570" w:rsidP="008104D1">
      <w:pPr>
        <w:ind w:firstLine="420"/>
        <w:rPr>
          <w:rFonts w:ascii="Cambria" w:hAnsi="Cambria" w:cs="PMingLiU"/>
        </w:rPr>
      </w:pPr>
      <w:r w:rsidRPr="00C03570">
        <w:t>这种计算机的高效性并没有很好的体现，甚至不如手动运算快。</w:t>
      </w:r>
    </w:p>
    <w:p w14:paraId="0DC30331" w14:textId="0D594249" w:rsidR="00C03570" w:rsidRDefault="008104D1" w:rsidP="008104D1">
      <w:pPr>
        <w:pStyle w:val="3"/>
      </w:pPr>
      <w:r w:rsidRPr="008104D1">
        <w:rPr>
          <w:rFonts w:hint="eastAsia"/>
        </w:rPr>
        <w:t>分时系统</w:t>
      </w:r>
    </w:p>
    <w:p w14:paraId="3450A02B" w14:textId="70457364" w:rsidR="008104D1" w:rsidRDefault="008104D1" w:rsidP="008104D1">
      <w:pPr>
        <w:ind w:firstLine="420"/>
      </w:pPr>
      <w:r w:rsidRPr="008104D1">
        <w:rPr>
          <w:rFonts w:hint="eastAsia"/>
        </w:rPr>
        <w:t>在批处理之后出现的就是分时系统了，分时系统指的是多个终端与同一个计算机连接，允许多个用户同时使用一台计算机。分时系统的出现实现了一人</w:t>
      </w:r>
      <w:proofErr w:type="gramStart"/>
      <w:r w:rsidRPr="008104D1">
        <w:rPr>
          <w:rFonts w:hint="eastAsia"/>
        </w:rPr>
        <w:t>一</w:t>
      </w:r>
      <w:proofErr w:type="gramEnd"/>
      <w:r w:rsidRPr="008104D1">
        <w:rPr>
          <w:rFonts w:hint="eastAsia"/>
        </w:rPr>
        <w:t>机的目的，让用户感觉像是自己在使用计算机，实际上这是一种</w:t>
      </w:r>
      <w:r w:rsidRPr="008104D1">
        <w:t xml:space="preserve"> </w:t>
      </w:r>
      <w:r w:rsidRPr="008104D1">
        <w:t>独占性</w:t>
      </w:r>
      <w:r w:rsidRPr="008104D1">
        <w:t xml:space="preserve"> </w:t>
      </w:r>
      <w:r w:rsidRPr="008104D1">
        <w:t>的特性。</w:t>
      </w:r>
    </w:p>
    <w:p w14:paraId="3368B658" w14:textId="0527D5FF" w:rsidR="006F7139" w:rsidRDefault="006F7139" w:rsidP="008104D1">
      <w:pPr>
        <w:ind w:firstLine="420"/>
      </w:pPr>
      <w:r w:rsidRPr="006F7139">
        <w:rPr>
          <w:noProof/>
        </w:rPr>
        <w:drawing>
          <wp:inline distT="0" distB="0" distL="0" distR="0" wp14:anchorId="62E29375" wp14:editId="4BAE9F73">
            <wp:extent cx="5274310" cy="31064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06420"/>
                    </a:xfrm>
                    <a:prstGeom prst="rect">
                      <a:avLst/>
                    </a:prstGeom>
                    <a:noFill/>
                    <a:ln>
                      <a:noFill/>
                    </a:ln>
                  </pic:spPr>
                </pic:pic>
              </a:graphicData>
            </a:graphic>
          </wp:inline>
        </w:drawing>
      </w:r>
    </w:p>
    <w:p w14:paraId="64495B98" w14:textId="0ECB1ACB" w:rsidR="006F7139" w:rsidRDefault="006F7139" w:rsidP="008104D1">
      <w:pPr>
        <w:ind w:firstLine="420"/>
        <w:rPr>
          <w:rFonts w:ascii="Arial" w:hAnsi="Arial" w:cs="Arial"/>
          <w:color w:val="595959"/>
          <w:shd w:val="clear" w:color="auto" w:fill="FFFFFF"/>
        </w:rPr>
      </w:pPr>
      <w:r>
        <w:rPr>
          <w:rFonts w:ascii="Arial" w:hAnsi="Arial" w:cs="Arial"/>
          <w:color w:val="595959"/>
          <w:shd w:val="clear" w:color="auto" w:fill="FFFFFF"/>
        </w:rPr>
        <w:t>分时系统出现以来，计算机的可用性得到了极大的改善。分时系统的出现意味着计算机越来越贴近我们的生活。</w:t>
      </w:r>
    </w:p>
    <w:p w14:paraId="20CFA023" w14:textId="7D8B8F41" w:rsidR="006F7139" w:rsidRDefault="006F7139" w:rsidP="008104D1">
      <w:pPr>
        <w:ind w:firstLine="420"/>
      </w:pPr>
      <w:r w:rsidRPr="006F7139">
        <w:rPr>
          <w:rFonts w:hint="eastAsia"/>
        </w:rPr>
        <w:t>“还有一点需要注意：分时系统的出现促进了像是</w:t>
      </w:r>
      <w:r w:rsidRPr="006F7139">
        <w:t xml:space="preserve"> BASIC </w:t>
      </w:r>
      <w:r w:rsidRPr="006F7139">
        <w:t>这种人机交互语言的诞生。</w:t>
      </w:r>
    </w:p>
    <w:p w14:paraId="7239320D" w14:textId="0EE6818E" w:rsidR="006F7139" w:rsidRDefault="006F7139" w:rsidP="006F7139">
      <w:pPr>
        <w:ind w:firstLine="420"/>
      </w:pPr>
      <w:r w:rsidRPr="006F7139">
        <w:t>分时系统的出现，同时促进者计算机网络的出现。</w:t>
      </w:r>
    </w:p>
    <w:p w14:paraId="3C04D5AA" w14:textId="45FBC55A" w:rsidR="006F7139" w:rsidRDefault="006F7139" w:rsidP="006F7139">
      <w:pPr>
        <w:pStyle w:val="3"/>
      </w:pPr>
      <w:r w:rsidRPr="006F7139">
        <w:rPr>
          <w:rFonts w:hint="eastAsia"/>
        </w:rPr>
        <w:lastRenderedPageBreak/>
        <w:t>计算机通信</w:t>
      </w:r>
    </w:p>
    <w:p w14:paraId="23C42D66" w14:textId="77777777" w:rsidR="006F7139" w:rsidRDefault="006F7139" w:rsidP="006F7139">
      <w:pPr>
        <w:ind w:firstLine="420"/>
      </w:pPr>
      <w:r>
        <w:rPr>
          <w:rFonts w:hint="eastAsia"/>
        </w:rPr>
        <w:t>在分时系统中，每个终端与计算机相连，这种独占性的方式并不是计算机之间的通信，因为每个人还是在独立的使用计算机。</w:t>
      </w:r>
    </w:p>
    <w:p w14:paraId="380E736D" w14:textId="77777777" w:rsidR="006F7139" w:rsidRDefault="006F7139" w:rsidP="006F7139">
      <w:pPr>
        <w:ind w:firstLine="420"/>
      </w:pPr>
      <w:r>
        <w:rPr>
          <w:rFonts w:hint="eastAsia"/>
        </w:rPr>
        <w:t>到了</w:t>
      </w:r>
      <w:r>
        <w:t xml:space="preserve"> 20 </w:t>
      </w:r>
      <w:r>
        <w:t>世纪</w:t>
      </w:r>
      <w:r>
        <w:t xml:space="preserve"> 70 </w:t>
      </w:r>
      <w:r>
        <w:t>年代，计算机性能有了高速发展，同时体积也变得越来越小，使用计算机的门槛变得更低，越来越多的用户可以使用计算机。</w:t>
      </w:r>
    </w:p>
    <w:p w14:paraId="66CED912" w14:textId="10C55FD7" w:rsidR="006F7139" w:rsidRDefault="006F7139" w:rsidP="006F7139">
      <w:pPr>
        <w:ind w:firstLine="420"/>
      </w:pPr>
      <w:r>
        <w:rPr>
          <w:rFonts w:hint="eastAsia"/>
        </w:rPr>
        <w:t>没有一个计算机是信息孤岛促使着计算机网络的出现和发展。</w:t>
      </w:r>
    </w:p>
    <w:p w14:paraId="7EFA7CAA" w14:textId="28BF4EA8" w:rsidR="00AC330C" w:rsidRDefault="00AC330C" w:rsidP="00AC330C">
      <w:pPr>
        <w:pStyle w:val="3"/>
      </w:pPr>
      <w:r w:rsidRPr="00AC330C">
        <w:rPr>
          <w:rFonts w:hint="eastAsia"/>
        </w:rPr>
        <w:t>计算机网络的诞生</w:t>
      </w:r>
    </w:p>
    <w:p w14:paraId="77A59C00" w14:textId="77777777" w:rsidR="00AC330C" w:rsidRDefault="00AC330C" w:rsidP="00AC330C">
      <w:pPr>
        <w:ind w:firstLine="420"/>
      </w:pPr>
      <w:r>
        <w:t xml:space="preserve">20 </w:t>
      </w:r>
      <w:r>
        <w:t>世纪</w:t>
      </w:r>
      <w:r>
        <w:t xml:space="preserve"> 80 </w:t>
      </w:r>
      <w:r>
        <w:t>年代，一种能够互连多种计算机的网络随之诞生。它能够让各式各样的计算机相连，从大型的超级计算机或主机到小型电脑。</w:t>
      </w:r>
    </w:p>
    <w:p w14:paraId="4E393DB3" w14:textId="275EB605" w:rsidR="00AC330C" w:rsidRPr="00AC330C" w:rsidRDefault="00AC330C" w:rsidP="00AC330C">
      <w:pPr>
        <w:ind w:firstLine="420"/>
      </w:pPr>
      <w:r>
        <w:t xml:space="preserve">20 </w:t>
      </w:r>
      <w:r>
        <w:t>世纪</w:t>
      </w:r>
      <w:r>
        <w:t xml:space="preserve"> 90 </w:t>
      </w:r>
      <w:r>
        <w:t>年代，真正实现了一人</w:t>
      </w:r>
      <w:proofErr w:type="gramStart"/>
      <w:r>
        <w:t>一</w:t>
      </w:r>
      <w:proofErr w:type="gramEnd"/>
      <w:r>
        <w:t>机的环境，但是这种环境的搭建仍然价格不菲。与此同时，诸如电子邮件</w:t>
      </w:r>
      <w:r>
        <w:t>(E-mail)</w:t>
      </w:r>
      <w:r>
        <w:t>、万维网</w:t>
      </w:r>
      <w:r>
        <w:t>(</w:t>
      </w:r>
      <w:proofErr w:type="spellStart"/>
      <w:r>
        <w:t>WWW,World</w:t>
      </w:r>
      <w:proofErr w:type="spellEnd"/>
      <w:r>
        <w:t xml:space="preserve"> Wide Web) </w:t>
      </w:r>
      <w:r>
        <w:t>等信息传播方式如雨后春笋般迎来了前所未有的发展，使得互联网从大到整个公司小到每个家庭内部，都得以广泛普及。</w:t>
      </w:r>
    </w:p>
    <w:p w14:paraId="24841A42" w14:textId="7AF02300" w:rsidR="006A6EAC" w:rsidRDefault="006A6EAC" w:rsidP="006A6EAC">
      <w:pPr>
        <w:pStyle w:val="3"/>
      </w:pPr>
      <w:r w:rsidRPr="006A6EAC">
        <w:rPr>
          <w:rFonts w:hint="eastAsia"/>
        </w:rPr>
        <w:t>计算机网络的高速发展</w:t>
      </w:r>
    </w:p>
    <w:p w14:paraId="29B1CA9B" w14:textId="2914FC2D" w:rsidR="006A6EAC" w:rsidRPr="006A6EAC" w:rsidRDefault="006A6EAC" w:rsidP="0062363E">
      <w:pPr>
        <w:ind w:firstLine="420"/>
      </w:pPr>
      <w:r w:rsidRPr="006A6EAC">
        <w:rPr>
          <w:rFonts w:hint="eastAsia"/>
        </w:rPr>
        <w:t>现如今，越来越多的终端设备接入互联网，使互联网经历了前所未有的高潮，近年来</w:t>
      </w:r>
      <w:r w:rsidRPr="006A6EAC">
        <w:t xml:space="preserve"> 3G</w:t>
      </w:r>
      <w:r w:rsidRPr="006A6EAC">
        <w:t>、</w:t>
      </w:r>
      <w:r w:rsidRPr="006A6EAC">
        <w:t>4G</w:t>
      </w:r>
      <w:r w:rsidRPr="006A6EAC">
        <w:t>、</w:t>
      </w:r>
      <w:r w:rsidRPr="006A6EAC">
        <w:t xml:space="preserve">5G </w:t>
      </w:r>
      <w:r w:rsidRPr="006A6EAC">
        <w:t>通信技术的发展更是互联网高速发展的产物。</w:t>
      </w:r>
    </w:p>
    <w:p w14:paraId="6E03B0BD" w14:textId="251B1D85" w:rsidR="006F7139" w:rsidRDefault="006A6EAC" w:rsidP="008104D1">
      <w:pPr>
        <w:ind w:firstLine="420"/>
      </w:pPr>
      <w:r w:rsidRPr="006A6EAC">
        <w:rPr>
          <w:rFonts w:hint="eastAsia"/>
        </w:rPr>
        <w:t>许多发展道路各不相同的网络技术也都正在向互联网靠拢。例如，曾经一直作为通信基础设施、支撑通信网络的电话网。随着互联网的发展，其地位也随着时间的推移被</w:t>
      </w:r>
      <w:r w:rsidRPr="006A6EAC">
        <w:t xml:space="preserve"> IP(Internet Protocol) </w:t>
      </w:r>
      <w:r w:rsidRPr="006A6EAC">
        <w:t>网所取代，</w:t>
      </w:r>
      <w:r w:rsidRPr="006A6EAC">
        <w:t xml:space="preserve">IP </w:t>
      </w:r>
      <w:r w:rsidRPr="006A6EAC">
        <w:t>也是互联网发展的产物。</w:t>
      </w:r>
    </w:p>
    <w:p w14:paraId="1C48429F" w14:textId="5388337F" w:rsidR="0062363E" w:rsidRDefault="0062363E" w:rsidP="008104D1">
      <w:pPr>
        <w:ind w:firstLine="420"/>
      </w:pPr>
      <w:r w:rsidRPr="0062363E">
        <w:rPr>
          <w:noProof/>
        </w:rPr>
        <w:drawing>
          <wp:inline distT="0" distB="0" distL="0" distR="0" wp14:anchorId="27214A0C" wp14:editId="25E1690F">
            <wp:extent cx="5274310" cy="32359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35960"/>
                    </a:xfrm>
                    <a:prstGeom prst="rect">
                      <a:avLst/>
                    </a:prstGeom>
                    <a:noFill/>
                    <a:ln>
                      <a:noFill/>
                    </a:ln>
                  </pic:spPr>
                </pic:pic>
              </a:graphicData>
            </a:graphic>
          </wp:inline>
        </w:drawing>
      </w:r>
    </w:p>
    <w:p w14:paraId="2B2C812E" w14:textId="52462787" w:rsidR="0062363E" w:rsidRDefault="0062363E" w:rsidP="0062363E">
      <w:pPr>
        <w:pStyle w:val="3"/>
      </w:pPr>
      <w:r w:rsidRPr="0062363E">
        <w:rPr>
          <w:rFonts w:hint="eastAsia"/>
        </w:rPr>
        <w:t>网络安全</w:t>
      </w:r>
    </w:p>
    <w:p w14:paraId="7E90295E" w14:textId="77777777" w:rsidR="0062363E" w:rsidRDefault="0062363E" w:rsidP="0062363E">
      <w:pPr>
        <w:ind w:firstLine="420"/>
      </w:pPr>
      <w:r>
        <w:rPr>
          <w:rFonts w:hint="eastAsia"/>
        </w:rPr>
        <w:t>正如互联网也具有两面性，互联网的出现方便了用户，同时也方便了一些不法分子。互</w:t>
      </w:r>
      <w:r>
        <w:rPr>
          <w:rFonts w:hint="eastAsia"/>
        </w:rPr>
        <w:lastRenderedPageBreak/>
        <w:t>联网的便捷也带来了一些负面影响，计算机病毒的侵害、信息泄漏、网络诈骗层出不穷。</w:t>
      </w:r>
    </w:p>
    <w:p w14:paraId="7B8FFE58" w14:textId="77777777" w:rsidR="0062363E" w:rsidRDefault="0062363E" w:rsidP="0062363E">
      <w:pPr>
        <w:ind w:firstLine="420"/>
      </w:pPr>
      <w:r>
        <w:rPr>
          <w:rFonts w:hint="eastAsia"/>
        </w:rPr>
        <w:t>在现实生活中，通常情况下我们挨揍了会予以反击，但是在互联网中，你被不法分子攻击通常情况下是无力还击的，只能防御，因为还击需要你精通计算机和互联网，这通常情况下很多人办不到。</w:t>
      </w:r>
    </w:p>
    <w:p w14:paraId="68674FEA" w14:textId="45359823" w:rsidR="0062363E" w:rsidRDefault="0062363E" w:rsidP="0062363E">
      <w:pPr>
        <w:ind w:firstLine="420"/>
      </w:pPr>
      <w:r>
        <w:rPr>
          <w:rFonts w:hint="eastAsia"/>
        </w:rPr>
        <w:t>通常情况下公司和企业容易被作为不法分子获利的对象，所以，作为公司或者企业，要想不受攻击或者防御攻击，需要建立安全的互联网连接。</w:t>
      </w:r>
    </w:p>
    <w:p w14:paraId="1EE8DF74" w14:textId="248C78C6" w:rsidR="00B73887" w:rsidRPr="00B73887" w:rsidRDefault="00B73887" w:rsidP="00B73887">
      <w:pPr>
        <w:pStyle w:val="20"/>
      </w:pPr>
      <w:r>
        <w:rPr>
          <w:rFonts w:hint="eastAsia"/>
        </w:rPr>
        <w:t>计算机网络的性能指标</w:t>
      </w:r>
    </w:p>
    <w:p w14:paraId="1576780F" w14:textId="3C01FC20" w:rsidR="00B73887" w:rsidRDefault="00B73887" w:rsidP="00B73887">
      <w:pPr>
        <w:pStyle w:val="3"/>
      </w:pPr>
      <w:r w:rsidRPr="00B73887">
        <w:rPr>
          <w:rFonts w:hint="eastAsia"/>
        </w:rPr>
        <w:t>速率</w:t>
      </w:r>
    </w:p>
    <w:p w14:paraId="14441A25" w14:textId="77777777" w:rsidR="00B73887" w:rsidRDefault="00B73887" w:rsidP="00B73887">
      <w:pPr>
        <w:ind w:firstLine="420"/>
      </w:pPr>
      <w:r>
        <w:rPr>
          <w:rFonts w:hint="eastAsia"/>
        </w:rPr>
        <w:t>单位时间内传输的信息量（以比特为单位</w:t>
      </w:r>
    </w:p>
    <w:p w14:paraId="33323A4F" w14:textId="60D9A89E" w:rsidR="00B73887" w:rsidRDefault="00B73887" w:rsidP="00B73887">
      <w:pPr>
        <w:ind w:firstLine="420"/>
      </w:pPr>
      <w:r>
        <w:rPr>
          <w:rFonts w:hint="eastAsia"/>
        </w:rPr>
        <w:t>如</w:t>
      </w:r>
      <w:r>
        <w:t xml:space="preserve"> bps(b/s)</w:t>
      </w:r>
      <w:r>
        <w:t>、</w:t>
      </w:r>
      <w:r>
        <w:t>kb/s</w:t>
      </w:r>
      <w:r>
        <w:t>、</w:t>
      </w:r>
      <w:r>
        <w:t>Mb/s</w:t>
      </w:r>
      <w:r>
        <w:t>、</w:t>
      </w:r>
      <w:r>
        <w:t>Gb/s</w:t>
      </w:r>
      <w:r>
        <w:t>，其中</w:t>
      </w:r>
      <w:r>
        <w:t xml:space="preserve"> k</w:t>
      </w:r>
      <w:r>
        <w:t>、</w:t>
      </w:r>
      <w:r>
        <w:t>M</w:t>
      </w:r>
      <w:r>
        <w:t>、</w:t>
      </w:r>
      <w:r>
        <w:t xml:space="preserve">G </w:t>
      </w:r>
      <w:r>
        <w:t>间的进制为</w:t>
      </w:r>
      <w:r>
        <w:t xml:space="preserve"> 1000</w:t>
      </w:r>
    </w:p>
    <w:p w14:paraId="1926A5A5" w14:textId="6B8BF785" w:rsidR="00D56841" w:rsidRDefault="00D56841" w:rsidP="00B73887">
      <w:pPr>
        <w:ind w:firstLine="420"/>
      </w:pPr>
      <w:r w:rsidRPr="00D56841">
        <w:rPr>
          <w:rFonts w:hint="eastAsia"/>
        </w:rPr>
        <w:t>通常是标称速率、额定速率，即最大传输速率、理想速率</w:t>
      </w:r>
    </w:p>
    <w:p w14:paraId="73A3A53F" w14:textId="6BCB89EC" w:rsidR="00FA3E9A" w:rsidRDefault="00FA3E9A" w:rsidP="00FA3E9A">
      <w:pPr>
        <w:pStyle w:val="3"/>
      </w:pPr>
      <w:r w:rsidRPr="00FA3E9A">
        <w:rPr>
          <w:rFonts w:hint="eastAsia"/>
        </w:rPr>
        <w:t>带宽</w:t>
      </w:r>
    </w:p>
    <w:p w14:paraId="71095CA2" w14:textId="77777777" w:rsidR="00FA3E9A" w:rsidRDefault="00FA3E9A" w:rsidP="00FA3E9A">
      <w:pPr>
        <w:ind w:firstLine="420"/>
      </w:pPr>
      <w:r>
        <w:rPr>
          <w:rFonts w:hint="eastAsia"/>
        </w:rPr>
        <w:t>在通信上指信号的最高频率与最低频率之差，单位为</w:t>
      </w:r>
      <w:r>
        <w:t xml:space="preserve"> Hz</w:t>
      </w:r>
    </w:p>
    <w:p w14:paraId="7A771F0A" w14:textId="344A1EFC" w:rsidR="00FA3E9A" w:rsidRDefault="00FA3E9A" w:rsidP="00FA3E9A">
      <w:pPr>
        <w:ind w:firstLine="420"/>
      </w:pPr>
      <w:r>
        <w:rPr>
          <w:rFonts w:hint="eastAsia"/>
        </w:rPr>
        <w:t>在计算机网络中，多指信道的最高数据率，单位为</w:t>
      </w:r>
      <w:r>
        <w:t xml:space="preserve"> bps </w:t>
      </w:r>
      <w:r>
        <w:t>等</w:t>
      </w:r>
    </w:p>
    <w:p w14:paraId="1A9386AF" w14:textId="059DFFCC" w:rsidR="007E54E9" w:rsidRDefault="007E54E9" w:rsidP="007E54E9">
      <w:pPr>
        <w:pStyle w:val="3"/>
      </w:pPr>
      <w:r>
        <w:rPr>
          <w:rFonts w:hint="eastAsia"/>
        </w:rPr>
        <w:t>吞吐量</w:t>
      </w:r>
    </w:p>
    <w:p w14:paraId="196AED75" w14:textId="52929546" w:rsidR="007E54E9" w:rsidRDefault="007E54E9" w:rsidP="007E54E9">
      <w:pPr>
        <w:pStyle w:val="3"/>
      </w:pPr>
      <w:r>
        <w:rPr>
          <w:rFonts w:hint="eastAsia"/>
        </w:rPr>
        <w:t>时延</w:t>
      </w:r>
    </w:p>
    <w:p w14:paraId="5C75738C" w14:textId="0B3D73E4" w:rsidR="007E54E9" w:rsidRDefault="007E54E9" w:rsidP="007E54E9">
      <w:pPr>
        <w:ind w:firstLine="420"/>
      </w:pPr>
      <w:r w:rsidRPr="007E54E9">
        <w:rPr>
          <w:rFonts w:hint="eastAsia"/>
        </w:rPr>
        <w:t>时延分为四种：发送时延、传播时延、处理时延、排队时延。</w:t>
      </w:r>
    </w:p>
    <w:p w14:paraId="7A9177FE" w14:textId="77777777" w:rsidR="00AE52E9" w:rsidRDefault="00AE52E9" w:rsidP="00AE52E9">
      <w:pPr>
        <w:ind w:firstLine="420"/>
      </w:pPr>
      <w:r>
        <w:rPr>
          <w:rFonts w:hint="eastAsia"/>
        </w:rPr>
        <w:t>发送时延：表示数据从开始发送到发送结束的这段时间，比如开始发送如下图</w:t>
      </w:r>
      <w:r>
        <w:t>1</w:t>
      </w:r>
      <w:r>
        <w:t>，发送结束如图</w:t>
      </w:r>
      <w:r>
        <w:t>2.</w:t>
      </w:r>
    </w:p>
    <w:p w14:paraId="39B5464E" w14:textId="5D96AB30" w:rsidR="00AE52E9" w:rsidRDefault="00AE52E9" w:rsidP="00AE52E9">
      <w:pPr>
        <w:ind w:firstLine="420"/>
      </w:pPr>
    </w:p>
    <w:p w14:paraId="783241E0" w14:textId="0432F337" w:rsidR="00973F4E" w:rsidRDefault="00973F4E" w:rsidP="00AE52E9">
      <w:pPr>
        <w:ind w:firstLine="420"/>
      </w:pPr>
      <w:r w:rsidRPr="00973F4E">
        <w:rPr>
          <w:rFonts w:hint="eastAsia"/>
        </w:rPr>
        <w:t>传播时延：传播时延指数据发送结束后，经过网线路由等到达计算机</w:t>
      </w:r>
      <w:r w:rsidRPr="00973F4E">
        <w:t>B</w:t>
      </w:r>
      <w:r w:rsidRPr="00973F4E">
        <w:t>的这段时间，如图</w:t>
      </w:r>
      <w:r w:rsidRPr="00973F4E">
        <w:t>3</w:t>
      </w:r>
      <w:r w:rsidRPr="00973F4E">
        <w:t>，为数据到达计算机</w:t>
      </w:r>
      <w:r w:rsidRPr="00973F4E">
        <w:t>B</w:t>
      </w:r>
      <w:r w:rsidRPr="00973F4E">
        <w:t>时，传播过程中经过的距离如下图所示。</w:t>
      </w:r>
    </w:p>
    <w:p w14:paraId="4A416FB7" w14:textId="77777777" w:rsidR="00972F80" w:rsidRPr="00972F80" w:rsidRDefault="00972F80" w:rsidP="00972F80">
      <w:pPr>
        <w:ind w:firstLine="420"/>
      </w:pPr>
      <w:r w:rsidRPr="00972F80">
        <w:rPr>
          <w:rFonts w:hint="eastAsia"/>
        </w:rPr>
        <w:t>传播时延</w:t>
      </w:r>
      <w:r w:rsidRPr="00972F80">
        <w:t xml:space="preserve"> = </w:t>
      </w:r>
      <w:r w:rsidRPr="00972F80">
        <w:t>网线长度</w:t>
      </w:r>
      <w:r w:rsidRPr="00972F80">
        <w:t>/</w:t>
      </w:r>
      <w:r w:rsidRPr="00972F80">
        <w:t>信号在网线中的传输速度，网线传播速度与传输介质有关。</w:t>
      </w:r>
    </w:p>
    <w:p w14:paraId="62C996E3" w14:textId="77777777" w:rsidR="008322BD" w:rsidRDefault="008322BD" w:rsidP="008322BD">
      <w:pPr>
        <w:ind w:firstLine="420"/>
      </w:pPr>
      <w:r>
        <w:rPr>
          <w:rFonts w:hint="eastAsia"/>
        </w:rPr>
        <w:t>处理时延：是指路由处理数据，信号调制解调等产生的时间。</w:t>
      </w:r>
    </w:p>
    <w:p w14:paraId="6AAE625F" w14:textId="77777777" w:rsidR="008322BD" w:rsidRDefault="008322BD" w:rsidP="008322BD">
      <w:pPr>
        <w:ind w:firstLine="420"/>
      </w:pPr>
    </w:p>
    <w:p w14:paraId="31A93E14" w14:textId="3F00C388" w:rsidR="00972F80" w:rsidRPr="008322BD" w:rsidRDefault="008322BD" w:rsidP="008322BD">
      <w:pPr>
        <w:ind w:firstLine="420"/>
      </w:pPr>
      <w:r>
        <w:rPr>
          <w:rFonts w:hint="eastAsia"/>
        </w:rPr>
        <w:t>排队时延：是指当网络中数据量较大时，在路由器那里需要排队产生的时间。</w:t>
      </w:r>
    </w:p>
    <w:p w14:paraId="62E5F327" w14:textId="0D59470A" w:rsidR="007E54E9" w:rsidRDefault="007E54E9" w:rsidP="00A37F5E">
      <w:pPr>
        <w:pStyle w:val="3"/>
        <w:ind w:firstLineChars="0" w:firstLine="0"/>
      </w:pPr>
      <w:r>
        <w:rPr>
          <w:rFonts w:hint="eastAsia"/>
        </w:rPr>
        <w:t>往返时间</w:t>
      </w:r>
    </w:p>
    <w:p w14:paraId="3506FC50" w14:textId="47C28D48" w:rsidR="007E54E9" w:rsidRDefault="007E54E9" w:rsidP="007E54E9">
      <w:pPr>
        <w:pStyle w:val="3"/>
      </w:pPr>
      <w:r>
        <w:rPr>
          <w:rFonts w:hint="eastAsia"/>
        </w:rPr>
        <w:t>利用率</w:t>
      </w:r>
    </w:p>
    <w:p w14:paraId="0DB2D6B4" w14:textId="20E37F2D" w:rsidR="007E54E9" w:rsidRPr="007E54E9" w:rsidRDefault="007E54E9" w:rsidP="007E54E9">
      <w:pPr>
        <w:pStyle w:val="3"/>
      </w:pPr>
      <w:r>
        <w:rPr>
          <w:rFonts w:hint="eastAsia"/>
        </w:rPr>
        <w:t>谍报率</w:t>
      </w:r>
    </w:p>
    <w:p w14:paraId="11BF463C" w14:textId="28F6149C" w:rsidR="0062363E" w:rsidRDefault="0062363E" w:rsidP="0062363E">
      <w:pPr>
        <w:pStyle w:val="20"/>
      </w:pPr>
      <w:r w:rsidRPr="0062363E">
        <w:rPr>
          <w:rFonts w:hint="eastAsia"/>
        </w:rPr>
        <w:t>互联网协议</w:t>
      </w:r>
    </w:p>
    <w:p w14:paraId="03816796" w14:textId="1372DC58" w:rsidR="0062363E" w:rsidRDefault="0062363E" w:rsidP="0062363E">
      <w:pPr>
        <w:ind w:firstLine="420"/>
      </w:pPr>
      <w:r w:rsidRPr="0062363E">
        <w:rPr>
          <w:rFonts w:hint="eastAsia"/>
        </w:rPr>
        <w:t>协议这个名词不仅局限于互联网范畴，也体现在日常生活中，比如情侣双方约定好在哪</w:t>
      </w:r>
      <w:r w:rsidRPr="0062363E">
        <w:rPr>
          <w:rFonts w:hint="eastAsia"/>
        </w:rPr>
        <w:lastRenderedPageBreak/>
        <w:t>个地点吃饭，这个约定也是一种协议，比如你应聘成功了，企业会和你签订劳动合同，这种双方的雇佣关系也是一种</w:t>
      </w:r>
      <w:r w:rsidRPr="0062363E">
        <w:t xml:space="preserve"> </w:t>
      </w:r>
      <w:r w:rsidRPr="0062363E">
        <w:t>协议。注意自己一个人对自己的约定不能成为协议，协议的前提条件必须是多人约定。</w:t>
      </w:r>
    </w:p>
    <w:p w14:paraId="387BE8FF" w14:textId="7C149E88" w:rsidR="000C4C01" w:rsidRDefault="000C4C01" w:rsidP="00E3073A">
      <w:pPr>
        <w:pStyle w:val="3"/>
      </w:pPr>
      <w:r w:rsidRPr="000C4C01">
        <w:rPr>
          <w:rFonts w:hint="eastAsia"/>
        </w:rPr>
        <w:t>那么网络协议是什么呢？</w:t>
      </w:r>
    </w:p>
    <w:p w14:paraId="3E12C702" w14:textId="29E55C40" w:rsidR="00E3073A" w:rsidRDefault="00E3073A" w:rsidP="0062363E">
      <w:pPr>
        <w:ind w:firstLine="420"/>
      </w:pPr>
      <w:r w:rsidRPr="00E3073A">
        <w:rPr>
          <w:rFonts w:hint="eastAsia"/>
        </w:rPr>
        <w:t>网络协议就是网络中</w:t>
      </w:r>
      <w:r w:rsidRPr="00E3073A">
        <w:t>(</w:t>
      </w:r>
      <w:r w:rsidRPr="00E3073A">
        <w:t>包括互联网</w:t>
      </w:r>
      <w:r w:rsidRPr="00E3073A">
        <w:t>)</w:t>
      </w:r>
      <w:r w:rsidRPr="00E3073A">
        <w:t>传递、管理信息的一些规范。如同人与人之间相互交流是需要遵循一定的规矩一样，计算机之间的相互通信需要共同遵守一定的规则，这些规则就称为网络协议。</w:t>
      </w:r>
    </w:p>
    <w:p w14:paraId="5F10C7E2" w14:textId="228EA283" w:rsidR="00E3073A" w:rsidRDefault="00E3073A" w:rsidP="0062363E">
      <w:pPr>
        <w:ind w:firstLine="420"/>
      </w:pPr>
      <w:r w:rsidRPr="00E3073A">
        <w:rPr>
          <w:rFonts w:hint="eastAsia"/>
        </w:rPr>
        <w:t>没有网络协议的互联网是混乱的，就和人类社会一样，人不能想怎么样就怎么样，你的行为约束是受到法律的约束的；那么互联网中的端系统也</w:t>
      </w:r>
      <w:proofErr w:type="gramStart"/>
      <w:r w:rsidRPr="00E3073A">
        <w:rPr>
          <w:rFonts w:hint="eastAsia"/>
        </w:rPr>
        <w:t>不能自己</w:t>
      </w:r>
      <w:proofErr w:type="gramEnd"/>
      <w:r w:rsidRPr="00E3073A">
        <w:rPr>
          <w:rFonts w:hint="eastAsia"/>
        </w:rPr>
        <w:t>想</w:t>
      </w:r>
      <w:proofErr w:type="gramStart"/>
      <w:r w:rsidRPr="00E3073A">
        <w:rPr>
          <w:rFonts w:hint="eastAsia"/>
        </w:rPr>
        <w:t>发什么发什么</w:t>
      </w:r>
      <w:proofErr w:type="gramEnd"/>
      <w:r w:rsidRPr="00E3073A">
        <w:rPr>
          <w:rFonts w:hint="eastAsia"/>
        </w:rPr>
        <w:t>，也是需要受到通信协议约束的。</w:t>
      </w:r>
    </w:p>
    <w:p w14:paraId="54FD3A61" w14:textId="23055080" w:rsidR="002D3F53" w:rsidRDefault="002D3F53" w:rsidP="0062363E">
      <w:pPr>
        <w:ind w:firstLine="420"/>
      </w:pPr>
      <w:r w:rsidRPr="002D3F53">
        <w:rPr>
          <w:rFonts w:hint="eastAsia"/>
        </w:rPr>
        <w:t>我们一般都了解过</w:t>
      </w:r>
      <w:r w:rsidRPr="002D3F53">
        <w:t xml:space="preserve"> HTTP </w:t>
      </w:r>
      <w:r w:rsidRPr="002D3F53">
        <w:t>协议，</w:t>
      </w:r>
      <w:r w:rsidRPr="002D3F53">
        <w:t xml:space="preserve"> HTTP </w:t>
      </w:r>
      <w:r w:rsidRPr="002D3F53">
        <w:t>是一个在计算机世界里专门在两点之间传输文字、图片、音频、视频等超文本数据的约定和规范</w:t>
      </w:r>
    </w:p>
    <w:p w14:paraId="1DEDFA5F" w14:textId="7BEECD17" w:rsidR="00103121" w:rsidRDefault="00103121" w:rsidP="0062363E">
      <w:pPr>
        <w:ind w:firstLine="420"/>
      </w:pPr>
      <w:r w:rsidRPr="00103121">
        <w:rPr>
          <w:rFonts w:hint="eastAsia"/>
        </w:rPr>
        <w:t>但是互联网又不只有</w:t>
      </w:r>
      <w:r w:rsidRPr="00103121">
        <w:t xml:space="preserve"> HTTP </w:t>
      </w:r>
      <w:r w:rsidRPr="00103121">
        <w:t>协议，它还有很多其他的比如</w:t>
      </w:r>
      <w:r w:rsidRPr="00103121">
        <w:t xml:space="preserve"> IP</w:t>
      </w:r>
      <w:r w:rsidRPr="00103121">
        <w:t>、</w:t>
      </w:r>
      <w:r w:rsidRPr="00103121">
        <w:t>TCP</w:t>
      </w:r>
      <w:r w:rsidRPr="00103121">
        <w:t>、</w:t>
      </w:r>
      <w:r w:rsidRPr="00103121">
        <w:t>UDP</w:t>
      </w:r>
      <w:r w:rsidRPr="00103121">
        <w:t>、</w:t>
      </w:r>
      <w:r w:rsidRPr="00103121">
        <w:t xml:space="preserve">DNS </w:t>
      </w:r>
      <w:r w:rsidRPr="00103121">
        <w:t>协议等。下面是一些协议的汇总和介绍</w:t>
      </w:r>
    </w:p>
    <w:p w14:paraId="133EF587" w14:textId="0BA366DA" w:rsidR="004A6402" w:rsidRDefault="004A6402" w:rsidP="0062363E">
      <w:pPr>
        <w:ind w:firstLine="420"/>
      </w:pPr>
      <w:r>
        <w:rPr>
          <w:noProof/>
        </w:rPr>
        <w:drawing>
          <wp:inline distT="0" distB="0" distL="0" distR="0" wp14:anchorId="03D50CBB" wp14:editId="77C64073">
            <wp:extent cx="5274310" cy="20046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04695"/>
                    </a:xfrm>
                    <a:prstGeom prst="rect">
                      <a:avLst/>
                    </a:prstGeom>
                  </pic:spPr>
                </pic:pic>
              </a:graphicData>
            </a:graphic>
          </wp:inline>
        </w:drawing>
      </w:r>
    </w:p>
    <w:p w14:paraId="16AD8267" w14:textId="4782AB7D" w:rsidR="004A6402" w:rsidRDefault="004A6402" w:rsidP="0062363E">
      <w:pPr>
        <w:ind w:firstLine="420"/>
        <w:rPr>
          <w:rFonts w:ascii="Arial" w:hAnsi="Arial" w:cs="Arial"/>
          <w:color w:val="595959"/>
          <w:shd w:val="clear" w:color="auto" w:fill="FFFFFF"/>
        </w:rPr>
      </w:pPr>
      <w:r>
        <w:rPr>
          <w:rFonts w:ascii="Arial" w:hAnsi="Arial" w:cs="Arial"/>
          <w:color w:val="595959"/>
          <w:shd w:val="clear" w:color="auto" w:fill="FFFFFF"/>
        </w:rPr>
        <w:t xml:space="preserve">ISO </w:t>
      </w:r>
      <w:r>
        <w:rPr>
          <w:rFonts w:ascii="Arial" w:hAnsi="Arial" w:cs="Arial"/>
          <w:color w:val="595959"/>
          <w:shd w:val="clear" w:color="auto" w:fill="FFFFFF"/>
        </w:rPr>
        <w:t>在制定标准化的</w:t>
      </w:r>
      <w:r>
        <w:rPr>
          <w:rFonts w:ascii="Arial" w:hAnsi="Arial" w:cs="Arial"/>
          <w:color w:val="595959"/>
          <w:shd w:val="clear" w:color="auto" w:fill="FFFFFF"/>
        </w:rPr>
        <w:t xml:space="preserve"> OSI </w:t>
      </w:r>
      <w:r>
        <w:rPr>
          <w:rFonts w:ascii="Arial" w:hAnsi="Arial" w:cs="Arial"/>
          <w:color w:val="595959"/>
          <w:shd w:val="clear" w:color="auto" w:fill="FFFFFF"/>
        </w:rPr>
        <w:t>之前，对网络体系结构相关的问题进行了充分的探讨，最终提出了作为通信协议设计指标的</w:t>
      </w:r>
      <w:r>
        <w:rPr>
          <w:rFonts w:ascii="Arial" w:hAnsi="Arial" w:cs="Arial"/>
          <w:color w:val="595959"/>
          <w:shd w:val="clear" w:color="auto" w:fill="FFFFFF"/>
        </w:rPr>
        <w:t xml:space="preserve"> OSI </w:t>
      </w:r>
      <w:r>
        <w:rPr>
          <w:rFonts w:ascii="Arial" w:hAnsi="Arial" w:cs="Arial"/>
          <w:color w:val="595959"/>
          <w:shd w:val="clear" w:color="auto" w:fill="FFFFFF"/>
        </w:rPr>
        <w:t>参考模型。这一模型将通信协议中必要的功能分为了</w:t>
      </w:r>
      <w:r>
        <w:rPr>
          <w:rFonts w:ascii="Arial" w:hAnsi="Arial" w:cs="Arial"/>
          <w:color w:val="595959"/>
          <w:shd w:val="clear" w:color="auto" w:fill="FFFFFF"/>
        </w:rPr>
        <w:t xml:space="preserve"> 7 </w:t>
      </w:r>
      <w:r>
        <w:rPr>
          <w:rFonts w:ascii="Arial" w:hAnsi="Arial" w:cs="Arial"/>
          <w:color w:val="595959"/>
          <w:shd w:val="clear" w:color="auto" w:fill="FFFFFF"/>
        </w:rPr>
        <w:t>层。通过这</w:t>
      </w:r>
      <w:r>
        <w:rPr>
          <w:rFonts w:ascii="Arial" w:hAnsi="Arial" w:cs="Arial"/>
          <w:color w:val="595959"/>
          <w:shd w:val="clear" w:color="auto" w:fill="FFFFFF"/>
        </w:rPr>
        <w:t xml:space="preserve"> 7 </w:t>
      </w:r>
      <w:r>
        <w:rPr>
          <w:rFonts w:ascii="Arial" w:hAnsi="Arial" w:cs="Arial"/>
          <w:color w:val="595959"/>
          <w:shd w:val="clear" w:color="auto" w:fill="FFFFFF"/>
        </w:rPr>
        <w:t>层分层，使那些比较复杂的协议简单化。</w:t>
      </w:r>
    </w:p>
    <w:p w14:paraId="7AF9BD3D" w14:textId="6D774306" w:rsidR="004A6402" w:rsidRDefault="004A6402" w:rsidP="0062363E">
      <w:pPr>
        <w:ind w:firstLine="420"/>
      </w:pPr>
      <w:r w:rsidRPr="004A6402">
        <w:rPr>
          <w:noProof/>
        </w:rPr>
        <w:lastRenderedPageBreak/>
        <w:drawing>
          <wp:inline distT="0" distB="0" distL="0" distR="0" wp14:anchorId="1DA7FF03" wp14:editId="4F904A17">
            <wp:extent cx="5274310" cy="47409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740910"/>
                    </a:xfrm>
                    <a:prstGeom prst="rect">
                      <a:avLst/>
                    </a:prstGeom>
                    <a:noFill/>
                    <a:ln>
                      <a:noFill/>
                    </a:ln>
                  </pic:spPr>
                </pic:pic>
              </a:graphicData>
            </a:graphic>
          </wp:inline>
        </w:drawing>
      </w:r>
    </w:p>
    <w:p w14:paraId="135321E3" w14:textId="3336E4F4" w:rsidR="004A6402" w:rsidRDefault="004A6402" w:rsidP="0062363E">
      <w:pPr>
        <w:ind w:firstLine="420"/>
      </w:pPr>
      <w:r w:rsidRPr="004A6402">
        <w:rPr>
          <w:rFonts w:hint="eastAsia"/>
        </w:rPr>
        <w:t>在</w:t>
      </w:r>
      <w:r w:rsidRPr="004A6402">
        <w:t xml:space="preserve"> OSI </w:t>
      </w:r>
      <w:r w:rsidRPr="004A6402">
        <w:t>标准模型中，每一层协议都接收由它下一层所提供的特定服务，并且负责为上一层提供服务，上层协议和下层协议之间通常会开放</w:t>
      </w:r>
      <w:r w:rsidRPr="004A6402">
        <w:t xml:space="preserve"> </w:t>
      </w:r>
      <w:r w:rsidRPr="004A6402">
        <w:t>接口，同一层之间的交互所遵守的约定叫做</w:t>
      </w:r>
      <w:r w:rsidRPr="004A6402">
        <w:t xml:space="preserve"> </w:t>
      </w:r>
      <w:r w:rsidRPr="004A6402">
        <w:t>协议。</w:t>
      </w:r>
    </w:p>
    <w:p w14:paraId="5BFA3D81" w14:textId="48C77C8E" w:rsidR="00ED470B" w:rsidRDefault="00ED470B" w:rsidP="0062363E">
      <w:pPr>
        <w:ind w:firstLine="420"/>
      </w:pPr>
      <w:r>
        <w:rPr>
          <w:noProof/>
        </w:rPr>
        <w:drawing>
          <wp:inline distT="0" distB="0" distL="0" distR="0" wp14:anchorId="28022735" wp14:editId="6D715B79">
            <wp:extent cx="5274310" cy="20447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44700"/>
                    </a:xfrm>
                    <a:prstGeom prst="rect">
                      <a:avLst/>
                    </a:prstGeom>
                  </pic:spPr>
                </pic:pic>
              </a:graphicData>
            </a:graphic>
          </wp:inline>
        </w:drawing>
      </w:r>
    </w:p>
    <w:p w14:paraId="6187906B" w14:textId="529BD8F0" w:rsidR="00C970B6" w:rsidRDefault="00C970B6" w:rsidP="00C970B6">
      <w:pPr>
        <w:pStyle w:val="3"/>
      </w:pPr>
      <w:r w:rsidRPr="00C970B6">
        <w:t xml:space="preserve">OSI </w:t>
      </w:r>
      <w:r w:rsidRPr="00C970B6">
        <w:t>标准模型</w:t>
      </w:r>
    </w:p>
    <w:p w14:paraId="3FDE43EF" w14:textId="6C4CF18C" w:rsidR="00C970B6" w:rsidRDefault="00C970B6" w:rsidP="00C970B6">
      <w:pPr>
        <w:ind w:firstLine="420"/>
      </w:pPr>
      <w:r w:rsidRPr="00C970B6">
        <w:rPr>
          <w:rFonts w:hint="eastAsia"/>
        </w:rPr>
        <w:t>上</w:t>
      </w:r>
      <w:proofErr w:type="gramStart"/>
      <w:r w:rsidRPr="00C970B6">
        <w:rPr>
          <w:rFonts w:hint="eastAsia"/>
        </w:rPr>
        <w:t>图只是</w:t>
      </w:r>
      <w:proofErr w:type="gramEnd"/>
      <w:r w:rsidRPr="00C970B6">
        <w:rPr>
          <w:rFonts w:hint="eastAsia"/>
        </w:rPr>
        <w:t>简单的介绍了</w:t>
      </w:r>
      <w:proofErr w:type="gramStart"/>
      <w:r w:rsidRPr="00C970B6">
        <w:rPr>
          <w:rFonts w:hint="eastAsia"/>
        </w:rPr>
        <w:t>一下层与</w:t>
      </w:r>
      <w:proofErr w:type="gramEnd"/>
      <w:r w:rsidRPr="00C970B6">
        <w:rPr>
          <w:rFonts w:hint="eastAsia"/>
        </w:rPr>
        <w:t>层之间的通信规范和</w:t>
      </w:r>
      <w:proofErr w:type="gramStart"/>
      <w:r w:rsidRPr="00C970B6">
        <w:rPr>
          <w:rFonts w:hint="eastAsia"/>
        </w:rPr>
        <w:t>上层与</w:t>
      </w:r>
      <w:proofErr w:type="gramEnd"/>
      <w:r w:rsidRPr="00C970B6">
        <w:rPr>
          <w:rFonts w:hint="eastAsia"/>
        </w:rPr>
        <w:t>下层的通信规范，并未介绍具体的网络协议分层，实际上，</w:t>
      </w:r>
      <w:r w:rsidRPr="00C970B6">
        <w:t xml:space="preserve">OSI </w:t>
      </w:r>
      <w:r w:rsidRPr="00C970B6">
        <w:t>标准模型将复杂的协议整理并分为了易于理解的</w:t>
      </w:r>
      <w:r w:rsidRPr="00C970B6">
        <w:t xml:space="preserve"> 7 </w:t>
      </w:r>
      <w:r w:rsidRPr="00C970B6">
        <w:t>层。如下图所示</w:t>
      </w:r>
    </w:p>
    <w:p w14:paraId="5EDB8BA8" w14:textId="4F38053D" w:rsidR="0039007D" w:rsidRDefault="0039007D" w:rsidP="00C970B6">
      <w:pPr>
        <w:ind w:firstLine="420"/>
      </w:pPr>
      <w:r w:rsidRPr="0039007D">
        <w:rPr>
          <w:noProof/>
        </w:rPr>
        <w:lastRenderedPageBreak/>
        <w:drawing>
          <wp:inline distT="0" distB="0" distL="0" distR="0" wp14:anchorId="2CA9C4E7" wp14:editId="576EC2E7">
            <wp:extent cx="5274310" cy="49822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982210"/>
                    </a:xfrm>
                    <a:prstGeom prst="rect">
                      <a:avLst/>
                    </a:prstGeom>
                    <a:noFill/>
                    <a:ln>
                      <a:noFill/>
                    </a:ln>
                  </pic:spPr>
                </pic:pic>
              </a:graphicData>
            </a:graphic>
          </wp:inline>
        </w:drawing>
      </w:r>
    </w:p>
    <w:p w14:paraId="332DCF86" w14:textId="3CE45555" w:rsidR="0039007D" w:rsidRDefault="0039007D" w:rsidP="00C970B6">
      <w:pPr>
        <w:ind w:firstLine="420"/>
        <w:rPr>
          <w:rFonts w:ascii="Arial" w:hAnsi="Arial" w:cs="Arial"/>
          <w:color w:val="595959"/>
          <w:shd w:val="clear" w:color="auto" w:fill="FFFFFF"/>
        </w:rPr>
      </w:pPr>
      <w:r>
        <w:rPr>
          <w:rFonts w:ascii="Arial" w:hAnsi="Arial" w:cs="Arial"/>
          <w:color w:val="595959"/>
          <w:shd w:val="clear" w:color="auto" w:fill="FFFFFF"/>
        </w:rPr>
        <w:t>互联网的通信协议都对应了</w:t>
      </w:r>
      <w:r>
        <w:rPr>
          <w:rFonts w:ascii="Arial" w:hAnsi="Arial" w:cs="Arial"/>
          <w:color w:val="595959"/>
          <w:shd w:val="clear" w:color="auto" w:fill="FFFFFF"/>
        </w:rPr>
        <w:t xml:space="preserve"> 7 </w:t>
      </w:r>
      <w:r>
        <w:rPr>
          <w:rFonts w:ascii="Arial" w:hAnsi="Arial" w:cs="Arial"/>
          <w:color w:val="595959"/>
          <w:shd w:val="clear" w:color="auto" w:fill="FFFFFF"/>
        </w:rPr>
        <w:t>层中的某一层，通过这一点，可以了解协议在整个网络模型中的作用，一般来说，各个分层的主要作用如下</w:t>
      </w:r>
    </w:p>
    <w:p w14:paraId="1EAA63B7" w14:textId="64F03DAA" w:rsidR="0039007D" w:rsidRDefault="0039007D" w:rsidP="00C970B6">
      <w:pPr>
        <w:ind w:firstLine="420"/>
      </w:pPr>
      <w:r w:rsidRPr="0039007D">
        <w:rPr>
          <w:noProof/>
        </w:rPr>
        <w:lastRenderedPageBreak/>
        <w:drawing>
          <wp:inline distT="0" distB="0" distL="0" distR="0" wp14:anchorId="68EA7464" wp14:editId="5E6507FC">
            <wp:extent cx="5334000" cy="4132469"/>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4676" cy="4132993"/>
                    </a:xfrm>
                    <a:prstGeom prst="rect">
                      <a:avLst/>
                    </a:prstGeom>
                    <a:noFill/>
                    <a:ln>
                      <a:noFill/>
                    </a:ln>
                  </pic:spPr>
                </pic:pic>
              </a:graphicData>
            </a:graphic>
          </wp:inline>
        </w:drawing>
      </w:r>
    </w:p>
    <w:p w14:paraId="6F7A8AE8" w14:textId="6B2B8253" w:rsidR="0039007D" w:rsidRDefault="0039007D" w:rsidP="00C970B6">
      <w:pPr>
        <w:ind w:firstLine="420"/>
      </w:pPr>
      <w:r w:rsidRPr="0039007D">
        <w:rPr>
          <w:rFonts w:hint="eastAsia"/>
        </w:rPr>
        <w:t>应用层：应用层是</w:t>
      </w:r>
      <w:r w:rsidRPr="0039007D">
        <w:t xml:space="preserve"> OSI </w:t>
      </w:r>
      <w:r w:rsidRPr="0039007D">
        <w:t>标准模型的最顶层，是直接为应用进程提供服务的。其作用是在实现多个系统应用进程相互通信的同时，完成一系列业务处理所需的服务。包括文件传输、电子邮件远程登录和远端接口调用等协议。</w:t>
      </w:r>
    </w:p>
    <w:p w14:paraId="7F33AABA" w14:textId="38932B25" w:rsidR="00366A54" w:rsidRDefault="00366A54" w:rsidP="00C970B6">
      <w:pPr>
        <w:ind w:firstLine="420"/>
      </w:pPr>
      <w:r w:rsidRPr="00366A54">
        <w:rPr>
          <w:rFonts w:hint="eastAsia"/>
        </w:rPr>
        <w:t>表示层</w:t>
      </w:r>
      <w:r w:rsidRPr="00366A54">
        <w:t xml:space="preserve">:  </w:t>
      </w:r>
      <w:r w:rsidRPr="00366A54">
        <w:t>表示层向上对应</w:t>
      </w:r>
      <w:proofErr w:type="gramStart"/>
      <w:r w:rsidRPr="00366A54">
        <w:t>用进程</w:t>
      </w:r>
      <w:proofErr w:type="gramEnd"/>
      <w:r w:rsidRPr="00366A54">
        <w:t>服务，向下接收会话层提供的服务，表示层位于</w:t>
      </w:r>
      <w:r w:rsidRPr="00366A54">
        <w:t xml:space="preserve"> OSI </w:t>
      </w:r>
      <w:r w:rsidRPr="00366A54">
        <w:t>标准模型的第六层，表示层的主要作用就是将设备的固有数据格式转换为网络标准传输格式。</w:t>
      </w:r>
    </w:p>
    <w:p w14:paraId="00EB0C74" w14:textId="6213A345" w:rsidR="00493BB4" w:rsidRDefault="00493BB4" w:rsidP="00C970B6">
      <w:pPr>
        <w:ind w:firstLine="420"/>
      </w:pPr>
      <w:r w:rsidRPr="00493BB4">
        <w:rPr>
          <w:rFonts w:hint="eastAsia"/>
        </w:rPr>
        <w:t>会话层：会话层位于</w:t>
      </w:r>
      <w:r w:rsidRPr="00493BB4">
        <w:t xml:space="preserve"> OSI </w:t>
      </w:r>
      <w:r w:rsidRPr="00493BB4">
        <w:t>标准模型的第五层，它是建立在传输层之上，利用传输层提供的服务建立和维持会话。</w:t>
      </w:r>
    </w:p>
    <w:p w14:paraId="266B807C" w14:textId="55DF0AE0" w:rsidR="00493BB4" w:rsidRDefault="00493BB4" w:rsidP="00C970B6">
      <w:pPr>
        <w:ind w:firstLine="420"/>
      </w:pPr>
      <w:r w:rsidRPr="00493BB4">
        <w:rPr>
          <w:rFonts w:hint="eastAsia"/>
        </w:rPr>
        <w:t>传输层：传输层位于</w:t>
      </w:r>
      <w:r w:rsidRPr="00493BB4">
        <w:t xml:space="preserve"> OSI </w:t>
      </w:r>
      <w:r w:rsidRPr="00493BB4">
        <w:t>标准模型的第四层，它在整个</w:t>
      </w:r>
      <w:r w:rsidRPr="00493BB4">
        <w:t xml:space="preserve"> OSI </w:t>
      </w:r>
      <w:r w:rsidRPr="00493BB4">
        <w:t>标准模型中起到了至关重要的作用。传输</w:t>
      </w:r>
      <w:proofErr w:type="gramStart"/>
      <w:r w:rsidRPr="00493BB4">
        <w:t>层涉及</w:t>
      </w:r>
      <w:proofErr w:type="gramEnd"/>
      <w:r w:rsidRPr="00493BB4">
        <w:t>到两个节点之间的数据传输，向上层提供可靠的数据传输服务。传输层的服务一般要经历传输连接建立阶段，数据传输阶段，传输连接释放阶段</w:t>
      </w:r>
      <w:r w:rsidRPr="00493BB4">
        <w:t xml:space="preserve"> 3 </w:t>
      </w:r>
      <w:proofErr w:type="gramStart"/>
      <w:r w:rsidRPr="00493BB4">
        <w:t>个</w:t>
      </w:r>
      <w:proofErr w:type="gramEnd"/>
      <w:r w:rsidRPr="00493BB4">
        <w:t>阶段才算完成一个完整的服务过程。</w:t>
      </w:r>
    </w:p>
    <w:p w14:paraId="68B129D6" w14:textId="4C2E01A5" w:rsidR="00493BB4" w:rsidRDefault="00493BB4" w:rsidP="00C970B6">
      <w:pPr>
        <w:ind w:firstLine="420"/>
      </w:pPr>
      <w:r w:rsidRPr="00493BB4">
        <w:rPr>
          <w:rFonts w:hint="eastAsia"/>
        </w:rPr>
        <w:t>网络层：网络层位于</w:t>
      </w:r>
      <w:r w:rsidRPr="00493BB4">
        <w:t xml:space="preserve"> OSI </w:t>
      </w:r>
      <w:r w:rsidRPr="00493BB4">
        <w:t>标准模型的第三层，它位于传输层和数据链路层的中间，将数据设法</w:t>
      </w:r>
      <w:proofErr w:type="gramStart"/>
      <w:r w:rsidRPr="00493BB4">
        <w:t>从源端经过</w:t>
      </w:r>
      <w:proofErr w:type="gramEnd"/>
      <w:r w:rsidRPr="00493BB4">
        <w:t>若干个中间节点传送到另一端，从而向运输层提供最基本的端到端的数据传送服务。</w:t>
      </w:r>
    </w:p>
    <w:p w14:paraId="1C01FDF8" w14:textId="3BC25B08" w:rsidR="00436CAC" w:rsidRDefault="00436CAC" w:rsidP="00C970B6">
      <w:pPr>
        <w:ind w:firstLine="420"/>
      </w:pPr>
      <w:r w:rsidRPr="00436CAC">
        <w:rPr>
          <w:rFonts w:hint="eastAsia"/>
        </w:rPr>
        <w:t>数据链路层：数据链路层位于物理层和网络层中间，数据链路层定义了在单个链路上如何传输数据。</w:t>
      </w:r>
    </w:p>
    <w:p w14:paraId="2A2B0C89" w14:textId="19D140FB" w:rsidR="00D803E6" w:rsidRDefault="00D803E6" w:rsidP="00C970B6">
      <w:pPr>
        <w:ind w:firstLine="420"/>
      </w:pPr>
      <w:r w:rsidRPr="00D803E6">
        <w:rPr>
          <w:rFonts w:hint="eastAsia"/>
        </w:rPr>
        <w:t>物理层：物理层是</w:t>
      </w:r>
      <w:r w:rsidRPr="00D803E6">
        <w:t xml:space="preserve"> OSI </w:t>
      </w:r>
      <w:r w:rsidRPr="00D803E6">
        <w:t>标准模型中最低的一层，物理层是整个</w:t>
      </w:r>
      <w:r w:rsidRPr="00D803E6">
        <w:t xml:space="preserve"> OSI </w:t>
      </w:r>
      <w:r w:rsidRPr="00D803E6">
        <w:t>协议的基础，就如同房屋的地基一样，物理层为设备之间的数据通信提供传输媒体及互连设备，为数据传输提供可靠的环境。</w:t>
      </w:r>
    </w:p>
    <w:p w14:paraId="0BB69F6C" w14:textId="0724E18D" w:rsidR="00CE5A69" w:rsidRDefault="00CE5A69" w:rsidP="00CE5A69">
      <w:pPr>
        <w:pStyle w:val="3"/>
      </w:pPr>
      <w:r>
        <w:rPr>
          <w:rFonts w:hint="eastAsia"/>
        </w:rPr>
        <w:t>分层接口的优缺点</w:t>
      </w:r>
    </w:p>
    <w:p w14:paraId="2CED91ED" w14:textId="77777777" w:rsidR="00CE5A69" w:rsidRPr="00CE5A69" w:rsidRDefault="00CE5A69" w:rsidP="00CE5A69">
      <w:pPr>
        <w:ind w:firstLine="420"/>
      </w:pPr>
    </w:p>
    <w:p w14:paraId="7BFC3324" w14:textId="44B613A5" w:rsidR="003A1523" w:rsidRDefault="003A1523" w:rsidP="003A1523">
      <w:pPr>
        <w:pStyle w:val="3"/>
      </w:pPr>
      <w:r w:rsidRPr="003A1523">
        <w:lastRenderedPageBreak/>
        <w:t xml:space="preserve">TCP/IP </w:t>
      </w:r>
      <w:r w:rsidRPr="003A1523">
        <w:t>协议</w:t>
      </w:r>
      <w:proofErr w:type="gramStart"/>
      <w:r w:rsidRPr="003A1523">
        <w:t>簇</w:t>
      </w:r>
      <w:proofErr w:type="gramEnd"/>
    </w:p>
    <w:p w14:paraId="181C7EFB" w14:textId="18401517" w:rsidR="00E537F1" w:rsidRPr="00E537F1" w:rsidRDefault="00E537F1" w:rsidP="00E537F1">
      <w:pPr>
        <w:ind w:firstLine="420"/>
      </w:pPr>
      <w:r>
        <w:rPr>
          <w:noProof/>
        </w:rPr>
        <w:drawing>
          <wp:inline distT="0" distB="0" distL="0" distR="0" wp14:anchorId="6D75C5C8" wp14:editId="5B6700E2">
            <wp:extent cx="5274310" cy="29794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79420"/>
                    </a:xfrm>
                    <a:prstGeom prst="rect">
                      <a:avLst/>
                    </a:prstGeom>
                  </pic:spPr>
                </pic:pic>
              </a:graphicData>
            </a:graphic>
          </wp:inline>
        </w:drawing>
      </w:r>
    </w:p>
    <w:p w14:paraId="55CA9A62" w14:textId="240F9C35" w:rsidR="003A1523" w:rsidRDefault="003A1523" w:rsidP="003A1523">
      <w:pPr>
        <w:ind w:firstLine="420"/>
      </w:pPr>
      <w:r w:rsidRPr="003A1523">
        <w:t xml:space="preserve">TCP/IP </w:t>
      </w:r>
      <w:r w:rsidRPr="003A1523">
        <w:t>协议是我们程序员接触最多的协议，实际上，</w:t>
      </w:r>
      <w:r w:rsidRPr="003A1523">
        <w:t xml:space="preserve">TCP/IP </w:t>
      </w:r>
      <w:r w:rsidRPr="003A1523">
        <w:t>又被称为</w:t>
      </w:r>
      <w:r w:rsidRPr="003A1523">
        <w:t xml:space="preserve"> TCP/IP </w:t>
      </w:r>
      <w:r w:rsidRPr="003A1523">
        <w:t>协议簇，它并不特指单纯的</w:t>
      </w:r>
      <w:r w:rsidRPr="003A1523">
        <w:t xml:space="preserve"> TCP </w:t>
      </w:r>
      <w:r w:rsidRPr="003A1523">
        <w:t>和</w:t>
      </w:r>
      <w:r w:rsidRPr="003A1523">
        <w:t xml:space="preserve"> IP </w:t>
      </w:r>
      <w:r w:rsidRPr="003A1523">
        <w:t>协议，而是容纳了许许多多的网络协议。</w:t>
      </w:r>
    </w:p>
    <w:p w14:paraId="05E86963" w14:textId="0798B27F" w:rsidR="003A1523" w:rsidRDefault="003A1523" w:rsidP="003A1523">
      <w:pPr>
        <w:ind w:firstLine="420"/>
      </w:pPr>
      <w:r w:rsidRPr="003A1523">
        <w:t xml:space="preserve">OSI </w:t>
      </w:r>
      <w:r w:rsidRPr="003A1523">
        <w:t>模型共有七层，从下到上分别是物理层、数据链路层、网络层、运输层、会话层、表示层和应用层。但是这显然是有些复杂的，所以在</w:t>
      </w:r>
      <w:r w:rsidRPr="003A1523">
        <w:t>TCP/IP</w:t>
      </w:r>
      <w:r w:rsidRPr="003A1523">
        <w:t>协议中，它们被简化为了四个层次</w:t>
      </w:r>
    </w:p>
    <w:p w14:paraId="08045FD9" w14:textId="6A3D32D8" w:rsidR="00B210E3" w:rsidRDefault="00B210E3" w:rsidP="003A1523">
      <w:pPr>
        <w:ind w:firstLine="420"/>
      </w:pPr>
      <w:r w:rsidRPr="00B210E3">
        <w:rPr>
          <w:noProof/>
        </w:rPr>
        <w:drawing>
          <wp:inline distT="0" distB="0" distL="0" distR="0" wp14:anchorId="2C8CA776" wp14:editId="31A035D0">
            <wp:extent cx="5274310" cy="38398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839845"/>
                    </a:xfrm>
                    <a:prstGeom prst="rect">
                      <a:avLst/>
                    </a:prstGeom>
                    <a:noFill/>
                    <a:ln>
                      <a:noFill/>
                    </a:ln>
                  </pic:spPr>
                </pic:pic>
              </a:graphicData>
            </a:graphic>
          </wp:inline>
        </w:drawing>
      </w:r>
    </w:p>
    <w:p w14:paraId="48D47C58" w14:textId="0796FC7C" w:rsidR="00B210E3" w:rsidRDefault="00B210E3" w:rsidP="003A1523">
      <w:pPr>
        <w:ind w:firstLine="420"/>
      </w:pPr>
      <w:r w:rsidRPr="00B210E3">
        <w:rPr>
          <w:rFonts w:hint="eastAsia"/>
        </w:rPr>
        <w:t>和</w:t>
      </w:r>
      <w:r w:rsidRPr="00B210E3">
        <w:t xml:space="preserve"> OSI </w:t>
      </w:r>
      <w:r w:rsidRPr="00B210E3">
        <w:t>七层网络协议的主要区别如下</w:t>
      </w:r>
    </w:p>
    <w:p w14:paraId="03AB7F01" w14:textId="68ED3F4F" w:rsidR="0045308C" w:rsidRDefault="00B116BD" w:rsidP="006028E0">
      <w:pPr>
        <w:ind w:firstLine="420"/>
        <w:rPr>
          <w:rFonts w:hint="eastAsia"/>
        </w:rPr>
      </w:pPr>
      <w:r w:rsidRPr="00B116BD">
        <w:rPr>
          <w:rFonts w:hint="eastAsia"/>
        </w:rPr>
        <w:lastRenderedPageBreak/>
        <w:t>应用层、表示层、会话层三个层次提供的服务相差不是很大，所以在</w:t>
      </w:r>
      <w:r w:rsidRPr="00B116BD">
        <w:t xml:space="preserve"> TCP/IP </w:t>
      </w:r>
      <w:r w:rsidRPr="00B116BD">
        <w:t>协议中，它们被合并为应用层一个层次。</w:t>
      </w:r>
    </w:p>
    <w:p w14:paraId="54BFE7D6" w14:textId="4564EA5A" w:rsidR="00CE5A69" w:rsidRDefault="0045308C" w:rsidP="006028E0">
      <w:pPr>
        <w:ind w:firstLine="420"/>
        <w:rPr>
          <w:rFonts w:hint="eastAsia"/>
        </w:rPr>
      </w:pPr>
      <w:r w:rsidRPr="0045308C">
        <w:rPr>
          <w:rFonts w:hint="eastAsia"/>
        </w:rPr>
        <w:t>由于数据链路层和物理层的内容很相似，所以在</w:t>
      </w:r>
      <w:r w:rsidRPr="0045308C">
        <w:t xml:space="preserve"> TCP/IP </w:t>
      </w:r>
      <w:r w:rsidRPr="0045308C">
        <w:t>协议中它们被归并在网络接口层一个层次里。</w:t>
      </w:r>
    </w:p>
    <w:p w14:paraId="07148572" w14:textId="1BE99A64" w:rsidR="00D117FF" w:rsidRDefault="007758E3" w:rsidP="00BE3A54">
      <w:pPr>
        <w:pStyle w:val="20"/>
      </w:pPr>
      <w:r w:rsidRPr="007758E3">
        <w:t xml:space="preserve">TCP/IP </w:t>
      </w:r>
      <w:r w:rsidRPr="007758E3">
        <w:t>协议簇</w:t>
      </w:r>
      <w:r>
        <w:rPr>
          <w:rFonts w:hint="eastAsia"/>
        </w:rPr>
        <w:t>的协议</w:t>
      </w:r>
    </w:p>
    <w:p w14:paraId="6BD4BA74" w14:textId="32B3A17C" w:rsidR="00EC2E4A" w:rsidRPr="00EC2E4A" w:rsidRDefault="00EC2E4A" w:rsidP="00EC2E4A">
      <w:pPr>
        <w:ind w:firstLine="420"/>
      </w:pPr>
      <w:r w:rsidRPr="00EC2E4A">
        <w:rPr>
          <w:noProof/>
        </w:rPr>
        <w:drawing>
          <wp:inline distT="0" distB="0" distL="0" distR="0" wp14:anchorId="519D4734" wp14:editId="543DEF44">
            <wp:extent cx="5274310" cy="24072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07285"/>
                    </a:xfrm>
                    <a:prstGeom prst="rect">
                      <a:avLst/>
                    </a:prstGeom>
                    <a:noFill/>
                    <a:ln>
                      <a:noFill/>
                    </a:ln>
                  </pic:spPr>
                </pic:pic>
              </a:graphicData>
            </a:graphic>
          </wp:inline>
        </w:drawing>
      </w:r>
    </w:p>
    <w:p w14:paraId="44C13CDC" w14:textId="6DFA553F" w:rsidR="007758E3" w:rsidRPr="007758E3" w:rsidRDefault="007758E3" w:rsidP="00086E21">
      <w:pPr>
        <w:pStyle w:val="3"/>
      </w:pPr>
      <w:r w:rsidRPr="007758E3">
        <w:t xml:space="preserve">IP </w:t>
      </w:r>
      <w:r w:rsidRPr="007758E3">
        <w:t>协议</w:t>
      </w:r>
    </w:p>
    <w:p w14:paraId="164F3EBA" w14:textId="11459CF9" w:rsidR="007758E3" w:rsidRDefault="00086E21" w:rsidP="007758E3">
      <w:pPr>
        <w:ind w:firstLine="420"/>
      </w:pPr>
      <w:r w:rsidRPr="00086E21">
        <w:t xml:space="preserve">IP </w:t>
      </w:r>
      <w:r w:rsidRPr="00086E21">
        <w:t>是</w:t>
      </w:r>
      <w:r w:rsidRPr="00086E21">
        <w:t xml:space="preserve"> </w:t>
      </w:r>
      <w:r w:rsidRPr="00086E21">
        <w:t>互联网协议</w:t>
      </w:r>
      <w:r w:rsidRPr="00086E21">
        <w:t xml:space="preserve">(Internet Protocol) </w:t>
      </w:r>
      <w:r w:rsidRPr="00086E21">
        <w:t>，位于网络层。</w:t>
      </w:r>
      <w:r w:rsidRPr="00086E21">
        <w:t>IP</w:t>
      </w:r>
      <w:r w:rsidRPr="00086E21">
        <w:t>是整个</w:t>
      </w:r>
      <w:r w:rsidRPr="00086E21">
        <w:t xml:space="preserve"> TCP/IP </w:t>
      </w:r>
      <w:r w:rsidRPr="00086E21">
        <w:t>协议族的核心，也是构成互联网的基础。</w:t>
      </w:r>
      <w:r w:rsidRPr="00086E21">
        <w:t xml:space="preserve">IP </w:t>
      </w:r>
      <w:r w:rsidRPr="00086E21">
        <w:t>能够为运输层提供数据分发，同时也能够组装数据供运输层使用。它将多个单个网络连接成为一个互联网，这样能够提高网络的可扩展性，实现大规模的网络互联。二是分割顶层网络和底层网络之间的耦合关系。</w:t>
      </w:r>
    </w:p>
    <w:p w14:paraId="36A3A512" w14:textId="76875370" w:rsidR="00086E21" w:rsidRDefault="00086E21" w:rsidP="00086E21">
      <w:pPr>
        <w:pStyle w:val="3"/>
      </w:pPr>
      <w:r w:rsidRPr="00086E21">
        <w:t xml:space="preserve">ICMP </w:t>
      </w:r>
      <w:r w:rsidRPr="00086E21">
        <w:t>协议</w:t>
      </w:r>
    </w:p>
    <w:p w14:paraId="4098E6F9" w14:textId="313E479C" w:rsidR="00086E21" w:rsidRDefault="00086E21" w:rsidP="00086E21">
      <w:pPr>
        <w:ind w:firstLine="420"/>
      </w:pPr>
      <w:r w:rsidRPr="00086E21">
        <w:t xml:space="preserve">ICMP </w:t>
      </w:r>
      <w:r w:rsidRPr="00086E21">
        <w:t>协议是</w:t>
      </w:r>
      <w:r w:rsidRPr="00086E21">
        <w:t xml:space="preserve"> Internet Control Message Protocol</w:t>
      </w:r>
      <w:r w:rsidRPr="00086E21">
        <w:t>，</w:t>
      </w:r>
      <w:r w:rsidRPr="00086E21">
        <w:t xml:space="preserve"> ICMP </w:t>
      </w:r>
      <w:r w:rsidRPr="00086E21">
        <w:t>协议主要用于在</w:t>
      </w:r>
      <w:r w:rsidRPr="00086E21">
        <w:t xml:space="preserve"> IP </w:t>
      </w:r>
      <w:r w:rsidRPr="00086E21">
        <w:t>主机、路由器之间传递控制消息。</w:t>
      </w:r>
      <w:r w:rsidRPr="00086E21">
        <w:t xml:space="preserve">ICMP </w:t>
      </w:r>
      <w:r w:rsidRPr="00086E21">
        <w:t>属于网络层的协议，当遇到</w:t>
      </w:r>
      <w:r w:rsidRPr="00086E21">
        <w:t xml:space="preserve"> IP </w:t>
      </w:r>
      <w:r w:rsidRPr="00086E21">
        <w:t>无法访问目标、</w:t>
      </w:r>
      <w:r w:rsidRPr="00086E21">
        <w:t xml:space="preserve">IP </w:t>
      </w:r>
      <w:r w:rsidRPr="00086E21">
        <w:t>路由器无法按照当前传输速率转发数据包时，会自动发送</w:t>
      </w:r>
      <w:r w:rsidRPr="00086E21">
        <w:t xml:space="preserve"> ICMP </w:t>
      </w:r>
      <w:r w:rsidRPr="00086E21">
        <w:t>消息，从这个角度来说，</w:t>
      </w:r>
      <w:r w:rsidRPr="00086E21">
        <w:t xml:space="preserve">ICMP </w:t>
      </w:r>
      <w:r w:rsidRPr="00086E21">
        <w:t>协议可以看作是</w:t>
      </w:r>
      <w:r w:rsidRPr="00086E21">
        <w:t xml:space="preserve"> </w:t>
      </w:r>
      <w:r w:rsidRPr="00086E21">
        <w:t>错误侦测与回报机制，让我们检查网络状况、也能够确保连线的准确性。</w:t>
      </w:r>
    </w:p>
    <w:p w14:paraId="3D4E09A2" w14:textId="77777777" w:rsidR="00BE4762" w:rsidRDefault="00BE4762" w:rsidP="00086E21">
      <w:pPr>
        <w:ind w:firstLine="420"/>
      </w:pPr>
    </w:p>
    <w:p w14:paraId="491477A1" w14:textId="65436895" w:rsidR="00BE4762" w:rsidRDefault="00BE4762" w:rsidP="00BE4762">
      <w:pPr>
        <w:pStyle w:val="3"/>
      </w:pPr>
      <w:r w:rsidRPr="00BE4762">
        <w:t xml:space="preserve">ARP </w:t>
      </w:r>
      <w:r w:rsidRPr="00BE4762">
        <w:t>协议</w:t>
      </w:r>
    </w:p>
    <w:p w14:paraId="66101643" w14:textId="5F1AEC1A" w:rsidR="00BE4762" w:rsidRDefault="00BE4762" w:rsidP="00BE4762">
      <w:pPr>
        <w:ind w:firstLine="420"/>
      </w:pPr>
      <w:r w:rsidRPr="00BE4762">
        <w:t xml:space="preserve">ARP </w:t>
      </w:r>
      <w:r w:rsidRPr="00BE4762">
        <w:t>协议是</w:t>
      </w:r>
      <w:r w:rsidRPr="00BE4762">
        <w:t xml:space="preserve"> </w:t>
      </w:r>
      <w:r w:rsidRPr="00BE4762">
        <w:t>地址解析协议，即</w:t>
      </w:r>
      <w:r w:rsidRPr="00BE4762">
        <w:t xml:space="preserve"> Address Resolution Protocol</w:t>
      </w:r>
      <w:r w:rsidRPr="00BE4762">
        <w:t>，它能够根据</w:t>
      </w:r>
      <w:r w:rsidRPr="00BE4762">
        <w:t xml:space="preserve"> IP </w:t>
      </w:r>
      <w:r w:rsidRPr="00BE4762">
        <w:t>地址获取物理地址。主机发送信息时会将包含目标</w:t>
      </w:r>
      <w:r w:rsidRPr="00BE4762">
        <w:t xml:space="preserve"> IP </w:t>
      </w:r>
      <w:r w:rsidRPr="00BE4762">
        <w:t>的</w:t>
      </w:r>
      <w:r w:rsidRPr="00BE4762">
        <w:t xml:space="preserve"> ARP </w:t>
      </w:r>
      <w:r w:rsidRPr="00BE4762">
        <w:t>请求广播到局域网络上的所有主机，并接受返回消息，以此来确定物理地址。收到消息后的物理地址和</w:t>
      </w:r>
      <w:r w:rsidRPr="00BE4762">
        <w:t xml:space="preserve"> IP </w:t>
      </w:r>
      <w:r w:rsidRPr="00BE4762">
        <w:t>地址会在</w:t>
      </w:r>
      <w:r w:rsidRPr="00BE4762">
        <w:t xml:space="preserve"> ARP </w:t>
      </w:r>
      <w:r w:rsidRPr="00BE4762">
        <w:t>中缓存一段时间，下次查询的时候直接从</w:t>
      </w:r>
      <w:r w:rsidRPr="00BE4762">
        <w:t xml:space="preserve"> ARP </w:t>
      </w:r>
      <w:r w:rsidRPr="00BE4762">
        <w:t>中查询即可。</w:t>
      </w:r>
    </w:p>
    <w:p w14:paraId="26E09D74" w14:textId="27AD3194" w:rsidR="00BE4762" w:rsidRDefault="00BE4762" w:rsidP="00BE4762">
      <w:pPr>
        <w:pStyle w:val="3"/>
      </w:pPr>
      <w:r w:rsidRPr="00BE4762">
        <w:lastRenderedPageBreak/>
        <w:t xml:space="preserve">TCP </w:t>
      </w:r>
      <w:r w:rsidRPr="00BE4762">
        <w:t>协议</w:t>
      </w:r>
    </w:p>
    <w:p w14:paraId="3A53C685" w14:textId="33C802FC" w:rsidR="00BE4762" w:rsidRDefault="00BE4762" w:rsidP="00BE4762">
      <w:pPr>
        <w:ind w:firstLine="420"/>
      </w:pPr>
      <w:r w:rsidRPr="00BE4762">
        <w:t xml:space="preserve">TCP </w:t>
      </w:r>
      <w:r w:rsidRPr="00BE4762">
        <w:t>就是</w:t>
      </w:r>
      <w:r w:rsidRPr="00BE4762">
        <w:t xml:space="preserve"> </w:t>
      </w:r>
      <w:r w:rsidRPr="00BE4762">
        <w:t>传输控制协议，也就是</w:t>
      </w:r>
      <w:r w:rsidRPr="00BE4762">
        <w:t xml:space="preserve"> Transmission Control Protocol</w:t>
      </w:r>
      <w:r w:rsidRPr="00BE4762">
        <w:t>，它是一种面向连接的、可靠的、基于字节流的传输协议，</w:t>
      </w:r>
      <w:r w:rsidRPr="00BE4762">
        <w:t xml:space="preserve">TCP </w:t>
      </w:r>
      <w:r w:rsidRPr="00BE4762">
        <w:t>协议位于传输层，</w:t>
      </w:r>
      <w:r w:rsidRPr="00BE4762">
        <w:t xml:space="preserve">TCP </w:t>
      </w:r>
      <w:r w:rsidRPr="00BE4762">
        <w:t>协议是</w:t>
      </w:r>
      <w:r w:rsidRPr="00BE4762">
        <w:t xml:space="preserve"> TCP/IP </w:t>
      </w:r>
      <w:r w:rsidRPr="00BE4762">
        <w:t>协议簇中的核心协议，它最大的特点就是提供可靠的数据交付。</w:t>
      </w:r>
    </w:p>
    <w:p w14:paraId="1B275943" w14:textId="799F2289" w:rsidR="00BE4762" w:rsidRDefault="00BE4762" w:rsidP="00BE4762">
      <w:pPr>
        <w:ind w:firstLine="420"/>
      </w:pPr>
      <w:r w:rsidRPr="00BE4762">
        <w:t xml:space="preserve">TCP </w:t>
      </w:r>
      <w:r w:rsidRPr="00BE4762">
        <w:t>的主要特点有</w:t>
      </w:r>
      <w:r w:rsidRPr="00BE4762">
        <w:t xml:space="preserve"> </w:t>
      </w:r>
      <w:r w:rsidRPr="00BE4762">
        <w:t>慢启动、拥塞控制、快速重传、可恢复。</w:t>
      </w:r>
    </w:p>
    <w:p w14:paraId="68FCD9CD" w14:textId="6DC181F0" w:rsidR="00E03914" w:rsidRDefault="00E03914" w:rsidP="00E03914">
      <w:pPr>
        <w:pStyle w:val="3"/>
      </w:pPr>
      <w:r w:rsidRPr="00E03914">
        <w:t xml:space="preserve">UDP </w:t>
      </w:r>
      <w:r w:rsidRPr="00E03914">
        <w:t>协议</w:t>
      </w:r>
    </w:p>
    <w:p w14:paraId="33A2C867" w14:textId="2201A996" w:rsidR="00E03914" w:rsidRDefault="00E03914" w:rsidP="00E03914">
      <w:pPr>
        <w:ind w:firstLine="420"/>
      </w:pPr>
      <w:r w:rsidRPr="00E03914">
        <w:t xml:space="preserve">UDP </w:t>
      </w:r>
      <w:r w:rsidRPr="00E03914">
        <w:t>协议就是</w:t>
      </w:r>
      <w:r w:rsidRPr="00E03914">
        <w:t xml:space="preserve"> </w:t>
      </w:r>
      <w:r w:rsidRPr="00E03914">
        <w:t>用户数据报协议，也就是</w:t>
      </w:r>
      <w:r w:rsidRPr="00E03914">
        <w:t xml:space="preserve"> User Datagram Protocol</w:t>
      </w:r>
      <w:r w:rsidRPr="00E03914">
        <w:t>，</w:t>
      </w:r>
      <w:r w:rsidRPr="00E03914">
        <w:t xml:space="preserve">UDP </w:t>
      </w:r>
      <w:r w:rsidRPr="00E03914">
        <w:t>也是一种传输层的协议，与</w:t>
      </w:r>
      <w:r w:rsidRPr="00E03914">
        <w:t xml:space="preserve"> TCP </w:t>
      </w:r>
      <w:r w:rsidRPr="00E03914">
        <w:t>相比，</w:t>
      </w:r>
      <w:r w:rsidRPr="00E03914">
        <w:t xml:space="preserve">UDP </w:t>
      </w:r>
      <w:r w:rsidRPr="00E03914">
        <w:t>提供一种不可靠的数据交付，也就是说，</w:t>
      </w:r>
      <w:r w:rsidRPr="00E03914">
        <w:t xml:space="preserve">UDP </w:t>
      </w:r>
      <w:r w:rsidRPr="00E03914">
        <w:t>协议不保证数据是否到达目标节点，也就是说，当报文发送之后，是无法得知其是否安全完整到达的。</w:t>
      </w:r>
      <w:r w:rsidRPr="00E03914">
        <w:t xml:space="preserve">UDP </w:t>
      </w:r>
      <w:r w:rsidRPr="00E03914">
        <w:t>是一种无连接的协议，传输数据</w:t>
      </w:r>
      <w:proofErr w:type="gramStart"/>
      <w:r w:rsidRPr="00E03914">
        <w:t>之前源端和</w:t>
      </w:r>
      <w:proofErr w:type="gramEnd"/>
      <w:r w:rsidRPr="00E03914">
        <w:t>终端无需建立连接，不对数据报进行检查与修改，无须等待对方的应答，会出现分组丢失、重复、</w:t>
      </w:r>
      <w:proofErr w:type="gramStart"/>
      <w:r w:rsidRPr="00E03914">
        <w:t>乱序等</w:t>
      </w:r>
      <w:proofErr w:type="gramEnd"/>
      <w:r w:rsidRPr="00E03914">
        <w:t>现象。但是</w:t>
      </w:r>
      <w:r w:rsidRPr="00E03914">
        <w:t xml:space="preserve"> UDP </w:t>
      </w:r>
      <w:r w:rsidRPr="00E03914">
        <w:t>具有较好的实时性，工作效率较</w:t>
      </w:r>
      <w:r w:rsidRPr="00E03914">
        <w:t xml:space="preserve"> TCP </w:t>
      </w:r>
      <w:r w:rsidRPr="00E03914">
        <w:t>协议高。</w:t>
      </w:r>
    </w:p>
    <w:p w14:paraId="34D3A1A8" w14:textId="35ED6C6B" w:rsidR="00AA1497" w:rsidRDefault="00AA1497" w:rsidP="00E03914">
      <w:pPr>
        <w:ind w:firstLine="420"/>
      </w:pPr>
    </w:p>
    <w:p w14:paraId="70651C29" w14:textId="4283BA37" w:rsidR="00AA1497" w:rsidRDefault="00AA1497" w:rsidP="00AA1497">
      <w:pPr>
        <w:pStyle w:val="3"/>
      </w:pPr>
      <w:r w:rsidRPr="00AA1497">
        <w:t xml:space="preserve">FTP </w:t>
      </w:r>
      <w:r w:rsidRPr="00AA1497">
        <w:t>协议</w:t>
      </w:r>
    </w:p>
    <w:p w14:paraId="528BB129" w14:textId="230341DE" w:rsidR="00AA1497" w:rsidRDefault="00AA1497" w:rsidP="00AA1497">
      <w:pPr>
        <w:ind w:firstLine="420"/>
      </w:pPr>
      <w:r w:rsidRPr="00AA1497">
        <w:t xml:space="preserve">FTP </w:t>
      </w:r>
      <w:r w:rsidRPr="00AA1497">
        <w:t>协议是</w:t>
      </w:r>
      <w:r w:rsidRPr="00AA1497">
        <w:t xml:space="preserve"> </w:t>
      </w:r>
      <w:r w:rsidRPr="00AA1497">
        <w:t>文件传输协议，英文全称是</w:t>
      </w:r>
      <w:r w:rsidRPr="00AA1497">
        <w:t xml:space="preserve"> File Transfer Protocol</w:t>
      </w:r>
      <w:r w:rsidRPr="00AA1497">
        <w:t>，应用层协议之一，是</w:t>
      </w:r>
      <w:r w:rsidRPr="00AA1497">
        <w:t xml:space="preserve"> TCP/IP </w:t>
      </w:r>
      <w:r w:rsidRPr="00AA1497">
        <w:t>协议的重要组成之一，</w:t>
      </w:r>
      <w:r w:rsidRPr="00AA1497">
        <w:t xml:space="preserve">FTP </w:t>
      </w:r>
      <w:r w:rsidRPr="00AA1497">
        <w:t>协议分为服务器和客户端两部分，</w:t>
      </w:r>
      <w:r w:rsidRPr="00AA1497">
        <w:t xml:space="preserve">FTP </w:t>
      </w:r>
      <w:r w:rsidRPr="00AA1497">
        <w:t>服务器用来存储文件，</w:t>
      </w:r>
      <w:r w:rsidRPr="00AA1497">
        <w:t xml:space="preserve">FTP </w:t>
      </w:r>
      <w:r w:rsidRPr="00AA1497">
        <w:t>客户端用来访问</w:t>
      </w:r>
      <w:r w:rsidRPr="00AA1497">
        <w:t xml:space="preserve"> FTP </w:t>
      </w:r>
      <w:r w:rsidRPr="00AA1497">
        <w:t>服务器上的文件，</w:t>
      </w:r>
      <w:r w:rsidRPr="00AA1497">
        <w:t xml:space="preserve">FTP </w:t>
      </w:r>
      <w:r w:rsidRPr="00AA1497">
        <w:t>的传输效率比较高，所以一般使用</w:t>
      </w:r>
      <w:r w:rsidRPr="00AA1497">
        <w:t xml:space="preserve"> FTP </w:t>
      </w:r>
      <w:r w:rsidRPr="00AA1497">
        <w:t>来传输大文件。</w:t>
      </w:r>
    </w:p>
    <w:p w14:paraId="4F02ABC0" w14:textId="78975CDF" w:rsidR="00562A3A" w:rsidRDefault="00562A3A" w:rsidP="00562A3A">
      <w:pPr>
        <w:pStyle w:val="3"/>
      </w:pPr>
      <w:r w:rsidRPr="00562A3A">
        <w:t xml:space="preserve">DNS </w:t>
      </w:r>
      <w:r w:rsidRPr="00562A3A">
        <w:t>协议</w:t>
      </w:r>
    </w:p>
    <w:p w14:paraId="61D2D4D1" w14:textId="25AD035B" w:rsidR="00562A3A" w:rsidRDefault="00562A3A" w:rsidP="00562A3A">
      <w:pPr>
        <w:ind w:firstLine="420"/>
      </w:pPr>
      <w:r w:rsidRPr="00562A3A">
        <w:t xml:space="preserve">DNS </w:t>
      </w:r>
      <w:r w:rsidRPr="00562A3A">
        <w:t>协议是</w:t>
      </w:r>
      <w:r w:rsidRPr="00562A3A">
        <w:t xml:space="preserve"> </w:t>
      </w:r>
      <w:r w:rsidRPr="00562A3A">
        <w:t>域名系统协议，英文全称是</w:t>
      </w:r>
      <w:r w:rsidRPr="00562A3A">
        <w:t xml:space="preserve"> Domain Name System</w:t>
      </w:r>
      <w:r w:rsidRPr="00562A3A">
        <w:t>，它也是应用层的协议之一，</w:t>
      </w:r>
      <w:r w:rsidRPr="00562A3A">
        <w:t xml:space="preserve">DNS </w:t>
      </w:r>
      <w:r w:rsidRPr="00562A3A">
        <w:t>协议是一个将域名和</w:t>
      </w:r>
      <w:r w:rsidRPr="00562A3A">
        <w:t xml:space="preserve"> IP </w:t>
      </w:r>
      <w:r w:rsidRPr="00562A3A">
        <w:t>相互映射的分布式数据库系统。</w:t>
      </w:r>
      <w:r w:rsidRPr="00562A3A">
        <w:t xml:space="preserve">DNS </w:t>
      </w:r>
      <w:r w:rsidRPr="00562A3A">
        <w:t>缓存能够加快网络资源的访问。</w:t>
      </w:r>
    </w:p>
    <w:p w14:paraId="796682E3" w14:textId="261B5D4F" w:rsidR="000702CD" w:rsidRDefault="000702CD" w:rsidP="000702CD">
      <w:pPr>
        <w:pStyle w:val="3"/>
      </w:pPr>
      <w:r w:rsidRPr="000702CD">
        <w:t xml:space="preserve">SMTP </w:t>
      </w:r>
      <w:r w:rsidRPr="000702CD">
        <w:t>协议</w:t>
      </w:r>
    </w:p>
    <w:p w14:paraId="02D77725" w14:textId="47972C00" w:rsidR="000702CD" w:rsidRDefault="000702CD" w:rsidP="000702CD">
      <w:pPr>
        <w:ind w:firstLine="420"/>
      </w:pPr>
      <w:r w:rsidRPr="000702CD">
        <w:t xml:space="preserve">SMTP </w:t>
      </w:r>
      <w:r w:rsidRPr="000702CD">
        <w:t>协议是</w:t>
      </w:r>
      <w:r w:rsidRPr="000702CD">
        <w:t xml:space="preserve"> </w:t>
      </w:r>
      <w:r w:rsidRPr="000702CD">
        <w:t>简单邮件传输协议，英文全称是</w:t>
      </w:r>
      <w:r w:rsidRPr="000702CD">
        <w:t xml:space="preserve"> Simple Mail Transfer Protocol</w:t>
      </w:r>
      <w:r w:rsidRPr="000702CD">
        <w:t>，应用层协议之一，</w:t>
      </w:r>
      <w:r w:rsidRPr="000702CD">
        <w:t xml:space="preserve">SMTP </w:t>
      </w:r>
      <w:r w:rsidRPr="000702CD">
        <w:t>主要是用作邮件收发协议，</w:t>
      </w:r>
      <w:r w:rsidRPr="000702CD">
        <w:t xml:space="preserve">SMTP </w:t>
      </w:r>
      <w:r w:rsidRPr="000702CD">
        <w:t>服务器是遵循</w:t>
      </w:r>
      <w:r w:rsidRPr="000702CD">
        <w:t xml:space="preserve"> SMTP </w:t>
      </w:r>
      <w:r w:rsidRPr="000702CD">
        <w:t>协议的发送邮件服务器，用来发送或中转用户发出的电子邮件</w:t>
      </w:r>
    </w:p>
    <w:p w14:paraId="0D7FE773" w14:textId="0B0F6A96" w:rsidR="000702CD" w:rsidRDefault="000702CD" w:rsidP="000702CD">
      <w:pPr>
        <w:pStyle w:val="3"/>
      </w:pPr>
      <w:r w:rsidRPr="000702CD">
        <w:t xml:space="preserve">SLIP </w:t>
      </w:r>
      <w:r w:rsidRPr="000702CD">
        <w:t>协议</w:t>
      </w:r>
    </w:p>
    <w:p w14:paraId="6978A0FB" w14:textId="1477C1B1" w:rsidR="000702CD" w:rsidRDefault="000702CD" w:rsidP="000702CD">
      <w:pPr>
        <w:ind w:firstLine="420"/>
      </w:pPr>
      <w:r w:rsidRPr="000702CD">
        <w:t xml:space="preserve">SLIP </w:t>
      </w:r>
      <w:r w:rsidRPr="000702CD">
        <w:t>协议是指串行线路网际协议（</w:t>
      </w:r>
      <w:r w:rsidRPr="000702CD">
        <w:t>Serial Line Internet Protocol)</w:t>
      </w:r>
      <w:r w:rsidRPr="000702CD">
        <w:t>，是在串行通信线路上支持</w:t>
      </w:r>
      <w:r w:rsidRPr="000702CD">
        <w:t xml:space="preserve"> TCP/IP </w:t>
      </w:r>
      <w:r w:rsidRPr="000702CD">
        <w:t>协议的一种点对点</w:t>
      </w:r>
      <w:r w:rsidRPr="000702CD">
        <w:t>(Point-to-Point)</w:t>
      </w:r>
      <w:r w:rsidRPr="000702CD">
        <w:t>式的链路层通信协议。</w:t>
      </w:r>
    </w:p>
    <w:p w14:paraId="514E5654" w14:textId="1AD17AE2" w:rsidR="000702CD" w:rsidRDefault="000702CD" w:rsidP="000702CD">
      <w:pPr>
        <w:pStyle w:val="3"/>
      </w:pPr>
      <w:r w:rsidRPr="000702CD">
        <w:t xml:space="preserve">PPP </w:t>
      </w:r>
      <w:r w:rsidRPr="000702CD">
        <w:t>协议</w:t>
      </w:r>
    </w:p>
    <w:p w14:paraId="7164019F" w14:textId="21EE3F08" w:rsidR="000702CD" w:rsidRDefault="000702CD" w:rsidP="000702CD">
      <w:pPr>
        <w:ind w:firstLine="420"/>
      </w:pPr>
      <w:r w:rsidRPr="000702CD">
        <w:t xml:space="preserve">PPP </w:t>
      </w:r>
      <w:r w:rsidRPr="000702CD">
        <w:t>协议是</w:t>
      </w:r>
      <w:r w:rsidRPr="000702CD">
        <w:t xml:space="preserve"> Point to Point Protocol</w:t>
      </w:r>
      <w:r w:rsidRPr="000702CD">
        <w:t>，即点对点协议，是一种链路层协议，是在为同等单元之间传输数据包而设计的。设计目的主要是用来通过拨号或专线方式建立点对点连接发送数据，使其成为各种主机、网桥和路由器之间简单连接的一种共通的解决方案。</w:t>
      </w:r>
    </w:p>
    <w:p w14:paraId="4BF4EABA" w14:textId="57848EA5" w:rsidR="003C1194" w:rsidRDefault="003C1194" w:rsidP="003C1194">
      <w:pPr>
        <w:pStyle w:val="20"/>
      </w:pPr>
      <w:r w:rsidRPr="003C1194">
        <w:rPr>
          <w:rFonts w:hint="eastAsia"/>
        </w:rPr>
        <w:lastRenderedPageBreak/>
        <w:t>网络核心概念</w:t>
      </w:r>
    </w:p>
    <w:p w14:paraId="13612C1B" w14:textId="56971E04" w:rsidR="003C1194" w:rsidRDefault="003C1194" w:rsidP="003C1194">
      <w:pPr>
        <w:pStyle w:val="3"/>
      </w:pPr>
      <w:bookmarkStart w:id="0" w:name="_Hlk78323526"/>
      <w:r w:rsidRPr="003C1194">
        <w:rPr>
          <w:rFonts w:hint="eastAsia"/>
        </w:rPr>
        <w:t>传输方式</w:t>
      </w:r>
    </w:p>
    <w:p w14:paraId="7E6756D1" w14:textId="7B0F8831" w:rsidR="003C1194" w:rsidRPr="003C1194" w:rsidRDefault="003C1194" w:rsidP="003C1194">
      <w:pPr>
        <w:ind w:firstLine="420"/>
      </w:pPr>
      <w:bookmarkStart w:id="1" w:name="_Hlk78323538"/>
      <w:bookmarkEnd w:id="0"/>
      <w:r w:rsidRPr="003C1194">
        <w:rPr>
          <w:rFonts w:hint="eastAsia"/>
        </w:rPr>
        <w:t>网络根据传输方式可以进行分类，一般分成两种</w:t>
      </w:r>
      <w:r w:rsidRPr="003C1194">
        <w:t xml:space="preserve"> </w:t>
      </w:r>
      <w:r w:rsidRPr="003C1194">
        <w:t>面向连接型和面向无连接型。</w:t>
      </w:r>
    </w:p>
    <w:p w14:paraId="23A3A1D8" w14:textId="5BF9AF56" w:rsidR="003C1194" w:rsidRDefault="003C1194" w:rsidP="003C1194">
      <w:pPr>
        <w:ind w:firstLine="420"/>
      </w:pPr>
      <w:r>
        <w:tab/>
      </w:r>
      <w:r w:rsidRPr="003C1194">
        <w:rPr>
          <w:rFonts w:hint="eastAsia"/>
        </w:rPr>
        <w:t>面向连接型中，在发送数据之前，需要在主机之间建立一条通信线路。</w:t>
      </w:r>
    </w:p>
    <w:p w14:paraId="14C86776" w14:textId="1EE40817" w:rsidR="003C1194" w:rsidRDefault="003C1194" w:rsidP="003C1194">
      <w:pPr>
        <w:ind w:firstLine="420"/>
      </w:pPr>
      <w:r>
        <w:tab/>
      </w:r>
      <w:r w:rsidRPr="003C1194">
        <w:rPr>
          <w:rFonts w:hint="eastAsia"/>
        </w:rPr>
        <w:t>面向无连接型则不要求建立和断开连接，发送方可用于任何时候发送数据。接收端也不知道自己何时从哪里接收到数据。</w:t>
      </w:r>
    </w:p>
    <w:bookmarkEnd w:id="1"/>
    <w:p w14:paraId="2D1716C0" w14:textId="77777777" w:rsidR="00ED2EFD" w:rsidRDefault="00ED2EFD" w:rsidP="003C1194">
      <w:pPr>
        <w:ind w:firstLine="420"/>
      </w:pPr>
    </w:p>
    <w:p w14:paraId="53953A22" w14:textId="3B0FDD29" w:rsidR="00ED2EFD" w:rsidRDefault="00ED2EFD" w:rsidP="00ED2EFD">
      <w:pPr>
        <w:pStyle w:val="3"/>
      </w:pPr>
      <w:r w:rsidRPr="00ED2EFD">
        <w:rPr>
          <w:rFonts w:hint="eastAsia"/>
        </w:rPr>
        <w:t>分组交换</w:t>
      </w:r>
    </w:p>
    <w:p w14:paraId="6AA44615" w14:textId="2F0A1E8D" w:rsidR="00ED2EFD" w:rsidRDefault="00ED2EFD" w:rsidP="00ED2EFD">
      <w:pPr>
        <w:ind w:firstLine="420"/>
      </w:pPr>
      <w:r w:rsidRPr="00ED2EFD">
        <w:rPr>
          <w:rFonts w:hint="eastAsia"/>
        </w:rPr>
        <w:t>在互联网应用中，每个终端系统都可以彼此交换信息，这种信息也被称为</w:t>
      </w:r>
      <w:r w:rsidRPr="00ED2EFD">
        <w:t xml:space="preserve"> </w:t>
      </w:r>
      <w:r w:rsidRPr="00ED2EFD">
        <w:t>报文</w:t>
      </w:r>
      <w:r w:rsidRPr="00ED2EFD">
        <w:t>(Message)</w:t>
      </w:r>
      <w:r w:rsidRPr="00ED2EFD">
        <w:t>，报文是一个集大成者，它可以包括你想要的任何东西，比如文字、数据、电子邮件、音频、视频等。为了从源目的地向端系统发送报文，需要把长报文切分为一个个小的数据块，这种数据</w:t>
      </w:r>
      <w:proofErr w:type="gramStart"/>
      <w:r w:rsidRPr="00ED2EFD">
        <w:t>块称为</w:t>
      </w:r>
      <w:proofErr w:type="gramEnd"/>
      <w:r w:rsidRPr="00ED2EFD">
        <w:t>分组</w:t>
      </w:r>
      <w:r w:rsidRPr="00ED2EFD">
        <w:t>(Packets)</w:t>
      </w:r>
      <w:r w:rsidRPr="00ED2EFD">
        <w:t>，也就是说，报文是由一个个小块的分组组成。在端系统和目的地之间，每个分组都要经过通信链路</w:t>
      </w:r>
      <w:r w:rsidRPr="00ED2EFD">
        <w:t xml:space="preserve">(communication links) </w:t>
      </w:r>
      <w:r w:rsidRPr="00ED2EFD">
        <w:t>和分组交换机</w:t>
      </w:r>
      <w:r w:rsidRPr="00ED2EFD">
        <w:t xml:space="preserve">(switch packets) </w:t>
      </w:r>
      <w:r w:rsidRPr="00ED2EFD">
        <w:t>，分组要在端系统之间交互需要经过一定的时间，如果两个</w:t>
      </w:r>
      <w:r w:rsidRPr="00ED2EFD">
        <w:rPr>
          <w:rFonts w:hint="eastAsia"/>
        </w:rPr>
        <w:t>端系统之间需要交互的分组为</w:t>
      </w:r>
      <w:r w:rsidRPr="00ED2EFD">
        <w:t xml:space="preserve"> L </w:t>
      </w:r>
      <w:r w:rsidRPr="00ED2EFD">
        <w:t>比特，链路的传输速率为</w:t>
      </w:r>
      <w:r w:rsidRPr="00ED2EFD">
        <w:t xml:space="preserve"> R </w:t>
      </w:r>
      <w:r w:rsidRPr="00ED2EFD">
        <w:t>比特</w:t>
      </w:r>
      <w:r w:rsidRPr="00ED2EFD">
        <w:t>/</w:t>
      </w:r>
      <w:r w:rsidRPr="00ED2EFD">
        <w:t>秒，那么传输时间就是</w:t>
      </w:r>
      <w:r w:rsidRPr="00ED2EFD">
        <w:t xml:space="preserve"> L / R</w:t>
      </w:r>
      <w:r w:rsidRPr="00ED2EFD">
        <w:t>秒。</w:t>
      </w:r>
    </w:p>
    <w:p w14:paraId="3242C27E" w14:textId="22529966" w:rsidR="00687682" w:rsidRDefault="00687682" w:rsidP="00ED2EFD">
      <w:pPr>
        <w:ind w:firstLine="420"/>
      </w:pPr>
      <w:r w:rsidRPr="00687682">
        <w:rPr>
          <w:rFonts w:hint="eastAsia"/>
        </w:rPr>
        <w:t>一个端系统需要经过交换机给其他端系统发送分组，当分组到达交换机时，交换机就能够直接进行转发吗？不是的，交换机可没有这么无私，你想让我帮你转发分组？好，首先你需要先把整个分组数据都给我，我再考虑给你发送的问题，这就是存储转发传输</w:t>
      </w:r>
    </w:p>
    <w:p w14:paraId="55D3987F" w14:textId="5C19268A" w:rsidR="00115103" w:rsidRDefault="00115103" w:rsidP="00115103">
      <w:pPr>
        <w:pStyle w:val="3"/>
      </w:pPr>
      <w:r w:rsidRPr="00115103">
        <w:rPr>
          <w:rFonts w:hint="eastAsia"/>
        </w:rPr>
        <w:t>存储转发传输</w:t>
      </w:r>
    </w:p>
    <w:p w14:paraId="4BE85080" w14:textId="66367E5F" w:rsidR="00115103" w:rsidRDefault="00115103" w:rsidP="00115103">
      <w:pPr>
        <w:ind w:firstLine="420"/>
      </w:pPr>
      <w:r w:rsidRPr="00115103">
        <w:rPr>
          <w:rFonts w:hint="eastAsia"/>
        </w:rPr>
        <w:t>存储转发</w:t>
      </w:r>
      <w:proofErr w:type="gramStart"/>
      <w:r w:rsidRPr="00115103">
        <w:rPr>
          <w:rFonts w:hint="eastAsia"/>
        </w:rPr>
        <w:t>传输指</w:t>
      </w:r>
      <w:proofErr w:type="gramEnd"/>
      <w:r w:rsidRPr="00115103">
        <w:rPr>
          <w:rFonts w:hint="eastAsia"/>
        </w:rPr>
        <w:t>的就是交换机在转发分组的第一个比特前，必须要接受到整个分组，下面是一个存储转发传输的示意图，可以从图中窥出端倪</w:t>
      </w:r>
    </w:p>
    <w:p w14:paraId="539AF154" w14:textId="7C8E7B2D" w:rsidR="00FB0426" w:rsidRDefault="00FB0426" w:rsidP="00115103">
      <w:pPr>
        <w:ind w:firstLine="420"/>
      </w:pPr>
      <w:r w:rsidRPr="00FB0426">
        <w:rPr>
          <w:noProof/>
        </w:rPr>
        <w:drawing>
          <wp:inline distT="0" distB="0" distL="0" distR="0" wp14:anchorId="1898D95E" wp14:editId="73ECB528">
            <wp:extent cx="5274310" cy="16002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00200"/>
                    </a:xfrm>
                    <a:prstGeom prst="rect">
                      <a:avLst/>
                    </a:prstGeom>
                    <a:noFill/>
                    <a:ln>
                      <a:noFill/>
                    </a:ln>
                  </pic:spPr>
                </pic:pic>
              </a:graphicData>
            </a:graphic>
          </wp:inline>
        </w:drawing>
      </w:r>
    </w:p>
    <w:p w14:paraId="01186191" w14:textId="1B687BDD" w:rsidR="008B3A73" w:rsidRDefault="008B3A73" w:rsidP="00115103">
      <w:pPr>
        <w:ind w:firstLine="420"/>
      </w:pPr>
      <w:r w:rsidRPr="008B3A73">
        <w:rPr>
          <w:rFonts w:hint="eastAsia"/>
        </w:rPr>
        <w:t>由图可以看出，分组</w:t>
      </w:r>
      <w:r w:rsidRPr="008B3A73">
        <w:t xml:space="preserve"> 1</w:t>
      </w:r>
      <w:r w:rsidRPr="008B3A73">
        <w:t>、</w:t>
      </w:r>
      <w:r w:rsidRPr="008B3A73">
        <w:t>2</w:t>
      </w:r>
      <w:r w:rsidRPr="008B3A73">
        <w:t>、</w:t>
      </w:r>
      <w:r w:rsidRPr="008B3A73">
        <w:t xml:space="preserve">3 </w:t>
      </w:r>
      <w:r w:rsidRPr="008B3A73">
        <w:t>向交换器进行分组传输，并且交换机已经收到了分组</w:t>
      </w:r>
      <w:r w:rsidRPr="008B3A73">
        <w:t xml:space="preserve">1 </w:t>
      </w:r>
      <w:r w:rsidRPr="008B3A73">
        <w:t>发送的比特，此时交换机会直接进行转发吗？答案是不会的，交换机会把你的分组先缓存在本地。这就和考试作弊一样，一个学霸要</w:t>
      </w:r>
      <w:proofErr w:type="gramStart"/>
      <w:r w:rsidRPr="008B3A73">
        <w:t>经过学渣</w:t>
      </w:r>
      <w:proofErr w:type="gramEnd"/>
      <w:r w:rsidRPr="008B3A73">
        <w:t xml:space="preserve"> A </w:t>
      </w:r>
      <w:proofErr w:type="gramStart"/>
      <w:r w:rsidRPr="008B3A73">
        <w:t>给学渣</w:t>
      </w:r>
      <w:proofErr w:type="gramEnd"/>
      <w:r w:rsidRPr="008B3A73">
        <w:t xml:space="preserve"> B </w:t>
      </w:r>
      <w:r w:rsidRPr="008B3A73">
        <w:t>传答案，</w:t>
      </w:r>
      <w:proofErr w:type="gramStart"/>
      <w:r w:rsidRPr="008B3A73">
        <w:t>学渣</w:t>
      </w:r>
      <w:proofErr w:type="gramEnd"/>
      <w:r w:rsidRPr="008B3A73">
        <w:t xml:space="preserve"> A </w:t>
      </w:r>
      <w:r w:rsidRPr="008B3A73">
        <w:t>说，</w:t>
      </w:r>
      <w:proofErr w:type="gramStart"/>
      <w:r w:rsidRPr="008B3A73">
        <w:t>学渣</w:t>
      </w:r>
      <w:proofErr w:type="gramEnd"/>
      <w:r w:rsidRPr="008B3A73">
        <w:t xml:space="preserve"> A </w:t>
      </w:r>
      <w:r w:rsidRPr="008B3A73">
        <w:t>在收到答案后，它可能直接把卷子传过去吗？</w:t>
      </w:r>
      <w:proofErr w:type="gramStart"/>
      <w:r w:rsidRPr="008B3A73">
        <w:t>学渣</w:t>
      </w:r>
      <w:proofErr w:type="gramEnd"/>
      <w:r w:rsidRPr="008B3A73">
        <w:t xml:space="preserve">A </w:t>
      </w:r>
      <w:r w:rsidRPr="008B3A73">
        <w:t>说，等我先把答案抄完（保存功能）后再把卷子给你。</w:t>
      </w:r>
    </w:p>
    <w:p w14:paraId="1264996A" w14:textId="357FDDB6" w:rsidR="00B76ABF" w:rsidRDefault="00AE4B3E" w:rsidP="00115103">
      <w:pPr>
        <w:ind w:firstLine="420"/>
      </w:pPr>
      <w:r w:rsidRPr="00AE4B3E">
        <w:rPr>
          <w:rFonts w:hint="eastAsia"/>
        </w:rPr>
        <w:t>由图可以看出，分组</w:t>
      </w:r>
      <w:r w:rsidRPr="00AE4B3E">
        <w:t xml:space="preserve"> 1</w:t>
      </w:r>
      <w:r w:rsidRPr="00AE4B3E">
        <w:t>、</w:t>
      </w:r>
      <w:r w:rsidRPr="00AE4B3E">
        <w:t>2</w:t>
      </w:r>
      <w:r w:rsidRPr="00AE4B3E">
        <w:t>、</w:t>
      </w:r>
      <w:r w:rsidRPr="00AE4B3E">
        <w:t xml:space="preserve">3 </w:t>
      </w:r>
      <w:r w:rsidRPr="00AE4B3E">
        <w:t>向交换器进行分组传输，并且交换机已经收到了分组</w:t>
      </w:r>
      <w:r w:rsidRPr="00AE4B3E">
        <w:t xml:space="preserve">1 </w:t>
      </w:r>
      <w:r w:rsidRPr="00AE4B3E">
        <w:t>发送的比特，此时交换机会直接进行转发吗？答案是不会的，交换机会把你的分组先缓存在本地。这就和考试作弊一样，一个学霸要</w:t>
      </w:r>
      <w:proofErr w:type="gramStart"/>
      <w:r w:rsidRPr="00AE4B3E">
        <w:t>经过学渣</w:t>
      </w:r>
      <w:proofErr w:type="gramEnd"/>
      <w:r w:rsidRPr="00AE4B3E">
        <w:t xml:space="preserve"> A </w:t>
      </w:r>
      <w:proofErr w:type="gramStart"/>
      <w:r w:rsidRPr="00AE4B3E">
        <w:t>给学渣</w:t>
      </w:r>
      <w:proofErr w:type="gramEnd"/>
      <w:r w:rsidRPr="00AE4B3E">
        <w:t xml:space="preserve"> B </w:t>
      </w:r>
      <w:r w:rsidRPr="00AE4B3E">
        <w:t>传答案，</w:t>
      </w:r>
      <w:proofErr w:type="gramStart"/>
      <w:r w:rsidRPr="00AE4B3E">
        <w:t>学渣</w:t>
      </w:r>
      <w:proofErr w:type="gramEnd"/>
      <w:r w:rsidRPr="00AE4B3E">
        <w:t xml:space="preserve"> A </w:t>
      </w:r>
      <w:r w:rsidRPr="00AE4B3E">
        <w:t>说，</w:t>
      </w:r>
      <w:proofErr w:type="gramStart"/>
      <w:r w:rsidRPr="00AE4B3E">
        <w:t>学渣</w:t>
      </w:r>
      <w:proofErr w:type="gramEnd"/>
      <w:r w:rsidRPr="00AE4B3E">
        <w:t xml:space="preserve"> </w:t>
      </w:r>
      <w:r w:rsidRPr="00AE4B3E">
        <w:lastRenderedPageBreak/>
        <w:t xml:space="preserve">A </w:t>
      </w:r>
      <w:r w:rsidRPr="00AE4B3E">
        <w:t>在收到答案后，它可能直接把卷子传过去吗？</w:t>
      </w:r>
      <w:proofErr w:type="gramStart"/>
      <w:r w:rsidRPr="00AE4B3E">
        <w:t>学渣</w:t>
      </w:r>
      <w:proofErr w:type="gramEnd"/>
      <w:r w:rsidRPr="00AE4B3E">
        <w:t xml:space="preserve">A </w:t>
      </w:r>
      <w:r w:rsidRPr="00AE4B3E">
        <w:t>说，等我先把答案抄完（保存功能）后再把卷子给你。</w:t>
      </w:r>
    </w:p>
    <w:p w14:paraId="056964C4" w14:textId="5274EB5D" w:rsidR="00AE4B3E" w:rsidRDefault="00AE4B3E" w:rsidP="00AE4B3E">
      <w:pPr>
        <w:pStyle w:val="3"/>
      </w:pPr>
      <w:r w:rsidRPr="00AE4B3E">
        <w:rPr>
          <w:rFonts w:hint="eastAsia"/>
        </w:rPr>
        <w:t>排队时延和分组丢失</w:t>
      </w:r>
    </w:p>
    <w:p w14:paraId="6A7623E7" w14:textId="041BAD3C" w:rsidR="00AE4B3E" w:rsidRDefault="00AE4B3E" w:rsidP="00AE4B3E">
      <w:pPr>
        <w:ind w:firstLine="420"/>
      </w:pPr>
      <w:r w:rsidRPr="00AE4B3E">
        <w:rPr>
          <w:rFonts w:hint="eastAsia"/>
        </w:rPr>
        <w:t>在这四种时延中，人们最感兴趣的时延或许就是排队时延了</w:t>
      </w:r>
      <w:r w:rsidRPr="00AE4B3E">
        <w:t xml:space="preserve"> </w:t>
      </w:r>
      <w:proofErr w:type="spellStart"/>
      <w:r w:rsidRPr="00AE4B3E">
        <w:t>dqueue</w:t>
      </w:r>
      <w:proofErr w:type="spellEnd"/>
      <w:r w:rsidRPr="00AE4B3E">
        <w:t>。与其他三种时延（</w:t>
      </w:r>
      <w:proofErr w:type="spellStart"/>
      <w:r w:rsidRPr="00AE4B3E">
        <w:t>dproc</w:t>
      </w:r>
      <w:proofErr w:type="spellEnd"/>
      <w:r w:rsidRPr="00AE4B3E">
        <w:t>、</w:t>
      </w:r>
      <w:proofErr w:type="spellStart"/>
      <w:r w:rsidRPr="00AE4B3E">
        <w:t>dtrans</w:t>
      </w:r>
      <w:proofErr w:type="spellEnd"/>
      <w:r w:rsidRPr="00AE4B3E">
        <w:t>、</w:t>
      </w:r>
      <w:proofErr w:type="spellStart"/>
      <w:r w:rsidRPr="00AE4B3E">
        <w:t>dpop</w:t>
      </w:r>
      <w:proofErr w:type="spellEnd"/>
      <w:r w:rsidRPr="00AE4B3E">
        <w:t>）不同的是，排队时延对不同的分组可能是不同的。例如，如果</w:t>
      </w:r>
      <w:r w:rsidRPr="00AE4B3E">
        <w:t>10</w:t>
      </w:r>
      <w:r w:rsidRPr="00AE4B3E">
        <w:t>个分组同时到达某个队列，第一个到达队列的分组没有排队时延，而最后到达的分组却要经受最大的排队时延（需要等待其他九个时延被传输）。</w:t>
      </w:r>
    </w:p>
    <w:p w14:paraId="58426973" w14:textId="7D96BFA4" w:rsidR="00AE4B3E" w:rsidRDefault="00AE4B3E" w:rsidP="000A4E67">
      <w:pPr>
        <w:ind w:firstLine="420"/>
      </w:pPr>
      <w:r w:rsidRPr="00AE4B3E">
        <w:rPr>
          <w:rFonts w:hint="eastAsia"/>
        </w:rPr>
        <w:t>那么如何描述排队时延呢？或许可以从三个方面来考虑：流量到达队列的速率、链路的传输速率和到达流量的性质。即流量是周期性到达还是突发性到达，如果用</w:t>
      </w:r>
      <w:r w:rsidRPr="00AE4B3E">
        <w:t xml:space="preserve"> a </w:t>
      </w:r>
      <w:r w:rsidRPr="00AE4B3E">
        <w:t>表示分组到达队列的平均速率（</w:t>
      </w:r>
      <w:r w:rsidRPr="00AE4B3E">
        <w:t xml:space="preserve"> a </w:t>
      </w:r>
      <w:r w:rsidRPr="00AE4B3E">
        <w:t>的单位是分组</w:t>
      </w:r>
      <w:r w:rsidRPr="00AE4B3E">
        <w:t>/</w:t>
      </w:r>
      <w:r w:rsidRPr="00AE4B3E">
        <w:t>秒，即</w:t>
      </w:r>
      <w:r w:rsidRPr="00AE4B3E">
        <w:t xml:space="preserve"> pkt/s</w:t>
      </w:r>
      <w:r w:rsidRPr="00AE4B3E">
        <w:t>）前面说过</w:t>
      </w:r>
      <w:r w:rsidRPr="00AE4B3E">
        <w:t xml:space="preserve"> R </w:t>
      </w:r>
      <w:r w:rsidRPr="00AE4B3E">
        <w:t>表示的是传输速率，所以能够从队列中推出比特的速率（以</w:t>
      </w:r>
      <w:r w:rsidRPr="00AE4B3E">
        <w:t xml:space="preserve"> bps </w:t>
      </w:r>
      <w:r w:rsidRPr="00AE4B3E">
        <w:t>即</w:t>
      </w:r>
      <w:r w:rsidRPr="00AE4B3E">
        <w:t xml:space="preserve"> b/s </w:t>
      </w:r>
      <w:r w:rsidRPr="00AE4B3E">
        <w:t>位单位）。假设所有的分组都是由</w:t>
      </w:r>
      <w:r w:rsidRPr="00AE4B3E">
        <w:t xml:space="preserve"> L </w:t>
      </w:r>
      <w:r w:rsidRPr="00AE4B3E">
        <w:t>比特组成的，那么比特到达队列的平均速率是</w:t>
      </w:r>
      <w:r w:rsidRPr="00AE4B3E">
        <w:t xml:space="preserve"> La bps</w:t>
      </w:r>
      <w:r w:rsidRPr="00AE4B3E">
        <w:t>。那么比率</w:t>
      </w:r>
      <w:r w:rsidRPr="00AE4B3E">
        <w:t xml:space="preserve"> La/R </w:t>
      </w:r>
      <w:r w:rsidRPr="00AE4B3E">
        <w:t>被称为流量强度</w:t>
      </w:r>
      <w:r w:rsidRPr="00AE4B3E">
        <w:t>(traffic intensity)</w:t>
      </w:r>
      <w:r w:rsidRPr="00AE4B3E">
        <w:t>，如果</w:t>
      </w:r>
      <w:r w:rsidRPr="00AE4B3E">
        <w:t xml:space="preserve"> La/R &gt; 1</w:t>
      </w:r>
      <w:r w:rsidRPr="00AE4B3E">
        <w:t>，则比特到达队列的平</w:t>
      </w:r>
      <w:r w:rsidRPr="00AE4B3E">
        <w:rPr>
          <w:rFonts w:hint="eastAsia"/>
        </w:rPr>
        <w:t>均速率超过从队列传输出去的速率，这种情况下队列趋向于无限增加。所以，设计系统时流量强度不能大于</w:t>
      </w:r>
      <w:r w:rsidRPr="00AE4B3E">
        <w:t>1</w:t>
      </w:r>
      <w:r w:rsidRPr="00AE4B3E">
        <w:t>。</w:t>
      </w:r>
    </w:p>
    <w:p w14:paraId="7474F7A4" w14:textId="4B4ECCA9" w:rsidR="000A4E67" w:rsidRDefault="00AE4B3E" w:rsidP="000A4E67">
      <w:pPr>
        <w:ind w:firstLine="420"/>
      </w:pPr>
      <w:r w:rsidRPr="00AE4B3E">
        <w:rPr>
          <w:rFonts w:hint="eastAsia"/>
        </w:rPr>
        <w:t>现在考虑</w:t>
      </w:r>
      <w:r w:rsidRPr="00AE4B3E">
        <w:t xml:space="preserve"> La / R &lt;= 1 </w:t>
      </w:r>
      <w:r w:rsidRPr="00AE4B3E">
        <w:t>时的情况。流量到达的性质将影响排队时延。如果流量是周期性到达的，即每</w:t>
      </w:r>
      <w:r w:rsidRPr="00AE4B3E">
        <w:t xml:space="preserve"> L / R </w:t>
      </w:r>
      <w:r w:rsidRPr="00AE4B3E">
        <w:t>秒到达一个分组，则每个分组将到达一个空队列中，不会有排队时延。如果流量是</w:t>
      </w:r>
      <w:r w:rsidRPr="00AE4B3E">
        <w:t xml:space="preserve"> </w:t>
      </w:r>
      <w:r w:rsidRPr="00AE4B3E">
        <w:t>突发性</w:t>
      </w:r>
      <w:r w:rsidRPr="00AE4B3E">
        <w:t xml:space="preserve"> </w:t>
      </w:r>
      <w:r w:rsidRPr="00AE4B3E">
        <w:t>到达的，则可能会有很大的平均排队时延。一般可以用下面这幅图表示平均排队时延与流量强度的关系</w:t>
      </w:r>
    </w:p>
    <w:p w14:paraId="290E44E4" w14:textId="3A76EE9A" w:rsidR="000A4E67" w:rsidRPr="00AE4B3E" w:rsidRDefault="000A4E67" w:rsidP="000A4E67">
      <w:pPr>
        <w:ind w:firstLine="420"/>
      </w:pPr>
      <w:r w:rsidRPr="000A4E67">
        <w:rPr>
          <w:noProof/>
        </w:rPr>
        <w:drawing>
          <wp:inline distT="0" distB="0" distL="0" distR="0" wp14:anchorId="4984716E" wp14:editId="06AA8989">
            <wp:extent cx="5274310" cy="42316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231640"/>
                    </a:xfrm>
                    <a:prstGeom prst="rect">
                      <a:avLst/>
                    </a:prstGeom>
                    <a:noFill/>
                    <a:ln>
                      <a:noFill/>
                    </a:ln>
                  </pic:spPr>
                </pic:pic>
              </a:graphicData>
            </a:graphic>
          </wp:inline>
        </w:drawing>
      </w:r>
    </w:p>
    <w:p w14:paraId="0808BE30" w14:textId="5EEF6EE1" w:rsidR="00AE4B3E" w:rsidRDefault="000A4E67" w:rsidP="00AE4B3E">
      <w:pPr>
        <w:ind w:firstLine="420"/>
      </w:pPr>
      <w:r w:rsidRPr="000A4E67">
        <w:rPr>
          <w:rFonts w:hint="eastAsia"/>
        </w:rPr>
        <w:t>横轴是</w:t>
      </w:r>
      <w:r w:rsidRPr="000A4E67">
        <w:t xml:space="preserve"> La/R </w:t>
      </w:r>
      <w:r w:rsidRPr="000A4E67">
        <w:t>流量强度，纵轴是平均排队时延。</w:t>
      </w:r>
    </w:p>
    <w:p w14:paraId="676E2200" w14:textId="7B1B061C" w:rsidR="00994CD9" w:rsidRDefault="00994CD9" w:rsidP="00994CD9">
      <w:pPr>
        <w:pStyle w:val="3"/>
      </w:pPr>
      <w:r w:rsidRPr="00994CD9">
        <w:rPr>
          <w:rFonts w:hint="eastAsia"/>
        </w:rPr>
        <w:lastRenderedPageBreak/>
        <w:t>丢包</w:t>
      </w:r>
    </w:p>
    <w:p w14:paraId="56C64B18" w14:textId="4F674643" w:rsidR="00994CD9" w:rsidRPr="00994CD9" w:rsidRDefault="00994CD9" w:rsidP="00994CD9">
      <w:pPr>
        <w:ind w:firstLine="420"/>
      </w:pPr>
      <w:r w:rsidRPr="00994CD9">
        <w:rPr>
          <w:rFonts w:hint="eastAsia"/>
        </w:rPr>
        <w:t>我们在上述的讨论过程中描绘了一个公式那就是</w:t>
      </w:r>
      <w:r w:rsidRPr="00994CD9">
        <w:t xml:space="preserve"> La/R </w:t>
      </w:r>
      <w:r w:rsidRPr="00994CD9">
        <w:t>不能大于</w:t>
      </w:r>
      <w:r w:rsidRPr="00994CD9">
        <w:t>1</w:t>
      </w:r>
      <w:r w:rsidRPr="00994CD9">
        <w:t>，如果</w:t>
      </w:r>
      <w:r w:rsidRPr="00994CD9">
        <w:t xml:space="preserve"> La/R </w:t>
      </w:r>
      <w:r w:rsidRPr="00994CD9">
        <w:t>大于</w:t>
      </w:r>
      <w:r w:rsidRPr="00994CD9">
        <w:t>1</w:t>
      </w:r>
      <w:r w:rsidRPr="00994CD9">
        <w:t>，那么到达的排队将会无穷大，而且路由器中的排队队列所容纳的分组是有限的，所以等到路由器队列堆满后，新到达的分组就无法被容纳，导致路由器</w:t>
      </w:r>
      <w:r w:rsidRPr="00994CD9">
        <w:t xml:space="preserve"> </w:t>
      </w:r>
      <w:r w:rsidRPr="00994CD9">
        <w:t>丢弃</w:t>
      </w:r>
      <w:r w:rsidRPr="00994CD9">
        <w:t xml:space="preserve">(drop) </w:t>
      </w:r>
      <w:r w:rsidRPr="00994CD9">
        <w:t>该分组，即分组会</w:t>
      </w:r>
      <w:r w:rsidRPr="00994CD9">
        <w:t xml:space="preserve"> </w:t>
      </w:r>
      <w:r w:rsidRPr="00994CD9">
        <w:t>丢失</w:t>
      </w:r>
      <w:r w:rsidRPr="00994CD9">
        <w:t>(lost)</w:t>
      </w:r>
      <w:r w:rsidRPr="00994CD9">
        <w:t>。</w:t>
      </w:r>
    </w:p>
    <w:p w14:paraId="227D996A" w14:textId="256F4F04" w:rsidR="00994CD9" w:rsidRDefault="00994CD9" w:rsidP="00994CD9">
      <w:pPr>
        <w:pStyle w:val="3"/>
      </w:pPr>
      <w:r w:rsidRPr="00994CD9">
        <w:rPr>
          <w:rFonts w:hint="eastAsia"/>
        </w:rPr>
        <w:t>计算机网络中的吞吐量</w:t>
      </w:r>
    </w:p>
    <w:p w14:paraId="3A3707F2" w14:textId="7CB3E6FF" w:rsidR="00994CD9" w:rsidRDefault="00994CD9" w:rsidP="00994CD9">
      <w:pPr>
        <w:ind w:firstLine="420"/>
      </w:pPr>
      <w:r w:rsidRPr="00994CD9">
        <w:rPr>
          <w:rFonts w:hint="eastAsia"/>
        </w:rPr>
        <w:t>除了丢包和时延外，衡量计算机另一个至关重要的性能测度是端到端的吞吐量。假如从主机</w:t>
      </w:r>
      <w:r w:rsidRPr="00994CD9">
        <w:t xml:space="preserve"> A </w:t>
      </w:r>
      <w:r w:rsidRPr="00994CD9">
        <w:t>向主机</w:t>
      </w:r>
      <w:r w:rsidRPr="00994CD9">
        <w:t xml:space="preserve"> B </w:t>
      </w:r>
      <w:r w:rsidRPr="00994CD9">
        <w:t>传送一个大文件，那么在任何时刻主机</w:t>
      </w:r>
      <w:r w:rsidRPr="00994CD9">
        <w:t xml:space="preserve"> B </w:t>
      </w:r>
      <w:r w:rsidRPr="00994CD9">
        <w:t>接收到该文件的速率就是</w:t>
      </w:r>
      <w:r w:rsidRPr="00994CD9">
        <w:t xml:space="preserve"> </w:t>
      </w:r>
      <w:r w:rsidRPr="00994CD9">
        <w:t>瞬时吞吐量</w:t>
      </w:r>
      <w:r w:rsidRPr="00994CD9">
        <w:t>(instantaneous throughput)</w:t>
      </w:r>
      <w:r w:rsidRPr="00994CD9">
        <w:t>。如果该文件由</w:t>
      </w:r>
      <w:r w:rsidRPr="00994CD9">
        <w:t xml:space="preserve"> F </w:t>
      </w:r>
      <w:r w:rsidRPr="00994CD9">
        <w:t>比特组成，主机</w:t>
      </w:r>
      <w:r w:rsidRPr="00994CD9">
        <w:t xml:space="preserve"> B </w:t>
      </w:r>
      <w:r w:rsidRPr="00994CD9">
        <w:t>接收到所有</w:t>
      </w:r>
      <w:r w:rsidRPr="00994CD9">
        <w:t xml:space="preserve"> F </w:t>
      </w:r>
      <w:r w:rsidRPr="00994CD9">
        <w:t>比特用去</w:t>
      </w:r>
      <w:r w:rsidRPr="00994CD9">
        <w:t xml:space="preserve"> T </w:t>
      </w:r>
      <w:r w:rsidRPr="00994CD9">
        <w:t>秒，则文件的传送平均吞吐量</w:t>
      </w:r>
      <w:r w:rsidRPr="00994CD9">
        <w:t xml:space="preserve">(average throughput) </w:t>
      </w:r>
      <w:r w:rsidRPr="00994CD9">
        <w:t>是</w:t>
      </w:r>
      <w:r w:rsidRPr="00994CD9">
        <w:t xml:space="preserve"> F / T bps</w:t>
      </w:r>
      <w:r w:rsidRPr="00994CD9">
        <w:t>。</w:t>
      </w:r>
    </w:p>
    <w:p w14:paraId="1CB1B7E1" w14:textId="05058ACB" w:rsidR="00994CD9" w:rsidRDefault="00994CD9" w:rsidP="00994CD9">
      <w:pPr>
        <w:pStyle w:val="20"/>
      </w:pPr>
      <w:r w:rsidRPr="00994CD9">
        <w:rPr>
          <w:rFonts w:hint="eastAsia"/>
        </w:rPr>
        <w:t>单播、广播、多播和</w:t>
      </w:r>
      <w:proofErr w:type="gramStart"/>
      <w:r w:rsidRPr="00994CD9">
        <w:rPr>
          <w:rFonts w:hint="eastAsia"/>
        </w:rPr>
        <w:t>任</w:t>
      </w:r>
      <w:proofErr w:type="gramEnd"/>
      <w:r w:rsidRPr="00994CD9">
        <w:rPr>
          <w:rFonts w:hint="eastAsia"/>
        </w:rPr>
        <w:t>播</w:t>
      </w:r>
    </w:p>
    <w:p w14:paraId="40AA2F50" w14:textId="225A31D1" w:rsidR="00994CD9" w:rsidRDefault="00994CD9" w:rsidP="00994CD9">
      <w:pPr>
        <w:ind w:firstLine="420"/>
      </w:pPr>
      <w:r w:rsidRPr="00994CD9">
        <w:rPr>
          <w:rFonts w:hint="eastAsia"/>
        </w:rPr>
        <w:t>在网络通信中，可以根据目标地址的数量对通信进行分类，可以分为</w:t>
      </w:r>
      <w:r w:rsidRPr="00994CD9">
        <w:t xml:space="preserve"> </w:t>
      </w:r>
      <w:r w:rsidRPr="00994CD9">
        <w:t>单播、广播、多播和</w:t>
      </w:r>
      <w:proofErr w:type="gramStart"/>
      <w:r w:rsidRPr="00994CD9">
        <w:t>任</w:t>
      </w:r>
      <w:proofErr w:type="gramEnd"/>
      <w:r w:rsidRPr="00994CD9">
        <w:t>播</w:t>
      </w:r>
    </w:p>
    <w:p w14:paraId="7935F132" w14:textId="0C15D294" w:rsidR="00883C01" w:rsidRDefault="00883C01" w:rsidP="00883C01">
      <w:pPr>
        <w:pStyle w:val="3"/>
      </w:pPr>
      <w:r w:rsidRPr="00883C01">
        <w:rPr>
          <w:rFonts w:hint="eastAsia"/>
        </w:rPr>
        <w:t>单播</w:t>
      </w:r>
      <w:r w:rsidRPr="00883C01">
        <w:t>(Unicast)</w:t>
      </w:r>
    </w:p>
    <w:p w14:paraId="3C3C3F53" w14:textId="4BAFAC96" w:rsidR="00883C01" w:rsidRDefault="00883C01" w:rsidP="00883C01">
      <w:pPr>
        <w:ind w:firstLine="420"/>
      </w:pPr>
      <w:r w:rsidRPr="00883C01">
        <w:rPr>
          <w:rFonts w:hint="eastAsia"/>
        </w:rPr>
        <w:t>单播最大的特点就是</w:t>
      </w:r>
      <w:r w:rsidRPr="00883C01">
        <w:t xml:space="preserve"> 1 </w:t>
      </w:r>
      <w:r w:rsidRPr="00883C01">
        <w:t>对</w:t>
      </w:r>
      <w:r w:rsidRPr="00883C01">
        <w:t xml:space="preserve"> 1</w:t>
      </w:r>
      <w:r w:rsidRPr="00883C01">
        <w:t>，早期的固定电话就是单播的一个例子，单播示意图如下</w:t>
      </w:r>
    </w:p>
    <w:p w14:paraId="2D7CD042" w14:textId="01D5498C" w:rsidR="002C1853" w:rsidRDefault="002C1853" w:rsidP="00883C01">
      <w:pPr>
        <w:ind w:firstLine="420"/>
      </w:pPr>
      <w:r w:rsidRPr="002C1853">
        <w:rPr>
          <w:noProof/>
        </w:rPr>
        <w:drawing>
          <wp:inline distT="0" distB="0" distL="0" distR="0" wp14:anchorId="218BBFBA" wp14:editId="09D9C132">
            <wp:extent cx="5274310" cy="32791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279140"/>
                    </a:xfrm>
                    <a:prstGeom prst="rect">
                      <a:avLst/>
                    </a:prstGeom>
                    <a:noFill/>
                    <a:ln>
                      <a:noFill/>
                    </a:ln>
                  </pic:spPr>
                </pic:pic>
              </a:graphicData>
            </a:graphic>
          </wp:inline>
        </w:drawing>
      </w:r>
    </w:p>
    <w:p w14:paraId="6E73440B" w14:textId="1B7A9FAC" w:rsidR="002C1853" w:rsidRDefault="002C1853" w:rsidP="002C1853">
      <w:pPr>
        <w:pStyle w:val="3"/>
      </w:pPr>
      <w:r w:rsidRPr="002C1853">
        <w:rPr>
          <w:rFonts w:hint="eastAsia"/>
        </w:rPr>
        <w:t>广播</w:t>
      </w:r>
      <w:r w:rsidRPr="002C1853">
        <w:t>(Broadcast)</w:t>
      </w:r>
    </w:p>
    <w:p w14:paraId="4A4C3804" w14:textId="17F1717E" w:rsidR="002C1853" w:rsidRDefault="002C1853" w:rsidP="002C1853">
      <w:pPr>
        <w:ind w:firstLine="420"/>
      </w:pPr>
      <w:r w:rsidRPr="002C1853">
        <w:rPr>
          <w:rFonts w:hint="eastAsia"/>
        </w:rPr>
        <w:t>我们一般小时候经常会跳广播体操，这就是广播的一个事例，主机和与他连接的所有端系统相连，主机将信号发送给所有的端系统。</w:t>
      </w:r>
    </w:p>
    <w:p w14:paraId="249BBB34" w14:textId="13DF3EF5" w:rsidR="002C1853" w:rsidRDefault="002C1853" w:rsidP="002C1853">
      <w:pPr>
        <w:ind w:firstLine="420"/>
      </w:pPr>
      <w:r w:rsidRPr="002C1853">
        <w:rPr>
          <w:noProof/>
        </w:rPr>
        <w:lastRenderedPageBreak/>
        <w:drawing>
          <wp:inline distT="0" distB="0" distL="0" distR="0" wp14:anchorId="28E3AAD3" wp14:editId="79F0544E">
            <wp:extent cx="5274310" cy="33216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21685"/>
                    </a:xfrm>
                    <a:prstGeom prst="rect">
                      <a:avLst/>
                    </a:prstGeom>
                    <a:noFill/>
                    <a:ln>
                      <a:noFill/>
                    </a:ln>
                  </pic:spPr>
                </pic:pic>
              </a:graphicData>
            </a:graphic>
          </wp:inline>
        </w:drawing>
      </w:r>
    </w:p>
    <w:p w14:paraId="767EF1FA" w14:textId="2A4E14B2" w:rsidR="002C1853" w:rsidRDefault="002C1853" w:rsidP="002C1853">
      <w:pPr>
        <w:pStyle w:val="3"/>
      </w:pPr>
      <w:r w:rsidRPr="002C1853">
        <w:rPr>
          <w:rFonts w:hint="eastAsia"/>
        </w:rPr>
        <w:t>多播</w:t>
      </w:r>
      <w:r w:rsidRPr="002C1853">
        <w:t>(Multicast)</w:t>
      </w:r>
    </w:p>
    <w:p w14:paraId="107CA797" w14:textId="2C2DA7C2" w:rsidR="002C1853" w:rsidRPr="002C1853" w:rsidRDefault="002C1853" w:rsidP="002C1853">
      <w:pPr>
        <w:ind w:firstLine="420"/>
      </w:pPr>
      <w:r w:rsidRPr="002C1853">
        <w:rPr>
          <w:noProof/>
        </w:rPr>
        <w:drawing>
          <wp:inline distT="0" distB="0" distL="0" distR="0" wp14:anchorId="63877F0F" wp14:editId="1DE4240D">
            <wp:extent cx="5274310" cy="3753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p>
    <w:p w14:paraId="78107464" w14:textId="1C067FD4" w:rsidR="002C1853" w:rsidRDefault="00BC1434" w:rsidP="00BC1434">
      <w:pPr>
        <w:pStyle w:val="3"/>
      </w:pPr>
      <w:proofErr w:type="gramStart"/>
      <w:r w:rsidRPr="00BC1434">
        <w:rPr>
          <w:rFonts w:hint="eastAsia"/>
        </w:rPr>
        <w:t>任播</w:t>
      </w:r>
      <w:r w:rsidRPr="00BC1434">
        <w:t>(</w:t>
      </w:r>
      <w:proofErr w:type="gramEnd"/>
      <w:r w:rsidRPr="00BC1434">
        <w:t>Anycast)</w:t>
      </w:r>
    </w:p>
    <w:p w14:paraId="4062B411" w14:textId="7DC2C45F" w:rsidR="00BC1434" w:rsidRDefault="00BC1434" w:rsidP="00BC1434">
      <w:pPr>
        <w:ind w:firstLine="420"/>
      </w:pPr>
      <w:proofErr w:type="gramStart"/>
      <w:r w:rsidRPr="00BC1434">
        <w:rPr>
          <w:rFonts w:hint="eastAsia"/>
        </w:rPr>
        <w:t>任播是</w:t>
      </w:r>
      <w:proofErr w:type="gramEnd"/>
      <w:r w:rsidRPr="00BC1434">
        <w:rPr>
          <w:rFonts w:hint="eastAsia"/>
        </w:rPr>
        <w:t>在特定的多台主机中选出一个接收端的通信方式。虽然和多播很相似，但是行为与多播不同，</w:t>
      </w:r>
      <w:proofErr w:type="gramStart"/>
      <w:r w:rsidRPr="00BC1434">
        <w:rPr>
          <w:rFonts w:hint="eastAsia"/>
        </w:rPr>
        <w:t>任播是</w:t>
      </w:r>
      <w:proofErr w:type="gramEnd"/>
      <w:r w:rsidRPr="00BC1434">
        <w:rPr>
          <w:rFonts w:hint="eastAsia"/>
        </w:rPr>
        <w:t>从许多目标机群中选出一台最符合网络条件的主机作为目标主机发送消息。然后被选中的特定主机将返回一个单播信号，然后再与目标主机进行通信。</w:t>
      </w:r>
    </w:p>
    <w:p w14:paraId="33F46254" w14:textId="2280DCC4" w:rsidR="00BC1434" w:rsidRDefault="004E56D4" w:rsidP="00BC1434">
      <w:pPr>
        <w:ind w:firstLine="420"/>
      </w:pPr>
      <w:r w:rsidRPr="004E56D4">
        <w:rPr>
          <w:rFonts w:hint="eastAsia"/>
        </w:rPr>
        <w:lastRenderedPageBreak/>
        <w:t>物理媒介</w:t>
      </w:r>
      <w:r w:rsidR="00BC1434" w:rsidRPr="00BC1434">
        <w:rPr>
          <w:noProof/>
        </w:rPr>
        <w:drawing>
          <wp:inline distT="0" distB="0" distL="0" distR="0" wp14:anchorId="0948BE76" wp14:editId="61894E07">
            <wp:extent cx="5274310" cy="35687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568700"/>
                    </a:xfrm>
                    <a:prstGeom prst="rect">
                      <a:avLst/>
                    </a:prstGeom>
                    <a:noFill/>
                    <a:ln>
                      <a:noFill/>
                    </a:ln>
                  </pic:spPr>
                </pic:pic>
              </a:graphicData>
            </a:graphic>
          </wp:inline>
        </w:drawing>
      </w:r>
    </w:p>
    <w:p w14:paraId="44A21A7A" w14:textId="0D3EA44C" w:rsidR="004E56D4" w:rsidRDefault="004E56D4" w:rsidP="004E56D4">
      <w:pPr>
        <w:pStyle w:val="20"/>
      </w:pPr>
      <w:r w:rsidRPr="004E56D4">
        <w:rPr>
          <w:rFonts w:hint="eastAsia"/>
        </w:rPr>
        <w:t>物理媒介</w:t>
      </w:r>
    </w:p>
    <w:p w14:paraId="37319EB9" w14:textId="624C1680" w:rsidR="004E56D4" w:rsidRDefault="004E56D4" w:rsidP="004E56D4">
      <w:pPr>
        <w:ind w:firstLine="420"/>
      </w:pPr>
      <w:r w:rsidRPr="004E56D4">
        <w:rPr>
          <w:rFonts w:hint="eastAsia"/>
        </w:rPr>
        <w:t>网络的传输是需要介质的。一个比特数据包从一个端系统开始传输，经过一系列的链路和路由器，从而到达另外一个端系统。这个比特会被转发了很多次，那么这个比特经过传输的过程所跨越的媒介就被称为物理媒介</w:t>
      </w:r>
      <w:r w:rsidRPr="004E56D4">
        <w:t>(</w:t>
      </w:r>
      <w:proofErr w:type="spellStart"/>
      <w:r w:rsidRPr="004E56D4">
        <w:t>phhysical</w:t>
      </w:r>
      <w:proofErr w:type="spellEnd"/>
      <w:r w:rsidRPr="004E56D4">
        <w:t xml:space="preserve"> medium)</w:t>
      </w:r>
      <w:r w:rsidRPr="004E56D4">
        <w:t>，物理媒介有很多种，比如双绞铜线、同轴电缆、多模光纤</w:t>
      </w:r>
      <w:proofErr w:type="gramStart"/>
      <w:r w:rsidRPr="004E56D4">
        <w:t>榄</w:t>
      </w:r>
      <w:proofErr w:type="gramEnd"/>
      <w:r w:rsidRPr="004E56D4">
        <w:t>、陆地无线电频谱和卫星无线电频谱。其实大致分为两种：引导性媒介和非引导性媒介。</w:t>
      </w:r>
    </w:p>
    <w:p w14:paraId="1C080FA2" w14:textId="6155E043" w:rsidR="001E6397" w:rsidRDefault="001E6397" w:rsidP="001E6397">
      <w:pPr>
        <w:pStyle w:val="3"/>
      </w:pPr>
      <w:r w:rsidRPr="001E6397">
        <w:rPr>
          <w:rFonts w:hint="eastAsia"/>
        </w:rPr>
        <w:t>双绞铜线</w:t>
      </w:r>
    </w:p>
    <w:p w14:paraId="36894335" w14:textId="551336D0" w:rsidR="001E6397" w:rsidRDefault="001E6397" w:rsidP="001E6397">
      <w:pPr>
        <w:ind w:firstLine="420"/>
      </w:pPr>
      <w:r w:rsidRPr="001E6397">
        <w:rPr>
          <w:rFonts w:hint="eastAsia"/>
        </w:rPr>
        <w:t>最便宜且最常用的引导性传输媒介就是双绞铜线，多年以来，它一直应用于电话网。从电话机到本地电话交换机的连线超过</w:t>
      </w:r>
      <w:r w:rsidRPr="001E6397">
        <w:t xml:space="preserve"> 99% </w:t>
      </w:r>
      <w:r w:rsidRPr="001E6397">
        <w:t>都是使用的双绞铜线，例如下面就是双绞铜线的实物图</w:t>
      </w:r>
    </w:p>
    <w:p w14:paraId="5D2AAAD1" w14:textId="48E80B49" w:rsidR="006D0A46" w:rsidRDefault="006D0A46" w:rsidP="001E6397">
      <w:pPr>
        <w:ind w:firstLine="420"/>
      </w:pPr>
    </w:p>
    <w:p w14:paraId="0784C943" w14:textId="77777777" w:rsidR="006D0A46" w:rsidRPr="006D0A46" w:rsidRDefault="006D0A46" w:rsidP="006D0A46">
      <w:pPr>
        <w:ind w:firstLine="420"/>
      </w:pPr>
    </w:p>
    <w:p w14:paraId="42DC08CE" w14:textId="349679E5" w:rsidR="001E6397" w:rsidRDefault="001E6397" w:rsidP="001E6397">
      <w:pPr>
        <w:ind w:firstLine="420"/>
      </w:pPr>
      <w:r w:rsidRPr="001E6397">
        <w:rPr>
          <w:noProof/>
        </w:rPr>
        <w:lastRenderedPageBreak/>
        <w:drawing>
          <wp:inline distT="0" distB="0" distL="0" distR="0" wp14:anchorId="5ABDCD73" wp14:editId="085B609F">
            <wp:extent cx="5274310" cy="30232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0BCF20A2" w14:textId="27AB74C8" w:rsidR="001E6397" w:rsidRDefault="001E6397" w:rsidP="001E6397">
      <w:pPr>
        <w:ind w:firstLine="420"/>
      </w:pPr>
      <w:r w:rsidRPr="001E6397">
        <w:rPr>
          <w:rFonts w:hint="eastAsia"/>
        </w:rPr>
        <w:t>双绞铜线由两根绝缘的铜线组成，每根大约</w:t>
      </w:r>
      <w:r w:rsidRPr="001E6397">
        <w:t xml:space="preserve"> 1cm </w:t>
      </w:r>
      <w:r w:rsidRPr="001E6397">
        <w:t>粗，以规则的螺旋形状排列，通常许多双绞线捆扎在一起形成电缆，并在双绞线的外面套上保护层。一对电缆构成了一个通信链路。无屏蔽双绞线一般常用在局域网（</w:t>
      </w:r>
      <w:r w:rsidRPr="001E6397">
        <w:t>LAN</w:t>
      </w:r>
      <w:r w:rsidRPr="001E6397">
        <w:t>）中。</w:t>
      </w:r>
    </w:p>
    <w:p w14:paraId="77ABF3CB" w14:textId="005CB16C" w:rsidR="001E6397" w:rsidRDefault="001E6397" w:rsidP="001E6397">
      <w:pPr>
        <w:pStyle w:val="3"/>
      </w:pPr>
      <w:r w:rsidRPr="001E6397">
        <w:rPr>
          <w:rFonts w:hint="eastAsia"/>
        </w:rPr>
        <w:t>同轴电缆</w:t>
      </w:r>
    </w:p>
    <w:p w14:paraId="7F0F394C" w14:textId="150AB5EB" w:rsidR="001E6397" w:rsidRDefault="001E6397" w:rsidP="001E6397">
      <w:pPr>
        <w:ind w:firstLine="420"/>
      </w:pPr>
      <w:r w:rsidRPr="001E6397">
        <w:rPr>
          <w:rFonts w:hint="eastAsia"/>
        </w:rPr>
        <w:t>与双绞线类似，同轴电缆也是由两个铜导体组成，下面是实物图</w:t>
      </w:r>
    </w:p>
    <w:p w14:paraId="56F1A687" w14:textId="77777777" w:rsidR="001E6397" w:rsidRDefault="001E6397" w:rsidP="001E6397">
      <w:pPr>
        <w:ind w:firstLine="420"/>
      </w:pPr>
    </w:p>
    <w:p w14:paraId="18F9612B" w14:textId="16DAE731" w:rsidR="001E6397" w:rsidRDefault="001E6397" w:rsidP="001E6397">
      <w:pPr>
        <w:ind w:firstLine="420"/>
      </w:pPr>
      <w:r w:rsidRPr="001E6397">
        <w:rPr>
          <w:noProof/>
        </w:rPr>
        <w:drawing>
          <wp:inline distT="0" distB="0" distL="0" distR="0" wp14:anchorId="40CA2EA9" wp14:editId="44455FE1">
            <wp:extent cx="3811905" cy="28619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1905" cy="2861945"/>
                    </a:xfrm>
                    <a:prstGeom prst="rect">
                      <a:avLst/>
                    </a:prstGeom>
                    <a:noFill/>
                    <a:ln>
                      <a:noFill/>
                    </a:ln>
                  </pic:spPr>
                </pic:pic>
              </a:graphicData>
            </a:graphic>
          </wp:inline>
        </w:drawing>
      </w:r>
    </w:p>
    <w:p w14:paraId="66E3FA3F" w14:textId="5F6CC2DF" w:rsidR="001E6397" w:rsidRDefault="001E6397" w:rsidP="001E6397">
      <w:pPr>
        <w:ind w:firstLine="420"/>
        <w:rPr>
          <w:rFonts w:ascii="Arial" w:hAnsi="Arial" w:cs="Arial"/>
          <w:color w:val="595959"/>
          <w:shd w:val="clear" w:color="auto" w:fill="FFFFFF"/>
        </w:rPr>
      </w:pPr>
      <w:r>
        <w:rPr>
          <w:rFonts w:ascii="Arial" w:hAnsi="Arial" w:cs="Arial"/>
          <w:color w:val="595959"/>
          <w:shd w:val="clear" w:color="auto" w:fill="FFFFFF"/>
        </w:rPr>
        <w:t>借助于这种结构以及特殊的绝缘体和保护层，同轴电缆能够达到较高的传输速率，同轴电缆普遍应用在在电缆电视系统中。同轴电缆常被用户引导型共享媒介。</w:t>
      </w:r>
    </w:p>
    <w:p w14:paraId="2909D9A6" w14:textId="44B0139F" w:rsidR="001E6397" w:rsidRDefault="001E6397" w:rsidP="001E6397">
      <w:pPr>
        <w:pStyle w:val="3"/>
      </w:pPr>
      <w:r>
        <w:t>光纤</w:t>
      </w:r>
    </w:p>
    <w:p w14:paraId="31EDA217" w14:textId="0BB7FB41" w:rsidR="001E6397" w:rsidRDefault="001E6397" w:rsidP="001E6397">
      <w:pPr>
        <w:ind w:firstLine="420"/>
      </w:pPr>
      <w:r w:rsidRPr="001E6397">
        <w:rPr>
          <w:rFonts w:hint="eastAsia"/>
        </w:rPr>
        <w:t>光纤是一种细而柔软的、能够引导光脉冲的媒介，每个脉冲表示一个比特。一根光纤能</w:t>
      </w:r>
      <w:r w:rsidRPr="001E6397">
        <w:rPr>
          <w:rFonts w:hint="eastAsia"/>
        </w:rPr>
        <w:lastRenderedPageBreak/>
        <w:t>够支持极高的比特率，高达数十甚至数百</w:t>
      </w:r>
      <w:r w:rsidRPr="001E6397">
        <w:t xml:space="preserve"> Gbps</w:t>
      </w:r>
      <w:r w:rsidRPr="001E6397">
        <w:t>。它们不受电磁干扰。光纤是一种引导型物理媒介，下面是光纤的实物图</w:t>
      </w:r>
    </w:p>
    <w:p w14:paraId="2C2EB5AB" w14:textId="16FC3EC9" w:rsidR="001E6397" w:rsidRDefault="001E6397" w:rsidP="001E6397">
      <w:pPr>
        <w:ind w:firstLine="420"/>
      </w:pPr>
    </w:p>
    <w:p w14:paraId="66015A71" w14:textId="6159B70C" w:rsidR="001E6397" w:rsidRDefault="001E6397" w:rsidP="001E6397">
      <w:pPr>
        <w:pStyle w:val="3"/>
      </w:pPr>
      <w:r w:rsidRPr="001E6397">
        <w:rPr>
          <w:rFonts w:hint="eastAsia"/>
        </w:rPr>
        <w:t>陆地无线电信道</w:t>
      </w:r>
    </w:p>
    <w:p w14:paraId="49D02E16" w14:textId="1293345A" w:rsidR="001E6397" w:rsidRDefault="001E6397" w:rsidP="001E6397">
      <w:pPr>
        <w:ind w:firstLine="420"/>
      </w:pPr>
      <w:r w:rsidRPr="001E6397">
        <w:rPr>
          <w:rFonts w:hint="eastAsia"/>
        </w:rPr>
        <w:t>无线电信道承载电磁频谱中的信号。它不需要安装物理线路，并具有穿透墙壁、提供与移动用户的连接以及长距离承载信号的能力。</w:t>
      </w:r>
    </w:p>
    <w:p w14:paraId="344C1ED0" w14:textId="77777777" w:rsidR="001E6397" w:rsidRPr="001E6397" w:rsidRDefault="001E6397" w:rsidP="001E6397">
      <w:pPr>
        <w:ind w:firstLine="420"/>
      </w:pPr>
    </w:p>
    <w:p w14:paraId="6A7CBFAC" w14:textId="120DB9AC" w:rsidR="001E6397" w:rsidRDefault="001E6397" w:rsidP="001E6397">
      <w:pPr>
        <w:pStyle w:val="3"/>
      </w:pPr>
      <w:r w:rsidRPr="001E6397">
        <w:rPr>
          <w:rFonts w:hint="eastAsia"/>
        </w:rPr>
        <w:t>卫星无线电信道</w:t>
      </w:r>
    </w:p>
    <w:p w14:paraId="3398B3C2" w14:textId="0C29BFF9" w:rsidR="001E6397" w:rsidRDefault="001E6397" w:rsidP="001E6397">
      <w:pPr>
        <w:ind w:firstLine="420"/>
      </w:pPr>
      <w:r w:rsidRPr="001E6397">
        <w:rPr>
          <w:rFonts w:hint="eastAsia"/>
        </w:rPr>
        <w:t>一颗</w:t>
      </w:r>
      <w:proofErr w:type="gramStart"/>
      <w:r w:rsidRPr="001E6397">
        <w:rPr>
          <w:rFonts w:hint="eastAsia"/>
        </w:rPr>
        <w:t>卫星电信道</w:t>
      </w:r>
      <w:proofErr w:type="gramEnd"/>
      <w:r w:rsidRPr="001E6397">
        <w:rPr>
          <w:rFonts w:hint="eastAsia"/>
        </w:rPr>
        <w:t>连接地球上的两个或</w:t>
      </w:r>
      <w:proofErr w:type="gramStart"/>
      <w:r w:rsidRPr="001E6397">
        <w:rPr>
          <w:rFonts w:hint="eastAsia"/>
        </w:rPr>
        <w:t>多个微博发射器</w:t>
      </w:r>
      <w:proofErr w:type="gramEnd"/>
      <w:r w:rsidRPr="001E6397">
        <w:t>/</w:t>
      </w:r>
      <w:r w:rsidRPr="001E6397">
        <w:t>接收器，它们称为地面站。通信中经常使用两类卫星：同步卫星和近地卫星。</w:t>
      </w:r>
    </w:p>
    <w:p w14:paraId="38B66283" w14:textId="47EE1820" w:rsidR="006D0A46" w:rsidRDefault="006D0A46" w:rsidP="001E6397">
      <w:pPr>
        <w:ind w:firstLine="420"/>
      </w:pPr>
    </w:p>
    <w:p w14:paraId="142069FB" w14:textId="5D1719FC" w:rsidR="006D0A46" w:rsidRDefault="006D0A46" w:rsidP="006D0A46">
      <w:pPr>
        <w:pStyle w:val="20"/>
      </w:pPr>
      <w:r>
        <w:rPr>
          <w:rFonts w:hint="eastAsia"/>
        </w:rPr>
        <w:t>网络请求流程</w:t>
      </w:r>
    </w:p>
    <w:p w14:paraId="06F6DE0D" w14:textId="50961D9E" w:rsidR="006D0A46" w:rsidRDefault="006D0A46" w:rsidP="001E6397">
      <w:pPr>
        <w:ind w:firstLine="420"/>
      </w:pPr>
      <w:r>
        <w:rPr>
          <w:noProof/>
        </w:rPr>
        <w:drawing>
          <wp:inline distT="0" distB="0" distL="0" distR="0" wp14:anchorId="3FB2C19A" wp14:editId="79BB4A2D">
            <wp:extent cx="5274310" cy="27381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38120"/>
                    </a:xfrm>
                    <a:prstGeom prst="rect">
                      <a:avLst/>
                    </a:prstGeom>
                  </pic:spPr>
                </pic:pic>
              </a:graphicData>
            </a:graphic>
          </wp:inline>
        </w:drawing>
      </w:r>
    </w:p>
    <w:p w14:paraId="29FB078C" w14:textId="1E5D54D6" w:rsidR="00625CA1" w:rsidRDefault="00625CA1" w:rsidP="001E6397">
      <w:pPr>
        <w:ind w:firstLine="420"/>
      </w:pPr>
    </w:p>
    <w:p w14:paraId="7D8C5A73" w14:textId="7F5CDBCE" w:rsidR="00625CA1" w:rsidRDefault="00625CA1" w:rsidP="00625CA1">
      <w:pPr>
        <w:pStyle w:val="20"/>
      </w:pPr>
      <w:r>
        <w:rPr>
          <w:rFonts w:hint="eastAsia"/>
        </w:rPr>
        <w:t>术语</w:t>
      </w:r>
    </w:p>
    <w:p w14:paraId="28697861" w14:textId="24474982" w:rsidR="009E0048" w:rsidRDefault="009E0048" w:rsidP="009E0048">
      <w:pPr>
        <w:pStyle w:val="3"/>
      </w:pPr>
      <w:r>
        <w:rPr>
          <w:rFonts w:hint="eastAsia"/>
        </w:rPr>
        <w:t>实体</w:t>
      </w:r>
    </w:p>
    <w:p w14:paraId="5DDBD7AB" w14:textId="5912FA20" w:rsidR="009E0048" w:rsidRDefault="009E0048" w:rsidP="009E0048">
      <w:pPr>
        <w:ind w:firstLine="420"/>
      </w:pPr>
      <w:r>
        <w:rPr>
          <w:rFonts w:hint="eastAsia"/>
        </w:rPr>
        <w:t>实体</w:t>
      </w:r>
      <w:r>
        <w:rPr>
          <w:rFonts w:hint="eastAsia"/>
        </w:rPr>
        <w:t>:</w:t>
      </w:r>
      <w:r>
        <w:rPr>
          <w:rFonts w:hint="eastAsia"/>
        </w:rPr>
        <w:t>任何可发送或接收信息的硬件或软件进程。</w:t>
      </w:r>
    </w:p>
    <w:p w14:paraId="48127165" w14:textId="56CC76BE" w:rsidR="009E0048" w:rsidRDefault="009E0048" w:rsidP="009E0048">
      <w:pPr>
        <w:ind w:firstLine="420"/>
      </w:pPr>
      <w:r>
        <w:rPr>
          <w:noProof/>
        </w:rPr>
        <w:lastRenderedPageBreak/>
        <w:drawing>
          <wp:inline distT="0" distB="0" distL="0" distR="0" wp14:anchorId="37E29F46" wp14:editId="754E457B">
            <wp:extent cx="5274310" cy="243522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35225"/>
                    </a:xfrm>
                    <a:prstGeom prst="rect">
                      <a:avLst/>
                    </a:prstGeom>
                  </pic:spPr>
                </pic:pic>
              </a:graphicData>
            </a:graphic>
          </wp:inline>
        </w:drawing>
      </w:r>
    </w:p>
    <w:p w14:paraId="7CF448FC" w14:textId="4325A57A" w:rsidR="009E0048" w:rsidRDefault="009E0048" w:rsidP="009E0048">
      <w:pPr>
        <w:pStyle w:val="3"/>
      </w:pPr>
      <w:r>
        <w:rPr>
          <w:rFonts w:hint="eastAsia"/>
        </w:rPr>
        <w:t>协议</w:t>
      </w:r>
    </w:p>
    <w:p w14:paraId="164A0F91" w14:textId="67F8CE21" w:rsidR="009E0048" w:rsidRDefault="009E0048" w:rsidP="009E0048">
      <w:pPr>
        <w:ind w:firstLine="420"/>
      </w:pPr>
      <w:r>
        <w:rPr>
          <w:rFonts w:hint="eastAsia"/>
        </w:rPr>
        <w:t>协议</w:t>
      </w:r>
      <w:r>
        <w:rPr>
          <w:rFonts w:hint="eastAsia"/>
        </w:rPr>
        <w:t>:</w:t>
      </w:r>
      <w:r>
        <w:rPr>
          <w:rFonts w:hint="eastAsia"/>
        </w:rPr>
        <w:t>控制两个而对等实体进行逻辑通信的规则的集合。</w:t>
      </w:r>
    </w:p>
    <w:p w14:paraId="4F08AD84" w14:textId="7CD764DE" w:rsidR="009E0048" w:rsidRDefault="009E0048" w:rsidP="009E0048">
      <w:pPr>
        <w:ind w:firstLine="420"/>
      </w:pPr>
      <w:r>
        <w:rPr>
          <w:noProof/>
        </w:rPr>
        <w:drawing>
          <wp:inline distT="0" distB="0" distL="0" distR="0" wp14:anchorId="34A0D08C" wp14:editId="43646083">
            <wp:extent cx="5274310" cy="22555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55520"/>
                    </a:xfrm>
                    <a:prstGeom prst="rect">
                      <a:avLst/>
                    </a:prstGeom>
                  </pic:spPr>
                </pic:pic>
              </a:graphicData>
            </a:graphic>
          </wp:inline>
        </w:drawing>
      </w:r>
    </w:p>
    <w:p w14:paraId="6E458C56" w14:textId="63BF7745" w:rsidR="009E0048" w:rsidRDefault="009E0048" w:rsidP="009E0048">
      <w:pPr>
        <w:ind w:firstLine="420"/>
      </w:pPr>
      <w:r>
        <w:rPr>
          <w:rFonts w:hint="eastAsia"/>
        </w:rPr>
        <w:t>协议的三要素</w:t>
      </w:r>
      <w:r>
        <w:rPr>
          <w:rFonts w:hint="eastAsia"/>
        </w:rPr>
        <w:t>:</w:t>
      </w:r>
      <w:r>
        <w:rPr>
          <w:rFonts w:hint="eastAsia"/>
        </w:rPr>
        <w:t>语法、语义、同步</w:t>
      </w:r>
    </w:p>
    <w:p w14:paraId="6CBA4A89" w14:textId="51A2A737" w:rsidR="009E0048" w:rsidRPr="009E0048" w:rsidRDefault="009E0048" w:rsidP="009E0048">
      <w:pPr>
        <w:ind w:firstLine="420"/>
      </w:pPr>
    </w:p>
    <w:p w14:paraId="25F0FA55" w14:textId="7FE910C5" w:rsidR="00625CA1" w:rsidRDefault="00625CA1" w:rsidP="00625CA1">
      <w:pPr>
        <w:pStyle w:val="3"/>
      </w:pPr>
      <w:r>
        <w:rPr>
          <w:rFonts w:hint="eastAsia"/>
        </w:rPr>
        <w:t>协议数据单元</w:t>
      </w:r>
      <w:r>
        <w:t>PDU</w:t>
      </w:r>
    </w:p>
    <w:p w14:paraId="2FA55210" w14:textId="66CFFB39" w:rsidR="00625CA1" w:rsidRDefault="00625CA1" w:rsidP="00625CA1">
      <w:pPr>
        <w:ind w:firstLineChars="95" w:firstLine="199"/>
      </w:pPr>
      <w:bookmarkStart w:id="2" w:name="_Hlk78323743"/>
      <w:r>
        <w:t xml:space="preserve">  </w:t>
      </w:r>
      <w:r w:rsidR="009E0048" w:rsidRPr="009E0048">
        <w:rPr>
          <w:rFonts w:hint="eastAsia"/>
        </w:rPr>
        <w:t>协议数据单元</w:t>
      </w:r>
      <w:r w:rsidR="009E0048" w:rsidRPr="009E0048">
        <w:t>PDU</w:t>
      </w:r>
      <w:r w:rsidR="009E0048">
        <w:t>:</w:t>
      </w:r>
      <w:r>
        <w:rPr>
          <w:rFonts w:hint="eastAsia"/>
        </w:rPr>
        <w:t>对等层次之间传送的数据包成为该层的协议数据单元。</w:t>
      </w:r>
    </w:p>
    <w:p w14:paraId="53E5B351" w14:textId="7F8A7FFC" w:rsidR="009E0048" w:rsidRPr="009E0048" w:rsidRDefault="009E0048" w:rsidP="00625CA1">
      <w:pPr>
        <w:ind w:firstLineChars="95" w:firstLine="199"/>
      </w:pPr>
      <w:r>
        <w:tab/>
      </w:r>
      <w:r>
        <w:rPr>
          <w:rFonts w:hint="eastAsia"/>
        </w:rPr>
        <w:t>服务数据单元</w:t>
      </w:r>
      <w:r>
        <w:rPr>
          <w:rFonts w:hint="eastAsia"/>
        </w:rPr>
        <w:t>S</w:t>
      </w:r>
      <w:r>
        <w:t>DU:</w:t>
      </w:r>
      <w:r>
        <w:rPr>
          <w:rFonts w:hint="eastAsia"/>
        </w:rPr>
        <w:t>同一系统内，曾与层之间交换的数据包称为服务数据单元。</w:t>
      </w:r>
    </w:p>
    <w:bookmarkEnd w:id="2"/>
    <w:p w14:paraId="1BA7276E" w14:textId="25BBBBB6" w:rsidR="009E0048" w:rsidRDefault="009E0048" w:rsidP="00625CA1">
      <w:pPr>
        <w:ind w:firstLineChars="95" w:firstLine="199"/>
      </w:pPr>
      <w:r>
        <w:rPr>
          <w:rFonts w:hint="eastAsia"/>
        </w:rPr>
        <w:t xml:space="preserve"> </w:t>
      </w:r>
      <w:r>
        <w:tab/>
      </w:r>
    </w:p>
    <w:p w14:paraId="1A44C9ED" w14:textId="25717A90" w:rsidR="00625CA1" w:rsidRPr="00625CA1" w:rsidRDefault="00625CA1" w:rsidP="00625CA1">
      <w:pPr>
        <w:ind w:firstLineChars="95" w:firstLine="199"/>
      </w:pPr>
      <w:r>
        <w:rPr>
          <w:noProof/>
        </w:rPr>
        <w:lastRenderedPageBreak/>
        <w:drawing>
          <wp:inline distT="0" distB="0" distL="0" distR="0" wp14:anchorId="0D77A003" wp14:editId="6F2179DD">
            <wp:extent cx="5274310" cy="23171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17115"/>
                    </a:xfrm>
                    <a:prstGeom prst="rect">
                      <a:avLst/>
                    </a:prstGeom>
                  </pic:spPr>
                </pic:pic>
              </a:graphicData>
            </a:graphic>
          </wp:inline>
        </w:drawing>
      </w:r>
    </w:p>
    <w:p w14:paraId="3C3B36D6" w14:textId="363201CD" w:rsidR="00506385" w:rsidRDefault="00506385" w:rsidP="00506385">
      <w:pPr>
        <w:pStyle w:val="11"/>
      </w:pPr>
      <w:r>
        <w:rPr>
          <w:rFonts w:hint="eastAsia"/>
        </w:rPr>
        <w:t>物理层</w:t>
      </w:r>
    </w:p>
    <w:p w14:paraId="377BD576" w14:textId="75D7545E" w:rsidR="00506385" w:rsidRDefault="00506385" w:rsidP="00506385">
      <w:pPr>
        <w:pStyle w:val="11"/>
      </w:pPr>
      <w:r>
        <w:rPr>
          <w:rFonts w:hint="eastAsia"/>
        </w:rPr>
        <w:t>链路层</w:t>
      </w:r>
    </w:p>
    <w:p w14:paraId="60CC7F60" w14:textId="77777777" w:rsidR="00506385" w:rsidRPr="00506385" w:rsidRDefault="00506385" w:rsidP="00506385">
      <w:pPr>
        <w:ind w:firstLine="420"/>
      </w:pPr>
    </w:p>
    <w:p w14:paraId="52D67854" w14:textId="0D9D6470" w:rsidR="00625CA1" w:rsidRDefault="00F639AE" w:rsidP="00F639AE">
      <w:pPr>
        <w:pStyle w:val="11"/>
      </w:pPr>
      <w:r>
        <w:rPr>
          <w:rFonts w:hint="eastAsia"/>
        </w:rPr>
        <w:t>网络层</w:t>
      </w:r>
    </w:p>
    <w:p w14:paraId="385C46DC" w14:textId="240E146E" w:rsidR="00F639AE" w:rsidRDefault="00197FC4" w:rsidP="00F639AE">
      <w:pPr>
        <w:pStyle w:val="20"/>
      </w:pPr>
      <w:r>
        <w:rPr>
          <w:rFonts w:hint="eastAsia"/>
        </w:rPr>
        <w:t>网络层</w:t>
      </w:r>
    </w:p>
    <w:p w14:paraId="4B327A1B" w14:textId="6B67B110" w:rsidR="00197FC4" w:rsidRDefault="00197FC4" w:rsidP="00197FC4">
      <w:pPr>
        <w:pStyle w:val="3"/>
      </w:pPr>
      <w:r>
        <w:rPr>
          <w:rFonts w:hint="eastAsia"/>
        </w:rPr>
        <w:t>网络层的作用</w:t>
      </w:r>
    </w:p>
    <w:p w14:paraId="0400AA7A" w14:textId="0D015C49" w:rsidR="00197FC4" w:rsidRDefault="00197FC4" w:rsidP="00197FC4">
      <w:pPr>
        <w:ind w:firstLine="420"/>
      </w:pPr>
      <w:r>
        <w:rPr>
          <w:rFonts w:hint="eastAsia"/>
        </w:rPr>
        <w:t>1</w:t>
      </w:r>
      <w:r>
        <w:rPr>
          <w:rFonts w:hint="eastAsia"/>
        </w:rPr>
        <w:t>、网络层向运输层提供怎样的服务，可靠传输还是不可靠</w:t>
      </w:r>
      <w:r>
        <w:rPr>
          <w:rFonts w:hint="eastAsia"/>
        </w:rPr>
        <w:t>(</w:t>
      </w:r>
      <w:r>
        <w:rPr>
          <w:rFonts w:hint="eastAsia"/>
        </w:rPr>
        <w:t>数据包的丢失、乱序</w:t>
      </w:r>
      <w:r w:rsidR="00456200">
        <w:rPr>
          <w:rFonts w:hint="eastAsia"/>
        </w:rPr>
        <w:t>、误码问题</w:t>
      </w:r>
      <w:r>
        <w:t>)</w:t>
      </w:r>
      <w:r w:rsidR="00456200">
        <w:rPr>
          <w:rFonts w:hint="eastAsia"/>
        </w:rPr>
        <w:t>。</w:t>
      </w:r>
    </w:p>
    <w:p w14:paraId="083E092E" w14:textId="026D5064" w:rsidR="00456200" w:rsidRDefault="00456200" w:rsidP="00197FC4">
      <w:pPr>
        <w:ind w:firstLine="420"/>
      </w:pPr>
      <w:r>
        <w:rPr>
          <w:rFonts w:hint="eastAsia"/>
        </w:rPr>
        <w:t>2</w:t>
      </w:r>
      <w:r>
        <w:rPr>
          <w:rFonts w:hint="eastAsia"/>
        </w:rPr>
        <w:t>、网络寻址问题，寻址到交换机，直到对应的目的地。</w:t>
      </w:r>
    </w:p>
    <w:p w14:paraId="2A1D0A99" w14:textId="6E3F5852" w:rsidR="0097703A" w:rsidRDefault="00456200" w:rsidP="00466F92">
      <w:pPr>
        <w:ind w:firstLine="420"/>
        <w:rPr>
          <w:rFonts w:hint="eastAsia"/>
        </w:rPr>
      </w:pPr>
      <w:r>
        <w:rPr>
          <w:rFonts w:hint="eastAsia"/>
        </w:rPr>
        <w:t>3</w:t>
      </w:r>
      <w:r>
        <w:rPr>
          <w:rFonts w:hint="eastAsia"/>
        </w:rPr>
        <w:t>、路由选择的问题，</w:t>
      </w:r>
    </w:p>
    <w:p w14:paraId="6509D800" w14:textId="2E1D2791" w:rsidR="00F639AE" w:rsidRPr="00F639AE" w:rsidRDefault="00F639AE" w:rsidP="00F639AE">
      <w:pPr>
        <w:pStyle w:val="3"/>
      </w:pPr>
      <w:r>
        <w:rPr>
          <w:rFonts w:hint="eastAsia"/>
        </w:rPr>
        <w:t xml:space="preserve">TCP/IP </w:t>
      </w:r>
      <w:r>
        <w:rPr>
          <w:rFonts w:hint="eastAsia"/>
        </w:rPr>
        <w:t>的历史背景</w:t>
      </w:r>
    </w:p>
    <w:p w14:paraId="2146DC12" w14:textId="2F83ACEF" w:rsidR="00F639AE" w:rsidRDefault="00F639AE" w:rsidP="00F639AE">
      <w:pPr>
        <w:ind w:firstLine="420"/>
      </w:pPr>
      <w:r w:rsidRPr="00F639AE">
        <w:rPr>
          <w:rFonts w:hint="eastAsia"/>
        </w:rPr>
        <w:t>最初还没有</w:t>
      </w:r>
      <w:r w:rsidRPr="00F639AE">
        <w:t xml:space="preserve"> TCP/IP </w:t>
      </w:r>
      <w:r w:rsidRPr="00F639AE">
        <w:t>协议的时候，也就是在</w:t>
      </w:r>
      <w:r w:rsidRPr="00F639AE">
        <w:t xml:space="preserve"> 20 </w:t>
      </w:r>
      <w:r w:rsidRPr="00F639AE">
        <w:t>世纪</w:t>
      </w:r>
      <w:r w:rsidRPr="00F639AE">
        <w:t xml:space="preserve"> 60 </w:t>
      </w:r>
      <w:r w:rsidRPr="00F639AE">
        <w:t>年代，许多国家和地区认识到通信技术的重要性。美国国防部希望能够研究一种即使通信线路被破坏也能够通过其他路线进行通信的技术。为了实现这种技术，出现了分组网络。</w:t>
      </w:r>
    </w:p>
    <w:p w14:paraId="698E1CB2" w14:textId="48818115" w:rsidR="00F639AE" w:rsidRPr="00F639AE" w:rsidRDefault="00755EB7" w:rsidP="00F639AE">
      <w:pPr>
        <w:ind w:firstLine="420"/>
      </w:pPr>
      <w:r w:rsidRPr="00755EB7">
        <w:rPr>
          <w:noProof/>
        </w:rPr>
        <w:drawing>
          <wp:inline distT="0" distB="0" distL="0" distR="0" wp14:anchorId="5A75C9F8" wp14:editId="63254D08">
            <wp:extent cx="5274310" cy="16960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696085"/>
                    </a:xfrm>
                    <a:prstGeom prst="rect">
                      <a:avLst/>
                    </a:prstGeom>
                    <a:noFill/>
                    <a:ln>
                      <a:noFill/>
                    </a:ln>
                  </pic:spPr>
                </pic:pic>
              </a:graphicData>
            </a:graphic>
          </wp:inline>
        </w:drawing>
      </w:r>
    </w:p>
    <w:p w14:paraId="6A22E1B2" w14:textId="06CCA23B" w:rsidR="00F639AE" w:rsidRDefault="00D94D09" w:rsidP="00D94D09">
      <w:pPr>
        <w:ind w:firstLine="420"/>
        <w:rPr>
          <w:shd w:val="clear" w:color="auto" w:fill="FFFFFF"/>
        </w:rPr>
      </w:pPr>
      <w:r>
        <w:rPr>
          <w:rFonts w:hint="eastAsia"/>
          <w:shd w:val="clear" w:color="auto" w:fill="FFFFFF"/>
        </w:rPr>
        <w:lastRenderedPageBreak/>
        <w:t>即使在两个节点通信的过程中，几个节点遭到破坏，却依然能够通过改变线路等方式使两个节点之间进行通信。</w:t>
      </w:r>
    </w:p>
    <w:p w14:paraId="7378644F" w14:textId="63BF0D5A" w:rsidR="00D94D09" w:rsidRDefault="00D94D09" w:rsidP="00D94D09">
      <w:pPr>
        <w:ind w:firstLine="420"/>
      </w:pPr>
      <w:r w:rsidRPr="00D94D09">
        <w:rPr>
          <w:rFonts w:hint="eastAsia"/>
        </w:rPr>
        <w:t>这种分组网络促进了</w:t>
      </w:r>
      <w:r w:rsidRPr="00D94D09">
        <w:t xml:space="preserve"> ARPANET(Advanced Research Projects Agency Network) </w:t>
      </w:r>
      <w:r w:rsidRPr="00D94D09">
        <w:t>的诞生。</w:t>
      </w:r>
      <w:r w:rsidRPr="00D94D09">
        <w:t xml:space="preserve">ARPANET </w:t>
      </w:r>
      <w:r w:rsidRPr="00D94D09">
        <w:t>是第一个具有分布式控制的广域包分组交换网络，也是最早实现</w:t>
      </w:r>
      <w:r w:rsidRPr="00D94D09">
        <w:t xml:space="preserve"> TCP/IP </w:t>
      </w:r>
      <w:r w:rsidRPr="00D94D09">
        <w:t>协议的前身。</w:t>
      </w:r>
    </w:p>
    <w:p w14:paraId="337014A1" w14:textId="4C6C858D" w:rsidR="00627825" w:rsidRDefault="00627825" w:rsidP="00D94D09">
      <w:pPr>
        <w:ind w:firstLine="420"/>
      </w:pPr>
      <w:r w:rsidRPr="00627825">
        <w:t xml:space="preserve">ARPANET </w:t>
      </w:r>
      <w:r w:rsidRPr="00627825">
        <w:t>其实是由</w:t>
      </w:r>
      <w:r w:rsidRPr="00627825">
        <w:t xml:space="preserve"> </w:t>
      </w:r>
      <w:r w:rsidRPr="00627825">
        <w:t>美国国防部高级研究计划局</w:t>
      </w:r>
      <w:r w:rsidRPr="00627825">
        <w:t xml:space="preserve"> </w:t>
      </w:r>
      <w:r w:rsidRPr="00627825">
        <w:t>计划建立。</w:t>
      </w:r>
    </w:p>
    <w:p w14:paraId="7A4C5C18" w14:textId="16284220" w:rsidR="00627825" w:rsidRDefault="00627825" w:rsidP="00D94D09">
      <w:pPr>
        <w:ind w:firstLine="420"/>
      </w:pPr>
      <w:r w:rsidRPr="00627825">
        <w:rPr>
          <w:rFonts w:hint="eastAsia"/>
        </w:rPr>
        <w:t>所以，计算机网络的出现</w:t>
      </w:r>
      <w:proofErr w:type="gramStart"/>
      <w:r w:rsidRPr="00627825">
        <w:rPr>
          <w:rFonts w:hint="eastAsia"/>
        </w:rPr>
        <w:t>在最一开始</w:t>
      </w:r>
      <w:proofErr w:type="gramEnd"/>
      <w:r w:rsidRPr="00627825">
        <w:rPr>
          <w:rFonts w:hint="eastAsia"/>
        </w:rPr>
        <w:t>是因为军事研究目的。</w:t>
      </w:r>
    </w:p>
    <w:p w14:paraId="217D791A" w14:textId="3DD867CD" w:rsidR="00527263" w:rsidRPr="00F639AE" w:rsidRDefault="00983EB4" w:rsidP="00983EB4">
      <w:pPr>
        <w:ind w:firstLine="420"/>
      </w:pPr>
      <w:r>
        <w:rPr>
          <w:rFonts w:hint="eastAsia"/>
          <w:shd w:val="clear" w:color="auto" w:fill="FFFFFF"/>
        </w:rPr>
        <w:t xml:space="preserve">20 </w:t>
      </w:r>
      <w:r>
        <w:rPr>
          <w:rFonts w:hint="eastAsia"/>
          <w:shd w:val="clear" w:color="auto" w:fill="FFFFFF"/>
        </w:rPr>
        <w:t>世纪</w:t>
      </w:r>
      <w:r>
        <w:rPr>
          <w:rFonts w:hint="eastAsia"/>
          <w:shd w:val="clear" w:color="auto" w:fill="FFFFFF"/>
        </w:rPr>
        <w:t xml:space="preserve"> 90 </w:t>
      </w:r>
      <w:r>
        <w:rPr>
          <w:rFonts w:hint="eastAsia"/>
          <w:shd w:val="clear" w:color="auto" w:fill="FFFFFF"/>
        </w:rPr>
        <w:t>年代，</w:t>
      </w:r>
      <w:r>
        <w:rPr>
          <w:rFonts w:hint="eastAsia"/>
          <w:shd w:val="clear" w:color="auto" w:fill="FFFFFF"/>
        </w:rPr>
        <w:t xml:space="preserve">IOS </w:t>
      </w:r>
      <w:r>
        <w:rPr>
          <w:rFonts w:hint="eastAsia"/>
          <w:shd w:val="clear" w:color="auto" w:fill="FFFFFF"/>
        </w:rPr>
        <w:t>开展了</w:t>
      </w:r>
      <w:r>
        <w:rPr>
          <w:rFonts w:hint="eastAsia"/>
          <w:shd w:val="clear" w:color="auto" w:fill="FFFFFF"/>
        </w:rPr>
        <w:t xml:space="preserve"> OSI </w:t>
      </w:r>
      <w:r>
        <w:rPr>
          <w:rFonts w:hint="eastAsia"/>
          <w:shd w:val="clear" w:color="auto" w:fill="FFFFFF"/>
        </w:rPr>
        <w:t>这一国际标准化的进程，然而却没有取得实质性的进展，但是却使</w:t>
      </w:r>
      <w:r>
        <w:rPr>
          <w:rFonts w:hint="eastAsia"/>
          <w:shd w:val="clear" w:color="auto" w:fill="FFFFFF"/>
        </w:rPr>
        <w:t xml:space="preserve"> TCP/IP </w:t>
      </w:r>
      <w:r>
        <w:rPr>
          <w:rFonts w:hint="eastAsia"/>
          <w:shd w:val="clear" w:color="auto" w:fill="FFFFFF"/>
        </w:rPr>
        <w:t>协议得到了广泛使用。</w:t>
      </w:r>
    </w:p>
    <w:p w14:paraId="20C3ABAA" w14:textId="1293F7F1" w:rsidR="00F639AE" w:rsidRDefault="00983EB4" w:rsidP="00F639AE">
      <w:pPr>
        <w:ind w:firstLine="420"/>
      </w:pPr>
      <w:r w:rsidRPr="00983EB4">
        <w:rPr>
          <w:rFonts w:hint="eastAsia"/>
        </w:rPr>
        <w:t>这种致使</w:t>
      </w:r>
      <w:r w:rsidRPr="00983EB4">
        <w:t xml:space="preserve"> TCP/IP </w:t>
      </w:r>
      <w:r w:rsidRPr="00983EB4">
        <w:t>协议快速发展的原因可能是由于</w:t>
      </w:r>
      <w:r w:rsidRPr="00983EB4">
        <w:t xml:space="preserve"> TCP/IP </w:t>
      </w:r>
      <w:r w:rsidRPr="00983EB4">
        <w:t>的标准化。也就是说</w:t>
      </w:r>
      <w:r w:rsidRPr="00983EB4">
        <w:t xml:space="preserve"> TCP/IP </w:t>
      </w:r>
      <w:r w:rsidRPr="00983EB4">
        <w:t>协议中会涉及到</w:t>
      </w:r>
      <w:r w:rsidRPr="00983EB4">
        <w:t xml:space="preserve"> OSI </w:t>
      </w:r>
      <w:r w:rsidRPr="00983EB4">
        <w:t>所没有的标准，而这种标准将是我们接下来主要探讨的内容。</w:t>
      </w:r>
    </w:p>
    <w:p w14:paraId="519B9FA8" w14:textId="329C310F" w:rsidR="00983EB4" w:rsidRDefault="00983EB4" w:rsidP="00F639AE">
      <w:pPr>
        <w:ind w:firstLine="420"/>
      </w:pPr>
      <w:r w:rsidRPr="00983EB4">
        <w:rPr>
          <w:rFonts w:hint="eastAsia"/>
        </w:rPr>
        <w:t>这里我们先来认识一下</w:t>
      </w:r>
      <w:r w:rsidRPr="00983EB4">
        <w:t xml:space="preserve"> TCP/IP </w:t>
      </w:r>
      <w:r w:rsidRPr="00983EB4">
        <w:t>协议，</w:t>
      </w:r>
      <w:r w:rsidRPr="00983EB4">
        <w:t xml:space="preserve">TCP/IP </w:t>
      </w:r>
      <w:r w:rsidRPr="00983EB4">
        <w:t>协议说的不仅仅只是</w:t>
      </w:r>
      <w:r w:rsidRPr="00983EB4">
        <w:t xml:space="preserve"> TCP </w:t>
      </w:r>
      <w:r w:rsidRPr="00983EB4">
        <w:t>和</w:t>
      </w:r>
      <w:r w:rsidRPr="00983EB4">
        <w:t xml:space="preserve"> IP </w:t>
      </w:r>
      <w:r w:rsidRPr="00983EB4">
        <w:t>这两种协议，实际上，</w:t>
      </w:r>
      <w:r w:rsidRPr="00983EB4">
        <w:t xml:space="preserve">TCP/IP </w:t>
      </w:r>
      <w:r w:rsidRPr="00983EB4">
        <w:t>指的是协议簇，协议簇是啥呢？简单来说就是一系列协议的综合，如果下次再问你</w:t>
      </w:r>
      <w:r w:rsidRPr="00983EB4">
        <w:t xml:space="preserve"> TCP/IP </w:t>
      </w:r>
      <w:r w:rsidRPr="00983EB4">
        <w:t>协议有哪些的话，可以把下面这张图甩给他</w:t>
      </w:r>
    </w:p>
    <w:p w14:paraId="2D12D62E" w14:textId="3A36FDA6" w:rsidR="00270B53" w:rsidRDefault="00270B53" w:rsidP="00F639AE">
      <w:pPr>
        <w:ind w:firstLine="420"/>
      </w:pPr>
      <w:r w:rsidRPr="00270B53">
        <w:rPr>
          <w:noProof/>
        </w:rPr>
        <w:drawing>
          <wp:inline distT="0" distB="0" distL="0" distR="0" wp14:anchorId="549536C7" wp14:editId="5DCA6FFC">
            <wp:extent cx="5274310" cy="24072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07285"/>
                    </a:xfrm>
                    <a:prstGeom prst="rect">
                      <a:avLst/>
                    </a:prstGeom>
                    <a:noFill/>
                    <a:ln>
                      <a:noFill/>
                    </a:ln>
                  </pic:spPr>
                </pic:pic>
              </a:graphicData>
            </a:graphic>
          </wp:inline>
        </w:drawing>
      </w:r>
    </w:p>
    <w:p w14:paraId="6AADA0BE" w14:textId="4DDF257B" w:rsidR="00270B53" w:rsidRDefault="00270B53" w:rsidP="00270B53">
      <w:pPr>
        <w:pStyle w:val="3"/>
      </w:pPr>
      <w:r w:rsidRPr="00270B53">
        <w:t xml:space="preserve">TCP/IP </w:t>
      </w:r>
      <w:r w:rsidRPr="00270B53">
        <w:t>标准</w:t>
      </w:r>
    </w:p>
    <w:p w14:paraId="04ADB1BC" w14:textId="75AAFBA2" w:rsidR="00270B53" w:rsidRDefault="00270B53" w:rsidP="00270B53">
      <w:pPr>
        <w:ind w:firstLine="420"/>
      </w:pPr>
      <w:r w:rsidRPr="00270B53">
        <w:t xml:space="preserve">TCP/IP </w:t>
      </w:r>
      <w:r w:rsidRPr="00270B53">
        <w:t>相较于其他协议的标准，更注重两点：开放性</w:t>
      </w:r>
      <w:r w:rsidRPr="00270B53">
        <w:t xml:space="preserve"> </w:t>
      </w:r>
      <w:r w:rsidRPr="00270B53">
        <w:t>和</w:t>
      </w:r>
      <w:r w:rsidRPr="00270B53">
        <w:t xml:space="preserve"> </w:t>
      </w:r>
      <w:r w:rsidRPr="00270B53">
        <w:t>实用性，即标准化能否被实际使用。</w:t>
      </w:r>
    </w:p>
    <w:p w14:paraId="3B846A71" w14:textId="50D97C97" w:rsidR="00194345" w:rsidRDefault="00194345" w:rsidP="00270B53">
      <w:pPr>
        <w:ind w:firstLine="420"/>
      </w:pPr>
      <w:r w:rsidRPr="00194345">
        <w:rPr>
          <w:rFonts w:hint="eastAsia"/>
        </w:rPr>
        <w:t>开放性说的是</w:t>
      </w:r>
      <w:r w:rsidRPr="00194345">
        <w:t xml:space="preserve"> TCP/IP </w:t>
      </w:r>
      <w:r w:rsidRPr="00194345">
        <w:t>是由</w:t>
      </w:r>
      <w:r w:rsidRPr="00194345">
        <w:t xml:space="preserve"> IETF </w:t>
      </w:r>
      <w:r w:rsidRPr="00194345">
        <w:t>讨论制定的，而</w:t>
      </w:r>
      <w:r w:rsidRPr="00194345">
        <w:t xml:space="preserve"> IETF </w:t>
      </w:r>
      <w:r w:rsidRPr="00194345">
        <w:t>本身就是一个允许任何人加入进行讨论的组织。</w:t>
      </w:r>
    </w:p>
    <w:p w14:paraId="428D88B8" w14:textId="6E0BF79F" w:rsidR="00831E5F" w:rsidRDefault="00831E5F" w:rsidP="00270B53">
      <w:pPr>
        <w:ind w:firstLine="420"/>
      </w:pPr>
      <w:r w:rsidRPr="00831E5F">
        <w:rPr>
          <w:rFonts w:hint="eastAsia"/>
        </w:rPr>
        <w:t>实用性说的是就拿框架来说，如果只浮于理论，而没有落地的实践，那么永远成为不了主流。</w:t>
      </w:r>
    </w:p>
    <w:p w14:paraId="5C278D8A" w14:textId="54081E8E" w:rsidR="00831E5F" w:rsidRDefault="00831E5F" w:rsidP="00270B53">
      <w:pPr>
        <w:ind w:firstLine="420"/>
      </w:pPr>
      <w:r w:rsidRPr="00831E5F">
        <w:t xml:space="preserve">TCP/IP </w:t>
      </w:r>
      <w:r w:rsidRPr="00831E5F">
        <w:t>的标准协议就是我们所熟知的</w:t>
      </w:r>
      <w:r w:rsidRPr="00831E5F">
        <w:t xml:space="preserve"> RFC </w:t>
      </w:r>
      <w:r w:rsidRPr="00831E5F">
        <w:t>文档，当然你可以在网络上看到。</w:t>
      </w:r>
      <w:r w:rsidRPr="00831E5F">
        <w:t xml:space="preserve">RFC </w:t>
      </w:r>
      <w:r w:rsidRPr="00831E5F">
        <w:t>不仅规范了协议标准，还包含了协议的实现和使用信息。</w:t>
      </w:r>
    </w:p>
    <w:p w14:paraId="568921E0" w14:textId="7E9108C5" w:rsidR="00831E5F" w:rsidRDefault="00831E5F" w:rsidP="00270B53">
      <w:pPr>
        <w:ind w:firstLine="420"/>
      </w:pPr>
      <w:r w:rsidRPr="00831E5F">
        <w:rPr>
          <w:rFonts w:hint="eastAsia"/>
        </w:rPr>
        <w:t>关于更多</w:t>
      </w:r>
      <w:r w:rsidRPr="00831E5F">
        <w:t xml:space="preserve"> RFC </w:t>
      </w:r>
      <w:r w:rsidRPr="00831E5F">
        <w:t>协议，你可以看一下官方文档</w:t>
      </w:r>
      <w:r w:rsidRPr="00831E5F">
        <w:t xml:space="preserve"> </w:t>
      </w:r>
      <w:hyperlink r:id="rId37" w:history="1">
        <w:r w:rsidRPr="0095122D">
          <w:rPr>
            <w:rStyle w:val="aff2"/>
          </w:rPr>
          <w:t>https://www.rfc-editor.org/rfc-index.html</w:t>
        </w:r>
      </w:hyperlink>
    </w:p>
    <w:p w14:paraId="608E4912" w14:textId="49234E89" w:rsidR="00831E5F" w:rsidRDefault="00831E5F" w:rsidP="00270B53">
      <w:pPr>
        <w:ind w:firstLine="420"/>
      </w:pPr>
      <w:r w:rsidRPr="00831E5F">
        <w:rPr>
          <w:rFonts w:hint="eastAsia"/>
        </w:rPr>
        <w:t>这里我们不再详细展开介绍了，我们这篇文章的重点要放在对</w:t>
      </w:r>
      <w:r w:rsidRPr="00831E5F">
        <w:t xml:space="preserve"> TCP/IP </w:t>
      </w:r>
      <w:r w:rsidRPr="00831E5F">
        <w:t>的研究上。</w:t>
      </w:r>
    </w:p>
    <w:p w14:paraId="6A88BFB3" w14:textId="5552DF31" w:rsidR="00831E5F" w:rsidRDefault="00831E5F" w:rsidP="00831E5F">
      <w:pPr>
        <w:pStyle w:val="3"/>
      </w:pPr>
      <w:r w:rsidRPr="00831E5F">
        <w:t xml:space="preserve">TCP/IP </w:t>
      </w:r>
      <w:r w:rsidRPr="00831E5F">
        <w:t>协议</w:t>
      </w:r>
      <w:proofErr w:type="gramStart"/>
      <w:r w:rsidRPr="00831E5F">
        <w:t>簇</w:t>
      </w:r>
      <w:proofErr w:type="gramEnd"/>
    </w:p>
    <w:p w14:paraId="67493A7B" w14:textId="1E94879A" w:rsidR="00831E5F" w:rsidRDefault="00831E5F" w:rsidP="00831E5F">
      <w:pPr>
        <w:ind w:firstLine="420"/>
      </w:pPr>
      <w:r w:rsidRPr="00831E5F">
        <w:rPr>
          <w:rFonts w:hint="eastAsia"/>
        </w:rPr>
        <w:t>下面我们就开始聊一聊</w:t>
      </w:r>
      <w:r w:rsidRPr="00831E5F">
        <w:t xml:space="preserve"> TCP/IP </w:t>
      </w:r>
      <w:r w:rsidRPr="00831E5F">
        <w:t>协议簇。</w:t>
      </w:r>
    </w:p>
    <w:p w14:paraId="4322DB6A" w14:textId="4801765A" w:rsidR="00831E5F" w:rsidRDefault="00831E5F" w:rsidP="00831E5F">
      <w:pPr>
        <w:ind w:firstLine="420"/>
      </w:pPr>
      <w:r w:rsidRPr="00831E5F">
        <w:t xml:space="preserve">TCP/IP </w:t>
      </w:r>
      <w:r w:rsidRPr="00831E5F">
        <w:t>协议是我们程序员接触最多的协议，</w:t>
      </w:r>
      <w:r w:rsidRPr="00831E5F">
        <w:t xml:space="preserve">OSI </w:t>
      </w:r>
      <w:r w:rsidRPr="00831E5F">
        <w:t>模型共有七层，从下到上分别是物理</w:t>
      </w:r>
      <w:r w:rsidRPr="00831E5F">
        <w:lastRenderedPageBreak/>
        <w:t>层、数据链路层、网络层、运输层、会话层、表示层和应用层。但是这显然是有些复杂的，所以在</w:t>
      </w:r>
      <w:r w:rsidRPr="00831E5F">
        <w:t xml:space="preserve"> TCP/IP </w:t>
      </w:r>
      <w:r w:rsidRPr="00831E5F">
        <w:t>协议中，它们被简化为了四个层次</w:t>
      </w:r>
    </w:p>
    <w:p w14:paraId="7B262612" w14:textId="11FB995E" w:rsidR="00831E5F" w:rsidRDefault="00831E5F" w:rsidP="00831E5F">
      <w:pPr>
        <w:ind w:firstLine="420"/>
      </w:pPr>
      <w:r w:rsidRPr="00831E5F">
        <w:rPr>
          <w:noProof/>
        </w:rPr>
        <w:drawing>
          <wp:inline distT="0" distB="0" distL="0" distR="0" wp14:anchorId="264C68C3" wp14:editId="1DE915F2">
            <wp:extent cx="5274310" cy="27895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789555"/>
                    </a:xfrm>
                    <a:prstGeom prst="rect">
                      <a:avLst/>
                    </a:prstGeom>
                    <a:noFill/>
                    <a:ln>
                      <a:noFill/>
                    </a:ln>
                  </pic:spPr>
                </pic:pic>
              </a:graphicData>
            </a:graphic>
          </wp:inline>
        </w:drawing>
      </w:r>
    </w:p>
    <w:p w14:paraId="7C376451" w14:textId="4741BA6C" w:rsidR="00831E5F" w:rsidRDefault="00831E5F" w:rsidP="00831E5F">
      <w:pPr>
        <w:ind w:firstLine="420"/>
      </w:pPr>
      <w:r w:rsidRPr="00831E5F">
        <w:rPr>
          <w:rFonts w:hint="eastAsia"/>
        </w:rPr>
        <w:t>下面我们从通信链路层开始介绍一下这些层以及与层之间的协议。</w:t>
      </w:r>
    </w:p>
    <w:p w14:paraId="3F999FF2" w14:textId="2F244CC3" w:rsidR="00831E5F" w:rsidRPr="00EC447D" w:rsidRDefault="00831E5F" w:rsidP="00831E5F">
      <w:pPr>
        <w:ind w:firstLine="422"/>
        <w:rPr>
          <w:b/>
          <w:bCs w:val="0"/>
        </w:rPr>
      </w:pPr>
      <w:r w:rsidRPr="00EC447D">
        <w:rPr>
          <w:rFonts w:hint="eastAsia"/>
          <w:b/>
          <w:bCs w:val="0"/>
        </w:rPr>
        <w:t>通信链路层</w:t>
      </w:r>
    </w:p>
    <w:p w14:paraId="1EA19FD8" w14:textId="3AB920BA" w:rsidR="00EC447D" w:rsidRDefault="00EC447D" w:rsidP="00831E5F">
      <w:pPr>
        <w:ind w:firstLine="420"/>
      </w:pPr>
      <w:r>
        <w:tab/>
      </w:r>
      <w:r w:rsidRPr="00EC447D">
        <w:rPr>
          <w:rFonts w:hint="eastAsia"/>
        </w:rPr>
        <w:t>如果非要细分的话，通信链路层也可以分为</w:t>
      </w:r>
      <w:r w:rsidRPr="00EC447D">
        <w:t xml:space="preserve"> </w:t>
      </w:r>
      <w:r w:rsidRPr="00EC447D">
        <w:t>物理层</w:t>
      </w:r>
      <w:r w:rsidRPr="00EC447D">
        <w:t xml:space="preserve"> </w:t>
      </w:r>
      <w:r w:rsidRPr="00EC447D">
        <w:t>和</w:t>
      </w:r>
      <w:r w:rsidRPr="00EC447D">
        <w:t xml:space="preserve"> </w:t>
      </w:r>
      <w:r w:rsidRPr="00EC447D">
        <w:t>数据链路层。</w:t>
      </w:r>
    </w:p>
    <w:p w14:paraId="41F28B79" w14:textId="77777777" w:rsidR="00EC447D" w:rsidRPr="00EC447D" w:rsidRDefault="00EC447D" w:rsidP="00EC447D">
      <w:pPr>
        <w:ind w:firstLine="422"/>
        <w:rPr>
          <w:b/>
          <w:bCs w:val="0"/>
        </w:rPr>
      </w:pPr>
      <w:r w:rsidRPr="00EC447D">
        <w:rPr>
          <w:rFonts w:hint="eastAsia"/>
          <w:b/>
          <w:bCs w:val="0"/>
        </w:rPr>
        <w:t>物理层</w:t>
      </w:r>
    </w:p>
    <w:p w14:paraId="6B2951B0" w14:textId="28E4BCC1" w:rsidR="00EC447D" w:rsidRDefault="00EC447D" w:rsidP="00EC447D">
      <w:pPr>
        <w:ind w:left="420" w:firstLine="420"/>
      </w:pPr>
      <w:r>
        <w:rPr>
          <w:rFonts w:hint="eastAsia"/>
        </w:rPr>
        <w:t>物理层是</w:t>
      </w:r>
      <w:r>
        <w:t xml:space="preserve"> TCP/IP </w:t>
      </w:r>
      <w:r>
        <w:t>的</w:t>
      </w:r>
      <w:proofErr w:type="gramStart"/>
      <w:r>
        <w:t>最</w:t>
      </w:r>
      <w:proofErr w:type="gramEnd"/>
      <w:r>
        <w:t>底层是负责传输的硬件，这种硬件就相当于是以太网或电话线路等物理层的设备</w:t>
      </w:r>
    </w:p>
    <w:p w14:paraId="77A5A62B" w14:textId="7F519913" w:rsidR="000C7ADF" w:rsidRDefault="000C7ADF" w:rsidP="000C7ADF">
      <w:pPr>
        <w:ind w:firstLineChars="0" w:firstLine="420"/>
        <w:rPr>
          <w:b/>
          <w:bCs w:val="0"/>
        </w:rPr>
      </w:pPr>
      <w:r w:rsidRPr="000C7ADF">
        <w:rPr>
          <w:rFonts w:hint="eastAsia"/>
          <w:b/>
          <w:bCs w:val="0"/>
        </w:rPr>
        <w:t>数据链路层</w:t>
      </w:r>
    </w:p>
    <w:p w14:paraId="435BD6ED" w14:textId="502696C5" w:rsidR="003E29CE" w:rsidRPr="000C7ADF" w:rsidRDefault="000C7ADF" w:rsidP="0016679F">
      <w:pPr>
        <w:ind w:firstLine="420"/>
      </w:pPr>
      <w:r>
        <w:tab/>
      </w:r>
      <w:r w:rsidRPr="000C7ADF">
        <w:rPr>
          <w:rFonts w:hint="eastAsia"/>
        </w:rPr>
        <w:t>另外一层是数据链路层，数据链路层位于物理层和网络层中间，数据链路层定义了在单个链路上如何传输数据。</w:t>
      </w:r>
    </w:p>
    <w:p w14:paraId="429073D9" w14:textId="04E57454" w:rsidR="00EC447D" w:rsidRPr="0016679F" w:rsidRDefault="003E29CE" w:rsidP="00831E5F">
      <w:pPr>
        <w:ind w:firstLine="422"/>
        <w:rPr>
          <w:b/>
          <w:bCs w:val="0"/>
        </w:rPr>
      </w:pPr>
      <w:r w:rsidRPr="0016679F">
        <w:rPr>
          <w:rFonts w:hint="eastAsia"/>
          <w:b/>
          <w:bCs w:val="0"/>
        </w:rPr>
        <w:t>网络层</w:t>
      </w:r>
    </w:p>
    <w:p w14:paraId="71AC7389" w14:textId="4796C964" w:rsidR="0016679F" w:rsidRDefault="0016679F" w:rsidP="0016679F">
      <w:pPr>
        <w:ind w:left="420" w:firstLine="420"/>
      </w:pPr>
      <w:r w:rsidRPr="0016679F">
        <w:rPr>
          <w:rFonts w:hint="eastAsia"/>
        </w:rPr>
        <w:t>网络层主要使用</w:t>
      </w:r>
      <w:r w:rsidRPr="0016679F">
        <w:t xml:space="preserve"> IP</w:t>
      </w:r>
      <w:r w:rsidRPr="0016679F">
        <w:t>协议，</w:t>
      </w:r>
      <w:r w:rsidRPr="0016679F">
        <w:t xml:space="preserve">IP </w:t>
      </w:r>
      <w:r w:rsidRPr="0016679F">
        <w:t>协议基于</w:t>
      </w:r>
      <w:r w:rsidRPr="0016679F">
        <w:t xml:space="preserve"> IP </w:t>
      </w:r>
      <w:r w:rsidRPr="0016679F">
        <w:t>地址转发分包数据。</w:t>
      </w:r>
    </w:p>
    <w:p w14:paraId="7EB8D984" w14:textId="5FA0FBFB" w:rsidR="0016679F" w:rsidRDefault="0016679F" w:rsidP="0016679F">
      <w:pPr>
        <w:ind w:left="420" w:firstLine="420"/>
      </w:pPr>
      <w:r w:rsidRPr="0016679F">
        <w:rPr>
          <w:noProof/>
        </w:rPr>
        <w:drawing>
          <wp:inline distT="0" distB="0" distL="0" distR="0" wp14:anchorId="1AE536FB" wp14:editId="53AE452F">
            <wp:extent cx="5274310" cy="161417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614170"/>
                    </a:xfrm>
                    <a:prstGeom prst="rect">
                      <a:avLst/>
                    </a:prstGeom>
                    <a:noFill/>
                    <a:ln>
                      <a:noFill/>
                    </a:ln>
                  </pic:spPr>
                </pic:pic>
              </a:graphicData>
            </a:graphic>
          </wp:inline>
        </w:drawing>
      </w:r>
    </w:p>
    <w:p w14:paraId="4A69D2B5" w14:textId="44875EB3" w:rsidR="0016679F" w:rsidRDefault="0016679F" w:rsidP="005318E5">
      <w:pPr>
        <w:ind w:left="420" w:firstLine="420"/>
      </w:pPr>
      <w:r w:rsidRPr="0016679F">
        <w:t xml:space="preserve">IP </w:t>
      </w:r>
      <w:r w:rsidRPr="0016679F">
        <w:t>协议的主要作用就是将分组数据包发送到目标主机</w:t>
      </w:r>
    </w:p>
    <w:p w14:paraId="68FCDC28" w14:textId="1848BF8A" w:rsidR="0016679F" w:rsidRDefault="0016679F" w:rsidP="0016679F">
      <w:pPr>
        <w:ind w:left="420" w:firstLine="420"/>
      </w:pPr>
      <w:r w:rsidRPr="0016679F">
        <w:t xml:space="preserve">TCP/IP </w:t>
      </w:r>
      <w:r w:rsidRPr="0016679F">
        <w:t>分层中的互联网层与传输层的功能通常由操作系统提供。</w:t>
      </w:r>
    </w:p>
    <w:p w14:paraId="39E8C1B0" w14:textId="3FC358CC" w:rsidR="005318E5" w:rsidRDefault="005318E5" w:rsidP="0016679F">
      <w:pPr>
        <w:ind w:left="420" w:firstLine="420"/>
      </w:pPr>
      <w:r w:rsidRPr="005318E5">
        <w:t xml:space="preserve">IP </w:t>
      </w:r>
      <w:r w:rsidRPr="005318E5">
        <w:t>还隐含着数据链路层的功能，通过</w:t>
      </w:r>
      <w:r w:rsidRPr="005318E5">
        <w:t xml:space="preserve"> IP </w:t>
      </w:r>
      <w:r w:rsidRPr="005318E5">
        <w:t>协议，相互通信的主机之间不论经过怎样的底层数据链路，都能够实现相互通信。</w:t>
      </w:r>
    </w:p>
    <w:p w14:paraId="44325DBB" w14:textId="701680E2" w:rsidR="00D344D7" w:rsidRDefault="00D344D7" w:rsidP="0016679F">
      <w:pPr>
        <w:ind w:left="420" w:firstLine="420"/>
      </w:pPr>
      <w:r w:rsidRPr="00D344D7">
        <w:rPr>
          <w:rFonts w:hint="eastAsia"/>
        </w:rPr>
        <w:t>虽然</w:t>
      </w:r>
      <w:r w:rsidRPr="00D344D7">
        <w:t xml:space="preserve"> IP </w:t>
      </w:r>
      <w:r w:rsidRPr="00D344D7">
        <w:t>也是一种分组交换协议，但是</w:t>
      </w:r>
      <w:r w:rsidRPr="00D344D7">
        <w:t xml:space="preserve"> IP </w:t>
      </w:r>
      <w:r w:rsidRPr="00D344D7">
        <w:t>却不具备重发机制。即使数据没有到达另一端也不会进行重发，所以</w:t>
      </w:r>
      <w:r w:rsidRPr="00D344D7">
        <w:t xml:space="preserve"> IP </w:t>
      </w:r>
      <w:r w:rsidRPr="00D344D7">
        <w:t>属于非可靠性协议。</w:t>
      </w:r>
    </w:p>
    <w:p w14:paraId="2A5B5158" w14:textId="07A831D4" w:rsidR="00D344D7" w:rsidRDefault="00D344D7" w:rsidP="0016679F">
      <w:pPr>
        <w:ind w:left="420" w:firstLine="420"/>
      </w:pPr>
      <w:r w:rsidRPr="00D344D7">
        <w:rPr>
          <w:rFonts w:hint="eastAsia"/>
        </w:rPr>
        <w:t>网络层还有一种协议就是</w:t>
      </w:r>
      <w:r w:rsidRPr="00D344D7">
        <w:t xml:space="preserve"> ICMP</w:t>
      </w:r>
      <w:r w:rsidRPr="00D344D7">
        <w:t>，因为</w:t>
      </w:r>
      <w:r w:rsidRPr="00D344D7">
        <w:t xml:space="preserve"> IP </w:t>
      </w:r>
      <w:r w:rsidRPr="00D344D7">
        <w:t>在数据包的发送过程中可能会出现异常，</w:t>
      </w:r>
      <w:r w:rsidRPr="00D344D7">
        <w:lastRenderedPageBreak/>
        <w:t>当</w:t>
      </w:r>
      <w:r w:rsidRPr="00D344D7">
        <w:t xml:space="preserve"> IP </w:t>
      </w:r>
      <w:r w:rsidRPr="00D344D7">
        <w:t>数据包因为异常而无法到达目标地址时，需要给发送端发送一个异常通知，</w:t>
      </w:r>
      <w:r w:rsidRPr="00D344D7">
        <w:t xml:space="preserve">ICMP </w:t>
      </w:r>
      <w:r w:rsidRPr="00D344D7">
        <w:t>的主要功能就在于此了。鉴于此情况，</w:t>
      </w:r>
      <w:r w:rsidRPr="00D344D7">
        <w:t xml:space="preserve">ICMP </w:t>
      </w:r>
      <w:r w:rsidRPr="00D344D7">
        <w:t>也可以被用来诊断网络情况。</w:t>
      </w:r>
    </w:p>
    <w:p w14:paraId="36C99A20" w14:textId="39562368" w:rsidR="000C1404" w:rsidRDefault="000C1404" w:rsidP="00C23CCF">
      <w:pPr>
        <w:pStyle w:val="3"/>
      </w:pPr>
      <w:r>
        <w:rPr>
          <w:rFonts w:hint="eastAsia"/>
        </w:rPr>
        <w:t>传输层</w:t>
      </w:r>
    </w:p>
    <w:p w14:paraId="389920DA" w14:textId="317E5564" w:rsidR="000C1404" w:rsidRDefault="000C1404" w:rsidP="000C1404">
      <w:pPr>
        <w:ind w:firstLine="420"/>
      </w:pPr>
      <w:r w:rsidRPr="000C1404">
        <w:rPr>
          <w:rFonts w:hint="eastAsia"/>
        </w:rPr>
        <w:t>我们上面刚介绍完</w:t>
      </w:r>
      <w:r w:rsidRPr="000C1404">
        <w:t xml:space="preserve"> TCP/IP </w:t>
      </w:r>
      <w:r w:rsidRPr="000C1404">
        <w:t>协议最重要的</w:t>
      </w:r>
      <w:r w:rsidRPr="000C1404">
        <w:t xml:space="preserve"> IP </w:t>
      </w:r>
      <w:r w:rsidRPr="000C1404">
        <w:t>协议后，下面我们来介绍一下传输层协议，</w:t>
      </w:r>
      <w:r w:rsidRPr="000C1404">
        <w:t xml:space="preserve">TCP </w:t>
      </w:r>
      <w:r w:rsidRPr="000C1404">
        <w:t>协议是传输</w:t>
      </w:r>
      <w:proofErr w:type="gramStart"/>
      <w:r w:rsidRPr="000C1404">
        <w:t>层协议</w:t>
      </w:r>
      <w:proofErr w:type="gramEnd"/>
      <w:r w:rsidRPr="000C1404">
        <w:t>的一种。</w:t>
      </w:r>
    </w:p>
    <w:p w14:paraId="569EAEED" w14:textId="0E4CDA45" w:rsidR="000C1404" w:rsidRDefault="000C1404" w:rsidP="000C1404">
      <w:pPr>
        <w:ind w:firstLine="420"/>
      </w:pPr>
      <w:r w:rsidRPr="000C1404">
        <w:rPr>
          <w:rFonts w:hint="eastAsia"/>
        </w:rPr>
        <w:t>传输层就好像高速公路一样，连接两个城市的道路。下面是互联网的逻辑通道，你可以把它想象成为高速公路。</w:t>
      </w:r>
    </w:p>
    <w:p w14:paraId="355E4E00" w14:textId="4CC5B65D" w:rsidR="000C1404" w:rsidRPr="000C1404" w:rsidRDefault="000C1404" w:rsidP="000C1404">
      <w:pPr>
        <w:ind w:firstLine="420"/>
      </w:pPr>
      <w:r w:rsidRPr="000C1404">
        <w:rPr>
          <w:noProof/>
        </w:rPr>
        <w:drawing>
          <wp:inline distT="0" distB="0" distL="0" distR="0" wp14:anchorId="6B5701B5" wp14:editId="76ACFEFC">
            <wp:extent cx="5274310" cy="22694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269490"/>
                    </a:xfrm>
                    <a:prstGeom prst="rect">
                      <a:avLst/>
                    </a:prstGeom>
                    <a:noFill/>
                    <a:ln>
                      <a:noFill/>
                    </a:ln>
                  </pic:spPr>
                </pic:pic>
              </a:graphicData>
            </a:graphic>
          </wp:inline>
        </w:drawing>
      </w:r>
    </w:p>
    <w:p w14:paraId="5A8C4424" w14:textId="693B8C82" w:rsidR="000C1404" w:rsidRDefault="000C1404" w:rsidP="0016679F">
      <w:pPr>
        <w:ind w:left="420" w:firstLine="420"/>
      </w:pPr>
      <w:r w:rsidRPr="000C1404">
        <w:rPr>
          <w:rFonts w:hint="eastAsia"/>
        </w:rPr>
        <w:t>传输层最主要的功能就是让应用层的应用程序之间完成通信和数据交换。在计算机内部运行着很多应用程序，每个应用程序都对应一个端口号，我们一般使用端口号来区分这些应用程序。</w:t>
      </w:r>
    </w:p>
    <w:p w14:paraId="2C8A3CB8" w14:textId="1C4EF90A" w:rsidR="000C1404" w:rsidRDefault="000C1404" w:rsidP="0016679F">
      <w:pPr>
        <w:ind w:left="420" w:firstLine="420"/>
      </w:pPr>
      <w:r w:rsidRPr="000C1404">
        <w:rPr>
          <w:rFonts w:hint="eastAsia"/>
        </w:rPr>
        <w:t>传输层的协议主要分为面向有连接的协议</w:t>
      </w:r>
      <w:r w:rsidRPr="000C1404">
        <w:t xml:space="preserve"> TCP </w:t>
      </w:r>
      <w:r w:rsidRPr="000C1404">
        <w:t>和面向无连接的协议</w:t>
      </w:r>
      <w:r w:rsidRPr="000C1404">
        <w:t xml:space="preserve"> UDP</w:t>
      </w:r>
    </w:p>
    <w:p w14:paraId="1CB4B706" w14:textId="2F3C173B" w:rsidR="000C1404" w:rsidRDefault="000C1404" w:rsidP="000C1404">
      <w:pPr>
        <w:pStyle w:val="3"/>
      </w:pPr>
      <w:r w:rsidRPr="000C1404">
        <w:t>TCP</w:t>
      </w:r>
    </w:p>
    <w:p w14:paraId="2F54059B" w14:textId="4A0088CB" w:rsidR="000C1404" w:rsidRDefault="000C1404" w:rsidP="000C1404">
      <w:pPr>
        <w:ind w:firstLine="420"/>
      </w:pPr>
      <w:r w:rsidRPr="000C1404">
        <w:t xml:space="preserve">TCP </w:t>
      </w:r>
      <w:r w:rsidRPr="000C1404">
        <w:t>是一种可靠的协议，它能够保证数据包的可靠性交付，</w:t>
      </w:r>
      <w:r w:rsidRPr="000C1404">
        <w:t xml:space="preserve">TCP </w:t>
      </w:r>
      <w:r w:rsidRPr="000C1404">
        <w:t>能够正确处理传输过程中的丢包、传输顺序错乱等异常情况。此外，</w:t>
      </w:r>
      <w:r w:rsidRPr="000C1404">
        <w:t xml:space="preserve">TCP </w:t>
      </w:r>
      <w:r w:rsidRPr="000C1404">
        <w:t>还提供拥塞控制用于缓解网络拥堵。</w:t>
      </w:r>
    </w:p>
    <w:p w14:paraId="118CB5E8" w14:textId="626C1FE4" w:rsidR="000C1404" w:rsidRDefault="000C1404" w:rsidP="000C1404">
      <w:pPr>
        <w:pStyle w:val="3"/>
      </w:pPr>
      <w:r w:rsidRPr="000C1404">
        <w:t>UDP</w:t>
      </w:r>
    </w:p>
    <w:p w14:paraId="69104E69" w14:textId="214851A1" w:rsidR="000C1404" w:rsidRDefault="000C1404" w:rsidP="000C1404">
      <w:pPr>
        <w:ind w:firstLine="420"/>
      </w:pPr>
      <w:r w:rsidRPr="000C1404">
        <w:t xml:space="preserve">UDP </w:t>
      </w:r>
      <w:r w:rsidRPr="000C1404">
        <w:t>是一种不可靠的协议，它无法保证数据的可靠交付，相比</w:t>
      </w:r>
      <w:r w:rsidRPr="000C1404">
        <w:t xml:space="preserve"> TCP </w:t>
      </w:r>
      <w:r w:rsidRPr="000C1404">
        <w:t>，</w:t>
      </w:r>
      <w:r w:rsidRPr="000C1404">
        <w:t xml:space="preserve">UDP </w:t>
      </w:r>
      <w:r w:rsidRPr="000C1404">
        <w:t>不会检查数据包是否到达、网络是否阻塞等情况，但是</w:t>
      </w:r>
      <w:r w:rsidRPr="000C1404">
        <w:t xml:space="preserve"> UDP </w:t>
      </w:r>
      <w:r w:rsidRPr="000C1404">
        <w:t>的效率比较高。</w:t>
      </w:r>
    </w:p>
    <w:p w14:paraId="6E70533E" w14:textId="30114926" w:rsidR="00C23CCF" w:rsidRDefault="00C23CCF" w:rsidP="000C1404">
      <w:pPr>
        <w:ind w:firstLine="420"/>
      </w:pPr>
      <w:r w:rsidRPr="00C23CCF">
        <w:t xml:space="preserve">UDP </w:t>
      </w:r>
      <w:r w:rsidRPr="00C23CCF">
        <w:t>常用于分组数据较少或者广播、多播等视频通信和多媒体领域。</w:t>
      </w:r>
    </w:p>
    <w:p w14:paraId="222FF692" w14:textId="1A8577CD" w:rsidR="00C23CCF" w:rsidRDefault="00C23CCF" w:rsidP="00C23CCF">
      <w:pPr>
        <w:pStyle w:val="3"/>
      </w:pPr>
      <w:r w:rsidRPr="00C23CCF">
        <w:rPr>
          <w:rFonts w:hint="eastAsia"/>
        </w:rPr>
        <w:t>应用层</w:t>
      </w:r>
    </w:p>
    <w:p w14:paraId="0D51BF61" w14:textId="71D19949" w:rsidR="00C23CCF" w:rsidRDefault="00C23CCF" w:rsidP="00C23CCF">
      <w:pPr>
        <w:ind w:firstLine="420"/>
      </w:pPr>
      <w:r w:rsidRPr="00C23CCF">
        <w:rPr>
          <w:rFonts w:hint="eastAsia"/>
        </w:rPr>
        <w:t>在</w:t>
      </w:r>
      <w:r w:rsidRPr="00C23CCF">
        <w:t xml:space="preserve"> TCP/IP </w:t>
      </w:r>
      <w:r w:rsidRPr="00C23CCF">
        <w:t>协议簇中，将</w:t>
      </w:r>
      <w:r w:rsidRPr="00C23CCF">
        <w:t xml:space="preserve"> OSI </w:t>
      </w:r>
      <w:r w:rsidRPr="00C23CCF">
        <w:t>标准模型中的会话层、表示层都归为了应用层。应用层的架构大多属于客户端</w:t>
      </w:r>
      <w:r w:rsidRPr="00C23CCF">
        <w:t>/</w:t>
      </w:r>
      <w:r w:rsidRPr="00C23CCF">
        <w:t>服务端模型，提供服务的程序叫做服务端、接受服务的程序叫做客户端。在这种架构中，服务端通常会提前部署到服务器上，等待客户端的连接，从而提供服务。</w:t>
      </w:r>
    </w:p>
    <w:p w14:paraId="10F27B4F" w14:textId="2EF7156C" w:rsidR="00C23CCF" w:rsidRDefault="00C23CCF" w:rsidP="00C23CCF">
      <w:pPr>
        <w:ind w:firstLine="420"/>
      </w:pPr>
      <w:r w:rsidRPr="00C23CCF">
        <w:rPr>
          <w:noProof/>
        </w:rPr>
        <w:lastRenderedPageBreak/>
        <w:drawing>
          <wp:inline distT="0" distB="0" distL="0" distR="0" wp14:anchorId="5C6BF971" wp14:editId="7FA9C4FD">
            <wp:extent cx="5274310" cy="22809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280920"/>
                    </a:xfrm>
                    <a:prstGeom prst="rect">
                      <a:avLst/>
                    </a:prstGeom>
                    <a:noFill/>
                    <a:ln>
                      <a:noFill/>
                    </a:ln>
                  </pic:spPr>
                </pic:pic>
              </a:graphicData>
            </a:graphic>
          </wp:inline>
        </w:drawing>
      </w:r>
    </w:p>
    <w:p w14:paraId="57FD9F48" w14:textId="2851E574" w:rsidR="00C23CCF" w:rsidRDefault="00C23CCF" w:rsidP="00C23CCF">
      <w:pPr>
        <w:pStyle w:val="20"/>
      </w:pPr>
      <w:r w:rsidRPr="00C23CCF">
        <w:rPr>
          <w:rFonts w:hint="eastAsia"/>
        </w:rPr>
        <w:t>数据包的发送历程</w:t>
      </w:r>
    </w:p>
    <w:p w14:paraId="68DC6329" w14:textId="2081DC58" w:rsidR="009A5BC5" w:rsidRDefault="009A5BC5" w:rsidP="009A5BC5">
      <w:pPr>
        <w:pStyle w:val="3"/>
      </w:pPr>
      <w:r>
        <w:rPr>
          <w:rFonts w:hint="eastAsia"/>
        </w:rPr>
        <w:t>发送种类</w:t>
      </w:r>
    </w:p>
    <w:p w14:paraId="30EEEE3E" w14:textId="45016FA4" w:rsidR="009A5BC5" w:rsidRDefault="009A5BC5" w:rsidP="009A5BC5">
      <w:pPr>
        <w:ind w:firstLine="420"/>
      </w:pPr>
      <w:r>
        <w:rPr>
          <w:rFonts w:hint="eastAsia"/>
        </w:rPr>
        <w:t>主机发送</w:t>
      </w:r>
      <w:proofErr w:type="spellStart"/>
      <w:r>
        <w:rPr>
          <w:rFonts w:hint="eastAsia"/>
        </w:rPr>
        <w:t>ip</w:t>
      </w:r>
      <w:proofErr w:type="spellEnd"/>
      <w:r>
        <w:rPr>
          <w:rFonts w:hint="eastAsia"/>
        </w:rPr>
        <w:t>数据报</w:t>
      </w:r>
    </w:p>
    <w:p w14:paraId="3671E8FC" w14:textId="792FD1B7" w:rsidR="00DF2FBE" w:rsidRDefault="009A5BC5" w:rsidP="0098320E">
      <w:pPr>
        <w:ind w:firstLine="420"/>
        <w:rPr>
          <w:rFonts w:hint="eastAsia"/>
        </w:rPr>
      </w:pPr>
      <w:r>
        <w:rPr>
          <w:rFonts w:hint="eastAsia"/>
        </w:rPr>
        <w:t>路由器发送</w:t>
      </w:r>
      <w:proofErr w:type="spellStart"/>
      <w:r>
        <w:rPr>
          <w:rFonts w:hint="eastAsia"/>
        </w:rPr>
        <w:t>ip</w:t>
      </w:r>
      <w:proofErr w:type="spellEnd"/>
      <w:r>
        <w:rPr>
          <w:rFonts w:hint="eastAsia"/>
        </w:rPr>
        <w:t>数据报</w:t>
      </w:r>
    </w:p>
    <w:p w14:paraId="6E2AE827" w14:textId="49B93A10" w:rsidR="00DF2FBE" w:rsidRDefault="002C2128" w:rsidP="009A5BC5">
      <w:pPr>
        <w:ind w:firstLine="420"/>
      </w:pPr>
      <w:r>
        <w:rPr>
          <w:noProof/>
        </w:rPr>
        <w:drawing>
          <wp:inline distT="0" distB="0" distL="0" distR="0" wp14:anchorId="61F551A6" wp14:editId="0B52F400">
            <wp:extent cx="5274310" cy="26295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29535"/>
                    </a:xfrm>
                    <a:prstGeom prst="rect">
                      <a:avLst/>
                    </a:prstGeom>
                  </pic:spPr>
                </pic:pic>
              </a:graphicData>
            </a:graphic>
          </wp:inline>
        </w:drawing>
      </w:r>
      <w:r w:rsidR="00DF2FBE">
        <w:rPr>
          <w:noProof/>
        </w:rPr>
        <w:lastRenderedPageBreak/>
        <w:drawing>
          <wp:inline distT="0" distB="0" distL="0" distR="0" wp14:anchorId="4158881E" wp14:editId="194AB777">
            <wp:extent cx="5274310" cy="26295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29535"/>
                    </a:xfrm>
                    <a:prstGeom prst="rect">
                      <a:avLst/>
                    </a:prstGeom>
                  </pic:spPr>
                </pic:pic>
              </a:graphicData>
            </a:graphic>
          </wp:inline>
        </w:drawing>
      </w:r>
    </w:p>
    <w:p w14:paraId="46BC05C0" w14:textId="0467DA9D" w:rsidR="001339ED" w:rsidRDefault="004E7640" w:rsidP="001339ED">
      <w:pPr>
        <w:ind w:firstLine="420"/>
      </w:pPr>
      <w:r>
        <w:rPr>
          <w:noProof/>
        </w:rPr>
        <w:drawing>
          <wp:inline distT="0" distB="0" distL="0" distR="0" wp14:anchorId="6E29F38B" wp14:editId="65992867">
            <wp:extent cx="5274310" cy="25698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69845"/>
                    </a:xfrm>
                    <a:prstGeom prst="rect">
                      <a:avLst/>
                    </a:prstGeom>
                  </pic:spPr>
                </pic:pic>
              </a:graphicData>
            </a:graphic>
          </wp:inline>
        </w:drawing>
      </w:r>
    </w:p>
    <w:p w14:paraId="1F3A779A" w14:textId="729056F1" w:rsidR="001339ED" w:rsidRDefault="001339ED" w:rsidP="001339ED">
      <w:pPr>
        <w:pStyle w:val="20"/>
      </w:pPr>
      <w:r>
        <w:rPr>
          <w:rFonts w:hint="eastAsia"/>
        </w:rPr>
        <w:t>I</w:t>
      </w:r>
      <w:r>
        <w:t>P</w:t>
      </w:r>
      <w:r>
        <w:rPr>
          <w:rFonts w:hint="eastAsia"/>
        </w:rPr>
        <w:t>数据报</w:t>
      </w:r>
    </w:p>
    <w:p w14:paraId="11075DDF" w14:textId="4301148F" w:rsidR="00175AA7" w:rsidRDefault="00175AA7" w:rsidP="00175AA7">
      <w:pPr>
        <w:pStyle w:val="3"/>
      </w:pPr>
      <w:r>
        <w:t>IPv4</w:t>
      </w:r>
    </w:p>
    <w:p w14:paraId="1B7E8EF0" w14:textId="4D34665D" w:rsidR="00175AA7" w:rsidRDefault="00175AA7" w:rsidP="00175AA7">
      <w:pPr>
        <w:ind w:firstLine="420"/>
      </w:pPr>
      <w:r w:rsidRPr="00175AA7">
        <w:t xml:space="preserve">IPv4 </w:t>
      </w:r>
      <w:r w:rsidRPr="00175AA7">
        <w:t>的全称是</w:t>
      </w:r>
      <w:r w:rsidRPr="00175AA7">
        <w:t xml:space="preserve"> Internet Protocol version 4</w:t>
      </w:r>
      <w:r w:rsidRPr="00175AA7">
        <w:t>，是</w:t>
      </w:r>
      <w:r w:rsidRPr="00175AA7">
        <w:t xml:space="preserve"> Internet </w:t>
      </w:r>
      <w:r w:rsidRPr="00175AA7">
        <w:t>协议的第四版。</w:t>
      </w:r>
      <w:r w:rsidRPr="00175AA7">
        <w:t xml:space="preserve">IPv4 </w:t>
      </w:r>
      <w:r w:rsidRPr="00175AA7">
        <w:t>是一种</w:t>
      </w:r>
      <w:r w:rsidRPr="00383A3E">
        <w:rPr>
          <w:color w:val="FF0000"/>
        </w:rPr>
        <w:t>无连接的协议</w:t>
      </w:r>
      <w:r w:rsidRPr="00175AA7">
        <w:t>，这个协议会尽最大努力这些都是由上层比如传输控制协议控制的。也就是说，单从</w:t>
      </w:r>
      <w:r w:rsidRPr="00175AA7">
        <w:t xml:space="preserve"> IP </w:t>
      </w:r>
      <w:r w:rsidRPr="00175AA7">
        <w:t>看来，这是一个不可靠的协议。</w:t>
      </w:r>
      <w:r w:rsidR="00281B71" w:rsidRPr="00175AA7">
        <w:t>交付数据包，也就是说它</w:t>
      </w:r>
      <w:r w:rsidR="00281B71" w:rsidRPr="00C060A8">
        <w:rPr>
          <w:color w:val="FF0000"/>
        </w:rPr>
        <w:t>不能保证任何数据包能到达目的地</w:t>
      </w:r>
      <w:r w:rsidR="00281B71" w:rsidRPr="00175AA7">
        <w:t>，也</w:t>
      </w:r>
      <w:r w:rsidR="00281B71" w:rsidRPr="00C060A8">
        <w:rPr>
          <w:color w:val="FF0000"/>
        </w:rPr>
        <w:t>不能保证所有的数据包都会按照正确的顺序到达目标主机</w:t>
      </w:r>
      <w:r w:rsidR="00281B71" w:rsidRPr="00175AA7">
        <w:t>，</w:t>
      </w:r>
    </w:p>
    <w:p w14:paraId="4D3851E8" w14:textId="4C749E6E" w:rsidR="00C060A8" w:rsidRDefault="00C060A8" w:rsidP="00C060A8">
      <w:pPr>
        <w:pStyle w:val="3"/>
        <w:rPr>
          <w:shd w:val="clear" w:color="auto" w:fill="FFFFFF"/>
        </w:rPr>
      </w:pPr>
      <w:r>
        <w:rPr>
          <w:shd w:val="clear" w:color="auto" w:fill="FFFFFF"/>
        </w:rPr>
        <w:lastRenderedPageBreak/>
        <w:t>数据报格式</w:t>
      </w:r>
    </w:p>
    <w:p w14:paraId="30EED26E" w14:textId="300BF759" w:rsidR="00FA0F12" w:rsidRPr="00FA0F12" w:rsidRDefault="00FA0F12" w:rsidP="00FA0F12">
      <w:pPr>
        <w:ind w:firstLine="420"/>
      </w:pPr>
      <w:r>
        <w:rPr>
          <w:noProof/>
        </w:rPr>
        <w:drawing>
          <wp:inline distT="0" distB="0" distL="0" distR="0" wp14:anchorId="561CE8C6" wp14:editId="6EFDBA99">
            <wp:extent cx="5274310" cy="19170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17065"/>
                    </a:xfrm>
                    <a:prstGeom prst="rect">
                      <a:avLst/>
                    </a:prstGeom>
                  </pic:spPr>
                </pic:pic>
              </a:graphicData>
            </a:graphic>
          </wp:inline>
        </w:drawing>
      </w:r>
    </w:p>
    <w:p w14:paraId="205B2F13" w14:textId="775A03F6" w:rsidR="00C060A8" w:rsidRPr="00C060A8" w:rsidRDefault="00C060A8" w:rsidP="00C060A8">
      <w:pPr>
        <w:ind w:firstLine="420"/>
      </w:pPr>
      <w:r w:rsidRPr="00C060A8">
        <w:rPr>
          <w:noProof/>
        </w:rPr>
        <w:drawing>
          <wp:inline distT="0" distB="0" distL="0" distR="0" wp14:anchorId="41AA6F30" wp14:editId="3F701F35">
            <wp:extent cx="5274310" cy="21634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163445"/>
                    </a:xfrm>
                    <a:prstGeom prst="rect">
                      <a:avLst/>
                    </a:prstGeom>
                    <a:noFill/>
                    <a:ln>
                      <a:noFill/>
                    </a:ln>
                  </pic:spPr>
                </pic:pic>
              </a:graphicData>
            </a:graphic>
          </wp:inline>
        </w:drawing>
      </w:r>
    </w:p>
    <w:p w14:paraId="066D677F" w14:textId="218A4577" w:rsidR="00C060A8" w:rsidRPr="00570FF3" w:rsidRDefault="00C060A8" w:rsidP="00570FF3">
      <w:pPr>
        <w:ind w:firstLine="420"/>
        <w:rPr>
          <w:shd w:val="clear" w:color="auto" w:fill="FFFFFF"/>
        </w:rPr>
      </w:pPr>
      <w:r>
        <w:rPr>
          <w:shd w:val="clear" w:color="auto" w:fill="FFFFFF"/>
        </w:rPr>
        <w:t xml:space="preserve">IPv4 </w:t>
      </w:r>
      <w:r>
        <w:rPr>
          <w:shd w:val="clear" w:color="auto" w:fill="FFFFFF"/>
        </w:rPr>
        <w:t>数据报中的关键字及其解释</w:t>
      </w:r>
    </w:p>
    <w:p w14:paraId="10064F01" w14:textId="5097A4DF" w:rsidR="001339ED" w:rsidRDefault="00E36D35" w:rsidP="001339ED">
      <w:pPr>
        <w:ind w:firstLine="420"/>
      </w:pPr>
      <w:r w:rsidRPr="00E36D35">
        <w:rPr>
          <w:rFonts w:hint="eastAsia"/>
          <w:color w:val="FF0000"/>
        </w:rPr>
        <w:t>版本字段</w:t>
      </w:r>
      <w:r w:rsidRPr="00E36D35">
        <w:rPr>
          <w:color w:val="FF0000"/>
        </w:rPr>
        <w:t>(Version)</w:t>
      </w:r>
      <w:r>
        <w:rPr>
          <w:rFonts w:hint="eastAsia"/>
          <w:color w:val="FF0000"/>
        </w:rPr>
        <w:t>:</w:t>
      </w:r>
      <w:r w:rsidRPr="00E36D35">
        <w:t>占用</w:t>
      </w:r>
      <w:r w:rsidRPr="00E36D35">
        <w:t xml:space="preserve"> 4 bit</w:t>
      </w:r>
      <w:r w:rsidRPr="00E36D35">
        <w:t>，通信双方使用的版本必须一致，对于</w:t>
      </w:r>
      <w:r w:rsidRPr="00E36D35">
        <w:t xml:space="preserve"> IPv4 </w:t>
      </w:r>
      <w:r w:rsidRPr="00E36D35">
        <w:t>版本来说，字段值是</w:t>
      </w:r>
      <w:r w:rsidRPr="00E36D35">
        <w:t xml:space="preserve"> 4</w:t>
      </w:r>
      <w:r w:rsidRPr="00E36D35">
        <w:t>。</w:t>
      </w:r>
    </w:p>
    <w:p w14:paraId="55EA2777" w14:textId="4E2198B4" w:rsidR="00570FF3" w:rsidRDefault="00570FF3" w:rsidP="00570FF3">
      <w:pPr>
        <w:ind w:firstLine="420"/>
      </w:pPr>
      <w:r w:rsidRPr="00570FF3">
        <w:rPr>
          <w:rFonts w:hint="eastAsia"/>
          <w:color w:val="FF0000"/>
        </w:rPr>
        <w:t>首部长度</w:t>
      </w:r>
      <w:r w:rsidRPr="00570FF3">
        <w:rPr>
          <w:color w:val="FF0000"/>
        </w:rPr>
        <w:t>(Internet Header Length)</w:t>
      </w:r>
      <w:r>
        <w:t xml:space="preserve"> </w:t>
      </w:r>
      <w:r>
        <w:rPr>
          <w:rFonts w:hint="eastAsia"/>
        </w:rPr>
        <w:t>：</w:t>
      </w:r>
      <w:r>
        <w:t>占用</w:t>
      </w:r>
      <w:r>
        <w:t xml:space="preserve"> 4 bit</w:t>
      </w:r>
      <w:r>
        <w:t>，首部长度说明首部有多少</w:t>
      </w:r>
      <w:r>
        <w:t xml:space="preserve"> 32 </w:t>
      </w:r>
      <w:r>
        <w:t>位</w:t>
      </w:r>
      <w:r>
        <w:t xml:space="preserve">(4 </w:t>
      </w:r>
      <w:r>
        <w:t>字节</w:t>
      </w:r>
      <w:r>
        <w:t>)</w:t>
      </w:r>
      <w:r>
        <w:t>。由于</w:t>
      </w:r>
      <w:r>
        <w:t xml:space="preserve"> IPv4 </w:t>
      </w:r>
      <w:r>
        <w:t>首部可能包含不确定的选项，因此这个字段被用来确定数据的偏移量。大多数</w:t>
      </w:r>
      <w:r>
        <w:t xml:space="preserve"> IP </w:t>
      </w:r>
      <w:r>
        <w:t>不包含这个选项，所以一般首部长度设置为</w:t>
      </w:r>
      <w:r>
        <w:t xml:space="preserve"> 5</w:t>
      </w:r>
      <w:r>
        <w:t>，</w:t>
      </w:r>
      <w:r>
        <w:t xml:space="preserve"> </w:t>
      </w:r>
      <w:r>
        <w:t>数据报为</w:t>
      </w:r>
      <w:r>
        <w:t xml:space="preserve"> 20 </w:t>
      </w:r>
      <w:r>
        <w:t>字节</w:t>
      </w:r>
      <w:r>
        <w:t xml:space="preserve"> </w:t>
      </w:r>
      <w:r>
        <w:t>。</w:t>
      </w:r>
    </w:p>
    <w:p w14:paraId="649CD327" w14:textId="7787F9F0" w:rsidR="00570FF3" w:rsidRDefault="00570FF3" w:rsidP="00570FF3">
      <w:pPr>
        <w:ind w:firstLine="420"/>
      </w:pPr>
      <w:r w:rsidRPr="00DE3DC0">
        <w:rPr>
          <w:rFonts w:hint="eastAsia"/>
          <w:color w:val="FF0000"/>
        </w:rPr>
        <w:t>服务类型</w:t>
      </w:r>
      <w:r w:rsidRPr="00DE3DC0">
        <w:rPr>
          <w:color w:val="FF0000"/>
        </w:rPr>
        <w:t>(Differential Services Codepoint</w:t>
      </w:r>
      <w:r w:rsidRPr="00DE3DC0">
        <w:rPr>
          <w:color w:val="FF0000"/>
        </w:rPr>
        <w:t>，</w:t>
      </w:r>
      <w:r w:rsidRPr="00DE3DC0">
        <w:rPr>
          <w:color w:val="FF0000"/>
        </w:rPr>
        <w:t>DSCP)</w:t>
      </w:r>
      <w:r w:rsidR="00DE3DC0">
        <w:t>:</w:t>
      </w:r>
      <w:r>
        <w:t>占用</w:t>
      </w:r>
      <w:r>
        <w:t xml:space="preserve"> 6 bit</w:t>
      </w:r>
      <w:r>
        <w:t>，以便使用不同的</w:t>
      </w:r>
      <w:r>
        <w:t xml:space="preserve"> IP </w:t>
      </w:r>
      <w:r>
        <w:t>数据报，比如一些低时延、高吞吐量和可靠性的数据报。服务类型如下表所示</w:t>
      </w:r>
    </w:p>
    <w:p w14:paraId="368C6D5D" w14:textId="6B1E626B" w:rsidR="00683362" w:rsidRDefault="00683362" w:rsidP="00570FF3">
      <w:pPr>
        <w:ind w:firstLine="420"/>
      </w:pPr>
      <w:r>
        <w:rPr>
          <w:rFonts w:hint="eastAsia"/>
        </w:rPr>
        <w:t>利用该字段的不同数值可提供不同等级的服务质量。</w:t>
      </w:r>
    </w:p>
    <w:p w14:paraId="73B5A1FC" w14:textId="5ACCB0C1" w:rsidR="00025A3D" w:rsidRDefault="00025A3D" w:rsidP="00570FF3">
      <w:pPr>
        <w:ind w:firstLine="420"/>
      </w:pPr>
      <w:r w:rsidRPr="00536A08">
        <w:rPr>
          <w:rFonts w:hint="eastAsia"/>
          <w:color w:val="FF0000"/>
        </w:rPr>
        <w:t>拥塞通告</w:t>
      </w:r>
      <w:r w:rsidRPr="00536A08">
        <w:rPr>
          <w:color w:val="FF0000"/>
        </w:rPr>
        <w:t>(Explicit Congestion Notification</w:t>
      </w:r>
      <w:r w:rsidRPr="00536A08">
        <w:rPr>
          <w:color w:val="FF0000"/>
        </w:rPr>
        <w:t>，</w:t>
      </w:r>
      <w:r w:rsidRPr="00536A08">
        <w:rPr>
          <w:color w:val="FF0000"/>
        </w:rPr>
        <w:t>ECN)</w:t>
      </w:r>
      <w:r w:rsidRPr="00025A3D">
        <w:t xml:space="preserve"> </w:t>
      </w:r>
      <w:r w:rsidRPr="00025A3D">
        <w:t>占用</w:t>
      </w:r>
      <w:r w:rsidRPr="00025A3D">
        <w:t xml:space="preserve"> 2 bit</w:t>
      </w:r>
      <w:r w:rsidRPr="00025A3D">
        <w:t>，它允许在不丢弃报文的同时通知对方网络拥塞的发生。</w:t>
      </w:r>
      <w:r w:rsidRPr="00025A3D">
        <w:t xml:space="preserve">ECN </w:t>
      </w:r>
      <w:r w:rsidRPr="00025A3D">
        <w:t>是一种可选的功能，仅当两端都支持并希望使用，且底层网络支持时才被使用。最开始</w:t>
      </w:r>
      <w:r w:rsidRPr="00025A3D">
        <w:t xml:space="preserve"> DSCP </w:t>
      </w:r>
      <w:r w:rsidRPr="00025A3D">
        <w:t>和</w:t>
      </w:r>
      <w:r w:rsidRPr="00025A3D">
        <w:t xml:space="preserve"> ECN </w:t>
      </w:r>
      <w:r w:rsidRPr="00025A3D">
        <w:t>统称为</w:t>
      </w:r>
      <w:r w:rsidRPr="00025A3D">
        <w:t xml:space="preserve"> TOS</w:t>
      </w:r>
      <w:r w:rsidRPr="00025A3D">
        <w:t>，也就是区分服务，但是后来被细化为了</w:t>
      </w:r>
      <w:r w:rsidRPr="00025A3D">
        <w:t xml:space="preserve"> DSCP </w:t>
      </w:r>
      <w:r w:rsidRPr="00025A3D">
        <w:t>和</w:t>
      </w:r>
      <w:r w:rsidRPr="00025A3D">
        <w:t xml:space="preserve"> ECN</w:t>
      </w:r>
      <w:r w:rsidRPr="00025A3D">
        <w:t>。</w:t>
      </w:r>
    </w:p>
    <w:p w14:paraId="436F92D2" w14:textId="25737BD7" w:rsidR="00E23E70" w:rsidRDefault="00025A3D" w:rsidP="00570FF3">
      <w:pPr>
        <w:ind w:firstLine="420"/>
      </w:pPr>
      <w:r w:rsidRPr="0060023F">
        <w:rPr>
          <w:rFonts w:hint="eastAsia"/>
          <w:color w:val="FF0000"/>
        </w:rPr>
        <w:t>数据报长度</w:t>
      </w:r>
      <w:r w:rsidRPr="0060023F">
        <w:rPr>
          <w:color w:val="FF0000"/>
        </w:rPr>
        <w:t>(Total Length)</w:t>
      </w:r>
      <w:r w:rsidRPr="00025A3D">
        <w:t xml:space="preserve"> </w:t>
      </w:r>
      <w:r w:rsidR="0082751F">
        <w:rPr>
          <w:rFonts w:hint="eastAsia"/>
        </w:rPr>
        <w:t>:</w:t>
      </w:r>
      <w:proofErr w:type="spellStart"/>
      <w:r w:rsidR="00E23E70">
        <w:rPr>
          <w:rFonts w:hint="eastAsia"/>
        </w:rPr>
        <w:t>ip</w:t>
      </w:r>
      <w:proofErr w:type="spellEnd"/>
      <w:r w:rsidR="00E23E70">
        <w:rPr>
          <w:rFonts w:hint="eastAsia"/>
        </w:rPr>
        <w:t>数据报的总长度</w:t>
      </w:r>
      <w:r w:rsidR="00E23E70">
        <w:rPr>
          <w:rFonts w:hint="eastAsia"/>
        </w:rPr>
        <w:t>(</w:t>
      </w:r>
      <w:r w:rsidR="00E23E70">
        <w:rPr>
          <w:rFonts w:hint="eastAsia"/>
        </w:rPr>
        <w:t>首部</w:t>
      </w:r>
      <w:r w:rsidR="00E23E70">
        <w:rPr>
          <w:rFonts w:hint="eastAsia"/>
        </w:rPr>
        <w:t>+</w:t>
      </w:r>
      <w:r w:rsidR="00E23E70">
        <w:rPr>
          <w:rFonts w:hint="eastAsia"/>
        </w:rPr>
        <w:t>数据载荷</w:t>
      </w:r>
      <w:r w:rsidR="00E23E70">
        <w:t>)</w:t>
      </w:r>
    </w:p>
    <w:p w14:paraId="79A5C516" w14:textId="1B20933F" w:rsidR="00025A3D" w:rsidRDefault="00025A3D" w:rsidP="00570FF3">
      <w:pPr>
        <w:ind w:firstLine="420"/>
      </w:pPr>
      <w:r w:rsidRPr="00025A3D">
        <w:t>占用</w:t>
      </w:r>
      <w:r w:rsidRPr="00025A3D">
        <w:t xml:space="preserve"> 16 bit</w:t>
      </w:r>
      <w:r w:rsidRPr="00025A3D">
        <w:t>，这</w:t>
      </w:r>
      <w:r w:rsidRPr="00025A3D">
        <w:t xml:space="preserve"> 16 </w:t>
      </w:r>
      <w:r w:rsidRPr="00025A3D">
        <w:t>位是包括在数据在内的总长度，理论上数据报的总长度为</w:t>
      </w:r>
      <w:r w:rsidRPr="00025A3D">
        <w:t xml:space="preserve"> 2 </w:t>
      </w:r>
      <w:r w:rsidRPr="00025A3D">
        <w:t>的</w:t>
      </w:r>
      <w:r w:rsidRPr="00025A3D">
        <w:t xml:space="preserve"> 16 </w:t>
      </w:r>
      <w:r w:rsidRPr="00025A3D">
        <w:t>次</w:t>
      </w:r>
      <w:proofErr w:type="gramStart"/>
      <w:r w:rsidRPr="00025A3D">
        <w:t>幂</w:t>
      </w:r>
      <w:proofErr w:type="gramEnd"/>
      <w:r w:rsidRPr="00025A3D">
        <w:t xml:space="preserve"> - 1</w:t>
      </w:r>
      <w:r w:rsidRPr="00025A3D">
        <w:t>，最大长度是</w:t>
      </w:r>
      <w:r w:rsidRPr="00025A3D">
        <w:t xml:space="preserve"> 65535 </w:t>
      </w:r>
      <w:r w:rsidRPr="00025A3D">
        <w:t>字节</w:t>
      </w:r>
      <w:r w:rsidR="00E23E70">
        <w:rPr>
          <w:rFonts w:hint="eastAsia"/>
        </w:rPr>
        <w:t>。</w:t>
      </w:r>
      <w:r w:rsidR="00E23E70">
        <w:t xml:space="preserve"> </w:t>
      </w:r>
    </w:p>
    <w:p w14:paraId="4BBDA6F0" w14:textId="790472BB" w:rsidR="00523294" w:rsidRDefault="00523294" w:rsidP="00570FF3">
      <w:pPr>
        <w:ind w:firstLine="420"/>
      </w:pPr>
      <w:r>
        <w:t>I</w:t>
      </w:r>
      <w:r>
        <w:rPr>
          <w:rFonts w:hint="eastAsia"/>
        </w:rPr>
        <w:t>pv</w:t>
      </w:r>
      <w:r>
        <w:t>4</w:t>
      </w:r>
      <w:r>
        <w:rPr>
          <w:rFonts w:hint="eastAsia"/>
        </w:rPr>
        <w:t>数据报</w:t>
      </w:r>
      <w:r>
        <w:rPr>
          <w:rFonts w:hint="eastAsia"/>
        </w:rPr>
        <w:t>=</w:t>
      </w:r>
      <w:r>
        <w:rPr>
          <w:rFonts w:hint="eastAsia"/>
        </w:rPr>
        <w:t>首部长度</w:t>
      </w:r>
      <w:r>
        <w:rPr>
          <w:rFonts w:hint="eastAsia"/>
        </w:rPr>
        <w:t>+</w:t>
      </w:r>
      <w:r>
        <w:rPr>
          <w:rFonts w:hint="eastAsia"/>
        </w:rPr>
        <w:t>数据载荷</w:t>
      </w:r>
    </w:p>
    <w:p w14:paraId="7DEC621E" w14:textId="45B8E2B8" w:rsidR="00523294" w:rsidRDefault="00523294" w:rsidP="00570FF3">
      <w:pPr>
        <w:ind w:firstLine="420"/>
      </w:pPr>
      <w:r>
        <w:rPr>
          <w:rFonts w:hint="eastAsia"/>
        </w:rPr>
        <w:t>首部长度</w:t>
      </w:r>
      <w:r>
        <w:rPr>
          <w:rFonts w:hint="eastAsia"/>
        </w:rPr>
        <w:t>=</w:t>
      </w:r>
      <w:r>
        <w:rPr>
          <w:rFonts w:hint="eastAsia"/>
        </w:rPr>
        <w:t>首</w:t>
      </w:r>
      <w:r w:rsidR="00570BE1">
        <w:rPr>
          <w:rFonts w:hint="eastAsia"/>
        </w:rPr>
        <w:t>部长度字段</w:t>
      </w:r>
      <w:r w:rsidR="00570BE1">
        <w:rPr>
          <w:rFonts w:hint="eastAsia"/>
        </w:rPr>
        <w:t>*</w:t>
      </w:r>
      <w:r w:rsidR="00570BE1">
        <w:t>4</w:t>
      </w:r>
    </w:p>
    <w:p w14:paraId="60DE92D2" w14:textId="373C25D5" w:rsidR="00570BE1" w:rsidRDefault="006601A8" w:rsidP="00570FF3">
      <w:pPr>
        <w:ind w:firstLine="420"/>
      </w:pPr>
      <w:r>
        <w:rPr>
          <w:rFonts w:hint="eastAsia"/>
        </w:rPr>
        <w:t>数据载荷的长度</w:t>
      </w:r>
      <w:r>
        <w:rPr>
          <w:rFonts w:hint="eastAsia"/>
        </w:rPr>
        <w:t>=</w:t>
      </w:r>
      <w:r>
        <w:rPr>
          <w:rFonts w:hint="eastAsia"/>
        </w:rPr>
        <w:t>数据包长度</w:t>
      </w:r>
      <w:r>
        <w:rPr>
          <w:rFonts w:hint="eastAsia"/>
        </w:rPr>
        <w:t>-</w:t>
      </w:r>
      <w:r>
        <w:rPr>
          <w:rFonts w:hint="eastAsia"/>
        </w:rPr>
        <w:t>首部长度。</w:t>
      </w:r>
    </w:p>
    <w:p w14:paraId="0EAD7D14" w14:textId="37AB9E9A" w:rsidR="00025A3D" w:rsidRDefault="00025A3D" w:rsidP="00570FF3">
      <w:pPr>
        <w:ind w:firstLine="420"/>
      </w:pPr>
      <w:r w:rsidRPr="00025A3D">
        <w:rPr>
          <w:rFonts w:hint="eastAsia"/>
        </w:rPr>
        <w:t>标识符</w:t>
      </w:r>
      <w:r w:rsidRPr="00025A3D">
        <w:t xml:space="preserve">(Identification) </w:t>
      </w:r>
      <w:r w:rsidRPr="00025A3D">
        <w:t>占用</w:t>
      </w:r>
      <w:r w:rsidRPr="00025A3D">
        <w:t xml:space="preserve"> 16 bit</w:t>
      </w:r>
      <w:r w:rsidRPr="00025A3D">
        <w:t>，这个字段用来标识所有的分片，因为分片不一定会按序到达，所以到达目标主机的所有分片会进行重组，每产生一个数据报，计数器加</w:t>
      </w:r>
      <w:r w:rsidRPr="00025A3D">
        <w:t>1</w:t>
      </w:r>
      <w:r w:rsidRPr="00025A3D">
        <w:t>，并</w:t>
      </w:r>
      <w:r w:rsidRPr="00025A3D">
        <w:lastRenderedPageBreak/>
        <w:t>赋值给此字段。</w:t>
      </w:r>
    </w:p>
    <w:p w14:paraId="4DF05967" w14:textId="77777777" w:rsidR="00025A3D" w:rsidRDefault="00025A3D" w:rsidP="00570FF3">
      <w:pPr>
        <w:ind w:firstLine="420"/>
      </w:pPr>
    </w:p>
    <w:p w14:paraId="667A3C08" w14:textId="79216F9E" w:rsidR="00FD0CAA" w:rsidRDefault="00025A3D" w:rsidP="00570FF3">
      <w:pPr>
        <w:ind w:firstLine="420"/>
      </w:pPr>
      <w:r w:rsidRPr="00542B25">
        <w:rPr>
          <w:rFonts w:hint="eastAsia"/>
          <w:color w:val="FF0000"/>
        </w:rPr>
        <w:t>标志</w:t>
      </w:r>
      <w:r w:rsidRPr="00542B25">
        <w:rPr>
          <w:color w:val="FF0000"/>
        </w:rPr>
        <w:t>(Flags)</w:t>
      </w:r>
      <w:r w:rsidRPr="00025A3D">
        <w:t xml:space="preserve"> </w:t>
      </w:r>
      <w:r w:rsidRPr="00025A3D">
        <w:t>占用</w:t>
      </w:r>
      <w:r w:rsidRPr="00025A3D">
        <w:t xml:space="preserve"> 3 bit</w:t>
      </w:r>
      <w:r w:rsidRPr="00025A3D">
        <w:t>，标志用于控制和识别分片，这</w:t>
      </w:r>
      <w:r w:rsidRPr="00025A3D">
        <w:t xml:space="preserve"> 3 </w:t>
      </w:r>
      <w:r w:rsidRPr="00025A3D">
        <w:t>位分别是</w:t>
      </w:r>
    </w:p>
    <w:p w14:paraId="12C3E721" w14:textId="7F6EEDB7" w:rsidR="006F6DC5" w:rsidRDefault="006F6DC5" w:rsidP="00570FF3">
      <w:pPr>
        <w:ind w:firstLine="420"/>
      </w:pPr>
      <w:r>
        <w:tab/>
      </w:r>
      <w:r w:rsidRPr="006F6DC5">
        <w:t xml:space="preserve">0 </w:t>
      </w:r>
      <w:r w:rsidRPr="006F6DC5">
        <w:t>位：保留，必须为</w:t>
      </w:r>
      <w:r w:rsidRPr="006F6DC5">
        <w:t>0</w:t>
      </w:r>
      <w:r w:rsidRPr="006F6DC5">
        <w:t>；</w:t>
      </w:r>
    </w:p>
    <w:p w14:paraId="5DA28E5F" w14:textId="767B4736" w:rsidR="009110A3" w:rsidRDefault="009110A3" w:rsidP="00570FF3">
      <w:pPr>
        <w:ind w:firstLine="420"/>
      </w:pPr>
      <w:r>
        <w:tab/>
      </w:r>
      <w:r w:rsidRPr="009110A3">
        <w:t xml:space="preserve">1 </w:t>
      </w:r>
      <w:r w:rsidRPr="009110A3">
        <w:t>位：禁止分片（</w:t>
      </w:r>
      <w:r w:rsidRPr="009110A3">
        <w:t>Don</w:t>
      </w:r>
      <w:proofErr w:type="gramStart"/>
      <w:r w:rsidRPr="009110A3">
        <w:t>’</w:t>
      </w:r>
      <w:proofErr w:type="gramEnd"/>
      <w:r w:rsidRPr="009110A3">
        <w:t>t Fragment</w:t>
      </w:r>
      <w:r w:rsidRPr="009110A3">
        <w:t>，</w:t>
      </w:r>
      <w:r w:rsidRPr="009110A3">
        <w:t>DF</w:t>
      </w:r>
      <w:r w:rsidRPr="009110A3">
        <w:t>），当</w:t>
      </w:r>
      <w:r w:rsidRPr="009110A3">
        <w:t xml:space="preserve"> DF = 0 </w:t>
      </w:r>
      <w:r w:rsidRPr="009110A3">
        <w:t>时才允许分片；</w:t>
      </w:r>
    </w:p>
    <w:p w14:paraId="7267C7D8" w14:textId="7F4828A6" w:rsidR="00507930" w:rsidRDefault="00507930" w:rsidP="00570FF3">
      <w:pPr>
        <w:ind w:firstLine="420"/>
      </w:pPr>
      <w:r>
        <w:tab/>
      </w:r>
      <w:r w:rsidRPr="00507930">
        <w:t xml:space="preserve">2 </w:t>
      </w:r>
      <w:r w:rsidRPr="00507930">
        <w:t>位：更多分片（</w:t>
      </w:r>
      <w:r w:rsidRPr="00507930">
        <w:t>More Fragment</w:t>
      </w:r>
      <w:r w:rsidRPr="00507930">
        <w:t>，</w:t>
      </w:r>
      <w:r w:rsidRPr="00507930">
        <w:t>MF</w:t>
      </w:r>
      <w:r w:rsidRPr="00507930">
        <w:t>），</w:t>
      </w:r>
      <w:r w:rsidRPr="00507930">
        <w:t xml:space="preserve">MF = 1 </w:t>
      </w:r>
      <w:r w:rsidRPr="00507930">
        <w:t>代表后面还有分片，</w:t>
      </w:r>
      <w:r w:rsidRPr="00507930">
        <w:t xml:space="preserve">MF = 0 </w:t>
      </w:r>
      <w:r w:rsidRPr="00507930">
        <w:t>代表已经是最后一个分片。</w:t>
      </w:r>
    </w:p>
    <w:p w14:paraId="6218E0EE" w14:textId="6346F7FC" w:rsidR="00114AC0" w:rsidRDefault="00114AC0" w:rsidP="00114AC0">
      <w:pPr>
        <w:ind w:firstLine="420"/>
      </w:pPr>
      <w:r>
        <w:tab/>
      </w:r>
      <w:r w:rsidRPr="00114AC0">
        <w:rPr>
          <w:rFonts w:hint="eastAsia"/>
        </w:rPr>
        <w:t>如果</w:t>
      </w:r>
      <w:r w:rsidRPr="00114AC0">
        <w:t xml:space="preserve"> DF </w:t>
      </w:r>
      <w:r w:rsidRPr="00114AC0">
        <w:t>标志被设置为</w:t>
      </w:r>
      <w:r w:rsidRPr="00114AC0">
        <w:t xml:space="preserve"> 1 </w:t>
      </w:r>
      <w:r w:rsidRPr="00114AC0">
        <w:t>，但是路由要求必须进行分片，那么这条数据报回丢弃</w:t>
      </w:r>
    </w:p>
    <w:p w14:paraId="34A473E3" w14:textId="7F4C60F7" w:rsidR="00542B25" w:rsidRDefault="00542B25" w:rsidP="00114AC0">
      <w:pPr>
        <w:ind w:firstLine="420"/>
      </w:pPr>
      <w:r w:rsidRPr="000A2FE7">
        <w:rPr>
          <w:rFonts w:hint="eastAsia"/>
          <w:color w:val="FF0000"/>
        </w:rPr>
        <w:t>分片偏移</w:t>
      </w:r>
      <w:r w:rsidRPr="000A2FE7">
        <w:rPr>
          <w:color w:val="FF0000"/>
        </w:rPr>
        <w:t>(Fragment Offset)</w:t>
      </w:r>
      <w:r w:rsidRPr="00542B25">
        <w:t xml:space="preserve"> </w:t>
      </w:r>
      <w:r w:rsidRPr="00542B25">
        <w:t>占用</w:t>
      </w:r>
      <w:r w:rsidRPr="00542B25">
        <w:t xml:space="preserve"> 13 </w:t>
      </w:r>
      <w:r w:rsidRPr="00542B25">
        <w:t>位，它指明了每个分片相对于原始报文开头的偏移量，以</w:t>
      </w:r>
      <w:r w:rsidRPr="00542B25">
        <w:t xml:space="preserve"> 8 </w:t>
      </w:r>
      <w:r w:rsidRPr="00542B25">
        <w:t>字节作单位。</w:t>
      </w:r>
    </w:p>
    <w:p w14:paraId="3030E176" w14:textId="443CF848" w:rsidR="000A2FE7" w:rsidRPr="00114AC0" w:rsidRDefault="000A2FE7" w:rsidP="00114AC0">
      <w:pPr>
        <w:ind w:firstLine="420"/>
      </w:pPr>
      <w:r w:rsidRPr="0054693D">
        <w:rPr>
          <w:rFonts w:hint="eastAsia"/>
          <w:color w:val="FF0000"/>
        </w:rPr>
        <w:t>存活时间</w:t>
      </w:r>
      <w:r w:rsidRPr="0054693D">
        <w:rPr>
          <w:color w:val="FF0000"/>
        </w:rPr>
        <w:t>(Time To Live</w:t>
      </w:r>
      <w:r w:rsidRPr="0054693D">
        <w:rPr>
          <w:color w:val="FF0000"/>
        </w:rPr>
        <w:t>，</w:t>
      </w:r>
      <w:r w:rsidRPr="0054693D">
        <w:rPr>
          <w:color w:val="FF0000"/>
        </w:rPr>
        <w:t>TTL)</w:t>
      </w:r>
      <w:r w:rsidRPr="000A2FE7">
        <w:t xml:space="preserve"> </w:t>
      </w:r>
      <w:r w:rsidRPr="000A2FE7">
        <w:t>占用</w:t>
      </w:r>
      <w:r w:rsidRPr="000A2FE7">
        <w:t xml:space="preserve"> 8 </w:t>
      </w:r>
      <w:r w:rsidRPr="000A2FE7">
        <w:t>位，存活时间避免报文在互联网中迷失，比如陷入路由环路。存活时间以秒为单位，但小于一秒的时间均向上取整到一秒。在现实中，这实际上成了</w:t>
      </w:r>
      <w:proofErr w:type="gramStart"/>
      <w:r w:rsidRPr="000A2FE7">
        <w:t>一个跳数计数器</w:t>
      </w:r>
      <w:proofErr w:type="gramEnd"/>
      <w:r w:rsidRPr="000A2FE7">
        <w:t>：报文经过的每个路由器都将此字段减</w:t>
      </w:r>
      <w:r w:rsidRPr="000A2FE7">
        <w:t xml:space="preserve"> 1</w:t>
      </w:r>
      <w:r w:rsidRPr="000A2FE7">
        <w:t>，当此字段等于</w:t>
      </w:r>
      <w:r w:rsidRPr="000A2FE7">
        <w:t xml:space="preserve"> 0 </w:t>
      </w:r>
      <w:r w:rsidRPr="000A2FE7">
        <w:t>时，报文不再向下一跳传送并被丢弃，这个字段最大值是</w:t>
      </w:r>
      <w:r w:rsidRPr="000A2FE7">
        <w:t xml:space="preserve"> 255</w:t>
      </w:r>
      <w:r w:rsidRPr="000A2FE7">
        <w:t>。</w:t>
      </w:r>
    </w:p>
    <w:p w14:paraId="0E4C60DE" w14:textId="2E10883C" w:rsidR="00114AC0" w:rsidRDefault="00114AC0" w:rsidP="00570FF3">
      <w:pPr>
        <w:ind w:firstLine="420"/>
      </w:pPr>
    </w:p>
    <w:p w14:paraId="4B473AD7" w14:textId="1954131E" w:rsidR="0054693D" w:rsidRDefault="0054693D" w:rsidP="00570FF3">
      <w:pPr>
        <w:ind w:firstLine="420"/>
      </w:pPr>
      <w:r w:rsidRPr="00D437B7">
        <w:rPr>
          <w:rFonts w:hint="eastAsia"/>
          <w:color w:val="FF0000"/>
        </w:rPr>
        <w:t>协议</w:t>
      </w:r>
      <w:r w:rsidRPr="00D437B7">
        <w:rPr>
          <w:color w:val="FF0000"/>
        </w:rPr>
        <w:t xml:space="preserve">(Protocol) </w:t>
      </w:r>
      <w:r w:rsidRPr="0054693D">
        <w:t>占用</w:t>
      </w:r>
      <w:r w:rsidRPr="0054693D">
        <w:t xml:space="preserve"> 8 </w:t>
      </w:r>
      <w:r w:rsidRPr="0054693D">
        <w:t>位，这个字段定义了报文数据区使用的协议。协议内容可以在</w:t>
      </w:r>
      <w:r w:rsidRPr="0054693D">
        <w:t xml:space="preserve"> https://www.iana.org/assignments/protocol-numbers/protocol-numbers.xhtml </w:t>
      </w:r>
      <w:r w:rsidRPr="0054693D">
        <w:t>官网上获取。</w:t>
      </w:r>
    </w:p>
    <w:p w14:paraId="496E134E" w14:textId="5E683BED" w:rsidR="00D437B7" w:rsidRDefault="00D437B7" w:rsidP="00570FF3">
      <w:pPr>
        <w:ind w:firstLine="420"/>
      </w:pPr>
      <w:r w:rsidRPr="00B810EC">
        <w:rPr>
          <w:rFonts w:hint="eastAsia"/>
          <w:color w:val="FF0000"/>
        </w:rPr>
        <w:t>首部校验和</w:t>
      </w:r>
      <w:r w:rsidRPr="00B810EC">
        <w:rPr>
          <w:color w:val="FF0000"/>
        </w:rPr>
        <w:t xml:space="preserve">(Header Checksum) </w:t>
      </w:r>
      <w:r w:rsidRPr="00D437B7">
        <w:t>占用</w:t>
      </w:r>
      <w:r w:rsidRPr="00D437B7">
        <w:t xml:space="preserve"> 16 </w:t>
      </w:r>
      <w:r w:rsidRPr="00D437B7">
        <w:t>位，首部校验和会对字段进行纠错检查，在每一跳中，路由器都要重新计算出的首部检验和</w:t>
      </w:r>
      <w:proofErr w:type="gramStart"/>
      <w:r w:rsidRPr="00D437B7">
        <w:t>并</w:t>
      </w:r>
      <w:proofErr w:type="gramEnd"/>
      <w:r w:rsidRPr="00D437B7">
        <w:t>与此字段进行比对，如果不一致，此报文将会被丢弃。</w:t>
      </w:r>
    </w:p>
    <w:p w14:paraId="5FCFD327" w14:textId="7195792F" w:rsidR="00B810EC" w:rsidRDefault="00B810EC" w:rsidP="00570FF3">
      <w:pPr>
        <w:ind w:firstLine="420"/>
      </w:pPr>
      <w:r w:rsidRPr="009B20F4">
        <w:rPr>
          <w:rFonts w:hint="eastAsia"/>
          <w:color w:val="FF0000"/>
        </w:rPr>
        <w:t>源地址</w:t>
      </w:r>
      <w:r w:rsidRPr="009B20F4">
        <w:rPr>
          <w:color w:val="FF0000"/>
        </w:rPr>
        <w:t>(Source address)</w:t>
      </w:r>
      <w:r w:rsidRPr="00B810EC">
        <w:t xml:space="preserve"> </w:t>
      </w:r>
      <w:r w:rsidRPr="00B810EC">
        <w:t>占用</w:t>
      </w:r>
      <w:r w:rsidRPr="00B810EC">
        <w:t xml:space="preserve"> 32 </w:t>
      </w:r>
      <w:r w:rsidRPr="00B810EC">
        <w:t>位，它是</w:t>
      </w:r>
      <w:r w:rsidRPr="00B810EC">
        <w:t xml:space="preserve"> IPv4 </w:t>
      </w:r>
      <w:r w:rsidRPr="00B810EC">
        <w:t>地址的构成条件，源地址指的是数据报的发送方</w:t>
      </w:r>
    </w:p>
    <w:p w14:paraId="0E56E42F" w14:textId="210BBFB3" w:rsidR="009B20F4" w:rsidRDefault="009B20F4" w:rsidP="00570FF3">
      <w:pPr>
        <w:ind w:firstLine="420"/>
      </w:pPr>
      <w:r w:rsidRPr="00266D23">
        <w:rPr>
          <w:rFonts w:hint="eastAsia"/>
          <w:color w:val="FF0000"/>
        </w:rPr>
        <w:t>目的地址</w:t>
      </w:r>
      <w:r w:rsidRPr="00266D23">
        <w:rPr>
          <w:color w:val="FF0000"/>
        </w:rPr>
        <w:t>(Destination address)</w:t>
      </w:r>
      <w:r w:rsidRPr="009B20F4">
        <w:t>占用</w:t>
      </w:r>
      <w:r w:rsidRPr="009B20F4">
        <w:t xml:space="preserve"> 32 </w:t>
      </w:r>
      <w:r w:rsidRPr="009B20F4">
        <w:t>位，它是</w:t>
      </w:r>
      <w:r w:rsidRPr="009B20F4">
        <w:t xml:space="preserve"> IPv4 </w:t>
      </w:r>
      <w:r w:rsidRPr="009B20F4">
        <w:t>地址的构成条件，目标地址指的是数据报的接收方</w:t>
      </w:r>
    </w:p>
    <w:p w14:paraId="5AC5F44B" w14:textId="341F2D00" w:rsidR="00266D23" w:rsidRDefault="00266D23" w:rsidP="00570FF3">
      <w:pPr>
        <w:ind w:firstLine="420"/>
      </w:pPr>
      <w:r w:rsidRPr="00494BA1">
        <w:rPr>
          <w:rFonts w:hint="eastAsia"/>
          <w:color w:val="FF0000"/>
        </w:rPr>
        <w:t>选项</w:t>
      </w:r>
      <w:r w:rsidRPr="00494BA1">
        <w:rPr>
          <w:color w:val="FF0000"/>
        </w:rPr>
        <w:t xml:space="preserve">(Options) </w:t>
      </w:r>
      <w:r w:rsidRPr="00266D23">
        <w:t>是附加字段，选项字段占用</w:t>
      </w:r>
      <w:r w:rsidRPr="00266D23">
        <w:t xml:space="preserve"> 1 - 40 </w:t>
      </w:r>
      <w:proofErr w:type="gramStart"/>
      <w:r w:rsidRPr="00266D23">
        <w:t>个</w:t>
      </w:r>
      <w:proofErr w:type="gramEnd"/>
      <w:r w:rsidRPr="00266D23">
        <w:t>字节不等，一般会跟在目的地址之后。如果首部长度</w:t>
      </w:r>
      <w:r w:rsidRPr="00266D23">
        <w:t xml:space="preserve"> &gt; 5</w:t>
      </w:r>
      <w:r w:rsidRPr="00266D23">
        <w:t>，就应该考虑选项字段。</w:t>
      </w:r>
    </w:p>
    <w:p w14:paraId="2B0E2A13" w14:textId="50B5AC44" w:rsidR="00BF190D" w:rsidRDefault="00BF190D" w:rsidP="00570FF3">
      <w:pPr>
        <w:ind w:firstLine="420"/>
      </w:pPr>
      <w:r>
        <w:rPr>
          <w:rFonts w:hint="eastAsia"/>
        </w:rPr>
        <w:t>用来支持排错，测量及安全等措施。可选字段增加了</w:t>
      </w:r>
      <w:proofErr w:type="spellStart"/>
      <w:r>
        <w:rPr>
          <w:rFonts w:hint="eastAsia"/>
        </w:rPr>
        <w:t>ip</w:t>
      </w:r>
      <w:proofErr w:type="spellEnd"/>
      <w:r>
        <w:rPr>
          <w:rFonts w:hint="eastAsia"/>
        </w:rPr>
        <w:t>数据包的功能，</w:t>
      </w:r>
      <w:proofErr w:type="gramStart"/>
      <w:r>
        <w:rPr>
          <w:rFonts w:hint="eastAsia"/>
        </w:rPr>
        <w:t>单同时</w:t>
      </w:r>
      <w:proofErr w:type="gramEnd"/>
      <w:r>
        <w:rPr>
          <w:rFonts w:hint="eastAsia"/>
        </w:rPr>
        <w:t>也是的</w:t>
      </w:r>
      <w:proofErr w:type="spellStart"/>
      <w:r>
        <w:rPr>
          <w:rFonts w:hint="eastAsia"/>
        </w:rPr>
        <w:t>ip</w:t>
      </w:r>
      <w:proofErr w:type="spellEnd"/>
      <w:r>
        <w:rPr>
          <w:rFonts w:hint="eastAsia"/>
        </w:rPr>
        <w:t>数据包的首部长度成为可变的，这就增加了一个路由器处理</w:t>
      </w:r>
      <w:proofErr w:type="spellStart"/>
      <w:r>
        <w:rPr>
          <w:rFonts w:hint="eastAsia"/>
        </w:rPr>
        <w:t>ip</w:t>
      </w:r>
      <w:proofErr w:type="spellEnd"/>
      <w:r>
        <w:rPr>
          <w:rFonts w:hint="eastAsia"/>
        </w:rPr>
        <w:t>数据包的开销，。实际上可选字段很少被使用。</w:t>
      </w:r>
    </w:p>
    <w:p w14:paraId="1DD8CD45" w14:textId="547867FB" w:rsidR="00494BA1" w:rsidRDefault="00494BA1" w:rsidP="00570FF3">
      <w:pPr>
        <w:ind w:firstLine="420"/>
      </w:pPr>
      <w:r w:rsidRPr="00EC5E01">
        <w:rPr>
          <w:rFonts w:hint="eastAsia"/>
          <w:color w:val="FF0000"/>
        </w:rPr>
        <w:t>数据</w:t>
      </w:r>
      <w:r w:rsidR="00BD4E92">
        <w:rPr>
          <w:color w:val="FF0000"/>
        </w:rPr>
        <w:t>(</w:t>
      </w:r>
      <w:r w:rsidR="00BD4E92">
        <w:rPr>
          <w:rFonts w:hint="eastAsia"/>
          <w:color w:val="FF0000"/>
        </w:rPr>
        <w:t>填充</w:t>
      </w:r>
      <w:r w:rsidR="00BD4E92">
        <w:rPr>
          <w:color w:val="FF0000"/>
        </w:rPr>
        <w:t>)</w:t>
      </w:r>
      <w:r w:rsidRPr="00494BA1">
        <w:t>不是首部的一部分，因此并不被包含在首部检验和中。</w:t>
      </w:r>
      <w:r w:rsidR="00992F46">
        <w:rPr>
          <w:rFonts w:hint="eastAsia"/>
        </w:rPr>
        <w:t>确保首部长度为</w:t>
      </w:r>
      <w:r w:rsidR="00992F46">
        <w:rPr>
          <w:rFonts w:hint="eastAsia"/>
        </w:rPr>
        <w:t>4</w:t>
      </w:r>
      <w:r w:rsidR="00992F46">
        <w:rPr>
          <w:rFonts w:hint="eastAsia"/>
        </w:rPr>
        <w:t>字节的整数</w:t>
      </w:r>
      <w:proofErr w:type="gramStart"/>
      <w:r w:rsidR="00992F46">
        <w:rPr>
          <w:rFonts w:hint="eastAsia"/>
        </w:rPr>
        <w:t>倍</w:t>
      </w:r>
      <w:proofErr w:type="gramEnd"/>
      <w:r w:rsidR="00992F46">
        <w:rPr>
          <w:rFonts w:hint="eastAsia"/>
        </w:rPr>
        <w:t>。</w:t>
      </w:r>
    </w:p>
    <w:p w14:paraId="2A39F01C" w14:textId="2582BD73" w:rsidR="00C86C9B" w:rsidRDefault="00C86C9B" w:rsidP="00570FF3">
      <w:pPr>
        <w:ind w:firstLine="420"/>
      </w:pPr>
      <w:r>
        <w:rPr>
          <w:rFonts w:hint="eastAsia"/>
        </w:rPr>
        <w:t>固定自己</w:t>
      </w:r>
      <w:r>
        <w:rPr>
          <w:rFonts w:hint="eastAsia"/>
        </w:rPr>
        <w:t>+</w:t>
      </w:r>
      <w:r>
        <w:rPr>
          <w:rFonts w:hint="eastAsia"/>
        </w:rPr>
        <w:t>可变部分</w:t>
      </w:r>
      <w:r>
        <w:rPr>
          <w:rFonts w:hint="eastAsia"/>
        </w:rPr>
        <w:t>+</w:t>
      </w:r>
      <w:r>
        <w:rPr>
          <w:rFonts w:hint="eastAsia"/>
        </w:rPr>
        <w:t>填充</w:t>
      </w:r>
      <w:r>
        <w:rPr>
          <w:rFonts w:hint="eastAsia"/>
        </w:rPr>
        <w:t>=</w:t>
      </w:r>
      <w:r>
        <w:t>4</w:t>
      </w:r>
      <w:r>
        <w:rPr>
          <w:rFonts w:hint="eastAsia"/>
        </w:rPr>
        <w:t>字节的整数</w:t>
      </w:r>
      <w:proofErr w:type="gramStart"/>
      <w:r>
        <w:rPr>
          <w:rFonts w:hint="eastAsia"/>
        </w:rPr>
        <w:t>倍</w:t>
      </w:r>
      <w:proofErr w:type="gramEnd"/>
      <w:r>
        <w:rPr>
          <w:rFonts w:hint="eastAsia"/>
        </w:rPr>
        <w:t>。</w:t>
      </w:r>
    </w:p>
    <w:p w14:paraId="23AAA3DE" w14:textId="645D533D" w:rsidR="007C57CA" w:rsidRDefault="007C57CA" w:rsidP="00570FF3">
      <w:pPr>
        <w:ind w:firstLine="420"/>
      </w:pPr>
    </w:p>
    <w:p w14:paraId="6B4F31F6" w14:textId="61473734" w:rsidR="007C57CA" w:rsidRDefault="007C57CA" w:rsidP="007C57CA">
      <w:pPr>
        <w:pStyle w:val="11"/>
      </w:pPr>
      <w:r>
        <w:rPr>
          <w:rFonts w:hint="eastAsia"/>
        </w:rPr>
        <w:t>运输层</w:t>
      </w:r>
    </w:p>
    <w:p w14:paraId="041DBEE7" w14:textId="75F51836" w:rsidR="007C57CA" w:rsidRDefault="007C57CA" w:rsidP="007C57CA">
      <w:pPr>
        <w:pStyle w:val="20"/>
      </w:pPr>
      <w:r>
        <w:rPr>
          <w:rFonts w:hint="eastAsia"/>
        </w:rPr>
        <w:t>简介</w:t>
      </w:r>
    </w:p>
    <w:p w14:paraId="56AEC69A" w14:textId="59CD057E" w:rsidR="007C57CA" w:rsidRPr="007C57CA" w:rsidRDefault="007C57CA" w:rsidP="007C57CA">
      <w:pPr>
        <w:pStyle w:val="3"/>
      </w:pPr>
      <w:r>
        <w:rPr>
          <w:rFonts w:hint="eastAsia"/>
        </w:rPr>
        <w:t>运输层</w:t>
      </w:r>
    </w:p>
    <w:p w14:paraId="6AB43E5C" w14:textId="2958ABEF" w:rsidR="007C57CA" w:rsidRDefault="007C57CA" w:rsidP="007C57CA">
      <w:pPr>
        <w:ind w:firstLine="420"/>
      </w:pPr>
      <w:r w:rsidRPr="007C57CA">
        <w:t>运输层位于应用层和网络层之间，是</w:t>
      </w:r>
      <w:r w:rsidRPr="007C57CA">
        <w:t xml:space="preserve"> OSI </w:t>
      </w:r>
      <w:r w:rsidRPr="007C57CA">
        <w:t>分层体系中的第四层，同时也是网络体系结构的重要部分。运输层主要负责网络上的端到端通信。</w:t>
      </w:r>
    </w:p>
    <w:p w14:paraId="49C8BEA6" w14:textId="03FB034E" w:rsidR="007C57CA" w:rsidRDefault="00FD42E9" w:rsidP="00FD42E9">
      <w:pPr>
        <w:ind w:firstLine="420"/>
        <w:jc w:val="center"/>
      </w:pPr>
      <w:r>
        <w:rPr>
          <w:noProof/>
        </w:rPr>
        <w:lastRenderedPageBreak/>
        <w:drawing>
          <wp:inline distT="0" distB="0" distL="0" distR="0" wp14:anchorId="40BE4BF0" wp14:editId="40BF3FAF">
            <wp:extent cx="2880000" cy="30502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3050248"/>
                    </a:xfrm>
                    <a:prstGeom prst="rect">
                      <a:avLst/>
                    </a:prstGeom>
                    <a:noFill/>
                    <a:ln>
                      <a:noFill/>
                    </a:ln>
                  </pic:spPr>
                </pic:pic>
              </a:graphicData>
            </a:graphic>
          </wp:inline>
        </w:drawing>
      </w:r>
    </w:p>
    <w:p w14:paraId="4FBA7BEF" w14:textId="77777777" w:rsidR="00FD42E9" w:rsidRPr="007C57CA" w:rsidRDefault="00FD42E9" w:rsidP="00FD42E9">
      <w:pPr>
        <w:ind w:firstLine="420"/>
        <w:jc w:val="center"/>
      </w:pPr>
    </w:p>
    <w:p w14:paraId="0E1A96D1" w14:textId="7A35513D" w:rsidR="00E069F4" w:rsidRDefault="00FD42E9" w:rsidP="00FD42E9">
      <w:pPr>
        <w:pStyle w:val="3"/>
        <w:rPr>
          <w:shd w:val="clear" w:color="auto" w:fill="FFFFFF"/>
        </w:rPr>
      </w:pPr>
      <w:r>
        <w:rPr>
          <w:shd w:val="clear" w:color="auto" w:fill="FFFFFF"/>
        </w:rPr>
        <w:t>运输层概述</w:t>
      </w:r>
    </w:p>
    <w:p w14:paraId="6A7A872C" w14:textId="7E297C39" w:rsidR="00FD42E9" w:rsidRDefault="00FD42E9" w:rsidP="00FD42E9">
      <w:pPr>
        <w:ind w:firstLine="420"/>
      </w:pPr>
      <w:r w:rsidRPr="00FD42E9">
        <w:rPr>
          <w:rFonts w:hint="eastAsia"/>
        </w:rPr>
        <w:t>计算机网络的运输层非常类似于高速公路，高速公路负责把人或者物品从一端运送到另一端，而计算机网络的运输层则负责把报文从一端运输到另一端，</w:t>
      </w:r>
      <w:proofErr w:type="gramStart"/>
      <w:r w:rsidRPr="00FD42E9">
        <w:rPr>
          <w:rFonts w:hint="eastAsia"/>
        </w:rPr>
        <w:t>这个端指的</w:t>
      </w:r>
      <w:proofErr w:type="gramEnd"/>
      <w:r w:rsidRPr="00FD42E9">
        <w:rPr>
          <w:rFonts w:hint="eastAsia"/>
        </w:rPr>
        <w:t>就是</w:t>
      </w:r>
      <w:r w:rsidRPr="00FD42E9">
        <w:t xml:space="preserve"> </w:t>
      </w:r>
      <w:r w:rsidRPr="00FD42E9">
        <w:t>端系统。在计算机网络中，任意一个可以交换信息的介质都可以称为端系统，比如手机、网络媒体、电脑、运营商等。</w:t>
      </w:r>
    </w:p>
    <w:p w14:paraId="188F9E08" w14:textId="47DE7853" w:rsidR="00276A05" w:rsidRDefault="00276A05" w:rsidP="00FD42E9">
      <w:pPr>
        <w:ind w:firstLine="420"/>
        <w:rPr>
          <w:rFonts w:ascii="Arial" w:hAnsi="Arial" w:cs="Arial"/>
          <w:color w:val="333333"/>
          <w:shd w:val="clear" w:color="auto" w:fill="FFFFFF"/>
        </w:rPr>
      </w:pPr>
      <w:r>
        <w:rPr>
          <w:rFonts w:ascii="Arial" w:hAnsi="Arial" w:cs="Arial"/>
          <w:color w:val="333333"/>
          <w:shd w:val="clear" w:color="auto" w:fill="FFFFFF"/>
        </w:rPr>
        <w:t>在运输层运输报文的过程中，会遵守一定的协议规范，比如一次传输的数据限制、选择什么样的运输协议等。运输层实现了让两个互不相关的主机进行逻辑通信的功能，看起来像是让两个主机相连一样。</w:t>
      </w:r>
    </w:p>
    <w:p w14:paraId="3CBAD69A" w14:textId="1A1E6CAE" w:rsidR="0096715D" w:rsidRDefault="0096715D" w:rsidP="00FD42E9">
      <w:pPr>
        <w:ind w:firstLine="420"/>
        <w:rPr>
          <w:rFonts w:ascii="Arial" w:hAnsi="Arial" w:cs="Arial"/>
          <w:color w:val="333333"/>
          <w:shd w:val="clear" w:color="auto" w:fill="FFFFFF"/>
        </w:rPr>
      </w:pPr>
      <w:r>
        <w:rPr>
          <w:rFonts w:ascii="Arial" w:hAnsi="Arial" w:cs="Arial"/>
          <w:color w:val="333333"/>
          <w:shd w:val="clear" w:color="auto" w:fill="FFFFFF"/>
        </w:rPr>
        <w:t>运输层协议是在端系统中实现的，而不是在路由器中实现的。路由只是做识别地址并转发的功能。这就比如快递员送快递一样，当然是要由地址的接受人也就是</w:t>
      </w:r>
      <w:r>
        <w:rPr>
          <w:rFonts w:ascii="Arial" w:hAnsi="Arial" w:cs="Arial"/>
          <w:color w:val="333333"/>
          <w:shd w:val="clear" w:color="auto" w:fill="FFFFFF"/>
        </w:rPr>
        <w:t xml:space="preserve"> xxx </w:t>
      </w:r>
      <w:r>
        <w:rPr>
          <w:rFonts w:ascii="Arial" w:hAnsi="Arial" w:cs="Arial"/>
          <w:color w:val="333333"/>
          <w:shd w:val="clear" w:color="auto" w:fill="FFFFFF"/>
        </w:rPr>
        <w:t>号楼</w:t>
      </w:r>
      <w:r>
        <w:rPr>
          <w:rFonts w:ascii="Arial" w:hAnsi="Arial" w:cs="Arial"/>
          <w:color w:val="333333"/>
          <w:shd w:val="clear" w:color="auto" w:fill="FFFFFF"/>
        </w:rPr>
        <w:t xml:space="preserve"> xxx </w:t>
      </w:r>
      <w:r>
        <w:rPr>
          <w:rFonts w:ascii="Arial" w:hAnsi="Arial" w:cs="Arial"/>
          <w:color w:val="333333"/>
          <w:shd w:val="clear" w:color="auto" w:fill="FFFFFF"/>
        </w:rPr>
        <w:t>单元</w:t>
      </w:r>
      <w:r>
        <w:rPr>
          <w:rFonts w:ascii="Arial" w:hAnsi="Arial" w:cs="Arial"/>
          <w:color w:val="333333"/>
          <w:shd w:val="clear" w:color="auto" w:fill="FFFFFF"/>
        </w:rPr>
        <w:t xml:space="preserve"> xxx </w:t>
      </w:r>
      <w:r>
        <w:rPr>
          <w:rFonts w:ascii="Arial" w:hAnsi="Arial" w:cs="Arial"/>
          <w:color w:val="333333"/>
          <w:shd w:val="clear" w:color="auto" w:fill="FFFFFF"/>
        </w:rPr>
        <w:t>室的这个人来判断了！</w:t>
      </w:r>
    </w:p>
    <w:p w14:paraId="1C3C04F0" w14:textId="1F742F1F" w:rsidR="00052A36" w:rsidRDefault="00052A36" w:rsidP="00FD42E9">
      <w:pPr>
        <w:ind w:firstLine="420"/>
        <w:rPr>
          <w:rFonts w:ascii="Arial" w:hAnsi="Arial" w:cs="Arial"/>
          <w:color w:val="333333"/>
          <w:shd w:val="clear" w:color="auto" w:fill="FFFFFF"/>
        </w:rPr>
      </w:pPr>
      <w:r>
        <w:rPr>
          <w:noProof/>
        </w:rPr>
        <w:lastRenderedPageBreak/>
        <w:drawing>
          <wp:inline distT="0" distB="0" distL="0" distR="0" wp14:anchorId="47408D74" wp14:editId="127F8923">
            <wp:extent cx="4320000" cy="3846183"/>
            <wp:effectExtent l="0" t="0" r="444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3846183"/>
                    </a:xfrm>
                    <a:prstGeom prst="rect">
                      <a:avLst/>
                    </a:prstGeom>
                    <a:noFill/>
                    <a:ln>
                      <a:noFill/>
                    </a:ln>
                  </pic:spPr>
                </pic:pic>
              </a:graphicData>
            </a:graphic>
          </wp:inline>
        </w:drawing>
      </w:r>
    </w:p>
    <w:p w14:paraId="22C85D88" w14:textId="4A007FF6" w:rsidR="00052A36" w:rsidRDefault="00052A36" w:rsidP="00052A36">
      <w:pPr>
        <w:pStyle w:val="3"/>
        <w:rPr>
          <w:shd w:val="clear" w:color="auto" w:fill="FFFFFF"/>
        </w:rPr>
      </w:pPr>
      <w:r>
        <w:rPr>
          <w:rFonts w:hint="eastAsia"/>
          <w:shd w:val="clear" w:color="auto" w:fill="FFFFFF"/>
        </w:rPr>
        <w:t>数据包结构</w:t>
      </w:r>
    </w:p>
    <w:p w14:paraId="1039DA6F" w14:textId="6C1FE30B" w:rsidR="00052A36" w:rsidRDefault="00052A36" w:rsidP="00052A36">
      <w:pPr>
        <w:ind w:firstLine="420"/>
        <w:jc w:val="center"/>
      </w:pPr>
      <w:r>
        <w:rPr>
          <w:noProof/>
        </w:rPr>
        <w:drawing>
          <wp:inline distT="0" distB="0" distL="0" distR="0" wp14:anchorId="030D6927" wp14:editId="12E256A9">
            <wp:extent cx="4320000" cy="2419013"/>
            <wp:effectExtent l="0" t="0" r="444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419013"/>
                    </a:xfrm>
                    <a:prstGeom prst="rect">
                      <a:avLst/>
                    </a:prstGeom>
                    <a:noFill/>
                    <a:ln>
                      <a:noFill/>
                    </a:ln>
                  </pic:spPr>
                </pic:pic>
              </a:graphicData>
            </a:graphic>
          </wp:inline>
        </w:drawing>
      </w:r>
    </w:p>
    <w:p w14:paraId="1B2F5EDD" w14:textId="77777777" w:rsidR="00052A36" w:rsidRPr="00052A36" w:rsidRDefault="00052A36" w:rsidP="00052A36">
      <w:pPr>
        <w:ind w:firstLine="420"/>
      </w:pPr>
      <w:r w:rsidRPr="00052A36">
        <w:t>数据包经过每层后，该层协议都会在数据包附上包首部，一个完整的包</w:t>
      </w:r>
      <w:proofErr w:type="gramStart"/>
      <w:r w:rsidRPr="00052A36">
        <w:t>首部图</w:t>
      </w:r>
      <w:proofErr w:type="gramEnd"/>
      <w:r w:rsidRPr="00052A36">
        <w:t>如上所示。</w:t>
      </w:r>
    </w:p>
    <w:p w14:paraId="3D90745D" w14:textId="0A180446" w:rsidR="00BA77F1" w:rsidRDefault="00BA77F1" w:rsidP="00BA77F1">
      <w:pPr>
        <w:ind w:firstLine="420"/>
      </w:pPr>
      <w:r w:rsidRPr="00BA77F1">
        <w:t>在数据传输到运输层后，会为其附上</w:t>
      </w:r>
      <w:r w:rsidRPr="00BA77F1">
        <w:t xml:space="preserve"> TCP </w:t>
      </w:r>
      <w:r w:rsidRPr="00BA77F1">
        <w:t>首部，首部</w:t>
      </w:r>
      <w:proofErr w:type="gramStart"/>
      <w:r w:rsidRPr="00BA77F1">
        <w:t>包含着源端口</w:t>
      </w:r>
      <w:proofErr w:type="gramEnd"/>
      <w:r w:rsidRPr="00BA77F1">
        <w:t>号和目的端口号。</w:t>
      </w:r>
    </w:p>
    <w:p w14:paraId="5668A4C1" w14:textId="0AE922E8" w:rsidR="00B51086" w:rsidRDefault="00B51086" w:rsidP="00BA77F1">
      <w:pPr>
        <w:ind w:firstLine="420"/>
        <w:rPr>
          <w:rFonts w:ascii="Arial" w:hAnsi="Arial" w:cs="Arial"/>
          <w:color w:val="333333"/>
          <w:shd w:val="clear" w:color="auto" w:fill="FFFFFF"/>
        </w:rPr>
      </w:pPr>
      <w:r>
        <w:rPr>
          <w:rFonts w:ascii="Arial" w:hAnsi="Arial" w:cs="Arial"/>
          <w:color w:val="333333"/>
          <w:shd w:val="clear" w:color="auto" w:fill="FFFFFF"/>
        </w:rPr>
        <w:t>在发送端，运输层将从发送应用程序进程接收到的报文转化成运输层分组，分组在计算机网络中也称为</w:t>
      </w:r>
      <w:r>
        <w:rPr>
          <w:rFonts w:ascii="Arial" w:hAnsi="Arial" w:cs="Arial"/>
          <w:color w:val="333333"/>
          <w:shd w:val="clear" w:color="auto" w:fill="FFFFFF"/>
        </w:rPr>
        <w:t> </w:t>
      </w:r>
      <w:r>
        <w:rPr>
          <w:rFonts w:ascii="Arial" w:hAnsi="Arial" w:cs="Arial"/>
          <w:color w:val="333333"/>
          <w:shd w:val="clear" w:color="auto" w:fill="FFFFFF"/>
        </w:rPr>
        <w:t>报文段</w:t>
      </w:r>
      <w:r>
        <w:rPr>
          <w:rFonts w:ascii="Arial" w:hAnsi="Arial" w:cs="Arial"/>
          <w:color w:val="333333"/>
          <w:shd w:val="clear" w:color="auto" w:fill="FFFFFF"/>
        </w:rPr>
        <w:t>(segment)</w:t>
      </w:r>
      <w:r>
        <w:rPr>
          <w:rFonts w:ascii="Arial" w:hAnsi="Arial" w:cs="Arial"/>
          <w:color w:val="333333"/>
          <w:shd w:val="clear" w:color="auto" w:fill="FFFFFF"/>
        </w:rPr>
        <w:t>。运输层一般会将报文段进行分割，分割成为较小的块，为每一块加上运输层首部并将其向目的地发送。</w:t>
      </w:r>
    </w:p>
    <w:p w14:paraId="5B615679" w14:textId="77777777" w:rsidR="005B79E5" w:rsidRPr="005B79E5" w:rsidRDefault="005B79E5" w:rsidP="00AF53BC">
      <w:pPr>
        <w:ind w:firstLine="420"/>
      </w:pPr>
      <w:r w:rsidRPr="005B79E5">
        <w:t>在发送过程中，可选的运输层协议</w:t>
      </w:r>
      <w:r w:rsidRPr="005B79E5">
        <w:t>(</w:t>
      </w:r>
      <w:r w:rsidRPr="005B79E5">
        <w:t>也就是交通工具</w:t>
      </w:r>
      <w:r w:rsidRPr="005B79E5">
        <w:t xml:space="preserve">) </w:t>
      </w:r>
      <w:r w:rsidRPr="005B79E5">
        <w:t>主要有</w:t>
      </w:r>
      <w:r w:rsidRPr="005B79E5">
        <w:t> TCP </w:t>
      </w:r>
      <w:r w:rsidRPr="005B79E5">
        <w:t>和</w:t>
      </w:r>
      <w:r w:rsidRPr="005B79E5">
        <w:t> UDP </w:t>
      </w:r>
      <w:r w:rsidRPr="005B79E5">
        <w:t>，关于这两种运输协议的选择及其特性也是我们着重探讨的重点。</w:t>
      </w:r>
    </w:p>
    <w:p w14:paraId="2CECCFA9" w14:textId="493F742F" w:rsidR="005B79E5" w:rsidRDefault="008D13B7" w:rsidP="008D13B7">
      <w:pPr>
        <w:pStyle w:val="3"/>
        <w:rPr>
          <w:shd w:val="clear" w:color="auto" w:fill="FFFFFF"/>
        </w:rPr>
      </w:pPr>
      <w:r>
        <w:rPr>
          <w:shd w:val="clear" w:color="auto" w:fill="FFFFFF"/>
        </w:rPr>
        <w:lastRenderedPageBreak/>
        <w:t>进程之间的通信</w:t>
      </w:r>
    </w:p>
    <w:p w14:paraId="22590279" w14:textId="73BBF162" w:rsidR="008D13B7" w:rsidRDefault="008D13B7" w:rsidP="008D13B7">
      <w:pPr>
        <w:ind w:firstLine="420"/>
        <w:jc w:val="center"/>
      </w:pPr>
      <w:r>
        <w:rPr>
          <w:noProof/>
        </w:rPr>
        <w:drawing>
          <wp:inline distT="0" distB="0" distL="0" distR="0" wp14:anchorId="67B39CF9" wp14:editId="1B67AF47">
            <wp:extent cx="4320000" cy="2469983"/>
            <wp:effectExtent l="0" t="0" r="444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469983"/>
                    </a:xfrm>
                    <a:prstGeom prst="rect">
                      <a:avLst/>
                    </a:prstGeom>
                    <a:noFill/>
                    <a:ln>
                      <a:noFill/>
                    </a:ln>
                  </pic:spPr>
                </pic:pic>
              </a:graphicData>
            </a:graphic>
          </wp:inline>
        </w:drawing>
      </w:r>
    </w:p>
    <w:p w14:paraId="2CEC3B00" w14:textId="62EB3540" w:rsidR="008D13B7" w:rsidRDefault="008D13B7" w:rsidP="008D13B7">
      <w:pPr>
        <w:ind w:firstLine="420"/>
      </w:pPr>
      <w:r w:rsidRPr="008D13B7">
        <w:t>从通信和信息处理的角度看，运输层向它上面的应用层提供通信服务，</w:t>
      </w:r>
      <w:r w:rsidRPr="008D13B7">
        <w:rPr>
          <w:b/>
        </w:rPr>
        <w:t>它属于面向通信部分的</w:t>
      </w:r>
      <w:proofErr w:type="gramStart"/>
      <w:r w:rsidRPr="008D13B7">
        <w:rPr>
          <w:b/>
        </w:rPr>
        <w:t>最</w:t>
      </w:r>
      <w:proofErr w:type="gramEnd"/>
      <w:r w:rsidRPr="008D13B7">
        <w:rPr>
          <w:b/>
        </w:rPr>
        <w:t>高层，同时也是用户功能中的最低层</w:t>
      </w:r>
      <w:r w:rsidRPr="008D13B7">
        <w:t>。</w:t>
      </w:r>
    </w:p>
    <w:p w14:paraId="0152F68E" w14:textId="5B4195EC" w:rsidR="008D13B7" w:rsidRDefault="008D13B7" w:rsidP="008D13B7">
      <w:pPr>
        <w:ind w:firstLine="420"/>
      </w:pPr>
      <w:r w:rsidRPr="008D13B7">
        <w:t>当网络的边缘部分中的两个主机使用网络的核心部分的功能进行端到端的通信时，</w:t>
      </w:r>
      <w:r w:rsidRPr="008D13B7">
        <w:rPr>
          <w:b/>
        </w:rPr>
        <w:t>只有位于网络边缘部分的主机的协议</w:t>
      </w:r>
      <w:proofErr w:type="gramStart"/>
      <w:r w:rsidRPr="008D13B7">
        <w:rPr>
          <w:b/>
        </w:rPr>
        <w:t>栈</w:t>
      </w:r>
      <w:proofErr w:type="gramEnd"/>
      <w:r w:rsidRPr="008D13B7">
        <w:rPr>
          <w:b/>
        </w:rPr>
        <w:t>才有运输层</w:t>
      </w:r>
      <w:r w:rsidRPr="008D13B7">
        <w:t>，而网络核心部分中的路由器在转发分组时都只用到三层（到网络层）的功能。</w:t>
      </w:r>
    </w:p>
    <w:p w14:paraId="59DF2664" w14:textId="77777777" w:rsidR="009F781A" w:rsidRDefault="009F781A" w:rsidP="009F781A">
      <w:pPr>
        <w:ind w:firstLine="420"/>
      </w:pPr>
      <w:r>
        <w:rPr>
          <w:rFonts w:hint="eastAsia"/>
        </w:rPr>
        <w:t>之前课程所介绍的计算机网络体系结构中的物理层、数据链路层以及网络层它们共同解决了将主机通过异</w:t>
      </w:r>
    </w:p>
    <w:p w14:paraId="60D0AECE" w14:textId="77777777" w:rsidR="009F781A" w:rsidRDefault="009F781A" w:rsidP="009F781A">
      <w:pPr>
        <w:ind w:firstLine="420"/>
      </w:pPr>
      <w:proofErr w:type="gramStart"/>
      <w:r>
        <w:rPr>
          <w:rFonts w:hint="eastAsia"/>
        </w:rPr>
        <w:t>构网络</w:t>
      </w:r>
      <w:proofErr w:type="gramEnd"/>
      <w:r>
        <w:rPr>
          <w:rFonts w:hint="eastAsia"/>
        </w:rPr>
        <w:t>互联起来所面临的问题</w:t>
      </w:r>
      <w:r>
        <w:t>,</w:t>
      </w:r>
      <w:r>
        <w:t>实现了主机到主机的通信。</w:t>
      </w:r>
    </w:p>
    <w:p w14:paraId="40CF04EE" w14:textId="77777777" w:rsidR="009F781A" w:rsidRDefault="009F781A" w:rsidP="009F781A">
      <w:pPr>
        <w:ind w:firstLine="420"/>
      </w:pPr>
      <w:r>
        <w:rPr>
          <w:rFonts w:hint="eastAsia"/>
        </w:rPr>
        <w:t>但实际上在计算机网络中进行通信的真正实体是位于通信两端主机中的进程。</w:t>
      </w:r>
    </w:p>
    <w:p w14:paraId="7E216DA0" w14:textId="56829318" w:rsidR="0058282F" w:rsidRDefault="009F781A" w:rsidP="009F781A">
      <w:pPr>
        <w:ind w:firstLine="420"/>
        <w:rPr>
          <w:color w:val="FF0000"/>
        </w:rPr>
      </w:pPr>
      <w:r>
        <w:rPr>
          <w:rFonts w:hint="eastAsia"/>
        </w:rPr>
        <w:t>如何为运行在不同主机上的应用进程提供直接的通信服务是运输层的任务</w:t>
      </w:r>
      <w:r>
        <w:t>,</w:t>
      </w:r>
      <w:r w:rsidRPr="00DB13DB">
        <w:rPr>
          <w:color w:val="FF0000"/>
        </w:rPr>
        <w:t>运输层协议又称为端到端协议。</w:t>
      </w:r>
    </w:p>
    <w:p w14:paraId="6A51D91B" w14:textId="711CF02F" w:rsidR="009D1398" w:rsidRPr="00DB13DB" w:rsidRDefault="009D1398" w:rsidP="009F781A">
      <w:pPr>
        <w:ind w:firstLine="420"/>
        <w:rPr>
          <w:color w:val="FF0000"/>
        </w:rPr>
      </w:pPr>
      <w:r>
        <w:rPr>
          <w:noProof/>
        </w:rPr>
        <w:drawing>
          <wp:inline distT="0" distB="0" distL="0" distR="0" wp14:anchorId="40EC1999" wp14:editId="62BDBBBB">
            <wp:extent cx="5274310" cy="11404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t="43664"/>
                    <a:stretch/>
                  </pic:blipFill>
                  <pic:spPr bwMode="auto">
                    <a:xfrm>
                      <a:off x="0" y="0"/>
                      <a:ext cx="5274310" cy="1140460"/>
                    </a:xfrm>
                    <a:prstGeom prst="rect">
                      <a:avLst/>
                    </a:prstGeom>
                    <a:noFill/>
                    <a:ln>
                      <a:noFill/>
                    </a:ln>
                    <a:extLst>
                      <a:ext uri="{53640926-AAD7-44D8-BBD7-CCE9431645EC}">
                        <a14:shadowObscured xmlns:a14="http://schemas.microsoft.com/office/drawing/2010/main"/>
                      </a:ext>
                    </a:extLst>
                  </pic:spPr>
                </pic:pic>
              </a:graphicData>
            </a:graphic>
          </wp:inline>
        </w:drawing>
      </w:r>
    </w:p>
    <w:p w14:paraId="748CB3D6" w14:textId="77777777" w:rsidR="009D1398" w:rsidRPr="009D1398" w:rsidRDefault="009D1398" w:rsidP="009D1398">
      <w:pPr>
        <w:ind w:firstLine="420"/>
      </w:pPr>
      <w:r w:rsidRPr="009D1398">
        <w:t>运输层向高层用户屏蔽了下面网络核心的细节</w:t>
      </w:r>
      <w:r w:rsidRPr="009D1398">
        <w:t>(</w:t>
      </w:r>
      <w:r w:rsidRPr="009D1398">
        <w:t>如网络拓扑、所采用的路由选择协议等</w:t>
      </w:r>
      <w:r w:rsidRPr="009D1398">
        <w:t>)</w:t>
      </w:r>
      <w:r w:rsidRPr="009D1398">
        <w:t>，它使应用</w:t>
      </w:r>
      <w:proofErr w:type="gramStart"/>
      <w:r w:rsidRPr="009D1398">
        <w:t>进程看建的</w:t>
      </w:r>
      <w:proofErr w:type="gramEnd"/>
      <w:r w:rsidRPr="009D1398">
        <w:t>就好像实在两个传输层实体之间有一条端到端的逻辑通信信道。</w:t>
      </w:r>
    </w:p>
    <w:p w14:paraId="08D875B6" w14:textId="56EBB89D" w:rsidR="008107FD" w:rsidRDefault="008107FD" w:rsidP="008107FD">
      <w:pPr>
        <w:ind w:firstLine="420"/>
      </w:pPr>
      <w:r w:rsidRPr="008107FD">
        <w:t>更具应用需求的不同，英</w:t>
      </w:r>
      <w:proofErr w:type="gramStart"/>
      <w:r w:rsidRPr="008107FD">
        <w:t>特</w:t>
      </w:r>
      <w:proofErr w:type="gramEnd"/>
      <w:r w:rsidRPr="008107FD">
        <w:t>网的运输层为应用层提供了两种不同的运输协议，即</w:t>
      </w:r>
      <w:r w:rsidR="008250B0">
        <w:rPr>
          <w:rFonts w:hint="eastAsia"/>
        </w:rPr>
        <w:t>面向连接</w:t>
      </w:r>
      <w:r w:rsidRPr="008107FD">
        <w:t>的</w:t>
      </w:r>
      <w:proofErr w:type="spellStart"/>
      <w:r w:rsidRPr="008107FD">
        <w:t>tcp</w:t>
      </w:r>
      <w:proofErr w:type="spellEnd"/>
      <w:r w:rsidRPr="008107FD">
        <w:t>和无连接的</w:t>
      </w:r>
      <w:proofErr w:type="spellStart"/>
      <w:r w:rsidRPr="008107FD">
        <w:t>udp</w:t>
      </w:r>
      <w:proofErr w:type="spellEnd"/>
      <w:r w:rsidRPr="008107FD">
        <w:t>。</w:t>
      </w:r>
    </w:p>
    <w:p w14:paraId="4B70F088" w14:textId="4E042953" w:rsidR="00C72681" w:rsidRDefault="00C72681" w:rsidP="00C72681">
      <w:pPr>
        <w:ind w:firstLine="420"/>
      </w:pPr>
      <w:r w:rsidRPr="00C72681">
        <w:t>主机</w:t>
      </w:r>
      <w:r w:rsidRPr="00C72681">
        <w:t>A</w:t>
      </w:r>
      <w:r w:rsidRPr="00C72681">
        <w:t>和主机</w:t>
      </w:r>
      <w:r w:rsidRPr="00C72681">
        <w:t>B</w:t>
      </w:r>
      <w:r w:rsidRPr="00C72681">
        <w:t>进行通信</w:t>
      </w:r>
      <w:r w:rsidRPr="00C72681">
        <w:t xml:space="preserve"> </w:t>
      </w:r>
      <w:r w:rsidRPr="00C72681">
        <w:t>实际指的是运行在主机</w:t>
      </w:r>
      <w:r w:rsidRPr="00C72681">
        <w:t>A</w:t>
      </w:r>
      <w:r w:rsidRPr="00C72681">
        <w:t>的某个程序和运行在主机</w:t>
      </w:r>
      <w:r w:rsidRPr="00C72681">
        <w:t>B</w:t>
      </w:r>
      <w:r w:rsidRPr="00C72681">
        <w:t>上的另一个程序进行通信。端到端的通信</w:t>
      </w:r>
      <w:proofErr w:type="gramStart"/>
      <w:r w:rsidRPr="00C72681">
        <w:t>时进程</w:t>
      </w:r>
      <w:proofErr w:type="gramEnd"/>
      <w:r w:rsidRPr="00C72681">
        <w:t>之间的通信。</w:t>
      </w:r>
    </w:p>
    <w:p w14:paraId="10B22A80" w14:textId="13C263EE" w:rsidR="00C72681" w:rsidRDefault="00C72681" w:rsidP="00C72681">
      <w:pPr>
        <w:pStyle w:val="3"/>
      </w:pPr>
      <w:r>
        <w:rPr>
          <w:rFonts w:hint="eastAsia"/>
        </w:rPr>
        <w:lastRenderedPageBreak/>
        <w:t>运输层通信流程</w:t>
      </w:r>
    </w:p>
    <w:p w14:paraId="23804FC5" w14:textId="5189C4AC" w:rsidR="00C72681" w:rsidRPr="00C72681" w:rsidRDefault="00C72681" w:rsidP="00C72681">
      <w:pPr>
        <w:ind w:firstLine="420"/>
      </w:pPr>
      <w:r w:rsidRPr="00C72681">
        <w:rPr>
          <w:noProof/>
        </w:rPr>
        <w:drawing>
          <wp:inline distT="0" distB="0" distL="0" distR="0" wp14:anchorId="2D4AEE1A" wp14:editId="472CED19">
            <wp:extent cx="5274310" cy="25571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625"/>
                    <a:stretch/>
                  </pic:blipFill>
                  <pic:spPr bwMode="auto">
                    <a:xfrm>
                      <a:off x="0" y="0"/>
                      <a:ext cx="5274310" cy="2557145"/>
                    </a:xfrm>
                    <a:prstGeom prst="rect">
                      <a:avLst/>
                    </a:prstGeom>
                    <a:ln>
                      <a:noFill/>
                    </a:ln>
                    <a:extLst>
                      <a:ext uri="{53640926-AAD7-44D8-BBD7-CCE9431645EC}">
                        <a14:shadowObscured xmlns:a14="http://schemas.microsoft.com/office/drawing/2010/main"/>
                      </a:ext>
                    </a:extLst>
                  </pic:spPr>
                </pic:pic>
              </a:graphicData>
            </a:graphic>
          </wp:inline>
        </w:drawing>
      </w:r>
    </w:p>
    <w:p w14:paraId="2C1645B0" w14:textId="77777777" w:rsidR="00C72681" w:rsidRPr="00C72681" w:rsidRDefault="00C72681" w:rsidP="00C72681">
      <w:pPr>
        <w:ind w:firstLineChars="0" w:firstLine="0"/>
      </w:pPr>
    </w:p>
    <w:p w14:paraId="0B71759B" w14:textId="77777777" w:rsidR="00C72681" w:rsidRPr="00C72681" w:rsidRDefault="00C72681" w:rsidP="00C72681">
      <w:pPr>
        <w:ind w:firstLine="420"/>
      </w:pPr>
      <w:r w:rsidRPr="00C72681">
        <w:t>“</w:t>
      </w:r>
      <w:r w:rsidRPr="00C72681">
        <w:t>逻辑通信</w:t>
      </w:r>
      <w:r w:rsidRPr="00C72681">
        <w:t>”</w:t>
      </w:r>
      <w:r w:rsidRPr="00C72681">
        <w:t>是指运输层之间的通信好像是沿水平方向传送数据，但事实上，这两条数据并没有一条水平方向的物理连接，要传送的数据是沿着图中上下多次的虚线方向传送的</w:t>
      </w:r>
    </w:p>
    <w:p w14:paraId="1AB97DD9" w14:textId="77777777" w:rsidR="00C72681" w:rsidRPr="00C72681" w:rsidRDefault="00C72681" w:rsidP="00C72681">
      <w:pPr>
        <w:ind w:firstLine="420"/>
      </w:pPr>
      <w:r w:rsidRPr="00C72681">
        <w:t>1</w:t>
      </w:r>
      <w:r w:rsidRPr="00C72681">
        <w:t>、进程</w:t>
      </w:r>
      <w:r w:rsidRPr="00C72681">
        <w:t>Ap1</w:t>
      </w:r>
      <w:r w:rsidRPr="00C72681">
        <w:t>与</w:t>
      </w:r>
      <w:r w:rsidRPr="00C72681">
        <w:t>Ap4</w:t>
      </w:r>
      <w:r w:rsidRPr="00C72681">
        <w:t>之间进行基于网络的通信，进程</w:t>
      </w:r>
      <w:r w:rsidRPr="00C72681">
        <w:t>Ap2</w:t>
      </w:r>
      <w:r w:rsidRPr="00C72681">
        <w:t>与</w:t>
      </w:r>
      <w:r w:rsidRPr="00C72681">
        <w:t>Ap3</w:t>
      </w:r>
      <w:r w:rsidRPr="00C72681">
        <w:t>之间进行基于网络的通信</w:t>
      </w:r>
    </w:p>
    <w:p w14:paraId="591DACB2" w14:textId="77777777" w:rsidR="00C72681" w:rsidRPr="00C72681" w:rsidRDefault="00C72681" w:rsidP="00C72681">
      <w:pPr>
        <w:ind w:firstLine="420"/>
      </w:pPr>
      <w:r w:rsidRPr="00C72681">
        <w:t>2</w:t>
      </w:r>
      <w:r w:rsidRPr="00C72681">
        <w:t>、在运输层使用不同的端口，来对应不同的应用进程</w:t>
      </w:r>
    </w:p>
    <w:p w14:paraId="627711B6" w14:textId="77777777" w:rsidR="00C72681" w:rsidRPr="00C72681" w:rsidRDefault="00C72681" w:rsidP="00C72681">
      <w:pPr>
        <w:ind w:firstLine="420"/>
      </w:pPr>
      <w:r w:rsidRPr="00C72681">
        <w:t>3</w:t>
      </w:r>
      <w:r w:rsidRPr="00C72681">
        <w:t>、然后通过网络层及其下层来传输应用层报文</w:t>
      </w:r>
    </w:p>
    <w:p w14:paraId="0CEF6649" w14:textId="77777777" w:rsidR="00C72681" w:rsidRPr="00C72681" w:rsidRDefault="00C72681" w:rsidP="00C72681">
      <w:pPr>
        <w:ind w:firstLine="420"/>
      </w:pPr>
      <w:r w:rsidRPr="00C72681">
        <w:t>4</w:t>
      </w:r>
      <w:r w:rsidRPr="00C72681">
        <w:t>、接收方的运输层通过不同的端口，将收到的应用层报文，交付给应用层中相应的应用进程</w:t>
      </w:r>
    </w:p>
    <w:p w14:paraId="5733B8F6" w14:textId="3FBE3B27" w:rsidR="00C72681" w:rsidRDefault="00C72681" w:rsidP="00C72681">
      <w:pPr>
        <w:ind w:firstLine="420"/>
      </w:pPr>
      <w:r w:rsidRPr="00C72681">
        <w:t>5</w:t>
      </w:r>
      <w:r w:rsidRPr="00C72681">
        <w:t>、这里端口并不是指看得见、摸得着的物理端口，而是指用来区分不同应用进程的标识符</w:t>
      </w:r>
    </w:p>
    <w:p w14:paraId="7FF01C0F" w14:textId="56C55C10" w:rsidR="00EE1E1F" w:rsidRDefault="00EE1E1F" w:rsidP="00EE1E1F">
      <w:pPr>
        <w:pStyle w:val="20"/>
      </w:pPr>
      <w:r>
        <w:t>S</w:t>
      </w:r>
      <w:r>
        <w:rPr>
          <w:rFonts w:hint="eastAsia"/>
        </w:rPr>
        <w:t>ocket</w:t>
      </w:r>
    </w:p>
    <w:p w14:paraId="6C69C6A0" w14:textId="677C982F" w:rsidR="00F74AEE" w:rsidRPr="00F74AEE" w:rsidRDefault="00F74AEE" w:rsidP="0094771F">
      <w:pPr>
        <w:pStyle w:val="3"/>
      </w:pPr>
      <w:r w:rsidRPr="00F74AEE">
        <w:rPr>
          <w:rFonts w:hint="eastAsia"/>
        </w:rPr>
        <w:t>套接字</w:t>
      </w:r>
    </w:p>
    <w:p w14:paraId="47C8573F" w14:textId="7A5355AD" w:rsidR="00EE1E1F" w:rsidRDefault="00EE1E1F" w:rsidP="00EE1E1F">
      <w:pPr>
        <w:ind w:firstLine="420"/>
      </w:pPr>
      <w:r w:rsidRPr="00EE1E1F">
        <w:rPr>
          <w:rFonts w:hint="eastAsia"/>
        </w:rPr>
        <w:t>在</w:t>
      </w:r>
      <w:r w:rsidRPr="00EE1E1F">
        <w:t xml:space="preserve"> TCP </w:t>
      </w:r>
      <w:r w:rsidRPr="00EE1E1F">
        <w:t>或者</w:t>
      </w:r>
      <w:r w:rsidRPr="00EE1E1F">
        <w:t xml:space="preserve"> UDP </w:t>
      </w:r>
      <w:r w:rsidRPr="00EE1E1F">
        <w:t>发送具体的报文信息前，需要先经过一扇</w:t>
      </w:r>
      <w:r w:rsidRPr="00EE1E1F">
        <w:t xml:space="preserve"> </w:t>
      </w:r>
      <w:r w:rsidRPr="00EE1E1F">
        <w:t>门，这个门就是套接字</w:t>
      </w:r>
      <w:r w:rsidRPr="00EE1E1F">
        <w:t>(socket)</w:t>
      </w:r>
      <w:r w:rsidRPr="00EE1E1F">
        <w:t>，套接字向上连接着应用层，向下连接着网络层。在操作系统中，操作系统分别为应用和硬件提供了接口</w:t>
      </w:r>
      <w:r w:rsidRPr="00EE1E1F">
        <w:t>(Application Programming Interface)</w:t>
      </w:r>
      <w:r w:rsidRPr="00EE1E1F">
        <w:t>。而在计算机网络中，套接</w:t>
      </w:r>
      <w:proofErr w:type="gramStart"/>
      <w:r w:rsidRPr="00EE1E1F">
        <w:t>字同样</w:t>
      </w:r>
      <w:proofErr w:type="gramEnd"/>
      <w:r w:rsidRPr="00EE1E1F">
        <w:t>是一种接口，它也是有接口</w:t>
      </w:r>
      <w:r w:rsidRPr="00EE1E1F">
        <w:t xml:space="preserve"> API </w:t>
      </w:r>
      <w:r w:rsidRPr="00EE1E1F">
        <w:t>的。</w:t>
      </w:r>
    </w:p>
    <w:p w14:paraId="6A0AD757" w14:textId="27F6DB24" w:rsidR="00127255" w:rsidRDefault="00127255" w:rsidP="00EE1E1F">
      <w:pPr>
        <w:ind w:firstLine="420"/>
      </w:pPr>
      <w:r>
        <w:rPr>
          <w:noProof/>
        </w:rPr>
        <w:lastRenderedPageBreak/>
        <w:drawing>
          <wp:inline distT="0" distB="0" distL="0" distR="0" wp14:anchorId="57E1EA4B" wp14:editId="5BFC91E7">
            <wp:extent cx="5274310" cy="346837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201ADD8C" w14:textId="154103B7" w:rsidR="00720FCB" w:rsidRDefault="00127255" w:rsidP="00EE1E1F">
      <w:pPr>
        <w:ind w:firstLine="420"/>
      </w:pPr>
      <w:r w:rsidRPr="00127255">
        <w:rPr>
          <w:rFonts w:hint="eastAsia"/>
        </w:rPr>
        <w:t>现在我们知道了，</w:t>
      </w:r>
      <w:r w:rsidRPr="00127255">
        <w:t xml:space="preserve"> Socket </w:t>
      </w:r>
      <w:r w:rsidRPr="00127255">
        <w:t>和</w:t>
      </w:r>
      <w:r w:rsidRPr="00127255">
        <w:t xml:space="preserve"> TCP/IP </w:t>
      </w:r>
      <w:r w:rsidRPr="00127255">
        <w:t>没有必然联系，</w:t>
      </w:r>
      <w:r w:rsidRPr="00127255">
        <w:t xml:space="preserve">Socket </w:t>
      </w:r>
      <w:r w:rsidRPr="00127255">
        <w:t>的出现只是方便了</w:t>
      </w:r>
      <w:r w:rsidRPr="00127255">
        <w:t xml:space="preserve"> TCP/IP </w:t>
      </w:r>
      <w:r w:rsidRPr="00127255">
        <w:t>的使用，如何方便使用呢？你可以直接使用下面</w:t>
      </w:r>
      <w:r w:rsidRPr="00127255">
        <w:t xml:space="preserve"> Socket API </w:t>
      </w:r>
      <w:r w:rsidRPr="00127255">
        <w:t>的这些方法。</w:t>
      </w:r>
    </w:p>
    <w:p w14:paraId="7A38421E" w14:textId="4D4F1645" w:rsidR="00C40655" w:rsidRDefault="00F65F7F" w:rsidP="00EE1E1F">
      <w:pPr>
        <w:ind w:firstLine="420"/>
      </w:pPr>
      <w:r w:rsidRPr="00F65F7F">
        <w:rPr>
          <w:noProof/>
        </w:rPr>
        <w:drawing>
          <wp:inline distT="0" distB="0" distL="0" distR="0" wp14:anchorId="601DD2E6" wp14:editId="4D3D8CCB">
            <wp:extent cx="5274310" cy="229806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298065"/>
                    </a:xfrm>
                    <a:prstGeom prst="rect">
                      <a:avLst/>
                    </a:prstGeom>
                    <a:noFill/>
                    <a:ln>
                      <a:noFill/>
                    </a:ln>
                  </pic:spPr>
                </pic:pic>
              </a:graphicData>
            </a:graphic>
          </wp:inline>
        </w:drawing>
      </w:r>
    </w:p>
    <w:p w14:paraId="6E163CB1" w14:textId="4FF23CFB" w:rsidR="00F65F7F" w:rsidRDefault="00F65F7F" w:rsidP="00F65F7F">
      <w:pPr>
        <w:pStyle w:val="3"/>
      </w:pPr>
      <w:r w:rsidRPr="00F65F7F">
        <w:rPr>
          <w:rFonts w:hint="eastAsia"/>
        </w:rPr>
        <w:t>套接字类型</w:t>
      </w:r>
    </w:p>
    <w:p w14:paraId="3354F6CA" w14:textId="77777777" w:rsidR="00F65F7F" w:rsidRPr="00F65F7F" w:rsidRDefault="00F65F7F" w:rsidP="00F65F7F">
      <w:pPr>
        <w:ind w:firstLine="420"/>
      </w:pPr>
      <w:r w:rsidRPr="00F65F7F">
        <w:rPr>
          <w:rFonts w:hint="eastAsia"/>
        </w:rPr>
        <w:t>套接字的主要类型有三种，下面我们分别介绍一下</w:t>
      </w:r>
    </w:p>
    <w:p w14:paraId="1B1A553C" w14:textId="5BF7743C" w:rsidR="00F65F7F" w:rsidRDefault="0051383F" w:rsidP="00F65F7F">
      <w:pPr>
        <w:ind w:firstLine="420"/>
      </w:pPr>
      <w:r w:rsidRPr="0051383F">
        <w:rPr>
          <w:rFonts w:hint="eastAsia"/>
        </w:rPr>
        <w:t>数据报套接字</w:t>
      </w:r>
      <w:r w:rsidRPr="0051383F">
        <w:t>(Datagram sockets)</w:t>
      </w:r>
      <w:r w:rsidRPr="0051383F">
        <w:t>：数据报套接</w:t>
      </w:r>
      <w:proofErr w:type="gramStart"/>
      <w:r w:rsidRPr="0051383F">
        <w:t>字提供</w:t>
      </w:r>
      <w:proofErr w:type="gramEnd"/>
      <w:r w:rsidRPr="0051383F">
        <w:t>一种无连接的服务，而且并不能保证数据传输的可靠性。数据有可能在传输过程中丢失或出现数据重复，且无法保证顺序地接收到数据。数据报套接</w:t>
      </w:r>
      <w:proofErr w:type="gramStart"/>
      <w:r w:rsidRPr="0051383F">
        <w:t>字使用</w:t>
      </w:r>
      <w:proofErr w:type="gramEnd"/>
      <w:r w:rsidRPr="0051383F">
        <w:t xml:space="preserve">UDP( User </w:t>
      </w:r>
      <w:proofErr w:type="spellStart"/>
      <w:r w:rsidRPr="0051383F">
        <w:t>DatagramProtocol</w:t>
      </w:r>
      <w:proofErr w:type="spellEnd"/>
      <w:r w:rsidRPr="0051383F">
        <w:t>)</w:t>
      </w:r>
      <w:r w:rsidRPr="0051383F">
        <w:t>协议进行数据的传输。由于数据报套接字不能保证数据传输的可靠性，对于有可能出现的数据丢失情况，需要在程序中做相应的处理。</w:t>
      </w:r>
    </w:p>
    <w:p w14:paraId="3F331B68" w14:textId="2A5DDD79" w:rsidR="00484FE5" w:rsidRDefault="00484FE5" w:rsidP="00F65F7F">
      <w:pPr>
        <w:ind w:firstLine="420"/>
      </w:pPr>
      <w:r w:rsidRPr="00484FE5">
        <w:rPr>
          <w:rFonts w:hint="eastAsia"/>
        </w:rPr>
        <w:t>流套接字</w:t>
      </w:r>
      <w:r w:rsidRPr="00484FE5">
        <w:t>(Stream sockets)</w:t>
      </w:r>
      <w:r w:rsidRPr="00484FE5">
        <w:t>：流套接字用于提供面向连接、可靠的数据传输服务。能够保证数据的可靠性、顺序性。流套接字之所以能够实现可靠的数据服务，原因在于其使用了传输控制协议，即</w:t>
      </w:r>
      <w:r w:rsidRPr="00484FE5">
        <w:t xml:space="preserve"> TCP(The Transmission Control Protocol)</w:t>
      </w:r>
      <w:r w:rsidRPr="00484FE5">
        <w:t>协议</w:t>
      </w:r>
    </w:p>
    <w:p w14:paraId="6E064551" w14:textId="2E67DBB2" w:rsidR="00BD3F0E" w:rsidRDefault="00BD3F0E" w:rsidP="00F65F7F">
      <w:pPr>
        <w:ind w:firstLine="420"/>
      </w:pPr>
      <w:r w:rsidRPr="00BD3F0E">
        <w:rPr>
          <w:rFonts w:hint="eastAsia"/>
        </w:rPr>
        <w:t>原始套接字</w:t>
      </w:r>
      <w:r w:rsidRPr="00BD3F0E">
        <w:t xml:space="preserve">(Raw sockets): </w:t>
      </w:r>
      <w:r w:rsidRPr="00BD3F0E">
        <w:t>原始套接</w:t>
      </w:r>
      <w:proofErr w:type="gramStart"/>
      <w:r w:rsidRPr="00BD3F0E">
        <w:t>字允许</w:t>
      </w:r>
      <w:proofErr w:type="gramEnd"/>
      <w:r w:rsidRPr="00BD3F0E">
        <w:t>直接发送和接收</w:t>
      </w:r>
      <w:r w:rsidRPr="00BD3F0E">
        <w:t xml:space="preserve"> IP </w:t>
      </w:r>
      <w:r w:rsidRPr="00BD3F0E">
        <w:t>数据包，而无需任何特</w:t>
      </w:r>
      <w:r w:rsidRPr="00BD3F0E">
        <w:lastRenderedPageBreak/>
        <w:t>定于协议的传输层格式，原始套接字可以读写内核没有处理过的</w:t>
      </w:r>
      <w:r w:rsidRPr="00BD3F0E">
        <w:t xml:space="preserve"> IP </w:t>
      </w:r>
      <w:r w:rsidRPr="00BD3F0E">
        <w:t>数据包。</w:t>
      </w:r>
    </w:p>
    <w:p w14:paraId="616415CD" w14:textId="4409E764" w:rsidR="00AA785C" w:rsidRDefault="00AA785C" w:rsidP="00AA785C">
      <w:pPr>
        <w:pStyle w:val="3"/>
      </w:pPr>
      <w:r w:rsidRPr="00AA785C">
        <w:rPr>
          <w:rFonts w:hint="eastAsia"/>
        </w:rPr>
        <w:t>套接字处理过程</w:t>
      </w:r>
    </w:p>
    <w:p w14:paraId="4AFEC07E" w14:textId="08A9441B" w:rsidR="00AA785C" w:rsidRDefault="00AA785C" w:rsidP="00AA785C">
      <w:pPr>
        <w:ind w:firstLine="420"/>
      </w:pPr>
      <w:r w:rsidRPr="00AA785C">
        <w:rPr>
          <w:rFonts w:hint="eastAsia"/>
        </w:rPr>
        <w:t>在计算机网络中，要想实现通信，必须至少需要两个端系统，至少需要一对两个套接字才行。下面是套接字的通信过程。</w:t>
      </w:r>
    </w:p>
    <w:p w14:paraId="60A67887" w14:textId="1ECD82EF" w:rsidR="00D622A3" w:rsidRDefault="00D622A3" w:rsidP="00AA785C">
      <w:pPr>
        <w:ind w:firstLine="420"/>
      </w:pPr>
      <w:r w:rsidRPr="00D622A3">
        <w:rPr>
          <w:noProof/>
        </w:rPr>
        <w:drawing>
          <wp:inline distT="0" distB="0" distL="0" distR="0" wp14:anchorId="1B87724C" wp14:editId="6D02C85D">
            <wp:extent cx="4320000" cy="458941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4589415"/>
                    </a:xfrm>
                    <a:prstGeom prst="rect">
                      <a:avLst/>
                    </a:prstGeom>
                    <a:noFill/>
                    <a:ln>
                      <a:noFill/>
                    </a:ln>
                  </pic:spPr>
                </pic:pic>
              </a:graphicData>
            </a:graphic>
          </wp:inline>
        </w:drawing>
      </w:r>
    </w:p>
    <w:p w14:paraId="4D24DB12" w14:textId="36C1E9D9" w:rsidR="00C61EA6" w:rsidRDefault="00412732" w:rsidP="00AA785C">
      <w:pPr>
        <w:ind w:firstLine="420"/>
      </w:pPr>
      <w:r>
        <w:t>1</w:t>
      </w:r>
      <w:r>
        <w:rPr>
          <w:rFonts w:hint="eastAsia"/>
        </w:rPr>
        <w:t>、</w:t>
      </w:r>
      <w:r w:rsidR="00C61EA6" w:rsidRPr="00C61EA6">
        <w:t xml:space="preserve">socket </w:t>
      </w:r>
      <w:r w:rsidR="00C61EA6" w:rsidRPr="00C61EA6">
        <w:t>中的</w:t>
      </w:r>
      <w:r w:rsidR="00C61EA6" w:rsidRPr="00C61EA6">
        <w:t xml:space="preserve"> API </w:t>
      </w:r>
      <w:r w:rsidR="00C61EA6" w:rsidRPr="00C61EA6">
        <w:t>用于创建通信链路中的端点，创建完成后，会返回描述该套接字的套接字描述符。</w:t>
      </w:r>
    </w:p>
    <w:p w14:paraId="4834F536" w14:textId="2579C1A6" w:rsidR="00690118" w:rsidRDefault="00690118" w:rsidP="00AA785C">
      <w:pPr>
        <w:ind w:firstLine="420"/>
      </w:pPr>
      <w:r>
        <w:rPr>
          <w:rFonts w:hint="eastAsia"/>
        </w:rPr>
        <w:t>2</w:t>
      </w:r>
      <w:r>
        <w:rPr>
          <w:rFonts w:hint="eastAsia"/>
        </w:rPr>
        <w:t>、</w:t>
      </w:r>
      <w:r w:rsidRPr="00690118">
        <w:rPr>
          <w:rFonts w:hint="eastAsia"/>
        </w:rPr>
        <w:t>当应用程序具有套接字描述符后，它可以将唯一的名称绑定在套接字上，服务器必须绑定一个名称才能在网络中访问</w:t>
      </w:r>
    </w:p>
    <w:p w14:paraId="4B06D053" w14:textId="7B9F2E14" w:rsidR="00BB5138" w:rsidRDefault="00BB5138" w:rsidP="00AA785C">
      <w:pPr>
        <w:ind w:firstLine="420"/>
      </w:pPr>
      <w:r>
        <w:rPr>
          <w:rFonts w:hint="eastAsia"/>
        </w:rPr>
        <w:t>3</w:t>
      </w:r>
      <w:r>
        <w:rPr>
          <w:rFonts w:hint="eastAsia"/>
        </w:rPr>
        <w:t>、</w:t>
      </w:r>
      <w:r w:rsidRPr="00BB5138">
        <w:rPr>
          <w:rFonts w:hint="eastAsia"/>
        </w:rPr>
        <w:t>在为服务</w:t>
      </w:r>
      <w:proofErr w:type="gramStart"/>
      <w:r w:rsidRPr="00BB5138">
        <w:rPr>
          <w:rFonts w:hint="eastAsia"/>
        </w:rPr>
        <w:t>端分配</w:t>
      </w:r>
      <w:proofErr w:type="gramEnd"/>
      <w:r w:rsidRPr="00BB5138">
        <w:rPr>
          <w:rFonts w:hint="eastAsia"/>
        </w:rPr>
        <w:t>了</w:t>
      </w:r>
      <w:r w:rsidRPr="00BB5138">
        <w:t xml:space="preserve"> socket </w:t>
      </w:r>
      <w:r w:rsidRPr="00BB5138">
        <w:t>并且将名称使用</w:t>
      </w:r>
      <w:r w:rsidRPr="00BB5138">
        <w:t xml:space="preserve"> bind </w:t>
      </w:r>
      <w:r w:rsidRPr="00BB5138">
        <w:t>绑定到套接字上后，将会调用</w:t>
      </w:r>
      <w:r w:rsidRPr="00BB5138">
        <w:t xml:space="preserve"> listen </w:t>
      </w:r>
      <w:proofErr w:type="spellStart"/>
      <w:r w:rsidRPr="00BB5138">
        <w:t>api</w:t>
      </w:r>
      <w:proofErr w:type="spellEnd"/>
      <w:r w:rsidRPr="00BB5138">
        <w:t>。</w:t>
      </w:r>
      <w:r w:rsidRPr="00BB5138">
        <w:t xml:space="preserve">listen </w:t>
      </w:r>
      <w:r w:rsidRPr="00BB5138">
        <w:t>表示客户端愿意等待连接的意愿，</w:t>
      </w:r>
      <w:r w:rsidRPr="00BB5138">
        <w:t xml:space="preserve">listen </w:t>
      </w:r>
      <w:r w:rsidRPr="00BB5138">
        <w:t>必须在</w:t>
      </w:r>
      <w:r w:rsidRPr="00BB5138">
        <w:t xml:space="preserve"> accept </w:t>
      </w:r>
      <w:proofErr w:type="spellStart"/>
      <w:r w:rsidRPr="00BB5138">
        <w:t>api</w:t>
      </w:r>
      <w:proofErr w:type="spellEnd"/>
      <w:r w:rsidRPr="00BB5138">
        <w:t xml:space="preserve"> </w:t>
      </w:r>
      <w:r w:rsidRPr="00BB5138">
        <w:t>之前调用。</w:t>
      </w:r>
    </w:p>
    <w:p w14:paraId="24B7C102" w14:textId="75F035C3" w:rsidR="00EE0358" w:rsidRDefault="00BD0DC6" w:rsidP="00AA785C">
      <w:pPr>
        <w:ind w:firstLine="420"/>
      </w:pPr>
      <w:r>
        <w:t>4</w:t>
      </w:r>
      <w:r>
        <w:rPr>
          <w:rFonts w:hint="eastAsia"/>
        </w:rPr>
        <w:t>、</w:t>
      </w:r>
      <w:r w:rsidR="00EE0358" w:rsidRPr="00EE0358">
        <w:rPr>
          <w:rFonts w:hint="eastAsia"/>
        </w:rPr>
        <w:t>客户端应用程序在流套接字</w:t>
      </w:r>
      <w:r w:rsidR="00EE0358" w:rsidRPr="00EE0358">
        <w:t>(</w:t>
      </w:r>
      <w:r w:rsidR="00EE0358" w:rsidRPr="00EE0358">
        <w:t>基于</w:t>
      </w:r>
      <w:r w:rsidR="00EE0358" w:rsidRPr="00EE0358">
        <w:t xml:space="preserve"> TCP)</w:t>
      </w:r>
      <w:r w:rsidR="00EE0358" w:rsidRPr="00EE0358">
        <w:t>上调用</w:t>
      </w:r>
      <w:r w:rsidR="00EE0358" w:rsidRPr="00EE0358">
        <w:t xml:space="preserve"> connect </w:t>
      </w:r>
      <w:r w:rsidR="00EE0358" w:rsidRPr="00EE0358">
        <w:t>发起与服务器的连接请求。</w:t>
      </w:r>
    </w:p>
    <w:p w14:paraId="1B4B78C5" w14:textId="53C62CC8" w:rsidR="00BD0DC6" w:rsidRDefault="00BD0DC6" w:rsidP="00BD0DC6">
      <w:pPr>
        <w:ind w:firstLineChars="95" w:firstLine="199"/>
      </w:pPr>
      <w:r>
        <w:tab/>
        <w:t>5</w:t>
      </w:r>
      <w:r>
        <w:rPr>
          <w:rFonts w:hint="eastAsia"/>
        </w:rPr>
        <w:t>、</w:t>
      </w:r>
      <w:r w:rsidRPr="00BD0DC6">
        <w:rPr>
          <w:rFonts w:hint="eastAsia"/>
        </w:rPr>
        <w:t>服务器应用程序使用</w:t>
      </w:r>
      <w:proofErr w:type="spellStart"/>
      <w:r w:rsidRPr="00BD0DC6">
        <w:t>acceptAPI</w:t>
      </w:r>
      <w:proofErr w:type="spellEnd"/>
      <w:r w:rsidRPr="00BD0DC6">
        <w:t xml:space="preserve"> </w:t>
      </w:r>
      <w:r w:rsidRPr="00BD0DC6">
        <w:t>接受客户端连接请求，服务器必须先成功调用</w:t>
      </w:r>
      <w:r w:rsidRPr="00BD0DC6">
        <w:t xml:space="preserve"> bind </w:t>
      </w:r>
      <w:r w:rsidRPr="00BD0DC6">
        <w:t>和</w:t>
      </w:r>
      <w:r w:rsidRPr="00BD0DC6">
        <w:t xml:space="preserve"> listen </w:t>
      </w:r>
      <w:r w:rsidRPr="00BD0DC6">
        <w:t>后，再调用</w:t>
      </w:r>
      <w:r w:rsidRPr="00BD0DC6">
        <w:t xml:space="preserve"> accept </w:t>
      </w:r>
      <w:proofErr w:type="spellStart"/>
      <w:r w:rsidRPr="00BD0DC6">
        <w:t>api</w:t>
      </w:r>
      <w:proofErr w:type="spellEnd"/>
      <w:r w:rsidRPr="00BD0DC6">
        <w:t>。</w:t>
      </w:r>
    </w:p>
    <w:p w14:paraId="74B0E74B" w14:textId="79982617" w:rsidR="002C3EDD" w:rsidRDefault="002C3EDD" w:rsidP="00BD0DC6">
      <w:pPr>
        <w:ind w:firstLineChars="95" w:firstLine="199"/>
      </w:pPr>
      <w:r>
        <w:rPr>
          <w:rFonts w:hint="eastAsia"/>
        </w:rPr>
        <w:t xml:space="preserve"> </w:t>
      </w:r>
      <w:r>
        <w:tab/>
        <w:t>6</w:t>
      </w:r>
      <w:r>
        <w:rPr>
          <w:rFonts w:hint="eastAsia"/>
        </w:rPr>
        <w:t>、</w:t>
      </w:r>
      <w:r w:rsidRPr="002C3EDD">
        <w:rPr>
          <w:rFonts w:hint="eastAsia"/>
        </w:rPr>
        <w:t>流套接字之间建立连接后，客户端和服务器就可以发起</w:t>
      </w:r>
      <w:r w:rsidRPr="002C3EDD">
        <w:t xml:space="preserve"> read/write </w:t>
      </w:r>
      <w:proofErr w:type="spellStart"/>
      <w:r w:rsidRPr="002C3EDD">
        <w:t>api</w:t>
      </w:r>
      <w:proofErr w:type="spellEnd"/>
      <w:r w:rsidRPr="002C3EDD">
        <w:t xml:space="preserve"> </w:t>
      </w:r>
      <w:r w:rsidRPr="002C3EDD">
        <w:t>调用了</w:t>
      </w:r>
    </w:p>
    <w:p w14:paraId="5CFA28BB" w14:textId="5000B101" w:rsidR="009C7BDC" w:rsidRDefault="009C7BDC" w:rsidP="009C7BDC">
      <w:pPr>
        <w:ind w:firstLineChars="195" w:firstLine="409"/>
      </w:pPr>
      <w:r>
        <w:t>7</w:t>
      </w:r>
      <w:r>
        <w:rPr>
          <w:rFonts w:hint="eastAsia"/>
        </w:rPr>
        <w:t>、</w:t>
      </w:r>
      <w:r w:rsidRPr="009C7BDC">
        <w:rPr>
          <w:rFonts w:hint="eastAsia"/>
        </w:rPr>
        <w:t>当服务器或客户端要停止操作时，就会调用</w:t>
      </w:r>
      <w:r w:rsidRPr="009C7BDC">
        <w:t xml:space="preserve"> close API </w:t>
      </w:r>
      <w:r w:rsidRPr="009C7BDC">
        <w:t>释放套接字获取的所有系统资源。</w:t>
      </w:r>
    </w:p>
    <w:p w14:paraId="4593426A" w14:textId="77777777" w:rsidR="0037375C" w:rsidRPr="0037375C" w:rsidRDefault="0037375C" w:rsidP="009C7BDC">
      <w:pPr>
        <w:ind w:firstLineChars="195" w:firstLine="409"/>
      </w:pPr>
    </w:p>
    <w:p w14:paraId="4C0181CD" w14:textId="441E99D9" w:rsidR="00BD0DC6" w:rsidRPr="00BD0DC6" w:rsidRDefault="0037375C" w:rsidP="00AA785C">
      <w:pPr>
        <w:ind w:firstLine="420"/>
      </w:pPr>
      <w:r w:rsidRPr="0037375C">
        <w:rPr>
          <w:rFonts w:hint="eastAsia"/>
        </w:rPr>
        <w:t>虽然套接字</w:t>
      </w:r>
      <w:r w:rsidRPr="0037375C">
        <w:t xml:space="preserve"> API </w:t>
      </w:r>
      <w:r w:rsidRPr="0037375C">
        <w:t>位于应用程序层和传输层之间的通信模型中，但是套接字</w:t>
      </w:r>
      <w:r w:rsidRPr="0037375C">
        <w:t xml:space="preserve"> API </w:t>
      </w:r>
      <w:r w:rsidRPr="0037375C">
        <w:t>不属于通信模型。套接字</w:t>
      </w:r>
      <w:r w:rsidRPr="0037375C">
        <w:t xml:space="preserve"> API </w:t>
      </w:r>
      <w:r w:rsidRPr="0037375C">
        <w:t>允许应用程序与传输层和网络层进行交互。</w:t>
      </w:r>
    </w:p>
    <w:p w14:paraId="32A7066A" w14:textId="326FE30B" w:rsidR="0072544E" w:rsidRDefault="0072544E" w:rsidP="0013698C">
      <w:pPr>
        <w:pStyle w:val="20"/>
      </w:pPr>
      <w:r w:rsidRPr="0072544E">
        <w:lastRenderedPageBreak/>
        <w:t>端口号</w:t>
      </w:r>
    </w:p>
    <w:p w14:paraId="36A23DEE" w14:textId="092EB5FF" w:rsidR="0013698C" w:rsidRPr="0013698C" w:rsidRDefault="0013698C" w:rsidP="0013698C">
      <w:pPr>
        <w:pStyle w:val="3"/>
      </w:pPr>
      <w:r>
        <w:rPr>
          <w:rFonts w:hint="eastAsia"/>
        </w:rPr>
        <w:t>端口号</w:t>
      </w:r>
    </w:p>
    <w:p w14:paraId="5B50E6FF" w14:textId="4558CA35" w:rsidR="0072544E" w:rsidRDefault="0072544E" w:rsidP="00F37F31">
      <w:pPr>
        <w:ind w:firstLine="420"/>
      </w:pPr>
      <w:r>
        <w:rPr>
          <w:rFonts w:hint="eastAsia"/>
        </w:rPr>
        <w:t>运行在计算机上的进程使用进程标识符</w:t>
      </w:r>
      <w:r>
        <w:t>PID</w:t>
      </w:r>
      <w:r>
        <w:t>在标志，因为计算机并不是使用同意的操作系统，不同的操作系统</w:t>
      </w:r>
      <w:r>
        <w:t>(</w:t>
      </w:r>
      <w:proofErr w:type="spellStart"/>
      <w:r>
        <w:t>win,liux,mac</w:t>
      </w:r>
      <w:proofErr w:type="spellEnd"/>
      <w:r>
        <w:t xml:space="preserve"> </w:t>
      </w:r>
      <w:proofErr w:type="spellStart"/>
      <w:r>
        <w:t>os</w:t>
      </w:r>
      <w:proofErr w:type="spellEnd"/>
      <w:r>
        <w:t xml:space="preserve">) </w:t>
      </w:r>
      <w:r>
        <w:t>又使用不同格式的进程标识符。</w:t>
      </w:r>
    </w:p>
    <w:p w14:paraId="195B491B" w14:textId="7A523961" w:rsidR="0072544E" w:rsidRPr="00F37F31" w:rsidRDefault="0072544E" w:rsidP="00F37F31">
      <w:pPr>
        <w:ind w:firstLine="420"/>
      </w:pPr>
      <w:r>
        <w:rPr>
          <w:rFonts w:hint="eastAsia"/>
        </w:rPr>
        <w:t>为了使不同操作系统的计算机应用之间能够通信，必须使用统一的方法对</w:t>
      </w:r>
      <w:r>
        <w:t>TCP/IP</w:t>
      </w:r>
      <w:r>
        <w:t>体系的应用进程进行表示。</w:t>
      </w:r>
    </w:p>
    <w:p w14:paraId="30F317E0" w14:textId="3F702E2E" w:rsidR="0072544E" w:rsidRPr="00F37F31" w:rsidRDefault="0072544E" w:rsidP="00F37F31">
      <w:pPr>
        <w:ind w:firstLine="420"/>
      </w:pPr>
      <w:r>
        <w:t>TCP/IP</w:t>
      </w:r>
      <w:r>
        <w:t>体系的运输层使用端口号来区分应用层的不同应用进程。</w:t>
      </w:r>
    </w:p>
    <w:p w14:paraId="7466D6A7" w14:textId="78E7AE9C" w:rsidR="008D13B7" w:rsidRPr="00C72681" w:rsidRDefault="0072544E" w:rsidP="0072544E">
      <w:pPr>
        <w:ind w:firstLine="420"/>
      </w:pPr>
      <w:r>
        <w:rPr>
          <w:rFonts w:hint="eastAsia"/>
        </w:rPr>
        <w:t>端口号使用</w:t>
      </w:r>
      <w:r>
        <w:t>16</w:t>
      </w:r>
      <w:r>
        <w:t>比特表示，取值范围</w:t>
      </w:r>
      <w:r>
        <w:t>0-65535</w:t>
      </w:r>
    </w:p>
    <w:p w14:paraId="45046248" w14:textId="77777777" w:rsidR="00F37F31" w:rsidRPr="00F37F31" w:rsidRDefault="00F37F31" w:rsidP="00F37F31">
      <w:pPr>
        <w:ind w:firstLine="420"/>
      </w:pPr>
      <w:r w:rsidRPr="00F37F31">
        <w:t xml:space="preserve">  </w:t>
      </w:r>
      <w:r w:rsidRPr="00F37F31">
        <w:t>熟知端口号</w:t>
      </w:r>
      <w:r w:rsidRPr="00F37F31">
        <w:t>:0-1021 IANA</w:t>
      </w:r>
      <w:r w:rsidRPr="00F37F31">
        <w:t>把这些端口号指派了</w:t>
      </w:r>
      <w:r w:rsidRPr="00F37F31">
        <w:t xml:space="preserve">TCP/IP </w:t>
      </w:r>
      <w:r w:rsidRPr="00F37F31">
        <w:t>体系同最重要的一些应用协议。例如</w:t>
      </w:r>
      <w:r w:rsidRPr="00F37F31">
        <w:t>FTP</w:t>
      </w:r>
      <w:proofErr w:type="gramStart"/>
      <w:r w:rsidRPr="00F37F31">
        <w:t>带使用</w:t>
      </w:r>
      <w:proofErr w:type="gramEnd"/>
      <w:r w:rsidRPr="00F37F31">
        <w:t>21/22 HTTP</w:t>
      </w:r>
      <w:r w:rsidRPr="00F37F31">
        <w:t>使用</w:t>
      </w:r>
      <w:r w:rsidRPr="00F37F31">
        <w:t>80 DNS</w:t>
      </w:r>
      <w:r w:rsidRPr="00F37F31">
        <w:t>使用</w:t>
      </w:r>
      <w:r w:rsidRPr="00F37F31">
        <w:t>53</w:t>
      </w:r>
    </w:p>
    <w:p w14:paraId="543B50CD" w14:textId="77777777" w:rsidR="00F37F31" w:rsidRPr="00F37F31" w:rsidRDefault="00F37F31" w:rsidP="00F37F31">
      <w:pPr>
        <w:ind w:firstLine="420"/>
      </w:pPr>
      <w:r w:rsidRPr="00F37F31">
        <w:t>登记端口号</w:t>
      </w:r>
      <w:r w:rsidRPr="00F37F31">
        <w:t xml:space="preserve">:1024-49151 </w:t>
      </w:r>
      <w:r w:rsidRPr="00F37F31">
        <w:t>为没有熟知端口号的应用程序使用。使用这类端口号必须在</w:t>
      </w:r>
      <w:r w:rsidRPr="00F37F31">
        <w:t>IANA</w:t>
      </w:r>
      <w:r w:rsidRPr="00F37F31">
        <w:t>按照规定的手续登记，以防止重复。</w:t>
      </w:r>
    </w:p>
    <w:p w14:paraId="0297B0DA" w14:textId="7684ED18" w:rsidR="00F37F31" w:rsidRDefault="00F37F31" w:rsidP="00F37F31">
      <w:pPr>
        <w:ind w:firstLine="420"/>
      </w:pPr>
      <w:r w:rsidRPr="00F37F31">
        <w:t>短暂端口号</w:t>
      </w:r>
      <w:r w:rsidRPr="00F37F31">
        <w:t>:49152-65535:</w:t>
      </w:r>
      <w:r w:rsidRPr="00F37F31">
        <w:t>留给客户进程选择暂时使用。当服务器收到客户进程的报文时，就知道了客户进程所使用的动态端口号，通信结束后，这个端口号可供其他客户进程以后使用。</w:t>
      </w:r>
    </w:p>
    <w:p w14:paraId="4554DBAA" w14:textId="637BEC30" w:rsidR="007717E6" w:rsidRPr="007717E6" w:rsidRDefault="007717E6" w:rsidP="007717E6">
      <w:pPr>
        <w:pStyle w:val="3"/>
      </w:pPr>
      <w:proofErr w:type="spellStart"/>
      <w:r>
        <w:t>T</w:t>
      </w:r>
      <w:r>
        <w:rPr>
          <w:rFonts w:hint="eastAsia"/>
        </w:rPr>
        <w:t>cp</w:t>
      </w:r>
      <w:proofErr w:type="spellEnd"/>
      <w:r>
        <w:rPr>
          <w:rFonts w:hint="eastAsia"/>
        </w:rPr>
        <w:t>的隔离</w:t>
      </w:r>
    </w:p>
    <w:p w14:paraId="73D2869D" w14:textId="5924B4E7" w:rsidR="004A0A9F" w:rsidRDefault="004A0A9F" w:rsidP="00F37F31">
      <w:pPr>
        <w:ind w:firstLine="420"/>
      </w:pPr>
      <w:r w:rsidRPr="004A0A9F">
        <w:rPr>
          <w:rFonts w:hint="eastAsia"/>
        </w:rPr>
        <w:t>一台计算机上可以运行多个应用程序，当一个报文段到达主机后，应该传输给哪个应用程序呢？你怎么知道这个报文段就是传递给</w:t>
      </w:r>
      <w:r w:rsidRPr="004A0A9F">
        <w:t xml:space="preserve"> HTTP </w:t>
      </w:r>
      <w:r w:rsidRPr="004A0A9F">
        <w:t>服务器而不是</w:t>
      </w:r>
      <w:r w:rsidRPr="004A0A9F">
        <w:t xml:space="preserve"> SSH </w:t>
      </w:r>
      <w:r w:rsidRPr="004A0A9F">
        <w:t>服务器的呢？</w:t>
      </w:r>
    </w:p>
    <w:p w14:paraId="703CE186" w14:textId="3B1274D3" w:rsidR="00B74A79" w:rsidRDefault="00B74A79" w:rsidP="00E045A7">
      <w:pPr>
        <w:ind w:firstLine="420"/>
        <w:rPr>
          <w:shd w:val="clear" w:color="auto" w:fill="FFFFFF"/>
        </w:rPr>
      </w:pPr>
      <w:r>
        <w:rPr>
          <w:shd w:val="clear" w:color="auto" w:fill="FFFFFF"/>
        </w:rPr>
        <w:t>举个例子反驳一下</w:t>
      </w:r>
      <w:r>
        <w:rPr>
          <w:shd w:val="clear" w:color="auto" w:fill="FFFFFF"/>
        </w:rPr>
        <w:t xml:space="preserve"> </w:t>
      </w:r>
      <w:proofErr w:type="spellStart"/>
      <w:r>
        <w:rPr>
          <w:shd w:val="clear" w:color="auto" w:fill="FFFFFF"/>
        </w:rPr>
        <w:t>cxuan</w:t>
      </w:r>
      <w:proofErr w:type="spellEnd"/>
      <w:r>
        <w:rPr>
          <w:shd w:val="clear" w:color="auto" w:fill="FFFFFF"/>
        </w:rPr>
        <w:t>，假如到达服务器的两条数据都是由</w:t>
      </w:r>
      <w:r>
        <w:rPr>
          <w:shd w:val="clear" w:color="auto" w:fill="FFFFFF"/>
        </w:rPr>
        <w:t xml:space="preserve"> 80 </w:t>
      </w:r>
      <w:r>
        <w:rPr>
          <w:shd w:val="clear" w:color="auto" w:fill="FFFFFF"/>
        </w:rPr>
        <w:t>端口发出的你该如何区分呢？或者说到达服务器的两条数据端口一样，协议不同，该如何区分呢？</w:t>
      </w:r>
    </w:p>
    <w:p w14:paraId="76CDFC7F" w14:textId="77777777" w:rsidR="00EE1BCD" w:rsidRPr="00EE1BCD" w:rsidRDefault="00EE1BCD" w:rsidP="00EE1BCD">
      <w:pPr>
        <w:ind w:firstLine="420"/>
        <w:rPr>
          <w:shd w:val="clear" w:color="auto" w:fill="FFFFFF"/>
        </w:rPr>
      </w:pPr>
      <w:r w:rsidRPr="00EE1BCD">
        <w:rPr>
          <w:rFonts w:hint="eastAsia"/>
          <w:shd w:val="clear" w:color="auto" w:fill="FFFFFF"/>
        </w:rPr>
        <w:t>所以仅凭端口号来确定某一条报文显然是不够的。</w:t>
      </w:r>
    </w:p>
    <w:p w14:paraId="4E188BB5" w14:textId="5C814A52" w:rsidR="00EE1BCD" w:rsidRDefault="00910E02" w:rsidP="00E045A7">
      <w:pPr>
        <w:ind w:firstLine="420"/>
        <w:rPr>
          <w:shd w:val="clear" w:color="auto" w:fill="FFFFFF"/>
        </w:rPr>
      </w:pPr>
      <w:r w:rsidRPr="00910E02">
        <w:rPr>
          <w:rFonts w:hint="eastAsia"/>
          <w:shd w:val="clear" w:color="auto" w:fill="FFFFFF"/>
        </w:rPr>
        <w:t>互联网上一般使用</w:t>
      </w:r>
      <w:r w:rsidRPr="00910E02">
        <w:rPr>
          <w:shd w:val="clear" w:color="auto" w:fill="FFFFFF"/>
        </w:rPr>
        <w:t xml:space="preserve"> </w:t>
      </w:r>
      <w:r w:rsidRPr="00910E02">
        <w:rPr>
          <w:shd w:val="clear" w:color="auto" w:fill="FFFFFF"/>
        </w:rPr>
        <w:t>源</w:t>
      </w:r>
      <w:r w:rsidRPr="00910E02">
        <w:rPr>
          <w:shd w:val="clear" w:color="auto" w:fill="FFFFFF"/>
        </w:rPr>
        <w:t xml:space="preserve"> IP </w:t>
      </w:r>
      <w:r w:rsidRPr="00910E02">
        <w:rPr>
          <w:shd w:val="clear" w:color="auto" w:fill="FFFFFF"/>
        </w:rPr>
        <w:t>地址、目标</w:t>
      </w:r>
      <w:r w:rsidRPr="00910E02">
        <w:rPr>
          <w:shd w:val="clear" w:color="auto" w:fill="FFFFFF"/>
        </w:rPr>
        <w:t xml:space="preserve"> IP </w:t>
      </w:r>
      <w:r w:rsidRPr="00910E02">
        <w:rPr>
          <w:shd w:val="clear" w:color="auto" w:fill="FFFFFF"/>
        </w:rPr>
        <w:t>地址、源端口号、目标端口号</w:t>
      </w:r>
      <w:r w:rsidRPr="00910E02">
        <w:rPr>
          <w:shd w:val="clear" w:color="auto" w:fill="FFFFFF"/>
        </w:rPr>
        <w:t xml:space="preserve"> </w:t>
      </w:r>
      <w:r w:rsidRPr="00910E02">
        <w:rPr>
          <w:shd w:val="clear" w:color="auto" w:fill="FFFFFF"/>
        </w:rPr>
        <w:t>来进行区分。如果其中的某一项不同，就被认为是不同的报文段。这些也是多路分解和多路复用</w:t>
      </w:r>
      <w:r w:rsidRPr="00910E02">
        <w:rPr>
          <w:shd w:val="clear" w:color="auto" w:fill="FFFFFF"/>
        </w:rPr>
        <w:t xml:space="preserve"> </w:t>
      </w:r>
      <w:r w:rsidRPr="00910E02">
        <w:rPr>
          <w:shd w:val="clear" w:color="auto" w:fill="FFFFFF"/>
        </w:rPr>
        <w:t>的基础。</w:t>
      </w:r>
    </w:p>
    <w:p w14:paraId="670D204D" w14:textId="77777777" w:rsidR="00CE7F7E" w:rsidRDefault="00CE7F7E" w:rsidP="00E045A7">
      <w:pPr>
        <w:ind w:firstLine="420"/>
        <w:rPr>
          <w:shd w:val="clear" w:color="auto" w:fill="FFFFFF"/>
        </w:rPr>
      </w:pPr>
    </w:p>
    <w:p w14:paraId="7748D7E9" w14:textId="22075A44" w:rsidR="009D2817" w:rsidRDefault="009D2817" w:rsidP="009D2817">
      <w:pPr>
        <w:pStyle w:val="3"/>
        <w:rPr>
          <w:shd w:val="clear" w:color="auto" w:fill="FFFFFF"/>
        </w:rPr>
      </w:pPr>
      <w:r>
        <w:rPr>
          <w:rFonts w:hint="eastAsia"/>
          <w:shd w:val="clear" w:color="auto" w:fill="FFFFFF"/>
        </w:rPr>
        <w:t>端口号的确认</w:t>
      </w:r>
    </w:p>
    <w:p w14:paraId="142FF81B" w14:textId="6B408B78" w:rsidR="00D30248" w:rsidRPr="009D2817" w:rsidRDefault="009D2817" w:rsidP="00AC6292">
      <w:pPr>
        <w:ind w:firstLine="420"/>
      </w:pPr>
      <w:r w:rsidRPr="009D2817">
        <w:rPr>
          <w:rFonts w:hint="eastAsia"/>
        </w:rPr>
        <w:t>在实际通信之前，需要先确定</w:t>
      </w:r>
      <w:proofErr w:type="gramStart"/>
      <w:r w:rsidRPr="009D2817">
        <w:rPr>
          <w:rFonts w:hint="eastAsia"/>
        </w:rPr>
        <w:t>一</w:t>
      </w:r>
      <w:proofErr w:type="gramEnd"/>
      <w:r w:rsidRPr="009D2817">
        <w:rPr>
          <w:rFonts w:hint="eastAsia"/>
        </w:rPr>
        <w:t>下端口号，确定端口号的方法分为两种：</w:t>
      </w:r>
    </w:p>
    <w:p w14:paraId="0F1EAE9C" w14:textId="5D0B42BB" w:rsidR="009D2817" w:rsidRPr="00AC6292" w:rsidRDefault="00D30248" w:rsidP="009D2817">
      <w:pPr>
        <w:ind w:firstLine="422"/>
        <w:rPr>
          <w:b/>
          <w:bCs w:val="0"/>
        </w:rPr>
      </w:pPr>
      <w:r w:rsidRPr="00AC6292">
        <w:rPr>
          <w:rFonts w:hint="eastAsia"/>
          <w:b/>
          <w:bCs w:val="0"/>
        </w:rPr>
        <w:t>标准既定的端口号</w:t>
      </w:r>
    </w:p>
    <w:p w14:paraId="140BF606" w14:textId="561F3110" w:rsidR="00A1270A" w:rsidRDefault="00A1270A" w:rsidP="000261EC">
      <w:pPr>
        <w:ind w:left="420" w:firstLine="420"/>
      </w:pPr>
      <w:r w:rsidRPr="00A1270A">
        <w:rPr>
          <w:rFonts w:hint="eastAsia"/>
        </w:rPr>
        <w:t>标准既定的端口号是静态分配的，每个程序都会有自己的端口号，每个端口号都有不同的用途。端口号是一个</w:t>
      </w:r>
      <w:r w:rsidRPr="00A1270A">
        <w:t xml:space="preserve"> 16 </w:t>
      </w:r>
      <w:r w:rsidRPr="00A1270A">
        <w:t>比特的数，其大小在</w:t>
      </w:r>
      <w:r w:rsidRPr="00A1270A">
        <w:t xml:space="preserve"> 0 - 65535 </w:t>
      </w:r>
      <w:r w:rsidRPr="00A1270A">
        <w:t>之间，</w:t>
      </w:r>
      <w:r w:rsidRPr="00A1270A">
        <w:t xml:space="preserve">0 - 1023 </w:t>
      </w:r>
      <w:r w:rsidRPr="00A1270A">
        <w:t>范围内的端口号都是动态分配的既定端口号，例如</w:t>
      </w:r>
      <w:r w:rsidRPr="00A1270A">
        <w:t xml:space="preserve"> HTTP </w:t>
      </w:r>
      <w:r w:rsidRPr="00A1270A">
        <w:t>使用</w:t>
      </w:r>
      <w:r w:rsidRPr="00A1270A">
        <w:t xml:space="preserve"> 80 </w:t>
      </w:r>
      <w:r w:rsidRPr="00A1270A">
        <w:t>端口来标识，</w:t>
      </w:r>
      <w:r w:rsidRPr="00A1270A">
        <w:t xml:space="preserve">FTP </w:t>
      </w:r>
      <w:r w:rsidRPr="00A1270A">
        <w:t>使用</w:t>
      </w:r>
      <w:r w:rsidRPr="00A1270A">
        <w:t xml:space="preserve"> 21 </w:t>
      </w:r>
      <w:r w:rsidRPr="00A1270A">
        <w:t>端口来标识，</w:t>
      </w:r>
      <w:r w:rsidRPr="00A1270A">
        <w:t xml:space="preserve">SSH </w:t>
      </w:r>
      <w:r w:rsidRPr="00A1270A">
        <w:t>使用</w:t>
      </w:r>
      <w:r w:rsidRPr="00A1270A">
        <w:t xml:space="preserve"> 22 </w:t>
      </w:r>
      <w:r w:rsidRPr="00A1270A">
        <w:t>来标识。这类端口号有一个特殊的名字，叫做</w:t>
      </w:r>
      <w:r w:rsidRPr="00A1270A">
        <w:t xml:space="preserve"> </w:t>
      </w:r>
      <w:r w:rsidRPr="00A1270A">
        <w:t>周知端口号</w:t>
      </w:r>
      <w:r w:rsidRPr="00A1270A">
        <w:t>(Well-Known Port Number)</w:t>
      </w:r>
      <w:r w:rsidRPr="00A1270A">
        <w:t>。</w:t>
      </w:r>
    </w:p>
    <w:p w14:paraId="05AA2455" w14:textId="77777777" w:rsidR="00AC6292" w:rsidRDefault="00AC6292" w:rsidP="000261EC">
      <w:pPr>
        <w:ind w:left="420" w:firstLine="420"/>
      </w:pPr>
    </w:p>
    <w:p w14:paraId="7837095A" w14:textId="0E69F3A6" w:rsidR="005F7D68" w:rsidRDefault="005F7D68" w:rsidP="00AC6292">
      <w:pPr>
        <w:ind w:left="420" w:firstLineChars="0" w:firstLine="0"/>
        <w:rPr>
          <w:b/>
          <w:bCs w:val="0"/>
        </w:rPr>
      </w:pPr>
      <w:r w:rsidRPr="00AC6292">
        <w:rPr>
          <w:rFonts w:hint="eastAsia"/>
          <w:b/>
          <w:bCs w:val="0"/>
        </w:rPr>
        <w:t>时序分配的端口号</w:t>
      </w:r>
    </w:p>
    <w:p w14:paraId="11B4D9E2" w14:textId="0B9E52A1" w:rsidR="00AC6292" w:rsidRPr="00AC6292" w:rsidRDefault="00AC6292" w:rsidP="00AC6292">
      <w:pPr>
        <w:ind w:firstLine="420"/>
      </w:pPr>
      <w:r w:rsidRPr="00AC6292">
        <w:rPr>
          <w:rFonts w:hint="eastAsia"/>
        </w:rPr>
        <w:t>第二种分配端口号的方式是一种动态分配法，在这种方法下，客户端应用程序可以完全不用自己设置端口号，凭借操作系统进行分配，操作系统可以为每个应用程序分配互不冲突的端口号。这种动态分配端口号的机制即使是同一个客户端发起的</w:t>
      </w:r>
      <w:r w:rsidRPr="00AC6292">
        <w:t xml:space="preserve"> TCP </w:t>
      </w:r>
      <w:r w:rsidRPr="00AC6292">
        <w:t>连接，也能识别不同的连接。</w:t>
      </w:r>
    </w:p>
    <w:p w14:paraId="596B5407" w14:textId="34FD631A" w:rsidR="009D2817" w:rsidRPr="00EE1BCD" w:rsidRDefault="009D2817" w:rsidP="009D2817">
      <w:pPr>
        <w:pStyle w:val="3"/>
        <w:rPr>
          <w:shd w:val="clear" w:color="auto" w:fill="FFFFFF"/>
        </w:rPr>
      </w:pPr>
      <w:r>
        <w:rPr>
          <w:rFonts w:hint="eastAsia"/>
          <w:shd w:val="clear" w:color="auto" w:fill="FFFFFF"/>
        </w:rPr>
        <w:lastRenderedPageBreak/>
        <w:t>常用端口号</w:t>
      </w:r>
    </w:p>
    <w:p w14:paraId="0D15CA4C" w14:textId="77777777" w:rsidR="00EE1BCD" w:rsidRPr="00F37F31" w:rsidRDefault="00EE1BCD" w:rsidP="00E045A7">
      <w:pPr>
        <w:ind w:firstLine="420"/>
      </w:pPr>
    </w:p>
    <w:p w14:paraId="172AFF3A" w14:textId="672F4CC2" w:rsidR="005B5BDA" w:rsidRPr="00CC6984" w:rsidRDefault="005B5BDA" w:rsidP="00154C8C">
      <w:pPr>
        <w:ind w:firstLine="420"/>
        <w:jc w:val="center"/>
      </w:pPr>
      <w:r w:rsidRPr="005B5BDA">
        <w:rPr>
          <w:noProof/>
        </w:rPr>
        <w:drawing>
          <wp:inline distT="0" distB="0" distL="0" distR="0" wp14:anchorId="1CA08E63" wp14:editId="7109FCCB">
            <wp:extent cx="4320000" cy="1713749"/>
            <wp:effectExtent l="0" t="0" r="444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1713749"/>
                    </a:xfrm>
                    <a:prstGeom prst="rect">
                      <a:avLst/>
                    </a:prstGeom>
                  </pic:spPr>
                </pic:pic>
              </a:graphicData>
            </a:graphic>
          </wp:inline>
        </w:drawing>
      </w:r>
    </w:p>
    <w:p w14:paraId="0C283E75" w14:textId="77777777" w:rsidR="008D13B7" w:rsidRPr="00CC6984" w:rsidRDefault="008D13B7" w:rsidP="008D13B7">
      <w:pPr>
        <w:ind w:firstLine="420"/>
      </w:pPr>
    </w:p>
    <w:p w14:paraId="63DA4D26" w14:textId="6A1328B9" w:rsidR="00154C8C" w:rsidRDefault="00154C8C" w:rsidP="00154C8C">
      <w:pPr>
        <w:pStyle w:val="20"/>
      </w:pPr>
      <w:r w:rsidRPr="00154C8C">
        <w:t>UDP</w:t>
      </w:r>
      <w:r w:rsidRPr="00154C8C">
        <w:t>和</w:t>
      </w:r>
      <w:r w:rsidRPr="00154C8C">
        <w:t>TCP </w:t>
      </w:r>
    </w:p>
    <w:p w14:paraId="7C0E2F93" w14:textId="45AC4B70" w:rsidR="00154C8C" w:rsidRDefault="00154C8C" w:rsidP="00154C8C">
      <w:pPr>
        <w:pStyle w:val="3"/>
      </w:pPr>
      <w:r>
        <w:rPr>
          <w:rFonts w:hint="eastAsia"/>
        </w:rPr>
        <w:t>简介</w:t>
      </w:r>
    </w:p>
    <w:p w14:paraId="7DD6E3EC" w14:textId="63110BCF" w:rsidR="00D95BFD" w:rsidRPr="00D95BFD" w:rsidRDefault="00D95BFD" w:rsidP="00D95BFD">
      <w:pPr>
        <w:ind w:firstLine="420"/>
        <w:jc w:val="center"/>
      </w:pPr>
      <w:r w:rsidRPr="00D95BFD">
        <w:rPr>
          <w:noProof/>
        </w:rPr>
        <w:drawing>
          <wp:inline distT="0" distB="0" distL="0" distR="0" wp14:anchorId="1FFEF99D" wp14:editId="10C118B2">
            <wp:extent cx="4320000" cy="3861266"/>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3861266"/>
                    </a:xfrm>
                    <a:prstGeom prst="rect">
                      <a:avLst/>
                    </a:prstGeom>
                  </pic:spPr>
                </pic:pic>
              </a:graphicData>
            </a:graphic>
          </wp:inline>
        </w:drawing>
      </w:r>
    </w:p>
    <w:p w14:paraId="416F559A" w14:textId="6BA7C896" w:rsidR="00A53150" w:rsidRDefault="00154C8C" w:rsidP="00F615A2">
      <w:pPr>
        <w:ind w:firstLine="420"/>
      </w:pPr>
      <w:r>
        <w:t xml:space="preserve">UDP </w:t>
      </w:r>
      <w:r>
        <w:t>和</w:t>
      </w:r>
      <w:r>
        <w:t xml:space="preserve"> TCP </w:t>
      </w:r>
      <w:r>
        <w:t>是</w:t>
      </w:r>
      <w:r>
        <w:t>TCP/IP</w:t>
      </w:r>
      <w:r>
        <w:t>体系结构运输层中的两个重要协议</w:t>
      </w:r>
      <w:r w:rsidR="00C81FC3">
        <w:rPr>
          <w:rFonts w:hint="eastAsia"/>
        </w:rPr>
        <w:t>。</w:t>
      </w:r>
    </w:p>
    <w:p w14:paraId="1EC70806" w14:textId="667EFC4E" w:rsidR="00C81FC3" w:rsidRDefault="006C272A" w:rsidP="00F615A2">
      <w:pPr>
        <w:ind w:firstLine="420"/>
      </w:pPr>
      <w:r>
        <w:t>TCP:</w:t>
      </w:r>
      <w:r w:rsidRPr="00850DC6">
        <w:rPr>
          <w:rFonts w:hint="eastAsia"/>
          <w:color w:val="FF0000"/>
        </w:rPr>
        <w:t>面向连接</w:t>
      </w:r>
      <w:r>
        <w:rPr>
          <w:rFonts w:hint="eastAsia"/>
        </w:rPr>
        <w:t>的</w:t>
      </w:r>
      <w:r w:rsidR="00C873B6">
        <w:rPr>
          <w:rFonts w:hint="eastAsia"/>
        </w:rPr>
        <w:t>，</w:t>
      </w:r>
      <w:r w:rsidR="00C873B6" w:rsidRPr="00850DC6">
        <w:rPr>
          <w:rFonts w:hint="eastAsia"/>
          <w:color w:val="FF0000"/>
        </w:rPr>
        <w:t>可靠的</w:t>
      </w:r>
      <w:proofErr w:type="gramStart"/>
      <w:r w:rsidR="00C873B6">
        <w:rPr>
          <w:rFonts w:hint="eastAsia"/>
        </w:rPr>
        <w:t>的</w:t>
      </w:r>
      <w:proofErr w:type="gramEnd"/>
      <w:r w:rsidR="00C873B6">
        <w:rPr>
          <w:rFonts w:hint="eastAsia"/>
        </w:rPr>
        <w:t>传输协议</w:t>
      </w:r>
      <w:r w:rsidR="008B7CF8">
        <w:rPr>
          <w:rFonts w:hint="eastAsia"/>
        </w:rPr>
        <w:t>。</w:t>
      </w:r>
    </w:p>
    <w:p w14:paraId="47296A1F" w14:textId="53A7B2D6" w:rsidR="006C272A" w:rsidRDefault="006C272A" w:rsidP="00F615A2">
      <w:pPr>
        <w:ind w:firstLine="420"/>
      </w:pPr>
      <w:r>
        <w:tab/>
      </w:r>
      <w:r>
        <w:rPr>
          <w:rFonts w:hint="eastAsia"/>
        </w:rPr>
        <w:t>面向连接</w:t>
      </w:r>
      <w:r>
        <w:rPr>
          <w:rFonts w:hint="eastAsia"/>
        </w:rPr>
        <w:t>:</w:t>
      </w:r>
      <w:r w:rsidR="004C2E1A">
        <w:rPr>
          <w:rFonts w:hint="eastAsia"/>
        </w:rPr>
        <w:t>客户端和服务端进行三次握手</w:t>
      </w:r>
      <w:r w:rsidR="004C2E1A">
        <w:rPr>
          <w:rFonts w:hint="eastAsia"/>
        </w:rPr>
        <w:t>,</w:t>
      </w:r>
      <w:r w:rsidR="004C2E1A">
        <w:rPr>
          <w:rFonts w:hint="eastAsia"/>
        </w:rPr>
        <w:t>并开辟出资源进行通讯。</w:t>
      </w:r>
      <w:r w:rsidR="00B65724">
        <w:rPr>
          <w:rFonts w:hint="eastAsia"/>
        </w:rPr>
        <w:t>连接建立之后</w:t>
      </w:r>
      <w:r w:rsidR="00B65724">
        <w:rPr>
          <w:rFonts w:hint="eastAsia"/>
        </w:rPr>
        <w:t>,</w:t>
      </w:r>
      <w:proofErr w:type="gramStart"/>
      <w:r w:rsidR="00B65724">
        <w:rPr>
          <w:rFonts w:hint="eastAsia"/>
        </w:rPr>
        <w:t>再</w:t>
      </w:r>
      <w:r w:rsidR="0049678F">
        <w:rPr>
          <w:rFonts w:hint="eastAsia"/>
        </w:rPr>
        <w:t>双方</w:t>
      </w:r>
      <w:proofErr w:type="gramEnd"/>
      <w:r w:rsidR="00B65724">
        <w:rPr>
          <w:rFonts w:hint="eastAsia"/>
        </w:rPr>
        <w:t>都</w:t>
      </w:r>
      <w:r w:rsidR="0049678F">
        <w:rPr>
          <w:rFonts w:hint="eastAsia"/>
        </w:rPr>
        <w:t>不</w:t>
      </w:r>
      <w:r w:rsidR="00B65724">
        <w:rPr>
          <w:rFonts w:hint="eastAsia"/>
        </w:rPr>
        <w:t>断开的情况下</w:t>
      </w:r>
      <w:r w:rsidR="0049678F">
        <w:rPr>
          <w:rFonts w:hint="eastAsia"/>
        </w:rPr>
        <w:t>,</w:t>
      </w:r>
      <w:r w:rsidR="0049678F">
        <w:rPr>
          <w:rFonts w:hint="eastAsia"/>
        </w:rPr>
        <w:t>都是有效的。</w:t>
      </w:r>
    </w:p>
    <w:p w14:paraId="463EF384" w14:textId="37BDC25A" w:rsidR="008B161F" w:rsidRDefault="008B161F" w:rsidP="00F615A2">
      <w:pPr>
        <w:ind w:firstLine="420"/>
      </w:pPr>
      <w:r>
        <w:tab/>
      </w:r>
      <w:r>
        <w:rPr>
          <w:rFonts w:hint="eastAsia"/>
        </w:rPr>
        <w:t>可靠的</w:t>
      </w:r>
      <w:r>
        <w:rPr>
          <w:rFonts w:hint="eastAsia"/>
        </w:rPr>
        <w:t>:</w:t>
      </w:r>
      <w:proofErr w:type="spellStart"/>
      <w:r>
        <w:t>T</w:t>
      </w:r>
      <w:r>
        <w:rPr>
          <w:rFonts w:hint="eastAsia"/>
        </w:rPr>
        <w:t>cp</w:t>
      </w:r>
      <w:proofErr w:type="spellEnd"/>
      <w:r>
        <w:rPr>
          <w:rFonts w:hint="eastAsia"/>
        </w:rPr>
        <w:t>协议根据自身的</w:t>
      </w:r>
      <w:r w:rsidR="003F3C04">
        <w:rPr>
          <w:rFonts w:hint="eastAsia"/>
        </w:rPr>
        <w:t>确认</w:t>
      </w:r>
      <w:r w:rsidR="005502B0">
        <w:rPr>
          <w:rFonts w:hint="eastAsia"/>
        </w:rPr>
        <w:t>机制确保消息发送的可靠性。</w:t>
      </w:r>
    </w:p>
    <w:p w14:paraId="139F4851" w14:textId="5C578D7E" w:rsidR="006C272A" w:rsidRDefault="006C272A" w:rsidP="00F615A2">
      <w:pPr>
        <w:ind w:firstLine="420"/>
      </w:pPr>
      <w:r>
        <w:rPr>
          <w:rFonts w:hint="eastAsia"/>
        </w:rPr>
        <w:t>U</w:t>
      </w:r>
      <w:r>
        <w:t>DP:</w:t>
      </w:r>
      <w:r>
        <w:rPr>
          <w:rFonts w:hint="eastAsia"/>
        </w:rPr>
        <w:t>无连接</w:t>
      </w:r>
      <w:r w:rsidR="00E2600C">
        <w:rPr>
          <w:rFonts w:hint="eastAsia"/>
        </w:rPr>
        <w:t>的，不需要套接字。</w:t>
      </w:r>
      <w:r>
        <w:rPr>
          <w:rFonts w:hint="eastAsia"/>
        </w:rPr>
        <w:t>。</w:t>
      </w:r>
    </w:p>
    <w:p w14:paraId="6E96D303" w14:textId="21BB52EC" w:rsidR="004B43A3" w:rsidRDefault="004B43A3" w:rsidP="00F615A2">
      <w:pPr>
        <w:ind w:firstLine="420"/>
      </w:pPr>
      <w:r>
        <w:lastRenderedPageBreak/>
        <w:tab/>
      </w:r>
      <w:r>
        <w:rPr>
          <w:rFonts w:hint="eastAsia"/>
        </w:rPr>
        <w:t>无连接</w:t>
      </w:r>
      <w:r>
        <w:rPr>
          <w:rFonts w:hint="eastAsia"/>
        </w:rPr>
        <w:t>:</w:t>
      </w:r>
      <w:r w:rsidR="006C54BE">
        <w:t>c4</w:t>
      </w:r>
    </w:p>
    <w:p w14:paraId="2A68EA9C" w14:textId="15FD2DB7" w:rsidR="00430774" w:rsidRDefault="00430774" w:rsidP="00F615A2">
      <w:pPr>
        <w:ind w:firstLine="420"/>
      </w:pPr>
    </w:p>
    <w:p w14:paraId="4E385FBB" w14:textId="067B5209" w:rsidR="00AA3006" w:rsidRPr="00AA3006" w:rsidRDefault="00430774" w:rsidP="00B050EB">
      <w:pPr>
        <w:pStyle w:val="3"/>
        <w:rPr>
          <w:rFonts w:hint="eastAsia"/>
        </w:rPr>
      </w:pPr>
      <w:r>
        <w:rPr>
          <w:rFonts w:hint="eastAsia"/>
        </w:rPr>
        <w:t>传输的数据</w:t>
      </w:r>
    </w:p>
    <w:p w14:paraId="7243B2BF" w14:textId="49D2AFB5" w:rsidR="00430774" w:rsidRDefault="00430774" w:rsidP="00430774">
      <w:pPr>
        <w:ind w:firstLine="420"/>
        <w:rPr>
          <w:rFonts w:ascii="Arial" w:hAnsi="Arial" w:cs="Arial"/>
          <w:color w:val="333333"/>
          <w:shd w:val="clear" w:color="auto" w:fill="FFFFFF"/>
        </w:rPr>
      </w:pPr>
      <w:r>
        <w:rPr>
          <w:rFonts w:ascii="Arial" w:hAnsi="Arial" w:cs="Arial"/>
          <w:color w:val="333333"/>
          <w:shd w:val="clear" w:color="auto" w:fill="FFFFFF"/>
        </w:rPr>
        <w:t>两个对等运输实体在通信时传送的数据单位</w:t>
      </w:r>
      <w:proofErr w:type="gramStart"/>
      <w:r>
        <w:rPr>
          <w:rFonts w:ascii="Arial" w:hAnsi="Arial" w:cs="Arial"/>
          <w:color w:val="333333"/>
          <w:shd w:val="clear" w:color="auto" w:fill="FFFFFF"/>
        </w:rPr>
        <w:t>叫作</w:t>
      </w:r>
      <w:proofErr w:type="gramEnd"/>
      <w:r>
        <w:rPr>
          <w:rFonts w:ascii="Arial" w:hAnsi="Arial" w:cs="Arial"/>
          <w:b/>
          <w:bCs w:val="0"/>
          <w:color w:val="333333"/>
          <w:shd w:val="clear" w:color="auto" w:fill="FFFFFF"/>
        </w:rPr>
        <w:t>运输协议数据单元</w:t>
      </w:r>
      <w:r>
        <w:rPr>
          <w:rFonts w:ascii="Arial" w:hAnsi="Arial" w:cs="Arial"/>
          <w:color w:val="333333"/>
          <w:shd w:val="clear" w:color="auto" w:fill="FFFFFF"/>
        </w:rPr>
        <w:t> TPDU (Transport Protocol Data Unit)</w:t>
      </w:r>
      <w:r>
        <w:rPr>
          <w:rFonts w:ascii="Arial" w:hAnsi="Arial" w:cs="Arial"/>
          <w:color w:val="333333"/>
          <w:shd w:val="clear" w:color="auto" w:fill="FFFFFF"/>
        </w:rPr>
        <w:t>。</w:t>
      </w:r>
    </w:p>
    <w:p w14:paraId="299E73ED" w14:textId="7F5DA309" w:rsidR="00430774" w:rsidRPr="008A7609" w:rsidRDefault="00430774" w:rsidP="008A7609">
      <w:pPr>
        <w:ind w:firstLine="420"/>
      </w:pPr>
      <w:r w:rsidRPr="00430774">
        <w:t xml:space="preserve">TCP </w:t>
      </w:r>
      <w:r w:rsidRPr="00430774">
        <w:t>传送的数据单位协议是</w:t>
      </w:r>
      <w:r w:rsidRPr="00430774">
        <w:t> </w:t>
      </w:r>
      <w:r w:rsidRPr="00430774">
        <w:rPr>
          <w:b/>
        </w:rPr>
        <w:t xml:space="preserve">TCP </w:t>
      </w:r>
      <w:r w:rsidRPr="00430774">
        <w:rPr>
          <w:b/>
        </w:rPr>
        <w:t>报文段</w:t>
      </w:r>
      <w:r w:rsidRPr="00430774">
        <w:t>(segment)</w:t>
      </w:r>
      <w:r w:rsidRPr="00430774">
        <w:t>。</w:t>
      </w:r>
      <w:r w:rsidR="008A7609">
        <w:t>TCP</w:t>
      </w:r>
      <w:r w:rsidR="008A7609">
        <w:t>是面向连接的，</w:t>
      </w:r>
      <w:r w:rsidR="008A7609">
        <w:t>TCP</w:t>
      </w:r>
      <w:r w:rsidR="008A7609">
        <w:t>之间的通信必须要在两个套接字（</w:t>
      </w:r>
      <w:r w:rsidR="008A7609">
        <w:t>Socket</w:t>
      </w:r>
      <w:r w:rsidR="008A7609">
        <w:t>）之间建立连接</w:t>
      </w:r>
      <w:r w:rsidR="008A7609">
        <w:rPr>
          <w:rFonts w:hint="eastAsia"/>
        </w:rPr>
        <w:t>。</w:t>
      </w:r>
    </w:p>
    <w:p w14:paraId="6DC925BD" w14:textId="352E65F2" w:rsidR="000E56D0" w:rsidRDefault="00430774" w:rsidP="00125B85">
      <w:pPr>
        <w:ind w:firstLine="420"/>
      </w:pPr>
      <w:r w:rsidRPr="00430774">
        <w:t xml:space="preserve">UDP </w:t>
      </w:r>
      <w:r w:rsidRPr="00430774">
        <w:t>传送的数据单位协议是</w:t>
      </w:r>
      <w:r w:rsidRPr="00430774">
        <w:t> </w:t>
      </w:r>
      <w:r w:rsidRPr="00430774">
        <w:rPr>
          <w:b/>
        </w:rPr>
        <w:t xml:space="preserve">UDP </w:t>
      </w:r>
      <w:r w:rsidRPr="00430774">
        <w:rPr>
          <w:b/>
        </w:rPr>
        <w:t>报文</w:t>
      </w:r>
      <w:r w:rsidRPr="00430774">
        <w:t>或</w:t>
      </w:r>
      <w:r w:rsidRPr="00430774">
        <w:rPr>
          <w:b/>
        </w:rPr>
        <w:t>用户数据报</w:t>
      </w:r>
      <w:r w:rsidRPr="00430774">
        <w:t>。</w:t>
      </w:r>
      <w:r w:rsidR="000E56D0">
        <w:t>无连接的，不需要套接字（</w:t>
      </w:r>
      <w:r w:rsidR="000E56D0">
        <w:t>Socket</w:t>
      </w:r>
      <w:r w:rsidR="000E56D0">
        <w:t>）</w:t>
      </w:r>
      <w:r w:rsidR="008A7609">
        <w:rPr>
          <w:rFonts w:hint="eastAsia"/>
        </w:rPr>
        <w:t>。</w:t>
      </w:r>
    </w:p>
    <w:p w14:paraId="17FD18E8" w14:textId="6175BA83" w:rsidR="00ED151D" w:rsidRDefault="00ED151D" w:rsidP="00ED151D">
      <w:pPr>
        <w:pStyle w:val="3"/>
      </w:pPr>
      <w:r>
        <w:rPr>
          <w:rFonts w:hint="eastAsia"/>
        </w:rPr>
        <w:t>可靠信道与不可靠信道</w:t>
      </w:r>
    </w:p>
    <w:p w14:paraId="7C811EE2" w14:textId="5657A2BA" w:rsidR="00ED151D" w:rsidRDefault="00ED151D" w:rsidP="00ED151D">
      <w:pPr>
        <w:ind w:firstLine="420"/>
      </w:pPr>
      <w:r>
        <w:rPr>
          <w:noProof/>
        </w:rPr>
        <w:drawing>
          <wp:inline distT="0" distB="0" distL="0" distR="0" wp14:anchorId="4AF1CE71" wp14:editId="20EDBDF0">
            <wp:extent cx="5274310" cy="24472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447290"/>
                    </a:xfrm>
                    <a:prstGeom prst="rect">
                      <a:avLst/>
                    </a:prstGeom>
                    <a:noFill/>
                    <a:ln>
                      <a:noFill/>
                    </a:ln>
                  </pic:spPr>
                </pic:pic>
              </a:graphicData>
            </a:graphic>
          </wp:inline>
        </w:drawing>
      </w:r>
    </w:p>
    <w:p w14:paraId="1301F5C8" w14:textId="0C695F07" w:rsidR="00154C8C" w:rsidRDefault="00154C8C" w:rsidP="00F615A2">
      <w:pPr>
        <w:ind w:firstLine="420"/>
      </w:pPr>
      <w:r>
        <w:rPr>
          <w:rFonts w:hint="eastAsia"/>
        </w:rPr>
        <w:t>当运输层采用面向连接的</w:t>
      </w:r>
      <w:r>
        <w:t xml:space="preserve"> TCP </w:t>
      </w:r>
      <w:r>
        <w:t>协议时，尽管下面的网络是不可靠的（只提供尽最大努力服务），但这种逻辑通信信道就相当于一条全双工的可靠信道。</w:t>
      </w:r>
    </w:p>
    <w:p w14:paraId="5F01D1E6" w14:textId="5934CB26" w:rsidR="00154C8C" w:rsidRDefault="00154C8C" w:rsidP="00AB38E5">
      <w:pPr>
        <w:ind w:firstLineChars="0" w:firstLine="420"/>
      </w:pPr>
      <w:r>
        <w:rPr>
          <w:rFonts w:hint="eastAsia"/>
        </w:rPr>
        <w:t>当运输层采用无连接的</w:t>
      </w:r>
      <w:r>
        <w:t xml:space="preserve"> UDP </w:t>
      </w:r>
      <w:r>
        <w:t>协议时，这种逻辑通信信道是一条不可靠信道。</w:t>
      </w:r>
    </w:p>
    <w:p w14:paraId="2B40C8D4" w14:textId="403B800D" w:rsidR="00AB38E5" w:rsidRPr="00AB38E5" w:rsidRDefault="00AB38E5" w:rsidP="00AB38E5">
      <w:pPr>
        <w:ind w:firstLine="420"/>
      </w:pPr>
    </w:p>
    <w:p w14:paraId="1E561AE1" w14:textId="1AF717A5" w:rsidR="00052A36" w:rsidRDefault="00164068" w:rsidP="00164068">
      <w:pPr>
        <w:pStyle w:val="20"/>
      </w:pPr>
      <w:r>
        <w:rPr>
          <w:rFonts w:hint="eastAsia"/>
        </w:rPr>
        <w:lastRenderedPageBreak/>
        <w:t>U</w:t>
      </w:r>
      <w:r>
        <w:t>DP</w:t>
      </w:r>
    </w:p>
    <w:p w14:paraId="1452E724" w14:textId="075100F5" w:rsidR="00164068" w:rsidRDefault="00164068" w:rsidP="00164068">
      <w:pPr>
        <w:pStyle w:val="3"/>
        <w:rPr>
          <w:shd w:val="clear" w:color="auto" w:fill="FFFFFF"/>
        </w:rPr>
      </w:pPr>
      <w:r>
        <w:rPr>
          <w:shd w:val="clear" w:color="auto" w:fill="FFFFFF"/>
        </w:rPr>
        <w:t>运输过程</w:t>
      </w:r>
    </w:p>
    <w:p w14:paraId="499E5F04" w14:textId="661BE6FC" w:rsidR="00164068" w:rsidRDefault="00164068" w:rsidP="00164068">
      <w:pPr>
        <w:ind w:firstLine="420"/>
        <w:jc w:val="center"/>
      </w:pPr>
      <w:r w:rsidRPr="00164068">
        <w:rPr>
          <w:noProof/>
        </w:rPr>
        <w:drawing>
          <wp:inline distT="0" distB="0" distL="0" distR="0" wp14:anchorId="3EC12CB6" wp14:editId="5A7C1AC5">
            <wp:extent cx="4320000" cy="3446222"/>
            <wp:effectExtent l="0" t="0" r="444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3446222"/>
                    </a:xfrm>
                    <a:prstGeom prst="rect">
                      <a:avLst/>
                    </a:prstGeom>
                    <a:noFill/>
                    <a:ln>
                      <a:noFill/>
                    </a:ln>
                  </pic:spPr>
                </pic:pic>
              </a:graphicData>
            </a:graphic>
          </wp:inline>
        </w:drawing>
      </w:r>
    </w:p>
    <w:p w14:paraId="57792F35" w14:textId="257F15E8" w:rsidR="00164068" w:rsidRDefault="00164068" w:rsidP="00164068">
      <w:pPr>
        <w:ind w:firstLine="420"/>
      </w:pPr>
      <w:r w:rsidRPr="00164068">
        <w:t>UDP</w:t>
      </w:r>
      <w:r w:rsidRPr="00164068">
        <w:t>对应</w:t>
      </w:r>
      <w:proofErr w:type="gramStart"/>
      <w:r w:rsidRPr="00164068">
        <w:t>用进程交</w:t>
      </w:r>
      <w:proofErr w:type="gramEnd"/>
      <w:r w:rsidRPr="00164068">
        <w:t>下来的</w:t>
      </w:r>
      <w:proofErr w:type="gramStart"/>
      <w:r w:rsidRPr="00164068">
        <w:t>报文既</w:t>
      </w:r>
      <w:proofErr w:type="gramEnd"/>
      <w:r w:rsidRPr="00164068">
        <w:t>不合并也</w:t>
      </w:r>
      <w:proofErr w:type="gramStart"/>
      <w:r w:rsidRPr="00164068">
        <w:t>不</w:t>
      </w:r>
      <w:proofErr w:type="gramEnd"/>
      <w:r w:rsidRPr="00164068">
        <w:t>拆分，而是保留这些报文的边界换句话说，</w:t>
      </w:r>
      <w:r w:rsidRPr="00164068">
        <w:t>UDP</w:t>
      </w:r>
      <w:r w:rsidRPr="00164068">
        <w:t>是面向应用报文的</w:t>
      </w:r>
    </w:p>
    <w:p w14:paraId="17782798" w14:textId="78DEBA39" w:rsidR="00E84288" w:rsidRDefault="00E84288" w:rsidP="00164068">
      <w:pPr>
        <w:ind w:firstLine="420"/>
      </w:pPr>
      <w:r>
        <w:rPr>
          <w:noProof/>
        </w:rPr>
        <w:drawing>
          <wp:inline distT="0" distB="0" distL="0" distR="0" wp14:anchorId="45C8DCAD" wp14:editId="53E0F9DF">
            <wp:extent cx="4320000" cy="3251182"/>
            <wp:effectExtent l="0" t="0" r="4445"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3251182"/>
                    </a:xfrm>
                    <a:prstGeom prst="rect">
                      <a:avLst/>
                    </a:prstGeom>
                    <a:noFill/>
                    <a:ln>
                      <a:noFill/>
                    </a:ln>
                  </pic:spPr>
                </pic:pic>
              </a:graphicData>
            </a:graphic>
          </wp:inline>
        </w:drawing>
      </w:r>
    </w:p>
    <w:p w14:paraId="139B1139" w14:textId="77777777" w:rsidR="00E84288" w:rsidRPr="00164068" w:rsidRDefault="00E84288" w:rsidP="00164068">
      <w:pPr>
        <w:ind w:firstLine="420"/>
      </w:pPr>
    </w:p>
    <w:p w14:paraId="34C548CC" w14:textId="4E0A4FE7" w:rsidR="00052A36" w:rsidRDefault="00E84288" w:rsidP="00E84288">
      <w:pPr>
        <w:pStyle w:val="3"/>
      </w:pPr>
      <w:r w:rsidRPr="00E84288">
        <w:lastRenderedPageBreak/>
        <w:t>UDP</w:t>
      </w:r>
      <w:r w:rsidRPr="00E84288">
        <w:t>结构</w:t>
      </w:r>
    </w:p>
    <w:p w14:paraId="7CA83EAF" w14:textId="3FE08B1E" w:rsidR="00E84288" w:rsidRDefault="00E84288" w:rsidP="00E84288">
      <w:pPr>
        <w:ind w:firstLine="420"/>
        <w:jc w:val="center"/>
      </w:pPr>
      <w:r w:rsidRPr="00E84288">
        <w:rPr>
          <w:noProof/>
        </w:rPr>
        <w:drawing>
          <wp:inline distT="0" distB="0" distL="0" distR="0" wp14:anchorId="63DA1EA7" wp14:editId="70A02F97">
            <wp:extent cx="5274310" cy="27298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729865"/>
                    </a:xfrm>
                    <a:prstGeom prst="rect">
                      <a:avLst/>
                    </a:prstGeom>
                    <a:noFill/>
                    <a:ln>
                      <a:noFill/>
                    </a:ln>
                  </pic:spPr>
                </pic:pic>
              </a:graphicData>
            </a:graphic>
          </wp:inline>
        </w:drawing>
      </w:r>
    </w:p>
    <w:p w14:paraId="2445CC20" w14:textId="77777777" w:rsidR="00570180" w:rsidRPr="00E84288" w:rsidRDefault="00570180" w:rsidP="00E84288">
      <w:pPr>
        <w:ind w:firstLine="420"/>
        <w:jc w:val="center"/>
      </w:pPr>
    </w:p>
    <w:p w14:paraId="69758262" w14:textId="4BE6D73B" w:rsidR="007F79D2" w:rsidRDefault="00570180" w:rsidP="00570180">
      <w:pPr>
        <w:pStyle w:val="20"/>
      </w:pPr>
      <w:r w:rsidRPr="00570180">
        <w:t>TCP</w:t>
      </w:r>
    </w:p>
    <w:p w14:paraId="71DBCF58" w14:textId="6E7AD940" w:rsidR="00570180" w:rsidRDefault="00570180" w:rsidP="00570180">
      <w:pPr>
        <w:pStyle w:val="3"/>
      </w:pPr>
      <w:r>
        <w:t>TCP</w:t>
      </w:r>
    </w:p>
    <w:p w14:paraId="14ECBDD5" w14:textId="46C03963" w:rsidR="00570180" w:rsidRDefault="00570180" w:rsidP="00570180">
      <w:pPr>
        <w:ind w:firstLine="420"/>
      </w:pPr>
      <w:r w:rsidRPr="00570180">
        <w:t>TCP</w:t>
      </w:r>
      <w:r w:rsidRPr="00570180">
        <w:t>连接建立成功后，通信双方之间就好像有一条可靠的通信信道，通信双方使用这条基于</w:t>
      </w:r>
      <w:r w:rsidRPr="00570180">
        <w:t>TCP</w:t>
      </w:r>
      <w:r w:rsidRPr="00570180">
        <w:t>连接的可靠信道进行通信</w:t>
      </w:r>
      <w:r>
        <w:rPr>
          <w:rFonts w:hint="eastAsia"/>
        </w:rPr>
        <w:t>.</w:t>
      </w:r>
      <w:r>
        <w:rPr>
          <w:rFonts w:hint="eastAsia"/>
        </w:rPr>
        <w:t>并且</w:t>
      </w:r>
      <w:proofErr w:type="spellStart"/>
      <w:r>
        <w:rPr>
          <w:rFonts w:hint="eastAsia"/>
        </w:rPr>
        <w:t>tcp</w:t>
      </w:r>
      <w:proofErr w:type="spellEnd"/>
      <w:r>
        <w:t xml:space="preserve"> </w:t>
      </w:r>
      <w:r>
        <w:rPr>
          <w:rFonts w:hint="eastAsia"/>
        </w:rPr>
        <w:t>仅支持单播</w:t>
      </w:r>
    </w:p>
    <w:p w14:paraId="38D47598" w14:textId="6B4126D8" w:rsidR="00570180" w:rsidRDefault="00A56C3F" w:rsidP="00A56C3F">
      <w:pPr>
        <w:pStyle w:val="3"/>
      </w:pPr>
      <w:r>
        <w:rPr>
          <w:rFonts w:hint="eastAsia"/>
        </w:rPr>
        <w:t>T</w:t>
      </w:r>
      <w:r>
        <w:t>CP</w:t>
      </w:r>
      <w:r>
        <w:rPr>
          <w:rFonts w:hint="eastAsia"/>
        </w:rPr>
        <w:t>的流程</w:t>
      </w:r>
    </w:p>
    <w:p w14:paraId="3D7C2A33" w14:textId="44A17982" w:rsidR="00A56C3F" w:rsidRDefault="00A56C3F" w:rsidP="00A56C3F">
      <w:pPr>
        <w:ind w:firstLine="420"/>
        <w:jc w:val="center"/>
      </w:pPr>
      <w:r>
        <w:rPr>
          <w:noProof/>
        </w:rPr>
        <w:drawing>
          <wp:inline distT="0" distB="0" distL="0" distR="0" wp14:anchorId="334C47AB" wp14:editId="6C063162">
            <wp:extent cx="4320000" cy="3451398"/>
            <wp:effectExtent l="0" t="0" r="444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0" cy="3451398"/>
                    </a:xfrm>
                    <a:prstGeom prst="rect">
                      <a:avLst/>
                    </a:prstGeom>
                    <a:noFill/>
                    <a:ln>
                      <a:noFill/>
                    </a:ln>
                  </pic:spPr>
                </pic:pic>
              </a:graphicData>
            </a:graphic>
          </wp:inline>
        </w:drawing>
      </w:r>
    </w:p>
    <w:p w14:paraId="01BF5935" w14:textId="77777777" w:rsidR="00A56C3F" w:rsidRPr="00A56C3F" w:rsidRDefault="00A56C3F" w:rsidP="00A56C3F">
      <w:pPr>
        <w:ind w:firstLine="420"/>
        <w:jc w:val="center"/>
      </w:pPr>
    </w:p>
    <w:p w14:paraId="79ED6C73" w14:textId="0A7D0A2B" w:rsidR="00570180" w:rsidRDefault="00A56C3F" w:rsidP="00570180">
      <w:pPr>
        <w:ind w:firstLine="420"/>
      </w:pPr>
      <w:r w:rsidRPr="00A56C3F">
        <w:rPr>
          <w:rFonts w:hint="eastAsia"/>
        </w:rPr>
        <w:t>发送方</w:t>
      </w:r>
    </w:p>
    <w:p w14:paraId="230FDE67" w14:textId="4011D0BB" w:rsidR="00D6689B" w:rsidRDefault="00D6689B" w:rsidP="00304509">
      <w:pPr>
        <w:ind w:left="420" w:firstLine="420"/>
      </w:pPr>
      <w:r>
        <w:t>TCP</w:t>
      </w:r>
      <w:r>
        <w:t>会把应用进程交付下来的数据块看作是一连串无结构的字节流，</w:t>
      </w:r>
      <w:r>
        <w:t>TCP</w:t>
      </w:r>
      <w:r>
        <w:t>并不知道这些待传送的字节流的含义</w:t>
      </w:r>
    </w:p>
    <w:p w14:paraId="02C04001" w14:textId="30BC3A35" w:rsidR="00D6689B" w:rsidRPr="00304509" w:rsidRDefault="00D6689B" w:rsidP="00304509">
      <w:pPr>
        <w:ind w:left="420" w:firstLine="420"/>
      </w:pPr>
      <w:r>
        <w:rPr>
          <w:rFonts w:hint="eastAsia"/>
        </w:rPr>
        <w:t>并将他们编号，并存储在自己发送缓存中</w:t>
      </w:r>
    </w:p>
    <w:p w14:paraId="79FBD003" w14:textId="6826C3E3" w:rsidR="000A3363" w:rsidRDefault="00D6689B" w:rsidP="00304509">
      <w:pPr>
        <w:ind w:left="420" w:firstLine="420"/>
      </w:pPr>
      <w:r>
        <w:t>TCP</w:t>
      </w:r>
      <w:r>
        <w:t>会根据发送策略，提取一定量的字节构建</w:t>
      </w:r>
      <w:r>
        <w:t>TCP</w:t>
      </w:r>
      <w:r>
        <w:t>报文并发送</w:t>
      </w:r>
    </w:p>
    <w:p w14:paraId="632D83AB" w14:textId="40A44430" w:rsidR="005F7C0E" w:rsidRDefault="005F7C0E" w:rsidP="005F7C0E">
      <w:pPr>
        <w:ind w:firstLineChars="95" w:firstLine="199"/>
      </w:pPr>
      <w:r>
        <w:rPr>
          <w:rFonts w:hint="eastAsia"/>
        </w:rPr>
        <w:t>接收方</w:t>
      </w:r>
    </w:p>
    <w:p w14:paraId="677CD208" w14:textId="0729BFE0" w:rsidR="005F7C0E" w:rsidRDefault="005F7C0E" w:rsidP="005F7C0E">
      <w:pPr>
        <w:ind w:firstLine="420"/>
      </w:pPr>
      <w:r>
        <w:rPr>
          <w:rFonts w:hint="eastAsia"/>
        </w:rPr>
        <w:t>一方面从所接受到的</w:t>
      </w:r>
      <w:r>
        <w:t>TCP</w:t>
      </w:r>
      <w:r>
        <w:t>报文段中，取出数据载荷部分并存储在接收缓存中；一方面将接收缓存中的一些字节交付给应用进程</w:t>
      </w:r>
    </w:p>
    <w:p w14:paraId="1E91C6F8" w14:textId="67B2B350" w:rsidR="005F7C0E" w:rsidRPr="005F7C0E" w:rsidRDefault="005F7C0E" w:rsidP="005F7C0E">
      <w:pPr>
        <w:ind w:firstLine="420"/>
      </w:pPr>
      <w:r>
        <w:t>TCP</w:t>
      </w:r>
      <w:r>
        <w:t>不保证接收</w:t>
      </w:r>
      <w:proofErr w:type="gramStart"/>
      <w:r>
        <w:t>方应用</w:t>
      </w:r>
      <w:proofErr w:type="gramEnd"/>
      <w:r>
        <w:t>进程所收到的数据块与发送方发送的数据块，具有对应大小的关系（例如，发送</w:t>
      </w:r>
      <w:proofErr w:type="gramStart"/>
      <w:r>
        <w:t>方应用</w:t>
      </w:r>
      <w:proofErr w:type="gramEnd"/>
      <w:r>
        <w:t>进程交给发送方的</w:t>
      </w:r>
      <w:r>
        <w:t>TCP</w:t>
      </w:r>
      <w:r>
        <w:t>共</w:t>
      </w:r>
      <w:r>
        <w:t>10</w:t>
      </w:r>
      <w:r>
        <w:t>个数据块，但接收方的</w:t>
      </w:r>
      <w:r>
        <w:t>TCP</w:t>
      </w:r>
      <w:r>
        <w:t>可能只用了</w:t>
      </w:r>
      <w:r>
        <w:t>4</w:t>
      </w:r>
      <w:r>
        <w:t>个数据块，就把收到的字节流交付给了上层的应用进程，但接收</w:t>
      </w:r>
      <w:proofErr w:type="gramStart"/>
      <w:r>
        <w:t>方收到</w:t>
      </w:r>
      <w:proofErr w:type="gramEnd"/>
      <w:r>
        <w:t>的字节</w:t>
      </w:r>
      <w:proofErr w:type="gramStart"/>
      <w:r>
        <w:t>流必须</w:t>
      </w:r>
      <w:proofErr w:type="gramEnd"/>
      <w:r>
        <w:t>和发送</w:t>
      </w:r>
      <w:proofErr w:type="gramStart"/>
      <w:r>
        <w:t>方应用</w:t>
      </w:r>
      <w:proofErr w:type="gramEnd"/>
      <w:r>
        <w:t>进程发出的字节流完全一样）</w:t>
      </w:r>
    </w:p>
    <w:p w14:paraId="3235CC15" w14:textId="598AE5F1" w:rsidR="005F7C0E" w:rsidRPr="00570180" w:rsidRDefault="005F7C0E" w:rsidP="005F7C0E">
      <w:pPr>
        <w:ind w:firstLine="420"/>
      </w:pPr>
      <w:r>
        <w:rPr>
          <w:rFonts w:hint="eastAsia"/>
        </w:rPr>
        <w:t>接收方的应用进程必须有能力识别收到的字节流，把它还原成有意义的应用层数据</w:t>
      </w:r>
    </w:p>
    <w:p w14:paraId="20227BD8" w14:textId="207E5B78" w:rsidR="00E069F4" w:rsidRDefault="00E069F4" w:rsidP="00E069F4">
      <w:pPr>
        <w:pStyle w:val="20"/>
      </w:pPr>
      <w:proofErr w:type="spellStart"/>
      <w:r>
        <w:rPr>
          <w:rFonts w:hint="eastAsia"/>
        </w:rPr>
        <w:t>T</w:t>
      </w:r>
      <w:r>
        <w:t>cp</w:t>
      </w:r>
      <w:proofErr w:type="spellEnd"/>
      <w:r>
        <w:rPr>
          <w:rFonts w:hint="eastAsia"/>
        </w:rPr>
        <w:t>的链接</w:t>
      </w:r>
      <w:r w:rsidR="00494739">
        <w:rPr>
          <w:rFonts w:hint="eastAsia"/>
        </w:rPr>
        <w:t>和释放</w:t>
      </w:r>
    </w:p>
    <w:p w14:paraId="29187B78" w14:textId="7FCA581E" w:rsidR="00494739" w:rsidRPr="00494739" w:rsidRDefault="00494739" w:rsidP="00494739">
      <w:pPr>
        <w:pStyle w:val="3"/>
      </w:pPr>
      <w:proofErr w:type="spellStart"/>
      <w:r>
        <w:t>T</w:t>
      </w:r>
      <w:r>
        <w:rPr>
          <w:rFonts w:hint="eastAsia"/>
        </w:rPr>
        <w:t>cp</w:t>
      </w:r>
      <w:proofErr w:type="spellEnd"/>
      <w:r>
        <w:rPr>
          <w:rFonts w:hint="eastAsia"/>
        </w:rPr>
        <w:t>的连接</w:t>
      </w:r>
    </w:p>
    <w:p w14:paraId="1004BC07" w14:textId="4E7B7226" w:rsidR="00E069F4" w:rsidRDefault="00E069F4" w:rsidP="00610848">
      <w:pPr>
        <w:ind w:firstLine="420"/>
      </w:pPr>
      <w:r>
        <w:t xml:space="preserve">TCP </w:t>
      </w:r>
      <w:r>
        <w:t>建立连接的过程叫做握手。</w:t>
      </w:r>
      <w:r>
        <w:rPr>
          <w:rFonts w:hint="eastAsia"/>
        </w:rPr>
        <w:t>握手需要在客户和服务器之间交换三个</w:t>
      </w:r>
      <w:r>
        <w:t xml:space="preserve"> TCP </w:t>
      </w:r>
      <w:r>
        <w:t>报文段。称之为三报文握手。</w:t>
      </w:r>
      <w:r>
        <w:rPr>
          <w:rFonts w:hint="eastAsia"/>
        </w:rPr>
        <w:t>采用三报文握手主要是为了防止已失效的连接请求报文段突然又传送到了，因而产生错误。</w:t>
      </w:r>
    </w:p>
    <w:p w14:paraId="3014900A" w14:textId="2A9B3062" w:rsidR="00E069F4" w:rsidRDefault="00E069F4" w:rsidP="00E069F4">
      <w:pPr>
        <w:ind w:firstLine="420"/>
      </w:pPr>
      <w:r>
        <w:t xml:space="preserve">TCP </w:t>
      </w:r>
      <w:r>
        <w:t>连接的建立采用客户服务器方式。</w:t>
      </w:r>
    </w:p>
    <w:p w14:paraId="4813F3FE" w14:textId="2DF28035" w:rsidR="00E65551" w:rsidRPr="00467526" w:rsidRDefault="00E65551" w:rsidP="00467526">
      <w:pPr>
        <w:ind w:firstLine="420"/>
      </w:pPr>
      <w:r>
        <w:tab/>
      </w:r>
      <w:r>
        <w:t>主动发起连接建立的应用进程叫做</w:t>
      </w:r>
      <w:r>
        <w:t>TCP</w:t>
      </w:r>
      <w:r>
        <w:t>客户</w:t>
      </w:r>
      <w:r>
        <w:t xml:space="preserve"> (client)</w:t>
      </w:r>
      <w:r>
        <w:t>。</w:t>
      </w:r>
    </w:p>
    <w:p w14:paraId="1E9BF060" w14:textId="4B2D3690" w:rsidR="00E65551" w:rsidRDefault="00E65551" w:rsidP="00E65551">
      <w:pPr>
        <w:ind w:firstLine="420"/>
      </w:pPr>
      <w:r>
        <w:t xml:space="preserve">    </w:t>
      </w:r>
      <w:r>
        <w:t>被动等待连接建立的应用进程叫做</w:t>
      </w:r>
      <w:r>
        <w:t>TCP</w:t>
      </w:r>
      <w:r>
        <w:t>服务器</w:t>
      </w:r>
      <w:r>
        <w:t xml:space="preserve"> (server)</w:t>
      </w:r>
      <w:r>
        <w:t>。</w:t>
      </w:r>
    </w:p>
    <w:p w14:paraId="3F2286D3" w14:textId="46E044A0" w:rsidR="00E65551" w:rsidRDefault="00494739" w:rsidP="00494739">
      <w:pPr>
        <w:pStyle w:val="3"/>
      </w:pPr>
      <w:proofErr w:type="spellStart"/>
      <w:r>
        <w:t>T</w:t>
      </w:r>
      <w:r>
        <w:rPr>
          <w:rFonts w:hint="eastAsia"/>
        </w:rPr>
        <w:t>cp</w:t>
      </w:r>
      <w:proofErr w:type="spellEnd"/>
      <w:r>
        <w:rPr>
          <w:rFonts w:hint="eastAsia"/>
        </w:rPr>
        <w:t>的释放</w:t>
      </w:r>
    </w:p>
    <w:p w14:paraId="1B3DA28C" w14:textId="2437DE0D" w:rsidR="0004532B" w:rsidRPr="003C6BD2" w:rsidRDefault="0004532B" w:rsidP="003C6BD2">
      <w:pPr>
        <w:ind w:firstLine="420"/>
      </w:pPr>
      <w:r>
        <w:t xml:space="preserve">TCP </w:t>
      </w:r>
      <w:r>
        <w:t>连接释放过程比较复杂。</w:t>
      </w:r>
    </w:p>
    <w:p w14:paraId="3C4FAD10" w14:textId="0E4E5BA3" w:rsidR="0004532B" w:rsidRPr="003C6BD2" w:rsidRDefault="0004532B" w:rsidP="003C6BD2">
      <w:pPr>
        <w:ind w:firstLine="420"/>
      </w:pPr>
      <w:bookmarkStart w:id="3" w:name="_Hlk78360505"/>
      <w:r>
        <w:rPr>
          <w:rFonts w:hint="eastAsia"/>
        </w:rPr>
        <w:t>数据传输结束后，通信的双方都可释放连接。</w:t>
      </w:r>
    </w:p>
    <w:bookmarkEnd w:id="3"/>
    <w:p w14:paraId="24B58784" w14:textId="57AF21F1" w:rsidR="00494739" w:rsidRPr="00494739" w:rsidRDefault="0004532B" w:rsidP="0004532B">
      <w:pPr>
        <w:ind w:firstLine="420"/>
      </w:pPr>
      <w:r>
        <w:t>T</w:t>
      </w:r>
      <w:bookmarkStart w:id="4" w:name="_Hlk78360535"/>
      <w:r>
        <w:t xml:space="preserve">CP </w:t>
      </w:r>
      <w:r>
        <w:t>连接释放过程是四报文握手。</w:t>
      </w:r>
    </w:p>
    <w:bookmarkEnd w:id="4"/>
    <w:p w14:paraId="0C0CA973" w14:textId="4AE44B44" w:rsidR="00467526" w:rsidRDefault="00467526" w:rsidP="00467526">
      <w:pPr>
        <w:pStyle w:val="3"/>
      </w:pPr>
      <w:r w:rsidRPr="00467526">
        <w:t>TCP</w:t>
      </w:r>
      <w:r w:rsidRPr="00467526">
        <w:t>的连接建立解决的三个问题</w:t>
      </w:r>
    </w:p>
    <w:p w14:paraId="7E183E80" w14:textId="3579FF2A" w:rsidR="00467526" w:rsidRDefault="00467526" w:rsidP="00124CE2">
      <w:pPr>
        <w:ind w:firstLine="420"/>
      </w:pPr>
      <w:r>
        <w:t>1</w:t>
      </w:r>
      <w:r>
        <w:t>、使</w:t>
      </w:r>
      <w:proofErr w:type="spellStart"/>
      <w:r>
        <w:t>tcp</w:t>
      </w:r>
      <w:proofErr w:type="spellEnd"/>
      <w:r>
        <w:t>双方嫩巩固确认对方的存在</w:t>
      </w:r>
    </w:p>
    <w:p w14:paraId="62DA8D66" w14:textId="243EC1E1" w:rsidR="00467526" w:rsidRDefault="00467526" w:rsidP="00124CE2">
      <w:pPr>
        <w:ind w:firstLine="420"/>
      </w:pPr>
      <w:r>
        <w:t>2</w:t>
      </w:r>
      <w:r>
        <w:t>、使</w:t>
      </w:r>
      <w:proofErr w:type="spellStart"/>
      <w:r>
        <w:t>tcp</w:t>
      </w:r>
      <w:proofErr w:type="spellEnd"/>
      <w:r>
        <w:t xml:space="preserve"> </w:t>
      </w:r>
      <w:r>
        <w:t>双方能够协商一些参数</w:t>
      </w:r>
      <w:r>
        <w:t>(</w:t>
      </w:r>
      <w:r>
        <w:t>如最大窗口值，是否使用窗口扩大选项和时间戳选项以及服务质量等</w:t>
      </w:r>
      <w:r>
        <w:t>)</w:t>
      </w:r>
    </w:p>
    <w:p w14:paraId="33284CFD" w14:textId="756F67A8" w:rsidR="00467526" w:rsidRPr="00467526" w:rsidRDefault="00467526" w:rsidP="00467526">
      <w:pPr>
        <w:ind w:firstLine="420"/>
      </w:pPr>
      <w:r>
        <w:t>3</w:t>
      </w:r>
      <w:r>
        <w:t>、使</w:t>
      </w:r>
      <w:proofErr w:type="spellStart"/>
      <w:r>
        <w:t>tcp</w:t>
      </w:r>
      <w:proofErr w:type="spellEnd"/>
      <w:r>
        <w:t>双方能够对运势实体资源</w:t>
      </w:r>
      <w:r>
        <w:t>(</w:t>
      </w:r>
      <w:r>
        <w:t>如</w:t>
      </w:r>
      <w:r>
        <w:t>:</w:t>
      </w:r>
      <w:r>
        <w:t>缓存大小、链接表中的项目</w:t>
      </w:r>
      <w:r>
        <w:t>)</w:t>
      </w:r>
      <w:r>
        <w:t>进行分配</w:t>
      </w:r>
    </w:p>
    <w:p w14:paraId="1EE3DBB1" w14:textId="77777777" w:rsidR="00992F46" w:rsidRPr="00467526" w:rsidRDefault="00992F46" w:rsidP="00570FF3">
      <w:pPr>
        <w:ind w:firstLine="420"/>
      </w:pPr>
    </w:p>
    <w:p w14:paraId="6E905FFE" w14:textId="5F0C96D0" w:rsidR="00992F46" w:rsidRDefault="00096C1D" w:rsidP="00096C1D">
      <w:pPr>
        <w:pStyle w:val="3"/>
      </w:pPr>
      <w:r>
        <w:rPr>
          <w:rFonts w:hint="eastAsia"/>
        </w:rPr>
        <w:t>三次握手</w:t>
      </w:r>
    </w:p>
    <w:p w14:paraId="0102814F" w14:textId="78F62ECE" w:rsidR="006D7877" w:rsidRPr="006D7877" w:rsidRDefault="006D7877" w:rsidP="006D7877">
      <w:pPr>
        <w:ind w:firstLine="420"/>
        <w:rPr>
          <w:rFonts w:ascii="Arial" w:hAnsi="Arial" w:cs="Arial"/>
          <w:color w:val="333333"/>
          <w:shd w:val="clear" w:color="auto" w:fill="FFFFFF"/>
        </w:rPr>
      </w:pPr>
      <w:r>
        <w:rPr>
          <w:rFonts w:ascii="Arial" w:hAnsi="Arial" w:cs="Arial"/>
          <w:color w:val="333333"/>
          <w:shd w:val="clear" w:color="auto" w:fill="FFFFFF"/>
        </w:rPr>
        <w:t>1</w:t>
      </w:r>
      <w:r>
        <w:rPr>
          <w:rFonts w:ascii="Arial" w:hAnsi="Arial" w:cs="Arial"/>
          <w:color w:val="333333"/>
          <w:shd w:val="clear" w:color="auto" w:fill="FFFFFF"/>
        </w:rPr>
        <w:t>、</w:t>
      </w:r>
      <w:bookmarkStart w:id="5" w:name="_Hlk78360591"/>
      <w:r>
        <w:rPr>
          <w:rFonts w:ascii="Arial" w:hAnsi="Arial" w:cs="Arial"/>
          <w:color w:val="333333"/>
          <w:shd w:val="clear" w:color="auto" w:fill="FFFFFF"/>
        </w:rPr>
        <w:t>最初两端的</w:t>
      </w:r>
      <w:r>
        <w:rPr>
          <w:rFonts w:ascii="Arial" w:hAnsi="Arial" w:cs="Arial"/>
          <w:color w:val="333333"/>
          <w:shd w:val="clear" w:color="auto" w:fill="FFFFFF"/>
        </w:rPr>
        <w:t>TCP</w:t>
      </w:r>
      <w:r>
        <w:rPr>
          <w:rFonts w:ascii="Arial" w:hAnsi="Arial" w:cs="Arial"/>
          <w:color w:val="333333"/>
          <w:shd w:val="clear" w:color="auto" w:fill="FFFFFF"/>
        </w:rPr>
        <w:t>进程都处于关闭状态</w:t>
      </w:r>
    </w:p>
    <w:bookmarkEnd w:id="5"/>
    <w:p w14:paraId="11BF3161" w14:textId="4DA1A66C" w:rsidR="00E4711A" w:rsidRPr="00E4711A" w:rsidRDefault="00E4711A" w:rsidP="00E4711A">
      <w:pPr>
        <w:ind w:firstLine="420"/>
      </w:pPr>
      <w:r>
        <w:rPr>
          <w:noProof/>
        </w:rPr>
        <w:lastRenderedPageBreak/>
        <w:drawing>
          <wp:inline distT="0" distB="0" distL="0" distR="0" wp14:anchorId="55B3D6EA" wp14:editId="5ED348AA">
            <wp:extent cx="5274310" cy="108458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084580"/>
                    </a:xfrm>
                    <a:prstGeom prst="rect">
                      <a:avLst/>
                    </a:prstGeom>
                    <a:noFill/>
                    <a:ln>
                      <a:noFill/>
                    </a:ln>
                  </pic:spPr>
                </pic:pic>
              </a:graphicData>
            </a:graphic>
          </wp:inline>
        </w:drawing>
      </w:r>
    </w:p>
    <w:p w14:paraId="36E37CF4" w14:textId="503D7EF2" w:rsidR="006D7877" w:rsidRDefault="006D7877" w:rsidP="00096C1D">
      <w:pPr>
        <w:ind w:firstLine="420"/>
        <w:rPr>
          <w:rFonts w:ascii="Arial" w:hAnsi="Arial" w:cs="Arial"/>
          <w:color w:val="333333"/>
          <w:shd w:val="clear" w:color="auto" w:fill="FFFFFF"/>
        </w:rPr>
      </w:pPr>
    </w:p>
    <w:p w14:paraId="623BEFBD" w14:textId="2BE7DBAB" w:rsidR="006D7877" w:rsidRDefault="006D7877" w:rsidP="00096C1D">
      <w:pPr>
        <w:ind w:firstLine="420"/>
      </w:pPr>
      <w:r>
        <w:rPr>
          <w:rFonts w:hint="eastAsia"/>
        </w:rPr>
        <w:t>2</w:t>
      </w:r>
      <w:r>
        <w:rPr>
          <w:rFonts w:hint="eastAsia"/>
        </w:rPr>
        <w:t>、</w:t>
      </w:r>
    </w:p>
    <w:p w14:paraId="78E301EA" w14:textId="0CF847E1" w:rsidR="006D7877" w:rsidRDefault="006D7877" w:rsidP="00096C1D">
      <w:pPr>
        <w:ind w:firstLine="420"/>
      </w:pPr>
      <w:r>
        <w:rPr>
          <w:noProof/>
        </w:rPr>
        <w:drawing>
          <wp:inline distT="0" distB="0" distL="0" distR="0" wp14:anchorId="003238E8" wp14:editId="44F16A52">
            <wp:extent cx="5274310" cy="14986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98600"/>
                    </a:xfrm>
                    <a:prstGeom prst="rect">
                      <a:avLst/>
                    </a:prstGeom>
                  </pic:spPr>
                </pic:pic>
              </a:graphicData>
            </a:graphic>
          </wp:inline>
        </w:drawing>
      </w:r>
    </w:p>
    <w:p w14:paraId="2BEA4D12" w14:textId="650036A2" w:rsidR="0028430A" w:rsidRDefault="0028430A" w:rsidP="00962D0B">
      <w:pPr>
        <w:ind w:firstLine="420"/>
      </w:pPr>
      <w:r>
        <w:rPr>
          <w:rFonts w:hint="eastAsia"/>
        </w:rPr>
        <w:t>一开始，</w:t>
      </w:r>
      <w:r>
        <w:t>TCP</w:t>
      </w:r>
      <w:r>
        <w:t>服务器进程首先创建传输控制块，用来存储</w:t>
      </w:r>
      <w:r>
        <w:t>TCP</w:t>
      </w:r>
      <w:r>
        <w:t>连接中的一些重要信息。例如</w:t>
      </w:r>
      <w:r>
        <w:t>TCP</w:t>
      </w:r>
      <w:r>
        <w:t>连接表、指向发送和接收缓存的指针、指向重传队列的指针，当前的发送和接收序号等</w:t>
      </w:r>
      <w:r w:rsidR="00962D0B">
        <w:rPr>
          <w:rFonts w:hint="eastAsia"/>
        </w:rPr>
        <w:t>,</w:t>
      </w:r>
      <w:r>
        <w:rPr>
          <w:rFonts w:hint="eastAsia"/>
        </w:rPr>
        <w:t>之后，就准备接受</w:t>
      </w:r>
      <w:r>
        <w:t>TCP</w:t>
      </w:r>
      <w:r>
        <w:t>客户端进程的连接请求</w:t>
      </w:r>
      <w:r>
        <w:rPr>
          <w:rFonts w:hint="eastAsia"/>
        </w:rPr>
        <w:t>此时，</w:t>
      </w:r>
      <w:r>
        <w:t>TCP</w:t>
      </w:r>
      <w:r>
        <w:t>服务器进程就进入监听状态，等待</w:t>
      </w:r>
      <w:r>
        <w:t>TCP</w:t>
      </w:r>
      <w:r>
        <w:t>客户端进程的连接请求</w:t>
      </w:r>
      <w:r>
        <w:t>TCP</w:t>
      </w:r>
      <w:r>
        <w:t>服务器进程是被动等待来自</w:t>
      </w:r>
      <w:r>
        <w:t>TCP</w:t>
      </w:r>
      <w:r>
        <w:t>客户端进程的连接请求，因此成为被动打开连接</w:t>
      </w:r>
    </w:p>
    <w:p w14:paraId="63A82885" w14:textId="77777777" w:rsidR="0064771C" w:rsidRDefault="0064771C" w:rsidP="0028430A">
      <w:pPr>
        <w:ind w:firstLine="420"/>
      </w:pPr>
    </w:p>
    <w:p w14:paraId="7AF48D48" w14:textId="11A1EA84" w:rsidR="0064771C" w:rsidRDefault="0064771C" w:rsidP="0028430A">
      <w:pPr>
        <w:ind w:firstLine="420"/>
      </w:pPr>
      <w:r>
        <w:rPr>
          <w:rFonts w:hint="eastAsia"/>
        </w:rPr>
        <w:t>3</w:t>
      </w:r>
      <w:r>
        <w:rPr>
          <w:rFonts w:hint="eastAsia"/>
        </w:rPr>
        <w:t>、</w:t>
      </w:r>
    </w:p>
    <w:p w14:paraId="0BAE75B7" w14:textId="45276F40" w:rsidR="0064771C" w:rsidRDefault="0064771C" w:rsidP="0028430A">
      <w:pPr>
        <w:ind w:firstLine="420"/>
      </w:pPr>
      <w:r>
        <w:rPr>
          <w:noProof/>
        </w:rPr>
        <w:drawing>
          <wp:inline distT="0" distB="0" distL="0" distR="0" wp14:anchorId="207A016E" wp14:editId="7BEBA63F">
            <wp:extent cx="5274310" cy="12077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3C5C7013" w14:textId="3731215C" w:rsidR="0064771C" w:rsidRDefault="0064771C" w:rsidP="00832507">
      <w:pPr>
        <w:ind w:firstLine="420"/>
      </w:pPr>
      <w:r>
        <w:t>TCP</w:t>
      </w:r>
      <w:r>
        <w:t>客户进程也是首先创建传输控制块</w:t>
      </w:r>
    </w:p>
    <w:p w14:paraId="14E3CA89" w14:textId="72D98AAE" w:rsidR="0064771C" w:rsidRDefault="0064771C" w:rsidP="0064771C">
      <w:pPr>
        <w:ind w:firstLine="420"/>
      </w:pPr>
      <w:r>
        <w:rPr>
          <w:rFonts w:hint="eastAsia"/>
        </w:rPr>
        <w:t>由于</w:t>
      </w:r>
      <w:r>
        <w:t>TCP</w:t>
      </w:r>
      <w:r>
        <w:t>连接建立是由</w:t>
      </w:r>
      <w:r>
        <w:t>TCP</w:t>
      </w:r>
      <w:r>
        <w:t>客户端主动发起的，因此称为主动打开连接</w:t>
      </w:r>
    </w:p>
    <w:p w14:paraId="1EAA2143" w14:textId="7FCAB81D" w:rsidR="00832507" w:rsidRDefault="00832507" w:rsidP="00610848">
      <w:pPr>
        <w:ind w:firstLineChars="0" w:firstLine="0"/>
        <w:rPr>
          <w:rFonts w:hint="eastAsia"/>
        </w:rPr>
      </w:pPr>
    </w:p>
    <w:p w14:paraId="1F063A41" w14:textId="3754BFD6" w:rsidR="00832507" w:rsidRDefault="00832507" w:rsidP="0064771C">
      <w:pPr>
        <w:ind w:firstLine="420"/>
      </w:pPr>
      <w:r>
        <w:rPr>
          <w:rFonts w:hint="eastAsia"/>
        </w:rPr>
        <w:t>4</w:t>
      </w:r>
      <w:r>
        <w:rPr>
          <w:rFonts w:hint="eastAsia"/>
        </w:rPr>
        <w:t>、</w:t>
      </w:r>
    </w:p>
    <w:p w14:paraId="3F9DFDF3" w14:textId="644A3684" w:rsidR="003B3A7D" w:rsidRPr="0064771C" w:rsidRDefault="00832507" w:rsidP="00A57B39">
      <w:pPr>
        <w:ind w:firstLine="420"/>
      </w:pPr>
      <w:r>
        <w:rPr>
          <w:noProof/>
        </w:rPr>
        <w:drawing>
          <wp:inline distT="0" distB="0" distL="0" distR="0" wp14:anchorId="17B8D5B3" wp14:editId="372FDA63">
            <wp:extent cx="5274310" cy="15849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584960"/>
                    </a:xfrm>
                    <a:prstGeom prst="rect">
                      <a:avLst/>
                    </a:prstGeom>
                    <a:noFill/>
                    <a:ln>
                      <a:noFill/>
                    </a:ln>
                  </pic:spPr>
                </pic:pic>
              </a:graphicData>
            </a:graphic>
          </wp:inline>
        </w:drawing>
      </w:r>
    </w:p>
    <w:p w14:paraId="66B865FC" w14:textId="1B8614D2" w:rsidR="003B3A7D" w:rsidRDefault="003B3A7D" w:rsidP="00A57B39">
      <w:pPr>
        <w:ind w:firstLine="420"/>
      </w:pPr>
      <w:r>
        <w:rPr>
          <w:rFonts w:hint="eastAsia"/>
        </w:rPr>
        <w:t>然后，在打算建立</w:t>
      </w:r>
      <w:r>
        <w:t>TCP</w:t>
      </w:r>
      <w:r>
        <w:t>连接时，向</w:t>
      </w:r>
      <w:r>
        <w:t>TCP</w:t>
      </w:r>
      <w:r>
        <w:t>服务器进程发送</w:t>
      </w:r>
      <w:r>
        <w:t>TCP</w:t>
      </w:r>
      <w:r>
        <w:t>连接请求报文段，并进入</w:t>
      </w:r>
      <w:r>
        <w:lastRenderedPageBreak/>
        <w:t>同步已发送状态</w:t>
      </w:r>
    </w:p>
    <w:p w14:paraId="2988BF90" w14:textId="01D97790" w:rsidR="003B3A7D" w:rsidRPr="00A57B39" w:rsidRDefault="003B3A7D" w:rsidP="00A57B39">
      <w:pPr>
        <w:ind w:firstLine="420"/>
      </w:pPr>
      <w:r>
        <w:t>TCP</w:t>
      </w:r>
      <w:r>
        <w:t>连接请求报文段首部中</w:t>
      </w:r>
    </w:p>
    <w:p w14:paraId="21FC7CDD" w14:textId="0ECC766E" w:rsidR="003B3A7D" w:rsidRPr="00A57B39" w:rsidRDefault="003B3A7D" w:rsidP="00A57B39">
      <w:pPr>
        <w:ind w:firstLine="420"/>
      </w:pPr>
      <w:bookmarkStart w:id="6" w:name="_Hlk78360730"/>
      <w:r>
        <w:rPr>
          <w:rFonts w:hint="eastAsia"/>
        </w:rPr>
        <w:t>同步位</w:t>
      </w:r>
      <w:r>
        <w:t>SYN</w:t>
      </w:r>
      <w:r>
        <w:t>被设置为</w:t>
      </w:r>
      <w:r>
        <w:t>1</w:t>
      </w:r>
      <w:r>
        <w:t>，表明这是一个</w:t>
      </w:r>
      <w:r>
        <w:t>TCP</w:t>
      </w:r>
      <w:r>
        <w:t>连接请求报文段</w:t>
      </w:r>
    </w:p>
    <w:p w14:paraId="65E5ADBF" w14:textId="54E80665" w:rsidR="003B3A7D" w:rsidRPr="00A57B39" w:rsidRDefault="003B3A7D" w:rsidP="00A57B39">
      <w:pPr>
        <w:ind w:firstLine="420"/>
      </w:pPr>
      <w:r>
        <w:rPr>
          <w:rFonts w:hint="eastAsia"/>
        </w:rPr>
        <w:t>序号字段</w:t>
      </w:r>
      <w:r>
        <w:t>seq</w:t>
      </w:r>
      <w:r>
        <w:t>被设置了一个初始值</w:t>
      </w:r>
      <w:r>
        <w:t>x</w:t>
      </w:r>
      <w:r>
        <w:t>，作为</w:t>
      </w:r>
      <w:r>
        <w:t>TCP</w:t>
      </w:r>
      <w:r>
        <w:t>客户端进程所选择的初始序号</w:t>
      </w:r>
    </w:p>
    <w:bookmarkEnd w:id="6"/>
    <w:p w14:paraId="4F35B8F7" w14:textId="3A1A6532" w:rsidR="00AC2DE7" w:rsidRDefault="003B3A7D" w:rsidP="00344797">
      <w:pPr>
        <w:ind w:firstLine="420"/>
      </w:pPr>
      <w:r>
        <w:rPr>
          <w:rFonts w:hint="eastAsia"/>
        </w:rPr>
        <w:t>请注意：</w:t>
      </w:r>
      <w:r>
        <w:t>TCP</w:t>
      </w:r>
      <w:r>
        <w:t>规定</w:t>
      </w:r>
      <w:r>
        <w:t>SYN</w:t>
      </w:r>
      <w:r>
        <w:t>被设置为</w:t>
      </w:r>
      <w:r>
        <w:t>1</w:t>
      </w:r>
      <w:r>
        <w:t>的报文段不能携带数据，但要消耗掉一个序号</w:t>
      </w:r>
    </w:p>
    <w:p w14:paraId="08636D90" w14:textId="34ABD112" w:rsidR="00AC2DE7" w:rsidRDefault="00AC2DE7" w:rsidP="003B3A7D">
      <w:pPr>
        <w:ind w:firstLine="420"/>
      </w:pPr>
      <w:r>
        <w:rPr>
          <w:rFonts w:hint="eastAsia"/>
        </w:rPr>
        <w:t>5</w:t>
      </w:r>
      <w:r>
        <w:rPr>
          <w:rFonts w:hint="eastAsia"/>
        </w:rPr>
        <w:t>、</w:t>
      </w:r>
    </w:p>
    <w:p w14:paraId="3E8064B3" w14:textId="6B4FE1D2" w:rsidR="00AC2DE7" w:rsidRDefault="00AC2DE7" w:rsidP="003B3A7D">
      <w:pPr>
        <w:ind w:firstLine="420"/>
      </w:pPr>
      <w:r>
        <w:rPr>
          <w:noProof/>
        </w:rPr>
        <w:drawing>
          <wp:inline distT="0" distB="0" distL="0" distR="0" wp14:anchorId="541E826E" wp14:editId="3F34E55C">
            <wp:extent cx="5274310" cy="19081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908175"/>
                    </a:xfrm>
                    <a:prstGeom prst="rect">
                      <a:avLst/>
                    </a:prstGeom>
                    <a:noFill/>
                    <a:ln>
                      <a:noFill/>
                    </a:ln>
                  </pic:spPr>
                </pic:pic>
              </a:graphicData>
            </a:graphic>
          </wp:inline>
        </w:drawing>
      </w:r>
    </w:p>
    <w:p w14:paraId="7184CF86" w14:textId="08FF7185" w:rsidR="00AC2DE7" w:rsidRDefault="00AC2DE7" w:rsidP="00501022">
      <w:pPr>
        <w:ind w:firstLine="420"/>
      </w:pPr>
      <w:bookmarkStart w:id="7" w:name="_Hlk78360779"/>
      <w:r>
        <w:t>TCP</w:t>
      </w:r>
      <w:r>
        <w:t>服务器进程收到</w:t>
      </w:r>
      <w:r>
        <w:t>TCP</w:t>
      </w:r>
      <w:r>
        <w:t>连接请求报文段后，如果同意建立连接</w:t>
      </w:r>
      <w:bookmarkEnd w:id="7"/>
      <w:r>
        <w:t>，</w:t>
      </w:r>
      <w:bookmarkStart w:id="8" w:name="_Hlk78360792"/>
      <w:r>
        <w:t>则向</w:t>
      </w:r>
      <w:r>
        <w:t>TCP</w:t>
      </w:r>
      <w:r>
        <w:t>客户进程发送</w:t>
      </w:r>
      <w:r>
        <w:t>TCP</w:t>
      </w:r>
      <w:r>
        <w:t>连接请求确认报文段，并进入同步已接收状态</w:t>
      </w:r>
    </w:p>
    <w:bookmarkEnd w:id="8"/>
    <w:p w14:paraId="7E9D96E9" w14:textId="4AB2B8E8" w:rsidR="00AC2DE7" w:rsidRPr="00501022" w:rsidRDefault="00AC2DE7" w:rsidP="00501022">
      <w:pPr>
        <w:ind w:firstLine="420"/>
      </w:pPr>
      <w:r>
        <w:t>TCP</w:t>
      </w:r>
      <w:r>
        <w:t>连接请求确认报文段首部中</w:t>
      </w:r>
    </w:p>
    <w:p w14:paraId="43E9BD3B" w14:textId="456C81F5" w:rsidR="00AC2DE7" w:rsidRPr="00501022" w:rsidRDefault="00AC2DE7" w:rsidP="00501022">
      <w:pPr>
        <w:ind w:firstLine="420"/>
      </w:pPr>
      <w:r>
        <w:t xml:space="preserve">    </w:t>
      </w:r>
      <w:bookmarkStart w:id="9" w:name="_Hlk78360814"/>
      <w:r>
        <w:t>同步位</w:t>
      </w:r>
      <w:r>
        <w:t>SYN</w:t>
      </w:r>
      <w:r>
        <w:t>和确认为</w:t>
      </w:r>
      <w:r>
        <w:t>ACK</w:t>
      </w:r>
      <w:r>
        <w:t>都设置为</w:t>
      </w:r>
      <w:r>
        <w:t>1</w:t>
      </w:r>
      <w:r>
        <w:t>，表明这是一个</w:t>
      </w:r>
      <w:r>
        <w:t>TCP</w:t>
      </w:r>
      <w:r>
        <w:t>连接请求确认报文段</w:t>
      </w:r>
    </w:p>
    <w:p w14:paraId="1149F5B9" w14:textId="6EC2807F" w:rsidR="00AC2DE7" w:rsidRPr="00501022" w:rsidRDefault="00AC2DE7" w:rsidP="00501022">
      <w:pPr>
        <w:ind w:firstLine="420"/>
      </w:pPr>
      <w:r>
        <w:t xml:space="preserve">    </w:t>
      </w:r>
      <w:r>
        <w:t>序号字段</w:t>
      </w:r>
      <w:r>
        <w:t>seq</w:t>
      </w:r>
      <w:r>
        <w:t>被设置了一个初始值</w:t>
      </w:r>
      <w:r>
        <w:t>y</w:t>
      </w:r>
      <w:r>
        <w:t>，作为</w:t>
      </w:r>
      <w:r>
        <w:t>TCP</w:t>
      </w:r>
      <w:r>
        <w:t>服务器进程所选择的初始序号，</w:t>
      </w:r>
    </w:p>
    <w:p w14:paraId="73EA008D" w14:textId="36C888F0" w:rsidR="00AC2DE7" w:rsidRPr="00501022" w:rsidRDefault="00AC2DE7" w:rsidP="00501022">
      <w:pPr>
        <w:ind w:firstLine="420"/>
      </w:pPr>
      <w:r>
        <w:t xml:space="preserve">    </w:t>
      </w:r>
      <w:r>
        <w:t>确认号字段</w:t>
      </w:r>
      <w:r>
        <w:t>ack</w:t>
      </w:r>
      <w:r>
        <w:t>的值被设置成了</w:t>
      </w:r>
      <w:r>
        <w:t>x+1</w:t>
      </w:r>
      <w:r>
        <w:t>，这是对</w:t>
      </w:r>
      <w:r>
        <w:t>TCP</w:t>
      </w:r>
      <w:r>
        <w:t>客户进程所选择的初始序号（</w:t>
      </w:r>
      <w:r>
        <w:t>seq</w:t>
      </w:r>
      <w:r>
        <w:t>）的确认</w:t>
      </w:r>
    </w:p>
    <w:bookmarkEnd w:id="9"/>
    <w:p w14:paraId="7297289A" w14:textId="463A4251" w:rsidR="00AC2DE7" w:rsidRDefault="00AC2DE7" w:rsidP="00AC2DE7">
      <w:pPr>
        <w:ind w:firstLine="420"/>
      </w:pPr>
      <w:r>
        <w:rPr>
          <w:rFonts w:hint="eastAsia"/>
        </w:rPr>
        <w:t>请注意：这个报文段也不能携带数据，因为它是</w:t>
      </w:r>
      <w:r>
        <w:t>SYN</w:t>
      </w:r>
      <w:r>
        <w:t>被设置为</w:t>
      </w:r>
      <w:r>
        <w:t>1</w:t>
      </w:r>
      <w:r>
        <w:t>的报文段，但同样要消耗掉一个序号</w:t>
      </w:r>
    </w:p>
    <w:p w14:paraId="440F032E" w14:textId="0EF9C8D1" w:rsidR="00501022" w:rsidRDefault="00501022" w:rsidP="00AC2DE7">
      <w:pPr>
        <w:ind w:firstLine="420"/>
      </w:pPr>
    </w:p>
    <w:p w14:paraId="1F99A9E2" w14:textId="15FED7CC" w:rsidR="00501022" w:rsidRDefault="00501022" w:rsidP="00AC2DE7">
      <w:pPr>
        <w:ind w:firstLine="420"/>
        <w:rPr>
          <w:rFonts w:ascii="Arial" w:hAnsi="Arial" w:cs="Arial"/>
          <w:color w:val="333333"/>
          <w:shd w:val="clear" w:color="auto" w:fill="FFFFFF"/>
        </w:rPr>
      </w:pPr>
      <w:r>
        <w:rPr>
          <w:rFonts w:ascii="Arial" w:hAnsi="Arial" w:cs="Arial"/>
          <w:color w:val="333333"/>
          <w:shd w:val="clear" w:color="auto" w:fill="FFFFFF"/>
        </w:rPr>
        <w:t>6</w:t>
      </w:r>
      <w:r>
        <w:rPr>
          <w:rFonts w:ascii="Arial" w:hAnsi="Arial" w:cs="Arial"/>
          <w:color w:val="333333"/>
          <w:shd w:val="clear" w:color="auto" w:fill="FFFFFF"/>
        </w:rPr>
        <w:t>、</w:t>
      </w:r>
    </w:p>
    <w:p w14:paraId="6CA96A53" w14:textId="091EC877" w:rsidR="00501022" w:rsidRDefault="00501022" w:rsidP="00501022">
      <w:pPr>
        <w:ind w:firstLine="420"/>
      </w:pPr>
      <w:r w:rsidRPr="00501022">
        <w:rPr>
          <w:noProof/>
        </w:rPr>
        <w:drawing>
          <wp:inline distT="0" distB="0" distL="0" distR="0" wp14:anchorId="4B61C47A" wp14:editId="751F9613">
            <wp:extent cx="5274310" cy="22713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271395"/>
                    </a:xfrm>
                    <a:prstGeom prst="rect">
                      <a:avLst/>
                    </a:prstGeom>
                    <a:noFill/>
                    <a:ln>
                      <a:noFill/>
                    </a:ln>
                  </pic:spPr>
                </pic:pic>
              </a:graphicData>
            </a:graphic>
          </wp:inline>
        </w:drawing>
      </w:r>
    </w:p>
    <w:p w14:paraId="264E39D8" w14:textId="2ACEB573" w:rsidR="00501022" w:rsidRDefault="00501022" w:rsidP="00672FFD">
      <w:pPr>
        <w:ind w:firstLine="420"/>
      </w:pPr>
      <w:bookmarkStart w:id="10" w:name="_Hlk78360952"/>
      <w:r>
        <w:t>TCP</w:t>
      </w:r>
      <w:r>
        <w:t>客户进程收到</w:t>
      </w:r>
      <w:r>
        <w:t>TCP</w:t>
      </w:r>
      <w:r>
        <w:t>连接请求确认报文段后，还要向</w:t>
      </w:r>
      <w:r>
        <w:t>TCP</w:t>
      </w:r>
      <w:r>
        <w:t>服务器进程发送一个普通的</w:t>
      </w:r>
      <w:r>
        <w:t>TCP</w:t>
      </w:r>
      <w:r>
        <w:t>确认报文段，并进入连接已连接状态</w:t>
      </w:r>
    </w:p>
    <w:bookmarkEnd w:id="10"/>
    <w:p w14:paraId="06175DC5" w14:textId="5713D02C" w:rsidR="00501022" w:rsidRPr="00672FFD" w:rsidRDefault="00501022" w:rsidP="00672FFD">
      <w:pPr>
        <w:ind w:firstLine="420"/>
      </w:pPr>
      <w:r>
        <w:rPr>
          <w:rFonts w:hint="eastAsia"/>
        </w:rPr>
        <w:t>普通的</w:t>
      </w:r>
      <w:r>
        <w:t>TCP</w:t>
      </w:r>
      <w:r>
        <w:t>确认报文段首部中</w:t>
      </w:r>
    </w:p>
    <w:p w14:paraId="29BF4774" w14:textId="2E260832" w:rsidR="00501022" w:rsidRPr="00672FFD" w:rsidRDefault="00501022" w:rsidP="00672FFD">
      <w:pPr>
        <w:ind w:firstLine="420"/>
      </w:pPr>
      <w:r>
        <w:t xml:space="preserve">   </w:t>
      </w:r>
      <w:bookmarkStart w:id="11" w:name="_Hlk78361006"/>
      <w:r>
        <w:t xml:space="preserve"> </w:t>
      </w:r>
      <w:r>
        <w:t>确认位</w:t>
      </w:r>
      <w:r>
        <w:t>ACK</w:t>
      </w:r>
      <w:r>
        <w:t>被设置为</w:t>
      </w:r>
      <w:r>
        <w:t>1</w:t>
      </w:r>
      <w:r>
        <w:t>，表明这是一个普通的</w:t>
      </w:r>
      <w:r>
        <w:t>TCP</w:t>
      </w:r>
      <w:r>
        <w:t>确认报文段</w:t>
      </w:r>
    </w:p>
    <w:p w14:paraId="66AC9DD5" w14:textId="04152256" w:rsidR="00501022" w:rsidRPr="00672FFD" w:rsidRDefault="00501022" w:rsidP="00672FFD">
      <w:pPr>
        <w:ind w:firstLine="420"/>
      </w:pPr>
      <w:r>
        <w:t xml:space="preserve">    </w:t>
      </w:r>
      <w:r>
        <w:t>序号字段</w:t>
      </w:r>
      <w:r>
        <w:t>seq</w:t>
      </w:r>
      <w:r>
        <w:t>被设置为</w:t>
      </w:r>
      <w:r>
        <w:t>x+1</w:t>
      </w:r>
      <w:r>
        <w:t>，这是因为</w:t>
      </w:r>
      <w:r>
        <w:t>TCP</w:t>
      </w:r>
      <w:r>
        <w:t>客户进程发送的第一个</w:t>
      </w:r>
      <w:r>
        <w:t>TCP</w:t>
      </w:r>
      <w:r>
        <w:t>报文段的</w:t>
      </w:r>
      <w:r>
        <w:lastRenderedPageBreak/>
        <w:t>序号为</w:t>
      </w:r>
      <w:r>
        <w:t>x</w:t>
      </w:r>
      <w:r>
        <w:t>，所以</w:t>
      </w:r>
      <w:r>
        <w:t>TCP</w:t>
      </w:r>
      <w:r>
        <w:t>客户进程发送的第二个报文段的序号为</w:t>
      </w:r>
      <w:r>
        <w:t>x+1</w:t>
      </w:r>
    </w:p>
    <w:bookmarkEnd w:id="11"/>
    <w:p w14:paraId="523792CC" w14:textId="39D2EB40" w:rsidR="00501022" w:rsidRPr="00672FFD" w:rsidRDefault="00501022" w:rsidP="00672FFD">
      <w:pPr>
        <w:ind w:firstLine="420"/>
      </w:pPr>
      <w:r>
        <w:t xml:space="preserve">    </w:t>
      </w:r>
      <w:r>
        <w:t>确认号字段</w:t>
      </w:r>
      <w:r>
        <w:t>ack</w:t>
      </w:r>
      <w:r>
        <w:t>被设置为</w:t>
      </w:r>
      <w:r>
        <w:t>y+1</w:t>
      </w:r>
      <w:r>
        <w:t>，这是对</w:t>
      </w:r>
      <w:r>
        <w:t>TCP</w:t>
      </w:r>
      <w:r>
        <w:t>服务器进程所选择的初始序号的确认</w:t>
      </w:r>
    </w:p>
    <w:p w14:paraId="7CFD24A4" w14:textId="48C2248C" w:rsidR="00501022" w:rsidRDefault="00501022" w:rsidP="00501022">
      <w:pPr>
        <w:ind w:firstLine="420"/>
      </w:pPr>
      <w:r>
        <w:rPr>
          <w:rFonts w:hint="eastAsia"/>
        </w:rPr>
        <w:t>请注意：</w:t>
      </w:r>
      <w:r>
        <w:t>TCP</w:t>
      </w:r>
      <w:r>
        <w:t>规定普通的</w:t>
      </w:r>
      <w:r>
        <w:t>TCP</w:t>
      </w:r>
      <w:r>
        <w:t>确认报文</w:t>
      </w:r>
      <w:proofErr w:type="gramStart"/>
      <w:r>
        <w:t>段可以</w:t>
      </w:r>
      <w:proofErr w:type="gramEnd"/>
      <w:r>
        <w:t>携带数据，但如果不携带数据，则不消耗序号</w:t>
      </w:r>
    </w:p>
    <w:p w14:paraId="5B00DEBB" w14:textId="4B6D9DE6" w:rsidR="00FA4C24" w:rsidRDefault="00FA4C24" w:rsidP="00501022">
      <w:pPr>
        <w:ind w:firstLine="420"/>
      </w:pPr>
    </w:p>
    <w:p w14:paraId="474F64F5" w14:textId="653D4320" w:rsidR="00FA4C24" w:rsidRDefault="00FA4C24" w:rsidP="00501022">
      <w:pPr>
        <w:ind w:firstLine="420"/>
        <w:rPr>
          <w:rFonts w:ascii="Arial" w:hAnsi="Arial" w:cs="Arial"/>
          <w:color w:val="333333"/>
          <w:shd w:val="clear" w:color="auto" w:fill="FFFFFF"/>
        </w:rPr>
      </w:pPr>
      <w:r>
        <w:rPr>
          <w:rFonts w:ascii="Arial" w:hAnsi="Arial" w:cs="Arial"/>
          <w:color w:val="333333"/>
          <w:shd w:val="clear" w:color="auto" w:fill="FFFFFF"/>
        </w:rPr>
        <w:t>7</w:t>
      </w:r>
      <w:r>
        <w:rPr>
          <w:rFonts w:ascii="Arial" w:hAnsi="Arial" w:cs="Arial"/>
          <w:color w:val="333333"/>
          <w:shd w:val="clear" w:color="auto" w:fill="FFFFFF"/>
        </w:rPr>
        <w:t>、</w:t>
      </w:r>
    </w:p>
    <w:p w14:paraId="7A451CAE" w14:textId="554CE044" w:rsidR="00FA4C24" w:rsidRDefault="00FA4C24" w:rsidP="00501022">
      <w:pPr>
        <w:ind w:firstLine="420"/>
      </w:pPr>
      <w:r>
        <w:rPr>
          <w:noProof/>
        </w:rPr>
        <w:drawing>
          <wp:inline distT="0" distB="0" distL="0" distR="0" wp14:anchorId="22DAF055" wp14:editId="0C773C31">
            <wp:extent cx="5274310" cy="22682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268220"/>
                    </a:xfrm>
                    <a:prstGeom prst="rect">
                      <a:avLst/>
                    </a:prstGeom>
                    <a:noFill/>
                    <a:ln>
                      <a:noFill/>
                    </a:ln>
                  </pic:spPr>
                </pic:pic>
              </a:graphicData>
            </a:graphic>
          </wp:inline>
        </w:drawing>
      </w:r>
    </w:p>
    <w:p w14:paraId="014480F3" w14:textId="0E808EB9" w:rsidR="00FA4C24" w:rsidRDefault="00FA4C24" w:rsidP="00501022">
      <w:pPr>
        <w:ind w:firstLine="420"/>
      </w:pPr>
    </w:p>
    <w:p w14:paraId="4278ADB7" w14:textId="77777777" w:rsidR="00FA4C24" w:rsidRPr="00FA4C24" w:rsidRDefault="00FA4C24" w:rsidP="00FA4C24">
      <w:pPr>
        <w:ind w:firstLine="420"/>
      </w:pPr>
      <w:bookmarkStart w:id="12" w:name="_Hlk78361070"/>
      <w:r w:rsidRPr="00FA4C24">
        <w:t>TCP</w:t>
      </w:r>
      <w:r w:rsidRPr="00FA4C24">
        <w:t>服务器进程收到该确认报文段后也进入连接已建立状态</w:t>
      </w:r>
    </w:p>
    <w:bookmarkEnd w:id="12"/>
    <w:p w14:paraId="2AAD25EA" w14:textId="0CF4835A" w:rsidR="00FA4C24" w:rsidRDefault="00FA4C24" w:rsidP="00FA4C24">
      <w:pPr>
        <w:ind w:firstLine="420"/>
      </w:pPr>
      <w:r w:rsidRPr="00FA4C24">
        <w:t>现在，</w:t>
      </w:r>
      <w:r w:rsidRPr="00FA4C24">
        <w:t>TCP</w:t>
      </w:r>
      <w:r w:rsidRPr="00FA4C24">
        <w:t>双方都进入了连接已建立状态，它们可以基于已建立好的</w:t>
      </w:r>
      <w:r w:rsidRPr="00FA4C24">
        <w:t>TCP</w:t>
      </w:r>
      <w:r w:rsidRPr="00FA4C24">
        <w:t>连接，进行可靠的数据传输</w:t>
      </w:r>
    </w:p>
    <w:p w14:paraId="1B5FC96C" w14:textId="46EC4257" w:rsidR="00FA4C24" w:rsidRDefault="00FA4C24" w:rsidP="00FA4C24">
      <w:pPr>
        <w:ind w:firstLine="420"/>
      </w:pPr>
    </w:p>
    <w:p w14:paraId="70B9D2F4" w14:textId="6B921784" w:rsidR="00494739" w:rsidRDefault="00494739" w:rsidP="00494739">
      <w:pPr>
        <w:pStyle w:val="3"/>
      </w:pPr>
      <w:proofErr w:type="spellStart"/>
      <w:r>
        <w:t>T</w:t>
      </w:r>
      <w:r>
        <w:rPr>
          <w:rFonts w:hint="eastAsia"/>
        </w:rPr>
        <w:t>cp</w:t>
      </w:r>
      <w:proofErr w:type="spellEnd"/>
      <w:r>
        <w:rPr>
          <w:rFonts w:hint="eastAsia"/>
        </w:rPr>
        <w:t>的</w:t>
      </w:r>
      <w:r w:rsidR="003C6BD2">
        <w:rPr>
          <w:rFonts w:hint="eastAsia"/>
        </w:rPr>
        <w:t>四次挥手</w:t>
      </w:r>
    </w:p>
    <w:p w14:paraId="2E5355ED" w14:textId="25359E3C" w:rsidR="003C6BD2" w:rsidRDefault="003C6BD2" w:rsidP="00AB7D49">
      <w:pPr>
        <w:ind w:firstLine="420"/>
      </w:pPr>
      <w:r>
        <w:t xml:space="preserve">TCP </w:t>
      </w:r>
      <w:r>
        <w:t>连接的建立采用客户服务器方式。</w:t>
      </w:r>
    </w:p>
    <w:p w14:paraId="767DB45C" w14:textId="15042DC1" w:rsidR="003C6BD2" w:rsidRPr="00AB7D49" w:rsidRDefault="003C6BD2" w:rsidP="009D75C8">
      <w:pPr>
        <w:ind w:left="420" w:firstLine="420"/>
      </w:pPr>
      <w:r>
        <w:rPr>
          <w:rFonts w:hint="eastAsia"/>
        </w:rPr>
        <w:t>主动发起连接建立的应用进程叫做</w:t>
      </w:r>
      <w:r>
        <w:t>TCP</w:t>
      </w:r>
      <w:r>
        <w:t>客户</w:t>
      </w:r>
      <w:r>
        <w:t xml:space="preserve"> (client)</w:t>
      </w:r>
      <w:r>
        <w:t>。</w:t>
      </w:r>
    </w:p>
    <w:p w14:paraId="111B1B90" w14:textId="5C5C034D" w:rsidR="003C6BD2" w:rsidRPr="00AB7D49" w:rsidRDefault="003C6BD2" w:rsidP="009D75C8">
      <w:pPr>
        <w:ind w:left="420" w:firstLine="420"/>
      </w:pPr>
      <w:r>
        <w:rPr>
          <w:rFonts w:hint="eastAsia"/>
        </w:rPr>
        <w:t>被动等待连接建立的应用进程叫做</w:t>
      </w:r>
      <w:r>
        <w:t>TCP</w:t>
      </w:r>
      <w:r>
        <w:t>服务器</w:t>
      </w:r>
      <w:r>
        <w:t xml:space="preserve"> (server)</w:t>
      </w:r>
      <w:r>
        <w:t>。</w:t>
      </w:r>
    </w:p>
    <w:p w14:paraId="57FD277F" w14:textId="5D9A31DF" w:rsidR="003C6BD2" w:rsidRDefault="003C6BD2" w:rsidP="007631F2">
      <w:pPr>
        <w:ind w:firstLine="420"/>
      </w:pPr>
      <w:r>
        <w:rPr>
          <w:rFonts w:hint="eastAsia"/>
        </w:rPr>
        <w:t>任何一方都可以在数据传送结束后发出连接释放的通知</w:t>
      </w:r>
    </w:p>
    <w:p w14:paraId="38009E9D" w14:textId="29FCF2E8" w:rsidR="00494739" w:rsidRDefault="00FF2769" w:rsidP="00494739">
      <w:pPr>
        <w:ind w:firstLine="420"/>
      </w:pPr>
      <w:r>
        <w:rPr>
          <w:rFonts w:hint="eastAsia"/>
        </w:rPr>
        <w:t>1</w:t>
      </w:r>
      <w:r>
        <w:rPr>
          <w:rFonts w:hint="eastAsia"/>
        </w:rPr>
        <w:t>、</w:t>
      </w:r>
    </w:p>
    <w:p w14:paraId="3E63FB6E" w14:textId="56268D40" w:rsidR="00FF2769" w:rsidRDefault="00FF2769" w:rsidP="00FF2769">
      <w:pPr>
        <w:ind w:firstLineChars="0" w:firstLine="0"/>
      </w:pPr>
      <w:r w:rsidRPr="00FF2769">
        <w:rPr>
          <w:noProof/>
        </w:rPr>
        <w:drawing>
          <wp:inline distT="0" distB="0" distL="0" distR="0" wp14:anchorId="2005C464" wp14:editId="59F9CAB4">
            <wp:extent cx="5274310" cy="12890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89050"/>
                    </a:xfrm>
                    <a:prstGeom prst="rect">
                      <a:avLst/>
                    </a:prstGeom>
                  </pic:spPr>
                </pic:pic>
              </a:graphicData>
            </a:graphic>
          </wp:inline>
        </w:drawing>
      </w:r>
    </w:p>
    <w:p w14:paraId="222E3B62" w14:textId="77FEAEEA" w:rsidR="00C03FDE" w:rsidRDefault="00C03FDE" w:rsidP="00C03FDE">
      <w:pPr>
        <w:ind w:firstLine="420"/>
      </w:pPr>
      <w:r>
        <w:rPr>
          <w:rFonts w:hint="eastAsia"/>
        </w:rPr>
        <w:t>现在</w:t>
      </w:r>
      <w:r>
        <w:t>TCP</w:t>
      </w:r>
      <w:r>
        <w:t>客户进程和</w:t>
      </w:r>
      <w:r>
        <w:t>TCP</w:t>
      </w:r>
      <w:r>
        <w:t>服务器进程都处于连接已建立状态</w:t>
      </w:r>
    </w:p>
    <w:p w14:paraId="5A75D8B6" w14:textId="77777777" w:rsidR="007A7AEE" w:rsidRDefault="00C03FDE" w:rsidP="007A7AEE">
      <w:pPr>
        <w:ind w:firstLine="420"/>
      </w:pPr>
      <w:bookmarkStart w:id="13" w:name="_Hlk78361160"/>
      <w:r>
        <w:t>TCP</w:t>
      </w:r>
      <w:r>
        <w:t>客户进程的应用进程通知其主动关闭</w:t>
      </w:r>
      <w:r>
        <w:t>TCP</w:t>
      </w:r>
      <w:r>
        <w:t>连接</w:t>
      </w:r>
    </w:p>
    <w:bookmarkEnd w:id="13"/>
    <w:p w14:paraId="527F0F1E" w14:textId="56356BCF" w:rsidR="00C03FDE" w:rsidRPr="00C03FDE" w:rsidRDefault="00C03FDE" w:rsidP="007A7AEE">
      <w:pPr>
        <w:ind w:firstLine="420"/>
      </w:pPr>
      <w:r>
        <w:t>TCP</w:t>
      </w:r>
      <w:r>
        <w:t>客户进程会发送</w:t>
      </w:r>
      <w:r>
        <w:t>TCP</w:t>
      </w:r>
      <w:r>
        <w:t>连接释放报文段，并进入终止等待</w:t>
      </w:r>
      <w:r>
        <w:t>1</w:t>
      </w:r>
      <w:r>
        <w:t>状态</w:t>
      </w:r>
    </w:p>
    <w:p w14:paraId="0F26FF60" w14:textId="665BD505" w:rsidR="00494739" w:rsidRDefault="00C03FDE" w:rsidP="00C03FDE">
      <w:pPr>
        <w:ind w:firstLine="420"/>
      </w:pPr>
      <w:r>
        <w:t>TCP</w:t>
      </w:r>
      <w:r>
        <w:t>连接释放报文段首部中</w:t>
      </w:r>
    </w:p>
    <w:p w14:paraId="6C081A1F" w14:textId="658893E9" w:rsidR="00C03FDE" w:rsidRDefault="00A707A0" w:rsidP="007B2F89">
      <w:pPr>
        <w:ind w:left="420" w:firstLine="420"/>
      </w:pPr>
      <w:bookmarkStart w:id="14" w:name="_Hlk78361197"/>
      <w:proofErr w:type="gramStart"/>
      <w:r w:rsidRPr="00A707A0">
        <w:rPr>
          <w:rFonts w:hint="eastAsia"/>
        </w:rPr>
        <w:t>终止位</w:t>
      </w:r>
      <w:proofErr w:type="gramEnd"/>
      <w:r w:rsidRPr="00A707A0">
        <w:t>FIN</w:t>
      </w:r>
      <w:r w:rsidRPr="00A707A0">
        <w:t>和确认为</w:t>
      </w:r>
      <w:r w:rsidRPr="00A707A0">
        <w:t>ACK</w:t>
      </w:r>
      <w:r w:rsidRPr="00A707A0">
        <w:t>的值都被设置为</w:t>
      </w:r>
      <w:r w:rsidRPr="00A707A0">
        <w:t>1</w:t>
      </w:r>
      <w:r w:rsidRPr="00A707A0">
        <w:t>，表明这是一个</w:t>
      </w:r>
      <w:r w:rsidRPr="00A707A0">
        <w:t>TCP</w:t>
      </w:r>
      <w:r w:rsidRPr="00A707A0">
        <w:t>连接释放报文段，同时也</w:t>
      </w:r>
      <w:proofErr w:type="gramStart"/>
      <w:r w:rsidRPr="00A707A0">
        <w:t>对之前</w:t>
      </w:r>
      <w:proofErr w:type="gramEnd"/>
      <w:r w:rsidRPr="00A707A0">
        <w:t>收到的报文段进行确认</w:t>
      </w:r>
    </w:p>
    <w:p w14:paraId="439F4F13" w14:textId="2438F07D" w:rsidR="007B2F89" w:rsidRDefault="007B2F89" w:rsidP="007B2F89">
      <w:pPr>
        <w:ind w:left="420" w:firstLine="420"/>
      </w:pPr>
      <w:r w:rsidRPr="007B2F89">
        <w:rPr>
          <w:rFonts w:hint="eastAsia"/>
        </w:rPr>
        <w:t>序号</w:t>
      </w:r>
      <w:r w:rsidRPr="007B2F89">
        <w:t>seq</w:t>
      </w:r>
      <w:r w:rsidRPr="007B2F89">
        <w:t>字段的值设置为</w:t>
      </w:r>
      <w:r w:rsidRPr="007B2F89">
        <w:t>u</w:t>
      </w:r>
      <w:r w:rsidRPr="007B2F89">
        <w:t>，它等于</w:t>
      </w:r>
      <w:r w:rsidRPr="007B2F89">
        <w:t>TCP</w:t>
      </w:r>
      <w:r w:rsidRPr="007B2F89">
        <w:t>客户进程之前已传送过的数据的最后一</w:t>
      </w:r>
      <w:r w:rsidRPr="007B2F89">
        <w:lastRenderedPageBreak/>
        <w:t>个字节的序号加</w:t>
      </w:r>
      <w:r w:rsidRPr="007B2F89">
        <w:t>1</w:t>
      </w:r>
    </w:p>
    <w:p w14:paraId="376EB178" w14:textId="01C1865D" w:rsidR="000F7FEB" w:rsidRDefault="000F7FEB" w:rsidP="007B2F89">
      <w:pPr>
        <w:ind w:left="420" w:firstLine="420"/>
      </w:pPr>
      <w:bookmarkStart w:id="15" w:name="_Hlk78361234"/>
      <w:r w:rsidRPr="000F7FEB">
        <w:rPr>
          <w:rFonts w:hint="eastAsia"/>
        </w:rPr>
        <w:t>确认号</w:t>
      </w:r>
      <w:r w:rsidRPr="000F7FEB">
        <w:t>ack</w:t>
      </w:r>
      <w:r w:rsidRPr="000F7FEB">
        <w:t>字</w:t>
      </w:r>
      <w:bookmarkEnd w:id="14"/>
      <w:r w:rsidRPr="000F7FEB">
        <w:t>段的值设置为</w:t>
      </w:r>
      <w:r w:rsidRPr="000F7FEB">
        <w:t>v</w:t>
      </w:r>
      <w:r w:rsidRPr="000F7FEB">
        <w:t>，它等于</w:t>
      </w:r>
      <w:r w:rsidRPr="000F7FEB">
        <w:t>TCP</w:t>
      </w:r>
      <w:r w:rsidRPr="000F7FEB">
        <w:t>客户进程之前已收到的、数据的最后一个字节的序号加</w:t>
      </w:r>
      <w:r w:rsidRPr="000F7FEB">
        <w:t>1</w:t>
      </w:r>
    </w:p>
    <w:bookmarkEnd w:id="15"/>
    <w:p w14:paraId="0777BF53" w14:textId="6E38F21C" w:rsidR="002446FC" w:rsidRDefault="002446FC" w:rsidP="003B3237">
      <w:pPr>
        <w:ind w:firstLine="420"/>
      </w:pPr>
      <w:r w:rsidRPr="002446FC">
        <w:t>请注意：</w:t>
      </w:r>
      <w:r w:rsidRPr="002446FC">
        <w:t>TCP</w:t>
      </w:r>
      <w:r w:rsidRPr="002446FC">
        <w:t>规定</w:t>
      </w:r>
      <w:proofErr w:type="gramStart"/>
      <w:r w:rsidRPr="002446FC">
        <w:t>终止位</w:t>
      </w:r>
      <w:proofErr w:type="gramEnd"/>
      <w:r w:rsidRPr="002446FC">
        <w:t>FIN</w:t>
      </w:r>
      <w:r w:rsidRPr="002446FC">
        <w:t>等于</w:t>
      </w:r>
      <w:r w:rsidRPr="002446FC">
        <w:t>1</w:t>
      </w:r>
      <w:r w:rsidRPr="002446FC">
        <w:t>的报文段即使不携带数据，也要消耗掉一个序号</w:t>
      </w:r>
    </w:p>
    <w:p w14:paraId="19ACFF28" w14:textId="77777777" w:rsidR="008B4C33" w:rsidRPr="002446FC" w:rsidRDefault="008B4C33" w:rsidP="003B3237">
      <w:pPr>
        <w:ind w:firstLine="420"/>
      </w:pPr>
    </w:p>
    <w:p w14:paraId="784C5CDF" w14:textId="5ACFA684" w:rsidR="002446FC" w:rsidRDefault="00F1212A" w:rsidP="007B2F89">
      <w:pPr>
        <w:ind w:left="420" w:firstLine="420"/>
      </w:pPr>
      <w:r w:rsidRPr="00F1212A">
        <w:rPr>
          <w:noProof/>
        </w:rPr>
        <w:drawing>
          <wp:inline distT="0" distB="0" distL="0" distR="0" wp14:anchorId="0AD8E399" wp14:editId="6CA57EF2">
            <wp:extent cx="5274310" cy="1466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466215"/>
                    </a:xfrm>
                    <a:prstGeom prst="rect">
                      <a:avLst/>
                    </a:prstGeom>
                  </pic:spPr>
                </pic:pic>
              </a:graphicData>
            </a:graphic>
          </wp:inline>
        </w:drawing>
      </w:r>
    </w:p>
    <w:p w14:paraId="6B3402BF" w14:textId="591042C2" w:rsidR="00A3647A" w:rsidRDefault="00A3647A" w:rsidP="007B2F89">
      <w:pPr>
        <w:ind w:left="420" w:firstLine="420"/>
      </w:pPr>
      <w:bookmarkStart w:id="16" w:name="_Hlk78361265"/>
      <w:r w:rsidRPr="00A3647A">
        <w:t>TCP</w:t>
      </w:r>
      <w:r w:rsidRPr="00A3647A">
        <w:t>服务器进程收到</w:t>
      </w:r>
      <w:r w:rsidRPr="00A3647A">
        <w:t>TCP</w:t>
      </w:r>
      <w:r w:rsidRPr="00A3647A">
        <w:t>连接释放报文段后，会发送一个普通的</w:t>
      </w:r>
      <w:r w:rsidR="008B4C33">
        <w:rPr>
          <w:rFonts w:hint="eastAsia"/>
        </w:rPr>
        <w:t xml:space="preserve"> </w:t>
      </w:r>
      <w:r w:rsidR="008B4C33">
        <w:t xml:space="preserve"> </w:t>
      </w:r>
      <w:r w:rsidRPr="00A3647A">
        <w:t>TCP</w:t>
      </w:r>
      <w:r w:rsidRPr="00A3647A">
        <w:t>确认报文段并进入关闭等待状态</w:t>
      </w:r>
    </w:p>
    <w:bookmarkEnd w:id="16"/>
    <w:p w14:paraId="69793342" w14:textId="24EE63FF" w:rsidR="00E92355" w:rsidRDefault="00E92355" w:rsidP="00C9723F">
      <w:pPr>
        <w:ind w:left="420" w:firstLine="420"/>
      </w:pPr>
      <w:r w:rsidRPr="00E92355">
        <w:rPr>
          <w:rFonts w:hint="eastAsia"/>
        </w:rPr>
        <w:t>普通的</w:t>
      </w:r>
      <w:r w:rsidRPr="00E92355">
        <w:t>TCP</w:t>
      </w:r>
      <w:r w:rsidRPr="00E92355">
        <w:t>确认报文段首部中</w:t>
      </w:r>
    </w:p>
    <w:p w14:paraId="687EF724" w14:textId="5F16D953" w:rsidR="00C9723F" w:rsidRPr="00C9723F" w:rsidRDefault="00C9723F" w:rsidP="007D670E">
      <w:pPr>
        <w:ind w:left="840" w:firstLine="420"/>
      </w:pPr>
      <w:bookmarkStart w:id="17" w:name="_Hlk78361306"/>
      <w:r w:rsidRPr="00C9723F">
        <w:rPr>
          <w:rFonts w:hint="eastAsia"/>
        </w:rPr>
        <w:t>确认位</w:t>
      </w:r>
      <w:r w:rsidRPr="00C9723F">
        <w:t>ACK</w:t>
      </w:r>
      <w:r w:rsidRPr="00C9723F">
        <w:t>的值被设置为</w:t>
      </w:r>
      <w:r w:rsidRPr="00C9723F">
        <w:t>1</w:t>
      </w:r>
      <w:r w:rsidRPr="00C9723F">
        <w:t>，表明这是一个普通的</w:t>
      </w:r>
      <w:r w:rsidRPr="00C9723F">
        <w:t>TCP</w:t>
      </w:r>
      <w:r w:rsidRPr="00C9723F">
        <w:t>确认报文段</w:t>
      </w:r>
    </w:p>
    <w:p w14:paraId="3662BE4E" w14:textId="2A5130A5" w:rsidR="00E92355" w:rsidRDefault="007D670E" w:rsidP="007B2F89">
      <w:pPr>
        <w:ind w:left="420" w:firstLine="420"/>
      </w:pPr>
      <w:r>
        <w:tab/>
      </w:r>
      <w:r w:rsidRPr="007D670E">
        <w:rPr>
          <w:rFonts w:hint="eastAsia"/>
        </w:rPr>
        <w:t>序号</w:t>
      </w:r>
      <w:r w:rsidRPr="007D670E">
        <w:t>seq</w:t>
      </w:r>
      <w:r w:rsidRPr="007D670E">
        <w:t>字段的值设置为</w:t>
      </w:r>
      <w:r w:rsidRPr="007D670E">
        <w:t>v</w:t>
      </w:r>
      <w:r w:rsidRPr="007D670E">
        <w:t>，它等于</w:t>
      </w:r>
      <w:r w:rsidRPr="007D670E">
        <w:t>TCP</w:t>
      </w:r>
      <w:r w:rsidRPr="007D670E">
        <w:t>服务器进程之前已传送过的数据的最后一个字节的序号加</w:t>
      </w:r>
      <w:r w:rsidRPr="007D670E">
        <w:t>1</w:t>
      </w:r>
      <w:r w:rsidRPr="007D670E">
        <w:t>，这也与之前收到的</w:t>
      </w:r>
      <w:r w:rsidRPr="007D670E">
        <w:t>TCP</w:t>
      </w:r>
      <w:r w:rsidRPr="007D670E">
        <w:t>连接释放报文段中的确认号匹配</w:t>
      </w:r>
    </w:p>
    <w:p w14:paraId="07C3F0D4" w14:textId="4430C47A" w:rsidR="00C868CC" w:rsidRDefault="00C868CC" w:rsidP="007B2F89">
      <w:pPr>
        <w:ind w:left="420" w:firstLine="420"/>
      </w:pPr>
      <w:r>
        <w:tab/>
      </w:r>
      <w:r w:rsidRPr="00C868CC">
        <w:rPr>
          <w:rFonts w:hint="eastAsia"/>
        </w:rPr>
        <w:t>确认号</w:t>
      </w:r>
      <w:r w:rsidRPr="00C868CC">
        <w:t>ack</w:t>
      </w:r>
      <w:r w:rsidRPr="00C868CC">
        <w:t>字段的值设置为</w:t>
      </w:r>
      <w:r w:rsidRPr="00C868CC">
        <w:t>u+1</w:t>
      </w:r>
      <w:r w:rsidRPr="00C868CC">
        <w:t>，这是对</w:t>
      </w:r>
      <w:r w:rsidRPr="00C868CC">
        <w:t>TCP</w:t>
      </w:r>
      <w:r w:rsidRPr="00C868CC">
        <w:t>连接释放报文段的确认</w:t>
      </w:r>
    </w:p>
    <w:bookmarkEnd w:id="17"/>
    <w:p w14:paraId="1DEE5D6E" w14:textId="751B9E54" w:rsidR="007B3EF0" w:rsidRDefault="007B3EF0" w:rsidP="007B2F89">
      <w:pPr>
        <w:ind w:left="420" w:firstLine="420"/>
      </w:pPr>
      <w:r w:rsidRPr="007B3EF0">
        <w:rPr>
          <w:noProof/>
        </w:rPr>
        <w:drawing>
          <wp:inline distT="0" distB="0" distL="0" distR="0" wp14:anchorId="781C4637" wp14:editId="07FC4CD1">
            <wp:extent cx="5274310" cy="13442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44295"/>
                    </a:xfrm>
                    <a:prstGeom prst="rect">
                      <a:avLst/>
                    </a:prstGeom>
                  </pic:spPr>
                </pic:pic>
              </a:graphicData>
            </a:graphic>
          </wp:inline>
        </w:drawing>
      </w:r>
    </w:p>
    <w:p w14:paraId="282DFD06" w14:textId="77777777" w:rsidR="007B3EF0" w:rsidRPr="007B3EF0" w:rsidRDefault="007B3EF0" w:rsidP="007B3EF0">
      <w:pPr>
        <w:ind w:firstLine="420"/>
      </w:pPr>
      <w:bookmarkStart w:id="18" w:name="_Hlk78361342"/>
      <w:r w:rsidRPr="007B3EF0">
        <w:t>TCP</w:t>
      </w:r>
      <w:r w:rsidRPr="007B3EF0">
        <w:t>服务器进程应该通知高层应用进程，</w:t>
      </w:r>
      <w:r w:rsidRPr="007B3EF0">
        <w:t>TCP</w:t>
      </w:r>
      <w:r w:rsidRPr="007B3EF0">
        <w:t>客户进程要断开与自己的</w:t>
      </w:r>
      <w:r w:rsidRPr="007B3EF0">
        <w:t>TCP</w:t>
      </w:r>
      <w:r w:rsidRPr="007B3EF0">
        <w:t>连接</w:t>
      </w:r>
    </w:p>
    <w:p w14:paraId="266EA4D5" w14:textId="77777777" w:rsidR="00394295" w:rsidRPr="00394295" w:rsidRDefault="00394295" w:rsidP="00C26B30">
      <w:pPr>
        <w:ind w:left="420" w:firstLine="420"/>
      </w:pPr>
      <w:bookmarkStart w:id="19" w:name="_Hlk78361375"/>
      <w:bookmarkEnd w:id="18"/>
      <w:r w:rsidRPr="00394295">
        <w:rPr>
          <w:rFonts w:hint="eastAsia"/>
        </w:rPr>
        <w:t>此时，从</w:t>
      </w:r>
      <w:r w:rsidRPr="00394295">
        <w:t>TCP</w:t>
      </w:r>
      <w:r w:rsidRPr="00394295">
        <w:t>客户进程到</w:t>
      </w:r>
      <w:r w:rsidRPr="00394295">
        <w:t>TCP</w:t>
      </w:r>
      <w:r w:rsidRPr="00394295">
        <w:t>服务器进程这个方向的连接就释放了</w:t>
      </w:r>
    </w:p>
    <w:p w14:paraId="725BDE80" w14:textId="77777777" w:rsidR="00AB7745" w:rsidRPr="00AB7745" w:rsidRDefault="00AB7745" w:rsidP="00C26B30">
      <w:pPr>
        <w:ind w:left="420" w:firstLine="420"/>
      </w:pPr>
      <w:r w:rsidRPr="00AB7745">
        <w:rPr>
          <w:rFonts w:hint="eastAsia"/>
        </w:rPr>
        <w:t>这时的</w:t>
      </w:r>
      <w:r w:rsidRPr="00AB7745">
        <w:t>TCP</w:t>
      </w:r>
      <w:r w:rsidRPr="00AB7745">
        <w:t>连接属于半关闭状态，也就是</w:t>
      </w:r>
      <w:r w:rsidRPr="00AB7745">
        <w:t>TCP</w:t>
      </w:r>
      <w:r w:rsidRPr="00AB7745">
        <w:t>客户进程已经没有数据要发送了</w:t>
      </w:r>
    </w:p>
    <w:p w14:paraId="27FF2FB7" w14:textId="5A593C0C" w:rsidR="00AE0188" w:rsidRDefault="00AE0188" w:rsidP="00C26B30">
      <w:pPr>
        <w:ind w:left="420" w:firstLine="420"/>
      </w:pPr>
      <w:r w:rsidRPr="00AE0188">
        <w:rPr>
          <w:rFonts w:hint="eastAsia"/>
        </w:rPr>
        <w:t>但如果</w:t>
      </w:r>
      <w:r w:rsidRPr="00AE0188">
        <w:t>TCP</w:t>
      </w:r>
      <w:r w:rsidRPr="00AE0188">
        <w:t>服务器进程还有数据要发送，</w:t>
      </w:r>
      <w:r w:rsidRPr="00AE0188">
        <w:t>TCP</w:t>
      </w:r>
      <w:r w:rsidRPr="00AE0188">
        <w:t>客户进程仍要接收，也就是说从</w:t>
      </w:r>
      <w:r w:rsidRPr="00AE0188">
        <w:t>TCP</w:t>
      </w:r>
      <w:r w:rsidRPr="00AE0188">
        <w:t>服务器进程到</w:t>
      </w:r>
      <w:r w:rsidRPr="00AE0188">
        <w:t>TCP</w:t>
      </w:r>
      <w:r w:rsidRPr="00AE0188">
        <w:t>客户进程这个方向的连接并未关闭</w:t>
      </w:r>
      <w:r w:rsidR="001F7B77">
        <w:rPr>
          <w:rFonts w:hint="eastAsia"/>
        </w:rPr>
        <w:t>。</w:t>
      </w:r>
    </w:p>
    <w:bookmarkEnd w:id="19"/>
    <w:p w14:paraId="2C61792B" w14:textId="353E842A" w:rsidR="001F7B77" w:rsidRPr="00AE0188" w:rsidRDefault="001F7B77" w:rsidP="00AE0188">
      <w:pPr>
        <w:ind w:firstLine="420"/>
      </w:pPr>
      <w:r w:rsidRPr="001F7B77">
        <w:rPr>
          <w:noProof/>
        </w:rPr>
        <w:drawing>
          <wp:inline distT="0" distB="0" distL="0" distR="0" wp14:anchorId="3A61011F" wp14:editId="5FBF9A42">
            <wp:extent cx="5274310" cy="15970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97025"/>
                    </a:xfrm>
                    <a:prstGeom prst="rect">
                      <a:avLst/>
                    </a:prstGeom>
                  </pic:spPr>
                </pic:pic>
              </a:graphicData>
            </a:graphic>
          </wp:inline>
        </w:drawing>
      </w:r>
    </w:p>
    <w:p w14:paraId="3F95E364" w14:textId="2A73346C" w:rsidR="007B3EF0" w:rsidRDefault="00CF5796" w:rsidP="007B2F89">
      <w:pPr>
        <w:ind w:left="420" w:firstLine="420"/>
      </w:pPr>
      <w:bookmarkStart w:id="20" w:name="_Hlk78361505"/>
      <w:r w:rsidRPr="00CF5796">
        <w:t>TCP</w:t>
      </w:r>
      <w:r w:rsidRPr="00CF5796">
        <w:t>客户进程收到</w:t>
      </w:r>
      <w:r w:rsidRPr="00CF5796">
        <w:t>TCP</w:t>
      </w:r>
      <w:r w:rsidRPr="00CF5796">
        <w:t>确认报文段后就进入终止等待</w:t>
      </w:r>
      <w:r w:rsidRPr="00CF5796">
        <w:t>2</w:t>
      </w:r>
      <w:r w:rsidRPr="00CF5796">
        <w:t>状态，等待</w:t>
      </w:r>
      <w:r w:rsidRPr="00CF5796">
        <w:t>TCP</w:t>
      </w:r>
      <w:r w:rsidRPr="00CF5796">
        <w:t>服务器进程发出的</w:t>
      </w:r>
      <w:r w:rsidRPr="00CF5796">
        <w:t>TCP</w:t>
      </w:r>
      <w:r w:rsidRPr="00CF5796">
        <w:t>连接释放报文段</w:t>
      </w:r>
    </w:p>
    <w:p w14:paraId="20AED194" w14:textId="7F660ABD" w:rsidR="003814D7" w:rsidRDefault="003814D7" w:rsidP="007B2F89">
      <w:pPr>
        <w:ind w:left="420" w:firstLine="420"/>
      </w:pPr>
      <w:r w:rsidRPr="003814D7">
        <w:rPr>
          <w:rFonts w:hint="eastAsia"/>
        </w:rPr>
        <w:t>若使用</w:t>
      </w:r>
      <w:r w:rsidRPr="003814D7">
        <w:t>TCP</w:t>
      </w:r>
      <w:r w:rsidRPr="003814D7">
        <w:t>服务器进程的应用进程已经没有数据要发送了，应用进程就通知其</w:t>
      </w:r>
      <w:r w:rsidRPr="003814D7">
        <w:t>TCP</w:t>
      </w:r>
      <w:r w:rsidRPr="003814D7">
        <w:lastRenderedPageBreak/>
        <w:t>服务器进程释放连接</w:t>
      </w:r>
    </w:p>
    <w:p w14:paraId="08B6FF6E" w14:textId="09C4FA15" w:rsidR="00743F8F" w:rsidRDefault="00743F8F" w:rsidP="007B2F89">
      <w:pPr>
        <w:ind w:left="420" w:firstLine="420"/>
      </w:pPr>
      <w:r w:rsidRPr="00743F8F">
        <w:rPr>
          <w:rFonts w:hint="eastAsia"/>
        </w:rPr>
        <w:t>由于</w:t>
      </w:r>
      <w:r w:rsidRPr="00743F8F">
        <w:t>TCP</w:t>
      </w:r>
      <w:r w:rsidRPr="00743F8F">
        <w:t>连接释放是由</w:t>
      </w:r>
      <w:r w:rsidRPr="00743F8F">
        <w:t>TCP</w:t>
      </w:r>
      <w:r w:rsidRPr="00743F8F">
        <w:t>客户进程主动发起的，因此</w:t>
      </w:r>
      <w:r w:rsidRPr="00743F8F">
        <w:t>TCP</w:t>
      </w:r>
      <w:r w:rsidRPr="00743F8F">
        <w:t>服务器进程对</w:t>
      </w:r>
      <w:r w:rsidRPr="00743F8F">
        <w:t>TCP</w:t>
      </w:r>
      <w:r w:rsidRPr="00743F8F">
        <w:t>连接的释放称为被动关闭连接</w:t>
      </w:r>
    </w:p>
    <w:bookmarkEnd w:id="20"/>
    <w:p w14:paraId="64BAB764" w14:textId="0199C53B" w:rsidR="001D5ABF" w:rsidRDefault="001D5ABF" w:rsidP="007B2F89">
      <w:pPr>
        <w:ind w:left="420" w:firstLine="420"/>
      </w:pPr>
      <w:r w:rsidRPr="001D5ABF">
        <w:rPr>
          <w:noProof/>
        </w:rPr>
        <w:drawing>
          <wp:inline distT="0" distB="0" distL="0" distR="0" wp14:anchorId="7891F6F1" wp14:editId="2FDF7198">
            <wp:extent cx="5274310" cy="17386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38630"/>
                    </a:xfrm>
                    <a:prstGeom prst="rect">
                      <a:avLst/>
                    </a:prstGeom>
                  </pic:spPr>
                </pic:pic>
              </a:graphicData>
            </a:graphic>
          </wp:inline>
        </w:drawing>
      </w:r>
    </w:p>
    <w:p w14:paraId="038D375D" w14:textId="77777777" w:rsidR="000615B9" w:rsidRPr="000615B9" w:rsidRDefault="000615B9" w:rsidP="000615B9">
      <w:pPr>
        <w:ind w:firstLine="420"/>
      </w:pPr>
      <w:bookmarkStart w:id="21" w:name="_Hlk78361527"/>
      <w:r w:rsidRPr="000615B9">
        <w:t>TCP</w:t>
      </w:r>
      <w:r w:rsidRPr="000615B9">
        <w:t>服务器进程发送</w:t>
      </w:r>
      <w:r w:rsidRPr="000615B9">
        <w:t>TCP</w:t>
      </w:r>
      <w:r w:rsidRPr="000615B9">
        <w:t>连接释放报文段并进入最后确认状态</w:t>
      </w:r>
    </w:p>
    <w:p w14:paraId="02AC92AA" w14:textId="77777777" w:rsidR="00173894" w:rsidRPr="00173894" w:rsidRDefault="00173894" w:rsidP="00173894">
      <w:pPr>
        <w:ind w:firstLine="420"/>
      </w:pPr>
      <w:r w:rsidRPr="00173894">
        <w:rPr>
          <w:rFonts w:hint="eastAsia"/>
        </w:rPr>
        <w:t>该报文段首部中</w:t>
      </w:r>
    </w:p>
    <w:p w14:paraId="03301D30" w14:textId="7FB7E8F5" w:rsidR="000615B9" w:rsidRDefault="00702341" w:rsidP="007B2F89">
      <w:pPr>
        <w:ind w:left="420" w:firstLine="420"/>
      </w:pPr>
      <w:proofErr w:type="gramStart"/>
      <w:r w:rsidRPr="00702341">
        <w:rPr>
          <w:rFonts w:hint="eastAsia"/>
        </w:rPr>
        <w:t>终止位</w:t>
      </w:r>
      <w:proofErr w:type="gramEnd"/>
      <w:r w:rsidRPr="00702341">
        <w:t>FIN</w:t>
      </w:r>
      <w:r w:rsidRPr="00702341">
        <w:t>和确认位</w:t>
      </w:r>
      <w:r w:rsidRPr="00702341">
        <w:t>ACK</w:t>
      </w:r>
      <w:r w:rsidRPr="00702341">
        <w:t>的值都被设置为</w:t>
      </w:r>
      <w:r w:rsidRPr="00702341">
        <w:t>1</w:t>
      </w:r>
      <w:r w:rsidRPr="00702341">
        <w:t>，表明这是一个</w:t>
      </w:r>
      <w:r w:rsidRPr="00702341">
        <w:t>TCP</w:t>
      </w:r>
      <w:r w:rsidRPr="00702341">
        <w:t>连接释放报文段，同时也</w:t>
      </w:r>
      <w:proofErr w:type="gramStart"/>
      <w:r w:rsidRPr="00702341">
        <w:t>对之前</w:t>
      </w:r>
      <w:proofErr w:type="gramEnd"/>
      <w:r w:rsidRPr="00702341">
        <w:t>收到的报文段进行确认</w:t>
      </w:r>
    </w:p>
    <w:p w14:paraId="4D70ED13" w14:textId="7256A0F5" w:rsidR="00C11637" w:rsidRPr="000615B9" w:rsidRDefault="00C11637" w:rsidP="007B2F89">
      <w:pPr>
        <w:ind w:left="420" w:firstLine="420"/>
      </w:pPr>
      <w:r w:rsidRPr="00C11637">
        <w:rPr>
          <w:rFonts w:hint="eastAsia"/>
        </w:rPr>
        <w:t>序号</w:t>
      </w:r>
      <w:r w:rsidRPr="00C11637">
        <w:t>seq</w:t>
      </w:r>
      <w:r w:rsidRPr="00C11637">
        <w:t>字段的值为</w:t>
      </w:r>
      <w:r w:rsidRPr="00C11637">
        <w:t>w</w:t>
      </w:r>
      <w:r w:rsidRPr="00C11637">
        <w:t>，这是因为在半关闭状态下，</w:t>
      </w:r>
      <w:r w:rsidRPr="00C11637">
        <w:t>TCP</w:t>
      </w:r>
      <w:r w:rsidRPr="00C11637">
        <w:t>服务器进程可能又发送</w:t>
      </w:r>
      <w:r w:rsidR="002B045A">
        <w:rPr>
          <w:rFonts w:hint="eastAsia"/>
        </w:rPr>
        <w:t>一些数据。</w:t>
      </w:r>
    </w:p>
    <w:p w14:paraId="0662723B" w14:textId="36911FDB" w:rsidR="001D5ABF" w:rsidRDefault="00195B28" w:rsidP="007B2F89">
      <w:pPr>
        <w:ind w:left="420" w:firstLine="420"/>
      </w:pPr>
      <w:r w:rsidRPr="00195B28">
        <w:rPr>
          <w:rFonts w:hint="eastAsia"/>
        </w:rPr>
        <w:t>确认号</w:t>
      </w:r>
      <w:r w:rsidRPr="00195B28">
        <w:t>ack</w:t>
      </w:r>
      <w:r w:rsidRPr="00195B28">
        <w:t>字段的值为</w:t>
      </w:r>
      <w:r w:rsidRPr="00195B28">
        <w:t>u+1</w:t>
      </w:r>
      <w:r w:rsidRPr="00195B28">
        <w:t>，这是</w:t>
      </w:r>
      <w:proofErr w:type="gramStart"/>
      <w:r w:rsidRPr="00195B28">
        <w:t>对之前</w:t>
      </w:r>
      <w:proofErr w:type="gramEnd"/>
      <w:r w:rsidRPr="00195B28">
        <w:t>收到的</w:t>
      </w:r>
      <w:r w:rsidRPr="00195B28">
        <w:t>TCP</w:t>
      </w:r>
      <w:r w:rsidRPr="00195B28">
        <w:t>连接释放报文段的重复确认</w:t>
      </w:r>
    </w:p>
    <w:bookmarkEnd w:id="21"/>
    <w:p w14:paraId="787FDAB0" w14:textId="7E6F8413" w:rsidR="001E3451" w:rsidRDefault="001E3451" w:rsidP="007B2F89">
      <w:pPr>
        <w:ind w:left="420" w:firstLine="420"/>
      </w:pPr>
      <w:r w:rsidRPr="001E3451">
        <w:rPr>
          <w:noProof/>
        </w:rPr>
        <w:drawing>
          <wp:inline distT="0" distB="0" distL="0" distR="0" wp14:anchorId="27852D73" wp14:editId="67803702">
            <wp:extent cx="5274310" cy="23336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33625"/>
                    </a:xfrm>
                    <a:prstGeom prst="rect">
                      <a:avLst/>
                    </a:prstGeom>
                  </pic:spPr>
                </pic:pic>
              </a:graphicData>
            </a:graphic>
          </wp:inline>
        </w:drawing>
      </w:r>
    </w:p>
    <w:p w14:paraId="172ADA85" w14:textId="48663362" w:rsidR="004C402F" w:rsidRDefault="004C402F" w:rsidP="007B2F89">
      <w:pPr>
        <w:ind w:left="420" w:firstLine="420"/>
      </w:pPr>
      <w:bookmarkStart w:id="22" w:name="_Hlk78361575"/>
      <w:r w:rsidRPr="004C402F">
        <w:t>TCP</w:t>
      </w:r>
      <w:r w:rsidRPr="004C402F">
        <w:t>客户进程收到</w:t>
      </w:r>
      <w:r w:rsidRPr="004C402F">
        <w:t>TCP</w:t>
      </w:r>
      <w:r w:rsidRPr="004C402F">
        <w:t>连接释放报文段后，必须针对该报文段发送普通的</w:t>
      </w:r>
      <w:r w:rsidRPr="004C402F">
        <w:t>TCP</w:t>
      </w:r>
      <w:r w:rsidRPr="004C402F">
        <w:t>确认报文段，之后进入时间等待状态</w:t>
      </w:r>
    </w:p>
    <w:bookmarkEnd w:id="22"/>
    <w:p w14:paraId="708ED822" w14:textId="77777777" w:rsidR="005148D1" w:rsidRPr="005148D1" w:rsidRDefault="005148D1" w:rsidP="005148D1">
      <w:pPr>
        <w:ind w:firstLine="420"/>
      </w:pPr>
      <w:r w:rsidRPr="005148D1">
        <w:rPr>
          <w:rFonts w:hint="eastAsia"/>
        </w:rPr>
        <w:t>该报文段首部中</w:t>
      </w:r>
    </w:p>
    <w:p w14:paraId="13CE03A2" w14:textId="1FC2FF54" w:rsidR="005148D1" w:rsidRDefault="008F2ECB" w:rsidP="004359AE">
      <w:pPr>
        <w:ind w:left="840" w:firstLine="420"/>
      </w:pPr>
      <w:bookmarkStart w:id="23" w:name="_Hlk78361593"/>
      <w:r w:rsidRPr="008F2ECB">
        <w:rPr>
          <w:rFonts w:hint="eastAsia"/>
        </w:rPr>
        <w:t>确认为</w:t>
      </w:r>
      <w:r w:rsidRPr="008F2ECB">
        <w:t>ACK</w:t>
      </w:r>
      <w:r w:rsidRPr="008F2ECB">
        <w:t>的值被设置为</w:t>
      </w:r>
      <w:r w:rsidRPr="008F2ECB">
        <w:t>1</w:t>
      </w:r>
      <w:r w:rsidRPr="008F2ECB">
        <w:t>，表明这是一个普通的</w:t>
      </w:r>
      <w:r w:rsidRPr="008F2ECB">
        <w:t>TCP</w:t>
      </w:r>
      <w:r w:rsidRPr="008F2ECB">
        <w:t>确认报文段</w:t>
      </w:r>
    </w:p>
    <w:p w14:paraId="16C9EEA5" w14:textId="356807F3" w:rsidR="00B8651F" w:rsidRDefault="004A67EB" w:rsidP="004359AE">
      <w:pPr>
        <w:ind w:left="840" w:firstLine="420"/>
      </w:pPr>
      <w:r w:rsidRPr="004A67EB">
        <w:rPr>
          <w:rFonts w:hint="eastAsia"/>
        </w:rPr>
        <w:t>序号</w:t>
      </w:r>
      <w:r w:rsidRPr="004A67EB">
        <w:t>seq</w:t>
      </w:r>
      <w:r w:rsidRPr="004A67EB">
        <w:t>字段的值设置为</w:t>
      </w:r>
      <w:r w:rsidRPr="004A67EB">
        <w:t>u+1</w:t>
      </w:r>
      <w:r w:rsidRPr="004A67EB">
        <w:t>，这是因为</w:t>
      </w:r>
      <w:r w:rsidRPr="004A67EB">
        <w:t>TCP</w:t>
      </w:r>
      <w:r w:rsidRPr="004A67EB">
        <w:t>客户进程之前发送的</w:t>
      </w:r>
      <w:r w:rsidRPr="004A67EB">
        <w:t>TCP</w:t>
      </w:r>
      <w:r w:rsidRPr="004A67EB">
        <w:t>连接释放报文</w:t>
      </w:r>
      <w:proofErr w:type="gramStart"/>
      <w:r w:rsidRPr="004A67EB">
        <w:t>段虽然</w:t>
      </w:r>
      <w:proofErr w:type="gramEnd"/>
      <w:r w:rsidRPr="004A67EB">
        <w:t>不携带数据，但要消耗掉一个序号</w:t>
      </w:r>
    </w:p>
    <w:p w14:paraId="7305B51D" w14:textId="6402C97D" w:rsidR="004359AE" w:rsidRDefault="004359AE" w:rsidP="004359AE">
      <w:pPr>
        <w:ind w:left="840" w:firstLine="420"/>
      </w:pPr>
      <w:r w:rsidRPr="004359AE">
        <w:rPr>
          <w:rFonts w:hint="eastAsia"/>
        </w:rPr>
        <w:t>确认号</w:t>
      </w:r>
      <w:r w:rsidRPr="004359AE">
        <w:t>ack</w:t>
      </w:r>
      <w:r w:rsidRPr="004359AE">
        <w:t>字段的值设置为</w:t>
      </w:r>
      <w:r w:rsidRPr="004359AE">
        <w:t>w+1</w:t>
      </w:r>
      <w:r w:rsidRPr="004359AE">
        <w:t>，这是对所收到的</w:t>
      </w:r>
      <w:r w:rsidRPr="004359AE">
        <w:t>TCP</w:t>
      </w:r>
      <w:r w:rsidRPr="004359AE">
        <w:t>连接释放报文段的确认</w:t>
      </w:r>
    </w:p>
    <w:p w14:paraId="59F8ABEE" w14:textId="3F724F10" w:rsidR="004C304D" w:rsidRDefault="004C304D" w:rsidP="004359AE">
      <w:pPr>
        <w:ind w:left="840" w:firstLine="420"/>
      </w:pPr>
      <w:bookmarkStart w:id="24" w:name="_Hlk78361629"/>
      <w:bookmarkEnd w:id="23"/>
      <w:r w:rsidRPr="004C304D">
        <w:t>TCP</w:t>
      </w:r>
      <w:r w:rsidRPr="004C304D">
        <w:t>服务器进程收到该报文段后就进入关闭状态，而</w:t>
      </w:r>
      <w:r w:rsidRPr="004C304D">
        <w:t>TCP</w:t>
      </w:r>
      <w:r w:rsidRPr="004C304D">
        <w:t>客户进程还要进过</w:t>
      </w:r>
      <w:r w:rsidRPr="004C304D">
        <w:t>2MSL</w:t>
      </w:r>
      <w:r w:rsidRPr="004C304D">
        <w:t>后才能进入关闭状态</w:t>
      </w:r>
    </w:p>
    <w:bookmarkEnd w:id="24"/>
    <w:p w14:paraId="279FD858" w14:textId="6BFA64DC" w:rsidR="00952A5A" w:rsidRDefault="00952A5A" w:rsidP="00952A5A">
      <w:pPr>
        <w:pStyle w:val="3"/>
      </w:pPr>
      <w:r w:rsidRPr="00952A5A">
        <w:lastRenderedPageBreak/>
        <w:t>TCP</w:t>
      </w:r>
      <w:r w:rsidRPr="00952A5A">
        <w:t>保活计时器的作用</w:t>
      </w:r>
    </w:p>
    <w:p w14:paraId="7FFC3A1A" w14:textId="7D20C4F3" w:rsidR="00654500" w:rsidRPr="00654500" w:rsidRDefault="00654500" w:rsidP="00654500">
      <w:pPr>
        <w:ind w:firstLine="420"/>
      </w:pPr>
      <w:r>
        <w:rPr>
          <w:noProof/>
        </w:rPr>
        <w:drawing>
          <wp:inline distT="0" distB="0" distL="0" distR="0" wp14:anchorId="6D30A179" wp14:editId="3DCEE2EA">
            <wp:extent cx="5274310" cy="9550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55040"/>
                    </a:xfrm>
                    <a:prstGeom prst="rect">
                      <a:avLst/>
                    </a:prstGeom>
                  </pic:spPr>
                </pic:pic>
              </a:graphicData>
            </a:graphic>
          </wp:inline>
        </w:drawing>
      </w:r>
    </w:p>
    <w:p w14:paraId="421E0CD2" w14:textId="77777777" w:rsidR="00952A5A" w:rsidRPr="00952A5A" w:rsidRDefault="00952A5A" w:rsidP="00952A5A">
      <w:pPr>
        <w:ind w:firstLine="420"/>
      </w:pPr>
      <w:r w:rsidRPr="00952A5A">
        <w:t>TCP</w:t>
      </w:r>
      <w:r w:rsidRPr="00952A5A">
        <w:t>双方已经建立了连接，后来，</w:t>
      </w:r>
      <w:r w:rsidRPr="00952A5A">
        <w:t>TCP</w:t>
      </w:r>
      <w:r w:rsidRPr="00952A5A">
        <w:t>客户进程所在的主机突然出现了故障</w:t>
      </w:r>
    </w:p>
    <w:p w14:paraId="35524FD1" w14:textId="77777777" w:rsidR="00C45287" w:rsidRPr="00C45287" w:rsidRDefault="00C45287" w:rsidP="00C45287">
      <w:pPr>
        <w:ind w:firstLine="420"/>
      </w:pPr>
      <w:r w:rsidRPr="00C45287">
        <w:t>TCP</w:t>
      </w:r>
      <w:r w:rsidRPr="00C45287">
        <w:t>服务器进程以后就不能再收到</w:t>
      </w:r>
      <w:r w:rsidRPr="00C45287">
        <w:t>TCP</w:t>
      </w:r>
      <w:r w:rsidRPr="00C45287">
        <w:t>客户进程发来的数据</w:t>
      </w:r>
    </w:p>
    <w:p w14:paraId="69B6ED7B" w14:textId="1ACEB097" w:rsidR="00B54F75" w:rsidRDefault="00B54F75" w:rsidP="00B54F75">
      <w:pPr>
        <w:ind w:firstLine="420"/>
      </w:pPr>
      <w:r w:rsidRPr="00B54F75">
        <w:rPr>
          <w:rFonts w:hint="eastAsia"/>
        </w:rPr>
        <w:t>因此，应当有措施使</w:t>
      </w:r>
      <w:r w:rsidRPr="00B54F75">
        <w:t>TCP</w:t>
      </w:r>
      <w:r w:rsidRPr="00B54F75">
        <w:t>服务器进程不要再白白等待下去</w:t>
      </w:r>
    </w:p>
    <w:p w14:paraId="0659568B" w14:textId="317FB9C2" w:rsidR="00131F6F" w:rsidRPr="00B54F75" w:rsidRDefault="00131F6F" w:rsidP="00B54F75">
      <w:pPr>
        <w:ind w:firstLine="420"/>
      </w:pPr>
      <w:r w:rsidRPr="00131F6F">
        <w:t>TCP</w:t>
      </w:r>
      <w:r w:rsidRPr="00131F6F">
        <w:t>服务器进程每收到一次</w:t>
      </w:r>
      <w:r w:rsidRPr="00131F6F">
        <w:t>TCP</w:t>
      </w:r>
      <w:r w:rsidRPr="00131F6F">
        <w:t>客户进程的数据</w:t>
      </w:r>
      <w:r w:rsidRPr="00131F6F">
        <w:t>,</w:t>
      </w:r>
      <w:r w:rsidRPr="00131F6F">
        <w:t>就重新设置并启动保活计时器</w:t>
      </w:r>
      <w:r w:rsidRPr="00131F6F">
        <w:t>(2</w:t>
      </w:r>
      <w:r w:rsidRPr="00131F6F">
        <w:t>小时定时</w:t>
      </w:r>
      <w:r w:rsidRPr="00131F6F">
        <w:t>)</w:t>
      </w:r>
    </w:p>
    <w:p w14:paraId="4EC651A4" w14:textId="27BEE7FA" w:rsidR="001E1DE6" w:rsidRDefault="00131F6F" w:rsidP="00AB2954">
      <w:pPr>
        <w:ind w:firstLine="420"/>
      </w:pPr>
      <w:r>
        <w:rPr>
          <w:rFonts w:hint="eastAsia"/>
        </w:rPr>
        <w:t>若保活计时器定时周期内未收到</w:t>
      </w:r>
      <w:r>
        <w:t>TCP</w:t>
      </w:r>
      <w:r>
        <w:t>客户进程发来的数据</w:t>
      </w:r>
      <w:r>
        <w:t>,</w:t>
      </w:r>
      <w:r>
        <w:t>则当保活计时到时后</w:t>
      </w:r>
      <w:r>
        <w:t>, TCP</w:t>
      </w:r>
      <w:r>
        <w:t>服务器</w:t>
      </w:r>
      <w:r>
        <w:rPr>
          <w:rFonts w:hint="eastAsia"/>
        </w:rPr>
        <w:t>进程就向</w:t>
      </w:r>
      <w:r>
        <w:t>TCP</w:t>
      </w:r>
      <w:r>
        <w:t>客户进程发送一个探测报文段</w:t>
      </w:r>
      <w:r>
        <w:t>,</w:t>
      </w:r>
      <w:r>
        <w:t>以后则每隔</w:t>
      </w:r>
      <w:r>
        <w:t>75</w:t>
      </w:r>
      <w:r>
        <w:t>秒钟发送一次。若一连发送</w:t>
      </w:r>
      <w:proofErr w:type="gramStart"/>
      <w:r>
        <w:t>10</w:t>
      </w:r>
      <w:r>
        <w:t>个探</w:t>
      </w:r>
      <w:r>
        <w:rPr>
          <w:rFonts w:hint="eastAsia"/>
        </w:rPr>
        <w:t>则报文</w:t>
      </w:r>
      <w:proofErr w:type="gramEnd"/>
      <w:r>
        <w:rPr>
          <w:rFonts w:hint="eastAsia"/>
        </w:rPr>
        <w:t>段后仍无</w:t>
      </w:r>
      <w:r>
        <w:t>TCP</w:t>
      </w:r>
      <w:r>
        <w:t>客户进程的响应</w:t>
      </w:r>
      <w:r>
        <w:t>, TCP</w:t>
      </w:r>
      <w:r>
        <w:t>服务器进程就认为</w:t>
      </w:r>
      <w:r>
        <w:t>TCP</w:t>
      </w:r>
      <w:r>
        <w:t>客户进程所在主机出了故障</w:t>
      </w:r>
      <w:r>
        <w:rPr>
          <w:rFonts w:hint="eastAsia"/>
        </w:rPr>
        <w:t>接着就关闭这个连接。</w:t>
      </w:r>
    </w:p>
    <w:p w14:paraId="1F12E300" w14:textId="40B687D0" w:rsidR="001E1DE6" w:rsidRDefault="001E1DE6" w:rsidP="00200C6C">
      <w:pPr>
        <w:pStyle w:val="3"/>
      </w:pPr>
      <w:r>
        <w:rPr>
          <w:rFonts w:hint="eastAsia"/>
        </w:rPr>
        <w:t>T</w:t>
      </w:r>
      <w:r>
        <w:t>CP</w:t>
      </w:r>
      <w:r>
        <w:rPr>
          <w:rFonts w:hint="eastAsia"/>
        </w:rPr>
        <w:t>报文</w:t>
      </w:r>
      <w:r w:rsidR="00200C6C">
        <w:rPr>
          <w:rFonts w:hint="eastAsia"/>
        </w:rPr>
        <w:t>发送</w:t>
      </w:r>
    </w:p>
    <w:p w14:paraId="358502FE" w14:textId="006B4F65" w:rsidR="00040BF4" w:rsidRPr="00040BF4" w:rsidRDefault="00040BF4" w:rsidP="00040BF4">
      <w:pPr>
        <w:ind w:firstLine="420"/>
      </w:pPr>
      <w:r>
        <w:rPr>
          <w:noProof/>
        </w:rPr>
        <w:drawing>
          <wp:inline distT="0" distB="0" distL="0" distR="0" wp14:anchorId="2FD185DF" wp14:editId="14098DFD">
            <wp:extent cx="3847619" cy="3085714"/>
            <wp:effectExtent l="0" t="0" r="63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7619" cy="3085714"/>
                    </a:xfrm>
                    <a:prstGeom prst="rect">
                      <a:avLst/>
                    </a:prstGeom>
                  </pic:spPr>
                </pic:pic>
              </a:graphicData>
            </a:graphic>
          </wp:inline>
        </w:drawing>
      </w:r>
    </w:p>
    <w:p w14:paraId="7588B4FC" w14:textId="5F4EEFE8" w:rsidR="00200C6C" w:rsidRDefault="00200C6C" w:rsidP="00200C6C">
      <w:pPr>
        <w:ind w:firstLine="420"/>
      </w:pPr>
      <w:r>
        <w:rPr>
          <w:rFonts w:hint="eastAsia"/>
        </w:rPr>
        <w:t>为了实现可靠传输，</w:t>
      </w:r>
      <w:r>
        <w:t xml:space="preserve"> TCP</w:t>
      </w:r>
      <w:r>
        <w:t>采用了面向字节流的方式。</w:t>
      </w:r>
      <w:r>
        <w:rPr>
          <w:rFonts w:hint="eastAsia"/>
        </w:rPr>
        <w:t>但</w:t>
      </w:r>
      <w:r>
        <w:t>TCP</w:t>
      </w:r>
      <w:r>
        <w:t>在发送数据时，是从发送缓存取出一部分或</w:t>
      </w:r>
      <w:r>
        <w:rPr>
          <w:rFonts w:hint="eastAsia"/>
        </w:rPr>
        <w:t>全部字节并给其添加一个首部使之成为</w:t>
      </w:r>
      <w:r>
        <w:t>TCP</w:t>
      </w:r>
      <w:r>
        <w:t>报文段</w:t>
      </w:r>
      <w:r>
        <w:rPr>
          <w:rFonts w:hint="eastAsia"/>
        </w:rPr>
        <w:t>后进行发送。</w:t>
      </w:r>
    </w:p>
    <w:p w14:paraId="72567636" w14:textId="65108015" w:rsidR="00AB183C" w:rsidRDefault="00AB183C" w:rsidP="00AB183C">
      <w:pPr>
        <w:pStyle w:val="3"/>
      </w:pPr>
      <w:proofErr w:type="spellStart"/>
      <w:r>
        <w:lastRenderedPageBreak/>
        <w:t>T</w:t>
      </w:r>
      <w:r>
        <w:rPr>
          <w:rFonts w:hint="eastAsia"/>
        </w:rPr>
        <w:t>cp</w:t>
      </w:r>
      <w:proofErr w:type="spellEnd"/>
      <w:r>
        <w:rPr>
          <w:rFonts w:hint="eastAsia"/>
        </w:rPr>
        <w:t>的报文段</w:t>
      </w:r>
    </w:p>
    <w:p w14:paraId="450E9173" w14:textId="60FB6E89" w:rsidR="00AB183C" w:rsidRPr="00AB183C" w:rsidRDefault="00AB183C" w:rsidP="00AB183C">
      <w:pPr>
        <w:ind w:firstLine="420"/>
      </w:pPr>
      <w:r>
        <w:rPr>
          <w:noProof/>
        </w:rPr>
        <w:drawing>
          <wp:inline distT="0" distB="0" distL="0" distR="0" wp14:anchorId="28CC555D" wp14:editId="1693D1D9">
            <wp:extent cx="5274310" cy="166306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63065"/>
                    </a:xfrm>
                    <a:prstGeom prst="rect">
                      <a:avLst/>
                    </a:prstGeom>
                  </pic:spPr>
                </pic:pic>
              </a:graphicData>
            </a:graphic>
          </wp:inline>
        </w:drawing>
      </w:r>
    </w:p>
    <w:p w14:paraId="3C171AF2" w14:textId="77777777" w:rsidR="00AB183C" w:rsidRDefault="00AB183C" w:rsidP="007C3C73">
      <w:pPr>
        <w:ind w:left="840" w:firstLineChars="0" w:firstLine="0"/>
      </w:pPr>
      <w:r>
        <w:rPr>
          <w:rFonts w:hint="eastAsia"/>
        </w:rPr>
        <w:t>源端口</w:t>
      </w:r>
      <w:r>
        <w:t>:</w:t>
      </w:r>
      <w:r>
        <w:t>占</w:t>
      </w:r>
      <w:r>
        <w:t>16</w:t>
      </w:r>
      <w:r>
        <w:t>比特</w:t>
      </w:r>
      <w:r>
        <w:t>,</w:t>
      </w:r>
      <w:r>
        <w:t>写入源端口号</w:t>
      </w:r>
      <w:r>
        <w:t>,</w:t>
      </w:r>
      <w:r>
        <w:t>用来标识发送该</w:t>
      </w:r>
      <w:r>
        <w:t>TCP</w:t>
      </w:r>
      <w:r>
        <w:t>报文段的应用进程。</w:t>
      </w:r>
    </w:p>
    <w:p w14:paraId="1F4FE53E" w14:textId="54CC3D97" w:rsidR="00F44FEB" w:rsidRDefault="00AB183C" w:rsidP="007C3C73">
      <w:pPr>
        <w:ind w:left="840" w:firstLineChars="0" w:firstLine="0"/>
      </w:pPr>
      <w:r w:rsidRPr="007C3C73">
        <w:rPr>
          <w:rFonts w:hint="eastAsia"/>
          <w:u w:val="single"/>
        </w:rPr>
        <w:t>目的</w:t>
      </w:r>
      <w:r>
        <w:rPr>
          <w:rFonts w:hint="eastAsia"/>
        </w:rPr>
        <w:t>端口</w:t>
      </w:r>
      <w:r>
        <w:t>:</w:t>
      </w:r>
      <w:r>
        <w:t>占</w:t>
      </w:r>
      <w:r>
        <w:t>16</w:t>
      </w:r>
      <w:r>
        <w:t>比特</w:t>
      </w:r>
      <w:r>
        <w:t>,</w:t>
      </w:r>
      <w:r>
        <w:t>写入目的端口号</w:t>
      </w:r>
      <w:r>
        <w:t>,</w:t>
      </w:r>
      <w:r>
        <w:t>用来标识接收该</w:t>
      </w:r>
      <w:r>
        <w:t>TCP</w:t>
      </w:r>
      <w:r>
        <w:t>报文段的应用进程。</w:t>
      </w:r>
    </w:p>
    <w:p w14:paraId="1CC53818" w14:textId="5DC1C675" w:rsidR="00264073" w:rsidRDefault="00264073" w:rsidP="007C3C73">
      <w:pPr>
        <w:ind w:left="840" w:firstLineChars="0" w:firstLine="0"/>
      </w:pPr>
      <w:r>
        <w:rPr>
          <w:rFonts w:hint="eastAsia"/>
        </w:rPr>
        <w:t>可靠传输字段</w:t>
      </w:r>
      <w:r>
        <w:rPr>
          <w:rFonts w:hint="eastAsia"/>
        </w:rPr>
        <w:t>:</w:t>
      </w:r>
    </w:p>
    <w:p w14:paraId="6DE771E9" w14:textId="6B472C4D" w:rsidR="00264073" w:rsidRDefault="00A40C99" w:rsidP="00A40C99">
      <w:pPr>
        <w:ind w:left="840" w:firstLineChars="0" w:firstLine="0"/>
      </w:pPr>
      <w:r>
        <w:rPr>
          <w:rFonts w:hint="eastAsia"/>
        </w:rPr>
        <w:t>序号</w:t>
      </w:r>
      <w:r w:rsidR="004C76B4">
        <w:rPr>
          <w:rFonts w:hint="eastAsia"/>
        </w:rPr>
        <w:t>(</w:t>
      </w:r>
      <w:r w:rsidR="004C76B4">
        <w:t>s</w:t>
      </w:r>
      <w:r w:rsidR="00B3512A">
        <w:t>eq</w:t>
      </w:r>
      <w:r w:rsidR="004C76B4">
        <w:t>)</w:t>
      </w:r>
      <w:r>
        <w:t>:</w:t>
      </w:r>
      <w:r>
        <w:t>占</w:t>
      </w:r>
      <w:r>
        <w:t>32</w:t>
      </w:r>
      <w:r>
        <w:t>比特</w:t>
      </w:r>
      <w:r>
        <w:t>,</w:t>
      </w:r>
      <w:r>
        <w:t>取值范围</w:t>
      </w:r>
      <w:r>
        <w:t>[0, 2</w:t>
      </w:r>
      <w:r w:rsidR="00F316D0" w:rsidRPr="00F316D0">
        <w:rPr>
          <w:vertAlign w:val="superscript"/>
        </w:rPr>
        <w:t>32</w:t>
      </w:r>
      <w:r w:rsidR="00EF126F">
        <w:rPr>
          <w:rFonts w:hint="eastAsia"/>
        </w:rPr>
        <w:t>-</w:t>
      </w:r>
      <w:r w:rsidR="00EF126F">
        <w:t>1</w:t>
      </w:r>
      <w:r>
        <w:t>],</w:t>
      </w:r>
      <w:r>
        <w:t>序号增加到最后一个后，下一个序号就又回到</w:t>
      </w:r>
      <w:r>
        <w:t>0</w:t>
      </w:r>
      <w:r>
        <w:t>。</w:t>
      </w:r>
    </w:p>
    <w:p w14:paraId="53C8AE1C" w14:textId="0A5B2054" w:rsidR="00264073" w:rsidRDefault="00ED32D5" w:rsidP="00ED32D5">
      <w:pPr>
        <w:ind w:left="840" w:firstLineChars="0" w:firstLine="420"/>
      </w:pPr>
      <w:r w:rsidRPr="00ED32D5">
        <w:rPr>
          <w:rFonts w:hint="eastAsia"/>
        </w:rPr>
        <w:t>指出本</w:t>
      </w:r>
      <w:r w:rsidRPr="00ED32D5">
        <w:t>TCP</w:t>
      </w:r>
      <w:r w:rsidRPr="00ED32D5">
        <w:t>报文</w:t>
      </w:r>
      <w:proofErr w:type="gramStart"/>
      <w:r w:rsidRPr="00ED32D5">
        <w:t>段数据</w:t>
      </w:r>
      <w:proofErr w:type="gramEnd"/>
      <w:r w:rsidRPr="00ED32D5">
        <w:t>载荷的第一个字节的序号。</w:t>
      </w:r>
    </w:p>
    <w:p w14:paraId="7ED28F98" w14:textId="5053BABE" w:rsidR="00AB183C" w:rsidRDefault="00E439E0" w:rsidP="00E439E0">
      <w:pPr>
        <w:ind w:firstLineChars="95" w:firstLine="199"/>
        <w:jc w:val="center"/>
      </w:pPr>
      <w:r>
        <w:rPr>
          <w:noProof/>
        </w:rPr>
        <w:drawing>
          <wp:inline distT="0" distB="0" distL="0" distR="0" wp14:anchorId="139DC915" wp14:editId="7D3E0FF9">
            <wp:extent cx="5274310" cy="9086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908685"/>
                    </a:xfrm>
                    <a:prstGeom prst="rect">
                      <a:avLst/>
                    </a:prstGeom>
                  </pic:spPr>
                </pic:pic>
              </a:graphicData>
            </a:graphic>
          </wp:inline>
        </w:drawing>
      </w:r>
    </w:p>
    <w:p w14:paraId="0F1FED44" w14:textId="6C0397DD" w:rsidR="003849AA" w:rsidRDefault="003849AA" w:rsidP="00A0689E">
      <w:pPr>
        <w:ind w:firstLine="420"/>
      </w:pPr>
      <w:r>
        <w:rPr>
          <w:rFonts w:hint="eastAsia"/>
        </w:rPr>
        <w:t>确认号</w:t>
      </w:r>
      <w:r w:rsidR="00465377">
        <w:rPr>
          <w:rFonts w:hint="eastAsia"/>
        </w:rPr>
        <w:t>(</w:t>
      </w:r>
      <w:r w:rsidR="00675DBD">
        <w:t>ac</w:t>
      </w:r>
      <w:r w:rsidR="00465377">
        <w:t>k</w:t>
      </w:r>
      <w:r w:rsidR="00675DBD">
        <w:t>)</w:t>
      </w:r>
      <w:r>
        <w:rPr>
          <w:rFonts w:hint="eastAsia"/>
        </w:rPr>
        <w:t>：占</w:t>
      </w:r>
      <w:r>
        <w:t>32</w:t>
      </w:r>
      <w:r>
        <w:t>比特</w:t>
      </w:r>
      <w:r>
        <w:t>,</w:t>
      </w:r>
      <w:r>
        <w:t>取值范围</w:t>
      </w:r>
      <w:r w:rsidR="00F27504">
        <w:t>[0, 2</w:t>
      </w:r>
      <w:r w:rsidR="00F27504" w:rsidRPr="00F316D0">
        <w:rPr>
          <w:vertAlign w:val="superscript"/>
        </w:rPr>
        <w:t>32</w:t>
      </w:r>
      <w:r w:rsidR="00F27504">
        <w:rPr>
          <w:rFonts w:hint="eastAsia"/>
        </w:rPr>
        <w:t>-</w:t>
      </w:r>
      <w:r w:rsidR="00F27504">
        <w:t>1]</w:t>
      </w:r>
      <w:r w:rsidR="0008193A">
        <w:rPr>
          <w:rFonts w:hint="eastAsia"/>
        </w:rPr>
        <w:t>，确认号字段增加到最后一个后，下一个确认号又回到</w:t>
      </w:r>
      <w:r w:rsidR="0008193A">
        <w:rPr>
          <w:rFonts w:hint="eastAsia"/>
        </w:rPr>
        <w:t>0</w:t>
      </w:r>
      <w:r w:rsidR="0008193A">
        <w:rPr>
          <w:rFonts w:hint="eastAsia"/>
        </w:rPr>
        <w:t>。</w:t>
      </w:r>
    </w:p>
    <w:p w14:paraId="372FDCFF" w14:textId="2075C448" w:rsidR="003849AA" w:rsidRDefault="003849AA" w:rsidP="00576104">
      <w:pPr>
        <w:ind w:left="420" w:firstLine="420"/>
      </w:pPr>
      <w:r>
        <w:rPr>
          <w:rFonts w:hint="eastAsia"/>
        </w:rPr>
        <w:t>指出期望收到对方下一个</w:t>
      </w:r>
      <w:r>
        <w:t>TCP</w:t>
      </w:r>
      <w:r>
        <w:t>报文段的数据载荷的第一个字节的序号</w:t>
      </w:r>
      <w:r>
        <w:t>,</w:t>
      </w:r>
      <w:r>
        <w:t>同时也是</w:t>
      </w:r>
      <w:proofErr w:type="gramStart"/>
      <w:r>
        <w:t>对之前</w:t>
      </w:r>
      <w:proofErr w:type="gramEnd"/>
      <w:r>
        <w:t>收到的所有数据的确认。</w:t>
      </w:r>
    </w:p>
    <w:p w14:paraId="60F7B36E" w14:textId="4F176A2B" w:rsidR="00576104" w:rsidRDefault="00576104" w:rsidP="00576104">
      <w:pPr>
        <w:ind w:left="420" w:firstLine="420"/>
      </w:pPr>
      <w:r w:rsidRPr="00576104">
        <w:rPr>
          <w:rFonts w:hint="eastAsia"/>
        </w:rPr>
        <w:t>若确认号</w:t>
      </w:r>
      <w:r w:rsidRPr="00576104">
        <w:t>=n</w:t>
      </w:r>
      <w:r w:rsidRPr="00576104">
        <w:t>，则表明到序号</w:t>
      </w:r>
      <w:r w:rsidRPr="00576104">
        <w:t>n-1</w:t>
      </w:r>
      <w:r w:rsidRPr="00576104">
        <w:t>为止的所有数据都已正确接收，期望接收序号为</w:t>
      </w:r>
      <w:r w:rsidRPr="00576104">
        <w:t>n</w:t>
      </w:r>
      <w:r w:rsidRPr="00576104">
        <w:t>的数据。</w:t>
      </w:r>
      <w:r>
        <w:tab/>
      </w:r>
    </w:p>
    <w:p w14:paraId="5050C5F7" w14:textId="0F2996F8" w:rsidR="00D578AD" w:rsidRDefault="00D578AD" w:rsidP="006F6744">
      <w:pPr>
        <w:ind w:firstLine="420"/>
      </w:pPr>
      <w:r w:rsidRPr="00D578AD">
        <w:rPr>
          <w:rFonts w:hint="eastAsia"/>
        </w:rPr>
        <w:t>确认标志位</w:t>
      </w:r>
      <w:r w:rsidRPr="00D578AD">
        <w:t>ACK:</w:t>
      </w:r>
      <w:r w:rsidRPr="00D578AD">
        <w:t>取值为</w:t>
      </w:r>
      <w:r w:rsidRPr="00D578AD">
        <w:t>1</w:t>
      </w:r>
      <w:r w:rsidRPr="00D578AD">
        <w:t>时确认号字段才有效</w:t>
      </w:r>
      <w:r w:rsidRPr="00D578AD">
        <w:t>;</w:t>
      </w:r>
      <w:r w:rsidRPr="00D578AD">
        <w:t>取值为</w:t>
      </w:r>
      <w:r w:rsidRPr="00D578AD">
        <w:t>0</w:t>
      </w:r>
      <w:r w:rsidRPr="00D578AD">
        <w:t>时确认号字段无效。</w:t>
      </w:r>
    </w:p>
    <w:p w14:paraId="4991739F" w14:textId="52114B81" w:rsidR="00EF1858" w:rsidRDefault="00EF1858" w:rsidP="00EF1858">
      <w:pPr>
        <w:ind w:left="420" w:firstLine="420"/>
      </w:pPr>
      <w:r w:rsidRPr="00EF1858">
        <w:t>TCP</w:t>
      </w:r>
      <w:r w:rsidRPr="00EF1858">
        <w:t>规定，在连接建立后所有传送的</w:t>
      </w:r>
      <w:r w:rsidRPr="00EF1858">
        <w:t>TCP</w:t>
      </w:r>
      <w:r w:rsidRPr="00EF1858">
        <w:t>报文段都必须把</w:t>
      </w:r>
      <w:r w:rsidRPr="00EF1858">
        <w:t>ACK</w:t>
      </w:r>
      <w:r w:rsidRPr="00EF1858">
        <w:t>置</w:t>
      </w:r>
      <w:r w:rsidRPr="00EF1858">
        <w:t>1</w:t>
      </w:r>
      <w:r w:rsidRPr="00EF1858">
        <w:t>。</w:t>
      </w:r>
    </w:p>
    <w:p w14:paraId="7C8A87B3" w14:textId="6984D72F" w:rsidR="0003247F" w:rsidRDefault="0003247F" w:rsidP="0003247F">
      <w:pPr>
        <w:ind w:firstLineChars="95" w:firstLine="199"/>
      </w:pPr>
    </w:p>
    <w:p w14:paraId="28401B57" w14:textId="3C917904" w:rsidR="0003247F" w:rsidRDefault="0003247F" w:rsidP="0003247F">
      <w:pPr>
        <w:ind w:firstLineChars="95" w:firstLine="199"/>
      </w:pPr>
      <w:r>
        <w:tab/>
      </w:r>
      <w:r w:rsidR="007A7874">
        <w:rPr>
          <w:rFonts w:hint="eastAsia"/>
        </w:rPr>
        <w:t>数据偏移</w:t>
      </w:r>
      <w:r w:rsidR="007A7874">
        <w:rPr>
          <w:rFonts w:hint="eastAsia"/>
        </w:rPr>
        <w:t>:</w:t>
      </w:r>
    </w:p>
    <w:p w14:paraId="33DC6539" w14:textId="1EBE027F" w:rsidR="007A7874" w:rsidRDefault="007A7874" w:rsidP="0003247F">
      <w:pPr>
        <w:ind w:firstLineChars="95" w:firstLine="199"/>
      </w:pPr>
      <w:r>
        <w:tab/>
      </w:r>
      <w:r>
        <w:tab/>
      </w:r>
      <w:r w:rsidRPr="007A7874">
        <w:rPr>
          <w:rFonts w:hint="eastAsia"/>
        </w:rPr>
        <w:t>数据偏移：占</w:t>
      </w:r>
      <w:r w:rsidRPr="007A7874">
        <w:t>4</w:t>
      </w:r>
      <w:r w:rsidRPr="007A7874">
        <w:t>比特，并以</w:t>
      </w:r>
      <w:r w:rsidRPr="007A7874">
        <w:t>4</w:t>
      </w:r>
      <w:r w:rsidRPr="007A7874">
        <w:t>字节为单位。</w:t>
      </w:r>
    </w:p>
    <w:p w14:paraId="7A727649" w14:textId="213BD507" w:rsidR="007A7874" w:rsidRDefault="007A7874" w:rsidP="0003247F">
      <w:pPr>
        <w:ind w:firstLineChars="95" w:firstLine="199"/>
      </w:pPr>
      <w:r>
        <w:tab/>
      </w:r>
      <w:r>
        <w:tab/>
      </w:r>
      <w:r w:rsidRPr="007A7874">
        <w:rPr>
          <w:rFonts w:hint="eastAsia"/>
        </w:rPr>
        <w:t>用来指出</w:t>
      </w:r>
      <w:r w:rsidRPr="007A7874">
        <w:t>TCP</w:t>
      </w:r>
      <w:r w:rsidRPr="007A7874">
        <w:t>报文段的数据载荷部分的起始处距离</w:t>
      </w:r>
      <w:r w:rsidRPr="007A7874">
        <w:t>TCP</w:t>
      </w:r>
      <w:r w:rsidRPr="007A7874">
        <w:t>报文段的起始处有多远。</w:t>
      </w:r>
    </w:p>
    <w:p w14:paraId="0F683E2B" w14:textId="196C114A" w:rsidR="00BC62B2" w:rsidRDefault="00BC62B2" w:rsidP="00BC62B2">
      <w:pPr>
        <w:ind w:left="420" w:firstLine="420"/>
      </w:pPr>
      <w:r w:rsidRPr="00BC62B2">
        <w:rPr>
          <w:rFonts w:hint="eastAsia"/>
        </w:rPr>
        <w:t>这个字段实际上是指出了</w:t>
      </w:r>
      <w:r w:rsidRPr="00BC62B2">
        <w:t>TCP</w:t>
      </w:r>
      <w:r w:rsidRPr="00BC62B2">
        <w:t>报文段的首部长度。</w:t>
      </w:r>
    </w:p>
    <w:p w14:paraId="61DFF57C" w14:textId="2930A78B" w:rsidR="00E65EF1" w:rsidRDefault="00E65EF1" w:rsidP="00BC62B2">
      <w:pPr>
        <w:ind w:left="420" w:firstLine="420"/>
        <w:rPr>
          <w:vertAlign w:val="subscript"/>
        </w:rPr>
      </w:pPr>
      <w:r w:rsidRPr="00E65EF1">
        <w:rPr>
          <w:rFonts w:hint="eastAsia"/>
        </w:rPr>
        <w:t>首部固定长度为</w:t>
      </w:r>
      <w:r w:rsidRPr="00E65EF1">
        <w:t>20</w:t>
      </w:r>
      <w:r w:rsidRPr="00E65EF1">
        <w:t>字节，因此数据偏移字段的最小值为</w:t>
      </w:r>
      <w:r w:rsidRPr="00E65EF1">
        <w:t>(0101)</w:t>
      </w:r>
      <w:r w:rsidRPr="00785070">
        <w:rPr>
          <w:vertAlign w:val="subscript"/>
        </w:rPr>
        <w:t>2</w:t>
      </w:r>
    </w:p>
    <w:p w14:paraId="4A984BFF" w14:textId="1DEAD70C" w:rsidR="008A1DBE" w:rsidRDefault="008A1DBE" w:rsidP="00BC62B2">
      <w:pPr>
        <w:ind w:left="420" w:firstLine="420"/>
        <w:rPr>
          <w:vertAlign w:val="subscript"/>
        </w:rPr>
      </w:pPr>
      <w:r>
        <w:rPr>
          <w:noProof/>
        </w:rPr>
        <w:drawing>
          <wp:inline distT="0" distB="0" distL="0" distR="0" wp14:anchorId="5548AE04" wp14:editId="0BA62ED7">
            <wp:extent cx="5274310" cy="7816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781685"/>
                    </a:xfrm>
                    <a:prstGeom prst="rect">
                      <a:avLst/>
                    </a:prstGeom>
                  </pic:spPr>
                </pic:pic>
              </a:graphicData>
            </a:graphic>
          </wp:inline>
        </w:drawing>
      </w:r>
    </w:p>
    <w:p w14:paraId="4FA1F428" w14:textId="48E79CF0" w:rsidR="00785070" w:rsidRDefault="00785070" w:rsidP="00BC62B2">
      <w:pPr>
        <w:ind w:left="420" w:firstLine="420"/>
        <w:rPr>
          <w:vertAlign w:val="subscript"/>
        </w:rPr>
      </w:pPr>
      <w:r w:rsidRPr="00785070">
        <w:rPr>
          <w:rFonts w:hint="eastAsia"/>
        </w:rPr>
        <w:t>首部最大长度为</w:t>
      </w:r>
      <w:r w:rsidRPr="00785070">
        <w:t>60</w:t>
      </w:r>
      <w:r w:rsidRPr="00785070">
        <w:t>字节</w:t>
      </w:r>
      <w:r w:rsidRPr="00785070">
        <w:t>,</w:t>
      </w:r>
      <w:r w:rsidRPr="00785070">
        <w:t>因此数据偏移字段的最大值为</w:t>
      </w:r>
      <w:r w:rsidRPr="00785070">
        <w:t>(1111)</w:t>
      </w:r>
      <w:r w:rsidRPr="0005696E">
        <w:rPr>
          <w:vertAlign w:val="subscript"/>
        </w:rPr>
        <w:t>2</w:t>
      </w:r>
    </w:p>
    <w:p w14:paraId="787C78E7" w14:textId="407A15DF" w:rsidR="00293B9A" w:rsidRDefault="00293B9A" w:rsidP="00BC62B2">
      <w:pPr>
        <w:ind w:left="420" w:firstLine="420"/>
      </w:pPr>
      <w:r>
        <w:rPr>
          <w:noProof/>
        </w:rPr>
        <w:drawing>
          <wp:inline distT="0" distB="0" distL="0" distR="0" wp14:anchorId="5BDFDE09" wp14:editId="097B3D02">
            <wp:extent cx="5274310" cy="6692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69290"/>
                    </a:xfrm>
                    <a:prstGeom prst="rect">
                      <a:avLst/>
                    </a:prstGeom>
                  </pic:spPr>
                </pic:pic>
              </a:graphicData>
            </a:graphic>
          </wp:inline>
        </w:drawing>
      </w:r>
    </w:p>
    <w:p w14:paraId="26A5DDC3" w14:textId="0A643ABF" w:rsidR="00B51C8F" w:rsidRDefault="00B51C8F" w:rsidP="00B51C8F">
      <w:pPr>
        <w:ind w:firstLine="420"/>
      </w:pPr>
      <w:r w:rsidRPr="00B51C8F">
        <w:rPr>
          <w:rFonts w:hint="eastAsia"/>
        </w:rPr>
        <w:lastRenderedPageBreak/>
        <w:t>保留：占</w:t>
      </w:r>
      <w:r w:rsidRPr="00B51C8F">
        <w:t>6</w:t>
      </w:r>
      <w:r w:rsidRPr="00B51C8F">
        <w:t>比特，保留为今后使用，但目前应置为</w:t>
      </w:r>
      <w:r w:rsidRPr="00B51C8F">
        <w:t>0</w:t>
      </w:r>
      <w:r w:rsidRPr="00B51C8F">
        <w:t>。</w:t>
      </w:r>
    </w:p>
    <w:p w14:paraId="422E6982" w14:textId="6DA86552" w:rsidR="00200A52" w:rsidRDefault="00200A52" w:rsidP="00B51C8F">
      <w:pPr>
        <w:ind w:firstLine="420"/>
      </w:pPr>
      <w:r w:rsidRPr="00200A52">
        <w:rPr>
          <w:rFonts w:hint="eastAsia"/>
        </w:rPr>
        <w:t>窗口：占</w:t>
      </w:r>
      <w:r w:rsidRPr="00200A52">
        <w:t>16</w:t>
      </w:r>
      <w:r w:rsidRPr="00200A52">
        <w:t>比特，以字节为单位。指出发送本报文段的一方的接收窗口。</w:t>
      </w:r>
    </w:p>
    <w:p w14:paraId="7043DA18" w14:textId="08204157" w:rsidR="00E74E31" w:rsidRDefault="00E74E31" w:rsidP="00D9014D">
      <w:pPr>
        <w:ind w:left="420" w:firstLine="420"/>
      </w:pPr>
      <w:r w:rsidRPr="00E74E31">
        <w:rPr>
          <w:rFonts w:hint="eastAsia"/>
        </w:rPr>
        <w:t>窗口值作为接收方让发送</w:t>
      </w:r>
      <w:proofErr w:type="gramStart"/>
      <w:r w:rsidRPr="00E74E31">
        <w:rPr>
          <w:rFonts w:hint="eastAsia"/>
        </w:rPr>
        <w:t>方设置</w:t>
      </w:r>
      <w:proofErr w:type="gramEnd"/>
      <w:r w:rsidRPr="00E74E31">
        <w:rPr>
          <w:rFonts w:hint="eastAsia"/>
        </w:rPr>
        <w:t>其发送窗口的依据。</w:t>
      </w:r>
    </w:p>
    <w:p w14:paraId="58774AF2" w14:textId="55361AC7" w:rsidR="00D9014D" w:rsidRDefault="00D9014D" w:rsidP="00D9014D">
      <w:pPr>
        <w:ind w:left="420" w:firstLine="420"/>
      </w:pPr>
      <w:r w:rsidRPr="00D9014D">
        <w:rPr>
          <w:rFonts w:hint="eastAsia"/>
        </w:rPr>
        <w:t>这是以接收方的接收能力来控制发送方的发送能力，称为流量控制。</w:t>
      </w:r>
    </w:p>
    <w:p w14:paraId="17AE2B3F" w14:textId="61DED323" w:rsidR="008C2C01" w:rsidRDefault="008C2C01" w:rsidP="00264C0A">
      <w:pPr>
        <w:ind w:firstLineChars="95" w:firstLine="199"/>
      </w:pPr>
      <w:r w:rsidRPr="008C2C01">
        <w:rPr>
          <w:rFonts w:hint="eastAsia"/>
        </w:rPr>
        <w:t>校验和</w:t>
      </w:r>
      <w:r w:rsidRPr="008C2C01">
        <w:t>:</w:t>
      </w:r>
      <w:r w:rsidRPr="008C2C01">
        <w:t>占</w:t>
      </w:r>
      <w:r w:rsidRPr="008C2C01">
        <w:t>16</w:t>
      </w:r>
      <w:r w:rsidRPr="008C2C01">
        <w:t>比特</w:t>
      </w:r>
      <w:r w:rsidRPr="008C2C01">
        <w:t>,</w:t>
      </w:r>
      <w:r w:rsidRPr="008C2C01">
        <w:t>检查范围包括</w:t>
      </w:r>
      <w:r w:rsidRPr="008C2C01">
        <w:t>TCP</w:t>
      </w:r>
      <w:r w:rsidRPr="008C2C01">
        <w:t>报文段的首部和数据载荷两部分。</w:t>
      </w:r>
    </w:p>
    <w:p w14:paraId="3C56CFAA" w14:textId="17227E53" w:rsidR="00264C0A" w:rsidRDefault="00264C0A" w:rsidP="00D9014D">
      <w:pPr>
        <w:ind w:left="420" w:firstLine="420"/>
      </w:pPr>
      <w:r w:rsidRPr="00264C0A">
        <w:rPr>
          <w:rFonts w:hint="eastAsia"/>
        </w:rPr>
        <w:t>在计算校验和时，要在</w:t>
      </w:r>
      <w:r w:rsidRPr="00264C0A">
        <w:t>TCP</w:t>
      </w:r>
      <w:r w:rsidRPr="00264C0A">
        <w:t>报文段的前面加上</w:t>
      </w:r>
      <w:r w:rsidRPr="00264C0A">
        <w:t>12</w:t>
      </w:r>
      <w:r w:rsidRPr="00264C0A">
        <w:t>字节的伪首部。</w:t>
      </w:r>
    </w:p>
    <w:p w14:paraId="2154F086" w14:textId="6E655CB8" w:rsidR="00264C0A" w:rsidRDefault="00264C0A" w:rsidP="00264C0A">
      <w:pPr>
        <w:ind w:firstLineChars="95" w:firstLine="199"/>
      </w:pPr>
      <w:r w:rsidRPr="00264C0A">
        <w:rPr>
          <w:rFonts w:hint="eastAsia"/>
        </w:rPr>
        <w:t>同步标志位</w:t>
      </w:r>
      <w:r w:rsidRPr="00264C0A">
        <w:t>SYN:</w:t>
      </w:r>
      <w:r w:rsidRPr="00264C0A">
        <w:t>在</w:t>
      </w:r>
      <w:r w:rsidRPr="00264C0A">
        <w:t>TCP</w:t>
      </w:r>
      <w:r w:rsidRPr="00264C0A">
        <w:t>连接建立</w:t>
      </w:r>
      <w:r w:rsidR="00E50392">
        <w:rPr>
          <w:rFonts w:hint="eastAsia"/>
        </w:rPr>
        <w:t>的标志位</w:t>
      </w:r>
      <w:r w:rsidRPr="00264C0A">
        <w:t>。</w:t>
      </w:r>
    </w:p>
    <w:p w14:paraId="032533FB" w14:textId="4456A3F9" w:rsidR="00264C0A" w:rsidRDefault="00264C0A" w:rsidP="00264C0A">
      <w:pPr>
        <w:ind w:firstLineChars="95" w:firstLine="199"/>
      </w:pPr>
      <w:r>
        <w:rPr>
          <w:noProof/>
        </w:rPr>
        <w:drawing>
          <wp:inline distT="0" distB="0" distL="0" distR="0" wp14:anchorId="4ADD578F" wp14:editId="4913F0DD">
            <wp:extent cx="5274310" cy="257683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76830"/>
                    </a:xfrm>
                    <a:prstGeom prst="rect">
                      <a:avLst/>
                    </a:prstGeom>
                  </pic:spPr>
                </pic:pic>
              </a:graphicData>
            </a:graphic>
          </wp:inline>
        </w:drawing>
      </w:r>
    </w:p>
    <w:p w14:paraId="5D27EB47" w14:textId="0C7A2C13" w:rsidR="00264C0A" w:rsidRDefault="00264C0A" w:rsidP="00264C0A">
      <w:pPr>
        <w:ind w:firstLineChars="95" w:firstLine="199"/>
      </w:pPr>
      <w:r>
        <w:tab/>
        <w:t>TCP</w:t>
      </w:r>
      <w:r>
        <w:rPr>
          <w:rFonts w:hint="eastAsia"/>
        </w:rPr>
        <w:t>链接请求</w:t>
      </w:r>
      <w:r>
        <w:rPr>
          <w:rFonts w:hint="eastAsia"/>
        </w:rPr>
        <w:t xml:space="preserve"> </w:t>
      </w:r>
      <w:r>
        <w:t>SYN</w:t>
      </w:r>
      <w:r w:rsidR="00FA7B12">
        <w:t xml:space="preserve"> </w:t>
      </w:r>
      <w:r w:rsidR="00FA7B12">
        <w:rPr>
          <w:rFonts w:hint="eastAsia"/>
        </w:rPr>
        <w:t>被置</w:t>
      </w:r>
      <w:r w:rsidR="00FA7B12">
        <w:rPr>
          <w:rFonts w:hint="eastAsia"/>
        </w:rPr>
        <w:t>1</w:t>
      </w:r>
      <w:r w:rsidR="00FA7B12">
        <w:t xml:space="preserve"> </w:t>
      </w:r>
      <w:r w:rsidR="00FA7B12">
        <w:rPr>
          <w:rFonts w:hint="eastAsia"/>
        </w:rPr>
        <w:t>，标明这是一个</w:t>
      </w:r>
      <w:proofErr w:type="spellStart"/>
      <w:r w:rsidR="00FA7B12">
        <w:rPr>
          <w:rFonts w:hint="eastAsia"/>
        </w:rPr>
        <w:t>tcp</w:t>
      </w:r>
      <w:proofErr w:type="spellEnd"/>
      <w:r w:rsidR="00FA7B12">
        <w:rPr>
          <w:rFonts w:hint="eastAsia"/>
        </w:rPr>
        <w:t>链接请求报文段，</w:t>
      </w:r>
    </w:p>
    <w:p w14:paraId="45F987C7" w14:textId="4BC0C5D5" w:rsidR="00806DAE" w:rsidRDefault="00806DAE" w:rsidP="00264C0A">
      <w:pPr>
        <w:ind w:firstLineChars="95" w:firstLine="199"/>
      </w:pPr>
      <w:r>
        <w:tab/>
      </w:r>
      <w:r w:rsidR="00DF5BED">
        <w:tab/>
      </w:r>
      <w:r>
        <w:t xml:space="preserve">TCP </w:t>
      </w:r>
      <w:r>
        <w:rPr>
          <w:rFonts w:hint="eastAsia"/>
        </w:rPr>
        <w:t>链接请求确认报文段被置</w:t>
      </w:r>
      <w:r>
        <w:rPr>
          <w:rFonts w:hint="eastAsia"/>
        </w:rPr>
        <w:t>1</w:t>
      </w:r>
      <w:r>
        <w:t xml:space="preserve"> </w:t>
      </w:r>
      <w:r>
        <w:rPr>
          <w:rFonts w:hint="eastAsia"/>
        </w:rPr>
        <w:t>，确认为</w:t>
      </w:r>
      <w:r>
        <w:t>ACK</w:t>
      </w:r>
      <w:r>
        <w:rPr>
          <w:rFonts w:hint="eastAsia"/>
        </w:rPr>
        <w:t>也被置为</w:t>
      </w:r>
      <w:r>
        <w:rPr>
          <w:rFonts w:hint="eastAsia"/>
        </w:rPr>
        <w:t>1</w:t>
      </w:r>
      <w:r>
        <w:t xml:space="preserve">  </w:t>
      </w:r>
      <w:r>
        <w:rPr>
          <w:rFonts w:hint="eastAsia"/>
        </w:rPr>
        <w:t>标明这是一个</w:t>
      </w:r>
      <w:r>
        <w:rPr>
          <w:rFonts w:hint="eastAsia"/>
        </w:rPr>
        <w:t>T</w:t>
      </w:r>
      <w:r>
        <w:t>CP</w:t>
      </w:r>
      <w:r>
        <w:rPr>
          <w:rFonts w:hint="eastAsia"/>
        </w:rPr>
        <w:t>连接请求确认报文段。</w:t>
      </w:r>
    </w:p>
    <w:p w14:paraId="6D3E6530" w14:textId="10481CDB" w:rsidR="00F74B2B" w:rsidRDefault="00F74B2B" w:rsidP="00264C0A">
      <w:pPr>
        <w:ind w:firstLineChars="95" w:firstLine="199"/>
      </w:pPr>
      <w:r>
        <w:tab/>
      </w:r>
      <w:r>
        <w:rPr>
          <w:rFonts w:hint="eastAsia"/>
        </w:rPr>
        <w:t>终止标志位</w:t>
      </w:r>
      <w:r>
        <w:rPr>
          <w:rFonts w:hint="eastAsia"/>
        </w:rPr>
        <w:t>:</w:t>
      </w:r>
      <w:r>
        <w:t>FIN</w:t>
      </w:r>
      <w:r>
        <w:rPr>
          <w:rFonts w:hint="eastAsia"/>
        </w:rPr>
        <w:t>:</w:t>
      </w:r>
      <w:r>
        <w:rPr>
          <w:rFonts w:hint="eastAsia"/>
        </w:rPr>
        <w:t>用来释放</w:t>
      </w:r>
      <w:proofErr w:type="spellStart"/>
      <w:r>
        <w:rPr>
          <w:rFonts w:hint="eastAsia"/>
        </w:rPr>
        <w:t>tcp</w:t>
      </w:r>
      <w:proofErr w:type="spellEnd"/>
      <w:r>
        <w:t xml:space="preserve"> </w:t>
      </w:r>
      <w:r>
        <w:rPr>
          <w:rFonts w:hint="eastAsia"/>
        </w:rPr>
        <w:t>链接</w:t>
      </w:r>
    </w:p>
    <w:p w14:paraId="3987BE26" w14:textId="46A547ED" w:rsidR="00E73BBA" w:rsidRDefault="00E73BBA" w:rsidP="00264C0A">
      <w:pPr>
        <w:ind w:firstLineChars="95" w:firstLine="199"/>
      </w:pPr>
      <w:r>
        <w:rPr>
          <w:noProof/>
        </w:rPr>
        <w:drawing>
          <wp:inline distT="0" distB="0" distL="0" distR="0" wp14:anchorId="1AC84A9B" wp14:editId="5043A7DE">
            <wp:extent cx="5274310" cy="26866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86685"/>
                    </a:xfrm>
                    <a:prstGeom prst="rect">
                      <a:avLst/>
                    </a:prstGeom>
                  </pic:spPr>
                </pic:pic>
              </a:graphicData>
            </a:graphic>
          </wp:inline>
        </w:drawing>
      </w:r>
    </w:p>
    <w:p w14:paraId="4DC525CA" w14:textId="2EAAAA86" w:rsidR="005B6739" w:rsidRDefault="005B6739" w:rsidP="00264C0A">
      <w:pPr>
        <w:ind w:firstLineChars="95" w:firstLine="199"/>
      </w:pPr>
      <w:r>
        <w:t>TCP</w:t>
      </w:r>
      <w:r>
        <w:rPr>
          <w:rFonts w:hint="eastAsia"/>
        </w:rPr>
        <w:t>客户进程或者是</w:t>
      </w:r>
      <w:proofErr w:type="spellStart"/>
      <w:r>
        <w:rPr>
          <w:rFonts w:hint="eastAsia"/>
        </w:rPr>
        <w:t>Tcp</w:t>
      </w:r>
      <w:proofErr w:type="spellEnd"/>
      <w:r>
        <w:rPr>
          <w:rFonts w:hint="eastAsia"/>
        </w:rPr>
        <w:t>服务器进程，他们所释放的</w:t>
      </w:r>
      <w:proofErr w:type="spellStart"/>
      <w:r>
        <w:rPr>
          <w:rFonts w:hint="eastAsia"/>
        </w:rPr>
        <w:t>Tcp</w:t>
      </w:r>
      <w:proofErr w:type="spellEnd"/>
      <w:r>
        <w:rPr>
          <w:rFonts w:hint="eastAsia"/>
        </w:rPr>
        <w:t>链接释放报文段</w:t>
      </w:r>
      <w:r w:rsidR="00387A5A">
        <w:rPr>
          <w:rFonts w:hint="eastAsia"/>
        </w:rPr>
        <w:t>，首部中的终止表位都是</w:t>
      </w:r>
      <w:r w:rsidR="00387A5A">
        <w:rPr>
          <w:rFonts w:hint="eastAsia"/>
        </w:rPr>
        <w:t>1</w:t>
      </w:r>
      <w:r w:rsidR="00387A5A">
        <w:t>.</w:t>
      </w:r>
    </w:p>
    <w:p w14:paraId="645CA08F" w14:textId="194A474C" w:rsidR="00387A5A" w:rsidRDefault="00387A5A" w:rsidP="00264C0A">
      <w:pPr>
        <w:ind w:firstLineChars="95" w:firstLine="199"/>
      </w:pPr>
    </w:p>
    <w:p w14:paraId="519DDB57" w14:textId="060B5A9B" w:rsidR="00A44357" w:rsidRDefault="00A44357" w:rsidP="0005442A">
      <w:pPr>
        <w:ind w:firstLineChars="0" w:firstLine="0"/>
      </w:pPr>
      <w:r>
        <w:rPr>
          <w:rFonts w:hint="eastAsia"/>
        </w:rPr>
        <w:t>复位标志位</w:t>
      </w:r>
      <w:r>
        <w:t>RST:</w:t>
      </w:r>
      <w:r>
        <w:rPr>
          <w:rFonts w:hint="eastAsia"/>
        </w:rPr>
        <w:t>用来复位</w:t>
      </w:r>
      <w:proofErr w:type="spellStart"/>
      <w:r>
        <w:rPr>
          <w:rFonts w:hint="eastAsia"/>
        </w:rPr>
        <w:t>Tcp</w:t>
      </w:r>
      <w:proofErr w:type="spellEnd"/>
      <w:r>
        <w:rPr>
          <w:rFonts w:hint="eastAsia"/>
        </w:rPr>
        <w:t>链接</w:t>
      </w:r>
    </w:p>
    <w:p w14:paraId="0D1BA703" w14:textId="13D4CD78" w:rsidR="00A44357" w:rsidRDefault="00A44357" w:rsidP="00A44357">
      <w:pPr>
        <w:ind w:firstLineChars="95" w:firstLine="199"/>
      </w:pPr>
      <w:r>
        <w:tab/>
      </w:r>
      <w:r>
        <w:rPr>
          <w:rFonts w:hint="eastAsia"/>
        </w:rPr>
        <w:t>当</w:t>
      </w:r>
      <w:r>
        <w:t>RST</w:t>
      </w:r>
      <w:r w:rsidR="00DF08E6">
        <w:rPr>
          <w:rFonts w:hint="eastAsia"/>
        </w:rPr>
        <w:t>=</w:t>
      </w:r>
      <w:r>
        <w:t>1</w:t>
      </w:r>
      <w:r>
        <w:t>时</w:t>
      </w:r>
      <w:r>
        <w:t>,</w:t>
      </w:r>
      <w:r>
        <w:t>表明</w:t>
      </w:r>
      <w:r>
        <w:t>TCP</w:t>
      </w:r>
      <w:r>
        <w:t>连接出现了异常</w:t>
      </w:r>
      <w:r>
        <w:t>,</w:t>
      </w:r>
      <w:r>
        <w:t>必须释放连接</w:t>
      </w:r>
      <w:r>
        <w:t>,</w:t>
      </w:r>
      <w:r>
        <w:t>然后再重新建立连接。</w:t>
      </w:r>
    </w:p>
    <w:p w14:paraId="7C9F92E5" w14:textId="619EC8F2" w:rsidR="00A44357" w:rsidRDefault="00A44357" w:rsidP="00C03317">
      <w:pPr>
        <w:ind w:firstLineChars="300" w:firstLine="630"/>
      </w:pPr>
      <w:r>
        <w:lastRenderedPageBreak/>
        <w:t>RST</w:t>
      </w:r>
      <w:r>
        <w:t>置</w:t>
      </w:r>
      <w:r>
        <w:t>1</w:t>
      </w:r>
      <w:r>
        <w:t>还用来拒绝一个非法的报文段或拒绝打开一个</w:t>
      </w:r>
      <w:r>
        <w:t>TCP</w:t>
      </w:r>
      <w:r>
        <w:t>连接。</w:t>
      </w:r>
    </w:p>
    <w:p w14:paraId="238FE647" w14:textId="77777777" w:rsidR="0005442A" w:rsidRDefault="0005442A" w:rsidP="00C03317">
      <w:pPr>
        <w:ind w:firstLineChars="300" w:firstLine="630"/>
      </w:pPr>
    </w:p>
    <w:p w14:paraId="36D7758B" w14:textId="77777777" w:rsidR="0005442A" w:rsidRDefault="0005442A" w:rsidP="0005442A">
      <w:pPr>
        <w:ind w:firstLineChars="0" w:firstLine="0"/>
      </w:pPr>
      <w:r>
        <w:rPr>
          <w:rFonts w:hint="eastAsia"/>
        </w:rPr>
        <w:t>推送标志位</w:t>
      </w:r>
      <w:r>
        <w:t>PSH:</w:t>
      </w:r>
      <w:r>
        <w:t>接收方的</w:t>
      </w:r>
      <w:r>
        <w:t>TCP</w:t>
      </w:r>
      <w:r>
        <w:t>收到该标志位为</w:t>
      </w:r>
      <w:r>
        <w:t>1</w:t>
      </w:r>
      <w:r>
        <w:t>的</w:t>
      </w:r>
      <w:proofErr w:type="gramStart"/>
      <w:r>
        <w:t>报文段会尽快</w:t>
      </w:r>
      <w:proofErr w:type="gramEnd"/>
      <w:r>
        <w:t>上交应用进程</w:t>
      </w:r>
      <w:r>
        <w:t>,</w:t>
      </w:r>
    </w:p>
    <w:p w14:paraId="14B8DA9D" w14:textId="02C52EBD" w:rsidR="0005442A" w:rsidRDefault="0005442A" w:rsidP="0005442A">
      <w:pPr>
        <w:ind w:leftChars="300" w:left="630" w:firstLineChars="300" w:firstLine="630"/>
      </w:pPr>
      <w:r>
        <w:rPr>
          <w:rFonts w:hint="eastAsia"/>
        </w:rPr>
        <w:t>而不必等到接收缓存都填满后再向上交付。</w:t>
      </w:r>
    </w:p>
    <w:p w14:paraId="5A9B484D" w14:textId="293E549B" w:rsidR="0005442A" w:rsidRDefault="0005442A" w:rsidP="00900800">
      <w:pPr>
        <w:ind w:firstLineChars="95" w:firstLine="199"/>
      </w:pPr>
      <w:r w:rsidRPr="0005442A">
        <w:rPr>
          <w:rFonts w:hint="eastAsia"/>
        </w:rPr>
        <w:t>紧急标志位</w:t>
      </w:r>
      <w:r w:rsidRPr="0005442A">
        <w:t>URG:</w:t>
      </w:r>
      <w:r w:rsidRPr="0005442A">
        <w:t>取值为</w:t>
      </w:r>
      <w:r w:rsidRPr="0005442A">
        <w:t>1</w:t>
      </w:r>
      <w:r w:rsidRPr="0005442A">
        <w:t>时紧急指针字段有效</w:t>
      </w:r>
      <w:r w:rsidRPr="0005442A">
        <w:t>;</w:t>
      </w:r>
      <w:r w:rsidRPr="0005442A">
        <w:t>取值为</w:t>
      </w:r>
      <w:r w:rsidRPr="0005442A">
        <w:t>0</w:t>
      </w:r>
      <w:r w:rsidRPr="0005442A">
        <w:t>时紧急指针字段无效。</w:t>
      </w:r>
    </w:p>
    <w:p w14:paraId="57407C7F" w14:textId="179B8AC8" w:rsidR="00900800" w:rsidRDefault="00900800" w:rsidP="00900800">
      <w:pPr>
        <w:ind w:firstLineChars="95" w:firstLine="199"/>
      </w:pPr>
      <w:r w:rsidRPr="00900800">
        <w:rPr>
          <w:rFonts w:hint="eastAsia"/>
        </w:rPr>
        <w:t>紧急指针</w:t>
      </w:r>
      <w:r w:rsidRPr="00900800">
        <w:t>:</w:t>
      </w:r>
      <w:r w:rsidRPr="00900800">
        <w:t>占</w:t>
      </w:r>
      <w:r w:rsidRPr="00900800">
        <w:t>16</w:t>
      </w:r>
      <w:r w:rsidRPr="00900800">
        <w:t>比特</w:t>
      </w:r>
      <w:r w:rsidRPr="00900800">
        <w:t>,</w:t>
      </w:r>
      <w:r w:rsidRPr="00900800">
        <w:t>以字节为单位</w:t>
      </w:r>
      <w:r w:rsidRPr="00900800">
        <w:t>,</w:t>
      </w:r>
      <w:r w:rsidRPr="00900800">
        <w:t>用来指明紧急数据的长度。</w:t>
      </w:r>
    </w:p>
    <w:p w14:paraId="4527D58D" w14:textId="52B5EB11" w:rsidR="00900800" w:rsidRDefault="00900800" w:rsidP="00900800">
      <w:pPr>
        <w:ind w:firstLine="420"/>
      </w:pPr>
      <w:r>
        <w:rPr>
          <w:rFonts w:hint="eastAsia"/>
        </w:rPr>
        <w:t>当发送方有紧急数据时，可将紧急数据插队到发送缓存的最前面，并立刻封装到一个</w:t>
      </w:r>
      <w:r>
        <w:t>TCP</w:t>
      </w:r>
      <w:r>
        <w:t>报文段中进行</w:t>
      </w:r>
      <w:r>
        <w:rPr>
          <w:rFonts w:hint="eastAsia"/>
        </w:rPr>
        <w:t>发送。紧急指针会指出本报文</w:t>
      </w:r>
      <w:proofErr w:type="gramStart"/>
      <w:r>
        <w:rPr>
          <w:rFonts w:hint="eastAsia"/>
        </w:rPr>
        <w:t>段数据</w:t>
      </w:r>
      <w:proofErr w:type="gramEnd"/>
      <w:r>
        <w:rPr>
          <w:rFonts w:hint="eastAsia"/>
        </w:rPr>
        <w:t>载荷部分包含了多长的紧急数据，紧急数据之后是普通数据。</w:t>
      </w:r>
    </w:p>
    <w:p w14:paraId="2807D67A" w14:textId="67C12E67" w:rsidR="003624AE" w:rsidRDefault="003624AE" w:rsidP="00900800">
      <w:pPr>
        <w:ind w:firstLine="420"/>
      </w:pPr>
      <w:r>
        <w:rPr>
          <w:rFonts w:hint="eastAsia"/>
        </w:rPr>
        <w:t>选项字段</w:t>
      </w:r>
      <w:r>
        <w:rPr>
          <w:rFonts w:hint="eastAsia"/>
        </w:rPr>
        <w:t>:</w:t>
      </w:r>
    </w:p>
    <w:p w14:paraId="67EA7013" w14:textId="77777777" w:rsidR="00C1440B" w:rsidRDefault="003624AE" w:rsidP="00C1440B">
      <w:pPr>
        <w:ind w:firstLine="420"/>
      </w:pPr>
      <w:r>
        <w:tab/>
      </w:r>
      <w:r w:rsidR="00C1440B">
        <w:rPr>
          <w:rFonts w:hint="eastAsia"/>
        </w:rPr>
        <w:t>最大报文段长度</w:t>
      </w:r>
      <w:r w:rsidR="00C1440B">
        <w:t>MSS</w:t>
      </w:r>
      <w:r w:rsidR="00C1440B">
        <w:t>选项</w:t>
      </w:r>
      <w:r w:rsidR="00C1440B">
        <w:t>: TCP</w:t>
      </w:r>
      <w:r w:rsidR="00C1440B">
        <w:t>报文</w:t>
      </w:r>
      <w:proofErr w:type="gramStart"/>
      <w:r w:rsidR="00C1440B">
        <w:t>段数据</w:t>
      </w:r>
      <w:proofErr w:type="gramEnd"/>
      <w:r w:rsidR="00C1440B">
        <w:t>载荷部分的最大长度。</w:t>
      </w:r>
    </w:p>
    <w:p w14:paraId="27DA6CDC" w14:textId="77777777" w:rsidR="00C1440B" w:rsidRDefault="00C1440B" w:rsidP="00C1440B">
      <w:pPr>
        <w:ind w:left="420" w:firstLine="420"/>
      </w:pPr>
      <w:r>
        <w:rPr>
          <w:rFonts w:hint="eastAsia"/>
        </w:rPr>
        <w:t>窗口扩大选项：为了扩大窗口</w:t>
      </w:r>
      <w:r>
        <w:t>(</w:t>
      </w:r>
      <w:r>
        <w:t>提高吞吐率</w:t>
      </w:r>
      <w:r>
        <w:t>)</w:t>
      </w:r>
      <w:r>
        <w:t>。</w:t>
      </w:r>
    </w:p>
    <w:p w14:paraId="018EF33E" w14:textId="77777777" w:rsidR="00C1440B" w:rsidRDefault="00C1440B" w:rsidP="00C1440B">
      <w:pPr>
        <w:ind w:left="420" w:firstLine="420"/>
      </w:pPr>
      <w:r>
        <w:rPr>
          <w:rFonts w:hint="eastAsia"/>
        </w:rPr>
        <w:t>时间戳选项：</w:t>
      </w:r>
    </w:p>
    <w:p w14:paraId="6416314B" w14:textId="66DF1414" w:rsidR="00C1440B" w:rsidRDefault="00C1440B" w:rsidP="00C1440B">
      <w:pPr>
        <w:ind w:left="840" w:firstLine="420"/>
      </w:pPr>
      <w:r>
        <w:rPr>
          <w:rFonts w:hint="eastAsia"/>
        </w:rPr>
        <w:t>用来计算往返时间</w:t>
      </w:r>
      <w:r>
        <w:t>RTT</w:t>
      </w:r>
    </w:p>
    <w:p w14:paraId="426DE4B0" w14:textId="17122C51" w:rsidR="00C1440B" w:rsidRDefault="00C1440B" w:rsidP="00C1440B">
      <w:pPr>
        <w:ind w:left="840" w:firstLine="420"/>
      </w:pPr>
      <w:r>
        <w:rPr>
          <w:rFonts w:hint="eastAsia"/>
        </w:rPr>
        <w:t>用于处理</w:t>
      </w:r>
      <w:proofErr w:type="gramStart"/>
      <w:r>
        <w:rPr>
          <w:rFonts w:hint="eastAsia"/>
        </w:rPr>
        <w:t>序号超</w:t>
      </w:r>
      <w:proofErr w:type="gramEnd"/>
      <w:r>
        <w:rPr>
          <w:rFonts w:hint="eastAsia"/>
        </w:rPr>
        <w:t>范围的情况</w:t>
      </w:r>
      <w:r>
        <w:t>,</w:t>
      </w:r>
      <w:r>
        <w:t>又称为防止序号绕回</w:t>
      </w:r>
      <w:r>
        <w:t>PAWS.</w:t>
      </w:r>
    </w:p>
    <w:p w14:paraId="791E19A1" w14:textId="2CD4FDBA" w:rsidR="003624AE" w:rsidRDefault="00C1440B" w:rsidP="00C1440B">
      <w:pPr>
        <w:ind w:firstLineChars="395" w:firstLine="829"/>
      </w:pPr>
      <w:r>
        <w:rPr>
          <w:rFonts w:hint="eastAsia"/>
        </w:rPr>
        <w:t>选择确认选项</w:t>
      </w:r>
      <w:r>
        <w:rPr>
          <w:rFonts w:hint="eastAsia"/>
        </w:rPr>
        <w:t>:</w:t>
      </w:r>
      <w:r>
        <w:t xml:space="preserve"> </w:t>
      </w:r>
      <w:r>
        <w:t>用来实现选择确认功能</w:t>
      </w:r>
    </w:p>
    <w:p w14:paraId="6885DFAD" w14:textId="01B9529B" w:rsidR="004B5CE1" w:rsidRDefault="00B51F03" w:rsidP="004B5CE1">
      <w:pPr>
        <w:ind w:firstLine="420"/>
      </w:pPr>
      <w:r>
        <w:t xml:space="preserve"> </w:t>
      </w:r>
      <w:r>
        <w:rPr>
          <w:rFonts w:hint="eastAsia"/>
        </w:rPr>
        <w:t>填充字段</w:t>
      </w:r>
      <w:r>
        <w:rPr>
          <w:rFonts w:hint="eastAsia"/>
        </w:rPr>
        <w:t>:</w:t>
      </w:r>
      <w:r w:rsidR="004B5CE1" w:rsidRPr="004B5CE1">
        <w:rPr>
          <w:rFonts w:hint="eastAsia"/>
        </w:rPr>
        <w:t xml:space="preserve"> </w:t>
      </w:r>
      <w:r w:rsidR="004B5CE1">
        <w:rPr>
          <w:rFonts w:hint="eastAsia"/>
        </w:rPr>
        <w:t>由于选项的长度可变</w:t>
      </w:r>
      <w:r w:rsidR="004B5CE1">
        <w:t>,</w:t>
      </w:r>
      <w:r w:rsidR="004B5CE1">
        <w:t>因此使用填充来确保报文段首部能被</w:t>
      </w:r>
      <w:r w:rsidR="004B5CE1">
        <w:t>4</w:t>
      </w:r>
      <w:r w:rsidR="004B5CE1">
        <w:t>整除</w:t>
      </w:r>
    </w:p>
    <w:p w14:paraId="280A734C" w14:textId="72E2CC02" w:rsidR="008F545C" w:rsidRPr="00B51F03" w:rsidRDefault="004B5CE1" w:rsidP="00A00DFE">
      <w:pPr>
        <w:ind w:left="420" w:firstLine="420"/>
      </w:pPr>
      <w:r>
        <w:rPr>
          <w:rFonts w:hint="eastAsia"/>
        </w:rPr>
        <w:t>（因为数据偏移字段，也就是首部长度字段，是以</w:t>
      </w:r>
      <w:r>
        <w:t>4</w:t>
      </w:r>
      <w:r>
        <w:t>字节为单位的</w:t>
      </w:r>
      <w:r>
        <w:t>)</w:t>
      </w:r>
    </w:p>
    <w:p w14:paraId="652F25A2" w14:textId="6A107DA3" w:rsidR="0050645D" w:rsidRDefault="0050645D" w:rsidP="0050645D">
      <w:pPr>
        <w:pStyle w:val="3"/>
      </w:pPr>
      <w:r>
        <w:rPr>
          <w:rFonts w:hint="eastAsia"/>
        </w:rPr>
        <w:t>确认字段</w:t>
      </w:r>
    </w:p>
    <w:p w14:paraId="799D2B86" w14:textId="741EFB4A" w:rsidR="00674B09" w:rsidRDefault="00674B09" w:rsidP="00674B09">
      <w:pPr>
        <w:ind w:firstLineChars="95" w:firstLine="199"/>
      </w:pPr>
      <w:r>
        <w:rPr>
          <w:rFonts w:hint="eastAsia"/>
        </w:rPr>
        <w:t xml:space="preserve"> </w:t>
      </w:r>
      <w:r>
        <w:t xml:space="preserve"> </w:t>
      </w:r>
      <w:r w:rsidR="00415236">
        <w:rPr>
          <w:noProof/>
        </w:rPr>
        <w:drawing>
          <wp:inline distT="0" distB="0" distL="0" distR="0" wp14:anchorId="3B6CDD39" wp14:editId="4F1C61D7">
            <wp:extent cx="5274310" cy="9613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61390"/>
                    </a:xfrm>
                    <a:prstGeom prst="rect">
                      <a:avLst/>
                    </a:prstGeom>
                  </pic:spPr>
                </pic:pic>
              </a:graphicData>
            </a:graphic>
          </wp:inline>
        </w:drawing>
      </w:r>
    </w:p>
    <w:p w14:paraId="639B30F4" w14:textId="580B0F73" w:rsidR="007324D7" w:rsidRDefault="007324D7" w:rsidP="00674B09">
      <w:pPr>
        <w:ind w:firstLineChars="95" w:firstLine="199"/>
      </w:pPr>
      <w:r>
        <w:rPr>
          <w:rFonts w:hint="eastAsia"/>
        </w:rPr>
        <w:t>序号</w:t>
      </w:r>
      <w:r>
        <w:rPr>
          <w:rFonts w:hint="eastAsia"/>
        </w:rPr>
        <w:t>:</w:t>
      </w:r>
      <w:r>
        <w:t>201,</w:t>
      </w:r>
      <w:r>
        <w:rPr>
          <w:rFonts w:hint="eastAsia"/>
        </w:rPr>
        <w:t>表示该</w:t>
      </w:r>
      <w:proofErr w:type="spellStart"/>
      <w:r>
        <w:rPr>
          <w:rFonts w:hint="eastAsia"/>
        </w:rPr>
        <w:t>tcp</w:t>
      </w:r>
      <w:proofErr w:type="spellEnd"/>
      <w:r>
        <w:rPr>
          <w:rFonts w:hint="eastAsia"/>
        </w:rPr>
        <w:t>报文</w:t>
      </w:r>
      <w:proofErr w:type="gramStart"/>
      <w:r>
        <w:rPr>
          <w:rFonts w:hint="eastAsia"/>
        </w:rPr>
        <w:t>段数据</w:t>
      </w:r>
      <w:proofErr w:type="gramEnd"/>
      <w:r>
        <w:rPr>
          <w:rFonts w:hint="eastAsia"/>
        </w:rPr>
        <w:t>载荷的第一个字节的序号为</w:t>
      </w:r>
      <w:r>
        <w:rPr>
          <w:rFonts w:hint="eastAsia"/>
        </w:rPr>
        <w:t>2</w:t>
      </w:r>
      <w:r>
        <w:t>01</w:t>
      </w:r>
      <w:r>
        <w:rPr>
          <w:rFonts w:hint="eastAsia"/>
        </w:rPr>
        <w:t>。</w:t>
      </w:r>
    </w:p>
    <w:p w14:paraId="3B5C8D1D" w14:textId="5D23971F" w:rsidR="007324D7" w:rsidRDefault="007324D7" w:rsidP="007324D7">
      <w:pPr>
        <w:ind w:firstLineChars="0" w:firstLine="0"/>
      </w:pPr>
      <w:r>
        <w:t xml:space="preserve">  </w:t>
      </w:r>
      <w:r>
        <w:rPr>
          <w:rFonts w:hint="eastAsia"/>
        </w:rPr>
        <w:t>确认号字段</w:t>
      </w:r>
      <w:r>
        <w:rPr>
          <w:rFonts w:hint="eastAsia"/>
        </w:rPr>
        <w:t>:</w:t>
      </w:r>
      <w:r>
        <w:t>800</w:t>
      </w:r>
      <w:r>
        <w:rPr>
          <w:rFonts w:hint="eastAsia"/>
        </w:rPr>
        <w:t>,</w:t>
      </w:r>
      <w:r>
        <w:rPr>
          <w:rFonts w:hint="eastAsia"/>
        </w:rPr>
        <w:t>表示收到服务器进程发来的</w:t>
      </w:r>
      <w:r>
        <w:rPr>
          <w:rFonts w:hint="eastAsia"/>
        </w:rPr>
        <w:t>0</w:t>
      </w:r>
      <w:r>
        <w:t>-799</w:t>
      </w:r>
      <w:r>
        <w:rPr>
          <w:rFonts w:hint="eastAsia"/>
        </w:rPr>
        <w:t>的全部数据</w:t>
      </w:r>
      <w:r>
        <w:rPr>
          <w:rFonts w:hint="eastAsia"/>
        </w:rPr>
        <w:t>,</w:t>
      </w:r>
      <w:r>
        <w:rPr>
          <w:rFonts w:hint="eastAsia"/>
        </w:rPr>
        <w:t>现在期望收到</w:t>
      </w:r>
      <w:r>
        <w:rPr>
          <w:rFonts w:hint="eastAsia"/>
        </w:rPr>
        <w:t>8</w:t>
      </w:r>
      <w:r>
        <w:t>00</w:t>
      </w:r>
      <w:r>
        <w:rPr>
          <w:rFonts w:hint="eastAsia"/>
        </w:rPr>
        <w:t>以后的数字。</w:t>
      </w:r>
    </w:p>
    <w:p w14:paraId="39696B09" w14:textId="265C6432" w:rsidR="007324D7" w:rsidRDefault="007324D7" w:rsidP="007324D7">
      <w:pPr>
        <w:ind w:firstLineChars="0" w:firstLine="0"/>
      </w:pPr>
      <w:r>
        <w:t xml:space="preserve">  </w:t>
      </w:r>
      <w:r>
        <w:rPr>
          <w:rFonts w:hint="eastAsia"/>
        </w:rPr>
        <w:t>确认标志位</w:t>
      </w:r>
      <w:r>
        <w:rPr>
          <w:rFonts w:hint="eastAsia"/>
        </w:rPr>
        <w:t>A</w:t>
      </w:r>
      <w:r>
        <w:t>CK</w:t>
      </w:r>
      <w:r>
        <w:rPr>
          <w:rFonts w:hint="eastAsia"/>
        </w:rPr>
        <w:t>:</w:t>
      </w:r>
      <w:r>
        <w:rPr>
          <w:rFonts w:hint="eastAsia"/>
        </w:rPr>
        <w:t>必须设置为</w:t>
      </w:r>
      <w:r>
        <w:rPr>
          <w:rFonts w:hint="eastAsia"/>
        </w:rPr>
        <w:t>1</w:t>
      </w:r>
      <w:r>
        <w:t>.</w:t>
      </w:r>
    </w:p>
    <w:p w14:paraId="417C91A1" w14:textId="44E632B1" w:rsidR="007324D7" w:rsidRDefault="007324D7" w:rsidP="007324D7">
      <w:pPr>
        <w:ind w:firstLineChars="0" w:firstLine="0"/>
      </w:pPr>
      <w:r>
        <w:rPr>
          <w:noProof/>
        </w:rPr>
        <w:drawing>
          <wp:inline distT="0" distB="0" distL="0" distR="0" wp14:anchorId="01086817" wp14:editId="37795608">
            <wp:extent cx="5274310" cy="11068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6805"/>
                    </a:xfrm>
                    <a:prstGeom prst="rect">
                      <a:avLst/>
                    </a:prstGeom>
                  </pic:spPr>
                </pic:pic>
              </a:graphicData>
            </a:graphic>
          </wp:inline>
        </w:drawing>
      </w:r>
    </w:p>
    <w:p w14:paraId="4E339C92" w14:textId="7899B2C5" w:rsidR="007324D7" w:rsidRDefault="007324D7" w:rsidP="007324D7">
      <w:pPr>
        <w:ind w:firstLineChars="0" w:firstLine="0"/>
      </w:pPr>
      <w:r>
        <w:rPr>
          <w:rFonts w:hint="eastAsia"/>
        </w:rPr>
        <w:t>服务器收到了客户端发送的数据。</w:t>
      </w:r>
    </w:p>
    <w:p w14:paraId="3B6C18FE" w14:textId="4E7420FE" w:rsidR="007324D7" w:rsidRDefault="007324D7" w:rsidP="007324D7">
      <w:pPr>
        <w:ind w:firstLineChars="0" w:firstLine="0"/>
      </w:pPr>
      <w:r>
        <w:rPr>
          <w:rFonts w:hint="eastAsia"/>
        </w:rPr>
        <w:t>序号</w:t>
      </w:r>
      <w:r>
        <w:rPr>
          <w:rFonts w:hint="eastAsia"/>
        </w:rPr>
        <w:t>:</w:t>
      </w:r>
      <w:r>
        <w:t>800</w:t>
      </w:r>
      <w:r>
        <w:rPr>
          <w:rFonts w:hint="eastAsia"/>
        </w:rPr>
        <w:t>，表示报文</w:t>
      </w:r>
      <w:proofErr w:type="gramStart"/>
      <w:r>
        <w:rPr>
          <w:rFonts w:hint="eastAsia"/>
        </w:rPr>
        <w:t>段数据</w:t>
      </w:r>
      <w:proofErr w:type="gramEnd"/>
      <w:r>
        <w:rPr>
          <w:rFonts w:hint="eastAsia"/>
        </w:rPr>
        <w:t>载荷的第一个字节的序号为</w:t>
      </w:r>
      <w:r>
        <w:t>800</w:t>
      </w:r>
      <w:r>
        <w:rPr>
          <w:rFonts w:hint="eastAsia"/>
        </w:rPr>
        <w:t>。</w:t>
      </w:r>
    </w:p>
    <w:p w14:paraId="58228B63" w14:textId="04E205F8" w:rsidR="007324D7" w:rsidRDefault="007324D7" w:rsidP="007324D7">
      <w:pPr>
        <w:ind w:firstLineChars="0" w:firstLine="0"/>
      </w:pPr>
      <w:r>
        <w:rPr>
          <w:rFonts w:hint="eastAsia"/>
        </w:rPr>
        <w:t>确认号</w:t>
      </w:r>
      <w:r>
        <w:rPr>
          <w:rFonts w:hint="eastAsia"/>
        </w:rPr>
        <w:t>:</w:t>
      </w:r>
      <w:r>
        <w:t>300</w:t>
      </w:r>
      <w:r w:rsidR="003767EC">
        <w:t>,</w:t>
      </w:r>
      <w:r w:rsidR="003767EC" w:rsidRPr="003767EC">
        <w:rPr>
          <w:rFonts w:hint="eastAsia"/>
        </w:rPr>
        <w:t xml:space="preserve"> </w:t>
      </w:r>
      <w:proofErr w:type="gramStart"/>
      <w:r w:rsidR="003767EC">
        <w:rPr>
          <w:rFonts w:hint="eastAsia"/>
        </w:rPr>
        <w:t>示收到</w:t>
      </w:r>
      <w:proofErr w:type="gramEnd"/>
      <w:r w:rsidR="003767EC">
        <w:rPr>
          <w:rFonts w:hint="eastAsia"/>
        </w:rPr>
        <w:t>服务器进程发来的</w:t>
      </w:r>
      <w:r w:rsidR="003767EC">
        <w:rPr>
          <w:rFonts w:hint="eastAsia"/>
        </w:rPr>
        <w:t>0</w:t>
      </w:r>
      <w:r w:rsidR="003767EC">
        <w:t>-300</w:t>
      </w:r>
      <w:r w:rsidR="003767EC">
        <w:rPr>
          <w:rFonts w:hint="eastAsia"/>
        </w:rPr>
        <w:t>的全部数据</w:t>
      </w:r>
    </w:p>
    <w:p w14:paraId="49D32895" w14:textId="77777777" w:rsidR="003767EC" w:rsidRDefault="003767EC" w:rsidP="003767EC">
      <w:pPr>
        <w:ind w:firstLineChars="0" w:firstLine="0"/>
      </w:pPr>
      <w:r>
        <w:rPr>
          <w:rFonts w:hint="eastAsia"/>
        </w:rPr>
        <w:t>确认标志位</w:t>
      </w:r>
      <w:r>
        <w:rPr>
          <w:rFonts w:hint="eastAsia"/>
        </w:rPr>
        <w:t>A</w:t>
      </w:r>
      <w:r>
        <w:t>CK</w:t>
      </w:r>
      <w:r>
        <w:rPr>
          <w:rFonts w:hint="eastAsia"/>
        </w:rPr>
        <w:t>:</w:t>
      </w:r>
      <w:r>
        <w:rPr>
          <w:rFonts w:hint="eastAsia"/>
        </w:rPr>
        <w:t>必须设置为</w:t>
      </w:r>
      <w:r>
        <w:rPr>
          <w:rFonts w:hint="eastAsia"/>
        </w:rPr>
        <w:t>1</w:t>
      </w:r>
      <w:r>
        <w:t>.</w:t>
      </w:r>
    </w:p>
    <w:p w14:paraId="6C27D323" w14:textId="6FC4C3C4" w:rsidR="00FA4C24" w:rsidRDefault="00FA4C24" w:rsidP="00FA4C24">
      <w:pPr>
        <w:pStyle w:val="20"/>
      </w:pPr>
      <w:proofErr w:type="spellStart"/>
      <w:r>
        <w:lastRenderedPageBreak/>
        <w:t>T</w:t>
      </w:r>
      <w:r>
        <w:rPr>
          <w:rFonts w:hint="eastAsia"/>
        </w:rPr>
        <w:t>cp</w:t>
      </w:r>
      <w:proofErr w:type="spellEnd"/>
      <w:r>
        <w:rPr>
          <w:rFonts w:hint="eastAsia"/>
        </w:rPr>
        <w:t>的问题</w:t>
      </w:r>
    </w:p>
    <w:p w14:paraId="49A0D88C" w14:textId="77777777" w:rsidR="0064722A" w:rsidRDefault="0064722A" w:rsidP="0064722A">
      <w:pPr>
        <w:pStyle w:val="3"/>
      </w:pPr>
      <w:r w:rsidRPr="00FA4C24">
        <w:rPr>
          <w:rFonts w:hint="eastAsia"/>
        </w:rPr>
        <w:t>为什么</w:t>
      </w:r>
      <w:r w:rsidRPr="00FA4C24">
        <w:t>TCP</w:t>
      </w:r>
      <w:r w:rsidRPr="00FA4C24">
        <w:t>客户进程最后还要发送一个普通的</w:t>
      </w:r>
      <w:r w:rsidRPr="00FA4C24">
        <w:t>TCP</w:t>
      </w:r>
      <w:r w:rsidRPr="00FA4C24">
        <w:t>确认报文段？能否使用</w:t>
      </w:r>
      <w:r w:rsidRPr="00FA4C24">
        <w:t>“</w:t>
      </w:r>
      <w:r w:rsidRPr="00FA4C24">
        <w:t>两报文握手</w:t>
      </w:r>
      <w:r w:rsidRPr="00FA4C24">
        <w:t>”</w:t>
      </w:r>
      <w:r w:rsidRPr="00FA4C24">
        <w:t>建立连接？</w:t>
      </w:r>
    </w:p>
    <w:p w14:paraId="3AA060B4" w14:textId="21EE374E" w:rsidR="0064722A" w:rsidRPr="00FA4C24" w:rsidRDefault="0064722A" w:rsidP="0064722A">
      <w:pPr>
        <w:ind w:firstLine="420"/>
      </w:pPr>
      <w:bookmarkStart w:id="25" w:name="_Hlk78362117"/>
      <w:r w:rsidRPr="00FA4C24">
        <w:rPr>
          <w:rFonts w:hint="eastAsia"/>
        </w:rPr>
        <w:t>为了防止已经失效的连接请求报文段突然又传到服务端，因而产生错误</w:t>
      </w:r>
      <w:proofErr w:type="gramStart"/>
      <w:r w:rsidRPr="00FA4C24">
        <w:rPr>
          <w:rFonts w:hint="eastAsia"/>
        </w:rPr>
        <w:t>”</w:t>
      </w:r>
      <w:proofErr w:type="gramEnd"/>
      <w:r w:rsidRPr="00FA4C24">
        <w:rPr>
          <w:rFonts w:hint="eastAsia"/>
        </w:rPr>
        <w:t>，这种情况是：一端</w:t>
      </w:r>
      <w:r w:rsidRPr="00FA4C24">
        <w:t>(client)A</w:t>
      </w:r>
      <w:r w:rsidRPr="00FA4C24">
        <w:t>发出去的第一个连接请求报文并没有</w:t>
      </w:r>
      <w:r w:rsidRPr="00FA4C24">
        <w:t xml:space="preserve">&gt; </w:t>
      </w:r>
      <w:r w:rsidRPr="00FA4C24">
        <w:t>丢失，而是因为某些未知的原因在某个网络节点上发生滞留，导致延迟到连接释放以后的某个时间才到达另一端</w:t>
      </w:r>
      <w:r w:rsidRPr="00FA4C24">
        <w:t>(server)B</w:t>
      </w:r>
      <w:r w:rsidRPr="00FA4C24">
        <w:t>。本来这是一个</w:t>
      </w:r>
      <w:r w:rsidRPr="00FA4C24">
        <w:t xml:space="preserve">&gt; </w:t>
      </w:r>
      <w:r w:rsidRPr="00FA4C24">
        <w:t>早已失效的报文段，但是</w:t>
      </w:r>
      <w:r w:rsidRPr="00FA4C24">
        <w:t>B</w:t>
      </w:r>
      <w:r w:rsidRPr="00FA4C24">
        <w:t>收到此失效的报文之后，会误认为是</w:t>
      </w:r>
      <w:r w:rsidRPr="00FA4C24">
        <w:t>A</w:t>
      </w:r>
      <w:r w:rsidRPr="00FA4C24">
        <w:t>再次发出的一个新的连接请求，于是</w:t>
      </w:r>
      <w:r w:rsidRPr="00FA4C24">
        <w:t>B</w:t>
      </w:r>
      <w:proofErr w:type="gramStart"/>
      <w:r w:rsidRPr="00FA4C24">
        <w:t>端就向</w:t>
      </w:r>
      <w:proofErr w:type="gramEnd"/>
      <w:r w:rsidRPr="00FA4C24">
        <w:t>A</w:t>
      </w:r>
      <w:r w:rsidRPr="00FA4C24">
        <w:t>又发出确认报文，表示同</w:t>
      </w:r>
      <w:r w:rsidRPr="00FA4C24">
        <w:t xml:space="preserve">&gt; </w:t>
      </w:r>
      <w:proofErr w:type="gramStart"/>
      <w:r w:rsidRPr="00FA4C24">
        <w:t>意建立</w:t>
      </w:r>
      <w:proofErr w:type="gramEnd"/>
      <w:r w:rsidRPr="00FA4C24">
        <w:t>连接。如果不采用</w:t>
      </w:r>
      <w:r w:rsidRPr="00FA4C24">
        <w:t>“</w:t>
      </w:r>
      <w:r w:rsidRPr="00FA4C24">
        <w:t>三次握手</w:t>
      </w:r>
      <w:r w:rsidRPr="00FA4C24">
        <w:t>”</w:t>
      </w:r>
      <w:r w:rsidRPr="00FA4C24">
        <w:t>，那么只要</w:t>
      </w:r>
      <w:r w:rsidRPr="00FA4C24">
        <w:t>B</w:t>
      </w:r>
      <w:proofErr w:type="gramStart"/>
      <w:r w:rsidRPr="00FA4C24">
        <w:t>端发出</w:t>
      </w:r>
      <w:proofErr w:type="gramEnd"/>
      <w:r w:rsidRPr="00FA4C24">
        <w:t>确认报文就会认为新的连接已经建立了，但是</w:t>
      </w:r>
      <w:r w:rsidRPr="00FA4C24">
        <w:t>A</w:t>
      </w:r>
      <w:r w:rsidRPr="00FA4C24">
        <w:t>端并没有发出建立连接的</w:t>
      </w:r>
      <w:r w:rsidRPr="00FA4C24">
        <w:rPr>
          <w:rFonts w:hint="eastAsia"/>
        </w:rPr>
        <w:t>请求，因</w:t>
      </w:r>
      <w:r w:rsidRPr="00FA4C24">
        <w:t>此不会去向</w:t>
      </w:r>
      <w:r w:rsidRPr="00FA4C24">
        <w:t>B</w:t>
      </w:r>
      <w:r w:rsidRPr="00FA4C24">
        <w:t>端发送数据，</w:t>
      </w:r>
      <w:r w:rsidRPr="00FA4C24">
        <w:t>B</w:t>
      </w:r>
      <w:proofErr w:type="gramStart"/>
      <w:r w:rsidRPr="00FA4C24">
        <w:t>端没有</w:t>
      </w:r>
      <w:proofErr w:type="gramEnd"/>
      <w:r w:rsidRPr="00FA4C24">
        <w:t>收到数据就会一直等待，这样</w:t>
      </w:r>
      <w:r w:rsidRPr="00FA4C24">
        <w:t>B</w:t>
      </w:r>
      <w:proofErr w:type="gramStart"/>
      <w:r w:rsidRPr="00FA4C24">
        <w:t>端就会</w:t>
      </w:r>
      <w:proofErr w:type="gramEnd"/>
      <w:r w:rsidRPr="00FA4C24">
        <w:t>白白浪费掉很多资源。</w:t>
      </w:r>
    </w:p>
    <w:bookmarkEnd w:id="25"/>
    <w:p w14:paraId="35AABE2C" w14:textId="77777777" w:rsidR="0064722A" w:rsidRDefault="0064722A" w:rsidP="0064722A">
      <w:pPr>
        <w:ind w:firstLine="420"/>
      </w:pPr>
      <w:r w:rsidRPr="00FA4C24">
        <w:rPr>
          <w:rFonts w:hint="eastAsia"/>
        </w:rPr>
        <w:t>所以并不多余，这是为了防止已失效的连接请求报文段突然又传送到了</w:t>
      </w:r>
      <w:r w:rsidRPr="00FA4C24">
        <w:t>TCP</w:t>
      </w:r>
      <w:r w:rsidRPr="00FA4C24">
        <w:t>服务器，因而导致错误</w:t>
      </w:r>
    </w:p>
    <w:p w14:paraId="724E5D39" w14:textId="77777777" w:rsidR="0064722A" w:rsidRPr="002451E0" w:rsidRDefault="0064722A" w:rsidP="0064722A">
      <w:pPr>
        <w:ind w:firstLineChars="95" w:firstLine="199"/>
      </w:pPr>
    </w:p>
    <w:p w14:paraId="435B393C" w14:textId="77777777" w:rsidR="0064722A" w:rsidRDefault="0064722A" w:rsidP="0064722A">
      <w:pPr>
        <w:ind w:firstLine="420"/>
      </w:pPr>
      <w:r>
        <w:rPr>
          <w:noProof/>
        </w:rPr>
        <w:drawing>
          <wp:inline distT="0" distB="0" distL="0" distR="0" wp14:anchorId="736B129B" wp14:editId="6DB5C8DB">
            <wp:extent cx="5274310" cy="25342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534285"/>
                    </a:xfrm>
                    <a:prstGeom prst="rect">
                      <a:avLst/>
                    </a:prstGeom>
                    <a:noFill/>
                    <a:ln>
                      <a:noFill/>
                    </a:ln>
                  </pic:spPr>
                </pic:pic>
              </a:graphicData>
            </a:graphic>
          </wp:inline>
        </w:drawing>
      </w:r>
    </w:p>
    <w:p w14:paraId="1DAF916F" w14:textId="77777777" w:rsidR="0064722A" w:rsidRDefault="0064722A" w:rsidP="0064722A">
      <w:pPr>
        <w:ind w:firstLine="420"/>
      </w:pPr>
    </w:p>
    <w:p w14:paraId="68BE3470" w14:textId="57B2F2BE" w:rsidR="00494739" w:rsidRDefault="009668EB" w:rsidP="00F44FEB">
      <w:pPr>
        <w:pStyle w:val="3"/>
      </w:pPr>
      <w:bookmarkStart w:id="26" w:name="_Hlk78362265"/>
      <w:r>
        <w:t>T</w:t>
      </w:r>
      <w:r w:rsidR="00F44FEB" w:rsidRPr="00F44FEB">
        <w:t>CP</w:t>
      </w:r>
      <w:r w:rsidR="00F44FEB" w:rsidRPr="00F44FEB">
        <w:t>客户进程在发送完最后一个确认报文后，为什么不直接进入关闭状态？而是要进入时间等待状态？</w:t>
      </w:r>
    </w:p>
    <w:bookmarkEnd w:id="26"/>
    <w:p w14:paraId="51B336EC" w14:textId="634EE874" w:rsidR="005274F0" w:rsidRDefault="005274F0" w:rsidP="005274F0">
      <w:pPr>
        <w:ind w:firstLine="420"/>
      </w:pPr>
    </w:p>
    <w:p w14:paraId="6538997B" w14:textId="3A4F2B00" w:rsidR="005274F0" w:rsidRDefault="005274F0" w:rsidP="005274F0">
      <w:pPr>
        <w:pStyle w:val="3"/>
      </w:pPr>
      <w:r>
        <w:rPr>
          <w:rFonts w:hint="eastAsia"/>
        </w:rPr>
        <w:t>连接的超时</w:t>
      </w:r>
    </w:p>
    <w:p w14:paraId="0A317206" w14:textId="77777777" w:rsidR="005274F0" w:rsidRPr="005274F0" w:rsidRDefault="005274F0" w:rsidP="005274F0">
      <w:pPr>
        <w:ind w:firstLine="420"/>
      </w:pPr>
    </w:p>
    <w:p w14:paraId="23031A3C" w14:textId="26DBA9CF" w:rsidR="00F44FEB" w:rsidRPr="00F44FEB" w:rsidRDefault="00F44FEB" w:rsidP="00F44FEB">
      <w:pPr>
        <w:ind w:firstLine="420"/>
      </w:pPr>
      <w:r>
        <w:rPr>
          <w:noProof/>
        </w:rPr>
        <mc:AlternateContent>
          <mc:Choice Requires="wps">
            <w:drawing>
              <wp:inline distT="0" distB="0" distL="0" distR="0" wp14:anchorId="30D83FDA" wp14:editId="3B4310F9">
                <wp:extent cx="304800" cy="304800"/>
                <wp:effectExtent l="0" t="0" r="0" b="0"/>
                <wp:docPr id="59" name="矩形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870C74" id="矩形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DaL5Qc9QEAAMMDAAAOAAAAAAAAAAAAAAAAAC4CAABkcnMvZTJv&#10;RG9jLnhtbFBLAQItABQABgAIAAAAIQBMoOks2AAAAAMBAAAPAAAAAAAAAAAAAAAAAE8EAABkcnMv&#10;ZG93bnJldi54bWxQSwUGAAAAAAQABADzAAAAVAUAAAAA&#10;" filled="f" stroked="f">
                <o:lock v:ext="edit" aspectratio="t"/>
                <w10:anchorlock/>
              </v:rect>
            </w:pict>
          </mc:Fallback>
        </mc:AlternateContent>
      </w:r>
      <w:r w:rsidRPr="00F44FEB">
        <w:rPr>
          <w:noProof/>
        </w:rPr>
        <w:t xml:space="preserve"> </w:t>
      </w:r>
      <w:r w:rsidRPr="00F44FEB">
        <w:rPr>
          <w:noProof/>
        </w:rPr>
        <w:lastRenderedPageBreak/>
        <w:drawing>
          <wp:inline distT="0" distB="0" distL="0" distR="0" wp14:anchorId="06887C99" wp14:editId="428F38DE">
            <wp:extent cx="5274310" cy="233934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39340"/>
                    </a:xfrm>
                    <a:prstGeom prst="rect">
                      <a:avLst/>
                    </a:prstGeom>
                  </pic:spPr>
                </pic:pic>
              </a:graphicData>
            </a:graphic>
          </wp:inline>
        </w:drawing>
      </w:r>
    </w:p>
    <w:p w14:paraId="54912DD6" w14:textId="7267D295" w:rsidR="00494739" w:rsidRDefault="00ED76BC" w:rsidP="00501022">
      <w:pPr>
        <w:ind w:firstLine="420"/>
      </w:pPr>
      <w:bookmarkStart w:id="27" w:name="_Hlk78362343"/>
      <w:r w:rsidRPr="00ED76BC">
        <w:rPr>
          <w:rFonts w:hint="eastAsia"/>
        </w:rPr>
        <w:t>因为时间等待状态以及处于该状态</w:t>
      </w:r>
      <w:r w:rsidRPr="00ED76BC">
        <w:t>2MSL</w:t>
      </w:r>
      <w:r w:rsidRPr="00ED76BC">
        <w:t>时长，可以确保</w:t>
      </w:r>
      <w:r w:rsidRPr="00ED76BC">
        <w:t>TCP</w:t>
      </w:r>
      <w:r w:rsidRPr="00ED76BC">
        <w:t>服务器进程可以收到最后一个</w:t>
      </w:r>
      <w:r w:rsidRPr="00ED76BC">
        <w:t>TCP</w:t>
      </w:r>
      <w:r w:rsidRPr="00ED76BC">
        <w:t>确认报文段而进入关闭状态</w:t>
      </w:r>
    </w:p>
    <w:p w14:paraId="14068575" w14:textId="2F806C27" w:rsidR="00226AF8" w:rsidRDefault="00226AF8" w:rsidP="00501022">
      <w:pPr>
        <w:ind w:firstLine="420"/>
      </w:pPr>
      <w:r w:rsidRPr="00226AF8">
        <w:rPr>
          <w:rFonts w:hint="eastAsia"/>
        </w:rPr>
        <w:t>另外，</w:t>
      </w:r>
      <w:r w:rsidRPr="00226AF8">
        <w:t>TCP</w:t>
      </w:r>
      <w:r w:rsidRPr="00226AF8">
        <w:t>客户进程在发送完最后一个</w:t>
      </w:r>
      <w:r w:rsidRPr="00226AF8">
        <w:t>TCP</w:t>
      </w:r>
      <w:r w:rsidRPr="00226AF8">
        <w:t>确认报文段后，在经过</w:t>
      </w:r>
      <w:r w:rsidRPr="00226AF8">
        <w:t>2MSL</w:t>
      </w:r>
      <w:r w:rsidRPr="00226AF8">
        <w:t>时长，就可以使本次连接持续时间内所产生的所有报文段都从网络中消失，这样就可以使下一个新的</w:t>
      </w:r>
      <w:r w:rsidRPr="00226AF8">
        <w:t>TCP</w:t>
      </w:r>
      <w:r w:rsidRPr="00226AF8">
        <w:t>连接中，不会出现旧连接中的报文段</w:t>
      </w:r>
    </w:p>
    <w:bookmarkEnd w:id="27"/>
    <w:p w14:paraId="0F4FB83A" w14:textId="75E7EE98" w:rsidR="002451E0" w:rsidRDefault="002451E0" w:rsidP="002451E0">
      <w:pPr>
        <w:pStyle w:val="20"/>
      </w:pPr>
      <w:proofErr w:type="spellStart"/>
      <w:r>
        <w:t>T</w:t>
      </w:r>
      <w:r>
        <w:rPr>
          <w:rFonts w:hint="eastAsia"/>
        </w:rPr>
        <w:t>cp</w:t>
      </w:r>
      <w:proofErr w:type="spellEnd"/>
      <w:r>
        <w:rPr>
          <w:rFonts w:hint="eastAsia"/>
        </w:rPr>
        <w:t>的实操</w:t>
      </w:r>
    </w:p>
    <w:p w14:paraId="5D9636F1" w14:textId="66C690D1" w:rsidR="002451E0" w:rsidRPr="002451E0" w:rsidRDefault="002451E0" w:rsidP="002451E0">
      <w:pPr>
        <w:pStyle w:val="3"/>
      </w:pPr>
      <w:r>
        <w:rPr>
          <w:rFonts w:hint="eastAsia"/>
        </w:rPr>
        <w:t>链接</w:t>
      </w:r>
    </w:p>
    <w:p w14:paraId="6CC1DEF2" w14:textId="3555D89C" w:rsidR="00633D27" w:rsidRDefault="00223D27" w:rsidP="00501022">
      <w:pPr>
        <w:ind w:firstLine="420"/>
      </w:pPr>
      <w:r>
        <w:rPr>
          <w:rFonts w:hint="eastAsia"/>
        </w:rPr>
        <w:t>建立链接</w:t>
      </w:r>
      <w:r>
        <w:t>:</w:t>
      </w:r>
      <w:r w:rsidR="002451E0" w:rsidRPr="002451E0">
        <w:t>exec  8&lt;&gt;  /dev/</w:t>
      </w:r>
      <w:proofErr w:type="spellStart"/>
      <w:r w:rsidR="002451E0" w:rsidRPr="002451E0">
        <w:t>tcp</w:t>
      </w:r>
      <w:proofErr w:type="spellEnd"/>
      <w:r w:rsidR="002451E0" w:rsidRPr="002451E0">
        <w:t>/www.baidu.com/80</w:t>
      </w:r>
      <w:r w:rsidR="009E6F52">
        <w:t xml:space="preserve">  //</w:t>
      </w:r>
      <w:r w:rsidR="009E6F52">
        <w:rPr>
          <w:rFonts w:hint="eastAsia"/>
        </w:rPr>
        <w:t>与百度建立链接</w:t>
      </w:r>
    </w:p>
    <w:p w14:paraId="46DF710F" w14:textId="49ABE914" w:rsidR="002451E0" w:rsidRDefault="009745AC" w:rsidP="009745AC">
      <w:pPr>
        <w:ind w:firstLineChars="195" w:firstLine="409"/>
      </w:pPr>
      <w:r>
        <w:rPr>
          <w:rFonts w:hint="eastAsia"/>
        </w:rPr>
        <w:t>发送消息</w:t>
      </w:r>
      <w:r>
        <w:rPr>
          <w:rFonts w:hint="eastAsia"/>
        </w:rPr>
        <w:t>(</w:t>
      </w:r>
      <w:r>
        <w:rPr>
          <w:rFonts w:hint="eastAsia"/>
        </w:rPr>
        <w:t>某种协议</w:t>
      </w:r>
      <w:r>
        <w:t>)</w:t>
      </w:r>
      <w:r w:rsidR="002451E0" w:rsidRPr="002451E0">
        <w:t xml:space="preserve">echo -e  "GET / HTTP/1.0\n" 1&gt;&amp;  </w:t>
      </w:r>
      <w:r w:rsidR="002451E0">
        <w:t>8</w:t>
      </w:r>
    </w:p>
    <w:p w14:paraId="7BD56748" w14:textId="14759F7A" w:rsidR="00223D27" w:rsidRDefault="00043BE4" w:rsidP="00043BE4">
      <w:pPr>
        <w:ind w:firstLineChars="195" w:firstLine="409"/>
      </w:pPr>
      <w:r>
        <w:rPr>
          <w:rFonts w:hint="eastAsia"/>
        </w:rPr>
        <w:t>取返回值</w:t>
      </w:r>
      <w:r>
        <w:rPr>
          <w:rFonts w:hint="eastAsia"/>
        </w:rPr>
        <w:t>:</w:t>
      </w:r>
      <w:r w:rsidR="00223D27" w:rsidRPr="00223D27">
        <w:t>cat 0&lt;</w:t>
      </w:r>
      <w:proofErr w:type="gramStart"/>
      <w:r w:rsidR="00223D27" w:rsidRPr="00223D27">
        <w:t>&amp;  9</w:t>
      </w:r>
      <w:proofErr w:type="gramEnd"/>
      <w:r w:rsidR="006517CB">
        <w:t xml:space="preserve">  </w:t>
      </w:r>
    </w:p>
    <w:p w14:paraId="7F73D32C" w14:textId="1979469B" w:rsidR="00156C5A" w:rsidRDefault="00156C5A" w:rsidP="00043BE4">
      <w:pPr>
        <w:ind w:firstLineChars="195" w:firstLine="409"/>
      </w:pPr>
    </w:p>
    <w:p w14:paraId="5C967974" w14:textId="4A620AA5" w:rsidR="00156C5A" w:rsidRDefault="00156C5A" w:rsidP="00156C5A">
      <w:pPr>
        <w:pStyle w:val="3"/>
      </w:pPr>
      <w:r>
        <w:rPr>
          <w:rFonts w:hint="eastAsia"/>
        </w:rPr>
        <w:t>监听</w:t>
      </w:r>
      <w:proofErr w:type="spellStart"/>
      <w:r>
        <w:rPr>
          <w:rFonts w:hint="eastAsia"/>
        </w:rPr>
        <w:t>tcp</w:t>
      </w:r>
      <w:proofErr w:type="spellEnd"/>
      <w:r>
        <w:rPr>
          <w:rFonts w:hint="eastAsia"/>
        </w:rPr>
        <w:t>连接</w:t>
      </w:r>
    </w:p>
    <w:p w14:paraId="3C4D76FE" w14:textId="02DAB7EF" w:rsidR="00344797" w:rsidRPr="00344797" w:rsidRDefault="00344797" w:rsidP="00DD48E0">
      <w:pPr>
        <w:ind w:firstLine="420"/>
        <w:jc w:val="center"/>
      </w:pPr>
      <w:r>
        <w:rPr>
          <w:noProof/>
        </w:rPr>
        <w:drawing>
          <wp:inline distT="0" distB="0" distL="0" distR="0" wp14:anchorId="1BCEEE25" wp14:editId="17853307">
            <wp:extent cx="4320000" cy="1857818"/>
            <wp:effectExtent l="0" t="0" r="444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20000" cy="1857818"/>
                    </a:xfrm>
                    <a:prstGeom prst="rect">
                      <a:avLst/>
                    </a:prstGeom>
                    <a:noFill/>
                    <a:ln>
                      <a:noFill/>
                    </a:ln>
                  </pic:spPr>
                </pic:pic>
              </a:graphicData>
            </a:graphic>
          </wp:inline>
        </w:drawing>
      </w:r>
    </w:p>
    <w:p w14:paraId="127CA878" w14:textId="46BDB42B" w:rsidR="00156C5A" w:rsidRDefault="00156C5A" w:rsidP="00156C5A">
      <w:pPr>
        <w:ind w:firstLine="420"/>
      </w:pPr>
      <w:proofErr w:type="spellStart"/>
      <w:r w:rsidRPr="00156C5A">
        <w:t>tcpdump</w:t>
      </w:r>
      <w:proofErr w:type="spellEnd"/>
      <w:r w:rsidRPr="00156C5A">
        <w:t xml:space="preserve"> -</w:t>
      </w:r>
      <w:proofErr w:type="spellStart"/>
      <w:r w:rsidRPr="00156C5A">
        <w:t>nn</w:t>
      </w:r>
      <w:proofErr w:type="spellEnd"/>
      <w:r w:rsidRPr="00156C5A">
        <w:t xml:space="preserve"> -</w:t>
      </w:r>
      <w:proofErr w:type="spellStart"/>
      <w:r w:rsidRPr="00156C5A">
        <w:t>i</w:t>
      </w:r>
      <w:proofErr w:type="spellEnd"/>
      <w:r w:rsidRPr="00156C5A">
        <w:t xml:space="preserve"> eth0 port 80</w:t>
      </w:r>
      <w:r w:rsidR="00B93F9B">
        <w:t xml:space="preserve"> </w:t>
      </w:r>
      <w:r w:rsidR="00B93F9B">
        <w:rPr>
          <w:rFonts w:hint="eastAsia"/>
        </w:rPr>
        <w:t>监听网卡</w:t>
      </w:r>
      <w:r w:rsidR="00B93F9B">
        <w:rPr>
          <w:rFonts w:hint="eastAsia"/>
        </w:rPr>
        <w:t>eth</w:t>
      </w:r>
      <w:r w:rsidR="00B93F9B">
        <w:t xml:space="preserve">0 </w:t>
      </w:r>
      <w:r w:rsidR="00B93F9B">
        <w:rPr>
          <w:rFonts w:hint="eastAsia"/>
        </w:rPr>
        <w:t>端口</w:t>
      </w:r>
      <w:r w:rsidR="00B93F9B">
        <w:rPr>
          <w:rFonts w:hint="eastAsia"/>
        </w:rPr>
        <w:t>8</w:t>
      </w:r>
      <w:r w:rsidR="00B93F9B">
        <w:t xml:space="preserve">0 </w:t>
      </w:r>
      <w:r w:rsidR="00B93F9B">
        <w:rPr>
          <w:rFonts w:hint="eastAsia"/>
        </w:rPr>
        <w:t>的</w:t>
      </w:r>
      <w:proofErr w:type="spellStart"/>
      <w:r w:rsidR="00B93F9B">
        <w:rPr>
          <w:rFonts w:hint="eastAsia"/>
        </w:rPr>
        <w:t>tcp</w:t>
      </w:r>
      <w:proofErr w:type="spellEnd"/>
      <w:r w:rsidR="00B93F9B">
        <w:rPr>
          <w:rFonts w:hint="eastAsia"/>
        </w:rPr>
        <w:t>连接</w:t>
      </w:r>
    </w:p>
    <w:p w14:paraId="76B5B5E7" w14:textId="0D9B4ECF" w:rsidR="00C26581" w:rsidRDefault="00C26581" w:rsidP="00156C5A">
      <w:pPr>
        <w:ind w:firstLine="420"/>
      </w:pPr>
      <w:r>
        <w:rPr>
          <w:rFonts w:hint="eastAsia"/>
        </w:rPr>
        <w:t>curl</w:t>
      </w:r>
      <w:r>
        <w:t xml:space="preserve"> </w:t>
      </w:r>
      <w:r>
        <w:rPr>
          <w:rFonts w:hint="eastAsia"/>
        </w:rPr>
        <w:t>www</w:t>
      </w:r>
      <w:r>
        <w:t>.baidu.com</w:t>
      </w:r>
    </w:p>
    <w:p w14:paraId="143FDD28" w14:textId="220295BE" w:rsidR="00FD6860" w:rsidRDefault="009A171D" w:rsidP="00D80A0E">
      <w:pPr>
        <w:ind w:firstLine="420"/>
      </w:pPr>
      <w:r>
        <w:rPr>
          <w:rFonts w:hint="eastAsia"/>
        </w:rPr>
        <w:t>1</w:t>
      </w:r>
      <w:r>
        <w:rPr>
          <w:rFonts w:hint="eastAsia"/>
        </w:rPr>
        <w:t>、</w:t>
      </w:r>
      <w:r w:rsidR="00422EEB">
        <w:rPr>
          <w:rFonts w:hint="eastAsia"/>
        </w:rPr>
        <w:t>三</w:t>
      </w:r>
      <w:r w:rsidR="00BF0EE4">
        <w:rPr>
          <w:rFonts w:hint="eastAsia"/>
        </w:rPr>
        <w:t>次握手</w:t>
      </w:r>
    </w:p>
    <w:p w14:paraId="4341EB52" w14:textId="62E8665B" w:rsidR="009A171D" w:rsidRDefault="009A171D" w:rsidP="00D80A0E">
      <w:pPr>
        <w:ind w:firstLine="420"/>
      </w:pPr>
      <w:r>
        <w:tab/>
      </w:r>
      <w:r>
        <w:rPr>
          <w:rFonts w:hint="eastAsia"/>
        </w:rPr>
        <w:t>第一次本机的随机端口发送给</w:t>
      </w:r>
      <w:proofErr w:type="spellStart"/>
      <w:r>
        <w:rPr>
          <w:rFonts w:hint="eastAsia"/>
        </w:rPr>
        <w:t>baidu</w:t>
      </w:r>
      <w:proofErr w:type="spellEnd"/>
      <w:r>
        <w:rPr>
          <w:rFonts w:hint="eastAsia"/>
        </w:rPr>
        <w:t>的</w:t>
      </w:r>
      <w:r>
        <w:rPr>
          <w:rFonts w:hint="eastAsia"/>
        </w:rPr>
        <w:t>8</w:t>
      </w:r>
      <w:r>
        <w:t>0</w:t>
      </w:r>
      <w:r>
        <w:rPr>
          <w:rFonts w:hint="eastAsia"/>
        </w:rPr>
        <w:t>端口</w:t>
      </w:r>
      <w:r w:rsidR="00C81789">
        <w:rPr>
          <w:rFonts w:hint="eastAsia"/>
        </w:rPr>
        <w:t>,</w:t>
      </w:r>
      <w:r w:rsidR="00C81789">
        <w:rPr>
          <w:rFonts w:hint="eastAsia"/>
        </w:rPr>
        <w:t>数据荷载的第一个相对于头部</w:t>
      </w:r>
      <w:r w:rsidR="00BD0934" w:rsidRPr="00AC162C">
        <w:t>830451236</w:t>
      </w:r>
      <w:r w:rsidR="00BD0934" w:rsidRPr="00AC162C">
        <w:t>个字节。</w:t>
      </w:r>
      <w:r w:rsidR="00384610">
        <w:rPr>
          <w:rFonts w:hint="eastAsia"/>
        </w:rPr>
        <w:t>S</w:t>
      </w:r>
      <w:r w:rsidR="00384610">
        <w:t>YN=1</w:t>
      </w:r>
      <w:r w:rsidR="00154201">
        <w:t xml:space="preserve"> </w:t>
      </w:r>
      <w:r w:rsidR="00154201">
        <w:t>该报文为</w:t>
      </w:r>
      <w:r w:rsidR="00154201">
        <w:rPr>
          <w:rFonts w:hint="eastAsia"/>
        </w:rPr>
        <w:t>T</w:t>
      </w:r>
      <w:r w:rsidR="00154201">
        <w:t>CP</w:t>
      </w:r>
      <w:r w:rsidR="00154201">
        <w:t>链接请求报文段</w:t>
      </w:r>
    </w:p>
    <w:p w14:paraId="534D46BA" w14:textId="04C79D64" w:rsidR="00FD6860" w:rsidRDefault="00FD6860" w:rsidP="009A171D">
      <w:pPr>
        <w:ind w:left="420" w:firstLine="420"/>
      </w:pPr>
      <w:r>
        <w:lastRenderedPageBreak/>
        <w:t xml:space="preserve">IP 192.168.205.129.37554 &gt; 180.101.49.11.80: Flags [S], </w:t>
      </w:r>
      <w:r w:rsidRPr="00AF0E71">
        <w:rPr>
          <w:color w:val="FF0000"/>
        </w:rPr>
        <w:t>seq 830451236</w:t>
      </w:r>
      <w:r>
        <w:t>, win 29200, options [</w:t>
      </w:r>
      <w:proofErr w:type="spellStart"/>
      <w:r>
        <w:t>mss</w:t>
      </w:r>
      <w:proofErr w:type="spellEnd"/>
      <w:r>
        <w:t xml:space="preserve"> </w:t>
      </w:r>
      <w:proofErr w:type="gramStart"/>
      <w:r>
        <w:t>1460,sackOK</w:t>
      </w:r>
      <w:proofErr w:type="gramEnd"/>
      <w:r>
        <w:t xml:space="preserve">,TS </w:t>
      </w:r>
      <w:proofErr w:type="spellStart"/>
      <w:r>
        <w:t>val</w:t>
      </w:r>
      <w:proofErr w:type="spellEnd"/>
      <w:r>
        <w:t xml:space="preserve"> 8360795 </w:t>
      </w:r>
      <w:proofErr w:type="spellStart"/>
      <w:r>
        <w:t>ecr</w:t>
      </w:r>
      <w:proofErr w:type="spellEnd"/>
      <w:r>
        <w:t xml:space="preserve"> 0,nop,wscale 7], length 0</w:t>
      </w:r>
    </w:p>
    <w:p w14:paraId="78EDB25B" w14:textId="353429BA" w:rsidR="003E555C" w:rsidRDefault="003E555C" w:rsidP="009A171D">
      <w:pPr>
        <w:ind w:left="420" w:firstLine="420"/>
      </w:pPr>
      <w:r>
        <w:rPr>
          <w:rFonts w:hint="eastAsia"/>
        </w:rPr>
        <w:t>第二次握手，</w:t>
      </w:r>
      <w:proofErr w:type="spellStart"/>
      <w:r>
        <w:rPr>
          <w:rFonts w:hint="eastAsia"/>
        </w:rPr>
        <w:t>baidu</w:t>
      </w:r>
      <w:proofErr w:type="spellEnd"/>
      <w:r>
        <w:rPr>
          <w:rFonts w:hint="eastAsia"/>
        </w:rPr>
        <w:t>的</w:t>
      </w:r>
      <w:r>
        <w:rPr>
          <w:rFonts w:hint="eastAsia"/>
        </w:rPr>
        <w:t>8</w:t>
      </w:r>
      <w:r>
        <w:t>0</w:t>
      </w:r>
      <w:r>
        <w:rPr>
          <w:rFonts w:hint="eastAsia"/>
        </w:rPr>
        <w:t>端口给本机回消息</w:t>
      </w:r>
    </w:p>
    <w:p w14:paraId="2D31847C" w14:textId="752C500B" w:rsidR="00A63944" w:rsidRPr="008D3A2D" w:rsidRDefault="00BF71CB" w:rsidP="00196D9F">
      <w:pPr>
        <w:ind w:left="420" w:firstLine="420"/>
      </w:pPr>
      <w:r>
        <w:rPr>
          <w:rFonts w:hint="eastAsia"/>
        </w:rPr>
        <w:t>数据荷载的第一个相对于头部</w:t>
      </w:r>
      <w:r w:rsidRPr="00AF0E71">
        <w:rPr>
          <w:color w:val="FF0000"/>
        </w:rPr>
        <w:t>157907409</w:t>
      </w:r>
      <w:r w:rsidRPr="00AC162C">
        <w:t>个字节。</w:t>
      </w:r>
      <w:r w:rsidR="0091647C" w:rsidRPr="00AF0E71">
        <w:rPr>
          <w:color w:val="FF0000"/>
        </w:rPr>
        <w:t>830451236</w:t>
      </w:r>
      <w:r w:rsidR="008D3A2D" w:rsidRPr="00576104">
        <w:t>为止的所有数据都已正确接收，期望接收序号为</w:t>
      </w:r>
      <w:r w:rsidR="00690912" w:rsidRPr="00173EA6">
        <w:rPr>
          <w:color w:val="FF0000"/>
        </w:rPr>
        <w:t>830451237</w:t>
      </w:r>
      <w:r w:rsidR="008D3A2D" w:rsidRPr="00576104">
        <w:t>的数据。</w:t>
      </w:r>
      <w:r w:rsidR="00B86E7F">
        <w:t>SYN:1 ACK=1</w:t>
      </w:r>
      <w:r w:rsidR="00E70FE4">
        <w:t xml:space="preserve"> </w:t>
      </w:r>
      <w:r w:rsidR="00E70FE4">
        <w:t>该报文为</w:t>
      </w:r>
      <w:proofErr w:type="spellStart"/>
      <w:r w:rsidR="00E70FE4">
        <w:t>Tcp</w:t>
      </w:r>
      <w:proofErr w:type="spellEnd"/>
      <w:r w:rsidR="00E70FE4">
        <w:t>链接请求确认报文段。</w:t>
      </w:r>
    </w:p>
    <w:p w14:paraId="569F36D8" w14:textId="6E45BB7E" w:rsidR="00FD6860" w:rsidRDefault="00FD6860" w:rsidP="003E555C">
      <w:pPr>
        <w:ind w:left="420" w:firstLine="420"/>
      </w:pPr>
      <w:r>
        <w:t xml:space="preserve">IP 180.101.49.11.80 &gt; 192.168.205.129.37554: Flags [S.], </w:t>
      </w:r>
      <w:r w:rsidRPr="00AF0E71">
        <w:rPr>
          <w:color w:val="FF0000"/>
        </w:rPr>
        <w:t>seq 157907409</w:t>
      </w:r>
      <w:r>
        <w:t xml:space="preserve">, </w:t>
      </w:r>
      <w:r w:rsidRPr="00173EA6">
        <w:rPr>
          <w:color w:val="FF0000"/>
        </w:rPr>
        <w:t>ack 830451237</w:t>
      </w:r>
      <w:r>
        <w:t>, win 64240, options [</w:t>
      </w:r>
      <w:proofErr w:type="spellStart"/>
      <w:r>
        <w:t>mss</w:t>
      </w:r>
      <w:proofErr w:type="spellEnd"/>
      <w:r>
        <w:t xml:space="preserve"> 1460], length 0</w:t>
      </w:r>
    </w:p>
    <w:p w14:paraId="0436C6F0" w14:textId="0AEFAED3" w:rsidR="003B7AA2" w:rsidRDefault="003B7AA2" w:rsidP="003E555C">
      <w:pPr>
        <w:ind w:left="420" w:firstLine="420"/>
      </w:pPr>
      <w:r>
        <w:rPr>
          <w:rFonts w:hint="eastAsia"/>
        </w:rPr>
        <w:t>第三次握手</w:t>
      </w:r>
    </w:p>
    <w:p w14:paraId="281292FF" w14:textId="1607546C" w:rsidR="00F92FDE" w:rsidRDefault="00662C35" w:rsidP="003E555C">
      <w:pPr>
        <w:ind w:left="420" w:firstLine="420"/>
      </w:pPr>
      <w:r>
        <w:rPr>
          <w:rFonts w:hint="eastAsia"/>
        </w:rPr>
        <w:t>A</w:t>
      </w:r>
      <w:r>
        <w:t>CK=1</w:t>
      </w:r>
      <w:r w:rsidR="006C0CA3">
        <w:t xml:space="preserve"> </w:t>
      </w:r>
      <w:r w:rsidR="002269A3">
        <w:t>确认收到了消息</w:t>
      </w:r>
    </w:p>
    <w:p w14:paraId="3507DE2D" w14:textId="00234F51" w:rsidR="00FD6860" w:rsidRDefault="00FD6860" w:rsidP="003B7AA2">
      <w:pPr>
        <w:ind w:left="420" w:firstLine="420"/>
      </w:pPr>
      <w:r>
        <w:t>IP 192.168.205.129.37554 &gt; 180.101.49.11.80: Flags [.], ack 1, win 29200, length 0</w:t>
      </w:r>
    </w:p>
    <w:p w14:paraId="65A6743F" w14:textId="20753B43" w:rsidR="00BC62C2" w:rsidRDefault="00BC62C2" w:rsidP="00BC62C2">
      <w:pPr>
        <w:ind w:firstLineChars="95" w:firstLine="199"/>
      </w:pPr>
      <w:r>
        <w:rPr>
          <w:rFonts w:hint="eastAsia"/>
        </w:rPr>
        <w:t xml:space="preserve"> </w:t>
      </w:r>
      <w:r>
        <w:t xml:space="preserve"> 2</w:t>
      </w:r>
      <w:r>
        <w:rPr>
          <w:rFonts w:hint="eastAsia"/>
        </w:rPr>
        <w:t>、传输数据</w:t>
      </w:r>
    </w:p>
    <w:p w14:paraId="58718C49" w14:textId="0E92798E" w:rsidR="00CB7015" w:rsidRDefault="00CB7015" w:rsidP="00CB7015">
      <w:pPr>
        <w:ind w:firstLineChars="0" w:firstLine="0"/>
      </w:pPr>
      <w:r>
        <w:tab/>
      </w:r>
      <w:r>
        <w:tab/>
      </w:r>
      <w:r>
        <w:rPr>
          <w:rFonts w:hint="eastAsia"/>
        </w:rPr>
        <w:t>发送请求头</w:t>
      </w:r>
    </w:p>
    <w:p w14:paraId="09E338CC" w14:textId="244E04D2" w:rsidR="00FD6860" w:rsidRDefault="00FD6860" w:rsidP="00CB7015">
      <w:pPr>
        <w:ind w:left="420" w:firstLine="420"/>
      </w:pPr>
      <w:r>
        <w:t>IP 192.168.205.129.37554 &gt; 180.101.49.11.80: Flags [P.], seq 1:78, ack 1, win 29200, length 77: HTTP: GET / HTTP/1.1</w:t>
      </w:r>
    </w:p>
    <w:p w14:paraId="601BA3A9" w14:textId="6F6CF28B" w:rsidR="00CB7015" w:rsidRDefault="00CB7015" w:rsidP="00CB7015">
      <w:pPr>
        <w:ind w:left="420" w:firstLine="420"/>
      </w:pPr>
      <w:r>
        <w:rPr>
          <w:rFonts w:hint="eastAsia"/>
        </w:rPr>
        <w:t>百度的确认包</w:t>
      </w:r>
    </w:p>
    <w:p w14:paraId="6D06926B" w14:textId="41A1BB2D" w:rsidR="00FD6860" w:rsidRDefault="00FD6860" w:rsidP="00CB7015">
      <w:pPr>
        <w:ind w:left="420" w:firstLine="420"/>
      </w:pPr>
      <w:r>
        <w:t>IP 180.101.49.11.80 &gt; 192.168.205.129.37554: Flags [.], ack 78, win 64240, length 0</w:t>
      </w:r>
    </w:p>
    <w:p w14:paraId="749690C6" w14:textId="24A8529F" w:rsidR="00CB7015" w:rsidRDefault="00D9184D" w:rsidP="00CB7015">
      <w:pPr>
        <w:ind w:left="420" w:firstLine="420"/>
      </w:pPr>
      <w:r>
        <w:rPr>
          <w:rFonts w:hint="eastAsia"/>
        </w:rPr>
        <w:t>百度返回数据包</w:t>
      </w:r>
    </w:p>
    <w:p w14:paraId="302C086F" w14:textId="68766D55" w:rsidR="00FD6860" w:rsidRDefault="00FD6860" w:rsidP="00CB7015">
      <w:pPr>
        <w:ind w:left="420" w:firstLine="420"/>
      </w:pPr>
      <w:r>
        <w:t>IP 180.101.49.11.80 &gt; 192.168.205.129.37554: Flags [P.], seq 1:1441, ack 78, win 64240, length 1440: HTTP: HTTP/1.1 200 OK</w:t>
      </w:r>
    </w:p>
    <w:p w14:paraId="224D5256" w14:textId="253C5B55" w:rsidR="00D9184D" w:rsidRDefault="00D9184D" w:rsidP="00CB7015">
      <w:pPr>
        <w:ind w:left="420" w:firstLine="420"/>
      </w:pPr>
      <w:r>
        <w:rPr>
          <w:rFonts w:hint="eastAsia"/>
        </w:rPr>
        <w:t>本机返回确认包</w:t>
      </w:r>
      <w:r w:rsidR="00C15456">
        <w:rPr>
          <w:rFonts w:hint="eastAsia"/>
        </w:rPr>
        <w:t>，</w:t>
      </w:r>
      <w:r w:rsidR="00207CB6">
        <w:rPr>
          <w:rFonts w:hint="eastAsia"/>
        </w:rPr>
        <w:t>从</w:t>
      </w:r>
      <w:r w:rsidR="00207CB6">
        <w:rPr>
          <w:rFonts w:hint="eastAsia"/>
        </w:rPr>
        <w:t>1</w:t>
      </w:r>
      <w:r w:rsidR="00207CB6">
        <w:t>441</w:t>
      </w:r>
      <w:r w:rsidR="00207CB6">
        <w:rPr>
          <w:rFonts w:hint="eastAsia"/>
        </w:rPr>
        <w:t>以后接收</w:t>
      </w:r>
    </w:p>
    <w:p w14:paraId="244C6404" w14:textId="21405BB6" w:rsidR="00FD6860" w:rsidRDefault="00FD6860" w:rsidP="00CB7015">
      <w:pPr>
        <w:ind w:left="420" w:firstLine="420"/>
      </w:pPr>
      <w:r>
        <w:t>IP 192.168.205.129.37554 &gt; 180.101.49.11.80: Flags [.], ack 1441, win 31680, length 0</w:t>
      </w:r>
    </w:p>
    <w:p w14:paraId="3D0B1B53" w14:textId="4BD2175D" w:rsidR="00C15456" w:rsidRDefault="00201D67" w:rsidP="00CB7015">
      <w:pPr>
        <w:ind w:left="420" w:firstLine="420"/>
      </w:pPr>
      <w:r>
        <w:rPr>
          <w:rFonts w:hint="eastAsia"/>
        </w:rPr>
        <w:t>百度返回剩下的数据包</w:t>
      </w:r>
      <w:r w:rsidR="00075BF9">
        <w:t>1441:2782</w:t>
      </w:r>
    </w:p>
    <w:p w14:paraId="21A5B131" w14:textId="55D7254C" w:rsidR="00FD6860" w:rsidRDefault="00FD6860" w:rsidP="00C15456">
      <w:pPr>
        <w:ind w:left="420" w:firstLine="420"/>
      </w:pPr>
      <w:r>
        <w:t>IP 180.101.49.11.80 &gt; 192.168.205.129.37554: Flags [P.], seq 1441:2782, ack 78, win 64240, length 1341: HTTP</w:t>
      </w:r>
    </w:p>
    <w:p w14:paraId="39BEBEA2" w14:textId="680B1A54" w:rsidR="00075BF9" w:rsidRDefault="00075BF9" w:rsidP="00075BF9">
      <w:pPr>
        <w:ind w:firstLineChars="0" w:firstLine="0"/>
      </w:pPr>
      <w:r>
        <w:tab/>
      </w:r>
      <w:r>
        <w:tab/>
      </w:r>
      <w:r>
        <w:rPr>
          <w:rFonts w:hint="eastAsia"/>
        </w:rPr>
        <w:t>本地返回确认码</w:t>
      </w:r>
    </w:p>
    <w:p w14:paraId="6C8B6011" w14:textId="76D41600" w:rsidR="00FD6860" w:rsidRDefault="00FD6860" w:rsidP="00075BF9">
      <w:pPr>
        <w:ind w:left="420" w:firstLine="420"/>
      </w:pPr>
      <w:r>
        <w:t>IP 192.168.205.129.37554 &gt; 180.101.49.11.80: Flags [.], ack 2782, win 34560, length 0</w:t>
      </w:r>
    </w:p>
    <w:p w14:paraId="415CF6DC" w14:textId="26772F50" w:rsidR="00B65653" w:rsidRDefault="00B65653" w:rsidP="00075BF9">
      <w:pPr>
        <w:ind w:left="420" w:firstLine="420"/>
      </w:pPr>
    </w:p>
    <w:p w14:paraId="455EDE4A" w14:textId="1041A4BC" w:rsidR="00B65653" w:rsidRDefault="00465128" w:rsidP="00867FEA">
      <w:pPr>
        <w:ind w:left="420" w:firstLine="420"/>
      </w:pPr>
      <w:r w:rsidRPr="001E3451">
        <w:rPr>
          <w:noProof/>
        </w:rPr>
        <w:drawing>
          <wp:inline distT="0" distB="0" distL="0" distR="0" wp14:anchorId="415980CF" wp14:editId="1F2A5FE1">
            <wp:extent cx="4320000" cy="1911389"/>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1911389"/>
                    </a:xfrm>
                    <a:prstGeom prst="rect">
                      <a:avLst/>
                    </a:prstGeom>
                  </pic:spPr>
                </pic:pic>
              </a:graphicData>
            </a:graphic>
          </wp:inline>
        </w:drawing>
      </w:r>
    </w:p>
    <w:p w14:paraId="0FB6B6A7" w14:textId="7AE7AADE" w:rsidR="00804C83" w:rsidRDefault="00804C83" w:rsidP="00FD6860">
      <w:pPr>
        <w:ind w:firstLine="420"/>
      </w:pPr>
      <w:r>
        <w:rPr>
          <w:rFonts w:hint="eastAsia"/>
        </w:rPr>
        <w:t>3</w:t>
      </w:r>
      <w:r>
        <w:rPr>
          <w:rFonts w:hint="eastAsia"/>
        </w:rPr>
        <w:t>、四次挥手</w:t>
      </w:r>
    </w:p>
    <w:p w14:paraId="39F16004" w14:textId="77777777" w:rsidR="00FD6860" w:rsidRDefault="00FD6860" w:rsidP="00544B6B">
      <w:pPr>
        <w:ind w:left="420" w:firstLine="420"/>
      </w:pPr>
      <w:r>
        <w:t>IP 192.168.205.129.37554 &gt; 180.101.49.11.80: Flags [F.], seq 78, ack 2782, win 34560, length 0</w:t>
      </w:r>
    </w:p>
    <w:p w14:paraId="7BFD4C65" w14:textId="77777777" w:rsidR="00FD6860" w:rsidRDefault="00FD6860" w:rsidP="00544B6B">
      <w:pPr>
        <w:ind w:left="420" w:firstLine="420"/>
      </w:pPr>
      <w:r>
        <w:t>IP 180.101.49.11.80 &gt; 192.168.205.129.37554: Flags [.], ack 79, win 64239, length 0</w:t>
      </w:r>
    </w:p>
    <w:p w14:paraId="3F68C1D1" w14:textId="77777777" w:rsidR="00FD6860" w:rsidRDefault="00FD6860" w:rsidP="00544B6B">
      <w:pPr>
        <w:ind w:left="420" w:firstLine="420"/>
      </w:pPr>
      <w:r>
        <w:lastRenderedPageBreak/>
        <w:t>IP 180.101.49.11.80 &gt; 192.168.205.129.37554: Flags [FP.], seq 2782, ack 79, win 64239, length 0</w:t>
      </w:r>
    </w:p>
    <w:p w14:paraId="00E8016E" w14:textId="5E0F90AD" w:rsidR="00FD6860" w:rsidRDefault="00FD6860" w:rsidP="00544B6B">
      <w:pPr>
        <w:ind w:left="420" w:firstLine="420"/>
      </w:pPr>
      <w:r>
        <w:t>IP 192.168.205.129.37554 &gt; 180.101.49.11.80: Flags [.], ack 2783, win 34560, length 0</w:t>
      </w:r>
    </w:p>
    <w:p w14:paraId="7A175A2B" w14:textId="6CEB10F0" w:rsidR="00D33D28" w:rsidRDefault="00D33D28" w:rsidP="00D33D28">
      <w:pPr>
        <w:ind w:firstLineChars="95" w:firstLine="199"/>
      </w:pPr>
    </w:p>
    <w:p w14:paraId="10F5C7FE" w14:textId="42C256C3" w:rsidR="00D33D28" w:rsidRDefault="00D33D28" w:rsidP="00B455A8">
      <w:pPr>
        <w:pStyle w:val="3"/>
      </w:pPr>
      <w:proofErr w:type="spellStart"/>
      <w:r>
        <w:t>Wiresark</w:t>
      </w:r>
      <w:proofErr w:type="spellEnd"/>
      <w:r w:rsidR="00FF3C9F">
        <w:t>和网络调试</w:t>
      </w:r>
      <w:proofErr w:type="gramStart"/>
      <w:r w:rsidR="00FF3C9F">
        <w:rPr>
          <w:rFonts w:hint="eastAsia"/>
        </w:rPr>
        <w:t>助手抓</w:t>
      </w:r>
      <w:proofErr w:type="gramEnd"/>
      <w:r w:rsidR="00FF3C9F">
        <w:rPr>
          <w:rFonts w:hint="eastAsia"/>
        </w:rPr>
        <w:t>包</w:t>
      </w:r>
    </w:p>
    <w:p w14:paraId="34873FAC" w14:textId="60809FCF" w:rsidR="00FF3C9F" w:rsidRDefault="00FF3C9F" w:rsidP="00D33D28">
      <w:pPr>
        <w:ind w:firstLineChars="95" w:firstLine="199"/>
      </w:pPr>
      <w:r>
        <w:rPr>
          <w:rFonts w:hint="eastAsia"/>
        </w:rPr>
        <w:t>三次握手</w:t>
      </w:r>
    </w:p>
    <w:p w14:paraId="08019058" w14:textId="3A72D858" w:rsidR="00FF3C9F" w:rsidRDefault="00FF3C9F" w:rsidP="00D33D28">
      <w:pPr>
        <w:ind w:firstLineChars="95" w:firstLine="199"/>
      </w:pPr>
      <w:r>
        <w:rPr>
          <w:noProof/>
        </w:rPr>
        <w:drawing>
          <wp:inline distT="0" distB="0" distL="0" distR="0" wp14:anchorId="62E28225" wp14:editId="479F3BB5">
            <wp:extent cx="5274310" cy="2546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4635"/>
                    </a:xfrm>
                    <a:prstGeom prst="rect">
                      <a:avLst/>
                    </a:prstGeom>
                  </pic:spPr>
                </pic:pic>
              </a:graphicData>
            </a:graphic>
          </wp:inline>
        </w:drawing>
      </w:r>
    </w:p>
    <w:p w14:paraId="749465B1" w14:textId="1E36868D" w:rsidR="00D33D28" w:rsidRDefault="00B455A8" w:rsidP="00D33D28">
      <w:pPr>
        <w:ind w:firstLineChars="95" w:firstLine="199"/>
      </w:pPr>
      <w:r>
        <w:rPr>
          <w:rFonts w:hint="eastAsia"/>
        </w:rPr>
        <w:t>给服务器发送</w:t>
      </w:r>
      <w:r w:rsidR="00084ADE">
        <w:rPr>
          <w:rFonts w:hint="eastAsia"/>
        </w:rPr>
        <w:t>1</w:t>
      </w:r>
      <w:r w:rsidR="00084ADE">
        <w:t>23456789</w:t>
      </w:r>
      <w:r w:rsidR="00B26FD6">
        <w:t xml:space="preserve"> </w:t>
      </w:r>
      <w:r w:rsidR="00B26FD6">
        <w:rPr>
          <w:rFonts w:hint="eastAsia"/>
        </w:rPr>
        <w:t>发送两次</w:t>
      </w:r>
    </w:p>
    <w:p w14:paraId="3B55BC52" w14:textId="01C8371D" w:rsidR="00084ADE" w:rsidRDefault="00084ADE" w:rsidP="00084ADE">
      <w:pPr>
        <w:ind w:firstLineChars="95" w:firstLine="199"/>
        <w:jc w:val="center"/>
      </w:pPr>
      <w:r>
        <w:rPr>
          <w:noProof/>
        </w:rPr>
        <w:drawing>
          <wp:inline distT="0" distB="0" distL="0" distR="0" wp14:anchorId="157876B0" wp14:editId="56F14A9C">
            <wp:extent cx="4320000" cy="2723795"/>
            <wp:effectExtent l="0" t="0" r="444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20000" cy="2723795"/>
                    </a:xfrm>
                    <a:prstGeom prst="rect">
                      <a:avLst/>
                    </a:prstGeom>
                  </pic:spPr>
                </pic:pic>
              </a:graphicData>
            </a:graphic>
          </wp:inline>
        </w:drawing>
      </w:r>
    </w:p>
    <w:p w14:paraId="78F71159" w14:textId="15F204A2" w:rsidR="00084ADE" w:rsidRDefault="00084ADE" w:rsidP="00084ADE">
      <w:pPr>
        <w:ind w:firstLine="420"/>
      </w:pPr>
      <w:proofErr w:type="spellStart"/>
      <w:r>
        <w:rPr>
          <w:rFonts w:hint="eastAsia"/>
        </w:rPr>
        <w:t>Tcp</w:t>
      </w:r>
      <w:proofErr w:type="spellEnd"/>
      <w:r>
        <w:rPr>
          <w:rFonts w:hint="eastAsia"/>
        </w:rPr>
        <w:t>链接</w:t>
      </w:r>
    </w:p>
    <w:p w14:paraId="00A873BA" w14:textId="29233C49" w:rsidR="00084ADE" w:rsidRDefault="00B26FD6" w:rsidP="00084ADE">
      <w:pPr>
        <w:ind w:firstLine="420"/>
      </w:pPr>
      <w:r>
        <w:rPr>
          <w:noProof/>
        </w:rPr>
        <w:drawing>
          <wp:inline distT="0" distB="0" distL="0" distR="0" wp14:anchorId="47CC8D5E" wp14:editId="250A64B2">
            <wp:extent cx="5274310" cy="39751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7510"/>
                    </a:xfrm>
                    <a:prstGeom prst="rect">
                      <a:avLst/>
                    </a:prstGeom>
                  </pic:spPr>
                </pic:pic>
              </a:graphicData>
            </a:graphic>
          </wp:inline>
        </w:drawing>
      </w:r>
    </w:p>
    <w:p w14:paraId="4E888C85" w14:textId="36FAFCE3" w:rsidR="00AE791F" w:rsidRDefault="0063291D" w:rsidP="00AE791F">
      <w:pPr>
        <w:ind w:firstLineChars="95" w:firstLine="199"/>
      </w:pPr>
      <w:r>
        <w:tab/>
      </w:r>
      <w:proofErr w:type="spellStart"/>
      <w:r>
        <w:t>T</w:t>
      </w:r>
      <w:r>
        <w:rPr>
          <w:rFonts w:hint="eastAsia"/>
        </w:rPr>
        <w:t>cp</w:t>
      </w:r>
      <w:proofErr w:type="spellEnd"/>
      <w:r>
        <w:rPr>
          <w:rFonts w:hint="eastAsia"/>
        </w:rPr>
        <w:t>的四次挥手</w:t>
      </w:r>
    </w:p>
    <w:p w14:paraId="55C47432" w14:textId="506B9B8A" w:rsidR="0063291D" w:rsidRDefault="0063291D" w:rsidP="005A2690">
      <w:pPr>
        <w:ind w:firstLineChars="95" w:firstLine="199"/>
      </w:pPr>
      <w:r>
        <w:rPr>
          <w:noProof/>
        </w:rPr>
        <w:drawing>
          <wp:inline distT="0" distB="0" distL="0" distR="0" wp14:anchorId="4B3AEA74" wp14:editId="690C8A39">
            <wp:extent cx="5274310" cy="3683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68300"/>
                    </a:xfrm>
                    <a:prstGeom prst="rect">
                      <a:avLst/>
                    </a:prstGeom>
                  </pic:spPr>
                </pic:pic>
              </a:graphicData>
            </a:graphic>
          </wp:inline>
        </w:drawing>
      </w:r>
    </w:p>
    <w:p w14:paraId="75FCA831" w14:textId="211FAEA3" w:rsidR="00AE791F" w:rsidRPr="00156C5A" w:rsidRDefault="00AE791F" w:rsidP="005A2690">
      <w:pPr>
        <w:ind w:firstLineChars="95" w:firstLine="199"/>
        <w:jc w:val="center"/>
      </w:pPr>
    </w:p>
    <w:p w14:paraId="6F04C27E" w14:textId="2C05C0D9" w:rsidR="00633D27" w:rsidRDefault="00633D27" w:rsidP="00633D27">
      <w:pPr>
        <w:pStyle w:val="11"/>
      </w:pPr>
      <w:r>
        <w:rPr>
          <w:rFonts w:hint="eastAsia"/>
        </w:rPr>
        <w:lastRenderedPageBreak/>
        <w:t>应用层协议</w:t>
      </w:r>
    </w:p>
    <w:p w14:paraId="73C3FCCD" w14:textId="2632F24A" w:rsidR="00633D27" w:rsidRDefault="00633D27" w:rsidP="00633D27">
      <w:pPr>
        <w:pStyle w:val="20"/>
      </w:pPr>
      <w:r>
        <w:rPr>
          <w:rFonts w:hint="eastAsia"/>
        </w:rPr>
        <w:t>域名系统</w:t>
      </w:r>
      <w:proofErr w:type="spellStart"/>
      <w:r>
        <w:rPr>
          <w:rFonts w:hint="eastAsia"/>
        </w:rPr>
        <w:t>dns</w:t>
      </w:r>
      <w:proofErr w:type="spellEnd"/>
    </w:p>
    <w:p w14:paraId="0B85C1A0" w14:textId="12BB1712" w:rsidR="00633D27" w:rsidRDefault="00633D27" w:rsidP="000E6846">
      <w:pPr>
        <w:ind w:firstLine="420"/>
        <w:jc w:val="center"/>
      </w:pPr>
      <w:r>
        <w:rPr>
          <w:noProof/>
        </w:rPr>
        <w:drawing>
          <wp:inline distT="0" distB="0" distL="0" distR="0" wp14:anchorId="75CE22A8" wp14:editId="7B655235">
            <wp:extent cx="4320000" cy="3334399"/>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3334399"/>
                    </a:xfrm>
                    <a:prstGeom prst="rect">
                      <a:avLst/>
                    </a:prstGeom>
                  </pic:spPr>
                </pic:pic>
              </a:graphicData>
            </a:graphic>
          </wp:inline>
        </w:drawing>
      </w:r>
    </w:p>
    <w:p w14:paraId="2E70C0F1" w14:textId="4DA8617B" w:rsidR="000E6846" w:rsidRDefault="000E6846" w:rsidP="000E6846">
      <w:pPr>
        <w:pStyle w:val="3"/>
      </w:pPr>
      <w:r>
        <w:rPr>
          <w:rFonts w:hint="eastAsia"/>
        </w:rPr>
        <w:t>域名系统</w:t>
      </w:r>
      <w:proofErr w:type="spellStart"/>
      <w:r>
        <w:rPr>
          <w:rFonts w:hint="eastAsia"/>
        </w:rPr>
        <w:t>dns</w:t>
      </w:r>
      <w:proofErr w:type="spellEnd"/>
    </w:p>
    <w:p w14:paraId="2BB0029B" w14:textId="77777777" w:rsidR="000E6846" w:rsidRDefault="000E6846" w:rsidP="000E6846">
      <w:pPr>
        <w:ind w:firstLine="420"/>
      </w:pPr>
      <w:r>
        <w:rPr>
          <w:rFonts w:hint="eastAsia"/>
        </w:rPr>
        <w:t>因特网采用层次树状结构的域名结构</w:t>
      </w:r>
    </w:p>
    <w:p w14:paraId="4FB091CF" w14:textId="78741F09" w:rsidR="000E6846" w:rsidRDefault="000E6846" w:rsidP="000E6846">
      <w:pPr>
        <w:ind w:firstLine="420"/>
      </w:pPr>
      <w:r>
        <w:rPr>
          <w:rFonts w:hint="eastAsia"/>
        </w:rPr>
        <w:t>域名的结构由若干个分量组成</w:t>
      </w:r>
      <w:r>
        <w:t>,</w:t>
      </w:r>
      <w:r>
        <w:t>各分量之间用</w:t>
      </w:r>
      <w:proofErr w:type="gramStart"/>
      <w:r>
        <w:t>”</w:t>
      </w:r>
      <w:proofErr w:type="gramEnd"/>
      <w:r>
        <w:t>点</w:t>
      </w:r>
      <w:proofErr w:type="gramStart"/>
      <w:r>
        <w:t>”</w:t>
      </w:r>
      <w:proofErr w:type="gramEnd"/>
      <w:r>
        <w:rPr>
          <w:rFonts w:hint="eastAsia"/>
        </w:rPr>
        <w:t>隔开</w:t>
      </w:r>
      <w:r>
        <w:rPr>
          <w:rFonts w:hint="eastAsia"/>
        </w:rPr>
        <w:t>,</w:t>
      </w:r>
      <w:r>
        <w:rPr>
          <w:rFonts w:hint="eastAsia"/>
        </w:rPr>
        <w:t>分别代表不同级别的域名。</w:t>
      </w:r>
    </w:p>
    <w:p w14:paraId="15CF52CE" w14:textId="0F05085F" w:rsidR="000E6846" w:rsidRPr="000E6846" w:rsidRDefault="000E6846" w:rsidP="000E6846">
      <w:pPr>
        <w:ind w:firstLine="420"/>
      </w:pPr>
      <w:r>
        <w:tab/>
      </w:r>
      <w:r w:rsidRPr="000E6846">
        <w:rPr>
          <w:rFonts w:hint="eastAsia"/>
        </w:rPr>
        <w:t>…三级域名</w:t>
      </w:r>
      <w:r>
        <w:rPr>
          <w:rFonts w:hint="eastAsia"/>
        </w:rPr>
        <w:t>.</w:t>
      </w:r>
      <w:r w:rsidRPr="000E6846">
        <w:rPr>
          <w:rFonts w:hint="eastAsia"/>
        </w:rPr>
        <w:t>二级域名</w:t>
      </w:r>
      <w:r w:rsidRPr="000E6846">
        <w:t>.</w:t>
      </w:r>
      <w:r w:rsidRPr="000E6846">
        <w:t>顶级域名</w:t>
      </w:r>
    </w:p>
    <w:p w14:paraId="5FB54B61" w14:textId="77777777" w:rsidR="000E6846" w:rsidRDefault="000E6846" w:rsidP="000E6846">
      <w:pPr>
        <w:widowControl/>
        <w:ind w:firstLineChars="0" w:firstLine="420"/>
        <w:jc w:val="left"/>
      </w:pPr>
      <w:r>
        <w:rPr>
          <w:rFonts w:hint="eastAsia"/>
        </w:rPr>
        <w:t>每一级的域名都由英文字母和数字组成</w:t>
      </w:r>
      <w:r>
        <w:t>,</w:t>
      </w:r>
      <w:r>
        <w:t>不超过</w:t>
      </w:r>
      <w:r>
        <w:t>63</w:t>
      </w:r>
      <w:r>
        <w:t>个字符</w:t>
      </w:r>
      <w:r>
        <w:t>,</w:t>
      </w:r>
      <w:r>
        <w:t>不区分大小写字母。</w:t>
      </w:r>
    </w:p>
    <w:p w14:paraId="4A580C58" w14:textId="77777777" w:rsidR="00A03366" w:rsidRDefault="000E6846" w:rsidP="000E6846">
      <w:pPr>
        <w:widowControl/>
        <w:ind w:firstLineChars="0" w:firstLine="420"/>
        <w:jc w:val="left"/>
      </w:pPr>
      <w:r>
        <w:rPr>
          <w:rFonts w:hint="eastAsia"/>
        </w:rPr>
        <w:t>级别最低的域名写在最左边</w:t>
      </w:r>
      <w:r>
        <w:t>,</w:t>
      </w:r>
      <w:r>
        <w:t>而级别最高的顶级域名写在最右边。</w:t>
      </w:r>
    </w:p>
    <w:p w14:paraId="4936805B" w14:textId="77777777" w:rsidR="00954E5A" w:rsidRDefault="00A03366" w:rsidP="000E6846">
      <w:pPr>
        <w:widowControl/>
        <w:ind w:firstLineChars="0" w:firstLine="420"/>
        <w:jc w:val="left"/>
      </w:pPr>
      <w:r w:rsidRPr="00A03366">
        <w:rPr>
          <w:rFonts w:hint="eastAsia"/>
        </w:rPr>
        <w:t>域名系统既不规定一个域名需要包含多少个下级域名</w:t>
      </w:r>
      <w:r w:rsidRPr="00A03366">
        <w:t>,</w:t>
      </w:r>
      <w:r w:rsidRPr="00A03366">
        <w:t>也不规定每一级的域名代表什么意思。</w:t>
      </w:r>
    </w:p>
    <w:p w14:paraId="78269421" w14:textId="7B0DAB8C" w:rsidR="00C51F38" w:rsidRDefault="00954E5A" w:rsidP="000E6846">
      <w:pPr>
        <w:widowControl/>
        <w:ind w:firstLineChars="0" w:firstLine="420"/>
        <w:jc w:val="left"/>
      </w:pPr>
      <w:r w:rsidRPr="00954E5A">
        <w:rPr>
          <w:rFonts w:hint="eastAsia"/>
        </w:rPr>
        <w:t>各级域名由其上一级的域名管理机构管理</w:t>
      </w:r>
      <w:r w:rsidRPr="00954E5A">
        <w:t>,</w:t>
      </w:r>
      <w:r w:rsidRPr="00954E5A">
        <w:t>而最高的顶级域名则由因特网名称与数字地址分配机构</w:t>
      </w:r>
      <w:r w:rsidRPr="00954E5A">
        <w:t>ICANN</w:t>
      </w:r>
      <w:r w:rsidRPr="00954E5A">
        <w:t>进行管理。</w:t>
      </w:r>
    </w:p>
    <w:p w14:paraId="567B19E9" w14:textId="4B9DE9D1" w:rsidR="00C51F38" w:rsidRDefault="00C51F38" w:rsidP="000E6846">
      <w:pPr>
        <w:widowControl/>
        <w:ind w:firstLineChars="0" w:firstLine="420"/>
        <w:jc w:val="left"/>
      </w:pPr>
    </w:p>
    <w:p w14:paraId="041FDF88" w14:textId="5C01CA78" w:rsidR="00C51F38" w:rsidRDefault="001D5027" w:rsidP="001D5027">
      <w:pPr>
        <w:pStyle w:val="3"/>
      </w:pPr>
      <w:proofErr w:type="spellStart"/>
      <w:r>
        <w:t>D</w:t>
      </w:r>
      <w:r>
        <w:rPr>
          <w:rFonts w:hint="eastAsia"/>
        </w:rPr>
        <w:t>ns</w:t>
      </w:r>
      <w:proofErr w:type="spellEnd"/>
      <w:r>
        <w:t xml:space="preserve"> </w:t>
      </w:r>
      <w:r>
        <w:rPr>
          <w:rFonts w:hint="eastAsia"/>
        </w:rPr>
        <w:t>的缓存</w:t>
      </w:r>
    </w:p>
    <w:p w14:paraId="4BC13A34" w14:textId="77777777" w:rsidR="001D5027" w:rsidRPr="001D5027" w:rsidRDefault="001D5027" w:rsidP="001D5027">
      <w:pPr>
        <w:ind w:firstLine="420"/>
      </w:pPr>
    </w:p>
    <w:p w14:paraId="499CFA16" w14:textId="53F4F9F8" w:rsidR="00633D27" w:rsidRDefault="00633D27" w:rsidP="000E6846">
      <w:pPr>
        <w:widowControl/>
        <w:ind w:firstLineChars="0" w:firstLine="420"/>
        <w:jc w:val="left"/>
        <w:rPr>
          <w:rFonts w:ascii="等线 Light" w:eastAsia="黑体" w:hAnsi="等线 Light"/>
          <w:b/>
          <w:bCs w:val="0"/>
          <w:sz w:val="28"/>
        </w:rPr>
      </w:pPr>
      <w:r>
        <w:br w:type="page"/>
      </w:r>
    </w:p>
    <w:p w14:paraId="476528EF" w14:textId="77777777" w:rsidR="00633D27" w:rsidRPr="00633D27" w:rsidRDefault="00633D27" w:rsidP="00633D27">
      <w:pPr>
        <w:pStyle w:val="20"/>
      </w:pPr>
    </w:p>
    <w:sectPr w:rsidR="00633D27" w:rsidRPr="00633D27">
      <w:headerReference w:type="even" r:id="rId93"/>
      <w:headerReference w:type="default" r:id="rId94"/>
      <w:footerReference w:type="even" r:id="rId95"/>
      <w:footerReference w:type="default" r:id="rId96"/>
      <w:headerReference w:type="first" r:id="rId97"/>
      <w:footerReference w:type="first" r:id="rId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60D2C" w14:textId="77777777" w:rsidR="00E87787" w:rsidRDefault="00E87787">
      <w:pPr>
        <w:ind w:firstLine="420"/>
      </w:pPr>
      <w:r>
        <w:separator/>
      </w:r>
    </w:p>
  </w:endnote>
  <w:endnote w:type="continuationSeparator" w:id="0">
    <w:p w14:paraId="30E99B73" w14:textId="77777777" w:rsidR="00E87787" w:rsidRDefault="00E8778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056F" w14:textId="77777777" w:rsidR="009745AC" w:rsidRDefault="009745AC">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03E56" w14:textId="77777777" w:rsidR="009745AC" w:rsidRDefault="009745AC">
    <w:pPr>
      <w:pStyle w:val="af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13FF7" w14:textId="77777777" w:rsidR="009745AC" w:rsidRDefault="009745AC">
    <w:pPr>
      <w:pStyle w:val="af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16192" w14:textId="77777777" w:rsidR="00E87787" w:rsidRDefault="00E87787">
      <w:pPr>
        <w:ind w:firstLine="420"/>
      </w:pPr>
      <w:r>
        <w:separator/>
      </w:r>
    </w:p>
  </w:footnote>
  <w:footnote w:type="continuationSeparator" w:id="0">
    <w:p w14:paraId="2F20A1A4" w14:textId="77777777" w:rsidR="00E87787" w:rsidRDefault="00E87787">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34C13" w14:textId="77777777" w:rsidR="009745AC" w:rsidRDefault="009745AC">
    <w:pPr>
      <w:pStyle w:val="af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A8B28" w14:textId="77777777" w:rsidR="009745AC" w:rsidRDefault="009745AC">
    <w:pPr>
      <w:pStyle w:val="af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3303D" w14:textId="77777777" w:rsidR="009745AC" w:rsidRDefault="009745AC">
    <w:pPr>
      <w:pStyle w:val="af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908"/>
    <w:multiLevelType w:val="multilevel"/>
    <w:tmpl w:val="04891908"/>
    <w:lvl w:ilvl="0">
      <w:start w:val="1"/>
      <w:numFmt w:val="decimal"/>
      <w:pStyle w:val="1"/>
      <w:lvlText w:val="%1."/>
      <w:lvlJc w:val="left"/>
      <w:pPr>
        <w:ind w:left="360" w:hanging="360"/>
      </w:pPr>
    </w:lvl>
    <w:lvl w:ilvl="1">
      <w:start w:val="2"/>
      <w:numFmt w:val="decimal"/>
      <w:isLgl/>
      <w:lvlText w:val="%1.%2"/>
      <w:lvlJc w:val="left"/>
      <w:pPr>
        <w:ind w:left="510" w:hanging="51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1" w15:restartNumberingAfterBreak="0">
    <w:nsid w:val="0F0F702D"/>
    <w:multiLevelType w:val="multilevel"/>
    <w:tmpl w:val="0F0F702D"/>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393B54B2"/>
    <w:multiLevelType w:val="multilevel"/>
    <w:tmpl w:val="393B54B2"/>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573C6771"/>
    <w:multiLevelType w:val="multilevel"/>
    <w:tmpl w:val="573C6771"/>
    <w:lvl w:ilvl="0">
      <w:start w:val="1"/>
      <w:numFmt w:val="decimal"/>
      <w:suff w:val="nothing"/>
      <w:lvlText w:val="第%1章"/>
      <w:lvlJc w:val="left"/>
      <w:pPr>
        <w:ind w:left="425" w:hanging="425"/>
      </w:pPr>
      <w:rPr>
        <w:rFonts w:hint="eastAsia"/>
      </w:rPr>
    </w:lvl>
    <w:lvl w:ilvl="1">
      <w:start w:val="1"/>
      <w:numFmt w:val="decimal"/>
      <w:pStyle w:val="10"/>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62977B11"/>
    <w:multiLevelType w:val="multilevel"/>
    <w:tmpl w:val="62977B11"/>
    <w:lvl w:ilvl="0">
      <w:start w:val="1"/>
      <w:numFmt w:val="chineseCountingThousand"/>
      <w:pStyle w:val="11"/>
      <w:suff w:val="space"/>
      <w:lvlText w:val="%1"/>
      <w:lvlJc w:val="left"/>
      <w:pPr>
        <w:ind w:left="420" w:firstLine="0"/>
      </w:pPr>
      <w:rPr>
        <w:rFonts w:eastAsia="黑体" w:hint="eastAsia"/>
        <w:b/>
        <w:i w:val="0"/>
        <w:sz w:val="32"/>
      </w:rPr>
    </w:lvl>
    <w:lvl w:ilvl="1">
      <w:start w:val="1"/>
      <w:numFmt w:val="decimal"/>
      <w:pStyle w:val="20"/>
      <w:suff w:val="space"/>
      <w:lvlText w:val="%2"/>
      <w:lvlJc w:val="left"/>
      <w:pPr>
        <w:ind w:left="420" w:firstLine="0"/>
      </w:pPr>
      <w:rPr>
        <w:rFonts w:eastAsia="黑体" w:hint="eastAsia"/>
        <w:b/>
        <w:i w:val="0"/>
        <w:sz w:val="28"/>
      </w:rPr>
    </w:lvl>
    <w:lvl w:ilvl="2">
      <w:start w:val="1"/>
      <w:numFmt w:val="decimal"/>
      <w:suff w:val="space"/>
      <w:lvlText w:val="%3"/>
      <w:lvlJc w:val="right"/>
      <w:pPr>
        <w:ind w:left="4247" w:firstLine="0"/>
      </w:pPr>
      <w:rPr>
        <w:rFonts w:cs="Times New Roman"/>
        <w:b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4"/>
      <w:lvlText w:val="%4"/>
      <w:lvlJc w:val="left"/>
      <w:pPr>
        <w:ind w:left="420" w:firstLine="0"/>
      </w:pPr>
      <w:rPr>
        <w:rFonts w:eastAsia="仿宋" w:hint="eastAsia"/>
        <w:sz w:val="21"/>
      </w:rPr>
    </w:lvl>
    <w:lvl w:ilvl="4">
      <w:start w:val="1"/>
      <w:numFmt w:val="lowerLetter"/>
      <w:lvlText w:val="%5)"/>
      <w:lvlJc w:val="left"/>
      <w:pPr>
        <w:ind w:left="420" w:firstLine="0"/>
      </w:pPr>
      <w:rPr>
        <w:rFonts w:hint="eastAsia"/>
      </w:rPr>
    </w:lvl>
    <w:lvl w:ilvl="5">
      <w:start w:val="1"/>
      <w:numFmt w:val="lowerRoman"/>
      <w:lvlText w:val="%6."/>
      <w:lvlJc w:val="right"/>
      <w:pPr>
        <w:ind w:left="420" w:firstLine="0"/>
      </w:pPr>
      <w:rPr>
        <w:rFonts w:hint="eastAsia"/>
      </w:rPr>
    </w:lvl>
    <w:lvl w:ilvl="6">
      <w:start w:val="1"/>
      <w:numFmt w:val="decimal"/>
      <w:lvlText w:val="%7."/>
      <w:lvlJc w:val="left"/>
      <w:pPr>
        <w:ind w:left="420" w:firstLine="0"/>
      </w:pPr>
      <w:rPr>
        <w:rFonts w:hint="eastAsia"/>
      </w:rPr>
    </w:lvl>
    <w:lvl w:ilvl="7">
      <w:start w:val="1"/>
      <w:numFmt w:val="lowerLetter"/>
      <w:lvlText w:val="%8)"/>
      <w:lvlJc w:val="left"/>
      <w:pPr>
        <w:ind w:left="420" w:firstLine="0"/>
      </w:pPr>
      <w:rPr>
        <w:rFonts w:hint="eastAsia"/>
      </w:rPr>
    </w:lvl>
    <w:lvl w:ilvl="8">
      <w:start w:val="1"/>
      <w:numFmt w:val="lowerRoman"/>
      <w:lvlText w:val="%9."/>
      <w:lvlJc w:val="right"/>
      <w:pPr>
        <w:ind w:left="420" w:firstLine="0"/>
      </w:pPr>
      <w:rPr>
        <w:rFonts w:hint="eastAsia"/>
      </w:rPr>
    </w:lvl>
  </w:abstractNum>
  <w:abstractNum w:abstractNumId="5" w15:restartNumberingAfterBreak="0">
    <w:nsid w:val="64BE2190"/>
    <w:multiLevelType w:val="multilevel"/>
    <w:tmpl w:val="64BE2190"/>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6" w15:restartNumberingAfterBreak="0">
    <w:nsid w:val="7F1A67D1"/>
    <w:multiLevelType w:val="multilevel"/>
    <w:tmpl w:val="7F1A67D1"/>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1"/>
  </w:num>
  <w:num w:numId="4">
    <w:abstractNumId w:val="5"/>
  </w:num>
  <w:num w:numId="5">
    <w:abstractNumId w:val="3"/>
  </w:num>
  <w:num w:numId="6">
    <w:abstractNumId w:val="0"/>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ED5"/>
    <w:rsid w:val="000002ED"/>
    <w:rsid w:val="000003BF"/>
    <w:rsid w:val="000006A5"/>
    <w:rsid w:val="0000114D"/>
    <w:rsid w:val="0000149B"/>
    <w:rsid w:val="000014CC"/>
    <w:rsid w:val="000014FF"/>
    <w:rsid w:val="0000154C"/>
    <w:rsid w:val="00001CAD"/>
    <w:rsid w:val="00001E00"/>
    <w:rsid w:val="000021E4"/>
    <w:rsid w:val="0000275B"/>
    <w:rsid w:val="000029CA"/>
    <w:rsid w:val="0000326D"/>
    <w:rsid w:val="0000348A"/>
    <w:rsid w:val="0000378D"/>
    <w:rsid w:val="00003992"/>
    <w:rsid w:val="00003B4A"/>
    <w:rsid w:val="00003C8B"/>
    <w:rsid w:val="00003FBB"/>
    <w:rsid w:val="000041A9"/>
    <w:rsid w:val="00004328"/>
    <w:rsid w:val="00004911"/>
    <w:rsid w:val="00004FB6"/>
    <w:rsid w:val="00005098"/>
    <w:rsid w:val="00005587"/>
    <w:rsid w:val="0000589B"/>
    <w:rsid w:val="00005EE6"/>
    <w:rsid w:val="000065A2"/>
    <w:rsid w:val="00006CA9"/>
    <w:rsid w:val="00007FD1"/>
    <w:rsid w:val="00010D0C"/>
    <w:rsid w:val="00010E5D"/>
    <w:rsid w:val="00010F7F"/>
    <w:rsid w:val="000110E5"/>
    <w:rsid w:val="000111C2"/>
    <w:rsid w:val="000112E2"/>
    <w:rsid w:val="00011498"/>
    <w:rsid w:val="00011533"/>
    <w:rsid w:val="0001173E"/>
    <w:rsid w:val="00011916"/>
    <w:rsid w:val="00012123"/>
    <w:rsid w:val="0001215A"/>
    <w:rsid w:val="0001216B"/>
    <w:rsid w:val="00012259"/>
    <w:rsid w:val="0001240F"/>
    <w:rsid w:val="0001275C"/>
    <w:rsid w:val="000128E5"/>
    <w:rsid w:val="00012A30"/>
    <w:rsid w:val="00012A70"/>
    <w:rsid w:val="00013069"/>
    <w:rsid w:val="0001322D"/>
    <w:rsid w:val="00013559"/>
    <w:rsid w:val="0001437E"/>
    <w:rsid w:val="0001441D"/>
    <w:rsid w:val="00014434"/>
    <w:rsid w:val="00014737"/>
    <w:rsid w:val="00014CF4"/>
    <w:rsid w:val="00014D08"/>
    <w:rsid w:val="000151A4"/>
    <w:rsid w:val="00015533"/>
    <w:rsid w:val="00015AAC"/>
    <w:rsid w:val="00015B92"/>
    <w:rsid w:val="00015FA9"/>
    <w:rsid w:val="00016099"/>
    <w:rsid w:val="000163D2"/>
    <w:rsid w:val="0001663C"/>
    <w:rsid w:val="00016DA0"/>
    <w:rsid w:val="00017040"/>
    <w:rsid w:val="00017138"/>
    <w:rsid w:val="0001721B"/>
    <w:rsid w:val="00017619"/>
    <w:rsid w:val="00017A6F"/>
    <w:rsid w:val="00017C1C"/>
    <w:rsid w:val="0002002C"/>
    <w:rsid w:val="00020B0B"/>
    <w:rsid w:val="00020B91"/>
    <w:rsid w:val="00020CF1"/>
    <w:rsid w:val="00020FF0"/>
    <w:rsid w:val="00021126"/>
    <w:rsid w:val="00021321"/>
    <w:rsid w:val="000224A3"/>
    <w:rsid w:val="00022538"/>
    <w:rsid w:val="00022675"/>
    <w:rsid w:val="0002271A"/>
    <w:rsid w:val="00022F36"/>
    <w:rsid w:val="00023700"/>
    <w:rsid w:val="00023725"/>
    <w:rsid w:val="000237FA"/>
    <w:rsid w:val="00023D7C"/>
    <w:rsid w:val="00023DA5"/>
    <w:rsid w:val="00024384"/>
    <w:rsid w:val="000246E1"/>
    <w:rsid w:val="00024B79"/>
    <w:rsid w:val="00024CA4"/>
    <w:rsid w:val="00024CF6"/>
    <w:rsid w:val="00024E50"/>
    <w:rsid w:val="000251C5"/>
    <w:rsid w:val="000252FC"/>
    <w:rsid w:val="000253A6"/>
    <w:rsid w:val="00025407"/>
    <w:rsid w:val="0002575B"/>
    <w:rsid w:val="0002584D"/>
    <w:rsid w:val="00025917"/>
    <w:rsid w:val="00025A3D"/>
    <w:rsid w:val="00025E99"/>
    <w:rsid w:val="000261EC"/>
    <w:rsid w:val="0002631D"/>
    <w:rsid w:val="000276BC"/>
    <w:rsid w:val="0002771F"/>
    <w:rsid w:val="000277C8"/>
    <w:rsid w:val="00027CAA"/>
    <w:rsid w:val="000305B9"/>
    <w:rsid w:val="000308AB"/>
    <w:rsid w:val="00030F07"/>
    <w:rsid w:val="000313A9"/>
    <w:rsid w:val="000316BE"/>
    <w:rsid w:val="00032111"/>
    <w:rsid w:val="000321E5"/>
    <w:rsid w:val="000323FF"/>
    <w:rsid w:val="00032446"/>
    <w:rsid w:val="0003247F"/>
    <w:rsid w:val="00032596"/>
    <w:rsid w:val="000326D9"/>
    <w:rsid w:val="00032A27"/>
    <w:rsid w:val="00032DDF"/>
    <w:rsid w:val="00032F7D"/>
    <w:rsid w:val="00033008"/>
    <w:rsid w:val="00033312"/>
    <w:rsid w:val="000336A3"/>
    <w:rsid w:val="000339D6"/>
    <w:rsid w:val="00033D27"/>
    <w:rsid w:val="00033D48"/>
    <w:rsid w:val="00033E1C"/>
    <w:rsid w:val="00033F7D"/>
    <w:rsid w:val="00034BB4"/>
    <w:rsid w:val="00034EB8"/>
    <w:rsid w:val="00034FC0"/>
    <w:rsid w:val="00035144"/>
    <w:rsid w:val="0003516F"/>
    <w:rsid w:val="00035917"/>
    <w:rsid w:val="00035BC5"/>
    <w:rsid w:val="00035C55"/>
    <w:rsid w:val="00035CBC"/>
    <w:rsid w:val="00035EF0"/>
    <w:rsid w:val="000360C0"/>
    <w:rsid w:val="0003654F"/>
    <w:rsid w:val="00036D08"/>
    <w:rsid w:val="00036D4D"/>
    <w:rsid w:val="0003707B"/>
    <w:rsid w:val="00037554"/>
    <w:rsid w:val="00040629"/>
    <w:rsid w:val="000408AB"/>
    <w:rsid w:val="00040A85"/>
    <w:rsid w:val="00040BF4"/>
    <w:rsid w:val="00040D83"/>
    <w:rsid w:val="00040ECA"/>
    <w:rsid w:val="000415B8"/>
    <w:rsid w:val="00041A8B"/>
    <w:rsid w:val="00041B51"/>
    <w:rsid w:val="00041B76"/>
    <w:rsid w:val="00041C6D"/>
    <w:rsid w:val="000422EA"/>
    <w:rsid w:val="0004236E"/>
    <w:rsid w:val="000424D4"/>
    <w:rsid w:val="00042748"/>
    <w:rsid w:val="00042879"/>
    <w:rsid w:val="00042A9C"/>
    <w:rsid w:val="00042B48"/>
    <w:rsid w:val="00042B68"/>
    <w:rsid w:val="00042F1F"/>
    <w:rsid w:val="00042F51"/>
    <w:rsid w:val="000432D8"/>
    <w:rsid w:val="00043673"/>
    <w:rsid w:val="00043B86"/>
    <w:rsid w:val="00043BE4"/>
    <w:rsid w:val="00043CFB"/>
    <w:rsid w:val="00043D3A"/>
    <w:rsid w:val="00044304"/>
    <w:rsid w:val="00044500"/>
    <w:rsid w:val="00044570"/>
    <w:rsid w:val="0004532B"/>
    <w:rsid w:val="00045675"/>
    <w:rsid w:val="000458FA"/>
    <w:rsid w:val="00045918"/>
    <w:rsid w:val="00045ADD"/>
    <w:rsid w:val="00045D37"/>
    <w:rsid w:val="000460D9"/>
    <w:rsid w:val="00046E7D"/>
    <w:rsid w:val="00047355"/>
    <w:rsid w:val="00047727"/>
    <w:rsid w:val="0004792E"/>
    <w:rsid w:val="0005055F"/>
    <w:rsid w:val="00050A7D"/>
    <w:rsid w:val="00050BD1"/>
    <w:rsid w:val="00050ECF"/>
    <w:rsid w:val="0005283E"/>
    <w:rsid w:val="00052870"/>
    <w:rsid w:val="00052A36"/>
    <w:rsid w:val="00052A48"/>
    <w:rsid w:val="00052AFF"/>
    <w:rsid w:val="00053980"/>
    <w:rsid w:val="00053A81"/>
    <w:rsid w:val="00053BF1"/>
    <w:rsid w:val="00053C3C"/>
    <w:rsid w:val="00053D42"/>
    <w:rsid w:val="00053DC8"/>
    <w:rsid w:val="00054107"/>
    <w:rsid w:val="0005413E"/>
    <w:rsid w:val="0005442A"/>
    <w:rsid w:val="00054EFA"/>
    <w:rsid w:val="00054FBD"/>
    <w:rsid w:val="000550D6"/>
    <w:rsid w:val="00055558"/>
    <w:rsid w:val="000557AA"/>
    <w:rsid w:val="00055C0F"/>
    <w:rsid w:val="00055CBE"/>
    <w:rsid w:val="00055CC6"/>
    <w:rsid w:val="00055E56"/>
    <w:rsid w:val="00056912"/>
    <w:rsid w:val="0005696E"/>
    <w:rsid w:val="00056C14"/>
    <w:rsid w:val="000571E2"/>
    <w:rsid w:val="00057628"/>
    <w:rsid w:val="00057806"/>
    <w:rsid w:val="00057E78"/>
    <w:rsid w:val="00060022"/>
    <w:rsid w:val="0006048B"/>
    <w:rsid w:val="00060720"/>
    <w:rsid w:val="000609E8"/>
    <w:rsid w:val="000615B9"/>
    <w:rsid w:val="00061703"/>
    <w:rsid w:val="00061A80"/>
    <w:rsid w:val="00061BD9"/>
    <w:rsid w:val="00061DF2"/>
    <w:rsid w:val="00062D3A"/>
    <w:rsid w:val="00062EB7"/>
    <w:rsid w:val="000634DE"/>
    <w:rsid w:val="000637B6"/>
    <w:rsid w:val="000637C7"/>
    <w:rsid w:val="00063BA3"/>
    <w:rsid w:val="00063ED3"/>
    <w:rsid w:val="000641D0"/>
    <w:rsid w:val="000641DF"/>
    <w:rsid w:val="000643D8"/>
    <w:rsid w:val="0006475A"/>
    <w:rsid w:val="00064B4D"/>
    <w:rsid w:val="00064BD3"/>
    <w:rsid w:val="00064E23"/>
    <w:rsid w:val="00064E41"/>
    <w:rsid w:val="00064E92"/>
    <w:rsid w:val="000650D4"/>
    <w:rsid w:val="00065283"/>
    <w:rsid w:val="000653A9"/>
    <w:rsid w:val="000659DC"/>
    <w:rsid w:val="00065D5E"/>
    <w:rsid w:val="00065D76"/>
    <w:rsid w:val="00065E64"/>
    <w:rsid w:val="00065EEB"/>
    <w:rsid w:val="0006604C"/>
    <w:rsid w:val="00066470"/>
    <w:rsid w:val="00066475"/>
    <w:rsid w:val="000664F3"/>
    <w:rsid w:val="00066686"/>
    <w:rsid w:val="00066B13"/>
    <w:rsid w:val="00066BB9"/>
    <w:rsid w:val="00066D60"/>
    <w:rsid w:val="000678D8"/>
    <w:rsid w:val="00067A71"/>
    <w:rsid w:val="00067DA5"/>
    <w:rsid w:val="00067DB0"/>
    <w:rsid w:val="00067F7E"/>
    <w:rsid w:val="00070164"/>
    <w:rsid w:val="000702CD"/>
    <w:rsid w:val="00070524"/>
    <w:rsid w:val="0007060C"/>
    <w:rsid w:val="00070DB9"/>
    <w:rsid w:val="00070F38"/>
    <w:rsid w:val="0007153B"/>
    <w:rsid w:val="00071557"/>
    <w:rsid w:val="00071885"/>
    <w:rsid w:val="00071988"/>
    <w:rsid w:val="00071EDC"/>
    <w:rsid w:val="00072138"/>
    <w:rsid w:val="000722C0"/>
    <w:rsid w:val="000726F9"/>
    <w:rsid w:val="00072F72"/>
    <w:rsid w:val="00073294"/>
    <w:rsid w:val="000738C2"/>
    <w:rsid w:val="00073C7F"/>
    <w:rsid w:val="00073C90"/>
    <w:rsid w:val="00073D0E"/>
    <w:rsid w:val="000740F7"/>
    <w:rsid w:val="0007411A"/>
    <w:rsid w:val="0007479B"/>
    <w:rsid w:val="000751F7"/>
    <w:rsid w:val="000752EF"/>
    <w:rsid w:val="00075384"/>
    <w:rsid w:val="0007568F"/>
    <w:rsid w:val="000759B5"/>
    <w:rsid w:val="00075BF9"/>
    <w:rsid w:val="00075CE9"/>
    <w:rsid w:val="00075F57"/>
    <w:rsid w:val="00076421"/>
    <w:rsid w:val="000767C3"/>
    <w:rsid w:val="00076B0C"/>
    <w:rsid w:val="00077039"/>
    <w:rsid w:val="00077275"/>
    <w:rsid w:val="000774CE"/>
    <w:rsid w:val="00077745"/>
    <w:rsid w:val="00077800"/>
    <w:rsid w:val="000778C7"/>
    <w:rsid w:val="000779CC"/>
    <w:rsid w:val="00077AD7"/>
    <w:rsid w:val="00077FC1"/>
    <w:rsid w:val="000800DD"/>
    <w:rsid w:val="000806A2"/>
    <w:rsid w:val="00080D33"/>
    <w:rsid w:val="00080E8E"/>
    <w:rsid w:val="00081084"/>
    <w:rsid w:val="000812E4"/>
    <w:rsid w:val="00081602"/>
    <w:rsid w:val="0008193A"/>
    <w:rsid w:val="00081ACC"/>
    <w:rsid w:val="00081FE9"/>
    <w:rsid w:val="0008225F"/>
    <w:rsid w:val="0008252A"/>
    <w:rsid w:val="00082BCB"/>
    <w:rsid w:val="00082C6F"/>
    <w:rsid w:val="00083019"/>
    <w:rsid w:val="000835DF"/>
    <w:rsid w:val="0008371E"/>
    <w:rsid w:val="00083757"/>
    <w:rsid w:val="0008402C"/>
    <w:rsid w:val="00084261"/>
    <w:rsid w:val="000843E2"/>
    <w:rsid w:val="0008465D"/>
    <w:rsid w:val="00084ADE"/>
    <w:rsid w:val="000852F8"/>
    <w:rsid w:val="0008546A"/>
    <w:rsid w:val="0008574F"/>
    <w:rsid w:val="0008575B"/>
    <w:rsid w:val="00085925"/>
    <w:rsid w:val="00085DDE"/>
    <w:rsid w:val="00085EF0"/>
    <w:rsid w:val="00086BC3"/>
    <w:rsid w:val="00086CD7"/>
    <w:rsid w:val="00086E21"/>
    <w:rsid w:val="00087DC6"/>
    <w:rsid w:val="00087E4D"/>
    <w:rsid w:val="00087F1C"/>
    <w:rsid w:val="00090595"/>
    <w:rsid w:val="00090616"/>
    <w:rsid w:val="00090C92"/>
    <w:rsid w:val="00090E49"/>
    <w:rsid w:val="00091121"/>
    <w:rsid w:val="00091564"/>
    <w:rsid w:val="000916D5"/>
    <w:rsid w:val="0009187A"/>
    <w:rsid w:val="00091C3A"/>
    <w:rsid w:val="00091DCA"/>
    <w:rsid w:val="000922A7"/>
    <w:rsid w:val="00092416"/>
    <w:rsid w:val="00092CB4"/>
    <w:rsid w:val="00092EA0"/>
    <w:rsid w:val="00093A17"/>
    <w:rsid w:val="00093D17"/>
    <w:rsid w:val="00094023"/>
    <w:rsid w:val="00094145"/>
    <w:rsid w:val="00094464"/>
    <w:rsid w:val="000947A4"/>
    <w:rsid w:val="00094910"/>
    <w:rsid w:val="00094AA7"/>
    <w:rsid w:val="0009597E"/>
    <w:rsid w:val="000961D9"/>
    <w:rsid w:val="00096897"/>
    <w:rsid w:val="0009691F"/>
    <w:rsid w:val="00096C1D"/>
    <w:rsid w:val="00097271"/>
    <w:rsid w:val="00097627"/>
    <w:rsid w:val="000976DC"/>
    <w:rsid w:val="000A0775"/>
    <w:rsid w:val="000A0ABE"/>
    <w:rsid w:val="000A0B6C"/>
    <w:rsid w:val="000A0CE5"/>
    <w:rsid w:val="000A1194"/>
    <w:rsid w:val="000A1454"/>
    <w:rsid w:val="000A1894"/>
    <w:rsid w:val="000A1A08"/>
    <w:rsid w:val="000A215B"/>
    <w:rsid w:val="000A2E2E"/>
    <w:rsid w:val="000A2FE7"/>
    <w:rsid w:val="000A315F"/>
    <w:rsid w:val="000A3363"/>
    <w:rsid w:val="000A37EB"/>
    <w:rsid w:val="000A3BAD"/>
    <w:rsid w:val="000A3CCD"/>
    <w:rsid w:val="000A3D89"/>
    <w:rsid w:val="000A4949"/>
    <w:rsid w:val="000A4CB8"/>
    <w:rsid w:val="000A4E5A"/>
    <w:rsid w:val="000A4E67"/>
    <w:rsid w:val="000A59EA"/>
    <w:rsid w:val="000A5ABB"/>
    <w:rsid w:val="000A5FB6"/>
    <w:rsid w:val="000A6135"/>
    <w:rsid w:val="000A641F"/>
    <w:rsid w:val="000A64F9"/>
    <w:rsid w:val="000A68E6"/>
    <w:rsid w:val="000A6D26"/>
    <w:rsid w:val="000A70BF"/>
    <w:rsid w:val="000A70E7"/>
    <w:rsid w:val="000A7545"/>
    <w:rsid w:val="000A76A5"/>
    <w:rsid w:val="000A7706"/>
    <w:rsid w:val="000A79A2"/>
    <w:rsid w:val="000A79B7"/>
    <w:rsid w:val="000A7F45"/>
    <w:rsid w:val="000A7F46"/>
    <w:rsid w:val="000B00B2"/>
    <w:rsid w:val="000B0872"/>
    <w:rsid w:val="000B0934"/>
    <w:rsid w:val="000B0A3D"/>
    <w:rsid w:val="000B0C6A"/>
    <w:rsid w:val="000B15A1"/>
    <w:rsid w:val="000B1626"/>
    <w:rsid w:val="000B17CC"/>
    <w:rsid w:val="000B17F3"/>
    <w:rsid w:val="000B1DF2"/>
    <w:rsid w:val="000B2577"/>
    <w:rsid w:val="000B268F"/>
    <w:rsid w:val="000B34B9"/>
    <w:rsid w:val="000B3AB5"/>
    <w:rsid w:val="000B3AD6"/>
    <w:rsid w:val="000B41EC"/>
    <w:rsid w:val="000B427F"/>
    <w:rsid w:val="000B4A65"/>
    <w:rsid w:val="000B4B7A"/>
    <w:rsid w:val="000B4B9A"/>
    <w:rsid w:val="000B516A"/>
    <w:rsid w:val="000B52C1"/>
    <w:rsid w:val="000B5945"/>
    <w:rsid w:val="000B59A0"/>
    <w:rsid w:val="000B5A80"/>
    <w:rsid w:val="000B673C"/>
    <w:rsid w:val="000B708E"/>
    <w:rsid w:val="000B7664"/>
    <w:rsid w:val="000B7CBC"/>
    <w:rsid w:val="000C00EF"/>
    <w:rsid w:val="000C016A"/>
    <w:rsid w:val="000C062C"/>
    <w:rsid w:val="000C09EA"/>
    <w:rsid w:val="000C0C22"/>
    <w:rsid w:val="000C1379"/>
    <w:rsid w:val="000C1404"/>
    <w:rsid w:val="000C16AF"/>
    <w:rsid w:val="000C1A5D"/>
    <w:rsid w:val="000C1D0C"/>
    <w:rsid w:val="000C20B4"/>
    <w:rsid w:val="000C232A"/>
    <w:rsid w:val="000C23FA"/>
    <w:rsid w:val="000C2551"/>
    <w:rsid w:val="000C276C"/>
    <w:rsid w:val="000C2790"/>
    <w:rsid w:val="000C289C"/>
    <w:rsid w:val="000C2B43"/>
    <w:rsid w:val="000C321E"/>
    <w:rsid w:val="000C391C"/>
    <w:rsid w:val="000C3BA1"/>
    <w:rsid w:val="000C44A8"/>
    <w:rsid w:val="000C45D1"/>
    <w:rsid w:val="000C474F"/>
    <w:rsid w:val="000C48FD"/>
    <w:rsid w:val="000C4978"/>
    <w:rsid w:val="000C4C01"/>
    <w:rsid w:val="000C4EC8"/>
    <w:rsid w:val="000C52F9"/>
    <w:rsid w:val="000C55BB"/>
    <w:rsid w:val="000C5652"/>
    <w:rsid w:val="000C56E5"/>
    <w:rsid w:val="000C6263"/>
    <w:rsid w:val="000C6346"/>
    <w:rsid w:val="000C6556"/>
    <w:rsid w:val="000C6758"/>
    <w:rsid w:val="000C68C5"/>
    <w:rsid w:val="000C696B"/>
    <w:rsid w:val="000C6A23"/>
    <w:rsid w:val="000C7112"/>
    <w:rsid w:val="000C7353"/>
    <w:rsid w:val="000C76D7"/>
    <w:rsid w:val="000C7883"/>
    <w:rsid w:val="000C7A7C"/>
    <w:rsid w:val="000C7ADF"/>
    <w:rsid w:val="000C7B4C"/>
    <w:rsid w:val="000D0057"/>
    <w:rsid w:val="000D03B6"/>
    <w:rsid w:val="000D07BE"/>
    <w:rsid w:val="000D0E76"/>
    <w:rsid w:val="000D116B"/>
    <w:rsid w:val="000D15EB"/>
    <w:rsid w:val="000D1733"/>
    <w:rsid w:val="000D19C0"/>
    <w:rsid w:val="000D1AFE"/>
    <w:rsid w:val="000D2A8B"/>
    <w:rsid w:val="000D2C58"/>
    <w:rsid w:val="000D2CC9"/>
    <w:rsid w:val="000D2E7F"/>
    <w:rsid w:val="000D3305"/>
    <w:rsid w:val="000D33C1"/>
    <w:rsid w:val="000D3477"/>
    <w:rsid w:val="000D3606"/>
    <w:rsid w:val="000D3A3E"/>
    <w:rsid w:val="000D3AB1"/>
    <w:rsid w:val="000D4E2B"/>
    <w:rsid w:val="000D4E78"/>
    <w:rsid w:val="000D50AD"/>
    <w:rsid w:val="000D562C"/>
    <w:rsid w:val="000D5989"/>
    <w:rsid w:val="000D5B38"/>
    <w:rsid w:val="000D5B62"/>
    <w:rsid w:val="000D5C51"/>
    <w:rsid w:val="000D5FD5"/>
    <w:rsid w:val="000D62C9"/>
    <w:rsid w:val="000D6436"/>
    <w:rsid w:val="000D6651"/>
    <w:rsid w:val="000D6654"/>
    <w:rsid w:val="000D66D2"/>
    <w:rsid w:val="000D7058"/>
    <w:rsid w:val="000D7B3B"/>
    <w:rsid w:val="000E007E"/>
    <w:rsid w:val="000E03C3"/>
    <w:rsid w:val="000E0A03"/>
    <w:rsid w:val="000E1677"/>
    <w:rsid w:val="000E18B1"/>
    <w:rsid w:val="000E286D"/>
    <w:rsid w:val="000E379B"/>
    <w:rsid w:val="000E3F1E"/>
    <w:rsid w:val="000E452D"/>
    <w:rsid w:val="000E45AA"/>
    <w:rsid w:val="000E490A"/>
    <w:rsid w:val="000E4926"/>
    <w:rsid w:val="000E4ADD"/>
    <w:rsid w:val="000E4D60"/>
    <w:rsid w:val="000E4D9B"/>
    <w:rsid w:val="000E53BE"/>
    <w:rsid w:val="000E5462"/>
    <w:rsid w:val="000E56D0"/>
    <w:rsid w:val="000E5786"/>
    <w:rsid w:val="000E5A2B"/>
    <w:rsid w:val="000E5AE1"/>
    <w:rsid w:val="000E5D17"/>
    <w:rsid w:val="000E5D80"/>
    <w:rsid w:val="000E6008"/>
    <w:rsid w:val="000E66FB"/>
    <w:rsid w:val="000E6844"/>
    <w:rsid w:val="000E6846"/>
    <w:rsid w:val="000E692D"/>
    <w:rsid w:val="000E6FEB"/>
    <w:rsid w:val="000E7150"/>
    <w:rsid w:val="000E716C"/>
    <w:rsid w:val="000E73AC"/>
    <w:rsid w:val="000E73F8"/>
    <w:rsid w:val="000E74C9"/>
    <w:rsid w:val="000E75E0"/>
    <w:rsid w:val="000E7E03"/>
    <w:rsid w:val="000E7E7B"/>
    <w:rsid w:val="000F021F"/>
    <w:rsid w:val="000F0604"/>
    <w:rsid w:val="000F0614"/>
    <w:rsid w:val="000F0F2E"/>
    <w:rsid w:val="000F1020"/>
    <w:rsid w:val="000F11D9"/>
    <w:rsid w:val="000F15D0"/>
    <w:rsid w:val="000F19BB"/>
    <w:rsid w:val="000F2175"/>
    <w:rsid w:val="000F2224"/>
    <w:rsid w:val="000F2442"/>
    <w:rsid w:val="000F283D"/>
    <w:rsid w:val="000F2A24"/>
    <w:rsid w:val="000F2A5D"/>
    <w:rsid w:val="000F331F"/>
    <w:rsid w:val="000F3DB0"/>
    <w:rsid w:val="000F419F"/>
    <w:rsid w:val="000F469F"/>
    <w:rsid w:val="000F474B"/>
    <w:rsid w:val="000F4FC1"/>
    <w:rsid w:val="000F558A"/>
    <w:rsid w:val="000F57EE"/>
    <w:rsid w:val="000F593F"/>
    <w:rsid w:val="000F5E6A"/>
    <w:rsid w:val="000F5FC3"/>
    <w:rsid w:val="000F631D"/>
    <w:rsid w:val="000F6688"/>
    <w:rsid w:val="000F6708"/>
    <w:rsid w:val="000F70AE"/>
    <w:rsid w:val="000F77E8"/>
    <w:rsid w:val="000F7FEB"/>
    <w:rsid w:val="0010009A"/>
    <w:rsid w:val="001007AD"/>
    <w:rsid w:val="001007BE"/>
    <w:rsid w:val="00100B3D"/>
    <w:rsid w:val="00100BDE"/>
    <w:rsid w:val="00100F2D"/>
    <w:rsid w:val="0010137C"/>
    <w:rsid w:val="00101820"/>
    <w:rsid w:val="001018B3"/>
    <w:rsid w:val="001018BA"/>
    <w:rsid w:val="0010197C"/>
    <w:rsid w:val="00101A38"/>
    <w:rsid w:val="00101A47"/>
    <w:rsid w:val="00101EB4"/>
    <w:rsid w:val="00102A9C"/>
    <w:rsid w:val="00102ACE"/>
    <w:rsid w:val="00102F00"/>
    <w:rsid w:val="00103121"/>
    <w:rsid w:val="0010330C"/>
    <w:rsid w:val="001033DE"/>
    <w:rsid w:val="00103416"/>
    <w:rsid w:val="001035CC"/>
    <w:rsid w:val="001035D6"/>
    <w:rsid w:val="00103695"/>
    <w:rsid w:val="00103C16"/>
    <w:rsid w:val="001046B0"/>
    <w:rsid w:val="00104884"/>
    <w:rsid w:val="00104CE3"/>
    <w:rsid w:val="00105021"/>
    <w:rsid w:val="00105642"/>
    <w:rsid w:val="00105983"/>
    <w:rsid w:val="00105DE4"/>
    <w:rsid w:val="00105F74"/>
    <w:rsid w:val="00106533"/>
    <w:rsid w:val="0010690F"/>
    <w:rsid w:val="00106CB0"/>
    <w:rsid w:val="00106E6E"/>
    <w:rsid w:val="00106EC8"/>
    <w:rsid w:val="00107168"/>
    <w:rsid w:val="00107409"/>
    <w:rsid w:val="001074EE"/>
    <w:rsid w:val="0010771D"/>
    <w:rsid w:val="001077F1"/>
    <w:rsid w:val="00107F2E"/>
    <w:rsid w:val="0011038A"/>
    <w:rsid w:val="001103D4"/>
    <w:rsid w:val="00110850"/>
    <w:rsid w:val="001108DC"/>
    <w:rsid w:val="00111174"/>
    <w:rsid w:val="001111D4"/>
    <w:rsid w:val="0011168A"/>
    <w:rsid w:val="00111694"/>
    <w:rsid w:val="00111B13"/>
    <w:rsid w:val="00111F3C"/>
    <w:rsid w:val="001121DF"/>
    <w:rsid w:val="00112377"/>
    <w:rsid w:val="00112CA2"/>
    <w:rsid w:val="00112EA1"/>
    <w:rsid w:val="0011309C"/>
    <w:rsid w:val="001133FA"/>
    <w:rsid w:val="00113AB1"/>
    <w:rsid w:val="00114A9A"/>
    <w:rsid w:val="00114AC0"/>
    <w:rsid w:val="00114DF8"/>
    <w:rsid w:val="00115103"/>
    <w:rsid w:val="00115793"/>
    <w:rsid w:val="001159A2"/>
    <w:rsid w:val="001159B9"/>
    <w:rsid w:val="00115FA4"/>
    <w:rsid w:val="00115FD4"/>
    <w:rsid w:val="0011609A"/>
    <w:rsid w:val="00116F6C"/>
    <w:rsid w:val="00117169"/>
    <w:rsid w:val="00117284"/>
    <w:rsid w:val="001174B3"/>
    <w:rsid w:val="00117822"/>
    <w:rsid w:val="00117CB6"/>
    <w:rsid w:val="00120263"/>
    <w:rsid w:val="00120CC2"/>
    <w:rsid w:val="00121655"/>
    <w:rsid w:val="001219DA"/>
    <w:rsid w:val="001219F4"/>
    <w:rsid w:val="0012207A"/>
    <w:rsid w:val="0012243F"/>
    <w:rsid w:val="0012273B"/>
    <w:rsid w:val="001227E3"/>
    <w:rsid w:val="00122833"/>
    <w:rsid w:val="00122900"/>
    <w:rsid w:val="00122AAB"/>
    <w:rsid w:val="00122BD4"/>
    <w:rsid w:val="00122D5E"/>
    <w:rsid w:val="0012305F"/>
    <w:rsid w:val="001230FF"/>
    <w:rsid w:val="0012311A"/>
    <w:rsid w:val="0012319C"/>
    <w:rsid w:val="00123388"/>
    <w:rsid w:val="00123C83"/>
    <w:rsid w:val="00123D0B"/>
    <w:rsid w:val="0012453E"/>
    <w:rsid w:val="00124CE2"/>
    <w:rsid w:val="00124FF2"/>
    <w:rsid w:val="001251A1"/>
    <w:rsid w:val="001251B2"/>
    <w:rsid w:val="001254F3"/>
    <w:rsid w:val="0012551A"/>
    <w:rsid w:val="00125B85"/>
    <w:rsid w:val="001268CC"/>
    <w:rsid w:val="00126DD4"/>
    <w:rsid w:val="00126F13"/>
    <w:rsid w:val="00127255"/>
    <w:rsid w:val="001272AA"/>
    <w:rsid w:val="001276F8"/>
    <w:rsid w:val="00127714"/>
    <w:rsid w:val="00127C63"/>
    <w:rsid w:val="00127EC3"/>
    <w:rsid w:val="00127FC9"/>
    <w:rsid w:val="00130CE3"/>
    <w:rsid w:val="001315DA"/>
    <w:rsid w:val="00131746"/>
    <w:rsid w:val="00131E60"/>
    <w:rsid w:val="00131F6F"/>
    <w:rsid w:val="00132072"/>
    <w:rsid w:val="001322A9"/>
    <w:rsid w:val="00132930"/>
    <w:rsid w:val="00132C48"/>
    <w:rsid w:val="00132D18"/>
    <w:rsid w:val="00132E33"/>
    <w:rsid w:val="00133054"/>
    <w:rsid w:val="001339ED"/>
    <w:rsid w:val="00133B74"/>
    <w:rsid w:val="00133CC0"/>
    <w:rsid w:val="00134878"/>
    <w:rsid w:val="0013495C"/>
    <w:rsid w:val="00135637"/>
    <w:rsid w:val="00135739"/>
    <w:rsid w:val="001361DF"/>
    <w:rsid w:val="0013625C"/>
    <w:rsid w:val="001362F5"/>
    <w:rsid w:val="0013638A"/>
    <w:rsid w:val="00136484"/>
    <w:rsid w:val="0013653C"/>
    <w:rsid w:val="00136545"/>
    <w:rsid w:val="00136735"/>
    <w:rsid w:val="0013698C"/>
    <w:rsid w:val="00136B07"/>
    <w:rsid w:val="00136FE5"/>
    <w:rsid w:val="001372D9"/>
    <w:rsid w:val="0014032D"/>
    <w:rsid w:val="0014040D"/>
    <w:rsid w:val="00140764"/>
    <w:rsid w:val="0014091B"/>
    <w:rsid w:val="00140AA7"/>
    <w:rsid w:val="00140AB8"/>
    <w:rsid w:val="0014108F"/>
    <w:rsid w:val="001410DF"/>
    <w:rsid w:val="001411CB"/>
    <w:rsid w:val="001411E7"/>
    <w:rsid w:val="001416F5"/>
    <w:rsid w:val="0014187F"/>
    <w:rsid w:val="00141C37"/>
    <w:rsid w:val="00141F01"/>
    <w:rsid w:val="0014277F"/>
    <w:rsid w:val="00142BE1"/>
    <w:rsid w:val="00142BF6"/>
    <w:rsid w:val="00142C0A"/>
    <w:rsid w:val="00142CB6"/>
    <w:rsid w:val="00143032"/>
    <w:rsid w:val="0014349C"/>
    <w:rsid w:val="00143955"/>
    <w:rsid w:val="001439D8"/>
    <w:rsid w:val="00143CF1"/>
    <w:rsid w:val="00144130"/>
    <w:rsid w:val="001441F2"/>
    <w:rsid w:val="00144DB3"/>
    <w:rsid w:val="00144E16"/>
    <w:rsid w:val="00144F29"/>
    <w:rsid w:val="00144F99"/>
    <w:rsid w:val="001453D8"/>
    <w:rsid w:val="00145937"/>
    <w:rsid w:val="00145B15"/>
    <w:rsid w:val="001463D9"/>
    <w:rsid w:val="001465F8"/>
    <w:rsid w:val="0014660A"/>
    <w:rsid w:val="00146A15"/>
    <w:rsid w:val="00146A47"/>
    <w:rsid w:val="00146AE3"/>
    <w:rsid w:val="00146DBD"/>
    <w:rsid w:val="00147344"/>
    <w:rsid w:val="001477C8"/>
    <w:rsid w:val="00147D77"/>
    <w:rsid w:val="001504D2"/>
    <w:rsid w:val="001509A4"/>
    <w:rsid w:val="00150D07"/>
    <w:rsid w:val="001519E3"/>
    <w:rsid w:val="0015223F"/>
    <w:rsid w:val="0015236F"/>
    <w:rsid w:val="00152D54"/>
    <w:rsid w:val="00153000"/>
    <w:rsid w:val="0015349B"/>
    <w:rsid w:val="00153CCE"/>
    <w:rsid w:val="00154201"/>
    <w:rsid w:val="00154C8C"/>
    <w:rsid w:val="0015553B"/>
    <w:rsid w:val="00155712"/>
    <w:rsid w:val="00155B81"/>
    <w:rsid w:val="00155BD0"/>
    <w:rsid w:val="00155DDC"/>
    <w:rsid w:val="00155F18"/>
    <w:rsid w:val="001561BF"/>
    <w:rsid w:val="0015658A"/>
    <w:rsid w:val="0015665B"/>
    <w:rsid w:val="00156A6D"/>
    <w:rsid w:val="00156C5A"/>
    <w:rsid w:val="001571A3"/>
    <w:rsid w:val="00157252"/>
    <w:rsid w:val="001574EC"/>
    <w:rsid w:val="001608A7"/>
    <w:rsid w:val="0016195E"/>
    <w:rsid w:val="001620EE"/>
    <w:rsid w:val="0016230A"/>
    <w:rsid w:val="001629A2"/>
    <w:rsid w:val="00162AF2"/>
    <w:rsid w:val="00163383"/>
    <w:rsid w:val="001633AC"/>
    <w:rsid w:val="00163678"/>
    <w:rsid w:val="001636D4"/>
    <w:rsid w:val="00163EB3"/>
    <w:rsid w:val="00163FF7"/>
    <w:rsid w:val="00164068"/>
    <w:rsid w:val="00164185"/>
    <w:rsid w:val="00164673"/>
    <w:rsid w:val="00164CEB"/>
    <w:rsid w:val="00165005"/>
    <w:rsid w:val="00165187"/>
    <w:rsid w:val="001653C5"/>
    <w:rsid w:val="00165D55"/>
    <w:rsid w:val="0016679F"/>
    <w:rsid w:val="001669C3"/>
    <w:rsid w:val="00166AD0"/>
    <w:rsid w:val="00166C8B"/>
    <w:rsid w:val="00166F10"/>
    <w:rsid w:val="001672F8"/>
    <w:rsid w:val="0016786D"/>
    <w:rsid w:val="001678F3"/>
    <w:rsid w:val="00167DB6"/>
    <w:rsid w:val="0017044F"/>
    <w:rsid w:val="0017097E"/>
    <w:rsid w:val="00170B5C"/>
    <w:rsid w:val="00170E3E"/>
    <w:rsid w:val="00170F66"/>
    <w:rsid w:val="001711BD"/>
    <w:rsid w:val="00171738"/>
    <w:rsid w:val="0017178A"/>
    <w:rsid w:val="0017192A"/>
    <w:rsid w:val="00171D7F"/>
    <w:rsid w:val="00171FD6"/>
    <w:rsid w:val="00172264"/>
    <w:rsid w:val="0017274F"/>
    <w:rsid w:val="00172971"/>
    <w:rsid w:val="00172CF8"/>
    <w:rsid w:val="00172ECC"/>
    <w:rsid w:val="00173431"/>
    <w:rsid w:val="001734F2"/>
    <w:rsid w:val="00173566"/>
    <w:rsid w:val="001735D5"/>
    <w:rsid w:val="00173894"/>
    <w:rsid w:val="00173B04"/>
    <w:rsid w:val="00173B1C"/>
    <w:rsid w:val="00173EA6"/>
    <w:rsid w:val="00173F5B"/>
    <w:rsid w:val="0017429B"/>
    <w:rsid w:val="0017452B"/>
    <w:rsid w:val="001751D4"/>
    <w:rsid w:val="00175684"/>
    <w:rsid w:val="00175AA7"/>
    <w:rsid w:val="001765A5"/>
    <w:rsid w:val="00176E34"/>
    <w:rsid w:val="001772A6"/>
    <w:rsid w:val="0017738A"/>
    <w:rsid w:val="00177547"/>
    <w:rsid w:val="001813D5"/>
    <w:rsid w:val="0018146E"/>
    <w:rsid w:val="00181779"/>
    <w:rsid w:val="00181D7C"/>
    <w:rsid w:val="00181EFC"/>
    <w:rsid w:val="001828EB"/>
    <w:rsid w:val="00183B82"/>
    <w:rsid w:val="00183D8C"/>
    <w:rsid w:val="00183DE8"/>
    <w:rsid w:val="00183EF1"/>
    <w:rsid w:val="00184164"/>
    <w:rsid w:val="001845BE"/>
    <w:rsid w:val="001846C4"/>
    <w:rsid w:val="0018492C"/>
    <w:rsid w:val="00184A32"/>
    <w:rsid w:val="00184B7A"/>
    <w:rsid w:val="00184DC2"/>
    <w:rsid w:val="00184DF9"/>
    <w:rsid w:val="0018508A"/>
    <w:rsid w:val="00185462"/>
    <w:rsid w:val="001854FE"/>
    <w:rsid w:val="00185E72"/>
    <w:rsid w:val="00186011"/>
    <w:rsid w:val="0018660D"/>
    <w:rsid w:val="00186886"/>
    <w:rsid w:val="001869EB"/>
    <w:rsid w:val="001876AF"/>
    <w:rsid w:val="00187BB6"/>
    <w:rsid w:val="00187BE9"/>
    <w:rsid w:val="00187CE5"/>
    <w:rsid w:val="00187FCE"/>
    <w:rsid w:val="00190795"/>
    <w:rsid w:val="00190AC0"/>
    <w:rsid w:val="00191140"/>
    <w:rsid w:val="0019131B"/>
    <w:rsid w:val="0019175D"/>
    <w:rsid w:val="0019199B"/>
    <w:rsid w:val="00191A40"/>
    <w:rsid w:val="00191ADC"/>
    <w:rsid w:val="00191E30"/>
    <w:rsid w:val="00192226"/>
    <w:rsid w:val="00192628"/>
    <w:rsid w:val="00192B4C"/>
    <w:rsid w:val="00193462"/>
    <w:rsid w:val="00193CF3"/>
    <w:rsid w:val="00193EFA"/>
    <w:rsid w:val="00194345"/>
    <w:rsid w:val="001947D7"/>
    <w:rsid w:val="00194BA6"/>
    <w:rsid w:val="00194D2B"/>
    <w:rsid w:val="001951CD"/>
    <w:rsid w:val="001951E1"/>
    <w:rsid w:val="0019575B"/>
    <w:rsid w:val="00195B28"/>
    <w:rsid w:val="00195BA6"/>
    <w:rsid w:val="0019619B"/>
    <w:rsid w:val="00196237"/>
    <w:rsid w:val="001968B9"/>
    <w:rsid w:val="00196B15"/>
    <w:rsid w:val="00196C69"/>
    <w:rsid w:val="00196D9F"/>
    <w:rsid w:val="00196FB5"/>
    <w:rsid w:val="00197419"/>
    <w:rsid w:val="0019747D"/>
    <w:rsid w:val="00197FC4"/>
    <w:rsid w:val="001A05F0"/>
    <w:rsid w:val="001A0C8E"/>
    <w:rsid w:val="001A13AF"/>
    <w:rsid w:val="001A1571"/>
    <w:rsid w:val="001A1CC2"/>
    <w:rsid w:val="001A28B4"/>
    <w:rsid w:val="001A2B84"/>
    <w:rsid w:val="001A2DAB"/>
    <w:rsid w:val="001A2E07"/>
    <w:rsid w:val="001A2EAF"/>
    <w:rsid w:val="001A391A"/>
    <w:rsid w:val="001A413B"/>
    <w:rsid w:val="001A432A"/>
    <w:rsid w:val="001A43A4"/>
    <w:rsid w:val="001A4BF6"/>
    <w:rsid w:val="001A4C31"/>
    <w:rsid w:val="001A5122"/>
    <w:rsid w:val="001A554B"/>
    <w:rsid w:val="001A5F7F"/>
    <w:rsid w:val="001A627B"/>
    <w:rsid w:val="001A645E"/>
    <w:rsid w:val="001A6757"/>
    <w:rsid w:val="001A7029"/>
    <w:rsid w:val="001A73AF"/>
    <w:rsid w:val="001A74D4"/>
    <w:rsid w:val="001A7526"/>
    <w:rsid w:val="001A75BB"/>
    <w:rsid w:val="001A78A0"/>
    <w:rsid w:val="001A79BD"/>
    <w:rsid w:val="001A79F4"/>
    <w:rsid w:val="001A7C34"/>
    <w:rsid w:val="001A7C84"/>
    <w:rsid w:val="001B00E0"/>
    <w:rsid w:val="001B0140"/>
    <w:rsid w:val="001B06A2"/>
    <w:rsid w:val="001B0987"/>
    <w:rsid w:val="001B0B95"/>
    <w:rsid w:val="001B0C4D"/>
    <w:rsid w:val="001B0D87"/>
    <w:rsid w:val="001B0FD2"/>
    <w:rsid w:val="001B130C"/>
    <w:rsid w:val="001B1419"/>
    <w:rsid w:val="001B17DE"/>
    <w:rsid w:val="001B261B"/>
    <w:rsid w:val="001B2CBE"/>
    <w:rsid w:val="001B3B0F"/>
    <w:rsid w:val="001B3F0B"/>
    <w:rsid w:val="001B4550"/>
    <w:rsid w:val="001B4C80"/>
    <w:rsid w:val="001B56BB"/>
    <w:rsid w:val="001B5706"/>
    <w:rsid w:val="001B5D4B"/>
    <w:rsid w:val="001B62C9"/>
    <w:rsid w:val="001B6892"/>
    <w:rsid w:val="001B72B9"/>
    <w:rsid w:val="001B7303"/>
    <w:rsid w:val="001B765B"/>
    <w:rsid w:val="001B7B90"/>
    <w:rsid w:val="001B7D1E"/>
    <w:rsid w:val="001C0208"/>
    <w:rsid w:val="001C03E0"/>
    <w:rsid w:val="001C03F5"/>
    <w:rsid w:val="001C062F"/>
    <w:rsid w:val="001C10B7"/>
    <w:rsid w:val="001C21B0"/>
    <w:rsid w:val="001C23C7"/>
    <w:rsid w:val="001C254C"/>
    <w:rsid w:val="001C2619"/>
    <w:rsid w:val="001C2646"/>
    <w:rsid w:val="001C27E3"/>
    <w:rsid w:val="001C2BD0"/>
    <w:rsid w:val="001C32AB"/>
    <w:rsid w:val="001C3832"/>
    <w:rsid w:val="001C3B4C"/>
    <w:rsid w:val="001C3BD0"/>
    <w:rsid w:val="001C3DA9"/>
    <w:rsid w:val="001C3EE9"/>
    <w:rsid w:val="001C3F02"/>
    <w:rsid w:val="001C4101"/>
    <w:rsid w:val="001C446E"/>
    <w:rsid w:val="001C4B27"/>
    <w:rsid w:val="001C4F1F"/>
    <w:rsid w:val="001C60F7"/>
    <w:rsid w:val="001C655D"/>
    <w:rsid w:val="001C6B4C"/>
    <w:rsid w:val="001C70BD"/>
    <w:rsid w:val="001C734A"/>
    <w:rsid w:val="001C7A1B"/>
    <w:rsid w:val="001C7A26"/>
    <w:rsid w:val="001C7F05"/>
    <w:rsid w:val="001D00C4"/>
    <w:rsid w:val="001D1718"/>
    <w:rsid w:val="001D1E88"/>
    <w:rsid w:val="001D279C"/>
    <w:rsid w:val="001D2AF2"/>
    <w:rsid w:val="001D2F99"/>
    <w:rsid w:val="001D3201"/>
    <w:rsid w:val="001D32A0"/>
    <w:rsid w:val="001D3578"/>
    <w:rsid w:val="001D3722"/>
    <w:rsid w:val="001D39A2"/>
    <w:rsid w:val="001D39EB"/>
    <w:rsid w:val="001D3AF7"/>
    <w:rsid w:val="001D3EFB"/>
    <w:rsid w:val="001D4023"/>
    <w:rsid w:val="001D44A0"/>
    <w:rsid w:val="001D4880"/>
    <w:rsid w:val="001D4BCD"/>
    <w:rsid w:val="001D5027"/>
    <w:rsid w:val="001D5045"/>
    <w:rsid w:val="001D50CD"/>
    <w:rsid w:val="001D54FE"/>
    <w:rsid w:val="001D5AAF"/>
    <w:rsid w:val="001D5ABF"/>
    <w:rsid w:val="001D5B4A"/>
    <w:rsid w:val="001D5C4B"/>
    <w:rsid w:val="001D5F87"/>
    <w:rsid w:val="001D5FF9"/>
    <w:rsid w:val="001D63DF"/>
    <w:rsid w:val="001D6740"/>
    <w:rsid w:val="001D77E2"/>
    <w:rsid w:val="001D7A35"/>
    <w:rsid w:val="001D7AA3"/>
    <w:rsid w:val="001D7AEE"/>
    <w:rsid w:val="001E019E"/>
    <w:rsid w:val="001E042F"/>
    <w:rsid w:val="001E050C"/>
    <w:rsid w:val="001E0AD8"/>
    <w:rsid w:val="001E0D3B"/>
    <w:rsid w:val="001E0DB3"/>
    <w:rsid w:val="001E159F"/>
    <w:rsid w:val="001E1BED"/>
    <w:rsid w:val="001E1DE6"/>
    <w:rsid w:val="001E22FC"/>
    <w:rsid w:val="001E2504"/>
    <w:rsid w:val="001E2588"/>
    <w:rsid w:val="001E25EE"/>
    <w:rsid w:val="001E3451"/>
    <w:rsid w:val="001E360B"/>
    <w:rsid w:val="001E36E1"/>
    <w:rsid w:val="001E3936"/>
    <w:rsid w:val="001E3E53"/>
    <w:rsid w:val="001E405A"/>
    <w:rsid w:val="001E4551"/>
    <w:rsid w:val="001E455F"/>
    <w:rsid w:val="001E46A4"/>
    <w:rsid w:val="001E4CAC"/>
    <w:rsid w:val="001E4D0A"/>
    <w:rsid w:val="001E5552"/>
    <w:rsid w:val="001E5D67"/>
    <w:rsid w:val="001E5E25"/>
    <w:rsid w:val="001E6258"/>
    <w:rsid w:val="001E628A"/>
    <w:rsid w:val="001E6397"/>
    <w:rsid w:val="001E6640"/>
    <w:rsid w:val="001E67BD"/>
    <w:rsid w:val="001E689C"/>
    <w:rsid w:val="001E6DA7"/>
    <w:rsid w:val="001E7D8B"/>
    <w:rsid w:val="001F000D"/>
    <w:rsid w:val="001F0405"/>
    <w:rsid w:val="001F04A8"/>
    <w:rsid w:val="001F0B44"/>
    <w:rsid w:val="001F1023"/>
    <w:rsid w:val="001F107D"/>
    <w:rsid w:val="001F12E1"/>
    <w:rsid w:val="001F1CAF"/>
    <w:rsid w:val="001F2228"/>
    <w:rsid w:val="001F2A30"/>
    <w:rsid w:val="001F2B57"/>
    <w:rsid w:val="001F2F6E"/>
    <w:rsid w:val="001F359E"/>
    <w:rsid w:val="001F392C"/>
    <w:rsid w:val="001F3BC7"/>
    <w:rsid w:val="001F3DF5"/>
    <w:rsid w:val="001F3E13"/>
    <w:rsid w:val="001F4F58"/>
    <w:rsid w:val="001F5243"/>
    <w:rsid w:val="001F52C6"/>
    <w:rsid w:val="001F5388"/>
    <w:rsid w:val="001F5758"/>
    <w:rsid w:val="001F5918"/>
    <w:rsid w:val="001F59B5"/>
    <w:rsid w:val="001F5B71"/>
    <w:rsid w:val="001F621C"/>
    <w:rsid w:val="001F667B"/>
    <w:rsid w:val="001F6DE3"/>
    <w:rsid w:val="001F6DFA"/>
    <w:rsid w:val="001F6EC1"/>
    <w:rsid w:val="001F7674"/>
    <w:rsid w:val="001F7901"/>
    <w:rsid w:val="001F7958"/>
    <w:rsid w:val="001F7B77"/>
    <w:rsid w:val="001F7D3F"/>
    <w:rsid w:val="0020009F"/>
    <w:rsid w:val="002002B2"/>
    <w:rsid w:val="00200595"/>
    <w:rsid w:val="002008BD"/>
    <w:rsid w:val="00200A52"/>
    <w:rsid w:val="00200C6C"/>
    <w:rsid w:val="002015E0"/>
    <w:rsid w:val="00201D67"/>
    <w:rsid w:val="00202324"/>
    <w:rsid w:val="002029AA"/>
    <w:rsid w:val="002036B4"/>
    <w:rsid w:val="0020397A"/>
    <w:rsid w:val="002039E6"/>
    <w:rsid w:val="00203C8F"/>
    <w:rsid w:val="00203ED7"/>
    <w:rsid w:val="00203F73"/>
    <w:rsid w:val="002040BC"/>
    <w:rsid w:val="002043EF"/>
    <w:rsid w:val="0020477F"/>
    <w:rsid w:val="002047C7"/>
    <w:rsid w:val="002048C1"/>
    <w:rsid w:val="00204D6E"/>
    <w:rsid w:val="00204FD4"/>
    <w:rsid w:val="00205388"/>
    <w:rsid w:val="002054D6"/>
    <w:rsid w:val="002056A7"/>
    <w:rsid w:val="002056AB"/>
    <w:rsid w:val="00205949"/>
    <w:rsid w:val="00205E56"/>
    <w:rsid w:val="0020601B"/>
    <w:rsid w:val="002062C2"/>
    <w:rsid w:val="00206867"/>
    <w:rsid w:val="002069F3"/>
    <w:rsid w:val="00206AF8"/>
    <w:rsid w:val="00206D90"/>
    <w:rsid w:val="00206E24"/>
    <w:rsid w:val="002071EF"/>
    <w:rsid w:val="002072FF"/>
    <w:rsid w:val="00207594"/>
    <w:rsid w:val="00207CB1"/>
    <w:rsid w:val="00207CB6"/>
    <w:rsid w:val="00207D0E"/>
    <w:rsid w:val="00207EC0"/>
    <w:rsid w:val="00210003"/>
    <w:rsid w:val="0021055E"/>
    <w:rsid w:val="002106ED"/>
    <w:rsid w:val="00210925"/>
    <w:rsid w:val="002119B0"/>
    <w:rsid w:val="00211DC3"/>
    <w:rsid w:val="00212120"/>
    <w:rsid w:val="002124C3"/>
    <w:rsid w:val="002129EC"/>
    <w:rsid w:val="00212B84"/>
    <w:rsid w:val="00212BC3"/>
    <w:rsid w:val="002131C5"/>
    <w:rsid w:val="0021373E"/>
    <w:rsid w:val="00213746"/>
    <w:rsid w:val="00213895"/>
    <w:rsid w:val="002139CB"/>
    <w:rsid w:val="00213E3F"/>
    <w:rsid w:val="002140BD"/>
    <w:rsid w:val="0021447B"/>
    <w:rsid w:val="0021470F"/>
    <w:rsid w:val="002148AC"/>
    <w:rsid w:val="00214AF7"/>
    <w:rsid w:val="00214F62"/>
    <w:rsid w:val="00215154"/>
    <w:rsid w:val="0021533E"/>
    <w:rsid w:val="00215618"/>
    <w:rsid w:val="00215B48"/>
    <w:rsid w:val="00215D56"/>
    <w:rsid w:val="00216469"/>
    <w:rsid w:val="00216A51"/>
    <w:rsid w:val="00216EB4"/>
    <w:rsid w:val="00216FBB"/>
    <w:rsid w:val="00217565"/>
    <w:rsid w:val="00217FAB"/>
    <w:rsid w:val="00217FCF"/>
    <w:rsid w:val="002201B8"/>
    <w:rsid w:val="0022087B"/>
    <w:rsid w:val="0022099C"/>
    <w:rsid w:val="00221003"/>
    <w:rsid w:val="0022103F"/>
    <w:rsid w:val="0022109C"/>
    <w:rsid w:val="00221193"/>
    <w:rsid w:val="00221697"/>
    <w:rsid w:val="0022228E"/>
    <w:rsid w:val="00222C19"/>
    <w:rsid w:val="00223013"/>
    <w:rsid w:val="00223185"/>
    <w:rsid w:val="0022378E"/>
    <w:rsid w:val="00223A13"/>
    <w:rsid w:val="00223D27"/>
    <w:rsid w:val="00223D69"/>
    <w:rsid w:val="00224672"/>
    <w:rsid w:val="002247F7"/>
    <w:rsid w:val="002251DD"/>
    <w:rsid w:val="002255B6"/>
    <w:rsid w:val="00226052"/>
    <w:rsid w:val="0022677E"/>
    <w:rsid w:val="002269A3"/>
    <w:rsid w:val="00226AF8"/>
    <w:rsid w:val="002273B9"/>
    <w:rsid w:val="00227431"/>
    <w:rsid w:val="00230385"/>
    <w:rsid w:val="0023046F"/>
    <w:rsid w:val="0023080D"/>
    <w:rsid w:val="0023102C"/>
    <w:rsid w:val="00231209"/>
    <w:rsid w:val="0023156A"/>
    <w:rsid w:val="00231949"/>
    <w:rsid w:val="002319C8"/>
    <w:rsid w:val="002324E9"/>
    <w:rsid w:val="00232AB2"/>
    <w:rsid w:val="00232BA4"/>
    <w:rsid w:val="00232EB2"/>
    <w:rsid w:val="00233202"/>
    <w:rsid w:val="00233A5F"/>
    <w:rsid w:val="00233CAB"/>
    <w:rsid w:val="00233DA6"/>
    <w:rsid w:val="002340B6"/>
    <w:rsid w:val="00234676"/>
    <w:rsid w:val="00234B84"/>
    <w:rsid w:val="00234D39"/>
    <w:rsid w:val="00235B68"/>
    <w:rsid w:val="00235B6F"/>
    <w:rsid w:val="00235B9E"/>
    <w:rsid w:val="002362AD"/>
    <w:rsid w:val="00236D17"/>
    <w:rsid w:val="00236D79"/>
    <w:rsid w:val="00237B5C"/>
    <w:rsid w:val="00240302"/>
    <w:rsid w:val="00240B08"/>
    <w:rsid w:val="00240F96"/>
    <w:rsid w:val="0024147C"/>
    <w:rsid w:val="002415B2"/>
    <w:rsid w:val="0024191A"/>
    <w:rsid w:val="00241B58"/>
    <w:rsid w:val="00241CA3"/>
    <w:rsid w:val="00241E20"/>
    <w:rsid w:val="00241F45"/>
    <w:rsid w:val="00241FDC"/>
    <w:rsid w:val="002425D2"/>
    <w:rsid w:val="00242C2D"/>
    <w:rsid w:val="00242D7F"/>
    <w:rsid w:val="002434FE"/>
    <w:rsid w:val="002436E0"/>
    <w:rsid w:val="00243D26"/>
    <w:rsid w:val="00243F35"/>
    <w:rsid w:val="0024438B"/>
    <w:rsid w:val="00244516"/>
    <w:rsid w:val="002446FC"/>
    <w:rsid w:val="00244DD2"/>
    <w:rsid w:val="00244F81"/>
    <w:rsid w:val="002451E0"/>
    <w:rsid w:val="0024565A"/>
    <w:rsid w:val="0024572C"/>
    <w:rsid w:val="002457DF"/>
    <w:rsid w:val="0024684E"/>
    <w:rsid w:val="00246B65"/>
    <w:rsid w:val="00246C43"/>
    <w:rsid w:val="00246DEF"/>
    <w:rsid w:val="00247155"/>
    <w:rsid w:val="00247353"/>
    <w:rsid w:val="00247E27"/>
    <w:rsid w:val="0025005C"/>
    <w:rsid w:val="002503FC"/>
    <w:rsid w:val="002504ED"/>
    <w:rsid w:val="00250A85"/>
    <w:rsid w:val="00250F75"/>
    <w:rsid w:val="0025126B"/>
    <w:rsid w:val="00251AAA"/>
    <w:rsid w:val="00251C4E"/>
    <w:rsid w:val="00251EA0"/>
    <w:rsid w:val="002521F8"/>
    <w:rsid w:val="002526A0"/>
    <w:rsid w:val="00252824"/>
    <w:rsid w:val="00252918"/>
    <w:rsid w:val="00252EB3"/>
    <w:rsid w:val="002531E9"/>
    <w:rsid w:val="002533DE"/>
    <w:rsid w:val="00253759"/>
    <w:rsid w:val="002538CE"/>
    <w:rsid w:val="002539BB"/>
    <w:rsid w:val="00253A5B"/>
    <w:rsid w:val="00253CDC"/>
    <w:rsid w:val="00254074"/>
    <w:rsid w:val="002540E5"/>
    <w:rsid w:val="002541AE"/>
    <w:rsid w:val="0025470D"/>
    <w:rsid w:val="00254836"/>
    <w:rsid w:val="0025495E"/>
    <w:rsid w:val="00255409"/>
    <w:rsid w:val="002555DB"/>
    <w:rsid w:val="002558A4"/>
    <w:rsid w:val="00255E14"/>
    <w:rsid w:val="0025605E"/>
    <w:rsid w:val="0025617B"/>
    <w:rsid w:val="00256749"/>
    <w:rsid w:val="00257847"/>
    <w:rsid w:val="00257C7B"/>
    <w:rsid w:val="002600B6"/>
    <w:rsid w:val="00260B78"/>
    <w:rsid w:val="00260EAD"/>
    <w:rsid w:val="0026141A"/>
    <w:rsid w:val="00261553"/>
    <w:rsid w:val="00261A1F"/>
    <w:rsid w:val="00262248"/>
    <w:rsid w:val="00262D15"/>
    <w:rsid w:val="00262F0C"/>
    <w:rsid w:val="00262FB4"/>
    <w:rsid w:val="0026312E"/>
    <w:rsid w:val="00263600"/>
    <w:rsid w:val="00263772"/>
    <w:rsid w:val="00263CBA"/>
    <w:rsid w:val="00263F5B"/>
    <w:rsid w:val="00263F70"/>
    <w:rsid w:val="0026405F"/>
    <w:rsid w:val="00264073"/>
    <w:rsid w:val="002644BC"/>
    <w:rsid w:val="0026488F"/>
    <w:rsid w:val="00264AA9"/>
    <w:rsid w:val="00264C0A"/>
    <w:rsid w:val="00264D0F"/>
    <w:rsid w:val="0026546A"/>
    <w:rsid w:val="002655DB"/>
    <w:rsid w:val="002659A7"/>
    <w:rsid w:val="00266023"/>
    <w:rsid w:val="002664F6"/>
    <w:rsid w:val="00266904"/>
    <w:rsid w:val="00266D23"/>
    <w:rsid w:val="00267059"/>
    <w:rsid w:val="002671D5"/>
    <w:rsid w:val="00267AB1"/>
    <w:rsid w:val="00267BD5"/>
    <w:rsid w:val="00267F7C"/>
    <w:rsid w:val="0027009D"/>
    <w:rsid w:val="00270266"/>
    <w:rsid w:val="00270309"/>
    <w:rsid w:val="002703B3"/>
    <w:rsid w:val="002708AF"/>
    <w:rsid w:val="00270B53"/>
    <w:rsid w:val="00271034"/>
    <w:rsid w:val="0027112F"/>
    <w:rsid w:val="0027113F"/>
    <w:rsid w:val="002712EF"/>
    <w:rsid w:val="002712FA"/>
    <w:rsid w:val="002714F6"/>
    <w:rsid w:val="002715A8"/>
    <w:rsid w:val="0027190B"/>
    <w:rsid w:val="00271BD6"/>
    <w:rsid w:val="00271C82"/>
    <w:rsid w:val="00272215"/>
    <w:rsid w:val="002722E0"/>
    <w:rsid w:val="002722EE"/>
    <w:rsid w:val="0027252B"/>
    <w:rsid w:val="002725A3"/>
    <w:rsid w:val="00272C52"/>
    <w:rsid w:val="0027318A"/>
    <w:rsid w:val="0027337B"/>
    <w:rsid w:val="002734D2"/>
    <w:rsid w:val="0027372B"/>
    <w:rsid w:val="00273C4F"/>
    <w:rsid w:val="00273F89"/>
    <w:rsid w:val="00274141"/>
    <w:rsid w:val="002741FE"/>
    <w:rsid w:val="002748DE"/>
    <w:rsid w:val="00274D98"/>
    <w:rsid w:val="00274FC4"/>
    <w:rsid w:val="002750D6"/>
    <w:rsid w:val="0027599A"/>
    <w:rsid w:val="0027641E"/>
    <w:rsid w:val="00276717"/>
    <w:rsid w:val="00276A05"/>
    <w:rsid w:val="00276ACB"/>
    <w:rsid w:val="00276CF6"/>
    <w:rsid w:val="00277297"/>
    <w:rsid w:val="00277381"/>
    <w:rsid w:val="00277494"/>
    <w:rsid w:val="0027762B"/>
    <w:rsid w:val="0028024E"/>
    <w:rsid w:val="00280338"/>
    <w:rsid w:val="0028059F"/>
    <w:rsid w:val="002807F6"/>
    <w:rsid w:val="00280890"/>
    <w:rsid w:val="00280ECC"/>
    <w:rsid w:val="00280FBC"/>
    <w:rsid w:val="002810C8"/>
    <w:rsid w:val="00281117"/>
    <w:rsid w:val="002818F5"/>
    <w:rsid w:val="00281B71"/>
    <w:rsid w:val="00281DE1"/>
    <w:rsid w:val="00281DE6"/>
    <w:rsid w:val="00281F19"/>
    <w:rsid w:val="00282069"/>
    <w:rsid w:val="00282682"/>
    <w:rsid w:val="0028326B"/>
    <w:rsid w:val="00283F92"/>
    <w:rsid w:val="00283FC4"/>
    <w:rsid w:val="00284173"/>
    <w:rsid w:val="0028430A"/>
    <w:rsid w:val="002847D1"/>
    <w:rsid w:val="00284908"/>
    <w:rsid w:val="00284F8A"/>
    <w:rsid w:val="002850C3"/>
    <w:rsid w:val="00285569"/>
    <w:rsid w:val="002858A6"/>
    <w:rsid w:val="00286031"/>
    <w:rsid w:val="002864A6"/>
    <w:rsid w:val="0028681B"/>
    <w:rsid w:val="00286C16"/>
    <w:rsid w:val="00286F40"/>
    <w:rsid w:val="00287033"/>
    <w:rsid w:val="0028752D"/>
    <w:rsid w:val="00287728"/>
    <w:rsid w:val="00287A33"/>
    <w:rsid w:val="00290204"/>
    <w:rsid w:val="0029039D"/>
    <w:rsid w:val="0029096B"/>
    <w:rsid w:val="00290A8D"/>
    <w:rsid w:val="00290E18"/>
    <w:rsid w:val="002910FC"/>
    <w:rsid w:val="002916A5"/>
    <w:rsid w:val="00291D00"/>
    <w:rsid w:val="00292250"/>
    <w:rsid w:val="00292361"/>
    <w:rsid w:val="0029246D"/>
    <w:rsid w:val="0029267D"/>
    <w:rsid w:val="00292731"/>
    <w:rsid w:val="00292815"/>
    <w:rsid w:val="00292964"/>
    <w:rsid w:val="00292AC3"/>
    <w:rsid w:val="00293B9A"/>
    <w:rsid w:val="00293DF2"/>
    <w:rsid w:val="00294156"/>
    <w:rsid w:val="00294584"/>
    <w:rsid w:val="00294E51"/>
    <w:rsid w:val="00294E6D"/>
    <w:rsid w:val="00294EFE"/>
    <w:rsid w:val="002950DC"/>
    <w:rsid w:val="00295211"/>
    <w:rsid w:val="00295699"/>
    <w:rsid w:val="00295EEB"/>
    <w:rsid w:val="0029620E"/>
    <w:rsid w:val="00296715"/>
    <w:rsid w:val="0029677C"/>
    <w:rsid w:val="0029683F"/>
    <w:rsid w:val="00296CD5"/>
    <w:rsid w:val="00296E0C"/>
    <w:rsid w:val="00296F61"/>
    <w:rsid w:val="002973AC"/>
    <w:rsid w:val="00297441"/>
    <w:rsid w:val="00297A66"/>
    <w:rsid w:val="00297FD0"/>
    <w:rsid w:val="002A0101"/>
    <w:rsid w:val="002A015C"/>
    <w:rsid w:val="002A02CD"/>
    <w:rsid w:val="002A0688"/>
    <w:rsid w:val="002A06C5"/>
    <w:rsid w:val="002A0A17"/>
    <w:rsid w:val="002A0FE2"/>
    <w:rsid w:val="002A1956"/>
    <w:rsid w:val="002A1A86"/>
    <w:rsid w:val="002A2059"/>
    <w:rsid w:val="002A2392"/>
    <w:rsid w:val="002A2788"/>
    <w:rsid w:val="002A2CFC"/>
    <w:rsid w:val="002A30D4"/>
    <w:rsid w:val="002A3771"/>
    <w:rsid w:val="002A3D3D"/>
    <w:rsid w:val="002A3F1F"/>
    <w:rsid w:val="002A44A2"/>
    <w:rsid w:val="002A44C7"/>
    <w:rsid w:val="002A44DA"/>
    <w:rsid w:val="002A46D6"/>
    <w:rsid w:val="002A478E"/>
    <w:rsid w:val="002A4AD3"/>
    <w:rsid w:val="002A4B41"/>
    <w:rsid w:val="002A5562"/>
    <w:rsid w:val="002A6655"/>
    <w:rsid w:val="002A6812"/>
    <w:rsid w:val="002A6C52"/>
    <w:rsid w:val="002A7352"/>
    <w:rsid w:val="002A73A5"/>
    <w:rsid w:val="002A7725"/>
    <w:rsid w:val="002B01D0"/>
    <w:rsid w:val="002B045A"/>
    <w:rsid w:val="002B0A94"/>
    <w:rsid w:val="002B0CC3"/>
    <w:rsid w:val="002B109B"/>
    <w:rsid w:val="002B11E2"/>
    <w:rsid w:val="002B1AEE"/>
    <w:rsid w:val="002B1C6C"/>
    <w:rsid w:val="002B1E36"/>
    <w:rsid w:val="002B1F7B"/>
    <w:rsid w:val="002B2153"/>
    <w:rsid w:val="002B2519"/>
    <w:rsid w:val="002B2847"/>
    <w:rsid w:val="002B2CF7"/>
    <w:rsid w:val="002B32BA"/>
    <w:rsid w:val="002B3561"/>
    <w:rsid w:val="002B35AA"/>
    <w:rsid w:val="002B366E"/>
    <w:rsid w:val="002B3E8F"/>
    <w:rsid w:val="002B43FC"/>
    <w:rsid w:val="002B4A57"/>
    <w:rsid w:val="002B4E4A"/>
    <w:rsid w:val="002B52EB"/>
    <w:rsid w:val="002B57C5"/>
    <w:rsid w:val="002B58D8"/>
    <w:rsid w:val="002B5D0D"/>
    <w:rsid w:val="002B5F32"/>
    <w:rsid w:val="002B64FE"/>
    <w:rsid w:val="002B7B45"/>
    <w:rsid w:val="002B7BEC"/>
    <w:rsid w:val="002B7EC6"/>
    <w:rsid w:val="002C012F"/>
    <w:rsid w:val="002C0DCE"/>
    <w:rsid w:val="002C0E6E"/>
    <w:rsid w:val="002C10EC"/>
    <w:rsid w:val="002C12B5"/>
    <w:rsid w:val="002C153D"/>
    <w:rsid w:val="002C1853"/>
    <w:rsid w:val="002C1B9B"/>
    <w:rsid w:val="002C1BF6"/>
    <w:rsid w:val="002C1F73"/>
    <w:rsid w:val="002C205C"/>
    <w:rsid w:val="002C2128"/>
    <w:rsid w:val="002C213D"/>
    <w:rsid w:val="002C2BB7"/>
    <w:rsid w:val="002C2C9F"/>
    <w:rsid w:val="002C2D1A"/>
    <w:rsid w:val="002C2E55"/>
    <w:rsid w:val="002C3206"/>
    <w:rsid w:val="002C326E"/>
    <w:rsid w:val="002C3E48"/>
    <w:rsid w:val="002C3EDD"/>
    <w:rsid w:val="002C45DA"/>
    <w:rsid w:val="002C4E28"/>
    <w:rsid w:val="002C54E4"/>
    <w:rsid w:val="002C5E4F"/>
    <w:rsid w:val="002C5FF5"/>
    <w:rsid w:val="002C6307"/>
    <w:rsid w:val="002C643F"/>
    <w:rsid w:val="002C6C13"/>
    <w:rsid w:val="002C724A"/>
    <w:rsid w:val="002C7C16"/>
    <w:rsid w:val="002C7F1D"/>
    <w:rsid w:val="002D0005"/>
    <w:rsid w:val="002D07AC"/>
    <w:rsid w:val="002D08B5"/>
    <w:rsid w:val="002D0970"/>
    <w:rsid w:val="002D0BFA"/>
    <w:rsid w:val="002D0E08"/>
    <w:rsid w:val="002D13CD"/>
    <w:rsid w:val="002D159A"/>
    <w:rsid w:val="002D1BDF"/>
    <w:rsid w:val="002D230D"/>
    <w:rsid w:val="002D2696"/>
    <w:rsid w:val="002D2B92"/>
    <w:rsid w:val="002D3430"/>
    <w:rsid w:val="002D34C0"/>
    <w:rsid w:val="002D35AF"/>
    <w:rsid w:val="002D3B73"/>
    <w:rsid w:val="002D3EB5"/>
    <w:rsid w:val="002D3F27"/>
    <w:rsid w:val="002D3F53"/>
    <w:rsid w:val="002D41C4"/>
    <w:rsid w:val="002D428C"/>
    <w:rsid w:val="002D45A8"/>
    <w:rsid w:val="002D4AE3"/>
    <w:rsid w:val="002D4C52"/>
    <w:rsid w:val="002D561D"/>
    <w:rsid w:val="002D574A"/>
    <w:rsid w:val="002D5D77"/>
    <w:rsid w:val="002D5DAD"/>
    <w:rsid w:val="002D5DF8"/>
    <w:rsid w:val="002D5E05"/>
    <w:rsid w:val="002D5E40"/>
    <w:rsid w:val="002D61A8"/>
    <w:rsid w:val="002D6448"/>
    <w:rsid w:val="002D6CCB"/>
    <w:rsid w:val="002D6D76"/>
    <w:rsid w:val="002D6F31"/>
    <w:rsid w:val="002D75B4"/>
    <w:rsid w:val="002D7768"/>
    <w:rsid w:val="002D78E0"/>
    <w:rsid w:val="002D7CFE"/>
    <w:rsid w:val="002E0226"/>
    <w:rsid w:val="002E0556"/>
    <w:rsid w:val="002E1336"/>
    <w:rsid w:val="002E1D15"/>
    <w:rsid w:val="002E25B0"/>
    <w:rsid w:val="002E27E4"/>
    <w:rsid w:val="002E2932"/>
    <w:rsid w:val="002E2967"/>
    <w:rsid w:val="002E308F"/>
    <w:rsid w:val="002E32DC"/>
    <w:rsid w:val="002E3625"/>
    <w:rsid w:val="002E370E"/>
    <w:rsid w:val="002E37AA"/>
    <w:rsid w:val="002E38CE"/>
    <w:rsid w:val="002E3ECA"/>
    <w:rsid w:val="002E42FA"/>
    <w:rsid w:val="002E43A6"/>
    <w:rsid w:val="002E474A"/>
    <w:rsid w:val="002E4831"/>
    <w:rsid w:val="002E4933"/>
    <w:rsid w:val="002E4BAE"/>
    <w:rsid w:val="002E511D"/>
    <w:rsid w:val="002E6008"/>
    <w:rsid w:val="002E653E"/>
    <w:rsid w:val="002E659C"/>
    <w:rsid w:val="002E6BAE"/>
    <w:rsid w:val="002E7558"/>
    <w:rsid w:val="002E76D4"/>
    <w:rsid w:val="002E7774"/>
    <w:rsid w:val="002E781F"/>
    <w:rsid w:val="002E7A54"/>
    <w:rsid w:val="002F0580"/>
    <w:rsid w:val="002F05A6"/>
    <w:rsid w:val="002F078E"/>
    <w:rsid w:val="002F0C20"/>
    <w:rsid w:val="002F11B0"/>
    <w:rsid w:val="002F128F"/>
    <w:rsid w:val="002F129C"/>
    <w:rsid w:val="002F12B2"/>
    <w:rsid w:val="002F15AF"/>
    <w:rsid w:val="002F168A"/>
    <w:rsid w:val="002F16DF"/>
    <w:rsid w:val="002F174B"/>
    <w:rsid w:val="002F17C8"/>
    <w:rsid w:val="002F2030"/>
    <w:rsid w:val="002F33CA"/>
    <w:rsid w:val="002F366A"/>
    <w:rsid w:val="002F3740"/>
    <w:rsid w:val="002F3CD3"/>
    <w:rsid w:val="002F3F28"/>
    <w:rsid w:val="002F42A4"/>
    <w:rsid w:val="002F44B4"/>
    <w:rsid w:val="002F4AD3"/>
    <w:rsid w:val="002F4D97"/>
    <w:rsid w:val="002F582F"/>
    <w:rsid w:val="002F5DA3"/>
    <w:rsid w:val="002F60CB"/>
    <w:rsid w:val="002F6411"/>
    <w:rsid w:val="002F661C"/>
    <w:rsid w:val="002F6AED"/>
    <w:rsid w:val="002F6D39"/>
    <w:rsid w:val="002F6FE5"/>
    <w:rsid w:val="002F7207"/>
    <w:rsid w:val="002F7297"/>
    <w:rsid w:val="002F7332"/>
    <w:rsid w:val="002F74D9"/>
    <w:rsid w:val="002F7A92"/>
    <w:rsid w:val="002F7DCD"/>
    <w:rsid w:val="003005B5"/>
    <w:rsid w:val="0030062D"/>
    <w:rsid w:val="0030074A"/>
    <w:rsid w:val="00300AD7"/>
    <w:rsid w:val="00301268"/>
    <w:rsid w:val="00301754"/>
    <w:rsid w:val="00301A6B"/>
    <w:rsid w:val="00301B65"/>
    <w:rsid w:val="00301D9B"/>
    <w:rsid w:val="00302377"/>
    <w:rsid w:val="0030258B"/>
    <w:rsid w:val="003025B0"/>
    <w:rsid w:val="00302BDC"/>
    <w:rsid w:val="00302BE2"/>
    <w:rsid w:val="00303508"/>
    <w:rsid w:val="00303BF0"/>
    <w:rsid w:val="00303F5B"/>
    <w:rsid w:val="00304241"/>
    <w:rsid w:val="00304509"/>
    <w:rsid w:val="00304A23"/>
    <w:rsid w:val="00304A4E"/>
    <w:rsid w:val="00304B77"/>
    <w:rsid w:val="00304C5C"/>
    <w:rsid w:val="00304EF1"/>
    <w:rsid w:val="003055A3"/>
    <w:rsid w:val="003058BE"/>
    <w:rsid w:val="00305C81"/>
    <w:rsid w:val="00305CAC"/>
    <w:rsid w:val="003060E3"/>
    <w:rsid w:val="003065A9"/>
    <w:rsid w:val="00306A3C"/>
    <w:rsid w:val="00306BAD"/>
    <w:rsid w:val="00306DC7"/>
    <w:rsid w:val="00306F8F"/>
    <w:rsid w:val="0030707A"/>
    <w:rsid w:val="0030724E"/>
    <w:rsid w:val="00307684"/>
    <w:rsid w:val="00307CE9"/>
    <w:rsid w:val="00310077"/>
    <w:rsid w:val="00310374"/>
    <w:rsid w:val="003105AE"/>
    <w:rsid w:val="00310851"/>
    <w:rsid w:val="00310F7C"/>
    <w:rsid w:val="00311889"/>
    <w:rsid w:val="00311C27"/>
    <w:rsid w:val="00311F63"/>
    <w:rsid w:val="0031211C"/>
    <w:rsid w:val="0031239B"/>
    <w:rsid w:val="0031247F"/>
    <w:rsid w:val="003124E5"/>
    <w:rsid w:val="00312996"/>
    <w:rsid w:val="00312B16"/>
    <w:rsid w:val="00312B40"/>
    <w:rsid w:val="00312B52"/>
    <w:rsid w:val="00312BB4"/>
    <w:rsid w:val="00313868"/>
    <w:rsid w:val="00313F0D"/>
    <w:rsid w:val="00313F40"/>
    <w:rsid w:val="00314628"/>
    <w:rsid w:val="003148C0"/>
    <w:rsid w:val="00314989"/>
    <w:rsid w:val="00314AAA"/>
    <w:rsid w:val="00314BC5"/>
    <w:rsid w:val="0031532D"/>
    <w:rsid w:val="00315471"/>
    <w:rsid w:val="003155A9"/>
    <w:rsid w:val="003155EF"/>
    <w:rsid w:val="003162D3"/>
    <w:rsid w:val="003167F6"/>
    <w:rsid w:val="003169C2"/>
    <w:rsid w:val="00316F0C"/>
    <w:rsid w:val="00320169"/>
    <w:rsid w:val="00320329"/>
    <w:rsid w:val="00320486"/>
    <w:rsid w:val="003207BE"/>
    <w:rsid w:val="0032092A"/>
    <w:rsid w:val="00320A21"/>
    <w:rsid w:val="00321135"/>
    <w:rsid w:val="00321186"/>
    <w:rsid w:val="003212A6"/>
    <w:rsid w:val="003212CD"/>
    <w:rsid w:val="003217FE"/>
    <w:rsid w:val="0032181F"/>
    <w:rsid w:val="00321A99"/>
    <w:rsid w:val="00321CD0"/>
    <w:rsid w:val="003222EC"/>
    <w:rsid w:val="0032275E"/>
    <w:rsid w:val="00322763"/>
    <w:rsid w:val="00322858"/>
    <w:rsid w:val="00322C5E"/>
    <w:rsid w:val="0032477A"/>
    <w:rsid w:val="003249E2"/>
    <w:rsid w:val="00324F9D"/>
    <w:rsid w:val="00324FEF"/>
    <w:rsid w:val="00325359"/>
    <w:rsid w:val="003254FE"/>
    <w:rsid w:val="0032560A"/>
    <w:rsid w:val="0032563B"/>
    <w:rsid w:val="00325659"/>
    <w:rsid w:val="00325707"/>
    <w:rsid w:val="00325722"/>
    <w:rsid w:val="003257FE"/>
    <w:rsid w:val="003265A8"/>
    <w:rsid w:val="0032698B"/>
    <w:rsid w:val="0032783D"/>
    <w:rsid w:val="00327AD3"/>
    <w:rsid w:val="00327C80"/>
    <w:rsid w:val="00327C83"/>
    <w:rsid w:val="00327C92"/>
    <w:rsid w:val="003307CE"/>
    <w:rsid w:val="003309B7"/>
    <w:rsid w:val="00330F07"/>
    <w:rsid w:val="00330F37"/>
    <w:rsid w:val="00330F77"/>
    <w:rsid w:val="0033106D"/>
    <w:rsid w:val="0033126E"/>
    <w:rsid w:val="0033158F"/>
    <w:rsid w:val="0033184C"/>
    <w:rsid w:val="00331E14"/>
    <w:rsid w:val="0033347D"/>
    <w:rsid w:val="00333502"/>
    <w:rsid w:val="003338D5"/>
    <w:rsid w:val="00334603"/>
    <w:rsid w:val="00334777"/>
    <w:rsid w:val="00334994"/>
    <w:rsid w:val="00334BB8"/>
    <w:rsid w:val="00334D02"/>
    <w:rsid w:val="0033501D"/>
    <w:rsid w:val="0033504C"/>
    <w:rsid w:val="00335203"/>
    <w:rsid w:val="00335282"/>
    <w:rsid w:val="003352C1"/>
    <w:rsid w:val="003352DD"/>
    <w:rsid w:val="00335431"/>
    <w:rsid w:val="003355B1"/>
    <w:rsid w:val="003356A2"/>
    <w:rsid w:val="0033572E"/>
    <w:rsid w:val="00335AED"/>
    <w:rsid w:val="00335DF6"/>
    <w:rsid w:val="0033692A"/>
    <w:rsid w:val="003369E4"/>
    <w:rsid w:val="00337207"/>
    <w:rsid w:val="00337566"/>
    <w:rsid w:val="003375F4"/>
    <w:rsid w:val="0033771A"/>
    <w:rsid w:val="003379A8"/>
    <w:rsid w:val="00340224"/>
    <w:rsid w:val="00340304"/>
    <w:rsid w:val="00340367"/>
    <w:rsid w:val="00340E8A"/>
    <w:rsid w:val="003413B1"/>
    <w:rsid w:val="00341671"/>
    <w:rsid w:val="003418C1"/>
    <w:rsid w:val="00341FFA"/>
    <w:rsid w:val="00342280"/>
    <w:rsid w:val="00342E48"/>
    <w:rsid w:val="003431B9"/>
    <w:rsid w:val="00343981"/>
    <w:rsid w:val="00343A60"/>
    <w:rsid w:val="00343F93"/>
    <w:rsid w:val="00343FBD"/>
    <w:rsid w:val="003441DB"/>
    <w:rsid w:val="00344205"/>
    <w:rsid w:val="00344797"/>
    <w:rsid w:val="00344D49"/>
    <w:rsid w:val="00345770"/>
    <w:rsid w:val="003458AA"/>
    <w:rsid w:val="0034590C"/>
    <w:rsid w:val="003459EC"/>
    <w:rsid w:val="00345A67"/>
    <w:rsid w:val="00345ABE"/>
    <w:rsid w:val="00345AC3"/>
    <w:rsid w:val="00345BD6"/>
    <w:rsid w:val="00345F0C"/>
    <w:rsid w:val="0034601C"/>
    <w:rsid w:val="0034606D"/>
    <w:rsid w:val="0034619D"/>
    <w:rsid w:val="00346904"/>
    <w:rsid w:val="00346EBA"/>
    <w:rsid w:val="0034708E"/>
    <w:rsid w:val="00347EA1"/>
    <w:rsid w:val="00347F9F"/>
    <w:rsid w:val="003501DF"/>
    <w:rsid w:val="003505B7"/>
    <w:rsid w:val="0035091F"/>
    <w:rsid w:val="00350FDB"/>
    <w:rsid w:val="003510EF"/>
    <w:rsid w:val="0035157A"/>
    <w:rsid w:val="00351CDE"/>
    <w:rsid w:val="00352394"/>
    <w:rsid w:val="00352924"/>
    <w:rsid w:val="003529A9"/>
    <w:rsid w:val="00352DA9"/>
    <w:rsid w:val="00353118"/>
    <w:rsid w:val="00353463"/>
    <w:rsid w:val="003535CD"/>
    <w:rsid w:val="0035396A"/>
    <w:rsid w:val="00353E90"/>
    <w:rsid w:val="00353FB9"/>
    <w:rsid w:val="00354026"/>
    <w:rsid w:val="00354662"/>
    <w:rsid w:val="0035481E"/>
    <w:rsid w:val="003549D1"/>
    <w:rsid w:val="00354FE9"/>
    <w:rsid w:val="00355015"/>
    <w:rsid w:val="0035528E"/>
    <w:rsid w:val="003552FA"/>
    <w:rsid w:val="003554B9"/>
    <w:rsid w:val="00355601"/>
    <w:rsid w:val="00355A9E"/>
    <w:rsid w:val="00356110"/>
    <w:rsid w:val="003566FA"/>
    <w:rsid w:val="00357456"/>
    <w:rsid w:val="003576F8"/>
    <w:rsid w:val="00357FB4"/>
    <w:rsid w:val="0036045B"/>
    <w:rsid w:val="00360582"/>
    <w:rsid w:val="00360BC4"/>
    <w:rsid w:val="003613A2"/>
    <w:rsid w:val="0036210B"/>
    <w:rsid w:val="0036227F"/>
    <w:rsid w:val="003624AE"/>
    <w:rsid w:val="00362793"/>
    <w:rsid w:val="00362796"/>
    <w:rsid w:val="00362C1C"/>
    <w:rsid w:val="00362D2E"/>
    <w:rsid w:val="00362E9E"/>
    <w:rsid w:val="003633C4"/>
    <w:rsid w:val="00363447"/>
    <w:rsid w:val="00363DC6"/>
    <w:rsid w:val="00363F97"/>
    <w:rsid w:val="00364407"/>
    <w:rsid w:val="00364708"/>
    <w:rsid w:val="00364A94"/>
    <w:rsid w:val="00365468"/>
    <w:rsid w:val="0036581C"/>
    <w:rsid w:val="003658EB"/>
    <w:rsid w:val="00365937"/>
    <w:rsid w:val="003660F9"/>
    <w:rsid w:val="00366A54"/>
    <w:rsid w:val="00366C15"/>
    <w:rsid w:val="00367416"/>
    <w:rsid w:val="003677FA"/>
    <w:rsid w:val="003706D7"/>
    <w:rsid w:val="00370AC1"/>
    <w:rsid w:val="00370C6C"/>
    <w:rsid w:val="00370C8E"/>
    <w:rsid w:val="00370F11"/>
    <w:rsid w:val="00370FE1"/>
    <w:rsid w:val="00371217"/>
    <w:rsid w:val="00371BC5"/>
    <w:rsid w:val="00371EC1"/>
    <w:rsid w:val="00371F95"/>
    <w:rsid w:val="00372319"/>
    <w:rsid w:val="003726BA"/>
    <w:rsid w:val="00372FBB"/>
    <w:rsid w:val="003731E7"/>
    <w:rsid w:val="003733C3"/>
    <w:rsid w:val="00373588"/>
    <w:rsid w:val="0037375C"/>
    <w:rsid w:val="00373A02"/>
    <w:rsid w:val="00373CFB"/>
    <w:rsid w:val="0037436B"/>
    <w:rsid w:val="0037454C"/>
    <w:rsid w:val="00374624"/>
    <w:rsid w:val="003752D3"/>
    <w:rsid w:val="0037542B"/>
    <w:rsid w:val="00375715"/>
    <w:rsid w:val="00375882"/>
    <w:rsid w:val="003760C4"/>
    <w:rsid w:val="003767EC"/>
    <w:rsid w:val="00376857"/>
    <w:rsid w:val="00376900"/>
    <w:rsid w:val="0037696C"/>
    <w:rsid w:val="00376B4B"/>
    <w:rsid w:val="00377610"/>
    <w:rsid w:val="003778F1"/>
    <w:rsid w:val="00377E21"/>
    <w:rsid w:val="00380056"/>
    <w:rsid w:val="003804DD"/>
    <w:rsid w:val="003807E2"/>
    <w:rsid w:val="003809FD"/>
    <w:rsid w:val="00380AC6"/>
    <w:rsid w:val="00380DAB"/>
    <w:rsid w:val="00381127"/>
    <w:rsid w:val="00381354"/>
    <w:rsid w:val="003813A8"/>
    <w:rsid w:val="003813EE"/>
    <w:rsid w:val="003814D7"/>
    <w:rsid w:val="0038186B"/>
    <w:rsid w:val="003818C5"/>
    <w:rsid w:val="003824AA"/>
    <w:rsid w:val="00382648"/>
    <w:rsid w:val="00382AFA"/>
    <w:rsid w:val="003834BB"/>
    <w:rsid w:val="003837EF"/>
    <w:rsid w:val="0038397E"/>
    <w:rsid w:val="003839AC"/>
    <w:rsid w:val="00383A3E"/>
    <w:rsid w:val="00383BC9"/>
    <w:rsid w:val="00383D5E"/>
    <w:rsid w:val="00384006"/>
    <w:rsid w:val="00384085"/>
    <w:rsid w:val="00384610"/>
    <w:rsid w:val="00384773"/>
    <w:rsid w:val="003847B6"/>
    <w:rsid w:val="003849AA"/>
    <w:rsid w:val="00384C52"/>
    <w:rsid w:val="00384D99"/>
    <w:rsid w:val="00384EF1"/>
    <w:rsid w:val="0038617E"/>
    <w:rsid w:val="003867DE"/>
    <w:rsid w:val="00386A24"/>
    <w:rsid w:val="00386A29"/>
    <w:rsid w:val="00386B1A"/>
    <w:rsid w:val="00386C00"/>
    <w:rsid w:val="00386C3E"/>
    <w:rsid w:val="00386F78"/>
    <w:rsid w:val="00387248"/>
    <w:rsid w:val="0038732D"/>
    <w:rsid w:val="00387378"/>
    <w:rsid w:val="00387A5A"/>
    <w:rsid w:val="00387F0A"/>
    <w:rsid w:val="0039007D"/>
    <w:rsid w:val="003903FC"/>
    <w:rsid w:val="00390462"/>
    <w:rsid w:val="003905B7"/>
    <w:rsid w:val="00390613"/>
    <w:rsid w:val="00390D68"/>
    <w:rsid w:val="00390E26"/>
    <w:rsid w:val="0039152A"/>
    <w:rsid w:val="003917E0"/>
    <w:rsid w:val="003917FC"/>
    <w:rsid w:val="00391B28"/>
    <w:rsid w:val="00391E17"/>
    <w:rsid w:val="003920E5"/>
    <w:rsid w:val="003923A4"/>
    <w:rsid w:val="0039256D"/>
    <w:rsid w:val="003925CF"/>
    <w:rsid w:val="00392772"/>
    <w:rsid w:val="003929D3"/>
    <w:rsid w:val="00392DCE"/>
    <w:rsid w:val="00392EE0"/>
    <w:rsid w:val="00393463"/>
    <w:rsid w:val="0039368B"/>
    <w:rsid w:val="003938CA"/>
    <w:rsid w:val="00393C2D"/>
    <w:rsid w:val="00394295"/>
    <w:rsid w:val="00394CBC"/>
    <w:rsid w:val="00394D8E"/>
    <w:rsid w:val="00394E1E"/>
    <w:rsid w:val="003950D2"/>
    <w:rsid w:val="00395154"/>
    <w:rsid w:val="0039591D"/>
    <w:rsid w:val="00395DC4"/>
    <w:rsid w:val="00395E2B"/>
    <w:rsid w:val="003961B9"/>
    <w:rsid w:val="003965C9"/>
    <w:rsid w:val="00396F07"/>
    <w:rsid w:val="0039740C"/>
    <w:rsid w:val="003975CC"/>
    <w:rsid w:val="003976F6"/>
    <w:rsid w:val="003977F9"/>
    <w:rsid w:val="00397C26"/>
    <w:rsid w:val="003A0002"/>
    <w:rsid w:val="003A0263"/>
    <w:rsid w:val="003A04DC"/>
    <w:rsid w:val="003A0713"/>
    <w:rsid w:val="003A0A3A"/>
    <w:rsid w:val="003A0A7E"/>
    <w:rsid w:val="003A0C70"/>
    <w:rsid w:val="003A0D02"/>
    <w:rsid w:val="003A1523"/>
    <w:rsid w:val="003A1865"/>
    <w:rsid w:val="003A1BF3"/>
    <w:rsid w:val="003A2DF6"/>
    <w:rsid w:val="003A3387"/>
    <w:rsid w:val="003A34E3"/>
    <w:rsid w:val="003A38FA"/>
    <w:rsid w:val="003A3D44"/>
    <w:rsid w:val="003A42F1"/>
    <w:rsid w:val="003A43C7"/>
    <w:rsid w:val="003A47F3"/>
    <w:rsid w:val="003A485E"/>
    <w:rsid w:val="003A4CEA"/>
    <w:rsid w:val="003A50BC"/>
    <w:rsid w:val="003A5269"/>
    <w:rsid w:val="003A54F0"/>
    <w:rsid w:val="003A54F5"/>
    <w:rsid w:val="003A5BA0"/>
    <w:rsid w:val="003A623B"/>
    <w:rsid w:val="003A64F1"/>
    <w:rsid w:val="003A66EA"/>
    <w:rsid w:val="003A6879"/>
    <w:rsid w:val="003A68DA"/>
    <w:rsid w:val="003A6E6F"/>
    <w:rsid w:val="003A77DC"/>
    <w:rsid w:val="003B0131"/>
    <w:rsid w:val="003B08A5"/>
    <w:rsid w:val="003B0B3D"/>
    <w:rsid w:val="003B1299"/>
    <w:rsid w:val="003B12BB"/>
    <w:rsid w:val="003B1405"/>
    <w:rsid w:val="003B1A96"/>
    <w:rsid w:val="003B2323"/>
    <w:rsid w:val="003B272E"/>
    <w:rsid w:val="003B292B"/>
    <w:rsid w:val="003B2C86"/>
    <w:rsid w:val="003B2CFB"/>
    <w:rsid w:val="003B2EAF"/>
    <w:rsid w:val="003B2EF9"/>
    <w:rsid w:val="003B31B0"/>
    <w:rsid w:val="003B3237"/>
    <w:rsid w:val="003B3652"/>
    <w:rsid w:val="003B3A7D"/>
    <w:rsid w:val="003B42B4"/>
    <w:rsid w:val="003B4402"/>
    <w:rsid w:val="003B4E72"/>
    <w:rsid w:val="003B4EA7"/>
    <w:rsid w:val="003B5221"/>
    <w:rsid w:val="003B53F7"/>
    <w:rsid w:val="003B5634"/>
    <w:rsid w:val="003B5800"/>
    <w:rsid w:val="003B580C"/>
    <w:rsid w:val="003B5D2C"/>
    <w:rsid w:val="003B6513"/>
    <w:rsid w:val="003B675F"/>
    <w:rsid w:val="003B68C4"/>
    <w:rsid w:val="003B7325"/>
    <w:rsid w:val="003B73EA"/>
    <w:rsid w:val="003B79B1"/>
    <w:rsid w:val="003B7AA2"/>
    <w:rsid w:val="003B7AC6"/>
    <w:rsid w:val="003B7DED"/>
    <w:rsid w:val="003B7E96"/>
    <w:rsid w:val="003B7EEB"/>
    <w:rsid w:val="003B7F31"/>
    <w:rsid w:val="003C0684"/>
    <w:rsid w:val="003C10DA"/>
    <w:rsid w:val="003C1124"/>
    <w:rsid w:val="003C1194"/>
    <w:rsid w:val="003C122F"/>
    <w:rsid w:val="003C1424"/>
    <w:rsid w:val="003C14A0"/>
    <w:rsid w:val="003C1B47"/>
    <w:rsid w:val="003C1CA9"/>
    <w:rsid w:val="003C1F26"/>
    <w:rsid w:val="003C205F"/>
    <w:rsid w:val="003C20A3"/>
    <w:rsid w:val="003C269E"/>
    <w:rsid w:val="003C2909"/>
    <w:rsid w:val="003C2D45"/>
    <w:rsid w:val="003C4890"/>
    <w:rsid w:val="003C4A28"/>
    <w:rsid w:val="003C4E1B"/>
    <w:rsid w:val="003C5058"/>
    <w:rsid w:val="003C5168"/>
    <w:rsid w:val="003C53F0"/>
    <w:rsid w:val="003C55DF"/>
    <w:rsid w:val="003C58A7"/>
    <w:rsid w:val="003C5946"/>
    <w:rsid w:val="003C6113"/>
    <w:rsid w:val="003C61C4"/>
    <w:rsid w:val="003C6259"/>
    <w:rsid w:val="003C663B"/>
    <w:rsid w:val="003C6750"/>
    <w:rsid w:val="003C6BD2"/>
    <w:rsid w:val="003C6E79"/>
    <w:rsid w:val="003C6ECA"/>
    <w:rsid w:val="003C7634"/>
    <w:rsid w:val="003C76B6"/>
    <w:rsid w:val="003C78BC"/>
    <w:rsid w:val="003C78C5"/>
    <w:rsid w:val="003C78E6"/>
    <w:rsid w:val="003C7C0F"/>
    <w:rsid w:val="003D0082"/>
    <w:rsid w:val="003D01DF"/>
    <w:rsid w:val="003D03AB"/>
    <w:rsid w:val="003D03B7"/>
    <w:rsid w:val="003D03BE"/>
    <w:rsid w:val="003D040A"/>
    <w:rsid w:val="003D0460"/>
    <w:rsid w:val="003D0E7C"/>
    <w:rsid w:val="003D115B"/>
    <w:rsid w:val="003D1553"/>
    <w:rsid w:val="003D1841"/>
    <w:rsid w:val="003D2A17"/>
    <w:rsid w:val="003D2CBC"/>
    <w:rsid w:val="003D2EDC"/>
    <w:rsid w:val="003D30A4"/>
    <w:rsid w:val="003D465F"/>
    <w:rsid w:val="003D491A"/>
    <w:rsid w:val="003D5029"/>
    <w:rsid w:val="003D50A7"/>
    <w:rsid w:val="003D514B"/>
    <w:rsid w:val="003D5182"/>
    <w:rsid w:val="003D5212"/>
    <w:rsid w:val="003D5395"/>
    <w:rsid w:val="003D54D2"/>
    <w:rsid w:val="003D54D5"/>
    <w:rsid w:val="003D5BE7"/>
    <w:rsid w:val="003D6258"/>
    <w:rsid w:val="003D633F"/>
    <w:rsid w:val="003D6AD2"/>
    <w:rsid w:val="003D6DF1"/>
    <w:rsid w:val="003D719A"/>
    <w:rsid w:val="003D76A5"/>
    <w:rsid w:val="003D788B"/>
    <w:rsid w:val="003D7DD0"/>
    <w:rsid w:val="003D7EBD"/>
    <w:rsid w:val="003E01B5"/>
    <w:rsid w:val="003E08E0"/>
    <w:rsid w:val="003E09B0"/>
    <w:rsid w:val="003E0BA9"/>
    <w:rsid w:val="003E0BE0"/>
    <w:rsid w:val="003E0BEC"/>
    <w:rsid w:val="003E13C8"/>
    <w:rsid w:val="003E1528"/>
    <w:rsid w:val="003E176D"/>
    <w:rsid w:val="003E1E50"/>
    <w:rsid w:val="003E21A2"/>
    <w:rsid w:val="003E29CE"/>
    <w:rsid w:val="003E2E2B"/>
    <w:rsid w:val="003E2F52"/>
    <w:rsid w:val="003E2F5A"/>
    <w:rsid w:val="003E33C1"/>
    <w:rsid w:val="003E3886"/>
    <w:rsid w:val="003E3C51"/>
    <w:rsid w:val="003E3E89"/>
    <w:rsid w:val="003E41C5"/>
    <w:rsid w:val="003E422A"/>
    <w:rsid w:val="003E4C35"/>
    <w:rsid w:val="003E4C4B"/>
    <w:rsid w:val="003E4C9B"/>
    <w:rsid w:val="003E4EFC"/>
    <w:rsid w:val="003E4F74"/>
    <w:rsid w:val="003E555C"/>
    <w:rsid w:val="003E5681"/>
    <w:rsid w:val="003E5A1D"/>
    <w:rsid w:val="003E5B17"/>
    <w:rsid w:val="003E5B6C"/>
    <w:rsid w:val="003E60FB"/>
    <w:rsid w:val="003E6545"/>
    <w:rsid w:val="003E68F6"/>
    <w:rsid w:val="003E6ED1"/>
    <w:rsid w:val="003E7448"/>
    <w:rsid w:val="003E7845"/>
    <w:rsid w:val="003E7EA9"/>
    <w:rsid w:val="003F013B"/>
    <w:rsid w:val="003F016E"/>
    <w:rsid w:val="003F0182"/>
    <w:rsid w:val="003F06C8"/>
    <w:rsid w:val="003F07AE"/>
    <w:rsid w:val="003F0BC1"/>
    <w:rsid w:val="003F0BF9"/>
    <w:rsid w:val="003F0F3C"/>
    <w:rsid w:val="003F1175"/>
    <w:rsid w:val="003F1187"/>
    <w:rsid w:val="003F118C"/>
    <w:rsid w:val="003F1313"/>
    <w:rsid w:val="003F1375"/>
    <w:rsid w:val="003F18A3"/>
    <w:rsid w:val="003F1BE1"/>
    <w:rsid w:val="003F1E83"/>
    <w:rsid w:val="003F1F22"/>
    <w:rsid w:val="003F20AF"/>
    <w:rsid w:val="003F20E4"/>
    <w:rsid w:val="003F246F"/>
    <w:rsid w:val="003F2764"/>
    <w:rsid w:val="003F289A"/>
    <w:rsid w:val="003F2B1B"/>
    <w:rsid w:val="003F2BBD"/>
    <w:rsid w:val="003F2E10"/>
    <w:rsid w:val="003F2E97"/>
    <w:rsid w:val="003F3835"/>
    <w:rsid w:val="003F3A1E"/>
    <w:rsid w:val="003F3C04"/>
    <w:rsid w:val="003F4011"/>
    <w:rsid w:val="003F4930"/>
    <w:rsid w:val="003F4B3F"/>
    <w:rsid w:val="003F5758"/>
    <w:rsid w:val="003F595C"/>
    <w:rsid w:val="003F5B1B"/>
    <w:rsid w:val="003F5D11"/>
    <w:rsid w:val="003F5D38"/>
    <w:rsid w:val="003F5DFF"/>
    <w:rsid w:val="003F5FFC"/>
    <w:rsid w:val="003F609C"/>
    <w:rsid w:val="003F6433"/>
    <w:rsid w:val="003F655E"/>
    <w:rsid w:val="003F66E0"/>
    <w:rsid w:val="003F68C5"/>
    <w:rsid w:val="003F6A37"/>
    <w:rsid w:val="003F6B6C"/>
    <w:rsid w:val="003F6D38"/>
    <w:rsid w:val="003F7346"/>
    <w:rsid w:val="003F7FD6"/>
    <w:rsid w:val="0040030E"/>
    <w:rsid w:val="004003A0"/>
    <w:rsid w:val="00400740"/>
    <w:rsid w:val="0040090A"/>
    <w:rsid w:val="00400CD1"/>
    <w:rsid w:val="00400DFF"/>
    <w:rsid w:val="00401096"/>
    <w:rsid w:val="00401196"/>
    <w:rsid w:val="00401E56"/>
    <w:rsid w:val="00401EE2"/>
    <w:rsid w:val="00401F2D"/>
    <w:rsid w:val="00401F97"/>
    <w:rsid w:val="00402361"/>
    <w:rsid w:val="0040261E"/>
    <w:rsid w:val="00402B41"/>
    <w:rsid w:val="00402F1A"/>
    <w:rsid w:val="00403273"/>
    <w:rsid w:val="004044FB"/>
    <w:rsid w:val="0040462F"/>
    <w:rsid w:val="00404736"/>
    <w:rsid w:val="00404C3F"/>
    <w:rsid w:val="00404C7E"/>
    <w:rsid w:val="00404EAB"/>
    <w:rsid w:val="00405282"/>
    <w:rsid w:val="0040533E"/>
    <w:rsid w:val="004053E6"/>
    <w:rsid w:val="00405553"/>
    <w:rsid w:val="00405D1B"/>
    <w:rsid w:val="00405F1F"/>
    <w:rsid w:val="00406082"/>
    <w:rsid w:val="0040666B"/>
    <w:rsid w:val="00406689"/>
    <w:rsid w:val="00406775"/>
    <w:rsid w:val="00406B6F"/>
    <w:rsid w:val="004070EA"/>
    <w:rsid w:val="0040716F"/>
    <w:rsid w:val="00407567"/>
    <w:rsid w:val="0041013D"/>
    <w:rsid w:val="004104EB"/>
    <w:rsid w:val="004108E3"/>
    <w:rsid w:val="00411034"/>
    <w:rsid w:val="0041159B"/>
    <w:rsid w:val="0041168A"/>
    <w:rsid w:val="00411A07"/>
    <w:rsid w:val="00411B93"/>
    <w:rsid w:val="00411CCB"/>
    <w:rsid w:val="00411D99"/>
    <w:rsid w:val="00412645"/>
    <w:rsid w:val="004126AF"/>
    <w:rsid w:val="00412732"/>
    <w:rsid w:val="004128F3"/>
    <w:rsid w:val="00412B3D"/>
    <w:rsid w:val="00412E62"/>
    <w:rsid w:val="00412FBB"/>
    <w:rsid w:val="00413035"/>
    <w:rsid w:val="004131F6"/>
    <w:rsid w:val="004135B9"/>
    <w:rsid w:val="00413716"/>
    <w:rsid w:val="00413970"/>
    <w:rsid w:val="00414121"/>
    <w:rsid w:val="00414153"/>
    <w:rsid w:val="004148E4"/>
    <w:rsid w:val="00414DD6"/>
    <w:rsid w:val="00414F15"/>
    <w:rsid w:val="00415236"/>
    <w:rsid w:val="00415408"/>
    <w:rsid w:val="00415483"/>
    <w:rsid w:val="00415AE1"/>
    <w:rsid w:val="00415BE8"/>
    <w:rsid w:val="00416043"/>
    <w:rsid w:val="004166F8"/>
    <w:rsid w:val="00416F47"/>
    <w:rsid w:val="004175E2"/>
    <w:rsid w:val="004175F9"/>
    <w:rsid w:val="00417684"/>
    <w:rsid w:val="0041782D"/>
    <w:rsid w:val="00417C5A"/>
    <w:rsid w:val="00417DF8"/>
    <w:rsid w:val="00420B0F"/>
    <w:rsid w:val="00420DDC"/>
    <w:rsid w:val="004211F4"/>
    <w:rsid w:val="0042157F"/>
    <w:rsid w:val="00421624"/>
    <w:rsid w:val="00421CB2"/>
    <w:rsid w:val="00422387"/>
    <w:rsid w:val="004225A7"/>
    <w:rsid w:val="004229B6"/>
    <w:rsid w:val="00422E6E"/>
    <w:rsid w:val="00422EEB"/>
    <w:rsid w:val="00422F04"/>
    <w:rsid w:val="00423485"/>
    <w:rsid w:val="0042348C"/>
    <w:rsid w:val="00423DB9"/>
    <w:rsid w:val="00424099"/>
    <w:rsid w:val="00424285"/>
    <w:rsid w:val="00424815"/>
    <w:rsid w:val="0042489A"/>
    <w:rsid w:val="004249E3"/>
    <w:rsid w:val="00424A3C"/>
    <w:rsid w:val="00424C24"/>
    <w:rsid w:val="00424F29"/>
    <w:rsid w:val="00425301"/>
    <w:rsid w:val="00425340"/>
    <w:rsid w:val="004256A0"/>
    <w:rsid w:val="00425BDC"/>
    <w:rsid w:val="0042624F"/>
    <w:rsid w:val="0042648C"/>
    <w:rsid w:val="00426723"/>
    <w:rsid w:val="004268DC"/>
    <w:rsid w:val="00427119"/>
    <w:rsid w:val="00427CBA"/>
    <w:rsid w:val="00427DA0"/>
    <w:rsid w:val="00427F31"/>
    <w:rsid w:val="0043047A"/>
    <w:rsid w:val="00430774"/>
    <w:rsid w:val="00430B56"/>
    <w:rsid w:val="00430B6A"/>
    <w:rsid w:val="00430E8F"/>
    <w:rsid w:val="0043140F"/>
    <w:rsid w:val="004319F1"/>
    <w:rsid w:val="00431C50"/>
    <w:rsid w:val="00432403"/>
    <w:rsid w:val="004325C9"/>
    <w:rsid w:val="00432C4A"/>
    <w:rsid w:val="00432EBA"/>
    <w:rsid w:val="004330EC"/>
    <w:rsid w:val="004335A6"/>
    <w:rsid w:val="00433C1C"/>
    <w:rsid w:val="00433C91"/>
    <w:rsid w:val="00433CF5"/>
    <w:rsid w:val="004342A7"/>
    <w:rsid w:val="0043562D"/>
    <w:rsid w:val="004357D1"/>
    <w:rsid w:val="004359AE"/>
    <w:rsid w:val="00435DD3"/>
    <w:rsid w:val="004365EF"/>
    <w:rsid w:val="004369DB"/>
    <w:rsid w:val="00436CAC"/>
    <w:rsid w:val="0044030C"/>
    <w:rsid w:val="00440A34"/>
    <w:rsid w:val="00440BBB"/>
    <w:rsid w:val="0044138A"/>
    <w:rsid w:val="004415B6"/>
    <w:rsid w:val="00441B3B"/>
    <w:rsid w:val="00442097"/>
    <w:rsid w:val="00442471"/>
    <w:rsid w:val="00442930"/>
    <w:rsid w:val="00442E2B"/>
    <w:rsid w:val="004436B5"/>
    <w:rsid w:val="00443940"/>
    <w:rsid w:val="00443DAC"/>
    <w:rsid w:val="00443EFF"/>
    <w:rsid w:val="00443FCA"/>
    <w:rsid w:val="0044422A"/>
    <w:rsid w:val="00444604"/>
    <w:rsid w:val="00444A78"/>
    <w:rsid w:val="00444C15"/>
    <w:rsid w:val="004466FB"/>
    <w:rsid w:val="00446AA7"/>
    <w:rsid w:val="00446CE0"/>
    <w:rsid w:val="00446F6C"/>
    <w:rsid w:val="00447076"/>
    <w:rsid w:val="004470DD"/>
    <w:rsid w:val="004475D4"/>
    <w:rsid w:val="00447BB7"/>
    <w:rsid w:val="00447D2E"/>
    <w:rsid w:val="004502F2"/>
    <w:rsid w:val="00450779"/>
    <w:rsid w:val="004508A0"/>
    <w:rsid w:val="004508B3"/>
    <w:rsid w:val="004508F7"/>
    <w:rsid w:val="00450CFD"/>
    <w:rsid w:val="0045112E"/>
    <w:rsid w:val="00451301"/>
    <w:rsid w:val="00451777"/>
    <w:rsid w:val="004517AD"/>
    <w:rsid w:val="0045208E"/>
    <w:rsid w:val="004522AD"/>
    <w:rsid w:val="0045235F"/>
    <w:rsid w:val="004525CC"/>
    <w:rsid w:val="004528FE"/>
    <w:rsid w:val="00452AD3"/>
    <w:rsid w:val="00452AD7"/>
    <w:rsid w:val="00452B11"/>
    <w:rsid w:val="00452DCD"/>
    <w:rsid w:val="00452E1E"/>
    <w:rsid w:val="00452F57"/>
    <w:rsid w:val="0045308C"/>
    <w:rsid w:val="004531A3"/>
    <w:rsid w:val="00453A23"/>
    <w:rsid w:val="00453B2A"/>
    <w:rsid w:val="00454421"/>
    <w:rsid w:val="004547A0"/>
    <w:rsid w:val="004548D3"/>
    <w:rsid w:val="00454C7C"/>
    <w:rsid w:val="00455289"/>
    <w:rsid w:val="00455D48"/>
    <w:rsid w:val="00455F41"/>
    <w:rsid w:val="00456139"/>
    <w:rsid w:val="00456200"/>
    <w:rsid w:val="00456EC3"/>
    <w:rsid w:val="00456FAF"/>
    <w:rsid w:val="00457072"/>
    <w:rsid w:val="0045781D"/>
    <w:rsid w:val="00457D53"/>
    <w:rsid w:val="004605B9"/>
    <w:rsid w:val="00460B3E"/>
    <w:rsid w:val="004612A7"/>
    <w:rsid w:val="0046138C"/>
    <w:rsid w:val="0046166A"/>
    <w:rsid w:val="00461CDA"/>
    <w:rsid w:val="00461F96"/>
    <w:rsid w:val="004620B1"/>
    <w:rsid w:val="00462141"/>
    <w:rsid w:val="0046235D"/>
    <w:rsid w:val="0046274A"/>
    <w:rsid w:val="004627CE"/>
    <w:rsid w:val="00462C15"/>
    <w:rsid w:val="00462DB5"/>
    <w:rsid w:val="00462EE0"/>
    <w:rsid w:val="0046309F"/>
    <w:rsid w:val="00463240"/>
    <w:rsid w:val="00463319"/>
    <w:rsid w:val="00463911"/>
    <w:rsid w:val="004639B6"/>
    <w:rsid w:val="00463D1F"/>
    <w:rsid w:val="00464515"/>
    <w:rsid w:val="00464E6B"/>
    <w:rsid w:val="00465128"/>
    <w:rsid w:val="00465377"/>
    <w:rsid w:val="00465977"/>
    <w:rsid w:val="00465987"/>
    <w:rsid w:val="00465BA7"/>
    <w:rsid w:val="00465ECF"/>
    <w:rsid w:val="00465FB9"/>
    <w:rsid w:val="0046625D"/>
    <w:rsid w:val="00466525"/>
    <w:rsid w:val="00466665"/>
    <w:rsid w:val="0046674F"/>
    <w:rsid w:val="00466F92"/>
    <w:rsid w:val="00467526"/>
    <w:rsid w:val="00467674"/>
    <w:rsid w:val="004678B5"/>
    <w:rsid w:val="004704A7"/>
    <w:rsid w:val="00470C67"/>
    <w:rsid w:val="00470C73"/>
    <w:rsid w:val="00470EDC"/>
    <w:rsid w:val="00470F45"/>
    <w:rsid w:val="00471254"/>
    <w:rsid w:val="0047184A"/>
    <w:rsid w:val="00471AA7"/>
    <w:rsid w:val="00471C65"/>
    <w:rsid w:val="00471DB9"/>
    <w:rsid w:val="00471DF8"/>
    <w:rsid w:val="00471FD1"/>
    <w:rsid w:val="004725DE"/>
    <w:rsid w:val="00472955"/>
    <w:rsid w:val="00472A8A"/>
    <w:rsid w:val="00472F01"/>
    <w:rsid w:val="00473315"/>
    <w:rsid w:val="0047386C"/>
    <w:rsid w:val="00473A61"/>
    <w:rsid w:val="00473BE0"/>
    <w:rsid w:val="004743EE"/>
    <w:rsid w:val="00474871"/>
    <w:rsid w:val="00474A60"/>
    <w:rsid w:val="00475083"/>
    <w:rsid w:val="004751A2"/>
    <w:rsid w:val="004754E0"/>
    <w:rsid w:val="00475AC6"/>
    <w:rsid w:val="00475E30"/>
    <w:rsid w:val="00475F1F"/>
    <w:rsid w:val="004762DA"/>
    <w:rsid w:val="00476909"/>
    <w:rsid w:val="00476CFC"/>
    <w:rsid w:val="004778B3"/>
    <w:rsid w:val="00477A7F"/>
    <w:rsid w:val="004808DB"/>
    <w:rsid w:val="0048114A"/>
    <w:rsid w:val="004811C3"/>
    <w:rsid w:val="00481570"/>
    <w:rsid w:val="004815E1"/>
    <w:rsid w:val="00481787"/>
    <w:rsid w:val="00481812"/>
    <w:rsid w:val="00481D3E"/>
    <w:rsid w:val="004820D0"/>
    <w:rsid w:val="004821A5"/>
    <w:rsid w:val="004822D7"/>
    <w:rsid w:val="004828CD"/>
    <w:rsid w:val="00482969"/>
    <w:rsid w:val="00482A5E"/>
    <w:rsid w:val="00482BE4"/>
    <w:rsid w:val="00482FD6"/>
    <w:rsid w:val="00483253"/>
    <w:rsid w:val="00483376"/>
    <w:rsid w:val="00483A86"/>
    <w:rsid w:val="00483C3A"/>
    <w:rsid w:val="004842C2"/>
    <w:rsid w:val="004843C4"/>
    <w:rsid w:val="004845E1"/>
    <w:rsid w:val="00484643"/>
    <w:rsid w:val="004849E4"/>
    <w:rsid w:val="00484FE5"/>
    <w:rsid w:val="00485E2C"/>
    <w:rsid w:val="004864E7"/>
    <w:rsid w:val="0048655E"/>
    <w:rsid w:val="00486985"/>
    <w:rsid w:val="00486A02"/>
    <w:rsid w:val="004877AB"/>
    <w:rsid w:val="00487E12"/>
    <w:rsid w:val="00490203"/>
    <w:rsid w:val="00490628"/>
    <w:rsid w:val="0049099F"/>
    <w:rsid w:val="00490AB2"/>
    <w:rsid w:val="00491634"/>
    <w:rsid w:val="00491819"/>
    <w:rsid w:val="00491B60"/>
    <w:rsid w:val="00491CB4"/>
    <w:rsid w:val="00492411"/>
    <w:rsid w:val="004924FE"/>
    <w:rsid w:val="004925C1"/>
    <w:rsid w:val="00492873"/>
    <w:rsid w:val="004931CC"/>
    <w:rsid w:val="0049322E"/>
    <w:rsid w:val="004935D2"/>
    <w:rsid w:val="00493A7A"/>
    <w:rsid w:val="00493B26"/>
    <w:rsid w:val="00493BB4"/>
    <w:rsid w:val="00493D5E"/>
    <w:rsid w:val="00493DB0"/>
    <w:rsid w:val="00493F1D"/>
    <w:rsid w:val="00494076"/>
    <w:rsid w:val="00494739"/>
    <w:rsid w:val="0049495F"/>
    <w:rsid w:val="00494BA1"/>
    <w:rsid w:val="00494F54"/>
    <w:rsid w:val="0049562F"/>
    <w:rsid w:val="00495C2E"/>
    <w:rsid w:val="00496009"/>
    <w:rsid w:val="0049618D"/>
    <w:rsid w:val="004962BA"/>
    <w:rsid w:val="0049678F"/>
    <w:rsid w:val="004968B2"/>
    <w:rsid w:val="00496F43"/>
    <w:rsid w:val="0049732E"/>
    <w:rsid w:val="00497D2D"/>
    <w:rsid w:val="00497D2E"/>
    <w:rsid w:val="004A00C8"/>
    <w:rsid w:val="004A01FA"/>
    <w:rsid w:val="004A0390"/>
    <w:rsid w:val="004A0392"/>
    <w:rsid w:val="004A0631"/>
    <w:rsid w:val="004A0931"/>
    <w:rsid w:val="004A09EE"/>
    <w:rsid w:val="004A0A78"/>
    <w:rsid w:val="004A0A9F"/>
    <w:rsid w:val="004A13C2"/>
    <w:rsid w:val="004A1D7F"/>
    <w:rsid w:val="004A2291"/>
    <w:rsid w:val="004A2298"/>
    <w:rsid w:val="004A22C2"/>
    <w:rsid w:val="004A23B5"/>
    <w:rsid w:val="004A25C3"/>
    <w:rsid w:val="004A2E9F"/>
    <w:rsid w:val="004A307E"/>
    <w:rsid w:val="004A31C0"/>
    <w:rsid w:val="004A3401"/>
    <w:rsid w:val="004A35CD"/>
    <w:rsid w:val="004A383F"/>
    <w:rsid w:val="004A3A57"/>
    <w:rsid w:val="004A3B3F"/>
    <w:rsid w:val="004A3CD1"/>
    <w:rsid w:val="004A3E73"/>
    <w:rsid w:val="004A448D"/>
    <w:rsid w:val="004A544F"/>
    <w:rsid w:val="004A54D1"/>
    <w:rsid w:val="004A553C"/>
    <w:rsid w:val="004A5A97"/>
    <w:rsid w:val="004A5FF7"/>
    <w:rsid w:val="004A6402"/>
    <w:rsid w:val="004A6416"/>
    <w:rsid w:val="004A673F"/>
    <w:rsid w:val="004A67EB"/>
    <w:rsid w:val="004A68EF"/>
    <w:rsid w:val="004A69EA"/>
    <w:rsid w:val="004A6A13"/>
    <w:rsid w:val="004A6A33"/>
    <w:rsid w:val="004A771A"/>
    <w:rsid w:val="004A7E09"/>
    <w:rsid w:val="004A7E6E"/>
    <w:rsid w:val="004B0716"/>
    <w:rsid w:val="004B0C23"/>
    <w:rsid w:val="004B11C6"/>
    <w:rsid w:val="004B1225"/>
    <w:rsid w:val="004B1923"/>
    <w:rsid w:val="004B1929"/>
    <w:rsid w:val="004B2464"/>
    <w:rsid w:val="004B2833"/>
    <w:rsid w:val="004B2900"/>
    <w:rsid w:val="004B2A2E"/>
    <w:rsid w:val="004B35D7"/>
    <w:rsid w:val="004B35EA"/>
    <w:rsid w:val="004B39D0"/>
    <w:rsid w:val="004B3AFC"/>
    <w:rsid w:val="004B3C33"/>
    <w:rsid w:val="004B3EE8"/>
    <w:rsid w:val="004B40C2"/>
    <w:rsid w:val="004B43A3"/>
    <w:rsid w:val="004B43D1"/>
    <w:rsid w:val="004B4BCD"/>
    <w:rsid w:val="004B4E10"/>
    <w:rsid w:val="004B5191"/>
    <w:rsid w:val="004B52A0"/>
    <w:rsid w:val="004B5392"/>
    <w:rsid w:val="004B557A"/>
    <w:rsid w:val="004B5905"/>
    <w:rsid w:val="004B5CE1"/>
    <w:rsid w:val="004B6408"/>
    <w:rsid w:val="004B693A"/>
    <w:rsid w:val="004B6AC4"/>
    <w:rsid w:val="004B72EE"/>
    <w:rsid w:val="004B767F"/>
    <w:rsid w:val="004B7705"/>
    <w:rsid w:val="004B784F"/>
    <w:rsid w:val="004B7FD4"/>
    <w:rsid w:val="004C03CE"/>
    <w:rsid w:val="004C0C39"/>
    <w:rsid w:val="004C0D4F"/>
    <w:rsid w:val="004C0DA1"/>
    <w:rsid w:val="004C0EDA"/>
    <w:rsid w:val="004C164A"/>
    <w:rsid w:val="004C1D12"/>
    <w:rsid w:val="004C1DFB"/>
    <w:rsid w:val="004C2869"/>
    <w:rsid w:val="004C2C69"/>
    <w:rsid w:val="004C2E1A"/>
    <w:rsid w:val="004C3007"/>
    <w:rsid w:val="004C3017"/>
    <w:rsid w:val="004C304D"/>
    <w:rsid w:val="004C34AD"/>
    <w:rsid w:val="004C34CF"/>
    <w:rsid w:val="004C35DC"/>
    <w:rsid w:val="004C3EDF"/>
    <w:rsid w:val="004C402F"/>
    <w:rsid w:val="004C4A48"/>
    <w:rsid w:val="004C4B10"/>
    <w:rsid w:val="004C4FB8"/>
    <w:rsid w:val="004C51D2"/>
    <w:rsid w:val="004C5240"/>
    <w:rsid w:val="004C5831"/>
    <w:rsid w:val="004C5CA0"/>
    <w:rsid w:val="004C5E00"/>
    <w:rsid w:val="004C5E51"/>
    <w:rsid w:val="004C5EA3"/>
    <w:rsid w:val="004C5FC9"/>
    <w:rsid w:val="004C6322"/>
    <w:rsid w:val="004C6388"/>
    <w:rsid w:val="004C68AC"/>
    <w:rsid w:val="004C6D49"/>
    <w:rsid w:val="004C70AA"/>
    <w:rsid w:val="004C74D6"/>
    <w:rsid w:val="004C76B4"/>
    <w:rsid w:val="004C7954"/>
    <w:rsid w:val="004C7B55"/>
    <w:rsid w:val="004D0485"/>
    <w:rsid w:val="004D06BF"/>
    <w:rsid w:val="004D078C"/>
    <w:rsid w:val="004D1290"/>
    <w:rsid w:val="004D14FA"/>
    <w:rsid w:val="004D1C9B"/>
    <w:rsid w:val="004D223D"/>
    <w:rsid w:val="004D25EE"/>
    <w:rsid w:val="004D26E6"/>
    <w:rsid w:val="004D280F"/>
    <w:rsid w:val="004D289F"/>
    <w:rsid w:val="004D28A0"/>
    <w:rsid w:val="004D31D8"/>
    <w:rsid w:val="004D358F"/>
    <w:rsid w:val="004D41D7"/>
    <w:rsid w:val="004D42F1"/>
    <w:rsid w:val="004D4C7D"/>
    <w:rsid w:val="004D4C8E"/>
    <w:rsid w:val="004D5425"/>
    <w:rsid w:val="004D5464"/>
    <w:rsid w:val="004D57CA"/>
    <w:rsid w:val="004D58FE"/>
    <w:rsid w:val="004D5BC0"/>
    <w:rsid w:val="004D6673"/>
    <w:rsid w:val="004D6F67"/>
    <w:rsid w:val="004D751A"/>
    <w:rsid w:val="004D780B"/>
    <w:rsid w:val="004D7DE3"/>
    <w:rsid w:val="004E02DB"/>
    <w:rsid w:val="004E0883"/>
    <w:rsid w:val="004E0B0B"/>
    <w:rsid w:val="004E1290"/>
    <w:rsid w:val="004E1374"/>
    <w:rsid w:val="004E1659"/>
    <w:rsid w:val="004E19EA"/>
    <w:rsid w:val="004E1A94"/>
    <w:rsid w:val="004E1C1C"/>
    <w:rsid w:val="004E1D78"/>
    <w:rsid w:val="004E1FB8"/>
    <w:rsid w:val="004E2353"/>
    <w:rsid w:val="004E2358"/>
    <w:rsid w:val="004E27C2"/>
    <w:rsid w:val="004E28EA"/>
    <w:rsid w:val="004E2BF5"/>
    <w:rsid w:val="004E2C47"/>
    <w:rsid w:val="004E352E"/>
    <w:rsid w:val="004E3639"/>
    <w:rsid w:val="004E3883"/>
    <w:rsid w:val="004E389A"/>
    <w:rsid w:val="004E3948"/>
    <w:rsid w:val="004E4073"/>
    <w:rsid w:val="004E4227"/>
    <w:rsid w:val="004E49EF"/>
    <w:rsid w:val="004E4A2F"/>
    <w:rsid w:val="004E4D05"/>
    <w:rsid w:val="004E5300"/>
    <w:rsid w:val="004E56D4"/>
    <w:rsid w:val="004E5785"/>
    <w:rsid w:val="004E61F5"/>
    <w:rsid w:val="004E638C"/>
    <w:rsid w:val="004E6857"/>
    <w:rsid w:val="004E69A5"/>
    <w:rsid w:val="004E7640"/>
    <w:rsid w:val="004E7A73"/>
    <w:rsid w:val="004F0A08"/>
    <w:rsid w:val="004F0A8E"/>
    <w:rsid w:val="004F0CAD"/>
    <w:rsid w:val="004F10FD"/>
    <w:rsid w:val="004F114B"/>
    <w:rsid w:val="004F135E"/>
    <w:rsid w:val="004F144C"/>
    <w:rsid w:val="004F164D"/>
    <w:rsid w:val="004F18FB"/>
    <w:rsid w:val="004F1916"/>
    <w:rsid w:val="004F1AC5"/>
    <w:rsid w:val="004F1D78"/>
    <w:rsid w:val="004F1D8F"/>
    <w:rsid w:val="004F2106"/>
    <w:rsid w:val="004F2515"/>
    <w:rsid w:val="004F2A57"/>
    <w:rsid w:val="004F2B17"/>
    <w:rsid w:val="004F3124"/>
    <w:rsid w:val="004F32EB"/>
    <w:rsid w:val="004F342B"/>
    <w:rsid w:val="004F35CB"/>
    <w:rsid w:val="004F37EE"/>
    <w:rsid w:val="004F408F"/>
    <w:rsid w:val="004F4D14"/>
    <w:rsid w:val="004F4FB1"/>
    <w:rsid w:val="004F5049"/>
    <w:rsid w:val="004F5476"/>
    <w:rsid w:val="004F594D"/>
    <w:rsid w:val="004F61D5"/>
    <w:rsid w:val="004F7747"/>
    <w:rsid w:val="004F7C06"/>
    <w:rsid w:val="004F7C2C"/>
    <w:rsid w:val="004F7D85"/>
    <w:rsid w:val="005001A9"/>
    <w:rsid w:val="0050025B"/>
    <w:rsid w:val="00500A69"/>
    <w:rsid w:val="00500BA4"/>
    <w:rsid w:val="00501022"/>
    <w:rsid w:val="0050118C"/>
    <w:rsid w:val="005011E5"/>
    <w:rsid w:val="0050158A"/>
    <w:rsid w:val="00501E93"/>
    <w:rsid w:val="005020DC"/>
    <w:rsid w:val="00502386"/>
    <w:rsid w:val="00502420"/>
    <w:rsid w:val="005024F0"/>
    <w:rsid w:val="00502633"/>
    <w:rsid w:val="0050284D"/>
    <w:rsid w:val="00502B93"/>
    <w:rsid w:val="00502E63"/>
    <w:rsid w:val="00502E72"/>
    <w:rsid w:val="00503211"/>
    <w:rsid w:val="0050333C"/>
    <w:rsid w:val="005036FF"/>
    <w:rsid w:val="00503ACE"/>
    <w:rsid w:val="00503B53"/>
    <w:rsid w:val="00503B6E"/>
    <w:rsid w:val="005046F3"/>
    <w:rsid w:val="00504811"/>
    <w:rsid w:val="0050492D"/>
    <w:rsid w:val="005049F6"/>
    <w:rsid w:val="00504E99"/>
    <w:rsid w:val="005051BA"/>
    <w:rsid w:val="00505334"/>
    <w:rsid w:val="005057BF"/>
    <w:rsid w:val="00506337"/>
    <w:rsid w:val="00506385"/>
    <w:rsid w:val="0050645D"/>
    <w:rsid w:val="00506546"/>
    <w:rsid w:val="00506A43"/>
    <w:rsid w:val="00506AF1"/>
    <w:rsid w:val="00506BDE"/>
    <w:rsid w:val="00507133"/>
    <w:rsid w:val="00507287"/>
    <w:rsid w:val="00507845"/>
    <w:rsid w:val="00507930"/>
    <w:rsid w:val="00507983"/>
    <w:rsid w:val="00507B30"/>
    <w:rsid w:val="00507EB0"/>
    <w:rsid w:val="0051003E"/>
    <w:rsid w:val="005100A4"/>
    <w:rsid w:val="00511215"/>
    <w:rsid w:val="005112CD"/>
    <w:rsid w:val="00512239"/>
    <w:rsid w:val="00512354"/>
    <w:rsid w:val="00512631"/>
    <w:rsid w:val="00512854"/>
    <w:rsid w:val="00512ECF"/>
    <w:rsid w:val="00513145"/>
    <w:rsid w:val="005134E7"/>
    <w:rsid w:val="0051369F"/>
    <w:rsid w:val="005136B6"/>
    <w:rsid w:val="0051383F"/>
    <w:rsid w:val="0051426E"/>
    <w:rsid w:val="005148D1"/>
    <w:rsid w:val="00514AF8"/>
    <w:rsid w:val="005151F8"/>
    <w:rsid w:val="005156EA"/>
    <w:rsid w:val="00515B43"/>
    <w:rsid w:val="00515DBF"/>
    <w:rsid w:val="00515E23"/>
    <w:rsid w:val="0051683B"/>
    <w:rsid w:val="005168D1"/>
    <w:rsid w:val="0051693A"/>
    <w:rsid w:val="00516C2D"/>
    <w:rsid w:val="00516D07"/>
    <w:rsid w:val="00516F32"/>
    <w:rsid w:val="00517081"/>
    <w:rsid w:val="00517888"/>
    <w:rsid w:val="00517B2C"/>
    <w:rsid w:val="00517C48"/>
    <w:rsid w:val="00520100"/>
    <w:rsid w:val="00520305"/>
    <w:rsid w:val="005203ED"/>
    <w:rsid w:val="00520543"/>
    <w:rsid w:val="0052055F"/>
    <w:rsid w:val="005206EE"/>
    <w:rsid w:val="0052077C"/>
    <w:rsid w:val="0052080B"/>
    <w:rsid w:val="00520AFF"/>
    <w:rsid w:val="00520B0F"/>
    <w:rsid w:val="00520E60"/>
    <w:rsid w:val="00521499"/>
    <w:rsid w:val="005216E1"/>
    <w:rsid w:val="00521979"/>
    <w:rsid w:val="005220AA"/>
    <w:rsid w:val="00522689"/>
    <w:rsid w:val="0052273F"/>
    <w:rsid w:val="005228E5"/>
    <w:rsid w:val="00523142"/>
    <w:rsid w:val="0052320F"/>
    <w:rsid w:val="00523294"/>
    <w:rsid w:val="00523628"/>
    <w:rsid w:val="0052362B"/>
    <w:rsid w:val="00523DB7"/>
    <w:rsid w:val="00523EAA"/>
    <w:rsid w:val="0052458B"/>
    <w:rsid w:val="005248C2"/>
    <w:rsid w:val="005248FF"/>
    <w:rsid w:val="00524E1A"/>
    <w:rsid w:val="00524EED"/>
    <w:rsid w:val="00525078"/>
    <w:rsid w:val="005253C1"/>
    <w:rsid w:val="00525C4C"/>
    <w:rsid w:val="00525D96"/>
    <w:rsid w:val="005260AA"/>
    <w:rsid w:val="005263BF"/>
    <w:rsid w:val="00526954"/>
    <w:rsid w:val="00526CFE"/>
    <w:rsid w:val="00526DA7"/>
    <w:rsid w:val="005270BD"/>
    <w:rsid w:val="00527263"/>
    <w:rsid w:val="005274F0"/>
    <w:rsid w:val="00527AEE"/>
    <w:rsid w:val="00527C50"/>
    <w:rsid w:val="00527E8B"/>
    <w:rsid w:val="00527F10"/>
    <w:rsid w:val="005304A9"/>
    <w:rsid w:val="0053054B"/>
    <w:rsid w:val="005310CE"/>
    <w:rsid w:val="005313D8"/>
    <w:rsid w:val="0053147E"/>
    <w:rsid w:val="0053171B"/>
    <w:rsid w:val="005318E5"/>
    <w:rsid w:val="00531D43"/>
    <w:rsid w:val="0053233D"/>
    <w:rsid w:val="005324D7"/>
    <w:rsid w:val="00532814"/>
    <w:rsid w:val="005329E8"/>
    <w:rsid w:val="005329EA"/>
    <w:rsid w:val="00532BBA"/>
    <w:rsid w:val="00532DE7"/>
    <w:rsid w:val="005330C8"/>
    <w:rsid w:val="0053320B"/>
    <w:rsid w:val="005335FC"/>
    <w:rsid w:val="00533E93"/>
    <w:rsid w:val="00533EC7"/>
    <w:rsid w:val="0053413E"/>
    <w:rsid w:val="00534492"/>
    <w:rsid w:val="00535342"/>
    <w:rsid w:val="00535440"/>
    <w:rsid w:val="00535706"/>
    <w:rsid w:val="005359B7"/>
    <w:rsid w:val="00535D47"/>
    <w:rsid w:val="00535D48"/>
    <w:rsid w:val="00536A08"/>
    <w:rsid w:val="00536D4F"/>
    <w:rsid w:val="00536E68"/>
    <w:rsid w:val="00536E92"/>
    <w:rsid w:val="00537E5D"/>
    <w:rsid w:val="005403E9"/>
    <w:rsid w:val="00540999"/>
    <w:rsid w:val="00540E16"/>
    <w:rsid w:val="005412E7"/>
    <w:rsid w:val="00541537"/>
    <w:rsid w:val="00541539"/>
    <w:rsid w:val="00541CDE"/>
    <w:rsid w:val="00542259"/>
    <w:rsid w:val="005429DB"/>
    <w:rsid w:val="00542B25"/>
    <w:rsid w:val="00542D6E"/>
    <w:rsid w:val="00543713"/>
    <w:rsid w:val="00543B62"/>
    <w:rsid w:val="00543C16"/>
    <w:rsid w:val="00543EF1"/>
    <w:rsid w:val="00544102"/>
    <w:rsid w:val="0054414B"/>
    <w:rsid w:val="0054419C"/>
    <w:rsid w:val="00544252"/>
    <w:rsid w:val="00544A24"/>
    <w:rsid w:val="00544B6B"/>
    <w:rsid w:val="00544C4D"/>
    <w:rsid w:val="00544D32"/>
    <w:rsid w:val="00544E21"/>
    <w:rsid w:val="00545078"/>
    <w:rsid w:val="00545211"/>
    <w:rsid w:val="00545434"/>
    <w:rsid w:val="00545D53"/>
    <w:rsid w:val="00545D69"/>
    <w:rsid w:val="00545F8F"/>
    <w:rsid w:val="00546006"/>
    <w:rsid w:val="0054612A"/>
    <w:rsid w:val="005462C1"/>
    <w:rsid w:val="0054648E"/>
    <w:rsid w:val="0054693D"/>
    <w:rsid w:val="0054698F"/>
    <w:rsid w:val="00546994"/>
    <w:rsid w:val="005469D9"/>
    <w:rsid w:val="00546A71"/>
    <w:rsid w:val="00546B9F"/>
    <w:rsid w:val="00546FA7"/>
    <w:rsid w:val="005502B0"/>
    <w:rsid w:val="005503AF"/>
    <w:rsid w:val="00550505"/>
    <w:rsid w:val="005507A5"/>
    <w:rsid w:val="00550E1F"/>
    <w:rsid w:val="00550FA3"/>
    <w:rsid w:val="0055159C"/>
    <w:rsid w:val="00551D6B"/>
    <w:rsid w:val="00551F2A"/>
    <w:rsid w:val="00551FC7"/>
    <w:rsid w:val="0055218A"/>
    <w:rsid w:val="0055239A"/>
    <w:rsid w:val="00552842"/>
    <w:rsid w:val="00552D25"/>
    <w:rsid w:val="00553253"/>
    <w:rsid w:val="00553325"/>
    <w:rsid w:val="00553B30"/>
    <w:rsid w:val="0055407B"/>
    <w:rsid w:val="0055417D"/>
    <w:rsid w:val="0055431D"/>
    <w:rsid w:val="00554967"/>
    <w:rsid w:val="00554BE9"/>
    <w:rsid w:val="00554C14"/>
    <w:rsid w:val="00555751"/>
    <w:rsid w:val="005559E6"/>
    <w:rsid w:val="00555B75"/>
    <w:rsid w:val="00555B8A"/>
    <w:rsid w:val="00555B8E"/>
    <w:rsid w:val="00555D2E"/>
    <w:rsid w:val="005563DD"/>
    <w:rsid w:val="00556851"/>
    <w:rsid w:val="00556C21"/>
    <w:rsid w:val="00556CA9"/>
    <w:rsid w:val="00556CE9"/>
    <w:rsid w:val="00556F9B"/>
    <w:rsid w:val="00557110"/>
    <w:rsid w:val="00557F89"/>
    <w:rsid w:val="0056047F"/>
    <w:rsid w:val="00560996"/>
    <w:rsid w:val="00560E7B"/>
    <w:rsid w:val="0056188A"/>
    <w:rsid w:val="00561B53"/>
    <w:rsid w:val="005621EE"/>
    <w:rsid w:val="005629EF"/>
    <w:rsid w:val="00562A3A"/>
    <w:rsid w:val="00562DE4"/>
    <w:rsid w:val="0056332A"/>
    <w:rsid w:val="005634AF"/>
    <w:rsid w:val="00565B5C"/>
    <w:rsid w:val="005661FA"/>
    <w:rsid w:val="00566297"/>
    <w:rsid w:val="0056718D"/>
    <w:rsid w:val="00567209"/>
    <w:rsid w:val="0056736C"/>
    <w:rsid w:val="00567654"/>
    <w:rsid w:val="005678D8"/>
    <w:rsid w:val="00567994"/>
    <w:rsid w:val="00567F7C"/>
    <w:rsid w:val="00570180"/>
    <w:rsid w:val="0057060F"/>
    <w:rsid w:val="00570847"/>
    <w:rsid w:val="00570BE1"/>
    <w:rsid w:val="00570FF3"/>
    <w:rsid w:val="00571079"/>
    <w:rsid w:val="005716CA"/>
    <w:rsid w:val="00571882"/>
    <w:rsid w:val="00571D59"/>
    <w:rsid w:val="00571D79"/>
    <w:rsid w:val="005721BE"/>
    <w:rsid w:val="00572C11"/>
    <w:rsid w:val="00572CEF"/>
    <w:rsid w:val="00573426"/>
    <w:rsid w:val="0057350A"/>
    <w:rsid w:val="005737CA"/>
    <w:rsid w:val="00573F7B"/>
    <w:rsid w:val="00573FDB"/>
    <w:rsid w:val="00574938"/>
    <w:rsid w:val="00574AC8"/>
    <w:rsid w:val="00574F51"/>
    <w:rsid w:val="00575416"/>
    <w:rsid w:val="00575894"/>
    <w:rsid w:val="00575ACC"/>
    <w:rsid w:val="00576104"/>
    <w:rsid w:val="0057619A"/>
    <w:rsid w:val="005761BE"/>
    <w:rsid w:val="00576C39"/>
    <w:rsid w:val="00576E57"/>
    <w:rsid w:val="00577167"/>
    <w:rsid w:val="005774AF"/>
    <w:rsid w:val="00577524"/>
    <w:rsid w:val="00577738"/>
    <w:rsid w:val="00577983"/>
    <w:rsid w:val="005779DE"/>
    <w:rsid w:val="00577AAE"/>
    <w:rsid w:val="00580308"/>
    <w:rsid w:val="0058041B"/>
    <w:rsid w:val="00580F68"/>
    <w:rsid w:val="00581100"/>
    <w:rsid w:val="005817F2"/>
    <w:rsid w:val="00581A1F"/>
    <w:rsid w:val="00581B1E"/>
    <w:rsid w:val="00581DF5"/>
    <w:rsid w:val="00581F83"/>
    <w:rsid w:val="00582087"/>
    <w:rsid w:val="0058232E"/>
    <w:rsid w:val="0058282F"/>
    <w:rsid w:val="00582CA1"/>
    <w:rsid w:val="00582F89"/>
    <w:rsid w:val="00582FF5"/>
    <w:rsid w:val="00583D20"/>
    <w:rsid w:val="00583E83"/>
    <w:rsid w:val="005843EA"/>
    <w:rsid w:val="00584530"/>
    <w:rsid w:val="00584892"/>
    <w:rsid w:val="005849F7"/>
    <w:rsid w:val="00584D16"/>
    <w:rsid w:val="00584E1A"/>
    <w:rsid w:val="00584E1E"/>
    <w:rsid w:val="00584E7E"/>
    <w:rsid w:val="00584F3E"/>
    <w:rsid w:val="00584FCB"/>
    <w:rsid w:val="00585355"/>
    <w:rsid w:val="00585698"/>
    <w:rsid w:val="00585883"/>
    <w:rsid w:val="005863F0"/>
    <w:rsid w:val="005868E5"/>
    <w:rsid w:val="00586EA2"/>
    <w:rsid w:val="005871AF"/>
    <w:rsid w:val="0058724E"/>
    <w:rsid w:val="00587388"/>
    <w:rsid w:val="005873B0"/>
    <w:rsid w:val="005878C7"/>
    <w:rsid w:val="00587911"/>
    <w:rsid w:val="00590023"/>
    <w:rsid w:val="00590CB9"/>
    <w:rsid w:val="005917CB"/>
    <w:rsid w:val="00591A32"/>
    <w:rsid w:val="0059208E"/>
    <w:rsid w:val="005920BF"/>
    <w:rsid w:val="00592189"/>
    <w:rsid w:val="0059219F"/>
    <w:rsid w:val="0059267D"/>
    <w:rsid w:val="0059274D"/>
    <w:rsid w:val="005927EA"/>
    <w:rsid w:val="005930C8"/>
    <w:rsid w:val="0059345B"/>
    <w:rsid w:val="00594080"/>
    <w:rsid w:val="00594342"/>
    <w:rsid w:val="005949E7"/>
    <w:rsid w:val="00594C68"/>
    <w:rsid w:val="00594E9D"/>
    <w:rsid w:val="005954E1"/>
    <w:rsid w:val="00595723"/>
    <w:rsid w:val="00595A5A"/>
    <w:rsid w:val="005960AC"/>
    <w:rsid w:val="005963C9"/>
    <w:rsid w:val="00596772"/>
    <w:rsid w:val="005971EB"/>
    <w:rsid w:val="00597944"/>
    <w:rsid w:val="005979C6"/>
    <w:rsid w:val="00597B88"/>
    <w:rsid w:val="00597C59"/>
    <w:rsid w:val="00597DA2"/>
    <w:rsid w:val="005A06BB"/>
    <w:rsid w:val="005A0954"/>
    <w:rsid w:val="005A1175"/>
    <w:rsid w:val="005A1906"/>
    <w:rsid w:val="005A1995"/>
    <w:rsid w:val="005A1D73"/>
    <w:rsid w:val="005A218E"/>
    <w:rsid w:val="005A222F"/>
    <w:rsid w:val="005A2690"/>
    <w:rsid w:val="005A2917"/>
    <w:rsid w:val="005A2C5A"/>
    <w:rsid w:val="005A2C96"/>
    <w:rsid w:val="005A312F"/>
    <w:rsid w:val="005A3392"/>
    <w:rsid w:val="005A3516"/>
    <w:rsid w:val="005A3EE1"/>
    <w:rsid w:val="005A41B0"/>
    <w:rsid w:val="005A45D1"/>
    <w:rsid w:val="005A4B6D"/>
    <w:rsid w:val="005A4C91"/>
    <w:rsid w:val="005A4DF8"/>
    <w:rsid w:val="005A5441"/>
    <w:rsid w:val="005A5580"/>
    <w:rsid w:val="005A5A22"/>
    <w:rsid w:val="005A5B84"/>
    <w:rsid w:val="005A5F2F"/>
    <w:rsid w:val="005A66A1"/>
    <w:rsid w:val="005A6884"/>
    <w:rsid w:val="005A6A18"/>
    <w:rsid w:val="005A6A56"/>
    <w:rsid w:val="005A6D21"/>
    <w:rsid w:val="005A6E08"/>
    <w:rsid w:val="005A74B1"/>
    <w:rsid w:val="005A74E8"/>
    <w:rsid w:val="005A7940"/>
    <w:rsid w:val="005A7AC7"/>
    <w:rsid w:val="005A7AD6"/>
    <w:rsid w:val="005A7B95"/>
    <w:rsid w:val="005A7CD4"/>
    <w:rsid w:val="005B032B"/>
    <w:rsid w:val="005B039D"/>
    <w:rsid w:val="005B07C0"/>
    <w:rsid w:val="005B0941"/>
    <w:rsid w:val="005B0CA3"/>
    <w:rsid w:val="005B14F6"/>
    <w:rsid w:val="005B1CAE"/>
    <w:rsid w:val="005B1DC7"/>
    <w:rsid w:val="005B1DCF"/>
    <w:rsid w:val="005B20A4"/>
    <w:rsid w:val="005B2598"/>
    <w:rsid w:val="005B2A48"/>
    <w:rsid w:val="005B31D1"/>
    <w:rsid w:val="005B3286"/>
    <w:rsid w:val="005B39E9"/>
    <w:rsid w:val="005B3E88"/>
    <w:rsid w:val="005B3F32"/>
    <w:rsid w:val="005B4113"/>
    <w:rsid w:val="005B49BC"/>
    <w:rsid w:val="005B55CB"/>
    <w:rsid w:val="005B598D"/>
    <w:rsid w:val="005B5BDA"/>
    <w:rsid w:val="005B5E53"/>
    <w:rsid w:val="005B62BF"/>
    <w:rsid w:val="005B6572"/>
    <w:rsid w:val="005B6667"/>
    <w:rsid w:val="005B6705"/>
    <w:rsid w:val="005B6739"/>
    <w:rsid w:val="005B6F09"/>
    <w:rsid w:val="005B7462"/>
    <w:rsid w:val="005B79E5"/>
    <w:rsid w:val="005B7B31"/>
    <w:rsid w:val="005B7B69"/>
    <w:rsid w:val="005B7B90"/>
    <w:rsid w:val="005B7C11"/>
    <w:rsid w:val="005B7EE8"/>
    <w:rsid w:val="005B7F85"/>
    <w:rsid w:val="005C06F7"/>
    <w:rsid w:val="005C0E90"/>
    <w:rsid w:val="005C0ED5"/>
    <w:rsid w:val="005C1186"/>
    <w:rsid w:val="005C1455"/>
    <w:rsid w:val="005C14E8"/>
    <w:rsid w:val="005C1E0A"/>
    <w:rsid w:val="005C1F32"/>
    <w:rsid w:val="005C1F36"/>
    <w:rsid w:val="005C2323"/>
    <w:rsid w:val="005C26B1"/>
    <w:rsid w:val="005C2FFF"/>
    <w:rsid w:val="005C39F7"/>
    <w:rsid w:val="005C3C48"/>
    <w:rsid w:val="005C3F28"/>
    <w:rsid w:val="005C4A53"/>
    <w:rsid w:val="005C4DE3"/>
    <w:rsid w:val="005C4E10"/>
    <w:rsid w:val="005C503F"/>
    <w:rsid w:val="005C52C1"/>
    <w:rsid w:val="005C5511"/>
    <w:rsid w:val="005C5546"/>
    <w:rsid w:val="005C57DA"/>
    <w:rsid w:val="005C5E1B"/>
    <w:rsid w:val="005C5EA5"/>
    <w:rsid w:val="005C6213"/>
    <w:rsid w:val="005C632B"/>
    <w:rsid w:val="005C66B1"/>
    <w:rsid w:val="005C6997"/>
    <w:rsid w:val="005C6AAE"/>
    <w:rsid w:val="005C6D4B"/>
    <w:rsid w:val="005C7649"/>
    <w:rsid w:val="005C7BF3"/>
    <w:rsid w:val="005D0422"/>
    <w:rsid w:val="005D068D"/>
    <w:rsid w:val="005D07A3"/>
    <w:rsid w:val="005D0F87"/>
    <w:rsid w:val="005D1262"/>
    <w:rsid w:val="005D13BB"/>
    <w:rsid w:val="005D15AD"/>
    <w:rsid w:val="005D17FA"/>
    <w:rsid w:val="005D190A"/>
    <w:rsid w:val="005D1A70"/>
    <w:rsid w:val="005D1E4F"/>
    <w:rsid w:val="005D1F6A"/>
    <w:rsid w:val="005D24E2"/>
    <w:rsid w:val="005D2503"/>
    <w:rsid w:val="005D25B3"/>
    <w:rsid w:val="005D2883"/>
    <w:rsid w:val="005D29F2"/>
    <w:rsid w:val="005D2B9C"/>
    <w:rsid w:val="005D2CCD"/>
    <w:rsid w:val="005D372C"/>
    <w:rsid w:val="005D37F9"/>
    <w:rsid w:val="005D3B15"/>
    <w:rsid w:val="005D4280"/>
    <w:rsid w:val="005D4305"/>
    <w:rsid w:val="005D4861"/>
    <w:rsid w:val="005D4CA0"/>
    <w:rsid w:val="005D51E4"/>
    <w:rsid w:val="005D55F0"/>
    <w:rsid w:val="005D59C9"/>
    <w:rsid w:val="005D5AC6"/>
    <w:rsid w:val="005D5C9D"/>
    <w:rsid w:val="005D5EBD"/>
    <w:rsid w:val="005D60E6"/>
    <w:rsid w:val="005D6D74"/>
    <w:rsid w:val="005D6F8D"/>
    <w:rsid w:val="005D7246"/>
    <w:rsid w:val="005D7288"/>
    <w:rsid w:val="005D739A"/>
    <w:rsid w:val="005D746B"/>
    <w:rsid w:val="005D76D0"/>
    <w:rsid w:val="005D7BBF"/>
    <w:rsid w:val="005E016D"/>
    <w:rsid w:val="005E0170"/>
    <w:rsid w:val="005E057D"/>
    <w:rsid w:val="005E05E8"/>
    <w:rsid w:val="005E087F"/>
    <w:rsid w:val="005E0997"/>
    <w:rsid w:val="005E09C6"/>
    <w:rsid w:val="005E09F7"/>
    <w:rsid w:val="005E0D43"/>
    <w:rsid w:val="005E1080"/>
    <w:rsid w:val="005E10A3"/>
    <w:rsid w:val="005E10E2"/>
    <w:rsid w:val="005E1135"/>
    <w:rsid w:val="005E133C"/>
    <w:rsid w:val="005E1987"/>
    <w:rsid w:val="005E1B54"/>
    <w:rsid w:val="005E200E"/>
    <w:rsid w:val="005E2016"/>
    <w:rsid w:val="005E20F8"/>
    <w:rsid w:val="005E2D2C"/>
    <w:rsid w:val="005E2E0E"/>
    <w:rsid w:val="005E2F3E"/>
    <w:rsid w:val="005E37F5"/>
    <w:rsid w:val="005E432F"/>
    <w:rsid w:val="005E4849"/>
    <w:rsid w:val="005E50BD"/>
    <w:rsid w:val="005E5B8B"/>
    <w:rsid w:val="005E63A9"/>
    <w:rsid w:val="005E6755"/>
    <w:rsid w:val="005E68EA"/>
    <w:rsid w:val="005E6D76"/>
    <w:rsid w:val="005E778C"/>
    <w:rsid w:val="005E7B4A"/>
    <w:rsid w:val="005F0403"/>
    <w:rsid w:val="005F0736"/>
    <w:rsid w:val="005F09C8"/>
    <w:rsid w:val="005F0E19"/>
    <w:rsid w:val="005F10B0"/>
    <w:rsid w:val="005F1175"/>
    <w:rsid w:val="005F1298"/>
    <w:rsid w:val="005F1488"/>
    <w:rsid w:val="005F155B"/>
    <w:rsid w:val="005F1722"/>
    <w:rsid w:val="005F17FA"/>
    <w:rsid w:val="005F1B38"/>
    <w:rsid w:val="005F1D52"/>
    <w:rsid w:val="005F221A"/>
    <w:rsid w:val="005F2260"/>
    <w:rsid w:val="005F27E6"/>
    <w:rsid w:val="005F2930"/>
    <w:rsid w:val="005F30BF"/>
    <w:rsid w:val="005F32FC"/>
    <w:rsid w:val="005F3AAD"/>
    <w:rsid w:val="005F3C6A"/>
    <w:rsid w:val="005F3C95"/>
    <w:rsid w:val="005F436F"/>
    <w:rsid w:val="005F456D"/>
    <w:rsid w:val="005F4640"/>
    <w:rsid w:val="005F4B2A"/>
    <w:rsid w:val="005F4D2B"/>
    <w:rsid w:val="005F4FDD"/>
    <w:rsid w:val="005F502C"/>
    <w:rsid w:val="005F53D8"/>
    <w:rsid w:val="005F5470"/>
    <w:rsid w:val="005F596D"/>
    <w:rsid w:val="005F5AB1"/>
    <w:rsid w:val="005F5E9C"/>
    <w:rsid w:val="005F6196"/>
    <w:rsid w:val="005F62A7"/>
    <w:rsid w:val="005F635C"/>
    <w:rsid w:val="005F6472"/>
    <w:rsid w:val="005F6E63"/>
    <w:rsid w:val="005F6EDC"/>
    <w:rsid w:val="005F70EB"/>
    <w:rsid w:val="005F7263"/>
    <w:rsid w:val="005F72CE"/>
    <w:rsid w:val="005F7484"/>
    <w:rsid w:val="005F7960"/>
    <w:rsid w:val="005F7C0E"/>
    <w:rsid w:val="005F7D68"/>
    <w:rsid w:val="005F7E15"/>
    <w:rsid w:val="006000C3"/>
    <w:rsid w:val="0060023F"/>
    <w:rsid w:val="0060031B"/>
    <w:rsid w:val="00600450"/>
    <w:rsid w:val="006005D7"/>
    <w:rsid w:val="0060088C"/>
    <w:rsid w:val="00601110"/>
    <w:rsid w:val="006012CA"/>
    <w:rsid w:val="00601798"/>
    <w:rsid w:val="00601A04"/>
    <w:rsid w:val="00601C05"/>
    <w:rsid w:val="006025BF"/>
    <w:rsid w:val="006028E0"/>
    <w:rsid w:val="00602905"/>
    <w:rsid w:val="00602EB2"/>
    <w:rsid w:val="00603676"/>
    <w:rsid w:val="00603A5D"/>
    <w:rsid w:val="00603AFF"/>
    <w:rsid w:val="006040CA"/>
    <w:rsid w:val="00604F79"/>
    <w:rsid w:val="00605202"/>
    <w:rsid w:val="006057C3"/>
    <w:rsid w:val="0060615E"/>
    <w:rsid w:val="006063D2"/>
    <w:rsid w:val="006071AD"/>
    <w:rsid w:val="00607E07"/>
    <w:rsid w:val="00607EB6"/>
    <w:rsid w:val="00607F1B"/>
    <w:rsid w:val="00607F4C"/>
    <w:rsid w:val="00610848"/>
    <w:rsid w:val="006109BC"/>
    <w:rsid w:val="006109CD"/>
    <w:rsid w:val="00610DE6"/>
    <w:rsid w:val="0061106D"/>
    <w:rsid w:val="006110C0"/>
    <w:rsid w:val="006115E5"/>
    <w:rsid w:val="0061175F"/>
    <w:rsid w:val="0061184D"/>
    <w:rsid w:val="00611C04"/>
    <w:rsid w:val="00612234"/>
    <w:rsid w:val="00612235"/>
    <w:rsid w:val="00612485"/>
    <w:rsid w:val="006129E3"/>
    <w:rsid w:val="006133E5"/>
    <w:rsid w:val="00613AA2"/>
    <w:rsid w:val="00613EC4"/>
    <w:rsid w:val="00613F1D"/>
    <w:rsid w:val="00613F93"/>
    <w:rsid w:val="006144D5"/>
    <w:rsid w:val="00614918"/>
    <w:rsid w:val="00614AFD"/>
    <w:rsid w:val="00614B1A"/>
    <w:rsid w:val="00614B3C"/>
    <w:rsid w:val="00614B82"/>
    <w:rsid w:val="006151FA"/>
    <w:rsid w:val="00615409"/>
    <w:rsid w:val="00615785"/>
    <w:rsid w:val="00615BA5"/>
    <w:rsid w:val="00615CA2"/>
    <w:rsid w:val="00615D59"/>
    <w:rsid w:val="00615F0F"/>
    <w:rsid w:val="00616488"/>
    <w:rsid w:val="00616595"/>
    <w:rsid w:val="006168D6"/>
    <w:rsid w:val="00616A12"/>
    <w:rsid w:val="00616B9F"/>
    <w:rsid w:val="00617959"/>
    <w:rsid w:val="00617D1B"/>
    <w:rsid w:val="00617D8C"/>
    <w:rsid w:val="006200DE"/>
    <w:rsid w:val="0062051A"/>
    <w:rsid w:val="00620ACB"/>
    <w:rsid w:val="00620BAD"/>
    <w:rsid w:val="006212DF"/>
    <w:rsid w:val="006216B6"/>
    <w:rsid w:val="00621709"/>
    <w:rsid w:val="00621FB6"/>
    <w:rsid w:val="006223A9"/>
    <w:rsid w:val="00622440"/>
    <w:rsid w:val="006225AC"/>
    <w:rsid w:val="00622CDE"/>
    <w:rsid w:val="006233FC"/>
    <w:rsid w:val="006234B6"/>
    <w:rsid w:val="0062363E"/>
    <w:rsid w:val="006239AD"/>
    <w:rsid w:val="00623B4F"/>
    <w:rsid w:val="00623F92"/>
    <w:rsid w:val="006244F0"/>
    <w:rsid w:val="0062567C"/>
    <w:rsid w:val="00625B99"/>
    <w:rsid w:val="00625CA1"/>
    <w:rsid w:val="00625D10"/>
    <w:rsid w:val="006261FD"/>
    <w:rsid w:val="006269FD"/>
    <w:rsid w:val="00626CCB"/>
    <w:rsid w:val="00626D06"/>
    <w:rsid w:val="00626EF4"/>
    <w:rsid w:val="00626F1B"/>
    <w:rsid w:val="006273FF"/>
    <w:rsid w:val="00627547"/>
    <w:rsid w:val="0062767B"/>
    <w:rsid w:val="00627825"/>
    <w:rsid w:val="00627AD0"/>
    <w:rsid w:val="00627DEE"/>
    <w:rsid w:val="0063044F"/>
    <w:rsid w:val="00630594"/>
    <w:rsid w:val="0063064A"/>
    <w:rsid w:val="00630A71"/>
    <w:rsid w:val="006310F9"/>
    <w:rsid w:val="0063139A"/>
    <w:rsid w:val="00631436"/>
    <w:rsid w:val="00631AF0"/>
    <w:rsid w:val="0063291D"/>
    <w:rsid w:val="006329A3"/>
    <w:rsid w:val="00632ADF"/>
    <w:rsid w:val="0063300E"/>
    <w:rsid w:val="00633048"/>
    <w:rsid w:val="00633203"/>
    <w:rsid w:val="00633D27"/>
    <w:rsid w:val="00634538"/>
    <w:rsid w:val="00634EFA"/>
    <w:rsid w:val="0063527F"/>
    <w:rsid w:val="00635471"/>
    <w:rsid w:val="0063554F"/>
    <w:rsid w:val="00635614"/>
    <w:rsid w:val="0063570A"/>
    <w:rsid w:val="00635769"/>
    <w:rsid w:val="00635A35"/>
    <w:rsid w:val="00635EF1"/>
    <w:rsid w:val="0063630C"/>
    <w:rsid w:val="00636647"/>
    <w:rsid w:val="006367AE"/>
    <w:rsid w:val="0063699E"/>
    <w:rsid w:val="006369B4"/>
    <w:rsid w:val="00636BA8"/>
    <w:rsid w:val="00636CDF"/>
    <w:rsid w:val="00637104"/>
    <w:rsid w:val="006378F1"/>
    <w:rsid w:val="00637B2D"/>
    <w:rsid w:val="00637C86"/>
    <w:rsid w:val="00637EAC"/>
    <w:rsid w:val="006406ED"/>
    <w:rsid w:val="006408AD"/>
    <w:rsid w:val="00640A08"/>
    <w:rsid w:val="0064123B"/>
    <w:rsid w:val="006412E2"/>
    <w:rsid w:val="00641751"/>
    <w:rsid w:val="00641B57"/>
    <w:rsid w:val="00641DA6"/>
    <w:rsid w:val="0064206C"/>
    <w:rsid w:val="00642A16"/>
    <w:rsid w:val="00642C4D"/>
    <w:rsid w:val="00642DBB"/>
    <w:rsid w:val="00642FB2"/>
    <w:rsid w:val="006430F3"/>
    <w:rsid w:val="0064386B"/>
    <w:rsid w:val="00643F91"/>
    <w:rsid w:val="00644520"/>
    <w:rsid w:val="00644670"/>
    <w:rsid w:val="006459F8"/>
    <w:rsid w:val="00646042"/>
    <w:rsid w:val="006464EC"/>
    <w:rsid w:val="006465C3"/>
    <w:rsid w:val="00646778"/>
    <w:rsid w:val="0064722A"/>
    <w:rsid w:val="00647575"/>
    <w:rsid w:val="0064771C"/>
    <w:rsid w:val="00647E98"/>
    <w:rsid w:val="006503A4"/>
    <w:rsid w:val="0065065B"/>
    <w:rsid w:val="00650CF6"/>
    <w:rsid w:val="00650F72"/>
    <w:rsid w:val="00650FBC"/>
    <w:rsid w:val="00651041"/>
    <w:rsid w:val="006513F1"/>
    <w:rsid w:val="0065143B"/>
    <w:rsid w:val="006517CB"/>
    <w:rsid w:val="00651BA9"/>
    <w:rsid w:val="00651DD7"/>
    <w:rsid w:val="00652A21"/>
    <w:rsid w:val="00652EE5"/>
    <w:rsid w:val="00653B6E"/>
    <w:rsid w:val="00653EBB"/>
    <w:rsid w:val="00653EEB"/>
    <w:rsid w:val="00653F55"/>
    <w:rsid w:val="0065405F"/>
    <w:rsid w:val="00654500"/>
    <w:rsid w:val="00654BDC"/>
    <w:rsid w:val="006558E3"/>
    <w:rsid w:val="00655983"/>
    <w:rsid w:val="00655BB7"/>
    <w:rsid w:val="00655BEB"/>
    <w:rsid w:val="00656124"/>
    <w:rsid w:val="006563E9"/>
    <w:rsid w:val="0065739F"/>
    <w:rsid w:val="006577BD"/>
    <w:rsid w:val="006578B4"/>
    <w:rsid w:val="00657C13"/>
    <w:rsid w:val="00657CC4"/>
    <w:rsid w:val="00657D04"/>
    <w:rsid w:val="00657D4D"/>
    <w:rsid w:val="00660060"/>
    <w:rsid w:val="006601A8"/>
    <w:rsid w:val="006601BF"/>
    <w:rsid w:val="00660997"/>
    <w:rsid w:val="00660ED4"/>
    <w:rsid w:val="00660F77"/>
    <w:rsid w:val="006615C4"/>
    <w:rsid w:val="006618F5"/>
    <w:rsid w:val="00661ACA"/>
    <w:rsid w:val="00661CF6"/>
    <w:rsid w:val="00662871"/>
    <w:rsid w:val="00662946"/>
    <w:rsid w:val="00662B1B"/>
    <w:rsid w:val="00662C35"/>
    <w:rsid w:val="00662D3A"/>
    <w:rsid w:val="00662F50"/>
    <w:rsid w:val="006631FE"/>
    <w:rsid w:val="006635BB"/>
    <w:rsid w:val="00663A91"/>
    <w:rsid w:val="00663ABA"/>
    <w:rsid w:val="00663AED"/>
    <w:rsid w:val="00663CAF"/>
    <w:rsid w:val="00664137"/>
    <w:rsid w:val="00664386"/>
    <w:rsid w:val="006643BF"/>
    <w:rsid w:val="00664577"/>
    <w:rsid w:val="006645FA"/>
    <w:rsid w:val="00664AD0"/>
    <w:rsid w:val="006651D0"/>
    <w:rsid w:val="0066599D"/>
    <w:rsid w:val="006664C7"/>
    <w:rsid w:val="006667D3"/>
    <w:rsid w:val="00666975"/>
    <w:rsid w:val="006669B5"/>
    <w:rsid w:val="00666FB7"/>
    <w:rsid w:val="0066720B"/>
    <w:rsid w:val="006672EF"/>
    <w:rsid w:val="00667872"/>
    <w:rsid w:val="0066790F"/>
    <w:rsid w:val="00667E2A"/>
    <w:rsid w:val="0067022F"/>
    <w:rsid w:val="00670872"/>
    <w:rsid w:val="00671273"/>
    <w:rsid w:val="006713DE"/>
    <w:rsid w:val="00671404"/>
    <w:rsid w:val="0067159B"/>
    <w:rsid w:val="00671809"/>
    <w:rsid w:val="00671D2B"/>
    <w:rsid w:val="00671DA0"/>
    <w:rsid w:val="0067229E"/>
    <w:rsid w:val="006725EF"/>
    <w:rsid w:val="006726D4"/>
    <w:rsid w:val="00672C17"/>
    <w:rsid w:val="00672E21"/>
    <w:rsid w:val="00672F11"/>
    <w:rsid w:val="00672FFD"/>
    <w:rsid w:val="00673467"/>
    <w:rsid w:val="00673712"/>
    <w:rsid w:val="00673C23"/>
    <w:rsid w:val="00674490"/>
    <w:rsid w:val="006746BF"/>
    <w:rsid w:val="0067477C"/>
    <w:rsid w:val="00674924"/>
    <w:rsid w:val="00674A45"/>
    <w:rsid w:val="00674B09"/>
    <w:rsid w:val="00674C33"/>
    <w:rsid w:val="0067500A"/>
    <w:rsid w:val="0067504A"/>
    <w:rsid w:val="00675087"/>
    <w:rsid w:val="00675154"/>
    <w:rsid w:val="0067519F"/>
    <w:rsid w:val="006755B2"/>
    <w:rsid w:val="006756BA"/>
    <w:rsid w:val="006757C2"/>
    <w:rsid w:val="00675803"/>
    <w:rsid w:val="00675859"/>
    <w:rsid w:val="006758C1"/>
    <w:rsid w:val="00675C3F"/>
    <w:rsid w:val="00675DBD"/>
    <w:rsid w:val="00676101"/>
    <w:rsid w:val="0067655B"/>
    <w:rsid w:val="0068020D"/>
    <w:rsid w:val="00680999"/>
    <w:rsid w:val="00680EB9"/>
    <w:rsid w:val="00681751"/>
    <w:rsid w:val="00681919"/>
    <w:rsid w:val="00681D79"/>
    <w:rsid w:val="00681DB0"/>
    <w:rsid w:val="00682439"/>
    <w:rsid w:val="006826CE"/>
    <w:rsid w:val="00682EAD"/>
    <w:rsid w:val="00683362"/>
    <w:rsid w:val="00683832"/>
    <w:rsid w:val="00683D45"/>
    <w:rsid w:val="00684218"/>
    <w:rsid w:val="00684EA3"/>
    <w:rsid w:val="00685214"/>
    <w:rsid w:val="006857A0"/>
    <w:rsid w:val="0068600A"/>
    <w:rsid w:val="006861B1"/>
    <w:rsid w:val="006866C8"/>
    <w:rsid w:val="00686A7B"/>
    <w:rsid w:val="00686DB4"/>
    <w:rsid w:val="006873A5"/>
    <w:rsid w:val="00687418"/>
    <w:rsid w:val="00687650"/>
    <w:rsid w:val="00687682"/>
    <w:rsid w:val="006879D3"/>
    <w:rsid w:val="00687CB9"/>
    <w:rsid w:val="0069001B"/>
    <w:rsid w:val="006900A9"/>
    <w:rsid w:val="006900CF"/>
    <w:rsid w:val="00690118"/>
    <w:rsid w:val="006901A8"/>
    <w:rsid w:val="006903AC"/>
    <w:rsid w:val="00690522"/>
    <w:rsid w:val="006908CA"/>
    <w:rsid w:val="00690912"/>
    <w:rsid w:val="00690ACB"/>
    <w:rsid w:val="006910A5"/>
    <w:rsid w:val="0069133E"/>
    <w:rsid w:val="0069157F"/>
    <w:rsid w:val="006919BB"/>
    <w:rsid w:val="00691ADE"/>
    <w:rsid w:val="006920C3"/>
    <w:rsid w:val="0069224A"/>
    <w:rsid w:val="00692388"/>
    <w:rsid w:val="00692404"/>
    <w:rsid w:val="006925F1"/>
    <w:rsid w:val="0069294E"/>
    <w:rsid w:val="00692BE4"/>
    <w:rsid w:val="00692CA3"/>
    <w:rsid w:val="0069307C"/>
    <w:rsid w:val="00693819"/>
    <w:rsid w:val="0069381E"/>
    <w:rsid w:val="00693972"/>
    <w:rsid w:val="00693E97"/>
    <w:rsid w:val="006945BB"/>
    <w:rsid w:val="00694C2C"/>
    <w:rsid w:val="00694E0C"/>
    <w:rsid w:val="00695C8B"/>
    <w:rsid w:val="006962B8"/>
    <w:rsid w:val="00696930"/>
    <w:rsid w:val="00697051"/>
    <w:rsid w:val="006970D0"/>
    <w:rsid w:val="0069717C"/>
    <w:rsid w:val="006972D7"/>
    <w:rsid w:val="00697590"/>
    <w:rsid w:val="006977A7"/>
    <w:rsid w:val="00697BD4"/>
    <w:rsid w:val="00697DBD"/>
    <w:rsid w:val="00697F7F"/>
    <w:rsid w:val="006A0832"/>
    <w:rsid w:val="006A0847"/>
    <w:rsid w:val="006A0C64"/>
    <w:rsid w:val="006A0D91"/>
    <w:rsid w:val="006A0EC3"/>
    <w:rsid w:val="006A106B"/>
    <w:rsid w:val="006A11BF"/>
    <w:rsid w:val="006A1687"/>
    <w:rsid w:val="006A1A59"/>
    <w:rsid w:val="006A1B9E"/>
    <w:rsid w:val="006A1F5B"/>
    <w:rsid w:val="006A23B0"/>
    <w:rsid w:val="006A24D2"/>
    <w:rsid w:val="006A276A"/>
    <w:rsid w:val="006A29C7"/>
    <w:rsid w:val="006A2B52"/>
    <w:rsid w:val="006A2D59"/>
    <w:rsid w:val="006A2E68"/>
    <w:rsid w:val="006A36C2"/>
    <w:rsid w:val="006A404E"/>
    <w:rsid w:val="006A4397"/>
    <w:rsid w:val="006A4B9B"/>
    <w:rsid w:val="006A4B9D"/>
    <w:rsid w:val="006A4D0C"/>
    <w:rsid w:val="006A4E15"/>
    <w:rsid w:val="006A4F30"/>
    <w:rsid w:val="006A4F4B"/>
    <w:rsid w:val="006A4F84"/>
    <w:rsid w:val="006A58B4"/>
    <w:rsid w:val="006A5F19"/>
    <w:rsid w:val="006A6569"/>
    <w:rsid w:val="006A6990"/>
    <w:rsid w:val="006A6991"/>
    <w:rsid w:val="006A6AB3"/>
    <w:rsid w:val="006A6EAC"/>
    <w:rsid w:val="006A71B3"/>
    <w:rsid w:val="006A7611"/>
    <w:rsid w:val="006A7673"/>
    <w:rsid w:val="006A7A5F"/>
    <w:rsid w:val="006A7B81"/>
    <w:rsid w:val="006B005A"/>
    <w:rsid w:val="006B0225"/>
    <w:rsid w:val="006B02E0"/>
    <w:rsid w:val="006B104C"/>
    <w:rsid w:val="006B1145"/>
    <w:rsid w:val="006B1335"/>
    <w:rsid w:val="006B18F8"/>
    <w:rsid w:val="006B1BD6"/>
    <w:rsid w:val="006B1C1A"/>
    <w:rsid w:val="006B2A51"/>
    <w:rsid w:val="006B2C9F"/>
    <w:rsid w:val="006B3287"/>
    <w:rsid w:val="006B343B"/>
    <w:rsid w:val="006B3A3F"/>
    <w:rsid w:val="006B3E4D"/>
    <w:rsid w:val="006B5182"/>
    <w:rsid w:val="006B552B"/>
    <w:rsid w:val="006B556F"/>
    <w:rsid w:val="006B5581"/>
    <w:rsid w:val="006B5EF1"/>
    <w:rsid w:val="006B6101"/>
    <w:rsid w:val="006B6DDE"/>
    <w:rsid w:val="006B6ED2"/>
    <w:rsid w:val="006B7C80"/>
    <w:rsid w:val="006B7F38"/>
    <w:rsid w:val="006C0385"/>
    <w:rsid w:val="006C0747"/>
    <w:rsid w:val="006C083A"/>
    <w:rsid w:val="006C0964"/>
    <w:rsid w:val="006C09F0"/>
    <w:rsid w:val="006C0B72"/>
    <w:rsid w:val="006C0CA3"/>
    <w:rsid w:val="006C0FE8"/>
    <w:rsid w:val="006C12DD"/>
    <w:rsid w:val="006C143F"/>
    <w:rsid w:val="006C1891"/>
    <w:rsid w:val="006C1DFC"/>
    <w:rsid w:val="006C2493"/>
    <w:rsid w:val="006C272A"/>
    <w:rsid w:val="006C2B73"/>
    <w:rsid w:val="006C2D16"/>
    <w:rsid w:val="006C2D3D"/>
    <w:rsid w:val="006C30D0"/>
    <w:rsid w:val="006C3181"/>
    <w:rsid w:val="006C3422"/>
    <w:rsid w:val="006C3630"/>
    <w:rsid w:val="006C389B"/>
    <w:rsid w:val="006C3BE0"/>
    <w:rsid w:val="006C3C1F"/>
    <w:rsid w:val="006C419B"/>
    <w:rsid w:val="006C4543"/>
    <w:rsid w:val="006C4783"/>
    <w:rsid w:val="006C4988"/>
    <w:rsid w:val="006C54BE"/>
    <w:rsid w:val="006C5B0B"/>
    <w:rsid w:val="006C5B2A"/>
    <w:rsid w:val="006C6204"/>
    <w:rsid w:val="006C644A"/>
    <w:rsid w:val="006C652B"/>
    <w:rsid w:val="006C66F0"/>
    <w:rsid w:val="006C6B1B"/>
    <w:rsid w:val="006C752B"/>
    <w:rsid w:val="006C791D"/>
    <w:rsid w:val="006C7DBD"/>
    <w:rsid w:val="006D0254"/>
    <w:rsid w:val="006D0388"/>
    <w:rsid w:val="006D0515"/>
    <w:rsid w:val="006D06BC"/>
    <w:rsid w:val="006D0A46"/>
    <w:rsid w:val="006D0B5F"/>
    <w:rsid w:val="006D0D30"/>
    <w:rsid w:val="006D1731"/>
    <w:rsid w:val="006D1891"/>
    <w:rsid w:val="006D195A"/>
    <w:rsid w:val="006D1D8F"/>
    <w:rsid w:val="006D20AC"/>
    <w:rsid w:val="006D2145"/>
    <w:rsid w:val="006D2173"/>
    <w:rsid w:val="006D3212"/>
    <w:rsid w:val="006D321D"/>
    <w:rsid w:val="006D3527"/>
    <w:rsid w:val="006D374D"/>
    <w:rsid w:val="006D3AB5"/>
    <w:rsid w:val="006D3DAB"/>
    <w:rsid w:val="006D4159"/>
    <w:rsid w:val="006D4234"/>
    <w:rsid w:val="006D43B4"/>
    <w:rsid w:val="006D4435"/>
    <w:rsid w:val="006D4436"/>
    <w:rsid w:val="006D4F86"/>
    <w:rsid w:val="006D5644"/>
    <w:rsid w:val="006D57EB"/>
    <w:rsid w:val="006D5F53"/>
    <w:rsid w:val="006D6176"/>
    <w:rsid w:val="006D6D28"/>
    <w:rsid w:val="006D7114"/>
    <w:rsid w:val="006D725C"/>
    <w:rsid w:val="006D7494"/>
    <w:rsid w:val="006D7877"/>
    <w:rsid w:val="006D78CB"/>
    <w:rsid w:val="006D7FAE"/>
    <w:rsid w:val="006E02C1"/>
    <w:rsid w:val="006E0453"/>
    <w:rsid w:val="006E0C6B"/>
    <w:rsid w:val="006E11E7"/>
    <w:rsid w:val="006E13B4"/>
    <w:rsid w:val="006E17DC"/>
    <w:rsid w:val="006E19BF"/>
    <w:rsid w:val="006E1A05"/>
    <w:rsid w:val="006E234B"/>
    <w:rsid w:val="006E2534"/>
    <w:rsid w:val="006E2AA7"/>
    <w:rsid w:val="006E2C1C"/>
    <w:rsid w:val="006E38F1"/>
    <w:rsid w:val="006E47C2"/>
    <w:rsid w:val="006E4C26"/>
    <w:rsid w:val="006E50F0"/>
    <w:rsid w:val="006E53B9"/>
    <w:rsid w:val="006E53E8"/>
    <w:rsid w:val="006E54FA"/>
    <w:rsid w:val="006E5A26"/>
    <w:rsid w:val="006E5B72"/>
    <w:rsid w:val="006E5C17"/>
    <w:rsid w:val="006E5D1D"/>
    <w:rsid w:val="006E5E0C"/>
    <w:rsid w:val="006E649F"/>
    <w:rsid w:val="006E650A"/>
    <w:rsid w:val="006E65A2"/>
    <w:rsid w:val="006E6B40"/>
    <w:rsid w:val="006E6CA3"/>
    <w:rsid w:val="006E6CE5"/>
    <w:rsid w:val="006E6EE2"/>
    <w:rsid w:val="006E717B"/>
    <w:rsid w:val="006E7439"/>
    <w:rsid w:val="006E7584"/>
    <w:rsid w:val="006E76C9"/>
    <w:rsid w:val="006E7C0D"/>
    <w:rsid w:val="006F004F"/>
    <w:rsid w:val="006F01A9"/>
    <w:rsid w:val="006F0300"/>
    <w:rsid w:val="006F06D3"/>
    <w:rsid w:val="006F0DB1"/>
    <w:rsid w:val="006F115F"/>
    <w:rsid w:val="006F1245"/>
    <w:rsid w:val="006F1499"/>
    <w:rsid w:val="006F175C"/>
    <w:rsid w:val="006F1BDE"/>
    <w:rsid w:val="006F1D27"/>
    <w:rsid w:val="006F2186"/>
    <w:rsid w:val="006F230F"/>
    <w:rsid w:val="006F2598"/>
    <w:rsid w:val="006F2C80"/>
    <w:rsid w:val="006F2D4A"/>
    <w:rsid w:val="006F3277"/>
    <w:rsid w:val="006F3918"/>
    <w:rsid w:val="006F3BBC"/>
    <w:rsid w:val="006F3F5D"/>
    <w:rsid w:val="006F3FCA"/>
    <w:rsid w:val="006F447A"/>
    <w:rsid w:val="006F4E01"/>
    <w:rsid w:val="006F59EF"/>
    <w:rsid w:val="006F5DB4"/>
    <w:rsid w:val="006F5F13"/>
    <w:rsid w:val="006F6132"/>
    <w:rsid w:val="006F666F"/>
    <w:rsid w:val="006F6744"/>
    <w:rsid w:val="006F6A3D"/>
    <w:rsid w:val="006F6B54"/>
    <w:rsid w:val="006F6D0D"/>
    <w:rsid w:val="006F6DC5"/>
    <w:rsid w:val="006F6F48"/>
    <w:rsid w:val="006F7139"/>
    <w:rsid w:val="006F7247"/>
    <w:rsid w:val="006F7496"/>
    <w:rsid w:val="006F7820"/>
    <w:rsid w:val="0070025A"/>
    <w:rsid w:val="007002B8"/>
    <w:rsid w:val="00700A5A"/>
    <w:rsid w:val="00700BC0"/>
    <w:rsid w:val="00700C5F"/>
    <w:rsid w:val="00700CA6"/>
    <w:rsid w:val="00700CDE"/>
    <w:rsid w:val="00700E46"/>
    <w:rsid w:val="00700F97"/>
    <w:rsid w:val="007019DA"/>
    <w:rsid w:val="00701CBF"/>
    <w:rsid w:val="00702013"/>
    <w:rsid w:val="0070229E"/>
    <w:rsid w:val="00702341"/>
    <w:rsid w:val="00702DFF"/>
    <w:rsid w:val="00703508"/>
    <w:rsid w:val="00703868"/>
    <w:rsid w:val="00703B74"/>
    <w:rsid w:val="00703C43"/>
    <w:rsid w:val="00703F6C"/>
    <w:rsid w:val="0070439B"/>
    <w:rsid w:val="00704618"/>
    <w:rsid w:val="007048EF"/>
    <w:rsid w:val="00704991"/>
    <w:rsid w:val="00704B0D"/>
    <w:rsid w:val="00704B12"/>
    <w:rsid w:val="00704BB7"/>
    <w:rsid w:val="00704EF2"/>
    <w:rsid w:val="00705791"/>
    <w:rsid w:val="00705A14"/>
    <w:rsid w:val="0070601D"/>
    <w:rsid w:val="00706083"/>
    <w:rsid w:val="00706812"/>
    <w:rsid w:val="00706823"/>
    <w:rsid w:val="0070692B"/>
    <w:rsid w:val="00706943"/>
    <w:rsid w:val="00706A04"/>
    <w:rsid w:val="0070778F"/>
    <w:rsid w:val="00707C5B"/>
    <w:rsid w:val="00707D85"/>
    <w:rsid w:val="00707E32"/>
    <w:rsid w:val="00707E9E"/>
    <w:rsid w:val="00707EC4"/>
    <w:rsid w:val="00710105"/>
    <w:rsid w:val="007106A8"/>
    <w:rsid w:val="00710963"/>
    <w:rsid w:val="007109EC"/>
    <w:rsid w:val="00710A46"/>
    <w:rsid w:val="00710B50"/>
    <w:rsid w:val="00711036"/>
    <w:rsid w:val="00711138"/>
    <w:rsid w:val="00711347"/>
    <w:rsid w:val="00711AB3"/>
    <w:rsid w:val="00711ACA"/>
    <w:rsid w:val="00711D26"/>
    <w:rsid w:val="00711D7F"/>
    <w:rsid w:val="00711FC4"/>
    <w:rsid w:val="00711FC5"/>
    <w:rsid w:val="00712611"/>
    <w:rsid w:val="00712B58"/>
    <w:rsid w:val="00712C73"/>
    <w:rsid w:val="00712DA9"/>
    <w:rsid w:val="00713348"/>
    <w:rsid w:val="00713DBD"/>
    <w:rsid w:val="007141C8"/>
    <w:rsid w:val="007144AB"/>
    <w:rsid w:val="007158E5"/>
    <w:rsid w:val="00716018"/>
    <w:rsid w:val="007163A0"/>
    <w:rsid w:val="007163EE"/>
    <w:rsid w:val="00716439"/>
    <w:rsid w:val="0071646F"/>
    <w:rsid w:val="00716E6C"/>
    <w:rsid w:val="00716EB3"/>
    <w:rsid w:val="00717A29"/>
    <w:rsid w:val="00717CB5"/>
    <w:rsid w:val="00717EB3"/>
    <w:rsid w:val="00720EDD"/>
    <w:rsid w:val="00720FCB"/>
    <w:rsid w:val="00721D5D"/>
    <w:rsid w:val="00721DF8"/>
    <w:rsid w:val="00721FD5"/>
    <w:rsid w:val="007226E0"/>
    <w:rsid w:val="007234A6"/>
    <w:rsid w:val="00723ACA"/>
    <w:rsid w:val="00723C2F"/>
    <w:rsid w:val="00724033"/>
    <w:rsid w:val="00724215"/>
    <w:rsid w:val="0072442A"/>
    <w:rsid w:val="00724909"/>
    <w:rsid w:val="00724EC8"/>
    <w:rsid w:val="0072501C"/>
    <w:rsid w:val="0072544E"/>
    <w:rsid w:val="00725AA9"/>
    <w:rsid w:val="00726192"/>
    <w:rsid w:val="0072695B"/>
    <w:rsid w:val="00726A7D"/>
    <w:rsid w:val="00726E91"/>
    <w:rsid w:val="007270D9"/>
    <w:rsid w:val="007270E5"/>
    <w:rsid w:val="00727119"/>
    <w:rsid w:val="007276F1"/>
    <w:rsid w:val="00727791"/>
    <w:rsid w:val="007278F4"/>
    <w:rsid w:val="00727F6F"/>
    <w:rsid w:val="00727F72"/>
    <w:rsid w:val="00727FE4"/>
    <w:rsid w:val="0073021E"/>
    <w:rsid w:val="00730A3A"/>
    <w:rsid w:val="00730E0E"/>
    <w:rsid w:val="007311B3"/>
    <w:rsid w:val="007311BD"/>
    <w:rsid w:val="00731298"/>
    <w:rsid w:val="00731CC8"/>
    <w:rsid w:val="00731D82"/>
    <w:rsid w:val="007324D7"/>
    <w:rsid w:val="007325C3"/>
    <w:rsid w:val="00732C40"/>
    <w:rsid w:val="00732C90"/>
    <w:rsid w:val="00732E49"/>
    <w:rsid w:val="00732F51"/>
    <w:rsid w:val="00733029"/>
    <w:rsid w:val="00733056"/>
    <w:rsid w:val="00733137"/>
    <w:rsid w:val="0073316D"/>
    <w:rsid w:val="0073350C"/>
    <w:rsid w:val="00733734"/>
    <w:rsid w:val="007337E2"/>
    <w:rsid w:val="00733C71"/>
    <w:rsid w:val="00733CD0"/>
    <w:rsid w:val="00734B8D"/>
    <w:rsid w:val="007351EF"/>
    <w:rsid w:val="00735620"/>
    <w:rsid w:val="007357F7"/>
    <w:rsid w:val="00735A60"/>
    <w:rsid w:val="0073607B"/>
    <w:rsid w:val="00736125"/>
    <w:rsid w:val="00736497"/>
    <w:rsid w:val="007365C3"/>
    <w:rsid w:val="00736B53"/>
    <w:rsid w:val="00736B8C"/>
    <w:rsid w:val="00736FE1"/>
    <w:rsid w:val="007372C0"/>
    <w:rsid w:val="0073774F"/>
    <w:rsid w:val="00740605"/>
    <w:rsid w:val="007406F5"/>
    <w:rsid w:val="007410A9"/>
    <w:rsid w:val="00741105"/>
    <w:rsid w:val="007411C6"/>
    <w:rsid w:val="00741418"/>
    <w:rsid w:val="00742291"/>
    <w:rsid w:val="00742502"/>
    <w:rsid w:val="007425FE"/>
    <w:rsid w:val="00742670"/>
    <w:rsid w:val="00742AEA"/>
    <w:rsid w:val="00742E96"/>
    <w:rsid w:val="007431E3"/>
    <w:rsid w:val="007433FD"/>
    <w:rsid w:val="007434E7"/>
    <w:rsid w:val="007436C5"/>
    <w:rsid w:val="00743927"/>
    <w:rsid w:val="00743A52"/>
    <w:rsid w:val="00743BC1"/>
    <w:rsid w:val="00743BD7"/>
    <w:rsid w:val="00743F8F"/>
    <w:rsid w:val="007445B9"/>
    <w:rsid w:val="00744E4A"/>
    <w:rsid w:val="00745175"/>
    <w:rsid w:val="0074593D"/>
    <w:rsid w:val="00745CD0"/>
    <w:rsid w:val="0074615D"/>
    <w:rsid w:val="007463B1"/>
    <w:rsid w:val="00746509"/>
    <w:rsid w:val="00746B0D"/>
    <w:rsid w:val="00746C7F"/>
    <w:rsid w:val="00746EC5"/>
    <w:rsid w:val="007472A4"/>
    <w:rsid w:val="00747FFD"/>
    <w:rsid w:val="007506D1"/>
    <w:rsid w:val="0075083B"/>
    <w:rsid w:val="00750E93"/>
    <w:rsid w:val="00750F88"/>
    <w:rsid w:val="0075146D"/>
    <w:rsid w:val="00751E8C"/>
    <w:rsid w:val="007523EF"/>
    <w:rsid w:val="0075256A"/>
    <w:rsid w:val="007529C7"/>
    <w:rsid w:val="00752C48"/>
    <w:rsid w:val="00752F50"/>
    <w:rsid w:val="0075308D"/>
    <w:rsid w:val="0075337A"/>
    <w:rsid w:val="0075381E"/>
    <w:rsid w:val="007538EA"/>
    <w:rsid w:val="00753BC3"/>
    <w:rsid w:val="00753F74"/>
    <w:rsid w:val="0075443C"/>
    <w:rsid w:val="00754735"/>
    <w:rsid w:val="007547D0"/>
    <w:rsid w:val="00754CAC"/>
    <w:rsid w:val="00755E87"/>
    <w:rsid w:val="00755EB7"/>
    <w:rsid w:val="007561E0"/>
    <w:rsid w:val="0075707E"/>
    <w:rsid w:val="00757476"/>
    <w:rsid w:val="00757490"/>
    <w:rsid w:val="00757562"/>
    <w:rsid w:val="00757EB9"/>
    <w:rsid w:val="00760025"/>
    <w:rsid w:val="00760A4C"/>
    <w:rsid w:val="00760B18"/>
    <w:rsid w:val="00760DCE"/>
    <w:rsid w:val="007620A3"/>
    <w:rsid w:val="007620DC"/>
    <w:rsid w:val="007624D2"/>
    <w:rsid w:val="007624F8"/>
    <w:rsid w:val="007628D1"/>
    <w:rsid w:val="007628D8"/>
    <w:rsid w:val="00762A1B"/>
    <w:rsid w:val="00762B14"/>
    <w:rsid w:val="00762D79"/>
    <w:rsid w:val="007631E9"/>
    <w:rsid w:val="007631F2"/>
    <w:rsid w:val="007632C6"/>
    <w:rsid w:val="00763990"/>
    <w:rsid w:val="00763EC9"/>
    <w:rsid w:val="00763F48"/>
    <w:rsid w:val="00764178"/>
    <w:rsid w:val="00764728"/>
    <w:rsid w:val="00764845"/>
    <w:rsid w:val="00764FC7"/>
    <w:rsid w:val="00765147"/>
    <w:rsid w:val="007659F6"/>
    <w:rsid w:val="00765EC7"/>
    <w:rsid w:val="00765EE4"/>
    <w:rsid w:val="00765FF8"/>
    <w:rsid w:val="00766784"/>
    <w:rsid w:val="00766BCC"/>
    <w:rsid w:val="00766F1E"/>
    <w:rsid w:val="007675DA"/>
    <w:rsid w:val="00767D28"/>
    <w:rsid w:val="00767E16"/>
    <w:rsid w:val="0077046B"/>
    <w:rsid w:val="007706FB"/>
    <w:rsid w:val="00770912"/>
    <w:rsid w:val="00770AB6"/>
    <w:rsid w:val="00770B97"/>
    <w:rsid w:val="0077162D"/>
    <w:rsid w:val="007717E6"/>
    <w:rsid w:val="007717FB"/>
    <w:rsid w:val="00772448"/>
    <w:rsid w:val="00772A63"/>
    <w:rsid w:val="00772BA6"/>
    <w:rsid w:val="00772F9F"/>
    <w:rsid w:val="00773049"/>
    <w:rsid w:val="007733EA"/>
    <w:rsid w:val="0077388A"/>
    <w:rsid w:val="00775009"/>
    <w:rsid w:val="007751C0"/>
    <w:rsid w:val="007758E3"/>
    <w:rsid w:val="00775A4A"/>
    <w:rsid w:val="00775AAF"/>
    <w:rsid w:val="00775BF3"/>
    <w:rsid w:val="007761D1"/>
    <w:rsid w:val="00776645"/>
    <w:rsid w:val="0077676F"/>
    <w:rsid w:val="00776A2F"/>
    <w:rsid w:val="007775A5"/>
    <w:rsid w:val="00777A58"/>
    <w:rsid w:val="00777AB7"/>
    <w:rsid w:val="00777C71"/>
    <w:rsid w:val="00780059"/>
    <w:rsid w:val="0078008F"/>
    <w:rsid w:val="0078018C"/>
    <w:rsid w:val="007801EE"/>
    <w:rsid w:val="007807A8"/>
    <w:rsid w:val="00780D4F"/>
    <w:rsid w:val="00780F60"/>
    <w:rsid w:val="00781195"/>
    <w:rsid w:val="0078127F"/>
    <w:rsid w:val="007812C7"/>
    <w:rsid w:val="0078176F"/>
    <w:rsid w:val="00781895"/>
    <w:rsid w:val="0078192A"/>
    <w:rsid w:val="00782004"/>
    <w:rsid w:val="00782045"/>
    <w:rsid w:val="007829A0"/>
    <w:rsid w:val="00782DFA"/>
    <w:rsid w:val="00782E52"/>
    <w:rsid w:val="00782F59"/>
    <w:rsid w:val="0078330C"/>
    <w:rsid w:val="00783629"/>
    <w:rsid w:val="00783ACC"/>
    <w:rsid w:val="007842C3"/>
    <w:rsid w:val="007844A0"/>
    <w:rsid w:val="00784A75"/>
    <w:rsid w:val="00784DE8"/>
    <w:rsid w:val="00785070"/>
    <w:rsid w:val="007852C7"/>
    <w:rsid w:val="0078626E"/>
    <w:rsid w:val="0078643D"/>
    <w:rsid w:val="00786918"/>
    <w:rsid w:val="00786B12"/>
    <w:rsid w:val="00787277"/>
    <w:rsid w:val="00787979"/>
    <w:rsid w:val="00790224"/>
    <w:rsid w:val="00790318"/>
    <w:rsid w:val="0079059C"/>
    <w:rsid w:val="007911A6"/>
    <w:rsid w:val="00791312"/>
    <w:rsid w:val="00791DBC"/>
    <w:rsid w:val="007921FE"/>
    <w:rsid w:val="00792B1F"/>
    <w:rsid w:val="00792CAF"/>
    <w:rsid w:val="00792CF9"/>
    <w:rsid w:val="00792F06"/>
    <w:rsid w:val="00793435"/>
    <w:rsid w:val="0079347B"/>
    <w:rsid w:val="00793706"/>
    <w:rsid w:val="00793720"/>
    <w:rsid w:val="007938D3"/>
    <w:rsid w:val="00793EB0"/>
    <w:rsid w:val="007943DD"/>
    <w:rsid w:val="007944AF"/>
    <w:rsid w:val="007948CC"/>
    <w:rsid w:val="00794B60"/>
    <w:rsid w:val="00794CAA"/>
    <w:rsid w:val="00794CB0"/>
    <w:rsid w:val="00794FE0"/>
    <w:rsid w:val="00795125"/>
    <w:rsid w:val="00795226"/>
    <w:rsid w:val="007952CD"/>
    <w:rsid w:val="0079567D"/>
    <w:rsid w:val="0079580C"/>
    <w:rsid w:val="00795891"/>
    <w:rsid w:val="007958F9"/>
    <w:rsid w:val="00795997"/>
    <w:rsid w:val="00795A42"/>
    <w:rsid w:val="00795B71"/>
    <w:rsid w:val="0079618D"/>
    <w:rsid w:val="00796251"/>
    <w:rsid w:val="00796611"/>
    <w:rsid w:val="007969C6"/>
    <w:rsid w:val="00796C1A"/>
    <w:rsid w:val="00796D1E"/>
    <w:rsid w:val="00797205"/>
    <w:rsid w:val="0079749E"/>
    <w:rsid w:val="007975F6"/>
    <w:rsid w:val="00797773"/>
    <w:rsid w:val="007979F3"/>
    <w:rsid w:val="00797C19"/>
    <w:rsid w:val="007A011B"/>
    <w:rsid w:val="007A0894"/>
    <w:rsid w:val="007A09AE"/>
    <w:rsid w:val="007A0D8C"/>
    <w:rsid w:val="007A10F1"/>
    <w:rsid w:val="007A1152"/>
    <w:rsid w:val="007A12E0"/>
    <w:rsid w:val="007A1482"/>
    <w:rsid w:val="007A1A2B"/>
    <w:rsid w:val="007A1AF9"/>
    <w:rsid w:val="007A217D"/>
    <w:rsid w:val="007A23E0"/>
    <w:rsid w:val="007A3654"/>
    <w:rsid w:val="007A3916"/>
    <w:rsid w:val="007A3D58"/>
    <w:rsid w:val="007A3DF7"/>
    <w:rsid w:val="007A3F92"/>
    <w:rsid w:val="007A3FC2"/>
    <w:rsid w:val="007A403C"/>
    <w:rsid w:val="007A4150"/>
    <w:rsid w:val="007A4510"/>
    <w:rsid w:val="007A4DD9"/>
    <w:rsid w:val="007A59FE"/>
    <w:rsid w:val="007A60A2"/>
    <w:rsid w:val="007A62D0"/>
    <w:rsid w:val="007A636D"/>
    <w:rsid w:val="007A6925"/>
    <w:rsid w:val="007A6AF7"/>
    <w:rsid w:val="007A6CD6"/>
    <w:rsid w:val="007A6CEF"/>
    <w:rsid w:val="007A72E6"/>
    <w:rsid w:val="007A72E9"/>
    <w:rsid w:val="007A736B"/>
    <w:rsid w:val="007A77CA"/>
    <w:rsid w:val="007A7874"/>
    <w:rsid w:val="007A7AEE"/>
    <w:rsid w:val="007A7E0E"/>
    <w:rsid w:val="007B0057"/>
    <w:rsid w:val="007B04E3"/>
    <w:rsid w:val="007B058F"/>
    <w:rsid w:val="007B10BF"/>
    <w:rsid w:val="007B12A6"/>
    <w:rsid w:val="007B147B"/>
    <w:rsid w:val="007B18BF"/>
    <w:rsid w:val="007B1E57"/>
    <w:rsid w:val="007B2121"/>
    <w:rsid w:val="007B25D0"/>
    <w:rsid w:val="007B25DA"/>
    <w:rsid w:val="007B261A"/>
    <w:rsid w:val="007B2F89"/>
    <w:rsid w:val="007B35B3"/>
    <w:rsid w:val="007B3808"/>
    <w:rsid w:val="007B3EF0"/>
    <w:rsid w:val="007B4270"/>
    <w:rsid w:val="007B4285"/>
    <w:rsid w:val="007B5AA7"/>
    <w:rsid w:val="007B5E57"/>
    <w:rsid w:val="007B6251"/>
    <w:rsid w:val="007B63F4"/>
    <w:rsid w:val="007B6546"/>
    <w:rsid w:val="007B6B69"/>
    <w:rsid w:val="007B71B8"/>
    <w:rsid w:val="007B75FF"/>
    <w:rsid w:val="007B773D"/>
    <w:rsid w:val="007B7C61"/>
    <w:rsid w:val="007B7CD1"/>
    <w:rsid w:val="007C02DF"/>
    <w:rsid w:val="007C0BD8"/>
    <w:rsid w:val="007C0C1C"/>
    <w:rsid w:val="007C134D"/>
    <w:rsid w:val="007C168B"/>
    <w:rsid w:val="007C17E3"/>
    <w:rsid w:val="007C220C"/>
    <w:rsid w:val="007C274A"/>
    <w:rsid w:val="007C2D9D"/>
    <w:rsid w:val="007C30BE"/>
    <w:rsid w:val="007C335A"/>
    <w:rsid w:val="007C3C73"/>
    <w:rsid w:val="007C4133"/>
    <w:rsid w:val="007C450E"/>
    <w:rsid w:val="007C4528"/>
    <w:rsid w:val="007C4911"/>
    <w:rsid w:val="007C4CD7"/>
    <w:rsid w:val="007C4DC9"/>
    <w:rsid w:val="007C503E"/>
    <w:rsid w:val="007C5134"/>
    <w:rsid w:val="007C551B"/>
    <w:rsid w:val="007C57AD"/>
    <w:rsid w:val="007C57CA"/>
    <w:rsid w:val="007C5F67"/>
    <w:rsid w:val="007C6206"/>
    <w:rsid w:val="007C6465"/>
    <w:rsid w:val="007C66D2"/>
    <w:rsid w:val="007C6A49"/>
    <w:rsid w:val="007C6F12"/>
    <w:rsid w:val="007C7246"/>
    <w:rsid w:val="007C7765"/>
    <w:rsid w:val="007C79CB"/>
    <w:rsid w:val="007C7DCB"/>
    <w:rsid w:val="007D0266"/>
    <w:rsid w:val="007D07D5"/>
    <w:rsid w:val="007D0A19"/>
    <w:rsid w:val="007D0A63"/>
    <w:rsid w:val="007D0B3A"/>
    <w:rsid w:val="007D1408"/>
    <w:rsid w:val="007D14D8"/>
    <w:rsid w:val="007D14E0"/>
    <w:rsid w:val="007D1A6E"/>
    <w:rsid w:val="007D1C13"/>
    <w:rsid w:val="007D1C9E"/>
    <w:rsid w:val="007D1CD7"/>
    <w:rsid w:val="007D23A1"/>
    <w:rsid w:val="007D2956"/>
    <w:rsid w:val="007D2F41"/>
    <w:rsid w:val="007D3088"/>
    <w:rsid w:val="007D3296"/>
    <w:rsid w:val="007D3330"/>
    <w:rsid w:val="007D45CE"/>
    <w:rsid w:val="007D491C"/>
    <w:rsid w:val="007D54B0"/>
    <w:rsid w:val="007D55E5"/>
    <w:rsid w:val="007D562F"/>
    <w:rsid w:val="007D5789"/>
    <w:rsid w:val="007D5FD9"/>
    <w:rsid w:val="007D6029"/>
    <w:rsid w:val="007D62EC"/>
    <w:rsid w:val="007D658D"/>
    <w:rsid w:val="007D670E"/>
    <w:rsid w:val="007D6980"/>
    <w:rsid w:val="007D6AE5"/>
    <w:rsid w:val="007D6FC0"/>
    <w:rsid w:val="007D70EE"/>
    <w:rsid w:val="007D721F"/>
    <w:rsid w:val="007D72AD"/>
    <w:rsid w:val="007D7973"/>
    <w:rsid w:val="007D7DEF"/>
    <w:rsid w:val="007E07F1"/>
    <w:rsid w:val="007E0BD4"/>
    <w:rsid w:val="007E0D60"/>
    <w:rsid w:val="007E0DF4"/>
    <w:rsid w:val="007E0FF5"/>
    <w:rsid w:val="007E2175"/>
    <w:rsid w:val="007E23E1"/>
    <w:rsid w:val="007E28B1"/>
    <w:rsid w:val="007E28DD"/>
    <w:rsid w:val="007E29A1"/>
    <w:rsid w:val="007E2E95"/>
    <w:rsid w:val="007E2ECA"/>
    <w:rsid w:val="007E3007"/>
    <w:rsid w:val="007E3305"/>
    <w:rsid w:val="007E3674"/>
    <w:rsid w:val="007E36F3"/>
    <w:rsid w:val="007E3B26"/>
    <w:rsid w:val="007E3E24"/>
    <w:rsid w:val="007E3ED2"/>
    <w:rsid w:val="007E4350"/>
    <w:rsid w:val="007E44A1"/>
    <w:rsid w:val="007E47B7"/>
    <w:rsid w:val="007E4B30"/>
    <w:rsid w:val="007E4B6C"/>
    <w:rsid w:val="007E5099"/>
    <w:rsid w:val="007E5395"/>
    <w:rsid w:val="007E54E9"/>
    <w:rsid w:val="007E5989"/>
    <w:rsid w:val="007E5E01"/>
    <w:rsid w:val="007E5E15"/>
    <w:rsid w:val="007E6202"/>
    <w:rsid w:val="007E663D"/>
    <w:rsid w:val="007E6BD3"/>
    <w:rsid w:val="007E6F3A"/>
    <w:rsid w:val="007E79B7"/>
    <w:rsid w:val="007E7CDA"/>
    <w:rsid w:val="007F09ED"/>
    <w:rsid w:val="007F0A0B"/>
    <w:rsid w:val="007F0D15"/>
    <w:rsid w:val="007F0FF2"/>
    <w:rsid w:val="007F11F6"/>
    <w:rsid w:val="007F130E"/>
    <w:rsid w:val="007F148A"/>
    <w:rsid w:val="007F1535"/>
    <w:rsid w:val="007F16B2"/>
    <w:rsid w:val="007F1930"/>
    <w:rsid w:val="007F1B91"/>
    <w:rsid w:val="007F204D"/>
    <w:rsid w:val="007F2C38"/>
    <w:rsid w:val="007F2F15"/>
    <w:rsid w:val="007F307E"/>
    <w:rsid w:val="007F3226"/>
    <w:rsid w:val="007F3502"/>
    <w:rsid w:val="007F38B7"/>
    <w:rsid w:val="007F3F60"/>
    <w:rsid w:val="007F3F79"/>
    <w:rsid w:val="007F3F9B"/>
    <w:rsid w:val="007F402D"/>
    <w:rsid w:val="007F436A"/>
    <w:rsid w:val="007F44CD"/>
    <w:rsid w:val="007F47B2"/>
    <w:rsid w:val="007F4B92"/>
    <w:rsid w:val="007F5114"/>
    <w:rsid w:val="007F5719"/>
    <w:rsid w:val="007F598F"/>
    <w:rsid w:val="007F5D0F"/>
    <w:rsid w:val="007F5E26"/>
    <w:rsid w:val="007F6024"/>
    <w:rsid w:val="007F632B"/>
    <w:rsid w:val="007F6423"/>
    <w:rsid w:val="007F6675"/>
    <w:rsid w:val="007F6F42"/>
    <w:rsid w:val="007F71D3"/>
    <w:rsid w:val="007F79D2"/>
    <w:rsid w:val="007F7BDA"/>
    <w:rsid w:val="00800745"/>
    <w:rsid w:val="00800EE9"/>
    <w:rsid w:val="00801872"/>
    <w:rsid w:val="00802D26"/>
    <w:rsid w:val="00803BA4"/>
    <w:rsid w:val="00804200"/>
    <w:rsid w:val="008043E3"/>
    <w:rsid w:val="008044D2"/>
    <w:rsid w:val="008046BD"/>
    <w:rsid w:val="00804C83"/>
    <w:rsid w:val="008056D0"/>
    <w:rsid w:val="00805712"/>
    <w:rsid w:val="00805948"/>
    <w:rsid w:val="00805DD6"/>
    <w:rsid w:val="008067B6"/>
    <w:rsid w:val="008068A3"/>
    <w:rsid w:val="008069D2"/>
    <w:rsid w:val="00806BA5"/>
    <w:rsid w:val="00806CC7"/>
    <w:rsid w:val="00806D66"/>
    <w:rsid w:val="00806DAE"/>
    <w:rsid w:val="00806FBF"/>
    <w:rsid w:val="008072DE"/>
    <w:rsid w:val="008075E3"/>
    <w:rsid w:val="0080799F"/>
    <w:rsid w:val="008100EB"/>
    <w:rsid w:val="008104D1"/>
    <w:rsid w:val="008107FD"/>
    <w:rsid w:val="008109CF"/>
    <w:rsid w:val="00810C4F"/>
    <w:rsid w:val="008117A7"/>
    <w:rsid w:val="00811FD7"/>
    <w:rsid w:val="00812B95"/>
    <w:rsid w:val="00812E1E"/>
    <w:rsid w:val="00812F06"/>
    <w:rsid w:val="008137CA"/>
    <w:rsid w:val="00813844"/>
    <w:rsid w:val="008139D7"/>
    <w:rsid w:val="00813A4D"/>
    <w:rsid w:val="00813D69"/>
    <w:rsid w:val="008140DE"/>
    <w:rsid w:val="008148F6"/>
    <w:rsid w:val="00814F27"/>
    <w:rsid w:val="00814FD8"/>
    <w:rsid w:val="008157E8"/>
    <w:rsid w:val="00815A7B"/>
    <w:rsid w:val="0081746A"/>
    <w:rsid w:val="00817F97"/>
    <w:rsid w:val="00820380"/>
    <w:rsid w:val="0082082F"/>
    <w:rsid w:val="00820DF6"/>
    <w:rsid w:val="00820E12"/>
    <w:rsid w:val="00820F86"/>
    <w:rsid w:val="00821058"/>
    <w:rsid w:val="008212C6"/>
    <w:rsid w:val="00821308"/>
    <w:rsid w:val="008216F9"/>
    <w:rsid w:val="008218A0"/>
    <w:rsid w:val="00821A06"/>
    <w:rsid w:val="00821B32"/>
    <w:rsid w:val="00821EA9"/>
    <w:rsid w:val="00821FEF"/>
    <w:rsid w:val="0082215F"/>
    <w:rsid w:val="00822465"/>
    <w:rsid w:val="0082269B"/>
    <w:rsid w:val="00822F3C"/>
    <w:rsid w:val="008231C3"/>
    <w:rsid w:val="0082346D"/>
    <w:rsid w:val="008238A3"/>
    <w:rsid w:val="00823C18"/>
    <w:rsid w:val="00823C9B"/>
    <w:rsid w:val="00823D4A"/>
    <w:rsid w:val="0082413D"/>
    <w:rsid w:val="008246B4"/>
    <w:rsid w:val="008247ED"/>
    <w:rsid w:val="00824E9C"/>
    <w:rsid w:val="008250B0"/>
    <w:rsid w:val="008250D3"/>
    <w:rsid w:val="008250EF"/>
    <w:rsid w:val="0082553C"/>
    <w:rsid w:val="00825729"/>
    <w:rsid w:val="00825741"/>
    <w:rsid w:val="0082587C"/>
    <w:rsid w:val="0082595E"/>
    <w:rsid w:val="00825BC8"/>
    <w:rsid w:val="008262DE"/>
    <w:rsid w:val="0082690A"/>
    <w:rsid w:val="008269E2"/>
    <w:rsid w:val="00826C3D"/>
    <w:rsid w:val="00826D7C"/>
    <w:rsid w:val="00826E56"/>
    <w:rsid w:val="008272A5"/>
    <w:rsid w:val="0082751F"/>
    <w:rsid w:val="0082788E"/>
    <w:rsid w:val="008305FE"/>
    <w:rsid w:val="00830720"/>
    <w:rsid w:val="0083099D"/>
    <w:rsid w:val="008309AD"/>
    <w:rsid w:val="00830D1A"/>
    <w:rsid w:val="00831297"/>
    <w:rsid w:val="0083164A"/>
    <w:rsid w:val="008318A5"/>
    <w:rsid w:val="00831B85"/>
    <w:rsid w:val="00831DD3"/>
    <w:rsid w:val="00831E5F"/>
    <w:rsid w:val="00831EB0"/>
    <w:rsid w:val="00831F17"/>
    <w:rsid w:val="008322BD"/>
    <w:rsid w:val="00832424"/>
    <w:rsid w:val="0083247A"/>
    <w:rsid w:val="00832507"/>
    <w:rsid w:val="00832CDB"/>
    <w:rsid w:val="008330D2"/>
    <w:rsid w:val="00833500"/>
    <w:rsid w:val="008337AA"/>
    <w:rsid w:val="008337DA"/>
    <w:rsid w:val="00833984"/>
    <w:rsid w:val="00833B3B"/>
    <w:rsid w:val="00833B7F"/>
    <w:rsid w:val="0083408E"/>
    <w:rsid w:val="008347F4"/>
    <w:rsid w:val="00834BFB"/>
    <w:rsid w:val="00834C1C"/>
    <w:rsid w:val="008356D8"/>
    <w:rsid w:val="008358DB"/>
    <w:rsid w:val="00836405"/>
    <w:rsid w:val="00836526"/>
    <w:rsid w:val="0083672B"/>
    <w:rsid w:val="00836828"/>
    <w:rsid w:val="00836DBA"/>
    <w:rsid w:val="00836F45"/>
    <w:rsid w:val="00837431"/>
    <w:rsid w:val="0083744E"/>
    <w:rsid w:val="00837B76"/>
    <w:rsid w:val="00837C8A"/>
    <w:rsid w:val="00837CFA"/>
    <w:rsid w:val="00837D40"/>
    <w:rsid w:val="00840086"/>
    <w:rsid w:val="0084038C"/>
    <w:rsid w:val="008403A0"/>
    <w:rsid w:val="008403E2"/>
    <w:rsid w:val="00840973"/>
    <w:rsid w:val="00840C18"/>
    <w:rsid w:val="00840CD5"/>
    <w:rsid w:val="00840E42"/>
    <w:rsid w:val="0084150C"/>
    <w:rsid w:val="00842A93"/>
    <w:rsid w:val="00842AB1"/>
    <w:rsid w:val="00842C6B"/>
    <w:rsid w:val="00842D2D"/>
    <w:rsid w:val="00842D96"/>
    <w:rsid w:val="00842D9B"/>
    <w:rsid w:val="00842ED6"/>
    <w:rsid w:val="00843135"/>
    <w:rsid w:val="00843346"/>
    <w:rsid w:val="00843812"/>
    <w:rsid w:val="00843EB0"/>
    <w:rsid w:val="00844229"/>
    <w:rsid w:val="00844465"/>
    <w:rsid w:val="0084493F"/>
    <w:rsid w:val="008449EE"/>
    <w:rsid w:val="0084540A"/>
    <w:rsid w:val="00845729"/>
    <w:rsid w:val="00845A03"/>
    <w:rsid w:val="00845C7B"/>
    <w:rsid w:val="0084605D"/>
    <w:rsid w:val="008460CA"/>
    <w:rsid w:val="00846100"/>
    <w:rsid w:val="0084643B"/>
    <w:rsid w:val="00846CDE"/>
    <w:rsid w:val="0085047D"/>
    <w:rsid w:val="008504B4"/>
    <w:rsid w:val="0085070C"/>
    <w:rsid w:val="008507B5"/>
    <w:rsid w:val="00850C4B"/>
    <w:rsid w:val="00850D46"/>
    <w:rsid w:val="00850DC6"/>
    <w:rsid w:val="00850E95"/>
    <w:rsid w:val="00850FFF"/>
    <w:rsid w:val="008514A0"/>
    <w:rsid w:val="00851540"/>
    <w:rsid w:val="008517F5"/>
    <w:rsid w:val="0085183F"/>
    <w:rsid w:val="00851BEA"/>
    <w:rsid w:val="0085247E"/>
    <w:rsid w:val="00852AE7"/>
    <w:rsid w:val="00852C79"/>
    <w:rsid w:val="00852F7F"/>
    <w:rsid w:val="00853024"/>
    <w:rsid w:val="00853472"/>
    <w:rsid w:val="008539DF"/>
    <w:rsid w:val="00853C45"/>
    <w:rsid w:val="00853D60"/>
    <w:rsid w:val="008540B0"/>
    <w:rsid w:val="0085498B"/>
    <w:rsid w:val="00855739"/>
    <w:rsid w:val="00855A11"/>
    <w:rsid w:val="00855C40"/>
    <w:rsid w:val="00855FCD"/>
    <w:rsid w:val="00856319"/>
    <w:rsid w:val="0085666A"/>
    <w:rsid w:val="00856B6D"/>
    <w:rsid w:val="00857626"/>
    <w:rsid w:val="00857C54"/>
    <w:rsid w:val="00857CF0"/>
    <w:rsid w:val="00857EF4"/>
    <w:rsid w:val="008602A8"/>
    <w:rsid w:val="00860554"/>
    <w:rsid w:val="00860BD8"/>
    <w:rsid w:val="00860CCE"/>
    <w:rsid w:val="0086141B"/>
    <w:rsid w:val="00861583"/>
    <w:rsid w:val="008618EE"/>
    <w:rsid w:val="00861F71"/>
    <w:rsid w:val="00862469"/>
    <w:rsid w:val="008624BE"/>
    <w:rsid w:val="008624CE"/>
    <w:rsid w:val="00862606"/>
    <w:rsid w:val="008628D6"/>
    <w:rsid w:val="0086317A"/>
    <w:rsid w:val="0086319A"/>
    <w:rsid w:val="008634C7"/>
    <w:rsid w:val="008634ED"/>
    <w:rsid w:val="0086378F"/>
    <w:rsid w:val="00863951"/>
    <w:rsid w:val="00863D74"/>
    <w:rsid w:val="00863E66"/>
    <w:rsid w:val="0086436B"/>
    <w:rsid w:val="00864AAD"/>
    <w:rsid w:val="00864FE3"/>
    <w:rsid w:val="008654E7"/>
    <w:rsid w:val="00865720"/>
    <w:rsid w:val="008660CE"/>
    <w:rsid w:val="00866363"/>
    <w:rsid w:val="008663D2"/>
    <w:rsid w:val="0086662F"/>
    <w:rsid w:val="00866AE0"/>
    <w:rsid w:val="00866DD2"/>
    <w:rsid w:val="00866E03"/>
    <w:rsid w:val="00866E92"/>
    <w:rsid w:val="00867559"/>
    <w:rsid w:val="00867D9B"/>
    <w:rsid w:val="00867FEA"/>
    <w:rsid w:val="008700DF"/>
    <w:rsid w:val="008701F1"/>
    <w:rsid w:val="00870483"/>
    <w:rsid w:val="00870710"/>
    <w:rsid w:val="008709FB"/>
    <w:rsid w:val="00870EA1"/>
    <w:rsid w:val="00870F59"/>
    <w:rsid w:val="008710FE"/>
    <w:rsid w:val="008711A5"/>
    <w:rsid w:val="00871281"/>
    <w:rsid w:val="008713C2"/>
    <w:rsid w:val="00871623"/>
    <w:rsid w:val="00871D1C"/>
    <w:rsid w:val="00872245"/>
    <w:rsid w:val="00873315"/>
    <w:rsid w:val="0087358A"/>
    <w:rsid w:val="0087388F"/>
    <w:rsid w:val="00873ED3"/>
    <w:rsid w:val="00874035"/>
    <w:rsid w:val="00874175"/>
    <w:rsid w:val="00874193"/>
    <w:rsid w:val="00874573"/>
    <w:rsid w:val="00874899"/>
    <w:rsid w:val="00874BD2"/>
    <w:rsid w:val="00874F97"/>
    <w:rsid w:val="0087509F"/>
    <w:rsid w:val="008757D5"/>
    <w:rsid w:val="00875B76"/>
    <w:rsid w:val="00875D12"/>
    <w:rsid w:val="00876111"/>
    <w:rsid w:val="0087621F"/>
    <w:rsid w:val="0087622A"/>
    <w:rsid w:val="008766E9"/>
    <w:rsid w:val="0087691F"/>
    <w:rsid w:val="00876AC6"/>
    <w:rsid w:val="00876C18"/>
    <w:rsid w:val="00877034"/>
    <w:rsid w:val="00877620"/>
    <w:rsid w:val="008779E7"/>
    <w:rsid w:val="0088047B"/>
    <w:rsid w:val="008804D3"/>
    <w:rsid w:val="00880875"/>
    <w:rsid w:val="00880A78"/>
    <w:rsid w:val="008810BA"/>
    <w:rsid w:val="0088160F"/>
    <w:rsid w:val="00881A28"/>
    <w:rsid w:val="00881E80"/>
    <w:rsid w:val="00881F6C"/>
    <w:rsid w:val="00882180"/>
    <w:rsid w:val="00882639"/>
    <w:rsid w:val="00882825"/>
    <w:rsid w:val="00882C43"/>
    <w:rsid w:val="00882F32"/>
    <w:rsid w:val="00882F37"/>
    <w:rsid w:val="00882FA5"/>
    <w:rsid w:val="0088304B"/>
    <w:rsid w:val="008838AA"/>
    <w:rsid w:val="008839A2"/>
    <w:rsid w:val="00883AE6"/>
    <w:rsid w:val="00883C01"/>
    <w:rsid w:val="00884209"/>
    <w:rsid w:val="008844DA"/>
    <w:rsid w:val="008845C1"/>
    <w:rsid w:val="00884773"/>
    <w:rsid w:val="00885ADE"/>
    <w:rsid w:val="00885D45"/>
    <w:rsid w:val="00885DCE"/>
    <w:rsid w:val="00885F1D"/>
    <w:rsid w:val="00886C3A"/>
    <w:rsid w:val="008871B4"/>
    <w:rsid w:val="008875E7"/>
    <w:rsid w:val="00887791"/>
    <w:rsid w:val="00887CF5"/>
    <w:rsid w:val="00887D30"/>
    <w:rsid w:val="00887EC6"/>
    <w:rsid w:val="008904CE"/>
    <w:rsid w:val="00890CC3"/>
    <w:rsid w:val="008911AF"/>
    <w:rsid w:val="00891543"/>
    <w:rsid w:val="00891661"/>
    <w:rsid w:val="008916FD"/>
    <w:rsid w:val="0089175D"/>
    <w:rsid w:val="00891B05"/>
    <w:rsid w:val="00891C05"/>
    <w:rsid w:val="00891D78"/>
    <w:rsid w:val="008927A1"/>
    <w:rsid w:val="0089289D"/>
    <w:rsid w:val="00892FA8"/>
    <w:rsid w:val="0089321B"/>
    <w:rsid w:val="00893234"/>
    <w:rsid w:val="00893369"/>
    <w:rsid w:val="008935D9"/>
    <w:rsid w:val="0089405E"/>
    <w:rsid w:val="0089410E"/>
    <w:rsid w:val="008945EB"/>
    <w:rsid w:val="00894827"/>
    <w:rsid w:val="008959AE"/>
    <w:rsid w:val="00896E21"/>
    <w:rsid w:val="00896FC8"/>
    <w:rsid w:val="008970AE"/>
    <w:rsid w:val="0089724F"/>
    <w:rsid w:val="0089775D"/>
    <w:rsid w:val="008978F9"/>
    <w:rsid w:val="00897A4E"/>
    <w:rsid w:val="00897AB7"/>
    <w:rsid w:val="00897C02"/>
    <w:rsid w:val="008A007C"/>
    <w:rsid w:val="008A0327"/>
    <w:rsid w:val="008A09CE"/>
    <w:rsid w:val="008A0BB8"/>
    <w:rsid w:val="008A0C06"/>
    <w:rsid w:val="008A1088"/>
    <w:rsid w:val="008A13BA"/>
    <w:rsid w:val="008A156D"/>
    <w:rsid w:val="008A1808"/>
    <w:rsid w:val="008A1D02"/>
    <w:rsid w:val="008A1DBE"/>
    <w:rsid w:val="008A21FC"/>
    <w:rsid w:val="008A23EB"/>
    <w:rsid w:val="008A2736"/>
    <w:rsid w:val="008A28F6"/>
    <w:rsid w:val="008A2B82"/>
    <w:rsid w:val="008A2B87"/>
    <w:rsid w:val="008A2CC4"/>
    <w:rsid w:val="008A31B5"/>
    <w:rsid w:val="008A34B9"/>
    <w:rsid w:val="008A384B"/>
    <w:rsid w:val="008A3CF9"/>
    <w:rsid w:val="008A3ED2"/>
    <w:rsid w:val="008A41B4"/>
    <w:rsid w:val="008A41D8"/>
    <w:rsid w:val="008A4243"/>
    <w:rsid w:val="008A4617"/>
    <w:rsid w:val="008A4730"/>
    <w:rsid w:val="008A4D10"/>
    <w:rsid w:val="008A5346"/>
    <w:rsid w:val="008A5953"/>
    <w:rsid w:val="008A5E94"/>
    <w:rsid w:val="008A6AA8"/>
    <w:rsid w:val="008A6AE2"/>
    <w:rsid w:val="008A6C62"/>
    <w:rsid w:val="008A72B0"/>
    <w:rsid w:val="008A7609"/>
    <w:rsid w:val="008A7826"/>
    <w:rsid w:val="008A7AFB"/>
    <w:rsid w:val="008A7E2F"/>
    <w:rsid w:val="008A7E47"/>
    <w:rsid w:val="008A7F21"/>
    <w:rsid w:val="008B01D7"/>
    <w:rsid w:val="008B0406"/>
    <w:rsid w:val="008B064B"/>
    <w:rsid w:val="008B0739"/>
    <w:rsid w:val="008B0EC1"/>
    <w:rsid w:val="008B161F"/>
    <w:rsid w:val="008B19CD"/>
    <w:rsid w:val="008B1B9E"/>
    <w:rsid w:val="008B1E8A"/>
    <w:rsid w:val="008B206B"/>
    <w:rsid w:val="008B2A1B"/>
    <w:rsid w:val="008B3519"/>
    <w:rsid w:val="008B376D"/>
    <w:rsid w:val="008B3A73"/>
    <w:rsid w:val="008B40E1"/>
    <w:rsid w:val="008B45C4"/>
    <w:rsid w:val="008B45D0"/>
    <w:rsid w:val="008B4963"/>
    <w:rsid w:val="008B4A12"/>
    <w:rsid w:val="008B4C33"/>
    <w:rsid w:val="008B5184"/>
    <w:rsid w:val="008B5C38"/>
    <w:rsid w:val="008B5E10"/>
    <w:rsid w:val="008B675A"/>
    <w:rsid w:val="008B679A"/>
    <w:rsid w:val="008B68C9"/>
    <w:rsid w:val="008B694C"/>
    <w:rsid w:val="008B70A4"/>
    <w:rsid w:val="008B7612"/>
    <w:rsid w:val="008B774A"/>
    <w:rsid w:val="008B7CF8"/>
    <w:rsid w:val="008B7D24"/>
    <w:rsid w:val="008B7F40"/>
    <w:rsid w:val="008C04A2"/>
    <w:rsid w:val="008C09DC"/>
    <w:rsid w:val="008C0D7B"/>
    <w:rsid w:val="008C1567"/>
    <w:rsid w:val="008C1933"/>
    <w:rsid w:val="008C1C5E"/>
    <w:rsid w:val="008C2023"/>
    <w:rsid w:val="008C21B6"/>
    <w:rsid w:val="008C251F"/>
    <w:rsid w:val="008C27CC"/>
    <w:rsid w:val="008C2C01"/>
    <w:rsid w:val="008C2CFA"/>
    <w:rsid w:val="008C334A"/>
    <w:rsid w:val="008C3413"/>
    <w:rsid w:val="008C34CF"/>
    <w:rsid w:val="008C3C2F"/>
    <w:rsid w:val="008C3F24"/>
    <w:rsid w:val="008C42FE"/>
    <w:rsid w:val="008C43B4"/>
    <w:rsid w:val="008C493B"/>
    <w:rsid w:val="008C4ADB"/>
    <w:rsid w:val="008C4E75"/>
    <w:rsid w:val="008C5013"/>
    <w:rsid w:val="008C5214"/>
    <w:rsid w:val="008C55C7"/>
    <w:rsid w:val="008C57DE"/>
    <w:rsid w:val="008C5F23"/>
    <w:rsid w:val="008C68D4"/>
    <w:rsid w:val="008C68D8"/>
    <w:rsid w:val="008C6938"/>
    <w:rsid w:val="008C6A90"/>
    <w:rsid w:val="008C6C84"/>
    <w:rsid w:val="008C6EEE"/>
    <w:rsid w:val="008C7160"/>
    <w:rsid w:val="008C72CF"/>
    <w:rsid w:val="008C730E"/>
    <w:rsid w:val="008C755C"/>
    <w:rsid w:val="008C7966"/>
    <w:rsid w:val="008C79D7"/>
    <w:rsid w:val="008C7D49"/>
    <w:rsid w:val="008C7F78"/>
    <w:rsid w:val="008D08B1"/>
    <w:rsid w:val="008D0A94"/>
    <w:rsid w:val="008D1066"/>
    <w:rsid w:val="008D12C0"/>
    <w:rsid w:val="008D13B7"/>
    <w:rsid w:val="008D1490"/>
    <w:rsid w:val="008D15C0"/>
    <w:rsid w:val="008D1D8B"/>
    <w:rsid w:val="008D236F"/>
    <w:rsid w:val="008D23A9"/>
    <w:rsid w:val="008D2449"/>
    <w:rsid w:val="008D28FD"/>
    <w:rsid w:val="008D29D6"/>
    <w:rsid w:val="008D2A0D"/>
    <w:rsid w:val="008D3547"/>
    <w:rsid w:val="008D35D6"/>
    <w:rsid w:val="008D362A"/>
    <w:rsid w:val="008D3A2D"/>
    <w:rsid w:val="008D3B74"/>
    <w:rsid w:val="008D3B78"/>
    <w:rsid w:val="008D3C10"/>
    <w:rsid w:val="008D4031"/>
    <w:rsid w:val="008D4825"/>
    <w:rsid w:val="008D4E99"/>
    <w:rsid w:val="008D5009"/>
    <w:rsid w:val="008D50CE"/>
    <w:rsid w:val="008D50E4"/>
    <w:rsid w:val="008D6769"/>
    <w:rsid w:val="008D6C3E"/>
    <w:rsid w:val="008D7236"/>
    <w:rsid w:val="008D75EA"/>
    <w:rsid w:val="008D7AE1"/>
    <w:rsid w:val="008D7B05"/>
    <w:rsid w:val="008D7E5E"/>
    <w:rsid w:val="008D7EE1"/>
    <w:rsid w:val="008E0628"/>
    <w:rsid w:val="008E0CFB"/>
    <w:rsid w:val="008E2A2A"/>
    <w:rsid w:val="008E2C7E"/>
    <w:rsid w:val="008E2ECE"/>
    <w:rsid w:val="008E32F5"/>
    <w:rsid w:val="008E33D8"/>
    <w:rsid w:val="008E3769"/>
    <w:rsid w:val="008E3B0E"/>
    <w:rsid w:val="008E3F4D"/>
    <w:rsid w:val="008E499D"/>
    <w:rsid w:val="008E4A2C"/>
    <w:rsid w:val="008E4DD8"/>
    <w:rsid w:val="008E503D"/>
    <w:rsid w:val="008E53E1"/>
    <w:rsid w:val="008E5AB0"/>
    <w:rsid w:val="008E5F55"/>
    <w:rsid w:val="008E6602"/>
    <w:rsid w:val="008E6870"/>
    <w:rsid w:val="008E6DFB"/>
    <w:rsid w:val="008E7BF6"/>
    <w:rsid w:val="008E7F7E"/>
    <w:rsid w:val="008F04CE"/>
    <w:rsid w:val="008F052F"/>
    <w:rsid w:val="008F059F"/>
    <w:rsid w:val="008F05F2"/>
    <w:rsid w:val="008F0AC4"/>
    <w:rsid w:val="008F1159"/>
    <w:rsid w:val="008F1351"/>
    <w:rsid w:val="008F15E5"/>
    <w:rsid w:val="008F1785"/>
    <w:rsid w:val="008F18C9"/>
    <w:rsid w:val="008F19E8"/>
    <w:rsid w:val="008F1B63"/>
    <w:rsid w:val="008F1B7A"/>
    <w:rsid w:val="008F20FF"/>
    <w:rsid w:val="008F2523"/>
    <w:rsid w:val="008F2ECB"/>
    <w:rsid w:val="008F3035"/>
    <w:rsid w:val="008F384F"/>
    <w:rsid w:val="008F3AB0"/>
    <w:rsid w:val="008F3D8E"/>
    <w:rsid w:val="008F3DFE"/>
    <w:rsid w:val="008F431A"/>
    <w:rsid w:val="008F454C"/>
    <w:rsid w:val="008F4BB7"/>
    <w:rsid w:val="008F52C7"/>
    <w:rsid w:val="008F536E"/>
    <w:rsid w:val="008F545C"/>
    <w:rsid w:val="008F5892"/>
    <w:rsid w:val="008F5912"/>
    <w:rsid w:val="008F591F"/>
    <w:rsid w:val="008F5A47"/>
    <w:rsid w:val="008F6C1F"/>
    <w:rsid w:val="008F70C0"/>
    <w:rsid w:val="008F768B"/>
    <w:rsid w:val="008F792D"/>
    <w:rsid w:val="008F7DD0"/>
    <w:rsid w:val="008F7F28"/>
    <w:rsid w:val="00900800"/>
    <w:rsid w:val="009009CE"/>
    <w:rsid w:val="00900A6A"/>
    <w:rsid w:val="00900D39"/>
    <w:rsid w:val="009016C6"/>
    <w:rsid w:val="009025F3"/>
    <w:rsid w:val="00902655"/>
    <w:rsid w:val="00902A77"/>
    <w:rsid w:val="00902BBF"/>
    <w:rsid w:val="00902D93"/>
    <w:rsid w:val="00902EB3"/>
    <w:rsid w:val="009036DC"/>
    <w:rsid w:val="009039B8"/>
    <w:rsid w:val="00903B98"/>
    <w:rsid w:val="00904751"/>
    <w:rsid w:val="009047E0"/>
    <w:rsid w:val="0090485E"/>
    <w:rsid w:val="009051D5"/>
    <w:rsid w:val="00905493"/>
    <w:rsid w:val="009054EE"/>
    <w:rsid w:val="00905AF3"/>
    <w:rsid w:val="00905AFB"/>
    <w:rsid w:val="00905D22"/>
    <w:rsid w:val="00905DC2"/>
    <w:rsid w:val="009060C6"/>
    <w:rsid w:val="00906364"/>
    <w:rsid w:val="00906A72"/>
    <w:rsid w:val="00907143"/>
    <w:rsid w:val="0090787D"/>
    <w:rsid w:val="00907E78"/>
    <w:rsid w:val="009102D9"/>
    <w:rsid w:val="009104EF"/>
    <w:rsid w:val="00910844"/>
    <w:rsid w:val="00910E02"/>
    <w:rsid w:val="009110A3"/>
    <w:rsid w:val="00911205"/>
    <w:rsid w:val="00911219"/>
    <w:rsid w:val="00911698"/>
    <w:rsid w:val="00911884"/>
    <w:rsid w:val="00911A22"/>
    <w:rsid w:val="00911AE0"/>
    <w:rsid w:val="00911F70"/>
    <w:rsid w:val="0091270F"/>
    <w:rsid w:val="00912E67"/>
    <w:rsid w:val="00913195"/>
    <w:rsid w:val="009139F4"/>
    <w:rsid w:val="0091459A"/>
    <w:rsid w:val="009145AA"/>
    <w:rsid w:val="00914BCC"/>
    <w:rsid w:val="00914EB9"/>
    <w:rsid w:val="00915476"/>
    <w:rsid w:val="0091558F"/>
    <w:rsid w:val="00915760"/>
    <w:rsid w:val="009158AB"/>
    <w:rsid w:val="0091647C"/>
    <w:rsid w:val="009166A9"/>
    <w:rsid w:val="00916831"/>
    <w:rsid w:val="00916B45"/>
    <w:rsid w:val="009170F8"/>
    <w:rsid w:val="009173FD"/>
    <w:rsid w:val="009176CA"/>
    <w:rsid w:val="00917732"/>
    <w:rsid w:val="00917A3F"/>
    <w:rsid w:val="00917A8B"/>
    <w:rsid w:val="00917C25"/>
    <w:rsid w:val="009202DE"/>
    <w:rsid w:val="0092049E"/>
    <w:rsid w:val="0092070E"/>
    <w:rsid w:val="00920764"/>
    <w:rsid w:val="00920B21"/>
    <w:rsid w:val="00920F2B"/>
    <w:rsid w:val="00920F44"/>
    <w:rsid w:val="0092127C"/>
    <w:rsid w:val="0092131B"/>
    <w:rsid w:val="0092149A"/>
    <w:rsid w:val="00921755"/>
    <w:rsid w:val="00921823"/>
    <w:rsid w:val="00921A0E"/>
    <w:rsid w:val="00921B9C"/>
    <w:rsid w:val="00921C5B"/>
    <w:rsid w:val="009220B0"/>
    <w:rsid w:val="0092249F"/>
    <w:rsid w:val="00922591"/>
    <w:rsid w:val="00922654"/>
    <w:rsid w:val="009228ED"/>
    <w:rsid w:val="00922EB0"/>
    <w:rsid w:val="00922F71"/>
    <w:rsid w:val="00922FFF"/>
    <w:rsid w:val="0092342D"/>
    <w:rsid w:val="00923496"/>
    <w:rsid w:val="00923907"/>
    <w:rsid w:val="0092424C"/>
    <w:rsid w:val="00924893"/>
    <w:rsid w:val="00924C8F"/>
    <w:rsid w:val="00925079"/>
    <w:rsid w:val="009255B0"/>
    <w:rsid w:val="00925789"/>
    <w:rsid w:val="00925DBB"/>
    <w:rsid w:val="00925F85"/>
    <w:rsid w:val="00926699"/>
    <w:rsid w:val="00926C70"/>
    <w:rsid w:val="00926C94"/>
    <w:rsid w:val="00926FFE"/>
    <w:rsid w:val="00927136"/>
    <w:rsid w:val="00927B12"/>
    <w:rsid w:val="00927C00"/>
    <w:rsid w:val="00927EB4"/>
    <w:rsid w:val="009300C7"/>
    <w:rsid w:val="009305AC"/>
    <w:rsid w:val="0093088A"/>
    <w:rsid w:val="009308F6"/>
    <w:rsid w:val="009308FA"/>
    <w:rsid w:val="00930A78"/>
    <w:rsid w:val="00930AFC"/>
    <w:rsid w:val="00930B8B"/>
    <w:rsid w:val="00930F76"/>
    <w:rsid w:val="009316ED"/>
    <w:rsid w:val="00932320"/>
    <w:rsid w:val="009324BA"/>
    <w:rsid w:val="0093296D"/>
    <w:rsid w:val="00932BE9"/>
    <w:rsid w:val="00932D09"/>
    <w:rsid w:val="00932EF8"/>
    <w:rsid w:val="00933141"/>
    <w:rsid w:val="00933651"/>
    <w:rsid w:val="00933766"/>
    <w:rsid w:val="009343F8"/>
    <w:rsid w:val="009347B7"/>
    <w:rsid w:val="00934E96"/>
    <w:rsid w:val="00935F9F"/>
    <w:rsid w:val="0093614A"/>
    <w:rsid w:val="009365FA"/>
    <w:rsid w:val="009366B6"/>
    <w:rsid w:val="00936DC3"/>
    <w:rsid w:val="00936F4E"/>
    <w:rsid w:val="009370D5"/>
    <w:rsid w:val="0093728F"/>
    <w:rsid w:val="00937392"/>
    <w:rsid w:val="009373BF"/>
    <w:rsid w:val="00937438"/>
    <w:rsid w:val="00937F9E"/>
    <w:rsid w:val="00940AB3"/>
    <w:rsid w:val="0094125D"/>
    <w:rsid w:val="00941898"/>
    <w:rsid w:val="00941A57"/>
    <w:rsid w:val="00942312"/>
    <w:rsid w:val="0094262F"/>
    <w:rsid w:val="009428D1"/>
    <w:rsid w:val="00942A40"/>
    <w:rsid w:val="00943822"/>
    <w:rsid w:val="00943918"/>
    <w:rsid w:val="00943967"/>
    <w:rsid w:val="0094463D"/>
    <w:rsid w:val="0094474F"/>
    <w:rsid w:val="00944F30"/>
    <w:rsid w:val="00944FA9"/>
    <w:rsid w:val="00945103"/>
    <w:rsid w:val="00945362"/>
    <w:rsid w:val="009453DD"/>
    <w:rsid w:val="00945503"/>
    <w:rsid w:val="00945AB9"/>
    <w:rsid w:val="00945C76"/>
    <w:rsid w:val="00945C9F"/>
    <w:rsid w:val="00946D1B"/>
    <w:rsid w:val="0094768B"/>
    <w:rsid w:val="009476F9"/>
    <w:rsid w:val="0094771F"/>
    <w:rsid w:val="009478DA"/>
    <w:rsid w:val="009479F3"/>
    <w:rsid w:val="00947D68"/>
    <w:rsid w:val="00947F66"/>
    <w:rsid w:val="00947FD5"/>
    <w:rsid w:val="0095017E"/>
    <w:rsid w:val="0095066A"/>
    <w:rsid w:val="009507AD"/>
    <w:rsid w:val="00950B51"/>
    <w:rsid w:val="00950C9C"/>
    <w:rsid w:val="00950EF2"/>
    <w:rsid w:val="00951564"/>
    <w:rsid w:val="009518D0"/>
    <w:rsid w:val="009518DB"/>
    <w:rsid w:val="00951934"/>
    <w:rsid w:val="00951B35"/>
    <w:rsid w:val="00951CFC"/>
    <w:rsid w:val="00951F90"/>
    <w:rsid w:val="009524B2"/>
    <w:rsid w:val="00952726"/>
    <w:rsid w:val="00952742"/>
    <w:rsid w:val="00952865"/>
    <w:rsid w:val="009528EB"/>
    <w:rsid w:val="00952A5A"/>
    <w:rsid w:val="00952B71"/>
    <w:rsid w:val="00952B83"/>
    <w:rsid w:val="00952F64"/>
    <w:rsid w:val="00953170"/>
    <w:rsid w:val="0095358F"/>
    <w:rsid w:val="009535DF"/>
    <w:rsid w:val="00954074"/>
    <w:rsid w:val="00954095"/>
    <w:rsid w:val="00954595"/>
    <w:rsid w:val="00954BA4"/>
    <w:rsid w:val="00954C12"/>
    <w:rsid w:val="00954D81"/>
    <w:rsid w:val="00954DEA"/>
    <w:rsid w:val="00954E5A"/>
    <w:rsid w:val="009551CF"/>
    <w:rsid w:val="00955204"/>
    <w:rsid w:val="00955AD9"/>
    <w:rsid w:val="00955D99"/>
    <w:rsid w:val="00956079"/>
    <w:rsid w:val="009564AD"/>
    <w:rsid w:val="0095653A"/>
    <w:rsid w:val="00956580"/>
    <w:rsid w:val="009567AF"/>
    <w:rsid w:val="00956EED"/>
    <w:rsid w:val="00956EFA"/>
    <w:rsid w:val="009572BE"/>
    <w:rsid w:val="00957359"/>
    <w:rsid w:val="009576F6"/>
    <w:rsid w:val="009577AE"/>
    <w:rsid w:val="009601CA"/>
    <w:rsid w:val="009604CC"/>
    <w:rsid w:val="00960935"/>
    <w:rsid w:val="00960ACC"/>
    <w:rsid w:val="00960F57"/>
    <w:rsid w:val="00961067"/>
    <w:rsid w:val="009611D6"/>
    <w:rsid w:val="00961377"/>
    <w:rsid w:val="00961431"/>
    <w:rsid w:val="009614F1"/>
    <w:rsid w:val="0096179D"/>
    <w:rsid w:val="00961887"/>
    <w:rsid w:val="009619C6"/>
    <w:rsid w:val="00961B5A"/>
    <w:rsid w:val="0096246C"/>
    <w:rsid w:val="00962599"/>
    <w:rsid w:val="00962AB1"/>
    <w:rsid w:val="00962B15"/>
    <w:rsid w:val="00962C8B"/>
    <w:rsid w:val="00962CAB"/>
    <w:rsid w:val="00962D0B"/>
    <w:rsid w:val="009632E6"/>
    <w:rsid w:val="00963885"/>
    <w:rsid w:val="00963A0D"/>
    <w:rsid w:val="009640C1"/>
    <w:rsid w:val="0096466B"/>
    <w:rsid w:val="00964748"/>
    <w:rsid w:val="009648AA"/>
    <w:rsid w:val="00964FC3"/>
    <w:rsid w:val="0096504F"/>
    <w:rsid w:val="009651C5"/>
    <w:rsid w:val="0096529F"/>
    <w:rsid w:val="00965D1E"/>
    <w:rsid w:val="00965E18"/>
    <w:rsid w:val="009664AD"/>
    <w:rsid w:val="00966615"/>
    <w:rsid w:val="009668D3"/>
    <w:rsid w:val="009668EB"/>
    <w:rsid w:val="00966B30"/>
    <w:rsid w:val="0096715D"/>
    <w:rsid w:val="00967219"/>
    <w:rsid w:val="00967545"/>
    <w:rsid w:val="00967EDE"/>
    <w:rsid w:val="00971488"/>
    <w:rsid w:val="00971A2E"/>
    <w:rsid w:val="00971F2C"/>
    <w:rsid w:val="00972988"/>
    <w:rsid w:val="00972A53"/>
    <w:rsid w:val="00972F80"/>
    <w:rsid w:val="009730D6"/>
    <w:rsid w:val="00973B98"/>
    <w:rsid w:val="00973C72"/>
    <w:rsid w:val="00973EE2"/>
    <w:rsid w:val="00973F4E"/>
    <w:rsid w:val="009745AC"/>
    <w:rsid w:val="00974696"/>
    <w:rsid w:val="0097510B"/>
    <w:rsid w:val="009753B2"/>
    <w:rsid w:val="009753E2"/>
    <w:rsid w:val="00975656"/>
    <w:rsid w:val="00975C90"/>
    <w:rsid w:val="00976229"/>
    <w:rsid w:val="00976AC9"/>
    <w:rsid w:val="00976B02"/>
    <w:rsid w:val="00976B51"/>
    <w:rsid w:val="00976BA8"/>
    <w:rsid w:val="00976DB0"/>
    <w:rsid w:val="0097703A"/>
    <w:rsid w:val="0097709C"/>
    <w:rsid w:val="0097722D"/>
    <w:rsid w:val="00977BC4"/>
    <w:rsid w:val="00977DD3"/>
    <w:rsid w:val="00980161"/>
    <w:rsid w:val="009802D4"/>
    <w:rsid w:val="00980F1F"/>
    <w:rsid w:val="00981277"/>
    <w:rsid w:val="00981794"/>
    <w:rsid w:val="009818D9"/>
    <w:rsid w:val="00981A36"/>
    <w:rsid w:val="00981AFC"/>
    <w:rsid w:val="009821A9"/>
    <w:rsid w:val="00982953"/>
    <w:rsid w:val="0098320E"/>
    <w:rsid w:val="00983516"/>
    <w:rsid w:val="0098359D"/>
    <w:rsid w:val="009835AA"/>
    <w:rsid w:val="00983D84"/>
    <w:rsid w:val="00983DED"/>
    <w:rsid w:val="00983EB4"/>
    <w:rsid w:val="00984919"/>
    <w:rsid w:val="009849AE"/>
    <w:rsid w:val="00984FCA"/>
    <w:rsid w:val="00985380"/>
    <w:rsid w:val="009853D9"/>
    <w:rsid w:val="00985462"/>
    <w:rsid w:val="0098571C"/>
    <w:rsid w:val="00985737"/>
    <w:rsid w:val="00985AC9"/>
    <w:rsid w:val="00985D5E"/>
    <w:rsid w:val="00985EA9"/>
    <w:rsid w:val="009861E2"/>
    <w:rsid w:val="009862FA"/>
    <w:rsid w:val="009865EB"/>
    <w:rsid w:val="009867E7"/>
    <w:rsid w:val="0098741C"/>
    <w:rsid w:val="00987569"/>
    <w:rsid w:val="00987B8A"/>
    <w:rsid w:val="00990A43"/>
    <w:rsid w:val="00990B0A"/>
    <w:rsid w:val="00990C48"/>
    <w:rsid w:val="00990CEC"/>
    <w:rsid w:val="0099117F"/>
    <w:rsid w:val="00991A05"/>
    <w:rsid w:val="009929D7"/>
    <w:rsid w:val="00992C0C"/>
    <w:rsid w:val="00992F46"/>
    <w:rsid w:val="00993082"/>
    <w:rsid w:val="009933A0"/>
    <w:rsid w:val="009935C3"/>
    <w:rsid w:val="009938DA"/>
    <w:rsid w:val="00993C2E"/>
    <w:rsid w:val="00993F14"/>
    <w:rsid w:val="00994213"/>
    <w:rsid w:val="00994964"/>
    <w:rsid w:val="0099499D"/>
    <w:rsid w:val="00994B66"/>
    <w:rsid w:val="00994CD9"/>
    <w:rsid w:val="00994DC5"/>
    <w:rsid w:val="00995302"/>
    <w:rsid w:val="00995610"/>
    <w:rsid w:val="00995898"/>
    <w:rsid w:val="009958A7"/>
    <w:rsid w:val="00996202"/>
    <w:rsid w:val="00996262"/>
    <w:rsid w:val="00996389"/>
    <w:rsid w:val="00996609"/>
    <w:rsid w:val="0099664D"/>
    <w:rsid w:val="0099681E"/>
    <w:rsid w:val="00996971"/>
    <w:rsid w:val="009975F9"/>
    <w:rsid w:val="00997A5B"/>
    <w:rsid w:val="00997E8D"/>
    <w:rsid w:val="00997FFB"/>
    <w:rsid w:val="009A0005"/>
    <w:rsid w:val="009A06F0"/>
    <w:rsid w:val="009A15B7"/>
    <w:rsid w:val="009A171D"/>
    <w:rsid w:val="009A17CD"/>
    <w:rsid w:val="009A1B88"/>
    <w:rsid w:val="009A2149"/>
    <w:rsid w:val="009A2363"/>
    <w:rsid w:val="009A2452"/>
    <w:rsid w:val="009A25EA"/>
    <w:rsid w:val="009A2823"/>
    <w:rsid w:val="009A2A88"/>
    <w:rsid w:val="009A3400"/>
    <w:rsid w:val="009A40EA"/>
    <w:rsid w:val="009A44DD"/>
    <w:rsid w:val="009A4992"/>
    <w:rsid w:val="009A4C76"/>
    <w:rsid w:val="009A4EBC"/>
    <w:rsid w:val="009A4F06"/>
    <w:rsid w:val="009A5BC5"/>
    <w:rsid w:val="009A5CFF"/>
    <w:rsid w:val="009A5DF1"/>
    <w:rsid w:val="009A62FB"/>
    <w:rsid w:val="009A64E4"/>
    <w:rsid w:val="009A67AE"/>
    <w:rsid w:val="009A69B2"/>
    <w:rsid w:val="009A6BC3"/>
    <w:rsid w:val="009A6F4C"/>
    <w:rsid w:val="009A72F5"/>
    <w:rsid w:val="009A740E"/>
    <w:rsid w:val="009A7495"/>
    <w:rsid w:val="009A7E0D"/>
    <w:rsid w:val="009A7E19"/>
    <w:rsid w:val="009B0199"/>
    <w:rsid w:val="009B0766"/>
    <w:rsid w:val="009B08BD"/>
    <w:rsid w:val="009B0BCA"/>
    <w:rsid w:val="009B0C94"/>
    <w:rsid w:val="009B0E8D"/>
    <w:rsid w:val="009B109D"/>
    <w:rsid w:val="009B118D"/>
    <w:rsid w:val="009B20F4"/>
    <w:rsid w:val="009B2C1D"/>
    <w:rsid w:val="009B358B"/>
    <w:rsid w:val="009B35FF"/>
    <w:rsid w:val="009B3AAF"/>
    <w:rsid w:val="009B3B92"/>
    <w:rsid w:val="009B3CF8"/>
    <w:rsid w:val="009B40CB"/>
    <w:rsid w:val="009B4152"/>
    <w:rsid w:val="009B42B9"/>
    <w:rsid w:val="009B455E"/>
    <w:rsid w:val="009B45F4"/>
    <w:rsid w:val="009B472B"/>
    <w:rsid w:val="009B50AB"/>
    <w:rsid w:val="009B5327"/>
    <w:rsid w:val="009B53FC"/>
    <w:rsid w:val="009B568D"/>
    <w:rsid w:val="009B56F8"/>
    <w:rsid w:val="009B586B"/>
    <w:rsid w:val="009B634D"/>
    <w:rsid w:val="009B6627"/>
    <w:rsid w:val="009B6AF3"/>
    <w:rsid w:val="009B6D7E"/>
    <w:rsid w:val="009B6DD6"/>
    <w:rsid w:val="009B6DE0"/>
    <w:rsid w:val="009B6F7F"/>
    <w:rsid w:val="009B7A2A"/>
    <w:rsid w:val="009B7A8D"/>
    <w:rsid w:val="009C0010"/>
    <w:rsid w:val="009C0B37"/>
    <w:rsid w:val="009C0C25"/>
    <w:rsid w:val="009C1442"/>
    <w:rsid w:val="009C1749"/>
    <w:rsid w:val="009C1954"/>
    <w:rsid w:val="009C211D"/>
    <w:rsid w:val="009C2774"/>
    <w:rsid w:val="009C3106"/>
    <w:rsid w:val="009C31B2"/>
    <w:rsid w:val="009C36AA"/>
    <w:rsid w:val="009C413D"/>
    <w:rsid w:val="009C41B2"/>
    <w:rsid w:val="009C42FC"/>
    <w:rsid w:val="009C4ACD"/>
    <w:rsid w:val="009C4CAC"/>
    <w:rsid w:val="009C4E06"/>
    <w:rsid w:val="009C58ED"/>
    <w:rsid w:val="009C5A20"/>
    <w:rsid w:val="009C5F25"/>
    <w:rsid w:val="009C646A"/>
    <w:rsid w:val="009C651F"/>
    <w:rsid w:val="009C6686"/>
    <w:rsid w:val="009C695E"/>
    <w:rsid w:val="009C6D1F"/>
    <w:rsid w:val="009C70E8"/>
    <w:rsid w:val="009C7245"/>
    <w:rsid w:val="009C7905"/>
    <w:rsid w:val="009C7BDC"/>
    <w:rsid w:val="009D099F"/>
    <w:rsid w:val="009D0B85"/>
    <w:rsid w:val="009D0DCD"/>
    <w:rsid w:val="009D1003"/>
    <w:rsid w:val="009D114F"/>
    <w:rsid w:val="009D1398"/>
    <w:rsid w:val="009D18D0"/>
    <w:rsid w:val="009D19AE"/>
    <w:rsid w:val="009D206B"/>
    <w:rsid w:val="009D2108"/>
    <w:rsid w:val="009D25D5"/>
    <w:rsid w:val="009D2817"/>
    <w:rsid w:val="009D2AAD"/>
    <w:rsid w:val="009D2B1F"/>
    <w:rsid w:val="009D3980"/>
    <w:rsid w:val="009D3A41"/>
    <w:rsid w:val="009D3C5C"/>
    <w:rsid w:val="009D4052"/>
    <w:rsid w:val="009D4064"/>
    <w:rsid w:val="009D4708"/>
    <w:rsid w:val="009D4712"/>
    <w:rsid w:val="009D4A66"/>
    <w:rsid w:val="009D4A8D"/>
    <w:rsid w:val="009D4D24"/>
    <w:rsid w:val="009D4E1B"/>
    <w:rsid w:val="009D4FAE"/>
    <w:rsid w:val="009D4FB7"/>
    <w:rsid w:val="009D53F8"/>
    <w:rsid w:val="009D5419"/>
    <w:rsid w:val="009D5536"/>
    <w:rsid w:val="009D5F84"/>
    <w:rsid w:val="009D5FDC"/>
    <w:rsid w:val="009D6241"/>
    <w:rsid w:val="009D6418"/>
    <w:rsid w:val="009D65B6"/>
    <w:rsid w:val="009D6912"/>
    <w:rsid w:val="009D6B85"/>
    <w:rsid w:val="009D6E2F"/>
    <w:rsid w:val="009D6E46"/>
    <w:rsid w:val="009D6F09"/>
    <w:rsid w:val="009D75C8"/>
    <w:rsid w:val="009D7AEF"/>
    <w:rsid w:val="009E0048"/>
    <w:rsid w:val="009E04FD"/>
    <w:rsid w:val="009E05CE"/>
    <w:rsid w:val="009E0E8B"/>
    <w:rsid w:val="009E0FCC"/>
    <w:rsid w:val="009E161A"/>
    <w:rsid w:val="009E1AC3"/>
    <w:rsid w:val="009E1B69"/>
    <w:rsid w:val="009E1BB3"/>
    <w:rsid w:val="009E1D72"/>
    <w:rsid w:val="009E235F"/>
    <w:rsid w:val="009E262E"/>
    <w:rsid w:val="009E2861"/>
    <w:rsid w:val="009E29D5"/>
    <w:rsid w:val="009E2AF4"/>
    <w:rsid w:val="009E3303"/>
    <w:rsid w:val="009E3792"/>
    <w:rsid w:val="009E3C70"/>
    <w:rsid w:val="009E4005"/>
    <w:rsid w:val="009E4034"/>
    <w:rsid w:val="009E4537"/>
    <w:rsid w:val="009E4A2A"/>
    <w:rsid w:val="009E564E"/>
    <w:rsid w:val="009E57F1"/>
    <w:rsid w:val="009E6049"/>
    <w:rsid w:val="009E60CC"/>
    <w:rsid w:val="009E64ED"/>
    <w:rsid w:val="009E6688"/>
    <w:rsid w:val="009E6B20"/>
    <w:rsid w:val="009E6F52"/>
    <w:rsid w:val="009E731B"/>
    <w:rsid w:val="009E7668"/>
    <w:rsid w:val="009E7EAA"/>
    <w:rsid w:val="009F007E"/>
    <w:rsid w:val="009F06F6"/>
    <w:rsid w:val="009F0A26"/>
    <w:rsid w:val="009F122D"/>
    <w:rsid w:val="009F263E"/>
    <w:rsid w:val="009F2675"/>
    <w:rsid w:val="009F3102"/>
    <w:rsid w:val="009F3402"/>
    <w:rsid w:val="009F3553"/>
    <w:rsid w:val="009F37DA"/>
    <w:rsid w:val="009F42D3"/>
    <w:rsid w:val="009F437E"/>
    <w:rsid w:val="009F45D5"/>
    <w:rsid w:val="009F4F27"/>
    <w:rsid w:val="009F53B7"/>
    <w:rsid w:val="009F562A"/>
    <w:rsid w:val="009F598A"/>
    <w:rsid w:val="009F5BE8"/>
    <w:rsid w:val="009F604D"/>
    <w:rsid w:val="009F62FC"/>
    <w:rsid w:val="009F719E"/>
    <w:rsid w:val="009F7776"/>
    <w:rsid w:val="009F781A"/>
    <w:rsid w:val="00A00159"/>
    <w:rsid w:val="00A002F7"/>
    <w:rsid w:val="00A00579"/>
    <w:rsid w:val="00A009A6"/>
    <w:rsid w:val="00A00C22"/>
    <w:rsid w:val="00A00DFE"/>
    <w:rsid w:val="00A01110"/>
    <w:rsid w:val="00A01133"/>
    <w:rsid w:val="00A017EA"/>
    <w:rsid w:val="00A017FF"/>
    <w:rsid w:val="00A0189E"/>
    <w:rsid w:val="00A019A4"/>
    <w:rsid w:val="00A01D76"/>
    <w:rsid w:val="00A020D0"/>
    <w:rsid w:val="00A0289B"/>
    <w:rsid w:val="00A032C4"/>
    <w:rsid w:val="00A03366"/>
    <w:rsid w:val="00A033D6"/>
    <w:rsid w:val="00A037A4"/>
    <w:rsid w:val="00A04119"/>
    <w:rsid w:val="00A042B8"/>
    <w:rsid w:val="00A04346"/>
    <w:rsid w:val="00A0443D"/>
    <w:rsid w:val="00A04CDB"/>
    <w:rsid w:val="00A04FD3"/>
    <w:rsid w:val="00A053E9"/>
    <w:rsid w:val="00A057BE"/>
    <w:rsid w:val="00A05872"/>
    <w:rsid w:val="00A05BFE"/>
    <w:rsid w:val="00A05E25"/>
    <w:rsid w:val="00A06143"/>
    <w:rsid w:val="00A067BD"/>
    <w:rsid w:val="00A067F0"/>
    <w:rsid w:val="00A0689E"/>
    <w:rsid w:val="00A06B4D"/>
    <w:rsid w:val="00A06DC3"/>
    <w:rsid w:val="00A0705F"/>
    <w:rsid w:val="00A07B4C"/>
    <w:rsid w:val="00A07C00"/>
    <w:rsid w:val="00A10073"/>
    <w:rsid w:val="00A10E4A"/>
    <w:rsid w:val="00A10F85"/>
    <w:rsid w:val="00A10FCD"/>
    <w:rsid w:val="00A11208"/>
    <w:rsid w:val="00A11FC1"/>
    <w:rsid w:val="00A120D4"/>
    <w:rsid w:val="00A12421"/>
    <w:rsid w:val="00A12587"/>
    <w:rsid w:val="00A1270A"/>
    <w:rsid w:val="00A12DBE"/>
    <w:rsid w:val="00A13006"/>
    <w:rsid w:val="00A13442"/>
    <w:rsid w:val="00A1365D"/>
    <w:rsid w:val="00A13A4A"/>
    <w:rsid w:val="00A13A80"/>
    <w:rsid w:val="00A13BAF"/>
    <w:rsid w:val="00A13C82"/>
    <w:rsid w:val="00A13E59"/>
    <w:rsid w:val="00A141C2"/>
    <w:rsid w:val="00A145D0"/>
    <w:rsid w:val="00A14B08"/>
    <w:rsid w:val="00A14B78"/>
    <w:rsid w:val="00A15009"/>
    <w:rsid w:val="00A15147"/>
    <w:rsid w:val="00A1557C"/>
    <w:rsid w:val="00A15821"/>
    <w:rsid w:val="00A15CEB"/>
    <w:rsid w:val="00A15EC7"/>
    <w:rsid w:val="00A1636E"/>
    <w:rsid w:val="00A163C8"/>
    <w:rsid w:val="00A165FF"/>
    <w:rsid w:val="00A1701B"/>
    <w:rsid w:val="00A17042"/>
    <w:rsid w:val="00A171B1"/>
    <w:rsid w:val="00A173F4"/>
    <w:rsid w:val="00A17625"/>
    <w:rsid w:val="00A17EB1"/>
    <w:rsid w:val="00A17F5A"/>
    <w:rsid w:val="00A201CA"/>
    <w:rsid w:val="00A2060E"/>
    <w:rsid w:val="00A20CD7"/>
    <w:rsid w:val="00A215C2"/>
    <w:rsid w:val="00A21704"/>
    <w:rsid w:val="00A22153"/>
    <w:rsid w:val="00A222CE"/>
    <w:rsid w:val="00A22A62"/>
    <w:rsid w:val="00A22AB8"/>
    <w:rsid w:val="00A22B7C"/>
    <w:rsid w:val="00A22CF2"/>
    <w:rsid w:val="00A23199"/>
    <w:rsid w:val="00A2394E"/>
    <w:rsid w:val="00A241BF"/>
    <w:rsid w:val="00A24223"/>
    <w:rsid w:val="00A24502"/>
    <w:rsid w:val="00A24A84"/>
    <w:rsid w:val="00A24CD4"/>
    <w:rsid w:val="00A24D52"/>
    <w:rsid w:val="00A24E27"/>
    <w:rsid w:val="00A252E1"/>
    <w:rsid w:val="00A2539E"/>
    <w:rsid w:val="00A25819"/>
    <w:rsid w:val="00A25BF0"/>
    <w:rsid w:val="00A25DC5"/>
    <w:rsid w:val="00A26127"/>
    <w:rsid w:val="00A26401"/>
    <w:rsid w:val="00A269C2"/>
    <w:rsid w:val="00A26AAF"/>
    <w:rsid w:val="00A26F71"/>
    <w:rsid w:val="00A27526"/>
    <w:rsid w:val="00A276C7"/>
    <w:rsid w:val="00A2772D"/>
    <w:rsid w:val="00A27954"/>
    <w:rsid w:val="00A3011E"/>
    <w:rsid w:val="00A308A1"/>
    <w:rsid w:val="00A30AE2"/>
    <w:rsid w:val="00A30C93"/>
    <w:rsid w:val="00A30D59"/>
    <w:rsid w:val="00A30DAC"/>
    <w:rsid w:val="00A318C4"/>
    <w:rsid w:val="00A319A2"/>
    <w:rsid w:val="00A31CA1"/>
    <w:rsid w:val="00A31ECC"/>
    <w:rsid w:val="00A31FB8"/>
    <w:rsid w:val="00A32260"/>
    <w:rsid w:val="00A32C34"/>
    <w:rsid w:val="00A32D40"/>
    <w:rsid w:val="00A32E3E"/>
    <w:rsid w:val="00A32F13"/>
    <w:rsid w:val="00A33957"/>
    <w:rsid w:val="00A344B5"/>
    <w:rsid w:val="00A3460D"/>
    <w:rsid w:val="00A347BF"/>
    <w:rsid w:val="00A34B6A"/>
    <w:rsid w:val="00A34C40"/>
    <w:rsid w:val="00A34E3C"/>
    <w:rsid w:val="00A34FE4"/>
    <w:rsid w:val="00A34FFA"/>
    <w:rsid w:val="00A35B4A"/>
    <w:rsid w:val="00A35C33"/>
    <w:rsid w:val="00A36438"/>
    <w:rsid w:val="00A3647A"/>
    <w:rsid w:val="00A364CE"/>
    <w:rsid w:val="00A36614"/>
    <w:rsid w:val="00A36A66"/>
    <w:rsid w:val="00A37A34"/>
    <w:rsid w:val="00A37C6B"/>
    <w:rsid w:val="00A37E05"/>
    <w:rsid w:val="00A37F5E"/>
    <w:rsid w:val="00A401E8"/>
    <w:rsid w:val="00A406BA"/>
    <w:rsid w:val="00A409D8"/>
    <w:rsid w:val="00A40C99"/>
    <w:rsid w:val="00A40DC1"/>
    <w:rsid w:val="00A40E9F"/>
    <w:rsid w:val="00A41092"/>
    <w:rsid w:val="00A41630"/>
    <w:rsid w:val="00A41C5F"/>
    <w:rsid w:val="00A41EAD"/>
    <w:rsid w:val="00A422B6"/>
    <w:rsid w:val="00A425B1"/>
    <w:rsid w:val="00A427C2"/>
    <w:rsid w:val="00A42D5F"/>
    <w:rsid w:val="00A43095"/>
    <w:rsid w:val="00A431A0"/>
    <w:rsid w:val="00A43B30"/>
    <w:rsid w:val="00A441C0"/>
    <w:rsid w:val="00A44357"/>
    <w:rsid w:val="00A443C4"/>
    <w:rsid w:val="00A4447B"/>
    <w:rsid w:val="00A444E0"/>
    <w:rsid w:val="00A44540"/>
    <w:rsid w:val="00A4473B"/>
    <w:rsid w:val="00A44864"/>
    <w:rsid w:val="00A4493E"/>
    <w:rsid w:val="00A44E74"/>
    <w:rsid w:val="00A44EB9"/>
    <w:rsid w:val="00A44F7E"/>
    <w:rsid w:val="00A45787"/>
    <w:rsid w:val="00A46255"/>
    <w:rsid w:val="00A463CF"/>
    <w:rsid w:val="00A4699C"/>
    <w:rsid w:val="00A46C08"/>
    <w:rsid w:val="00A46E8B"/>
    <w:rsid w:val="00A47158"/>
    <w:rsid w:val="00A473E9"/>
    <w:rsid w:val="00A474F4"/>
    <w:rsid w:val="00A47ADE"/>
    <w:rsid w:val="00A502EA"/>
    <w:rsid w:val="00A503F2"/>
    <w:rsid w:val="00A503F6"/>
    <w:rsid w:val="00A507D7"/>
    <w:rsid w:val="00A50A77"/>
    <w:rsid w:val="00A50B71"/>
    <w:rsid w:val="00A50C47"/>
    <w:rsid w:val="00A51561"/>
    <w:rsid w:val="00A51A73"/>
    <w:rsid w:val="00A51AEB"/>
    <w:rsid w:val="00A51ED1"/>
    <w:rsid w:val="00A52040"/>
    <w:rsid w:val="00A5254F"/>
    <w:rsid w:val="00A526DE"/>
    <w:rsid w:val="00A528BB"/>
    <w:rsid w:val="00A53150"/>
    <w:rsid w:val="00A533FE"/>
    <w:rsid w:val="00A54204"/>
    <w:rsid w:val="00A54216"/>
    <w:rsid w:val="00A54ACA"/>
    <w:rsid w:val="00A54BB7"/>
    <w:rsid w:val="00A55AC9"/>
    <w:rsid w:val="00A55B08"/>
    <w:rsid w:val="00A55F8B"/>
    <w:rsid w:val="00A567AE"/>
    <w:rsid w:val="00A569FF"/>
    <w:rsid w:val="00A56C3F"/>
    <w:rsid w:val="00A56D90"/>
    <w:rsid w:val="00A56EEE"/>
    <w:rsid w:val="00A57122"/>
    <w:rsid w:val="00A57703"/>
    <w:rsid w:val="00A578F6"/>
    <w:rsid w:val="00A57B39"/>
    <w:rsid w:val="00A57FDA"/>
    <w:rsid w:val="00A60232"/>
    <w:rsid w:val="00A603BF"/>
    <w:rsid w:val="00A611EF"/>
    <w:rsid w:val="00A612BB"/>
    <w:rsid w:val="00A61327"/>
    <w:rsid w:val="00A61415"/>
    <w:rsid w:val="00A6168B"/>
    <w:rsid w:val="00A61912"/>
    <w:rsid w:val="00A61FB7"/>
    <w:rsid w:val="00A6207C"/>
    <w:rsid w:val="00A6214D"/>
    <w:rsid w:val="00A6221B"/>
    <w:rsid w:val="00A624BE"/>
    <w:rsid w:val="00A63290"/>
    <w:rsid w:val="00A6342F"/>
    <w:rsid w:val="00A63442"/>
    <w:rsid w:val="00A63944"/>
    <w:rsid w:val="00A63993"/>
    <w:rsid w:val="00A63DD5"/>
    <w:rsid w:val="00A63ECB"/>
    <w:rsid w:val="00A647A6"/>
    <w:rsid w:val="00A64947"/>
    <w:rsid w:val="00A64F1B"/>
    <w:rsid w:val="00A65069"/>
    <w:rsid w:val="00A65269"/>
    <w:rsid w:val="00A6578E"/>
    <w:rsid w:val="00A659B9"/>
    <w:rsid w:val="00A659E7"/>
    <w:rsid w:val="00A65B4B"/>
    <w:rsid w:val="00A6627D"/>
    <w:rsid w:val="00A662C3"/>
    <w:rsid w:val="00A664E9"/>
    <w:rsid w:val="00A66AC9"/>
    <w:rsid w:val="00A671C6"/>
    <w:rsid w:val="00A675C7"/>
    <w:rsid w:val="00A6760A"/>
    <w:rsid w:val="00A67A16"/>
    <w:rsid w:val="00A67D02"/>
    <w:rsid w:val="00A67D32"/>
    <w:rsid w:val="00A67F20"/>
    <w:rsid w:val="00A70479"/>
    <w:rsid w:val="00A70511"/>
    <w:rsid w:val="00A7069B"/>
    <w:rsid w:val="00A706A3"/>
    <w:rsid w:val="00A707A0"/>
    <w:rsid w:val="00A70A0B"/>
    <w:rsid w:val="00A70D61"/>
    <w:rsid w:val="00A71455"/>
    <w:rsid w:val="00A719CA"/>
    <w:rsid w:val="00A71B9B"/>
    <w:rsid w:val="00A71BB3"/>
    <w:rsid w:val="00A71E90"/>
    <w:rsid w:val="00A724D2"/>
    <w:rsid w:val="00A72653"/>
    <w:rsid w:val="00A72705"/>
    <w:rsid w:val="00A72F4E"/>
    <w:rsid w:val="00A73EEA"/>
    <w:rsid w:val="00A73F9D"/>
    <w:rsid w:val="00A74136"/>
    <w:rsid w:val="00A74318"/>
    <w:rsid w:val="00A74763"/>
    <w:rsid w:val="00A74989"/>
    <w:rsid w:val="00A74F93"/>
    <w:rsid w:val="00A754FD"/>
    <w:rsid w:val="00A756D4"/>
    <w:rsid w:val="00A756E7"/>
    <w:rsid w:val="00A75864"/>
    <w:rsid w:val="00A759E4"/>
    <w:rsid w:val="00A75C1B"/>
    <w:rsid w:val="00A761B1"/>
    <w:rsid w:val="00A7635A"/>
    <w:rsid w:val="00A76438"/>
    <w:rsid w:val="00A76686"/>
    <w:rsid w:val="00A766D3"/>
    <w:rsid w:val="00A76F82"/>
    <w:rsid w:val="00A777F6"/>
    <w:rsid w:val="00A7782E"/>
    <w:rsid w:val="00A779F1"/>
    <w:rsid w:val="00A80117"/>
    <w:rsid w:val="00A80277"/>
    <w:rsid w:val="00A807B7"/>
    <w:rsid w:val="00A80FED"/>
    <w:rsid w:val="00A818E4"/>
    <w:rsid w:val="00A819C3"/>
    <w:rsid w:val="00A81B40"/>
    <w:rsid w:val="00A81EC1"/>
    <w:rsid w:val="00A82228"/>
    <w:rsid w:val="00A8260A"/>
    <w:rsid w:val="00A8264A"/>
    <w:rsid w:val="00A82785"/>
    <w:rsid w:val="00A82AE7"/>
    <w:rsid w:val="00A82BBE"/>
    <w:rsid w:val="00A82F3D"/>
    <w:rsid w:val="00A83193"/>
    <w:rsid w:val="00A8337F"/>
    <w:rsid w:val="00A834C9"/>
    <w:rsid w:val="00A83BE7"/>
    <w:rsid w:val="00A84527"/>
    <w:rsid w:val="00A850E7"/>
    <w:rsid w:val="00A85CBF"/>
    <w:rsid w:val="00A85FF4"/>
    <w:rsid w:val="00A8609D"/>
    <w:rsid w:val="00A86B31"/>
    <w:rsid w:val="00A86DD9"/>
    <w:rsid w:val="00A86F7B"/>
    <w:rsid w:val="00A874B8"/>
    <w:rsid w:val="00A8768C"/>
    <w:rsid w:val="00A877F4"/>
    <w:rsid w:val="00A878EB"/>
    <w:rsid w:val="00A87B6B"/>
    <w:rsid w:val="00A907F6"/>
    <w:rsid w:val="00A90815"/>
    <w:rsid w:val="00A9083F"/>
    <w:rsid w:val="00A90E6C"/>
    <w:rsid w:val="00A9107A"/>
    <w:rsid w:val="00A913D6"/>
    <w:rsid w:val="00A91493"/>
    <w:rsid w:val="00A914EA"/>
    <w:rsid w:val="00A91A9C"/>
    <w:rsid w:val="00A91C40"/>
    <w:rsid w:val="00A920B0"/>
    <w:rsid w:val="00A92A78"/>
    <w:rsid w:val="00A92CE8"/>
    <w:rsid w:val="00A930A7"/>
    <w:rsid w:val="00A93289"/>
    <w:rsid w:val="00A9352E"/>
    <w:rsid w:val="00A93CEE"/>
    <w:rsid w:val="00A93FB6"/>
    <w:rsid w:val="00A94564"/>
    <w:rsid w:val="00A955D1"/>
    <w:rsid w:val="00A95DFF"/>
    <w:rsid w:val="00A96068"/>
    <w:rsid w:val="00A961B2"/>
    <w:rsid w:val="00A965CD"/>
    <w:rsid w:val="00A96950"/>
    <w:rsid w:val="00A96AB6"/>
    <w:rsid w:val="00A96AC1"/>
    <w:rsid w:val="00A971FA"/>
    <w:rsid w:val="00A97913"/>
    <w:rsid w:val="00A979C4"/>
    <w:rsid w:val="00A97ECE"/>
    <w:rsid w:val="00A97FC4"/>
    <w:rsid w:val="00AA07E3"/>
    <w:rsid w:val="00AA0CD9"/>
    <w:rsid w:val="00AA1091"/>
    <w:rsid w:val="00AA1497"/>
    <w:rsid w:val="00AA1536"/>
    <w:rsid w:val="00AA17B8"/>
    <w:rsid w:val="00AA2436"/>
    <w:rsid w:val="00AA2AB8"/>
    <w:rsid w:val="00AA2D83"/>
    <w:rsid w:val="00AA3006"/>
    <w:rsid w:val="00AA3376"/>
    <w:rsid w:val="00AA33C4"/>
    <w:rsid w:val="00AA3481"/>
    <w:rsid w:val="00AA3933"/>
    <w:rsid w:val="00AA3C3A"/>
    <w:rsid w:val="00AA3D83"/>
    <w:rsid w:val="00AA440C"/>
    <w:rsid w:val="00AA4953"/>
    <w:rsid w:val="00AA5153"/>
    <w:rsid w:val="00AA56FD"/>
    <w:rsid w:val="00AA57B8"/>
    <w:rsid w:val="00AA5886"/>
    <w:rsid w:val="00AA5CDB"/>
    <w:rsid w:val="00AA5F3C"/>
    <w:rsid w:val="00AA60A1"/>
    <w:rsid w:val="00AA63CD"/>
    <w:rsid w:val="00AA63E9"/>
    <w:rsid w:val="00AA67AD"/>
    <w:rsid w:val="00AA6906"/>
    <w:rsid w:val="00AA69A2"/>
    <w:rsid w:val="00AA6A68"/>
    <w:rsid w:val="00AA7524"/>
    <w:rsid w:val="00AA785C"/>
    <w:rsid w:val="00AA78E0"/>
    <w:rsid w:val="00AA79B9"/>
    <w:rsid w:val="00AA7EF4"/>
    <w:rsid w:val="00AB01BE"/>
    <w:rsid w:val="00AB0352"/>
    <w:rsid w:val="00AB0794"/>
    <w:rsid w:val="00AB0923"/>
    <w:rsid w:val="00AB11BA"/>
    <w:rsid w:val="00AB15CE"/>
    <w:rsid w:val="00AB183C"/>
    <w:rsid w:val="00AB250F"/>
    <w:rsid w:val="00AB27A2"/>
    <w:rsid w:val="00AB2954"/>
    <w:rsid w:val="00AB2B35"/>
    <w:rsid w:val="00AB2BB9"/>
    <w:rsid w:val="00AB3276"/>
    <w:rsid w:val="00AB38E5"/>
    <w:rsid w:val="00AB39BE"/>
    <w:rsid w:val="00AB3C70"/>
    <w:rsid w:val="00AB441E"/>
    <w:rsid w:val="00AB469C"/>
    <w:rsid w:val="00AB489D"/>
    <w:rsid w:val="00AB4A6A"/>
    <w:rsid w:val="00AB4BBE"/>
    <w:rsid w:val="00AB4E68"/>
    <w:rsid w:val="00AB5063"/>
    <w:rsid w:val="00AB50CA"/>
    <w:rsid w:val="00AB587A"/>
    <w:rsid w:val="00AB5A65"/>
    <w:rsid w:val="00AB5B83"/>
    <w:rsid w:val="00AB6613"/>
    <w:rsid w:val="00AB670D"/>
    <w:rsid w:val="00AB6967"/>
    <w:rsid w:val="00AB6AD9"/>
    <w:rsid w:val="00AB713C"/>
    <w:rsid w:val="00AB71B6"/>
    <w:rsid w:val="00AB7200"/>
    <w:rsid w:val="00AB7668"/>
    <w:rsid w:val="00AB7745"/>
    <w:rsid w:val="00AB7D49"/>
    <w:rsid w:val="00AB7FE4"/>
    <w:rsid w:val="00AC0299"/>
    <w:rsid w:val="00AC0475"/>
    <w:rsid w:val="00AC0F2B"/>
    <w:rsid w:val="00AC10C2"/>
    <w:rsid w:val="00AC162C"/>
    <w:rsid w:val="00AC19DB"/>
    <w:rsid w:val="00AC1E42"/>
    <w:rsid w:val="00AC20A3"/>
    <w:rsid w:val="00AC2DE7"/>
    <w:rsid w:val="00AC330C"/>
    <w:rsid w:val="00AC33F1"/>
    <w:rsid w:val="00AC34B8"/>
    <w:rsid w:val="00AC34DA"/>
    <w:rsid w:val="00AC3D53"/>
    <w:rsid w:val="00AC3FA0"/>
    <w:rsid w:val="00AC43D5"/>
    <w:rsid w:val="00AC45A6"/>
    <w:rsid w:val="00AC4851"/>
    <w:rsid w:val="00AC4DF3"/>
    <w:rsid w:val="00AC5046"/>
    <w:rsid w:val="00AC5179"/>
    <w:rsid w:val="00AC5E95"/>
    <w:rsid w:val="00AC61B1"/>
    <w:rsid w:val="00AC6292"/>
    <w:rsid w:val="00AC6358"/>
    <w:rsid w:val="00AC6420"/>
    <w:rsid w:val="00AC7310"/>
    <w:rsid w:val="00AC73E8"/>
    <w:rsid w:val="00AC77B2"/>
    <w:rsid w:val="00AD014A"/>
    <w:rsid w:val="00AD0650"/>
    <w:rsid w:val="00AD143A"/>
    <w:rsid w:val="00AD248F"/>
    <w:rsid w:val="00AD2B71"/>
    <w:rsid w:val="00AD2D90"/>
    <w:rsid w:val="00AD2EC3"/>
    <w:rsid w:val="00AD2FF4"/>
    <w:rsid w:val="00AD38AD"/>
    <w:rsid w:val="00AD4CFD"/>
    <w:rsid w:val="00AD50A6"/>
    <w:rsid w:val="00AD52F1"/>
    <w:rsid w:val="00AD55EF"/>
    <w:rsid w:val="00AD5684"/>
    <w:rsid w:val="00AD5763"/>
    <w:rsid w:val="00AD6022"/>
    <w:rsid w:val="00AD6369"/>
    <w:rsid w:val="00AD63B2"/>
    <w:rsid w:val="00AD63FE"/>
    <w:rsid w:val="00AD68BF"/>
    <w:rsid w:val="00AD6E3E"/>
    <w:rsid w:val="00AD6ECE"/>
    <w:rsid w:val="00AD70D9"/>
    <w:rsid w:val="00AD73A8"/>
    <w:rsid w:val="00AD7502"/>
    <w:rsid w:val="00AD7BB9"/>
    <w:rsid w:val="00AE0188"/>
    <w:rsid w:val="00AE01D0"/>
    <w:rsid w:val="00AE1D30"/>
    <w:rsid w:val="00AE1FF9"/>
    <w:rsid w:val="00AE2319"/>
    <w:rsid w:val="00AE35AA"/>
    <w:rsid w:val="00AE367A"/>
    <w:rsid w:val="00AE3857"/>
    <w:rsid w:val="00AE41D2"/>
    <w:rsid w:val="00AE43F0"/>
    <w:rsid w:val="00AE44A7"/>
    <w:rsid w:val="00AE453C"/>
    <w:rsid w:val="00AE4B3E"/>
    <w:rsid w:val="00AE511E"/>
    <w:rsid w:val="00AE525E"/>
    <w:rsid w:val="00AE52E9"/>
    <w:rsid w:val="00AE531F"/>
    <w:rsid w:val="00AE56E6"/>
    <w:rsid w:val="00AE5E2C"/>
    <w:rsid w:val="00AE600A"/>
    <w:rsid w:val="00AE639B"/>
    <w:rsid w:val="00AE66F3"/>
    <w:rsid w:val="00AE6787"/>
    <w:rsid w:val="00AE71D3"/>
    <w:rsid w:val="00AE7504"/>
    <w:rsid w:val="00AE791F"/>
    <w:rsid w:val="00AE7FAB"/>
    <w:rsid w:val="00AE7FD7"/>
    <w:rsid w:val="00AF01D2"/>
    <w:rsid w:val="00AF0DBE"/>
    <w:rsid w:val="00AF0E71"/>
    <w:rsid w:val="00AF1C83"/>
    <w:rsid w:val="00AF2214"/>
    <w:rsid w:val="00AF2531"/>
    <w:rsid w:val="00AF28FD"/>
    <w:rsid w:val="00AF3309"/>
    <w:rsid w:val="00AF37AC"/>
    <w:rsid w:val="00AF39E7"/>
    <w:rsid w:val="00AF3B40"/>
    <w:rsid w:val="00AF429C"/>
    <w:rsid w:val="00AF442D"/>
    <w:rsid w:val="00AF46EF"/>
    <w:rsid w:val="00AF5222"/>
    <w:rsid w:val="00AF53BC"/>
    <w:rsid w:val="00AF58A7"/>
    <w:rsid w:val="00AF5A46"/>
    <w:rsid w:val="00AF61A8"/>
    <w:rsid w:val="00AF62F0"/>
    <w:rsid w:val="00AF69CA"/>
    <w:rsid w:val="00AF6CA9"/>
    <w:rsid w:val="00AF6D4B"/>
    <w:rsid w:val="00AF6EC0"/>
    <w:rsid w:val="00AF73D0"/>
    <w:rsid w:val="00AF74B1"/>
    <w:rsid w:val="00AF7837"/>
    <w:rsid w:val="00AF7AB2"/>
    <w:rsid w:val="00B0081C"/>
    <w:rsid w:val="00B0110E"/>
    <w:rsid w:val="00B0170C"/>
    <w:rsid w:val="00B01994"/>
    <w:rsid w:val="00B01A4E"/>
    <w:rsid w:val="00B01F8E"/>
    <w:rsid w:val="00B02047"/>
    <w:rsid w:val="00B024AC"/>
    <w:rsid w:val="00B024CC"/>
    <w:rsid w:val="00B026ED"/>
    <w:rsid w:val="00B02734"/>
    <w:rsid w:val="00B02BB9"/>
    <w:rsid w:val="00B02F59"/>
    <w:rsid w:val="00B031D4"/>
    <w:rsid w:val="00B03533"/>
    <w:rsid w:val="00B035D2"/>
    <w:rsid w:val="00B03A42"/>
    <w:rsid w:val="00B04EF3"/>
    <w:rsid w:val="00B0506C"/>
    <w:rsid w:val="00B050EB"/>
    <w:rsid w:val="00B05CC6"/>
    <w:rsid w:val="00B05D59"/>
    <w:rsid w:val="00B0610B"/>
    <w:rsid w:val="00B0615D"/>
    <w:rsid w:val="00B06198"/>
    <w:rsid w:val="00B063E7"/>
    <w:rsid w:val="00B06914"/>
    <w:rsid w:val="00B06A97"/>
    <w:rsid w:val="00B06ACB"/>
    <w:rsid w:val="00B06B3C"/>
    <w:rsid w:val="00B06CAE"/>
    <w:rsid w:val="00B06D47"/>
    <w:rsid w:val="00B070D6"/>
    <w:rsid w:val="00B0711F"/>
    <w:rsid w:val="00B072A4"/>
    <w:rsid w:val="00B073BC"/>
    <w:rsid w:val="00B0754B"/>
    <w:rsid w:val="00B078F6"/>
    <w:rsid w:val="00B1019D"/>
    <w:rsid w:val="00B103B6"/>
    <w:rsid w:val="00B107BC"/>
    <w:rsid w:val="00B10925"/>
    <w:rsid w:val="00B10AA1"/>
    <w:rsid w:val="00B10B1D"/>
    <w:rsid w:val="00B10E16"/>
    <w:rsid w:val="00B10FBF"/>
    <w:rsid w:val="00B11390"/>
    <w:rsid w:val="00B1165B"/>
    <w:rsid w:val="00B116BD"/>
    <w:rsid w:val="00B11991"/>
    <w:rsid w:val="00B11C8B"/>
    <w:rsid w:val="00B1213C"/>
    <w:rsid w:val="00B1233E"/>
    <w:rsid w:val="00B12847"/>
    <w:rsid w:val="00B128BC"/>
    <w:rsid w:val="00B12AD3"/>
    <w:rsid w:val="00B13B2A"/>
    <w:rsid w:val="00B13BB4"/>
    <w:rsid w:val="00B13C02"/>
    <w:rsid w:val="00B14129"/>
    <w:rsid w:val="00B146F2"/>
    <w:rsid w:val="00B14CB2"/>
    <w:rsid w:val="00B15E37"/>
    <w:rsid w:val="00B164BA"/>
    <w:rsid w:val="00B16742"/>
    <w:rsid w:val="00B16879"/>
    <w:rsid w:val="00B16D42"/>
    <w:rsid w:val="00B16DA6"/>
    <w:rsid w:val="00B170F9"/>
    <w:rsid w:val="00B178FB"/>
    <w:rsid w:val="00B17B3A"/>
    <w:rsid w:val="00B17C46"/>
    <w:rsid w:val="00B203A0"/>
    <w:rsid w:val="00B20410"/>
    <w:rsid w:val="00B2097B"/>
    <w:rsid w:val="00B20A02"/>
    <w:rsid w:val="00B20BE5"/>
    <w:rsid w:val="00B20E33"/>
    <w:rsid w:val="00B20FC9"/>
    <w:rsid w:val="00B210AD"/>
    <w:rsid w:val="00B210E3"/>
    <w:rsid w:val="00B212FE"/>
    <w:rsid w:val="00B21521"/>
    <w:rsid w:val="00B215E5"/>
    <w:rsid w:val="00B21699"/>
    <w:rsid w:val="00B216A2"/>
    <w:rsid w:val="00B2180F"/>
    <w:rsid w:val="00B21B42"/>
    <w:rsid w:val="00B21E5B"/>
    <w:rsid w:val="00B225AF"/>
    <w:rsid w:val="00B229AA"/>
    <w:rsid w:val="00B22BAF"/>
    <w:rsid w:val="00B22CD7"/>
    <w:rsid w:val="00B22D8C"/>
    <w:rsid w:val="00B231FD"/>
    <w:rsid w:val="00B23449"/>
    <w:rsid w:val="00B238F7"/>
    <w:rsid w:val="00B23EFA"/>
    <w:rsid w:val="00B23FBF"/>
    <w:rsid w:val="00B245A8"/>
    <w:rsid w:val="00B24B92"/>
    <w:rsid w:val="00B24CEE"/>
    <w:rsid w:val="00B2506C"/>
    <w:rsid w:val="00B25962"/>
    <w:rsid w:val="00B25FEF"/>
    <w:rsid w:val="00B261A6"/>
    <w:rsid w:val="00B263C3"/>
    <w:rsid w:val="00B264C0"/>
    <w:rsid w:val="00B26B72"/>
    <w:rsid w:val="00B26E6A"/>
    <w:rsid w:val="00B26FD6"/>
    <w:rsid w:val="00B27067"/>
    <w:rsid w:val="00B27134"/>
    <w:rsid w:val="00B277B7"/>
    <w:rsid w:val="00B30266"/>
    <w:rsid w:val="00B30534"/>
    <w:rsid w:val="00B30596"/>
    <w:rsid w:val="00B315EE"/>
    <w:rsid w:val="00B316FC"/>
    <w:rsid w:val="00B31D84"/>
    <w:rsid w:val="00B31E51"/>
    <w:rsid w:val="00B32034"/>
    <w:rsid w:val="00B320FB"/>
    <w:rsid w:val="00B32134"/>
    <w:rsid w:val="00B324C5"/>
    <w:rsid w:val="00B32953"/>
    <w:rsid w:val="00B33161"/>
    <w:rsid w:val="00B33E61"/>
    <w:rsid w:val="00B33F34"/>
    <w:rsid w:val="00B3512A"/>
    <w:rsid w:val="00B358A7"/>
    <w:rsid w:val="00B359EB"/>
    <w:rsid w:val="00B35A1B"/>
    <w:rsid w:val="00B3643B"/>
    <w:rsid w:val="00B36547"/>
    <w:rsid w:val="00B3736D"/>
    <w:rsid w:val="00B375CA"/>
    <w:rsid w:val="00B37818"/>
    <w:rsid w:val="00B37A62"/>
    <w:rsid w:val="00B37FD3"/>
    <w:rsid w:val="00B403DD"/>
    <w:rsid w:val="00B40723"/>
    <w:rsid w:val="00B408BA"/>
    <w:rsid w:val="00B408DF"/>
    <w:rsid w:val="00B4091E"/>
    <w:rsid w:val="00B40CAE"/>
    <w:rsid w:val="00B41B01"/>
    <w:rsid w:val="00B426D9"/>
    <w:rsid w:val="00B42860"/>
    <w:rsid w:val="00B42923"/>
    <w:rsid w:val="00B429B2"/>
    <w:rsid w:val="00B42BDF"/>
    <w:rsid w:val="00B42C55"/>
    <w:rsid w:val="00B42D6D"/>
    <w:rsid w:val="00B434C4"/>
    <w:rsid w:val="00B43CC8"/>
    <w:rsid w:val="00B44ABD"/>
    <w:rsid w:val="00B44B5D"/>
    <w:rsid w:val="00B4535F"/>
    <w:rsid w:val="00B45556"/>
    <w:rsid w:val="00B45592"/>
    <w:rsid w:val="00B455A8"/>
    <w:rsid w:val="00B45E16"/>
    <w:rsid w:val="00B46747"/>
    <w:rsid w:val="00B46965"/>
    <w:rsid w:val="00B46976"/>
    <w:rsid w:val="00B47184"/>
    <w:rsid w:val="00B478DC"/>
    <w:rsid w:val="00B47B32"/>
    <w:rsid w:val="00B5000D"/>
    <w:rsid w:val="00B5006D"/>
    <w:rsid w:val="00B501B4"/>
    <w:rsid w:val="00B50242"/>
    <w:rsid w:val="00B50484"/>
    <w:rsid w:val="00B505FD"/>
    <w:rsid w:val="00B50601"/>
    <w:rsid w:val="00B50ABE"/>
    <w:rsid w:val="00B50E9B"/>
    <w:rsid w:val="00B51086"/>
    <w:rsid w:val="00B51B2B"/>
    <w:rsid w:val="00B51B7E"/>
    <w:rsid w:val="00B51C8F"/>
    <w:rsid w:val="00B51D88"/>
    <w:rsid w:val="00B51ED5"/>
    <w:rsid w:val="00B51F03"/>
    <w:rsid w:val="00B52635"/>
    <w:rsid w:val="00B52D8D"/>
    <w:rsid w:val="00B5305F"/>
    <w:rsid w:val="00B531F4"/>
    <w:rsid w:val="00B537FB"/>
    <w:rsid w:val="00B53E91"/>
    <w:rsid w:val="00B53F15"/>
    <w:rsid w:val="00B54192"/>
    <w:rsid w:val="00B546AF"/>
    <w:rsid w:val="00B54F75"/>
    <w:rsid w:val="00B5526E"/>
    <w:rsid w:val="00B559B6"/>
    <w:rsid w:val="00B56632"/>
    <w:rsid w:val="00B56F0B"/>
    <w:rsid w:val="00B576C2"/>
    <w:rsid w:val="00B576DC"/>
    <w:rsid w:val="00B576F8"/>
    <w:rsid w:val="00B57B19"/>
    <w:rsid w:val="00B57F3B"/>
    <w:rsid w:val="00B57F56"/>
    <w:rsid w:val="00B57F79"/>
    <w:rsid w:val="00B60E19"/>
    <w:rsid w:val="00B60EC4"/>
    <w:rsid w:val="00B61059"/>
    <w:rsid w:val="00B61122"/>
    <w:rsid w:val="00B613F9"/>
    <w:rsid w:val="00B61C2A"/>
    <w:rsid w:val="00B61C82"/>
    <w:rsid w:val="00B6259D"/>
    <w:rsid w:val="00B62632"/>
    <w:rsid w:val="00B62CD9"/>
    <w:rsid w:val="00B635FB"/>
    <w:rsid w:val="00B6397E"/>
    <w:rsid w:val="00B63F04"/>
    <w:rsid w:val="00B64101"/>
    <w:rsid w:val="00B641D3"/>
    <w:rsid w:val="00B6450F"/>
    <w:rsid w:val="00B6452B"/>
    <w:rsid w:val="00B6454C"/>
    <w:rsid w:val="00B648E6"/>
    <w:rsid w:val="00B64B24"/>
    <w:rsid w:val="00B64E7A"/>
    <w:rsid w:val="00B64F1D"/>
    <w:rsid w:val="00B650A0"/>
    <w:rsid w:val="00B65653"/>
    <w:rsid w:val="00B65724"/>
    <w:rsid w:val="00B65ABB"/>
    <w:rsid w:val="00B661A7"/>
    <w:rsid w:val="00B664F6"/>
    <w:rsid w:val="00B67099"/>
    <w:rsid w:val="00B6731B"/>
    <w:rsid w:val="00B6744E"/>
    <w:rsid w:val="00B676D8"/>
    <w:rsid w:val="00B67D3F"/>
    <w:rsid w:val="00B67E94"/>
    <w:rsid w:val="00B67F87"/>
    <w:rsid w:val="00B701BB"/>
    <w:rsid w:val="00B705CC"/>
    <w:rsid w:val="00B708FB"/>
    <w:rsid w:val="00B716EA"/>
    <w:rsid w:val="00B71B90"/>
    <w:rsid w:val="00B72440"/>
    <w:rsid w:val="00B725A6"/>
    <w:rsid w:val="00B72DE6"/>
    <w:rsid w:val="00B7350F"/>
    <w:rsid w:val="00B73887"/>
    <w:rsid w:val="00B739FE"/>
    <w:rsid w:val="00B73A3F"/>
    <w:rsid w:val="00B73A5C"/>
    <w:rsid w:val="00B741E0"/>
    <w:rsid w:val="00B74274"/>
    <w:rsid w:val="00B74431"/>
    <w:rsid w:val="00B746FF"/>
    <w:rsid w:val="00B7489D"/>
    <w:rsid w:val="00B74A0F"/>
    <w:rsid w:val="00B74A79"/>
    <w:rsid w:val="00B74C62"/>
    <w:rsid w:val="00B751E2"/>
    <w:rsid w:val="00B75332"/>
    <w:rsid w:val="00B75506"/>
    <w:rsid w:val="00B75AEE"/>
    <w:rsid w:val="00B75F94"/>
    <w:rsid w:val="00B75FDA"/>
    <w:rsid w:val="00B761A6"/>
    <w:rsid w:val="00B763EE"/>
    <w:rsid w:val="00B76ABF"/>
    <w:rsid w:val="00B76D3A"/>
    <w:rsid w:val="00B770B6"/>
    <w:rsid w:val="00B77379"/>
    <w:rsid w:val="00B77C91"/>
    <w:rsid w:val="00B803C2"/>
    <w:rsid w:val="00B8070F"/>
    <w:rsid w:val="00B80B28"/>
    <w:rsid w:val="00B810D8"/>
    <w:rsid w:val="00B810EC"/>
    <w:rsid w:val="00B817BB"/>
    <w:rsid w:val="00B822CC"/>
    <w:rsid w:val="00B82383"/>
    <w:rsid w:val="00B829F9"/>
    <w:rsid w:val="00B82BC4"/>
    <w:rsid w:val="00B8311D"/>
    <w:rsid w:val="00B8313A"/>
    <w:rsid w:val="00B83356"/>
    <w:rsid w:val="00B836C0"/>
    <w:rsid w:val="00B83799"/>
    <w:rsid w:val="00B83E21"/>
    <w:rsid w:val="00B83F02"/>
    <w:rsid w:val="00B84467"/>
    <w:rsid w:val="00B8448A"/>
    <w:rsid w:val="00B8488F"/>
    <w:rsid w:val="00B84933"/>
    <w:rsid w:val="00B84966"/>
    <w:rsid w:val="00B84983"/>
    <w:rsid w:val="00B84A44"/>
    <w:rsid w:val="00B84BE7"/>
    <w:rsid w:val="00B850CE"/>
    <w:rsid w:val="00B852FC"/>
    <w:rsid w:val="00B855C7"/>
    <w:rsid w:val="00B85D06"/>
    <w:rsid w:val="00B8651F"/>
    <w:rsid w:val="00B866C9"/>
    <w:rsid w:val="00B86AAA"/>
    <w:rsid w:val="00B86DD6"/>
    <w:rsid w:val="00B86E1C"/>
    <w:rsid w:val="00B86E7F"/>
    <w:rsid w:val="00B87181"/>
    <w:rsid w:val="00B87384"/>
    <w:rsid w:val="00B87393"/>
    <w:rsid w:val="00B87459"/>
    <w:rsid w:val="00B87F9E"/>
    <w:rsid w:val="00B905F3"/>
    <w:rsid w:val="00B9080B"/>
    <w:rsid w:val="00B908E5"/>
    <w:rsid w:val="00B90D6F"/>
    <w:rsid w:val="00B9147C"/>
    <w:rsid w:val="00B91540"/>
    <w:rsid w:val="00B91707"/>
    <w:rsid w:val="00B92AFE"/>
    <w:rsid w:val="00B936B2"/>
    <w:rsid w:val="00B93961"/>
    <w:rsid w:val="00B93DF7"/>
    <w:rsid w:val="00B93F9B"/>
    <w:rsid w:val="00B945EE"/>
    <w:rsid w:val="00B94C54"/>
    <w:rsid w:val="00B95516"/>
    <w:rsid w:val="00B95953"/>
    <w:rsid w:val="00B95BE4"/>
    <w:rsid w:val="00B95EBB"/>
    <w:rsid w:val="00B961FE"/>
    <w:rsid w:val="00B96294"/>
    <w:rsid w:val="00B962C4"/>
    <w:rsid w:val="00B963F1"/>
    <w:rsid w:val="00B97418"/>
    <w:rsid w:val="00B9760F"/>
    <w:rsid w:val="00BA0080"/>
    <w:rsid w:val="00BA0283"/>
    <w:rsid w:val="00BA0D37"/>
    <w:rsid w:val="00BA0DE9"/>
    <w:rsid w:val="00BA0E7B"/>
    <w:rsid w:val="00BA1044"/>
    <w:rsid w:val="00BA12C8"/>
    <w:rsid w:val="00BA12CE"/>
    <w:rsid w:val="00BA19A3"/>
    <w:rsid w:val="00BA1D89"/>
    <w:rsid w:val="00BA2313"/>
    <w:rsid w:val="00BA2328"/>
    <w:rsid w:val="00BA28A2"/>
    <w:rsid w:val="00BA29DC"/>
    <w:rsid w:val="00BA30A1"/>
    <w:rsid w:val="00BA3C42"/>
    <w:rsid w:val="00BA4171"/>
    <w:rsid w:val="00BA4326"/>
    <w:rsid w:val="00BA441C"/>
    <w:rsid w:val="00BA48B9"/>
    <w:rsid w:val="00BA4A7A"/>
    <w:rsid w:val="00BA4B59"/>
    <w:rsid w:val="00BA50D9"/>
    <w:rsid w:val="00BA510D"/>
    <w:rsid w:val="00BA522B"/>
    <w:rsid w:val="00BA52C6"/>
    <w:rsid w:val="00BA54AA"/>
    <w:rsid w:val="00BA598B"/>
    <w:rsid w:val="00BA5BE2"/>
    <w:rsid w:val="00BA5C8E"/>
    <w:rsid w:val="00BA5D96"/>
    <w:rsid w:val="00BA5E13"/>
    <w:rsid w:val="00BA60E3"/>
    <w:rsid w:val="00BA6731"/>
    <w:rsid w:val="00BA6C6D"/>
    <w:rsid w:val="00BA7225"/>
    <w:rsid w:val="00BA77F1"/>
    <w:rsid w:val="00BA7949"/>
    <w:rsid w:val="00BB013A"/>
    <w:rsid w:val="00BB07BB"/>
    <w:rsid w:val="00BB0854"/>
    <w:rsid w:val="00BB0AED"/>
    <w:rsid w:val="00BB1381"/>
    <w:rsid w:val="00BB2067"/>
    <w:rsid w:val="00BB24BF"/>
    <w:rsid w:val="00BB2B9E"/>
    <w:rsid w:val="00BB2F71"/>
    <w:rsid w:val="00BB2FCD"/>
    <w:rsid w:val="00BB34C4"/>
    <w:rsid w:val="00BB3BCD"/>
    <w:rsid w:val="00BB3D50"/>
    <w:rsid w:val="00BB3E7A"/>
    <w:rsid w:val="00BB42E8"/>
    <w:rsid w:val="00BB4E7F"/>
    <w:rsid w:val="00BB4FA3"/>
    <w:rsid w:val="00BB5112"/>
    <w:rsid w:val="00BB5138"/>
    <w:rsid w:val="00BB516E"/>
    <w:rsid w:val="00BB5397"/>
    <w:rsid w:val="00BB55B3"/>
    <w:rsid w:val="00BB5879"/>
    <w:rsid w:val="00BB5B5B"/>
    <w:rsid w:val="00BB5FBF"/>
    <w:rsid w:val="00BB62AD"/>
    <w:rsid w:val="00BB643F"/>
    <w:rsid w:val="00BB6641"/>
    <w:rsid w:val="00BB6E5F"/>
    <w:rsid w:val="00BB70F1"/>
    <w:rsid w:val="00BB7144"/>
    <w:rsid w:val="00BB7477"/>
    <w:rsid w:val="00BB7B46"/>
    <w:rsid w:val="00BC015A"/>
    <w:rsid w:val="00BC0338"/>
    <w:rsid w:val="00BC06DC"/>
    <w:rsid w:val="00BC0741"/>
    <w:rsid w:val="00BC0B22"/>
    <w:rsid w:val="00BC0B2E"/>
    <w:rsid w:val="00BC0F3C"/>
    <w:rsid w:val="00BC0F6A"/>
    <w:rsid w:val="00BC116A"/>
    <w:rsid w:val="00BC1245"/>
    <w:rsid w:val="00BC1434"/>
    <w:rsid w:val="00BC1611"/>
    <w:rsid w:val="00BC1938"/>
    <w:rsid w:val="00BC2F4C"/>
    <w:rsid w:val="00BC329A"/>
    <w:rsid w:val="00BC362D"/>
    <w:rsid w:val="00BC3C9A"/>
    <w:rsid w:val="00BC3F2C"/>
    <w:rsid w:val="00BC45CA"/>
    <w:rsid w:val="00BC47D0"/>
    <w:rsid w:val="00BC4D88"/>
    <w:rsid w:val="00BC4E76"/>
    <w:rsid w:val="00BC51F7"/>
    <w:rsid w:val="00BC57EE"/>
    <w:rsid w:val="00BC59EE"/>
    <w:rsid w:val="00BC5CD7"/>
    <w:rsid w:val="00BC5F09"/>
    <w:rsid w:val="00BC62B2"/>
    <w:rsid w:val="00BC62C2"/>
    <w:rsid w:val="00BC690E"/>
    <w:rsid w:val="00BC6A21"/>
    <w:rsid w:val="00BC6A74"/>
    <w:rsid w:val="00BC6C93"/>
    <w:rsid w:val="00BD0367"/>
    <w:rsid w:val="00BD059A"/>
    <w:rsid w:val="00BD06D3"/>
    <w:rsid w:val="00BD0934"/>
    <w:rsid w:val="00BD0DC6"/>
    <w:rsid w:val="00BD10C7"/>
    <w:rsid w:val="00BD1106"/>
    <w:rsid w:val="00BD11DD"/>
    <w:rsid w:val="00BD158F"/>
    <w:rsid w:val="00BD17BB"/>
    <w:rsid w:val="00BD1A4B"/>
    <w:rsid w:val="00BD20ED"/>
    <w:rsid w:val="00BD23C8"/>
    <w:rsid w:val="00BD2964"/>
    <w:rsid w:val="00BD2FFA"/>
    <w:rsid w:val="00BD3D3A"/>
    <w:rsid w:val="00BD3F02"/>
    <w:rsid w:val="00BD3F0E"/>
    <w:rsid w:val="00BD43D0"/>
    <w:rsid w:val="00BD4612"/>
    <w:rsid w:val="00BD4679"/>
    <w:rsid w:val="00BD4AFD"/>
    <w:rsid w:val="00BD4D56"/>
    <w:rsid w:val="00BD4E31"/>
    <w:rsid w:val="00BD4E92"/>
    <w:rsid w:val="00BD5702"/>
    <w:rsid w:val="00BD5722"/>
    <w:rsid w:val="00BD580E"/>
    <w:rsid w:val="00BD6244"/>
    <w:rsid w:val="00BD6267"/>
    <w:rsid w:val="00BD665B"/>
    <w:rsid w:val="00BD6A14"/>
    <w:rsid w:val="00BD6A72"/>
    <w:rsid w:val="00BD6A92"/>
    <w:rsid w:val="00BE0073"/>
    <w:rsid w:val="00BE0360"/>
    <w:rsid w:val="00BE0A19"/>
    <w:rsid w:val="00BE0BE8"/>
    <w:rsid w:val="00BE0DCD"/>
    <w:rsid w:val="00BE1199"/>
    <w:rsid w:val="00BE126F"/>
    <w:rsid w:val="00BE1492"/>
    <w:rsid w:val="00BE16D5"/>
    <w:rsid w:val="00BE24BB"/>
    <w:rsid w:val="00BE24F0"/>
    <w:rsid w:val="00BE282F"/>
    <w:rsid w:val="00BE2B93"/>
    <w:rsid w:val="00BE2C14"/>
    <w:rsid w:val="00BE2E26"/>
    <w:rsid w:val="00BE3007"/>
    <w:rsid w:val="00BE3078"/>
    <w:rsid w:val="00BE3362"/>
    <w:rsid w:val="00BE34D8"/>
    <w:rsid w:val="00BE3A54"/>
    <w:rsid w:val="00BE3E06"/>
    <w:rsid w:val="00BE4762"/>
    <w:rsid w:val="00BE51B7"/>
    <w:rsid w:val="00BE525A"/>
    <w:rsid w:val="00BE52CC"/>
    <w:rsid w:val="00BE5BCC"/>
    <w:rsid w:val="00BE5CC3"/>
    <w:rsid w:val="00BE601C"/>
    <w:rsid w:val="00BE60B0"/>
    <w:rsid w:val="00BE6526"/>
    <w:rsid w:val="00BE655A"/>
    <w:rsid w:val="00BE6CB3"/>
    <w:rsid w:val="00BE6D55"/>
    <w:rsid w:val="00BE75CD"/>
    <w:rsid w:val="00BE774B"/>
    <w:rsid w:val="00BE798B"/>
    <w:rsid w:val="00BE7BD0"/>
    <w:rsid w:val="00BF07AE"/>
    <w:rsid w:val="00BF0986"/>
    <w:rsid w:val="00BF0994"/>
    <w:rsid w:val="00BF0C55"/>
    <w:rsid w:val="00BF0D8A"/>
    <w:rsid w:val="00BF0EE4"/>
    <w:rsid w:val="00BF1655"/>
    <w:rsid w:val="00BF169B"/>
    <w:rsid w:val="00BF18E3"/>
    <w:rsid w:val="00BF190D"/>
    <w:rsid w:val="00BF1A8F"/>
    <w:rsid w:val="00BF1C82"/>
    <w:rsid w:val="00BF1D84"/>
    <w:rsid w:val="00BF226D"/>
    <w:rsid w:val="00BF22C3"/>
    <w:rsid w:val="00BF24D5"/>
    <w:rsid w:val="00BF252A"/>
    <w:rsid w:val="00BF2A02"/>
    <w:rsid w:val="00BF2A26"/>
    <w:rsid w:val="00BF2EF7"/>
    <w:rsid w:val="00BF366E"/>
    <w:rsid w:val="00BF3A75"/>
    <w:rsid w:val="00BF3A82"/>
    <w:rsid w:val="00BF3B66"/>
    <w:rsid w:val="00BF3E05"/>
    <w:rsid w:val="00BF4527"/>
    <w:rsid w:val="00BF46F0"/>
    <w:rsid w:val="00BF517C"/>
    <w:rsid w:val="00BF526B"/>
    <w:rsid w:val="00BF5428"/>
    <w:rsid w:val="00BF5528"/>
    <w:rsid w:val="00BF5739"/>
    <w:rsid w:val="00BF5BD3"/>
    <w:rsid w:val="00BF61D7"/>
    <w:rsid w:val="00BF6217"/>
    <w:rsid w:val="00BF6644"/>
    <w:rsid w:val="00BF6774"/>
    <w:rsid w:val="00BF6C94"/>
    <w:rsid w:val="00BF6F92"/>
    <w:rsid w:val="00BF71CB"/>
    <w:rsid w:val="00BF751B"/>
    <w:rsid w:val="00C0013E"/>
    <w:rsid w:val="00C001B9"/>
    <w:rsid w:val="00C00A05"/>
    <w:rsid w:val="00C012E7"/>
    <w:rsid w:val="00C01630"/>
    <w:rsid w:val="00C01C3D"/>
    <w:rsid w:val="00C022AF"/>
    <w:rsid w:val="00C0258D"/>
    <w:rsid w:val="00C02B76"/>
    <w:rsid w:val="00C02E15"/>
    <w:rsid w:val="00C02ED9"/>
    <w:rsid w:val="00C03077"/>
    <w:rsid w:val="00C03317"/>
    <w:rsid w:val="00C03570"/>
    <w:rsid w:val="00C0366A"/>
    <w:rsid w:val="00C03820"/>
    <w:rsid w:val="00C0387E"/>
    <w:rsid w:val="00C03FDE"/>
    <w:rsid w:val="00C04340"/>
    <w:rsid w:val="00C04378"/>
    <w:rsid w:val="00C04871"/>
    <w:rsid w:val="00C048E0"/>
    <w:rsid w:val="00C04F68"/>
    <w:rsid w:val="00C055F2"/>
    <w:rsid w:val="00C060A8"/>
    <w:rsid w:val="00C0610F"/>
    <w:rsid w:val="00C065E9"/>
    <w:rsid w:val="00C066F9"/>
    <w:rsid w:val="00C0679A"/>
    <w:rsid w:val="00C06928"/>
    <w:rsid w:val="00C07894"/>
    <w:rsid w:val="00C0794F"/>
    <w:rsid w:val="00C07CC1"/>
    <w:rsid w:val="00C07FD1"/>
    <w:rsid w:val="00C104D0"/>
    <w:rsid w:val="00C10700"/>
    <w:rsid w:val="00C1080D"/>
    <w:rsid w:val="00C10ADA"/>
    <w:rsid w:val="00C10B24"/>
    <w:rsid w:val="00C10C60"/>
    <w:rsid w:val="00C10ECC"/>
    <w:rsid w:val="00C10ED3"/>
    <w:rsid w:val="00C11637"/>
    <w:rsid w:val="00C11CBF"/>
    <w:rsid w:val="00C12A1C"/>
    <w:rsid w:val="00C12FA2"/>
    <w:rsid w:val="00C136C6"/>
    <w:rsid w:val="00C1395A"/>
    <w:rsid w:val="00C13B1B"/>
    <w:rsid w:val="00C13B75"/>
    <w:rsid w:val="00C13DCF"/>
    <w:rsid w:val="00C13FD9"/>
    <w:rsid w:val="00C1440B"/>
    <w:rsid w:val="00C14964"/>
    <w:rsid w:val="00C151F1"/>
    <w:rsid w:val="00C1532C"/>
    <w:rsid w:val="00C15456"/>
    <w:rsid w:val="00C15DE4"/>
    <w:rsid w:val="00C15F79"/>
    <w:rsid w:val="00C16232"/>
    <w:rsid w:val="00C1642F"/>
    <w:rsid w:val="00C165E4"/>
    <w:rsid w:val="00C16C67"/>
    <w:rsid w:val="00C16CDD"/>
    <w:rsid w:val="00C16FA2"/>
    <w:rsid w:val="00C17A94"/>
    <w:rsid w:val="00C17B03"/>
    <w:rsid w:val="00C17C56"/>
    <w:rsid w:val="00C203F4"/>
    <w:rsid w:val="00C2040C"/>
    <w:rsid w:val="00C20458"/>
    <w:rsid w:val="00C208F9"/>
    <w:rsid w:val="00C20B47"/>
    <w:rsid w:val="00C20EB4"/>
    <w:rsid w:val="00C210D7"/>
    <w:rsid w:val="00C21590"/>
    <w:rsid w:val="00C21901"/>
    <w:rsid w:val="00C21A1E"/>
    <w:rsid w:val="00C21D3C"/>
    <w:rsid w:val="00C223EC"/>
    <w:rsid w:val="00C22408"/>
    <w:rsid w:val="00C228F7"/>
    <w:rsid w:val="00C22C47"/>
    <w:rsid w:val="00C22C61"/>
    <w:rsid w:val="00C22EB7"/>
    <w:rsid w:val="00C22F74"/>
    <w:rsid w:val="00C231BE"/>
    <w:rsid w:val="00C2326A"/>
    <w:rsid w:val="00C23564"/>
    <w:rsid w:val="00C23C18"/>
    <w:rsid w:val="00C23CCF"/>
    <w:rsid w:val="00C23D60"/>
    <w:rsid w:val="00C23DF3"/>
    <w:rsid w:val="00C24558"/>
    <w:rsid w:val="00C251EE"/>
    <w:rsid w:val="00C254CA"/>
    <w:rsid w:val="00C25E2D"/>
    <w:rsid w:val="00C25E2F"/>
    <w:rsid w:val="00C25FAC"/>
    <w:rsid w:val="00C26082"/>
    <w:rsid w:val="00C26291"/>
    <w:rsid w:val="00C26581"/>
    <w:rsid w:val="00C26B30"/>
    <w:rsid w:val="00C2728D"/>
    <w:rsid w:val="00C2743B"/>
    <w:rsid w:val="00C27773"/>
    <w:rsid w:val="00C278E6"/>
    <w:rsid w:val="00C27C73"/>
    <w:rsid w:val="00C306B1"/>
    <w:rsid w:val="00C30EB9"/>
    <w:rsid w:val="00C3107B"/>
    <w:rsid w:val="00C31393"/>
    <w:rsid w:val="00C31C43"/>
    <w:rsid w:val="00C31D49"/>
    <w:rsid w:val="00C31D67"/>
    <w:rsid w:val="00C32327"/>
    <w:rsid w:val="00C3246C"/>
    <w:rsid w:val="00C32BB0"/>
    <w:rsid w:val="00C32F20"/>
    <w:rsid w:val="00C32FD1"/>
    <w:rsid w:val="00C338DB"/>
    <w:rsid w:val="00C33D28"/>
    <w:rsid w:val="00C33D64"/>
    <w:rsid w:val="00C33F5C"/>
    <w:rsid w:val="00C33FD3"/>
    <w:rsid w:val="00C33FEA"/>
    <w:rsid w:val="00C340B2"/>
    <w:rsid w:val="00C342E9"/>
    <w:rsid w:val="00C346FC"/>
    <w:rsid w:val="00C34814"/>
    <w:rsid w:val="00C34B63"/>
    <w:rsid w:val="00C34E50"/>
    <w:rsid w:val="00C34EE8"/>
    <w:rsid w:val="00C350A7"/>
    <w:rsid w:val="00C35298"/>
    <w:rsid w:val="00C35EA6"/>
    <w:rsid w:val="00C361F2"/>
    <w:rsid w:val="00C36626"/>
    <w:rsid w:val="00C36633"/>
    <w:rsid w:val="00C3681F"/>
    <w:rsid w:val="00C3691B"/>
    <w:rsid w:val="00C36B90"/>
    <w:rsid w:val="00C374D6"/>
    <w:rsid w:val="00C3760F"/>
    <w:rsid w:val="00C37BCF"/>
    <w:rsid w:val="00C37DE6"/>
    <w:rsid w:val="00C37E05"/>
    <w:rsid w:val="00C40119"/>
    <w:rsid w:val="00C402A5"/>
    <w:rsid w:val="00C403CF"/>
    <w:rsid w:val="00C40655"/>
    <w:rsid w:val="00C40767"/>
    <w:rsid w:val="00C40768"/>
    <w:rsid w:val="00C409E2"/>
    <w:rsid w:val="00C424E5"/>
    <w:rsid w:val="00C42800"/>
    <w:rsid w:val="00C42955"/>
    <w:rsid w:val="00C42988"/>
    <w:rsid w:val="00C42CCC"/>
    <w:rsid w:val="00C42CCF"/>
    <w:rsid w:val="00C42CEA"/>
    <w:rsid w:val="00C4344E"/>
    <w:rsid w:val="00C43719"/>
    <w:rsid w:val="00C4396D"/>
    <w:rsid w:val="00C43BCF"/>
    <w:rsid w:val="00C4418F"/>
    <w:rsid w:val="00C44254"/>
    <w:rsid w:val="00C4470A"/>
    <w:rsid w:val="00C44B72"/>
    <w:rsid w:val="00C44C63"/>
    <w:rsid w:val="00C44D42"/>
    <w:rsid w:val="00C44DF9"/>
    <w:rsid w:val="00C44F3B"/>
    <w:rsid w:val="00C45287"/>
    <w:rsid w:val="00C4565B"/>
    <w:rsid w:val="00C45A8A"/>
    <w:rsid w:val="00C45C47"/>
    <w:rsid w:val="00C460A9"/>
    <w:rsid w:val="00C46598"/>
    <w:rsid w:val="00C46658"/>
    <w:rsid w:val="00C46670"/>
    <w:rsid w:val="00C47255"/>
    <w:rsid w:val="00C473E5"/>
    <w:rsid w:val="00C478BB"/>
    <w:rsid w:val="00C47D1B"/>
    <w:rsid w:val="00C506A9"/>
    <w:rsid w:val="00C50F0A"/>
    <w:rsid w:val="00C518A1"/>
    <w:rsid w:val="00C518AB"/>
    <w:rsid w:val="00C51E91"/>
    <w:rsid w:val="00C51F38"/>
    <w:rsid w:val="00C5237F"/>
    <w:rsid w:val="00C52A1A"/>
    <w:rsid w:val="00C5331C"/>
    <w:rsid w:val="00C53322"/>
    <w:rsid w:val="00C534C1"/>
    <w:rsid w:val="00C538E6"/>
    <w:rsid w:val="00C5396E"/>
    <w:rsid w:val="00C539EF"/>
    <w:rsid w:val="00C544BF"/>
    <w:rsid w:val="00C545EB"/>
    <w:rsid w:val="00C54996"/>
    <w:rsid w:val="00C5507E"/>
    <w:rsid w:val="00C55BEF"/>
    <w:rsid w:val="00C560E2"/>
    <w:rsid w:val="00C56376"/>
    <w:rsid w:val="00C565E5"/>
    <w:rsid w:val="00C567A6"/>
    <w:rsid w:val="00C60DFB"/>
    <w:rsid w:val="00C614C4"/>
    <w:rsid w:val="00C6160F"/>
    <w:rsid w:val="00C61B80"/>
    <w:rsid w:val="00C61D3B"/>
    <w:rsid w:val="00C61EA6"/>
    <w:rsid w:val="00C61F75"/>
    <w:rsid w:val="00C62193"/>
    <w:rsid w:val="00C62441"/>
    <w:rsid w:val="00C62D2C"/>
    <w:rsid w:val="00C62EBF"/>
    <w:rsid w:val="00C62FD3"/>
    <w:rsid w:val="00C631D4"/>
    <w:rsid w:val="00C637B0"/>
    <w:rsid w:val="00C63B6F"/>
    <w:rsid w:val="00C63C36"/>
    <w:rsid w:val="00C63C53"/>
    <w:rsid w:val="00C63D9A"/>
    <w:rsid w:val="00C640A9"/>
    <w:rsid w:val="00C64D7F"/>
    <w:rsid w:val="00C64F22"/>
    <w:rsid w:val="00C65EC4"/>
    <w:rsid w:val="00C660B4"/>
    <w:rsid w:val="00C66EC1"/>
    <w:rsid w:val="00C67032"/>
    <w:rsid w:val="00C670E6"/>
    <w:rsid w:val="00C670F2"/>
    <w:rsid w:val="00C67297"/>
    <w:rsid w:val="00C67979"/>
    <w:rsid w:val="00C67A69"/>
    <w:rsid w:val="00C67C6E"/>
    <w:rsid w:val="00C702AB"/>
    <w:rsid w:val="00C702F8"/>
    <w:rsid w:val="00C70302"/>
    <w:rsid w:val="00C708BC"/>
    <w:rsid w:val="00C70A1B"/>
    <w:rsid w:val="00C71272"/>
    <w:rsid w:val="00C7175F"/>
    <w:rsid w:val="00C71929"/>
    <w:rsid w:val="00C71AE0"/>
    <w:rsid w:val="00C71DE0"/>
    <w:rsid w:val="00C71EE4"/>
    <w:rsid w:val="00C7241E"/>
    <w:rsid w:val="00C72575"/>
    <w:rsid w:val="00C72681"/>
    <w:rsid w:val="00C72712"/>
    <w:rsid w:val="00C72C6B"/>
    <w:rsid w:val="00C72CA6"/>
    <w:rsid w:val="00C72DDE"/>
    <w:rsid w:val="00C72EFE"/>
    <w:rsid w:val="00C736E3"/>
    <w:rsid w:val="00C7380B"/>
    <w:rsid w:val="00C73EF8"/>
    <w:rsid w:val="00C7444B"/>
    <w:rsid w:val="00C74907"/>
    <w:rsid w:val="00C74BFB"/>
    <w:rsid w:val="00C74FDB"/>
    <w:rsid w:val="00C754CF"/>
    <w:rsid w:val="00C75EF8"/>
    <w:rsid w:val="00C7676F"/>
    <w:rsid w:val="00C76BDD"/>
    <w:rsid w:val="00C76F5B"/>
    <w:rsid w:val="00C77014"/>
    <w:rsid w:val="00C7702F"/>
    <w:rsid w:val="00C771D2"/>
    <w:rsid w:val="00C77300"/>
    <w:rsid w:val="00C77315"/>
    <w:rsid w:val="00C773D3"/>
    <w:rsid w:val="00C77627"/>
    <w:rsid w:val="00C7765B"/>
    <w:rsid w:val="00C77E88"/>
    <w:rsid w:val="00C77FCE"/>
    <w:rsid w:val="00C80993"/>
    <w:rsid w:val="00C80B0D"/>
    <w:rsid w:val="00C80BBA"/>
    <w:rsid w:val="00C80C02"/>
    <w:rsid w:val="00C81789"/>
    <w:rsid w:val="00C818CF"/>
    <w:rsid w:val="00C81FC3"/>
    <w:rsid w:val="00C82698"/>
    <w:rsid w:val="00C8297A"/>
    <w:rsid w:val="00C82CC0"/>
    <w:rsid w:val="00C82D7A"/>
    <w:rsid w:val="00C834F5"/>
    <w:rsid w:val="00C83823"/>
    <w:rsid w:val="00C838EC"/>
    <w:rsid w:val="00C83DDA"/>
    <w:rsid w:val="00C849D2"/>
    <w:rsid w:val="00C85144"/>
    <w:rsid w:val="00C8561B"/>
    <w:rsid w:val="00C8587B"/>
    <w:rsid w:val="00C858C8"/>
    <w:rsid w:val="00C85C49"/>
    <w:rsid w:val="00C85E15"/>
    <w:rsid w:val="00C860CE"/>
    <w:rsid w:val="00C861D2"/>
    <w:rsid w:val="00C864F6"/>
    <w:rsid w:val="00C86769"/>
    <w:rsid w:val="00C867BF"/>
    <w:rsid w:val="00C8688C"/>
    <w:rsid w:val="00C868CC"/>
    <w:rsid w:val="00C86B50"/>
    <w:rsid w:val="00C86C9B"/>
    <w:rsid w:val="00C86D3E"/>
    <w:rsid w:val="00C873B6"/>
    <w:rsid w:val="00C8786D"/>
    <w:rsid w:val="00C87880"/>
    <w:rsid w:val="00C87B27"/>
    <w:rsid w:val="00C87B9A"/>
    <w:rsid w:val="00C87B9E"/>
    <w:rsid w:val="00C87FCC"/>
    <w:rsid w:val="00C90055"/>
    <w:rsid w:val="00C909B1"/>
    <w:rsid w:val="00C90A3A"/>
    <w:rsid w:val="00C90B2E"/>
    <w:rsid w:val="00C90B8A"/>
    <w:rsid w:val="00C90E26"/>
    <w:rsid w:val="00C910F8"/>
    <w:rsid w:val="00C9110C"/>
    <w:rsid w:val="00C91144"/>
    <w:rsid w:val="00C91B2D"/>
    <w:rsid w:val="00C91C3E"/>
    <w:rsid w:val="00C92820"/>
    <w:rsid w:val="00C93C72"/>
    <w:rsid w:val="00C93E76"/>
    <w:rsid w:val="00C93E91"/>
    <w:rsid w:val="00C940C8"/>
    <w:rsid w:val="00C94C46"/>
    <w:rsid w:val="00C94EB5"/>
    <w:rsid w:val="00C95470"/>
    <w:rsid w:val="00C955C8"/>
    <w:rsid w:val="00C95743"/>
    <w:rsid w:val="00C95751"/>
    <w:rsid w:val="00C959E5"/>
    <w:rsid w:val="00C95B95"/>
    <w:rsid w:val="00C95E94"/>
    <w:rsid w:val="00C962FC"/>
    <w:rsid w:val="00C970B6"/>
    <w:rsid w:val="00C9717C"/>
    <w:rsid w:val="00C9719A"/>
    <w:rsid w:val="00C9723F"/>
    <w:rsid w:val="00C973E1"/>
    <w:rsid w:val="00C975E9"/>
    <w:rsid w:val="00C97B9E"/>
    <w:rsid w:val="00CA0B79"/>
    <w:rsid w:val="00CA0C0D"/>
    <w:rsid w:val="00CA0F02"/>
    <w:rsid w:val="00CA11CE"/>
    <w:rsid w:val="00CA15C0"/>
    <w:rsid w:val="00CA1C2A"/>
    <w:rsid w:val="00CA21D9"/>
    <w:rsid w:val="00CA2363"/>
    <w:rsid w:val="00CA2630"/>
    <w:rsid w:val="00CA2C9E"/>
    <w:rsid w:val="00CA2D73"/>
    <w:rsid w:val="00CA2DC4"/>
    <w:rsid w:val="00CA2FE9"/>
    <w:rsid w:val="00CA3003"/>
    <w:rsid w:val="00CA3AC6"/>
    <w:rsid w:val="00CA3B19"/>
    <w:rsid w:val="00CA3C7B"/>
    <w:rsid w:val="00CA40B5"/>
    <w:rsid w:val="00CA41CC"/>
    <w:rsid w:val="00CA48BF"/>
    <w:rsid w:val="00CA4D76"/>
    <w:rsid w:val="00CA4E95"/>
    <w:rsid w:val="00CA4EE4"/>
    <w:rsid w:val="00CA50A2"/>
    <w:rsid w:val="00CA54EA"/>
    <w:rsid w:val="00CA550E"/>
    <w:rsid w:val="00CA5D81"/>
    <w:rsid w:val="00CA6449"/>
    <w:rsid w:val="00CA64AE"/>
    <w:rsid w:val="00CA654A"/>
    <w:rsid w:val="00CA6594"/>
    <w:rsid w:val="00CA67F2"/>
    <w:rsid w:val="00CA6D4D"/>
    <w:rsid w:val="00CA6EC9"/>
    <w:rsid w:val="00CA6FC3"/>
    <w:rsid w:val="00CA77D0"/>
    <w:rsid w:val="00CA78A4"/>
    <w:rsid w:val="00CA7B8B"/>
    <w:rsid w:val="00CA7C55"/>
    <w:rsid w:val="00CA7DFA"/>
    <w:rsid w:val="00CB0262"/>
    <w:rsid w:val="00CB04DD"/>
    <w:rsid w:val="00CB0C6C"/>
    <w:rsid w:val="00CB0CD5"/>
    <w:rsid w:val="00CB0ECF"/>
    <w:rsid w:val="00CB1035"/>
    <w:rsid w:val="00CB190C"/>
    <w:rsid w:val="00CB1F8D"/>
    <w:rsid w:val="00CB2295"/>
    <w:rsid w:val="00CB22A1"/>
    <w:rsid w:val="00CB256F"/>
    <w:rsid w:val="00CB2C2B"/>
    <w:rsid w:val="00CB328C"/>
    <w:rsid w:val="00CB343D"/>
    <w:rsid w:val="00CB3B4B"/>
    <w:rsid w:val="00CB411C"/>
    <w:rsid w:val="00CB44B1"/>
    <w:rsid w:val="00CB4556"/>
    <w:rsid w:val="00CB4A17"/>
    <w:rsid w:val="00CB4ABB"/>
    <w:rsid w:val="00CB4AF1"/>
    <w:rsid w:val="00CB4E3A"/>
    <w:rsid w:val="00CB4F6F"/>
    <w:rsid w:val="00CB5767"/>
    <w:rsid w:val="00CB59DC"/>
    <w:rsid w:val="00CB5BA7"/>
    <w:rsid w:val="00CB5D01"/>
    <w:rsid w:val="00CB645E"/>
    <w:rsid w:val="00CB7015"/>
    <w:rsid w:val="00CB7092"/>
    <w:rsid w:val="00CB73C4"/>
    <w:rsid w:val="00CB766D"/>
    <w:rsid w:val="00CB7C09"/>
    <w:rsid w:val="00CB7D8E"/>
    <w:rsid w:val="00CC02C3"/>
    <w:rsid w:val="00CC08E8"/>
    <w:rsid w:val="00CC0D5F"/>
    <w:rsid w:val="00CC0EE6"/>
    <w:rsid w:val="00CC107B"/>
    <w:rsid w:val="00CC1345"/>
    <w:rsid w:val="00CC157F"/>
    <w:rsid w:val="00CC172D"/>
    <w:rsid w:val="00CC1739"/>
    <w:rsid w:val="00CC1EA6"/>
    <w:rsid w:val="00CC1EAD"/>
    <w:rsid w:val="00CC1F3F"/>
    <w:rsid w:val="00CC1FAA"/>
    <w:rsid w:val="00CC20D0"/>
    <w:rsid w:val="00CC2494"/>
    <w:rsid w:val="00CC2764"/>
    <w:rsid w:val="00CC27CC"/>
    <w:rsid w:val="00CC2A55"/>
    <w:rsid w:val="00CC2C09"/>
    <w:rsid w:val="00CC372B"/>
    <w:rsid w:val="00CC3A1F"/>
    <w:rsid w:val="00CC3F0A"/>
    <w:rsid w:val="00CC403F"/>
    <w:rsid w:val="00CC4321"/>
    <w:rsid w:val="00CC45FE"/>
    <w:rsid w:val="00CC4B59"/>
    <w:rsid w:val="00CC5697"/>
    <w:rsid w:val="00CC586F"/>
    <w:rsid w:val="00CC5B12"/>
    <w:rsid w:val="00CC5BE2"/>
    <w:rsid w:val="00CC5F50"/>
    <w:rsid w:val="00CC636A"/>
    <w:rsid w:val="00CC640D"/>
    <w:rsid w:val="00CC64EA"/>
    <w:rsid w:val="00CC6984"/>
    <w:rsid w:val="00CC6AD9"/>
    <w:rsid w:val="00CC6B41"/>
    <w:rsid w:val="00CC6F18"/>
    <w:rsid w:val="00CC71C0"/>
    <w:rsid w:val="00CC7233"/>
    <w:rsid w:val="00CC756E"/>
    <w:rsid w:val="00CC76EE"/>
    <w:rsid w:val="00CC7BC2"/>
    <w:rsid w:val="00CD00E9"/>
    <w:rsid w:val="00CD016A"/>
    <w:rsid w:val="00CD01C1"/>
    <w:rsid w:val="00CD0510"/>
    <w:rsid w:val="00CD0E73"/>
    <w:rsid w:val="00CD0F1A"/>
    <w:rsid w:val="00CD1000"/>
    <w:rsid w:val="00CD1777"/>
    <w:rsid w:val="00CD238E"/>
    <w:rsid w:val="00CD2534"/>
    <w:rsid w:val="00CD3229"/>
    <w:rsid w:val="00CD34D2"/>
    <w:rsid w:val="00CD3694"/>
    <w:rsid w:val="00CD36A4"/>
    <w:rsid w:val="00CD437B"/>
    <w:rsid w:val="00CD479E"/>
    <w:rsid w:val="00CD4AEB"/>
    <w:rsid w:val="00CD4D8B"/>
    <w:rsid w:val="00CD5156"/>
    <w:rsid w:val="00CD5A71"/>
    <w:rsid w:val="00CD6538"/>
    <w:rsid w:val="00CD6CBE"/>
    <w:rsid w:val="00CD6D54"/>
    <w:rsid w:val="00CD7BD6"/>
    <w:rsid w:val="00CD7D0C"/>
    <w:rsid w:val="00CD7D3D"/>
    <w:rsid w:val="00CE0220"/>
    <w:rsid w:val="00CE0547"/>
    <w:rsid w:val="00CE065D"/>
    <w:rsid w:val="00CE0AA8"/>
    <w:rsid w:val="00CE0AFE"/>
    <w:rsid w:val="00CE1BAA"/>
    <w:rsid w:val="00CE1BE8"/>
    <w:rsid w:val="00CE1CD1"/>
    <w:rsid w:val="00CE1EE2"/>
    <w:rsid w:val="00CE251D"/>
    <w:rsid w:val="00CE2637"/>
    <w:rsid w:val="00CE2A93"/>
    <w:rsid w:val="00CE2E3C"/>
    <w:rsid w:val="00CE3299"/>
    <w:rsid w:val="00CE3372"/>
    <w:rsid w:val="00CE3636"/>
    <w:rsid w:val="00CE3CAB"/>
    <w:rsid w:val="00CE3DAF"/>
    <w:rsid w:val="00CE4187"/>
    <w:rsid w:val="00CE431A"/>
    <w:rsid w:val="00CE4C3B"/>
    <w:rsid w:val="00CE536A"/>
    <w:rsid w:val="00CE53B0"/>
    <w:rsid w:val="00CE57D9"/>
    <w:rsid w:val="00CE57DA"/>
    <w:rsid w:val="00CE5A69"/>
    <w:rsid w:val="00CE6484"/>
    <w:rsid w:val="00CE64C8"/>
    <w:rsid w:val="00CE6D47"/>
    <w:rsid w:val="00CE7CDF"/>
    <w:rsid w:val="00CE7F7E"/>
    <w:rsid w:val="00CF0243"/>
    <w:rsid w:val="00CF0BBB"/>
    <w:rsid w:val="00CF0D0D"/>
    <w:rsid w:val="00CF1187"/>
    <w:rsid w:val="00CF1E2B"/>
    <w:rsid w:val="00CF1EE2"/>
    <w:rsid w:val="00CF2376"/>
    <w:rsid w:val="00CF29FD"/>
    <w:rsid w:val="00CF2F74"/>
    <w:rsid w:val="00CF359E"/>
    <w:rsid w:val="00CF3BBA"/>
    <w:rsid w:val="00CF3EFA"/>
    <w:rsid w:val="00CF42E9"/>
    <w:rsid w:val="00CF450D"/>
    <w:rsid w:val="00CF51FA"/>
    <w:rsid w:val="00CF549E"/>
    <w:rsid w:val="00CF5588"/>
    <w:rsid w:val="00CF5796"/>
    <w:rsid w:val="00CF589A"/>
    <w:rsid w:val="00CF5CBC"/>
    <w:rsid w:val="00CF5ED3"/>
    <w:rsid w:val="00CF6079"/>
    <w:rsid w:val="00CF614A"/>
    <w:rsid w:val="00CF6823"/>
    <w:rsid w:val="00CF6C01"/>
    <w:rsid w:val="00CF6DE5"/>
    <w:rsid w:val="00CF6F24"/>
    <w:rsid w:val="00CF700C"/>
    <w:rsid w:val="00CF7408"/>
    <w:rsid w:val="00CF749C"/>
    <w:rsid w:val="00CF7592"/>
    <w:rsid w:val="00CF7B7C"/>
    <w:rsid w:val="00CF7B81"/>
    <w:rsid w:val="00CF7E15"/>
    <w:rsid w:val="00D000B0"/>
    <w:rsid w:val="00D0013E"/>
    <w:rsid w:val="00D0019F"/>
    <w:rsid w:val="00D0027E"/>
    <w:rsid w:val="00D00754"/>
    <w:rsid w:val="00D0076B"/>
    <w:rsid w:val="00D00EFA"/>
    <w:rsid w:val="00D01220"/>
    <w:rsid w:val="00D01331"/>
    <w:rsid w:val="00D01408"/>
    <w:rsid w:val="00D015FD"/>
    <w:rsid w:val="00D019E3"/>
    <w:rsid w:val="00D01F79"/>
    <w:rsid w:val="00D02023"/>
    <w:rsid w:val="00D023AD"/>
    <w:rsid w:val="00D02992"/>
    <w:rsid w:val="00D02B39"/>
    <w:rsid w:val="00D03473"/>
    <w:rsid w:val="00D03523"/>
    <w:rsid w:val="00D035F6"/>
    <w:rsid w:val="00D036A4"/>
    <w:rsid w:val="00D03A88"/>
    <w:rsid w:val="00D03E1B"/>
    <w:rsid w:val="00D0427E"/>
    <w:rsid w:val="00D043F4"/>
    <w:rsid w:val="00D044B7"/>
    <w:rsid w:val="00D04A63"/>
    <w:rsid w:val="00D04C9A"/>
    <w:rsid w:val="00D04DDA"/>
    <w:rsid w:val="00D04EBF"/>
    <w:rsid w:val="00D050A9"/>
    <w:rsid w:val="00D050CB"/>
    <w:rsid w:val="00D0529A"/>
    <w:rsid w:val="00D0551B"/>
    <w:rsid w:val="00D05D5C"/>
    <w:rsid w:val="00D06099"/>
    <w:rsid w:val="00D06B5D"/>
    <w:rsid w:val="00D06C3E"/>
    <w:rsid w:val="00D06C6C"/>
    <w:rsid w:val="00D070FF"/>
    <w:rsid w:val="00D072D4"/>
    <w:rsid w:val="00D075AA"/>
    <w:rsid w:val="00D076BF"/>
    <w:rsid w:val="00D07841"/>
    <w:rsid w:val="00D079A6"/>
    <w:rsid w:val="00D10755"/>
    <w:rsid w:val="00D10803"/>
    <w:rsid w:val="00D10B37"/>
    <w:rsid w:val="00D10D87"/>
    <w:rsid w:val="00D10FB7"/>
    <w:rsid w:val="00D110BA"/>
    <w:rsid w:val="00D110C5"/>
    <w:rsid w:val="00D117FF"/>
    <w:rsid w:val="00D11BED"/>
    <w:rsid w:val="00D11C07"/>
    <w:rsid w:val="00D11C56"/>
    <w:rsid w:val="00D11E5E"/>
    <w:rsid w:val="00D121D5"/>
    <w:rsid w:val="00D1249E"/>
    <w:rsid w:val="00D12A0B"/>
    <w:rsid w:val="00D12A57"/>
    <w:rsid w:val="00D12BF1"/>
    <w:rsid w:val="00D1342B"/>
    <w:rsid w:val="00D13433"/>
    <w:rsid w:val="00D13AB0"/>
    <w:rsid w:val="00D13C13"/>
    <w:rsid w:val="00D13CEE"/>
    <w:rsid w:val="00D145B2"/>
    <w:rsid w:val="00D148DE"/>
    <w:rsid w:val="00D14F82"/>
    <w:rsid w:val="00D15046"/>
    <w:rsid w:val="00D151D7"/>
    <w:rsid w:val="00D152C6"/>
    <w:rsid w:val="00D15ACF"/>
    <w:rsid w:val="00D15CA8"/>
    <w:rsid w:val="00D1689C"/>
    <w:rsid w:val="00D16AE3"/>
    <w:rsid w:val="00D1704C"/>
    <w:rsid w:val="00D173E1"/>
    <w:rsid w:val="00D17AB9"/>
    <w:rsid w:val="00D17D68"/>
    <w:rsid w:val="00D20327"/>
    <w:rsid w:val="00D207CA"/>
    <w:rsid w:val="00D20C5C"/>
    <w:rsid w:val="00D20DF1"/>
    <w:rsid w:val="00D2120B"/>
    <w:rsid w:val="00D21A08"/>
    <w:rsid w:val="00D2263C"/>
    <w:rsid w:val="00D226CC"/>
    <w:rsid w:val="00D228F4"/>
    <w:rsid w:val="00D229C9"/>
    <w:rsid w:val="00D22AD3"/>
    <w:rsid w:val="00D22C2A"/>
    <w:rsid w:val="00D22D65"/>
    <w:rsid w:val="00D230DB"/>
    <w:rsid w:val="00D23A62"/>
    <w:rsid w:val="00D23A6A"/>
    <w:rsid w:val="00D24CC8"/>
    <w:rsid w:val="00D24FDD"/>
    <w:rsid w:val="00D25155"/>
    <w:rsid w:val="00D2525E"/>
    <w:rsid w:val="00D255B2"/>
    <w:rsid w:val="00D2561D"/>
    <w:rsid w:val="00D256BD"/>
    <w:rsid w:val="00D25C32"/>
    <w:rsid w:val="00D25DB4"/>
    <w:rsid w:val="00D263AB"/>
    <w:rsid w:val="00D2643F"/>
    <w:rsid w:val="00D26EB2"/>
    <w:rsid w:val="00D26FB2"/>
    <w:rsid w:val="00D2704D"/>
    <w:rsid w:val="00D274D8"/>
    <w:rsid w:val="00D27B52"/>
    <w:rsid w:val="00D27BA3"/>
    <w:rsid w:val="00D3002B"/>
    <w:rsid w:val="00D30248"/>
    <w:rsid w:val="00D30492"/>
    <w:rsid w:val="00D30988"/>
    <w:rsid w:val="00D30DFA"/>
    <w:rsid w:val="00D31759"/>
    <w:rsid w:val="00D317F1"/>
    <w:rsid w:val="00D3184B"/>
    <w:rsid w:val="00D3186E"/>
    <w:rsid w:val="00D3199E"/>
    <w:rsid w:val="00D31D13"/>
    <w:rsid w:val="00D32413"/>
    <w:rsid w:val="00D3241C"/>
    <w:rsid w:val="00D32C29"/>
    <w:rsid w:val="00D32D91"/>
    <w:rsid w:val="00D32DA8"/>
    <w:rsid w:val="00D335A9"/>
    <w:rsid w:val="00D338CB"/>
    <w:rsid w:val="00D33AEE"/>
    <w:rsid w:val="00D33D28"/>
    <w:rsid w:val="00D33E38"/>
    <w:rsid w:val="00D341ED"/>
    <w:rsid w:val="00D3420F"/>
    <w:rsid w:val="00D344D7"/>
    <w:rsid w:val="00D348B2"/>
    <w:rsid w:val="00D349ED"/>
    <w:rsid w:val="00D34F9F"/>
    <w:rsid w:val="00D35468"/>
    <w:rsid w:val="00D35E53"/>
    <w:rsid w:val="00D35E98"/>
    <w:rsid w:val="00D3603B"/>
    <w:rsid w:val="00D36085"/>
    <w:rsid w:val="00D36252"/>
    <w:rsid w:val="00D36469"/>
    <w:rsid w:val="00D36486"/>
    <w:rsid w:val="00D36D55"/>
    <w:rsid w:val="00D372B1"/>
    <w:rsid w:val="00D372D4"/>
    <w:rsid w:val="00D3773C"/>
    <w:rsid w:val="00D3775F"/>
    <w:rsid w:val="00D40483"/>
    <w:rsid w:val="00D404E3"/>
    <w:rsid w:val="00D40699"/>
    <w:rsid w:val="00D4098F"/>
    <w:rsid w:val="00D40ABE"/>
    <w:rsid w:val="00D40B06"/>
    <w:rsid w:val="00D40F12"/>
    <w:rsid w:val="00D411B8"/>
    <w:rsid w:val="00D413B2"/>
    <w:rsid w:val="00D42583"/>
    <w:rsid w:val="00D426F1"/>
    <w:rsid w:val="00D42E5A"/>
    <w:rsid w:val="00D430F0"/>
    <w:rsid w:val="00D4318F"/>
    <w:rsid w:val="00D4331A"/>
    <w:rsid w:val="00D434FC"/>
    <w:rsid w:val="00D437B7"/>
    <w:rsid w:val="00D43B09"/>
    <w:rsid w:val="00D43C78"/>
    <w:rsid w:val="00D44361"/>
    <w:rsid w:val="00D4443D"/>
    <w:rsid w:val="00D44EE5"/>
    <w:rsid w:val="00D451CE"/>
    <w:rsid w:val="00D455F2"/>
    <w:rsid w:val="00D456F9"/>
    <w:rsid w:val="00D4593D"/>
    <w:rsid w:val="00D45A7F"/>
    <w:rsid w:val="00D46A6B"/>
    <w:rsid w:val="00D46B53"/>
    <w:rsid w:val="00D47139"/>
    <w:rsid w:val="00D47774"/>
    <w:rsid w:val="00D47C3E"/>
    <w:rsid w:val="00D47EE4"/>
    <w:rsid w:val="00D47F48"/>
    <w:rsid w:val="00D506FB"/>
    <w:rsid w:val="00D508CA"/>
    <w:rsid w:val="00D50949"/>
    <w:rsid w:val="00D509FD"/>
    <w:rsid w:val="00D51621"/>
    <w:rsid w:val="00D522EC"/>
    <w:rsid w:val="00D52501"/>
    <w:rsid w:val="00D525F4"/>
    <w:rsid w:val="00D52E02"/>
    <w:rsid w:val="00D53391"/>
    <w:rsid w:val="00D53581"/>
    <w:rsid w:val="00D53FED"/>
    <w:rsid w:val="00D542C4"/>
    <w:rsid w:val="00D54388"/>
    <w:rsid w:val="00D54D75"/>
    <w:rsid w:val="00D5560A"/>
    <w:rsid w:val="00D55874"/>
    <w:rsid w:val="00D55A94"/>
    <w:rsid w:val="00D5661F"/>
    <w:rsid w:val="00D566AD"/>
    <w:rsid w:val="00D56841"/>
    <w:rsid w:val="00D56E84"/>
    <w:rsid w:val="00D56EBB"/>
    <w:rsid w:val="00D57324"/>
    <w:rsid w:val="00D5772E"/>
    <w:rsid w:val="00D57789"/>
    <w:rsid w:val="00D578AD"/>
    <w:rsid w:val="00D604FA"/>
    <w:rsid w:val="00D60964"/>
    <w:rsid w:val="00D60CFD"/>
    <w:rsid w:val="00D60E18"/>
    <w:rsid w:val="00D61D31"/>
    <w:rsid w:val="00D61F3D"/>
    <w:rsid w:val="00D622A3"/>
    <w:rsid w:val="00D622A9"/>
    <w:rsid w:val="00D62CA5"/>
    <w:rsid w:val="00D62FA1"/>
    <w:rsid w:val="00D63301"/>
    <w:rsid w:val="00D63455"/>
    <w:rsid w:val="00D637C4"/>
    <w:rsid w:val="00D63D39"/>
    <w:rsid w:val="00D63EB1"/>
    <w:rsid w:val="00D64134"/>
    <w:rsid w:val="00D642FF"/>
    <w:rsid w:val="00D648AB"/>
    <w:rsid w:val="00D650C7"/>
    <w:rsid w:val="00D65487"/>
    <w:rsid w:val="00D65580"/>
    <w:rsid w:val="00D65593"/>
    <w:rsid w:val="00D65F46"/>
    <w:rsid w:val="00D66216"/>
    <w:rsid w:val="00D66509"/>
    <w:rsid w:val="00D6689B"/>
    <w:rsid w:val="00D66971"/>
    <w:rsid w:val="00D66B2F"/>
    <w:rsid w:val="00D66CDA"/>
    <w:rsid w:val="00D67640"/>
    <w:rsid w:val="00D678A9"/>
    <w:rsid w:val="00D678BC"/>
    <w:rsid w:val="00D67910"/>
    <w:rsid w:val="00D679ED"/>
    <w:rsid w:val="00D67A69"/>
    <w:rsid w:val="00D67B13"/>
    <w:rsid w:val="00D67ED5"/>
    <w:rsid w:val="00D702AA"/>
    <w:rsid w:val="00D704D0"/>
    <w:rsid w:val="00D70920"/>
    <w:rsid w:val="00D70B56"/>
    <w:rsid w:val="00D70BAB"/>
    <w:rsid w:val="00D70F5C"/>
    <w:rsid w:val="00D711CD"/>
    <w:rsid w:val="00D72138"/>
    <w:rsid w:val="00D7232D"/>
    <w:rsid w:val="00D72612"/>
    <w:rsid w:val="00D7271A"/>
    <w:rsid w:val="00D729B2"/>
    <w:rsid w:val="00D72AFC"/>
    <w:rsid w:val="00D72C6B"/>
    <w:rsid w:val="00D72D54"/>
    <w:rsid w:val="00D73075"/>
    <w:rsid w:val="00D735A5"/>
    <w:rsid w:val="00D739EE"/>
    <w:rsid w:val="00D73DB6"/>
    <w:rsid w:val="00D74010"/>
    <w:rsid w:val="00D7409A"/>
    <w:rsid w:val="00D740DA"/>
    <w:rsid w:val="00D74361"/>
    <w:rsid w:val="00D74599"/>
    <w:rsid w:val="00D74A29"/>
    <w:rsid w:val="00D751AD"/>
    <w:rsid w:val="00D75683"/>
    <w:rsid w:val="00D7582C"/>
    <w:rsid w:val="00D75A85"/>
    <w:rsid w:val="00D75AE8"/>
    <w:rsid w:val="00D75C6E"/>
    <w:rsid w:val="00D75DE1"/>
    <w:rsid w:val="00D7601E"/>
    <w:rsid w:val="00D76712"/>
    <w:rsid w:val="00D7676B"/>
    <w:rsid w:val="00D76941"/>
    <w:rsid w:val="00D770B8"/>
    <w:rsid w:val="00D7714F"/>
    <w:rsid w:val="00D77295"/>
    <w:rsid w:val="00D777A8"/>
    <w:rsid w:val="00D77A59"/>
    <w:rsid w:val="00D77A8F"/>
    <w:rsid w:val="00D77AF9"/>
    <w:rsid w:val="00D77EFF"/>
    <w:rsid w:val="00D8015D"/>
    <w:rsid w:val="00D803E6"/>
    <w:rsid w:val="00D80458"/>
    <w:rsid w:val="00D80645"/>
    <w:rsid w:val="00D80688"/>
    <w:rsid w:val="00D80A0E"/>
    <w:rsid w:val="00D80ACA"/>
    <w:rsid w:val="00D814D8"/>
    <w:rsid w:val="00D81547"/>
    <w:rsid w:val="00D81A84"/>
    <w:rsid w:val="00D824E2"/>
    <w:rsid w:val="00D827A7"/>
    <w:rsid w:val="00D82890"/>
    <w:rsid w:val="00D82C0E"/>
    <w:rsid w:val="00D82C4F"/>
    <w:rsid w:val="00D8377F"/>
    <w:rsid w:val="00D83886"/>
    <w:rsid w:val="00D8455D"/>
    <w:rsid w:val="00D849FA"/>
    <w:rsid w:val="00D84AE4"/>
    <w:rsid w:val="00D84BE1"/>
    <w:rsid w:val="00D85B89"/>
    <w:rsid w:val="00D85F0B"/>
    <w:rsid w:val="00D85F54"/>
    <w:rsid w:val="00D86569"/>
    <w:rsid w:val="00D865AA"/>
    <w:rsid w:val="00D86810"/>
    <w:rsid w:val="00D86B7A"/>
    <w:rsid w:val="00D86D63"/>
    <w:rsid w:val="00D86F37"/>
    <w:rsid w:val="00D87010"/>
    <w:rsid w:val="00D874CC"/>
    <w:rsid w:val="00D87BB1"/>
    <w:rsid w:val="00D87C34"/>
    <w:rsid w:val="00D87DC9"/>
    <w:rsid w:val="00D87E4B"/>
    <w:rsid w:val="00D900FF"/>
    <w:rsid w:val="00D9014D"/>
    <w:rsid w:val="00D90392"/>
    <w:rsid w:val="00D90AC9"/>
    <w:rsid w:val="00D913D4"/>
    <w:rsid w:val="00D91660"/>
    <w:rsid w:val="00D916AC"/>
    <w:rsid w:val="00D91843"/>
    <w:rsid w:val="00D9184D"/>
    <w:rsid w:val="00D91D48"/>
    <w:rsid w:val="00D91D67"/>
    <w:rsid w:val="00D920F8"/>
    <w:rsid w:val="00D92770"/>
    <w:rsid w:val="00D92B14"/>
    <w:rsid w:val="00D92E53"/>
    <w:rsid w:val="00D92E84"/>
    <w:rsid w:val="00D92ED0"/>
    <w:rsid w:val="00D936D5"/>
    <w:rsid w:val="00D9372F"/>
    <w:rsid w:val="00D9376B"/>
    <w:rsid w:val="00D93838"/>
    <w:rsid w:val="00D93918"/>
    <w:rsid w:val="00D93AE6"/>
    <w:rsid w:val="00D949E2"/>
    <w:rsid w:val="00D94AF0"/>
    <w:rsid w:val="00D94BFE"/>
    <w:rsid w:val="00D94D09"/>
    <w:rsid w:val="00D95BFD"/>
    <w:rsid w:val="00D95E14"/>
    <w:rsid w:val="00D95EEB"/>
    <w:rsid w:val="00D96792"/>
    <w:rsid w:val="00D96859"/>
    <w:rsid w:val="00D968F1"/>
    <w:rsid w:val="00D96E5B"/>
    <w:rsid w:val="00D96EAF"/>
    <w:rsid w:val="00D97313"/>
    <w:rsid w:val="00D97B7F"/>
    <w:rsid w:val="00D97FC6"/>
    <w:rsid w:val="00D97FF5"/>
    <w:rsid w:val="00DA035A"/>
    <w:rsid w:val="00DA068C"/>
    <w:rsid w:val="00DA0750"/>
    <w:rsid w:val="00DA0B73"/>
    <w:rsid w:val="00DA146F"/>
    <w:rsid w:val="00DA1BA6"/>
    <w:rsid w:val="00DA1FAB"/>
    <w:rsid w:val="00DA2056"/>
    <w:rsid w:val="00DA20A6"/>
    <w:rsid w:val="00DA2363"/>
    <w:rsid w:val="00DA2373"/>
    <w:rsid w:val="00DA2404"/>
    <w:rsid w:val="00DA27AE"/>
    <w:rsid w:val="00DA2C03"/>
    <w:rsid w:val="00DA2EA3"/>
    <w:rsid w:val="00DA31A6"/>
    <w:rsid w:val="00DA3635"/>
    <w:rsid w:val="00DA38C7"/>
    <w:rsid w:val="00DA39D5"/>
    <w:rsid w:val="00DA3CF7"/>
    <w:rsid w:val="00DA3CFE"/>
    <w:rsid w:val="00DA4266"/>
    <w:rsid w:val="00DA4612"/>
    <w:rsid w:val="00DA4765"/>
    <w:rsid w:val="00DA4D83"/>
    <w:rsid w:val="00DA5610"/>
    <w:rsid w:val="00DA5784"/>
    <w:rsid w:val="00DA6074"/>
    <w:rsid w:val="00DA610A"/>
    <w:rsid w:val="00DA6607"/>
    <w:rsid w:val="00DA6E93"/>
    <w:rsid w:val="00DA7E73"/>
    <w:rsid w:val="00DA7EA8"/>
    <w:rsid w:val="00DA7ED1"/>
    <w:rsid w:val="00DB06B4"/>
    <w:rsid w:val="00DB09BC"/>
    <w:rsid w:val="00DB09CE"/>
    <w:rsid w:val="00DB0A80"/>
    <w:rsid w:val="00DB13DB"/>
    <w:rsid w:val="00DB1901"/>
    <w:rsid w:val="00DB1A79"/>
    <w:rsid w:val="00DB1B05"/>
    <w:rsid w:val="00DB1F74"/>
    <w:rsid w:val="00DB2265"/>
    <w:rsid w:val="00DB2587"/>
    <w:rsid w:val="00DB26B8"/>
    <w:rsid w:val="00DB2773"/>
    <w:rsid w:val="00DB29F6"/>
    <w:rsid w:val="00DB3272"/>
    <w:rsid w:val="00DB3368"/>
    <w:rsid w:val="00DB36BB"/>
    <w:rsid w:val="00DB45C2"/>
    <w:rsid w:val="00DB45E9"/>
    <w:rsid w:val="00DB461E"/>
    <w:rsid w:val="00DB472F"/>
    <w:rsid w:val="00DB5006"/>
    <w:rsid w:val="00DB550D"/>
    <w:rsid w:val="00DB58BE"/>
    <w:rsid w:val="00DB6175"/>
    <w:rsid w:val="00DB62A1"/>
    <w:rsid w:val="00DB68A3"/>
    <w:rsid w:val="00DB6D9B"/>
    <w:rsid w:val="00DB6DEA"/>
    <w:rsid w:val="00DB6E62"/>
    <w:rsid w:val="00DB6EE8"/>
    <w:rsid w:val="00DB71DC"/>
    <w:rsid w:val="00DB73DC"/>
    <w:rsid w:val="00DB7875"/>
    <w:rsid w:val="00DB7C8D"/>
    <w:rsid w:val="00DC01C2"/>
    <w:rsid w:val="00DC0B2B"/>
    <w:rsid w:val="00DC0BBA"/>
    <w:rsid w:val="00DC0DC0"/>
    <w:rsid w:val="00DC0E22"/>
    <w:rsid w:val="00DC104C"/>
    <w:rsid w:val="00DC11E2"/>
    <w:rsid w:val="00DC17BE"/>
    <w:rsid w:val="00DC1C50"/>
    <w:rsid w:val="00DC202D"/>
    <w:rsid w:val="00DC2179"/>
    <w:rsid w:val="00DC2748"/>
    <w:rsid w:val="00DC2987"/>
    <w:rsid w:val="00DC2DF5"/>
    <w:rsid w:val="00DC309E"/>
    <w:rsid w:val="00DC30F3"/>
    <w:rsid w:val="00DC3279"/>
    <w:rsid w:val="00DC32E2"/>
    <w:rsid w:val="00DC34EF"/>
    <w:rsid w:val="00DC37A5"/>
    <w:rsid w:val="00DC3866"/>
    <w:rsid w:val="00DC41DC"/>
    <w:rsid w:val="00DC428E"/>
    <w:rsid w:val="00DC42E2"/>
    <w:rsid w:val="00DC45AB"/>
    <w:rsid w:val="00DC4A55"/>
    <w:rsid w:val="00DC4CB4"/>
    <w:rsid w:val="00DC4CFE"/>
    <w:rsid w:val="00DC51AC"/>
    <w:rsid w:val="00DC52EE"/>
    <w:rsid w:val="00DC5452"/>
    <w:rsid w:val="00DC563D"/>
    <w:rsid w:val="00DC5B93"/>
    <w:rsid w:val="00DC5C71"/>
    <w:rsid w:val="00DC5DAB"/>
    <w:rsid w:val="00DC6654"/>
    <w:rsid w:val="00DC675B"/>
    <w:rsid w:val="00DC6892"/>
    <w:rsid w:val="00DC6F47"/>
    <w:rsid w:val="00DC7403"/>
    <w:rsid w:val="00DC7660"/>
    <w:rsid w:val="00DC78A4"/>
    <w:rsid w:val="00DC7D10"/>
    <w:rsid w:val="00DD03C4"/>
    <w:rsid w:val="00DD0736"/>
    <w:rsid w:val="00DD0B61"/>
    <w:rsid w:val="00DD0F48"/>
    <w:rsid w:val="00DD111F"/>
    <w:rsid w:val="00DD1331"/>
    <w:rsid w:val="00DD181B"/>
    <w:rsid w:val="00DD1B91"/>
    <w:rsid w:val="00DD267D"/>
    <w:rsid w:val="00DD26BA"/>
    <w:rsid w:val="00DD2B44"/>
    <w:rsid w:val="00DD3053"/>
    <w:rsid w:val="00DD331D"/>
    <w:rsid w:val="00DD3670"/>
    <w:rsid w:val="00DD3BBD"/>
    <w:rsid w:val="00DD3C55"/>
    <w:rsid w:val="00DD3ECD"/>
    <w:rsid w:val="00DD42EB"/>
    <w:rsid w:val="00DD48E0"/>
    <w:rsid w:val="00DD48EC"/>
    <w:rsid w:val="00DD4928"/>
    <w:rsid w:val="00DD4C1F"/>
    <w:rsid w:val="00DD4D22"/>
    <w:rsid w:val="00DD4D42"/>
    <w:rsid w:val="00DD4E00"/>
    <w:rsid w:val="00DD53D9"/>
    <w:rsid w:val="00DD561B"/>
    <w:rsid w:val="00DD5728"/>
    <w:rsid w:val="00DD5913"/>
    <w:rsid w:val="00DD5924"/>
    <w:rsid w:val="00DD6532"/>
    <w:rsid w:val="00DD6A33"/>
    <w:rsid w:val="00DD6DF4"/>
    <w:rsid w:val="00DD7145"/>
    <w:rsid w:val="00DD718A"/>
    <w:rsid w:val="00DD7471"/>
    <w:rsid w:val="00DD76D0"/>
    <w:rsid w:val="00DD7931"/>
    <w:rsid w:val="00DD7DDF"/>
    <w:rsid w:val="00DE0430"/>
    <w:rsid w:val="00DE0804"/>
    <w:rsid w:val="00DE0C7C"/>
    <w:rsid w:val="00DE0EA3"/>
    <w:rsid w:val="00DE0ECF"/>
    <w:rsid w:val="00DE1468"/>
    <w:rsid w:val="00DE1D30"/>
    <w:rsid w:val="00DE2F16"/>
    <w:rsid w:val="00DE3463"/>
    <w:rsid w:val="00DE3960"/>
    <w:rsid w:val="00DE3D3C"/>
    <w:rsid w:val="00DE3DC0"/>
    <w:rsid w:val="00DE41F4"/>
    <w:rsid w:val="00DE42CF"/>
    <w:rsid w:val="00DE457C"/>
    <w:rsid w:val="00DE49CD"/>
    <w:rsid w:val="00DE4B49"/>
    <w:rsid w:val="00DE4EF0"/>
    <w:rsid w:val="00DE5122"/>
    <w:rsid w:val="00DE5181"/>
    <w:rsid w:val="00DE5919"/>
    <w:rsid w:val="00DE6322"/>
    <w:rsid w:val="00DE68D8"/>
    <w:rsid w:val="00DE6E0B"/>
    <w:rsid w:val="00DE6F74"/>
    <w:rsid w:val="00DE7160"/>
    <w:rsid w:val="00DE753E"/>
    <w:rsid w:val="00DE7A6D"/>
    <w:rsid w:val="00DE7B29"/>
    <w:rsid w:val="00DE7F2B"/>
    <w:rsid w:val="00DE7FF4"/>
    <w:rsid w:val="00DF0485"/>
    <w:rsid w:val="00DF0824"/>
    <w:rsid w:val="00DF08E6"/>
    <w:rsid w:val="00DF17EE"/>
    <w:rsid w:val="00DF1A41"/>
    <w:rsid w:val="00DF1B8E"/>
    <w:rsid w:val="00DF26BF"/>
    <w:rsid w:val="00DF2B90"/>
    <w:rsid w:val="00DF2FBE"/>
    <w:rsid w:val="00DF3075"/>
    <w:rsid w:val="00DF309D"/>
    <w:rsid w:val="00DF338E"/>
    <w:rsid w:val="00DF352F"/>
    <w:rsid w:val="00DF3AB8"/>
    <w:rsid w:val="00DF3B36"/>
    <w:rsid w:val="00DF3E53"/>
    <w:rsid w:val="00DF40C2"/>
    <w:rsid w:val="00DF458E"/>
    <w:rsid w:val="00DF49EB"/>
    <w:rsid w:val="00DF5420"/>
    <w:rsid w:val="00DF55D1"/>
    <w:rsid w:val="00DF5835"/>
    <w:rsid w:val="00DF5BED"/>
    <w:rsid w:val="00DF62C6"/>
    <w:rsid w:val="00DF78E1"/>
    <w:rsid w:val="00DF7907"/>
    <w:rsid w:val="00DF7BC4"/>
    <w:rsid w:val="00DF7D29"/>
    <w:rsid w:val="00E00BC1"/>
    <w:rsid w:val="00E00CC2"/>
    <w:rsid w:val="00E00F1C"/>
    <w:rsid w:val="00E018F5"/>
    <w:rsid w:val="00E01EB2"/>
    <w:rsid w:val="00E01F67"/>
    <w:rsid w:val="00E02150"/>
    <w:rsid w:val="00E027ED"/>
    <w:rsid w:val="00E02814"/>
    <w:rsid w:val="00E02C5E"/>
    <w:rsid w:val="00E02D44"/>
    <w:rsid w:val="00E0322E"/>
    <w:rsid w:val="00E03310"/>
    <w:rsid w:val="00E038B7"/>
    <w:rsid w:val="00E03914"/>
    <w:rsid w:val="00E03A97"/>
    <w:rsid w:val="00E03E04"/>
    <w:rsid w:val="00E03E14"/>
    <w:rsid w:val="00E03ED4"/>
    <w:rsid w:val="00E045A7"/>
    <w:rsid w:val="00E04DA2"/>
    <w:rsid w:val="00E0569F"/>
    <w:rsid w:val="00E057C7"/>
    <w:rsid w:val="00E05B9D"/>
    <w:rsid w:val="00E062D5"/>
    <w:rsid w:val="00E06565"/>
    <w:rsid w:val="00E069F4"/>
    <w:rsid w:val="00E06AD1"/>
    <w:rsid w:val="00E06FA7"/>
    <w:rsid w:val="00E0752B"/>
    <w:rsid w:val="00E0789E"/>
    <w:rsid w:val="00E07941"/>
    <w:rsid w:val="00E07B73"/>
    <w:rsid w:val="00E07D1B"/>
    <w:rsid w:val="00E07DB5"/>
    <w:rsid w:val="00E10321"/>
    <w:rsid w:val="00E105FE"/>
    <w:rsid w:val="00E108E9"/>
    <w:rsid w:val="00E10C95"/>
    <w:rsid w:val="00E11068"/>
    <w:rsid w:val="00E1129B"/>
    <w:rsid w:val="00E119CC"/>
    <w:rsid w:val="00E11BB1"/>
    <w:rsid w:val="00E11DCD"/>
    <w:rsid w:val="00E12381"/>
    <w:rsid w:val="00E124C0"/>
    <w:rsid w:val="00E1296B"/>
    <w:rsid w:val="00E12DE8"/>
    <w:rsid w:val="00E12F42"/>
    <w:rsid w:val="00E1347D"/>
    <w:rsid w:val="00E13509"/>
    <w:rsid w:val="00E1355F"/>
    <w:rsid w:val="00E13715"/>
    <w:rsid w:val="00E139F0"/>
    <w:rsid w:val="00E13A45"/>
    <w:rsid w:val="00E13CAD"/>
    <w:rsid w:val="00E13F87"/>
    <w:rsid w:val="00E13FA4"/>
    <w:rsid w:val="00E14063"/>
    <w:rsid w:val="00E1407A"/>
    <w:rsid w:val="00E148E2"/>
    <w:rsid w:val="00E14AC0"/>
    <w:rsid w:val="00E1506D"/>
    <w:rsid w:val="00E153E4"/>
    <w:rsid w:val="00E155E4"/>
    <w:rsid w:val="00E1591D"/>
    <w:rsid w:val="00E15B0D"/>
    <w:rsid w:val="00E15D9F"/>
    <w:rsid w:val="00E1621E"/>
    <w:rsid w:val="00E163F4"/>
    <w:rsid w:val="00E16402"/>
    <w:rsid w:val="00E166CF"/>
    <w:rsid w:val="00E16D05"/>
    <w:rsid w:val="00E16D3E"/>
    <w:rsid w:val="00E16E7C"/>
    <w:rsid w:val="00E16F6F"/>
    <w:rsid w:val="00E17131"/>
    <w:rsid w:val="00E177EC"/>
    <w:rsid w:val="00E179F3"/>
    <w:rsid w:val="00E17BEF"/>
    <w:rsid w:val="00E17C8C"/>
    <w:rsid w:val="00E2007B"/>
    <w:rsid w:val="00E206A6"/>
    <w:rsid w:val="00E207A9"/>
    <w:rsid w:val="00E20D6F"/>
    <w:rsid w:val="00E20E34"/>
    <w:rsid w:val="00E20FBF"/>
    <w:rsid w:val="00E2112C"/>
    <w:rsid w:val="00E21767"/>
    <w:rsid w:val="00E2189B"/>
    <w:rsid w:val="00E219CA"/>
    <w:rsid w:val="00E21E62"/>
    <w:rsid w:val="00E21F9A"/>
    <w:rsid w:val="00E228A1"/>
    <w:rsid w:val="00E229F0"/>
    <w:rsid w:val="00E22AD6"/>
    <w:rsid w:val="00E22D86"/>
    <w:rsid w:val="00E23090"/>
    <w:rsid w:val="00E232FD"/>
    <w:rsid w:val="00E239A2"/>
    <w:rsid w:val="00E23A4E"/>
    <w:rsid w:val="00E23C74"/>
    <w:rsid w:val="00E23D3B"/>
    <w:rsid w:val="00E23E70"/>
    <w:rsid w:val="00E23ED5"/>
    <w:rsid w:val="00E244F8"/>
    <w:rsid w:val="00E24C39"/>
    <w:rsid w:val="00E24CB7"/>
    <w:rsid w:val="00E24FB2"/>
    <w:rsid w:val="00E25228"/>
    <w:rsid w:val="00E25332"/>
    <w:rsid w:val="00E25603"/>
    <w:rsid w:val="00E25882"/>
    <w:rsid w:val="00E2600C"/>
    <w:rsid w:val="00E262F4"/>
    <w:rsid w:val="00E263E4"/>
    <w:rsid w:val="00E2666A"/>
    <w:rsid w:val="00E26773"/>
    <w:rsid w:val="00E276CB"/>
    <w:rsid w:val="00E27772"/>
    <w:rsid w:val="00E2790F"/>
    <w:rsid w:val="00E279FE"/>
    <w:rsid w:val="00E27C6F"/>
    <w:rsid w:val="00E27CB1"/>
    <w:rsid w:val="00E27D1F"/>
    <w:rsid w:val="00E30064"/>
    <w:rsid w:val="00E304A1"/>
    <w:rsid w:val="00E3073A"/>
    <w:rsid w:val="00E30C56"/>
    <w:rsid w:val="00E30C95"/>
    <w:rsid w:val="00E30E15"/>
    <w:rsid w:val="00E31A8D"/>
    <w:rsid w:val="00E31BD2"/>
    <w:rsid w:val="00E31E30"/>
    <w:rsid w:val="00E3237C"/>
    <w:rsid w:val="00E32694"/>
    <w:rsid w:val="00E32AAF"/>
    <w:rsid w:val="00E32D97"/>
    <w:rsid w:val="00E34180"/>
    <w:rsid w:val="00E34876"/>
    <w:rsid w:val="00E351A4"/>
    <w:rsid w:val="00E356CD"/>
    <w:rsid w:val="00E35C69"/>
    <w:rsid w:val="00E35DCF"/>
    <w:rsid w:val="00E362E1"/>
    <w:rsid w:val="00E36335"/>
    <w:rsid w:val="00E3688C"/>
    <w:rsid w:val="00E368C0"/>
    <w:rsid w:val="00E36AAE"/>
    <w:rsid w:val="00E36D35"/>
    <w:rsid w:val="00E37245"/>
    <w:rsid w:val="00E37B52"/>
    <w:rsid w:val="00E37C3A"/>
    <w:rsid w:val="00E37D8E"/>
    <w:rsid w:val="00E40017"/>
    <w:rsid w:val="00E4003F"/>
    <w:rsid w:val="00E40134"/>
    <w:rsid w:val="00E401B9"/>
    <w:rsid w:val="00E4052E"/>
    <w:rsid w:val="00E4083C"/>
    <w:rsid w:val="00E40A96"/>
    <w:rsid w:val="00E40C23"/>
    <w:rsid w:val="00E40E9F"/>
    <w:rsid w:val="00E41408"/>
    <w:rsid w:val="00E41A5B"/>
    <w:rsid w:val="00E4270E"/>
    <w:rsid w:val="00E4283D"/>
    <w:rsid w:val="00E4284F"/>
    <w:rsid w:val="00E4292A"/>
    <w:rsid w:val="00E42CB4"/>
    <w:rsid w:val="00E43544"/>
    <w:rsid w:val="00E4360E"/>
    <w:rsid w:val="00E43938"/>
    <w:rsid w:val="00E439E0"/>
    <w:rsid w:val="00E43DA6"/>
    <w:rsid w:val="00E44C07"/>
    <w:rsid w:val="00E4537F"/>
    <w:rsid w:val="00E45B2D"/>
    <w:rsid w:val="00E4628B"/>
    <w:rsid w:val="00E46510"/>
    <w:rsid w:val="00E46785"/>
    <w:rsid w:val="00E467CB"/>
    <w:rsid w:val="00E46892"/>
    <w:rsid w:val="00E46C81"/>
    <w:rsid w:val="00E4711A"/>
    <w:rsid w:val="00E477C0"/>
    <w:rsid w:val="00E4791C"/>
    <w:rsid w:val="00E479C2"/>
    <w:rsid w:val="00E47C79"/>
    <w:rsid w:val="00E50012"/>
    <w:rsid w:val="00E50392"/>
    <w:rsid w:val="00E504D3"/>
    <w:rsid w:val="00E50674"/>
    <w:rsid w:val="00E507E4"/>
    <w:rsid w:val="00E509EC"/>
    <w:rsid w:val="00E50F11"/>
    <w:rsid w:val="00E51178"/>
    <w:rsid w:val="00E51311"/>
    <w:rsid w:val="00E51411"/>
    <w:rsid w:val="00E51558"/>
    <w:rsid w:val="00E519FE"/>
    <w:rsid w:val="00E51ED8"/>
    <w:rsid w:val="00E51F47"/>
    <w:rsid w:val="00E52025"/>
    <w:rsid w:val="00E521A1"/>
    <w:rsid w:val="00E52E40"/>
    <w:rsid w:val="00E537F1"/>
    <w:rsid w:val="00E53992"/>
    <w:rsid w:val="00E539B0"/>
    <w:rsid w:val="00E53B9B"/>
    <w:rsid w:val="00E53C5F"/>
    <w:rsid w:val="00E53FB1"/>
    <w:rsid w:val="00E5499A"/>
    <w:rsid w:val="00E54C6F"/>
    <w:rsid w:val="00E551B8"/>
    <w:rsid w:val="00E551BC"/>
    <w:rsid w:val="00E55553"/>
    <w:rsid w:val="00E55740"/>
    <w:rsid w:val="00E5576F"/>
    <w:rsid w:val="00E55A21"/>
    <w:rsid w:val="00E55C17"/>
    <w:rsid w:val="00E55ED5"/>
    <w:rsid w:val="00E5623B"/>
    <w:rsid w:val="00E5630D"/>
    <w:rsid w:val="00E56692"/>
    <w:rsid w:val="00E566B5"/>
    <w:rsid w:val="00E56753"/>
    <w:rsid w:val="00E56958"/>
    <w:rsid w:val="00E56CB2"/>
    <w:rsid w:val="00E56FCC"/>
    <w:rsid w:val="00E5733B"/>
    <w:rsid w:val="00E574CF"/>
    <w:rsid w:val="00E5776E"/>
    <w:rsid w:val="00E57E07"/>
    <w:rsid w:val="00E6010B"/>
    <w:rsid w:val="00E60525"/>
    <w:rsid w:val="00E60550"/>
    <w:rsid w:val="00E60AB0"/>
    <w:rsid w:val="00E60E72"/>
    <w:rsid w:val="00E60F0D"/>
    <w:rsid w:val="00E6169D"/>
    <w:rsid w:val="00E616F5"/>
    <w:rsid w:val="00E619AB"/>
    <w:rsid w:val="00E61A7C"/>
    <w:rsid w:val="00E61D4C"/>
    <w:rsid w:val="00E62493"/>
    <w:rsid w:val="00E62563"/>
    <w:rsid w:val="00E62BE7"/>
    <w:rsid w:val="00E62D89"/>
    <w:rsid w:val="00E62F64"/>
    <w:rsid w:val="00E635E3"/>
    <w:rsid w:val="00E636A9"/>
    <w:rsid w:val="00E63E86"/>
    <w:rsid w:val="00E64265"/>
    <w:rsid w:val="00E64D66"/>
    <w:rsid w:val="00E64F45"/>
    <w:rsid w:val="00E65258"/>
    <w:rsid w:val="00E65551"/>
    <w:rsid w:val="00E658C6"/>
    <w:rsid w:val="00E65A4D"/>
    <w:rsid w:val="00E65B61"/>
    <w:rsid w:val="00E65EF1"/>
    <w:rsid w:val="00E6625B"/>
    <w:rsid w:val="00E67034"/>
    <w:rsid w:val="00E671C0"/>
    <w:rsid w:val="00E672B6"/>
    <w:rsid w:val="00E67310"/>
    <w:rsid w:val="00E67422"/>
    <w:rsid w:val="00E6783B"/>
    <w:rsid w:val="00E679BE"/>
    <w:rsid w:val="00E67E5D"/>
    <w:rsid w:val="00E70059"/>
    <w:rsid w:val="00E70068"/>
    <w:rsid w:val="00E704B8"/>
    <w:rsid w:val="00E707D9"/>
    <w:rsid w:val="00E7084A"/>
    <w:rsid w:val="00E7085D"/>
    <w:rsid w:val="00E7096A"/>
    <w:rsid w:val="00E70DFB"/>
    <w:rsid w:val="00E70E22"/>
    <w:rsid w:val="00E70E9C"/>
    <w:rsid w:val="00E70F8A"/>
    <w:rsid w:val="00E70FE4"/>
    <w:rsid w:val="00E7127D"/>
    <w:rsid w:val="00E712F1"/>
    <w:rsid w:val="00E717C9"/>
    <w:rsid w:val="00E71DD9"/>
    <w:rsid w:val="00E72163"/>
    <w:rsid w:val="00E72287"/>
    <w:rsid w:val="00E722A7"/>
    <w:rsid w:val="00E7253D"/>
    <w:rsid w:val="00E72A4D"/>
    <w:rsid w:val="00E72C24"/>
    <w:rsid w:val="00E72D2B"/>
    <w:rsid w:val="00E72FD7"/>
    <w:rsid w:val="00E7303C"/>
    <w:rsid w:val="00E7349D"/>
    <w:rsid w:val="00E736D2"/>
    <w:rsid w:val="00E73BBA"/>
    <w:rsid w:val="00E73BE5"/>
    <w:rsid w:val="00E73CC3"/>
    <w:rsid w:val="00E73D6A"/>
    <w:rsid w:val="00E73DD9"/>
    <w:rsid w:val="00E74620"/>
    <w:rsid w:val="00E74A7B"/>
    <w:rsid w:val="00E74E31"/>
    <w:rsid w:val="00E750F5"/>
    <w:rsid w:val="00E7515D"/>
    <w:rsid w:val="00E75274"/>
    <w:rsid w:val="00E75581"/>
    <w:rsid w:val="00E758D7"/>
    <w:rsid w:val="00E75910"/>
    <w:rsid w:val="00E75A0A"/>
    <w:rsid w:val="00E75E09"/>
    <w:rsid w:val="00E75E7B"/>
    <w:rsid w:val="00E76120"/>
    <w:rsid w:val="00E7633C"/>
    <w:rsid w:val="00E76BB6"/>
    <w:rsid w:val="00E76BD1"/>
    <w:rsid w:val="00E76EAA"/>
    <w:rsid w:val="00E775E0"/>
    <w:rsid w:val="00E77859"/>
    <w:rsid w:val="00E77EA7"/>
    <w:rsid w:val="00E80E50"/>
    <w:rsid w:val="00E81352"/>
    <w:rsid w:val="00E81704"/>
    <w:rsid w:val="00E81705"/>
    <w:rsid w:val="00E821A2"/>
    <w:rsid w:val="00E82388"/>
    <w:rsid w:val="00E82498"/>
    <w:rsid w:val="00E824C5"/>
    <w:rsid w:val="00E82733"/>
    <w:rsid w:val="00E82BDC"/>
    <w:rsid w:val="00E82CED"/>
    <w:rsid w:val="00E82EA4"/>
    <w:rsid w:val="00E83708"/>
    <w:rsid w:val="00E83857"/>
    <w:rsid w:val="00E839CA"/>
    <w:rsid w:val="00E83A79"/>
    <w:rsid w:val="00E83CA0"/>
    <w:rsid w:val="00E83D39"/>
    <w:rsid w:val="00E83FFF"/>
    <w:rsid w:val="00E84288"/>
    <w:rsid w:val="00E8442D"/>
    <w:rsid w:val="00E84676"/>
    <w:rsid w:val="00E848EA"/>
    <w:rsid w:val="00E85048"/>
    <w:rsid w:val="00E857B3"/>
    <w:rsid w:val="00E85BFE"/>
    <w:rsid w:val="00E86658"/>
    <w:rsid w:val="00E86A47"/>
    <w:rsid w:val="00E87787"/>
    <w:rsid w:val="00E87B52"/>
    <w:rsid w:val="00E87C73"/>
    <w:rsid w:val="00E90114"/>
    <w:rsid w:val="00E90A47"/>
    <w:rsid w:val="00E9130C"/>
    <w:rsid w:val="00E9179B"/>
    <w:rsid w:val="00E92043"/>
    <w:rsid w:val="00E92355"/>
    <w:rsid w:val="00E92466"/>
    <w:rsid w:val="00E92490"/>
    <w:rsid w:val="00E92607"/>
    <w:rsid w:val="00E92642"/>
    <w:rsid w:val="00E92650"/>
    <w:rsid w:val="00E926D7"/>
    <w:rsid w:val="00E92EAB"/>
    <w:rsid w:val="00E92F67"/>
    <w:rsid w:val="00E931AB"/>
    <w:rsid w:val="00E9342D"/>
    <w:rsid w:val="00E934B9"/>
    <w:rsid w:val="00E936CF"/>
    <w:rsid w:val="00E93B50"/>
    <w:rsid w:val="00E942AF"/>
    <w:rsid w:val="00E94474"/>
    <w:rsid w:val="00E949BF"/>
    <w:rsid w:val="00E9515D"/>
    <w:rsid w:val="00E95E1F"/>
    <w:rsid w:val="00E96086"/>
    <w:rsid w:val="00E9616C"/>
    <w:rsid w:val="00E96A9D"/>
    <w:rsid w:val="00E9710D"/>
    <w:rsid w:val="00E9741A"/>
    <w:rsid w:val="00E97B86"/>
    <w:rsid w:val="00E97BA4"/>
    <w:rsid w:val="00E97C8E"/>
    <w:rsid w:val="00E97F7A"/>
    <w:rsid w:val="00EA03AD"/>
    <w:rsid w:val="00EA05E2"/>
    <w:rsid w:val="00EA0FBC"/>
    <w:rsid w:val="00EA1A59"/>
    <w:rsid w:val="00EA1ED5"/>
    <w:rsid w:val="00EA21BC"/>
    <w:rsid w:val="00EA21ED"/>
    <w:rsid w:val="00EA2223"/>
    <w:rsid w:val="00EA240F"/>
    <w:rsid w:val="00EA26BC"/>
    <w:rsid w:val="00EA2760"/>
    <w:rsid w:val="00EA2BF4"/>
    <w:rsid w:val="00EA2EC4"/>
    <w:rsid w:val="00EA2FB0"/>
    <w:rsid w:val="00EA3059"/>
    <w:rsid w:val="00EA3416"/>
    <w:rsid w:val="00EA3942"/>
    <w:rsid w:val="00EA432A"/>
    <w:rsid w:val="00EA4409"/>
    <w:rsid w:val="00EA4896"/>
    <w:rsid w:val="00EA4FD8"/>
    <w:rsid w:val="00EA50D8"/>
    <w:rsid w:val="00EA5198"/>
    <w:rsid w:val="00EA5716"/>
    <w:rsid w:val="00EA5F4B"/>
    <w:rsid w:val="00EA5FE1"/>
    <w:rsid w:val="00EA610A"/>
    <w:rsid w:val="00EA63FD"/>
    <w:rsid w:val="00EA65C6"/>
    <w:rsid w:val="00EA6873"/>
    <w:rsid w:val="00EA6CB7"/>
    <w:rsid w:val="00EA6E3C"/>
    <w:rsid w:val="00EA6EB0"/>
    <w:rsid w:val="00EA7409"/>
    <w:rsid w:val="00EA7845"/>
    <w:rsid w:val="00EA7B84"/>
    <w:rsid w:val="00EA7C7C"/>
    <w:rsid w:val="00EA7DD6"/>
    <w:rsid w:val="00EA7E3B"/>
    <w:rsid w:val="00EB049B"/>
    <w:rsid w:val="00EB0C3A"/>
    <w:rsid w:val="00EB0EC6"/>
    <w:rsid w:val="00EB0FEB"/>
    <w:rsid w:val="00EB1940"/>
    <w:rsid w:val="00EB1AAC"/>
    <w:rsid w:val="00EB1B2D"/>
    <w:rsid w:val="00EB1B94"/>
    <w:rsid w:val="00EB1FC6"/>
    <w:rsid w:val="00EB21FC"/>
    <w:rsid w:val="00EB3276"/>
    <w:rsid w:val="00EB39FF"/>
    <w:rsid w:val="00EB440B"/>
    <w:rsid w:val="00EB50DD"/>
    <w:rsid w:val="00EB587A"/>
    <w:rsid w:val="00EB5C11"/>
    <w:rsid w:val="00EB6195"/>
    <w:rsid w:val="00EB673A"/>
    <w:rsid w:val="00EB6940"/>
    <w:rsid w:val="00EB69DF"/>
    <w:rsid w:val="00EB6FE4"/>
    <w:rsid w:val="00EB7109"/>
    <w:rsid w:val="00EB7125"/>
    <w:rsid w:val="00EB7245"/>
    <w:rsid w:val="00EB74E7"/>
    <w:rsid w:val="00EB785F"/>
    <w:rsid w:val="00EC0661"/>
    <w:rsid w:val="00EC07F6"/>
    <w:rsid w:val="00EC0ACF"/>
    <w:rsid w:val="00EC1107"/>
    <w:rsid w:val="00EC1B05"/>
    <w:rsid w:val="00EC1C7D"/>
    <w:rsid w:val="00EC1CA8"/>
    <w:rsid w:val="00EC204D"/>
    <w:rsid w:val="00EC21E6"/>
    <w:rsid w:val="00EC293B"/>
    <w:rsid w:val="00EC2AD9"/>
    <w:rsid w:val="00EC2B00"/>
    <w:rsid w:val="00EC2E4A"/>
    <w:rsid w:val="00EC2E52"/>
    <w:rsid w:val="00EC38FF"/>
    <w:rsid w:val="00EC3B1C"/>
    <w:rsid w:val="00EC3E23"/>
    <w:rsid w:val="00EC447D"/>
    <w:rsid w:val="00EC457D"/>
    <w:rsid w:val="00EC4612"/>
    <w:rsid w:val="00EC4D49"/>
    <w:rsid w:val="00EC4DC3"/>
    <w:rsid w:val="00EC571F"/>
    <w:rsid w:val="00EC59F5"/>
    <w:rsid w:val="00EC5A91"/>
    <w:rsid w:val="00EC5AF6"/>
    <w:rsid w:val="00EC5E01"/>
    <w:rsid w:val="00EC622A"/>
    <w:rsid w:val="00EC651A"/>
    <w:rsid w:val="00EC6E4E"/>
    <w:rsid w:val="00EC6E7F"/>
    <w:rsid w:val="00EC70B1"/>
    <w:rsid w:val="00EC78B0"/>
    <w:rsid w:val="00ED030D"/>
    <w:rsid w:val="00ED066B"/>
    <w:rsid w:val="00ED082A"/>
    <w:rsid w:val="00ED0940"/>
    <w:rsid w:val="00ED09E3"/>
    <w:rsid w:val="00ED0A3C"/>
    <w:rsid w:val="00ED11A9"/>
    <w:rsid w:val="00ED11B9"/>
    <w:rsid w:val="00ED151D"/>
    <w:rsid w:val="00ED1585"/>
    <w:rsid w:val="00ED19A8"/>
    <w:rsid w:val="00ED1CD0"/>
    <w:rsid w:val="00ED1DFB"/>
    <w:rsid w:val="00ED1F3A"/>
    <w:rsid w:val="00ED23E5"/>
    <w:rsid w:val="00ED281C"/>
    <w:rsid w:val="00ED2EFD"/>
    <w:rsid w:val="00ED316A"/>
    <w:rsid w:val="00ED32D5"/>
    <w:rsid w:val="00ED32F4"/>
    <w:rsid w:val="00ED35B6"/>
    <w:rsid w:val="00ED3A8B"/>
    <w:rsid w:val="00ED3C20"/>
    <w:rsid w:val="00ED3D0F"/>
    <w:rsid w:val="00ED3E1E"/>
    <w:rsid w:val="00ED470B"/>
    <w:rsid w:val="00ED4F37"/>
    <w:rsid w:val="00ED505B"/>
    <w:rsid w:val="00ED53DE"/>
    <w:rsid w:val="00ED5A9A"/>
    <w:rsid w:val="00ED5CC0"/>
    <w:rsid w:val="00ED66F5"/>
    <w:rsid w:val="00ED6806"/>
    <w:rsid w:val="00ED6C73"/>
    <w:rsid w:val="00ED6CB1"/>
    <w:rsid w:val="00ED6E46"/>
    <w:rsid w:val="00ED6FEB"/>
    <w:rsid w:val="00ED7390"/>
    <w:rsid w:val="00ED740F"/>
    <w:rsid w:val="00ED76BC"/>
    <w:rsid w:val="00ED7AF4"/>
    <w:rsid w:val="00ED7E95"/>
    <w:rsid w:val="00EE01A6"/>
    <w:rsid w:val="00EE0358"/>
    <w:rsid w:val="00EE0D30"/>
    <w:rsid w:val="00EE0F29"/>
    <w:rsid w:val="00EE1211"/>
    <w:rsid w:val="00EE17A1"/>
    <w:rsid w:val="00EE1907"/>
    <w:rsid w:val="00EE1BCD"/>
    <w:rsid w:val="00EE1E1F"/>
    <w:rsid w:val="00EE20D3"/>
    <w:rsid w:val="00EE2475"/>
    <w:rsid w:val="00EE2E93"/>
    <w:rsid w:val="00EE2EA7"/>
    <w:rsid w:val="00EE3018"/>
    <w:rsid w:val="00EE30BA"/>
    <w:rsid w:val="00EE32A0"/>
    <w:rsid w:val="00EE3460"/>
    <w:rsid w:val="00EE37B1"/>
    <w:rsid w:val="00EE386B"/>
    <w:rsid w:val="00EE3963"/>
    <w:rsid w:val="00EE3CD4"/>
    <w:rsid w:val="00EE3D1B"/>
    <w:rsid w:val="00EE3FEA"/>
    <w:rsid w:val="00EE42DB"/>
    <w:rsid w:val="00EE4596"/>
    <w:rsid w:val="00EE47A5"/>
    <w:rsid w:val="00EE53C6"/>
    <w:rsid w:val="00EE56D0"/>
    <w:rsid w:val="00EE56D6"/>
    <w:rsid w:val="00EE5974"/>
    <w:rsid w:val="00EE5A1F"/>
    <w:rsid w:val="00EE5D8D"/>
    <w:rsid w:val="00EE61E1"/>
    <w:rsid w:val="00EE6405"/>
    <w:rsid w:val="00EE6449"/>
    <w:rsid w:val="00EE751D"/>
    <w:rsid w:val="00EE7EAA"/>
    <w:rsid w:val="00EF03D3"/>
    <w:rsid w:val="00EF0AB4"/>
    <w:rsid w:val="00EF0BFC"/>
    <w:rsid w:val="00EF0F0E"/>
    <w:rsid w:val="00EF0FAA"/>
    <w:rsid w:val="00EF0FFC"/>
    <w:rsid w:val="00EF1102"/>
    <w:rsid w:val="00EF126F"/>
    <w:rsid w:val="00EF1858"/>
    <w:rsid w:val="00EF1988"/>
    <w:rsid w:val="00EF1FEB"/>
    <w:rsid w:val="00EF210B"/>
    <w:rsid w:val="00EF2118"/>
    <w:rsid w:val="00EF23DA"/>
    <w:rsid w:val="00EF24E2"/>
    <w:rsid w:val="00EF2671"/>
    <w:rsid w:val="00EF2948"/>
    <w:rsid w:val="00EF2A45"/>
    <w:rsid w:val="00EF36E8"/>
    <w:rsid w:val="00EF39C2"/>
    <w:rsid w:val="00EF4DE4"/>
    <w:rsid w:val="00EF571F"/>
    <w:rsid w:val="00EF5AE9"/>
    <w:rsid w:val="00EF5F48"/>
    <w:rsid w:val="00EF6300"/>
    <w:rsid w:val="00EF630B"/>
    <w:rsid w:val="00EF6559"/>
    <w:rsid w:val="00EF6579"/>
    <w:rsid w:val="00EF670B"/>
    <w:rsid w:val="00EF6C1E"/>
    <w:rsid w:val="00EF6C61"/>
    <w:rsid w:val="00EF6CCF"/>
    <w:rsid w:val="00EF6FBF"/>
    <w:rsid w:val="00EF770B"/>
    <w:rsid w:val="00EF7CB6"/>
    <w:rsid w:val="00EF7E15"/>
    <w:rsid w:val="00EF7ED5"/>
    <w:rsid w:val="00F00468"/>
    <w:rsid w:val="00F004BA"/>
    <w:rsid w:val="00F00742"/>
    <w:rsid w:val="00F013A9"/>
    <w:rsid w:val="00F013DD"/>
    <w:rsid w:val="00F019B0"/>
    <w:rsid w:val="00F01A5C"/>
    <w:rsid w:val="00F01D76"/>
    <w:rsid w:val="00F01DAF"/>
    <w:rsid w:val="00F02818"/>
    <w:rsid w:val="00F02970"/>
    <w:rsid w:val="00F036D2"/>
    <w:rsid w:val="00F03769"/>
    <w:rsid w:val="00F043D2"/>
    <w:rsid w:val="00F04464"/>
    <w:rsid w:val="00F046D2"/>
    <w:rsid w:val="00F04870"/>
    <w:rsid w:val="00F048F4"/>
    <w:rsid w:val="00F04DFA"/>
    <w:rsid w:val="00F0501A"/>
    <w:rsid w:val="00F0548D"/>
    <w:rsid w:val="00F06268"/>
    <w:rsid w:val="00F06A26"/>
    <w:rsid w:val="00F06BDF"/>
    <w:rsid w:val="00F06D13"/>
    <w:rsid w:val="00F06F18"/>
    <w:rsid w:val="00F07A14"/>
    <w:rsid w:val="00F07F36"/>
    <w:rsid w:val="00F07FF1"/>
    <w:rsid w:val="00F101B7"/>
    <w:rsid w:val="00F10674"/>
    <w:rsid w:val="00F10725"/>
    <w:rsid w:val="00F10DF4"/>
    <w:rsid w:val="00F10DFC"/>
    <w:rsid w:val="00F118F3"/>
    <w:rsid w:val="00F11A6E"/>
    <w:rsid w:val="00F11BAC"/>
    <w:rsid w:val="00F1212A"/>
    <w:rsid w:val="00F124E2"/>
    <w:rsid w:val="00F126B7"/>
    <w:rsid w:val="00F12EE1"/>
    <w:rsid w:val="00F1344E"/>
    <w:rsid w:val="00F136FB"/>
    <w:rsid w:val="00F1370E"/>
    <w:rsid w:val="00F13B96"/>
    <w:rsid w:val="00F13F82"/>
    <w:rsid w:val="00F143B2"/>
    <w:rsid w:val="00F14510"/>
    <w:rsid w:val="00F146DD"/>
    <w:rsid w:val="00F14C54"/>
    <w:rsid w:val="00F150C2"/>
    <w:rsid w:val="00F1542D"/>
    <w:rsid w:val="00F15F60"/>
    <w:rsid w:val="00F16314"/>
    <w:rsid w:val="00F1689A"/>
    <w:rsid w:val="00F16D88"/>
    <w:rsid w:val="00F16E88"/>
    <w:rsid w:val="00F171DA"/>
    <w:rsid w:val="00F17AD0"/>
    <w:rsid w:val="00F20F3C"/>
    <w:rsid w:val="00F21051"/>
    <w:rsid w:val="00F2152B"/>
    <w:rsid w:val="00F2172F"/>
    <w:rsid w:val="00F21936"/>
    <w:rsid w:val="00F21C61"/>
    <w:rsid w:val="00F21E63"/>
    <w:rsid w:val="00F21F3F"/>
    <w:rsid w:val="00F21F48"/>
    <w:rsid w:val="00F22032"/>
    <w:rsid w:val="00F2206B"/>
    <w:rsid w:val="00F2270B"/>
    <w:rsid w:val="00F22B08"/>
    <w:rsid w:val="00F23506"/>
    <w:rsid w:val="00F2353B"/>
    <w:rsid w:val="00F23972"/>
    <w:rsid w:val="00F24323"/>
    <w:rsid w:val="00F2463A"/>
    <w:rsid w:val="00F246A9"/>
    <w:rsid w:val="00F247C6"/>
    <w:rsid w:val="00F25075"/>
    <w:rsid w:val="00F259D1"/>
    <w:rsid w:val="00F25E26"/>
    <w:rsid w:val="00F26215"/>
    <w:rsid w:val="00F26228"/>
    <w:rsid w:val="00F268AD"/>
    <w:rsid w:val="00F26B3F"/>
    <w:rsid w:val="00F27504"/>
    <w:rsid w:val="00F27B13"/>
    <w:rsid w:val="00F300AC"/>
    <w:rsid w:val="00F302B1"/>
    <w:rsid w:val="00F30806"/>
    <w:rsid w:val="00F316D0"/>
    <w:rsid w:val="00F31885"/>
    <w:rsid w:val="00F320D4"/>
    <w:rsid w:val="00F321B0"/>
    <w:rsid w:val="00F3246B"/>
    <w:rsid w:val="00F32559"/>
    <w:rsid w:val="00F328C5"/>
    <w:rsid w:val="00F33B64"/>
    <w:rsid w:val="00F33D7F"/>
    <w:rsid w:val="00F33F98"/>
    <w:rsid w:val="00F34154"/>
    <w:rsid w:val="00F343DD"/>
    <w:rsid w:val="00F34483"/>
    <w:rsid w:val="00F349DD"/>
    <w:rsid w:val="00F34A07"/>
    <w:rsid w:val="00F34F47"/>
    <w:rsid w:val="00F34FD1"/>
    <w:rsid w:val="00F35365"/>
    <w:rsid w:val="00F353A8"/>
    <w:rsid w:val="00F3545B"/>
    <w:rsid w:val="00F355D5"/>
    <w:rsid w:val="00F355F2"/>
    <w:rsid w:val="00F35C82"/>
    <w:rsid w:val="00F35D63"/>
    <w:rsid w:val="00F36045"/>
    <w:rsid w:val="00F3630D"/>
    <w:rsid w:val="00F3642D"/>
    <w:rsid w:val="00F36702"/>
    <w:rsid w:val="00F373CC"/>
    <w:rsid w:val="00F374D9"/>
    <w:rsid w:val="00F37608"/>
    <w:rsid w:val="00F37A47"/>
    <w:rsid w:val="00F37B32"/>
    <w:rsid w:val="00F37F31"/>
    <w:rsid w:val="00F40A2F"/>
    <w:rsid w:val="00F40BA2"/>
    <w:rsid w:val="00F40C5C"/>
    <w:rsid w:val="00F40ED0"/>
    <w:rsid w:val="00F40EEB"/>
    <w:rsid w:val="00F4110F"/>
    <w:rsid w:val="00F414E6"/>
    <w:rsid w:val="00F41871"/>
    <w:rsid w:val="00F4190B"/>
    <w:rsid w:val="00F41E38"/>
    <w:rsid w:val="00F41F63"/>
    <w:rsid w:val="00F42330"/>
    <w:rsid w:val="00F424BC"/>
    <w:rsid w:val="00F42651"/>
    <w:rsid w:val="00F428B1"/>
    <w:rsid w:val="00F42A4B"/>
    <w:rsid w:val="00F42B59"/>
    <w:rsid w:val="00F42E91"/>
    <w:rsid w:val="00F430C3"/>
    <w:rsid w:val="00F43A99"/>
    <w:rsid w:val="00F43BF9"/>
    <w:rsid w:val="00F43E0C"/>
    <w:rsid w:val="00F43F2D"/>
    <w:rsid w:val="00F44231"/>
    <w:rsid w:val="00F4448C"/>
    <w:rsid w:val="00F447E5"/>
    <w:rsid w:val="00F44A38"/>
    <w:rsid w:val="00F44F60"/>
    <w:rsid w:val="00F44FEB"/>
    <w:rsid w:val="00F452A3"/>
    <w:rsid w:val="00F453F1"/>
    <w:rsid w:val="00F45956"/>
    <w:rsid w:val="00F4597A"/>
    <w:rsid w:val="00F45CC1"/>
    <w:rsid w:val="00F45E2E"/>
    <w:rsid w:val="00F45F72"/>
    <w:rsid w:val="00F4668A"/>
    <w:rsid w:val="00F46CAC"/>
    <w:rsid w:val="00F47D6B"/>
    <w:rsid w:val="00F50036"/>
    <w:rsid w:val="00F50281"/>
    <w:rsid w:val="00F5042B"/>
    <w:rsid w:val="00F505A3"/>
    <w:rsid w:val="00F50A75"/>
    <w:rsid w:val="00F50B2A"/>
    <w:rsid w:val="00F50D40"/>
    <w:rsid w:val="00F51349"/>
    <w:rsid w:val="00F5168D"/>
    <w:rsid w:val="00F51941"/>
    <w:rsid w:val="00F52895"/>
    <w:rsid w:val="00F52DD4"/>
    <w:rsid w:val="00F52F0D"/>
    <w:rsid w:val="00F52F6F"/>
    <w:rsid w:val="00F5380E"/>
    <w:rsid w:val="00F5382C"/>
    <w:rsid w:val="00F53B93"/>
    <w:rsid w:val="00F53DC8"/>
    <w:rsid w:val="00F54327"/>
    <w:rsid w:val="00F54A86"/>
    <w:rsid w:val="00F54AA1"/>
    <w:rsid w:val="00F54C6E"/>
    <w:rsid w:val="00F55108"/>
    <w:rsid w:val="00F551AE"/>
    <w:rsid w:val="00F552F6"/>
    <w:rsid w:val="00F5548D"/>
    <w:rsid w:val="00F5569D"/>
    <w:rsid w:val="00F55A24"/>
    <w:rsid w:val="00F56659"/>
    <w:rsid w:val="00F5697F"/>
    <w:rsid w:val="00F56A04"/>
    <w:rsid w:val="00F56E67"/>
    <w:rsid w:val="00F56FFE"/>
    <w:rsid w:val="00F572C8"/>
    <w:rsid w:val="00F57617"/>
    <w:rsid w:val="00F576F8"/>
    <w:rsid w:val="00F57951"/>
    <w:rsid w:val="00F57AE5"/>
    <w:rsid w:val="00F57BF9"/>
    <w:rsid w:val="00F60A85"/>
    <w:rsid w:val="00F60DC2"/>
    <w:rsid w:val="00F60DF9"/>
    <w:rsid w:val="00F6140A"/>
    <w:rsid w:val="00F615A2"/>
    <w:rsid w:val="00F61729"/>
    <w:rsid w:val="00F6175E"/>
    <w:rsid w:val="00F61D74"/>
    <w:rsid w:val="00F61DF9"/>
    <w:rsid w:val="00F61E90"/>
    <w:rsid w:val="00F628D1"/>
    <w:rsid w:val="00F62F42"/>
    <w:rsid w:val="00F62FC4"/>
    <w:rsid w:val="00F639A3"/>
    <w:rsid w:val="00F639AE"/>
    <w:rsid w:val="00F63C3D"/>
    <w:rsid w:val="00F6424E"/>
    <w:rsid w:val="00F64701"/>
    <w:rsid w:val="00F64A17"/>
    <w:rsid w:val="00F64E53"/>
    <w:rsid w:val="00F650C8"/>
    <w:rsid w:val="00F651A2"/>
    <w:rsid w:val="00F65294"/>
    <w:rsid w:val="00F652E2"/>
    <w:rsid w:val="00F6532C"/>
    <w:rsid w:val="00F653DE"/>
    <w:rsid w:val="00F65408"/>
    <w:rsid w:val="00F654BA"/>
    <w:rsid w:val="00F657E1"/>
    <w:rsid w:val="00F65997"/>
    <w:rsid w:val="00F65DB9"/>
    <w:rsid w:val="00F65E27"/>
    <w:rsid w:val="00F65EBA"/>
    <w:rsid w:val="00F65F7F"/>
    <w:rsid w:val="00F66440"/>
    <w:rsid w:val="00F6668F"/>
    <w:rsid w:val="00F667F7"/>
    <w:rsid w:val="00F66F4C"/>
    <w:rsid w:val="00F6733D"/>
    <w:rsid w:val="00F67FA7"/>
    <w:rsid w:val="00F70521"/>
    <w:rsid w:val="00F70672"/>
    <w:rsid w:val="00F70A1C"/>
    <w:rsid w:val="00F71B31"/>
    <w:rsid w:val="00F71C62"/>
    <w:rsid w:val="00F71D9A"/>
    <w:rsid w:val="00F7237A"/>
    <w:rsid w:val="00F724F3"/>
    <w:rsid w:val="00F72B3F"/>
    <w:rsid w:val="00F72BF7"/>
    <w:rsid w:val="00F73CB5"/>
    <w:rsid w:val="00F73D5F"/>
    <w:rsid w:val="00F74284"/>
    <w:rsid w:val="00F7444F"/>
    <w:rsid w:val="00F74AEE"/>
    <w:rsid w:val="00F74B2B"/>
    <w:rsid w:val="00F74B70"/>
    <w:rsid w:val="00F74B94"/>
    <w:rsid w:val="00F752FA"/>
    <w:rsid w:val="00F7579C"/>
    <w:rsid w:val="00F759DA"/>
    <w:rsid w:val="00F759EE"/>
    <w:rsid w:val="00F75DF0"/>
    <w:rsid w:val="00F76986"/>
    <w:rsid w:val="00F769D7"/>
    <w:rsid w:val="00F76A96"/>
    <w:rsid w:val="00F76DEF"/>
    <w:rsid w:val="00F76EA0"/>
    <w:rsid w:val="00F76F18"/>
    <w:rsid w:val="00F76FCE"/>
    <w:rsid w:val="00F7724A"/>
    <w:rsid w:val="00F7741D"/>
    <w:rsid w:val="00F775D7"/>
    <w:rsid w:val="00F7760E"/>
    <w:rsid w:val="00F776EB"/>
    <w:rsid w:val="00F801C0"/>
    <w:rsid w:val="00F8065A"/>
    <w:rsid w:val="00F8076C"/>
    <w:rsid w:val="00F80AB0"/>
    <w:rsid w:val="00F80E9C"/>
    <w:rsid w:val="00F80ED8"/>
    <w:rsid w:val="00F80EE8"/>
    <w:rsid w:val="00F814D9"/>
    <w:rsid w:val="00F8152C"/>
    <w:rsid w:val="00F818A8"/>
    <w:rsid w:val="00F821BD"/>
    <w:rsid w:val="00F82309"/>
    <w:rsid w:val="00F824C6"/>
    <w:rsid w:val="00F82ABA"/>
    <w:rsid w:val="00F82D16"/>
    <w:rsid w:val="00F831A4"/>
    <w:rsid w:val="00F83B7B"/>
    <w:rsid w:val="00F83C4D"/>
    <w:rsid w:val="00F83D65"/>
    <w:rsid w:val="00F84BAE"/>
    <w:rsid w:val="00F858AD"/>
    <w:rsid w:val="00F859F9"/>
    <w:rsid w:val="00F85B50"/>
    <w:rsid w:val="00F85FBD"/>
    <w:rsid w:val="00F8603C"/>
    <w:rsid w:val="00F8605F"/>
    <w:rsid w:val="00F86B1F"/>
    <w:rsid w:val="00F86F3B"/>
    <w:rsid w:val="00F8704D"/>
    <w:rsid w:val="00F873D9"/>
    <w:rsid w:val="00F87458"/>
    <w:rsid w:val="00F87787"/>
    <w:rsid w:val="00F908FC"/>
    <w:rsid w:val="00F90EEC"/>
    <w:rsid w:val="00F90FAF"/>
    <w:rsid w:val="00F90FB4"/>
    <w:rsid w:val="00F91F12"/>
    <w:rsid w:val="00F92234"/>
    <w:rsid w:val="00F9258C"/>
    <w:rsid w:val="00F928BD"/>
    <w:rsid w:val="00F928E6"/>
    <w:rsid w:val="00F92D3E"/>
    <w:rsid w:val="00F92FDE"/>
    <w:rsid w:val="00F93102"/>
    <w:rsid w:val="00F9311C"/>
    <w:rsid w:val="00F93282"/>
    <w:rsid w:val="00F933C4"/>
    <w:rsid w:val="00F93B47"/>
    <w:rsid w:val="00F93F32"/>
    <w:rsid w:val="00F940AB"/>
    <w:rsid w:val="00F94DDB"/>
    <w:rsid w:val="00F950D9"/>
    <w:rsid w:val="00F9524C"/>
    <w:rsid w:val="00F954F3"/>
    <w:rsid w:val="00F9569E"/>
    <w:rsid w:val="00F95C1E"/>
    <w:rsid w:val="00F9656F"/>
    <w:rsid w:val="00F96714"/>
    <w:rsid w:val="00F9682F"/>
    <w:rsid w:val="00F969EC"/>
    <w:rsid w:val="00F96E17"/>
    <w:rsid w:val="00F975EB"/>
    <w:rsid w:val="00F97C29"/>
    <w:rsid w:val="00F97C3A"/>
    <w:rsid w:val="00F97EB6"/>
    <w:rsid w:val="00F97FE8"/>
    <w:rsid w:val="00FA0566"/>
    <w:rsid w:val="00FA06DE"/>
    <w:rsid w:val="00FA081C"/>
    <w:rsid w:val="00FA0B5E"/>
    <w:rsid w:val="00FA0C46"/>
    <w:rsid w:val="00FA0F12"/>
    <w:rsid w:val="00FA1474"/>
    <w:rsid w:val="00FA1591"/>
    <w:rsid w:val="00FA188F"/>
    <w:rsid w:val="00FA1992"/>
    <w:rsid w:val="00FA1C17"/>
    <w:rsid w:val="00FA1F40"/>
    <w:rsid w:val="00FA228E"/>
    <w:rsid w:val="00FA286F"/>
    <w:rsid w:val="00FA2DC1"/>
    <w:rsid w:val="00FA3195"/>
    <w:rsid w:val="00FA3B0B"/>
    <w:rsid w:val="00FA3C52"/>
    <w:rsid w:val="00FA3E9A"/>
    <w:rsid w:val="00FA426F"/>
    <w:rsid w:val="00FA47D8"/>
    <w:rsid w:val="00FA4BCF"/>
    <w:rsid w:val="00FA4C24"/>
    <w:rsid w:val="00FA4D84"/>
    <w:rsid w:val="00FA501C"/>
    <w:rsid w:val="00FA5054"/>
    <w:rsid w:val="00FA5600"/>
    <w:rsid w:val="00FA592D"/>
    <w:rsid w:val="00FA6622"/>
    <w:rsid w:val="00FA6886"/>
    <w:rsid w:val="00FA6DEC"/>
    <w:rsid w:val="00FA7238"/>
    <w:rsid w:val="00FA7B12"/>
    <w:rsid w:val="00FB00FA"/>
    <w:rsid w:val="00FB0426"/>
    <w:rsid w:val="00FB0576"/>
    <w:rsid w:val="00FB07F0"/>
    <w:rsid w:val="00FB0AB3"/>
    <w:rsid w:val="00FB0CD6"/>
    <w:rsid w:val="00FB14DA"/>
    <w:rsid w:val="00FB1655"/>
    <w:rsid w:val="00FB1AAB"/>
    <w:rsid w:val="00FB1BF1"/>
    <w:rsid w:val="00FB1D6F"/>
    <w:rsid w:val="00FB28D6"/>
    <w:rsid w:val="00FB2EF3"/>
    <w:rsid w:val="00FB3034"/>
    <w:rsid w:val="00FB346F"/>
    <w:rsid w:val="00FB34D3"/>
    <w:rsid w:val="00FB3713"/>
    <w:rsid w:val="00FB374B"/>
    <w:rsid w:val="00FB3C7C"/>
    <w:rsid w:val="00FB3D3C"/>
    <w:rsid w:val="00FB48E6"/>
    <w:rsid w:val="00FB4AF1"/>
    <w:rsid w:val="00FB4C7A"/>
    <w:rsid w:val="00FB4E21"/>
    <w:rsid w:val="00FB52D9"/>
    <w:rsid w:val="00FB5313"/>
    <w:rsid w:val="00FB57B7"/>
    <w:rsid w:val="00FB58D8"/>
    <w:rsid w:val="00FB5FFA"/>
    <w:rsid w:val="00FB6000"/>
    <w:rsid w:val="00FB6F74"/>
    <w:rsid w:val="00FB7FF1"/>
    <w:rsid w:val="00FC0127"/>
    <w:rsid w:val="00FC09D2"/>
    <w:rsid w:val="00FC0CD1"/>
    <w:rsid w:val="00FC0D47"/>
    <w:rsid w:val="00FC17FC"/>
    <w:rsid w:val="00FC1CF6"/>
    <w:rsid w:val="00FC1E1D"/>
    <w:rsid w:val="00FC225C"/>
    <w:rsid w:val="00FC2652"/>
    <w:rsid w:val="00FC31FC"/>
    <w:rsid w:val="00FC33D6"/>
    <w:rsid w:val="00FC3616"/>
    <w:rsid w:val="00FC3B93"/>
    <w:rsid w:val="00FC44F5"/>
    <w:rsid w:val="00FC5173"/>
    <w:rsid w:val="00FC51A5"/>
    <w:rsid w:val="00FC523C"/>
    <w:rsid w:val="00FC5254"/>
    <w:rsid w:val="00FC53AD"/>
    <w:rsid w:val="00FC5446"/>
    <w:rsid w:val="00FC5751"/>
    <w:rsid w:val="00FC598F"/>
    <w:rsid w:val="00FC5F55"/>
    <w:rsid w:val="00FC5F8A"/>
    <w:rsid w:val="00FC6B06"/>
    <w:rsid w:val="00FC790B"/>
    <w:rsid w:val="00FC7C22"/>
    <w:rsid w:val="00FC7E27"/>
    <w:rsid w:val="00FD0624"/>
    <w:rsid w:val="00FD0866"/>
    <w:rsid w:val="00FD0975"/>
    <w:rsid w:val="00FD0A79"/>
    <w:rsid w:val="00FD0C74"/>
    <w:rsid w:val="00FD0CAA"/>
    <w:rsid w:val="00FD0CB3"/>
    <w:rsid w:val="00FD0DAE"/>
    <w:rsid w:val="00FD13BD"/>
    <w:rsid w:val="00FD16C9"/>
    <w:rsid w:val="00FD192D"/>
    <w:rsid w:val="00FD1A86"/>
    <w:rsid w:val="00FD1AA4"/>
    <w:rsid w:val="00FD1CA5"/>
    <w:rsid w:val="00FD1FD4"/>
    <w:rsid w:val="00FD214A"/>
    <w:rsid w:val="00FD2728"/>
    <w:rsid w:val="00FD273B"/>
    <w:rsid w:val="00FD360D"/>
    <w:rsid w:val="00FD37A6"/>
    <w:rsid w:val="00FD3A95"/>
    <w:rsid w:val="00FD3B1F"/>
    <w:rsid w:val="00FD3E09"/>
    <w:rsid w:val="00FD42E9"/>
    <w:rsid w:val="00FD44AB"/>
    <w:rsid w:val="00FD4521"/>
    <w:rsid w:val="00FD4588"/>
    <w:rsid w:val="00FD4A84"/>
    <w:rsid w:val="00FD4B35"/>
    <w:rsid w:val="00FD4B3B"/>
    <w:rsid w:val="00FD4CFF"/>
    <w:rsid w:val="00FD52E5"/>
    <w:rsid w:val="00FD5567"/>
    <w:rsid w:val="00FD5810"/>
    <w:rsid w:val="00FD5AAF"/>
    <w:rsid w:val="00FD5F91"/>
    <w:rsid w:val="00FD681C"/>
    <w:rsid w:val="00FD6860"/>
    <w:rsid w:val="00FD688E"/>
    <w:rsid w:val="00FD6A6C"/>
    <w:rsid w:val="00FD6D4F"/>
    <w:rsid w:val="00FD6E96"/>
    <w:rsid w:val="00FD724A"/>
    <w:rsid w:val="00FD7703"/>
    <w:rsid w:val="00FD7708"/>
    <w:rsid w:val="00FD7C6A"/>
    <w:rsid w:val="00FD7D8B"/>
    <w:rsid w:val="00FD7E11"/>
    <w:rsid w:val="00FE02CF"/>
    <w:rsid w:val="00FE06E5"/>
    <w:rsid w:val="00FE0723"/>
    <w:rsid w:val="00FE096B"/>
    <w:rsid w:val="00FE0AF4"/>
    <w:rsid w:val="00FE1274"/>
    <w:rsid w:val="00FE12B2"/>
    <w:rsid w:val="00FE171A"/>
    <w:rsid w:val="00FE174B"/>
    <w:rsid w:val="00FE183C"/>
    <w:rsid w:val="00FE18F0"/>
    <w:rsid w:val="00FE1D57"/>
    <w:rsid w:val="00FE2907"/>
    <w:rsid w:val="00FE2BC6"/>
    <w:rsid w:val="00FE2CED"/>
    <w:rsid w:val="00FE2D5E"/>
    <w:rsid w:val="00FE2E57"/>
    <w:rsid w:val="00FE2F9C"/>
    <w:rsid w:val="00FE320A"/>
    <w:rsid w:val="00FE33B9"/>
    <w:rsid w:val="00FE35B7"/>
    <w:rsid w:val="00FE3A1F"/>
    <w:rsid w:val="00FE3A51"/>
    <w:rsid w:val="00FE3CCF"/>
    <w:rsid w:val="00FE3CE6"/>
    <w:rsid w:val="00FE441E"/>
    <w:rsid w:val="00FE4A81"/>
    <w:rsid w:val="00FE5132"/>
    <w:rsid w:val="00FE533E"/>
    <w:rsid w:val="00FE53C1"/>
    <w:rsid w:val="00FE5675"/>
    <w:rsid w:val="00FE59C6"/>
    <w:rsid w:val="00FE5E57"/>
    <w:rsid w:val="00FE5FEC"/>
    <w:rsid w:val="00FE6243"/>
    <w:rsid w:val="00FE6270"/>
    <w:rsid w:val="00FE697B"/>
    <w:rsid w:val="00FE6AC4"/>
    <w:rsid w:val="00FE6B07"/>
    <w:rsid w:val="00FE6E0B"/>
    <w:rsid w:val="00FE6FAC"/>
    <w:rsid w:val="00FE723F"/>
    <w:rsid w:val="00FE7361"/>
    <w:rsid w:val="00FE74F9"/>
    <w:rsid w:val="00FE75EB"/>
    <w:rsid w:val="00FE7679"/>
    <w:rsid w:val="00FE76AA"/>
    <w:rsid w:val="00FE7AAC"/>
    <w:rsid w:val="00FE7DAF"/>
    <w:rsid w:val="00FE7DC0"/>
    <w:rsid w:val="00FE7F43"/>
    <w:rsid w:val="00FF0697"/>
    <w:rsid w:val="00FF079B"/>
    <w:rsid w:val="00FF1BF3"/>
    <w:rsid w:val="00FF1F10"/>
    <w:rsid w:val="00FF20F1"/>
    <w:rsid w:val="00FF2769"/>
    <w:rsid w:val="00FF2C78"/>
    <w:rsid w:val="00FF2E42"/>
    <w:rsid w:val="00FF3287"/>
    <w:rsid w:val="00FF335A"/>
    <w:rsid w:val="00FF3372"/>
    <w:rsid w:val="00FF33AC"/>
    <w:rsid w:val="00FF353A"/>
    <w:rsid w:val="00FF3808"/>
    <w:rsid w:val="00FF3C4A"/>
    <w:rsid w:val="00FF3C9F"/>
    <w:rsid w:val="00FF419C"/>
    <w:rsid w:val="00FF4B30"/>
    <w:rsid w:val="00FF4E32"/>
    <w:rsid w:val="00FF4EBB"/>
    <w:rsid w:val="00FF5019"/>
    <w:rsid w:val="00FF5501"/>
    <w:rsid w:val="00FF56AF"/>
    <w:rsid w:val="00FF57FF"/>
    <w:rsid w:val="00FF5D94"/>
    <w:rsid w:val="00FF6520"/>
    <w:rsid w:val="00FF654D"/>
    <w:rsid w:val="00FF6FCD"/>
    <w:rsid w:val="00FF74E5"/>
    <w:rsid w:val="00FF75A5"/>
    <w:rsid w:val="00FF7CE9"/>
    <w:rsid w:val="00FF7E21"/>
    <w:rsid w:val="534E189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20748"/>
  <w15:docId w15:val="{E87D2097-3EA6-4561-900A-1FE32E6CF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iPriority="0" w:qFormat="1"/>
    <w:lsdException w:name="index 2" w:semiHidden="1" w:uiPriority="0" w:qFormat="1"/>
    <w:lsdException w:name="index 3" w:semiHidden="1" w:uiPriority="0" w:qFormat="1"/>
    <w:lsdException w:name="index 4" w:semiHidden="1" w:uiPriority="0" w:qFormat="1"/>
    <w:lsdException w:name="index 5" w:semiHidden="1" w:uiPriority="0" w:qFormat="1"/>
    <w:lsdException w:name="index 6" w:semiHidden="1" w:uiPriority="0" w:qFormat="1"/>
    <w:lsdException w:name="index 7" w:semiHidden="1" w:uiPriority="0" w:qFormat="1"/>
    <w:lsdException w:name="index 8" w:semiHidden="1" w:uiPriority="0" w:qFormat="1"/>
    <w:lsdException w:name="index 9" w:semiHidden="1" w:uiPriority="0" w:qFormat="1"/>
    <w:lsdException w:name="toc 1" w:semiHidden="1" w:uiPriority="0" w:qFormat="1"/>
    <w:lsdException w:name="toc 2" w:semiHidden="1" w:uiPriority="0" w:qFormat="1"/>
    <w:lsdException w:name="toc 3" w:semiHidden="1" w:uiPriority="0"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iPriority="0" w:qFormat="1"/>
    <w:lsdException w:name="annotation text" w:semiHidden="1" w:uiPriority="0" w:qFormat="1"/>
    <w:lsdException w:name="header" w:unhideWhenUsed="1"/>
    <w:lsdException w:name="footer" w:unhideWhenUsed="1"/>
    <w:lsdException w:name="index heading" w:semiHidden="1" w:uiPriority="0" w:qFormat="1"/>
    <w:lsdException w:name="caption" w:uiPriority="0" w:qFormat="1"/>
    <w:lsdException w:name="table of figures" w:semiHidden="1" w:uiPriority="0"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iPriority="0" w:qFormat="1"/>
    <w:lsdException w:name="table of authorities" w:semiHidden="1" w:uiPriority="0" w:qFormat="1"/>
    <w:lsdException w:name="macro" w:semiHidden="1" w:uiPriority="0" w:qFormat="1"/>
    <w:lsdException w:name="toa heading" w:semiHidden="1" w:uiPriority="0"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qFormat="1"/>
    <w:lsdException w:name="Strong" w:uiPriority="22" w:qFormat="1"/>
    <w:lsdException w:name="Emphasis" w:uiPriority="20"/>
    <w:lsdException w:name="Document Map" w:semiHidden="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Chars="200" w:firstLine="200"/>
      <w:jc w:val="both"/>
    </w:pPr>
    <w:rPr>
      <w:rFonts w:ascii="等线" w:eastAsia="仿宋" w:hAnsi="等线" w:cs="Times New Roman"/>
      <w:bCs/>
      <w:kern w:val="2"/>
      <w:sz w:val="21"/>
      <w:szCs w:val="32"/>
      <w:lang w:eastAsia="zh-CN"/>
    </w:rPr>
  </w:style>
  <w:style w:type="paragraph" w:styleId="11">
    <w:name w:val="heading 1"/>
    <w:basedOn w:val="a0"/>
    <w:next w:val="a0"/>
    <w:link w:val="12"/>
    <w:uiPriority w:val="9"/>
    <w:qFormat/>
    <w:pPr>
      <w:keepNext/>
      <w:keepLines/>
      <w:numPr>
        <w:numId w:val="1"/>
      </w:numPr>
      <w:spacing w:before="120" w:after="120" w:line="360" w:lineRule="auto"/>
      <w:ind w:firstLineChars="0"/>
      <w:jc w:val="center"/>
      <w:outlineLvl w:val="0"/>
    </w:pPr>
    <w:rPr>
      <w:b/>
      <w:bCs w:val="0"/>
      <w:kern w:val="44"/>
      <w:sz w:val="32"/>
      <w:szCs w:val="44"/>
    </w:rPr>
  </w:style>
  <w:style w:type="paragraph" w:styleId="20">
    <w:name w:val="heading 2"/>
    <w:basedOn w:val="a0"/>
    <w:next w:val="a0"/>
    <w:link w:val="21"/>
    <w:uiPriority w:val="9"/>
    <w:unhideWhenUsed/>
    <w:qFormat/>
    <w:pPr>
      <w:keepNext/>
      <w:keepLines/>
      <w:numPr>
        <w:ilvl w:val="1"/>
        <w:numId w:val="1"/>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uiPriority w:val="9"/>
    <w:unhideWhenUsed/>
    <w:qFormat/>
    <w:pPr>
      <w:keepNext/>
      <w:keepLines/>
      <w:adjustRightInd w:val="0"/>
      <w:spacing w:before="260" w:after="260"/>
      <w:ind w:firstLine="420"/>
      <w:outlineLvl w:val="2"/>
    </w:pPr>
    <w:rPr>
      <w:bCs w:val="0"/>
    </w:rPr>
  </w:style>
  <w:style w:type="paragraph" w:styleId="4">
    <w:name w:val="heading 4"/>
    <w:basedOn w:val="a0"/>
    <w:next w:val="a0"/>
    <w:link w:val="40"/>
    <w:uiPriority w:val="9"/>
    <w:unhideWhenUsed/>
    <w:qFormat/>
    <w:pPr>
      <w:keepNext/>
      <w:keepLines/>
      <w:numPr>
        <w:ilvl w:val="3"/>
        <w:numId w:val="1"/>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pPr>
      <w:keepNext/>
      <w:keepLines/>
      <w:numPr>
        <w:ilvl w:val="4"/>
        <w:numId w:val="2"/>
      </w:numPr>
      <w:spacing w:before="280" w:after="290" w:line="376" w:lineRule="auto"/>
      <w:outlineLvl w:val="4"/>
    </w:pPr>
    <w:rPr>
      <w:b/>
      <w:sz w:val="28"/>
      <w:szCs w:val="28"/>
    </w:rPr>
  </w:style>
  <w:style w:type="paragraph" w:styleId="6">
    <w:name w:val="heading 6"/>
    <w:basedOn w:val="a0"/>
    <w:next w:val="a0"/>
    <w:link w:val="60"/>
    <w:uiPriority w:val="9"/>
    <w:unhideWhenUsed/>
    <w:qFormat/>
    <w:pPr>
      <w:keepNext/>
      <w:keepLines/>
      <w:numPr>
        <w:ilvl w:val="5"/>
        <w:numId w:val="2"/>
      </w:numPr>
      <w:spacing w:before="240" w:after="64" w:line="320" w:lineRule="auto"/>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pPr>
      <w:keepNext/>
      <w:keepLines/>
      <w:numPr>
        <w:ilvl w:val="6"/>
        <w:numId w:val="2"/>
      </w:numPr>
      <w:spacing w:before="240" w:after="64" w:line="320" w:lineRule="auto"/>
      <w:outlineLvl w:val="6"/>
    </w:pPr>
    <w:rPr>
      <w:b/>
      <w:sz w:val="24"/>
      <w:szCs w:val="24"/>
    </w:rPr>
  </w:style>
  <w:style w:type="paragraph" w:styleId="8">
    <w:name w:val="heading 8"/>
    <w:basedOn w:val="a0"/>
    <w:next w:val="a0"/>
    <w:link w:val="80"/>
    <w:uiPriority w:val="9"/>
    <w:unhideWhenUsed/>
    <w:qFormat/>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macro"/>
    <w:link w:val="a5"/>
    <w:semiHidden/>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kern w:val="2"/>
      <w:sz w:val="24"/>
      <w:szCs w:val="24"/>
      <w:lang w:eastAsia="zh-CN"/>
    </w:rPr>
  </w:style>
  <w:style w:type="paragraph" w:styleId="TOC7">
    <w:name w:val="toc 7"/>
    <w:basedOn w:val="a0"/>
    <w:next w:val="a0"/>
    <w:semiHidden/>
    <w:qFormat/>
    <w:pPr>
      <w:ind w:leftChars="1200" w:left="2520"/>
    </w:pPr>
  </w:style>
  <w:style w:type="paragraph" w:styleId="a6">
    <w:name w:val="table of authorities"/>
    <w:basedOn w:val="a0"/>
    <w:next w:val="a0"/>
    <w:semiHidden/>
    <w:qFormat/>
    <w:pPr>
      <w:ind w:leftChars="200" w:left="420"/>
    </w:pPr>
  </w:style>
  <w:style w:type="paragraph" w:styleId="81">
    <w:name w:val="index 8"/>
    <w:basedOn w:val="a0"/>
    <w:next w:val="a0"/>
    <w:semiHidden/>
    <w:qFormat/>
    <w:pPr>
      <w:ind w:leftChars="1400" w:left="1400"/>
    </w:pPr>
  </w:style>
  <w:style w:type="paragraph" w:styleId="a7">
    <w:name w:val="caption"/>
    <w:basedOn w:val="a0"/>
    <w:next w:val="a0"/>
    <w:qFormat/>
    <w:rPr>
      <w:rFonts w:ascii="Arial" w:eastAsia="黑体" w:hAnsi="Arial" w:cs="Arial"/>
      <w:sz w:val="20"/>
      <w:szCs w:val="20"/>
    </w:rPr>
  </w:style>
  <w:style w:type="paragraph" w:styleId="51">
    <w:name w:val="index 5"/>
    <w:basedOn w:val="a0"/>
    <w:next w:val="a0"/>
    <w:semiHidden/>
    <w:qFormat/>
    <w:pPr>
      <w:ind w:leftChars="800" w:left="800"/>
    </w:pPr>
  </w:style>
  <w:style w:type="paragraph" w:styleId="a8">
    <w:name w:val="Document Map"/>
    <w:basedOn w:val="a0"/>
    <w:link w:val="a9"/>
    <w:uiPriority w:val="99"/>
    <w:semiHidden/>
    <w:qFormat/>
    <w:pPr>
      <w:shd w:val="clear" w:color="auto" w:fill="000080"/>
    </w:pPr>
  </w:style>
  <w:style w:type="paragraph" w:styleId="aa">
    <w:name w:val="toa heading"/>
    <w:basedOn w:val="a0"/>
    <w:next w:val="a0"/>
    <w:semiHidden/>
    <w:qFormat/>
    <w:pPr>
      <w:spacing w:before="120"/>
    </w:pPr>
    <w:rPr>
      <w:rFonts w:ascii="Arial" w:hAnsi="Arial" w:cs="Arial"/>
    </w:rPr>
  </w:style>
  <w:style w:type="paragraph" w:styleId="ab">
    <w:name w:val="annotation text"/>
    <w:basedOn w:val="a0"/>
    <w:link w:val="ac"/>
    <w:semiHidden/>
    <w:qFormat/>
    <w:pPr>
      <w:jc w:val="left"/>
    </w:pPr>
  </w:style>
  <w:style w:type="paragraph" w:styleId="61">
    <w:name w:val="index 6"/>
    <w:basedOn w:val="a0"/>
    <w:next w:val="a0"/>
    <w:semiHidden/>
    <w:qFormat/>
    <w:pPr>
      <w:ind w:leftChars="1000" w:left="1000"/>
    </w:pPr>
  </w:style>
  <w:style w:type="paragraph" w:styleId="41">
    <w:name w:val="index 4"/>
    <w:basedOn w:val="a0"/>
    <w:next w:val="a0"/>
    <w:semiHidden/>
    <w:qFormat/>
    <w:pPr>
      <w:ind w:leftChars="600" w:left="600"/>
    </w:pPr>
  </w:style>
  <w:style w:type="paragraph" w:styleId="TOC5">
    <w:name w:val="toc 5"/>
    <w:basedOn w:val="a0"/>
    <w:next w:val="a0"/>
    <w:semiHidden/>
    <w:qFormat/>
    <w:pPr>
      <w:ind w:leftChars="800" w:left="1680"/>
    </w:pPr>
  </w:style>
  <w:style w:type="paragraph" w:styleId="TOC3">
    <w:name w:val="toc 3"/>
    <w:basedOn w:val="a0"/>
    <w:next w:val="a0"/>
    <w:semiHidden/>
    <w:qFormat/>
    <w:pPr>
      <w:ind w:leftChars="400" w:left="840"/>
    </w:pPr>
  </w:style>
  <w:style w:type="paragraph" w:styleId="TOC8">
    <w:name w:val="toc 8"/>
    <w:basedOn w:val="a0"/>
    <w:next w:val="a0"/>
    <w:semiHidden/>
    <w:qFormat/>
    <w:pPr>
      <w:ind w:leftChars="1400" w:left="2940"/>
    </w:pPr>
  </w:style>
  <w:style w:type="paragraph" w:styleId="31">
    <w:name w:val="index 3"/>
    <w:basedOn w:val="a0"/>
    <w:next w:val="a0"/>
    <w:semiHidden/>
    <w:qFormat/>
    <w:pPr>
      <w:ind w:leftChars="400" w:left="400"/>
    </w:pPr>
  </w:style>
  <w:style w:type="paragraph" w:styleId="ad">
    <w:name w:val="Date"/>
    <w:basedOn w:val="a0"/>
    <w:next w:val="a0"/>
    <w:link w:val="ae"/>
    <w:qFormat/>
    <w:pPr>
      <w:ind w:leftChars="2500" w:left="100"/>
    </w:pPr>
  </w:style>
  <w:style w:type="paragraph" w:styleId="af">
    <w:name w:val="endnote text"/>
    <w:basedOn w:val="a0"/>
    <w:link w:val="af0"/>
    <w:semiHidden/>
    <w:qFormat/>
    <w:pPr>
      <w:snapToGrid w:val="0"/>
      <w:jc w:val="left"/>
    </w:pPr>
  </w:style>
  <w:style w:type="paragraph" w:styleId="af1">
    <w:name w:val="Balloon Text"/>
    <w:basedOn w:val="a0"/>
    <w:link w:val="af2"/>
    <w:uiPriority w:val="99"/>
    <w:semiHidden/>
    <w:unhideWhenUsed/>
    <w:qFormat/>
    <w:rPr>
      <w:sz w:val="18"/>
      <w:szCs w:val="18"/>
    </w:rPr>
  </w:style>
  <w:style w:type="paragraph" w:styleId="af3">
    <w:name w:val="footer"/>
    <w:basedOn w:val="a0"/>
    <w:link w:val="af4"/>
    <w:uiPriority w:val="99"/>
    <w:unhideWhenUsed/>
    <w:pPr>
      <w:tabs>
        <w:tab w:val="center" w:pos="4153"/>
        <w:tab w:val="right" w:pos="8306"/>
      </w:tabs>
      <w:snapToGrid w:val="0"/>
      <w:jc w:val="left"/>
    </w:pPr>
    <w:rPr>
      <w:sz w:val="18"/>
      <w:szCs w:val="18"/>
    </w:rPr>
  </w:style>
  <w:style w:type="paragraph" w:styleId="af5">
    <w:name w:val="header"/>
    <w:basedOn w:val="a0"/>
    <w:link w:val="af6"/>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semiHidden/>
    <w:qFormat/>
    <w:rPr>
      <w:sz w:val="28"/>
    </w:rPr>
  </w:style>
  <w:style w:type="paragraph" w:styleId="TOC4">
    <w:name w:val="toc 4"/>
    <w:basedOn w:val="a0"/>
    <w:next w:val="a0"/>
    <w:semiHidden/>
    <w:qFormat/>
    <w:pPr>
      <w:ind w:leftChars="600" w:left="1260"/>
    </w:pPr>
  </w:style>
  <w:style w:type="paragraph" w:styleId="af7">
    <w:name w:val="index heading"/>
    <w:basedOn w:val="a0"/>
    <w:next w:val="13"/>
    <w:semiHidden/>
    <w:qFormat/>
    <w:rPr>
      <w:rFonts w:ascii="Arial" w:hAnsi="Arial" w:cs="Arial"/>
      <w:b/>
      <w:bCs w:val="0"/>
    </w:rPr>
  </w:style>
  <w:style w:type="paragraph" w:styleId="13">
    <w:name w:val="index 1"/>
    <w:basedOn w:val="a0"/>
    <w:next w:val="a0"/>
    <w:semiHidden/>
    <w:qFormat/>
  </w:style>
  <w:style w:type="paragraph" w:styleId="af8">
    <w:name w:val="footnote text"/>
    <w:basedOn w:val="a0"/>
    <w:link w:val="af9"/>
    <w:semiHidden/>
    <w:qFormat/>
    <w:pPr>
      <w:snapToGrid w:val="0"/>
      <w:jc w:val="left"/>
    </w:pPr>
    <w:rPr>
      <w:sz w:val="18"/>
      <w:szCs w:val="18"/>
    </w:rPr>
  </w:style>
  <w:style w:type="paragraph" w:styleId="TOC6">
    <w:name w:val="toc 6"/>
    <w:basedOn w:val="a0"/>
    <w:next w:val="a0"/>
    <w:semiHidden/>
    <w:qFormat/>
    <w:pPr>
      <w:ind w:leftChars="1000" w:left="2100"/>
    </w:pPr>
  </w:style>
  <w:style w:type="paragraph" w:styleId="71">
    <w:name w:val="index 7"/>
    <w:basedOn w:val="a0"/>
    <w:next w:val="a0"/>
    <w:semiHidden/>
    <w:qFormat/>
    <w:pPr>
      <w:ind w:leftChars="1200" w:left="1200"/>
    </w:pPr>
  </w:style>
  <w:style w:type="paragraph" w:styleId="91">
    <w:name w:val="index 9"/>
    <w:basedOn w:val="a0"/>
    <w:next w:val="a0"/>
    <w:semiHidden/>
    <w:qFormat/>
    <w:pPr>
      <w:ind w:leftChars="1600" w:left="1600"/>
    </w:pPr>
  </w:style>
  <w:style w:type="paragraph" w:styleId="afa">
    <w:name w:val="table of figures"/>
    <w:basedOn w:val="a0"/>
    <w:next w:val="a0"/>
    <w:semiHidden/>
    <w:qFormat/>
    <w:pPr>
      <w:ind w:leftChars="200" w:left="200" w:hangingChars="200" w:hanging="200"/>
    </w:pPr>
  </w:style>
  <w:style w:type="paragraph" w:styleId="TOC2">
    <w:name w:val="toc 2"/>
    <w:basedOn w:val="a0"/>
    <w:next w:val="a0"/>
    <w:semiHidden/>
    <w:qFormat/>
    <w:pPr>
      <w:ind w:leftChars="200" w:left="420"/>
    </w:pPr>
  </w:style>
  <w:style w:type="paragraph" w:styleId="TOC9">
    <w:name w:val="toc 9"/>
    <w:basedOn w:val="a0"/>
    <w:next w:val="a0"/>
    <w:semiHidden/>
    <w:qFormat/>
    <w:pPr>
      <w:ind w:leftChars="1600" w:left="3360"/>
    </w:pPr>
  </w:style>
  <w:style w:type="paragraph" w:styleId="HTML">
    <w:name w:val="HTML Preformatted"/>
    <w:basedOn w:val="a0"/>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afb">
    <w:name w:val="Normal (Web)"/>
    <w:basedOn w:val="a0"/>
    <w:uiPriority w:val="99"/>
    <w:unhideWhenUsed/>
    <w:pPr>
      <w:widowControl/>
      <w:spacing w:before="100" w:beforeAutospacing="1" w:after="100" w:afterAutospacing="1"/>
      <w:jc w:val="left"/>
    </w:pPr>
    <w:rPr>
      <w:rFonts w:ascii="宋体" w:hAnsi="宋体" w:cs="宋体"/>
      <w:kern w:val="0"/>
    </w:rPr>
  </w:style>
  <w:style w:type="paragraph" w:styleId="22">
    <w:name w:val="index 2"/>
    <w:basedOn w:val="a0"/>
    <w:next w:val="a0"/>
    <w:semiHidden/>
    <w:qFormat/>
    <w:pPr>
      <w:ind w:leftChars="200" w:left="200"/>
    </w:pPr>
  </w:style>
  <w:style w:type="paragraph" w:styleId="afc">
    <w:name w:val="annotation subject"/>
    <w:basedOn w:val="ab"/>
    <w:next w:val="ab"/>
    <w:link w:val="afd"/>
    <w:semiHidden/>
    <w:qFormat/>
    <w:rPr>
      <w:b/>
      <w:bCs w:val="0"/>
    </w:rPr>
  </w:style>
  <w:style w:type="table" w:styleId="afe">
    <w:name w:val="Table Grid"/>
    <w:basedOn w:val="a2"/>
    <w:uiPriority w:val="59"/>
    <w:pPr>
      <w:widowControl w:val="0"/>
      <w:jc w:val="center"/>
    </w:pPr>
    <w:rPr>
      <w:rFonts w:ascii="Times New Roman" w:eastAsia="仿宋" w:hAnsi="Times New Roman" w:cs="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styleId="aff">
    <w:name w:val="Strong"/>
    <w:basedOn w:val="a1"/>
    <w:uiPriority w:val="22"/>
    <w:qFormat/>
    <w:rPr>
      <w:b/>
      <w:bCs/>
    </w:rPr>
  </w:style>
  <w:style w:type="character" w:styleId="aff0">
    <w:name w:val="page number"/>
    <w:basedOn w:val="a1"/>
    <w:qFormat/>
  </w:style>
  <w:style w:type="character" w:styleId="aff1">
    <w:name w:val="FollowedHyperlink"/>
    <w:basedOn w:val="a1"/>
    <w:uiPriority w:val="99"/>
    <w:qFormat/>
    <w:rPr>
      <w:color w:val="954F72" w:themeColor="followedHyperlink"/>
      <w:u w:val="single"/>
    </w:rPr>
  </w:style>
  <w:style w:type="character" w:styleId="aff2">
    <w:name w:val="Hyperlink"/>
    <w:basedOn w:val="a1"/>
    <w:uiPriority w:val="99"/>
    <w:rPr>
      <w:color w:val="0000FF"/>
      <w:u w:val="single"/>
    </w:rPr>
  </w:style>
  <w:style w:type="character" w:styleId="aff3">
    <w:name w:val="annotation reference"/>
    <w:basedOn w:val="a1"/>
    <w:uiPriority w:val="99"/>
    <w:semiHidden/>
    <w:unhideWhenUsed/>
    <w:qFormat/>
    <w:rPr>
      <w:sz w:val="21"/>
      <w:szCs w:val="21"/>
    </w:rPr>
  </w:style>
  <w:style w:type="character" w:customStyle="1" w:styleId="af6">
    <w:name w:val="页眉 字符"/>
    <w:link w:val="af5"/>
    <w:uiPriority w:val="99"/>
    <w:rPr>
      <w:rFonts w:ascii="等线" w:eastAsia="仿宋" w:hAnsi="等线" w:cs="Times New Roman"/>
      <w:bCs/>
      <w:sz w:val="18"/>
      <w:szCs w:val="18"/>
    </w:rPr>
  </w:style>
  <w:style w:type="character" w:customStyle="1" w:styleId="af4">
    <w:name w:val="页脚 字符"/>
    <w:link w:val="af3"/>
    <w:uiPriority w:val="99"/>
    <w:rPr>
      <w:rFonts w:ascii="等线" w:eastAsia="仿宋" w:hAnsi="等线" w:cs="Times New Roman"/>
      <w:bCs/>
      <w:sz w:val="18"/>
      <w:szCs w:val="18"/>
    </w:rPr>
  </w:style>
  <w:style w:type="paragraph" w:styleId="aff4">
    <w:name w:val="List Paragraph"/>
    <w:basedOn w:val="a0"/>
    <w:uiPriority w:val="34"/>
    <w:qFormat/>
    <w:pPr>
      <w:ind w:firstLine="420"/>
    </w:pPr>
  </w:style>
  <w:style w:type="character" w:customStyle="1" w:styleId="14">
    <w:name w:val="未处理的提及1"/>
    <w:basedOn w:val="a1"/>
    <w:uiPriority w:val="99"/>
    <w:semiHidden/>
    <w:unhideWhenUsed/>
    <w:rPr>
      <w:color w:val="808080"/>
      <w:shd w:val="clear" w:color="auto" w:fill="E6E6E6"/>
    </w:rPr>
  </w:style>
  <w:style w:type="character" w:customStyle="1" w:styleId="12">
    <w:name w:val="标题 1 字符"/>
    <w:link w:val="11"/>
    <w:uiPriority w:val="9"/>
    <w:rPr>
      <w:rFonts w:ascii="等线" w:eastAsia="仿宋" w:hAnsi="等线" w:cs="Times New Roman"/>
      <w:b/>
      <w:kern w:val="44"/>
      <w:sz w:val="32"/>
      <w:szCs w:val="44"/>
    </w:rPr>
  </w:style>
  <w:style w:type="character" w:customStyle="1" w:styleId="21">
    <w:name w:val="标题 2 字符"/>
    <w:link w:val="20"/>
    <w:uiPriority w:val="9"/>
    <w:qFormat/>
    <w:rPr>
      <w:rFonts w:ascii="等线 Light" w:eastAsia="黑体" w:hAnsi="等线 Light" w:cs="Times New Roman"/>
      <w:b/>
      <w:sz w:val="28"/>
      <w:szCs w:val="32"/>
    </w:rPr>
  </w:style>
  <w:style w:type="character" w:customStyle="1" w:styleId="HTML0">
    <w:name w:val="HTML 预设格式 字符"/>
    <w:basedOn w:val="a1"/>
    <w:link w:val="HTML"/>
    <w:uiPriority w:val="99"/>
    <w:semiHidden/>
    <w:rPr>
      <w:rFonts w:ascii="宋体" w:eastAsia="宋体" w:hAnsi="宋体" w:cs="宋体"/>
      <w:kern w:val="0"/>
      <w:sz w:val="24"/>
      <w:szCs w:val="24"/>
    </w:rPr>
  </w:style>
  <w:style w:type="character" w:customStyle="1" w:styleId="30">
    <w:name w:val="标题 3 字符"/>
    <w:link w:val="3"/>
    <w:uiPriority w:val="9"/>
    <w:rPr>
      <w:rFonts w:ascii="等线" w:eastAsia="仿宋" w:hAnsi="等线" w:cs="Times New Roman"/>
      <w:szCs w:val="32"/>
    </w:rPr>
  </w:style>
  <w:style w:type="character" w:customStyle="1" w:styleId="40">
    <w:name w:val="标题 4 字符"/>
    <w:link w:val="4"/>
    <w:uiPriority w:val="9"/>
    <w:rPr>
      <w:rFonts w:ascii="等线 Light" w:eastAsia="仿宋" w:hAnsi="等线 Light" w:cs="Times New Roman"/>
      <w:b/>
      <w:bCs/>
      <w:szCs w:val="28"/>
    </w:rPr>
  </w:style>
  <w:style w:type="character" w:customStyle="1" w:styleId="50">
    <w:name w:val="标题 5 字符"/>
    <w:basedOn w:val="a1"/>
    <w:link w:val="5"/>
    <w:uiPriority w:val="9"/>
    <w:rPr>
      <w:rFonts w:ascii="等线" w:eastAsia="仿宋" w:hAnsi="等线" w:cs="Times New Roman"/>
      <w:b/>
      <w:bCs/>
      <w:sz w:val="28"/>
      <w:szCs w:val="28"/>
    </w:rPr>
  </w:style>
  <w:style w:type="character" w:customStyle="1" w:styleId="60">
    <w:name w:val="标题 6 字符"/>
    <w:basedOn w:val="a1"/>
    <w:link w:val="6"/>
    <w:uiPriority w:val="9"/>
    <w:rPr>
      <w:rFonts w:asciiTheme="majorHAnsi" w:eastAsiaTheme="majorEastAsia" w:hAnsiTheme="majorHAnsi" w:cstheme="majorBidi"/>
      <w:b/>
      <w:bCs/>
      <w:sz w:val="24"/>
      <w:szCs w:val="24"/>
    </w:rPr>
  </w:style>
  <w:style w:type="character" w:customStyle="1" w:styleId="70">
    <w:name w:val="标题 7 字符"/>
    <w:basedOn w:val="a1"/>
    <w:link w:val="7"/>
    <w:uiPriority w:val="9"/>
    <w:rPr>
      <w:rFonts w:ascii="等线" w:eastAsia="仿宋" w:hAnsi="等线" w:cs="Times New Roman"/>
      <w:b/>
      <w:bCs/>
      <w:sz w:val="24"/>
      <w:szCs w:val="24"/>
    </w:rPr>
  </w:style>
  <w:style w:type="character" w:customStyle="1" w:styleId="80">
    <w:name w:val="标题 8 字符"/>
    <w:basedOn w:val="a1"/>
    <w:link w:val="8"/>
    <w:uiPriority w:val="9"/>
    <w:rPr>
      <w:rFonts w:asciiTheme="majorHAnsi" w:eastAsiaTheme="majorEastAsia" w:hAnsiTheme="majorHAnsi" w:cstheme="majorBidi"/>
      <w:bCs/>
      <w:sz w:val="24"/>
      <w:szCs w:val="24"/>
    </w:rPr>
  </w:style>
  <w:style w:type="character" w:customStyle="1" w:styleId="90">
    <w:name w:val="标题 9 字符"/>
    <w:basedOn w:val="a1"/>
    <w:link w:val="9"/>
    <w:uiPriority w:val="9"/>
    <w:rPr>
      <w:rFonts w:asciiTheme="majorHAnsi" w:eastAsiaTheme="majorEastAsia" w:hAnsiTheme="majorHAnsi" w:cstheme="majorBidi"/>
      <w:bCs/>
      <w:szCs w:val="21"/>
    </w:rPr>
  </w:style>
  <w:style w:type="paragraph" w:customStyle="1" w:styleId="23">
    <w:name w:val="样式 首行缩进:  2 字符"/>
    <w:basedOn w:val="a0"/>
    <w:link w:val="2Char1"/>
    <w:qFormat/>
    <w:pPr>
      <w:ind w:firstLine="480"/>
    </w:pPr>
    <w:rPr>
      <w:rFonts w:cs="宋体"/>
      <w:szCs w:val="20"/>
    </w:rPr>
  </w:style>
  <w:style w:type="paragraph" w:customStyle="1" w:styleId="aff5">
    <w:name w:val="表格文字图表文字"/>
    <w:basedOn w:val="a0"/>
    <w:qFormat/>
    <w:pPr>
      <w:snapToGrid w:val="0"/>
      <w:jc w:val="center"/>
    </w:pPr>
    <w:rPr>
      <w:rFonts w:cs="宋体"/>
      <w:szCs w:val="20"/>
    </w:rPr>
  </w:style>
  <w:style w:type="character" w:customStyle="1" w:styleId="a9">
    <w:name w:val="文档结构图 字符"/>
    <w:basedOn w:val="a1"/>
    <w:link w:val="a8"/>
    <w:uiPriority w:val="99"/>
    <w:semiHidden/>
    <w:qFormat/>
    <w:rPr>
      <w:rFonts w:ascii="Times New Roman" w:eastAsia="宋体" w:hAnsi="Times New Roman" w:cs="Times New Roman"/>
      <w:sz w:val="24"/>
      <w:szCs w:val="24"/>
      <w:shd w:val="clear" w:color="auto" w:fill="000080"/>
    </w:rPr>
  </w:style>
  <w:style w:type="character" w:customStyle="1" w:styleId="a5">
    <w:name w:val="宏文本 字符"/>
    <w:basedOn w:val="a1"/>
    <w:link w:val="a4"/>
    <w:semiHidden/>
    <w:qFormat/>
    <w:rPr>
      <w:rFonts w:ascii="Courier New" w:eastAsia="宋体" w:hAnsi="Courier New" w:cs="Courier New"/>
      <w:sz w:val="24"/>
      <w:szCs w:val="24"/>
    </w:rPr>
  </w:style>
  <w:style w:type="character" w:customStyle="1" w:styleId="af9">
    <w:name w:val="脚注文本 字符"/>
    <w:basedOn w:val="a1"/>
    <w:link w:val="af8"/>
    <w:semiHidden/>
    <w:qFormat/>
    <w:rPr>
      <w:rFonts w:ascii="Times New Roman" w:eastAsia="宋体" w:hAnsi="Times New Roman" w:cs="Times New Roman"/>
      <w:sz w:val="18"/>
      <w:szCs w:val="18"/>
    </w:rPr>
  </w:style>
  <w:style w:type="character" w:customStyle="1" w:styleId="af2">
    <w:name w:val="批注框文本 字符"/>
    <w:basedOn w:val="a1"/>
    <w:link w:val="af1"/>
    <w:uiPriority w:val="99"/>
    <w:semiHidden/>
    <w:qFormat/>
    <w:rPr>
      <w:rFonts w:eastAsia="仿宋"/>
      <w:bCs/>
      <w:sz w:val="18"/>
      <w:szCs w:val="18"/>
    </w:rPr>
  </w:style>
  <w:style w:type="character" w:customStyle="1" w:styleId="ac">
    <w:name w:val="批注文字 字符"/>
    <w:basedOn w:val="a1"/>
    <w:link w:val="ab"/>
    <w:semiHidden/>
    <w:qFormat/>
    <w:rPr>
      <w:rFonts w:ascii="Times New Roman" w:eastAsia="宋体" w:hAnsi="Times New Roman" w:cs="Times New Roman"/>
      <w:sz w:val="24"/>
      <w:szCs w:val="24"/>
    </w:rPr>
  </w:style>
  <w:style w:type="character" w:customStyle="1" w:styleId="afd">
    <w:name w:val="批注主题 字符"/>
    <w:basedOn w:val="ac"/>
    <w:link w:val="afc"/>
    <w:semiHidden/>
    <w:qFormat/>
    <w:rPr>
      <w:rFonts w:ascii="Times New Roman" w:eastAsia="宋体" w:hAnsi="Times New Roman" w:cs="Times New Roman"/>
      <w:b/>
      <w:bCs/>
      <w:sz w:val="24"/>
      <w:szCs w:val="24"/>
    </w:rPr>
  </w:style>
  <w:style w:type="character" w:customStyle="1" w:styleId="af0">
    <w:name w:val="尾注文本 字符"/>
    <w:basedOn w:val="a1"/>
    <w:link w:val="af"/>
    <w:semiHidden/>
    <w:qFormat/>
    <w:rPr>
      <w:rFonts w:ascii="Times New Roman" w:eastAsia="宋体" w:hAnsi="Times New Roman" w:cs="Times New Roman"/>
      <w:sz w:val="24"/>
      <w:szCs w:val="24"/>
    </w:rPr>
  </w:style>
  <w:style w:type="character" w:customStyle="1" w:styleId="2Char1">
    <w:name w:val="样式 首行缩进:  2 字符 Char1"/>
    <w:basedOn w:val="a1"/>
    <w:link w:val="23"/>
    <w:qFormat/>
    <w:rPr>
      <w:rFonts w:ascii="Times New Roman" w:eastAsia="宋体" w:hAnsi="Times New Roman" w:cs="宋体"/>
      <w:sz w:val="24"/>
      <w:szCs w:val="20"/>
    </w:rPr>
  </w:style>
  <w:style w:type="paragraph" w:customStyle="1" w:styleId="aff6">
    <w:name w:val="表格文字"/>
    <w:basedOn w:val="aff5"/>
    <w:qFormat/>
  </w:style>
  <w:style w:type="paragraph" w:customStyle="1" w:styleId="a">
    <w:name w:val="一级标题格式"/>
    <w:basedOn w:val="11"/>
    <w:qFormat/>
    <w:pPr>
      <w:numPr>
        <w:numId w:val="3"/>
      </w:numPr>
      <w:spacing w:before="240" w:after="480"/>
    </w:pPr>
    <w:rPr>
      <w:color w:val="FF0000"/>
    </w:rPr>
  </w:style>
  <w:style w:type="paragraph" w:customStyle="1" w:styleId="003">
    <w:name w:val="*003三级标题格式"/>
    <w:qFormat/>
    <w:pPr>
      <w:widowControl w:val="0"/>
      <w:wordWrap w:val="0"/>
      <w:spacing w:afterLines="100" w:after="312"/>
      <w:outlineLvl w:val="2"/>
    </w:pPr>
    <w:rPr>
      <w:rFonts w:ascii="Times New Roman" w:eastAsia="黑体" w:hAnsi="Times New Roman" w:cs="Times New Roman"/>
      <w:bCs/>
      <w:kern w:val="2"/>
      <w:sz w:val="28"/>
      <w:szCs w:val="28"/>
      <w:lang w:eastAsia="zh-CN"/>
    </w:rPr>
  </w:style>
  <w:style w:type="paragraph" w:customStyle="1" w:styleId="aff7">
    <w:name w:val="*表格文字格式（左右居中）"/>
    <w:qFormat/>
    <w:pPr>
      <w:widowControl w:val="0"/>
      <w:wordWrap w:val="0"/>
      <w:jc w:val="center"/>
    </w:pPr>
    <w:rPr>
      <w:rFonts w:ascii="Times New Roman" w:eastAsia="宋体" w:hAnsi="Times New Roman" w:cs="宋体"/>
      <w:kern w:val="2"/>
      <w:sz w:val="21"/>
      <w:lang w:eastAsia="zh-CN"/>
    </w:rPr>
  </w:style>
  <w:style w:type="paragraph" w:customStyle="1" w:styleId="004">
    <w:name w:val="*004四级标题格式"/>
    <w:qFormat/>
    <w:pPr>
      <w:widowControl w:val="0"/>
      <w:numPr>
        <w:ilvl w:val="3"/>
        <w:numId w:val="4"/>
      </w:numPr>
      <w:wordWrap w:val="0"/>
      <w:spacing w:afterLines="100" w:after="312"/>
      <w:outlineLvl w:val="3"/>
    </w:pPr>
    <w:rPr>
      <w:rFonts w:ascii="Times New Roman" w:eastAsia="黑体" w:hAnsi="Times New Roman" w:cs="Times New Roman"/>
      <w:bCs/>
      <w:kern w:val="2"/>
      <w:sz w:val="28"/>
      <w:szCs w:val="28"/>
      <w:lang w:eastAsia="zh-CN"/>
    </w:rPr>
  </w:style>
  <w:style w:type="paragraph" w:customStyle="1" w:styleId="005">
    <w:name w:val="*005五级标题格式"/>
    <w:qFormat/>
    <w:pPr>
      <w:widowControl w:val="0"/>
      <w:numPr>
        <w:ilvl w:val="4"/>
        <w:numId w:val="4"/>
      </w:numPr>
      <w:wordWrap w:val="0"/>
      <w:spacing w:afterLines="50" w:after="120" w:line="336" w:lineRule="auto"/>
      <w:jc w:val="both"/>
      <w:outlineLvl w:val="4"/>
    </w:pPr>
    <w:rPr>
      <w:rFonts w:ascii="Times New Roman" w:eastAsia="宋体" w:hAnsi="Times New Roman" w:cs="宋体"/>
      <w:bCs/>
      <w:kern w:val="2"/>
      <w:sz w:val="24"/>
      <w:szCs w:val="28"/>
      <w:lang w:eastAsia="zh-CN"/>
    </w:rPr>
  </w:style>
  <w:style w:type="paragraph" w:customStyle="1" w:styleId="aff8">
    <w:name w:val="*正文段落格式"/>
    <w:qFormat/>
    <w:pPr>
      <w:widowControl w:val="0"/>
      <w:wordWrap w:val="0"/>
      <w:spacing w:afterLines="50" w:after="120" w:line="336" w:lineRule="auto"/>
      <w:ind w:firstLineChars="200" w:firstLine="480"/>
      <w:jc w:val="both"/>
    </w:pPr>
    <w:rPr>
      <w:rFonts w:ascii="Times New Roman" w:eastAsia="宋体" w:hAnsi="Times New Roman" w:cs="宋体"/>
      <w:kern w:val="2"/>
      <w:sz w:val="24"/>
      <w:lang w:eastAsia="zh-CN"/>
    </w:rPr>
  </w:style>
  <w:style w:type="paragraph" w:customStyle="1" w:styleId="aff9">
    <w:name w:val="*表名格式"/>
    <w:qFormat/>
    <w:pPr>
      <w:widowControl w:val="0"/>
      <w:wordWrap w:val="0"/>
      <w:spacing w:beforeLines="50" w:before="120" w:afterLines="50" w:after="120"/>
      <w:jc w:val="center"/>
    </w:pPr>
    <w:rPr>
      <w:rFonts w:ascii="Times New Roman" w:eastAsia="宋体" w:hAnsi="Times New Roman" w:cs="宋体"/>
      <w:b/>
      <w:kern w:val="2"/>
      <w:sz w:val="21"/>
      <w:lang w:eastAsia="zh-CN"/>
    </w:rPr>
  </w:style>
  <w:style w:type="paragraph" w:customStyle="1" w:styleId="affa">
    <w:name w:val="*图名格式"/>
    <w:qFormat/>
    <w:pPr>
      <w:widowControl w:val="0"/>
      <w:wordWrap w:val="0"/>
      <w:spacing w:beforeLines="50" w:before="120" w:afterLines="50" w:after="120"/>
      <w:jc w:val="center"/>
    </w:pPr>
    <w:rPr>
      <w:rFonts w:ascii="Times New Roman" w:eastAsia="宋体" w:hAnsi="Times New Roman" w:cs="宋体"/>
      <w:b/>
      <w:kern w:val="2"/>
      <w:sz w:val="21"/>
      <w:lang w:eastAsia="zh-CN"/>
    </w:rPr>
  </w:style>
  <w:style w:type="paragraph" w:customStyle="1" w:styleId="10">
    <w:name w:val="样式 二级标题格式 + 段后: 1 行"/>
    <w:basedOn w:val="a0"/>
    <w:qFormat/>
    <w:pPr>
      <w:numPr>
        <w:ilvl w:val="1"/>
        <w:numId w:val="5"/>
      </w:numPr>
      <w:spacing w:afterLines="100" w:after="100"/>
      <w:jc w:val="left"/>
      <w:outlineLvl w:val="1"/>
    </w:pPr>
    <w:rPr>
      <w:rFonts w:eastAsia="黑体" w:cs="宋体"/>
      <w:color w:val="FF0000"/>
      <w:sz w:val="28"/>
      <w:szCs w:val="20"/>
    </w:rPr>
  </w:style>
  <w:style w:type="paragraph" w:customStyle="1" w:styleId="15">
    <w:name w:val="样式 四级标题格式 + 段后: 1 行"/>
    <w:basedOn w:val="004"/>
    <w:qFormat/>
    <w:pPr>
      <w:numPr>
        <w:ilvl w:val="0"/>
        <w:numId w:val="0"/>
      </w:numPr>
      <w:jc w:val="both"/>
    </w:pPr>
    <w:rPr>
      <w:rFonts w:cs="宋体"/>
      <w:bCs w:val="0"/>
      <w:szCs w:val="20"/>
    </w:rPr>
  </w:style>
  <w:style w:type="paragraph" w:customStyle="1" w:styleId="009">
    <w:name w:val="*009九级标题格式"/>
    <w:qFormat/>
    <w:pPr>
      <w:widowControl w:val="0"/>
      <w:numPr>
        <w:ilvl w:val="8"/>
        <w:numId w:val="4"/>
      </w:numPr>
      <w:wordWrap w:val="0"/>
      <w:spacing w:afterLines="50" w:after="50" w:line="336" w:lineRule="auto"/>
      <w:jc w:val="both"/>
      <w:outlineLvl w:val="8"/>
    </w:pPr>
    <w:rPr>
      <w:rFonts w:ascii="Times New Roman" w:eastAsia="宋体" w:hAnsi="Times New Roman" w:cs="宋体"/>
      <w:kern w:val="2"/>
      <w:sz w:val="24"/>
      <w:lang w:eastAsia="zh-CN"/>
    </w:rPr>
  </w:style>
  <w:style w:type="paragraph" w:customStyle="1" w:styleId="006">
    <w:name w:val="*006六级标题格式"/>
    <w:qFormat/>
    <w:pPr>
      <w:widowControl w:val="0"/>
      <w:numPr>
        <w:ilvl w:val="5"/>
        <w:numId w:val="4"/>
      </w:numPr>
      <w:wordWrap w:val="0"/>
      <w:spacing w:afterLines="50" w:after="50" w:line="336" w:lineRule="auto"/>
      <w:jc w:val="both"/>
      <w:outlineLvl w:val="5"/>
    </w:pPr>
    <w:rPr>
      <w:rFonts w:ascii="Times New Roman" w:eastAsia="宋体" w:hAnsi="Times New Roman" w:cs="Times New Roman"/>
      <w:kern w:val="2"/>
      <w:sz w:val="24"/>
      <w:szCs w:val="24"/>
      <w:lang w:eastAsia="zh-CN"/>
    </w:rPr>
  </w:style>
  <w:style w:type="paragraph" w:customStyle="1" w:styleId="007">
    <w:name w:val="*007七级标题格式"/>
    <w:qFormat/>
    <w:pPr>
      <w:widowControl w:val="0"/>
      <w:numPr>
        <w:ilvl w:val="6"/>
        <w:numId w:val="4"/>
      </w:numPr>
      <w:wordWrap w:val="0"/>
      <w:spacing w:afterLines="50" w:after="50" w:line="336" w:lineRule="auto"/>
      <w:jc w:val="both"/>
      <w:outlineLvl w:val="6"/>
    </w:pPr>
    <w:rPr>
      <w:rFonts w:ascii="Times New Roman" w:eastAsia="宋体" w:hAnsi="Times New Roman" w:cs="Times New Roman"/>
      <w:kern w:val="2"/>
      <w:sz w:val="24"/>
      <w:szCs w:val="24"/>
      <w:lang w:eastAsia="zh-CN"/>
    </w:rPr>
  </w:style>
  <w:style w:type="paragraph" w:customStyle="1" w:styleId="008">
    <w:name w:val="*008八级标题格式"/>
    <w:qFormat/>
    <w:pPr>
      <w:widowControl w:val="0"/>
      <w:numPr>
        <w:ilvl w:val="7"/>
        <w:numId w:val="4"/>
      </w:numPr>
      <w:wordWrap w:val="0"/>
      <w:spacing w:afterLines="50" w:after="50" w:line="336" w:lineRule="auto"/>
      <w:jc w:val="both"/>
      <w:outlineLvl w:val="7"/>
    </w:pPr>
    <w:rPr>
      <w:rFonts w:ascii="Times New Roman" w:eastAsia="宋体" w:hAnsi="Times New Roman" w:cs="宋体"/>
      <w:kern w:val="2"/>
      <w:sz w:val="24"/>
      <w:lang w:eastAsia="zh-CN"/>
    </w:rPr>
  </w:style>
  <w:style w:type="paragraph" w:customStyle="1" w:styleId="affb">
    <w:name w:val="*篇与册格式"/>
    <w:basedOn w:val="a0"/>
    <w:qFormat/>
    <w:pPr>
      <w:wordWrap w:val="0"/>
      <w:spacing w:beforeLines="100" w:before="100" w:afterLines="100" w:after="100"/>
      <w:jc w:val="center"/>
      <w:outlineLvl w:val="0"/>
    </w:pPr>
    <w:rPr>
      <w:rFonts w:ascii="黑体" w:eastAsia="黑体"/>
      <w:sz w:val="32"/>
    </w:rPr>
  </w:style>
  <w:style w:type="paragraph" w:customStyle="1" w:styleId="affc">
    <w:name w:val="*表格文字格式（左对齐）"/>
    <w:basedOn w:val="aff7"/>
    <w:qFormat/>
    <w:pPr>
      <w:jc w:val="left"/>
    </w:pPr>
    <w:rPr>
      <w:szCs w:val="24"/>
    </w:rPr>
  </w:style>
  <w:style w:type="paragraph" w:customStyle="1" w:styleId="ctrle">
    <w:name w:val="图表文字 居中 ctrl+e"/>
    <w:basedOn w:val="a0"/>
    <w:qFormat/>
    <w:pPr>
      <w:snapToGrid w:val="0"/>
      <w:jc w:val="center"/>
    </w:pPr>
    <w:rPr>
      <w:rFonts w:cs="宋体"/>
      <w:szCs w:val="20"/>
    </w:rPr>
  </w:style>
  <w:style w:type="paragraph" w:customStyle="1" w:styleId="affd">
    <w:name w:val="*表格文字格式（右对齐）"/>
    <w:basedOn w:val="aff7"/>
    <w:qFormat/>
    <w:pPr>
      <w:jc w:val="right"/>
    </w:pPr>
  </w:style>
  <w:style w:type="character" w:customStyle="1" w:styleId="ae">
    <w:name w:val="日期 字符"/>
    <w:basedOn w:val="a1"/>
    <w:link w:val="ad"/>
    <w:qFormat/>
    <w:rPr>
      <w:rFonts w:ascii="Times New Roman" w:eastAsia="宋体" w:hAnsi="Times New Roman" w:cs="Times New Roman"/>
      <w:sz w:val="24"/>
      <w:szCs w:val="24"/>
    </w:rPr>
  </w:style>
  <w:style w:type="table" w:customStyle="1" w:styleId="16">
    <w:name w:val="网格型1"/>
    <w:basedOn w:val="a2"/>
    <w:uiPriority w:val="39"/>
    <w:qFormat/>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2"/>
    <w:uiPriority w:val="39"/>
    <w:qFormat/>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qFormat/>
    <w:pPr>
      <w:wordWrap w:val="0"/>
      <w:spacing w:beforeLines="100" w:before="100" w:afterLines="100" w:after="100"/>
      <w:jc w:val="center"/>
      <w:outlineLvl w:val="0"/>
    </w:pPr>
    <w:rPr>
      <w:rFonts w:ascii="黑体" w:eastAsia="黑体"/>
      <w:color w:val="00B0F0"/>
      <w:sz w:val="32"/>
    </w:rPr>
  </w:style>
  <w:style w:type="paragraph" w:styleId="afff">
    <w:name w:val="No Spacing"/>
    <w:uiPriority w:val="1"/>
    <w:qFormat/>
    <w:pPr>
      <w:widowControl w:val="0"/>
      <w:jc w:val="both"/>
    </w:pPr>
    <w:rPr>
      <w:kern w:val="2"/>
      <w:sz w:val="21"/>
      <w:szCs w:val="22"/>
      <w:lang w:eastAsia="zh-CN"/>
    </w:rPr>
  </w:style>
  <w:style w:type="character" w:customStyle="1" w:styleId="1Char1">
    <w:name w:val="标题 1 Char1"/>
    <w:basedOn w:val="a1"/>
    <w:qFormat/>
    <w:rPr>
      <w:rFonts w:asciiTheme="minorHAnsi" w:eastAsiaTheme="minorEastAsia" w:hAnsiTheme="minorHAnsi"/>
      <w:b/>
      <w:bCs/>
      <w:kern w:val="44"/>
      <w:sz w:val="44"/>
      <w:szCs w:val="44"/>
    </w:rPr>
  </w:style>
  <w:style w:type="character" w:customStyle="1" w:styleId="2Char10">
    <w:name w:val="标题 2 Char1"/>
    <w:basedOn w:val="a1"/>
    <w:semiHidden/>
    <w:qFormat/>
    <w:rPr>
      <w:rFonts w:asciiTheme="majorHAnsi" w:eastAsiaTheme="majorEastAsia" w:hAnsiTheme="majorHAnsi" w:cstheme="majorBidi"/>
      <w:b/>
      <w:bCs/>
      <w:kern w:val="2"/>
      <w:sz w:val="32"/>
      <w:szCs w:val="32"/>
    </w:rPr>
  </w:style>
  <w:style w:type="paragraph" w:customStyle="1" w:styleId="Default">
    <w:name w:val="Default"/>
    <w:qFormat/>
    <w:pPr>
      <w:widowControl w:val="0"/>
      <w:autoSpaceDE w:val="0"/>
      <w:autoSpaceDN w:val="0"/>
      <w:adjustRightInd w:val="0"/>
    </w:pPr>
    <w:rPr>
      <w:rFonts w:ascii="宋体" w:eastAsia="宋体" w:cs="宋体"/>
      <w:color w:val="000000"/>
      <w:sz w:val="24"/>
      <w:szCs w:val="24"/>
      <w:lang w:eastAsia="zh-CN"/>
    </w:rPr>
  </w:style>
  <w:style w:type="character" w:customStyle="1" w:styleId="1Char">
    <w:name w:val="样式1 Char"/>
    <w:basedOn w:val="21"/>
    <w:link w:val="1"/>
    <w:semiHidden/>
    <w:qFormat/>
    <w:locked/>
    <w:rPr>
      <w:rFonts w:asciiTheme="majorHAnsi" w:eastAsiaTheme="majorEastAsia" w:hAnsiTheme="majorHAnsi" w:cstheme="majorBidi"/>
      <w:b/>
      <w:bCs/>
      <w:sz w:val="32"/>
      <w:szCs w:val="32"/>
    </w:rPr>
  </w:style>
  <w:style w:type="paragraph" w:customStyle="1" w:styleId="1">
    <w:name w:val="样式1"/>
    <w:basedOn w:val="20"/>
    <w:link w:val="1Char"/>
    <w:semiHidden/>
    <w:qFormat/>
    <w:pPr>
      <w:numPr>
        <w:ilvl w:val="0"/>
        <w:numId w:val="6"/>
      </w:numPr>
      <w:spacing w:line="415" w:lineRule="auto"/>
      <w:ind w:left="720" w:hanging="720"/>
      <w:jc w:val="both"/>
    </w:pPr>
    <w:rPr>
      <w:rFonts w:asciiTheme="majorHAnsi" w:eastAsiaTheme="majorEastAsia" w:hAnsiTheme="majorHAnsi" w:cstheme="majorBidi"/>
      <w:bCs/>
      <w:sz w:val="32"/>
    </w:rPr>
  </w:style>
  <w:style w:type="character" w:customStyle="1" w:styleId="2Char">
    <w:name w:val="样式2 Char"/>
    <w:basedOn w:val="30"/>
    <w:link w:val="2"/>
    <w:semiHidden/>
    <w:qFormat/>
    <w:locked/>
    <w:rPr>
      <w:rFonts w:ascii="宋体" w:eastAsia="宋体" w:hAnsi="宋体" w:cs="宋体"/>
      <w:b/>
      <w:bCs/>
      <w:color w:val="000000"/>
      <w:kern w:val="0"/>
      <w:sz w:val="32"/>
      <w:szCs w:val="21"/>
    </w:rPr>
  </w:style>
  <w:style w:type="paragraph" w:customStyle="1" w:styleId="2">
    <w:name w:val="样式2"/>
    <w:basedOn w:val="3"/>
    <w:link w:val="2Char"/>
    <w:semiHidden/>
    <w:qFormat/>
    <w:pPr>
      <w:numPr>
        <w:ilvl w:val="1"/>
        <w:numId w:val="7"/>
      </w:numPr>
      <w:spacing w:line="415" w:lineRule="auto"/>
    </w:pPr>
    <w:rPr>
      <w:rFonts w:ascii="宋体" w:eastAsia="宋体" w:hAnsi="宋体" w:cs="宋体"/>
      <w:b/>
      <w:bCs/>
      <w:color w:val="000000"/>
      <w:kern w:val="0"/>
      <w:sz w:val="32"/>
      <w:szCs w:val="21"/>
    </w:rPr>
  </w:style>
  <w:style w:type="character" w:customStyle="1" w:styleId="17">
    <w:name w:val="明显强调1"/>
    <w:basedOn w:val="a1"/>
    <w:uiPriority w:val="21"/>
    <w:qFormat/>
    <w:rPr>
      <w:b/>
      <w:bCs/>
      <w:i/>
      <w:iCs/>
      <w:color w:val="4472C4" w:themeColor="accent1"/>
    </w:rPr>
  </w:style>
  <w:style w:type="character" w:customStyle="1" w:styleId="annotation">
    <w:name w:val="annotation"/>
    <w:basedOn w:val="a1"/>
    <w:qFormat/>
  </w:style>
  <w:style w:type="character" w:customStyle="1" w:styleId="string">
    <w:name w:val="string"/>
    <w:basedOn w:val="a1"/>
    <w:qFormat/>
  </w:style>
  <w:style w:type="character" w:customStyle="1" w:styleId="ask-title">
    <w:name w:val="ask-title"/>
    <w:basedOn w:val="a1"/>
    <w:qFormat/>
  </w:style>
  <w:style w:type="character" w:customStyle="1" w:styleId="Char">
    <w:name w:val="例程代码（无行号） Char"/>
    <w:link w:val="afff0"/>
    <w:qFormat/>
    <w:rPr>
      <w:rFonts w:ascii="Courier New" w:hAnsi="Courier New"/>
      <w:sz w:val="18"/>
      <w:szCs w:val="18"/>
      <w:shd w:val="clear" w:color="auto" w:fill="E0E0E0"/>
    </w:rPr>
  </w:style>
  <w:style w:type="paragraph" w:customStyle="1" w:styleId="afff0">
    <w:name w:val="例程代码（无行号）"/>
    <w:basedOn w:val="a0"/>
    <w:link w:val="Char"/>
    <w:qFormat/>
    <w:pPr>
      <w:shd w:val="clear" w:color="auto" w:fill="E0E0E0"/>
      <w:ind w:firstLineChars="0" w:firstLine="420"/>
    </w:pPr>
    <w:rPr>
      <w:rFonts w:ascii="Courier New" w:eastAsiaTheme="minorEastAsia" w:hAnsi="Courier New" w:cstheme="minorBidi"/>
      <w:bCs w:val="0"/>
      <w:sz w:val="18"/>
      <w:szCs w:val="18"/>
      <w:shd w:val="clear" w:color="auto" w:fill="E0E0E0"/>
    </w:rPr>
  </w:style>
  <w:style w:type="character" w:styleId="afff1">
    <w:name w:val="Unresolved Mention"/>
    <w:basedOn w:val="a1"/>
    <w:uiPriority w:val="99"/>
    <w:semiHidden/>
    <w:unhideWhenUsed/>
    <w:rsid w:val="00831E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6697">
      <w:bodyDiv w:val="1"/>
      <w:marLeft w:val="0"/>
      <w:marRight w:val="0"/>
      <w:marTop w:val="0"/>
      <w:marBottom w:val="0"/>
      <w:divBdr>
        <w:top w:val="none" w:sz="0" w:space="0" w:color="auto"/>
        <w:left w:val="none" w:sz="0" w:space="0" w:color="auto"/>
        <w:bottom w:val="none" w:sz="0" w:space="0" w:color="auto"/>
        <w:right w:val="none" w:sz="0" w:space="0" w:color="auto"/>
      </w:divBdr>
    </w:div>
    <w:div w:id="162284063">
      <w:bodyDiv w:val="1"/>
      <w:marLeft w:val="0"/>
      <w:marRight w:val="0"/>
      <w:marTop w:val="0"/>
      <w:marBottom w:val="0"/>
      <w:divBdr>
        <w:top w:val="none" w:sz="0" w:space="0" w:color="auto"/>
        <w:left w:val="none" w:sz="0" w:space="0" w:color="auto"/>
        <w:bottom w:val="none" w:sz="0" w:space="0" w:color="auto"/>
        <w:right w:val="none" w:sz="0" w:space="0" w:color="auto"/>
      </w:divBdr>
    </w:div>
    <w:div w:id="272248654">
      <w:bodyDiv w:val="1"/>
      <w:marLeft w:val="0"/>
      <w:marRight w:val="0"/>
      <w:marTop w:val="0"/>
      <w:marBottom w:val="0"/>
      <w:divBdr>
        <w:top w:val="none" w:sz="0" w:space="0" w:color="auto"/>
        <w:left w:val="none" w:sz="0" w:space="0" w:color="auto"/>
        <w:bottom w:val="none" w:sz="0" w:space="0" w:color="auto"/>
        <w:right w:val="none" w:sz="0" w:space="0" w:color="auto"/>
      </w:divBdr>
    </w:div>
    <w:div w:id="281034859">
      <w:bodyDiv w:val="1"/>
      <w:marLeft w:val="0"/>
      <w:marRight w:val="0"/>
      <w:marTop w:val="0"/>
      <w:marBottom w:val="0"/>
      <w:divBdr>
        <w:top w:val="none" w:sz="0" w:space="0" w:color="auto"/>
        <w:left w:val="none" w:sz="0" w:space="0" w:color="auto"/>
        <w:bottom w:val="none" w:sz="0" w:space="0" w:color="auto"/>
        <w:right w:val="none" w:sz="0" w:space="0" w:color="auto"/>
      </w:divBdr>
    </w:div>
    <w:div w:id="379980034">
      <w:bodyDiv w:val="1"/>
      <w:marLeft w:val="0"/>
      <w:marRight w:val="0"/>
      <w:marTop w:val="0"/>
      <w:marBottom w:val="0"/>
      <w:divBdr>
        <w:top w:val="none" w:sz="0" w:space="0" w:color="auto"/>
        <w:left w:val="none" w:sz="0" w:space="0" w:color="auto"/>
        <w:bottom w:val="none" w:sz="0" w:space="0" w:color="auto"/>
        <w:right w:val="none" w:sz="0" w:space="0" w:color="auto"/>
      </w:divBdr>
    </w:div>
    <w:div w:id="389571595">
      <w:bodyDiv w:val="1"/>
      <w:marLeft w:val="0"/>
      <w:marRight w:val="0"/>
      <w:marTop w:val="0"/>
      <w:marBottom w:val="0"/>
      <w:divBdr>
        <w:top w:val="none" w:sz="0" w:space="0" w:color="auto"/>
        <w:left w:val="none" w:sz="0" w:space="0" w:color="auto"/>
        <w:bottom w:val="none" w:sz="0" w:space="0" w:color="auto"/>
        <w:right w:val="none" w:sz="0" w:space="0" w:color="auto"/>
      </w:divBdr>
    </w:div>
    <w:div w:id="396168018">
      <w:bodyDiv w:val="1"/>
      <w:marLeft w:val="0"/>
      <w:marRight w:val="0"/>
      <w:marTop w:val="0"/>
      <w:marBottom w:val="0"/>
      <w:divBdr>
        <w:top w:val="none" w:sz="0" w:space="0" w:color="auto"/>
        <w:left w:val="none" w:sz="0" w:space="0" w:color="auto"/>
        <w:bottom w:val="none" w:sz="0" w:space="0" w:color="auto"/>
        <w:right w:val="none" w:sz="0" w:space="0" w:color="auto"/>
      </w:divBdr>
    </w:div>
    <w:div w:id="405150457">
      <w:bodyDiv w:val="1"/>
      <w:marLeft w:val="0"/>
      <w:marRight w:val="0"/>
      <w:marTop w:val="0"/>
      <w:marBottom w:val="0"/>
      <w:divBdr>
        <w:top w:val="none" w:sz="0" w:space="0" w:color="auto"/>
        <w:left w:val="none" w:sz="0" w:space="0" w:color="auto"/>
        <w:bottom w:val="none" w:sz="0" w:space="0" w:color="auto"/>
        <w:right w:val="none" w:sz="0" w:space="0" w:color="auto"/>
      </w:divBdr>
    </w:div>
    <w:div w:id="560402901">
      <w:bodyDiv w:val="1"/>
      <w:marLeft w:val="0"/>
      <w:marRight w:val="0"/>
      <w:marTop w:val="0"/>
      <w:marBottom w:val="0"/>
      <w:divBdr>
        <w:top w:val="none" w:sz="0" w:space="0" w:color="auto"/>
        <w:left w:val="none" w:sz="0" w:space="0" w:color="auto"/>
        <w:bottom w:val="none" w:sz="0" w:space="0" w:color="auto"/>
        <w:right w:val="none" w:sz="0" w:space="0" w:color="auto"/>
      </w:divBdr>
      <w:divsChild>
        <w:div w:id="301739999">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567960694">
      <w:bodyDiv w:val="1"/>
      <w:marLeft w:val="0"/>
      <w:marRight w:val="0"/>
      <w:marTop w:val="0"/>
      <w:marBottom w:val="0"/>
      <w:divBdr>
        <w:top w:val="none" w:sz="0" w:space="0" w:color="auto"/>
        <w:left w:val="none" w:sz="0" w:space="0" w:color="auto"/>
        <w:bottom w:val="none" w:sz="0" w:space="0" w:color="auto"/>
        <w:right w:val="none" w:sz="0" w:space="0" w:color="auto"/>
      </w:divBdr>
    </w:div>
    <w:div w:id="597952715">
      <w:bodyDiv w:val="1"/>
      <w:marLeft w:val="0"/>
      <w:marRight w:val="0"/>
      <w:marTop w:val="0"/>
      <w:marBottom w:val="0"/>
      <w:divBdr>
        <w:top w:val="none" w:sz="0" w:space="0" w:color="auto"/>
        <w:left w:val="none" w:sz="0" w:space="0" w:color="auto"/>
        <w:bottom w:val="none" w:sz="0" w:space="0" w:color="auto"/>
        <w:right w:val="none" w:sz="0" w:space="0" w:color="auto"/>
      </w:divBdr>
    </w:div>
    <w:div w:id="615597120">
      <w:bodyDiv w:val="1"/>
      <w:marLeft w:val="0"/>
      <w:marRight w:val="0"/>
      <w:marTop w:val="0"/>
      <w:marBottom w:val="0"/>
      <w:divBdr>
        <w:top w:val="none" w:sz="0" w:space="0" w:color="auto"/>
        <w:left w:val="none" w:sz="0" w:space="0" w:color="auto"/>
        <w:bottom w:val="none" w:sz="0" w:space="0" w:color="auto"/>
        <w:right w:val="none" w:sz="0" w:space="0" w:color="auto"/>
      </w:divBdr>
    </w:div>
    <w:div w:id="702243270">
      <w:bodyDiv w:val="1"/>
      <w:marLeft w:val="0"/>
      <w:marRight w:val="0"/>
      <w:marTop w:val="0"/>
      <w:marBottom w:val="0"/>
      <w:divBdr>
        <w:top w:val="none" w:sz="0" w:space="0" w:color="auto"/>
        <w:left w:val="none" w:sz="0" w:space="0" w:color="auto"/>
        <w:bottom w:val="none" w:sz="0" w:space="0" w:color="auto"/>
        <w:right w:val="none" w:sz="0" w:space="0" w:color="auto"/>
      </w:divBdr>
    </w:div>
    <w:div w:id="745146575">
      <w:bodyDiv w:val="1"/>
      <w:marLeft w:val="0"/>
      <w:marRight w:val="0"/>
      <w:marTop w:val="0"/>
      <w:marBottom w:val="0"/>
      <w:divBdr>
        <w:top w:val="none" w:sz="0" w:space="0" w:color="auto"/>
        <w:left w:val="none" w:sz="0" w:space="0" w:color="auto"/>
        <w:bottom w:val="none" w:sz="0" w:space="0" w:color="auto"/>
        <w:right w:val="none" w:sz="0" w:space="0" w:color="auto"/>
      </w:divBdr>
    </w:div>
    <w:div w:id="772242476">
      <w:bodyDiv w:val="1"/>
      <w:marLeft w:val="0"/>
      <w:marRight w:val="0"/>
      <w:marTop w:val="0"/>
      <w:marBottom w:val="0"/>
      <w:divBdr>
        <w:top w:val="none" w:sz="0" w:space="0" w:color="auto"/>
        <w:left w:val="none" w:sz="0" w:space="0" w:color="auto"/>
        <w:bottom w:val="none" w:sz="0" w:space="0" w:color="auto"/>
        <w:right w:val="none" w:sz="0" w:space="0" w:color="auto"/>
      </w:divBdr>
    </w:div>
    <w:div w:id="800270495">
      <w:bodyDiv w:val="1"/>
      <w:marLeft w:val="0"/>
      <w:marRight w:val="0"/>
      <w:marTop w:val="0"/>
      <w:marBottom w:val="0"/>
      <w:divBdr>
        <w:top w:val="none" w:sz="0" w:space="0" w:color="auto"/>
        <w:left w:val="none" w:sz="0" w:space="0" w:color="auto"/>
        <w:bottom w:val="none" w:sz="0" w:space="0" w:color="auto"/>
        <w:right w:val="none" w:sz="0" w:space="0" w:color="auto"/>
      </w:divBdr>
    </w:div>
    <w:div w:id="947396600">
      <w:bodyDiv w:val="1"/>
      <w:marLeft w:val="0"/>
      <w:marRight w:val="0"/>
      <w:marTop w:val="0"/>
      <w:marBottom w:val="0"/>
      <w:divBdr>
        <w:top w:val="none" w:sz="0" w:space="0" w:color="auto"/>
        <w:left w:val="none" w:sz="0" w:space="0" w:color="auto"/>
        <w:bottom w:val="none" w:sz="0" w:space="0" w:color="auto"/>
        <w:right w:val="none" w:sz="0" w:space="0" w:color="auto"/>
      </w:divBdr>
    </w:div>
    <w:div w:id="956915242">
      <w:bodyDiv w:val="1"/>
      <w:marLeft w:val="0"/>
      <w:marRight w:val="0"/>
      <w:marTop w:val="0"/>
      <w:marBottom w:val="0"/>
      <w:divBdr>
        <w:top w:val="none" w:sz="0" w:space="0" w:color="auto"/>
        <w:left w:val="none" w:sz="0" w:space="0" w:color="auto"/>
        <w:bottom w:val="none" w:sz="0" w:space="0" w:color="auto"/>
        <w:right w:val="none" w:sz="0" w:space="0" w:color="auto"/>
      </w:divBdr>
    </w:div>
    <w:div w:id="974330758">
      <w:bodyDiv w:val="1"/>
      <w:marLeft w:val="0"/>
      <w:marRight w:val="0"/>
      <w:marTop w:val="0"/>
      <w:marBottom w:val="0"/>
      <w:divBdr>
        <w:top w:val="none" w:sz="0" w:space="0" w:color="auto"/>
        <w:left w:val="none" w:sz="0" w:space="0" w:color="auto"/>
        <w:bottom w:val="none" w:sz="0" w:space="0" w:color="auto"/>
        <w:right w:val="none" w:sz="0" w:space="0" w:color="auto"/>
      </w:divBdr>
    </w:div>
    <w:div w:id="1000424041">
      <w:bodyDiv w:val="1"/>
      <w:marLeft w:val="0"/>
      <w:marRight w:val="0"/>
      <w:marTop w:val="0"/>
      <w:marBottom w:val="0"/>
      <w:divBdr>
        <w:top w:val="none" w:sz="0" w:space="0" w:color="auto"/>
        <w:left w:val="none" w:sz="0" w:space="0" w:color="auto"/>
        <w:bottom w:val="none" w:sz="0" w:space="0" w:color="auto"/>
        <w:right w:val="none" w:sz="0" w:space="0" w:color="auto"/>
      </w:divBdr>
    </w:div>
    <w:div w:id="1072199258">
      <w:bodyDiv w:val="1"/>
      <w:marLeft w:val="0"/>
      <w:marRight w:val="0"/>
      <w:marTop w:val="0"/>
      <w:marBottom w:val="0"/>
      <w:divBdr>
        <w:top w:val="none" w:sz="0" w:space="0" w:color="auto"/>
        <w:left w:val="none" w:sz="0" w:space="0" w:color="auto"/>
        <w:bottom w:val="none" w:sz="0" w:space="0" w:color="auto"/>
        <w:right w:val="none" w:sz="0" w:space="0" w:color="auto"/>
      </w:divBdr>
    </w:div>
    <w:div w:id="1081215701">
      <w:bodyDiv w:val="1"/>
      <w:marLeft w:val="0"/>
      <w:marRight w:val="0"/>
      <w:marTop w:val="0"/>
      <w:marBottom w:val="0"/>
      <w:divBdr>
        <w:top w:val="none" w:sz="0" w:space="0" w:color="auto"/>
        <w:left w:val="none" w:sz="0" w:space="0" w:color="auto"/>
        <w:bottom w:val="none" w:sz="0" w:space="0" w:color="auto"/>
        <w:right w:val="none" w:sz="0" w:space="0" w:color="auto"/>
      </w:divBdr>
    </w:div>
    <w:div w:id="1198086369">
      <w:bodyDiv w:val="1"/>
      <w:marLeft w:val="0"/>
      <w:marRight w:val="0"/>
      <w:marTop w:val="0"/>
      <w:marBottom w:val="0"/>
      <w:divBdr>
        <w:top w:val="none" w:sz="0" w:space="0" w:color="auto"/>
        <w:left w:val="none" w:sz="0" w:space="0" w:color="auto"/>
        <w:bottom w:val="none" w:sz="0" w:space="0" w:color="auto"/>
        <w:right w:val="none" w:sz="0" w:space="0" w:color="auto"/>
      </w:divBdr>
    </w:div>
    <w:div w:id="1348361804">
      <w:bodyDiv w:val="1"/>
      <w:marLeft w:val="0"/>
      <w:marRight w:val="0"/>
      <w:marTop w:val="0"/>
      <w:marBottom w:val="0"/>
      <w:divBdr>
        <w:top w:val="none" w:sz="0" w:space="0" w:color="auto"/>
        <w:left w:val="none" w:sz="0" w:space="0" w:color="auto"/>
        <w:bottom w:val="none" w:sz="0" w:space="0" w:color="auto"/>
        <w:right w:val="none" w:sz="0" w:space="0" w:color="auto"/>
      </w:divBdr>
    </w:div>
    <w:div w:id="1422988071">
      <w:bodyDiv w:val="1"/>
      <w:marLeft w:val="0"/>
      <w:marRight w:val="0"/>
      <w:marTop w:val="0"/>
      <w:marBottom w:val="0"/>
      <w:divBdr>
        <w:top w:val="none" w:sz="0" w:space="0" w:color="auto"/>
        <w:left w:val="none" w:sz="0" w:space="0" w:color="auto"/>
        <w:bottom w:val="none" w:sz="0" w:space="0" w:color="auto"/>
        <w:right w:val="none" w:sz="0" w:space="0" w:color="auto"/>
      </w:divBdr>
    </w:div>
    <w:div w:id="1428960595">
      <w:bodyDiv w:val="1"/>
      <w:marLeft w:val="0"/>
      <w:marRight w:val="0"/>
      <w:marTop w:val="0"/>
      <w:marBottom w:val="0"/>
      <w:divBdr>
        <w:top w:val="none" w:sz="0" w:space="0" w:color="auto"/>
        <w:left w:val="none" w:sz="0" w:space="0" w:color="auto"/>
        <w:bottom w:val="none" w:sz="0" w:space="0" w:color="auto"/>
        <w:right w:val="none" w:sz="0" w:space="0" w:color="auto"/>
      </w:divBdr>
      <w:divsChild>
        <w:div w:id="1879465736">
          <w:blockQuote w:val="1"/>
          <w:marLeft w:val="0"/>
          <w:marRight w:val="0"/>
          <w:marTop w:val="0"/>
          <w:marBottom w:val="300"/>
          <w:divBdr>
            <w:top w:val="none" w:sz="0" w:space="0" w:color="auto"/>
            <w:left w:val="single" w:sz="36" w:space="15" w:color="E6E6E6"/>
            <w:bottom w:val="none" w:sz="0" w:space="0" w:color="auto"/>
            <w:right w:val="none" w:sz="0" w:space="0" w:color="auto"/>
          </w:divBdr>
        </w:div>
      </w:divsChild>
    </w:div>
    <w:div w:id="1496917433">
      <w:bodyDiv w:val="1"/>
      <w:marLeft w:val="0"/>
      <w:marRight w:val="0"/>
      <w:marTop w:val="0"/>
      <w:marBottom w:val="0"/>
      <w:divBdr>
        <w:top w:val="none" w:sz="0" w:space="0" w:color="auto"/>
        <w:left w:val="none" w:sz="0" w:space="0" w:color="auto"/>
        <w:bottom w:val="none" w:sz="0" w:space="0" w:color="auto"/>
        <w:right w:val="none" w:sz="0" w:space="0" w:color="auto"/>
      </w:divBdr>
    </w:div>
    <w:div w:id="1551573324">
      <w:bodyDiv w:val="1"/>
      <w:marLeft w:val="0"/>
      <w:marRight w:val="0"/>
      <w:marTop w:val="0"/>
      <w:marBottom w:val="0"/>
      <w:divBdr>
        <w:top w:val="none" w:sz="0" w:space="0" w:color="auto"/>
        <w:left w:val="none" w:sz="0" w:space="0" w:color="auto"/>
        <w:bottom w:val="none" w:sz="0" w:space="0" w:color="auto"/>
        <w:right w:val="none" w:sz="0" w:space="0" w:color="auto"/>
      </w:divBdr>
    </w:div>
    <w:div w:id="1559585046">
      <w:bodyDiv w:val="1"/>
      <w:marLeft w:val="0"/>
      <w:marRight w:val="0"/>
      <w:marTop w:val="0"/>
      <w:marBottom w:val="0"/>
      <w:divBdr>
        <w:top w:val="none" w:sz="0" w:space="0" w:color="auto"/>
        <w:left w:val="none" w:sz="0" w:space="0" w:color="auto"/>
        <w:bottom w:val="none" w:sz="0" w:space="0" w:color="auto"/>
        <w:right w:val="none" w:sz="0" w:space="0" w:color="auto"/>
      </w:divBdr>
    </w:div>
    <w:div w:id="1601450111">
      <w:bodyDiv w:val="1"/>
      <w:marLeft w:val="0"/>
      <w:marRight w:val="0"/>
      <w:marTop w:val="0"/>
      <w:marBottom w:val="0"/>
      <w:divBdr>
        <w:top w:val="none" w:sz="0" w:space="0" w:color="auto"/>
        <w:left w:val="none" w:sz="0" w:space="0" w:color="auto"/>
        <w:bottom w:val="none" w:sz="0" w:space="0" w:color="auto"/>
        <w:right w:val="none" w:sz="0" w:space="0" w:color="auto"/>
      </w:divBdr>
    </w:div>
    <w:div w:id="1656759016">
      <w:bodyDiv w:val="1"/>
      <w:marLeft w:val="0"/>
      <w:marRight w:val="0"/>
      <w:marTop w:val="0"/>
      <w:marBottom w:val="0"/>
      <w:divBdr>
        <w:top w:val="none" w:sz="0" w:space="0" w:color="auto"/>
        <w:left w:val="none" w:sz="0" w:space="0" w:color="auto"/>
        <w:bottom w:val="none" w:sz="0" w:space="0" w:color="auto"/>
        <w:right w:val="none" w:sz="0" w:space="0" w:color="auto"/>
      </w:divBdr>
    </w:div>
    <w:div w:id="1902397646">
      <w:bodyDiv w:val="1"/>
      <w:marLeft w:val="0"/>
      <w:marRight w:val="0"/>
      <w:marTop w:val="0"/>
      <w:marBottom w:val="0"/>
      <w:divBdr>
        <w:top w:val="none" w:sz="0" w:space="0" w:color="auto"/>
        <w:left w:val="none" w:sz="0" w:space="0" w:color="auto"/>
        <w:bottom w:val="none" w:sz="0" w:space="0" w:color="auto"/>
        <w:right w:val="none" w:sz="0" w:space="0" w:color="auto"/>
      </w:divBdr>
    </w:div>
    <w:div w:id="1925799806">
      <w:bodyDiv w:val="1"/>
      <w:marLeft w:val="0"/>
      <w:marRight w:val="0"/>
      <w:marTop w:val="0"/>
      <w:marBottom w:val="0"/>
      <w:divBdr>
        <w:top w:val="none" w:sz="0" w:space="0" w:color="auto"/>
        <w:left w:val="none" w:sz="0" w:space="0" w:color="auto"/>
        <w:bottom w:val="none" w:sz="0" w:space="0" w:color="auto"/>
        <w:right w:val="none" w:sz="0" w:space="0" w:color="auto"/>
      </w:divBdr>
    </w:div>
    <w:div w:id="2109960026">
      <w:bodyDiv w:val="1"/>
      <w:marLeft w:val="0"/>
      <w:marRight w:val="0"/>
      <w:marTop w:val="0"/>
      <w:marBottom w:val="0"/>
      <w:divBdr>
        <w:top w:val="none" w:sz="0" w:space="0" w:color="auto"/>
        <w:left w:val="none" w:sz="0" w:space="0" w:color="auto"/>
        <w:bottom w:val="none" w:sz="0" w:space="0" w:color="auto"/>
        <w:right w:val="none" w:sz="0" w:space="0" w:color="auto"/>
      </w:divBdr>
    </w:div>
    <w:div w:id="21393763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rfc-editor.org/rfc-index.html"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eader" Target="header1.xml"/><Relationship Id="rId98"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DF0C83-9847-4755-9098-96D94084F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24506</TotalTime>
  <Pages>56</Pages>
  <Words>3851</Words>
  <Characters>21953</Characters>
  <Application>Microsoft Office Word</Application>
  <DocSecurity>0</DocSecurity>
  <Lines>182</Lines>
  <Paragraphs>51</Paragraphs>
  <ScaleCrop>false</ScaleCrop>
  <Company/>
  <LinksUpToDate>false</LinksUpToDate>
  <CharactersWithSpaces>25753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549</cp:revision>
  <dcterms:created xsi:type="dcterms:W3CDTF">2018-09-29T09:21:00Z</dcterms:created>
  <dcterms:modified xsi:type="dcterms:W3CDTF">2021-07-28T02:59:00Z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88429FC5F92F4487B2F9E245693595F3</vt:lpwstr>
  </property>
</Properties>
</file>