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44FB" w14:textId="47D62B88" w:rsidR="006649C0" w:rsidRDefault="00523C38" w:rsidP="003559C1">
      <w:pPr>
        <w:pStyle w:val="10"/>
      </w:pPr>
      <w:r>
        <w:rPr>
          <w:rFonts w:hint="eastAsia"/>
        </w:rPr>
        <w:t>注解</w:t>
      </w:r>
    </w:p>
    <w:p w14:paraId="7E50CBC8" w14:textId="60C88E7A" w:rsidR="003559C1" w:rsidRDefault="003559C1" w:rsidP="003559C1">
      <w:pPr>
        <w:pStyle w:val="2"/>
      </w:pPr>
      <w:r>
        <w:rPr>
          <w:rFonts w:hint="eastAsia"/>
        </w:rPr>
        <w:t>引入</w:t>
      </w:r>
    </w:p>
    <w:p w14:paraId="647E0491" w14:textId="77777777" w:rsidR="003559C1" w:rsidRPr="003559C1" w:rsidRDefault="003559C1" w:rsidP="003559C1">
      <w:pPr>
        <w:ind w:firstLine="420"/>
      </w:pPr>
      <w:r w:rsidRPr="003559C1">
        <w:t xml:space="preserve">Annotation </w:t>
      </w:r>
      <w:r w:rsidRPr="003559C1">
        <w:t>中文译过来就是注解、标释的意思，在</w:t>
      </w:r>
      <w:r w:rsidRPr="003559C1">
        <w:t xml:space="preserve"> Java </w:t>
      </w:r>
      <w:r w:rsidRPr="003559C1">
        <w:t>中注解是一个很重要的知识点，但经常还是有点让新手不容易理解。</w:t>
      </w:r>
    </w:p>
    <w:p w14:paraId="518223F0" w14:textId="77777777" w:rsidR="003559C1" w:rsidRPr="003559C1" w:rsidRDefault="003559C1" w:rsidP="003559C1">
      <w:pPr>
        <w:ind w:firstLine="420"/>
        <w:rPr>
          <w:color w:val="FF0000"/>
        </w:rPr>
      </w:pPr>
      <w:r w:rsidRPr="003559C1">
        <w:rPr>
          <w:color w:val="FF0000"/>
        </w:rPr>
        <w:t>我个人认为，比较糟糕的技术文档主要特征之一就是：用专业名词来介绍专业名词。</w:t>
      </w:r>
    </w:p>
    <w:p w14:paraId="090ED22A" w14:textId="5AC767FA" w:rsidR="003559C1" w:rsidRDefault="003559C1" w:rsidP="003559C1">
      <w:pPr>
        <w:ind w:firstLine="420"/>
      </w:pPr>
      <w:r w:rsidRPr="003559C1">
        <w:rPr>
          <w:rFonts w:hint="eastAsia"/>
        </w:rPr>
        <w:t>比如：</w:t>
      </w:r>
    </w:p>
    <w:p w14:paraId="2EECC4A7" w14:textId="4ABFE04B" w:rsidR="00927E30" w:rsidRDefault="00927E30" w:rsidP="003559C1">
      <w:pPr>
        <w:ind w:firstLine="420"/>
      </w:pPr>
      <w:r w:rsidRPr="00927E30">
        <w:t xml:space="preserve">Java </w:t>
      </w:r>
      <w:r w:rsidRPr="00927E30">
        <w:t>注解用于为</w:t>
      </w:r>
      <w:r w:rsidRPr="00927E30">
        <w:t xml:space="preserve"> Java </w:t>
      </w:r>
      <w:r w:rsidRPr="00927E30">
        <w:t>代码提供元数据。作为元数据，注解不直接影响你的代码执行，但也有一些类型的注解实际上可以用于这一目的。</w:t>
      </w:r>
      <w:r w:rsidRPr="00927E30">
        <w:t xml:space="preserve">Java </w:t>
      </w:r>
      <w:r w:rsidRPr="00927E30">
        <w:t>注解是从</w:t>
      </w:r>
      <w:r w:rsidRPr="00927E30">
        <w:t xml:space="preserve"> </w:t>
      </w:r>
      <w:proofErr w:type="spellStart"/>
      <w:r w:rsidRPr="00927E30">
        <w:t>Java5</w:t>
      </w:r>
      <w:proofErr w:type="spellEnd"/>
      <w:r w:rsidRPr="00927E30">
        <w:t xml:space="preserve"> </w:t>
      </w:r>
      <w:r w:rsidRPr="00927E30">
        <w:t>开始添加到</w:t>
      </w:r>
      <w:r w:rsidRPr="00927E30">
        <w:t xml:space="preserve"> Java </w:t>
      </w:r>
      <w:r w:rsidRPr="00927E30">
        <w:t>的。</w:t>
      </w:r>
    </w:p>
    <w:p w14:paraId="794C0628" w14:textId="578D7AA8" w:rsidR="00EA26B8" w:rsidRDefault="00EA26B8" w:rsidP="00EA26B8">
      <w:pPr>
        <w:ind w:firstLine="420"/>
      </w:pPr>
      <w:r>
        <w:rPr>
          <w:rFonts w:hint="eastAsia"/>
        </w:rPr>
        <w:t>想到一样东西能够更好地代替印章，那就是标签。标签是一张便利纸，标签上的内容可以自由定义。常见的如货架上的商品价格标签、图书馆中的书本编码标签、实验室中化学材料的名称类别标签等等。</w:t>
      </w:r>
    </w:p>
    <w:p w14:paraId="74951CB2" w14:textId="77777777" w:rsidR="00EA26B8" w:rsidRDefault="00EA26B8" w:rsidP="00EA26B8">
      <w:pPr>
        <w:ind w:firstLine="420"/>
      </w:pPr>
      <w:r>
        <w:rPr>
          <w:rFonts w:hint="eastAsia"/>
        </w:rPr>
        <w:t>并且，往抽象地说，标签并不一定是一张纸，它可以是对人和事物的属性评价。也就是说，标签具备对于抽象事物的解释。</w:t>
      </w:r>
    </w:p>
    <w:p w14:paraId="3E0C6840" w14:textId="1A56A4ED" w:rsidR="00E315FA" w:rsidRDefault="0004031F" w:rsidP="0004031F">
      <w:pPr>
        <w:ind w:firstLine="420"/>
      </w:pPr>
      <w:r>
        <w:rPr>
          <w:noProof/>
        </w:rPr>
        <w:drawing>
          <wp:inline distT="0" distB="0" distL="0" distR="0" wp14:anchorId="212193FF" wp14:editId="5A8779C0">
            <wp:extent cx="5274310" cy="2133600"/>
            <wp:effectExtent l="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DA57" w14:textId="500F41CB" w:rsidR="0004031F" w:rsidRDefault="0004031F" w:rsidP="0004031F">
      <w:pPr>
        <w:ind w:firstLine="420"/>
      </w:pPr>
      <w:r w:rsidRPr="0004031F">
        <w:rPr>
          <w:rFonts w:hint="eastAsia"/>
        </w:rPr>
        <w:t>所以，基于如此，我完成了自我的知识认知升级，我决定用标签来解释注解。</w:t>
      </w:r>
    </w:p>
    <w:p w14:paraId="3E9B35FD" w14:textId="5DCF6672" w:rsidR="00AC2526" w:rsidRDefault="00AC2526" w:rsidP="00791B61">
      <w:pPr>
        <w:pStyle w:val="3"/>
        <w:ind w:firstLine="420"/>
      </w:pPr>
      <w:r w:rsidRPr="00AC2526">
        <w:t>注解如同标签</w:t>
      </w:r>
    </w:p>
    <w:p w14:paraId="7899FE4D" w14:textId="4FE3CCB4" w:rsidR="00AC2526" w:rsidRDefault="00AC2526" w:rsidP="00AC2526">
      <w:pPr>
        <w:ind w:firstLine="420"/>
      </w:pPr>
      <w:r w:rsidRPr="00AC2526">
        <w:rPr>
          <w:rFonts w:hint="eastAsia"/>
        </w:rPr>
        <w:t>回到博文开始的地方，之前某新闻客户端的评论有盖楼的习惯，于是</w:t>
      </w:r>
      <w:r w:rsidRPr="00AC2526">
        <w:t xml:space="preserve"> “</w:t>
      </w:r>
      <w:r w:rsidRPr="00AC2526">
        <w:t>乔布斯重新定义了手机、罗永浩重新定义了傻</w:t>
      </w:r>
      <w:r w:rsidRPr="00AC2526">
        <w:t xml:space="preserve">X” </w:t>
      </w:r>
      <w:r w:rsidRPr="00AC2526">
        <w:t>就经常极为工整地出现在了评论楼层中，并且广大网友在相当长的一段时间内对于这种行为乐此不疲。这其实就是等同于贴标签的行为。</w:t>
      </w:r>
      <w:r w:rsidR="00F7096C" w:rsidRPr="00F7096C">
        <w:rPr>
          <w:rFonts w:hint="eastAsia"/>
        </w:rPr>
        <w:t>在某些网友眼中，罗永浩就成了傻</w:t>
      </w:r>
      <w:r w:rsidR="00F7096C" w:rsidRPr="00F7096C">
        <w:t>X</w:t>
      </w:r>
      <w:r w:rsidR="00F7096C" w:rsidRPr="00F7096C">
        <w:t>的代名词。</w:t>
      </w:r>
    </w:p>
    <w:p w14:paraId="7130E3B0" w14:textId="5E6C1CA4" w:rsidR="00F70E3C" w:rsidRDefault="00F70E3C" w:rsidP="00AC2526">
      <w:pPr>
        <w:ind w:firstLine="420"/>
      </w:pPr>
      <w:r w:rsidRPr="00F70E3C">
        <w:rPr>
          <w:rFonts w:hint="eastAsia"/>
        </w:rPr>
        <w:t>广大网友给罗永</w:t>
      </w:r>
      <w:proofErr w:type="gramStart"/>
      <w:r w:rsidRPr="00F70E3C">
        <w:rPr>
          <w:rFonts w:hint="eastAsia"/>
        </w:rPr>
        <w:t>浩</w:t>
      </w:r>
      <w:proofErr w:type="gramEnd"/>
      <w:r w:rsidRPr="00F70E3C">
        <w:rPr>
          <w:rFonts w:hint="eastAsia"/>
        </w:rPr>
        <w:t>贴了一个名为“傻</w:t>
      </w:r>
      <w:r w:rsidRPr="00F70E3C">
        <w:t>x”</w:t>
      </w:r>
      <w:r w:rsidRPr="00F70E3C">
        <w:t>的标签，他们并不真正了解罗永</w:t>
      </w:r>
      <w:proofErr w:type="gramStart"/>
      <w:r w:rsidRPr="00F70E3C">
        <w:t>浩</w:t>
      </w:r>
      <w:proofErr w:type="gramEnd"/>
      <w:r w:rsidRPr="00F70E3C">
        <w:t>，不知道他当教师、砸冰箱、</w:t>
      </w:r>
      <w:proofErr w:type="gramStart"/>
      <w:r w:rsidRPr="00F70E3C">
        <w:t>办博客的</w:t>
      </w:r>
      <w:proofErr w:type="gramEnd"/>
      <w:r w:rsidRPr="00F70E3C">
        <w:t>壮举，但是因为</w:t>
      </w:r>
      <w:r w:rsidRPr="00F70E3C">
        <w:t>“</w:t>
      </w:r>
      <w:r w:rsidRPr="00F70E3C">
        <w:t>傻</w:t>
      </w:r>
      <w:r w:rsidRPr="00F70E3C">
        <w:t>x”</w:t>
      </w:r>
      <w:r w:rsidRPr="00F70E3C">
        <w:t>这样的标签存在，这有助于他们直接快速地对罗永</w:t>
      </w:r>
      <w:proofErr w:type="gramStart"/>
      <w:r w:rsidRPr="00F70E3C">
        <w:t>浩</w:t>
      </w:r>
      <w:proofErr w:type="gramEnd"/>
      <w:r w:rsidRPr="00F70E3C">
        <w:t>这个人做出评价，然后基于此，罗永</w:t>
      </w:r>
      <w:proofErr w:type="gramStart"/>
      <w:r w:rsidRPr="00F70E3C">
        <w:t>浩</w:t>
      </w:r>
      <w:proofErr w:type="gramEnd"/>
      <w:r w:rsidRPr="00F70E3C">
        <w:t>就可以成为茶余饭后的谈资，这就是标签的力量。</w:t>
      </w:r>
      <w:r w:rsidR="00E75D40" w:rsidRPr="00E75D40">
        <w:rPr>
          <w:rFonts w:hint="eastAsia"/>
        </w:rPr>
        <w:t>而在网络的另一边，老罗靠他的人格魅力自然收获一大批忠实的拥泵，他们对于老罗贴的又是另一种标签。</w:t>
      </w:r>
    </w:p>
    <w:p w14:paraId="74939B36" w14:textId="6E5AC1C9" w:rsidR="00AE28CC" w:rsidRDefault="00AE28CC" w:rsidP="00AC2526">
      <w:pPr>
        <w:ind w:firstLine="420"/>
      </w:pPr>
      <w:r w:rsidRPr="00AE28CC">
        <w:rPr>
          <w:rFonts w:hint="eastAsia"/>
        </w:rPr>
        <w:t>老罗还是老罗，但是由于人们对于它贴上的标签不同，所以造成对于他的看法大相径庭，不喜欢他的人整天在网络上评论抨击嘲讽，而崇拜欣赏他的人则会愿意挣钱购买锤子手机的发布会门票。</w:t>
      </w:r>
    </w:p>
    <w:p w14:paraId="2AC929B7" w14:textId="0B05733B" w:rsidR="00332BC2" w:rsidRDefault="00332BC2" w:rsidP="00AC2526">
      <w:pPr>
        <w:ind w:firstLine="420"/>
      </w:pPr>
      <w:r w:rsidRPr="00332BC2">
        <w:rPr>
          <w:rFonts w:hint="eastAsia"/>
        </w:rPr>
        <w:lastRenderedPageBreak/>
        <w:t>我无意于评价这两种行为，我再引个例子。</w:t>
      </w:r>
    </w:p>
    <w:p w14:paraId="0A20676C" w14:textId="77777777" w:rsidR="00284749" w:rsidRDefault="00284749" w:rsidP="00284749">
      <w:pPr>
        <w:ind w:firstLine="420"/>
      </w:pPr>
      <w:r>
        <w:rPr>
          <w:rFonts w:hint="eastAsia"/>
        </w:rPr>
        <w:t>奇葩说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是近年网络上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火热的辩论节目，其中辩手陈铭被另外一个辩手马薇薇攻击说是——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“站在宇宙中心呼唤爱”，然后贴上了一个大大的标签——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“鸡汤男”，自此以后，观众再看到陈铭的时候，首先映入脑海中便是“鸡汤男”三个大字，其实本身</w:t>
      </w:r>
      <w:proofErr w:type="gramStart"/>
      <w:r>
        <w:rPr>
          <w:rFonts w:hint="eastAsia"/>
        </w:rPr>
        <w:t>而言陈铭非常</w:t>
      </w:r>
      <w:proofErr w:type="gramEnd"/>
      <w:r>
        <w:rPr>
          <w:rFonts w:hint="eastAsia"/>
        </w:rPr>
        <w:t>优秀，为人师表、作风正派、谈吐举止得体，但是在网络中，因为娱乐至上的环境所致，人们更愿意以娱乐的心态来认知一切，于是“鸡汤男”就如陈铭自己所说成了一个</w:t>
      </w:r>
      <w:proofErr w:type="gramStart"/>
      <w:r>
        <w:rPr>
          <w:rFonts w:hint="eastAsia"/>
        </w:rPr>
        <w:t>撕</w:t>
      </w:r>
      <w:proofErr w:type="gramEnd"/>
      <w:r>
        <w:rPr>
          <w:rFonts w:hint="eastAsia"/>
        </w:rPr>
        <w:t>不了的标签。</w:t>
      </w:r>
    </w:p>
    <w:p w14:paraId="745BE7FA" w14:textId="1C90C51A" w:rsidR="00AC2526" w:rsidRDefault="00E855DD" w:rsidP="00AC2526">
      <w:pPr>
        <w:ind w:firstLine="420"/>
      </w:pPr>
      <w:r w:rsidRPr="00E855DD">
        <w:rPr>
          <w:rFonts w:hint="eastAsia"/>
        </w:rPr>
        <w:t>我们可以抽象概括一下，标签是对事物行为的某些角度的评价与解释。</w:t>
      </w:r>
      <w:r w:rsidR="007136D9" w:rsidRPr="007136D9">
        <w:rPr>
          <w:rFonts w:hint="eastAsia"/>
        </w:rPr>
        <w:t>到这里，终于可以引出本文的主角注解了。</w:t>
      </w:r>
    </w:p>
    <w:p w14:paraId="78E6360E" w14:textId="68AE4B83" w:rsidR="00DA39BF" w:rsidRDefault="00DA39BF" w:rsidP="00AC2526">
      <w:pPr>
        <w:ind w:firstLine="420"/>
      </w:pPr>
      <w:r w:rsidRPr="00DA39BF">
        <w:rPr>
          <w:rFonts w:hint="eastAsia"/>
        </w:rPr>
        <w:t>初学者可以这样理解注解：</w:t>
      </w:r>
      <w:proofErr w:type="gramStart"/>
      <w:r w:rsidRPr="00DA39BF">
        <w:rPr>
          <w:rFonts w:hint="eastAsia"/>
        </w:rPr>
        <w:t>想像</w:t>
      </w:r>
      <w:proofErr w:type="gramEnd"/>
      <w:r w:rsidRPr="00DA39BF">
        <w:rPr>
          <w:rFonts w:hint="eastAsia"/>
        </w:rPr>
        <w:t>代码具有生命，注解就是对于代码中某些鲜活个体的贴上去的一张标签。简化来讲，注解如同一张标签。</w:t>
      </w:r>
    </w:p>
    <w:p w14:paraId="0193BC9B" w14:textId="7725E87C" w:rsidR="00C44B6A" w:rsidRDefault="00C44B6A" w:rsidP="00AC2526">
      <w:pPr>
        <w:ind w:firstLine="420"/>
      </w:pPr>
      <w:r w:rsidRPr="00C44B6A">
        <w:rPr>
          <w:rFonts w:hint="eastAsia"/>
        </w:rPr>
        <w:t>在未开始学习任何注解具体语法而言，你可以把注解看成一张标签。这有助于你快速地理解它的大致作用。如果初学者在学习过程有大脑放空的时候，请不要慌张，对自己说：</w:t>
      </w:r>
    </w:p>
    <w:p w14:paraId="0454DD1A" w14:textId="01ED8802" w:rsidR="005A2A0D" w:rsidRDefault="005A2A0D" w:rsidP="00AC2526">
      <w:pPr>
        <w:ind w:firstLine="420"/>
      </w:pPr>
      <w:r w:rsidRPr="005A2A0D">
        <w:rPr>
          <w:rFonts w:hint="eastAsia"/>
        </w:rPr>
        <w:t>注解，标签。注解，标签。</w:t>
      </w:r>
    </w:p>
    <w:p w14:paraId="38A14BCA" w14:textId="491966EC" w:rsidR="00B93723" w:rsidRDefault="00B93723" w:rsidP="00B93723">
      <w:pPr>
        <w:pStyle w:val="2"/>
      </w:pPr>
      <w:r w:rsidRPr="00B93723">
        <w:t>注解语法</w:t>
      </w:r>
    </w:p>
    <w:p w14:paraId="6E8E5382" w14:textId="2969E4E9" w:rsidR="00416124" w:rsidRPr="00416124" w:rsidRDefault="00416124" w:rsidP="00416124">
      <w:pPr>
        <w:ind w:firstLine="420"/>
      </w:pPr>
      <w:r w:rsidRPr="00B93723">
        <w:rPr>
          <w:rFonts w:hint="eastAsia"/>
        </w:rPr>
        <w:t>因为平常开发少见，相信有不少的人员会认为注解的地位不高。其实同</w:t>
      </w:r>
      <w:r w:rsidRPr="00B93723">
        <w:t xml:space="preserve"> </w:t>
      </w:r>
      <w:proofErr w:type="spellStart"/>
      <w:r w:rsidRPr="00B93723">
        <w:t>classs</w:t>
      </w:r>
      <w:proofErr w:type="spellEnd"/>
      <w:r w:rsidRPr="00B93723">
        <w:t xml:space="preserve"> </w:t>
      </w:r>
      <w:r w:rsidRPr="00B93723">
        <w:t>和</w:t>
      </w:r>
      <w:r w:rsidRPr="00B93723">
        <w:t xml:space="preserve"> interface </w:t>
      </w:r>
      <w:r w:rsidRPr="00B93723">
        <w:t>一样，注解也属于一种类型。它是在</w:t>
      </w:r>
      <w:r w:rsidRPr="00B93723">
        <w:t xml:space="preserve"> Java SE 5.0 </w:t>
      </w:r>
      <w:r w:rsidRPr="00B93723">
        <w:t>版本中开始引入的概念。</w:t>
      </w:r>
    </w:p>
    <w:p w14:paraId="7C962ECA" w14:textId="0A20E2DC" w:rsidR="00B93723" w:rsidRDefault="00B93723" w:rsidP="00791B61">
      <w:pPr>
        <w:pStyle w:val="3"/>
        <w:ind w:firstLine="420"/>
      </w:pPr>
      <w:r w:rsidRPr="00B93723">
        <w:t>注解的定义</w:t>
      </w:r>
    </w:p>
    <w:p w14:paraId="2AABC6AC" w14:textId="19F68D44" w:rsidR="00B8211D" w:rsidRDefault="00B8211D" w:rsidP="00B8211D">
      <w:pPr>
        <w:ind w:firstLine="420"/>
      </w:pPr>
      <w:r w:rsidRPr="00B8211D">
        <w:rPr>
          <w:rFonts w:hint="eastAsia"/>
        </w:rPr>
        <w:t>注解通过</w:t>
      </w:r>
      <w:r w:rsidRPr="00B8211D">
        <w:rPr>
          <w:color w:val="FF0000"/>
        </w:rPr>
        <w:t xml:space="preserve"> @interface</w:t>
      </w:r>
      <w:r w:rsidRPr="00B8211D">
        <w:t xml:space="preserve"> </w:t>
      </w:r>
      <w:r w:rsidRPr="00B8211D">
        <w:t>关键字进行定义。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11D" w14:paraId="7BE0E8CA" w14:textId="77777777" w:rsidTr="00B8211D">
        <w:tc>
          <w:tcPr>
            <w:tcW w:w="8296" w:type="dxa"/>
          </w:tcPr>
          <w:p w14:paraId="0C5190DB" w14:textId="77777777" w:rsidR="00B8211D" w:rsidRDefault="00B8211D" w:rsidP="00B8211D">
            <w:pPr>
              <w:ind w:firstLineChars="0" w:firstLine="0"/>
            </w:pPr>
            <w:r>
              <w:t xml:space="preserve">public @interface </w:t>
            </w:r>
            <w:proofErr w:type="spellStart"/>
            <w:r>
              <w:t>TestAnnotation</w:t>
            </w:r>
            <w:proofErr w:type="spellEnd"/>
            <w:r>
              <w:t xml:space="preserve"> {</w:t>
            </w:r>
          </w:p>
          <w:p w14:paraId="728BE519" w14:textId="302EDBC7" w:rsidR="00B8211D" w:rsidRDefault="00B8211D" w:rsidP="00B8211D">
            <w:pPr>
              <w:ind w:firstLineChars="0" w:firstLine="0"/>
            </w:pPr>
            <w:r>
              <w:t>}</w:t>
            </w:r>
          </w:p>
        </w:tc>
      </w:tr>
    </w:tbl>
    <w:p w14:paraId="3D669BE4" w14:textId="7CC33D1D" w:rsidR="00AB697F" w:rsidRPr="00B8211D" w:rsidRDefault="000C0B7C" w:rsidP="007802C4">
      <w:pPr>
        <w:ind w:firstLine="420"/>
      </w:pPr>
      <w:r>
        <w:rPr>
          <w:rFonts w:hint="eastAsia"/>
        </w:rPr>
        <w:t>它的形式跟接口很类似，不过前面多了一个</w:t>
      </w:r>
      <w:r>
        <w:t xml:space="preserve"> @ </w:t>
      </w:r>
      <w:r>
        <w:t>符号。上面的代码就创建了一个名字为</w:t>
      </w:r>
      <w:r>
        <w:t xml:space="preserve"> </w:t>
      </w:r>
      <w:proofErr w:type="spellStart"/>
      <w:r>
        <w:t>TestAnnotaion</w:t>
      </w:r>
      <w:proofErr w:type="spellEnd"/>
      <w:r>
        <w:t xml:space="preserve"> </w:t>
      </w:r>
      <w:r>
        <w:t>的注解。</w:t>
      </w:r>
      <w:r>
        <w:rPr>
          <w:rFonts w:hint="eastAsia"/>
        </w:rPr>
        <w:t>你可以简单理解为创建了一张名字为</w:t>
      </w:r>
      <w:r>
        <w:t xml:space="preserve"> </w:t>
      </w:r>
      <w:proofErr w:type="spellStart"/>
      <w:r>
        <w:t>TestAnnotation</w:t>
      </w:r>
      <w:proofErr w:type="spellEnd"/>
      <w:r>
        <w:t xml:space="preserve"> </w:t>
      </w:r>
      <w:r>
        <w:t>的标签。</w:t>
      </w:r>
    </w:p>
    <w:p w14:paraId="4535A3B0" w14:textId="690C72C0" w:rsidR="00AB697F" w:rsidRDefault="00AB697F" w:rsidP="00791B61">
      <w:pPr>
        <w:pStyle w:val="3"/>
        <w:ind w:firstLine="420"/>
      </w:pPr>
      <w:r w:rsidRPr="00AB697F">
        <w:t>注解的应用</w:t>
      </w:r>
    </w:p>
    <w:p w14:paraId="1D9B1B46" w14:textId="5E508FE6" w:rsidR="00AB697F" w:rsidRDefault="00AB697F" w:rsidP="00AB697F">
      <w:pPr>
        <w:ind w:firstLine="420"/>
      </w:pPr>
      <w:r w:rsidRPr="00AB697F">
        <w:rPr>
          <w:rFonts w:hint="eastAsia"/>
        </w:rPr>
        <w:t>上面创建了一个注解，那么注解的</w:t>
      </w:r>
      <w:proofErr w:type="gramStart"/>
      <w:r w:rsidRPr="00AB697F">
        <w:rPr>
          <w:rFonts w:hint="eastAsia"/>
        </w:rPr>
        <w:t>的</w:t>
      </w:r>
      <w:proofErr w:type="gramEnd"/>
      <w:r w:rsidRPr="00AB697F">
        <w:rPr>
          <w:rFonts w:hint="eastAsia"/>
        </w:rPr>
        <w:t>使用方法是什么呢。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87C" w14:paraId="69ECCCE2" w14:textId="77777777" w:rsidTr="00B9287C">
        <w:tc>
          <w:tcPr>
            <w:tcW w:w="8296" w:type="dxa"/>
          </w:tcPr>
          <w:p w14:paraId="0D36CE65" w14:textId="77777777" w:rsidR="00B9287C" w:rsidRDefault="00B9287C" w:rsidP="00B9287C">
            <w:pPr>
              <w:ind w:firstLineChars="0" w:firstLine="0"/>
            </w:pPr>
            <w:r>
              <w:t>@</w:t>
            </w:r>
            <w:proofErr w:type="spellStart"/>
            <w:r>
              <w:t>TestAnnotation</w:t>
            </w:r>
            <w:proofErr w:type="spellEnd"/>
          </w:p>
          <w:p w14:paraId="0A98AF8B" w14:textId="77777777" w:rsidR="00B9287C" w:rsidRDefault="00B9287C" w:rsidP="00B9287C">
            <w:pPr>
              <w:ind w:firstLineChars="0" w:firstLine="0"/>
            </w:pPr>
            <w:r>
              <w:t>public class Test {</w:t>
            </w:r>
          </w:p>
          <w:p w14:paraId="78EE52D6" w14:textId="1E93197A" w:rsidR="00B9287C" w:rsidRDefault="00B9287C" w:rsidP="00B9287C">
            <w:pPr>
              <w:ind w:firstLineChars="0" w:firstLine="0"/>
            </w:pPr>
            <w:r>
              <w:t>}</w:t>
            </w:r>
          </w:p>
        </w:tc>
      </w:tr>
    </w:tbl>
    <w:p w14:paraId="53CE7BE8" w14:textId="491A6248" w:rsidR="00AA2A17" w:rsidRDefault="00AA2A17" w:rsidP="00AA2A17">
      <w:pPr>
        <w:ind w:firstLine="420"/>
      </w:pPr>
      <w:r>
        <w:rPr>
          <w:rFonts w:hint="eastAsia"/>
        </w:rPr>
        <w:t>创建一个类</w:t>
      </w:r>
      <w:r>
        <w:t xml:space="preserve"> Test,</w:t>
      </w:r>
      <w:r>
        <w:t>然后在类定义的地方加上</w:t>
      </w:r>
      <w:r>
        <w:t xml:space="preserve"> @</w:t>
      </w:r>
      <w:proofErr w:type="spellStart"/>
      <w:r>
        <w:t>TestAnnotation</w:t>
      </w:r>
      <w:proofErr w:type="spellEnd"/>
      <w:r>
        <w:t xml:space="preserve"> </w:t>
      </w:r>
      <w:r>
        <w:t>就可以用</w:t>
      </w:r>
      <w:r>
        <w:t xml:space="preserve"> </w:t>
      </w:r>
      <w:proofErr w:type="spellStart"/>
      <w:r>
        <w:t>TestAnnotation</w:t>
      </w:r>
      <w:proofErr w:type="spellEnd"/>
      <w:r>
        <w:t xml:space="preserve"> </w:t>
      </w:r>
      <w:r>
        <w:t>注解这个类了。</w:t>
      </w:r>
    </w:p>
    <w:p w14:paraId="11717C69" w14:textId="143950CE" w:rsidR="00AA2A17" w:rsidRDefault="00AA2A17" w:rsidP="00AA2A17">
      <w:pPr>
        <w:ind w:firstLine="420"/>
      </w:pPr>
      <w:r>
        <w:rPr>
          <w:rFonts w:hint="eastAsia"/>
        </w:rPr>
        <w:t>你可以简单理解为将</w:t>
      </w:r>
      <w:r>
        <w:t xml:space="preserve"> </w:t>
      </w:r>
      <w:proofErr w:type="spellStart"/>
      <w:r>
        <w:t>TestAnnotation</w:t>
      </w:r>
      <w:proofErr w:type="spellEnd"/>
      <w:r>
        <w:t xml:space="preserve"> </w:t>
      </w:r>
      <w:r>
        <w:t>这张标签贴到</w:t>
      </w:r>
      <w:r>
        <w:t xml:space="preserve"> Test </w:t>
      </w:r>
      <w:r>
        <w:t>这个类上面。</w:t>
      </w:r>
    </w:p>
    <w:p w14:paraId="49BE72B4" w14:textId="77777777" w:rsidR="00AA2A17" w:rsidRDefault="00AA2A17" w:rsidP="00AA2A17">
      <w:pPr>
        <w:ind w:firstLine="420"/>
      </w:pPr>
      <w:r>
        <w:rPr>
          <w:rFonts w:hint="eastAsia"/>
        </w:rPr>
        <w:t>不过，要想注解能够正常工作，还需要介绍一下一个新的概念那就是元注解。</w:t>
      </w:r>
    </w:p>
    <w:p w14:paraId="49FF836B" w14:textId="77777777" w:rsidR="00416124" w:rsidRPr="00B93723" w:rsidRDefault="00416124" w:rsidP="00B93723">
      <w:pPr>
        <w:ind w:firstLine="420"/>
      </w:pPr>
    </w:p>
    <w:p w14:paraId="5653ECFC" w14:textId="791AB8F4" w:rsidR="00115852" w:rsidRDefault="00115852" w:rsidP="00115852">
      <w:pPr>
        <w:pStyle w:val="2"/>
      </w:pPr>
      <w:r>
        <w:t>元注解</w:t>
      </w:r>
    </w:p>
    <w:p w14:paraId="72A3A26C" w14:textId="77777777" w:rsidR="00115852" w:rsidRDefault="00115852" w:rsidP="00115852">
      <w:pPr>
        <w:ind w:firstLine="420"/>
      </w:pPr>
      <w:r>
        <w:rPr>
          <w:rFonts w:hint="eastAsia"/>
        </w:rPr>
        <w:t>元注解是可以注解到注解上的注解，或者说元注解是一种基本注解，但是它能够应用到其它的注解上面。</w:t>
      </w:r>
    </w:p>
    <w:p w14:paraId="0A9AFF8D" w14:textId="77777777" w:rsidR="00115852" w:rsidRDefault="00115852" w:rsidP="00115852">
      <w:pPr>
        <w:ind w:firstLine="420"/>
      </w:pPr>
    </w:p>
    <w:p w14:paraId="7DCAEC1C" w14:textId="584A1E7E" w:rsidR="00115852" w:rsidRDefault="00115852" w:rsidP="00115852">
      <w:pPr>
        <w:ind w:firstLine="420"/>
      </w:pPr>
      <w:r>
        <w:rPr>
          <w:rFonts w:hint="eastAsia"/>
        </w:rPr>
        <w:t>如果难于理解的话，你可以这样理解。元注解也是一张标签，但是它是一张特殊的标签，它的作用和目的就是给其他普通的标签进行解释说明的。</w:t>
      </w:r>
    </w:p>
    <w:p w14:paraId="6CD0FA10" w14:textId="77777777" w:rsidR="00115852" w:rsidRDefault="00115852" w:rsidP="00115852">
      <w:pPr>
        <w:ind w:firstLine="420"/>
      </w:pPr>
      <w:r>
        <w:rPr>
          <w:rFonts w:hint="eastAsia"/>
        </w:rPr>
        <w:t>元标签有</w:t>
      </w:r>
      <w:r>
        <w:t xml:space="preserve"> @Retention</w:t>
      </w:r>
      <w:r>
        <w:t>、</w:t>
      </w:r>
      <w:r>
        <w:t>@Documented</w:t>
      </w:r>
      <w:r>
        <w:t>、</w:t>
      </w:r>
      <w:r>
        <w:t>@Target</w:t>
      </w:r>
      <w:r>
        <w:t>、</w:t>
      </w:r>
      <w:r>
        <w:t>@Inherited</w:t>
      </w:r>
      <w:r>
        <w:t>、</w:t>
      </w:r>
      <w:r>
        <w:t xml:space="preserve">@Repeatable 5 </w:t>
      </w:r>
      <w:r>
        <w:t>种。</w:t>
      </w:r>
    </w:p>
    <w:p w14:paraId="108756D2" w14:textId="41171305" w:rsidR="00B93723" w:rsidRDefault="00A66BB7" w:rsidP="00791B61">
      <w:pPr>
        <w:pStyle w:val="3"/>
        <w:ind w:firstLine="420"/>
      </w:pPr>
      <w:r w:rsidRPr="00A66BB7">
        <w:t>@Retention</w:t>
      </w:r>
    </w:p>
    <w:p w14:paraId="2D4183E1" w14:textId="04480639" w:rsidR="00A66BB7" w:rsidRDefault="00A66BB7" w:rsidP="00A66BB7">
      <w:pPr>
        <w:ind w:firstLine="420"/>
      </w:pPr>
      <w:r w:rsidRPr="00A66BB7">
        <w:t xml:space="preserve">Retention </w:t>
      </w:r>
      <w:r w:rsidRPr="00A66BB7">
        <w:t>的英文意为保留期的意思。当</w:t>
      </w:r>
      <w:r w:rsidRPr="00A66BB7">
        <w:t xml:space="preserve"> @Retention </w:t>
      </w:r>
      <w:r w:rsidRPr="00A66BB7">
        <w:t>应用到一个注解上的时候，它解释说明了这个注解的</w:t>
      </w:r>
      <w:proofErr w:type="gramStart"/>
      <w:r w:rsidRPr="00A66BB7">
        <w:t>的</w:t>
      </w:r>
      <w:proofErr w:type="gramEnd"/>
      <w:r w:rsidRPr="00A66BB7">
        <w:t>存活时间。</w:t>
      </w:r>
    </w:p>
    <w:p w14:paraId="4BADA985" w14:textId="77777777" w:rsidR="006E4D05" w:rsidRDefault="006E4D05" w:rsidP="006E4D05">
      <w:pPr>
        <w:ind w:firstLine="420"/>
      </w:pPr>
      <w:r>
        <w:rPr>
          <w:rFonts w:hint="eastAsia"/>
        </w:rPr>
        <w:t>它的取值如下：</w:t>
      </w:r>
      <w:r>
        <w:t xml:space="preserve"> </w:t>
      </w:r>
    </w:p>
    <w:p w14:paraId="288A4D54" w14:textId="77777777" w:rsidR="005F78A7" w:rsidRDefault="006E4D05" w:rsidP="006E4D05">
      <w:pPr>
        <w:ind w:firstLine="420"/>
      </w:pPr>
      <w:r>
        <w:t xml:space="preserve">- </w:t>
      </w:r>
      <w:proofErr w:type="spellStart"/>
      <w:r>
        <w:t>RetentionPolicy.SOURCE</w:t>
      </w:r>
      <w:proofErr w:type="spellEnd"/>
      <w:r>
        <w:t xml:space="preserve"> </w:t>
      </w:r>
      <w:r>
        <w:t>注</w:t>
      </w:r>
      <w:r w:rsidR="00D201F1" w:rsidRPr="00D201F1">
        <w:rPr>
          <w:rFonts w:hint="eastAsia"/>
        </w:rPr>
        <w:t>注解将被编译器丢弃（该类型的注解信息只会保留在源码里，源码经过编译后，注解信息会被丢弃，不会保留在编译好的</w:t>
      </w:r>
      <w:r w:rsidR="00D201F1" w:rsidRPr="00D201F1">
        <w:t>class</w:t>
      </w:r>
      <w:r w:rsidR="00D201F1" w:rsidRPr="00D201F1">
        <w:t>文件里）</w:t>
      </w:r>
    </w:p>
    <w:p w14:paraId="3A9AFBCC" w14:textId="77777777" w:rsidR="001A1BAA" w:rsidRDefault="006E4D05" w:rsidP="001A1BAA">
      <w:pPr>
        <w:ind w:firstLine="420"/>
      </w:pPr>
      <w:r>
        <w:t xml:space="preserve">- </w:t>
      </w:r>
      <w:proofErr w:type="spellStart"/>
      <w:r>
        <w:t>RetentionPolicy.CLASS</w:t>
      </w:r>
      <w:proofErr w:type="spellEnd"/>
      <w:r w:rsidR="001A1BAA">
        <w:rPr>
          <w:rFonts w:hint="eastAsia"/>
        </w:rPr>
        <w:t>注解在</w:t>
      </w:r>
      <w:r w:rsidR="001A1BAA">
        <w:t>class</w:t>
      </w:r>
      <w:r w:rsidR="001A1BAA">
        <w:t>文件中可用，但会被</w:t>
      </w:r>
      <w:proofErr w:type="spellStart"/>
      <w:r w:rsidR="001A1BAA">
        <w:t>VM</w:t>
      </w:r>
      <w:proofErr w:type="spellEnd"/>
      <w:r w:rsidR="001A1BAA">
        <w:t>丢弃（该类型的注解信息会保留在源码里和</w:t>
      </w:r>
      <w:r w:rsidR="001A1BAA">
        <w:t>class</w:t>
      </w:r>
      <w:r w:rsidR="001A1BAA">
        <w:t>文件里，在执行的时候，不会加载到虚拟机中），请注意，当注解未定义</w:t>
      </w:r>
      <w:r w:rsidR="001A1BAA">
        <w:t>Retention</w:t>
      </w:r>
      <w:r w:rsidR="001A1BAA">
        <w:t>值时，默认值是</w:t>
      </w:r>
      <w:r w:rsidR="001A1BAA">
        <w:t>CLASS</w:t>
      </w:r>
      <w:r w:rsidR="001A1BAA">
        <w:t>，如</w:t>
      </w:r>
      <w:r w:rsidR="001A1BAA">
        <w:t>Java</w:t>
      </w:r>
      <w:r w:rsidR="001A1BAA">
        <w:t>内置注解，</w:t>
      </w:r>
      <w:r w:rsidR="001A1BAA">
        <w:t>@Override</w:t>
      </w:r>
      <w:r w:rsidR="001A1BAA">
        <w:t>、</w:t>
      </w:r>
      <w:r w:rsidR="001A1BAA">
        <w:t>@Deprecated</w:t>
      </w:r>
      <w:r w:rsidR="001A1BAA">
        <w:t>、</w:t>
      </w:r>
      <w:r w:rsidR="001A1BAA">
        <w:t>@</w:t>
      </w:r>
      <w:proofErr w:type="spellStart"/>
      <w:r w:rsidR="001A1BAA">
        <w:t>SuppressWarnning</w:t>
      </w:r>
      <w:proofErr w:type="spellEnd"/>
      <w:r w:rsidR="001A1BAA">
        <w:t>等</w:t>
      </w:r>
    </w:p>
    <w:p w14:paraId="36429040" w14:textId="0A0F31C1" w:rsidR="006E4D05" w:rsidRDefault="006E4D05" w:rsidP="006E4D05">
      <w:pPr>
        <w:ind w:firstLine="420"/>
      </w:pPr>
      <w:r>
        <w:t xml:space="preserve">- </w:t>
      </w:r>
      <w:proofErr w:type="spellStart"/>
      <w:r>
        <w:t>RetentionPolicy.RUNTIME</w:t>
      </w:r>
      <w:proofErr w:type="spellEnd"/>
      <w:r>
        <w:t xml:space="preserve"> </w:t>
      </w:r>
      <w:r w:rsidR="00380314" w:rsidRPr="00380314">
        <w:rPr>
          <w:rFonts w:hint="eastAsia"/>
        </w:rPr>
        <w:t>注解信息将在运行期</w:t>
      </w:r>
      <w:r w:rsidR="00380314" w:rsidRPr="00380314">
        <w:t>(</w:t>
      </w:r>
      <w:proofErr w:type="spellStart"/>
      <w:r w:rsidR="00380314" w:rsidRPr="00380314">
        <w:t>JVM</w:t>
      </w:r>
      <w:proofErr w:type="spellEnd"/>
      <w:r w:rsidR="00380314" w:rsidRPr="00380314">
        <w:t>)</w:t>
      </w:r>
      <w:r w:rsidR="00380314" w:rsidRPr="00380314">
        <w:t>也保留，因此可以通过反射机制读取注解的信息（源码、</w:t>
      </w:r>
      <w:r w:rsidR="00380314" w:rsidRPr="00380314">
        <w:t>class</w:t>
      </w:r>
      <w:r w:rsidR="00380314" w:rsidRPr="00380314">
        <w:t>文件和执行的时候都有注解的信息），如</w:t>
      </w:r>
      <w:proofErr w:type="spellStart"/>
      <w:r w:rsidR="00380314" w:rsidRPr="00380314">
        <w:t>SpringMvc</w:t>
      </w:r>
      <w:proofErr w:type="spellEnd"/>
      <w:r w:rsidR="00380314" w:rsidRPr="00380314">
        <w:t>中的</w:t>
      </w:r>
      <w:r w:rsidR="00380314" w:rsidRPr="00380314">
        <w:t>@Controller</w:t>
      </w:r>
      <w:r w:rsidR="00380314" w:rsidRPr="00380314">
        <w:t>、</w:t>
      </w:r>
      <w:r w:rsidR="00380314" w:rsidRPr="00380314">
        <w:t>@</w:t>
      </w:r>
      <w:proofErr w:type="spellStart"/>
      <w:r w:rsidR="00380314" w:rsidRPr="00380314">
        <w:t>Autowired</w:t>
      </w:r>
      <w:proofErr w:type="spellEnd"/>
      <w:r w:rsidR="00380314" w:rsidRPr="00380314">
        <w:t>、</w:t>
      </w:r>
      <w:r w:rsidR="00380314" w:rsidRPr="00380314">
        <w:t>@</w:t>
      </w:r>
      <w:proofErr w:type="spellStart"/>
      <w:r w:rsidR="00380314" w:rsidRPr="00380314">
        <w:t>RequestMapping</w:t>
      </w:r>
      <w:proofErr w:type="spellEnd"/>
      <w:r w:rsidR="00380314" w:rsidRPr="00380314">
        <w:t>等。</w:t>
      </w:r>
      <w:r w:rsidR="00191DAA">
        <w:rPr>
          <w:rFonts w:hint="eastAsia"/>
        </w:rPr>
        <w:t>该值可以被反射读取</w:t>
      </w:r>
      <w:r w:rsidR="00E97C5F">
        <w:rPr>
          <w:rFonts w:hint="eastAsia"/>
        </w:rPr>
        <w:t>，其他的两个值无法被读取到。</w:t>
      </w:r>
    </w:p>
    <w:p w14:paraId="6DFF8163" w14:textId="35FA5D62" w:rsidR="00080366" w:rsidRDefault="00080366" w:rsidP="006E4D05">
      <w:pPr>
        <w:ind w:firstLine="420"/>
      </w:pPr>
      <w:r w:rsidRPr="00080366">
        <w:rPr>
          <w:rFonts w:hint="eastAsia"/>
        </w:rPr>
        <w:t>我们可以这样的方式来加深理解，</w:t>
      </w:r>
      <w:r w:rsidRPr="00080366">
        <w:t xml:space="preserve">@Retention </w:t>
      </w:r>
      <w:r w:rsidRPr="00080366">
        <w:t>去给一张标签解释的时候，它指定了这张标签张贴的时间。</w:t>
      </w:r>
      <w:r w:rsidRPr="00080366">
        <w:t xml:space="preserve">@Retention </w:t>
      </w:r>
      <w:r w:rsidRPr="00080366">
        <w:t>相当于给一张标签上面盖了一张时间戳，时间戳指明了标签张贴的时间周期。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033" w14:paraId="5B87B10A" w14:textId="77777777" w:rsidTr="00D94033">
        <w:tc>
          <w:tcPr>
            <w:tcW w:w="8296" w:type="dxa"/>
          </w:tcPr>
          <w:p w14:paraId="41ADE749" w14:textId="77777777" w:rsidR="00D94033" w:rsidRPr="00D94033" w:rsidRDefault="00D94033" w:rsidP="00D94033">
            <w:pPr>
              <w:widowControl/>
              <w:ind w:firstLineChars="0" w:firstLine="42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D94033">
              <w:rPr>
                <w:rFonts w:ascii="Consolas" w:eastAsia="宋体" w:hAnsi="Consolas" w:cs="宋体"/>
                <w:bCs w:val="0"/>
                <w:szCs w:val="21"/>
              </w:rPr>
              <w:t>@</w:t>
            </w:r>
            <w:proofErr w:type="gramStart"/>
            <w:r w:rsidRPr="00D94033">
              <w:rPr>
                <w:rFonts w:ascii="Consolas" w:eastAsia="宋体" w:hAnsi="Consolas" w:cs="宋体"/>
                <w:bCs w:val="0"/>
                <w:szCs w:val="21"/>
              </w:rPr>
              <w:t>Retention</w:t>
            </w:r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RetentionPolicy.RUNTIME</w:t>
            </w:r>
            <w:proofErr w:type="spellEnd"/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)</w:t>
            </w:r>
          </w:p>
          <w:p w14:paraId="478EB85B" w14:textId="77777777" w:rsidR="00D94033" w:rsidRPr="00D94033" w:rsidRDefault="00D94033" w:rsidP="00D94033">
            <w:pPr>
              <w:widowControl/>
              <w:ind w:firstLineChars="0" w:firstLine="42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D94033">
              <w:rPr>
                <w:rFonts w:ascii="Consolas" w:eastAsia="宋体" w:hAnsi="Consolas" w:cs="宋体"/>
                <w:bCs w:val="0"/>
                <w:szCs w:val="21"/>
              </w:rPr>
              <w:t>public</w:t>
            </w:r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 xml:space="preserve"> @</w:t>
            </w:r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</w:rPr>
              <w:t xml:space="preserve">interface </w:t>
            </w:r>
            <w:proofErr w:type="spellStart"/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</w:rPr>
              <w:t>TestAnnotation</w:t>
            </w:r>
            <w:proofErr w:type="spellEnd"/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</w:rPr>
              <w:t xml:space="preserve"> {</w:t>
            </w:r>
          </w:p>
          <w:p w14:paraId="2BB861AB" w14:textId="494356EC" w:rsidR="00D94033" w:rsidRDefault="00D94033" w:rsidP="00D94033">
            <w:pPr>
              <w:ind w:firstLineChars="0" w:firstLine="0"/>
            </w:pPr>
            <w:r w:rsidRPr="00D9403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}</w:t>
            </w:r>
          </w:p>
        </w:tc>
      </w:tr>
    </w:tbl>
    <w:p w14:paraId="60DD45C7" w14:textId="7A270513" w:rsidR="00D94033" w:rsidRDefault="00322BFB" w:rsidP="006E4D05">
      <w:pPr>
        <w:ind w:firstLine="420"/>
      </w:pPr>
      <w:r w:rsidRPr="00322BFB">
        <w:rPr>
          <w:rFonts w:hint="eastAsia"/>
        </w:rPr>
        <w:t>上面的代码中，我们指定</w:t>
      </w:r>
      <w:r w:rsidRPr="00322BFB">
        <w:t xml:space="preserve"> </w:t>
      </w:r>
      <w:proofErr w:type="spellStart"/>
      <w:r w:rsidRPr="00322BFB">
        <w:t>TestAnnotation</w:t>
      </w:r>
      <w:proofErr w:type="spellEnd"/>
      <w:r w:rsidRPr="00322BFB">
        <w:t xml:space="preserve"> </w:t>
      </w:r>
      <w:r w:rsidRPr="00322BFB">
        <w:t>可以在程序运行周期被获取到，因此它的生命周期非常的长。</w:t>
      </w:r>
    </w:p>
    <w:p w14:paraId="75C1D3D9" w14:textId="34129FDB" w:rsidR="002E23B4" w:rsidRDefault="002E23B4" w:rsidP="00791B61">
      <w:pPr>
        <w:pStyle w:val="3"/>
        <w:ind w:firstLine="420"/>
      </w:pPr>
      <w:r w:rsidRPr="002E23B4">
        <w:t>@Documented</w:t>
      </w:r>
    </w:p>
    <w:p w14:paraId="498B760A" w14:textId="2ACEB383" w:rsidR="002E23B4" w:rsidRDefault="002E23B4" w:rsidP="002E23B4">
      <w:pPr>
        <w:ind w:firstLine="420"/>
      </w:pPr>
      <w:r w:rsidRPr="002E23B4">
        <w:rPr>
          <w:rFonts w:hint="eastAsia"/>
        </w:rPr>
        <w:t>顾名思义，这个元注解肯定是和文档有关。它的作用是能够将注解中的元素包含到</w:t>
      </w:r>
      <w:r w:rsidRPr="002E23B4">
        <w:t xml:space="preserve"> Javadoc </w:t>
      </w:r>
      <w:r w:rsidRPr="002E23B4">
        <w:t>中去。</w:t>
      </w:r>
    </w:p>
    <w:p w14:paraId="6EA086DB" w14:textId="0B6CAF92" w:rsidR="00931F41" w:rsidRDefault="00931F41" w:rsidP="00791B61">
      <w:pPr>
        <w:pStyle w:val="3"/>
        <w:ind w:firstLine="420"/>
      </w:pPr>
      <w:r w:rsidRPr="00931F41">
        <w:t>@Target</w:t>
      </w:r>
    </w:p>
    <w:p w14:paraId="63981A53" w14:textId="151542E3" w:rsidR="00931F41" w:rsidRDefault="00931F41" w:rsidP="00931F41">
      <w:pPr>
        <w:ind w:firstLine="420"/>
      </w:pPr>
      <w:r w:rsidRPr="00931F41">
        <w:t xml:space="preserve">Target </w:t>
      </w:r>
      <w:r w:rsidRPr="00931F41">
        <w:t>是目标的意思，</w:t>
      </w:r>
      <w:r w:rsidRPr="00931F41">
        <w:t xml:space="preserve">@Target </w:t>
      </w:r>
      <w:r w:rsidRPr="00931F41">
        <w:t>指定了注解运用的地方。</w:t>
      </w:r>
    </w:p>
    <w:p w14:paraId="6BB3C0C6" w14:textId="1E27207E" w:rsidR="004B7887" w:rsidRDefault="004B7887" w:rsidP="00931F41">
      <w:pPr>
        <w:ind w:firstLine="420"/>
      </w:pPr>
      <w:r w:rsidRPr="004B7887">
        <w:rPr>
          <w:rFonts w:hint="eastAsia"/>
        </w:rPr>
        <w:t>你可以这样理解，当一个注解被</w:t>
      </w:r>
      <w:r w:rsidRPr="004B7887">
        <w:t xml:space="preserve"> @Target </w:t>
      </w:r>
      <w:r w:rsidRPr="004B7887">
        <w:t>注解时，这个注解就被限定了运用的场景。</w:t>
      </w:r>
    </w:p>
    <w:p w14:paraId="5E1633AD" w14:textId="252CCB7C" w:rsidR="002A2773" w:rsidRDefault="002A2773" w:rsidP="00931F41">
      <w:pPr>
        <w:ind w:firstLine="420"/>
      </w:pPr>
      <w:r w:rsidRPr="002A2773">
        <w:rPr>
          <w:rFonts w:hint="eastAsia"/>
        </w:rPr>
        <w:t>类比到标签，原本标签是你想张贴到哪个地方就到哪个地方，但是因为</w:t>
      </w:r>
      <w:r w:rsidRPr="002A2773">
        <w:t xml:space="preserve"> @Target </w:t>
      </w:r>
      <w:r w:rsidRPr="002A2773">
        <w:t>的存在，它张贴的地方就非常具体了，比如只能张贴到方法上、类上、方法参数上等等。</w:t>
      </w:r>
      <w:r w:rsidRPr="002A2773">
        <w:t xml:space="preserve">@Target </w:t>
      </w:r>
      <w:r w:rsidRPr="002A2773">
        <w:t>有下面的取值</w:t>
      </w:r>
      <w:r w:rsidR="00846FD9">
        <w:rPr>
          <w:rFonts w:hint="eastAsia"/>
        </w:rPr>
        <w:t>。</w:t>
      </w:r>
    </w:p>
    <w:p w14:paraId="36105559" w14:textId="77777777" w:rsidR="00846FD9" w:rsidRDefault="00846FD9" w:rsidP="00846FD9">
      <w:pPr>
        <w:ind w:firstLine="420"/>
      </w:pPr>
      <w:proofErr w:type="spellStart"/>
      <w:r>
        <w:t>ElementType.ANNOTATION_TYPE</w:t>
      </w:r>
      <w:proofErr w:type="spellEnd"/>
      <w:r>
        <w:t xml:space="preserve"> </w:t>
      </w:r>
      <w:r>
        <w:t>可以给一个注解进行注解</w:t>
      </w:r>
    </w:p>
    <w:p w14:paraId="2BA6FE24" w14:textId="77777777" w:rsidR="00846FD9" w:rsidRDefault="00846FD9" w:rsidP="00846FD9">
      <w:pPr>
        <w:ind w:firstLine="420"/>
      </w:pPr>
      <w:proofErr w:type="spellStart"/>
      <w:r>
        <w:t>ElementType.CONSTRUCTOR</w:t>
      </w:r>
      <w:proofErr w:type="spellEnd"/>
      <w:r>
        <w:t xml:space="preserve"> </w:t>
      </w:r>
      <w:r>
        <w:t>可以给构造方法进行注解</w:t>
      </w:r>
    </w:p>
    <w:p w14:paraId="40707781" w14:textId="77777777" w:rsidR="00846FD9" w:rsidRDefault="00846FD9" w:rsidP="00846FD9">
      <w:pPr>
        <w:ind w:firstLine="420"/>
      </w:pPr>
      <w:proofErr w:type="spellStart"/>
      <w:r>
        <w:t>ElementType.FIELD</w:t>
      </w:r>
      <w:proofErr w:type="spellEnd"/>
      <w:r>
        <w:t xml:space="preserve"> </w:t>
      </w:r>
      <w:r>
        <w:t>可以给属性进行注解</w:t>
      </w:r>
    </w:p>
    <w:p w14:paraId="35A57431" w14:textId="77777777" w:rsidR="00846FD9" w:rsidRDefault="00846FD9" w:rsidP="00846FD9">
      <w:pPr>
        <w:ind w:firstLine="420"/>
      </w:pPr>
      <w:proofErr w:type="spellStart"/>
      <w:r>
        <w:t>ElementType.LOCAL_VARIABLE</w:t>
      </w:r>
      <w:proofErr w:type="spellEnd"/>
      <w:r>
        <w:t xml:space="preserve"> </w:t>
      </w:r>
      <w:r>
        <w:t>可以给局部变量进行注解</w:t>
      </w:r>
    </w:p>
    <w:p w14:paraId="27675DF5" w14:textId="77777777" w:rsidR="00846FD9" w:rsidRDefault="00846FD9" w:rsidP="00846FD9">
      <w:pPr>
        <w:ind w:firstLine="420"/>
      </w:pPr>
      <w:proofErr w:type="spellStart"/>
      <w:r>
        <w:t>ElementType.METHOD</w:t>
      </w:r>
      <w:proofErr w:type="spellEnd"/>
      <w:r>
        <w:t xml:space="preserve"> </w:t>
      </w:r>
      <w:r>
        <w:t>可以</w:t>
      </w:r>
      <w:proofErr w:type="gramStart"/>
      <w:r>
        <w:t>给方法</w:t>
      </w:r>
      <w:proofErr w:type="gramEnd"/>
      <w:r>
        <w:t>进行注解</w:t>
      </w:r>
    </w:p>
    <w:p w14:paraId="438C57E5" w14:textId="77777777" w:rsidR="00846FD9" w:rsidRDefault="00846FD9" w:rsidP="00846FD9">
      <w:pPr>
        <w:ind w:firstLine="420"/>
      </w:pPr>
      <w:proofErr w:type="spellStart"/>
      <w:r>
        <w:t>ElementType.PACKAGE</w:t>
      </w:r>
      <w:proofErr w:type="spellEnd"/>
      <w:r>
        <w:t xml:space="preserve"> </w:t>
      </w:r>
      <w:r>
        <w:t>可以给一个包进行注解</w:t>
      </w:r>
    </w:p>
    <w:p w14:paraId="7A14C880" w14:textId="77777777" w:rsidR="00846FD9" w:rsidRDefault="00846FD9" w:rsidP="00846FD9">
      <w:pPr>
        <w:ind w:firstLine="420"/>
      </w:pPr>
      <w:proofErr w:type="spellStart"/>
      <w:r>
        <w:t>ElementType.PARAMETER</w:t>
      </w:r>
      <w:proofErr w:type="spellEnd"/>
      <w:r>
        <w:t xml:space="preserve"> </w:t>
      </w:r>
      <w:r>
        <w:t>可以给一个方法内的参数进行注解</w:t>
      </w:r>
    </w:p>
    <w:p w14:paraId="0A5CCE50" w14:textId="7675BB30" w:rsidR="00846FD9" w:rsidRDefault="00846FD9" w:rsidP="00846FD9">
      <w:pPr>
        <w:ind w:firstLine="420"/>
      </w:pPr>
      <w:proofErr w:type="spellStart"/>
      <w:r>
        <w:t>ElementType.TYPE</w:t>
      </w:r>
      <w:proofErr w:type="spellEnd"/>
      <w:r>
        <w:t xml:space="preserve"> </w:t>
      </w:r>
      <w:r>
        <w:t>可以给一个类型进行注解，比如类、接口、枚举</w:t>
      </w:r>
    </w:p>
    <w:p w14:paraId="0EACDE68" w14:textId="4F001D81" w:rsidR="00846FD9" w:rsidRDefault="00846FD9" w:rsidP="00791B61">
      <w:pPr>
        <w:pStyle w:val="3"/>
        <w:ind w:firstLine="420"/>
      </w:pPr>
      <w:r w:rsidRPr="00846FD9">
        <w:t>@Inherited</w:t>
      </w:r>
    </w:p>
    <w:p w14:paraId="5278CC9B" w14:textId="154D1127" w:rsidR="00846FD9" w:rsidRDefault="00846FD9" w:rsidP="00846FD9">
      <w:pPr>
        <w:ind w:firstLine="420"/>
      </w:pPr>
      <w:r w:rsidRPr="00846FD9">
        <w:t xml:space="preserve">Inherited </w:t>
      </w:r>
      <w:r w:rsidRPr="00846FD9">
        <w:t>是继承的意思，但是它并不是说注解本身可以继承，而是说如果一个超类被</w:t>
      </w:r>
      <w:r w:rsidRPr="00846FD9">
        <w:t xml:space="preserve"> @Inherited </w:t>
      </w:r>
      <w:r w:rsidRPr="00846FD9">
        <w:t>注解过的注解进行注解的话，那么如果它的子</w:t>
      </w:r>
      <w:proofErr w:type="gramStart"/>
      <w:r w:rsidRPr="00846FD9">
        <w:t>类没有</w:t>
      </w:r>
      <w:proofErr w:type="gramEnd"/>
      <w:r w:rsidRPr="00846FD9">
        <w:t>被任何注解应用的话，那么这个子类就继承了超类的注解。</w:t>
      </w:r>
    </w:p>
    <w:p w14:paraId="4897B7AB" w14:textId="7751C1D6" w:rsidR="00846FD9" w:rsidRDefault="00846FD9" w:rsidP="00846FD9">
      <w:pPr>
        <w:ind w:firstLine="420"/>
      </w:pPr>
      <w:r w:rsidRPr="00846FD9">
        <w:rPr>
          <w:rFonts w:hint="eastAsia"/>
        </w:rPr>
        <w:t>说的比较抽象。代码来解释。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DF" w14:paraId="000FED91" w14:textId="77777777" w:rsidTr="006C4FDF">
        <w:tc>
          <w:tcPr>
            <w:tcW w:w="8296" w:type="dxa"/>
          </w:tcPr>
          <w:p w14:paraId="7A4DD02C" w14:textId="77777777" w:rsidR="006C4FDF" w:rsidRDefault="006C4FDF" w:rsidP="006C4FDF">
            <w:pPr>
              <w:ind w:firstLineChars="0" w:firstLine="0"/>
            </w:pPr>
            <w:r>
              <w:t>@Inherited</w:t>
            </w:r>
          </w:p>
          <w:p w14:paraId="16381E26" w14:textId="77777777" w:rsidR="006C4FDF" w:rsidRDefault="006C4FDF" w:rsidP="006C4FDF">
            <w:pPr>
              <w:ind w:firstLineChars="0" w:firstLine="0"/>
            </w:pPr>
            <w:r>
              <w:t>@</w:t>
            </w:r>
            <w:proofErr w:type="gramStart"/>
            <w:r>
              <w:t>Retention(</w:t>
            </w:r>
            <w:proofErr w:type="spellStart"/>
            <w:proofErr w:type="gramEnd"/>
            <w:r>
              <w:t>RetentionPolicy.RUNTIME</w:t>
            </w:r>
            <w:proofErr w:type="spellEnd"/>
            <w:r>
              <w:t>)</w:t>
            </w:r>
          </w:p>
          <w:p w14:paraId="01E95C85" w14:textId="77777777" w:rsidR="006C4FDF" w:rsidRDefault="006C4FDF" w:rsidP="006C4FDF">
            <w:pPr>
              <w:ind w:firstLineChars="0" w:firstLine="0"/>
            </w:pPr>
            <w:r>
              <w:t>@interface Test {}</w:t>
            </w:r>
          </w:p>
          <w:p w14:paraId="708EFD15" w14:textId="77777777" w:rsidR="006C4FDF" w:rsidRDefault="006C4FDF" w:rsidP="006C4FDF">
            <w:pPr>
              <w:ind w:firstLineChars="0" w:firstLine="0"/>
            </w:pPr>
          </w:p>
          <w:p w14:paraId="388FF343" w14:textId="77777777" w:rsidR="006C4FDF" w:rsidRDefault="006C4FDF" w:rsidP="006C4FDF">
            <w:pPr>
              <w:ind w:firstLineChars="0" w:firstLine="0"/>
            </w:pPr>
          </w:p>
          <w:p w14:paraId="057419A6" w14:textId="77777777" w:rsidR="006C4FDF" w:rsidRDefault="006C4FDF" w:rsidP="006C4FDF">
            <w:pPr>
              <w:ind w:firstLineChars="0" w:firstLine="0"/>
            </w:pPr>
            <w:r>
              <w:t>@Test</w:t>
            </w:r>
          </w:p>
          <w:p w14:paraId="5208B3A5" w14:textId="77777777" w:rsidR="006C4FDF" w:rsidRDefault="006C4FDF" w:rsidP="006C4FDF">
            <w:pPr>
              <w:ind w:firstLineChars="0" w:firstLine="0"/>
            </w:pPr>
            <w:r>
              <w:t>public class A {}</w:t>
            </w:r>
          </w:p>
          <w:p w14:paraId="32E09F94" w14:textId="77777777" w:rsidR="006C4FDF" w:rsidRDefault="006C4FDF" w:rsidP="006C4FDF">
            <w:pPr>
              <w:ind w:firstLineChars="0" w:firstLine="0"/>
            </w:pPr>
          </w:p>
          <w:p w14:paraId="6E56B40C" w14:textId="77777777" w:rsidR="006C4FDF" w:rsidRDefault="006C4FDF" w:rsidP="006C4FDF">
            <w:pPr>
              <w:ind w:firstLineChars="0" w:firstLine="0"/>
            </w:pPr>
          </w:p>
          <w:p w14:paraId="70AEE18E" w14:textId="0F4634E9" w:rsidR="006C4FDF" w:rsidRDefault="006C4FDF" w:rsidP="006C4FDF">
            <w:pPr>
              <w:ind w:firstLineChars="0" w:firstLine="0"/>
            </w:pPr>
            <w:r>
              <w:t>public class B extends A {}</w:t>
            </w:r>
          </w:p>
        </w:tc>
      </w:tr>
    </w:tbl>
    <w:p w14:paraId="16861E63" w14:textId="0D08FC92" w:rsidR="006C4FDF" w:rsidRDefault="00A866FE" w:rsidP="00846FD9">
      <w:pPr>
        <w:ind w:firstLine="420"/>
      </w:pPr>
      <w:r w:rsidRPr="00A866FE">
        <w:rPr>
          <w:rFonts w:hint="eastAsia"/>
        </w:rPr>
        <w:t>注解</w:t>
      </w:r>
      <w:r w:rsidRPr="00A866FE">
        <w:t xml:space="preserve"> Test </w:t>
      </w:r>
      <w:r w:rsidRPr="00A866FE">
        <w:t>被</w:t>
      </w:r>
      <w:r w:rsidRPr="00A866FE">
        <w:t xml:space="preserve"> @Inherited </w:t>
      </w:r>
      <w:r w:rsidRPr="00A866FE">
        <w:t>修饰，</w:t>
      </w:r>
      <w:proofErr w:type="gramStart"/>
      <w:r w:rsidRPr="00A866FE">
        <w:t>之后类</w:t>
      </w:r>
      <w:proofErr w:type="gramEnd"/>
      <w:r w:rsidRPr="00A866FE">
        <w:t xml:space="preserve"> A </w:t>
      </w:r>
      <w:r w:rsidRPr="00A866FE">
        <w:t>被</w:t>
      </w:r>
      <w:r w:rsidRPr="00A866FE">
        <w:t xml:space="preserve"> Test </w:t>
      </w:r>
      <w:r w:rsidRPr="00A866FE">
        <w:t>注解，类</w:t>
      </w:r>
      <w:r w:rsidRPr="00A866FE">
        <w:t xml:space="preserve"> B </w:t>
      </w:r>
      <w:r w:rsidRPr="00A866FE">
        <w:t>继承</w:t>
      </w:r>
      <w:r w:rsidRPr="00A866FE">
        <w:t xml:space="preserve"> A,</w:t>
      </w:r>
      <w:r w:rsidRPr="00A866FE">
        <w:t>类</w:t>
      </w:r>
      <w:r w:rsidRPr="00A866FE">
        <w:t xml:space="preserve"> B </w:t>
      </w:r>
      <w:r w:rsidRPr="00A866FE">
        <w:t>也拥有</w:t>
      </w:r>
      <w:r w:rsidRPr="00A866FE">
        <w:t xml:space="preserve"> Test </w:t>
      </w:r>
      <w:r w:rsidRPr="00A866FE">
        <w:t>这个注解。</w:t>
      </w:r>
    </w:p>
    <w:p w14:paraId="3DE705F7" w14:textId="173CBA11" w:rsidR="009C21DB" w:rsidRDefault="009C21DB" w:rsidP="009C21DB">
      <w:pPr>
        <w:ind w:firstLine="420"/>
      </w:pPr>
      <w:r>
        <w:rPr>
          <w:rFonts w:hint="eastAsia"/>
        </w:rPr>
        <w:t>可以这样理解：</w:t>
      </w:r>
    </w:p>
    <w:p w14:paraId="442DEAB9" w14:textId="50458CF0" w:rsidR="009C21DB" w:rsidRDefault="009C21DB" w:rsidP="009C21DB">
      <w:pPr>
        <w:ind w:firstLine="420"/>
      </w:pPr>
      <w:r>
        <w:rPr>
          <w:rFonts w:hint="eastAsia"/>
        </w:rPr>
        <w:t>老子非常有钱，所以人们给他贴了一张标签叫做富豪。</w:t>
      </w:r>
    </w:p>
    <w:p w14:paraId="03CE4F21" w14:textId="4536541C" w:rsidR="009C21DB" w:rsidRDefault="009C21DB" w:rsidP="009C21DB">
      <w:pPr>
        <w:ind w:firstLine="420"/>
      </w:pPr>
      <w:r>
        <w:rPr>
          <w:rFonts w:hint="eastAsia"/>
        </w:rPr>
        <w:t>老子的儿子长大后，只要没有和老子断绝父子关系，虽然别人没有给他贴标签，但是他自然也是富豪。</w:t>
      </w:r>
    </w:p>
    <w:p w14:paraId="4C0A0DC6" w14:textId="55089483" w:rsidR="009C21DB" w:rsidRDefault="009C21DB" w:rsidP="009C21DB">
      <w:pPr>
        <w:ind w:firstLine="420"/>
      </w:pPr>
      <w:r>
        <w:rPr>
          <w:rFonts w:hint="eastAsia"/>
        </w:rPr>
        <w:t>老子的孙子长大了，自然也是富豪。</w:t>
      </w:r>
    </w:p>
    <w:p w14:paraId="38BF4BE2" w14:textId="4E7B64AC" w:rsidR="009C21DB" w:rsidRDefault="009C21DB" w:rsidP="009C21DB">
      <w:pPr>
        <w:ind w:firstLine="420"/>
      </w:pPr>
      <w:r>
        <w:rPr>
          <w:rFonts w:hint="eastAsia"/>
        </w:rPr>
        <w:t>这就是人们口中戏称的富一代，富二代，富三代。虽然叫法不同，好像好多个标签，但其实事情的本质也就是他们有一张共同的标签，也就是老子身上的那张富豪的标签。</w:t>
      </w:r>
    </w:p>
    <w:p w14:paraId="54D3715B" w14:textId="4574BF42" w:rsidR="004937C5" w:rsidRDefault="004937C5" w:rsidP="00791B61">
      <w:pPr>
        <w:pStyle w:val="3"/>
        <w:ind w:firstLine="420"/>
      </w:pPr>
      <w:r w:rsidRPr="004937C5">
        <w:t>@Repeatable</w:t>
      </w:r>
    </w:p>
    <w:p w14:paraId="446FA4BF" w14:textId="77777777" w:rsidR="007020E6" w:rsidRPr="007020E6" w:rsidRDefault="007020E6" w:rsidP="001E2762">
      <w:pPr>
        <w:ind w:firstLine="420"/>
      </w:pPr>
      <w:r w:rsidRPr="007020E6">
        <w:t xml:space="preserve">Repeatable </w:t>
      </w:r>
      <w:r w:rsidRPr="007020E6">
        <w:t>自然是可重复的意思。</w:t>
      </w:r>
      <w:r w:rsidRPr="007020E6">
        <w:t xml:space="preserve">@Repeatable </w:t>
      </w:r>
      <w:r w:rsidRPr="007020E6">
        <w:t>是</w:t>
      </w:r>
      <w:r w:rsidRPr="007020E6">
        <w:t xml:space="preserve"> Java 1.8 </w:t>
      </w:r>
      <w:r w:rsidRPr="007020E6">
        <w:t>才加进来的，所以算是一个新的特性。</w:t>
      </w:r>
    </w:p>
    <w:p w14:paraId="0A10025E" w14:textId="703B7A0B" w:rsidR="007020E6" w:rsidRDefault="007020E6" w:rsidP="001E2762">
      <w:pPr>
        <w:ind w:firstLine="420"/>
      </w:pPr>
      <w:r w:rsidRPr="007020E6">
        <w:t>什么样的注解会多次应用呢？通常是注解的值可以同时取多个。</w:t>
      </w:r>
    </w:p>
    <w:p w14:paraId="34C5EB76" w14:textId="16C5AB5D" w:rsidR="00EC6282" w:rsidRDefault="00EC6282" w:rsidP="001E2762">
      <w:pPr>
        <w:ind w:firstLine="420"/>
      </w:pPr>
      <w:r w:rsidRPr="00EC6282">
        <w:rPr>
          <w:rFonts w:hint="eastAsia"/>
        </w:rPr>
        <w:t>举个例子，一个人他既是程序员又是产品经理</w:t>
      </w:r>
      <w:r w:rsidRPr="00EC6282">
        <w:t>,</w:t>
      </w:r>
      <w:r w:rsidRPr="00EC6282">
        <w:t>同时他还是个画家。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7BE" w14:paraId="178F6772" w14:textId="77777777" w:rsidTr="006117BE">
        <w:tc>
          <w:tcPr>
            <w:tcW w:w="8296" w:type="dxa"/>
          </w:tcPr>
          <w:p w14:paraId="510ECF55" w14:textId="77777777" w:rsidR="002D564F" w:rsidRDefault="002D564F" w:rsidP="002D564F">
            <w:pPr>
              <w:ind w:firstLineChars="0" w:firstLine="0"/>
            </w:pPr>
            <w:r>
              <w:t>@interface Persons {</w:t>
            </w:r>
          </w:p>
          <w:p w14:paraId="4034C286" w14:textId="77777777" w:rsidR="002D564F" w:rsidRDefault="002D564F" w:rsidP="002D564F">
            <w:pPr>
              <w:ind w:firstLineChars="0" w:firstLine="0"/>
            </w:pPr>
            <w:r>
              <w:t xml:space="preserve">    </w:t>
            </w:r>
            <w:proofErr w:type="gramStart"/>
            <w:r>
              <w:t>Person[</w:t>
            </w:r>
            <w:proofErr w:type="gramEnd"/>
            <w:r>
              <w:t>]  value();</w:t>
            </w:r>
          </w:p>
          <w:p w14:paraId="431775EE" w14:textId="77777777" w:rsidR="002D564F" w:rsidRDefault="002D564F" w:rsidP="002D564F">
            <w:pPr>
              <w:ind w:firstLineChars="0" w:firstLine="0"/>
            </w:pPr>
            <w:r>
              <w:t>}</w:t>
            </w:r>
          </w:p>
          <w:p w14:paraId="761410D6" w14:textId="77777777" w:rsidR="002D564F" w:rsidRDefault="002D564F" w:rsidP="002D564F">
            <w:pPr>
              <w:ind w:firstLineChars="0" w:firstLine="0"/>
            </w:pPr>
          </w:p>
          <w:p w14:paraId="7AD6D8BA" w14:textId="77777777" w:rsidR="002D564F" w:rsidRDefault="002D564F" w:rsidP="002D564F">
            <w:pPr>
              <w:ind w:firstLineChars="0" w:firstLine="0"/>
            </w:pPr>
          </w:p>
          <w:p w14:paraId="1F45427F" w14:textId="77777777" w:rsidR="002D564F" w:rsidRDefault="002D564F" w:rsidP="002D564F">
            <w:pPr>
              <w:ind w:firstLineChars="0" w:firstLine="0"/>
            </w:pPr>
            <w:r>
              <w:t>@</w:t>
            </w:r>
            <w:proofErr w:type="gramStart"/>
            <w:r>
              <w:t>Repeatable(</w:t>
            </w:r>
            <w:proofErr w:type="spellStart"/>
            <w:proofErr w:type="gramEnd"/>
            <w:r>
              <w:t>Persons.class</w:t>
            </w:r>
            <w:proofErr w:type="spellEnd"/>
            <w:r>
              <w:t>)</w:t>
            </w:r>
          </w:p>
          <w:p w14:paraId="3F14BD68" w14:textId="77777777" w:rsidR="002D564F" w:rsidRDefault="002D564F" w:rsidP="002D564F">
            <w:pPr>
              <w:ind w:firstLineChars="0" w:firstLine="0"/>
            </w:pPr>
            <w:r>
              <w:t xml:space="preserve">@interface </w:t>
            </w:r>
            <w:proofErr w:type="gramStart"/>
            <w:r>
              <w:t>Person{</w:t>
            </w:r>
            <w:proofErr w:type="gramEnd"/>
          </w:p>
          <w:p w14:paraId="19B30C43" w14:textId="77777777" w:rsidR="002D564F" w:rsidRDefault="002D564F" w:rsidP="002D564F">
            <w:pPr>
              <w:ind w:firstLineChars="0" w:firstLine="0"/>
            </w:pPr>
            <w:r>
              <w:t xml:space="preserve">    String role default "";</w:t>
            </w:r>
          </w:p>
          <w:p w14:paraId="04EA12C7" w14:textId="77777777" w:rsidR="002D564F" w:rsidRDefault="002D564F" w:rsidP="002D564F">
            <w:pPr>
              <w:ind w:firstLineChars="0" w:firstLine="0"/>
            </w:pPr>
            <w:r>
              <w:t>}</w:t>
            </w:r>
          </w:p>
          <w:p w14:paraId="22DF04C2" w14:textId="77777777" w:rsidR="002D564F" w:rsidRDefault="002D564F" w:rsidP="002D564F">
            <w:pPr>
              <w:ind w:firstLineChars="0" w:firstLine="0"/>
            </w:pPr>
          </w:p>
          <w:p w14:paraId="60C63D3F" w14:textId="77777777" w:rsidR="002D564F" w:rsidRDefault="002D564F" w:rsidP="002D564F">
            <w:pPr>
              <w:ind w:firstLineChars="0" w:firstLine="0"/>
            </w:pPr>
          </w:p>
          <w:p w14:paraId="302891A0" w14:textId="77777777" w:rsidR="002D564F" w:rsidRDefault="002D564F" w:rsidP="002D564F">
            <w:pPr>
              <w:ind w:firstLineChars="0" w:firstLine="0"/>
            </w:pPr>
            <w:r>
              <w:t>@Person(role="artist")</w:t>
            </w:r>
          </w:p>
          <w:p w14:paraId="1F6764A5" w14:textId="77777777" w:rsidR="002D564F" w:rsidRDefault="002D564F" w:rsidP="002D564F">
            <w:pPr>
              <w:ind w:firstLineChars="0" w:firstLine="0"/>
            </w:pPr>
            <w:r>
              <w:t>@Person(role="coder")</w:t>
            </w:r>
          </w:p>
          <w:p w14:paraId="5C8CC649" w14:textId="77777777" w:rsidR="002D564F" w:rsidRDefault="002D564F" w:rsidP="002D564F">
            <w:pPr>
              <w:ind w:firstLineChars="0" w:firstLine="0"/>
            </w:pPr>
            <w:r>
              <w:t>@Person(role="PM")</w:t>
            </w:r>
          </w:p>
          <w:p w14:paraId="1F9FCF24" w14:textId="77777777" w:rsidR="002D564F" w:rsidRDefault="002D564F" w:rsidP="002D564F">
            <w:pPr>
              <w:ind w:firstLineChars="0" w:firstLine="0"/>
            </w:pPr>
            <w:r>
              <w:t xml:space="preserve">public class </w:t>
            </w:r>
            <w:proofErr w:type="spellStart"/>
            <w:proofErr w:type="gramStart"/>
            <w:r>
              <w:t>SuperMan</w:t>
            </w:r>
            <w:proofErr w:type="spellEnd"/>
            <w:r>
              <w:t>{</w:t>
            </w:r>
            <w:proofErr w:type="gramEnd"/>
          </w:p>
          <w:p w14:paraId="50DA4BC7" w14:textId="77777777" w:rsidR="002D564F" w:rsidRDefault="002D564F" w:rsidP="002D564F">
            <w:pPr>
              <w:ind w:firstLineChars="0" w:firstLine="0"/>
            </w:pPr>
          </w:p>
          <w:p w14:paraId="6199F7DE" w14:textId="77777777" w:rsidR="002D564F" w:rsidRDefault="002D564F" w:rsidP="002D564F">
            <w:pPr>
              <w:ind w:firstLineChars="0" w:firstLine="0"/>
            </w:pPr>
            <w:r>
              <w:t>}</w:t>
            </w:r>
          </w:p>
          <w:p w14:paraId="6C7675BB" w14:textId="7637838E" w:rsidR="006117BE" w:rsidRDefault="006117BE" w:rsidP="002D564F">
            <w:pPr>
              <w:ind w:firstLineChars="0" w:firstLine="0"/>
            </w:pPr>
          </w:p>
        </w:tc>
      </w:tr>
    </w:tbl>
    <w:p w14:paraId="26F9812E" w14:textId="72749C62" w:rsidR="0083456F" w:rsidRDefault="0083456F" w:rsidP="0083456F">
      <w:pPr>
        <w:ind w:firstLine="420"/>
      </w:pPr>
      <w:r>
        <w:rPr>
          <w:rFonts w:hint="eastAsia"/>
        </w:rPr>
        <w:t>注意上面的代码，</w:t>
      </w:r>
      <w:r>
        <w:t xml:space="preserve">@Repeatable </w:t>
      </w:r>
      <w:r>
        <w:t>注解了</w:t>
      </w:r>
      <w:r>
        <w:t xml:space="preserve"> Person</w:t>
      </w:r>
      <w:r>
        <w:t>。而</w:t>
      </w:r>
      <w:r>
        <w:t xml:space="preserve"> @Repeatable </w:t>
      </w:r>
      <w:r>
        <w:t>后面括号中的类相当于一个容器注解。</w:t>
      </w:r>
    </w:p>
    <w:p w14:paraId="69B703A5" w14:textId="7EA04C24" w:rsidR="0083456F" w:rsidRDefault="0083456F" w:rsidP="0083456F">
      <w:pPr>
        <w:ind w:firstLine="420"/>
      </w:pPr>
      <w:r>
        <w:rPr>
          <w:rFonts w:hint="eastAsia"/>
        </w:rPr>
        <w:t>什么是容器注解呢？就是用来存放其它注解的地方。它本身也是一个注解。</w:t>
      </w:r>
    </w:p>
    <w:p w14:paraId="384BC4A9" w14:textId="4F3F241B" w:rsidR="006117BE" w:rsidRDefault="0083456F" w:rsidP="0083456F">
      <w:pPr>
        <w:ind w:firstLine="420"/>
      </w:pPr>
      <w:r>
        <w:rPr>
          <w:rFonts w:hint="eastAsia"/>
        </w:rPr>
        <w:t>我们再看看代码中的相关容器注解。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3B6" w14:paraId="1D74662B" w14:textId="77777777" w:rsidTr="000F13B6">
        <w:tc>
          <w:tcPr>
            <w:tcW w:w="8296" w:type="dxa"/>
          </w:tcPr>
          <w:p w14:paraId="277BE880" w14:textId="77777777" w:rsidR="000F13B6" w:rsidRDefault="000F13B6" w:rsidP="000F13B6">
            <w:pPr>
              <w:ind w:firstLineChars="0" w:firstLine="0"/>
            </w:pPr>
            <w:r>
              <w:t>@interface Persons {</w:t>
            </w:r>
          </w:p>
          <w:p w14:paraId="57935090" w14:textId="77777777" w:rsidR="000F13B6" w:rsidRDefault="000F13B6" w:rsidP="000F13B6">
            <w:pPr>
              <w:ind w:firstLineChars="0" w:firstLine="0"/>
            </w:pPr>
            <w:r>
              <w:t xml:space="preserve">    </w:t>
            </w:r>
            <w:proofErr w:type="gramStart"/>
            <w:r>
              <w:t>Person[</w:t>
            </w:r>
            <w:proofErr w:type="gramEnd"/>
            <w:r>
              <w:t>]  value();</w:t>
            </w:r>
          </w:p>
          <w:p w14:paraId="71888572" w14:textId="49868AE4" w:rsidR="000F13B6" w:rsidRDefault="000F13B6" w:rsidP="000F13B6">
            <w:pPr>
              <w:ind w:firstLineChars="0" w:firstLine="0"/>
            </w:pPr>
            <w:r>
              <w:t>}</w:t>
            </w:r>
          </w:p>
        </w:tc>
      </w:tr>
    </w:tbl>
    <w:p w14:paraId="28A3A404" w14:textId="4D99CB41" w:rsidR="00E65091" w:rsidRDefault="00E65091" w:rsidP="00E65091">
      <w:pPr>
        <w:ind w:firstLine="420"/>
      </w:pPr>
      <w:r>
        <w:rPr>
          <w:rFonts w:hint="eastAsia"/>
        </w:rPr>
        <w:t>按照规定，它里面必须要有一个</w:t>
      </w:r>
      <w:r>
        <w:t xml:space="preserve"> value </w:t>
      </w:r>
      <w:r>
        <w:t>的属性，属性类型是一个被</w:t>
      </w:r>
      <w:r>
        <w:t xml:space="preserve"> @Repeatable </w:t>
      </w:r>
      <w:r>
        <w:t>注解过的注解数组，注意它是数组。</w:t>
      </w:r>
    </w:p>
    <w:p w14:paraId="01ED41D0" w14:textId="20176A3C" w:rsidR="00E65091" w:rsidRDefault="00E65091" w:rsidP="00E65091">
      <w:pPr>
        <w:ind w:firstLine="420"/>
      </w:pPr>
      <w:r>
        <w:rPr>
          <w:rFonts w:hint="eastAsia"/>
        </w:rPr>
        <w:t>如果不好理解的话，可以这样理解。</w:t>
      </w:r>
      <w:r>
        <w:t xml:space="preserve">Persons </w:t>
      </w:r>
      <w:r>
        <w:t>是一张总的标签，上面贴满了</w:t>
      </w:r>
      <w:r>
        <w:t xml:space="preserve"> Person </w:t>
      </w:r>
      <w:r>
        <w:t>这种同类型但内容不一样的标签。把</w:t>
      </w:r>
      <w:r>
        <w:t xml:space="preserve"> Persons </w:t>
      </w:r>
      <w:r>
        <w:t>给一个</w:t>
      </w:r>
      <w:r>
        <w:t xml:space="preserve"> </w:t>
      </w:r>
      <w:proofErr w:type="spellStart"/>
      <w:r>
        <w:t>SuperMan</w:t>
      </w:r>
      <w:proofErr w:type="spellEnd"/>
      <w:r>
        <w:t xml:space="preserve"> </w:t>
      </w:r>
      <w:r>
        <w:t>贴上，相当于同时给他贴了程序员、产品经理、画家的标签。</w:t>
      </w:r>
    </w:p>
    <w:p w14:paraId="06026A6F" w14:textId="77777777" w:rsidR="00E65091" w:rsidRDefault="00E65091" w:rsidP="00E65091">
      <w:pPr>
        <w:ind w:firstLine="420"/>
      </w:pPr>
      <w:r>
        <w:rPr>
          <w:rFonts w:hint="eastAsia"/>
        </w:rPr>
        <w:t>我们可能对于</w:t>
      </w:r>
      <w:r>
        <w:t xml:space="preserve"> @Person(role=</w:t>
      </w:r>
      <w:proofErr w:type="gramStart"/>
      <w:r>
        <w:t>”</w:t>
      </w:r>
      <w:proofErr w:type="gramEnd"/>
      <w:r>
        <w:t>PM</w:t>
      </w:r>
      <w:proofErr w:type="gramStart"/>
      <w:r>
        <w:t>”</w:t>
      </w:r>
      <w:proofErr w:type="gramEnd"/>
      <w:r>
        <w:t xml:space="preserve">) </w:t>
      </w:r>
      <w:r>
        <w:t>括号里面的内容感兴趣，它其实就是给</w:t>
      </w:r>
      <w:r>
        <w:t xml:space="preserve"> Person </w:t>
      </w:r>
      <w:r>
        <w:t>这个注解的</w:t>
      </w:r>
      <w:r>
        <w:t xml:space="preserve"> role </w:t>
      </w:r>
      <w:r>
        <w:t>属性赋值为</w:t>
      </w:r>
      <w:r>
        <w:t xml:space="preserve"> PM </w:t>
      </w:r>
      <w:r>
        <w:t>，大家不明白正常，马上就讲到注解的属性这一块。</w:t>
      </w:r>
    </w:p>
    <w:p w14:paraId="6ED1FFC9" w14:textId="77777777" w:rsidR="004937C5" w:rsidRPr="00CB4EDC" w:rsidRDefault="004937C5" w:rsidP="009C21DB">
      <w:pPr>
        <w:ind w:firstLine="420"/>
      </w:pPr>
    </w:p>
    <w:p w14:paraId="1D9B2909" w14:textId="77777777" w:rsidR="00846FD9" w:rsidRDefault="00846FD9" w:rsidP="00846FD9">
      <w:pPr>
        <w:ind w:firstLine="420"/>
      </w:pPr>
    </w:p>
    <w:p w14:paraId="55FD36E1" w14:textId="77777777" w:rsidR="00791B61" w:rsidRPr="00791B61" w:rsidRDefault="00791B61" w:rsidP="00791B61">
      <w:pPr>
        <w:pStyle w:val="3"/>
        <w:ind w:firstLine="420"/>
        <w:rPr>
          <w:rFonts w:eastAsia="宋体"/>
          <w:bCs/>
          <w:szCs w:val="36"/>
        </w:rPr>
      </w:pPr>
      <w:r w:rsidRPr="00791B61">
        <w:t>注解的属性</w:t>
      </w:r>
    </w:p>
    <w:p w14:paraId="56C971DE" w14:textId="15392573" w:rsidR="00931F41" w:rsidRPr="002E23B4" w:rsidRDefault="008B78F3" w:rsidP="00791B61">
      <w:pPr>
        <w:ind w:firstLine="420"/>
      </w:pPr>
      <w:r w:rsidRPr="008B78F3">
        <w:rPr>
          <w:rFonts w:hint="eastAsia"/>
        </w:rPr>
        <w:t>注解的属性也叫做成员变量。注解只有成员变量，没有方法。注解的成员变量在注解的定义中以“无形参的方法”形式来声明，其方法名定义了该成员变量的名字，其返回值定义了该成员变量的类型。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FC3" w14:paraId="21A12829" w14:textId="77777777" w:rsidTr="00CD5FC3">
        <w:tc>
          <w:tcPr>
            <w:tcW w:w="8296" w:type="dxa"/>
          </w:tcPr>
          <w:p w14:paraId="02FD6265" w14:textId="77777777" w:rsidR="00CD5FC3" w:rsidRPr="00CD5FC3" w:rsidRDefault="00CD5FC3" w:rsidP="00CD5FC3">
            <w:pPr>
              <w:widowControl/>
              <w:ind w:firstLineChars="0" w:firstLine="42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CD5FC3">
              <w:rPr>
                <w:rFonts w:ascii="Consolas" w:eastAsia="宋体" w:hAnsi="Consolas" w:cs="宋体"/>
                <w:bCs w:val="0"/>
                <w:szCs w:val="21"/>
              </w:rPr>
              <w:t>@</w:t>
            </w:r>
            <w:proofErr w:type="gramStart"/>
            <w:r w:rsidRPr="00CD5FC3">
              <w:rPr>
                <w:rFonts w:ascii="Consolas" w:eastAsia="宋体" w:hAnsi="Consolas" w:cs="宋体"/>
                <w:bCs w:val="0"/>
                <w:szCs w:val="21"/>
              </w:rPr>
              <w:t>Target</w:t>
            </w: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ElementType.TYPE</w:t>
            </w:r>
            <w:proofErr w:type="spellEnd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)</w:t>
            </w:r>
          </w:p>
          <w:p w14:paraId="4DB46EAB" w14:textId="77777777" w:rsidR="00CD5FC3" w:rsidRPr="00CD5FC3" w:rsidRDefault="00CD5FC3" w:rsidP="00CD5FC3">
            <w:pPr>
              <w:widowControl/>
              <w:ind w:firstLineChars="0" w:firstLine="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CD5FC3">
              <w:rPr>
                <w:rFonts w:ascii="Consolas" w:eastAsia="宋体" w:hAnsi="Consolas" w:cs="宋体"/>
                <w:bCs w:val="0"/>
                <w:szCs w:val="21"/>
              </w:rPr>
              <w:t>@</w:t>
            </w:r>
            <w:proofErr w:type="gramStart"/>
            <w:r w:rsidRPr="00CD5FC3">
              <w:rPr>
                <w:rFonts w:ascii="Consolas" w:eastAsia="宋体" w:hAnsi="Consolas" w:cs="宋体"/>
                <w:bCs w:val="0"/>
                <w:szCs w:val="21"/>
              </w:rPr>
              <w:t>Retention</w:t>
            </w: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RetentionPolicy.RUNTIME</w:t>
            </w:r>
            <w:proofErr w:type="spellEnd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)</w:t>
            </w:r>
          </w:p>
          <w:p w14:paraId="78E52ED2" w14:textId="1654340F" w:rsidR="00CD5FC3" w:rsidRPr="00CD5FC3" w:rsidRDefault="00CD5FC3" w:rsidP="00CD5FC3">
            <w:pPr>
              <w:widowControl/>
              <w:ind w:firstLineChars="0" w:firstLine="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CD5FC3">
              <w:rPr>
                <w:rFonts w:ascii="Consolas" w:eastAsia="宋体" w:hAnsi="Consolas" w:cs="宋体"/>
                <w:bCs w:val="0"/>
                <w:szCs w:val="21"/>
              </w:rPr>
              <w:t>public</w:t>
            </w: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 xml:space="preserve"> @</w:t>
            </w: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</w:rPr>
              <w:t xml:space="preserve">interface </w:t>
            </w:r>
            <w:proofErr w:type="spellStart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</w:rPr>
              <w:t>TestAnnotation</w:t>
            </w:r>
            <w:proofErr w:type="spellEnd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</w:rPr>
              <w:t xml:space="preserve"> {</w:t>
            </w:r>
          </w:p>
          <w:p w14:paraId="068557F0" w14:textId="375DF3C6" w:rsidR="00CD5FC3" w:rsidRPr="00CD5FC3" w:rsidRDefault="00CD5FC3" w:rsidP="00CD5FC3">
            <w:pPr>
              <w:widowControl/>
              <w:ind w:firstLineChars="0" w:firstLine="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 xml:space="preserve">    </w:t>
            </w:r>
            <w:r w:rsidRPr="00CD5FC3">
              <w:rPr>
                <w:rFonts w:ascii="Consolas" w:eastAsia="宋体" w:hAnsi="Consolas" w:cs="宋体"/>
                <w:bCs w:val="0"/>
                <w:szCs w:val="21"/>
              </w:rPr>
              <w:t>int</w:t>
            </w: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 xml:space="preserve"> </w:t>
            </w:r>
            <w:proofErr w:type="gramStart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id(</w:t>
            </w:r>
            <w:proofErr w:type="gramEnd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);</w:t>
            </w:r>
          </w:p>
          <w:p w14:paraId="2B759988" w14:textId="2A5DC1FB" w:rsidR="00CD5FC3" w:rsidRPr="00CD5FC3" w:rsidRDefault="00CD5FC3" w:rsidP="001E0E70">
            <w:pPr>
              <w:widowControl/>
              <w:ind w:firstLineChars="0" w:firstLine="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 xml:space="preserve">    String </w:t>
            </w:r>
            <w:proofErr w:type="gramStart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msg(</w:t>
            </w:r>
            <w:proofErr w:type="gramEnd"/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);</w:t>
            </w:r>
          </w:p>
          <w:p w14:paraId="3735AFAC" w14:textId="598FAFF3" w:rsidR="00CD5FC3" w:rsidRDefault="00CD5FC3" w:rsidP="00CD5FC3">
            <w:pPr>
              <w:ind w:firstLineChars="0" w:firstLine="0"/>
            </w:pPr>
            <w:r w:rsidRPr="00CD5FC3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}</w:t>
            </w:r>
          </w:p>
        </w:tc>
      </w:tr>
    </w:tbl>
    <w:p w14:paraId="3F8D8ACD" w14:textId="0A50107D" w:rsidR="002E23B4" w:rsidRPr="002E23B4" w:rsidRDefault="00A224FC" w:rsidP="002E23B4">
      <w:pPr>
        <w:ind w:firstLine="420"/>
      </w:pPr>
      <w:r w:rsidRPr="00A224FC">
        <w:rPr>
          <w:rFonts w:hint="eastAsia"/>
        </w:rPr>
        <w:t>上面代码定义了</w:t>
      </w:r>
      <w:r w:rsidRPr="00A224FC">
        <w:t xml:space="preserve"> </w:t>
      </w:r>
      <w:proofErr w:type="spellStart"/>
      <w:r w:rsidRPr="00A224FC">
        <w:t>TestAnnotation</w:t>
      </w:r>
      <w:proofErr w:type="spellEnd"/>
      <w:r w:rsidRPr="00A224FC">
        <w:t xml:space="preserve"> </w:t>
      </w:r>
      <w:r w:rsidRPr="00A224FC">
        <w:t>这个注解中拥有</w:t>
      </w:r>
      <w:r w:rsidRPr="00A224FC">
        <w:t xml:space="preserve"> id </w:t>
      </w:r>
      <w:r w:rsidRPr="00A224FC">
        <w:t>和</w:t>
      </w:r>
      <w:r w:rsidRPr="00A224FC">
        <w:t xml:space="preserve"> msg </w:t>
      </w:r>
      <w:r w:rsidRPr="00A224FC">
        <w:t>两个属性。在使用的时候，我们应该给它们进行赋值。</w:t>
      </w:r>
    </w:p>
    <w:p w14:paraId="45FAA070" w14:textId="350F13A2" w:rsidR="002E23B4" w:rsidRDefault="009D2968" w:rsidP="006E4D05">
      <w:pPr>
        <w:ind w:firstLine="420"/>
      </w:pPr>
      <w:r w:rsidRPr="009D2968">
        <w:rPr>
          <w:rFonts w:hint="eastAsia"/>
        </w:rPr>
        <w:t>赋值的方式是在注解的括号内以</w:t>
      </w:r>
      <w:r w:rsidRPr="009D2968">
        <w:t xml:space="preserve"> value=</w:t>
      </w:r>
      <w:proofErr w:type="gramStart"/>
      <w:r w:rsidRPr="009D2968">
        <w:t>””</w:t>
      </w:r>
      <w:proofErr w:type="gramEnd"/>
      <w:r w:rsidRPr="009D2968">
        <w:t xml:space="preserve"> </w:t>
      </w:r>
      <w:r w:rsidRPr="009D2968">
        <w:t>形式，多个属性之前用</w:t>
      </w:r>
      <w:r w:rsidRPr="009D2968">
        <w:t xml:space="preserve"> </w:t>
      </w:r>
      <w:r w:rsidRPr="009D2968">
        <w:t>，隔开。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2B9F" w14:paraId="08D59F25" w14:textId="77777777" w:rsidTr="00A52B9F">
        <w:tc>
          <w:tcPr>
            <w:tcW w:w="8296" w:type="dxa"/>
          </w:tcPr>
          <w:p w14:paraId="7909FC8D" w14:textId="77777777" w:rsidR="00A52B9F" w:rsidRPr="00A52B9F" w:rsidRDefault="00A52B9F" w:rsidP="00A52B9F">
            <w:pPr>
              <w:widowControl/>
              <w:ind w:firstLineChars="0" w:firstLine="42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A52B9F">
              <w:rPr>
                <w:rFonts w:ascii="Consolas" w:eastAsia="宋体" w:hAnsi="Consolas" w:cs="宋体"/>
                <w:bCs w:val="0"/>
                <w:szCs w:val="21"/>
              </w:rPr>
              <w:t>@</w:t>
            </w:r>
            <w:proofErr w:type="spellStart"/>
            <w:proofErr w:type="gramStart"/>
            <w:r w:rsidRPr="00A52B9F">
              <w:rPr>
                <w:rFonts w:ascii="Consolas" w:eastAsia="宋体" w:hAnsi="Consolas" w:cs="宋体"/>
                <w:bCs w:val="0"/>
                <w:szCs w:val="21"/>
              </w:rPr>
              <w:t>TestAnnotation</w:t>
            </w:r>
            <w:proofErr w:type="spellEnd"/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(</w:t>
            </w:r>
            <w:proofErr w:type="gramEnd"/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id=</w:t>
            </w:r>
            <w:proofErr w:type="spellStart"/>
            <w:r w:rsidRPr="00A52B9F">
              <w:rPr>
                <w:rFonts w:ascii="Consolas" w:eastAsia="宋体" w:hAnsi="Consolas" w:cs="宋体"/>
                <w:bCs w:val="0"/>
                <w:szCs w:val="21"/>
              </w:rPr>
              <w:t>3</w:t>
            </w:r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,msg</w:t>
            </w:r>
            <w:proofErr w:type="spellEnd"/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=</w:t>
            </w:r>
            <w:r w:rsidRPr="00A52B9F">
              <w:rPr>
                <w:rFonts w:ascii="Consolas" w:eastAsia="宋体" w:hAnsi="Consolas" w:cs="宋体"/>
                <w:bCs w:val="0"/>
                <w:szCs w:val="21"/>
              </w:rPr>
              <w:t>"hello annotation"</w:t>
            </w:r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)</w:t>
            </w:r>
          </w:p>
          <w:p w14:paraId="0F2AAA95" w14:textId="77777777" w:rsidR="00A52B9F" w:rsidRPr="00A52B9F" w:rsidRDefault="00A52B9F" w:rsidP="00A52B9F">
            <w:pPr>
              <w:widowControl/>
              <w:ind w:firstLineChars="0" w:firstLine="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  <w:r w:rsidRPr="00A52B9F">
              <w:rPr>
                <w:rFonts w:ascii="Consolas" w:eastAsia="宋体" w:hAnsi="Consolas" w:cs="宋体"/>
                <w:bCs w:val="0"/>
                <w:szCs w:val="21"/>
              </w:rPr>
              <w:t>public</w:t>
            </w:r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 xml:space="preserve"> </w:t>
            </w:r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</w:rPr>
              <w:t>class Test {</w:t>
            </w:r>
          </w:p>
          <w:p w14:paraId="72DEC542" w14:textId="77777777" w:rsidR="00A52B9F" w:rsidRPr="00A52B9F" w:rsidRDefault="00A52B9F" w:rsidP="00A52B9F">
            <w:pPr>
              <w:widowControl/>
              <w:ind w:firstLineChars="0" w:firstLine="420"/>
              <w:jc w:val="left"/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</w:pPr>
          </w:p>
          <w:p w14:paraId="7F87690A" w14:textId="6742587B" w:rsidR="00A52B9F" w:rsidRDefault="00A52B9F" w:rsidP="00A52B9F">
            <w:pPr>
              <w:ind w:firstLineChars="0" w:firstLine="0"/>
            </w:pPr>
            <w:r w:rsidRPr="00A52B9F">
              <w:rPr>
                <w:rFonts w:ascii="Consolas" w:eastAsia="宋体" w:hAnsi="Consolas" w:cs="宋体"/>
                <w:bCs w:val="0"/>
                <w:color w:val="4F4F4F"/>
                <w:szCs w:val="21"/>
                <w:shd w:val="clear" w:color="auto" w:fill="F6F8FA"/>
              </w:rPr>
              <w:t>}</w:t>
            </w:r>
          </w:p>
        </w:tc>
      </w:tr>
    </w:tbl>
    <w:p w14:paraId="1E7107D8" w14:textId="19B3168A" w:rsidR="00A52B9F" w:rsidRDefault="00A52B9F" w:rsidP="006E4D05">
      <w:pPr>
        <w:ind w:firstLine="420"/>
      </w:pPr>
      <w:r w:rsidRPr="00A52B9F">
        <w:rPr>
          <w:rFonts w:hint="eastAsia"/>
        </w:rPr>
        <w:t>需要注意的是，在注解中定义属性时它的类型必须是</w:t>
      </w:r>
      <w:r w:rsidRPr="00A52B9F">
        <w:t xml:space="preserve"> 8 </w:t>
      </w:r>
      <w:proofErr w:type="gramStart"/>
      <w:r w:rsidRPr="00A52B9F">
        <w:t>种基本</w:t>
      </w:r>
      <w:proofErr w:type="gramEnd"/>
      <w:r w:rsidRPr="00A52B9F">
        <w:t>数据类型外加</w:t>
      </w:r>
      <w:r w:rsidRPr="00A52B9F">
        <w:t xml:space="preserve"> </w:t>
      </w:r>
      <w:r w:rsidRPr="00A52B9F">
        <w:t>类、接口、注解及它们的数组。</w:t>
      </w:r>
    </w:p>
    <w:p w14:paraId="06745F9D" w14:textId="27006233" w:rsidR="00863ECA" w:rsidRDefault="00863ECA" w:rsidP="006E4D05">
      <w:pPr>
        <w:ind w:firstLine="420"/>
      </w:pPr>
      <w:r w:rsidRPr="00863ECA">
        <w:rPr>
          <w:rFonts w:hint="eastAsia"/>
        </w:rPr>
        <w:t>注解中属性可以有默认值，默认</w:t>
      </w:r>
      <w:proofErr w:type="gramStart"/>
      <w:r w:rsidRPr="00863ECA">
        <w:rPr>
          <w:rFonts w:hint="eastAsia"/>
        </w:rPr>
        <w:t>值需要</w:t>
      </w:r>
      <w:proofErr w:type="gramEnd"/>
      <w:r w:rsidRPr="00863ECA">
        <w:rPr>
          <w:rFonts w:hint="eastAsia"/>
        </w:rPr>
        <w:t>用</w:t>
      </w:r>
      <w:r w:rsidRPr="00863ECA">
        <w:t xml:space="preserve"> default </w:t>
      </w:r>
      <w:r w:rsidRPr="00863ECA">
        <w:t>关键值指定。比如：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44AB" w14:paraId="4E1BD0A9" w14:textId="77777777" w:rsidTr="00EA44AB">
        <w:tc>
          <w:tcPr>
            <w:tcW w:w="8296" w:type="dxa"/>
          </w:tcPr>
          <w:p w14:paraId="0B6926B5" w14:textId="77777777" w:rsidR="00EA44AB" w:rsidRDefault="00EA44AB" w:rsidP="00EA44AB">
            <w:pPr>
              <w:ind w:firstLineChars="0" w:firstLine="0"/>
            </w:pPr>
            <w:r>
              <w:t>@</w:t>
            </w:r>
            <w:proofErr w:type="gramStart"/>
            <w:r>
              <w:t>Target(</w:t>
            </w:r>
            <w:proofErr w:type="spellStart"/>
            <w:proofErr w:type="gramEnd"/>
            <w:r>
              <w:t>ElementType.TYPE</w:t>
            </w:r>
            <w:proofErr w:type="spellEnd"/>
            <w:r>
              <w:t>)</w:t>
            </w:r>
          </w:p>
          <w:p w14:paraId="5BFEA07B" w14:textId="77777777" w:rsidR="00EA44AB" w:rsidRDefault="00EA44AB" w:rsidP="00EA44AB">
            <w:pPr>
              <w:ind w:firstLineChars="0" w:firstLine="0"/>
            </w:pPr>
            <w:r>
              <w:t>@</w:t>
            </w:r>
            <w:proofErr w:type="gramStart"/>
            <w:r>
              <w:t>Retention(</w:t>
            </w:r>
            <w:proofErr w:type="spellStart"/>
            <w:proofErr w:type="gramEnd"/>
            <w:r>
              <w:t>RetentionPolicy.RUNTIME</w:t>
            </w:r>
            <w:proofErr w:type="spellEnd"/>
            <w:r>
              <w:t>)</w:t>
            </w:r>
          </w:p>
          <w:p w14:paraId="310E904B" w14:textId="1FBFCAA5" w:rsidR="00EA44AB" w:rsidRDefault="00EA44AB" w:rsidP="00EA44AB">
            <w:pPr>
              <w:ind w:firstLineChars="0" w:firstLine="0"/>
            </w:pPr>
            <w:r>
              <w:t xml:space="preserve">public @interface </w:t>
            </w:r>
            <w:proofErr w:type="spellStart"/>
            <w:r>
              <w:t>TestAnnotation</w:t>
            </w:r>
            <w:proofErr w:type="spellEnd"/>
            <w:r>
              <w:t xml:space="preserve"> {</w:t>
            </w:r>
          </w:p>
          <w:p w14:paraId="38AC432D" w14:textId="737455C4" w:rsidR="00EA44AB" w:rsidRDefault="00EA44AB" w:rsidP="00EA44AB">
            <w:pPr>
              <w:ind w:firstLineChars="0" w:firstLine="0"/>
            </w:pPr>
            <w:r>
              <w:t xml:space="preserve">    public int id() default -1;</w:t>
            </w:r>
            <w:r w:rsidR="00664299">
              <w:t xml:space="preserve">   //</w:t>
            </w:r>
            <w:r w:rsidR="00664299">
              <w:rPr>
                <w:rFonts w:hint="eastAsia"/>
              </w:rPr>
              <w:t>指定该属性的默认值，不需要添加也可以</w:t>
            </w:r>
            <w:r w:rsidR="00936D27">
              <w:rPr>
                <w:rFonts w:hint="eastAsia"/>
              </w:rPr>
              <w:t>。</w:t>
            </w:r>
          </w:p>
          <w:p w14:paraId="03883577" w14:textId="2AC5652B" w:rsidR="00EA44AB" w:rsidRDefault="00EA44AB" w:rsidP="00676D15">
            <w:pPr>
              <w:ind w:firstLineChars="0" w:firstLine="420"/>
            </w:pPr>
            <w:r>
              <w:t>public String msg();</w:t>
            </w:r>
            <w:r w:rsidR="00552CE9">
              <w:t xml:space="preserve">       </w:t>
            </w:r>
            <w:r w:rsidR="00552CE9">
              <w:rPr>
                <w:rFonts w:hint="eastAsia"/>
              </w:rPr>
              <w:t>/</w:t>
            </w:r>
            <w:r w:rsidR="00552CE9">
              <w:t>/</w:t>
            </w:r>
            <w:r w:rsidR="00552CE9">
              <w:rPr>
                <w:rFonts w:hint="eastAsia"/>
              </w:rPr>
              <w:t>如果被该注解标注，不添加属性，则会报错。</w:t>
            </w:r>
          </w:p>
          <w:p w14:paraId="643A4712" w14:textId="60460787" w:rsidR="00676D15" w:rsidRPr="00DC13D9" w:rsidRDefault="00676D15" w:rsidP="00676D15">
            <w:pPr>
              <w:ind w:firstLineChars="0" w:firstLine="420"/>
            </w:pPr>
            <w:r>
              <w:rPr>
                <w:rFonts w:hint="eastAsia"/>
              </w:rPr>
              <w:t>String[</w:t>
            </w:r>
            <w:r>
              <w:t xml:space="preserve"> ] </w:t>
            </w:r>
            <w:r>
              <w:rPr>
                <w:rFonts w:hint="eastAsia"/>
              </w:rPr>
              <w:t>school(</w:t>
            </w:r>
            <w:r>
              <w:t>);</w:t>
            </w:r>
            <w:r w:rsidR="00B136C4">
              <w:t xml:space="preserve">         //</w:t>
            </w:r>
            <w:r w:rsidR="00B136C4">
              <w:rPr>
                <w:rFonts w:hint="eastAsia"/>
              </w:rPr>
              <w:t>定义</w:t>
            </w:r>
            <w:r w:rsidR="008A10BD">
              <w:rPr>
                <w:rFonts w:hint="eastAsia"/>
              </w:rPr>
              <w:t>属性为数组</w:t>
            </w:r>
          </w:p>
          <w:p w14:paraId="785ACA9D" w14:textId="54556902" w:rsidR="00EA44AB" w:rsidRDefault="00EA44AB" w:rsidP="00EA44AB">
            <w:pPr>
              <w:ind w:firstLineChars="0" w:firstLine="0"/>
            </w:pPr>
            <w:r>
              <w:t>}</w:t>
            </w:r>
          </w:p>
        </w:tc>
      </w:tr>
    </w:tbl>
    <w:p w14:paraId="54C4069B" w14:textId="58212CC9" w:rsidR="00EA44AB" w:rsidRDefault="00BB2D5C" w:rsidP="006E4D05">
      <w:pPr>
        <w:ind w:firstLine="420"/>
      </w:pPr>
      <w:proofErr w:type="spellStart"/>
      <w:r w:rsidRPr="00BB2D5C">
        <w:t>TestAnnotation</w:t>
      </w:r>
      <w:proofErr w:type="spellEnd"/>
      <w:r w:rsidRPr="00BB2D5C">
        <w:t xml:space="preserve"> </w:t>
      </w:r>
      <w:r w:rsidRPr="00BB2D5C">
        <w:t>中</w:t>
      </w:r>
      <w:r w:rsidRPr="00BB2D5C">
        <w:t xml:space="preserve"> id </w:t>
      </w:r>
      <w:r w:rsidRPr="00BB2D5C">
        <w:t>属性默认值为</w:t>
      </w:r>
      <w:r w:rsidRPr="00BB2D5C">
        <w:t xml:space="preserve"> -1</w:t>
      </w:r>
      <w:r w:rsidRPr="00BB2D5C">
        <w:t>，</w:t>
      </w:r>
      <w:r w:rsidRPr="00BB2D5C">
        <w:t xml:space="preserve">msg </w:t>
      </w:r>
      <w:r w:rsidRPr="00BB2D5C">
        <w:t>属性默认值为</w:t>
      </w:r>
      <w:r w:rsidRPr="00BB2D5C">
        <w:t xml:space="preserve"> Hi</w:t>
      </w:r>
      <w:r w:rsidRPr="00BB2D5C">
        <w:t>。</w:t>
      </w:r>
    </w:p>
    <w:p w14:paraId="0BC0123C" w14:textId="58EDF0B1" w:rsidR="00032DD4" w:rsidRDefault="00032DD4" w:rsidP="006E4D05">
      <w:pPr>
        <w:ind w:firstLine="420"/>
      </w:pPr>
      <w:r w:rsidRPr="00032DD4">
        <w:rPr>
          <w:rFonts w:hint="eastAsia"/>
        </w:rPr>
        <w:t>它可以这样应用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ED3" w14:paraId="58CC0CC3" w14:textId="77777777" w:rsidTr="002F0ED3">
        <w:tc>
          <w:tcPr>
            <w:tcW w:w="8296" w:type="dxa"/>
          </w:tcPr>
          <w:p w14:paraId="5AF23F4D" w14:textId="7CC60315" w:rsidR="002F0ED3" w:rsidRDefault="002F0ED3" w:rsidP="002F0ED3">
            <w:pPr>
              <w:ind w:firstLineChars="0" w:firstLine="0"/>
            </w:pPr>
            <w:r>
              <w:t>@</w:t>
            </w:r>
            <w:proofErr w:type="spellStart"/>
            <w:r>
              <w:t>TestAnnotation</w:t>
            </w:r>
            <w:proofErr w:type="spellEnd"/>
            <w:r>
              <w:t>(</w:t>
            </w:r>
            <w:r w:rsidR="00F57E76">
              <w:rPr>
                <w:rFonts w:hint="eastAsia"/>
              </w:rPr>
              <w:t>msg</w:t>
            </w:r>
            <w:r w:rsidR="00F57E76">
              <w:t xml:space="preserve"> </w:t>
            </w:r>
            <w:r w:rsidR="00F57E76">
              <w:rPr>
                <w:rFonts w:hint="eastAsia"/>
              </w:rPr>
              <w:t>=</w:t>
            </w:r>
            <w:proofErr w:type="gramStart"/>
            <w:r w:rsidR="00F57E76">
              <w:t>”</w:t>
            </w:r>
            <w:proofErr w:type="gramEnd"/>
            <w:r w:rsidR="00F57E76">
              <w:rPr>
                <w:rFonts w:hint="eastAsia"/>
              </w:rPr>
              <w:t>属性</w:t>
            </w:r>
            <w:proofErr w:type="gramStart"/>
            <w:r w:rsidR="00F57E76">
              <w:t>”</w:t>
            </w:r>
            <w:proofErr w:type="gramEnd"/>
            <w:r w:rsidR="00F57E76">
              <w:rPr>
                <w:rFonts w:hint="eastAsia"/>
              </w:rPr>
              <w:t>，</w:t>
            </w:r>
            <w:r w:rsidR="00F57E76">
              <w:rPr>
                <w:rFonts w:hint="eastAsia"/>
              </w:rPr>
              <w:t>school=</w:t>
            </w:r>
            <w:r w:rsidR="00F57E76">
              <w:t>{“</w:t>
            </w:r>
            <w:r w:rsidR="00F57E76">
              <w:rPr>
                <w:rFonts w:hint="eastAsia"/>
              </w:rPr>
              <w:t>清华大学</w:t>
            </w:r>
            <w:r w:rsidR="00F57E76">
              <w:t>”</w:t>
            </w:r>
            <w:r w:rsidR="00F57E76">
              <w:rPr>
                <w:rFonts w:hint="eastAsia"/>
              </w:rPr>
              <w:t>,</w:t>
            </w:r>
            <w:proofErr w:type="gramStart"/>
            <w:r w:rsidR="00F57E76">
              <w:t>”</w:t>
            </w:r>
            <w:proofErr w:type="gramEnd"/>
            <w:r w:rsidR="00F57E76">
              <w:rPr>
                <w:rFonts w:hint="eastAsia"/>
              </w:rPr>
              <w:t>北京大学</w:t>
            </w:r>
            <w:proofErr w:type="gramStart"/>
            <w:r w:rsidR="00F57E76">
              <w:t>”</w:t>
            </w:r>
            <w:proofErr w:type="gramEnd"/>
            <w:r w:rsidR="00F57E76">
              <w:t>}</w:t>
            </w:r>
            <w:r>
              <w:t>)</w:t>
            </w:r>
          </w:p>
          <w:p w14:paraId="084BA380" w14:textId="1A734DA2" w:rsidR="002F0ED3" w:rsidRDefault="002F0ED3" w:rsidP="002F0ED3">
            <w:pPr>
              <w:ind w:firstLineChars="0" w:firstLine="0"/>
            </w:pPr>
            <w:r>
              <w:t>public class Test {}</w:t>
            </w:r>
          </w:p>
        </w:tc>
      </w:tr>
    </w:tbl>
    <w:p w14:paraId="3B378A4C" w14:textId="08E87C5B" w:rsidR="002F0ED3" w:rsidRDefault="00832512" w:rsidP="006E4D05">
      <w:pPr>
        <w:ind w:firstLine="420"/>
      </w:pPr>
      <w:r w:rsidRPr="00832512">
        <w:rPr>
          <w:rFonts w:hint="eastAsia"/>
        </w:rPr>
        <w:t>因为有默认值，所以无需要再在</w:t>
      </w:r>
      <w:r w:rsidRPr="00832512">
        <w:t xml:space="preserve"> @</w:t>
      </w:r>
      <w:proofErr w:type="spellStart"/>
      <w:r w:rsidRPr="00832512">
        <w:t>TestAnnotation</w:t>
      </w:r>
      <w:proofErr w:type="spellEnd"/>
      <w:r w:rsidRPr="00832512">
        <w:t xml:space="preserve"> </w:t>
      </w:r>
      <w:r w:rsidRPr="00832512">
        <w:t>后面的括号里面进行赋值了，这一步可以省略。</w:t>
      </w:r>
    </w:p>
    <w:p w14:paraId="59F76408" w14:textId="02848563" w:rsidR="00DA7E6E" w:rsidRDefault="00717972" w:rsidP="006E4D05">
      <w:pPr>
        <w:ind w:firstLine="420"/>
      </w:pPr>
      <w:r w:rsidRPr="00717972">
        <w:rPr>
          <w:rFonts w:hint="eastAsia"/>
        </w:rPr>
        <w:t>另外，还有一种情况。如果一个注解内仅仅只有一个名字为</w:t>
      </w:r>
      <w:r w:rsidRPr="00717972">
        <w:t xml:space="preserve"> value </w:t>
      </w:r>
      <w:r w:rsidRPr="00717972">
        <w:t>的属性时，应用这个注解时可以直接</w:t>
      </w:r>
      <w:proofErr w:type="gramStart"/>
      <w:r w:rsidRPr="00717972">
        <w:t>接</w:t>
      </w:r>
      <w:proofErr w:type="gramEnd"/>
      <w:r w:rsidRPr="00717972">
        <w:t>属性值填写到括号内。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B0D" w14:paraId="23974A1C" w14:textId="77777777" w:rsidTr="00DB4B0D">
        <w:tc>
          <w:tcPr>
            <w:tcW w:w="8296" w:type="dxa"/>
          </w:tcPr>
          <w:p w14:paraId="53B1A176" w14:textId="77777777" w:rsidR="00DB4B0D" w:rsidRDefault="00DB4B0D" w:rsidP="00DB4B0D">
            <w:pPr>
              <w:ind w:firstLineChars="0" w:firstLine="0"/>
            </w:pPr>
            <w:r>
              <w:t>public @interface Check {</w:t>
            </w:r>
          </w:p>
          <w:p w14:paraId="608C028F" w14:textId="77777777" w:rsidR="00DB4B0D" w:rsidRDefault="00DB4B0D" w:rsidP="00DB4B0D">
            <w:pPr>
              <w:ind w:firstLineChars="0" w:firstLine="0"/>
            </w:pPr>
            <w:r>
              <w:t xml:space="preserve">    String </w:t>
            </w:r>
            <w:proofErr w:type="gramStart"/>
            <w:r>
              <w:t>value(</w:t>
            </w:r>
            <w:proofErr w:type="gramEnd"/>
            <w:r>
              <w:t>);</w:t>
            </w:r>
          </w:p>
          <w:p w14:paraId="3B6B6F3D" w14:textId="764B07DB" w:rsidR="00DB4B0D" w:rsidRDefault="00DB4B0D" w:rsidP="00DB4B0D">
            <w:pPr>
              <w:ind w:firstLineChars="0" w:firstLine="0"/>
            </w:pPr>
            <w:r>
              <w:t>}</w:t>
            </w:r>
          </w:p>
        </w:tc>
      </w:tr>
    </w:tbl>
    <w:p w14:paraId="30FDD858" w14:textId="4ACF6774" w:rsidR="00DB4B0D" w:rsidRDefault="00994D41" w:rsidP="006E4D05">
      <w:pPr>
        <w:ind w:firstLine="420"/>
      </w:pPr>
      <w:r w:rsidRPr="00994D41">
        <w:rPr>
          <w:rFonts w:hint="eastAsia"/>
        </w:rPr>
        <w:t>上面代码中，</w:t>
      </w:r>
      <w:r w:rsidRPr="00994D41">
        <w:t xml:space="preserve">Check </w:t>
      </w:r>
      <w:r w:rsidRPr="00994D41">
        <w:t>这个注解只有</w:t>
      </w:r>
      <w:r w:rsidRPr="00994D41">
        <w:t xml:space="preserve"> value </w:t>
      </w:r>
      <w:r w:rsidRPr="00994D41">
        <w:t>这个属性。所以可以这样应用</w:t>
      </w:r>
      <w:r w:rsidR="00A81652">
        <w:rPr>
          <w:rFonts w:hint="eastAsia"/>
        </w:rPr>
        <w:t>。如果定义了属性，但是没有使用，会报错误。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46F" w14:paraId="3E1627C3" w14:textId="77777777" w:rsidTr="009D646F">
        <w:tc>
          <w:tcPr>
            <w:tcW w:w="8296" w:type="dxa"/>
          </w:tcPr>
          <w:p w14:paraId="694999B8" w14:textId="77777777" w:rsidR="009D646F" w:rsidRDefault="009D646F" w:rsidP="009D646F">
            <w:pPr>
              <w:ind w:firstLineChars="0" w:firstLine="0"/>
            </w:pPr>
            <w:r>
              <w:t>@Check("hi")</w:t>
            </w:r>
          </w:p>
          <w:p w14:paraId="36783F03" w14:textId="479B1756" w:rsidR="009D646F" w:rsidRDefault="009D646F" w:rsidP="009D646F">
            <w:pPr>
              <w:ind w:firstLineChars="0" w:firstLine="0"/>
            </w:pPr>
            <w:r>
              <w:t>int a;</w:t>
            </w:r>
          </w:p>
        </w:tc>
      </w:tr>
    </w:tbl>
    <w:p w14:paraId="545029FC" w14:textId="02557F6B" w:rsidR="009D646F" w:rsidRDefault="009C2351" w:rsidP="006E4D05">
      <w:pPr>
        <w:ind w:firstLine="420"/>
      </w:pPr>
      <w:r w:rsidRPr="009C2351">
        <w:rPr>
          <w:rFonts w:hint="eastAsia"/>
        </w:rPr>
        <w:t>这和下面的效果是一样的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32E" w14:paraId="572622FA" w14:textId="77777777" w:rsidTr="00D4132E">
        <w:tc>
          <w:tcPr>
            <w:tcW w:w="8296" w:type="dxa"/>
          </w:tcPr>
          <w:p w14:paraId="27FEF7BD" w14:textId="77777777" w:rsidR="00D4132E" w:rsidRDefault="00D4132E" w:rsidP="00D4132E">
            <w:pPr>
              <w:ind w:firstLineChars="0" w:firstLine="0"/>
            </w:pPr>
            <w:r>
              <w:t>@Check(value="hi")</w:t>
            </w:r>
          </w:p>
          <w:p w14:paraId="7605CA13" w14:textId="7B72C6C1" w:rsidR="00D4132E" w:rsidRDefault="00D4132E" w:rsidP="00D4132E">
            <w:pPr>
              <w:ind w:firstLineChars="0" w:firstLine="0"/>
            </w:pPr>
            <w:r>
              <w:t>int a;</w:t>
            </w:r>
          </w:p>
        </w:tc>
      </w:tr>
    </w:tbl>
    <w:p w14:paraId="2505CDD1" w14:textId="77777777" w:rsidR="00D4132E" w:rsidRDefault="00D4132E" w:rsidP="006E4D05">
      <w:pPr>
        <w:ind w:firstLine="420"/>
      </w:pPr>
    </w:p>
    <w:p w14:paraId="5A2375C6" w14:textId="6B5C8DDD" w:rsidR="006E4D05" w:rsidRDefault="00D01B18" w:rsidP="006E4D05">
      <w:pPr>
        <w:ind w:firstLine="420"/>
      </w:pPr>
      <w:r w:rsidRPr="00D01B18">
        <w:rPr>
          <w:rFonts w:hint="eastAsia"/>
        </w:rPr>
        <w:t>最后，还需要注意的一种情况是一个注解没有任何属性。比如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70A" w14:paraId="0E97324D" w14:textId="77777777" w:rsidTr="00C6570A">
        <w:tc>
          <w:tcPr>
            <w:tcW w:w="8296" w:type="dxa"/>
          </w:tcPr>
          <w:p w14:paraId="41AC6B25" w14:textId="0C8E321E" w:rsidR="00C6570A" w:rsidRDefault="00C6570A" w:rsidP="006E4D05">
            <w:pPr>
              <w:ind w:firstLineChars="0" w:firstLine="0"/>
            </w:pPr>
            <w:r w:rsidRPr="00C6570A">
              <w:t>public @interface Perform {}</w:t>
            </w:r>
          </w:p>
        </w:tc>
      </w:tr>
    </w:tbl>
    <w:p w14:paraId="58BB413C" w14:textId="3368089B" w:rsidR="00C6570A" w:rsidRDefault="00A92CF1" w:rsidP="006E4D05">
      <w:pPr>
        <w:ind w:firstLine="420"/>
      </w:pPr>
      <w:r w:rsidRPr="00A92CF1">
        <w:rPr>
          <w:rFonts w:hint="eastAsia"/>
        </w:rPr>
        <w:t>那么在应用这个注解的时候，括号都可以省略。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A03" w14:paraId="15DFAEA7" w14:textId="77777777" w:rsidTr="00190A03">
        <w:tc>
          <w:tcPr>
            <w:tcW w:w="8296" w:type="dxa"/>
          </w:tcPr>
          <w:p w14:paraId="0040DCE0" w14:textId="77777777" w:rsidR="00190A03" w:rsidRDefault="00190A03" w:rsidP="00190A03">
            <w:pPr>
              <w:ind w:firstLineChars="0" w:firstLine="0"/>
            </w:pPr>
            <w:r>
              <w:t>@Perform</w:t>
            </w:r>
          </w:p>
          <w:p w14:paraId="316F4CBD" w14:textId="5366290F" w:rsidR="00190A03" w:rsidRDefault="00190A03" w:rsidP="00190A03">
            <w:pPr>
              <w:ind w:firstLineChars="0" w:firstLine="0"/>
            </w:pPr>
            <w:r>
              <w:t xml:space="preserve">public void </w:t>
            </w:r>
            <w:proofErr w:type="spellStart"/>
            <w:proofErr w:type="gramStart"/>
            <w:r>
              <w:t>testMethod</w:t>
            </w:r>
            <w:proofErr w:type="spellEnd"/>
            <w:r>
              <w:t>(</w:t>
            </w:r>
            <w:proofErr w:type="gramEnd"/>
            <w:r>
              <w:t>){}</w:t>
            </w:r>
          </w:p>
        </w:tc>
      </w:tr>
    </w:tbl>
    <w:p w14:paraId="28723F8A" w14:textId="77777777" w:rsidR="00CB472F" w:rsidRDefault="00CB472F" w:rsidP="00CB472F">
      <w:pPr>
        <w:ind w:firstLine="420"/>
      </w:pPr>
      <w:r>
        <w:rPr>
          <w:rFonts w:hint="eastAsia"/>
        </w:rPr>
        <w:t>注：</w:t>
      </w:r>
    </w:p>
    <w:p w14:paraId="20430795" w14:textId="1E258271" w:rsidR="00CB472F" w:rsidRDefault="00CB472F" w:rsidP="00733757">
      <w:pPr>
        <w:ind w:firstLine="420"/>
      </w:pPr>
      <w:r>
        <w:tab/>
        <w:t>1</w:t>
      </w:r>
      <w:r>
        <w:rPr>
          <w:rFonts w:hint="eastAsia"/>
        </w:rPr>
        <w:t>、注解元素必须要有值。我们定义注解元素时，经常使用空字符串、</w:t>
      </w:r>
      <w:r>
        <w:t>0</w:t>
      </w:r>
      <w:r>
        <w:t>作</w:t>
      </w:r>
      <w:r>
        <w:rPr>
          <w:rFonts w:hint="eastAsia"/>
        </w:rPr>
        <w:t>为默认值。也经常使用负数（比如：</w:t>
      </w:r>
      <w:r>
        <w:t>-1</w:t>
      </w:r>
      <w:r>
        <w:t>）表示不存在的含义</w:t>
      </w:r>
      <w:r w:rsidR="00B56B74">
        <w:rPr>
          <w:rFonts w:hint="eastAsia"/>
        </w:rPr>
        <w:t>。</w:t>
      </w:r>
    </w:p>
    <w:p w14:paraId="6A8D0105" w14:textId="7E125490" w:rsidR="00D41173" w:rsidRDefault="00D41173" w:rsidP="00D41173">
      <w:pPr>
        <w:pStyle w:val="2"/>
      </w:pPr>
      <w:r w:rsidRPr="00D41173">
        <w:t xml:space="preserve">Java </w:t>
      </w:r>
      <w:r w:rsidRPr="00D41173">
        <w:t>预置的注解</w:t>
      </w:r>
    </w:p>
    <w:p w14:paraId="71761C3F" w14:textId="77777777" w:rsidR="00D41173" w:rsidRPr="00D41173" w:rsidRDefault="00D41173" w:rsidP="003D6AC0">
      <w:pPr>
        <w:pStyle w:val="3"/>
        <w:ind w:firstLine="420"/>
        <w:rPr>
          <w:rFonts w:eastAsia="宋体"/>
          <w:bCs/>
          <w:szCs w:val="36"/>
        </w:rPr>
      </w:pPr>
      <w:r w:rsidRPr="00D41173">
        <w:t>@Deprecated</w:t>
      </w:r>
    </w:p>
    <w:p w14:paraId="01822516" w14:textId="5A1E9068" w:rsidR="00D41173" w:rsidRDefault="003D6AC0" w:rsidP="00D41173">
      <w:pPr>
        <w:ind w:firstLine="420"/>
      </w:pPr>
      <w:r w:rsidRPr="003D6AC0">
        <w:rPr>
          <w:rFonts w:hint="eastAsia"/>
        </w:rPr>
        <w:t>这个元素是用来标记过时的元素，想必大家在日常开发中经常碰到。编译器在编译阶段遇到这个注解时会发出提醒警告，告诉开发者正在调用一个过时的元素比如过时的方法、过时的类、过时的成员变量。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0B6" w14:paraId="29E125AD" w14:textId="77777777" w:rsidTr="00EC10B6">
        <w:tc>
          <w:tcPr>
            <w:tcW w:w="8296" w:type="dxa"/>
          </w:tcPr>
          <w:p w14:paraId="0B937870" w14:textId="77777777" w:rsidR="00EC10B6" w:rsidRDefault="00EC10B6" w:rsidP="00EC10B6">
            <w:pPr>
              <w:ind w:firstLineChars="0" w:firstLine="0"/>
            </w:pPr>
            <w:r>
              <w:t>public class Hero {</w:t>
            </w:r>
          </w:p>
          <w:p w14:paraId="33801F7A" w14:textId="77777777" w:rsidR="00EC10B6" w:rsidRDefault="00EC10B6" w:rsidP="00EC10B6">
            <w:pPr>
              <w:ind w:firstLineChars="0" w:firstLine="0"/>
            </w:pPr>
          </w:p>
          <w:p w14:paraId="55446D67" w14:textId="77777777" w:rsidR="00EC10B6" w:rsidRDefault="00EC10B6" w:rsidP="00EC10B6">
            <w:pPr>
              <w:ind w:firstLineChars="0" w:firstLine="0"/>
            </w:pPr>
            <w:r>
              <w:t xml:space="preserve">    @Deprecated</w:t>
            </w:r>
          </w:p>
          <w:p w14:paraId="3D25D957" w14:textId="77777777" w:rsidR="00EC10B6" w:rsidRDefault="00EC10B6" w:rsidP="00EC10B6">
            <w:pPr>
              <w:ind w:firstLineChars="0" w:firstLine="0"/>
            </w:pPr>
            <w:r>
              <w:t xml:space="preserve">    public void </w:t>
            </w:r>
            <w:proofErr w:type="gramStart"/>
            <w:r>
              <w:t>say(</w:t>
            </w:r>
            <w:proofErr w:type="gramEnd"/>
            <w:r>
              <w:t>){</w:t>
            </w:r>
          </w:p>
          <w:p w14:paraId="700FBF09" w14:textId="77777777" w:rsidR="00EC10B6" w:rsidRDefault="00EC10B6" w:rsidP="00EC10B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("Noting has to say!");</w:t>
            </w:r>
          </w:p>
          <w:p w14:paraId="4ECC3769" w14:textId="2CB2F074" w:rsidR="00EC10B6" w:rsidRDefault="00EC10B6" w:rsidP="00EC10B6">
            <w:pPr>
              <w:ind w:firstLineChars="0" w:firstLine="0"/>
            </w:pPr>
            <w:r>
              <w:t xml:space="preserve">    }</w:t>
            </w:r>
          </w:p>
          <w:p w14:paraId="0B769E06" w14:textId="77777777" w:rsidR="00EC10B6" w:rsidRDefault="00EC10B6" w:rsidP="00EC10B6">
            <w:pPr>
              <w:ind w:firstLineChars="0" w:firstLine="0"/>
            </w:pPr>
            <w:r>
              <w:t xml:space="preserve">    public void </w:t>
            </w:r>
            <w:proofErr w:type="gramStart"/>
            <w:r>
              <w:t>speak(</w:t>
            </w:r>
            <w:proofErr w:type="gramEnd"/>
            <w:r>
              <w:t>){</w:t>
            </w:r>
          </w:p>
          <w:p w14:paraId="60990EB7" w14:textId="77777777" w:rsidR="00EC10B6" w:rsidRDefault="00EC10B6" w:rsidP="00EC10B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 have a dream!");</w:t>
            </w:r>
          </w:p>
          <w:p w14:paraId="6F4872C9" w14:textId="030FB21E" w:rsidR="00EC10B6" w:rsidRDefault="00EC10B6" w:rsidP="00EC10B6">
            <w:pPr>
              <w:ind w:firstLineChars="0" w:firstLine="0"/>
            </w:pPr>
            <w:r>
              <w:t xml:space="preserve">    }</w:t>
            </w:r>
          </w:p>
          <w:p w14:paraId="496877C3" w14:textId="77777777" w:rsidR="00EC10B6" w:rsidRDefault="00EC10B6" w:rsidP="00EC10B6">
            <w:pPr>
              <w:ind w:firstLineChars="0" w:firstLine="0"/>
            </w:pPr>
            <w:r>
              <w:t>}</w:t>
            </w:r>
          </w:p>
          <w:p w14:paraId="5F466016" w14:textId="080D60A4" w:rsidR="00EC10B6" w:rsidRDefault="00EC10B6" w:rsidP="00EC10B6">
            <w:pPr>
              <w:ind w:firstLineChars="0" w:firstLine="0"/>
            </w:pPr>
          </w:p>
        </w:tc>
      </w:tr>
    </w:tbl>
    <w:p w14:paraId="6196C7C9" w14:textId="65F7C32A" w:rsidR="00EC10B6" w:rsidRDefault="0008754C" w:rsidP="00D41173">
      <w:pPr>
        <w:ind w:firstLine="420"/>
      </w:pPr>
      <w:r w:rsidRPr="0008754C">
        <w:rPr>
          <w:rFonts w:hint="eastAsia"/>
        </w:rPr>
        <w:t>定义了一个</w:t>
      </w:r>
      <w:r w:rsidRPr="0008754C">
        <w:t xml:space="preserve"> Hero </w:t>
      </w:r>
      <w:r w:rsidRPr="0008754C">
        <w:t>类，它有两个方法</w:t>
      </w:r>
      <w:r w:rsidRPr="0008754C">
        <w:t xml:space="preserve"> say() </w:t>
      </w:r>
      <w:r w:rsidRPr="0008754C">
        <w:t>和</w:t>
      </w:r>
      <w:r w:rsidRPr="0008754C">
        <w:t xml:space="preserve"> speak() </w:t>
      </w:r>
      <w:r w:rsidRPr="0008754C">
        <w:t>，其中</w:t>
      </w:r>
      <w:r w:rsidRPr="0008754C">
        <w:t xml:space="preserve"> say() </w:t>
      </w:r>
      <w:r w:rsidRPr="0008754C">
        <w:t>被</w:t>
      </w:r>
      <w:r w:rsidRPr="0008754C">
        <w:t xml:space="preserve"> @Deprecated </w:t>
      </w:r>
      <w:r w:rsidRPr="0008754C">
        <w:t>注解。然后我们在</w:t>
      </w:r>
      <w:r w:rsidRPr="0008754C">
        <w:t xml:space="preserve"> IDE </w:t>
      </w:r>
      <w:r w:rsidRPr="0008754C">
        <w:t>中分别调用它们。</w:t>
      </w:r>
    </w:p>
    <w:p w14:paraId="6D07192B" w14:textId="11159052" w:rsidR="00967748" w:rsidRDefault="00967748" w:rsidP="00D41173">
      <w:pPr>
        <w:ind w:firstLine="420"/>
      </w:pPr>
      <w:r>
        <w:rPr>
          <w:noProof/>
        </w:rPr>
        <w:drawing>
          <wp:inline distT="0" distB="0" distL="0" distR="0" wp14:anchorId="72CB3229" wp14:editId="5F839E08">
            <wp:extent cx="2964815" cy="768985"/>
            <wp:effectExtent l="0" t="0" r="6985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6519" w14:textId="3E15BEDA" w:rsidR="00967748" w:rsidRDefault="00967748" w:rsidP="00D41173">
      <w:pPr>
        <w:ind w:firstLine="420"/>
      </w:pPr>
    </w:p>
    <w:p w14:paraId="634785A3" w14:textId="09551A90" w:rsidR="00967748" w:rsidRPr="00D41173" w:rsidRDefault="00967748" w:rsidP="00D41173">
      <w:pPr>
        <w:ind w:firstLine="420"/>
      </w:pPr>
      <w:r w:rsidRPr="00967748">
        <w:rPr>
          <w:rFonts w:hint="eastAsia"/>
        </w:rPr>
        <w:t>可以看到，</w:t>
      </w:r>
      <w:r w:rsidRPr="00967748">
        <w:t xml:space="preserve">say() </w:t>
      </w:r>
      <w:r w:rsidRPr="00967748">
        <w:t>方法上面被一条直线划了一条，这其实就是编译器识别后的提醒效果。</w:t>
      </w:r>
    </w:p>
    <w:p w14:paraId="3A1EAA44" w14:textId="63BDEB97" w:rsidR="00B22D7C" w:rsidRDefault="00B22D7C" w:rsidP="00B22D7C">
      <w:pPr>
        <w:pStyle w:val="3"/>
        <w:ind w:firstLine="420"/>
      </w:pPr>
      <w:r w:rsidRPr="00B22D7C">
        <w:t>@Override</w:t>
      </w:r>
    </w:p>
    <w:p w14:paraId="0803F5CC" w14:textId="4D003B95" w:rsidR="00B22D7C" w:rsidRDefault="00B22D7C" w:rsidP="00B22D7C">
      <w:pPr>
        <w:ind w:firstLine="420"/>
      </w:pPr>
      <w:r w:rsidRPr="00B22D7C">
        <w:rPr>
          <w:rFonts w:hint="eastAsia"/>
        </w:rPr>
        <w:t>这个大家应该很熟悉了，提示子类要复写父类中被</w:t>
      </w:r>
      <w:r w:rsidRPr="00B22D7C">
        <w:t xml:space="preserve"> @Override </w:t>
      </w:r>
      <w:r w:rsidRPr="00B22D7C">
        <w:t>修饰的方法</w:t>
      </w:r>
    </w:p>
    <w:p w14:paraId="3E91BAAD" w14:textId="608DA77E" w:rsidR="00230739" w:rsidRDefault="00230739" w:rsidP="00230739">
      <w:pPr>
        <w:pStyle w:val="3"/>
        <w:ind w:firstLine="420"/>
      </w:pPr>
      <w:r w:rsidRPr="00230739">
        <w:t>@</w:t>
      </w:r>
      <w:proofErr w:type="spellStart"/>
      <w:r w:rsidRPr="00230739">
        <w:t>SuppressWarnings</w:t>
      </w:r>
      <w:proofErr w:type="spellEnd"/>
    </w:p>
    <w:p w14:paraId="355F7539" w14:textId="2362AE78" w:rsidR="00230739" w:rsidRDefault="00230739" w:rsidP="00230739">
      <w:pPr>
        <w:ind w:firstLine="420"/>
      </w:pPr>
      <w:r w:rsidRPr="00230739">
        <w:rPr>
          <w:rFonts w:hint="eastAsia"/>
        </w:rPr>
        <w:t>阻止警告的意思。之前说过调用被</w:t>
      </w:r>
      <w:r w:rsidRPr="00230739">
        <w:t xml:space="preserve"> @Deprecated </w:t>
      </w:r>
      <w:r w:rsidRPr="00230739">
        <w:t>注解的方法后，编译器会警告提醒，而有时候开发者会忽略这种警告，他们可以在调用的地方通过</w:t>
      </w:r>
      <w:r w:rsidRPr="00230739">
        <w:t xml:space="preserve"> @</w:t>
      </w:r>
      <w:proofErr w:type="spellStart"/>
      <w:r w:rsidRPr="00230739">
        <w:t>SuppressWarnings</w:t>
      </w:r>
      <w:proofErr w:type="spellEnd"/>
      <w:r w:rsidRPr="00230739">
        <w:t xml:space="preserve"> </w:t>
      </w:r>
      <w:r w:rsidRPr="00230739">
        <w:t>达到目的。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CC" w14:paraId="780E9306" w14:textId="77777777" w:rsidTr="00CF4ECC">
        <w:tc>
          <w:tcPr>
            <w:tcW w:w="8296" w:type="dxa"/>
          </w:tcPr>
          <w:p w14:paraId="02E76F11" w14:textId="77777777" w:rsidR="00F40766" w:rsidRDefault="00F40766" w:rsidP="00F40766">
            <w:pPr>
              <w:ind w:firstLineChars="0" w:firstLine="0"/>
            </w:pPr>
            <w:r>
              <w:t>@</w:t>
            </w:r>
            <w:proofErr w:type="spellStart"/>
            <w:r>
              <w:t>SuppressWarnings</w:t>
            </w:r>
            <w:proofErr w:type="spellEnd"/>
            <w:r>
              <w:t>("deprecation")</w:t>
            </w:r>
          </w:p>
          <w:p w14:paraId="039C9E58" w14:textId="77777777" w:rsidR="00F40766" w:rsidRDefault="00F40766" w:rsidP="00F40766">
            <w:pPr>
              <w:ind w:firstLineChars="0" w:firstLine="0"/>
            </w:pPr>
            <w:r>
              <w:t xml:space="preserve">public void </w:t>
            </w:r>
            <w:proofErr w:type="spellStart"/>
            <w:r>
              <w:t>test1</w:t>
            </w:r>
            <w:proofErr w:type="spellEnd"/>
            <w:proofErr w:type="gramStart"/>
            <w:r>
              <w:t>(){</w:t>
            </w:r>
            <w:proofErr w:type="gramEnd"/>
          </w:p>
          <w:p w14:paraId="2A734E2B" w14:textId="77777777" w:rsidR="00F40766" w:rsidRDefault="00F40766" w:rsidP="00F40766">
            <w:pPr>
              <w:ind w:firstLineChars="0" w:firstLine="0"/>
            </w:pPr>
            <w:r>
              <w:t xml:space="preserve">    Hero </w:t>
            </w:r>
            <w:proofErr w:type="spellStart"/>
            <w:r>
              <w:t>hero</w:t>
            </w:r>
            <w:proofErr w:type="spellEnd"/>
            <w:r>
              <w:t xml:space="preserve"> = new </w:t>
            </w:r>
            <w:proofErr w:type="gramStart"/>
            <w:r>
              <w:t>Hero(</w:t>
            </w:r>
            <w:proofErr w:type="gramEnd"/>
            <w:r>
              <w:t>);</w:t>
            </w:r>
          </w:p>
          <w:p w14:paraId="248A9AEF" w14:textId="77777777" w:rsidR="00F40766" w:rsidRDefault="00F40766" w:rsidP="00F40766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hero.say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668CD0" w14:textId="77777777" w:rsidR="00F40766" w:rsidRDefault="00F40766" w:rsidP="00F40766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hero.speak</w:t>
            </w:r>
            <w:proofErr w:type="spellEnd"/>
            <w:proofErr w:type="gramEnd"/>
            <w:r>
              <w:t>();</w:t>
            </w:r>
          </w:p>
          <w:p w14:paraId="0DEA7EC9" w14:textId="1D3502C9" w:rsidR="00CF4ECC" w:rsidRDefault="00F40766" w:rsidP="00F40766">
            <w:pPr>
              <w:ind w:firstLineChars="0" w:firstLine="0"/>
            </w:pPr>
            <w:r>
              <w:t>}</w:t>
            </w:r>
          </w:p>
        </w:tc>
      </w:tr>
    </w:tbl>
    <w:p w14:paraId="7115828C" w14:textId="7CF00341" w:rsidR="00AE0866" w:rsidRDefault="00AE0866" w:rsidP="00AE0866">
      <w:pPr>
        <w:pStyle w:val="3"/>
        <w:ind w:firstLine="420"/>
      </w:pPr>
      <w:r w:rsidRPr="00AE0866">
        <w:t>@</w:t>
      </w:r>
      <w:proofErr w:type="spellStart"/>
      <w:r w:rsidRPr="00AE0866">
        <w:t>SafeVarargs</w:t>
      </w:r>
      <w:proofErr w:type="spellEnd"/>
    </w:p>
    <w:p w14:paraId="1EB9D352" w14:textId="44F13C45" w:rsidR="00AE0866" w:rsidRDefault="00AE0866" w:rsidP="00AE0866">
      <w:pPr>
        <w:ind w:firstLine="420"/>
      </w:pPr>
      <w:r w:rsidRPr="00AE0866">
        <w:rPr>
          <w:rFonts w:hint="eastAsia"/>
        </w:rPr>
        <w:t>参数安全类型注解。它的目的是提醒开发者不要用参数做一些不安全的操作</w:t>
      </w:r>
      <w:r w:rsidRPr="00AE0866">
        <w:t>,</w:t>
      </w:r>
      <w:r w:rsidRPr="00AE0866">
        <w:t>它的存在会阻止编译器产生</w:t>
      </w:r>
      <w:r w:rsidRPr="00AE0866">
        <w:t xml:space="preserve"> unchecked </w:t>
      </w:r>
      <w:r w:rsidRPr="00AE0866">
        <w:t>这样的警告。它是在</w:t>
      </w:r>
      <w:r w:rsidRPr="00AE0866">
        <w:t xml:space="preserve"> Java 1.7 </w:t>
      </w:r>
      <w:r w:rsidRPr="00AE0866">
        <w:t>的版本中加入的。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884" w14:paraId="344CCDE9" w14:textId="77777777" w:rsidTr="00F34884">
        <w:tc>
          <w:tcPr>
            <w:tcW w:w="8296" w:type="dxa"/>
          </w:tcPr>
          <w:p w14:paraId="22FB9D7A" w14:textId="77777777" w:rsidR="00F34884" w:rsidRDefault="00F34884" w:rsidP="00F34884">
            <w:pPr>
              <w:ind w:firstLineChars="0" w:firstLine="0"/>
            </w:pPr>
            <w:r>
              <w:t>@</w:t>
            </w:r>
            <w:proofErr w:type="spellStart"/>
            <w:r>
              <w:t>SafeVarargs</w:t>
            </w:r>
            <w:proofErr w:type="spellEnd"/>
            <w:r>
              <w:t xml:space="preserve"> // Not actually safe!</w:t>
            </w:r>
          </w:p>
          <w:p w14:paraId="29D5276A" w14:textId="77777777" w:rsidR="00F34884" w:rsidRDefault="00F34884" w:rsidP="00F34884">
            <w:pPr>
              <w:ind w:firstLineChars="0" w:firstLine="0"/>
            </w:pPr>
            <w:r>
              <w:t xml:space="preserve">    static void m(List&lt;String&gt;... </w:t>
            </w:r>
            <w:proofErr w:type="spellStart"/>
            <w:r>
              <w:t>stringLists</w:t>
            </w:r>
            <w:proofErr w:type="spellEnd"/>
            <w:r>
              <w:t>) {</w:t>
            </w:r>
          </w:p>
          <w:p w14:paraId="7155DC08" w14:textId="77777777" w:rsidR="00F34884" w:rsidRDefault="00F34884" w:rsidP="00F34884">
            <w:pPr>
              <w:ind w:firstLineChars="0" w:firstLine="0"/>
            </w:pPr>
            <w:r>
              <w:t xml:space="preserve">    </w:t>
            </w:r>
            <w:proofErr w:type="gramStart"/>
            <w:r>
              <w:t>Object[</w:t>
            </w:r>
            <w:proofErr w:type="gramEnd"/>
            <w:r>
              <w:t xml:space="preserve">] array = </w:t>
            </w:r>
            <w:proofErr w:type="spellStart"/>
            <w:r>
              <w:t>stringLists</w:t>
            </w:r>
            <w:proofErr w:type="spellEnd"/>
            <w:r>
              <w:t>;</w:t>
            </w:r>
          </w:p>
          <w:p w14:paraId="05E70689" w14:textId="77777777" w:rsidR="00F34884" w:rsidRDefault="00F34884" w:rsidP="00F34884">
            <w:pPr>
              <w:ind w:firstLineChars="0" w:firstLine="0"/>
            </w:pPr>
            <w:r>
              <w:t xml:space="preserve">    List&lt;Integer&gt; </w:t>
            </w:r>
            <w:proofErr w:type="spellStart"/>
            <w:r>
              <w:t>tmpList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(42);</w:t>
            </w:r>
          </w:p>
          <w:p w14:paraId="0AF27157" w14:textId="77777777" w:rsidR="00F34884" w:rsidRDefault="00F34884" w:rsidP="00F34884">
            <w:pPr>
              <w:ind w:firstLineChars="0" w:firstLine="0"/>
            </w:pPr>
            <w:r>
              <w:t xml:space="preserve">    </w:t>
            </w:r>
            <w:proofErr w:type="gramStart"/>
            <w:r>
              <w:t>array[</w:t>
            </w:r>
            <w:proofErr w:type="gramEnd"/>
            <w:r>
              <w:t xml:space="preserve">0] = </w:t>
            </w:r>
            <w:proofErr w:type="spellStart"/>
            <w:r>
              <w:t>tmpList</w:t>
            </w:r>
            <w:proofErr w:type="spellEnd"/>
            <w:r>
              <w:t>; // Semantically invalid, but compiles without warnings</w:t>
            </w:r>
          </w:p>
          <w:p w14:paraId="11F2D998" w14:textId="77777777" w:rsidR="00F34884" w:rsidRDefault="00F34884" w:rsidP="00F34884">
            <w:pPr>
              <w:ind w:firstLineChars="0" w:firstLine="0"/>
            </w:pPr>
            <w:r>
              <w:t xml:space="preserve">    String s = </w:t>
            </w:r>
            <w:proofErr w:type="spellStart"/>
            <w:r>
              <w:t>stringLists</w:t>
            </w:r>
            <w:proofErr w:type="spellEnd"/>
            <w:r>
              <w:t>[0</w:t>
            </w:r>
            <w:proofErr w:type="gramStart"/>
            <w:r>
              <w:t>].get</w:t>
            </w:r>
            <w:proofErr w:type="gramEnd"/>
            <w:r>
              <w:t xml:space="preserve">(0); // Oh no, </w:t>
            </w:r>
            <w:proofErr w:type="spellStart"/>
            <w:r>
              <w:t>ClassCastException</w:t>
            </w:r>
            <w:proofErr w:type="spellEnd"/>
            <w:r>
              <w:t xml:space="preserve"> at runtime!</w:t>
            </w:r>
          </w:p>
          <w:p w14:paraId="2C925E88" w14:textId="77777777" w:rsidR="00F34884" w:rsidRDefault="00F34884" w:rsidP="00F34884">
            <w:pPr>
              <w:ind w:firstLineChars="0" w:firstLine="0"/>
            </w:pPr>
            <w:r>
              <w:t>}</w:t>
            </w:r>
          </w:p>
          <w:p w14:paraId="77D4A863" w14:textId="7DB4EBC0" w:rsidR="00F34884" w:rsidRDefault="00F34884" w:rsidP="00F34884">
            <w:pPr>
              <w:ind w:firstLineChars="0" w:firstLine="0"/>
            </w:pPr>
          </w:p>
        </w:tc>
      </w:tr>
    </w:tbl>
    <w:p w14:paraId="75A1FE7A" w14:textId="43739763" w:rsidR="00F34884" w:rsidRPr="00AE0866" w:rsidRDefault="008730F6" w:rsidP="00AE0866">
      <w:pPr>
        <w:ind w:firstLine="420"/>
      </w:pPr>
      <w:r w:rsidRPr="008730F6">
        <w:rPr>
          <w:rFonts w:hint="eastAsia"/>
        </w:rPr>
        <w:t>上面的代码中，编译阶段不会报错，但是运行时会抛出</w:t>
      </w:r>
      <w:r w:rsidRPr="008730F6">
        <w:t xml:space="preserve"> </w:t>
      </w:r>
      <w:proofErr w:type="spellStart"/>
      <w:r w:rsidRPr="008730F6">
        <w:t>ClassCastException</w:t>
      </w:r>
      <w:proofErr w:type="spellEnd"/>
      <w:r w:rsidRPr="008730F6">
        <w:t xml:space="preserve"> </w:t>
      </w:r>
      <w:r w:rsidRPr="008730F6">
        <w:t>这个异常，所以它虽然告诉开发者要妥善处理，但是开发者自己还是搞砸了。</w:t>
      </w:r>
    </w:p>
    <w:p w14:paraId="1BCBF388" w14:textId="7811E839" w:rsidR="00CF4ECC" w:rsidRPr="00AE0866" w:rsidRDefault="005B7267" w:rsidP="00230739">
      <w:pPr>
        <w:ind w:firstLine="420"/>
      </w:pPr>
      <w:r w:rsidRPr="005B7267">
        <w:t xml:space="preserve">Java </w:t>
      </w:r>
      <w:r w:rsidRPr="005B7267">
        <w:t>官方文档说，未来的版本会授权编译器对这种不安全的操作产生错误警告。</w:t>
      </w:r>
    </w:p>
    <w:p w14:paraId="57D670B0" w14:textId="202AA5CC" w:rsidR="00195E7F" w:rsidRDefault="00195E7F" w:rsidP="00195E7F">
      <w:pPr>
        <w:pStyle w:val="3"/>
        <w:ind w:firstLine="420"/>
      </w:pPr>
      <w:r w:rsidRPr="00195E7F">
        <w:t>@</w:t>
      </w:r>
      <w:proofErr w:type="spellStart"/>
      <w:r w:rsidRPr="00195E7F">
        <w:t>FunctionalInterface</w:t>
      </w:r>
      <w:proofErr w:type="spellEnd"/>
    </w:p>
    <w:p w14:paraId="1F2734B7" w14:textId="2F47885B" w:rsidR="00195E7F" w:rsidRDefault="00195E7F" w:rsidP="00195E7F">
      <w:pPr>
        <w:ind w:firstLine="420"/>
      </w:pPr>
      <w:r w:rsidRPr="00195E7F">
        <w:rPr>
          <w:rFonts w:hint="eastAsia"/>
        </w:rPr>
        <w:t>函数式接口注解，这个是</w:t>
      </w:r>
      <w:r w:rsidRPr="00195E7F">
        <w:t xml:space="preserve"> Java 1.8 </w:t>
      </w:r>
      <w:r w:rsidRPr="00195E7F">
        <w:t>版本引入的新特性。函数式编程很火，所以</w:t>
      </w:r>
      <w:r w:rsidRPr="00195E7F">
        <w:t xml:space="preserve"> Java 8 </w:t>
      </w:r>
      <w:r w:rsidRPr="00195E7F">
        <w:t>也及时添加了这个特性。</w:t>
      </w:r>
    </w:p>
    <w:p w14:paraId="6646C4E7" w14:textId="2EB1EB56" w:rsidR="008204E5" w:rsidRDefault="008204E5" w:rsidP="00195E7F">
      <w:pPr>
        <w:ind w:firstLine="420"/>
      </w:pPr>
      <w:r w:rsidRPr="008204E5">
        <w:rPr>
          <w:rFonts w:hint="eastAsia"/>
        </w:rPr>
        <w:t>函数式接口</w:t>
      </w:r>
      <w:r w:rsidRPr="008204E5">
        <w:t xml:space="preserve"> (Functional Interface) </w:t>
      </w:r>
      <w:r w:rsidRPr="008204E5">
        <w:t>就是一个具有一个方法的普通接口。</w:t>
      </w:r>
    </w:p>
    <w:p w14:paraId="7A9E1C3A" w14:textId="14909E3B" w:rsidR="00BF19E2" w:rsidRDefault="00BF19E2" w:rsidP="00195E7F">
      <w:pPr>
        <w:ind w:firstLine="420"/>
      </w:pPr>
      <w:r w:rsidRPr="00BF19E2">
        <w:rPr>
          <w:rFonts w:hint="eastAsia"/>
        </w:rPr>
        <w:t>比如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A51" w14:paraId="49D6E6F3" w14:textId="77777777" w:rsidTr="00B02A51">
        <w:tc>
          <w:tcPr>
            <w:tcW w:w="8296" w:type="dxa"/>
          </w:tcPr>
          <w:p w14:paraId="19A94CED" w14:textId="77777777" w:rsidR="00B02A51" w:rsidRDefault="00B02A51" w:rsidP="00B02A51">
            <w:pPr>
              <w:ind w:firstLineChars="0" w:firstLine="0"/>
            </w:pPr>
            <w:r>
              <w:t>@</w:t>
            </w:r>
            <w:proofErr w:type="spellStart"/>
            <w:r>
              <w:t>FunctionalInterface</w:t>
            </w:r>
            <w:proofErr w:type="spellEnd"/>
          </w:p>
          <w:p w14:paraId="0EF8F299" w14:textId="77777777" w:rsidR="00B02A51" w:rsidRDefault="00B02A51" w:rsidP="00B02A51">
            <w:pPr>
              <w:ind w:firstLineChars="0" w:firstLine="0"/>
            </w:pPr>
            <w:r>
              <w:t>public interface Runnable {</w:t>
            </w:r>
          </w:p>
          <w:p w14:paraId="7F7F8A88" w14:textId="77777777" w:rsidR="00B02A51" w:rsidRDefault="00B02A51" w:rsidP="00B02A51">
            <w:pPr>
              <w:ind w:firstLineChars="0" w:firstLine="0"/>
            </w:pPr>
            <w:r>
              <w:t xml:space="preserve">    /**</w:t>
            </w:r>
          </w:p>
          <w:p w14:paraId="5AF27106" w14:textId="77777777" w:rsidR="00B02A51" w:rsidRDefault="00B02A51" w:rsidP="00B02A51">
            <w:pPr>
              <w:ind w:firstLineChars="0" w:firstLine="0"/>
            </w:pPr>
            <w:r>
              <w:t xml:space="preserve">     * When an object implementing interface &lt;code&gt;Runnable&lt;/code&gt; is used</w:t>
            </w:r>
          </w:p>
          <w:p w14:paraId="21E6E97E" w14:textId="77777777" w:rsidR="00B02A51" w:rsidRDefault="00B02A51" w:rsidP="00B02A51">
            <w:pPr>
              <w:ind w:firstLineChars="0" w:firstLine="0"/>
            </w:pPr>
            <w:r>
              <w:t xml:space="preserve">     * to create a thread, starting the thread causes the object's</w:t>
            </w:r>
          </w:p>
          <w:p w14:paraId="32985958" w14:textId="77777777" w:rsidR="00B02A51" w:rsidRDefault="00B02A51" w:rsidP="00B02A51">
            <w:pPr>
              <w:ind w:firstLineChars="0" w:firstLine="0"/>
            </w:pPr>
            <w:r>
              <w:t xml:space="preserve">     * &lt;code&gt;run&lt;/code&gt; method to be called in that separately executing</w:t>
            </w:r>
          </w:p>
          <w:p w14:paraId="19A86541" w14:textId="77777777" w:rsidR="00B02A51" w:rsidRDefault="00B02A51" w:rsidP="00B02A51">
            <w:pPr>
              <w:ind w:firstLineChars="0" w:firstLine="0"/>
            </w:pPr>
            <w:r>
              <w:t xml:space="preserve">     * thread.</w:t>
            </w:r>
          </w:p>
          <w:p w14:paraId="6C4131BF" w14:textId="77777777" w:rsidR="00B02A51" w:rsidRDefault="00B02A51" w:rsidP="00B02A51">
            <w:pPr>
              <w:ind w:firstLineChars="0" w:firstLine="0"/>
            </w:pPr>
            <w:r>
              <w:t xml:space="preserve">     * &lt;p&gt;</w:t>
            </w:r>
          </w:p>
          <w:p w14:paraId="1C1E6300" w14:textId="77777777" w:rsidR="00B02A51" w:rsidRDefault="00B02A51" w:rsidP="00B02A51">
            <w:pPr>
              <w:ind w:firstLineChars="0" w:firstLine="0"/>
            </w:pPr>
            <w:r>
              <w:t xml:space="preserve">     * The general contract of the method &lt;code&gt;run&lt;/code&gt; is that it may</w:t>
            </w:r>
          </w:p>
          <w:p w14:paraId="54C8BF28" w14:textId="77777777" w:rsidR="00B02A51" w:rsidRDefault="00B02A51" w:rsidP="00B02A51">
            <w:pPr>
              <w:ind w:firstLineChars="0" w:firstLine="0"/>
            </w:pPr>
            <w:r>
              <w:t xml:space="preserve">     * take any action whatsoever.</w:t>
            </w:r>
          </w:p>
          <w:p w14:paraId="345A384D" w14:textId="77777777" w:rsidR="00B02A51" w:rsidRDefault="00B02A51" w:rsidP="00B02A51">
            <w:pPr>
              <w:ind w:firstLineChars="0" w:firstLine="0"/>
            </w:pPr>
            <w:r>
              <w:t xml:space="preserve">     *</w:t>
            </w:r>
          </w:p>
          <w:p w14:paraId="042EA27D" w14:textId="77777777" w:rsidR="00B02A51" w:rsidRDefault="00B02A51" w:rsidP="00B02A51">
            <w:pPr>
              <w:ind w:firstLineChars="0" w:firstLine="0"/>
            </w:pPr>
            <w:r>
              <w:t xml:space="preserve">     * @see     </w:t>
            </w:r>
            <w:proofErr w:type="spellStart"/>
            <w:proofErr w:type="gramStart"/>
            <w:r>
              <w:t>java.lang</w:t>
            </w:r>
            <w:proofErr w:type="gramEnd"/>
            <w:r>
              <w:t>.Thread#run</w:t>
            </w:r>
            <w:proofErr w:type="spellEnd"/>
            <w:r>
              <w:t>()</w:t>
            </w:r>
          </w:p>
          <w:p w14:paraId="0C1C57F3" w14:textId="77777777" w:rsidR="00B02A51" w:rsidRDefault="00B02A51" w:rsidP="00B02A51">
            <w:pPr>
              <w:ind w:firstLineChars="0" w:firstLine="0"/>
            </w:pPr>
            <w:r>
              <w:t xml:space="preserve">     */</w:t>
            </w:r>
          </w:p>
          <w:p w14:paraId="3666C425" w14:textId="77777777" w:rsidR="00B02A51" w:rsidRDefault="00B02A51" w:rsidP="00B02A51">
            <w:pPr>
              <w:ind w:firstLineChars="0" w:firstLine="0"/>
            </w:pPr>
            <w:r>
              <w:t xml:space="preserve">    public abstract void </w:t>
            </w:r>
            <w:proofErr w:type="gramStart"/>
            <w:r>
              <w:t>run(</w:t>
            </w:r>
            <w:proofErr w:type="gramEnd"/>
            <w:r>
              <w:t>);</w:t>
            </w:r>
          </w:p>
          <w:p w14:paraId="0C378ADD" w14:textId="12727C44" w:rsidR="00B02A51" w:rsidRDefault="00B02A51" w:rsidP="00B02A51">
            <w:pPr>
              <w:ind w:firstLineChars="0" w:firstLine="0"/>
            </w:pPr>
            <w:r>
              <w:t>}</w:t>
            </w:r>
          </w:p>
        </w:tc>
      </w:tr>
    </w:tbl>
    <w:p w14:paraId="0B12FA6E" w14:textId="2EBB94D6" w:rsidR="00B02A51" w:rsidRDefault="00006FA2" w:rsidP="00195E7F">
      <w:pPr>
        <w:ind w:firstLine="420"/>
      </w:pPr>
      <w:r w:rsidRPr="00006FA2">
        <w:rPr>
          <w:rFonts w:hint="eastAsia"/>
        </w:rPr>
        <w:t>我们进行线程开发中常用的</w:t>
      </w:r>
      <w:r w:rsidRPr="00006FA2">
        <w:t xml:space="preserve"> Runnable </w:t>
      </w:r>
      <w:r w:rsidRPr="00006FA2">
        <w:t>就是一个典型的函数式接口，上面源码可以看到它就被</w:t>
      </w:r>
      <w:r w:rsidRPr="00006FA2">
        <w:t xml:space="preserve"> @</w:t>
      </w:r>
      <w:proofErr w:type="spellStart"/>
      <w:r w:rsidRPr="00006FA2">
        <w:t>FunctionalInterface</w:t>
      </w:r>
      <w:proofErr w:type="spellEnd"/>
      <w:r w:rsidRPr="00006FA2">
        <w:t xml:space="preserve"> </w:t>
      </w:r>
      <w:r w:rsidRPr="00006FA2">
        <w:t>注解。</w:t>
      </w:r>
    </w:p>
    <w:p w14:paraId="6D49A5FD" w14:textId="22F00B9A" w:rsidR="000518A9" w:rsidRDefault="000518A9" w:rsidP="00195E7F">
      <w:pPr>
        <w:ind w:firstLine="420"/>
      </w:pPr>
      <w:r w:rsidRPr="000518A9">
        <w:rPr>
          <w:rFonts w:hint="eastAsia"/>
        </w:rPr>
        <w:t>可能有人会疑惑，函数式接口标记有什么用，这个原因是函数式接口可以很容易转换为</w:t>
      </w:r>
      <w:r w:rsidRPr="000518A9">
        <w:t xml:space="preserve"> Lambda </w:t>
      </w:r>
      <w:r w:rsidRPr="000518A9">
        <w:t>表达式。这是另外的主题了，有兴趣的同学请自己搜索相关知识点学习。</w:t>
      </w:r>
    </w:p>
    <w:p w14:paraId="1CFAA3DD" w14:textId="6A09F3AB" w:rsidR="00230739" w:rsidRPr="0000243A" w:rsidRDefault="00E10EFD" w:rsidP="0000243A">
      <w:pPr>
        <w:pStyle w:val="2"/>
        <w:rPr>
          <w:rFonts w:eastAsia="宋体"/>
          <w:bCs/>
        </w:rPr>
      </w:pPr>
      <w:r w:rsidRPr="00E10EFD">
        <w:t>注解的提取</w:t>
      </w:r>
    </w:p>
    <w:p w14:paraId="579D1052" w14:textId="77777777" w:rsidR="00C7653B" w:rsidRPr="00C7653B" w:rsidRDefault="00C7653B" w:rsidP="00C7653B">
      <w:pPr>
        <w:ind w:firstLine="420"/>
      </w:pPr>
      <w:r w:rsidRPr="00C7653B">
        <w:t>我通过用标签来比作注解，前面的内容是讲怎么写注解，然后贴到哪个地方去，而现在我们要做的工作就是检阅这些标签内容。</w:t>
      </w:r>
      <w:r w:rsidRPr="00C7653B">
        <w:t xml:space="preserve"> </w:t>
      </w:r>
      <w:r w:rsidRPr="00C7653B">
        <w:t>形象的比喻就是你把这些注解标签在合适的时候撕下来，然后检阅上面的内容信息。</w:t>
      </w:r>
    </w:p>
    <w:p w14:paraId="3F87FBDF" w14:textId="0EA83C0D" w:rsidR="00C7653B" w:rsidRDefault="00C7653B" w:rsidP="00C7653B">
      <w:pPr>
        <w:ind w:firstLine="420"/>
      </w:pPr>
      <w:r w:rsidRPr="00C7653B">
        <w:t>要想正确检阅注解，离不开一个手段，那就是反射。</w:t>
      </w:r>
    </w:p>
    <w:p w14:paraId="0E50498D" w14:textId="4142EE2E" w:rsidR="00C7653B" w:rsidRDefault="00C7653B" w:rsidP="00C7653B">
      <w:pPr>
        <w:pStyle w:val="3"/>
        <w:ind w:firstLine="420"/>
      </w:pPr>
      <w:r w:rsidRPr="00C7653B">
        <w:t>注解与反射。</w:t>
      </w:r>
    </w:p>
    <w:p w14:paraId="3FB82B2F" w14:textId="6D2302DF" w:rsidR="00C7653B" w:rsidRDefault="00C7653B" w:rsidP="00C7653B">
      <w:pPr>
        <w:ind w:firstLine="420"/>
      </w:pPr>
      <w:r w:rsidRPr="00C7653B">
        <w:rPr>
          <w:rFonts w:hint="eastAsia"/>
        </w:rPr>
        <w:t>注解通过反射获取。首先可以通过</w:t>
      </w:r>
      <w:r w:rsidRPr="00C7653B">
        <w:t xml:space="preserve"> Class </w:t>
      </w:r>
      <w:r w:rsidRPr="00C7653B">
        <w:t>对象的</w:t>
      </w:r>
      <w:r w:rsidRPr="00C7653B">
        <w:t xml:space="preserve"> </w:t>
      </w:r>
      <w:proofErr w:type="spellStart"/>
      <w:r w:rsidRPr="00C7653B">
        <w:t>isAnnotationPresent</w:t>
      </w:r>
      <w:proofErr w:type="spellEnd"/>
      <w:r w:rsidRPr="00C7653B">
        <w:t xml:space="preserve">() </w:t>
      </w:r>
      <w:r w:rsidRPr="00C7653B">
        <w:t>方法判断它是否应用了某个注解</w:t>
      </w:r>
    </w:p>
    <w:p w14:paraId="733206DE" w14:textId="62F3A249" w:rsidR="00A5040C" w:rsidRDefault="00A5040C" w:rsidP="00C7653B">
      <w:pPr>
        <w:ind w:firstLine="420"/>
      </w:pPr>
      <w:r w:rsidRPr="00A5040C">
        <w:t xml:space="preserve">public </w:t>
      </w:r>
      <w:proofErr w:type="spellStart"/>
      <w:r w:rsidRPr="00A5040C">
        <w:t>boolean</w:t>
      </w:r>
      <w:proofErr w:type="spellEnd"/>
      <w:r w:rsidRPr="00A5040C">
        <w:t xml:space="preserve"> </w:t>
      </w:r>
      <w:proofErr w:type="spellStart"/>
      <w:proofErr w:type="gramStart"/>
      <w:r w:rsidRPr="00A5040C">
        <w:t>isAnnotationPresent</w:t>
      </w:r>
      <w:proofErr w:type="spellEnd"/>
      <w:r w:rsidRPr="00A5040C">
        <w:t>(</w:t>
      </w:r>
      <w:proofErr w:type="gramEnd"/>
      <w:r w:rsidRPr="00A5040C">
        <w:t xml:space="preserve">Class&lt;? extends Annotation&gt; </w:t>
      </w:r>
      <w:proofErr w:type="spellStart"/>
      <w:r w:rsidRPr="00A5040C">
        <w:t>annotationClass</w:t>
      </w:r>
      <w:proofErr w:type="spellEnd"/>
      <w:r w:rsidRPr="00A5040C">
        <w:t>) {}</w:t>
      </w:r>
    </w:p>
    <w:p w14:paraId="37A5C03C" w14:textId="77777777" w:rsidR="004C10D5" w:rsidRDefault="004C10D5" w:rsidP="00C7653B">
      <w:pPr>
        <w:ind w:firstLine="420"/>
      </w:pPr>
    </w:p>
    <w:p w14:paraId="25ADDB46" w14:textId="6CCC7EFB" w:rsidR="00A5040C" w:rsidRDefault="00A5040C" w:rsidP="00C7653B">
      <w:pPr>
        <w:ind w:firstLine="420"/>
      </w:pPr>
      <w:r w:rsidRPr="00A5040C">
        <w:rPr>
          <w:rFonts w:hint="eastAsia"/>
        </w:rPr>
        <w:t>然后通过</w:t>
      </w:r>
      <w:r w:rsidRPr="00A5040C">
        <w:t xml:space="preserve"> </w:t>
      </w:r>
      <w:proofErr w:type="spellStart"/>
      <w:r w:rsidRPr="00A5040C">
        <w:t>getAnnotation</w:t>
      </w:r>
      <w:proofErr w:type="spellEnd"/>
      <w:r w:rsidRPr="00A5040C">
        <w:t xml:space="preserve">() </w:t>
      </w:r>
      <w:r w:rsidRPr="00A5040C">
        <w:t>方法来获取</w:t>
      </w:r>
      <w:r w:rsidRPr="00A5040C">
        <w:t xml:space="preserve"> Annotation </w:t>
      </w:r>
      <w:r w:rsidRPr="00A5040C">
        <w:t>对象。</w:t>
      </w:r>
    </w:p>
    <w:p w14:paraId="7C30646E" w14:textId="423E4531" w:rsidR="004C10D5" w:rsidRDefault="004C10D5" w:rsidP="00C7653B">
      <w:pPr>
        <w:ind w:firstLine="420"/>
      </w:pPr>
      <w:r w:rsidRPr="004C10D5">
        <w:t xml:space="preserve">public &lt;A extends Annotation&gt; A </w:t>
      </w:r>
      <w:proofErr w:type="spellStart"/>
      <w:proofErr w:type="gramStart"/>
      <w:r w:rsidRPr="004C10D5">
        <w:t>getAnnotation</w:t>
      </w:r>
      <w:proofErr w:type="spellEnd"/>
      <w:r w:rsidRPr="004C10D5">
        <w:t>(</w:t>
      </w:r>
      <w:proofErr w:type="gramEnd"/>
      <w:r w:rsidRPr="004C10D5">
        <w:t xml:space="preserve">Class&lt;A&gt; </w:t>
      </w:r>
      <w:proofErr w:type="spellStart"/>
      <w:r w:rsidRPr="004C10D5">
        <w:t>annotationClass</w:t>
      </w:r>
      <w:proofErr w:type="spellEnd"/>
      <w:r w:rsidRPr="004C10D5">
        <w:t>) {}</w:t>
      </w:r>
    </w:p>
    <w:p w14:paraId="69F14D94" w14:textId="77777777" w:rsidR="00225247" w:rsidRDefault="00225247" w:rsidP="00C7653B">
      <w:pPr>
        <w:ind w:firstLine="420"/>
      </w:pPr>
    </w:p>
    <w:p w14:paraId="0823E4B4" w14:textId="102A1E4F" w:rsidR="00225247" w:rsidRDefault="00225247" w:rsidP="00C7653B">
      <w:pPr>
        <w:ind w:firstLine="420"/>
      </w:pPr>
      <w:r w:rsidRPr="00225247">
        <w:rPr>
          <w:rFonts w:hint="eastAsia"/>
        </w:rPr>
        <w:t>或者是</w:t>
      </w:r>
      <w:r w:rsidRPr="00225247">
        <w:t xml:space="preserve"> </w:t>
      </w:r>
      <w:proofErr w:type="spellStart"/>
      <w:r w:rsidRPr="00225247">
        <w:t>getAnnotations</w:t>
      </w:r>
      <w:proofErr w:type="spellEnd"/>
      <w:r w:rsidRPr="00225247">
        <w:t xml:space="preserve">() </w:t>
      </w:r>
      <w:r w:rsidRPr="00225247">
        <w:t>方法。</w:t>
      </w:r>
    </w:p>
    <w:p w14:paraId="3AD96D2E" w14:textId="22C1C773" w:rsidR="00225247" w:rsidRDefault="001D3C74" w:rsidP="00C7653B">
      <w:pPr>
        <w:ind w:firstLine="420"/>
      </w:pPr>
      <w:r w:rsidRPr="001D3C74">
        <w:t xml:space="preserve">public </w:t>
      </w:r>
      <w:proofErr w:type="gramStart"/>
      <w:r w:rsidRPr="001D3C74">
        <w:t>Annotation[</w:t>
      </w:r>
      <w:proofErr w:type="gramEnd"/>
      <w:r w:rsidRPr="001D3C74">
        <w:t xml:space="preserve">] </w:t>
      </w:r>
      <w:proofErr w:type="spellStart"/>
      <w:r w:rsidRPr="001D3C74">
        <w:t>getAnnotations</w:t>
      </w:r>
      <w:proofErr w:type="spellEnd"/>
      <w:r w:rsidRPr="001D3C74">
        <w:t>() {}</w:t>
      </w:r>
    </w:p>
    <w:p w14:paraId="3EE7F01F" w14:textId="0AA06775" w:rsidR="004C10D5" w:rsidRDefault="00B27B76" w:rsidP="00C7653B">
      <w:pPr>
        <w:ind w:firstLine="420"/>
      </w:pPr>
      <w:r w:rsidRPr="00B27B76">
        <w:rPr>
          <w:rFonts w:hint="eastAsia"/>
        </w:rPr>
        <w:t>前一种方法返回指定类型的注解，后一种方法返回注解到这个元素上的所有注解。</w:t>
      </w:r>
    </w:p>
    <w:p w14:paraId="59CC996B" w14:textId="5877E699" w:rsidR="004B3577" w:rsidRDefault="00296B27" w:rsidP="00C7653B">
      <w:pPr>
        <w:ind w:firstLine="420"/>
      </w:pPr>
      <w:r w:rsidRPr="00296B27">
        <w:rPr>
          <w:rFonts w:hint="eastAsia"/>
        </w:rPr>
        <w:t>如果获取到的</w:t>
      </w:r>
      <w:r w:rsidRPr="00296B27">
        <w:t xml:space="preserve"> Annotation </w:t>
      </w:r>
      <w:r w:rsidRPr="00296B27">
        <w:t>如果不为</w:t>
      </w:r>
      <w:r w:rsidRPr="00296B27">
        <w:t xml:space="preserve"> null</w:t>
      </w:r>
      <w:r w:rsidRPr="00296B27">
        <w:t>，则就可以调用它们的属性方法了。</w:t>
      </w:r>
      <w:r w:rsidR="009244B0" w:rsidRPr="009244B0">
        <w:rPr>
          <w:rFonts w:hint="eastAsia"/>
        </w:rPr>
        <w:t>比如</w:t>
      </w:r>
      <w:r w:rsidR="00AB2C75">
        <w:rPr>
          <w:rFonts w:hint="eastAsia"/>
        </w:rPr>
        <w:t>:</w:t>
      </w:r>
    </w:p>
    <w:p w14:paraId="0AD65041" w14:textId="46748FFF" w:rsidR="004B3577" w:rsidRDefault="004B3577" w:rsidP="004B3577">
      <w:pPr>
        <w:pStyle w:val="3"/>
        <w:ind w:firstLine="420"/>
      </w:pPr>
      <w:r>
        <w:rPr>
          <w:rFonts w:hint="eastAsia"/>
        </w:rPr>
        <w:t>获取类上的注解</w:t>
      </w:r>
    </w:p>
    <w:p w14:paraId="32613760" w14:textId="177E0D30" w:rsidR="003D4ED4" w:rsidRDefault="003D4ED4" w:rsidP="00C7653B">
      <w:pPr>
        <w:ind w:firstLine="420"/>
      </w:pPr>
      <w:r>
        <w:rPr>
          <w:rFonts w:hint="eastAsia"/>
        </w:rPr>
        <w:t>注解：</w:t>
      </w:r>
    </w:p>
    <w:p w14:paraId="6EB45717" w14:textId="77777777" w:rsidR="004B3577" w:rsidRDefault="004B3577" w:rsidP="00C7653B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F85" w14:paraId="11C7518C" w14:textId="77777777" w:rsidTr="00286F85">
        <w:tc>
          <w:tcPr>
            <w:tcW w:w="8296" w:type="dxa"/>
          </w:tcPr>
          <w:p w14:paraId="4ED8AAB8" w14:textId="77777777" w:rsidR="00641631" w:rsidRDefault="00641631" w:rsidP="00641631">
            <w:pPr>
              <w:ind w:firstLineChars="0" w:firstLine="0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value =</w:t>
            </w:r>
            <w:proofErr w:type="spellStart"/>
            <w:r>
              <w:t>ElementType.TYPE</w:t>
            </w:r>
            <w:proofErr w:type="spellEnd"/>
            <w:r>
              <w:t>)</w:t>
            </w:r>
          </w:p>
          <w:p w14:paraId="691A4250" w14:textId="1D16EFDD" w:rsidR="00641631" w:rsidRDefault="00641631" w:rsidP="00641631">
            <w:pPr>
              <w:ind w:firstLineChars="0" w:firstLine="0"/>
            </w:pPr>
            <w:r>
              <w:t>@Retention(</w:t>
            </w:r>
            <w:proofErr w:type="spellStart"/>
            <w:r>
              <w:t>RetentionPolicy.RUNTIME</w:t>
            </w:r>
            <w:proofErr w:type="spellEnd"/>
            <w:r>
              <w:t>)</w:t>
            </w:r>
            <w:r w:rsidR="006F1C81">
              <w:t xml:space="preserve"> </w:t>
            </w:r>
            <w:r w:rsidR="006F1C81">
              <w:rPr>
                <w:rFonts w:hint="eastAsia"/>
              </w:rPr>
              <w:t>/</w:t>
            </w:r>
            <w:r w:rsidR="006F1C81" w:rsidRPr="002A2F0B">
              <w:rPr>
                <w:color w:val="FF0000"/>
              </w:rPr>
              <w:t>/</w:t>
            </w:r>
            <w:r w:rsidR="006F1C81" w:rsidRPr="002A2F0B">
              <w:rPr>
                <w:rFonts w:hint="eastAsia"/>
                <w:color w:val="FF0000"/>
              </w:rPr>
              <w:t>注意，要想通过反射获取注解里面的内容，需要添加该</w:t>
            </w:r>
            <w:r w:rsidR="002A2F0B">
              <w:rPr>
                <w:rFonts w:hint="eastAsia"/>
                <w:color w:val="FF0000"/>
              </w:rPr>
              <w:t>注解</w:t>
            </w:r>
            <w:r w:rsidR="0031453A">
              <w:rPr>
                <w:rFonts w:hint="eastAsia"/>
                <w:color w:val="FF0000"/>
              </w:rPr>
              <w:t>。</w:t>
            </w:r>
          </w:p>
          <w:p w14:paraId="2F6EDF5D" w14:textId="77777777" w:rsidR="00641631" w:rsidRDefault="00641631" w:rsidP="00641631">
            <w:pPr>
              <w:ind w:firstLineChars="0" w:firstLine="0"/>
            </w:pPr>
            <w:r>
              <w:t xml:space="preserve">@interface </w:t>
            </w:r>
            <w:proofErr w:type="spellStart"/>
            <w:r>
              <w:t>TestAnnotation</w:t>
            </w:r>
            <w:proofErr w:type="spellEnd"/>
            <w:r>
              <w:t xml:space="preserve"> {</w:t>
            </w:r>
          </w:p>
          <w:p w14:paraId="4B7BC6A1" w14:textId="77777777" w:rsidR="00641631" w:rsidRDefault="00641631" w:rsidP="00641631">
            <w:pPr>
              <w:ind w:firstLineChars="0" w:firstLine="0"/>
            </w:pPr>
            <w:r>
              <w:t xml:space="preserve">    </w:t>
            </w:r>
            <w:proofErr w:type="gramStart"/>
            <w:r>
              <w:t>String  name</w:t>
            </w:r>
            <w:proofErr w:type="gramEnd"/>
            <w:r>
              <w:t>();</w:t>
            </w:r>
          </w:p>
          <w:p w14:paraId="667FF224" w14:textId="77777777" w:rsidR="00641631" w:rsidRDefault="00641631" w:rsidP="00641631">
            <w:pPr>
              <w:ind w:firstLineChars="0" w:firstLine="0"/>
            </w:pPr>
            <w:r>
              <w:t xml:space="preserve">    String msg() default "</w:t>
            </w:r>
            <w:r>
              <w:t>我是个注解</w:t>
            </w:r>
            <w:r>
              <w:t>";</w:t>
            </w:r>
          </w:p>
          <w:p w14:paraId="55793F3F" w14:textId="77777777" w:rsidR="00641631" w:rsidRDefault="00641631" w:rsidP="00641631">
            <w:pPr>
              <w:ind w:firstLineChars="0" w:firstLine="0"/>
            </w:pPr>
            <w:r>
              <w:t xml:space="preserve">    </w:t>
            </w:r>
            <w:proofErr w:type="gramStart"/>
            <w:r>
              <w:t>int[</w:t>
            </w:r>
            <w:proofErr w:type="gramEnd"/>
            <w:r>
              <w:t>] count();</w:t>
            </w:r>
          </w:p>
          <w:p w14:paraId="4DFA2E19" w14:textId="277C2A81" w:rsidR="00286F85" w:rsidRDefault="00641631" w:rsidP="00641631">
            <w:pPr>
              <w:ind w:firstLineChars="0" w:firstLine="0"/>
            </w:pPr>
            <w:r>
              <w:t>}</w:t>
            </w:r>
          </w:p>
        </w:tc>
      </w:tr>
    </w:tbl>
    <w:p w14:paraId="4C4BC3ED" w14:textId="52D6846D" w:rsidR="00286F85" w:rsidRDefault="00011CD8" w:rsidP="00C7653B">
      <w:pPr>
        <w:ind w:firstLine="420"/>
      </w:pPr>
      <w:r>
        <w:rPr>
          <w:rFonts w:hint="eastAsia"/>
        </w:rPr>
        <w:t>获取注解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D74" w14:paraId="55C35581" w14:textId="77777777" w:rsidTr="002D0D74">
        <w:tc>
          <w:tcPr>
            <w:tcW w:w="8296" w:type="dxa"/>
          </w:tcPr>
          <w:p w14:paraId="1ABDB5C3" w14:textId="77777777" w:rsidR="0097619F" w:rsidRPr="0097619F" w:rsidRDefault="0097619F" w:rsidP="009761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360"/>
              <w:jc w:val="left"/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</w:pPr>
            <w:r w:rsidRPr="0097619F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@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TestAnnotation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(count = {</w:t>
            </w:r>
            <w:r w:rsidRPr="0097619F">
              <w:rPr>
                <w:rFonts w:ascii="Consolas" w:eastAsia="宋体" w:hAnsi="Consolas" w:cs="宋体"/>
                <w:bCs w:val="0"/>
                <w:color w:val="0000FF"/>
                <w:sz w:val="18"/>
                <w:szCs w:val="18"/>
              </w:rPr>
              <w:t>1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,</w:t>
            </w:r>
            <w:r w:rsidRPr="0097619F">
              <w:rPr>
                <w:rFonts w:ascii="Consolas" w:eastAsia="宋体" w:hAnsi="Consolas" w:cs="宋体"/>
                <w:bCs w:val="0"/>
                <w:color w:val="0000FF"/>
                <w:sz w:val="18"/>
                <w:szCs w:val="18"/>
              </w:rPr>
              <w:t>2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,</w:t>
            </w:r>
            <w:r w:rsidRPr="0097619F">
              <w:rPr>
                <w:rFonts w:ascii="Consolas" w:eastAsia="宋体" w:hAnsi="Consolas" w:cs="宋体"/>
                <w:bCs w:val="0"/>
                <w:color w:val="0000FF"/>
                <w:sz w:val="18"/>
                <w:szCs w:val="18"/>
              </w:rPr>
              <w:t>3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},name = </w:t>
            </w:r>
            <w:r w:rsidRPr="0097619F">
              <w:rPr>
                <w:rFonts w:ascii="Consolas" w:eastAsia="宋体" w:hAnsi="Consolas" w:cs="宋体"/>
                <w:b/>
                <w:color w:val="008000"/>
                <w:sz w:val="18"/>
                <w:szCs w:val="18"/>
              </w:rPr>
              <w:t>"</w:t>
            </w:r>
            <w:r w:rsidRPr="0097619F">
              <w:rPr>
                <w:rFonts w:ascii="宋体" w:eastAsia="宋体" w:hAnsi="宋体" w:cs="宋体" w:hint="eastAsia"/>
                <w:b/>
                <w:color w:val="008000"/>
                <w:sz w:val="18"/>
                <w:szCs w:val="18"/>
              </w:rPr>
              <w:t>注解</w:t>
            </w:r>
            <w:r w:rsidRPr="0097619F">
              <w:rPr>
                <w:rFonts w:ascii="Consolas" w:eastAsia="宋体" w:hAnsi="Consolas" w:cs="宋体"/>
                <w:b/>
                <w:color w:val="008000"/>
                <w:sz w:val="18"/>
                <w:szCs w:val="18"/>
              </w:rPr>
              <w:t>"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public class 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Test {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public static void 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args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 {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r w:rsidRPr="0097619F">
              <w:rPr>
                <w:rFonts w:ascii="Consolas" w:eastAsia="宋体" w:hAnsi="Consolas" w:cs="宋体"/>
                <w:bCs w:val="0"/>
                <w:i/>
                <w:iCs/>
                <w:color w:val="808080"/>
                <w:sz w:val="18"/>
                <w:szCs w:val="18"/>
              </w:rPr>
              <w:t>//1</w:t>
            </w:r>
            <w:r w:rsidRPr="0097619F">
              <w:rPr>
                <w:rFonts w:ascii="宋体" w:eastAsia="宋体" w:hAnsi="宋体" w:cs="宋体" w:hint="eastAsia"/>
                <w:bCs w:val="0"/>
                <w:i/>
                <w:iCs/>
                <w:color w:val="808080"/>
                <w:sz w:val="18"/>
                <w:szCs w:val="18"/>
              </w:rPr>
              <w:t>、判断是否含有注解</w:t>
            </w:r>
            <w:r w:rsidRPr="0097619F">
              <w:rPr>
                <w:rFonts w:ascii="宋体" w:eastAsia="宋体" w:hAnsi="宋体" w:cs="宋体" w:hint="eastAsia"/>
                <w:bCs w:val="0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Boolean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hasAnnoation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Test.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class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.isAnnotationPresent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TestAnnotation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class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System.</w:t>
            </w:r>
            <w:r w:rsidRPr="0097619F">
              <w:rPr>
                <w:rFonts w:ascii="Consolas" w:eastAsia="宋体" w:hAnsi="Consolas" w:cs="宋体"/>
                <w:b/>
                <w:i/>
                <w:iCs/>
                <w:color w:val="660E7A"/>
                <w:sz w:val="18"/>
                <w:szCs w:val="18"/>
              </w:rPr>
              <w:t>out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.println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hasAnnoation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r w:rsidRPr="0097619F">
              <w:rPr>
                <w:rFonts w:ascii="Consolas" w:eastAsia="宋体" w:hAnsi="Consolas" w:cs="宋体"/>
                <w:bCs w:val="0"/>
                <w:i/>
                <w:iCs/>
                <w:color w:val="808080"/>
                <w:sz w:val="18"/>
                <w:szCs w:val="18"/>
              </w:rPr>
              <w:t>//2</w:t>
            </w:r>
            <w:r w:rsidRPr="0097619F">
              <w:rPr>
                <w:rFonts w:ascii="宋体" w:eastAsia="宋体" w:hAnsi="宋体" w:cs="宋体" w:hint="eastAsia"/>
                <w:bCs w:val="0"/>
                <w:i/>
                <w:iCs/>
                <w:color w:val="808080"/>
                <w:sz w:val="18"/>
                <w:szCs w:val="18"/>
              </w:rPr>
              <w:t>、获取注解内容</w:t>
            </w:r>
            <w:r w:rsidRPr="0097619F">
              <w:rPr>
                <w:rFonts w:ascii="宋体" w:eastAsia="宋体" w:hAnsi="宋体" w:cs="宋体" w:hint="eastAsia"/>
                <w:bCs w:val="0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if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hasAnnoation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){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TestAnnotation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 xml:space="preserve">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testAnnotation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 =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Test.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class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.getAnnotation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TestAnnotation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class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String name = testAnnotation.name();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String msg = testAnnotation.msg();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int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[] count =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testAnnotation.count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System.</w:t>
            </w:r>
            <w:r w:rsidRPr="0097619F">
              <w:rPr>
                <w:rFonts w:ascii="Consolas" w:eastAsia="宋体" w:hAnsi="Consolas" w:cs="宋体"/>
                <w:b/>
                <w:i/>
                <w:iCs/>
                <w:color w:val="660E7A"/>
                <w:sz w:val="18"/>
                <w:szCs w:val="18"/>
              </w:rPr>
              <w:t>out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.println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(name);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System.</w:t>
            </w:r>
            <w:r w:rsidRPr="0097619F">
              <w:rPr>
                <w:rFonts w:ascii="Consolas" w:eastAsia="宋体" w:hAnsi="Consolas" w:cs="宋体"/>
                <w:b/>
                <w:i/>
                <w:iCs/>
                <w:color w:val="660E7A"/>
                <w:sz w:val="18"/>
                <w:szCs w:val="18"/>
              </w:rPr>
              <w:t>out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.println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(msg);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for 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r w:rsidRPr="0097619F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i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 = </w:t>
            </w:r>
            <w:r w:rsidRPr="0097619F">
              <w:rPr>
                <w:rFonts w:ascii="Consolas" w:eastAsia="宋体" w:hAnsi="Consolas" w:cs="宋体"/>
                <w:bCs w:val="0"/>
                <w:color w:val="0000FF"/>
                <w:sz w:val="18"/>
                <w:szCs w:val="18"/>
              </w:rPr>
              <w:t>0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i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count.</w:t>
            </w:r>
            <w:r w:rsidRPr="0097619F">
              <w:rPr>
                <w:rFonts w:ascii="Consolas" w:eastAsia="宋体" w:hAnsi="Consolas" w:cs="宋体"/>
                <w:b/>
                <w:color w:val="660E7A"/>
                <w:sz w:val="18"/>
                <w:szCs w:val="18"/>
              </w:rPr>
              <w:t>length</w:t>
            </w:r>
            <w:proofErr w:type="spellEnd"/>
            <w:r w:rsidRPr="0097619F">
              <w:rPr>
                <w:rFonts w:ascii="Consolas" w:eastAsia="宋体" w:hAnsi="Consolas" w:cs="宋体"/>
                <w:b/>
                <w:color w:val="660E7A"/>
                <w:sz w:val="18"/>
                <w:szCs w:val="18"/>
              </w:rPr>
              <w:t xml:space="preserve"> 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i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++) {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System.</w:t>
            </w:r>
            <w:r w:rsidRPr="0097619F">
              <w:rPr>
                <w:rFonts w:ascii="Consolas" w:eastAsia="宋体" w:hAnsi="Consolas" w:cs="宋体"/>
                <w:b/>
                <w:i/>
                <w:iCs/>
                <w:color w:val="660E7A"/>
                <w:sz w:val="18"/>
                <w:szCs w:val="18"/>
              </w:rPr>
              <w:t>out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.println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(count[</w:t>
            </w:r>
            <w:proofErr w:type="spellStart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i</w:t>
            </w:r>
            <w:proofErr w:type="spellEnd"/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]);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}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}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}</w:t>
            </w:r>
            <w:r w:rsidRPr="0097619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>}</w:t>
            </w:r>
          </w:p>
          <w:p w14:paraId="2C265623" w14:textId="77777777" w:rsidR="002D0D74" w:rsidRPr="0097619F" w:rsidRDefault="002D0D74" w:rsidP="00C7653B">
            <w:pPr>
              <w:ind w:firstLineChars="0" w:firstLine="0"/>
            </w:pPr>
          </w:p>
        </w:tc>
      </w:tr>
    </w:tbl>
    <w:p w14:paraId="0AA31F18" w14:textId="42556A90" w:rsidR="002D0D74" w:rsidRDefault="00F01C26" w:rsidP="00C7653B">
      <w:pPr>
        <w:ind w:firstLine="420"/>
      </w:pPr>
      <w:r>
        <w:rPr>
          <w:rFonts w:hint="eastAsia"/>
        </w:rPr>
        <w:t>结果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C26" w14:paraId="49150C10" w14:textId="77777777" w:rsidTr="00F01C26">
        <w:tc>
          <w:tcPr>
            <w:tcW w:w="8296" w:type="dxa"/>
          </w:tcPr>
          <w:p w14:paraId="33C10129" w14:textId="77777777" w:rsidR="00F01C26" w:rsidRDefault="00F01C26" w:rsidP="00F01C26">
            <w:pPr>
              <w:ind w:firstLineChars="0" w:firstLine="0"/>
            </w:pPr>
            <w:r>
              <w:t>true</w:t>
            </w:r>
          </w:p>
          <w:p w14:paraId="0E564795" w14:textId="77777777" w:rsidR="00F01C26" w:rsidRDefault="00F01C26" w:rsidP="00F01C26">
            <w:pPr>
              <w:ind w:firstLineChars="0" w:firstLine="0"/>
            </w:pPr>
            <w:r>
              <w:rPr>
                <w:rFonts w:hint="eastAsia"/>
              </w:rPr>
              <w:t>注解</w:t>
            </w:r>
          </w:p>
          <w:p w14:paraId="1F04CFC2" w14:textId="77777777" w:rsidR="00F01C26" w:rsidRDefault="00F01C26" w:rsidP="00F01C26">
            <w:pPr>
              <w:ind w:firstLineChars="0" w:firstLine="0"/>
            </w:pPr>
            <w:r>
              <w:rPr>
                <w:rFonts w:hint="eastAsia"/>
              </w:rPr>
              <w:t>我是个注解</w:t>
            </w:r>
          </w:p>
          <w:p w14:paraId="16A31AE6" w14:textId="77777777" w:rsidR="00F01C26" w:rsidRDefault="00F01C26" w:rsidP="00F01C26">
            <w:pPr>
              <w:ind w:firstLineChars="0" w:firstLine="0"/>
            </w:pPr>
            <w:r>
              <w:t>1</w:t>
            </w:r>
          </w:p>
          <w:p w14:paraId="0A4B9FBB" w14:textId="77777777" w:rsidR="00F01C26" w:rsidRDefault="00F01C26" w:rsidP="00F01C26">
            <w:pPr>
              <w:ind w:firstLineChars="0" w:firstLine="0"/>
            </w:pPr>
            <w:r>
              <w:t>2</w:t>
            </w:r>
          </w:p>
          <w:p w14:paraId="03A4170D" w14:textId="123B88ED" w:rsidR="00F01C26" w:rsidRDefault="00F01C26" w:rsidP="00F01C26">
            <w:pPr>
              <w:ind w:firstLineChars="0" w:firstLine="0"/>
            </w:pPr>
            <w:r>
              <w:t>3</w:t>
            </w:r>
          </w:p>
        </w:tc>
      </w:tr>
    </w:tbl>
    <w:p w14:paraId="2B93BAE0" w14:textId="77777777" w:rsidR="004B3577" w:rsidRDefault="004B3577" w:rsidP="00C7653B">
      <w:pPr>
        <w:ind w:firstLine="420"/>
      </w:pPr>
    </w:p>
    <w:p w14:paraId="6C3717BF" w14:textId="77777777" w:rsidR="004B3577" w:rsidRDefault="004B3577" w:rsidP="00C7653B">
      <w:pPr>
        <w:ind w:firstLine="420"/>
      </w:pPr>
    </w:p>
    <w:p w14:paraId="61E5E5F6" w14:textId="5D74FDBD" w:rsidR="00F01C26" w:rsidRPr="00C7653B" w:rsidRDefault="00FC4DAA" w:rsidP="00C7653B">
      <w:pPr>
        <w:ind w:firstLine="420"/>
      </w:pPr>
      <w:r w:rsidRPr="00FC4DAA">
        <w:rPr>
          <w:rFonts w:hint="eastAsia"/>
        </w:rPr>
        <w:t>上面的例子中，只是检阅出了注解在类上的注解，其实属性、方法上的注解照样是可以的。同样还是要假手于反射。</w:t>
      </w:r>
    </w:p>
    <w:p w14:paraId="671486BA" w14:textId="1B1CFEB5" w:rsidR="00C7653B" w:rsidRDefault="004B3577" w:rsidP="004B3577">
      <w:pPr>
        <w:pStyle w:val="3"/>
        <w:ind w:firstLine="420"/>
      </w:pPr>
      <w:r>
        <w:rPr>
          <w:rFonts w:hint="eastAsia"/>
        </w:rPr>
        <w:t>获取属性的注解</w:t>
      </w:r>
    </w:p>
    <w:p w14:paraId="42643195" w14:textId="4B92BA49" w:rsidR="004B3577" w:rsidRDefault="004B3577" w:rsidP="004B3577">
      <w:pPr>
        <w:ind w:firstLine="420"/>
      </w:pPr>
      <w:r>
        <w:rPr>
          <w:rFonts w:hint="eastAsia"/>
        </w:rPr>
        <w:t>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CB6" w14:paraId="172A6459" w14:textId="77777777" w:rsidTr="00DA3CB6">
        <w:tc>
          <w:tcPr>
            <w:tcW w:w="8296" w:type="dxa"/>
          </w:tcPr>
          <w:p w14:paraId="6E851A9F" w14:textId="54C34D48" w:rsidR="00B85ACE" w:rsidRPr="00B85ACE" w:rsidRDefault="00B85ACE" w:rsidP="00B85A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361"/>
              <w:jc w:val="left"/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</w:pPr>
            <w:r w:rsidRPr="00B85ACE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public </w:t>
            </w:r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@</w:t>
            </w:r>
            <w:r w:rsidRPr="00B85ACE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interface </w:t>
            </w:r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Check {</w:t>
            </w:r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java.lang.String</w:t>
            </w:r>
            <w:proofErr w:type="spellEnd"/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 desc() </w:t>
            </w:r>
            <w:r w:rsidRPr="00B85ACE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default </w:t>
            </w:r>
            <w:r w:rsidRPr="00B85ACE">
              <w:rPr>
                <w:rFonts w:ascii="Consolas" w:eastAsia="宋体" w:hAnsi="Consolas" w:cs="宋体"/>
                <w:b/>
                <w:color w:val="008000"/>
                <w:sz w:val="18"/>
                <w:szCs w:val="18"/>
              </w:rPr>
              <w:t>"</w:t>
            </w:r>
            <w:r w:rsidRPr="00B85ACE">
              <w:rPr>
                <w:rFonts w:ascii="宋体" w:eastAsia="宋体" w:hAnsi="宋体" w:cs="宋体" w:hint="eastAsia"/>
                <w:b/>
                <w:color w:val="008000"/>
                <w:sz w:val="18"/>
                <w:szCs w:val="18"/>
              </w:rPr>
              <w:t>这是一个名字</w:t>
            </w:r>
            <w:r w:rsidRPr="00B85ACE">
              <w:rPr>
                <w:rFonts w:ascii="Consolas" w:eastAsia="宋体" w:hAnsi="Consolas" w:cs="宋体"/>
                <w:b/>
                <w:color w:val="008000"/>
                <w:sz w:val="18"/>
                <w:szCs w:val="18"/>
              </w:rPr>
              <w:t>"</w:t>
            </w:r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;</w:t>
            </w:r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</w:r>
            <w:r w:rsidR="00D82B4F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    </w:t>
            </w:r>
            <w:r w:rsidRPr="00B85ACE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}</w:t>
            </w:r>
          </w:p>
          <w:p w14:paraId="2B77349E" w14:textId="77777777" w:rsidR="00DA3CB6" w:rsidRDefault="00DA3CB6" w:rsidP="004B3577">
            <w:pPr>
              <w:ind w:firstLineChars="0" w:firstLine="0"/>
            </w:pPr>
          </w:p>
        </w:tc>
      </w:tr>
    </w:tbl>
    <w:p w14:paraId="57016F77" w14:textId="77777777" w:rsidR="00DA3CB6" w:rsidRPr="004B3577" w:rsidRDefault="00DA3CB6" w:rsidP="004B3577">
      <w:pPr>
        <w:ind w:firstLine="420"/>
      </w:pPr>
    </w:p>
    <w:p w14:paraId="391EDF73" w14:textId="3C3FE260" w:rsidR="00190A03" w:rsidRDefault="00190A03" w:rsidP="006E4D05">
      <w:pPr>
        <w:ind w:firstLine="420"/>
      </w:pPr>
    </w:p>
    <w:p w14:paraId="79DC5044" w14:textId="4C6BF3BC" w:rsidR="00626862" w:rsidRDefault="00626862" w:rsidP="006E4D05">
      <w:pPr>
        <w:ind w:firstLine="420"/>
      </w:pPr>
      <w:r>
        <w:rPr>
          <w:rFonts w:hint="eastAsia"/>
        </w:rPr>
        <w:t>获取注解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862" w14:paraId="3426AF97" w14:textId="77777777" w:rsidTr="00626862">
        <w:tc>
          <w:tcPr>
            <w:tcW w:w="8296" w:type="dxa"/>
          </w:tcPr>
          <w:p w14:paraId="33943C9F" w14:textId="77777777" w:rsidR="00626862" w:rsidRPr="00626862" w:rsidRDefault="00626862" w:rsidP="006268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360"/>
              <w:jc w:val="left"/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</w:pPr>
            <w:r w:rsidRPr="00626862">
              <w:rPr>
                <w:rFonts w:ascii="Consolas" w:eastAsia="宋体" w:hAnsi="Consolas" w:cs="宋体"/>
                <w:bCs w:val="0"/>
                <w:i/>
                <w:iCs/>
                <w:color w:val="808080"/>
                <w:sz w:val="18"/>
                <w:szCs w:val="18"/>
              </w:rPr>
              <w:t>//</w:t>
            </w:r>
            <w:r w:rsidRPr="00626862">
              <w:rPr>
                <w:rFonts w:ascii="宋体" w:eastAsia="宋体" w:hAnsi="宋体" w:cs="宋体" w:hint="eastAsia"/>
                <w:bCs w:val="0"/>
                <w:i/>
                <w:iCs/>
                <w:color w:val="808080"/>
                <w:sz w:val="18"/>
                <w:szCs w:val="18"/>
              </w:rPr>
              <w:t>获取属性上的注解</w:t>
            </w:r>
            <w:r w:rsidRPr="00626862">
              <w:rPr>
                <w:rFonts w:ascii="宋体" w:eastAsia="宋体" w:hAnsi="宋体" w:cs="宋体" w:hint="eastAsia"/>
                <w:bCs w:val="0"/>
                <w:i/>
                <w:iCs/>
                <w:color w:val="808080"/>
                <w:sz w:val="18"/>
                <w:szCs w:val="18"/>
              </w:rPr>
              <w:br/>
            </w:r>
            <w:r w:rsidRPr="00626862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@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org.</w:t>
            </w:r>
            <w:proofErr w:type="gramStart"/>
            <w:r w:rsidRPr="00626862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junit.Test</w:t>
            </w:r>
            <w:proofErr w:type="spellEnd"/>
            <w:proofErr w:type="gramEnd"/>
            <w:r w:rsidRPr="00626862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br/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testFiled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(){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</w:t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try 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{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Field name = 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Test.</w:t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class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.getDeclaredField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r w:rsidRPr="00626862">
              <w:rPr>
                <w:rFonts w:ascii="Consolas" w:eastAsia="宋体" w:hAnsi="Consolas" w:cs="宋体"/>
                <w:b/>
                <w:color w:val="008000"/>
                <w:sz w:val="18"/>
                <w:szCs w:val="18"/>
              </w:rPr>
              <w:t>"name"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);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name.setAccessible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true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);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r w:rsidRPr="00626862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 xml:space="preserve">Check 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check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name.getAnnotation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808000"/>
                <w:sz w:val="18"/>
                <w:szCs w:val="18"/>
              </w:rPr>
              <w:t>Check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</w:t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class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);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if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(check!=</w:t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>null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){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System.</w:t>
            </w:r>
            <w:r w:rsidRPr="00626862">
              <w:rPr>
                <w:rFonts w:ascii="Consolas" w:eastAsia="宋体" w:hAnsi="Consolas" w:cs="宋体"/>
                <w:b/>
                <w:i/>
                <w:iCs/>
                <w:color w:val="660E7A"/>
                <w:sz w:val="18"/>
                <w:szCs w:val="18"/>
              </w:rPr>
              <w:t>out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.println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check.desc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());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}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}</w:t>
            </w:r>
            <w:r w:rsidRPr="00626862">
              <w:rPr>
                <w:rFonts w:ascii="Consolas" w:eastAsia="宋体" w:hAnsi="Consolas" w:cs="宋体"/>
                <w:b/>
                <w:color w:val="000080"/>
                <w:sz w:val="18"/>
                <w:szCs w:val="18"/>
              </w:rPr>
              <w:t xml:space="preserve">catch 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(Exception e){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e.printStackTrace</w:t>
            </w:r>
            <w:proofErr w:type="spellEnd"/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t>();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 xml:space="preserve">    }</w:t>
            </w:r>
            <w:r w:rsidRPr="00626862">
              <w:rPr>
                <w:rFonts w:ascii="Consolas" w:eastAsia="宋体" w:hAnsi="Consolas" w:cs="宋体"/>
                <w:bCs w:val="0"/>
                <w:color w:val="000000"/>
                <w:sz w:val="18"/>
                <w:szCs w:val="18"/>
              </w:rPr>
              <w:br/>
              <w:t>}</w:t>
            </w:r>
          </w:p>
          <w:p w14:paraId="20BAAA5F" w14:textId="77777777" w:rsidR="00626862" w:rsidRPr="00626862" w:rsidRDefault="00626862" w:rsidP="006E4D05">
            <w:pPr>
              <w:ind w:firstLineChars="0" w:firstLine="0"/>
            </w:pPr>
          </w:p>
        </w:tc>
      </w:tr>
    </w:tbl>
    <w:p w14:paraId="46DB2E72" w14:textId="0473C006" w:rsidR="007B7EF3" w:rsidRDefault="007B7EF3" w:rsidP="007B7EF3">
      <w:pPr>
        <w:pStyle w:val="3"/>
        <w:ind w:firstLine="420"/>
      </w:pPr>
      <w:r>
        <w:rPr>
          <w:rFonts w:hint="eastAsia"/>
        </w:rPr>
        <w:t>获取</w:t>
      </w:r>
      <w:r>
        <w:rPr>
          <w:rFonts w:hint="eastAsia"/>
        </w:rPr>
        <w:t>方法</w:t>
      </w:r>
      <w:r>
        <w:rPr>
          <w:rFonts w:hint="eastAsia"/>
        </w:rPr>
        <w:t>的注解</w:t>
      </w:r>
    </w:p>
    <w:p w14:paraId="679A5CCD" w14:textId="661B5930" w:rsidR="009A725A" w:rsidRDefault="009A725A" w:rsidP="009A725A">
      <w:pPr>
        <w:ind w:firstLine="420"/>
      </w:pPr>
      <w:r>
        <w:rPr>
          <w:rFonts w:hint="eastAsia"/>
        </w:rPr>
        <w:t>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25A" w14:paraId="20392301" w14:textId="77777777" w:rsidTr="009A725A">
        <w:tc>
          <w:tcPr>
            <w:tcW w:w="8296" w:type="dxa"/>
          </w:tcPr>
          <w:p w14:paraId="6281C878" w14:textId="77777777" w:rsidR="009A725A" w:rsidRDefault="009A725A" w:rsidP="009A725A">
            <w:pPr>
              <w:ind w:firstLineChars="0" w:firstLine="0"/>
            </w:pPr>
            <w:r>
              <w:rPr>
                <w:rFonts w:hint="eastAsia"/>
              </w:rPr>
              <w:t>注解</w:t>
            </w:r>
          </w:p>
          <w:p w14:paraId="27F48E4B" w14:textId="77777777" w:rsidR="009A725A" w:rsidRDefault="009A725A" w:rsidP="009A725A">
            <w:pPr>
              <w:ind w:firstLineChars="0" w:firstLine="0"/>
            </w:pPr>
            <w:r>
              <w:t>public @interface Check {</w:t>
            </w:r>
          </w:p>
          <w:p w14:paraId="6C039FE5" w14:textId="77777777" w:rsidR="009A725A" w:rsidRDefault="009A725A" w:rsidP="009A725A">
            <w:pPr>
              <w:ind w:firstLineChars="0" w:firstLine="0"/>
            </w:pPr>
            <w:r>
              <w:t xml:space="preserve">    </w:t>
            </w:r>
            <w:proofErr w:type="spellStart"/>
            <w:r>
              <w:t>java.lang.String</w:t>
            </w:r>
            <w:proofErr w:type="spellEnd"/>
            <w:r>
              <w:t xml:space="preserve"> desc() default "</w:t>
            </w:r>
            <w:r>
              <w:t>这是一个名字</w:t>
            </w:r>
            <w:r>
              <w:t>";</w:t>
            </w:r>
          </w:p>
          <w:p w14:paraId="621A0D6C" w14:textId="77777777" w:rsidR="009A725A" w:rsidRDefault="009A725A" w:rsidP="009A725A">
            <w:pPr>
              <w:ind w:firstLineChars="0" w:firstLine="0"/>
            </w:pPr>
            <w:r>
              <w:t xml:space="preserve">    }</w:t>
            </w:r>
          </w:p>
          <w:p w14:paraId="4BFF67AD" w14:textId="77777777" w:rsidR="009A725A" w:rsidRDefault="009A725A" w:rsidP="009A725A">
            <w:pPr>
              <w:ind w:firstLineChars="0" w:firstLine="0"/>
              <w:rPr>
                <w:rFonts w:hint="eastAsia"/>
              </w:rPr>
            </w:pPr>
          </w:p>
        </w:tc>
      </w:tr>
    </w:tbl>
    <w:p w14:paraId="42396466" w14:textId="13A6D493" w:rsidR="009A725A" w:rsidRPr="009A725A" w:rsidRDefault="009A725A" w:rsidP="009A725A">
      <w:pPr>
        <w:ind w:firstLine="420"/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7EF3" w14:paraId="0B7E01FF" w14:textId="77777777" w:rsidTr="007B7EF3">
        <w:tc>
          <w:tcPr>
            <w:tcW w:w="8296" w:type="dxa"/>
          </w:tcPr>
          <w:p w14:paraId="3893F718" w14:textId="77777777" w:rsidR="007B7EF3" w:rsidRDefault="007B7EF3" w:rsidP="007B7EF3">
            <w:pPr>
              <w:ind w:firstLineChars="0" w:firstLine="0"/>
            </w:pPr>
            <w:r>
              <w:t>//</w:t>
            </w:r>
            <w:r>
              <w:t>获取方法上的注解</w:t>
            </w:r>
          </w:p>
          <w:p w14:paraId="1F7B3354" w14:textId="77777777" w:rsidR="007B7EF3" w:rsidRDefault="007B7EF3" w:rsidP="007B7EF3">
            <w:pPr>
              <w:ind w:firstLineChars="0" w:firstLine="0"/>
            </w:pPr>
            <w:r>
              <w:t xml:space="preserve">    @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</w:p>
          <w:p w14:paraId="546CEEA9" w14:textId="77777777" w:rsidR="007B7EF3" w:rsidRDefault="007B7EF3" w:rsidP="007B7EF3">
            <w:pPr>
              <w:ind w:firstLineChars="0" w:firstLine="0"/>
            </w:pPr>
            <w:r>
              <w:t xml:space="preserve">    public void </w:t>
            </w:r>
            <w:proofErr w:type="spellStart"/>
            <w:proofErr w:type="gramStart"/>
            <w:r>
              <w:t>testMethod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20CBEBB" w14:textId="77777777" w:rsidR="007B7EF3" w:rsidRDefault="007B7EF3" w:rsidP="007B7EF3">
            <w:pPr>
              <w:ind w:firstLineChars="0" w:firstLine="0"/>
            </w:pPr>
            <w:r>
              <w:t xml:space="preserve">        try {</w:t>
            </w:r>
          </w:p>
          <w:p w14:paraId="6DFDF701" w14:textId="77777777" w:rsidR="007B7EF3" w:rsidRDefault="007B7EF3" w:rsidP="007B7EF3">
            <w:pPr>
              <w:ind w:firstLineChars="0" w:firstLine="0"/>
            </w:pPr>
            <w:r>
              <w:t xml:space="preserve">            Method </w:t>
            </w:r>
            <w:proofErr w:type="spellStart"/>
            <w:r>
              <w:t>method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Test.class.getDeclaredMethod</w:t>
            </w:r>
            <w:proofErr w:type="spellEnd"/>
            <w:proofErr w:type="gramEnd"/>
            <w:r>
              <w:t>("method");</w:t>
            </w:r>
          </w:p>
          <w:p w14:paraId="42F9D0EF" w14:textId="77777777" w:rsidR="007B7EF3" w:rsidRDefault="007B7EF3" w:rsidP="007B7EF3">
            <w:pPr>
              <w:ind w:firstLineChars="0" w:firstLine="0"/>
            </w:pPr>
            <w:r>
              <w:t xml:space="preserve">            if(</w:t>
            </w:r>
            <w:proofErr w:type="gramStart"/>
            <w:r>
              <w:t>method!=</w:t>
            </w:r>
            <w:proofErr w:type="gramEnd"/>
            <w:r>
              <w:t>null){</w:t>
            </w:r>
          </w:p>
          <w:p w14:paraId="04D12623" w14:textId="77777777" w:rsidR="007B7EF3" w:rsidRDefault="007B7EF3" w:rsidP="007B7EF3">
            <w:pPr>
              <w:ind w:firstLineChars="0" w:firstLine="0"/>
            </w:pPr>
            <w:r>
              <w:t xml:space="preserve">                </w:t>
            </w:r>
            <w:proofErr w:type="gramStart"/>
            <w:r>
              <w:t>Annotation[</w:t>
            </w:r>
            <w:proofErr w:type="gramEnd"/>
            <w:r>
              <w:t xml:space="preserve">]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method.getAnnotations</w:t>
            </w:r>
            <w:proofErr w:type="spellEnd"/>
            <w:r>
              <w:t>();</w:t>
            </w:r>
          </w:p>
          <w:p w14:paraId="66B0C0DD" w14:textId="77777777" w:rsidR="007B7EF3" w:rsidRDefault="007B7EF3" w:rsidP="007B7EF3">
            <w:pPr>
              <w:ind w:firstLineChars="0" w:firstLine="0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ans.length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5E3C850" w14:textId="77777777" w:rsidR="007B7EF3" w:rsidRDefault="007B7EF3" w:rsidP="007B7EF3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annotationType</w:t>
            </w:r>
            <w:proofErr w:type="spellEnd"/>
            <w:proofErr w:type="gramEnd"/>
            <w:r>
              <w:t>().</w:t>
            </w:r>
            <w:proofErr w:type="spellStart"/>
            <w:r>
              <w:t>getSimpleName</w:t>
            </w:r>
            <w:proofErr w:type="spellEnd"/>
            <w:r>
              <w:t>());</w:t>
            </w:r>
          </w:p>
          <w:p w14:paraId="2E88595D" w14:textId="77777777" w:rsidR="007B7EF3" w:rsidRDefault="007B7EF3" w:rsidP="007B7EF3">
            <w:pPr>
              <w:ind w:firstLineChars="0" w:firstLine="0"/>
            </w:pPr>
            <w:r>
              <w:t xml:space="preserve">                }</w:t>
            </w:r>
          </w:p>
          <w:p w14:paraId="3FD91662" w14:textId="77777777" w:rsidR="007B7EF3" w:rsidRDefault="007B7EF3" w:rsidP="007B7EF3">
            <w:pPr>
              <w:ind w:firstLineChars="0" w:firstLine="0"/>
            </w:pPr>
            <w:r>
              <w:t xml:space="preserve">            }</w:t>
            </w:r>
          </w:p>
          <w:p w14:paraId="063C8007" w14:textId="77777777" w:rsidR="007B7EF3" w:rsidRDefault="007B7EF3" w:rsidP="007B7EF3">
            <w:pPr>
              <w:ind w:firstLineChars="0" w:firstLine="0"/>
            </w:pPr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 xml:space="preserve"> (Exception e){</w:t>
            </w:r>
          </w:p>
          <w:p w14:paraId="5A083886" w14:textId="77777777" w:rsidR="007B7EF3" w:rsidRDefault="007B7EF3" w:rsidP="007B7EF3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86D5E6D" w14:textId="77777777" w:rsidR="007B7EF3" w:rsidRDefault="007B7EF3" w:rsidP="007B7EF3">
            <w:pPr>
              <w:ind w:firstLineChars="0" w:firstLine="0"/>
            </w:pPr>
            <w:r>
              <w:t xml:space="preserve">        }</w:t>
            </w:r>
          </w:p>
          <w:p w14:paraId="5178345F" w14:textId="66CC24BB" w:rsidR="007B7EF3" w:rsidRDefault="007B7EF3" w:rsidP="007B7EF3">
            <w:pPr>
              <w:ind w:firstLineChars="0" w:firstLine="0"/>
            </w:pPr>
            <w:r>
              <w:t xml:space="preserve">    }</w:t>
            </w:r>
          </w:p>
        </w:tc>
      </w:tr>
    </w:tbl>
    <w:p w14:paraId="6472615D" w14:textId="3F4635C9" w:rsidR="00626862" w:rsidRDefault="00340FE8" w:rsidP="00340FE8">
      <w:pPr>
        <w:pStyle w:val="2"/>
      </w:pPr>
      <w:r>
        <w:rPr>
          <w:rFonts w:hint="eastAsia"/>
        </w:rPr>
        <w:t>注解的使用场景</w:t>
      </w:r>
    </w:p>
    <w:p w14:paraId="3EAA7EA3" w14:textId="3F4CBEF9" w:rsidR="00340FE8" w:rsidRDefault="00340FE8" w:rsidP="00340FE8">
      <w:pPr>
        <w:ind w:firstLine="420"/>
        <w:rPr>
          <w:rFonts w:hint="eastAsia"/>
        </w:rPr>
      </w:pPr>
      <w:r>
        <w:rPr>
          <w:rFonts w:hint="eastAsia"/>
        </w:rPr>
        <w:t>我相信博文讲到这里大家都很熟悉了注解，但是有不少同学肯定会问，注解到底有什么用呢？</w:t>
      </w:r>
    </w:p>
    <w:p w14:paraId="15E6D9AC" w14:textId="5DFE5863" w:rsidR="00340FE8" w:rsidRDefault="00340FE8" w:rsidP="00340FE8">
      <w:pPr>
        <w:ind w:firstLine="420"/>
        <w:rPr>
          <w:rFonts w:hint="eastAsia"/>
        </w:rPr>
      </w:pPr>
      <w:r>
        <w:rPr>
          <w:rFonts w:hint="eastAsia"/>
        </w:rPr>
        <w:t>对啊注解到底有什么用？</w:t>
      </w:r>
    </w:p>
    <w:p w14:paraId="3917DCB1" w14:textId="7287C786" w:rsidR="00340FE8" w:rsidRDefault="00340FE8" w:rsidP="00340FE8">
      <w:pPr>
        <w:ind w:firstLine="420"/>
        <w:rPr>
          <w:rFonts w:hint="eastAsia"/>
        </w:rPr>
      </w:pPr>
      <w:r>
        <w:rPr>
          <w:rFonts w:hint="eastAsia"/>
        </w:rPr>
        <w:t>我们不妨将目光放到</w:t>
      </w:r>
      <w:r>
        <w:t xml:space="preserve"> Java </w:t>
      </w:r>
      <w:r>
        <w:t>官方文档上来。</w:t>
      </w:r>
    </w:p>
    <w:p w14:paraId="637A37E8" w14:textId="06AAC084" w:rsidR="00340FE8" w:rsidRDefault="00340FE8" w:rsidP="00340FE8">
      <w:pPr>
        <w:ind w:firstLine="420"/>
      </w:pPr>
      <w:r>
        <w:rPr>
          <w:rFonts w:hint="eastAsia"/>
        </w:rPr>
        <w:t>文章开始的时候，我用标签来类比注解。但标签比喻只是我的手段，而不是目的。为的是让大家在初次学习注解时能够不被那些抽象的新概念搞懵。既然现在，我们已经对注解有所了解，我们不妨再仔细阅读官方最严谨的文档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EE0" w14:paraId="625280A8" w14:textId="77777777" w:rsidTr="001E5EE0">
        <w:tc>
          <w:tcPr>
            <w:tcW w:w="8296" w:type="dxa"/>
          </w:tcPr>
          <w:p w14:paraId="7BA90622" w14:textId="77777777" w:rsidR="001E5EE0" w:rsidRDefault="001E5EE0" w:rsidP="001E5EE0">
            <w:pPr>
              <w:ind w:firstLineChars="0" w:firstLine="0"/>
            </w:pPr>
            <w:r>
              <w:rPr>
                <w:rFonts w:hint="eastAsia"/>
              </w:rPr>
              <w:t>注解是一系列元数据，它提供数据用来解释程序代码，但是注解并非是所解释的代码本身的一部分。注解对于代码的运行效果没有直接影响。</w:t>
            </w:r>
          </w:p>
          <w:p w14:paraId="1E5D3ED7" w14:textId="77777777" w:rsidR="001E5EE0" w:rsidRDefault="001E5EE0" w:rsidP="001E5EE0">
            <w:pPr>
              <w:ind w:firstLineChars="0" w:firstLine="0"/>
            </w:pPr>
          </w:p>
          <w:p w14:paraId="7A407493" w14:textId="77777777" w:rsidR="001E5EE0" w:rsidRDefault="001E5EE0" w:rsidP="001E5EE0">
            <w:pPr>
              <w:ind w:firstLineChars="0" w:firstLine="0"/>
            </w:pPr>
            <w:r>
              <w:rPr>
                <w:rFonts w:hint="eastAsia"/>
              </w:rPr>
              <w:t>注解有许多用处，主要如下：</w:t>
            </w:r>
            <w:r>
              <w:t xml:space="preserve"> </w:t>
            </w:r>
          </w:p>
          <w:p w14:paraId="15C52DA1" w14:textId="77777777" w:rsidR="001E5EE0" w:rsidRDefault="001E5EE0" w:rsidP="001E5EE0">
            <w:pPr>
              <w:ind w:firstLineChars="0" w:firstLine="0"/>
            </w:pPr>
            <w:r>
              <w:t xml:space="preserve">- </w:t>
            </w:r>
            <w:r>
              <w:t>提供信息给编译器：</w:t>
            </w:r>
            <w:r>
              <w:t xml:space="preserve"> </w:t>
            </w:r>
            <w:r>
              <w:t>编译器可以利用注解来探测错误和警告信息</w:t>
            </w:r>
            <w:r>
              <w:t xml:space="preserve"> </w:t>
            </w:r>
          </w:p>
          <w:p w14:paraId="487447A3" w14:textId="77777777" w:rsidR="001E5EE0" w:rsidRDefault="001E5EE0" w:rsidP="001E5EE0">
            <w:pPr>
              <w:ind w:firstLineChars="0" w:firstLine="0"/>
            </w:pPr>
            <w:r>
              <w:t xml:space="preserve">- </w:t>
            </w:r>
            <w:r>
              <w:t>编译阶段时的处理：</w:t>
            </w:r>
            <w:r>
              <w:t xml:space="preserve"> </w:t>
            </w:r>
            <w:r>
              <w:t>软件工具可以用来利用注解信息来生成代码、</w:t>
            </w:r>
            <w:r>
              <w:t>Html</w:t>
            </w:r>
            <w:r>
              <w:t>文档或者做其它相应处理。</w:t>
            </w:r>
            <w:r>
              <w:t xml:space="preserve"> </w:t>
            </w:r>
          </w:p>
          <w:p w14:paraId="0A11A779" w14:textId="67781AC2" w:rsidR="001E5EE0" w:rsidRDefault="001E5EE0" w:rsidP="001E5EE0">
            <w:pPr>
              <w:ind w:firstLineChars="0" w:firstLine="0"/>
              <w:rPr>
                <w:rFonts w:hint="eastAsia"/>
              </w:rPr>
            </w:pPr>
            <w:r>
              <w:t xml:space="preserve">- </w:t>
            </w:r>
            <w:r>
              <w:t>运行时的处理：</w:t>
            </w:r>
            <w:r>
              <w:t xml:space="preserve"> </w:t>
            </w:r>
            <w:r>
              <w:t>某些注解可以在程序运行的时候接受代码的提取</w:t>
            </w:r>
          </w:p>
        </w:tc>
      </w:tr>
    </w:tbl>
    <w:p w14:paraId="1CD29D67" w14:textId="474458BF" w:rsidR="00C0725F" w:rsidRPr="00C0725F" w:rsidRDefault="00C0725F" w:rsidP="00C0725F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值得注意的是，注解不是代码本身的一部分。</w:t>
      </w:r>
    </w:p>
    <w:p w14:paraId="66DE9DA6" w14:textId="71A2EFE9" w:rsidR="00C0725F" w:rsidRDefault="00C0725F" w:rsidP="00C0725F">
      <w:pPr>
        <w:ind w:firstLine="420"/>
        <w:rPr>
          <w:rFonts w:hint="eastAsia"/>
        </w:rPr>
      </w:pPr>
      <w:r>
        <w:rPr>
          <w:rFonts w:hint="eastAsia"/>
        </w:rPr>
        <w:t>如果难于理解，可以这样看。罗永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还是罗永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，不会因为某些人对于他“傻</w:t>
      </w:r>
      <w:r>
        <w:t>x”</w:t>
      </w:r>
      <w:r>
        <w:t>的评价而改变，标签只是某些人对于其他事物的评价，但是标签不会改变事物本身，标签只是特定人群的手段。所以，注解同样无法改变代码本身，注解只是某些工具的</w:t>
      </w:r>
      <w:proofErr w:type="gramStart"/>
      <w:r>
        <w:t>的</w:t>
      </w:r>
      <w:proofErr w:type="gramEnd"/>
      <w:r>
        <w:t>工具。</w:t>
      </w:r>
    </w:p>
    <w:p w14:paraId="5850B7D9" w14:textId="12DABD2D" w:rsidR="00C0725F" w:rsidRPr="00C0725F" w:rsidRDefault="00C0725F" w:rsidP="00C0725F">
      <w:pPr>
        <w:ind w:firstLine="420"/>
        <w:rPr>
          <w:rFonts w:hint="eastAsia"/>
        </w:rPr>
      </w:pPr>
      <w:r>
        <w:rPr>
          <w:rFonts w:hint="eastAsia"/>
        </w:rPr>
        <w:t>还是回到官方文档的解释上，注解主要针对的是编译器和其它工具软件</w:t>
      </w:r>
      <w:r>
        <w:t>(</w:t>
      </w:r>
      <w:proofErr w:type="spellStart"/>
      <w:r>
        <w:t>SoftWare</w:t>
      </w:r>
      <w:proofErr w:type="spellEnd"/>
      <w:r>
        <w:t xml:space="preserve"> tool)</w:t>
      </w:r>
      <w:r>
        <w:t>。</w:t>
      </w:r>
    </w:p>
    <w:p w14:paraId="2BA9D6FA" w14:textId="77777777" w:rsidR="00C0725F" w:rsidRDefault="00C0725F" w:rsidP="00C0725F">
      <w:pPr>
        <w:ind w:firstLine="420"/>
      </w:pPr>
      <w:r>
        <w:rPr>
          <w:rFonts w:hint="eastAsia"/>
        </w:rPr>
        <w:t>当开发者使用了</w:t>
      </w:r>
      <w:r>
        <w:t xml:space="preserve">Annotation </w:t>
      </w:r>
      <w:r>
        <w:t>修饰了类、方法、</w:t>
      </w:r>
      <w:r>
        <w:t xml:space="preserve">Field </w:t>
      </w:r>
      <w:r>
        <w:t>等成员之后，这些</w:t>
      </w:r>
      <w:r>
        <w:t xml:space="preserve"> Annotation </w:t>
      </w:r>
      <w:r>
        <w:t>不会自己生效，必须由开发者提供相应的代码来提取并处理</w:t>
      </w:r>
      <w:r>
        <w:t xml:space="preserve"> Annotation </w:t>
      </w:r>
      <w:r>
        <w:t>信息。这些处理提取和处理</w:t>
      </w:r>
      <w:r>
        <w:t xml:space="preserve"> Annotation </w:t>
      </w:r>
      <w:r>
        <w:t>的代码统称为</w:t>
      </w:r>
      <w:r>
        <w:t xml:space="preserve"> APT</w:t>
      </w:r>
      <w:r>
        <w:t>（</w:t>
      </w:r>
      <w:r>
        <w:t>Annotation Processing Tool)</w:t>
      </w:r>
      <w:r>
        <w:t>。</w:t>
      </w:r>
    </w:p>
    <w:p w14:paraId="038A476D" w14:textId="0848491E" w:rsidR="00340FE8" w:rsidRDefault="00340FE8" w:rsidP="00C0725F">
      <w:pPr>
        <w:ind w:firstLine="420"/>
      </w:pPr>
    </w:p>
    <w:p w14:paraId="523FB1D0" w14:textId="0134923B" w:rsidR="00495879" w:rsidRDefault="00495879" w:rsidP="00495879">
      <w:pPr>
        <w:pStyle w:val="2"/>
      </w:pPr>
      <w:r w:rsidRPr="00495879">
        <w:t>总结</w:t>
      </w:r>
    </w:p>
    <w:p w14:paraId="0DB60AEA" w14:textId="6F382BA0" w:rsidR="00495879" w:rsidRDefault="00D05A9E" w:rsidP="0049587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5879">
        <w:rPr>
          <w:rFonts w:hint="eastAsia"/>
        </w:rPr>
        <w:t>如果注解难于理解，你就把它类同于标签，标签为了解释事物，注解为了解释代码。</w:t>
      </w:r>
    </w:p>
    <w:p w14:paraId="1BCD5C25" w14:textId="133E837C" w:rsidR="00495879" w:rsidRDefault="00E77D56" w:rsidP="0049587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5879">
        <w:rPr>
          <w:rFonts w:hint="eastAsia"/>
        </w:rPr>
        <w:t>注解的基本语法，创建如同接口，但是多了个</w:t>
      </w:r>
      <w:r w:rsidR="00495879">
        <w:t xml:space="preserve"> @ </w:t>
      </w:r>
      <w:r w:rsidR="00495879">
        <w:t>符号。</w:t>
      </w:r>
    </w:p>
    <w:p w14:paraId="3054C691" w14:textId="41F1C329" w:rsidR="00495879" w:rsidRDefault="00D0741F" w:rsidP="0049587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95879">
        <w:rPr>
          <w:rFonts w:hint="eastAsia"/>
        </w:rPr>
        <w:t>注解的元注解。</w:t>
      </w:r>
    </w:p>
    <w:p w14:paraId="3F527B52" w14:textId="16F456AA" w:rsidR="00495879" w:rsidRDefault="001F2A71" w:rsidP="00495879">
      <w:pPr>
        <w:ind w:firstLine="420"/>
      </w:pPr>
      <w:r>
        <w:rPr>
          <w:rFonts w:hint="eastAsia"/>
        </w:rPr>
        <w:t>4</w:t>
      </w:r>
      <w:r w:rsidR="00A31364">
        <w:rPr>
          <w:rFonts w:hint="eastAsia"/>
        </w:rPr>
        <w:t>、</w:t>
      </w:r>
      <w:r w:rsidR="00495879">
        <w:rPr>
          <w:rFonts w:hint="eastAsia"/>
        </w:rPr>
        <w:t>注解的属性。</w:t>
      </w:r>
    </w:p>
    <w:p w14:paraId="5A51E00A" w14:textId="24DD1C4F" w:rsidR="00495879" w:rsidRDefault="00A31364" w:rsidP="0049587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95879">
        <w:rPr>
          <w:rFonts w:hint="eastAsia"/>
        </w:rPr>
        <w:t>注解主要给编译器及工具类型的软件用的。</w:t>
      </w:r>
    </w:p>
    <w:p w14:paraId="120CC504" w14:textId="190E5905" w:rsidR="00495879" w:rsidRDefault="00897031" w:rsidP="00495879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bookmarkStart w:id="0" w:name="_GoBack"/>
      <w:bookmarkEnd w:id="0"/>
      <w:r w:rsidR="00495879">
        <w:rPr>
          <w:rFonts w:hint="eastAsia"/>
        </w:rPr>
        <w:t>注解的提取需要借助于</w:t>
      </w:r>
      <w:r w:rsidR="00495879">
        <w:t xml:space="preserve"> Java </w:t>
      </w:r>
      <w:r w:rsidR="00495879">
        <w:t>的反射技术，反射比较慢，所以注解使用时也需要谨慎计较时间成本。</w:t>
      </w:r>
    </w:p>
    <w:p w14:paraId="58DA8459" w14:textId="7EB72191" w:rsidR="00495879" w:rsidRPr="00495879" w:rsidRDefault="00495879" w:rsidP="00495879">
      <w:pPr>
        <w:ind w:firstLine="420"/>
        <w:rPr>
          <w:rFonts w:hint="eastAsia"/>
        </w:rPr>
      </w:pPr>
    </w:p>
    <w:p w14:paraId="5829C636" w14:textId="77777777" w:rsidR="00B302C2" w:rsidRPr="00340FE8" w:rsidRDefault="00B302C2" w:rsidP="00C0725F">
      <w:pPr>
        <w:ind w:firstLine="420"/>
        <w:rPr>
          <w:rFonts w:hint="eastAsia"/>
        </w:rPr>
      </w:pPr>
    </w:p>
    <w:sectPr w:rsidR="00B302C2" w:rsidRPr="00340F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0009" w14:textId="77777777" w:rsidR="005B7329" w:rsidRDefault="005B7329" w:rsidP="005507A5">
      <w:pPr>
        <w:ind w:firstLine="420"/>
      </w:pPr>
      <w:r>
        <w:separator/>
      </w:r>
    </w:p>
  </w:endnote>
  <w:endnote w:type="continuationSeparator" w:id="0">
    <w:p w14:paraId="769D9639" w14:textId="77777777" w:rsidR="005B7329" w:rsidRDefault="005B7329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982F" w14:textId="77777777" w:rsidR="00CA4576" w:rsidRDefault="00CA457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DEFA" w14:textId="77777777" w:rsidR="00CA4576" w:rsidRDefault="00CA457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0A36E" w14:textId="77777777" w:rsidR="00CA4576" w:rsidRDefault="00CA457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34857" w14:textId="77777777" w:rsidR="005B7329" w:rsidRDefault="005B7329" w:rsidP="005507A5">
      <w:pPr>
        <w:ind w:firstLine="420"/>
      </w:pPr>
      <w:r>
        <w:separator/>
      </w:r>
    </w:p>
  </w:footnote>
  <w:footnote w:type="continuationSeparator" w:id="0">
    <w:p w14:paraId="428A4053" w14:textId="77777777" w:rsidR="005B7329" w:rsidRDefault="005B7329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CB10" w14:textId="77777777" w:rsidR="00CA4576" w:rsidRDefault="00CA457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A546" w14:textId="77777777" w:rsidR="00CA4576" w:rsidRDefault="00CA457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229F" w14:textId="77777777" w:rsidR="00CA4576" w:rsidRDefault="00CA457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88E7DAB"/>
    <w:multiLevelType w:val="hybridMultilevel"/>
    <w:tmpl w:val="F17CC800"/>
    <w:lvl w:ilvl="0" w:tplc="D3BA026A">
      <w:start w:val="1"/>
      <w:numFmt w:val="decimal"/>
      <w:lvlText w:val="%1、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7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CAD"/>
    <w:rsid w:val="0000243A"/>
    <w:rsid w:val="00003B4A"/>
    <w:rsid w:val="00004911"/>
    <w:rsid w:val="00006546"/>
    <w:rsid w:val="00006FA2"/>
    <w:rsid w:val="00007E75"/>
    <w:rsid w:val="00010D0C"/>
    <w:rsid w:val="00010F7F"/>
    <w:rsid w:val="000111C2"/>
    <w:rsid w:val="00011533"/>
    <w:rsid w:val="000115CB"/>
    <w:rsid w:val="00011CD8"/>
    <w:rsid w:val="0001216B"/>
    <w:rsid w:val="0001275C"/>
    <w:rsid w:val="000141C2"/>
    <w:rsid w:val="000175F9"/>
    <w:rsid w:val="00020FF0"/>
    <w:rsid w:val="000237FA"/>
    <w:rsid w:val="00024B79"/>
    <w:rsid w:val="000252FC"/>
    <w:rsid w:val="0002575B"/>
    <w:rsid w:val="00027CAA"/>
    <w:rsid w:val="00032111"/>
    <w:rsid w:val="00032DD4"/>
    <w:rsid w:val="00032F7D"/>
    <w:rsid w:val="00033F7D"/>
    <w:rsid w:val="00033FF2"/>
    <w:rsid w:val="00035917"/>
    <w:rsid w:val="0003661C"/>
    <w:rsid w:val="00036D4D"/>
    <w:rsid w:val="0004031F"/>
    <w:rsid w:val="00041997"/>
    <w:rsid w:val="000422EA"/>
    <w:rsid w:val="00042748"/>
    <w:rsid w:val="00042F1F"/>
    <w:rsid w:val="000436D6"/>
    <w:rsid w:val="00044304"/>
    <w:rsid w:val="000458FA"/>
    <w:rsid w:val="000465B9"/>
    <w:rsid w:val="0005055F"/>
    <w:rsid w:val="00050FFD"/>
    <w:rsid w:val="000518A9"/>
    <w:rsid w:val="00051B46"/>
    <w:rsid w:val="0005255D"/>
    <w:rsid w:val="000550D6"/>
    <w:rsid w:val="00055558"/>
    <w:rsid w:val="00056C14"/>
    <w:rsid w:val="000572BC"/>
    <w:rsid w:val="0006048B"/>
    <w:rsid w:val="00061A80"/>
    <w:rsid w:val="00061BD9"/>
    <w:rsid w:val="00062EB7"/>
    <w:rsid w:val="000631F7"/>
    <w:rsid w:val="00063756"/>
    <w:rsid w:val="00064681"/>
    <w:rsid w:val="0006495D"/>
    <w:rsid w:val="00064BD3"/>
    <w:rsid w:val="000659DC"/>
    <w:rsid w:val="00065D76"/>
    <w:rsid w:val="00066475"/>
    <w:rsid w:val="00067A7F"/>
    <w:rsid w:val="00070DB9"/>
    <w:rsid w:val="00071988"/>
    <w:rsid w:val="000722C0"/>
    <w:rsid w:val="000731E7"/>
    <w:rsid w:val="00073646"/>
    <w:rsid w:val="0007411A"/>
    <w:rsid w:val="00075384"/>
    <w:rsid w:val="00075F57"/>
    <w:rsid w:val="00076505"/>
    <w:rsid w:val="00077745"/>
    <w:rsid w:val="00077AD7"/>
    <w:rsid w:val="0008024C"/>
    <w:rsid w:val="00080366"/>
    <w:rsid w:val="00084261"/>
    <w:rsid w:val="00084B39"/>
    <w:rsid w:val="0008546A"/>
    <w:rsid w:val="0008754C"/>
    <w:rsid w:val="0009187A"/>
    <w:rsid w:val="00092EA0"/>
    <w:rsid w:val="00094464"/>
    <w:rsid w:val="00097627"/>
    <w:rsid w:val="000976DC"/>
    <w:rsid w:val="000A1454"/>
    <w:rsid w:val="000A2EF5"/>
    <w:rsid w:val="000A2F7A"/>
    <w:rsid w:val="000A5FE5"/>
    <w:rsid w:val="000A6D26"/>
    <w:rsid w:val="000A7545"/>
    <w:rsid w:val="000A79B7"/>
    <w:rsid w:val="000A7F46"/>
    <w:rsid w:val="000B00B2"/>
    <w:rsid w:val="000B03CE"/>
    <w:rsid w:val="000B3440"/>
    <w:rsid w:val="000B4B9A"/>
    <w:rsid w:val="000B5A80"/>
    <w:rsid w:val="000B67D2"/>
    <w:rsid w:val="000C0B7C"/>
    <w:rsid w:val="000C289C"/>
    <w:rsid w:val="000C52F9"/>
    <w:rsid w:val="000C5790"/>
    <w:rsid w:val="000C696B"/>
    <w:rsid w:val="000D09BB"/>
    <w:rsid w:val="000D1155"/>
    <w:rsid w:val="000D115B"/>
    <w:rsid w:val="000D2C72"/>
    <w:rsid w:val="000D41BD"/>
    <w:rsid w:val="000D5C51"/>
    <w:rsid w:val="000D70E2"/>
    <w:rsid w:val="000D7270"/>
    <w:rsid w:val="000D7B3B"/>
    <w:rsid w:val="000E0831"/>
    <w:rsid w:val="000E08FB"/>
    <w:rsid w:val="000E3F1E"/>
    <w:rsid w:val="000E452D"/>
    <w:rsid w:val="000E45AA"/>
    <w:rsid w:val="000E4D9B"/>
    <w:rsid w:val="000E5D17"/>
    <w:rsid w:val="000E6008"/>
    <w:rsid w:val="000E74C9"/>
    <w:rsid w:val="000E7E7B"/>
    <w:rsid w:val="000F0604"/>
    <w:rsid w:val="000F13B6"/>
    <w:rsid w:val="000F15D0"/>
    <w:rsid w:val="000F2A24"/>
    <w:rsid w:val="000F419F"/>
    <w:rsid w:val="000F6430"/>
    <w:rsid w:val="000F751E"/>
    <w:rsid w:val="00100442"/>
    <w:rsid w:val="001007AD"/>
    <w:rsid w:val="001007BE"/>
    <w:rsid w:val="0010137C"/>
    <w:rsid w:val="0010330C"/>
    <w:rsid w:val="00104884"/>
    <w:rsid w:val="0010690F"/>
    <w:rsid w:val="00106F69"/>
    <w:rsid w:val="001074EE"/>
    <w:rsid w:val="00107F2E"/>
    <w:rsid w:val="001121DF"/>
    <w:rsid w:val="00114DF8"/>
    <w:rsid w:val="00115852"/>
    <w:rsid w:val="00115FD4"/>
    <w:rsid w:val="0011609A"/>
    <w:rsid w:val="00122833"/>
    <w:rsid w:val="00122AAB"/>
    <w:rsid w:val="001251A1"/>
    <w:rsid w:val="001254F3"/>
    <w:rsid w:val="00126508"/>
    <w:rsid w:val="00130CE3"/>
    <w:rsid w:val="001325A3"/>
    <w:rsid w:val="001349FC"/>
    <w:rsid w:val="00134A04"/>
    <w:rsid w:val="00135637"/>
    <w:rsid w:val="001357BA"/>
    <w:rsid w:val="001361DF"/>
    <w:rsid w:val="00136FE5"/>
    <w:rsid w:val="0014091B"/>
    <w:rsid w:val="00140AB8"/>
    <w:rsid w:val="001410DF"/>
    <w:rsid w:val="001441F2"/>
    <w:rsid w:val="00144F29"/>
    <w:rsid w:val="0014534E"/>
    <w:rsid w:val="0015313C"/>
    <w:rsid w:val="00155712"/>
    <w:rsid w:val="00155C3C"/>
    <w:rsid w:val="00155DDC"/>
    <w:rsid w:val="0015665B"/>
    <w:rsid w:val="00156A02"/>
    <w:rsid w:val="001620EE"/>
    <w:rsid w:val="00162AF2"/>
    <w:rsid w:val="00163EB3"/>
    <w:rsid w:val="00166AD0"/>
    <w:rsid w:val="001678F3"/>
    <w:rsid w:val="0017097E"/>
    <w:rsid w:val="0017274F"/>
    <w:rsid w:val="001772A6"/>
    <w:rsid w:val="00177547"/>
    <w:rsid w:val="001802DF"/>
    <w:rsid w:val="00182ED2"/>
    <w:rsid w:val="00183B82"/>
    <w:rsid w:val="00183EF1"/>
    <w:rsid w:val="00184164"/>
    <w:rsid w:val="00185931"/>
    <w:rsid w:val="00186011"/>
    <w:rsid w:val="00187BB6"/>
    <w:rsid w:val="00187FCE"/>
    <w:rsid w:val="00190A03"/>
    <w:rsid w:val="00191047"/>
    <w:rsid w:val="00191DAA"/>
    <w:rsid w:val="00195041"/>
    <w:rsid w:val="001951CD"/>
    <w:rsid w:val="0019575B"/>
    <w:rsid w:val="00195E7F"/>
    <w:rsid w:val="0019619B"/>
    <w:rsid w:val="00196C69"/>
    <w:rsid w:val="0019758A"/>
    <w:rsid w:val="001A1BAA"/>
    <w:rsid w:val="001A7029"/>
    <w:rsid w:val="001A78A0"/>
    <w:rsid w:val="001A7BD4"/>
    <w:rsid w:val="001A7C84"/>
    <w:rsid w:val="001B0B95"/>
    <w:rsid w:val="001B4550"/>
    <w:rsid w:val="001B7CFB"/>
    <w:rsid w:val="001C3BDB"/>
    <w:rsid w:val="001C3DA9"/>
    <w:rsid w:val="001C3EE9"/>
    <w:rsid w:val="001C4354"/>
    <w:rsid w:val="001C4B27"/>
    <w:rsid w:val="001C5FE1"/>
    <w:rsid w:val="001C6B4C"/>
    <w:rsid w:val="001C70BD"/>
    <w:rsid w:val="001C7A26"/>
    <w:rsid w:val="001D1718"/>
    <w:rsid w:val="001D32A0"/>
    <w:rsid w:val="001D3C74"/>
    <w:rsid w:val="001D54FE"/>
    <w:rsid w:val="001D5C4B"/>
    <w:rsid w:val="001D5FF9"/>
    <w:rsid w:val="001D7A35"/>
    <w:rsid w:val="001E0D3B"/>
    <w:rsid w:val="001E0E70"/>
    <w:rsid w:val="001E22FC"/>
    <w:rsid w:val="001E2762"/>
    <w:rsid w:val="001E3539"/>
    <w:rsid w:val="001E4551"/>
    <w:rsid w:val="001E5D67"/>
    <w:rsid w:val="001E5EE0"/>
    <w:rsid w:val="001E67BD"/>
    <w:rsid w:val="001F2A71"/>
    <w:rsid w:val="001F3BC7"/>
    <w:rsid w:val="001F5388"/>
    <w:rsid w:val="001F621C"/>
    <w:rsid w:val="001F7958"/>
    <w:rsid w:val="002002B2"/>
    <w:rsid w:val="002021E6"/>
    <w:rsid w:val="002039E6"/>
    <w:rsid w:val="00203ED7"/>
    <w:rsid w:val="002048C1"/>
    <w:rsid w:val="00204D6E"/>
    <w:rsid w:val="00206AF8"/>
    <w:rsid w:val="00207CB1"/>
    <w:rsid w:val="00207EC0"/>
    <w:rsid w:val="0021055E"/>
    <w:rsid w:val="00212120"/>
    <w:rsid w:val="00213C35"/>
    <w:rsid w:val="0021533E"/>
    <w:rsid w:val="00215B48"/>
    <w:rsid w:val="00215D8B"/>
    <w:rsid w:val="00216FBB"/>
    <w:rsid w:val="00217FCF"/>
    <w:rsid w:val="00222C19"/>
    <w:rsid w:val="00223013"/>
    <w:rsid w:val="0022378E"/>
    <w:rsid w:val="00225247"/>
    <w:rsid w:val="00227431"/>
    <w:rsid w:val="00230739"/>
    <w:rsid w:val="00231758"/>
    <w:rsid w:val="00232EB2"/>
    <w:rsid w:val="00233DA6"/>
    <w:rsid w:val="00234676"/>
    <w:rsid w:val="00236D17"/>
    <w:rsid w:val="00241E20"/>
    <w:rsid w:val="0024565A"/>
    <w:rsid w:val="00247353"/>
    <w:rsid w:val="002503FC"/>
    <w:rsid w:val="00251852"/>
    <w:rsid w:val="00254074"/>
    <w:rsid w:val="00260EAD"/>
    <w:rsid w:val="00261553"/>
    <w:rsid w:val="00262FB4"/>
    <w:rsid w:val="0026312E"/>
    <w:rsid w:val="00263F5B"/>
    <w:rsid w:val="00264CBE"/>
    <w:rsid w:val="00265EC1"/>
    <w:rsid w:val="002703B3"/>
    <w:rsid w:val="00271C82"/>
    <w:rsid w:val="002755AC"/>
    <w:rsid w:val="00275FD3"/>
    <w:rsid w:val="00276717"/>
    <w:rsid w:val="00277297"/>
    <w:rsid w:val="00280338"/>
    <w:rsid w:val="00284173"/>
    <w:rsid w:val="00284749"/>
    <w:rsid w:val="002858B9"/>
    <w:rsid w:val="0028681B"/>
    <w:rsid w:val="00286F85"/>
    <w:rsid w:val="0029096B"/>
    <w:rsid w:val="00292964"/>
    <w:rsid w:val="00293DF2"/>
    <w:rsid w:val="002942B1"/>
    <w:rsid w:val="00295C58"/>
    <w:rsid w:val="00296715"/>
    <w:rsid w:val="0029683F"/>
    <w:rsid w:val="00296B27"/>
    <w:rsid w:val="002A2773"/>
    <w:rsid w:val="002A2F0B"/>
    <w:rsid w:val="002A4AD3"/>
    <w:rsid w:val="002A5562"/>
    <w:rsid w:val="002A57E4"/>
    <w:rsid w:val="002A614B"/>
    <w:rsid w:val="002A6812"/>
    <w:rsid w:val="002A7725"/>
    <w:rsid w:val="002A7C02"/>
    <w:rsid w:val="002B0A94"/>
    <w:rsid w:val="002B109B"/>
    <w:rsid w:val="002B58D8"/>
    <w:rsid w:val="002B5D0D"/>
    <w:rsid w:val="002B6A01"/>
    <w:rsid w:val="002C008E"/>
    <w:rsid w:val="002C0D4F"/>
    <w:rsid w:val="002C0E6E"/>
    <w:rsid w:val="002C2BB7"/>
    <w:rsid w:val="002C2D1A"/>
    <w:rsid w:val="002C4E28"/>
    <w:rsid w:val="002C51D4"/>
    <w:rsid w:val="002C5E4F"/>
    <w:rsid w:val="002C62D0"/>
    <w:rsid w:val="002C643F"/>
    <w:rsid w:val="002C7589"/>
    <w:rsid w:val="002D0BFA"/>
    <w:rsid w:val="002D0D74"/>
    <w:rsid w:val="002D159A"/>
    <w:rsid w:val="002D35AF"/>
    <w:rsid w:val="002D41C4"/>
    <w:rsid w:val="002D4789"/>
    <w:rsid w:val="002D564F"/>
    <w:rsid w:val="002D6D57"/>
    <w:rsid w:val="002D75B4"/>
    <w:rsid w:val="002D7EFC"/>
    <w:rsid w:val="002E23B4"/>
    <w:rsid w:val="002E308F"/>
    <w:rsid w:val="002E4933"/>
    <w:rsid w:val="002E653E"/>
    <w:rsid w:val="002E7558"/>
    <w:rsid w:val="002F0580"/>
    <w:rsid w:val="002F0ED3"/>
    <w:rsid w:val="002F2E00"/>
    <w:rsid w:val="00301D9B"/>
    <w:rsid w:val="00304153"/>
    <w:rsid w:val="00304A23"/>
    <w:rsid w:val="00306A3C"/>
    <w:rsid w:val="0030707A"/>
    <w:rsid w:val="00307CE9"/>
    <w:rsid w:val="00311C27"/>
    <w:rsid w:val="003124E5"/>
    <w:rsid w:val="00313F0D"/>
    <w:rsid w:val="0031453A"/>
    <w:rsid w:val="00317DF7"/>
    <w:rsid w:val="00321135"/>
    <w:rsid w:val="00321CD0"/>
    <w:rsid w:val="0032275E"/>
    <w:rsid w:val="00322763"/>
    <w:rsid w:val="00322BFB"/>
    <w:rsid w:val="0032456C"/>
    <w:rsid w:val="00327BD8"/>
    <w:rsid w:val="00330EAE"/>
    <w:rsid w:val="00330F07"/>
    <w:rsid w:val="00332BC2"/>
    <w:rsid w:val="00333502"/>
    <w:rsid w:val="00334777"/>
    <w:rsid w:val="00334D02"/>
    <w:rsid w:val="00335203"/>
    <w:rsid w:val="003352C1"/>
    <w:rsid w:val="003352DD"/>
    <w:rsid w:val="00335AED"/>
    <w:rsid w:val="00340FE8"/>
    <w:rsid w:val="00341671"/>
    <w:rsid w:val="00341A37"/>
    <w:rsid w:val="00343A15"/>
    <w:rsid w:val="0034590C"/>
    <w:rsid w:val="00345AC3"/>
    <w:rsid w:val="00345E7E"/>
    <w:rsid w:val="003476EA"/>
    <w:rsid w:val="00347F9F"/>
    <w:rsid w:val="00350FDB"/>
    <w:rsid w:val="003510EF"/>
    <w:rsid w:val="00351439"/>
    <w:rsid w:val="0035157A"/>
    <w:rsid w:val="003529A9"/>
    <w:rsid w:val="0035481E"/>
    <w:rsid w:val="003549D1"/>
    <w:rsid w:val="00354FE9"/>
    <w:rsid w:val="0035557C"/>
    <w:rsid w:val="00355601"/>
    <w:rsid w:val="003559C1"/>
    <w:rsid w:val="003613A2"/>
    <w:rsid w:val="00361BB2"/>
    <w:rsid w:val="00362C1C"/>
    <w:rsid w:val="00365468"/>
    <w:rsid w:val="003658EE"/>
    <w:rsid w:val="00365937"/>
    <w:rsid w:val="00367A1E"/>
    <w:rsid w:val="00370193"/>
    <w:rsid w:val="00371217"/>
    <w:rsid w:val="00372FBB"/>
    <w:rsid w:val="0037542B"/>
    <w:rsid w:val="003760C4"/>
    <w:rsid w:val="00377993"/>
    <w:rsid w:val="00380314"/>
    <w:rsid w:val="003807E2"/>
    <w:rsid w:val="003809FD"/>
    <w:rsid w:val="00382648"/>
    <w:rsid w:val="00382E1D"/>
    <w:rsid w:val="0038397E"/>
    <w:rsid w:val="00384773"/>
    <w:rsid w:val="0038617E"/>
    <w:rsid w:val="0039152A"/>
    <w:rsid w:val="00392772"/>
    <w:rsid w:val="0039368B"/>
    <w:rsid w:val="003941C7"/>
    <w:rsid w:val="00394CBC"/>
    <w:rsid w:val="00395154"/>
    <w:rsid w:val="003A04DC"/>
    <w:rsid w:val="003A38F7"/>
    <w:rsid w:val="003A43C7"/>
    <w:rsid w:val="003A4FAC"/>
    <w:rsid w:val="003B0B3D"/>
    <w:rsid w:val="003B12BB"/>
    <w:rsid w:val="003B1A96"/>
    <w:rsid w:val="003B2EF9"/>
    <w:rsid w:val="003B4788"/>
    <w:rsid w:val="003B5221"/>
    <w:rsid w:val="003B7325"/>
    <w:rsid w:val="003B73EA"/>
    <w:rsid w:val="003B7FE0"/>
    <w:rsid w:val="003C10DA"/>
    <w:rsid w:val="003C269E"/>
    <w:rsid w:val="003C2909"/>
    <w:rsid w:val="003C2D45"/>
    <w:rsid w:val="003C3583"/>
    <w:rsid w:val="003C4890"/>
    <w:rsid w:val="003C4E1B"/>
    <w:rsid w:val="003C5168"/>
    <w:rsid w:val="003C53F0"/>
    <w:rsid w:val="003C55DF"/>
    <w:rsid w:val="003C58A7"/>
    <w:rsid w:val="003C7634"/>
    <w:rsid w:val="003C76B6"/>
    <w:rsid w:val="003D4ED4"/>
    <w:rsid w:val="003D502B"/>
    <w:rsid w:val="003D54D2"/>
    <w:rsid w:val="003D54D5"/>
    <w:rsid w:val="003D5531"/>
    <w:rsid w:val="003D5BE7"/>
    <w:rsid w:val="003D6240"/>
    <w:rsid w:val="003D6258"/>
    <w:rsid w:val="003D6AC0"/>
    <w:rsid w:val="003D6F3F"/>
    <w:rsid w:val="003D7E2E"/>
    <w:rsid w:val="003E0BA9"/>
    <w:rsid w:val="003E0BE0"/>
    <w:rsid w:val="003E0BEC"/>
    <w:rsid w:val="003E176D"/>
    <w:rsid w:val="003E3C51"/>
    <w:rsid w:val="003E3D25"/>
    <w:rsid w:val="003E4EFC"/>
    <w:rsid w:val="003E7641"/>
    <w:rsid w:val="003F06C8"/>
    <w:rsid w:val="003F0BC1"/>
    <w:rsid w:val="003F1187"/>
    <w:rsid w:val="003F2BBD"/>
    <w:rsid w:val="003F3835"/>
    <w:rsid w:val="003F3A1E"/>
    <w:rsid w:val="003F3A8E"/>
    <w:rsid w:val="003F5D11"/>
    <w:rsid w:val="003F5DFF"/>
    <w:rsid w:val="003F5FFC"/>
    <w:rsid w:val="003F68C5"/>
    <w:rsid w:val="003F6A37"/>
    <w:rsid w:val="003F6ED4"/>
    <w:rsid w:val="0040030E"/>
    <w:rsid w:val="00400DFF"/>
    <w:rsid w:val="0040238A"/>
    <w:rsid w:val="0040462F"/>
    <w:rsid w:val="00404C3F"/>
    <w:rsid w:val="00404C7E"/>
    <w:rsid w:val="004070EA"/>
    <w:rsid w:val="00407790"/>
    <w:rsid w:val="004148E4"/>
    <w:rsid w:val="00415BE8"/>
    <w:rsid w:val="00415DE9"/>
    <w:rsid w:val="00416043"/>
    <w:rsid w:val="00416124"/>
    <w:rsid w:val="00416271"/>
    <w:rsid w:val="004175E2"/>
    <w:rsid w:val="00417E21"/>
    <w:rsid w:val="00421358"/>
    <w:rsid w:val="00421D5B"/>
    <w:rsid w:val="0042348C"/>
    <w:rsid w:val="00425340"/>
    <w:rsid w:val="00432824"/>
    <w:rsid w:val="004342A7"/>
    <w:rsid w:val="00436D27"/>
    <w:rsid w:val="00440674"/>
    <w:rsid w:val="0044138A"/>
    <w:rsid w:val="00442E2B"/>
    <w:rsid w:val="0044375F"/>
    <w:rsid w:val="0044422A"/>
    <w:rsid w:val="00444A78"/>
    <w:rsid w:val="004470DD"/>
    <w:rsid w:val="004475D4"/>
    <w:rsid w:val="004508B3"/>
    <w:rsid w:val="004508F7"/>
    <w:rsid w:val="0045208E"/>
    <w:rsid w:val="00452AD3"/>
    <w:rsid w:val="00452AD7"/>
    <w:rsid w:val="00452E1B"/>
    <w:rsid w:val="00455289"/>
    <w:rsid w:val="00455D48"/>
    <w:rsid w:val="00456139"/>
    <w:rsid w:val="00456FAF"/>
    <w:rsid w:val="00460FAD"/>
    <w:rsid w:val="004626FE"/>
    <w:rsid w:val="00465987"/>
    <w:rsid w:val="00465FB9"/>
    <w:rsid w:val="0046674F"/>
    <w:rsid w:val="00466E37"/>
    <w:rsid w:val="00471DB9"/>
    <w:rsid w:val="00471FD1"/>
    <w:rsid w:val="0047591E"/>
    <w:rsid w:val="00475F1F"/>
    <w:rsid w:val="004811C3"/>
    <w:rsid w:val="004815E1"/>
    <w:rsid w:val="00481787"/>
    <w:rsid w:val="004820D0"/>
    <w:rsid w:val="004821A5"/>
    <w:rsid w:val="004828CD"/>
    <w:rsid w:val="00483363"/>
    <w:rsid w:val="00483C3A"/>
    <w:rsid w:val="004849E4"/>
    <w:rsid w:val="00486AA9"/>
    <w:rsid w:val="0049099F"/>
    <w:rsid w:val="00491CB4"/>
    <w:rsid w:val="004924FE"/>
    <w:rsid w:val="004937C5"/>
    <w:rsid w:val="00493A7A"/>
    <w:rsid w:val="00493DB0"/>
    <w:rsid w:val="00494555"/>
    <w:rsid w:val="0049495F"/>
    <w:rsid w:val="00495879"/>
    <w:rsid w:val="0049618D"/>
    <w:rsid w:val="004A00C8"/>
    <w:rsid w:val="004A0A78"/>
    <w:rsid w:val="004A25C3"/>
    <w:rsid w:val="004A38D3"/>
    <w:rsid w:val="004A3B3F"/>
    <w:rsid w:val="004A6416"/>
    <w:rsid w:val="004A673F"/>
    <w:rsid w:val="004A6A33"/>
    <w:rsid w:val="004A771A"/>
    <w:rsid w:val="004A7F9F"/>
    <w:rsid w:val="004B3577"/>
    <w:rsid w:val="004B35D7"/>
    <w:rsid w:val="004B39D0"/>
    <w:rsid w:val="004B3C33"/>
    <w:rsid w:val="004B3EE8"/>
    <w:rsid w:val="004B4E3C"/>
    <w:rsid w:val="004B7887"/>
    <w:rsid w:val="004C0D4F"/>
    <w:rsid w:val="004C10D5"/>
    <w:rsid w:val="004C18EE"/>
    <w:rsid w:val="004C4B10"/>
    <w:rsid w:val="004C4FB8"/>
    <w:rsid w:val="004C5EA3"/>
    <w:rsid w:val="004C6388"/>
    <w:rsid w:val="004D14FA"/>
    <w:rsid w:val="004D280F"/>
    <w:rsid w:val="004D2BFA"/>
    <w:rsid w:val="004D41D7"/>
    <w:rsid w:val="004D42F1"/>
    <w:rsid w:val="004D504E"/>
    <w:rsid w:val="004D5464"/>
    <w:rsid w:val="004D751A"/>
    <w:rsid w:val="004D7DE3"/>
    <w:rsid w:val="004E0B0B"/>
    <w:rsid w:val="004E0B7C"/>
    <w:rsid w:val="004E24C3"/>
    <w:rsid w:val="004E79C3"/>
    <w:rsid w:val="004F02E2"/>
    <w:rsid w:val="004F10FD"/>
    <w:rsid w:val="004F114B"/>
    <w:rsid w:val="004F1916"/>
    <w:rsid w:val="004F2515"/>
    <w:rsid w:val="004F5D40"/>
    <w:rsid w:val="004F7B8C"/>
    <w:rsid w:val="00502386"/>
    <w:rsid w:val="00502633"/>
    <w:rsid w:val="00505334"/>
    <w:rsid w:val="005057BF"/>
    <w:rsid w:val="00506546"/>
    <w:rsid w:val="00506A43"/>
    <w:rsid w:val="00512631"/>
    <w:rsid w:val="005151F8"/>
    <w:rsid w:val="00515DBF"/>
    <w:rsid w:val="00516C2D"/>
    <w:rsid w:val="00516D07"/>
    <w:rsid w:val="00516F32"/>
    <w:rsid w:val="005206EE"/>
    <w:rsid w:val="00521863"/>
    <w:rsid w:val="00523C38"/>
    <w:rsid w:val="00523EAA"/>
    <w:rsid w:val="00524419"/>
    <w:rsid w:val="00525C4C"/>
    <w:rsid w:val="00525D96"/>
    <w:rsid w:val="0052752B"/>
    <w:rsid w:val="005330C8"/>
    <w:rsid w:val="00535342"/>
    <w:rsid w:val="005403E9"/>
    <w:rsid w:val="00541539"/>
    <w:rsid w:val="00542259"/>
    <w:rsid w:val="00543B62"/>
    <w:rsid w:val="00544C4D"/>
    <w:rsid w:val="0054612A"/>
    <w:rsid w:val="005462C1"/>
    <w:rsid w:val="00550505"/>
    <w:rsid w:val="005507A5"/>
    <w:rsid w:val="00550E1F"/>
    <w:rsid w:val="0055159C"/>
    <w:rsid w:val="0055239A"/>
    <w:rsid w:val="00552CE9"/>
    <w:rsid w:val="00552ED1"/>
    <w:rsid w:val="00553325"/>
    <w:rsid w:val="00553F11"/>
    <w:rsid w:val="0055435E"/>
    <w:rsid w:val="00554967"/>
    <w:rsid w:val="005556E6"/>
    <w:rsid w:val="005559E6"/>
    <w:rsid w:val="00555B8E"/>
    <w:rsid w:val="005568CE"/>
    <w:rsid w:val="0056060E"/>
    <w:rsid w:val="00561331"/>
    <w:rsid w:val="005629EF"/>
    <w:rsid w:val="00562DE4"/>
    <w:rsid w:val="00564660"/>
    <w:rsid w:val="00565E12"/>
    <w:rsid w:val="005716CA"/>
    <w:rsid w:val="00572D77"/>
    <w:rsid w:val="00573426"/>
    <w:rsid w:val="00573F83"/>
    <w:rsid w:val="00574938"/>
    <w:rsid w:val="005768FE"/>
    <w:rsid w:val="00576994"/>
    <w:rsid w:val="00581DF5"/>
    <w:rsid w:val="005828C4"/>
    <w:rsid w:val="00583E83"/>
    <w:rsid w:val="005843EA"/>
    <w:rsid w:val="00584530"/>
    <w:rsid w:val="00586EA2"/>
    <w:rsid w:val="00594670"/>
    <w:rsid w:val="00594C68"/>
    <w:rsid w:val="00595723"/>
    <w:rsid w:val="005963C9"/>
    <w:rsid w:val="00596B99"/>
    <w:rsid w:val="005971EB"/>
    <w:rsid w:val="00597C59"/>
    <w:rsid w:val="00597C68"/>
    <w:rsid w:val="005A218E"/>
    <w:rsid w:val="005A2917"/>
    <w:rsid w:val="005A2A0D"/>
    <w:rsid w:val="005A4613"/>
    <w:rsid w:val="005A5441"/>
    <w:rsid w:val="005A5580"/>
    <w:rsid w:val="005A6D21"/>
    <w:rsid w:val="005A6F53"/>
    <w:rsid w:val="005A74B1"/>
    <w:rsid w:val="005B032B"/>
    <w:rsid w:val="005B039D"/>
    <w:rsid w:val="005B2598"/>
    <w:rsid w:val="005B31D1"/>
    <w:rsid w:val="005B39E9"/>
    <w:rsid w:val="005B4A70"/>
    <w:rsid w:val="005B7267"/>
    <w:rsid w:val="005B7329"/>
    <w:rsid w:val="005B7B69"/>
    <w:rsid w:val="005B7F85"/>
    <w:rsid w:val="005C06F7"/>
    <w:rsid w:val="005C0ED5"/>
    <w:rsid w:val="005C1186"/>
    <w:rsid w:val="005C1455"/>
    <w:rsid w:val="005C4DE3"/>
    <w:rsid w:val="005C5546"/>
    <w:rsid w:val="005D0422"/>
    <w:rsid w:val="005D11A4"/>
    <w:rsid w:val="005D1EB0"/>
    <w:rsid w:val="005D2883"/>
    <w:rsid w:val="005D5500"/>
    <w:rsid w:val="005D55F0"/>
    <w:rsid w:val="005D6E39"/>
    <w:rsid w:val="005D79F5"/>
    <w:rsid w:val="005D7BBF"/>
    <w:rsid w:val="005E057D"/>
    <w:rsid w:val="005E200E"/>
    <w:rsid w:val="005E20F8"/>
    <w:rsid w:val="005E27F9"/>
    <w:rsid w:val="005E2E0E"/>
    <w:rsid w:val="005F0736"/>
    <w:rsid w:val="005F27A8"/>
    <w:rsid w:val="005F436F"/>
    <w:rsid w:val="005F78A7"/>
    <w:rsid w:val="0060088C"/>
    <w:rsid w:val="00604531"/>
    <w:rsid w:val="00604CB2"/>
    <w:rsid w:val="006054A1"/>
    <w:rsid w:val="006109CD"/>
    <w:rsid w:val="0061106D"/>
    <w:rsid w:val="006117BE"/>
    <w:rsid w:val="006121C8"/>
    <w:rsid w:val="00612B7D"/>
    <w:rsid w:val="00615CA2"/>
    <w:rsid w:val="00616595"/>
    <w:rsid w:val="006205CC"/>
    <w:rsid w:val="00620BAD"/>
    <w:rsid w:val="00622054"/>
    <w:rsid w:val="00622440"/>
    <w:rsid w:val="00622CDE"/>
    <w:rsid w:val="006234B6"/>
    <w:rsid w:val="006239AD"/>
    <w:rsid w:val="006244F0"/>
    <w:rsid w:val="00626862"/>
    <w:rsid w:val="00626FCC"/>
    <w:rsid w:val="00630548"/>
    <w:rsid w:val="006310F9"/>
    <w:rsid w:val="00631AF0"/>
    <w:rsid w:val="006321AB"/>
    <w:rsid w:val="0063300E"/>
    <w:rsid w:val="00633048"/>
    <w:rsid w:val="0063570A"/>
    <w:rsid w:val="00635EF1"/>
    <w:rsid w:val="006369B4"/>
    <w:rsid w:val="006371B0"/>
    <w:rsid w:val="00637872"/>
    <w:rsid w:val="006378F1"/>
    <w:rsid w:val="00637C86"/>
    <w:rsid w:val="00641631"/>
    <w:rsid w:val="0064221B"/>
    <w:rsid w:val="006452DB"/>
    <w:rsid w:val="00650CF6"/>
    <w:rsid w:val="00650FBC"/>
    <w:rsid w:val="00653B6E"/>
    <w:rsid w:val="006610B1"/>
    <w:rsid w:val="00661ACA"/>
    <w:rsid w:val="006623D6"/>
    <w:rsid w:val="00662FA6"/>
    <w:rsid w:val="006631FE"/>
    <w:rsid w:val="006635BB"/>
    <w:rsid w:val="00664299"/>
    <w:rsid w:val="00664386"/>
    <w:rsid w:val="00664577"/>
    <w:rsid w:val="006649C0"/>
    <w:rsid w:val="0066540F"/>
    <w:rsid w:val="00666472"/>
    <w:rsid w:val="00666975"/>
    <w:rsid w:val="0067159B"/>
    <w:rsid w:val="006716A3"/>
    <w:rsid w:val="00671D2B"/>
    <w:rsid w:val="006746BF"/>
    <w:rsid w:val="00674924"/>
    <w:rsid w:val="00675154"/>
    <w:rsid w:val="0067519F"/>
    <w:rsid w:val="006755B2"/>
    <w:rsid w:val="006756BA"/>
    <w:rsid w:val="00675803"/>
    <w:rsid w:val="00676D15"/>
    <w:rsid w:val="00681B37"/>
    <w:rsid w:val="00684218"/>
    <w:rsid w:val="00685360"/>
    <w:rsid w:val="006857A0"/>
    <w:rsid w:val="00686360"/>
    <w:rsid w:val="00687650"/>
    <w:rsid w:val="0069001B"/>
    <w:rsid w:val="00690522"/>
    <w:rsid w:val="0069133E"/>
    <w:rsid w:val="00691ADE"/>
    <w:rsid w:val="00692BE4"/>
    <w:rsid w:val="00693819"/>
    <w:rsid w:val="00693972"/>
    <w:rsid w:val="006945BB"/>
    <w:rsid w:val="00695428"/>
    <w:rsid w:val="00695C8B"/>
    <w:rsid w:val="006962B8"/>
    <w:rsid w:val="006A0102"/>
    <w:rsid w:val="006A106B"/>
    <w:rsid w:val="006A1F5B"/>
    <w:rsid w:val="006A404E"/>
    <w:rsid w:val="006A4978"/>
    <w:rsid w:val="006A4E15"/>
    <w:rsid w:val="006A5775"/>
    <w:rsid w:val="006A669C"/>
    <w:rsid w:val="006A6AB3"/>
    <w:rsid w:val="006A750F"/>
    <w:rsid w:val="006A7A5F"/>
    <w:rsid w:val="006A7F36"/>
    <w:rsid w:val="006B18F8"/>
    <w:rsid w:val="006B2C9F"/>
    <w:rsid w:val="006B6ED2"/>
    <w:rsid w:val="006C12DD"/>
    <w:rsid w:val="006C1891"/>
    <w:rsid w:val="006C30D0"/>
    <w:rsid w:val="006C3422"/>
    <w:rsid w:val="006C4FDF"/>
    <w:rsid w:val="006C55A6"/>
    <w:rsid w:val="006C644A"/>
    <w:rsid w:val="006C652B"/>
    <w:rsid w:val="006C66F0"/>
    <w:rsid w:val="006C746D"/>
    <w:rsid w:val="006C77CD"/>
    <w:rsid w:val="006C791D"/>
    <w:rsid w:val="006D0388"/>
    <w:rsid w:val="006D3212"/>
    <w:rsid w:val="006D3527"/>
    <w:rsid w:val="006E07E2"/>
    <w:rsid w:val="006E13B4"/>
    <w:rsid w:val="006E4D05"/>
    <w:rsid w:val="006E54FA"/>
    <w:rsid w:val="006E717B"/>
    <w:rsid w:val="006E7C0D"/>
    <w:rsid w:val="006F06D3"/>
    <w:rsid w:val="006F115F"/>
    <w:rsid w:val="006F1C81"/>
    <w:rsid w:val="006F2578"/>
    <w:rsid w:val="006F3891"/>
    <w:rsid w:val="006F49A4"/>
    <w:rsid w:val="006F4A08"/>
    <w:rsid w:val="006F6132"/>
    <w:rsid w:val="006F6B54"/>
    <w:rsid w:val="006F6F48"/>
    <w:rsid w:val="007002B8"/>
    <w:rsid w:val="00700A5A"/>
    <w:rsid w:val="00700CDE"/>
    <w:rsid w:val="007019DA"/>
    <w:rsid w:val="00702013"/>
    <w:rsid w:val="007020E6"/>
    <w:rsid w:val="0070229E"/>
    <w:rsid w:val="00702DFF"/>
    <w:rsid w:val="00703508"/>
    <w:rsid w:val="0070439B"/>
    <w:rsid w:val="00706812"/>
    <w:rsid w:val="00706838"/>
    <w:rsid w:val="00707E9E"/>
    <w:rsid w:val="007109EC"/>
    <w:rsid w:val="00710A46"/>
    <w:rsid w:val="00711036"/>
    <w:rsid w:val="00712611"/>
    <w:rsid w:val="00713348"/>
    <w:rsid w:val="007136D9"/>
    <w:rsid w:val="00713DBD"/>
    <w:rsid w:val="007163EE"/>
    <w:rsid w:val="00716467"/>
    <w:rsid w:val="00717972"/>
    <w:rsid w:val="00717EB3"/>
    <w:rsid w:val="00720C5E"/>
    <w:rsid w:val="0072142E"/>
    <w:rsid w:val="00721C6E"/>
    <w:rsid w:val="007234A6"/>
    <w:rsid w:val="00724033"/>
    <w:rsid w:val="0072442A"/>
    <w:rsid w:val="00724A90"/>
    <w:rsid w:val="00726192"/>
    <w:rsid w:val="00727F6F"/>
    <w:rsid w:val="00727F72"/>
    <w:rsid w:val="00730E0E"/>
    <w:rsid w:val="00730F3F"/>
    <w:rsid w:val="00731D82"/>
    <w:rsid w:val="00732E49"/>
    <w:rsid w:val="00732F51"/>
    <w:rsid w:val="00733029"/>
    <w:rsid w:val="00733757"/>
    <w:rsid w:val="00736FE1"/>
    <w:rsid w:val="00741418"/>
    <w:rsid w:val="00741666"/>
    <w:rsid w:val="00742502"/>
    <w:rsid w:val="00742670"/>
    <w:rsid w:val="007431E3"/>
    <w:rsid w:val="00743A52"/>
    <w:rsid w:val="00744E4A"/>
    <w:rsid w:val="00745CD0"/>
    <w:rsid w:val="0074615D"/>
    <w:rsid w:val="0075146D"/>
    <w:rsid w:val="00751870"/>
    <w:rsid w:val="00751E8C"/>
    <w:rsid w:val="007523C9"/>
    <w:rsid w:val="0075359A"/>
    <w:rsid w:val="007547D0"/>
    <w:rsid w:val="007567A6"/>
    <w:rsid w:val="0075755F"/>
    <w:rsid w:val="00757B7F"/>
    <w:rsid w:val="00760AEC"/>
    <w:rsid w:val="00760B18"/>
    <w:rsid w:val="00760BDE"/>
    <w:rsid w:val="00760F89"/>
    <w:rsid w:val="00761A1D"/>
    <w:rsid w:val="007628D1"/>
    <w:rsid w:val="00764167"/>
    <w:rsid w:val="00764728"/>
    <w:rsid w:val="00767966"/>
    <w:rsid w:val="0077046B"/>
    <w:rsid w:val="007706FB"/>
    <w:rsid w:val="00771DE3"/>
    <w:rsid w:val="0077388A"/>
    <w:rsid w:val="007751C0"/>
    <w:rsid w:val="0077625C"/>
    <w:rsid w:val="00776A2F"/>
    <w:rsid w:val="00777F14"/>
    <w:rsid w:val="007802C4"/>
    <w:rsid w:val="007807A8"/>
    <w:rsid w:val="00780E0C"/>
    <w:rsid w:val="0078127F"/>
    <w:rsid w:val="00781895"/>
    <w:rsid w:val="007842C3"/>
    <w:rsid w:val="00786B48"/>
    <w:rsid w:val="00787089"/>
    <w:rsid w:val="0078719D"/>
    <w:rsid w:val="00787CB6"/>
    <w:rsid w:val="00790224"/>
    <w:rsid w:val="007911A6"/>
    <w:rsid w:val="00791B61"/>
    <w:rsid w:val="00791DBC"/>
    <w:rsid w:val="00793720"/>
    <w:rsid w:val="0079567D"/>
    <w:rsid w:val="00796251"/>
    <w:rsid w:val="007969C6"/>
    <w:rsid w:val="00796A19"/>
    <w:rsid w:val="00797C19"/>
    <w:rsid w:val="007A1482"/>
    <w:rsid w:val="007A62D0"/>
    <w:rsid w:val="007A6CEF"/>
    <w:rsid w:val="007B097F"/>
    <w:rsid w:val="007B4532"/>
    <w:rsid w:val="007B45CE"/>
    <w:rsid w:val="007B71B8"/>
    <w:rsid w:val="007B75FF"/>
    <w:rsid w:val="007B7EF3"/>
    <w:rsid w:val="007C134D"/>
    <w:rsid w:val="007C331D"/>
    <w:rsid w:val="007C551B"/>
    <w:rsid w:val="007C5F67"/>
    <w:rsid w:val="007C79CB"/>
    <w:rsid w:val="007D1408"/>
    <w:rsid w:val="007D23A1"/>
    <w:rsid w:val="007D3088"/>
    <w:rsid w:val="007D3330"/>
    <w:rsid w:val="007D52BF"/>
    <w:rsid w:val="007D6980"/>
    <w:rsid w:val="007D6AE5"/>
    <w:rsid w:val="007D7EC8"/>
    <w:rsid w:val="007E2ECA"/>
    <w:rsid w:val="007E5F6D"/>
    <w:rsid w:val="007E6A31"/>
    <w:rsid w:val="007F1535"/>
    <w:rsid w:val="007F16B2"/>
    <w:rsid w:val="007F3F79"/>
    <w:rsid w:val="007F5114"/>
    <w:rsid w:val="007F53B0"/>
    <w:rsid w:val="007F5719"/>
    <w:rsid w:val="007F5B13"/>
    <w:rsid w:val="007F6F42"/>
    <w:rsid w:val="007F7917"/>
    <w:rsid w:val="00805DD6"/>
    <w:rsid w:val="00805EC8"/>
    <w:rsid w:val="008075E3"/>
    <w:rsid w:val="00813844"/>
    <w:rsid w:val="00817192"/>
    <w:rsid w:val="00817F97"/>
    <w:rsid w:val="008204E5"/>
    <w:rsid w:val="0082082F"/>
    <w:rsid w:val="00820DF6"/>
    <w:rsid w:val="008218A0"/>
    <w:rsid w:val="00824E9C"/>
    <w:rsid w:val="00826D7C"/>
    <w:rsid w:val="0083099D"/>
    <w:rsid w:val="00831EB0"/>
    <w:rsid w:val="00832512"/>
    <w:rsid w:val="0083307F"/>
    <w:rsid w:val="00833984"/>
    <w:rsid w:val="00833B7F"/>
    <w:rsid w:val="0083408E"/>
    <w:rsid w:val="0083456F"/>
    <w:rsid w:val="00837B76"/>
    <w:rsid w:val="00837D40"/>
    <w:rsid w:val="008400DF"/>
    <w:rsid w:val="008403A0"/>
    <w:rsid w:val="00840CD5"/>
    <w:rsid w:val="00845729"/>
    <w:rsid w:val="00846CDE"/>
    <w:rsid w:val="00846FD9"/>
    <w:rsid w:val="00850D46"/>
    <w:rsid w:val="00850FFF"/>
    <w:rsid w:val="0085274D"/>
    <w:rsid w:val="00852AE7"/>
    <w:rsid w:val="00853C45"/>
    <w:rsid w:val="008554EC"/>
    <w:rsid w:val="00855C40"/>
    <w:rsid w:val="00857EF4"/>
    <w:rsid w:val="00862606"/>
    <w:rsid w:val="0086378F"/>
    <w:rsid w:val="00863ECA"/>
    <w:rsid w:val="00864FE3"/>
    <w:rsid w:val="008660CE"/>
    <w:rsid w:val="008663D2"/>
    <w:rsid w:val="00866CEA"/>
    <w:rsid w:val="008700DF"/>
    <w:rsid w:val="008710FE"/>
    <w:rsid w:val="00871247"/>
    <w:rsid w:val="00871623"/>
    <w:rsid w:val="00872245"/>
    <w:rsid w:val="008730F6"/>
    <w:rsid w:val="00876C18"/>
    <w:rsid w:val="00881E4F"/>
    <w:rsid w:val="00882180"/>
    <w:rsid w:val="00885ADE"/>
    <w:rsid w:val="00885DCE"/>
    <w:rsid w:val="00887526"/>
    <w:rsid w:val="0089259A"/>
    <w:rsid w:val="00893369"/>
    <w:rsid w:val="0089410E"/>
    <w:rsid w:val="00894827"/>
    <w:rsid w:val="00897031"/>
    <w:rsid w:val="00897A4E"/>
    <w:rsid w:val="008A074E"/>
    <w:rsid w:val="008A10BD"/>
    <w:rsid w:val="008A1D02"/>
    <w:rsid w:val="008A23EB"/>
    <w:rsid w:val="008A2B87"/>
    <w:rsid w:val="008A31B5"/>
    <w:rsid w:val="008A3CF9"/>
    <w:rsid w:val="008A4D10"/>
    <w:rsid w:val="008A6AA8"/>
    <w:rsid w:val="008B19CD"/>
    <w:rsid w:val="008B1A17"/>
    <w:rsid w:val="008B70A4"/>
    <w:rsid w:val="008B78F3"/>
    <w:rsid w:val="008C1567"/>
    <w:rsid w:val="008C34CF"/>
    <w:rsid w:val="008C4E75"/>
    <w:rsid w:val="008C5848"/>
    <w:rsid w:val="008C5E10"/>
    <w:rsid w:val="008C691A"/>
    <w:rsid w:val="008C7F78"/>
    <w:rsid w:val="008D2A32"/>
    <w:rsid w:val="008D3B74"/>
    <w:rsid w:val="008D774D"/>
    <w:rsid w:val="008D7E5E"/>
    <w:rsid w:val="008E2D19"/>
    <w:rsid w:val="008E442F"/>
    <w:rsid w:val="008E4C2C"/>
    <w:rsid w:val="008E5FBE"/>
    <w:rsid w:val="008E61C5"/>
    <w:rsid w:val="008E6475"/>
    <w:rsid w:val="008E70A0"/>
    <w:rsid w:val="008E7BF6"/>
    <w:rsid w:val="008F15E5"/>
    <w:rsid w:val="008F1785"/>
    <w:rsid w:val="008F3035"/>
    <w:rsid w:val="008F431A"/>
    <w:rsid w:val="008F4BB7"/>
    <w:rsid w:val="008F6C1F"/>
    <w:rsid w:val="00900A6A"/>
    <w:rsid w:val="00900D39"/>
    <w:rsid w:val="00902413"/>
    <w:rsid w:val="00902D93"/>
    <w:rsid w:val="00902EB3"/>
    <w:rsid w:val="00904751"/>
    <w:rsid w:val="009051D5"/>
    <w:rsid w:val="00905493"/>
    <w:rsid w:val="00906364"/>
    <w:rsid w:val="00911205"/>
    <w:rsid w:val="00913195"/>
    <w:rsid w:val="00915476"/>
    <w:rsid w:val="0092127C"/>
    <w:rsid w:val="00921755"/>
    <w:rsid w:val="00922654"/>
    <w:rsid w:val="00922EB0"/>
    <w:rsid w:val="00922F32"/>
    <w:rsid w:val="00922F71"/>
    <w:rsid w:val="009233E1"/>
    <w:rsid w:val="009244B0"/>
    <w:rsid w:val="00924777"/>
    <w:rsid w:val="00925F85"/>
    <w:rsid w:val="00927A91"/>
    <w:rsid w:val="00927E30"/>
    <w:rsid w:val="009308F6"/>
    <w:rsid w:val="00931E24"/>
    <w:rsid w:val="00931F41"/>
    <w:rsid w:val="00933B52"/>
    <w:rsid w:val="00933D50"/>
    <w:rsid w:val="009347B7"/>
    <w:rsid w:val="00934E96"/>
    <w:rsid w:val="0093523A"/>
    <w:rsid w:val="00935BD5"/>
    <w:rsid w:val="009369F2"/>
    <w:rsid w:val="00936D27"/>
    <w:rsid w:val="0094262F"/>
    <w:rsid w:val="00943E1A"/>
    <w:rsid w:val="00944FA9"/>
    <w:rsid w:val="0094768B"/>
    <w:rsid w:val="00950B09"/>
    <w:rsid w:val="00951934"/>
    <w:rsid w:val="00952726"/>
    <w:rsid w:val="00952F64"/>
    <w:rsid w:val="00954074"/>
    <w:rsid w:val="00954595"/>
    <w:rsid w:val="009559CE"/>
    <w:rsid w:val="00960935"/>
    <w:rsid w:val="009619C6"/>
    <w:rsid w:val="0096246C"/>
    <w:rsid w:val="00963036"/>
    <w:rsid w:val="009632E6"/>
    <w:rsid w:val="00963885"/>
    <w:rsid w:val="009664AD"/>
    <w:rsid w:val="00967748"/>
    <w:rsid w:val="00971A2E"/>
    <w:rsid w:val="00974696"/>
    <w:rsid w:val="009753E2"/>
    <w:rsid w:val="00975656"/>
    <w:rsid w:val="0097619F"/>
    <w:rsid w:val="00976549"/>
    <w:rsid w:val="00976B02"/>
    <w:rsid w:val="00976DB0"/>
    <w:rsid w:val="00981277"/>
    <w:rsid w:val="009821A9"/>
    <w:rsid w:val="00982953"/>
    <w:rsid w:val="00983516"/>
    <w:rsid w:val="0098359D"/>
    <w:rsid w:val="00985AC9"/>
    <w:rsid w:val="009865EB"/>
    <w:rsid w:val="00987569"/>
    <w:rsid w:val="00987FF2"/>
    <w:rsid w:val="00990A43"/>
    <w:rsid w:val="0099154C"/>
    <w:rsid w:val="009917DF"/>
    <w:rsid w:val="00992049"/>
    <w:rsid w:val="00992C0C"/>
    <w:rsid w:val="009935C3"/>
    <w:rsid w:val="009938C3"/>
    <w:rsid w:val="00993C2E"/>
    <w:rsid w:val="00994D41"/>
    <w:rsid w:val="00995302"/>
    <w:rsid w:val="00995898"/>
    <w:rsid w:val="00996262"/>
    <w:rsid w:val="00996609"/>
    <w:rsid w:val="00997FFB"/>
    <w:rsid w:val="009A0AB7"/>
    <w:rsid w:val="009A2C2A"/>
    <w:rsid w:val="009A725A"/>
    <w:rsid w:val="009A7495"/>
    <w:rsid w:val="009B455E"/>
    <w:rsid w:val="009B586B"/>
    <w:rsid w:val="009B634D"/>
    <w:rsid w:val="009C0010"/>
    <w:rsid w:val="009C21DB"/>
    <w:rsid w:val="009C2336"/>
    <w:rsid w:val="009C2351"/>
    <w:rsid w:val="009C3106"/>
    <w:rsid w:val="009C31B2"/>
    <w:rsid w:val="009C36AA"/>
    <w:rsid w:val="009C413D"/>
    <w:rsid w:val="009C6686"/>
    <w:rsid w:val="009D099F"/>
    <w:rsid w:val="009D0B85"/>
    <w:rsid w:val="009D184C"/>
    <w:rsid w:val="009D18D0"/>
    <w:rsid w:val="009D2108"/>
    <w:rsid w:val="009D2968"/>
    <w:rsid w:val="009D2AAD"/>
    <w:rsid w:val="009D4064"/>
    <w:rsid w:val="009D4A8D"/>
    <w:rsid w:val="009D4B96"/>
    <w:rsid w:val="009D4E1B"/>
    <w:rsid w:val="009D4FB7"/>
    <w:rsid w:val="009D5F84"/>
    <w:rsid w:val="009D6241"/>
    <w:rsid w:val="009D646F"/>
    <w:rsid w:val="009D6912"/>
    <w:rsid w:val="009E161A"/>
    <w:rsid w:val="009E1BB3"/>
    <w:rsid w:val="009E1D72"/>
    <w:rsid w:val="009E29D5"/>
    <w:rsid w:val="009E57F1"/>
    <w:rsid w:val="009E6049"/>
    <w:rsid w:val="009E64ED"/>
    <w:rsid w:val="009E6CCE"/>
    <w:rsid w:val="009E7668"/>
    <w:rsid w:val="009F37DA"/>
    <w:rsid w:val="009F4058"/>
    <w:rsid w:val="009F4FDE"/>
    <w:rsid w:val="009F562A"/>
    <w:rsid w:val="009F5C90"/>
    <w:rsid w:val="009F62FC"/>
    <w:rsid w:val="00A00159"/>
    <w:rsid w:val="00A002F7"/>
    <w:rsid w:val="00A01110"/>
    <w:rsid w:val="00A0189E"/>
    <w:rsid w:val="00A032C4"/>
    <w:rsid w:val="00A042B8"/>
    <w:rsid w:val="00A0443D"/>
    <w:rsid w:val="00A05859"/>
    <w:rsid w:val="00A05BFE"/>
    <w:rsid w:val="00A10073"/>
    <w:rsid w:val="00A10E4A"/>
    <w:rsid w:val="00A10F85"/>
    <w:rsid w:val="00A1157A"/>
    <w:rsid w:val="00A141C2"/>
    <w:rsid w:val="00A15009"/>
    <w:rsid w:val="00A1557C"/>
    <w:rsid w:val="00A1701B"/>
    <w:rsid w:val="00A171B1"/>
    <w:rsid w:val="00A20B60"/>
    <w:rsid w:val="00A21704"/>
    <w:rsid w:val="00A224FC"/>
    <w:rsid w:val="00A22A62"/>
    <w:rsid w:val="00A23199"/>
    <w:rsid w:val="00A241BF"/>
    <w:rsid w:val="00A2439C"/>
    <w:rsid w:val="00A24B36"/>
    <w:rsid w:val="00A252E1"/>
    <w:rsid w:val="00A26136"/>
    <w:rsid w:val="00A26297"/>
    <w:rsid w:val="00A265C1"/>
    <w:rsid w:val="00A30D59"/>
    <w:rsid w:val="00A31364"/>
    <w:rsid w:val="00A31CA1"/>
    <w:rsid w:val="00A32C34"/>
    <w:rsid w:val="00A32E3E"/>
    <w:rsid w:val="00A34C40"/>
    <w:rsid w:val="00A34E3C"/>
    <w:rsid w:val="00A34FFA"/>
    <w:rsid w:val="00A35BF1"/>
    <w:rsid w:val="00A40FA7"/>
    <w:rsid w:val="00A463CF"/>
    <w:rsid w:val="00A46E8B"/>
    <w:rsid w:val="00A5040C"/>
    <w:rsid w:val="00A50B71"/>
    <w:rsid w:val="00A52B9F"/>
    <w:rsid w:val="00A57122"/>
    <w:rsid w:val="00A60AB8"/>
    <w:rsid w:val="00A60CEC"/>
    <w:rsid w:val="00A60F56"/>
    <w:rsid w:val="00A6214D"/>
    <w:rsid w:val="00A624BE"/>
    <w:rsid w:val="00A63290"/>
    <w:rsid w:val="00A63C6B"/>
    <w:rsid w:val="00A6578E"/>
    <w:rsid w:val="00A6627D"/>
    <w:rsid w:val="00A66BB7"/>
    <w:rsid w:val="00A6760A"/>
    <w:rsid w:val="00A67D02"/>
    <w:rsid w:val="00A67F20"/>
    <w:rsid w:val="00A706A3"/>
    <w:rsid w:val="00A71B79"/>
    <w:rsid w:val="00A71BB3"/>
    <w:rsid w:val="00A72653"/>
    <w:rsid w:val="00A73DA9"/>
    <w:rsid w:val="00A74763"/>
    <w:rsid w:val="00A75683"/>
    <w:rsid w:val="00A7782E"/>
    <w:rsid w:val="00A8104D"/>
    <w:rsid w:val="00A81652"/>
    <w:rsid w:val="00A83D34"/>
    <w:rsid w:val="00A850E7"/>
    <w:rsid w:val="00A8532A"/>
    <w:rsid w:val="00A855BC"/>
    <w:rsid w:val="00A85CBF"/>
    <w:rsid w:val="00A85FF4"/>
    <w:rsid w:val="00A866FE"/>
    <w:rsid w:val="00A874B8"/>
    <w:rsid w:val="00A877F4"/>
    <w:rsid w:val="00A92CF1"/>
    <w:rsid w:val="00A930A7"/>
    <w:rsid w:val="00A93C9F"/>
    <w:rsid w:val="00A93FDA"/>
    <w:rsid w:val="00A95DFF"/>
    <w:rsid w:val="00A96A06"/>
    <w:rsid w:val="00A979C4"/>
    <w:rsid w:val="00A97ECE"/>
    <w:rsid w:val="00AA07E3"/>
    <w:rsid w:val="00AA0CD9"/>
    <w:rsid w:val="00AA0F81"/>
    <w:rsid w:val="00AA138E"/>
    <w:rsid w:val="00AA17B8"/>
    <w:rsid w:val="00AA2A17"/>
    <w:rsid w:val="00AA2AB8"/>
    <w:rsid w:val="00AA3C3A"/>
    <w:rsid w:val="00AA57B8"/>
    <w:rsid w:val="00AA5CDB"/>
    <w:rsid w:val="00AA68D1"/>
    <w:rsid w:val="00AA79B9"/>
    <w:rsid w:val="00AB01BE"/>
    <w:rsid w:val="00AB0923"/>
    <w:rsid w:val="00AB11BA"/>
    <w:rsid w:val="00AB1C06"/>
    <w:rsid w:val="00AB29DF"/>
    <w:rsid w:val="00AB2B35"/>
    <w:rsid w:val="00AB2C75"/>
    <w:rsid w:val="00AB3C70"/>
    <w:rsid w:val="00AB3F59"/>
    <w:rsid w:val="00AB4A6A"/>
    <w:rsid w:val="00AB4E68"/>
    <w:rsid w:val="00AB697F"/>
    <w:rsid w:val="00AB713C"/>
    <w:rsid w:val="00AB7668"/>
    <w:rsid w:val="00AB76F7"/>
    <w:rsid w:val="00AB7F84"/>
    <w:rsid w:val="00AC0475"/>
    <w:rsid w:val="00AC2526"/>
    <w:rsid w:val="00AC5555"/>
    <w:rsid w:val="00AC61B1"/>
    <w:rsid w:val="00AC6358"/>
    <w:rsid w:val="00AD0AAC"/>
    <w:rsid w:val="00AD2EC3"/>
    <w:rsid w:val="00AD38AD"/>
    <w:rsid w:val="00AD4957"/>
    <w:rsid w:val="00AD5763"/>
    <w:rsid w:val="00AD6DDA"/>
    <w:rsid w:val="00AE0866"/>
    <w:rsid w:val="00AE28CC"/>
    <w:rsid w:val="00AE71D3"/>
    <w:rsid w:val="00AF0DBE"/>
    <w:rsid w:val="00AF38ED"/>
    <w:rsid w:val="00AF66BE"/>
    <w:rsid w:val="00AF6CA9"/>
    <w:rsid w:val="00AF6EC0"/>
    <w:rsid w:val="00AF7E13"/>
    <w:rsid w:val="00B0025F"/>
    <w:rsid w:val="00B0110E"/>
    <w:rsid w:val="00B024CC"/>
    <w:rsid w:val="00B02A51"/>
    <w:rsid w:val="00B06545"/>
    <w:rsid w:val="00B06CAE"/>
    <w:rsid w:val="00B073BC"/>
    <w:rsid w:val="00B1213C"/>
    <w:rsid w:val="00B136C4"/>
    <w:rsid w:val="00B15E37"/>
    <w:rsid w:val="00B16879"/>
    <w:rsid w:val="00B20BE5"/>
    <w:rsid w:val="00B22967"/>
    <w:rsid w:val="00B22BAF"/>
    <w:rsid w:val="00B22D7C"/>
    <w:rsid w:val="00B245A8"/>
    <w:rsid w:val="00B24AB0"/>
    <w:rsid w:val="00B25962"/>
    <w:rsid w:val="00B261A6"/>
    <w:rsid w:val="00B26709"/>
    <w:rsid w:val="00B26E6A"/>
    <w:rsid w:val="00B27B76"/>
    <w:rsid w:val="00B302C2"/>
    <w:rsid w:val="00B32134"/>
    <w:rsid w:val="00B33E61"/>
    <w:rsid w:val="00B37818"/>
    <w:rsid w:val="00B37A62"/>
    <w:rsid w:val="00B37FD3"/>
    <w:rsid w:val="00B40CAE"/>
    <w:rsid w:val="00B445A8"/>
    <w:rsid w:val="00B45556"/>
    <w:rsid w:val="00B5006D"/>
    <w:rsid w:val="00B50E9B"/>
    <w:rsid w:val="00B52635"/>
    <w:rsid w:val="00B52895"/>
    <w:rsid w:val="00B531F4"/>
    <w:rsid w:val="00B53CEA"/>
    <w:rsid w:val="00B5545D"/>
    <w:rsid w:val="00B56B74"/>
    <w:rsid w:val="00B61C2A"/>
    <w:rsid w:val="00B62632"/>
    <w:rsid w:val="00B641D3"/>
    <w:rsid w:val="00B6507D"/>
    <w:rsid w:val="00B67E94"/>
    <w:rsid w:val="00B705CC"/>
    <w:rsid w:val="00B72440"/>
    <w:rsid w:val="00B741E0"/>
    <w:rsid w:val="00B74A0F"/>
    <w:rsid w:val="00B752C8"/>
    <w:rsid w:val="00B75332"/>
    <w:rsid w:val="00B778D9"/>
    <w:rsid w:val="00B810D8"/>
    <w:rsid w:val="00B8211D"/>
    <w:rsid w:val="00B829F9"/>
    <w:rsid w:val="00B8311D"/>
    <w:rsid w:val="00B8597B"/>
    <w:rsid w:val="00B85ACE"/>
    <w:rsid w:val="00B86522"/>
    <w:rsid w:val="00B8777B"/>
    <w:rsid w:val="00B90202"/>
    <w:rsid w:val="00B9080B"/>
    <w:rsid w:val="00B91707"/>
    <w:rsid w:val="00B9221B"/>
    <w:rsid w:val="00B9287C"/>
    <w:rsid w:val="00B936B2"/>
    <w:rsid w:val="00B93723"/>
    <w:rsid w:val="00B95BE4"/>
    <w:rsid w:val="00B97418"/>
    <w:rsid w:val="00BA0DE9"/>
    <w:rsid w:val="00BA1D89"/>
    <w:rsid w:val="00BA2313"/>
    <w:rsid w:val="00BA3C42"/>
    <w:rsid w:val="00BA522B"/>
    <w:rsid w:val="00BA5A7D"/>
    <w:rsid w:val="00BA5BE2"/>
    <w:rsid w:val="00BA5C8E"/>
    <w:rsid w:val="00BA5E13"/>
    <w:rsid w:val="00BA676C"/>
    <w:rsid w:val="00BB013A"/>
    <w:rsid w:val="00BB02BD"/>
    <w:rsid w:val="00BB0433"/>
    <w:rsid w:val="00BB07BB"/>
    <w:rsid w:val="00BB0854"/>
    <w:rsid w:val="00BB24BF"/>
    <w:rsid w:val="00BB2D5C"/>
    <w:rsid w:val="00BB2F1B"/>
    <w:rsid w:val="00BB2F71"/>
    <w:rsid w:val="00BB5E5F"/>
    <w:rsid w:val="00BB70ED"/>
    <w:rsid w:val="00BB7477"/>
    <w:rsid w:val="00BC1245"/>
    <w:rsid w:val="00BC129D"/>
    <w:rsid w:val="00BC3EB4"/>
    <w:rsid w:val="00BC45CA"/>
    <w:rsid w:val="00BC6A21"/>
    <w:rsid w:val="00BD10C7"/>
    <w:rsid w:val="00BD1106"/>
    <w:rsid w:val="00BD2964"/>
    <w:rsid w:val="00BD3156"/>
    <w:rsid w:val="00BD3D3A"/>
    <w:rsid w:val="00BD3F02"/>
    <w:rsid w:val="00BD7151"/>
    <w:rsid w:val="00BE0073"/>
    <w:rsid w:val="00BE126F"/>
    <w:rsid w:val="00BE14FE"/>
    <w:rsid w:val="00BE282F"/>
    <w:rsid w:val="00BE2E26"/>
    <w:rsid w:val="00BE3018"/>
    <w:rsid w:val="00BE3E06"/>
    <w:rsid w:val="00BE5CC3"/>
    <w:rsid w:val="00BE6526"/>
    <w:rsid w:val="00BE75CD"/>
    <w:rsid w:val="00BE7BD0"/>
    <w:rsid w:val="00BE7ED8"/>
    <w:rsid w:val="00BF12A9"/>
    <w:rsid w:val="00BF1655"/>
    <w:rsid w:val="00BF19E2"/>
    <w:rsid w:val="00BF3A75"/>
    <w:rsid w:val="00BF4527"/>
    <w:rsid w:val="00BF517C"/>
    <w:rsid w:val="00BF5BD3"/>
    <w:rsid w:val="00BF6644"/>
    <w:rsid w:val="00BF6F92"/>
    <w:rsid w:val="00BF7ADD"/>
    <w:rsid w:val="00C012E7"/>
    <w:rsid w:val="00C022AF"/>
    <w:rsid w:val="00C03820"/>
    <w:rsid w:val="00C0725F"/>
    <w:rsid w:val="00C0794F"/>
    <w:rsid w:val="00C10700"/>
    <w:rsid w:val="00C1080D"/>
    <w:rsid w:val="00C14C5D"/>
    <w:rsid w:val="00C15E2F"/>
    <w:rsid w:val="00C20B47"/>
    <w:rsid w:val="00C224B6"/>
    <w:rsid w:val="00C22C47"/>
    <w:rsid w:val="00C231BE"/>
    <w:rsid w:val="00C242D4"/>
    <w:rsid w:val="00C278E6"/>
    <w:rsid w:val="00C338DB"/>
    <w:rsid w:val="00C35291"/>
    <w:rsid w:val="00C41A15"/>
    <w:rsid w:val="00C42DD3"/>
    <w:rsid w:val="00C4418F"/>
    <w:rsid w:val="00C44B6A"/>
    <w:rsid w:val="00C4565B"/>
    <w:rsid w:val="00C45CF7"/>
    <w:rsid w:val="00C47255"/>
    <w:rsid w:val="00C473E5"/>
    <w:rsid w:val="00C506A9"/>
    <w:rsid w:val="00C5237F"/>
    <w:rsid w:val="00C5331C"/>
    <w:rsid w:val="00C53322"/>
    <w:rsid w:val="00C539EF"/>
    <w:rsid w:val="00C53D66"/>
    <w:rsid w:val="00C63473"/>
    <w:rsid w:val="00C63755"/>
    <w:rsid w:val="00C637B0"/>
    <w:rsid w:val="00C6570A"/>
    <w:rsid w:val="00C660B4"/>
    <w:rsid w:val="00C67297"/>
    <w:rsid w:val="00C67A69"/>
    <w:rsid w:val="00C67C6E"/>
    <w:rsid w:val="00C702F8"/>
    <w:rsid w:val="00C71AE0"/>
    <w:rsid w:val="00C71DE0"/>
    <w:rsid w:val="00C7241E"/>
    <w:rsid w:val="00C72712"/>
    <w:rsid w:val="00C730FC"/>
    <w:rsid w:val="00C733DF"/>
    <w:rsid w:val="00C7653B"/>
    <w:rsid w:val="00C7765B"/>
    <w:rsid w:val="00C818CF"/>
    <w:rsid w:val="00C821C0"/>
    <w:rsid w:val="00C85144"/>
    <w:rsid w:val="00C8561B"/>
    <w:rsid w:val="00C864F6"/>
    <w:rsid w:val="00C8688C"/>
    <w:rsid w:val="00C874BA"/>
    <w:rsid w:val="00C909B1"/>
    <w:rsid w:val="00C91A1B"/>
    <w:rsid w:val="00C91C3E"/>
    <w:rsid w:val="00C96EEA"/>
    <w:rsid w:val="00C978BF"/>
    <w:rsid w:val="00CA0E65"/>
    <w:rsid w:val="00CA1C2A"/>
    <w:rsid w:val="00CA2363"/>
    <w:rsid w:val="00CA2C9E"/>
    <w:rsid w:val="00CA3003"/>
    <w:rsid w:val="00CA3A45"/>
    <w:rsid w:val="00CA4576"/>
    <w:rsid w:val="00CA4709"/>
    <w:rsid w:val="00CA55A5"/>
    <w:rsid w:val="00CA6449"/>
    <w:rsid w:val="00CA64AE"/>
    <w:rsid w:val="00CA664F"/>
    <w:rsid w:val="00CA77D0"/>
    <w:rsid w:val="00CB1035"/>
    <w:rsid w:val="00CB472F"/>
    <w:rsid w:val="00CB4A17"/>
    <w:rsid w:val="00CB4AF1"/>
    <w:rsid w:val="00CB4EDC"/>
    <w:rsid w:val="00CB59DC"/>
    <w:rsid w:val="00CB6BCB"/>
    <w:rsid w:val="00CC0D5F"/>
    <w:rsid w:val="00CC1F95"/>
    <w:rsid w:val="00CC1FAA"/>
    <w:rsid w:val="00CC27CC"/>
    <w:rsid w:val="00CC3155"/>
    <w:rsid w:val="00CC4321"/>
    <w:rsid w:val="00CC586F"/>
    <w:rsid w:val="00CC5BE2"/>
    <w:rsid w:val="00CC63B5"/>
    <w:rsid w:val="00CC7AAF"/>
    <w:rsid w:val="00CD0F1A"/>
    <w:rsid w:val="00CD1000"/>
    <w:rsid w:val="00CD34D2"/>
    <w:rsid w:val="00CD3694"/>
    <w:rsid w:val="00CD479E"/>
    <w:rsid w:val="00CD5FC3"/>
    <w:rsid w:val="00CE251D"/>
    <w:rsid w:val="00CE2A93"/>
    <w:rsid w:val="00CE53B0"/>
    <w:rsid w:val="00CE5B5D"/>
    <w:rsid w:val="00CF2376"/>
    <w:rsid w:val="00CF2F74"/>
    <w:rsid w:val="00CF3DA5"/>
    <w:rsid w:val="00CF450D"/>
    <w:rsid w:val="00CF4ECC"/>
    <w:rsid w:val="00CF6823"/>
    <w:rsid w:val="00CF7B81"/>
    <w:rsid w:val="00D0013E"/>
    <w:rsid w:val="00D0027E"/>
    <w:rsid w:val="00D01B18"/>
    <w:rsid w:val="00D03473"/>
    <w:rsid w:val="00D03E1B"/>
    <w:rsid w:val="00D046CD"/>
    <w:rsid w:val="00D04DDA"/>
    <w:rsid w:val="00D05997"/>
    <w:rsid w:val="00D05A9E"/>
    <w:rsid w:val="00D0741F"/>
    <w:rsid w:val="00D10CB1"/>
    <w:rsid w:val="00D110C5"/>
    <w:rsid w:val="00D151D7"/>
    <w:rsid w:val="00D16306"/>
    <w:rsid w:val="00D1704C"/>
    <w:rsid w:val="00D17961"/>
    <w:rsid w:val="00D201F1"/>
    <w:rsid w:val="00D2120B"/>
    <w:rsid w:val="00D21338"/>
    <w:rsid w:val="00D226CC"/>
    <w:rsid w:val="00D22AD3"/>
    <w:rsid w:val="00D2525E"/>
    <w:rsid w:val="00D263AB"/>
    <w:rsid w:val="00D2643F"/>
    <w:rsid w:val="00D26FB2"/>
    <w:rsid w:val="00D2704D"/>
    <w:rsid w:val="00D31B2B"/>
    <w:rsid w:val="00D3241C"/>
    <w:rsid w:val="00D32C29"/>
    <w:rsid w:val="00D33AEE"/>
    <w:rsid w:val="00D34620"/>
    <w:rsid w:val="00D3603B"/>
    <w:rsid w:val="00D36252"/>
    <w:rsid w:val="00D4018E"/>
    <w:rsid w:val="00D40699"/>
    <w:rsid w:val="00D4098F"/>
    <w:rsid w:val="00D40ABE"/>
    <w:rsid w:val="00D41173"/>
    <w:rsid w:val="00D4132E"/>
    <w:rsid w:val="00D42612"/>
    <w:rsid w:val="00D42E5A"/>
    <w:rsid w:val="00D4331A"/>
    <w:rsid w:val="00D456F9"/>
    <w:rsid w:val="00D53391"/>
    <w:rsid w:val="00D6125C"/>
    <w:rsid w:val="00D61D31"/>
    <w:rsid w:val="00D61F3D"/>
    <w:rsid w:val="00D62570"/>
    <w:rsid w:val="00D62FA1"/>
    <w:rsid w:val="00D678A9"/>
    <w:rsid w:val="00D70BAB"/>
    <w:rsid w:val="00D7232D"/>
    <w:rsid w:val="00D739EE"/>
    <w:rsid w:val="00D74C9C"/>
    <w:rsid w:val="00D74E54"/>
    <w:rsid w:val="00D77AF9"/>
    <w:rsid w:val="00D82B4F"/>
    <w:rsid w:val="00D82C0E"/>
    <w:rsid w:val="00D86D63"/>
    <w:rsid w:val="00D90AC9"/>
    <w:rsid w:val="00D91660"/>
    <w:rsid w:val="00D920F8"/>
    <w:rsid w:val="00D92770"/>
    <w:rsid w:val="00D92ED0"/>
    <w:rsid w:val="00D936D5"/>
    <w:rsid w:val="00D93837"/>
    <w:rsid w:val="00D94033"/>
    <w:rsid w:val="00D95EEB"/>
    <w:rsid w:val="00D97FC6"/>
    <w:rsid w:val="00DA31A6"/>
    <w:rsid w:val="00DA39BF"/>
    <w:rsid w:val="00DA3CB6"/>
    <w:rsid w:val="00DA3CF7"/>
    <w:rsid w:val="00DA7E6E"/>
    <w:rsid w:val="00DA7ED1"/>
    <w:rsid w:val="00DB058D"/>
    <w:rsid w:val="00DB150C"/>
    <w:rsid w:val="00DB1B05"/>
    <w:rsid w:val="00DB2587"/>
    <w:rsid w:val="00DB26B8"/>
    <w:rsid w:val="00DB461E"/>
    <w:rsid w:val="00DB4B0D"/>
    <w:rsid w:val="00DB626A"/>
    <w:rsid w:val="00DB62C8"/>
    <w:rsid w:val="00DB6D9B"/>
    <w:rsid w:val="00DB73DC"/>
    <w:rsid w:val="00DC13D9"/>
    <w:rsid w:val="00DC3866"/>
    <w:rsid w:val="00DC428E"/>
    <w:rsid w:val="00DC51AC"/>
    <w:rsid w:val="00DC6F47"/>
    <w:rsid w:val="00DC7660"/>
    <w:rsid w:val="00DD0F48"/>
    <w:rsid w:val="00DD1331"/>
    <w:rsid w:val="00DD1E2F"/>
    <w:rsid w:val="00DD26BA"/>
    <w:rsid w:val="00DD331D"/>
    <w:rsid w:val="00DD41BE"/>
    <w:rsid w:val="00DD42DA"/>
    <w:rsid w:val="00DD4C1F"/>
    <w:rsid w:val="00DD4D42"/>
    <w:rsid w:val="00DD718A"/>
    <w:rsid w:val="00DD7D9B"/>
    <w:rsid w:val="00DE0ECF"/>
    <w:rsid w:val="00DE2F16"/>
    <w:rsid w:val="00DE3D3C"/>
    <w:rsid w:val="00DE41F4"/>
    <w:rsid w:val="00DE4AB2"/>
    <w:rsid w:val="00DE68D8"/>
    <w:rsid w:val="00DE6B1C"/>
    <w:rsid w:val="00DE7B29"/>
    <w:rsid w:val="00DF3075"/>
    <w:rsid w:val="00DF3AB8"/>
    <w:rsid w:val="00DF40C2"/>
    <w:rsid w:val="00DF49EB"/>
    <w:rsid w:val="00DF62C6"/>
    <w:rsid w:val="00DF7849"/>
    <w:rsid w:val="00E00CC2"/>
    <w:rsid w:val="00E00F1C"/>
    <w:rsid w:val="00E018F5"/>
    <w:rsid w:val="00E02C73"/>
    <w:rsid w:val="00E05B9D"/>
    <w:rsid w:val="00E05E7A"/>
    <w:rsid w:val="00E07D1B"/>
    <w:rsid w:val="00E101FB"/>
    <w:rsid w:val="00E10321"/>
    <w:rsid w:val="00E105FE"/>
    <w:rsid w:val="00E108E9"/>
    <w:rsid w:val="00E10EFD"/>
    <w:rsid w:val="00E11DCD"/>
    <w:rsid w:val="00E120DD"/>
    <w:rsid w:val="00E122D2"/>
    <w:rsid w:val="00E139F0"/>
    <w:rsid w:val="00E14AC0"/>
    <w:rsid w:val="00E164B8"/>
    <w:rsid w:val="00E16B10"/>
    <w:rsid w:val="00E17131"/>
    <w:rsid w:val="00E2189B"/>
    <w:rsid w:val="00E219CA"/>
    <w:rsid w:val="00E228A1"/>
    <w:rsid w:val="00E239A2"/>
    <w:rsid w:val="00E25228"/>
    <w:rsid w:val="00E262F4"/>
    <w:rsid w:val="00E2666A"/>
    <w:rsid w:val="00E266B4"/>
    <w:rsid w:val="00E26FBC"/>
    <w:rsid w:val="00E30E15"/>
    <w:rsid w:val="00E315FA"/>
    <w:rsid w:val="00E31A8D"/>
    <w:rsid w:val="00E31BD2"/>
    <w:rsid w:val="00E34876"/>
    <w:rsid w:val="00E36AAE"/>
    <w:rsid w:val="00E37879"/>
    <w:rsid w:val="00E40017"/>
    <w:rsid w:val="00E4052E"/>
    <w:rsid w:val="00E4083C"/>
    <w:rsid w:val="00E43DA6"/>
    <w:rsid w:val="00E448AE"/>
    <w:rsid w:val="00E479C2"/>
    <w:rsid w:val="00E504D3"/>
    <w:rsid w:val="00E50524"/>
    <w:rsid w:val="00E50F11"/>
    <w:rsid w:val="00E51558"/>
    <w:rsid w:val="00E51D40"/>
    <w:rsid w:val="00E51ED8"/>
    <w:rsid w:val="00E52025"/>
    <w:rsid w:val="00E539B0"/>
    <w:rsid w:val="00E53B9B"/>
    <w:rsid w:val="00E53F14"/>
    <w:rsid w:val="00E54C6F"/>
    <w:rsid w:val="00E551BC"/>
    <w:rsid w:val="00E55740"/>
    <w:rsid w:val="00E5630D"/>
    <w:rsid w:val="00E56486"/>
    <w:rsid w:val="00E56958"/>
    <w:rsid w:val="00E56FCC"/>
    <w:rsid w:val="00E57351"/>
    <w:rsid w:val="00E60E72"/>
    <w:rsid w:val="00E62BE7"/>
    <w:rsid w:val="00E64F45"/>
    <w:rsid w:val="00E65091"/>
    <w:rsid w:val="00E7096A"/>
    <w:rsid w:val="00E70E9C"/>
    <w:rsid w:val="00E70F8A"/>
    <w:rsid w:val="00E71200"/>
    <w:rsid w:val="00E72A4D"/>
    <w:rsid w:val="00E7303C"/>
    <w:rsid w:val="00E736D2"/>
    <w:rsid w:val="00E74D44"/>
    <w:rsid w:val="00E75581"/>
    <w:rsid w:val="00E75D40"/>
    <w:rsid w:val="00E76120"/>
    <w:rsid w:val="00E7631E"/>
    <w:rsid w:val="00E7740E"/>
    <w:rsid w:val="00E77D56"/>
    <w:rsid w:val="00E81704"/>
    <w:rsid w:val="00E83FDD"/>
    <w:rsid w:val="00E84479"/>
    <w:rsid w:val="00E848EA"/>
    <w:rsid w:val="00E855DD"/>
    <w:rsid w:val="00E9179B"/>
    <w:rsid w:val="00E92466"/>
    <w:rsid w:val="00E95851"/>
    <w:rsid w:val="00E97C5F"/>
    <w:rsid w:val="00EA26B8"/>
    <w:rsid w:val="00EA44AB"/>
    <w:rsid w:val="00EA5716"/>
    <w:rsid w:val="00EA5CC0"/>
    <w:rsid w:val="00EA6873"/>
    <w:rsid w:val="00EA7C7C"/>
    <w:rsid w:val="00EB0A71"/>
    <w:rsid w:val="00EB1AAC"/>
    <w:rsid w:val="00EB3276"/>
    <w:rsid w:val="00EB7125"/>
    <w:rsid w:val="00EC10B6"/>
    <w:rsid w:val="00EC4DC3"/>
    <w:rsid w:val="00EC6282"/>
    <w:rsid w:val="00ED3C20"/>
    <w:rsid w:val="00ED5CC0"/>
    <w:rsid w:val="00ED6806"/>
    <w:rsid w:val="00ED6E46"/>
    <w:rsid w:val="00ED79D3"/>
    <w:rsid w:val="00EE01A6"/>
    <w:rsid w:val="00EE2475"/>
    <w:rsid w:val="00EE30BA"/>
    <w:rsid w:val="00EE3FEA"/>
    <w:rsid w:val="00EE5E9F"/>
    <w:rsid w:val="00EF0FFC"/>
    <w:rsid w:val="00EF23DA"/>
    <w:rsid w:val="00EF24E2"/>
    <w:rsid w:val="00EF2671"/>
    <w:rsid w:val="00EF2948"/>
    <w:rsid w:val="00EF4DE4"/>
    <w:rsid w:val="00EF5F48"/>
    <w:rsid w:val="00EF6CCF"/>
    <w:rsid w:val="00EF6D8A"/>
    <w:rsid w:val="00F01C26"/>
    <w:rsid w:val="00F01DAF"/>
    <w:rsid w:val="00F02970"/>
    <w:rsid w:val="00F04464"/>
    <w:rsid w:val="00F0491D"/>
    <w:rsid w:val="00F05C0D"/>
    <w:rsid w:val="00F06F18"/>
    <w:rsid w:val="00F07A14"/>
    <w:rsid w:val="00F10725"/>
    <w:rsid w:val="00F10DF4"/>
    <w:rsid w:val="00F11BAC"/>
    <w:rsid w:val="00F126B7"/>
    <w:rsid w:val="00F15F5A"/>
    <w:rsid w:val="00F16E88"/>
    <w:rsid w:val="00F25E26"/>
    <w:rsid w:val="00F300AC"/>
    <w:rsid w:val="00F320D4"/>
    <w:rsid w:val="00F32DF8"/>
    <w:rsid w:val="00F33F98"/>
    <w:rsid w:val="00F34154"/>
    <w:rsid w:val="00F34884"/>
    <w:rsid w:val="00F405FC"/>
    <w:rsid w:val="00F40766"/>
    <w:rsid w:val="00F40EEB"/>
    <w:rsid w:val="00F4190B"/>
    <w:rsid w:val="00F42330"/>
    <w:rsid w:val="00F42A4B"/>
    <w:rsid w:val="00F44231"/>
    <w:rsid w:val="00F44899"/>
    <w:rsid w:val="00F45E2E"/>
    <w:rsid w:val="00F50065"/>
    <w:rsid w:val="00F505A3"/>
    <w:rsid w:val="00F57E76"/>
    <w:rsid w:val="00F61973"/>
    <w:rsid w:val="00F62409"/>
    <w:rsid w:val="00F62F42"/>
    <w:rsid w:val="00F63C3D"/>
    <w:rsid w:val="00F64126"/>
    <w:rsid w:val="00F6524B"/>
    <w:rsid w:val="00F657E1"/>
    <w:rsid w:val="00F65997"/>
    <w:rsid w:val="00F6733D"/>
    <w:rsid w:val="00F67FA7"/>
    <w:rsid w:val="00F7096C"/>
    <w:rsid w:val="00F70A1C"/>
    <w:rsid w:val="00F70E3C"/>
    <w:rsid w:val="00F72920"/>
    <w:rsid w:val="00F73854"/>
    <w:rsid w:val="00F7724A"/>
    <w:rsid w:val="00F82309"/>
    <w:rsid w:val="00F83B7B"/>
    <w:rsid w:val="00F86B1F"/>
    <w:rsid w:val="00F90FAF"/>
    <w:rsid w:val="00F93B47"/>
    <w:rsid w:val="00F950D9"/>
    <w:rsid w:val="00F9656F"/>
    <w:rsid w:val="00F968AB"/>
    <w:rsid w:val="00F9716B"/>
    <w:rsid w:val="00FA1C17"/>
    <w:rsid w:val="00FA22A2"/>
    <w:rsid w:val="00FA3C52"/>
    <w:rsid w:val="00FA47D8"/>
    <w:rsid w:val="00FA5054"/>
    <w:rsid w:val="00FA69CE"/>
    <w:rsid w:val="00FB346F"/>
    <w:rsid w:val="00FB4C7A"/>
    <w:rsid w:val="00FB4E21"/>
    <w:rsid w:val="00FB5190"/>
    <w:rsid w:val="00FB57B7"/>
    <w:rsid w:val="00FB6508"/>
    <w:rsid w:val="00FC409B"/>
    <w:rsid w:val="00FC4DAA"/>
    <w:rsid w:val="00FC598F"/>
    <w:rsid w:val="00FC6B9E"/>
    <w:rsid w:val="00FC7C22"/>
    <w:rsid w:val="00FD0DAE"/>
    <w:rsid w:val="00FD13BD"/>
    <w:rsid w:val="00FD1FD4"/>
    <w:rsid w:val="00FD232B"/>
    <w:rsid w:val="00FD2728"/>
    <w:rsid w:val="00FD3E09"/>
    <w:rsid w:val="00FD4B3B"/>
    <w:rsid w:val="00FE0AF4"/>
    <w:rsid w:val="00FE1274"/>
    <w:rsid w:val="00FE1D57"/>
    <w:rsid w:val="00FE2D5E"/>
    <w:rsid w:val="00FE2E57"/>
    <w:rsid w:val="00FE35B7"/>
    <w:rsid w:val="00FE3CCF"/>
    <w:rsid w:val="00FE6270"/>
    <w:rsid w:val="00FE697B"/>
    <w:rsid w:val="00FE6B07"/>
    <w:rsid w:val="00FE74F9"/>
    <w:rsid w:val="00FE75AD"/>
    <w:rsid w:val="00FE76A5"/>
    <w:rsid w:val="00FE76AA"/>
    <w:rsid w:val="00FF039E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B50C54EA-3649-4481-9055-7A339139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EF3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7B7EF3"/>
    <w:pPr>
      <w:keepNext/>
      <w:keepLines/>
      <w:numPr>
        <w:numId w:val="6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7EF3"/>
    <w:pPr>
      <w:keepNext/>
      <w:keepLines/>
      <w:numPr>
        <w:ilvl w:val="1"/>
        <w:numId w:val="6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B7EF3"/>
    <w:pPr>
      <w:keepNext/>
      <w:keepLines/>
      <w:numPr>
        <w:ilvl w:val="2"/>
        <w:numId w:val="6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7B7EF3"/>
    <w:pPr>
      <w:keepNext/>
      <w:keepLines/>
      <w:numPr>
        <w:ilvl w:val="3"/>
        <w:numId w:val="6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5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5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5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5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5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  <w:rsid w:val="007B7EF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B7EF3"/>
  </w:style>
  <w:style w:type="paragraph" w:styleId="a4">
    <w:name w:val="header"/>
    <w:basedOn w:val="a0"/>
    <w:link w:val="a5"/>
    <w:uiPriority w:val="99"/>
    <w:unhideWhenUsed/>
    <w:rsid w:val="007B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7B7EF3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B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7B7EF3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7B7EF3"/>
    <w:pPr>
      <w:ind w:firstLine="420"/>
    </w:pPr>
  </w:style>
  <w:style w:type="character" w:styleId="a9">
    <w:name w:val="Hyperlink"/>
    <w:basedOn w:val="a1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7B7EF3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7B7EF3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7B7EF3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7B7EF3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b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b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072F-13AD-4E9C-850C-B4087142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4727</TotalTime>
  <Pages>12</Pages>
  <Words>1684</Words>
  <Characters>9605</Characters>
  <Application>Microsoft Office Word</Application>
  <DocSecurity>0</DocSecurity>
  <Lines>80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25</vt:i4>
      </vt:variant>
      <vt:variant>
        <vt:lpstr>Headings</vt:lpstr>
      </vt:variant>
      <vt:variant>
        <vt:i4>100</vt:i4>
      </vt:variant>
    </vt:vector>
  </HeadingPairs>
  <TitlesOfParts>
    <vt:vector size="126" baseType="lpstr">
      <vt:lpstr/>
      <vt:lpstr>注解</vt:lpstr>
      <vt:lpstr>    引入</vt:lpstr>
      <vt:lpstr>        注解如同标签</vt:lpstr>
      <vt:lpstr>    注解语法</vt:lpstr>
      <vt:lpstr>        注解的定义</vt:lpstr>
      <vt:lpstr>        注解的应用</vt:lpstr>
      <vt:lpstr>    元注解</vt:lpstr>
      <vt:lpstr>        @Retention</vt:lpstr>
      <vt:lpstr>        @Documented</vt:lpstr>
      <vt:lpstr>        @Target</vt:lpstr>
      <vt:lpstr>        @Inherited</vt:lpstr>
      <vt:lpstr>        @Repeatable</vt:lpstr>
      <vt:lpstr>        注解的属性</vt:lpstr>
      <vt:lpstr>    Java 预置的注解</vt:lpstr>
      <vt:lpstr>        @Deprecated</vt:lpstr>
      <vt:lpstr>        @Override</vt:lpstr>
      <vt:lpstr>        @SuppressWarnings</vt:lpstr>
      <vt:lpstr>        @SafeVarargs</vt:lpstr>
      <vt:lpstr>        @FunctionalInterface</vt:lpstr>
      <vt:lpstr>    注解的提取</vt:lpstr>
      <vt:lpstr>        注解与反射。</vt:lpstr>
      <vt:lpstr>        获取类上的注解</vt:lpstr>
      <vt:lpstr>        获取属性的注解</vt:lpstr>
      <vt:lpstr>        获取方法的注解</vt:lpstr>
      <vt:lpstr>    注解的使用场景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libin4434528@qq.com</cp:lastModifiedBy>
  <cp:revision>351</cp:revision>
  <dcterms:created xsi:type="dcterms:W3CDTF">2018-09-03T09:19:00Z</dcterms:created>
  <dcterms:modified xsi:type="dcterms:W3CDTF">2018-12-18T01:16:00Z</dcterms:modified>
</cp:coreProperties>
</file>