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C07A" w14:textId="4A3FE27D" w:rsidR="0053418F" w:rsidRDefault="00F277A3" w:rsidP="00F277A3">
      <w:pPr>
        <w:pStyle w:val="2"/>
      </w:pPr>
      <w:r>
        <w:rPr>
          <w:rFonts w:hint="eastAsia"/>
        </w:rPr>
        <w:t>数据库分类</w:t>
      </w:r>
    </w:p>
    <w:p w14:paraId="4D2464E6" w14:textId="4069D38A" w:rsidR="008E7EA1" w:rsidRDefault="008E7EA1" w:rsidP="008E7EA1">
      <w:pPr>
        <w:ind w:firstLine="420"/>
      </w:pPr>
      <w:r>
        <w:rPr>
          <w:rFonts w:hint="eastAsia"/>
        </w:rPr>
        <w:t>数据库主要分成两种：</w:t>
      </w:r>
    </w:p>
    <w:p w14:paraId="083FA77F" w14:textId="36E52349" w:rsidR="008E7EA1" w:rsidRDefault="008E7EA1" w:rsidP="008E7EA1">
      <w:pPr>
        <w:ind w:firstLine="420"/>
      </w:pPr>
      <w:r>
        <w:tab/>
        <w:t>-</w:t>
      </w:r>
      <w:r>
        <w:t>关系型数据库（</w:t>
      </w:r>
      <w:r>
        <w:t>RDBMS</w:t>
      </w:r>
      <w:r>
        <w:t>）</w:t>
      </w:r>
    </w:p>
    <w:p w14:paraId="0D0961BF" w14:textId="5613CED5" w:rsidR="008E7EA1" w:rsidRDefault="008E7EA1" w:rsidP="008E7EA1">
      <w:pPr>
        <w:ind w:firstLine="420"/>
      </w:pPr>
      <w:r>
        <w:tab/>
      </w:r>
      <w:r>
        <w:tab/>
      </w:r>
      <w:r>
        <w:rPr>
          <w:rFonts w:hint="eastAsia"/>
        </w:rPr>
        <w:t>·</w:t>
      </w:r>
      <w:r>
        <w:t>MySQL</w:t>
      </w:r>
      <w:r>
        <w:t>、</w:t>
      </w:r>
      <w:r>
        <w:t>Oracle</w:t>
      </w:r>
      <w:r>
        <w:t>、</w:t>
      </w:r>
      <w:proofErr w:type="spellStart"/>
      <w:r>
        <w:t>DB2</w:t>
      </w:r>
      <w:proofErr w:type="spellEnd"/>
      <w:r>
        <w:t>、</w:t>
      </w:r>
      <w:r>
        <w:t>SQL Server.....…</w:t>
      </w:r>
    </w:p>
    <w:p w14:paraId="3BF78F1D" w14:textId="05F48820" w:rsidR="008E7EA1" w:rsidRDefault="008E7EA1" w:rsidP="008E7EA1">
      <w:pPr>
        <w:ind w:firstLine="420"/>
      </w:pPr>
      <w:r>
        <w:tab/>
      </w:r>
      <w:r>
        <w:tab/>
      </w:r>
      <w:r>
        <w:rPr>
          <w:rFonts w:hint="eastAsia"/>
        </w:rPr>
        <w:t>·关系数据库中全都是表</w:t>
      </w:r>
    </w:p>
    <w:p w14:paraId="233A2441" w14:textId="0F876C4F" w:rsidR="008E7EA1" w:rsidRDefault="008E7EA1" w:rsidP="008E7EA1">
      <w:pPr>
        <w:ind w:firstLine="420"/>
      </w:pPr>
      <w:r>
        <w:tab/>
        <w:t>-</w:t>
      </w:r>
      <w:r>
        <w:t>非关系型数据库（</w:t>
      </w:r>
      <w:r>
        <w:t xml:space="preserve">No </w:t>
      </w:r>
      <w:proofErr w:type="spellStart"/>
      <w:r>
        <w:t>SQ</w:t>
      </w:r>
      <w:proofErr w:type="spellEnd"/>
      <w:r>
        <w:t>）</w:t>
      </w:r>
    </w:p>
    <w:p w14:paraId="088D877E" w14:textId="342E7ED4" w:rsidR="008E7EA1" w:rsidRDefault="008E7EA1" w:rsidP="008E7EA1">
      <w:pPr>
        <w:ind w:firstLine="420"/>
      </w:pPr>
      <w:r>
        <w:tab/>
      </w:r>
      <w:r>
        <w:tab/>
      </w:r>
      <w:r>
        <w:rPr>
          <w:rFonts w:hint="eastAsia"/>
        </w:rPr>
        <w:t>·</w:t>
      </w:r>
      <w:r>
        <w:t>MongoDB</w:t>
      </w:r>
      <w:r>
        <w:t>、</w:t>
      </w:r>
      <w:r>
        <w:t>Redis...…</w:t>
      </w:r>
    </w:p>
    <w:p w14:paraId="389390E4" w14:textId="666C8218" w:rsidR="008E7EA1" w:rsidRDefault="008E7EA1" w:rsidP="008E7EA1">
      <w:pPr>
        <w:ind w:firstLine="420"/>
      </w:pPr>
      <w:r>
        <w:tab/>
      </w:r>
      <w:r>
        <w:tab/>
      </w:r>
      <w:r>
        <w:rPr>
          <w:rFonts w:hint="eastAsia"/>
        </w:rPr>
        <w:t>·键值对数据库</w:t>
      </w:r>
    </w:p>
    <w:p w14:paraId="5D2DC3A8" w14:textId="664ABA96" w:rsidR="00F277A3" w:rsidRPr="00F277A3" w:rsidRDefault="008E7EA1" w:rsidP="008E7EA1">
      <w:pPr>
        <w:ind w:firstLine="420"/>
      </w:pPr>
      <w:r>
        <w:tab/>
      </w:r>
      <w:r>
        <w:tab/>
      </w:r>
      <w:r>
        <w:rPr>
          <w:rFonts w:hint="eastAsia"/>
        </w:rPr>
        <w:t>·文档数据库</w:t>
      </w:r>
      <w:r>
        <w:t>MongoDB</w:t>
      </w:r>
    </w:p>
    <w:p w14:paraId="2BA0934E" w14:textId="35EEB878" w:rsidR="00F277A3" w:rsidRPr="00F277A3" w:rsidRDefault="00F277A3" w:rsidP="00F277A3">
      <w:pPr>
        <w:ind w:firstLine="420"/>
      </w:pPr>
    </w:p>
    <w:p w14:paraId="394ADB78" w14:textId="0C58CBFF" w:rsidR="00F277A3" w:rsidRDefault="009C7C86" w:rsidP="009C7C86">
      <w:pPr>
        <w:pStyle w:val="2"/>
      </w:pPr>
      <w:r w:rsidRPr="009C7C86">
        <w:t>MongoDB</w:t>
      </w:r>
      <w:r w:rsidRPr="009C7C86">
        <w:t>简介</w:t>
      </w:r>
    </w:p>
    <w:p w14:paraId="4596AB23" w14:textId="416417B6" w:rsidR="009C7C86" w:rsidRDefault="009C7C86" w:rsidP="009C7C86">
      <w:pPr>
        <w:pStyle w:val="3"/>
        <w:ind w:firstLine="420"/>
      </w:pPr>
      <w:r w:rsidRPr="009C7C86">
        <w:t>MongoDB</w:t>
      </w:r>
      <w:r>
        <w:rPr>
          <w:rFonts w:hint="eastAsia"/>
        </w:rPr>
        <w:t>介绍</w:t>
      </w:r>
    </w:p>
    <w:p w14:paraId="42BEE92D" w14:textId="2B11BFD3" w:rsidR="009C7C86" w:rsidRDefault="009C7C86" w:rsidP="009C7C86">
      <w:pPr>
        <w:ind w:firstLine="420"/>
      </w:pPr>
      <w:r>
        <w:t>MongoDB</w:t>
      </w:r>
      <w:r>
        <w:t>是为快速开发互联网</w:t>
      </w:r>
      <w:r>
        <w:t>Web</w:t>
      </w:r>
      <w:r>
        <w:t>应用</w:t>
      </w:r>
      <w:r>
        <w:rPr>
          <w:rFonts w:hint="eastAsia"/>
        </w:rPr>
        <w:t>而设计的数据库系统。</w:t>
      </w:r>
    </w:p>
    <w:p w14:paraId="0833C891" w14:textId="62F8D126" w:rsidR="009C7C86" w:rsidRDefault="009C7C86" w:rsidP="009C7C86">
      <w:pPr>
        <w:ind w:firstLine="420"/>
      </w:pPr>
      <w:r>
        <w:t>MongoDB</w:t>
      </w:r>
      <w:r>
        <w:t>的设计目标是</w:t>
      </w:r>
      <w:proofErr w:type="gramStart"/>
      <w:r>
        <w:t>极</w:t>
      </w:r>
      <w:proofErr w:type="gramEnd"/>
      <w:r>
        <w:t>简、灵活、作为</w:t>
      </w:r>
      <w:r>
        <w:t>Web</w:t>
      </w:r>
      <w:r>
        <w:t>应用</w:t>
      </w:r>
      <w:proofErr w:type="gramStart"/>
      <w:r>
        <w:t>栈</w:t>
      </w:r>
      <w:proofErr w:type="gramEnd"/>
      <w:r>
        <w:t>的一部分。</w:t>
      </w:r>
    </w:p>
    <w:p w14:paraId="740B00ED" w14:textId="53BA0974" w:rsidR="009C7C86" w:rsidRDefault="009C7C86" w:rsidP="009C7C86">
      <w:pPr>
        <w:ind w:firstLine="420"/>
      </w:pPr>
      <w:r>
        <w:t>MongoDB</w:t>
      </w:r>
      <w:r>
        <w:t>的数据模型是面向文档的，所谓</w:t>
      </w:r>
      <w:r>
        <w:rPr>
          <w:rFonts w:hint="eastAsia"/>
        </w:rPr>
        <w:t>文档是一种类似于</w:t>
      </w:r>
      <w:r>
        <w:t>JSON</w:t>
      </w:r>
      <w:r>
        <w:t>的结构，简单理解</w:t>
      </w:r>
    </w:p>
    <w:p w14:paraId="37EE6F6B" w14:textId="4BADE2BE" w:rsidR="009C7C86" w:rsidRDefault="009C7C86" w:rsidP="009C7C86">
      <w:pPr>
        <w:ind w:firstLine="420"/>
      </w:pPr>
      <w:r>
        <w:t>MongoDB</w:t>
      </w:r>
      <w:r>
        <w:t>这个数据库中存的是各种各样的</w:t>
      </w:r>
      <w:r>
        <w:t>JSON</w:t>
      </w:r>
      <w:r>
        <w:t>。</w:t>
      </w:r>
      <w:r>
        <w:t>(</w:t>
      </w:r>
      <w:proofErr w:type="spellStart"/>
      <w:r>
        <w:t>BSON</w:t>
      </w:r>
      <w:proofErr w:type="spellEnd"/>
      <w:r>
        <w:t>)</w:t>
      </w:r>
    </w:p>
    <w:p w14:paraId="68E0679E" w14:textId="03F3F504" w:rsidR="000E18CD" w:rsidRDefault="000E18CD" w:rsidP="009C7C86">
      <w:pPr>
        <w:ind w:firstLine="420"/>
      </w:pPr>
    </w:p>
    <w:p w14:paraId="410B3B0C" w14:textId="2ABE1FF8" w:rsidR="000E18CD" w:rsidRDefault="000E18CD" w:rsidP="000E18CD">
      <w:pPr>
        <w:pStyle w:val="3"/>
        <w:ind w:firstLine="420"/>
      </w:pPr>
      <w:proofErr w:type="spellStart"/>
      <w:r>
        <w:t>BSON</w:t>
      </w:r>
      <w:proofErr w:type="spellEnd"/>
      <w:r>
        <w:t>(</w:t>
      </w:r>
      <w:r>
        <w:rPr>
          <w:rFonts w:hint="eastAsia"/>
        </w:rPr>
        <w:t>二进制的</w:t>
      </w:r>
      <w:r>
        <w:rPr>
          <w:rFonts w:hint="eastAsia"/>
        </w:rPr>
        <w:t>json</w:t>
      </w:r>
      <w:r>
        <w:t>)</w:t>
      </w:r>
    </w:p>
    <w:p w14:paraId="5ADD2D28" w14:textId="721A3CFB" w:rsidR="000E18CD" w:rsidRDefault="000E18CD" w:rsidP="000E18CD">
      <w:pPr>
        <w:ind w:firstLine="420"/>
      </w:pPr>
    </w:p>
    <w:p w14:paraId="73A26723" w14:textId="385B9098" w:rsidR="000E18CD" w:rsidRDefault="000E18CD" w:rsidP="000E18CD">
      <w:pPr>
        <w:ind w:firstLine="420"/>
      </w:pPr>
    </w:p>
    <w:p w14:paraId="0E5AD134" w14:textId="27B4B82D" w:rsidR="006053DE" w:rsidRDefault="006053DE" w:rsidP="006053DE">
      <w:pPr>
        <w:pStyle w:val="2"/>
      </w:pPr>
      <w:r w:rsidRPr="006053DE">
        <w:t>数据逻辑结构</w:t>
      </w:r>
    </w:p>
    <w:p w14:paraId="5B0A65C5" w14:textId="7182BD72" w:rsidR="006053DE" w:rsidRPr="00193A7C" w:rsidRDefault="006053DE" w:rsidP="00193A7C">
      <w:pPr>
        <w:pStyle w:val="3"/>
        <w:ind w:firstLine="420"/>
      </w:pPr>
      <w:r>
        <w:rPr>
          <w:rFonts w:hint="eastAsia"/>
        </w:rPr>
        <w:t>概念</w:t>
      </w:r>
    </w:p>
    <w:p w14:paraId="3D50623A" w14:textId="1F5BFF2E" w:rsidR="000E18CD" w:rsidRDefault="000E18CD" w:rsidP="000E18CD">
      <w:pPr>
        <w:ind w:firstLine="420"/>
      </w:pPr>
      <w:r>
        <w:rPr>
          <w:rFonts w:hint="eastAsia"/>
        </w:rPr>
        <w:t>数据库（</w:t>
      </w:r>
      <w:r>
        <w:t>database</w:t>
      </w:r>
      <w:r>
        <w:t>）</w:t>
      </w:r>
      <w:r>
        <w:rPr>
          <w:rFonts w:hint="eastAsia"/>
        </w:rPr>
        <w:t>：</w:t>
      </w:r>
      <w:r>
        <w:t>数据库是一个仓库，在仓库中可以存放集合。</w:t>
      </w:r>
    </w:p>
    <w:p w14:paraId="3F014FCD" w14:textId="42D2B0E5" w:rsidR="000E18CD" w:rsidRDefault="000E18CD" w:rsidP="000E18CD">
      <w:pPr>
        <w:ind w:firstLineChars="0" w:firstLine="0"/>
      </w:pPr>
      <w:r>
        <w:tab/>
      </w:r>
      <w:r>
        <w:rPr>
          <w:rFonts w:hint="eastAsia"/>
        </w:rPr>
        <w:t>集合（</w:t>
      </w:r>
      <w:r>
        <w:t>collection)</w:t>
      </w:r>
      <w:r>
        <w:rPr>
          <w:rFonts w:hint="eastAsia"/>
        </w:rPr>
        <w:t>：</w:t>
      </w:r>
      <w:r>
        <w:t>集合类似于数组，在集合中可以存放文档。</w:t>
      </w:r>
    </w:p>
    <w:p w14:paraId="631677F7" w14:textId="13CF9D38" w:rsidR="00C5730B" w:rsidRDefault="000E18CD" w:rsidP="00B23242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文档（</w:t>
      </w:r>
      <w:r>
        <w:t>document)</w:t>
      </w:r>
      <w:r>
        <w:rPr>
          <w:rFonts w:hint="eastAsia"/>
        </w:rPr>
        <w:t>:</w:t>
      </w:r>
      <w:r>
        <w:t>文档数据库中的最小单位，我们存储和操作的</w:t>
      </w:r>
      <w:r>
        <w:rPr>
          <w:rFonts w:hint="eastAsia"/>
        </w:rPr>
        <w:t>内容都是文档。</w:t>
      </w:r>
    </w:p>
    <w:p w14:paraId="06B4531F" w14:textId="62BE5D79" w:rsidR="008953DE" w:rsidRDefault="008953DE" w:rsidP="008953DE">
      <w:pPr>
        <w:ind w:firstLineChars="0" w:firstLine="0"/>
      </w:pPr>
      <w:r>
        <w:tab/>
      </w:r>
      <w:r>
        <w:t>在</w:t>
      </w:r>
      <w:proofErr w:type="spellStart"/>
      <w:r>
        <w:t>MongopB</w:t>
      </w:r>
      <w:proofErr w:type="spellEnd"/>
      <w:r>
        <w:t>中，数据库和集合都不需要手动创建，</w:t>
      </w:r>
      <w:r>
        <w:rPr>
          <w:rFonts w:hint="eastAsia"/>
        </w:rPr>
        <w:t>当我们创建文档时，如果文档所在的集合或数据库不存在会自动</w:t>
      </w:r>
      <w:bookmarkStart w:id="0" w:name="_GoBack"/>
      <w:bookmarkEnd w:id="0"/>
      <w:r>
        <w:rPr>
          <w:rFonts w:hint="eastAsia"/>
        </w:rPr>
        <w:t>创建数据库和集合</w:t>
      </w:r>
    </w:p>
    <w:p w14:paraId="25C5C50F" w14:textId="2E870399" w:rsidR="00942FBF" w:rsidRDefault="00942FBF" w:rsidP="00193A7C">
      <w:pPr>
        <w:pStyle w:val="3"/>
        <w:ind w:firstLine="420"/>
      </w:pPr>
      <w:r>
        <w:rPr>
          <w:rFonts w:hint="eastAsia"/>
        </w:rPr>
        <w:lastRenderedPageBreak/>
        <w:t>层次关系</w:t>
      </w:r>
    </w:p>
    <w:p w14:paraId="0CA1C03A" w14:textId="20DFE736" w:rsidR="00942FBF" w:rsidRPr="00942FBF" w:rsidRDefault="00942FBF" w:rsidP="00942FBF">
      <w:pPr>
        <w:ind w:firstLine="420"/>
        <w:jc w:val="center"/>
      </w:pPr>
      <w:r>
        <w:rPr>
          <w:noProof/>
        </w:rPr>
        <w:drawing>
          <wp:inline distT="0" distB="0" distL="0" distR="0" wp14:anchorId="2F2D8842" wp14:editId="4D7A7941">
            <wp:extent cx="2878455" cy="2822575"/>
            <wp:effectExtent l="0" t="0" r="0" b="0"/>
            <wp:docPr id="9" name="图片 9" descr="https://images2017.cnblogs.com/blog/1271307/201801/1271307-20180105124037237-498542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71307/201801/1271307-20180105124037237-4985426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CCB4" w14:textId="0042AFC9" w:rsidR="006053DE" w:rsidRDefault="004A30C5" w:rsidP="004A30C5">
      <w:pPr>
        <w:pStyle w:val="3"/>
        <w:ind w:firstLine="42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和投影</w:t>
      </w:r>
    </w:p>
    <w:p w14:paraId="09509E2F" w14:textId="13FE4E56" w:rsidR="0015415B" w:rsidRDefault="00193A7C" w:rsidP="00986F89">
      <w:pPr>
        <w:pStyle w:val="2"/>
      </w:pPr>
      <w:r>
        <w:rPr>
          <w:rFonts w:hint="eastAsia"/>
        </w:rPr>
        <w:t>文档之间的关系</w:t>
      </w:r>
    </w:p>
    <w:p w14:paraId="1E0FF88F" w14:textId="7DBFB8E8" w:rsidR="00193A7C" w:rsidRDefault="00193A7C" w:rsidP="00986F89">
      <w:pPr>
        <w:pStyle w:val="3"/>
        <w:ind w:firstLine="420"/>
      </w:pPr>
      <w:r>
        <w:rPr>
          <w:rFonts w:hint="eastAsia"/>
        </w:rPr>
        <w:t>一对一：</w:t>
      </w:r>
      <w:r>
        <w:rPr>
          <w:rFonts w:hint="eastAsia"/>
        </w:rPr>
        <w:t>(</w:t>
      </w:r>
      <w:r>
        <w:t>one to one)</w:t>
      </w:r>
    </w:p>
    <w:p w14:paraId="3F258794" w14:textId="2CAA8EBD" w:rsidR="00986F89" w:rsidRPr="00986F89" w:rsidRDefault="00986F89" w:rsidP="00986F89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中，可以通过内嵌文档的形式体现出一对一的关系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F89" w14:paraId="03F67410" w14:textId="77777777" w:rsidTr="00986F89">
        <w:tc>
          <w:tcPr>
            <w:tcW w:w="8296" w:type="dxa"/>
          </w:tcPr>
          <w:p w14:paraId="0B410581" w14:textId="77777777" w:rsidR="00986F89" w:rsidRDefault="00986F89" w:rsidP="00986F89">
            <w:pPr>
              <w:ind w:firstLineChars="0" w:firstLine="0"/>
            </w:pPr>
            <w:proofErr w:type="spellStart"/>
            <w:proofErr w:type="gramStart"/>
            <w:r>
              <w:t>db.wifeAndHusband.insert</w:t>
            </w:r>
            <w:proofErr w:type="spellEnd"/>
            <w:proofErr w:type="gramEnd"/>
            <w:r>
              <w:t>([</w:t>
            </w:r>
          </w:p>
          <w:p w14:paraId="587CD8E3" w14:textId="77777777" w:rsidR="00986F89" w:rsidRDefault="00986F89" w:rsidP="00986F89">
            <w:pPr>
              <w:ind w:firstLineChars="0" w:firstLine="0"/>
            </w:pPr>
            <w:r>
              <w:t xml:space="preserve">    {</w:t>
            </w:r>
          </w:p>
          <w:p w14:paraId="4899710E" w14:textId="77777777" w:rsidR="00986F89" w:rsidRDefault="00986F89" w:rsidP="00986F89">
            <w:pPr>
              <w:ind w:firstLineChars="0" w:firstLine="0"/>
            </w:pPr>
            <w:r>
              <w:t xml:space="preserve">        name:"</w:t>
            </w:r>
            <w:r>
              <w:t>黄蓉</w:t>
            </w:r>
            <w:r>
              <w:t>",</w:t>
            </w:r>
          </w:p>
          <w:p w14:paraId="4192F1D7" w14:textId="77777777" w:rsidR="00986F89" w:rsidRDefault="00986F89" w:rsidP="00986F89">
            <w:pPr>
              <w:ind w:firstLineChars="0" w:firstLine="0"/>
            </w:pPr>
            <w:r>
              <w:t xml:space="preserve">        </w:t>
            </w:r>
            <w:proofErr w:type="gramStart"/>
            <w:r>
              <w:t>husband:{</w:t>
            </w:r>
            <w:proofErr w:type="gramEnd"/>
          </w:p>
          <w:p w14:paraId="3D549115" w14:textId="77777777" w:rsidR="00986F89" w:rsidRDefault="00986F89" w:rsidP="00986F89">
            <w:pPr>
              <w:ind w:firstLineChars="0" w:firstLine="0"/>
            </w:pPr>
            <w:r>
              <w:t xml:space="preserve">            name:"</w:t>
            </w:r>
            <w:r>
              <w:t>郭靖</w:t>
            </w:r>
            <w:r>
              <w:t>"</w:t>
            </w:r>
          </w:p>
          <w:p w14:paraId="704EB382" w14:textId="77777777" w:rsidR="00986F89" w:rsidRDefault="00986F89" w:rsidP="00986F89">
            <w:pPr>
              <w:ind w:firstLineChars="0" w:firstLine="0"/>
            </w:pPr>
            <w:r>
              <w:t xml:space="preserve">        }</w:t>
            </w:r>
          </w:p>
          <w:p w14:paraId="16497D1D" w14:textId="77777777" w:rsidR="00986F89" w:rsidRDefault="00986F89" w:rsidP="00986F89">
            <w:pPr>
              <w:ind w:firstLineChars="0" w:firstLine="0"/>
            </w:pPr>
            <w:r>
              <w:t xml:space="preserve">    }, {</w:t>
            </w:r>
          </w:p>
          <w:p w14:paraId="1C5170D1" w14:textId="77777777" w:rsidR="00986F89" w:rsidRDefault="00986F89" w:rsidP="00986F89">
            <w:pPr>
              <w:ind w:firstLineChars="0" w:firstLine="0"/>
            </w:pPr>
            <w:r>
              <w:t xml:space="preserve">    name:"</w:t>
            </w:r>
            <w:r>
              <w:t>潘金莲</w:t>
            </w:r>
            <w:r>
              <w:t>",</w:t>
            </w:r>
          </w:p>
          <w:p w14:paraId="7B61CD00" w14:textId="77777777" w:rsidR="00986F89" w:rsidRDefault="00986F89" w:rsidP="00986F89">
            <w:pPr>
              <w:ind w:firstLineChars="0" w:firstLine="0"/>
            </w:pPr>
            <w:r>
              <w:t xml:space="preserve">        </w:t>
            </w:r>
            <w:proofErr w:type="gramStart"/>
            <w:r>
              <w:t>husband:{</w:t>
            </w:r>
            <w:proofErr w:type="gramEnd"/>
          </w:p>
          <w:p w14:paraId="72027959" w14:textId="77777777" w:rsidR="00986F89" w:rsidRDefault="00986F89" w:rsidP="00986F89">
            <w:pPr>
              <w:ind w:firstLineChars="0" w:firstLine="0"/>
            </w:pPr>
            <w:r>
              <w:t xml:space="preserve">        name:"</w:t>
            </w:r>
            <w:r>
              <w:t>武大郎</w:t>
            </w:r>
            <w:r>
              <w:t>"</w:t>
            </w:r>
          </w:p>
          <w:p w14:paraId="63F65160" w14:textId="77777777" w:rsidR="00986F89" w:rsidRDefault="00986F89" w:rsidP="00986F89">
            <w:pPr>
              <w:ind w:firstLineChars="0" w:firstLine="0"/>
            </w:pPr>
            <w:r>
              <w:t xml:space="preserve">        }</w:t>
            </w:r>
          </w:p>
          <w:p w14:paraId="7B9CCE6D" w14:textId="77777777" w:rsidR="00986F89" w:rsidRDefault="00986F89" w:rsidP="00986F89">
            <w:pPr>
              <w:ind w:firstLineChars="0" w:firstLine="0"/>
            </w:pPr>
            <w:r>
              <w:t xml:space="preserve">    }</w:t>
            </w:r>
          </w:p>
          <w:p w14:paraId="63D52B99" w14:textId="49A823C8" w:rsidR="00986F89" w:rsidRDefault="00986F89" w:rsidP="00986F89">
            <w:pPr>
              <w:ind w:firstLineChars="0" w:firstLine="0"/>
            </w:pPr>
            <w:r>
              <w:t>]);</w:t>
            </w:r>
          </w:p>
        </w:tc>
      </w:tr>
    </w:tbl>
    <w:p w14:paraId="26378F04" w14:textId="77777777" w:rsidR="00986F89" w:rsidRPr="00986F89" w:rsidRDefault="00986F89" w:rsidP="00986F89">
      <w:pPr>
        <w:ind w:firstLine="420"/>
      </w:pPr>
    </w:p>
    <w:p w14:paraId="11859F02" w14:textId="6ABA0787" w:rsidR="00986F89" w:rsidRDefault="00986F89" w:rsidP="00193A7C">
      <w:pPr>
        <w:ind w:firstLine="420"/>
      </w:pPr>
      <w:r>
        <w:tab/>
      </w:r>
    </w:p>
    <w:p w14:paraId="07367650" w14:textId="25475669" w:rsidR="00193A7C" w:rsidRDefault="00193A7C" w:rsidP="00986F89">
      <w:pPr>
        <w:pStyle w:val="3"/>
        <w:ind w:firstLine="420"/>
      </w:pPr>
      <w:r>
        <w:rPr>
          <w:rFonts w:hint="eastAsia"/>
        </w:rPr>
        <w:t>一对多：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many</w:t>
      </w:r>
      <w:r>
        <w:t xml:space="preserve"> /</w:t>
      </w:r>
      <w:r>
        <w:rPr>
          <w:rFonts w:hint="eastAsia"/>
        </w:rPr>
        <w:t>多对一</w:t>
      </w:r>
      <w:r>
        <w:rPr>
          <w:rFonts w:hint="eastAsia"/>
        </w:rPr>
        <w:t xml:space="preserve"> </w:t>
      </w:r>
      <w:r>
        <w:t>many</w:t>
      </w:r>
      <w:r>
        <w:rPr>
          <w:rFonts w:hint="eastAsia"/>
        </w:rPr>
        <w:t xml:space="preserve"> </w:t>
      </w:r>
      <w:r>
        <w:t>to one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225" w14:paraId="3659516D" w14:textId="77777777" w:rsidTr="003C5225">
        <w:tc>
          <w:tcPr>
            <w:tcW w:w="8296" w:type="dxa"/>
          </w:tcPr>
          <w:p w14:paraId="4C2BFB77" w14:textId="77777777" w:rsidR="003C5225" w:rsidRDefault="003C5225" w:rsidP="003C5225">
            <w:pPr>
              <w:ind w:firstLineChars="0" w:firstLine="0"/>
            </w:pPr>
            <w:r>
              <w:t>//</w:t>
            </w:r>
            <w:r>
              <w:t>一对多</w:t>
            </w:r>
            <w:r>
              <w:t xml:space="preserve"> </w:t>
            </w:r>
            <w:r>
              <w:t>用户</w:t>
            </w:r>
            <w:r>
              <w:t>(users)</w:t>
            </w:r>
            <w:r>
              <w:t>和订单</w:t>
            </w:r>
            <w:r>
              <w:t>(orders)</w:t>
            </w:r>
          </w:p>
          <w:p w14:paraId="4E5AD3BB" w14:textId="77777777" w:rsidR="003C5225" w:rsidRDefault="003C5225" w:rsidP="003C5225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.insert</w:t>
            </w:r>
            <w:proofErr w:type="spellEnd"/>
            <w:r>
              <w:t>([</w:t>
            </w:r>
          </w:p>
          <w:p w14:paraId="0D797C10" w14:textId="77777777" w:rsidR="003C5225" w:rsidRDefault="003C5225" w:rsidP="003C5225">
            <w:pPr>
              <w:ind w:firstLineChars="0" w:firstLine="0"/>
            </w:pPr>
            <w:r>
              <w:t xml:space="preserve">    {username:"</w:t>
            </w:r>
            <w:proofErr w:type="spellStart"/>
            <w:r>
              <w:t>swk</w:t>
            </w:r>
            <w:proofErr w:type="spellEnd"/>
            <w:r>
              <w:t>"</w:t>
            </w:r>
            <w:proofErr w:type="gramStart"/>
            <w:r>
              <w:t>},{</w:t>
            </w:r>
            <w:proofErr w:type="gramEnd"/>
            <w:r>
              <w:t>username:"</w:t>
            </w:r>
            <w:proofErr w:type="spellStart"/>
            <w:r>
              <w:t>zbj</w:t>
            </w:r>
            <w:proofErr w:type="spellEnd"/>
            <w:r>
              <w:t>"}</w:t>
            </w:r>
          </w:p>
          <w:p w14:paraId="08991E19" w14:textId="77777777" w:rsidR="003C5225" w:rsidRDefault="003C5225" w:rsidP="003C5225">
            <w:pPr>
              <w:ind w:firstLineChars="0" w:firstLine="0"/>
            </w:pPr>
            <w:r>
              <w:t xml:space="preserve">    ]);</w:t>
            </w:r>
          </w:p>
          <w:p w14:paraId="752465F8" w14:textId="77777777" w:rsidR="003C5225" w:rsidRDefault="003C5225" w:rsidP="003C5225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.find</w:t>
            </w:r>
            <w:proofErr w:type="spellEnd"/>
            <w:r>
              <w:t>();</w:t>
            </w:r>
          </w:p>
          <w:p w14:paraId="1068C07A" w14:textId="77777777" w:rsidR="003C5225" w:rsidRDefault="003C5225" w:rsidP="003C5225">
            <w:pPr>
              <w:ind w:firstLineChars="0" w:firstLine="0"/>
            </w:pPr>
            <w:proofErr w:type="spellStart"/>
            <w:proofErr w:type="gramStart"/>
            <w:r>
              <w:t>db.orders</w:t>
            </w:r>
            <w:proofErr w:type="gramEnd"/>
            <w:r>
              <w:t>.insert</w:t>
            </w:r>
            <w:proofErr w:type="spellEnd"/>
            <w:r>
              <w:t>({</w:t>
            </w:r>
          </w:p>
          <w:p w14:paraId="1DACB2A8" w14:textId="77777777" w:rsidR="003C5225" w:rsidRDefault="003C5225" w:rsidP="003C5225">
            <w:pPr>
              <w:ind w:firstLineChars="0" w:firstLine="0"/>
            </w:pPr>
            <w:r>
              <w:t xml:space="preserve">      list:["</w:t>
            </w:r>
            <w:r>
              <w:t>苹果</w:t>
            </w:r>
            <w:r>
              <w:t>","</w:t>
            </w:r>
            <w:r>
              <w:t>香蕉</w:t>
            </w:r>
            <w:r>
              <w:t>","</w:t>
            </w:r>
            <w:r>
              <w:t>大鸭梨</w:t>
            </w:r>
            <w:r>
              <w:t>"],</w:t>
            </w:r>
          </w:p>
          <w:p w14:paraId="054EA290" w14:textId="77777777" w:rsidR="003C5225" w:rsidRDefault="003C5225" w:rsidP="003C5225">
            <w:pPr>
              <w:ind w:firstLineChars="0" w:firstLine="0"/>
            </w:pPr>
            <w:r>
              <w:t xml:space="preserve">      //</w:t>
            </w:r>
            <w:r>
              <w:t>通过</w:t>
            </w:r>
            <w:r>
              <w:t>id</w:t>
            </w:r>
            <w:r>
              <w:t>判断是</w:t>
            </w:r>
            <w:proofErr w:type="spellStart"/>
            <w:r>
              <w:t>swk</w:t>
            </w:r>
            <w:proofErr w:type="spellEnd"/>
            <w:r>
              <w:t>的</w:t>
            </w:r>
          </w:p>
          <w:p w14:paraId="34BF2563" w14:textId="77777777" w:rsidR="003C5225" w:rsidRDefault="003C5225" w:rsidP="003C5225">
            <w:pPr>
              <w:ind w:firstLineChars="0" w:firstLine="0"/>
            </w:pPr>
            <w:r>
              <w:t xml:space="preserve">      </w:t>
            </w:r>
            <w:proofErr w:type="spellStart"/>
            <w:r>
              <w:t>user_</w:t>
            </w:r>
            <w:proofErr w:type="gramStart"/>
            <w:r>
              <w:t>id:ObjectId</w:t>
            </w:r>
            <w:proofErr w:type="spellEnd"/>
            <w:proofErr w:type="gramEnd"/>
            <w:r>
              <w:t>("</w:t>
            </w:r>
            <w:proofErr w:type="spellStart"/>
            <w:r>
              <w:t>5cf727798c210b5a40995fcc</w:t>
            </w:r>
            <w:proofErr w:type="spellEnd"/>
            <w:r>
              <w:t>")</w:t>
            </w:r>
          </w:p>
          <w:p w14:paraId="240A0DD9" w14:textId="77777777" w:rsidR="003C5225" w:rsidRDefault="003C5225" w:rsidP="003C5225">
            <w:pPr>
              <w:ind w:firstLineChars="0" w:firstLine="0"/>
            </w:pPr>
            <w:r>
              <w:t>})</w:t>
            </w:r>
          </w:p>
          <w:p w14:paraId="30C2113A" w14:textId="77777777" w:rsidR="003C5225" w:rsidRDefault="003C5225" w:rsidP="003C5225">
            <w:pPr>
              <w:ind w:firstLineChars="0" w:firstLine="0"/>
            </w:pPr>
            <w:r>
              <w:t xml:space="preserve">  //</w:t>
            </w:r>
            <w:r>
              <w:t>通过</w:t>
            </w:r>
            <w:r>
              <w:t>id</w:t>
            </w:r>
            <w:r>
              <w:t>判断是</w:t>
            </w:r>
            <w:proofErr w:type="spellStart"/>
            <w:r>
              <w:t>swk</w:t>
            </w:r>
            <w:proofErr w:type="spellEnd"/>
            <w:r>
              <w:t>的</w:t>
            </w:r>
          </w:p>
          <w:p w14:paraId="201BBE48" w14:textId="77777777" w:rsidR="003C5225" w:rsidRDefault="003C5225" w:rsidP="003C5225">
            <w:pPr>
              <w:ind w:firstLineChars="0" w:firstLine="0"/>
            </w:pPr>
            <w:proofErr w:type="spellStart"/>
            <w:proofErr w:type="gramStart"/>
            <w:r>
              <w:t>db.orders</w:t>
            </w:r>
            <w:proofErr w:type="gramEnd"/>
            <w:r>
              <w:t>.insert</w:t>
            </w:r>
            <w:proofErr w:type="spellEnd"/>
            <w:r>
              <w:t>({</w:t>
            </w:r>
          </w:p>
          <w:p w14:paraId="635F8C52" w14:textId="77777777" w:rsidR="003C5225" w:rsidRDefault="003C5225" w:rsidP="003C5225">
            <w:pPr>
              <w:ind w:firstLineChars="0" w:firstLine="0"/>
            </w:pPr>
            <w:r>
              <w:t xml:space="preserve">      list:["</w:t>
            </w:r>
            <w:r>
              <w:t>馒头</w:t>
            </w:r>
            <w:r>
              <w:t>","</w:t>
            </w:r>
            <w:r>
              <w:t>猪八戒</w:t>
            </w:r>
            <w:r>
              <w:t>","</w:t>
            </w:r>
            <w:proofErr w:type="gramStart"/>
            <w:r>
              <w:t>曼</w:t>
            </w:r>
            <w:proofErr w:type="gramEnd"/>
            <w:r>
              <w:t>胡</w:t>
            </w:r>
            <w:r>
              <w:t>"],</w:t>
            </w:r>
          </w:p>
          <w:p w14:paraId="63972085" w14:textId="77777777" w:rsidR="003C5225" w:rsidRDefault="003C5225" w:rsidP="003C5225">
            <w:pPr>
              <w:ind w:firstLineChars="0" w:firstLine="0"/>
            </w:pPr>
            <w:r>
              <w:t xml:space="preserve">      </w:t>
            </w:r>
            <w:proofErr w:type="spellStart"/>
            <w:r>
              <w:t>user_</w:t>
            </w:r>
            <w:proofErr w:type="gramStart"/>
            <w:r>
              <w:t>id:ObjectId</w:t>
            </w:r>
            <w:proofErr w:type="spellEnd"/>
            <w:proofErr w:type="gramEnd"/>
            <w:r>
              <w:t>("</w:t>
            </w:r>
            <w:proofErr w:type="spellStart"/>
            <w:r>
              <w:t>5cf727798c210b5a40995fcd</w:t>
            </w:r>
            <w:proofErr w:type="spellEnd"/>
            <w:r>
              <w:t>")</w:t>
            </w:r>
          </w:p>
          <w:p w14:paraId="37C77C63" w14:textId="77777777" w:rsidR="003C5225" w:rsidRDefault="003C5225" w:rsidP="003C5225">
            <w:pPr>
              <w:ind w:firstLineChars="0" w:firstLine="0"/>
            </w:pPr>
            <w:r>
              <w:t>})</w:t>
            </w:r>
          </w:p>
          <w:p w14:paraId="7AFBB548" w14:textId="77777777" w:rsidR="003C5225" w:rsidRDefault="003C5225" w:rsidP="003C5225">
            <w:pPr>
              <w:ind w:firstLineChars="0" w:firstLine="0"/>
            </w:pPr>
            <w:proofErr w:type="spellStart"/>
            <w:proofErr w:type="gramStart"/>
            <w:r>
              <w:t>db.orders</w:t>
            </w:r>
            <w:proofErr w:type="gramEnd"/>
            <w:r>
              <w:t>.find</w:t>
            </w:r>
            <w:proofErr w:type="spellEnd"/>
            <w:r>
              <w:t>();</w:t>
            </w:r>
          </w:p>
          <w:p w14:paraId="25668AC3" w14:textId="77777777" w:rsidR="003C5225" w:rsidRDefault="003C5225" w:rsidP="003C5225">
            <w:pPr>
              <w:ind w:firstLineChars="0" w:firstLine="0"/>
            </w:pPr>
          </w:p>
          <w:p w14:paraId="69E61B33" w14:textId="77777777" w:rsidR="003C5225" w:rsidRDefault="003C5225" w:rsidP="003C5225">
            <w:pPr>
              <w:ind w:firstLineChars="0" w:firstLine="0"/>
            </w:pPr>
            <w:r>
              <w:t>//</w:t>
            </w:r>
            <w:r>
              <w:t>查找当用户</w:t>
            </w:r>
            <w:proofErr w:type="spellStart"/>
            <w:r>
              <w:t>sewk</w:t>
            </w:r>
            <w:proofErr w:type="spellEnd"/>
            <w:r>
              <w:t>的订单</w:t>
            </w:r>
          </w:p>
          <w:p w14:paraId="3BAE74DB" w14:textId="77777777" w:rsidR="003C5225" w:rsidRDefault="003C5225" w:rsidP="003C5225">
            <w:pPr>
              <w:ind w:firstLineChars="0" w:firstLine="0"/>
            </w:pPr>
            <w:r>
              <w:t xml:space="preserve">var </w:t>
            </w:r>
            <w:proofErr w:type="spellStart"/>
            <w:r>
              <w:t>user_id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db.users</w:t>
            </w:r>
            <w:proofErr w:type="gramEnd"/>
            <w:r>
              <w:t>.findOne</w:t>
            </w:r>
            <w:proofErr w:type="spellEnd"/>
            <w:r>
              <w:t>({username:"</w:t>
            </w:r>
            <w:proofErr w:type="spellStart"/>
            <w:r>
              <w:t>swk</w:t>
            </w:r>
            <w:proofErr w:type="spellEnd"/>
            <w:r>
              <w:t>"})._id;</w:t>
            </w:r>
          </w:p>
          <w:p w14:paraId="76ABC2B3" w14:textId="2EC5BCAB" w:rsidR="003C5225" w:rsidRDefault="003C5225" w:rsidP="003C5225">
            <w:pPr>
              <w:ind w:firstLineChars="0" w:firstLine="0"/>
            </w:pPr>
            <w:proofErr w:type="spellStart"/>
            <w:proofErr w:type="gramStart"/>
            <w:r>
              <w:t>db.orders</w:t>
            </w:r>
            <w:proofErr w:type="gramEnd"/>
            <w:r>
              <w:t>.find</w:t>
            </w:r>
            <w:proofErr w:type="spellEnd"/>
            <w:r>
              <w:t>({</w:t>
            </w:r>
            <w:proofErr w:type="spellStart"/>
            <w:r>
              <w:t>user_id:user_id</w:t>
            </w:r>
            <w:proofErr w:type="spellEnd"/>
            <w:r>
              <w:t>});</w:t>
            </w:r>
          </w:p>
        </w:tc>
      </w:tr>
    </w:tbl>
    <w:p w14:paraId="04343BFD" w14:textId="77777777" w:rsidR="00986F89" w:rsidRPr="00986F89" w:rsidRDefault="00986F89" w:rsidP="00986F89">
      <w:pPr>
        <w:ind w:firstLine="420"/>
      </w:pPr>
    </w:p>
    <w:p w14:paraId="074E904A" w14:textId="3EABCABE" w:rsidR="00193A7C" w:rsidRDefault="00193A7C" w:rsidP="00986F89">
      <w:pPr>
        <w:pStyle w:val="3"/>
        <w:ind w:firstLine="420"/>
      </w:pPr>
      <w:r>
        <w:rPr>
          <w:rFonts w:hint="eastAsia"/>
        </w:rPr>
        <w:t>多对多：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many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DA3" w14:paraId="0F9BBA39" w14:textId="77777777" w:rsidTr="006D1DA3">
        <w:tc>
          <w:tcPr>
            <w:tcW w:w="8296" w:type="dxa"/>
          </w:tcPr>
          <w:p w14:paraId="48302587" w14:textId="77777777" w:rsidR="006D1DA3" w:rsidRDefault="006D1DA3" w:rsidP="006D1DA3">
            <w:pPr>
              <w:ind w:firstLineChars="0" w:firstLine="0"/>
            </w:pPr>
            <w:r>
              <w:t>//</w:t>
            </w:r>
            <w:r>
              <w:t>多对多</w:t>
            </w:r>
            <w:r>
              <w:t xml:space="preserve">  </w:t>
            </w:r>
            <w:r>
              <w:t>分类</w:t>
            </w:r>
            <w:r>
              <w:t xml:space="preserve"> </w:t>
            </w:r>
            <w:r>
              <w:t>商品</w:t>
            </w:r>
          </w:p>
          <w:p w14:paraId="7A1C8009" w14:textId="77777777" w:rsidR="006D1DA3" w:rsidRDefault="006D1DA3" w:rsidP="006D1DA3">
            <w:pPr>
              <w:ind w:firstLineChars="0" w:firstLine="0"/>
            </w:pPr>
            <w:r>
              <w:t xml:space="preserve">//       </w:t>
            </w:r>
            <w:r>
              <w:t>老师</w:t>
            </w:r>
            <w:r>
              <w:t xml:space="preserve"> </w:t>
            </w:r>
            <w:r>
              <w:t>学生</w:t>
            </w:r>
          </w:p>
          <w:p w14:paraId="3268E1DD" w14:textId="77777777" w:rsidR="006D1DA3" w:rsidRDefault="006D1DA3" w:rsidP="006D1DA3">
            <w:pPr>
              <w:ind w:firstLineChars="0" w:firstLine="0"/>
            </w:pPr>
            <w:proofErr w:type="spellStart"/>
            <w:proofErr w:type="gramStart"/>
            <w:r>
              <w:t>db.teachers</w:t>
            </w:r>
            <w:proofErr w:type="gramEnd"/>
            <w:r>
              <w:t>.insert</w:t>
            </w:r>
            <w:proofErr w:type="spellEnd"/>
            <w:r>
              <w:t>([</w:t>
            </w:r>
          </w:p>
          <w:p w14:paraId="7CADBA37" w14:textId="77777777" w:rsidR="006D1DA3" w:rsidRDefault="006D1DA3" w:rsidP="006D1DA3">
            <w:pPr>
              <w:ind w:firstLineChars="0" w:firstLine="0"/>
            </w:pPr>
            <w:r>
              <w:t xml:space="preserve">    {name:"</w:t>
            </w:r>
            <w:r>
              <w:t>洪七公</w:t>
            </w:r>
            <w:r>
              <w:t>"},</w:t>
            </w:r>
          </w:p>
          <w:p w14:paraId="2FCDD581" w14:textId="77777777" w:rsidR="006D1DA3" w:rsidRDefault="006D1DA3" w:rsidP="006D1DA3">
            <w:pPr>
              <w:ind w:firstLineChars="0" w:firstLine="0"/>
            </w:pPr>
            <w:r>
              <w:t xml:space="preserve">    {name:"</w:t>
            </w:r>
            <w:r>
              <w:t>黄药师</w:t>
            </w:r>
            <w:r>
              <w:t>"},</w:t>
            </w:r>
          </w:p>
          <w:p w14:paraId="068483B8" w14:textId="77777777" w:rsidR="006D1DA3" w:rsidRDefault="006D1DA3" w:rsidP="006D1DA3">
            <w:pPr>
              <w:ind w:firstLineChars="0" w:firstLine="0"/>
            </w:pPr>
            <w:r>
              <w:t xml:space="preserve">    {name:"</w:t>
            </w:r>
            <w:r>
              <w:t>龟仙人</w:t>
            </w:r>
            <w:r>
              <w:t>"}</w:t>
            </w:r>
          </w:p>
          <w:p w14:paraId="24BDD2C2" w14:textId="77777777" w:rsidR="006D1DA3" w:rsidRDefault="006D1DA3" w:rsidP="006D1DA3">
            <w:pPr>
              <w:ind w:firstLineChars="0" w:firstLine="0"/>
            </w:pPr>
            <w:r>
              <w:t>]);</w:t>
            </w:r>
          </w:p>
          <w:p w14:paraId="214B16B3" w14:textId="77777777" w:rsidR="006D1DA3" w:rsidRDefault="006D1DA3" w:rsidP="006D1DA3">
            <w:pPr>
              <w:ind w:firstLineChars="0" w:firstLine="0"/>
            </w:pPr>
            <w:proofErr w:type="spellStart"/>
            <w:proofErr w:type="gramStart"/>
            <w:r>
              <w:t>db.teachers</w:t>
            </w:r>
            <w:proofErr w:type="gramEnd"/>
            <w:r>
              <w:t>.find</w:t>
            </w:r>
            <w:proofErr w:type="spellEnd"/>
            <w:r>
              <w:t>();</w:t>
            </w:r>
          </w:p>
          <w:p w14:paraId="58B289AC" w14:textId="77777777" w:rsidR="006D1DA3" w:rsidRDefault="006D1DA3" w:rsidP="006D1DA3">
            <w:pPr>
              <w:ind w:firstLineChars="0" w:firstLine="0"/>
            </w:pPr>
          </w:p>
          <w:p w14:paraId="5458719C" w14:textId="77777777" w:rsidR="006D1DA3" w:rsidRDefault="006D1DA3" w:rsidP="006D1DA3">
            <w:pPr>
              <w:ind w:firstLineChars="0" w:firstLine="0"/>
            </w:pPr>
            <w:proofErr w:type="spellStart"/>
            <w:proofErr w:type="gramStart"/>
            <w:r>
              <w:t>db.stus</w:t>
            </w:r>
            <w:proofErr w:type="gramEnd"/>
            <w:r>
              <w:t>.insert</w:t>
            </w:r>
            <w:proofErr w:type="spellEnd"/>
            <w:r>
              <w:t>([</w:t>
            </w:r>
          </w:p>
          <w:p w14:paraId="600B5D9D" w14:textId="77777777" w:rsidR="006D1DA3" w:rsidRDefault="006D1DA3" w:rsidP="006D1DA3">
            <w:pPr>
              <w:ind w:firstLineChars="0" w:firstLine="0"/>
            </w:pPr>
            <w:r>
              <w:t xml:space="preserve">    {</w:t>
            </w:r>
          </w:p>
          <w:p w14:paraId="2F13381D" w14:textId="77777777" w:rsidR="006D1DA3" w:rsidRDefault="006D1DA3" w:rsidP="006D1DA3">
            <w:pPr>
              <w:ind w:firstLineChars="0" w:firstLine="0"/>
            </w:pPr>
            <w:r>
              <w:t xml:space="preserve">        name:"</w:t>
            </w:r>
            <w:r>
              <w:t>郭靖</w:t>
            </w:r>
            <w:r>
              <w:t>",</w:t>
            </w:r>
          </w:p>
          <w:p w14:paraId="0F5C6F7A" w14:textId="77777777" w:rsidR="006D1DA3" w:rsidRDefault="006D1DA3" w:rsidP="006D1DA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tech_</w:t>
            </w:r>
            <w:proofErr w:type="gramStart"/>
            <w:r>
              <w:t>ids</w:t>
            </w:r>
            <w:proofErr w:type="spellEnd"/>
            <w:r>
              <w:t>:[</w:t>
            </w:r>
            <w:proofErr w:type="gramEnd"/>
          </w:p>
          <w:p w14:paraId="682D64F9" w14:textId="77777777" w:rsidR="006D1DA3" w:rsidRDefault="006D1DA3" w:rsidP="006D1DA3">
            <w:pPr>
              <w:ind w:firstLineChars="0" w:firstLine="0"/>
            </w:pPr>
            <w:r>
              <w:t xml:space="preserve">             </w:t>
            </w:r>
            <w:proofErr w:type="spellStart"/>
            <w:r>
              <w:t>ObjectId</w:t>
            </w:r>
            <w:proofErr w:type="spellEnd"/>
            <w:r>
              <w:t>("</w:t>
            </w:r>
            <w:proofErr w:type="spellStart"/>
            <w:r>
              <w:t>5cf72c7c8c210b5a4099fc13</w:t>
            </w:r>
            <w:proofErr w:type="spellEnd"/>
            <w:r>
              <w:t>"),</w:t>
            </w:r>
          </w:p>
          <w:p w14:paraId="30879381" w14:textId="77777777" w:rsidR="006D1DA3" w:rsidRDefault="006D1DA3" w:rsidP="006D1DA3">
            <w:pPr>
              <w:ind w:firstLineChars="0" w:firstLine="0"/>
            </w:pPr>
            <w:r>
              <w:t xml:space="preserve">             </w:t>
            </w:r>
            <w:proofErr w:type="spellStart"/>
            <w:r>
              <w:t>ObjectId</w:t>
            </w:r>
            <w:proofErr w:type="spellEnd"/>
            <w:r>
              <w:t>("</w:t>
            </w:r>
            <w:proofErr w:type="spellStart"/>
            <w:r>
              <w:t>5cf72c7c8c210b5a4099fc14</w:t>
            </w:r>
            <w:proofErr w:type="spellEnd"/>
            <w:r>
              <w:t>"</w:t>
            </w:r>
            <w:proofErr w:type="gramStart"/>
            <w:r>
              <w:t>) ,</w:t>
            </w:r>
            <w:proofErr w:type="gramEnd"/>
          </w:p>
          <w:p w14:paraId="5C3276AE" w14:textId="77777777" w:rsidR="006D1DA3" w:rsidRDefault="006D1DA3" w:rsidP="006D1DA3">
            <w:pPr>
              <w:ind w:firstLineChars="0" w:firstLine="0"/>
            </w:pPr>
            <w:r>
              <w:t xml:space="preserve">             </w:t>
            </w:r>
            <w:proofErr w:type="spellStart"/>
            <w:r>
              <w:t>ObjectId</w:t>
            </w:r>
            <w:proofErr w:type="spellEnd"/>
            <w:r>
              <w:t>("</w:t>
            </w:r>
            <w:proofErr w:type="spellStart"/>
            <w:r>
              <w:t>5cf72c7c8c210b5a4099fc15</w:t>
            </w:r>
            <w:proofErr w:type="spellEnd"/>
            <w:r>
              <w:t xml:space="preserve">")    </w:t>
            </w:r>
          </w:p>
          <w:p w14:paraId="16FFE19B" w14:textId="77777777" w:rsidR="006D1DA3" w:rsidRDefault="006D1DA3" w:rsidP="006D1DA3">
            <w:pPr>
              <w:ind w:firstLineChars="0" w:firstLine="0"/>
            </w:pPr>
            <w:r>
              <w:t xml:space="preserve">        ]</w:t>
            </w:r>
          </w:p>
          <w:p w14:paraId="717EBC77" w14:textId="77777777" w:rsidR="006D1DA3" w:rsidRDefault="006D1DA3" w:rsidP="006D1DA3">
            <w:pPr>
              <w:ind w:firstLineChars="0" w:firstLine="0"/>
            </w:pPr>
            <w:r>
              <w:t xml:space="preserve">        },</w:t>
            </w:r>
          </w:p>
          <w:p w14:paraId="2611142C" w14:textId="77777777" w:rsidR="006D1DA3" w:rsidRDefault="006D1DA3" w:rsidP="006D1DA3">
            <w:pPr>
              <w:ind w:firstLineChars="0" w:firstLine="0"/>
            </w:pPr>
            <w:r>
              <w:t xml:space="preserve">    {</w:t>
            </w:r>
          </w:p>
          <w:p w14:paraId="783FA809" w14:textId="77777777" w:rsidR="006D1DA3" w:rsidRDefault="006D1DA3" w:rsidP="006D1DA3">
            <w:pPr>
              <w:ind w:firstLineChars="0" w:firstLine="0"/>
            </w:pPr>
            <w:r>
              <w:t xml:space="preserve">    name:"</w:t>
            </w:r>
            <w:r>
              <w:t>孙悟空</w:t>
            </w:r>
            <w:r>
              <w:t>",</w:t>
            </w:r>
          </w:p>
          <w:p w14:paraId="3D1E491F" w14:textId="77777777" w:rsidR="006D1DA3" w:rsidRDefault="006D1DA3" w:rsidP="006D1DA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tech_</w:t>
            </w:r>
            <w:proofErr w:type="gramStart"/>
            <w:r>
              <w:t>ids</w:t>
            </w:r>
            <w:proofErr w:type="spellEnd"/>
            <w:r>
              <w:t>:[</w:t>
            </w:r>
            <w:proofErr w:type="gramEnd"/>
            <w:r>
              <w:t xml:space="preserve">      </w:t>
            </w:r>
          </w:p>
          <w:p w14:paraId="4DE7FACF" w14:textId="77777777" w:rsidR="006D1DA3" w:rsidRDefault="006D1DA3" w:rsidP="006D1DA3">
            <w:pPr>
              <w:ind w:firstLineChars="0" w:firstLine="0"/>
            </w:pPr>
            <w:r>
              <w:t xml:space="preserve">             </w:t>
            </w:r>
            <w:proofErr w:type="spellStart"/>
            <w:r>
              <w:t>ObjectId</w:t>
            </w:r>
            <w:proofErr w:type="spellEnd"/>
            <w:r>
              <w:t>("</w:t>
            </w:r>
            <w:proofErr w:type="spellStart"/>
            <w:r>
              <w:t>5cf72c7c8c210b5a4099fc14</w:t>
            </w:r>
            <w:proofErr w:type="spellEnd"/>
            <w:r>
              <w:t>"</w:t>
            </w:r>
            <w:proofErr w:type="gramStart"/>
            <w:r>
              <w:t>) ,</w:t>
            </w:r>
            <w:proofErr w:type="gramEnd"/>
          </w:p>
          <w:p w14:paraId="578DBB27" w14:textId="77777777" w:rsidR="006D1DA3" w:rsidRDefault="006D1DA3" w:rsidP="006D1DA3">
            <w:pPr>
              <w:ind w:firstLineChars="0" w:firstLine="0"/>
            </w:pPr>
            <w:r>
              <w:t xml:space="preserve">             </w:t>
            </w:r>
            <w:proofErr w:type="spellStart"/>
            <w:r>
              <w:t>ObjectId</w:t>
            </w:r>
            <w:proofErr w:type="spellEnd"/>
            <w:r>
              <w:t>("</w:t>
            </w:r>
            <w:proofErr w:type="spellStart"/>
            <w:r>
              <w:t>5cf72c7c8c210b5a4099fc15</w:t>
            </w:r>
            <w:proofErr w:type="spellEnd"/>
            <w:r>
              <w:t xml:space="preserve">")    </w:t>
            </w:r>
          </w:p>
          <w:p w14:paraId="7351ACD8" w14:textId="77777777" w:rsidR="006D1DA3" w:rsidRDefault="006D1DA3" w:rsidP="006D1DA3">
            <w:pPr>
              <w:ind w:firstLineChars="0" w:firstLine="0"/>
            </w:pPr>
            <w:r>
              <w:t xml:space="preserve">        ]</w:t>
            </w:r>
          </w:p>
          <w:p w14:paraId="1F60C6F8" w14:textId="77777777" w:rsidR="006D1DA3" w:rsidRDefault="006D1DA3" w:rsidP="006D1DA3">
            <w:pPr>
              <w:ind w:firstLineChars="0" w:firstLine="0"/>
            </w:pPr>
            <w:r>
              <w:t xml:space="preserve">    }</w:t>
            </w:r>
          </w:p>
          <w:p w14:paraId="5EBDCC2B" w14:textId="77777777" w:rsidR="006D1DA3" w:rsidRDefault="006D1DA3" w:rsidP="006D1DA3">
            <w:pPr>
              <w:ind w:firstLineChars="0" w:firstLine="0"/>
            </w:pPr>
            <w:r>
              <w:t>])</w:t>
            </w:r>
          </w:p>
          <w:p w14:paraId="21929646" w14:textId="324E70AD" w:rsidR="006D1DA3" w:rsidRPr="006D1DA3" w:rsidRDefault="006D1DA3" w:rsidP="006D1DA3">
            <w:pPr>
              <w:ind w:firstLineChars="0" w:firstLine="0"/>
            </w:pPr>
            <w:proofErr w:type="spellStart"/>
            <w:r>
              <w:t>db.stus.find</w:t>
            </w:r>
            <w:proofErr w:type="spellEnd"/>
            <w:r>
              <w:t>();</w:t>
            </w:r>
          </w:p>
        </w:tc>
      </w:tr>
    </w:tbl>
    <w:p w14:paraId="5F8D9FBB" w14:textId="77777777" w:rsidR="006D1DA3" w:rsidRPr="006D1DA3" w:rsidRDefault="006D1DA3" w:rsidP="006D1DA3">
      <w:pPr>
        <w:ind w:firstLine="420"/>
      </w:pPr>
    </w:p>
    <w:p w14:paraId="75C2BBDF" w14:textId="77777777" w:rsidR="00193A7C" w:rsidRPr="00193A7C" w:rsidRDefault="00193A7C" w:rsidP="00193A7C">
      <w:pPr>
        <w:ind w:firstLine="420"/>
      </w:pPr>
    </w:p>
    <w:p w14:paraId="19178881" w14:textId="7AFEDF38" w:rsidR="0015415B" w:rsidRDefault="0015415B" w:rsidP="0015415B">
      <w:pPr>
        <w:pStyle w:val="2"/>
      </w:pP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的安装</w:t>
      </w:r>
    </w:p>
    <w:p w14:paraId="62837BC6" w14:textId="7DD93896" w:rsidR="00160A34" w:rsidRPr="00160A34" w:rsidRDefault="0015415B" w:rsidP="00160A34">
      <w:pPr>
        <w:pStyle w:val="3"/>
        <w:ind w:firstLine="420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下载</w:t>
      </w:r>
    </w:p>
    <w:p w14:paraId="682D41D1" w14:textId="053796FF" w:rsidR="00160A34" w:rsidRDefault="00D412FE" w:rsidP="0015415B">
      <w:pPr>
        <w:ind w:firstLine="420"/>
      </w:pPr>
      <w:hyperlink r:id="rId9" w:history="1">
        <w:r w:rsidR="00160A34" w:rsidRPr="00A2103D">
          <w:rPr>
            <w:rStyle w:val="a9"/>
          </w:rPr>
          <w:t>https://www.mongodb.com/dr/fastdl.mongodb.org/win32/mongodb-win32-x86_64-2008plus-ssl-4.0.9-signed.msi/download</w:t>
        </w:r>
      </w:hyperlink>
    </w:p>
    <w:p w14:paraId="5ADFF133" w14:textId="22164C36" w:rsidR="00160A34" w:rsidRDefault="00160A34" w:rsidP="00160A34">
      <w:pPr>
        <w:pStyle w:val="3"/>
        <w:ind w:firstLine="420"/>
      </w:pPr>
      <w:r>
        <w:rPr>
          <w:rFonts w:hint="eastAsia"/>
        </w:rPr>
        <w:t>安装</w:t>
      </w:r>
      <w:r>
        <w:rPr>
          <w:rFonts w:hint="eastAsia"/>
        </w:rPr>
        <w:t>Mongo</w:t>
      </w:r>
      <w:r>
        <w:t>DB</w:t>
      </w:r>
      <w:r w:rsidR="0014344A">
        <w:rPr>
          <w:rFonts w:hint="eastAsia"/>
        </w:rPr>
        <w:t>和配置</w:t>
      </w:r>
    </w:p>
    <w:p w14:paraId="4C767448" w14:textId="13489457" w:rsidR="0014344A" w:rsidRDefault="0051736D" w:rsidP="0014344A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环境变量</w:t>
      </w:r>
    </w:p>
    <w:p w14:paraId="626F9276" w14:textId="040DAC7F" w:rsidR="00320EA5" w:rsidRPr="0014344A" w:rsidRDefault="00320EA5" w:rsidP="0014344A">
      <w:pPr>
        <w:ind w:firstLine="420"/>
      </w:pPr>
      <w:r>
        <w:tab/>
      </w:r>
      <w:r w:rsidR="000C7D3C">
        <w:t>M</w:t>
      </w:r>
      <w:r w:rsidR="000C7D3C">
        <w:rPr>
          <w:rFonts w:hint="eastAsia"/>
        </w:rPr>
        <w:t>on</w:t>
      </w:r>
      <w:r w:rsidR="00342E39">
        <w:rPr>
          <w:rFonts w:hint="eastAsia"/>
        </w:rPr>
        <w:t>go</w:t>
      </w:r>
      <w:r w:rsidR="000C7D3C">
        <w:rPr>
          <w:rFonts w:hint="eastAsia"/>
        </w:rPr>
        <w:t>DB</w:t>
      </w:r>
      <w:r w:rsidR="00342E39">
        <w:rPr>
          <w:rFonts w:hint="eastAsia"/>
        </w:rPr>
        <w:t>:</w:t>
      </w:r>
      <w:r w:rsidR="00342E39">
        <w:t xml:space="preserve">  </w:t>
      </w:r>
      <w:r w:rsidR="000C7D3C" w:rsidRPr="000C7D3C">
        <w:t>D:\MongoDB\pro\bin</w:t>
      </w:r>
    </w:p>
    <w:p w14:paraId="1D7DA673" w14:textId="2248EAA4" w:rsidR="00160A34" w:rsidRDefault="00DC27F9" w:rsidP="001018AC">
      <w:pPr>
        <w:ind w:firstLine="420"/>
        <w:jc w:val="center"/>
      </w:pPr>
      <w:r>
        <w:rPr>
          <w:noProof/>
        </w:rPr>
        <w:drawing>
          <wp:inline distT="0" distB="0" distL="0" distR="0" wp14:anchorId="52F915EE" wp14:editId="7D93540A">
            <wp:extent cx="2880000" cy="3034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6706" w14:textId="27CF810B" w:rsidR="001018AC" w:rsidRDefault="001018AC" w:rsidP="001018AC">
      <w:pPr>
        <w:ind w:firstLine="420"/>
      </w:pPr>
      <w:r>
        <w:rPr>
          <w:rFonts w:hint="eastAsia"/>
        </w:rPr>
        <w:t>测试是否成功</w:t>
      </w:r>
      <w:r w:rsidR="00253C3A">
        <w:rPr>
          <w:rFonts w:hint="eastAsia"/>
        </w:rPr>
        <w:t>：</w:t>
      </w:r>
      <w:proofErr w:type="spellStart"/>
      <w:r w:rsidR="00253C3A">
        <w:rPr>
          <w:rFonts w:hint="eastAsia"/>
        </w:rPr>
        <w:t>cmd</w:t>
      </w:r>
      <w:proofErr w:type="spellEnd"/>
      <w:r w:rsidR="00253C3A">
        <w:rPr>
          <w:rFonts w:hint="eastAsia"/>
        </w:rPr>
        <w:t>命令窗口下输入</w:t>
      </w:r>
      <w:proofErr w:type="spellStart"/>
      <w:r w:rsidR="00253C3A">
        <w:rPr>
          <w:rFonts w:hint="eastAsia"/>
        </w:rPr>
        <w:t>mongo</w:t>
      </w:r>
      <w:r w:rsidR="00B43E9D">
        <w:rPr>
          <w:rFonts w:hint="eastAsia"/>
        </w:rPr>
        <w:t>d</w:t>
      </w:r>
      <w:proofErr w:type="spellEnd"/>
      <w:r w:rsidR="008D015A">
        <w:t xml:space="preserve"> </w:t>
      </w:r>
      <w:r w:rsidR="008D015A">
        <w:rPr>
          <w:rFonts w:hint="eastAsia"/>
        </w:rPr>
        <w:t>命令</w:t>
      </w:r>
    </w:p>
    <w:p w14:paraId="42C35C81" w14:textId="033622E3" w:rsidR="00BA6F12" w:rsidRDefault="00B43E9D" w:rsidP="001018AC">
      <w:pPr>
        <w:ind w:firstLine="420"/>
      </w:pPr>
      <w:r>
        <w:rPr>
          <w:noProof/>
        </w:rPr>
        <w:drawing>
          <wp:inline distT="0" distB="0" distL="0" distR="0" wp14:anchorId="4EE51097" wp14:editId="28675C49">
            <wp:extent cx="5274310" cy="1748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CAE" w14:textId="4D6425E0" w:rsidR="00BA6F12" w:rsidRDefault="00BA6F12" w:rsidP="001018AC">
      <w:pPr>
        <w:ind w:firstLine="420"/>
      </w:pPr>
    </w:p>
    <w:p w14:paraId="160DD1BA" w14:textId="356144FB" w:rsidR="00BA6F12" w:rsidRDefault="00BA6F12" w:rsidP="00BA6F12">
      <w:pPr>
        <w:pStyle w:val="3"/>
        <w:ind w:firstLine="420"/>
      </w:pPr>
      <w:r>
        <w:rPr>
          <w:rFonts w:hint="eastAsia"/>
        </w:rPr>
        <w:t>创建数据库目录</w:t>
      </w:r>
    </w:p>
    <w:p w14:paraId="6FA00FD2" w14:textId="44B09532" w:rsidR="00BA6F12" w:rsidRDefault="00E55FDC" w:rsidP="00BA6F1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A6F12">
        <w:rPr>
          <w:rFonts w:hint="eastAsia"/>
        </w:rPr>
        <w:t>创建一个</w:t>
      </w:r>
      <w:r w:rsidR="00BA6F12">
        <w:rPr>
          <w:rFonts w:hint="eastAsia"/>
        </w:rPr>
        <w:t>data</w:t>
      </w:r>
      <w:r w:rsidR="00BA6F12">
        <w:rPr>
          <w:rFonts w:hint="eastAsia"/>
        </w:rPr>
        <w:t>文件夹，然后在</w:t>
      </w:r>
      <w:r w:rsidR="00BA6F12">
        <w:rPr>
          <w:rFonts w:hint="eastAsia"/>
        </w:rPr>
        <w:t>data</w:t>
      </w:r>
      <w:r w:rsidR="00BA6F12">
        <w:rPr>
          <w:rFonts w:hint="eastAsia"/>
        </w:rPr>
        <w:t>文件夹中创建一个</w:t>
      </w:r>
      <w:proofErr w:type="spellStart"/>
      <w:r w:rsidR="00BA6F12">
        <w:rPr>
          <w:rFonts w:hint="eastAsia"/>
        </w:rPr>
        <w:t>db</w:t>
      </w:r>
      <w:proofErr w:type="spellEnd"/>
      <w:r w:rsidR="00BA6F12">
        <w:rPr>
          <w:rFonts w:hint="eastAsia"/>
        </w:rPr>
        <w:t>目录</w:t>
      </w:r>
    </w:p>
    <w:p w14:paraId="74D8D9ED" w14:textId="67D811E6" w:rsidR="00BA6F12" w:rsidRDefault="00793790" w:rsidP="00BA6F12">
      <w:pPr>
        <w:ind w:firstLine="420"/>
      </w:pPr>
      <w:r>
        <w:tab/>
      </w:r>
      <w:r w:rsidR="00717674" w:rsidRPr="00717674">
        <w:t>C:\data\db</w:t>
      </w:r>
    </w:p>
    <w:p w14:paraId="4258C2C1" w14:textId="4D4926DA" w:rsidR="00691266" w:rsidRDefault="00691266" w:rsidP="00691266">
      <w:pPr>
        <w:ind w:firstLine="420"/>
      </w:pPr>
      <w:r>
        <w:t>2</w:t>
      </w:r>
      <w:r>
        <w:rPr>
          <w:rFonts w:hint="eastAsia"/>
        </w:rPr>
        <w:t>、创建一个</w:t>
      </w:r>
      <w:r w:rsidR="00392C9D">
        <w:t>log</w:t>
      </w:r>
      <w:r>
        <w:rPr>
          <w:rFonts w:hint="eastAsia"/>
        </w:rPr>
        <w:t>文件夹，然后在</w:t>
      </w:r>
      <w:r>
        <w:rPr>
          <w:rFonts w:hint="eastAsia"/>
        </w:rPr>
        <w:t>data</w:t>
      </w:r>
      <w:r>
        <w:rPr>
          <w:rFonts w:hint="eastAsia"/>
        </w:rPr>
        <w:t>文件夹中创建一个</w:t>
      </w:r>
      <w:r w:rsidR="008C2020">
        <w:t>log</w:t>
      </w:r>
      <w:r>
        <w:rPr>
          <w:rFonts w:hint="eastAsia"/>
        </w:rPr>
        <w:t>目录</w:t>
      </w:r>
    </w:p>
    <w:p w14:paraId="67339E9C" w14:textId="1EBECE2A" w:rsidR="00691266" w:rsidRDefault="00CC6546" w:rsidP="00BA6F12">
      <w:pPr>
        <w:ind w:firstLine="420"/>
      </w:pPr>
      <w:r>
        <w:tab/>
        <w:t xml:space="preserve">C:\data\log </w:t>
      </w:r>
      <w:r>
        <w:rPr>
          <w:rFonts w:hint="eastAsia"/>
        </w:rPr>
        <w:t>日志文件夹</w:t>
      </w:r>
    </w:p>
    <w:p w14:paraId="7E7E6DC1" w14:textId="3A32FFBB" w:rsidR="00E95AEA" w:rsidRPr="00BA6F12" w:rsidRDefault="00D9109C" w:rsidP="00E95AE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021FC">
        <w:rPr>
          <w:rFonts w:hint="eastAsia"/>
        </w:rPr>
        <w:t>打开</w:t>
      </w:r>
      <w:proofErr w:type="spellStart"/>
      <w:r w:rsidR="009021FC">
        <w:rPr>
          <w:rFonts w:hint="eastAsia"/>
        </w:rPr>
        <w:t>cmd</w:t>
      </w:r>
      <w:proofErr w:type="spellEnd"/>
      <w:r w:rsidR="009021FC">
        <w:rPr>
          <w:rFonts w:hint="eastAsia"/>
        </w:rPr>
        <w:t>命令行窗口</w:t>
      </w:r>
      <w:r w:rsidR="00E95AEA">
        <w:rPr>
          <w:rFonts w:hint="eastAsia"/>
        </w:rPr>
        <w:t>，输入</w:t>
      </w:r>
      <w:proofErr w:type="spellStart"/>
      <w:r w:rsidR="00E95AEA">
        <w:rPr>
          <w:rFonts w:hint="eastAsia"/>
        </w:rPr>
        <w:t>mongoD</w:t>
      </w:r>
      <w:proofErr w:type="spellEnd"/>
      <w:r w:rsidR="00E95AEA">
        <w:rPr>
          <w:rFonts w:hint="eastAsia"/>
        </w:rPr>
        <w:t>启动</w:t>
      </w:r>
      <w:proofErr w:type="spellStart"/>
      <w:r w:rsidR="00E95AEA">
        <w:rPr>
          <w:rFonts w:hint="eastAsia"/>
        </w:rPr>
        <w:t>mongodb</w:t>
      </w:r>
      <w:proofErr w:type="spellEnd"/>
      <w:r w:rsidR="00E95AEA">
        <w:rPr>
          <w:rFonts w:hint="eastAsia"/>
        </w:rPr>
        <w:t>服务器</w:t>
      </w:r>
    </w:p>
    <w:p w14:paraId="6CFD8832" w14:textId="36DE054F" w:rsidR="009021FC" w:rsidRDefault="009021FC" w:rsidP="00BA6F12">
      <w:pPr>
        <w:ind w:firstLine="420"/>
      </w:pPr>
    </w:p>
    <w:p w14:paraId="50C1B551" w14:textId="284356BB" w:rsidR="00745602" w:rsidRPr="00BA6F12" w:rsidRDefault="00745602" w:rsidP="00BA6F12">
      <w:pPr>
        <w:ind w:firstLine="420"/>
      </w:pPr>
      <w:r>
        <w:tab/>
      </w:r>
    </w:p>
    <w:p w14:paraId="41DC340F" w14:textId="4AD0AD5B" w:rsidR="00253C3A" w:rsidRDefault="00E55FDC" w:rsidP="004D25C6">
      <w:pPr>
        <w:ind w:firstLineChars="0" w:firstLine="0"/>
      </w:pPr>
      <w:r>
        <w:rPr>
          <w:noProof/>
        </w:rPr>
        <w:drawing>
          <wp:inline distT="0" distB="0" distL="0" distR="0" wp14:anchorId="27533136" wp14:editId="7E7B3CCB">
            <wp:extent cx="5274310" cy="160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48B6" w14:textId="1F77397A" w:rsidR="006F430B" w:rsidRDefault="006F430B" w:rsidP="004D25C6">
      <w:pPr>
        <w:ind w:firstLineChars="0" w:firstLine="0"/>
      </w:pPr>
      <w:r>
        <w:rPr>
          <w:rFonts w:hint="eastAsia"/>
        </w:rPr>
        <w:t>会在该文件夹下自动创建下列文件</w:t>
      </w:r>
    </w:p>
    <w:p w14:paraId="75AF9680" w14:textId="03C51C61" w:rsidR="004D25C6" w:rsidRDefault="006F430B" w:rsidP="004D25C6">
      <w:pPr>
        <w:ind w:firstLineChars="0" w:firstLine="0"/>
      </w:pPr>
      <w:r>
        <w:rPr>
          <w:noProof/>
        </w:rPr>
        <w:drawing>
          <wp:inline distT="0" distB="0" distL="0" distR="0" wp14:anchorId="0B67220A" wp14:editId="4D5677D8">
            <wp:extent cx="5274310" cy="2967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5DC6" w14:textId="0068FF65" w:rsidR="00AC0D1B" w:rsidRDefault="00306B2A" w:rsidP="00306B2A">
      <w:pPr>
        <w:pStyle w:val="3"/>
        <w:ind w:firstLine="420"/>
      </w:pPr>
      <w:r>
        <w:rPr>
          <w:rFonts w:hint="eastAsia"/>
        </w:rPr>
        <w:t>自定义数据库目录</w:t>
      </w:r>
    </w:p>
    <w:p w14:paraId="571A7246" w14:textId="4985FBC5" w:rsidR="003F7825" w:rsidRDefault="003F7825" w:rsidP="003F7825">
      <w:pPr>
        <w:ind w:firstLine="420"/>
      </w:pPr>
      <w:r>
        <w:rPr>
          <w:rFonts w:hint="eastAsia"/>
        </w:rPr>
        <w:t>通过命令制定数据库的位置</w:t>
      </w:r>
      <w:r w:rsidR="00F20176">
        <w:rPr>
          <w:rFonts w:hint="eastAsia"/>
        </w:rPr>
        <w:t>,</w:t>
      </w:r>
      <w:r w:rsidR="00F20176">
        <w:rPr>
          <w:rFonts w:hint="eastAsia"/>
        </w:rPr>
        <w:t>并指定数据库的端口</w:t>
      </w:r>
    </w:p>
    <w:p w14:paraId="2CAD5279" w14:textId="7915C55C" w:rsidR="0093753A" w:rsidRDefault="0093753A" w:rsidP="0093753A">
      <w:pPr>
        <w:ind w:firstLineChars="0" w:firstLine="0"/>
      </w:pPr>
      <w:r>
        <w:tab/>
      </w:r>
      <w:proofErr w:type="spellStart"/>
      <w:r>
        <w:rPr>
          <w:rFonts w:hint="eastAsia"/>
        </w:rPr>
        <w:t>mongod</w:t>
      </w:r>
      <w:proofErr w:type="spellEnd"/>
      <w:r>
        <w:t xml:space="preserve"> –</w:t>
      </w:r>
      <w:r>
        <w:rPr>
          <w:rFonts w:hint="eastAsia"/>
        </w:rPr>
        <w:t>path</w:t>
      </w:r>
      <w:r>
        <w:t xml:space="preserve"> </w:t>
      </w:r>
      <w:r w:rsidR="00E157C5">
        <w:rPr>
          <w:rFonts w:hint="eastAsia"/>
        </w:rPr>
        <w:t>数据库命令</w:t>
      </w:r>
      <w:r>
        <w:t xml:space="preserve">  </w:t>
      </w:r>
      <w:r>
        <w:rPr>
          <w:rFonts w:hint="eastAsia"/>
        </w:rPr>
        <w:t>--</w:t>
      </w:r>
      <w:proofErr w:type="spellStart"/>
      <w:r>
        <w:rPr>
          <w:rFonts w:hint="eastAsia"/>
        </w:rPr>
        <w:t>prot</w:t>
      </w:r>
      <w:proofErr w:type="spellEnd"/>
      <w:r>
        <w:t xml:space="preserve"> </w:t>
      </w:r>
      <w:r w:rsidR="002D6A6C">
        <w:rPr>
          <w:rFonts w:hint="eastAsia"/>
        </w:rPr>
        <w:t>端口号</w:t>
      </w:r>
    </w:p>
    <w:p w14:paraId="71E8CAA0" w14:textId="32A249B9" w:rsidR="00AC0D1B" w:rsidRDefault="0093753A" w:rsidP="004D25C6">
      <w:pPr>
        <w:ind w:firstLineChars="0" w:firstLine="0"/>
      </w:pPr>
      <w:r>
        <w:tab/>
      </w:r>
      <w:r>
        <w:rPr>
          <w:rFonts w:hint="eastAsia"/>
        </w:rPr>
        <w:t>例如：</w:t>
      </w:r>
      <w:proofErr w:type="spellStart"/>
      <w:r w:rsidR="00AA03E4">
        <w:rPr>
          <w:rFonts w:hint="eastAsia"/>
        </w:rPr>
        <w:t>mongod</w:t>
      </w:r>
      <w:proofErr w:type="spellEnd"/>
      <w:r w:rsidR="00AA03E4">
        <w:t xml:space="preserve"> –</w:t>
      </w:r>
      <w:r w:rsidR="00AA03E4">
        <w:rPr>
          <w:rFonts w:hint="eastAsia"/>
        </w:rPr>
        <w:t>path</w:t>
      </w:r>
      <w:r w:rsidR="00AA03E4">
        <w:t xml:space="preserve"> </w:t>
      </w:r>
      <w:proofErr w:type="gramStart"/>
      <w:r w:rsidR="00AA03E4" w:rsidRPr="00AA03E4">
        <w:t>E:\MongoDB\data\db</w:t>
      </w:r>
      <w:r w:rsidR="00F20176">
        <w:t xml:space="preserve">  </w:t>
      </w:r>
      <w:r w:rsidR="00F20176">
        <w:rPr>
          <w:rFonts w:hint="eastAsia"/>
        </w:rPr>
        <w:t>--</w:t>
      </w:r>
      <w:proofErr w:type="spellStart"/>
      <w:proofErr w:type="gramEnd"/>
      <w:r w:rsidR="00F20176">
        <w:rPr>
          <w:rFonts w:hint="eastAsia"/>
        </w:rPr>
        <w:t>prot</w:t>
      </w:r>
      <w:proofErr w:type="spellEnd"/>
      <w:r w:rsidR="00F20176">
        <w:t xml:space="preserve"> </w:t>
      </w:r>
      <w:r w:rsidR="00F20176">
        <w:rPr>
          <w:rFonts w:hint="eastAsia"/>
        </w:rPr>
        <w:t>10086</w:t>
      </w:r>
      <w:r w:rsidR="00F20176">
        <w:t xml:space="preserve"> </w:t>
      </w:r>
    </w:p>
    <w:p w14:paraId="78A59E5D" w14:textId="4E635D91" w:rsidR="00F20176" w:rsidRDefault="00F20176" w:rsidP="00F2017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097065" wp14:editId="03B99110">
            <wp:extent cx="5274310" cy="179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DACF" w14:textId="71B75937" w:rsidR="00A300B4" w:rsidRDefault="00A300B4" w:rsidP="00A41FE7">
      <w:pPr>
        <w:pStyle w:val="3"/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</w:t>
      </w:r>
      <w:r>
        <w:t>DB</w:t>
      </w:r>
      <w:proofErr w:type="spellEnd"/>
    </w:p>
    <w:p w14:paraId="21E69522" w14:textId="0F853030" w:rsidR="00587056" w:rsidRDefault="00587056" w:rsidP="00587056">
      <w:pPr>
        <w:ind w:firstLine="420"/>
      </w:pPr>
      <w:r>
        <w:rPr>
          <w:rFonts w:hint="eastAsia"/>
        </w:rPr>
        <w:t>数据库</w:t>
      </w:r>
      <w:r>
        <w:rPr>
          <w:rFonts w:hint="eastAsia"/>
        </w:rPr>
        <w:t>(</w:t>
      </w:r>
      <w:r>
        <w:t>database)</w:t>
      </w:r>
    </w:p>
    <w:p w14:paraId="039657D7" w14:textId="4FA07F61" w:rsidR="00587056" w:rsidRDefault="00587056" w:rsidP="00587056">
      <w:pPr>
        <w:ind w:firstLine="420"/>
      </w:pPr>
      <w:r>
        <w:tab/>
        <w:t>--</w:t>
      </w:r>
      <w:r>
        <w:rPr>
          <w:rFonts w:hint="eastAsia"/>
        </w:rPr>
        <w:t>数据库的服务器：服务器用来保存数据</w:t>
      </w:r>
    </w:p>
    <w:p w14:paraId="5B43937D" w14:textId="4B504691" w:rsidR="00BE4319" w:rsidRDefault="00BE4319" w:rsidP="00587056">
      <w:pPr>
        <w:ind w:firstLine="420"/>
      </w:pPr>
      <w:r>
        <w:tab/>
      </w:r>
      <w:r>
        <w:tab/>
      </w:r>
      <w:r>
        <w:rPr>
          <w:rFonts w:hint="eastAsia"/>
        </w:rPr>
        <w:t>启动服务器：</w:t>
      </w:r>
      <w:proofErr w:type="spellStart"/>
      <w:r>
        <w:rPr>
          <w:rFonts w:hint="eastAsia"/>
        </w:rPr>
        <w:t>mongod</w:t>
      </w:r>
      <w:proofErr w:type="spellEnd"/>
      <w:r>
        <w:t xml:space="preserve"> </w:t>
      </w:r>
    </w:p>
    <w:p w14:paraId="17608920" w14:textId="4EF11B3C" w:rsidR="00EA25FD" w:rsidRDefault="00EA25FD" w:rsidP="00587056">
      <w:pPr>
        <w:ind w:firstLine="420"/>
      </w:pPr>
      <w:r>
        <w:tab/>
      </w:r>
      <w:r>
        <w:rPr>
          <w:rFonts w:hint="eastAsia"/>
        </w:rPr>
        <w:t>--</w:t>
      </w:r>
      <w:r>
        <w:rPr>
          <w:rFonts w:hint="eastAsia"/>
        </w:rPr>
        <w:t>数据库的客户</w:t>
      </w:r>
      <w:r w:rsidR="003F271C">
        <w:rPr>
          <w:rFonts w:hint="eastAsia"/>
        </w:rPr>
        <w:t>端</w:t>
      </w:r>
      <w:r w:rsidR="00A4232E">
        <w:rPr>
          <w:rFonts w:hint="eastAsia"/>
        </w:rPr>
        <w:t>：客户端用来操作服务器，对数据</w:t>
      </w:r>
      <w:proofErr w:type="gramStart"/>
      <w:r w:rsidR="00A4232E">
        <w:rPr>
          <w:rFonts w:hint="eastAsia"/>
        </w:rPr>
        <w:t>增删改查的</w:t>
      </w:r>
      <w:proofErr w:type="gramEnd"/>
      <w:r w:rsidR="00A4232E">
        <w:rPr>
          <w:rFonts w:hint="eastAsia"/>
        </w:rPr>
        <w:t>操作、</w:t>
      </w:r>
    </w:p>
    <w:p w14:paraId="12AE9BED" w14:textId="1E056F91" w:rsidR="00BE4319" w:rsidRDefault="00BE4319" w:rsidP="00587056">
      <w:pPr>
        <w:ind w:firstLine="420"/>
      </w:pPr>
      <w:r>
        <w:tab/>
      </w:r>
      <w:r>
        <w:tab/>
      </w:r>
      <w:r>
        <w:rPr>
          <w:rFonts w:hint="eastAsia"/>
        </w:rPr>
        <w:t>启动服务端：</w:t>
      </w:r>
      <w:r>
        <w:rPr>
          <w:rFonts w:hint="eastAsia"/>
        </w:rPr>
        <w:t>mongo</w:t>
      </w:r>
    </w:p>
    <w:p w14:paraId="3F94BA4B" w14:textId="338D9084" w:rsidR="00587056" w:rsidRPr="00587056" w:rsidRDefault="00587056" w:rsidP="00587056">
      <w:pPr>
        <w:ind w:firstLine="420"/>
      </w:pPr>
      <w:r>
        <w:tab/>
      </w:r>
      <w:r>
        <w:tab/>
      </w:r>
    </w:p>
    <w:p w14:paraId="4168D52F" w14:textId="53BDB933" w:rsidR="005A1CD2" w:rsidRDefault="005A1CD2" w:rsidP="004D25C6">
      <w:pPr>
        <w:ind w:firstLineChars="0" w:firstLine="0"/>
      </w:pPr>
      <w:r>
        <w:tab/>
      </w:r>
      <w:r>
        <w:rPr>
          <w:rFonts w:hint="eastAsia"/>
        </w:rPr>
        <w:t>输入：</w:t>
      </w:r>
      <w:r>
        <w:rPr>
          <w:rFonts w:hint="eastAsia"/>
        </w:rPr>
        <w:t>mongo</w:t>
      </w:r>
      <w:r w:rsidR="002A2CE9">
        <w:rPr>
          <w:rFonts w:hint="eastAsia"/>
        </w:rPr>
        <w:t>，进入</w:t>
      </w:r>
      <w:r w:rsidR="002A2CE9">
        <w:rPr>
          <w:rFonts w:hint="eastAsia"/>
        </w:rPr>
        <w:t>MongoDB</w:t>
      </w:r>
    </w:p>
    <w:p w14:paraId="745AA06C" w14:textId="081FE497" w:rsidR="00263919" w:rsidRDefault="00263919" w:rsidP="0057192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73BDEF9" wp14:editId="34B4CC6E">
            <wp:extent cx="3600000" cy="1806501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18BF" w14:textId="68D56F2E" w:rsidR="00571926" w:rsidRDefault="00571926" w:rsidP="00571926">
      <w:pPr>
        <w:pStyle w:val="3"/>
        <w:ind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mongoD</w:t>
      </w:r>
      <w:r>
        <w:t>B</w:t>
      </w:r>
      <w:proofErr w:type="spellEnd"/>
      <w:r>
        <w:rPr>
          <w:rFonts w:hint="eastAsia"/>
        </w:rPr>
        <w:t>自动启动</w:t>
      </w:r>
    </w:p>
    <w:p w14:paraId="5F1738D0" w14:textId="257123BB" w:rsidR="00571926" w:rsidRPr="00571926" w:rsidRDefault="00571926" w:rsidP="00571926">
      <w:pPr>
        <w:ind w:firstLine="420"/>
      </w:pPr>
      <w:r w:rsidRPr="00571926">
        <w:rPr>
          <w:rFonts w:hint="eastAsia"/>
        </w:rPr>
        <w:t>将</w:t>
      </w:r>
      <w:r w:rsidRPr="00571926">
        <w:t>MongoDB</w:t>
      </w:r>
      <w:r w:rsidRPr="00571926">
        <w:t>设置为系统服务，可以自动在后台启动，不需要每次都手动启动</w:t>
      </w:r>
    </w:p>
    <w:p w14:paraId="030EC62D" w14:textId="42E55ACD" w:rsidR="00571926" w:rsidRDefault="00691266" w:rsidP="00571926">
      <w:pPr>
        <w:ind w:firstLine="420"/>
      </w:pPr>
      <w:r>
        <w:rPr>
          <w:rFonts w:hint="eastAsia"/>
        </w:rPr>
        <w:t xml:space="preserve"> </w:t>
      </w:r>
      <w:r w:rsidR="00B53F45">
        <w:t>1</w:t>
      </w:r>
      <w:r w:rsidR="00B53F45">
        <w:rPr>
          <w:rFonts w:hint="eastAsia"/>
        </w:rPr>
        <w:t>、创建对应的文件夹</w:t>
      </w:r>
      <w:r w:rsidR="005F3D50">
        <w:rPr>
          <w:rFonts w:hint="eastAsia"/>
        </w:rPr>
        <w:t>，在</w:t>
      </w:r>
      <w:r w:rsidR="005F3D50">
        <w:rPr>
          <w:rFonts w:hint="eastAsia"/>
        </w:rPr>
        <w:t>data</w:t>
      </w:r>
      <w:r w:rsidR="005F3D50">
        <w:rPr>
          <w:rFonts w:hint="eastAsia"/>
        </w:rPr>
        <w:t>下创建</w:t>
      </w:r>
      <w:proofErr w:type="spellStart"/>
      <w:r w:rsidR="005F3D50">
        <w:rPr>
          <w:rFonts w:hint="eastAsia"/>
        </w:rPr>
        <w:t>db</w:t>
      </w:r>
      <w:proofErr w:type="spellEnd"/>
      <w:r w:rsidR="005F3D50">
        <w:rPr>
          <w:rFonts w:hint="eastAsia"/>
        </w:rPr>
        <w:t>和</w:t>
      </w:r>
      <w:r w:rsidR="005F3D50">
        <w:rPr>
          <w:rFonts w:hint="eastAsia"/>
        </w:rPr>
        <w:t>log</w:t>
      </w:r>
      <w:r w:rsidR="005F3D50">
        <w:rPr>
          <w:rFonts w:hint="eastAsia"/>
        </w:rPr>
        <w:t>文件夹</w:t>
      </w:r>
    </w:p>
    <w:p w14:paraId="73D94150" w14:textId="21DB0546" w:rsidR="00921E0B" w:rsidRDefault="00921E0B" w:rsidP="00571926">
      <w:pPr>
        <w:ind w:firstLine="420"/>
      </w:pPr>
      <w:r>
        <w:t xml:space="preserve"> 2</w:t>
      </w:r>
      <w:r>
        <w:rPr>
          <w:rFonts w:hint="eastAsia"/>
        </w:rPr>
        <w:t>、创建配置文件</w:t>
      </w:r>
    </w:p>
    <w:p w14:paraId="6A660BF2" w14:textId="0B0B2261" w:rsidR="00921E0B" w:rsidRDefault="00921E0B" w:rsidP="00571926">
      <w:pPr>
        <w:ind w:firstLine="420"/>
      </w:pPr>
      <w:r>
        <w:tab/>
      </w:r>
      <w:r>
        <w:rPr>
          <w:rFonts w:hint="eastAsia"/>
        </w:rPr>
        <w:t>在目录</w:t>
      </w:r>
      <w:r>
        <w:rPr>
          <w:rFonts w:hint="eastAsia"/>
        </w:rPr>
        <w:t xml:space="preserve"> </w:t>
      </w:r>
      <w:r w:rsidRPr="00921E0B">
        <w:t>D:\MongoDB\pro</w:t>
      </w:r>
      <w:r w:rsidR="00EB2FB7">
        <w:t xml:space="preserve"> </w:t>
      </w:r>
      <w:r w:rsidR="00EB2FB7">
        <w:rPr>
          <w:rFonts w:hint="eastAsia"/>
        </w:rPr>
        <w:t>创建配置</w:t>
      </w:r>
      <w:r w:rsidR="00553AFE">
        <w:rPr>
          <w:rFonts w:hint="eastAsia"/>
        </w:rPr>
        <w:t>文件</w:t>
      </w:r>
      <w:r w:rsidR="001E41C2">
        <w:rPr>
          <w:rFonts w:hint="eastAsia"/>
        </w:rPr>
        <w:t xml:space="preserve"> </w:t>
      </w:r>
      <w:proofErr w:type="spellStart"/>
      <w:r w:rsidR="001E41C2">
        <w:t>mongod.cfg</w:t>
      </w:r>
      <w:proofErr w:type="spellEnd"/>
    </w:p>
    <w:p w14:paraId="4532A70C" w14:textId="5583E5B8" w:rsidR="0070554F" w:rsidRDefault="0070554F" w:rsidP="00571926">
      <w:pPr>
        <w:ind w:firstLine="420"/>
      </w:pPr>
      <w:r>
        <w:rPr>
          <w:rFonts w:hint="eastAsia"/>
        </w:rPr>
        <w:t>写入以下内容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6D93" w14:paraId="7D8D7B4A" w14:textId="77777777" w:rsidTr="006E6D93">
        <w:tc>
          <w:tcPr>
            <w:tcW w:w="8296" w:type="dxa"/>
          </w:tcPr>
          <w:p w14:paraId="3CB506EF" w14:textId="77777777" w:rsidR="006E6D93" w:rsidRDefault="006E6D93" w:rsidP="006E6D93">
            <w:pPr>
              <w:ind w:firstLineChars="0" w:firstLine="0"/>
            </w:pPr>
            <w:proofErr w:type="spellStart"/>
            <w:r>
              <w:t>systemLog</w:t>
            </w:r>
            <w:proofErr w:type="spellEnd"/>
            <w:r>
              <w:t>:</w:t>
            </w:r>
          </w:p>
          <w:p w14:paraId="07D7DBD0" w14:textId="77777777" w:rsidR="006E6D93" w:rsidRDefault="006E6D93" w:rsidP="006E6D93">
            <w:pPr>
              <w:ind w:firstLineChars="0" w:firstLine="0"/>
            </w:pPr>
            <w:r>
              <w:tab/>
            </w:r>
            <w:proofErr w:type="spellStart"/>
            <w:proofErr w:type="gramStart"/>
            <w:r>
              <w:t>destination:file</w:t>
            </w:r>
            <w:proofErr w:type="spellEnd"/>
            <w:proofErr w:type="gramEnd"/>
          </w:p>
          <w:p w14:paraId="7F187DFF" w14:textId="77777777" w:rsidR="006E6D93" w:rsidRDefault="006E6D93" w:rsidP="006E6D93">
            <w:pPr>
              <w:ind w:firstLineChars="0" w:firstLine="0"/>
            </w:pPr>
            <w:r>
              <w:tab/>
              <w:t>path: E:\MongoDB\data\log\mongod.log</w:t>
            </w:r>
          </w:p>
          <w:p w14:paraId="69A68BC2" w14:textId="77777777" w:rsidR="006E6D93" w:rsidRDefault="006E6D93" w:rsidP="006E6D93">
            <w:pPr>
              <w:ind w:firstLineChars="0" w:firstLine="0"/>
            </w:pPr>
            <w:r>
              <w:t>storage:</w:t>
            </w:r>
          </w:p>
          <w:p w14:paraId="7966F337" w14:textId="354C6F83" w:rsidR="006E6D93" w:rsidRDefault="006E6D93" w:rsidP="006E6D93">
            <w:pPr>
              <w:ind w:firstLineChars="0" w:firstLine="0"/>
            </w:pPr>
            <w:r>
              <w:tab/>
            </w:r>
            <w:proofErr w:type="spellStart"/>
            <w:r>
              <w:t>dbPath</w:t>
            </w:r>
            <w:proofErr w:type="spellEnd"/>
            <w:r>
              <w:t>: E:\MongoDB\data\db</w:t>
            </w:r>
          </w:p>
        </w:tc>
      </w:tr>
    </w:tbl>
    <w:p w14:paraId="3B57532E" w14:textId="1F41F2DE" w:rsidR="006E6D93" w:rsidRDefault="006E6D93" w:rsidP="00571926">
      <w:pPr>
        <w:ind w:firstLine="420"/>
      </w:pPr>
    </w:p>
    <w:p w14:paraId="400EEDD0" w14:textId="17C62320" w:rsidR="00966DC6" w:rsidRDefault="00966DC6" w:rsidP="00571926">
      <w:pPr>
        <w:ind w:firstLine="420"/>
      </w:pPr>
    </w:p>
    <w:p w14:paraId="273E3EF2" w14:textId="4333C36D" w:rsidR="00966DC6" w:rsidRDefault="00F42A6D" w:rsidP="0057192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66DC6">
        <w:rPr>
          <w:rFonts w:hint="eastAsia"/>
        </w:rPr>
        <w:t>以管理源身份打开</w:t>
      </w:r>
      <w:r w:rsidR="00966DC6">
        <w:rPr>
          <w:rFonts w:hint="eastAsia"/>
        </w:rPr>
        <w:t xml:space="preserve"> </w:t>
      </w:r>
      <w:r w:rsidR="00966DC6">
        <w:rPr>
          <w:rFonts w:hint="eastAsia"/>
        </w:rPr>
        <w:t>命令行窗口</w:t>
      </w:r>
    </w:p>
    <w:p w14:paraId="5DECD164" w14:textId="53F11FDF" w:rsidR="001E41C2" w:rsidRDefault="0060014E" w:rsidP="0060014E">
      <w:pPr>
        <w:ind w:firstLineChars="0" w:firstLine="0"/>
      </w:pPr>
      <w:r>
        <w:rPr>
          <w:rFonts w:hint="eastAsia"/>
        </w:rPr>
        <w:t>输入命</w:t>
      </w:r>
      <w:r w:rsidR="00966DC6">
        <w:rPr>
          <w:rFonts w:hint="eastAsia"/>
        </w:rPr>
        <w:t>令</w:t>
      </w:r>
      <w:r w:rsidR="005A0FF1">
        <w:rPr>
          <w:rFonts w:hint="eastAsia"/>
        </w:rPr>
        <w:t>：</w:t>
      </w:r>
      <w:r w:rsidR="00966DC6" w:rsidRPr="00966DC6">
        <w:t xml:space="preserve">sc.exe create MongoDB </w:t>
      </w:r>
      <w:proofErr w:type="spellStart"/>
      <w:r w:rsidR="00966DC6" w:rsidRPr="00966DC6">
        <w:t>binPath</w:t>
      </w:r>
      <w:proofErr w:type="spellEnd"/>
      <w:r w:rsidR="00966DC6" w:rsidRPr="00966DC6">
        <w:t>= "\"D:\MongoDB\pro\bin\mongod.exe\" --service --config=\"D:\MongoDB\pro\mongod.cfg\"" DisplayName= "MongoDB" start= "auto"</w:t>
      </w:r>
    </w:p>
    <w:p w14:paraId="6460A033" w14:textId="6ED8D6E2" w:rsidR="008F7E04" w:rsidRDefault="00F31FE6" w:rsidP="0060014E">
      <w:pPr>
        <w:ind w:firstLineChars="0" w:firstLine="0"/>
      </w:pPr>
      <w:r>
        <w:rPr>
          <w:rFonts w:hint="eastAsia"/>
        </w:rPr>
        <w:t xml:space="preserve"> </w:t>
      </w:r>
      <w:r w:rsidR="008F7E04">
        <w:rPr>
          <w:rFonts w:hint="eastAsia"/>
        </w:rPr>
        <w:t>显示：</w:t>
      </w:r>
    </w:p>
    <w:p w14:paraId="0FB88BF9" w14:textId="6B5AB638" w:rsidR="00740BF0" w:rsidRDefault="00776B83" w:rsidP="0060014E">
      <w:pPr>
        <w:ind w:firstLineChars="0" w:firstLine="0"/>
      </w:pPr>
      <w:r>
        <w:rPr>
          <w:noProof/>
        </w:rPr>
        <w:drawing>
          <wp:inline distT="0" distB="0" distL="0" distR="0" wp14:anchorId="120D6EC5" wp14:editId="26F2A20D">
            <wp:extent cx="5274310" cy="1285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8FD3" w14:textId="30ADF2DE" w:rsidR="00740BF0" w:rsidRDefault="00740BF0" w:rsidP="00740BF0">
      <w:pPr>
        <w:pStyle w:val="2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图形化工具</w:t>
      </w:r>
    </w:p>
    <w:p w14:paraId="1C4AF9A7" w14:textId="77777777" w:rsidR="00DA5059" w:rsidRPr="00DA5059" w:rsidRDefault="00DA5059" w:rsidP="00DA5059">
      <w:pPr>
        <w:ind w:firstLine="420"/>
      </w:pPr>
    </w:p>
    <w:p w14:paraId="6520BD1C" w14:textId="3403D2D5" w:rsidR="00776B83" w:rsidRDefault="00776B83" w:rsidP="00776B83">
      <w:pPr>
        <w:ind w:firstLine="420"/>
      </w:pPr>
    </w:p>
    <w:p w14:paraId="11BC124B" w14:textId="29E25E38" w:rsidR="00776B83" w:rsidRDefault="00776B83" w:rsidP="00776B83">
      <w:pPr>
        <w:pStyle w:val="2"/>
      </w:pP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命令</w:t>
      </w:r>
    </w:p>
    <w:p w14:paraId="6C455CB0" w14:textId="5F28C261" w:rsidR="00D70E59" w:rsidRDefault="00D70E59" w:rsidP="000D2BCC">
      <w:pPr>
        <w:pStyle w:val="3"/>
        <w:ind w:firstLine="420"/>
      </w:pPr>
      <w:r>
        <w:rPr>
          <w:rFonts w:hint="eastAsia"/>
        </w:rPr>
        <w:t>数据库命令：</w:t>
      </w:r>
    </w:p>
    <w:p w14:paraId="6A6AFB4F" w14:textId="77777777" w:rsidR="003458CA" w:rsidRDefault="002B41A5" w:rsidP="000D2BCC">
      <w:pPr>
        <w:ind w:firstLine="420"/>
      </w:pPr>
      <w:r>
        <w:rPr>
          <w:rFonts w:hint="eastAsia"/>
        </w:rPr>
        <w:t>显示数据库：</w:t>
      </w:r>
    </w:p>
    <w:p w14:paraId="39B5E984" w14:textId="6D19F0B2" w:rsidR="000D2BCC" w:rsidRDefault="003458CA" w:rsidP="000D2BCC">
      <w:pPr>
        <w:ind w:firstLine="420"/>
      </w:pPr>
      <w:r>
        <w:tab/>
      </w:r>
      <w:r w:rsidR="002B41A5">
        <w:rPr>
          <w:rFonts w:hint="eastAsia"/>
        </w:rPr>
        <w:t>show</w:t>
      </w:r>
      <w:r w:rsidR="002B41A5">
        <w:t xml:space="preserve"> </w:t>
      </w:r>
      <w:r w:rsidR="002B41A5">
        <w:rPr>
          <w:rFonts w:hint="eastAsia"/>
        </w:rPr>
        <w:t>database</w:t>
      </w:r>
      <w:r w:rsidR="002A2021">
        <w:rPr>
          <w:rFonts w:hint="eastAsia"/>
        </w:rPr>
        <w:t>s</w:t>
      </w:r>
      <w:r>
        <w:t xml:space="preserve"> </w:t>
      </w:r>
    </w:p>
    <w:p w14:paraId="1733DAEC" w14:textId="1F1BE063" w:rsidR="003458CA" w:rsidRDefault="003458CA" w:rsidP="000D2BCC">
      <w:pPr>
        <w:ind w:firstLine="420"/>
      </w:pPr>
      <w:r>
        <w:tab/>
        <w:t xml:space="preserve">show </w:t>
      </w:r>
      <w:proofErr w:type="spellStart"/>
      <w:r>
        <w:t>dbs</w:t>
      </w:r>
      <w:proofErr w:type="spellEnd"/>
    </w:p>
    <w:p w14:paraId="39B2B71E" w14:textId="167610BC" w:rsidR="003458CA" w:rsidRPr="000D2BCC" w:rsidRDefault="003458CA" w:rsidP="00A46E11">
      <w:pPr>
        <w:ind w:firstLine="420"/>
        <w:jc w:val="center"/>
      </w:pPr>
      <w:r>
        <w:rPr>
          <w:noProof/>
        </w:rPr>
        <w:drawing>
          <wp:inline distT="0" distB="0" distL="0" distR="0" wp14:anchorId="5124536F" wp14:editId="79A19A3E">
            <wp:extent cx="2542857" cy="8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E15D" w14:textId="01C3418A" w:rsidR="00740BF0" w:rsidRDefault="00A46E11" w:rsidP="00740BF0">
      <w:pPr>
        <w:ind w:firstLine="420"/>
      </w:pPr>
      <w:r>
        <w:rPr>
          <w:rFonts w:hint="eastAsia"/>
        </w:rPr>
        <w:t>切换数据库：</w:t>
      </w:r>
    </w:p>
    <w:p w14:paraId="3AB60B46" w14:textId="430EF40A" w:rsidR="00A46E11" w:rsidRDefault="00A46E11" w:rsidP="00740BF0">
      <w:pPr>
        <w:ind w:firstLine="420"/>
      </w:pPr>
      <w:r>
        <w:tab/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进入指定的数据库</w:t>
      </w:r>
    </w:p>
    <w:p w14:paraId="2FB50125" w14:textId="631310E6" w:rsidR="004E5E56" w:rsidRDefault="004E5E56" w:rsidP="00740BF0">
      <w:pPr>
        <w:ind w:firstLine="420"/>
      </w:pPr>
    </w:p>
    <w:p w14:paraId="6D7C26A3" w14:textId="478ED870" w:rsidR="004E5E56" w:rsidRDefault="004E5E56" w:rsidP="00740BF0">
      <w:pPr>
        <w:ind w:firstLine="420"/>
      </w:pPr>
      <w:r>
        <w:rPr>
          <w:rFonts w:hint="eastAsia"/>
        </w:rPr>
        <w:t>显示数据中所有的集合</w:t>
      </w:r>
    </w:p>
    <w:p w14:paraId="4E121116" w14:textId="052AA09E" w:rsidR="004E5E56" w:rsidRDefault="004E5E56" w:rsidP="00740BF0">
      <w:pPr>
        <w:ind w:firstLine="420"/>
      </w:pPr>
      <w:r>
        <w:tab/>
        <w:t xml:space="preserve">show </w:t>
      </w:r>
      <w:proofErr w:type="spellStart"/>
      <w:r>
        <w:t>clollections</w:t>
      </w:r>
      <w:proofErr w:type="spellEnd"/>
    </w:p>
    <w:p w14:paraId="4F608705" w14:textId="45289871" w:rsidR="003D6568" w:rsidRDefault="003D6568" w:rsidP="00740BF0">
      <w:pPr>
        <w:ind w:firstLine="420"/>
      </w:pPr>
    </w:p>
    <w:p w14:paraId="5678AD4B" w14:textId="4B60FF0B" w:rsidR="003D6568" w:rsidRDefault="00705CBF" w:rsidP="003D6568">
      <w:pPr>
        <w:ind w:firstLineChars="0" w:firstLine="0"/>
      </w:pPr>
      <w:r>
        <w:tab/>
      </w:r>
      <w:r w:rsidR="003D6568">
        <w:t>在</w:t>
      </w:r>
      <w:proofErr w:type="spellStart"/>
      <w:r w:rsidR="003D6568">
        <w:t>MongopB</w:t>
      </w:r>
      <w:proofErr w:type="spellEnd"/>
      <w:r w:rsidR="003D6568">
        <w:t>中，数据库和集合都不需要手动创建，</w:t>
      </w:r>
      <w:r w:rsidR="003D6568">
        <w:rPr>
          <w:rFonts w:hint="eastAsia"/>
        </w:rPr>
        <w:t>当我们创建文档时，如果文档所在的集合或数据库不存在会自动创建数据库和集合</w:t>
      </w:r>
    </w:p>
    <w:p w14:paraId="647E6166" w14:textId="5F6B7BEA" w:rsidR="007A2384" w:rsidRDefault="007A2384" w:rsidP="00740BF0">
      <w:pPr>
        <w:ind w:firstLine="420"/>
      </w:pPr>
    </w:p>
    <w:p w14:paraId="2400CA26" w14:textId="208E2EA5" w:rsidR="00704BAB" w:rsidRDefault="00704BAB" w:rsidP="00065EB3">
      <w:pPr>
        <w:pStyle w:val="3"/>
        <w:ind w:firstLine="420"/>
      </w:pPr>
      <w:r>
        <w:rPr>
          <w:rFonts w:hint="eastAsia"/>
        </w:rPr>
        <w:t>向数据库中插入文档：</w:t>
      </w:r>
    </w:p>
    <w:p w14:paraId="4C518123" w14:textId="791B6F30" w:rsidR="00704BAB" w:rsidRDefault="008016D7" w:rsidP="00704BAB">
      <w:pPr>
        <w:ind w:firstLine="420"/>
      </w:pPr>
      <w:r>
        <w:t>1</w:t>
      </w:r>
      <w:r w:rsidR="00165717">
        <w:rPr>
          <w:rFonts w:hint="eastAsia"/>
        </w:rPr>
        <w:t>、</w:t>
      </w:r>
      <w:r w:rsidR="00704BAB">
        <w:tab/>
      </w:r>
      <w:r w:rsidR="00704BAB">
        <w:rPr>
          <w:rFonts w:hint="eastAsia"/>
        </w:rPr>
        <w:t>db</w:t>
      </w:r>
      <w:r w:rsidR="00704BAB">
        <w:t>.</w:t>
      </w:r>
      <w:r w:rsidR="00704BAB">
        <w:rPr>
          <w:rFonts w:hint="eastAsia"/>
        </w:rPr>
        <w:t>&lt;</w:t>
      </w:r>
      <w:r w:rsidR="00704BAB">
        <w:t>collection&gt;.insert(</w:t>
      </w:r>
      <w:r w:rsidR="00206DAC">
        <w:t>doc</w:t>
      </w:r>
      <w:r w:rsidR="00704BAB">
        <w:t>)</w:t>
      </w:r>
      <w:r w:rsidR="00206DAC">
        <w:t xml:space="preserve"> </w:t>
      </w:r>
      <w:r w:rsidR="00206DAC">
        <w:rPr>
          <w:rFonts w:hint="eastAsia"/>
        </w:rPr>
        <w:t>:</w:t>
      </w:r>
      <w:r w:rsidR="00206DAC">
        <w:rPr>
          <w:rFonts w:hint="eastAsia"/>
        </w:rPr>
        <w:t>向集合中插入一个文档</w:t>
      </w:r>
    </w:p>
    <w:p w14:paraId="45396ECC" w14:textId="77777777" w:rsidR="00202B50" w:rsidRDefault="00202B50" w:rsidP="00704BAB">
      <w:pPr>
        <w:ind w:firstLine="420"/>
      </w:pPr>
      <w:r>
        <w:rPr>
          <w:rFonts w:hint="eastAsia"/>
        </w:rPr>
        <w:t>例如：向</w:t>
      </w:r>
      <w:r>
        <w:rPr>
          <w:rFonts w:hint="eastAsia"/>
        </w:rPr>
        <w:t>test</w:t>
      </w:r>
      <w:r>
        <w:rPr>
          <w:rFonts w:hint="eastAsia"/>
        </w:rPr>
        <w:t>数据库中的，</w:t>
      </w:r>
      <w:proofErr w:type="spellStart"/>
      <w:r>
        <w:rPr>
          <w:rFonts w:hint="eastAsia"/>
        </w:rPr>
        <w:t>stus</w:t>
      </w:r>
      <w:proofErr w:type="spellEnd"/>
      <w:r>
        <w:t xml:space="preserve"> </w:t>
      </w:r>
      <w:r>
        <w:rPr>
          <w:rFonts w:hint="eastAsia"/>
        </w:rPr>
        <w:t>集合中插入一个新的学生对象</w:t>
      </w:r>
      <w:r>
        <w:rPr>
          <w:rFonts w:hint="eastAsia"/>
        </w:rPr>
        <w:t xml:space="preserve"> </w:t>
      </w:r>
    </w:p>
    <w:p w14:paraId="2054737B" w14:textId="0648E99D" w:rsidR="00206DAC" w:rsidRDefault="00202B50" w:rsidP="00704BAB">
      <w:pPr>
        <w:ind w:firstLine="420"/>
      </w:pPr>
      <w:r>
        <w:tab/>
      </w:r>
      <w:r>
        <w:tab/>
      </w:r>
      <w:r>
        <w:rPr>
          <w:rFonts w:hint="eastAsia"/>
        </w:rPr>
        <w:t>{</w:t>
      </w:r>
      <w:r>
        <w:t>name:</w:t>
      </w:r>
      <w:proofErr w:type="gramStart"/>
      <w:r>
        <w:t>’</w:t>
      </w:r>
      <w:proofErr w:type="gramEnd"/>
      <w:r>
        <w:rPr>
          <w:rFonts w:hint="eastAsia"/>
        </w:rPr>
        <w:t>孙悟空</w:t>
      </w:r>
      <w:proofErr w:type="gramStart"/>
      <w:r>
        <w:t>’</w:t>
      </w:r>
      <w:proofErr w:type="gramEnd"/>
      <w:r>
        <w:t>,</w:t>
      </w:r>
      <w:proofErr w:type="spellStart"/>
      <w:r>
        <w:t>age:18,gender</w:t>
      </w:r>
      <w:proofErr w:type="spellEnd"/>
      <w:r>
        <w:t>: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14:paraId="3636D000" w14:textId="18047DEF" w:rsidR="00202B50" w:rsidRDefault="00202B50" w:rsidP="00704BAB">
      <w:pPr>
        <w:ind w:firstLine="420"/>
      </w:pPr>
      <w:r>
        <w:tab/>
      </w:r>
      <w:proofErr w:type="spellStart"/>
      <w:r>
        <w:t>db.stus.insert</w:t>
      </w:r>
      <w:proofErr w:type="spellEnd"/>
      <w:r>
        <w:rPr>
          <w:rFonts w:hint="eastAsia"/>
        </w:rPr>
        <w:t>({</w:t>
      </w:r>
      <w:r>
        <w:t>name:</w:t>
      </w:r>
      <w:proofErr w:type="gramStart"/>
      <w:r>
        <w:t>’</w:t>
      </w:r>
      <w:proofErr w:type="gramEnd"/>
      <w:r>
        <w:rPr>
          <w:rFonts w:hint="eastAsia"/>
        </w:rPr>
        <w:t>孙悟空</w:t>
      </w:r>
      <w:proofErr w:type="gramStart"/>
      <w:r>
        <w:t>’</w:t>
      </w:r>
      <w:proofErr w:type="gramEnd"/>
      <w:r>
        <w:t>,</w:t>
      </w:r>
      <w:proofErr w:type="spellStart"/>
      <w:r>
        <w:t>age:18,gender</w:t>
      </w:r>
      <w:proofErr w:type="spellEnd"/>
      <w:r>
        <w:t>: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}</w:t>
      </w:r>
      <w:r>
        <w:t>)</w:t>
      </w:r>
    </w:p>
    <w:p w14:paraId="26EC7F52" w14:textId="632521B6" w:rsidR="00202B50" w:rsidRDefault="00202B50" w:rsidP="00704BAB">
      <w:pPr>
        <w:ind w:firstLine="420"/>
      </w:pPr>
      <w:r>
        <w:tab/>
      </w:r>
      <w:r>
        <w:rPr>
          <w:noProof/>
        </w:rPr>
        <w:drawing>
          <wp:inline distT="0" distB="0" distL="0" distR="0" wp14:anchorId="7A247E8A" wp14:editId="65176952">
            <wp:extent cx="4342857" cy="4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1F5B" w14:textId="186D1453" w:rsidR="00705CBF" w:rsidRDefault="00705CBF" w:rsidP="00704BAB">
      <w:pPr>
        <w:ind w:firstLine="420"/>
      </w:pPr>
      <w:r>
        <w:rPr>
          <w:rFonts w:hint="eastAsia"/>
        </w:rPr>
        <w:t>插入数据后会自动的创建数据库</w:t>
      </w:r>
    </w:p>
    <w:p w14:paraId="2BB1727F" w14:textId="3BB8DA63" w:rsidR="00323A4B" w:rsidRDefault="00323A4B" w:rsidP="00323A4B">
      <w:pPr>
        <w:ind w:firstLine="420"/>
        <w:jc w:val="center"/>
      </w:pPr>
      <w:r>
        <w:rPr>
          <w:noProof/>
        </w:rPr>
        <w:drawing>
          <wp:inline distT="0" distB="0" distL="0" distR="0" wp14:anchorId="0AFF0AE1" wp14:editId="7551130E">
            <wp:extent cx="2200000" cy="8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E819" w14:textId="1A39D852" w:rsidR="009C22BF" w:rsidRDefault="009C22BF" w:rsidP="009C22BF">
      <w:pPr>
        <w:ind w:firstLine="420"/>
      </w:pPr>
    </w:p>
    <w:p w14:paraId="382C7DCF" w14:textId="6AD0B2FD" w:rsidR="008016D7" w:rsidRDefault="00861611" w:rsidP="009C22B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、向集合中插入多个文档</w:t>
      </w:r>
    </w:p>
    <w:p w14:paraId="636F8054" w14:textId="6A8C7C86" w:rsidR="00FA1EC7" w:rsidRDefault="00FA1EC7" w:rsidP="009C22BF">
      <w:pPr>
        <w:ind w:firstLine="420"/>
      </w:pPr>
      <w:r>
        <w:rPr>
          <w:rFonts w:hint="eastAsia"/>
        </w:rPr>
        <w:t>插入一个数据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A7C" w14:paraId="5E612681" w14:textId="77777777" w:rsidTr="00887A7C">
        <w:tc>
          <w:tcPr>
            <w:tcW w:w="8296" w:type="dxa"/>
          </w:tcPr>
          <w:p w14:paraId="34F13FD6" w14:textId="77777777" w:rsidR="00C00FE5" w:rsidRDefault="00C00FE5" w:rsidP="00C00FE5">
            <w:pPr>
              <w:ind w:firstLineChars="0" w:firstLine="0"/>
            </w:pPr>
            <w:proofErr w:type="spellStart"/>
            <w:proofErr w:type="gramStart"/>
            <w:r>
              <w:t>db.stus</w:t>
            </w:r>
            <w:proofErr w:type="gramEnd"/>
            <w:r>
              <w:t>.insert</w:t>
            </w:r>
            <w:proofErr w:type="spellEnd"/>
            <w:r>
              <w:t>([</w:t>
            </w:r>
          </w:p>
          <w:p w14:paraId="262AC91D" w14:textId="77777777" w:rsidR="00C00FE5" w:rsidRDefault="00C00FE5" w:rsidP="00C00FE5">
            <w:pPr>
              <w:ind w:firstLineChars="0" w:firstLine="0"/>
            </w:pPr>
            <w:r>
              <w:t xml:space="preserve">    {name:"</w:t>
            </w:r>
            <w:r>
              <w:t>孙悟空</w:t>
            </w:r>
            <w:r>
              <w:t>",</w:t>
            </w:r>
            <w:proofErr w:type="spellStart"/>
            <w:r>
              <w:t>age:38,gender:"36</w:t>
            </w:r>
            <w:proofErr w:type="spellEnd"/>
            <w:r>
              <w:t>"},</w:t>
            </w:r>
          </w:p>
          <w:p w14:paraId="5272253E" w14:textId="77777777" w:rsidR="00C00FE5" w:rsidRDefault="00C00FE5" w:rsidP="00C00FE5">
            <w:pPr>
              <w:ind w:firstLineChars="0" w:firstLine="0"/>
            </w:pPr>
            <w:r>
              <w:t xml:space="preserve">    {name:"</w:t>
            </w:r>
            <w:r>
              <w:t>沙和尚</w:t>
            </w:r>
            <w:r>
              <w:t>",</w:t>
            </w:r>
            <w:proofErr w:type="spellStart"/>
            <w:r>
              <w:t>age:16,gender:"20</w:t>
            </w:r>
            <w:proofErr w:type="spellEnd"/>
            <w:r>
              <w:t>"},</w:t>
            </w:r>
          </w:p>
          <w:p w14:paraId="000B8ED9" w14:textId="77777777" w:rsidR="00C00FE5" w:rsidRDefault="00C00FE5" w:rsidP="00C00FE5">
            <w:pPr>
              <w:ind w:firstLineChars="0" w:firstLine="0"/>
            </w:pPr>
            <w:r>
              <w:t xml:space="preserve">    {name:"</w:t>
            </w:r>
            <w:r>
              <w:t>蜘蛛精</w:t>
            </w:r>
            <w:r>
              <w:t>",</w:t>
            </w:r>
            <w:proofErr w:type="spellStart"/>
            <w:r>
              <w:t>age:13,gender:"25</w:t>
            </w:r>
            <w:proofErr w:type="spellEnd"/>
            <w:r>
              <w:t>"}</w:t>
            </w:r>
          </w:p>
          <w:p w14:paraId="5673CDB5" w14:textId="77777777" w:rsidR="00C00FE5" w:rsidRDefault="00C00FE5" w:rsidP="00C00FE5">
            <w:pPr>
              <w:ind w:firstLineChars="0" w:firstLine="0"/>
            </w:pPr>
            <w:r>
              <w:t>])</w:t>
            </w:r>
          </w:p>
          <w:p w14:paraId="07FBB526" w14:textId="33A77F68" w:rsidR="00887A7C" w:rsidRPr="00887A7C" w:rsidRDefault="00C00FE5" w:rsidP="00C00FE5">
            <w:pPr>
              <w:ind w:firstLineChars="0" w:firstLine="0"/>
            </w:pPr>
            <w:proofErr w:type="spellStart"/>
            <w:proofErr w:type="gramStart"/>
            <w:r>
              <w:t>db.stus</w:t>
            </w:r>
            <w:proofErr w:type="gramEnd"/>
            <w:r>
              <w:t>.find</w:t>
            </w:r>
            <w:proofErr w:type="spellEnd"/>
            <w:r>
              <w:t>()</w:t>
            </w:r>
          </w:p>
        </w:tc>
      </w:tr>
    </w:tbl>
    <w:p w14:paraId="676B690B" w14:textId="165E6489" w:rsidR="00887A7C" w:rsidRDefault="00887A7C" w:rsidP="00862F7A">
      <w:pPr>
        <w:ind w:firstLineChars="0" w:firstLine="0"/>
        <w:jc w:val="center"/>
      </w:pPr>
    </w:p>
    <w:p w14:paraId="63203180" w14:textId="77777777" w:rsidR="002A788A" w:rsidRDefault="002A788A" w:rsidP="00862F7A">
      <w:pPr>
        <w:ind w:firstLineChars="0" w:firstLine="0"/>
        <w:jc w:val="center"/>
      </w:pPr>
    </w:p>
    <w:p w14:paraId="2192CFF2" w14:textId="18403DB9" w:rsidR="00DD1216" w:rsidRDefault="00DD1216" w:rsidP="009C22BF">
      <w:pPr>
        <w:ind w:firstLine="420"/>
      </w:pPr>
    </w:p>
    <w:p w14:paraId="738CAEA2" w14:textId="6640BCD8" w:rsidR="00DD1216" w:rsidRDefault="00DD1216" w:rsidP="009C22B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、数据库</w:t>
      </w:r>
      <w:r>
        <w:rPr>
          <w:rFonts w:hint="eastAsia"/>
        </w:rPr>
        <w:t>_id</w:t>
      </w:r>
      <w:r>
        <w:rPr>
          <w:rFonts w:hint="eastAsia"/>
        </w:rPr>
        <w:t>属性</w:t>
      </w:r>
    </w:p>
    <w:p w14:paraId="430C6748" w14:textId="0310DE0C" w:rsidR="009225F7" w:rsidRDefault="00DD1216" w:rsidP="00DD1216">
      <w:pPr>
        <w:ind w:firstLine="420"/>
      </w:pPr>
      <w:r>
        <w:rPr>
          <w:rFonts w:hint="eastAsia"/>
        </w:rPr>
        <w:t>当我们向集合中插入文档时，如果没有给文档指定</w:t>
      </w:r>
      <w:r>
        <w:t>id</w:t>
      </w:r>
      <w:r>
        <w:t>属性，则数据库会自动为文档添加</w:t>
      </w:r>
      <w:r>
        <w:t>id</w:t>
      </w:r>
      <w:r>
        <w:rPr>
          <w:rFonts w:hint="eastAsia"/>
        </w:rPr>
        <w:t>该属性用来作为文档的唯一标识</w:t>
      </w:r>
      <w:r w:rsidR="009225F7">
        <w:rPr>
          <w:rFonts w:hint="eastAsia"/>
        </w:rPr>
        <w:t>。</w:t>
      </w:r>
    </w:p>
    <w:p w14:paraId="392330C6" w14:textId="1FC77C91" w:rsidR="006D23B6" w:rsidRDefault="006D23B6" w:rsidP="00DD1216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属性的作用：保证数据的唯一性</w:t>
      </w:r>
      <w:r w:rsidR="00142538">
        <w:rPr>
          <w:rFonts w:hint="eastAsia"/>
        </w:rPr>
        <w:t>。</w:t>
      </w:r>
    </w:p>
    <w:p w14:paraId="076A8C6E" w14:textId="23C138CE" w:rsidR="002536CC" w:rsidRDefault="002A788A" w:rsidP="00DD1216">
      <w:pPr>
        <w:ind w:firstLine="420"/>
      </w:pPr>
      <w:r>
        <w:rPr>
          <w:noProof/>
        </w:rPr>
        <w:drawing>
          <wp:inline distT="0" distB="0" distL="0" distR="0" wp14:anchorId="403FFC8B" wp14:editId="71C8323D">
            <wp:extent cx="5123809" cy="109523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8EE0" w14:textId="77777777" w:rsidR="00BD1BF4" w:rsidRDefault="00BD1BF4" w:rsidP="00DD1216">
      <w:pPr>
        <w:ind w:firstLine="420"/>
      </w:pPr>
    </w:p>
    <w:p w14:paraId="74C9F6E0" w14:textId="3F3FA8BD" w:rsidR="006D23B6" w:rsidRDefault="00BD1BF4" w:rsidP="00DD1216">
      <w:pPr>
        <w:ind w:firstLine="420"/>
      </w:pPr>
      <w:r>
        <w:t>4</w:t>
      </w:r>
      <w:r>
        <w:rPr>
          <w:rFonts w:hint="eastAsia"/>
        </w:rPr>
        <w:t>、自己指定</w:t>
      </w:r>
      <w:r>
        <w:rPr>
          <w:rFonts w:hint="eastAsia"/>
        </w:rPr>
        <w:t>id</w:t>
      </w:r>
    </w:p>
    <w:p w14:paraId="08391F60" w14:textId="3E907FAB" w:rsidR="005E280A" w:rsidRDefault="005E280A" w:rsidP="00DD1216">
      <w:pPr>
        <w:ind w:firstLine="420"/>
      </w:pPr>
      <w:r>
        <w:tab/>
        <w:t>_id</w:t>
      </w:r>
      <w:proofErr w:type="gramStart"/>
      <w:r w:rsidRPr="005E280A">
        <w:t>战们可以</w:t>
      </w:r>
      <w:proofErr w:type="gramEnd"/>
      <w:r w:rsidRPr="005E280A">
        <w:t>自己指定，如果我们指定了</w:t>
      </w:r>
      <w:proofErr w:type="gramStart"/>
      <w:r w:rsidRPr="005E280A">
        <w:t>或据库就</w:t>
      </w:r>
      <w:proofErr w:type="gramEnd"/>
      <w:r w:rsidRPr="005E280A">
        <w:t>不会在满加了，如果自己指定</w:t>
      </w:r>
      <w:r w:rsidRPr="005E280A">
        <w:t xml:space="preserve">_id </w:t>
      </w:r>
      <w:r w:rsidRPr="005E280A">
        <w:t>也必须确保它的唯一</w:t>
      </w:r>
    </w:p>
    <w:p w14:paraId="70DD3900" w14:textId="39EB25B9" w:rsidR="00BD1BF4" w:rsidRDefault="00BD1BF4" w:rsidP="00DD1216">
      <w:pPr>
        <w:ind w:firstLine="420"/>
      </w:pPr>
      <w:r>
        <w:tab/>
      </w:r>
      <w:proofErr w:type="spellStart"/>
      <w:r w:rsidR="00A1682C" w:rsidRPr="00A1682C">
        <w:t>db.stus.insert</w:t>
      </w:r>
      <w:proofErr w:type="spellEnd"/>
      <w:r w:rsidR="00A1682C" w:rsidRPr="00A1682C">
        <w:t>({</w:t>
      </w:r>
      <w:r w:rsidR="00F56F2E">
        <w:rPr>
          <w:rFonts w:hint="eastAsia"/>
        </w:rPr>
        <w:t>_</w:t>
      </w:r>
      <w:proofErr w:type="spellStart"/>
      <w:r w:rsidR="00A1682C" w:rsidRPr="00A1682C">
        <w:t>id:1,name</w:t>
      </w:r>
      <w:proofErr w:type="spellEnd"/>
      <w:r w:rsidR="00A1682C" w:rsidRPr="00A1682C">
        <w:t>:"</w:t>
      </w:r>
      <w:r w:rsidR="00A1682C" w:rsidRPr="00A1682C">
        <w:t>孙悟空</w:t>
      </w:r>
      <w:r w:rsidR="00A1682C" w:rsidRPr="00A1682C">
        <w:t>",</w:t>
      </w:r>
      <w:proofErr w:type="spellStart"/>
      <w:r w:rsidR="00A1682C" w:rsidRPr="00A1682C">
        <w:t>age:38,gender:"36</w:t>
      </w:r>
      <w:proofErr w:type="spellEnd"/>
      <w:r w:rsidR="00A1682C" w:rsidRPr="00A1682C">
        <w:t>"});</w:t>
      </w:r>
    </w:p>
    <w:p w14:paraId="5D16562C" w14:textId="217FB7FE" w:rsidR="00F56F2E" w:rsidRDefault="00F56F2E" w:rsidP="00DD1216">
      <w:pPr>
        <w:ind w:firstLine="420"/>
      </w:pPr>
      <w:r>
        <w:rPr>
          <w:noProof/>
        </w:rPr>
        <w:drawing>
          <wp:inline distT="0" distB="0" distL="0" distR="0" wp14:anchorId="27F48F36" wp14:editId="6C26CF19">
            <wp:extent cx="5095238" cy="12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5DEC" w14:textId="2A99E7A0" w:rsidR="0030791E" w:rsidRDefault="0030791E" w:rsidP="00DD1216">
      <w:pPr>
        <w:ind w:firstLine="420"/>
      </w:pPr>
    </w:p>
    <w:p w14:paraId="6D57A423" w14:textId="0D7C751E" w:rsidR="0030791E" w:rsidRDefault="0030791E" w:rsidP="00DD1216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、插入一个和插入多个</w:t>
      </w:r>
    </w:p>
    <w:p w14:paraId="7E933C6F" w14:textId="62245606" w:rsidR="007B4D59" w:rsidRDefault="00597234" w:rsidP="00DD1216">
      <w:pPr>
        <w:ind w:firstLine="420"/>
      </w:pPr>
      <w:r>
        <w:tab/>
      </w:r>
      <w:proofErr w:type="spellStart"/>
      <w:proofErr w:type="gramStart"/>
      <w:r w:rsidR="007B4D59">
        <w:rPr>
          <w:rFonts w:hint="eastAsia"/>
        </w:rPr>
        <w:t>db.</w:t>
      </w:r>
      <w:r w:rsidR="007B4D59">
        <w:t>collection</w:t>
      </w:r>
      <w:proofErr w:type="gramEnd"/>
      <w:r w:rsidR="007B4D59">
        <w:t>.insertOne</w:t>
      </w:r>
      <w:proofErr w:type="spellEnd"/>
      <w:r w:rsidR="007B4D59">
        <w:t>();</w:t>
      </w:r>
    </w:p>
    <w:p w14:paraId="462AE40D" w14:textId="66BC5D88" w:rsidR="00597234" w:rsidRDefault="00597234" w:rsidP="00597234">
      <w:pPr>
        <w:ind w:firstLine="420"/>
      </w:pPr>
      <w:r>
        <w:tab/>
      </w:r>
      <w:proofErr w:type="spellStart"/>
      <w:proofErr w:type="gramStart"/>
      <w:r>
        <w:rPr>
          <w:rFonts w:hint="eastAsia"/>
        </w:rPr>
        <w:t>db.</w:t>
      </w:r>
      <w:r>
        <w:t>collection</w:t>
      </w:r>
      <w:proofErr w:type="gramEnd"/>
      <w:r>
        <w:t>.insertMany</w:t>
      </w:r>
      <w:proofErr w:type="spellEnd"/>
      <w:r>
        <w:t>();</w:t>
      </w:r>
    </w:p>
    <w:p w14:paraId="635D0C8F" w14:textId="77777777" w:rsidR="006C4D44" w:rsidRPr="009225F7" w:rsidRDefault="006C4D44" w:rsidP="00597234">
      <w:pPr>
        <w:ind w:firstLine="420"/>
      </w:pPr>
    </w:p>
    <w:p w14:paraId="2705201D" w14:textId="0AADBCA6" w:rsidR="00597234" w:rsidRPr="009225F7" w:rsidRDefault="00597234" w:rsidP="00DD1216">
      <w:pPr>
        <w:ind w:firstLine="420"/>
      </w:pPr>
    </w:p>
    <w:p w14:paraId="041E8277" w14:textId="2501B08C" w:rsidR="0030791E" w:rsidRPr="0030791E" w:rsidRDefault="002740DC" w:rsidP="0030791E">
      <w:pPr>
        <w:pStyle w:val="3"/>
        <w:ind w:firstLine="420"/>
      </w:pPr>
      <w:r>
        <w:rPr>
          <w:rFonts w:hint="eastAsia"/>
        </w:rPr>
        <w:t>查询集合</w:t>
      </w:r>
    </w:p>
    <w:p w14:paraId="3780818A" w14:textId="55073F5B" w:rsidR="00B64EB5" w:rsidRDefault="00B64EB5" w:rsidP="004A4A69">
      <w:pPr>
        <w:ind w:firstLine="420"/>
      </w:pPr>
      <w:r>
        <w:t>1</w:t>
      </w:r>
      <w:r w:rsidR="00DB590A">
        <w:rPr>
          <w:rFonts w:hint="eastAsia"/>
        </w:rPr>
        <w:t>、</w:t>
      </w:r>
      <w:r w:rsidR="00AA08C5">
        <w:rPr>
          <w:rFonts w:hint="eastAsia"/>
        </w:rPr>
        <w:t>db</w:t>
      </w:r>
      <w:r w:rsidR="00AA08C5">
        <w:t>.</w:t>
      </w:r>
      <w:r w:rsidR="00AA08C5">
        <w:rPr>
          <w:rFonts w:hint="eastAsia"/>
        </w:rPr>
        <w:t>&lt;</w:t>
      </w:r>
      <w:r w:rsidR="00AA08C5">
        <w:t xml:space="preserve">collection&gt;.find() </w:t>
      </w:r>
      <w:r w:rsidR="00AA08C5">
        <w:rPr>
          <w:rFonts w:hint="eastAsia"/>
        </w:rPr>
        <w:t>查询当前集合中的所有文档</w:t>
      </w:r>
    </w:p>
    <w:p w14:paraId="25D21096" w14:textId="617256A4" w:rsidR="00AA08C5" w:rsidRDefault="00AA08C5" w:rsidP="004A4A69">
      <w:pPr>
        <w:ind w:firstLine="420"/>
      </w:pPr>
      <w:r>
        <w:rPr>
          <w:noProof/>
        </w:rPr>
        <w:drawing>
          <wp:inline distT="0" distB="0" distL="0" distR="0" wp14:anchorId="3648BE6A" wp14:editId="15D68328">
            <wp:extent cx="5274310" cy="2520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8802" w14:textId="03BB03A4" w:rsidR="00065EB3" w:rsidRDefault="00065EB3" w:rsidP="004A4A69">
      <w:pPr>
        <w:ind w:firstLine="420"/>
      </w:pPr>
    </w:p>
    <w:p w14:paraId="38876B8B" w14:textId="6A8EE1F0" w:rsidR="007D1B67" w:rsidRDefault="007D1B67" w:rsidP="004A4A6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()</w:t>
      </w:r>
      <w:r w:rsidR="008C7112">
        <w:t>:</w:t>
      </w:r>
      <w:r w:rsidR="008C7112">
        <w:rPr>
          <w:rFonts w:hint="eastAsia"/>
        </w:rPr>
        <w:t>返回一个数组</w:t>
      </w:r>
    </w:p>
    <w:p w14:paraId="36BDBBE7" w14:textId="5E5DDE7A" w:rsidR="00402F0E" w:rsidRDefault="00402F0E" w:rsidP="004A4A69">
      <w:pPr>
        <w:ind w:firstLine="420"/>
      </w:pPr>
      <w:r>
        <w:tab/>
      </w:r>
      <w:r w:rsidR="005C4799">
        <w:rPr>
          <w:rFonts w:hint="eastAsia"/>
        </w:rPr>
        <w:t>1</w:t>
      </w:r>
      <w:r w:rsidR="005C4799">
        <w:rPr>
          <w:rFonts w:hint="eastAsia"/>
        </w:rPr>
        <w:t>、</w:t>
      </w:r>
      <w:r>
        <w:t>find()</w:t>
      </w:r>
      <w:r>
        <w:rPr>
          <w:rFonts w:hint="eastAsia"/>
        </w:rPr>
        <w:t>用来查询集合中所有符合条件的文档</w:t>
      </w:r>
    </w:p>
    <w:p w14:paraId="117B6494" w14:textId="5363AC47" w:rsidR="00402F0E" w:rsidRDefault="00402F0E" w:rsidP="004A4A69">
      <w:pPr>
        <w:ind w:firstLine="420"/>
      </w:pPr>
      <w:r>
        <w:tab/>
      </w:r>
      <w:r w:rsidR="00DD32BF">
        <w:rPr>
          <w:rFonts w:hint="eastAsia"/>
        </w:rPr>
        <w:t>2</w:t>
      </w:r>
      <w:r w:rsidR="00DD32BF">
        <w:rPr>
          <w:rFonts w:hint="eastAsia"/>
        </w:rPr>
        <w:t>、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可以接受一个对象作为条件参数</w:t>
      </w:r>
    </w:p>
    <w:p w14:paraId="23E61F0E" w14:textId="5A35F6AC" w:rsidR="001A6375" w:rsidRDefault="001A6375" w:rsidP="004A4A69">
      <w:pPr>
        <w:ind w:firstLine="420"/>
      </w:pPr>
      <w:r>
        <w:tab/>
      </w:r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中不写任何东西，表示查询所有的文档</w:t>
      </w:r>
    </w:p>
    <w:p w14:paraId="634502D1" w14:textId="4C1D2FF9" w:rsidR="00E60D21" w:rsidRDefault="00E60D21" w:rsidP="004A4A69">
      <w:pPr>
        <w:ind w:firstLine="420"/>
      </w:pPr>
      <w:r>
        <w:tab/>
      </w:r>
      <w:r>
        <w:tab/>
        <w:t xml:space="preserve">{ } </w:t>
      </w:r>
      <w:r>
        <w:rPr>
          <w:rFonts w:hint="eastAsia"/>
        </w:rPr>
        <w:t>查询集合中所有的文档</w:t>
      </w:r>
    </w:p>
    <w:p w14:paraId="16C64DEF" w14:textId="0216EB80" w:rsidR="00E60D21" w:rsidRDefault="00E60D21" w:rsidP="004A4A69">
      <w:pPr>
        <w:ind w:firstLine="420"/>
      </w:pPr>
      <w:r>
        <w:tab/>
      </w:r>
      <w:r>
        <w:tab/>
        <w:t>{</w:t>
      </w:r>
      <w:r>
        <w:rPr>
          <w:rFonts w:hint="eastAsia"/>
        </w:rPr>
        <w:t>属性</w:t>
      </w:r>
      <w:r>
        <w:t>:</w:t>
      </w:r>
      <w:r>
        <w:rPr>
          <w:rFonts w:hint="eastAsia"/>
        </w:rPr>
        <w:t>值</w:t>
      </w:r>
      <w:r>
        <w:t xml:space="preserve">} </w:t>
      </w:r>
      <w:r>
        <w:rPr>
          <w:rFonts w:hint="eastAsia"/>
        </w:rPr>
        <w:t>查询属性是指定的文档</w:t>
      </w:r>
    </w:p>
    <w:p w14:paraId="6911E3A6" w14:textId="78E9E0F0" w:rsidR="001A6375" w:rsidRDefault="001A6375" w:rsidP="004A4A69">
      <w:pPr>
        <w:ind w:firstLine="420"/>
      </w:pPr>
      <w:r>
        <w:tab/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db.</w:t>
      </w:r>
      <w:r>
        <w:t>stus</w:t>
      </w:r>
      <w:proofErr w:type="gramEnd"/>
      <w:r>
        <w:t>.find</w:t>
      </w:r>
      <w:proofErr w:type="spellEnd"/>
      <w:r>
        <w:t>({});</w:t>
      </w:r>
    </w:p>
    <w:p w14:paraId="3F6740E9" w14:textId="6B8C069E" w:rsidR="0087700D" w:rsidRPr="0087700D" w:rsidRDefault="000C4055" w:rsidP="004A4A69">
      <w:pPr>
        <w:ind w:firstLine="420"/>
      </w:pPr>
      <w:r>
        <w:rPr>
          <w:noProof/>
        </w:rPr>
        <w:drawing>
          <wp:inline distT="0" distB="0" distL="0" distR="0" wp14:anchorId="0683171F" wp14:editId="10E991D3">
            <wp:extent cx="5274310" cy="9848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5934" w14:textId="4DBB0A29" w:rsidR="00166A73" w:rsidRDefault="004E5E56" w:rsidP="002740DC">
      <w:pPr>
        <w:ind w:firstLine="420"/>
      </w:pPr>
      <w:r>
        <w:tab/>
      </w:r>
      <w:r w:rsidR="00987A42">
        <w:rPr>
          <w:rFonts w:hint="eastAsia"/>
        </w:rPr>
        <w:t>4</w:t>
      </w:r>
      <w:r w:rsidR="00987A42">
        <w:rPr>
          <w:rFonts w:hint="eastAsia"/>
        </w:rPr>
        <w:t>、多个条件的查询</w:t>
      </w:r>
    </w:p>
    <w:p w14:paraId="1B81B438" w14:textId="5E3B16C6" w:rsidR="00987A42" w:rsidRDefault="00987A42" w:rsidP="002740DC">
      <w:pPr>
        <w:ind w:firstLine="420"/>
      </w:pPr>
      <w:r>
        <w:tab/>
      </w:r>
      <w:r>
        <w:tab/>
      </w:r>
      <w:proofErr w:type="spellStart"/>
      <w:proofErr w:type="gramStart"/>
      <w:r w:rsidRPr="00987A42">
        <w:t>db.stus</w:t>
      </w:r>
      <w:proofErr w:type="gramEnd"/>
      <w:r w:rsidRPr="00987A42">
        <w:t>.find</w:t>
      </w:r>
      <w:proofErr w:type="spellEnd"/>
      <w:r w:rsidRPr="00987A42">
        <w:t>({</w:t>
      </w:r>
      <w:proofErr w:type="spellStart"/>
      <w:r w:rsidRPr="00987A42">
        <w:t>age:13,gender:"25</w:t>
      </w:r>
      <w:proofErr w:type="spellEnd"/>
      <w:r w:rsidRPr="00987A42">
        <w:t>"})</w:t>
      </w:r>
    </w:p>
    <w:p w14:paraId="1BE58233" w14:textId="3ABBEDA1" w:rsidR="00E45753" w:rsidRDefault="00E45753" w:rsidP="002740DC">
      <w:pPr>
        <w:ind w:firstLine="420"/>
      </w:pPr>
      <w:r>
        <w:rPr>
          <w:noProof/>
        </w:rPr>
        <w:drawing>
          <wp:inline distT="0" distB="0" distL="0" distR="0" wp14:anchorId="7C9BDDE1" wp14:editId="7C113219">
            <wp:extent cx="5274310" cy="1042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1FC4" w14:textId="7A79C516" w:rsidR="00E45753" w:rsidRDefault="00E45753" w:rsidP="002740DC">
      <w:pPr>
        <w:ind w:firstLine="420"/>
      </w:pPr>
    </w:p>
    <w:p w14:paraId="2C8AD088" w14:textId="7E9D3F5B" w:rsidR="00E45753" w:rsidRDefault="00E45753" w:rsidP="002740D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</w:t>
      </w:r>
      <w:r>
        <w:t>O</w:t>
      </w:r>
      <w:r>
        <w:rPr>
          <w:rFonts w:hint="eastAsia"/>
        </w:rPr>
        <w:t>ne</w:t>
      </w:r>
      <w:proofErr w:type="spellEnd"/>
      <w:r>
        <w:t>()</w:t>
      </w:r>
      <w:r w:rsidR="00CF1967">
        <w:t xml:space="preserve"> </w:t>
      </w:r>
      <w:r w:rsidR="00CF1967">
        <w:rPr>
          <w:rFonts w:hint="eastAsia"/>
        </w:rPr>
        <w:t>：返回一个对象</w:t>
      </w:r>
    </w:p>
    <w:p w14:paraId="7EAD0A1E" w14:textId="2AB2A465" w:rsidR="00CF1967" w:rsidRDefault="00E45753" w:rsidP="002740DC">
      <w:pPr>
        <w:ind w:firstLine="420"/>
      </w:pPr>
      <w:r>
        <w:tab/>
      </w:r>
      <w:proofErr w:type="spellStart"/>
      <w:r>
        <w:t>db.collection.findOne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：用来查询集合中符合条件的第一个文档</w:t>
      </w:r>
    </w:p>
    <w:p w14:paraId="50FE84CA" w14:textId="7654A60F" w:rsidR="00DC1904" w:rsidRDefault="00DC1904" w:rsidP="002740DC">
      <w:pPr>
        <w:ind w:firstLine="420"/>
      </w:pPr>
      <w:r>
        <w:rPr>
          <w:rFonts w:hint="eastAsia"/>
        </w:rPr>
        <w:t>例如：</w:t>
      </w:r>
      <w:proofErr w:type="spellStart"/>
      <w:proofErr w:type="gramStart"/>
      <w:r w:rsidRPr="00DC1904">
        <w:t>db.stus</w:t>
      </w:r>
      <w:proofErr w:type="gramEnd"/>
      <w:r w:rsidRPr="00DC1904">
        <w:t>.findOne</w:t>
      </w:r>
      <w:proofErr w:type="spellEnd"/>
      <w:r w:rsidRPr="00DC1904">
        <w:t>({</w:t>
      </w:r>
      <w:proofErr w:type="spellStart"/>
      <w:r w:rsidRPr="00DC1904">
        <w:t>age:13,gender:"25</w:t>
      </w:r>
      <w:proofErr w:type="spellEnd"/>
      <w:r w:rsidRPr="00DC1904">
        <w:t>"}).name</w:t>
      </w:r>
    </w:p>
    <w:p w14:paraId="28737CB8" w14:textId="6D00FE8C" w:rsidR="00073DF1" w:rsidRDefault="00073DF1" w:rsidP="002740DC">
      <w:pPr>
        <w:ind w:firstLine="420"/>
      </w:pPr>
      <w:r>
        <w:rPr>
          <w:noProof/>
        </w:rPr>
        <w:drawing>
          <wp:inline distT="0" distB="0" distL="0" distR="0" wp14:anchorId="39A6E292" wp14:editId="524EC092">
            <wp:extent cx="5152381" cy="676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7EB" w14:textId="53982456" w:rsidR="00342F2C" w:rsidRDefault="00342F2C" w:rsidP="002740DC">
      <w:pPr>
        <w:ind w:firstLine="420"/>
      </w:pPr>
    </w:p>
    <w:p w14:paraId="0EB6DBA6" w14:textId="7C793D5A" w:rsidR="00342F2C" w:rsidRDefault="00342F2C" w:rsidP="002740D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lenth</w:t>
      </w:r>
      <w:proofErr w:type="spellEnd"/>
      <w:r>
        <w:t>()</w:t>
      </w:r>
      <w:r>
        <w:rPr>
          <w:rFonts w:hint="eastAsia"/>
        </w:rPr>
        <w:t>查询结果的长度</w:t>
      </w:r>
    </w:p>
    <w:p w14:paraId="12DBC82B" w14:textId="454811EE" w:rsidR="00403940" w:rsidRDefault="00403940" w:rsidP="00403940">
      <w:pPr>
        <w:ind w:firstLine="420"/>
      </w:pPr>
      <w:proofErr w:type="spellStart"/>
      <w:r>
        <w:t>db.collection.find</w:t>
      </w:r>
      <w:proofErr w:type="spellEnd"/>
      <w:r>
        <w:rPr>
          <w:rFonts w:hint="eastAsia"/>
        </w:rPr>
        <w:t>(</w:t>
      </w:r>
      <w:r>
        <w:t>).count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：查询结果的数量。</w:t>
      </w:r>
    </w:p>
    <w:p w14:paraId="52339C62" w14:textId="353DEAB0" w:rsidR="00403940" w:rsidRDefault="00A94C89" w:rsidP="00A94C89">
      <w:pPr>
        <w:pStyle w:val="3"/>
        <w:ind w:firstLine="420"/>
      </w:pPr>
      <w:r>
        <w:rPr>
          <w:rFonts w:hint="eastAsia"/>
        </w:rPr>
        <w:t>修改命令</w:t>
      </w:r>
    </w:p>
    <w:p w14:paraId="23614080" w14:textId="383F8BF2" w:rsidR="002F3666" w:rsidRDefault="002F3666" w:rsidP="002F3666">
      <w:pPr>
        <w:ind w:firstLine="420"/>
      </w:pPr>
      <w:r>
        <w:t>$set</w:t>
      </w:r>
      <w:r>
        <w:rPr>
          <w:rFonts w:hint="eastAsia"/>
        </w:rPr>
        <w:t>可以用来修改文档的指定属性</w:t>
      </w:r>
    </w:p>
    <w:p w14:paraId="78E884EC" w14:textId="11225826" w:rsidR="00284AC2" w:rsidRPr="002F3666" w:rsidRDefault="00284AC2" w:rsidP="002F3666">
      <w:pPr>
        <w:ind w:firstLine="420"/>
      </w:pPr>
      <w:r>
        <w:rPr>
          <w:rFonts w:hint="eastAsia"/>
        </w:rPr>
        <w:t>$</w:t>
      </w:r>
      <w:r>
        <w:t xml:space="preserve">unset </w:t>
      </w:r>
      <w:r>
        <w:rPr>
          <w:rFonts w:hint="eastAsia"/>
        </w:rPr>
        <w:t>可以用来删除文档的指定属性。</w:t>
      </w:r>
    </w:p>
    <w:p w14:paraId="74E46D5E" w14:textId="32C0EABD" w:rsidR="00A94C89" w:rsidRDefault="002E1D07" w:rsidP="00A94C89">
      <w:pPr>
        <w:ind w:firstLine="420"/>
      </w:pPr>
      <w:r>
        <w:t>1</w:t>
      </w:r>
      <w:r>
        <w:rPr>
          <w:rFonts w:hint="eastAsia"/>
        </w:rPr>
        <w:t>、</w:t>
      </w:r>
      <w:r>
        <w:t xml:space="preserve"> </w:t>
      </w:r>
      <w:proofErr w:type="spellStart"/>
      <w:r w:rsidR="00A94C89">
        <w:rPr>
          <w:rFonts w:hint="eastAsia"/>
        </w:rPr>
        <w:t>db.collection</w:t>
      </w:r>
      <w:r w:rsidR="00A94C89">
        <w:t>.update</w:t>
      </w:r>
      <w:proofErr w:type="spellEnd"/>
      <w:r w:rsidR="00A94C89">
        <w:rPr>
          <w:rFonts w:hint="eastAsia"/>
        </w:rPr>
        <w:t>(</w:t>
      </w:r>
      <w:r w:rsidR="00A94C89">
        <w:rPr>
          <w:rFonts w:hint="eastAsia"/>
        </w:rPr>
        <w:t>查询</w:t>
      </w:r>
      <w:proofErr w:type="gramStart"/>
      <w:r w:rsidR="00D06232">
        <w:rPr>
          <w:rFonts w:hint="eastAsia"/>
        </w:rPr>
        <w:t>调条件</w:t>
      </w:r>
      <w:proofErr w:type="gramEnd"/>
      <w:r w:rsidR="006360DC">
        <w:rPr>
          <w:rFonts w:hint="eastAsia"/>
        </w:rPr>
        <w:t>,</w:t>
      </w:r>
      <w:r w:rsidR="006360DC">
        <w:rPr>
          <w:rFonts w:hint="eastAsia"/>
        </w:rPr>
        <w:t>新对象</w:t>
      </w:r>
      <w:r w:rsidR="00A94C89">
        <w:t>)</w:t>
      </w:r>
      <w:r w:rsidR="00877FDA">
        <w:t xml:space="preserve">  </w:t>
      </w:r>
      <w:r w:rsidR="00877FDA">
        <w:rPr>
          <w:rFonts w:hint="eastAsia"/>
        </w:rPr>
        <w:t>此命令会将新对象替换为查询出来的对象</w:t>
      </w:r>
      <w:r w:rsidR="008E2133">
        <w:rPr>
          <w:rFonts w:hint="eastAsia"/>
        </w:rPr>
        <w:t>。</w:t>
      </w:r>
    </w:p>
    <w:p w14:paraId="5A716317" w14:textId="7FCE9B67" w:rsidR="00877FDA" w:rsidRDefault="00877FDA" w:rsidP="00A94C89">
      <w:pPr>
        <w:ind w:firstLine="420"/>
      </w:pPr>
      <w:proofErr w:type="spellStart"/>
      <w:r>
        <w:rPr>
          <w:rFonts w:hint="eastAsia"/>
        </w:rPr>
        <w:t>db.stus</w:t>
      </w:r>
      <w:r>
        <w:t>.</w:t>
      </w:r>
      <w:r>
        <w:rPr>
          <w:rFonts w:hint="eastAsia"/>
        </w:rPr>
        <w:t>update</w:t>
      </w:r>
      <w:proofErr w:type="spellEnd"/>
      <w:r>
        <w:t>(</w:t>
      </w:r>
      <w:r>
        <w:rPr>
          <w:rFonts w:hint="eastAsia"/>
        </w:rPr>
        <w:t>{name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沙和尚</w:t>
      </w:r>
      <w:proofErr w:type="gramStart"/>
      <w:r>
        <w:t>”</w:t>
      </w:r>
      <w:proofErr w:type="gramEnd"/>
      <w:r>
        <w:rPr>
          <w:rFonts w:hint="eastAsia"/>
        </w:rPr>
        <w:t>},</w:t>
      </w:r>
      <w:r>
        <w:t>{</w:t>
      </w:r>
      <w:proofErr w:type="spellStart"/>
      <w:r>
        <w:t>age:28</w:t>
      </w:r>
      <w:proofErr w:type="spellEnd"/>
      <w:r>
        <w:t xml:space="preserve">}) </w:t>
      </w:r>
      <w:r>
        <w:rPr>
          <w:rFonts w:hint="eastAsia"/>
        </w:rPr>
        <w:t>：</w:t>
      </w:r>
    </w:p>
    <w:p w14:paraId="083606B4" w14:textId="726F6C1F" w:rsidR="006360DC" w:rsidRDefault="00877FDA" w:rsidP="00A94C89">
      <w:pPr>
        <w:ind w:firstLine="420"/>
      </w:pPr>
      <w:r>
        <w:rPr>
          <w:noProof/>
        </w:rPr>
        <w:drawing>
          <wp:inline distT="0" distB="0" distL="0" distR="0" wp14:anchorId="359D84E6" wp14:editId="26E566E1">
            <wp:extent cx="5274310" cy="13665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CB96" w14:textId="3BF609BE" w:rsidR="003B53CC" w:rsidRDefault="003B53CC" w:rsidP="00A94C89">
      <w:pPr>
        <w:ind w:firstLine="420"/>
      </w:pPr>
    </w:p>
    <w:p w14:paraId="05FCEA4F" w14:textId="336AAECF" w:rsidR="003B53CC" w:rsidRDefault="00D655B7" w:rsidP="00A94C89">
      <w:pPr>
        <w:ind w:firstLine="420"/>
      </w:pPr>
      <w:r>
        <w:t>2</w:t>
      </w:r>
      <w:r w:rsidR="00C3576A">
        <w:t>、修改操作符</w:t>
      </w:r>
    </w:p>
    <w:p w14:paraId="1EC11C29" w14:textId="01A2855A" w:rsidR="00C3576A" w:rsidRDefault="00C3576A" w:rsidP="00A94C89">
      <w:pPr>
        <w:ind w:firstLine="420"/>
      </w:pPr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可以用来修改文档中的指定属性。</w:t>
      </w:r>
    </w:p>
    <w:p w14:paraId="72CD4D99" w14:textId="20863849" w:rsidR="00DD007E" w:rsidRDefault="00DD007E" w:rsidP="00A94C89">
      <w:pPr>
        <w:ind w:firstLine="420"/>
      </w:pPr>
      <w:r>
        <w:rPr>
          <w:noProof/>
        </w:rPr>
        <w:drawing>
          <wp:inline distT="0" distB="0" distL="0" distR="0" wp14:anchorId="1579DBE7" wp14:editId="0F745FD5">
            <wp:extent cx="5274310" cy="16097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81A30E3" w14:textId="10D38C81" w:rsidR="00F21C92" w:rsidRPr="00A94C89" w:rsidRDefault="00F21C92" w:rsidP="00A94C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0117D">
        <w:rPr>
          <w:rFonts w:hint="eastAsia"/>
        </w:rPr>
        <w:t>设置多个值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C92" w14:paraId="7C9D31FD" w14:textId="77777777" w:rsidTr="00F21C92">
        <w:tc>
          <w:tcPr>
            <w:tcW w:w="8296" w:type="dxa"/>
          </w:tcPr>
          <w:p w14:paraId="104CE013" w14:textId="77777777" w:rsidR="00F21C92" w:rsidRDefault="00F21C92" w:rsidP="00F21C92">
            <w:pPr>
              <w:ind w:firstLineChars="0" w:firstLine="0"/>
            </w:pPr>
            <w:proofErr w:type="spellStart"/>
            <w:proofErr w:type="gramStart"/>
            <w:r>
              <w:t>db.stus</w:t>
            </w:r>
            <w:proofErr w:type="gramEnd"/>
            <w:r>
              <w:t>.update</w:t>
            </w:r>
            <w:proofErr w:type="spellEnd"/>
            <w:r>
              <w:t>(</w:t>
            </w:r>
          </w:p>
          <w:p w14:paraId="703CF212" w14:textId="77777777" w:rsidR="00F21C92" w:rsidRDefault="00F21C92" w:rsidP="00F21C92">
            <w:pPr>
              <w:ind w:firstLineChars="0" w:firstLine="0"/>
            </w:pPr>
            <w:r>
              <w:t xml:space="preserve">    {"_id</w:t>
            </w:r>
            <w:proofErr w:type="gramStart"/>
            <w:r>
              <w:t>":</w:t>
            </w:r>
            <w:proofErr w:type="spellStart"/>
            <w:r>
              <w:t>ObjectId</w:t>
            </w:r>
            <w:proofErr w:type="spellEnd"/>
            <w:proofErr w:type="gramEnd"/>
            <w:r>
              <w:t>("</w:t>
            </w:r>
            <w:proofErr w:type="spellStart"/>
            <w:r>
              <w:t>5ce0e294b6f0bb69257b10e1</w:t>
            </w:r>
            <w:proofErr w:type="spellEnd"/>
            <w:r>
              <w:t>")},</w:t>
            </w:r>
          </w:p>
          <w:p w14:paraId="6D1F8D14" w14:textId="77777777" w:rsidR="00F21C92" w:rsidRDefault="00F21C92" w:rsidP="00F21C92">
            <w:pPr>
              <w:ind w:firstLineChars="0" w:firstLine="0"/>
            </w:pPr>
            <w:r>
              <w:t xml:space="preserve">    {$</w:t>
            </w:r>
            <w:proofErr w:type="gramStart"/>
            <w:r>
              <w:t>set:{</w:t>
            </w:r>
            <w:proofErr w:type="gramEnd"/>
          </w:p>
          <w:p w14:paraId="6E7431DF" w14:textId="77777777" w:rsidR="00F21C92" w:rsidRDefault="00F21C92" w:rsidP="00F21C92">
            <w:pPr>
              <w:ind w:firstLineChars="0" w:firstLine="0"/>
            </w:pPr>
            <w:r>
              <w:t xml:space="preserve">        name:"</w:t>
            </w:r>
            <w:proofErr w:type="spellStart"/>
            <w:r>
              <w:t>sx</w:t>
            </w:r>
            <w:proofErr w:type="spellEnd"/>
            <w:r>
              <w:t>",</w:t>
            </w:r>
          </w:p>
          <w:p w14:paraId="7AAA30B8" w14:textId="77777777" w:rsidR="00F21C92" w:rsidRDefault="00F21C92" w:rsidP="00F21C9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age:16</w:t>
            </w:r>
            <w:proofErr w:type="spellEnd"/>
            <w:r>
              <w:t xml:space="preserve">        </w:t>
            </w:r>
          </w:p>
          <w:p w14:paraId="6E1BF4A8" w14:textId="77777777" w:rsidR="00F21C92" w:rsidRDefault="00F21C92" w:rsidP="00F21C92">
            <w:pPr>
              <w:ind w:firstLineChars="0" w:firstLine="0"/>
            </w:pPr>
            <w:r>
              <w:t xml:space="preserve">        }</w:t>
            </w:r>
          </w:p>
          <w:p w14:paraId="4185CDF0" w14:textId="77777777" w:rsidR="00F21C92" w:rsidRDefault="00F21C92" w:rsidP="00F21C92">
            <w:pPr>
              <w:ind w:firstLineChars="0" w:firstLine="0"/>
            </w:pPr>
            <w:r>
              <w:t xml:space="preserve">    }</w:t>
            </w:r>
          </w:p>
          <w:p w14:paraId="0DC5E98B" w14:textId="453A423C" w:rsidR="00F21C92" w:rsidRDefault="00F21C92" w:rsidP="00F21C92">
            <w:pPr>
              <w:ind w:firstLineChars="0" w:firstLine="0"/>
            </w:pPr>
            <w:r>
              <w:t>)</w:t>
            </w:r>
          </w:p>
        </w:tc>
      </w:tr>
    </w:tbl>
    <w:p w14:paraId="12C52E4D" w14:textId="4C08223B" w:rsidR="00F21C92" w:rsidRDefault="00F21C92" w:rsidP="00A94C89">
      <w:pPr>
        <w:ind w:firstLine="420"/>
      </w:pPr>
    </w:p>
    <w:p w14:paraId="6F1604AD" w14:textId="2F84EAE2" w:rsidR="005D3C4E" w:rsidRDefault="005D3C4E" w:rsidP="00A94C8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、删除属性</w:t>
      </w:r>
    </w:p>
    <w:p w14:paraId="1933BB71" w14:textId="5889C2AB" w:rsidR="00E5561F" w:rsidRDefault="00E5561F" w:rsidP="00A94C89">
      <w:pPr>
        <w:ind w:firstLine="420"/>
      </w:pPr>
      <w:r>
        <w:rPr>
          <w:rFonts w:hint="eastAsia"/>
        </w:rPr>
        <w:t>删除对应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</w:t>
      </w:r>
      <w:r w:rsidR="00AE1982">
        <w:rPr>
          <w:rFonts w:hint="eastAsia"/>
        </w:rPr>
        <w:t>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6E2" w14:paraId="7EBEA825" w14:textId="77777777" w:rsidTr="004226E2">
        <w:tc>
          <w:tcPr>
            <w:tcW w:w="8296" w:type="dxa"/>
          </w:tcPr>
          <w:p w14:paraId="5199C665" w14:textId="77777777" w:rsidR="001B6D36" w:rsidRDefault="001B6D36" w:rsidP="001B6D36">
            <w:pPr>
              <w:ind w:firstLineChars="0" w:firstLine="0"/>
            </w:pPr>
            <w:proofErr w:type="spellStart"/>
            <w:proofErr w:type="gramStart"/>
            <w:r>
              <w:t>db.stus</w:t>
            </w:r>
            <w:proofErr w:type="gramEnd"/>
            <w:r>
              <w:t>.update</w:t>
            </w:r>
            <w:proofErr w:type="spellEnd"/>
            <w:r>
              <w:t>(</w:t>
            </w:r>
          </w:p>
          <w:p w14:paraId="135D0103" w14:textId="77777777" w:rsidR="001B6D36" w:rsidRDefault="001B6D36" w:rsidP="001B6D36">
            <w:pPr>
              <w:ind w:firstLineChars="0" w:firstLine="0"/>
            </w:pPr>
            <w:r>
              <w:t xml:space="preserve">    {"_id</w:t>
            </w:r>
            <w:proofErr w:type="gramStart"/>
            <w:r>
              <w:t>":</w:t>
            </w:r>
            <w:proofErr w:type="spellStart"/>
            <w:r>
              <w:t>ObjectId</w:t>
            </w:r>
            <w:proofErr w:type="spellEnd"/>
            <w:proofErr w:type="gramEnd"/>
            <w:r>
              <w:t>("</w:t>
            </w:r>
            <w:proofErr w:type="spellStart"/>
            <w:r>
              <w:t>5ce0e294b6f0bb69257b10e1</w:t>
            </w:r>
            <w:proofErr w:type="spellEnd"/>
            <w:r>
              <w:t>")},</w:t>
            </w:r>
          </w:p>
          <w:p w14:paraId="71FC8E47" w14:textId="77777777" w:rsidR="001B6D36" w:rsidRDefault="001B6D36" w:rsidP="001B6D36">
            <w:pPr>
              <w:ind w:firstLineChars="0" w:firstLine="0"/>
            </w:pPr>
            <w:r>
              <w:t xml:space="preserve">    {$</w:t>
            </w:r>
            <w:proofErr w:type="gramStart"/>
            <w:r>
              <w:t>unset:{</w:t>
            </w:r>
            <w:proofErr w:type="gramEnd"/>
          </w:p>
          <w:p w14:paraId="00EB30DC" w14:textId="77777777" w:rsidR="001B6D36" w:rsidRDefault="001B6D36" w:rsidP="001B6D36">
            <w:pPr>
              <w:ind w:firstLineChars="0" w:firstLine="0"/>
            </w:pPr>
            <w:r>
              <w:t xml:space="preserve">        name:"</w:t>
            </w:r>
            <w:proofErr w:type="spellStart"/>
            <w:r>
              <w:t>sx</w:t>
            </w:r>
            <w:proofErr w:type="spellEnd"/>
            <w:r>
              <w:t>",</w:t>
            </w:r>
          </w:p>
          <w:p w14:paraId="59BE0D29" w14:textId="77777777" w:rsidR="001B6D36" w:rsidRDefault="001B6D36" w:rsidP="001B6D36">
            <w:pPr>
              <w:ind w:firstLineChars="0" w:firstLine="0"/>
            </w:pPr>
            <w:r>
              <w:t xml:space="preserve">        </w:t>
            </w:r>
            <w:proofErr w:type="spellStart"/>
            <w:r>
              <w:t>age:16</w:t>
            </w:r>
            <w:proofErr w:type="spellEnd"/>
            <w:r>
              <w:t xml:space="preserve">        </w:t>
            </w:r>
          </w:p>
          <w:p w14:paraId="6B0BC24C" w14:textId="77777777" w:rsidR="001B6D36" w:rsidRDefault="001B6D36" w:rsidP="001B6D36">
            <w:pPr>
              <w:ind w:firstLineChars="0" w:firstLine="0"/>
            </w:pPr>
            <w:r>
              <w:t xml:space="preserve">        }</w:t>
            </w:r>
          </w:p>
          <w:p w14:paraId="3D29D233" w14:textId="77777777" w:rsidR="001B6D36" w:rsidRDefault="001B6D36" w:rsidP="001B6D36">
            <w:pPr>
              <w:ind w:firstLineChars="0" w:firstLine="0"/>
            </w:pPr>
            <w:r>
              <w:t xml:space="preserve">    }</w:t>
            </w:r>
          </w:p>
          <w:p w14:paraId="1DAC86DE" w14:textId="0871BA49" w:rsidR="004226E2" w:rsidRPr="004226E2" w:rsidRDefault="001B6D36" w:rsidP="001B6D36">
            <w:pPr>
              <w:ind w:firstLineChars="0" w:firstLine="0"/>
            </w:pPr>
            <w:r>
              <w:t>)</w:t>
            </w:r>
          </w:p>
        </w:tc>
      </w:tr>
    </w:tbl>
    <w:p w14:paraId="67064131" w14:textId="2F9361F7" w:rsidR="004226E2" w:rsidRDefault="0063730A" w:rsidP="00A94C89">
      <w:pPr>
        <w:ind w:firstLine="420"/>
      </w:pPr>
      <w:r>
        <w:rPr>
          <w:noProof/>
        </w:rPr>
        <w:drawing>
          <wp:inline distT="0" distB="0" distL="0" distR="0" wp14:anchorId="314CAFAC" wp14:editId="063EBADD">
            <wp:extent cx="4320000" cy="2619774"/>
            <wp:effectExtent l="0" t="0" r="444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018A" w14:textId="090A2452" w:rsidR="0063730A" w:rsidRDefault="0063730A" w:rsidP="00A94C89">
      <w:pPr>
        <w:ind w:firstLine="420"/>
      </w:pPr>
    </w:p>
    <w:p w14:paraId="6520160F" w14:textId="1A61DA13" w:rsidR="0063730A" w:rsidRDefault="00291FC8" w:rsidP="00A94C8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、修改多个</w:t>
      </w:r>
    </w:p>
    <w:p w14:paraId="36F7B876" w14:textId="5B36DE9C" w:rsidR="00953151" w:rsidRDefault="00953151" w:rsidP="00A94C89">
      <w:pPr>
        <w:ind w:firstLine="420"/>
      </w:pPr>
      <w:r>
        <w:tab/>
      </w:r>
      <w:proofErr w:type="spellStart"/>
      <w:r>
        <w:rPr>
          <w:rFonts w:hint="eastAsia"/>
        </w:rPr>
        <w:t>db</w:t>
      </w:r>
      <w:r>
        <w:t>.</w:t>
      </w:r>
      <w:r>
        <w:rPr>
          <w:rFonts w:hint="eastAsia"/>
        </w:rPr>
        <w:t>stus</w:t>
      </w:r>
      <w:r>
        <w:t>.</w:t>
      </w:r>
      <w:r>
        <w:rPr>
          <w:rFonts w:hint="eastAsia"/>
        </w:rPr>
        <w:t>update</w:t>
      </w:r>
      <w:proofErr w:type="spellEnd"/>
      <w:r>
        <w:t>()</w:t>
      </w:r>
      <w:r>
        <w:rPr>
          <w:rFonts w:hint="eastAsia"/>
        </w:rPr>
        <w:t>:</w:t>
      </w:r>
      <w:r>
        <w:rPr>
          <w:rFonts w:hint="eastAsia"/>
        </w:rPr>
        <w:t>默认情况下只会修改一个</w:t>
      </w:r>
      <w:r w:rsidR="00D363C5">
        <w:rPr>
          <w:rFonts w:hint="eastAsia"/>
        </w:rPr>
        <w:t>。</w:t>
      </w:r>
    </w:p>
    <w:p w14:paraId="6306E1EF" w14:textId="680C5723" w:rsidR="003F5371" w:rsidRDefault="003F5371" w:rsidP="00A94C89">
      <w:pPr>
        <w:ind w:firstLine="420"/>
      </w:pPr>
      <w:r>
        <w:tab/>
      </w:r>
      <w:proofErr w:type="spellStart"/>
      <w:r>
        <w:rPr>
          <w:rFonts w:hint="eastAsia"/>
        </w:rPr>
        <w:t>db</w:t>
      </w:r>
      <w:r>
        <w:t>.</w:t>
      </w:r>
      <w:r>
        <w:rPr>
          <w:rFonts w:hint="eastAsia"/>
        </w:rPr>
        <w:t>stus</w:t>
      </w:r>
      <w:r>
        <w:t>.</w:t>
      </w:r>
      <w:r>
        <w:rPr>
          <w:rFonts w:hint="eastAsia"/>
        </w:rPr>
        <w:t>update</w:t>
      </w:r>
      <w:r>
        <w:t>M</w:t>
      </w:r>
      <w:r>
        <w:rPr>
          <w:rFonts w:hint="eastAsia"/>
        </w:rPr>
        <w:t>any</w:t>
      </w:r>
      <w:proofErr w:type="spellEnd"/>
      <w:r>
        <w:t>()</w:t>
      </w:r>
      <w:r>
        <w:rPr>
          <w:rFonts w:hint="eastAsia"/>
        </w:rPr>
        <w:t>:</w:t>
      </w:r>
      <w:r>
        <w:rPr>
          <w:rFonts w:hint="eastAsia"/>
        </w:rPr>
        <w:t>会修改多个。</w:t>
      </w:r>
    </w:p>
    <w:p w14:paraId="3C77BE45" w14:textId="6A2334B8" w:rsidR="005A20C2" w:rsidRDefault="005A20C2" w:rsidP="00A94C89">
      <w:pPr>
        <w:ind w:firstLine="420"/>
      </w:pPr>
      <w:r>
        <w:tab/>
      </w:r>
      <w:proofErr w:type="spellStart"/>
      <w:r>
        <w:rPr>
          <w:rFonts w:hint="eastAsia"/>
        </w:rPr>
        <w:t>db</w:t>
      </w:r>
      <w:r>
        <w:t>.</w:t>
      </w:r>
      <w:r>
        <w:rPr>
          <w:rFonts w:hint="eastAsia"/>
        </w:rPr>
        <w:t>stus</w:t>
      </w:r>
      <w:r>
        <w:t>.</w:t>
      </w:r>
      <w:r>
        <w:rPr>
          <w:rFonts w:hint="eastAsia"/>
        </w:rPr>
        <w:t>update</w:t>
      </w:r>
      <w:r>
        <w:t>O</w:t>
      </w:r>
      <w:r>
        <w:rPr>
          <w:rFonts w:hint="eastAsia"/>
        </w:rPr>
        <w:t>ne</w:t>
      </w:r>
      <w:proofErr w:type="spellEnd"/>
      <w:r>
        <w:t>();</w:t>
      </w:r>
      <w:r w:rsidR="00B5426D">
        <w:rPr>
          <w:rFonts w:hint="eastAsia"/>
        </w:rPr>
        <w:t>修改一个</w:t>
      </w:r>
    </w:p>
    <w:p w14:paraId="63AA54CD" w14:textId="18843423" w:rsidR="00575677" w:rsidRDefault="00575677" w:rsidP="00A94C89">
      <w:pPr>
        <w:ind w:firstLine="420"/>
      </w:pPr>
    </w:p>
    <w:p w14:paraId="22D0D944" w14:textId="3B16D634" w:rsidR="00575677" w:rsidRDefault="00575677" w:rsidP="00A94C89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修改多个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C39" w14:paraId="042D0052" w14:textId="77777777" w:rsidTr="00B50C39">
        <w:tc>
          <w:tcPr>
            <w:tcW w:w="8296" w:type="dxa"/>
          </w:tcPr>
          <w:p w14:paraId="6F67D797" w14:textId="77777777" w:rsidR="00B50C39" w:rsidRDefault="00B50C39" w:rsidP="00B50C39">
            <w:pPr>
              <w:ind w:firstLineChars="0" w:firstLine="0"/>
            </w:pPr>
            <w:proofErr w:type="spellStart"/>
            <w:proofErr w:type="gramStart"/>
            <w:r>
              <w:t>db.stus</w:t>
            </w:r>
            <w:proofErr w:type="gramEnd"/>
            <w:r>
              <w:t>.update</w:t>
            </w:r>
            <w:proofErr w:type="spellEnd"/>
            <w:r>
              <w:t>(</w:t>
            </w:r>
          </w:p>
          <w:p w14:paraId="7DC6BF34" w14:textId="77777777" w:rsidR="00B50C39" w:rsidRDefault="00B50C39" w:rsidP="00B50C39">
            <w:pPr>
              <w:ind w:firstLineChars="0" w:firstLine="0"/>
            </w:pPr>
            <w:r>
              <w:t xml:space="preserve">    {"name":"</w:t>
            </w:r>
            <w:r>
              <w:t>蜘蛛精</w:t>
            </w:r>
            <w:r>
              <w:t>"},</w:t>
            </w:r>
          </w:p>
          <w:p w14:paraId="4CA217C4" w14:textId="77777777" w:rsidR="00B50C39" w:rsidRDefault="00B50C39" w:rsidP="00B50C39">
            <w:pPr>
              <w:ind w:firstLineChars="0" w:firstLine="0"/>
            </w:pPr>
            <w:r>
              <w:t xml:space="preserve">    {$</w:t>
            </w:r>
            <w:proofErr w:type="gramStart"/>
            <w:r>
              <w:t>unset:{</w:t>
            </w:r>
            <w:proofErr w:type="gramEnd"/>
          </w:p>
          <w:p w14:paraId="01768702" w14:textId="77777777" w:rsidR="00B50C39" w:rsidRDefault="00B50C39" w:rsidP="00B50C39">
            <w:pPr>
              <w:ind w:firstLineChars="0" w:firstLine="0"/>
            </w:pPr>
            <w:r>
              <w:t xml:space="preserve">        name:"</w:t>
            </w:r>
            <w:proofErr w:type="spellStart"/>
            <w:r>
              <w:t>zzz</w:t>
            </w:r>
            <w:proofErr w:type="spellEnd"/>
            <w:r>
              <w:t>",</w:t>
            </w:r>
          </w:p>
          <w:p w14:paraId="3B26122C" w14:textId="77777777" w:rsidR="00B50C39" w:rsidRDefault="00B50C39" w:rsidP="00B50C3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age:16</w:t>
            </w:r>
            <w:proofErr w:type="spellEnd"/>
            <w:r>
              <w:t xml:space="preserve">        </w:t>
            </w:r>
          </w:p>
          <w:p w14:paraId="3E93EF89" w14:textId="77777777" w:rsidR="00B50C39" w:rsidRDefault="00B50C39" w:rsidP="00B50C39">
            <w:pPr>
              <w:ind w:firstLineChars="0" w:firstLine="0"/>
            </w:pPr>
            <w:r>
              <w:t xml:space="preserve">        }</w:t>
            </w:r>
          </w:p>
          <w:p w14:paraId="4C593FFF" w14:textId="77777777" w:rsidR="00B50C39" w:rsidRDefault="00B50C39" w:rsidP="00B50C39">
            <w:pPr>
              <w:ind w:firstLineChars="0" w:firstLine="0"/>
            </w:pPr>
            <w:r>
              <w:t xml:space="preserve">    },</w:t>
            </w:r>
          </w:p>
          <w:p w14:paraId="16F902B0" w14:textId="77777777" w:rsidR="00B50C39" w:rsidRDefault="00B50C39" w:rsidP="00B50C39">
            <w:pPr>
              <w:ind w:firstLineChars="0" w:firstLine="0"/>
            </w:pPr>
            <w:r>
              <w:t xml:space="preserve">    {</w:t>
            </w:r>
          </w:p>
          <w:p w14:paraId="69E8E6BD" w14:textId="3F2A8F83" w:rsidR="00B50C39" w:rsidRDefault="00B50C39" w:rsidP="00B50C3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multi:true</w:t>
            </w:r>
            <w:proofErr w:type="spellEnd"/>
            <w:r w:rsidR="00565982">
              <w:t xml:space="preserve">  //</w:t>
            </w:r>
            <w:r w:rsidR="00565982">
              <w:rPr>
                <w:rFonts w:hint="eastAsia"/>
              </w:rPr>
              <w:t>使用该属性修改多个</w:t>
            </w:r>
          </w:p>
          <w:p w14:paraId="26E8C178" w14:textId="77777777" w:rsidR="00B50C39" w:rsidRDefault="00B50C39" w:rsidP="00B50C39">
            <w:pPr>
              <w:ind w:firstLineChars="0" w:firstLine="0"/>
            </w:pPr>
            <w:r>
              <w:t xml:space="preserve">    }</w:t>
            </w:r>
          </w:p>
          <w:p w14:paraId="7E61ACBE" w14:textId="4A52E625" w:rsidR="00B50C39" w:rsidRPr="00B50C39" w:rsidRDefault="00B50C39" w:rsidP="00B50C39">
            <w:pPr>
              <w:ind w:firstLineChars="0" w:firstLine="0"/>
            </w:pPr>
            <w:r>
              <w:t>)</w:t>
            </w:r>
          </w:p>
        </w:tc>
      </w:tr>
    </w:tbl>
    <w:p w14:paraId="19BC0784" w14:textId="7F7F6E52" w:rsidR="000A06AE" w:rsidRDefault="000A06AE" w:rsidP="00A94C89">
      <w:pPr>
        <w:ind w:firstLine="420"/>
      </w:pPr>
    </w:p>
    <w:p w14:paraId="7583E76D" w14:textId="5E501F44" w:rsidR="00B50C39" w:rsidRDefault="00B50C39" w:rsidP="00A94C89">
      <w:pPr>
        <w:ind w:firstLine="420"/>
      </w:pPr>
      <w:r>
        <w:rPr>
          <w:noProof/>
        </w:rPr>
        <w:drawing>
          <wp:inline distT="0" distB="0" distL="0" distR="0" wp14:anchorId="42CC6D50" wp14:editId="185CCC50">
            <wp:extent cx="5274310" cy="22237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F490" w14:textId="12BF394E" w:rsidR="00B50C39" w:rsidRDefault="00EE3A60" w:rsidP="00EE3A60">
      <w:pPr>
        <w:pStyle w:val="3"/>
        <w:ind w:firstLine="420"/>
      </w:pPr>
      <w:r>
        <w:rPr>
          <w:rFonts w:hint="eastAsia"/>
        </w:rPr>
        <w:t>删除</w:t>
      </w:r>
    </w:p>
    <w:p w14:paraId="4D06179D" w14:textId="47985CB1" w:rsidR="00542196" w:rsidRDefault="00542196" w:rsidP="00542196">
      <w:pPr>
        <w:ind w:firstLine="420"/>
      </w:pPr>
      <w:proofErr w:type="spellStart"/>
      <w:r>
        <w:rPr>
          <w:rFonts w:hint="eastAsia"/>
        </w:rPr>
        <w:t>db</w:t>
      </w:r>
      <w:r>
        <w:t>.</w:t>
      </w:r>
      <w:r>
        <w:rPr>
          <w:rFonts w:hint="eastAsia"/>
        </w:rPr>
        <w:t>collection</w:t>
      </w:r>
      <w:r>
        <w:t>.</w:t>
      </w:r>
      <w:r>
        <w:rPr>
          <w:rFonts w:hint="eastAsia"/>
        </w:rPr>
        <w:t>remve</w:t>
      </w:r>
      <w:proofErr w:type="spellEnd"/>
      <w:r>
        <w:t>();</w:t>
      </w:r>
      <w:r w:rsidR="00CE5EDC">
        <w:t xml:space="preserve"> </w:t>
      </w:r>
      <w:r w:rsidR="00CE5EDC">
        <w:rPr>
          <w:rFonts w:hint="eastAsia"/>
        </w:rPr>
        <w:t>remove</w:t>
      </w:r>
      <w:r w:rsidR="00CE5EDC">
        <w:t xml:space="preserve"> </w:t>
      </w:r>
      <w:r w:rsidR="00CE5EDC">
        <w:rPr>
          <w:rFonts w:hint="eastAsia"/>
        </w:rPr>
        <w:t>必须传参</w:t>
      </w:r>
    </w:p>
    <w:p w14:paraId="5529E0B2" w14:textId="65A5E38E" w:rsidR="00542196" w:rsidRDefault="00542196" w:rsidP="00542196">
      <w:pPr>
        <w:ind w:firstLine="420"/>
      </w:pPr>
      <w:proofErr w:type="spellStart"/>
      <w:proofErr w:type="gramStart"/>
      <w:r>
        <w:rPr>
          <w:rFonts w:hint="eastAsia"/>
        </w:rPr>
        <w:t>db</w:t>
      </w:r>
      <w:r>
        <w:t>.</w:t>
      </w:r>
      <w:r>
        <w:rPr>
          <w:rFonts w:hint="eastAsia"/>
        </w:rPr>
        <w:t>collection</w:t>
      </w:r>
      <w:proofErr w:type="gramEnd"/>
      <w:r>
        <w:t>.deleteOne</w:t>
      </w:r>
      <w:proofErr w:type="spellEnd"/>
      <w:r>
        <w:t>();</w:t>
      </w:r>
    </w:p>
    <w:p w14:paraId="2D093458" w14:textId="50E1EED1" w:rsidR="00542196" w:rsidRDefault="00542196" w:rsidP="00542196">
      <w:pPr>
        <w:ind w:firstLine="420"/>
      </w:pPr>
      <w:proofErr w:type="spellStart"/>
      <w:proofErr w:type="gramStart"/>
      <w:r>
        <w:rPr>
          <w:rFonts w:hint="eastAsia"/>
        </w:rPr>
        <w:t>db</w:t>
      </w:r>
      <w:r>
        <w:t>.</w:t>
      </w:r>
      <w:r>
        <w:rPr>
          <w:rFonts w:hint="eastAsia"/>
        </w:rPr>
        <w:t>collection</w:t>
      </w:r>
      <w:proofErr w:type="spellEnd"/>
      <w:proofErr w:type="gramEnd"/>
      <w:r>
        <w:t>.</w:t>
      </w:r>
      <w:r w:rsidRPr="00542196">
        <w:t xml:space="preserve"> </w:t>
      </w:r>
      <w:proofErr w:type="spellStart"/>
      <w:proofErr w:type="gramStart"/>
      <w:r>
        <w:t>deleteMony</w:t>
      </w:r>
      <w:proofErr w:type="spellEnd"/>
      <w:r>
        <w:t>(</w:t>
      </w:r>
      <w:proofErr w:type="gramEnd"/>
      <w:r>
        <w:t>);</w:t>
      </w:r>
    </w:p>
    <w:p w14:paraId="06939927" w14:textId="67671CBF" w:rsidR="007F3666" w:rsidRDefault="007F3666" w:rsidP="00542196">
      <w:pPr>
        <w:ind w:firstLine="420"/>
      </w:pPr>
    </w:p>
    <w:p w14:paraId="79C6B256" w14:textId="5671A0D2" w:rsidR="007F3666" w:rsidRDefault="007F3666" w:rsidP="00542196">
      <w:pPr>
        <w:ind w:firstLine="420"/>
      </w:pPr>
      <w:proofErr w:type="spellStart"/>
      <w:r>
        <w:rPr>
          <w:rFonts w:hint="eastAsia"/>
        </w:rPr>
        <w:t>db</w:t>
      </w:r>
      <w:r>
        <w:t>.</w:t>
      </w:r>
      <w:r>
        <w:rPr>
          <w:rFonts w:hint="eastAsia"/>
        </w:rPr>
        <w:t>collection</w:t>
      </w:r>
      <w:r>
        <w:t>.</w:t>
      </w:r>
      <w:r>
        <w:rPr>
          <w:rFonts w:hint="eastAsia"/>
        </w:rPr>
        <w:t>remve</w:t>
      </w:r>
      <w:proofErr w:type="spellEnd"/>
      <w:r>
        <w:t xml:space="preserve">() </w:t>
      </w:r>
      <w:r>
        <w:rPr>
          <w:rFonts w:hint="eastAsia"/>
        </w:rPr>
        <w:t>:</w:t>
      </w:r>
      <w:r>
        <w:rPr>
          <w:rFonts w:hint="eastAsia"/>
        </w:rPr>
        <w:t>删除符合条件的所有文档</w:t>
      </w:r>
      <w:r w:rsidR="00365E15">
        <w:rPr>
          <w:rFonts w:hint="eastAsia"/>
        </w:rPr>
        <w:t>，想</w:t>
      </w:r>
      <w:proofErr w:type="gramStart"/>
      <w:r w:rsidR="00365E15">
        <w:rPr>
          <w:rFonts w:hint="eastAsia"/>
        </w:rPr>
        <w:t>删几个删几个</w:t>
      </w:r>
      <w:proofErr w:type="gramEnd"/>
      <w:r w:rsidR="00365E15">
        <w:rPr>
          <w:rFonts w:hint="eastAsia"/>
        </w:rPr>
        <w:t>。默认情况下删除多个</w:t>
      </w:r>
      <w:r w:rsidR="00DC1EFD">
        <w:rPr>
          <w:rFonts w:hint="eastAsia"/>
        </w:rPr>
        <w:t>。</w:t>
      </w:r>
    </w:p>
    <w:p w14:paraId="043AE735" w14:textId="34209932" w:rsidR="007F3666" w:rsidRDefault="00DC1EFD" w:rsidP="00542196">
      <w:pPr>
        <w:ind w:firstLine="420"/>
      </w:pPr>
      <w:r>
        <w:rPr>
          <w:rFonts w:hint="eastAsia"/>
        </w:rPr>
        <w:t>删除一个：</w:t>
      </w:r>
      <w:proofErr w:type="spellStart"/>
      <w:r w:rsidRPr="00DC1EFD">
        <w:t>db.stus.remove</w:t>
      </w:r>
      <w:proofErr w:type="spellEnd"/>
      <w:r w:rsidRPr="00DC1EFD">
        <w:t>({</w:t>
      </w:r>
      <w:proofErr w:type="spellStart"/>
      <w:r w:rsidRPr="00DC1EFD">
        <w:t>age:16</w:t>
      </w:r>
      <w:proofErr w:type="spellEnd"/>
      <w:r w:rsidRPr="00DC1EFD">
        <w:t>},true);</w:t>
      </w:r>
      <w:r>
        <w:t xml:space="preserve"> </w:t>
      </w:r>
      <w:r>
        <w:rPr>
          <w:rFonts w:hint="eastAsia"/>
        </w:rPr>
        <w:t>后边传一个</w:t>
      </w:r>
      <w:r>
        <w:rPr>
          <w:rFonts w:hint="eastAsia"/>
        </w:rPr>
        <w:t>true</w:t>
      </w:r>
    </w:p>
    <w:p w14:paraId="28A2B7EE" w14:textId="7071519A" w:rsidR="007F3666" w:rsidRDefault="007F3666" w:rsidP="00542196">
      <w:pPr>
        <w:ind w:firstLine="420"/>
      </w:pPr>
      <w:r>
        <w:rPr>
          <w:noProof/>
        </w:rPr>
        <w:drawing>
          <wp:inline distT="0" distB="0" distL="0" distR="0" wp14:anchorId="465476F5" wp14:editId="31647224">
            <wp:extent cx="4190476" cy="933333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F8EE" w14:textId="4EF8D49B" w:rsidR="00EE3A60" w:rsidRDefault="00EE3A60" w:rsidP="00EE3A60">
      <w:pPr>
        <w:ind w:firstLine="420"/>
      </w:pPr>
    </w:p>
    <w:p w14:paraId="3B0110A8" w14:textId="45C7831D" w:rsidR="00A7170F" w:rsidRDefault="00A7170F" w:rsidP="00EE3A60">
      <w:pPr>
        <w:ind w:firstLine="420"/>
      </w:pPr>
      <w:r>
        <w:rPr>
          <w:rFonts w:hint="eastAsia"/>
        </w:rPr>
        <w:t>清空</w:t>
      </w:r>
      <w:r w:rsidR="002C5775">
        <w:rPr>
          <w:rFonts w:hint="eastAsia"/>
        </w:rPr>
        <w:t>集合：</w:t>
      </w:r>
    </w:p>
    <w:p w14:paraId="364F6CA3" w14:textId="181B9B94" w:rsidR="000D399B" w:rsidRDefault="000D399B" w:rsidP="00EE3A60">
      <w:pPr>
        <w:ind w:firstLine="420"/>
      </w:pPr>
      <w:proofErr w:type="spellStart"/>
      <w:r>
        <w:rPr>
          <w:rFonts w:hint="eastAsia"/>
        </w:rPr>
        <w:t>db.stus.remove</w:t>
      </w:r>
      <w:proofErr w:type="spellEnd"/>
      <w:r>
        <w:t>(</w:t>
      </w:r>
      <w:r w:rsidR="00CE5EDC">
        <w:rPr>
          <w:rFonts w:hint="eastAsia"/>
        </w:rPr>
        <w:t>{}</w:t>
      </w:r>
      <w:r>
        <w:t>);</w:t>
      </w:r>
      <w:r w:rsidR="0098238C">
        <w:rPr>
          <w:rFonts w:hint="eastAsia"/>
        </w:rPr>
        <w:t>如果只传递一个空对象作为参数，将删除集合中的所有文档。</w:t>
      </w:r>
    </w:p>
    <w:p w14:paraId="762C4C30" w14:textId="0761920E" w:rsidR="00A45B91" w:rsidRDefault="0063419B" w:rsidP="00EE3A60">
      <w:pPr>
        <w:ind w:firstLine="420"/>
      </w:pPr>
      <w:r>
        <w:rPr>
          <w:rFonts w:hint="eastAsia"/>
        </w:rPr>
        <w:t>此方式性能较差。</w:t>
      </w:r>
      <w:r w:rsidR="00367BCB">
        <w:rPr>
          <w:rFonts w:hint="eastAsia"/>
        </w:rPr>
        <w:t>remove</w:t>
      </w:r>
      <w:r w:rsidR="00367BCB">
        <w:rPr>
          <w:rFonts w:hint="eastAsia"/>
        </w:rPr>
        <w:t>是先匹配后删除。一个一个</w:t>
      </w:r>
      <w:proofErr w:type="gramStart"/>
      <w:r w:rsidR="00367BCB">
        <w:rPr>
          <w:rFonts w:hint="eastAsia"/>
        </w:rPr>
        <w:t>删</w:t>
      </w:r>
      <w:proofErr w:type="gramEnd"/>
      <w:r w:rsidR="00367BCB">
        <w:rPr>
          <w:rFonts w:hint="eastAsia"/>
        </w:rPr>
        <w:t>。</w:t>
      </w:r>
    </w:p>
    <w:p w14:paraId="452CDA29" w14:textId="64BA1DC6" w:rsidR="00A97FE3" w:rsidRDefault="00A97FE3" w:rsidP="00EE3A60">
      <w:pPr>
        <w:ind w:firstLine="420"/>
      </w:pPr>
    </w:p>
    <w:p w14:paraId="53152EB0" w14:textId="14E5B1EC" w:rsidR="00A97FE3" w:rsidRDefault="00011D96" w:rsidP="00EE3A60">
      <w:pPr>
        <w:ind w:firstLine="420"/>
      </w:pPr>
      <w:r>
        <w:rPr>
          <w:rFonts w:hint="eastAsia"/>
        </w:rPr>
        <w:t>删除集合</w:t>
      </w:r>
      <w:r w:rsidR="007B0D8D">
        <w:rPr>
          <w:rFonts w:hint="eastAsia"/>
        </w:rPr>
        <w:t>：</w:t>
      </w:r>
    </w:p>
    <w:p w14:paraId="4AE76BD9" w14:textId="642FB335" w:rsidR="006B2D50" w:rsidRDefault="006B2D50" w:rsidP="00EE3A60">
      <w:pPr>
        <w:ind w:firstLine="420"/>
      </w:pPr>
      <w:proofErr w:type="spellStart"/>
      <w:r>
        <w:rPr>
          <w:rFonts w:hint="eastAsia"/>
        </w:rPr>
        <w:t>db</w:t>
      </w:r>
      <w:r>
        <w:t>.</w:t>
      </w:r>
      <w:r>
        <w:rPr>
          <w:rFonts w:hint="eastAsia"/>
        </w:rPr>
        <w:t>stus</w:t>
      </w:r>
      <w:r>
        <w:t>.</w:t>
      </w:r>
      <w:r>
        <w:rPr>
          <w:rFonts w:hint="eastAsia"/>
        </w:rPr>
        <w:t>drop</w:t>
      </w:r>
      <w:proofErr w:type="spellEnd"/>
      <w:r>
        <w:t>();</w:t>
      </w:r>
      <w:r w:rsidR="004849FB">
        <w:t xml:space="preserve"> </w:t>
      </w:r>
      <w:r w:rsidR="004849FB">
        <w:rPr>
          <w:rFonts w:hint="eastAsia"/>
        </w:rPr>
        <w:t>直接删除集合。</w:t>
      </w:r>
    </w:p>
    <w:p w14:paraId="14FAED72" w14:textId="7973E52F" w:rsidR="00443545" w:rsidRDefault="00443545" w:rsidP="00EE3A60">
      <w:pPr>
        <w:ind w:firstLine="420"/>
      </w:pPr>
    </w:p>
    <w:p w14:paraId="6E2C33CF" w14:textId="36B8787B" w:rsidR="00443545" w:rsidRDefault="00443545" w:rsidP="00EE3A60">
      <w:pPr>
        <w:ind w:firstLine="420"/>
      </w:pPr>
      <w:r>
        <w:rPr>
          <w:rFonts w:hint="eastAsia"/>
        </w:rPr>
        <w:t>删除数据库：</w:t>
      </w:r>
    </w:p>
    <w:p w14:paraId="5DF2E1B8" w14:textId="19C86DF9" w:rsidR="002A68D0" w:rsidRDefault="002A68D0" w:rsidP="00EE3A60">
      <w:pPr>
        <w:ind w:firstLine="420"/>
      </w:pPr>
      <w:proofErr w:type="spellStart"/>
      <w:r>
        <w:rPr>
          <w:rFonts w:hint="eastAsia"/>
        </w:rPr>
        <w:t>db</w:t>
      </w:r>
      <w:r>
        <w:t>.</w:t>
      </w:r>
      <w:r>
        <w:rPr>
          <w:rFonts w:hint="eastAsia"/>
        </w:rPr>
        <w:t>drop</w:t>
      </w:r>
      <w:r>
        <w:t>D</w:t>
      </w:r>
      <w:r>
        <w:rPr>
          <w:rFonts w:hint="eastAsia"/>
        </w:rPr>
        <w:t>atabase</w:t>
      </w:r>
      <w:proofErr w:type="spellEnd"/>
      <w:r>
        <w:rPr>
          <w:rFonts w:hint="eastAsia"/>
        </w:rPr>
        <w:t>;</w:t>
      </w:r>
      <w:r w:rsidR="00EB012D">
        <w:rPr>
          <w:rFonts w:hint="eastAsia"/>
        </w:rPr>
        <w:t>删除数据库</w:t>
      </w:r>
    </w:p>
    <w:p w14:paraId="392FA985" w14:textId="748738C4" w:rsidR="00D228C7" w:rsidRDefault="00D228C7" w:rsidP="00EE3A60">
      <w:pPr>
        <w:ind w:firstLine="420"/>
      </w:pPr>
    </w:p>
    <w:p w14:paraId="0299B529" w14:textId="4629244F" w:rsidR="00D228C7" w:rsidRDefault="00D228C7" w:rsidP="00D228C7">
      <w:pPr>
        <w:pStyle w:val="2"/>
      </w:pPr>
      <w:r>
        <w:rPr>
          <w:rFonts w:hint="eastAsia"/>
        </w:rPr>
        <w:t>练习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A7C" w14:paraId="68366853" w14:textId="77777777" w:rsidTr="00193A7C">
        <w:tc>
          <w:tcPr>
            <w:tcW w:w="8296" w:type="dxa"/>
          </w:tcPr>
          <w:p w14:paraId="7BF3DC02" w14:textId="77777777" w:rsidR="00193A7C" w:rsidRDefault="00193A7C" w:rsidP="00193A7C">
            <w:pPr>
              <w:ind w:firstLineChars="0" w:firstLine="0"/>
            </w:pPr>
            <w:r>
              <w:t>//1</w:t>
            </w:r>
            <w:r>
              <w:t>、进入</w:t>
            </w:r>
            <w:proofErr w:type="spellStart"/>
            <w:r>
              <w:t>my_test</w:t>
            </w:r>
            <w:proofErr w:type="spellEnd"/>
            <w:r>
              <w:t>数据库</w:t>
            </w:r>
          </w:p>
          <w:p w14:paraId="554C2AFE" w14:textId="77777777" w:rsidR="00193A7C" w:rsidRDefault="00193A7C" w:rsidP="00193A7C">
            <w:pPr>
              <w:ind w:firstLineChars="0" w:firstLine="0"/>
            </w:pPr>
            <w:r>
              <w:t xml:space="preserve">use </w:t>
            </w:r>
            <w:proofErr w:type="spellStart"/>
            <w:r>
              <w:t>my_test</w:t>
            </w:r>
            <w:proofErr w:type="spellEnd"/>
          </w:p>
          <w:p w14:paraId="661A2C43" w14:textId="77777777" w:rsidR="00193A7C" w:rsidRDefault="00193A7C" w:rsidP="00193A7C">
            <w:pPr>
              <w:ind w:firstLineChars="0" w:firstLine="0"/>
            </w:pPr>
            <w:r>
              <w:t>//2</w:t>
            </w:r>
            <w:r>
              <w:t>、向数据库的</w:t>
            </w:r>
            <w:r>
              <w:t>user</w:t>
            </w:r>
            <w:r>
              <w:t>集合插入一个文档</w:t>
            </w:r>
          </w:p>
          <w:p w14:paraId="1520E5F4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.insert</w:t>
            </w:r>
            <w:proofErr w:type="spellEnd"/>
            <w:r>
              <w:t>({</w:t>
            </w:r>
          </w:p>
          <w:p w14:paraId="2A226C6D" w14:textId="77777777" w:rsidR="00193A7C" w:rsidRDefault="00193A7C" w:rsidP="00193A7C">
            <w:pPr>
              <w:ind w:firstLineChars="0" w:firstLine="0"/>
            </w:pPr>
            <w:r>
              <w:t xml:space="preserve">    username:"</w:t>
            </w:r>
            <w:proofErr w:type="spellStart"/>
            <w:r>
              <w:t>sunwukong</w:t>
            </w:r>
            <w:proofErr w:type="spellEnd"/>
            <w:r>
              <w:t>"</w:t>
            </w:r>
          </w:p>
          <w:p w14:paraId="05A66093" w14:textId="77777777" w:rsidR="00193A7C" w:rsidRDefault="00193A7C" w:rsidP="00193A7C">
            <w:pPr>
              <w:ind w:firstLineChars="0" w:firstLine="0"/>
            </w:pPr>
            <w:r>
              <w:t xml:space="preserve">    });</w:t>
            </w:r>
          </w:p>
          <w:p w14:paraId="5AD3AC1C" w14:textId="77777777" w:rsidR="00193A7C" w:rsidRDefault="00193A7C" w:rsidP="00193A7C">
            <w:pPr>
              <w:ind w:firstLineChars="0" w:firstLine="0"/>
            </w:pPr>
            <w:r>
              <w:t>//3</w:t>
            </w:r>
            <w:r>
              <w:t>、查询</w:t>
            </w:r>
            <w:r>
              <w:t>user</w:t>
            </w:r>
            <w:r>
              <w:t>集合中的文档</w:t>
            </w:r>
          </w:p>
          <w:p w14:paraId="057E9DAB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.find</w:t>
            </w:r>
            <w:proofErr w:type="spellEnd"/>
            <w:r>
              <w:t>();</w:t>
            </w:r>
          </w:p>
          <w:p w14:paraId="65736762" w14:textId="77777777" w:rsidR="00193A7C" w:rsidRDefault="00193A7C" w:rsidP="00193A7C">
            <w:pPr>
              <w:ind w:firstLineChars="0" w:firstLine="0"/>
            </w:pPr>
            <w:r>
              <w:t>//4</w:t>
            </w:r>
            <w:r>
              <w:t>、查询数据库</w:t>
            </w:r>
          </w:p>
          <w:p w14:paraId="175218A2" w14:textId="77777777" w:rsidR="00193A7C" w:rsidRDefault="00193A7C" w:rsidP="00193A7C">
            <w:pPr>
              <w:ind w:firstLineChars="0" w:firstLine="0"/>
            </w:pPr>
            <w:r>
              <w:t xml:space="preserve">show </w:t>
            </w:r>
            <w:proofErr w:type="spellStart"/>
            <w:r>
              <w:t>dbs</w:t>
            </w:r>
            <w:proofErr w:type="spellEnd"/>
          </w:p>
          <w:p w14:paraId="4387C642" w14:textId="77777777" w:rsidR="00193A7C" w:rsidRDefault="00193A7C" w:rsidP="00193A7C">
            <w:pPr>
              <w:ind w:firstLineChars="0" w:firstLine="0"/>
            </w:pPr>
            <w:r>
              <w:t>//5</w:t>
            </w:r>
            <w:r>
              <w:t>、向数据库的</w:t>
            </w:r>
            <w:r>
              <w:t>user</w:t>
            </w:r>
            <w:r>
              <w:t>集合中插入一个文档</w:t>
            </w:r>
          </w:p>
          <w:p w14:paraId="4ACDAFC9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.insert</w:t>
            </w:r>
            <w:proofErr w:type="spellEnd"/>
            <w:r>
              <w:t>({</w:t>
            </w:r>
          </w:p>
          <w:p w14:paraId="4FDD9BBE" w14:textId="77777777" w:rsidR="00193A7C" w:rsidRDefault="00193A7C" w:rsidP="00193A7C">
            <w:pPr>
              <w:ind w:firstLineChars="0" w:firstLine="0"/>
            </w:pPr>
            <w:r>
              <w:t xml:space="preserve">    username:"</w:t>
            </w:r>
            <w:proofErr w:type="spellStart"/>
            <w:r>
              <w:t>zhubajie</w:t>
            </w:r>
            <w:proofErr w:type="spellEnd"/>
            <w:r>
              <w:t>"</w:t>
            </w:r>
          </w:p>
          <w:p w14:paraId="03ACAD2E" w14:textId="77777777" w:rsidR="00193A7C" w:rsidRDefault="00193A7C" w:rsidP="00193A7C">
            <w:pPr>
              <w:ind w:firstLineChars="0" w:firstLine="0"/>
            </w:pPr>
            <w:r>
              <w:t xml:space="preserve">    });</w:t>
            </w:r>
          </w:p>
          <w:p w14:paraId="127C796F" w14:textId="77777777" w:rsidR="00193A7C" w:rsidRDefault="00193A7C" w:rsidP="00193A7C">
            <w:pPr>
              <w:ind w:firstLineChars="0" w:firstLine="0"/>
            </w:pPr>
            <w:r>
              <w:t>//6</w:t>
            </w:r>
            <w:r>
              <w:t>、统计数据库</w:t>
            </w:r>
            <w:r>
              <w:t>user</w:t>
            </w:r>
            <w:r>
              <w:t>集合中的数量</w:t>
            </w:r>
          </w:p>
          <w:p w14:paraId="4C4B41E2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.find</w:t>
            </w:r>
            <w:proofErr w:type="spellEnd"/>
            <w:r>
              <w:t xml:space="preserve">().count(); </w:t>
            </w:r>
          </w:p>
          <w:p w14:paraId="7E2B5B88" w14:textId="77777777" w:rsidR="00193A7C" w:rsidRDefault="00193A7C" w:rsidP="00193A7C">
            <w:pPr>
              <w:ind w:firstLineChars="0" w:firstLine="0"/>
            </w:pPr>
            <w:r>
              <w:t>//7</w:t>
            </w:r>
            <w:r>
              <w:t>、查询数据库</w:t>
            </w:r>
            <w:r>
              <w:t>user</w:t>
            </w:r>
            <w:r>
              <w:t>集合中</w:t>
            </w:r>
            <w:r>
              <w:t>username</w:t>
            </w:r>
            <w:r>
              <w:t>为</w:t>
            </w:r>
            <w:proofErr w:type="spellStart"/>
            <w:r>
              <w:t>sunwukong</w:t>
            </w:r>
            <w:proofErr w:type="spellEnd"/>
            <w:r>
              <w:t>的文档</w:t>
            </w:r>
          </w:p>
          <w:p w14:paraId="606367D7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.find</w:t>
            </w:r>
            <w:proofErr w:type="spellEnd"/>
            <w:r>
              <w:t>({username:"</w:t>
            </w:r>
            <w:proofErr w:type="spellStart"/>
            <w:r>
              <w:t>sunwukong</w:t>
            </w:r>
            <w:proofErr w:type="spellEnd"/>
            <w:r>
              <w:t>"});</w:t>
            </w:r>
          </w:p>
          <w:p w14:paraId="6093919F" w14:textId="77777777" w:rsidR="00193A7C" w:rsidRDefault="00193A7C" w:rsidP="00193A7C">
            <w:pPr>
              <w:ind w:firstLineChars="0" w:firstLine="0"/>
            </w:pPr>
            <w:r>
              <w:t>//8</w:t>
            </w:r>
            <w:r>
              <w:t>、向数据库</w:t>
            </w:r>
            <w:r>
              <w:t>user</w:t>
            </w:r>
            <w:r>
              <w:t>集合的</w:t>
            </w:r>
            <w:r>
              <w:t>username</w:t>
            </w:r>
            <w:r>
              <w:t>为</w:t>
            </w:r>
            <w:proofErr w:type="spellStart"/>
            <w:r>
              <w:t>sunwukong</w:t>
            </w:r>
            <w:proofErr w:type="spellEnd"/>
            <w:r>
              <w:t>的文档，添加一个</w:t>
            </w:r>
            <w:r>
              <w:t>address</w:t>
            </w:r>
            <w:r>
              <w:t>属性为</w:t>
            </w:r>
            <w:proofErr w:type="spellStart"/>
            <w:r>
              <w:t>huaguoshan</w:t>
            </w:r>
            <w:proofErr w:type="spellEnd"/>
          </w:p>
          <w:p w14:paraId="18467DE5" w14:textId="77777777" w:rsidR="00193A7C" w:rsidRDefault="00193A7C" w:rsidP="00193A7C">
            <w:pPr>
              <w:ind w:firstLineChars="0" w:firstLine="0"/>
            </w:pPr>
            <w:proofErr w:type="gramStart"/>
            <w:r>
              <w:t>db.users</w:t>
            </w:r>
            <w:proofErr w:type="gramEnd"/>
            <w:r>
              <w:t>.update({username:"sunwukong"},{$set:{address:"huaguoshan"}});</w:t>
            </w:r>
          </w:p>
          <w:p w14:paraId="63587AB4" w14:textId="77777777" w:rsidR="00193A7C" w:rsidRDefault="00193A7C" w:rsidP="00193A7C">
            <w:pPr>
              <w:ind w:firstLineChars="0" w:firstLine="0"/>
            </w:pPr>
            <w:r>
              <w:t>//9</w:t>
            </w:r>
            <w:r>
              <w:t>、使用</w:t>
            </w:r>
            <w:r>
              <w:t>{username:"</w:t>
            </w:r>
            <w:proofErr w:type="spellStart"/>
            <w:r>
              <w:t>tangseng</w:t>
            </w:r>
            <w:proofErr w:type="spellEnd"/>
            <w:r>
              <w:t>"}</w:t>
            </w:r>
            <w:r>
              <w:t>替换</w:t>
            </w:r>
            <w:r>
              <w:t>username</w:t>
            </w:r>
            <w:r>
              <w:t>为</w:t>
            </w:r>
            <w:proofErr w:type="spellStart"/>
            <w:r>
              <w:t>zhubajie</w:t>
            </w:r>
            <w:proofErr w:type="spellEnd"/>
            <w:r>
              <w:t>的文档</w:t>
            </w:r>
          </w:p>
          <w:p w14:paraId="5468344A" w14:textId="77777777" w:rsidR="00193A7C" w:rsidRDefault="00193A7C" w:rsidP="00193A7C">
            <w:pPr>
              <w:ind w:firstLineChars="0" w:firstLine="0"/>
            </w:pPr>
            <w:proofErr w:type="gramStart"/>
            <w:r>
              <w:t>db.users</w:t>
            </w:r>
            <w:proofErr w:type="gramEnd"/>
            <w:r>
              <w:t>.replaceOne({username:"zhubajie"},{username:"tangseng"});</w:t>
            </w:r>
          </w:p>
          <w:p w14:paraId="3CAAE01D" w14:textId="77777777" w:rsidR="00193A7C" w:rsidRDefault="00193A7C" w:rsidP="00193A7C">
            <w:pPr>
              <w:ind w:firstLineChars="0" w:firstLine="0"/>
            </w:pPr>
            <w:r>
              <w:t>//10</w:t>
            </w:r>
            <w:r>
              <w:t>、删除</w:t>
            </w:r>
            <w:r>
              <w:t>username</w:t>
            </w:r>
            <w:r>
              <w:t>为</w:t>
            </w:r>
            <w:proofErr w:type="spellStart"/>
            <w:r>
              <w:t>sunwukong</w:t>
            </w:r>
            <w:proofErr w:type="spellEnd"/>
            <w:r>
              <w:t>的文档的</w:t>
            </w:r>
            <w:r>
              <w:t>address</w:t>
            </w:r>
            <w:r>
              <w:t>属性</w:t>
            </w:r>
            <w:r>
              <w:t>,</w:t>
            </w:r>
            <w:r>
              <w:t>注：删除属性用</w:t>
            </w:r>
            <w:r>
              <w:t>update</w:t>
            </w:r>
          </w:p>
          <w:p w14:paraId="02647B3A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.update</w:t>
            </w:r>
            <w:proofErr w:type="spellEnd"/>
            <w:r>
              <w:t>({username:"</w:t>
            </w:r>
            <w:proofErr w:type="spellStart"/>
            <w:r>
              <w:t>sunwukong</w:t>
            </w:r>
            <w:proofErr w:type="spellEnd"/>
            <w:r>
              <w:t>"},{$unset:{</w:t>
            </w:r>
            <w:proofErr w:type="spellStart"/>
            <w:r>
              <w:t>address:1</w:t>
            </w:r>
            <w:proofErr w:type="spellEnd"/>
            <w:r>
              <w:t>}})</w:t>
            </w:r>
          </w:p>
          <w:p w14:paraId="63D80682" w14:textId="77777777" w:rsidR="00193A7C" w:rsidRDefault="00193A7C" w:rsidP="00193A7C">
            <w:pPr>
              <w:ind w:firstLineChars="0" w:firstLine="0"/>
            </w:pPr>
            <w:r>
              <w:t>//11</w:t>
            </w:r>
            <w:r>
              <w:t>、向</w:t>
            </w:r>
            <w:r>
              <w:t>username</w:t>
            </w:r>
            <w:r>
              <w:t>为孙悟空的文档中，田家园一个</w:t>
            </w:r>
            <w:r>
              <w:t>hobby(</w:t>
            </w:r>
            <w:r>
              <w:t>对象</w:t>
            </w:r>
            <w:r>
              <w:t>)</w:t>
            </w:r>
          </w:p>
          <w:p w14:paraId="717E8A09" w14:textId="77777777" w:rsidR="00193A7C" w:rsidRDefault="00193A7C" w:rsidP="00193A7C">
            <w:pPr>
              <w:ind w:firstLineChars="0" w:firstLine="0"/>
            </w:pPr>
            <w:r>
              <w:t>//</w:t>
            </w:r>
            <w:proofErr w:type="spellStart"/>
            <w:r>
              <w:t>mongodb</w:t>
            </w:r>
            <w:proofErr w:type="spellEnd"/>
            <w:r>
              <w:t>的文档的属性值也是一个文档，当一个文档的属性值是一个文档时，我们称这个文档为内嵌文档</w:t>
            </w:r>
          </w:p>
          <w:p w14:paraId="1E825FD3" w14:textId="77777777" w:rsidR="00193A7C" w:rsidRDefault="00193A7C" w:rsidP="00193A7C">
            <w:pPr>
              <w:ind w:firstLineChars="0" w:firstLine="0"/>
            </w:pPr>
            <w:proofErr w:type="gramStart"/>
            <w:r>
              <w:t>db.users</w:t>
            </w:r>
            <w:proofErr w:type="gramEnd"/>
            <w:r>
              <w:t>.update({username:"sunwukong"},{$set:{hobby:{cities:["beijing","shanghai","shenzheng"],movie:["sanguo","hero"]}}});</w:t>
            </w:r>
          </w:p>
          <w:p w14:paraId="0AA2F281" w14:textId="77777777" w:rsidR="00193A7C" w:rsidRDefault="00193A7C" w:rsidP="00193A7C">
            <w:pPr>
              <w:ind w:firstLineChars="0" w:firstLine="0"/>
            </w:pPr>
            <w:r>
              <w:t>//12</w:t>
            </w:r>
            <w:r>
              <w:t>、给</w:t>
            </w:r>
            <w:r>
              <w:t>username</w:t>
            </w:r>
            <w:r>
              <w:t>为</w:t>
            </w:r>
            <w:proofErr w:type="spellStart"/>
            <w:r>
              <w:t>tangseng</w:t>
            </w:r>
            <w:proofErr w:type="spellEnd"/>
            <w:r>
              <w:t>的文档中，添加</w:t>
            </w:r>
            <w:proofErr w:type="gramStart"/>
            <w:r>
              <w:t>一</w:t>
            </w:r>
            <w:proofErr w:type="gramEnd"/>
            <w:r>
              <w:t>hobby:{</w:t>
            </w:r>
            <w:proofErr w:type="gramStart"/>
            <w:r>
              <w:t>movie:[</w:t>
            </w:r>
            <w:proofErr w:type="gramEnd"/>
            <w:r>
              <w:t>"</w:t>
            </w:r>
            <w:proofErr w:type="spellStart"/>
            <w:r>
              <w:t>chines","king</w:t>
            </w:r>
            <w:proofErr w:type="spellEnd"/>
            <w:r>
              <w:t>"]}</w:t>
            </w:r>
          </w:p>
          <w:p w14:paraId="283DF1F7" w14:textId="77777777" w:rsidR="00193A7C" w:rsidRDefault="00193A7C" w:rsidP="00193A7C">
            <w:pPr>
              <w:ind w:firstLineChars="0" w:firstLine="0"/>
            </w:pPr>
            <w:proofErr w:type="gramStart"/>
            <w:r>
              <w:t>db.users</w:t>
            </w:r>
            <w:proofErr w:type="gramEnd"/>
            <w:r>
              <w:t>.update({username:"tangseng"},{$set:{hobby:{movie:["chines","king"]}}});</w:t>
            </w:r>
          </w:p>
          <w:p w14:paraId="6B7865EC" w14:textId="77777777" w:rsidR="00193A7C" w:rsidRDefault="00193A7C" w:rsidP="00193A7C">
            <w:pPr>
              <w:ind w:firstLineChars="0" w:firstLine="0"/>
            </w:pPr>
            <w:r>
              <w:t>//13</w:t>
            </w:r>
            <w:r>
              <w:t>、查询查询细化你电影</w:t>
            </w:r>
            <w:r>
              <w:t>hero</w:t>
            </w:r>
            <w:r>
              <w:t>的文档</w:t>
            </w:r>
          </w:p>
          <w:p w14:paraId="04EAFCBC" w14:textId="77777777" w:rsidR="00193A7C" w:rsidRDefault="00193A7C" w:rsidP="00193A7C">
            <w:pPr>
              <w:ind w:firstLineChars="0" w:firstLine="0"/>
            </w:pPr>
            <w:r>
              <w:t>//</w:t>
            </w:r>
            <w:r>
              <w:t>电影属于内嵌文档，属性的属性。</w:t>
            </w:r>
          </w:p>
          <w:p w14:paraId="45EE5E49" w14:textId="77777777" w:rsidR="00193A7C" w:rsidRDefault="00193A7C" w:rsidP="00193A7C">
            <w:pPr>
              <w:ind w:firstLineChars="0" w:firstLine="0"/>
            </w:pPr>
            <w:r>
              <w:t>//</w:t>
            </w:r>
            <w:proofErr w:type="spellStart"/>
            <w:r>
              <w:t>mongodb</w:t>
            </w:r>
            <w:proofErr w:type="spellEnd"/>
            <w:r>
              <w:t>支持通过内嵌文档的水泥杆进行查询，如果要查询内嵌文档则可以通过</w:t>
            </w:r>
            <w:r>
              <w:t>.</w:t>
            </w:r>
            <w:r>
              <w:t>的形式来匹配。</w:t>
            </w:r>
          </w:p>
          <w:p w14:paraId="64A3F3E1" w14:textId="77777777" w:rsidR="00193A7C" w:rsidRDefault="00193A7C" w:rsidP="00193A7C">
            <w:pPr>
              <w:ind w:firstLineChars="0" w:firstLine="0"/>
            </w:pPr>
            <w:r>
              <w:t>//</w:t>
            </w:r>
            <w:r>
              <w:t>如果要通过内嵌文档来对文档进行查询，此时属性名必须使用引号</w:t>
            </w:r>
            <w:r>
              <w:t>.</w:t>
            </w:r>
            <w:r>
              <w:t>表示</w:t>
            </w:r>
            <w:proofErr w:type="spellStart"/>
            <w:r>
              <w:t>hobby.movies</w:t>
            </w:r>
            <w:proofErr w:type="spellEnd"/>
            <w:r>
              <w:t>是一个表达式。而不是一个属性</w:t>
            </w:r>
          </w:p>
          <w:p w14:paraId="00CFE505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.find</w:t>
            </w:r>
            <w:proofErr w:type="spellEnd"/>
            <w:r>
              <w:t>({'</w:t>
            </w:r>
            <w:proofErr w:type="spellStart"/>
            <w:r>
              <w:t>hobby.movie':"hero</w:t>
            </w:r>
            <w:proofErr w:type="spellEnd"/>
            <w:r>
              <w:t>"});</w:t>
            </w:r>
          </w:p>
          <w:p w14:paraId="4291A1F8" w14:textId="77777777" w:rsidR="00193A7C" w:rsidRDefault="00193A7C" w:rsidP="00193A7C">
            <w:pPr>
              <w:ind w:firstLineChars="0" w:firstLine="0"/>
            </w:pPr>
            <w:r>
              <w:t>//14</w:t>
            </w:r>
            <w:r>
              <w:t>、向</w:t>
            </w:r>
            <w:proofErr w:type="spellStart"/>
            <w:r>
              <w:t>tangseng</w:t>
            </w:r>
            <w:proofErr w:type="spellEnd"/>
            <w:r>
              <w:t>中添加一个新的电影</w:t>
            </w:r>
            <w:r>
              <w:t>Interstellar  $set</w:t>
            </w:r>
            <w:r>
              <w:t>是设置</w:t>
            </w:r>
          </w:p>
          <w:p w14:paraId="67FF86ED" w14:textId="77777777" w:rsidR="00193A7C" w:rsidRDefault="00193A7C" w:rsidP="00193A7C">
            <w:pPr>
              <w:ind w:firstLineChars="0" w:firstLine="0"/>
            </w:pPr>
            <w:r>
              <w:t xml:space="preserve">//$push </w:t>
            </w:r>
            <w:r>
              <w:t>用于向数组中添加一个新的元素</w:t>
            </w:r>
          </w:p>
          <w:p w14:paraId="50E8239D" w14:textId="77777777" w:rsidR="00193A7C" w:rsidRDefault="00193A7C" w:rsidP="00193A7C">
            <w:pPr>
              <w:ind w:firstLineChars="0" w:firstLine="0"/>
            </w:pPr>
            <w:r>
              <w:t>//$</w:t>
            </w:r>
            <w:proofErr w:type="spellStart"/>
            <w:r>
              <w:t>addToSet</w:t>
            </w:r>
            <w:proofErr w:type="spellEnd"/>
            <w:r>
              <w:t xml:space="preserve"> </w:t>
            </w:r>
            <w:r>
              <w:t>向数组中添加一个元素，如果数组中已近存在了该元素，则不会添加。</w:t>
            </w:r>
          </w:p>
          <w:p w14:paraId="74AB1EFD" w14:textId="77777777" w:rsidR="00193A7C" w:rsidRDefault="00193A7C" w:rsidP="00193A7C">
            <w:pPr>
              <w:ind w:firstLineChars="0" w:firstLine="0"/>
            </w:pPr>
            <w:proofErr w:type="gramStart"/>
            <w:r>
              <w:t>db.users</w:t>
            </w:r>
            <w:proofErr w:type="gramEnd"/>
            <w:r>
              <w:t>.update({username:"tangseng"},{$push:{"hobby.movie":"Insterstellar"}});</w:t>
            </w:r>
          </w:p>
          <w:p w14:paraId="63D0D1C2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.find</w:t>
            </w:r>
            <w:proofErr w:type="spellEnd"/>
            <w:r>
              <w:t>();</w:t>
            </w:r>
          </w:p>
          <w:p w14:paraId="5D0BF76F" w14:textId="77777777" w:rsidR="00193A7C" w:rsidRDefault="00193A7C" w:rsidP="00193A7C">
            <w:pPr>
              <w:ind w:firstLineChars="0" w:firstLine="0"/>
            </w:pPr>
            <w:r>
              <w:t>//15</w:t>
            </w:r>
            <w:r>
              <w:t>、删除喜欢北京的用</w:t>
            </w:r>
          </w:p>
          <w:p w14:paraId="2F20561C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.remove</w:t>
            </w:r>
            <w:proofErr w:type="spellEnd"/>
            <w:r>
              <w:t>({"hobby.cities":"</w:t>
            </w:r>
            <w:proofErr w:type="spellStart"/>
            <w:r>
              <w:t>beijing</w:t>
            </w:r>
            <w:proofErr w:type="spellEnd"/>
            <w:r>
              <w:t>"});</w:t>
            </w:r>
          </w:p>
          <w:p w14:paraId="06944286" w14:textId="77777777" w:rsidR="00193A7C" w:rsidRDefault="00193A7C" w:rsidP="00193A7C">
            <w:pPr>
              <w:ind w:firstLineChars="0" w:firstLine="0"/>
            </w:pPr>
            <w:r>
              <w:t>//16</w:t>
            </w:r>
            <w:r>
              <w:t>、删除</w:t>
            </w:r>
            <w:r>
              <w:t>user</w:t>
            </w:r>
            <w:r>
              <w:t>集合</w:t>
            </w:r>
          </w:p>
          <w:p w14:paraId="00C8B3B3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.remove</w:t>
            </w:r>
            <w:proofErr w:type="spellEnd"/>
            <w:r>
              <w:t>({})</w:t>
            </w:r>
          </w:p>
          <w:p w14:paraId="2EA2832A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db.users</w:t>
            </w:r>
            <w:proofErr w:type="gramEnd"/>
            <w:r>
              <w:t>.drop</w:t>
            </w:r>
            <w:proofErr w:type="spellEnd"/>
            <w:r>
              <w:t>()</w:t>
            </w:r>
          </w:p>
          <w:p w14:paraId="2B8EB163" w14:textId="77777777" w:rsidR="00193A7C" w:rsidRDefault="00193A7C" w:rsidP="00193A7C">
            <w:pPr>
              <w:ind w:firstLineChars="0" w:firstLine="0"/>
            </w:pPr>
            <w:r>
              <w:t xml:space="preserve">show </w:t>
            </w:r>
            <w:proofErr w:type="spellStart"/>
            <w:r>
              <w:t>dbs</w:t>
            </w:r>
            <w:proofErr w:type="spellEnd"/>
            <w:r>
              <w:t>;</w:t>
            </w:r>
          </w:p>
          <w:p w14:paraId="1C37DAC0" w14:textId="77777777" w:rsidR="00193A7C" w:rsidRDefault="00193A7C" w:rsidP="00193A7C">
            <w:pPr>
              <w:ind w:firstLineChars="0" w:firstLine="0"/>
            </w:pPr>
          </w:p>
          <w:p w14:paraId="25CFC74A" w14:textId="77777777" w:rsidR="00193A7C" w:rsidRDefault="00193A7C" w:rsidP="00193A7C">
            <w:pPr>
              <w:ind w:firstLineChars="0" w:firstLine="0"/>
            </w:pPr>
            <w:r>
              <w:t>//17</w:t>
            </w:r>
            <w:r>
              <w:t>向</w:t>
            </w:r>
            <w:r>
              <w:t>numbers</w:t>
            </w:r>
            <w:r>
              <w:t>中插入</w:t>
            </w:r>
            <w:r>
              <w:t>20000</w:t>
            </w:r>
            <w:r>
              <w:t>条数据</w:t>
            </w:r>
          </w:p>
          <w:p w14:paraId="2F1D2150" w14:textId="77777777" w:rsidR="00193A7C" w:rsidRDefault="00193A7C" w:rsidP="00193A7C">
            <w:pPr>
              <w:ind w:firstLineChars="0" w:firstLine="0"/>
            </w:pP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1;i</w:t>
            </w:r>
            <w:proofErr w:type="spellEnd"/>
            <w:r>
              <w:t>&lt;</w:t>
            </w:r>
            <w:proofErr w:type="spellStart"/>
            <w:r>
              <w:t>20000;i</w:t>
            </w:r>
            <w:proofErr w:type="spellEnd"/>
            <w:r>
              <w:t>++){</w:t>
            </w:r>
          </w:p>
          <w:p w14:paraId="0B93B778" w14:textId="77777777" w:rsidR="00193A7C" w:rsidRDefault="00193A7C" w:rsidP="00193A7C">
            <w:pPr>
              <w:ind w:firstLineChars="0" w:firstLine="0"/>
            </w:pPr>
            <w:r>
              <w:t xml:space="preserve"> </w:t>
            </w:r>
            <w:proofErr w:type="spellStart"/>
            <w:proofErr w:type="gramStart"/>
            <w:r>
              <w:t>db.numbers</w:t>
            </w:r>
            <w:proofErr w:type="gramEnd"/>
            <w:r>
              <w:t>.insert</w:t>
            </w:r>
            <w:proofErr w:type="spellEnd"/>
            <w:r>
              <w:t>({</w:t>
            </w:r>
            <w:proofErr w:type="spellStart"/>
            <w:r>
              <w:t>num:1</w:t>
            </w:r>
            <w:proofErr w:type="spellEnd"/>
            <w:r>
              <w:t>})</w:t>
            </w:r>
          </w:p>
          <w:p w14:paraId="3CF237AB" w14:textId="77777777" w:rsidR="00193A7C" w:rsidRDefault="00193A7C" w:rsidP="00193A7C">
            <w:pPr>
              <w:ind w:firstLineChars="0" w:firstLine="0"/>
            </w:pPr>
            <w:r>
              <w:t>}</w:t>
            </w:r>
          </w:p>
          <w:p w14:paraId="334E7EBD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db.numbers</w:t>
            </w:r>
            <w:proofErr w:type="gramEnd"/>
            <w:r>
              <w:t>.find</w:t>
            </w:r>
            <w:proofErr w:type="spellEnd"/>
            <w:r>
              <w:t>()</w:t>
            </w:r>
          </w:p>
          <w:p w14:paraId="6560F21F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db.numbers</w:t>
            </w:r>
            <w:proofErr w:type="gramEnd"/>
            <w:r>
              <w:t>.remove</w:t>
            </w:r>
            <w:proofErr w:type="spellEnd"/>
            <w:r>
              <w:t>({});</w:t>
            </w:r>
          </w:p>
          <w:p w14:paraId="53358AD1" w14:textId="77777777" w:rsidR="00193A7C" w:rsidRDefault="00193A7C" w:rsidP="00193A7C">
            <w:pPr>
              <w:ind w:firstLineChars="0" w:firstLine="0"/>
            </w:pPr>
            <w:r>
              <w:t>//</w:t>
            </w:r>
            <w:r>
              <w:t>进阶版</w:t>
            </w:r>
          </w:p>
          <w:p w14:paraId="481B61EC" w14:textId="77777777" w:rsidR="00193A7C" w:rsidRDefault="00193A7C" w:rsidP="00193A7C">
            <w:pPr>
              <w:ind w:firstLineChars="0" w:firstLine="0"/>
            </w:pPr>
            <w:r>
              <w:t xml:space="preserve">var </w:t>
            </w:r>
            <w:proofErr w:type="spellStart"/>
            <w:r>
              <w:t>arr</w:t>
            </w:r>
            <w:proofErr w:type="spellEnd"/>
            <w:r>
              <w:t xml:space="preserve"> = [];</w:t>
            </w:r>
          </w:p>
          <w:p w14:paraId="5D886716" w14:textId="77777777" w:rsidR="00193A7C" w:rsidRDefault="00193A7C" w:rsidP="00193A7C">
            <w:pPr>
              <w:ind w:firstLineChars="0" w:firstLine="0"/>
            </w:pP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&lt;20000;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4E7945A" w14:textId="77777777" w:rsidR="00193A7C" w:rsidRDefault="00193A7C" w:rsidP="00193A7C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arr.push</w:t>
            </w:r>
            <w:proofErr w:type="spellEnd"/>
            <w:proofErr w:type="gramEnd"/>
            <w:r>
              <w:t>({</w:t>
            </w:r>
            <w:proofErr w:type="spellStart"/>
            <w:r>
              <w:t>num:i</w:t>
            </w:r>
            <w:proofErr w:type="spellEnd"/>
            <w:r>
              <w:t>});</w:t>
            </w:r>
          </w:p>
          <w:p w14:paraId="533326F9" w14:textId="77777777" w:rsidR="00193A7C" w:rsidRDefault="00193A7C" w:rsidP="00193A7C">
            <w:pPr>
              <w:ind w:firstLineChars="0" w:firstLine="0"/>
            </w:pPr>
            <w:r>
              <w:t>}</w:t>
            </w:r>
          </w:p>
          <w:p w14:paraId="6C6AF5F9" w14:textId="77777777" w:rsid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db.numbers</w:t>
            </w:r>
            <w:proofErr w:type="gramEnd"/>
            <w:r>
              <w:t>.insert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14:paraId="0FB685C4" w14:textId="5E6B314A" w:rsidR="00193A7C" w:rsidRPr="00193A7C" w:rsidRDefault="00193A7C" w:rsidP="00193A7C">
            <w:pPr>
              <w:ind w:firstLineChars="0" w:firstLine="0"/>
            </w:pPr>
            <w:proofErr w:type="spellStart"/>
            <w:proofErr w:type="gramStart"/>
            <w:r>
              <w:t>db.numbers</w:t>
            </w:r>
            <w:proofErr w:type="gramEnd"/>
            <w:r>
              <w:t>.find</w:t>
            </w:r>
            <w:proofErr w:type="spellEnd"/>
            <w:r>
              <w:t>()</w:t>
            </w:r>
          </w:p>
        </w:tc>
      </w:tr>
    </w:tbl>
    <w:p w14:paraId="3362CA4F" w14:textId="77777777" w:rsidR="00193A7C" w:rsidRPr="00193A7C" w:rsidRDefault="00193A7C" w:rsidP="00193A7C">
      <w:pPr>
        <w:ind w:firstLine="420"/>
      </w:pPr>
    </w:p>
    <w:p w14:paraId="7D5F9B0E" w14:textId="57CC56FB" w:rsidR="004A30C5" w:rsidRDefault="004A30C5" w:rsidP="004A30C5">
      <w:pPr>
        <w:pStyle w:val="2"/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和投影</w:t>
      </w:r>
    </w:p>
    <w:p w14:paraId="5531AE6E" w14:textId="1A3759FF" w:rsidR="004A30C5" w:rsidRDefault="004A30C5" w:rsidP="004A30C5">
      <w:pPr>
        <w:pStyle w:val="3"/>
        <w:ind w:firstLine="420"/>
      </w:pPr>
      <w:r>
        <w:rPr>
          <w:rFonts w:hint="eastAsia"/>
        </w:rPr>
        <w:t>sort</w:t>
      </w:r>
    </w:p>
    <w:p w14:paraId="5194BAC0" w14:textId="77777777" w:rsidR="00AB058A" w:rsidRDefault="00AB058A" w:rsidP="00AB058A">
      <w:pPr>
        <w:ind w:firstLine="420"/>
      </w:pPr>
      <w:r>
        <w:t>//</w:t>
      </w:r>
      <w:r>
        <w:t>排序</w:t>
      </w:r>
    </w:p>
    <w:p w14:paraId="51CD454B" w14:textId="77777777" w:rsidR="00AB058A" w:rsidRDefault="00AB058A" w:rsidP="00AB058A">
      <w:pPr>
        <w:ind w:firstLine="420"/>
      </w:pPr>
      <w:r>
        <w:t>//1</w:t>
      </w:r>
      <w:r>
        <w:t>、为</w:t>
      </w:r>
      <w:r>
        <w:t>1</w:t>
      </w:r>
      <w:r>
        <w:t>：升序</w:t>
      </w:r>
      <w:r>
        <w:t xml:space="preserve"> </w:t>
      </w:r>
      <w:r>
        <w:t>为</w:t>
      </w:r>
      <w:r>
        <w:t>-1</w:t>
      </w:r>
      <w:r>
        <w:t>时，降序排列</w:t>
      </w:r>
    </w:p>
    <w:p w14:paraId="4AE83D84" w14:textId="77777777" w:rsidR="00AB058A" w:rsidRDefault="00AB058A" w:rsidP="00AB058A">
      <w:pPr>
        <w:ind w:firstLine="420"/>
      </w:pPr>
      <w:r>
        <w:t>//2</w:t>
      </w:r>
      <w:r>
        <w:t>、可以指定多个排序字段。</w:t>
      </w:r>
    </w:p>
    <w:p w14:paraId="4A8CC0AD" w14:textId="77777777" w:rsidR="00AB058A" w:rsidRDefault="00AB058A" w:rsidP="00AB058A">
      <w:pPr>
        <w:ind w:firstLine="420"/>
      </w:pPr>
      <w:r>
        <w:t>//3</w:t>
      </w:r>
      <w:r>
        <w:t>、</w:t>
      </w:r>
      <w:r>
        <w:t xml:space="preserve">limit skip sort </w:t>
      </w:r>
      <w:r>
        <w:t>可以以任意的顺序调用</w:t>
      </w:r>
    </w:p>
    <w:p w14:paraId="58845DAF" w14:textId="14C890E1" w:rsidR="004A30C5" w:rsidRDefault="00AB058A" w:rsidP="00AB058A">
      <w:pPr>
        <w:ind w:firstLine="420"/>
      </w:pPr>
      <w:proofErr w:type="spellStart"/>
      <w:proofErr w:type="gramStart"/>
      <w:r>
        <w:t>db.emp.find</w:t>
      </w:r>
      <w:proofErr w:type="spellEnd"/>
      <w:proofErr w:type="gramEnd"/>
      <w:r>
        <w:t>({}).sort({</w:t>
      </w:r>
      <w:proofErr w:type="spellStart"/>
      <w:r>
        <w:t>sal:1,empno</w:t>
      </w:r>
      <w:proofErr w:type="spellEnd"/>
      <w:r>
        <w:t>:-1})</w:t>
      </w:r>
    </w:p>
    <w:p w14:paraId="601E4708" w14:textId="40BEE669" w:rsidR="004A30C5" w:rsidRDefault="004A30C5" w:rsidP="004A30C5">
      <w:pPr>
        <w:pStyle w:val="3"/>
        <w:ind w:firstLine="420"/>
      </w:pPr>
      <w:r>
        <w:rPr>
          <w:rFonts w:hint="eastAsia"/>
        </w:rPr>
        <w:t>投影</w:t>
      </w:r>
    </w:p>
    <w:p w14:paraId="3513096C" w14:textId="3C19A01E" w:rsidR="004A30C5" w:rsidRDefault="004A30C5" w:rsidP="004A3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</w:pPr>
      <w:r w:rsidRPr="004A30C5">
        <w:t>在查询是，可以在第二个参数的位置来设置查询结果的投影</w:t>
      </w:r>
      <w:r>
        <w:tab/>
      </w:r>
      <w:proofErr w:type="spellStart"/>
      <w:r w:rsidRPr="004A30C5">
        <w:t>db.</w:t>
      </w:r>
      <w:proofErr w:type="gramStart"/>
      <w:r w:rsidRPr="004A30C5">
        <w:t>emp.find</w:t>
      </w:r>
      <w:proofErr w:type="spellEnd"/>
      <w:proofErr w:type="gramEnd"/>
      <w:r w:rsidRPr="004A30C5">
        <w:t>({},{</w:t>
      </w:r>
      <w:proofErr w:type="spellStart"/>
      <w:r w:rsidRPr="004A30C5">
        <w:t>ename:1</w:t>
      </w:r>
      <w:proofErr w:type="spellEnd"/>
      <w:r w:rsidRPr="004A30C5">
        <w:t>,_</w:t>
      </w:r>
      <w:proofErr w:type="spellStart"/>
      <w:r w:rsidRPr="004A30C5">
        <w:t>id:0,sal:1</w:t>
      </w:r>
      <w:proofErr w:type="spellEnd"/>
      <w:r w:rsidRPr="004A30C5">
        <w:t>});</w:t>
      </w:r>
    </w:p>
    <w:p w14:paraId="3E207717" w14:textId="0EE82269" w:rsidR="0067650C" w:rsidRDefault="0067650C" w:rsidP="004A3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：表示要显示的字段。</w:t>
      </w:r>
    </w:p>
    <w:p w14:paraId="7A7CD0CF" w14:textId="1F378D64" w:rsidR="0067650C" w:rsidRPr="004A30C5" w:rsidRDefault="0067650C" w:rsidP="004A3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eastAsia="宋体" w:hAnsi="宋体" w:cs="宋体"/>
          <w:bCs w:val="0"/>
          <w:kern w:val="0"/>
          <w:sz w:val="24"/>
          <w:szCs w:val="24"/>
        </w:rPr>
      </w:pPr>
      <w:r>
        <w:rPr>
          <w:rFonts w:hint="eastAsia"/>
        </w:rPr>
        <w:t>0</w:t>
      </w:r>
      <w:r>
        <w:rPr>
          <w:rFonts w:hint="eastAsia"/>
        </w:rPr>
        <w:t>：表示不显示的字段，</w:t>
      </w:r>
      <w:r>
        <w:rPr>
          <w:rFonts w:hint="eastAsia"/>
        </w:rPr>
        <w:t>_</w:t>
      </w:r>
      <w:r>
        <w:t>id</w:t>
      </w:r>
      <w:r>
        <w:rPr>
          <w:rFonts w:hint="eastAsia"/>
        </w:rPr>
        <w:t>是默认显示的。</w:t>
      </w:r>
    </w:p>
    <w:p w14:paraId="769A2B2C" w14:textId="77777777" w:rsidR="004A30C5" w:rsidRPr="004A30C5" w:rsidRDefault="004A30C5" w:rsidP="004A30C5">
      <w:pPr>
        <w:ind w:firstLine="420"/>
      </w:pPr>
    </w:p>
    <w:p w14:paraId="2F48E2F3" w14:textId="77777777" w:rsidR="004A30C5" w:rsidRPr="004A30C5" w:rsidRDefault="004A30C5" w:rsidP="004A30C5">
      <w:pPr>
        <w:ind w:firstLine="420"/>
      </w:pPr>
    </w:p>
    <w:p w14:paraId="10842B72" w14:textId="1939EAEC" w:rsidR="00D228C7" w:rsidRDefault="00AF202D" w:rsidP="00AF202D">
      <w:pPr>
        <w:pStyle w:val="2"/>
      </w:pPr>
      <w:proofErr w:type="spellStart"/>
      <w:r>
        <w:rPr>
          <w:rFonts w:hint="eastAsia"/>
        </w:rPr>
        <w:t>Monggo</w:t>
      </w:r>
      <w:r w:rsidR="00381378">
        <w:rPr>
          <w:rFonts w:hint="eastAsia"/>
        </w:rPr>
        <w:t>o</w:t>
      </w:r>
      <w:r>
        <w:rPr>
          <w:rFonts w:hint="eastAsia"/>
        </w:rPr>
        <w:t>se</w:t>
      </w:r>
      <w:proofErr w:type="spellEnd"/>
    </w:p>
    <w:p w14:paraId="0C93E970" w14:textId="77777777" w:rsidR="00AF202D" w:rsidRPr="00AF202D" w:rsidRDefault="00AF202D" w:rsidP="00AF202D">
      <w:pPr>
        <w:ind w:firstLine="420"/>
      </w:pPr>
    </w:p>
    <w:sectPr w:rsidR="00AF202D" w:rsidRPr="00AF202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338BD" w14:textId="77777777" w:rsidR="00D412FE" w:rsidRDefault="00D412FE" w:rsidP="005507A5">
      <w:pPr>
        <w:ind w:firstLine="420"/>
      </w:pPr>
      <w:r>
        <w:separator/>
      </w:r>
    </w:p>
  </w:endnote>
  <w:endnote w:type="continuationSeparator" w:id="0">
    <w:p w14:paraId="25F556A2" w14:textId="77777777" w:rsidR="00D412FE" w:rsidRDefault="00D412FE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982F" w14:textId="77777777" w:rsidR="00AA7ABB" w:rsidRDefault="00AA7AB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DEFA" w14:textId="77777777" w:rsidR="00AA7ABB" w:rsidRDefault="00AA7AB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0A36E" w14:textId="77777777" w:rsidR="00AA7ABB" w:rsidRDefault="00AA7AB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A093C" w14:textId="77777777" w:rsidR="00D412FE" w:rsidRDefault="00D412FE" w:rsidP="005507A5">
      <w:pPr>
        <w:ind w:firstLine="420"/>
      </w:pPr>
      <w:r>
        <w:separator/>
      </w:r>
    </w:p>
  </w:footnote>
  <w:footnote w:type="continuationSeparator" w:id="0">
    <w:p w14:paraId="51841E45" w14:textId="77777777" w:rsidR="00D412FE" w:rsidRDefault="00D412FE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CB10" w14:textId="77777777" w:rsidR="00AA7ABB" w:rsidRDefault="00AA7AB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A546" w14:textId="77777777" w:rsidR="00AA7ABB" w:rsidRDefault="00AA7AB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229F" w14:textId="77777777" w:rsidR="00AA7ABB" w:rsidRDefault="00AA7AB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883195A"/>
    <w:multiLevelType w:val="hybridMultilevel"/>
    <w:tmpl w:val="E790FE24"/>
    <w:lvl w:ilvl="0" w:tplc="578E5EBC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7" w15:restartNumberingAfterBreak="0">
    <w:nsid w:val="7A58514F"/>
    <w:multiLevelType w:val="hybridMultilevel"/>
    <w:tmpl w:val="D7E4E738"/>
    <w:lvl w:ilvl="0" w:tplc="872C1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CAD"/>
    <w:rsid w:val="00001CE9"/>
    <w:rsid w:val="000020DE"/>
    <w:rsid w:val="000038B2"/>
    <w:rsid w:val="00003905"/>
    <w:rsid w:val="00003B4A"/>
    <w:rsid w:val="00004911"/>
    <w:rsid w:val="000050B1"/>
    <w:rsid w:val="000052E1"/>
    <w:rsid w:val="00006123"/>
    <w:rsid w:val="00010D0C"/>
    <w:rsid w:val="00010F7F"/>
    <w:rsid w:val="000111C2"/>
    <w:rsid w:val="00011533"/>
    <w:rsid w:val="00011D96"/>
    <w:rsid w:val="00011DA9"/>
    <w:rsid w:val="0001216B"/>
    <w:rsid w:val="0001275C"/>
    <w:rsid w:val="00013D43"/>
    <w:rsid w:val="00014FEB"/>
    <w:rsid w:val="00017113"/>
    <w:rsid w:val="00020FF0"/>
    <w:rsid w:val="0002318F"/>
    <w:rsid w:val="000237FA"/>
    <w:rsid w:val="00024B79"/>
    <w:rsid w:val="000252FC"/>
    <w:rsid w:val="0002575B"/>
    <w:rsid w:val="00027C6F"/>
    <w:rsid w:val="00027CAA"/>
    <w:rsid w:val="0003148C"/>
    <w:rsid w:val="00032111"/>
    <w:rsid w:val="00032859"/>
    <w:rsid w:val="00032F7D"/>
    <w:rsid w:val="0003363A"/>
    <w:rsid w:val="00033F7D"/>
    <w:rsid w:val="000345DD"/>
    <w:rsid w:val="00035917"/>
    <w:rsid w:val="00036A74"/>
    <w:rsid w:val="00036D4D"/>
    <w:rsid w:val="00037A42"/>
    <w:rsid w:val="0004075B"/>
    <w:rsid w:val="00040C50"/>
    <w:rsid w:val="000422EA"/>
    <w:rsid w:val="00042748"/>
    <w:rsid w:val="00042F1F"/>
    <w:rsid w:val="00044304"/>
    <w:rsid w:val="00044B03"/>
    <w:rsid w:val="00044EEF"/>
    <w:rsid w:val="000458FA"/>
    <w:rsid w:val="0005055F"/>
    <w:rsid w:val="00052794"/>
    <w:rsid w:val="0005283C"/>
    <w:rsid w:val="00053169"/>
    <w:rsid w:val="000539F5"/>
    <w:rsid w:val="00055006"/>
    <w:rsid w:val="000550D6"/>
    <w:rsid w:val="00055558"/>
    <w:rsid w:val="00056C14"/>
    <w:rsid w:val="00060284"/>
    <w:rsid w:val="0006048B"/>
    <w:rsid w:val="00060792"/>
    <w:rsid w:val="00061A80"/>
    <w:rsid w:val="00061BD9"/>
    <w:rsid w:val="00062EB7"/>
    <w:rsid w:val="000633FF"/>
    <w:rsid w:val="00064BD3"/>
    <w:rsid w:val="000659DC"/>
    <w:rsid w:val="00065D76"/>
    <w:rsid w:val="00065EB3"/>
    <w:rsid w:val="00066475"/>
    <w:rsid w:val="00067E6A"/>
    <w:rsid w:val="00070DB9"/>
    <w:rsid w:val="00071988"/>
    <w:rsid w:val="000722C0"/>
    <w:rsid w:val="0007262D"/>
    <w:rsid w:val="00073DF1"/>
    <w:rsid w:val="0007411A"/>
    <w:rsid w:val="00074461"/>
    <w:rsid w:val="00074BC3"/>
    <w:rsid w:val="00075384"/>
    <w:rsid w:val="00075AB7"/>
    <w:rsid w:val="00075F57"/>
    <w:rsid w:val="000771A9"/>
    <w:rsid w:val="00077745"/>
    <w:rsid w:val="00077AD7"/>
    <w:rsid w:val="000802F0"/>
    <w:rsid w:val="00084040"/>
    <w:rsid w:val="00084261"/>
    <w:rsid w:val="0008546A"/>
    <w:rsid w:val="0009187A"/>
    <w:rsid w:val="0009259F"/>
    <w:rsid w:val="00092EA0"/>
    <w:rsid w:val="00093248"/>
    <w:rsid w:val="00094053"/>
    <w:rsid w:val="00094464"/>
    <w:rsid w:val="0009547D"/>
    <w:rsid w:val="00095CF5"/>
    <w:rsid w:val="00097627"/>
    <w:rsid w:val="000976DC"/>
    <w:rsid w:val="000A06AE"/>
    <w:rsid w:val="000A1454"/>
    <w:rsid w:val="000A1D72"/>
    <w:rsid w:val="000A6D26"/>
    <w:rsid w:val="000A7545"/>
    <w:rsid w:val="000A79B7"/>
    <w:rsid w:val="000A7F46"/>
    <w:rsid w:val="000B00B2"/>
    <w:rsid w:val="000B3428"/>
    <w:rsid w:val="000B3EB3"/>
    <w:rsid w:val="000B48E3"/>
    <w:rsid w:val="000B4B9A"/>
    <w:rsid w:val="000B5A80"/>
    <w:rsid w:val="000B5A8C"/>
    <w:rsid w:val="000B6725"/>
    <w:rsid w:val="000B786C"/>
    <w:rsid w:val="000B7A3A"/>
    <w:rsid w:val="000C2057"/>
    <w:rsid w:val="000C289C"/>
    <w:rsid w:val="000C4055"/>
    <w:rsid w:val="000C52F9"/>
    <w:rsid w:val="000C696B"/>
    <w:rsid w:val="000C697F"/>
    <w:rsid w:val="000C7D3C"/>
    <w:rsid w:val="000D191C"/>
    <w:rsid w:val="000D2234"/>
    <w:rsid w:val="000D2BCC"/>
    <w:rsid w:val="000D3847"/>
    <w:rsid w:val="000D399B"/>
    <w:rsid w:val="000D537A"/>
    <w:rsid w:val="000D5C51"/>
    <w:rsid w:val="000D7B3B"/>
    <w:rsid w:val="000E18CD"/>
    <w:rsid w:val="000E3F1E"/>
    <w:rsid w:val="000E452D"/>
    <w:rsid w:val="000E45AA"/>
    <w:rsid w:val="000E4D9B"/>
    <w:rsid w:val="000E50E1"/>
    <w:rsid w:val="000E5D17"/>
    <w:rsid w:val="000E6008"/>
    <w:rsid w:val="000E74C9"/>
    <w:rsid w:val="000E7E7B"/>
    <w:rsid w:val="000F0604"/>
    <w:rsid w:val="000F15D0"/>
    <w:rsid w:val="000F284D"/>
    <w:rsid w:val="000F284E"/>
    <w:rsid w:val="000F2A24"/>
    <w:rsid w:val="000F2A66"/>
    <w:rsid w:val="000F2FB8"/>
    <w:rsid w:val="000F36DA"/>
    <w:rsid w:val="000F419F"/>
    <w:rsid w:val="000F6372"/>
    <w:rsid w:val="001007AD"/>
    <w:rsid w:val="001007BE"/>
    <w:rsid w:val="0010137C"/>
    <w:rsid w:val="001018AC"/>
    <w:rsid w:val="00101A58"/>
    <w:rsid w:val="0010330C"/>
    <w:rsid w:val="00104884"/>
    <w:rsid w:val="00104CDB"/>
    <w:rsid w:val="0010690F"/>
    <w:rsid w:val="001074EE"/>
    <w:rsid w:val="00107981"/>
    <w:rsid w:val="00107F2E"/>
    <w:rsid w:val="001121DF"/>
    <w:rsid w:val="001128AD"/>
    <w:rsid w:val="00113501"/>
    <w:rsid w:val="00113659"/>
    <w:rsid w:val="00113E24"/>
    <w:rsid w:val="00114762"/>
    <w:rsid w:val="00114DF8"/>
    <w:rsid w:val="00115FD4"/>
    <w:rsid w:val="0011609A"/>
    <w:rsid w:val="00120784"/>
    <w:rsid w:val="00120E5C"/>
    <w:rsid w:val="00121420"/>
    <w:rsid w:val="001222EB"/>
    <w:rsid w:val="00122833"/>
    <w:rsid w:val="00122AAB"/>
    <w:rsid w:val="00122BC6"/>
    <w:rsid w:val="00124DFB"/>
    <w:rsid w:val="001251A1"/>
    <w:rsid w:val="001254F3"/>
    <w:rsid w:val="00125D09"/>
    <w:rsid w:val="00130CE3"/>
    <w:rsid w:val="00132908"/>
    <w:rsid w:val="00132F5B"/>
    <w:rsid w:val="0013354C"/>
    <w:rsid w:val="00134175"/>
    <w:rsid w:val="001346C4"/>
    <w:rsid w:val="00135637"/>
    <w:rsid w:val="001361DF"/>
    <w:rsid w:val="001369B8"/>
    <w:rsid w:val="00136FE5"/>
    <w:rsid w:val="0014091B"/>
    <w:rsid w:val="00140AB8"/>
    <w:rsid w:val="00140FD2"/>
    <w:rsid w:val="001410DF"/>
    <w:rsid w:val="00141536"/>
    <w:rsid w:val="00141EF0"/>
    <w:rsid w:val="00142538"/>
    <w:rsid w:val="0014344A"/>
    <w:rsid w:val="00143563"/>
    <w:rsid w:val="001436A0"/>
    <w:rsid w:val="00143BDF"/>
    <w:rsid w:val="001441F2"/>
    <w:rsid w:val="00144974"/>
    <w:rsid w:val="00144F29"/>
    <w:rsid w:val="00147A6D"/>
    <w:rsid w:val="001519AE"/>
    <w:rsid w:val="00152211"/>
    <w:rsid w:val="001523B8"/>
    <w:rsid w:val="00153602"/>
    <w:rsid w:val="0015415B"/>
    <w:rsid w:val="00155712"/>
    <w:rsid w:val="00155DDC"/>
    <w:rsid w:val="0015665B"/>
    <w:rsid w:val="00156940"/>
    <w:rsid w:val="0015764A"/>
    <w:rsid w:val="00157EAE"/>
    <w:rsid w:val="00160A34"/>
    <w:rsid w:val="001620EE"/>
    <w:rsid w:val="00162AF2"/>
    <w:rsid w:val="00163EB3"/>
    <w:rsid w:val="00165717"/>
    <w:rsid w:val="0016645F"/>
    <w:rsid w:val="00166A73"/>
    <w:rsid w:val="00166AD0"/>
    <w:rsid w:val="001678F3"/>
    <w:rsid w:val="00170726"/>
    <w:rsid w:val="0017097E"/>
    <w:rsid w:val="00170EE0"/>
    <w:rsid w:val="0017274F"/>
    <w:rsid w:val="001772A6"/>
    <w:rsid w:val="00177547"/>
    <w:rsid w:val="001819D1"/>
    <w:rsid w:val="00183295"/>
    <w:rsid w:val="00183B82"/>
    <w:rsid w:val="00183EF1"/>
    <w:rsid w:val="00183F84"/>
    <w:rsid w:val="00184164"/>
    <w:rsid w:val="00185498"/>
    <w:rsid w:val="00186011"/>
    <w:rsid w:val="00187BB6"/>
    <w:rsid w:val="00187FCE"/>
    <w:rsid w:val="00192071"/>
    <w:rsid w:val="00193A7C"/>
    <w:rsid w:val="00193D60"/>
    <w:rsid w:val="001951CD"/>
    <w:rsid w:val="00195398"/>
    <w:rsid w:val="0019575B"/>
    <w:rsid w:val="00195E6D"/>
    <w:rsid w:val="0019619B"/>
    <w:rsid w:val="00196486"/>
    <w:rsid w:val="00196C69"/>
    <w:rsid w:val="001A11F0"/>
    <w:rsid w:val="001A15F6"/>
    <w:rsid w:val="001A2FAC"/>
    <w:rsid w:val="001A4AFD"/>
    <w:rsid w:val="001A5520"/>
    <w:rsid w:val="001A6355"/>
    <w:rsid w:val="001A6375"/>
    <w:rsid w:val="001A7029"/>
    <w:rsid w:val="001A78A0"/>
    <w:rsid w:val="001A7C84"/>
    <w:rsid w:val="001B0B95"/>
    <w:rsid w:val="001B0BB1"/>
    <w:rsid w:val="001B1CE0"/>
    <w:rsid w:val="001B4550"/>
    <w:rsid w:val="001B56D6"/>
    <w:rsid w:val="001B5D8E"/>
    <w:rsid w:val="001B611F"/>
    <w:rsid w:val="001B6D36"/>
    <w:rsid w:val="001C00F0"/>
    <w:rsid w:val="001C3DA9"/>
    <w:rsid w:val="001C3EE9"/>
    <w:rsid w:val="001C4B27"/>
    <w:rsid w:val="001C4E1A"/>
    <w:rsid w:val="001C5FAB"/>
    <w:rsid w:val="001C6B4C"/>
    <w:rsid w:val="001C70BD"/>
    <w:rsid w:val="001C7A26"/>
    <w:rsid w:val="001D1718"/>
    <w:rsid w:val="001D2F33"/>
    <w:rsid w:val="001D32A0"/>
    <w:rsid w:val="001D3942"/>
    <w:rsid w:val="001D5431"/>
    <w:rsid w:val="001D54FE"/>
    <w:rsid w:val="001D5C4B"/>
    <w:rsid w:val="001D5D59"/>
    <w:rsid w:val="001D5FF9"/>
    <w:rsid w:val="001D7A35"/>
    <w:rsid w:val="001E0D3B"/>
    <w:rsid w:val="001E22FC"/>
    <w:rsid w:val="001E2F43"/>
    <w:rsid w:val="001E302D"/>
    <w:rsid w:val="001E41C2"/>
    <w:rsid w:val="001E4551"/>
    <w:rsid w:val="001E4715"/>
    <w:rsid w:val="001E5D67"/>
    <w:rsid w:val="001E5EDA"/>
    <w:rsid w:val="001E6574"/>
    <w:rsid w:val="001E67BD"/>
    <w:rsid w:val="001F3355"/>
    <w:rsid w:val="001F3AC1"/>
    <w:rsid w:val="001F3BC7"/>
    <w:rsid w:val="001F4FF9"/>
    <w:rsid w:val="001F5388"/>
    <w:rsid w:val="001F621C"/>
    <w:rsid w:val="001F7958"/>
    <w:rsid w:val="001F7C5D"/>
    <w:rsid w:val="0020011E"/>
    <w:rsid w:val="002002B2"/>
    <w:rsid w:val="00200491"/>
    <w:rsid w:val="00202B50"/>
    <w:rsid w:val="002039E6"/>
    <w:rsid w:val="00203ED7"/>
    <w:rsid w:val="00204789"/>
    <w:rsid w:val="002047DE"/>
    <w:rsid w:val="002048C1"/>
    <w:rsid w:val="00204D6E"/>
    <w:rsid w:val="00206AF8"/>
    <w:rsid w:val="00206DAC"/>
    <w:rsid w:val="00207CB1"/>
    <w:rsid w:val="00207D43"/>
    <w:rsid w:val="00207EC0"/>
    <w:rsid w:val="0021055E"/>
    <w:rsid w:val="00212120"/>
    <w:rsid w:val="00212F18"/>
    <w:rsid w:val="002130AF"/>
    <w:rsid w:val="002137F0"/>
    <w:rsid w:val="00213A3E"/>
    <w:rsid w:val="0021533E"/>
    <w:rsid w:val="00215B48"/>
    <w:rsid w:val="00216FBB"/>
    <w:rsid w:val="00217565"/>
    <w:rsid w:val="00217FCF"/>
    <w:rsid w:val="002209D3"/>
    <w:rsid w:val="002217CE"/>
    <w:rsid w:val="0022198E"/>
    <w:rsid w:val="00222838"/>
    <w:rsid w:val="00222C19"/>
    <w:rsid w:val="00223013"/>
    <w:rsid w:val="0022378E"/>
    <w:rsid w:val="0022417E"/>
    <w:rsid w:val="00227431"/>
    <w:rsid w:val="002319F4"/>
    <w:rsid w:val="00232EB2"/>
    <w:rsid w:val="00233DA6"/>
    <w:rsid w:val="00234676"/>
    <w:rsid w:val="00234B09"/>
    <w:rsid w:val="002356D0"/>
    <w:rsid w:val="00236D17"/>
    <w:rsid w:val="002378A7"/>
    <w:rsid w:val="00237F3D"/>
    <w:rsid w:val="00241E20"/>
    <w:rsid w:val="002434FF"/>
    <w:rsid w:val="00243618"/>
    <w:rsid w:val="00244A70"/>
    <w:rsid w:val="0024565A"/>
    <w:rsid w:val="00245836"/>
    <w:rsid w:val="00245F15"/>
    <w:rsid w:val="0024632D"/>
    <w:rsid w:val="00246513"/>
    <w:rsid w:val="00247353"/>
    <w:rsid w:val="00247AEC"/>
    <w:rsid w:val="002503FC"/>
    <w:rsid w:val="00250647"/>
    <w:rsid w:val="002536CC"/>
    <w:rsid w:val="00253A23"/>
    <w:rsid w:val="00253C3A"/>
    <w:rsid w:val="00254074"/>
    <w:rsid w:val="00260EAD"/>
    <w:rsid w:val="00261553"/>
    <w:rsid w:val="00262421"/>
    <w:rsid w:val="00262FB4"/>
    <w:rsid w:val="0026312E"/>
    <w:rsid w:val="00263919"/>
    <w:rsid w:val="00263F5B"/>
    <w:rsid w:val="00264B21"/>
    <w:rsid w:val="002703B3"/>
    <w:rsid w:val="00270A24"/>
    <w:rsid w:val="00270FCC"/>
    <w:rsid w:val="00271252"/>
    <w:rsid w:val="00271C82"/>
    <w:rsid w:val="002740DC"/>
    <w:rsid w:val="002757CE"/>
    <w:rsid w:val="00276523"/>
    <w:rsid w:val="00276717"/>
    <w:rsid w:val="00276E03"/>
    <w:rsid w:val="00277297"/>
    <w:rsid w:val="0028010E"/>
    <w:rsid w:val="00280338"/>
    <w:rsid w:val="002816ED"/>
    <w:rsid w:val="00282FEB"/>
    <w:rsid w:val="00284173"/>
    <w:rsid w:val="00284AC2"/>
    <w:rsid w:val="0028681B"/>
    <w:rsid w:val="002879CE"/>
    <w:rsid w:val="002879EA"/>
    <w:rsid w:val="00287BCB"/>
    <w:rsid w:val="00287ED1"/>
    <w:rsid w:val="0029096B"/>
    <w:rsid w:val="00291FC8"/>
    <w:rsid w:val="00292708"/>
    <w:rsid w:val="00292964"/>
    <w:rsid w:val="0029347A"/>
    <w:rsid w:val="00293DF2"/>
    <w:rsid w:val="00295AA9"/>
    <w:rsid w:val="00296715"/>
    <w:rsid w:val="0029683F"/>
    <w:rsid w:val="00297B2A"/>
    <w:rsid w:val="002A044C"/>
    <w:rsid w:val="002A2021"/>
    <w:rsid w:val="002A2CE9"/>
    <w:rsid w:val="002A4AD3"/>
    <w:rsid w:val="002A5433"/>
    <w:rsid w:val="002A5562"/>
    <w:rsid w:val="002A5E12"/>
    <w:rsid w:val="002A6812"/>
    <w:rsid w:val="002A68D0"/>
    <w:rsid w:val="002A76FC"/>
    <w:rsid w:val="002A7725"/>
    <w:rsid w:val="002A788A"/>
    <w:rsid w:val="002A79B4"/>
    <w:rsid w:val="002B0A94"/>
    <w:rsid w:val="002B109B"/>
    <w:rsid w:val="002B2709"/>
    <w:rsid w:val="002B353A"/>
    <w:rsid w:val="002B41A5"/>
    <w:rsid w:val="002B4375"/>
    <w:rsid w:val="002B4C94"/>
    <w:rsid w:val="002B58D8"/>
    <w:rsid w:val="002B5D0D"/>
    <w:rsid w:val="002B6796"/>
    <w:rsid w:val="002B6877"/>
    <w:rsid w:val="002C0220"/>
    <w:rsid w:val="002C0E6E"/>
    <w:rsid w:val="002C125D"/>
    <w:rsid w:val="002C2BB7"/>
    <w:rsid w:val="002C2D1A"/>
    <w:rsid w:val="002C4E28"/>
    <w:rsid w:val="002C5775"/>
    <w:rsid w:val="002C5E4F"/>
    <w:rsid w:val="002C643F"/>
    <w:rsid w:val="002D0403"/>
    <w:rsid w:val="002D0BFA"/>
    <w:rsid w:val="002D159A"/>
    <w:rsid w:val="002D3268"/>
    <w:rsid w:val="002D35AF"/>
    <w:rsid w:val="002D41C4"/>
    <w:rsid w:val="002D4BCE"/>
    <w:rsid w:val="002D6A6C"/>
    <w:rsid w:val="002D75B4"/>
    <w:rsid w:val="002E0A5B"/>
    <w:rsid w:val="002E1D07"/>
    <w:rsid w:val="002E2013"/>
    <w:rsid w:val="002E308F"/>
    <w:rsid w:val="002E4933"/>
    <w:rsid w:val="002E653E"/>
    <w:rsid w:val="002E74D1"/>
    <w:rsid w:val="002E7558"/>
    <w:rsid w:val="002F0580"/>
    <w:rsid w:val="002F20A7"/>
    <w:rsid w:val="002F2502"/>
    <w:rsid w:val="002F3666"/>
    <w:rsid w:val="002F429C"/>
    <w:rsid w:val="002F4D41"/>
    <w:rsid w:val="002F6430"/>
    <w:rsid w:val="00301D9B"/>
    <w:rsid w:val="003024BE"/>
    <w:rsid w:val="00302685"/>
    <w:rsid w:val="00304A23"/>
    <w:rsid w:val="00306A3C"/>
    <w:rsid w:val="00306B2A"/>
    <w:rsid w:val="0030707A"/>
    <w:rsid w:val="0030791E"/>
    <w:rsid w:val="00307BE7"/>
    <w:rsid w:val="00307CE9"/>
    <w:rsid w:val="00310EC0"/>
    <w:rsid w:val="003119B4"/>
    <w:rsid w:val="00311C27"/>
    <w:rsid w:val="00311F00"/>
    <w:rsid w:val="003124E5"/>
    <w:rsid w:val="003127ED"/>
    <w:rsid w:val="00313F0D"/>
    <w:rsid w:val="00315AE7"/>
    <w:rsid w:val="00316334"/>
    <w:rsid w:val="00316CBD"/>
    <w:rsid w:val="0031715E"/>
    <w:rsid w:val="00320EA5"/>
    <w:rsid w:val="00321135"/>
    <w:rsid w:val="00321CD0"/>
    <w:rsid w:val="00322258"/>
    <w:rsid w:val="0032275E"/>
    <w:rsid w:val="00322763"/>
    <w:rsid w:val="00322BB6"/>
    <w:rsid w:val="00323A4B"/>
    <w:rsid w:val="00325284"/>
    <w:rsid w:val="003257BC"/>
    <w:rsid w:val="00330F07"/>
    <w:rsid w:val="00331C2B"/>
    <w:rsid w:val="00333502"/>
    <w:rsid w:val="00333745"/>
    <w:rsid w:val="00333BDF"/>
    <w:rsid w:val="00334777"/>
    <w:rsid w:val="00334D02"/>
    <w:rsid w:val="00335203"/>
    <w:rsid w:val="003352C1"/>
    <w:rsid w:val="003352DD"/>
    <w:rsid w:val="00335AED"/>
    <w:rsid w:val="00336463"/>
    <w:rsid w:val="00341671"/>
    <w:rsid w:val="00341F5F"/>
    <w:rsid w:val="00342E39"/>
    <w:rsid w:val="00342F2C"/>
    <w:rsid w:val="003458CA"/>
    <w:rsid w:val="00345AC3"/>
    <w:rsid w:val="003476E9"/>
    <w:rsid w:val="00347F9F"/>
    <w:rsid w:val="0035051C"/>
    <w:rsid w:val="00350BF9"/>
    <w:rsid w:val="00350FDB"/>
    <w:rsid w:val="003510EF"/>
    <w:rsid w:val="0035157A"/>
    <w:rsid w:val="003529A9"/>
    <w:rsid w:val="00352D31"/>
    <w:rsid w:val="00354781"/>
    <w:rsid w:val="0035481E"/>
    <w:rsid w:val="003549D1"/>
    <w:rsid w:val="00354FE9"/>
    <w:rsid w:val="00355601"/>
    <w:rsid w:val="00356EA2"/>
    <w:rsid w:val="003613A2"/>
    <w:rsid w:val="0036221D"/>
    <w:rsid w:val="00362B9A"/>
    <w:rsid w:val="00362C1C"/>
    <w:rsid w:val="00362E08"/>
    <w:rsid w:val="00365468"/>
    <w:rsid w:val="00365937"/>
    <w:rsid w:val="00365E15"/>
    <w:rsid w:val="0036621A"/>
    <w:rsid w:val="00367BCB"/>
    <w:rsid w:val="00371217"/>
    <w:rsid w:val="00372492"/>
    <w:rsid w:val="00372935"/>
    <w:rsid w:val="00372FBB"/>
    <w:rsid w:val="0037542B"/>
    <w:rsid w:val="003760C4"/>
    <w:rsid w:val="00376861"/>
    <w:rsid w:val="003769CE"/>
    <w:rsid w:val="0038035E"/>
    <w:rsid w:val="003807E2"/>
    <w:rsid w:val="003809FD"/>
    <w:rsid w:val="00381378"/>
    <w:rsid w:val="003818FA"/>
    <w:rsid w:val="00381D41"/>
    <w:rsid w:val="00382648"/>
    <w:rsid w:val="0038314E"/>
    <w:rsid w:val="0038397E"/>
    <w:rsid w:val="00384773"/>
    <w:rsid w:val="00384956"/>
    <w:rsid w:val="0038617E"/>
    <w:rsid w:val="00390E6E"/>
    <w:rsid w:val="0039152A"/>
    <w:rsid w:val="00392286"/>
    <w:rsid w:val="00392772"/>
    <w:rsid w:val="00392C9D"/>
    <w:rsid w:val="0039368B"/>
    <w:rsid w:val="00394C5A"/>
    <w:rsid w:val="00394CBC"/>
    <w:rsid w:val="00395154"/>
    <w:rsid w:val="003A04DC"/>
    <w:rsid w:val="003A24C4"/>
    <w:rsid w:val="003A43C7"/>
    <w:rsid w:val="003A488C"/>
    <w:rsid w:val="003A4966"/>
    <w:rsid w:val="003A5503"/>
    <w:rsid w:val="003A5E33"/>
    <w:rsid w:val="003B0B3D"/>
    <w:rsid w:val="003B12BB"/>
    <w:rsid w:val="003B1350"/>
    <w:rsid w:val="003B1A96"/>
    <w:rsid w:val="003B2EF9"/>
    <w:rsid w:val="003B48F3"/>
    <w:rsid w:val="003B5221"/>
    <w:rsid w:val="003B5367"/>
    <w:rsid w:val="003B53CC"/>
    <w:rsid w:val="003B5E3B"/>
    <w:rsid w:val="003B7325"/>
    <w:rsid w:val="003B73EA"/>
    <w:rsid w:val="003C10DA"/>
    <w:rsid w:val="003C1491"/>
    <w:rsid w:val="003C269E"/>
    <w:rsid w:val="003C2909"/>
    <w:rsid w:val="003C2D45"/>
    <w:rsid w:val="003C4890"/>
    <w:rsid w:val="003C4BFE"/>
    <w:rsid w:val="003C4E1B"/>
    <w:rsid w:val="003C5168"/>
    <w:rsid w:val="003C5225"/>
    <w:rsid w:val="003C53F0"/>
    <w:rsid w:val="003C55DF"/>
    <w:rsid w:val="003C586C"/>
    <w:rsid w:val="003C58A7"/>
    <w:rsid w:val="003C7634"/>
    <w:rsid w:val="003C76B6"/>
    <w:rsid w:val="003C7E4A"/>
    <w:rsid w:val="003D1C35"/>
    <w:rsid w:val="003D54D2"/>
    <w:rsid w:val="003D54D5"/>
    <w:rsid w:val="003D5BE7"/>
    <w:rsid w:val="003D5FD8"/>
    <w:rsid w:val="003D60B0"/>
    <w:rsid w:val="003D6258"/>
    <w:rsid w:val="003D6568"/>
    <w:rsid w:val="003D6FEF"/>
    <w:rsid w:val="003E0BA9"/>
    <w:rsid w:val="003E0BE0"/>
    <w:rsid w:val="003E0BEC"/>
    <w:rsid w:val="003E176D"/>
    <w:rsid w:val="003E1D4C"/>
    <w:rsid w:val="003E21CB"/>
    <w:rsid w:val="003E3C51"/>
    <w:rsid w:val="003E45CA"/>
    <w:rsid w:val="003E4EFC"/>
    <w:rsid w:val="003E5019"/>
    <w:rsid w:val="003E781C"/>
    <w:rsid w:val="003E7F6A"/>
    <w:rsid w:val="003F06C8"/>
    <w:rsid w:val="003F0BC1"/>
    <w:rsid w:val="003F1187"/>
    <w:rsid w:val="003F271C"/>
    <w:rsid w:val="003F2BBD"/>
    <w:rsid w:val="003F3835"/>
    <w:rsid w:val="003F3A1E"/>
    <w:rsid w:val="003F5371"/>
    <w:rsid w:val="003F5CCF"/>
    <w:rsid w:val="003F5D11"/>
    <w:rsid w:val="003F5DFF"/>
    <w:rsid w:val="003F5E92"/>
    <w:rsid w:val="003F5FFC"/>
    <w:rsid w:val="003F6151"/>
    <w:rsid w:val="003F68C5"/>
    <w:rsid w:val="003F6A37"/>
    <w:rsid w:val="003F7825"/>
    <w:rsid w:val="0040030E"/>
    <w:rsid w:val="00400DFF"/>
    <w:rsid w:val="00400FD3"/>
    <w:rsid w:val="00401503"/>
    <w:rsid w:val="004016E2"/>
    <w:rsid w:val="00402B9D"/>
    <w:rsid w:val="00402DDB"/>
    <w:rsid w:val="00402F0E"/>
    <w:rsid w:val="00403940"/>
    <w:rsid w:val="0040462F"/>
    <w:rsid w:val="0040496C"/>
    <w:rsid w:val="00404C3F"/>
    <w:rsid w:val="00404C7E"/>
    <w:rsid w:val="00404CC4"/>
    <w:rsid w:val="004070EA"/>
    <w:rsid w:val="0040711D"/>
    <w:rsid w:val="004148E4"/>
    <w:rsid w:val="00415BE8"/>
    <w:rsid w:val="00416043"/>
    <w:rsid w:val="004175E2"/>
    <w:rsid w:val="00420BB0"/>
    <w:rsid w:val="00421C77"/>
    <w:rsid w:val="004226E2"/>
    <w:rsid w:val="00422C5F"/>
    <w:rsid w:val="0042348C"/>
    <w:rsid w:val="004234D6"/>
    <w:rsid w:val="00424710"/>
    <w:rsid w:val="00424C2F"/>
    <w:rsid w:val="00425340"/>
    <w:rsid w:val="004259AC"/>
    <w:rsid w:val="0042604E"/>
    <w:rsid w:val="004331F0"/>
    <w:rsid w:val="004342A7"/>
    <w:rsid w:val="00434814"/>
    <w:rsid w:val="0043522F"/>
    <w:rsid w:val="00440AB0"/>
    <w:rsid w:val="0044138A"/>
    <w:rsid w:val="00441FD9"/>
    <w:rsid w:val="00442E2B"/>
    <w:rsid w:val="00443545"/>
    <w:rsid w:val="0044422A"/>
    <w:rsid w:val="00444A78"/>
    <w:rsid w:val="00445BDC"/>
    <w:rsid w:val="00446D3D"/>
    <w:rsid w:val="004470DD"/>
    <w:rsid w:val="004475D4"/>
    <w:rsid w:val="004508B3"/>
    <w:rsid w:val="004508F7"/>
    <w:rsid w:val="004512D7"/>
    <w:rsid w:val="004513AF"/>
    <w:rsid w:val="00451533"/>
    <w:rsid w:val="0045208E"/>
    <w:rsid w:val="00452248"/>
    <w:rsid w:val="00452A74"/>
    <w:rsid w:val="00452AD3"/>
    <w:rsid w:val="00452AD7"/>
    <w:rsid w:val="00453C19"/>
    <w:rsid w:val="00453E29"/>
    <w:rsid w:val="00455289"/>
    <w:rsid w:val="004555D1"/>
    <w:rsid w:val="00455D48"/>
    <w:rsid w:val="00456139"/>
    <w:rsid w:val="00456F60"/>
    <w:rsid w:val="00456FAF"/>
    <w:rsid w:val="0045777F"/>
    <w:rsid w:val="00460218"/>
    <w:rsid w:val="00460246"/>
    <w:rsid w:val="00461183"/>
    <w:rsid w:val="00462C58"/>
    <w:rsid w:val="004655BA"/>
    <w:rsid w:val="004658AA"/>
    <w:rsid w:val="00465987"/>
    <w:rsid w:val="00465FB9"/>
    <w:rsid w:val="0046614A"/>
    <w:rsid w:val="0046674F"/>
    <w:rsid w:val="00471062"/>
    <w:rsid w:val="00471DB9"/>
    <w:rsid w:val="00471F48"/>
    <w:rsid w:val="00471FD1"/>
    <w:rsid w:val="00473E37"/>
    <w:rsid w:val="00475F1F"/>
    <w:rsid w:val="004811C3"/>
    <w:rsid w:val="004815E1"/>
    <w:rsid w:val="00481787"/>
    <w:rsid w:val="004820D0"/>
    <w:rsid w:val="004821A5"/>
    <w:rsid w:val="004828CD"/>
    <w:rsid w:val="00483C3A"/>
    <w:rsid w:val="004849E4"/>
    <w:rsid w:val="004849FB"/>
    <w:rsid w:val="00486B0B"/>
    <w:rsid w:val="00487F90"/>
    <w:rsid w:val="00490296"/>
    <w:rsid w:val="004906B0"/>
    <w:rsid w:val="0049099F"/>
    <w:rsid w:val="00491CB4"/>
    <w:rsid w:val="004924FE"/>
    <w:rsid w:val="004925EE"/>
    <w:rsid w:val="004933A7"/>
    <w:rsid w:val="00493A7A"/>
    <w:rsid w:val="00493DB0"/>
    <w:rsid w:val="0049495F"/>
    <w:rsid w:val="00495192"/>
    <w:rsid w:val="0049618D"/>
    <w:rsid w:val="00496635"/>
    <w:rsid w:val="00497775"/>
    <w:rsid w:val="00497C5E"/>
    <w:rsid w:val="004A00C8"/>
    <w:rsid w:val="004A0A78"/>
    <w:rsid w:val="004A1DD5"/>
    <w:rsid w:val="004A25C3"/>
    <w:rsid w:val="004A30C5"/>
    <w:rsid w:val="004A3B3F"/>
    <w:rsid w:val="004A3E79"/>
    <w:rsid w:val="004A4A69"/>
    <w:rsid w:val="004A6416"/>
    <w:rsid w:val="004A64A2"/>
    <w:rsid w:val="004A673F"/>
    <w:rsid w:val="004A6A33"/>
    <w:rsid w:val="004A7120"/>
    <w:rsid w:val="004A771A"/>
    <w:rsid w:val="004A7A01"/>
    <w:rsid w:val="004B05B3"/>
    <w:rsid w:val="004B05D1"/>
    <w:rsid w:val="004B23E9"/>
    <w:rsid w:val="004B2805"/>
    <w:rsid w:val="004B349D"/>
    <w:rsid w:val="004B35D7"/>
    <w:rsid w:val="004B39D0"/>
    <w:rsid w:val="004B3A70"/>
    <w:rsid w:val="004B3C33"/>
    <w:rsid w:val="004B3EE8"/>
    <w:rsid w:val="004B6631"/>
    <w:rsid w:val="004B6CAC"/>
    <w:rsid w:val="004B78C8"/>
    <w:rsid w:val="004B7D02"/>
    <w:rsid w:val="004C0D4F"/>
    <w:rsid w:val="004C2581"/>
    <w:rsid w:val="004C4B10"/>
    <w:rsid w:val="004C4FB8"/>
    <w:rsid w:val="004C543B"/>
    <w:rsid w:val="004C5EA3"/>
    <w:rsid w:val="004C6388"/>
    <w:rsid w:val="004C6F55"/>
    <w:rsid w:val="004D14FA"/>
    <w:rsid w:val="004D1DC5"/>
    <w:rsid w:val="004D25C6"/>
    <w:rsid w:val="004D280F"/>
    <w:rsid w:val="004D3131"/>
    <w:rsid w:val="004D3F43"/>
    <w:rsid w:val="004D41D7"/>
    <w:rsid w:val="004D42F1"/>
    <w:rsid w:val="004D4B41"/>
    <w:rsid w:val="004D5464"/>
    <w:rsid w:val="004D7508"/>
    <w:rsid w:val="004D751A"/>
    <w:rsid w:val="004D7DA6"/>
    <w:rsid w:val="004D7DE3"/>
    <w:rsid w:val="004E0B0B"/>
    <w:rsid w:val="004E39BD"/>
    <w:rsid w:val="004E4547"/>
    <w:rsid w:val="004E5E56"/>
    <w:rsid w:val="004F09AC"/>
    <w:rsid w:val="004F10FD"/>
    <w:rsid w:val="004F114B"/>
    <w:rsid w:val="004F1916"/>
    <w:rsid w:val="004F2515"/>
    <w:rsid w:val="004F596F"/>
    <w:rsid w:val="004F6D9A"/>
    <w:rsid w:val="004F780F"/>
    <w:rsid w:val="004F7B8C"/>
    <w:rsid w:val="00500433"/>
    <w:rsid w:val="00500EA2"/>
    <w:rsid w:val="00502386"/>
    <w:rsid w:val="00502633"/>
    <w:rsid w:val="00502811"/>
    <w:rsid w:val="0050331C"/>
    <w:rsid w:val="00503CDB"/>
    <w:rsid w:val="00505334"/>
    <w:rsid w:val="005057BF"/>
    <w:rsid w:val="00506338"/>
    <w:rsid w:val="00506546"/>
    <w:rsid w:val="00506A43"/>
    <w:rsid w:val="00506A9A"/>
    <w:rsid w:val="00510C6C"/>
    <w:rsid w:val="00511AAF"/>
    <w:rsid w:val="005122DB"/>
    <w:rsid w:val="00512631"/>
    <w:rsid w:val="00512F55"/>
    <w:rsid w:val="0051369E"/>
    <w:rsid w:val="005151F8"/>
    <w:rsid w:val="00515DBF"/>
    <w:rsid w:val="0051666A"/>
    <w:rsid w:val="00516C2D"/>
    <w:rsid w:val="00516D07"/>
    <w:rsid w:val="00516F32"/>
    <w:rsid w:val="0051736D"/>
    <w:rsid w:val="005176C6"/>
    <w:rsid w:val="005177BD"/>
    <w:rsid w:val="005206EE"/>
    <w:rsid w:val="00523125"/>
    <w:rsid w:val="00523EAA"/>
    <w:rsid w:val="00524B9E"/>
    <w:rsid w:val="00525C4C"/>
    <w:rsid w:val="00525D96"/>
    <w:rsid w:val="0052752F"/>
    <w:rsid w:val="00527DE5"/>
    <w:rsid w:val="005302EB"/>
    <w:rsid w:val="00530887"/>
    <w:rsid w:val="0053283A"/>
    <w:rsid w:val="005330C8"/>
    <w:rsid w:val="0053418F"/>
    <w:rsid w:val="00535342"/>
    <w:rsid w:val="0053651E"/>
    <w:rsid w:val="0053709D"/>
    <w:rsid w:val="0053747F"/>
    <w:rsid w:val="005403E9"/>
    <w:rsid w:val="00540963"/>
    <w:rsid w:val="00541539"/>
    <w:rsid w:val="00541FF9"/>
    <w:rsid w:val="005420AD"/>
    <w:rsid w:val="00542196"/>
    <w:rsid w:val="0054223A"/>
    <w:rsid w:val="00542259"/>
    <w:rsid w:val="00543B62"/>
    <w:rsid w:val="00543BB5"/>
    <w:rsid w:val="00544C4D"/>
    <w:rsid w:val="0054553F"/>
    <w:rsid w:val="0054603D"/>
    <w:rsid w:val="0054612A"/>
    <w:rsid w:val="005462C1"/>
    <w:rsid w:val="00550505"/>
    <w:rsid w:val="005506DC"/>
    <w:rsid w:val="005507A5"/>
    <w:rsid w:val="00550E1F"/>
    <w:rsid w:val="0055159C"/>
    <w:rsid w:val="005522E2"/>
    <w:rsid w:val="0055239A"/>
    <w:rsid w:val="00553078"/>
    <w:rsid w:val="00553325"/>
    <w:rsid w:val="00553AFE"/>
    <w:rsid w:val="00554967"/>
    <w:rsid w:val="005559E6"/>
    <w:rsid w:val="00555B8E"/>
    <w:rsid w:val="005560B1"/>
    <w:rsid w:val="0055611D"/>
    <w:rsid w:val="005561F3"/>
    <w:rsid w:val="0056169E"/>
    <w:rsid w:val="005629EF"/>
    <w:rsid w:val="00562DE4"/>
    <w:rsid w:val="005634EB"/>
    <w:rsid w:val="005639C9"/>
    <w:rsid w:val="00564780"/>
    <w:rsid w:val="00564B7B"/>
    <w:rsid w:val="00565527"/>
    <w:rsid w:val="00565982"/>
    <w:rsid w:val="005670F8"/>
    <w:rsid w:val="00570C46"/>
    <w:rsid w:val="005716CA"/>
    <w:rsid w:val="00571926"/>
    <w:rsid w:val="00572056"/>
    <w:rsid w:val="00573356"/>
    <w:rsid w:val="00573426"/>
    <w:rsid w:val="00573781"/>
    <w:rsid w:val="00574766"/>
    <w:rsid w:val="00574938"/>
    <w:rsid w:val="00575677"/>
    <w:rsid w:val="0058078D"/>
    <w:rsid w:val="00581DF5"/>
    <w:rsid w:val="005831D7"/>
    <w:rsid w:val="00583E83"/>
    <w:rsid w:val="005843EA"/>
    <w:rsid w:val="00584530"/>
    <w:rsid w:val="005855F3"/>
    <w:rsid w:val="00586EA2"/>
    <w:rsid w:val="00587056"/>
    <w:rsid w:val="0059344B"/>
    <w:rsid w:val="00594806"/>
    <w:rsid w:val="00594C68"/>
    <w:rsid w:val="00595723"/>
    <w:rsid w:val="005962C7"/>
    <w:rsid w:val="005963C9"/>
    <w:rsid w:val="005971EB"/>
    <w:rsid w:val="00597234"/>
    <w:rsid w:val="005975A9"/>
    <w:rsid w:val="00597C59"/>
    <w:rsid w:val="005A0715"/>
    <w:rsid w:val="005A0FF1"/>
    <w:rsid w:val="005A131E"/>
    <w:rsid w:val="005A1CD2"/>
    <w:rsid w:val="005A1F0C"/>
    <w:rsid w:val="005A20C2"/>
    <w:rsid w:val="005A218E"/>
    <w:rsid w:val="005A2325"/>
    <w:rsid w:val="005A2917"/>
    <w:rsid w:val="005A4BF8"/>
    <w:rsid w:val="005A5441"/>
    <w:rsid w:val="005A5580"/>
    <w:rsid w:val="005A576E"/>
    <w:rsid w:val="005A6D21"/>
    <w:rsid w:val="005A74B1"/>
    <w:rsid w:val="005A7CAD"/>
    <w:rsid w:val="005B032B"/>
    <w:rsid w:val="005B039D"/>
    <w:rsid w:val="005B2598"/>
    <w:rsid w:val="005B2644"/>
    <w:rsid w:val="005B31D1"/>
    <w:rsid w:val="005B39E9"/>
    <w:rsid w:val="005B3D20"/>
    <w:rsid w:val="005B435D"/>
    <w:rsid w:val="005B57DA"/>
    <w:rsid w:val="005B6032"/>
    <w:rsid w:val="005B7B69"/>
    <w:rsid w:val="005B7F85"/>
    <w:rsid w:val="005C06F7"/>
    <w:rsid w:val="005C0785"/>
    <w:rsid w:val="005C0ED5"/>
    <w:rsid w:val="005C1186"/>
    <w:rsid w:val="005C1455"/>
    <w:rsid w:val="005C2E0A"/>
    <w:rsid w:val="005C31B1"/>
    <w:rsid w:val="005C4799"/>
    <w:rsid w:val="005C4DE3"/>
    <w:rsid w:val="005C5546"/>
    <w:rsid w:val="005D0422"/>
    <w:rsid w:val="005D09F0"/>
    <w:rsid w:val="005D1A29"/>
    <w:rsid w:val="005D2883"/>
    <w:rsid w:val="005D3C4E"/>
    <w:rsid w:val="005D55F0"/>
    <w:rsid w:val="005D5ECF"/>
    <w:rsid w:val="005D6977"/>
    <w:rsid w:val="005D6CB7"/>
    <w:rsid w:val="005D7BBF"/>
    <w:rsid w:val="005E057D"/>
    <w:rsid w:val="005E200E"/>
    <w:rsid w:val="005E20F8"/>
    <w:rsid w:val="005E2575"/>
    <w:rsid w:val="005E2683"/>
    <w:rsid w:val="005E280A"/>
    <w:rsid w:val="005E2E0E"/>
    <w:rsid w:val="005E36F8"/>
    <w:rsid w:val="005E440B"/>
    <w:rsid w:val="005E51A6"/>
    <w:rsid w:val="005E5A78"/>
    <w:rsid w:val="005E5B1A"/>
    <w:rsid w:val="005F0736"/>
    <w:rsid w:val="005F0ED8"/>
    <w:rsid w:val="005F28F2"/>
    <w:rsid w:val="005F3D50"/>
    <w:rsid w:val="005F436F"/>
    <w:rsid w:val="005F5867"/>
    <w:rsid w:val="005F588B"/>
    <w:rsid w:val="0060014E"/>
    <w:rsid w:val="0060088C"/>
    <w:rsid w:val="0060122F"/>
    <w:rsid w:val="0060126B"/>
    <w:rsid w:val="00601542"/>
    <w:rsid w:val="00602683"/>
    <w:rsid w:val="00602925"/>
    <w:rsid w:val="006029C1"/>
    <w:rsid w:val="006053DE"/>
    <w:rsid w:val="006056C5"/>
    <w:rsid w:val="00607583"/>
    <w:rsid w:val="00607CDF"/>
    <w:rsid w:val="006109CD"/>
    <w:rsid w:val="0061106D"/>
    <w:rsid w:val="00611FD2"/>
    <w:rsid w:val="00614057"/>
    <w:rsid w:val="00615CA2"/>
    <w:rsid w:val="00615F30"/>
    <w:rsid w:val="0061634E"/>
    <w:rsid w:val="00616595"/>
    <w:rsid w:val="0062019B"/>
    <w:rsid w:val="00620217"/>
    <w:rsid w:val="00620BAD"/>
    <w:rsid w:val="00622440"/>
    <w:rsid w:val="006227C0"/>
    <w:rsid w:val="00622CDE"/>
    <w:rsid w:val="006233C8"/>
    <w:rsid w:val="006234B6"/>
    <w:rsid w:val="006239AD"/>
    <w:rsid w:val="006244F0"/>
    <w:rsid w:val="00624777"/>
    <w:rsid w:val="006307C1"/>
    <w:rsid w:val="006310F9"/>
    <w:rsid w:val="00631AF0"/>
    <w:rsid w:val="0063300E"/>
    <w:rsid w:val="00633048"/>
    <w:rsid w:val="00633B24"/>
    <w:rsid w:val="0063419B"/>
    <w:rsid w:val="0063492D"/>
    <w:rsid w:val="0063570A"/>
    <w:rsid w:val="00635896"/>
    <w:rsid w:val="00635EF1"/>
    <w:rsid w:val="006360DC"/>
    <w:rsid w:val="006366C5"/>
    <w:rsid w:val="006369B4"/>
    <w:rsid w:val="0063730A"/>
    <w:rsid w:val="006378F1"/>
    <w:rsid w:val="00637C86"/>
    <w:rsid w:val="00637FE9"/>
    <w:rsid w:val="00642BA3"/>
    <w:rsid w:val="00643CFE"/>
    <w:rsid w:val="00650CF6"/>
    <w:rsid w:val="00650FBC"/>
    <w:rsid w:val="00653B6E"/>
    <w:rsid w:val="00656D89"/>
    <w:rsid w:val="00661ACA"/>
    <w:rsid w:val="006631FE"/>
    <w:rsid w:val="006635BB"/>
    <w:rsid w:val="00664386"/>
    <w:rsid w:val="00664577"/>
    <w:rsid w:val="006664F9"/>
    <w:rsid w:val="00666975"/>
    <w:rsid w:val="00667E1C"/>
    <w:rsid w:val="00670626"/>
    <w:rsid w:val="0067110C"/>
    <w:rsid w:val="0067159B"/>
    <w:rsid w:val="00671D2B"/>
    <w:rsid w:val="00673F0D"/>
    <w:rsid w:val="006743B7"/>
    <w:rsid w:val="006746BF"/>
    <w:rsid w:val="00674924"/>
    <w:rsid w:val="00675154"/>
    <w:rsid w:val="0067519F"/>
    <w:rsid w:val="006755B2"/>
    <w:rsid w:val="006756BA"/>
    <w:rsid w:val="00675803"/>
    <w:rsid w:val="0067650C"/>
    <w:rsid w:val="006775CD"/>
    <w:rsid w:val="00681AF4"/>
    <w:rsid w:val="00681CFC"/>
    <w:rsid w:val="00682770"/>
    <w:rsid w:val="006828B8"/>
    <w:rsid w:val="00684218"/>
    <w:rsid w:val="006857A0"/>
    <w:rsid w:val="006868D3"/>
    <w:rsid w:val="00687650"/>
    <w:rsid w:val="0069001B"/>
    <w:rsid w:val="00690522"/>
    <w:rsid w:val="00691266"/>
    <w:rsid w:val="0069133E"/>
    <w:rsid w:val="00691ADE"/>
    <w:rsid w:val="00692BE4"/>
    <w:rsid w:val="00692E11"/>
    <w:rsid w:val="00693819"/>
    <w:rsid w:val="00693972"/>
    <w:rsid w:val="00693CBB"/>
    <w:rsid w:val="006945BB"/>
    <w:rsid w:val="00695C8B"/>
    <w:rsid w:val="006962B8"/>
    <w:rsid w:val="006975C5"/>
    <w:rsid w:val="00697A5C"/>
    <w:rsid w:val="006A106B"/>
    <w:rsid w:val="006A1C1A"/>
    <w:rsid w:val="006A1F5B"/>
    <w:rsid w:val="006A404E"/>
    <w:rsid w:val="006A4E15"/>
    <w:rsid w:val="006A4F62"/>
    <w:rsid w:val="006A5F05"/>
    <w:rsid w:val="006A6AB3"/>
    <w:rsid w:val="006A7A5F"/>
    <w:rsid w:val="006B18F8"/>
    <w:rsid w:val="006B2C62"/>
    <w:rsid w:val="006B2C9F"/>
    <w:rsid w:val="006B2D50"/>
    <w:rsid w:val="006B68D0"/>
    <w:rsid w:val="006B6ED2"/>
    <w:rsid w:val="006C0A39"/>
    <w:rsid w:val="006C12DD"/>
    <w:rsid w:val="006C1891"/>
    <w:rsid w:val="006C30D0"/>
    <w:rsid w:val="006C3422"/>
    <w:rsid w:val="006C4D44"/>
    <w:rsid w:val="006C583A"/>
    <w:rsid w:val="006C62A1"/>
    <w:rsid w:val="006C644A"/>
    <w:rsid w:val="006C652B"/>
    <w:rsid w:val="006C66F0"/>
    <w:rsid w:val="006C6926"/>
    <w:rsid w:val="006C70A0"/>
    <w:rsid w:val="006C791D"/>
    <w:rsid w:val="006D0388"/>
    <w:rsid w:val="006D0ADD"/>
    <w:rsid w:val="006D0BD0"/>
    <w:rsid w:val="006D0E58"/>
    <w:rsid w:val="006D1DA3"/>
    <w:rsid w:val="006D23B6"/>
    <w:rsid w:val="006D3212"/>
    <w:rsid w:val="006D3527"/>
    <w:rsid w:val="006D5D2E"/>
    <w:rsid w:val="006D6289"/>
    <w:rsid w:val="006D7A80"/>
    <w:rsid w:val="006E0439"/>
    <w:rsid w:val="006E0BCA"/>
    <w:rsid w:val="006E13B4"/>
    <w:rsid w:val="006E54FA"/>
    <w:rsid w:val="006E64D3"/>
    <w:rsid w:val="006E6B84"/>
    <w:rsid w:val="006E6D93"/>
    <w:rsid w:val="006E717B"/>
    <w:rsid w:val="006E7C0D"/>
    <w:rsid w:val="006F06D3"/>
    <w:rsid w:val="006F115F"/>
    <w:rsid w:val="006F1EA8"/>
    <w:rsid w:val="006F20B7"/>
    <w:rsid w:val="006F235C"/>
    <w:rsid w:val="006F430B"/>
    <w:rsid w:val="006F482D"/>
    <w:rsid w:val="006F6132"/>
    <w:rsid w:val="006F6B54"/>
    <w:rsid w:val="006F6DA7"/>
    <w:rsid w:val="006F6F48"/>
    <w:rsid w:val="006F7E76"/>
    <w:rsid w:val="007002B8"/>
    <w:rsid w:val="007007E7"/>
    <w:rsid w:val="00700A5A"/>
    <w:rsid w:val="00700CDE"/>
    <w:rsid w:val="007019DA"/>
    <w:rsid w:val="00702013"/>
    <w:rsid w:val="0070229E"/>
    <w:rsid w:val="00702DFF"/>
    <w:rsid w:val="00703209"/>
    <w:rsid w:val="00703508"/>
    <w:rsid w:val="0070439B"/>
    <w:rsid w:val="00704866"/>
    <w:rsid w:val="00704BAB"/>
    <w:rsid w:val="0070554F"/>
    <w:rsid w:val="00705CBF"/>
    <w:rsid w:val="00705DC0"/>
    <w:rsid w:val="00706812"/>
    <w:rsid w:val="00707E9E"/>
    <w:rsid w:val="007109EC"/>
    <w:rsid w:val="00710A46"/>
    <w:rsid w:val="00711036"/>
    <w:rsid w:val="0071179E"/>
    <w:rsid w:val="00712611"/>
    <w:rsid w:val="00713348"/>
    <w:rsid w:val="00713DBD"/>
    <w:rsid w:val="007163EE"/>
    <w:rsid w:val="00717674"/>
    <w:rsid w:val="00717EB3"/>
    <w:rsid w:val="00717EF8"/>
    <w:rsid w:val="007234A6"/>
    <w:rsid w:val="00724033"/>
    <w:rsid w:val="0072442A"/>
    <w:rsid w:val="007244A3"/>
    <w:rsid w:val="00724C3E"/>
    <w:rsid w:val="00725995"/>
    <w:rsid w:val="00726192"/>
    <w:rsid w:val="00727F6F"/>
    <w:rsid w:val="00727F72"/>
    <w:rsid w:val="00730E0E"/>
    <w:rsid w:val="00731D82"/>
    <w:rsid w:val="00731FB6"/>
    <w:rsid w:val="00732408"/>
    <w:rsid w:val="00732E49"/>
    <w:rsid w:val="00732F51"/>
    <w:rsid w:val="00733029"/>
    <w:rsid w:val="00733F23"/>
    <w:rsid w:val="00735A86"/>
    <w:rsid w:val="00736FE1"/>
    <w:rsid w:val="00740567"/>
    <w:rsid w:val="00740BF0"/>
    <w:rsid w:val="00740C30"/>
    <w:rsid w:val="00741418"/>
    <w:rsid w:val="00741FC3"/>
    <w:rsid w:val="00742502"/>
    <w:rsid w:val="00742670"/>
    <w:rsid w:val="007431E3"/>
    <w:rsid w:val="00743A52"/>
    <w:rsid w:val="00744E4A"/>
    <w:rsid w:val="00745602"/>
    <w:rsid w:val="00745CD0"/>
    <w:rsid w:val="0074615D"/>
    <w:rsid w:val="00750701"/>
    <w:rsid w:val="0075146D"/>
    <w:rsid w:val="0075181A"/>
    <w:rsid w:val="00751E8C"/>
    <w:rsid w:val="007547D0"/>
    <w:rsid w:val="00755265"/>
    <w:rsid w:val="00755A20"/>
    <w:rsid w:val="007560D1"/>
    <w:rsid w:val="00760B18"/>
    <w:rsid w:val="00761550"/>
    <w:rsid w:val="0076165A"/>
    <w:rsid w:val="00762697"/>
    <w:rsid w:val="007628D1"/>
    <w:rsid w:val="00762914"/>
    <w:rsid w:val="007630D5"/>
    <w:rsid w:val="00763F41"/>
    <w:rsid w:val="00764728"/>
    <w:rsid w:val="00765B7A"/>
    <w:rsid w:val="0077046B"/>
    <w:rsid w:val="007706FB"/>
    <w:rsid w:val="007737DD"/>
    <w:rsid w:val="0077388A"/>
    <w:rsid w:val="00773D6C"/>
    <w:rsid w:val="007751C0"/>
    <w:rsid w:val="0077622F"/>
    <w:rsid w:val="00776608"/>
    <w:rsid w:val="00776841"/>
    <w:rsid w:val="00776A2F"/>
    <w:rsid w:val="00776B83"/>
    <w:rsid w:val="007803E1"/>
    <w:rsid w:val="007807A8"/>
    <w:rsid w:val="007810FE"/>
    <w:rsid w:val="0078127F"/>
    <w:rsid w:val="0078169A"/>
    <w:rsid w:val="00781895"/>
    <w:rsid w:val="00781CC9"/>
    <w:rsid w:val="007842C3"/>
    <w:rsid w:val="007844BB"/>
    <w:rsid w:val="00790224"/>
    <w:rsid w:val="007911A6"/>
    <w:rsid w:val="00791DBC"/>
    <w:rsid w:val="00792228"/>
    <w:rsid w:val="007931FC"/>
    <w:rsid w:val="00793720"/>
    <w:rsid w:val="00793790"/>
    <w:rsid w:val="00795667"/>
    <w:rsid w:val="0079567D"/>
    <w:rsid w:val="00796251"/>
    <w:rsid w:val="007969C6"/>
    <w:rsid w:val="00797C19"/>
    <w:rsid w:val="007A004F"/>
    <w:rsid w:val="007A06BD"/>
    <w:rsid w:val="007A07DF"/>
    <w:rsid w:val="007A0DE9"/>
    <w:rsid w:val="007A1482"/>
    <w:rsid w:val="007A1800"/>
    <w:rsid w:val="007A2384"/>
    <w:rsid w:val="007A3F53"/>
    <w:rsid w:val="007A5F1D"/>
    <w:rsid w:val="007A62D0"/>
    <w:rsid w:val="007A6CEF"/>
    <w:rsid w:val="007A6DDB"/>
    <w:rsid w:val="007A7FCC"/>
    <w:rsid w:val="007B0D8D"/>
    <w:rsid w:val="007B1691"/>
    <w:rsid w:val="007B4D59"/>
    <w:rsid w:val="007B59F9"/>
    <w:rsid w:val="007B5DE0"/>
    <w:rsid w:val="007B623F"/>
    <w:rsid w:val="007B70A7"/>
    <w:rsid w:val="007B71B8"/>
    <w:rsid w:val="007B75FF"/>
    <w:rsid w:val="007C134D"/>
    <w:rsid w:val="007C3201"/>
    <w:rsid w:val="007C522D"/>
    <w:rsid w:val="007C54D7"/>
    <w:rsid w:val="007C551B"/>
    <w:rsid w:val="007C5F67"/>
    <w:rsid w:val="007C79CB"/>
    <w:rsid w:val="007C7ACB"/>
    <w:rsid w:val="007D1408"/>
    <w:rsid w:val="007D1B67"/>
    <w:rsid w:val="007D23A1"/>
    <w:rsid w:val="007D2AC9"/>
    <w:rsid w:val="007D2EC0"/>
    <w:rsid w:val="007D3088"/>
    <w:rsid w:val="007D3330"/>
    <w:rsid w:val="007D3AEB"/>
    <w:rsid w:val="007D6980"/>
    <w:rsid w:val="007D6AE5"/>
    <w:rsid w:val="007E2ECA"/>
    <w:rsid w:val="007E4B60"/>
    <w:rsid w:val="007E7CEF"/>
    <w:rsid w:val="007F1535"/>
    <w:rsid w:val="007F16B2"/>
    <w:rsid w:val="007F216A"/>
    <w:rsid w:val="007F2942"/>
    <w:rsid w:val="007F3666"/>
    <w:rsid w:val="007F3F79"/>
    <w:rsid w:val="007F5114"/>
    <w:rsid w:val="007F5719"/>
    <w:rsid w:val="007F6F42"/>
    <w:rsid w:val="0080050C"/>
    <w:rsid w:val="008016D7"/>
    <w:rsid w:val="00802EE3"/>
    <w:rsid w:val="008038EE"/>
    <w:rsid w:val="00805DD6"/>
    <w:rsid w:val="0080717C"/>
    <w:rsid w:val="008075E3"/>
    <w:rsid w:val="00810AAB"/>
    <w:rsid w:val="00811C12"/>
    <w:rsid w:val="00812677"/>
    <w:rsid w:val="008132BC"/>
    <w:rsid w:val="00813844"/>
    <w:rsid w:val="00815499"/>
    <w:rsid w:val="00815941"/>
    <w:rsid w:val="0081641F"/>
    <w:rsid w:val="00817C46"/>
    <w:rsid w:val="00817EF4"/>
    <w:rsid w:val="00817F97"/>
    <w:rsid w:val="0082082F"/>
    <w:rsid w:val="00820DF6"/>
    <w:rsid w:val="008218A0"/>
    <w:rsid w:val="00821CD2"/>
    <w:rsid w:val="00824E9C"/>
    <w:rsid w:val="00826D7C"/>
    <w:rsid w:val="008305CA"/>
    <w:rsid w:val="0083099D"/>
    <w:rsid w:val="00830F68"/>
    <w:rsid w:val="00831EB0"/>
    <w:rsid w:val="00832B3F"/>
    <w:rsid w:val="00833984"/>
    <w:rsid w:val="00833A76"/>
    <w:rsid w:val="00833B7F"/>
    <w:rsid w:val="00833F3B"/>
    <w:rsid w:val="0083408E"/>
    <w:rsid w:val="00834C01"/>
    <w:rsid w:val="00835833"/>
    <w:rsid w:val="008374E2"/>
    <w:rsid w:val="00837A9E"/>
    <w:rsid w:val="00837B76"/>
    <w:rsid w:val="00837D40"/>
    <w:rsid w:val="008403A0"/>
    <w:rsid w:val="00840CD5"/>
    <w:rsid w:val="008410DF"/>
    <w:rsid w:val="008438AD"/>
    <w:rsid w:val="00845729"/>
    <w:rsid w:val="00846CDE"/>
    <w:rsid w:val="008470DF"/>
    <w:rsid w:val="008470F7"/>
    <w:rsid w:val="00850ADE"/>
    <w:rsid w:val="00850D46"/>
    <w:rsid w:val="00850FFF"/>
    <w:rsid w:val="00852586"/>
    <w:rsid w:val="00852AE7"/>
    <w:rsid w:val="00852C97"/>
    <w:rsid w:val="00853C45"/>
    <w:rsid w:val="00854C07"/>
    <w:rsid w:val="00855153"/>
    <w:rsid w:val="00855C40"/>
    <w:rsid w:val="00857EF4"/>
    <w:rsid w:val="00861611"/>
    <w:rsid w:val="00861CB7"/>
    <w:rsid w:val="00862606"/>
    <w:rsid w:val="00862F7A"/>
    <w:rsid w:val="008634D9"/>
    <w:rsid w:val="0086378F"/>
    <w:rsid w:val="00864B87"/>
    <w:rsid w:val="00864FE3"/>
    <w:rsid w:val="00865361"/>
    <w:rsid w:val="008660CE"/>
    <w:rsid w:val="008663D2"/>
    <w:rsid w:val="0086663A"/>
    <w:rsid w:val="008700DF"/>
    <w:rsid w:val="008710FE"/>
    <w:rsid w:val="00871623"/>
    <w:rsid w:val="00872245"/>
    <w:rsid w:val="008738D0"/>
    <w:rsid w:val="00874452"/>
    <w:rsid w:val="00876BB1"/>
    <w:rsid w:val="00876C18"/>
    <w:rsid w:val="0087700D"/>
    <w:rsid w:val="00877FDA"/>
    <w:rsid w:val="008815FE"/>
    <w:rsid w:val="00882180"/>
    <w:rsid w:val="0088243D"/>
    <w:rsid w:val="00882CB5"/>
    <w:rsid w:val="008834E3"/>
    <w:rsid w:val="00885ADE"/>
    <w:rsid w:val="00885DCE"/>
    <w:rsid w:val="00887A7C"/>
    <w:rsid w:val="008904D1"/>
    <w:rsid w:val="0089072B"/>
    <w:rsid w:val="00893369"/>
    <w:rsid w:val="0089410E"/>
    <w:rsid w:val="008942ED"/>
    <w:rsid w:val="00894827"/>
    <w:rsid w:val="00894D95"/>
    <w:rsid w:val="008953DE"/>
    <w:rsid w:val="008961F8"/>
    <w:rsid w:val="00897A4E"/>
    <w:rsid w:val="008A1D02"/>
    <w:rsid w:val="008A23EB"/>
    <w:rsid w:val="008A27F5"/>
    <w:rsid w:val="008A2B87"/>
    <w:rsid w:val="008A31B5"/>
    <w:rsid w:val="008A3CF9"/>
    <w:rsid w:val="008A4068"/>
    <w:rsid w:val="008A4D10"/>
    <w:rsid w:val="008A5985"/>
    <w:rsid w:val="008A6AA8"/>
    <w:rsid w:val="008B0C94"/>
    <w:rsid w:val="008B19CD"/>
    <w:rsid w:val="008B1D42"/>
    <w:rsid w:val="008B23B1"/>
    <w:rsid w:val="008B244D"/>
    <w:rsid w:val="008B2EE7"/>
    <w:rsid w:val="008B4BB5"/>
    <w:rsid w:val="008B70A4"/>
    <w:rsid w:val="008B7454"/>
    <w:rsid w:val="008C0DE9"/>
    <w:rsid w:val="008C1567"/>
    <w:rsid w:val="008C1969"/>
    <w:rsid w:val="008C2020"/>
    <w:rsid w:val="008C3483"/>
    <w:rsid w:val="008C34CF"/>
    <w:rsid w:val="008C4E75"/>
    <w:rsid w:val="008C5916"/>
    <w:rsid w:val="008C5F24"/>
    <w:rsid w:val="008C667D"/>
    <w:rsid w:val="008C6AF1"/>
    <w:rsid w:val="008C7112"/>
    <w:rsid w:val="008C7559"/>
    <w:rsid w:val="008C7EBF"/>
    <w:rsid w:val="008C7F78"/>
    <w:rsid w:val="008D015A"/>
    <w:rsid w:val="008D067A"/>
    <w:rsid w:val="008D3B74"/>
    <w:rsid w:val="008D40B5"/>
    <w:rsid w:val="008D4C45"/>
    <w:rsid w:val="008D5FB3"/>
    <w:rsid w:val="008D6640"/>
    <w:rsid w:val="008D7E5E"/>
    <w:rsid w:val="008E2133"/>
    <w:rsid w:val="008E27E8"/>
    <w:rsid w:val="008E2D9D"/>
    <w:rsid w:val="008E350D"/>
    <w:rsid w:val="008E3BDF"/>
    <w:rsid w:val="008E523E"/>
    <w:rsid w:val="008E614F"/>
    <w:rsid w:val="008E7A75"/>
    <w:rsid w:val="008E7BF6"/>
    <w:rsid w:val="008E7EA1"/>
    <w:rsid w:val="008F0652"/>
    <w:rsid w:val="008F157D"/>
    <w:rsid w:val="008F15E5"/>
    <w:rsid w:val="008F1785"/>
    <w:rsid w:val="008F2A71"/>
    <w:rsid w:val="008F3035"/>
    <w:rsid w:val="008F35AE"/>
    <w:rsid w:val="008F409B"/>
    <w:rsid w:val="008F431A"/>
    <w:rsid w:val="008F4BB7"/>
    <w:rsid w:val="008F59C8"/>
    <w:rsid w:val="008F6551"/>
    <w:rsid w:val="008F6C1F"/>
    <w:rsid w:val="008F7E04"/>
    <w:rsid w:val="00900A6A"/>
    <w:rsid w:val="00900D39"/>
    <w:rsid w:val="00901D7F"/>
    <w:rsid w:val="009021FC"/>
    <w:rsid w:val="0090298E"/>
    <w:rsid w:val="00902CFF"/>
    <w:rsid w:val="00902D93"/>
    <w:rsid w:val="00902EB3"/>
    <w:rsid w:val="00904751"/>
    <w:rsid w:val="009051D5"/>
    <w:rsid w:val="00905493"/>
    <w:rsid w:val="00906364"/>
    <w:rsid w:val="00906404"/>
    <w:rsid w:val="009102B5"/>
    <w:rsid w:val="00910656"/>
    <w:rsid w:val="00911205"/>
    <w:rsid w:val="00913195"/>
    <w:rsid w:val="00915476"/>
    <w:rsid w:val="0091551A"/>
    <w:rsid w:val="009174E4"/>
    <w:rsid w:val="00917E7B"/>
    <w:rsid w:val="0092127C"/>
    <w:rsid w:val="00921755"/>
    <w:rsid w:val="00921E0B"/>
    <w:rsid w:val="009225F7"/>
    <w:rsid w:val="00922654"/>
    <w:rsid w:val="00922EB0"/>
    <w:rsid w:val="00922F71"/>
    <w:rsid w:val="00925260"/>
    <w:rsid w:val="00925F85"/>
    <w:rsid w:val="00926449"/>
    <w:rsid w:val="00930678"/>
    <w:rsid w:val="009308F6"/>
    <w:rsid w:val="00930E60"/>
    <w:rsid w:val="009347B7"/>
    <w:rsid w:val="00934E96"/>
    <w:rsid w:val="0093753A"/>
    <w:rsid w:val="009402EE"/>
    <w:rsid w:val="00941974"/>
    <w:rsid w:val="0094262F"/>
    <w:rsid w:val="00942FBF"/>
    <w:rsid w:val="009430B7"/>
    <w:rsid w:val="00944FA9"/>
    <w:rsid w:val="0094768B"/>
    <w:rsid w:val="00951934"/>
    <w:rsid w:val="00952726"/>
    <w:rsid w:val="00952F64"/>
    <w:rsid w:val="00953151"/>
    <w:rsid w:val="00954074"/>
    <w:rsid w:val="00954595"/>
    <w:rsid w:val="00955FBA"/>
    <w:rsid w:val="009602CD"/>
    <w:rsid w:val="00960935"/>
    <w:rsid w:val="00960B22"/>
    <w:rsid w:val="00961660"/>
    <w:rsid w:val="009619C6"/>
    <w:rsid w:val="00961AE7"/>
    <w:rsid w:val="0096246C"/>
    <w:rsid w:val="00962EF4"/>
    <w:rsid w:val="00962F38"/>
    <w:rsid w:val="009632E6"/>
    <w:rsid w:val="00963885"/>
    <w:rsid w:val="00964B96"/>
    <w:rsid w:val="00964C0E"/>
    <w:rsid w:val="00965BC6"/>
    <w:rsid w:val="009663CE"/>
    <w:rsid w:val="009664AD"/>
    <w:rsid w:val="00966DC6"/>
    <w:rsid w:val="00971A2E"/>
    <w:rsid w:val="00972A96"/>
    <w:rsid w:val="00974696"/>
    <w:rsid w:val="00975360"/>
    <w:rsid w:val="009753E2"/>
    <w:rsid w:val="00975656"/>
    <w:rsid w:val="0097591E"/>
    <w:rsid w:val="00976A71"/>
    <w:rsid w:val="00976B02"/>
    <w:rsid w:val="00976DB0"/>
    <w:rsid w:val="00981277"/>
    <w:rsid w:val="009821A9"/>
    <w:rsid w:val="0098238C"/>
    <w:rsid w:val="00982953"/>
    <w:rsid w:val="00983516"/>
    <w:rsid w:val="0098359D"/>
    <w:rsid w:val="0098435A"/>
    <w:rsid w:val="00985AC9"/>
    <w:rsid w:val="009865EB"/>
    <w:rsid w:val="00986BC7"/>
    <w:rsid w:val="00986F89"/>
    <w:rsid w:val="009871B3"/>
    <w:rsid w:val="00987569"/>
    <w:rsid w:val="009876B0"/>
    <w:rsid w:val="00987A42"/>
    <w:rsid w:val="00990A43"/>
    <w:rsid w:val="00992C0C"/>
    <w:rsid w:val="00992E60"/>
    <w:rsid w:val="009935C3"/>
    <w:rsid w:val="00993C2E"/>
    <w:rsid w:val="00995302"/>
    <w:rsid w:val="009955A1"/>
    <w:rsid w:val="00995898"/>
    <w:rsid w:val="00995F5C"/>
    <w:rsid w:val="00996033"/>
    <w:rsid w:val="00996262"/>
    <w:rsid w:val="00996609"/>
    <w:rsid w:val="00996EF7"/>
    <w:rsid w:val="00997FFB"/>
    <w:rsid w:val="009A1E38"/>
    <w:rsid w:val="009A2402"/>
    <w:rsid w:val="009A267C"/>
    <w:rsid w:val="009A2F9D"/>
    <w:rsid w:val="009A7495"/>
    <w:rsid w:val="009B364B"/>
    <w:rsid w:val="009B3F96"/>
    <w:rsid w:val="009B452A"/>
    <w:rsid w:val="009B455E"/>
    <w:rsid w:val="009B586B"/>
    <w:rsid w:val="009B634D"/>
    <w:rsid w:val="009C0010"/>
    <w:rsid w:val="009C0078"/>
    <w:rsid w:val="009C0FD3"/>
    <w:rsid w:val="009C22BF"/>
    <w:rsid w:val="009C3106"/>
    <w:rsid w:val="009C31B2"/>
    <w:rsid w:val="009C36AA"/>
    <w:rsid w:val="009C413D"/>
    <w:rsid w:val="009C5AC9"/>
    <w:rsid w:val="009C6686"/>
    <w:rsid w:val="009C7C1D"/>
    <w:rsid w:val="009C7C86"/>
    <w:rsid w:val="009D099F"/>
    <w:rsid w:val="009D0B85"/>
    <w:rsid w:val="009D1682"/>
    <w:rsid w:val="009D18D0"/>
    <w:rsid w:val="009D2108"/>
    <w:rsid w:val="009D2AAD"/>
    <w:rsid w:val="009D4064"/>
    <w:rsid w:val="009D434F"/>
    <w:rsid w:val="009D4A8D"/>
    <w:rsid w:val="009D4E1B"/>
    <w:rsid w:val="009D4FB7"/>
    <w:rsid w:val="009D5341"/>
    <w:rsid w:val="009D5AF5"/>
    <w:rsid w:val="009D5D44"/>
    <w:rsid w:val="009D5EB7"/>
    <w:rsid w:val="009D5F84"/>
    <w:rsid w:val="009D6241"/>
    <w:rsid w:val="009D6912"/>
    <w:rsid w:val="009E161A"/>
    <w:rsid w:val="009E1BB3"/>
    <w:rsid w:val="009E1D72"/>
    <w:rsid w:val="009E29D5"/>
    <w:rsid w:val="009E57F1"/>
    <w:rsid w:val="009E6049"/>
    <w:rsid w:val="009E64ED"/>
    <w:rsid w:val="009E753E"/>
    <w:rsid w:val="009E7668"/>
    <w:rsid w:val="009E77AF"/>
    <w:rsid w:val="009E7B5E"/>
    <w:rsid w:val="009F0D62"/>
    <w:rsid w:val="009F37DA"/>
    <w:rsid w:val="009F4FAD"/>
    <w:rsid w:val="009F562A"/>
    <w:rsid w:val="009F62FC"/>
    <w:rsid w:val="009F6A66"/>
    <w:rsid w:val="009F6B70"/>
    <w:rsid w:val="00A00159"/>
    <w:rsid w:val="00A002F7"/>
    <w:rsid w:val="00A00E05"/>
    <w:rsid w:val="00A01110"/>
    <w:rsid w:val="00A0189E"/>
    <w:rsid w:val="00A030FC"/>
    <w:rsid w:val="00A032C4"/>
    <w:rsid w:val="00A04187"/>
    <w:rsid w:val="00A042B8"/>
    <w:rsid w:val="00A0443D"/>
    <w:rsid w:val="00A04B6C"/>
    <w:rsid w:val="00A0517C"/>
    <w:rsid w:val="00A0592E"/>
    <w:rsid w:val="00A05BFE"/>
    <w:rsid w:val="00A06349"/>
    <w:rsid w:val="00A10073"/>
    <w:rsid w:val="00A10E4A"/>
    <w:rsid w:val="00A10F85"/>
    <w:rsid w:val="00A141C2"/>
    <w:rsid w:val="00A15009"/>
    <w:rsid w:val="00A15277"/>
    <w:rsid w:val="00A1557C"/>
    <w:rsid w:val="00A1682C"/>
    <w:rsid w:val="00A1701B"/>
    <w:rsid w:val="00A171B1"/>
    <w:rsid w:val="00A20295"/>
    <w:rsid w:val="00A21704"/>
    <w:rsid w:val="00A2191E"/>
    <w:rsid w:val="00A2225E"/>
    <w:rsid w:val="00A22A62"/>
    <w:rsid w:val="00A23199"/>
    <w:rsid w:val="00A23702"/>
    <w:rsid w:val="00A241BF"/>
    <w:rsid w:val="00A252E1"/>
    <w:rsid w:val="00A267A8"/>
    <w:rsid w:val="00A300B4"/>
    <w:rsid w:val="00A30D59"/>
    <w:rsid w:val="00A31AE4"/>
    <w:rsid w:val="00A31CA1"/>
    <w:rsid w:val="00A31E9F"/>
    <w:rsid w:val="00A32905"/>
    <w:rsid w:val="00A32C34"/>
    <w:rsid w:val="00A32E3E"/>
    <w:rsid w:val="00A3300C"/>
    <w:rsid w:val="00A34C40"/>
    <w:rsid w:val="00A34E3C"/>
    <w:rsid w:val="00A34FFA"/>
    <w:rsid w:val="00A36B73"/>
    <w:rsid w:val="00A37596"/>
    <w:rsid w:val="00A41FE7"/>
    <w:rsid w:val="00A4232E"/>
    <w:rsid w:val="00A438EE"/>
    <w:rsid w:val="00A44F32"/>
    <w:rsid w:val="00A45B91"/>
    <w:rsid w:val="00A45DEC"/>
    <w:rsid w:val="00A463CF"/>
    <w:rsid w:val="00A46E11"/>
    <w:rsid w:val="00A46E8B"/>
    <w:rsid w:val="00A47979"/>
    <w:rsid w:val="00A50773"/>
    <w:rsid w:val="00A50B71"/>
    <w:rsid w:val="00A50CC2"/>
    <w:rsid w:val="00A54D44"/>
    <w:rsid w:val="00A57122"/>
    <w:rsid w:val="00A57BAC"/>
    <w:rsid w:val="00A6214D"/>
    <w:rsid w:val="00A624BE"/>
    <w:rsid w:val="00A63290"/>
    <w:rsid w:val="00A65775"/>
    <w:rsid w:val="00A6578E"/>
    <w:rsid w:val="00A6627D"/>
    <w:rsid w:val="00A66E06"/>
    <w:rsid w:val="00A6760A"/>
    <w:rsid w:val="00A67D02"/>
    <w:rsid w:val="00A67F20"/>
    <w:rsid w:val="00A706A3"/>
    <w:rsid w:val="00A7170F"/>
    <w:rsid w:val="00A71BB3"/>
    <w:rsid w:val="00A72653"/>
    <w:rsid w:val="00A72964"/>
    <w:rsid w:val="00A73CBA"/>
    <w:rsid w:val="00A74763"/>
    <w:rsid w:val="00A7782E"/>
    <w:rsid w:val="00A80889"/>
    <w:rsid w:val="00A850E7"/>
    <w:rsid w:val="00A85276"/>
    <w:rsid w:val="00A85CBF"/>
    <w:rsid w:val="00A85CC8"/>
    <w:rsid w:val="00A85FF4"/>
    <w:rsid w:val="00A86339"/>
    <w:rsid w:val="00A866B3"/>
    <w:rsid w:val="00A870FC"/>
    <w:rsid w:val="00A874B8"/>
    <w:rsid w:val="00A877F4"/>
    <w:rsid w:val="00A90C0B"/>
    <w:rsid w:val="00A92775"/>
    <w:rsid w:val="00A92BA1"/>
    <w:rsid w:val="00A92E86"/>
    <w:rsid w:val="00A930A7"/>
    <w:rsid w:val="00A93DDB"/>
    <w:rsid w:val="00A94C89"/>
    <w:rsid w:val="00A95DFF"/>
    <w:rsid w:val="00A979C4"/>
    <w:rsid w:val="00A97ECE"/>
    <w:rsid w:val="00A97FE3"/>
    <w:rsid w:val="00AA03E4"/>
    <w:rsid w:val="00AA07E3"/>
    <w:rsid w:val="00AA08C5"/>
    <w:rsid w:val="00AA0CD9"/>
    <w:rsid w:val="00AA109D"/>
    <w:rsid w:val="00AA17B8"/>
    <w:rsid w:val="00AA2AB8"/>
    <w:rsid w:val="00AA39FC"/>
    <w:rsid w:val="00AA3C3A"/>
    <w:rsid w:val="00AA57B8"/>
    <w:rsid w:val="00AA5CDB"/>
    <w:rsid w:val="00AA62A7"/>
    <w:rsid w:val="00AA69A8"/>
    <w:rsid w:val="00AA7114"/>
    <w:rsid w:val="00AA79B9"/>
    <w:rsid w:val="00AA7A5D"/>
    <w:rsid w:val="00AA7ABB"/>
    <w:rsid w:val="00AB01BE"/>
    <w:rsid w:val="00AB0399"/>
    <w:rsid w:val="00AB0542"/>
    <w:rsid w:val="00AB058A"/>
    <w:rsid w:val="00AB0923"/>
    <w:rsid w:val="00AB11BA"/>
    <w:rsid w:val="00AB1904"/>
    <w:rsid w:val="00AB2877"/>
    <w:rsid w:val="00AB2B35"/>
    <w:rsid w:val="00AB3C70"/>
    <w:rsid w:val="00AB4A6A"/>
    <w:rsid w:val="00AB4E68"/>
    <w:rsid w:val="00AB713C"/>
    <w:rsid w:val="00AB7668"/>
    <w:rsid w:val="00AC0475"/>
    <w:rsid w:val="00AC0CC6"/>
    <w:rsid w:val="00AC0D1B"/>
    <w:rsid w:val="00AC12D7"/>
    <w:rsid w:val="00AC1E79"/>
    <w:rsid w:val="00AC24B4"/>
    <w:rsid w:val="00AC4357"/>
    <w:rsid w:val="00AC61B1"/>
    <w:rsid w:val="00AC6358"/>
    <w:rsid w:val="00AC76C8"/>
    <w:rsid w:val="00AC7D9D"/>
    <w:rsid w:val="00AD2EC3"/>
    <w:rsid w:val="00AD3091"/>
    <w:rsid w:val="00AD38AD"/>
    <w:rsid w:val="00AD5763"/>
    <w:rsid w:val="00AD7C45"/>
    <w:rsid w:val="00AE0E5F"/>
    <w:rsid w:val="00AE1982"/>
    <w:rsid w:val="00AE1B32"/>
    <w:rsid w:val="00AE5B3D"/>
    <w:rsid w:val="00AE71D3"/>
    <w:rsid w:val="00AE75FB"/>
    <w:rsid w:val="00AE789E"/>
    <w:rsid w:val="00AF0DBE"/>
    <w:rsid w:val="00AF202D"/>
    <w:rsid w:val="00AF3B07"/>
    <w:rsid w:val="00AF3EC5"/>
    <w:rsid w:val="00AF54C4"/>
    <w:rsid w:val="00AF6CA9"/>
    <w:rsid w:val="00AF6EC0"/>
    <w:rsid w:val="00B00A95"/>
    <w:rsid w:val="00B0110E"/>
    <w:rsid w:val="00B0121C"/>
    <w:rsid w:val="00B0205F"/>
    <w:rsid w:val="00B024CC"/>
    <w:rsid w:val="00B02F1A"/>
    <w:rsid w:val="00B06CAE"/>
    <w:rsid w:val="00B073BC"/>
    <w:rsid w:val="00B10371"/>
    <w:rsid w:val="00B11F80"/>
    <w:rsid w:val="00B1213C"/>
    <w:rsid w:val="00B15E37"/>
    <w:rsid w:val="00B16879"/>
    <w:rsid w:val="00B16FF3"/>
    <w:rsid w:val="00B20155"/>
    <w:rsid w:val="00B20BE5"/>
    <w:rsid w:val="00B2142D"/>
    <w:rsid w:val="00B218E4"/>
    <w:rsid w:val="00B22BAF"/>
    <w:rsid w:val="00B23242"/>
    <w:rsid w:val="00B245A8"/>
    <w:rsid w:val="00B25962"/>
    <w:rsid w:val="00B261A6"/>
    <w:rsid w:val="00B26E6A"/>
    <w:rsid w:val="00B30114"/>
    <w:rsid w:val="00B30ECF"/>
    <w:rsid w:val="00B313E1"/>
    <w:rsid w:val="00B32134"/>
    <w:rsid w:val="00B3235F"/>
    <w:rsid w:val="00B33E61"/>
    <w:rsid w:val="00B37818"/>
    <w:rsid w:val="00B37A62"/>
    <w:rsid w:val="00B37FD3"/>
    <w:rsid w:val="00B40CAE"/>
    <w:rsid w:val="00B4152E"/>
    <w:rsid w:val="00B41755"/>
    <w:rsid w:val="00B42A12"/>
    <w:rsid w:val="00B42A92"/>
    <w:rsid w:val="00B43E9D"/>
    <w:rsid w:val="00B4440A"/>
    <w:rsid w:val="00B44DC6"/>
    <w:rsid w:val="00B45556"/>
    <w:rsid w:val="00B469AB"/>
    <w:rsid w:val="00B5006D"/>
    <w:rsid w:val="00B50C39"/>
    <w:rsid w:val="00B50E9B"/>
    <w:rsid w:val="00B521C1"/>
    <w:rsid w:val="00B52424"/>
    <w:rsid w:val="00B52635"/>
    <w:rsid w:val="00B52D29"/>
    <w:rsid w:val="00B531F4"/>
    <w:rsid w:val="00B53F45"/>
    <w:rsid w:val="00B5426D"/>
    <w:rsid w:val="00B555A5"/>
    <w:rsid w:val="00B5686E"/>
    <w:rsid w:val="00B57473"/>
    <w:rsid w:val="00B6091D"/>
    <w:rsid w:val="00B61091"/>
    <w:rsid w:val="00B61C2A"/>
    <w:rsid w:val="00B62632"/>
    <w:rsid w:val="00B62C3D"/>
    <w:rsid w:val="00B63627"/>
    <w:rsid w:val="00B641D3"/>
    <w:rsid w:val="00B642F6"/>
    <w:rsid w:val="00B64EB5"/>
    <w:rsid w:val="00B653B6"/>
    <w:rsid w:val="00B67E94"/>
    <w:rsid w:val="00B67EA6"/>
    <w:rsid w:val="00B700C3"/>
    <w:rsid w:val="00B704FA"/>
    <w:rsid w:val="00B705CC"/>
    <w:rsid w:val="00B70684"/>
    <w:rsid w:val="00B70A88"/>
    <w:rsid w:val="00B71175"/>
    <w:rsid w:val="00B71247"/>
    <w:rsid w:val="00B71B10"/>
    <w:rsid w:val="00B72440"/>
    <w:rsid w:val="00B73BA4"/>
    <w:rsid w:val="00B741E0"/>
    <w:rsid w:val="00B74A0F"/>
    <w:rsid w:val="00B75332"/>
    <w:rsid w:val="00B7764C"/>
    <w:rsid w:val="00B776D8"/>
    <w:rsid w:val="00B810D8"/>
    <w:rsid w:val="00B8229D"/>
    <w:rsid w:val="00B829F9"/>
    <w:rsid w:val="00B8311D"/>
    <w:rsid w:val="00B87D8D"/>
    <w:rsid w:val="00B9080B"/>
    <w:rsid w:val="00B90EA3"/>
    <w:rsid w:val="00B91707"/>
    <w:rsid w:val="00B92F5F"/>
    <w:rsid w:val="00B936B2"/>
    <w:rsid w:val="00B95BE4"/>
    <w:rsid w:val="00B97418"/>
    <w:rsid w:val="00B97AA3"/>
    <w:rsid w:val="00BA0990"/>
    <w:rsid w:val="00BA0C7F"/>
    <w:rsid w:val="00BA0DE9"/>
    <w:rsid w:val="00BA1D89"/>
    <w:rsid w:val="00BA2313"/>
    <w:rsid w:val="00BA2D54"/>
    <w:rsid w:val="00BA2DB6"/>
    <w:rsid w:val="00BA3C42"/>
    <w:rsid w:val="00BA522B"/>
    <w:rsid w:val="00BA5BE2"/>
    <w:rsid w:val="00BA5C8E"/>
    <w:rsid w:val="00BA5E13"/>
    <w:rsid w:val="00BA6F12"/>
    <w:rsid w:val="00BB013A"/>
    <w:rsid w:val="00BB07BB"/>
    <w:rsid w:val="00BB0854"/>
    <w:rsid w:val="00BB1CB7"/>
    <w:rsid w:val="00BB24BF"/>
    <w:rsid w:val="00BB2F71"/>
    <w:rsid w:val="00BB47DE"/>
    <w:rsid w:val="00BB7477"/>
    <w:rsid w:val="00BC0D42"/>
    <w:rsid w:val="00BC1245"/>
    <w:rsid w:val="00BC183E"/>
    <w:rsid w:val="00BC21D1"/>
    <w:rsid w:val="00BC45CA"/>
    <w:rsid w:val="00BC59ED"/>
    <w:rsid w:val="00BC6A21"/>
    <w:rsid w:val="00BD0C91"/>
    <w:rsid w:val="00BD10C7"/>
    <w:rsid w:val="00BD1106"/>
    <w:rsid w:val="00BD1BF4"/>
    <w:rsid w:val="00BD2964"/>
    <w:rsid w:val="00BD3D3A"/>
    <w:rsid w:val="00BD3F02"/>
    <w:rsid w:val="00BD5490"/>
    <w:rsid w:val="00BD76C5"/>
    <w:rsid w:val="00BE0073"/>
    <w:rsid w:val="00BE0340"/>
    <w:rsid w:val="00BE126F"/>
    <w:rsid w:val="00BE282F"/>
    <w:rsid w:val="00BE2E26"/>
    <w:rsid w:val="00BE38B7"/>
    <w:rsid w:val="00BE3E06"/>
    <w:rsid w:val="00BE4319"/>
    <w:rsid w:val="00BE5A1D"/>
    <w:rsid w:val="00BE5CC3"/>
    <w:rsid w:val="00BE6526"/>
    <w:rsid w:val="00BE661F"/>
    <w:rsid w:val="00BE6C15"/>
    <w:rsid w:val="00BE75CD"/>
    <w:rsid w:val="00BE7BD0"/>
    <w:rsid w:val="00BF0F5C"/>
    <w:rsid w:val="00BF121D"/>
    <w:rsid w:val="00BF1655"/>
    <w:rsid w:val="00BF28FA"/>
    <w:rsid w:val="00BF3A75"/>
    <w:rsid w:val="00BF3DA8"/>
    <w:rsid w:val="00BF4527"/>
    <w:rsid w:val="00BF517C"/>
    <w:rsid w:val="00BF560D"/>
    <w:rsid w:val="00BF5BD3"/>
    <w:rsid w:val="00BF6644"/>
    <w:rsid w:val="00BF6F92"/>
    <w:rsid w:val="00C006CA"/>
    <w:rsid w:val="00C00FE5"/>
    <w:rsid w:val="00C012E7"/>
    <w:rsid w:val="00C01E05"/>
    <w:rsid w:val="00C0218F"/>
    <w:rsid w:val="00C022AF"/>
    <w:rsid w:val="00C03820"/>
    <w:rsid w:val="00C04CC9"/>
    <w:rsid w:val="00C0794F"/>
    <w:rsid w:val="00C10700"/>
    <w:rsid w:val="00C1080D"/>
    <w:rsid w:val="00C15521"/>
    <w:rsid w:val="00C20B47"/>
    <w:rsid w:val="00C20EEE"/>
    <w:rsid w:val="00C22C47"/>
    <w:rsid w:val="00C231BE"/>
    <w:rsid w:val="00C27101"/>
    <w:rsid w:val="00C278E6"/>
    <w:rsid w:val="00C322BF"/>
    <w:rsid w:val="00C338DB"/>
    <w:rsid w:val="00C341D9"/>
    <w:rsid w:val="00C35472"/>
    <w:rsid w:val="00C3576A"/>
    <w:rsid w:val="00C37C8B"/>
    <w:rsid w:val="00C37E39"/>
    <w:rsid w:val="00C4418F"/>
    <w:rsid w:val="00C4454D"/>
    <w:rsid w:val="00C44F76"/>
    <w:rsid w:val="00C4565B"/>
    <w:rsid w:val="00C47255"/>
    <w:rsid w:val="00C473E5"/>
    <w:rsid w:val="00C50026"/>
    <w:rsid w:val="00C506A9"/>
    <w:rsid w:val="00C517F9"/>
    <w:rsid w:val="00C5237F"/>
    <w:rsid w:val="00C5328B"/>
    <w:rsid w:val="00C5331C"/>
    <w:rsid w:val="00C53322"/>
    <w:rsid w:val="00C539EF"/>
    <w:rsid w:val="00C562B5"/>
    <w:rsid w:val="00C56438"/>
    <w:rsid w:val="00C56626"/>
    <w:rsid w:val="00C5730B"/>
    <w:rsid w:val="00C60393"/>
    <w:rsid w:val="00C61609"/>
    <w:rsid w:val="00C61BDE"/>
    <w:rsid w:val="00C61E8E"/>
    <w:rsid w:val="00C637B0"/>
    <w:rsid w:val="00C64621"/>
    <w:rsid w:val="00C65C5F"/>
    <w:rsid w:val="00C660B4"/>
    <w:rsid w:val="00C66BA0"/>
    <w:rsid w:val="00C67297"/>
    <w:rsid w:val="00C67A69"/>
    <w:rsid w:val="00C67C6E"/>
    <w:rsid w:val="00C702F8"/>
    <w:rsid w:val="00C704FB"/>
    <w:rsid w:val="00C71153"/>
    <w:rsid w:val="00C71AE0"/>
    <w:rsid w:val="00C71DE0"/>
    <w:rsid w:val="00C7215E"/>
    <w:rsid w:val="00C7241E"/>
    <w:rsid w:val="00C72712"/>
    <w:rsid w:val="00C735FD"/>
    <w:rsid w:val="00C74616"/>
    <w:rsid w:val="00C760A5"/>
    <w:rsid w:val="00C76F8C"/>
    <w:rsid w:val="00C7765B"/>
    <w:rsid w:val="00C77DBD"/>
    <w:rsid w:val="00C80D17"/>
    <w:rsid w:val="00C81181"/>
    <w:rsid w:val="00C818CF"/>
    <w:rsid w:val="00C85144"/>
    <w:rsid w:val="00C8561B"/>
    <w:rsid w:val="00C864F6"/>
    <w:rsid w:val="00C8688C"/>
    <w:rsid w:val="00C909B1"/>
    <w:rsid w:val="00C90A4D"/>
    <w:rsid w:val="00C90BFF"/>
    <w:rsid w:val="00C91C3E"/>
    <w:rsid w:val="00C928DC"/>
    <w:rsid w:val="00C973EF"/>
    <w:rsid w:val="00CA1C2A"/>
    <w:rsid w:val="00CA2363"/>
    <w:rsid w:val="00CA2C9E"/>
    <w:rsid w:val="00CA3003"/>
    <w:rsid w:val="00CA304B"/>
    <w:rsid w:val="00CA3A45"/>
    <w:rsid w:val="00CA4EE4"/>
    <w:rsid w:val="00CA52DB"/>
    <w:rsid w:val="00CA6449"/>
    <w:rsid w:val="00CA64AE"/>
    <w:rsid w:val="00CA6686"/>
    <w:rsid w:val="00CA77D0"/>
    <w:rsid w:val="00CB1035"/>
    <w:rsid w:val="00CB16F4"/>
    <w:rsid w:val="00CB1BE3"/>
    <w:rsid w:val="00CB49FC"/>
    <w:rsid w:val="00CB4A17"/>
    <w:rsid w:val="00CB4AF1"/>
    <w:rsid w:val="00CB5264"/>
    <w:rsid w:val="00CB59DC"/>
    <w:rsid w:val="00CB6D0D"/>
    <w:rsid w:val="00CB7DD0"/>
    <w:rsid w:val="00CC09A2"/>
    <w:rsid w:val="00CC0D5F"/>
    <w:rsid w:val="00CC1595"/>
    <w:rsid w:val="00CC1FAA"/>
    <w:rsid w:val="00CC27CC"/>
    <w:rsid w:val="00CC4321"/>
    <w:rsid w:val="00CC49E1"/>
    <w:rsid w:val="00CC586F"/>
    <w:rsid w:val="00CC5BE2"/>
    <w:rsid w:val="00CC6546"/>
    <w:rsid w:val="00CC6BDE"/>
    <w:rsid w:val="00CC741F"/>
    <w:rsid w:val="00CC76E5"/>
    <w:rsid w:val="00CD0A25"/>
    <w:rsid w:val="00CD0F1A"/>
    <w:rsid w:val="00CD1000"/>
    <w:rsid w:val="00CD1FF9"/>
    <w:rsid w:val="00CD34D2"/>
    <w:rsid w:val="00CD3694"/>
    <w:rsid w:val="00CD3DAE"/>
    <w:rsid w:val="00CD479E"/>
    <w:rsid w:val="00CD5EC4"/>
    <w:rsid w:val="00CD7655"/>
    <w:rsid w:val="00CE251D"/>
    <w:rsid w:val="00CE2A93"/>
    <w:rsid w:val="00CE41B9"/>
    <w:rsid w:val="00CE53B0"/>
    <w:rsid w:val="00CE5EDC"/>
    <w:rsid w:val="00CE6967"/>
    <w:rsid w:val="00CF1967"/>
    <w:rsid w:val="00CF1DB7"/>
    <w:rsid w:val="00CF2376"/>
    <w:rsid w:val="00CF2D44"/>
    <w:rsid w:val="00CF2F74"/>
    <w:rsid w:val="00CF30FA"/>
    <w:rsid w:val="00CF450D"/>
    <w:rsid w:val="00CF53D9"/>
    <w:rsid w:val="00CF5416"/>
    <w:rsid w:val="00CF5F08"/>
    <w:rsid w:val="00CF6723"/>
    <w:rsid w:val="00CF6823"/>
    <w:rsid w:val="00CF7B81"/>
    <w:rsid w:val="00D0013E"/>
    <w:rsid w:val="00D0027E"/>
    <w:rsid w:val="00D03473"/>
    <w:rsid w:val="00D03E1B"/>
    <w:rsid w:val="00D04DDA"/>
    <w:rsid w:val="00D06232"/>
    <w:rsid w:val="00D102AB"/>
    <w:rsid w:val="00D110C5"/>
    <w:rsid w:val="00D14030"/>
    <w:rsid w:val="00D149FA"/>
    <w:rsid w:val="00D151D7"/>
    <w:rsid w:val="00D15513"/>
    <w:rsid w:val="00D161A6"/>
    <w:rsid w:val="00D16ED9"/>
    <w:rsid w:val="00D1704C"/>
    <w:rsid w:val="00D170D4"/>
    <w:rsid w:val="00D17343"/>
    <w:rsid w:val="00D2120B"/>
    <w:rsid w:val="00D226CC"/>
    <w:rsid w:val="00D228C7"/>
    <w:rsid w:val="00D22AD3"/>
    <w:rsid w:val="00D2525E"/>
    <w:rsid w:val="00D2589D"/>
    <w:rsid w:val="00D263AB"/>
    <w:rsid w:val="00D2643F"/>
    <w:rsid w:val="00D26FB2"/>
    <w:rsid w:val="00D2704D"/>
    <w:rsid w:val="00D2752F"/>
    <w:rsid w:val="00D304CC"/>
    <w:rsid w:val="00D30E3B"/>
    <w:rsid w:val="00D3159F"/>
    <w:rsid w:val="00D3241C"/>
    <w:rsid w:val="00D32B97"/>
    <w:rsid w:val="00D32C29"/>
    <w:rsid w:val="00D33AEE"/>
    <w:rsid w:val="00D341A5"/>
    <w:rsid w:val="00D3478C"/>
    <w:rsid w:val="00D3603B"/>
    <w:rsid w:val="00D36252"/>
    <w:rsid w:val="00D363C5"/>
    <w:rsid w:val="00D36963"/>
    <w:rsid w:val="00D376DD"/>
    <w:rsid w:val="00D37DBD"/>
    <w:rsid w:val="00D40519"/>
    <w:rsid w:val="00D40699"/>
    <w:rsid w:val="00D4098F"/>
    <w:rsid w:val="00D40ABE"/>
    <w:rsid w:val="00D412FE"/>
    <w:rsid w:val="00D4226C"/>
    <w:rsid w:val="00D42E5A"/>
    <w:rsid w:val="00D4331A"/>
    <w:rsid w:val="00D44BF9"/>
    <w:rsid w:val="00D456F9"/>
    <w:rsid w:val="00D4583E"/>
    <w:rsid w:val="00D460B4"/>
    <w:rsid w:val="00D469D8"/>
    <w:rsid w:val="00D52B22"/>
    <w:rsid w:val="00D53391"/>
    <w:rsid w:val="00D54E57"/>
    <w:rsid w:val="00D56914"/>
    <w:rsid w:val="00D61503"/>
    <w:rsid w:val="00D61D31"/>
    <w:rsid w:val="00D61F3D"/>
    <w:rsid w:val="00D62E1F"/>
    <w:rsid w:val="00D62FA1"/>
    <w:rsid w:val="00D63A37"/>
    <w:rsid w:val="00D64206"/>
    <w:rsid w:val="00D64588"/>
    <w:rsid w:val="00D64726"/>
    <w:rsid w:val="00D655B7"/>
    <w:rsid w:val="00D678A9"/>
    <w:rsid w:val="00D70BAB"/>
    <w:rsid w:val="00D70E59"/>
    <w:rsid w:val="00D721F8"/>
    <w:rsid w:val="00D7232D"/>
    <w:rsid w:val="00D729BF"/>
    <w:rsid w:val="00D739EE"/>
    <w:rsid w:val="00D741B9"/>
    <w:rsid w:val="00D75093"/>
    <w:rsid w:val="00D75182"/>
    <w:rsid w:val="00D7622C"/>
    <w:rsid w:val="00D77AF9"/>
    <w:rsid w:val="00D8155E"/>
    <w:rsid w:val="00D81687"/>
    <w:rsid w:val="00D82C0E"/>
    <w:rsid w:val="00D841DF"/>
    <w:rsid w:val="00D8471B"/>
    <w:rsid w:val="00D84CA5"/>
    <w:rsid w:val="00D86C83"/>
    <w:rsid w:val="00D86D63"/>
    <w:rsid w:val="00D87DE2"/>
    <w:rsid w:val="00D9018E"/>
    <w:rsid w:val="00D90338"/>
    <w:rsid w:val="00D90AC9"/>
    <w:rsid w:val="00D9109C"/>
    <w:rsid w:val="00D91660"/>
    <w:rsid w:val="00D920F8"/>
    <w:rsid w:val="00D92770"/>
    <w:rsid w:val="00D92ED0"/>
    <w:rsid w:val="00D93564"/>
    <w:rsid w:val="00D936D5"/>
    <w:rsid w:val="00D95EEB"/>
    <w:rsid w:val="00D96589"/>
    <w:rsid w:val="00D97FC6"/>
    <w:rsid w:val="00DA31A6"/>
    <w:rsid w:val="00DA3389"/>
    <w:rsid w:val="00DA3CF7"/>
    <w:rsid w:val="00DA5059"/>
    <w:rsid w:val="00DA7ED1"/>
    <w:rsid w:val="00DB1B05"/>
    <w:rsid w:val="00DB2587"/>
    <w:rsid w:val="00DB26B8"/>
    <w:rsid w:val="00DB3E4E"/>
    <w:rsid w:val="00DB461E"/>
    <w:rsid w:val="00DB590A"/>
    <w:rsid w:val="00DB5FDA"/>
    <w:rsid w:val="00DB60D8"/>
    <w:rsid w:val="00DB6D9B"/>
    <w:rsid w:val="00DB73DC"/>
    <w:rsid w:val="00DC1904"/>
    <w:rsid w:val="00DC1EFD"/>
    <w:rsid w:val="00DC27F9"/>
    <w:rsid w:val="00DC3866"/>
    <w:rsid w:val="00DC39A9"/>
    <w:rsid w:val="00DC428E"/>
    <w:rsid w:val="00DC4E90"/>
    <w:rsid w:val="00DC51AC"/>
    <w:rsid w:val="00DC6F47"/>
    <w:rsid w:val="00DC7660"/>
    <w:rsid w:val="00DD007E"/>
    <w:rsid w:val="00DD06BB"/>
    <w:rsid w:val="00DD0F48"/>
    <w:rsid w:val="00DD1216"/>
    <w:rsid w:val="00DD1331"/>
    <w:rsid w:val="00DD1776"/>
    <w:rsid w:val="00DD26BA"/>
    <w:rsid w:val="00DD2A6C"/>
    <w:rsid w:val="00DD32BF"/>
    <w:rsid w:val="00DD331D"/>
    <w:rsid w:val="00DD43EC"/>
    <w:rsid w:val="00DD4BD3"/>
    <w:rsid w:val="00DD4C1F"/>
    <w:rsid w:val="00DD4D42"/>
    <w:rsid w:val="00DD549D"/>
    <w:rsid w:val="00DD718A"/>
    <w:rsid w:val="00DE0ECF"/>
    <w:rsid w:val="00DE117E"/>
    <w:rsid w:val="00DE2F16"/>
    <w:rsid w:val="00DE3D3C"/>
    <w:rsid w:val="00DE3F59"/>
    <w:rsid w:val="00DE41F4"/>
    <w:rsid w:val="00DE68D8"/>
    <w:rsid w:val="00DE7B29"/>
    <w:rsid w:val="00DF3075"/>
    <w:rsid w:val="00DF3AB8"/>
    <w:rsid w:val="00DF4092"/>
    <w:rsid w:val="00DF40C2"/>
    <w:rsid w:val="00DF49EB"/>
    <w:rsid w:val="00DF54DF"/>
    <w:rsid w:val="00DF62C6"/>
    <w:rsid w:val="00DF6F5B"/>
    <w:rsid w:val="00E00CC2"/>
    <w:rsid w:val="00E00F1C"/>
    <w:rsid w:val="00E0117D"/>
    <w:rsid w:val="00E018F5"/>
    <w:rsid w:val="00E03891"/>
    <w:rsid w:val="00E03CCC"/>
    <w:rsid w:val="00E04C42"/>
    <w:rsid w:val="00E05B9D"/>
    <w:rsid w:val="00E07D1B"/>
    <w:rsid w:val="00E10321"/>
    <w:rsid w:val="00E105FE"/>
    <w:rsid w:val="00E108E9"/>
    <w:rsid w:val="00E11DCD"/>
    <w:rsid w:val="00E12CC1"/>
    <w:rsid w:val="00E139F0"/>
    <w:rsid w:val="00E1487E"/>
    <w:rsid w:val="00E14AC0"/>
    <w:rsid w:val="00E1515B"/>
    <w:rsid w:val="00E15214"/>
    <w:rsid w:val="00E157C5"/>
    <w:rsid w:val="00E15DB9"/>
    <w:rsid w:val="00E17131"/>
    <w:rsid w:val="00E173C6"/>
    <w:rsid w:val="00E20FFE"/>
    <w:rsid w:val="00E2127D"/>
    <w:rsid w:val="00E2189B"/>
    <w:rsid w:val="00E219CA"/>
    <w:rsid w:val="00E228A1"/>
    <w:rsid w:val="00E23665"/>
    <w:rsid w:val="00E239A2"/>
    <w:rsid w:val="00E25228"/>
    <w:rsid w:val="00E262F4"/>
    <w:rsid w:val="00E2666A"/>
    <w:rsid w:val="00E26BB0"/>
    <w:rsid w:val="00E30E15"/>
    <w:rsid w:val="00E314F2"/>
    <w:rsid w:val="00E31890"/>
    <w:rsid w:val="00E31A8D"/>
    <w:rsid w:val="00E31BD2"/>
    <w:rsid w:val="00E31C27"/>
    <w:rsid w:val="00E326C8"/>
    <w:rsid w:val="00E330EA"/>
    <w:rsid w:val="00E34876"/>
    <w:rsid w:val="00E36695"/>
    <w:rsid w:val="00E36AAE"/>
    <w:rsid w:val="00E40017"/>
    <w:rsid w:val="00E4052E"/>
    <w:rsid w:val="00E4083C"/>
    <w:rsid w:val="00E41D17"/>
    <w:rsid w:val="00E429F7"/>
    <w:rsid w:val="00E4324B"/>
    <w:rsid w:val="00E43DA6"/>
    <w:rsid w:val="00E4414D"/>
    <w:rsid w:val="00E44246"/>
    <w:rsid w:val="00E44D60"/>
    <w:rsid w:val="00E45753"/>
    <w:rsid w:val="00E479C2"/>
    <w:rsid w:val="00E504D3"/>
    <w:rsid w:val="00E50920"/>
    <w:rsid w:val="00E50A60"/>
    <w:rsid w:val="00E50F11"/>
    <w:rsid w:val="00E51558"/>
    <w:rsid w:val="00E51ED8"/>
    <w:rsid w:val="00E52025"/>
    <w:rsid w:val="00E53899"/>
    <w:rsid w:val="00E539B0"/>
    <w:rsid w:val="00E53B9B"/>
    <w:rsid w:val="00E54038"/>
    <w:rsid w:val="00E54C6F"/>
    <w:rsid w:val="00E551BC"/>
    <w:rsid w:val="00E5561F"/>
    <w:rsid w:val="00E55740"/>
    <w:rsid w:val="00E55FDC"/>
    <w:rsid w:val="00E5630D"/>
    <w:rsid w:val="00E56958"/>
    <w:rsid w:val="00E56FCC"/>
    <w:rsid w:val="00E57129"/>
    <w:rsid w:val="00E60D21"/>
    <w:rsid w:val="00E60E72"/>
    <w:rsid w:val="00E61A29"/>
    <w:rsid w:val="00E61D55"/>
    <w:rsid w:val="00E62049"/>
    <w:rsid w:val="00E62BE7"/>
    <w:rsid w:val="00E63BB8"/>
    <w:rsid w:val="00E64F45"/>
    <w:rsid w:val="00E67A3D"/>
    <w:rsid w:val="00E7096A"/>
    <w:rsid w:val="00E70E9C"/>
    <w:rsid w:val="00E70F8A"/>
    <w:rsid w:val="00E710F7"/>
    <w:rsid w:val="00E72A4D"/>
    <w:rsid w:val="00E7303C"/>
    <w:rsid w:val="00E736D2"/>
    <w:rsid w:val="00E753AB"/>
    <w:rsid w:val="00E75581"/>
    <w:rsid w:val="00E76120"/>
    <w:rsid w:val="00E76372"/>
    <w:rsid w:val="00E81704"/>
    <w:rsid w:val="00E848EA"/>
    <w:rsid w:val="00E9060E"/>
    <w:rsid w:val="00E90F71"/>
    <w:rsid w:val="00E9179B"/>
    <w:rsid w:val="00E92466"/>
    <w:rsid w:val="00E93C2A"/>
    <w:rsid w:val="00E948C3"/>
    <w:rsid w:val="00E94976"/>
    <w:rsid w:val="00E954F0"/>
    <w:rsid w:val="00E95AEA"/>
    <w:rsid w:val="00EA069D"/>
    <w:rsid w:val="00EA0F1D"/>
    <w:rsid w:val="00EA1B68"/>
    <w:rsid w:val="00EA25FD"/>
    <w:rsid w:val="00EA4565"/>
    <w:rsid w:val="00EA5716"/>
    <w:rsid w:val="00EA6873"/>
    <w:rsid w:val="00EA7C7C"/>
    <w:rsid w:val="00EB012D"/>
    <w:rsid w:val="00EB0E10"/>
    <w:rsid w:val="00EB1AAC"/>
    <w:rsid w:val="00EB1C70"/>
    <w:rsid w:val="00EB2EA2"/>
    <w:rsid w:val="00EB2FB7"/>
    <w:rsid w:val="00EB3276"/>
    <w:rsid w:val="00EB59D1"/>
    <w:rsid w:val="00EB5B5B"/>
    <w:rsid w:val="00EB7125"/>
    <w:rsid w:val="00EB78E3"/>
    <w:rsid w:val="00EC0B78"/>
    <w:rsid w:val="00EC156F"/>
    <w:rsid w:val="00EC1B8C"/>
    <w:rsid w:val="00EC4DC3"/>
    <w:rsid w:val="00EC5E7C"/>
    <w:rsid w:val="00EC5F30"/>
    <w:rsid w:val="00EC668F"/>
    <w:rsid w:val="00ED113D"/>
    <w:rsid w:val="00ED11FA"/>
    <w:rsid w:val="00ED18F0"/>
    <w:rsid w:val="00ED204B"/>
    <w:rsid w:val="00ED27E4"/>
    <w:rsid w:val="00ED3265"/>
    <w:rsid w:val="00ED3523"/>
    <w:rsid w:val="00ED3C20"/>
    <w:rsid w:val="00ED5CC0"/>
    <w:rsid w:val="00ED6806"/>
    <w:rsid w:val="00ED6A92"/>
    <w:rsid w:val="00ED6E46"/>
    <w:rsid w:val="00EE01A6"/>
    <w:rsid w:val="00EE1325"/>
    <w:rsid w:val="00EE2085"/>
    <w:rsid w:val="00EE2475"/>
    <w:rsid w:val="00EE2DA4"/>
    <w:rsid w:val="00EE30BA"/>
    <w:rsid w:val="00EE3A60"/>
    <w:rsid w:val="00EE3FEA"/>
    <w:rsid w:val="00EE52C5"/>
    <w:rsid w:val="00EE69B4"/>
    <w:rsid w:val="00EF0FFC"/>
    <w:rsid w:val="00EF213F"/>
    <w:rsid w:val="00EF23DA"/>
    <w:rsid w:val="00EF24E2"/>
    <w:rsid w:val="00EF2671"/>
    <w:rsid w:val="00EF2948"/>
    <w:rsid w:val="00EF4DE4"/>
    <w:rsid w:val="00EF5F48"/>
    <w:rsid w:val="00EF61D3"/>
    <w:rsid w:val="00EF6CCF"/>
    <w:rsid w:val="00F01C4A"/>
    <w:rsid w:val="00F01DAF"/>
    <w:rsid w:val="00F02723"/>
    <w:rsid w:val="00F02970"/>
    <w:rsid w:val="00F0314A"/>
    <w:rsid w:val="00F03257"/>
    <w:rsid w:val="00F04464"/>
    <w:rsid w:val="00F04F5A"/>
    <w:rsid w:val="00F05FBE"/>
    <w:rsid w:val="00F0614E"/>
    <w:rsid w:val="00F06F18"/>
    <w:rsid w:val="00F07A14"/>
    <w:rsid w:val="00F07E34"/>
    <w:rsid w:val="00F10725"/>
    <w:rsid w:val="00F10DF4"/>
    <w:rsid w:val="00F11BAC"/>
    <w:rsid w:val="00F126B7"/>
    <w:rsid w:val="00F1546C"/>
    <w:rsid w:val="00F16E88"/>
    <w:rsid w:val="00F17302"/>
    <w:rsid w:val="00F20176"/>
    <w:rsid w:val="00F21C92"/>
    <w:rsid w:val="00F25E26"/>
    <w:rsid w:val="00F26509"/>
    <w:rsid w:val="00F276CD"/>
    <w:rsid w:val="00F277A3"/>
    <w:rsid w:val="00F300AC"/>
    <w:rsid w:val="00F30742"/>
    <w:rsid w:val="00F31FE6"/>
    <w:rsid w:val="00F320D4"/>
    <w:rsid w:val="00F334AE"/>
    <w:rsid w:val="00F33B49"/>
    <w:rsid w:val="00F33F98"/>
    <w:rsid w:val="00F34154"/>
    <w:rsid w:val="00F350E1"/>
    <w:rsid w:val="00F35DA6"/>
    <w:rsid w:val="00F3717D"/>
    <w:rsid w:val="00F40294"/>
    <w:rsid w:val="00F40EEB"/>
    <w:rsid w:val="00F4190B"/>
    <w:rsid w:val="00F42330"/>
    <w:rsid w:val="00F42A4B"/>
    <w:rsid w:val="00F42A6D"/>
    <w:rsid w:val="00F432FD"/>
    <w:rsid w:val="00F44231"/>
    <w:rsid w:val="00F45E2E"/>
    <w:rsid w:val="00F47D7E"/>
    <w:rsid w:val="00F47F75"/>
    <w:rsid w:val="00F505A3"/>
    <w:rsid w:val="00F505D9"/>
    <w:rsid w:val="00F5342F"/>
    <w:rsid w:val="00F53E39"/>
    <w:rsid w:val="00F55CA1"/>
    <w:rsid w:val="00F562AC"/>
    <w:rsid w:val="00F5666D"/>
    <w:rsid w:val="00F56D42"/>
    <w:rsid w:val="00F56F2E"/>
    <w:rsid w:val="00F60025"/>
    <w:rsid w:val="00F606C8"/>
    <w:rsid w:val="00F60D8D"/>
    <w:rsid w:val="00F622F9"/>
    <w:rsid w:val="00F6269E"/>
    <w:rsid w:val="00F62F42"/>
    <w:rsid w:val="00F63C3D"/>
    <w:rsid w:val="00F64126"/>
    <w:rsid w:val="00F657E1"/>
    <w:rsid w:val="00F65997"/>
    <w:rsid w:val="00F6685F"/>
    <w:rsid w:val="00F668A0"/>
    <w:rsid w:val="00F6733D"/>
    <w:rsid w:val="00F67FA7"/>
    <w:rsid w:val="00F701E3"/>
    <w:rsid w:val="00F70A1C"/>
    <w:rsid w:val="00F70EB0"/>
    <w:rsid w:val="00F73560"/>
    <w:rsid w:val="00F75B26"/>
    <w:rsid w:val="00F7697E"/>
    <w:rsid w:val="00F7724A"/>
    <w:rsid w:val="00F77F7C"/>
    <w:rsid w:val="00F82309"/>
    <w:rsid w:val="00F83B7B"/>
    <w:rsid w:val="00F84509"/>
    <w:rsid w:val="00F850B2"/>
    <w:rsid w:val="00F85D7B"/>
    <w:rsid w:val="00F86B1F"/>
    <w:rsid w:val="00F87511"/>
    <w:rsid w:val="00F90FAF"/>
    <w:rsid w:val="00F92F06"/>
    <w:rsid w:val="00F93AF0"/>
    <w:rsid w:val="00F93B47"/>
    <w:rsid w:val="00F9417F"/>
    <w:rsid w:val="00F94AD1"/>
    <w:rsid w:val="00F950D9"/>
    <w:rsid w:val="00F9656F"/>
    <w:rsid w:val="00F968B7"/>
    <w:rsid w:val="00F970AE"/>
    <w:rsid w:val="00FA1C17"/>
    <w:rsid w:val="00FA1EC7"/>
    <w:rsid w:val="00FA3C52"/>
    <w:rsid w:val="00FA47D8"/>
    <w:rsid w:val="00FA4C0F"/>
    <w:rsid w:val="00FA5054"/>
    <w:rsid w:val="00FA65EA"/>
    <w:rsid w:val="00FA68F1"/>
    <w:rsid w:val="00FA70F8"/>
    <w:rsid w:val="00FA716C"/>
    <w:rsid w:val="00FB346F"/>
    <w:rsid w:val="00FB378C"/>
    <w:rsid w:val="00FB4C7A"/>
    <w:rsid w:val="00FB4E21"/>
    <w:rsid w:val="00FB57B7"/>
    <w:rsid w:val="00FC254C"/>
    <w:rsid w:val="00FC264C"/>
    <w:rsid w:val="00FC2F53"/>
    <w:rsid w:val="00FC598F"/>
    <w:rsid w:val="00FC6EF4"/>
    <w:rsid w:val="00FC7C22"/>
    <w:rsid w:val="00FD0412"/>
    <w:rsid w:val="00FD0DAE"/>
    <w:rsid w:val="00FD13BD"/>
    <w:rsid w:val="00FD1A61"/>
    <w:rsid w:val="00FD1FD4"/>
    <w:rsid w:val="00FD2728"/>
    <w:rsid w:val="00FD3E09"/>
    <w:rsid w:val="00FD41B3"/>
    <w:rsid w:val="00FD4B3B"/>
    <w:rsid w:val="00FD577C"/>
    <w:rsid w:val="00FD57CE"/>
    <w:rsid w:val="00FD720A"/>
    <w:rsid w:val="00FE0AF4"/>
    <w:rsid w:val="00FE1274"/>
    <w:rsid w:val="00FE1D57"/>
    <w:rsid w:val="00FE2D5E"/>
    <w:rsid w:val="00FE2E57"/>
    <w:rsid w:val="00FE35B7"/>
    <w:rsid w:val="00FE3CCF"/>
    <w:rsid w:val="00FE3E00"/>
    <w:rsid w:val="00FE4683"/>
    <w:rsid w:val="00FE5531"/>
    <w:rsid w:val="00FE6270"/>
    <w:rsid w:val="00FE697B"/>
    <w:rsid w:val="00FE6B07"/>
    <w:rsid w:val="00FE6C4E"/>
    <w:rsid w:val="00FE74F9"/>
    <w:rsid w:val="00FE76AA"/>
    <w:rsid w:val="00FF0421"/>
    <w:rsid w:val="00FF2D51"/>
    <w:rsid w:val="00FF3287"/>
    <w:rsid w:val="00FF3869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0D9C6B99-689F-4B61-BDC3-865B75C2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D3478C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D3478C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3478C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3478C"/>
    <w:pPr>
      <w:keepNext/>
      <w:keepLines/>
      <w:numPr>
        <w:ilvl w:val="2"/>
        <w:numId w:val="5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D3478C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  <w:rsid w:val="00D3478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D3478C"/>
  </w:style>
  <w:style w:type="paragraph" w:styleId="a4">
    <w:name w:val="header"/>
    <w:basedOn w:val="a0"/>
    <w:link w:val="a5"/>
    <w:uiPriority w:val="99"/>
    <w:unhideWhenUsed/>
    <w:rsid w:val="00D34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3478C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34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3478C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D3478C"/>
    <w:pPr>
      <w:ind w:firstLine="420"/>
    </w:pPr>
  </w:style>
  <w:style w:type="character" w:styleId="a9">
    <w:name w:val="Hyperlink"/>
    <w:basedOn w:val="a1"/>
    <w:uiPriority w:val="99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rsid w:val="00A06349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D3478C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D3478C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D3478C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D3478C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3C4BF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065">
          <w:marLeft w:val="32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3">
          <w:marLeft w:val="32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4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25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5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5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5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9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3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1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r/fastdl.mongodb.org/win32/mongodb-win32-x86_64-2008plus-ssl-4.0.9-signed.msi/downloa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340C-FDE0-47F5-809D-C85337FA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8758</TotalTime>
  <Pages>15</Pages>
  <Words>1117</Words>
  <Characters>6372</Characters>
  <Application>Microsoft Office Word</Application>
  <DocSecurity>0</DocSecurity>
  <Lines>53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31</vt:i4>
      </vt:variant>
      <vt:variant>
        <vt:lpstr>Headings</vt:lpstr>
      </vt:variant>
      <vt:variant>
        <vt:i4>100</vt:i4>
      </vt:variant>
    </vt:vector>
  </HeadingPairs>
  <TitlesOfParts>
    <vt:vector size="132" baseType="lpstr">
      <vt:lpstr/>
      <vt:lpstr>    数据库分类</vt:lpstr>
      <vt:lpstr>    MongoDB简介</vt:lpstr>
      <vt:lpstr>        MongoDB介绍</vt:lpstr>
      <vt:lpstr>        BSON(二进制的json)</vt:lpstr>
      <vt:lpstr>    数据逻辑结构</vt:lpstr>
      <vt:lpstr>        概念</vt:lpstr>
      <vt:lpstr>        层次关系</vt:lpstr>
      <vt:lpstr>        MongoDB的sort和投影</vt:lpstr>
      <vt:lpstr>    文档之间的关系</vt:lpstr>
      <vt:lpstr>        一对一：(one to one)</vt:lpstr>
      <vt:lpstr>        一对多：one to many /多对一 many to one</vt:lpstr>
      <vt:lpstr>        多对多：many to many</vt:lpstr>
      <vt:lpstr>    MongoDB的安装</vt:lpstr>
      <vt:lpstr>        MongoDB下载</vt:lpstr>
      <vt:lpstr>        安装MongoDB和配置</vt:lpstr>
      <vt:lpstr>        创建数据库目录</vt:lpstr>
      <vt:lpstr>        自定义数据库目录</vt:lpstr>
      <vt:lpstr>        启动mongoDB</vt:lpstr>
      <vt:lpstr>        设置mongoDB自动启动</vt:lpstr>
      <vt:lpstr>    MongoDB图形化工具</vt:lpstr>
      <vt:lpstr>    mongoDB命令</vt:lpstr>
      <vt:lpstr>        数据库命令：</vt:lpstr>
      <vt:lpstr>        向数据库中插入文档：</vt:lpstr>
      <vt:lpstr>        查询集合</vt:lpstr>
      <vt:lpstr>        修改命令</vt:lpstr>
      <vt:lpstr>        删除</vt:lpstr>
      <vt:lpstr>    练习</vt:lpstr>
      <vt:lpstr>    MongoDB的sort和投影</vt:lpstr>
      <vt:lpstr>        sort</vt:lpstr>
      <vt:lpstr>        投影</vt:lpstr>
      <vt:lpstr>    Monggoose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21</cp:revision>
  <dcterms:created xsi:type="dcterms:W3CDTF">2018-09-03T09:19:00Z</dcterms:created>
  <dcterms:modified xsi:type="dcterms:W3CDTF">2019-10-30T01:36:00Z</dcterms:modified>
</cp:coreProperties>
</file>