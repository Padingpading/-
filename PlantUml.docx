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D6399" w14:textId="0063288F" w:rsidR="00EA13F8" w:rsidRDefault="00342F02" w:rsidP="00342F02">
      <w:pPr>
        <w:pStyle w:val="10"/>
      </w:pPr>
      <w:proofErr w:type="spellStart"/>
      <w:r>
        <w:t>P</w:t>
      </w:r>
      <w:r>
        <w:rPr>
          <w:rFonts w:hint="eastAsia"/>
        </w:rPr>
        <w:t>lant</w:t>
      </w:r>
      <w:r>
        <w:t>U</w:t>
      </w:r>
      <w:r>
        <w:rPr>
          <w:rFonts w:hint="eastAsia"/>
        </w:rPr>
        <w:t>ml</w:t>
      </w:r>
      <w:proofErr w:type="spellEnd"/>
    </w:p>
    <w:p w14:paraId="1E9179B7" w14:textId="7944D2DE" w:rsidR="005E1A84" w:rsidRDefault="00FB23BA" w:rsidP="005E1A84">
      <w:pPr>
        <w:pStyle w:val="2"/>
      </w:pPr>
      <w:r>
        <w:rPr>
          <w:rFonts w:hint="eastAsia"/>
        </w:rPr>
        <w:t>例如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F4A" w14:paraId="6D0EE8CF" w14:textId="77777777" w:rsidTr="00E80F4A">
        <w:tc>
          <w:tcPr>
            <w:tcW w:w="8296" w:type="dxa"/>
          </w:tcPr>
          <w:p w14:paraId="08278B93" w14:textId="77777777" w:rsidR="00E80F4A" w:rsidRDefault="00E80F4A" w:rsidP="00E80F4A">
            <w:pPr>
              <w:ind w:firstLineChars="0" w:firstLine="0"/>
            </w:pPr>
            <w:r>
              <w:t>@startuml</w:t>
            </w:r>
          </w:p>
          <w:p w14:paraId="702240EB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 xml:space="preserve"> -&gt; </w:t>
            </w:r>
            <w:r>
              <w:t>认证中心</w:t>
            </w:r>
            <w:r>
              <w:t xml:space="preserve">: </w:t>
            </w:r>
            <w:r>
              <w:t>登录操作</w:t>
            </w:r>
          </w:p>
          <w:p w14:paraId="3728FD42" w14:textId="65670FE2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认证中心</w:t>
            </w:r>
            <w:r>
              <w:t xml:space="preserve"> -&gt; </w:t>
            </w:r>
            <w:r>
              <w:t>缓存</w:t>
            </w:r>
            <w:r>
              <w:t xml:space="preserve">: </w:t>
            </w:r>
            <w:r>
              <w:t>存放</w:t>
            </w:r>
            <w:r>
              <w:t>(key=</w:t>
            </w:r>
            <w:proofErr w:type="spellStart"/>
            <w:r>
              <w:t>token+ip,value</w:t>
            </w:r>
            <w:proofErr w:type="spellEnd"/>
            <w:r>
              <w:t>=token)token</w:t>
            </w:r>
          </w:p>
          <w:p w14:paraId="3A889821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 xml:space="preserve"> &lt;- </w:t>
            </w:r>
            <w:r>
              <w:t>认证中心</w:t>
            </w:r>
            <w:r>
              <w:t xml:space="preserve"> : </w:t>
            </w:r>
            <w:r>
              <w:t>认证成功返回</w:t>
            </w:r>
            <w:r>
              <w:t>token</w:t>
            </w:r>
          </w:p>
          <w:p w14:paraId="25410AF3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 xml:space="preserve"> -&gt; </w:t>
            </w:r>
            <w:r>
              <w:t>认证中心</w:t>
            </w:r>
            <w:r>
              <w:t xml:space="preserve">: </w:t>
            </w:r>
            <w:r>
              <w:t>下次访问头部携带</w:t>
            </w:r>
            <w:r>
              <w:t>token</w:t>
            </w:r>
            <w:r>
              <w:t>认证</w:t>
            </w:r>
          </w:p>
          <w:p w14:paraId="4B4DC167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认证中心</w:t>
            </w:r>
            <w:r>
              <w:t xml:space="preserve"> &lt;- </w:t>
            </w:r>
            <w:r>
              <w:t>缓存</w:t>
            </w:r>
            <w:r>
              <w:t>: key=</w:t>
            </w:r>
            <w:proofErr w:type="spellStart"/>
            <w:r>
              <w:t>token+ip</w:t>
            </w:r>
            <w:proofErr w:type="spellEnd"/>
            <w:r>
              <w:t>获取</w:t>
            </w:r>
            <w:r>
              <w:t>token</w:t>
            </w:r>
          </w:p>
          <w:p w14:paraId="01015DF2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其他服务</w:t>
            </w:r>
            <w:r>
              <w:t xml:space="preserve"> &lt;- </w:t>
            </w:r>
            <w:r>
              <w:t>认证中心</w:t>
            </w:r>
            <w:r>
              <w:t xml:space="preserve">: </w:t>
            </w:r>
            <w:r>
              <w:t>存在且校验成功则跳转到用户请求的其他服务</w:t>
            </w:r>
          </w:p>
          <w:p w14:paraId="2C7DB201" w14:textId="77777777" w:rsidR="00E80F4A" w:rsidRDefault="00E80F4A" w:rsidP="00E80F4A">
            <w:pPr>
              <w:ind w:firstLineChars="0" w:firstLine="0"/>
            </w:pPr>
            <w:r>
              <w:rPr>
                <w:rFonts w:hint="eastAsia"/>
              </w:rPr>
              <w:t>其他服务</w:t>
            </w:r>
            <w:r>
              <w:t xml:space="preserve"> -&gt; </w:t>
            </w:r>
            <w:r>
              <w:t>用户</w:t>
            </w:r>
            <w:r>
              <w:t xml:space="preserve">: </w:t>
            </w:r>
            <w:r>
              <w:t>信息</w:t>
            </w:r>
          </w:p>
          <w:p w14:paraId="5ACFB2E5" w14:textId="6D22A6D4" w:rsidR="00E80F4A" w:rsidRDefault="00E80F4A" w:rsidP="00E80F4A">
            <w:pPr>
              <w:ind w:firstLineChars="0" w:firstLine="0"/>
            </w:pPr>
            <w:r>
              <w:t>@enduml</w:t>
            </w:r>
          </w:p>
        </w:tc>
      </w:tr>
    </w:tbl>
    <w:p w14:paraId="605A7EAA" w14:textId="3ED4B518" w:rsidR="00FB23BA" w:rsidRDefault="00303CAB" w:rsidP="00303CAB">
      <w:pPr>
        <w:ind w:firstLineChars="0" w:firstLine="0"/>
      </w:pPr>
      <w:r>
        <w:t xml:space="preserve"> </w:t>
      </w:r>
      <w:r>
        <w:tab/>
      </w:r>
      <w:r>
        <w:rPr>
          <w:rFonts w:hint="eastAsia"/>
        </w:rPr>
        <w:t>效果图</w:t>
      </w:r>
    </w:p>
    <w:p w14:paraId="1C75C002" w14:textId="577B5BAC" w:rsidR="00327442" w:rsidRPr="00E80F4A" w:rsidRDefault="00327442" w:rsidP="00327442">
      <w:pPr>
        <w:ind w:firstLineChars="0" w:firstLine="0"/>
      </w:pPr>
      <w:r>
        <w:rPr>
          <w:noProof/>
        </w:rPr>
        <w:drawing>
          <wp:inline distT="0" distB="0" distL="0" distR="0" wp14:anchorId="3278B279" wp14:editId="13961DD7">
            <wp:extent cx="5274310" cy="2946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DC7F" w14:textId="0AAADDEB" w:rsidR="00F02EDF" w:rsidRPr="00F02EDF" w:rsidRDefault="00F02EDF" w:rsidP="00F02EDF">
      <w:pPr>
        <w:pStyle w:val="2"/>
      </w:pPr>
      <w:r w:rsidRPr="00F02EDF">
        <w:rPr>
          <w:rFonts w:hint="eastAsia"/>
        </w:rPr>
        <w:t>声明参与者</w:t>
      </w:r>
    </w:p>
    <w:p w14:paraId="64291713" w14:textId="7D8E3961" w:rsidR="00342F02" w:rsidRDefault="00342F02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时序图角色可以分为</w:t>
      </w:r>
      <w:r>
        <w:rPr>
          <w:rFonts w:ascii="Segoe UI Emoji" w:hAnsi="Segoe UI Emoji"/>
          <w:color w:val="404040"/>
          <w:shd w:val="clear" w:color="auto" w:fill="FFFFFF"/>
        </w:rPr>
        <w:t>: actor, boundary, control, entity, database</w:t>
      </w:r>
      <w:r>
        <w:rPr>
          <w:rFonts w:ascii="Segoe UI Emoji" w:hAnsi="Segoe UI Emoji"/>
          <w:color w:val="404040"/>
          <w:shd w:val="clear" w:color="auto" w:fill="FFFFFF"/>
        </w:rPr>
        <w:t>，每种角色呈现的图形也是不一样的。</w:t>
      </w:r>
    </w:p>
    <w:p w14:paraId="09A9D137" w14:textId="7A06259F" w:rsidR="00417421" w:rsidRDefault="00417421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Actor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  <w:r w:rsidR="000E02A2">
        <w:rPr>
          <w:rFonts w:ascii="Segoe UI Emoji" w:hAnsi="Segoe UI Emoji" w:hint="eastAsia"/>
          <w:color w:val="404040"/>
          <w:shd w:val="clear" w:color="auto" w:fill="FFFFFF"/>
        </w:rPr>
        <w:t>角色</w:t>
      </w:r>
    </w:p>
    <w:p w14:paraId="6D3344EE" w14:textId="45EDFDAD" w:rsidR="00417421" w:rsidRDefault="00417421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Boundary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0E02A2">
        <w:rPr>
          <w:rFonts w:ascii="Segoe UI Emoji" w:hAnsi="Segoe UI Emoji" w:hint="eastAsia"/>
          <w:color w:val="404040"/>
          <w:shd w:val="clear" w:color="auto" w:fill="FFFFFF"/>
        </w:rPr>
        <w:t>带边界</w:t>
      </w:r>
    </w:p>
    <w:p w14:paraId="560BB2EE" w14:textId="509C7571" w:rsidR="00417421" w:rsidRDefault="00417421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Control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0E02A2">
        <w:rPr>
          <w:rFonts w:ascii="Segoe UI Emoji" w:hAnsi="Segoe UI Emoji" w:hint="eastAsia"/>
          <w:color w:val="404040"/>
          <w:shd w:val="clear" w:color="auto" w:fill="FFFFFF"/>
        </w:rPr>
        <w:t>控制</w:t>
      </w:r>
    </w:p>
    <w:p w14:paraId="74C581C8" w14:textId="1D52598D" w:rsidR="00417421" w:rsidRDefault="00417421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Entity:</w:t>
      </w:r>
      <w:r w:rsidR="000E02A2">
        <w:rPr>
          <w:rFonts w:ascii="Segoe UI Emoji" w:hAnsi="Segoe UI Emoji" w:hint="eastAsia"/>
          <w:color w:val="404040"/>
          <w:shd w:val="clear" w:color="auto" w:fill="FFFFFF"/>
        </w:rPr>
        <w:t>实体</w:t>
      </w:r>
    </w:p>
    <w:p w14:paraId="25189CFF" w14:textId="2412F1B4" w:rsidR="005E1A84" w:rsidRDefault="00417421" w:rsidP="00342F02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Database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0E02A2">
        <w:rPr>
          <w:rFonts w:ascii="Segoe UI Emoji" w:hAnsi="Segoe UI Emoji" w:hint="eastAsia"/>
          <w:color w:val="404040"/>
          <w:shd w:val="clear" w:color="auto" w:fill="FFFFFF"/>
        </w:rPr>
        <w:t>数据库</w:t>
      </w:r>
    </w:p>
    <w:p w14:paraId="05CF4077" w14:textId="0024B12C" w:rsidR="000E02A2" w:rsidRDefault="000E02A2" w:rsidP="000E02A2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ollections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集合</w:t>
      </w:r>
    </w:p>
    <w:p w14:paraId="7DA2BBAA" w14:textId="42833B6F" w:rsidR="000E02A2" w:rsidRDefault="000E02A2" w:rsidP="001623AE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articipant</w:t>
      </w:r>
      <w:r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>参与者</w:t>
      </w:r>
    </w:p>
    <w:p w14:paraId="3F8BFC79" w14:textId="707B4560" w:rsidR="00F238D7" w:rsidRDefault="00F238D7" w:rsidP="00F238D7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语法</w:t>
      </w:r>
    </w:p>
    <w:p w14:paraId="442178F3" w14:textId="7DCA3924" w:rsidR="008B3E4E" w:rsidRPr="008B3E4E" w:rsidRDefault="008B3E4E" w:rsidP="008B3E4E">
      <w:pPr>
        <w:ind w:firstLine="420"/>
        <w:rPr>
          <w:rFonts w:hint="eastAsia"/>
        </w:rPr>
      </w:pPr>
      <w:r>
        <w:rPr>
          <w:rFonts w:hint="eastAsia"/>
        </w:rPr>
        <w:t>箭头</w:t>
      </w:r>
      <w:r>
        <w:t>:A--&gt;B</w:t>
      </w:r>
    </w:p>
    <w:p w14:paraId="57BF2DA9" w14:textId="6CC4254F" w:rsidR="005E01E1" w:rsidRPr="00D602A5" w:rsidRDefault="005E01E1" w:rsidP="00B74E6D">
      <w:pPr>
        <w:ind w:firstLine="420"/>
        <w:rPr>
          <w:rFonts w:hint="eastAsia"/>
        </w:rPr>
      </w:pPr>
      <w:r>
        <w:rPr>
          <w:rFonts w:hint="eastAsia"/>
        </w:rPr>
        <w:t>箭头添加样式</w:t>
      </w:r>
      <w:r>
        <w:rPr>
          <w:rFonts w:hint="eastAsia"/>
        </w:rPr>
        <w:t>:</w:t>
      </w:r>
      <w:r>
        <w:t xml:space="preserve"> </w:t>
      </w:r>
      <w:r w:rsidR="00E503E1">
        <w:t>A</w:t>
      </w:r>
      <w:r>
        <w:rPr>
          <w:rFonts w:hint="eastAsia"/>
        </w:rPr>
        <w:t>-</w:t>
      </w:r>
      <w:r>
        <w:t>[#color]</w:t>
      </w:r>
      <w:r>
        <w:rPr>
          <w:rFonts w:hint="eastAsia"/>
        </w:rPr>
        <w:t>&gt;</w:t>
      </w:r>
      <w:r w:rsidR="00E503E1">
        <w:t>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8D7" w14:paraId="154F16C8" w14:textId="77777777" w:rsidTr="00F238D7">
        <w:tc>
          <w:tcPr>
            <w:tcW w:w="8296" w:type="dxa"/>
          </w:tcPr>
          <w:p w14:paraId="65AFB447" w14:textId="77777777" w:rsidR="009301AD" w:rsidRDefault="009301AD" w:rsidP="009301AD">
            <w:pPr>
              <w:ind w:firstLineChars="0" w:firstLine="0"/>
            </w:pPr>
            <w:r>
              <w:t>@startuml</w:t>
            </w:r>
          </w:p>
          <w:p w14:paraId="20A3EF32" w14:textId="77777777" w:rsidR="009301AD" w:rsidRDefault="009301AD" w:rsidP="009301AD">
            <w:pPr>
              <w:ind w:firstLineChars="0" w:firstLine="0"/>
            </w:pPr>
            <w:r>
              <w:t>actor Foo1</w:t>
            </w:r>
          </w:p>
          <w:p w14:paraId="4C1C1E1D" w14:textId="77777777" w:rsidR="009301AD" w:rsidRDefault="009301AD" w:rsidP="009301AD">
            <w:pPr>
              <w:ind w:firstLineChars="0" w:firstLine="0"/>
            </w:pPr>
            <w:r>
              <w:t xml:space="preserve">boundary Foo2 </w:t>
            </w:r>
          </w:p>
          <w:p w14:paraId="6DBC2D47" w14:textId="77777777" w:rsidR="009301AD" w:rsidRDefault="009301AD" w:rsidP="009301AD">
            <w:pPr>
              <w:ind w:firstLineChars="0" w:firstLine="0"/>
            </w:pPr>
            <w:r>
              <w:t xml:space="preserve">control Foo3 </w:t>
            </w:r>
          </w:p>
          <w:p w14:paraId="6721E876" w14:textId="77777777" w:rsidR="009301AD" w:rsidRDefault="009301AD" w:rsidP="009301AD">
            <w:pPr>
              <w:ind w:firstLineChars="0" w:firstLine="0"/>
            </w:pPr>
            <w:r>
              <w:t xml:space="preserve">entity Foo4 </w:t>
            </w:r>
          </w:p>
          <w:p w14:paraId="1ADFF7D2" w14:textId="77777777" w:rsidR="009301AD" w:rsidRDefault="009301AD" w:rsidP="009301AD">
            <w:pPr>
              <w:ind w:firstLineChars="0" w:firstLine="0"/>
            </w:pPr>
            <w:r>
              <w:t xml:space="preserve">database Foo5 </w:t>
            </w:r>
          </w:p>
          <w:p w14:paraId="1D32FDEC" w14:textId="77777777" w:rsidR="009301AD" w:rsidRDefault="009301AD" w:rsidP="009301AD">
            <w:pPr>
              <w:ind w:firstLineChars="0" w:firstLine="0"/>
            </w:pPr>
            <w:r>
              <w:t xml:space="preserve">collections Foo6 </w:t>
            </w:r>
          </w:p>
          <w:p w14:paraId="4843F6EA" w14:textId="77777777" w:rsidR="009301AD" w:rsidRDefault="009301AD" w:rsidP="009301AD">
            <w:pPr>
              <w:ind w:firstLineChars="0" w:firstLine="0"/>
            </w:pPr>
            <w:r>
              <w:t>Foo1 -[#red]&gt;Foo2: To boundary</w:t>
            </w:r>
          </w:p>
          <w:p w14:paraId="726440FA" w14:textId="77777777" w:rsidR="009301AD" w:rsidRDefault="009301AD" w:rsidP="009301AD">
            <w:pPr>
              <w:ind w:firstLineChars="0" w:firstLine="0"/>
            </w:pPr>
            <w:r>
              <w:t>Foo1 -[#0000FF]-&gt; Foo</w:t>
            </w:r>
            <w:proofErr w:type="gramStart"/>
            <w:r>
              <w:t>3 :</w:t>
            </w:r>
            <w:proofErr w:type="gramEnd"/>
            <w:r>
              <w:t xml:space="preserve"> To control</w:t>
            </w:r>
          </w:p>
          <w:p w14:paraId="0B1DAC16" w14:textId="77777777" w:rsidR="009301AD" w:rsidRDefault="009301AD" w:rsidP="009301AD">
            <w:pPr>
              <w:ind w:firstLineChars="0" w:firstLine="0"/>
            </w:pPr>
            <w:r>
              <w:t>Foo1 -&gt; Foo</w:t>
            </w:r>
            <w:proofErr w:type="gramStart"/>
            <w:r>
              <w:t>4 :</w:t>
            </w:r>
            <w:proofErr w:type="gramEnd"/>
            <w:r>
              <w:t xml:space="preserve"> To entity</w:t>
            </w:r>
          </w:p>
          <w:p w14:paraId="0C5F85D0" w14:textId="77777777" w:rsidR="009301AD" w:rsidRDefault="009301AD" w:rsidP="009301AD">
            <w:pPr>
              <w:ind w:firstLineChars="0" w:firstLine="0"/>
            </w:pPr>
            <w:r>
              <w:t>Foo1 -&gt; Foo</w:t>
            </w:r>
            <w:proofErr w:type="gramStart"/>
            <w:r>
              <w:t>5 :</w:t>
            </w:r>
            <w:proofErr w:type="gramEnd"/>
            <w:r>
              <w:t xml:space="preserve"> To database</w:t>
            </w:r>
          </w:p>
          <w:p w14:paraId="479D2A6B" w14:textId="77777777" w:rsidR="009301AD" w:rsidRDefault="009301AD" w:rsidP="009301AD">
            <w:pPr>
              <w:ind w:firstLineChars="0" w:firstLine="0"/>
            </w:pPr>
            <w:r>
              <w:t>Foo1 -&gt; Foo</w:t>
            </w:r>
            <w:proofErr w:type="gramStart"/>
            <w:r>
              <w:t>6 :</w:t>
            </w:r>
            <w:proofErr w:type="gramEnd"/>
            <w:r>
              <w:t xml:space="preserve"> To collections</w:t>
            </w:r>
          </w:p>
          <w:p w14:paraId="65FC261D" w14:textId="73712B00" w:rsidR="00F238D7" w:rsidRDefault="009301AD" w:rsidP="009301AD">
            <w:pPr>
              <w:ind w:firstLineChars="0" w:firstLine="0"/>
              <w:rPr>
                <w:rFonts w:hint="eastAsia"/>
              </w:rPr>
            </w:pPr>
            <w:r>
              <w:t>@enduml</w:t>
            </w:r>
          </w:p>
        </w:tc>
      </w:tr>
    </w:tbl>
    <w:p w14:paraId="4612D9D7" w14:textId="77777777" w:rsidR="00F238D7" w:rsidRPr="00F238D7" w:rsidRDefault="00F238D7" w:rsidP="00F238D7">
      <w:pPr>
        <w:ind w:firstLine="420"/>
        <w:rPr>
          <w:rFonts w:hint="eastAsia"/>
        </w:rPr>
      </w:pPr>
    </w:p>
    <w:p w14:paraId="48217716" w14:textId="003A6675" w:rsidR="00F238D7" w:rsidRPr="00F238D7" w:rsidRDefault="00F238D7" w:rsidP="000D4C2F">
      <w:pPr>
        <w:pStyle w:val="3"/>
        <w:ind w:firstLine="420"/>
        <w:rPr>
          <w:rFonts w:hint="eastAsia"/>
        </w:rPr>
      </w:pPr>
      <w:r>
        <w:rPr>
          <w:rFonts w:hint="eastAsia"/>
        </w:rPr>
        <w:t>效果图</w:t>
      </w:r>
    </w:p>
    <w:p w14:paraId="0131E8FD" w14:textId="4D323224" w:rsidR="00515AC4" w:rsidRDefault="00931B5F" w:rsidP="00BC65D9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4BF2B49F" wp14:editId="39080B15">
            <wp:extent cx="4276190" cy="41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9E5" w14:textId="30A5E1B0" w:rsidR="00BC65D9" w:rsidRDefault="00BC65D9" w:rsidP="00332D4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生命线</w:t>
      </w:r>
    </w:p>
    <w:p w14:paraId="66CFE730" w14:textId="34CF52E4" w:rsidR="003F503C" w:rsidRDefault="00667D73" w:rsidP="00667D73">
      <w:pPr>
        <w:pStyle w:val="3"/>
        <w:ind w:firstLine="420"/>
      </w:pPr>
      <w:r>
        <w:rPr>
          <w:rFonts w:hint="eastAsia"/>
        </w:rPr>
        <w:t>描述</w:t>
      </w:r>
    </w:p>
    <w:p w14:paraId="10ABC348" w14:textId="2B12A113" w:rsidR="00667D73" w:rsidRDefault="00137CAD" w:rsidP="00667D73">
      <w:pPr>
        <w:ind w:firstLineChars="95" w:firstLine="199"/>
        <w:rPr>
          <w:rFonts w:hint="eastAsia"/>
        </w:rPr>
      </w:pPr>
      <w:r w:rsidRPr="00F44D5A">
        <w:t>A</w:t>
      </w:r>
      <w:r w:rsidR="00F44D5A" w:rsidRPr="00F44D5A">
        <w:t>ctivate</w:t>
      </w:r>
      <w:r w:rsidR="00A16004">
        <w:t>:</w:t>
      </w:r>
      <w:r w:rsidR="001E00B3">
        <w:t>生命线</w:t>
      </w:r>
      <w:r w:rsidR="00205636">
        <w:t>激活</w:t>
      </w:r>
    </w:p>
    <w:p w14:paraId="4AEEF507" w14:textId="399FAD0A" w:rsidR="00137CAD" w:rsidRDefault="001E00B3" w:rsidP="00667D73">
      <w:pPr>
        <w:ind w:firstLineChars="95" w:firstLine="199"/>
      </w:pPr>
      <w:r w:rsidRPr="00137CAD">
        <w:t>D</w:t>
      </w:r>
      <w:r w:rsidR="00137CAD" w:rsidRPr="00137CAD">
        <w:t>eactivate</w:t>
      </w:r>
      <w:r>
        <w:t>:</w:t>
      </w:r>
      <w:r w:rsidR="00205636">
        <w:t>生命线</w:t>
      </w:r>
    </w:p>
    <w:p w14:paraId="3DBE316C" w14:textId="4527E256" w:rsidR="007B6DD4" w:rsidRDefault="007B6DD4" w:rsidP="007B6DD4">
      <w:pPr>
        <w:pStyle w:val="3"/>
        <w:ind w:firstLine="420"/>
      </w:pPr>
      <w:r>
        <w:t>语法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74C" w14:paraId="3236A0CC" w14:textId="77777777" w:rsidTr="002B174C">
        <w:tc>
          <w:tcPr>
            <w:tcW w:w="8296" w:type="dxa"/>
          </w:tcPr>
          <w:p w14:paraId="19A1C4C3" w14:textId="77777777" w:rsidR="00976123" w:rsidRDefault="00976123" w:rsidP="00976123">
            <w:pPr>
              <w:ind w:firstLineChars="0" w:firstLine="0"/>
            </w:pPr>
            <w:r>
              <w:t>@startuml</w:t>
            </w:r>
          </w:p>
          <w:p w14:paraId="6E061A52" w14:textId="77777777" w:rsidR="00976123" w:rsidRDefault="00976123" w:rsidP="00976123">
            <w:pPr>
              <w:ind w:firstLineChars="0" w:firstLine="0"/>
            </w:pPr>
            <w:r>
              <w:t>participant User</w:t>
            </w:r>
          </w:p>
          <w:p w14:paraId="7B2C9F71" w14:textId="77777777" w:rsidR="00976123" w:rsidRDefault="00976123" w:rsidP="00976123">
            <w:pPr>
              <w:ind w:firstLineChars="0" w:firstLine="0"/>
            </w:pPr>
            <w:r>
              <w:t xml:space="preserve">User -&gt; A: </w:t>
            </w:r>
            <w:proofErr w:type="spellStart"/>
            <w:r>
              <w:t>DoWork</w:t>
            </w:r>
            <w:proofErr w:type="spellEnd"/>
          </w:p>
          <w:p w14:paraId="79EDA25D" w14:textId="77777777" w:rsidR="00976123" w:rsidRDefault="00976123" w:rsidP="00976123">
            <w:pPr>
              <w:ind w:firstLineChars="0" w:firstLine="0"/>
            </w:pPr>
            <w:r>
              <w:t>activate A #FFBBBB</w:t>
            </w:r>
          </w:p>
          <w:p w14:paraId="2C7AD4C7" w14:textId="77777777" w:rsidR="00976123" w:rsidRDefault="00976123" w:rsidP="00976123">
            <w:pPr>
              <w:ind w:firstLineChars="0" w:firstLine="0"/>
            </w:pPr>
            <w:r>
              <w:t>A -&gt; A: Internal call</w:t>
            </w:r>
          </w:p>
          <w:p w14:paraId="7F41AE08" w14:textId="77777777" w:rsidR="00976123" w:rsidRDefault="00976123" w:rsidP="00976123">
            <w:pPr>
              <w:ind w:firstLineChars="0" w:firstLine="0"/>
            </w:pPr>
            <w:r>
              <w:t>activate A #DarkSalmon</w:t>
            </w:r>
          </w:p>
          <w:p w14:paraId="15BE5DA6" w14:textId="77777777" w:rsidR="00976123" w:rsidRDefault="00976123" w:rsidP="00976123">
            <w:pPr>
              <w:ind w:firstLineChars="0" w:firstLine="0"/>
            </w:pPr>
            <w:r>
              <w:t xml:space="preserve">A -&gt; B: &lt;&lt; </w:t>
            </w:r>
            <w:proofErr w:type="spellStart"/>
            <w:r>
              <w:t>createRequest</w:t>
            </w:r>
            <w:proofErr w:type="spellEnd"/>
            <w:r>
              <w:t xml:space="preserve"> &gt;&gt;</w:t>
            </w:r>
          </w:p>
          <w:p w14:paraId="431B5CC8" w14:textId="77777777" w:rsidR="00976123" w:rsidRDefault="00976123" w:rsidP="00976123">
            <w:pPr>
              <w:ind w:firstLineChars="0" w:firstLine="0"/>
            </w:pPr>
            <w:r>
              <w:t>activate B</w:t>
            </w:r>
          </w:p>
          <w:p w14:paraId="0BC33655" w14:textId="77777777" w:rsidR="00976123" w:rsidRDefault="00976123" w:rsidP="00976123">
            <w:pPr>
              <w:ind w:firstLineChars="0" w:firstLine="0"/>
            </w:pPr>
            <w:r>
              <w:t xml:space="preserve">B --&gt; A: </w:t>
            </w:r>
            <w:proofErr w:type="spellStart"/>
            <w:r>
              <w:t>RequestCreated</w:t>
            </w:r>
            <w:proofErr w:type="spellEnd"/>
          </w:p>
          <w:p w14:paraId="5B080DE7" w14:textId="77777777" w:rsidR="00976123" w:rsidRDefault="00976123" w:rsidP="00976123">
            <w:pPr>
              <w:ind w:firstLineChars="0" w:firstLine="0"/>
            </w:pPr>
            <w:r>
              <w:t>deactivate B</w:t>
            </w:r>
          </w:p>
          <w:p w14:paraId="5F0A4B81" w14:textId="77777777" w:rsidR="00976123" w:rsidRDefault="00976123" w:rsidP="00976123">
            <w:pPr>
              <w:ind w:firstLineChars="0" w:firstLine="0"/>
            </w:pPr>
            <w:r>
              <w:t>deactivate A</w:t>
            </w:r>
          </w:p>
          <w:p w14:paraId="28FF85FB" w14:textId="77777777" w:rsidR="00976123" w:rsidRDefault="00976123" w:rsidP="00976123">
            <w:pPr>
              <w:ind w:firstLineChars="0" w:firstLine="0"/>
            </w:pPr>
            <w:r>
              <w:t>A -&gt; User: Done</w:t>
            </w:r>
          </w:p>
          <w:p w14:paraId="6DC3BA29" w14:textId="77777777" w:rsidR="00976123" w:rsidRDefault="00976123" w:rsidP="00976123">
            <w:pPr>
              <w:ind w:firstLineChars="0" w:firstLine="0"/>
            </w:pPr>
            <w:r>
              <w:t>deactivate A</w:t>
            </w:r>
          </w:p>
          <w:p w14:paraId="4E948171" w14:textId="08C997C8" w:rsidR="002B174C" w:rsidRDefault="00976123" w:rsidP="00976123">
            <w:pPr>
              <w:ind w:firstLineChars="0" w:firstLine="0"/>
              <w:rPr>
                <w:rFonts w:hint="eastAsia"/>
              </w:rPr>
            </w:pPr>
            <w:r>
              <w:t>@enduml</w:t>
            </w:r>
          </w:p>
        </w:tc>
      </w:tr>
    </w:tbl>
    <w:p w14:paraId="2622C3E7" w14:textId="2486E377" w:rsidR="007B6DD4" w:rsidRDefault="00BB4B57" w:rsidP="00BB4B57">
      <w:pPr>
        <w:pStyle w:val="3"/>
        <w:ind w:firstLine="420"/>
      </w:pPr>
      <w:r>
        <w:rPr>
          <w:rFonts w:hint="eastAsia"/>
        </w:rPr>
        <w:t>效果</w:t>
      </w:r>
    </w:p>
    <w:p w14:paraId="65D10F11" w14:textId="4B787B7C" w:rsidR="00BB4B57" w:rsidRPr="00BB4B57" w:rsidRDefault="000948AA" w:rsidP="007210C2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261B56" wp14:editId="18F3A389">
            <wp:extent cx="3276190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2CF" w14:textId="447CA324" w:rsidR="00DF39DB" w:rsidRDefault="005A4887" w:rsidP="005A4887">
      <w:pPr>
        <w:pStyle w:val="2"/>
      </w:pPr>
      <w:r>
        <w:rPr>
          <w:rFonts w:hint="eastAsia"/>
        </w:rPr>
        <w:lastRenderedPageBreak/>
        <w:t>分段</w:t>
      </w:r>
    </w:p>
    <w:p w14:paraId="7C8B66DA" w14:textId="3DC44933" w:rsidR="005A4887" w:rsidRDefault="0033719F" w:rsidP="0033719F">
      <w:pPr>
        <w:pStyle w:val="3"/>
        <w:ind w:firstLine="420"/>
      </w:pPr>
      <w:r>
        <w:rPr>
          <w:rFonts w:hint="eastAsia"/>
        </w:rPr>
        <w:t>描述</w:t>
      </w:r>
    </w:p>
    <w:p w14:paraId="2E38FECC" w14:textId="44227345" w:rsidR="0033719F" w:rsidRPr="0033719F" w:rsidRDefault="0033719F" w:rsidP="0033719F">
      <w:pPr>
        <w:ind w:firstLine="420"/>
        <w:rPr>
          <w:rFonts w:hint="eastAsia"/>
        </w:rPr>
      </w:pPr>
      <w:r>
        <w:rPr>
          <w:rFonts w:hint="eastAsia"/>
        </w:rPr>
        <w:t>分割不同的生命周期阶段</w:t>
      </w:r>
    </w:p>
    <w:p w14:paraId="1E946AD6" w14:textId="37EED3EE" w:rsidR="0033719F" w:rsidRDefault="0033719F" w:rsidP="0033719F">
      <w:pPr>
        <w:pStyle w:val="3"/>
        <w:ind w:firstLine="420"/>
      </w:pPr>
      <w:r>
        <w:rPr>
          <w:rFonts w:hint="eastAsia"/>
        </w:rPr>
        <w:t>语法</w:t>
      </w:r>
    </w:p>
    <w:p w14:paraId="60452CCC" w14:textId="74E313CD" w:rsidR="007451FF" w:rsidRPr="007451FF" w:rsidRDefault="007451FF" w:rsidP="007451FF">
      <w:pPr>
        <w:ind w:firstLine="420"/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阶段名称</w:t>
      </w:r>
      <w:r>
        <w:rPr>
          <w:rFonts w:hint="eastAsia"/>
        </w:rPr>
        <w:t>==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54" w14:paraId="61A06803" w14:textId="77777777" w:rsidTr="000A0654">
        <w:tc>
          <w:tcPr>
            <w:tcW w:w="8296" w:type="dxa"/>
          </w:tcPr>
          <w:p w14:paraId="32D75794" w14:textId="77777777" w:rsidR="000A0654" w:rsidRDefault="000A0654" w:rsidP="000A0654">
            <w:pPr>
              <w:ind w:firstLineChars="0" w:firstLine="0"/>
            </w:pPr>
            <w:r>
              <w:t>@startuml</w:t>
            </w:r>
          </w:p>
          <w:p w14:paraId="0A47A827" w14:textId="77777777" w:rsidR="000A0654" w:rsidRDefault="000A0654" w:rsidP="000A0654">
            <w:pPr>
              <w:ind w:firstLineChars="0" w:firstLine="0"/>
            </w:pPr>
            <w:r>
              <w:t>== Initialization ==</w:t>
            </w:r>
          </w:p>
          <w:p w14:paraId="7A0AA7E9" w14:textId="77777777" w:rsidR="000A0654" w:rsidRDefault="000A0654" w:rsidP="000A0654">
            <w:pPr>
              <w:ind w:firstLineChars="0" w:firstLine="0"/>
            </w:pPr>
            <w:r>
              <w:t>Alice -&gt; Bob: Authentication Request</w:t>
            </w:r>
          </w:p>
          <w:p w14:paraId="05D87FA2" w14:textId="77777777" w:rsidR="000A0654" w:rsidRDefault="000A0654" w:rsidP="000A0654">
            <w:pPr>
              <w:ind w:firstLineChars="0" w:firstLine="0"/>
            </w:pPr>
            <w:r>
              <w:t>Bob --&gt; Alice: Authentication Response</w:t>
            </w:r>
          </w:p>
          <w:p w14:paraId="5DA52DF6" w14:textId="77777777" w:rsidR="000A0654" w:rsidRDefault="000A0654" w:rsidP="000A0654">
            <w:pPr>
              <w:ind w:firstLineChars="0" w:firstLine="0"/>
            </w:pPr>
            <w:r>
              <w:t>== Repetition ==</w:t>
            </w:r>
          </w:p>
          <w:p w14:paraId="24E1147B" w14:textId="77777777" w:rsidR="000A0654" w:rsidRDefault="000A0654" w:rsidP="000A0654">
            <w:pPr>
              <w:ind w:firstLineChars="0" w:firstLine="0"/>
            </w:pPr>
            <w:r>
              <w:t>Alice -&gt; Bob: Another authentication Request</w:t>
            </w:r>
          </w:p>
          <w:p w14:paraId="69DB6B8D" w14:textId="77777777" w:rsidR="000A0654" w:rsidRDefault="000A0654" w:rsidP="000A0654">
            <w:pPr>
              <w:ind w:firstLineChars="0" w:firstLine="0"/>
            </w:pPr>
            <w:r>
              <w:t>Alice &lt;-- Bob: another authentication Response</w:t>
            </w:r>
          </w:p>
          <w:p w14:paraId="020053ED" w14:textId="21B9FB42" w:rsidR="000A0654" w:rsidRDefault="000A0654" w:rsidP="000A0654">
            <w:pPr>
              <w:ind w:firstLineChars="0" w:firstLine="0"/>
              <w:rPr>
                <w:rFonts w:hint="eastAsia"/>
              </w:rPr>
            </w:pPr>
            <w:r>
              <w:t>@enduml</w:t>
            </w:r>
          </w:p>
        </w:tc>
      </w:tr>
    </w:tbl>
    <w:p w14:paraId="6FAF1DA8" w14:textId="77777777" w:rsidR="00E452EA" w:rsidRPr="00E452EA" w:rsidRDefault="00E452EA" w:rsidP="00134405">
      <w:pPr>
        <w:ind w:firstLineChars="0" w:firstLine="0"/>
        <w:rPr>
          <w:rFonts w:hint="eastAsia"/>
        </w:rPr>
      </w:pPr>
    </w:p>
    <w:p w14:paraId="6F6A0D75" w14:textId="6EBA375A" w:rsidR="0033719F" w:rsidRDefault="0033719F" w:rsidP="0033719F">
      <w:pPr>
        <w:pStyle w:val="3"/>
        <w:ind w:firstLine="420"/>
      </w:pPr>
      <w:r>
        <w:rPr>
          <w:rFonts w:hint="eastAsia"/>
        </w:rPr>
        <w:t>效果</w:t>
      </w:r>
    </w:p>
    <w:p w14:paraId="6D0784E5" w14:textId="6636A6A9" w:rsidR="00BC65D9" w:rsidRPr="00BC65D9" w:rsidRDefault="00B17BCD" w:rsidP="00410E3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3596C0C" wp14:editId="0892E101">
            <wp:extent cx="3828571" cy="39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8C4" w14:textId="35A9CFF9" w:rsidR="00515AC4" w:rsidRDefault="00F25ECA" w:rsidP="00F25EC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排序</w:t>
      </w:r>
      <w:r w:rsidR="002432A2">
        <w:rPr>
          <w:rFonts w:hint="eastAsia"/>
          <w:shd w:val="clear" w:color="auto" w:fill="FFFFFF"/>
        </w:rPr>
        <w:t>和编号</w:t>
      </w:r>
    </w:p>
    <w:p w14:paraId="6B727CB3" w14:textId="45327C53" w:rsidR="001C1B98" w:rsidRDefault="001C1B98" w:rsidP="001C1B98">
      <w:pPr>
        <w:pStyle w:val="3"/>
        <w:ind w:firstLine="420"/>
      </w:pPr>
      <w:r>
        <w:rPr>
          <w:rFonts w:hint="eastAsia"/>
        </w:rPr>
        <w:t>描述</w:t>
      </w:r>
    </w:p>
    <w:p w14:paraId="3CD844FC" w14:textId="4E9C5D85" w:rsidR="00A720F0" w:rsidRDefault="00A720F0" w:rsidP="005D0840">
      <w:pPr>
        <w:ind w:left="-199" w:firstLineChars="295" w:firstLine="619"/>
      </w:pPr>
      <w:r>
        <w:rPr>
          <w:rFonts w:hint="eastAsia"/>
        </w:rPr>
        <w:t>对</w:t>
      </w:r>
      <w:r w:rsidR="00A447B4">
        <w:rPr>
          <w:rFonts w:hint="eastAsia"/>
        </w:rPr>
        <w:t>参与者进行排序</w:t>
      </w:r>
    </w:p>
    <w:p w14:paraId="5FBC9DE4" w14:textId="3902B54A" w:rsidR="002432A2" w:rsidRDefault="002432A2" w:rsidP="005D0840">
      <w:pPr>
        <w:ind w:left="-199" w:firstLineChars="295" w:firstLine="619"/>
      </w:pPr>
      <w:r>
        <w:rPr>
          <w:rFonts w:hint="eastAsia"/>
        </w:rPr>
        <w:t>对消息进行编号</w:t>
      </w:r>
      <w:r w:rsidR="00D9412D">
        <w:rPr>
          <w:rFonts w:hint="eastAsia"/>
        </w:rPr>
        <w:t>:</w:t>
      </w:r>
      <w:r w:rsidR="00DF4DBC">
        <w:t xml:space="preserve"> </w:t>
      </w:r>
      <w:proofErr w:type="spellStart"/>
      <w:r w:rsidR="00DF4DBC" w:rsidRPr="00DF4DBC">
        <w:t>autonumber</w:t>
      </w:r>
      <w:proofErr w:type="spellEnd"/>
    </w:p>
    <w:p w14:paraId="37F1B505" w14:textId="1E9C2128" w:rsidR="003917E1" w:rsidRDefault="003917E1" w:rsidP="003917E1">
      <w:pPr>
        <w:ind w:left="-199" w:firstLineChars="295" w:firstLine="619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、每设置一个</w:t>
      </w:r>
      <w:proofErr w:type="spellStart"/>
      <w:r>
        <w:rPr>
          <w:rFonts w:hint="eastAsia"/>
        </w:rPr>
        <w:t>auto</w:t>
      </w:r>
      <w:r>
        <w:t>number</w:t>
      </w:r>
      <w:proofErr w:type="spellEnd"/>
      <w:r>
        <w:rPr>
          <w:rFonts w:hint="eastAsia"/>
        </w:rPr>
        <w:t>,</w:t>
      </w:r>
      <w:r>
        <w:rPr>
          <w:rFonts w:hint="eastAsia"/>
        </w:rPr>
        <w:t>都会重新开始计数。</w:t>
      </w:r>
    </w:p>
    <w:p w14:paraId="66B0BA05" w14:textId="067EAD49" w:rsidR="00AC5FEF" w:rsidRPr="00A720F0" w:rsidRDefault="00AC5FEF" w:rsidP="003917E1">
      <w:pPr>
        <w:ind w:left="-199" w:firstLineChars="295" w:firstLine="619"/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 w:rsidR="004E2B4C">
        <w:rPr>
          <w:rFonts w:hint="eastAsia"/>
        </w:rPr>
        <w:t>停止使用</w:t>
      </w:r>
      <w:r w:rsidR="005A1676">
        <w:rPr>
          <w:rFonts w:hint="eastAsia"/>
        </w:rPr>
        <w:t>计数使用</w:t>
      </w:r>
      <w:proofErr w:type="spellStart"/>
      <w:r w:rsidR="00E8498C" w:rsidRPr="00E8498C">
        <w:t>autonumber</w:t>
      </w:r>
      <w:proofErr w:type="spellEnd"/>
      <w:r w:rsidR="00E8498C" w:rsidRPr="00E8498C">
        <w:t xml:space="preserve"> stop</w:t>
      </w:r>
      <w:r w:rsidR="0084794F">
        <w:rPr>
          <w:rFonts w:hint="eastAsia"/>
        </w:rPr>
        <w:t>,</w:t>
      </w:r>
      <w:r w:rsidR="0084794F">
        <w:rPr>
          <w:rFonts w:hint="eastAsia"/>
        </w:rPr>
        <w:t>计数会停止。</w:t>
      </w:r>
    </w:p>
    <w:p w14:paraId="1B8E9AC3" w14:textId="09098706" w:rsidR="001C1B98" w:rsidRPr="001C1B98" w:rsidRDefault="001C1B98" w:rsidP="001C1B98">
      <w:pPr>
        <w:ind w:firstLine="420"/>
        <w:rPr>
          <w:rFonts w:hint="eastAsia"/>
        </w:rPr>
      </w:pPr>
    </w:p>
    <w:p w14:paraId="6D9F5061" w14:textId="501ED21B" w:rsidR="001C1B98" w:rsidRDefault="001C1B98" w:rsidP="001C1B98">
      <w:pPr>
        <w:pStyle w:val="3"/>
        <w:ind w:firstLine="420"/>
      </w:pPr>
      <w:r>
        <w:rPr>
          <w:rFonts w:hint="eastAsia"/>
        </w:rPr>
        <w:t>语法</w:t>
      </w:r>
    </w:p>
    <w:p w14:paraId="496F26BB" w14:textId="6F92F778" w:rsidR="00C02DA5" w:rsidRDefault="00C02DA5" w:rsidP="00C02DA5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</w:t>
      </w:r>
      <w:r>
        <w:rPr>
          <w:rFonts w:hint="eastAsia"/>
        </w:rPr>
        <w:t>参与者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order</w:t>
      </w:r>
      <w:r>
        <w:t xml:space="preserve"> + </w:t>
      </w:r>
      <w:r>
        <w:rPr>
          <w:rFonts w:hint="eastAsia"/>
        </w:rPr>
        <w:t>数字</w:t>
      </w:r>
    </w:p>
    <w:p w14:paraId="742CB884" w14:textId="72C6F786" w:rsidR="00C02DA5" w:rsidRDefault="00C02DA5" w:rsidP="00C02D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、如果数字默认为</w:t>
      </w:r>
      <w:r>
        <w:rPr>
          <w:rFonts w:hint="eastAsia"/>
        </w:rPr>
        <w:t>0</w:t>
      </w:r>
    </w:p>
    <w:p w14:paraId="5D32482D" w14:textId="3DA5CC37" w:rsidR="00C02DA5" w:rsidRPr="00C02DA5" w:rsidRDefault="00147F35" w:rsidP="002E7BB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、顺序按从小到达排序。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ECA" w14:paraId="3BB93359" w14:textId="77777777" w:rsidTr="00F25ECA">
        <w:tc>
          <w:tcPr>
            <w:tcW w:w="8296" w:type="dxa"/>
          </w:tcPr>
          <w:p w14:paraId="53689D67" w14:textId="77777777" w:rsidR="00E33443" w:rsidRDefault="00E33443" w:rsidP="00E33443">
            <w:pPr>
              <w:ind w:firstLineChars="0" w:firstLine="0"/>
            </w:pPr>
            <w:r>
              <w:t>@startuml</w:t>
            </w:r>
          </w:p>
          <w:p w14:paraId="6F6B582C" w14:textId="77777777" w:rsidR="00E33443" w:rsidRDefault="00E33443" w:rsidP="00E33443">
            <w:pPr>
              <w:ind w:firstLineChars="0" w:firstLine="0"/>
            </w:pPr>
            <w:r>
              <w:t>actor Foo1</w:t>
            </w:r>
          </w:p>
          <w:p w14:paraId="04229570" w14:textId="77777777" w:rsidR="00E33443" w:rsidRDefault="00E33443" w:rsidP="00E33443">
            <w:pPr>
              <w:ind w:firstLineChars="0" w:firstLine="0"/>
            </w:pPr>
            <w:r>
              <w:t>boundary Foo2 order 5</w:t>
            </w:r>
          </w:p>
          <w:p w14:paraId="3DCB8A22" w14:textId="77777777" w:rsidR="00E33443" w:rsidRDefault="00E33443" w:rsidP="00E33443">
            <w:pPr>
              <w:ind w:firstLineChars="0" w:firstLine="0"/>
            </w:pPr>
            <w:r>
              <w:t>control Foo3 order 4</w:t>
            </w:r>
          </w:p>
          <w:p w14:paraId="447F06C7" w14:textId="77777777" w:rsidR="00E33443" w:rsidRDefault="00E33443" w:rsidP="00E33443">
            <w:pPr>
              <w:ind w:firstLineChars="0" w:firstLine="0"/>
            </w:pPr>
            <w:r>
              <w:t>entity Foo</w:t>
            </w:r>
            <w:proofErr w:type="gramStart"/>
            <w:r>
              <w:t>4  order</w:t>
            </w:r>
            <w:proofErr w:type="gramEnd"/>
            <w:r>
              <w:t xml:space="preserve"> 3</w:t>
            </w:r>
          </w:p>
          <w:p w14:paraId="5833E49F" w14:textId="77777777" w:rsidR="00E33443" w:rsidRDefault="00E33443" w:rsidP="00E33443">
            <w:pPr>
              <w:ind w:firstLineChars="0" w:firstLine="0"/>
            </w:pPr>
            <w:r>
              <w:t>database Foo5 order 2</w:t>
            </w:r>
          </w:p>
          <w:p w14:paraId="59D689EB" w14:textId="77777777" w:rsidR="00E33443" w:rsidRDefault="00E33443" w:rsidP="00E33443">
            <w:pPr>
              <w:ind w:firstLineChars="0" w:firstLine="0"/>
            </w:pPr>
            <w:r>
              <w:t>collections Foo6 order 1</w:t>
            </w:r>
          </w:p>
          <w:p w14:paraId="1675D444" w14:textId="77777777" w:rsidR="00E33443" w:rsidRDefault="00E33443" w:rsidP="00E33443">
            <w:pPr>
              <w:ind w:firstLineChars="0" w:firstLine="0"/>
            </w:pPr>
            <w:proofErr w:type="spellStart"/>
            <w:r>
              <w:t>autonumber</w:t>
            </w:r>
            <w:proofErr w:type="spellEnd"/>
          </w:p>
          <w:p w14:paraId="415CEAA7" w14:textId="77777777" w:rsidR="00E33443" w:rsidRDefault="00E33443" w:rsidP="00E33443">
            <w:pPr>
              <w:ind w:firstLineChars="0" w:firstLine="0"/>
            </w:pPr>
            <w:r>
              <w:t>Foo1 -&gt; Foo</w:t>
            </w:r>
            <w:proofErr w:type="gramStart"/>
            <w:r>
              <w:t>2 :</w:t>
            </w:r>
            <w:proofErr w:type="gramEnd"/>
            <w:r>
              <w:t xml:space="preserve"> To boundary</w:t>
            </w:r>
          </w:p>
          <w:p w14:paraId="24A2DA1E" w14:textId="77777777" w:rsidR="00E33443" w:rsidRDefault="00E33443" w:rsidP="00E33443">
            <w:pPr>
              <w:ind w:firstLineChars="0" w:firstLine="0"/>
            </w:pPr>
            <w:r>
              <w:t>Foo1 -&gt; Foo</w:t>
            </w:r>
            <w:proofErr w:type="gramStart"/>
            <w:r>
              <w:t>3 :</w:t>
            </w:r>
            <w:proofErr w:type="gramEnd"/>
            <w:r>
              <w:t xml:space="preserve"> To control</w:t>
            </w:r>
          </w:p>
          <w:p w14:paraId="16967563" w14:textId="77777777" w:rsidR="00E33443" w:rsidRDefault="00E33443" w:rsidP="00E33443">
            <w:pPr>
              <w:ind w:firstLineChars="0" w:firstLine="0"/>
            </w:pPr>
            <w:r>
              <w:t>Foo1 -&gt; Foo</w:t>
            </w:r>
            <w:proofErr w:type="gramStart"/>
            <w:r>
              <w:t>4 :</w:t>
            </w:r>
            <w:proofErr w:type="gramEnd"/>
            <w:r>
              <w:t xml:space="preserve"> To entity</w:t>
            </w:r>
          </w:p>
          <w:p w14:paraId="25220B31" w14:textId="77777777" w:rsidR="00E33443" w:rsidRDefault="00E33443" w:rsidP="00E33443">
            <w:pPr>
              <w:ind w:firstLineChars="0" w:firstLine="0"/>
            </w:pPr>
            <w:proofErr w:type="spellStart"/>
            <w:r>
              <w:t>autonumber</w:t>
            </w:r>
            <w:proofErr w:type="spellEnd"/>
          </w:p>
          <w:p w14:paraId="2614216E" w14:textId="77777777" w:rsidR="00E33443" w:rsidRDefault="00E33443" w:rsidP="00E33443">
            <w:pPr>
              <w:ind w:firstLineChars="0" w:firstLine="0"/>
            </w:pPr>
            <w:r>
              <w:t>Foo1 -&gt; Foo</w:t>
            </w:r>
            <w:proofErr w:type="gramStart"/>
            <w:r>
              <w:t>5 :</w:t>
            </w:r>
            <w:proofErr w:type="gramEnd"/>
            <w:r>
              <w:t xml:space="preserve"> To database</w:t>
            </w:r>
          </w:p>
          <w:p w14:paraId="6D534F80" w14:textId="63EFFAD4" w:rsidR="00E33443" w:rsidRDefault="00E33443" w:rsidP="00E33443">
            <w:pPr>
              <w:ind w:firstLineChars="0" w:firstLine="0"/>
            </w:pPr>
            <w:r>
              <w:t>Foo1 -&gt; Foo</w:t>
            </w:r>
            <w:proofErr w:type="gramStart"/>
            <w:r>
              <w:t>6 :</w:t>
            </w:r>
            <w:proofErr w:type="gramEnd"/>
            <w:r>
              <w:t xml:space="preserve"> To collections</w:t>
            </w:r>
          </w:p>
          <w:p w14:paraId="08768577" w14:textId="74851A01" w:rsidR="0053191F" w:rsidRDefault="0053191F" w:rsidP="00E33443">
            <w:pPr>
              <w:ind w:firstLineChars="0" w:firstLine="0"/>
            </w:pPr>
            <w:proofErr w:type="spellStart"/>
            <w:r>
              <w:t>utonumber</w:t>
            </w:r>
            <w:proofErr w:type="spellEnd"/>
            <w:r>
              <w:t xml:space="preserve"> stop</w:t>
            </w:r>
          </w:p>
          <w:p w14:paraId="273F1FF1" w14:textId="301DD9D6" w:rsidR="00F25ECA" w:rsidRDefault="00E33443" w:rsidP="00E33443">
            <w:pPr>
              <w:ind w:firstLineChars="0" w:firstLine="0"/>
              <w:rPr>
                <w:rFonts w:hint="eastAsia"/>
              </w:rPr>
            </w:pPr>
            <w:r>
              <w:t>@enduml</w:t>
            </w:r>
          </w:p>
        </w:tc>
      </w:tr>
    </w:tbl>
    <w:p w14:paraId="27C39D8E" w14:textId="317C7BEC" w:rsidR="00F25ECA" w:rsidRDefault="001C1B98" w:rsidP="001C1B98">
      <w:pPr>
        <w:pStyle w:val="3"/>
        <w:ind w:firstLine="420"/>
      </w:pPr>
      <w:r>
        <w:rPr>
          <w:rFonts w:hint="eastAsia"/>
        </w:rPr>
        <w:lastRenderedPageBreak/>
        <w:t>效果</w:t>
      </w:r>
    </w:p>
    <w:p w14:paraId="0FAAD6B1" w14:textId="16A48BF5" w:rsidR="0010221D" w:rsidRDefault="00630F08" w:rsidP="0010221D">
      <w:pPr>
        <w:ind w:firstLine="420"/>
      </w:pPr>
      <w:r>
        <w:rPr>
          <w:noProof/>
        </w:rPr>
        <w:drawing>
          <wp:inline distT="0" distB="0" distL="0" distR="0" wp14:anchorId="4199F7DE" wp14:editId="4AC6CC86">
            <wp:extent cx="4514286" cy="418095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4F67" w14:textId="05EF0F66" w:rsidR="00E5534E" w:rsidRDefault="00E5534E" w:rsidP="00E5534E">
      <w:pPr>
        <w:pStyle w:val="2"/>
      </w:pPr>
      <w:r>
        <w:rPr>
          <w:rFonts w:hint="eastAsia"/>
        </w:rPr>
        <w:t>不同的箭头样式</w:t>
      </w:r>
    </w:p>
    <w:p w14:paraId="3F2E5EF9" w14:textId="0E6F47A4" w:rsidR="00E5534E" w:rsidRDefault="00E5534E" w:rsidP="00E5534E">
      <w:pPr>
        <w:pStyle w:val="3"/>
        <w:ind w:firstLine="420"/>
      </w:pPr>
      <w:r>
        <w:rPr>
          <w:rFonts w:hint="eastAsia"/>
        </w:rPr>
        <w:t>描述</w:t>
      </w:r>
    </w:p>
    <w:p w14:paraId="5E1C0504" w14:textId="1905660A" w:rsidR="00E5534E" w:rsidRDefault="00E5534E" w:rsidP="00E5534E">
      <w:pPr>
        <w:pStyle w:val="3"/>
        <w:ind w:firstLine="420"/>
      </w:pPr>
      <w:r>
        <w:rPr>
          <w:rFonts w:hint="eastAsia"/>
        </w:rPr>
        <w:t>语法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5B3" w14:paraId="39775651" w14:textId="77777777" w:rsidTr="009245B3">
        <w:tc>
          <w:tcPr>
            <w:tcW w:w="8296" w:type="dxa"/>
          </w:tcPr>
          <w:p w14:paraId="3529FA81" w14:textId="77777777" w:rsidR="005D3507" w:rsidRDefault="005D3507" w:rsidP="005D3507">
            <w:pPr>
              <w:ind w:firstLineChars="0" w:firstLine="0"/>
            </w:pPr>
            <w:r>
              <w:t>@startuml</w:t>
            </w:r>
          </w:p>
          <w:p w14:paraId="267BEB80" w14:textId="77777777" w:rsidR="005D3507" w:rsidRDefault="005D3507" w:rsidP="005D3507">
            <w:pPr>
              <w:ind w:firstLineChars="0" w:firstLine="0"/>
            </w:pPr>
            <w:r>
              <w:t>Bob -&gt;x Alice</w:t>
            </w:r>
          </w:p>
          <w:p w14:paraId="7B064FA9" w14:textId="77777777" w:rsidR="005D3507" w:rsidRDefault="005D3507" w:rsidP="005D3507">
            <w:pPr>
              <w:ind w:firstLineChars="0" w:firstLine="0"/>
            </w:pPr>
            <w:r>
              <w:t>Bob -&gt; Alice</w:t>
            </w:r>
          </w:p>
          <w:p w14:paraId="3C2AEF25" w14:textId="77777777" w:rsidR="005D3507" w:rsidRDefault="005D3507" w:rsidP="005D3507">
            <w:pPr>
              <w:ind w:firstLineChars="0" w:firstLine="0"/>
            </w:pPr>
            <w:r>
              <w:t>Bob -&gt;&gt; Alice</w:t>
            </w:r>
          </w:p>
          <w:p w14:paraId="562535E2" w14:textId="77777777" w:rsidR="005D3507" w:rsidRDefault="005D3507" w:rsidP="005D3507">
            <w:pPr>
              <w:ind w:firstLineChars="0" w:firstLine="0"/>
            </w:pPr>
            <w:r>
              <w:t>Bob -\ Alice</w:t>
            </w:r>
          </w:p>
          <w:p w14:paraId="6C90F7F7" w14:textId="77777777" w:rsidR="005D3507" w:rsidRDefault="005D3507" w:rsidP="005D3507">
            <w:pPr>
              <w:ind w:firstLineChars="0" w:firstLine="0"/>
            </w:pPr>
            <w:r>
              <w:t>Bob \\- Alice</w:t>
            </w:r>
          </w:p>
          <w:p w14:paraId="1085A8E8" w14:textId="77777777" w:rsidR="005D3507" w:rsidRDefault="005D3507" w:rsidP="005D3507">
            <w:pPr>
              <w:ind w:firstLineChars="0" w:firstLine="0"/>
            </w:pPr>
            <w:r>
              <w:t>Bob //-- Alice</w:t>
            </w:r>
          </w:p>
          <w:p w14:paraId="72AD8E97" w14:textId="77777777" w:rsidR="005D3507" w:rsidRDefault="005D3507" w:rsidP="005D3507">
            <w:pPr>
              <w:ind w:firstLineChars="0" w:firstLine="0"/>
            </w:pPr>
            <w:r>
              <w:t>Bob -&gt;o Alice</w:t>
            </w:r>
          </w:p>
          <w:p w14:paraId="07442D8C" w14:textId="77777777" w:rsidR="005D3507" w:rsidRDefault="005D3507" w:rsidP="005D3507">
            <w:pPr>
              <w:ind w:firstLineChars="0" w:firstLine="0"/>
            </w:pPr>
            <w:r>
              <w:t>Bob o\\-- Alice</w:t>
            </w:r>
          </w:p>
          <w:p w14:paraId="5D93FC8B" w14:textId="77777777" w:rsidR="005D3507" w:rsidRDefault="005D3507" w:rsidP="005D3507">
            <w:pPr>
              <w:ind w:firstLineChars="0" w:firstLine="0"/>
            </w:pPr>
            <w:r>
              <w:t>Bob &lt;-&gt; Alice</w:t>
            </w:r>
          </w:p>
          <w:p w14:paraId="114C528A" w14:textId="77777777" w:rsidR="005D3507" w:rsidRDefault="005D3507" w:rsidP="005D3507">
            <w:pPr>
              <w:ind w:firstLineChars="0" w:firstLine="0"/>
            </w:pPr>
            <w:r>
              <w:t>Bob &lt;-&gt;o Alice</w:t>
            </w:r>
          </w:p>
          <w:p w14:paraId="38073D25" w14:textId="77777777" w:rsidR="005D3507" w:rsidRDefault="005D3507" w:rsidP="005D3507">
            <w:pPr>
              <w:ind w:firstLineChars="0" w:firstLine="0"/>
            </w:pPr>
            <w:r>
              <w:t xml:space="preserve">Bob -[#red]&gt; </w:t>
            </w:r>
            <w:proofErr w:type="gramStart"/>
            <w:r>
              <w:t>Alice :</w:t>
            </w:r>
            <w:proofErr w:type="gramEnd"/>
            <w:r>
              <w:t xml:space="preserve"> hello</w:t>
            </w:r>
          </w:p>
          <w:p w14:paraId="08C17316" w14:textId="77777777" w:rsidR="005D3507" w:rsidRDefault="005D3507" w:rsidP="005D3507">
            <w:pPr>
              <w:ind w:firstLineChars="0" w:firstLine="0"/>
            </w:pPr>
            <w:r>
              <w:t>Alice -[#0000FF]-&gt;</w:t>
            </w:r>
            <w:proofErr w:type="gramStart"/>
            <w:r>
              <w:t>Bob :</w:t>
            </w:r>
            <w:proofErr w:type="gramEnd"/>
            <w:r>
              <w:t xml:space="preserve"> ok</w:t>
            </w:r>
          </w:p>
          <w:p w14:paraId="20961A30" w14:textId="0068C0C7" w:rsidR="009245B3" w:rsidRDefault="005D3507" w:rsidP="005D3507">
            <w:pPr>
              <w:ind w:firstLineChars="0" w:firstLine="0"/>
              <w:rPr>
                <w:rFonts w:hint="eastAsia"/>
              </w:rPr>
            </w:pPr>
            <w:r>
              <w:lastRenderedPageBreak/>
              <w:t>@enduml</w:t>
            </w:r>
          </w:p>
        </w:tc>
      </w:tr>
    </w:tbl>
    <w:p w14:paraId="7F285616" w14:textId="65819930" w:rsidR="009245B3" w:rsidRDefault="002D1FD9" w:rsidP="002D1FD9">
      <w:pPr>
        <w:pStyle w:val="3"/>
        <w:ind w:firstLine="420"/>
      </w:pPr>
      <w:r>
        <w:rPr>
          <w:rFonts w:hint="eastAsia"/>
        </w:rPr>
        <w:lastRenderedPageBreak/>
        <w:t>效果图</w:t>
      </w:r>
    </w:p>
    <w:p w14:paraId="37DEBE40" w14:textId="744B24B5" w:rsidR="002D1FD9" w:rsidRPr="002D1FD9" w:rsidRDefault="002D1FD9" w:rsidP="002D1FD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1CC3502" wp14:editId="121A4DF1">
            <wp:extent cx="1428571" cy="37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14F" w14:textId="2F49AFC5" w:rsidR="009245B3" w:rsidRDefault="009245B3">
      <w:pPr>
        <w:widowControl/>
        <w:ind w:firstLineChars="0" w:firstLine="0"/>
        <w:jc w:val="left"/>
      </w:pPr>
      <w:r>
        <w:br w:type="page"/>
      </w:r>
    </w:p>
    <w:p w14:paraId="38E8EB70" w14:textId="77777777" w:rsidR="00E5534E" w:rsidRPr="00E5534E" w:rsidRDefault="00E5534E" w:rsidP="00E5534E">
      <w:pPr>
        <w:ind w:firstLine="420"/>
        <w:rPr>
          <w:rFonts w:hint="eastAsia"/>
        </w:rPr>
      </w:pPr>
    </w:p>
    <w:p w14:paraId="668002AA" w14:textId="26E3E423" w:rsidR="00E5534E" w:rsidRDefault="00E5534E" w:rsidP="00E5534E">
      <w:pPr>
        <w:pStyle w:val="3"/>
        <w:ind w:firstLine="420"/>
      </w:pPr>
      <w:r>
        <w:rPr>
          <w:rFonts w:hint="eastAsia"/>
        </w:rPr>
        <w:t>效果</w:t>
      </w:r>
    </w:p>
    <w:p w14:paraId="0FB3E0F1" w14:textId="2BAE4F40" w:rsidR="00E5534E" w:rsidRDefault="00BF49AA" w:rsidP="00BF49AA">
      <w:pPr>
        <w:pStyle w:val="2"/>
      </w:pPr>
      <w:r>
        <w:rPr>
          <w:rFonts w:hint="eastAsia"/>
        </w:rPr>
        <w:t>代码块</w:t>
      </w:r>
    </w:p>
    <w:p w14:paraId="5923194C" w14:textId="1A732315" w:rsidR="00BF49AA" w:rsidRDefault="00596453" w:rsidP="00596453">
      <w:pPr>
        <w:pStyle w:val="3"/>
        <w:ind w:firstLine="420"/>
      </w:pPr>
      <w:r>
        <w:rPr>
          <w:rFonts w:hint="eastAsia"/>
        </w:rPr>
        <w:t>描述</w:t>
      </w:r>
    </w:p>
    <w:p w14:paraId="4823B114" w14:textId="77777777" w:rsidR="005B7F8B" w:rsidRDefault="005B7F8B" w:rsidP="00BC6EB5">
      <w:pPr>
        <w:ind w:firstLine="420"/>
      </w:pPr>
      <w:r>
        <w:rPr>
          <w:rFonts w:hint="eastAsia"/>
        </w:rPr>
        <w:t>选择结构</w:t>
      </w:r>
      <w:r>
        <w:rPr>
          <w:rFonts w:hint="eastAsia"/>
        </w:rPr>
        <w:t>:</w:t>
      </w:r>
    </w:p>
    <w:p w14:paraId="173656F1" w14:textId="77777777" w:rsidR="005B7F8B" w:rsidRDefault="00566387" w:rsidP="005B7F8B">
      <w:pPr>
        <w:ind w:left="420" w:firstLine="420"/>
      </w:pPr>
      <w:r w:rsidRPr="00566387">
        <w:t>A</w:t>
      </w:r>
      <w:r w:rsidRPr="00566387">
        <w:t>lt</w:t>
      </w:r>
    </w:p>
    <w:p w14:paraId="3D0864EE" w14:textId="7BDD93C2" w:rsidR="005B7F8B" w:rsidRDefault="00566387" w:rsidP="005B7F8B">
      <w:pPr>
        <w:ind w:left="840" w:firstLine="420"/>
      </w:pPr>
      <w:r>
        <w:t xml:space="preserve"> ….</w:t>
      </w:r>
      <w:r w:rsidR="00C31B1E">
        <w:t>.</w:t>
      </w:r>
    </w:p>
    <w:p w14:paraId="7A7FBDAC" w14:textId="77777777" w:rsidR="005B7F8B" w:rsidRDefault="005B7F8B" w:rsidP="005B7F8B">
      <w:pPr>
        <w:ind w:left="420" w:firstLine="420"/>
      </w:pPr>
      <w:r>
        <w:t>E</w:t>
      </w:r>
      <w:r w:rsidR="00566387">
        <w:rPr>
          <w:rFonts w:hint="eastAsia"/>
        </w:rPr>
        <w:t>lse</w:t>
      </w:r>
      <w:r>
        <w:t xml:space="preserve">  </w:t>
      </w:r>
    </w:p>
    <w:p w14:paraId="4E15A71B" w14:textId="513267D4" w:rsidR="00BC6EB5" w:rsidRDefault="00566387" w:rsidP="005B7F8B">
      <w:pPr>
        <w:ind w:left="840" w:firstLineChars="250" w:firstLine="525"/>
      </w:pPr>
      <w:r>
        <w:t>…</w:t>
      </w:r>
      <w:r w:rsidR="005B7F8B">
        <w:t>…</w:t>
      </w:r>
    </w:p>
    <w:p w14:paraId="15C60031" w14:textId="00C46127" w:rsidR="005B7F8B" w:rsidRDefault="005B7F8B" w:rsidP="005B7F8B">
      <w:pPr>
        <w:ind w:firstLineChars="95" w:firstLine="199"/>
      </w:pPr>
      <w:r>
        <w:tab/>
      </w:r>
      <w:r>
        <w:tab/>
      </w:r>
      <w:proofErr w:type="gramStart"/>
      <w:r>
        <w:t xml:space="preserve">Else </w:t>
      </w:r>
      <w:r w:rsidR="00C31B1E">
        <w:t xml:space="preserve"> </w:t>
      </w:r>
      <w:r>
        <w:t>…</w:t>
      </w:r>
      <w:proofErr w:type="gramEnd"/>
      <w:r w:rsidR="00C31B1E">
        <w:t>…</w:t>
      </w:r>
      <w:r>
        <w:t>.</w:t>
      </w:r>
    </w:p>
    <w:p w14:paraId="08CFB684" w14:textId="77777777" w:rsidR="00520D18" w:rsidRDefault="00520D18" w:rsidP="005B7F8B">
      <w:pPr>
        <w:ind w:firstLineChars="95" w:firstLine="199"/>
      </w:pPr>
    </w:p>
    <w:p w14:paraId="47C81CFB" w14:textId="1A5C4332" w:rsidR="00FE188A" w:rsidRPr="00BC6EB5" w:rsidRDefault="00FE188A" w:rsidP="005B7F8B">
      <w:pPr>
        <w:ind w:firstLineChars="95" w:firstLine="199"/>
        <w:rPr>
          <w:rFonts w:hint="eastAsia"/>
        </w:rPr>
      </w:pPr>
      <w:r>
        <w:t xml:space="preserve">  </w:t>
      </w:r>
    </w:p>
    <w:p w14:paraId="15A442AD" w14:textId="3C720BD1" w:rsidR="00596453" w:rsidRDefault="00596453" w:rsidP="00596453">
      <w:pPr>
        <w:pStyle w:val="3"/>
        <w:ind w:firstLine="420"/>
      </w:pPr>
      <w:r>
        <w:rPr>
          <w:rFonts w:hint="eastAsia"/>
        </w:rPr>
        <w:t>语法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453" w14:paraId="125B741B" w14:textId="77777777" w:rsidTr="00596453">
        <w:tc>
          <w:tcPr>
            <w:tcW w:w="8296" w:type="dxa"/>
          </w:tcPr>
          <w:p w14:paraId="0A28D10F" w14:textId="77777777" w:rsidR="00596453" w:rsidRDefault="00596453" w:rsidP="00596453">
            <w:pPr>
              <w:ind w:firstLineChars="0" w:firstLine="0"/>
            </w:pPr>
            <w:r>
              <w:t>@startuml</w:t>
            </w:r>
          </w:p>
          <w:p w14:paraId="5AE8DC41" w14:textId="77777777" w:rsidR="00596453" w:rsidRDefault="00596453" w:rsidP="00596453">
            <w:pPr>
              <w:ind w:firstLineChars="0" w:firstLine="0"/>
            </w:pPr>
            <w:r>
              <w:t>Alice -&gt; Bob: Authentication Request</w:t>
            </w:r>
          </w:p>
          <w:p w14:paraId="32567F1C" w14:textId="77777777" w:rsidR="00596453" w:rsidRDefault="00596453" w:rsidP="00596453">
            <w:pPr>
              <w:ind w:firstLineChars="0" w:firstLine="0"/>
            </w:pPr>
            <w:r>
              <w:t xml:space="preserve">alt </w:t>
            </w:r>
            <w:r>
              <w:t>条件</w:t>
            </w:r>
            <w:r>
              <w:t>1</w:t>
            </w:r>
          </w:p>
          <w:p w14:paraId="3B571250" w14:textId="77777777" w:rsidR="00596453" w:rsidRDefault="00596453" w:rsidP="00596453">
            <w:pPr>
              <w:ind w:firstLineChars="0" w:firstLine="0"/>
            </w:pPr>
            <w:r>
              <w:t xml:space="preserve">    Bob -&gt; Alice: Authentication Accepted</w:t>
            </w:r>
          </w:p>
          <w:p w14:paraId="1666694C" w14:textId="77777777" w:rsidR="00596453" w:rsidRDefault="00596453" w:rsidP="00596453">
            <w:pPr>
              <w:ind w:firstLineChars="0" w:firstLine="0"/>
            </w:pPr>
            <w:r>
              <w:t xml:space="preserve">else </w:t>
            </w:r>
            <w:r>
              <w:t>条件</w:t>
            </w:r>
            <w:r>
              <w:t>2</w:t>
            </w:r>
          </w:p>
          <w:p w14:paraId="71E2411A" w14:textId="77777777" w:rsidR="00596453" w:rsidRDefault="00596453" w:rsidP="00596453">
            <w:pPr>
              <w:ind w:firstLineChars="0" w:firstLine="0"/>
            </w:pPr>
            <w:r>
              <w:t xml:space="preserve">    Bob -&gt; Alice: Authentication Failure</w:t>
            </w:r>
          </w:p>
          <w:p w14:paraId="0FE88101" w14:textId="77777777" w:rsidR="00596453" w:rsidRDefault="00596453" w:rsidP="00596453">
            <w:pPr>
              <w:ind w:firstLineChars="0" w:firstLine="0"/>
            </w:pPr>
            <w:r>
              <w:t xml:space="preserve">    group My own label</w:t>
            </w:r>
          </w:p>
          <w:p w14:paraId="65A9AEE5" w14:textId="77777777" w:rsidR="00596453" w:rsidRDefault="00596453" w:rsidP="00596453">
            <w:pPr>
              <w:ind w:firstLineChars="0" w:firstLine="0"/>
            </w:pPr>
            <w:r>
              <w:t xml:space="preserve">    Alice -&gt; </w:t>
            </w:r>
            <w:proofErr w:type="gramStart"/>
            <w:r>
              <w:t>Log :</w:t>
            </w:r>
            <w:proofErr w:type="gramEnd"/>
            <w:r>
              <w:t xml:space="preserve"> Log attack start</w:t>
            </w:r>
          </w:p>
          <w:p w14:paraId="39A7757D" w14:textId="77777777" w:rsidR="00596453" w:rsidRDefault="00596453" w:rsidP="00596453">
            <w:pPr>
              <w:ind w:firstLineChars="0" w:firstLine="0"/>
            </w:pPr>
            <w:r>
              <w:t xml:space="preserve">        loop 1000 times</w:t>
            </w:r>
          </w:p>
          <w:p w14:paraId="6852FE45" w14:textId="77777777" w:rsidR="00596453" w:rsidRDefault="00596453" w:rsidP="00596453">
            <w:pPr>
              <w:ind w:firstLineChars="0" w:firstLine="0"/>
            </w:pPr>
            <w:r>
              <w:t xml:space="preserve">            Alice -&gt; Bob: DNS Attack</w:t>
            </w:r>
          </w:p>
          <w:p w14:paraId="52F1904E" w14:textId="77777777" w:rsidR="00596453" w:rsidRDefault="00596453" w:rsidP="00596453">
            <w:pPr>
              <w:ind w:firstLineChars="0" w:firstLine="0"/>
            </w:pPr>
            <w:r>
              <w:t xml:space="preserve">        end</w:t>
            </w:r>
          </w:p>
          <w:p w14:paraId="1839E81D" w14:textId="77777777" w:rsidR="00596453" w:rsidRDefault="00596453" w:rsidP="00596453">
            <w:pPr>
              <w:ind w:firstLineChars="0" w:firstLine="0"/>
            </w:pPr>
            <w:r>
              <w:t xml:space="preserve">    Alice -&gt; </w:t>
            </w:r>
            <w:proofErr w:type="gramStart"/>
            <w:r>
              <w:t>Log :</w:t>
            </w:r>
            <w:proofErr w:type="gramEnd"/>
            <w:r>
              <w:t xml:space="preserve"> Log attack end</w:t>
            </w:r>
          </w:p>
          <w:p w14:paraId="008A69F8" w14:textId="77777777" w:rsidR="00596453" w:rsidRDefault="00596453" w:rsidP="00596453">
            <w:pPr>
              <w:ind w:firstLineChars="0" w:firstLine="0"/>
            </w:pPr>
            <w:r>
              <w:t xml:space="preserve">    end</w:t>
            </w:r>
          </w:p>
          <w:p w14:paraId="591002DE" w14:textId="77777777" w:rsidR="00596453" w:rsidRDefault="00596453" w:rsidP="00596453">
            <w:pPr>
              <w:ind w:firstLineChars="0" w:firstLine="0"/>
            </w:pPr>
            <w:r>
              <w:t xml:space="preserve">else </w:t>
            </w:r>
            <w:r>
              <w:t>条件</w:t>
            </w:r>
            <w:r>
              <w:t>3</w:t>
            </w:r>
          </w:p>
          <w:p w14:paraId="564AEC32" w14:textId="77777777" w:rsidR="00596453" w:rsidRDefault="00596453" w:rsidP="00596453">
            <w:pPr>
              <w:ind w:firstLineChars="0" w:firstLine="0"/>
            </w:pPr>
            <w:r>
              <w:t xml:space="preserve">   Bob -&gt; Alice: Please repeat</w:t>
            </w:r>
          </w:p>
          <w:p w14:paraId="13540E89" w14:textId="77777777" w:rsidR="00596453" w:rsidRDefault="00596453" w:rsidP="00596453">
            <w:pPr>
              <w:ind w:firstLineChars="0" w:firstLine="0"/>
            </w:pPr>
            <w:r>
              <w:t>end</w:t>
            </w:r>
          </w:p>
          <w:p w14:paraId="71F30032" w14:textId="1ABE657A" w:rsidR="00596453" w:rsidRDefault="00596453" w:rsidP="00596453">
            <w:pPr>
              <w:ind w:firstLineChars="0" w:firstLine="0"/>
              <w:rPr>
                <w:rFonts w:hint="eastAsia"/>
              </w:rPr>
            </w:pPr>
            <w:r>
              <w:t>@enduml</w:t>
            </w:r>
          </w:p>
        </w:tc>
      </w:tr>
    </w:tbl>
    <w:p w14:paraId="7E3C3002" w14:textId="77777777" w:rsidR="00596453" w:rsidRPr="00596453" w:rsidRDefault="00596453" w:rsidP="00596453">
      <w:pPr>
        <w:ind w:firstLine="420"/>
        <w:rPr>
          <w:rFonts w:hint="eastAsia"/>
        </w:rPr>
      </w:pPr>
    </w:p>
    <w:p w14:paraId="7E8CBDAC" w14:textId="5C7080D4" w:rsidR="00596453" w:rsidRDefault="00596453" w:rsidP="00596453">
      <w:pPr>
        <w:pStyle w:val="3"/>
        <w:ind w:firstLine="420"/>
      </w:pPr>
      <w:r>
        <w:rPr>
          <w:rFonts w:hint="eastAsia"/>
        </w:rPr>
        <w:t>效果图</w:t>
      </w:r>
    </w:p>
    <w:p w14:paraId="630B1D5B" w14:textId="77777777" w:rsidR="00596453" w:rsidRPr="00596453" w:rsidRDefault="00596453" w:rsidP="00596453">
      <w:pPr>
        <w:ind w:firstLine="420"/>
        <w:rPr>
          <w:rFonts w:hint="eastAsia"/>
        </w:rPr>
      </w:pPr>
    </w:p>
    <w:p w14:paraId="094B3874" w14:textId="0618F4C9" w:rsidR="00596453" w:rsidRPr="00596453" w:rsidRDefault="00596453" w:rsidP="00596453">
      <w:pPr>
        <w:ind w:firstLineChars="95" w:firstLine="199"/>
        <w:rPr>
          <w:rFonts w:hint="eastAsia"/>
        </w:rPr>
      </w:pPr>
    </w:p>
    <w:sectPr w:rsidR="00596453" w:rsidRPr="005964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2F824" w14:textId="77777777" w:rsidR="00CC7D8B" w:rsidRDefault="00CC7D8B" w:rsidP="005507A5">
      <w:pPr>
        <w:ind w:firstLine="420"/>
      </w:pPr>
      <w:r>
        <w:separator/>
      </w:r>
    </w:p>
  </w:endnote>
  <w:endnote w:type="continuationSeparator" w:id="0">
    <w:p w14:paraId="4A7B939B" w14:textId="77777777" w:rsidR="00CC7D8B" w:rsidRDefault="00CC7D8B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8982F" w14:textId="77777777" w:rsidR="00EA13F8" w:rsidRDefault="00EA13F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DEFA" w14:textId="77777777" w:rsidR="00EA13F8" w:rsidRDefault="00EA13F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A36E" w14:textId="77777777" w:rsidR="00EA13F8" w:rsidRDefault="00EA13F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00C97" w14:textId="77777777" w:rsidR="00CC7D8B" w:rsidRDefault="00CC7D8B" w:rsidP="005507A5">
      <w:pPr>
        <w:ind w:firstLine="420"/>
      </w:pPr>
      <w:r>
        <w:separator/>
      </w:r>
    </w:p>
  </w:footnote>
  <w:footnote w:type="continuationSeparator" w:id="0">
    <w:p w14:paraId="6A7AE84E" w14:textId="77777777" w:rsidR="00CC7D8B" w:rsidRDefault="00CC7D8B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CB10" w14:textId="77777777" w:rsidR="00EA13F8" w:rsidRDefault="00EA13F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A546" w14:textId="77777777" w:rsidR="00EA13F8" w:rsidRDefault="00EA13F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229F" w14:textId="77777777" w:rsidR="00EA13F8" w:rsidRDefault="00EA13F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7FE5ABF"/>
    <w:multiLevelType w:val="multilevel"/>
    <w:tmpl w:val="07FE5ABF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234776F"/>
    <w:multiLevelType w:val="hybridMultilevel"/>
    <w:tmpl w:val="29FC2450"/>
    <w:lvl w:ilvl="0" w:tplc="E4C87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378D3"/>
    <w:multiLevelType w:val="hybridMultilevel"/>
    <w:tmpl w:val="69FC4410"/>
    <w:lvl w:ilvl="0" w:tplc="7C0E8AE8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" w15:restartNumberingAfterBreak="0">
    <w:nsid w:val="409E1D43"/>
    <w:multiLevelType w:val="hybridMultilevel"/>
    <w:tmpl w:val="1D803772"/>
    <w:lvl w:ilvl="0" w:tplc="E5ACB20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9" w15:restartNumberingAfterBreak="0">
    <w:nsid w:val="4662612D"/>
    <w:multiLevelType w:val="hybridMultilevel"/>
    <w:tmpl w:val="9E2471EC"/>
    <w:lvl w:ilvl="0" w:tplc="31004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4EAF55B5"/>
    <w:multiLevelType w:val="multilevel"/>
    <w:tmpl w:val="A15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7755F3D"/>
    <w:multiLevelType w:val="hybridMultilevel"/>
    <w:tmpl w:val="12CED344"/>
    <w:lvl w:ilvl="0" w:tplc="A7201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BB418B"/>
    <w:multiLevelType w:val="hybridMultilevel"/>
    <w:tmpl w:val="6E508B74"/>
    <w:lvl w:ilvl="0" w:tplc="E94EF1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5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6" w15:restartNumberingAfterBreak="0">
    <w:nsid w:val="650B1543"/>
    <w:multiLevelType w:val="hybridMultilevel"/>
    <w:tmpl w:val="B968680E"/>
    <w:lvl w:ilvl="0" w:tplc="684A70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BD1293"/>
    <w:multiLevelType w:val="multilevel"/>
    <w:tmpl w:val="6B8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0586A"/>
    <w:multiLevelType w:val="hybridMultilevel"/>
    <w:tmpl w:val="E0AE2B62"/>
    <w:lvl w:ilvl="0" w:tplc="571C5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97D0B66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830CD3"/>
    <w:multiLevelType w:val="hybridMultilevel"/>
    <w:tmpl w:val="0030892E"/>
    <w:lvl w:ilvl="0" w:tplc="E1D42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18"/>
  </w:num>
  <w:num w:numId="3">
    <w:abstractNumId w:val="8"/>
  </w:num>
  <w:num w:numId="4">
    <w:abstractNumId w:val="19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15"/>
  </w:num>
  <w:num w:numId="10">
    <w:abstractNumId w:val="14"/>
  </w:num>
  <w:num w:numId="11">
    <w:abstractNumId w:val="20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2"/>
  </w:num>
  <w:num w:numId="16">
    <w:abstractNumId w:val="14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  <w:num w:numId="19">
    <w:abstractNumId w:val="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7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17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32C"/>
    <w:rsid w:val="000005D5"/>
    <w:rsid w:val="00000AA1"/>
    <w:rsid w:val="00000CA8"/>
    <w:rsid w:val="00000FDB"/>
    <w:rsid w:val="00001CAD"/>
    <w:rsid w:val="000021A0"/>
    <w:rsid w:val="000023AF"/>
    <w:rsid w:val="000026B2"/>
    <w:rsid w:val="0000329A"/>
    <w:rsid w:val="0000348A"/>
    <w:rsid w:val="000035BB"/>
    <w:rsid w:val="00003B4A"/>
    <w:rsid w:val="00003CCA"/>
    <w:rsid w:val="00004911"/>
    <w:rsid w:val="000062B5"/>
    <w:rsid w:val="00007057"/>
    <w:rsid w:val="000071BC"/>
    <w:rsid w:val="000074AC"/>
    <w:rsid w:val="00007B82"/>
    <w:rsid w:val="00010D0C"/>
    <w:rsid w:val="00010F7F"/>
    <w:rsid w:val="000111C2"/>
    <w:rsid w:val="00011533"/>
    <w:rsid w:val="0001216B"/>
    <w:rsid w:val="00012259"/>
    <w:rsid w:val="0001275C"/>
    <w:rsid w:val="00012D1E"/>
    <w:rsid w:val="0001312B"/>
    <w:rsid w:val="00014038"/>
    <w:rsid w:val="0001435F"/>
    <w:rsid w:val="0001441D"/>
    <w:rsid w:val="00014468"/>
    <w:rsid w:val="000144B5"/>
    <w:rsid w:val="00014708"/>
    <w:rsid w:val="00015DEB"/>
    <w:rsid w:val="00017060"/>
    <w:rsid w:val="00017A97"/>
    <w:rsid w:val="00017F5E"/>
    <w:rsid w:val="00020FF0"/>
    <w:rsid w:val="0002109A"/>
    <w:rsid w:val="00021304"/>
    <w:rsid w:val="00021497"/>
    <w:rsid w:val="00021714"/>
    <w:rsid w:val="000237FA"/>
    <w:rsid w:val="00023824"/>
    <w:rsid w:val="00023D43"/>
    <w:rsid w:val="00024B79"/>
    <w:rsid w:val="000252FC"/>
    <w:rsid w:val="0002575B"/>
    <w:rsid w:val="00025E3D"/>
    <w:rsid w:val="000261C5"/>
    <w:rsid w:val="00026283"/>
    <w:rsid w:val="000268E8"/>
    <w:rsid w:val="00027547"/>
    <w:rsid w:val="00027CAA"/>
    <w:rsid w:val="000304D0"/>
    <w:rsid w:val="000306BE"/>
    <w:rsid w:val="00030AE5"/>
    <w:rsid w:val="000311A3"/>
    <w:rsid w:val="00031A3D"/>
    <w:rsid w:val="00031AD5"/>
    <w:rsid w:val="00031F1B"/>
    <w:rsid w:val="00032111"/>
    <w:rsid w:val="000322B7"/>
    <w:rsid w:val="00032762"/>
    <w:rsid w:val="00032954"/>
    <w:rsid w:val="00032B1B"/>
    <w:rsid w:val="00032F7D"/>
    <w:rsid w:val="00033186"/>
    <w:rsid w:val="00033823"/>
    <w:rsid w:val="00033F7D"/>
    <w:rsid w:val="00034014"/>
    <w:rsid w:val="00034CA8"/>
    <w:rsid w:val="00035917"/>
    <w:rsid w:val="00036386"/>
    <w:rsid w:val="00036955"/>
    <w:rsid w:val="00036D4D"/>
    <w:rsid w:val="00037656"/>
    <w:rsid w:val="00040A6B"/>
    <w:rsid w:val="00040B6E"/>
    <w:rsid w:val="00040BE8"/>
    <w:rsid w:val="00040F49"/>
    <w:rsid w:val="000412F3"/>
    <w:rsid w:val="00041B76"/>
    <w:rsid w:val="00041D2F"/>
    <w:rsid w:val="000422EA"/>
    <w:rsid w:val="00042474"/>
    <w:rsid w:val="00042748"/>
    <w:rsid w:val="00042770"/>
    <w:rsid w:val="00042F1F"/>
    <w:rsid w:val="00044063"/>
    <w:rsid w:val="00044304"/>
    <w:rsid w:val="00045636"/>
    <w:rsid w:val="0004565A"/>
    <w:rsid w:val="000458F6"/>
    <w:rsid w:val="000458FA"/>
    <w:rsid w:val="00045A0C"/>
    <w:rsid w:val="00046371"/>
    <w:rsid w:val="0004766E"/>
    <w:rsid w:val="0005055F"/>
    <w:rsid w:val="00050863"/>
    <w:rsid w:val="0005113B"/>
    <w:rsid w:val="0005397E"/>
    <w:rsid w:val="00053980"/>
    <w:rsid w:val="00053D42"/>
    <w:rsid w:val="000550D6"/>
    <w:rsid w:val="00055558"/>
    <w:rsid w:val="00055F93"/>
    <w:rsid w:val="00056484"/>
    <w:rsid w:val="00056C14"/>
    <w:rsid w:val="000572A5"/>
    <w:rsid w:val="0006048B"/>
    <w:rsid w:val="00060A9E"/>
    <w:rsid w:val="00061985"/>
    <w:rsid w:val="00061A80"/>
    <w:rsid w:val="00061B2E"/>
    <w:rsid w:val="00061BD9"/>
    <w:rsid w:val="00061F31"/>
    <w:rsid w:val="000627FE"/>
    <w:rsid w:val="00062EB7"/>
    <w:rsid w:val="00063BA3"/>
    <w:rsid w:val="00064762"/>
    <w:rsid w:val="000649AE"/>
    <w:rsid w:val="00064BD3"/>
    <w:rsid w:val="00064F3A"/>
    <w:rsid w:val="0006544D"/>
    <w:rsid w:val="000659DC"/>
    <w:rsid w:val="00065D76"/>
    <w:rsid w:val="00066475"/>
    <w:rsid w:val="00066998"/>
    <w:rsid w:val="000672FC"/>
    <w:rsid w:val="00067A71"/>
    <w:rsid w:val="00067DA5"/>
    <w:rsid w:val="000702C1"/>
    <w:rsid w:val="00070BC4"/>
    <w:rsid w:val="00070DB9"/>
    <w:rsid w:val="00070EB5"/>
    <w:rsid w:val="000711CA"/>
    <w:rsid w:val="00071232"/>
    <w:rsid w:val="00071460"/>
    <w:rsid w:val="0007153B"/>
    <w:rsid w:val="000715EB"/>
    <w:rsid w:val="00071688"/>
    <w:rsid w:val="000717CC"/>
    <w:rsid w:val="00071988"/>
    <w:rsid w:val="00071B98"/>
    <w:rsid w:val="000722C0"/>
    <w:rsid w:val="000724FD"/>
    <w:rsid w:val="00072888"/>
    <w:rsid w:val="00073402"/>
    <w:rsid w:val="000735ED"/>
    <w:rsid w:val="00073D39"/>
    <w:rsid w:val="0007411A"/>
    <w:rsid w:val="00074A43"/>
    <w:rsid w:val="00075384"/>
    <w:rsid w:val="0007541A"/>
    <w:rsid w:val="00075F57"/>
    <w:rsid w:val="000774B5"/>
    <w:rsid w:val="000776CD"/>
    <w:rsid w:val="00077745"/>
    <w:rsid w:val="00077AD7"/>
    <w:rsid w:val="00077DBE"/>
    <w:rsid w:val="00080034"/>
    <w:rsid w:val="00080325"/>
    <w:rsid w:val="00080E8E"/>
    <w:rsid w:val="0008252A"/>
    <w:rsid w:val="00082A28"/>
    <w:rsid w:val="00082BCB"/>
    <w:rsid w:val="00082CF7"/>
    <w:rsid w:val="00082FA8"/>
    <w:rsid w:val="00083FC4"/>
    <w:rsid w:val="00084261"/>
    <w:rsid w:val="000843E2"/>
    <w:rsid w:val="00084BB1"/>
    <w:rsid w:val="00085463"/>
    <w:rsid w:val="0008546A"/>
    <w:rsid w:val="0008574F"/>
    <w:rsid w:val="0008575B"/>
    <w:rsid w:val="00085EF0"/>
    <w:rsid w:val="000863CC"/>
    <w:rsid w:val="000902DC"/>
    <w:rsid w:val="000902FB"/>
    <w:rsid w:val="00090305"/>
    <w:rsid w:val="00090616"/>
    <w:rsid w:val="00090871"/>
    <w:rsid w:val="00091520"/>
    <w:rsid w:val="0009187A"/>
    <w:rsid w:val="000922A7"/>
    <w:rsid w:val="00092C48"/>
    <w:rsid w:val="00092EA0"/>
    <w:rsid w:val="00094464"/>
    <w:rsid w:val="000947B5"/>
    <w:rsid w:val="000948AA"/>
    <w:rsid w:val="00094910"/>
    <w:rsid w:val="00094929"/>
    <w:rsid w:val="0009651C"/>
    <w:rsid w:val="00096C97"/>
    <w:rsid w:val="00097627"/>
    <w:rsid w:val="000976DC"/>
    <w:rsid w:val="00097DB0"/>
    <w:rsid w:val="00097F78"/>
    <w:rsid w:val="000A01D6"/>
    <w:rsid w:val="000A0654"/>
    <w:rsid w:val="000A1454"/>
    <w:rsid w:val="000A18D5"/>
    <w:rsid w:val="000A1A07"/>
    <w:rsid w:val="000A1CFA"/>
    <w:rsid w:val="000A2093"/>
    <w:rsid w:val="000A2FD2"/>
    <w:rsid w:val="000A4233"/>
    <w:rsid w:val="000A4434"/>
    <w:rsid w:val="000A4C85"/>
    <w:rsid w:val="000A4E5A"/>
    <w:rsid w:val="000A50AE"/>
    <w:rsid w:val="000A5409"/>
    <w:rsid w:val="000A5FB6"/>
    <w:rsid w:val="000A6B28"/>
    <w:rsid w:val="000A6BA8"/>
    <w:rsid w:val="000A6C0C"/>
    <w:rsid w:val="000A6D26"/>
    <w:rsid w:val="000A70E7"/>
    <w:rsid w:val="000A7337"/>
    <w:rsid w:val="000A748B"/>
    <w:rsid w:val="000A7545"/>
    <w:rsid w:val="000A7706"/>
    <w:rsid w:val="000A7835"/>
    <w:rsid w:val="000A79B7"/>
    <w:rsid w:val="000A7F46"/>
    <w:rsid w:val="000B00B2"/>
    <w:rsid w:val="000B1947"/>
    <w:rsid w:val="000B1A9B"/>
    <w:rsid w:val="000B1B5A"/>
    <w:rsid w:val="000B2308"/>
    <w:rsid w:val="000B2653"/>
    <w:rsid w:val="000B279F"/>
    <w:rsid w:val="000B31D7"/>
    <w:rsid w:val="000B3901"/>
    <w:rsid w:val="000B411C"/>
    <w:rsid w:val="000B456A"/>
    <w:rsid w:val="000B4AB4"/>
    <w:rsid w:val="000B4B7A"/>
    <w:rsid w:val="000B4B9A"/>
    <w:rsid w:val="000B5553"/>
    <w:rsid w:val="000B5A80"/>
    <w:rsid w:val="000B632F"/>
    <w:rsid w:val="000B671F"/>
    <w:rsid w:val="000B699E"/>
    <w:rsid w:val="000B6A46"/>
    <w:rsid w:val="000B6B39"/>
    <w:rsid w:val="000B7349"/>
    <w:rsid w:val="000B7689"/>
    <w:rsid w:val="000C09EA"/>
    <w:rsid w:val="000C0A70"/>
    <w:rsid w:val="000C2091"/>
    <w:rsid w:val="000C289C"/>
    <w:rsid w:val="000C2F6F"/>
    <w:rsid w:val="000C3FA2"/>
    <w:rsid w:val="000C3FC0"/>
    <w:rsid w:val="000C41C7"/>
    <w:rsid w:val="000C4A47"/>
    <w:rsid w:val="000C52F9"/>
    <w:rsid w:val="000C5DE8"/>
    <w:rsid w:val="000C60BA"/>
    <w:rsid w:val="000C671B"/>
    <w:rsid w:val="000C696B"/>
    <w:rsid w:val="000C6E41"/>
    <w:rsid w:val="000C7883"/>
    <w:rsid w:val="000C7C8E"/>
    <w:rsid w:val="000D17FB"/>
    <w:rsid w:val="000D184D"/>
    <w:rsid w:val="000D25D4"/>
    <w:rsid w:val="000D2E91"/>
    <w:rsid w:val="000D30F7"/>
    <w:rsid w:val="000D42D3"/>
    <w:rsid w:val="000D4C2F"/>
    <w:rsid w:val="000D4EA5"/>
    <w:rsid w:val="000D565A"/>
    <w:rsid w:val="000D56B3"/>
    <w:rsid w:val="000D5C51"/>
    <w:rsid w:val="000D61C6"/>
    <w:rsid w:val="000D6651"/>
    <w:rsid w:val="000D6654"/>
    <w:rsid w:val="000D6C58"/>
    <w:rsid w:val="000D78E7"/>
    <w:rsid w:val="000D7B3B"/>
    <w:rsid w:val="000E02A2"/>
    <w:rsid w:val="000E1E6B"/>
    <w:rsid w:val="000E286D"/>
    <w:rsid w:val="000E2DF0"/>
    <w:rsid w:val="000E3688"/>
    <w:rsid w:val="000E3939"/>
    <w:rsid w:val="000E3A75"/>
    <w:rsid w:val="000E3C37"/>
    <w:rsid w:val="000E3F1E"/>
    <w:rsid w:val="000E42D6"/>
    <w:rsid w:val="000E452D"/>
    <w:rsid w:val="000E45AA"/>
    <w:rsid w:val="000E4926"/>
    <w:rsid w:val="000E4CE6"/>
    <w:rsid w:val="000E4D9B"/>
    <w:rsid w:val="000E537D"/>
    <w:rsid w:val="000E5A2B"/>
    <w:rsid w:val="000E5AD1"/>
    <w:rsid w:val="000E5C54"/>
    <w:rsid w:val="000E5D17"/>
    <w:rsid w:val="000E5DD7"/>
    <w:rsid w:val="000E6008"/>
    <w:rsid w:val="000E60DB"/>
    <w:rsid w:val="000E6F69"/>
    <w:rsid w:val="000E74B7"/>
    <w:rsid w:val="000E74C9"/>
    <w:rsid w:val="000E75E0"/>
    <w:rsid w:val="000E7861"/>
    <w:rsid w:val="000E7E03"/>
    <w:rsid w:val="000E7E7B"/>
    <w:rsid w:val="000E7EF5"/>
    <w:rsid w:val="000E7F22"/>
    <w:rsid w:val="000F00B2"/>
    <w:rsid w:val="000F0399"/>
    <w:rsid w:val="000F0604"/>
    <w:rsid w:val="000F1112"/>
    <w:rsid w:val="000F15D0"/>
    <w:rsid w:val="000F1CAA"/>
    <w:rsid w:val="000F2A24"/>
    <w:rsid w:val="000F3E9B"/>
    <w:rsid w:val="000F419F"/>
    <w:rsid w:val="000F4204"/>
    <w:rsid w:val="000F4BC7"/>
    <w:rsid w:val="000F5527"/>
    <w:rsid w:val="000F57EE"/>
    <w:rsid w:val="000F5845"/>
    <w:rsid w:val="000F5D74"/>
    <w:rsid w:val="000F5E06"/>
    <w:rsid w:val="000F6688"/>
    <w:rsid w:val="000F7A1B"/>
    <w:rsid w:val="001007AD"/>
    <w:rsid w:val="001007BE"/>
    <w:rsid w:val="00100E91"/>
    <w:rsid w:val="00100F60"/>
    <w:rsid w:val="0010106B"/>
    <w:rsid w:val="0010128F"/>
    <w:rsid w:val="0010137C"/>
    <w:rsid w:val="0010221D"/>
    <w:rsid w:val="0010268A"/>
    <w:rsid w:val="001027B6"/>
    <w:rsid w:val="001029CC"/>
    <w:rsid w:val="00102ACE"/>
    <w:rsid w:val="00102B90"/>
    <w:rsid w:val="00102F00"/>
    <w:rsid w:val="0010330C"/>
    <w:rsid w:val="001035CC"/>
    <w:rsid w:val="00103C16"/>
    <w:rsid w:val="00104884"/>
    <w:rsid w:val="00105964"/>
    <w:rsid w:val="001067EA"/>
    <w:rsid w:val="0010690F"/>
    <w:rsid w:val="001074D6"/>
    <w:rsid w:val="001074EE"/>
    <w:rsid w:val="0010775F"/>
    <w:rsid w:val="00107A03"/>
    <w:rsid w:val="00107CDC"/>
    <w:rsid w:val="00107F2E"/>
    <w:rsid w:val="001118CF"/>
    <w:rsid w:val="001121DF"/>
    <w:rsid w:val="00112A72"/>
    <w:rsid w:val="001137AE"/>
    <w:rsid w:val="001144BD"/>
    <w:rsid w:val="00114508"/>
    <w:rsid w:val="001148AF"/>
    <w:rsid w:val="001148C5"/>
    <w:rsid w:val="00114DF8"/>
    <w:rsid w:val="00114ED6"/>
    <w:rsid w:val="00115703"/>
    <w:rsid w:val="00115FD4"/>
    <w:rsid w:val="0011609A"/>
    <w:rsid w:val="00116EC0"/>
    <w:rsid w:val="00117169"/>
    <w:rsid w:val="00117C8F"/>
    <w:rsid w:val="001207A2"/>
    <w:rsid w:val="00120F5B"/>
    <w:rsid w:val="00120F79"/>
    <w:rsid w:val="001219FB"/>
    <w:rsid w:val="0012230A"/>
    <w:rsid w:val="001225E2"/>
    <w:rsid w:val="00122833"/>
    <w:rsid w:val="00122AAB"/>
    <w:rsid w:val="001234F7"/>
    <w:rsid w:val="00123AD9"/>
    <w:rsid w:val="00123D0B"/>
    <w:rsid w:val="00123F70"/>
    <w:rsid w:val="00124784"/>
    <w:rsid w:val="001251A1"/>
    <w:rsid w:val="001254F3"/>
    <w:rsid w:val="00125A25"/>
    <w:rsid w:val="00125B62"/>
    <w:rsid w:val="00127562"/>
    <w:rsid w:val="001276EF"/>
    <w:rsid w:val="00127DE4"/>
    <w:rsid w:val="00130CE3"/>
    <w:rsid w:val="00130F05"/>
    <w:rsid w:val="00130F07"/>
    <w:rsid w:val="0013135E"/>
    <w:rsid w:val="0013146D"/>
    <w:rsid w:val="00132D1C"/>
    <w:rsid w:val="00132EA3"/>
    <w:rsid w:val="001342D6"/>
    <w:rsid w:val="00134405"/>
    <w:rsid w:val="00135637"/>
    <w:rsid w:val="001360B1"/>
    <w:rsid w:val="001361DF"/>
    <w:rsid w:val="0013653C"/>
    <w:rsid w:val="00136A4A"/>
    <w:rsid w:val="00136FE5"/>
    <w:rsid w:val="00137CAD"/>
    <w:rsid w:val="0014032D"/>
    <w:rsid w:val="0014091B"/>
    <w:rsid w:val="00140AB8"/>
    <w:rsid w:val="001410DF"/>
    <w:rsid w:val="0014143C"/>
    <w:rsid w:val="001416F5"/>
    <w:rsid w:val="001420A0"/>
    <w:rsid w:val="00142B6C"/>
    <w:rsid w:val="00142C0A"/>
    <w:rsid w:val="00143CF1"/>
    <w:rsid w:val="001441F2"/>
    <w:rsid w:val="00144F29"/>
    <w:rsid w:val="0014534E"/>
    <w:rsid w:val="00145B53"/>
    <w:rsid w:val="00146AAB"/>
    <w:rsid w:val="00146FE5"/>
    <w:rsid w:val="001471D6"/>
    <w:rsid w:val="001477F3"/>
    <w:rsid w:val="00147948"/>
    <w:rsid w:val="00147D9E"/>
    <w:rsid w:val="00147ED4"/>
    <w:rsid w:val="00147F35"/>
    <w:rsid w:val="001507B3"/>
    <w:rsid w:val="0015089E"/>
    <w:rsid w:val="00151126"/>
    <w:rsid w:val="001531BB"/>
    <w:rsid w:val="001539FE"/>
    <w:rsid w:val="00153CCE"/>
    <w:rsid w:val="00154204"/>
    <w:rsid w:val="00154413"/>
    <w:rsid w:val="001545AF"/>
    <w:rsid w:val="00155391"/>
    <w:rsid w:val="0015554F"/>
    <w:rsid w:val="001556E3"/>
    <w:rsid w:val="00155712"/>
    <w:rsid w:val="00155DDC"/>
    <w:rsid w:val="00156103"/>
    <w:rsid w:val="001561BF"/>
    <w:rsid w:val="0015665B"/>
    <w:rsid w:val="00160023"/>
    <w:rsid w:val="00161B7A"/>
    <w:rsid w:val="001620EE"/>
    <w:rsid w:val="0016230A"/>
    <w:rsid w:val="001623AE"/>
    <w:rsid w:val="00162AF2"/>
    <w:rsid w:val="00163383"/>
    <w:rsid w:val="00163EB3"/>
    <w:rsid w:val="00163FF7"/>
    <w:rsid w:val="00164376"/>
    <w:rsid w:val="00164991"/>
    <w:rsid w:val="001649CF"/>
    <w:rsid w:val="001664ED"/>
    <w:rsid w:val="0016677C"/>
    <w:rsid w:val="00166AD0"/>
    <w:rsid w:val="001678F3"/>
    <w:rsid w:val="00167995"/>
    <w:rsid w:val="0017014F"/>
    <w:rsid w:val="0017097E"/>
    <w:rsid w:val="00170E3E"/>
    <w:rsid w:val="00171416"/>
    <w:rsid w:val="00171D06"/>
    <w:rsid w:val="001725C3"/>
    <w:rsid w:val="0017274F"/>
    <w:rsid w:val="00172816"/>
    <w:rsid w:val="00172A44"/>
    <w:rsid w:val="00172B18"/>
    <w:rsid w:val="00172F41"/>
    <w:rsid w:val="00173257"/>
    <w:rsid w:val="00173431"/>
    <w:rsid w:val="00173B1C"/>
    <w:rsid w:val="00174170"/>
    <w:rsid w:val="00174427"/>
    <w:rsid w:val="00174467"/>
    <w:rsid w:val="0017567F"/>
    <w:rsid w:val="001765A5"/>
    <w:rsid w:val="001767CB"/>
    <w:rsid w:val="001772A6"/>
    <w:rsid w:val="00177547"/>
    <w:rsid w:val="001806C0"/>
    <w:rsid w:val="0018097B"/>
    <w:rsid w:val="00180E3F"/>
    <w:rsid w:val="00180E8A"/>
    <w:rsid w:val="00181063"/>
    <w:rsid w:val="00181EB4"/>
    <w:rsid w:val="001834C5"/>
    <w:rsid w:val="00183B82"/>
    <w:rsid w:val="00183EF1"/>
    <w:rsid w:val="00184164"/>
    <w:rsid w:val="00184D4A"/>
    <w:rsid w:val="001853E4"/>
    <w:rsid w:val="001853F6"/>
    <w:rsid w:val="001859BB"/>
    <w:rsid w:val="00185EDF"/>
    <w:rsid w:val="00186011"/>
    <w:rsid w:val="00186A25"/>
    <w:rsid w:val="00186CE1"/>
    <w:rsid w:val="00187581"/>
    <w:rsid w:val="0018781B"/>
    <w:rsid w:val="00187BB6"/>
    <w:rsid w:val="00187D31"/>
    <w:rsid w:val="00187DA7"/>
    <w:rsid w:val="00187FCE"/>
    <w:rsid w:val="0019040D"/>
    <w:rsid w:val="001908FA"/>
    <w:rsid w:val="00191140"/>
    <w:rsid w:val="00191ADC"/>
    <w:rsid w:val="00192A59"/>
    <w:rsid w:val="00193DDE"/>
    <w:rsid w:val="001947E2"/>
    <w:rsid w:val="00194BCC"/>
    <w:rsid w:val="00194CF0"/>
    <w:rsid w:val="00194DDF"/>
    <w:rsid w:val="001951CD"/>
    <w:rsid w:val="0019575B"/>
    <w:rsid w:val="00195D7F"/>
    <w:rsid w:val="0019619B"/>
    <w:rsid w:val="00196AC7"/>
    <w:rsid w:val="00196B15"/>
    <w:rsid w:val="00196C69"/>
    <w:rsid w:val="00196D90"/>
    <w:rsid w:val="001972AA"/>
    <w:rsid w:val="00197334"/>
    <w:rsid w:val="00197B59"/>
    <w:rsid w:val="00197FB2"/>
    <w:rsid w:val="001A045C"/>
    <w:rsid w:val="001A0943"/>
    <w:rsid w:val="001A0B0A"/>
    <w:rsid w:val="001A0BAF"/>
    <w:rsid w:val="001A2082"/>
    <w:rsid w:val="001A2B84"/>
    <w:rsid w:val="001A2EAF"/>
    <w:rsid w:val="001A2EF4"/>
    <w:rsid w:val="001A3733"/>
    <w:rsid w:val="001A37C2"/>
    <w:rsid w:val="001A391A"/>
    <w:rsid w:val="001A399F"/>
    <w:rsid w:val="001A3FE3"/>
    <w:rsid w:val="001A416C"/>
    <w:rsid w:val="001A4BED"/>
    <w:rsid w:val="001A673B"/>
    <w:rsid w:val="001A6AA0"/>
    <w:rsid w:val="001A6E30"/>
    <w:rsid w:val="001A7029"/>
    <w:rsid w:val="001A73AF"/>
    <w:rsid w:val="001A78A0"/>
    <w:rsid w:val="001A7C84"/>
    <w:rsid w:val="001A7D71"/>
    <w:rsid w:val="001B0B95"/>
    <w:rsid w:val="001B0C69"/>
    <w:rsid w:val="001B1082"/>
    <w:rsid w:val="001B1BD2"/>
    <w:rsid w:val="001B1D61"/>
    <w:rsid w:val="001B309C"/>
    <w:rsid w:val="001B3C53"/>
    <w:rsid w:val="001B3F37"/>
    <w:rsid w:val="001B4086"/>
    <w:rsid w:val="001B4550"/>
    <w:rsid w:val="001B46B4"/>
    <w:rsid w:val="001B4DAD"/>
    <w:rsid w:val="001B7997"/>
    <w:rsid w:val="001B7C6D"/>
    <w:rsid w:val="001C03F5"/>
    <w:rsid w:val="001C0ED6"/>
    <w:rsid w:val="001C1765"/>
    <w:rsid w:val="001C19A6"/>
    <w:rsid w:val="001C1B98"/>
    <w:rsid w:val="001C1EB1"/>
    <w:rsid w:val="001C21DB"/>
    <w:rsid w:val="001C3832"/>
    <w:rsid w:val="001C3DA9"/>
    <w:rsid w:val="001C3DD8"/>
    <w:rsid w:val="001C3EE9"/>
    <w:rsid w:val="001C41E8"/>
    <w:rsid w:val="001C4B27"/>
    <w:rsid w:val="001C4E83"/>
    <w:rsid w:val="001C50CC"/>
    <w:rsid w:val="001C543C"/>
    <w:rsid w:val="001C5D7A"/>
    <w:rsid w:val="001C5EF1"/>
    <w:rsid w:val="001C6B4C"/>
    <w:rsid w:val="001C70BD"/>
    <w:rsid w:val="001C7A26"/>
    <w:rsid w:val="001D023E"/>
    <w:rsid w:val="001D0CC9"/>
    <w:rsid w:val="001D0D92"/>
    <w:rsid w:val="001D1647"/>
    <w:rsid w:val="001D1718"/>
    <w:rsid w:val="001D1876"/>
    <w:rsid w:val="001D248A"/>
    <w:rsid w:val="001D24E5"/>
    <w:rsid w:val="001D2E14"/>
    <w:rsid w:val="001D319B"/>
    <w:rsid w:val="001D32A0"/>
    <w:rsid w:val="001D3EFB"/>
    <w:rsid w:val="001D54FE"/>
    <w:rsid w:val="001D5762"/>
    <w:rsid w:val="001D5AAF"/>
    <w:rsid w:val="001D5C4B"/>
    <w:rsid w:val="001D5FF9"/>
    <w:rsid w:val="001D63DF"/>
    <w:rsid w:val="001D66F4"/>
    <w:rsid w:val="001D7A35"/>
    <w:rsid w:val="001D7E30"/>
    <w:rsid w:val="001E00B3"/>
    <w:rsid w:val="001E0268"/>
    <w:rsid w:val="001E0866"/>
    <w:rsid w:val="001E0D3B"/>
    <w:rsid w:val="001E110C"/>
    <w:rsid w:val="001E22FC"/>
    <w:rsid w:val="001E2504"/>
    <w:rsid w:val="001E2B4D"/>
    <w:rsid w:val="001E3B46"/>
    <w:rsid w:val="001E405A"/>
    <w:rsid w:val="001E4551"/>
    <w:rsid w:val="001E47DC"/>
    <w:rsid w:val="001E4CAC"/>
    <w:rsid w:val="001E59F1"/>
    <w:rsid w:val="001E5D67"/>
    <w:rsid w:val="001E5E25"/>
    <w:rsid w:val="001E67AC"/>
    <w:rsid w:val="001E67BD"/>
    <w:rsid w:val="001E7B58"/>
    <w:rsid w:val="001E7EC4"/>
    <w:rsid w:val="001F0405"/>
    <w:rsid w:val="001F04F5"/>
    <w:rsid w:val="001F09D2"/>
    <w:rsid w:val="001F0A17"/>
    <w:rsid w:val="001F1428"/>
    <w:rsid w:val="001F163C"/>
    <w:rsid w:val="001F2314"/>
    <w:rsid w:val="001F2513"/>
    <w:rsid w:val="001F2CCA"/>
    <w:rsid w:val="001F31A3"/>
    <w:rsid w:val="001F37E3"/>
    <w:rsid w:val="001F3975"/>
    <w:rsid w:val="001F3BC7"/>
    <w:rsid w:val="001F3E13"/>
    <w:rsid w:val="001F5061"/>
    <w:rsid w:val="001F5388"/>
    <w:rsid w:val="001F5C4F"/>
    <w:rsid w:val="001F621C"/>
    <w:rsid w:val="001F7958"/>
    <w:rsid w:val="00200196"/>
    <w:rsid w:val="002002B2"/>
    <w:rsid w:val="002002C1"/>
    <w:rsid w:val="002016C1"/>
    <w:rsid w:val="00202E8C"/>
    <w:rsid w:val="002038F1"/>
    <w:rsid w:val="002039E6"/>
    <w:rsid w:val="00203ED7"/>
    <w:rsid w:val="0020428A"/>
    <w:rsid w:val="00204296"/>
    <w:rsid w:val="002047C7"/>
    <w:rsid w:val="002048C1"/>
    <w:rsid w:val="00204D6E"/>
    <w:rsid w:val="00204FD4"/>
    <w:rsid w:val="00205636"/>
    <w:rsid w:val="002056A7"/>
    <w:rsid w:val="00205A6A"/>
    <w:rsid w:val="002064D3"/>
    <w:rsid w:val="00206AF8"/>
    <w:rsid w:val="00206F6D"/>
    <w:rsid w:val="00207CB1"/>
    <w:rsid w:val="00207EC0"/>
    <w:rsid w:val="0021055E"/>
    <w:rsid w:val="002108B3"/>
    <w:rsid w:val="00210925"/>
    <w:rsid w:val="00211844"/>
    <w:rsid w:val="00212120"/>
    <w:rsid w:val="00213746"/>
    <w:rsid w:val="0021533E"/>
    <w:rsid w:val="002159AD"/>
    <w:rsid w:val="00215B13"/>
    <w:rsid w:val="00215B48"/>
    <w:rsid w:val="00215B86"/>
    <w:rsid w:val="00215E92"/>
    <w:rsid w:val="00216A98"/>
    <w:rsid w:val="00216FBB"/>
    <w:rsid w:val="00217C8F"/>
    <w:rsid w:val="00217FCF"/>
    <w:rsid w:val="0022153E"/>
    <w:rsid w:val="00221ACB"/>
    <w:rsid w:val="00222C19"/>
    <w:rsid w:val="00223013"/>
    <w:rsid w:val="002230DF"/>
    <w:rsid w:val="0022378E"/>
    <w:rsid w:val="0022427A"/>
    <w:rsid w:val="0022615F"/>
    <w:rsid w:val="00226700"/>
    <w:rsid w:val="00227035"/>
    <w:rsid w:val="00227431"/>
    <w:rsid w:val="00227793"/>
    <w:rsid w:val="00227F2F"/>
    <w:rsid w:val="002317D0"/>
    <w:rsid w:val="0023229A"/>
    <w:rsid w:val="00232687"/>
    <w:rsid w:val="00232AB2"/>
    <w:rsid w:val="00232EB2"/>
    <w:rsid w:val="002339B5"/>
    <w:rsid w:val="00233DA6"/>
    <w:rsid w:val="002340B6"/>
    <w:rsid w:val="00234676"/>
    <w:rsid w:val="00234928"/>
    <w:rsid w:val="00234A21"/>
    <w:rsid w:val="00234B8E"/>
    <w:rsid w:val="0023514E"/>
    <w:rsid w:val="00235610"/>
    <w:rsid w:val="00235C84"/>
    <w:rsid w:val="00236D17"/>
    <w:rsid w:val="00236FDD"/>
    <w:rsid w:val="0023712B"/>
    <w:rsid w:val="00237B5C"/>
    <w:rsid w:val="002408A5"/>
    <w:rsid w:val="00240DF7"/>
    <w:rsid w:val="00240E55"/>
    <w:rsid w:val="00241402"/>
    <w:rsid w:val="002414D9"/>
    <w:rsid w:val="00241765"/>
    <w:rsid w:val="00241DB1"/>
    <w:rsid w:val="00241E20"/>
    <w:rsid w:val="00241F7B"/>
    <w:rsid w:val="002432A2"/>
    <w:rsid w:val="00244DD2"/>
    <w:rsid w:val="0024565A"/>
    <w:rsid w:val="00246C61"/>
    <w:rsid w:val="00246DEF"/>
    <w:rsid w:val="00247353"/>
    <w:rsid w:val="0024748C"/>
    <w:rsid w:val="0024757B"/>
    <w:rsid w:val="00247ED1"/>
    <w:rsid w:val="002501BD"/>
    <w:rsid w:val="002503FC"/>
    <w:rsid w:val="002507F1"/>
    <w:rsid w:val="0025087F"/>
    <w:rsid w:val="002514D1"/>
    <w:rsid w:val="002516E1"/>
    <w:rsid w:val="00251AAA"/>
    <w:rsid w:val="00251E69"/>
    <w:rsid w:val="002525AD"/>
    <w:rsid w:val="002526A0"/>
    <w:rsid w:val="00252E53"/>
    <w:rsid w:val="002538CE"/>
    <w:rsid w:val="00254061"/>
    <w:rsid w:val="00254074"/>
    <w:rsid w:val="0025499D"/>
    <w:rsid w:val="00254CAA"/>
    <w:rsid w:val="002552F5"/>
    <w:rsid w:val="00255409"/>
    <w:rsid w:val="00255CEF"/>
    <w:rsid w:val="00256749"/>
    <w:rsid w:val="00256B15"/>
    <w:rsid w:val="00257847"/>
    <w:rsid w:val="002600C0"/>
    <w:rsid w:val="0026011A"/>
    <w:rsid w:val="0026079E"/>
    <w:rsid w:val="00260C76"/>
    <w:rsid w:val="00260E96"/>
    <w:rsid w:val="00260EAD"/>
    <w:rsid w:val="00261109"/>
    <w:rsid w:val="0026141A"/>
    <w:rsid w:val="00261553"/>
    <w:rsid w:val="002618F8"/>
    <w:rsid w:val="002619E0"/>
    <w:rsid w:val="00261ADA"/>
    <w:rsid w:val="00261B42"/>
    <w:rsid w:val="00262F0C"/>
    <w:rsid w:val="00262FB4"/>
    <w:rsid w:val="0026312E"/>
    <w:rsid w:val="002632F5"/>
    <w:rsid w:val="00263772"/>
    <w:rsid w:val="002638A6"/>
    <w:rsid w:val="00263B08"/>
    <w:rsid w:val="00263F5B"/>
    <w:rsid w:val="0026597E"/>
    <w:rsid w:val="00267D03"/>
    <w:rsid w:val="00267F7C"/>
    <w:rsid w:val="00270309"/>
    <w:rsid w:val="002703B3"/>
    <w:rsid w:val="0027046C"/>
    <w:rsid w:val="002706ED"/>
    <w:rsid w:val="00270DE6"/>
    <w:rsid w:val="0027113F"/>
    <w:rsid w:val="00271485"/>
    <w:rsid w:val="00271AA5"/>
    <w:rsid w:val="00271C82"/>
    <w:rsid w:val="002722EE"/>
    <w:rsid w:val="002724FF"/>
    <w:rsid w:val="0027254A"/>
    <w:rsid w:val="0027268A"/>
    <w:rsid w:val="002726B5"/>
    <w:rsid w:val="00272EB3"/>
    <w:rsid w:val="0027318A"/>
    <w:rsid w:val="002734D2"/>
    <w:rsid w:val="00273D8E"/>
    <w:rsid w:val="00274053"/>
    <w:rsid w:val="00274141"/>
    <w:rsid w:val="002741FE"/>
    <w:rsid w:val="00274C4C"/>
    <w:rsid w:val="00274F46"/>
    <w:rsid w:val="002750D6"/>
    <w:rsid w:val="00276717"/>
    <w:rsid w:val="00276859"/>
    <w:rsid w:val="00276ACB"/>
    <w:rsid w:val="00277297"/>
    <w:rsid w:val="00277CEC"/>
    <w:rsid w:val="00280338"/>
    <w:rsid w:val="0028055D"/>
    <w:rsid w:val="00280B51"/>
    <w:rsid w:val="0028217D"/>
    <w:rsid w:val="00282649"/>
    <w:rsid w:val="0028322D"/>
    <w:rsid w:val="00283F53"/>
    <w:rsid w:val="00284173"/>
    <w:rsid w:val="00284219"/>
    <w:rsid w:val="00284F40"/>
    <w:rsid w:val="0028681B"/>
    <w:rsid w:val="00286F40"/>
    <w:rsid w:val="00287785"/>
    <w:rsid w:val="0029096B"/>
    <w:rsid w:val="00290D6E"/>
    <w:rsid w:val="00291226"/>
    <w:rsid w:val="002914DA"/>
    <w:rsid w:val="00291610"/>
    <w:rsid w:val="00291EA7"/>
    <w:rsid w:val="00292473"/>
    <w:rsid w:val="00292739"/>
    <w:rsid w:val="00292964"/>
    <w:rsid w:val="00292CA6"/>
    <w:rsid w:val="00293471"/>
    <w:rsid w:val="00293DF2"/>
    <w:rsid w:val="00295CE5"/>
    <w:rsid w:val="00295FB0"/>
    <w:rsid w:val="00296715"/>
    <w:rsid w:val="0029683F"/>
    <w:rsid w:val="00297441"/>
    <w:rsid w:val="002A03FA"/>
    <w:rsid w:val="002A0FE2"/>
    <w:rsid w:val="002A16D1"/>
    <w:rsid w:val="002A1A86"/>
    <w:rsid w:val="002A2C8A"/>
    <w:rsid w:val="002A30D4"/>
    <w:rsid w:val="002A355A"/>
    <w:rsid w:val="002A35EE"/>
    <w:rsid w:val="002A3771"/>
    <w:rsid w:val="002A44A2"/>
    <w:rsid w:val="002A478E"/>
    <w:rsid w:val="002A48C2"/>
    <w:rsid w:val="002A48DA"/>
    <w:rsid w:val="002A4AD3"/>
    <w:rsid w:val="002A4B41"/>
    <w:rsid w:val="002A5562"/>
    <w:rsid w:val="002A58D7"/>
    <w:rsid w:val="002A60B4"/>
    <w:rsid w:val="002A6812"/>
    <w:rsid w:val="002A6B51"/>
    <w:rsid w:val="002A6C52"/>
    <w:rsid w:val="002A7725"/>
    <w:rsid w:val="002B0A94"/>
    <w:rsid w:val="002B0AFF"/>
    <w:rsid w:val="002B0CFF"/>
    <w:rsid w:val="002B109B"/>
    <w:rsid w:val="002B174C"/>
    <w:rsid w:val="002B1880"/>
    <w:rsid w:val="002B22A9"/>
    <w:rsid w:val="002B359C"/>
    <w:rsid w:val="002B3767"/>
    <w:rsid w:val="002B4489"/>
    <w:rsid w:val="002B4969"/>
    <w:rsid w:val="002B4BD9"/>
    <w:rsid w:val="002B58D8"/>
    <w:rsid w:val="002B5C62"/>
    <w:rsid w:val="002B5D0D"/>
    <w:rsid w:val="002B6B89"/>
    <w:rsid w:val="002B70BC"/>
    <w:rsid w:val="002B7A64"/>
    <w:rsid w:val="002B7B45"/>
    <w:rsid w:val="002C08AA"/>
    <w:rsid w:val="002C0E6E"/>
    <w:rsid w:val="002C263E"/>
    <w:rsid w:val="002C26A0"/>
    <w:rsid w:val="002C2BB7"/>
    <w:rsid w:val="002C2D1A"/>
    <w:rsid w:val="002C2E64"/>
    <w:rsid w:val="002C38E6"/>
    <w:rsid w:val="002C4E28"/>
    <w:rsid w:val="002C50E4"/>
    <w:rsid w:val="002C5121"/>
    <w:rsid w:val="002C5135"/>
    <w:rsid w:val="002C54E4"/>
    <w:rsid w:val="002C5CF2"/>
    <w:rsid w:val="002C5E4F"/>
    <w:rsid w:val="002C643F"/>
    <w:rsid w:val="002C6843"/>
    <w:rsid w:val="002C6C13"/>
    <w:rsid w:val="002C7C03"/>
    <w:rsid w:val="002C7F1D"/>
    <w:rsid w:val="002D09BC"/>
    <w:rsid w:val="002D0BFA"/>
    <w:rsid w:val="002D0E08"/>
    <w:rsid w:val="002D1239"/>
    <w:rsid w:val="002D159A"/>
    <w:rsid w:val="002D1BDF"/>
    <w:rsid w:val="002D1FD9"/>
    <w:rsid w:val="002D2C8F"/>
    <w:rsid w:val="002D30C5"/>
    <w:rsid w:val="002D35AF"/>
    <w:rsid w:val="002D3776"/>
    <w:rsid w:val="002D41C4"/>
    <w:rsid w:val="002D428C"/>
    <w:rsid w:val="002D43D8"/>
    <w:rsid w:val="002D4836"/>
    <w:rsid w:val="002D4FAE"/>
    <w:rsid w:val="002D6D54"/>
    <w:rsid w:val="002D702C"/>
    <w:rsid w:val="002D75B4"/>
    <w:rsid w:val="002D793D"/>
    <w:rsid w:val="002D7DAF"/>
    <w:rsid w:val="002D7F8D"/>
    <w:rsid w:val="002E0CAB"/>
    <w:rsid w:val="002E1B04"/>
    <w:rsid w:val="002E20A4"/>
    <w:rsid w:val="002E308F"/>
    <w:rsid w:val="002E456D"/>
    <w:rsid w:val="002E464A"/>
    <w:rsid w:val="002E46EE"/>
    <w:rsid w:val="002E4933"/>
    <w:rsid w:val="002E4BAE"/>
    <w:rsid w:val="002E511D"/>
    <w:rsid w:val="002E573E"/>
    <w:rsid w:val="002E5DF4"/>
    <w:rsid w:val="002E5FDB"/>
    <w:rsid w:val="002E653E"/>
    <w:rsid w:val="002E6B93"/>
    <w:rsid w:val="002E6CAB"/>
    <w:rsid w:val="002E7558"/>
    <w:rsid w:val="002E7BB6"/>
    <w:rsid w:val="002E7CB9"/>
    <w:rsid w:val="002F0580"/>
    <w:rsid w:val="002F0881"/>
    <w:rsid w:val="002F11B0"/>
    <w:rsid w:val="002F15C4"/>
    <w:rsid w:val="002F1AD8"/>
    <w:rsid w:val="002F1C1A"/>
    <w:rsid w:val="002F1C4C"/>
    <w:rsid w:val="002F2030"/>
    <w:rsid w:val="002F2574"/>
    <w:rsid w:val="002F26CB"/>
    <w:rsid w:val="002F35F9"/>
    <w:rsid w:val="002F368A"/>
    <w:rsid w:val="002F3A92"/>
    <w:rsid w:val="002F4755"/>
    <w:rsid w:val="002F4C88"/>
    <w:rsid w:val="002F4F08"/>
    <w:rsid w:val="002F52D8"/>
    <w:rsid w:val="002F58E7"/>
    <w:rsid w:val="002F6A99"/>
    <w:rsid w:val="002F715F"/>
    <w:rsid w:val="002F7CA0"/>
    <w:rsid w:val="002F7DD8"/>
    <w:rsid w:val="00300FAA"/>
    <w:rsid w:val="00301652"/>
    <w:rsid w:val="00301D9B"/>
    <w:rsid w:val="0030217D"/>
    <w:rsid w:val="003022EF"/>
    <w:rsid w:val="003025B0"/>
    <w:rsid w:val="00302AD3"/>
    <w:rsid w:val="00302D36"/>
    <w:rsid w:val="003035DD"/>
    <w:rsid w:val="00303CAB"/>
    <w:rsid w:val="0030461E"/>
    <w:rsid w:val="00304A23"/>
    <w:rsid w:val="00306403"/>
    <w:rsid w:val="003066BC"/>
    <w:rsid w:val="003068F8"/>
    <w:rsid w:val="00306A3C"/>
    <w:rsid w:val="00306BAD"/>
    <w:rsid w:val="0030707A"/>
    <w:rsid w:val="003077DD"/>
    <w:rsid w:val="00307CE9"/>
    <w:rsid w:val="003100C7"/>
    <w:rsid w:val="0031032D"/>
    <w:rsid w:val="003103F8"/>
    <w:rsid w:val="00310972"/>
    <w:rsid w:val="003109CE"/>
    <w:rsid w:val="00310B0C"/>
    <w:rsid w:val="00311B6E"/>
    <w:rsid w:val="00311C27"/>
    <w:rsid w:val="0031247D"/>
    <w:rsid w:val="003124E5"/>
    <w:rsid w:val="0031321C"/>
    <w:rsid w:val="00313F0D"/>
    <w:rsid w:val="003145B8"/>
    <w:rsid w:val="00315DE4"/>
    <w:rsid w:val="00315F67"/>
    <w:rsid w:val="00316AF6"/>
    <w:rsid w:val="00317498"/>
    <w:rsid w:val="00320324"/>
    <w:rsid w:val="003207BE"/>
    <w:rsid w:val="00320818"/>
    <w:rsid w:val="00321135"/>
    <w:rsid w:val="003212CD"/>
    <w:rsid w:val="00321CD0"/>
    <w:rsid w:val="00321F1A"/>
    <w:rsid w:val="0032275E"/>
    <w:rsid w:val="00322763"/>
    <w:rsid w:val="003236E8"/>
    <w:rsid w:val="00323F1A"/>
    <w:rsid w:val="00324644"/>
    <w:rsid w:val="00324A97"/>
    <w:rsid w:val="00324D27"/>
    <w:rsid w:val="00324FEF"/>
    <w:rsid w:val="003254FE"/>
    <w:rsid w:val="00325E43"/>
    <w:rsid w:val="00325F3A"/>
    <w:rsid w:val="00327442"/>
    <w:rsid w:val="00327C80"/>
    <w:rsid w:val="00327F6A"/>
    <w:rsid w:val="00330035"/>
    <w:rsid w:val="0033059D"/>
    <w:rsid w:val="00330F07"/>
    <w:rsid w:val="003310B1"/>
    <w:rsid w:val="00331E14"/>
    <w:rsid w:val="0033204A"/>
    <w:rsid w:val="00332D45"/>
    <w:rsid w:val="00333502"/>
    <w:rsid w:val="003337EB"/>
    <w:rsid w:val="003338D5"/>
    <w:rsid w:val="003346C8"/>
    <w:rsid w:val="00334777"/>
    <w:rsid w:val="00334BB8"/>
    <w:rsid w:val="00334D02"/>
    <w:rsid w:val="00335203"/>
    <w:rsid w:val="003352C1"/>
    <w:rsid w:val="003352DD"/>
    <w:rsid w:val="0033545E"/>
    <w:rsid w:val="00335AED"/>
    <w:rsid w:val="003361A8"/>
    <w:rsid w:val="003364EA"/>
    <w:rsid w:val="0033719F"/>
    <w:rsid w:val="0033737C"/>
    <w:rsid w:val="00340431"/>
    <w:rsid w:val="00340A1B"/>
    <w:rsid w:val="00340ACB"/>
    <w:rsid w:val="00340C4D"/>
    <w:rsid w:val="00340E8A"/>
    <w:rsid w:val="00341419"/>
    <w:rsid w:val="003414ED"/>
    <w:rsid w:val="00341671"/>
    <w:rsid w:val="00341F61"/>
    <w:rsid w:val="00342530"/>
    <w:rsid w:val="003426B2"/>
    <w:rsid w:val="00342F01"/>
    <w:rsid w:val="00342F02"/>
    <w:rsid w:val="003438FF"/>
    <w:rsid w:val="00343C87"/>
    <w:rsid w:val="003441DB"/>
    <w:rsid w:val="003456C8"/>
    <w:rsid w:val="00345AC3"/>
    <w:rsid w:val="00345F01"/>
    <w:rsid w:val="00346D95"/>
    <w:rsid w:val="00347099"/>
    <w:rsid w:val="0034713E"/>
    <w:rsid w:val="00347929"/>
    <w:rsid w:val="00347F24"/>
    <w:rsid w:val="00347F9F"/>
    <w:rsid w:val="00350FDB"/>
    <w:rsid w:val="003510EF"/>
    <w:rsid w:val="00351201"/>
    <w:rsid w:val="0035157A"/>
    <w:rsid w:val="003519A3"/>
    <w:rsid w:val="00351E49"/>
    <w:rsid w:val="0035206B"/>
    <w:rsid w:val="00352394"/>
    <w:rsid w:val="003529A9"/>
    <w:rsid w:val="0035329C"/>
    <w:rsid w:val="00353358"/>
    <w:rsid w:val="00353625"/>
    <w:rsid w:val="00353EE4"/>
    <w:rsid w:val="003543ED"/>
    <w:rsid w:val="003547BE"/>
    <w:rsid w:val="0035481E"/>
    <w:rsid w:val="003549D1"/>
    <w:rsid w:val="00354FE9"/>
    <w:rsid w:val="00355015"/>
    <w:rsid w:val="00355601"/>
    <w:rsid w:val="00355871"/>
    <w:rsid w:val="00355949"/>
    <w:rsid w:val="00356110"/>
    <w:rsid w:val="003561BA"/>
    <w:rsid w:val="00356B5B"/>
    <w:rsid w:val="00357201"/>
    <w:rsid w:val="00357C96"/>
    <w:rsid w:val="0036003F"/>
    <w:rsid w:val="00360154"/>
    <w:rsid w:val="0036076A"/>
    <w:rsid w:val="00360BBB"/>
    <w:rsid w:val="003612B5"/>
    <w:rsid w:val="003613A2"/>
    <w:rsid w:val="00361525"/>
    <w:rsid w:val="00362149"/>
    <w:rsid w:val="00362C1C"/>
    <w:rsid w:val="00363366"/>
    <w:rsid w:val="00364196"/>
    <w:rsid w:val="00364FBF"/>
    <w:rsid w:val="00365468"/>
    <w:rsid w:val="00365937"/>
    <w:rsid w:val="00365998"/>
    <w:rsid w:val="00366546"/>
    <w:rsid w:val="0036694F"/>
    <w:rsid w:val="00366B7C"/>
    <w:rsid w:val="00367416"/>
    <w:rsid w:val="00367889"/>
    <w:rsid w:val="00367BFB"/>
    <w:rsid w:val="0037089E"/>
    <w:rsid w:val="0037105B"/>
    <w:rsid w:val="003710C5"/>
    <w:rsid w:val="00371217"/>
    <w:rsid w:val="00371383"/>
    <w:rsid w:val="0037174E"/>
    <w:rsid w:val="00372FBB"/>
    <w:rsid w:val="0037542B"/>
    <w:rsid w:val="003760C4"/>
    <w:rsid w:val="00376308"/>
    <w:rsid w:val="00376770"/>
    <w:rsid w:val="0037789E"/>
    <w:rsid w:val="003778F1"/>
    <w:rsid w:val="0038062C"/>
    <w:rsid w:val="003807E2"/>
    <w:rsid w:val="003809FD"/>
    <w:rsid w:val="00380EE1"/>
    <w:rsid w:val="00382648"/>
    <w:rsid w:val="0038289E"/>
    <w:rsid w:val="00383230"/>
    <w:rsid w:val="00383512"/>
    <w:rsid w:val="0038397E"/>
    <w:rsid w:val="00383C01"/>
    <w:rsid w:val="00384773"/>
    <w:rsid w:val="0038493E"/>
    <w:rsid w:val="00384EBF"/>
    <w:rsid w:val="00385314"/>
    <w:rsid w:val="003856F9"/>
    <w:rsid w:val="00386051"/>
    <w:rsid w:val="0038617E"/>
    <w:rsid w:val="0038659B"/>
    <w:rsid w:val="00386CC7"/>
    <w:rsid w:val="0038732D"/>
    <w:rsid w:val="0038782E"/>
    <w:rsid w:val="00387E25"/>
    <w:rsid w:val="0039008F"/>
    <w:rsid w:val="00390E26"/>
    <w:rsid w:val="00390EEF"/>
    <w:rsid w:val="00391252"/>
    <w:rsid w:val="0039152A"/>
    <w:rsid w:val="003916E4"/>
    <w:rsid w:val="003917E1"/>
    <w:rsid w:val="00392163"/>
    <w:rsid w:val="00392285"/>
    <w:rsid w:val="00392772"/>
    <w:rsid w:val="0039287A"/>
    <w:rsid w:val="00392C48"/>
    <w:rsid w:val="00392FF1"/>
    <w:rsid w:val="0039353F"/>
    <w:rsid w:val="003935DF"/>
    <w:rsid w:val="0039368B"/>
    <w:rsid w:val="003940C5"/>
    <w:rsid w:val="00394CBC"/>
    <w:rsid w:val="00394F73"/>
    <w:rsid w:val="00395154"/>
    <w:rsid w:val="00395DC4"/>
    <w:rsid w:val="00396067"/>
    <w:rsid w:val="0039621F"/>
    <w:rsid w:val="0039688F"/>
    <w:rsid w:val="00397C8C"/>
    <w:rsid w:val="00397F46"/>
    <w:rsid w:val="003A04DC"/>
    <w:rsid w:val="003A0BEF"/>
    <w:rsid w:val="003A0D02"/>
    <w:rsid w:val="003A13A1"/>
    <w:rsid w:val="003A20F5"/>
    <w:rsid w:val="003A23BB"/>
    <w:rsid w:val="003A36F8"/>
    <w:rsid w:val="003A3A88"/>
    <w:rsid w:val="003A3D44"/>
    <w:rsid w:val="003A43C7"/>
    <w:rsid w:val="003A474F"/>
    <w:rsid w:val="003A4FEE"/>
    <w:rsid w:val="003A5A43"/>
    <w:rsid w:val="003A6396"/>
    <w:rsid w:val="003A668A"/>
    <w:rsid w:val="003A6A24"/>
    <w:rsid w:val="003A6DD0"/>
    <w:rsid w:val="003B01D7"/>
    <w:rsid w:val="003B06F7"/>
    <w:rsid w:val="003B0877"/>
    <w:rsid w:val="003B0A53"/>
    <w:rsid w:val="003B0B3D"/>
    <w:rsid w:val="003B12BB"/>
    <w:rsid w:val="003B16B2"/>
    <w:rsid w:val="003B16C9"/>
    <w:rsid w:val="003B171B"/>
    <w:rsid w:val="003B1A96"/>
    <w:rsid w:val="003B1E8D"/>
    <w:rsid w:val="003B1F8D"/>
    <w:rsid w:val="003B2421"/>
    <w:rsid w:val="003B2CA3"/>
    <w:rsid w:val="003B2EF9"/>
    <w:rsid w:val="003B3D3C"/>
    <w:rsid w:val="003B467B"/>
    <w:rsid w:val="003B47DF"/>
    <w:rsid w:val="003B4997"/>
    <w:rsid w:val="003B5050"/>
    <w:rsid w:val="003B5221"/>
    <w:rsid w:val="003B7325"/>
    <w:rsid w:val="003B73EA"/>
    <w:rsid w:val="003C10DA"/>
    <w:rsid w:val="003C205F"/>
    <w:rsid w:val="003C209D"/>
    <w:rsid w:val="003C269E"/>
    <w:rsid w:val="003C26BF"/>
    <w:rsid w:val="003C2909"/>
    <w:rsid w:val="003C2A11"/>
    <w:rsid w:val="003C2D45"/>
    <w:rsid w:val="003C30C4"/>
    <w:rsid w:val="003C3BC0"/>
    <w:rsid w:val="003C4753"/>
    <w:rsid w:val="003C4890"/>
    <w:rsid w:val="003C48B1"/>
    <w:rsid w:val="003C4E1B"/>
    <w:rsid w:val="003C5168"/>
    <w:rsid w:val="003C53F0"/>
    <w:rsid w:val="003C546B"/>
    <w:rsid w:val="003C55DF"/>
    <w:rsid w:val="003C57FC"/>
    <w:rsid w:val="003C58A7"/>
    <w:rsid w:val="003C65C2"/>
    <w:rsid w:val="003C6609"/>
    <w:rsid w:val="003C663B"/>
    <w:rsid w:val="003C68B0"/>
    <w:rsid w:val="003C7099"/>
    <w:rsid w:val="003C72C9"/>
    <w:rsid w:val="003C7634"/>
    <w:rsid w:val="003C76B6"/>
    <w:rsid w:val="003D0035"/>
    <w:rsid w:val="003D08EE"/>
    <w:rsid w:val="003D1841"/>
    <w:rsid w:val="003D2232"/>
    <w:rsid w:val="003D2B84"/>
    <w:rsid w:val="003D317C"/>
    <w:rsid w:val="003D4046"/>
    <w:rsid w:val="003D4A83"/>
    <w:rsid w:val="003D4CAC"/>
    <w:rsid w:val="003D50DA"/>
    <w:rsid w:val="003D5212"/>
    <w:rsid w:val="003D54D2"/>
    <w:rsid w:val="003D54D5"/>
    <w:rsid w:val="003D54FB"/>
    <w:rsid w:val="003D5BE7"/>
    <w:rsid w:val="003D5E80"/>
    <w:rsid w:val="003D614B"/>
    <w:rsid w:val="003D6193"/>
    <w:rsid w:val="003D6258"/>
    <w:rsid w:val="003D6BAF"/>
    <w:rsid w:val="003D6E32"/>
    <w:rsid w:val="003D7046"/>
    <w:rsid w:val="003D7634"/>
    <w:rsid w:val="003D7989"/>
    <w:rsid w:val="003E01F1"/>
    <w:rsid w:val="003E0462"/>
    <w:rsid w:val="003E0BA9"/>
    <w:rsid w:val="003E0BE0"/>
    <w:rsid w:val="003E0BEC"/>
    <w:rsid w:val="003E176D"/>
    <w:rsid w:val="003E2D12"/>
    <w:rsid w:val="003E2D93"/>
    <w:rsid w:val="003E2E2B"/>
    <w:rsid w:val="003E3C51"/>
    <w:rsid w:val="003E46E3"/>
    <w:rsid w:val="003E48BF"/>
    <w:rsid w:val="003E4EFC"/>
    <w:rsid w:val="003E532E"/>
    <w:rsid w:val="003E5681"/>
    <w:rsid w:val="003E5762"/>
    <w:rsid w:val="003E60D0"/>
    <w:rsid w:val="003E638F"/>
    <w:rsid w:val="003E740F"/>
    <w:rsid w:val="003E7448"/>
    <w:rsid w:val="003E7C9C"/>
    <w:rsid w:val="003F016E"/>
    <w:rsid w:val="003F02DB"/>
    <w:rsid w:val="003F06C8"/>
    <w:rsid w:val="003F076A"/>
    <w:rsid w:val="003F0BC1"/>
    <w:rsid w:val="003F0BF9"/>
    <w:rsid w:val="003F1187"/>
    <w:rsid w:val="003F119D"/>
    <w:rsid w:val="003F297E"/>
    <w:rsid w:val="003F2BBD"/>
    <w:rsid w:val="003F345C"/>
    <w:rsid w:val="003F3835"/>
    <w:rsid w:val="003F39F0"/>
    <w:rsid w:val="003F3A1E"/>
    <w:rsid w:val="003F3C9F"/>
    <w:rsid w:val="003F3DAA"/>
    <w:rsid w:val="003F4011"/>
    <w:rsid w:val="003F48B0"/>
    <w:rsid w:val="003F4949"/>
    <w:rsid w:val="003F4A56"/>
    <w:rsid w:val="003F4EAD"/>
    <w:rsid w:val="003F4F8B"/>
    <w:rsid w:val="003F503C"/>
    <w:rsid w:val="003F5D11"/>
    <w:rsid w:val="003F5DFF"/>
    <w:rsid w:val="003F5FFC"/>
    <w:rsid w:val="003F663C"/>
    <w:rsid w:val="003F68C5"/>
    <w:rsid w:val="003F6A37"/>
    <w:rsid w:val="003F7666"/>
    <w:rsid w:val="003F79D0"/>
    <w:rsid w:val="003F7CD7"/>
    <w:rsid w:val="003F7FD6"/>
    <w:rsid w:val="0040030E"/>
    <w:rsid w:val="00400CD1"/>
    <w:rsid w:val="00400DFF"/>
    <w:rsid w:val="00400F27"/>
    <w:rsid w:val="00401D3B"/>
    <w:rsid w:val="00402448"/>
    <w:rsid w:val="0040304E"/>
    <w:rsid w:val="00403274"/>
    <w:rsid w:val="00403DEC"/>
    <w:rsid w:val="004041DA"/>
    <w:rsid w:val="0040462F"/>
    <w:rsid w:val="00404C3F"/>
    <w:rsid w:val="00404C7E"/>
    <w:rsid w:val="004051AB"/>
    <w:rsid w:val="00405CFF"/>
    <w:rsid w:val="0040608F"/>
    <w:rsid w:val="004065E9"/>
    <w:rsid w:val="00406775"/>
    <w:rsid w:val="00406793"/>
    <w:rsid w:val="004069A6"/>
    <w:rsid w:val="00406A68"/>
    <w:rsid w:val="00406FF2"/>
    <w:rsid w:val="004070EA"/>
    <w:rsid w:val="00407453"/>
    <w:rsid w:val="00410318"/>
    <w:rsid w:val="00410E36"/>
    <w:rsid w:val="00410FB6"/>
    <w:rsid w:val="004110CE"/>
    <w:rsid w:val="004116B8"/>
    <w:rsid w:val="00411B2C"/>
    <w:rsid w:val="0041263D"/>
    <w:rsid w:val="00412835"/>
    <w:rsid w:val="00412C28"/>
    <w:rsid w:val="00413035"/>
    <w:rsid w:val="004131B3"/>
    <w:rsid w:val="004132D9"/>
    <w:rsid w:val="004148E4"/>
    <w:rsid w:val="004151A9"/>
    <w:rsid w:val="00415BE8"/>
    <w:rsid w:val="00416043"/>
    <w:rsid w:val="0041624C"/>
    <w:rsid w:val="00417348"/>
    <w:rsid w:val="00417421"/>
    <w:rsid w:val="004175E2"/>
    <w:rsid w:val="00420496"/>
    <w:rsid w:val="0042082B"/>
    <w:rsid w:val="00420CB1"/>
    <w:rsid w:val="00421624"/>
    <w:rsid w:val="00421FA3"/>
    <w:rsid w:val="00422106"/>
    <w:rsid w:val="0042348C"/>
    <w:rsid w:val="00423648"/>
    <w:rsid w:val="00423984"/>
    <w:rsid w:val="00423DBD"/>
    <w:rsid w:val="00424099"/>
    <w:rsid w:val="00424AFE"/>
    <w:rsid w:val="00424E88"/>
    <w:rsid w:val="00425340"/>
    <w:rsid w:val="00425394"/>
    <w:rsid w:val="00425A3F"/>
    <w:rsid w:val="00425C2A"/>
    <w:rsid w:val="0042759A"/>
    <w:rsid w:val="004312AA"/>
    <w:rsid w:val="0043140A"/>
    <w:rsid w:val="004317AA"/>
    <w:rsid w:val="004329AF"/>
    <w:rsid w:val="00432A64"/>
    <w:rsid w:val="004335A6"/>
    <w:rsid w:val="00433AC9"/>
    <w:rsid w:val="00433B94"/>
    <w:rsid w:val="004342A7"/>
    <w:rsid w:val="00434BE9"/>
    <w:rsid w:val="00434F78"/>
    <w:rsid w:val="00435365"/>
    <w:rsid w:val="00435661"/>
    <w:rsid w:val="00436534"/>
    <w:rsid w:val="00437D34"/>
    <w:rsid w:val="004400B8"/>
    <w:rsid w:val="0044138A"/>
    <w:rsid w:val="00441429"/>
    <w:rsid w:val="00442E2B"/>
    <w:rsid w:val="0044413A"/>
    <w:rsid w:val="0044422A"/>
    <w:rsid w:val="00444A78"/>
    <w:rsid w:val="004466FB"/>
    <w:rsid w:val="00446965"/>
    <w:rsid w:val="00446DC1"/>
    <w:rsid w:val="004470DD"/>
    <w:rsid w:val="004475D4"/>
    <w:rsid w:val="00447B39"/>
    <w:rsid w:val="0045020A"/>
    <w:rsid w:val="0045087F"/>
    <w:rsid w:val="004508B3"/>
    <w:rsid w:val="004508F7"/>
    <w:rsid w:val="0045123B"/>
    <w:rsid w:val="004512E5"/>
    <w:rsid w:val="004513C4"/>
    <w:rsid w:val="00451C75"/>
    <w:rsid w:val="0045208E"/>
    <w:rsid w:val="00452220"/>
    <w:rsid w:val="00452327"/>
    <w:rsid w:val="004525CC"/>
    <w:rsid w:val="00452AD3"/>
    <w:rsid w:val="00452AD7"/>
    <w:rsid w:val="00452C75"/>
    <w:rsid w:val="00453134"/>
    <w:rsid w:val="0045356A"/>
    <w:rsid w:val="00453CAA"/>
    <w:rsid w:val="00454086"/>
    <w:rsid w:val="0045440C"/>
    <w:rsid w:val="004547ED"/>
    <w:rsid w:val="00454BD3"/>
    <w:rsid w:val="00454D3C"/>
    <w:rsid w:val="00454F03"/>
    <w:rsid w:val="00455244"/>
    <w:rsid w:val="00455289"/>
    <w:rsid w:val="00455A7B"/>
    <w:rsid w:val="00455D48"/>
    <w:rsid w:val="00456139"/>
    <w:rsid w:val="00456FAF"/>
    <w:rsid w:val="00460CFB"/>
    <w:rsid w:val="00460E89"/>
    <w:rsid w:val="004612EC"/>
    <w:rsid w:val="00462DDB"/>
    <w:rsid w:val="00463141"/>
    <w:rsid w:val="004639B6"/>
    <w:rsid w:val="00463A43"/>
    <w:rsid w:val="00464B90"/>
    <w:rsid w:val="00464EA3"/>
    <w:rsid w:val="004652E7"/>
    <w:rsid w:val="00465977"/>
    <w:rsid w:val="00465987"/>
    <w:rsid w:val="00465FB9"/>
    <w:rsid w:val="0046674F"/>
    <w:rsid w:val="004669A2"/>
    <w:rsid w:val="00470132"/>
    <w:rsid w:val="004707CD"/>
    <w:rsid w:val="00470F45"/>
    <w:rsid w:val="00471997"/>
    <w:rsid w:val="00471ADE"/>
    <w:rsid w:val="00471D6C"/>
    <w:rsid w:val="00471DB9"/>
    <w:rsid w:val="00471FD1"/>
    <w:rsid w:val="00472955"/>
    <w:rsid w:val="00472F01"/>
    <w:rsid w:val="00472F8A"/>
    <w:rsid w:val="00473251"/>
    <w:rsid w:val="00473F21"/>
    <w:rsid w:val="00474219"/>
    <w:rsid w:val="00475AC6"/>
    <w:rsid w:val="00475F1F"/>
    <w:rsid w:val="004766D1"/>
    <w:rsid w:val="004769B2"/>
    <w:rsid w:val="00476B21"/>
    <w:rsid w:val="00477E23"/>
    <w:rsid w:val="004808DB"/>
    <w:rsid w:val="004811C3"/>
    <w:rsid w:val="00481541"/>
    <w:rsid w:val="004815E1"/>
    <w:rsid w:val="004816A4"/>
    <w:rsid w:val="00481787"/>
    <w:rsid w:val="00481C80"/>
    <w:rsid w:val="00481D3E"/>
    <w:rsid w:val="004820D0"/>
    <w:rsid w:val="004821A5"/>
    <w:rsid w:val="004822D7"/>
    <w:rsid w:val="004828CD"/>
    <w:rsid w:val="00483645"/>
    <w:rsid w:val="00483C3A"/>
    <w:rsid w:val="00484607"/>
    <w:rsid w:val="004849E4"/>
    <w:rsid w:val="00485026"/>
    <w:rsid w:val="004859B9"/>
    <w:rsid w:val="00485F62"/>
    <w:rsid w:val="00486324"/>
    <w:rsid w:val="00487017"/>
    <w:rsid w:val="00487581"/>
    <w:rsid w:val="00490194"/>
    <w:rsid w:val="0049099F"/>
    <w:rsid w:val="00490CD3"/>
    <w:rsid w:val="00491B8C"/>
    <w:rsid w:val="00491CB4"/>
    <w:rsid w:val="004921B3"/>
    <w:rsid w:val="0049223B"/>
    <w:rsid w:val="00492411"/>
    <w:rsid w:val="004924FE"/>
    <w:rsid w:val="0049255F"/>
    <w:rsid w:val="00492969"/>
    <w:rsid w:val="00492AA5"/>
    <w:rsid w:val="00492B98"/>
    <w:rsid w:val="00492BDD"/>
    <w:rsid w:val="00492CE5"/>
    <w:rsid w:val="004931CC"/>
    <w:rsid w:val="00493695"/>
    <w:rsid w:val="00493A7A"/>
    <w:rsid w:val="00493DB0"/>
    <w:rsid w:val="00493DBF"/>
    <w:rsid w:val="00494144"/>
    <w:rsid w:val="004942F0"/>
    <w:rsid w:val="0049495F"/>
    <w:rsid w:val="0049618D"/>
    <w:rsid w:val="00497B61"/>
    <w:rsid w:val="004A00C8"/>
    <w:rsid w:val="004A0943"/>
    <w:rsid w:val="004A0A78"/>
    <w:rsid w:val="004A134A"/>
    <w:rsid w:val="004A1CB9"/>
    <w:rsid w:val="004A2305"/>
    <w:rsid w:val="004A25C3"/>
    <w:rsid w:val="004A2838"/>
    <w:rsid w:val="004A2B73"/>
    <w:rsid w:val="004A383F"/>
    <w:rsid w:val="004A3B3F"/>
    <w:rsid w:val="004A4346"/>
    <w:rsid w:val="004A57B3"/>
    <w:rsid w:val="004A6416"/>
    <w:rsid w:val="004A673F"/>
    <w:rsid w:val="004A6815"/>
    <w:rsid w:val="004A6A33"/>
    <w:rsid w:val="004A771A"/>
    <w:rsid w:val="004A7D71"/>
    <w:rsid w:val="004A7E09"/>
    <w:rsid w:val="004B0970"/>
    <w:rsid w:val="004B1929"/>
    <w:rsid w:val="004B28B9"/>
    <w:rsid w:val="004B2A2E"/>
    <w:rsid w:val="004B35D7"/>
    <w:rsid w:val="004B39D0"/>
    <w:rsid w:val="004B3B60"/>
    <w:rsid w:val="004B3C33"/>
    <w:rsid w:val="004B3EE8"/>
    <w:rsid w:val="004B439F"/>
    <w:rsid w:val="004B4AC7"/>
    <w:rsid w:val="004B4BCD"/>
    <w:rsid w:val="004B5147"/>
    <w:rsid w:val="004B5392"/>
    <w:rsid w:val="004B5C79"/>
    <w:rsid w:val="004B683E"/>
    <w:rsid w:val="004B6AC4"/>
    <w:rsid w:val="004B6B9E"/>
    <w:rsid w:val="004B6FB0"/>
    <w:rsid w:val="004B738B"/>
    <w:rsid w:val="004B7E42"/>
    <w:rsid w:val="004C0908"/>
    <w:rsid w:val="004C0D4F"/>
    <w:rsid w:val="004C189C"/>
    <w:rsid w:val="004C1D12"/>
    <w:rsid w:val="004C229A"/>
    <w:rsid w:val="004C2EB2"/>
    <w:rsid w:val="004C3626"/>
    <w:rsid w:val="004C3EDF"/>
    <w:rsid w:val="004C4B10"/>
    <w:rsid w:val="004C4F69"/>
    <w:rsid w:val="004C4FB8"/>
    <w:rsid w:val="004C5893"/>
    <w:rsid w:val="004C5EA3"/>
    <w:rsid w:val="004C61C2"/>
    <w:rsid w:val="004C6388"/>
    <w:rsid w:val="004C70F8"/>
    <w:rsid w:val="004C7E59"/>
    <w:rsid w:val="004D14FA"/>
    <w:rsid w:val="004D1C9B"/>
    <w:rsid w:val="004D1FE9"/>
    <w:rsid w:val="004D280F"/>
    <w:rsid w:val="004D28C3"/>
    <w:rsid w:val="004D34FE"/>
    <w:rsid w:val="004D38CD"/>
    <w:rsid w:val="004D38D9"/>
    <w:rsid w:val="004D41D7"/>
    <w:rsid w:val="004D42F1"/>
    <w:rsid w:val="004D453B"/>
    <w:rsid w:val="004D4FC4"/>
    <w:rsid w:val="004D513A"/>
    <w:rsid w:val="004D5464"/>
    <w:rsid w:val="004D55CE"/>
    <w:rsid w:val="004D56A9"/>
    <w:rsid w:val="004D5BC0"/>
    <w:rsid w:val="004D66AE"/>
    <w:rsid w:val="004D751A"/>
    <w:rsid w:val="004D7ADF"/>
    <w:rsid w:val="004D7C76"/>
    <w:rsid w:val="004D7DE3"/>
    <w:rsid w:val="004E0B0B"/>
    <w:rsid w:val="004E1659"/>
    <w:rsid w:val="004E1A1B"/>
    <w:rsid w:val="004E1A94"/>
    <w:rsid w:val="004E1D38"/>
    <w:rsid w:val="004E1DDF"/>
    <w:rsid w:val="004E1F38"/>
    <w:rsid w:val="004E207D"/>
    <w:rsid w:val="004E2B4C"/>
    <w:rsid w:val="004E3B3D"/>
    <w:rsid w:val="004E3E0A"/>
    <w:rsid w:val="004E4D0A"/>
    <w:rsid w:val="004E5300"/>
    <w:rsid w:val="004E6E51"/>
    <w:rsid w:val="004E7EB4"/>
    <w:rsid w:val="004E7F93"/>
    <w:rsid w:val="004F032E"/>
    <w:rsid w:val="004F05F6"/>
    <w:rsid w:val="004F0CAD"/>
    <w:rsid w:val="004F10FD"/>
    <w:rsid w:val="004F114B"/>
    <w:rsid w:val="004F11F5"/>
    <w:rsid w:val="004F15A8"/>
    <w:rsid w:val="004F1916"/>
    <w:rsid w:val="004F23D9"/>
    <w:rsid w:val="004F2515"/>
    <w:rsid w:val="004F31A4"/>
    <w:rsid w:val="004F32EB"/>
    <w:rsid w:val="004F3570"/>
    <w:rsid w:val="004F3627"/>
    <w:rsid w:val="004F3D5C"/>
    <w:rsid w:val="004F5718"/>
    <w:rsid w:val="004F5B43"/>
    <w:rsid w:val="004F61D5"/>
    <w:rsid w:val="004F7628"/>
    <w:rsid w:val="004F7DB0"/>
    <w:rsid w:val="005000E1"/>
    <w:rsid w:val="00500526"/>
    <w:rsid w:val="00500A69"/>
    <w:rsid w:val="00500C5D"/>
    <w:rsid w:val="0050234F"/>
    <w:rsid w:val="00502386"/>
    <w:rsid w:val="00502633"/>
    <w:rsid w:val="00502F1C"/>
    <w:rsid w:val="00504579"/>
    <w:rsid w:val="00504641"/>
    <w:rsid w:val="005048BC"/>
    <w:rsid w:val="00505334"/>
    <w:rsid w:val="0050569E"/>
    <w:rsid w:val="005057BF"/>
    <w:rsid w:val="0050588F"/>
    <w:rsid w:val="00506077"/>
    <w:rsid w:val="00506546"/>
    <w:rsid w:val="00506709"/>
    <w:rsid w:val="00506A43"/>
    <w:rsid w:val="00506CB3"/>
    <w:rsid w:val="00507778"/>
    <w:rsid w:val="005078D6"/>
    <w:rsid w:val="00507CF6"/>
    <w:rsid w:val="0051018A"/>
    <w:rsid w:val="00510778"/>
    <w:rsid w:val="00510E86"/>
    <w:rsid w:val="00511215"/>
    <w:rsid w:val="0051127F"/>
    <w:rsid w:val="005120C9"/>
    <w:rsid w:val="00512631"/>
    <w:rsid w:val="005134FD"/>
    <w:rsid w:val="00514737"/>
    <w:rsid w:val="00514DC4"/>
    <w:rsid w:val="005151F8"/>
    <w:rsid w:val="0051587E"/>
    <w:rsid w:val="00515AC4"/>
    <w:rsid w:val="00515DBF"/>
    <w:rsid w:val="0051637B"/>
    <w:rsid w:val="005163A2"/>
    <w:rsid w:val="00516C2D"/>
    <w:rsid w:val="00516D07"/>
    <w:rsid w:val="00516F32"/>
    <w:rsid w:val="00517081"/>
    <w:rsid w:val="00517888"/>
    <w:rsid w:val="00520227"/>
    <w:rsid w:val="00520305"/>
    <w:rsid w:val="005203AC"/>
    <w:rsid w:val="005206EE"/>
    <w:rsid w:val="00520D18"/>
    <w:rsid w:val="00521188"/>
    <w:rsid w:val="00521489"/>
    <w:rsid w:val="00521618"/>
    <w:rsid w:val="00521887"/>
    <w:rsid w:val="00521CA5"/>
    <w:rsid w:val="00521FCA"/>
    <w:rsid w:val="0052279A"/>
    <w:rsid w:val="0052334E"/>
    <w:rsid w:val="0052341A"/>
    <w:rsid w:val="00523628"/>
    <w:rsid w:val="00523A11"/>
    <w:rsid w:val="00523C1C"/>
    <w:rsid w:val="00523EAA"/>
    <w:rsid w:val="00524930"/>
    <w:rsid w:val="00524B8B"/>
    <w:rsid w:val="00525158"/>
    <w:rsid w:val="00525C4C"/>
    <w:rsid w:val="00525D96"/>
    <w:rsid w:val="0052639F"/>
    <w:rsid w:val="00527D66"/>
    <w:rsid w:val="005300AF"/>
    <w:rsid w:val="0053023B"/>
    <w:rsid w:val="005307B9"/>
    <w:rsid w:val="00531910"/>
    <w:rsid w:val="0053191F"/>
    <w:rsid w:val="00531A14"/>
    <w:rsid w:val="00531CA6"/>
    <w:rsid w:val="00531F0E"/>
    <w:rsid w:val="00532BBA"/>
    <w:rsid w:val="00533094"/>
    <w:rsid w:val="005330C8"/>
    <w:rsid w:val="0053320B"/>
    <w:rsid w:val="00533DC6"/>
    <w:rsid w:val="00535342"/>
    <w:rsid w:val="00535535"/>
    <w:rsid w:val="00535D47"/>
    <w:rsid w:val="0053620A"/>
    <w:rsid w:val="005373F3"/>
    <w:rsid w:val="0054017F"/>
    <w:rsid w:val="005403E9"/>
    <w:rsid w:val="005412E7"/>
    <w:rsid w:val="00541539"/>
    <w:rsid w:val="00541D4F"/>
    <w:rsid w:val="00542009"/>
    <w:rsid w:val="00542259"/>
    <w:rsid w:val="005424CD"/>
    <w:rsid w:val="005435E7"/>
    <w:rsid w:val="00543B62"/>
    <w:rsid w:val="00544C4D"/>
    <w:rsid w:val="00545674"/>
    <w:rsid w:val="005458DE"/>
    <w:rsid w:val="00545919"/>
    <w:rsid w:val="0054612A"/>
    <w:rsid w:val="005462C1"/>
    <w:rsid w:val="0054648E"/>
    <w:rsid w:val="0054735E"/>
    <w:rsid w:val="005501BD"/>
    <w:rsid w:val="00550505"/>
    <w:rsid w:val="005506D7"/>
    <w:rsid w:val="005507A5"/>
    <w:rsid w:val="00550E1F"/>
    <w:rsid w:val="0055159C"/>
    <w:rsid w:val="00551977"/>
    <w:rsid w:val="00551A35"/>
    <w:rsid w:val="00551A50"/>
    <w:rsid w:val="0055239A"/>
    <w:rsid w:val="00553036"/>
    <w:rsid w:val="00553178"/>
    <w:rsid w:val="00553325"/>
    <w:rsid w:val="005543B9"/>
    <w:rsid w:val="00554967"/>
    <w:rsid w:val="00554C4A"/>
    <w:rsid w:val="00554D5D"/>
    <w:rsid w:val="005559E6"/>
    <w:rsid w:val="00555B8E"/>
    <w:rsid w:val="0055636A"/>
    <w:rsid w:val="00556CE9"/>
    <w:rsid w:val="005572EF"/>
    <w:rsid w:val="005577C0"/>
    <w:rsid w:val="005605A3"/>
    <w:rsid w:val="00561145"/>
    <w:rsid w:val="00561C6F"/>
    <w:rsid w:val="00562834"/>
    <w:rsid w:val="005629C0"/>
    <w:rsid w:val="005629EF"/>
    <w:rsid w:val="00562DE4"/>
    <w:rsid w:val="0056332A"/>
    <w:rsid w:val="005633CC"/>
    <w:rsid w:val="0056360A"/>
    <w:rsid w:val="005640A3"/>
    <w:rsid w:val="00564351"/>
    <w:rsid w:val="00565673"/>
    <w:rsid w:val="005657D0"/>
    <w:rsid w:val="00565B5C"/>
    <w:rsid w:val="00565FFD"/>
    <w:rsid w:val="005660BA"/>
    <w:rsid w:val="005661AB"/>
    <w:rsid w:val="00566387"/>
    <w:rsid w:val="00567662"/>
    <w:rsid w:val="00567E16"/>
    <w:rsid w:val="00567FD0"/>
    <w:rsid w:val="00570847"/>
    <w:rsid w:val="005715E2"/>
    <w:rsid w:val="005716CA"/>
    <w:rsid w:val="00571882"/>
    <w:rsid w:val="005721BE"/>
    <w:rsid w:val="005728C6"/>
    <w:rsid w:val="00572C9B"/>
    <w:rsid w:val="00572D6B"/>
    <w:rsid w:val="00573426"/>
    <w:rsid w:val="00573ADD"/>
    <w:rsid w:val="00574652"/>
    <w:rsid w:val="00574699"/>
    <w:rsid w:val="00574938"/>
    <w:rsid w:val="0057619A"/>
    <w:rsid w:val="00576840"/>
    <w:rsid w:val="005768F6"/>
    <w:rsid w:val="00576DDB"/>
    <w:rsid w:val="00577AAE"/>
    <w:rsid w:val="00581757"/>
    <w:rsid w:val="00581D6E"/>
    <w:rsid w:val="00581DF5"/>
    <w:rsid w:val="00583377"/>
    <w:rsid w:val="00583CDF"/>
    <w:rsid w:val="00583E83"/>
    <w:rsid w:val="005843EA"/>
    <w:rsid w:val="00584530"/>
    <w:rsid w:val="00584E7E"/>
    <w:rsid w:val="00585549"/>
    <w:rsid w:val="00585698"/>
    <w:rsid w:val="00585A27"/>
    <w:rsid w:val="00586844"/>
    <w:rsid w:val="00586EA2"/>
    <w:rsid w:val="00587435"/>
    <w:rsid w:val="005905EE"/>
    <w:rsid w:val="0059088A"/>
    <w:rsid w:val="0059155F"/>
    <w:rsid w:val="005915C3"/>
    <w:rsid w:val="005921C8"/>
    <w:rsid w:val="005930C8"/>
    <w:rsid w:val="00593735"/>
    <w:rsid w:val="00594080"/>
    <w:rsid w:val="0059450C"/>
    <w:rsid w:val="00594878"/>
    <w:rsid w:val="00594C68"/>
    <w:rsid w:val="00595723"/>
    <w:rsid w:val="0059595F"/>
    <w:rsid w:val="005963C9"/>
    <w:rsid w:val="00596453"/>
    <w:rsid w:val="00596B0A"/>
    <w:rsid w:val="005971EB"/>
    <w:rsid w:val="00597726"/>
    <w:rsid w:val="00597C59"/>
    <w:rsid w:val="00597E06"/>
    <w:rsid w:val="005A0438"/>
    <w:rsid w:val="005A0D1D"/>
    <w:rsid w:val="005A0E71"/>
    <w:rsid w:val="005A0F9E"/>
    <w:rsid w:val="005A1676"/>
    <w:rsid w:val="005A17FF"/>
    <w:rsid w:val="005A1D8F"/>
    <w:rsid w:val="005A218E"/>
    <w:rsid w:val="005A2917"/>
    <w:rsid w:val="005A3AFF"/>
    <w:rsid w:val="005A471E"/>
    <w:rsid w:val="005A4887"/>
    <w:rsid w:val="005A4B6D"/>
    <w:rsid w:val="005A4E9C"/>
    <w:rsid w:val="005A5441"/>
    <w:rsid w:val="005A5580"/>
    <w:rsid w:val="005A5B6F"/>
    <w:rsid w:val="005A6A18"/>
    <w:rsid w:val="005A6D21"/>
    <w:rsid w:val="005A7198"/>
    <w:rsid w:val="005A74B1"/>
    <w:rsid w:val="005A778C"/>
    <w:rsid w:val="005A797B"/>
    <w:rsid w:val="005B032B"/>
    <w:rsid w:val="005B039D"/>
    <w:rsid w:val="005B11BD"/>
    <w:rsid w:val="005B1DCF"/>
    <w:rsid w:val="005B1FC6"/>
    <w:rsid w:val="005B20E9"/>
    <w:rsid w:val="005B21BF"/>
    <w:rsid w:val="005B2598"/>
    <w:rsid w:val="005B31D1"/>
    <w:rsid w:val="005B391B"/>
    <w:rsid w:val="005B39E9"/>
    <w:rsid w:val="005B43CD"/>
    <w:rsid w:val="005B4819"/>
    <w:rsid w:val="005B5110"/>
    <w:rsid w:val="005B59E8"/>
    <w:rsid w:val="005B5A6A"/>
    <w:rsid w:val="005B6F64"/>
    <w:rsid w:val="005B70BC"/>
    <w:rsid w:val="005B7B69"/>
    <w:rsid w:val="005B7C65"/>
    <w:rsid w:val="005B7F85"/>
    <w:rsid w:val="005B7F8B"/>
    <w:rsid w:val="005C06F7"/>
    <w:rsid w:val="005C0B52"/>
    <w:rsid w:val="005C0ED5"/>
    <w:rsid w:val="005C1118"/>
    <w:rsid w:val="005C1186"/>
    <w:rsid w:val="005C134D"/>
    <w:rsid w:val="005C1455"/>
    <w:rsid w:val="005C1D5E"/>
    <w:rsid w:val="005C1F26"/>
    <w:rsid w:val="005C21CD"/>
    <w:rsid w:val="005C221C"/>
    <w:rsid w:val="005C2417"/>
    <w:rsid w:val="005C3C48"/>
    <w:rsid w:val="005C4DE3"/>
    <w:rsid w:val="005C5546"/>
    <w:rsid w:val="005C5769"/>
    <w:rsid w:val="005C5DD3"/>
    <w:rsid w:val="005C62DF"/>
    <w:rsid w:val="005C7750"/>
    <w:rsid w:val="005D0422"/>
    <w:rsid w:val="005D048A"/>
    <w:rsid w:val="005D066C"/>
    <w:rsid w:val="005D07A3"/>
    <w:rsid w:val="005D0840"/>
    <w:rsid w:val="005D08CC"/>
    <w:rsid w:val="005D0C52"/>
    <w:rsid w:val="005D0FF6"/>
    <w:rsid w:val="005D18E8"/>
    <w:rsid w:val="005D200B"/>
    <w:rsid w:val="005D2883"/>
    <w:rsid w:val="005D29DE"/>
    <w:rsid w:val="005D29F2"/>
    <w:rsid w:val="005D2EA8"/>
    <w:rsid w:val="005D3339"/>
    <w:rsid w:val="005D3507"/>
    <w:rsid w:val="005D354A"/>
    <w:rsid w:val="005D3672"/>
    <w:rsid w:val="005D3B30"/>
    <w:rsid w:val="005D3BEE"/>
    <w:rsid w:val="005D4664"/>
    <w:rsid w:val="005D4C34"/>
    <w:rsid w:val="005D55F0"/>
    <w:rsid w:val="005D5921"/>
    <w:rsid w:val="005D59C9"/>
    <w:rsid w:val="005D5EBD"/>
    <w:rsid w:val="005D6704"/>
    <w:rsid w:val="005D695E"/>
    <w:rsid w:val="005D7BBF"/>
    <w:rsid w:val="005D7D37"/>
    <w:rsid w:val="005E011D"/>
    <w:rsid w:val="005E01E1"/>
    <w:rsid w:val="005E057D"/>
    <w:rsid w:val="005E0A1D"/>
    <w:rsid w:val="005E0D43"/>
    <w:rsid w:val="005E1714"/>
    <w:rsid w:val="005E1A84"/>
    <w:rsid w:val="005E200E"/>
    <w:rsid w:val="005E20F8"/>
    <w:rsid w:val="005E2896"/>
    <w:rsid w:val="005E2D8E"/>
    <w:rsid w:val="005E2DA8"/>
    <w:rsid w:val="005E2DC1"/>
    <w:rsid w:val="005E2E0E"/>
    <w:rsid w:val="005E355B"/>
    <w:rsid w:val="005E3962"/>
    <w:rsid w:val="005E39B9"/>
    <w:rsid w:val="005E3DB7"/>
    <w:rsid w:val="005E4093"/>
    <w:rsid w:val="005E432F"/>
    <w:rsid w:val="005E578F"/>
    <w:rsid w:val="005E58D0"/>
    <w:rsid w:val="005E6755"/>
    <w:rsid w:val="005F004B"/>
    <w:rsid w:val="005F0736"/>
    <w:rsid w:val="005F0961"/>
    <w:rsid w:val="005F0C30"/>
    <w:rsid w:val="005F1B35"/>
    <w:rsid w:val="005F2260"/>
    <w:rsid w:val="005F2777"/>
    <w:rsid w:val="005F2CF6"/>
    <w:rsid w:val="005F3869"/>
    <w:rsid w:val="005F436F"/>
    <w:rsid w:val="005F4615"/>
    <w:rsid w:val="005F4640"/>
    <w:rsid w:val="005F4BE6"/>
    <w:rsid w:val="005F5891"/>
    <w:rsid w:val="005F5D5A"/>
    <w:rsid w:val="005F612D"/>
    <w:rsid w:val="005F62A7"/>
    <w:rsid w:val="005F6845"/>
    <w:rsid w:val="005F6B4B"/>
    <w:rsid w:val="005F7097"/>
    <w:rsid w:val="00600450"/>
    <w:rsid w:val="006006BA"/>
    <w:rsid w:val="006006CF"/>
    <w:rsid w:val="0060088C"/>
    <w:rsid w:val="00600937"/>
    <w:rsid w:val="006012CA"/>
    <w:rsid w:val="0060137C"/>
    <w:rsid w:val="00601947"/>
    <w:rsid w:val="00601A04"/>
    <w:rsid w:val="00601E0E"/>
    <w:rsid w:val="00602359"/>
    <w:rsid w:val="00602EE0"/>
    <w:rsid w:val="006042CD"/>
    <w:rsid w:val="00604A14"/>
    <w:rsid w:val="00604BF2"/>
    <w:rsid w:val="00605202"/>
    <w:rsid w:val="00606E09"/>
    <w:rsid w:val="00610318"/>
    <w:rsid w:val="006109CD"/>
    <w:rsid w:val="006109F3"/>
    <w:rsid w:val="00610B4F"/>
    <w:rsid w:val="0061106D"/>
    <w:rsid w:val="006115BA"/>
    <w:rsid w:val="0061184D"/>
    <w:rsid w:val="00612161"/>
    <w:rsid w:val="00613AA2"/>
    <w:rsid w:val="00614469"/>
    <w:rsid w:val="00614805"/>
    <w:rsid w:val="00614ABB"/>
    <w:rsid w:val="00614EB0"/>
    <w:rsid w:val="00615CA2"/>
    <w:rsid w:val="00615F0F"/>
    <w:rsid w:val="00616595"/>
    <w:rsid w:val="00616B29"/>
    <w:rsid w:val="00616C02"/>
    <w:rsid w:val="00616EB6"/>
    <w:rsid w:val="00616EDC"/>
    <w:rsid w:val="006176C5"/>
    <w:rsid w:val="006203D6"/>
    <w:rsid w:val="00620BAD"/>
    <w:rsid w:val="006216B6"/>
    <w:rsid w:val="00621709"/>
    <w:rsid w:val="00621952"/>
    <w:rsid w:val="00622440"/>
    <w:rsid w:val="006225AC"/>
    <w:rsid w:val="006227B8"/>
    <w:rsid w:val="00622CDE"/>
    <w:rsid w:val="00623115"/>
    <w:rsid w:val="006234B6"/>
    <w:rsid w:val="00623617"/>
    <w:rsid w:val="006239AD"/>
    <w:rsid w:val="006240F4"/>
    <w:rsid w:val="006244F0"/>
    <w:rsid w:val="00624C2B"/>
    <w:rsid w:val="00624CE4"/>
    <w:rsid w:val="00624CF1"/>
    <w:rsid w:val="006250F0"/>
    <w:rsid w:val="00625D10"/>
    <w:rsid w:val="00626461"/>
    <w:rsid w:val="00626D06"/>
    <w:rsid w:val="00627633"/>
    <w:rsid w:val="006279DD"/>
    <w:rsid w:val="00627CE0"/>
    <w:rsid w:val="00627F27"/>
    <w:rsid w:val="00630221"/>
    <w:rsid w:val="0063044F"/>
    <w:rsid w:val="00630AA4"/>
    <w:rsid w:val="00630F08"/>
    <w:rsid w:val="006310F9"/>
    <w:rsid w:val="00631170"/>
    <w:rsid w:val="0063139A"/>
    <w:rsid w:val="00631AF0"/>
    <w:rsid w:val="00631E4D"/>
    <w:rsid w:val="006324DE"/>
    <w:rsid w:val="00632559"/>
    <w:rsid w:val="00632652"/>
    <w:rsid w:val="006329BD"/>
    <w:rsid w:val="00632ADF"/>
    <w:rsid w:val="0063300E"/>
    <w:rsid w:val="00633048"/>
    <w:rsid w:val="00633552"/>
    <w:rsid w:val="006354B8"/>
    <w:rsid w:val="0063570A"/>
    <w:rsid w:val="00635EF1"/>
    <w:rsid w:val="0063662A"/>
    <w:rsid w:val="006369B4"/>
    <w:rsid w:val="00636BC9"/>
    <w:rsid w:val="006378F1"/>
    <w:rsid w:val="00637C86"/>
    <w:rsid w:val="0064181B"/>
    <w:rsid w:val="00641D4F"/>
    <w:rsid w:val="006431CE"/>
    <w:rsid w:val="00643822"/>
    <w:rsid w:val="0064388A"/>
    <w:rsid w:val="00643F98"/>
    <w:rsid w:val="006444B1"/>
    <w:rsid w:val="00644890"/>
    <w:rsid w:val="00644F5B"/>
    <w:rsid w:val="00645595"/>
    <w:rsid w:val="00647F5F"/>
    <w:rsid w:val="0065003B"/>
    <w:rsid w:val="006505A0"/>
    <w:rsid w:val="006505F1"/>
    <w:rsid w:val="00650C8A"/>
    <w:rsid w:val="00650CF6"/>
    <w:rsid w:val="00650FBC"/>
    <w:rsid w:val="006515DF"/>
    <w:rsid w:val="006528E6"/>
    <w:rsid w:val="006538AC"/>
    <w:rsid w:val="00653B6E"/>
    <w:rsid w:val="00653F55"/>
    <w:rsid w:val="00654A2C"/>
    <w:rsid w:val="00654D26"/>
    <w:rsid w:val="00655495"/>
    <w:rsid w:val="006558E3"/>
    <w:rsid w:val="00655983"/>
    <w:rsid w:val="00656452"/>
    <w:rsid w:val="0065652C"/>
    <w:rsid w:val="0065676A"/>
    <w:rsid w:val="00656E92"/>
    <w:rsid w:val="00657B1E"/>
    <w:rsid w:val="00657BDA"/>
    <w:rsid w:val="006607D3"/>
    <w:rsid w:val="00660ED4"/>
    <w:rsid w:val="0066127C"/>
    <w:rsid w:val="00661759"/>
    <w:rsid w:val="00661ACA"/>
    <w:rsid w:val="00662E17"/>
    <w:rsid w:val="006631FE"/>
    <w:rsid w:val="00663254"/>
    <w:rsid w:val="006634AE"/>
    <w:rsid w:val="006635BB"/>
    <w:rsid w:val="00663907"/>
    <w:rsid w:val="00663CAF"/>
    <w:rsid w:val="00664386"/>
    <w:rsid w:val="00664577"/>
    <w:rsid w:val="00664703"/>
    <w:rsid w:val="00664C38"/>
    <w:rsid w:val="0066508A"/>
    <w:rsid w:val="0066509B"/>
    <w:rsid w:val="006651D0"/>
    <w:rsid w:val="006663F0"/>
    <w:rsid w:val="00666975"/>
    <w:rsid w:val="006672C8"/>
    <w:rsid w:val="006675D3"/>
    <w:rsid w:val="006678E5"/>
    <w:rsid w:val="00667AF2"/>
    <w:rsid w:val="00667D73"/>
    <w:rsid w:val="00667E07"/>
    <w:rsid w:val="0067014D"/>
    <w:rsid w:val="0067071D"/>
    <w:rsid w:val="0067159B"/>
    <w:rsid w:val="00671D2B"/>
    <w:rsid w:val="0067221B"/>
    <w:rsid w:val="00672236"/>
    <w:rsid w:val="0067229E"/>
    <w:rsid w:val="006735F6"/>
    <w:rsid w:val="00673B8C"/>
    <w:rsid w:val="006746BF"/>
    <w:rsid w:val="0067477C"/>
    <w:rsid w:val="00674924"/>
    <w:rsid w:val="00675123"/>
    <w:rsid w:val="00675154"/>
    <w:rsid w:val="0067519F"/>
    <w:rsid w:val="006755B2"/>
    <w:rsid w:val="006756BA"/>
    <w:rsid w:val="00675803"/>
    <w:rsid w:val="00675C3F"/>
    <w:rsid w:val="006760FA"/>
    <w:rsid w:val="00676790"/>
    <w:rsid w:val="00676B53"/>
    <w:rsid w:val="006771B6"/>
    <w:rsid w:val="00677AF3"/>
    <w:rsid w:val="00680182"/>
    <w:rsid w:val="006804B3"/>
    <w:rsid w:val="0068082E"/>
    <w:rsid w:val="00681254"/>
    <w:rsid w:val="0068128D"/>
    <w:rsid w:val="006815B1"/>
    <w:rsid w:val="00682439"/>
    <w:rsid w:val="00683491"/>
    <w:rsid w:val="00683551"/>
    <w:rsid w:val="006839FD"/>
    <w:rsid w:val="00683FB2"/>
    <w:rsid w:val="00684218"/>
    <w:rsid w:val="006857A0"/>
    <w:rsid w:val="0068661E"/>
    <w:rsid w:val="00687650"/>
    <w:rsid w:val="0069001B"/>
    <w:rsid w:val="006900A9"/>
    <w:rsid w:val="00690522"/>
    <w:rsid w:val="0069133E"/>
    <w:rsid w:val="00691424"/>
    <w:rsid w:val="0069177C"/>
    <w:rsid w:val="006919AA"/>
    <w:rsid w:val="00691ABC"/>
    <w:rsid w:val="00691ADE"/>
    <w:rsid w:val="006925F1"/>
    <w:rsid w:val="00692AF4"/>
    <w:rsid w:val="00692BE4"/>
    <w:rsid w:val="00692CA3"/>
    <w:rsid w:val="00692E64"/>
    <w:rsid w:val="0069307C"/>
    <w:rsid w:val="0069335E"/>
    <w:rsid w:val="00693819"/>
    <w:rsid w:val="00693889"/>
    <w:rsid w:val="00693972"/>
    <w:rsid w:val="00693BFE"/>
    <w:rsid w:val="006945BB"/>
    <w:rsid w:val="00694D17"/>
    <w:rsid w:val="006950B5"/>
    <w:rsid w:val="0069563C"/>
    <w:rsid w:val="00695C8B"/>
    <w:rsid w:val="00695ED5"/>
    <w:rsid w:val="006962B8"/>
    <w:rsid w:val="00697590"/>
    <w:rsid w:val="00697DBD"/>
    <w:rsid w:val="00697F7F"/>
    <w:rsid w:val="006A02A6"/>
    <w:rsid w:val="006A0976"/>
    <w:rsid w:val="006A0C76"/>
    <w:rsid w:val="006A106B"/>
    <w:rsid w:val="006A1F5B"/>
    <w:rsid w:val="006A24D2"/>
    <w:rsid w:val="006A2AB3"/>
    <w:rsid w:val="006A3AF8"/>
    <w:rsid w:val="006A404E"/>
    <w:rsid w:val="006A4E15"/>
    <w:rsid w:val="006A4F30"/>
    <w:rsid w:val="006A51C8"/>
    <w:rsid w:val="006A53D1"/>
    <w:rsid w:val="006A5877"/>
    <w:rsid w:val="006A5965"/>
    <w:rsid w:val="006A5EE8"/>
    <w:rsid w:val="006A6172"/>
    <w:rsid w:val="006A66EC"/>
    <w:rsid w:val="006A6991"/>
    <w:rsid w:val="006A6AB3"/>
    <w:rsid w:val="006A7A5F"/>
    <w:rsid w:val="006B015A"/>
    <w:rsid w:val="006B0A4E"/>
    <w:rsid w:val="006B0D57"/>
    <w:rsid w:val="006B1562"/>
    <w:rsid w:val="006B18F8"/>
    <w:rsid w:val="006B1C1A"/>
    <w:rsid w:val="006B1D01"/>
    <w:rsid w:val="006B2029"/>
    <w:rsid w:val="006B29E2"/>
    <w:rsid w:val="006B2C9F"/>
    <w:rsid w:val="006B41C2"/>
    <w:rsid w:val="006B496E"/>
    <w:rsid w:val="006B54A1"/>
    <w:rsid w:val="006B5EF1"/>
    <w:rsid w:val="006B640E"/>
    <w:rsid w:val="006B6ED2"/>
    <w:rsid w:val="006B7B91"/>
    <w:rsid w:val="006B7DFE"/>
    <w:rsid w:val="006C0964"/>
    <w:rsid w:val="006C12DD"/>
    <w:rsid w:val="006C1607"/>
    <w:rsid w:val="006C1891"/>
    <w:rsid w:val="006C1966"/>
    <w:rsid w:val="006C2D3D"/>
    <w:rsid w:val="006C30D0"/>
    <w:rsid w:val="006C3422"/>
    <w:rsid w:val="006C3642"/>
    <w:rsid w:val="006C3E88"/>
    <w:rsid w:val="006C4016"/>
    <w:rsid w:val="006C419B"/>
    <w:rsid w:val="006C42C5"/>
    <w:rsid w:val="006C4627"/>
    <w:rsid w:val="006C4ED8"/>
    <w:rsid w:val="006C57FE"/>
    <w:rsid w:val="006C5A8D"/>
    <w:rsid w:val="006C5BE7"/>
    <w:rsid w:val="006C6204"/>
    <w:rsid w:val="006C644A"/>
    <w:rsid w:val="006C652B"/>
    <w:rsid w:val="006C66F0"/>
    <w:rsid w:val="006C791D"/>
    <w:rsid w:val="006C7EF6"/>
    <w:rsid w:val="006D0388"/>
    <w:rsid w:val="006D0DBB"/>
    <w:rsid w:val="006D1BDB"/>
    <w:rsid w:val="006D2145"/>
    <w:rsid w:val="006D297B"/>
    <w:rsid w:val="006D3212"/>
    <w:rsid w:val="006D3527"/>
    <w:rsid w:val="006D53B2"/>
    <w:rsid w:val="006D6176"/>
    <w:rsid w:val="006D7CF8"/>
    <w:rsid w:val="006D7EB2"/>
    <w:rsid w:val="006E0453"/>
    <w:rsid w:val="006E0C40"/>
    <w:rsid w:val="006E13B4"/>
    <w:rsid w:val="006E38F1"/>
    <w:rsid w:val="006E54FA"/>
    <w:rsid w:val="006E594F"/>
    <w:rsid w:val="006E5A3B"/>
    <w:rsid w:val="006E624E"/>
    <w:rsid w:val="006E65A2"/>
    <w:rsid w:val="006E6E44"/>
    <w:rsid w:val="006E6E8D"/>
    <w:rsid w:val="006E6F8D"/>
    <w:rsid w:val="006E717B"/>
    <w:rsid w:val="006E7C0D"/>
    <w:rsid w:val="006E7F99"/>
    <w:rsid w:val="006F06D3"/>
    <w:rsid w:val="006F07E4"/>
    <w:rsid w:val="006F10AE"/>
    <w:rsid w:val="006F115F"/>
    <w:rsid w:val="006F1752"/>
    <w:rsid w:val="006F1B88"/>
    <w:rsid w:val="006F1F8B"/>
    <w:rsid w:val="006F2B11"/>
    <w:rsid w:val="006F2C80"/>
    <w:rsid w:val="006F2CAC"/>
    <w:rsid w:val="006F2CBE"/>
    <w:rsid w:val="006F32E8"/>
    <w:rsid w:val="006F3480"/>
    <w:rsid w:val="006F36D7"/>
    <w:rsid w:val="006F497D"/>
    <w:rsid w:val="006F4F21"/>
    <w:rsid w:val="006F50B9"/>
    <w:rsid w:val="006F60FC"/>
    <w:rsid w:val="006F6132"/>
    <w:rsid w:val="006F6B54"/>
    <w:rsid w:val="006F6CE6"/>
    <w:rsid w:val="006F6F48"/>
    <w:rsid w:val="006F76A3"/>
    <w:rsid w:val="006F7D77"/>
    <w:rsid w:val="007002B8"/>
    <w:rsid w:val="00700A5A"/>
    <w:rsid w:val="00700CDE"/>
    <w:rsid w:val="0070103E"/>
    <w:rsid w:val="007015C6"/>
    <w:rsid w:val="007019DA"/>
    <w:rsid w:val="00701BEB"/>
    <w:rsid w:val="00702013"/>
    <w:rsid w:val="007020B8"/>
    <w:rsid w:val="007021BD"/>
    <w:rsid w:val="007021CE"/>
    <w:rsid w:val="0070229E"/>
    <w:rsid w:val="007025AE"/>
    <w:rsid w:val="00702C14"/>
    <w:rsid w:val="00702DFF"/>
    <w:rsid w:val="00703508"/>
    <w:rsid w:val="00703A37"/>
    <w:rsid w:val="0070439B"/>
    <w:rsid w:val="00704558"/>
    <w:rsid w:val="00704956"/>
    <w:rsid w:val="00704969"/>
    <w:rsid w:val="00706812"/>
    <w:rsid w:val="00706B68"/>
    <w:rsid w:val="00707352"/>
    <w:rsid w:val="00707881"/>
    <w:rsid w:val="00707E9E"/>
    <w:rsid w:val="00710952"/>
    <w:rsid w:val="007109EC"/>
    <w:rsid w:val="00710A46"/>
    <w:rsid w:val="00710C0E"/>
    <w:rsid w:val="00710C49"/>
    <w:rsid w:val="00711036"/>
    <w:rsid w:val="00711D7F"/>
    <w:rsid w:val="00712611"/>
    <w:rsid w:val="00712C73"/>
    <w:rsid w:val="00712DA9"/>
    <w:rsid w:val="00713348"/>
    <w:rsid w:val="00713694"/>
    <w:rsid w:val="00713DBD"/>
    <w:rsid w:val="00716017"/>
    <w:rsid w:val="007163EE"/>
    <w:rsid w:val="00716EB3"/>
    <w:rsid w:val="00717EB3"/>
    <w:rsid w:val="007210C2"/>
    <w:rsid w:val="007215EF"/>
    <w:rsid w:val="00723388"/>
    <w:rsid w:val="007234A6"/>
    <w:rsid w:val="007237CF"/>
    <w:rsid w:val="00724033"/>
    <w:rsid w:val="0072442A"/>
    <w:rsid w:val="00725839"/>
    <w:rsid w:val="0072592C"/>
    <w:rsid w:val="00726192"/>
    <w:rsid w:val="00726274"/>
    <w:rsid w:val="0072686D"/>
    <w:rsid w:val="00726C31"/>
    <w:rsid w:val="00727791"/>
    <w:rsid w:val="00727B04"/>
    <w:rsid w:val="00727E5D"/>
    <w:rsid w:val="00727F6F"/>
    <w:rsid w:val="00727F72"/>
    <w:rsid w:val="0073099B"/>
    <w:rsid w:val="00730B4A"/>
    <w:rsid w:val="00730E0E"/>
    <w:rsid w:val="00731298"/>
    <w:rsid w:val="007318E4"/>
    <w:rsid w:val="00731D82"/>
    <w:rsid w:val="007328CC"/>
    <w:rsid w:val="00732E49"/>
    <w:rsid w:val="00732F51"/>
    <w:rsid w:val="00733029"/>
    <w:rsid w:val="00733152"/>
    <w:rsid w:val="007331CB"/>
    <w:rsid w:val="00733422"/>
    <w:rsid w:val="007337E2"/>
    <w:rsid w:val="00733E33"/>
    <w:rsid w:val="00733E9D"/>
    <w:rsid w:val="00734898"/>
    <w:rsid w:val="00734B79"/>
    <w:rsid w:val="0073506A"/>
    <w:rsid w:val="00735888"/>
    <w:rsid w:val="0073588D"/>
    <w:rsid w:val="00735A62"/>
    <w:rsid w:val="00736194"/>
    <w:rsid w:val="00736631"/>
    <w:rsid w:val="007368B3"/>
    <w:rsid w:val="0073696B"/>
    <w:rsid w:val="00736B8C"/>
    <w:rsid w:val="00736D5D"/>
    <w:rsid w:val="00736E9E"/>
    <w:rsid w:val="00736FE1"/>
    <w:rsid w:val="007379E6"/>
    <w:rsid w:val="0074051E"/>
    <w:rsid w:val="00740FF9"/>
    <w:rsid w:val="00741418"/>
    <w:rsid w:val="00741991"/>
    <w:rsid w:val="00741DF0"/>
    <w:rsid w:val="00742112"/>
    <w:rsid w:val="00742236"/>
    <w:rsid w:val="00742499"/>
    <w:rsid w:val="00742502"/>
    <w:rsid w:val="00742670"/>
    <w:rsid w:val="00742DD7"/>
    <w:rsid w:val="00742E96"/>
    <w:rsid w:val="007431AC"/>
    <w:rsid w:val="007431E3"/>
    <w:rsid w:val="00743293"/>
    <w:rsid w:val="007434E7"/>
    <w:rsid w:val="00743A52"/>
    <w:rsid w:val="00743B9C"/>
    <w:rsid w:val="00744125"/>
    <w:rsid w:val="00744654"/>
    <w:rsid w:val="00744E4A"/>
    <w:rsid w:val="007451FF"/>
    <w:rsid w:val="00745CD0"/>
    <w:rsid w:val="0074615D"/>
    <w:rsid w:val="00746E7A"/>
    <w:rsid w:val="00746EC5"/>
    <w:rsid w:val="00747292"/>
    <w:rsid w:val="00747C4B"/>
    <w:rsid w:val="007506D1"/>
    <w:rsid w:val="0075083B"/>
    <w:rsid w:val="00750B1B"/>
    <w:rsid w:val="00750E93"/>
    <w:rsid w:val="0075146D"/>
    <w:rsid w:val="00751D9F"/>
    <w:rsid w:val="00751E8C"/>
    <w:rsid w:val="0075256A"/>
    <w:rsid w:val="00752616"/>
    <w:rsid w:val="00753A65"/>
    <w:rsid w:val="00753CF3"/>
    <w:rsid w:val="007547D0"/>
    <w:rsid w:val="0075546C"/>
    <w:rsid w:val="007561E0"/>
    <w:rsid w:val="0075707E"/>
    <w:rsid w:val="0075745F"/>
    <w:rsid w:val="00757476"/>
    <w:rsid w:val="0075789F"/>
    <w:rsid w:val="00757EB0"/>
    <w:rsid w:val="007602FD"/>
    <w:rsid w:val="00760B18"/>
    <w:rsid w:val="00760F95"/>
    <w:rsid w:val="00761F65"/>
    <w:rsid w:val="007628D1"/>
    <w:rsid w:val="00762B14"/>
    <w:rsid w:val="00762BDD"/>
    <w:rsid w:val="00762CDA"/>
    <w:rsid w:val="00763248"/>
    <w:rsid w:val="00764728"/>
    <w:rsid w:val="00764AA4"/>
    <w:rsid w:val="00765708"/>
    <w:rsid w:val="0076582C"/>
    <w:rsid w:val="00766AAE"/>
    <w:rsid w:val="00766CC2"/>
    <w:rsid w:val="0077046B"/>
    <w:rsid w:val="007706FB"/>
    <w:rsid w:val="007707F5"/>
    <w:rsid w:val="00770B80"/>
    <w:rsid w:val="007718B3"/>
    <w:rsid w:val="007726AB"/>
    <w:rsid w:val="007733EA"/>
    <w:rsid w:val="0077388A"/>
    <w:rsid w:val="00773D31"/>
    <w:rsid w:val="007744D8"/>
    <w:rsid w:val="007751C0"/>
    <w:rsid w:val="00775BF3"/>
    <w:rsid w:val="00775C34"/>
    <w:rsid w:val="00776031"/>
    <w:rsid w:val="00776A2F"/>
    <w:rsid w:val="00777D48"/>
    <w:rsid w:val="0078027D"/>
    <w:rsid w:val="007805EB"/>
    <w:rsid w:val="007807A8"/>
    <w:rsid w:val="00780D2B"/>
    <w:rsid w:val="00780DB5"/>
    <w:rsid w:val="007810A6"/>
    <w:rsid w:val="00781195"/>
    <w:rsid w:val="0078127F"/>
    <w:rsid w:val="00781895"/>
    <w:rsid w:val="00781949"/>
    <w:rsid w:val="00782045"/>
    <w:rsid w:val="007822DC"/>
    <w:rsid w:val="00783008"/>
    <w:rsid w:val="007841A1"/>
    <w:rsid w:val="007842C3"/>
    <w:rsid w:val="007842CA"/>
    <w:rsid w:val="00784ABE"/>
    <w:rsid w:val="00785DCC"/>
    <w:rsid w:val="007864E6"/>
    <w:rsid w:val="0078690A"/>
    <w:rsid w:val="00787064"/>
    <w:rsid w:val="00787C1B"/>
    <w:rsid w:val="00787CF9"/>
    <w:rsid w:val="00787EB0"/>
    <w:rsid w:val="00790224"/>
    <w:rsid w:val="00790318"/>
    <w:rsid w:val="0079059C"/>
    <w:rsid w:val="00790824"/>
    <w:rsid w:val="007911A6"/>
    <w:rsid w:val="00791273"/>
    <w:rsid w:val="00791DBC"/>
    <w:rsid w:val="0079269C"/>
    <w:rsid w:val="00793720"/>
    <w:rsid w:val="0079401A"/>
    <w:rsid w:val="00794DDB"/>
    <w:rsid w:val="0079567D"/>
    <w:rsid w:val="00795FC7"/>
    <w:rsid w:val="0079618D"/>
    <w:rsid w:val="00796251"/>
    <w:rsid w:val="007969C6"/>
    <w:rsid w:val="00796F0A"/>
    <w:rsid w:val="0079709D"/>
    <w:rsid w:val="0079728B"/>
    <w:rsid w:val="0079749E"/>
    <w:rsid w:val="007979F3"/>
    <w:rsid w:val="00797C19"/>
    <w:rsid w:val="00797D2B"/>
    <w:rsid w:val="007A00AA"/>
    <w:rsid w:val="007A06EA"/>
    <w:rsid w:val="007A1482"/>
    <w:rsid w:val="007A16DD"/>
    <w:rsid w:val="007A2327"/>
    <w:rsid w:val="007A3A28"/>
    <w:rsid w:val="007A3A5C"/>
    <w:rsid w:val="007A3FC2"/>
    <w:rsid w:val="007A45DC"/>
    <w:rsid w:val="007A460F"/>
    <w:rsid w:val="007A4B11"/>
    <w:rsid w:val="007A5ED1"/>
    <w:rsid w:val="007A5FB4"/>
    <w:rsid w:val="007A60A2"/>
    <w:rsid w:val="007A62D0"/>
    <w:rsid w:val="007A6CEF"/>
    <w:rsid w:val="007A6DAC"/>
    <w:rsid w:val="007A7792"/>
    <w:rsid w:val="007A7D97"/>
    <w:rsid w:val="007B00AC"/>
    <w:rsid w:val="007B0952"/>
    <w:rsid w:val="007B0AE7"/>
    <w:rsid w:val="007B1A11"/>
    <w:rsid w:val="007B2107"/>
    <w:rsid w:val="007B24B2"/>
    <w:rsid w:val="007B25DA"/>
    <w:rsid w:val="007B25F8"/>
    <w:rsid w:val="007B27F7"/>
    <w:rsid w:val="007B341A"/>
    <w:rsid w:val="007B3CF6"/>
    <w:rsid w:val="007B406E"/>
    <w:rsid w:val="007B40F9"/>
    <w:rsid w:val="007B4DAE"/>
    <w:rsid w:val="007B551B"/>
    <w:rsid w:val="007B55A0"/>
    <w:rsid w:val="007B6695"/>
    <w:rsid w:val="007B66BC"/>
    <w:rsid w:val="007B6DD4"/>
    <w:rsid w:val="007B71B8"/>
    <w:rsid w:val="007B7482"/>
    <w:rsid w:val="007B75FF"/>
    <w:rsid w:val="007B773D"/>
    <w:rsid w:val="007C134D"/>
    <w:rsid w:val="007C1644"/>
    <w:rsid w:val="007C1771"/>
    <w:rsid w:val="007C228F"/>
    <w:rsid w:val="007C2F4E"/>
    <w:rsid w:val="007C326E"/>
    <w:rsid w:val="007C32BE"/>
    <w:rsid w:val="007C3E2D"/>
    <w:rsid w:val="007C4133"/>
    <w:rsid w:val="007C43EA"/>
    <w:rsid w:val="007C450E"/>
    <w:rsid w:val="007C4BAE"/>
    <w:rsid w:val="007C5134"/>
    <w:rsid w:val="007C51D2"/>
    <w:rsid w:val="007C5373"/>
    <w:rsid w:val="007C551B"/>
    <w:rsid w:val="007C5C0F"/>
    <w:rsid w:val="007C5F67"/>
    <w:rsid w:val="007C670C"/>
    <w:rsid w:val="007C67F8"/>
    <w:rsid w:val="007C79CB"/>
    <w:rsid w:val="007D0A63"/>
    <w:rsid w:val="007D1276"/>
    <w:rsid w:val="007D1408"/>
    <w:rsid w:val="007D1900"/>
    <w:rsid w:val="007D21DB"/>
    <w:rsid w:val="007D23A1"/>
    <w:rsid w:val="007D3088"/>
    <w:rsid w:val="007D3330"/>
    <w:rsid w:val="007D390D"/>
    <w:rsid w:val="007D3D43"/>
    <w:rsid w:val="007D470C"/>
    <w:rsid w:val="007D4858"/>
    <w:rsid w:val="007D4956"/>
    <w:rsid w:val="007D5099"/>
    <w:rsid w:val="007D55C2"/>
    <w:rsid w:val="007D6029"/>
    <w:rsid w:val="007D609F"/>
    <w:rsid w:val="007D638F"/>
    <w:rsid w:val="007D6980"/>
    <w:rsid w:val="007D6AE5"/>
    <w:rsid w:val="007D6FB8"/>
    <w:rsid w:val="007D710A"/>
    <w:rsid w:val="007D7DEF"/>
    <w:rsid w:val="007E071F"/>
    <w:rsid w:val="007E1508"/>
    <w:rsid w:val="007E1B43"/>
    <w:rsid w:val="007E20E7"/>
    <w:rsid w:val="007E28DD"/>
    <w:rsid w:val="007E2ECA"/>
    <w:rsid w:val="007E3007"/>
    <w:rsid w:val="007E3305"/>
    <w:rsid w:val="007E3674"/>
    <w:rsid w:val="007E3CD2"/>
    <w:rsid w:val="007E4B30"/>
    <w:rsid w:val="007E54BB"/>
    <w:rsid w:val="007E54C5"/>
    <w:rsid w:val="007E5CB6"/>
    <w:rsid w:val="007E6822"/>
    <w:rsid w:val="007E6E25"/>
    <w:rsid w:val="007E74F2"/>
    <w:rsid w:val="007E79D2"/>
    <w:rsid w:val="007E7EB1"/>
    <w:rsid w:val="007F00DC"/>
    <w:rsid w:val="007F0152"/>
    <w:rsid w:val="007F0D15"/>
    <w:rsid w:val="007F1224"/>
    <w:rsid w:val="007F1535"/>
    <w:rsid w:val="007F1612"/>
    <w:rsid w:val="007F16B2"/>
    <w:rsid w:val="007F270F"/>
    <w:rsid w:val="007F3109"/>
    <w:rsid w:val="007F3A99"/>
    <w:rsid w:val="007F3B6A"/>
    <w:rsid w:val="007F3F79"/>
    <w:rsid w:val="007F4018"/>
    <w:rsid w:val="007F41AD"/>
    <w:rsid w:val="007F5114"/>
    <w:rsid w:val="007F5367"/>
    <w:rsid w:val="007F5719"/>
    <w:rsid w:val="007F5892"/>
    <w:rsid w:val="007F590E"/>
    <w:rsid w:val="007F631D"/>
    <w:rsid w:val="007F632B"/>
    <w:rsid w:val="007F6565"/>
    <w:rsid w:val="007F6F42"/>
    <w:rsid w:val="007F7033"/>
    <w:rsid w:val="007F7BDA"/>
    <w:rsid w:val="007F7E0D"/>
    <w:rsid w:val="008000ED"/>
    <w:rsid w:val="0080017F"/>
    <w:rsid w:val="008002D0"/>
    <w:rsid w:val="00800C73"/>
    <w:rsid w:val="00801C8E"/>
    <w:rsid w:val="0080396E"/>
    <w:rsid w:val="00803FC4"/>
    <w:rsid w:val="008040BB"/>
    <w:rsid w:val="008049FE"/>
    <w:rsid w:val="00804AFA"/>
    <w:rsid w:val="00805399"/>
    <w:rsid w:val="008056D0"/>
    <w:rsid w:val="0080572E"/>
    <w:rsid w:val="00805948"/>
    <w:rsid w:val="00805DD6"/>
    <w:rsid w:val="00806282"/>
    <w:rsid w:val="008062B9"/>
    <w:rsid w:val="008067B8"/>
    <w:rsid w:val="00806B83"/>
    <w:rsid w:val="008071CF"/>
    <w:rsid w:val="008072DE"/>
    <w:rsid w:val="008074AF"/>
    <w:rsid w:val="008075E3"/>
    <w:rsid w:val="008076F9"/>
    <w:rsid w:val="00807864"/>
    <w:rsid w:val="00810058"/>
    <w:rsid w:val="008102B7"/>
    <w:rsid w:val="00810538"/>
    <w:rsid w:val="0081088E"/>
    <w:rsid w:val="00810D36"/>
    <w:rsid w:val="00810F19"/>
    <w:rsid w:val="008113BC"/>
    <w:rsid w:val="008113C8"/>
    <w:rsid w:val="00811D87"/>
    <w:rsid w:val="00812657"/>
    <w:rsid w:val="00813844"/>
    <w:rsid w:val="00814073"/>
    <w:rsid w:val="008148BB"/>
    <w:rsid w:val="00814A73"/>
    <w:rsid w:val="00814B15"/>
    <w:rsid w:val="0081522D"/>
    <w:rsid w:val="00815381"/>
    <w:rsid w:val="0081548E"/>
    <w:rsid w:val="00815FD5"/>
    <w:rsid w:val="008179B8"/>
    <w:rsid w:val="00817A2D"/>
    <w:rsid w:val="00817DCA"/>
    <w:rsid w:val="00817F97"/>
    <w:rsid w:val="00817FE1"/>
    <w:rsid w:val="0082082F"/>
    <w:rsid w:val="00820DF6"/>
    <w:rsid w:val="008218A0"/>
    <w:rsid w:val="00821A2A"/>
    <w:rsid w:val="00821EA9"/>
    <w:rsid w:val="00822D36"/>
    <w:rsid w:val="00822EE8"/>
    <w:rsid w:val="00823F7D"/>
    <w:rsid w:val="00824E9C"/>
    <w:rsid w:val="008250EF"/>
    <w:rsid w:val="0082511C"/>
    <w:rsid w:val="008251E7"/>
    <w:rsid w:val="0082537E"/>
    <w:rsid w:val="00825714"/>
    <w:rsid w:val="00825729"/>
    <w:rsid w:val="00825758"/>
    <w:rsid w:val="00826297"/>
    <w:rsid w:val="00826C3D"/>
    <w:rsid w:val="00826D7C"/>
    <w:rsid w:val="00827CB5"/>
    <w:rsid w:val="008306FD"/>
    <w:rsid w:val="0083099D"/>
    <w:rsid w:val="00831AF0"/>
    <w:rsid w:val="00831EB0"/>
    <w:rsid w:val="00831F17"/>
    <w:rsid w:val="008324DF"/>
    <w:rsid w:val="00833984"/>
    <w:rsid w:val="00833B7F"/>
    <w:rsid w:val="0083408E"/>
    <w:rsid w:val="008345AA"/>
    <w:rsid w:val="00834702"/>
    <w:rsid w:val="008352EC"/>
    <w:rsid w:val="00835465"/>
    <w:rsid w:val="008354D4"/>
    <w:rsid w:val="0083591C"/>
    <w:rsid w:val="00835B02"/>
    <w:rsid w:val="00837050"/>
    <w:rsid w:val="008377C7"/>
    <w:rsid w:val="00837B76"/>
    <w:rsid w:val="00837BA2"/>
    <w:rsid w:val="00837D40"/>
    <w:rsid w:val="008401ED"/>
    <w:rsid w:val="008403A0"/>
    <w:rsid w:val="00840C18"/>
    <w:rsid w:val="00840CD5"/>
    <w:rsid w:val="00842417"/>
    <w:rsid w:val="00842D9B"/>
    <w:rsid w:val="00843B1A"/>
    <w:rsid w:val="00844242"/>
    <w:rsid w:val="008448B7"/>
    <w:rsid w:val="00844AA5"/>
    <w:rsid w:val="008454B7"/>
    <w:rsid w:val="00845729"/>
    <w:rsid w:val="00845DCB"/>
    <w:rsid w:val="00846018"/>
    <w:rsid w:val="00846902"/>
    <w:rsid w:val="00846AF6"/>
    <w:rsid w:val="00846C7F"/>
    <w:rsid w:val="00846CDE"/>
    <w:rsid w:val="0084794F"/>
    <w:rsid w:val="008503B9"/>
    <w:rsid w:val="00850691"/>
    <w:rsid w:val="00850D46"/>
    <w:rsid w:val="00850FFF"/>
    <w:rsid w:val="00851109"/>
    <w:rsid w:val="00852333"/>
    <w:rsid w:val="008526BA"/>
    <w:rsid w:val="008526F8"/>
    <w:rsid w:val="0085295D"/>
    <w:rsid w:val="00852AE7"/>
    <w:rsid w:val="00853475"/>
    <w:rsid w:val="00853C45"/>
    <w:rsid w:val="0085496C"/>
    <w:rsid w:val="00855C40"/>
    <w:rsid w:val="00856B3E"/>
    <w:rsid w:val="008575E5"/>
    <w:rsid w:val="008577CF"/>
    <w:rsid w:val="00857EF4"/>
    <w:rsid w:val="008601BA"/>
    <w:rsid w:val="00860C6C"/>
    <w:rsid w:val="008610BB"/>
    <w:rsid w:val="0086141B"/>
    <w:rsid w:val="00861583"/>
    <w:rsid w:val="00861899"/>
    <w:rsid w:val="00861F6A"/>
    <w:rsid w:val="0086226F"/>
    <w:rsid w:val="008624CE"/>
    <w:rsid w:val="00862606"/>
    <w:rsid w:val="0086348E"/>
    <w:rsid w:val="0086378F"/>
    <w:rsid w:val="00863951"/>
    <w:rsid w:val="00863962"/>
    <w:rsid w:val="008641F9"/>
    <w:rsid w:val="008643C6"/>
    <w:rsid w:val="0086469D"/>
    <w:rsid w:val="00864844"/>
    <w:rsid w:val="00864E29"/>
    <w:rsid w:val="00864FE3"/>
    <w:rsid w:val="008655FC"/>
    <w:rsid w:val="0086562F"/>
    <w:rsid w:val="008660CE"/>
    <w:rsid w:val="008663D2"/>
    <w:rsid w:val="00866B6E"/>
    <w:rsid w:val="00866E92"/>
    <w:rsid w:val="00867393"/>
    <w:rsid w:val="008673E5"/>
    <w:rsid w:val="008700DF"/>
    <w:rsid w:val="008710FE"/>
    <w:rsid w:val="00871623"/>
    <w:rsid w:val="0087190D"/>
    <w:rsid w:val="00871D1C"/>
    <w:rsid w:val="00872245"/>
    <w:rsid w:val="00873292"/>
    <w:rsid w:val="008733D1"/>
    <w:rsid w:val="00873AD2"/>
    <w:rsid w:val="00873C42"/>
    <w:rsid w:val="00873F28"/>
    <w:rsid w:val="00874318"/>
    <w:rsid w:val="00874647"/>
    <w:rsid w:val="00874BD2"/>
    <w:rsid w:val="008759C0"/>
    <w:rsid w:val="0087621F"/>
    <w:rsid w:val="008766E9"/>
    <w:rsid w:val="00876767"/>
    <w:rsid w:val="0087683E"/>
    <w:rsid w:val="0087691F"/>
    <w:rsid w:val="00876C18"/>
    <w:rsid w:val="00877C41"/>
    <w:rsid w:val="00877EC8"/>
    <w:rsid w:val="00880875"/>
    <w:rsid w:val="00880A94"/>
    <w:rsid w:val="00880C24"/>
    <w:rsid w:val="00881362"/>
    <w:rsid w:val="0088204E"/>
    <w:rsid w:val="00882180"/>
    <w:rsid w:val="00882252"/>
    <w:rsid w:val="00882639"/>
    <w:rsid w:val="00882D59"/>
    <w:rsid w:val="008845C1"/>
    <w:rsid w:val="00884773"/>
    <w:rsid w:val="00884F2F"/>
    <w:rsid w:val="008854D2"/>
    <w:rsid w:val="00885ADE"/>
    <w:rsid w:val="00885C2A"/>
    <w:rsid w:val="00885CA8"/>
    <w:rsid w:val="00885DCE"/>
    <w:rsid w:val="008863AC"/>
    <w:rsid w:val="00886418"/>
    <w:rsid w:val="0088679A"/>
    <w:rsid w:val="0088698A"/>
    <w:rsid w:val="00886BB3"/>
    <w:rsid w:val="00886C3A"/>
    <w:rsid w:val="00887791"/>
    <w:rsid w:val="008878BE"/>
    <w:rsid w:val="00890927"/>
    <w:rsid w:val="00891D78"/>
    <w:rsid w:val="0089263E"/>
    <w:rsid w:val="00893369"/>
    <w:rsid w:val="0089410E"/>
    <w:rsid w:val="00894827"/>
    <w:rsid w:val="008955C3"/>
    <w:rsid w:val="00896DD0"/>
    <w:rsid w:val="00897A4E"/>
    <w:rsid w:val="00897EBB"/>
    <w:rsid w:val="008A0011"/>
    <w:rsid w:val="008A0119"/>
    <w:rsid w:val="008A018C"/>
    <w:rsid w:val="008A04FA"/>
    <w:rsid w:val="008A08C3"/>
    <w:rsid w:val="008A0FFF"/>
    <w:rsid w:val="008A11C3"/>
    <w:rsid w:val="008A139A"/>
    <w:rsid w:val="008A13BA"/>
    <w:rsid w:val="008A1517"/>
    <w:rsid w:val="008A1D02"/>
    <w:rsid w:val="008A23EB"/>
    <w:rsid w:val="008A28BA"/>
    <w:rsid w:val="008A2B30"/>
    <w:rsid w:val="008A2B87"/>
    <w:rsid w:val="008A2DB4"/>
    <w:rsid w:val="008A2E68"/>
    <w:rsid w:val="008A31B5"/>
    <w:rsid w:val="008A34B9"/>
    <w:rsid w:val="008A376B"/>
    <w:rsid w:val="008A384B"/>
    <w:rsid w:val="008A391F"/>
    <w:rsid w:val="008A3CF9"/>
    <w:rsid w:val="008A3ED2"/>
    <w:rsid w:val="008A4120"/>
    <w:rsid w:val="008A424A"/>
    <w:rsid w:val="008A493A"/>
    <w:rsid w:val="008A4BF6"/>
    <w:rsid w:val="008A4D10"/>
    <w:rsid w:val="008A56E7"/>
    <w:rsid w:val="008A5D64"/>
    <w:rsid w:val="008A6AA8"/>
    <w:rsid w:val="008A72B0"/>
    <w:rsid w:val="008A7320"/>
    <w:rsid w:val="008A7D82"/>
    <w:rsid w:val="008A7E47"/>
    <w:rsid w:val="008B0D9B"/>
    <w:rsid w:val="008B19CD"/>
    <w:rsid w:val="008B1C4F"/>
    <w:rsid w:val="008B1F09"/>
    <w:rsid w:val="008B2144"/>
    <w:rsid w:val="008B3DD1"/>
    <w:rsid w:val="008B3E4E"/>
    <w:rsid w:val="008B4F0E"/>
    <w:rsid w:val="008B675A"/>
    <w:rsid w:val="008B70A4"/>
    <w:rsid w:val="008B75A0"/>
    <w:rsid w:val="008B774A"/>
    <w:rsid w:val="008B7BC2"/>
    <w:rsid w:val="008C1567"/>
    <w:rsid w:val="008C1DF8"/>
    <w:rsid w:val="008C1E1F"/>
    <w:rsid w:val="008C2643"/>
    <w:rsid w:val="008C2CFA"/>
    <w:rsid w:val="008C31FB"/>
    <w:rsid w:val="008C34CF"/>
    <w:rsid w:val="008C4E75"/>
    <w:rsid w:val="008C4EAE"/>
    <w:rsid w:val="008C50CD"/>
    <w:rsid w:val="008C5109"/>
    <w:rsid w:val="008C515A"/>
    <w:rsid w:val="008C64E0"/>
    <w:rsid w:val="008C67BA"/>
    <w:rsid w:val="008C6864"/>
    <w:rsid w:val="008C68D8"/>
    <w:rsid w:val="008C6A90"/>
    <w:rsid w:val="008C6CE1"/>
    <w:rsid w:val="008C6DA2"/>
    <w:rsid w:val="008C791A"/>
    <w:rsid w:val="008C7AA2"/>
    <w:rsid w:val="008C7C58"/>
    <w:rsid w:val="008C7F78"/>
    <w:rsid w:val="008D007F"/>
    <w:rsid w:val="008D03E0"/>
    <w:rsid w:val="008D1963"/>
    <w:rsid w:val="008D1E0E"/>
    <w:rsid w:val="008D2EB1"/>
    <w:rsid w:val="008D34B9"/>
    <w:rsid w:val="008D34FB"/>
    <w:rsid w:val="008D3B50"/>
    <w:rsid w:val="008D3B74"/>
    <w:rsid w:val="008D5634"/>
    <w:rsid w:val="008D57D7"/>
    <w:rsid w:val="008D6BD9"/>
    <w:rsid w:val="008D72EA"/>
    <w:rsid w:val="008D75EA"/>
    <w:rsid w:val="008D7CE8"/>
    <w:rsid w:val="008D7E5E"/>
    <w:rsid w:val="008D7F2A"/>
    <w:rsid w:val="008E0006"/>
    <w:rsid w:val="008E0444"/>
    <w:rsid w:val="008E0647"/>
    <w:rsid w:val="008E1275"/>
    <w:rsid w:val="008E17A0"/>
    <w:rsid w:val="008E26D8"/>
    <w:rsid w:val="008E2AB8"/>
    <w:rsid w:val="008E3BE0"/>
    <w:rsid w:val="008E4DD8"/>
    <w:rsid w:val="008E56A5"/>
    <w:rsid w:val="008E5BA4"/>
    <w:rsid w:val="008E63E9"/>
    <w:rsid w:val="008E65D1"/>
    <w:rsid w:val="008E7373"/>
    <w:rsid w:val="008E7597"/>
    <w:rsid w:val="008E77A6"/>
    <w:rsid w:val="008E7B2B"/>
    <w:rsid w:val="008E7BF6"/>
    <w:rsid w:val="008F0AC4"/>
    <w:rsid w:val="008F0F36"/>
    <w:rsid w:val="008F15E5"/>
    <w:rsid w:val="008F1785"/>
    <w:rsid w:val="008F1ABD"/>
    <w:rsid w:val="008F2C28"/>
    <w:rsid w:val="008F3035"/>
    <w:rsid w:val="008F431A"/>
    <w:rsid w:val="008F4A89"/>
    <w:rsid w:val="008F4BB7"/>
    <w:rsid w:val="008F4C7B"/>
    <w:rsid w:val="008F4CAB"/>
    <w:rsid w:val="008F4DA5"/>
    <w:rsid w:val="008F5F59"/>
    <w:rsid w:val="008F60AF"/>
    <w:rsid w:val="008F6361"/>
    <w:rsid w:val="008F69B3"/>
    <w:rsid w:val="008F6C1F"/>
    <w:rsid w:val="008F6D19"/>
    <w:rsid w:val="008F7333"/>
    <w:rsid w:val="009008E1"/>
    <w:rsid w:val="00900A6A"/>
    <w:rsid w:val="00900D39"/>
    <w:rsid w:val="00901C82"/>
    <w:rsid w:val="00901EDC"/>
    <w:rsid w:val="00902217"/>
    <w:rsid w:val="00902655"/>
    <w:rsid w:val="00902681"/>
    <w:rsid w:val="00902988"/>
    <w:rsid w:val="00902A00"/>
    <w:rsid w:val="00902D93"/>
    <w:rsid w:val="00902EB3"/>
    <w:rsid w:val="009034E2"/>
    <w:rsid w:val="009037FD"/>
    <w:rsid w:val="00904751"/>
    <w:rsid w:val="009051D5"/>
    <w:rsid w:val="00905493"/>
    <w:rsid w:val="009057D9"/>
    <w:rsid w:val="00905CB6"/>
    <w:rsid w:val="00906364"/>
    <w:rsid w:val="00906B59"/>
    <w:rsid w:val="00907016"/>
    <w:rsid w:val="00907AAD"/>
    <w:rsid w:val="00911065"/>
    <w:rsid w:val="00911205"/>
    <w:rsid w:val="009123DC"/>
    <w:rsid w:val="00913195"/>
    <w:rsid w:val="00913DFF"/>
    <w:rsid w:val="0091487C"/>
    <w:rsid w:val="00914B43"/>
    <w:rsid w:val="00914EB9"/>
    <w:rsid w:val="00915225"/>
    <w:rsid w:val="00915476"/>
    <w:rsid w:val="00915580"/>
    <w:rsid w:val="00915760"/>
    <w:rsid w:val="00915879"/>
    <w:rsid w:val="00917330"/>
    <w:rsid w:val="00920242"/>
    <w:rsid w:val="0092036B"/>
    <w:rsid w:val="00920449"/>
    <w:rsid w:val="00920476"/>
    <w:rsid w:val="00921054"/>
    <w:rsid w:val="0092127C"/>
    <w:rsid w:val="009214C9"/>
    <w:rsid w:val="00921509"/>
    <w:rsid w:val="00921755"/>
    <w:rsid w:val="00922654"/>
    <w:rsid w:val="00922EB0"/>
    <w:rsid w:val="00922F71"/>
    <w:rsid w:val="009245B3"/>
    <w:rsid w:val="00924E3A"/>
    <w:rsid w:val="00925F85"/>
    <w:rsid w:val="00927AF4"/>
    <w:rsid w:val="009300C7"/>
    <w:rsid w:val="009301AD"/>
    <w:rsid w:val="0093025F"/>
    <w:rsid w:val="009308F6"/>
    <w:rsid w:val="00931B5F"/>
    <w:rsid w:val="00932D09"/>
    <w:rsid w:val="00932E2D"/>
    <w:rsid w:val="00933030"/>
    <w:rsid w:val="00933141"/>
    <w:rsid w:val="00933734"/>
    <w:rsid w:val="00933DEB"/>
    <w:rsid w:val="009343C9"/>
    <w:rsid w:val="009345EA"/>
    <w:rsid w:val="009347B7"/>
    <w:rsid w:val="00934D21"/>
    <w:rsid w:val="00934E96"/>
    <w:rsid w:val="00935B3A"/>
    <w:rsid w:val="00935F9F"/>
    <w:rsid w:val="009360C5"/>
    <w:rsid w:val="00936919"/>
    <w:rsid w:val="009370D1"/>
    <w:rsid w:val="009401C0"/>
    <w:rsid w:val="00940D49"/>
    <w:rsid w:val="0094180A"/>
    <w:rsid w:val="0094221F"/>
    <w:rsid w:val="0094245E"/>
    <w:rsid w:val="0094262F"/>
    <w:rsid w:val="0094302E"/>
    <w:rsid w:val="0094320C"/>
    <w:rsid w:val="0094391B"/>
    <w:rsid w:val="00943AEC"/>
    <w:rsid w:val="00943C9C"/>
    <w:rsid w:val="00944FA9"/>
    <w:rsid w:val="00945C9F"/>
    <w:rsid w:val="00946605"/>
    <w:rsid w:val="00946D1B"/>
    <w:rsid w:val="0094768B"/>
    <w:rsid w:val="00947FC6"/>
    <w:rsid w:val="00950B93"/>
    <w:rsid w:val="00950F1F"/>
    <w:rsid w:val="009516C5"/>
    <w:rsid w:val="00951934"/>
    <w:rsid w:val="00952726"/>
    <w:rsid w:val="00952E97"/>
    <w:rsid w:val="00952F64"/>
    <w:rsid w:val="009532DD"/>
    <w:rsid w:val="00953309"/>
    <w:rsid w:val="00953A92"/>
    <w:rsid w:val="00953DA5"/>
    <w:rsid w:val="00954074"/>
    <w:rsid w:val="00954595"/>
    <w:rsid w:val="009548F5"/>
    <w:rsid w:val="0095509C"/>
    <w:rsid w:val="0095547F"/>
    <w:rsid w:val="00955AD9"/>
    <w:rsid w:val="00955D99"/>
    <w:rsid w:val="00956ACF"/>
    <w:rsid w:val="00957966"/>
    <w:rsid w:val="009602FF"/>
    <w:rsid w:val="00960935"/>
    <w:rsid w:val="00961067"/>
    <w:rsid w:val="0096179D"/>
    <w:rsid w:val="009619C6"/>
    <w:rsid w:val="0096231A"/>
    <w:rsid w:val="0096246C"/>
    <w:rsid w:val="009632E6"/>
    <w:rsid w:val="00963885"/>
    <w:rsid w:val="009641CF"/>
    <w:rsid w:val="00964FC3"/>
    <w:rsid w:val="00965645"/>
    <w:rsid w:val="00965D1C"/>
    <w:rsid w:val="00965E18"/>
    <w:rsid w:val="00965FDE"/>
    <w:rsid w:val="009664AD"/>
    <w:rsid w:val="00966585"/>
    <w:rsid w:val="00966615"/>
    <w:rsid w:val="00967D0C"/>
    <w:rsid w:val="0097074D"/>
    <w:rsid w:val="0097145A"/>
    <w:rsid w:val="00971909"/>
    <w:rsid w:val="00971A2E"/>
    <w:rsid w:val="00971B36"/>
    <w:rsid w:val="00972135"/>
    <w:rsid w:val="0097288A"/>
    <w:rsid w:val="0097337C"/>
    <w:rsid w:val="00973576"/>
    <w:rsid w:val="009736D5"/>
    <w:rsid w:val="0097422F"/>
    <w:rsid w:val="00974696"/>
    <w:rsid w:val="00974950"/>
    <w:rsid w:val="009753E2"/>
    <w:rsid w:val="009753E4"/>
    <w:rsid w:val="00975656"/>
    <w:rsid w:val="00975A95"/>
    <w:rsid w:val="00976123"/>
    <w:rsid w:val="00976B02"/>
    <w:rsid w:val="00976DB0"/>
    <w:rsid w:val="00976DFD"/>
    <w:rsid w:val="00976E32"/>
    <w:rsid w:val="009771B1"/>
    <w:rsid w:val="0097728A"/>
    <w:rsid w:val="00981277"/>
    <w:rsid w:val="009814C6"/>
    <w:rsid w:val="00981D55"/>
    <w:rsid w:val="009821A9"/>
    <w:rsid w:val="00982953"/>
    <w:rsid w:val="00983399"/>
    <w:rsid w:val="00983516"/>
    <w:rsid w:val="0098359D"/>
    <w:rsid w:val="009838EB"/>
    <w:rsid w:val="00983924"/>
    <w:rsid w:val="009849EE"/>
    <w:rsid w:val="00985AC9"/>
    <w:rsid w:val="009865EB"/>
    <w:rsid w:val="00987569"/>
    <w:rsid w:val="00987DB1"/>
    <w:rsid w:val="00987F43"/>
    <w:rsid w:val="0099084F"/>
    <w:rsid w:val="00990A43"/>
    <w:rsid w:val="00991C2D"/>
    <w:rsid w:val="009928CB"/>
    <w:rsid w:val="00992C0C"/>
    <w:rsid w:val="0099341B"/>
    <w:rsid w:val="009935C3"/>
    <w:rsid w:val="0099364C"/>
    <w:rsid w:val="00993C2E"/>
    <w:rsid w:val="00993E1D"/>
    <w:rsid w:val="00995302"/>
    <w:rsid w:val="00995610"/>
    <w:rsid w:val="00995898"/>
    <w:rsid w:val="00995A87"/>
    <w:rsid w:val="00996262"/>
    <w:rsid w:val="00996609"/>
    <w:rsid w:val="0099676E"/>
    <w:rsid w:val="0099738F"/>
    <w:rsid w:val="009975F9"/>
    <w:rsid w:val="00997CB6"/>
    <w:rsid w:val="00997D6E"/>
    <w:rsid w:val="00997FFB"/>
    <w:rsid w:val="009A08DD"/>
    <w:rsid w:val="009A0BC7"/>
    <w:rsid w:val="009A17A1"/>
    <w:rsid w:val="009A1B5B"/>
    <w:rsid w:val="009A214F"/>
    <w:rsid w:val="009A25F3"/>
    <w:rsid w:val="009A2776"/>
    <w:rsid w:val="009A30C1"/>
    <w:rsid w:val="009A40EA"/>
    <w:rsid w:val="009A4157"/>
    <w:rsid w:val="009A5846"/>
    <w:rsid w:val="009A5DCA"/>
    <w:rsid w:val="009A639A"/>
    <w:rsid w:val="009A6701"/>
    <w:rsid w:val="009A69B2"/>
    <w:rsid w:val="009A7495"/>
    <w:rsid w:val="009A7832"/>
    <w:rsid w:val="009A794E"/>
    <w:rsid w:val="009B0E8D"/>
    <w:rsid w:val="009B12B8"/>
    <w:rsid w:val="009B12BF"/>
    <w:rsid w:val="009B170B"/>
    <w:rsid w:val="009B2B1A"/>
    <w:rsid w:val="009B2C1D"/>
    <w:rsid w:val="009B3147"/>
    <w:rsid w:val="009B455E"/>
    <w:rsid w:val="009B4598"/>
    <w:rsid w:val="009B46E8"/>
    <w:rsid w:val="009B56F8"/>
    <w:rsid w:val="009B586B"/>
    <w:rsid w:val="009B634D"/>
    <w:rsid w:val="009B6AB8"/>
    <w:rsid w:val="009B6D02"/>
    <w:rsid w:val="009B6D30"/>
    <w:rsid w:val="009B74BB"/>
    <w:rsid w:val="009B7DB9"/>
    <w:rsid w:val="009B7F8A"/>
    <w:rsid w:val="009C0010"/>
    <w:rsid w:val="009C0599"/>
    <w:rsid w:val="009C05BB"/>
    <w:rsid w:val="009C0C02"/>
    <w:rsid w:val="009C0D08"/>
    <w:rsid w:val="009C1D3C"/>
    <w:rsid w:val="009C211D"/>
    <w:rsid w:val="009C2DDD"/>
    <w:rsid w:val="009C2F78"/>
    <w:rsid w:val="009C3106"/>
    <w:rsid w:val="009C31B2"/>
    <w:rsid w:val="009C36AA"/>
    <w:rsid w:val="009C3863"/>
    <w:rsid w:val="009C3BA1"/>
    <w:rsid w:val="009C3DA7"/>
    <w:rsid w:val="009C413D"/>
    <w:rsid w:val="009C46F2"/>
    <w:rsid w:val="009C4CAC"/>
    <w:rsid w:val="009C63CF"/>
    <w:rsid w:val="009C6686"/>
    <w:rsid w:val="009C68E4"/>
    <w:rsid w:val="009C6DDA"/>
    <w:rsid w:val="009C7CE8"/>
    <w:rsid w:val="009C7DC7"/>
    <w:rsid w:val="009C7F29"/>
    <w:rsid w:val="009C7F7C"/>
    <w:rsid w:val="009C7FCC"/>
    <w:rsid w:val="009D099F"/>
    <w:rsid w:val="009D0B85"/>
    <w:rsid w:val="009D1573"/>
    <w:rsid w:val="009D17E6"/>
    <w:rsid w:val="009D18D0"/>
    <w:rsid w:val="009D19F0"/>
    <w:rsid w:val="009D1A63"/>
    <w:rsid w:val="009D2108"/>
    <w:rsid w:val="009D25D5"/>
    <w:rsid w:val="009D2735"/>
    <w:rsid w:val="009D2876"/>
    <w:rsid w:val="009D2AAD"/>
    <w:rsid w:val="009D2C1F"/>
    <w:rsid w:val="009D3AD8"/>
    <w:rsid w:val="009D3DF1"/>
    <w:rsid w:val="009D4064"/>
    <w:rsid w:val="009D4228"/>
    <w:rsid w:val="009D4A8D"/>
    <w:rsid w:val="009D4E1B"/>
    <w:rsid w:val="009D4FB7"/>
    <w:rsid w:val="009D506B"/>
    <w:rsid w:val="009D5419"/>
    <w:rsid w:val="009D5678"/>
    <w:rsid w:val="009D5F84"/>
    <w:rsid w:val="009D6241"/>
    <w:rsid w:val="009D673E"/>
    <w:rsid w:val="009D6912"/>
    <w:rsid w:val="009D75E7"/>
    <w:rsid w:val="009D7C8F"/>
    <w:rsid w:val="009D7D22"/>
    <w:rsid w:val="009E047A"/>
    <w:rsid w:val="009E11C5"/>
    <w:rsid w:val="009E1578"/>
    <w:rsid w:val="009E161A"/>
    <w:rsid w:val="009E1B06"/>
    <w:rsid w:val="009E1BB3"/>
    <w:rsid w:val="009E1D72"/>
    <w:rsid w:val="009E262E"/>
    <w:rsid w:val="009E29D5"/>
    <w:rsid w:val="009E334B"/>
    <w:rsid w:val="009E3DFE"/>
    <w:rsid w:val="009E4B5C"/>
    <w:rsid w:val="009E4E48"/>
    <w:rsid w:val="009E57F1"/>
    <w:rsid w:val="009E6049"/>
    <w:rsid w:val="009E64ED"/>
    <w:rsid w:val="009E6CDA"/>
    <w:rsid w:val="009E6EB4"/>
    <w:rsid w:val="009E7668"/>
    <w:rsid w:val="009F1443"/>
    <w:rsid w:val="009F20DE"/>
    <w:rsid w:val="009F2200"/>
    <w:rsid w:val="009F2DF5"/>
    <w:rsid w:val="009F2E26"/>
    <w:rsid w:val="009F32E6"/>
    <w:rsid w:val="009F37DA"/>
    <w:rsid w:val="009F3AA1"/>
    <w:rsid w:val="009F40E2"/>
    <w:rsid w:val="009F4177"/>
    <w:rsid w:val="009F48F5"/>
    <w:rsid w:val="009F4E0D"/>
    <w:rsid w:val="009F505C"/>
    <w:rsid w:val="009F53B7"/>
    <w:rsid w:val="009F562A"/>
    <w:rsid w:val="009F5646"/>
    <w:rsid w:val="009F56A8"/>
    <w:rsid w:val="009F61ED"/>
    <w:rsid w:val="009F62FC"/>
    <w:rsid w:val="009F6C41"/>
    <w:rsid w:val="009F6EC7"/>
    <w:rsid w:val="00A000FA"/>
    <w:rsid w:val="00A00159"/>
    <w:rsid w:val="00A002F7"/>
    <w:rsid w:val="00A009A6"/>
    <w:rsid w:val="00A00A86"/>
    <w:rsid w:val="00A01110"/>
    <w:rsid w:val="00A01445"/>
    <w:rsid w:val="00A015A3"/>
    <w:rsid w:val="00A015EA"/>
    <w:rsid w:val="00A017EA"/>
    <w:rsid w:val="00A0186A"/>
    <w:rsid w:val="00A0189E"/>
    <w:rsid w:val="00A019A4"/>
    <w:rsid w:val="00A0207E"/>
    <w:rsid w:val="00A02156"/>
    <w:rsid w:val="00A0243F"/>
    <w:rsid w:val="00A029B7"/>
    <w:rsid w:val="00A03278"/>
    <w:rsid w:val="00A032C4"/>
    <w:rsid w:val="00A034E1"/>
    <w:rsid w:val="00A0392B"/>
    <w:rsid w:val="00A03BC0"/>
    <w:rsid w:val="00A04029"/>
    <w:rsid w:val="00A042B8"/>
    <w:rsid w:val="00A04401"/>
    <w:rsid w:val="00A0443D"/>
    <w:rsid w:val="00A044D2"/>
    <w:rsid w:val="00A047E6"/>
    <w:rsid w:val="00A04BDC"/>
    <w:rsid w:val="00A04D51"/>
    <w:rsid w:val="00A05BFE"/>
    <w:rsid w:val="00A06AC1"/>
    <w:rsid w:val="00A0788E"/>
    <w:rsid w:val="00A07A0A"/>
    <w:rsid w:val="00A07EEE"/>
    <w:rsid w:val="00A10073"/>
    <w:rsid w:val="00A104EE"/>
    <w:rsid w:val="00A10E4A"/>
    <w:rsid w:val="00A10F85"/>
    <w:rsid w:val="00A11E57"/>
    <w:rsid w:val="00A121C8"/>
    <w:rsid w:val="00A1265C"/>
    <w:rsid w:val="00A141C2"/>
    <w:rsid w:val="00A14359"/>
    <w:rsid w:val="00A14AEB"/>
    <w:rsid w:val="00A14DCE"/>
    <w:rsid w:val="00A15009"/>
    <w:rsid w:val="00A1557C"/>
    <w:rsid w:val="00A15C86"/>
    <w:rsid w:val="00A15DE7"/>
    <w:rsid w:val="00A16004"/>
    <w:rsid w:val="00A1701B"/>
    <w:rsid w:val="00A171B1"/>
    <w:rsid w:val="00A174E0"/>
    <w:rsid w:val="00A2025F"/>
    <w:rsid w:val="00A21445"/>
    <w:rsid w:val="00A21704"/>
    <w:rsid w:val="00A21734"/>
    <w:rsid w:val="00A21B0B"/>
    <w:rsid w:val="00A22270"/>
    <w:rsid w:val="00A22844"/>
    <w:rsid w:val="00A22A62"/>
    <w:rsid w:val="00A23199"/>
    <w:rsid w:val="00A2332F"/>
    <w:rsid w:val="00A23696"/>
    <w:rsid w:val="00A237CB"/>
    <w:rsid w:val="00A2394E"/>
    <w:rsid w:val="00A23D91"/>
    <w:rsid w:val="00A241BF"/>
    <w:rsid w:val="00A2510A"/>
    <w:rsid w:val="00A252E1"/>
    <w:rsid w:val="00A25819"/>
    <w:rsid w:val="00A26127"/>
    <w:rsid w:val="00A269C2"/>
    <w:rsid w:val="00A26AAF"/>
    <w:rsid w:val="00A27DB2"/>
    <w:rsid w:val="00A30D11"/>
    <w:rsid w:val="00A30D59"/>
    <w:rsid w:val="00A30E09"/>
    <w:rsid w:val="00A30E76"/>
    <w:rsid w:val="00A311D5"/>
    <w:rsid w:val="00A31239"/>
    <w:rsid w:val="00A3140A"/>
    <w:rsid w:val="00A31A4A"/>
    <w:rsid w:val="00A31A89"/>
    <w:rsid w:val="00A31CA1"/>
    <w:rsid w:val="00A32628"/>
    <w:rsid w:val="00A32C34"/>
    <w:rsid w:val="00A32E3E"/>
    <w:rsid w:val="00A331CB"/>
    <w:rsid w:val="00A3328C"/>
    <w:rsid w:val="00A33375"/>
    <w:rsid w:val="00A33458"/>
    <w:rsid w:val="00A33957"/>
    <w:rsid w:val="00A33D02"/>
    <w:rsid w:val="00A33D7F"/>
    <w:rsid w:val="00A34C40"/>
    <w:rsid w:val="00A34E3C"/>
    <w:rsid w:val="00A34FFA"/>
    <w:rsid w:val="00A35042"/>
    <w:rsid w:val="00A35A13"/>
    <w:rsid w:val="00A36327"/>
    <w:rsid w:val="00A3701C"/>
    <w:rsid w:val="00A37253"/>
    <w:rsid w:val="00A372F9"/>
    <w:rsid w:val="00A40D16"/>
    <w:rsid w:val="00A40F4F"/>
    <w:rsid w:val="00A42B84"/>
    <w:rsid w:val="00A44096"/>
    <w:rsid w:val="00A447B4"/>
    <w:rsid w:val="00A4554C"/>
    <w:rsid w:val="00A45787"/>
    <w:rsid w:val="00A4605D"/>
    <w:rsid w:val="00A462BB"/>
    <w:rsid w:val="00A463B9"/>
    <w:rsid w:val="00A463CF"/>
    <w:rsid w:val="00A46705"/>
    <w:rsid w:val="00A46E8B"/>
    <w:rsid w:val="00A47209"/>
    <w:rsid w:val="00A47332"/>
    <w:rsid w:val="00A473E9"/>
    <w:rsid w:val="00A47BC2"/>
    <w:rsid w:val="00A5040C"/>
    <w:rsid w:val="00A50820"/>
    <w:rsid w:val="00A50B71"/>
    <w:rsid w:val="00A51182"/>
    <w:rsid w:val="00A515D3"/>
    <w:rsid w:val="00A51C86"/>
    <w:rsid w:val="00A51CA9"/>
    <w:rsid w:val="00A52089"/>
    <w:rsid w:val="00A5292B"/>
    <w:rsid w:val="00A52AA6"/>
    <w:rsid w:val="00A52BD8"/>
    <w:rsid w:val="00A52EA3"/>
    <w:rsid w:val="00A533FE"/>
    <w:rsid w:val="00A55B08"/>
    <w:rsid w:val="00A56D90"/>
    <w:rsid w:val="00A56EFF"/>
    <w:rsid w:val="00A57122"/>
    <w:rsid w:val="00A57625"/>
    <w:rsid w:val="00A5769E"/>
    <w:rsid w:val="00A57A3D"/>
    <w:rsid w:val="00A57B67"/>
    <w:rsid w:val="00A6214D"/>
    <w:rsid w:val="00A624BE"/>
    <w:rsid w:val="00A6279E"/>
    <w:rsid w:val="00A62811"/>
    <w:rsid w:val="00A63290"/>
    <w:rsid w:val="00A6376B"/>
    <w:rsid w:val="00A63777"/>
    <w:rsid w:val="00A6380C"/>
    <w:rsid w:val="00A63E2E"/>
    <w:rsid w:val="00A647D0"/>
    <w:rsid w:val="00A6556B"/>
    <w:rsid w:val="00A6578E"/>
    <w:rsid w:val="00A6627D"/>
    <w:rsid w:val="00A66893"/>
    <w:rsid w:val="00A6760A"/>
    <w:rsid w:val="00A67D02"/>
    <w:rsid w:val="00A67D43"/>
    <w:rsid w:val="00A67F20"/>
    <w:rsid w:val="00A7017D"/>
    <w:rsid w:val="00A702D5"/>
    <w:rsid w:val="00A70468"/>
    <w:rsid w:val="00A7047F"/>
    <w:rsid w:val="00A706A3"/>
    <w:rsid w:val="00A71402"/>
    <w:rsid w:val="00A71BB3"/>
    <w:rsid w:val="00A72019"/>
    <w:rsid w:val="00A720F0"/>
    <w:rsid w:val="00A72653"/>
    <w:rsid w:val="00A72B97"/>
    <w:rsid w:val="00A7339B"/>
    <w:rsid w:val="00A73B91"/>
    <w:rsid w:val="00A73D21"/>
    <w:rsid w:val="00A74318"/>
    <w:rsid w:val="00A74763"/>
    <w:rsid w:val="00A747AF"/>
    <w:rsid w:val="00A75114"/>
    <w:rsid w:val="00A7782E"/>
    <w:rsid w:val="00A77FEC"/>
    <w:rsid w:val="00A801E1"/>
    <w:rsid w:val="00A8027F"/>
    <w:rsid w:val="00A806A6"/>
    <w:rsid w:val="00A8071F"/>
    <w:rsid w:val="00A810B8"/>
    <w:rsid w:val="00A82228"/>
    <w:rsid w:val="00A8260A"/>
    <w:rsid w:val="00A828C8"/>
    <w:rsid w:val="00A8469D"/>
    <w:rsid w:val="00A850E7"/>
    <w:rsid w:val="00A859C8"/>
    <w:rsid w:val="00A85CBF"/>
    <w:rsid w:val="00A85FF4"/>
    <w:rsid w:val="00A86190"/>
    <w:rsid w:val="00A867D3"/>
    <w:rsid w:val="00A8739B"/>
    <w:rsid w:val="00A874B8"/>
    <w:rsid w:val="00A8768C"/>
    <w:rsid w:val="00A877F4"/>
    <w:rsid w:val="00A879C5"/>
    <w:rsid w:val="00A903D3"/>
    <w:rsid w:val="00A914AA"/>
    <w:rsid w:val="00A91849"/>
    <w:rsid w:val="00A92598"/>
    <w:rsid w:val="00A930A7"/>
    <w:rsid w:val="00A93145"/>
    <w:rsid w:val="00A93919"/>
    <w:rsid w:val="00A94040"/>
    <w:rsid w:val="00A94854"/>
    <w:rsid w:val="00A952EC"/>
    <w:rsid w:val="00A955D1"/>
    <w:rsid w:val="00A9586B"/>
    <w:rsid w:val="00A959E6"/>
    <w:rsid w:val="00A95DFF"/>
    <w:rsid w:val="00A95F5E"/>
    <w:rsid w:val="00A96068"/>
    <w:rsid w:val="00A96208"/>
    <w:rsid w:val="00A9622A"/>
    <w:rsid w:val="00A96232"/>
    <w:rsid w:val="00A96277"/>
    <w:rsid w:val="00A965CD"/>
    <w:rsid w:val="00A96950"/>
    <w:rsid w:val="00A979C4"/>
    <w:rsid w:val="00A97A3A"/>
    <w:rsid w:val="00A97ECE"/>
    <w:rsid w:val="00AA021F"/>
    <w:rsid w:val="00AA07E3"/>
    <w:rsid w:val="00AA0CD9"/>
    <w:rsid w:val="00AA1385"/>
    <w:rsid w:val="00AA17B8"/>
    <w:rsid w:val="00AA18E1"/>
    <w:rsid w:val="00AA2AB8"/>
    <w:rsid w:val="00AA30D8"/>
    <w:rsid w:val="00AA330C"/>
    <w:rsid w:val="00AA389F"/>
    <w:rsid w:val="00AA3B6B"/>
    <w:rsid w:val="00AA3C3A"/>
    <w:rsid w:val="00AA3E16"/>
    <w:rsid w:val="00AA40BA"/>
    <w:rsid w:val="00AA440C"/>
    <w:rsid w:val="00AA4786"/>
    <w:rsid w:val="00AA4DD9"/>
    <w:rsid w:val="00AA51BF"/>
    <w:rsid w:val="00AA541E"/>
    <w:rsid w:val="00AA5572"/>
    <w:rsid w:val="00AA55C4"/>
    <w:rsid w:val="00AA57B8"/>
    <w:rsid w:val="00AA5C07"/>
    <w:rsid w:val="00AA5CDB"/>
    <w:rsid w:val="00AA5E45"/>
    <w:rsid w:val="00AA5E70"/>
    <w:rsid w:val="00AA63E9"/>
    <w:rsid w:val="00AA69A2"/>
    <w:rsid w:val="00AA6A68"/>
    <w:rsid w:val="00AA6B2D"/>
    <w:rsid w:val="00AA6CA9"/>
    <w:rsid w:val="00AA7624"/>
    <w:rsid w:val="00AA79B9"/>
    <w:rsid w:val="00AA7D11"/>
    <w:rsid w:val="00AB0105"/>
    <w:rsid w:val="00AB01BE"/>
    <w:rsid w:val="00AB06FC"/>
    <w:rsid w:val="00AB08DC"/>
    <w:rsid w:val="00AB0923"/>
    <w:rsid w:val="00AB0B9F"/>
    <w:rsid w:val="00AB0EBD"/>
    <w:rsid w:val="00AB0F0E"/>
    <w:rsid w:val="00AB11BA"/>
    <w:rsid w:val="00AB11D1"/>
    <w:rsid w:val="00AB1554"/>
    <w:rsid w:val="00AB2778"/>
    <w:rsid w:val="00AB27FA"/>
    <w:rsid w:val="00AB2B35"/>
    <w:rsid w:val="00AB3A43"/>
    <w:rsid w:val="00AB3C70"/>
    <w:rsid w:val="00AB40A2"/>
    <w:rsid w:val="00AB428C"/>
    <w:rsid w:val="00AB42BE"/>
    <w:rsid w:val="00AB479D"/>
    <w:rsid w:val="00AB4A6A"/>
    <w:rsid w:val="00AB4BBE"/>
    <w:rsid w:val="00AB4E68"/>
    <w:rsid w:val="00AB4F3C"/>
    <w:rsid w:val="00AB5A61"/>
    <w:rsid w:val="00AB6277"/>
    <w:rsid w:val="00AB6605"/>
    <w:rsid w:val="00AB6613"/>
    <w:rsid w:val="00AB689E"/>
    <w:rsid w:val="00AB6F17"/>
    <w:rsid w:val="00AB713C"/>
    <w:rsid w:val="00AB75B3"/>
    <w:rsid w:val="00AB7668"/>
    <w:rsid w:val="00AC02F7"/>
    <w:rsid w:val="00AC03C5"/>
    <w:rsid w:val="00AC0475"/>
    <w:rsid w:val="00AC4851"/>
    <w:rsid w:val="00AC5867"/>
    <w:rsid w:val="00AC5FEF"/>
    <w:rsid w:val="00AC61B1"/>
    <w:rsid w:val="00AC6358"/>
    <w:rsid w:val="00AC677B"/>
    <w:rsid w:val="00AD00F3"/>
    <w:rsid w:val="00AD09DB"/>
    <w:rsid w:val="00AD2354"/>
    <w:rsid w:val="00AD2712"/>
    <w:rsid w:val="00AD2EC3"/>
    <w:rsid w:val="00AD3161"/>
    <w:rsid w:val="00AD383F"/>
    <w:rsid w:val="00AD38AD"/>
    <w:rsid w:val="00AD3D50"/>
    <w:rsid w:val="00AD53A7"/>
    <w:rsid w:val="00AD55A8"/>
    <w:rsid w:val="00AD563A"/>
    <w:rsid w:val="00AD5763"/>
    <w:rsid w:val="00AD586A"/>
    <w:rsid w:val="00AD6106"/>
    <w:rsid w:val="00AD6334"/>
    <w:rsid w:val="00AD63B2"/>
    <w:rsid w:val="00AD773E"/>
    <w:rsid w:val="00AD7758"/>
    <w:rsid w:val="00AD7CEA"/>
    <w:rsid w:val="00AE0AB1"/>
    <w:rsid w:val="00AE0FEE"/>
    <w:rsid w:val="00AE132F"/>
    <w:rsid w:val="00AE15E6"/>
    <w:rsid w:val="00AE1BDB"/>
    <w:rsid w:val="00AE42FC"/>
    <w:rsid w:val="00AE45CF"/>
    <w:rsid w:val="00AE4BD5"/>
    <w:rsid w:val="00AE4FA7"/>
    <w:rsid w:val="00AE511E"/>
    <w:rsid w:val="00AE537D"/>
    <w:rsid w:val="00AE5B66"/>
    <w:rsid w:val="00AE5DAE"/>
    <w:rsid w:val="00AE5E2C"/>
    <w:rsid w:val="00AE69CE"/>
    <w:rsid w:val="00AE71D3"/>
    <w:rsid w:val="00AF01D2"/>
    <w:rsid w:val="00AF0A12"/>
    <w:rsid w:val="00AF0DBE"/>
    <w:rsid w:val="00AF11B8"/>
    <w:rsid w:val="00AF28FD"/>
    <w:rsid w:val="00AF2B6C"/>
    <w:rsid w:val="00AF2B8C"/>
    <w:rsid w:val="00AF342A"/>
    <w:rsid w:val="00AF41A9"/>
    <w:rsid w:val="00AF4D1D"/>
    <w:rsid w:val="00AF66A6"/>
    <w:rsid w:val="00AF69CA"/>
    <w:rsid w:val="00AF6CA9"/>
    <w:rsid w:val="00AF6EC0"/>
    <w:rsid w:val="00AF7BF1"/>
    <w:rsid w:val="00B0011C"/>
    <w:rsid w:val="00B0110E"/>
    <w:rsid w:val="00B01994"/>
    <w:rsid w:val="00B02047"/>
    <w:rsid w:val="00B024CC"/>
    <w:rsid w:val="00B026EB"/>
    <w:rsid w:val="00B02734"/>
    <w:rsid w:val="00B02E70"/>
    <w:rsid w:val="00B0311B"/>
    <w:rsid w:val="00B035D2"/>
    <w:rsid w:val="00B03981"/>
    <w:rsid w:val="00B03CA4"/>
    <w:rsid w:val="00B0496E"/>
    <w:rsid w:val="00B04A17"/>
    <w:rsid w:val="00B04BB0"/>
    <w:rsid w:val="00B04F51"/>
    <w:rsid w:val="00B0576A"/>
    <w:rsid w:val="00B05C17"/>
    <w:rsid w:val="00B05D59"/>
    <w:rsid w:val="00B063E7"/>
    <w:rsid w:val="00B06CAE"/>
    <w:rsid w:val="00B06F81"/>
    <w:rsid w:val="00B073BC"/>
    <w:rsid w:val="00B07BAC"/>
    <w:rsid w:val="00B1019D"/>
    <w:rsid w:val="00B108F9"/>
    <w:rsid w:val="00B10A69"/>
    <w:rsid w:val="00B112E5"/>
    <w:rsid w:val="00B1213C"/>
    <w:rsid w:val="00B139A5"/>
    <w:rsid w:val="00B13C02"/>
    <w:rsid w:val="00B14345"/>
    <w:rsid w:val="00B152EE"/>
    <w:rsid w:val="00B15E37"/>
    <w:rsid w:val="00B16879"/>
    <w:rsid w:val="00B175CE"/>
    <w:rsid w:val="00B17ABA"/>
    <w:rsid w:val="00B17BCD"/>
    <w:rsid w:val="00B17F65"/>
    <w:rsid w:val="00B2006E"/>
    <w:rsid w:val="00B201A4"/>
    <w:rsid w:val="00B207C5"/>
    <w:rsid w:val="00B2097B"/>
    <w:rsid w:val="00B20A02"/>
    <w:rsid w:val="00B20BE5"/>
    <w:rsid w:val="00B2160D"/>
    <w:rsid w:val="00B21699"/>
    <w:rsid w:val="00B216A2"/>
    <w:rsid w:val="00B219C4"/>
    <w:rsid w:val="00B21F98"/>
    <w:rsid w:val="00B22AAC"/>
    <w:rsid w:val="00B22BAF"/>
    <w:rsid w:val="00B22E0F"/>
    <w:rsid w:val="00B237EE"/>
    <w:rsid w:val="00B238F7"/>
    <w:rsid w:val="00B24231"/>
    <w:rsid w:val="00B245A8"/>
    <w:rsid w:val="00B24D8B"/>
    <w:rsid w:val="00B25420"/>
    <w:rsid w:val="00B25962"/>
    <w:rsid w:val="00B261A6"/>
    <w:rsid w:val="00B26C81"/>
    <w:rsid w:val="00B26CF4"/>
    <w:rsid w:val="00B26E6A"/>
    <w:rsid w:val="00B30C93"/>
    <w:rsid w:val="00B31D0B"/>
    <w:rsid w:val="00B31D84"/>
    <w:rsid w:val="00B32034"/>
    <w:rsid w:val="00B32134"/>
    <w:rsid w:val="00B32EB9"/>
    <w:rsid w:val="00B33094"/>
    <w:rsid w:val="00B33161"/>
    <w:rsid w:val="00B33E45"/>
    <w:rsid w:val="00B33E61"/>
    <w:rsid w:val="00B33F34"/>
    <w:rsid w:val="00B34486"/>
    <w:rsid w:val="00B36690"/>
    <w:rsid w:val="00B37818"/>
    <w:rsid w:val="00B3786A"/>
    <w:rsid w:val="00B37A62"/>
    <w:rsid w:val="00B37FD3"/>
    <w:rsid w:val="00B40500"/>
    <w:rsid w:val="00B40CAE"/>
    <w:rsid w:val="00B41B0E"/>
    <w:rsid w:val="00B4274B"/>
    <w:rsid w:val="00B42B7F"/>
    <w:rsid w:val="00B43CC8"/>
    <w:rsid w:val="00B44243"/>
    <w:rsid w:val="00B45364"/>
    <w:rsid w:val="00B45556"/>
    <w:rsid w:val="00B45C2D"/>
    <w:rsid w:val="00B46100"/>
    <w:rsid w:val="00B46805"/>
    <w:rsid w:val="00B46E4C"/>
    <w:rsid w:val="00B4740A"/>
    <w:rsid w:val="00B5006D"/>
    <w:rsid w:val="00B505C5"/>
    <w:rsid w:val="00B50E9B"/>
    <w:rsid w:val="00B51E59"/>
    <w:rsid w:val="00B52430"/>
    <w:rsid w:val="00B52635"/>
    <w:rsid w:val="00B531F4"/>
    <w:rsid w:val="00B53562"/>
    <w:rsid w:val="00B53AAE"/>
    <w:rsid w:val="00B53EFE"/>
    <w:rsid w:val="00B540EC"/>
    <w:rsid w:val="00B54192"/>
    <w:rsid w:val="00B55C80"/>
    <w:rsid w:val="00B55DA7"/>
    <w:rsid w:val="00B55FAD"/>
    <w:rsid w:val="00B572C9"/>
    <w:rsid w:val="00B61445"/>
    <w:rsid w:val="00B61C2A"/>
    <w:rsid w:val="00B61DE9"/>
    <w:rsid w:val="00B61ED7"/>
    <w:rsid w:val="00B62249"/>
    <w:rsid w:val="00B625D8"/>
    <w:rsid w:val="00B62632"/>
    <w:rsid w:val="00B62714"/>
    <w:rsid w:val="00B62936"/>
    <w:rsid w:val="00B62A36"/>
    <w:rsid w:val="00B641D3"/>
    <w:rsid w:val="00B6450F"/>
    <w:rsid w:val="00B64CED"/>
    <w:rsid w:val="00B654A8"/>
    <w:rsid w:val="00B656A5"/>
    <w:rsid w:val="00B65DEE"/>
    <w:rsid w:val="00B67815"/>
    <w:rsid w:val="00B67E94"/>
    <w:rsid w:val="00B705CC"/>
    <w:rsid w:val="00B7079B"/>
    <w:rsid w:val="00B71209"/>
    <w:rsid w:val="00B716CF"/>
    <w:rsid w:val="00B72440"/>
    <w:rsid w:val="00B72E5A"/>
    <w:rsid w:val="00B739FE"/>
    <w:rsid w:val="00B73B24"/>
    <w:rsid w:val="00B741E0"/>
    <w:rsid w:val="00B748F8"/>
    <w:rsid w:val="00B74A0F"/>
    <w:rsid w:val="00B74D5B"/>
    <w:rsid w:val="00B74E6D"/>
    <w:rsid w:val="00B75332"/>
    <w:rsid w:val="00B75933"/>
    <w:rsid w:val="00B75F94"/>
    <w:rsid w:val="00B76859"/>
    <w:rsid w:val="00B76B31"/>
    <w:rsid w:val="00B77A9F"/>
    <w:rsid w:val="00B77BFA"/>
    <w:rsid w:val="00B803C2"/>
    <w:rsid w:val="00B80B28"/>
    <w:rsid w:val="00B810D8"/>
    <w:rsid w:val="00B81438"/>
    <w:rsid w:val="00B81D9C"/>
    <w:rsid w:val="00B823FC"/>
    <w:rsid w:val="00B829F9"/>
    <w:rsid w:val="00B82E74"/>
    <w:rsid w:val="00B8311D"/>
    <w:rsid w:val="00B84094"/>
    <w:rsid w:val="00B84933"/>
    <w:rsid w:val="00B852FC"/>
    <w:rsid w:val="00B857BF"/>
    <w:rsid w:val="00B85BFA"/>
    <w:rsid w:val="00B85D06"/>
    <w:rsid w:val="00B866F9"/>
    <w:rsid w:val="00B86E26"/>
    <w:rsid w:val="00B87384"/>
    <w:rsid w:val="00B87E95"/>
    <w:rsid w:val="00B9080B"/>
    <w:rsid w:val="00B90B08"/>
    <w:rsid w:val="00B91707"/>
    <w:rsid w:val="00B91C39"/>
    <w:rsid w:val="00B92288"/>
    <w:rsid w:val="00B92428"/>
    <w:rsid w:val="00B92B0A"/>
    <w:rsid w:val="00B931F4"/>
    <w:rsid w:val="00B9336C"/>
    <w:rsid w:val="00B93440"/>
    <w:rsid w:val="00B934E2"/>
    <w:rsid w:val="00B936B2"/>
    <w:rsid w:val="00B94BA3"/>
    <w:rsid w:val="00B94C16"/>
    <w:rsid w:val="00B95BE4"/>
    <w:rsid w:val="00B961FE"/>
    <w:rsid w:val="00B962E8"/>
    <w:rsid w:val="00B9704A"/>
    <w:rsid w:val="00B97418"/>
    <w:rsid w:val="00B9782E"/>
    <w:rsid w:val="00BA0BA1"/>
    <w:rsid w:val="00BA0DE9"/>
    <w:rsid w:val="00BA1496"/>
    <w:rsid w:val="00BA1D89"/>
    <w:rsid w:val="00BA2313"/>
    <w:rsid w:val="00BA3612"/>
    <w:rsid w:val="00BA3958"/>
    <w:rsid w:val="00BA3C42"/>
    <w:rsid w:val="00BA477D"/>
    <w:rsid w:val="00BA4C38"/>
    <w:rsid w:val="00BA522B"/>
    <w:rsid w:val="00BA52C6"/>
    <w:rsid w:val="00BA599E"/>
    <w:rsid w:val="00BA5BE2"/>
    <w:rsid w:val="00BA5C8E"/>
    <w:rsid w:val="00BA5E13"/>
    <w:rsid w:val="00BA603A"/>
    <w:rsid w:val="00BA6731"/>
    <w:rsid w:val="00BA69E4"/>
    <w:rsid w:val="00BA6C57"/>
    <w:rsid w:val="00BB00F5"/>
    <w:rsid w:val="00BB013A"/>
    <w:rsid w:val="00BB07BB"/>
    <w:rsid w:val="00BB0854"/>
    <w:rsid w:val="00BB24BF"/>
    <w:rsid w:val="00BB2F71"/>
    <w:rsid w:val="00BB3060"/>
    <w:rsid w:val="00BB34D2"/>
    <w:rsid w:val="00BB3A3A"/>
    <w:rsid w:val="00BB3BE9"/>
    <w:rsid w:val="00BB4B57"/>
    <w:rsid w:val="00BB59B4"/>
    <w:rsid w:val="00BB5DEE"/>
    <w:rsid w:val="00BB681A"/>
    <w:rsid w:val="00BB6F67"/>
    <w:rsid w:val="00BB7477"/>
    <w:rsid w:val="00BB7E3A"/>
    <w:rsid w:val="00BB7EC4"/>
    <w:rsid w:val="00BC04A5"/>
    <w:rsid w:val="00BC0522"/>
    <w:rsid w:val="00BC06E5"/>
    <w:rsid w:val="00BC0D41"/>
    <w:rsid w:val="00BC1245"/>
    <w:rsid w:val="00BC2D3E"/>
    <w:rsid w:val="00BC2DD1"/>
    <w:rsid w:val="00BC362D"/>
    <w:rsid w:val="00BC3919"/>
    <w:rsid w:val="00BC3D19"/>
    <w:rsid w:val="00BC441D"/>
    <w:rsid w:val="00BC45CA"/>
    <w:rsid w:val="00BC476E"/>
    <w:rsid w:val="00BC4D93"/>
    <w:rsid w:val="00BC54DA"/>
    <w:rsid w:val="00BC5F09"/>
    <w:rsid w:val="00BC62E0"/>
    <w:rsid w:val="00BC65D9"/>
    <w:rsid w:val="00BC6A21"/>
    <w:rsid w:val="00BC6EB5"/>
    <w:rsid w:val="00BC773D"/>
    <w:rsid w:val="00BC7C24"/>
    <w:rsid w:val="00BC7C84"/>
    <w:rsid w:val="00BD08C5"/>
    <w:rsid w:val="00BD0A3E"/>
    <w:rsid w:val="00BD10C7"/>
    <w:rsid w:val="00BD1106"/>
    <w:rsid w:val="00BD121F"/>
    <w:rsid w:val="00BD158F"/>
    <w:rsid w:val="00BD232F"/>
    <w:rsid w:val="00BD23C8"/>
    <w:rsid w:val="00BD2722"/>
    <w:rsid w:val="00BD2964"/>
    <w:rsid w:val="00BD2AC5"/>
    <w:rsid w:val="00BD2E36"/>
    <w:rsid w:val="00BD3D3A"/>
    <w:rsid w:val="00BD3F02"/>
    <w:rsid w:val="00BD5778"/>
    <w:rsid w:val="00BD57E1"/>
    <w:rsid w:val="00BD580E"/>
    <w:rsid w:val="00BD5C92"/>
    <w:rsid w:val="00BD6267"/>
    <w:rsid w:val="00BD7B8D"/>
    <w:rsid w:val="00BE0073"/>
    <w:rsid w:val="00BE0319"/>
    <w:rsid w:val="00BE0936"/>
    <w:rsid w:val="00BE0BE1"/>
    <w:rsid w:val="00BE126F"/>
    <w:rsid w:val="00BE1B7C"/>
    <w:rsid w:val="00BE282F"/>
    <w:rsid w:val="00BE2B50"/>
    <w:rsid w:val="00BE2E26"/>
    <w:rsid w:val="00BE3250"/>
    <w:rsid w:val="00BE361F"/>
    <w:rsid w:val="00BE39CF"/>
    <w:rsid w:val="00BE3E06"/>
    <w:rsid w:val="00BE51B7"/>
    <w:rsid w:val="00BE5CC3"/>
    <w:rsid w:val="00BE6526"/>
    <w:rsid w:val="00BE75CD"/>
    <w:rsid w:val="00BE7BD0"/>
    <w:rsid w:val="00BF0D8A"/>
    <w:rsid w:val="00BF0E43"/>
    <w:rsid w:val="00BF11F4"/>
    <w:rsid w:val="00BF1655"/>
    <w:rsid w:val="00BF214B"/>
    <w:rsid w:val="00BF24D5"/>
    <w:rsid w:val="00BF250E"/>
    <w:rsid w:val="00BF2664"/>
    <w:rsid w:val="00BF2792"/>
    <w:rsid w:val="00BF39D2"/>
    <w:rsid w:val="00BF3A75"/>
    <w:rsid w:val="00BF4527"/>
    <w:rsid w:val="00BF468E"/>
    <w:rsid w:val="00BF46F0"/>
    <w:rsid w:val="00BF49AA"/>
    <w:rsid w:val="00BF4E42"/>
    <w:rsid w:val="00BF4E8F"/>
    <w:rsid w:val="00BF517C"/>
    <w:rsid w:val="00BF526B"/>
    <w:rsid w:val="00BF542A"/>
    <w:rsid w:val="00BF5BD3"/>
    <w:rsid w:val="00BF6644"/>
    <w:rsid w:val="00BF6BBF"/>
    <w:rsid w:val="00BF6F92"/>
    <w:rsid w:val="00BF726A"/>
    <w:rsid w:val="00BF787C"/>
    <w:rsid w:val="00BF7B79"/>
    <w:rsid w:val="00C000E2"/>
    <w:rsid w:val="00C00966"/>
    <w:rsid w:val="00C012E7"/>
    <w:rsid w:val="00C01C3D"/>
    <w:rsid w:val="00C022AF"/>
    <w:rsid w:val="00C02B49"/>
    <w:rsid w:val="00C02DA5"/>
    <w:rsid w:val="00C02DDD"/>
    <w:rsid w:val="00C030A7"/>
    <w:rsid w:val="00C03820"/>
    <w:rsid w:val="00C04081"/>
    <w:rsid w:val="00C0413B"/>
    <w:rsid w:val="00C04378"/>
    <w:rsid w:val="00C0679A"/>
    <w:rsid w:val="00C075D9"/>
    <w:rsid w:val="00C0794F"/>
    <w:rsid w:val="00C10700"/>
    <w:rsid w:val="00C1080D"/>
    <w:rsid w:val="00C10B24"/>
    <w:rsid w:val="00C11850"/>
    <w:rsid w:val="00C11D78"/>
    <w:rsid w:val="00C1201C"/>
    <w:rsid w:val="00C12CC3"/>
    <w:rsid w:val="00C13B1B"/>
    <w:rsid w:val="00C13C73"/>
    <w:rsid w:val="00C1405A"/>
    <w:rsid w:val="00C14964"/>
    <w:rsid w:val="00C14FE9"/>
    <w:rsid w:val="00C16E0D"/>
    <w:rsid w:val="00C20065"/>
    <w:rsid w:val="00C203F4"/>
    <w:rsid w:val="00C20458"/>
    <w:rsid w:val="00C209E0"/>
    <w:rsid w:val="00C20B47"/>
    <w:rsid w:val="00C210D7"/>
    <w:rsid w:val="00C2114F"/>
    <w:rsid w:val="00C213F5"/>
    <w:rsid w:val="00C2163B"/>
    <w:rsid w:val="00C22973"/>
    <w:rsid w:val="00C22C3A"/>
    <w:rsid w:val="00C22C47"/>
    <w:rsid w:val="00C22F2F"/>
    <w:rsid w:val="00C231BE"/>
    <w:rsid w:val="00C23495"/>
    <w:rsid w:val="00C23C18"/>
    <w:rsid w:val="00C24558"/>
    <w:rsid w:val="00C247D9"/>
    <w:rsid w:val="00C2482F"/>
    <w:rsid w:val="00C25A77"/>
    <w:rsid w:val="00C271F0"/>
    <w:rsid w:val="00C27773"/>
    <w:rsid w:val="00C278E6"/>
    <w:rsid w:val="00C30470"/>
    <w:rsid w:val="00C311BB"/>
    <w:rsid w:val="00C31B1E"/>
    <w:rsid w:val="00C321BE"/>
    <w:rsid w:val="00C32327"/>
    <w:rsid w:val="00C32B08"/>
    <w:rsid w:val="00C32F20"/>
    <w:rsid w:val="00C338DB"/>
    <w:rsid w:val="00C33B0F"/>
    <w:rsid w:val="00C33BAA"/>
    <w:rsid w:val="00C33FD3"/>
    <w:rsid w:val="00C33FEA"/>
    <w:rsid w:val="00C340F6"/>
    <w:rsid w:val="00C34E50"/>
    <w:rsid w:val="00C35187"/>
    <w:rsid w:val="00C354D8"/>
    <w:rsid w:val="00C35A5E"/>
    <w:rsid w:val="00C36966"/>
    <w:rsid w:val="00C36D48"/>
    <w:rsid w:val="00C37BB2"/>
    <w:rsid w:val="00C37E05"/>
    <w:rsid w:val="00C40119"/>
    <w:rsid w:val="00C402A5"/>
    <w:rsid w:val="00C40768"/>
    <w:rsid w:val="00C409E2"/>
    <w:rsid w:val="00C40FC9"/>
    <w:rsid w:val="00C41023"/>
    <w:rsid w:val="00C412C2"/>
    <w:rsid w:val="00C415B6"/>
    <w:rsid w:val="00C4184F"/>
    <w:rsid w:val="00C42955"/>
    <w:rsid w:val="00C4323C"/>
    <w:rsid w:val="00C4418F"/>
    <w:rsid w:val="00C44254"/>
    <w:rsid w:val="00C4470A"/>
    <w:rsid w:val="00C4472F"/>
    <w:rsid w:val="00C4550C"/>
    <w:rsid w:val="00C4565B"/>
    <w:rsid w:val="00C461C2"/>
    <w:rsid w:val="00C469EF"/>
    <w:rsid w:val="00C46D69"/>
    <w:rsid w:val="00C47255"/>
    <w:rsid w:val="00C473E5"/>
    <w:rsid w:val="00C5042A"/>
    <w:rsid w:val="00C506A9"/>
    <w:rsid w:val="00C5084B"/>
    <w:rsid w:val="00C5237F"/>
    <w:rsid w:val="00C524D3"/>
    <w:rsid w:val="00C527FB"/>
    <w:rsid w:val="00C5331C"/>
    <w:rsid w:val="00C53322"/>
    <w:rsid w:val="00C53926"/>
    <w:rsid w:val="00C539EF"/>
    <w:rsid w:val="00C5437B"/>
    <w:rsid w:val="00C5507E"/>
    <w:rsid w:val="00C55196"/>
    <w:rsid w:val="00C55B1B"/>
    <w:rsid w:val="00C56638"/>
    <w:rsid w:val="00C57219"/>
    <w:rsid w:val="00C6030E"/>
    <w:rsid w:val="00C605A8"/>
    <w:rsid w:val="00C611F4"/>
    <w:rsid w:val="00C614C4"/>
    <w:rsid w:val="00C617C9"/>
    <w:rsid w:val="00C61D3B"/>
    <w:rsid w:val="00C61F75"/>
    <w:rsid w:val="00C620F5"/>
    <w:rsid w:val="00C6251D"/>
    <w:rsid w:val="00C62840"/>
    <w:rsid w:val="00C6292D"/>
    <w:rsid w:val="00C62B79"/>
    <w:rsid w:val="00C62BE9"/>
    <w:rsid w:val="00C62DFE"/>
    <w:rsid w:val="00C637B0"/>
    <w:rsid w:val="00C64513"/>
    <w:rsid w:val="00C64819"/>
    <w:rsid w:val="00C64C09"/>
    <w:rsid w:val="00C64C1D"/>
    <w:rsid w:val="00C6564A"/>
    <w:rsid w:val="00C65B5D"/>
    <w:rsid w:val="00C66065"/>
    <w:rsid w:val="00C660B4"/>
    <w:rsid w:val="00C67297"/>
    <w:rsid w:val="00C676FC"/>
    <w:rsid w:val="00C67A69"/>
    <w:rsid w:val="00C67C6E"/>
    <w:rsid w:val="00C67F88"/>
    <w:rsid w:val="00C702F8"/>
    <w:rsid w:val="00C70A1B"/>
    <w:rsid w:val="00C70C58"/>
    <w:rsid w:val="00C70F5C"/>
    <w:rsid w:val="00C711E2"/>
    <w:rsid w:val="00C71AE0"/>
    <w:rsid w:val="00C71DE0"/>
    <w:rsid w:val="00C7241E"/>
    <w:rsid w:val="00C72560"/>
    <w:rsid w:val="00C72712"/>
    <w:rsid w:val="00C73EF8"/>
    <w:rsid w:val="00C73F13"/>
    <w:rsid w:val="00C74D66"/>
    <w:rsid w:val="00C74E4D"/>
    <w:rsid w:val="00C75010"/>
    <w:rsid w:val="00C751EE"/>
    <w:rsid w:val="00C7521F"/>
    <w:rsid w:val="00C75A36"/>
    <w:rsid w:val="00C75C89"/>
    <w:rsid w:val="00C76D23"/>
    <w:rsid w:val="00C76F5B"/>
    <w:rsid w:val="00C77014"/>
    <w:rsid w:val="00C7765B"/>
    <w:rsid w:val="00C806F4"/>
    <w:rsid w:val="00C80AA8"/>
    <w:rsid w:val="00C80F2E"/>
    <w:rsid w:val="00C811CD"/>
    <w:rsid w:val="00C8150C"/>
    <w:rsid w:val="00C818CF"/>
    <w:rsid w:val="00C81E37"/>
    <w:rsid w:val="00C82698"/>
    <w:rsid w:val="00C838EC"/>
    <w:rsid w:val="00C83AE5"/>
    <w:rsid w:val="00C83CC9"/>
    <w:rsid w:val="00C83DDA"/>
    <w:rsid w:val="00C85144"/>
    <w:rsid w:val="00C8561B"/>
    <w:rsid w:val="00C864F6"/>
    <w:rsid w:val="00C8688C"/>
    <w:rsid w:val="00C8786D"/>
    <w:rsid w:val="00C909B1"/>
    <w:rsid w:val="00C90DDE"/>
    <w:rsid w:val="00C90E19"/>
    <w:rsid w:val="00C91101"/>
    <w:rsid w:val="00C9110C"/>
    <w:rsid w:val="00C91144"/>
    <w:rsid w:val="00C91C3E"/>
    <w:rsid w:val="00C91C4D"/>
    <w:rsid w:val="00C9213E"/>
    <w:rsid w:val="00C92820"/>
    <w:rsid w:val="00C932FA"/>
    <w:rsid w:val="00C93609"/>
    <w:rsid w:val="00C93A75"/>
    <w:rsid w:val="00C946E9"/>
    <w:rsid w:val="00C946F0"/>
    <w:rsid w:val="00C94DC8"/>
    <w:rsid w:val="00C95828"/>
    <w:rsid w:val="00C95E94"/>
    <w:rsid w:val="00C95F78"/>
    <w:rsid w:val="00C96A05"/>
    <w:rsid w:val="00C96DF7"/>
    <w:rsid w:val="00C97529"/>
    <w:rsid w:val="00C97917"/>
    <w:rsid w:val="00C97CB7"/>
    <w:rsid w:val="00CA1067"/>
    <w:rsid w:val="00CA18B0"/>
    <w:rsid w:val="00CA1C2A"/>
    <w:rsid w:val="00CA22D1"/>
    <w:rsid w:val="00CA2363"/>
    <w:rsid w:val="00CA2C9E"/>
    <w:rsid w:val="00CA3003"/>
    <w:rsid w:val="00CA34B7"/>
    <w:rsid w:val="00CA39C4"/>
    <w:rsid w:val="00CA4D76"/>
    <w:rsid w:val="00CA5CA8"/>
    <w:rsid w:val="00CA5CCE"/>
    <w:rsid w:val="00CA61A4"/>
    <w:rsid w:val="00CA6449"/>
    <w:rsid w:val="00CA64AE"/>
    <w:rsid w:val="00CA6767"/>
    <w:rsid w:val="00CA6EC4"/>
    <w:rsid w:val="00CA77D0"/>
    <w:rsid w:val="00CA7C55"/>
    <w:rsid w:val="00CB0C4C"/>
    <w:rsid w:val="00CB1035"/>
    <w:rsid w:val="00CB14CB"/>
    <w:rsid w:val="00CB15D4"/>
    <w:rsid w:val="00CB2D70"/>
    <w:rsid w:val="00CB3C8E"/>
    <w:rsid w:val="00CB4858"/>
    <w:rsid w:val="00CB4A17"/>
    <w:rsid w:val="00CB4A4D"/>
    <w:rsid w:val="00CB4AF1"/>
    <w:rsid w:val="00CB50D3"/>
    <w:rsid w:val="00CB5474"/>
    <w:rsid w:val="00CB59DC"/>
    <w:rsid w:val="00CB60EE"/>
    <w:rsid w:val="00CB6DD8"/>
    <w:rsid w:val="00CB759D"/>
    <w:rsid w:val="00CB7E83"/>
    <w:rsid w:val="00CB7F18"/>
    <w:rsid w:val="00CC081F"/>
    <w:rsid w:val="00CC0D5F"/>
    <w:rsid w:val="00CC107B"/>
    <w:rsid w:val="00CC1739"/>
    <w:rsid w:val="00CC1FAA"/>
    <w:rsid w:val="00CC24C9"/>
    <w:rsid w:val="00CC2764"/>
    <w:rsid w:val="00CC27CC"/>
    <w:rsid w:val="00CC292E"/>
    <w:rsid w:val="00CC2D6C"/>
    <w:rsid w:val="00CC2F69"/>
    <w:rsid w:val="00CC4321"/>
    <w:rsid w:val="00CC450E"/>
    <w:rsid w:val="00CC45B0"/>
    <w:rsid w:val="00CC48CE"/>
    <w:rsid w:val="00CC4A8D"/>
    <w:rsid w:val="00CC4C75"/>
    <w:rsid w:val="00CC4DF7"/>
    <w:rsid w:val="00CC52C5"/>
    <w:rsid w:val="00CC586F"/>
    <w:rsid w:val="00CC5BE2"/>
    <w:rsid w:val="00CC6398"/>
    <w:rsid w:val="00CC6406"/>
    <w:rsid w:val="00CC682E"/>
    <w:rsid w:val="00CC6A3F"/>
    <w:rsid w:val="00CC77AD"/>
    <w:rsid w:val="00CC7BC2"/>
    <w:rsid w:val="00CC7D8B"/>
    <w:rsid w:val="00CD016A"/>
    <w:rsid w:val="00CD0175"/>
    <w:rsid w:val="00CD0510"/>
    <w:rsid w:val="00CD0F1A"/>
    <w:rsid w:val="00CD1000"/>
    <w:rsid w:val="00CD1479"/>
    <w:rsid w:val="00CD1791"/>
    <w:rsid w:val="00CD2339"/>
    <w:rsid w:val="00CD34D2"/>
    <w:rsid w:val="00CD3694"/>
    <w:rsid w:val="00CD46DE"/>
    <w:rsid w:val="00CD479E"/>
    <w:rsid w:val="00CD5338"/>
    <w:rsid w:val="00CD5686"/>
    <w:rsid w:val="00CD5A58"/>
    <w:rsid w:val="00CD6AE7"/>
    <w:rsid w:val="00CD703F"/>
    <w:rsid w:val="00CD73B8"/>
    <w:rsid w:val="00CD76D1"/>
    <w:rsid w:val="00CD7BD6"/>
    <w:rsid w:val="00CD7D92"/>
    <w:rsid w:val="00CE07ED"/>
    <w:rsid w:val="00CE07FA"/>
    <w:rsid w:val="00CE08EF"/>
    <w:rsid w:val="00CE0AA8"/>
    <w:rsid w:val="00CE1756"/>
    <w:rsid w:val="00CE2049"/>
    <w:rsid w:val="00CE251D"/>
    <w:rsid w:val="00CE2A93"/>
    <w:rsid w:val="00CE3299"/>
    <w:rsid w:val="00CE381E"/>
    <w:rsid w:val="00CE3E00"/>
    <w:rsid w:val="00CE42BE"/>
    <w:rsid w:val="00CE431A"/>
    <w:rsid w:val="00CE44F4"/>
    <w:rsid w:val="00CE4790"/>
    <w:rsid w:val="00CE48E4"/>
    <w:rsid w:val="00CE53B0"/>
    <w:rsid w:val="00CE5B00"/>
    <w:rsid w:val="00CE67D0"/>
    <w:rsid w:val="00CE6CA1"/>
    <w:rsid w:val="00CF2376"/>
    <w:rsid w:val="00CF29FD"/>
    <w:rsid w:val="00CF2D3B"/>
    <w:rsid w:val="00CF2F74"/>
    <w:rsid w:val="00CF450D"/>
    <w:rsid w:val="00CF4606"/>
    <w:rsid w:val="00CF4BDE"/>
    <w:rsid w:val="00CF56B1"/>
    <w:rsid w:val="00CF5A75"/>
    <w:rsid w:val="00CF6823"/>
    <w:rsid w:val="00CF6C01"/>
    <w:rsid w:val="00CF7B81"/>
    <w:rsid w:val="00D0013E"/>
    <w:rsid w:val="00D0027E"/>
    <w:rsid w:val="00D01331"/>
    <w:rsid w:val="00D029D1"/>
    <w:rsid w:val="00D03473"/>
    <w:rsid w:val="00D03A88"/>
    <w:rsid w:val="00D03E1B"/>
    <w:rsid w:val="00D0404D"/>
    <w:rsid w:val="00D0427E"/>
    <w:rsid w:val="00D04D51"/>
    <w:rsid w:val="00D04DDA"/>
    <w:rsid w:val="00D061C4"/>
    <w:rsid w:val="00D06765"/>
    <w:rsid w:val="00D06C6C"/>
    <w:rsid w:val="00D06FCC"/>
    <w:rsid w:val="00D075AA"/>
    <w:rsid w:val="00D07B70"/>
    <w:rsid w:val="00D07C33"/>
    <w:rsid w:val="00D1026F"/>
    <w:rsid w:val="00D104AD"/>
    <w:rsid w:val="00D1074B"/>
    <w:rsid w:val="00D10803"/>
    <w:rsid w:val="00D10CBA"/>
    <w:rsid w:val="00D10D87"/>
    <w:rsid w:val="00D110C5"/>
    <w:rsid w:val="00D114A1"/>
    <w:rsid w:val="00D11E5E"/>
    <w:rsid w:val="00D13208"/>
    <w:rsid w:val="00D13328"/>
    <w:rsid w:val="00D13870"/>
    <w:rsid w:val="00D145B2"/>
    <w:rsid w:val="00D151D7"/>
    <w:rsid w:val="00D15CA8"/>
    <w:rsid w:val="00D1704C"/>
    <w:rsid w:val="00D17D68"/>
    <w:rsid w:val="00D20327"/>
    <w:rsid w:val="00D20789"/>
    <w:rsid w:val="00D20D29"/>
    <w:rsid w:val="00D2120B"/>
    <w:rsid w:val="00D21249"/>
    <w:rsid w:val="00D226CC"/>
    <w:rsid w:val="00D228F5"/>
    <w:rsid w:val="00D22AD3"/>
    <w:rsid w:val="00D230DB"/>
    <w:rsid w:val="00D234E8"/>
    <w:rsid w:val="00D23C2D"/>
    <w:rsid w:val="00D247AE"/>
    <w:rsid w:val="00D24A52"/>
    <w:rsid w:val="00D2525E"/>
    <w:rsid w:val="00D25474"/>
    <w:rsid w:val="00D25930"/>
    <w:rsid w:val="00D25E68"/>
    <w:rsid w:val="00D261BA"/>
    <w:rsid w:val="00D261D2"/>
    <w:rsid w:val="00D263AB"/>
    <w:rsid w:val="00D2643F"/>
    <w:rsid w:val="00D264ED"/>
    <w:rsid w:val="00D26EF7"/>
    <w:rsid w:val="00D26FB2"/>
    <w:rsid w:val="00D2704D"/>
    <w:rsid w:val="00D30112"/>
    <w:rsid w:val="00D30132"/>
    <w:rsid w:val="00D30C4E"/>
    <w:rsid w:val="00D30D43"/>
    <w:rsid w:val="00D310B2"/>
    <w:rsid w:val="00D3128C"/>
    <w:rsid w:val="00D312B9"/>
    <w:rsid w:val="00D31B07"/>
    <w:rsid w:val="00D31FA7"/>
    <w:rsid w:val="00D31FEA"/>
    <w:rsid w:val="00D321D5"/>
    <w:rsid w:val="00D321D6"/>
    <w:rsid w:val="00D3241C"/>
    <w:rsid w:val="00D32C29"/>
    <w:rsid w:val="00D33423"/>
    <w:rsid w:val="00D337F9"/>
    <w:rsid w:val="00D33AEE"/>
    <w:rsid w:val="00D35640"/>
    <w:rsid w:val="00D3581D"/>
    <w:rsid w:val="00D358BB"/>
    <w:rsid w:val="00D3603B"/>
    <w:rsid w:val="00D36252"/>
    <w:rsid w:val="00D36287"/>
    <w:rsid w:val="00D366F0"/>
    <w:rsid w:val="00D36915"/>
    <w:rsid w:val="00D376E2"/>
    <w:rsid w:val="00D404E3"/>
    <w:rsid w:val="00D40699"/>
    <w:rsid w:val="00D4098F"/>
    <w:rsid w:val="00D40ABE"/>
    <w:rsid w:val="00D40F12"/>
    <w:rsid w:val="00D41337"/>
    <w:rsid w:val="00D42E5A"/>
    <w:rsid w:val="00D4331A"/>
    <w:rsid w:val="00D43465"/>
    <w:rsid w:val="00D435B2"/>
    <w:rsid w:val="00D43D48"/>
    <w:rsid w:val="00D43DAA"/>
    <w:rsid w:val="00D43E45"/>
    <w:rsid w:val="00D44311"/>
    <w:rsid w:val="00D4458C"/>
    <w:rsid w:val="00D44931"/>
    <w:rsid w:val="00D44DA6"/>
    <w:rsid w:val="00D451CE"/>
    <w:rsid w:val="00D456F9"/>
    <w:rsid w:val="00D45D08"/>
    <w:rsid w:val="00D471A6"/>
    <w:rsid w:val="00D506CB"/>
    <w:rsid w:val="00D51521"/>
    <w:rsid w:val="00D53391"/>
    <w:rsid w:val="00D53796"/>
    <w:rsid w:val="00D53C88"/>
    <w:rsid w:val="00D54B20"/>
    <w:rsid w:val="00D562DF"/>
    <w:rsid w:val="00D56C35"/>
    <w:rsid w:val="00D56D12"/>
    <w:rsid w:val="00D56DB3"/>
    <w:rsid w:val="00D57833"/>
    <w:rsid w:val="00D602A5"/>
    <w:rsid w:val="00D6070C"/>
    <w:rsid w:val="00D608B7"/>
    <w:rsid w:val="00D60B70"/>
    <w:rsid w:val="00D60DDF"/>
    <w:rsid w:val="00D6120D"/>
    <w:rsid w:val="00D61418"/>
    <w:rsid w:val="00D61D31"/>
    <w:rsid w:val="00D61E55"/>
    <w:rsid w:val="00D61F3D"/>
    <w:rsid w:val="00D6224E"/>
    <w:rsid w:val="00D622A9"/>
    <w:rsid w:val="00D6246C"/>
    <w:rsid w:val="00D62F2D"/>
    <w:rsid w:val="00D62F32"/>
    <w:rsid w:val="00D62FA1"/>
    <w:rsid w:val="00D64A38"/>
    <w:rsid w:val="00D64E9E"/>
    <w:rsid w:val="00D6522B"/>
    <w:rsid w:val="00D65499"/>
    <w:rsid w:val="00D65EE3"/>
    <w:rsid w:val="00D66007"/>
    <w:rsid w:val="00D66822"/>
    <w:rsid w:val="00D66CDA"/>
    <w:rsid w:val="00D67267"/>
    <w:rsid w:val="00D67768"/>
    <w:rsid w:val="00D678A9"/>
    <w:rsid w:val="00D678BC"/>
    <w:rsid w:val="00D67B4A"/>
    <w:rsid w:val="00D67DD4"/>
    <w:rsid w:val="00D67ED5"/>
    <w:rsid w:val="00D70117"/>
    <w:rsid w:val="00D70BAB"/>
    <w:rsid w:val="00D70C55"/>
    <w:rsid w:val="00D71511"/>
    <w:rsid w:val="00D719DE"/>
    <w:rsid w:val="00D7232D"/>
    <w:rsid w:val="00D72A7F"/>
    <w:rsid w:val="00D72E8D"/>
    <w:rsid w:val="00D72ECB"/>
    <w:rsid w:val="00D739EE"/>
    <w:rsid w:val="00D7423F"/>
    <w:rsid w:val="00D75072"/>
    <w:rsid w:val="00D75DE1"/>
    <w:rsid w:val="00D777A8"/>
    <w:rsid w:val="00D77AF9"/>
    <w:rsid w:val="00D77EAB"/>
    <w:rsid w:val="00D80FDF"/>
    <w:rsid w:val="00D8187F"/>
    <w:rsid w:val="00D81C41"/>
    <w:rsid w:val="00D8200C"/>
    <w:rsid w:val="00D823CE"/>
    <w:rsid w:val="00D82C0E"/>
    <w:rsid w:val="00D833A9"/>
    <w:rsid w:val="00D8377F"/>
    <w:rsid w:val="00D84A8E"/>
    <w:rsid w:val="00D84AAD"/>
    <w:rsid w:val="00D84C4A"/>
    <w:rsid w:val="00D85B43"/>
    <w:rsid w:val="00D865AA"/>
    <w:rsid w:val="00D8666A"/>
    <w:rsid w:val="00D86810"/>
    <w:rsid w:val="00D86D63"/>
    <w:rsid w:val="00D873E9"/>
    <w:rsid w:val="00D8767C"/>
    <w:rsid w:val="00D90AC9"/>
    <w:rsid w:val="00D91660"/>
    <w:rsid w:val="00D92030"/>
    <w:rsid w:val="00D920F8"/>
    <w:rsid w:val="00D92770"/>
    <w:rsid w:val="00D92ED0"/>
    <w:rsid w:val="00D930EC"/>
    <w:rsid w:val="00D936D5"/>
    <w:rsid w:val="00D93C1D"/>
    <w:rsid w:val="00D9412D"/>
    <w:rsid w:val="00D9486A"/>
    <w:rsid w:val="00D94C3C"/>
    <w:rsid w:val="00D9513D"/>
    <w:rsid w:val="00D95E6B"/>
    <w:rsid w:val="00D95EEB"/>
    <w:rsid w:val="00D96740"/>
    <w:rsid w:val="00D96CB5"/>
    <w:rsid w:val="00D97FC6"/>
    <w:rsid w:val="00DA035A"/>
    <w:rsid w:val="00DA0B73"/>
    <w:rsid w:val="00DA0C94"/>
    <w:rsid w:val="00DA0CB2"/>
    <w:rsid w:val="00DA0CCB"/>
    <w:rsid w:val="00DA13D6"/>
    <w:rsid w:val="00DA14F7"/>
    <w:rsid w:val="00DA1FA4"/>
    <w:rsid w:val="00DA2652"/>
    <w:rsid w:val="00DA2AD0"/>
    <w:rsid w:val="00DA31A6"/>
    <w:rsid w:val="00DA3519"/>
    <w:rsid w:val="00DA37B9"/>
    <w:rsid w:val="00DA3CF7"/>
    <w:rsid w:val="00DA3EBB"/>
    <w:rsid w:val="00DA4367"/>
    <w:rsid w:val="00DA6CCF"/>
    <w:rsid w:val="00DA7B26"/>
    <w:rsid w:val="00DA7ED1"/>
    <w:rsid w:val="00DA7F3F"/>
    <w:rsid w:val="00DB0C0A"/>
    <w:rsid w:val="00DB1B05"/>
    <w:rsid w:val="00DB1CCE"/>
    <w:rsid w:val="00DB2587"/>
    <w:rsid w:val="00DB26B8"/>
    <w:rsid w:val="00DB29F6"/>
    <w:rsid w:val="00DB2D12"/>
    <w:rsid w:val="00DB381B"/>
    <w:rsid w:val="00DB3861"/>
    <w:rsid w:val="00DB3F86"/>
    <w:rsid w:val="00DB461E"/>
    <w:rsid w:val="00DB4F5B"/>
    <w:rsid w:val="00DB57E2"/>
    <w:rsid w:val="00DB58C5"/>
    <w:rsid w:val="00DB609C"/>
    <w:rsid w:val="00DB6D9B"/>
    <w:rsid w:val="00DB6E62"/>
    <w:rsid w:val="00DB73DC"/>
    <w:rsid w:val="00DB7F1B"/>
    <w:rsid w:val="00DC01C2"/>
    <w:rsid w:val="00DC1A1C"/>
    <w:rsid w:val="00DC2179"/>
    <w:rsid w:val="00DC3866"/>
    <w:rsid w:val="00DC41B0"/>
    <w:rsid w:val="00DC428E"/>
    <w:rsid w:val="00DC4BE9"/>
    <w:rsid w:val="00DC519C"/>
    <w:rsid w:val="00DC51AC"/>
    <w:rsid w:val="00DC5622"/>
    <w:rsid w:val="00DC5CE4"/>
    <w:rsid w:val="00DC60CF"/>
    <w:rsid w:val="00DC6545"/>
    <w:rsid w:val="00DC696E"/>
    <w:rsid w:val="00DC6F47"/>
    <w:rsid w:val="00DC7201"/>
    <w:rsid w:val="00DC7660"/>
    <w:rsid w:val="00DC78A4"/>
    <w:rsid w:val="00DC7FF8"/>
    <w:rsid w:val="00DD0187"/>
    <w:rsid w:val="00DD0777"/>
    <w:rsid w:val="00DD0F48"/>
    <w:rsid w:val="00DD1331"/>
    <w:rsid w:val="00DD1862"/>
    <w:rsid w:val="00DD262B"/>
    <w:rsid w:val="00DD26BA"/>
    <w:rsid w:val="00DD331D"/>
    <w:rsid w:val="00DD4C1F"/>
    <w:rsid w:val="00DD4D42"/>
    <w:rsid w:val="00DD5157"/>
    <w:rsid w:val="00DD51F2"/>
    <w:rsid w:val="00DD53D9"/>
    <w:rsid w:val="00DD5728"/>
    <w:rsid w:val="00DD62D9"/>
    <w:rsid w:val="00DD6717"/>
    <w:rsid w:val="00DD6A26"/>
    <w:rsid w:val="00DD718A"/>
    <w:rsid w:val="00DD74F8"/>
    <w:rsid w:val="00DD7639"/>
    <w:rsid w:val="00DD7EE3"/>
    <w:rsid w:val="00DE040A"/>
    <w:rsid w:val="00DE09AD"/>
    <w:rsid w:val="00DE0ECF"/>
    <w:rsid w:val="00DE0FE2"/>
    <w:rsid w:val="00DE1CE9"/>
    <w:rsid w:val="00DE2E5D"/>
    <w:rsid w:val="00DE2F16"/>
    <w:rsid w:val="00DE2F87"/>
    <w:rsid w:val="00DE3D3C"/>
    <w:rsid w:val="00DE3F69"/>
    <w:rsid w:val="00DE41F4"/>
    <w:rsid w:val="00DE4679"/>
    <w:rsid w:val="00DE4BB1"/>
    <w:rsid w:val="00DE509E"/>
    <w:rsid w:val="00DE5122"/>
    <w:rsid w:val="00DE5445"/>
    <w:rsid w:val="00DE548D"/>
    <w:rsid w:val="00DE54AA"/>
    <w:rsid w:val="00DE54B7"/>
    <w:rsid w:val="00DE5BAC"/>
    <w:rsid w:val="00DE68D8"/>
    <w:rsid w:val="00DE6AB4"/>
    <w:rsid w:val="00DE6D71"/>
    <w:rsid w:val="00DE6F0A"/>
    <w:rsid w:val="00DE7570"/>
    <w:rsid w:val="00DE7B29"/>
    <w:rsid w:val="00DE7EFA"/>
    <w:rsid w:val="00DF030C"/>
    <w:rsid w:val="00DF0A16"/>
    <w:rsid w:val="00DF14B5"/>
    <w:rsid w:val="00DF1768"/>
    <w:rsid w:val="00DF1E5C"/>
    <w:rsid w:val="00DF278A"/>
    <w:rsid w:val="00DF2C7B"/>
    <w:rsid w:val="00DF3075"/>
    <w:rsid w:val="00DF334B"/>
    <w:rsid w:val="00DF34EF"/>
    <w:rsid w:val="00DF39DB"/>
    <w:rsid w:val="00DF3A9C"/>
    <w:rsid w:val="00DF3AB8"/>
    <w:rsid w:val="00DF40C2"/>
    <w:rsid w:val="00DF4489"/>
    <w:rsid w:val="00DF497F"/>
    <w:rsid w:val="00DF49EB"/>
    <w:rsid w:val="00DF4A32"/>
    <w:rsid w:val="00DF4DBC"/>
    <w:rsid w:val="00DF62C6"/>
    <w:rsid w:val="00DF6B1F"/>
    <w:rsid w:val="00DF72AE"/>
    <w:rsid w:val="00DF7780"/>
    <w:rsid w:val="00DF7907"/>
    <w:rsid w:val="00DF7C2B"/>
    <w:rsid w:val="00E006F1"/>
    <w:rsid w:val="00E00964"/>
    <w:rsid w:val="00E00CC2"/>
    <w:rsid w:val="00E00F1C"/>
    <w:rsid w:val="00E018F5"/>
    <w:rsid w:val="00E02B23"/>
    <w:rsid w:val="00E03A97"/>
    <w:rsid w:val="00E03ED4"/>
    <w:rsid w:val="00E03F0F"/>
    <w:rsid w:val="00E05452"/>
    <w:rsid w:val="00E0570F"/>
    <w:rsid w:val="00E05B9D"/>
    <w:rsid w:val="00E062D5"/>
    <w:rsid w:val="00E063FB"/>
    <w:rsid w:val="00E06743"/>
    <w:rsid w:val="00E06E30"/>
    <w:rsid w:val="00E06EF9"/>
    <w:rsid w:val="00E070E2"/>
    <w:rsid w:val="00E07800"/>
    <w:rsid w:val="00E07941"/>
    <w:rsid w:val="00E07D1B"/>
    <w:rsid w:val="00E07E2E"/>
    <w:rsid w:val="00E10087"/>
    <w:rsid w:val="00E10321"/>
    <w:rsid w:val="00E105F1"/>
    <w:rsid w:val="00E105FE"/>
    <w:rsid w:val="00E108E9"/>
    <w:rsid w:val="00E10AD5"/>
    <w:rsid w:val="00E1129B"/>
    <w:rsid w:val="00E11DCD"/>
    <w:rsid w:val="00E1200B"/>
    <w:rsid w:val="00E124C0"/>
    <w:rsid w:val="00E1263B"/>
    <w:rsid w:val="00E13267"/>
    <w:rsid w:val="00E13722"/>
    <w:rsid w:val="00E137D6"/>
    <w:rsid w:val="00E139F0"/>
    <w:rsid w:val="00E13B38"/>
    <w:rsid w:val="00E146FA"/>
    <w:rsid w:val="00E14AC0"/>
    <w:rsid w:val="00E1513C"/>
    <w:rsid w:val="00E153A7"/>
    <w:rsid w:val="00E15635"/>
    <w:rsid w:val="00E15CD7"/>
    <w:rsid w:val="00E162A1"/>
    <w:rsid w:val="00E163F4"/>
    <w:rsid w:val="00E165BA"/>
    <w:rsid w:val="00E167F9"/>
    <w:rsid w:val="00E16CE2"/>
    <w:rsid w:val="00E16F6F"/>
    <w:rsid w:val="00E17131"/>
    <w:rsid w:val="00E175E1"/>
    <w:rsid w:val="00E176AA"/>
    <w:rsid w:val="00E17BEF"/>
    <w:rsid w:val="00E200A1"/>
    <w:rsid w:val="00E2189B"/>
    <w:rsid w:val="00E219CA"/>
    <w:rsid w:val="00E222ED"/>
    <w:rsid w:val="00E228A1"/>
    <w:rsid w:val="00E22D86"/>
    <w:rsid w:val="00E232FD"/>
    <w:rsid w:val="00E239A2"/>
    <w:rsid w:val="00E23C70"/>
    <w:rsid w:val="00E25228"/>
    <w:rsid w:val="00E252B9"/>
    <w:rsid w:val="00E25C3C"/>
    <w:rsid w:val="00E262A9"/>
    <w:rsid w:val="00E262F4"/>
    <w:rsid w:val="00E2666A"/>
    <w:rsid w:val="00E2730A"/>
    <w:rsid w:val="00E276C0"/>
    <w:rsid w:val="00E27D01"/>
    <w:rsid w:val="00E307AF"/>
    <w:rsid w:val="00E30A5B"/>
    <w:rsid w:val="00E30E15"/>
    <w:rsid w:val="00E31A8D"/>
    <w:rsid w:val="00E31BD2"/>
    <w:rsid w:val="00E31CF3"/>
    <w:rsid w:val="00E31D2A"/>
    <w:rsid w:val="00E32DF5"/>
    <w:rsid w:val="00E33443"/>
    <w:rsid w:val="00E34205"/>
    <w:rsid w:val="00E34876"/>
    <w:rsid w:val="00E34EED"/>
    <w:rsid w:val="00E362A9"/>
    <w:rsid w:val="00E36A6C"/>
    <w:rsid w:val="00E36AAE"/>
    <w:rsid w:val="00E372EE"/>
    <w:rsid w:val="00E37C3A"/>
    <w:rsid w:val="00E40017"/>
    <w:rsid w:val="00E4052E"/>
    <w:rsid w:val="00E4083C"/>
    <w:rsid w:val="00E40E72"/>
    <w:rsid w:val="00E43DA6"/>
    <w:rsid w:val="00E44F1B"/>
    <w:rsid w:val="00E452EA"/>
    <w:rsid w:val="00E4632D"/>
    <w:rsid w:val="00E47177"/>
    <w:rsid w:val="00E475D3"/>
    <w:rsid w:val="00E477C0"/>
    <w:rsid w:val="00E4791C"/>
    <w:rsid w:val="00E479C2"/>
    <w:rsid w:val="00E5022C"/>
    <w:rsid w:val="00E502CF"/>
    <w:rsid w:val="00E503E1"/>
    <w:rsid w:val="00E504D3"/>
    <w:rsid w:val="00E50C78"/>
    <w:rsid w:val="00E50F11"/>
    <w:rsid w:val="00E51185"/>
    <w:rsid w:val="00E51558"/>
    <w:rsid w:val="00E51B93"/>
    <w:rsid w:val="00E51ED8"/>
    <w:rsid w:val="00E52025"/>
    <w:rsid w:val="00E5261D"/>
    <w:rsid w:val="00E52BA0"/>
    <w:rsid w:val="00E52BA3"/>
    <w:rsid w:val="00E53780"/>
    <w:rsid w:val="00E539B0"/>
    <w:rsid w:val="00E53B9B"/>
    <w:rsid w:val="00E53FB1"/>
    <w:rsid w:val="00E54C6F"/>
    <w:rsid w:val="00E5513B"/>
    <w:rsid w:val="00E551BC"/>
    <w:rsid w:val="00E5534E"/>
    <w:rsid w:val="00E55740"/>
    <w:rsid w:val="00E55943"/>
    <w:rsid w:val="00E55BDB"/>
    <w:rsid w:val="00E55ED5"/>
    <w:rsid w:val="00E5630D"/>
    <w:rsid w:val="00E568AE"/>
    <w:rsid w:val="00E56958"/>
    <w:rsid w:val="00E56FCC"/>
    <w:rsid w:val="00E5701E"/>
    <w:rsid w:val="00E5708C"/>
    <w:rsid w:val="00E57478"/>
    <w:rsid w:val="00E57627"/>
    <w:rsid w:val="00E57DDE"/>
    <w:rsid w:val="00E60E72"/>
    <w:rsid w:val="00E60F4C"/>
    <w:rsid w:val="00E612AF"/>
    <w:rsid w:val="00E61308"/>
    <w:rsid w:val="00E61713"/>
    <w:rsid w:val="00E61D48"/>
    <w:rsid w:val="00E62BE7"/>
    <w:rsid w:val="00E6309B"/>
    <w:rsid w:val="00E6370C"/>
    <w:rsid w:val="00E6376F"/>
    <w:rsid w:val="00E64D55"/>
    <w:rsid w:val="00E64F45"/>
    <w:rsid w:val="00E64FC4"/>
    <w:rsid w:val="00E65258"/>
    <w:rsid w:val="00E659EC"/>
    <w:rsid w:val="00E65B43"/>
    <w:rsid w:val="00E65B61"/>
    <w:rsid w:val="00E6614B"/>
    <w:rsid w:val="00E671F5"/>
    <w:rsid w:val="00E67B7E"/>
    <w:rsid w:val="00E7096A"/>
    <w:rsid w:val="00E70E9C"/>
    <w:rsid w:val="00E70F8A"/>
    <w:rsid w:val="00E71322"/>
    <w:rsid w:val="00E71DD9"/>
    <w:rsid w:val="00E72407"/>
    <w:rsid w:val="00E72A4C"/>
    <w:rsid w:val="00E72A4D"/>
    <w:rsid w:val="00E72B51"/>
    <w:rsid w:val="00E7303C"/>
    <w:rsid w:val="00E736D2"/>
    <w:rsid w:val="00E738FB"/>
    <w:rsid w:val="00E73CC3"/>
    <w:rsid w:val="00E74771"/>
    <w:rsid w:val="00E74D2C"/>
    <w:rsid w:val="00E75146"/>
    <w:rsid w:val="00E75518"/>
    <w:rsid w:val="00E75581"/>
    <w:rsid w:val="00E75A0A"/>
    <w:rsid w:val="00E75C2E"/>
    <w:rsid w:val="00E75F65"/>
    <w:rsid w:val="00E76120"/>
    <w:rsid w:val="00E76BB6"/>
    <w:rsid w:val="00E76D75"/>
    <w:rsid w:val="00E77DE3"/>
    <w:rsid w:val="00E77F42"/>
    <w:rsid w:val="00E800DA"/>
    <w:rsid w:val="00E80319"/>
    <w:rsid w:val="00E80F4A"/>
    <w:rsid w:val="00E815E2"/>
    <w:rsid w:val="00E81704"/>
    <w:rsid w:val="00E8173B"/>
    <w:rsid w:val="00E8335D"/>
    <w:rsid w:val="00E834E1"/>
    <w:rsid w:val="00E84676"/>
    <w:rsid w:val="00E848EA"/>
    <w:rsid w:val="00E8498C"/>
    <w:rsid w:val="00E85FA4"/>
    <w:rsid w:val="00E863F6"/>
    <w:rsid w:val="00E8657F"/>
    <w:rsid w:val="00E86B2A"/>
    <w:rsid w:val="00E87159"/>
    <w:rsid w:val="00E905B0"/>
    <w:rsid w:val="00E911AC"/>
    <w:rsid w:val="00E91536"/>
    <w:rsid w:val="00E9179B"/>
    <w:rsid w:val="00E92261"/>
    <w:rsid w:val="00E92466"/>
    <w:rsid w:val="00E92823"/>
    <w:rsid w:val="00E92DFA"/>
    <w:rsid w:val="00E92EFA"/>
    <w:rsid w:val="00E93952"/>
    <w:rsid w:val="00E9488C"/>
    <w:rsid w:val="00E949BF"/>
    <w:rsid w:val="00E949EB"/>
    <w:rsid w:val="00E94CC4"/>
    <w:rsid w:val="00E9515D"/>
    <w:rsid w:val="00E95290"/>
    <w:rsid w:val="00E95A92"/>
    <w:rsid w:val="00E96086"/>
    <w:rsid w:val="00E9710D"/>
    <w:rsid w:val="00E9791C"/>
    <w:rsid w:val="00EA1147"/>
    <w:rsid w:val="00EA127F"/>
    <w:rsid w:val="00EA13F8"/>
    <w:rsid w:val="00EA1DC5"/>
    <w:rsid w:val="00EA3E13"/>
    <w:rsid w:val="00EA5716"/>
    <w:rsid w:val="00EA5B03"/>
    <w:rsid w:val="00EA5DEA"/>
    <w:rsid w:val="00EA5F4B"/>
    <w:rsid w:val="00EA61FF"/>
    <w:rsid w:val="00EA6692"/>
    <w:rsid w:val="00EA6873"/>
    <w:rsid w:val="00EA7058"/>
    <w:rsid w:val="00EA7B25"/>
    <w:rsid w:val="00EA7C7C"/>
    <w:rsid w:val="00EA7DD6"/>
    <w:rsid w:val="00EB0CDA"/>
    <w:rsid w:val="00EB14CD"/>
    <w:rsid w:val="00EB1AAC"/>
    <w:rsid w:val="00EB28E7"/>
    <w:rsid w:val="00EB3276"/>
    <w:rsid w:val="00EB33C2"/>
    <w:rsid w:val="00EB3587"/>
    <w:rsid w:val="00EB3918"/>
    <w:rsid w:val="00EB445B"/>
    <w:rsid w:val="00EB4683"/>
    <w:rsid w:val="00EB5013"/>
    <w:rsid w:val="00EB533E"/>
    <w:rsid w:val="00EB59E7"/>
    <w:rsid w:val="00EB6A54"/>
    <w:rsid w:val="00EB6DE7"/>
    <w:rsid w:val="00EB7125"/>
    <w:rsid w:val="00EB750A"/>
    <w:rsid w:val="00EB7699"/>
    <w:rsid w:val="00EB7CC5"/>
    <w:rsid w:val="00EC1767"/>
    <w:rsid w:val="00EC22D6"/>
    <w:rsid w:val="00EC2934"/>
    <w:rsid w:val="00EC2B00"/>
    <w:rsid w:val="00EC36AB"/>
    <w:rsid w:val="00EC3782"/>
    <w:rsid w:val="00EC3831"/>
    <w:rsid w:val="00EC3943"/>
    <w:rsid w:val="00EC4901"/>
    <w:rsid w:val="00EC493C"/>
    <w:rsid w:val="00EC4D7D"/>
    <w:rsid w:val="00EC4DC3"/>
    <w:rsid w:val="00EC5817"/>
    <w:rsid w:val="00EC58DE"/>
    <w:rsid w:val="00EC5A42"/>
    <w:rsid w:val="00EC5AF6"/>
    <w:rsid w:val="00EC5C3D"/>
    <w:rsid w:val="00EC78B0"/>
    <w:rsid w:val="00ED04B8"/>
    <w:rsid w:val="00ED0A3C"/>
    <w:rsid w:val="00ED1A74"/>
    <w:rsid w:val="00ED1B6D"/>
    <w:rsid w:val="00ED3049"/>
    <w:rsid w:val="00ED33C6"/>
    <w:rsid w:val="00ED382E"/>
    <w:rsid w:val="00ED3B7A"/>
    <w:rsid w:val="00ED3C20"/>
    <w:rsid w:val="00ED3D0F"/>
    <w:rsid w:val="00ED408F"/>
    <w:rsid w:val="00ED45FD"/>
    <w:rsid w:val="00ED4883"/>
    <w:rsid w:val="00ED5111"/>
    <w:rsid w:val="00ED5CC0"/>
    <w:rsid w:val="00ED6806"/>
    <w:rsid w:val="00ED6E46"/>
    <w:rsid w:val="00EE0066"/>
    <w:rsid w:val="00EE01A6"/>
    <w:rsid w:val="00EE05C2"/>
    <w:rsid w:val="00EE2030"/>
    <w:rsid w:val="00EE2475"/>
    <w:rsid w:val="00EE3002"/>
    <w:rsid w:val="00EE30BA"/>
    <w:rsid w:val="00EE3A3C"/>
    <w:rsid w:val="00EE3FEA"/>
    <w:rsid w:val="00EE487C"/>
    <w:rsid w:val="00EE56D0"/>
    <w:rsid w:val="00EE5D8D"/>
    <w:rsid w:val="00EE6361"/>
    <w:rsid w:val="00EE675A"/>
    <w:rsid w:val="00EE6824"/>
    <w:rsid w:val="00EE6B8E"/>
    <w:rsid w:val="00EE7AF3"/>
    <w:rsid w:val="00EE7D68"/>
    <w:rsid w:val="00EF0FFC"/>
    <w:rsid w:val="00EF1102"/>
    <w:rsid w:val="00EF1191"/>
    <w:rsid w:val="00EF19E8"/>
    <w:rsid w:val="00EF1D6B"/>
    <w:rsid w:val="00EF1FEB"/>
    <w:rsid w:val="00EF2274"/>
    <w:rsid w:val="00EF22B1"/>
    <w:rsid w:val="00EF23DA"/>
    <w:rsid w:val="00EF24E2"/>
    <w:rsid w:val="00EF2552"/>
    <w:rsid w:val="00EF2671"/>
    <w:rsid w:val="00EF2948"/>
    <w:rsid w:val="00EF3B6D"/>
    <w:rsid w:val="00EF4155"/>
    <w:rsid w:val="00EF425F"/>
    <w:rsid w:val="00EF4DE4"/>
    <w:rsid w:val="00EF5247"/>
    <w:rsid w:val="00EF58E7"/>
    <w:rsid w:val="00EF5F48"/>
    <w:rsid w:val="00EF6CCF"/>
    <w:rsid w:val="00EF7C9D"/>
    <w:rsid w:val="00F0063F"/>
    <w:rsid w:val="00F00A08"/>
    <w:rsid w:val="00F00DE8"/>
    <w:rsid w:val="00F013A9"/>
    <w:rsid w:val="00F01491"/>
    <w:rsid w:val="00F01DAF"/>
    <w:rsid w:val="00F02138"/>
    <w:rsid w:val="00F02970"/>
    <w:rsid w:val="00F02C09"/>
    <w:rsid w:val="00F02EDF"/>
    <w:rsid w:val="00F02FD8"/>
    <w:rsid w:val="00F0320F"/>
    <w:rsid w:val="00F04464"/>
    <w:rsid w:val="00F04870"/>
    <w:rsid w:val="00F0602B"/>
    <w:rsid w:val="00F06F18"/>
    <w:rsid w:val="00F07911"/>
    <w:rsid w:val="00F07A14"/>
    <w:rsid w:val="00F07FF1"/>
    <w:rsid w:val="00F10725"/>
    <w:rsid w:val="00F10ADB"/>
    <w:rsid w:val="00F10DF4"/>
    <w:rsid w:val="00F11581"/>
    <w:rsid w:val="00F11BAC"/>
    <w:rsid w:val="00F12236"/>
    <w:rsid w:val="00F126B7"/>
    <w:rsid w:val="00F12711"/>
    <w:rsid w:val="00F12769"/>
    <w:rsid w:val="00F13B96"/>
    <w:rsid w:val="00F13D5A"/>
    <w:rsid w:val="00F14381"/>
    <w:rsid w:val="00F143B2"/>
    <w:rsid w:val="00F14837"/>
    <w:rsid w:val="00F14DC1"/>
    <w:rsid w:val="00F15090"/>
    <w:rsid w:val="00F154B1"/>
    <w:rsid w:val="00F1577A"/>
    <w:rsid w:val="00F159F0"/>
    <w:rsid w:val="00F16BF4"/>
    <w:rsid w:val="00F16E88"/>
    <w:rsid w:val="00F16F2D"/>
    <w:rsid w:val="00F20141"/>
    <w:rsid w:val="00F20602"/>
    <w:rsid w:val="00F2087C"/>
    <w:rsid w:val="00F20F3C"/>
    <w:rsid w:val="00F21DA6"/>
    <w:rsid w:val="00F22B08"/>
    <w:rsid w:val="00F238D7"/>
    <w:rsid w:val="00F2442C"/>
    <w:rsid w:val="00F24568"/>
    <w:rsid w:val="00F24E7E"/>
    <w:rsid w:val="00F25075"/>
    <w:rsid w:val="00F25981"/>
    <w:rsid w:val="00F25E26"/>
    <w:rsid w:val="00F25ECA"/>
    <w:rsid w:val="00F26489"/>
    <w:rsid w:val="00F269ED"/>
    <w:rsid w:val="00F2786F"/>
    <w:rsid w:val="00F300AC"/>
    <w:rsid w:val="00F3132F"/>
    <w:rsid w:val="00F318A0"/>
    <w:rsid w:val="00F320D4"/>
    <w:rsid w:val="00F32E50"/>
    <w:rsid w:val="00F330EE"/>
    <w:rsid w:val="00F339E0"/>
    <w:rsid w:val="00F33D7F"/>
    <w:rsid w:val="00F33F98"/>
    <w:rsid w:val="00F34154"/>
    <w:rsid w:val="00F34759"/>
    <w:rsid w:val="00F34932"/>
    <w:rsid w:val="00F34A07"/>
    <w:rsid w:val="00F34B2D"/>
    <w:rsid w:val="00F34EEA"/>
    <w:rsid w:val="00F35A6A"/>
    <w:rsid w:val="00F35D63"/>
    <w:rsid w:val="00F35F4C"/>
    <w:rsid w:val="00F35FC2"/>
    <w:rsid w:val="00F3630D"/>
    <w:rsid w:val="00F36522"/>
    <w:rsid w:val="00F36C51"/>
    <w:rsid w:val="00F40D36"/>
    <w:rsid w:val="00F40EEB"/>
    <w:rsid w:val="00F4190B"/>
    <w:rsid w:val="00F41E1A"/>
    <w:rsid w:val="00F42330"/>
    <w:rsid w:val="00F42A4B"/>
    <w:rsid w:val="00F43315"/>
    <w:rsid w:val="00F433B3"/>
    <w:rsid w:val="00F43AE7"/>
    <w:rsid w:val="00F43F01"/>
    <w:rsid w:val="00F44231"/>
    <w:rsid w:val="00F44D5A"/>
    <w:rsid w:val="00F45E2E"/>
    <w:rsid w:val="00F46138"/>
    <w:rsid w:val="00F46662"/>
    <w:rsid w:val="00F46DD1"/>
    <w:rsid w:val="00F505A3"/>
    <w:rsid w:val="00F50B91"/>
    <w:rsid w:val="00F50E57"/>
    <w:rsid w:val="00F51496"/>
    <w:rsid w:val="00F514A1"/>
    <w:rsid w:val="00F51D3C"/>
    <w:rsid w:val="00F52FFF"/>
    <w:rsid w:val="00F538DB"/>
    <w:rsid w:val="00F53D75"/>
    <w:rsid w:val="00F5485A"/>
    <w:rsid w:val="00F54980"/>
    <w:rsid w:val="00F54AA1"/>
    <w:rsid w:val="00F56802"/>
    <w:rsid w:val="00F56E3A"/>
    <w:rsid w:val="00F57490"/>
    <w:rsid w:val="00F57571"/>
    <w:rsid w:val="00F57D39"/>
    <w:rsid w:val="00F60725"/>
    <w:rsid w:val="00F60D2D"/>
    <w:rsid w:val="00F61871"/>
    <w:rsid w:val="00F62078"/>
    <w:rsid w:val="00F62D5E"/>
    <w:rsid w:val="00F62F42"/>
    <w:rsid w:val="00F62FDA"/>
    <w:rsid w:val="00F63522"/>
    <w:rsid w:val="00F63C3D"/>
    <w:rsid w:val="00F643C5"/>
    <w:rsid w:val="00F64701"/>
    <w:rsid w:val="00F64CE2"/>
    <w:rsid w:val="00F64F30"/>
    <w:rsid w:val="00F657E1"/>
    <w:rsid w:val="00F65997"/>
    <w:rsid w:val="00F66D7A"/>
    <w:rsid w:val="00F6733D"/>
    <w:rsid w:val="00F67562"/>
    <w:rsid w:val="00F67CFD"/>
    <w:rsid w:val="00F67FA7"/>
    <w:rsid w:val="00F7041A"/>
    <w:rsid w:val="00F708C0"/>
    <w:rsid w:val="00F70A1C"/>
    <w:rsid w:val="00F710A6"/>
    <w:rsid w:val="00F711A1"/>
    <w:rsid w:val="00F7140A"/>
    <w:rsid w:val="00F72A21"/>
    <w:rsid w:val="00F7310C"/>
    <w:rsid w:val="00F7340B"/>
    <w:rsid w:val="00F739E4"/>
    <w:rsid w:val="00F73CB5"/>
    <w:rsid w:val="00F73FB9"/>
    <w:rsid w:val="00F740F0"/>
    <w:rsid w:val="00F743EF"/>
    <w:rsid w:val="00F758B0"/>
    <w:rsid w:val="00F758D5"/>
    <w:rsid w:val="00F758FA"/>
    <w:rsid w:val="00F759DA"/>
    <w:rsid w:val="00F76798"/>
    <w:rsid w:val="00F767F3"/>
    <w:rsid w:val="00F76F4D"/>
    <w:rsid w:val="00F7724A"/>
    <w:rsid w:val="00F774A9"/>
    <w:rsid w:val="00F7760E"/>
    <w:rsid w:val="00F778B3"/>
    <w:rsid w:val="00F779F3"/>
    <w:rsid w:val="00F81B35"/>
    <w:rsid w:val="00F81C80"/>
    <w:rsid w:val="00F8214E"/>
    <w:rsid w:val="00F82309"/>
    <w:rsid w:val="00F82BA1"/>
    <w:rsid w:val="00F837A3"/>
    <w:rsid w:val="00F83B7B"/>
    <w:rsid w:val="00F83C4D"/>
    <w:rsid w:val="00F84128"/>
    <w:rsid w:val="00F84285"/>
    <w:rsid w:val="00F8430C"/>
    <w:rsid w:val="00F84806"/>
    <w:rsid w:val="00F850C1"/>
    <w:rsid w:val="00F850F6"/>
    <w:rsid w:val="00F85152"/>
    <w:rsid w:val="00F85573"/>
    <w:rsid w:val="00F856A2"/>
    <w:rsid w:val="00F857B4"/>
    <w:rsid w:val="00F8583C"/>
    <w:rsid w:val="00F858AD"/>
    <w:rsid w:val="00F86B1F"/>
    <w:rsid w:val="00F86DF4"/>
    <w:rsid w:val="00F8768E"/>
    <w:rsid w:val="00F90231"/>
    <w:rsid w:val="00F90404"/>
    <w:rsid w:val="00F90501"/>
    <w:rsid w:val="00F90CA4"/>
    <w:rsid w:val="00F90FAF"/>
    <w:rsid w:val="00F9153D"/>
    <w:rsid w:val="00F91661"/>
    <w:rsid w:val="00F92169"/>
    <w:rsid w:val="00F92476"/>
    <w:rsid w:val="00F92D09"/>
    <w:rsid w:val="00F930C3"/>
    <w:rsid w:val="00F93AC1"/>
    <w:rsid w:val="00F93B47"/>
    <w:rsid w:val="00F942FB"/>
    <w:rsid w:val="00F950D9"/>
    <w:rsid w:val="00F9528E"/>
    <w:rsid w:val="00F9578A"/>
    <w:rsid w:val="00F95EC8"/>
    <w:rsid w:val="00F962C1"/>
    <w:rsid w:val="00F96483"/>
    <w:rsid w:val="00F9656F"/>
    <w:rsid w:val="00F96714"/>
    <w:rsid w:val="00F96A9E"/>
    <w:rsid w:val="00F96BA3"/>
    <w:rsid w:val="00F97529"/>
    <w:rsid w:val="00F97AEB"/>
    <w:rsid w:val="00FA012B"/>
    <w:rsid w:val="00FA1474"/>
    <w:rsid w:val="00FA1C17"/>
    <w:rsid w:val="00FA228E"/>
    <w:rsid w:val="00FA2540"/>
    <w:rsid w:val="00FA2664"/>
    <w:rsid w:val="00FA2FC5"/>
    <w:rsid w:val="00FA3B0B"/>
    <w:rsid w:val="00FA3C52"/>
    <w:rsid w:val="00FA3D85"/>
    <w:rsid w:val="00FA47BC"/>
    <w:rsid w:val="00FA47D8"/>
    <w:rsid w:val="00FA4E60"/>
    <w:rsid w:val="00FA5054"/>
    <w:rsid w:val="00FA5465"/>
    <w:rsid w:val="00FA5600"/>
    <w:rsid w:val="00FA59C8"/>
    <w:rsid w:val="00FA5A8D"/>
    <w:rsid w:val="00FA5E95"/>
    <w:rsid w:val="00FA63F1"/>
    <w:rsid w:val="00FB0AB3"/>
    <w:rsid w:val="00FB17AB"/>
    <w:rsid w:val="00FB1B9B"/>
    <w:rsid w:val="00FB23BA"/>
    <w:rsid w:val="00FB346F"/>
    <w:rsid w:val="00FB3713"/>
    <w:rsid w:val="00FB3951"/>
    <w:rsid w:val="00FB4AF1"/>
    <w:rsid w:val="00FB4C7A"/>
    <w:rsid w:val="00FB4E21"/>
    <w:rsid w:val="00FB57B7"/>
    <w:rsid w:val="00FB58D8"/>
    <w:rsid w:val="00FB6000"/>
    <w:rsid w:val="00FB7ABB"/>
    <w:rsid w:val="00FB7B3F"/>
    <w:rsid w:val="00FB7C1B"/>
    <w:rsid w:val="00FC00D3"/>
    <w:rsid w:val="00FC01DF"/>
    <w:rsid w:val="00FC0399"/>
    <w:rsid w:val="00FC11A2"/>
    <w:rsid w:val="00FC1517"/>
    <w:rsid w:val="00FC33D6"/>
    <w:rsid w:val="00FC3B83"/>
    <w:rsid w:val="00FC3F24"/>
    <w:rsid w:val="00FC51A5"/>
    <w:rsid w:val="00FC523C"/>
    <w:rsid w:val="00FC5254"/>
    <w:rsid w:val="00FC52F3"/>
    <w:rsid w:val="00FC598F"/>
    <w:rsid w:val="00FC5D67"/>
    <w:rsid w:val="00FC637F"/>
    <w:rsid w:val="00FC6D3C"/>
    <w:rsid w:val="00FC7C22"/>
    <w:rsid w:val="00FD0309"/>
    <w:rsid w:val="00FD0866"/>
    <w:rsid w:val="00FD0DAE"/>
    <w:rsid w:val="00FD13BD"/>
    <w:rsid w:val="00FD1690"/>
    <w:rsid w:val="00FD1A86"/>
    <w:rsid w:val="00FD1FD4"/>
    <w:rsid w:val="00FD2728"/>
    <w:rsid w:val="00FD2C7F"/>
    <w:rsid w:val="00FD2D92"/>
    <w:rsid w:val="00FD2E86"/>
    <w:rsid w:val="00FD35C2"/>
    <w:rsid w:val="00FD3CFC"/>
    <w:rsid w:val="00FD3E09"/>
    <w:rsid w:val="00FD422D"/>
    <w:rsid w:val="00FD4B3B"/>
    <w:rsid w:val="00FD4CFF"/>
    <w:rsid w:val="00FD4EF2"/>
    <w:rsid w:val="00FD777B"/>
    <w:rsid w:val="00FE0162"/>
    <w:rsid w:val="00FE022F"/>
    <w:rsid w:val="00FE0723"/>
    <w:rsid w:val="00FE0767"/>
    <w:rsid w:val="00FE0AF4"/>
    <w:rsid w:val="00FE0DD3"/>
    <w:rsid w:val="00FE105E"/>
    <w:rsid w:val="00FE1274"/>
    <w:rsid w:val="00FE188A"/>
    <w:rsid w:val="00FE1D57"/>
    <w:rsid w:val="00FE28B0"/>
    <w:rsid w:val="00FE2907"/>
    <w:rsid w:val="00FE2C9C"/>
    <w:rsid w:val="00FE2D47"/>
    <w:rsid w:val="00FE2D5E"/>
    <w:rsid w:val="00FE2E57"/>
    <w:rsid w:val="00FE2E82"/>
    <w:rsid w:val="00FE3398"/>
    <w:rsid w:val="00FE35B7"/>
    <w:rsid w:val="00FE3CCF"/>
    <w:rsid w:val="00FE3D65"/>
    <w:rsid w:val="00FE466C"/>
    <w:rsid w:val="00FE4870"/>
    <w:rsid w:val="00FE52AE"/>
    <w:rsid w:val="00FE59FD"/>
    <w:rsid w:val="00FE6270"/>
    <w:rsid w:val="00FE697B"/>
    <w:rsid w:val="00FE6B07"/>
    <w:rsid w:val="00FE70C1"/>
    <w:rsid w:val="00FE7214"/>
    <w:rsid w:val="00FE74F9"/>
    <w:rsid w:val="00FE76AA"/>
    <w:rsid w:val="00FE7896"/>
    <w:rsid w:val="00FE7E64"/>
    <w:rsid w:val="00FF013F"/>
    <w:rsid w:val="00FF2FB9"/>
    <w:rsid w:val="00FF3168"/>
    <w:rsid w:val="00FF3287"/>
    <w:rsid w:val="00FF3D39"/>
    <w:rsid w:val="00FF4A00"/>
    <w:rsid w:val="00FF50C6"/>
    <w:rsid w:val="00FF56FE"/>
    <w:rsid w:val="00FF62D8"/>
    <w:rsid w:val="00FF7390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3BA2333C-2572-4CFD-858F-FCD22288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2CA6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292CA6"/>
    <w:pPr>
      <w:keepNext/>
      <w:keepLines/>
      <w:numPr>
        <w:numId w:val="13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92CA6"/>
    <w:pPr>
      <w:keepNext/>
      <w:keepLines/>
      <w:numPr>
        <w:ilvl w:val="1"/>
        <w:numId w:val="13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92CA6"/>
    <w:pPr>
      <w:keepNext/>
      <w:keepLines/>
      <w:numPr>
        <w:ilvl w:val="2"/>
        <w:numId w:val="13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92CA6"/>
    <w:pPr>
      <w:keepNext/>
      <w:keepLines/>
      <w:numPr>
        <w:ilvl w:val="3"/>
        <w:numId w:val="13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11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1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11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1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1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9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92CA6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9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92CA6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292CA6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qFormat/>
    <w:rsid w:val="00283F53"/>
    <w:pPr>
      <w:widowControl w:val="0"/>
      <w:jc w:val="center"/>
    </w:pPr>
    <w:rPr>
      <w:rFonts w:ascii="Times New Roman" w:eastAsia="仿宋" w:hAnsi="Times New Roman" w:cs="Times New Roman"/>
      <w:kern w:val="0"/>
      <w:sz w:val="18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292CA6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292CA6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292CA6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292CA6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292CA6"/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292CA6"/>
    <w:rPr>
      <w:rFonts w:ascii="等线" w:eastAsia="仿宋" w:hAnsi="等线" w:cs="Times New Roman"/>
      <w:bCs/>
      <w:sz w:val="18"/>
      <w:szCs w:val="18"/>
    </w:rPr>
  </w:style>
  <w:style w:type="paragraph" w:styleId="af7">
    <w:name w:val="annotation text"/>
    <w:basedOn w:val="a0"/>
    <w:link w:val="af8"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8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9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9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7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9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9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9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9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nhideWhenUsed/>
    <w:rsid w:val="003B73EA"/>
    <w:rPr>
      <w:sz w:val="21"/>
      <w:szCs w:val="21"/>
    </w:rPr>
  </w:style>
  <w:style w:type="character" w:customStyle="1" w:styleId="tcnt">
    <w:name w:val="tcnt"/>
    <w:basedOn w:val="a1"/>
    <w:rsid w:val="00B152EE"/>
  </w:style>
  <w:style w:type="table" w:styleId="32">
    <w:name w:val="Plain Table 3"/>
    <w:basedOn w:val="a2"/>
    <w:uiPriority w:val="43"/>
    <w:rsid w:val="00283F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1">
    <w:name w:val="HTML Code"/>
    <w:basedOn w:val="a1"/>
    <w:uiPriority w:val="99"/>
    <w:semiHidden/>
    <w:unhideWhenUsed/>
    <w:rsid w:val="0088679A"/>
    <w:rPr>
      <w:rFonts w:ascii="宋体" w:eastAsia="宋体" w:hAnsi="宋体" w:cs="宋体"/>
      <w:sz w:val="24"/>
      <w:szCs w:val="24"/>
    </w:rPr>
  </w:style>
  <w:style w:type="character" w:customStyle="1" w:styleId="15">
    <w:name w:val="15"/>
    <w:basedOn w:val="a1"/>
    <w:rsid w:val="00D31FA7"/>
    <w:rPr>
      <w:rFonts w:ascii="宋体" w:eastAsia="宋体" w:hAnsi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39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5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4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0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88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7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88E5-563D-4F43-A0BF-758E2F20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25463</TotalTime>
  <Pages>8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2957</cp:revision>
  <dcterms:created xsi:type="dcterms:W3CDTF">2018-09-03T09:19:00Z</dcterms:created>
  <dcterms:modified xsi:type="dcterms:W3CDTF">2020-06-29T11:59:00Z</dcterms:modified>
</cp:coreProperties>
</file>