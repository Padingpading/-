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F4E4CA" w14:textId="77777777" w:rsidR="00114A9A" w:rsidRPr="00114A9A" w:rsidRDefault="00114A9A" w:rsidP="00114A9A">
      <w:pPr>
        <w:ind w:firstLine="420"/>
      </w:pPr>
    </w:p>
    <w:p w14:paraId="11FE1EAB" w14:textId="2D87C60F" w:rsidR="00D455F2" w:rsidRDefault="00D455F2" w:rsidP="00D455F2">
      <w:pPr>
        <w:pStyle w:val="11"/>
      </w:pPr>
      <w:proofErr w:type="spellStart"/>
      <w:r>
        <w:t>J</w:t>
      </w:r>
      <w:r>
        <w:rPr>
          <w:rFonts w:hint="eastAsia"/>
        </w:rPr>
        <w:t>ava</w:t>
      </w:r>
      <w:r>
        <w:t>EE</w:t>
      </w:r>
      <w:proofErr w:type="spellEnd"/>
    </w:p>
    <w:p w14:paraId="146B189A" w14:textId="6B26A345" w:rsidR="008540B0" w:rsidRDefault="008540B0" w:rsidP="008540B0">
      <w:pPr>
        <w:pStyle w:val="20"/>
      </w:pPr>
      <w:proofErr w:type="spellStart"/>
      <w:r>
        <w:t>J</w:t>
      </w:r>
      <w:r>
        <w:rPr>
          <w:rFonts w:hint="eastAsia"/>
        </w:rPr>
        <w:t>ava</w:t>
      </w:r>
      <w:r>
        <w:t>EE</w:t>
      </w:r>
      <w:proofErr w:type="spellEnd"/>
      <w:r>
        <w:rPr>
          <w:rFonts w:hint="eastAsia"/>
        </w:rPr>
        <w:t>的三层模型</w:t>
      </w:r>
    </w:p>
    <w:p w14:paraId="1A3F3A43" w14:textId="77777777" w:rsidR="008540B0" w:rsidRDefault="008540B0" w:rsidP="00A5441B">
      <w:pPr>
        <w:pStyle w:val="3"/>
        <w:ind w:firstLine="420"/>
      </w:pPr>
      <w:r>
        <w:t>Domain Object(</w:t>
      </w:r>
      <w:r>
        <w:t>领域对象）层</w:t>
      </w:r>
    </w:p>
    <w:p w14:paraId="0886C9A5" w14:textId="4E28DB53" w:rsidR="008540B0" w:rsidRDefault="008540B0" w:rsidP="008540B0">
      <w:pPr>
        <w:ind w:firstLine="420"/>
      </w:pPr>
      <w:r>
        <w:t>此层由一系列的</w:t>
      </w:r>
      <w:r>
        <w:t>POJO</w:t>
      </w:r>
      <w:r>
        <w:t>（</w:t>
      </w:r>
      <w:r>
        <w:t>Plain Old Java Object</w:t>
      </w:r>
      <w:r>
        <w:t>，普通</w:t>
      </w:r>
      <w:r>
        <w:rPr>
          <w:rFonts w:hint="eastAsia"/>
        </w:rPr>
        <w:t>的、传统的</w:t>
      </w:r>
      <w:r>
        <w:t>Java</w:t>
      </w:r>
      <w:r>
        <w:t>对象）组成，这些对象是该系统的</w:t>
      </w:r>
      <w:r>
        <w:t>Domain Object</w:t>
      </w:r>
      <w:r>
        <w:t>（领域对象），往</w:t>
      </w:r>
      <w:r>
        <w:rPr>
          <w:rFonts w:hint="eastAsia"/>
        </w:rPr>
        <w:t>往包含了各自所需实现的业务逻辑方法。</w:t>
      </w:r>
    </w:p>
    <w:p w14:paraId="4AFE5A3C" w14:textId="77777777" w:rsidR="008540B0" w:rsidRDefault="008540B0" w:rsidP="00A5441B">
      <w:pPr>
        <w:pStyle w:val="3"/>
        <w:ind w:firstLine="420"/>
      </w:pPr>
      <w:r>
        <w:t>DAO</w:t>
      </w:r>
      <w:r>
        <w:t>（</w:t>
      </w:r>
      <w:r>
        <w:t>Data Access Object,</w:t>
      </w:r>
      <w:r>
        <w:t>数据访问对象）层</w:t>
      </w:r>
    </w:p>
    <w:p w14:paraId="31B1BDD2" w14:textId="2B13BD1C" w:rsidR="008540B0" w:rsidRDefault="008540B0" w:rsidP="008540B0">
      <w:pPr>
        <w:ind w:firstLine="420"/>
      </w:pPr>
      <w:r>
        <w:t>此层由一系列的</w:t>
      </w:r>
      <w:r>
        <w:t>DAO</w:t>
      </w:r>
      <w:r>
        <w:t>组件组成，这</w:t>
      </w:r>
      <w:r>
        <w:rPr>
          <w:rFonts w:hint="eastAsia"/>
        </w:rPr>
        <w:t>些</w:t>
      </w:r>
      <w:r>
        <w:t>DAO</w:t>
      </w:r>
      <w:r>
        <w:t>实现了对数据库的创建、查询、更新和删除（</w:t>
      </w:r>
      <w:r>
        <w:t>CRUD</w:t>
      </w:r>
      <w:r>
        <w:t>）等原子操作。</w:t>
      </w:r>
    </w:p>
    <w:p w14:paraId="606821C0" w14:textId="77777777" w:rsidR="002E37AA" w:rsidRDefault="002E37AA" w:rsidP="002E37AA">
      <w:pPr>
        <w:ind w:firstLine="420"/>
      </w:pPr>
      <w:r>
        <w:rPr>
          <w:rFonts w:hint="eastAsia"/>
        </w:rPr>
        <w:t>注：</w:t>
      </w:r>
    </w:p>
    <w:p w14:paraId="15E3B5D8" w14:textId="77777777" w:rsidR="002E37AA" w:rsidRDefault="002E37AA" w:rsidP="002E37AA">
      <w:pPr>
        <w:ind w:firstLine="420"/>
      </w:pPr>
      <w:r>
        <w:tab/>
        <w:t>1</w:t>
      </w:r>
      <w:r>
        <w:rPr>
          <w:rFonts w:hint="eastAsia"/>
        </w:rPr>
        <w:t>、在经典</w:t>
      </w:r>
      <w:proofErr w:type="spellStart"/>
      <w:r>
        <w:t>JavaEE</w:t>
      </w:r>
      <w:proofErr w:type="spellEnd"/>
      <w:r>
        <w:t>应用中，</w:t>
      </w:r>
      <w:r>
        <w:t>DAO</w:t>
      </w:r>
      <w:r>
        <w:t>层也被称为</w:t>
      </w:r>
      <w:proofErr w:type="spellStart"/>
      <w:r>
        <w:t>EAO</w:t>
      </w:r>
      <w:proofErr w:type="spellEnd"/>
      <w:r>
        <w:t>层，</w:t>
      </w:r>
      <w:proofErr w:type="spellStart"/>
      <w:r>
        <w:t>EAO</w:t>
      </w:r>
      <w:proofErr w:type="spellEnd"/>
      <w:r>
        <w:t>层组件的作用与</w:t>
      </w:r>
      <w:r>
        <w:t>DAO</w:t>
      </w:r>
      <w:r>
        <w:t>层组件的作用基本相似。只是</w:t>
      </w:r>
      <w:proofErr w:type="spellStart"/>
      <w:r>
        <w:t>EAO</w:t>
      </w:r>
      <w:proofErr w:type="spellEnd"/>
      <w:r>
        <w:t>层主要完成对实体（</w:t>
      </w:r>
      <w:r>
        <w:t>Entity)</w:t>
      </w:r>
      <w:r>
        <w:t>的</w:t>
      </w:r>
      <w:r>
        <w:t>CRUD</w:t>
      </w:r>
      <w:r>
        <w:rPr>
          <w:rFonts w:hint="eastAsia"/>
        </w:rPr>
        <w:t>操作，因此简称为</w:t>
      </w:r>
      <w:proofErr w:type="spellStart"/>
      <w:r>
        <w:t>EAO</w:t>
      </w:r>
      <w:proofErr w:type="spellEnd"/>
      <w:r>
        <w:t>层。</w:t>
      </w:r>
    </w:p>
    <w:p w14:paraId="5BC3D2F1" w14:textId="77777777" w:rsidR="002E37AA" w:rsidRDefault="002E37AA" w:rsidP="002E37AA">
      <w:pPr>
        <w:ind w:firstLine="420"/>
      </w:pPr>
      <w:r>
        <w:tab/>
        <w:t>2</w:t>
      </w:r>
      <w:r>
        <w:rPr>
          <w:rFonts w:hint="eastAsia"/>
        </w:rPr>
        <w:t>、</w:t>
      </w:r>
      <w:r>
        <w:t>DAO</w:t>
      </w:r>
      <w:r>
        <w:t>层在</w:t>
      </w:r>
      <w:proofErr w:type="spellStart"/>
      <w:r>
        <w:t>MyBatis</w:t>
      </w:r>
      <w:proofErr w:type="spellEnd"/>
      <w:r>
        <w:t>中也被称为</w:t>
      </w:r>
      <w:r>
        <w:t>Mapper</w:t>
      </w:r>
      <w:r>
        <w:t>层，其通过</w:t>
      </w:r>
      <w:r>
        <w:t>SQL</w:t>
      </w:r>
      <w:r>
        <w:t>语句的映射完成</w:t>
      </w:r>
      <w:r>
        <w:t>CRUD</w:t>
      </w:r>
      <w:r>
        <w:rPr>
          <w:rFonts w:hint="eastAsia"/>
        </w:rPr>
        <w:t>操作。</w:t>
      </w:r>
    </w:p>
    <w:p w14:paraId="2F4AB756" w14:textId="77777777" w:rsidR="002E37AA" w:rsidRPr="002E37AA" w:rsidRDefault="002E37AA" w:rsidP="008540B0">
      <w:pPr>
        <w:ind w:firstLine="420"/>
      </w:pPr>
    </w:p>
    <w:p w14:paraId="61E1BF4D" w14:textId="77777777" w:rsidR="006E2C1C" w:rsidRDefault="006E2C1C" w:rsidP="00A5441B">
      <w:pPr>
        <w:pStyle w:val="3"/>
        <w:ind w:firstLine="420"/>
      </w:pPr>
      <w:r>
        <w:t>Service(</w:t>
      </w:r>
      <w:r>
        <w:t>业务逻辑）层</w:t>
      </w:r>
    </w:p>
    <w:p w14:paraId="59F5F9F1" w14:textId="183D8967" w:rsidR="006E2C1C" w:rsidRDefault="006E2C1C" w:rsidP="006E2C1C">
      <w:pPr>
        <w:ind w:firstLine="420"/>
      </w:pPr>
      <w:r>
        <w:t>此层由一系列的业务逻辑对象组成，这些业务逻辑对象实现</w:t>
      </w:r>
      <w:r>
        <w:rPr>
          <w:rFonts w:hint="eastAsia"/>
        </w:rPr>
        <w:t>了系统所需要的业务逻辑方法。这些业务逻辑方法可能仅仅用于暴露</w:t>
      </w:r>
      <w:r>
        <w:t xml:space="preserve"> Domain Object</w:t>
      </w:r>
      <w:r>
        <w:rPr>
          <w:rFonts w:hint="eastAsia"/>
        </w:rPr>
        <w:t>对象所实现的业务逻辑方法，也可能是依赖</w:t>
      </w:r>
      <w:r>
        <w:t>DAO</w:t>
      </w:r>
      <w:r>
        <w:t>组件实现的业务逻辑方法。</w:t>
      </w:r>
    </w:p>
    <w:p w14:paraId="760CFA44" w14:textId="77777777" w:rsidR="00014737" w:rsidRDefault="006E2C1C" w:rsidP="00A5441B">
      <w:pPr>
        <w:pStyle w:val="3"/>
        <w:ind w:firstLine="420"/>
      </w:pPr>
      <w:r>
        <w:t>Controller</w:t>
      </w:r>
      <w:r>
        <w:t>（控制器）层</w:t>
      </w:r>
    </w:p>
    <w:p w14:paraId="1F816789" w14:textId="6F5B367C" w:rsidR="006E2C1C" w:rsidRDefault="006E2C1C" w:rsidP="00014737">
      <w:pPr>
        <w:ind w:firstLine="420"/>
      </w:pPr>
      <w:r>
        <w:t>此层由一系列控制器组成，这些控制器用于拦截用户请求，</w:t>
      </w:r>
      <w:r>
        <w:rPr>
          <w:rFonts w:hint="eastAsia"/>
        </w:rPr>
        <w:t>并调用业务逻辑组件的业务逻辑方法，处理用户请求，并根据处理结果向不同的表现层组件转发。</w:t>
      </w:r>
    </w:p>
    <w:p w14:paraId="2FB1CB14" w14:textId="541566BF" w:rsidR="00B64F1D" w:rsidRDefault="00B64F1D" w:rsidP="00B64F1D">
      <w:pPr>
        <w:ind w:firstLine="420"/>
      </w:pPr>
      <w:r>
        <w:rPr>
          <w:rFonts w:hint="eastAsia"/>
        </w:rPr>
        <w:t> </w:t>
      </w:r>
      <w:r>
        <w:t>Controller</w:t>
      </w:r>
      <w:r>
        <w:t>，从字面上理解是控制器，所以它是负责业务调度的，所以在这一层应写一些业务的调度代码，而具体的业务处理应放在</w:t>
      </w:r>
      <w:r>
        <w:t>service</w:t>
      </w:r>
      <w:r>
        <w:t>中去写，而且</w:t>
      </w:r>
      <w:r>
        <w:t>service</w:t>
      </w:r>
      <w:r>
        <w:t>不单纯是对于</w:t>
      </w:r>
      <w:proofErr w:type="spellStart"/>
      <w:r>
        <w:t>dao</w:t>
      </w:r>
      <w:proofErr w:type="spellEnd"/>
      <w:r>
        <w:t>的</w:t>
      </w:r>
      <w:proofErr w:type="gramStart"/>
      <w:r>
        <w:t>增删改查的</w:t>
      </w:r>
      <w:proofErr w:type="gramEnd"/>
      <w:r>
        <w:t>调用，</w:t>
      </w:r>
      <w:r>
        <w:t>service</w:t>
      </w:r>
      <w:r>
        <w:t>是业务层，所以应该更切近于具体业务功能要求，所以在这一层，一个方法所体现的是一个可以对外提供的功能，比如购物商城中的生成订单方法，这里面就不简单是增加个订单记录那么简单，我们需要查询库存，核对商品等一系列实际业务逻辑的处理；</w:t>
      </w:r>
    </w:p>
    <w:p w14:paraId="7150454B" w14:textId="77777777" w:rsidR="00A44F7E" w:rsidRDefault="00A44F7E" w:rsidP="00A5441B">
      <w:pPr>
        <w:pStyle w:val="3"/>
        <w:ind w:firstLine="420"/>
      </w:pPr>
      <w:r>
        <w:t>View(</w:t>
      </w:r>
      <w:r>
        <w:t>表现）层</w:t>
      </w:r>
    </w:p>
    <w:p w14:paraId="54139B4E" w14:textId="10670A6A" w:rsidR="00A44F7E" w:rsidRDefault="00A44F7E" w:rsidP="00A44F7E">
      <w:pPr>
        <w:ind w:firstLine="420"/>
      </w:pPr>
      <w:r>
        <w:t>此层由一系列的</w:t>
      </w:r>
      <w:proofErr w:type="spellStart"/>
      <w:r>
        <w:t>JSP</w:t>
      </w:r>
      <w:proofErr w:type="spellEnd"/>
      <w:r>
        <w:t>页面、</w:t>
      </w:r>
      <w:r>
        <w:t>Velocity</w:t>
      </w:r>
      <w:r>
        <w:t>页面、</w:t>
      </w:r>
      <w:r>
        <w:t>PDF</w:t>
      </w:r>
      <w:r>
        <w:t>文档视图组件组成</w:t>
      </w:r>
      <w:r>
        <w:rPr>
          <w:rFonts w:hint="eastAsia"/>
        </w:rPr>
        <w:t>负责收集用户请求，并显示处理结果。</w:t>
      </w:r>
    </w:p>
    <w:p w14:paraId="5C0733F0" w14:textId="52DB101D" w:rsidR="00283F92" w:rsidRDefault="00283F92" w:rsidP="00283F92">
      <w:pPr>
        <w:pStyle w:val="20"/>
      </w:pPr>
      <w:proofErr w:type="spellStart"/>
      <w:r>
        <w:lastRenderedPageBreak/>
        <w:t>J</w:t>
      </w:r>
      <w:r>
        <w:rPr>
          <w:rFonts w:hint="eastAsia"/>
        </w:rPr>
        <w:t>ava</w:t>
      </w:r>
      <w:r>
        <w:t>EE</w:t>
      </w:r>
      <w:proofErr w:type="spellEnd"/>
      <w:r>
        <w:rPr>
          <w:rFonts w:hint="eastAsia"/>
        </w:rPr>
        <w:t>的组件</w:t>
      </w:r>
    </w:p>
    <w:p w14:paraId="4E8943BC" w14:textId="02F8569F" w:rsidR="00283F92" w:rsidRDefault="00283F92" w:rsidP="00A5441B">
      <w:pPr>
        <w:pStyle w:val="3"/>
        <w:ind w:firstLine="420"/>
      </w:pPr>
      <w:r>
        <w:rPr>
          <w:rFonts w:hint="eastAsia"/>
        </w:rPr>
        <w:t>表现层组件</w:t>
      </w:r>
    </w:p>
    <w:p w14:paraId="2D50229A" w14:textId="5E1897B6" w:rsidR="00283F92" w:rsidRDefault="00283F92" w:rsidP="00283F92">
      <w:pPr>
        <w:ind w:firstLine="420"/>
      </w:pPr>
      <w:r>
        <w:rPr>
          <w:rFonts w:hint="eastAsia"/>
        </w:rPr>
        <w:t>主要负责收集用户输入数据，或者向客户显示系统状态。最常用的表现层技术是</w:t>
      </w:r>
      <w:proofErr w:type="spellStart"/>
      <w:r>
        <w:t>JSP</w:t>
      </w:r>
      <w:proofErr w:type="spellEnd"/>
      <w:r>
        <w:t>，但</w:t>
      </w:r>
      <w:proofErr w:type="spellStart"/>
      <w:r>
        <w:t>JSP</w:t>
      </w:r>
      <w:proofErr w:type="spellEnd"/>
      <w:r>
        <w:t>并不是唯一的表现层技术。表现层还可由</w:t>
      </w:r>
      <w:r>
        <w:t>Velocity</w:t>
      </w:r>
      <w:r>
        <w:t>、</w:t>
      </w:r>
      <w:proofErr w:type="spellStart"/>
      <w:r>
        <w:t>FreeMarker</w:t>
      </w:r>
      <w:proofErr w:type="spellEnd"/>
      <w:r>
        <w:rPr>
          <w:rFonts w:hint="eastAsia"/>
        </w:rPr>
        <w:t>和</w:t>
      </w:r>
      <w:r>
        <w:t>Tapestry</w:t>
      </w:r>
      <w:r>
        <w:t>等技术完成，或者使用普通的应用程序充当表现层组件，甚至可以是小型</w:t>
      </w:r>
      <w:r>
        <w:rPr>
          <w:rFonts w:hint="eastAsia"/>
        </w:rPr>
        <w:t>智能设备。</w:t>
      </w:r>
    </w:p>
    <w:p w14:paraId="39C787DF" w14:textId="36B43AA3" w:rsidR="00283F92" w:rsidRDefault="00283F92" w:rsidP="00A5441B">
      <w:pPr>
        <w:pStyle w:val="3"/>
        <w:ind w:firstLine="420"/>
      </w:pPr>
      <w:r>
        <w:rPr>
          <w:rFonts w:hint="eastAsia"/>
        </w:rPr>
        <w:t>控制器组件</w:t>
      </w:r>
    </w:p>
    <w:p w14:paraId="3890BEA4" w14:textId="23B7662C" w:rsidR="00283F92" w:rsidRDefault="00283F92" w:rsidP="00283F92">
      <w:pPr>
        <w:ind w:firstLine="420"/>
      </w:pPr>
      <w:r>
        <w:rPr>
          <w:rFonts w:hint="eastAsia"/>
        </w:rPr>
        <w:t>对于</w:t>
      </w:r>
      <w:proofErr w:type="spellStart"/>
      <w:r>
        <w:t>JavaEE</w:t>
      </w:r>
      <w:proofErr w:type="spellEnd"/>
      <w:r>
        <w:t>的</w:t>
      </w:r>
      <w:proofErr w:type="spellStart"/>
      <w:r>
        <w:t>MVC</w:t>
      </w:r>
      <w:proofErr w:type="spellEnd"/>
      <w:r>
        <w:t>框架，其提供一个前端核心控制器，核心控制器负</w:t>
      </w:r>
      <w:r>
        <w:rPr>
          <w:rFonts w:hint="eastAsia"/>
        </w:rPr>
        <w:t>责拦截用户请求，并将请求转发给用户实现的控制器组件。这些用户实现的控制器组件则负责调用业务逻辑方法，处理用户请求。</w:t>
      </w:r>
    </w:p>
    <w:p w14:paraId="486040CB" w14:textId="2FA27FBE" w:rsidR="00283F92" w:rsidRDefault="00283F92" w:rsidP="00A5441B">
      <w:pPr>
        <w:pStyle w:val="3"/>
        <w:ind w:firstLine="420"/>
      </w:pPr>
      <w:r>
        <w:rPr>
          <w:rFonts w:hint="eastAsia"/>
        </w:rPr>
        <w:t>业务逻辑组件</w:t>
      </w:r>
    </w:p>
    <w:p w14:paraId="3905FC88" w14:textId="32CF5388" w:rsidR="00283F92" w:rsidRPr="00283F92" w:rsidRDefault="00283F92" w:rsidP="00283F92">
      <w:pPr>
        <w:ind w:firstLine="420"/>
      </w:pPr>
      <w:r>
        <w:rPr>
          <w:rFonts w:hint="eastAsia"/>
        </w:rPr>
        <w:t>这是系统的核心组件，实现系统的业务逻辑。通常，一个业务逻辑方法对应一次用户操作。一个业务逻辑方法应该是一个整体，因此要求对业务逻辑方法增加事务性。业务逻辑方法仅仅负责实现业务逻辑，不应该进行数据库访问。因此，业务逻辑组件中不应该出现原始的</w:t>
      </w:r>
      <w:proofErr w:type="spellStart"/>
      <w:r>
        <w:t>MyBatis</w:t>
      </w:r>
      <w:proofErr w:type="spellEnd"/>
      <w:r>
        <w:t>、</w:t>
      </w:r>
      <w:r>
        <w:t>Hibernate</w:t>
      </w:r>
      <w:r>
        <w:t>和</w:t>
      </w:r>
      <w:r>
        <w:t>JDBC</w:t>
      </w:r>
      <w:r>
        <w:t>等</w:t>
      </w:r>
      <w:r>
        <w:t>API</w:t>
      </w:r>
      <w:r>
        <w:t>。</w:t>
      </w:r>
    </w:p>
    <w:p w14:paraId="1554C020" w14:textId="77777777" w:rsidR="00B64F1D" w:rsidRPr="00B64F1D" w:rsidRDefault="00B64F1D" w:rsidP="00B64F1D">
      <w:pPr>
        <w:ind w:firstLine="420"/>
      </w:pPr>
    </w:p>
    <w:p w14:paraId="3AD07BB5" w14:textId="77777777" w:rsidR="008540B0" w:rsidRPr="008540B0" w:rsidRDefault="008540B0" w:rsidP="008540B0">
      <w:pPr>
        <w:ind w:firstLine="420"/>
      </w:pPr>
    </w:p>
    <w:p w14:paraId="35DBFE18" w14:textId="77777777" w:rsidR="008540B0" w:rsidRPr="008540B0" w:rsidRDefault="008540B0" w:rsidP="008540B0">
      <w:pPr>
        <w:ind w:firstLine="420"/>
      </w:pPr>
    </w:p>
    <w:p w14:paraId="697250EE" w14:textId="77777777" w:rsidR="00D455F2" w:rsidRPr="00D455F2" w:rsidRDefault="00D455F2" w:rsidP="00D455F2">
      <w:pPr>
        <w:ind w:firstLine="420"/>
      </w:pPr>
    </w:p>
    <w:p w14:paraId="01E3D957" w14:textId="1DFB70EE" w:rsidR="00EE32A0" w:rsidRDefault="00550FA3" w:rsidP="00EE32A0">
      <w:pPr>
        <w:pStyle w:val="11"/>
      </w:pPr>
      <w:r>
        <w:rPr>
          <w:rFonts w:hint="eastAsia"/>
        </w:rPr>
        <w:t>spring</w:t>
      </w:r>
      <w:r>
        <w:rPr>
          <w:rFonts w:hint="eastAsia"/>
        </w:rPr>
        <w:t>概述</w:t>
      </w:r>
    </w:p>
    <w:p w14:paraId="675E20A2" w14:textId="0DD51939" w:rsidR="00EE32A0" w:rsidRDefault="00EE32A0" w:rsidP="00EE32A0">
      <w:pPr>
        <w:ind w:firstLine="420"/>
      </w:pPr>
    </w:p>
    <w:p w14:paraId="2116E555" w14:textId="386A57E5" w:rsidR="00EE32A0" w:rsidRDefault="007E0BD4" w:rsidP="00F54A86">
      <w:pPr>
        <w:pStyle w:val="20"/>
      </w:pPr>
      <w:r>
        <w:rPr>
          <w:rFonts w:hint="eastAsia"/>
        </w:rPr>
        <w:t>Spring</w:t>
      </w:r>
      <w:r>
        <w:rPr>
          <w:rFonts w:hint="eastAsia"/>
        </w:rPr>
        <w:t>概述</w:t>
      </w:r>
    </w:p>
    <w:p w14:paraId="40AB6E40" w14:textId="6DFED82D" w:rsidR="00F54A86" w:rsidRDefault="00F54A86" w:rsidP="00A5441B">
      <w:pPr>
        <w:pStyle w:val="3"/>
        <w:ind w:firstLine="420"/>
      </w:pPr>
      <w:r>
        <w:t>spring</w:t>
      </w:r>
      <w:r>
        <w:t>框架概述</w:t>
      </w:r>
    </w:p>
    <w:p w14:paraId="2D5CEB18" w14:textId="77777777" w:rsidR="00F54A86" w:rsidRDefault="00F54A86" w:rsidP="00F54A86">
      <w:pPr>
        <w:ind w:firstLine="420"/>
      </w:pPr>
      <w:r>
        <w:t></w:t>
      </w:r>
      <w:r>
        <w:tab/>
        <w:t>Spring</w:t>
      </w:r>
      <w:r>
        <w:t>是一个开源框架，</w:t>
      </w:r>
      <w:r>
        <w:t>Spring</w:t>
      </w:r>
      <w:r>
        <w:t>是于</w:t>
      </w:r>
      <w:r>
        <w:t xml:space="preserve">2003 </w:t>
      </w:r>
      <w:r>
        <w:t>年兴起的一个轻量级的</w:t>
      </w:r>
      <w:r>
        <w:t xml:space="preserve">Java </w:t>
      </w:r>
      <w:r>
        <w:t>开发框架，由</w:t>
      </w:r>
      <w:r>
        <w:t xml:space="preserve">Rod Johnson </w:t>
      </w:r>
      <w:r>
        <w:t>在其著作</w:t>
      </w:r>
      <w:r>
        <w:t xml:space="preserve">Expert One-On-One </w:t>
      </w:r>
      <w:proofErr w:type="spellStart"/>
      <w:r>
        <w:t>J2EE</w:t>
      </w:r>
      <w:proofErr w:type="spellEnd"/>
      <w:r>
        <w:t xml:space="preserve"> Development and Design</w:t>
      </w:r>
      <w:r>
        <w:t>中阐述的部分理念和原型衍生而来。它是为了解决企业应用开发的复杂性而创建的。框架的主要优势之一就是其分层架构，分层架构允许使用者选择使用哪一个组件，同时为</w:t>
      </w:r>
      <w:r>
        <w:t xml:space="preserve"> </w:t>
      </w:r>
      <w:proofErr w:type="spellStart"/>
      <w:r>
        <w:t>J2EE</w:t>
      </w:r>
      <w:proofErr w:type="spellEnd"/>
      <w:r>
        <w:t xml:space="preserve"> </w:t>
      </w:r>
      <w:r>
        <w:t>应用程序开发提供集成的框架。</w:t>
      </w:r>
      <w:r>
        <w:t>Spring</w:t>
      </w:r>
      <w:r>
        <w:t>使用基本的</w:t>
      </w:r>
      <w:r>
        <w:t>JavaBean</w:t>
      </w:r>
      <w:r>
        <w:t>来完成以前只可能由</w:t>
      </w:r>
      <w:r>
        <w:t>EJB</w:t>
      </w:r>
      <w:r>
        <w:t>完成的事情。然而，</w:t>
      </w:r>
      <w:r>
        <w:t>Spring</w:t>
      </w:r>
      <w:r>
        <w:t>的用途</w:t>
      </w:r>
      <w:r>
        <w:rPr>
          <w:rFonts w:hint="eastAsia"/>
        </w:rPr>
        <w:t>不仅限于服务器端的开发。从简单性、可测试性和松耦合的角度而言，任何</w:t>
      </w:r>
      <w:r>
        <w:t>Java</w:t>
      </w:r>
      <w:r>
        <w:t>应用都可以从</w:t>
      </w:r>
      <w:r>
        <w:t>Spring</w:t>
      </w:r>
      <w:r>
        <w:t>中受益。</w:t>
      </w:r>
      <w:r>
        <w:t>Spring</w:t>
      </w:r>
      <w:r>
        <w:t>的核心是控制反转（</w:t>
      </w:r>
      <w:proofErr w:type="spellStart"/>
      <w:r>
        <w:t>IoC</w:t>
      </w:r>
      <w:proofErr w:type="spellEnd"/>
      <w:r>
        <w:t>）和面向切面（</w:t>
      </w:r>
      <w:proofErr w:type="spellStart"/>
      <w:r>
        <w:t>AOP</w:t>
      </w:r>
      <w:proofErr w:type="spellEnd"/>
      <w:r>
        <w:t>）。简单来说，</w:t>
      </w:r>
      <w:r>
        <w:t>Spring</w:t>
      </w:r>
      <w:r>
        <w:t>是一个分层的</w:t>
      </w:r>
      <w:proofErr w:type="spellStart"/>
      <w:r>
        <w:t>JavaSE</w:t>
      </w:r>
      <w:proofErr w:type="spellEnd"/>
      <w:r>
        <w:t>/EE full-stack(</w:t>
      </w:r>
      <w:r>
        <w:t>一站式</w:t>
      </w:r>
      <w:r>
        <w:t xml:space="preserve">) </w:t>
      </w:r>
      <w:r>
        <w:t>轻量级开源框架。</w:t>
      </w:r>
    </w:p>
    <w:p w14:paraId="60B3B6A8" w14:textId="1B6410F1" w:rsidR="00F54A86" w:rsidRDefault="00F54A86" w:rsidP="00F54A86">
      <w:pPr>
        <w:ind w:firstLine="420"/>
      </w:pPr>
      <w:r>
        <w:t>轻量级：与</w:t>
      </w:r>
      <w:r>
        <w:t>EJB</w:t>
      </w:r>
      <w:r>
        <w:t>对比，依赖资源少，销毁的资源少。</w:t>
      </w:r>
    </w:p>
    <w:p w14:paraId="69733B0C" w14:textId="7E5198E9" w:rsidR="00F54A86" w:rsidRDefault="00F54A86" w:rsidP="00F54A86">
      <w:pPr>
        <w:ind w:firstLine="420"/>
      </w:pPr>
      <w:r>
        <w:t>分层：</w:t>
      </w:r>
      <w:r>
        <w:t xml:space="preserve"> </w:t>
      </w:r>
      <w:r>
        <w:t>一站式，每一个层都提供的解决方案</w:t>
      </w:r>
    </w:p>
    <w:p w14:paraId="04AD2A68" w14:textId="576F6BF5" w:rsidR="00F54A86" w:rsidRDefault="00F54A86" w:rsidP="00F54A86">
      <w:pPr>
        <w:ind w:firstLine="420"/>
      </w:pPr>
      <w:r>
        <w:t>web</w:t>
      </w:r>
      <w:r>
        <w:t>层：</w:t>
      </w:r>
      <w:r>
        <w:t>struts</w:t>
      </w:r>
      <w:r>
        <w:t>，</w:t>
      </w:r>
      <w:r>
        <w:t>spring-</w:t>
      </w:r>
      <w:proofErr w:type="spellStart"/>
      <w:r>
        <w:t>MVC</w:t>
      </w:r>
      <w:proofErr w:type="spellEnd"/>
    </w:p>
    <w:p w14:paraId="0240929B" w14:textId="688D7DED" w:rsidR="00F54A86" w:rsidRDefault="00F54A86" w:rsidP="00F54A86">
      <w:pPr>
        <w:ind w:firstLine="420"/>
      </w:pPr>
      <w:r>
        <w:t>service</w:t>
      </w:r>
      <w:r>
        <w:t>层：</w:t>
      </w:r>
      <w:r>
        <w:t>spring</w:t>
      </w:r>
    </w:p>
    <w:p w14:paraId="67219062" w14:textId="6C349E90" w:rsidR="00F54A86" w:rsidRDefault="00F54A86" w:rsidP="00F54A86">
      <w:pPr>
        <w:ind w:firstLine="420"/>
      </w:pPr>
      <w:proofErr w:type="spellStart"/>
      <w:r>
        <w:t>dao</w:t>
      </w:r>
      <w:proofErr w:type="spellEnd"/>
      <w:r>
        <w:t>层：</w:t>
      </w:r>
      <w:r>
        <w:t>hibernate</w:t>
      </w:r>
      <w:r>
        <w:t>，</w:t>
      </w:r>
      <w:proofErr w:type="spellStart"/>
      <w:r>
        <w:t>mybatis</w:t>
      </w:r>
      <w:proofErr w:type="spellEnd"/>
      <w:r>
        <w:t xml:space="preserve"> </w:t>
      </w:r>
      <w:r>
        <w:t>，</w:t>
      </w:r>
      <w:r>
        <w:t xml:space="preserve"> </w:t>
      </w:r>
      <w:proofErr w:type="spellStart"/>
      <w:r>
        <w:t>jdbcTemplate</w:t>
      </w:r>
      <w:proofErr w:type="spellEnd"/>
      <w:r>
        <w:t xml:space="preserve">  --&gt; spring-data</w:t>
      </w:r>
    </w:p>
    <w:p w14:paraId="0DACEA27" w14:textId="5D34055F" w:rsidR="00F54A86" w:rsidRDefault="00F54A86" w:rsidP="00A5441B">
      <w:pPr>
        <w:pStyle w:val="3"/>
        <w:ind w:firstLine="420"/>
      </w:pPr>
      <w:r>
        <w:t>spring</w:t>
      </w:r>
      <w:r>
        <w:t>由来</w:t>
      </w:r>
    </w:p>
    <w:p w14:paraId="3D9F98E2" w14:textId="77777777" w:rsidR="00F54A86" w:rsidRDefault="00F54A86" w:rsidP="00F54A86">
      <w:pPr>
        <w:ind w:firstLine="420"/>
      </w:pPr>
      <w:r>
        <w:t></w:t>
      </w:r>
      <w:r>
        <w:tab/>
        <w:t xml:space="preserve">Expert One-to-One </w:t>
      </w:r>
      <w:proofErr w:type="spellStart"/>
      <w:r>
        <w:t>J2EE</w:t>
      </w:r>
      <w:proofErr w:type="spellEnd"/>
      <w:r>
        <w:t xml:space="preserve"> Design and Development</w:t>
      </w:r>
    </w:p>
    <w:p w14:paraId="2EB8F137" w14:textId="77777777" w:rsidR="00F54A86" w:rsidRDefault="00F54A86" w:rsidP="00F54A86">
      <w:pPr>
        <w:ind w:firstLine="420"/>
      </w:pPr>
      <w:r>
        <w:t></w:t>
      </w:r>
      <w:r>
        <w:tab/>
        <w:t xml:space="preserve">Expert One-to-One </w:t>
      </w:r>
      <w:proofErr w:type="spellStart"/>
      <w:r>
        <w:t>J2EE</w:t>
      </w:r>
      <w:proofErr w:type="spellEnd"/>
      <w:r>
        <w:t xml:space="preserve"> Development without EJB</w:t>
      </w:r>
    </w:p>
    <w:p w14:paraId="080AA007" w14:textId="77777777" w:rsidR="00F54A86" w:rsidRDefault="00F54A86" w:rsidP="00F54A86">
      <w:pPr>
        <w:ind w:firstLine="420"/>
      </w:pPr>
    </w:p>
    <w:p w14:paraId="1AA9E63E" w14:textId="2347E56E" w:rsidR="00F54A86" w:rsidRDefault="00F54A86" w:rsidP="00A5441B">
      <w:pPr>
        <w:pStyle w:val="3"/>
        <w:ind w:firstLine="420"/>
      </w:pPr>
      <w:r>
        <w:t>spring</w:t>
      </w:r>
      <w:r>
        <w:t>核心</w:t>
      </w:r>
    </w:p>
    <w:p w14:paraId="1066BFDF" w14:textId="79AA530E" w:rsidR="0073021E" w:rsidRDefault="0073021E" w:rsidP="0073021E">
      <w:pPr>
        <w:ind w:firstLine="420"/>
      </w:pPr>
      <w:r>
        <w:t>1</w:t>
      </w:r>
      <w:r>
        <w:t>，</w:t>
      </w:r>
      <w:proofErr w:type="spellStart"/>
      <w:r>
        <w:t>AOP</w:t>
      </w:r>
      <w:proofErr w:type="spellEnd"/>
      <w:r w:rsidR="00930139">
        <w:rPr>
          <w:rFonts w:hint="eastAsia"/>
        </w:rPr>
        <w:t>（</w:t>
      </w:r>
      <w:r w:rsidR="00930139" w:rsidRPr="00930139">
        <w:t>Aspect Oriented Programming</w:t>
      </w:r>
      <w:r w:rsidR="00930139">
        <w:rPr>
          <w:rFonts w:hint="eastAsia"/>
        </w:rPr>
        <w:t>）</w:t>
      </w:r>
      <w:r>
        <w:t>：面向切面编程。扩展功能而不修改源代码。</w:t>
      </w:r>
    </w:p>
    <w:p w14:paraId="02F286C2" w14:textId="50DB9365" w:rsidR="00F54A86" w:rsidRDefault="0073021E" w:rsidP="0073021E">
      <w:pPr>
        <w:ind w:firstLine="420"/>
      </w:pPr>
      <w:r>
        <w:t>2</w:t>
      </w:r>
      <w:r>
        <w:t>，</w:t>
      </w:r>
      <w:r>
        <w:t>IOC</w:t>
      </w:r>
      <w:r>
        <w:t>：控制反转，降低耦合度。如果调用一个类中的方法，需要</w:t>
      </w:r>
      <w:r>
        <w:t>new</w:t>
      </w:r>
      <w:r>
        <w:t>对象然后才可以调用；在</w:t>
      </w:r>
      <w:r>
        <w:t>spring</w:t>
      </w:r>
      <w:r>
        <w:t>的</w:t>
      </w:r>
      <w:proofErr w:type="spellStart"/>
      <w:r>
        <w:t>IoC</w:t>
      </w:r>
      <w:proofErr w:type="spellEnd"/>
      <w:r>
        <w:t>种，可以将代码</w:t>
      </w:r>
      <w:r>
        <w:t>new</w:t>
      </w:r>
      <w:r>
        <w:t>对象的操作交给</w:t>
      </w:r>
      <w:r>
        <w:t>spring</w:t>
      </w:r>
      <w:r>
        <w:t>的配置文件来完成。</w:t>
      </w:r>
    </w:p>
    <w:p w14:paraId="2D2876BA" w14:textId="77777777" w:rsidR="00F54A86" w:rsidRDefault="00F54A86" w:rsidP="00F54A86">
      <w:pPr>
        <w:ind w:firstLine="420"/>
      </w:pPr>
    </w:p>
    <w:p w14:paraId="045F8489" w14:textId="1985D105" w:rsidR="00F54A86" w:rsidRDefault="00F54A86" w:rsidP="00A5441B">
      <w:pPr>
        <w:pStyle w:val="3"/>
        <w:ind w:firstLine="420"/>
      </w:pPr>
      <w:r>
        <w:t>spring</w:t>
      </w:r>
      <w:r>
        <w:t>优点</w:t>
      </w:r>
    </w:p>
    <w:p w14:paraId="6C44DCF0" w14:textId="77777777" w:rsidR="003B4402" w:rsidRDefault="00F54A86" w:rsidP="003B4402">
      <w:pPr>
        <w:ind w:firstLine="420"/>
      </w:pPr>
      <w:r>
        <w:t></w:t>
      </w:r>
      <w:r>
        <w:tab/>
      </w:r>
    </w:p>
    <w:tbl>
      <w:tblPr>
        <w:tblStyle w:val="ab"/>
        <w:tblW w:w="0" w:type="auto"/>
        <w:tblLook w:val="01E0" w:firstRow="1" w:lastRow="1" w:firstColumn="1" w:lastColumn="1" w:noHBand="0" w:noVBand="0"/>
      </w:tblPr>
      <w:tblGrid>
        <w:gridCol w:w="8296"/>
      </w:tblGrid>
      <w:tr w:rsidR="003B4402" w14:paraId="28882457" w14:textId="77777777" w:rsidTr="00DD3BBD">
        <w:tc>
          <w:tcPr>
            <w:tcW w:w="8296" w:type="dxa"/>
          </w:tcPr>
          <w:p w14:paraId="28DCDEBF" w14:textId="77777777" w:rsidR="003B4402" w:rsidRPr="004D280B" w:rsidRDefault="003B4402" w:rsidP="00DD3BBD">
            <w:pPr>
              <w:ind w:left="1140" w:firstLineChars="0" w:firstLine="0"/>
            </w:pPr>
            <w:r w:rsidRPr="004D280B">
              <w:rPr>
                <w:rFonts w:hint="eastAsia"/>
              </w:rPr>
              <w:t>方便解耦，简化开发</w:t>
            </w:r>
            <w:r>
              <w:rPr>
                <w:rFonts w:hint="eastAsia"/>
              </w:rPr>
              <w:t xml:space="preserve">  </w:t>
            </w:r>
            <w:r>
              <w:rPr>
                <w:rFonts w:hint="eastAsia"/>
              </w:rPr>
              <w:t>（高内聚低耦合）</w:t>
            </w:r>
          </w:p>
          <w:p w14:paraId="3C5A0D18" w14:textId="77777777" w:rsidR="003B4402" w:rsidRDefault="003B4402" w:rsidP="001A7BBC">
            <w:pPr>
              <w:numPr>
                <w:ilvl w:val="1"/>
                <w:numId w:val="8"/>
              </w:numPr>
              <w:ind w:firstLineChars="0" w:firstLine="420"/>
            </w:pPr>
            <w:r w:rsidRPr="006674BC">
              <w:rPr>
                <w:rFonts w:hint="eastAsia"/>
                <w:color w:val="FF0000"/>
              </w:rPr>
              <w:t>Spring</w:t>
            </w:r>
            <w:r w:rsidRPr="006674BC">
              <w:rPr>
                <w:rFonts w:hint="eastAsia"/>
                <w:color w:val="FF0000"/>
              </w:rPr>
              <w:t>就是一个大工厂</w:t>
            </w:r>
            <w:r>
              <w:rPr>
                <w:rFonts w:hint="eastAsia"/>
              </w:rPr>
              <w:t>（容器）</w:t>
            </w:r>
            <w:r w:rsidRPr="004D280B">
              <w:rPr>
                <w:rFonts w:hint="eastAsia"/>
              </w:rPr>
              <w:t>，可以将所有对象创建和依赖关系维护，交给</w:t>
            </w:r>
            <w:r w:rsidRPr="004D280B">
              <w:rPr>
                <w:rFonts w:hint="eastAsia"/>
              </w:rPr>
              <w:t>Spring</w:t>
            </w:r>
            <w:r w:rsidRPr="004D280B">
              <w:rPr>
                <w:rFonts w:hint="eastAsia"/>
              </w:rPr>
              <w:t>管理</w:t>
            </w:r>
          </w:p>
          <w:p w14:paraId="65B52509" w14:textId="77777777" w:rsidR="003B4402" w:rsidRPr="00301266" w:rsidRDefault="003B4402" w:rsidP="001A7BBC">
            <w:pPr>
              <w:numPr>
                <w:ilvl w:val="1"/>
                <w:numId w:val="8"/>
              </w:numPr>
              <w:ind w:firstLineChars="0" w:firstLine="420"/>
              <w:rPr>
                <w:color w:val="FF0000"/>
              </w:rPr>
            </w:pPr>
            <w:r w:rsidRPr="00301266">
              <w:rPr>
                <w:rFonts w:hint="eastAsia"/>
                <w:color w:val="FF0000"/>
              </w:rPr>
              <w:t>spring</w:t>
            </w:r>
            <w:r w:rsidRPr="00301266">
              <w:rPr>
                <w:rFonts w:hint="eastAsia"/>
                <w:color w:val="FF0000"/>
              </w:rPr>
              <w:t>工厂是用于生成</w:t>
            </w:r>
            <w:r w:rsidRPr="00301266">
              <w:rPr>
                <w:rFonts w:hint="eastAsia"/>
                <w:color w:val="FF0000"/>
              </w:rPr>
              <w:t>bean</w:t>
            </w:r>
          </w:p>
          <w:p w14:paraId="715AC9DF" w14:textId="77777777" w:rsidR="003B4402" w:rsidRPr="004D280B" w:rsidRDefault="003B4402" w:rsidP="00DD3BBD">
            <w:pPr>
              <w:ind w:left="1140" w:firstLineChars="0" w:firstLine="0"/>
            </w:pPr>
            <w:proofErr w:type="spellStart"/>
            <w:r w:rsidRPr="004D280B">
              <w:rPr>
                <w:rFonts w:hint="eastAsia"/>
              </w:rPr>
              <w:t>AOP</w:t>
            </w:r>
            <w:proofErr w:type="spellEnd"/>
            <w:r w:rsidRPr="004D280B">
              <w:rPr>
                <w:rFonts w:hint="eastAsia"/>
              </w:rPr>
              <w:t>编程的支持</w:t>
            </w:r>
          </w:p>
          <w:p w14:paraId="42FF56AA" w14:textId="77777777" w:rsidR="003B4402" w:rsidRPr="004D280B" w:rsidRDefault="003B4402" w:rsidP="001A7BBC">
            <w:pPr>
              <w:numPr>
                <w:ilvl w:val="1"/>
                <w:numId w:val="8"/>
              </w:numPr>
              <w:ind w:firstLineChars="0" w:firstLine="420"/>
            </w:pPr>
            <w:r w:rsidRPr="004D280B">
              <w:rPr>
                <w:rFonts w:hint="eastAsia"/>
              </w:rPr>
              <w:t>Spring</w:t>
            </w:r>
            <w:r w:rsidRPr="004D280B">
              <w:rPr>
                <w:rFonts w:hint="eastAsia"/>
              </w:rPr>
              <w:t>提供面向切面编程，可以方便的实现对程序进行权限拦截、运行监控等功能</w:t>
            </w:r>
          </w:p>
          <w:p w14:paraId="58AC8BE7" w14:textId="77777777" w:rsidR="003B4402" w:rsidRPr="004D280B" w:rsidRDefault="003B4402" w:rsidP="00DD3BBD">
            <w:pPr>
              <w:ind w:left="1140" w:firstLineChars="0" w:firstLine="0"/>
            </w:pPr>
            <w:r w:rsidRPr="004D280B">
              <w:rPr>
                <w:rFonts w:hint="eastAsia"/>
              </w:rPr>
              <w:t>声明式事务的支持</w:t>
            </w:r>
          </w:p>
          <w:p w14:paraId="6E7FF615" w14:textId="77777777" w:rsidR="003B4402" w:rsidRPr="004D280B" w:rsidRDefault="003B4402" w:rsidP="001A7BBC">
            <w:pPr>
              <w:numPr>
                <w:ilvl w:val="1"/>
                <w:numId w:val="8"/>
              </w:numPr>
              <w:ind w:firstLineChars="0" w:firstLine="420"/>
            </w:pPr>
            <w:r w:rsidRPr="004D280B">
              <w:rPr>
                <w:rFonts w:hint="eastAsia"/>
              </w:rPr>
              <w:t>只需要通过配置就可以完成对事务的管理，而无需手动编程</w:t>
            </w:r>
          </w:p>
          <w:p w14:paraId="3E106350" w14:textId="77777777" w:rsidR="003B4402" w:rsidRPr="004D280B" w:rsidRDefault="003B4402" w:rsidP="00DD3BBD">
            <w:pPr>
              <w:ind w:left="1140" w:firstLineChars="0" w:firstLine="0"/>
            </w:pPr>
            <w:r w:rsidRPr="004D280B">
              <w:rPr>
                <w:rFonts w:hint="eastAsia"/>
              </w:rPr>
              <w:t>方便程序的测试</w:t>
            </w:r>
          </w:p>
          <w:p w14:paraId="15BECC42" w14:textId="77777777" w:rsidR="003B4402" w:rsidRPr="004D280B" w:rsidRDefault="003B4402" w:rsidP="001A7BBC">
            <w:pPr>
              <w:numPr>
                <w:ilvl w:val="1"/>
                <w:numId w:val="8"/>
              </w:numPr>
              <w:ind w:firstLineChars="0" w:firstLine="420"/>
            </w:pPr>
            <w:r w:rsidRPr="004D280B">
              <w:rPr>
                <w:rFonts w:hint="eastAsia"/>
              </w:rPr>
              <w:t>Spring</w:t>
            </w:r>
            <w:r w:rsidRPr="004D280B">
              <w:rPr>
                <w:rFonts w:hint="eastAsia"/>
              </w:rPr>
              <w:t>对</w:t>
            </w:r>
            <w:proofErr w:type="spellStart"/>
            <w:r w:rsidRPr="004D280B">
              <w:rPr>
                <w:rFonts w:hint="eastAsia"/>
              </w:rPr>
              <w:t>Junit4</w:t>
            </w:r>
            <w:proofErr w:type="spellEnd"/>
            <w:r w:rsidRPr="004D280B">
              <w:rPr>
                <w:rFonts w:hint="eastAsia"/>
              </w:rPr>
              <w:t>支持，可以通过注解方便的测试</w:t>
            </w:r>
            <w:r w:rsidRPr="004D280B">
              <w:rPr>
                <w:rFonts w:hint="eastAsia"/>
              </w:rPr>
              <w:t>Spring</w:t>
            </w:r>
            <w:r w:rsidRPr="004D280B">
              <w:rPr>
                <w:rFonts w:hint="eastAsia"/>
              </w:rPr>
              <w:t>程序</w:t>
            </w:r>
          </w:p>
          <w:p w14:paraId="53AEAB6F" w14:textId="77777777" w:rsidR="003B4402" w:rsidRPr="004D280B" w:rsidRDefault="003B4402" w:rsidP="00DD3BBD">
            <w:pPr>
              <w:ind w:left="1140" w:firstLineChars="0" w:firstLine="0"/>
            </w:pPr>
            <w:r w:rsidRPr="004D280B">
              <w:rPr>
                <w:rFonts w:hint="eastAsia"/>
              </w:rPr>
              <w:t>方便集成各种优秀框架</w:t>
            </w:r>
          </w:p>
          <w:p w14:paraId="6EF3A8A6" w14:textId="77777777" w:rsidR="003B4402" w:rsidRPr="004D280B" w:rsidRDefault="003B4402" w:rsidP="001A7BBC">
            <w:pPr>
              <w:numPr>
                <w:ilvl w:val="1"/>
                <w:numId w:val="8"/>
              </w:numPr>
              <w:ind w:firstLineChars="0" w:firstLine="420"/>
            </w:pPr>
            <w:r w:rsidRPr="004D280B">
              <w:rPr>
                <w:rFonts w:hint="eastAsia"/>
              </w:rPr>
              <w:t>Spring</w:t>
            </w:r>
            <w:r w:rsidRPr="004D280B">
              <w:rPr>
                <w:rFonts w:hint="eastAsia"/>
              </w:rPr>
              <w:t>不排斥各种优秀的开源框架，其内部提供了对各种优秀框架（如：</w:t>
            </w:r>
            <w:r w:rsidRPr="004D280B">
              <w:rPr>
                <w:rFonts w:hint="eastAsia"/>
              </w:rPr>
              <w:t>Struts</w:t>
            </w:r>
            <w:r w:rsidRPr="004D280B">
              <w:rPr>
                <w:rFonts w:hint="eastAsia"/>
              </w:rPr>
              <w:t>、</w:t>
            </w:r>
            <w:r w:rsidRPr="004D280B">
              <w:rPr>
                <w:rFonts w:hint="eastAsia"/>
              </w:rPr>
              <w:t>Hibernate</w:t>
            </w:r>
            <w:r w:rsidRPr="004D280B">
              <w:rPr>
                <w:rFonts w:hint="eastAsia"/>
              </w:rPr>
              <w:t>、</w:t>
            </w:r>
            <w:proofErr w:type="spellStart"/>
            <w:r w:rsidRPr="004D280B">
              <w:rPr>
                <w:rFonts w:hint="eastAsia"/>
              </w:rPr>
              <w:t>MyBatis</w:t>
            </w:r>
            <w:proofErr w:type="spellEnd"/>
            <w:r w:rsidRPr="004D280B">
              <w:rPr>
                <w:rFonts w:hint="eastAsia"/>
              </w:rPr>
              <w:t>、</w:t>
            </w:r>
            <w:r w:rsidRPr="004D280B">
              <w:rPr>
                <w:rFonts w:hint="eastAsia"/>
              </w:rPr>
              <w:t>Quartz</w:t>
            </w:r>
            <w:r w:rsidRPr="004D280B">
              <w:rPr>
                <w:rFonts w:hint="eastAsia"/>
              </w:rPr>
              <w:t>等）的直接支持</w:t>
            </w:r>
          </w:p>
          <w:p w14:paraId="1499D4A7" w14:textId="77777777" w:rsidR="003B4402" w:rsidRPr="004D280B" w:rsidRDefault="003B4402" w:rsidP="00DD3BBD">
            <w:pPr>
              <w:ind w:left="1140" w:firstLineChars="0" w:firstLine="0"/>
            </w:pPr>
            <w:r w:rsidRPr="004D280B">
              <w:rPr>
                <w:rFonts w:hint="eastAsia"/>
              </w:rPr>
              <w:t>降低</w:t>
            </w:r>
            <w:proofErr w:type="spellStart"/>
            <w:r w:rsidRPr="004D280B">
              <w:rPr>
                <w:rFonts w:hint="eastAsia"/>
              </w:rPr>
              <w:t>JavaEE</w:t>
            </w:r>
            <w:proofErr w:type="spellEnd"/>
            <w:r w:rsidRPr="004D280B">
              <w:rPr>
                <w:rFonts w:hint="eastAsia"/>
              </w:rPr>
              <w:t xml:space="preserve"> API</w:t>
            </w:r>
            <w:r w:rsidRPr="004D280B">
              <w:rPr>
                <w:rFonts w:hint="eastAsia"/>
              </w:rPr>
              <w:t>的使用难度</w:t>
            </w:r>
          </w:p>
          <w:p w14:paraId="6C7FD751" w14:textId="77777777" w:rsidR="003B4402" w:rsidRPr="004D280B" w:rsidRDefault="003B4402" w:rsidP="001A7BBC">
            <w:pPr>
              <w:numPr>
                <w:ilvl w:val="1"/>
                <w:numId w:val="8"/>
              </w:numPr>
              <w:ind w:firstLineChars="0" w:firstLine="420"/>
              <w:rPr>
                <w:lang w:val="x-none"/>
              </w:rPr>
            </w:pPr>
            <w:r w:rsidRPr="004D280B">
              <w:rPr>
                <w:rFonts w:hint="eastAsia"/>
              </w:rPr>
              <w:t xml:space="preserve">Spring </w:t>
            </w:r>
            <w:r w:rsidRPr="004D280B">
              <w:rPr>
                <w:rFonts w:hint="eastAsia"/>
              </w:rPr>
              <w:t>对</w:t>
            </w:r>
            <w:proofErr w:type="spellStart"/>
            <w:r w:rsidRPr="004D280B">
              <w:rPr>
                <w:rFonts w:hint="eastAsia"/>
              </w:rPr>
              <w:t>JavaEE</w:t>
            </w:r>
            <w:proofErr w:type="spellEnd"/>
            <w:r w:rsidRPr="004D280B">
              <w:rPr>
                <w:rFonts w:hint="eastAsia"/>
              </w:rPr>
              <w:t>开发中非常难用的一些</w:t>
            </w:r>
            <w:r w:rsidRPr="004D280B">
              <w:rPr>
                <w:rFonts w:hint="eastAsia"/>
              </w:rPr>
              <w:t>API</w:t>
            </w:r>
            <w:r w:rsidRPr="004D280B">
              <w:rPr>
                <w:rFonts w:hint="eastAsia"/>
              </w:rPr>
              <w:t>（</w:t>
            </w:r>
            <w:r w:rsidRPr="004D280B">
              <w:rPr>
                <w:rFonts w:hint="eastAsia"/>
              </w:rPr>
              <w:t>JDBC</w:t>
            </w:r>
            <w:r w:rsidRPr="004D280B">
              <w:rPr>
                <w:rFonts w:hint="eastAsia"/>
              </w:rPr>
              <w:t>、</w:t>
            </w:r>
            <w:proofErr w:type="spellStart"/>
            <w:r w:rsidRPr="004D280B">
              <w:rPr>
                <w:rFonts w:hint="eastAsia"/>
              </w:rPr>
              <w:t>JavaMail</w:t>
            </w:r>
            <w:proofErr w:type="spellEnd"/>
            <w:r w:rsidRPr="004D280B">
              <w:rPr>
                <w:rFonts w:hint="eastAsia"/>
              </w:rPr>
              <w:t>、远程调用等），都提供了封装，使这些</w:t>
            </w:r>
            <w:r w:rsidRPr="004D280B">
              <w:rPr>
                <w:rFonts w:hint="eastAsia"/>
              </w:rPr>
              <w:t>API</w:t>
            </w:r>
            <w:r w:rsidRPr="004D280B">
              <w:rPr>
                <w:rFonts w:hint="eastAsia"/>
              </w:rPr>
              <w:t>应用难度大大降低</w:t>
            </w:r>
          </w:p>
          <w:p w14:paraId="7F7437A8" w14:textId="77777777" w:rsidR="003B4402" w:rsidRPr="004D280B" w:rsidRDefault="003B4402" w:rsidP="00DD3ECD">
            <w:pPr>
              <w:ind w:firstLine="420"/>
              <w:rPr>
                <w:lang w:val="x-none"/>
              </w:rPr>
            </w:pPr>
          </w:p>
        </w:tc>
      </w:tr>
    </w:tbl>
    <w:p w14:paraId="069E8EC3" w14:textId="77777777" w:rsidR="00F54A86" w:rsidRDefault="00F54A86" w:rsidP="00F54A86">
      <w:pPr>
        <w:ind w:firstLine="420"/>
      </w:pPr>
    </w:p>
    <w:p w14:paraId="661F4A0D" w14:textId="41C93589" w:rsidR="00F54A86" w:rsidRDefault="00F54A86" w:rsidP="00A5441B">
      <w:pPr>
        <w:pStyle w:val="3"/>
        <w:ind w:firstLine="420"/>
      </w:pPr>
      <w:r>
        <w:t>体系结构</w:t>
      </w:r>
    </w:p>
    <w:p w14:paraId="5968CD35" w14:textId="61EE8C6D" w:rsidR="00F54A86" w:rsidRDefault="00F54A86" w:rsidP="00F54A86">
      <w:pPr>
        <w:ind w:firstLine="420"/>
      </w:pPr>
      <w:r>
        <w:rPr>
          <w:rFonts w:hint="eastAsia"/>
        </w:rPr>
        <w:t>核心容器：</w:t>
      </w:r>
      <w:r>
        <w:t>beans</w:t>
      </w:r>
      <w:r>
        <w:t>、</w:t>
      </w:r>
      <w:r>
        <w:t>core</w:t>
      </w:r>
      <w:r>
        <w:t>、</w:t>
      </w:r>
      <w:r>
        <w:t>context</w:t>
      </w:r>
      <w:r>
        <w:t>、</w:t>
      </w:r>
      <w:r>
        <w:t>expression</w:t>
      </w:r>
    </w:p>
    <w:p w14:paraId="178E0B71" w14:textId="0DB541BC" w:rsidR="00F152B0" w:rsidRDefault="00F152B0" w:rsidP="00F91938">
      <w:pPr>
        <w:ind w:firstLineChars="0" w:firstLine="0"/>
        <w:jc w:val="center"/>
      </w:pPr>
      <w:r>
        <w:rPr>
          <w:noProof/>
        </w:rPr>
        <w:drawing>
          <wp:inline distT="0" distB="0" distL="0" distR="0" wp14:anchorId="7DA78EAD" wp14:editId="4CB4177A">
            <wp:extent cx="4320000" cy="1510388"/>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0000" cy="1510388"/>
                    </a:xfrm>
                    <a:prstGeom prst="rect">
                      <a:avLst/>
                    </a:prstGeom>
                  </pic:spPr>
                </pic:pic>
              </a:graphicData>
            </a:graphic>
          </wp:inline>
        </w:drawing>
      </w:r>
    </w:p>
    <w:p w14:paraId="62BAAB21" w14:textId="77777777" w:rsidR="00F54A86" w:rsidRPr="00F54A86" w:rsidRDefault="00F54A86" w:rsidP="00F54A86">
      <w:pPr>
        <w:ind w:firstLine="420"/>
      </w:pPr>
    </w:p>
    <w:p w14:paraId="01C6E446" w14:textId="13C3FCC2" w:rsidR="007E0BD4" w:rsidRDefault="007E0BD4" w:rsidP="00A5441B">
      <w:pPr>
        <w:pStyle w:val="3"/>
        <w:ind w:firstLine="420"/>
      </w:pPr>
      <w:r>
        <w:rPr>
          <w:rFonts w:hint="eastAsia"/>
        </w:rPr>
        <w:t>框架图</w:t>
      </w:r>
    </w:p>
    <w:p w14:paraId="60C4692E" w14:textId="07DE6460" w:rsidR="00FD3BB7" w:rsidRPr="00FD3BB7" w:rsidRDefault="00FD3BB7" w:rsidP="00FD3BB7">
      <w:pPr>
        <w:ind w:firstLine="420"/>
      </w:pPr>
      <w:r>
        <w:tab/>
      </w:r>
      <w:r>
        <w:rPr>
          <w:rFonts w:hint="eastAsia"/>
        </w:rPr>
        <w:t>用那个模块</w:t>
      </w:r>
      <w:r w:rsidR="0012449D">
        <w:rPr>
          <w:rFonts w:hint="eastAsia"/>
        </w:rPr>
        <w:t>导入那个包</w:t>
      </w:r>
      <w:r w:rsidR="00FB45DF">
        <w:rPr>
          <w:rFonts w:hint="eastAsia"/>
        </w:rPr>
        <w:t>！</w:t>
      </w:r>
    </w:p>
    <w:p w14:paraId="6079D072" w14:textId="7746FCD3" w:rsidR="007E0BD4" w:rsidRDefault="007E0BD4" w:rsidP="00632DAA">
      <w:pPr>
        <w:ind w:firstLineChars="0" w:firstLine="0"/>
        <w:jc w:val="center"/>
      </w:pPr>
      <w:r>
        <w:rPr>
          <w:noProof/>
        </w:rPr>
        <w:drawing>
          <wp:inline distT="0" distB="0" distL="0" distR="0" wp14:anchorId="5D30C0F2" wp14:editId="11683920">
            <wp:extent cx="4320000" cy="3275627"/>
            <wp:effectExtent l="0" t="0" r="4445"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3275627"/>
                    </a:xfrm>
                    <a:prstGeom prst="rect">
                      <a:avLst/>
                    </a:prstGeom>
                  </pic:spPr>
                </pic:pic>
              </a:graphicData>
            </a:graphic>
          </wp:inline>
        </w:drawing>
      </w:r>
    </w:p>
    <w:p w14:paraId="795E3006" w14:textId="1FC76C5B" w:rsidR="002F2E5E" w:rsidRDefault="002F2E5E" w:rsidP="002F2E5E">
      <w:pPr>
        <w:ind w:firstLine="420"/>
      </w:pPr>
    </w:p>
    <w:p w14:paraId="6850CA92" w14:textId="4A48D86B" w:rsidR="00AD51C8" w:rsidRDefault="0084647A" w:rsidP="007E0BD4">
      <w:pPr>
        <w:ind w:firstLine="420"/>
      </w:pPr>
      <w:r>
        <w:t>T</w:t>
      </w:r>
      <w:r>
        <w:rPr>
          <w:rFonts w:hint="eastAsia"/>
        </w:rPr>
        <w:t>est</w:t>
      </w:r>
      <w:r>
        <w:rPr>
          <w:rFonts w:hint="eastAsia"/>
        </w:rPr>
        <w:t>：</w:t>
      </w:r>
      <w:bookmarkStart w:id="0" w:name="_Hlk1847498"/>
      <w:r>
        <w:rPr>
          <w:rFonts w:hint="eastAsia"/>
        </w:rPr>
        <w:t>spring</w:t>
      </w:r>
      <w:r>
        <w:rPr>
          <w:rFonts w:hint="eastAsia"/>
        </w:rPr>
        <w:t>的单元测试</w:t>
      </w:r>
      <w:r w:rsidR="00DB5FBC">
        <w:rPr>
          <w:rFonts w:hint="eastAsia"/>
        </w:rPr>
        <w:t>模块</w:t>
      </w:r>
    </w:p>
    <w:bookmarkEnd w:id="0"/>
    <w:p w14:paraId="67A35E74" w14:textId="4417FC84" w:rsidR="000D6F26" w:rsidRDefault="000D6F26" w:rsidP="007E0BD4">
      <w:pPr>
        <w:ind w:firstLine="420"/>
      </w:pPr>
      <w:r>
        <w:tab/>
      </w:r>
      <w:r>
        <w:rPr>
          <w:rFonts w:hint="eastAsia"/>
        </w:rPr>
        <w:t>spring-test</w:t>
      </w:r>
      <w:r>
        <w:t>-</w:t>
      </w:r>
      <w:proofErr w:type="spellStart"/>
      <w:r>
        <w:t>4.0.</w:t>
      </w:r>
      <w:proofErr w:type="gramStart"/>
      <w:r>
        <w:t>0.RELEASE</w:t>
      </w:r>
      <w:proofErr w:type="spellEnd"/>
      <w:proofErr w:type="gramEnd"/>
    </w:p>
    <w:p w14:paraId="3B18B0CB" w14:textId="4C7BE89D" w:rsidR="00AD51C8" w:rsidRDefault="00AD51C8" w:rsidP="00AD51C8">
      <w:pPr>
        <w:ind w:firstLine="420"/>
      </w:pPr>
      <w:r>
        <w:t>Core Container:</w:t>
      </w:r>
      <w:r>
        <w:t>核心容器（</w:t>
      </w:r>
      <w:proofErr w:type="spellStart"/>
      <w:r>
        <w:t>lOC</w:t>
      </w:r>
      <w:proofErr w:type="spellEnd"/>
      <w:r>
        <w:t>）；黑色代表这部分的功能由哪些</w:t>
      </w:r>
      <w:r>
        <w:t>jar</w:t>
      </w:r>
      <w:r>
        <w:t>包组成；要使用这个部分的完整功能，这些</w:t>
      </w:r>
      <w:r>
        <w:t>jar</w:t>
      </w:r>
      <w:r>
        <w:t>都需要导入</w:t>
      </w:r>
      <w:r w:rsidR="00D723A2">
        <w:rPr>
          <w:rFonts w:hint="eastAsia"/>
        </w:rPr>
        <w:t>。</w:t>
      </w:r>
    </w:p>
    <w:p w14:paraId="3D43251A" w14:textId="2BDD05EA" w:rsidR="00AD51C8" w:rsidRDefault="00C80431" w:rsidP="00AD51C8">
      <w:pPr>
        <w:ind w:firstLine="420"/>
      </w:pPr>
      <w:r>
        <w:tab/>
      </w:r>
      <w:r w:rsidR="00AD51C8">
        <w:t>spring-beans-</w:t>
      </w:r>
      <w:proofErr w:type="spellStart"/>
      <w:r w:rsidR="00AD51C8">
        <w:t>4.0.</w:t>
      </w:r>
      <w:proofErr w:type="gramStart"/>
      <w:r w:rsidR="00AD51C8">
        <w:t>0.RELEASE</w:t>
      </w:r>
      <w:proofErr w:type="spellEnd"/>
      <w:proofErr w:type="gramEnd"/>
    </w:p>
    <w:p w14:paraId="53F3299D" w14:textId="59389C9A" w:rsidR="00AD51C8" w:rsidRDefault="00C80431" w:rsidP="00AD51C8">
      <w:pPr>
        <w:ind w:firstLine="420"/>
      </w:pPr>
      <w:r>
        <w:tab/>
      </w:r>
      <w:r w:rsidR="00AD51C8">
        <w:t>spring-core-</w:t>
      </w:r>
      <w:proofErr w:type="spellStart"/>
      <w:r w:rsidR="00AD51C8">
        <w:t>4.0.</w:t>
      </w:r>
      <w:proofErr w:type="gramStart"/>
      <w:r w:rsidR="00AD51C8">
        <w:t>0.RELEASE</w:t>
      </w:r>
      <w:proofErr w:type="spellEnd"/>
      <w:proofErr w:type="gramEnd"/>
    </w:p>
    <w:p w14:paraId="32905DB4" w14:textId="6BDC9B6E" w:rsidR="00AD51C8" w:rsidRDefault="00C80431" w:rsidP="00AD51C8">
      <w:pPr>
        <w:ind w:firstLine="420"/>
      </w:pPr>
      <w:r>
        <w:tab/>
      </w:r>
      <w:r w:rsidR="00AD51C8">
        <w:t>spring-context-</w:t>
      </w:r>
      <w:proofErr w:type="spellStart"/>
      <w:r w:rsidR="00AD51C8">
        <w:t>4.0.</w:t>
      </w:r>
      <w:proofErr w:type="gramStart"/>
      <w:r w:rsidR="00AD51C8">
        <w:t>0.RELEASE</w:t>
      </w:r>
      <w:proofErr w:type="spellEnd"/>
      <w:proofErr w:type="gramEnd"/>
    </w:p>
    <w:p w14:paraId="62C1C0D8" w14:textId="5476F937" w:rsidR="00AD51C8" w:rsidRDefault="00C80431" w:rsidP="00AD51C8">
      <w:pPr>
        <w:ind w:firstLine="420"/>
      </w:pPr>
      <w:r>
        <w:tab/>
      </w:r>
      <w:r w:rsidR="00AD51C8">
        <w:t>spring-expression-</w:t>
      </w:r>
      <w:proofErr w:type="spellStart"/>
      <w:r w:rsidR="00AD51C8">
        <w:t>4.0.</w:t>
      </w:r>
      <w:proofErr w:type="gramStart"/>
      <w:r w:rsidR="00AD51C8">
        <w:t>0.RELEASEI</w:t>
      </w:r>
      <w:proofErr w:type="spellEnd"/>
      <w:proofErr w:type="gramEnd"/>
    </w:p>
    <w:p w14:paraId="62DEBBA2" w14:textId="77777777" w:rsidR="00165D80" w:rsidRDefault="00165D80" w:rsidP="00165D80">
      <w:pPr>
        <w:ind w:firstLine="420"/>
      </w:pPr>
      <w:proofErr w:type="spellStart"/>
      <w:r>
        <w:t>AOP+Aspects</w:t>
      </w:r>
      <w:proofErr w:type="spellEnd"/>
      <w:r>
        <w:t>(</w:t>
      </w:r>
      <w:r>
        <w:t>面向切面编程模块）</w:t>
      </w:r>
    </w:p>
    <w:p w14:paraId="40D3E515" w14:textId="212E68AE" w:rsidR="00771B2A" w:rsidRDefault="00757ACD" w:rsidP="00165D80">
      <w:pPr>
        <w:ind w:firstLine="420"/>
      </w:pPr>
      <w:r>
        <w:tab/>
      </w:r>
      <w:r w:rsidR="00165D80">
        <w:t>spring-</w:t>
      </w:r>
      <w:proofErr w:type="spellStart"/>
      <w:r w:rsidR="00165D80">
        <w:t>aop</w:t>
      </w:r>
      <w:proofErr w:type="spellEnd"/>
      <w:r w:rsidR="00165D80">
        <w:t>-</w:t>
      </w:r>
      <w:proofErr w:type="spellStart"/>
      <w:r w:rsidR="00165D80">
        <w:t>4.0.</w:t>
      </w:r>
      <w:proofErr w:type="gramStart"/>
      <w:r w:rsidR="00165D80">
        <w:t>0.RELEASE</w:t>
      </w:r>
      <w:proofErr w:type="spellEnd"/>
      <w:proofErr w:type="gramEnd"/>
    </w:p>
    <w:p w14:paraId="734396B5" w14:textId="3930685F" w:rsidR="00165D80" w:rsidRDefault="00771B2A" w:rsidP="00165D80">
      <w:pPr>
        <w:ind w:firstLine="420"/>
      </w:pPr>
      <w:r>
        <w:tab/>
      </w:r>
      <w:r w:rsidR="00165D80">
        <w:t>spring-</w:t>
      </w:r>
      <w:proofErr w:type="spellStart"/>
      <w:r w:rsidR="00165D80">
        <w:t>aop</w:t>
      </w:r>
      <w:proofErr w:type="spellEnd"/>
      <w:r w:rsidR="00165D80">
        <w:t>-</w:t>
      </w:r>
      <w:proofErr w:type="spellStart"/>
      <w:r w:rsidR="00165D80">
        <w:t>4.0.</w:t>
      </w:r>
      <w:proofErr w:type="gramStart"/>
      <w:r w:rsidR="00165D80">
        <w:t>0.RELEASE</w:t>
      </w:r>
      <w:proofErr w:type="spellEnd"/>
      <w:proofErr w:type="gramEnd"/>
    </w:p>
    <w:p w14:paraId="6C71F1D9" w14:textId="1CE00456" w:rsidR="00C5459C" w:rsidRDefault="00C5459C" w:rsidP="00C5459C">
      <w:pPr>
        <w:ind w:firstLine="420"/>
      </w:pPr>
      <w:r>
        <w:rPr>
          <w:rFonts w:hint="eastAsia"/>
        </w:rPr>
        <w:t>数据</w:t>
      </w:r>
      <w:r w:rsidR="00610A83">
        <w:rPr>
          <w:rFonts w:hint="eastAsia"/>
        </w:rPr>
        <w:t>库</w:t>
      </w:r>
      <w:r>
        <w:rPr>
          <w:rFonts w:hint="eastAsia"/>
        </w:rPr>
        <w:t>访问</w:t>
      </w:r>
      <w:r w:rsidR="00610A83">
        <w:rPr>
          <w:rFonts w:hint="eastAsia"/>
        </w:rPr>
        <w:t>模块</w:t>
      </w:r>
    </w:p>
    <w:p w14:paraId="35BD53C8" w14:textId="77777777" w:rsidR="00C5459C" w:rsidRDefault="00C5459C" w:rsidP="00C5459C">
      <w:pPr>
        <w:ind w:firstLine="420"/>
      </w:pPr>
      <w:r>
        <w:t>spring-</w:t>
      </w:r>
      <w:proofErr w:type="spellStart"/>
      <w:r>
        <w:t>jdbc</w:t>
      </w:r>
      <w:proofErr w:type="spellEnd"/>
      <w:r>
        <w:t>-</w:t>
      </w:r>
      <w:proofErr w:type="spellStart"/>
      <w:r>
        <w:t>4.0.0.RELEASE</w:t>
      </w:r>
      <w:proofErr w:type="spellEnd"/>
      <w:r>
        <w:t>、</w:t>
      </w:r>
    </w:p>
    <w:p w14:paraId="1120E792" w14:textId="2CE6B833" w:rsidR="00C5459C" w:rsidRDefault="00C5459C" w:rsidP="00C5459C">
      <w:pPr>
        <w:ind w:firstLine="420"/>
      </w:pPr>
      <w:r>
        <w:t>spring-</w:t>
      </w:r>
      <w:proofErr w:type="spellStart"/>
      <w:proofErr w:type="gramStart"/>
      <w:r>
        <w:t>orm</w:t>
      </w:r>
      <w:proofErr w:type="spellEnd"/>
      <w:r>
        <w:t>(</w:t>
      </w:r>
      <w:proofErr w:type="gramEnd"/>
      <w:r>
        <w:t>Object Relation Mapping)-</w:t>
      </w:r>
      <w:proofErr w:type="spellStart"/>
      <w:r>
        <w:t>4.0.0.RELEASEH</w:t>
      </w:r>
      <w:proofErr w:type="spellEnd"/>
    </w:p>
    <w:p w14:paraId="2A35358D" w14:textId="220BC169" w:rsidR="000F5CE6" w:rsidRDefault="000F5CE6" w:rsidP="00C5459C">
      <w:pPr>
        <w:ind w:firstLine="420"/>
      </w:pPr>
      <w:r>
        <w:rPr>
          <w:rFonts w:hint="eastAsia"/>
        </w:rPr>
        <w:t>spring</w:t>
      </w:r>
      <w:r>
        <w:rPr>
          <w:rFonts w:hint="eastAsia"/>
        </w:rPr>
        <w:t>的日志包</w:t>
      </w:r>
    </w:p>
    <w:p w14:paraId="38079B4F" w14:textId="1F3F2916" w:rsidR="00D32E44" w:rsidRDefault="00D32E44" w:rsidP="00C5459C">
      <w:pPr>
        <w:ind w:firstLine="420"/>
      </w:pPr>
      <w:r>
        <w:tab/>
        <w:t>common</w:t>
      </w:r>
      <w:r>
        <w:rPr>
          <w:rFonts w:hint="eastAsia"/>
        </w:rPr>
        <w:t>s-loggin-</w:t>
      </w:r>
      <w:r>
        <w:t>1.1.3.</w:t>
      </w:r>
      <w:r>
        <w:rPr>
          <w:rFonts w:hint="eastAsia"/>
        </w:rPr>
        <w:t>jar</w:t>
      </w:r>
    </w:p>
    <w:p w14:paraId="0D709881" w14:textId="77777777" w:rsidR="000D5329" w:rsidRDefault="000D5329" w:rsidP="00C5459C">
      <w:pPr>
        <w:ind w:firstLine="420"/>
      </w:pPr>
    </w:p>
    <w:p w14:paraId="380F9B5A" w14:textId="04C802A2" w:rsidR="00CD5734" w:rsidRDefault="00CD5734" w:rsidP="00C5459C">
      <w:pPr>
        <w:ind w:firstLine="420"/>
      </w:pPr>
      <w:r>
        <w:t>integration</w:t>
      </w:r>
    </w:p>
    <w:p w14:paraId="1852ABAB" w14:textId="5F71FEC7" w:rsidR="000F5448" w:rsidRDefault="004C1D31" w:rsidP="00C5459C">
      <w:pPr>
        <w:ind w:firstLine="420"/>
      </w:pPr>
      <w:r>
        <w:tab/>
      </w:r>
      <w:r w:rsidRPr="004C1D31">
        <w:t>spring-ox(xml)m-</w:t>
      </w:r>
      <w:proofErr w:type="spellStart"/>
      <w:r w:rsidRPr="004C1D31">
        <w:t>4.0.</w:t>
      </w:r>
      <w:proofErr w:type="gramStart"/>
      <w:r w:rsidRPr="004C1D31">
        <w:t>0.RELEASE</w:t>
      </w:r>
      <w:proofErr w:type="spellEnd"/>
      <w:proofErr w:type="gramEnd"/>
    </w:p>
    <w:p w14:paraId="6BC76103" w14:textId="119E65CC" w:rsidR="000F5448" w:rsidRDefault="000F5448" w:rsidP="00C5459C">
      <w:pPr>
        <w:ind w:firstLine="420"/>
      </w:pPr>
      <w:r>
        <w:tab/>
      </w:r>
      <w:r w:rsidR="004C1D31" w:rsidRPr="004C1D31">
        <w:t>spring-</w:t>
      </w:r>
      <w:proofErr w:type="spellStart"/>
      <w:r w:rsidR="004C1D31" w:rsidRPr="004C1D31">
        <w:t>jms</w:t>
      </w:r>
      <w:proofErr w:type="spellEnd"/>
      <w:r w:rsidR="004C1D31" w:rsidRPr="004C1D31">
        <w:t>-</w:t>
      </w:r>
      <w:proofErr w:type="spellStart"/>
      <w:r w:rsidR="004C1D31" w:rsidRPr="004C1D31">
        <w:t>4.0.0.RELEASE</w:t>
      </w:r>
      <w:proofErr w:type="spellEnd"/>
      <w:r w:rsidR="004C1D31" w:rsidRPr="004C1D31">
        <w:t>、</w:t>
      </w:r>
      <w:r w:rsidR="004C1D31" w:rsidRPr="004C1D31">
        <w:t>(</w:t>
      </w:r>
      <w:proofErr w:type="spellStart"/>
      <w:r w:rsidR="004C1D31" w:rsidRPr="004C1D31">
        <w:t>Intergration</w:t>
      </w:r>
      <w:proofErr w:type="spellEnd"/>
      <w:r w:rsidR="004C1D31" w:rsidRPr="004C1D31">
        <w:t>)</w:t>
      </w:r>
    </w:p>
    <w:p w14:paraId="04B3EF65" w14:textId="1259BD8E" w:rsidR="00610A83" w:rsidRDefault="00610A83" w:rsidP="00C5459C">
      <w:pPr>
        <w:ind w:firstLine="420"/>
      </w:pPr>
      <w:r>
        <w:rPr>
          <w:rFonts w:hint="eastAsia"/>
        </w:rPr>
        <w:t>web</w:t>
      </w:r>
      <w:r w:rsidR="0026053B">
        <w:rPr>
          <w:rFonts w:hint="eastAsia"/>
        </w:rPr>
        <w:t>模块</w:t>
      </w:r>
    </w:p>
    <w:p w14:paraId="3309509F" w14:textId="77777777" w:rsidR="00472C27" w:rsidRDefault="00472C27" w:rsidP="00472C27">
      <w:pPr>
        <w:ind w:firstLine="420"/>
      </w:pPr>
      <w:r>
        <w:tab/>
        <w:t>spring-</w:t>
      </w:r>
      <w:proofErr w:type="spellStart"/>
      <w:r>
        <w:t>websocket</w:t>
      </w:r>
      <w:proofErr w:type="spellEnd"/>
      <w:r>
        <w:t>(</w:t>
      </w:r>
      <w:r>
        <w:t>新的技术）</w:t>
      </w:r>
      <w:r>
        <w:t>-</w:t>
      </w:r>
      <w:proofErr w:type="spellStart"/>
      <w:r>
        <w:t>4.0.0.RELEASE</w:t>
      </w:r>
      <w:proofErr w:type="spellEnd"/>
      <w:r>
        <w:t>、</w:t>
      </w:r>
    </w:p>
    <w:p w14:paraId="0766B836" w14:textId="0CF36414" w:rsidR="00472C27" w:rsidRDefault="00472C27" w:rsidP="00472C27">
      <w:pPr>
        <w:ind w:firstLine="420"/>
      </w:pPr>
      <w:r>
        <w:tab/>
        <w:t>spring-web-</w:t>
      </w:r>
      <w:proofErr w:type="spellStart"/>
      <w:r>
        <w:t>4.0.0.RELEASE</w:t>
      </w:r>
      <w:proofErr w:type="spellEnd"/>
      <w:r>
        <w:t>、和原生的</w:t>
      </w:r>
      <w:r>
        <w:t>web</w:t>
      </w:r>
      <w:r>
        <w:t>相关（</w:t>
      </w:r>
      <w:r>
        <w:t>servlet</w:t>
      </w:r>
      <w:r>
        <w:t>）</w:t>
      </w:r>
    </w:p>
    <w:p w14:paraId="0AB597EF" w14:textId="14817CDC" w:rsidR="00472C27" w:rsidRDefault="00472C27" w:rsidP="00472C27">
      <w:pPr>
        <w:ind w:firstLine="420"/>
      </w:pPr>
      <w:r>
        <w:tab/>
        <w:t>spring-</w:t>
      </w:r>
      <w:proofErr w:type="spellStart"/>
      <w:r>
        <w:t>webmvc</w:t>
      </w:r>
      <w:proofErr w:type="spellEnd"/>
      <w:r>
        <w:t>-</w:t>
      </w:r>
      <w:proofErr w:type="spellStart"/>
      <w:r>
        <w:t>4.0.0.RELEASE</w:t>
      </w:r>
      <w:proofErr w:type="spellEnd"/>
      <w:r>
        <w:t>、开发</w:t>
      </w:r>
      <w:r>
        <w:t>web</w:t>
      </w:r>
      <w:r>
        <w:t>项目的（</w:t>
      </w:r>
      <w:r>
        <w:t>web)</w:t>
      </w:r>
    </w:p>
    <w:p w14:paraId="17C9B586" w14:textId="7A14A129" w:rsidR="00472C27" w:rsidRDefault="00472C27" w:rsidP="00472C27">
      <w:pPr>
        <w:ind w:firstLine="420"/>
      </w:pPr>
      <w:r>
        <w:tab/>
        <w:t>spring-</w:t>
      </w:r>
      <w:proofErr w:type="spellStart"/>
      <w:r>
        <w:t>webmvc</w:t>
      </w:r>
      <w:proofErr w:type="spellEnd"/>
      <w:r>
        <w:t>-portlet-</w:t>
      </w:r>
      <w:proofErr w:type="spellStart"/>
      <w:r>
        <w:t>4.0.0.RELEASE</w:t>
      </w:r>
      <w:proofErr w:type="spellEnd"/>
      <w:r>
        <w:t>(</w:t>
      </w:r>
      <w:r>
        <w:t>开发</w:t>
      </w:r>
      <w:r>
        <w:t>web</w:t>
      </w:r>
      <w:r>
        <w:t>应用的组件集成）</w:t>
      </w:r>
    </w:p>
    <w:p w14:paraId="6583F2AC" w14:textId="469FC350" w:rsidR="00DD3BBD" w:rsidRPr="007E0BD4" w:rsidRDefault="00472C27" w:rsidP="007E0BD4">
      <w:pPr>
        <w:ind w:firstLine="420"/>
      </w:pPr>
      <w:r>
        <w:tab/>
      </w:r>
      <w:r w:rsidR="00DD3BBD">
        <w:tab/>
      </w:r>
    </w:p>
    <w:p w14:paraId="2CD17A36" w14:textId="70EFD3E6" w:rsidR="00EE32A0" w:rsidRDefault="00EE32A0" w:rsidP="004365EF">
      <w:pPr>
        <w:pStyle w:val="20"/>
      </w:pPr>
      <w:r>
        <w:rPr>
          <w:rFonts w:hint="eastAsia"/>
        </w:rPr>
        <w:t>相关概念说明</w:t>
      </w:r>
    </w:p>
    <w:p w14:paraId="3BA107E8" w14:textId="2BB911BF" w:rsidR="003D5182" w:rsidRPr="003D5182" w:rsidRDefault="003D5182" w:rsidP="00531D43">
      <w:pPr>
        <w:ind w:firstLine="420"/>
        <w:jc w:val="center"/>
      </w:pPr>
      <w:r>
        <w:rPr>
          <w:noProof/>
        </w:rPr>
        <w:drawing>
          <wp:inline distT="0" distB="0" distL="0" distR="0" wp14:anchorId="75EA8448" wp14:editId="40E1AB54">
            <wp:extent cx="2880000" cy="30326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0000" cy="3032650"/>
                    </a:xfrm>
                    <a:prstGeom prst="rect">
                      <a:avLst/>
                    </a:prstGeom>
                  </pic:spPr>
                </pic:pic>
              </a:graphicData>
            </a:graphic>
          </wp:inline>
        </w:drawing>
      </w:r>
    </w:p>
    <w:p w14:paraId="0A4CA7DA" w14:textId="1582F98E" w:rsidR="004365EF" w:rsidRDefault="00EE32A0" w:rsidP="00A5441B">
      <w:pPr>
        <w:pStyle w:val="3"/>
        <w:ind w:firstLine="420"/>
      </w:pPr>
      <w:r>
        <w:t>控制反转</w:t>
      </w:r>
      <w:r>
        <w:t xml:space="preserve"> </w:t>
      </w:r>
      <w:r w:rsidR="00BD58B8">
        <w:rPr>
          <w:rFonts w:hint="eastAsia"/>
        </w:rPr>
        <w:t>（</w:t>
      </w:r>
      <w:r w:rsidR="00BD58B8">
        <w:rPr>
          <w:rFonts w:hint="eastAsia"/>
        </w:rPr>
        <w:t>inversion</w:t>
      </w:r>
      <w:r w:rsidR="00BD58B8">
        <w:t xml:space="preserve"> </w:t>
      </w:r>
      <w:r w:rsidR="00BD58B8">
        <w:rPr>
          <w:rFonts w:hint="eastAsia"/>
        </w:rPr>
        <w:t>of</w:t>
      </w:r>
      <w:r w:rsidR="00BD58B8">
        <w:t xml:space="preserve"> </w:t>
      </w:r>
      <w:r w:rsidR="00BD58B8">
        <w:rPr>
          <w:rFonts w:hint="eastAsia"/>
        </w:rPr>
        <w:t>control</w:t>
      </w:r>
      <w:r w:rsidR="00BD58B8">
        <w:rPr>
          <w:rFonts w:hint="eastAsia"/>
        </w:rPr>
        <w:t>）</w:t>
      </w:r>
    </w:p>
    <w:p w14:paraId="699501FC" w14:textId="7DB97586" w:rsidR="00EE32A0" w:rsidRDefault="00EE32A0" w:rsidP="00EE32A0">
      <w:pPr>
        <w:ind w:firstLine="420"/>
      </w:pPr>
      <w:r>
        <w:t>谁控制谁</w:t>
      </w:r>
      <w:r>
        <w:t xml:space="preserve">? </w:t>
      </w:r>
      <w:r>
        <w:t>控制什么</w:t>
      </w:r>
      <w:r>
        <w:t xml:space="preserve">? </w:t>
      </w:r>
      <w:r>
        <w:t>为何叫反转</w:t>
      </w:r>
      <w:r>
        <w:t>(</w:t>
      </w:r>
      <w:r>
        <w:t>对应于正向</w:t>
      </w:r>
      <w:r>
        <w:t>)?</w:t>
      </w:r>
      <w:r>
        <w:t>哪些方面反转了</w:t>
      </w:r>
      <w:r>
        <w:t>?</w:t>
      </w:r>
      <w:r>
        <w:t>为何需要反转</w:t>
      </w:r>
      <w:r>
        <w:t>?</w:t>
      </w:r>
    </w:p>
    <w:p w14:paraId="2C023A87" w14:textId="12AC801F" w:rsidR="00EE32A0" w:rsidRDefault="00EE32A0" w:rsidP="00EE32A0">
      <w:pPr>
        <w:ind w:firstLine="420"/>
      </w:pPr>
      <w:r>
        <w:rPr>
          <w:rFonts w:hint="eastAsia"/>
        </w:rPr>
        <w:t xml:space="preserve">　　谁控制谁</w:t>
      </w:r>
      <w:r>
        <w:t xml:space="preserve">?  --&gt; </w:t>
      </w:r>
      <w:proofErr w:type="spellStart"/>
      <w:r>
        <w:t>IoC</w:t>
      </w:r>
      <w:proofErr w:type="spellEnd"/>
      <w:r>
        <w:t>/DI</w:t>
      </w:r>
      <w:r>
        <w:t>容器控制应用程序</w:t>
      </w:r>
    </w:p>
    <w:p w14:paraId="553E5A7C" w14:textId="7EBBE2ED" w:rsidR="00EE32A0" w:rsidRPr="004365EF" w:rsidRDefault="00EE32A0" w:rsidP="00EE32A0">
      <w:pPr>
        <w:ind w:firstLine="420"/>
      </w:pPr>
      <w:r>
        <w:rPr>
          <w:rFonts w:hint="eastAsia"/>
        </w:rPr>
        <w:t xml:space="preserve">　　控制什么</w:t>
      </w:r>
      <w:r>
        <w:t xml:space="preserve">? --&gt; </w:t>
      </w:r>
      <w:proofErr w:type="spellStart"/>
      <w:r>
        <w:t>IoC</w:t>
      </w:r>
      <w:proofErr w:type="spellEnd"/>
      <w:r>
        <w:t>/DI</w:t>
      </w:r>
      <w:r>
        <w:t>容器控制对象本身的创建、实例化</w:t>
      </w:r>
      <w:r>
        <w:t xml:space="preserve">; </w:t>
      </w:r>
      <w:proofErr w:type="spellStart"/>
      <w:r>
        <w:t>IoC</w:t>
      </w:r>
      <w:proofErr w:type="spellEnd"/>
      <w:r>
        <w:t>/DI</w:t>
      </w:r>
      <w:r>
        <w:t>容器控制对象之间的依赖关系</w:t>
      </w:r>
    </w:p>
    <w:p w14:paraId="3B630100" w14:textId="08FD8ABF" w:rsidR="00EE32A0" w:rsidRPr="004365EF" w:rsidRDefault="00EE32A0" w:rsidP="00EE32A0">
      <w:pPr>
        <w:ind w:firstLine="420"/>
      </w:pPr>
      <w:r>
        <w:rPr>
          <w:rFonts w:hint="eastAsia"/>
        </w:rPr>
        <w:t xml:space="preserve">　　为何叫反转</w:t>
      </w:r>
      <w:r>
        <w:t>(</w:t>
      </w:r>
      <w:r>
        <w:t>对应于正向</w:t>
      </w:r>
      <w:r>
        <w:t xml:space="preserve">)? --&gt; </w:t>
      </w:r>
      <w:r>
        <w:t>因为现在应用程序不能主动去获取外部资源了，而是被动等待</w:t>
      </w:r>
      <w:proofErr w:type="spellStart"/>
      <w:r>
        <w:t>IoC</w:t>
      </w:r>
      <w:proofErr w:type="spellEnd"/>
      <w:r>
        <w:t>/DI</w:t>
      </w:r>
      <w:r>
        <w:t>容器给它注入它所需要的资源，所以称之为反转</w:t>
      </w:r>
      <w:r>
        <w:t>.</w:t>
      </w:r>
    </w:p>
    <w:p w14:paraId="4E97E700" w14:textId="6ED0AAA9" w:rsidR="00EE32A0" w:rsidRDefault="00EE32A0" w:rsidP="00EE32A0">
      <w:pPr>
        <w:ind w:firstLine="420"/>
      </w:pPr>
      <w:r>
        <w:rPr>
          <w:rFonts w:hint="eastAsia"/>
        </w:rPr>
        <w:t xml:space="preserve">　　哪些方面反转了</w:t>
      </w:r>
      <w:r>
        <w:t>? --&gt; 1.</w:t>
      </w:r>
      <w:r>
        <w:t>创建对象</w:t>
      </w:r>
      <w:r>
        <w:t xml:space="preserve"> 2.</w:t>
      </w:r>
      <w:r>
        <w:t>程序获取资源的方式反了</w:t>
      </w:r>
    </w:p>
    <w:p w14:paraId="0E5C99A1" w14:textId="2EF6AB3D" w:rsidR="005E087F" w:rsidRDefault="00EE32A0" w:rsidP="00EE32A0">
      <w:pPr>
        <w:ind w:firstLine="420"/>
      </w:pPr>
      <w:r>
        <w:rPr>
          <w:rFonts w:hint="eastAsia"/>
        </w:rPr>
        <w:t xml:space="preserve">　　为何需要反转</w:t>
      </w:r>
      <w:r>
        <w:t>? --&gt; 1.</w:t>
      </w:r>
      <w:r>
        <w:t>引入</w:t>
      </w:r>
      <w:proofErr w:type="spellStart"/>
      <w:r>
        <w:t>IoC</w:t>
      </w:r>
      <w:proofErr w:type="spellEnd"/>
      <w:r>
        <w:t>/DI</w:t>
      </w:r>
      <w:r>
        <w:t>容器过后</w:t>
      </w:r>
      <w:r>
        <w:t>,</w:t>
      </w:r>
      <w:r>
        <w:t>体系更为松散，而且管理更有序</w:t>
      </w:r>
      <w:r>
        <w:t>; 2.</w:t>
      </w:r>
      <w:r>
        <w:t>类之间真正实现了松散耦合</w:t>
      </w:r>
    </w:p>
    <w:p w14:paraId="5E11EAEB" w14:textId="481402B3" w:rsidR="00132C48" w:rsidRDefault="00132C48" w:rsidP="00132C48">
      <w:pPr>
        <w:ind w:firstLine="420"/>
      </w:pPr>
      <w:r>
        <w:t>传统的</w:t>
      </w:r>
      <w:r>
        <w:t>Java</w:t>
      </w:r>
      <w:r>
        <w:t>开发过程中，当需要一个对象的时候，我们需要自己</w:t>
      </w:r>
      <w:r>
        <w:t>new</w:t>
      </w:r>
      <w:r>
        <w:t>或者</w:t>
      </w:r>
      <w:proofErr w:type="spellStart"/>
      <w:r>
        <w:t>getInstance</w:t>
      </w:r>
      <w:proofErr w:type="spellEnd"/>
      <w:r>
        <w:t>等直接或间接调用构造方法创建一个对象；而在</w:t>
      </w:r>
      <w:r>
        <w:t>Spring</w:t>
      </w:r>
      <w:r>
        <w:t>容器中，</w:t>
      </w:r>
      <w:r>
        <w:t>Spring</w:t>
      </w:r>
      <w:r>
        <w:t>容器利用</w:t>
      </w:r>
      <w:r>
        <w:t> </w:t>
      </w:r>
      <w:r>
        <w:t>工厂模式</w:t>
      </w:r>
      <w:r>
        <w:t>(</w:t>
      </w:r>
      <w:proofErr w:type="spellStart"/>
      <w:r>
        <w:t>BeanFactory</w:t>
      </w:r>
      <w:proofErr w:type="spellEnd"/>
      <w:r>
        <w:t>)</w:t>
      </w:r>
      <w:r>
        <w:t>为我们创建了所需要的对象，使用时无须自己创建，直接调用</w:t>
      </w:r>
      <w:r>
        <w:t>Spring</w:t>
      </w:r>
      <w:r>
        <w:t>为我们创建的对象即可，这就是控制反转的思想。</w:t>
      </w:r>
    </w:p>
    <w:p w14:paraId="706E2018" w14:textId="1B8130E8" w:rsidR="00132C48" w:rsidRDefault="00132C48" w:rsidP="00132C48">
      <w:pPr>
        <w:ind w:firstLine="420"/>
      </w:pPr>
      <w:r>
        <w:t>优点：简化了我们对对象的管理，交给了</w:t>
      </w:r>
      <w:r>
        <w:t>Spring</w:t>
      </w:r>
      <w:r>
        <w:t>管理；程序员不用再自己创建对象，需要时直接从</w:t>
      </w:r>
      <w:r>
        <w:t>Spring</w:t>
      </w:r>
      <w:r>
        <w:t>中取。由主动创建对象变成了被动接收对象，控制权反转，减轻了程序员的代码量，提高了开发效率。打个比方：</w:t>
      </w:r>
      <w:r>
        <w:t>IOC</w:t>
      </w:r>
      <w:r>
        <w:t>就像现在得订餐</w:t>
      </w:r>
      <w:r>
        <w:t>APP</w:t>
      </w:r>
      <w:r>
        <w:t>，以前我们吃饭需要自己去做，去</w:t>
      </w:r>
      <w:r>
        <w:t>New</w:t>
      </w:r>
      <w:r>
        <w:t>一顿饭出来；现在我们有了订餐</w:t>
      </w:r>
      <w:r>
        <w:t>APP(Spring)</w:t>
      </w:r>
      <w:r>
        <w:t>，我们只需要登录这个</w:t>
      </w:r>
      <w:r>
        <w:t>APP</w:t>
      </w:r>
      <w:r>
        <w:t>，在</w:t>
      </w:r>
      <w:r>
        <w:t>APP</w:t>
      </w:r>
      <w:r>
        <w:t>订餐页面</w:t>
      </w:r>
      <w:r>
        <w:t>applicationtext.xml(Spring</w:t>
      </w:r>
      <w:r>
        <w:t>配置文件</w:t>
      </w:r>
      <w:r>
        <w:t>)</w:t>
      </w:r>
      <w:r>
        <w:t>填写你想吃的饭</w:t>
      </w:r>
      <w:r>
        <w:t>(</w:t>
      </w:r>
      <w:r>
        <w:t>也就是</w:t>
      </w:r>
      <w:r>
        <w:t>Bean</w:t>
      </w:r>
      <w:r>
        <w:t>对象</w:t>
      </w:r>
      <w:r>
        <w:t>)</w:t>
      </w:r>
      <w:r>
        <w:t>，然后就可</w:t>
      </w:r>
      <w:r>
        <w:rPr>
          <w:rFonts w:hint="eastAsia"/>
        </w:rPr>
        <w:t>以预定你要吃的饭，想要猪头肉就会给你送猪头肉，想要红烧肉就会送红烧肉；各种菜就像是</w:t>
      </w:r>
      <w:r>
        <w:t>Property</w:t>
      </w:r>
      <w:r>
        <w:t>，这样我们坐在家中就可以吃到饭了，不用自己再动手去做了。</w:t>
      </w:r>
    </w:p>
    <w:p w14:paraId="463DEB5A" w14:textId="0D8A1A2E" w:rsidR="00772448" w:rsidRDefault="00772448" w:rsidP="00711347">
      <w:pPr>
        <w:ind w:firstLine="420"/>
      </w:pPr>
      <w:r>
        <w:rPr>
          <w:rFonts w:hint="eastAsia"/>
        </w:rPr>
        <w:t>注意应用控制反转后，当对象被创建时，由一个调控系统内的所有对象的外界实体将其所依赖的对象的引用传递给它，即依赖被注入到对象中。所以，控制反转是关于一个对象如何获取它所依赖的对象的引用，在这里，反转指的是责任的反转。</w:t>
      </w:r>
    </w:p>
    <w:p w14:paraId="0CD72705" w14:textId="77777777" w:rsidR="00EE32A0" w:rsidRPr="004365EF" w:rsidRDefault="00EE32A0" w:rsidP="00EE32A0">
      <w:pPr>
        <w:ind w:firstLine="420"/>
      </w:pPr>
    </w:p>
    <w:p w14:paraId="4EC043A6" w14:textId="55E27DB2" w:rsidR="0023080D" w:rsidRDefault="00EE32A0" w:rsidP="00A5441B">
      <w:pPr>
        <w:pStyle w:val="3"/>
        <w:ind w:firstLine="420"/>
      </w:pPr>
      <w:r>
        <w:t>依赖</w:t>
      </w:r>
      <w:r>
        <w:t xml:space="preserve"> </w:t>
      </w:r>
    </w:p>
    <w:p w14:paraId="743E2F7C" w14:textId="425F8CCA" w:rsidR="00EE32A0" w:rsidRPr="0023080D" w:rsidRDefault="00EE32A0" w:rsidP="00EE32A0">
      <w:pPr>
        <w:ind w:firstLine="420"/>
      </w:pPr>
      <w:r>
        <w:t>什么是依赖</w:t>
      </w:r>
      <w:r>
        <w:t>(</w:t>
      </w:r>
      <w:r>
        <w:t>按名称理解、按动词理解</w:t>
      </w:r>
      <w:r>
        <w:t xml:space="preserve">)? </w:t>
      </w:r>
      <w:r>
        <w:t>谁依赖于谁</w:t>
      </w:r>
      <w:r>
        <w:t xml:space="preserve">? </w:t>
      </w:r>
      <w:r>
        <w:t>为什么需要依赖</w:t>
      </w:r>
      <w:r>
        <w:t xml:space="preserve">? </w:t>
      </w:r>
      <w:r>
        <w:t>依赖什么东西</w:t>
      </w:r>
      <w:r>
        <w:t>?</w:t>
      </w:r>
    </w:p>
    <w:p w14:paraId="613113A8" w14:textId="66A8F454" w:rsidR="00EE32A0" w:rsidRPr="0023080D" w:rsidRDefault="00EE32A0" w:rsidP="00EE32A0">
      <w:pPr>
        <w:ind w:firstLine="420"/>
      </w:pPr>
      <w:r>
        <w:rPr>
          <w:rFonts w:hint="eastAsia"/>
        </w:rPr>
        <w:t xml:space="preserve">　　什么是依赖</w:t>
      </w:r>
      <w:r>
        <w:t>(</w:t>
      </w:r>
      <w:r>
        <w:t>按名称理解、按动词理解</w:t>
      </w:r>
      <w:r>
        <w:t xml:space="preserve">)? --&gt; </w:t>
      </w:r>
      <w:r>
        <w:t>依赖</w:t>
      </w:r>
      <w:r>
        <w:t>(</w:t>
      </w:r>
      <w:r>
        <w:t>按名称理解</w:t>
      </w:r>
      <w:r>
        <w:t>):</w:t>
      </w:r>
      <w:r>
        <w:t>依赖关系</w:t>
      </w:r>
      <w:r>
        <w:t xml:space="preserve">;  </w:t>
      </w:r>
      <w:r>
        <w:t>依赖</w:t>
      </w:r>
      <w:r>
        <w:t>(</w:t>
      </w:r>
      <w:r>
        <w:t>按动词理解</w:t>
      </w:r>
      <w:r>
        <w:t>):</w:t>
      </w:r>
      <w:r>
        <w:t>依赖的动作</w:t>
      </w:r>
    </w:p>
    <w:p w14:paraId="5434F866" w14:textId="7AB21746" w:rsidR="00EE32A0" w:rsidRPr="0023080D" w:rsidRDefault="00EE32A0" w:rsidP="00EE32A0">
      <w:pPr>
        <w:ind w:firstLine="420"/>
      </w:pPr>
      <w:r>
        <w:rPr>
          <w:rFonts w:hint="eastAsia"/>
        </w:rPr>
        <w:t xml:space="preserve">　　谁依赖于谁</w:t>
      </w:r>
      <w:r>
        <w:t>?</w:t>
      </w:r>
      <w:r>
        <w:t xml:space="preserve">　</w:t>
      </w:r>
      <w:r>
        <w:t xml:space="preserve">--&gt; </w:t>
      </w:r>
      <w:r>
        <w:t>应用程序依赖于</w:t>
      </w:r>
      <w:proofErr w:type="spellStart"/>
      <w:r>
        <w:t>IoC</w:t>
      </w:r>
      <w:proofErr w:type="spellEnd"/>
      <w:r>
        <w:t>/DI</w:t>
      </w:r>
      <w:r>
        <w:t>容器</w:t>
      </w:r>
    </w:p>
    <w:p w14:paraId="638984B2" w14:textId="1D33D3B0" w:rsidR="00EE32A0" w:rsidRPr="0023080D" w:rsidRDefault="00EE32A0" w:rsidP="00EE32A0">
      <w:pPr>
        <w:ind w:firstLine="420"/>
      </w:pPr>
      <w:r>
        <w:rPr>
          <w:rFonts w:hint="eastAsia"/>
        </w:rPr>
        <w:t xml:space="preserve">　　为什么需要依赖</w:t>
      </w:r>
      <w:r>
        <w:t xml:space="preserve">? --&gt; </w:t>
      </w:r>
      <w:r>
        <w:t>因为发生了反转，应用程序依赖的资源都是</w:t>
      </w:r>
      <w:proofErr w:type="spellStart"/>
      <w:r>
        <w:t>IoC</w:t>
      </w:r>
      <w:proofErr w:type="spellEnd"/>
      <w:r>
        <w:t>/DI</w:t>
      </w:r>
      <w:r>
        <w:t>容器里面</w:t>
      </w:r>
    </w:p>
    <w:p w14:paraId="2DB49002" w14:textId="77777777" w:rsidR="00EE32A0" w:rsidRDefault="00EE32A0" w:rsidP="00EE32A0">
      <w:pPr>
        <w:ind w:firstLine="420"/>
      </w:pPr>
      <w:r>
        <w:rPr>
          <w:rFonts w:hint="eastAsia"/>
        </w:rPr>
        <w:t xml:space="preserve">　　依赖什么东西</w:t>
      </w:r>
      <w:r>
        <w:t xml:space="preserve">? --&gt; </w:t>
      </w:r>
      <w:r>
        <w:t>应用程序依赖于</w:t>
      </w:r>
      <w:proofErr w:type="spellStart"/>
      <w:r>
        <w:t>IoC</w:t>
      </w:r>
      <w:proofErr w:type="spellEnd"/>
      <w:r>
        <w:t>/DI</w:t>
      </w:r>
      <w:r>
        <w:t>容器</w:t>
      </w:r>
      <w:r>
        <w:t>,</w:t>
      </w:r>
      <w:r>
        <w:t>依赖</w:t>
      </w:r>
      <w:proofErr w:type="spellStart"/>
      <w:r>
        <w:t>IoC</w:t>
      </w:r>
      <w:proofErr w:type="spellEnd"/>
      <w:r>
        <w:t>/DI</w:t>
      </w:r>
      <w:r>
        <w:t>容器为它注入所需要的资源。（比如：依赖关系）</w:t>
      </w:r>
    </w:p>
    <w:p w14:paraId="0305736C" w14:textId="77777777" w:rsidR="00EE32A0" w:rsidRDefault="00EE32A0" w:rsidP="00EE32A0">
      <w:pPr>
        <w:ind w:firstLine="420"/>
      </w:pPr>
    </w:p>
    <w:p w14:paraId="6732D127" w14:textId="35D21287" w:rsidR="0023080D" w:rsidRDefault="00EE32A0" w:rsidP="00A5441B">
      <w:pPr>
        <w:pStyle w:val="3"/>
        <w:ind w:firstLine="420"/>
      </w:pPr>
      <w:r>
        <w:t>注入</w:t>
      </w:r>
      <w:r>
        <w:t>:</w:t>
      </w:r>
    </w:p>
    <w:p w14:paraId="71495250" w14:textId="78DF3C0A" w:rsidR="00EE32A0" w:rsidRDefault="0023080D" w:rsidP="00EE32A0">
      <w:pPr>
        <w:ind w:firstLine="420"/>
      </w:pPr>
      <w:r>
        <w:tab/>
      </w:r>
      <w:r w:rsidR="00EE32A0">
        <w:t>谁注入于谁</w:t>
      </w:r>
      <w:r w:rsidR="00EE32A0">
        <w:t xml:space="preserve">? </w:t>
      </w:r>
      <w:r w:rsidR="00EE32A0">
        <w:t>注入什么东西</w:t>
      </w:r>
      <w:r w:rsidR="00EE32A0">
        <w:t xml:space="preserve">? </w:t>
      </w:r>
      <w:r w:rsidR="00EE32A0">
        <w:t>为何要注入</w:t>
      </w:r>
      <w:r w:rsidR="00EE32A0">
        <w:t>?</w:t>
      </w:r>
    </w:p>
    <w:p w14:paraId="6A2D66F1" w14:textId="5CD32971" w:rsidR="00EE32A0" w:rsidRPr="00A92CE8" w:rsidRDefault="00EE32A0" w:rsidP="00EE32A0">
      <w:pPr>
        <w:ind w:firstLine="420"/>
      </w:pPr>
      <w:r>
        <w:rPr>
          <w:rFonts w:hint="eastAsia"/>
        </w:rPr>
        <w:t xml:space="preserve">　　谁注入于谁</w:t>
      </w:r>
      <w:r>
        <w:t xml:space="preserve">? --&gt; </w:t>
      </w:r>
      <w:proofErr w:type="spellStart"/>
      <w:r>
        <w:t>IoC</w:t>
      </w:r>
      <w:proofErr w:type="spellEnd"/>
      <w:r>
        <w:t>/DI</w:t>
      </w:r>
      <w:r>
        <w:t>容器注入于应用程序</w:t>
      </w:r>
    </w:p>
    <w:p w14:paraId="41878531" w14:textId="2BE9BFE0" w:rsidR="00EE32A0" w:rsidRPr="00A92CE8" w:rsidRDefault="00EE32A0" w:rsidP="00EE32A0">
      <w:pPr>
        <w:ind w:firstLine="420"/>
      </w:pPr>
      <w:r>
        <w:rPr>
          <w:rFonts w:hint="eastAsia"/>
        </w:rPr>
        <w:t xml:space="preserve">　　注入什么东西</w:t>
      </w:r>
      <w:r>
        <w:t xml:space="preserve">? --&gt; </w:t>
      </w:r>
      <w:r>
        <w:t>注入应用程序需要的外部资源，比如依赖关系</w:t>
      </w:r>
    </w:p>
    <w:p w14:paraId="2C316110" w14:textId="4172B676" w:rsidR="00EE32A0" w:rsidRPr="00A92CE8" w:rsidRDefault="00EE32A0" w:rsidP="00EE32A0">
      <w:pPr>
        <w:ind w:firstLine="420"/>
      </w:pPr>
      <w:r>
        <w:rPr>
          <w:rFonts w:hint="eastAsia"/>
        </w:rPr>
        <w:t xml:space="preserve">　　为何要注入</w:t>
      </w:r>
      <w:r>
        <w:t xml:space="preserve">? --&gt; </w:t>
      </w:r>
      <w:r>
        <w:t>因为程序要正常运行需要这些外部资源</w:t>
      </w:r>
    </w:p>
    <w:p w14:paraId="368085F7" w14:textId="4194DAAC" w:rsidR="00EE32A0" w:rsidRPr="007F3502" w:rsidRDefault="00EE32A0" w:rsidP="00A5441B">
      <w:pPr>
        <w:pStyle w:val="3"/>
        <w:ind w:firstLine="420"/>
      </w:pPr>
      <w:r>
        <w:t>依赖注入和控制反转是同一概念吗</w:t>
      </w:r>
      <w:r>
        <w:t>?</w:t>
      </w:r>
    </w:p>
    <w:p w14:paraId="4AB46DE2" w14:textId="7E9A3FB7" w:rsidR="00EE32A0" w:rsidRPr="0024147C" w:rsidRDefault="00EE32A0" w:rsidP="00EE32A0">
      <w:pPr>
        <w:ind w:firstLine="420"/>
      </w:pPr>
      <w:r>
        <w:rPr>
          <w:rFonts w:hint="eastAsia"/>
        </w:rPr>
        <w:t xml:space="preserve">　　不是同一概念，</w:t>
      </w:r>
      <w:r>
        <w:t xml:space="preserve"> </w:t>
      </w:r>
      <w:r>
        <w:t>其实它们两个描述的是同一件事件，但是</w:t>
      </w:r>
      <w:proofErr w:type="gramStart"/>
      <w:r>
        <w:t>是</w:t>
      </w:r>
      <w:proofErr w:type="gramEnd"/>
      <w:r>
        <w:t>从不同的角度来说</w:t>
      </w:r>
      <w:r>
        <w:t>:</w:t>
      </w:r>
      <w:r>
        <w:t>控制反转是从</w:t>
      </w:r>
      <w:proofErr w:type="spellStart"/>
      <w:r>
        <w:t>IoC</w:t>
      </w:r>
      <w:proofErr w:type="spellEnd"/>
      <w:r>
        <w:t>/DI</w:t>
      </w:r>
      <w:r>
        <w:t>容器的角度；依赖注入是从应用程序的角度</w:t>
      </w:r>
    </w:p>
    <w:p w14:paraId="06E85C09" w14:textId="77777777" w:rsidR="00EE32A0" w:rsidRDefault="00EE32A0" w:rsidP="00EE32A0">
      <w:pPr>
        <w:ind w:firstLine="420"/>
      </w:pPr>
      <w:r>
        <w:rPr>
          <w:rFonts w:hint="eastAsia"/>
        </w:rPr>
        <w:t xml:space="preserve">　　控制反转的描述：</w:t>
      </w:r>
      <w:r>
        <w:t xml:space="preserve"> </w:t>
      </w:r>
      <w:proofErr w:type="spellStart"/>
      <w:r>
        <w:t>IoC</w:t>
      </w:r>
      <w:proofErr w:type="spellEnd"/>
      <w:r>
        <w:t>/DI</w:t>
      </w:r>
      <w:r>
        <w:t>容器反过来控制应用程序，控制</w:t>
      </w:r>
      <w:proofErr w:type="gramStart"/>
      <w:r>
        <w:t>应用程序锁所需要</w:t>
      </w:r>
      <w:proofErr w:type="gramEnd"/>
      <w:r>
        <w:t>的外部资源（比如：外部资源）</w:t>
      </w:r>
    </w:p>
    <w:p w14:paraId="1F823EEB" w14:textId="7E8B3B60" w:rsidR="00EE32A0" w:rsidRDefault="00EE32A0" w:rsidP="00EE32A0">
      <w:pPr>
        <w:ind w:firstLine="420"/>
      </w:pPr>
      <w:r>
        <w:rPr>
          <w:rFonts w:hint="eastAsia"/>
        </w:rPr>
        <w:t xml:space="preserve">　　依赖注入的描述：</w:t>
      </w:r>
      <w:r>
        <w:t xml:space="preserve"> </w:t>
      </w:r>
      <w:r>
        <w:t>应用程序依赖</w:t>
      </w:r>
      <w:proofErr w:type="spellStart"/>
      <w:r>
        <w:t>IoC</w:t>
      </w:r>
      <w:proofErr w:type="spellEnd"/>
      <w:r>
        <w:t>/DI</w:t>
      </w:r>
      <w:r>
        <w:t>容器，依赖它注入所需要的外部资源。</w:t>
      </w:r>
    </w:p>
    <w:p w14:paraId="402BDD10" w14:textId="2478066E" w:rsidR="00EE32A0" w:rsidRDefault="00EE32A0" w:rsidP="00A5441B">
      <w:pPr>
        <w:pStyle w:val="3"/>
        <w:ind w:firstLine="420"/>
      </w:pPr>
      <w:r>
        <w:t>参与者都有哪些</w:t>
      </w:r>
      <w:r>
        <w:t>?</w:t>
      </w:r>
    </w:p>
    <w:p w14:paraId="5B7AD6A4" w14:textId="2B9B5D37" w:rsidR="00EE32A0" w:rsidRDefault="00EE32A0" w:rsidP="00EE32A0">
      <w:pPr>
        <w:ind w:firstLine="420"/>
      </w:pPr>
      <w:r>
        <w:rPr>
          <w:rFonts w:hint="eastAsia"/>
        </w:rPr>
        <w:t xml:space="preserve">　　</w:t>
      </w:r>
      <w:proofErr w:type="spellStart"/>
      <w:r>
        <w:t>IoC</w:t>
      </w:r>
      <w:proofErr w:type="spellEnd"/>
      <w:r>
        <w:t>/DI</w:t>
      </w:r>
      <w:r>
        <w:t>容器、应用程序</w:t>
      </w:r>
    </w:p>
    <w:p w14:paraId="32F1BDF1" w14:textId="27557C9F" w:rsidR="00EE32A0" w:rsidRPr="0024147C" w:rsidRDefault="00EE32A0" w:rsidP="00A5441B">
      <w:pPr>
        <w:pStyle w:val="3"/>
        <w:ind w:firstLine="420"/>
      </w:pPr>
      <w:proofErr w:type="spellStart"/>
      <w:r>
        <w:t>IoC</w:t>
      </w:r>
      <w:proofErr w:type="spellEnd"/>
      <w:r>
        <w:t>/DI</w:t>
      </w:r>
      <w:r>
        <w:t>是什么</w:t>
      </w:r>
      <w:r>
        <w:t>?</w:t>
      </w:r>
      <w:r>
        <w:t>能做什么</w:t>
      </w:r>
      <w:r>
        <w:t>?</w:t>
      </w:r>
      <w:r>
        <w:t>怎么做</w:t>
      </w:r>
      <w:r>
        <w:t>?</w:t>
      </w:r>
      <w:r>
        <w:t>用在什么地方</w:t>
      </w:r>
      <w:r>
        <w:t>?</w:t>
      </w:r>
    </w:p>
    <w:p w14:paraId="39D505CC" w14:textId="159AB51C" w:rsidR="00EE32A0" w:rsidRDefault="00EE32A0" w:rsidP="00EE32A0">
      <w:pPr>
        <w:ind w:firstLine="420"/>
      </w:pPr>
      <w:r>
        <w:t xml:space="preserve">  </w:t>
      </w:r>
      <w:proofErr w:type="spellStart"/>
      <w:r>
        <w:t>IoC</w:t>
      </w:r>
      <w:proofErr w:type="spellEnd"/>
      <w:r>
        <w:t>/DI</w:t>
      </w:r>
      <w:r>
        <w:t>是什么</w:t>
      </w:r>
      <w:r>
        <w:t>?</w:t>
      </w:r>
    </w:p>
    <w:p w14:paraId="526697FC" w14:textId="66E33127" w:rsidR="00EE32A0" w:rsidRDefault="00EE32A0" w:rsidP="00EE32A0">
      <w:pPr>
        <w:ind w:firstLine="420"/>
      </w:pPr>
      <w:r>
        <w:t xml:space="preserve">    </w:t>
      </w:r>
      <w:proofErr w:type="spellStart"/>
      <w:r>
        <w:t>IoC</w:t>
      </w:r>
      <w:proofErr w:type="spellEnd"/>
      <w:r>
        <w:t>(Inversion of Control):</w:t>
      </w:r>
      <w:r>
        <w:t>就是使用</w:t>
      </w:r>
      <w:proofErr w:type="spellStart"/>
      <w:r>
        <w:t>IoC</w:t>
      </w:r>
      <w:proofErr w:type="spellEnd"/>
      <w:r>
        <w:t>/DI</w:t>
      </w:r>
      <w:r>
        <w:t>容器反过来控制应用程序所需要的外部资源，是程序开发思想。</w:t>
      </w:r>
    </w:p>
    <w:p w14:paraId="1A9A6B35" w14:textId="02F8180E" w:rsidR="00EE32A0" w:rsidRDefault="00EE32A0" w:rsidP="00EE32A0">
      <w:pPr>
        <w:ind w:firstLine="420"/>
      </w:pPr>
      <w:r>
        <w:rPr>
          <w:rFonts w:hint="eastAsia"/>
        </w:rPr>
        <w:t xml:space="preserve">　　</w:t>
      </w:r>
      <w:r>
        <w:t>DI(Dependency Injection)</w:t>
      </w:r>
      <w:r>
        <w:t>：就是应用程序依赖</w:t>
      </w:r>
      <w:proofErr w:type="spellStart"/>
      <w:r>
        <w:t>IoC</w:t>
      </w:r>
      <w:proofErr w:type="spellEnd"/>
      <w:r>
        <w:t>/DI</w:t>
      </w:r>
      <w:r>
        <w:t>容器来注入所需要的外部资源，也是程序的开发思想。</w:t>
      </w:r>
    </w:p>
    <w:p w14:paraId="3B546D92" w14:textId="0C74BF66" w:rsidR="00EE32A0" w:rsidRPr="00851BEA" w:rsidRDefault="00EE32A0" w:rsidP="00EE32A0">
      <w:pPr>
        <w:ind w:firstLine="420"/>
      </w:pPr>
      <w:r>
        <w:rPr>
          <w:rFonts w:hint="eastAsia"/>
        </w:rPr>
        <w:t xml:space="preserve">　　能做什么</w:t>
      </w:r>
      <w:r>
        <w:t xml:space="preserve">? --&gt; </w:t>
      </w:r>
      <w:r>
        <w:t>松散耦合对象</w:t>
      </w:r>
    </w:p>
    <w:p w14:paraId="5BE867E0" w14:textId="75DF5723" w:rsidR="00EE32A0" w:rsidRDefault="00EE32A0" w:rsidP="00EE32A0">
      <w:pPr>
        <w:ind w:firstLine="420"/>
      </w:pPr>
      <w:r>
        <w:rPr>
          <w:rFonts w:hint="eastAsia"/>
        </w:rPr>
        <w:t xml:space="preserve">　　怎么做</w:t>
      </w:r>
      <w:r>
        <w:t xml:space="preserve">? --&gt; </w:t>
      </w:r>
      <w:r>
        <w:t>使用</w:t>
      </w:r>
      <w:r>
        <w:t>Spring</w:t>
      </w:r>
      <w:r>
        <w:t>框架，里面有实现好了的</w:t>
      </w:r>
      <w:proofErr w:type="spellStart"/>
      <w:r>
        <w:t>IoC</w:t>
      </w:r>
      <w:proofErr w:type="spellEnd"/>
      <w:r>
        <w:t>/DI</w:t>
      </w:r>
      <w:r>
        <w:t>容器</w:t>
      </w:r>
    </w:p>
    <w:p w14:paraId="7DE5D250" w14:textId="77777777" w:rsidR="00EE32A0" w:rsidRDefault="00EE32A0" w:rsidP="00EE32A0">
      <w:pPr>
        <w:ind w:firstLine="420"/>
      </w:pPr>
      <w:r>
        <w:rPr>
          <w:rFonts w:hint="eastAsia"/>
        </w:rPr>
        <w:t xml:space="preserve">　　用在什么地方</w:t>
      </w:r>
      <w:r>
        <w:t xml:space="preserve">? --&gt; </w:t>
      </w:r>
      <w:r>
        <w:t>凡是程序里面需要使用外部资源的情况，都可以考虑使用</w:t>
      </w:r>
      <w:proofErr w:type="spellStart"/>
      <w:r>
        <w:t>IoC</w:t>
      </w:r>
      <w:proofErr w:type="spellEnd"/>
      <w:r>
        <w:t>/DI</w:t>
      </w:r>
      <w:r>
        <w:t>容器</w:t>
      </w:r>
    </w:p>
    <w:p w14:paraId="74C25460" w14:textId="77777777" w:rsidR="00EE32A0" w:rsidRDefault="00EE32A0" w:rsidP="00EE32A0">
      <w:pPr>
        <w:ind w:firstLine="420"/>
      </w:pPr>
    </w:p>
    <w:p w14:paraId="52DFD7F2" w14:textId="112F3EA6" w:rsidR="00EE32A0" w:rsidRDefault="00EE32A0" w:rsidP="00A5441B">
      <w:pPr>
        <w:pStyle w:val="3"/>
        <w:ind w:firstLine="420"/>
      </w:pPr>
      <w:r>
        <w:t>什么是外部资源</w:t>
      </w:r>
    </w:p>
    <w:p w14:paraId="706C4710" w14:textId="2E1BECD6" w:rsidR="00EE32A0" w:rsidRDefault="00EE32A0" w:rsidP="00EE32A0">
      <w:pPr>
        <w:ind w:firstLine="420"/>
      </w:pPr>
      <w:r>
        <w:rPr>
          <w:rFonts w:hint="eastAsia"/>
        </w:rPr>
        <w:t>对于一个类来讲，所谓的外部资源，就是指在自己类的内部不能得到或实现的东西，比如说</w:t>
      </w:r>
      <w:r>
        <w:t>:</w:t>
      </w:r>
      <w:r>
        <w:t>在类里面需要读取一个配置文件，那么这个配置文件就相当于这个类的外部资源。又比如：</w:t>
      </w:r>
      <w:r>
        <w:t>A</w:t>
      </w:r>
      <w:r>
        <w:t>类里面要调用</w:t>
      </w:r>
      <w:r>
        <w:t>B</w:t>
      </w:r>
      <w:r>
        <w:t>类，那么对于</w:t>
      </w:r>
      <w:r>
        <w:t>A</w:t>
      </w:r>
      <w:r>
        <w:t>类来讲</w:t>
      </w:r>
      <w:r>
        <w:t>B</w:t>
      </w:r>
      <w:r>
        <w:t>类就是外部资源。</w:t>
      </w:r>
    </w:p>
    <w:p w14:paraId="04EF1D16" w14:textId="77777777" w:rsidR="00EE32A0" w:rsidRDefault="00EE32A0" w:rsidP="00EE32A0">
      <w:pPr>
        <w:ind w:firstLine="420"/>
      </w:pPr>
    </w:p>
    <w:p w14:paraId="5DA6D5F8" w14:textId="5CAD015E" w:rsidR="00EE32A0" w:rsidRDefault="00EE32A0" w:rsidP="00A5441B">
      <w:pPr>
        <w:pStyle w:val="3"/>
        <w:ind w:firstLine="420"/>
      </w:pPr>
      <w:r>
        <w:t xml:space="preserve"> </w:t>
      </w:r>
      <w:proofErr w:type="spellStart"/>
      <w:r>
        <w:t>IoC</w:t>
      </w:r>
      <w:proofErr w:type="spellEnd"/>
      <w:r>
        <w:t>容器</w:t>
      </w:r>
    </w:p>
    <w:p w14:paraId="07007704" w14:textId="320240D2" w:rsidR="00EE32A0" w:rsidRDefault="00EE32A0" w:rsidP="00EE32A0">
      <w:pPr>
        <w:ind w:firstLine="420"/>
      </w:pPr>
      <w:r>
        <w:rPr>
          <w:rFonts w:hint="eastAsia"/>
        </w:rPr>
        <w:t xml:space="preserve">　　简单的理解就是：实现</w:t>
      </w:r>
      <w:proofErr w:type="spellStart"/>
      <w:r>
        <w:t>IoC</w:t>
      </w:r>
      <w:proofErr w:type="spellEnd"/>
      <w:r>
        <w:t>思想，并提供对象创建、对象装配以及对象生命周期管理的软件就是</w:t>
      </w:r>
      <w:proofErr w:type="spellStart"/>
      <w:r>
        <w:t>IoC</w:t>
      </w:r>
      <w:proofErr w:type="spellEnd"/>
      <w:r>
        <w:t>容器。</w:t>
      </w:r>
    </w:p>
    <w:p w14:paraId="0AECAB76" w14:textId="1B7D956D" w:rsidR="00EE32A0" w:rsidRPr="00851BEA" w:rsidRDefault="00EE32A0" w:rsidP="00EE32A0">
      <w:pPr>
        <w:ind w:firstLine="420"/>
      </w:pPr>
      <w:r>
        <w:rPr>
          <w:rFonts w:hint="eastAsia"/>
        </w:rPr>
        <w:t xml:space="preserve">　对</w:t>
      </w:r>
      <w:proofErr w:type="spellStart"/>
      <w:r>
        <w:t>IoC</w:t>
      </w:r>
      <w:proofErr w:type="spellEnd"/>
      <w:r>
        <w:t>的理解：</w:t>
      </w:r>
    </w:p>
    <w:p w14:paraId="5AC0DEA4" w14:textId="3BDA47F8" w:rsidR="00EE32A0" w:rsidRPr="00851BEA" w:rsidRDefault="00EE32A0" w:rsidP="00EE32A0">
      <w:pPr>
        <w:ind w:firstLine="420"/>
      </w:pPr>
      <w:r>
        <w:rPr>
          <w:rFonts w:hint="eastAsia"/>
        </w:rPr>
        <w:t xml:space="preserve">　　　　</w:t>
      </w:r>
      <w:r>
        <w:t xml:space="preserve">a. </w:t>
      </w:r>
      <w:r>
        <w:t>应用程序无需主动</w:t>
      </w:r>
      <w:r>
        <w:t>new</w:t>
      </w:r>
      <w:r>
        <w:t>对象，而是描述对象应该如何被创建</w:t>
      </w:r>
    </w:p>
    <w:p w14:paraId="4D268252" w14:textId="4007D8F9" w:rsidR="00EE32A0" w:rsidRPr="00851BEA" w:rsidRDefault="00EE32A0" w:rsidP="00EE32A0">
      <w:pPr>
        <w:ind w:firstLine="420"/>
      </w:pPr>
      <w:r>
        <w:rPr>
          <w:rFonts w:hint="eastAsia"/>
        </w:rPr>
        <w:t xml:space="preserve">　　　　</w:t>
      </w:r>
      <w:r>
        <w:t xml:space="preserve">b. </w:t>
      </w:r>
      <w:proofErr w:type="gramStart"/>
      <w:r>
        <w:t>应用程序不需要主动装配对象之间的依赖关系</w:t>
      </w:r>
      <w:r>
        <w:t>,</w:t>
      </w:r>
      <w:r>
        <w:t>而是描述需要哪个服务</w:t>
      </w:r>
      <w:proofErr w:type="gramEnd"/>
      <w:r>
        <w:t>，</w:t>
      </w:r>
      <w:proofErr w:type="spellStart"/>
      <w:r>
        <w:t>IoC</w:t>
      </w:r>
      <w:proofErr w:type="spellEnd"/>
      <w:r>
        <w:t>容器会帮你装配，被动接受装配</w:t>
      </w:r>
    </w:p>
    <w:p w14:paraId="2B92537A" w14:textId="081BA72C" w:rsidR="00EE32A0" w:rsidRPr="00851BEA" w:rsidRDefault="00EE32A0" w:rsidP="00EE32A0">
      <w:pPr>
        <w:ind w:firstLine="420"/>
      </w:pPr>
      <w:r>
        <w:rPr>
          <w:rFonts w:hint="eastAsia"/>
        </w:rPr>
        <w:t xml:space="preserve">　　　　</w:t>
      </w:r>
      <w:r>
        <w:t xml:space="preserve">c. </w:t>
      </w:r>
      <w:r>
        <w:t>主动变被动，是一种让服务消费者不直接依赖于服务提供者的组件设计方式，是一种减少类与类之间依赖的设计原则</w:t>
      </w:r>
    </w:p>
    <w:p w14:paraId="39E6F1A0" w14:textId="285E4F15" w:rsidR="00EE32A0" w:rsidRPr="00851BEA" w:rsidRDefault="00EE32A0" w:rsidP="00A5441B">
      <w:pPr>
        <w:pStyle w:val="3"/>
        <w:ind w:firstLine="420"/>
      </w:pPr>
      <w:r>
        <w:t>使用</w:t>
      </w:r>
      <w:proofErr w:type="spellStart"/>
      <w:r>
        <w:t>IoC</w:t>
      </w:r>
      <w:proofErr w:type="spellEnd"/>
      <w:r>
        <w:t>/DI</w:t>
      </w:r>
      <w:r>
        <w:t>容器开发需要改变思路</w:t>
      </w:r>
    </w:p>
    <w:p w14:paraId="3383BCA5" w14:textId="450C9EB0" w:rsidR="00EE32A0" w:rsidRDefault="00EE32A0" w:rsidP="00EE32A0">
      <w:pPr>
        <w:ind w:firstLine="420"/>
      </w:pPr>
      <w:r>
        <w:rPr>
          <w:rFonts w:hint="eastAsia"/>
        </w:rPr>
        <w:t xml:space="preserve">　　</w:t>
      </w:r>
      <w:r>
        <w:t xml:space="preserve">a. </w:t>
      </w:r>
      <w:r>
        <w:t>应用程序不主动创建对象，但是要描述创建它们的方式</w:t>
      </w:r>
    </w:p>
    <w:p w14:paraId="2FD30CCA" w14:textId="7ECD70A6" w:rsidR="00EE32A0" w:rsidRDefault="00EE32A0" w:rsidP="00EE32A0">
      <w:pPr>
        <w:ind w:firstLine="420"/>
      </w:pPr>
      <w:r>
        <w:rPr>
          <w:rFonts w:hint="eastAsia"/>
        </w:rPr>
        <w:t xml:space="preserve">　　</w:t>
      </w:r>
      <w:r>
        <w:t xml:space="preserve">b. </w:t>
      </w:r>
      <w:r>
        <w:t>在应用程序代码中不直接进行服务的装配，但是要描述哪一个组件需要哪一项服务，由容器负责将这些装配在一起。也就是说：所有的组件都是被动的，组件初始化和专供都是由容器负责，应用程序只是在获取相应的组件后，实现应用的功能即可。</w:t>
      </w:r>
    </w:p>
    <w:p w14:paraId="750B0358" w14:textId="77777777" w:rsidR="00851BEA" w:rsidRDefault="00EE32A0" w:rsidP="00A5441B">
      <w:pPr>
        <w:pStyle w:val="3"/>
        <w:ind w:firstLine="420"/>
      </w:pPr>
      <w:r>
        <w:t>IOC</w:t>
      </w:r>
      <w:r>
        <w:t>和</w:t>
      </w:r>
      <w:r>
        <w:t>DI</w:t>
      </w:r>
      <w:r>
        <w:t>使用的底层技术</w:t>
      </w:r>
    </w:p>
    <w:p w14:paraId="331F4FE5" w14:textId="428C41ED" w:rsidR="00EE32A0" w:rsidRDefault="00EE32A0" w:rsidP="00EE32A0">
      <w:pPr>
        <w:ind w:firstLine="420"/>
      </w:pPr>
      <w:r>
        <w:t>Xml</w:t>
      </w:r>
      <w:r>
        <w:t>配置文件</w:t>
      </w:r>
    </w:p>
    <w:p w14:paraId="2A41AFB2" w14:textId="7B317B27" w:rsidR="00EE32A0" w:rsidRDefault="00EE32A0" w:rsidP="00EE32A0">
      <w:pPr>
        <w:ind w:firstLine="420"/>
      </w:pPr>
      <w:proofErr w:type="spellStart"/>
      <w:r>
        <w:t>dom4j</w:t>
      </w:r>
      <w:proofErr w:type="spellEnd"/>
      <w:r>
        <w:t>解析</w:t>
      </w:r>
      <w:r>
        <w:t>xml</w:t>
      </w:r>
    </w:p>
    <w:p w14:paraId="1219E791" w14:textId="344E8A12" w:rsidR="00EE32A0" w:rsidRDefault="00EE32A0" w:rsidP="00EE32A0">
      <w:pPr>
        <w:ind w:firstLine="420"/>
      </w:pPr>
      <w:r>
        <w:t>工厂设计模式</w:t>
      </w:r>
    </w:p>
    <w:p w14:paraId="50DBFF21" w14:textId="5E493CC1" w:rsidR="00EE32A0" w:rsidRDefault="00EE32A0" w:rsidP="00EE32A0">
      <w:pPr>
        <w:ind w:firstLine="420"/>
      </w:pPr>
      <w:r>
        <w:t>反射</w:t>
      </w:r>
    </w:p>
    <w:p w14:paraId="3AACA37C" w14:textId="1D757F40" w:rsidR="00BF6469" w:rsidRDefault="00BF6469" w:rsidP="00EE32A0">
      <w:pPr>
        <w:ind w:firstLine="420"/>
      </w:pPr>
      <w:r>
        <w:rPr>
          <w:rFonts w:hint="eastAsia"/>
        </w:rPr>
        <w:t>注解</w:t>
      </w:r>
    </w:p>
    <w:p w14:paraId="41754224" w14:textId="2AD449A9" w:rsidR="00EE32A0" w:rsidRDefault="00EE32A0" w:rsidP="00A5441B">
      <w:pPr>
        <w:pStyle w:val="3"/>
        <w:ind w:firstLine="420"/>
      </w:pPr>
      <w:r>
        <w:rPr>
          <w:rFonts w:hint="eastAsia"/>
        </w:rPr>
        <w:t>最终目地</w:t>
      </w:r>
    </w:p>
    <w:p w14:paraId="080C3604" w14:textId="624BBC3C" w:rsidR="00114A9A" w:rsidRDefault="00EE32A0" w:rsidP="00114A9A">
      <w:pPr>
        <w:ind w:firstLine="420"/>
      </w:pPr>
      <w:r>
        <w:t xml:space="preserve">    </w:t>
      </w:r>
      <w:r>
        <w:t>程序的高内聚，低耦合</w:t>
      </w:r>
    </w:p>
    <w:p w14:paraId="0E812DFB" w14:textId="3E260B24" w:rsidR="00E27CB1" w:rsidRDefault="00E27CB1" w:rsidP="00E27CB1">
      <w:pPr>
        <w:pStyle w:val="20"/>
      </w:pPr>
      <w:r>
        <w:rPr>
          <w:rFonts w:hint="eastAsia"/>
        </w:rPr>
        <w:t>控制反转</w:t>
      </w:r>
      <w:r w:rsidR="00ED7AF4">
        <w:rPr>
          <w:rFonts w:hint="eastAsia"/>
        </w:rPr>
        <w:t>和依赖注入详解</w:t>
      </w:r>
    </w:p>
    <w:p w14:paraId="17B79861" w14:textId="4F49AA37" w:rsidR="00E27CB1" w:rsidRPr="00E27CB1" w:rsidRDefault="00E27CB1" w:rsidP="00E27CB1">
      <w:pPr>
        <w:ind w:firstLine="420"/>
      </w:pPr>
      <w:r w:rsidRPr="00E27CB1">
        <w:t>要了解</w:t>
      </w:r>
      <w:r w:rsidRPr="00E27CB1">
        <w:rPr>
          <w:b/>
        </w:rPr>
        <w:t>控制反转</w:t>
      </w:r>
      <w:r w:rsidRPr="00E27CB1">
        <w:rPr>
          <w:b/>
        </w:rPr>
        <w:t>( Inversion of Control )</w:t>
      </w:r>
      <w:r w:rsidRPr="00E27CB1">
        <w:t xml:space="preserve">, </w:t>
      </w:r>
      <w:r w:rsidRPr="00E27CB1">
        <w:t>我觉得有必要先了解软件设计的一个重要思想：</w:t>
      </w:r>
      <w:r w:rsidRPr="00E27CB1">
        <w:rPr>
          <w:b/>
        </w:rPr>
        <w:t>依赖倒置原则（</w:t>
      </w:r>
      <w:r w:rsidRPr="00E27CB1">
        <w:rPr>
          <w:b/>
        </w:rPr>
        <w:t>Dependency Inversion Principle</w:t>
      </w:r>
      <w:r w:rsidRPr="00E27CB1">
        <w:rPr>
          <w:b/>
        </w:rPr>
        <w:t>）</w:t>
      </w:r>
      <w:r w:rsidRPr="00E27CB1">
        <w:t>。</w:t>
      </w:r>
    </w:p>
    <w:p w14:paraId="795D8EF0" w14:textId="6F8C1936" w:rsidR="00E27CB1" w:rsidRPr="00E27CB1" w:rsidRDefault="00E27CB1" w:rsidP="00E27CB1">
      <w:pPr>
        <w:ind w:firstLine="420"/>
        <w:jc w:val="center"/>
      </w:pPr>
      <w:r w:rsidRPr="00E27CB1">
        <w:rPr>
          <w:noProof/>
        </w:rPr>
        <w:drawing>
          <wp:inline distT="0" distB="0" distL="0" distR="0" wp14:anchorId="3100033F" wp14:editId="7B9F2B05">
            <wp:extent cx="5274310" cy="539115"/>
            <wp:effectExtent l="0" t="0" r="2540" b="0"/>
            <wp:docPr id="52" name="图片 52" descr="https://pic2.zhimg.com/v2-d53c75e91d959acbb0d95a835212ada5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d53c75e91d959acbb0d95a835212ada5_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39115"/>
                    </a:xfrm>
                    <a:prstGeom prst="rect">
                      <a:avLst/>
                    </a:prstGeom>
                    <a:noFill/>
                    <a:ln>
                      <a:noFill/>
                    </a:ln>
                  </pic:spPr>
                </pic:pic>
              </a:graphicData>
            </a:graphic>
          </wp:inline>
        </w:drawing>
      </w:r>
    </w:p>
    <w:p w14:paraId="154174E4" w14:textId="77777777" w:rsidR="00E27CB1" w:rsidRPr="00E27CB1" w:rsidRDefault="00E27CB1" w:rsidP="00E27CB1">
      <w:pPr>
        <w:ind w:firstLine="422"/>
      </w:pPr>
      <w:r w:rsidRPr="00E27CB1">
        <w:rPr>
          <w:b/>
        </w:rPr>
        <w:t>什么是依赖倒置原则？</w:t>
      </w:r>
      <w:r w:rsidRPr="00E27CB1">
        <w:t>假设我们设计一辆汽车：先设计轮子，然后根据轮子大小设计底盘，接着根据底盘设计车身，最后根据车身设计好整个汽车。这里就出现了一个</w:t>
      </w:r>
      <w:r w:rsidRPr="00E27CB1">
        <w:t>“</w:t>
      </w:r>
      <w:r w:rsidRPr="00E27CB1">
        <w:t>依赖</w:t>
      </w:r>
      <w:r w:rsidRPr="00E27CB1">
        <w:t>”</w:t>
      </w:r>
      <w:r w:rsidRPr="00E27CB1">
        <w:t>关系：汽车依赖车身，车身依赖底盘，底盘依赖轮子。</w:t>
      </w:r>
    </w:p>
    <w:p w14:paraId="0B2E114B" w14:textId="46BB05DF" w:rsidR="00E27CB1" w:rsidRPr="00E27CB1" w:rsidRDefault="00E27CB1" w:rsidP="00E4668F">
      <w:pPr>
        <w:ind w:firstLineChars="0" w:firstLine="0"/>
      </w:pPr>
      <w:r w:rsidRPr="00E27CB1">
        <w:rPr>
          <w:noProof/>
        </w:rPr>
        <w:drawing>
          <wp:inline distT="0" distB="0" distL="0" distR="0" wp14:anchorId="760A35AF" wp14:editId="1D399FFA">
            <wp:extent cx="5274310" cy="621030"/>
            <wp:effectExtent l="0" t="0" r="2540" b="7620"/>
            <wp:docPr id="50" name="图片 50" descr="https://pic3.zhimg.com/v2-c68248bb5d9b4d64d22600571e996446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v2-c68248bb5d9b4d64d22600571e996446_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621030"/>
                    </a:xfrm>
                    <a:prstGeom prst="rect">
                      <a:avLst/>
                    </a:prstGeom>
                    <a:noFill/>
                    <a:ln>
                      <a:noFill/>
                    </a:ln>
                  </pic:spPr>
                </pic:pic>
              </a:graphicData>
            </a:graphic>
          </wp:inline>
        </w:drawing>
      </w:r>
      <w:r w:rsidRPr="00E27CB1">
        <w:rPr>
          <w:noProof/>
        </w:rPr>
        <w:drawing>
          <wp:inline distT="0" distB="0" distL="0" distR="0" wp14:anchorId="00BA7144" wp14:editId="6D98E762">
            <wp:extent cx="5274310" cy="628015"/>
            <wp:effectExtent l="0" t="0" r="2540" b="635"/>
            <wp:docPr id="49" name="图片 49" descr="https://pic3.zhimg.com/80/v2-c68248bb5d9b4d64d22600571e996446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c68248bb5d9b4d64d22600571e996446_h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628015"/>
                    </a:xfrm>
                    <a:prstGeom prst="rect">
                      <a:avLst/>
                    </a:prstGeom>
                    <a:noFill/>
                    <a:ln>
                      <a:noFill/>
                    </a:ln>
                  </pic:spPr>
                </pic:pic>
              </a:graphicData>
            </a:graphic>
          </wp:inline>
        </w:drawing>
      </w:r>
    </w:p>
    <w:p w14:paraId="015A2226" w14:textId="77777777" w:rsidR="00E27CB1" w:rsidRPr="00E27CB1" w:rsidRDefault="00E27CB1" w:rsidP="00E27CB1">
      <w:pPr>
        <w:ind w:firstLine="420"/>
      </w:pPr>
      <w:r w:rsidRPr="00E27CB1">
        <w:t>这样的设计看起来没问题，但是可维护性却很低。假设设计完工之后，上司却突然说根据市场需求的变动，要我们把车子的轮子设计都改大一码。这下</w:t>
      </w:r>
      <w:proofErr w:type="gramStart"/>
      <w:r w:rsidRPr="00E27CB1">
        <w:t>我们就蛋疼</w:t>
      </w:r>
      <w:proofErr w:type="gramEnd"/>
      <w:r w:rsidRPr="00E27CB1">
        <w:t>了：因为我们是根据轮子的尺寸设计的底盘，轮子的尺寸一改，底盘的设计就得修改；同样因为我们是根据底盘设计的车身，那么车身也得改，同理汽车设计也得改</w:t>
      </w:r>
      <w:r w:rsidRPr="00E27CB1">
        <w:t>——</w:t>
      </w:r>
      <w:r w:rsidRPr="00E27CB1">
        <w:t>整个设计几乎都得改！</w:t>
      </w:r>
    </w:p>
    <w:p w14:paraId="79DCAC3F" w14:textId="77777777" w:rsidR="00E27CB1" w:rsidRPr="00E27CB1" w:rsidRDefault="00E27CB1" w:rsidP="00E27CB1">
      <w:pPr>
        <w:ind w:firstLine="420"/>
      </w:pPr>
      <w:r w:rsidRPr="00E27CB1">
        <w:t>我们现在换一种思路。我们先设计汽车的大概样子，然后根据汽车的样子来设计车身，根据车身来设计底盘，最后根据底盘来设计轮子。这时候，依赖关系就倒置过来了：轮子依赖底盘，</w:t>
      </w:r>
      <w:r w:rsidRPr="00E27CB1">
        <w:t xml:space="preserve"> </w:t>
      </w:r>
      <w:r w:rsidRPr="00E27CB1">
        <w:t>底盘依赖车身，</w:t>
      </w:r>
      <w:r w:rsidRPr="00E27CB1">
        <w:t xml:space="preserve"> </w:t>
      </w:r>
      <w:r w:rsidRPr="00E27CB1">
        <w:t>车身依赖汽车。</w:t>
      </w:r>
    </w:p>
    <w:p w14:paraId="21C8DFAE" w14:textId="425A6BA3" w:rsidR="00E27CB1" w:rsidRPr="00E27CB1" w:rsidRDefault="00E27CB1" w:rsidP="007F36EE">
      <w:pPr>
        <w:ind w:firstLineChars="0" w:firstLine="0"/>
      </w:pPr>
      <w:r w:rsidRPr="00E27CB1">
        <w:rPr>
          <w:noProof/>
        </w:rPr>
        <w:drawing>
          <wp:inline distT="0" distB="0" distL="0" distR="0" wp14:anchorId="0B97E665" wp14:editId="2175E18C">
            <wp:extent cx="5274310" cy="666115"/>
            <wp:effectExtent l="0" t="0" r="2540" b="635"/>
            <wp:docPr id="48" name="图片 48" descr="https://pic2.zhimg.com/v2-e64bf72c5c04412f626b21753aa9e1a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v2-e64bf72c5c04412f626b21753aa9e1a1_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666115"/>
                    </a:xfrm>
                    <a:prstGeom prst="rect">
                      <a:avLst/>
                    </a:prstGeom>
                    <a:noFill/>
                    <a:ln>
                      <a:noFill/>
                    </a:ln>
                  </pic:spPr>
                </pic:pic>
              </a:graphicData>
            </a:graphic>
          </wp:inline>
        </w:drawing>
      </w:r>
      <w:r w:rsidRPr="00E27CB1">
        <w:rPr>
          <w:noProof/>
        </w:rPr>
        <w:drawing>
          <wp:inline distT="0" distB="0" distL="0" distR="0" wp14:anchorId="5D6E5601" wp14:editId="1E818568">
            <wp:extent cx="5274310" cy="666115"/>
            <wp:effectExtent l="0" t="0" r="2540" b="635"/>
            <wp:docPr id="47" name="图片 47" descr="https://pic2.zhimg.com/80/v2-e64bf72c5c04412f626b21753aa9e1a1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e64bf72c5c04412f626b21753aa9e1a1_h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666115"/>
                    </a:xfrm>
                    <a:prstGeom prst="rect">
                      <a:avLst/>
                    </a:prstGeom>
                    <a:noFill/>
                    <a:ln>
                      <a:noFill/>
                    </a:ln>
                  </pic:spPr>
                </pic:pic>
              </a:graphicData>
            </a:graphic>
          </wp:inline>
        </w:drawing>
      </w:r>
    </w:p>
    <w:p w14:paraId="3239DFB7" w14:textId="77777777" w:rsidR="00E27CB1" w:rsidRPr="00E27CB1" w:rsidRDefault="00E27CB1" w:rsidP="00E27CB1">
      <w:pPr>
        <w:ind w:firstLine="420"/>
      </w:pPr>
      <w:r w:rsidRPr="00E27CB1">
        <w:t>这时候，上司再说要改动轮子的设计，我们就只需要改动轮子的设计，而不需要动底盘，车身，汽车的设计了。</w:t>
      </w:r>
    </w:p>
    <w:p w14:paraId="71485096" w14:textId="77777777" w:rsidR="00E27CB1" w:rsidRPr="00E27CB1" w:rsidRDefault="00E27CB1" w:rsidP="00E27CB1">
      <w:pPr>
        <w:ind w:firstLine="420"/>
      </w:pPr>
      <w:r w:rsidRPr="00E27CB1">
        <w:t>这就是依赖倒置原则</w:t>
      </w:r>
      <w:r w:rsidRPr="00E27CB1">
        <w:t>——</w:t>
      </w:r>
      <w:r w:rsidRPr="00E27CB1">
        <w:t>把原本的高层建筑依赖底层建筑</w:t>
      </w:r>
      <w:r w:rsidRPr="00E27CB1">
        <w:t>“</w:t>
      </w:r>
      <w:r w:rsidRPr="00E27CB1">
        <w:t>倒置</w:t>
      </w:r>
      <w:r w:rsidRPr="00E27CB1">
        <w:t>”</w:t>
      </w:r>
      <w:r w:rsidRPr="00E27CB1">
        <w:t>过来，变成底层建筑依赖高层建筑。高层建筑决定需要什么，底层去实现这样的需求，但是高层并不用管底层是怎么实现的。这样就不会出现前面的</w:t>
      </w:r>
      <w:r w:rsidRPr="00E27CB1">
        <w:t>“</w:t>
      </w:r>
      <w:r w:rsidRPr="00E27CB1">
        <w:t>牵一发动全身</w:t>
      </w:r>
      <w:r w:rsidRPr="00E27CB1">
        <w:t>”</w:t>
      </w:r>
      <w:r w:rsidRPr="00E27CB1">
        <w:t>的情况。</w:t>
      </w:r>
    </w:p>
    <w:p w14:paraId="7E4873EA" w14:textId="6CB0313D" w:rsidR="00E27CB1" w:rsidRPr="00E27CB1" w:rsidRDefault="00E27CB1" w:rsidP="00E27CB1">
      <w:pPr>
        <w:ind w:firstLine="420"/>
      </w:pPr>
      <w:r w:rsidRPr="00E27CB1">
        <w:rPr>
          <w:noProof/>
        </w:rPr>
        <w:drawing>
          <wp:inline distT="0" distB="0" distL="0" distR="0" wp14:anchorId="6CE65B3C" wp14:editId="6C1BF854">
            <wp:extent cx="5274310" cy="539115"/>
            <wp:effectExtent l="0" t="0" r="2540" b="0"/>
            <wp:docPr id="46" name="图片 46" descr="https://pic2.zhimg.com/v2-d53c75e91d959acbb0d95a835212ada5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v2-d53c75e91d959acbb0d95a835212ada5_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39115"/>
                    </a:xfrm>
                    <a:prstGeom prst="rect">
                      <a:avLst/>
                    </a:prstGeom>
                    <a:noFill/>
                    <a:ln>
                      <a:noFill/>
                    </a:ln>
                  </pic:spPr>
                </pic:pic>
              </a:graphicData>
            </a:graphic>
          </wp:inline>
        </w:drawing>
      </w:r>
    </w:p>
    <w:p w14:paraId="3C93C7BA" w14:textId="77777777" w:rsidR="00E27CB1" w:rsidRPr="00E27CB1" w:rsidRDefault="00E27CB1" w:rsidP="00E27CB1">
      <w:pPr>
        <w:ind w:firstLine="422"/>
      </w:pPr>
      <w:bookmarkStart w:id="1" w:name="_Hlk1847640"/>
      <w:r w:rsidRPr="00045918">
        <w:rPr>
          <w:b/>
          <w:color w:val="FF0000"/>
        </w:rPr>
        <w:t>控制反转（</w:t>
      </w:r>
      <w:r w:rsidRPr="00045918">
        <w:rPr>
          <w:b/>
          <w:color w:val="FF0000"/>
        </w:rPr>
        <w:t>Inversion of Control</w:t>
      </w:r>
      <w:r w:rsidRPr="00045918">
        <w:rPr>
          <w:b/>
          <w:color w:val="FF0000"/>
        </w:rPr>
        <w:t>）</w:t>
      </w:r>
      <w:r w:rsidRPr="00045918">
        <w:rPr>
          <w:color w:val="FF0000"/>
        </w:rPr>
        <w:t xml:space="preserve"> </w:t>
      </w:r>
      <w:r w:rsidRPr="00045918">
        <w:rPr>
          <w:color w:val="FF0000"/>
        </w:rPr>
        <w:t>就是依赖倒置原则的一种代码设计的思路。具体采用的方法就是所谓的</w:t>
      </w:r>
      <w:r w:rsidRPr="00045918">
        <w:rPr>
          <w:b/>
          <w:color w:val="FF0000"/>
        </w:rPr>
        <w:t>依赖注入（</w:t>
      </w:r>
      <w:r w:rsidRPr="00045918">
        <w:rPr>
          <w:b/>
          <w:color w:val="FF0000"/>
        </w:rPr>
        <w:t>Dependency Injection</w:t>
      </w:r>
      <w:r w:rsidRPr="00045918">
        <w:rPr>
          <w:b/>
          <w:color w:val="FF0000"/>
        </w:rPr>
        <w:t>）</w:t>
      </w:r>
      <w:bookmarkEnd w:id="1"/>
      <w:r w:rsidRPr="00045918">
        <w:rPr>
          <w:color w:val="FF0000"/>
        </w:rPr>
        <w:t>。</w:t>
      </w:r>
      <w:r w:rsidRPr="00E27CB1">
        <w:t>其实这些概念初次接触都会感到云里雾里的。说穿了，这几种概念的关系大概如下：</w:t>
      </w:r>
    </w:p>
    <w:p w14:paraId="0C61FDD2" w14:textId="538F2F5E" w:rsidR="00E27CB1" w:rsidRPr="00E27CB1" w:rsidRDefault="00E27CB1" w:rsidP="00E27CB1">
      <w:pPr>
        <w:ind w:firstLine="420"/>
      </w:pPr>
      <w:r w:rsidRPr="00E27CB1">
        <w:rPr>
          <w:noProof/>
        </w:rPr>
        <w:drawing>
          <wp:inline distT="0" distB="0" distL="0" distR="0" wp14:anchorId="2AEA8045" wp14:editId="00DE5B52">
            <wp:extent cx="4320000" cy="1942596"/>
            <wp:effectExtent l="0" t="0" r="4445" b="635"/>
            <wp:docPr id="44" name="图片 44" descr="https://pic2.zhimg.com/v2-ee924f8693cff51785ad6637ac5b21c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2.zhimg.com/v2-ee924f8693cff51785ad6637ac5b21c1_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942596"/>
                    </a:xfrm>
                    <a:prstGeom prst="rect">
                      <a:avLst/>
                    </a:prstGeom>
                    <a:noFill/>
                    <a:ln>
                      <a:noFill/>
                    </a:ln>
                  </pic:spPr>
                </pic:pic>
              </a:graphicData>
            </a:graphic>
          </wp:inline>
        </w:drawing>
      </w:r>
    </w:p>
    <w:p w14:paraId="26530D33" w14:textId="77777777" w:rsidR="00E27CB1" w:rsidRPr="00E27CB1" w:rsidRDefault="00E27CB1" w:rsidP="00E27CB1">
      <w:pPr>
        <w:ind w:firstLine="420"/>
      </w:pPr>
      <w:r w:rsidRPr="00E27CB1">
        <w:t>为了理解这几个概念，我们还是用上面汽车的例子。只不过这次换成代码。我们先定义四个</w:t>
      </w:r>
      <w:r w:rsidRPr="00E27CB1">
        <w:t>Class</w:t>
      </w:r>
      <w:r w:rsidRPr="00E27CB1">
        <w:t>，车，车身，底盘，轮胎。然后初始化这辆车，最后跑这辆车。代码结构如下：</w:t>
      </w:r>
    </w:p>
    <w:p w14:paraId="5B2E21EF" w14:textId="030745BD" w:rsidR="00E27CB1" w:rsidRPr="00E27CB1" w:rsidRDefault="00E27CB1" w:rsidP="00E27CB1">
      <w:pPr>
        <w:ind w:firstLine="420"/>
      </w:pPr>
      <w:r w:rsidRPr="00E27CB1">
        <w:rPr>
          <w:noProof/>
        </w:rPr>
        <w:drawing>
          <wp:inline distT="0" distB="0" distL="0" distR="0" wp14:anchorId="35F02ABD" wp14:editId="32C2032C">
            <wp:extent cx="3600000" cy="5043750"/>
            <wp:effectExtent l="0" t="0" r="635" b="5080"/>
            <wp:docPr id="40" name="图片 40" descr="https://pic4.zhimg.com/v2-8ec294de7d0f9013788e3fb5c76069ef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v2-8ec294de7d0f9013788e3fb5c76069ef_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5043750"/>
                    </a:xfrm>
                    <a:prstGeom prst="rect">
                      <a:avLst/>
                    </a:prstGeom>
                    <a:noFill/>
                    <a:ln>
                      <a:noFill/>
                    </a:ln>
                  </pic:spPr>
                </pic:pic>
              </a:graphicData>
            </a:graphic>
          </wp:inline>
        </w:drawing>
      </w:r>
      <w:r w:rsidRPr="00E27CB1">
        <w:rPr>
          <w:noProof/>
        </w:rPr>
        <w:drawing>
          <wp:inline distT="0" distB="0" distL="0" distR="0" wp14:anchorId="59A46D13" wp14:editId="5106E8E8">
            <wp:extent cx="4876800" cy="6832600"/>
            <wp:effectExtent l="0" t="0" r="0" b="6350"/>
            <wp:docPr id="39" name="图片 39" descr="https://pic4.zhimg.com/80/v2-8ec294de7d0f9013788e3fb5c76069ef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4.zhimg.com/80/v2-8ec294de7d0f9013788e3fb5c76069ef_h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6832600"/>
                    </a:xfrm>
                    <a:prstGeom prst="rect">
                      <a:avLst/>
                    </a:prstGeom>
                    <a:noFill/>
                    <a:ln>
                      <a:noFill/>
                    </a:ln>
                  </pic:spPr>
                </pic:pic>
              </a:graphicData>
            </a:graphic>
          </wp:inline>
        </w:drawing>
      </w:r>
    </w:p>
    <w:p w14:paraId="13D8C7CF" w14:textId="77777777" w:rsidR="00E27CB1" w:rsidRPr="00E27CB1" w:rsidRDefault="00E27CB1" w:rsidP="00E27CB1">
      <w:pPr>
        <w:ind w:firstLine="420"/>
      </w:pPr>
      <w:r w:rsidRPr="00E27CB1">
        <w:t>这样，就相当于上面第一个例子，上层建筑依赖下层建筑</w:t>
      </w:r>
      <w:r w:rsidRPr="00E27CB1">
        <w:t>——</w:t>
      </w:r>
      <w:r w:rsidRPr="00E27CB1">
        <w:t>每一个类的构造函数都直接调用了底层代码的构造函数。假设我们需要改动一下轮胎（</w:t>
      </w:r>
      <w:r w:rsidRPr="00E27CB1">
        <w:t>Tire</w:t>
      </w:r>
      <w:r w:rsidRPr="00E27CB1">
        <w:t>）类，把它的尺寸变成动态的，而不是一直都是</w:t>
      </w:r>
      <w:r w:rsidRPr="00E27CB1">
        <w:t>30</w:t>
      </w:r>
      <w:r w:rsidRPr="00E27CB1">
        <w:t>。我们需要这样改：</w:t>
      </w:r>
    </w:p>
    <w:p w14:paraId="7E761EF2" w14:textId="39C475D9" w:rsidR="00E27CB1" w:rsidRPr="00E27CB1" w:rsidRDefault="00E27CB1" w:rsidP="00E27CB1">
      <w:pPr>
        <w:ind w:firstLine="420"/>
        <w:jc w:val="center"/>
      </w:pPr>
      <w:r w:rsidRPr="00E27CB1">
        <w:rPr>
          <w:noProof/>
        </w:rPr>
        <w:drawing>
          <wp:inline distT="0" distB="0" distL="0" distR="0" wp14:anchorId="6181BFAA" wp14:editId="40E9E85D">
            <wp:extent cx="5086350" cy="1466850"/>
            <wp:effectExtent l="0" t="0" r="0" b="0"/>
            <wp:docPr id="37" name="图片 37" descr="https://pic2.zhimg.com/80/v2-64e8b19eeb70d9cf87c27fe4c5c0fc81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2.zhimg.com/80/v2-64e8b19eeb70d9cf87c27fe4c5c0fc81_h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6350" cy="1466850"/>
                    </a:xfrm>
                    <a:prstGeom prst="rect">
                      <a:avLst/>
                    </a:prstGeom>
                    <a:noFill/>
                    <a:ln>
                      <a:noFill/>
                    </a:ln>
                  </pic:spPr>
                </pic:pic>
              </a:graphicData>
            </a:graphic>
          </wp:inline>
        </w:drawing>
      </w:r>
    </w:p>
    <w:p w14:paraId="148E2673" w14:textId="77777777" w:rsidR="00E27CB1" w:rsidRPr="00E27CB1" w:rsidRDefault="00E27CB1" w:rsidP="00E27CB1">
      <w:pPr>
        <w:ind w:firstLine="420"/>
      </w:pPr>
      <w:r w:rsidRPr="00E27CB1">
        <w:t>由于我们修改了轮胎的定义，为了让整个程序正常运行，我们需要做以下改动：</w:t>
      </w:r>
    </w:p>
    <w:p w14:paraId="2C65B90F" w14:textId="6FDAD905" w:rsidR="00E27CB1" w:rsidRPr="00E27CB1" w:rsidRDefault="00E27CB1" w:rsidP="00E27CB1">
      <w:pPr>
        <w:ind w:firstLine="420"/>
      </w:pPr>
      <w:r w:rsidRPr="00E27CB1">
        <w:rPr>
          <w:noProof/>
        </w:rPr>
        <w:drawing>
          <wp:inline distT="0" distB="0" distL="0" distR="0" wp14:anchorId="49A2B985" wp14:editId="1D889FD4">
            <wp:extent cx="5274310" cy="6457315"/>
            <wp:effectExtent l="0" t="0" r="2540" b="635"/>
            <wp:docPr id="36" name="图片 36" descr="https://pic3.zhimg.com/v2-82e0c12a1b26f7979ed9241e169affd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v2-82e0c12a1b26f7979ed9241e169affda_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6457315"/>
                    </a:xfrm>
                    <a:prstGeom prst="rect">
                      <a:avLst/>
                    </a:prstGeom>
                    <a:noFill/>
                    <a:ln>
                      <a:noFill/>
                    </a:ln>
                  </pic:spPr>
                </pic:pic>
              </a:graphicData>
            </a:graphic>
          </wp:inline>
        </w:drawing>
      </w:r>
    </w:p>
    <w:p w14:paraId="55793F87" w14:textId="77777777" w:rsidR="00E27CB1" w:rsidRPr="00E27CB1" w:rsidRDefault="00E27CB1" w:rsidP="00E27CB1">
      <w:pPr>
        <w:ind w:firstLine="420"/>
      </w:pPr>
      <w:r w:rsidRPr="00E27CB1">
        <w:t>由此我们可以看到，仅仅是为了修改轮胎的构造函数，这种设计却需要</w:t>
      </w:r>
      <w:r w:rsidRPr="00E27CB1">
        <w:rPr>
          <w:b/>
        </w:rPr>
        <w:t>修改整个上层所有类的构造函数</w:t>
      </w:r>
      <w:r w:rsidRPr="00E27CB1">
        <w:t>！在软件工程中，</w:t>
      </w:r>
      <w:r w:rsidRPr="00E27CB1">
        <w:rPr>
          <w:b/>
        </w:rPr>
        <w:t>这样的设计几乎是不可维护的</w:t>
      </w:r>
      <w:r w:rsidRPr="00E27CB1">
        <w:t>——</w:t>
      </w:r>
      <w:r w:rsidRPr="00E27CB1">
        <w:t>在实际工程项目中，有的</w:t>
      </w:r>
      <w:proofErr w:type="gramStart"/>
      <w:r w:rsidRPr="00E27CB1">
        <w:t>类可能</w:t>
      </w:r>
      <w:proofErr w:type="gramEnd"/>
      <w:r w:rsidRPr="00E27CB1">
        <w:t>会是几千个类的底层，如果每次修改这个类，我们都要修改所有以它作为依赖的类，</w:t>
      </w:r>
      <w:proofErr w:type="gramStart"/>
      <w:r w:rsidRPr="00E27CB1">
        <w:t>那软件</w:t>
      </w:r>
      <w:proofErr w:type="gramEnd"/>
      <w:r w:rsidRPr="00E27CB1">
        <w:t>的维护成本就太高了。</w:t>
      </w:r>
    </w:p>
    <w:p w14:paraId="2786F809" w14:textId="77777777" w:rsidR="00E27CB1" w:rsidRPr="00E27CB1" w:rsidRDefault="00E27CB1" w:rsidP="00E27CB1">
      <w:pPr>
        <w:ind w:firstLine="420"/>
      </w:pPr>
      <w:r w:rsidRPr="00E27CB1">
        <w:t>所以我们需要进行控制反转（</w:t>
      </w:r>
      <w:proofErr w:type="spellStart"/>
      <w:r w:rsidRPr="00E27CB1">
        <w:t>IoC</w:t>
      </w:r>
      <w:proofErr w:type="spellEnd"/>
      <w:r w:rsidRPr="00E27CB1">
        <w:t>），及上层控制下层，而不是下层控制着上层。我们用依赖注入（</w:t>
      </w:r>
      <w:r w:rsidRPr="00E27CB1">
        <w:t>Dependency Injection</w:t>
      </w:r>
      <w:r w:rsidRPr="00E27CB1">
        <w:t>）这种方式来实现控制反转。</w:t>
      </w:r>
      <w:r w:rsidRPr="00E27CB1">
        <w:rPr>
          <w:b/>
        </w:rPr>
        <w:t>所谓依赖注入，就是把底层类作为参数传入上层类，实现</w:t>
      </w:r>
      <w:proofErr w:type="gramStart"/>
      <w:r w:rsidRPr="00E27CB1">
        <w:rPr>
          <w:b/>
        </w:rPr>
        <w:t>上层类对下层类</w:t>
      </w:r>
      <w:proofErr w:type="gramEnd"/>
      <w:r w:rsidRPr="00E27CB1">
        <w:rPr>
          <w:b/>
        </w:rPr>
        <w:t>的</w:t>
      </w:r>
      <w:r w:rsidRPr="00E27CB1">
        <w:rPr>
          <w:b/>
        </w:rPr>
        <w:t>“</w:t>
      </w:r>
      <w:r w:rsidRPr="00E27CB1">
        <w:rPr>
          <w:b/>
        </w:rPr>
        <w:t>控制</w:t>
      </w:r>
      <w:r w:rsidRPr="00E27CB1">
        <w:t>”</w:t>
      </w:r>
      <w:r w:rsidRPr="00E27CB1">
        <w:t>。这里我们用</w:t>
      </w:r>
      <w:r w:rsidRPr="00E27CB1">
        <w:rPr>
          <w:b/>
        </w:rPr>
        <w:t>构造方法传递的依赖注入方式</w:t>
      </w:r>
      <w:proofErr w:type="gramStart"/>
      <w:r w:rsidRPr="00E27CB1">
        <w:t>重新写车类</w:t>
      </w:r>
      <w:proofErr w:type="gramEnd"/>
      <w:r w:rsidRPr="00E27CB1">
        <w:t>的定义：</w:t>
      </w:r>
    </w:p>
    <w:p w14:paraId="7FE62A83" w14:textId="0389CC6B" w:rsidR="00E27CB1" w:rsidRPr="00E27CB1" w:rsidRDefault="00E27CB1" w:rsidP="006876E6">
      <w:pPr>
        <w:ind w:firstLineChars="0" w:firstLine="0"/>
      </w:pPr>
      <w:r w:rsidRPr="00E27CB1">
        <w:rPr>
          <w:noProof/>
        </w:rPr>
        <w:drawing>
          <wp:inline distT="0" distB="0" distL="0" distR="0" wp14:anchorId="11BD8C80" wp14:editId="5873DC64">
            <wp:extent cx="5274310" cy="5610860"/>
            <wp:effectExtent l="0" t="0" r="2540" b="8890"/>
            <wp:docPr id="33" name="图片 33" descr="https://pic2.zhimg.com/80/v2-c920a0540ce0651003a5326f6ef9891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2.zhimg.com/80/v2-c920a0540ce0651003a5326f6ef9891d_h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610860"/>
                    </a:xfrm>
                    <a:prstGeom prst="rect">
                      <a:avLst/>
                    </a:prstGeom>
                    <a:noFill/>
                    <a:ln>
                      <a:noFill/>
                    </a:ln>
                  </pic:spPr>
                </pic:pic>
              </a:graphicData>
            </a:graphic>
          </wp:inline>
        </w:drawing>
      </w:r>
    </w:p>
    <w:p w14:paraId="3BF9DB1A" w14:textId="77777777" w:rsidR="00E27CB1" w:rsidRPr="00E27CB1" w:rsidRDefault="00E27CB1" w:rsidP="00E27CB1">
      <w:pPr>
        <w:ind w:firstLine="420"/>
      </w:pPr>
      <w:r w:rsidRPr="00E27CB1">
        <w:t>这里我们再把轮胎尺寸变成动态的，同样为了让整个系统顺利运行，我们需要做如下修改：</w:t>
      </w:r>
    </w:p>
    <w:p w14:paraId="7B57437E" w14:textId="1CE475D9" w:rsidR="00E27CB1" w:rsidRPr="00E27CB1" w:rsidRDefault="00E27CB1" w:rsidP="008A4671">
      <w:pPr>
        <w:ind w:firstLineChars="0" w:firstLine="0"/>
      </w:pPr>
      <w:r w:rsidRPr="00E27CB1">
        <w:rPr>
          <w:noProof/>
        </w:rPr>
        <w:drawing>
          <wp:inline distT="0" distB="0" distL="0" distR="0" wp14:anchorId="2FC3D701" wp14:editId="5EB21E9F">
            <wp:extent cx="5274310" cy="5588000"/>
            <wp:effectExtent l="0" t="0" r="2540" b="0"/>
            <wp:docPr id="32" name="图片 32" descr="https://pic2.zhimg.com/v2-99ad2cd809fcb86dd791ff7f65fb1779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2.zhimg.com/v2-99ad2cd809fcb86dd791ff7f65fb1779_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588000"/>
                    </a:xfrm>
                    <a:prstGeom prst="rect">
                      <a:avLst/>
                    </a:prstGeom>
                    <a:noFill/>
                    <a:ln>
                      <a:noFill/>
                    </a:ln>
                  </pic:spPr>
                </pic:pic>
              </a:graphicData>
            </a:graphic>
          </wp:inline>
        </w:drawing>
      </w:r>
    </w:p>
    <w:p w14:paraId="5DC52AD0" w14:textId="77777777" w:rsidR="00E27CB1" w:rsidRPr="00E27CB1" w:rsidRDefault="00E27CB1" w:rsidP="00E27CB1">
      <w:pPr>
        <w:ind w:firstLine="420"/>
      </w:pPr>
      <w:r w:rsidRPr="00E27CB1">
        <w:t>看到没？这里</w:t>
      </w:r>
      <w:r w:rsidRPr="00E27CB1">
        <w:rPr>
          <w:b/>
        </w:rPr>
        <w:t>我只需要修改轮胎类就行了，不用修改其他任何上层类。</w:t>
      </w:r>
      <w:r w:rsidRPr="00E27CB1">
        <w:t>这显然是更</w:t>
      </w:r>
      <w:proofErr w:type="gramStart"/>
      <w:r w:rsidRPr="00E27CB1">
        <w:t>容易维护</w:t>
      </w:r>
      <w:proofErr w:type="gramEnd"/>
      <w:r w:rsidRPr="00E27CB1">
        <w:t>的代码。不仅如此，在实际的工程中，这种设计模式还有利于</w:t>
      </w:r>
      <w:r w:rsidRPr="00E27CB1">
        <w:rPr>
          <w:b/>
        </w:rPr>
        <w:t>不同组的协同合作和单元测试：</w:t>
      </w:r>
      <w:r w:rsidRPr="00E27CB1">
        <w:t>比如开发这四个类的分别是四个不同的组，那么只要定义好了接口，四个不同的组可以同时进行开发而不相互受限制；而对于单元测试，如果我们要写</w:t>
      </w:r>
      <w:r w:rsidRPr="00E27CB1">
        <w:t>Car</w:t>
      </w:r>
      <w:r w:rsidRPr="00E27CB1">
        <w:t>类的单元测试，就只需要</w:t>
      </w:r>
      <w:r w:rsidRPr="00E27CB1">
        <w:t>Mock</w:t>
      </w:r>
      <w:r w:rsidRPr="00E27CB1">
        <w:t>一下</w:t>
      </w:r>
      <w:r w:rsidRPr="00E27CB1">
        <w:t>Framework</w:t>
      </w:r>
      <w:r w:rsidRPr="00E27CB1">
        <w:t>类传入</w:t>
      </w:r>
      <w:r w:rsidRPr="00E27CB1">
        <w:t>Car</w:t>
      </w:r>
      <w:r w:rsidRPr="00E27CB1">
        <w:t>就行了，而不用把</w:t>
      </w:r>
      <w:r w:rsidRPr="00E27CB1">
        <w:t>Framework, Bottom, Tire</w:t>
      </w:r>
      <w:r w:rsidRPr="00E27CB1">
        <w:t>全部</w:t>
      </w:r>
      <w:r w:rsidRPr="00E27CB1">
        <w:t>new</w:t>
      </w:r>
      <w:r w:rsidRPr="00E27CB1">
        <w:t>一遍再来构造</w:t>
      </w:r>
      <w:r w:rsidRPr="00E27CB1">
        <w:t>Car</w:t>
      </w:r>
      <w:r w:rsidRPr="00E27CB1">
        <w:t>。</w:t>
      </w:r>
    </w:p>
    <w:p w14:paraId="70085915" w14:textId="77777777" w:rsidR="00E27CB1" w:rsidRPr="00E27CB1" w:rsidRDefault="00E27CB1" w:rsidP="00E27CB1">
      <w:pPr>
        <w:ind w:firstLine="420"/>
      </w:pPr>
      <w:r w:rsidRPr="00E27CB1">
        <w:t>这里我们是采用的</w:t>
      </w:r>
      <w:r w:rsidRPr="00E27CB1">
        <w:rPr>
          <w:b/>
        </w:rPr>
        <w:t>构造函数传入</w:t>
      </w:r>
      <w:r w:rsidRPr="00E27CB1">
        <w:t>的方式进行的依赖注入。其实还有另外两种方法：</w:t>
      </w:r>
      <w:r w:rsidRPr="00E27CB1">
        <w:rPr>
          <w:b/>
        </w:rPr>
        <w:t>Setter</w:t>
      </w:r>
      <w:r w:rsidRPr="00E27CB1">
        <w:rPr>
          <w:b/>
        </w:rPr>
        <w:t>传递</w:t>
      </w:r>
      <w:r w:rsidRPr="00E27CB1">
        <w:t>和</w:t>
      </w:r>
      <w:r w:rsidRPr="00E27CB1">
        <w:rPr>
          <w:b/>
        </w:rPr>
        <w:t>接口传递</w:t>
      </w:r>
      <w:r w:rsidRPr="00E27CB1">
        <w:t>。这里就不多讲了，核心思路都是一样的，都是为了实现</w:t>
      </w:r>
      <w:r w:rsidRPr="00E27CB1">
        <w:rPr>
          <w:b/>
        </w:rPr>
        <w:t>控制反转</w:t>
      </w:r>
      <w:r w:rsidRPr="00E27CB1">
        <w:t>。</w:t>
      </w:r>
    </w:p>
    <w:p w14:paraId="0B4E6D93" w14:textId="5488BDC1" w:rsidR="00E27CB1" w:rsidRPr="00E27CB1" w:rsidRDefault="00E27CB1" w:rsidP="00AC3D08">
      <w:pPr>
        <w:ind w:firstLineChars="0" w:firstLine="0"/>
      </w:pPr>
      <w:r w:rsidRPr="00E27CB1">
        <w:rPr>
          <w:noProof/>
        </w:rPr>
        <w:drawing>
          <wp:inline distT="0" distB="0" distL="0" distR="0" wp14:anchorId="592A6FA5" wp14:editId="03A315EA">
            <wp:extent cx="5274310" cy="1701165"/>
            <wp:effectExtent l="0" t="0" r="2540" b="0"/>
            <wp:docPr id="30" name="图片 30" descr="https://pic2.zhimg.com/v2-861683acac47577c81f2b7493dd05649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2.zhimg.com/v2-861683acac47577c81f2b7493dd05649_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a:noFill/>
                    </a:ln>
                  </pic:spPr>
                </pic:pic>
              </a:graphicData>
            </a:graphic>
          </wp:inline>
        </w:drawing>
      </w:r>
    </w:p>
    <w:p w14:paraId="5ACE4617" w14:textId="77777777" w:rsidR="00E27CB1" w:rsidRPr="00E27CB1" w:rsidRDefault="00E27CB1" w:rsidP="00E27CB1">
      <w:pPr>
        <w:ind w:firstLine="420"/>
      </w:pPr>
    </w:p>
    <w:p w14:paraId="4244EA0C" w14:textId="6C948ED8" w:rsidR="00836DBA" w:rsidRDefault="00E27CB1" w:rsidP="00E27CB1">
      <w:pPr>
        <w:ind w:firstLine="420"/>
      </w:pPr>
      <w:r w:rsidRPr="00E27CB1">
        <w:rPr>
          <w:noProof/>
        </w:rPr>
        <w:drawing>
          <wp:inline distT="0" distB="0" distL="0" distR="0" wp14:anchorId="32AAFB0C" wp14:editId="68C6C109">
            <wp:extent cx="5274310" cy="539115"/>
            <wp:effectExtent l="0" t="0" r="2540" b="0"/>
            <wp:docPr id="28" name="图片 28" descr="https://pic2.zhimg.com/v2-d53c75e91d959acbb0d95a835212ada5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ic2.zhimg.com/v2-d53c75e91d959acbb0d95a835212ada5_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39115"/>
                    </a:xfrm>
                    <a:prstGeom prst="rect">
                      <a:avLst/>
                    </a:prstGeom>
                    <a:noFill/>
                    <a:ln>
                      <a:noFill/>
                    </a:ln>
                  </pic:spPr>
                </pic:pic>
              </a:graphicData>
            </a:graphic>
          </wp:inline>
        </w:drawing>
      </w:r>
    </w:p>
    <w:p w14:paraId="1A38DC8C" w14:textId="1402F6D1" w:rsidR="00836DBA" w:rsidRDefault="00836DBA" w:rsidP="0006166D">
      <w:pPr>
        <w:pStyle w:val="11"/>
      </w:pPr>
      <w:proofErr w:type="spellStart"/>
      <w:r>
        <w:rPr>
          <w:rFonts w:hint="eastAsia"/>
        </w:rPr>
        <w:t>ioc</w:t>
      </w:r>
      <w:proofErr w:type="spellEnd"/>
      <w:r>
        <w:rPr>
          <w:rFonts w:hint="eastAsia"/>
        </w:rPr>
        <w:t>容器</w:t>
      </w:r>
    </w:p>
    <w:p w14:paraId="50C36799" w14:textId="022366D6" w:rsidR="0006166D" w:rsidRPr="0006166D" w:rsidRDefault="00FB0EC6" w:rsidP="00FB0EC6">
      <w:pPr>
        <w:pStyle w:val="20"/>
      </w:pPr>
      <w:r>
        <w:rPr>
          <w:rFonts w:hint="eastAsia"/>
        </w:rPr>
        <w:t>引入</w:t>
      </w:r>
    </w:p>
    <w:p w14:paraId="2D0469A7" w14:textId="77777777" w:rsidR="00E27CB1" w:rsidRPr="00E27CB1" w:rsidRDefault="00E27CB1" w:rsidP="00E27CB1">
      <w:pPr>
        <w:ind w:firstLine="420"/>
      </w:pPr>
      <w:r w:rsidRPr="00E27CB1">
        <w:t>看到这里你应该能理解什么控制反转和依赖注入了。那什么是</w:t>
      </w:r>
      <w:r w:rsidRPr="00E27CB1">
        <w:rPr>
          <w:b/>
        </w:rPr>
        <w:t>控制反转容器</w:t>
      </w:r>
      <w:r w:rsidRPr="00E27CB1">
        <w:rPr>
          <w:b/>
        </w:rPr>
        <w:t>(</w:t>
      </w:r>
      <w:proofErr w:type="spellStart"/>
      <w:r w:rsidRPr="00E27CB1">
        <w:rPr>
          <w:b/>
        </w:rPr>
        <w:t>IoC</w:t>
      </w:r>
      <w:proofErr w:type="spellEnd"/>
      <w:r w:rsidRPr="00E27CB1">
        <w:rPr>
          <w:b/>
        </w:rPr>
        <w:t xml:space="preserve"> Container)</w:t>
      </w:r>
      <w:r w:rsidRPr="00E27CB1">
        <w:t>呢？其实上面的例子中，对车类进行初始化的那段代码发生的地方，就是控制反转容器。</w:t>
      </w:r>
    </w:p>
    <w:p w14:paraId="1D5601B0" w14:textId="561B91CA" w:rsidR="00E27CB1" w:rsidRPr="00E27CB1" w:rsidRDefault="00E27CB1" w:rsidP="000F5CE6">
      <w:pPr>
        <w:ind w:firstLineChars="0" w:firstLine="0"/>
      </w:pPr>
      <w:r w:rsidRPr="00E27CB1">
        <w:rPr>
          <w:noProof/>
        </w:rPr>
        <w:drawing>
          <wp:inline distT="0" distB="0" distL="0" distR="0" wp14:anchorId="6040693F" wp14:editId="61919E5E">
            <wp:extent cx="5274310" cy="2329180"/>
            <wp:effectExtent l="0" t="0" r="2540" b="0"/>
            <wp:docPr id="26" name="图片 26" descr="https://pic3.zhimg.com/v2-c845802f9187953ed576e0555f76da4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v2-c845802f9187953ed576e0555f76da42_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329180"/>
                    </a:xfrm>
                    <a:prstGeom prst="rect">
                      <a:avLst/>
                    </a:prstGeom>
                    <a:noFill/>
                    <a:ln>
                      <a:noFill/>
                    </a:ln>
                  </pic:spPr>
                </pic:pic>
              </a:graphicData>
            </a:graphic>
          </wp:inline>
        </w:drawing>
      </w:r>
    </w:p>
    <w:p w14:paraId="078B847F" w14:textId="77777777" w:rsidR="00E27CB1" w:rsidRPr="00E27CB1" w:rsidRDefault="00E27CB1" w:rsidP="00E27CB1">
      <w:pPr>
        <w:ind w:firstLine="420"/>
      </w:pPr>
      <w:r w:rsidRPr="00E27CB1">
        <w:t>显然你也应该观察到了，因为采用了依赖注入，在初始化的过程中就不可避免的会写大量的</w:t>
      </w:r>
      <w:r w:rsidRPr="00E27CB1">
        <w:t>new</w:t>
      </w:r>
      <w:r w:rsidRPr="00E27CB1">
        <w:t>。这里</w:t>
      </w:r>
      <w:proofErr w:type="spellStart"/>
      <w:r w:rsidRPr="00E27CB1">
        <w:t>IoC</w:t>
      </w:r>
      <w:proofErr w:type="spellEnd"/>
      <w:r w:rsidRPr="00E27CB1">
        <w:t>容器就解决了这个问题。</w:t>
      </w:r>
      <w:r w:rsidRPr="00E27CB1">
        <w:rPr>
          <w:b/>
        </w:rPr>
        <w:t>这个容器可以自动对你的代码进行初始化，你只需要维护一个</w:t>
      </w:r>
      <w:r w:rsidRPr="00E27CB1">
        <w:rPr>
          <w:b/>
        </w:rPr>
        <w:t>Configuration</w:t>
      </w:r>
      <w:r w:rsidRPr="00E27CB1">
        <w:rPr>
          <w:b/>
        </w:rPr>
        <w:t>（可以是</w:t>
      </w:r>
      <w:r w:rsidRPr="00E27CB1">
        <w:rPr>
          <w:b/>
        </w:rPr>
        <w:t>xml</w:t>
      </w:r>
      <w:r w:rsidRPr="00E27CB1">
        <w:rPr>
          <w:b/>
        </w:rPr>
        <w:t>可以是一段代码），而不用每次初始化一辆车都要亲手去写那一大段初始化的代码</w:t>
      </w:r>
      <w:r w:rsidRPr="00E27CB1">
        <w:t>。这是引入</w:t>
      </w:r>
      <w:proofErr w:type="spellStart"/>
      <w:r w:rsidRPr="00E27CB1">
        <w:t>IoC</w:t>
      </w:r>
      <w:proofErr w:type="spellEnd"/>
      <w:r w:rsidRPr="00E27CB1">
        <w:t xml:space="preserve"> Container</w:t>
      </w:r>
      <w:r w:rsidRPr="00E27CB1">
        <w:t>的第一个好处。</w:t>
      </w:r>
    </w:p>
    <w:p w14:paraId="0E66C186" w14:textId="77777777" w:rsidR="00E27CB1" w:rsidRPr="00E27CB1" w:rsidRDefault="00E27CB1" w:rsidP="00E27CB1">
      <w:pPr>
        <w:ind w:firstLine="420"/>
      </w:pPr>
      <w:proofErr w:type="spellStart"/>
      <w:r w:rsidRPr="00E27CB1">
        <w:t>IoC</w:t>
      </w:r>
      <w:proofErr w:type="spellEnd"/>
      <w:r w:rsidRPr="00E27CB1">
        <w:t xml:space="preserve"> Container</w:t>
      </w:r>
      <w:r w:rsidRPr="00E27CB1">
        <w:t>的第二个好处是：</w:t>
      </w:r>
      <w:r w:rsidRPr="00E27CB1">
        <w:rPr>
          <w:b/>
        </w:rPr>
        <w:t>我们在创建实例的时候不需要了解其中的细节。</w:t>
      </w:r>
      <w:r w:rsidRPr="00E27CB1">
        <w:t>在上面的例子中，我们自己手动创建一个车</w:t>
      </w:r>
      <w:r w:rsidRPr="00E27CB1">
        <w:t>instance</w:t>
      </w:r>
      <w:r w:rsidRPr="00E27CB1">
        <w:t>时候，是从底层往上层</w:t>
      </w:r>
      <w:r w:rsidRPr="00E27CB1">
        <w:t>new</w:t>
      </w:r>
      <w:r w:rsidRPr="00E27CB1">
        <w:t>的：</w:t>
      </w:r>
    </w:p>
    <w:p w14:paraId="171AECCD" w14:textId="7AB4E4DF" w:rsidR="00E27CB1" w:rsidRPr="00E27CB1" w:rsidRDefault="00E27CB1" w:rsidP="00E27CB1">
      <w:pPr>
        <w:ind w:firstLine="420"/>
      </w:pPr>
      <w:r w:rsidRPr="00E27CB1">
        <w:rPr>
          <w:noProof/>
        </w:rPr>
        <w:drawing>
          <wp:inline distT="0" distB="0" distL="0" distR="0" wp14:anchorId="3B8DFF20" wp14:editId="493E2640">
            <wp:extent cx="5274310" cy="360045"/>
            <wp:effectExtent l="0" t="0" r="2540" b="1905"/>
            <wp:docPr id="24" name="图片 24" descr="https://pic4.zhimg.com/v2-555b2be7d76e78511a6d6fed3304927f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ic4.zhimg.com/v2-555b2be7d76e78511a6d6fed3304927f_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60045"/>
                    </a:xfrm>
                    <a:prstGeom prst="rect">
                      <a:avLst/>
                    </a:prstGeom>
                    <a:noFill/>
                    <a:ln>
                      <a:noFill/>
                    </a:ln>
                  </pic:spPr>
                </pic:pic>
              </a:graphicData>
            </a:graphic>
          </wp:inline>
        </w:drawing>
      </w:r>
    </w:p>
    <w:p w14:paraId="7EFB3402" w14:textId="77777777" w:rsidR="00E27CB1" w:rsidRPr="00E27CB1" w:rsidRDefault="00E27CB1" w:rsidP="00E27CB1">
      <w:pPr>
        <w:ind w:firstLine="420"/>
      </w:pPr>
      <w:r w:rsidRPr="00E27CB1">
        <w:t>这个过程中，我们需要了解整个</w:t>
      </w:r>
      <w:r w:rsidRPr="00E27CB1">
        <w:t>Car/Framework/Bottom/Tire</w:t>
      </w:r>
      <w:r w:rsidRPr="00E27CB1">
        <w:t>类构造函数是怎么定义的，才能一步一步</w:t>
      </w:r>
      <w:r w:rsidRPr="00E27CB1">
        <w:t>new/</w:t>
      </w:r>
      <w:r w:rsidRPr="00E27CB1">
        <w:t>注入。</w:t>
      </w:r>
    </w:p>
    <w:p w14:paraId="06073222" w14:textId="77777777" w:rsidR="00E27CB1" w:rsidRPr="00E27CB1" w:rsidRDefault="00E27CB1" w:rsidP="00E27CB1">
      <w:pPr>
        <w:ind w:firstLine="420"/>
      </w:pPr>
      <w:r w:rsidRPr="00E27CB1">
        <w:t>而</w:t>
      </w:r>
      <w:proofErr w:type="spellStart"/>
      <w:r w:rsidRPr="00E27CB1">
        <w:t>IoC</w:t>
      </w:r>
      <w:proofErr w:type="spellEnd"/>
      <w:r w:rsidRPr="00E27CB1">
        <w:t xml:space="preserve"> Container</w:t>
      </w:r>
      <w:r w:rsidRPr="00E27CB1">
        <w:t>在进行这个工作的时候是反过来的，它先从最上层开始</w:t>
      </w:r>
      <w:proofErr w:type="gramStart"/>
      <w:r w:rsidRPr="00E27CB1">
        <w:t>往下找</w:t>
      </w:r>
      <w:proofErr w:type="gramEnd"/>
      <w:r w:rsidRPr="00E27CB1">
        <w:t>依赖关系，到达</w:t>
      </w:r>
      <w:proofErr w:type="gramStart"/>
      <w:r w:rsidRPr="00E27CB1">
        <w:t>最</w:t>
      </w:r>
      <w:proofErr w:type="gramEnd"/>
      <w:r w:rsidRPr="00E27CB1">
        <w:t>底层之后再往上一步一步</w:t>
      </w:r>
      <w:r w:rsidRPr="00E27CB1">
        <w:t>new</w:t>
      </w:r>
      <w:r w:rsidRPr="00E27CB1">
        <w:t>（有点像深度优先遍历）：</w:t>
      </w:r>
    </w:p>
    <w:p w14:paraId="5D1AEA23" w14:textId="08BD2DD6" w:rsidR="00E27CB1" w:rsidRPr="00E27CB1" w:rsidRDefault="00E27CB1" w:rsidP="00E27CB1">
      <w:pPr>
        <w:ind w:firstLine="420"/>
      </w:pPr>
      <w:r w:rsidRPr="00E27CB1">
        <w:rPr>
          <w:noProof/>
        </w:rPr>
        <w:drawing>
          <wp:inline distT="0" distB="0" distL="0" distR="0" wp14:anchorId="68AEA46D" wp14:editId="0F389E2E">
            <wp:extent cx="5274310" cy="739140"/>
            <wp:effectExtent l="0" t="0" r="2540" b="3810"/>
            <wp:docPr id="22" name="图片 22" descr="https://pic3.zhimg.com/v2-24a96669241e81439c636e83976ba15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3.zhimg.com/v2-24a96669241e81439c636e83976ba152_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39140"/>
                    </a:xfrm>
                    <a:prstGeom prst="rect">
                      <a:avLst/>
                    </a:prstGeom>
                    <a:noFill/>
                    <a:ln>
                      <a:noFill/>
                    </a:ln>
                  </pic:spPr>
                </pic:pic>
              </a:graphicData>
            </a:graphic>
          </wp:inline>
        </w:drawing>
      </w:r>
    </w:p>
    <w:p w14:paraId="6C952BDC" w14:textId="77777777" w:rsidR="00E27CB1" w:rsidRPr="00E27CB1" w:rsidRDefault="00E27CB1" w:rsidP="00E27CB1">
      <w:pPr>
        <w:ind w:firstLine="420"/>
      </w:pPr>
      <w:r w:rsidRPr="00E27CB1">
        <w:t>这里</w:t>
      </w:r>
      <w:proofErr w:type="spellStart"/>
      <w:r w:rsidRPr="00E27CB1">
        <w:t>IoC</w:t>
      </w:r>
      <w:proofErr w:type="spellEnd"/>
      <w:r w:rsidRPr="00E27CB1">
        <w:t xml:space="preserve"> Container</w:t>
      </w:r>
      <w:r w:rsidRPr="00E27CB1">
        <w:t>可以直接隐藏具体的创建实例的细节，在我们来看它就像一个工厂：</w:t>
      </w:r>
    </w:p>
    <w:p w14:paraId="31C08D62" w14:textId="5C9410BB" w:rsidR="00E27CB1" w:rsidRPr="00E27CB1" w:rsidRDefault="00E27CB1" w:rsidP="00E27CB1">
      <w:pPr>
        <w:ind w:firstLine="420"/>
      </w:pPr>
      <w:r w:rsidRPr="00E27CB1">
        <w:rPr>
          <w:noProof/>
        </w:rPr>
        <w:drawing>
          <wp:inline distT="0" distB="0" distL="0" distR="0" wp14:anchorId="3A4C7DBD" wp14:editId="3752B34C">
            <wp:extent cx="5274310" cy="1127760"/>
            <wp:effectExtent l="0" t="0" r="2540" b="0"/>
            <wp:docPr id="19" name="图片 19" descr="https://pic2.zhimg.com/80/v2-5ca61395f37cef73c7bbe7808f9ea21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ic2.zhimg.com/80/v2-5ca61395f37cef73c7bbe7808f9ea219_h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127760"/>
                    </a:xfrm>
                    <a:prstGeom prst="rect">
                      <a:avLst/>
                    </a:prstGeom>
                    <a:noFill/>
                    <a:ln>
                      <a:noFill/>
                    </a:ln>
                  </pic:spPr>
                </pic:pic>
              </a:graphicData>
            </a:graphic>
          </wp:inline>
        </w:drawing>
      </w:r>
    </w:p>
    <w:p w14:paraId="42FCC92F" w14:textId="77777777" w:rsidR="00E27CB1" w:rsidRPr="00E27CB1" w:rsidRDefault="00E27CB1" w:rsidP="00E27CB1">
      <w:pPr>
        <w:ind w:firstLine="420"/>
      </w:pPr>
      <w:r w:rsidRPr="00E27CB1">
        <w:t>我们就像是工厂的客户。我们只需要向工厂请求一个</w:t>
      </w:r>
      <w:r w:rsidRPr="00E27CB1">
        <w:t>Car</w:t>
      </w:r>
      <w:r w:rsidRPr="00E27CB1">
        <w:t>实例，然后它就给我们按照</w:t>
      </w:r>
      <w:r w:rsidRPr="00E27CB1">
        <w:t>Config</w:t>
      </w:r>
      <w:r w:rsidRPr="00E27CB1">
        <w:t>创建了一个</w:t>
      </w:r>
      <w:r w:rsidRPr="00E27CB1">
        <w:t>Car</w:t>
      </w:r>
      <w:r w:rsidRPr="00E27CB1">
        <w:t>实例。我们完全不用管这个</w:t>
      </w:r>
      <w:r w:rsidRPr="00E27CB1">
        <w:t>Car</w:t>
      </w:r>
      <w:r w:rsidRPr="00E27CB1">
        <w:t>实例是怎么一步一步被创建出来。</w:t>
      </w:r>
    </w:p>
    <w:p w14:paraId="76BEEF15" w14:textId="611BC89D" w:rsidR="00E27CB1" w:rsidRDefault="00E27CB1" w:rsidP="00E27CB1">
      <w:pPr>
        <w:ind w:firstLine="420"/>
      </w:pPr>
      <w:r w:rsidRPr="00E27CB1">
        <w:t>实际项目中，有的</w:t>
      </w:r>
      <w:r w:rsidRPr="00E27CB1">
        <w:t>Service Class</w:t>
      </w:r>
      <w:r w:rsidRPr="00E27CB1">
        <w:t>可能是十年前写的，有几百个类作为它的底层。假设我们新写的一个</w:t>
      </w:r>
      <w:r w:rsidRPr="00E27CB1">
        <w:t>API</w:t>
      </w:r>
      <w:r w:rsidRPr="00E27CB1">
        <w:t>需要实例化这个</w:t>
      </w:r>
      <w:r w:rsidRPr="00E27CB1">
        <w:t>Service</w:t>
      </w:r>
      <w:r w:rsidRPr="00E27CB1">
        <w:t>，我们总不可能回头去搞清楚这几百个类的构造函数吧？</w:t>
      </w:r>
      <w:proofErr w:type="spellStart"/>
      <w:r w:rsidRPr="00E27CB1">
        <w:t>IoC</w:t>
      </w:r>
      <w:proofErr w:type="spellEnd"/>
      <w:r w:rsidRPr="00E27CB1">
        <w:t xml:space="preserve"> Container</w:t>
      </w:r>
      <w:r w:rsidRPr="00E27CB1">
        <w:t>的这个特性就很完美的解决了这类问题</w:t>
      </w:r>
      <w:r w:rsidRPr="00E27CB1">
        <w:t>——</w:t>
      </w:r>
      <w:r w:rsidRPr="00E27CB1">
        <w:rPr>
          <w:b/>
        </w:rPr>
        <w:t>因为这个架构要求你在写</w:t>
      </w:r>
      <w:r w:rsidRPr="00E27CB1">
        <w:rPr>
          <w:b/>
        </w:rPr>
        <w:t>class</w:t>
      </w:r>
      <w:r w:rsidRPr="00E27CB1">
        <w:rPr>
          <w:b/>
        </w:rPr>
        <w:t>的时候需要</w:t>
      </w:r>
      <w:proofErr w:type="gramStart"/>
      <w:r w:rsidRPr="00E27CB1">
        <w:rPr>
          <w:b/>
        </w:rPr>
        <w:t>写相应</w:t>
      </w:r>
      <w:proofErr w:type="gramEnd"/>
      <w:r w:rsidRPr="00E27CB1">
        <w:rPr>
          <w:b/>
        </w:rPr>
        <w:t>的</w:t>
      </w:r>
      <w:r w:rsidRPr="00E27CB1">
        <w:rPr>
          <w:b/>
        </w:rPr>
        <w:t>Config</w:t>
      </w:r>
      <w:r w:rsidRPr="00E27CB1">
        <w:rPr>
          <w:b/>
        </w:rPr>
        <w:t>文件，所以你要初始化很久以前的</w:t>
      </w:r>
      <w:r w:rsidRPr="00E27CB1">
        <w:rPr>
          <w:b/>
        </w:rPr>
        <w:t>Service</w:t>
      </w:r>
      <w:r w:rsidRPr="00E27CB1">
        <w:rPr>
          <w:b/>
        </w:rPr>
        <w:t>类的时候，前人都已经写好了</w:t>
      </w:r>
      <w:r w:rsidRPr="00E27CB1">
        <w:rPr>
          <w:b/>
        </w:rPr>
        <w:t>Config</w:t>
      </w:r>
      <w:r w:rsidRPr="00E27CB1">
        <w:rPr>
          <w:b/>
        </w:rPr>
        <w:t>文件，你直接在需要用的地方注入这个</w:t>
      </w:r>
      <w:r w:rsidRPr="00E27CB1">
        <w:rPr>
          <w:b/>
        </w:rPr>
        <w:t>Service</w:t>
      </w:r>
      <w:r w:rsidRPr="00E27CB1">
        <w:rPr>
          <w:b/>
        </w:rPr>
        <w:t>就可以了</w:t>
      </w:r>
      <w:r w:rsidRPr="00E27CB1">
        <w:t>。这大大增加了项目的可维护性</w:t>
      </w:r>
      <w:proofErr w:type="gramStart"/>
      <w:r w:rsidRPr="00E27CB1">
        <w:t>且降低</w:t>
      </w:r>
      <w:proofErr w:type="gramEnd"/>
      <w:r w:rsidRPr="00E27CB1">
        <w:t>了开发难度。</w:t>
      </w:r>
    </w:p>
    <w:p w14:paraId="01EC129E" w14:textId="232CC535" w:rsidR="00C35298" w:rsidRDefault="00C35298" w:rsidP="00FB0EC6">
      <w:pPr>
        <w:pStyle w:val="20"/>
      </w:pPr>
      <w:r>
        <w:t>IOC</w:t>
      </w:r>
      <w:r>
        <w:rPr>
          <w:rFonts w:hint="eastAsia"/>
        </w:rPr>
        <w:t>容器的初始化</w:t>
      </w:r>
      <w:r w:rsidR="00714AC6">
        <w:rPr>
          <w:rFonts w:hint="eastAsia"/>
        </w:rPr>
        <w:t>-</w:t>
      </w:r>
      <w:r>
        <w:rPr>
          <w:rFonts w:hint="eastAsia"/>
        </w:rPr>
        <w:t>过程</w:t>
      </w:r>
    </w:p>
    <w:p w14:paraId="63F16DDE" w14:textId="77777777" w:rsidR="00FB0EC6" w:rsidRPr="00FB0EC6" w:rsidRDefault="00FB0EC6" w:rsidP="00A5441B">
      <w:pPr>
        <w:pStyle w:val="3"/>
        <w:ind w:firstLine="420"/>
        <w:rPr>
          <w:bCs/>
        </w:rPr>
      </w:pPr>
      <w:r w:rsidRPr="00FB0EC6">
        <w:rPr>
          <w:rFonts w:hint="eastAsia"/>
        </w:rPr>
        <w:t>Spring</w:t>
      </w:r>
      <w:r w:rsidRPr="00FB0EC6">
        <w:rPr>
          <w:rFonts w:hint="eastAsia"/>
        </w:rPr>
        <w:t>容器高层视图</w:t>
      </w:r>
    </w:p>
    <w:p w14:paraId="07965535" w14:textId="0CDBB8DF" w:rsidR="00FB0EC6" w:rsidRDefault="00FB0EC6" w:rsidP="00FB0EC6">
      <w:pPr>
        <w:ind w:firstLine="420"/>
      </w:pPr>
      <w:r w:rsidRPr="00FB0EC6">
        <w:t xml:space="preserve">Spring </w:t>
      </w:r>
      <w:r w:rsidRPr="00FB0EC6">
        <w:t>启动时读取应用程序提供的</w:t>
      </w:r>
      <w:r w:rsidRPr="00FB0EC6">
        <w:t>Bean</w:t>
      </w:r>
      <w:r w:rsidRPr="00FB0EC6">
        <w:t>配置信息，并在</w:t>
      </w:r>
      <w:r w:rsidRPr="00FB0EC6">
        <w:t>Spring</w:t>
      </w:r>
      <w:r w:rsidRPr="00FB0EC6">
        <w:t>容器中生成一份相应的</w:t>
      </w:r>
      <w:r w:rsidRPr="00FB0EC6">
        <w:t>Bean</w:t>
      </w:r>
      <w:r w:rsidRPr="00FB0EC6">
        <w:t>配置注册表，然后根据这张注册表实例化</w:t>
      </w:r>
      <w:r w:rsidRPr="00FB0EC6">
        <w:t>Bean</w:t>
      </w:r>
      <w:r w:rsidRPr="00FB0EC6">
        <w:t>，装配好</w:t>
      </w:r>
      <w:r w:rsidRPr="00FB0EC6">
        <w:t>Bean</w:t>
      </w:r>
      <w:r w:rsidRPr="00FB0EC6">
        <w:t>之间的依赖关系，为上层应用提供准备就绪的运行环境。</w:t>
      </w:r>
    </w:p>
    <w:p w14:paraId="644FF4C3" w14:textId="6FCD6B86" w:rsidR="00121BC2" w:rsidRDefault="00121BC2" w:rsidP="00121BC2">
      <w:pPr>
        <w:ind w:firstLine="420"/>
      </w:pPr>
      <w:r>
        <w:rPr>
          <w:noProof/>
        </w:rPr>
        <w:drawing>
          <wp:inline distT="0" distB="0" distL="0" distR="0" wp14:anchorId="206A9BB1" wp14:editId="24085C66">
            <wp:extent cx="4320000" cy="2163121"/>
            <wp:effectExtent l="0" t="0" r="4445" b="8890"/>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2163121"/>
                    </a:xfrm>
                    <a:prstGeom prst="rect">
                      <a:avLst/>
                    </a:prstGeom>
                    <a:noFill/>
                    <a:ln>
                      <a:noFill/>
                    </a:ln>
                  </pic:spPr>
                </pic:pic>
              </a:graphicData>
            </a:graphic>
          </wp:inline>
        </w:drawing>
      </w:r>
    </w:p>
    <w:p w14:paraId="36A2F5E8" w14:textId="4D98B062" w:rsidR="00121BC2" w:rsidRDefault="00121BC2" w:rsidP="00121BC2">
      <w:pPr>
        <w:ind w:firstLine="420"/>
      </w:pPr>
      <w:r w:rsidRPr="00121BC2">
        <w:t>Bean</w:t>
      </w:r>
      <w:r w:rsidRPr="00121BC2">
        <w:t>缓存池：</w:t>
      </w:r>
      <w:r w:rsidRPr="00121BC2">
        <w:t>HashMap</w:t>
      </w:r>
      <w:r w:rsidRPr="00121BC2">
        <w:t>实现</w:t>
      </w:r>
    </w:p>
    <w:p w14:paraId="61347B0B" w14:textId="288DD6B1" w:rsidR="00121BC2" w:rsidRDefault="00121BC2" w:rsidP="00A5441B">
      <w:pPr>
        <w:pStyle w:val="3"/>
        <w:ind w:firstLine="420"/>
      </w:pPr>
      <w:r w:rsidRPr="00121BC2">
        <w:rPr>
          <w:rFonts w:hint="eastAsia"/>
        </w:rPr>
        <w:t>IOC</w:t>
      </w:r>
      <w:r w:rsidRPr="00121BC2">
        <w:rPr>
          <w:rFonts w:hint="eastAsia"/>
        </w:rPr>
        <w:t>容器介绍</w:t>
      </w:r>
    </w:p>
    <w:p w14:paraId="4397DDA4" w14:textId="3C6C96EC" w:rsidR="00121BC2" w:rsidRDefault="00121BC2" w:rsidP="00121BC2">
      <w:pPr>
        <w:ind w:firstLine="420"/>
      </w:pPr>
      <w:r>
        <w:t xml:space="preserve">Spring </w:t>
      </w:r>
      <w:r>
        <w:t>通过一个配置文件描述</w:t>
      </w:r>
      <w:r>
        <w:t xml:space="preserve"> Bean </w:t>
      </w:r>
      <w:r>
        <w:t>及</w:t>
      </w:r>
      <w:r>
        <w:t xml:space="preserve"> Bean </w:t>
      </w:r>
      <w:r>
        <w:t>之间的依赖关系，利用</w:t>
      </w:r>
      <w:r>
        <w:t xml:space="preserve"> Java </w:t>
      </w:r>
      <w:r>
        <w:t>语言的反射功能实例化</w:t>
      </w:r>
      <w:r>
        <w:t xml:space="preserve"> Bean </w:t>
      </w:r>
      <w:r>
        <w:t>并建立</w:t>
      </w:r>
      <w:r>
        <w:t xml:space="preserve"> Bean </w:t>
      </w:r>
      <w:r>
        <w:t>之间的依赖关系。</w:t>
      </w:r>
      <w:r>
        <w:t xml:space="preserve"> Spring </w:t>
      </w:r>
      <w:r>
        <w:t>的</w:t>
      </w:r>
      <w:r>
        <w:t xml:space="preserve"> </w:t>
      </w:r>
      <w:proofErr w:type="spellStart"/>
      <w:r>
        <w:t>IoC</w:t>
      </w:r>
      <w:proofErr w:type="spellEnd"/>
      <w:r>
        <w:t xml:space="preserve"> </w:t>
      </w:r>
      <w:r>
        <w:t>容器在完成这些底层工作的基础上，还提供了</w:t>
      </w:r>
      <w:r>
        <w:t xml:space="preserve"> Bean </w:t>
      </w:r>
      <w:r>
        <w:t>实例缓存、生命周期管理、</w:t>
      </w:r>
      <w:r>
        <w:t xml:space="preserve"> Bean </w:t>
      </w:r>
      <w:r>
        <w:t>实例代理、事件发布、资源装载等高级服务。</w:t>
      </w:r>
    </w:p>
    <w:p w14:paraId="341EA9E8" w14:textId="77777777" w:rsidR="00121BC2" w:rsidRDefault="00121BC2" w:rsidP="00121BC2">
      <w:pPr>
        <w:ind w:firstLine="420"/>
      </w:pPr>
      <w:proofErr w:type="spellStart"/>
      <w:r>
        <w:t>BeanFactory</w:t>
      </w:r>
      <w:proofErr w:type="spellEnd"/>
      <w:r>
        <w:t xml:space="preserve"> </w:t>
      </w:r>
      <w:r>
        <w:t>是</w:t>
      </w:r>
      <w:r>
        <w:t xml:space="preserve"> Spring </w:t>
      </w:r>
      <w:r>
        <w:t>框架的基础设施，面向</w:t>
      </w:r>
      <w:r>
        <w:t xml:space="preserve"> Spring </w:t>
      </w:r>
      <w:r>
        <w:t>本身；</w:t>
      </w:r>
    </w:p>
    <w:p w14:paraId="64720B8E" w14:textId="62859EF9" w:rsidR="00121BC2" w:rsidRDefault="00121BC2" w:rsidP="00121BC2">
      <w:pPr>
        <w:ind w:firstLine="420"/>
      </w:pPr>
      <w:proofErr w:type="spellStart"/>
      <w:r>
        <w:t>ApplicationContext</w:t>
      </w:r>
      <w:proofErr w:type="spellEnd"/>
      <w:r>
        <w:t xml:space="preserve"> </w:t>
      </w:r>
      <w:r>
        <w:t>面向使用</w:t>
      </w:r>
      <w:r>
        <w:t xml:space="preserve"> Spring </w:t>
      </w:r>
      <w:r>
        <w:t>框架的开发者，几乎所有的应用场合我们都直接使用</w:t>
      </w:r>
      <w:r>
        <w:t xml:space="preserve"> </w:t>
      </w:r>
      <w:proofErr w:type="spellStart"/>
      <w:r>
        <w:t>ApplicationContext</w:t>
      </w:r>
      <w:proofErr w:type="spellEnd"/>
      <w:r>
        <w:t xml:space="preserve"> </w:t>
      </w:r>
      <w:r>
        <w:t>而非底层的</w:t>
      </w:r>
      <w:r>
        <w:t xml:space="preserve"> </w:t>
      </w:r>
      <w:proofErr w:type="spellStart"/>
      <w:r>
        <w:t>BeanFactory</w:t>
      </w:r>
      <w:proofErr w:type="spellEnd"/>
      <w:r>
        <w:t>。</w:t>
      </w:r>
    </w:p>
    <w:p w14:paraId="3B30AC9F" w14:textId="555B1465" w:rsidR="002F566D" w:rsidRDefault="002F566D" w:rsidP="00121BC2">
      <w:pPr>
        <w:ind w:firstLine="420"/>
      </w:pPr>
    </w:p>
    <w:p w14:paraId="5D504DCB" w14:textId="77777777" w:rsidR="002F566D" w:rsidRDefault="002F566D" w:rsidP="002F566D">
      <w:pPr>
        <w:ind w:firstLine="420"/>
      </w:pPr>
      <w:proofErr w:type="spellStart"/>
      <w:r>
        <w:t>ApplicationContext</w:t>
      </w:r>
      <w:proofErr w:type="spellEnd"/>
      <w:r>
        <w:t>是</w:t>
      </w:r>
      <w:proofErr w:type="spellStart"/>
      <w:r>
        <w:t>BeanFactory</w:t>
      </w:r>
      <w:proofErr w:type="spellEnd"/>
      <w:r>
        <w:t>的子接口；</w:t>
      </w:r>
    </w:p>
    <w:p w14:paraId="6896D44A" w14:textId="24D139EF" w:rsidR="002F566D" w:rsidRDefault="002F566D" w:rsidP="002F566D">
      <w:pPr>
        <w:ind w:firstLine="420"/>
      </w:pPr>
      <w:proofErr w:type="spellStart"/>
      <w:r>
        <w:t>BeanFactory:bean</w:t>
      </w:r>
      <w:proofErr w:type="spellEnd"/>
      <w:r>
        <w:t>工厂接口；负责创建</w:t>
      </w:r>
      <w:r>
        <w:t>bean</w:t>
      </w:r>
      <w:r>
        <w:t>实例；容器里面保存的</w:t>
      </w:r>
      <w:proofErr w:type="gramStart"/>
      <w:r>
        <w:t>所有单例</w:t>
      </w:r>
      <w:proofErr w:type="gramEnd"/>
      <w:r>
        <w:t>bean</w:t>
      </w:r>
      <w:r>
        <w:t>其实是一个</w:t>
      </w:r>
      <w:r>
        <w:t>map</w:t>
      </w:r>
      <w:r>
        <w:t>；</w:t>
      </w:r>
      <w:r>
        <w:t>Spring</w:t>
      </w:r>
      <w:proofErr w:type="gramStart"/>
      <w:r>
        <w:t>最</w:t>
      </w:r>
      <w:proofErr w:type="gramEnd"/>
      <w:r>
        <w:t>底层的接口；</w:t>
      </w:r>
    </w:p>
    <w:p w14:paraId="266DE33E" w14:textId="09A84298" w:rsidR="002F566D" w:rsidRDefault="002F566D" w:rsidP="00E14A46">
      <w:pPr>
        <w:ind w:firstLine="420"/>
      </w:pPr>
      <w:proofErr w:type="spellStart"/>
      <w:r>
        <w:t>ApplicationContext</w:t>
      </w:r>
      <w:proofErr w:type="spellEnd"/>
      <w:r>
        <w:t>:</w:t>
      </w:r>
      <w:r>
        <w:t>是容器接口；更多的负责容器功能的实现；（可以基于</w:t>
      </w:r>
      <w:proofErr w:type="spellStart"/>
      <w:r>
        <w:t>beanFactory</w:t>
      </w:r>
      <w:proofErr w:type="spellEnd"/>
      <w:r>
        <w:t>创建好的对象之上完成强大的容器）</w:t>
      </w:r>
      <w:r>
        <w:rPr>
          <w:rFonts w:hint="eastAsia"/>
        </w:rPr>
        <w:t>容器可以从</w:t>
      </w:r>
      <w:r>
        <w:t>map</w:t>
      </w:r>
      <w:r>
        <w:t>获取这个</w:t>
      </w:r>
      <w:r>
        <w:t>bean</w:t>
      </w:r>
      <w:r>
        <w:t>，并且</w:t>
      </w:r>
      <w:proofErr w:type="spellStart"/>
      <w:r>
        <w:t>aop</w:t>
      </w:r>
      <w:proofErr w:type="spellEnd"/>
      <w:r>
        <w:t>。</w:t>
      </w:r>
      <w:r>
        <w:t>di</w:t>
      </w:r>
      <w:r>
        <w:t>。在</w:t>
      </w:r>
      <w:proofErr w:type="spellStart"/>
      <w:r>
        <w:t>ApplicationContext</w:t>
      </w:r>
      <w:proofErr w:type="spellEnd"/>
      <w:r>
        <w:t>接口的下的这些类里面；</w:t>
      </w:r>
    </w:p>
    <w:p w14:paraId="60B38149" w14:textId="77777777" w:rsidR="002F566D" w:rsidRDefault="002F566D" w:rsidP="002F566D">
      <w:pPr>
        <w:ind w:firstLine="420"/>
      </w:pPr>
      <w:proofErr w:type="spellStart"/>
      <w:r>
        <w:t>BeanFactory</w:t>
      </w:r>
      <w:proofErr w:type="spellEnd"/>
      <w:proofErr w:type="gramStart"/>
      <w:r>
        <w:t>最</w:t>
      </w:r>
      <w:proofErr w:type="gramEnd"/>
      <w:r>
        <w:t>底层的接口，</w:t>
      </w:r>
      <w:proofErr w:type="spellStart"/>
      <w:r>
        <w:t>ApplicationContext</w:t>
      </w:r>
      <w:proofErr w:type="spellEnd"/>
      <w:r>
        <w:t>留给程序员使用的</w:t>
      </w:r>
      <w:proofErr w:type="spellStart"/>
      <w:r>
        <w:t>ioc</w:t>
      </w:r>
      <w:proofErr w:type="spellEnd"/>
      <w:r>
        <w:t>容器接口；</w:t>
      </w:r>
      <w:proofErr w:type="spellStart"/>
      <w:r>
        <w:t>ApplicationContext</w:t>
      </w:r>
      <w:proofErr w:type="spellEnd"/>
      <w:r>
        <w:t>是</w:t>
      </w:r>
      <w:proofErr w:type="spellStart"/>
      <w:r>
        <w:t>BeanFactory</w:t>
      </w:r>
      <w:proofErr w:type="spellEnd"/>
      <w:r>
        <w:t>的子接口；</w:t>
      </w:r>
    </w:p>
    <w:p w14:paraId="1606B23A" w14:textId="77777777" w:rsidR="002F566D" w:rsidRDefault="002F566D" w:rsidP="00121BC2">
      <w:pPr>
        <w:ind w:firstLine="420"/>
      </w:pPr>
    </w:p>
    <w:p w14:paraId="639BC3DE" w14:textId="6179513C" w:rsidR="006B6A7A" w:rsidRDefault="006B6A7A" w:rsidP="006B6A7A">
      <w:pPr>
        <w:pStyle w:val="20"/>
      </w:pPr>
      <w:r>
        <w:rPr>
          <w:rFonts w:hint="eastAsia"/>
        </w:rPr>
        <w:t>I</w:t>
      </w:r>
      <w:r>
        <w:t>OC</w:t>
      </w:r>
      <w:r>
        <w:rPr>
          <w:rFonts w:hint="eastAsia"/>
        </w:rPr>
        <w:t>源码分析</w:t>
      </w:r>
    </w:p>
    <w:p w14:paraId="2F2650E6" w14:textId="77777777" w:rsidR="006B6A7A" w:rsidRDefault="006B6A7A" w:rsidP="006B6A7A">
      <w:pPr>
        <w:ind w:firstLine="420"/>
      </w:pPr>
      <w:proofErr w:type="spellStart"/>
      <w:r>
        <w:t>lOC</w:t>
      </w:r>
      <w:proofErr w:type="spellEnd"/>
      <w:r>
        <w:t>：</w:t>
      </w:r>
    </w:p>
    <w:p w14:paraId="6BFA6091" w14:textId="7BF040B9" w:rsidR="006B6A7A" w:rsidRDefault="006B6A7A" w:rsidP="006B6A7A">
      <w:pPr>
        <w:ind w:firstLine="420"/>
      </w:pPr>
      <w:r>
        <w:tab/>
        <w:t>1</w:t>
      </w:r>
      <w:r>
        <w:t>、</w:t>
      </w:r>
      <w:r>
        <w:t>IOC</w:t>
      </w:r>
      <w:r>
        <w:t>是一个容器</w:t>
      </w:r>
    </w:p>
    <w:p w14:paraId="7F5792C8" w14:textId="4AEFE10F" w:rsidR="006B6A7A" w:rsidRDefault="006B6A7A" w:rsidP="006B6A7A">
      <w:pPr>
        <w:ind w:firstLine="420"/>
      </w:pPr>
      <w:r>
        <w:tab/>
        <w:t>2</w:t>
      </w:r>
      <w:r>
        <w:t>、容器启动的时候创建所有单实例对象</w:t>
      </w:r>
    </w:p>
    <w:p w14:paraId="5DA70973" w14:textId="6F99CCFF" w:rsidR="006B6A7A" w:rsidRDefault="006B6A7A" w:rsidP="006B6A7A">
      <w:pPr>
        <w:ind w:firstLine="420"/>
      </w:pPr>
      <w:r>
        <w:tab/>
        <w:t>3</w:t>
      </w:r>
      <w:r>
        <w:t>、我们可以直接从容器中获取到这个对象</w:t>
      </w:r>
    </w:p>
    <w:p w14:paraId="6C227849" w14:textId="77777777" w:rsidR="006B6A7A" w:rsidRDefault="006B6A7A" w:rsidP="006B6A7A">
      <w:pPr>
        <w:ind w:firstLine="420"/>
      </w:pPr>
      <w:proofErr w:type="spellStart"/>
      <w:r>
        <w:t>SpringlOC</w:t>
      </w:r>
      <w:proofErr w:type="spellEnd"/>
      <w:r>
        <w:t>:</w:t>
      </w:r>
    </w:p>
    <w:p w14:paraId="6FE6E266" w14:textId="77777777" w:rsidR="001B4FF3" w:rsidRDefault="006B6A7A" w:rsidP="001B4FF3">
      <w:pPr>
        <w:ind w:firstLine="420"/>
      </w:pPr>
      <w:r>
        <w:t>1</w:t>
      </w:r>
      <w:r>
        <w:t>）、</w:t>
      </w:r>
      <w:proofErr w:type="spellStart"/>
      <w:r>
        <w:t>i</w:t>
      </w:r>
      <w:r w:rsidR="001B4FF3">
        <w:t>2</w:t>
      </w:r>
      <w:proofErr w:type="spellEnd"/>
      <w:r w:rsidR="001B4FF3">
        <w:t>）、</w:t>
      </w:r>
      <w:proofErr w:type="spellStart"/>
      <w:r w:rsidR="001B4FF3">
        <w:t>ioc</w:t>
      </w:r>
      <w:proofErr w:type="spellEnd"/>
      <w:r w:rsidR="001B4FF3">
        <w:t>是如何创建这些单实例</w:t>
      </w:r>
      <w:r w:rsidR="001B4FF3">
        <w:t>bean</w:t>
      </w:r>
      <w:r w:rsidR="001B4FF3">
        <w:t>，并如何管理的；到底保存在了那里？</w:t>
      </w:r>
    </w:p>
    <w:p w14:paraId="016D7DDD" w14:textId="77777777" w:rsidR="006B6A7A" w:rsidRDefault="006B6A7A" w:rsidP="006B6A7A">
      <w:pPr>
        <w:ind w:firstLine="420"/>
      </w:pPr>
      <w:proofErr w:type="spellStart"/>
      <w:r>
        <w:t>oc</w:t>
      </w:r>
      <w:proofErr w:type="spellEnd"/>
      <w:r>
        <w:t>容器的启动过程？启动期间都做了什么（什么时候创建所有单实例</w:t>
      </w:r>
      <w:r>
        <w:t>bean)</w:t>
      </w:r>
    </w:p>
    <w:p w14:paraId="4C82F0BB" w14:textId="77777777" w:rsidR="00FF2D7C" w:rsidRDefault="00FF2D7C" w:rsidP="00FF2D7C">
      <w:pPr>
        <w:ind w:firstLine="420"/>
      </w:pPr>
      <w:r>
        <w:rPr>
          <w:rFonts w:hint="eastAsia"/>
        </w:rPr>
        <w:t>思路：</w:t>
      </w:r>
    </w:p>
    <w:p w14:paraId="565A2533" w14:textId="77777777" w:rsidR="00FF2D7C" w:rsidRDefault="00FF2D7C" w:rsidP="00FF2D7C">
      <w:pPr>
        <w:ind w:firstLine="420"/>
      </w:pPr>
      <w:r>
        <w:rPr>
          <w:rFonts w:hint="eastAsia"/>
        </w:rPr>
        <w:t>从</w:t>
      </w:r>
      <w:r>
        <w:t>HelloWorld</w:t>
      </w:r>
      <w:r>
        <w:t>开始，调试每个方法的作用；</w:t>
      </w:r>
    </w:p>
    <w:p w14:paraId="6A75E828" w14:textId="352B587B" w:rsidR="00701BB9" w:rsidRPr="00701BB9" w:rsidRDefault="00FF2D7C" w:rsidP="00701BB9">
      <w:pPr>
        <w:pStyle w:val="3"/>
        <w:ind w:firstLine="420"/>
      </w:pPr>
      <w:proofErr w:type="spellStart"/>
      <w:r>
        <w:t>ClassPathXMLApplicationContext</w:t>
      </w:r>
      <w:proofErr w:type="spellEnd"/>
      <w:r>
        <w:t>构造器</w:t>
      </w:r>
    </w:p>
    <w:tbl>
      <w:tblPr>
        <w:tblStyle w:val="ab"/>
        <w:tblW w:w="0" w:type="auto"/>
        <w:tblLook w:val="04A0" w:firstRow="1" w:lastRow="0" w:firstColumn="1" w:lastColumn="0" w:noHBand="0" w:noVBand="1"/>
      </w:tblPr>
      <w:tblGrid>
        <w:gridCol w:w="8296"/>
      </w:tblGrid>
      <w:tr w:rsidR="003102CD" w14:paraId="27401E6D" w14:textId="77777777" w:rsidTr="003102CD">
        <w:tc>
          <w:tcPr>
            <w:tcW w:w="8296" w:type="dxa"/>
          </w:tcPr>
          <w:p w14:paraId="0190C31A" w14:textId="77777777" w:rsidR="00071166" w:rsidRDefault="003102CD" w:rsidP="003102CD">
            <w:pPr>
              <w:ind w:firstLineChars="0" w:firstLine="0"/>
              <w:rPr>
                <w:rFonts w:ascii="Consolas" w:eastAsiaTheme="minorEastAsia" w:hAnsi="Consolas" w:cs="Consolas"/>
                <w:bCs w:val="0"/>
                <w:color w:val="000000"/>
                <w:sz w:val="20"/>
                <w:szCs w:val="20"/>
                <w:shd w:val="clear" w:color="auto" w:fill="E8F2FE"/>
              </w:rPr>
            </w:pPr>
            <w:proofErr w:type="spellStart"/>
            <w:r>
              <w:rPr>
                <w:rFonts w:ascii="Consolas" w:eastAsiaTheme="minorEastAsia" w:hAnsi="Consolas" w:cs="Consolas"/>
                <w:bCs w:val="0"/>
                <w:color w:val="000000"/>
                <w:sz w:val="20"/>
                <w:szCs w:val="20"/>
                <w:shd w:val="clear" w:color="auto" w:fill="E8F2FE"/>
              </w:rPr>
              <w:t>ClassPathXmlApplicationContext</w:t>
            </w:r>
            <w:proofErr w:type="spellEnd"/>
            <w:r>
              <w:rPr>
                <w:rFonts w:ascii="Consolas" w:eastAsiaTheme="minorEastAsia" w:hAnsi="Consolas" w:cs="Consolas"/>
                <w:bCs w:val="0"/>
                <w:color w:val="000000"/>
                <w:sz w:val="20"/>
                <w:szCs w:val="20"/>
                <w:shd w:val="clear" w:color="auto" w:fill="E8F2FE"/>
              </w:rPr>
              <w:t xml:space="preserve"> </w:t>
            </w:r>
            <w:proofErr w:type="spellStart"/>
            <w:r>
              <w:rPr>
                <w:rFonts w:ascii="Consolas" w:eastAsiaTheme="minorEastAsia" w:hAnsi="Consolas" w:cs="Consolas"/>
                <w:bCs w:val="0"/>
                <w:i/>
                <w:iCs/>
                <w:color w:val="0000C0"/>
                <w:sz w:val="20"/>
                <w:szCs w:val="20"/>
                <w:shd w:val="clear" w:color="auto" w:fill="F0D8A8"/>
              </w:rPr>
              <w:t>applicationContext</w:t>
            </w:r>
            <w:proofErr w:type="spellEnd"/>
            <w:r>
              <w:rPr>
                <w:rFonts w:ascii="Consolas" w:eastAsiaTheme="minorEastAsia" w:hAnsi="Consolas" w:cs="Consolas"/>
                <w:bCs w:val="0"/>
                <w:color w:val="000000"/>
                <w:sz w:val="20"/>
                <w:szCs w:val="20"/>
                <w:shd w:val="clear" w:color="auto" w:fill="E8F2FE"/>
              </w:rPr>
              <w:t xml:space="preserve"> =</w:t>
            </w:r>
          </w:p>
          <w:p w14:paraId="267D129F" w14:textId="2BF21808" w:rsidR="003102CD" w:rsidRDefault="003102CD" w:rsidP="003102CD">
            <w:pPr>
              <w:ind w:firstLineChars="0" w:firstLine="0"/>
            </w:pPr>
            <w:r>
              <w:rPr>
                <w:rFonts w:ascii="Consolas" w:eastAsiaTheme="minorEastAsia" w:hAnsi="Consolas" w:cs="Consolas"/>
                <w:bCs w:val="0"/>
                <w:color w:val="000000"/>
                <w:sz w:val="20"/>
                <w:szCs w:val="20"/>
                <w:shd w:val="clear" w:color="auto" w:fill="E8F2FE"/>
              </w:rPr>
              <w:t xml:space="preserve"> </w:t>
            </w:r>
            <w:r>
              <w:rPr>
                <w:rFonts w:ascii="Consolas" w:eastAsiaTheme="minorEastAsia" w:hAnsi="Consolas" w:cs="Consolas"/>
                <w:b/>
                <w:color w:val="7F0055"/>
                <w:sz w:val="20"/>
                <w:szCs w:val="20"/>
                <w:shd w:val="clear" w:color="auto" w:fill="E8F2FE"/>
              </w:rPr>
              <w:t>new</w:t>
            </w:r>
            <w:r>
              <w:rPr>
                <w:rFonts w:ascii="Consolas" w:eastAsiaTheme="minorEastAsia" w:hAnsi="Consolas" w:cs="Consolas"/>
                <w:bCs w:val="0"/>
                <w:color w:val="000000"/>
                <w:sz w:val="20"/>
                <w:szCs w:val="20"/>
                <w:shd w:val="clear" w:color="auto" w:fill="E8F2FE"/>
              </w:rPr>
              <w:t xml:space="preserve"> ClassPathXmlApplicationContext(</w:t>
            </w:r>
            <w:r>
              <w:rPr>
                <w:rFonts w:ascii="Consolas" w:eastAsiaTheme="minorEastAsia" w:hAnsi="Consolas" w:cs="Consolas"/>
                <w:bCs w:val="0"/>
                <w:color w:val="2A00FF"/>
                <w:sz w:val="20"/>
                <w:szCs w:val="20"/>
                <w:shd w:val="clear" w:color="auto" w:fill="E8F2FE"/>
              </w:rPr>
              <w:t>"</w:t>
            </w:r>
            <w:proofErr w:type="gramStart"/>
            <w:r>
              <w:rPr>
                <w:rFonts w:ascii="Consolas" w:eastAsiaTheme="minorEastAsia" w:hAnsi="Consolas" w:cs="Consolas"/>
                <w:bCs w:val="0"/>
                <w:color w:val="2A00FF"/>
                <w:sz w:val="20"/>
                <w:szCs w:val="20"/>
                <w:shd w:val="clear" w:color="auto" w:fill="E8F2FE"/>
              </w:rPr>
              <w:t>classpath:applicationContext.xml</w:t>
            </w:r>
            <w:proofErr w:type="gramEnd"/>
            <w:r>
              <w:rPr>
                <w:rFonts w:ascii="Consolas" w:eastAsiaTheme="minorEastAsia" w:hAnsi="Consolas" w:cs="Consolas"/>
                <w:bCs w:val="0"/>
                <w:color w:val="2A00FF"/>
                <w:sz w:val="20"/>
                <w:szCs w:val="20"/>
                <w:shd w:val="clear" w:color="auto" w:fill="E8F2FE"/>
              </w:rPr>
              <w:t>"</w:t>
            </w:r>
            <w:r>
              <w:rPr>
                <w:rFonts w:ascii="Consolas" w:eastAsiaTheme="minorEastAsia" w:hAnsi="Consolas" w:cs="Consolas"/>
                <w:bCs w:val="0"/>
                <w:color w:val="000000"/>
                <w:sz w:val="20"/>
                <w:szCs w:val="20"/>
                <w:shd w:val="clear" w:color="auto" w:fill="E8F2FE"/>
              </w:rPr>
              <w:t>);</w:t>
            </w:r>
          </w:p>
        </w:tc>
      </w:tr>
    </w:tbl>
    <w:p w14:paraId="3F489ED5" w14:textId="7E2FF530" w:rsidR="003102CD" w:rsidRDefault="006739EB" w:rsidP="003102CD">
      <w:pPr>
        <w:ind w:firstLine="420"/>
      </w:pPr>
      <w:r>
        <w:rPr>
          <w:rFonts w:hint="eastAsia"/>
        </w:rPr>
        <w:t>所有</w:t>
      </w:r>
      <w:r w:rsidR="0066079B">
        <w:rPr>
          <w:rFonts w:hint="eastAsia"/>
        </w:rPr>
        <w:t>构造方法，都是调用下面这个方法。</w:t>
      </w:r>
    </w:p>
    <w:tbl>
      <w:tblPr>
        <w:tblStyle w:val="ab"/>
        <w:tblW w:w="0" w:type="auto"/>
        <w:tblLook w:val="04A0" w:firstRow="1" w:lastRow="0" w:firstColumn="1" w:lastColumn="0" w:noHBand="0" w:noVBand="1"/>
      </w:tblPr>
      <w:tblGrid>
        <w:gridCol w:w="8296"/>
      </w:tblGrid>
      <w:tr w:rsidR="006739EB" w14:paraId="0967E193" w14:textId="77777777" w:rsidTr="006739EB">
        <w:tc>
          <w:tcPr>
            <w:tcW w:w="8296" w:type="dxa"/>
          </w:tcPr>
          <w:p w14:paraId="47616FCA" w14:textId="77777777" w:rsidR="006739EB" w:rsidRDefault="006739EB" w:rsidP="006739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ClassPathXmlApplicationContext</w:t>
            </w:r>
            <w:proofErr w:type="spellEnd"/>
            <w:r>
              <w:rPr>
                <w:rFonts w:ascii="Consolas" w:eastAsiaTheme="minorEastAsia" w:hAnsi="Consolas" w:cs="Consolas"/>
                <w:bCs w:val="0"/>
                <w:color w:val="000000"/>
                <w:sz w:val="20"/>
                <w:szCs w:val="20"/>
              </w:rPr>
              <w:t>(</w:t>
            </w:r>
            <w:proofErr w:type="gramEnd"/>
          </w:p>
          <w:p w14:paraId="000A67E3" w14:textId="77777777" w:rsidR="006739EB" w:rsidRDefault="006739EB" w:rsidP="006739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String[</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configLocations</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refresh</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46464"/>
                <w:sz w:val="20"/>
                <w:szCs w:val="20"/>
              </w:rPr>
              <w:t>@Nullable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ApplicationContext</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parent</w:t>
            </w:r>
            <w:r>
              <w:rPr>
                <w:rFonts w:ascii="Consolas" w:eastAsiaTheme="minorEastAsia" w:hAnsi="Consolas" w:cs="Consolas"/>
                <w:bCs w:val="0"/>
                <w:color w:val="000000"/>
                <w:sz w:val="20"/>
                <w:szCs w:val="20"/>
              </w:rPr>
              <w:t>)</w:t>
            </w:r>
          </w:p>
          <w:p w14:paraId="2A40183A" w14:textId="77777777" w:rsidR="006739EB" w:rsidRDefault="006739EB" w:rsidP="006739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BeansException</w:t>
            </w:r>
            <w:proofErr w:type="spellEnd"/>
            <w:r>
              <w:rPr>
                <w:rFonts w:ascii="Consolas" w:eastAsiaTheme="minorEastAsia" w:hAnsi="Consolas" w:cs="Consolas"/>
                <w:bCs w:val="0"/>
                <w:color w:val="000000"/>
                <w:sz w:val="20"/>
                <w:szCs w:val="20"/>
              </w:rPr>
              <w:t xml:space="preserve"> {</w:t>
            </w:r>
          </w:p>
          <w:p w14:paraId="77EE3BB7" w14:textId="77777777" w:rsidR="006739EB" w:rsidRDefault="006739EB" w:rsidP="006739EB">
            <w:pPr>
              <w:autoSpaceDE w:val="0"/>
              <w:autoSpaceDN w:val="0"/>
              <w:adjustRightInd w:val="0"/>
              <w:ind w:firstLineChars="0" w:firstLine="0"/>
              <w:jc w:val="left"/>
              <w:rPr>
                <w:rFonts w:ascii="Consolas" w:eastAsiaTheme="minorEastAsia" w:hAnsi="Consolas" w:cs="Consolas"/>
                <w:bCs w:val="0"/>
                <w:sz w:val="20"/>
                <w:szCs w:val="20"/>
              </w:rPr>
            </w:pPr>
          </w:p>
          <w:p w14:paraId="0975D05F" w14:textId="77777777" w:rsidR="006739EB" w:rsidRDefault="006739EB" w:rsidP="006739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super</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parent</w:t>
            </w:r>
            <w:r>
              <w:rPr>
                <w:rFonts w:ascii="Consolas" w:eastAsiaTheme="minorEastAsia" w:hAnsi="Consolas" w:cs="Consolas"/>
                <w:bCs w:val="0"/>
                <w:color w:val="000000"/>
                <w:sz w:val="20"/>
                <w:szCs w:val="20"/>
              </w:rPr>
              <w:t>);</w:t>
            </w:r>
          </w:p>
          <w:p w14:paraId="07C78DC7" w14:textId="0165A8FD" w:rsidR="006739EB" w:rsidRDefault="006739EB" w:rsidP="006739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setConfigLocations</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configLocations</w:t>
            </w:r>
            <w:proofErr w:type="spellEnd"/>
            <w:r>
              <w:rPr>
                <w:rFonts w:ascii="Consolas" w:eastAsiaTheme="minorEastAsia" w:hAnsi="Consolas" w:cs="Consolas"/>
                <w:bCs w:val="0"/>
                <w:color w:val="000000"/>
                <w:sz w:val="20"/>
                <w:szCs w:val="20"/>
              </w:rPr>
              <w:t>);</w:t>
            </w:r>
            <w:r w:rsidR="001751AC">
              <w:rPr>
                <w:rFonts w:ascii="Consolas" w:eastAsiaTheme="minorEastAsia" w:hAnsi="Consolas" w:cs="Consolas"/>
                <w:bCs w:val="0"/>
                <w:color w:val="000000"/>
                <w:sz w:val="20"/>
                <w:szCs w:val="20"/>
              </w:rPr>
              <w:t xml:space="preserve"> //</w:t>
            </w:r>
            <w:r w:rsidR="001751AC">
              <w:rPr>
                <w:rFonts w:ascii="Consolas" w:eastAsiaTheme="minorEastAsia" w:hAnsi="Consolas" w:cs="Consolas" w:hint="eastAsia"/>
                <w:bCs w:val="0"/>
                <w:color w:val="000000"/>
                <w:sz w:val="20"/>
                <w:szCs w:val="20"/>
              </w:rPr>
              <w:t>设置配置文件的位置</w:t>
            </w:r>
          </w:p>
          <w:p w14:paraId="0D96C6CA" w14:textId="195C176C" w:rsidR="006739EB" w:rsidRDefault="006739EB" w:rsidP="006739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refresh</w:t>
            </w:r>
            <w:r>
              <w:rPr>
                <w:rFonts w:ascii="Consolas" w:eastAsiaTheme="minorEastAsia" w:hAnsi="Consolas" w:cs="Consolas"/>
                <w:bCs w:val="0"/>
                <w:color w:val="000000"/>
                <w:sz w:val="20"/>
                <w:szCs w:val="20"/>
              </w:rPr>
              <w:t>) {</w:t>
            </w:r>
            <w:r w:rsidR="00B4737E">
              <w:rPr>
                <w:rFonts w:ascii="Consolas" w:eastAsiaTheme="minorEastAsia" w:hAnsi="Consolas" w:cs="Consolas"/>
                <w:bCs w:val="0"/>
                <w:color w:val="000000"/>
                <w:sz w:val="20"/>
                <w:szCs w:val="20"/>
              </w:rPr>
              <w:t xml:space="preserve"> </w:t>
            </w:r>
          </w:p>
          <w:p w14:paraId="6C54EF66" w14:textId="1290872D" w:rsidR="006739EB" w:rsidRDefault="006739EB" w:rsidP="006739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refresh();</w:t>
            </w:r>
            <w:r w:rsidR="001641B9">
              <w:rPr>
                <w:rFonts w:ascii="Consolas" w:eastAsiaTheme="minorEastAsia" w:hAnsi="Consolas" w:cs="Consolas"/>
                <w:bCs w:val="0"/>
                <w:color w:val="000000"/>
                <w:sz w:val="20"/>
                <w:szCs w:val="20"/>
              </w:rPr>
              <w:t>//</w:t>
            </w:r>
            <w:r w:rsidR="001641B9">
              <w:rPr>
                <w:rFonts w:ascii="Consolas" w:eastAsiaTheme="minorEastAsia" w:hAnsi="Consolas" w:cs="Consolas" w:hint="eastAsia"/>
                <w:bCs w:val="0"/>
                <w:color w:val="000000"/>
                <w:sz w:val="20"/>
                <w:szCs w:val="20"/>
              </w:rPr>
              <w:t>对象创建，所有单实例</w:t>
            </w:r>
            <w:proofErr w:type="spellStart"/>
            <w:r w:rsidR="001641B9">
              <w:rPr>
                <w:rFonts w:ascii="Consolas" w:eastAsiaTheme="minorEastAsia" w:hAnsi="Consolas" w:cs="Consolas" w:hint="eastAsia"/>
                <w:bCs w:val="0"/>
                <w:color w:val="000000"/>
                <w:sz w:val="20"/>
                <w:szCs w:val="20"/>
              </w:rPr>
              <w:t>bena</w:t>
            </w:r>
            <w:proofErr w:type="spellEnd"/>
            <w:r w:rsidR="001641B9">
              <w:rPr>
                <w:rFonts w:ascii="Consolas" w:eastAsiaTheme="minorEastAsia" w:hAnsi="Consolas" w:cs="Consolas" w:hint="eastAsia"/>
                <w:bCs w:val="0"/>
                <w:color w:val="000000"/>
                <w:sz w:val="20"/>
                <w:szCs w:val="20"/>
              </w:rPr>
              <w:t>创建</w:t>
            </w:r>
          </w:p>
          <w:p w14:paraId="117108DB" w14:textId="77777777" w:rsidR="006739EB" w:rsidRDefault="006739EB" w:rsidP="006739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1515CF4" w14:textId="386D6325" w:rsidR="006739EB" w:rsidRDefault="006739EB" w:rsidP="006739EB">
            <w:pPr>
              <w:ind w:firstLineChars="0" w:firstLine="0"/>
            </w:pPr>
            <w:r>
              <w:rPr>
                <w:rFonts w:ascii="Consolas" w:eastAsiaTheme="minorEastAsia" w:hAnsi="Consolas" w:cs="Consolas"/>
                <w:bCs w:val="0"/>
                <w:color w:val="000000"/>
                <w:sz w:val="20"/>
                <w:szCs w:val="20"/>
              </w:rPr>
              <w:tab/>
              <w:t>}</w:t>
            </w:r>
          </w:p>
        </w:tc>
      </w:tr>
    </w:tbl>
    <w:p w14:paraId="41500EF0" w14:textId="29CCACDF" w:rsidR="006739EB" w:rsidRDefault="006739EB" w:rsidP="003102CD">
      <w:pPr>
        <w:ind w:firstLine="420"/>
      </w:pPr>
    </w:p>
    <w:p w14:paraId="2C10B58A" w14:textId="18113066" w:rsidR="00554839" w:rsidRDefault="00554839" w:rsidP="003102CD">
      <w:pPr>
        <w:ind w:firstLine="420"/>
      </w:pPr>
    </w:p>
    <w:tbl>
      <w:tblPr>
        <w:tblStyle w:val="ab"/>
        <w:tblW w:w="0" w:type="auto"/>
        <w:tblLook w:val="04A0" w:firstRow="1" w:lastRow="0" w:firstColumn="1" w:lastColumn="0" w:noHBand="0" w:noVBand="1"/>
      </w:tblPr>
      <w:tblGrid>
        <w:gridCol w:w="8296"/>
      </w:tblGrid>
      <w:tr w:rsidR="00554839" w14:paraId="5A65438C" w14:textId="77777777" w:rsidTr="00554839">
        <w:tc>
          <w:tcPr>
            <w:tcW w:w="8296" w:type="dxa"/>
          </w:tcPr>
          <w:p w14:paraId="682890DA"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646464"/>
                <w:sz w:val="18"/>
                <w:szCs w:val="20"/>
              </w:rPr>
              <w:t>@Override</w:t>
            </w:r>
          </w:p>
          <w:p w14:paraId="7749DAE0"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
                <w:color w:val="7F0055"/>
                <w:sz w:val="18"/>
                <w:szCs w:val="20"/>
              </w:rPr>
              <w:t>public</w:t>
            </w:r>
            <w:r w:rsidRPr="00B53BF4">
              <w:rPr>
                <w:rFonts w:ascii="Consolas" w:eastAsiaTheme="minorEastAsia" w:hAnsi="Consolas" w:cs="Consolas"/>
                <w:bCs w:val="0"/>
                <w:color w:val="000000"/>
                <w:sz w:val="18"/>
                <w:szCs w:val="20"/>
              </w:rPr>
              <w:t xml:space="preserve"> </w:t>
            </w:r>
            <w:r w:rsidRPr="00B53BF4">
              <w:rPr>
                <w:rFonts w:ascii="Consolas" w:eastAsiaTheme="minorEastAsia" w:hAnsi="Consolas" w:cs="Consolas"/>
                <w:b/>
                <w:color w:val="7F0055"/>
                <w:sz w:val="18"/>
                <w:szCs w:val="20"/>
              </w:rPr>
              <w:t>void</w:t>
            </w:r>
            <w:r w:rsidRPr="00B53BF4">
              <w:rPr>
                <w:rFonts w:ascii="Consolas" w:eastAsiaTheme="minorEastAsia" w:hAnsi="Consolas" w:cs="Consolas"/>
                <w:bCs w:val="0"/>
                <w:color w:val="000000"/>
                <w:sz w:val="18"/>
                <w:szCs w:val="20"/>
              </w:rPr>
              <w:t xml:space="preserve"> </w:t>
            </w:r>
            <w:proofErr w:type="gramStart"/>
            <w:r w:rsidRPr="00B53BF4">
              <w:rPr>
                <w:rFonts w:ascii="Consolas" w:eastAsiaTheme="minorEastAsia" w:hAnsi="Consolas" w:cs="Consolas"/>
                <w:bCs w:val="0"/>
                <w:color w:val="000000"/>
                <w:sz w:val="18"/>
                <w:szCs w:val="20"/>
              </w:rPr>
              <w:t>refresh(</w:t>
            </w:r>
            <w:proofErr w:type="gramEnd"/>
            <w:r w:rsidRPr="00B53BF4">
              <w:rPr>
                <w:rFonts w:ascii="Consolas" w:eastAsiaTheme="minorEastAsia" w:hAnsi="Consolas" w:cs="Consolas"/>
                <w:bCs w:val="0"/>
                <w:color w:val="000000"/>
                <w:sz w:val="18"/>
                <w:szCs w:val="20"/>
              </w:rPr>
              <w:t xml:space="preserve">) </w:t>
            </w:r>
            <w:r w:rsidRPr="00B53BF4">
              <w:rPr>
                <w:rFonts w:ascii="Consolas" w:eastAsiaTheme="minorEastAsia" w:hAnsi="Consolas" w:cs="Consolas"/>
                <w:b/>
                <w:color w:val="7F0055"/>
                <w:sz w:val="18"/>
                <w:szCs w:val="20"/>
              </w:rPr>
              <w:t>throws</w:t>
            </w:r>
            <w:r w:rsidRPr="00B53BF4">
              <w:rPr>
                <w:rFonts w:ascii="Consolas" w:eastAsiaTheme="minorEastAsia" w:hAnsi="Consolas" w:cs="Consolas"/>
                <w:bCs w:val="0"/>
                <w:color w:val="000000"/>
                <w:sz w:val="18"/>
                <w:szCs w:val="20"/>
              </w:rPr>
              <w:t xml:space="preserve"> </w:t>
            </w:r>
            <w:proofErr w:type="spellStart"/>
            <w:r w:rsidRPr="00B53BF4">
              <w:rPr>
                <w:rFonts w:ascii="Consolas" w:eastAsiaTheme="minorEastAsia" w:hAnsi="Consolas" w:cs="Consolas"/>
                <w:bCs w:val="0"/>
                <w:color w:val="000000"/>
                <w:sz w:val="18"/>
                <w:szCs w:val="20"/>
              </w:rPr>
              <w:t>BeansException</w:t>
            </w:r>
            <w:proofErr w:type="spellEnd"/>
            <w:r w:rsidRPr="00B53BF4">
              <w:rPr>
                <w:rFonts w:ascii="Consolas" w:eastAsiaTheme="minorEastAsia" w:hAnsi="Consolas" w:cs="Consolas"/>
                <w:bCs w:val="0"/>
                <w:color w:val="000000"/>
                <w:sz w:val="18"/>
                <w:szCs w:val="20"/>
              </w:rPr>
              <w:t xml:space="preserve">, </w:t>
            </w:r>
            <w:proofErr w:type="spellStart"/>
            <w:r w:rsidRPr="00B53BF4">
              <w:rPr>
                <w:rFonts w:ascii="Consolas" w:eastAsiaTheme="minorEastAsia" w:hAnsi="Consolas" w:cs="Consolas"/>
                <w:bCs w:val="0"/>
                <w:color w:val="000000"/>
                <w:sz w:val="18"/>
                <w:szCs w:val="20"/>
              </w:rPr>
              <w:t>IllegalStateException</w:t>
            </w:r>
            <w:proofErr w:type="spellEnd"/>
            <w:r w:rsidRPr="00B53BF4">
              <w:rPr>
                <w:rFonts w:ascii="Consolas" w:eastAsiaTheme="minorEastAsia" w:hAnsi="Consolas" w:cs="Consolas"/>
                <w:bCs w:val="0"/>
                <w:color w:val="000000"/>
                <w:sz w:val="18"/>
                <w:szCs w:val="20"/>
              </w:rPr>
              <w:t xml:space="preserve"> {</w:t>
            </w:r>
          </w:p>
          <w:p w14:paraId="675EC1DA" w14:textId="03AD7565"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
                <w:color w:val="7F0055"/>
                <w:sz w:val="18"/>
                <w:szCs w:val="20"/>
              </w:rPr>
              <w:t>synchronized</w:t>
            </w:r>
            <w:r w:rsidRPr="00B53BF4">
              <w:rPr>
                <w:rFonts w:ascii="Consolas" w:eastAsiaTheme="minorEastAsia" w:hAnsi="Consolas" w:cs="Consolas"/>
                <w:bCs w:val="0"/>
                <w:color w:val="000000"/>
                <w:sz w:val="18"/>
                <w:szCs w:val="20"/>
              </w:rPr>
              <w:t xml:space="preserve"> (</w:t>
            </w:r>
            <w:proofErr w:type="spellStart"/>
            <w:r w:rsidRPr="00B53BF4">
              <w:rPr>
                <w:rFonts w:ascii="Consolas" w:eastAsiaTheme="minorEastAsia" w:hAnsi="Consolas" w:cs="Consolas"/>
                <w:b/>
                <w:color w:val="7F0055"/>
                <w:sz w:val="18"/>
                <w:szCs w:val="20"/>
              </w:rPr>
              <w:t>this</w:t>
            </w:r>
            <w:r w:rsidRPr="00B53BF4">
              <w:rPr>
                <w:rFonts w:ascii="Consolas" w:eastAsiaTheme="minorEastAsia" w:hAnsi="Consolas" w:cs="Consolas"/>
                <w:bCs w:val="0"/>
                <w:color w:val="000000"/>
                <w:sz w:val="18"/>
                <w:szCs w:val="20"/>
              </w:rPr>
              <w:t>.</w:t>
            </w:r>
            <w:r w:rsidRPr="00B53BF4">
              <w:rPr>
                <w:rFonts w:ascii="Consolas" w:eastAsiaTheme="minorEastAsia" w:hAnsi="Consolas" w:cs="Consolas"/>
                <w:bCs w:val="0"/>
                <w:color w:val="0000C0"/>
                <w:sz w:val="18"/>
                <w:szCs w:val="20"/>
              </w:rPr>
              <w:t>startupShutdownMonitor</w:t>
            </w:r>
            <w:proofErr w:type="spellEnd"/>
            <w:r w:rsidRPr="00B53BF4">
              <w:rPr>
                <w:rFonts w:ascii="Consolas" w:eastAsiaTheme="minorEastAsia" w:hAnsi="Consolas" w:cs="Consolas"/>
                <w:bCs w:val="0"/>
                <w:color w:val="000000"/>
                <w:sz w:val="18"/>
                <w:szCs w:val="20"/>
              </w:rPr>
              <w:t>) {</w:t>
            </w:r>
            <w:r w:rsidR="00B53BF4">
              <w:rPr>
                <w:rFonts w:ascii="Consolas" w:eastAsiaTheme="minorEastAsia" w:hAnsi="Consolas" w:cs="Consolas"/>
                <w:bCs w:val="0"/>
                <w:color w:val="000000"/>
                <w:sz w:val="18"/>
                <w:szCs w:val="20"/>
              </w:rPr>
              <w:t xml:space="preserve"> //</w:t>
            </w:r>
            <w:r w:rsidR="00A002F5">
              <w:rPr>
                <w:rFonts w:ascii="Consolas" w:eastAsiaTheme="minorEastAsia" w:hAnsi="Consolas" w:cs="Consolas" w:hint="eastAsia"/>
                <w:bCs w:val="0"/>
                <w:color w:val="000000"/>
                <w:sz w:val="18"/>
                <w:szCs w:val="20"/>
              </w:rPr>
              <w:t>保证单实例</w:t>
            </w:r>
          </w:p>
          <w:p w14:paraId="393FB96A"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3F7F5F"/>
                <w:sz w:val="18"/>
                <w:szCs w:val="20"/>
              </w:rPr>
              <w:t>// Prepare this context for refreshing.</w:t>
            </w:r>
          </w:p>
          <w:p w14:paraId="5CB8DC97"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proofErr w:type="gramStart"/>
            <w:r w:rsidRPr="00B53BF4">
              <w:rPr>
                <w:rFonts w:ascii="Consolas" w:eastAsiaTheme="minorEastAsia" w:hAnsi="Consolas" w:cs="Consolas"/>
                <w:bCs w:val="0"/>
                <w:color w:val="000000"/>
                <w:sz w:val="18"/>
                <w:szCs w:val="20"/>
              </w:rPr>
              <w:t>prepareRefresh</w:t>
            </w:r>
            <w:proofErr w:type="spellEnd"/>
            <w:r w:rsidRPr="00B53BF4">
              <w:rPr>
                <w:rFonts w:ascii="Consolas" w:eastAsiaTheme="minorEastAsia" w:hAnsi="Consolas" w:cs="Consolas"/>
                <w:bCs w:val="0"/>
                <w:color w:val="000000"/>
                <w:sz w:val="18"/>
                <w:szCs w:val="20"/>
              </w:rPr>
              <w:t>(</w:t>
            </w:r>
            <w:proofErr w:type="gramEnd"/>
            <w:r w:rsidRPr="00B53BF4">
              <w:rPr>
                <w:rFonts w:ascii="Consolas" w:eastAsiaTheme="minorEastAsia" w:hAnsi="Consolas" w:cs="Consolas"/>
                <w:bCs w:val="0"/>
                <w:color w:val="000000"/>
                <w:sz w:val="18"/>
                <w:szCs w:val="20"/>
              </w:rPr>
              <w:t>);</w:t>
            </w:r>
          </w:p>
          <w:p w14:paraId="3AF378D4"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p>
          <w:p w14:paraId="296F2D0A" w14:textId="043AD025"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D73B7F">
              <w:rPr>
                <w:rFonts w:ascii="Consolas" w:eastAsiaTheme="minorEastAsia" w:hAnsi="Consolas" w:cs="Consolas"/>
                <w:bCs w:val="0"/>
                <w:color w:val="FF0000"/>
                <w:sz w:val="18"/>
                <w:szCs w:val="20"/>
              </w:rPr>
              <w:tab/>
            </w:r>
            <w:r w:rsidR="00D73B7F" w:rsidRPr="00D73B7F">
              <w:rPr>
                <w:rFonts w:ascii="Consolas" w:eastAsiaTheme="minorEastAsia" w:hAnsi="Consolas" w:cs="Consolas" w:hint="eastAsia"/>
                <w:bCs w:val="0"/>
                <w:color w:val="FF0000"/>
                <w:sz w:val="18"/>
                <w:szCs w:val="20"/>
              </w:rPr>
              <w:t>/</w:t>
            </w:r>
            <w:r w:rsidR="00D73B7F" w:rsidRPr="00D73B7F">
              <w:rPr>
                <w:rFonts w:ascii="Consolas" w:eastAsiaTheme="minorEastAsia" w:hAnsi="Consolas" w:cs="Consolas"/>
                <w:bCs w:val="0"/>
                <w:color w:val="FF0000"/>
                <w:sz w:val="18"/>
                <w:szCs w:val="20"/>
              </w:rPr>
              <w:t>/spring</w:t>
            </w:r>
            <w:r w:rsidR="00D73B7F" w:rsidRPr="00D73B7F">
              <w:rPr>
                <w:rFonts w:ascii="Consolas" w:eastAsiaTheme="minorEastAsia" w:hAnsi="Consolas" w:cs="Consolas" w:hint="eastAsia"/>
                <w:bCs w:val="0"/>
                <w:color w:val="FF0000"/>
                <w:sz w:val="18"/>
                <w:szCs w:val="20"/>
              </w:rPr>
              <w:t>解析</w:t>
            </w:r>
            <w:r w:rsidR="00D73B7F" w:rsidRPr="00D73B7F">
              <w:rPr>
                <w:rFonts w:ascii="Consolas" w:eastAsiaTheme="minorEastAsia" w:hAnsi="Consolas" w:cs="Consolas" w:hint="eastAsia"/>
                <w:bCs w:val="0"/>
                <w:color w:val="FF0000"/>
                <w:sz w:val="18"/>
                <w:szCs w:val="20"/>
              </w:rPr>
              <w:t>xml</w:t>
            </w:r>
            <w:r w:rsidR="00D73B7F" w:rsidRPr="00D73B7F">
              <w:rPr>
                <w:rFonts w:ascii="Consolas" w:eastAsiaTheme="minorEastAsia" w:hAnsi="Consolas" w:cs="Consolas" w:hint="eastAsia"/>
                <w:bCs w:val="0"/>
                <w:color w:val="FF0000"/>
                <w:sz w:val="18"/>
                <w:szCs w:val="20"/>
              </w:rPr>
              <w:t>文件，</w:t>
            </w:r>
            <w:r w:rsidR="009272E5">
              <w:rPr>
                <w:rFonts w:ascii="Consolas" w:eastAsiaTheme="minorEastAsia" w:hAnsi="Consolas" w:cs="Consolas" w:hint="eastAsia"/>
                <w:bCs w:val="0"/>
                <w:color w:val="FF0000"/>
                <w:sz w:val="18"/>
                <w:szCs w:val="20"/>
              </w:rPr>
              <w:t>并将信息保存起来</w:t>
            </w:r>
          </w:p>
          <w:p w14:paraId="5C41CF7E" w14:textId="0D631ADF" w:rsidR="00224F74" w:rsidRPr="00224F74" w:rsidRDefault="00554839" w:rsidP="00A002F5">
            <w:pPr>
              <w:autoSpaceDE w:val="0"/>
              <w:autoSpaceDN w:val="0"/>
              <w:adjustRightInd w:val="0"/>
              <w:ind w:firstLineChars="0" w:firstLine="0"/>
              <w:jc w:val="left"/>
              <w:rPr>
                <w:rFonts w:ascii="Consolas" w:eastAsiaTheme="minorEastAsia" w:hAnsi="Consolas" w:cs="Consolas"/>
                <w:bCs w:val="0"/>
                <w:color w:val="00000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r w:rsidRPr="00B53BF4">
              <w:rPr>
                <w:rFonts w:ascii="Consolas" w:eastAsiaTheme="minorEastAsia" w:hAnsi="Consolas" w:cs="Consolas"/>
                <w:bCs w:val="0"/>
                <w:color w:val="000000"/>
                <w:sz w:val="18"/>
                <w:szCs w:val="20"/>
              </w:rPr>
              <w:t>ConfigurableListableBeanFactory</w:t>
            </w:r>
            <w:proofErr w:type="spellEnd"/>
            <w:r w:rsidRPr="00B53BF4">
              <w:rPr>
                <w:rFonts w:ascii="Consolas" w:eastAsiaTheme="minorEastAsia" w:hAnsi="Consolas" w:cs="Consolas"/>
                <w:bCs w:val="0"/>
                <w:color w:val="000000"/>
                <w:sz w:val="18"/>
                <w:szCs w:val="20"/>
              </w:rPr>
              <w:t xml:space="preserve"> </w:t>
            </w:r>
            <w:proofErr w:type="spellStart"/>
            <w:r w:rsidRPr="00B53BF4">
              <w:rPr>
                <w:rFonts w:ascii="Consolas" w:eastAsiaTheme="minorEastAsia" w:hAnsi="Consolas" w:cs="Consolas"/>
                <w:bCs w:val="0"/>
                <w:color w:val="6A3E3E"/>
                <w:sz w:val="18"/>
                <w:szCs w:val="20"/>
              </w:rPr>
              <w:t>beanFactory</w:t>
            </w:r>
            <w:proofErr w:type="spellEnd"/>
            <w:r w:rsidRPr="00B53BF4">
              <w:rPr>
                <w:rFonts w:ascii="Consolas" w:eastAsiaTheme="minorEastAsia" w:hAnsi="Consolas" w:cs="Consolas"/>
                <w:bCs w:val="0"/>
                <w:color w:val="000000"/>
                <w:sz w:val="18"/>
                <w:szCs w:val="20"/>
              </w:rPr>
              <w:t xml:space="preserve"> = </w:t>
            </w:r>
            <w:proofErr w:type="spellStart"/>
            <w:proofErr w:type="gramStart"/>
            <w:r w:rsidRPr="00B53BF4">
              <w:rPr>
                <w:rFonts w:ascii="Consolas" w:eastAsiaTheme="minorEastAsia" w:hAnsi="Consolas" w:cs="Consolas"/>
                <w:bCs w:val="0"/>
                <w:color w:val="000000"/>
                <w:sz w:val="18"/>
                <w:szCs w:val="20"/>
              </w:rPr>
              <w:t>obtainFreshBeanFactory</w:t>
            </w:r>
            <w:proofErr w:type="spellEnd"/>
            <w:r w:rsidRPr="00B53BF4">
              <w:rPr>
                <w:rFonts w:ascii="Consolas" w:eastAsiaTheme="minorEastAsia" w:hAnsi="Consolas" w:cs="Consolas"/>
                <w:bCs w:val="0"/>
                <w:color w:val="000000"/>
                <w:sz w:val="18"/>
                <w:szCs w:val="20"/>
              </w:rPr>
              <w:t>(</w:t>
            </w:r>
            <w:proofErr w:type="gramEnd"/>
            <w:r w:rsidRPr="00B53BF4">
              <w:rPr>
                <w:rFonts w:ascii="Consolas" w:eastAsiaTheme="minorEastAsia" w:hAnsi="Consolas" w:cs="Consolas"/>
                <w:bCs w:val="0"/>
                <w:color w:val="000000"/>
                <w:sz w:val="18"/>
                <w:szCs w:val="20"/>
              </w:rPr>
              <w:t>);</w:t>
            </w:r>
            <w:r w:rsidR="00860F71">
              <w:rPr>
                <w:rFonts w:ascii="Consolas" w:eastAsiaTheme="minorEastAsia" w:hAnsi="Consolas" w:cs="Consolas"/>
                <w:bCs w:val="0"/>
                <w:color w:val="000000"/>
                <w:sz w:val="18"/>
                <w:szCs w:val="20"/>
              </w:rPr>
              <w:t xml:space="preserve"> //</w:t>
            </w:r>
          </w:p>
          <w:p w14:paraId="3D205502" w14:textId="6326E225"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r w:rsidRPr="00B53BF4">
              <w:rPr>
                <w:rFonts w:ascii="Consolas" w:eastAsiaTheme="minorEastAsia" w:hAnsi="Consolas" w:cs="Consolas"/>
                <w:bCs w:val="0"/>
                <w:color w:val="000000"/>
                <w:sz w:val="18"/>
                <w:szCs w:val="20"/>
              </w:rPr>
              <w:t>prepareBeanFactory</w:t>
            </w:r>
            <w:proofErr w:type="spellEnd"/>
            <w:r w:rsidRPr="00B53BF4">
              <w:rPr>
                <w:rFonts w:ascii="Consolas" w:eastAsiaTheme="minorEastAsia" w:hAnsi="Consolas" w:cs="Consolas"/>
                <w:bCs w:val="0"/>
                <w:color w:val="000000"/>
                <w:sz w:val="18"/>
                <w:szCs w:val="20"/>
              </w:rPr>
              <w:t>(</w:t>
            </w:r>
            <w:proofErr w:type="spellStart"/>
            <w:r w:rsidRPr="00B53BF4">
              <w:rPr>
                <w:rFonts w:ascii="Consolas" w:eastAsiaTheme="minorEastAsia" w:hAnsi="Consolas" w:cs="Consolas"/>
                <w:bCs w:val="0"/>
                <w:color w:val="6A3E3E"/>
                <w:sz w:val="18"/>
                <w:szCs w:val="20"/>
              </w:rPr>
              <w:t>beanFactory</w:t>
            </w:r>
            <w:proofErr w:type="spellEnd"/>
            <w:r w:rsidRPr="00B53BF4">
              <w:rPr>
                <w:rFonts w:ascii="Consolas" w:eastAsiaTheme="minorEastAsia" w:hAnsi="Consolas" w:cs="Consolas"/>
                <w:bCs w:val="0"/>
                <w:color w:val="000000"/>
                <w:sz w:val="18"/>
                <w:szCs w:val="20"/>
              </w:rPr>
              <w:t>);</w:t>
            </w:r>
          </w:p>
          <w:p w14:paraId="1C69FF67"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
                <w:color w:val="7F0055"/>
                <w:sz w:val="18"/>
                <w:szCs w:val="20"/>
              </w:rPr>
              <w:t>try</w:t>
            </w:r>
            <w:r w:rsidRPr="00B53BF4">
              <w:rPr>
                <w:rFonts w:ascii="Consolas" w:eastAsiaTheme="minorEastAsia" w:hAnsi="Consolas" w:cs="Consolas"/>
                <w:bCs w:val="0"/>
                <w:color w:val="000000"/>
                <w:sz w:val="18"/>
                <w:szCs w:val="20"/>
              </w:rPr>
              <w:t xml:space="preserve"> {</w:t>
            </w:r>
          </w:p>
          <w:p w14:paraId="72DE74A3"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r w:rsidRPr="00B53BF4">
              <w:rPr>
                <w:rFonts w:ascii="Consolas" w:eastAsiaTheme="minorEastAsia" w:hAnsi="Consolas" w:cs="Consolas"/>
                <w:bCs w:val="0"/>
                <w:color w:val="000000"/>
                <w:sz w:val="18"/>
                <w:szCs w:val="20"/>
              </w:rPr>
              <w:t>postProcessBeanFactory</w:t>
            </w:r>
            <w:proofErr w:type="spellEnd"/>
            <w:r w:rsidRPr="00B53BF4">
              <w:rPr>
                <w:rFonts w:ascii="Consolas" w:eastAsiaTheme="minorEastAsia" w:hAnsi="Consolas" w:cs="Consolas"/>
                <w:bCs w:val="0"/>
                <w:color w:val="000000"/>
                <w:sz w:val="18"/>
                <w:szCs w:val="20"/>
              </w:rPr>
              <w:t>(</w:t>
            </w:r>
            <w:proofErr w:type="spellStart"/>
            <w:r w:rsidRPr="00B53BF4">
              <w:rPr>
                <w:rFonts w:ascii="Consolas" w:eastAsiaTheme="minorEastAsia" w:hAnsi="Consolas" w:cs="Consolas"/>
                <w:bCs w:val="0"/>
                <w:color w:val="6A3E3E"/>
                <w:sz w:val="18"/>
                <w:szCs w:val="20"/>
              </w:rPr>
              <w:t>beanFactory</w:t>
            </w:r>
            <w:proofErr w:type="spellEnd"/>
            <w:r w:rsidRPr="00B53BF4">
              <w:rPr>
                <w:rFonts w:ascii="Consolas" w:eastAsiaTheme="minorEastAsia" w:hAnsi="Consolas" w:cs="Consolas"/>
                <w:bCs w:val="0"/>
                <w:color w:val="000000"/>
                <w:sz w:val="18"/>
                <w:szCs w:val="20"/>
              </w:rPr>
              <w:t>);</w:t>
            </w:r>
          </w:p>
          <w:p w14:paraId="2B19D550" w14:textId="2E0A8972" w:rsidR="00554839" w:rsidRDefault="00554839" w:rsidP="00A002F5">
            <w:pPr>
              <w:autoSpaceDE w:val="0"/>
              <w:autoSpaceDN w:val="0"/>
              <w:adjustRightInd w:val="0"/>
              <w:ind w:firstLineChars="0" w:firstLine="0"/>
              <w:jc w:val="left"/>
              <w:rPr>
                <w:rFonts w:ascii="Consolas" w:eastAsiaTheme="minorEastAsia" w:hAnsi="Consolas" w:cs="Consolas"/>
                <w:bCs w:val="0"/>
                <w:color w:val="00000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r w:rsidRPr="00B53BF4">
              <w:rPr>
                <w:rFonts w:ascii="Consolas" w:eastAsiaTheme="minorEastAsia" w:hAnsi="Consolas" w:cs="Consolas"/>
                <w:bCs w:val="0"/>
                <w:color w:val="000000"/>
                <w:sz w:val="18"/>
                <w:szCs w:val="20"/>
              </w:rPr>
              <w:t>invokeBeanFactoryPostProcessors</w:t>
            </w:r>
            <w:proofErr w:type="spellEnd"/>
            <w:r w:rsidRPr="00B53BF4">
              <w:rPr>
                <w:rFonts w:ascii="Consolas" w:eastAsiaTheme="minorEastAsia" w:hAnsi="Consolas" w:cs="Consolas"/>
                <w:bCs w:val="0"/>
                <w:color w:val="000000"/>
                <w:sz w:val="18"/>
                <w:szCs w:val="20"/>
              </w:rPr>
              <w:t>(</w:t>
            </w:r>
            <w:proofErr w:type="spellStart"/>
            <w:r w:rsidRPr="00B53BF4">
              <w:rPr>
                <w:rFonts w:ascii="Consolas" w:eastAsiaTheme="minorEastAsia" w:hAnsi="Consolas" w:cs="Consolas"/>
                <w:bCs w:val="0"/>
                <w:color w:val="6A3E3E"/>
                <w:sz w:val="18"/>
                <w:szCs w:val="20"/>
              </w:rPr>
              <w:t>beanFactory</w:t>
            </w:r>
            <w:proofErr w:type="spellEnd"/>
            <w:r w:rsidRPr="00B53BF4">
              <w:rPr>
                <w:rFonts w:ascii="Consolas" w:eastAsiaTheme="minorEastAsia" w:hAnsi="Consolas" w:cs="Consolas"/>
                <w:bCs w:val="0"/>
                <w:color w:val="000000"/>
                <w:sz w:val="18"/>
                <w:szCs w:val="20"/>
              </w:rPr>
              <w:t>);</w:t>
            </w:r>
          </w:p>
          <w:p w14:paraId="6547A93D" w14:textId="15F37783" w:rsidR="00224F74" w:rsidRPr="00B53BF4" w:rsidRDefault="00224F74" w:rsidP="00A002F5">
            <w:pPr>
              <w:autoSpaceDE w:val="0"/>
              <w:autoSpaceDN w:val="0"/>
              <w:adjustRightInd w:val="0"/>
              <w:ind w:firstLineChars="0" w:firstLine="0"/>
              <w:jc w:val="left"/>
              <w:rPr>
                <w:rFonts w:ascii="Consolas" w:eastAsiaTheme="minorEastAsia" w:hAnsi="Consolas" w:cs="Consolas"/>
                <w:bCs w:val="0"/>
                <w:sz w:val="18"/>
                <w:szCs w:val="20"/>
              </w:rPr>
            </w:pPr>
            <w:r>
              <w:rPr>
                <w:rFonts w:ascii="Consolas" w:eastAsiaTheme="minorEastAsia" w:hAnsi="Consolas" w:cs="Consolas" w:hint="eastAsia"/>
                <w:bCs w:val="0"/>
                <w:color w:val="000000"/>
                <w:sz w:val="18"/>
                <w:szCs w:val="20"/>
              </w:rPr>
              <w:t xml:space="preserve"> </w:t>
            </w:r>
            <w:r>
              <w:rPr>
                <w:rFonts w:ascii="Consolas" w:eastAsiaTheme="minorEastAsia" w:hAnsi="Consolas" w:cs="Consolas"/>
                <w:bCs w:val="0"/>
                <w:color w:val="000000"/>
                <w:sz w:val="18"/>
                <w:szCs w:val="20"/>
              </w:rPr>
              <w:t xml:space="preserve">                 </w:t>
            </w:r>
            <w:r>
              <w:rPr>
                <w:rFonts w:ascii="Consolas" w:eastAsiaTheme="minorEastAsia" w:hAnsi="Consolas" w:cs="Consolas" w:hint="eastAsia"/>
                <w:bCs w:val="0"/>
                <w:color w:val="000000"/>
                <w:sz w:val="18"/>
                <w:szCs w:val="20"/>
              </w:rPr>
              <w:t>/</w:t>
            </w:r>
            <w:r>
              <w:rPr>
                <w:rFonts w:ascii="Consolas" w:eastAsiaTheme="minorEastAsia" w:hAnsi="Consolas" w:cs="Consolas"/>
                <w:bCs w:val="0"/>
                <w:color w:val="000000"/>
                <w:sz w:val="18"/>
                <w:szCs w:val="20"/>
              </w:rPr>
              <w:t>/</w:t>
            </w:r>
          </w:p>
          <w:p w14:paraId="7724B1CD" w14:textId="383C8F51" w:rsidR="00554839" w:rsidRDefault="00554839" w:rsidP="00A002F5">
            <w:pPr>
              <w:autoSpaceDE w:val="0"/>
              <w:autoSpaceDN w:val="0"/>
              <w:adjustRightInd w:val="0"/>
              <w:ind w:firstLineChars="0" w:firstLine="0"/>
              <w:jc w:val="left"/>
              <w:rPr>
                <w:rFonts w:ascii="Consolas" w:eastAsiaTheme="minorEastAsia" w:hAnsi="Consolas" w:cs="Consolas"/>
                <w:bCs w:val="0"/>
                <w:color w:val="00000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r w:rsidRPr="00B53BF4">
              <w:rPr>
                <w:rFonts w:ascii="Consolas" w:eastAsiaTheme="minorEastAsia" w:hAnsi="Consolas" w:cs="Consolas"/>
                <w:bCs w:val="0"/>
                <w:color w:val="000000"/>
                <w:sz w:val="18"/>
                <w:szCs w:val="20"/>
              </w:rPr>
              <w:t>registerBeanPostProcessors</w:t>
            </w:r>
            <w:proofErr w:type="spellEnd"/>
            <w:r w:rsidRPr="00B53BF4">
              <w:rPr>
                <w:rFonts w:ascii="Consolas" w:eastAsiaTheme="minorEastAsia" w:hAnsi="Consolas" w:cs="Consolas"/>
                <w:bCs w:val="0"/>
                <w:color w:val="000000"/>
                <w:sz w:val="18"/>
                <w:szCs w:val="20"/>
              </w:rPr>
              <w:t>(</w:t>
            </w:r>
            <w:proofErr w:type="spellStart"/>
            <w:r w:rsidRPr="00B53BF4">
              <w:rPr>
                <w:rFonts w:ascii="Consolas" w:eastAsiaTheme="minorEastAsia" w:hAnsi="Consolas" w:cs="Consolas"/>
                <w:bCs w:val="0"/>
                <w:color w:val="6A3E3E"/>
                <w:sz w:val="18"/>
                <w:szCs w:val="20"/>
              </w:rPr>
              <w:t>beanFactory</w:t>
            </w:r>
            <w:proofErr w:type="spellEnd"/>
            <w:r w:rsidRPr="00B53BF4">
              <w:rPr>
                <w:rFonts w:ascii="Consolas" w:eastAsiaTheme="minorEastAsia" w:hAnsi="Consolas" w:cs="Consolas"/>
                <w:bCs w:val="0"/>
                <w:color w:val="000000"/>
                <w:sz w:val="18"/>
                <w:szCs w:val="20"/>
              </w:rPr>
              <w:t>);</w:t>
            </w:r>
          </w:p>
          <w:p w14:paraId="0652EF25" w14:textId="130502CB" w:rsidR="00224F74" w:rsidRPr="00B53BF4" w:rsidRDefault="00224F74" w:rsidP="00A002F5">
            <w:pPr>
              <w:autoSpaceDE w:val="0"/>
              <w:autoSpaceDN w:val="0"/>
              <w:adjustRightInd w:val="0"/>
              <w:ind w:firstLineChars="0" w:firstLine="0"/>
              <w:jc w:val="left"/>
              <w:rPr>
                <w:rFonts w:ascii="Consolas" w:eastAsiaTheme="minorEastAsia" w:hAnsi="Consolas" w:cs="Consolas"/>
                <w:bCs w:val="0"/>
                <w:sz w:val="18"/>
                <w:szCs w:val="20"/>
              </w:rPr>
            </w:pPr>
            <w:r>
              <w:rPr>
                <w:rFonts w:ascii="Consolas" w:eastAsiaTheme="minorEastAsia" w:hAnsi="Consolas" w:cs="Consolas" w:hint="eastAsia"/>
                <w:bCs w:val="0"/>
                <w:sz w:val="18"/>
                <w:szCs w:val="20"/>
              </w:rPr>
              <w:t xml:space="preserve"> </w:t>
            </w:r>
            <w:r>
              <w:rPr>
                <w:rFonts w:ascii="Consolas" w:eastAsiaTheme="minorEastAsia" w:hAnsi="Consolas" w:cs="Consolas"/>
                <w:bCs w:val="0"/>
                <w:sz w:val="18"/>
                <w:szCs w:val="20"/>
              </w:rPr>
              <w:t xml:space="preserve">                  //</w:t>
            </w:r>
            <w:r>
              <w:rPr>
                <w:rFonts w:ascii="Consolas" w:eastAsiaTheme="minorEastAsia" w:hAnsi="Consolas" w:cs="Consolas" w:hint="eastAsia"/>
                <w:bCs w:val="0"/>
                <w:sz w:val="18"/>
                <w:szCs w:val="20"/>
              </w:rPr>
              <w:t>支持国际化功能</w:t>
            </w:r>
          </w:p>
          <w:p w14:paraId="21853B3A" w14:textId="4248E789" w:rsidR="00554839" w:rsidRDefault="00554839" w:rsidP="00A002F5">
            <w:pPr>
              <w:autoSpaceDE w:val="0"/>
              <w:autoSpaceDN w:val="0"/>
              <w:adjustRightInd w:val="0"/>
              <w:ind w:firstLineChars="0" w:firstLine="0"/>
              <w:jc w:val="left"/>
              <w:rPr>
                <w:rFonts w:ascii="Consolas" w:eastAsiaTheme="minorEastAsia" w:hAnsi="Consolas" w:cs="Consolas"/>
                <w:bCs w:val="0"/>
                <w:color w:val="00000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proofErr w:type="gramStart"/>
            <w:r w:rsidRPr="00B53BF4">
              <w:rPr>
                <w:rFonts w:ascii="Consolas" w:eastAsiaTheme="minorEastAsia" w:hAnsi="Consolas" w:cs="Consolas"/>
                <w:bCs w:val="0"/>
                <w:color w:val="000000"/>
                <w:sz w:val="18"/>
                <w:szCs w:val="20"/>
              </w:rPr>
              <w:t>initMessageSource</w:t>
            </w:r>
            <w:proofErr w:type="spellEnd"/>
            <w:r w:rsidRPr="00B53BF4">
              <w:rPr>
                <w:rFonts w:ascii="Consolas" w:eastAsiaTheme="minorEastAsia" w:hAnsi="Consolas" w:cs="Consolas"/>
                <w:bCs w:val="0"/>
                <w:color w:val="000000"/>
                <w:sz w:val="18"/>
                <w:szCs w:val="20"/>
              </w:rPr>
              <w:t>(</w:t>
            </w:r>
            <w:proofErr w:type="gramEnd"/>
            <w:r w:rsidRPr="00B53BF4">
              <w:rPr>
                <w:rFonts w:ascii="Consolas" w:eastAsiaTheme="minorEastAsia" w:hAnsi="Consolas" w:cs="Consolas"/>
                <w:bCs w:val="0"/>
                <w:color w:val="000000"/>
                <w:sz w:val="18"/>
                <w:szCs w:val="20"/>
              </w:rPr>
              <w:t>);</w:t>
            </w:r>
          </w:p>
          <w:p w14:paraId="6868A00B" w14:textId="2D00E703" w:rsidR="00554839" w:rsidRDefault="00554839" w:rsidP="00A002F5">
            <w:pPr>
              <w:autoSpaceDE w:val="0"/>
              <w:autoSpaceDN w:val="0"/>
              <w:adjustRightInd w:val="0"/>
              <w:ind w:firstLineChars="0" w:firstLine="0"/>
              <w:jc w:val="left"/>
              <w:rPr>
                <w:rFonts w:ascii="Consolas" w:eastAsiaTheme="minorEastAsia" w:hAnsi="Consolas" w:cs="Consolas"/>
                <w:bCs w:val="0"/>
                <w:color w:val="00000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proofErr w:type="gramStart"/>
            <w:r w:rsidRPr="00B53BF4">
              <w:rPr>
                <w:rFonts w:ascii="Consolas" w:eastAsiaTheme="minorEastAsia" w:hAnsi="Consolas" w:cs="Consolas"/>
                <w:bCs w:val="0"/>
                <w:color w:val="000000"/>
                <w:sz w:val="18"/>
                <w:szCs w:val="20"/>
              </w:rPr>
              <w:t>initApplicationEventMulticaster</w:t>
            </w:r>
            <w:proofErr w:type="spellEnd"/>
            <w:r w:rsidRPr="00B53BF4">
              <w:rPr>
                <w:rFonts w:ascii="Consolas" w:eastAsiaTheme="minorEastAsia" w:hAnsi="Consolas" w:cs="Consolas"/>
                <w:bCs w:val="0"/>
                <w:color w:val="000000"/>
                <w:sz w:val="18"/>
                <w:szCs w:val="20"/>
              </w:rPr>
              <w:t>(</w:t>
            </w:r>
            <w:proofErr w:type="gramEnd"/>
            <w:r w:rsidRPr="00B53BF4">
              <w:rPr>
                <w:rFonts w:ascii="Consolas" w:eastAsiaTheme="minorEastAsia" w:hAnsi="Consolas" w:cs="Consolas"/>
                <w:bCs w:val="0"/>
                <w:color w:val="000000"/>
                <w:sz w:val="18"/>
                <w:szCs w:val="20"/>
              </w:rPr>
              <w:t>);</w:t>
            </w:r>
          </w:p>
          <w:p w14:paraId="16AB2E6A" w14:textId="1D263288" w:rsidR="00EB0792" w:rsidRPr="00B53BF4" w:rsidRDefault="00EB0792" w:rsidP="00A002F5">
            <w:pPr>
              <w:autoSpaceDE w:val="0"/>
              <w:autoSpaceDN w:val="0"/>
              <w:adjustRightInd w:val="0"/>
              <w:ind w:firstLineChars="0" w:firstLine="0"/>
              <w:jc w:val="left"/>
              <w:rPr>
                <w:rFonts w:ascii="Consolas" w:eastAsiaTheme="minorEastAsia" w:hAnsi="Consolas" w:cs="Consolas"/>
                <w:bCs w:val="0"/>
                <w:sz w:val="18"/>
                <w:szCs w:val="20"/>
              </w:rPr>
            </w:pPr>
            <w:r>
              <w:rPr>
                <w:rFonts w:ascii="Consolas" w:eastAsiaTheme="minorEastAsia" w:hAnsi="Consolas" w:cs="Consolas" w:hint="eastAsia"/>
                <w:bCs w:val="0"/>
                <w:color w:val="000000"/>
                <w:sz w:val="18"/>
                <w:szCs w:val="20"/>
              </w:rPr>
              <w:t xml:space="preserve"> </w:t>
            </w:r>
            <w:r>
              <w:rPr>
                <w:rFonts w:ascii="Consolas" w:eastAsiaTheme="minorEastAsia" w:hAnsi="Consolas" w:cs="Consolas"/>
                <w:bCs w:val="0"/>
                <w:color w:val="000000"/>
                <w:sz w:val="18"/>
                <w:szCs w:val="20"/>
              </w:rPr>
              <w:t xml:space="preserve">                   //</w:t>
            </w:r>
            <w:r>
              <w:rPr>
                <w:rFonts w:ascii="Consolas" w:eastAsiaTheme="minorEastAsia" w:hAnsi="Consolas" w:cs="Consolas" w:hint="eastAsia"/>
                <w:bCs w:val="0"/>
                <w:color w:val="000000"/>
                <w:sz w:val="18"/>
                <w:szCs w:val="20"/>
              </w:rPr>
              <w:t>留给子类的</w:t>
            </w:r>
          </w:p>
          <w:p w14:paraId="3C7FCC1E" w14:textId="2E7C53EB" w:rsidR="00554839" w:rsidRDefault="00554839" w:rsidP="00A002F5">
            <w:pPr>
              <w:autoSpaceDE w:val="0"/>
              <w:autoSpaceDN w:val="0"/>
              <w:adjustRightInd w:val="0"/>
              <w:ind w:firstLineChars="0" w:firstLine="0"/>
              <w:jc w:val="left"/>
              <w:rPr>
                <w:rFonts w:ascii="Consolas" w:eastAsiaTheme="minorEastAsia" w:hAnsi="Consolas" w:cs="Consolas"/>
                <w:bCs w:val="0"/>
                <w:color w:val="00000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proofErr w:type="gramStart"/>
            <w:r w:rsidRPr="00B53BF4">
              <w:rPr>
                <w:rFonts w:ascii="Consolas" w:eastAsiaTheme="minorEastAsia" w:hAnsi="Consolas" w:cs="Consolas"/>
                <w:bCs w:val="0"/>
                <w:color w:val="000000"/>
                <w:sz w:val="18"/>
                <w:szCs w:val="20"/>
              </w:rPr>
              <w:t>onRefresh</w:t>
            </w:r>
            <w:proofErr w:type="spellEnd"/>
            <w:r w:rsidRPr="00B53BF4">
              <w:rPr>
                <w:rFonts w:ascii="Consolas" w:eastAsiaTheme="minorEastAsia" w:hAnsi="Consolas" w:cs="Consolas"/>
                <w:bCs w:val="0"/>
                <w:color w:val="000000"/>
                <w:sz w:val="18"/>
                <w:szCs w:val="20"/>
              </w:rPr>
              <w:t>(</w:t>
            </w:r>
            <w:proofErr w:type="gramEnd"/>
            <w:r w:rsidRPr="00B53BF4">
              <w:rPr>
                <w:rFonts w:ascii="Consolas" w:eastAsiaTheme="minorEastAsia" w:hAnsi="Consolas" w:cs="Consolas"/>
                <w:bCs w:val="0"/>
                <w:color w:val="000000"/>
                <w:sz w:val="18"/>
                <w:szCs w:val="20"/>
              </w:rPr>
              <w:t>);</w:t>
            </w:r>
          </w:p>
          <w:p w14:paraId="72AC318A" w14:textId="49FD13AB" w:rsidR="00935CED" w:rsidRPr="00B53BF4" w:rsidRDefault="00935CED" w:rsidP="00A002F5">
            <w:pPr>
              <w:autoSpaceDE w:val="0"/>
              <w:autoSpaceDN w:val="0"/>
              <w:adjustRightInd w:val="0"/>
              <w:ind w:firstLineChars="0" w:firstLine="0"/>
              <w:jc w:val="left"/>
              <w:rPr>
                <w:rFonts w:ascii="Consolas" w:eastAsiaTheme="minorEastAsia" w:hAnsi="Consolas" w:cs="Consolas"/>
                <w:bCs w:val="0"/>
                <w:sz w:val="18"/>
                <w:szCs w:val="20"/>
              </w:rPr>
            </w:pPr>
            <w:r>
              <w:rPr>
                <w:rFonts w:ascii="Consolas" w:eastAsiaTheme="minorEastAsia" w:hAnsi="Consolas" w:cs="Consolas" w:hint="eastAsia"/>
                <w:bCs w:val="0"/>
                <w:sz w:val="18"/>
                <w:szCs w:val="20"/>
              </w:rPr>
              <w:t xml:space="preserve"> </w:t>
            </w:r>
            <w:r>
              <w:rPr>
                <w:rFonts w:ascii="Consolas" w:eastAsiaTheme="minorEastAsia" w:hAnsi="Consolas" w:cs="Consolas"/>
                <w:bCs w:val="0"/>
                <w:sz w:val="18"/>
                <w:szCs w:val="20"/>
              </w:rPr>
              <w:t xml:space="preserve">                 //</w:t>
            </w:r>
            <w:r>
              <w:rPr>
                <w:rFonts w:ascii="Consolas" w:eastAsiaTheme="minorEastAsia" w:hAnsi="Consolas" w:cs="Consolas" w:hint="eastAsia"/>
                <w:bCs w:val="0"/>
                <w:sz w:val="18"/>
                <w:szCs w:val="20"/>
              </w:rPr>
              <w:t>注册监听器</w:t>
            </w:r>
          </w:p>
          <w:p w14:paraId="33E54C3D"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proofErr w:type="gramStart"/>
            <w:r w:rsidRPr="00B53BF4">
              <w:rPr>
                <w:rFonts w:ascii="Consolas" w:eastAsiaTheme="minorEastAsia" w:hAnsi="Consolas" w:cs="Consolas"/>
                <w:bCs w:val="0"/>
                <w:color w:val="000000"/>
                <w:sz w:val="18"/>
                <w:szCs w:val="20"/>
              </w:rPr>
              <w:t>registerListeners</w:t>
            </w:r>
            <w:proofErr w:type="spellEnd"/>
            <w:r w:rsidRPr="00B53BF4">
              <w:rPr>
                <w:rFonts w:ascii="Consolas" w:eastAsiaTheme="minorEastAsia" w:hAnsi="Consolas" w:cs="Consolas"/>
                <w:bCs w:val="0"/>
                <w:color w:val="000000"/>
                <w:sz w:val="18"/>
                <w:szCs w:val="20"/>
              </w:rPr>
              <w:t>(</w:t>
            </w:r>
            <w:proofErr w:type="gramEnd"/>
            <w:r w:rsidRPr="00B53BF4">
              <w:rPr>
                <w:rFonts w:ascii="Consolas" w:eastAsiaTheme="minorEastAsia" w:hAnsi="Consolas" w:cs="Consolas"/>
                <w:bCs w:val="0"/>
                <w:color w:val="000000"/>
                <w:sz w:val="18"/>
                <w:szCs w:val="20"/>
              </w:rPr>
              <w:t>);</w:t>
            </w:r>
          </w:p>
          <w:p w14:paraId="6F22835B" w14:textId="001DC92D" w:rsidR="00554839" w:rsidRPr="0024142B" w:rsidRDefault="00031D28" w:rsidP="00A002F5">
            <w:pPr>
              <w:autoSpaceDE w:val="0"/>
              <w:autoSpaceDN w:val="0"/>
              <w:adjustRightInd w:val="0"/>
              <w:ind w:firstLineChars="0" w:firstLine="0"/>
              <w:jc w:val="left"/>
              <w:rPr>
                <w:rFonts w:ascii="Consolas" w:eastAsiaTheme="minorEastAsia" w:hAnsi="Consolas" w:cs="Consolas"/>
                <w:bCs w:val="0"/>
                <w:color w:val="FF0000"/>
                <w:sz w:val="18"/>
                <w:szCs w:val="20"/>
              </w:rPr>
            </w:pPr>
            <w:r>
              <w:rPr>
                <w:rFonts w:ascii="Consolas" w:eastAsiaTheme="minorEastAsia" w:hAnsi="Consolas" w:cs="Consolas"/>
                <w:bCs w:val="0"/>
                <w:color w:val="3F7F5F"/>
                <w:sz w:val="18"/>
                <w:szCs w:val="20"/>
              </w:rPr>
              <w:t xml:space="preserve">                   </w:t>
            </w:r>
            <w:r w:rsidRPr="0024142B">
              <w:rPr>
                <w:rFonts w:ascii="Consolas" w:eastAsiaTheme="minorEastAsia" w:hAnsi="Consolas" w:cs="Consolas"/>
                <w:bCs w:val="0"/>
                <w:color w:val="FF0000"/>
                <w:sz w:val="18"/>
                <w:szCs w:val="20"/>
              </w:rPr>
              <w:t>//</w:t>
            </w:r>
            <w:r w:rsidR="00554839" w:rsidRPr="0024142B">
              <w:rPr>
                <w:rFonts w:ascii="Consolas" w:eastAsiaTheme="minorEastAsia" w:hAnsi="Consolas" w:cs="Consolas"/>
                <w:bCs w:val="0"/>
                <w:color w:val="FF0000"/>
                <w:sz w:val="18"/>
                <w:szCs w:val="20"/>
              </w:rPr>
              <w:t>.</w:t>
            </w:r>
            <w:r w:rsidRPr="0024142B">
              <w:rPr>
                <w:rFonts w:ascii="Consolas" w:eastAsiaTheme="minorEastAsia" w:hAnsi="Consolas" w:cs="Consolas" w:hint="eastAsia"/>
                <w:bCs w:val="0"/>
                <w:color w:val="FF0000"/>
                <w:sz w:val="18"/>
                <w:szCs w:val="20"/>
              </w:rPr>
              <w:t>初始化所有的</w:t>
            </w:r>
            <w:proofErr w:type="gramStart"/>
            <w:r w:rsidRPr="0024142B">
              <w:rPr>
                <w:rFonts w:ascii="Consolas" w:eastAsiaTheme="minorEastAsia" w:hAnsi="Consolas" w:cs="Consolas" w:hint="eastAsia"/>
                <w:bCs w:val="0"/>
                <w:color w:val="FF0000"/>
                <w:sz w:val="18"/>
                <w:szCs w:val="20"/>
              </w:rPr>
              <w:t>的</w:t>
            </w:r>
            <w:proofErr w:type="gramEnd"/>
            <w:r w:rsidR="00AF0D16" w:rsidRPr="0024142B">
              <w:rPr>
                <w:rFonts w:ascii="Consolas" w:eastAsiaTheme="minorEastAsia" w:hAnsi="Consolas" w:cs="Consolas" w:hint="eastAsia"/>
                <w:bCs w:val="0"/>
                <w:color w:val="FF0000"/>
                <w:sz w:val="18"/>
                <w:szCs w:val="20"/>
              </w:rPr>
              <w:t>单实例</w:t>
            </w:r>
          </w:p>
          <w:p w14:paraId="03ED350F" w14:textId="6B878A36"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r w:rsidRPr="00B53BF4">
              <w:rPr>
                <w:rFonts w:ascii="Consolas" w:eastAsiaTheme="minorEastAsia" w:hAnsi="Consolas" w:cs="Consolas"/>
                <w:bCs w:val="0"/>
                <w:color w:val="000000"/>
                <w:sz w:val="18"/>
                <w:szCs w:val="20"/>
              </w:rPr>
              <w:t>finishBeanFactoryInitialization</w:t>
            </w:r>
            <w:proofErr w:type="spellEnd"/>
            <w:r w:rsidRPr="00B53BF4">
              <w:rPr>
                <w:rFonts w:ascii="Consolas" w:eastAsiaTheme="minorEastAsia" w:hAnsi="Consolas" w:cs="Consolas"/>
                <w:bCs w:val="0"/>
                <w:color w:val="000000"/>
                <w:sz w:val="18"/>
                <w:szCs w:val="20"/>
              </w:rPr>
              <w:t>(</w:t>
            </w:r>
            <w:proofErr w:type="spellStart"/>
            <w:r w:rsidRPr="00B53BF4">
              <w:rPr>
                <w:rFonts w:ascii="Consolas" w:eastAsiaTheme="minorEastAsia" w:hAnsi="Consolas" w:cs="Consolas"/>
                <w:bCs w:val="0"/>
                <w:color w:val="6A3E3E"/>
                <w:sz w:val="18"/>
                <w:szCs w:val="20"/>
              </w:rPr>
              <w:t>beanFactory</w:t>
            </w:r>
            <w:proofErr w:type="spellEnd"/>
            <w:r w:rsidRPr="00B53BF4">
              <w:rPr>
                <w:rFonts w:ascii="Consolas" w:eastAsiaTheme="minorEastAsia" w:hAnsi="Consolas" w:cs="Consolas"/>
                <w:bCs w:val="0"/>
                <w:color w:val="000000"/>
                <w:sz w:val="18"/>
                <w:szCs w:val="20"/>
              </w:rPr>
              <w:t>);</w:t>
            </w:r>
          </w:p>
          <w:p w14:paraId="3E193905"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proofErr w:type="gramStart"/>
            <w:r w:rsidRPr="00B53BF4">
              <w:rPr>
                <w:rFonts w:ascii="Consolas" w:eastAsiaTheme="minorEastAsia" w:hAnsi="Consolas" w:cs="Consolas"/>
                <w:bCs w:val="0"/>
                <w:color w:val="000000"/>
                <w:sz w:val="18"/>
                <w:szCs w:val="20"/>
              </w:rPr>
              <w:t>finishRefresh</w:t>
            </w:r>
            <w:proofErr w:type="spellEnd"/>
            <w:r w:rsidRPr="00B53BF4">
              <w:rPr>
                <w:rFonts w:ascii="Consolas" w:eastAsiaTheme="minorEastAsia" w:hAnsi="Consolas" w:cs="Consolas"/>
                <w:bCs w:val="0"/>
                <w:color w:val="000000"/>
                <w:sz w:val="18"/>
                <w:szCs w:val="20"/>
              </w:rPr>
              <w:t>(</w:t>
            </w:r>
            <w:proofErr w:type="gramEnd"/>
            <w:r w:rsidRPr="00B53BF4">
              <w:rPr>
                <w:rFonts w:ascii="Consolas" w:eastAsiaTheme="minorEastAsia" w:hAnsi="Consolas" w:cs="Consolas"/>
                <w:bCs w:val="0"/>
                <w:color w:val="000000"/>
                <w:sz w:val="18"/>
                <w:szCs w:val="20"/>
              </w:rPr>
              <w:t>);</w:t>
            </w:r>
          </w:p>
          <w:p w14:paraId="5C7B6B85" w14:textId="0FFB5F4F"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t>}</w:t>
            </w:r>
          </w:p>
          <w:p w14:paraId="05D8B505"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
                <w:color w:val="7F0055"/>
                <w:sz w:val="18"/>
                <w:szCs w:val="20"/>
              </w:rPr>
              <w:t>catch</w:t>
            </w:r>
            <w:r w:rsidRPr="00B53BF4">
              <w:rPr>
                <w:rFonts w:ascii="Consolas" w:eastAsiaTheme="minorEastAsia" w:hAnsi="Consolas" w:cs="Consolas"/>
                <w:bCs w:val="0"/>
                <w:color w:val="000000"/>
                <w:sz w:val="18"/>
                <w:szCs w:val="20"/>
              </w:rPr>
              <w:t xml:space="preserve"> (</w:t>
            </w:r>
            <w:proofErr w:type="spellStart"/>
            <w:r w:rsidRPr="00B53BF4">
              <w:rPr>
                <w:rFonts w:ascii="Consolas" w:eastAsiaTheme="minorEastAsia" w:hAnsi="Consolas" w:cs="Consolas"/>
                <w:bCs w:val="0"/>
                <w:color w:val="000000"/>
                <w:sz w:val="18"/>
                <w:szCs w:val="20"/>
              </w:rPr>
              <w:t>BeansException</w:t>
            </w:r>
            <w:proofErr w:type="spellEnd"/>
            <w:r w:rsidRPr="00B53BF4">
              <w:rPr>
                <w:rFonts w:ascii="Consolas" w:eastAsiaTheme="minorEastAsia" w:hAnsi="Consolas" w:cs="Consolas"/>
                <w:bCs w:val="0"/>
                <w:color w:val="000000"/>
                <w:sz w:val="18"/>
                <w:szCs w:val="20"/>
              </w:rPr>
              <w:t xml:space="preserve"> </w:t>
            </w:r>
            <w:r w:rsidRPr="00B53BF4">
              <w:rPr>
                <w:rFonts w:ascii="Consolas" w:eastAsiaTheme="minorEastAsia" w:hAnsi="Consolas" w:cs="Consolas"/>
                <w:bCs w:val="0"/>
                <w:color w:val="6A3E3E"/>
                <w:sz w:val="18"/>
                <w:szCs w:val="20"/>
              </w:rPr>
              <w:t>ex</w:t>
            </w:r>
            <w:r w:rsidRPr="00B53BF4">
              <w:rPr>
                <w:rFonts w:ascii="Consolas" w:eastAsiaTheme="minorEastAsia" w:hAnsi="Consolas" w:cs="Consolas"/>
                <w:bCs w:val="0"/>
                <w:color w:val="000000"/>
                <w:sz w:val="18"/>
                <w:szCs w:val="20"/>
              </w:rPr>
              <w:t>) {</w:t>
            </w:r>
          </w:p>
          <w:p w14:paraId="65A54347"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
                <w:color w:val="7F0055"/>
                <w:sz w:val="18"/>
                <w:szCs w:val="20"/>
              </w:rPr>
              <w:t>if</w:t>
            </w:r>
            <w:r w:rsidRPr="00B53BF4">
              <w:rPr>
                <w:rFonts w:ascii="Consolas" w:eastAsiaTheme="minorEastAsia" w:hAnsi="Consolas" w:cs="Consolas"/>
                <w:bCs w:val="0"/>
                <w:color w:val="000000"/>
                <w:sz w:val="18"/>
                <w:szCs w:val="20"/>
              </w:rPr>
              <w:t xml:space="preserve"> (</w:t>
            </w:r>
            <w:proofErr w:type="spellStart"/>
            <w:proofErr w:type="gramStart"/>
            <w:r w:rsidRPr="00B53BF4">
              <w:rPr>
                <w:rFonts w:ascii="Consolas" w:eastAsiaTheme="minorEastAsia" w:hAnsi="Consolas" w:cs="Consolas"/>
                <w:bCs w:val="0"/>
                <w:color w:val="0000C0"/>
                <w:sz w:val="18"/>
                <w:szCs w:val="20"/>
              </w:rPr>
              <w:t>logger</w:t>
            </w:r>
            <w:r w:rsidRPr="00B53BF4">
              <w:rPr>
                <w:rFonts w:ascii="Consolas" w:eastAsiaTheme="minorEastAsia" w:hAnsi="Consolas" w:cs="Consolas"/>
                <w:bCs w:val="0"/>
                <w:color w:val="000000"/>
                <w:sz w:val="18"/>
                <w:szCs w:val="20"/>
              </w:rPr>
              <w:t>.isWarnEnabled</w:t>
            </w:r>
            <w:proofErr w:type="spellEnd"/>
            <w:proofErr w:type="gramEnd"/>
            <w:r w:rsidRPr="00B53BF4">
              <w:rPr>
                <w:rFonts w:ascii="Consolas" w:eastAsiaTheme="minorEastAsia" w:hAnsi="Consolas" w:cs="Consolas"/>
                <w:bCs w:val="0"/>
                <w:color w:val="000000"/>
                <w:sz w:val="18"/>
                <w:szCs w:val="20"/>
              </w:rPr>
              <w:t>()) {</w:t>
            </w:r>
          </w:p>
          <w:p w14:paraId="1012D90E"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proofErr w:type="gramStart"/>
            <w:r w:rsidRPr="00B53BF4">
              <w:rPr>
                <w:rFonts w:ascii="Consolas" w:eastAsiaTheme="minorEastAsia" w:hAnsi="Consolas" w:cs="Consolas"/>
                <w:bCs w:val="0"/>
                <w:color w:val="0000C0"/>
                <w:sz w:val="18"/>
                <w:szCs w:val="20"/>
              </w:rPr>
              <w:t>logger</w:t>
            </w:r>
            <w:r w:rsidRPr="00B53BF4">
              <w:rPr>
                <w:rFonts w:ascii="Consolas" w:eastAsiaTheme="minorEastAsia" w:hAnsi="Consolas" w:cs="Consolas"/>
                <w:bCs w:val="0"/>
                <w:color w:val="000000"/>
                <w:sz w:val="18"/>
                <w:szCs w:val="20"/>
              </w:rPr>
              <w:t>.warn</w:t>
            </w:r>
            <w:proofErr w:type="spellEnd"/>
            <w:proofErr w:type="gramEnd"/>
            <w:r w:rsidRPr="00B53BF4">
              <w:rPr>
                <w:rFonts w:ascii="Consolas" w:eastAsiaTheme="minorEastAsia" w:hAnsi="Consolas" w:cs="Consolas"/>
                <w:bCs w:val="0"/>
                <w:color w:val="000000"/>
                <w:sz w:val="18"/>
                <w:szCs w:val="20"/>
              </w:rPr>
              <w:t>(</w:t>
            </w:r>
            <w:r w:rsidRPr="00B53BF4">
              <w:rPr>
                <w:rFonts w:ascii="Consolas" w:eastAsiaTheme="minorEastAsia" w:hAnsi="Consolas" w:cs="Consolas"/>
                <w:bCs w:val="0"/>
                <w:color w:val="2A00FF"/>
                <w:sz w:val="18"/>
                <w:szCs w:val="20"/>
              </w:rPr>
              <w:t>"Exception encountered during context initialization - "</w:t>
            </w:r>
            <w:r w:rsidRPr="00B53BF4">
              <w:rPr>
                <w:rFonts w:ascii="Consolas" w:eastAsiaTheme="minorEastAsia" w:hAnsi="Consolas" w:cs="Consolas"/>
                <w:bCs w:val="0"/>
                <w:color w:val="000000"/>
                <w:sz w:val="18"/>
                <w:szCs w:val="20"/>
              </w:rPr>
              <w:t xml:space="preserve"> +</w:t>
            </w:r>
          </w:p>
          <w:p w14:paraId="3E1DB4E5"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2A00FF"/>
                <w:sz w:val="18"/>
                <w:szCs w:val="20"/>
              </w:rPr>
              <w:t>"cancelling refresh attempt: "</w:t>
            </w:r>
            <w:r w:rsidRPr="00B53BF4">
              <w:rPr>
                <w:rFonts w:ascii="Consolas" w:eastAsiaTheme="minorEastAsia" w:hAnsi="Consolas" w:cs="Consolas"/>
                <w:bCs w:val="0"/>
                <w:color w:val="000000"/>
                <w:sz w:val="18"/>
                <w:szCs w:val="20"/>
              </w:rPr>
              <w:t xml:space="preserve"> + </w:t>
            </w:r>
            <w:r w:rsidRPr="00B53BF4">
              <w:rPr>
                <w:rFonts w:ascii="Consolas" w:eastAsiaTheme="minorEastAsia" w:hAnsi="Consolas" w:cs="Consolas"/>
                <w:bCs w:val="0"/>
                <w:color w:val="6A3E3E"/>
                <w:sz w:val="18"/>
                <w:szCs w:val="20"/>
              </w:rPr>
              <w:t>ex</w:t>
            </w:r>
            <w:r w:rsidRPr="00B53BF4">
              <w:rPr>
                <w:rFonts w:ascii="Consolas" w:eastAsiaTheme="minorEastAsia" w:hAnsi="Consolas" w:cs="Consolas"/>
                <w:bCs w:val="0"/>
                <w:color w:val="000000"/>
                <w:sz w:val="18"/>
                <w:szCs w:val="20"/>
              </w:rPr>
              <w:t>);</w:t>
            </w:r>
          </w:p>
          <w:p w14:paraId="78C66EB9" w14:textId="3984096E"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t>}</w:t>
            </w:r>
          </w:p>
          <w:p w14:paraId="6F92B7B9"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3F7F5F"/>
                <w:sz w:val="18"/>
                <w:szCs w:val="20"/>
              </w:rPr>
              <w:t>// Destroy already created singletons to avoid dangling resources.</w:t>
            </w:r>
          </w:p>
          <w:p w14:paraId="786574FE" w14:textId="196A8F7D"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proofErr w:type="gramStart"/>
            <w:r w:rsidRPr="00B53BF4">
              <w:rPr>
                <w:rFonts w:ascii="Consolas" w:eastAsiaTheme="minorEastAsia" w:hAnsi="Consolas" w:cs="Consolas"/>
                <w:bCs w:val="0"/>
                <w:color w:val="000000"/>
                <w:sz w:val="18"/>
                <w:szCs w:val="20"/>
              </w:rPr>
              <w:t>destroyBeans</w:t>
            </w:r>
            <w:proofErr w:type="spellEnd"/>
            <w:r w:rsidRPr="00B53BF4">
              <w:rPr>
                <w:rFonts w:ascii="Consolas" w:eastAsiaTheme="minorEastAsia" w:hAnsi="Consolas" w:cs="Consolas"/>
                <w:bCs w:val="0"/>
                <w:color w:val="000000"/>
                <w:sz w:val="18"/>
                <w:szCs w:val="20"/>
              </w:rPr>
              <w:t>(</w:t>
            </w:r>
            <w:proofErr w:type="gramEnd"/>
            <w:r w:rsidRPr="00B53BF4">
              <w:rPr>
                <w:rFonts w:ascii="Consolas" w:eastAsiaTheme="minorEastAsia" w:hAnsi="Consolas" w:cs="Consolas"/>
                <w:bCs w:val="0"/>
                <w:color w:val="000000"/>
                <w:sz w:val="18"/>
                <w:szCs w:val="20"/>
              </w:rPr>
              <w:t>);</w:t>
            </w:r>
          </w:p>
          <w:p w14:paraId="67462ACF"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3F7F5F"/>
                <w:sz w:val="18"/>
                <w:szCs w:val="20"/>
              </w:rPr>
              <w:t>// Reset 'active' flag.</w:t>
            </w:r>
          </w:p>
          <w:p w14:paraId="38423682" w14:textId="280F6FAD"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r w:rsidRPr="00B53BF4">
              <w:rPr>
                <w:rFonts w:ascii="Consolas" w:eastAsiaTheme="minorEastAsia" w:hAnsi="Consolas" w:cs="Consolas"/>
                <w:bCs w:val="0"/>
                <w:color w:val="000000"/>
                <w:sz w:val="18"/>
                <w:szCs w:val="20"/>
              </w:rPr>
              <w:t>cancelRefresh</w:t>
            </w:r>
            <w:proofErr w:type="spellEnd"/>
            <w:r w:rsidRPr="00B53BF4">
              <w:rPr>
                <w:rFonts w:ascii="Consolas" w:eastAsiaTheme="minorEastAsia" w:hAnsi="Consolas" w:cs="Consolas"/>
                <w:bCs w:val="0"/>
                <w:color w:val="000000"/>
                <w:sz w:val="18"/>
                <w:szCs w:val="20"/>
              </w:rPr>
              <w:t>(</w:t>
            </w:r>
            <w:r w:rsidRPr="00B53BF4">
              <w:rPr>
                <w:rFonts w:ascii="Consolas" w:eastAsiaTheme="minorEastAsia" w:hAnsi="Consolas" w:cs="Consolas"/>
                <w:bCs w:val="0"/>
                <w:color w:val="6A3E3E"/>
                <w:sz w:val="18"/>
                <w:szCs w:val="20"/>
              </w:rPr>
              <w:t>ex</w:t>
            </w:r>
            <w:r w:rsidRPr="00B53BF4">
              <w:rPr>
                <w:rFonts w:ascii="Consolas" w:eastAsiaTheme="minorEastAsia" w:hAnsi="Consolas" w:cs="Consolas"/>
                <w:bCs w:val="0"/>
                <w:color w:val="000000"/>
                <w:sz w:val="18"/>
                <w:szCs w:val="20"/>
              </w:rPr>
              <w:t>);</w:t>
            </w:r>
          </w:p>
          <w:p w14:paraId="5F31FB9B"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3F7F5F"/>
                <w:sz w:val="18"/>
                <w:szCs w:val="20"/>
              </w:rPr>
              <w:t>// Propagate exception to caller.</w:t>
            </w:r>
          </w:p>
          <w:p w14:paraId="1B8E561B"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
                <w:color w:val="7F0055"/>
                <w:sz w:val="18"/>
                <w:szCs w:val="20"/>
              </w:rPr>
              <w:t>throw</w:t>
            </w:r>
            <w:r w:rsidRPr="00B53BF4">
              <w:rPr>
                <w:rFonts w:ascii="Consolas" w:eastAsiaTheme="minorEastAsia" w:hAnsi="Consolas" w:cs="Consolas"/>
                <w:bCs w:val="0"/>
                <w:color w:val="000000"/>
                <w:sz w:val="18"/>
                <w:szCs w:val="20"/>
              </w:rPr>
              <w:t xml:space="preserve"> </w:t>
            </w:r>
            <w:r w:rsidRPr="00B53BF4">
              <w:rPr>
                <w:rFonts w:ascii="Consolas" w:eastAsiaTheme="minorEastAsia" w:hAnsi="Consolas" w:cs="Consolas"/>
                <w:bCs w:val="0"/>
                <w:color w:val="6A3E3E"/>
                <w:sz w:val="18"/>
                <w:szCs w:val="20"/>
              </w:rPr>
              <w:t>ex</w:t>
            </w:r>
            <w:r w:rsidRPr="00B53BF4">
              <w:rPr>
                <w:rFonts w:ascii="Consolas" w:eastAsiaTheme="minorEastAsia" w:hAnsi="Consolas" w:cs="Consolas"/>
                <w:bCs w:val="0"/>
                <w:color w:val="000000"/>
                <w:sz w:val="18"/>
                <w:szCs w:val="20"/>
              </w:rPr>
              <w:t>;</w:t>
            </w:r>
          </w:p>
          <w:p w14:paraId="530AFA0C" w14:textId="733BFB5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t>}</w:t>
            </w:r>
          </w:p>
          <w:p w14:paraId="67277EA4"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
                <w:color w:val="7F0055"/>
                <w:sz w:val="18"/>
                <w:szCs w:val="20"/>
              </w:rPr>
              <w:t>finally</w:t>
            </w:r>
            <w:r w:rsidRPr="00B53BF4">
              <w:rPr>
                <w:rFonts w:ascii="Consolas" w:eastAsiaTheme="minorEastAsia" w:hAnsi="Consolas" w:cs="Consolas"/>
                <w:bCs w:val="0"/>
                <w:color w:val="000000"/>
                <w:sz w:val="18"/>
                <w:szCs w:val="20"/>
              </w:rPr>
              <w:t xml:space="preserve"> {</w:t>
            </w:r>
          </w:p>
          <w:p w14:paraId="71324313"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3F7F5F"/>
                <w:sz w:val="18"/>
                <w:szCs w:val="20"/>
              </w:rPr>
              <w:t>// Reset common introspection caches in Spring's core, since we</w:t>
            </w:r>
          </w:p>
          <w:p w14:paraId="30442684"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3F7F5F"/>
                <w:sz w:val="18"/>
                <w:szCs w:val="20"/>
              </w:rPr>
              <w:t>// might not ever need metadata for singleton beans anymore...</w:t>
            </w:r>
          </w:p>
          <w:p w14:paraId="41865E1C"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proofErr w:type="spellStart"/>
            <w:proofErr w:type="gramStart"/>
            <w:r w:rsidRPr="00B53BF4">
              <w:rPr>
                <w:rFonts w:ascii="Consolas" w:eastAsiaTheme="minorEastAsia" w:hAnsi="Consolas" w:cs="Consolas"/>
                <w:bCs w:val="0"/>
                <w:color w:val="000000"/>
                <w:sz w:val="18"/>
                <w:szCs w:val="20"/>
              </w:rPr>
              <w:t>resetCommonCaches</w:t>
            </w:r>
            <w:proofErr w:type="spellEnd"/>
            <w:r w:rsidRPr="00B53BF4">
              <w:rPr>
                <w:rFonts w:ascii="Consolas" w:eastAsiaTheme="minorEastAsia" w:hAnsi="Consolas" w:cs="Consolas"/>
                <w:bCs w:val="0"/>
                <w:color w:val="000000"/>
                <w:sz w:val="18"/>
                <w:szCs w:val="20"/>
              </w:rPr>
              <w:t>(</w:t>
            </w:r>
            <w:proofErr w:type="gramEnd"/>
            <w:r w:rsidRPr="00B53BF4">
              <w:rPr>
                <w:rFonts w:ascii="Consolas" w:eastAsiaTheme="minorEastAsia" w:hAnsi="Consolas" w:cs="Consolas"/>
                <w:bCs w:val="0"/>
                <w:color w:val="000000"/>
                <w:sz w:val="18"/>
                <w:szCs w:val="20"/>
              </w:rPr>
              <w:t>);</w:t>
            </w:r>
          </w:p>
          <w:p w14:paraId="5AD52EF0"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t>}</w:t>
            </w:r>
          </w:p>
          <w:p w14:paraId="3F769410"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r>
            <w:r w:rsidRPr="00B53BF4">
              <w:rPr>
                <w:rFonts w:ascii="Consolas" w:eastAsiaTheme="minorEastAsia" w:hAnsi="Consolas" w:cs="Consolas"/>
                <w:bCs w:val="0"/>
                <w:color w:val="000000"/>
                <w:sz w:val="18"/>
                <w:szCs w:val="20"/>
              </w:rPr>
              <w:tab/>
              <w:t>}</w:t>
            </w:r>
          </w:p>
          <w:p w14:paraId="431B12B6" w14:textId="77777777" w:rsidR="00554839" w:rsidRPr="00B53BF4" w:rsidRDefault="00554839" w:rsidP="00A002F5">
            <w:pPr>
              <w:autoSpaceDE w:val="0"/>
              <w:autoSpaceDN w:val="0"/>
              <w:adjustRightInd w:val="0"/>
              <w:ind w:firstLineChars="0" w:firstLine="0"/>
              <w:jc w:val="left"/>
              <w:rPr>
                <w:rFonts w:ascii="Consolas" w:eastAsiaTheme="minorEastAsia" w:hAnsi="Consolas" w:cs="Consolas"/>
                <w:bCs w:val="0"/>
                <w:sz w:val="18"/>
                <w:szCs w:val="20"/>
              </w:rPr>
            </w:pPr>
            <w:r w:rsidRPr="00B53BF4">
              <w:rPr>
                <w:rFonts w:ascii="Consolas" w:eastAsiaTheme="minorEastAsia" w:hAnsi="Consolas" w:cs="Consolas"/>
                <w:bCs w:val="0"/>
                <w:color w:val="000000"/>
                <w:sz w:val="18"/>
                <w:szCs w:val="20"/>
              </w:rPr>
              <w:tab/>
              <w:t>}</w:t>
            </w:r>
          </w:p>
          <w:p w14:paraId="64E25860" w14:textId="77777777" w:rsidR="00554839" w:rsidRDefault="00554839" w:rsidP="00A002F5">
            <w:pPr>
              <w:ind w:firstLineChars="0" w:firstLine="0"/>
            </w:pPr>
          </w:p>
        </w:tc>
      </w:tr>
    </w:tbl>
    <w:p w14:paraId="667A748C" w14:textId="628CC8D5" w:rsidR="00554839" w:rsidRDefault="00860F71" w:rsidP="003102CD">
      <w:pPr>
        <w:ind w:firstLine="420"/>
      </w:pPr>
      <w:r>
        <w:rPr>
          <w:noProof/>
        </w:rPr>
        <w:drawing>
          <wp:inline distT="0" distB="0" distL="0" distR="0" wp14:anchorId="67F3CB07" wp14:editId="16FAC6A4">
            <wp:extent cx="4320000" cy="3165885"/>
            <wp:effectExtent l="0" t="0" r="444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3165885"/>
                    </a:xfrm>
                    <a:prstGeom prst="rect">
                      <a:avLst/>
                    </a:prstGeom>
                  </pic:spPr>
                </pic:pic>
              </a:graphicData>
            </a:graphic>
          </wp:inline>
        </w:drawing>
      </w:r>
    </w:p>
    <w:p w14:paraId="4E017409" w14:textId="28CD6340" w:rsidR="00097A25" w:rsidRDefault="00097A25" w:rsidP="003102CD">
      <w:pPr>
        <w:ind w:firstLine="420"/>
      </w:pPr>
    </w:p>
    <w:p w14:paraId="6A6549E4" w14:textId="77777777" w:rsidR="00097A25" w:rsidRDefault="00097A25" w:rsidP="003102CD">
      <w:pPr>
        <w:ind w:firstLine="420"/>
      </w:pPr>
    </w:p>
    <w:p w14:paraId="3EC339CA" w14:textId="4AD0A025" w:rsidR="00097A25" w:rsidRDefault="00097A25" w:rsidP="00097A25">
      <w:pPr>
        <w:autoSpaceDE w:val="0"/>
        <w:autoSpaceDN w:val="0"/>
        <w:adjustRightInd w:val="0"/>
        <w:ind w:firstLineChars="0" w:firstLine="0"/>
        <w:jc w:val="left"/>
        <w:rPr>
          <w:rFonts w:ascii="Consolas" w:eastAsiaTheme="minorEastAsia" w:hAnsi="Consolas" w:cs="Consolas"/>
          <w:bCs w:val="0"/>
          <w:color w:val="000000"/>
          <w:sz w:val="18"/>
          <w:szCs w:val="20"/>
        </w:rPr>
      </w:pPr>
      <w:proofErr w:type="spellStart"/>
      <w:r w:rsidRPr="00B53BF4">
        <w:rPr>
          <w:rFonts w:ascii="Consolas" w:eastAsiaTheme="minorEastAsia" w:hAnsi="Consolas" w:cs="Consolas"/>
          <w:bCs w:val="0"/>
          <w:color w:val="000000"/>
          <w:kern w:val="0"/>
          <w:sz w:val="18"/>
          <w:szCs w:val="20"/>
        </w:rPr>
        <w:t>finishBeanFactoryInitialization</w:t>
      </w:r>
      <w:proofErr w:type="spellEnd"/>
      <w:r w:rsidRPr="00B53BF4">
        <w:rPr>
          <w:rFonts w:ascii="Consolas" w:eastAsiaTheme="minorEastAsia" w:hAnsi="Consolas" w:cs="Consolas"/>
          <w:bCs w:val="0"/>
          <w:color w:val="000000"/>
          <w:kern w:val="0"/>
          <w:sz w:val="18"/>
          <w:szCs w:val="20"/>
        </w:rPr>
        <w:t>(</w:t>
      </w:r>
      <w:proofErr w:type="spellStart"/>
      <w:r w:rsidRPr="00B53BF4">
        <w:rPr>
          <w:rFonts w:ascii="Consolas" w:eastAsiaTheme="minorEastAsia" w:hAnsi="Consolas" w:cs="Consolas"/>
          <w:bCs w:val="0"/>
          <w:color w:val="6A3E3E"/>
          <w:kern w:val="0"/>
          <w:sz w:val="18"/>
          <w:szCs w:val="20"/>
        </w:rPr>
        <w:t>beanFactory</w:t>
      </w:r>
      <w:proofErr w:type="spellEnd"/>
      <w:r w:rsidRPr="00B53BF4">
        <w:rPr>
          <w:rFonts w:ascii="Consolas" w:eastAsiaTheme="minorEastAsia" w:hAnsi="Consolas" w:cs="Consolas"/>
          <w:bCs w:val="0"/>
          <w:color w:val="000000"/>
          <w:kern w:val="0"/>
          <w:sz w:val="18"/>
          <w:szCs w:val="20"/>
        </w:rPr>
        <w:t>);</w:t>
      </w:r>
    </w:p>
    <w:tbl>
      <w:tblPr>
        <w:tblStyle w:val="ab"/>
        <w:tblW w:w="0" w:type="auto"/>
        <w:tblLook w:val="04A0" w:firstRow="1" w:lastRow="0" w:firstColumn="1" w:lastColumn="0" w:noHBand="0" w:noVBand="1"/>
      </w:tblPr>
      <w:tblGrid>
        <w:gridCol w:w="8296"/>
      </w:tblGrid>
      <w:tr w:rsidR="00097A25" w14:paraId="6A36C03F" w14:textId="77777777" w:rsidTr="00097A25">
        <w:tc>
          <w:tcPr>
            <w:tcW w:w="8296" w:type="dxa"/>
          </w:tcPr>
          <w:p w14:paraId="2963A456" w14:textId="3F531213"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protected</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finishBeanFactoryInitialization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ConfigurableListableBeanFactory</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beanFactory</w:t>
            </w:r>
            <w:proofErr w:type="spellEnd"/>
            <w:r>
              <w:rPr>
                <w:rFonts w:ascii="Consolas" w:eastAsiaTheme="minorEastAsia" w:hAnsi="Consolas" w:cs="Consolas"/>
                <w:bCs w:val="0"/>
                <w:color w:val="000000"/>
                <w:sz w:val="20"/>
                <w:szCs w:val="20"/>
              </w:rPr>
              <w:t>) {</w:t>
            </w:r>
          </w:p>
          <w:p w14:paraId="6EA448B0"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beanFactory</w:t>
            </w:r>
            <w:r>
              <w:rPr>
                <w:rFonts w:ascii="Consolas" w:eastAsiaTheme="minorEastAsia" w:hAnsi="Consolas" w:cs="Consolas"/>
                <w:bCs w:val="0"/>
                <w:color w:val="000000"/>
                <w:sz w:val="20"/>
                <w:szCs w:val="20"/>
              </w:rPr>
              <w:t>.containsBean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
                <w:i/>
                <w:iCs/>
                <w:color w:val="0000C0"/>
                <w:sz w:val="20"/>
                <w:szCs w:val="20"/>
              </w:rPr>
              <w:t>CONVERSION_SERVICE_BEAN_NAME</w:t>
            </w:r>
            <w:proofErr w:type="spellEnd"/>
            <w:r>
              <w:rPr>
                <w:rFonts w:ascii="Consolas" w:eastAsiaTheme="minorEastAsia" w:hAnsi="Consolas" w:cs="Consolas"/>
                <w:bCs w:val="0"/>
                <w:color w:val="000000"/>
                <w:sz w:val="20"/>
                <w:szCs w:val="20"/>
              </w:rPr>
              <w:t>) &amp;&amp;</w:t>
            </w:r>
          </w:p>
          <w:p w14:paraId="2F8572C9"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beanFactory</w:t>
            </w:r>
            <w:r>
              <w:rPr>
                <w:rFonts w:ascii="Consolas" w:eastAsiaTheme="minorEastAsia" w:hAnsi="Consolas" w:cs="Consolas"/>
                <w:bCs w:val="0"/>
                <w:color w:val="000000"/>
                <w:sz w:val="20"/>
                <w:szCs w:val="20"/>
              </w:rPr>
              <w:t>.isTypeMatch</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
                <w:i/>
                <w:iCs/>
                <w:color w:val="0000C0"/>
                <w:sz w:val="20"/>
                <w:szCs w:val="20"/>
              </w:rPr>
              <w:t>CONVERSION_SERVICE_BEAN_NAME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ConversionService.</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 {</w:t>
            </w:r>
          </w:p>
          <w:p w14:paraId="2D9163C2"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beanFactory</w:t>
            </w:r>
            <w:r>
              <w:rPr>
                <w:rFonts w:ascii="Consolas" w:eastAsiaTheme="minorEastAsia" w:hAnsi="Consolas" w:cs="Consolas"/>
                <w:bCs w:val="0"/>
                <w:color w:val="000000"/>
                <w:sz w:val="20"/>
                <w:szCs w:val="20"/>
              </w:rPr>
              <w:t>.setConversionService</w:t>
            </w:r>
            <w:proofErr w:type="spellEnd"/>
            <w:r>
              <w:rPr>
                <w:rFonts w:ascii="Consolas" w:eastAsiaTheme="minorEastAsia" w:hAnsi="Consolas" w:cs="Consolas"/>
                <w:bCs w:val="0"/>
                <w:color w:val="000000"/>
                <w:sz w:val="20"/>
                <w:szCs w:val="20"/>
              </w:rPr>
              <w:t>(</w:t>
            </w:r>
          </w:p>
          <w:p w14:paraId="3DACE20B"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beanFactory</w:t>
            </w:r>
            <w:r>
              <w:rPr>
                <w:rFonts w:ascii="Consolas" w:eastAsiaTheme="minorEastAsia" w:hAnsi="Consolas" w:cs="Consolas"/>
                <w:bCs w:val="0"/>
                <w:color w:val="000000"/>
                <w:sz w:val="20"/>
                <w:szCs w:val="20"/>
              </w:rPr>
              <w:t>.getBean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
                <w:i/>
                <w:iCs/>
                <w:color w:val="0000C0"/>
                <w:sz w:val="20"/>
                <w:szCs w:val="20"/>
              </w:rPr>
              <w:t>CONVERSION_SERVICE_BEAN_NAME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ConversionService.</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2C688E4C"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31B4888"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beanFactory</w:t>
            </w:r>
            <w:r>
              <w:rPr>
                <w:rFonts w:ascii="Consolas" w:eastAsiaTheme="minorEastAsia" w:hAnsi="Consolas" w:cs="Consolas"/>
                <w:bCs w:val="0"/>
                <w:color w:val="000000"/>
                <w:sz w:val="20"/>
                <w:szCs w:val="20"/>
              </w:rPr>
              <w:t>.hasEmbeddedValueResolver</w:t>
            </w:r>
            <w:proofErr w:type="spellEnd"/>
            <w:proofErr w:type="gramEnd"/>
            <w:r>
              <w:rPr>
                <w:rFonts w:ascii="Consolas" w:eastAsiaTheme="minorEastAsia" w:hAnsi="Consolas" w:cs="Consolas"/>
                <w:bCs w:val="0"/>
                <w:color w:val="000000"/>
                <w:sz w:val="20"/>
                <w:szCs w:val="20"/>
              </w:rPr>
              <w:t>()) {</w:t>
            </w:r>
          </w:p>
          <w:p w14:paraId="68BA565B"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beanFactory</w:t>
            </w:r>
            <w:r>
              <w:rPr>
                <w:rFonts w:ascii="Consolas" w:eastAsiaTheme="minorEastAsia" w:hAnsi="Consolas" w:cs="Consolas"/>
                <w:bCs w:val="0"/>
                <w:color w:val="000000"/>
                <w:sz w:val="20"/>
                <w:szCs w:val="20"/>
              </w:rPr>
              <w:t>.addEmbeddedValueResolver</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strVal</w:t>
            </w:r>
            <w:proofErr w:type="spellEnd"/>
            <w:r>
              <w:rPr>
                <w:rFonts w:ascii="Consolas" w:eastAsiaTheme="minorEastAsia" w:hAnsi="Consolas" w:cs="Consolas"/>
                <w:bCs w:val="0"/>
                <w:color w:val="000000"/>
                <w:sz w:val="20"/>
                <w:szCs w:val="20"/>
              </w:rPr>
              <w:t xml:space="preserve"> -&gt; </w:t>
            </w:r>
            <w:proofErr w:type="spellStart"/>
            <w:r>
              <w:rPr>
                <w:rFonts w:ascii="Consolas" w:eastAsiaTheme="minorEastAsia" w:hAnsi="Consolas" w:cs="Consolas"/>
                <w:bCs w:val="0"/>
                <w:color w:val="000000"/>
                <w:sz w:val="20"/>
                <w:szCs w:val="20"/>
              </w:rPr>
              <w:t>getEnvironment</w:t>
            </w:r>
            <w:proofErr w:type="spellEnd"/>
            <w:r>
              <w:rPr>
                <w:rFonts w:ascii="Consolas" w:eastAsiaTheme="minorEastAsia" w:hAnsi="Consolas" w:cs="Consolas"/>
                <w:bCs w:val="0"/>
                <w:color w:val="000000"/>
                <w:sz w:val="20"/>
                <w:szCs w:val="20"/>
              </w:rPr>
              <w:t>(</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resolvePlaceholders</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strVal</w:t>
            </w:r>
            <w:proofErr w:type="spellEnd"/>
            <w:r>
              <w:rPr>
                <w:rFonts w:ascii="Consolas" w:eastAsiaTheme="minorEastAsia" w:hAnsi="Consolas" w:cs="Consolas"/>
                <w:bCs w:val="0"/>
                <w:color w:val="000000"/>
                <w:sz w:val="20"/>
                <w:szCs w:val="20"/>
              </w:rPr>
              <w:t>));</w:t>
            </w:r>
          </w:p>
          <w:p w14:paraId="4F8FCFCD"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B23D725"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p>
          <w:p w14:paraId="19BCFAAB"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String[</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weaverAwareNames</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beanFactory</w:t>
            </w:r>
            <w:r>
              <w:rPr>
                <w:rFonts w:ascii="Consolas" w:eastAsiaTheme="minorEastAsia" w:hAnsi="Consolas" w:cs="Consolas"/>
                <w:bCs w:val="0"/>
                <w:color w:val="000000"/>
                <w:sz w:val="20"/>
                <w:szCs w:val="20"/>
              </w:rPr>
              <w:t>.getBeanNamesForType</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LoadTimeWeaverAware.</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false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false</w:t>
            </w:r>
            <w:r>
              <w:rPr>
                <w:rFonts w:ascii="Consolas" w:eastAsiaTheme="minorEastAsia" w:hAnsi="Consolas" w:cs="Consolas"/>
                <w:bCs w:val="0"/>
                <w:color w:val="000000"/>
                <w:sz w:val="20"/>
                <w:szCs w:val="20"/>
              </w:rPr>
              <w:t>);</w:t>
            </w:r>
          </w:p>
          <w:p w14:paraId="01E9266D"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(String </w:t>
            </w:r>
            <w:proofErr w:type="spellStart"/>
            <w:proofErr w:type="gramStart"/>
            <w:r>
              <w:rPr>
                <w:rFonts w:ascii="Consolas" w:eastAsiaTheme="minorEastAsia" w:hAnsi="Consolas" w:cs="Consolas"/>
                <w:bCs w:val="0"/>
                <w:color w:val="6A3E3E"/>
                <w:sz w:val="20"/>
                <w:szCs w:val="20"/>
              </w:rPr>
              <w:t>weaverAwareName</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weaverAwareNames</w:t>
            </w:r>
            <w:proofErr w:type="spellEnd"/>
            <w:r>
              <w:rPr>
                <w:rFonts w:ascii="Consolas" w:eastAsiaTheme="minorEastAsia" w:hAnsi="Consolas" w:cs="Consolas"/>
                <w:bCs w:val="0"/>
                <w:color w:val="000000"/>
                <w:sz w:val="20"/>
                <w:szCs w:val="20"/>
              </w:rPr>
              <w:t>) {</w:t>
            </w:r>
          </w:p>
          <w:p w14:paraId="6873CED4"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getBean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weaverAwareName</w:t>
            </w:r>
            <w:proofErr w:type="spellEnd"/>
            <w:r>
              <w:rPr>
                <w:rFonts w:ascii="Consolas" w:eastAsiaTheme="minorEastAsia" w:hAnsi="Consolas" w:cs="Consolas"/>
                <w:bCs w:val="0"/>
                <w:color w:val="000000"/>
                <w:sz w:val="20"/>
                <w:szCs w:val="20"/>
              </w:rPr>
              <w:t>);</w:t>
            </w:r>
          </w:p>
          <w:p w14:paraId="3DD293CE"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1C848F7" w14:textId="401AA7AC"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p>
          <w:p w14:paraId="1BA3FC0E"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beanFactory</w:t>
            </w:r>
            <w:r>
              <w:rPr>
                <w:rFonts w:ascii="Consolas" w:eastAsiaTheme="minorEastAsia" w:hAnsi="Consolas" w:cs="Consolas"/>
                <w:bCs w:val="0"/>
                <w:color w:val="000000"/>
                <w:sz w:val="20"/>
                <w:szCs w:val="20"/>
              </w:rPr>
              <w:t>.setTempClassLoader</w:t>
            </w:r>
            <w:proofErr w:type="spell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51359DD9" w14:textId="24D796D4" w:rsidR="00097A25" w:rsidRDefault="00097A25" w:rsidP="00097A25">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beanFactory</w:t>
            </w:r>
            <w:r>
              <w:rPr>
                <w:rFonts w:ascii="Consolas" w:eastAsiaTheme="minorEastAsia" w:hAnsi="Consolas" w:cs="Consolas"/>
                <w:bCs w:val="0"/>
                <w:color w:val="000000"/>
                <w:sz w:val="20"/>
                <w:szCs w:val="20"/>
              </w:rPr>
              <w:t>.freezeConfiguration</w:t>
            </w:r>
            <w:proofErr w:type="spellEnd"/>
            <w:r>
              <w:rPr>
                <w:rFonts w:ascii="Consolas" w:eastAsiaTheme="minorEastAsia" w:hAnsi="Consolas" w:cs="Consolas"/>
                <w:bCs w:val="0"/>
                <w:color w:val="000000"/>
                <w:sz w:val="20"/>
                <w:szCs w:val="20"/>
              </w:rPr>
              <w:t>();</w:t>
            </w:r>
          </w:p>
          <w:p w14:paraId="7DC20387" w14:textId="69DD11EB" w:rsidR="00D66DDA" w:rsidRDefault="00D66DDA"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color w:val="000000"/>
                <w:sz w:val="20"/>
                <w:szCs w:val="20"/>
              </w:rPr>
              <w:t xml:space="preserve"> </w:t>
            </w:r>
            <w:r>
              <w:rPr>
                <w:rFonts w:ascii="Consolas" w:eastAsiaTheme="minorEastAsia" w:hAnsi="Consolas" w:cs="Consolas"/>
                <w:bCs w:val="0"/>
                <w:color w:val="000000"/>
                <w:sz w:val="20"/>
                <w:szCs w:val="20"/>
              </w:rPr>
              <w:t xml:space="preserve">       </w:t>
            </w:r>
            <w:r w:rsidRPr="00DA55FF">
              <w:rPr>
                <w:rFonts w:ascii="Consolas" w:eastAsiaTheme="minorEastAsia" w:hAnsi="Consolas" w:cs="Consolas"/>
                <w:bCs w:val="0"/>
                <w:color w:val="FF0000"/>
                <w:sz w:val="20"/>
                <w:szCs w:val="20"/>
              </w:rPr>
              <w:t>//</w:t>
            </w:r>
            <w:r w:rsidRPr="00DA55FF">
              <w:rPr>
                <w:rFonts w:ascii="Consolas" w:eastAsiaTheme="minorEastAsia" w:hAnsi="Consolas" w:cs="Consolas" w:hint="eastAsia"/>
                <w:bCs w:val="0"/>
                <w:color w:val="FF0000"/>
                <w:sz w:val="20"/>
                <w:szCs w:val="20"/>
              </w:rPr>
              <w:t>初始化单实例</w:t>
            </w:r>
            <w:r w:rsidRPr="00DA55FF">
              <w:rPr>
                <w:rFonts w:ascii="Consolas" w:eastAsiaTheme="minorEastAsia" w:hAnsi="Consolas" w:cs="Consolas" w:hint="eastAsia"/>
                <w:bCs w:val="0"/>
                <w:color w:val="FF0000"/>
                <w:sz w:val="20"/>
                <w:szCs w:val="20"/>
              </w:rPr>
              <w:t>bean</w:t>
            </w:r>
          </w:p>
          <w:p w14:paraId="4651DE47" w14:textId="4DC91937" w:rsidR="00DA55FF" w:rsidRPr="00BC6EFC" w:rsidRDefault="00097A25" w:rsidP="00DA55FF">
            <w:pPr>
              <w:autoSpaceDE w:val="0"/>
              <w:autoSpaceDN w:val="0"/>
              <w:adjustRightInd w:val="0"/>
              <w:ind w:firstLineChars="0" w:firstLine="0"/>
              <w:jc w:val="left"/>
              <w:rPr>
                <w:rFonts w:ascii="Consolas" w:eastAsiaTheme="minorEastAsia" w:hAnsi="Consolas" w:cs="Consolas"/>
                <w:bCs w:val="0"/>
                <w:color w:val="FF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sidRPr="00BC6EFC">
              <w:rPr>
                <w:rFonts w:ascii="Consolas" w:eastAsiaTheme="minorEastAsia" w:hAnsi="Consolas" w:cs="Consolas"/>
                <w:bCs w:val="0"/>
                <w:color w:val="FF0000"/>
                <w:sz w:val="20"/>
                <w:szCs w:val="20"/>
              </w:rPr>
              <w:t>beanFactory</w:t>
            </w:r>
            <w:proofErr w:type="spellEnd"/>
            <w:r w:rsidRPr="00BC6EFC">
              <w:rPr>
                <w:rFonts w:ascii="Consolas" w:eastAsiaTheme="minorEastAsia" w:hAnsi="Consolas" w:cs="Consolas"/>
                <w:bCs w:val="0"/>
                <w:color w:val="FF0000"/>
                <w:sz w:val="20"/>
                <w:szCs w:val="20"/>
              </w:rPr>
              <w:t>.</w:t>
            </w:r>
            <w:r w:rsidR="00DA55FF" w:rsidRPr="00BC6EFC">
              <w:rPr>
                <w:rFonts w:ascii="Consolas" w:eastAsiaTheme="minorEastAsia" w:hAnsi="Consolas" w:cs="Consolas"/>
                <w:bCs w:val="0"/>
                <w:color w:val="FF0000"/>
                <w:sz w:val="20"/>
                <w:szCs w:val="20"/>
              </w:rPr>
              <w:t xml:space="preserve"> </w:t>
            </w:r>
            <w:proofErr w:type="spellStart"/>
            <w:proofErr w:type="gramStart"/>
            <w:r w:rsidR="00DA55FF" w:rsidRPr="00BC6EFC">
              <w:rPr>
                <w:rFonts w:ascii="Consolas" w:eastAsiaTheme="minorEastAsia" w:hAnsi="Consolas" w:cs="Consolas"/>
                <w:bCs w:val="0"/>
                <w:color w:val="FF0000"/>
                <w:sz w:val="20"/>
                <w:szCs w:val="20"/>
              </w:rPr>
              <w:t>preInstantiateSingletons</w:t>
            </w:r>
            <w:proofErr w:type="spellEnd"/>
            <w:r w:rsidR="00DA55FF" w:rsidRPr="00BC6EFC">
              <w:rPr>
                <w:rFonts w:ascii="Consolas" w:eastAsiaTheme="minorEastAsia" w:hAnsi="Consolas" w:cs="Consolas"/>
                <w:bCs w:val="0"/>
                <w:color w:val="FF0000"/>
                <w:sz w:val="20"/>
                <w:szCs w:val="20"/>
              </w:rPr>
              <w:t>(</w:t>
            </w:r>
            <w:proofErr w:type="gramEnd"/>
            <w:r w:rsidR="00DA55FF" w:rsidRPr="00BC6EFC">
              <w:rPr>
                <w:rFonts w:ascii="Consolas" w:eastAsiaTheme="minorEastAsia" w:hAnsi="Consolas" w:cs="Consolas"/>
                <w:bCs w:val="0"/>
                <w:color w:val="FF0000"/>
                <w:sz w:val="20"/>
                <w:szCs w:val="20"/>
              </w:rPr>
              <w:t>);</w:t>
            </w:r>
          </w:p>
          <w:p w14:paraId="3AE3E617" w14:textId="1567B32F" w:rsidR="00097A25" w:rsidRDefault="00097A25" w:rsidP="00097A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066BA21C" w14:textId="77777777" w:rsidR="00097A25" w:rsidRDefault="00097A25" w:rsidP="00097A25">
            <w:pPr>
              <w:autoSpaceDE w:val="0"/>
              <w:autoSpaceDN w:val="0"/>
              <w:adjustRightInd w:val="0"/>
              <w:ind w:firstLineChars="0" w:firstLine="0"/>
              <w:jc w:val="left"/>
              <w:rPr>
                <w:rFonts w:ascii="Consolas" w:eastAsiaTheme="minorEastAsia" w:hAnsi="Consolas" w:cs="Consolas"/>
                <w:bCs w:val="0"/>
                <w:sz w:val="18"/>
                <w:szCs w:val="20"/>
              </w:rPr>
            </w:pPr>
          </w:p>
        </w:tc>
      </w:tr>
    </w:tbl>
    <w:p w14:paraId="409C8FFF" w14:textId="77777777" w:rsidR="00097A25" w:rsidRPr="00B53BF4" w:rsidRDefault="00097A25" w:rsidP="00097A25">
      <w:pPr>
        <w:autoSpaceDE w:val="0"/>
        <w:autoSpaceDN w:val="0"/>
        <w:adjustRightInd w:val="0"/>
        <w:ind w:firstLineChars="0" w:firstLine="0"/>
        <w:jc w:val="left"/>
        <w:rPr>
          <w:rFonts w:ascii="Consolas" w:eastAsiaTheme="minorEastAsia" w:hAnsi="Consolas" w:cs="Consolas"/>
          <w:bCs w:val="0"/>
          <w:kern w:val="0"/>
          <w:sz w:val="18"/>
          <w:szCs w:val="20"/>
        </w:rPr>
      </w:pPr>
    </w:p>
    <w:p w14:paraId="581BE234" w14:textId="740460AB" w:rsidR="00551D4B" w:rsidRDefault="005D1200" w:rsidP="005D1200">
      <w:pPr>
        <w:autoSpaceDE w:val="0"/>
        <w:autoSpaceDN w:val="0"/>
        <w:adjustRightInd w:val="0"/>
        <w:ind w:firstLineChars="0" w:firstLine="0"/>
        <w:jc w:val="left"/>
        <w:rPr>
          <w:rFonts w:ascii="Consolas" w:eastAsiaTheme="minorEastAsia" w:hAnsi="Consolas" w:cs="Consolas"/>
          <w:bCs w:val="0"/>
          <w:color w:val="FF0000"/>
          <w:sz w:val="20"/>
          <w:szCs w:val="20"/>
        </w:rPr>
      </w:pPr>
      <w:proofErr w:type="spellStart"/>
      <w:proofErr w:type="gramStart"/>
      <w:r w:rsidRPr="00BC6EFC">
        <w:rPr>
          <w:rFonts w:ascii="Consolas" w:eastAsiaTheme="minorEastAsia" w:hAnsi="Consolas" w:cs="Consolas"/>
          <w:bCs w:val="0"/>
          <w:color w:val="FF0000"/>
          <w:kern w:val="0"/>
          <w:sz w:val="20"/>
          <w:szCs w:val="20"/>
        </w:rPr>
        <w:t>preInstantiateSingletons</w:t>
      </w:r>
      <w:proofErr w:type="spellEnd"/>
      <w:r w:rsidRPr="00BC6EFC">
        <w:rPr>
          <w:rFonts w:ascii="Consolas" w:eastAsiaTheme="minorEastAsia" w:hAnsi="Consolas" w:cs="Consolas"/>
          <w:bCs w:val="0"/>
          <w:color w:val="FF0000"/>
          <w:kern w:val="0"/>
          <w:sz w:val="20"/>
          <w:szCs w:val="20"/>
        </w:rPr>
        <w:t>(</w:t>
      </w:r>
      <w:proofErr w:type="gramEnd"/>
      <w:r w:rsidRPr="00BC6EFC">
        <w:rPr>
          <w:rFonts w:ascii="Consolas" w:eastAsiaTheme="minorEastAsia" w:hAnsi="Consolas" w:cs="Consolas"/>
          <w:bCs w:val="0"/>
          <w:color w:val="FF0000"/>
          <w:kern w:val="0"/>
          <w:sz w:val="20"/>
          <w:szCs w:val="20"/>
        </w:rPr>
        <w:t>);</w:t>
      </w:r>
    </w:p>
    <w:tbl>
      <w:tblPr>
        <w:tblStyle w:val="ab"/>
        <w:tblW w:w="0" w:type="auto"/>
        <w:tblLook w:val="04A0" w:firstRow="1" w:lastRow="0" w:firstColumn="1" w:lastColumn="0" w:noHBand="0" w:noVBand="1"/>
      </w:tblPr>
      <w:tblGrid>
        <w:gridCol w:w="8296"/>
      </w:tblGrid>
      <w:tr w:rsidR="00551D4B" w14:paraId="2133860E" w14:textId="77777777" w:rsidTr="00551D4B">
        <w:tc>
          <w:tcPr>
            <w:tcW w:w="8296" w:type="dxa"/>
          </w:tcPr>
          <w:p w14:paraId="3676EB5E"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0B304134"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shd w:val="clear" w:color="auto" w:fill="D4D4D4"/>
              </w:rPr>
              <w:t>preInstantiateSingletons</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BeansException</w:t>
            </w:r>
            <w:proofErr w:type="spellEnd"/>
            <w:r>
              <w:rPr>
                <w:rFonts w:ascii="Consolas" w:eastAsiaTheme="minorEastAsia" w:hAnsi="Consolas" w:cs="Consolas"/>
                <w:bCs w:val="0"/>
                <w:color w:val="000000"/>
                <w:sz w:val="20"/>
                <w:szCs w:val="20"/>
              </w:rPr>
              <w:t xml:space="preserve"> {</w:t>
            </w:r>
          </w:p>
          <w:p w14:paraId="55422961"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logger</w:t>
            </w:r>
            <w:proofErr w:type="gramEnd"/>
            <w:r>
              <w:rPr>
                <w:rFonts w:ascii="Consolas" w:eastAsiaTheme="minorEastAsia" w:hAnsi="Consolas" w:cs="Consolas"/>
                <w:bCs w:val="0"/>
                <w:color w:val="000000"/>
                <w:sz w:val="20"/>
                <w:szCs w:val="20"/>
              </w:rPr>
              <w:t>.isDebugEnabled</w:t>
            </w:r>
            <w:proofErr w:type="spellEnd"/>
            <w:r>
              <w:rPr>
                <w:rFonts w:ascii="Consolas" w:eastAsiaTheme="minorEastAsia" w:hAnsi="Consolas" w:cs="Consolas"/>
                <w:bCs w:val="0"/>
                <w:color w:val="000000"/>
                <w:sz w:val="20"/>
                <w:szCs w:val="20"/>
              </w:rPr>
              <w:t>()) {</w:t>
            </w:r>
          </w:p>
          <w:p w14:paraId="663A3EA2"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logger</w:t>
            </w:r>
            <w:proofErr w:type="gramEnd"/>
            <w:r>
              <w:rPr>
                <w:rFonts w:ascii="Consolas" w:eastAsiaTheme="minorEastAsia" w:hAnsi="Consolas" w:cs="Consolas"/>
                <w:bCs w:val="0"/>
                <w:color w:val="000000"/>
                <w:sz w:val="20"/>
                <w:szCs w:val="20"/>
              </w:rPr>
              <w:t>.debug</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"Pre-instantiating singletons in "</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p>
          <w:p w14:paraId="323F3289" w14:textId="254790D7" w:rsidR="00551D4B" w:rsidRDefault="00551D4B" w:rsidP="00F155E8">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58C5FD9" w14:textId="27D7780F" w:rsidR="007D7170" w:rsidRDefault="007D7170" w:rsidP="00F155E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color w:val="000000"/>
                <w:sz w:val="20"/>
                <w:szCs w:val="20"/>
              </w:rPr>
              <w:t xml:space="preserve"> </w:t>
            </w:r>
            <w:r>
              <w:rPr>
                <w:rFonts w:ascii="Consolas" w:eastAsiaTheme="minorEastAsia" w:hAnsi="Consolas" w:cs="Consolas"/>
                <w:bCs w:val="0"/>
                <w:color w:val="000000"/>
                <w:sz w:val="20"/>
                <w:szCs w:val="20"/>
              </w:rPr>
              <w:t xml:space="preserve">    </w:t>
            </w:r>
            <w:r w:rsidRPr="007D7170">
              <w:rPr>
                <w:rFonts w:ascii="Consolas" w:eastAsiaTheme="minorEastAsia" w:hAnsi="Consolas" w:cs="Consolas"/>
                <w:bCs w:val="0"/>
                <w:color w:val="FF0000"/>
                <w:sz w:val="20"/>
                <w:szCs w:val="20"/>
              </w:rPr>
              <w:t xml:space="preserve">   </w:t>
            </w:r>
            <w:r w:rsidRPr="007D7170">
              <w:rPr>
                <w:rFonts w:ascii="Consolas" w:eastAsiaTheme="minorEastAsia" w:hAnsi="Consolas" w:cs="Consolas" w:hint="eastAsia"/>
                <w:bCs w:val="0"/>
                <w:color w:val="FF0000"/>
                <w:sz w:val="20"/>
                <w:szCs w:val="20"/>
              </w:rPr>
              <w:t>/</w:t>
            </w:r>
            <w:r w:rsidRPr="007D7170">
              <w:rPr>
                <w:rFonts w:ascii="Consolas" w:eastAsiaTheme="minorEastAsia" w:hAnsi="Consolas" w:cs="Consolas"/>
                <w:bCs w:val="0"/>
                <w:color w:val="FF0000"/>
                <w:sz w:val="20"/>
                <w:szCs w:val="20"/>
              </w:rPr>
              <w:t>/</w:t>
            </w:r>
            <w:r w:rsidRPr="007D7170">
              <w:rPr>
                <w:rFonts w:ascii="Consolas" w:eastAsiaTheme="minorEastAsia" w:hAnsi="Consolas" w:cs="Consolas" w:hint="eastAsia"/>
                <w:bCs w:val="0"/>
                <w:color w:val="FF0000"/>
                <w:sz w:val="20"/>
                <w:szCs w:val="20"/>
              </w:rPr>
              <w:t>拿到所有在</w:t>
            </w:r>
            <w:r w:rsidRPr="007D7170">
              <w:rPr>
                <w:rFonts w:ascii="Consolas" w:eastAsiaTheme="minorEastAsia" w:hAnsi="Consolas" w:cs="Consolas" w:hint="eastAsia"/>
                <w:bCs w:val="0"/>
                <w:color w:val="FF0000"/>
                <w:sz w:val="20"/>
                <w:szCs w:val="20"/>
              </w:rPr>
              <w:t>xml</w:t>
            </w:r>
            <w:r w:rsidRPr="007D7170">
              <w:rPr>
                <w:rFonts w:ascii="Consolas" w:eastAsiaTheme="minorEastAsia" w:hAnsi="Consolas" w:cs="Consolas" w:hint="eastAsia"/>
                <w:bCs w:val="0"/>
                <w:color w:val="FF0000"/>
                <w:sz w:val="20"/>
                <w:szCs w:val="20"/>
              </w:rPr>
              <w:t>中配置的</w:t>
            </w:r>
            <w:r w:rsidRPr="007D7170">
              <w:rPr>
                <w:rFonts w:ascii="Consolas" w:eastAsiaTheme="minorEastAsia" w:hAnsi="Consolas" w:cs="Consolas" w:hint="eastAsia"/>
                <w:bCs w:val="0"/>
                <w:color w:val="FF0000"/>
                <w:sz w:val="20"/>
                <w:szCs w:val="20"/>
              </w:rPr>
              <w:t>bean</w:t>
            </w:r>
            <w:r w:rsidRPr="007D7170">
              <w:rPr>
                <w:rFonts w:ascii="Consolas" w:eastAsiaTheme="minorEastAsia" w:hAnsi="Consolas" w:cs="Consolas" w:hint="eastAsia"/>
                <w:bCs w:val="0"/>
                <w:color w:val="FF0000"/>
                <w:sz w:val="20"/>
                <w:szCs w:val="20"/>
              </w:rPr>
              <w:t>的名字</w:t>
            </w:r>
          </w:p>
          <w:p w14:paraId="3D82714F" w14:textId="10259964" w:rsidR="00551D4B" w:rsidRDefault="00551D4B" w:rsidP="00551D4B">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List&lt;String&gt; </w:t>
            </w:r>
            <w:proofErr w:type="spellStart"/>
            <w:r>
              <w:rPr>
                <w:rFonts w:ascii="Consolas" w:eastAsiaTheme="minorEastAsia" w:hAnsi="Consolas" w:cs="Consolas"/>
                <w:bCs w:val="0"/>
                <w:color w:val="6A3E3E"/>
                <w:sz w:val="20"/>
                <w:szCs w:val="20"/>
              </w:rPr>
              <w:t>beanNames</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ArrayList</w:t>
            </w:r>
            <w:proofErr w:type="spellEnd"/>
            <w:r>
              <w:rPr>
                <w:rFonts w:ascii="Consolas" w:eastAsiaTheme="minorEastAsia" w:hAnsi="Consolas" w:cs="Consolas"/>
                <w:bCs w:val="0"/>
                <w:color w:val="000000"/>
                <w:sz w:val="20"/>
                <w:szCs w:val="20"/>
              </w:rPr>
              <w:t>&lt;String&gt;(</w:t>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beanDefinitionNames</w:t>
            </w:r>
            <w:proofErr w:type="spellEnd"/>
            <w:proofErr w:type="gramEnd"/>
            <w:r>
              <w:rPr>
                <w:rFonts w:ascii="Consolas" w:eastAsiaTheme="minorEastAsia" w:hAnsi="Consolas" w:cs="Consolas"/>
                <w:bCs w:val="0"/>
                <w:color w:val="000000"/>
                <w:sz w:val="20"/>
                <w:szCs w:val="20"/>
              </w:rPr>
              <w:t>);</w:t>
            </w:r>
          </w:p>
          <w:p w14:paraId="0D7A3ED0" w14:textId="7F5E3C4E" w:rsidR="007D7170" w:rsidRDefault="007D7170"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Pr>
                <w:rFonts w:ascii="Consolas" w:eastAsiaTheme="minorEastAsia" w:hAnsi="Consolas" w:cs="Consolas"/>
                <w:bCs w:val="0"/>
                <w:sz w:val="20"/>
                <w:szCs w:val="20"/>
              </w:rPr>
              <w:t xml:space="preserve">       </w:t>
            </w:r>
            <w:r w:rsidRPr="0064006B">
              <w:rPr>
                <w:rFonts w:ascii="Consolas" w:eastAsiaTheme="minorEastAsia" w:hAnsi="Consolas" w:cs="Consolas"/>
                <w:bCs w:val="0"/>
                <w:color w:val="FF0000"/>
                <w:sz w:val="20"/>
                <w:szCs w:val="20"/>
              </w:rPr>
              <w:t>//</w:t>
            </w:r>
            <w:r w:rsidRPr="0064006B">
              <w:rPr>
                <w:rFonts w:ascii="Consolas" w:eastAsiaTheme="minorEastAsia" w:hAnsi="Consolas" w:cs="Consolas" w:hint="eastAsia"/>
                <w:bCs w:val="0"/>
                <w:color w:val="FF0000"/>
                <w:sz w:val="20"/>
                <w:szCs w:val="20"/>
              </w:rPr>
              <w:t>按顺序创建</w:t>
            </w:r>
            <w:r w:rsidRPr="0064006B">
              <w:rPr>
                <w:rFonts w:ascii="Consolas" w:eastAsiaTheme="minorEastAsia" w:hAnsi="Consolas" w:cs="Consolas" w:hint="eastAsia"/>
                <w:bCs w:val="0"/>
                <w:color w:val="FF0000"/>
                <w:sz w:val="20"/>
                <w:szCs w:val="20"/>
              </w:rPr>
              <w:t>bean</w:t>
            </w:r>
          </w:p>
          <w:p w14:paraId="62BDDE79" w14:textId="650376CD" w:rsidR="00551D4B" w:rsidRDefault="00551D4B" w:rsidP="00551D4B">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(String </w:t>
            </w:r>
            <w:proofErr w:type="spellStart"/>
            <w:proofErr w:type="gram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beanNames</w:t>
            </w:r>
            <w:proofErr w:type="spellEnd"/>
            <w:r>
              <w:rPr>
                <w:rFonts w:ascii="Consolas" w:eastAsiaTheme="minorEastAsia" w:hAnsi="Consolas" w:cs="Consolas"/>
                <w:bCs w:val="0"/>
                <w:color w:val="000000"/>
                <w:sz w:val="20"/>
                <w:szCs w:val="20"/>
              </w:rPr>
              <w:t>) {</w:t>
            </w:r>
          </w:p>
          <w:p w14:paraId="50F1916E" w14:textId="2D82B042" w:rsidR="00AA70D5" w:rsidRDefault="00AA70D5"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Pr>
                <w:rFonts w:ascii="Consolas" w:eastAsiaTheme="minorEastAsia" w:hAnsi="Consolas" w:cs="Consolas"/>
                <w:bCs w:val="0"/>
                <w:sz w:val="20"/>
                <w:szCs w:val="20"/>
              </w:rPr>
              <w:t xml:space="preserve">           </w:t>
            </w:r>
            <w:r w:rsidRPr="00863283">
              <w:rPr>
                <w:rFonts w:ascii="Consolas" w:eastAsiaTheme="minorEastAsia" w:hAnsi="Consolas" w:cs="Consolas"/>
                <w:bCs w:val="0"/>
                <w:color w:val="FF0000"/>
                <w:sz w:val="20"/>
                <w:szCs w:val="20"/>
              </w:rPr>
              <w:t xml:space="preserve"> //</w:t>
            </w:r>
            <w:r w:rsidRPr="00863283">
              <w:rPr>
                <w:rFonts w:ascii="Consolas" w:eastAsiaTheme="minorEastAsia" w:hAnsi="Consolas" w:cs="Consolas" w:hint="eastAsia"/>
                <w:bCs w:val="0"/>
                <w:color w:val="FF0000"/>
                <w:sz w:val="20"/>
                <w:szCs w:val="20"/>
              </w:rPr>
              <w:t>根据</w:t>
            </w:r>
            <w:r w:rsidRPr="00863283">
              <w:rPr>
                <w:rFonts w:ascii="Consolas" w:eastAsiaTheme="minorEastAsia" w:hAnsi="Consolas" w:cs="Consolas" w:hint="eastAsia"/>
                <w:bCs w:val="0"/>
                <w:color w:val="FF0000"/>
                <w:sz w:val="20"/>
                <w:szCs w:val="20"/>
              </w:rPr>
              <w:t>bean</w:t>
            </w:r>
            <w:r w:rsidRPr="00863283">
              <w:rPr>
                <w:rFonts w:ascii="Consolas" w:eastAsiaTheme="minorEastAsia" w:hAnsi="Consolas" w:cs="Consolas" w:hint="eastAsia"/>
                <w:bCs w:val="0"/>
                <w:color w:val="FF0000"/>
                <w:sz w:val="20"/>
                <w:szCs w:val="20"/>
              </w:rPr>
              <w:t>的名字获取</w:t>
            </w:r>
            <w:r w:rsidRPr="00863283">
              <w:rPr>
                <w:rFonts w:ascii="Consolas" w:eastAsiaTheme="minorEastAsia" w:hAnsi="Consolas" w:cs="Consolas" w:hint="eastAsia"/>
                <w:bCs w:val="0"/>
                <w:color w:val="FF0000"/>
                <w:sz w:val="20"/>
                <w:szCs w:val="20"/>
              </w:rPr>
              <w:t>bean</w:t>
            </w:r>
            <w:r w:rsidRPr="00863283">
              <w:rPr>
                <w:rFonts w:ascii="Consolas" w:eastAsiaTheme="minorEastAsia" w:hAnsi="Consolas" w:cs="Consolas" w:hint="eastAsia"/>
                <w:bCs w:val="0"/>
                <w:color w:val="FF0000"/>
                <w:sz w:val="20"/>
                <w:szCs w:val="20"/>
              </w:rPr>
              <w:t>的信息</w:t>
            </w:r>
          </w:p>
          <w:p w14:paraId="290CC28B" w14:textId="76125BBC" w:rsidR="00551D4B" w:rsidRDefault="00551D4B" w:rsidP="00551D4B">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RootBeanDefinition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bd</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getMergedLocalBeanDefinition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3956301C" w14:textId="1C812564" w:rsidR="00863283" w:rsidRDefault="00863283"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color w:val="000000"/>
                <w:sz w:val="20"/>
                <w:szCs w:val="20"/>
              </w:rPr>
              <w:t xml:space="preserve"> </w:t>
            </w:r>
            <w:r>
              <w:rPr>
                <w:rFonts w:ascii="Consolas" w:eastAsiaTheme="minorEastAsia" w:hAnsi="Consolas" w:cs="Consolas"/>
                <w:bCs w:val="0"/>
                <w:color w:val="000000"/>
                <w:sz w:val="20"/>
                <w:szCs w:val="20"/>
              </w:rPr>
              <w:t xml:space="preserve">           //</w:t>
            </w:r>
            <w:r>
              <w:rPr>
                <w:rFonts w:ascii="Consolas" w:eastAsiaTheme="minorEastAsia" w:hAnsi="Consolas" w:cs="Consolas" w:hint="eastAsia"/>
                <w:bCs w:val="0"/>
                <w:color w:val="000000"/>
                <w:sz w:val="20"/>
                <w:szCs w:val="20"/>
              </w:rPr>
              <w:t>如果</w:t>
            </w:r>
            <w:r>
              <w:rPr>
                <w:rFonts w:ascii="Consolas" w:eastAsiaTheme="minorEastAsia" w:hAnsi="Consolas" w:cs="Consolas" w:hint="eastAsia"/>
                <w:bCs w:val="0"/>
                <w:color w:val="000000"/>
                <w:sz w:val="20"/>
                <w:szCs w:val="20"/>
              </w:rPr>
              <w:t>bean</w:t>
            </w:r>
            <w:r>
              <w:rPr>
                <w:rFonts w:ascii="Consolas" w:eastAsiaTheme="minorEastAsia" w:hAnsi="Consolas" w:cs="Consolas" w:hint="eastAsia"/>
                <w:bCs w:val="0"/>
                <w:color w:val="000000"/>
                <w:sz w:val="20"/>
                <w:szCs w:val="20"/>
              </w:rPr>
              <w:t>是单实例的，并且不是抽象的，不是</w:t>
            </w:r>
            <w:proofErr w:type="gramStart"/>
            <w:r>
              <w:rPr>
                <w:rFonts w:ascii="Consolas" w:eastAsiaTheme="minorEastAsia" w:hAnsi="Consolas" w:cs="Consolas" w:hint="eastAsia"/>
                <w:bCs w:val="0"/>
                <w:color w:val="000000"/>
                <w:sz w:val="20"/>
                <w:szCs w:val="20"/>
              </w:rPr>
              <w:t>懒</w:t>
            </w:r>
            <w:proofErr w:type="gramEnd"/>
            <w:r>
              <w:rPr>
                <w:rFonts w:ascii="Consolas" w:eastAsiaTheme="minorEastAsia" w:hAnsi="Consolas" w:cs="Consolas" w:hint="eastAsia"/>
                <w:bCs w:val="0"/>
                <w:color w:val="000000"/>
                <w:sz w:val="20"/>
                <w:szCs w:val="20"/>
              </w:rPr>
              <w:t>加载</w:t>
            </w:r>
          </w:p>
          <w:p w14:paraId="69900843" w14:textId="721B26D4"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bd</w:t>
            </w:r>
            <w:proofErr w:type="gramEnd"/>
            <w:r>
              <w:rPr>
                <w:rFonts w:ascii="Consolas" w:eastAsiaTheme="minorEastAsia" w:hAnsi="Consolas" w:cs="Consolas"/>
                <w:bCs w:val="0"/>
                <w:color w:val="000000"/>
                <w:sz w:val="20"/>
                <w:szCs w:val="20"/>
              </w:rPr>
              <w:t>.isAbstract</w:t>
            </w:r>
            <w:proofErr w:type="spellEnd"/>
            <w:r>
              <w:rPr>
                <w:rFonts w:ascii="Consolas" w:eastAsiaTheme="minorEastAsia" w:hAnsi="Consolas" w:cs="Consolas"/>
                <w:bCs w:val="0"/>
                <w:color w:val="000000"/>
                <w:sz w:val="20"/>
                <w:szCs w:val="20"/>
              </w:rPr>
              <w:t xml:space="preserve">() &amp;&amp; </w:t>
            </w:r>
            <w:proofErr w:type="spellStart"/>
            <w:r>
              <w:rPr>
                <w:rFonts w:ascii="Consolas" w:eastAsiaTheme="minorEastAsia" w:hAnsi="Consolas" w:cs="Consolas"/>
                <w:bCs w:val="0"/>
                <w:color w:val="6A3E3E"/>
                <w:sz w:val="20"/>
                <w:szCs w:val="20"/>
              </w:rPr>
              <w:t>bd</w:t>
            </w:r>
            <w:r>
              <w:rPr>
                <w:rFonts w:ascii="Consolas" w:eastAsiaTheme="minorEastAsia" w:hAnsi="Consolas" w:cs="Consolas"/>
                <w:bCs w:val="0"/>
                <w:color w:val="000000"/>
                <w:sz w:val="20"/>
                <w:szCs w:val="20"/>
              </w:rPr>
              <w:t>.isSingleton</w:t>
            </w:r>
            <w:proofErr w:type="spellEnd"/>
            <w:r>
              <w:rPr>
                <w:rFonts w:ascii="Consolas" w:eastAsiaTheme="minorEastAsia" w:hAnsi="Consolas" w:cs="Consolas"/>
                <w:bCs w:val="0"/>
                <w:color w:val="000000"/>
                <w:sz w:val="20"/>
                <w:szCs w:val="20"/>
              </w:rPr>
              <w:t>() &amp;&amp; !</w:t>
            </w:r>
            <w:proofErr w:type="spellStart"/>
            <w:r>
              <w:rPr>
                <w:rFonts w:ascii="Consolas" w:eastAsiaTheme="minorEastAsia" w:hAnsi="Consolas" w:cs="Consolas"/>
                <w:bCs w:val="0"/>
                <w:color w:val="6A3E3E"/>
                <w:sz w:val="20"/>
                <w:szCs w:val="20"/>
              </w:rPr>
              <w:t>bd</w:t>
            </w:r>
            <w:r>
              <w:rPr>
                <w:rFonts w:ascii="Consolas" w:eastAsiaTheme="minorEastAsia" w:hAnsi="Consolas" w:cs="Consolas"/>
                <w:bCs w:val="0"/>
                <w:color w:val="000000"/>
                <w:sz w:val="20"/>
                <w:szCs w:val="20"/>
              </w:rPr>
              <w:t>.isLazyInit</w:t>
            </w:r>
            <w:proofErr w:type="spellEnd"/>
            <w:r>
              <w:rPr>
                <w:rFonts w:ascii="Consolas" w:eastAsiaTheme="minorEastAsia" w:hAnsi="Consolas" w:cs="Consolas"/>
                <w:bCs w:val="0"/>
                <w:color w:val="000000"/>
                <w:sz w:val="20"/>
                <w:szCs w:val="20"/>
              </w:rPr>
              <w:t>()) {</w:t>
            </w:r>
            <w:r w:rsidR="004B7871">
              <w:rPr>
                <w:rFonts w:ascii="Consolas" w:eastAsiaTheme="minorEastAsia" w:hAnsi="Consolas" w:cs="Consolas"/>
                <w:bCs w:val="0"/>
                <w:color w:val="000000"/>
                <w:sz w:val="20"/>
                <w:szCs w:val="20"/>
              </w:rPr>
              <w:t xml:space="preserve">                //</w:t>
            </w:r>
            <w:r w:rsidR="004B7871">
              <w:rPr>
                <w:rFonts w:ascii="Consolas" w:eastAsiaTheme="minorEastAsia" w:hAnsi="Consolas" w:cs="Consolas" w:hint="eastAsia"/>
                <w:bCs w:val="0"/>
                <w:color w:val="000000"/>
                <w:sz w:val="20"/>
                <w:szCs w:val="20"/>
              </w:rPr>
              <w:t>是工厂</w:t>
            </w:r>
            <w:r w:rsidR="004B7871">
              <w:rPr>
                <w:rFonts w:ascii="Consolas" w:eastAsiaTheme="minorEastAsia" w:hAnsi="Consolas" w:cs="Consolas" w:hint="eastAsia"/>
                <w:bCs w:val="0"/>
                <w:color w:val="000000"/>
                <w:sz w:val="20"/>
                <w:szCs w:val="20"/>
              </w:rPr>
              <w:t>bean</w:t>
            </w:r>
            <w:r w:rsidR="004B7871">
              <w:rPr>
                <w:rFonts w:ascii="Consolas" w:eastAsiaTheme="minorEastAsia" w:hAnsi="Consolas" w:cs="Consolas" w:hint="eastAsia"/>
                <w:bCs w:val="0"/>
                <w:color w:val="000000"/>
                <w:sz w:val="20"/>
                <w:szCs w:val="20"/>
              </w:rPr>
              <w:t>，用工工厂</w:t>
            </w:r>
            <w:r w:rsidR="004B7871">
              <w:rPr>
                <w:rFonts w:ascii="Consolas" w:eastAsiaTheme="minorEastAsia" w:hAnsi="Consolas" w:cs="Consolas" w:hint="eastAsia"/>
                <w:bCs w:val="0"/>
                <w:color w:val="000000"/>
                <w:sz w:val="20"/>
                <w:szCs w:val="20"/>
              </w:rPr>
              <w:t>bean</w:t>
            </w:r>
            <w:r w:rsidR="004B7871">
              <w:rPr>
                <w:rFonts w:ascii="Consolas" w:eastAsiaTheme="minorEastAsia" w:hAnsi="Consolas" w:cs="Consolas" w:hint="eastAsia"/>
                <w:bCs w:val="0"/>
                <w:color w:val="000000"/>
                <w:sz w:val="20"/>
                <w:szCs w:val="20"/>
              </w:rPr>
              <w:t>创建</w:t>
            </w:r>
          </w:p>
          <w:p w14:paraId="5599F444"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isFactoryBean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w:t>
            </w:r>
          </w:p>
          <w:p w14:paraId="0E3CAD32"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final</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FactoryBean</w:t>
            </w:r>
            <w:proofErr w:type="spellEnd"/>
            <w:r>
              <w:rPr>
                <w:rFonts w:ascii="Consolas" w:eastAsiaTheme="minorEastAsia" w:hAnsi="Consolas" w:cs="Consolas"/>
                <w:bCs w:val="0"/>
                <w:color w:val="000000"/>
                <w:sz w:val="20"/>
                <w:szCs w:val="20"/>
              </w:rPr>
              <w:t xml:space="preserve">&lt;?&gt; </w:t>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FactoryBean</w:t>
            </w:r>
            <w:proofErr w:type="spellEnd"/>
            <w:r>
              <w:rPr>
                <w:rFonts w:ascii="Consolas" w:eastAsiaTheme="minorEastAsia" w:hAnsi="Consolas" w:cs="Consolas"/>
                <w:bCs w:val="0"/>
                <w:color w:val="000000"/>
                <w:sz w:val="20"/>
                <w:szCs w:val="20"/>
              </w:rPr>
              <w:t xml:space="preserve">&lt;?&gt;) </w:t>
            </w:r>
            <w:proofErr w:type="spellStart"/>
            <w:proofErr w:type="gramStart"/>
            <w:r>
              <w:rPr>
                <w:rFonts w:ascii="Consolas" w:eastAsiaTheme="minorEastAsia" w:hAnsi="Consolas" w:cs="Consolas"/>
                <w:bCs w:val="0"/>
                <w:color w:val="000000"/>
                <w:sz w:val="20"/>
                <w:szCs w:val="20"/>
              </w:rPr>
              <w:t>getBean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
                <w:i/>
                <w:iCs/>
                <w:color w:val="0000C0"/>
                <w:sz w:val="20"/>
                <w:szCs w:val="20"/>
              </w:rPr>
              <w:t>FACTORY_BEAN_PREFIX</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48CD1E7F"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isEagerInit</w:t>
            </w:r>
            <w:proofErr w:type="spellEnd"/>
            <w:r>
              <w:rPr>
                <w:rFonts w:ascii="Consolas" w:eastAsiaTheme="minorEastAsia" w:hAnsi="Consolas" w:cs="Consolas"/>
                <w:bCs w:val="0"/>
                <w:color w:val="000000"/>
                <w:sz w:val="20"/>
                <w:szCs w:val="20"/>
              </w:rPr>
              <w:t>;</w:t>
            </w:r>
          </w:p>
          <w:p w14:paraId="0017C4FC"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00"/>
                <w:sz w:val="20"/>
                <w:szCs w:val="20"/>
              </w:rPr>
              <w:t>getSecurityManager</w:t>
            </w:r>
            <w:proofErr w:type="spellEnd"/>
            <w:r>
              <w:rPr>
                <w:rFonts w:ascii="Consolas" w:eastAsiaTheme="minorEastAsia" w:hAnsi="Consolas" w:cs="Consolas"/>
                <w:bCs w:val="0"/>
                <w:color w:val="000000"/>
                <w:sz w:val="20"/>
                <w:szCs w:val="20"/>
              </w:rPr>
              <w:t>(</w:t>
            </w:r>
            <w:proofErr w:type="gramStart"/>
            <w:r>
              <w:rPr>
                <w:rFonts w:ascii="Consolas" w:eastAsiaTheme="minorEastAsia" w:hAnsi="Consolas" w:cs="Consolas"/>
                <w:bCs w:val="0"/>
                <w:color w:val="000000"/>
                <w:sz w:val="20"/>
                <w:szCs w:val="20"/>
              </w:rPr>
              <w:t>) !</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&amp;&amp; </w:t>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
                <w:color w:val="7F0055"/>
                <w:sz w:val="20"/>
                <w:szCs w:val="20"/>
              </w:rPr>
              <w:t>instanceof</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SmartFactoryBean</w:t>
            </w:r>
            <w:proofErr w:type="spellEnd"/>
            <w:r>
              <w:rPr>
                <w:rFonts w:ascii="Consolas" w:eastAsiaTheme="minorEastAsia" w:hAnsi="Consolas" w:cs="Consolas"/>
                <w:bCs w:val="0"/>
                <w:color w:val="000000"/>
                <w:sz w:val="20"/>
                <w:szCs w:val="20"/>
              </w:rPr>
              <w:t>) {</w:t>
            </w:r>
          </w:p>
          <w:p w14:paraId="2AEC98AB"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isEagerInit</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AccessController.</w:t>
            </w:r>
            <w:r>
              <w:rPr>
                <w:rFonts w:ascii="Consolas" w:eastAsiaTheme="minorEastAsia" w:hAnsi="Consolas" w:cs="Consolas"/>
                <w:bCs w:val="0"/>
                <w:i/>
                <w:iCs/>
                <w:color w:val="000000"/>
                <w:sz w:val="20"/>
                <w:szCs w:val="20"/>
              </w:rPr>
              <w:t>doPrivileged</w:t>
            </w:r>
            <w:proofErr w:type="spell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PrivilegedAction</w:t>
            </w:r>
            <w:proofErr w:type="spellEnd"/>
            <w:r>
              <w:rPr>
                <w:rFonts w:ascii="Consolas" w:eastAsiaTheme="minorEastAsia" w:hAnsi="Consolas" w:cs="Consolas"/>
                <w:bCs w:val="0"/>
                <w:color w:val="000000"/>
                <w:sz w:val="20"/>
                <w:szCs w:val="20"/>
              </w:rPr>
              <w:t>&lt;Boolean</w:t>
            </w:r>
            <w:proofErr w:type="gramStart"/>
            <w:r>
              <w:rPr>
                <w:rFonts w:ascii="Consolas" w:eastAsiaTheme="minorEastAsia" w:hAnsi="Consolas" w:cs="Consolas"/>
                <w:bCs w:val="0"/>
                <w:color w:val="000000"/>
                <w:sz w:val="20"/>
                <w:szCs w:val="20"/>
              </w:rPr>
              <w:t>&gt;(</w:t>
            </w:r>
            <w:proofErr w:type="gramEnd"/>
            <w:r>
              <w:rPr>
                <w:rFonts w:ascii="Consolas" w:eastAsiaTheme="minorEastAsia" w:hAnsi="Consolas" w:cs="Consolas"/>
                <w:bCs w:val="0"/>
                <w:color w:val="000000"/>
                <w:sz w:val="20"/>
                <w:szCs w:val="20"/>
              </w:rPr>
              <w:t>) {</w:t>
            </w:r>
          </w:p>
          <w:p w14:paraId="51A99689"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7200F902"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Boolean </w:t>
            </w:r>
            <w:proofErr w:type="gramStart"/>
            <w:r>
              <w:rPr>
                <w:rFonts w:ascii="Consolas" w:eastAsiaTheme="minorEastAsia" w:hAnsi="Consolas" w:cs="Consolas"/>
                <w:bCs w:val="0"/>
                <w:color w:val="000000"/>
                <w:sz w:val="20"/>
                <w:szCs w:val="20"/>
              </w:rPr>
              <w:t>run(</w:t>
            </w:r>
            <w:proofErr w:type="gramEnd"/>
            <w:r>
              <w:rPr>
                <w:rFonts w:ascii="Consolas" w:eastAsiaTheme="minorEastAsia" w:hAnsi="Consolas" w:cs="Consolas"/>
                <w:bCs w:val="0"/>
                <w:color w:val="000000"/>
                <w:sz w:val="20"/>
                <w:szCs w:val="20"/>
              </w:rPr>
              <w:t>) {</w:t>
            </w:r>
          </w:p>
          <w:p w14:paraId="2A5DA981"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SmartFactoryBean</w:t>
            </w:r>
            <w:proofErr w:type="spellEnd"/>
            <w:r>
              <w:rPr>
                <w:rFonts w:ascii="Consolas" w:eastAsiaTheme="minorEastAsia" w:hAnsi="Consolas" w:cs="Consolas"/>
                <w:bCs w:val="0"/>
                <w:color w:val="000000"/>
                <w:sz w:val="20"/>
                <w:szCs w:val="20"/>
              </w:rPr>
              <w:t xml:space="preserve">&lt;?&gt;) </w:t>
            </w:r>
            <w:r>
              <w:rPr>
                <w:rFonts w:ascii="Consolas" w:eastAsiaTheme="minorEastAsia" w:hAnsi="Consolas" w:cs="Consolas"/>
                <w:bCs w:val="0"/>
                <w:color w:val="6A3E3E"/>
                <w:sz w:val="20"/>
                <w:szCs w:val="20"/>
              </w:rPr>
              <w:t>factory</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isEagerInit</w:t>
            </w:r>
            <w:proofErr w:type="spellEnd"/>
            <w:proofErr w:type="gramEnd"/>
            <w:r>
              <w:rPr>
                <w:rFonts w:ascii="Consolas" w:eastAsiaTheme="minorEastAsia" w:hAnsi="Consolas" w:cs="Consolas"/>
                <w:bCs w:val="0"/>
                <w:color w:val="000000"/>
                <w:sz w:val="20"/>
                <w:szCs w:val="20"/>
              </w:rPr>
              <w:t>();</w:t>
            </w:r>
          </w:p>
          <w:p w14:paraId="663C835E"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A888E42"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proofErr w:type="gramStart"/>
            <w:r>
              <w:rPr>
                <w:rFonts w:ascii="Consolas" w:eastAsiaTheme="minorEastAsia" w:hAnsi="Consolas" w:cs="Consolas"/>
                <w:bCs w:val="0"/>
                <w:color w:val="000000"/>
                <w:sz w:val="20"/>
                <w:szCs w:val="20"/>
              </w:rPr>
              <w:t>getAccessControlContext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23C63D0A"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72071EB"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else</w:t>
            </w:r>
            <w:r>
              <w:rPr>
                <w:rFonts w:ascii="Consolas" w:eastAsiaTheme="minorEastAsia" w:hAnsi="Consolas" w:cs="Consolas"/>
                <w:bCs w:val="0"/>
                <w:color w:val="000000"/>
                <w:sz w:val="20"/>
                <w:szCs w:val="20"/>
              </w:rPr>
              <w:t xml:space="preserve"> {</w:t>
            </w:r>
          </w:p>
          <w:p w14:paraId="02BEEA37"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isEagerInit</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
                <w:color w:val="7F0055"/>
                <w:sz w:val="20"/>
                <w:szCs w:val="20"/>
              </w:rPr>
              <w:t>instanceof</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SmartFactoryBean</w:t>
            </w:r>
            <w:proofErr w:type="spellEnd"/>
            <w:r>
              <w:rPr>
                <w:rFonts w:ascii="Consolas" w:eastAsiaTheme="minorEastAsia" w:hAnsi="Consolas" w:cs="Consolas"/>
                <w:bCs w:val="0"/>
                <w:color w:val="000000"/>
                <w:sz w:val="20"/>
                <w:szCs w:val="20"/>
              </w:rPr>
              <w:t xml:space="preserve"> &amp;&amp;</w:t>
            </w:r>
          </w:p>
          <w:p w14:paraId="712BE90A"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roofErr w:type="spellStart"/>
            <w:r>
              <w:rPr>
                <w:rFonts w:ascii="Consolas" w:eastAsiaTheme="minorEastAsia" w:hAnsi="Consolas" w:cs="Consolas"/>
                <w:bCs w:val="0"/>
                <w:color w:val="000000"/>
                <w:sz w:val="20"/>
                <w:szCs w:val="20"/>
              </w:rPr>
              <w:t>SmartFactoryBean</w:t>
            </w:r>
            <w:proofErr w:type="spellEnd"/>
            <w:r>
              <w:rPr>
                <w:rFonts w:ascii="Consolas" w:eastAsiaTheme="minorEastAsia" w:hAnsi="Consolas" w:cs="Consolas"/>
                <w:bCs w:val="0"/>
                <w:color w:val="000000"/>
                <w:sz w:val="20"/>
                <w:szCs w:val="20"/>
              </w:rPr>
              <w:t xml:space="preserve">&lt;?&gt;) </w:t>
            </w:r>
            <w:r>
              <w:rPr>
                <w:rFonts w:ascii="Consolas" w:eastAsiaTheme="minorEastAsia" w:hAnsi="Consolas" w:cs="Consolas"/>
                <w:bCs w:val="0"/>
                <w:color w:val="6A3E3E"/>
                <w:sz w:val="20"/>
                <w:szCs w:val="20"/>
              </w:rPr>
              <w:t>factory</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isEagerInit</w:t>
            </w:r>
            <w:proofErr w:type="spellEnd"/>
            <w:proofErr w:type="gramEnd"/>
            <w:r>
              <w:rPr>
                <w:rFonts w:ascii="Consolas" w:eastAsiaTheme="minorEastAsia" w:hAnsi="Consolas" w:cs="Consolas"/>
                <w:bCs w:val="0"/>
                <w:color w:val="000000"/>
                <w:sz w:val="20"/>
                <w:szCs w:val="20"/>
              </w:rPr>
              <w:t>());</w:t>
            </w:r>
          </w:p>
          <w:p w14:paraId="3C981328"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123ACF0" w14:textId="73700D62" w:rsidR="00551D4B" w:rsidRDefault="00551D4B" w:rsidP="00551D4B">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isEagerInit</w:t>
            </w:r>
            <w:proofErr w:type="spellEnd"/>
            <w:r>
              <w:rPr>
                <w:rFonts w:ascii="Consolas" w:eastAsiaTheme="minorEastAsia" w:hAnsi="Consolas" w:cs="Consolas"/>
                <w:bCs w:val="0"/>
                <w:color w:val="000000"/>
                <w:sz w:val="20"/>
                <w:szCs w:val="20"/>
              </w:rPr>
              <w:t>) {</w:t>
            </w:r>
          </w:p>
          <w:p w14:paraId="2CBE6B0E" w14:textId="0F0FA3CE" w:rsidR="00370441" w:rsidRDefault="00370441"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Pr>
                <w:rFonts w:ascii="Consolas" w:eastAsiaTheme="minorEastAsia" w:hAnsi="Consolas" w:cs="Consolas"/>
                <w:bCs w:val="0"/>
                <w:sz w:val="20"/>
                <w:szCs w:val="20"/>
              </w:rPr>
              <w:t xml:space="preserve">                     </w:t>
            </w:r>
            <w:r w:rsidRPr="00682047">
              <w:rPr>
                <w:rFonts w:ascii="Consolas" w:eastAsiaTheme="minorEastAsia" w:hAnsi="Consolas" w:cs="Consolas"/>
                <w:bCs w:val="0"/>
                <w:color w:val="FF0000"/>
                <w:sz w:val="20"/>
                <w:szCs w:val="20"/>
              </w:rPr>
              <w:t xml:space="preserve">  //</w:t>
            </w:r>
            <w:r w:rsidRPr="00682047">
              <w:rPr>
                <w:rFonts w:ascii="Consolas" w:eastAsiaTheme="minorEastAsia" w:hAnsi="Consolas" w:cs="Consolas" w:hint="eastAsia"/>
                <w:bCs w:val="0"/>
                <w:color w:val="FF0000"/>
                <w:sz w:val="20"/>
                <w:szCs w:val="20"/>
              </w:rPr>
              <w:t>创建</w:t>
            </w:r>
            <w:r w:rsidRPr="00682047">
              <w:rPr>
                <w:rFonts w:ascii="Consolas" w:eastAsiaTheme="minorEastAsia" w:hAnsi="Consolas" w:cs="Consolas" w:hint="eastAsia"/>
                <w:bCs w:val="0"/>
                <w:color w:val="FF0000"/>
                <w:sz w:val="20"/>
                <w:szCs w:val="20"/>
              </w:rPr>
              <w:t>bean</w:t>
            </w:r>
          </w:p>
          <w:p w14:paraId="40AE50FF" w14:textId="77777777" w:rsidR="00551D4B" w:rsidRPr="00370441" w:rsidRDefault="00551D4B" w:rsidP="00551D4B">
            <w:pPr>
              <w:autoSpaceDE w:val="0"/>
              <w:autoSpaceDN w:val="0"/>
              <w:adjustRightInd w:val="0"/>
              <w:ind w:firstLineChars="0" w:firstLine="0"/>
              <w:jc w:val="left"/>
              <w:rPr>
                <w:rFonts w:ascii="Consolas" w:eastAsiaTheme="minorEastAsia" w:hAnsi="Consolas" w:cs="Consolas"/>
                <w:bCs w:val="0"/>
                <w:color w:val="FF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sidRPr="00370441">
              <w:rPr>
                <w:rFonts w:ascii="Consolas" w:eastAsiaTheme="minorEastAsia" w:hAnsi="Consolas" w:cs="Consolas"/>
                <w:bCs w:val="0"/>
                <w:color w:val="FF0000"/>
                <w:sz w:val="20"/>
                <w:szCs w:val="20"/>
              </w:rPr>
              <w:tab/>
            </w:r>
            <w:proofErr w:type="spellStart"/>
            <w:r w:rsidRPr="00370441">
              <w:rPr>
                <w:rFonts w:ascii="Consolas" w:eastAsiaTheme="minorEastAsia" w:hAnsi="Consolas" w:cs="Consolas"/>
                <w:bCs w:val="0"/>
                <w:color w:val="FF0000"/>
                <w:sz w:val="20"/>
                <w:szCs w:val="20"/>
              </w:rPr>
              <w:t>getBean</w:t>
            </w:r>
            <w:proofErr w:type="spellEnd"/>
            <w:r w:rsidRPr="00370441">
              <w:rPr>
                <w:rFonts w:ascii="Consolas" w:eastAsiaTheme="minorEastAsia" w:hAnsi="Consolas" w:cs="Consolas"/>
                <w:bCs w:val="0"/>
                <w:color w:val="FF0000"/>
                <w:sz w:val="20"/>
                <w:szCs w:val="20"/>
              </w:rPr>
              <w:t>(</w:t>
            </w:r>
            <w:proofErr w:type="spellStart"/>
            <w:r w:rsidRPr="00370441">
              <w:rPr>
                <w:rFonts w:ascii="Consolas" w:eastAsiaTheme="minorEastAsia" w:hAnsi="Consolas" w:cs="Consolas"/>
                <w:bCs w:val="0"/>
                <w:color w:val="FF0000"/>
                <w:sz w:val="20"/>
                <w:szCs w:val="20"/>
              </w:rPr>
              <w:t>beanName</w:t>
            </w:r>
            <w:proofErr w:type="spellEnd"/>
            <w:r w:rsidRPr="00370441">
              <w:rPr>
                <w:rFonts w:ascii="Consolas" w:eastAsiaTheme="minorEastAsia" w:hAnsi="Consolas" w:cs="Consolas"/>
                <w:bCs w:val="0"/>
                <w:color w:val="FF0000"/>
                <w:sz w:val="20"/>
                <w:szCs w:val="20"/>
              </w:rPr>
              <w:t>);</w:t>
            </w:r>
          </w:p>
          <w:p w14:paraId="7A66305B"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D5A1E93"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553CFA2" w14:textId="1382FB69" w:rsidR="00551D4B" w:rsidRDefault="00551D4B" w:rsidP="00551D4B">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else</w:t>
            </w:r>
            <w:r>
              <w:rPr>
                <w:rFonts w:ascii="Consolas" w:eastAsiaTheme="minorEastAsia" w:hAnsi="Consolas" w:cs="Consolas"/>
                <w:bCs w:val="0"/>
                <w:color w:val="000000"/>
                <w:sz w:val="20"/>
                <w:szCs w:val="20"/>
              </w:rPr>
              <w:t xml:space="preserve"> {</w:t>
            </w:r>
          </w:p>
          <w:p w14:paraId="22F398A1" w14:textId="243592F2" w:rsidR="00682047" w:rsidRDefault="00682047"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color w:val="000000"/>
                <w:sz w:val="20"/>
                <w:szCs w:val="20"/>
              </w:rPr>
              <w:t xml:space="preserve"> </w:t>
            </w:r>
            <w:r>
              <w:rPr>
                <w:rFonts w:ascii="Consolas" w:eastAsiaTheme="minorEastAsia" w:hAnsi="Consolas" w:cs="Consolas"/>
                <w:bCs w:val="0"/>
                <w:color w:val="000000"/>
                <w:sz w:val="20"/>
                <w:szCs w:val="20"/>
              </w:rPr>
              <w:t xml:space="preserve">                    </w:t>
            </w:r>
            <w:r>
              <w:rPr>
                <w:rFonts w:ascii="Consolas" w:eastAsiaTheme="minorEastAsia" w:hAnsi="Consolas" w:cs="Consolas"/>
                <w:bCs w:val="0"/>
                <w:sz w:val="20"/>
                <w:szCs w:val="20"/>
              </w:rPr>
              <w:t xml:space="preserve">  </w:t>
            </w:r>
            <w:r w:rsidRPr="00682047">
              <w:rPr>
                <w:rFonts w:ascii="Consolas" w:eastAsiaTheme="minorEastAsia" w:hAnsi="Consolas" w:cs="Consolas"/>
                <w:bCs w:val="0"/>
                <w:color w:val="FF0000"/>
                <w:sz w:val="20"/>
                <w:szCs w:val="20"/>
              </w:rPr>
              <w:t xml:space="preserve">  //</w:t>
            </w:r>
            <w:r w:rsidRPr="00682047">
              <w:rPr>
                <w:rFonts w:ascii="Consolas" w:eastAsiaTheme="minorEastAsia" w:hAnsi="Consolas" w:cs="Consolas" w:hint="eastAsia"/>
                <w:bCs w:val="0"/>
                <w:color w:val="FF0000"/>
                <w:sz w:val="20"/>
                <w:szCs w:val="20"/>
              </w:rPr>
              <w:t>创建</w:t>
            </w:r>
            <w:r w:rsidRPr="00682047">
              <w:rPr>
                <w:rFonts w:ascii="Consolas" w:eastAsiaTheme="minorEastAsia" w:hAnsi="Consolas" w:cs="Consolas" w:hint="eastAsia"/>
                <w:bCs w:val="0"/>
                <w:color w:val="FF0000"/>
                <w:sz w:val="20"/>
                <w:szCs w:val="20"/>
              </w:rPr>
              <w:t>bean</w:t>
            </w:r>
          </w:p>
          <w:p w14:paraId="3B5158B6"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getBean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3AC5164F"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5F5A686"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C0223A5"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91E36EC"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p>
          <w:p w14:paraId="472DEE99"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Trigger post-initialization callback for all applicable beans...</w:t>
            </w:r>
          </w:p>
          <w:p w14:paraId="48274EE1"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(String </w:t>
            </w:r>
            <w:proofErr w:type="spellStart"/>
            <w:proofErr w:type="gram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beanNames</w:t>
            </w:r>
            <w:proofErr w:type="spellEnd"/>
            <w:r>
              <w:rPr>
                <w:rFonts w:ascii="Consolas" w:eastAsiaTheme="minorEastAsia" w:hAnsi="Consolas" w:cs="Consolas"/>
                <w:bCs w:val="0"/>
                <w:color w:val="000000"/>
                <w:sz w:val="20"/>
                <w:szCs w:val="20"/>
              </w:rPr>
              <w:t>) {</w:t>
            </w:r>
          </w:p>
          <w:p w14:paraId="2709EBC6"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proofErr w:type="spellStart"/>
            <w:r>
              <w:rPr>
                <w:rFonts w:ascii="Consolas" w:eastAsiaTheme="minorEastAsia" w:hAnsi="Consolas" w:cs="Consolas"/>
                <w:bCs w:val="0"/>
                <w:color w:val="6A3E3E"/>
                <w:sz w:val="20"/>
                <w:szCs w:val="20"/>
              </w:rPr>
              <w:t>singletonInstance</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getSingleton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42A6E332"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singletonInstance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
                <w:color w:val="7F0055"/>
                <w:sz w:val="20"/>
                <w:szCs w:val="20"/>
              </w:rPr>
              <w:t>instanceof</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SmartInitializingSingleton</w:t>
            </w:r>
            <w:proofErr w:type="spellEnd"/>
            <w:r>
              <w:rPr>
                <w:rFonts w:ascii="Consolas" w:eastAsiaTheme="minorEastAsia" w:hAnsi="Consolas" w:cs="Consolas"/>
                <w:bCs w:val="0"/>
                <w:color w:val="000000"/>
                <w:sz w:val="20"/>
                <w:szCs w:val="20"/>
              </w:rPr>
              <w:t>) {</w:t>
            </w:r>
          </w:p>
          <w:p w14:paraId="1766CDF5"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final</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SmartInitializingSingleton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smartSingleton</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SmartInitializingSingleton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singletonInstance</w:t>
            </w:r>
            <w:proofErr w:type="spellEnd"/>
            <w:r>
              <w:rPr>
                <w:rFonts w:ascii="Consolas" w:eastAsiaTheme="minorEastAsia" w:hAnsi="Consolas" w:cs="Consolas"/>
                <w:bCs w:val="0"/>
                <w:color w:val="000000"/>
                <w:sz w:val="20"/>
                <w:szCs w:val="20"/>
              </w:rPr>
              <w:t>;</w:t>
            </w:r>
          </w:p>
          <w:p w14:paraId="5DF7ECD8"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00"/>
                <w:sz w:val="20"/>
                <w:szCs w:val="20"/>
              </w:rPr>
              <w:t>getSecurityManager</w:t>
            </w:r>
            <w:proofErr w:type="spellEnd"/>
            <w:r>
              <w:rPr>
                <w:rFonts w:ascii="Consolas" w:eastAsiaTheme="minorEastAsia" w:hAnsi="Consolas" w:cs="Consolas"/>
                <w:bCs w:val="0"/>
                <w:color w:val="000000"/>
                <w:sz w:val="20"/>
                <w:szCs w:val="20"/>
              </w:rPr>
              <w:t>(</w:t>
            </w:r>
            <w:proofErr w:type="gramStart"/>
            <w:r>
              <w:rPr>
                <w:rFonts w:ascii="Consolas" w:eastAsiaTheme="minorEastAsia" w:hAnsi="Consolas" w:cs="Consolas"/>
                <w:bCs w:val="0"/>
                <w:color w:val="000000"/>
                <w:sz w:val="20"/>
                <w:szCs w:val="20"/>
              </w:rPr>
              <w:t>) !</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w:t>
            </w:r>
          </w:p>
          <w:p w14:paraId="0B460731"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AccessController.</w:t>
            </w:r>
            <w:r>
              <w:rPr>
                <w:rFonts w:ascii="Consolas" w:eastAsiaTheme="minorEastAsia" w:hAnsi="Consolas" w:cs="Consolas"/>
                <w:bCs w:val="0"/>
                <w:i/>
                <w:iCs/>
                <w:color w:val="000000"/>
                <w:sz w:val="20"/>
                <w:szCs w:val="20"/>
              </w:rPr>
              <w:t>doPrivileged</w:t>
            </w:r>
            <w:proofErr w:type="spell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PrivilegedAction</w:t>
            </w:r>
            <w:proofErr w:type="spellEnd"/>
            <w:r>
              <w:rPr>
                <w:rFonts w:ascii="Consolas" w:eastAsiaTheme="minorEastAsia" w:hAnsi="Consolas" w:cs="Consolas"/>
                <w:bCs w:val="0"/>
                <w:color w:val="000000"/>
                <w:sz w:val="20"/>
                <w:szCs w:val="20"/>
              </w:rPr>
              <w:t>&lt;Object</w:t>
            </w:r>
            <w:proofErr w:type="gramStart"/>
            <w:r>
              <w:rPr>
                <w:rFonts w:ascii="Consolas" w:eastAsiaTheme="minorEastAsia" w:hAnsi="Consolas" w:cs="Consolas"/>
                <w:bCs w:val="0"/>
                <w:color w:val="000000"/>
                <w:sz w:val="20"/>
                <w:szCs w:val="20"/>
              </w:rPr>
              <w:t>&gt;(</w:t>
            </w:r>
            <w:proofErr w:type="gramEnd"/>
            <w:r>
              <w:rPr>
                <w:rFonts w:ascii="Consolas" w:eastAsiaTheme="minorEastAsia" w:hAnsi="Consolas" w:cs="Consolas"/>
                <w:bCs w:val="0"/>
                <w:color w:val="000000"/>
                <w:sz w:val="20"/>
                <w:szCs w:val="20"/>
              </w:rPr>
              <w:t>) {</w:t>
            </w:r>
          </w:p>
          <w:p w14:paraId="188EABC9"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3460EE59"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Object </w:t>
            </w:r>
            <w:proofErr w:type="gramStart"/>
            <w:r>
              <w:rPr>
                <w:rFonts w:ascii="Consolas" w:eastAsiaTheme="minorEastAsia" w:hAnsi="Consolas" w:cs="Consolas"/>
                <w:bCs w:val="0"/>
                <w:color w:val="000000"/>
                <w:sz w:val="20"/>
                <w:szCs w:val="20"/>
              </w:rPr>
              <w:t>run(</w:t>
            </w:r>
            <w:proofErr w:type="gramEnd"/>
            <w:r>
              <w:rPr>
                <w:rFonts w:ascii="Consolas" w:eastAsiaTheme="minorEastAsia" w:hAnsi="Consolas" w:cs="Consolas"/>
                <w:bCs w:val="0"/>
                <w:color w:val="000000"/>
                <w:sz w:val="20"/>
                <w:szCs w:val="20"/>
              </w:rPr>
              <w:t>) {</w:t>
            </w:r>
          </w:p>
          <w:p w14:paraId="05A4AC3E"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smartSingleton</w:t>
            </w:r>
            <w:r>
              <w:rPr>
                <w:rFonts w:ascii="Consolas" w:eastAsiaTheme="minorEastAsia" w:hAnsi="Consolas" w:cs="Consolas"/>
                <w:bCs w:val="0"/>
                <w:color w:val="000000"/>
                <w:sz w:val="20"/>
                <w:szCs w:val="20"/>
              </w:rPr>
              <w:t>.afterSingletonsInstantiated</w:t>
            </w:r>
            <w:proofErr w:type="spellEnd"/>
            <w:r>
              <w:rPr>
                <w:rFonts w:ascii="Consolas" w:eastAsiaTheme="minorEastAsia" w:hAnsi="Consolas" w:cs="Consolas"/>
                <w:bCs w:val="0"/>
                <w:color w:val="000000"/>
                <w:sz w:val="20"/>
                <w:szCs w:val="20"/>
              </w:rPr>
              <w:t>();</w:t>
            </w:r>
          </w:p>
          <w:p w14:paraId="19708D2F"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0DE50291"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5A03AE3"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proofErr w:type="gramStart"/>
            <w:r>
              <w:rPr>
                <w:rFonts w:ascii="Consolas" w:eastAsiaTheme="minorEastAsia" w:hAnsi="Consolas" w:cs="Consolas"/>
                <w:bCs w:val="0"/>
                <w:color w:val="000000"/>
                <w:sz w:val="20"/>
                <w:szCs w:val="20"/>
              </w:rPr>
              <w:t>getAccessControlContext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0EFFD183"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715472A"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else</w:t>
            </w:r>
            <w:r>
              <w:rPr>
                <w:rFonts w:ascii="Consolas" w:eastAsiaTheme="minorEastAsia" w:hAnsi="Consolas" w:cs="Consolas"/>
                <w:bCs w:val="0"/>
                <w:color w:val="000000"/>
                <w:sz w:val="20"/>
                <w:szCs w:val="20"/>
              </w:rPr>
              <w:t xml:space="preserve"> {</w:t>
            </w:r>
          </w:p>
          <w:p w14:paraId="5657CF0D"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smartSingleton</w:t>
            </w:r>
            <w:r>
              <w:rPr>
                <w:rFonts w:ascii="Consolas" w:eastAsiaTheme="minorEastAsia" w:hAnsi="Consolas" w:cs="Consolas"/>
                <w:bCs w:val="0"/>
                <w:color w:val="000000"/>
                <w:sz w:val="20"/>
                <w:szCs w:val="20"/>
              </w:rPr>
              <w:t>.afterSingletonsInstantiated</w:t>
            </w:r>
            <w:proofErr w:type="spellEnd"/>
            <w:r>
              <w:rPr>
                <w:rFonts w:ascii="Consolas" w:eastAsiaTheme="minorEastAsia" w:hAnsi="Consolas" w:cs="Consolas"/>
                <w:bCs w:val="0"/>
                <w:color w:val="000000"/>
                <w:sz w:val="20"/>
                <w:szCs w:val="20"/>
              </w:rPr>
              <w:t>();</w:t>
            </w:r>
          </w:p>
          <w:p w14:paraId="01AF19CA"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57D1BB9"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1B9D4AAC" w14:textId="77777777" w:rsidR="00551D4B" w:rsidRDefault="00551D4B" w:rsidP="00551D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593C683" w14:textId="7C467761" w:rsidR="00551D4B" w:rsidRDefault="00551D4B" w:rsidP="00551D4B">
            <w:pPr>
              <w:autoSpaceDE w:val="0"/>
              <w:autoSpaceDN w:val="0"/>
              <w:adjustRightInd w:val="0"/>
              <w:ind w:firstLineChars="0" w:firstLine="0"/>
              <w:jc w:val="left"/>
              <w:rPr>
                <w:rFonts w:ascii="Consolas" w:eastAsiaTheme="minorEastAsia" w:hAnsi="Consolas" w:cs="Consolas"/>
                <w:bCs w:val="0"/>
                <w:color w:val="FF0000"/>
                <w:sz w:val="20"/>
                <w:szCs w:val="20"/>
              </w:rPr>
            </w:pPr>
            <w:r>
              <w:rPr>
                <w:rFonts w:ascii="Consolas" w:eastAsiaTheme="minorEastAsia" w:hAnsi="Consolas" w:cs="Consolas"/>
                <w:bCs w:val="0"/>
                <w:color w:val="000000"/>
                <w:sz w:val="20"/>
                <w:szCs w:val="20"/>
              </w:rPr>
              <w:tab/>
              <w:t>}</w:t>
            </w:r>
          </w:p>
        </w:tc>
      </w:tr>
    </w:tbl>
    <w:p w14:paraId="63A21EE6" w14:textId="38060E8A" w:rsidR="00551D4B" w:rsidRPr="00BC6EFC" w:rsidRDefault="008925C5" w:rsidP="005D1200">
      <w:pPr>
        <w:autoSpaceDE w:val="0"/>
        <w:autoSpaceDN w:val="0"/>
        <w:adjustRightInd w:val="0"/>
        <w:ind w:firstLineChars="0" w:firstLine="0"/>
        <w:jc w:val="left"/>
        <w:rPr>
          <w:rFonts w:ascii="Consolas" w:eastAsiaTheme="minorEastAsia" w:hAnsi="Consolas" w:cs="Consolas"/>
          <w:bCs w:val="0"/>
          <w:color w:val="FF0000"/>
          <w:kern w:val="0"/>
          <w:sz w:val="20"/>
          <w:szCs w:val="20"/>
        </w:rPr>
      </w:pPr>
      <w:proofErr w:type="spellStart"/>
      <w:r>
        <w:rPr>
          <w:rFonts w:ascii="Consolas" w:eastAsiaTheme="minorEastAsia" w:hAnsi="Consolas" w:cs="Consolas"/>
          <w:bCs w:val="0"/>
          <w:color w:val="000000"/>
          <w:kern w:val="0"/>
          <w:sz w:val="20"/>
          <w:szCs w:val="20"/>
        </w:rPr>
        <w:t>getBean</w:t>
      </w:r>
      <w:proofErr w:type="spellEnd"/>
      <w:r>
        <w:rPr>
          <w:rFonts w:ascii="Consolas" w:eastAsiaTheme="minorEastAsia" w:hAnsi="Consolas" w:cs="Consolas"/>
          <w:bCs w:val="0"/>
          <w:color w:val="000000"/>
          <w:kern w:val="0"/>
          <w:sz w:val="20"/>
          <w:szCs w:val="20"/>
        </w:rPr>
        <w:t xml:space="preserve">(String </w:t>
      </w:r>
      <w:r>
        <w:rPr>
          <w:rFonts w:ascii="Consolas" w:eastAsiaTheme="minorEastAsia" w:hAnsi="Consolas" w:cs="Consolas"/>
          <w:bCs w:val="0"/>
          <w:color w:val="6A3E3E"/>
          <w:kern w:val="0"/>
          <w:sz w:val="20"/>
          <w:szCs w:val="20"/>
        </w:rPr>
        <w:t>name</w:t>
      </w:r>
      <w:r>
        <w:rPr>
          <w:rFonts w:ascii="Consolas" w:eastAsiaTheme="minorEastAsia" w:hAnsi="Consolas" w:cs="Consolas"/>
          <w:bCs w:val="0"/>
          <w:color w:val="000000"/>
          <w:kern w:val="0"/>
          <w:sz w:val="20"/>
          <w:szCs w:val="20"/>
        </w:rPr>
        <w:t xml:space="preserve">) </w:t>
      </w:r>
      <w:r>
        <w:rPr>
          <w:rFonts w:ascii="Consolas" w:eastAsiaTheme="minorEastAsia" w:hAnsi="Consolas" w:cs="Consolas" w:hint="eastAsia"/>
          <w:bCs w:val="0"/>
          <w:color w:val="000000"/>
          <w:kern w:val="0"/>
          <w:sz w:val="20"/>
          <w:szCs w:val="20"/>
        </w:rPr>
        <w:t>：所有的</w:t>
      </w:r>
      <w:proofErr w:type="spellStart"/>
      <w:r>
        <w:rPr>
          <w:rFonts w:ascii="Consolas" w:eastAsiaTheme="minorEastAsia" w:hAnsi="Consolas" w:cs="Consolas" w:hint="eastAsia"/>
          <w:bCs w:val="0"/>
          <w:color w:val="000000"/>
          <w:kern w:val="0"/>
          <w:sz w:val="20"/>
          <w:szCs w:val="20"/>
        </w:rPr>
        <w:t>get</w:t>
      </w:r>
      <w:r>
        <w:rPr>
          <w:rFonts w:ascii="Consolas" w:eastAsiaTheme="minorEastAsia" w:hAnsi="Consolas" w:cs="Consolas"/>
          <w:bCs w:val="0"/>
          <w:color w:val="000000"/>
          <w:kern w:val="0"/>
          <w:sz w:val="20"/>
          <w:szCs w:val="20"/>
        </w:rPr>
        <w:t>B</w:t>
      </w:r>
      <w:r>
        <w:rPr>
          <w:rFonts w:ascii="Consolas" w:eastAsiaTheme="minorEastAsia" w:hAnsi="Consolas" w:cs="Consolas" w:hint="eastAsia"/>
          <w:bCs w:val="0"/>
          <w:color w:val="000000"/>
          <w:kern w:val="0"/>
          <w:sz w:val="20"/>
          <w:szCs w:val="20"/>
        </w:rPr>
        <w:t>ean</w:t>
      </w:r>
      <w:proofErr w:type="spellEnd"/>
      <w:r>
        <w:rPr>
          <w:rFonts w:ascii="Consolas" w:eastAsiaTheme="minorEastAsia" w:hAnsi="Consolas" w:cs="Consolas" w:hint="eastAsia"/>
          <w:bCs w:val="0"/>
          <w:color w:val="000000"/>
          <w:kern w:val="0"/>
          <w:sz w:val="20"/>
          <w:szCs w:val="20"/>
        </w:rPr>
        <w:t>都是在调用</w:t>
      </w:r>
      <w:r w:rsidRPr="008925C5">
        <w:rPr>
          <w:rFonts w:ascii="Consolas" w:eastAsiaTheme="minorEastAsia" w:hAnsi="Consolas" w:cs="Consolas"/>
          <w:b/>
          <w:color w:val="FF0000"/>
          <w:kern w:val="0"/>
          <w:sz w:val="20"/>
          <w:szCs w:val="20"/>
          <w:shd w:val="clear" w:color="auto" w:fill="D4D4D4"/>
        </w:rPr>
        <w:t>return</w:t>
      </w:r>
      <w:r w:rsidRPr="008925C5">
        <w:rPr>
          <w:rFonts w:ascii="Consolas" w:eastAsiaTheme="minorEastAsia" w:hAnsi="Consolas" w:cs="Consolas"/>
          <w:bCs w:val="0"/>
          <w:color w:val="FF0000"/>
          <w:kern w:val="0"/>
          <w:sz w:val="20"/>
          <w:szCs w:val="20"/>
          <w:shd w:val="clear" w:color="auto" w:fill="D4D4D4"/>
        </w:rPr>
        <w:t xml:space="preserve"> </w:t>
      </w:r>
      <w:proofErr w:type="spellStart"/>
      <w:r w:rsidRPr="008925C5">
        <w:rPr>
          <w:rFonts w:ascii="Consolas" w:eastAsiaTheme="minorEastAsia" w:hAnsi="Consolas" w:cs="Consolas"/>
          <w:bCs w:val="0"/>
          <w:color w:val="FF0000"/>
          <w:kern w:val="0"/>
          <w:sz w:val="20"/>
          <w:szCs w:val="20"/>
          <w:shd w:val="clear" w:color="auto" w:fill="D4D4D4"/>
        </w:rPr>
        <w:t>doGetBean</w:t>
      </w:r>
      <w:proofErr w:type="spellEnd"/>
      <w:r w:rsidRPr="008925C5">
        <w:rPr>
          <w:rFonts w:ascii="Consolas" w:eastAsiaTheme="minorEastAsia" w:hAnsi="Consolas" w:cs="Consolas"/>
          <w:bCs w:val="0"/>
          <w:color w:val="FF0000"/>
          <w:kern w:val="0"/>
          <w:sz w:val="20"/>
          <w:szCs w:val="20"/>
          <w:shd w:val="clear" w:color="auto" w:fill="D4D4D4"/>
        </w:rPr>
        <w:t xml:space="preserve">(name, </w:t>
      </w:r>
      <w:r w:rsidRPr="008925C5">
        <w:rPr>
          <w:rFonts w:ascii="Consolas" w:eastAsiaTheme="minorEastAsia" w:hAnsi="Consolas" w:cs="Consolas"/>
          <w:b/>
          <w:color w:val="FF0000"/>
          <w:kern w:val="0"/>
          <w:sz w:val="20"/>
          <w:szCs w:val="20"/>
          <w:shd w:val="clear" w:color="auto" w:fill="D4D4D4"/>
        </w:rPr>
        <w:t>null</w:t>
      </w:r>
      <w:r w:rsidRPr="008925C5">
        <w:rPr>
          <w:rFonts w:ascii="Consolas" w:eastAsiaTheme="minorEastAsia" w:hAnsi="Consolas" w:cs="Consolas"/>
          <w:bCs w:val="0"/>
          <w:color w:val="FF0000"/>
          <w:kern w:val="0"/>
          <w:sz w:val="20"/>
          <w:szCs w:val="20"/>
          <w:shd w:val="clear" w:color="auto" w:fill="D4D4D4"/>
        </w:rPr>
        <w:t xml:space="preserve">, </w:t>
      </w:r>
      <w:r w:rsidRPr="008925C5">
        <w:rPr>
          <w:rFonts w:ascii="Consolas" w:eastAsiaTheme="minorEastAsia" w:hAnsi="Consolas" w:cs="Consolas"/>
          <w:b/>
          <w:color w:val="FF0000"/>
          <w:kern w:val="0"/>
          <w:sz w:val="20"/>
          <w:szCs w:val="20"/>
          <w:shd w:val="clear" w:color="auto" w:fill="D4D4D4"/>
        </w:rPr>
        <w:t>null</w:t>
      </w:r>
      <w:r w:rsidRPr="008925C5">
        <w:rPr>
          <w:rFonts w:ascii="Consolas" w:eastAsiaTheme="minorEastAsia" w:hAnsi="Consolas" w:cs="Consolas"/>
          <w:bCs w:val="0"/>
          <w:color w:val="FF0000"/>
          <w:kern w:val="0"/>
          <w:sz w:val="20"/>
          <w:szCs w:val="20"/>
          <w:shd w:val="clear" w:color="auto" w:fill="D4D4D4"/>
        </w:rPr>
        <w:t xml:space="preserve">, </w:t>
      </w:r>
      <w:r w:rsidRPr="008925C5">
        <w:rPr>
          <w:rFonts w:ascii="Consolas" w:eastAsiaTheme="minorEastAsia" w:hAnsi="Consolas" w:cs="Consolas"/>
          <w:b/>
          <w:color w:val="FF0000"/>
          <w:kern w:val="0"/>
          <w:sz w:val="20"/>
          <w:szCs w:val="20"/>
          <w:shd w:val="clear" w:color="auto" w:fill="D4D4D4"/>
        </w:rPr>
        <w:t>false</w:t>
      </w:r>
      <w:r w:rsidRPr="008925C5">
        <w:rPr>
          <w:rFonts w:ascii="Consolas" w:eastAsiaTheme="minorEastAsia" w:hAnsi="Consolas" w:cs="Consolas"/>
          <w:bCs w:val="0"/>
          <w:color w:val="FF0000"/>
          <w:kern w:val="0"/>
          <w:sz w:val="20"/>
          <w:szCs w:val="20"/>
          <w:shd w:val="clear" w:color="auto" w:fill="D4D4D4"/>
        </w:rPr>
        <w:t>);</w:t>
      </w:r>
    </w:p>
    <w:tbl>
      <w:tblPr>
        <w:tblStyle w:val="ab"/>
        <w:tblW w:w="0" w:type="auto"/>
        <w:tblLook w:val="04A0" w:firstRow="1" w:lastRow="0" w:firstColumn="1" w:lastColumn="0" w:noHBand="0" w:noVBand="1"/>
      </w:tblPr>
      <w:tblGrid>
        <w:gridCol w:w="8296"/>
      </w:tblGrid>
      <w:tr w:rsidR="00312E9D" w14:paraId="5D8AECB0" w14:textId="77777777" w:rsidTr="00312E9D">
        <w:tc>
          <w:tcPr>
            <w:tcW w:w="8296" w:type="dxa"/>
          </w:tcPr>
          <w:p w14:paraId="078CAA2F" w14:textId="77777777" w:rsidR="00312E9D" w:rsidRDefault="00312E9D" w:rsidP="00312E9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@Override</w:t>
            </w:r>
          </w:p>
          <w:p w14:paraId="3A6984D2" w14:textId="77777777" w:rsidR="00312E9D" w:rsidRDefault="00312E9D" w:rsidP="00312E9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shd w:val="clear" w:color="auto" w:fill="D4D4D4"/>
              </w:rPr>
              <w:t>Object</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getBean</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String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BeansException</w:t>
            </w:r>
            <w:proofErr w:type="spellEnd"/>
            <w:r>
              <w:rPr>
                <w:rFonts w:ascii="Consolas" w:eastAsiaTheme="minorEastAsia" w:hAnsi="Consolas" w:cs="Consolas"/>
                <w:bCs w:val="0"/>
                <w:color w:val="000000"/>
                <w:sz w:val="20"/>
                <w:szCs w:val="20"/>
              </w:rPr>
              <w:t xml:space="preserve"> {</w:t>
            </w:r>
          </w:p>
          <w:p w14:paraId="7D194B85" w14:textId="77777777" w:rsidR="00312E9D" w:rsidRDefault="00312E9D" w:rsidP="00312E9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sidRPr="008925C5">
              <w:rPr>
                <w:rFonts w:ascii="Consolas" w:eastAsiaTheme="minorEastAsia" w:hAnsi="Consolas" w:cs="Consolas"/>
                <w:b/>
                <w:color w:val="FF0000"/>
                <w:sz w:val="20"/>
                <w:szCs w:val="20"/>
                <w:shd w:val="clear" w:color="auto" w:fill="D4D4D4"/>
              </w:rPr>
              <w:t>return</w:t>
            </w:r>
            <w:r w:rsidRPr="008925C5">
              <w:rPr>
                <w:rFonts w:ascii="Consolas" w:eastAsiaTheme="minorEastAsia" w:hAnsi="Consolas" w:cs="Consolas"/>
                <w:bCs w:val="0"/>
                <w:color w:val="FF0000"/>
                <w:sz w:val="20"/>
                <w:szCs w:val="20"/>
                <w:shd w:val="clear" w:color="auto" w:fill="D4D4D4"/>
              </w:rPr>
              <w:t xml:space="preserve"> </w:t>
            </w:r>
            <w:proofErr w:type="spellStart"/>
            <w:proofErr w:type="gramStart"/>
            <w:r w:rsidRPr="008925C5">
              <w:rPr>
                <w:rFonts w:ascii="Consolas" w:eastAsiaTheme="minorEastAsia" w:hAnsi="Consolas" w:cs="Consolas"/>
                <w:bCs w:val="0"/>
                <w:color w:val="FF0000"/>
                <w:sz w:val="20"/>
                <w:szCs w:val="20"/>
                <w:shd w:val="clear" w:color="auto" w:fill="D4D4D4"/>
              </w:rPr>
              <w:t>doGetBean</w:t>
            </w:r>
            <w:proofErr w:type="spellEnd"/>
            <w:r w:rsidRPr="008925C5">
              <w:rPr>
                <w:rFonts w:ascii="Consolas" w:eastAsiaTheme="minorEastAsia" w:hAnsi="Consolas" w:cs="Consolas"/>
                <w:bCs w:val="0"/>
                <w:color w:val="FF0000"/>
                <w:sz w:val="20"/>
                <w:szCs w:val="20"/>
                <w:shd w:val="clear" w:color="auto" w:fill="D4D4D4"/>
              </w:rPr>
              <w:t>(</w:t>
            </w:r>
            <w:proofErr w:type="gramEnd"/>
            <w:r w:rsidRPr="008925C5">
              <w:rPr>
                <w:rFonts w:ascii="Consolas" w:eastAsiaTheme="minorEastAsia" w:hAnsi="Consolas" w:cs="Consolas"/>
                <w:bCs w:val="0"/>
                <w:color w:val="FF0000"/>
                <w:sz w:val="20"/>
                <w:szCs w:val="20"/>
                <w:shd w:val="clear" w:color="auto" w:fill="D4D4D4"/>
              </w:rPr>
              <w:t xml:space="preserve">name, </w:t>
            </w:r>
            <w:r w:rsidRPr="008925C5">
              <w:rPr>
                <w:rFonts w:ascii="Consolas" w:eastAsiaTheme="minorEastAsia" w:hAnsi="Consolas" w:cs="Consolas"/>
                <w:b/>
                <w:color w:val="FF0000"/>
                <w:sz w:val="20"/>
                <w:szCs w:val="20"/>
                <w:shd w:val="clear" w:color="auto" w:fill="D4D4D4"/>
              </w:rPr>
              <w:t>null</w:t>
            </w:r>
            <w:r w:rsidRPr="008925C5">
              <w:rPr>
                <w:rFonts w:ascii="Consolas" w:eastAsiaTheme="minorEastAsia" w:hAnsi="Consolas" w:cs="Consolas"/>
                <w:bCs w:val="0"/>
                <w:color w:val="FF0000"/>
                <w:sz w:val="20"/>
                <w:szCs w:val="20"/>
                <w:shd w:val="clear" w:color="auto" w:fill="D4D4D4"/>
              </w:rPr>
              <w:t xml:space="preserve">, </w:t>
            </w:r>
            <w:r w:rsidRPr="008925C5">
              <w:rPr>
                <w:rFonts w:ascii="Consolas" w:eastAsiaTheme="minorEastAsia" w:hAnsi="Consolas" w:cs="Consolas"/>
                <w:b/>
                <w:color w:val="FF0000"/>
                <w:sz w:val="20"/>
                <w:szCs w:val="20"/>
                <w:shd w:val="clear" w:color="auto" w:fill="D4D4D4"/>
              </w:rPr>
              <w:t>null</w:t>
            </w:r>
            <w:r w:rsidRPr="008925C5">
              <w:rPr>
                <w:rFonts w:ascii="Consolas" w:eastAsiaTheme="minorEastAsia" w:hAnsi="Consolas" w:cs="Consolas"/>
                <w:bCs w:val="0"/>
                <w:color w:val="FF0000"/>
                <w:sz w:val="20"/>
                <w:szCs w:val="20"/>
                <w:shd w:val="clear" w:color="auto" w:fill="D4D4D4"/>
              </w:rPr>
              <w:t xml:space="preserve">, </w:t>
            </w:r>
            <w:r w:rsidRPr="008925C5">
              <w:rPr>
                <w:rFonts w:ascii="Consolas" w:eastAsiaTheme="minorEastAsia" w:hAnsi="Consolas" w:cs="Consolas"/>
                <w:b/>
                <w:color w:val="FF0000"/>
                <w:sz w:val="20"/>
                <w:szCs w:val="20"/>
                <w:shd w:val="clear" w:color="auto" w:fill="D4D4D4"/>
              </w:rPr>
              <w:t>false</w:t>
            </w:r>
            <w:r w:rsidRPr="008925C5">
              <w:rPr>
                <w:rFonts w:ascii="Consolas" w:eastAsiaTheme="minorEastAsia" w:hAnsi="Consolas" w:cs="Consolas"/>
                <w:bCs w:val="0"/>
                <w:color w:val="FF0000"/>
                <w:sz w:val="20"/>
                <w:szCs w:val="20"/>
                <w:shd w:val="clear" w:color="auto" w:fill="D4D4D4"/>
              </w:rPr>
              <w:t>);</w:t>
            </w:r>
          </w:p>
          <w:p w14:paraId="1F7EC652" w14:textId="4E732859" w:rsidR="00312E9D" w:rsidRDefault="00312E9D" w:rsidP="00312E9D">
            <w:pPr>
              <w:ind w:firstLineChars="0" w:firstLine="0"/>
            </w:pPr>
            <w:r>
              <w:rPr>
                <w:rFonts w:ascii="Consolas" w:eastAsiaTheme="minorEastAsia" w:hAnsi="Consolas" w:cs="Consolas"/>
                <w:bCs w:val="0"/>
                <w:color w:val="000000"/>
                <w:sz w:val="20"/>
                <w:szCs w:val="20"/>
              </w:rPr>
              <w:tab/>
              <w:t>}</w:t>
            </w:r>
          </w:p>
        </w:tc>
      </w:tr>
    </w:tbl>
    <w:p w14:paraId="5BF3F343" w14:textId="21F8462C" w:rsidR="00D73B7F" w:rsidRDefault="004273C5" w:rsidP="003102CD">
      <w:pPr>
        <w:ind w:firstLine="400"/>
      </w:pPr>
      <w:proofErr w:type="spellStart"/>
      <w:proofErr w:type="gramStart"/>
      <w:r w:rsidRPr="008925C5">
        <w:rPr>
          <w:rFonts w:ascii="Consolas" w:eastAsiaTheme="minorEastAsia" w:hAnsi="Consolas" w:cs="Consolas"/>
          <w:bCs w:val="0"/>
          <w:color w:val="FF0000"/>
          <w:kern w:val="0"/>
          <w:sz w:val="20"/>
          <w:szCs w:val="20"/>
          <w:shd w:val="clear" w:color="auto" w:fill="D4D4D4"/>
        </w:rPr>
        <w:t>doGetBean</w:t>
      </w:r>
      <w:proofErr w:type="spellEnd"/>
      <w:r w:rsidRPr="008925C5">
        <w:rPr>
          <w:rFonts w:ascii="Consolas" w:eastAsiaTheme="minorEastAsia" w:hAnsi="Consolas" w:cs="Consolas"/>
          <w:bCs w:val="0"/>
          <w:color w:val="FF0000"/>
          <w:kern w:val="0"/>
          <w:sz w:val="20"/>
          <w:szCs w:val="20"/>
          <w:shd w:val="clear" w:color="auto" w:fill="D4D4D4"/>
        </w:rPr>
        <w:t>(</w:t>
      </w:r>
      <w:proofErr w:type="gramEnd"/>
    </w:p>
    <w:tbl>
      <w:tblPr>
        <w:tblStyle w:val="ab"/>
        <w:tblW w:w="0" w:type="auto"/>
        <w:tblLook w:val="04A0" w:firstRow="1" w:lastRow="0" w:firstColumn="1" w:lastColumn="0" w:noHBand="0" w:noVBand="1"/>
      </w:tblPr>
      <w:tblGrid>
        <w:gridCol w:w="8296"/>
      </w:tblGrid>
      <w:tr w:rsidR="00C10F6B" w14:paraId="096E99DF" w14:textId="77777777" w:rsidTr="00C10F6B">
        <w:tc>
          <w:tcPr>
            <w:tcW w:w="8296" w:type="dxa"/>
          </w:tcPr>
          <w:p w14:paraId="2B11D8C2"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w:t>
            </w:r>
            <w:proofErr w:type="spellStart"/>
            <w:r>
              <w:rPr>
                <w:rFonts w:ascii="Consolas" w:eastAsiaTheme="minorEastAsia" w:hAnsi="Consolas" w:cs="Consolas"/>
                <w:bCs w:val="0"/>
                <w:color w:val="646464"/>
                <w:sz w:val="20"/>
                <w:szCs w:val="20"/>
              </w:rPr>
              <w:t>SuppressWarnings</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"unchecked"</w:t>
            </w:r>
            <w:r>
              <w:rPr>
                <w:rFonts w:ascii="Consolas" w:eastAsiaTheme="minorEastAsia" w:hAnsi="Consolas" w:cs="Consolas"/>
                <w:bCs w:val="0"/>
                <w:color w:val="000000"/>
                <w:sz w:val="20"/>
                <w:szCs w:val="20"/>
              </w:rPr>
              <w:t>)</w:t>
            </w:r>
          </w:p>
          <w:p w14:paraId="66B5654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protected</w:t>
            </w:r>
            <w:r>
              <w:rPr>
                <w:rFonts w:ascii="Consolas" w:eastAsiaTheme="minorEastAsia" w:hAnsi="Consolas" w:cs="Consolas"/>
                <w:bCs w:val="0"/>
                <w:color w:val="000000"/>
                <w:sz w:val="20"/>
                <w:szCs w:val="20"/>
              </w:rPr>
              <w:t xml:space="preserve"> &lt;T&gt; T </w:t>
            </w:r>
            <w:proofErr w:type="spellStart"/>
            <w:proofErr w:type="gramStart"/>
            <w:r>
              <w:rPr>
                <w:rFonts w:ascii="Consolas" w:eastAsiaTheme="minorEastAsia" w:hAnsi="Consolas" w:cs="Consolas"/>
                <w:bCs w:val="0"/>
                <w:color w:val="000000"/>
                <w:sz w:val="20"/>
                <w:szCs w:val="20"/>
                <w:shd w:val="clear" w:color="auto" w:fill="D4D4D4"/>
              </w:rPr>
              <w:t>doGetBean</w:t>
            </w:r>
            <w:proofErr w:type="spellEnd"/>
            <w:r>
              <w:rPr>
                <w:rFonts w:ascii="Consolas" w:eastAsiaTheme="minorEastAsia" w:hAnsi="Consolas" w:cs="Consolas"/>
                <w:bCs w:val="0"/>
                <w:color w:val="000000"/>
                <w:sz w:val="20"/>
                <w:szCs w:val="20"/>
              </w:rPr>
              <w:t>(</w:t>
            </w:r>
            <w:proofErr w:type="gramEnd"/>
          </w:p>
          <w:p w14:paraId="57FBA76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final</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final</w:t>
            </w:r>
            <w:r>
              <w:rPr>
                <w:rFonts w:ascii="Consolas" w:eastAsiaTheme="minorEastAsia" w:hAnsi="Consolas" w:cs="Consolas"/>
                <w:bCs w:val="0"/>
                <w:color w:val="000000"/>
                <w:sz w:val="20"/>
                <w:szCs w:val="20"/>
              </w:rPr>
              <w:t xml:space="preserve"> Class&lt;T&gt; </w:t>
            </w:r>
            <w:proofErr w:type="spellStart"/>
            <w:r>
              <w:rPr>
                <w:rFonts w:ascii="Consolas" w:eastAsiaTheme="minorEastAsia" w:hAnsi="Consolas" w:cs="Consolas"/>
                <w:bCs w:val="0"/>
                <w:color w:val="6A3E3E"/>
                <w:sz w:val="20"/>
                <w:szCs w:val="20"/>
              </w:rPr>
              <w:t>requiredType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final</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Object[</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typeCheckOnly</w:t>
            </w:r>
            <w:proofErr w:type="spellEnd"/>
            <w:r>
              <w:rPr>
                <w:rFonts w:ascii="Consolas" w:eastAsiaTheme="minorEastAsia" w:hAnsi="Consolas" w:cs="Consolas"/>
                <w:bCs w:val="0"/>
                <w:color w:val="000000"/>
                <w:sz w:val="20"/>
                <w:szCs w:val="20"/>
              </w:rPr>
              <w:t>)</w:t>
            </w:r>
          </w:p>
          <w:p w14:paraId="6C527E0C"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BeansException</w:t>
            </w:r>
            <w:proofErr w:type="spellEnd"/>
            <w:r>
              <w:rPr>
                <w:rFonts w:ascii="Consolas" w:eastAsiaTheme="minorEastAsia" w:hAnsi="Consolas" w:cs="Consolas"/>
                <w:bCs w:val="0"/>
                <w:color w:val="000000"/>
                <w:sz w:val="20"/>
                <w:szCs w:val="20"/>
              </w:rPr>
              <w:t xml:space="preserve"> {</w:t>
            </w:r>
          </w:p>
          <w:p w14:paraId="33BA8BD2"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p>
          <w:p w14:paraId="1692BBB4"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final</w:t>
            </w:r>
            <w:r>
              <w:rPr>
                <w:rFonts w:ascii="Consolas" w:eastAsiaTheme="minorEastAsia" w:hAnsi="Consolas" w:cs="Consolas"/>
                <w:bCs w:val="0"/>
                <w:color w:val="000000"/>
                <w:sz w:val="20"/>
                <w:szCs w:val="20"/>
              </w:rPr>
              <w:t xml:space="preserve"> String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transformedBeanName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w:t>
            </w:r>
          </w:p>
          <w:p w14:paraId="163795A6"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r>
              <w:rPr>
                <w:rFonts w:ascii="Consolas" w:eastAsiaTheme="minorEastAsia" w:hAnsi="Consolas" w:cs="Consolas"/>
                <w:bCs w:val="0"/>
                <w:color w:val="6A3E3E"/>
                <w:sz w:val="20"/>
                <w:szCs w:val="20"/>
              </w:rPr>
              <w:t>bean</w:t>
            </w:r>
            <w:r>
              <w:rPr>
                <w:rFonts w:ascii="Consolas" w:eastAsiaTheme="minorEastAsia" w:hAnsi="Consolas" w:cs="Consolas"/>
                <w:bCs w:val="0"/>
                <w:color w:val="000000"/>
                <w:sz w:val="20"/>
                <w:szCs w:val="20"/>
              </w:rPr>
              <w:t>;</w:t>
            </w:r>
          </w:p>
          <w:p w14:paraId="6D74D00D"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p>
          <w:p w14:paraId="355E7F41" w14:textId="4CA8D3AF" w:rsidR="00C10F6B" w:rsidRDefault="00C10F6B" w:rsidP="00C10F6B">
            <w:pPr>
              <w:autoSpaceDE w:val="0"/>
              <w:autoSpaceDN w:val="0"/>
              <w:adjustRightInd w:val="0"/>
              <w:ind w:firstLineChars="0" w:firstLine="0"/>
              <w:jc w:val="left"/>
              <w:rPr>
                <w:rFonts w:ascii="Consolas" w:eastAsiaTheme="minorEastAsia" w:hAnsi="Consolas" w:cs="Consolas"/>
                <w:bCs w:val="0"/>
                <w:color w:val="3F7F5F"/>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Eagerly check singleton cache for manually registered singletons.</w:t>
            </w:r>
          </w:p>
          <w:p w14:paraId="03CDC847" w14:textId="751FD130" w:rsidR="004273C5" w:rsidRDefault="004273C5"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color w:val="3F7F5F"/>
                <w:sz w:val="20"/>
                <w:szCs w:val="20"/>
              </w:rPr>
              <w:t xml:space="preserve"> </w:t>
            </w:r>
            <w:r>
              <w:rPr>
                <w:rFonts w:ascii="Consolas" w:eastAsiaTheme="minorEastAsia" w:hAnsi="Consolas" w:cs="Consolas"/>
                <w:bCs w:val="0"/>
                <w:color w:val="3F7F5F"/>
                <w:sz w:val="20"/>
                <w:szCs w:val="20"/>
              </w:rPr>
              <w:t xml:space="preserve">      </w:t>
            </w:r>
            <w:r w:rsidRPr="00C6642A">
              <w:rPr>
                <w:rFonts w:ascii="Consolas" w:eastAsiaTheme="minorEastAsia" w:hAnsi="Consolas" w:cs="Consolas"/>
                <w:bCs w:val="0"/>
                <w:color w:val="FF0000"/>
                <w:sz w:val="20"/>
                <w:szCs w:val="20"/>
              </w:rPr>
              <w:t xml:space="preserve">  //</w:t>
            </w:r>
            <w:r w:rsidRPr="00C6642A">
              <w:rPr>
                <w:rFonts w:ascii="Consolas" w:eastAsiaTheme="minorEastAsia" w:hAnsi="Consolas" w:cs="Consolas" w:hint="eastAsia"/>
                <w:bCs w:val="0"/>
                <w:color w:val="FF0000"/>
                <w:sz w:val="20"/>
                <w:szCs w:val="20"/>
              </w:rPr>
              <w:t>先从已经注册的所有单实例</w:t>
            </w:r>
            <w:r w:rsidRPr="00C6642A">
              <w:rPr>
                <w:rFonts w:ascii="Consolas" w:eastAsiaTheme="minorEastAsia" w:hAnsi="Consolas" w:cs="Consolas" w:hint="eastAsia"/>
                <w:bCs w:val="0"/>
                <w:color w:val="FF0000"/>
                <w:sz w:val="20"/>
                <w:szCs w:val="20"/>
              </w:rPr>
              <w:t>bean</w:t>
            </w:r>
            <w:r w:rsidRPr="00C6642A">
              <w:rPr>
                <w:rFonts w:ascii="Consolas" w:eastAsiaTheme="minorEastAsia" w:hAnsi="Consolas" w:cs="Consolas" w:hint="eastAsia"/>
                <w:bCs w:val="0"/>
                <w:color w:val="FF0000"/>
                <w:sz w:val="20"/>
                <w:szCs w:val="20"/>
              </w:rPr>
              <w:t>中有没有这个</w:t>
            </w:r>
            <w:r w:rsidRPr="00C6642A">
              <w:rPr>
                <w:rFonts w:ascii="Consolas" w:eastAsiaTheme="minorEastAsia" w:hAnsi="Consolas" w:cs="Consolas" w:hint="eastAsia"/>
                <w:bCs w:val="0"/>
                <w:color w:val="FF0000"/>
                <w:sz w:val="20"/>
                <w:szCs w:val="20"/>
              </w:rPr>
              <w:t>bean</w:t>
            </w:r>
            <w:r w:rsidRPr="00C6642A">
              <w:rPr>
                <w:rFonts w:ascii="Consolas" w:eastAsiaTheme="minorEastAsia" w:hAnsi="Consolas" w:cs="Consolas" w:hint="eastAsia"/>
                <w:bCs w:val="0"/>
                <w:color w:val="FF0000"/>
                <w:sz w:val="20"/>
                <w:szCs w:val="20"/>
              </w:rPr>
              <w:t>，第一次创建时没有的</w:t>
            </w:r>
            <w:r>
              <w:rPr>
                <w:rFonts w:ascii="Consolas" w:eastAsiaTheme="minorEastAsia" w:hAnsi="Consolas" w:cs="Consolas" w:hint="eastAsia"/>
                <w:bCs w:val="0"/>
                <w:color w:val="3F7F5F"/>
                <w:sz w:val="20"/>
                <w:szCs w:val="20"/>
              </w:rPr>
              <w:t>。</w:t>
            </w:r>
          </w:p>
          <w:p w14:paraId="0544B64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proofErr w:type="spellStart"/>
            <w:r>
              <w:rPr>
                <w:rFonts w:ascii="Consolas" w:eastAsiaTheme="minorEastAsia" w:hAnsi="Consolas" w:cs="Consolas"/>
                <w:bCs w:val="0"/>
                <w:color w:val="6A3E3E"/>
                <w:sz w:val="20"/>
                <w:szCs w:val="20"/>
              </w:rPr>
              <w:t>sharedInstance</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getSingleton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3810CD0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6A3E3E"/>
                <w:sz w:val="20"/>
                <w:szCs w:val="20"/>
              </w:rPr>
              <w:t>sharedInstance</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&amp;&amp;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w:t>
            </w:r>
          </w:p>
          <w:p w14:paraId="77976C12"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C0"/>
                <w:sz w:val="20"/>
                <w:szCs w:val="20"/>
              </w:rPr>
              <w:t>logger</w:t>
            </w:r>
            <w:r>
              <w:rPr>
                <w:rFonts w:ascii="Consolas" w:eastAsiaTheme="minorEastAsia" w:hAnsi="Consolas" w:cs="Consolas"/>
                <w:bCs w:val="0"/>
                <w:color w:val="000000"/>
                <w:sz w:val="20"/>
                <w:szCs w:val="20"/>
              </w:rPr>
              <w:t>.isDebugEnabled</w:t>
            </w:r>
            <w:proofErr w:type="spellEnd"/>
            <w:proofErr w:type="gramEnd"/>
            <w:r>
              <w:rPr>
                <w:rFonts w:ascii="Consolas" w:eastAsiaTheme="minorEastAsia" w:hAnsi="Consolas" w:cs="Consolas"/>
                <w:bCs w:val="0"/>
                <w:color w:val="000000"/>
                <w:sz w:val="20"/>
                <w:szCs w:val="20"/>
              </w:rPr>
              <w:t>()) {</w:t>
            </w:r>
          </w:p>
          <w:p w14:paraId="0719F484"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isSingletonCurrentlyInCreation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w:t>
            </w:r>
          </w:p>
          <w:p w14:paraId="09C616B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logger</w:t>
            </w:r>
            <w:r>
              <w:rPr>
                <w:rFonts w:ascii="Consolas" w:eastAsiaTheme="minorEastAsia" w:hAnsi="Consolas" w:cs="Consolas"/>
                <w:bCs w:val="0"/>
                <w:color w:val="000000"/>
                <w:sz w:val="20"/>
                <w:szCs w:val="20"/>
              </w:rPr>
              <w:t>.debug</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"Returning eagerly cached instance of singleton bean '"</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
          <w:p w14:paraId="0F631FA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2A00FF"/>
                <w:sz w:val="20"/>
                <w:szCs w:val="20"/>
              </w:rPr>
              <w:t>"' that is not fully initialized yet - a consequence of a circular reference"</w:t>
            </w:r>
            <w:r>
              <w:rPr>
                <w:rFonts w:ascii="Consolas" w:eastAsiaTheme="minorEastAsia" w:hAnsi="Consolas" w:cs="Consolas"/>
                <w:bCs w:val="0"/>
                <w:color w:val="000000"/>
                <w:sz w:val="20"/>
                <w:szCs w:val="20"/>
              </w:rPr>
              <w:t>);</w:t>
            </w:r>
          </w:p>
          <w:p w14:paraId="68C174EC"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0AF713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else</w:t>
            </w:r>
            <w:r>
              <w:rPr>
                <w:rFonts w:ascii="Consolas" w:eastAsiaTheme="minorEastAsia" w:hAnsi="Consolas" w:cs="Consolas"/>
                <w:bCs w:val="0"/>
                <w:color w:val="000000"/>
                <w:sz w:val="20"/>
                <w:szCs w:val="20"/>
              </w:rPr>
              <w:t xml:space="preserve"> {</w:t>
            </w:r>
          </w:p>
          <w:p w14:paraId="4597A2B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logger</w:t>
            </w:r>
            <w:r>
              <w:rPr>
                <w:rFonts w:ascii="Consolas" w:eastAsiaTheme="minorEastAsia" w:hAnsi="Consolas" w:cs="Consolas"/>
                <w:bCs w:val="0"/>
                <w:color w:val="000000"/>
                <w:sz w:val="20"/>
                <w:szCs w:val="20"/>
              </w:rPr>
              <w:t>.debug</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"Returning cached instance of singleton bean '"</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654984B1"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0746812"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1CC9585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bean</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000000"/>
                <w:sz w:val="20"/>
                <w:szCs w:val="20"/>
              </w:rPr>
              <w:t>getObjectForBeanInstance</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sharedInstance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734F380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126563D"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p>
          <w:p w14:paraId="76C7446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else</w:t>
            </w:r>
            <w:r>
              <w:rPr>
                <w:rFonts w:ascii="Consolas" w:eastAsiaTheme="minorEastAsia" w:hAnsi="Consolas" w:cs="Consolas"/>
                <w:bCs w:val="0"/>
                <w:color w:val="000000"/>
                <w:sz w:val="20"/>
                <w:szCs w:val="20"/>
              </w:rPr>
              <w:t xml:space="preserve"> {</w:t>
            </w:r>
          </w:p>
          <w:p w14:paraId="55978F30"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Fail if we're already creating this bean instance:</w:t>
            </w:r>
          </w:p>
          <w:p w14:paraId="325CFCC7"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We're </w:t>
            </w:r>
            <w:proofErr w:type="spellStart"/>
            <w:r>
              <w:rPr>
                <w:rFonts w:ascii="Consolas" w:eastAsiaTheme="minorEastAsia" w:hAnsi="Consolas" w:cs="Consolas"/>
                <w:bCs w:val="0"/>
                <w:color w:val="3F7F5F"/>
                <w:sz w:val="20"/>
                <w:szCs w:val="20"/>
              </w:rPr>
              <w:t>assumably</w:t>
            </w:r>
            <w:proofErr w:type="spellEnd"/>
            <w:r>
              <w:rPr>
                <w:rFonts w:ascii="Consolas" w:eastAsiaTheme="minorEastAsia" w:hAnsi="Consolas" w:cs="Consolas"/>
                <w:bCs w:val="0"/>
                <w:color w:val="3F7F5F"/>
                <w:sz w:val="20"/>
                <w:szCs w:val="20"/>
              </w:rPr>
              <w:t xml:space="preserve"> within a circular reference.</w:t>
            </w:r>
          </w:p>
          <w:p w14:paraId="345A3E0D"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isPrototypeCurrentlyInCreation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w:t>
            </w:r>
          </w:p>
          <w:p w14:paraId="050B57D0"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BeanCurrentlyInCreationException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1F3466EF"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85DA449"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p>
          <w:p w14:paraId="7B74469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Check if bean definition exists in this factory.</w:t>
            </w:r>
          </w:p>
          <w:p w14:paraId="36C58A17"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BeanFactory</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parentBeanFactory</w:t>
            </w:r>
            <w:proofErr w:type="spellEnd"/>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000000"/>
                <w:sz w:val="20"/>
                <w:szCs w:val="20"/>
              </w:rPr>
              <w:t>getParentBeanFactory</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534F6FD8"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6A3E3E"/>
                <w:sz w:val="20"/>
                <w:szCs w:val="20"/>
              </w:rPr>
              <w:t>parentBeanFactory</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&amp;&amp; !</w:t>
            </w:r>
            <w:proofErr w:type="spellStart"/>
            <w:r>
              <w:rPr>
                <w:rFonts w:ascii="Consolas" w:eastAsiaTheme="minorEastAsia" w:hAnsi="Consolas" w:cs="Consolas"/>
                <w:bCs w:val="0"/>
                <w:color w:val="000000"/>
                <w:sz w:val="20"/>
                <w:szCs w:val="20"/>
              </w:rPr>
              <w:t>containsBeanDefinition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w:t>
            </w:r>
          </w:p>
          <w:p w14:paraId="298282F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Not found -&gt; check parent.</w:t>
            </w:r>
          </w:p>
          <w:p w14:paraId="0EE815BB"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6A3E3E"/>
                <w:sz w:val="20"/>
                <w:szCs w:val="20"/>
              </w:rPr>
              <w:t>nameToLookup</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originalBeanName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w:t>
            </w:r>
          </w:p>
          <w:p w14:paraId="78965709"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w:t>
            </w:r>
          </w:p>
          <w:p w14:paraId="3A95E5A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Delegation to parent with explicit </w:t>
            </w:r>
            <w:proofErr w:type="spellStart"/>
            <w:r>
              <w:rPr>
                <w:rFonts w:ascii="Consolas" w:eastAsiaTheme="minorEastAsia" w:hAnsi="Consolas" w:cs="Consolas"/>
                <w:bCs w:val="0"/>
                <w:color w:val="3F7F5F"/>
                <w:sz w:val="20"/>
                <w:szCs w:val="20"/>
              </w:rPr>
              <w:t>args</w:t>
            </w:r>
            <w:proofErr w:type="spellEnd"/>
            <w:r>
              <w:rPr>
                <w:rFonts w:ascii="Consolas" w:eastAsiaTheme="minorEastAsia" w:hAnsi="Consolas" w:cs="Consolas"/>
                <w:bCs w:val="0"/>
                <w:color w:val="3F7F5F"/>
                <w:sz w:val="20"/>
                <w:szCs w:val="20"/>
              </w:rPr>
              <w:t>.</w:t>
            </w:r>
          </w:p>
          <w:p w14:paraId="23977150"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(T) </w:t>
            </w:r>
            <w:proofErr w:type="spellStart"/>
            <w:r>
              <w:rPr>
                <w:rFonts w:ascii="Consolas" w:eastAsiaTheme="minorEastAsia" w:hAnsi="Consolas" w:cs="Consolas"/>
                <w:bCs w:val="0"/>
                <w:color w:val="6A3E3E"/>
                <w:sz w:val="20"/>
                <w:szCs w:val="20"/>
              </w:rPr>
              <w:t>parentBeanFactory</w:t>
            </w:r>
            <w:r>
              <w:rPr>
                <w:rFonts w:ascii="Consolas" w:eastAsiaTheme="minorEastAsia" w:hAnsi="Consolas" w:cs="Consolas"/>
                <w:bCs w:val="0"/>
                <w:color w:val="000000"/>
                <w:sz w:val="20"/>
                <w:szCs w:val="20"/>
              </w:rPr>
              <w:t>.getBean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nameToLookup</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w:t>
            </w:r>
          </w:p>
          <w:p w14:paraId="03E2CE67"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F14EBB5"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else</w:t>
            </w:r>
            <w:r>
              <w:rPr>
                <w:rFonts w:ascii="Consolas" w:eastAsiaTheme="minorEastAsia" w:hAnsi="Consolas" w:cs="Consolas"/>
                <w:bCs w:val="0"/>
                <w:color w:val="000000"/>
                <w:sz w:val="20"/>
                <w:szCs w:val="20"/>
              </w:rPr>
              <w:t xml:space="preserve"> {</w:t>
            </w:r>
          </w:p>
          <w:p w14:paraId="50A351A0"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No </w:t>
            </w:r>
            <w:proofErr w:type="spellStart"/>
            <w:r>
              <w:rPr>
                <w:rFonts w:ascii="Consolas" w:eastAsiaTheme="minorEastAsia" w:hAnsi="Consolas" w:cs="Consolas"/>
                <w:bCs w:val="0"/>
                <w:color w:val="3F7F5F"/>
                <w:sz w:val="20"/>
                <w:szCs w:val="20"/>
              </w:rPr>
              <w:t>args</w:t>
            </w:r>
            <w:proofErr w:type="spellEnd"/>
            <w:r>
              <w:rPr>
                <w:rFonts w:ascii="Consolas" w:eastAsiaTheme="minorEastAsia" w:hAnsi="Consolas" w:cs="Consolas"/>
                <w:bCs w:val="0"/>
                <w:color w:val="3F7F5F"/>
                <w:sz w:val="20"/>
                <w:szCs w:val="20"/>
              </w:rPr>
              <w:t xml:space="preserve"> -&gt; delegate to standard </w:t>
            </w:r>
            <w:proofErr w:type="spellStart"/>
            <w:r>
              <w:rPr>
                <w:rFonts w:ascii="Consolas" w:eastAsiaTheme="minorEastAsia" w:hAnsi="Consolas" w:cs="Consolas"/>
                <w:bCs w:val="0"/>
                <w:color w:val="3F7F5F"/>
                <w:sz w:val="20"/>
                <w:szCs w:val="20"/>
              </w:rPr>
              <w:t>getBean</w:t>
            </w:r>
            <w:proofErr w:type="spellEnd"/>
            <w:r>
              <w:rPr>
                <w:rFonts w:ascii="Consolas" w:eastAsiaTheme="minorEastAsia" w:hAnsi="Consolas" w:cs="Consolas"/>
                <w:bCs w:val="0"/>
                <w:color w:val="3F7F5F"/>
                <w:sz w:val="20"/>
                <w:szCs w:val="20"/>
              </w:rPr>
              <w:t xml:space="preserve"> method.</w:t>
            </w:r>
          </w:p>
          <w:p w14:paraId="247F3CEB"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parentBeanFactory</w:t>
            </w:r>
            <w:r>
              <w:rPr>
                <w:rFonts w:ascii="Consolas" w:eastAsiaTheme="minorEastAsia" w:hAnsi="Consolas" w:cs="Consolas"/>
                <w:bCs w:val="0"/>
                <w:color w:val="000000"/>
                <w:sz w:val="20"/>
                <w:szCs w:val="20"/>
              </w:rPr>
              <w:t>.getBean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nameToLookup</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requiredType</w:t>
            </w:r>
            <w:proofErr w:type="spellEnd"/>
            <w:r>
              <w:rPr>
                <w:rFonts w:ascii="Consolas" w:eastAsiaTheme="minorEastAsia" w:hAnsi="Consolas" w:cs="Consolas"/>
                <w:bCs w:val="0"/>
                <w:color w:val="000000"/>
                <w:sz w:val="20"/>
                <w:szCs w:val="20"/>
              </w:rPr>
              <w:t>);</w:t>
            </w:r>
          </w:p>
          <w:p w14:paraId="4050DC6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92393B5"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4E68D79"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p>
          <w:p w14:paraId="7BCE4B92"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typeCheckOnly</w:t>
            </w:r>
            <w:proofErr w:type="spellEnd"/>
            <w:proofErr w:type="gramEnd"/>
            <w:r>
              <w:rPr>
                <w:rFonts w:ascii="Consolas" w:eastAsiaTheme="minorEastAsia" w:hAnsi="Consolas" w:cs="Consolas"/>
                <w:bCs w:val="0"/>
                <w:color w:val="000000"/>
                <w:sz w:val="20"/>
                <w:szCs w:val="20"/>
              </w:rPr>
              <w:t>) {</w:t>
            </w:r>
          </w:p>
          <w:p w14:paraId="34362078"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markBeanAsCreated</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1B885BF6"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93CA0F7"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p>
          <w:p w14:paraId="05F81134"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18B8B9D5"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final</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RootBeanDefinition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mbd</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getMergedLocalBeanDefinition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01BDCDDD"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checkMergedBeanDefinition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mbd</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w:t>
            </w:r>
          </w:p>
          <w:p w14:paraId="698F549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p>
          <w:p w14:paraId="3AAC7B93" w14:textId="02195EC9" w:rsidR="00C10F6B" w:rsidRDefault="00C10F6B" w:rsidP="00C10F6B">
            <w:pPr>
              <w:autoSpaceDE w:val="0"/>
              <w:autoSpaceDN w:val="0"/>
              <w:adjustRightInd w:val="0"/>
              <w:ind w:firstLineChars="0" w:firstLine="0"/>
              <w:jc w:val="left"/>
              <w:rPr>
                <w:rFonts w:ascii="Consolas" w:eastAsiaTheme="minorEastAsia" w:hAnsi="Consolas" w:cs="Consolas"/>
                <w:bCs w:val="0"/>
                <w:color w:val="3F7F5F"/>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Guarantee initialization of beans that the current bean depends on.</w:t>
            </w:r>
            <w:r w:rsidR="00C6642A">
              <w:rPr>
                <w:rFonts w:ascii="Consolas" w:eastAsiaTheme="minorEastAsia" w:hAnsi="Consolas" w:cs="Consolas"/>
                <w:bCs w:val="0"/>
                <w:color w:val="3F7F5F"/>
                <w:sz w:val="20"/>
                <w:szCs w:val="20"/>
              </w:rPr>
              <w:t xml:space="preserve">      </w:t>
            </w:r>
          </w:p>
          <w:p w14:paraId="2255EDB5" w14:textId="51C02D42" w:rsidR="00C6642A" w:rsidRDefault="00C6642A"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Pr>
                <w:rFonts w:ascii="Consolas" w:eastAsiaTheme="minorEastAsia" w:hAnsi="Consolas" w:cs="Consolas"/>
                <w:bCs w:val="0"/>
                <w:sz w:val="20"/>
                <w:szCs w:val="20"/>
              </w:rPr>
              <w:t xml:space="preserve">            </w:t>
            </w:r>
            <w:r w:rsidRPr="009D1FC8">
              <w:rPr>
                <w:rFonts w:ascii="Consolas" w:eastAsiaTheme="minorEastAsia" w:hAnsi="Consolas" w:cs="Consolas"/>
                <w:bCs w:val="0"/>
                <w:color w:val="FF0000"/>
                <w:sz w:val="20"/>
                <w:szCs w:val="20"/>
              </w:rPr>
              <w:t xml:space="preserve">   </w:t>
            </w:r>
            <w:r w:rsidRPr="009D1FC8">
              <w:rPr>
                <w:rFonts w:ascii="Consolas" w:eastAsiaTheme="minorEastAsia" w:hAnsi="Consolas" w:cs="Consolas" w:hint="eastAsia"/>
                <w:bCs w:val="0"/>
                <w:color w:val="FF0000"/>
                <w:sz w:val="20"/>
                <w:szCs w:val="20"/>
              </w:rPr>
              <w:t>/</w:t>
            </w:r>
            <w:r w:rsidRPr="009D1FC8">
              <w:rPr>
                <w:rFonts w:ascii="Consolas" w:eastAsiaTheme="minorEastAsia" w:hAnsi="Consolas" w:cs="Consolas"/>
                <w:bCs w:val="0"/>
                <w:color w:val="FF0000"/>
                <w:sz w:val="20"/>
                <w:szCs w:val="20"/>
              </w:rPr>
              <w:t>/</w:t>
            </w:r>
            <w:r w:rsidRPr="009D1FC8">
              <w:rPr>
                <w:rFonts w:ascii="Consolas" w:eastAsiaTheme="minorEastAsia" w:hAnsi="Consolas" w:cs="Consolas" w:hint="eastAsia"/>
                <w:bCs w:val="0"/>
                <w:color w:val="FF0000"/>
                <w:sz w:val="20"/>
                <w:szCs w:val="20"/>
              </w:rPr>
              <w:t>拿到创建</w:t>
            </w:r>
            <w:r w:rsidRPr="009D1FC8">
              <w:rPr>
                <w:rFonts w:ascii="Consolas" w:eastAsiaTheme="minorEastAsia" w:hAnsi="Consolas" w:cs="Consolas" w:hint="eastAsia"/>
                <w:bCs w:val="0"/>
                <w:color w:val="FF0000"/>
                <w:sz w:val="20"/>
                <w:szCs w:val="20"/>
              </w:rPr>
              <w:t>bean</w:t>
            </w:r>
            <w:r w:rsidRPr="009D1FC8">
              <w:rPr>
                <w:rFonts w:ascii="Consolas" w:eastAsiaTheme="minorEastAsia" w:hAnsi="Consolas" w:cs="Consolas" w:hint="eastAsia"/>
                <w:bCs w:val="0"/>
                <w:color w:val="FF0000"/>
                <w:sz w:val="20"/>
                <w:szCs w:val="20"/>
              </w:rPr>
              <w:t>之前需要条件创建的</w:t>
            </w:r>
            <w:r w:rsidRPr="009D1FC8">
              <w:rPr>
                <w:rFonts w:ascii="Consolas" w:eastAsiaTheme="minorEastAsia" w:hAnsi="Consolas" w:cs="Consolas" w:hint="eastAsia"/>
                <w:bCs w:val="0"/>
                <w:color w:val="FF0000"/>
                <w:sz w:val="20"/>
                <w:szCs w:val="20"/>
              </w:rPr>
              <w:t>bean</w:t>
            </w:r>
            <w:r w:rsidR="008F704B" w:rsidRPr="009D1FC8">
              <w:rPr>
                <w:rFonts w:ascii="Consolas" w:eastAsiaTheme="minorEastAsia" w:hAnsi="Consolas" w:cs="Consolas" w:hint="eastAsia"/>
                <w:bCs w:val="0"/>
                <w:color w:val="FF0000"/>
                <w:sz w:val="20"/>
                <w:szCs w:val="20"/>
              </w:rPr>
              <w:t>，</w:t>
            </w:r>
            <w:r w:rsidR="008F704B" w:rsidRPr="009D1FC8">
              <w:rPr>
                <w:rFonts w:ascii="Consolas" w:eastAsiaTheme="minorEastAsia" w:hAnsi="Consolas" w:cs="Consolas" w:hint="eastAsia"/>
                <w:bCs w:val="0"/>
                <w:color w:val="FF0000"/>
                <w:sz w:val="20"/>
                <w:szCs w:val="20"/>
              </w:rPr>
              <w:t>depends-on</w:t>
            </w:r>
            <w:r w:rsidR="008F704B" w:rsidRPr="009D1FC8">
              <w:rPr>
                <w:rFonts w:ascii="Consolas" w:eastAsiaTheme="minorEastAsia" w:hAnsi="Consolas" w:cs="Consolas" w:hint="eastAsia"/>
                <w:bCs w:val="0"/>
                <w:color w:val="FF0000"/>
                <w:sz w:val="20"/>
                <w:szCs w:val="20"/>
              </w:rPr>
              <w:t>属性</w:t>
            </w:r>
            <w:r w:rsidR="009D1FC8">
              <w:rPr>
                <w:rFonts w:ascii="Consolas" w:eastAsiaTheme="minorEastAsia" w:hAnsi="Consolas" w:cs="Consolas" w:hint="eastAsia"/>
                <w:bCs w:val="0"/>
                <w:color w:val="FF0000"/>
                <w:sz w:val="20"/>
                <w:szCs w:val="20"/>
              </w:rPr>
              <w:t>，如果有循环创建</w:t>
            </w:r>
            <w:r w:rsidR="003356B2">
              <w:rPr>
                <w:rFonts w:ascii="Consolas" w:eastAsiaTheme="minorEastAsia" w:hAnsi="Consolas" w:cs="Consolas" w:hint="eastAsia"/>
                <w:bCs w:val="0"/>
                <w:color w:val="FF0000"/>
                <w:sz w:val="20"/>
                <w:szCs w:val="20"/>
              </w:rPr>
              <w:t>。</w:t>
            </w:r>
          </w:p>
          <w:p w14:paraId="060D7DA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String[</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dependsOn</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mbd</w:t>
            </w:r>
            <w:r>
              <w:rPr>
                <w:rFonts w:ascii="Consolas" w:eastAsiaTheme="minorEastAsia" w:hAnsi="Consolas" w:cs="Consolas"/>
                <w:bCs w:val="0"/>
                <w:color w:val="000000"/>
                <w:sz w:val="20"/>
                <w:szCs w:val="20"/>
              </w:rPr>
              <w:t>.getDependsOn</w:t>
            </w:r>
            <w:proofErr w:type="spellEnd"/>
            <w:r>
              <w:rPr>
                <w:rFonts w:ascii="Consolas" w:eastAsiaTheme="minorEastAsia" w:hAnsi="Consolas" w:cs="Consolas"/>
                <w:bCs w:val="0"/>
                <w:color w:val="000000"/>
                <w:sz w:val="20"/>
                <w:szCs w:val="20"/>
              </w:rPr>
              <w:t>();</w:t>
            </w:r>
          </w:p>
          <w:p w14:paraId="4E9A8C44"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6A3E3E"/>
                <w:sz w:val="20"/>
                <w:szCs w:val="20"/>
              </w:rPr>
              <w:t>dependsOn</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w:t>
            </w:r>
          </w:p>
          <w:p w14:paraId="1A03FEAC"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(String </w:t>
            </w:r>
            <w:proofErr w:type="spellStart"/>
            <w:proofErr w:type="gramStart"/>
            <w:r>
              <w:rPr>
                <w:rFonts w:ascii="Consolas" w:eastAsiaTheme="minorEastAsia" w:hAnsi="Consolas" w:cs="Consolas"/>
                <w:bCs w:val="0"/>
                <w:color w:val="6A3E3E"/>
                <w:sz w:val="20"/>
                <w:szCs w:val="20"/>
              </w:rPr>
              <w:t>dependsOnBean</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dependsOn</w:t>
            </w:r>
            <w:proofErr w:type="spellEnd"/>
            <w:r>
              <w:rPr>
                <w:rFonts w:ascii="Consolas" w:eastAsiaTheme="minorEastAsia" w:hAnsi="Consolas" w:cs="Consolas"/>
                <w:bCs w:val="0"/>
                <w:color w:val="000000"/>
                <w:sz w:val="20"/>
                <w:szCs w:val="20"/>
              </w:rPr>
              <w:t>) {</w:t>
            </w:r>
          </w:p>
          <w:p w14:paraId="264DCA87"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isDependent</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dependsOnBean</w:t>
            </w:r>
            <w:proofErr w:type="spellEnd"/>
            <w:r>
              <w:rPr>
                <w:rFonts w:ascii="Consolas" w:eastAsiaTheme="minorEastAsia" w:hAnsi="Consolas" w:cs="Consolas"/>
                <w:bCs w:val="0"/>
                <w:color w:val="000000"/>
                <w:sz w:val="20"/>
                <w:szCs w:val="20"/>
              </w:rPr>
              <w:t>)) {</w:t>
            </w:r>
          </w:p>
          <w:p w14:paraId="115F5FCF"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BeanCreationException</w:t>
            </w:r>
            <w:proofErr w:type="spellEnd"/>
            <w:r>
              <w:rPr>
                <w:rFonts w:ascii="Consolas" w:eastAsiaTheme="minorEastAsia" w:hAnsi="Consolas" w:cs="Consolas"/>
                <w:bCs w:val="0"/>
                <w:color w:val="000000"/>
                <w:sz w:val="20"/>
                <w:szCs w:val="20"/>
              </w:rPr>
              <w:t>(</w:t>
            </w:r>
            <w:proofErr w:type="spellStart"/>
            <w:proofErr w:type="gramStart"/>
            <w:r>
              <w:rPr>
                <w:rFonts w:ascii="Consolas" w:eastAsiaTheme="minorEastAsia" w:hAnsi="Consolas" w:cs="Consolas"/>
                <w:bCs w:val="0"/>
                <w:color w:val="6A3E3E"/>
                <w:sz w:val="20"/>
                <w:szCs w:val="20"/>
              </w:rPr>
              <w:t>mbd</w:t>
            </w:r>
            <w:r>
              <w:rPr>
                <w:rFonts w:ascii="Consolas" w:eastAsiaTheme="minorEastAsia" w:hAnsi="Consolas" w:cs="Consolas"/>
                <w:bCs w:val="0"/>
                <w:color w:val="000000"/>
                <w:sz w:val="20"/>
                <w:szCs w:val="20"/>
              </w:rPr>
              <w:t>.getResourceDescription</w:t>
            </w:r>
            <w:proofErr w:type="spellEnd"/>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12EB359C"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2A00FF"/>
                <w:sz w:val="20"/>
                <w:szCs w:val="20"/>
              </w:rPr>
              <w:t>"Circular depends-on relationship between '"</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 and '"</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dependsOnBean</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647457F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E609F90"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registerDependentBean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dependsOnBean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3BD62D8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getBean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dependsOnBean</w:t>
            </w:r>
            <w:proofErr w:type="spellEnd"/>
            <w:r>
              <w:rPr>
                <w:rFonts w:ascii="Consolas" w:eastAsiaTheme="minorEastAsia" w:hAnsi="Consolas" w:cs="Consolas"/>
                <w:bCs w:val="0"/>
                <w:color w:val="000000"/>
                <w:sz w:val="20"/>
                <w:szCs w:val="20"/>
              </w:rPr>
              <w:t>);</w:t>
            </w:r>
          </w:p>
          <w:p w14:paraId="229E7D0D"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53014B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10989FA2" w14:textId="46074C8F" w:rsidR="00C10F6B" w:rsidRDefault="0092237A"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Pr>
                <w:rFonts w:ascii="Consolas" w:eastAsiaTheme="minorEastAsia" w:hAnsi="Consolas" w:cs="Consolas"/>
                <w:bCs w:val="0"/>
                <w:sz w:val="20"/>
                <w:szCs w:val="20"/>
              </w:rPr>
              <w:t xml:space="preserve">             </w:t>
            </w:r>
            <w:r w:rsidRPr="0092237A">
              <w:rPr>
                <w:rFonts w:ascii="Consolas" w:eastAsiaTheme="minorEastAsia" w:hAnsi="Consolas" w:cs="Consolas"/>
                <w:bCs w:val="0"/>
                <w:color w:val="FF0000"/>
                <w:sz w:val="20"/>
                <w:szCs w:val="20"/>
              </w:rPr>
              <w:t xml:space="preserve">    //</w:t>
            </w:r>
            <w:r w:rsidRPr="0092237A">
              <w:rPr>
                <w:rFonts w:ascii="Consolas" w:eastAsiaTheme="minorEastAsia" w:hAnsi="Consolas" w:cs="Consolas" w:hint="eastAsia"/>
                <w:bCs w:val="0"/>
                <w:color w:val="FF0000"/>
                <w:sz w:val="20"/>
                <w:szCs w:val="20"/>
              </w:rPr>
              <w:t>创建</w:t>
            </w:r>
            <w:r w:rsidRPr="0092237A">
              <w:rPr>
                <w:rFonts w:ascii="Consolas" w:eastAsiaTheme="minorEastAsia" w:hAnsi="Consolas" w:cs="Consolas" w:hint="eastAsia"/>
                <w:bCs w:val="0"/>
                <w:color w:val="FF0000"/>
                <w:sz w:val="20"/>
                <w:szCs w:val="20"/>
              </w:rPr>
              <w:t>bean</w:t>
            </w:r>
            <w:r w:rsidRPr="0092237A">
              <w:rPr>
                <w:rFonts w:ascii="Consolas" w:eastAsiaTheme="minorEastAsia" w:hAnsi="Consolas" w:cs="Consolas" w:hint="eastAsia"/>
                <w:bCs w:val="0"/>
                <w:color w:val="FF0000"/>
                <w:sz w:val="20"/>
                <w:szCs w:val="20"/>
              </w:rPr>
              <w:t>实例</w:t>
            </w:r>
          </w:p>
          <w:p w14:paraId="4A30BED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Create bean instance.</w:t>
            </w:r>
          </w:p>
          <w:p w14:paraId="4B158E9A" w14:textId="308D9893" w:rsidR="00C10F6B" w:rsidRDefault="00C10F6B" w:rsidP="00C10F6B">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6A3E3E"/>
                <w:sz w:val="20"/>
                <w:szCs w:val="20"/>
              </w:rPr>
              <w:t>mbd</w:t>
            </w:r>
            <w:r>
              <w:rPr>
                <w:rFonts w:ascii="Consolas" w:eastAsiaTheme="minorEastAsia" w:hAnsi="Consolas" w:cs="Consolas"/>
                <w:bCs w:val="0"/>
                <w:color w:val="000000"/>
                <w:sz w:val="20"/>
                <w:szCs w:val="20"/>
              </w:rPr>
              <w:t>.isSingleton</w:t>
            </w:r>
            <w:proofErr w:type="spellEnd"/>
            <w:proofErr w:type="gramEnd"/>
            <w:r>
              <w:rPr>
                <w:rFonts w:ascii="Consolas" w:eastAsiaTheme="minorEastAsia" w:hAnsi="Consolas" w:cs="Consolas"/>
                <w:bCs w:val="0"/>
                <w:color w:val="000000"/>
                <w:sz w:val="20"/>
                <w:szCs w:val="20"/>
              </w:rPr>
              <w:t>()) {</w:t>
            </w:r>
          </w:p>
          <w:p w14:paraId="4323144C" w14:textId="0DA39FAF" w:rsidR="00BD3825" w:rsidRDefault="00BD3825"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color w:val="000000"/>
                <w:sz w:val="20"/>
                <w:szCs w:val="20"/>
              </w:rPr>
              <w:t xml:space="preserve"> </w:t>
            </w:r>
            <w:r>
              <w:rPr>
                <w:rFonts w:ascii="Consolas" w:eastAsiaTheme="minorEastAsia" w:hAnsi="Consolas" w:cs="Consolas"/>
                <w:bCs w:val="0"/>
                <w:color w:val="000000"/>
                <w:sz w:val="20"/>
                <w:szCs w:val="20"/>
              </w:rPr>
              <w:t xml:space="preserve">                    //</w:t>
            </w:r>
          </w:p>
          <w:p w14:paraId="150C7DA5"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sharedInstance</w:t>
            </w:r>
            <w:proofErr w:type="spellEnd"/>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000000"/>
                <w:sz w:val="20"/>
                <w:szCs w:val="20"/>
              </w:rPr>
              <w:t>getSingleton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ObjectFactory</w:t>
            </w:r>
            <w:proofErr w:type="spellEnd"/>
            <w:r>
              <w:rPr>
                <w:rFonts w:ascii="Consolas" w:eastAsiaTheme="minorEastAsia" w:hAnsi="Consolas" w:cs="Consolas"/>
                <w:bCs w:val="0"/>
                <w:color w:val="000000"/>
                <w:sz w:val="20"/>
                <w:szCs w:val="20"/>
              </w:rPr>
              <w:t>&lt;Object&gt;() {</w:t>
            </w:r>
          </w:p>
          <w:p w14:paraId="1B3CD24C"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075C7FA9"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Object </w:t>
            </w:r>
            <w:proofErr w:type="spellStart"/>
            <w:proofErr w:type="gramStart"/>
            <w:r>
              <w:rPr>
                <w:rFonts w:ascii="Consolas" w:eastAsiaTheme="minorEastAsia" w:hAnsi="Consolas" w:cs="Consolas"/>
                <w:bCs w:val="0"/>
                <w:color w:val="000000"/>
                <w:sz w:val="20"/>
                <w:szCs w:val="20"/>
              </w:rPr>
              <w:t>getObject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BeansException</w:t>
            </w:r>
            <w:proofErr w:type="spellEnd"/>
            <w:r>
              <w:rPr>
                <w:rFonts w:ascii="Consolas" w:eastAsiaTheme="minorEastAsia" w:hAnsi="Consolas" w:cs="Consolas"/>
                <w:bCs w:val="0"/>
                <w:color w:val="000000"/>
                <w:sz w:val="20"/>
                <w:szCs w:val="20"/>
              </w:rPr>
              <w:t xml:space="preserve"> {</w:t>
            </w:r>
          </w:p>
          <w:p w14:paraId="029A25E7"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6EACC889"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createBean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mbd</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w:t>
            </w:r>
          </w:p>
          <w:p w14:paraId="759623C2"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1BE6C14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BeansException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 {</w:t>
            </w:r>
          </w:p>
          <w:p w14:paraId="7E91F870"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Explicitly remove instance from singleton cache: It might have been put there</w:t>
            </w:r>
          </w:p>
          <w:p w14:paraId="40F4E89C"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eagerly by the creation process, to allow for circular reference resolution.</w:t>
            </w:r>
          </w:p>
          <w:p w14:paraId="0E8C6F55"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Also remove any beans that received a temporary reference to the bean.</w:t>
            </w:r>
          </w:p>
          <w:p w14:paraId="3C97CE5F"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destroySingleton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26D4D8B9"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w:t>
            </w:r>
          </w:p>
          <w:p w14:paraId="4E8AEC40"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296322F"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1710143C"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EE50F7F"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bean</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000000"/>
                <w:sz w:val="20"/>
                <w:szCs w:val="20"/>
              </w:rPr>
              <w:t>getObjectForBeanInstance</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sharedInstance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mbd</w:t>
            </w:r>
            <w:proofErr w:type="spellEnd"/>
            <w:r>
              <w:rPr>
                <w:rFonts w:ascii="Consolas" w:eastAsiaTheme="minorEastAsia" w:hAnsi="Consolas" w:cs="Consolas"/>
                <w:bCs w:val="0"/>
                <w:color w:val="000000"/>
                <w:sz w:val="20"/>
                <w:szCs w:val="20"/>
              </w:rPr>
              <w:t>);</w:t>
            </w:r>
          </w:p>
          <w:p w14:paraId="149062D7"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22C9492"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p>
          <w:p w14:paraId="034C5CF1"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else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6A3E3E"/>
                <w:sz w:val="20"/>
                <w:szCs w:val="20"/>
              </w:rPr>
              <w:t>mbd</w:t>
            </w:r>
            <w:r>
              <w:rPr>
                <w:rFonts w:ascii="Consolas" w:eastAsiaTheme="minorEastAsia" w:hAnsi="Consolas" w:cs="Consolas"/>
                <w:bCs w:val="0"/>
                <w:color w:val="000000"/>
                <w:sz w:val="20"/>
                <w:szCs w:val="20"/>
              </w:rPr>
              <w:t>.isPrototype</w:t>
            </w:r>
            <w:proofErr w:type="spellEnd"/>
            <w:proofErr w:type="gramEnd"/>
            <w:r>
              <w:rPr>
                <w:rFonts w:ascii="Consolas" w:eastAsiaTheme="minorEastAsia" w:hAnsi="Consolas" w:cs="Consolas"/>
                <w:bCs w:val="0"/>
                <w:color w:val="000000"/>
                <w:sz w:val="20"/>
                <w:szCs w:val="20"/>
              </w:rPr>
              <w:t>()) {</w:t>
            </w:r>
          </w:p>
          <w:p w14:paraId="23962A00"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It's a prototype -&gt; create a new instance.</w:t>
            </w:r>
          </w:p>
          <w:p w14:paraId="52D5FF10"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proofErr w:type="spellStart"/>
            <w:r>
              <w:rPr>
                <w:rFonts w:ascii="Consolas" w:eastAsiaTheme="minorEastAsia" w:hAnsi="Consolas" w:cs="Consolas"/>
                <w:bCs w:val="0"/>
                <w:color w:val="6A3E3E"/>
                <w:sz w:val="20"/>
                <w:szCs w:val="20"/>
              </w:rPr>
              <w:t>prototypeInstance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76A6DC6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7A635D12"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beforePrototypeCreation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50F67825"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prototypeInstance</w:t>
            </w:r>
            <w:proofErr w:type="spellEnd"/>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000000"/>
                <w:sz w:val="20"/>
                <w:szCs w:val="20"/>
              </w:rPr>
              <w:t>createBean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mbd</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w:t>
            </w:r>
          </w:p>
          <w:p w14:paraId="1A6BFFFB"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C48002C"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finally</w:t>
            </w:r>
            <w:r>
              <w:rPr>
                <w:rFonts w:ascii="Consolas" w:eastAsiaTheme="minorEastAsia" w:hAnsi="Consolas" w:cs="Consolas"/>
                <w:bCs w:val="0"/>
                <w:color w:val="000000"/>
                <w:sz w:val="20"/>
                <w:szCs w:val="20"/>
              </w:rPr>
              <w:t xml:space="preserve"> {</w:t>
            </w:r>
          </w:p>
          <w:p w14:paraId="313B7678"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afterPrototypeCreation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513CB54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10457C4"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bean</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000000"/>
                <w:sz w:val="20"/>
                <w:szCs w:val="20"/>
              </w:rPr>
              <w:t>getObjectForBeanInstance</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prototypeInstance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mbd</w:t>
            </w:r>
            <w:proofErr w:type="spellEnd"/>
            <w:r>
              <w:rPr>
                <w:rFonts w:ascii="Consolas" w:eastAsiaTheme="minorEastAsia" w:hAnsi="Consolas" w:cs="Consolas"/>
                <w:bCs w:val="0"/>
                <w:color w:val="000000"/>
                <w:sz w:val="20"/>
                <w:szCs w:val="20"/>
              </w:rPr>
              <w:t>);</w:t>
            </w:r>
          </w:p>
          <w:p w14:paraId="3EA7B94B"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37C49D6"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p>
          <w:p w14:paraId="12297D8C"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else</w:t>
            </w:r>
            <w:r>
              <w:rPr>
                <w:rFonts w:ascii="Consolas" w:eastAsiaTheme="minorEastAsia" w:hAnsi="Consolas" w:cs="Consolas"/>
                <w:bCs w:val="0"/>
                <w:color w:val="000000"/>
                <w:sz w:val="20"/>
                <w:szCs w:val="20"/>
              </w:rPr>
              <w:t xml:space="preserve"> {</w:t>
            </w:r>
          </w:p>
          <w:p w14:paraId="5CC21F6D"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6A3E3E"/>
                <w:sz w:val="20"/>
                <w:szCs w:val="20"/>
              </w:rPr>
              <w:t>scopeName</w:t>
            </w:r>
            <w:proofErr w:type="spellEnd"/>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6A3E3E"/>
                <w:sz w:val="20"/>
                <w:szCs w:val="20"/>
              </w:rPr>
              <w:t>mbd</w:t>
            </w:r>
            <w:r>
              <w:rPr>
                <w:rFonts w:ascii="Consolas" w:eastAsiaTheme="minorEastAsia" w:hAnsi="Consolas" w:cs="Consolas"/>
                <w:bCs w:val="0"/>
                <w:color w:val="000000"/>
                <w:sz w:val="20"/>
                <w:szCs w:val="20"/>
              </w:rPr>
              <w:t>.getScope</w:t>
            </w:r>
            <w:proofErr w:type="spellEnd"/>
            <w:proofErr w:type="gramEnd"/>
            <w:r>
              <w:rPr>
                <w:rFonts w:ascii="Consolas" w:eastAsiaTheme="minorEastAsia" w:hAnsi="Consolas" w:cs="Consolas"/>
                <w:bCs w:val="0"/>
                <w:color w:val="000000"/>
                <w:sz w:val="20"/>
                <w:szCs w:val="20"/>
              </w:rPr>
              <w:t>();</w:t>
            </w:r>
          </w:p>
          <w:p w14:paraId="1E3C81F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final</w:t>
            </w:r>
            <w:r>
              <w:rPr>
                <w:rFonts w:ascii="Consolas" w:eastAsiaTheme="minorEastAsia" w:hAnsi="Consolas" w:cs="Consolas"/>
                <w:bCs w:val="0"/>
                <w:color w:val="000000"/>
                <w:sz w:val="20"/>
                <w:szCs w:val="20"/>
              </w:rPr>
              <w:t xml:space="preserve"> Scope </w:t>
            </w:r>
            <w:proofErr w:type="spellStart"/>
            <w:r>
              <w:rPr>
                <w:rFonts w:ascii="Consolas" w:eastAsiaTheme="minorEastAsia" w:hAnsi="Consolas" w:cs="Consolas"/>
                <w:bCs w:val="0"/>
                <w:color w:val="6A3E3E"/>
                <w:sz w:val="20"/>
                <w:szCs w:val="20"/>
              </w:rPr>
              <w:t>scope</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scopes</w:t>
            </w:r>
            <w:r>
              <w:rPr>
                <w:rFonts w:ascii="Consolas" w:eastAsiaTheme="minorEastAsia" w:hAnsi="Consolas" w:cs="Consolas"/>
                <w:bCs w:val="0"/>
                <w:color w:val="000000"/>
                <w:sz w:val="20"/>
                <w:szCs w:val="20"/>
              </w:rPr>
              <w:t>.get</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scopeName</w:t>
            </w:r>
            <w:proofErr w:type="spellEnd"/>
            <w:r>
              <w:rPr>
                <w:rFonts w:ascii="Consolas" w:eastAsiaTheme="minorEastAsia" w:hAnsi="Consolas" w:cs="Consolas"/>
                <w:bCs w:val="0"/>
                <w:color w:val="000000"/>
                <w:sz w:val="20"/>
                <w:szCs w:val="20"/>
              </w:rPr>
              <w:t>);</w:t>
            </w:r>
          </w:p>
          <w:p w14:paraId="12520998"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scope</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w:t>
            </w:r>
          </w:p>
          <w:p w14:paraId="7046B62D"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IllegalStateException</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2A00FF"/>
                <w:sz w:val="20"/>
                <w:szCs w:val="20"/>
              </w:rPr>
              <w:t>"No Scope registered for scope name '"</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scopeName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63C7D1C2"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3C6F199"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022F203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proofErr w:type="spellStart"/>
            <w:r>
              <w:rPr>
                <w:rFonts w:ascii="Consolas" w:eastAsiaTheme="minorEastAsia" w:hAnsi="Consolas" w:cs="Consolas"/>
                <w:bCs w:val="0"/>
                <w:color w:val="6A3E3E"/>
                <w:sz w:val="20"/>
                <w:szCs w:val="20"/>
              </w:rPr>
              <w:t>scopedInstance</w:t>
            </w:r>
            <w:proofErr w:type="spellEnd"/>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6A3E3E"/>
                <w:sz w:val="20"/>
                <w:szCs w:val="20"/>
              </w:rPr>
              <w:t>scope</w:t>
            </w:r>
            <w:r>
              <w:rPr>
                <w:rFonts w:ascii="Consolas" w:eastAsiaTheme="minorEastAsia" w:hAnsi="Consolas" w:cs="Consolas"/>
                <w:bCs w:val="0"/>
                <w:color w:val="000000"/>
                <w:sz w:val="20"/>
                <w:szCs w:val="20"/>
              </w:rPr>
              <w:t>.get</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ObjectFactory</w:t>
            </w:r>
            <w:proofErr w:type="spellEnd"/>
            <w:r>
              <w:rPr>
                <w:rFonts w:ascii="Consolas" w:eastAsiaTheme="minorEastAsia" w:hAnsi="Consolas" w:cs="Consolas"/>
                <w:bCs w:val="0"/>
                <w:color w:val="000000"/>
                <w:sz w:val="20"/>
                <w:szCs w:val="20"/>
              </w:rPr>
              <w:t>&lt;Object&gt;() {</w:t>
            </w:r>
          </w:p>
          <w:p w14:paraId="64F2FF0B"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592F43E1"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Object </w:t>
            </w:r>
            <w:proofErr w:type="spellStart"/>
            <w:proofErr w:type="gramStart"/>
            <w:r>
              <w:rPr>
                <w:rFonts w:ascii="Consolas" w:eastAsiaTheme="minorEastAsia" w:hAnsi="Consolas" w:cs="Consolas"/>
                <w:bCs w:val="0"/>
                <w:color w:val="000000"/>
                <w:sz w:val="20"/>
                <w:szCs w:val="20"/>
              </w:rPr>
              <w:t>getObject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BeansException</w:t>
            </w:r>
            <w:proofErr w:type="spellEnd"/>
            <w:r>
              <w:rPr>
                <w:rFonts w:ascii="Consolas" w:eastAsiaTheme="minorEastAsia" w:hAnsi="Consolas" w:cs="Consolas"/>
                <w:bCs w:val="0"/>
                <w:color w:val="000000"/>
                <w:sz w:val="20"/>
                <w:szCs w:val="20"/>
              </w:rPr>
              <w:t xml:space="preserve"> {</w:t>
            </w:r>
          </w:p>
          <w:p w14:paraId="054BFB6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beforePrototypeCreation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4EF7C6F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12993FA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createBean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mbd</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w:t>
            </w:r>
          </w:p>
          <w:p w14:paraId="1C2B096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A13E525"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finally</w:t>
            </w:r>
            <w:r>
              <w:rPr>
                <w:rFonts w:ascii="Consolas" w:eastAsiaTheme="minorEastAsia" w:hAnsi="Consolas" w:cs="Consolas"/>
                <w:bCs w:val="0"/>
                <w:color w:val="000000"/>
                <w:sz w:val="20"/>
                <w:szCs w:val="20"/>
              </w:rPr>
              <w:t xml:space="preserve"> {</w:t>
            </w:r>
          </w:p>
          <w:p w14:paraId="284A8F8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afterPrototypeCreation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4F716578"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C4E793F"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98E38C1"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0244045"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bean</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000000"/>
                <w:sz w:val="20"/>
                <w:szCs w:val="20"/>
              </w:rPr>
              <w:t>getObjectForBeanInstance</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scopedInstance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mbd</w:t>
            </w:r>
            <w:proofErr w:type="spellEnd"/>
            <w:r>
              <w:rPr>
                <w:rFonts w:ascii="Consolas" w:eastAsiaTheme="minorEastAsia" w:hAnsi="Consolas" w:cs="Consolas"/>
                <w:bCs w:val="0"/>
                <w:color w:val="000000"/>
                <w:sz w:val="20"/>
                <w:szCs w:val="20"/>
              </w:rPr>
              <w:t>);</w:t>
            </w:r>
          </w:p>
          <w:p w14:paraId="69C27027"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355873F"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IllegalStateException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 {</w:t>
            </w:r>
          </w:p>
          <w:p w14:paraId="6332581F"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BeanCreationException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1D6B8E1B"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2A00FF"/>
                <w:sz w:val="20"/>
                <w:szCs w:val="20"/>
              </w:rPr>
              <w:t>"Scope '"</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scopeName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 is not active for the current thread; consider "</w:t>
            </w:r>
            <w:r>
              <w:rPr>
                <w:rFonts w:ascii="Consolas" w:eastAsiaTheme="minorEastAsia" w:hAnsi="Consolas" w:cs="Consolas"/>
                <w:bCs w:val="0"/>
                <w:color w:val="000000"/>
                <w:sz w:val="20"/>
                <w:szCs w:val="20"/>
              </w:rPr>
              <w:t xml:space="preserve"> +</w:t>
            </w:r>
          </w:p>
          <w:p w14:paraId="42376A6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2A00FF"/>
                <w:sz w:val="20"/>
                <w:szCs w:val="20"/>
              </w:rPr>
              <w:t>"defining a scoped proxy for this bean if you intend to refer to it from a singleton"</w:t>
            </w:r>
            <w:r>
              <w:rPr>
                <w:rFonts w:ascii="Consolas" w:eastAsiaTheme="minorEastAsia" w:hAnsi="Consolas" w:cs="Consolas"/>
                <w:bCs w:val="0"/>
                <w:color w:val="000000"/>
                <w:sz w:val="20"/>
                <w:szCs w:val="20"/>
              </w:rPr>
              <w:t>,</w:t>
            </w:r>
          </w:p>
          <w:p w14:paraId="62FA3EB8"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w:t>
            </w:r>
          </w:p>
          <w:p w14:paraId="35450D5C"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51E4735"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59E8C5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E7B3935"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BeansException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 {</w:t>
            </w:r>
          </w:p>
          <w:p w14:paraId="284E57EF"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cleanupAfterBeanCreationFailure</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60902FB5"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w:t>
            </w:r>
          </w:p>
          <w:p w14:paraId="1683225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FC88F6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C319C8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p>
          <w:p w14:paraId="664E155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Check if required type matches the type of the actual bean instance.</w:t>
            </w:r>
          </w:p>
          <w:p w14:paraId="5C96B7CD"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6A3E3E"/>
                <w:sz w:val="20"/>
                <w:szCs w:val="20"/>
              </w:rPr>
              <w:t>requiredType</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&amp;&amp; </w:t>
            </w:r>
            <w:r>
              <w:rPr>
                <w:rFonts w:ascii="Consolas" w:eastAsiaTheme="minorEastAsia" w:hAnsi="Consolas" w:cs="Consolas"/>
                <w:bCs w:val="0"/>
                <w:color w:val="6A3E3E"/>
                <w:sz w:val="20"/>
                <w:szCs w:val="20"/>
              </w:rPr>
              <w:t>bean</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&amp;&amp; !</w:t>
            </w:r>
            <w:proofErr w:type="spellStart"/>
            <w:r>
              <w:rPr>
                <w:rFonts w:ascii="Consolas" w:eastAsiaTheme="minorEastAsia" w:hAnsi="Consolas" w:cs="Consolas"/>
                <w:bCs w:val="0"/>
                <w:color w:val="6A3E3E"/>
                <w:sz w:val="20"/>
                <w:szCs w:val="20"/>
              </w:rPr>
              <w:t>requiredType</w:t>
            </w:r>
            <w:r>
              <w:rPr>
                <w:rFonts w:ascii="Consolas" w:eastAsiaTheme="minorEastAsia" w:hAnsi="Consolas" w:cs="Consolas"/>
                <w:bCs w:val="0"/>
                <w:color w:val="000000"/>
                <w:sz w:val="20"/>
                <w:szCs w:val="20"/>
              </w:rPr>
              <w:t>.isAssignableFrom</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w:t>
            </w:r>
            <w:r>
              <w:rPr>
                <w:rFonts w:ascii="Consolas" w:eastAsiaTheme="minorEastAsia" w:hAnsi="Consolas" w:cs="Consolas"/>
                <w:bCs w:val="0"/>
                <w:color w:val="000000"/>
                <w:sz w:val="20"/>
                <w:szCs w:val="20"/>
              </w:rPr>
              <w:t>.getClass</w:t>
            </w:r>
            <w:proofErr w:type="spellEnd"/>
            <w:r>
              <w:rPr>
                <w:rFonts w:ascii="Consolas" w:eastAsiaTheme="minorEastAsia" w:hAnsi="Consolas" w:cs="Consolas"/>
                <w:bCs w:val="0"/>
                <w:color w:val="000000"/>
                <w:sz w:val="20"/>
                <w:szCs w:val="20"/>
              </w:rPr>
              <w:t>())) {</w:t>
            </w:r>
          </w:p>
          <w:p w14:paraId="1D160898"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71546FE1"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getTypeConverter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convertIfNecessary</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bean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requiredType</w:t>
            </w:r>
            <w:proofErr w:type="spellEnd"/>
            <w:r>
              <w:rPr>
                <w:rFonts w:ascii="Consolas" w:eastAsiaTheme="minorEastAsia" w:hAnsi="Consolas" w:cs="Consolas"/>
                <w:bCs w:val="0"/>
                <w:color w:val="000000"/>
                <w:sz w:val="20"/>
                <w:szCs w:val="20"/>
              </w:rPr>
              <w:t>);</w:t>
            </w:r>
          </w:p>
          <w:p w14:paraId="4F550193"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B2A418B"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TypeMismatchException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 {</w:t>
            </w:r>
          </w:p>
          <w:p w14:paraId="6F211C81"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C0"/>
                <w:sz w:val="20"/>
                <w:szCs w:val="20"/>
              </w:rPr>
              <w:t>logger</w:t>
            </w:r>
            <w:r>
              <w:rPr>
                <w:rFonts w:ascii="Consolas" w:eastAsiaTheme="minorEastAsia" w:hAnsi="Consolas" w:cs="Consolas"/>
                <w:bCs w:val="0"/>
                <w:color w:val="000000"/>
                <w:sz w:val="20"/>
                <w:szCs w:val="20"/>
              </w:rPr>
              <w:t>.isDebugEnabled</w:t>
            </w:r>
            <w:proofErr w:type="spellEnd"/>
            <w:proofErr w:type="gramEnd"/>
            <w:r>
              <w:rPr>
                <w:rFonts w:ascii="Consolas" w:eastAsiaTheme="minorEastAsia" w:hAnsi="Consolas" w:cs="Consolas"/>
                <w:bCs w:val="0"/>
                <w:color w:val="000000"/>
                <w:sz w:val="20"/>
                <w:szCs w:val="20"/>
              </w:rPr>
              <w:t>()) {</w:t>
            </w:r>
          </w:p>
          <w:p w14:paraId="644F64B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logger</w:t>
            </w:r>
            <w:r>
              <w:rPr>
                <w:rFonts w:ascii="Consolas" w:eastAsiaTheme="minorEastAsia" w:hAnsi="Consolas" w:cs="Consolas"/>
                <w:bCs w:val="0"/>
                <w:color w:val="000000"/>
                <w:sz w:val="20"/>
                <w:szCs w:val="20"/>
              </w:rPr>
              <w:t>.debug</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"Failed to convert bean '"</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 to required type ["</w:t>
            </w:r>
            <w:r>
              <w:rPr>
                <w:rFonts w:ascii="Consolas" w:eastAsiaTheme="minorEastAsia" w:hAnsi="Consolas" w:cs="Consolas"/>
                <w:bCs w:val="0"/>
                <w:color w:val="000000"/>
                <w:sz w:val="20"/>
                <w:szCs w:val="20"/>
              </w:rPr>
              <w:t xml:space="preserve"> +</w:t>
            </w:r>
          </w:p>
          <w:p w14:paraId="54D8ABCF"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ClassUtils.</w:t>
            </w:r>
            <w:r>
              <w:rPr>
                <w:rFonts w:ascii="Consolas" w:eastAsiaTheme="minorEastAsia" w:hAnsi="Consolas" w:cs="Consolas"/>
                <w:bCs w:val="0"/>
                <w:i/>
                <w:iCs/>
                <w:color w:val="000000"/>
                <w:sz w:val="20"/>
                <w:szCs w:val="20"/>
              </w:rPr>
              <w:t>getQualifiedName</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requiredType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w:t>
            </w:r>
          </w:p>
          <w:p w14:paraId="1743F56D"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52B062E"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BeanNotOfRequiredTypeException</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requiredType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bean</w:t>
            </w:r>
            <w:r>
              <w:rPr>
                <w:rFonts w:ascii="Consolas" w:eastAsiaTheme="minorEastAsia" w:hAnsi="Consolas" w:cs="Consolas"/>
                <w:bCs w:val="0"/>
                <w:color w:val="000000"/>
                <w:sz w:val="20"/>
                <w:szCs w:val="20"/>
              </w:rPr>
              <w:t>.getClass</w:t>
            </w:r>
            <w:proofErr w:type="spellEnd"/>
            <w:r>
              <w:rPr>
                <w:rFonts w:ascii="Consolas" w:eastAsiaTheme="minorEastAsia" w:hAnsi="Consolas" w:cs="Consolas"/>
                <w:bCs w:val="0"/>
                <w:color w:val="000000"/>
                <w:sz w:val="20"/>
                <w:szCs w:val="20"/>
              </w:rPr>
              <w:t>());</w:t>
            </w:r>
          </w:p>
          <w:p w14:paraId="7E98D34C"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7EEFA7A"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60BFB81" w14:textId="77777777" w:rsidR="00C10F6B" w:rsidRDefault="00C10F6B" w:rsidP="00C10F6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(T) </w:t>
            </w:r>
            <w:r>
              <w:rPr>
                <w:rFonts w:ascii="Consolas" w:eastAsiaTheme="minorEastAsia" w:hAnsi="Consolas" w:cs="Consolas"/>
                <w:bCs w:val="0"/>
                <w:color w:val="6A3E3E"/>
                <w:sz w:val="20"/>
                <w:szCs w:val="20"/>
              </w:rPr>
              <w:t>bean</w:t>
            </w:r>
            <w:r>
              <w:rPr>
                <w:rFonts w:ascii="Consolas" w:eastAsiaTheme="minorEastAsia" w:hAnsi="Consolas" w:cs="Consolas"/>
                <w:bCs w:val="0"/>
                <w:color w:val="000000"/>
                <w:sz w:val="20"/>
                <w:szCs w:val="20"/>
              </w:rPr>
              <w:t>;</w:t>
            </w:r>
          </w:p>
          <w:p w14:paraId="73A48426" w14:textId="04BC4DE5" w:rsidR="00C10F6B" w:rsidRDefault="00C10F6B" w:rsidP="00C10F6B">
            <w:pPr>
              <w:ind w:firstLineChars="0" w:firstLine="0"/>
            </w:pPr>
            <w:r>
              <w:rPr>
                <w:rFonts w:ascii="Consolas" w:eastAsiaTheme="minorEastAsia" w:hAnsi="Consolas" w:cs="Consolas"/>
                <w:bCs w:val="0"/>
                <w:color w:val="000000"/>
                <w:sz w:val="20"/>
                <w:szCs w:val="20"/>
              </w:rPr>
              <w:tab/>
              <w:t>}</w:t>
            </w:r>
          </w:p>
        </w:tc>
      </w:tr>
    </w:tbl>
    <w:p w14:paraId="7DC57444" w14:textId="1F9587E5" w:rsidR="00C10F6B" w:rsidRDefault="00983505" w:rsidP="003102CD">
      <w:pPr>
        <w:ind w:firstLine="420"/>
      </w:pPr>
      <w:proofErr w:type="spellStart"/>
      <w:r w:rsidRPr="00983505">
        <w:t>DefaultSingletonBeanRegistry</w:t>
      </w:r>
      <w:proofErr w:type="spellEnd"/>
      <w:r w:rsidR="00DA37F5">
        <w:tab/>
      </w:r>
    </w:p>
    <w:p w14:paraId="468B2F97" w14:textId="29D944B2" w:rsidR="00DA37F5" w:rsidRPr="00642273" w:rsidRDefault="00F5626C" w:rsidP="003102CD">
      <w:pPr>
        <w:ind w:firstLine="420"/>
        <w:rPr>
          <w:color w:val="FF0000"/>
        </w:rPr>
      </w:pPr>
      <w:r w:rsidRPr="00642273">
        <w:rPr>
          <w:color w:val="FF0000"/>
        </w:rPr>
        <w:t>//</w:t>
      </w:r>
      <w:r w:rsidRPr="00642273">
        <w:rPr>
          <w:rFonts w:hint="eastAsia"/>
          <w:color w:val="FF0000"/>
        </w:rPr>
        <w:t>缓冲对象的</w:t>
      </w:r>
      <w:r w:rsidRPr="00642273">
        <w:rPr>
          <w:rFonts w:hint="eastAsia"/>
          <w:color w:val="FF0000"/>
        </w:rPr>
        <w:t>map</w:t>
      </w:r>
      <w:r w:rsidR="00B67617">
        <w:rPr>
          <w:rFonts w:hint="eastAsia"/>
          <w:color w:val="FF0000"/>
        </w:rPr>
        <w:t>，也是</w:t>
      </w:r>
      <w:proofErr w:type="spellStart"/>
      <w:r w:rsidR="00B67617">
        <w:rPr>
          <w:rFonts w:hint="eastAsia"/>
          <w:color w:val="FF0000"/>
        </w:rPr>
        <w:t>ioc</w:t>
      </w:r>
      <w:proofErr w:type="spellEnd"/>
      <w:r w:rsidR="00B67617">
        <w:rPr>
          <w:rFonts w:hint="eastAsia"/>
          <w:color w:val="FF0000"/>
        </w:rPr>
        <w:t>容器之一，保存单实例的。</w:t>
      </w:r>
    </w:p>
    <w:p w14:paraId="68B7F876" w14:textId="77777777" w:rsidR="00F51B29" w:rsidRPr="00642273" w:rsidRDefault="00F51B29" w:rsidP="00F51B29">
      <w:pPr>
        <w:autoSpaceDE w:val="0"/>
        <w:autoSpaceDN w:val="0"/>
        <w:adjustRightInd w:val="0"/>
        <w:ind w:firstLineChars="0" w:firstLine="0"/>
        <w:jc w:val="left"/>
        <w:rPr>
          <w:rFonts w:ascii="Consolas" w:eastAsiaTheme="minorEastAsia" w:hAnsi="Consolas" w:cs="Consolas"/>
          <w:bCs w:val="0"/>
          <w:color w:val="FF0000"/>
          <w:kern w:val="0"/>
          <w:sz w:val="20"/>
          <w:szCs w:val="20"/>
        </w:rPr>
      </w:pPr>
      <w:r w:rsidRPr="00642273">
        <w:rPr>
          <w:rFonts w:ascii="Consolas" w:eastAsiaTheme="minorEastAsia" w:hAnsi="Consolas" w:cs="Consolas"/>
          <w:bCs w:val="0"/>
          <w:color w:val="FF0000"/>
          <w:kern w:val="0"/>
          <w:sz w:val="20"/>
          <w:szCs w:val="20"/>
        </w:rPr>
        <w:tab/>
        <w:t>/** Cache of singleton objects: bean name --&gt; bean instance */</w:t>
      </w:r>
    </w:p>
    <w:p w14:paraId="6FC8C6DA" w14:textId="74C3BAA1" w:rsidR="00DA37F5" w:rsidRDefault="00F51B29" w:rsidP="00F51B29">
      <w:pPr>
        <w:ind w:firstLine="400"/>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final</w:t>
      </w:r>
      <w:r>
        <w:rPr>
          <w:rFonts w:ascii="Consolas" w:eastAsiaTheme="minorEastAsia" w:hAnsi="Consolas" w:cs="Consolas"/>
          <w:bCs w:val="0"/>
          <w:color w:val="000000"/>
          <w:kern w:val="0"/>
          <w:sz w:val="20"/>
          <w:szCs w:val="20"/>
        </w:rPr>
        <w:t xml:space="preserve"> Map&lt;String, Object&gt; </w:t>
      </w:r>
      <w:proofErr w:type="spellStart"/>
      <w:r>
        <w:rPr>
          <w:rFonts w:ascii="Consolas" w:eastAsiaTheme="minorEastAsia" w:hAnsi="Consolas" w:cs="Consolas"/>
          <w:bCs w:val="0"/>
          <w:color w:val="0000C0"/>
          <w:kern w:val="0"/>
          <w:sz w:val="20"/>
          <w:szCs w:val="20"/>
        </w:rPr>
        <w:t>singletonObjects</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ConcurrentHashMap</w:t>
      </w:r>
      <w:proofErr w:type="spellEnd"/>
      <w:r>
        <w:rPr>
          <w:rFonts w:ascii="Consolas" w:eastAsiaTheme="minorEastAsia" w:hAnsi="Consolas" w:cs="Consolas"/>
          <w:bCs w:val="0"/>
          <w:color w:val="000000"/>
          <w:kern w:val="0"/>
          <w:sz w:val="20"/>
          <w:szCs w:val="20"/>
        </w:rPr>
        <w:t>&lt;String, Object</w:t>
      </w:r>
      <w:proofErr w:type="gramStart"/>
      <w:r>
        <w:rPr>
          <w:rFonts w:ascii="Consolas" w:eastAsiaTheme="minorEastAsia" w:hAnsi="Consolas" w:cs="Consolas"/>
          <w:bCs w:val="0"/>
          <w:color w:val="000000"/>
          <w:kern w:val="0"/>
          <w:sz w:val="20"/>
          <w:szCs w:val="20"/>
        </w:rPr>
        <w:t>&gt;(</w:t>
      </w:r>
      <w:proofErr w:type="gramEnd"/>
      <w:r>
        <w:rPr>
          <w:rFonts w:ascii="Consolas" w:eastAsiaTheme="minorEastAsia" w:hAnsi="Consolas" w:cs="Consolas"/>
          <w:bCs w:val="0"/>
          <w:color w:val="000000"/>
          <w:kern w:val="0"/>
          <w:sz w:val="20"/>
          <w:szCs w:val="20"/>
        </w:rPr>
        <w:t>256);</w:t>
      </w:r>
    </w:p>
    <w:p w14:paraId="3CC3BD6C" w14:textId="3C46B7FE" w:rsidR="00983505" w:rsidRDefault="00983505" w:rsidP="003102CD">
      <w:pPr>
        <w:ind w:firstLine="420"/>
      </w:pPr>
    </w:p>
    <w:p w14:paraId="000D6A5D" w14:textId="77777777" w:rsidR="00983505" w:rsidRDefault="00983505" w:rsidP="003102CD">
      <w:pPr>
        <w:ind w:firstLine="420"/>
      </w:pPr>
    </w:p>
    <w:p w14:paraId="73923CD6" w14:textId="77777777" w:rsidR="00213ED5" w:rsidRPr="006B3A9E" w:rsidRDefault="00213ED5" w:rsidP="00213ED5">
      <w:pPr>
        <w:autoSpaceDE w:val="0"/>
        <w:autoSpaceDN w:val="0"/>
        <w:adjustRightInd w:val="0"/>
        <w:ind w:firstLineChars="0" w:firstLine="0"/>
        <w:jc w:val="left"/>
        <w:rPr>
          <w:rFonts w:ascii="Consolas" w:eastAsiaTheme="minorEastAsia" w:hAnsi="Consolas" w:cs="Consolas"/>
          <w:bCs w:val="0"/>
          <w:color w:val="FF0000"/>
          <w:kern w:val="0"/>
          <w:sz w:val="20"/>
          <w:szCs w:val="20"/>
        </w:rPr>
      </w:pPr>
      <w:proofErr w:type="spellStart"/>
      <w:proofErr w:type="gramStart"/>
      <w:r w:rsidRPr="006B3A9E">
        <w:rPr>
          <w:rFonts w:ascii="Consolas" w:eastAsiaTheme="minorEastAsia" w:hAnsi="Consolas" w:cs="Consolas"/>
          <w:bCs w:val="0"/>
          <w:color w:val="FF0000"/>
          <w:kern w:val="0"/>
          <w:sz w:val="20"/>
          <w:szCs w:val="20"/>
        </w:rPr>
        <w:t>getSingleton</w:t>
      </w:r>
      <w:proofErr w:type="spellEnd"/>
      <w:r w:rsidRPr="006B3A9E">
        <w:rPr>
          <w:rFonts w:ascii="Consolas" w:eastAsiaTheme="minorEastAsia" w:hAnsi="Consolas" w:cs="Consolas"/>
          <w:bCs w:val="0"/>
          <w:color w:val="FF0000"/>
          <w:kern w:val="0"/>
          <w:sz w:val="20"/>
          <w:szCs w:val="20"/>
        </w:rPr>
        <w:t>(</w:t>
      </w:r>
      <w:proofErr w:type="spellStart"/>
      <w:proofErr w:type="gramEnd"/>
      <w:r w:rsidRPr="006B3A9E">
        <w:rPr>
          <w:rFonts w:ascii="Consolas" w:eastAsiaTheme="minorEastAsia" w:hAnsi="Consolas" w:cs="Consolas"/>
          <w:bCs w:val="0"/>
          <w:color w:val="FF0000"/>
          <w:kern w:val="0"/>
          <w:sz w:val="20"/>
          <w:szCs w:val="20"/>
        </w:rPr>
        <w:t>beanName</w:t>
      </w:r>
      <w:proofErr w:type="spellEnd"/>
      <w:r w:rsidRPr="006B3A9E">
        <w:rPr>
          <w:rFonts w:ascii="Consolas" w:eastAsiaTheme="minorEastAsia" w:hAnsi="Consolas" w:cs="Consolas"/>
          <w:bCs w:val="0"/>
          <w:color w:val="FF0000"/>
          <w:kern w:val="0"/>
          <w:sz w:val="20"/>
          <w:szCs w:val="20"/>
        </w:rPr>
        <w:t xml:space="preserve">, </w:t>
      </w:r>
      <w:r w:rsidRPr="006B3A9E">
        <w:rPr>
          <w:rFonts w:ascii="Consolas" w:eastAsiaTheme="minorEastAsia" w:hAnsi="Consolas" w:cs="Consolas"/>
          <w:b/>
          <w:color w:val="FF0000"/>
          <w:kern w:val="0"/>
          <w:sz w:val="20"/>
          <w:szCs w:val="20"/>
        </w:rPr>
        <w:t>new</w:t>
      </w:r>
      <w:r w:rsidRPr="006B3A9E">
        <w:rPr>
          <w:rFonts w:ascii="Consolas" w:eastAsiaTheme="minorEastAsia" w:hAnsi="Consolas" w:cs="Consolas"/>
          <w:bCs w:val="0"/>
          <w:color w:val="FF0000"/>
          <w:kern w:val="0"/>
          <w:sz w:val="20"/>
          <w:szCs w:val="20"/>
        </w:rPr>
        <w:t xml:space="preserve"> </w:t>
      </w:r>
      <w:proofErr w:type="spellStart"/>
      <w:r w:rsidRPr="006B3A9E">
        <w:rPr>
          <w:rFonts w:ascii="Consolas" w:eastAsiaTheme="minorEastAsia" w:hAnsi="Consolas" w:cs="Consolas"/>
          <w:bCs w:val="0"/>
          <w:color w:val="FF0000"/>
          <w:kern w:val="0"/>
          <w:sz w:val="20"/>
          <w:szCs w:val="20"/>
        </w:rPr>
        <w:t>ObjectFactory</w:t>
      </w:r>
      <w:proofErr w:type="spellEnd"/>
      <w:r w:rsidRPr="006B3A9E">
        <w:rPr>
          <w:rFonts w:ascii="Consolas" w:eastAsiaTheme="minorEastAsia" w:hAnsi="Consolas" w:cs="Consolas"/>
          <w:bCs w:val="0"/>
          <w:color w:val="FF0000"/>
          <w:kern w:val="0"/>
          <w:sz w:val="20"/>
          <w:szCs w:val="20"/>
        </w:rPr>
        <w:t>&lt;Object&gt;() {</w:t>
      </w:r>
    </w:p>
    <w:p w14:paraId="77ED2CD6" w14:textId="60DDF78A" w:rsidR="00BD3825" w:rsidRPr="00213ED5" w:rsidRDefault="00BD3825" w:rsidP="003102CD">
      <w:pPr>
        <w:ind w:firstLine="420"/>
      </w:pPr>
    </w:p>
    <w:tbl>
      <w:tblPr>
        <w:tblStyle w:val="ab"/>
        <w:tblW w:w="0" w:type="auto"/>
        <w:tblLook w:val="04A0" w:firstRow="1" w:lastRow="0" w:firstColumn="1" w:lastColumn="0" w:noHBand="0" w:noVBand="1"/>
      </w:tblPr>
      <w:tblGrid>
        <w:gridCol w:w="8296"/>
      </w:tblGrid>
      <w:tr w:rsidR="00BD3825" w14:paraId="0E87AB12" w14:textId="77777777" w:rsidTr="00BD3825">
        <w:tc>
          <w:tcPr>
            <w:tcW w:w="8296" w:type="dxa"/>
          </w:tcPr>
          <w:p w14:paraId="3CC40AD2"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Object </w:t>
            </w:r>
            <w:proofErr w:type="spellStart"/>
            <w:proofErr w:type="gramStart"/>
            <w:r>
              <w:rPr>
                <w:rFonts w:ascii="Consolas" w:eastAsiaTheme="minorEastAsia" w:hAnsi="Consolas" w:cs="Consolas"/>
                <w:bCs w:val="0"/>
                <w:color w:val="000000"/>
                <w:sz w:val="20"/>
                <w:szCs w:val="20"/>
                <w:shd w:val="clear" w:color="auto" w:fill="D4D4D4"/>
              </w:rPr>
              <w:t>getSingleton</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ObjectFactory</w:t>
            </w:r>
            <w:proofErr w:type="spellEnd"/>
            <w:r>
              <w:rPr>
                <w:rFonts w:ascii="Consolas" w:eastAsiaTheme="minorEastAsia" w:hAnsi="Consolas" w:cs="Consolas"/>
                <w:bCs w:val="0"/>
                <w:color w:val="000000"/>
                <w:sz w:val="20"/>
                <w:szCs w:val="20"/>
              </w:rPr>
              <w:t xml:space="preserve">&lt;?&gt; </w:t>
            </w:r>
            <w:proofErr w:type="spellStart"/>
            <w:r>
              <w:rPr>
                <w:rFonts w:ascii="Consolas" w:eastAsiaTheme="minorEastAsia" w:hAnsi="Consolas" w:cs="Consolas"/>
                <w:bCs w:val="0"/>
                <w:color w:val="6A3E3E"/>
                <w:sz w:val="20"/>
                <w:szCs w:val="20"/>
              </w:rPr>
              <w:t>singletonFactory</w:t>
            </w:r>
            <w:proofErr w:type="spellEnd"/>
            <w:r>
              <w:rPr>
                <w:rFonts w:ascii="Consolas" w:eastAsiaTheme="minorEastAsia" w:hAnsi="Consolas" w:cs="Consolas"/>
                <w:bCs w:val="0"/>
                <w:color w:val="000000"/>
                <w:sz w:val="20"/>
                <w:szCs w:val="20"/>
              </w:rPr>
              <w:t>) {</w:t>
            </w:r>
          </w:p>
          <w:p w14:paraId="47DFF182"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Assert.</w:t>
            </w:r>
            <w:r>
              <w:rPr>
                <w:rFonts w:ascii="Consolas" w:eastAsiaTheme="minorEastAsia" w:hAnsi="Consolas" w:cs="Consolas"/>
                <w:bCs w:val="0"/>
                <w:i/>
                <w:iCs/>
                <w:color w:val="000000"/>
                <w:sz w:val="20"/>
                <w:szCs w:val="20"/>
              </w:rPr>
              <w:t>notNull</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beanName</w:t>
            </w:r>
            <w:proofErr w:type="spellEnd"/>
            <w:r>
              <w:rPr>
                <w:rFonts w:ascii="Consolas" w:eastAsiaTheme="minorEastAsia" w:hAnsi="Consolas" w:cs="Consolas"/>
                <w:bCs w:val="0"/>
                <w:color w:val="2A00FF"/>
                <w:sz w:val="20"/>
                <w:szCs w:val="20"/>
              </w:rPr>
              <w:t>' must not be null"</w:t>
            </w:r>
            <w:r>
              <w:rPr>
                <w:rFonts w:ascii="Consolas" w:eastAsiaTheme="minorEastAsia" w:hAnsi="Consolas" w:cs="Consolas"/>
                <w:bCs w:val="0"/>
                <w:color w:val="000000"/>
                <w:sz w:val="20"/>
                <w:szCs w:val="20"/>
              </w:rPr>
              <w:t>);</w:t>
            </w:r>
          </w:p>
          <w:p w14:paraId="7540D7A6"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synchronized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singletonObjects</w:t>
            </w:r>
            <w:proofErr w:type="spellEnd"/>
            <w:proofErr w:type="gramEnd"/>
            <w:r>
              <w:rPr>
                <w:rFonts w:ascii="Consolas" w:eastAsiaTheme="minorEastAsia" w:hAnsi="Consolas" w:cs="Consolas"/>
                <w:bCs w:val="0"/>
                <w:color w:val="000000"/>
                <w:sz w:val="20"/>
                <w:szCs w:val="20"/>
              </w:rPr>
              <w:t>) {</w:t>
            </w:r>
          </w:p>
          <w:p w14:paraId="539DE9D3"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proofErr w:type="spellStart"/>
            <w:r>
              <w:rPr>
                <w:rFonts w:ascii="Consolas" w:eastAsiaTheme="minorEastAsia" w:hAnsi="Consolas" w:cs="Consolas"/>
                <w:bCs w:val="0"/>
                <w:color w:val="6A3E3E"/>
                <w:sz w:val="20"/>
                <w:szCs w:val="20"/>
              </w:rPr>
              <w:t>singletonObject</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singletonObjects</w:t>
            </w:r>
            <w:r>
              <w:rPr>
                <w:rFonts w:ascii="Consolas" w:eastAsiaTheme="minorEastAsia" w:hAnsi="Consolas" w:cs="Consolas"/>
                <w:bCs w:val="0"/>
                <w:color w:val="000000"/>
                <w:sz w:val="20"/>
                <w:szCs w:val="20"/>
              </w:rPr>
              <w:t>.get</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6C201A7E"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singletonObject</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w:t>
            </w:r>
          </w:p>
          <w:p w14:paraId="26A5419F"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singletonsCurrentlyInDestruction</w:t>
            </w:r>
            <w:proofErr w:type="spellEnd"/>
            <w:proofErr w:type="gramEnd"/>
            <w:r>
              <w:rPr>
                <w:rFonts w:ascii="Consolas" w:eastAsiaTheme="minorEastAsia" w:hAnsi="Consolas" w:cs="Consolas"/>
                <w:bCs w:val="0"/>
                <w:color w:val="000000"/>
                <w:sz w:val="20"/>
                <w:szCs w:val="20"/>
              </w:rPr>
              <w:t>) {</w:t>
            </w:r>
          </w:p>
          <w:p w14:paraId="2CD32F54"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BeanCreationNotAllowedException</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3CCB76B1"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2A00FF"/>
                <w:sz w:val="20"/>
                <w:szCs w:val="20"/>
              </w:rPr>
              <w:t>"Singleton bean creation not allowed while the singletons of this factory are in destruction "</w:t>
            </w:r>
            <w:r>
              <w:rPr>
                <w:rFonts w:ascii="Consolas" w:eastAsiaTheme="minorEastAsia" w:hAnsi="Consolas" w:cs="Consolas"/>
                <w:bCs w:val="0"/>
                <w:color w:val="000000"/>
                <w:sz w:val="20"/>
                <w:szCs w:val="20"/>
              </w:rPr>
              <w:t xml:space="preserve"> +</w:t>
            </w:r>
          </w:p>
          <w:p w14:paraId="64954196"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2A00FF"/>
                <w:sz w:val="20"/>
                <w:szCs w:val="20"/>
              </w:rPr>
              <w:t xml:space="preserve">"(Do not request a bean from a </w:t>
            </w:r>
            <w:proofErr w:type="spellStart"/>
            <w:r>
              <w:rPr>
                <w:rFonts w:ascii="Consolas" w:eastAsiaTheme="minorEastAsia" w:hAnsi="Consolas" w:cs="Consolas"/>
                <w:bCs w:val="0"/>
                <w:color w:val="2A00FF"/>
                <w:sz w:val="20"/>
                <w:szCs w:val="20"/>
              </w:rPr>
              <w:t>BeanFactory</w:t>
            </w:r>
            <w:proofErr w:type="spellEnd"/>
            <w:r>
              <w:rPr>
                <w:rFonts w:ascii="Consolas" w:eastAsiaTheme="minorEastAsia" w:hAnsi="Consolas" w:cs="Consolas"/>
                <w:bCs w:val="0"/>
                <w:color w:val="2A00FF"/>
                <w:sz w:val="20"/>
                <w:szCs w:val="20"/>
              </w:rPr>
              <w:t xml:space="preserve"> in a destroy method implementation!)"</w:t>
            </w:r>
            <w:r>
              <w:rPr>
                <w:rFonts w:ascii="Consolas" w:eastAsiaTheme="minorEastAsia" w:hAnsi="Consolas" w:cs="Consolas"/>
                <w:bCs w:val="0"/>
                <w:color w:val="000000"/>
                <w:sz w:val="20"/>
                <w:szCs w:val="20"/>
              </w:rPr>
              <w:t>);</w:t>
            </w:r>
          </w:p>
          <w:p w14:paraId="4D01F6CD"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F65F21C"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C0"/>
                <w:sz w:val="20"/>
                <w:szCs w:val="20"/>
              </w:rPr>
              <w:t>logger</w:t>
            </w:r>
            <w:r>
              <w:rPr>
                <w:rFonts w:ascii="Consolas" w:eastAsiaTheme="minorEastAsia" w:hAnsi="Consolas" w:cs="Consolas"/>
                <w:bCs w:val="0"/>
                <w:color w:val="000000"/>
                <w:sz w:val="20"/>
                <w:szCs w:val="20"/>
              </w:rPr>
              <w:t>.isDebugEnabled</w:t>
            </w:r>
            <w:proofErr w:type="spellEnd"/>
            <w:proofErr w:type="gramEnd"/>
            <w:r>
              <w:rPr>
                <w:rFonts w:ascii="Consolas" w:eastAsiaTheme="minorEastAsia" w:hAnsi="Consolas" w:cs="Consolas"/>
                <w:bCs w:val="0"/>
                <w:color w:val="000000"/>
                <w:sz w:val="20"/>
                <w:szCs w:val="20"/>
              </w:rPr>
              <w:t>()) {</w:t>
            </w:r>
          </w:p>
          <w:p w14:paraId="6505FBA1"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logger</w:t>
            </w:r>
            <w:r>
              <w:rPr>
                <w:rFonts w:ascii="Consolas" w:eastAsiaTheme="minorEastAsia" w:hAnsi="Consolas" w:cs="Consolas"/>
                <w:bCs w:val="0"/>
                <w:color w:val="000000"/>
                <w:sz w:val="20"/>
                <w:szCs w:val="20"/>
              </w:rPr>
              <w:t>.debug</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"Creating shared instance of singleton bean '"</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1933910"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800F207"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beforeSingletonCreation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5751E0DD"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newSingleton</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false</w:t>
            </w:r>
            <w:r>
              <w:rPr>
                <w:rFonts w:ascii="Consolas" w:eastAsiaTheme="minorEastAsia" w:hAnsi="Consolas" w:cs="Consolas"/>
                <w:bCs w:val="0"/>
                <w:color w:val="000000"/>
                <w:sz w:val="20"/>
                <w:szCs w:val="20"/>
              </w:rPr>
              <w:t>;</w:t>
            </w:r>
          </w:p>
          <w:p w14:paraId="7B2C74E5"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recordSuppressedExceptions</w:t>
            </w:r>
            <w:proofErr w:type="spellEnd"/>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suppressedExceptions</w:t>
            </w:r>
            <w:proofErr w:type="spellEnd"/>
            <w:proofErr w:type="gram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738D63A2"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recordSuppressedExceptions</w:t>
            </w:r>
            <w:proofErr w:type="spellEnd"/>
            <w:r>
              <w:rPr>
                <w:rFonts w:ascii="Consolas" w:eastAsiaTheme="minorEastAsia" w:hAnsi="Consolas" w:cs="Consolas"/>
                <w:bCs w:val="0"/>
                <w:color w:val="000000"/>
                <w:sz w:val="20"/>
                <w:szCs w:val="20"/>
              </w:rPr>
              <w:t>) {</w:t>
            </w:r>
          </w:p>
          <w:p w14:paraId="1234342B"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suppressedExceptions</w:t>
            </w:r>
            <w:proofErr w:type="spellEnd"/>
            <w:proofErr w:type="gram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LinkedHashSet</w:t>
            </w:r>
            <w:proofErr w:type="spellEnd"/>
            <w:r>
              <w:rPr>
                <w:rFonts w:ascii="Consolas" w:eastAsiaTheme="minorEastAsia" w:hAnsi="Consolas" w:cs="Consolas"/>
                <w:bCs w:val="0"/>
                <w:color w:val="000000"/>
                <w:sz w:val="20"/>
                <w:szCs w:val="20"/>
              </w:rPr>
              <w:t>&lt;Exception&gt;();</w:t>
            </w:r>
          </w:p>
          <w:p w14:paraId="77C201E7"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8CFE22B"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0A247127"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singletonObject</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singletonFactory</w:t>
            </w:r>
            <w:r>
              <w:rPr>
                <w:rFonts w:ascii="Consolas" w:eastAsiaTheme="minorEastAsia" w:hAnsi="Consolas" w:cs="Consolas"/>
                <w:bCs w:val="0"/>
                <w:color w:val="000000"/>
                <w:sz w:val="20"/>
                <w:szCs w:val="20"/>
              </w:rPr>
              <w:t>.getObject</w:t>
            </w:r>
            <w:proofErr w:type="spellEnd"/>
            <w:r>
              <w:rPr>
                <w:rFonts w:ascii="Consolas" w:eastAsiaTheme="minorEastAsia" w:hAnsi="Consolas" w:cs="Consolas"/>
                <w:bCs w:val="0"/>
                <w:color w:val="000000"/>
                <w:sz w:val="20"/>
                <w:szCs w:val="20"/>
              </w:rPr>
              <w:t>();</w:t>
            </w:r>
          </w:p>
          <w:p w14:paraId="33159D5E"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newSingleton</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w:t>
            </w:r>
          </w:p>
          <w:p w14:paraId="5F42DB77"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2EA468A"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IllegalStateException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 {</w:t>
            </w:r>
          </w:p>
          <w:p w14:paraId="10A0DB9A"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Has the singleton object implicitly appeared in the meantime -&gt;</w:t>
            </w:r>
          </w:p>
          <w:p w14:paraId="061550A8" w14:textId="621F939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if yes, proceed with it since the exception indicates that state.</w:t>
            </w:r>
            <w:r w:rsidR="008C334D">
              <w:rPr>
                <w:rFonts w:ascii="Consolas" w:eastAsiaTheme="minorEastAsia" w:hAnsi="Consolas" w:cs="Consolas"/>
                <w:bCs w:val="0"/>
                <w:color w:val="3F7F5F"/>
                <w:sz w:val="20"/>
                <w:szCs w:val="20"/>
              </w:rPr>
              <w:t xml:space="preserve">  </w:t>
            </w:r>
            <w:r w:rsidR="008C334D">
              <w:rPr>
                <w:rFonts w:ascii="Consolas" w:eastAsiaTheme="minorEastAsia" w:hAnsi="Consolas" w:cs="Consolas" w:hint="eastAsia"/>
                <w:bCs w:val="0"/>
                <w:color w:val="3F7F5F"/>
                <w:sz w:val="20"/>
                <w:szCs w:val="20"/>
              </w:rPr>
              <w:t>/</w:t>
            </w:r>
            <w:r w:rsidR="008C334D">
              <w:rPr>
                <w:rFonts w:ascii="Consolas" w:eastAsiaTheme="minorEastAsia" w:hAnsi="Consolas" w:cs="Consolas"/>
                <w:bCs w:val="0"/>
                <w:color w:val="3F7F5F"/>
                <w:sz w:val="20"/>
                <w:szCs w:val="20"/>
              </w:rPr>
              <w:t>/</w:t>
            </w:r>
            <w:r w:rsidR="008C334D">
              <w:rPr>
                <w:rFonts w:ascii="Consolas" w:eastAsiaTheme="minorEastAsia" w:hAnsi="Consolas" w:cs="Consolas" w:hint="eastAsia"/>
                <w:bCs w:val="0"/>
                <w:color w:val="3F7F5F"/>
                <w:sz w:val="20"/>
                <w:szCs w:val="20"/>
              </w:rPr>
              <w:t>利用反射创建对象</w:t>
            </w:r>
          </w:p>
          <w:p w14:paraId="7AC3E8DC"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sidRPr="008C334D">
              <w:rPr>
                <w:rFonts w:ascii="Consolas" w:eastAsiaTheme="minorEastAsia" w:hAnsi="Consolas" w:cs="Consolas"/>
                <w:bCs w:val="0"/>
                <w:color w:val="FF0000"/>
                <w:sz w:val="20"/>
                <w:szCs w:val="20"/>
              </w:rPr>
              <w:tab/>
            </w:r>
            <w:proofErr w:type="spellStart"/>
            <w:r w:rsidRPr="008C334D">
              <w:rPr>
                <w:rFonts w:ascii="Consolas" w:eastAsiaTheme="minorEastAsia" w:hAnsi="Consolas" w:cs="Consolas"/>
                <w:bCs w:val="0"/>
                <w:color w:val="FF0000"/>
                <w:sz w:val="20"/>
                <w:szCs w:val="20"/>
              </w:rPr>
              <w:t>singletonObject</w:t>
            </w:r>
            <w:proofErr w:type="spellEnd"/>
            <w:r w:rsidRPr="008C334D">
              <w:rPr>
                <w:rFonts w:ascii="Consolas" w:eastAsiaTheme="minorEastAsia" w:hAnsi="Consolas" w:cs="Consolas"/>
                <w:bCs w:val="0"/>
                <w:color w:val="FF0000"/>
                <w:sz w:val="20"/>
                <w:szCs w:val="20"/>
              </w:rPr>
              <w:t xml:space="preserve"> = </w:t>
            </w:r>
            <w:proofErr w:type="spellStart"/>
            <w:r w:rsidRPr="008C334D">
              <w:rPr>
                <w:rFonts w:ascii="Consolas" w:eastAsiaTheme="minorEastAsia" w:hAnsi="Consolas" w:cs="Consolas"/>
                <w:b/>
                <w:color w:val="FF0000"/>
                <w:sz w:val="20"/>
                <w:szCs w:val="20"/>
              </w:rPr>
              <w:t>this</w:t>
            </w:r>
            <w:r w:rsidRPr="008C334D">
              <w:rPr>
                <w:rFonts w:ascii="Consolas" w:eastAsiaTheme="minorEastAsia" w:hAnsi="Consolas" w:cs="Consolas"/>
                <w:bCs w:val="0"/>
                <w:color w:val="FF0000"/>
                <w:sz w:val="20"/>
                <w:szCs w:val="20"/>
              </w:rPr>
              <w:t>.singletonObjects.get</w:t>
            </w:r>
            <w:proofErr w:type="spellEnd"/>
            <w:r w:rsidRPr="008C334D">
              <w:rPr>
                <w:rFonts w:ascii="Consolas" w:eastAsiaTheme="minorEastAsia" w:hAnsi="Consolas" w:cs="Consolas"/>
                <w:bCs w:val="0"/>
                <w:color w:val="FF0000"/>
                <w:sz w:val="20"/>
                <w:szCs w:val="20"/>
              </w:rPr>
              <w:t>(</w:t>
            </w:r>
            <w:proofErr w:type="spellStart"/>
            <w:r w:rsidRPr="008C334D">
              <w:rPr>
                <w:rFonts w:ascii="Consolas" w:eastAsiaTheme="minorEastAsia" w:hAnsi="Consolas" w:cs="Consolas"/>
                <w:bCs w:val="0"/>
                <w:color w:val="FF0000"/>
                <w:sz w:val="20"/>
                <w:szCs w:val="20"/>
              </w:rPr>
              <w:t>beanName</w:t>
            </w:r>
            <w:proofErr w:type="spellEnd"/>
            <w:r w:rsidRPr="008C334D">
              <w:rPr>
                <w:rFonts w:ascii="Consolas" w:eastAsiaTheme="minorEastAsia" w:hAnsi="Consolas" w:cs="Consolas"/>
                <w:bCs w:val="0"/>
                <w:color w:val="FF0000"/>
                <w:sz w:val="20"/>
                <w:szCs w:val="20"/>
              </w:rPr>
              <w:t>)</w:t>
            </w:r>
            <w:r>
              <w:rPr>
                <w:rFonts w:ascii="Consolas" w:eastAsiaTheme="minorEastAsia" w:hAnsi="Consolas" w:cs="Consolas"/>
                <w:bCs w:val="0"/>
                <w:color w:val="000000"/>
                <w:sz w:val="20"/>
                <w:szCs w:val="20"/>
              </w:rPr>
              <w:t>;</w:t>
            </w:r>
          </w:p>
          <w:p w14:paraId="48C94A17"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singletonObject</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w:t>
            </w:r>
          </w:p>
          <w:p w14:paraId="6D2C2C18"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w:t>
            </w:r>
          </w:p>
          <w:p w14:paraId="52A48975"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D3A2759"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B042CA5"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BeanCreationException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 {</w:t>
            </w:r>
          </w:p>
          <w:p w14:paraId="3A3168F8"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recordSuppressedExceptions</w:t>
            </w:r>
            <w:proofErr w:type="spellEnd"/>
            <w:r>
              <w:rPr>
                <w:rFonts w:ascii="Consolas" w:eastAsiaTheme="minorEastAsia" w:hAnsi="Consolas" w:cs="Consolas"/>
                <w:bCs w:val="0"/>
                <w:color w:val="000000"/>
                <w:sz w:val="20"/>
                <w:szCs w:val="20"/>
              </w:rPr>
              <w:t>) {</w:t>
            </w:r>
          </w:p>
          <w:p w14:paraId="1494C052"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(Exception </w:t>
            </w:r>
            <w:proofErr w:type="spellStart"/>
            <w:proofErr w:type="gramStart"/>
            <w:r>
              <w:rPr>
                <w:rFonts w:ascii="Consolas" w:eastAsiaTheme="minorEastAsia" w:hAnsi="Consolas" w:cs="Consolas"/>
                <w:bCs w:val="0"/>
                <w:color w:val="6A3E3E"/>
                <w:sz w:val="20"/>
                <w:szCs w:val="20"/>
              </w:rPr>
              <w:t>suppressedException</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suppressedExceptions</w:t>
            </w:r>
            <w:proofErr w:type="spellEnd"/>
            <w:r>
              <w:rPr>
                <w:rFonts w:ascii="Consolas" w:eastAsiaTheme="minorEastAsia" w:hAnsi="Consolas" w:cs="Consolas"/>
                <w:bCs w:val="0"/>
                <w:color w:val="000000"/>
                <w:sz w:val="20"/>
                <w:szCs w:val="20"/>
              </w:rPr>
              <w:t>) {</w:t>
            </w:r>
          </w:p>
          <w:p w14:paraId="29A2D58B"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.addRelatedCause</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suppressedException</w:t>
            </w:r>
            <w:proofErr w:type="spellEnd"/>
            <w:r>
              <w:rPr>
                <w:rFonts w:ascii="Consolas" w:eastAsiaTheme="minorEastAsia" w:hAnsi="Consolas" w:cs="Consolas"/>
                <w:bCs w:val="0"/>
                <w:color w:val="000000"/>
                <w:sz w:val="20"/>
                <w:szCs w:val="20"/>
              </w:rPr>
              <w:t>);</w:t>
            </w:r>
          </w:p>
          <w:p w14:paraId="66E70179"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7305FD7"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5D98FA0"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w:t>
            </w:r>
            <w:r>
              <w:rPr>
                <w:rFonts w:ascii="Consolas" w:eastAsiaTheme="minorEastAsia" w:hAnsi="Consolas" w:cs="Consolas"/>
                <w:bCs w:val="0"/>
                <w:color w:val="000000"/>
                <w:sz w:val="20"/>
                <w:szCs w:val="20"/>
              </w:rPr>
              <w:t>;</w:t>
            </w:r>
          </w:p>
          <w:p w14:paraId="2667C2C5"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5A7CAA4"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finally</w:t>
            </w:r>
            <w:r>
              <w:rPr>
                <w:rFonts w:ascii="Consolas" w:eastAsiaTheme="minorEastAsia" w:hAnsi="Consolas" w:cs="Consolas"/>
                <w:bCs w:val="0"/>
                <w:color w:val="000000"/>
                <w:sz w:val="20"/>
                <w:szCs w:val="20"/>
              </w:rPr>
              <w:t xml:space="preserve"> {</w:t>
            </w:r>
          </w:p>
          <w:p w14:paraId="4115F5EE"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recordSuppressedExceptions</w:t>
            </w:r>
            <w:proofErr w:type="spellEnd"/>
            <w:r>
              <w:rPr>
                <w:rFonts w:ascii="Consolas" w:eastAsiaTheme="minorEastAsia" w:hAnsi="Consolas" w:cs="Consolas"/>
                <w:bCs w:val="0"/>
                <w:color w:val="000000"/>
                <w:sz w:val="20"/>
                <w:szCs w:val="20"/>
              </w:rPr>
              <w:t>) {</w:t>
            </w:r>
          </w:p>
          <w:p w14:paraId="02888B26"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suppressedExceptions</w:t>
            </w:r>
            <w:proofErr w:type="spellEnd"/>
            <w:proofErr w:type="gram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4B4EE28F"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C5652CE"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afterSingletonCreation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beanName</w:t>
            </w:r>
            <w:proofErr w:type="spellEnd"/>
            <w:r>
              <w:rPr>
                <w:rFonts w:ascii="Consolas" w:eastAsiaTheme="minorEastAsia" w:hAnsi="Consolas" w:cs="Consolas"/>
                <w:bCs w:val="0"/>
                <w:color w:val="000000"/>
                <w:sz w:val="20"/>
                <w:szCs w:val="20"/>
              </w:rPr>
              <w:t>);</w:t>
            </w:r>
          </w:p>
          <w:p w14:paraId="06B384ED"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FFF34A4" w14:textId="05AEB68C" w:rsidR="00BD3825" w:rsidRDefault="00BD3825" w:rsidP="00BD3825">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newSingleton</w:t>
            </w:r>
            <w:proofErr w:type="spellEnd"/>
            <w:r>
              <w:rPr>
                <w:rFonts w:ascii="Consolas" w:eastAsiaTheme="minorEastAsia" w:hAnsi="Consolas" w:cs="Consolas"/>
                <w:bCs w:val="0"/>
                <w:color w:val="000000"/>
                <w:sz w:val="20"/>
                <w:szCs w:val="20"/>
              </w:rPr>
              <w:t>) {</w:t>
            </w:r>
            <w:r w:rsidR="00642273">
              <w:rPr>
                <w:rFonts w:ascii="Consolas" w:eastAsiaTheme="minorEastAsia" w:hAnsi="Consolas" w:cs="Consolas"/>
                <w:bCs w:val="0"/>
                <w:color w:val="000000"/>
                <w:sz w:val="20"/>
                <w:szCs w:val="20"/>
              </w:rPr>
              <w:t xml:space="preserve"> </w:t>
            </w:r>
          </w:p>
          <w:p w14:paraId="1A9DC66B" w14:textId="5A20AE5A" w:rsidR="00642273" w:rsidRDefault="00642273"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color w:val="000000"/>
                <w:sz w:val="20"/>
                <w:szCs w:val="20"/>
              </w:rPr>
              <w:t xml:space="preserve"> </w:t>
            </w:r>
            <w:r>
              <w:rPr>
                <w:rFonts w:ascii="Consolas" w:eastAsiaTheme="minorEastAsia" w:hAnsi="Consolas" w:cs="Consolas"/>
                <w:bCs w:val="0"/>
                <w:color w:val="000000"/>
                <w:sz w:val="20"/>
                <w:szCs w:val="20"/>
              </w:rPr>
              <w:t xml:space="preserve">                 </w:t>
            </w:r>
            <w:r w:rsidRPr="008C334D">
              <w:rPr>
                <w:rFonts w:ascii="Consolas" w:eastAsiaTheme="minorEastAsia" w:hAnsi="Consolas" w:cs="Consolas"/>
                <w:bCs w:val="0"/>
                <w:color w:val="FF0000"/>
                <w:sz w:val="20"/>
                <w:szCs w:val="20"/>
              </w:rPr>
              <w:t xml:space="preserve">    //</w:t>
            </w:r>
            <w:r w:rsidRPr="008C334D">
              <w:rPr>
                <w:rFonts w:ascii="Consolas" w:eastAsiaTheme="minorEastAsia" w:hAnsi="Consolas" w:cs="Consolas" w:hint="eastAsia"/>
                <w:bCs w:val="0"/>
                <w:color w:val="FF0000"/>
                <w:sz w:val="20"/>
                <w:szCs w:val="20"/>
              </w:rPr>
              <w:t>将对象添加到</w:t>
            </w:r>
            <w:r w:rsidRPr="008C334D">
              <w:rPr>
                <w:rFonts w:ascii="Consolas" w:eastAsiaTheme="minorEastAsia" w:hAnsi="Consolas" w:cs="Consolas" w:hint="eastAsia"/>
                <w:bCs w:val="0"/>
                <w:color w:val="FF0000"/>
                <w:sz w:val="20"/>
                <w:szCs w:val="20"/>
              </w:rPr>
              <w:t>map</w:t>
            </w:r>
            <w:r w:rsidRPr="008C334D">
              <w:rPr>
                <w:rFonts w:ascii="Consolas" w:eastAsiaTheme="minorEastAsia" w:hAnsi="Consolas" w:cs="Consolas" w:hint="eastAsia"/>
                <w:bCs w:val="0"/>
                <w:color w:val="FF0000"/>
                <w:sz w:val="20"/>
                <w:szCs w:val="20"/>
              </w:rPr>
              <w:t>中</w:t>
            </w:r>
          </w:p>
          <w:p w14:paraId="6C93486C"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sidRPr="00642273">
              <w:rPr>
                <w:rFonts w:ascii="Consolas" w:eastAsiaTheme="minorEastAsia" w:hAnsi="Consolas" w:cs="Consolas"/>
                <w:bCs w:val="0"/>
                <w:color w:val="FF0000"/>
                <w:sz w:val="20"/>
                <w:szCs w:val="20"/>
              </w:rPr>
              <w:tab/>
            </w:r>
            <w:proofErr w:type="spellStart"/>
            <w:proofErr w:type="gramStart"/>
            <w:r w:rsidRPr="00642273">
              <w:rPr>
                <w:rFonts w:ascii="Consolas" w:eastAsiaTheme="minorEastAsia" w:hAnsi="Consolas" w:cs="Consolas"/>
                <w:bCs w:val="0"/>
                <w:color w:val="FF0000"/>
                <w:sz w:val="20"/>
                <w:szCs w:val="20"/>
              </w:rPr>
              <w:t>addSingleton</w:t>
            </w:r>
            <w:proofErr w:type="spellEnd"/>
            <w:r w:rsidRPr="00642273">
              <w:rPr>
                <w:rFonts w:ascii="Consolas" w:eastAsiaTheme="minorEastAsia" w:hAnsi="Consolas" w:cs="Consolas"/>
                <w:bCs w:val="0"/>
                <w:color w:val="FF0000"/>
                <w:sz w:val="20"/>
                <w:szCs w:val="20"/>
              </w:rPr>
              <w:t>(</w:t>
            </w:r>
            <w:proofErr w:type="spellStart"/>
            <w:proofErr w:type="gramEnd"/>
            <w:r w:rsidRPr="00642273">
              <w:rPr>
                <w:rFonts w:ascii="Consolas" w:eastAsiaTheme="minorEastAsia" w:hAnsi="Consolas" w:cs="Consolas"/>
                <w:bCs w:val="0"/>
                <w:color w:val="FF0000"/>
                <w:sz w:val="20"/>
                <w:szCs w:val="20"/>
              </w:rPr>
              <w:t>beanName</w:t>
            </w:r>
            <w:proofErr w:type="spellEnd"/>
            <w:r w:rsidRPr="00642273">
              <w:rPr>
                <w:rFonts w:ascii="Consolas" w:eastAsiaTheme="minorEastAsia" w:hAnsi="Consolas" w:cs="Consolas"/>
                <w:bCs w:val="0"/>
                <w:color w:val="FF0000"/>
                <w:sz w:val="20"/>
                <w:szCs w:val="20"/>
              </w:rPr>
              <w:t xml:space="preserve">, </w:t>
            </w:r>
            <w:proofErr w:type="spellStart"/>
            <w:r w:rsidRPr="00642273">
              <w:rPr>
                <w:rFonts w:ascii="Consolas" w:eastAsiaTheme="minorEastAsia" w:hAnsi="Consolas" w:cs="Consolas"/>
                <w:bCs w:val="0"/>
                <w:color w:val="FF0000"/>
                <w:sz w:val="20"/>
                <w:szCs w:val="20"/>
              </w:rPr>
              <w:t>singletonObject</w:t>
            </w:r>
            <w:proofErr w:type="spellEnd"/>
            <w:r w:rsidRPr="00642273">
              <w:rPr>
                <w:rFonts w:ascii="Consolas" w:eastAsiaTheme="minorEastAsia" w:hAnsi="Consolas" w:cs="Consolas"/>
                <w:bCs w:val="0"/>
                <w:color w:val="FF0000"/>
                <w:sz w:val="20"/>
                <w:szCs w:val="20"/>
              </w:rPr>
              <w:t>);</w:t>
            </w:r>
          </w:p>
          <w:p w14:paraId="694E570F"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D6ED627"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01A921A"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6A3E3E"/>
                <w:sz w:val="20"/>
                <w:szCs w:val="20"/>
              </w:rPr>
              <w:t>singletonObject</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
                <w:i/>
                <w:iCs/>
                <w:color w:val="0000C0"/>
                <w:sz w:val="20"/>
                <w:szCs w:val="20"/>
              </w:rPr>
              <w:t>NULL_OBJECT</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singletonObject</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3663B3B5" w14:textId="77777777" w:rsidR="00BD3825" w:rsidRDefault="00BD3825" w:rsidP="00BD382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14BA863" w14:textId="29F1EC70" w:rsidR="00BD3825" w:rsidRDefault="00BD3825" w:rsidP="00BD3825">
            <w:pPr>
              <w:ind w:firstLineChars="0" w:firstLine="0"/>
            </w:pPr>
            <w:r>
              <w:rPr>
                <w:rFonts w:ascii="Consolas" w:eastAsiaTheme="minorEastAsia" w:hAnsi="Consolas" w:cs="Consolas"/>
                <w:bCs w:val="0"/>
                <w:color w:val="000000"/>
                <w:sz w:val="20"/>
                <w:szCs w:val="20"/>
              </w:rPr>
              <w:tab/>
              <w:t>}</w:t>
            </w:r>
          </w:p>
        </w:tc>
      </w:tr>
    </w:tbl>
    <w:p w14:paraId="3E6E5541" w14:textId="77777777" w:rsidR="00BD3825" w:rsidRPr="003102CD" w:rsidRDefault="00BD3825" w:rsidP="003102CD">
      <w:pPr>
        <w:ind w:firstLine="420"/>
      </w:pPr>
    </w:p>
    <w:p w14:paraId="031A56C9" w14:textId="77777777" w:rsidR="00E579AF" w:rsidRDefault="00E579AF" w:rsidP="00E579AF">
      <w:pPr>
        <w:pStyle w:val="20"/>
      </w:pPr>
      <w:proofErr w:type="spellStart"/>
      <w:r w:rsidRPr="00121BC2">
        <w:rPr>
          <w:rFonts w:hint="eastAsia"/>
        </w:rPr>
        <w:t>BeanFactory</w:t>
      </w:r>
      <w:proofErr w:type="spellEnd"/>
    </w:p>
    <w:p w14:paraId="2480184A" w14:textId="77777777" w:rsidR="00E579AF" w:rsidRDefault="00E579AF" w:rsidP="00E579AF">
      <w:pPr>
        <w:ind w:firstLine="420"/>
      </w:pPr>
      <w:proofErr w:type="spellStart"/>
      <w:r w:rsidRPr="00121BC2">
        <w:t>BeanFactory</w:t>
      </w:r>
      <w:proofErr w:type="spellEnd"/>
      <w:r w:rsidRPr="00121BC2">
        <w:t>体系架构：</w:t>
      </w:r>
    </w:p>
    <w:p w14:paraId="61309C5C" w14:textId="77777777" w:rsidR="00E579AF" w:rsidRDefault="00E579AF" w:rsidP="00E579AF">
      <w:pPr>
        <w:ind w:firstLine="420"/>
      </w:pPr>
      <w:r>
        <w:rPr>
          <w:noProof/>
        </w:rPr>
        <w:drawing>
          <wp:inline distT="0" distB="0" distL="0" distR="0" wp14:anchorId="0452942D" wp14:editId="6F0B24BD">
            <wp:extent cx="4320000" cy="2789848"/>
            <wp:effectExtent l="0" t="0" r="4445" b="0"/>
            <wp:docPr id="21" name="图片 2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789848"/>
                    </a:xfrm>
                    <a:prstGeom prst="rect">
                      <a:avLst/>
                    </a:prstGeom>
                    <a:noFill/>
                    <a:ln>
                      <a:noFill/>
                    </a:ln>
                  </pic:spPr>
                </pic:pic>
              </a:graphicData>
            </a:graphic>
          </wp:inline>
        </w:drawing>
      </w:r>
    </w:p>
    <w:p w14:paraId="20EB5F39" w14:textId="77777777" w:rsidR="00E579AF" w:rsidRDefault="00E579AF" w:rsidP="00E579AF">
      <w:pPr>
        <w:ind w:firstLine="420"/>
      </w:pPr>
      <w:proofErr w:type="spellStart"/>
      <w:r>
        <w:t>BeanDefinitionRegistry</w:t>
      </w:r>
      <w:proofErr w:type="spellEnd"/>
      <w:r>
        <w:t>：</w:t>
      </w:r>
      <w:r>
        <w:t xml:space="preserve"> Spring </w:t>
      </w:r>
      <w:r>
        <w:t>配置文件中每一个</w:t>
      </w:r>
      <w:r>
        <w:t>&lt;bean&gt;</w:t>
      </w:r>
      <w:r>
        <w:t>节点元素在</w:t>
      </w:r>
      <w:r>
        <w:t xml:space="preserve"> Spring </w:t>
      </w:r>
      <w:r>
        <w:t>容器里都通过一个</w:t>
      </w:r>
      <w:r>
        <w:t xml:space="preserve"> </w:t>
      </w:r>
      <w:proofErr w:type="spellStart"/>
      <w:r>
        <w:t>BeanDefinition</w:t>
      </w:r>
      <w:proofErr w:type="spellEnd"/>
      <w:r>
        <w:t xml:space="preserve"> </w:t>
      </w:r>
      <w:r>
        <w:t>对象表示，它描述了</w:t>
      </w:r>
      <w:r>
        <w:t xml:space="preserve"> Bean </w:t>
      </w:r>
      <w:r>
        <w:t>的配置信息。而</w:t>
      </w:r>
      <w:r>
        <w:t xml:space="preserve"> </w:t>
      </w:r>
      <w:proofErr w:type="spellStart"/>
      <w:r>
        <w:t>BeanDefinitionRegistry</w:t>
      </w:r>
      <w:proofErr w:type="spellEnd"/>
      <w:r>
        <w:t xml:space="preserve"> </w:t>
      </w:r>
      <w:r>
        <w:t>接口提供了向容器手工注册</w:t>
      </w:r>
      <w:r>
        <w:t xml:space="preserve"> </w:t>
      </w:r>
      <w:proofErr w:type="spellStart"/>
      <w:r>
        <w:t>BeanDefinition</w:t>
      </w:r>
      <w:proofErr w:type="spellEnd"/>
      <w:r>
        <w:t xml:space="preserve"> </w:t>
      </w:r>
      <w:r>
        <w:t>对象的方法。</w:t>
      </w:r>
    </w:p>
    <w:p w14:paraId="00B0D378" w14:textId="77777777" w:rsidR="00E579AF" w:rsidRDefault="00E579AF" w:rsidP="00E579AF">
      <w:pPr>
        <w:ind w:firstLine="420"/>
      </w:pPr>
      <w:proofErr w:type="spellStart"/>
      <w:r>
        <w:t>BeanFactory</w:t>
      </w:r>
      <w:proofErr w:type="spellEnd"/>
      <w:r>
        <w:t xml:space="preserve"> </w:t>
      </w:r>
      <w:r>
        <w:t>接口位于类结构树的顶端</w:t>
      </w:r>
      <w:r>
        <w:t xml:space="preserve"> </w:t>
      </w:r>
      <w:r>
        <w:t>，它最主要的方法就是</w:t>
      </w:r>
      <w:r>
        <w:t xml:space="preserve"> </w:t>
      </w:r>
      <w:proofErr w:type="spellStart"/>
      <w:r>
        <w:t>getBean</w:t>
      </w:r>
      <w:proofErr w:type="spellEnd"/>
      <w:r>
        <w:t xml:space="preserve">(String </w:t>
      </w:r>
      <w:proofErr w:type="spellStart"/>
      <w:r>
        <w:t>beanName</w:t>
      </w:r>
      <w:proofErr w:type="spellEnd"/>
      <w:r>
        <w:t>)</w:t>
      </w:r>
      <w:r>
        <w:t>，该方法从容器中返回特定名称的</w:t>
      </w:r>
      <w:r>
        <w:t xml:space="preserve"> Bean</w:t>
      </w:r>
      <w:r>
        <w:t>，</w:t>
      </w:r>
      <w:proofErr w:type="spellStart"/>
      <w:r>
        <w:t>BeanFactory</w:t>
      </w:r>
      <w:proofErr w:type="spellEnd"/>
      <w:r>
        <w:t xml:space="preserve"> </w:t>
      </w:r>
      <w:r>
        <w:t>的功能通过其他的接口得到不断扩展：</w:t>
      </w:r>
    </w:p>
    <w:p w14:paraId="1AAD5A31" w14:textId="77777777" w:rsidR="00E579AF" w:rsidRDefault="00E579AF" w:rsidP="00E579AF">
      <w:pPr>
        <w:ind w:firstLine="420"/>
      </w:pPr>
      <w:proofErr w:type="spellStart"/>
      <w:r>
        <w:t>ListableBeanFactory</w:t>
      </w:r>
      <w:proofErr w:type="spellEnd"/>
      <w:r>
        <w:t>：该接口定义了访问容器中</w:t>
      </w:r>
      <w:r>
        <w:t xml:space="preserve"> Bean </w:t>
      </w:r>
      <w:r>
        <w:t>基本信息的若干方法，如查看</w:t>
      </w:r>
      <w:r>
        <w:t xml:space="preserve">Bean </w:t>
      </w:r>
      <w:r>
        <w:t>的个数、获取某一类型</w:t>
      </w:r>
      <w:r>
        <w:t xml:space="preserve"> Bean </w:t>
      </w:r>
      <w:r>
        <w:t>的配置名、查看容器中是否包括某一</w:t>
      </w:r>
      <w:r>
        <w:t xml:space="preserve"> Bean </w:t>
      </w:r>
      <w:r>
        <w:t>等方法；</w:t>
      </w:r>
    </w:p>
    <w:p w14:paraId="0769DB1A" w14:textId="77777777" w:rsidR="00E579AF" w:rsidRDefault="00E579AF" w:rsidP="00E579AF">
      <w:pPr>
        <w:ind w:firstLine="420"/>
      </w:pPr>
      <w:proofErr w:type="spellStart"/>
      <w:r>
        <w:t>HierarchicalBeanFactory</w:t>
      </w:r>
      <w:proofErr w:type="spellEnd"/>
      <w:r>
        <w:t>：父子级联</w:t>
      </w:r>
      <w:r>
        <w:t xml:space="preserve"> </w:t>
      </w:r>
      <w:proofErr w:type="spellStart"/>
      <w:r>
        <w:t>IoC</w:t>
      </w:r>
      <w:proofErr w:type="spellEnd"/>
      <w:r>
        <w:t xml:space="preserve"> </w:t>
      </w:r>
      <w:r>
        <w:t>容器的接口，子容器可以通过接口方法访问父容器；</w:t>
      </w:r>
      <w:r>
        <w:t xml:space="preserve"> </w:t>
      </w:r>
      <w:r>
        <w:t>通过</w:t>
      </w:r>
      <w:r>
        <w:t xml:space="preserve"> </w:t>
      </w:r>
      <w:proofErr w:type="spellStart"/>
      <w:r>
        <w:t>HierarchicalBeanFactory</w:t>
      </w:r>
      <w:proofErr w:type="spellEnd"/>
      <w:r>
        <w:t xml:space="preserve"> </w:t>
      </w:r>
      <w:r>
        <w:t>接口，</w:t>
      </w:r>
      <w:r>
        <w:t xml:space="preserve"> Spring </w:t>
      </w:r>
      <w:r>
        <w:t>的</w:t>
      </w:r>
      <w:r>
        <w:t xml:space="preserve"> </w:t>
      </w:r>
      <w:proofErr w:type="spellStart"/>
      <w:r>
        <w:t>IoC</w:t>
      </w:r>
      <w:proofErr w:type="spellEnd"/>
      <w:r>
        <w:t xml:space="preserve"> </w:t>
      </w:r>
      <w:r>
        <w:t>容器可以建立父子层级关联的容器体系，子容器可以访问父容器中的</w:t>
      </w:r>
      <w:r>
        <w:t xml:space="preserve"> Bean</w:t>
      </w:r>
      <w:r>
        <w:t>，</w:t>
      </w:r>
      <w:proofErr w:type="gramStart"/>
      <w:r>
        <w:t>但父容器</w:t>
      </w:r>
      <w:proofErr w:type="gramEnd"/>
      <w:r>
        <w:t>不能访问子容器的</w:t>
      </w:r>
      <w:r>
        <w:t xml:space="preserve"> Bean</w:t>
      </w:r>
      <w:r>
        <w:t>。</w:t>
      </w:r>
      <w:r>
        <w:t xml:space="preserve">Spring </w:t>
      </w:r>
      <w:r>
        <w:t>使用父子容器实现了</w:t>
      </w:r>
      <w:proofErr w:type="gramStart"/>
      <w:r>
        <w:t>很</w:t>
      </w:r>
      <w:proofErr w:type="gramEnd"/>
      <w:r>
        <w:t>多功能，比如在</w:t>
      </w:r>
      <w:r>
        <w:t xml:space="preserve"> Spring </w:t>
      </w:r>
      <w:proofErr w:type="spellStart"/>
      <w:r>
        <w:t>MVC</w:t>
      </w:r>
      <w:proofErr w:type="spellEnd"/>
      <w:r>
        <w:t xml:space="preserve"> </w:t>
      </w:r>
      <w:r>
        <w:t>中，展现层</w:t>
      </w:r>
      <w:r>
        <w:t xml:space="preserve"> Bean </w:t>
      </w:r>
      <w:r>
        <w:t>位于</w:t>
      </w:r>
      <w:proofErr w:type="gramStart"/>
      <w:r>
        <w:t>一</w:t>
      </w:r>
      <w:proofErr w:type="gramEnd"/>
      <w:r>
        <w:t>个子容器中，而业务层和持久层的</w:t>
      </w:r>
      <w:r>
        <w:t xml:space="preserve"> Bean </w:t>
      </w:r>
      <w:r>
        <w:t>位于父容器中。这样，展现层</w:t>
      </w:r>
      <w:r>
        <w:t xml:space="preserve"> Bean </w:t>
      </w:r>
      <w:r>
        <w:t>就可以引用业务层和持久</w:t>
      </w:r>
      <w:r>
        <w:rPr>
          <w:rFonts w:hint="eastAsia"/>
        </w:rPr>
        <w:t>层的</w:t>
      </w:r>
      <w:r>
        <w:t xml:space="preserve"> Bean</w:t>
      </w:r>
      <w:r>
        <w:t>，而业务层和持久层的</w:t>
      </w:r>
      <w:r>
        <w:t xml:space="preserve"> Bean </w:t>
      </w:r>
      <w:r>
        <w:t>则看不到展现层的</w:t>
      </w:r>
      <w:r>
        <w:t xml:space="preserve"> Bean</w:t>
      </w:r>
      <w:r>
        <w:t>。</w:t>
      </w:r>
    </w:p>
    <w:p w14:paraId="03073680" w14:textId="77777777" w:rsidR="00E579AF" w:rsidRDefault="00E579AF" w:rsidP="00E579AF">
      <w:pPr>
        <w:ind w:firstLine="420"/>
      </w:pPr>
      <w:proofErr w:type="spellStart"/>
      <w:r>
        <w:t>ConfigurableBeanFactory</w:t>
      </w:r>
      <w:proofErr w:type="spellEnd"/>
      <w:r>
        <w:t>：是一个重要的接口，增强了</w:t>
      </w:r>
      <w:r>
        <w:t xml:space="preserve"> </w:t>
      </w:r>
      <w:proofErr w:type="spellStart"/>
      <w:r>
        <w:t>IoC</w:t>
      </w:r>
      <w:proofErr w:type="spellEnd"/>
      <w:r>
        <w:t xml:space="preserve"> </w:t>
      </w:r>
      <w:r>
        <w:t>容器的可定制性，它定义了设置类装载器、属性编辑器、容器初始化后置处理器等方法；</w:t>
      </w:r>
    </w:p>
    <w:p w14:paraId="46C27141" w14:textId="77777777" w:rsidR="00E579AF" w:rsidRDefault="00E579AF" w:rsidP="00E579AF">
      <w:pPr>
        <w:ind w:firstLine="420"/>
      </w:pPr>
      <w:proofErr w:type="spellStart"/>
      <w:r>
        <w:t>AutowireCapableBeanFactory</w:t>
      </w:r>
      <w:proofErr w:type="spellEnd"/>
      <w:r>
        <w:t>：定义了将容器中的</w:t>
      </w:r>
      <w:r>
        <w:t xml:space="preserve"> Bean </w:t>
      </w:r>
      <w:r>
        <w:t>按某种规则（如按名字匹配、按类型匹配等）进行自动装配的方法；</w:t>
      </w:r>
    </w:p>
    <w:p w14:paraId="2C7F94E9" w14:textId="77777777" w:rsidR="00E579AF" w:rsidRPr="00121BC2" w:rsidRDefault="00E579AF" w:rsidP="00E579AF">
      <w:pPr>
        <w:ind w:firstLine="420"/>
      </w:pPr>
      <w:proofErr w:type="spellStart"/>
      <w:r>
        <w:t>SingletonBeanRegistry</w:t>
      </w:r>
      <w:proofErr w:type="spellEnd"/>
      <w:r>
        <w:t>：定义了允许在运行期间向容器注册单实例</w:t>
      </w:r>
      <w:r>
        <w:t xml:space="preserve"> Bean </w:t>
      </w:r>
      <w:r>
        <w:t>的方法；</w:t>
      </w:r>
    </w:p>
    <w:p w14:paraId="3580699D" w14:textId="77777777" w:rsidR="00E579AF" w:rsidRDefault="00E579AF" w:rsidP="00E579AF">
      <w:pPr>
        <w:ind w:firstLine="420"/>
      </w:pPr>
      <w:r w:rsidRPr="00E0510F">
        <w:rPr>
          <w:rFonts w:hint="eastAsia"/>
        </w:rPr>
        <w:t>例子：使用</w:t>
      </w:r>
      <w:r w:rsidRPr="00E0510F">
        <w:t xml:space="preserve"> Spring </w:t>
      </w:r>
      <w:r w:rsidRPr="00E0510F">
        <w:t>配置文件为</w:t>
      </w:r>
      <w:r w:rsidRPr="00E0510F">
        <w:t xml:space="preserve"> Car </w:t>
      </w:r>
      <w:r w:rsidRPr="00E0510F">
        <w:t>提供配置信息：</w:t>
      </w:r>
      <w:r w:rsidRPr="00E0510F">
        <w:t>beans.xml</w:t>
      </w:r>
      <w:r w:rsidRPr="00E0510F">
        <w:t>：</w:t>
      </w:r>
    </w:p>
    <w:tbl>
      <w:tblPr>
        <w:tblStyle w:val="ab"/>
        <w:tblW w:w="0" w:type="auto"/>
        <w:tblLook w:val="04A0" w:firstRow="1" w:lastRow="0" w:firstColumn="1" w:lastColumn="0" w:noHBand="0" w:noVBand="1"/>
      </w:tblPr>
      <w:tblGrid>
        <w:gridCol w:w="8296"/>
      </w:tblGrid>
      <w:tr w:rsidR="00E579AF" w14:paraId="25919E67" w14:textId="77777777" w:rsidTr="002C1816">
        <w:tc>
          <w:tcPr>
            <w:tcW w:w="8296" w:type="dxa"/>
          </w:tcPr>
          <w:p w14:paraId="1A608401" w14:textId="77777777" w:rsidR="00E579AF" w:rsidRDefault="00E579AF" w:rsidP="002C1816">
            <w:pPr>
              <w:ind w:firstLineChars="0" w:firstLine="0"/>
            </w:pPr>
            <w:r>
              <w:t>&lt;?xml version="1.0" encoding="UTF-8</w:t>
            </w:r>
            <w:proofErr w:type="gramStart"/>
            <w:r>
              <w:t>" ?</w:t>
            </w:r>
            <w:proofErr w:type="gramEnd"/>
            <w:r>
              <w:t xml:space="preserve">&gt; </w:t>
            </w:r>
          </w:p>
          <w:p w14:paraId="03B4D749" w14:textId="77777777" w:rsidR="00E579AF" w:rsidRDefault="00E579AF" w:rsidP="002C1816">
            <w:pPr>
              <w:ind w:firstLineChars="0" w:firstLine="0"/>
            </w:pPr>
            <w:r>
              <w:t xml:space="preserve">&lt;beans </w:t>
            </w:r>
            <w:proofErr w:type="spellStart"/>
            <w:r>
              <w:t>xmlns</w:t>
            </w:r>
            <w:proofErr w:type="spellEnd"/>
            <w:r>
              <w:t xml:space="preserve">="Index of /schema/beans" </w:t>
            </w:r>
          </w:p>
          <w:p w14:paraId="4BB3B27B" w14:textId="77777777" w:rsidR="00E579AF" w:rsidRDefault="00E579AF" w:rsidP="002C1816">
            <w:pPr>
              <w:ind w:firstLineChars="0" w:firstLine="0"/>
            </w:pPr>
            <w:r>
              <w:t xml:space="preserve">    </w:t>
            </w:r>
            <w:proofErr w:type="spellStart"/>
            <w:proofErr w:type="gramStart"/>
            <w:r>
              <w:t>xmlns:xsi</w:t>
            </w:r>
            <w:proofErr w:type="spellEnd"/>
            <w:proofErr w:type="gramEnd"/>
            <w:r>
              <w:t xml:space="preserve">="http://www.w3.org/2001/XMLSchema-instance" </w:t>
            </w:r>
          </w:p>
          <w:p w14:paraId="47D303E8" w14:textId="77777777" w:rsidR="00E579AF" w:rsidRDefault="00E579AF" w:rsidP="002C1816">
            <w:pPr>
              <w:ind w:firstLineChars="0" w:firstLine="0"/>
            </w:pPr>
            <w:r>
              <w:t xml:space="preserve">    </w:t>
            </w:r>
            <w:proofErr w:type="spellStart"/>
            <w:proofErr w:type="gramStart"/>
            <w:r>
              <w:t>xmlns:p</w:t>
            </w:r>
            <w:proofErr w:type="spellEnd"/>
            <w:proofErr w:type="gramEnd"/>
            <w:r>
              <w:t xml:space="preserve">="http://www.springframework.org/schema/p" </w:t>
            </w:r>
          </w:p>
          <w:p w14:paraId="0549B25A" w14:textId="77777777" w:rsidR="00E579AF" w:rsidRDefault="00E579AF" w:rsidP="002C1816">
            <w:pPr>
              <w:ind w:firstLineChars="0" w:firstLine="0"/>
            </w:pPr>
            <w:r>
              <w:t xml:space="preserve">    </w:t>
            </w:r>
            <w:proofErr w:type="spellStart"/>
            <w:proofErr w:type="gramStart"/>
            <w:r>
              <w:t>xsi:schemaLocation</w:t>
            </w:r>
            <w:proofErr w:type="spellEnd"/>
            <w:proofErr w:type="gramEnd"/>
            <w:r>
              <w:t xml:space="preserve">="Index of /schema/beans </w:t>
            </w:r>
          </w:p>
          <w:p w14:paraId="774BDCB7" w14:textId="77777777" w:rsidR="00E579AF" w:rsidRDefault="00E579AF" w:rsidP="002C1816">
            <w:pPr>
              <w:ind w:firstLineChars="0" w:firstLine="0"/>
            </w:pPr>
            <w:r>
              <w:t xml:space="preserve">    http://www.springframework.org/schema/beans/spring-beans-3.0.xsd"&gt; </w:t>
            </w:r>
          </w:p>
          <w:p w14:paraId="345F5743" w14:textId="77777777" w:rsidR="00E579AF" w:rsidRDefault="00E579AF" w:rsidP="002C1816">
            <w:pPr>
              <w:ind w:firstLineChars="0" w:firstLine="0"/>
            </w:pPr>
            <w:r>
              <w:t xml:space="preserve">    </w:t>
            </w:r>
          </w:p>
          <w:p w14:paraId="48A365B4" w14:textId="77777777" w:rsidR="00E579AF" w:rsidRDefault="00E579AF" w:rsidP="002C1816">
            <w:pPr>
              <w:ind w:firstLineChars="0" w:firstLine="0"/>
            </w:pPr>
            <w:r>
              <w:t xml:space="preserve">    &lt;bean id="</w:t>
            </w:r>
            <w:proofErr w:type="spellStart"/>
            <w:r>
              <w:t>car1</w:t>
            </w:r>
            <w:proofErr w:type="spellEnd"/>
            <w:r>
              <w:t>" class="</w:t>
            </w:r>
            <w:proofErr w:type="spellStart"/>
            <w:proofErr w:type="gramStart"/>
            <w:r>
              <w:t>com.baobaotao</w:t>
            </w:r>
            <w:proofErr w:type="gramEnd"/>
            <w:r>
              <w:t>.Car</w:t>
            </w:r>
            <w:proofErr w:type="spellEnd"/>
            <w:r>
              <w:t xml:space="preserve">" </w:t>
            </w:r>
          </w:p>
          <w:p w14:paraId="3F81855B" w14:textId="77777777" w:rsidR="00E579AF" w:rsidRDefault="00E579AF" w:rsidP="002C1816">
            <w:pPr>
              <w:ind w:firstLineChars="0" w:firstLine="0"/>
            </w:pPr>
            <w:r>
              <w:t xml:space="preserve">        p:brand="</w:t>
            </w:r>
            <w:r>
              <w:t>红旗</w:t>
            </w:r>
            <w:proofErr w:type="spellStart"/>
            <w:r>
              <w:t>CA72</w:t>
            </w:r>
            <w:proofErr w:type="spellEnd"/>
            <w:r>
              <w:t xml:space="preserve">" </w:t>
            </w:r>
          </w:p>
          <w:p w14:paraId="66E5BB2A" w14:textId="77777777" w:rsidR="00E579AF" w:rsidRDefault="00E579AF" w:rsidP="002C1816">
            <w:pPr>
              <w:ind w:firstLineChars="0" w:firstLine="0"/>
            </w:pPr>
            <w:r>
              <w:t xml:space="preserve">        p:color="</w:t>
            </w:r>
            <w:r>
              <w:t>黑色</w:t>
            </w:r>
            <w:r>
              <w:t xml:space="preserve">" </w:t>
            </w:r>
          </w:p>
          <w:p w14:paraId="164A2290" w14:textId="77777777" w:rsidR="00E579AF" w:rsidRDefault="00E579AF" w:rsidP="002C1816">
            <w:pPr>
              <w:ind w:firstLineChars="0" w:firstLine="0"/>
            </w:pPr>
            <w:r>
              <w:t xml:space="preserve">        </w:t>
            </w:r>
            <w:proofErr w:type="gramStart"/>
            <w:r>
              <w:t>p:maxSpeed</w:t>
            </w:r>
            <w:proofErr w:type="gramEnd"/>
            <w:r>
              <w:t xml:space="preserve">="200" /&gt; </w:t>
            </w:r>
          </w:p>
          <w:p w14:paraId="351C9BCC" w14:textId="77777777" w:rsidR="00E579AF" w:rsidRDefault="00E579AF" w:rsidP="002C1816">
            <w:pPr>
              <w:ind w:firstLineChars="0" w:firstLine="0"/>
            </w:pPr>
            <w:r>
              <w:t>&lt;/beans&gt;</w:t>
            </w:r>
          </w:p>
        </w:tc>
      </w:tr>
    </w:tbl>
    <w:p w14:paraId="5E769F39" w14:textId="77777777" w:rsidR="00E579AF" w:rsidRDefault="00E579AF" w:rsidP="00E579AF">
      <w:pPr>
        <w:ind w:firstLine="420"/>
      </w:pPr>
      <w:r w:rsidRPr="00723D9A">
        <w:rPr>
          <w:rFonts w:hint="eastAsia"/>
        </w:rPr>
        <w:t>通过</w:t>
      </w:r>
      <w:r w:rsidRPr="00723D9A">
        <w:t xml:space="preserve"> </w:t>
      </w:r>
      <w:proofErr w:type="spellStart"/>
      <w:r w:rsidRPr="00723D9A">
        <w:t>BeanFactory</w:t>
      </w:r>
      <w:proofErr w:type="spellEnd"/>
      <w:r w:rsidRPr="00723D9A">
        <w:t xml:space="preserve"> </w:t>
      </w:r>
      <w:r w:rsidRPr="00723D9A">
        <w:t>装载配置文件，启动</w:t>
      </w:r>
      <w:r w:rsidRPr="00723D9A">
        <w:t xml:space="preserve"> Spring </w:t>
      </w:r>
      <w:proofErr w:type="spellStart"/>
      <w:r w:rsidRPr="00723D9A">
        <w:t>IoC</w:t>
      </w:r>
      <w:proofErr w:type="spellEnd"/>
      <w:r w:rsidRPr="00723D9A">
        <w:t xml:space="preserve"> </w:t>
      </w:r>
      <w:r w:rsidRPr="00723D9A">
        <w:t>容器：</w:t>
      </w:r>
    </w:p>
    <w:tbl>
      <w:tblPr>
        <w:tblStyle w:val="ab"/>
        <w:tblW w:w="0" w:type="auto"/>
        <w:tblLook w:val="04A0" w:firstRow="1" w:lastRow="0" w:firstColumn="1" w:lastColumn="0" w:noHBand="0" w:noVBand="1"/>
      </w:tblPr>
      <w:tblGrid>
        <w:gridCol w:w="8296"/>
      </w:tblGrid>
      <w:tr w:rsidR="00E579AF" w14:paraId="3219EBE7" w14:textId="77777777" w:rsidTr="002C1816">
        <w:tc>
          <w:tcPr>
            <w:tcW w:w="8296" w:type="dxa"/>
          </w:tcPr>
          <w:p w14:paraId="07C72454" w14:textId="77777777" w:rsidR="00E579AF" w:rsidRDefault="00E579AF" w:rsidP="002C1816">
            <w:pPr>
              <w:ind w:firstLineChars="0" w:firstLine="0"/>
            </w:pPr>
            <w:r>
              <w:t xml:space="preserve">public class </w:t>
            </w:r>
            <w:proofErr w:type="spellStart"/>
            <w:r>
              <w:t>BeanFactoryTest</w:t>
            </w:r>
            <w:proofErr w:type="spellEnd"/>
            <w:r>
              <w:t xml:space="preserve"> { </w:t>
            </w:r>
          </w:p>
          <w:p w14:paraId="7DC95D17" w14:textId="77777777" w:rsidR="00E579AF" w:rsidRDefault="00E579AF" w:rsidP="002C1816">
            <w:pPr>
              <w:ind w:firstLineChars="0" w:firstLine="0"/>
            </w:pPr>
            <w:r>
              <w:t xml:space="preserve">    public static void </w:t>
            </w:r>
            <w:proofErr w:type="gramStart"/>
            <w:r>
              <w:t>main(</w:t>
            </w:r>
            <w:proofErr w:type="gramEnd"/>
            <w:r>
              <w:t xml:space="preserve">String[] </w:t>
            </w:r>
            <w:proofErr w:type="spellStart"/>
            <w:r>
              <w:t>args</w:t>
            </w:r>
            <w:proofErr w:type="spellEnd"/>
            <w:r>
              <w:t>) throws Throwable{</w:t>
            </w:r>
          </w:p>
          <w:p w14:paraId="31052C80" w14:textId="77777777" w:rsidR="00E579AF" w:rsidRDefault="00E579AF" w:rsidP="002C1816">
            <w:pPr>
              <w:ind w:firstLineChars="0" w:firstLine="0"/>
            </w:pPr>
            <w:r>
              <w:t xml:space="preserve">        </w:t>
            </w:r>
            <w:proofErr w:type="spellStart"/>
            <w:r>
              <w:t>ResourcePatternResolver</w:t>
            </w:r>
            <w:proofErr w:type="spellEnd"/>
            <w:r>
              <w:t xml:space="preserve"> resolver = new </w:t>
            </w:r>
            <w:proofErr w:type="spellStart"/>
            <w:proofErr w:type="gramStart"/>
            <w:r>
              <w:t>PathMatchingResourcePatternResolver</w:t>
            </w:r>
            <w:proofErr w:type="spellEnd"/>
            <w:r>
              <w:t>(</w:t>
            </w:r>
            <w:proofErr w:type="gramEnd"/>
            <w:r>
              <w:t>);</w:t>
            </w:r>
          </w:p>
          <w:p w14:paraId="2E88E8C4" w14:textId="77777777" w:rsidR="00E579AF" w:rsidRDefault="00E579AF" w:rsidP="002C1816">
            <w:pPr>
              <w:ind w:firstLineChars="0" w:firstLine="0"/>
            </w:pPr>
            <w:r>
              <w:t xml:space="preserve">        Resource res = </w:t>
            </w:r>
            <w:proofErr w:type="gramStart"/>
            <w:r>
              <w:t>resolver.getResource</w:t>
            </w:r>
            <w:proofErr w:type="gramEnd"/>
            <w:r>
              <w:t xml:space="preserve">("classpath:com/baobaotao/beanfactory/beans.xml"); </w:t>
            </w:r>
          </w:p>
          <w:p w14:paraId="55567EDE" w14:textId="77777777" w:rsidR="00E579AF" w:rsidRDefault="00E579AF" w:rsidP="002C1816">
            <w:pPr>
              <w:ind w:firstLineChars="0" w:firstLine="0"/>
            </w:pPr>
            <w:r>
              <w:t xml:space="preserve">        </w:t>
            </w:r>
            <w:proofErr w:type="spellStart"/>
            <w:r>
              <w:t>BeanFactory</w:t>
            </w:r>
            <w:proofErr w:type="spellEnd"/>
            <w:r>
              <w:t xml:space="preserve"> bf = new </w:t>
            </w:r>
            <w:proofErr w:type="spellStart"/>
            <w:r>
              <w:t>XmlBeanFactory</w:t>
            </w:r>
            <w:proofErr w:type="spellEnd"/>
            <w:r>
              <w:t>(res);</w:t>
            </w:r>
          </w:p>
          <w:p w14:paraId="724DF86A" w14:textId="77777777" w:rsidR="00E579AF" w:rsidRDefault="00E579AF" w:rsidP="002C1816">
            <w:pPr>
              <w:ind w:firstLineChars="0" w:firstLine="0"/>
            </w:pPr>
            <w:r>
              <w:t xml:space="preserve">        </w:t>
            </w:r>
            <w:proofErr w:type="spellStart"/>
            <w:r>
              <w:t>System.out.println</w:t>
            </w:r>
            <w:proofErr w:type="spellEnd"/>
            <w:r>
              <w:t>("</w:t>
            </w:r>
            <w:proofErr w:type="spellStart"/>
            <w:r>
              <w:t>init</w:t>
            </w:r>
            <w:proofErr w:type="spellEnd"/>
            <w:r>
              <w:t xml:space="preserve"> </w:t>
            </w:r>
            <w:proofErr w:type="spellStart"/>
            <w:r>
              <w:t>BeanFactory</w:t>
            </w:r>
            <w:proofErr w:type="spellEnd"/>
            <w:r>
              <w:t>.");</w:t>
            </w:r>
          </w:p>
          <w:p w14:paraId="343FFEAF" w14:textId="77777777" w:rsidR="00E579AF" w:rsidRDefault="00E579AF" w:rsidP="002C1816">
            <w:pPr>
              <w:ind w:firstLineChars="0" w:firstLine="0"/>
            </w:pPr>
            <w:r>
              <w:t xml:space="preserve">        Car </w:t>
            </w:r>
            <w:proofErr w:type="spellStart"/>
            <w:r>
              <w:t>car</w:t>
            </w:r>
            <w:proofErr w:type="spellEnd"/>
            <w:r>
              <w:t xml:space="preserve"> = </w:t>
            </w:r>
            <w:proofErr w:type="spellStart"/>
            <w:proofErr w:type="gramStart"/>
            <w:r>
              <w:t>bf.getBean</w:t>
            </w:r>
            <w:proofErr w:type="spellEnd"/>
            <w:proofErr w:type="gramEnd"/>
            <w:r>
              <w:t>("car",</w:t>
            </w:r>
            <w:proofErr w:type="spellStart"/>
            <w:r>
              <w:t>Car.class</w:t>
            </w:r>
            <w:proofErr w:type="spellEnd"/>
            <w:r>
              <w:t>);</w:t>
            </w:r>
          </w:p>
          <w:p w14:paraId="161A42F0" w14:textId="77777777" w:rsidR="00E579AF" w:rsidRDefault="00E579AF" w:rsidP="002C1816">
            <w:pPr>
              <w:ind w:firstLineChars="0" w:firstLine="0"/>
            </w:pPr>
            <w:r>
              <w:t xml:space="preserve">        </w:t>
            </w:r>
            <w:proofErr w:type="spellStart"/>
            <w:r>
              <w:t>System.out.println</w:t>
            </w:r>
            <w:proofErr w:type="spellEnd"/>
            <w:r>
              <w:t>("car bean is ready for use!");</w:t>
            </w:r>
          </w:p>
          <w:p w14:paraId="0886AFFB" w14:textId="77777777" w:rsidR="00E579AF" w:rsidRDefault="00E579AF" w:rsidP="002C1816">
            <w:pPr>
              <w:ind w:firstLineChars="0" w:firstLine="0"/>
            </w:pPr>
            <w:r>
              <w:t>}</w:t>
            </w:r>
          </w:p>
        </w:tc>
      </w:tr>
    </w:tbl>
    <w:p w14:paraId="277BCDD8" w14:textId="77777777" w:rsidR="00E579AF" w:rsidRDefault="00E579AF" w:rsidP="00E579AF">
      <w:pPr>
        <w:ind w:firstLine="420"/>
      </w:pPr>
      <w:proofErr w:type="spellStart"/>
      <w:r>
        <w:t>XmlBeanFactory</w:t>
      </w:r>
      <w:proofErr w:type="spellEnd"/>
      <w:r>
        <w:t xml:space="preserve"> </w:t>
      </w:r>
      <w:r>
        <w:t>通过</w:t>
      </w:r>
      <w:r>
        <w:t xml:space="preserve"> Resource </w:t>
      </w:r>
      <w:r>
        <w:t>装载</w:t>
      </w:r>
      <w:r>
        <w:t xml:space="preserve"> Spring </w:t>
      </w:r>
      <w:r>
        <w:t>配置信息并启动</w:t>
      </w:r>
      <w:r>
        <w:t xml:space="preserve"> </w:t>
      </w:r>
      <w:proofErr w:type="spellStart"/>
      <w:r>
        <w:t>IoC</w:t>
      </w:r>
      <w:proofErr w:type="spellEnd"/>
      <w:r>
        <w:t xml:space="preserve"> </w:t>
      </w:r>
      <w:r>
        <w:t>容器，然后就可以通过</w:t>
      </w:r>
      <w:r>
        <w:t xml:space="preserve"> </w:t>
      </w:r>
      <w:proofErr w:type="spellStart"/>
      <w:r>
        <w:t>BeanFactory#getBean</w:t>
      </w:r>
      <w:proofErr w:type="spellEnd"/>
      <w:r>
        <w:t>(</w:t>
      </w:r>
      <w:proofErr w:type="spellStart"/>
      <w:r>
        <w:t>beanName</w:t>
      </w:r>
      <w:proofErr w:type="spellEnd"/>
      <w:r>
        <w:t>)</w:t>
      </w:r>
      <w:r>
        <w:t>方法从</w:t>
      </w:r>
      <w:r>
        <w:t xml:space="preserve"> </w:t>
      </w:r>
      <w:proofErr w:type="spellStart"/>
      <w:r>
        <w:t>IoC</w:t>
      </w:r>
      <w:proofErr w:type="spellEnd"/>
      <w:r>
        <w:t xml:space="preserve"> </w:t>
      </w:r>
      <w:r>
        <w:t>容器中获取</w:t>
      </w:r>
      <w:r>
        <w:t xml:space="preserve"> Bean </w:t>
      </w:r>
      <w:r>
        <w:t>了。通过</w:t>
      </w:r>
      <w:r>
        <w:t xml:space="preserve"> </w:t>
      </w:r>
      <w:proofErr w:type="spellStart"/>
      <w:r>
        <w:t>BeanFactory</w:t>
      </w:r>
      <w:proofErr w:type="spellEnd"/>
      <w:r>
        <w:t xml:space="preserve"> </w:t>
      </w:r>
      <w:r>
        <w:t>启动</w:t>
      </w:r>
      <w:proofErr w:type="spellStart"/>
      <w:r>
        <w:t>IoC</w:t>
      </w:r>
      <w:proofErr w:type="spellEnd"/>
      <w:r>
        <w:t xml:space="preserve"> </w:t>
      </w:r>
      <w:r>
        <w:t>容器时，并不会初始化配置文件中定义的</w:t>
      </w:r>
      <w:r>
        <w:t xml:space="preserve"> Bean</w:t>
      </w:r>
      <w:r>
        <w:t>，初始化动作发生在第一个调用时。</w:t>
      </w:r>
    </w:p>
    <w:p w14:paraId="5394918A" w14:textId="77777777" w:rsidR="00E579AF" w:rsidRDefault="00E579AF" w:rsidP="00E579AF">
      <w:pPr>
        <w:ind w:firstLine="420"/>
      </w:pPr>
      <w:r>
        <w:rPr>
          <w:rFonts w:hint="eastAsia"/>
        </w:rPr>
        <w:t>对于单实例（</w:t>
      </w:r>
      <w:r>
        <w:t xml:space="preserve"> singleton</w:t>
      </w:r>
      <w:r>
        <w:t>）的</w:t>
      </w:r>
      <w:r>
        <w:t xml:space="preserve"> Bean </w:t>
      </w:r>
      <w:r>
        <w:t>来说，</w:t>
      </w:r>
      <w:proofErr w:type="spellStart"/>
      <w:r>
        <w:t>BeanFactory</w:t>
      </w:r>
      <w:proofErr w:type="spellEnd"/>
      <w:r>
        <w:t>会缓存</w:t>
      </w:r>
      <w:r>
        <w:t xml:space="preserve"> Bean </w:t>
      </w:r>
      <w:r>
        <w:t>实例，所以第二次使用</w:t>
      </w:r>
      <w:r>
        <w:t xml:space="preserve"> </w:t>
      </w:r>
      <w:proofErr w:type="spellStart"/>
      <w:r>
        <w:t>getBean</w:t>
      </w:r>
      <w:proofErr w:type="spellEnd"/>
      <w:r>
        <w:t xml:space="preserve">() </w:t>
      </w:r>
      <w:r>
        <w:t>获取</w:t>
      </w:r>
      <w:r>
        <w:t xml:space="preserve"> Bean </w:t>
      </w:r>
      <w:r>
        <w:t>时将直接从</w:t>
      </w:r>
      <w:r>
        <w:t xml:space="preserve"> </w:t>
      </w:r>
      <w:proofErr w:type="spellStart"/>
      <w:r>
        <w:t>IoC</w:t>
      </w:r>
      <w:proofErr w:type="spellEnd"/>
      <w:r>
        <w:t xml:space="preserve"> </w:t>
      </w:r>
      <w:r>
        <w:t>容器的缓存中获取</w:t>
      </w:r>
      <w:r>
        <w:t xml:space="preserve"> Bean </w:t>
      </w:r>
      <w:r>
        <w:t>实例。</w:t>
      </w:r>
      <w:r>
        <w:t xml:space="preserve">Spring </w:t>
      </w:r>
      <w:r>
        <w:t>在</w:t>
      </w:r>
      <w:r>
        <w:t xml:space="preserve"> </w:t>
      </w:r>
      <w:proofErr w:type="spellStart"/>
      <w:r>
        <w:t>DefaultSingletonBeanRegistry</w:t>
      </w:r>
      <w:proofErr w:type="spellEnd"/>
      <w:r>
        <w:t xml:space="preserve"> </w:t>
      </w:r>
      <w:r>
        <w:t>类中提供了一个用于缓存单实例</w:t>
      </w:r>
      <w:r>
        <w:t xml:space="preserve"> Bean </w:t>
      </w:r>
      <w:r>
        <w:t>的缓存器，它是一个用</w:t>
      </w:r>
      <w:r>
        <w:t xml:space="preserve">HashMap </w:t>
      </w:r>
      <w:r>
        <w:t>实现的缓存器，单实例的</w:t>
      </w:r>
      <w:r>
        <w:t xml:space="preserve"> Bean </w:t>
      </w:r>
      <w:r>
        <w:t>以</w:t>
      </w:r>
      <w:r>
        <w:t xml:space="preserve"> </w:t>
      </w:r>
      <w:proofErr w:type="spellStart"/>
      <w:r>
        <w:t>beanName</w:t>
      </w:r>
      <w:proofErr w:type="spellEnd"/>
      <w:r>
        <w:t xml:space="preserve"> </w:t>
      </w:r>
      <w:proofErr w:type="gramStart"/>
      <w:r>
        <w:t>为键保存</w:t>
      </w:r>
      <w:proofErr w:type="gramEnd"/>
      <w:r>
        <w:t>在这个</w:t>
      </w:r>
      <w:r>
        <w:t xml:space="preserve">HashMap </w:t>
      </w:r>
      <w:r>
        <w:t>中。</w:t>
      </w:r>
    </w:p>
    <w:p w14:paraId="05A02C36" w14:textId="77777777" w:rsidR="00E579AF" w:rsidRPr="00121BC2" w:rsidRDefault="00E579AF" w:rsidP="00E579AF">
      <w:pPr>
        <w:ind w:firstLine="420"/>
      </w:pPr>
      <w:r>
        <w:rPr>
          <w:rFonts w:hint="eastAsia"/>
        </w:rPr>
        <w:t>值得一提的是，在初始化</w:t>
      </w:r>
      <w:r>
        <w:t xml:space="preserve"> </w:t>
      </w:r>
      <w:proofErr w:type="spellStart"/>
      <w:r>
        <w:t>BeanFactory</w:t>
      </w:r>
      <w:proofErr w:type="spellEnd"/>
      <w:r>
        <w:t xml:space="preserve"> </w:t>
      </w:r>
      <w:r>
        <w:t>时，必须为其提供一种日志框架，比如使用</w:t>
      </w:r>
      <w:proofErr w:type="spellStart"/>
      <w:r>
        <w:t>Log4J</w:t>
      </w:r>
      <w:proofErr w:type="spellEnd"/>
      <w:r>
        <w:t>，</w:t>
      </w:r>
      <w:r>
        <w:t xml:space="preserve"> </w:t>
      </w:r>
      <w:r>
        <w:t>即在类路径下提供</w:t>
      </w:r>
      <w:r>
        <w:t xml:space="preserve"> </w:t>
      </w:r>
      <w:proofErr w:type="spellStart"/>
      <w:r>
        <w:t>Log4J</w:t>
      </w:r>
      <w:proofErr w:type="spellEnd"/>
      <w:r>
        <w:t xml:space="preserve"> </w:t>
      </w:r>
      <w:r>
        <w:t>配置文件，这样启动</w:t>
      </w:r>
      <w:r>
        <w:t xml:space="preserve"> Spring </w:t>
      </w:r>
      <w:r>
        <w:t>容器才不会报错。</w:t>
      </w:r>
    </w:p>
    <w:p w14:paraId="6CCCB542" w14:textId="77777777" w:rsidR="00E579AF" w:rsidRDefault="00E579AF" w:rsidP="00E579AF">
      <w:pPr>
        <w:ind w:firstLine="420"/>
      </w:pPr>
    </w:p>
    <w:p w14:paraId="037A6B88" w14:textId="3EB8506A" w:rsidR="00D72053" w:rsidRDefault="00D72053" w:rsidP="00D72053">
      <w:pPr>
        <w:pStyle w:val="20"/>
      </w:pPr>
      <w:proofErr w:type="spellStart"/>
      <w:r w:rsidRPr="00D72053">
        <w:rPr>
          <w:rFonts w:hint="eastAsia"/>
        </w:rPr>
        <w:t>ApplicationContext</w:t>
      </w:r>
      <w:proofErr w:type="spellEnd"/>
    </w:p>
    <w:p w14:paraId="586A91A1" w14:textId="77777777" w:rsidR="00D72053" w:rsidRPr="00D72053" w:rsidRDefault="00D72053" w:rsidP="009639FE">
      <w:pPr>
        <w:ind w:firstLine="420"/>
      </w:pPr>
      <w:proofErr w:type="spellStart"/>
      <w:r w:rsidRPr="00D72053">
        <w:rPr>
          <w:rFonts w:hint="eastAsia"/>
        </w:rPr>
        <w:t>ApplicationContext</w:t>
      </w:r>
      <w:proofErr w:type="spellEnd"/>
      <w:r w:rsidRPr="00D72053">
        <w:rPr>
          <w:rFonts w:hint="eastAsia"/>
        </w:rPr>
        <w:t xml:space="preserve"> </w:t>
      </w:r>
      <w:r w:rsidRPr="00D72053">
        <w:rPr>
          <w:rFonts w:hint="eastAsia"/>
        </w:rPr>
        <w:t>由</w:t>
      </w:r>
      <w:r w:rsidRPr="00D72053">
        <w:rPr>
          <w:rFonts w:hint="eastAsia"/>
        </w:rPr>
        <w:t xml:space="preserve"> </w:t>
      </w:r>
      <w:proofErr w:type="spellStart"/>
      <w:r w:rsidRPr="00D72053">
        <w:rPr>
          <w:rFonts w:hint="eastAsia"/>
        </w:rPr>
        <w:t>BeanFactory</w:t>
      </w:r>
      <w:proofErr w:type="spellEnd"/>
      <w:r w:rsidRPr="00D72053">
        <w:rPr>
          <w:rFonts w:hint="eastAsia"/>
        </w:rPr>
        <w:t xml:space="preserve"> </w:t>
      </w:r>
      <w:r w:rsidRPr="00D72053">
        <w:rPr>
          <w:rFonts w:hint="eastAsia"/>
        </w:rPr>
        <w:t>派生而来，提供了更多面向实际应用的功能。</w:t>
      </w:r>
    </w:p>
    <w:p w14:paraId="0B61BDA9" w14:textId="5E25D6BA" w:rsidR="00D72053" w:rsidRDefault="00D72053" w:rsidP="009639FE">
      <w:pPr>
        <w:ind w:firstLine="420"/>
      </w:pPr>
      <w:r w:rsidRPr="00D72053">
        <w:rPr>
          <w:rFonts w:hint="eastAsia"/>
        </w:rPr>
        <w:t>在</w:t>
      </w:r>
      <w:proofErr w:type="spellStart"/>
      <w:r w:rsidRPr="00D72053">
        <w:rPr>
          <w:rFonts w:hint="eastAsia"/>
        </w:rPr>
        <w:t>BeanFactory</w:t>
      </w:r>
      <w:proofErr w:type="spellEnd"/>
      <w:r w:rsidRPr="00D72053">
        <w:rPr>
          <w:rFonts w:hint="eastAsia"/>
        </w:rPr>
        <w:t xml:space="preserve"> </w:t>
      </w:r>
      <w:r w:rsidRPr="00D72053">
        <w:rPr>
          <w:rFonts w:hint="eastAsia"/>
        </w:rPr>
        <w:t>中，</w:t>
      </w:r>
      <w:proofErr w:type="gramStart"/>
      <w:r w:rsidRPr="00D72053">
        <w:rPr>
          <w:rFonts w:hint="eastAsia"/>
        </w:rPr>
        <w:t>很</w:t>
      </w:r>
      <w:proofErr w:type="gramEnd"/>
      <w:r w:rsidRPr="00D72053">
        <w:rPr>
          <w:rFonts w:hint="eastAsia"/>
        </w:rPr>
        <w:t>多功能需要以编程的方式实现，而在</w:t>
      </w:r>
      <w:r w:rsidRPr="00D72053">
        <w:rPr>
          <w:rFonts w:hint="eastAsia"/>
        </w:rPr>
        <w:t xml:space="preserve"> </w:t>
      </w:r>
      <w:proofErr w:type="spellStart"/>
      <w:r w:rsidRPr="00D72053">
        <w:rPr>
          <w:rFonts w:hint="eastAsia"/>
        </w:rPr>
        <w:t>ApplicationContext</w:t>
      </w:r>
      <w:proofErr w:type="spellEnd"/>
      <w:r w:rsidRPr="00D72053">
        <w:rPr>
          <w:rFonts w:hint="eastAsia"/>
        </w:rPr>
        <w:t xml:space="preserve"> </w:t>
      </w:r>
      <w:r w:rsidRPr="00D72053">
        <w:rPr>
          <w:rFonts w:hint="eastAsia"/>
        </w:rPr>
        <w:t>中则可以通过配置的方式实现。</w:t>
      </w:r>
    </w:p>
    <w:p w14:paraId="6CAB80B3" w14:textId="275A7B45" w:rsidR="002326E8" w:rsidRPr="00D72053" w:rsidRDefault="002326E8" w:rsidP="009639FE">
      <w:pPr>
        <w:ind w:firstLine="420"/>
      </w:pPr>
      <w:r>
        <w:rPr>
          <w:noProof/>
        </w:rPr>
        <w:drawing>
          <wp:inline distT="0" distB="0" distL="0" distR="0" wp14:anchorId="1FBEA84D" wp14:editId="46D5F38D">
            <wp:extent cx="5274310" cy="4694555"/>
            <wp:effectExtent l="0" t="0" r="2540" b="0"/>
            <wp:docPr id="23" name="图片 23" descr="https://pic2.zhimg.com/80/v2-1deb3320cdc5f31271c4042f9d6713f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80/v2-1deb3320cdc5f31271c4042f9d6713f9_h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694555"/>
                    </a:xfrm>
                    <a:prstGeom prst="rect">
                      <a:avLst/>
                    </a:prstGeom>
                    <a:noFill/>
                    <a:ln>
                      <a:noFill/>
                    </a:ln>
                  </pic:spPr>
                </pic:pic>
              </a:graphicData>
            </a:graphic>
          </wp:inline>
        </w:drawing>
      </w:r>
    </w:p>
    <w:p w14:paraId="5FD6F16C" w14:textId="77777777" w:rsidR="002326E8" w:rsidRPr="00D12672" w:rsidRDefault="002326E8" w:rsidP="002326E8">
      <w:pPr>
        <w:ind w:firstLine="420"/>
        <w:rPr>
          <w:color w:val="FF0000"/>
        </w:rPr>
      </w:pPr>
      <w:proofErr w:type="spellStart"/>
      <w:r>
        <w:t>ClassPathXmlApplicationContext</w:t>
      </w:r>
      <w:proofErr w:type="spellEnd"/>
      <w:r>
        <w:t>：</w:t>
      </w:r>
      <w:proofErr w:type="gramStart"/>
      <w:r w:rsidRPr="00D12672">
        <w:rPr>
          <w:color w:val="FF0000"/>
        </w:rPr>
        <w:t>默认从类路径</w:t>
      </w:r>
      <w:proofErr w:type="gramEnd"/>
      <w:r w:rsidRPr="00D12672">
        <w:rPr>
          <w:color w:val="FF0000"/>
        </w:rPr>
        <w:t>加载配置文件</w:t>
      </w:r>
    </w:p>
    <w:p w14:paraId="53F8B70A" w14:textId="77777777" w:rsidR="002326E8" w:rsidRDefault="002326E8" w:rsidP="002326E8">
      <w:pPr>
        <w:ind w:firstLine="420"/>
      </w:pPr>
      <w:proofErr w:type="spellStart"/>
      <w:r>
        <w:t>FileSystemXmlApplicationContext</w:t>
      </w:r>
      <w:proofErr w:type="spellEnd"/>
      <w:r>
        <w:t>：默认从文件系统中装载配置文件</w:t>
      </w:r>
    </w:p>
    <w:p w14:paraId="0792EFAD" w14:textId="77777777" w:rsidR="002326E8" w:rsidRDefault="002326E8" w:rsidP="002326E8">
      <w:pPr>
        <w:ind w:firstLine="420"/>
      </w:pPr>
      <w:proofErr w:type="spellStart"/>
      <w:r>
        <w:t>ApplicationEventPublisher</w:t>
      </w:r>
      <w:proofErr w:type="spellEnd"/>
      <w:r>
        <w:t>：让容器拥有发布应用上下文事件的功能，包括容器启动事件、关闭事件等。实现了</w:t>
      </w:r>
      <w:r>
        <w:t xml:space="preserve"> </w:t>
      </w:r>
      <w:proofErr w:type="spellStart"/>
      <w:r>
        <w:t>ApplicationListener</w:t>
      </w:r>
      <w:proofErr w:type="spellEnd"/>
      <w:r>
        <w:t xml:space="preserve"> </w:t>
      </w:r>
      <w:r>
        <w:t>事件监听接口的</w:t>
      </w:r>
      <w:r>
        <w:t xml:space="preserve"> Bean </w:t>
      </w:r>
      <w:r>
        <w:t>可以接收到容器事件</w:t>
      </w:r>
      <w:r>
        <w:t xml:space="preserve"> </w:t>
      </w:r>
      <w:r>
        <w:t>，</w:t>
      </w:r>
      <w:r>
        <w:t xml:space="preserve"> </w:t>
      </w:r>
      <w:r>
        <w:t>并对事件进行响应处理</w:t>
      </w:r>
      <w:r>
        <w:t xml:space="preserve"> </w:t>
      </w:r>
      <w:r>
        <w:t>。</w:t>
      </w:r>
      <w:r>
        <w:t xml:space="preserve"> </w:t>
      </w:r>
      <w:r>
        <w:t>在</w:t>
      </w:r>
      <w:r>
        <w:t xml:space="preserve"> </w:t>
      </w:r>
      <w:proofErr w:type="spellStart"/>
      <w:r>
        <w:t>ApplicationContext</w:t>
      </w:r>
      <w:proofErr w:type="spellEnd"/>
      <w:r>
        <w:t xml:space="preserve"> </w:t>
      </w:r>
      <w:r>
        <w:t>抽象实现类</w:t>
      </w:r>
      <w:proofErr w:type="spellStart"/>
      <w:r>
        <w:t>AbstractApplicationContext</w:t>
      </w:r>
      <w:proofErr w:type="spellEnd"/>
      <w:r>
        <w:t xml:space="preserve"> </w:t>
      </w:r>
      <w:r>
        <w:t>中，我们可以发现存在一个</w:t>
      </w:r>
      <w:r>
        <w:t xml:space="preserve"> </w:t>
      </w:r>
      <w:proofErr w:type="spellStart"/>
      <w:r>
        <w:t>ApplicationEventMulticaster</w:t>
      </w:r>
      <w:proofErr w:type="spellEnd"/>
      <w:r>
        <w:t>，它负责保存所有监听器，以便在容器产生上下文事件时通知这些事件监听者。</w:t>
      </w:r>
    </w:p>
    <w:p w14:paraId="2B0168AF" w14:textId="77777777" w:rsidR="002326E8" w:rsidRDefault="002326E8" w:rsidP="002326E8">
      <w:pPr>
        <w:ind w:firstLine="420"/>
      </w:pPr>
      <w:proofErr w:type="spellStart"/>
      <w:r>
        <w:t>MessageSource</w:t>
      </w:r>
      <w:proofErr w:type="spellEnd"/>
      <w:r>
        <w:t>：为应用提供</w:t>
      </w:r>
      <w:r>
        <w:t xml:space="preserve"> </w:t>
      </w:r>
      <w:proofErr w:type="spellStart"/>
      <w:r>
        <w:t>i18n</w:t>
      </w:r>
      <w:proofErr w:type="spellEnd"/>
      <w:r>
        <w:t xml:space="preserve"> </w:t>
      </w:r>
      <w:r>
        <w:t>国际化消息访问的功能；</w:t>
      </w:r>
    </w:p>
    <w:p w14:paraId="7019DB30" w14:textId="77777777" w:rsidR="002326E8" w:rsidRDefault="002326E8" w:rsidP="002326E8">
      <w:pPr>
        <w:ind w:firstLine="420"/>
      </w:pPr>
      <w:proofErr w:type="spellStart"/>
      <w:r>
        <w:t>ResourcePatternResolver</w:t>
      </w:r>
      <w:proofErr w:type="spellEnd"/>
      <w:r>
        <w:t xml:space="preserve"> </w:t>
      </w:r>
      <w:r>
        <w:t>：</w:t>
      </w:r>
      <w:r>
        <w:t xml:space="preserve"> </w:t>
      </w:r>
      <w:r>
        <w:t>所</w:t>
      </w:r>
      <w:r>
        <w:t xml:space="preserve"> </w:t>
      </w:r>
      <w:r>
        <w:t>有</w:t>
      </w:r>
      <w:r>
        <w:t xml:space="preserve"> </w:t>
      </w:r>
      <w:proofErr w:type="spellStart"/>
      <w:r>
        <w:t>ApplicationContext</w:t>
      </w:r>
      <w:proofErr w:type="spellEnd"/>
      <w:r>
        <w:t xml:space="preserve"> </w:t>
      </w:r>
      <w:proofErr w:type="gramStart"/>
      <w:r>
        <w:t>实现类都实现</w:t>
      </w:r>
      <w:proofErr w:type="gramEnd"/>
      <w:r>
        <w:t>了类似于</w:t>
      </w:r>
      <w:proofErr w:type="spellStart"/>
      <w:r>
        <w:t>PathMatchingResourcePatternResolver</w:t>
      </w:r>
      <w:proofErr w:type="spellEnd"/>
      <w:r>
        <w:t xml:space="preserve"> </w:t>
      </w:r>
      <w:r>
        <w:t>的功能，可以通过带前缀的</w:t>
      </w:r>
      <w:r>
        <w:t xml:space="preserve"> Ant </w:t>
      </w:r>
      <w:r>
        <w:t>风格的资源文件路径装载</w:t>
      </w:r>
      <w:r>
        <w:t xml:space="preserve"> Spring </w:t>
      </w:r>
      <w:r>
        <w:t>的配置文件。</w:t>
      </w:r>
    </w:p>
    <w:p w14:paraId="2AFAA392" w14:textId="77777777" w:rsidR="002326E8" w:rsidRDefault="002326E8" w:rsidP="002326E8">
      <w:pPr>
        <w:ind w:firstLine="420"/>
      </w:pPr>
      <w:proofErr w:type="spellStart"/>
      <w:r>
        <w:t>LifeCycle</w:t>
      </w:r>
      <w:proofErr w:type="spellEnd"/>
      <w:r>
        <w:t>：该接口是</w:t>
      </w:r>
      <w:r>
        <w:t xml:space="preserve"> Spring 2.0 </w:t>
      </w:r>
      <w:r>
        <w:t>加入的，该接口提供了</w:t>
      </w:r>
      <w:r>
        <w:t xml:space="preserve"> start()</w:t>
      </w:r>
      <w:r>
        <w:t>和</w:t>
      </w:r>
      <w:r>
        <w:t xml:space="preserve"> stop()</w:t>
      </w:r>
      <w:r>
        <w:t>两个方法，主要用于控制异步处理过程。在具体使用时，该接口同时被</w:t>
      </w:r>
      <w:r>
        <w:t xml:space="preserve"> </w:t>
      </w:r>
      <w:proofErr w:type="spellStart"/>
      <w:r>
        <w:t>ApplicationContext</w:t>
      </w:r>
      <w:proofErr w:type="spellEnd"/>
      <w:r>
        <w:t xml:space="preserve"> </w:t>
      </w:r>
      <w:r>
        <w:t>实现及具体</w:t>
      </w:r>
      <w:r>
        <w:t xml:space="preserve"> Bean </w:t>
      </w:r>
      <w:r>
        <w:t>实现，</w:t>
      </w:r>
      <w:r>
        <w:t xml:space="preserve"> </w:t>
      </w:r>
      <w:proofErr w:type="spellStart"/>
      <w:r>
        <w:t>ApplicationContext</w:t>
      </w:r>
      <w:proofErr w:type="spellEnd"/>
      <w:r>
        <w:t xml:space="preserve"> </w:t>
      </w:r>
      <w:r>
        <w:t>会将</w:t>
      </w:r>
      <w:r>
        <w:t xml:space="preserve"> start/stop </w:t>
      </w:r>
      <w:r>
        <w:t>的信息传递给容器中所有实现了该接口的</w:t>
      </w:r>
      <w:r>
        <w:t xml:space="preserve"> Bean</w:t>
      </w:r>
      <w:r>
        <w:t>，以达到管理和控制</w:t>
      </w:r>
      <w:r>
        <w:t xml:space="preserve"> </w:t>
      </w:r>
      <w:proofErr w:type="spellStart"/>
      <w:r>
        <w:t>JMX</w:t>
      </w:r>
      <w:proofErr w:type="spellEnd"/>
      <w:r>
        <w:t>、任务调度等目的。</w:t>
      </w:r>
    </w:p>
    <w:p w14:paraId="3FF1D63D" w14:textId="009543F0" w:rsidR="00D72053" w:rsidRDefault="002326E8" w:rsidP="002326E8">
      <w:pPr>
        <w:ind w:firstLine="420"/>
      </w:pPr>
      <w:proofErr w:type="spellStart"/>
      <w:r>
        <w:t>ConfigurableApplicationContext</w:t>
      </w:r>
      <w:proofErr w:type="spellEnd"/>
      <w:r>
        <w:t xml:space="preserve"> </w:t>
      </w:r>
      <w:r>
        <w:t>扩展于</w:t>
      </w:r>
      <w:r>
        <w:t xml:space="preserve"> </w:t>
      </w:r>
      <w:proofErr w:type="spellStart"/>
      <w:r>
        <w:t>ApplicationContext</w:t>
      </w:r>
      <w:proofErr w:type="spellEnd"/>
      <w:r>
        <w:t>，它新增加了两个主要的方法：</w:t>
      </w:r>
      <w:r>
        <w:t xml:space="preserve"> refresh()</w:t>
      </w:r>
      <w:r>
        <w:t>和</w:t>
      </w:r>
      <w:r>
        <w:t xml:space="preserve"> close()</w:t>
      </w:r>
      <w:r>
        <w:t>，让</w:t>
      </w:r>
      <w:r>
        <w:t xml:space="preserve"> </w:t>
      </w:r>
      <w:proofErr w:type="spellStart"/>
      <w:r>
        <w:t>ApplicationContext</w:t>
      </w:r>
      <w:proofErr w:type="spellEnd"/>
      <w:r>
        <w:t xml:space="preserve"> </w:t>
      </w:r>
      <w:r>
        <w:t>具有启动、刷新和关闭应用上下文的能力。在应用上下文关闭的情况下调用</w:t>
      </w:r>
      <w:r>
        <w:t xml:space="preserve"> refresh()</w:t>
      </w:r>
      <w:r>
        <w:t>即可启动应用上下文，在已经启动的状态下，调用</w:t>
      </w:r>
      <w:r>
        <w:t xml:space="preserve"> refresh()</w:t>
      </w:r>
      <w:r>
        <w:t>则清除缓存并重新装载配置信息，而调用</w:t>
      </w:r>
      <w:r>
        <w:t>close()</w:t>
      </w:r>
      <w:r>
        <w:t>则可关闭应用上下文。这些接口方法为容器的控制管理带来了便利，但作为开发者，我们并不需要过多关心这</w:t>
      </w:r>
      <w:r>
        <w:rPr>
          <w:rFonts w:hint="eastAsia"/>
        </w:rPr>
        <w:t>些方法。</w:t>
      </w:r>
    </w:p>
    <w:p w14:paraId="2363793A" w14:textId="213949FF" w:rsidR="002326E8" w:rsidRDefault="002326E8" w:rsidP="002326E8">
      <w:pPr>
        <w:ind w:firstLine="420"/>
      </w:pPr>
      <w:r>
        <w:rPr>
          <w:rFonts w:hint="eastAsia"/>
        </w:rPr>
        <w:t>使用：</w:t>
      </w:r>
    </w:p>
    <w:p w14:paraId="795BFA2B" w14:textId="2DD87FE6" w:rsidR="002326E8" w:rsidRDefault="002326E8" w:rsidP="002326E8">
      <w:pPr>
        <w:ind w:firstLine="420"/>
      </w:pPr>
      <w:r>
        <w:rPr>
          <w:rFonts w:hint="eastAsia"/>
        </w:rPr>
        <w:t>如果配置文件放置在类路径下，用户可以优先使用</w:t>
      </w:r>
      <w:r>
        <w:t xml:space="preserve"> </w:t>
      </w:r>
      <w:proofErr w:type="spellStart"/>
      <w:r>
        <w:t>ClassPathXmlApplicationContext</w:t>
      </w:r>
      <w:proofErr w:type="spellEnd"/>
      <w:r>
        <w:t xml:space="preserve"> </w:t>
      </w:r>
      <w:r>
        <w:t>实现类：</w:t>
      </w:r>
    </w:p>
    <w:tbl>
      <w:tblPr>
        <w:tblStyle w:val="ab"/>
        <w:tblW w:w="0" w:type="auto"/>
        <w:tblLook w:val="04A0" w:firstRow="1" w:lastRow="0" w:firstColumn="1" w:lastColumn="0" w:noHBand="0" w:noVBand="1"/>
      </w:tblPr>
      <w:tblGrid>
        <w:gridCol w:w="8296"/>
      </w:tblGrid>
      <w:tr w:rsidR="002326E8" w14:paraId="564A103F" w14:textId="77777777" w:rsidTr="002326E8">
        <w:tc>
          <w:tcPr>
            <w:tcW w:w="8296" w:type="dxa"/>
          </w:tcPr>
          <w:p w14:paraId="48328CA2" w14:textId="707136EA" w:rsidR="002326E8" w:rsidRDefault="002326E8" w:rsidP="002326E8">
            <w:pPr>
              <w:ind w:firstLineChars="0" w:firstLine="0"/>
            </w:pPr>
            <w:proofErr w:type="spellStart"/>
            <w:r w:rsidRPr="002326E8">
              <w:t>ApplicationContext</w:t>
            </w:r>
            <w:proofErr w:type="spellEnd"/>
            <w:r w:rsidRPr="002326E8">
              <w:t xml:space="preserve"> </w:t>
            </w:r>
            <w:proofErr w:type="spellStart"/>
            <w:r w:rsidRPr="002326E8">
              <w:t>ctx</w:t>
            </w:r>
            <w:proofErr w:type="spellEnd"/>
            <w:r w:rsidRPr="002326E8">
              <w:t xml:space="preserve"> = new </w:t>
            </w:r>
            <w:proofErr w:type="spellStart"/>
            <w:proofErr w:type="gramStart"/>
            <w:r w:rsidRPr="002326E8">
              <w:t>ClassPathXmlApplicationContext</w:t>
            </w:r>
            <w:proofErr w:type="spellEnd"/>
            <w:r w:rsidRPr="002326E8">
              <w:t>(</w:t>
            </w:r>
            <w:proofErr w:type="gramEnd"/>
            <w:r w:rsidRPr="002326E8">
              <w:t>"com/</w:t>
            </w:r>
            <w:proofErr w:type="spellStart"/>
            <w:r w:rsidRPr="002326E8">
              <w:t>baobaotao</w:t>
            </w:r>
            <w:proofErr w:type="spellEnd"/>
            <w:r w:rsidRPr="002326E8">
              <w:t>/ context/beans.xml");</w:t>
            </w:r>
          </w:p>
        </w:tc>
      </w:tr>
    </w:tbl>
    <w:p w14:paraId="65AF603C" w14:textId="26EBDFF5" w:rsidR="002326E8" w:rsidRDefault="00602173" w:rsidP="002326E8">
      <w:pPr>
        <w:ind w:firstLine="420"/>
      </w:pPr>
      <w:r w:rsidRPr="00602173">
        <w:rPr>
          <w:rFonts w:hint="eastAsia"/>
        </w:rPr>
        <w:t>如果配置文件放置在文件系统的路径下，则可以优先考虑使用</w:t>
      </w:r>
      <w:r w:rsidRPr="00602173">
        <w:t xml:space="preserve"> </w:t>
      </w:r>
      <w:proofErr w:type="spellStart"/>
      <w:r w:rsidRPr="00602173">
        <w:t>FileSystemXmlApplicationContext</w:t>
      </w:r>
      <w:proofErr w:type="spellEnd"/>
      <w:r w:rsidRPr="00602173">
        <w:t xml:space="preserve"> </w:t>
      </w:r>
      <w:r w:rsidRPr="00602173">
        <w:t>实现类：</w:t>
      </w:r>
    </w:p>
    <w:tbl>
      <w:tblPr>
        <w:tblStyle w:val="ab"/>
        <w:tblW w:w="0" w:type="auto"/>
        <w:tblLook w:val="04A0" w:firstRow="1" w:lastRow="0" w:firstColumn="1" w:lastColumn="0" w:noHBand="0" w:noVBand="1"/>
      </w:tblPr>
      <w:tblGrid>
        <w:gridCol w:w="8296"/>
      </w:tblGrid>
      <w:tr w:rsidR="00A33E8B" w14:paraId="749AE7F6" w14:textId="77777777" w:rsidTr="00A33E8B">
        <w:tc>
          <w:tcPr>
            <w:tcW w:w="8296" w:type="dxa"/>
          </w:tcPr>
          <w:p w14:paraId="29C48E7C" w14:textId="144BE09A" w:rsidR="00A33E8B" w:rsidRDefault="00A33E8B" w:rsidP="002326E8">
            <w:pPr>
              <w:ind w:firstLineChars="0" w:firstLine="0"/>
            </w:pPr>
            <w:proofErr w:type="spellStart"/>
            <w:r w:rsidRPr="00A33E8B">
              <w:t>ApplicationContext</w:t>
            </w:r>
            <w:proofErr w:type="spellEnd"/>
            <w:r w:rsidRPr="00A33E8B">
              <w:t xml:space="preserve"> </w:t>
            </w:r>
            <w:proofErr w:type="spellStart"/>
            <w:r w:rsidRPr="00A33E8B">
              <w:t>ctx</w:t>
            </w:r>
            <w:proofErr w:type="spellEnd"/>
            <w:r w:rsidRPr="00A33E8B">
              <w:t xml:space="preserve"> = new </w:t>
            </w:r>
            <w:proofErr w:type="spellStart"/>
            <w:proofErr w:type="gramStart"/>
            <w:r w:rsidRPr="00A33E8B">
              <w:t>FileSystemXmlApplicationContext</w:t>
            </w:r>
            <w:proofErr w:type="spellEnd"/>
            <w:r w:rsidRPr="00A33E8B">
              <w:t>(</w:t>
            </w:r>
            <w:proofErr w:type="gramEnd"/>
            <w:r w:rsidRPr="00A33E8B">
              <w:t>"com/</w:t>
            </w:r>
            <w:proofErr w:type="spellStart"/>
            <w:r w:rsidRPr="00A33E8B">
              <w:t>baobaotao</w:t>
            </w:r>
            <w:proofErr w:type="spellEnd"/>
            <w:r w:rsidRPr="00A33E8B">
              <w:t>/ context/beans.xml");</w:t>
            </w:r>
          </w:p>
        </w:tc>
      </w:tr>
    </w:tbl>
    <w:p w14:paraId="41FB7F8A" w14:textId="77777777" w:rsidR="00A33E8B" w:rsidRPr="00D72053" w:rsidRDefault="00A33E8B" w:rsidP="002326E8">
      <w:pPr>
        <w:ind w:firstLine="420"/>
      </w:pPr>
    </w:p>
    <w:p w14:paraId="389156A1" w14:textId="0AEE6B19" w:rsidR="00155D4A" w:rsidRDefault="00155D4A" w:rsidP="00155D4A">
      <w:pPr>
        <w:pStyle w:val="20"/>
      </w:pPr>
      <w:r w:rsidRPr="00155D4A">
        <w:rPr>
          <w:rFonts w:hint="eastAsia"/>
        </w:rPr>
        <w:t>Bean</w:t>
      </w:r>
      <w:r w:rsidRPr="00155D4A">
        <w:rPr>
          <w:rFonts w:hint="eastAsia"/>
        </w:rPr>
        <w:t>的生命周期</w:t>
      </w:r>
    </w:p>
    <w:p w14:paraId="778F444B" w14:textId="38C9F4B8" w:rsidR="00155D4A" w:rsidRDefault="00155D4A" w:rsidP="00155D4A">
      <w:pPr>
        <w:ind w:firstLine="420"/>
      </w:pPr>
      <w:r>
        <w:rPr>
          <w:noProof/>
        </w:rPr>
        <w:drawing>
          <wp:inline distT="0" distB="0" distL="0" distR="0" wp14:anchorId="73ECB2BA" wp14:editId="6383225B">
            <wp:extent cx="5274310" cy="4702810"/>
            <wp:effectExtent l="0" t="0" r="2540" b="2540"/>
            <wp:docPr id="25" name="图片 25" descr="https://pic3.zhimg.com/80/v2-5b38cefe3a94a211e42eaa8e49b66a9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5b38cefe3a94a211e42eaa8e49b66a92_h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702810"/>
                    </a:xfrm>
                    <a:prstGeom prst="rect">
                      <a:avLst/>
                    </a:prstGeom>
                    <a:noFill/>
                    <a:ln>
                      <a:noFill/>
                    </a:ln>
                  </pic:spPr>
                </pic:pic>
              </a:graphicData>
            </a:graphic>
          </wp:inline>
        </w:drawing>
      </w:r>
    </w:p>
    <w:p w14:paraId="213B0C0C" w14:textId="77777777" w:rsidR="00155D4A" w:rsidRDefault="00155D4A" w:rsidP="00155D4A">
      <w:pPr>
        <w:ind w:firstLine="420"/>
      </w:pPr>
      <w:r>
        <w:t>1</w:t>
      </w:r>
      <w:r>
        <w:t>．当调用者通过</w:t>
      </w:r>
      <w:r>
        <w:t xml:space="preserve"> </w:t>
      </w:r>
      <w:proofErr w:type="spellStart"/>
      <w:r>
        <w:t>getBean</w:t>
      </w:r>
      <w:proofErr w:type="spellEnd"/>
      <w:r>
        <w:t>(</w:t>
      </w:r>
      <w:proofErr w:type="spellStart"/>
      <w:r>
        <w:t>beanName</w:t>
      </w:r>
      <w:proofErr w:type="spellEnd"/>
      <w:r>
        <w:t>)</w:t>
      </w:r>
      <w:r>
        <w:t>向容器请求某一个</w:t>
      </w:r>
      <w:r>
        <w:t xml:space="preserve"> Bean </w:t>
      </w:r>
      <w:r>
        <w:t>时，如果容器注册了</w:t>
      </w:r>
      <w:r>
        <w:t xml:space="preserve">org.springframework.beans.factory.config.InstantiationAwareBeanPostProcessor </w:t>
      </w:r>
      <w:r>
        <w:t>接口，在实例化</w:t>
      </w:r>
      <w:r>
        <w:t xml:space="preserve"> Bean </w:t>
      </w:r>
      <w:r>
        <w:t>之前，将调用接口的</w:t>
      </w:r>
      <w:r>
        <w:t xml:space="preserve"> </w:t>
      </w:r>
      <w:proofErr w:type="spellStart"/>
      <w:r>
        <w:t>postProcessBeforeInstantiation</w:t>
      </w:r>
      <w:proofErr w:type="spellEnd"/>
      <w:r>
        <w:t>()</w:t>
      </w:r>
      <w:r>
        <w:t>方法；</w:t>
      </w:r>
    </w:p>
    <w:p w14:paraId="7149E4FA" w14:textId="77777777" w:rsidR="00155D4A" w:rsidRDefault="00155D4A" w:rsidP="00155D4A">
      <w:pPr>
        <w:ind w:firstLine="420"/>
      </w:pPr>
      <w:r>
        <w:t>2</w:t>
      </w:r>
      <w:r>
        <w:t>．根据配置情况调用</w:t>
      </w:r>
      <w:r>
        <w:t xml:space="preserve"> Bean </w:t>
      </w:r>
      <w:r>
        <w:t>构造函数或工厂方法实例化</w:t>
      </w:r>
      <w:r>
        <w:t xml:space="preserve"> Bean</w:t>
      </w:r>
      <w:r>
        <w:t>；</w:t>
      </w:r>
    </w:p>
    <w:p w14:paraId="3AE239A4" w14:textId="77777777" w:rsidR="00155D4A" w:rsidRDefault="00155D4A" w:rsidP="00155D4A">
      <w:pPr>
        <w:ind w:firstLine="420"/>
      </w:pPr>
      <w:r>
        <w:t>3</w:t>
      </w:r>
      <w:r>
        <w:t>．如果容器注册了</w:t>
      </w:r>
      <w:r>
        <w:t xml:space="preserve"> </w:t>
      </w:r>
      <w:proofErr w:type="spellStart"/>
      <w:r>
        <w:t>InstantiationAwareBeanPostProcessor</w:t>
      </w:r>
      <w:proofErr w:type="spellEnd"/>
      <w:r>
        <w:t xml:space="preserve"> </w:t>
      </w:r>
      <w:r>
        <w:t>接口，在实例化</w:t>
      </w:r>
      <w:r>
        <w:t xml:space="preserve"> Bean </w:t>
      </w:r>
      <w:r>
        <w:t>之后，调用该接口的</w:t>
      </w:r>
      <w:r>
        <w:t xml:space="preserve"> </w:t>
      </w:r>
      <w:proofErr w:type="spellStart"/>
      <w:r>
        <w:t>postProcessAfterInstantiation</w:t>
      </w:r>
      <w:proofErr w:type="spellEnd"/>
      <w:r>
        <w:t>()</w:t>
      </w:r>
      <w:r>
        <w:t>方法，可在这里对已经实例化的对象进行一些</w:t>
      </w:r>
      <w:r>
        <w:t>“</w:t>
      </w:r>
      <w:r>
        <w:t>梳妆打扮</w:t>
      </w:r>
      <w:r>
        <w:t>”</w:t>
      </w:r>
      <w:r>
        <w:t>；</w:t>
      </w:r>
    </w:p>
    <w:p w14:paraId="13CA14EF" w14:textId="77777777" w:rsidR="00155D4A" w:rsidRDefault="00155D4A" w:rsidP="00155D4A">
      <w:pPr>
        <w:ind w:firstLine="420"/>
      </w:pPr>
      <w:r>
        <w:t>4</w:t>
      </w:r>
      <w:r>
        <w:t>．如果</w:t>
      </w:r>
      <w:r>
        <w:t xml:space="preserve"> Bean </w:t>
      </w:r>
      <w:r>
        <w:t>配置了属性信息，容器在这一步着手将配置值设置到</w:t>
      </w:r>
      <w:r>
        <w:t xml:space="preserve"> Bean </w:t>
      </w:r>
      <w:r>
        <w:t>对应的属性中，不过在设置每个属性之前将先调用</w:t>
      </w:r>
      <w:proofErr w:type="spellStart"/>
      <w:r>
        <w:t>InstantiationAwareBeanPostProcessor</w:t>
      </w:r>
      <w:proofErr w:type="spellEnd"/>
      <w:r>
        <w:t xml:space="preserve"> </w:t>
      </w:r>
      <w:r>
        <w:t>接口的</w:t>
      </w:r>
      <w:proofErr w:type="spellStart"/>
      <w:r>
        <w:t>postProcessPropertyValues</w:t>
      </w:r>
      <w:proofErr w:type="spellEnd"/>
      <w:r>
        <w:t>()</w:t>
      </w:r>
      <w:r>
        <w:t>方法；</w:t>
      </w:r>
    </w:p>
    <w:p w14:paraId="4A91CBD2" w14:textId="77777777" w:rsidR="00155D4A" w:rsidRDefault="00155D4A" w:rsidP="00155D4A">
      <w:pPr>
        <w:ind w:firstLine="420"/>
      </w:pPr>
      <w:r>
        <w:t>5</w:t>
      </w:r>
      <w:r>
        <w:t>．调用</w:t>
      </w:r>
      <w:r>
        <w:t xml:space="preserve"> Bean </w:t>
      </w:r>
      <w:r>
        <w:t>的属性设置方法设置属性值；</w:t>
      </w:r>
    </w:p>
    <w:p w14:paraId="56451D91" w14:textId="77777777" w:rsidR="00155D4A" w:rsidRDefault="00155D4A" w:rsidP="00155D4A">
      <w:pPr>
        <w:ind w:firstLine="420"/>
      </w:pPr>
      <w:r>
        <w:t>6</w:t>
      </w:r>
      <w:r>
        <w:t>．如果</w:t>
      </w:r>
      <w:r>
        <w:t xml:space="preserve"> Bean </w:t>
      </w:r>
      <w:r>
        <w:t>实现了</w:t>
      </w:r>
      <w:r>
        <w:t xml:space="preserve"> </w:t>
      </w:r>
      <w:proofErr w:type="spellStart"/>
      <w:r>
        <w:t>org.springframework.beans.factory.BeanNameAware</w:t>
      </w:r>
      <w:proofErr w:type="spellEnd"/>
      <w:r>
        <w:t xml:space="preserve"> </w:t>
      </w:r>
      <w:r>
        <w:t>接口，将调用</w:t>
      </w:r>
      <w:proofErr w:type="spellStart"/>
      <w:r>
        <w:t>setBeanName</w:t>
      </w:r>
      <w:proofErr w:type="spellEnd"/>
      <w:r>
        <w:t>()</w:t>
      </w:r>
      <w:r>
        <w:t>接口方法，将配置文件中该</w:t>
      </w:r>
      <w:r>
        <w:t xml:space="preserve"> Bean </w:t>
      </w:r>
      <w:r>
        <w:t>对应的名称设置到</w:t>
      </w:r>
      <w:r>
        <w:t xml:space="preserve"> Bean </w:t>
      </w:r>
      <w:r>
        <w:t>中；</w:t>
      </w:r>
    </w:p>
    <w:p w14:paraId="348C1B31" w14:textId="77777777" w:rsidR="00155D4A" w:rsidRDefault="00155D4A" w:rsidP="00155D4A">
      <w:pPr>
        <w:ind w:firstLine="420"/>
      </w:pPr>
      <w:r>
        <w:t>7</w:t>
      </w:r>
      <w:r>
        <w:t>．如果</w:t>
      </w:r>
      <w:r>
        <w:t xml:space="preserve"> Bean </w:t>
      </w:r>
      <w:r>
        <w:t>实现了</w:t>
      </w:r>
      <w:r>
        <w:t xml:space="preserve"> </w:t>
      </w:r>
      <w:proofErr w:type="spellStart"/>
      <w:r>
        <w:t>org.springframework.beans.factory.BeanFactoryAware</w:t>
      </w:r>
      <w:proofErr w:type="spellEnd"/>
      <w:r>
        <w:t xml:space="preserve"> </w:t>
      </w:r>
      <w:r>
        <w:t>接口，将调用</w:t>
      </w:r>
      <w:r>
        <w:t xml:space="preserve"> </w:t>
      </w:r>
      <w:proofErr w:type="spellStart"/>
      <w:r>
        <w:t>setBeanFactory</w:t>
      </w:r>
      <w:proofErr w:type="spellEnd"/>
      <w:r>
        <w:t>()</w:t>
      </w:r>
      <w:r>
        <w:t>接口方法，将</w:t>
      </w:r>
      <w:r>
        <w:t xml:space="preserve"> </w:t>
      </w:r>
      <w:proofErr w:type="spellStart"/>
      <w:r>
        <w:t>BeanFactory</w:t>
      </w:r>
      <w:proofErr w:type="spellEnd"/>
      <w:r>
        <w:t xml:space="preserve"> </w:t>
      </w:r>
      <w:r>
        <w:t>容器实例设置到</w:t>
      </w:r>
      <w:r>
        <w:t xml:space="preserve"> Bean </w:t>
      </w:r>
      <w:r>
        <w:t>中；</w:t>
      </w:r>
    </w:p>
    <w:p w14:paraId="7DFC06A1" w14:textId="77777777" w:rsidR="00155D4A" w:rsidRDefault="00155D4A" w:rsidP="00155D4A">
      <w:pPr>
        <w:ind w:firstLine="420"/>
      </w:pPr>
      <w:r>
        <w:t>8</w:t>
      </w:r>
      <w:r>
        <w:t>．如果</w:t>
      </w:r>
      <w:r>
        <w:t xml:space="preserve"> </w:t>
      </w:r>
      <w:proofErr w:type="spellStart"/>
      <w:r>
        <w:t>BeanFactory</w:t>
      </w:r>
      <w:proofErr w:type="spellEnd"/>
      <w:r>
        <w:t xml:space="preserve"> </w:t>
      </w:r>
      <w:r>
        <w:t>装配了</w:t>
      </w:r>
      <w:r>
        <w:t xml:space="preserve"> </w:t>
      </w:r>
      <w:proofErr w:type="spellStart"/>
      <w:r>
        <w:t>org.springframework.beans.factory.config.BeanPostProcessor</w:t>
      </w:r>
      <w:proofErr w:type="spellEnd"/>
      <w:r>
        <w:t>后处理器，将调用</w:t>
      </w:r>
      <w:r>
        <w:t xml:space="preserve"> </w:t>
      </w:r>
      <w:proofErr w:type="spellStart"/>
      <w:r>
        <w:t>BeanPostProcessor</w:t>
      </w:r>
      <w:proofErr w:type="spellEnd"/>
      <w:r>
        <w:t xml:space="preserve"> </w:t>
      </w:r>
      <w:r>
        <w:t>的</w:t>
      </w:r>
      <w:r>
        <w:t xml:space="preserve"> Object </w:t>
      </w:r>
      <w:proofErr w:type="spellStart"/>
      <w:r>
        <w:t>postProcessBeforeInitialization</w:t>
      </w:r>
      <w:proofErr w:type="spellEnd"/>
      <w:r>
        <w:t xml:space="preserve">(Object bean, String </w:t>
      </w:r>
      <w:proofErr w:type="spellStart"/>
      <w:r>
        <w:t>beanName</w:t>
      </w:r>
      <w:proofErr w:type="spellEnd"/>
      <w:r>
        <w:t>)</w:t>
      </w:r>
      <w:r>
        <w:t>接口方法对</w:t>
      </w:r>
      <w:r>
        <w:t xml:space="preserve"> Bean </w:t>
      </w:r>
      <w:r>
        <w:t>进行加工操作。其中入参</w:t>
      </w:r>
      <w:r>
        <w:t xml:space="preserve"> bean </w:t>
      </w:r>
      <w:r>
        <w:t>是当前正在处理的</w:t>
      </w:r>
      <w:r>
        <w:t xml:space="preserve"> Bean</w:t>
      </w:r>
      <w:r>
        <w:t>，而</w:t>
      </w:r>
      <w:r>
        <w:t xml:space="preserve"> </w:t>
      </w:r>
      <w:proofErr w:type="spellStart"/>
      <w:r>
        <w:t>beanName</w:t>
      </w:r>
      <w:proofErr w:type="spellEnd"/>
      <w:r>
        <w:t xml:space="preserve"> </w:t>
      </w:r>
      <w:r>
        <w:t>是当前</w:t>
      </w:r>
      <w:r>
        <w:t xml:space="preserve"> Bean </w:t>
      </w:r>
      <w:r>
        <w:t>的配置名，返回的对象为加工处理后的</w:t>
      </w:r>
      <w:r>
        <w:t xml:space="preserve"> Bean</w:t>
      </w:r>
      <w:r>
        <w:t>。用户可以使用该方法对某些</w:t>
      </w:r>
      <w:r>
        <w:t xml:space="preserve"> Bean </w:t>
      </w:r>
      <w:r>
        <w:t>进行特殊的处理，甚至改变</w:t>
      </w:r>
      <w:r>
        <w:t xml:space="preserve"> Bean </w:t>
      </w:r>
      <w:r>
        <w:t>的行为，</w:t>
      </w:r>
      <w:r>
        <w:t xml:space="preserve"> </w:t>
      </w:r>
      <w:proofErr w:type="spellStart"/>
      <w:r>
        <w:t>BeanPostProcessor</w:t>
      </w:r>
      <w:proofErr w:type="spellEnd"/>
      <w:r>
        <w:t xml:space="preserve"> </w:t>
      </w:r>
      <w:r>
        <w:t>在</w:t>
      </w:r>
      <w:r>
        <w:t xml:space="preserve"> Spring </w:t>
      </w:r>
      <w:r>
        <w:t>框架中占有重要的地位，为容器提供对</w:t>
      </w:r>
      <w:r>
        <w:t xml:space="preserve"> Bean </w:t>
      </w:r>
      <w:r>
        <w:t>进行后续加工处理的切入点，</w:t>
      </w:r>
      <w:r>
        <w:t xml:space="preserve"> Spring </w:t>
      </w:r>
      <w:r>
        <w:t>容器所提供的各种</w:t>
      </w:r>
      <w:r>
        <w:t>“</w:t>
      </w:r>
      <w:r>
        <w:t>神奇功能</w:t>
      </w:r>
      <w:r>
        <w:t>”</w:t>
      </w:r>
      <w:r>
        <w:t>（如</w:t>
      </w:r>
      <w:r>
        <w:t xml:space="preserve"> </w:t>
      </w:r>
      <w:proofErr w:type="spellStart"/>
      <w:r>
        <w:t>AOP</w:t>
      </w:r>
      <w:proofErr w:type="spellEnd"/>
      <w:r>
        <w:t>，动态代理等）都通过</w:t>
      </w:r>
      <w:r>
        <w:t xml:space="preserve"> </w:t>
      </w:r>
      <w:proofErr w:type="spellStart"/>
      <w:r>
        <w:t>BeanPostProcessor</w:t>
      </w:r>
      <w:proofErr w:type="spellEnd"/>
      <w:r>
        <w:t xml:space="preserve"> </w:t>
      </w:r>
      <w:r>
        <w:t>实施；</w:t>
      </w:r>
    </w:p>
    <w:p w14:paraId="48975AE7" w14:textId="77777777" w:rsidR="00155D4A" w:rsidRDefault="00155D4A" w:rsidP="00155D4A">
      <w:pPr>
        <w:ind w:firstLine="420"/>
      </w:pPr>
      <w:r>
        <w:t>9</w:t>
      </w:r>
      <w:r>
        <w:t>．如果</w:t>
      </w:r>
      <w:r>
        <w:t xml:space="preserve"> Bean </w:t>
      </w:r>
      <w:r>
        <w:t>实现了</w:t>
      </w:r>
      <w:r>
        <w:t xml:space="preserve"> </w:t>
      </w:r>
      <w:proofErr w:type="spellStart"/>
      <w:r>
        <w:t>InitializingBean</w:t>
      </w:r>
      <w:proofErr w:type="spellEnd"/>
      <w:r>
        <w:t xml:space="preserve"> </w:t>
      </w:r>
      <w:r>
        <w:t>的接口，将调用接口的</w:t>
      </w:r>
      <w:r>
        <w:t xml:space="preserve"> </w:t>
      </w:r>
      <w:proofErr w:type="spellStart"/>
      <w:r>
        <w:t>afterPropertiesSet</w:t>
      </w:r>
      <w:proofErr w:type="spellEnd"/>
      <w:r>
        <w:t>()</w:t>
      </w:r>
      <w:r>
        <w:t>方法；</w:t>
      </w:r>
    </w:p>
    <w:p w14:paraId="7187390A" w14:textId="77777777" w:rsidR="00155D4A" w:rsidRDefault="00155D4A" w:rsidP="00155D4A">
      <w:pPr>
        <w:ind w:firstLine="420"/>
      </w:pPr>
      <w:r>
        <w:t>10</w:t>
      </w:r>
      <w:r>
        <w:t>．如果在</w:t>
      </w:r>
      <w:r>
        <w:t>&lt;bean&gt;</w:t>
      </w:r>
      <w:r>
        <w:t>通过</w:t>
      </w:r>
      <w:r>
        <w:t xml:space="preserve"> </w:t>
      </w:r>
      <w:proofErr w:type="spellStart"/>
      <w:r>
        <w:t>init</w:t>
      </w:r>
      <w:proofErr w:type="spellEnd"/>
      <w:r>
        <w:t xml:space="preserve">-method </w:t>
      </w:r>
      <w:r>
        <w:t>属性定义了初始化方法，将执行这个方法；</w:t>
      </w:r>
    </w:p>
    <w:p w14:paraId="6BA42EC3" w14:textId="77777777" w:rsidR="00155D4A" w:rsidRDefault="00155D4A" w:rsidP="00155D4A">
      <w:pPr>
        <w:ind w:firstLine="420"/>
      </w:pPr>
      <w:r>
        <w:t>11</w:t>
      </w:r>
      <w:r>
        <w:t>．</w:t>
      </w:r>
      <w:proofErr w:type="spellStart"/>
      <w:r>
        <w:t>BeanPostProcessor</w:t>
      </w:r>
      <w:proofErr w:type="spellEnd"/>
      <w:r>
        <w:t xml:space="preserve"> </w:t>
      </w:r>
      <w:r>
        <w:t>后处理器定义了两个方法：其一是</w:t>
      </w:r>
      <w:r>
        <w:t xml:space="preserve"> </w:t>
      </w:r>
      <w:proofErr w:type="spellStart"/>
      <w:r>
        <w:t>postProcessBeforeInitialization</w:t>
      </w:r>
      <w:proofErr w:type="spellEnd"/>
      <w:r>
        <w:t xml:space="preserve">() </w:t>
      </w:r>
      <w:r>
        <w:t>在第</w:t>
      </w:r>
      <w:r>
        <w:t xml:space="preserve"> 8 </w:t>
      </w:r>
      <w:r>
        <w:t>步调用；其二是</w:t>
      </w:r>
      <w:r>
        <w:t xml:space="preserve"> Object </w:t>
      </w:r>
      <w:proofErr w:type="spellStart"/>
      <w:r>
        <w:t>postProcessAfterInitialization</w:t>
      </w:r>
      <w:proofErr w:type="spellEnd"/>
      <w:r>
        <w:t xml:space="preserve">(Object bean, String </w:t>
      </w:r>
      <w:proofErr w:type="spellStart"/>
      <w:r>
        <w:t>beanName</w:t>
      </w:r>
      <w:proofErr w:type="spellEnd"/>
      <w:r>
        <w:t>)</w:t>
      </w:r>
      <w:r>
        <w:t>方法，这个方法在此时调用，容器再次获得对</w:t>
      </w:r>
      <w:r>
        <w:t xml:space="preserve"> Bean </w:t>
      </w:r>
      <w:r>
        <w:t>进行加工处理的机会；</w:t>
      </w:r>
    </w:p>
    <w:p w14:paraId="14A2F20B" w14:textId="77777777" w:rsidR="00155D4A" w:rsidRDefault="00155D4A" w:rsidP="00155D4A">
      <w:pPr>
        <w:ind w:firstLine="420"/>
      </w:pPr>
      <w:r>
        <w:t>12</w:t>
      </w:r>
      <w:r>
        <w:t>．如果在</w:t>
      </w:r>
      <w:r>
        <w:t>&lt;bean&gt;</w:t>
      </w:r>
      <w:r>
        <w:t>中指定</w:t>
      </w:r>
      <w:r>
        <w:t xml:space="preserve"> Bean </w:t>
      </w:r>
      <w:r>
        <w:t>的作用范围为</w:t>
      </w:r>
      <w:r>
        <w:t xml:space="preserve"> scope=“prototype”</w:t>
      </w:r>
      <w:r>
        <w:t>，将</w:t>
      </w:r>
      <w:r>
        <w:t xml:space="preserve"> Bean </w:t>
      </w:r>
      <w:r>
        <w:t>返回给调用者，调用者负责</w:t>
      </w:r>
      <w:r>
        <w:t xml:space="preserve"> Bean </w:t>
      </w:r>
      <w:r>
        <w:t>后续生命的管理，</w:t>
      </w:r>
      <w:r>
        <w:t xml:space="preserve"> Spring </w:t>
      </w:r>
      <w:r>
        <w:t>不再管理这个</w:t>
      </w:r>
      <w:r>
        <w:t xml:space="preserve"> Bean </w:t>
      </w:r>
      <w:r>
        <w:t>的生命周期。如果作用范围设置为</w:t>
      </w:r>
      <w:r>
        <w:t xml:space="preserve"> scope=“singleton”</w:t>
      </w:r>
      <w:r>
        <w:t>，则将</w:t>
      </w:r>
      <w:r>
        <w:t xml:space="preserve"> Bean </w:t>
      </w:r>
      <w:r>
        <w:t>放入到</w:t>
      </w:r>
      <w:r>
        <w:t xml:space="preserve"> Spring </w:t>
      </w:r>
      <w:proofErr w:type="spellStart"/>
      <w:r>
        <w:t>IoC</w:t>
      </w:r>
      <w:proofErr w:type="spellEnd"/>
      <w:r>
        <w:t xml:space="preserve"> </w:t>
      </w:r>
      <w:r>
        <w:t>容器的缓存池中，并将</w:t>
      </w:r>
      <w:r>
        <w:t xml:space="preserve"> Bean</w:t>
      </w:r>
      <w:r>
        <w:t>引用返回给调用者，</w:t>
      </w:r>
      <w:r>
        <w:t xml:space="preserve"> Spring </w:t>
      </w:r>
      <w:r>
        <w:t>继续对这些</w:t>
      </w:r>
      <w:r>
        <w:t xml:space="preserve"> Bean </w:t>
      </w:r>
      <w:r>
        <w:t>进行后续的生命管理；</w:t>
      </w:r>
    </w:p>
    <w:p w14:paraId="4A2C4592" w14:textId="77777777" w:rsidR="00155D4A" w:rsidRDefault="00155D4A" w:rsidP="00155D4A">
      <w:pPr>
        <w:ind w:firstLine="420"/>
      </w:pPr>
      <w:r>
        <w:t>13</w:t>
      </w:r>
      <w:r>
        <w:t>．对于</w:t>
      </w:r>
      <w:r>
        <w:t xml:space="preserve"> scope=“singleton”</w:t>
      </w:r>
      <w:r>
        <w:t>的</w:t>
      </w:r>
      <w:r>
        <w:t xml:space="preserve"> Bean</w:t>
      </w:r>
      <w:r>
        <w:t>，当容器关闭时，将触发</w:t>
      </w:r>
      <w:r>
        <w:t xml:space="preserve"> Spring </w:t>
      </w:r>
      <w:r>
        <w:t>对</w:t>
      </w:r>
      <w:r>
        <w:t xml:space="preserve"> Bean </w:t>
      </w:r>
      <w:r>
        <w:t>的后续生命周期的管理工作，首先如果</w:t>
      </w:r>
      <w:r>
        <w:t xml:space="preserve"> Bean </w:t>
      </w:r>
      <w:r>
        <w:t>实现了</w:t>
      </w:r>
      <w:r>
        <w:t xml:space="preserve"> </w:t>
      </w:r>
      <w:proofErr w:type="spellStart"/>
      <w:r>
        <w:t>DisposableBean</w:t>
      </w:r>
      <w:proofErr w:type="spellEnd"/>
      <w:r>
        <w:t xml:space="preserve"> </w:t>
      </w:r>
      <w:r>
        <w:t>接口，则将调用接口的</w:t>
      </w:r>
      <w:proofErr w:type="spellStart"/>
      <w:r>
        <w:t>afterPropertiesSet</w:t>
      </w:r>
      <w:proofErr w:type="spellEnd"/>
      <w:r>
        <w:t>()</w:t>
      </w:r>
      <w:r>
        <w:t>方法，可以在此编写释放资源、记录日志等操作；</w:t>
      </w:r>
    </w:p>
    <w:p w14:paraId="36BE13C1" w14:textId="3D885C6F" w:rsidR="00155D4A" w:rsidRDefault="00155D4A" w:rsidP="00155D4A">
      <w:pPr>
        <w:ind w:firstLine="420"/>
      </w:pPr>
      <w:r>
        <w:t>14</w:t>
      </w:r>
      <w:r>
        <w:t>．对于</w:t>
      </w:r>
      <w:r>
        <w:t xml:space="preserve"> scope=“singleton”</w:t>
      </w:r>
      <w:r>
        <w:t>的</w:t>
      </w:r>
      <w:r>
        <w:t xml:space="preserve"> Bean</w:t>
      </w:r>
      <w:r>
        <w:t>，如果通过</w:t>
      </w:r>
      <w:r>
        <w:t>&lt;bean&gt;</w:t>
      </w:r>
      <w:r>
        <w:t>的</w:t>
      </w:r>
      <w:r>
        <w:t xml:space="preserve"> destroy-method </w:t>
      </w:r>
      <w:r>
        <w:t>属性指定了</w:t>
      </w:r>
      <w:r>
        <w:t xml:space="preserve"> Bean </w:t>
      </w:r>
      <w:r>
        <w:t>的销毁方法，</w:t>
      </w:r>
      <w:r>
        <w:t xml:space="preserve"> Spring </w:t>
      </w:r>
      <w:r>
        <w:t>将执行</w:t>
      </w:r>
      <w:r>
        <w:t xml:space="preserve"> Bean </w:t>
      </w:r>
      <w:r>
        <w:t>的这个方法，完成</w:t>
      </w:r>
      <w:r>
        <w:t xml:space="preserve"> Bean </w:t>
      </w:r>
      <w:r>
        <w:t>资源的释放等操作。</w:t>
      </w:r>
    </w:p>
    <w:p w14:paraId="334ED6EE" w14:textId="729842AC" w:rsidR="004C6D8B" w:rsidRDefault="004C6D8B" w:rsidP="00155D4A">
      <w:pPr>
        <w:ind w:firstLine="420"/>
      </w:pPr>
    </w:p>
    <w:p w14:paraId="5642B4FF" w14:textId="6B0B9506" w:rsidR="004C6D8B" w:rsidRDefault="004C6D8B" w:rsidP="00155D4A">
      <w:pPr>
        <w:ind w:firstLine="420"/>
      </w:pPr>
      <w:r w:rsidRPr="004C6D8B">
        <w:rPr>
          <w:rFonts w:hint="eastAsia"/>
        </w:rPr>
        <w:t>可以将这些方法大致划分为三类：</w:t>
      </w:r>
    </w:p>
    <w:p w14:paraId="58AE4BF7" w14:textId="77777777" w:rsidR="009920E7" w:rsidRDefault="009920E7" w:rsidP="009920E7">
      <w:pPr>
        <w:ind w:firstLine="420"/>
      </w:pPr>
      <w:r>
        <w:t xml:space="preserve">Bean </w:t>
      </w:r>
      <w:r>
        <w:t>自身的方法：如调用</w:t>
      </w:r>
      <w:r>
        <w:t xml:space="preserve"> Bean </w:t>
      </w:r>
      <w:r>
        <w:t>构造函数实例化</w:t>
      </w:r>
      <w:r>
        <w:t xml:space="preserve"> Bean</w:t>
      </w:r>
      <w:r>
        <w:t>，调用</w:t>
      </w:r>
      <w:r>
        <w:t xml:space="preserve"> Setter </w:t>
      </w:r>
      <w:r>
        <w:t>设置</w:t>
      </w:r>
      <w:r>
        <w:t xml:space="preserve"> Bean </w:t>
      </w:r>
      <w:r>
        <w:t>的属性值以及通过</w:t>
      </w:r>
      <w:r>
        <w:t>&lt;bean&gt;</w:t>
      </w:r>
      <w:r>
        <w:t>的</w:t>
      </w:r>
      <w:r>
        <w:t xml:space="preserve"> </w:t>
      </w:r>
      <w:proofErr w:type="spellStart"/>
      <w:r>
        <w:t>init</w:t>
      </w:r>
      <w:proofErr w:type="spellEnd"/>
      <w:r>
        <w:t xml:space="preserve">-method </w:t>
      </w:r>
      <w:r>
        <w:t>和</w:t>
      </w:r>
      <w:r>
        <w:t xml:space="preserve"> destroy-method </w:t>
      </w:r>
      <w:r>
        <w:t>所指定的方法；</w:t>
      </w:r>
    </w:p>
    <w:p w14:paraId="31A539DE" w14:textId="77777777" w:rsidR="009920E7" w:rsidRDefault="009920E7" w:rsidP="009920E7">
      <w:pPr>
        <w:ind w:firstLine="420"/>
      </w:pPr>
      <w:r>
        <w:t xml:space="preserve">Bean </w:t>
      </w:r>
      <w:r>
        <w:t>级生命周期接口方法：如</w:t>
      </w:r>
      <w:r>
        <w:t xml:space="preserve"> </w:t>
      </w:r>
      <w:proofErr w:type="spellStart"/>
      <w:r>
        <w:t>BeanNameAware</w:t>
      </w:r>
      <w:proofErr w:type="spellEnd"/>
      <w:r>
        <w:t>、</w:t>
      </w:r>
      <w:r>
        <w:t xml:space="preserve"> </w:t>
      </w:r>
      <w:proofErr w:type="spellStart"/>
      <w:r>
        <w:t>BeanFactoryAware</w:t>
      </w:r>
      <w:proofErr w:type="spellEnd"/>
      <w:r>
        <w:t>、</w:t>
      </w:r>
      <w:r>
        <w:t xml:space="preserve"> </w:t>
      </w:r>
      <w:proofErr w:type="spellStart"/>
      <w:r>
        <w:t>InitializingBean</w:t>
      </w:r>
      <w:proofErr w:type="spellEnd"/>
      <w:r>
        <w:t xml:space="preserve"> </w:t>
      </w:r>
      <w:r>
        <w:t>和</w:t>
      </w:r>
      <w:r>
        <w:t xml:space="preserve"> </w:t>
      </w:r>
      <w:proofErr w:type="spellStart"/>
      <w:r>
        <w:t>DisposableBean</w:t>
      </w:r>
      <w:proofErr w:type="spellEnd"/>
      <w:r>
        <w:t>，这些接口方法由</w:t>
      </w:r>
      <w:r>
        <w:t xml:space="preserve"> Bean </w:t>
      </w:r>
      <w:r>
        <w:t>类直接实现；</w:t>
      </w:r>
    </w:p>
    <w:p w14:paraId="3660ED88" w14:textId="2AA9CC25" w:rsidR="009920E7" w:rsidRPr="00155D4A" w:rsidRDefault="009920E7" w:rsidP="009920E7">
      <w:pPr>
        <w:ind w:firstLine="420"/>
      </w:pPr>
      <w:proofErr w:type="gramStart"/>
      <w:r>
        <w:rPr>
          <w:rFonts w:hint="eastAsia"/>
        </w:rPr>
        <w:t>容器级</w:t>
      </w:r>
      <w:proofErr w:type="gramEnd"/>
      <w:r>
        <w:rPr>
          <w:rFonts w:hint="eastAsia"/>
        </w:rPr>
        <w:t>生命周期接口方法：在上图中带“★”</w:t>
      </w:r>
      <w:r>
        <w:t xml:space="preserve"> </w:t>
      </w:r>
      <w:r>
        <w:t>的步骤是由</w:t>
      </w:r>
      <w:r>
        <w:t xml:space="preserve"> </w:t>
      </w:r>
      <w:proofErr w:type="spellStart"/>
      <w:r>
        <w:t>InstantiationAwareBean</w:t>
      </w:r>
      <w:proofErr w:type="spellEnd"/>
      <w:r>
        <w:t xml:space="preserve"> </w:t>
      </w:r>
      <w:proofErr w:type="spellStart"/>
      <w:r>
        <w:t>PostProcessor</w:t>
      </w:r>
      <w:proofErr w:type="spellEnd"/>
      <w:r>
        <w:t xml:space="preserve"> </w:t>
      </w:r>
      <w:r>
        <w:t>和</w:t>
      </w:r>
      <w:r>
        <w:t xml:space="preserve"> </w:t>
      </w:r>
      <w:proofErr w:type="spellStart"/>
      <w:r>
        <w:t>BeanPostProcessor</w:t>
      </w:r>
      <w:proofErr w:type="spellEnd"/>
      <w:r>
        <w:t xml:space="preserve"> </w:t>
      </w:r>
      <w:r>
        <w:t>这两个接口实现，一般称它们的实现类为</w:t>
      </w:r>
      <w:r>
        <w:t xml:space="preserve">“ </w:t>
      </w:r>
      <w:r>
        <w:t>后处理器</w:t>
      </w:r>
      <w:r>
        <w:t xml:space="preserve">” </w:t>
      </w:r>
      <w:r>
        <w:t>。</w:t>
      </w:r>
      <w:r>
        <w:t xml:space="preserve"> </w:t>
      </w:r>
      <w:r>
        <w:t>后处理器接口一般不由</w:t>
      </w:r>
      <w:r>
        <w:t xml:space="preserve"> Bean </w:t>
      </w:r>
      <w:r>
        <w:t>本身实现，它们独立于</w:t>
      </w:r>
      <w:r>
        <w:t xml:space="preserve"> Bean</w:t>
      </w:r>
      <w:r>
        <w:t>，实现类以容器附加装置的形式注册到</w:t>
      </w:r>
      <w:r>
        <w:t xml:space="preserve"> Spring </w:t>
      </w:r>
      <w:r>
        <w:t>容器中并通过接口反射为</w:t>
      </w:r>
      <w:r>
        <w:t xml:space="preserve"> Spring </w:t>
      </w:r>
      <w:r>
        <w:t>容器预先识别。当</w:t>
      </w:r>
      <w:r>
        <w:t xml:space="preserve">Spring </w:t>
      </w:r>
      <w:r>
        <w:t>容器创建任何</w:t>
      </w:r>
      <w:r>
        <w:t xml:space="preserve"> Bean </w:t>
      </w:r>
      <w:r>
        <w:t>的时候，这些后处理器都会发生作用，所以这些后处理器的影响是全局性的。当然，用户可以通</w:t>
      </w:r>
      <w:r>
        <w:rPr>
          <w:rFonts w:hint="eastAsia"/>
        </w:rPr>
        <w:t>过合理地编写后处理器，让其仅对感兴趣</w:t>
      </w:r>
      <w:r>
        <w:t xml:space="preserve">Bean </w:t>
      </w:r>
      <w:r>
        <w:t>进行加工处理</w:t>
      </w:r>
    </w:p>
    <w:p w14:paraId="41E46CD8" w14:textId="238AE155" w:rsidR="00095530" w:rsidRDefault="00095530" w:rsidP="00095530">
      <w:pPr>
        <w:pStyle w:val="20"/>
      </w:pPr>
      <w:r w:rsidRPr="00095530">
        <w:rPr>
          <w:rFonts w:hint="eastAsia"/>
        </w:rPr>
        <w:t>容器启动过程</w:t>
      </w:r>
    </w:p>
    <w:p w14:paraId="570FDA44" w14:textId="239F85F2" w:rsidR="00095530" w:rsidRDefault="00095530" w:rsidP="00095530">
      <w:pPr>
        <w:ind w:firstLine="420"/>
      </w:pPr>
      <w:r>
        <w:t>web</w:t>
      </w:r>
      <w:r>
        <w:t>环境下</w:t>
      </w:r>
      <w:r>
        <w:t>Spring</w:t>
      </w:r>
      <w:r>
        <w:t>容器、</w:t>
      </w:r>
      <w:proofErr w:type="spellStart"/>
      <w:r>
        <w:t>SpringMVC</w:t>
      </w:r>
      <w:proofErr w:type="spellEnd"/>
      <w:r>
        <w:t>容器启动过程：</w:t>
      </w:r>
    </w:p>
    <w:p w14:paraId="16354310" w14:textId="77777777" w:rsidR="00095530" w:rsidRDefault="00095530" w:rsidP="00095530">
      <w:pPr>
        <w:ind w:firstLine="420"/>
      </w:pPr>
      <w:r>
        <w:rPr>
          <w:rFonts w:hint="eastAsia"/>
        </w:rPr>
        <w:t>首先，对于一个</w:t>
      </w:r>
      <w:r>
        <w:t>web</w:t>
      </w:r>
      <w:r>
        <w:t>应用，其部署在</w:t>
      </w:r>
      <w:r>
        <w:t>web</w:t>
      </w:r>
      <w:r>
        <w:t>容器中，</w:t>
      </w:r>
      <w:r>
        <w:t>web</w:t>
      </w:r>
      <w:r>
        <w:t>容器提供其一</w:t>
      </w:r>
      <w:proofErr w:type="gramStart"/>
      <w:r>
        <w:t>个</w:t>
      </w:r>
      <w:proofErr w:type="gramEnd"/>
      <w:r>
        <w:t>全局的上下文环境，这个上下文就是</w:t>
      </w:r>
      <w:proofErr w:type="spellStart"/>
      <w:r>
        <w:t>ServletContext</w:t>
      </w:r>
      <w:proofErr w:type="spellEnd"/>
      <w:r>
        <w:t>，其为后面的</w:t>
      </w:r>
      <w:r>
        <w:t xml:space="preserve">spring </w:t>
      </w:r>
      <w:proofErr w:type="spellStart"/>
      <w:r>
        <w:t>IoC</w:t>
      </w:r>
      <w:proofErr w:type="spellEnd"/>
      <w:r>
        <w:t>容器提供宿主环境；</w:t>
      </w:r>
    </w:p>
    <w:p w14:paraId="145A86EB" w14:textId="77777777" w:rsidR="00095530" w:rsidRDefault="00095530" w:rsidP="00095530">
      <w:pPr>
        <w:ind w:firstLine="420"/>
      </w:pPr>
      <w:r>
        <w:rPr>
          <w:rFonts w:hint="eastAsia"/>
        </w:rPr>
        <w:t>其次，在</w:t>
      </w:r>
      <w:r>
        <w:t>web.xml</w:t>
      </w:r>
      <w:r>
        <w:t>中会提供有</w:t>
      </w:r>
      <w:proofErr w:type="spellStart"/>
      <w:r>
        <w:t>contextLoaderListener</w:t>
      </w:r>
      <w:proofErr w:type="spellEnd"/>
      <w:r>
        <w:t>（或</w:t>
      </w:r>
      <w:proofErr w:type="spellStart"/>
      <w:r>
        <w:t>ContextLoaderServlet</w:t>
      </w:r>
      <w:proofErr w:type="spellEnd"/>
      <w:r>
        <w:t>）。在</w:t>
      </w:r>
      <w:r>
        <w:t>web</w:t>
      </w:r>
      <w:r>
        <w:t>容器启动时，会触发容器初始化事件，此时</w:t>
      </w:r>
      <w:proofErr w:type="spellStart"/>
      <w:r>
        <w:t>contextLoaderListener</w:t>
      </w:r>
      <w:proofErr w:type="spellEnd"/>
      <w:r>
        <w:t>会监听到这个事件，其</w:t>
      </w:r>
      <w:proofErr w:type="spellStart"/>
      <w:r>
        <w:t>contextInitialized</w:t>
      </w:r>
      <w:proofErr w:type="spellEnd"/>
      <w:r>
        <w:t>方法会被调用，在这个方法中，</w:t>
      </w:r>
      <w:r>
        <w:t>spring</w:t>
      </w:r>
      <w:r>
        <w:t>会初始化一个启动上下文，这个上下文被称为根上下文，即</w:t>
      </w:r>
      <w:proofErr w:type="spellStart"/>
      <w:r>
        <w:t>WebApplicationContext</w:t>
      </w:r>
      <w:proofErr w:type="spellEnd"/>
      <w:r>
        <w:t>，这是一个接口类，确切的说，其实际的实现类是</w:t>
      </w:r>
      <w:proofErr w:type="spellStart"/>
      <w:r>
        <w:t>XmlWebApplicationContext</w:t>
      </w:r>
      <w:proofErr w:type="spellEnd"/>
      <w:r>
        <w:t>。这个就是</w:t>
      </w:r>
      <w:r>
        <w:t>spring</w:t>
      </w:r>
      <w:r>
        <w:t>的</w:t>
      </w:r>
      <w:proofErr w:type="spellStart"/>
      <w:r>
        <w:t>IoC</w:t>
      </w:r>
      <w:proofErr w:type="spellEnd"/>
      <w:r>
        <w:t>容器，其对应的</w:t>
      </w:r>
      <w:r>
        <w:t>Bean</w:t>
      </w:r>
      <w:r>
        <w:t>定义的配置由</w:t>
      </w:r>
      <w:r>
        <w:t>web.xml</w:t>
      </w:r>
      <w:r>
        <w:t>中的</w:t>
      </w:r>
      <w:r>
        <w:t>context-param</w:t>
      </w:r>
      <w:r>
        <w:t>标签指定。在这个</w:t>
      </w:r>
      <w:proofErr w:type="spellStart"/>
      <w:r>
        <w:t>IoC</w:t>
      </w:r>
      <w:proofErr w:type="spellEnd"/>
      <w:r>
        <w:t>容器初始化完毕后，</w:t>
      </w:r>
      <w:r>
        <w:t>spring</w:t>
      </w:r>
      <w:r>
        <w:t>容器以</w:t>
      </w:r>
      <w:proofErr w:type="spellStart"/>
      <w:r>
        <w:t>WebApplicationContext.ROOTWEBAPPLICATIONCONTEXTATTRIBUTE</w:t>
      </w:r>
      <w:proofErr w:type="spellEnd"/>
      <w:r>
        <w:t>为属性</w:t>
      </w:r>
      <w:r>
        <w:t>Key</w:t>
      </w:r>
      <w:r>
        <w:t>，将其存储到</w:t>
      </w:r>
      <w:proofErr w:type="spellStart"/>
      <w:r>
        <w:t>ServletContext</w:t>
      </w:r>
      <w:proofErr w:type="spellEnd"/>
      <w:r>
        <w:t>中，便于获取；</w:t>
      </w:r>
    </w:p>
    <w:p w14:paraId="21F344BC" w14:textId="660443F4" w:rsidR="00095530" w:rsidRDefault="00095530" w:rsidP="00095530">
      <w:pPr>
        <w:ind w:firstLine="420"/>
      </w:pPr>
      <w:r>
        <w:rPr>
          <w:rFonts w:hint="eastAsia"/>
        </w:rPr>
        <w:t>再次，</w:t>
      </w:r>
      <w:proofErr w:type="spellStart"/>
      <w:r>
        <w:t>contextLoaderListener</w:t>
      </w:r>
      <w:proofErr w:type="spellEnd"/>
      <w:r>
        <w:t>监听器初始化完毕后，开始初始化</w:t>
      </w:r>
      <w:r>
        <w:t>web.xml</w:t>
      </w:r>
      <w:r>
        <w:t>中配置的</w:t>
      </w:r>
      <w:r>
        <w:t>Servlet</w:t>
      </w:r>
      <w:r>
        <w:t>，这个</w:t>
      </w:r>
      <w:r>
        <w:t>servlet</w:t>
      </w:r>
      <w:r>
        <w:t>可以配置多个，以最常见的</w:t>
      </w:r>
      <w:proofErr w:type="spellStart"/>
      <w:r>
        <w:t>DispatcherServlet</w:t>
      </w:r>
      <w:proofErr w:type="spellEnd"/>
      <w:r>
        <w:t>为例（</w:t>
      </w:r>
      <w:r>
        <w:t xml:space="preserve">Spring </w:t>
      </w:r>
      <w:proofErr w:type="spellStart"/>
      <w:r>
        <w:t>MVC</w:t>
      </w:r>
      <w:proofErr w:type="spellEnd"/>
      <w:r>
        <w:t>），这个</w:t>
      </w:r>
      <w:r>
        <w:t>servlet</w:t>
      </w:r>
      <w:r>
        <w:t>实际上是一个标准的前端控制器，用以转发、匹配、处理每个</w:t>
      </w:r>
      <w:r>
        <w:t>servlet</w:t>
      </w:r>
      <w:r>
        <w:t>请求。</w:t>
      </w:r>
      <w:proofErr w:type="spellStart"/>
      <w:r>
        <w:t>DispatcherServlet</w:t>
      </w:r>
      <w:proofErr w:type="spellEnd"/>
      <w:r>
        <w:t>上下文在初始化的时候会建立自己的</w:t>
      </w:r>
      <w:proofErr w:type="spellStart"/>
      <w:r>
        <w:t>IoC</w:t>
      </w:r>
      <w:proofErr w:type="spellEnd"/>
      <w:r>
        <w:t>上下文容器，用以持有</w:t>
      </w:r>
      <w:r>
        <w:t xml:space="preserve">spring </w:t>
      </w:r>
      <w:proofErr w:type="spellStart"/>
      <w:r>
        <w:t>mvc</w:t>
      </w:r>
      <w:proofErr w:type="spellEnd"/>
      <w:r>
        <w:t>相关的</w:t>
      </w:r>
      <w:r>
        <w:t>bean</w:t>
      </w:r>
      <w:r>
        <w:t>，这个</w:t>
      </w:r>
      <w:r>
        <w:t>servlet</w:t>
      </w:r>
      <w:r>
        <w:t>自己持有的上下文默认实现类也是</w:t>
      </w:r>
      <w:proofErr w:type="spellStart"/>
      <w:r>
        <w:t>XmlWebApplicationContext</w:t>
      </w:r>
      <w:proofErr w:type="spellEnd"/>
      <w:r>
        <w:t>。在建立</w:t>
      </w:r>
      <w:proofErr w:type="spellStart"/>
      <w:r>
        <w:t>DispatcherServlet</w:t>
      </w:r>
      <w:proofErr w:type="spellEnd"/>
      <w:r>
        <w:t>自己的</w:t>
      </w:r>
      <w:proofErr w:type="spellStart"/>
      <w:r>
        <w:t>IoC</w:t>
      </w:r>
      <w:proofErr w:type="spellEnd"/>
      <w:r>
        <w:t>上下文时，会利用</w:t>
      </w:r>
      <w:proofErr w:type="spellStart"/>
      <w:r>
        <w:t>WebApplicationContext.ROOTWEBAPPLICATIONCONTEXTATTRIBUTE</w:t>
      </w:r>
      <w:proofErr w:type="spellEnd"/>
      <w:r>
        <w:t>先从</w:t>
      </w:r>
      <w:proofErr w:type="spellStart"/>
      <w:r>
        <w:t>ServletContext</w:t>
      </w:r>
      <w:proofErr w:type="spellEnd"/>
      <w:r>
        <w:t>中获取之前的根上下文</w:t>
      </w:r>
      <w:r>
        <w:t>(</w:t>
      </w:r>
      <w:r>
        <w:t>即</w:t>
      </w:r>
      <w:proofErr w:type="spellStart"/>
      <w:r>
        <w:t>WebApplicationContext</w:t>
      </w:r>
      <w:proofErr w:type="spellEnd"/>
      <w:r>
        <w:t>)</w:t>
      </w:r>
      <w:r>
        <w:t>作为自己上下文的</w:t>
      </w:r>
      <w:r>
        <w:t>parent</w:t>
      </w:r>
      <w:r>
        <w:t>上下文（即第</w:t>
      </w:r>
      <w:r>
        <w:t>2</w:t>
      </w:r>
      <w:r>
        <w:t>步中初始化的</w:t>
      </w:r>
      <w:proofErr w:type="spellStart"/>
      <w:r>
        <w:t>XmlWebApplicationContext</w:t>
      </w:r>
      <w:proofErr w:type="spellEnd"/>
      <w:r>
        <w:t>作为自己的父容器）。有了这个</w:t>
      </w:r>
      <w:r>
        <w:t>parent</w:t>
      </w:r>
      <w:r>
        <w:t>上下文之后，再初始化自己持有的上下文（这个</w:t>
      </w:r>
      <w:proofErr w:type="spellStart"/>
      <w:r>
        <w:t>DispatcherServlet</w:t>
      </w:r>
      <w:proofErr w:type="spellEnd"/>
      <w:r>
        <w:t>初始化自己上下文的工作在其</w:t>
      </w:r>
      <w:proofErr w:type="spellStart"/>
      <w:r>
        <w:t>initStrategies</w:t>
      </w:r>
      <w:proofErr w:type="spellEnd"/>
      <w:r>
        <w:t>方法中可以看到，大概的工作就是初始化处理器映射、视图解析等）。初始化完毕后，</w:t>
      </w:r>
      <w:r>
        <w:t>spring</w:t>
      </w:r>
      <w:r>
        <w:t>以与</w:t>
      </w:r>
      <w:r>
        <w:t>servlet</w:t>
      </w:r>
      <w:r>
        <w:t>的名字相关</w:t>
      </w:r>
      <w:r>
        <w:t>(</w:t>
      </w:r>
      <w:r>
        <w:t>此处不是简单的以</w:t>
      </w:r>
      <w:r>
        <w:t>servlet</w:t>
      </w:r>
      <w:r>
        <w:t>名为</w:t>
      </w:r>
      <w:r>
        <w:t>Key</w:t>
      </w:r>
      <w:r>
        <w:t>，而是通过一些转换</w:t>
      </w:r>
      <w:r>
        <w:t>)</w:t>
      </w:r>
      <w:r>
        <w:t>的属性为属性</w:t>
      </w:r>
      <w:r>
        <w:t>Key</w:t>
      </w:r>
      <w:r>
        <w:t>，也将其存到</w:t>
      </w:r>
      <w:proofErr w:type="spellStart"/>
      <w:r>
        <w:t>ServletContext</w:t>
      </w:r>
      <w:proofErr w:type="spellEnd"/>
      <w:r>
        <w:t>中，以便后续使用。这样每个</w:t>
      </w:r>
      <w:r>
        <w:t>servlet</w:t>
      </w:r>
      <w:r>
        <w:t>就持有自己的上下文，即拥有自己独立的</w:t>
      </w:r>
      <w:r>
        <w:t>bean</w:t>
      </w:r>
      <w:r>
        <w:t>空间，同时各个</w:t>
      </w:r>
      <w:r>
        <w:t>servlet</w:t>
      </w:r>
      <w:r>
        <w:t>共享相同的</w:t>
      </w:r>
      <w:r>
        <w:t>bean</w:t>
      </w:r>
      <w:r>
        <w:t>，</w:t>
      </w:r>
      <w:proofErr w:type="gramStart"/>
      <w:r>
        <w:t>即根上下文</w:t>
      </w:r>
      <w:proofErr w:type="gramEnd"/>
      <w:r>
        <w:t>定义的那些</w:t>
      </w:r>
      <w:r>
        <w:t>bean</w:t>
      </w:r>
      <w:r>
        <w:t>。</w:t>
      </w:r>
    </w:p>
    <w:p w14:paraId="1E01108A" w14:textId="40223EE9" w:rsidR="00095530" w:rsidRDefault="00095530" w:rsidP="00095530">
      <w:pPr>
        <w:pStyle w:val="20"/>
      </w:pPr>
      <w:r w:rsidRPr="00095530">
        <w:rPr>
          <w:rFonts w:hint="eastAsia"/>
        </w:rPr>
        <w:t>Bean</w:t>
      </w:r>
      <w:r w:rsidRPr="00095530">
        <w:rPr>
          <w:rFonts w:hint="eastAsia"/>
        </w:rPr>
        <w:t>加载过程</w:t>
      </w:r>
    </w:p>
    <w:p w14:paraId="083D5146" w14:textId="77777777" w:rsidR="00095530" w:rsidRDefault="00095530" w:rsidP="00095530">
      <w:pPr>
        <w:ind w:firstLine="420"/>
      </w:pPr>
      <w:r>
        <w:t>Spring</w:t>
      </w:r>
      <w:r>
        <w:t>的高明之处在于，它使用众多接口描绘出了所有装置的蓝图，构建好</w:t>
      </w:r>
      <w:r>
        <w:t>Spring</w:t>
      </w:r>
      <w:r>
        <w:t>的骨架，继而通过继承体系层层推演，不断丰富，最终让</w:t>
      </w:r>
      <w:r>
        <w:t>Spring</w:t>
      </w:r>
      <w:r>
        <w:t>成为有血有肉的完整的框架。所以查看</w:t>
      </w:r>
      <w:r>
        <w:t>Spring</w:t>
      </w:r>
      <w:r>
        <w:t>框架的源码时，有两条清晰可见的脉络：</w:t>
      </w:r>
    </w:p>
    <w:p w14:paraId="33639DD5" w14:textId="77777777" w:rsidR="00095530" w:rsidRDefault="00095530" w:rsidP="00095530">
      <w:pPr>
        <w:ind w:firstLine="420"/>
      </w:pPr>
      <w:r>
        <w:t>1</w:t>
      </w:r>
      <w:r>
        <w:t>）接口层描述了容器的重要组件及组件间的协作关系；</w:t>
      </w:r>
    </w:p>
    <w:p w14:paraId="7CD436D9" w14:textId="24716624" w:rsidR="00095530" w:rsidRDefault="00095530" w:rsidP="00095530">
      <w:pPr>
        <w:ind w:firstLine="420"/>
      </w:pPr>
      <w:r>
        <w:t>2</w:t>
      </w:r>
      <w:r>
        <w:t>）继承体系逐步实现组件的各项功能。</w:t>
      </w:r>
    </w:p>
    <w:p w14:paraId="2D6840EE" w14:textId="42117F76" w:rsidR="00095530" w:rsidRPr="00095530" w:rsidRDefault="00095530" w:rsidP="00095530">
      <w:pPr>
        <w:ind w:firstLine="420"/>
      </w:pPr>
      <w:r w:rsidRPr="00095530">
        <w:rPr>
          <w:rFonts w:hint="eastAsia"/>
        </w:rPr>
        <w:t>接口层清晰地勾勒出</w:t>
      </w:r>
      <w:r w:rsidRPr="00095530">
        <w:t>Spring</w:t>
      </w:r>
      <w:r w:rsidRPr="00095530">
        <w:t>框架的高层功能，框架脉络呼之欲出。有了接口层抽象的描述后，不但</w:t>
      </w:r>
      <w:r w:rsidRPr="00095530">
        <w:t>Spring</w:t>
      </w:r>
      <w:r w:rsidRPr="00095530">
        <w:t>自己可以提供具体的实现，任何第三方组织也可以提供不同实现，</w:t>
      </w:r>
      <w:r w:rsidRPr="00095530">
        <w:t xml:space="preserve"> </w:t>
      </w:r>
      <w:r w:rsidRPr="00095530">
        <w:t>可以说</w:t>
      </w:r>
      <w:r w:rsidRPr="00095530">
        <w:t>Spring</w:t>
      </w:r>
      <w:r w:rsidRPr="00095530">
        <w:t>完善的</w:t>
      </w:r>
      <w:proofErr w:type="gramStart"/>
      <w:r w:rsidRPr="00095530">
        <w:t>接口层使框架</w:t>
      </w:r>
      <w:proofErr w:type="gramEnd"/>
      <w:r w:rsidRPr="00095530">
        <w:t>的扩展性得到了很好的保证。纵向继承体系的逐步扩展，分步骤地实现框架的功能，这种实现方案保证了框架功能不会堆积在某些类的身上，造成过重的代码逻辑负载，框架的复杂度被完美地分解开了。</w:t>
      </w:r>
    </w:p>
    <w:p w14:paraId="3A14BF87" w14:textId="77777777" w:rsidR="00184A32" w:rsidRPr="00184A32" w:rsidRDefault="00184A32" w:rsidP="00184A32">
      <w:pPr>
        <w:ind w:firstLine="420"/>
      </w:pPr>
    </w:p>
    <w:p w14:paraId="370DE3FD" w14:textId="77777777" w:rsidR="00E27CB1" w:rsidRPr="00E27CB1" w:rsidRDefault="00E27CB1" w:rsidP="00E27CB1">
      <w:pPr>
        <w:ind w:firstLine="420"/>
      </w:pPr>
    </w:p>
    <w:p w14:paraId="545BC2EF" w14:textId="711887F8" w:rsidR="007226E0" w:rsidRPr="00184A32" w:rsidRDefault="007226E0" w:rsidP="007226E0">
      <w:pPr>
        <w:pStyle w:val="11"/>
        <w:rPr>
          <w:sz w:val="36"/>
        </w:rPr>
      </w:pPr>
      <w:r w:rsidRPr="00184A32">
        <w:rPr>
          <w:rFonts w:hint="eastAsia"/>
          <w:sz w:val="36"/>
        </w:rPr>
        <w:t>入门程序</w:t>
      </w:r>
    </w:p>
    <w:p w14:paraId="55252D81" w14:textId="5528B2D5" w:rsidR="00FB3034" w:rsidRDefault="00142BE1" w:rsidP="00F8065A">
      <w:pPr>
        <w:pStyle w:val="20"/>
      </w:pPr>
      <w:r>
        <w:rPr>
          <w:rFonts w:hint="eastAsia"/>
        </w:rPr>
        <w:t>导包</w:t>
      </w:r>
    </w:p>
    <w:p w14:paraId="1561749E" w14:textId="1B5BC83E" w:rsidR="008871B4" w:rsidRPr="008871B4" w:rsidRDefault="008871B4" w:rsidP="00A5441B">
      <w:pPr>
        <w:pStyle w:val="3"/>
        <w:ind w:firstLine="420"/>
      </w:pPr>
      <w:r>
        <w:rPr>
          <w:rFonts w:hint="eastAsia"/>
        </w:rPr>
        <w:t>核心包</w:t>
      </w:r>
    </w:p>
    <w:p w14:paraId="0940317A" w14:textId="2B1DC2D9" w:rsidR="00703C43" w:rsidRDefault="0023156A" w:rsidP="00EE3460">
      <w:pPr>
        <w:ind w:firstLine="420"/>
      </w:pPr>
      <w:r>
        <w:rPr>
          <w:noProof/>
        </w:rPr>
        <w:drawing>
          <wp:inline distT="0" distB="0" distL="0" distR="0" wp14:anchorId="66460317" wp14:editId="26F1727B">
            <wp:extent cx="2240474" cy="1082134"/>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0474" cy="1082134"/>
                    </a:xfrm>
                    <a:prstGeom prst="rect">
                      <a:avLst/>
                    </a:prstGeom>
                  </pic:spPr>
                </pic:pic>
              </a:graphicData>
            </a:graphic>
          </wp:inline>
        </w:drawing>
      </w:r>
    </w:p>
    <w:p w14:paraId="7936B9C2" w14:textId="72C6E748" w:rsidR="00554C14" w:rsidRDefault="00554C14" w:rsidP="00A5441B">
      <w:pPr>
        <w:pStyle w:val="3"/>
        <w:ind w:firstLine="420"/>
      </w:pPr>
      <w:r>
        <w:rPr>
          <w:rFonts w:hint="eastAsia"/>
        </w:rPr>
        <w:t>日志包</w:t>
      </w:r>
    </w:p>
    <w:p w14:paraId="53A3991C" w14:textId="66BA2EF6" w:rsidR="005E0997" w:rsidRPr="005E0997" w:rsidRDefault="005E0997" w:rsidP="005E0997">
      <w:pPr>
        <w:ind w:firstLine="420"/>
      </w:pPr>
      <w:r>
        <w:rPr>
          <w:rFonts w:hint="eastAsia"/>
        </w:rPr>
        <w:t>导入</w:t>
      </w:r>
      <w:r>
        <w:rPr>
          <w:rFonts w:hint="eastAsia"/>
        </w:rPr>
        <w:t>jar</w:t>
      </w:r>
      <w:r>
        <w:rPr>
          <w:rFonts w:hint="eastAsia"/>
        </w:rPr>
        <w:t>包</w:t>
      </w:r>
    </w:p>
    <w:p w14:paraId="0F9122F3" w14:textId="435E08C6" w:rsidR="00554C14" w:rsidRDefault="00554C14" w:rsidP="00554C14">
      <w:pPr>
        <w:ind w:firstLine="420"/>
      </w:pPr>
      <w:r>
        <w:rPr>
          <w:noProof/>
        </w:rPr>
        <w:drawing>
          <wp:inline distT="0" distB="0" distL="0" distR="0" wp14:anchorId="55F76E75" wp14:editId="1055732C">
            <wp:extent cx="2141406" cy="38103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1406" cy="381033"/>
                    </a:xfrm>
                    <a:prstGeom prst="rect">
                      <a:avLst/>
                    </a:prstGeom>
                  </pic:spPr>
                </pic:pic>
              </a:graphicData>
            </a:graphic>
          </wp:inline>
        </w:drawing>
      </w:r>
    </w:p>
    <w:p w14:paraId="09836322" w14:textId="7245BC3A" w:rsidR="009D5FDC" w:rsidRDefault="00267059" w:rsidP="00554C14">
      <w:pPr>
        <w:ind w:firstLine="420"/>
      </w:pPr>
      <w:r>
        <w:rPr>
          <w:rFonts w:hint="eastAsia"/>
        </w:rPr>
        <w:t>配置</w:t>
      </w:r>
      <w:proofErr w:type="spellStart"/>
      <w:r w:rsidR="00BB5397">
        <w:rPr>
          <w:rFonts w:hint="eastAsia"/>
        </w:rPr>
        <w:t>log4j</w:t>
      </w:r>
      <w:r w:rsidR="0033572E">
        <w:t>.</w:t>
      </w:r>
      <w:r>
        <w:rPr>
          <w:rFonts w:hint="eastAsia"/>
        </w:rPr>
        <w:t>properties</w:t>
      </w:r>
      <w:proofErr w:type="spellEnd"/>
      <w:r>
        <w:rPr>
          <w:rFonts w:hint="eastAsia"/>
        </w:rPr>
        <w:t>文件</w:t>
      </w:r>
      <w:r w:rsidR="00A81EC1">
        <w:rPr>
          <w:rFonts w:hint="eastAsia"/>
        </w:rPr>
        <w:t>/</w:t>
      </w:r>
      <w:r w:rsidR="00A81EC1">
        <w:t>/</w:t>
      </w:r>
      <w:r w:rsidR="00A81EC1">
        <w:rPr>
          <w:rFonts w:hint="eastAsia"/>
        </w:rPr>
        <w:t>不用修改</w:t>
      </w:r>
    </w:p>
    <w:tbl>
      <w:tblPr>
        <w:tblStyle w:val="ab"/>
        <w:tblW w:w="0" w:type="auto"/>
        <w:tblLook w:val="04A0" w:firstRow="1" w:lastRow="0" w:firstColumn="1" w:lastColumn="0" w:noHBand="0" w:noVBand="1"/>
      </w:tblPr>
      <w:tblGrid>
        <w:gridCol w:w="8296"/>
      </w:tblGrid>
      <w:tr w:rsidR="00BB5397" w14:paraId="5376C19A" w14:textId="77777777" w:rsidTr="00BB5397">
        <w:tc>
          <w:tcPr>
            <w:tcW w:w="8296" w:type="dxa"/>
          </w:tcPr>
          <w:p w14:paraId="1157E805" w14:textId="77777777" w:rsidR="00CE2637" w:rsidRDefault="00CE2637" w:rsidP="00CE263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 Global logging configuration</w:t>
            </w:r>
          </w:p>
          <w:p w14:paraId="746CC9C0" w14:textId="77777777" w:rsidR="00CE2637" w:rsidRDefault="00CE2637" w:rsidP="00CE2637">
            <w:pPr>
              <w:autoSpaceDE w:val="0"/>
              <w:autoSpaceDN w:val="0"/>
              <w:adjustRightInd w:val="0"/>
              <w:ind w:firstLineChars="0" w:firstLine="0"/>
              <w:jc w:val="left"/>
              <w:rPr>
                <w:rFonts w:ascii="Consolas" w:eastAsiaTheme="minorEastAsia" w:hAnsi="Consolas" w:cs="Consolas"/>
                <w:bCs w:val="0"/>
                <w:sz w:val="20"/>
                <w:szCs w:val="20"/>
              </w:rPr>
            </w:pPr>
            <w:proofErr w:type="spellStart"/>
            <w:r>
              <w:rPr>
                <w:rFonts w:ascii="Consolas" w:eastAsiaTheme="minorEastAsia" w:hAnsi="Consolas" w:cs="Consolas"/>
                <w:bCs w:val="0"/>
                <w:color w:val="000000"/>
                <w:sz w:val="20"/>
                <w:szCs w:val="20"/>
              </w:rPr>
              <w:t>log4j.rootLogger</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DEBUG,</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2A00FF"/>
                <w:sz w:val="20"/>
                <w:szCs w:val="20"/>
                <w:u w:val="single"/>
              </w:rPr>
              <w:t>stdout</w:t>
            </w:r>
            <w:proofErr w:type="spellEnd"/>
          </w:p>
          <w:p w14:paraId="0C84C4F6" w14:textId="77777777" w:rsidR="00CE2637" w:rsidRDefault="00CE2637" w:rsidP="00CE263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 xml:space="preserve"># </w:t>
            </w:r>
            <w:proofErr w:type="spellStart"/>
            <w:r>
              <w:rPr>
                <w:rFonts w:ascii="Consolas" w:eastAsiaTheme="minorEastAsia" w:hAnsi="Consolas" w:cs="Consolas"/>
                <w:bCs w:val="0"/>
                <w:color w:val="3F7F5F"/>
                <w:sz w:val="20"/>
                <w:szCs w:val="20"/>
              </w:rPr>
              <w:t>MyBatis</w:t>
            </w:r>
            <w:proofErr w:type="spellEnd"/>
            <w:r>
              <w:rPr>
                <w:rFonts w:ascii="Consolas" w:eastAsiaTheme="minorEastAsia" w:hAnsi="Consolas" w:cs="Consolas"/>
                <w:bCs w:val="0"/>
                <w:color w:val="3F7F5F"/>
                <w:sz w:val="20"/>
                <w:szCs w:val="20"/>
              </w:rPr>
              <w:t xml:space="preserve"> logging configuration...</w:t>
            </w:r>
          </w:p>
          <w:p w14:paraId="5C84CEBB" w14:textId="77777777" w:rsidR="00CE2637" w:rsidRDefault="00CE2637" w:rsidP="00CE2637">
            <w:pPr>
              <w:autoSpaceDE w:val="0"/>
              <w:autoSpaceDN w:val="0"/>
              <w:adjustRightInd w:val="0"/>
              <w:ind w:firstLineChars="0" w:firstLine="0"/>
              <w:jc w:val="left"/>
              <w:rPr>
                <w:rFonts w:ascii="Consolas" w:eastAsiaTheme="minorEastAsia" w:hAnsi="Consolas" w:cs="Consolas"/>
                <w:bCs w:val="0"/>
                <w:sz w:val="20"/>
                <w:szCs w:val="20"/>
              </w:rPr>
            </w:pPr>
            <w:proofErr w:type="spellStart"/>
            <w:r>
              <w:rPr>
                <w:rFonts w:ascii="Consolas" w:eastAsiaTheme="minorEastAsia" w:hAnsi="Consolas" w:cs="Consolas"/>
                <w:bCs w:val="0"/>
                <w:color w:val="000000"/>
                <w:sz w:val="20"/>
                <w:szCs w:val="20"/>
              </w:rPr>
              <w:t>log4j.logger.cn.sxt.mapper</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TRACE</w:t>
            </w:r>
          </w:p>
          <w:p w14:paraId="6DFBD311" w14:textId="77777777" w:rsidR="00CE2637" w:rsidRDefault="00CE2637" w:rsidP="00CE263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 Console output...</w:t>
            </w:r>
          </w:p>
          <w:p w14:paraId="70DD2C08" w14:textId="77777777" w:rsidR="00CE2637" w:rsidRDefault="00CE2637" w:rsidP="00CE2637">
            <w:pPr>
              <w:autoSpaceDE w:val="0"/>
              <w:autoSpaceDN w:val="0"/>
              <w:adjustRightInd w:val="0"/>
              <w:ind w:firstLineChars="0" w:firstLine="0"/>
              <w:jc w:val="left"/>
              <w:rPr>
                <w:rFonts w:ascii="Consolas" w:eastAsiaTheme="minorEastAsia" w:hAnsi="Consolas" w:cs="Consolas"/>
                <w:bCs w:val="0"/>
                <w:sz w:val="20"/>
                <w:szCs w:val="20"/>
              </w:rPr>
            </w:pPr>
            <w:proofErr w:type="spellStart"/>
            <w:proofErr w:type="gramStart"/>
            <w:r>
              <w:rPr>
                <w:rFonts w:ascii="Consolas" w:eastAsiaTheme="minorEastAsia" w:hAnsi="Consolas" w:cs="Consolas"/>
                <w:bCs w:val="0"/>
                <w:color w:val="000000"/>
                <w:sz w:val="20"/>
                <w:szCs w:val="20"/>
              </w:rPr>
              <w:t>log4j.appender.stdout</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2A00FF"/>
                <w:sz w:val="20"/>
                <w:szCs w:val="20"/>
              </w:rPr>
              <w:t>org.apache.log4j.ConsoleAppender</w:t>
            </w:r>
            <w:proofErr w:type="spellEnd"/>
          </w:p>
          <w:p w14:paraId="6FEF2EA8" w14:textId="77777777" w:rsidR="00CE2637" w:rsidRDefault="00CE2637" w:rsidP="00CE2637">
            <w:pPr>
              <w:autoSpaceDE w:val="0"/>
              <w:autoSpaceDN w:val="0"/>
              <w:adjustRightInd w:val="0"/>
              <w:ind w:firstLineChars="0" w:firstLine="0"/>
              <w:jc w:val="left"/>
              <w:rPr>
                <w:rFonts w:ascii="Consolas" w:eastAsiaTheme="minorEastAsia" w:hAnsi="Consolas" w:cs="Consolas"/>
                <w:bCs w:val="0"/>
                <w:sz w:val="20"/>
                <w:szCs w:val="20"/>
              </w:rPr>
            </w:pPr>
            <w:proofErr w:type="spellStart"/>
            <w:proofErr w:type="gramStart"/>
            <w:r>
              <w:rPr>
                <w:rFonts w:ascii="Consolas" w:eastAsiaTheme="minorEastAsia" w:hAnsi="Consolas" w:cs="Consolas"/>
                <w:bCs w:val="0"/>
                <w:color w:val="000000"/>
                <w:sz w:val="20"/>
                <w:szCs w:val="20"/>
              </w:rPr>
              <w:t>log4j.appender.stdout</w:t>
            </w:r>
            <w:proofErr w:type="gramEnd"/>
            <w:r>
              <w:rPr>
                <w:rFonts w:ascii="Consolas" w:eastAsiaTheme="minorEastAsia" w:hAnsi="Consolas" w:cs="Consolas"/>
                <w:bCs w:val="0"/>
                <w:color w:val="000000"/>
                <w:sz w:val="20"/>
                <w:szCs w:val="20"/>
              </w:rPr>
              <w:t>.layout</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2A00FF"/>
                <w:sz w:val="20"/>
                <w:szCs w:val="20"/>
              </w:rPr>
              <w:t>org.apache.log4j.PatternLayout</w:t>
            </w:r>
            <w:proofErr w:type="spellEnd"/>
          </w:p>
          <w:p w14:paraId="13A59CA2" w14:textId="45DDD7B2" w:rsidR="00BB5397" w:rsidRDefault="00CE2637" w:rsidP="00CE2637">
            <w:pPr>
              <w:ind w:firstLineChars="0" w:firstLine="0"/>
            </w:pPr>
            <w:proofErr w:type="spellStart"/>
            <w:proofErr w:type="gramStart"/>
            <w:r>
              <w:rPr>
                <w:rFonts w:ascii="Consolas" w:eastAsiaTheme="minorEastAsia" w:hAnsi="Consolas" w:cs="Consolas"/>
                <w:bCs w:val="0"/>
                <w:color w:val="000000"/>
                <w:sz w:val="20"/>
                <w:szCs w:val="20"/>
              </w:rPr>
              <w:t>log4j.appender.stdout</w:t>
            </w:r>
            <w:proofErr w:type="gramEnd"/>
            <w:r>
              <w:rPr>
                <w:rFonts w:ascii="Consolas" w:eastAsiaTheme="minorEastAsia" w:hAnsi="Consolas" w:cs="Consolas"/>
                <w:bCs w:val="0"/>
                <w:color w:val="000000"/>
                <w:sz w:val="20"/>
                <w:szCs w:val="20"/>
              </w:rPr>
              <w:t>.layout.ConversionPattern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5p</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m%n</w:t>
            </w:r>
            <w:proofErr w:type="spellEnd"/>
          </w:p>
        </w:tc>
      </w:tr>
    </w:tbl>
    <w:p w14:paraId="74545707" w14:textId="77777777" w:rsidR="00267059" w:rsidRDefault="00267059" w:rsidP="00554C14">
      <w:pPr>
        <w:ind w:firstLine="420"/>
      </w:pPr>
    </w:p>
    <w:p w14:paraId="69FC7113" w14:textId="09BEACF8" w:rsidR="009D5FDC" w:rsidRDefault="009D5FDC" w:rsidP="009D5FDC">
      <w:pPr>
        <w:pStyle w:val="20"/>
      </w:pPr>
      <w:r>
        <w:rPr>
          <w:rFonts w:hint="eastAsia"/>
        </w:rPr>
        <w:t>入门案例</w:t>
      </w:r>
      <w:r>
        <w:rPr>
          <w:rFonts w:hint="eastAsia"/>
        </w:rPr>
        <w:t>I</w:t>
      </w:r>
      <w:r>
        <w:t>OC(</w:t>
      </w:r>
      <w:r>
        <w:rPr>
          <w:rFonts w:hint="eastAsia"/>
        </w:rPr>
        <w:t>控制反转</w:t>
      </w:r>
      <w:r>
        <w:t>)</w:t>
      </w:r>
    </w:p>
    <w:p w14:paraId="72FE58F8" w14:textId="1256F771" w:rsidR="009D5FDC" w:rsidRDefault="009D5FDC" w:rsidP="009D5FDC">
      <w:pPr>
        <w:ind w:firstLine="420"/>
      </w:pPr>
      <w:r>
        <w:rPr>
          <w:rFonts w:hint="eastAsia"/>
        </w:rPr>
        <w:t>目标：提供</w:t>
      </w:r>
      <w:r w:rsidR="00B0170C">
        <w:rPr>
          <w:rFonts w:hint="eastAsia"/>
        </w:rPr>
        <w:t>一个</w:t>
      </w:r>
      <w:proofErr w:type="spellStart"/>
      <w:r w:rsidR="00B0170C">
        <w:rPr>
          <w:rFonts w:hint="eastAsia"/>
        </w:rPr>
        <w:t>dao</w:t>
      </w:r>
      <w:proofErr w:type="spellEnd"/>
      <w:r w:rsidR="00B0170C">
        <w:rPr>
          <w:rFonts w:hint="eastAsia"/>
        </w:rPr>
        <w:t>接口、或的该接口的实现类对象。</w:t>
      </w:r>
    </w:p>
    <w:p w14:paraId="0D4E982E" w14:textId="0C3E9086" w:rsidR="009E564E" w:rsidRDefault="008E6DFB" w:rsidP="00573F7B">
      <w:pPr>
        <w:ind w:firstLine="420"/>
      </w:pPr>
      <w:r>
        <w:rPr>
          <w:rFonts w:hint="eastAsia"/>
        </w:rPr>
        <w:t>效果</w:t>
      </w:r>
      <w:r w:rsidR="004751A2">
        <w:rPr>
          <w:rFonts w:hint="eastAsia"/>
        </w:rPr>
        <w:t>：</w:t>
      </w:r>
      <w:r w:rsidR="00573F7B">
        <w:rPr>
          <w:rFonts w:hint="eastAsia"/>
        </w:rPr>
        <w:t>将由</w:t>
      </w:r>
      <w:r w:rsidR="00573F7B">
        <w:t>Spring</w:t>
      </w:r>
      <w:r w:rsidR="00573F7B">
        <w:t>创建对象实例</w:t>
      </w:r>
      <w:r w:rsidR="00573F7B">
        <w:t xml:space="preserve">--&gt; </w:t>
      </w:r>
      <w:proofErr w:type="spellStart"/>
      <w:r w:rsidR="00573F7B">
        <w:t>IoC</w:t>
      </w:r>
      <w:proofErr w:type="spellEnd"/>
      <w:r w:rsidR="00573F7B">
        <w:t xml:space="preserve"> </w:t>
      </w:r>
      <w:r w:rsidR="00573F7B">
        <w:t>控制反转（</w:t>
      </w:r>
      <w:r w:rsidR="00573F7B">
        <w:t>Inverse of Control</w:t>
      </w:r>
      <w:r w:rsidR="00573F7B">
        <w:t>）之后需要实例对象时，从</w:t>
      </w:r>
      <w:r w:rsidR="00573F7B">
        <w:t>spring</w:t>
      </w:r>
      <w:r w:rsidR="00573F7B">
        <w:t>工厂</w:t>
      </w:r>
      <w:r w:rsidR="00145937">
        <w:rPr>
          <w:rFonts w:hint="eastAsia"/>
        </w:rPr>
        <w:t>(</w:t>
      </w:r>
      <w:r w:rsidR="00573F7B">
        <w:t>容器</w:t>
      </w:r>
      <w:r w:rsidR="00145937">
        <w:rPr>
          <w:rFonts w:hint="eastAsia"/>
        </w:rPr>
        <w:t>)</w:t>
      </w:r>
      <w:r w:rsidR="00573F7B">
        <w:t>中获得，需要将实现类的全限定名称配置到</w:t>
      </w:r>
      <w:r w:rsidR="00573F7B">
        <w:t>xml</w:t>
      </w:r>
      <w:r w:rsidR="00573F7B">
        <w:t>文件中</w:t>
      </w:r>
      <w:r w:rsidR="00572C11">
        <w:rPr>
          <w:rFonts w:hint="eastAsia"/>
        </w:rPr>
        <w:t>。</w:t>
      </w:r>
    </w:p>
    <w:p w14:paraId="30925D21" w14:textId="72954CEB" w:rsidR="001B2CBE" w:rsidRDefault="001B2CBE" w:rsidP="00A5441B">
      <w:pPr>
        <w:pStyle w:val="3"/>
        <w:ind w:firstLine="420"/>
      </w:pPr>
      <w:r>
        <w:rPr>
          <w:rFonts w:hint="eastAsia"/>
        </w:rPr>
        <w:t>接口</w:t>
      </w:r>
    </w:p>
    <w:tbl>
      <w:tblPr>
        <w:tblStyle w:val="ab"/>
        <w:tblW w:w="0" w:type="auto"/>
        <w:tblLook w:val="04A0" w:firstRow="1" w:lastRow="0" w:firstColumn="1" w:lastColumn="0" w:noHBand="0" w:noVBand="1"/>
      </w:tblPr>
      <w:tblGrid>
        <w:gridCol w:w="8296"/>
      </w:tblGrid>
      <w:tr w:rsidR="001B2CBE" w14:paraId="62FAF35A" w14:textId="77777777" w:rsidTr="001B2CBE">
        <w:tc>
          <w:tcPr>
            <w:tcW w:w="8296" w:type="dxa"/>
          </w:tcPr>
          <w:p w14:paraId="391FE25C" w14:textId="77777777" w:rsidR="001B2CBE" w:rsidRDefault="001B2CBE" w:rsidP="001B2C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获取用户名</w:t>
            </w:r>
          </w:p>
          <w:p w14:paraId="14F3AB2F" w14:textId="58E6FE49" w:rsidR="001B2CBE" w:rsidRDefault="001B2CBE" w:rsidP="001B2CBE">
            <w:pPr>
              <w:ind w:firstLineChars="0" w:firstLine="0"/>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highlight w:val="lightGray"/>
              </w:rPr>
              <w:t>getUserName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tc>
      </w:tr>
    </w:tbl>
    <w:p w14:paraId="64B4C27D" w14:textId="57A6B96C" w:rsidR="001B2CBE" w:rsidRDefault="00D413B2" w:rsidP="00A5441B">
      <w:pPr>
        <w:pStyle w:val="3"/>
        <w:ind w:firstLine="420"/>
      </w:pPr>
      <w:r>
        <w:rPr>
          <w:rFonts w:hint="eastAsia"/>
        </w:rPr>
        <w:t>实现接口的类</w:t>
      </w:r>
    </w:p>
    <w:tbl>
      <w:tblPr>
        <w:tblStyle w:val="ab"/>
        <w:tblW w:w="0" w:type="auto"/>
        <w:tblLook w:val="04A0" w:firstRow="1" w:lastRow="0" w:firstColumn="1" w:lastColumn="0" w:noHBand="0" w:noVBand="1"/>
      </w:tblPr>
      <w:tblGrid>
        <w:gridCol w:w="8296"/>
      </w:tblGrid>
      <w:tr w:rsidR="003917E0" w14:paraId="75206A84" w14:textId="77777777" w:rsidTr="003917E0">
        <w:tc>
          <w:tcPr>
            <w:tcW w:w="8296" w:type="dxa"/>
          </w:tcPr>
          <w:p w14:paraId="5A552612" w14:textId="77777777" w:rsidR="003917E0" w:rsidRDefault="003917E0" w:rsidP="003917E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UserDaoImpl</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UserDao</w:t>
            </w:r>
            <w:proofErr w:type="spellEnd"/>
            <w:r>
              <w:rPr>
                <w:rFonts w:ascii="Consolas" w:eastAsiaTheme="minorEastAsia" w:hAnsi="Consolas" w:cs="Consolas"/>
                <w:bCs w:val="0"/>
                <w:color w:val="000000"/>
                <w:sz w:val="20"/>
                <w:szCs w:val="20"/>
              </w:rPr>
              <w:t xml:space="preserve"> {</w:t>
            </w:r>
          </w:p>
          <w:p w14:paraId="0FA25E34" w14:textId="77777777" w:rsidR="003917E0" w:rsidRDefault="003917E0" w:rsidP="003917E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6304A650" w14:textId="77777777" w:rsidR="003917E0" w:rsidRDefault="003917E0" w:rsidP="003917E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getUserName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446D3875" w14:textId="77777777" w:rsidR="003917E0" w:rsidRDefault="003917E0" w:rsidP="003917E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通过</w:t>
            </w:r>
            <w:r>
              <w:rPr>
                <w:rFonts w:ascii="Consolas" w:eastAsiaTheme="minorEastAsia" w:hAnsi="Consolas" w:cs="Consolas"/>
                <w:bCs w:val="0"/>
                <w:color w:val="2A00FF"/>
                <w:sz w:val="20"/>
                <w:szCs w:val="20"/>
              </w:rPr>
              <w:t>spring</w:t>
            </w:r>
            <w:r>
              <w:rPr>
                <w:rFonts w:ascii="Consolas" w:eastAsiaTheme="minorEastAsia" w:hAnsi="Consolas" w:cs="Consolas"/>
                <w:bCs w:val="0"/>
                <w:color w:val="2A00FF"/>
                <w:sz w:val="20"/>
                <w:szCs w:val="20"/>
              </w:rPr>
              <w:t>创建对象调用</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2D1BC1D6" w14:textId="77777777" w:rsidR="003917E0" w:rsidRDefault="003917E0" w:rsidP="003917E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4986325" w14:textId="1CE806B6" w:rsidR="003917E0" w:rsidRDefault="003917E0" w:rsidP="003917E0">
            <w:pPr>
              <w:ind w:firstLineChars="0" w:firstLine="0"/>
            </w:pPr>
            <w:r>
              <w:rPr>
                <w:rFonts w:ascii="Consolas" w:eastAsiaTheme="minorEastAsia" w:hAnsi="Consolas" w:cs="Consolas"/>
                <w:bCs w:val="0"/>
                <w:color w:val="000000"/>
                <w:sz w:val="20"/>
                <w:szCs w:val="20"/>
              </w:rPr>
              <w:t>}</w:t>
            </w:r>
          </w:p>
        </w:tc>
      </w:tr>
    </w:tbl>
    <w:p w14:paraId="038FB9DB" w14:textId="1428BE1F" w:rsidR="003917E0" w:rsidRDefault="00CF549E" w:rsidP="00A5441B">
      <w:pPr>
        <w:pStyle w:val="3"/>
        <w:ind w:firstLine="420"/>
      </w:pPr>
      <w:r>
        <w:rPr>
          <w:rFonts w:hint="eastAsia"/>
        </w:rPr>
        <w:t>application</w:t>
      </w:r>
      <w:r>
        <w:t>C</w:t>
      </w:r>
      <w:r>
        <w:rPr>
          <w:rFonts w:hint="eastAsia"/>
        </w:rPr>
        <w:t>ontext</w:t>
      </w:r>
      <w:r>
        <w:t>.</w:t>
      </w:r>
      <w:r>
        <w:rPr>
          <w:rFonts w:hint="eastAsia"/>
        </w:rPr>
        <w:t>xml</w:t>
      </w:r>
      <w:r>
        <w:rPr>
          <w:rFonts w:hint="eastAsia"/>
        </w:rPr>
        <w:t>配置文件</w:t>
      </w:r>
    </w:p>
    <w:p w14:paraId="1760BBD4" w14:textId="7CC3A762" w:rsidR="000C5652" w:rsidRDefault="000C5652" w:rsidP="006908CA">
      <w:pPr>
        <w:ind w:firstLineChars="0" w:firstLine="0"/>
      </w:pPr>
      <w:r>
        <w:t>位置：</w:t>
      </w:r>
      <w:r w:rsidR="006908CA">
        <w:rPr>
          <w:rFonts w:hint="eastAsia"/>
        </w:rPr>
        <w:t>config</w:t>
      </w:r>
      <w:r w:rsidR="006908CA">
        <w:rPr>
          <w:rFonts w:hint="eastAsia"/>
        </w:rPr>
        <w:t>文件下</w:t>
      </w:r>
      <w:r w:rsidR="006908CA">
        <w:t xml:space="preserve"> </w:t>
      </w:r>
    </w:p>
    <w:p w14:paraId="75128349" w14:textId="705A27CC" w:rsidR="000C5652" w:rsidRDefault="000C5652" w:rsidP="006908CA">
      <w:pPr>
        <w:ind w:firstLineChars="0" w:firstLine="0"/>
      </w:pPr>
      <w:r>
        <w:t>名称：任意，开发中常用</w:t>
      </w:r>
      <w:r>
        <w:t>applicationContext.xml</w:t>
      </w:r>
    </w:p>
    <w:p w14:paraId="62438E77" w14:textId="4F188439" w:rsidR="000C5652" w:rsidRDefault="000C5652" w:rsidP="006908CA">
      <w:pPr>
        <w:ind w:firstLineChars="0" w:firstLine="0"/>
      </w:pPr>
      <w:r>
        <w:t>内容：添加</w:t>
      </w:r>
      <w:r>
        <w:t>schema</w:t>
      </w:r>
      <w:r>
        <w:t>约束</w:t>
      </w:r>
    </w:p>
    <w:p w14:paraId="7A12640E" w14:textId="7A956B0D" w:rsidR="000C5652" w:rsidRPr="000C5652" w:rsidRDefault="000C5652" w:rsidP="006908CA">
      <w:pPr>
        <w:ind w:firstLineChars="0" w:firstLine="0"/>
      </w:pPr>
      <w:r>
        <w:t>约束文件位置：</w:t>
      </w:r>
      <w:r>
        <w:t>spring-framework-3.2.</w:t>
      </w:r>
      <w:proofErr w:type="gramStart"/>
      <w:r>
        <w:t>0.RELEASE</w:t>
      </w:r>
      <w:proofErr w:type="gramEnd"/>
      <w:r>
        <w:t>\docs\spring-framework-reference\html\ xsd-config.html</w:t>
      </w:r>
    </w:p>
    <w:tbl>
      <w:tblPr>
        <w:tblStyle w:val="ab"/>
        <w:tblW w:w="0" w:type="auto"/>
        <w:tblLook w:val="04A0" w:firstRow="1" w:lastRow="0" w:firstColumn="1" w:lastColumn="0" w:noHBand="0" w:noVBand="1"/>
      </w:tblPr>
      <w:tblGrid>
        <w:gridCol w:w="8296"/>
      </w:tblGrid>
      <w:tr w:rsidR="00D12BF1" w14:paraId="1882B6CA" w14:textId="77777777" w:rsidTr="00D12BF1">
        <w:tc>
          <w:tcPr>
            <w:tcW w:w="8296" w:type="dxa"/>
          </w:tcPr>
          <w:p w14:paraId="2188533F" w14:textId="65D7E6E1" w:rsidR="00D12BF1" w:rsidRDefault="00D12BF1" w:rsidP="00D12BF1">
            <w:pPr>
              <w:autoSpaceDE w:val="0"/>
              <w:autoSpaceDN w:val="0"/>
              <w:adjustRightInd w:val="0"/>
              <w:ind w:firstLineChars="0" w:firstLine="0"/>
              <w:jc w:val="left"/>
              <w:rPr>
                <w:rFonts w:ascii="Consolas" w:eastAsiaTheme="minorEastAsia" w:hAnsi="Consolas" w:cs="Consolas"/>
                <w:bCs w:val="0"/>
                <w:color w:val="00808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xml</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version</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"1.0"</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encoding</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"UTF-8"</w:t>
            </w:r>
            <w:r>
              <w:rPr>
                <w:rFonts w:ascii="Consolas" w:eastAsiaTheme="minorEastAsia" w:hAnsi="Consolas" w:cs="Consolas"/>
                <w:bCs w:val="0"/>
                <w:color w:val="008080"/>
                <w:sz w:val="20"/>
                <w:szCs w:val="20"/>
              </w:rPr>
              <w:t>?&gt;</w:t>
            </w:r>
          </w:p>
          <w:p w14:paraId="26C142DF" w14:textId="58B1352D" w:rsidR="00C33D64" w:rsidRPr="009B6DD6" w:rsidRDefault="00C33D64" w:rsidP="00D12BF1">
            <w:pPr>
              <w:autoSpaceDE w:val="0"/>
              <w:autoSpaceDN w:val="0"/>
              <w:adjustRightInd w:val="0"/>
              <w:ind w:firstLineChars="0" w:firstLine="0"/>
              <w:jc w:val="left"/>
              <w:rPr>
                <w:rFonts w:ascii="Consolas" w:eastAsiaTheme="minorEastAsia" w:hAnsi="Consolas" w:cs="Consolas"/>
                <w:bCs w:val="0"/>
                <w:color w:val="FF0000"/>
                <w:sz w:val="20"/>
                <w:szCs w:val="20"/>
              </w:rPr>
            </w:pPr>
            <w:r w:rsidRPr="009B6DD6">
              <w:rPr>
                <w:rFonts w:ascii="Consolas" w:eastAsiaTheme="minorEastAsia" w:hAnsi="Consolas" w:cs="Consolas" w:hint="eastAsia"/>
                <w:bCs w:val="0"/>
                <w:color w:val="FF0000"/>
                <w:sz w:val="20"/>
                <w:szCs w:val="20"/>
              </w:rPr>
              <w:t>约束</w:t>
            </w:r>
          </w:p>
          <w:p w14:paraId="05EE690A" w14:textId="77777777" w:rsidR="00D12BF1" w:rsidRDefault="00D12BF1" w:rsidP="00D12B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beans</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xmlns</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"http://www.springframework.org/schema/beans"</w:t>
            </w:r>
          </w:p>
          <w:p w14:paraId="26404D3F" w14:textId="77777777" w:rsidR="00D12BF1" w:rsidRDefault="00D12BF1" w:rsidP="00D12B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xmlns:xsi</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"http://www.w3.org/2001/XMLSchema-instance"</w:t>
            </w:r>
          </w:p>
          <w:p w14:paraId="0BE02E99" w14:textId="77777777" w:rsidR="00D12BF1" w:rsidRDefault="00D12BF1" w:rsidP="00D12B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xsi:schemaLocation</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 xml:space="preserve">"http://www.springframework.org/schema/beans  </w:t>
            </w:r>
          </w:p>
          <w:p w14:paraId="32686CB7" w14:textId="77777777" w:rsidR="00D12BF1" w:rsidRDefault="00D12BF1" w:rsidP="00D12B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http://www.springframework.org/schema/beans/spring-beans.xsd"</w:t>
            </w:r>
            <w:r>
              <w:rPr>
                <w:rFonts w:ascii="Consolas" w:eastAsiaTheme="minorEastAsia" w:hAnsi="Consolas" w:cs="Consolas"/>
                <w:bCs w:val="0"/>
                <w:color w:val="008080"/>
                <w:sz w:val="20"/>
                <w:szCs w:val="20"/>
              </w:rPr>
              <w:t>&gt;</w:t>
            </w:r>
          </w:p>
          <w:p w14:paraId="6A3F2012" w14:textId="1E85F1D1" w:rsidR="005D2503" w:rsidRPr="00FD5AAF" w:rsidRDefault="00D12BF1" w:rsidP="005D2503">
            <w:pPr>
              <w:autoSpaceDE w:val="0"/>
              <w:autoSpaceDN w:val="0"/>
              <w:adjustRightInd w:val="0"/>
              <w:ind w:firstLine="420"/>
              <w:jc w:val="left"/>
              <w:rPr>
                <w:rFonts w:ascii="Consolas" w:hAnsi="Consolas" w:cs="Consolas"/>
                <w:sz w:val="20"/>
                <w:szCs w:val="18"/>
              </w:rPr>
            </w:pPr>
            <w:r w:rsidRPr="00FD5AAF">
              <w:rPr>
                <w:rFonts w:ascii="Consolas" w:eastAsiaTheme="minorEastAsia" w:hAnsi="Consolas" w:cs="Consolas"/>
                <w:bCs w:val="0"/>
                <w:color w:val="000000"/>
                <w:szCs w:val="20"/>
              </w:rPr>
              <w:tab/>
            </w:r>
            <w:proofErr w:type="gramStart"/>
            <w:r w:rsidR="005D2503" w:rsidRPr="00FD5AAF">
              <w:rPr>
                <w:rFonts w:ascii="Consolas" w:hAnsi="Consolas" w:cs="Consolas"/>
                <w:color w:val="3F5FBF"/>
                <w:sz w:val="20"/>
                <w:szCs w:val="18"/>
              </w:rPr>
              <w:t>&lt;!--</w:t>
            </w:r>
            <w:proofErr w:type="gramEnd"/>
            <w:r w:rsidR="005D2503" w:rsidRPr="00FD5AAF">
              <w:rPr>
                <w:rFonts w:ascii="Consolas" w:hAnsi="Consolas" w:cs="Consolas"/>
                <w:color w:val="3F5FBF"/>
                <w:sz w:val="20"/>
                <w:szCs w:val="18"/>
              </w:rPr>
              <w:t xml:space="preserve"> </w:t>
            </w:r>
            <w:r w:rsidR="005D2503" w:rsidRPr="00FD5AAF">
              <w:rPr>
                <w:rFonts w:ascii="Consolas" w:hAnsi="Consolas" w:cs="Consolas"/>
                <w:color w:val="3F5FBF"/>
                <w:sz w:val="20"/>
                <w:szCs w:val="18"/>
              </w:rPr>
              <w:t>配置</w:t>
            </w:r>
            <w:proofErr w:type="spellStart"/>
            <w:r w:rsidR="006B02E0" w:rsidRPr="00FD5AAF">
              <w:rPr>
                <w:rFonts w:ascii="Consolas" w:hAnsi="Consolas" w:cs="Consolas" w:hint="eastAsia"/>
                <w:color w:val="3F5FBF"/>
                <w:sz w:val="20"/>
                <w:szCs w:val="18"/>
              </w:rPr>
              <w:t>daoimple</w:t>
            </w:r>
            <w:proofErr w:type="spellEnd"/>
          </w:p>
          <w:p w14:paraId="12BE524B" w14:textId="77777777" w:rsidR="005D2503" w:rsidRPr="00FD5AAF" w:rsidRDefault="005D2503" w:rsidP="005D2503">
            <w:pPr>
              <w:autoSpaceDE w:val="0"/>
              <w:autoSpaceDN w:val="0"/>
              <w:adjustRightInd w:val="0"/>
              <w:ind w:firstLine="400"/>
              <w:jc w:val="left"/>
              <w:rPr>
                <w:rFonts w:ascii="Consolas" w:hAnsi="Consolas" w:cs="Consolas"/>
                <w:sz w:val="20"/>
                <w:szCs w:val="18"/>
              </w:rPr>
            </w:pPr>
            <w:r w:rsidRPr="00FD5AAF">
              <w:rPr>
                <w:rFonts w:ascii="Consolas" w:hAnsi="Consolas" w:cs="Consolas"/>
                <w:color w:val="3F5FBF"/>
                <w:sz w:val="20"/>
                <w:szCs w:val="18"/>
              </w:rPr>
              <w:tab/>
            </w:r>
            <w:r w:rsidRPr="00FD5AAF">
              <w:rPr>
                <w:rFonts w:ascii="Consolas" w:hAnsi="Consolas" w:cs="Consolas"/>
                <w:color w:val="3F5FBF"/>
                <w:sz w:val="20"/>
                <w:szCs w:val="18"/>
              </w:rPr>
              <w:tab/>
              <w:t xml:space="preserve">&lt;bean&gt; </w:t>
            </w:r>
            <w:r w:rsidRPr="00FD5AAF">
              <w:rPr>
                <w:rFonts w:ascii="Consolas" w:hAnsi="Consolas" w:cs="Consolas"/>
                <w:color w:val="3F5FBF"/>
                <w:sz w:val="20"/>
                <w:szCs w:val="18"/>
              </w:rPr>
              <w:t>配置需要创建的对象</w:t>
            </w:r>
          </w:p>
          <w:p w14:paraId="2A67D579" w14:textId="77777777" w:rsidR="005D2503" w:rsidRPr="00FD5AAF" w:rsidRDefault="005D2503" w:rsidP="005D2503">
            <w:pPr>
              <w:autoSpaceDE w:val="0"/>
              <w:autoSpaceDN w:val="0"/>
              <w:adjustRightInd w:val="0"/>
              <w:ind w:firstLine="400"/>
              <w:jc w:val="left"/>
              <w:rPr>
                <w:rFonts w:ascii="Consolas" w:hAnsi="Consolas" w:cs="Consolas"/>
                <w:sz w:val="20"/>
                <w:szCs w:val="18"/>
              </w:rPr>
            </w:pPr>
            <w:r w:rsidRPr="00FD5AAF">
              <w:rPr>
                <w:rFonts w:ascii="Consolas" w:hAnsi="Consolas" w:cs="Consolas"/>
                <w:color w:val="3F5FBF"/>
                <w:sz w:val="20"/>
                <w:szCs w:val="18"/>
              </w:rPr>
              <w:tab/>
            </w:r>
            <w:r w:rsidRPr="00FD5AAF">
              <w:rPr>
                <w:rFonts w:ascii="Consolas" w:hAnsi="Consolas" w:cs="Consolas"/>
                <w:color w:val="3F5FBF"/>
                <w:sz w:val="20"/>
                <w:szCs w:val="18"/>
              </w:rPr>
              <w:tab/>
            </w:r>
            <w:r w:rsidRPr="00FD5AAF">
              <w:rPr>
                <w:rFonts w:ascii="Consolas" w:hAnsi="Consolas" w:cs="Consolas"/>
                <w:color w:val="3F5FBF"/>
                <w:sz w:val="20"/>
                <w:szCs w:val="18"/>
              </w:rPr>
              <w:tab/>
              <w:t xml:space="preserve">id </w:t>
            </w:r>
            <w:r w:rsidRPr="00FD5AAF">
              <w:rPr>
                <w:rFonts w:ascii="Consolas" w:hAnsi="Consolas" w:cs="Consolas"/>
                <w:color w:val="3F5FBF"/>
                <w:sz w:val="20"/>
                <w:szCs w:val="18"/>
              </w:rPr>
              <w:t>：用于之后从</w:t>
            </w:r>
            <w:r w:rsidRPr="00FD5AAF">
              <w:rPr>
                <w:rFonts w:ascii="Consolas" w:hAnsi="Consolas" w:cs="Consolas"/>
                <w:color w:val="3F5FBF"/>
                <w:sz w:val="20"/>
                <w:szCs w:val="18"/>
              </w:rPr>
              <w:t>spring</w:t>
            </w:r>
            <w:r w:rsidRPr="00FD5AAF">
              <w:rPr>
                <w:rFonts w:ascii="Consolas" w:hAnsi="Consolas" w:cs="Consolas"/>
                <w:color w:val="3F5FBF"/>
                <w:sz w:val="20"/>
                <w:szCs w:val="18"/>
              </w:rPr>
              <w:t>容器获得实例时使用的</w:t>
            </w:r>
          </w:p>
          <w:p w14:paraId="6C754EB5" w14:textId="77777777" w:rsidR="005D2503" w:rsidRPr="00FD5AAF" w:rsidRDefault="005D2503" w:rsidP="005D2503">
            <w:pPr>
              <w:autoSpaceDE w:val="0"/>
              <w:autoSpaceDN w:val="0"/>
              <w:adjustRightInd w:val="0"/>
              <w:ind w:firstLine="400"/>
              <w:jc w:val="left"/>
              <w:rPr>
                <w:rFonts w:ascii="Consolas" w:hAnsi="Consolas" w:cs="Consolas"/>
                <w:sz w:val="20"/>
                <w:szCs w:val="18"/>
              </w:rPr>
            </w:pPr>
            <w:r w:rsidRPr="00FD5AAF">
              <w:rPr>
                <w:rFonts w:ascii="Consolas" w:hAnsi="Consolas" w:cs="Consolas"/>
                <w:color w:val="3F5FBF"/>
                <w:sz w:val="20"/>
                <w:szCs w:val="18"/>
              </w:rPr>
              <w:tab/>
            </w:r>
            <w:r w:rsidRPr="00FD5AAF">
              <w:rPr>
                <w:rFonts w:ascii="Consolas" w:hAnsi="Consolas" w:cs="Consolas"/>
                <w:color w:val="3F5FBF"/>
                <w:sz w:val="20"/>
                <w:szCs w:val="18"/>
              </w:rPr>
              <w:tab/>
            </w:r>
            <w:r w:rsidRPr="00FD5AAF">
              <w:rPr>
                <w:rFonts w:ascii="Consolas" w:hAnsi="Consolas" w:cs="Consolas"/>
                <w:color w:val="3F5FBF"/>
                <w:sz w:val="20"/>
                <w:szCs w:val="18"/>
              </w:rPr>
              <w:tab/>
              <w:t xml:space="preserve">class </w:t>
            </w:r>
            <w:r w:rsidRPr="00FD5AAF">
              <w:rPr>
                <w:rFonts w:ascii="Consolas" w:hAnsi="Consolas" w:cs="Consolas"/>
                <w:color w:val="3F5FBF"/>
                <w:sz w:val="20"/>
                <w:szCs w:val="18"/>
              </w:rPr>
              <w:t>：需要创建实例的全限定类名</w:t>
            </w:r>
          </w:p>
          <w:p w14:paraId="6B1F66BE" w14:textId="11FBBA13" w:rsidR="00D12BF1" w:rsidRPr="00FD5AAF" w:rsidRDefault="005D2503" w:rsidP="005D2503">
            <w:pPr>
              <w:autoSpaceDE w:val="0"/>
              <w:autoSpaceDN w:val="0"/>
              <w:adjustRightInd w:val="0"/>
              <w:ind w:firstLine="400"/>
              <w:jc w:val="left"/>
              <w:rPr>
                <w:rFonts w:ascii="Consolas" w:hAnsi="Consolas" w:cs="Consolas"/>
                <w:sz w:val="20"/>
                <w:szCs w:val="18"/>
              </w:rPr>
            </w:pPr>
            <w:r w:rsidRPr="00FD5AAF">
              <w:rPr>
                <w:rFonts w:ascii="Consolas" w:hAnsi="Consolas" w:cs="Consolas"/>
                <w:color w:val="3F5FBF"/>
                <w:sz w:val="20"/>
                <w:szCs w:val="18"/>
              </w:rPr>
              <w:tab/>
              <w:t>--&gt;</w:t>
            </w:r>
          </w:p>
          <w:p w14:paraId="2EB5850E" w14:textId="77777777" w:rsidR="00D12BF1" w:rsidRDefault="00D12BF1" w:rsidP="00D12B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daoimpl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com.</w:t>
            </w:r>
            <w:proofErr w:type="gramStart"/>
            <w:r>
              <w:rPr>
                <w:rFonts w:ascii="Consolas" w:eastAsiaTheme="minorEastAsia" w:hAnsi="Consolas" w:cs="Consolas"/>
                <w:bCs w:val="0"/>
                <w:i/>
                <w:iCs/>
                <w:color w:val="2A00FF"/>
                <w:sz w:val="20"/>
                <w:szCs w:val="20"/>
              </w:rPr>
              <w:t>sx.daoImpl.UserDaoImpl</w:t>
            </w:r>
            <w:proofErr w:type="spellEnd"/>
            <w:proofErr w:type="gram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04BE31A5" w14:textId="77777777" w:rsidR="00D12BF1" w:rsidRDefault="00D12BF1" w:rsidP="00D12B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1E1B4DC1" w14:textId="0F834C54" w:rsidR="00D12BF1" w:rsidRDefault="00D12BF1" w:rsidP="00D12BF1">
            <w:pPr>
              <w:ind w:firstLineChars="0" w:firstLine="0"/>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beans</w:t>
            </w:r>
            <w:r>
              <w:rPr>
                <w:rFonts w:ascii="Consolas" w:eastAsiaTheme="minorEastAsia" w:hAnsi="Consolas" w:cs="Consolas"/>
                <w:bCs w:val="0"/>
                <w:color w:val="008080"/>
                <w:sz w:val="20"/>
                <w:szCs w:val="20"/>
              </w:rPr>
              <w:t>&gt;</w:t>
            </w:r>
          </w:p>
        </w:tc>
      </w:tr>
    </w:tbl>
    <w:p w14:paraId="6254D22C" w14:textId="77777777" w:rsidR="00D12BF1" w:rsidRPr="00D12BF1" w:rsidRDefault="00D12BF1" w:rsidP="00D12BF1">
      <w:pPr>
        <w:ind w:firstLine="420"/>
      </w:pPr>
    </w:p>
    <w:p w14:paraId="5921551E" w14:textId="30891729" w:rsidR="00CF549E" w:rsidRDefault="004B4E10" w:rsidP="00A5441B">
      <w:pPr>
        <w:pStyle w:val="3"/>
        <w:ind w:firstLine="420"/>
      </w:pPr>
      <w:r>
        <w:rPr>
          <w:rFonts w:hint="eastAsia"/>
        </w:rPr>
        <w:t>测试</w:t>
      </w:r>
    </w:p>
    <w:tbl>
      <w:tblPr>
        <w:tblStyle w:val="ab"/>
        <w:tblW w:w="0" w:type="auto"/>
        <w:tblLook w:val="04A0" w:firstRow="1" w:lastRow="0" w:firstColumn="1" w:lastColumn="0" w:noHBand="0" w:noVBand="1"/>
      </w:tblPr>
      <w:tblGrid>
        <w:gridCol w:w="8296"/>
      </w:tblGrid>
      <w:tr w:rsidR="004B4E10" w14:paraId="78BEF546" w14:textId="77777777" w:rsidTr="004B4E10">
        <w:tc>
          <w:tcPr>
            <w:tcW w:w="8296" w:type="dxa"/>
          </w:tcPr>
          <w:p w14:paraId="70B29309" w14:textId="51EBD6D6" w:rsidR="004B4E10" w:rsidRDefault="004B4E10" w:rsidP="004B4E10">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test1</w:t>
            </w:r>
            <w:proofErr w:type="spellEnd"/>
            <w:proofErr w:type="gramStart"/>
            <w:r>
              <w:rPr>
                <w:rFonts w:ascii="Consolas" w:eastAsiaTheme="minorEastAsia" w:hAnsi="Consolas" w:cs="Consolas"/>
                <w:bCs w:val="0"/>
                <w:color w:val="000000"/>
                <w:sz w:val="20"/>
                <w:szCs w:val="20"/>
              </w:rPr>
              <w:t>(){</w:t>
            </w:r>
            <w:proofErr w:type="gramEnd"/>
          </w:p>
          <w:p w14:paraId="5F9DB9C4" w14:textId="40AC0D2E" w:rsidR="00AB6AD9" w:rsidRDefault="00AB6AD9" w:rsidP="004B4E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Pr>
                <w:rFonts w:ascii="Consolas" w:eastAsiaTheme="minorEastAsia" w:hAnsi="Consolas" w:cs="Consolas"/>
                <w:bCs w:val="0"/>
                <w:sz w:val="20"/>
                <w:szCs w:val="20"/>
              </w:rPr>
              <w:t xml:space="preserve">       </w:t>
            </w:r>
            <w:r>
              <w:rPr>
                <w:rFonts w:ascii="Consolas" w:eastAsiaTheme="minorEastAsia" w:hAnsi="Consolas" w:cs="Consolas" w:hint="eastAsia"/>
                <w:bCs w:val="0"/>
                <w:sz w:val="20"/>
                <w:szCs w:val="20"/>
              </w:rPr>
              <w:t>/</w:t>
            </w:r>
            <w:r>
              <w:rPr>
                <w:rFonts w:ascii="Consolas" w:eastAsiaTheme="minorEastAsia" w:hAnsi="Consolas" w:cs="Consolas"/>
                <w:bCs w:val="0"/>
                <w:sz w:val="20"/>
                <w:szCs w:val="20"/>
              </w:rPr>
              <w:t>/1</w:t>
            </w:r>
            <w:r>
              <w:rPr>
                <w:rFonts w:ascii="Consolas" w:eastAsiaTheme="minorEastAsia" w:hAnsi="Consolas" w:cs="Consolas" w:hint="eastAsia"/>
                <w:bCs w:val="0"/>
                <w:sz w:val="20"/>
                <w:szCs w:val="20"/>
              </w:rPr>
              <w:t>、加载配置文件，并获得容器</w:t>
            </w:r>
            <w:r w:rsidR="004229B6">
              <w:rPr>
                <w:rFonts w:ascii="Consolas" w:eastAsiaTheme="minorEastAsia" w:hAnsi="Consolas" w:cs="Consolas" w:hint="eastAsia"/>
                <w:bCs w:val="0"/>
                <w:sz w:val="20"/>
                <w:szCs w:val="20"/>
              </w:rPr>
              <w:t>。</w:t>
            </w:r>
          </w:p>
          <w:p w14:paraId="0DF1CE9B" w14:textId="4D5C78D6" w:rsidR="004B4E10" w:rsidRDefault="004B4E10" w:rsidP="004B4E10">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ApplicationContext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highlight w:val="yellow"/>
                <w:u w:val="single"/>
              </w:rPr>
              <w:t>applicationContext</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ClassPathXmlApplicationContext(</w:t>
            </w:r>
            <w:r>
              <w:rPr>
                <w:rFonts w:ascii="Consolas" w:eastAsiaTheme="minorEastAsia" w:hAnsi="Consolas" w:cs="Consolas"/>
                <w:bCs w:val="0"/>
                <w:color w:val="2A00FF"/>
                <w:sz w:val="20"/>
                <w:szCs w:val="20"/>
              </w:rPr>
              <w:t>"</w:t>
            </w:r>
            <w:proofErr w:type="gramStart"/>
            <w:r>
              <w:rPr>
                <w:rFonts w:ascii="Consolas" w:eastAsiaTheme="minorEastAsia" w:hAnsi="Consolas" w:cs="Consolas"/>
                <w:bCs w:val="0"/>
                <w:color w:val="2A00FF"/>
                <w:sz w:val="20"/>
                <w:szCs w:val="20"/>
              </w:rPr>
              <w:t>classpath:applicationContext.xml</w:t>
            </w:r>
            <w:proofErr w:type="gram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6F948394" w14:textId="405123D0" w:rsidR="00E52E40" w:rsidRDefault="00E52E40" w:rsidP="004B4E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Pr>
                <w:rFonts w:ascii="Consolas" w:eastAsiaTheme="minorEastAsia" w:hAnsi="Consolas" w:cs="Consolas"/>
                <w:bCs w:val="0"/>
                <w:sz w:val="20"/>
                <w:szCs w:val="20"/>
              </w:rPr>
              <w:t xml:space="preserve">     </w:t>
            </w:r>
            <w:r w:rsidRPr="00A76F82">
              <w:rPr>
                <w:rFonts w:ascii="Consolas" w:eastAsiaTheme="minorEastAsia" w:hAnsi="Consolas" w:cs="Consolas"/>
                <w:bCs w:val="0"/>
                <w:szCs w:val="20"/>
              </w:rPr>
              <w:t xml:space="preserve">  </w:t>
            </w:r>
            <w:r w:rsidRPr="00A76F82">
              <w:rPr>
                <w:rFonts w:ascii="Consolas" w:eastAsiaTheme="minorEastAsia" w:hAnsi="Consolas" w:cs="Consolas" w:hint="eastAsia"/>
                <w:bCs w:val="0"/>
                <w:szCs w:val="20"/>
              </w:rPr>
              <w:t>/</w:t>
            </w:r>
            <w:r w:rsidRPr="00A76F82">
              <w:rPr>
                <w:rFonts w:ascii="Consolas" w:eastAsiaTheme="minorEastAsia" w:hAnsi="Consolas" w:cs="Consolas"/>
                <w:bCs w:val="0"/>
                <w:szCs w:val="20"/>
              </w:rPr>
              <w:t>/</w:t>
            </w:r>
            <w:r w:rsidRPr="00A76F82">
              <w:rPr>
                <w:rFonts w:ascii="Consolas" w:hAnsi="Consolas" w:cs="Consolas"/>
                <w:color w:val="3F7F5F"/>
                <w:sz w:val="20"/>
                <w:szCs w:val="18"/>
              </w:rPr>
              <w:t>2</w:t>
            </w:r>
            <w:r w:rsidRPr="00A76F82">
              <w:rPr>
                <w:rFonts w:ascii="Consolas" w:hAnsi="Consolas" w:cs="Consolas"/>
                <w:color w:val="3F7F5F"/>
                <w:sz w:val="20"/>
                <w:szCs w:val="18"/>
              </w:rPr>
              <w:t>获得内容</w:t>
            </w:r>
            <w:r w:rsidRPr="00A76F82">
              <w:rPr>
                <w:rFonts w:ascii="Consolas" w:hAnsi="Consolas" w:cs="Consolas"/>
                <w:color w:val="3F7F5F"/>
                <w:sz w:val="20"/>
                <w:szCs w:val="18"/>
              </w:rPr>
              <w:t xml:space="preserve"> --</w:t>
            </w:r>
            <w:r w:rsidRPr="00A76F82">
              <w:rPr>
                <w:rFonts w:ascii="Consolas" w:hAnsi="Consolas" w:cs="Consolas"/>
                <w:color w:val="3F7F5F"/>
                <w:sz w:val="20"/>
                <w:szCs w:val="18"/>
              </w:rPr>
              <w:t>不需要自己</w:t>
            </w:r>
            <w:r w:rsidRPr="00A76F82">
              <w:rPr>
                <w:rFonts w:ascii="Consolas" w:hAnsi="Consolas" w:cs="Consolas"/>
                <w:color w:val="3F7F5F"/>
                <w:sz w:val="20"/>
                <w:szCs w:val="18"/>
              </w:rPr>
              <w:t>new</w:t>
            </w:r>
            <w:r w:rsidRPr="00A76F82">
              <w:rPr>
                <w:rFonts w:ascii="Consolas" w:hAnsi="Consolas" w:cs="Consolas"/>
                <w:color w:val="3F7F5F"/>
                <w:sz w:val="20"/>
                <w:szCs w:val="18"/>
              </w:rPr>
              <w:t>，</w:t>
            </w:r>
            <w:r w:rsidR="00A76F82">
              <w:rPr>
                <w:rFonts w:ascii="Consolas" w:hAnsi="Consolas" w:cs="Consolas" w:hint="eastAsia"/>
                <w:color w:val="3F7F5F"/>
                <w:sz w:val="20"/>
                <w:szCs w:val="18"/>
              </w:rPr>
              <w:t>通过配置文件中</w:t>
            </w:r>
            <w:r w:rsidR="00A76F82">
              <w:rPr>
                <w:rFonts w:ascii="Consolas" w:hAnsi="Consolas" w:cs="Consolas" w:hint="eastAsia"/>
                <w:color w:val="3F7F5F"/>
                <w:sz w:val="20"/>
                <w:szCs w:val="18"/>
              </w:rPr>
              <w:t>bean</w:t>
            </w:r>
            <w:r w:rsidR="00A76F82">
              <w:rPr>
                <w:rFonts w:ascii="Consolas" w:hAnsi="Consolas" w:cs="Consolas" w:hint="eastAsia"/>
                <w:color w:val="3F7F5F"/>
                <w:sz w:val="20"/>
                <w:szCs w:val="18"/>
              </w:rPr>
              <w:t>的</w:t>
            </w:r>
            <w:r w:rsidR="00A76F82">
              <w:rPr>
                <w:rFonts w:ascii="Consolas" w:hAnsi="Consolas" w:cs="Consolas" w:hint="eastAsia"/>
                <w:color w:val="3F7F5F"/>
                <w:sz w:val="20"/>
                <w:szCs w:val="18"/>
              </w:rPr>
              <w:t>id</w:t>
            </w:r>
            <w:r w:rsidR="00A76F82">
              <w:rPr>
                <w:rFonts w:ascii="Consolas" w:hAnsi="Consolas" w:cs="Consolas" w:hint="eastAsia"/>
                <w:color w:val="3F7F5F"/>
                <w:sz w:val="20"/>
                <w:szCs w:val="18"/>
              </w:rPr>
              <w:t>获取创建的</w:t>
            </w:r>
            <w:proofErr w:type="spellStart"/>
            <w:r w:rsidR="00A76F82">
              <w:rPr>
                <w:rFonts w:ascii="Consolas" w:hAnsi="Consolas" w:cs="Consolas" w:hint="eastAsia"/>
                <w:color w:val="3F7F5F"/>
                <w:sz w:val="20"/>
                <w:szCs w:val="18"/>
              </w:rPr>
              <w:t>userdaoimpl</w:t>
            </w:r>
            <w:proofErr w:type="spellEnd"/>
            <w:r w:rsidR="00A76F82">
              <w:rPr>
                <w:rFonts w:ascii="Consolas" w:hAnsi="Consolas" w:cs="Consolas" w:hint="eastAsia"/>
                <w:color w:val="3F7F5F"/>
                <w:sz w:val="20"/>
                <w:szCs w:val="18"/>
              </w:rPr>
              <w:t>对象。</w:t>
            </w:r>
            <w:r w:rsidR="00A76F82">
              <w:rPr>
                <w:rFonts w:ascii="Consolas" w:eastAsiaTheme="minorEastAsia" w:hAnsi="Consolas" w:cs="Consolas" w:hint="eastAsia"/>
                <w:bCs w:val="0"/>
                <w:sz w:val="20"/>
                <w:szCs w:val="20"/>
              </w:rPr>
              <w:t xml:space="preserve"> </w:t>
            </w:r>
          </w:p>
          <w:p w14:paraId="108FD77E" w14:textId="77777777" w:rsidR="004B4E10" w:rsidRDefault="004B4E10" w:rsidP="004B4E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UserDaoImpl</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udi</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UserDaoImpl</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highlight w:val="lightGray"/>
              </w:rPr>
              <w:t>applicationContext</w:t>
            </w:r>
            <w:r>
              <w:rPr>
                <w:rFonts w:ascii="Consolas" w:eastAsiaTheme="minorEastAsia" w:hAnsi="Consolas" w:cs="Consolas"/>
                <w:bCs w:val="0"/>
                <w:color w:val="000000"/>
                <w:sz w:val="20"/>
                <w:szCs w:val="20"/>
              </w:rPr>
              <w:t>.getBean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daoimpl</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94AC5AD" w14:textId="77777777" w:rsidR="004B4E10" w:rsidRDefault="004B4E10" w:rsidP="004B4E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udi.getUserName</w:t>
            </w:r>
            <w:proofErr w:type="spellEnd"/>
            <w:proofErr w:type="gramEnd"/>
            <w:r>
              <w:rPr>
                <w:rFonts w:ascii="Consolas" w:eastAsiaTheme="minorEastAsia" w:hAnsi="Consolas" w:cs="Consolas"/>
                <w:bCs w:val="0"/>
                <w:color w:val="000000"/>
                <w:sz w:val="20"/>
                <w:szCs w:val="20"/>
              </w:rPr>
              <w:t>();</w:t>
            </w:r>
          </w:p>
          <w:p w14:paraId="07984C97" w14:textId="448E73EF" w:rsidR="004B4E10" w:rsidRDefault="004B4E10" w:rsidP="004B4E10">
            <w:pPr>
              <w:ind w:firstLineChars="0" w:firstLine="0"/>
            </w:pPr>
            <w:r>
              <w:rPr>
                <w:rFonts w:ascii="Consolas" w:eastAsiaTheme="minorEastAsia" w:hAnsi="Consolas" w:cs="Consolas"/>
                <w:bCs w:val="0"/>
                <w:color w:val="000000"/>
                <w:sz w:val="20"/>
                <w:szCs w:val="20"/>
              </w:rPr>
              <w:tab/>
              <w:t>}</w:t>
            </w:r>
          </w:p>
        </w:tc>
      </w:tr>
    </w:tbl>
    <w:p w14:paraId="164A3B2A" w14:textId="77777777" w:rsidR="004B4E10" w:rsidRPr="004B4E10" w:rsidRDefault="004B4E10" w:rsidP="004B4E10">
      <w:pPr>
        <w:ind w:firstLine="420"/>
      </w:pPr>
    </w:p>
    <w:p w14:paraId="2985D9AC" w14:textId="604716C9" w:rsidR="00372319" w:rsidRDefault="00320329" w:rsidP="00320329">
      <w:pPr>
        <w:pStyle w:val="20"/>
      </w:pPr>
      <w:r>
        <w:rPr>
          <w:rFonts w:hint="eastAsia"/>
        </w:rPr>
        <w:t>入门案例</w:t>
      </w:r>
      <w:r>
        <w:t>DI</w:t>
      </w:r>
      <w:r w:rsidR="00F76FCE">
        <w:rPr>
          <w:rFonts w:hint="eastAsia"/>
        </w:rPr>
        <w:t>（</w:t>
      </w:r>
      <w:r w:rsidR="00F76FCE" w:rsidRPr="00C55BE9">
        <w:t>Dependency Injection</w:t>
      </w:r>
      <w:r w:rsidR="00F76FCE">
        <w:rPr>
          <w:rFonts w:hint="eastAsia"/>
        </w:rPr>
        <w:t>）</w:t>
      </w:r>
    </w:p>
    <w:p w14:paraId="149CD7BF" w14:textId="77777777" w:rsidR="00520B0F" w:rsidRDefault="00520B0F" w:rsidP="00520B0F">
      <w:pPr>
        <w:ind w:firstLine="420"/>
      </w:pPr>
      <w:r>
        <w:rPr>
          <w:rFonts w:hint="eastAsia"/>
        </w:rPr>
        <w:t>依赖注入（</w:t>
      </w:r>
      <w:r>
        <w:t>Dependency Injection</w:t>
      </w:r>
      <w:r>
        <w:t>，简称</w:t>
      </w:r>
      <w:r>
        <w:t>DI</w:t>
      </w:r>
      <w:r>
        <w:t>）：在程序运行过程中，客户类不直接实例化具体服务类实例，而是客户类的运行上下文环境或专门组件负责实例化服务类，然后将其注入到客户类中，保证客户类的正常运行。</w:t>
      </w:r>
    </w:p>
    <w:p w14:paraId="600D7F8B" w14:textId="77777777" w:rsidR="00520B0F" w:rsidRDefault="00520B0F" w:rsidP="00520B0F">
      <w:pPr>
        <w:ind w:firstLine="420"/>
      </w:pPr>
      <w:r>
        <w:rPr>
          <w:rFonts w:hint="eastAsia"/>
        </w:rPr>
        <w:t>在这里指的是</w:t>
      </w:r>
      <w:r>
        <w:t xml:space="preserve"> </w:t>
      </w:r>
      <w:r>
        <w:t>要创建的对象中的成员变量由</w:t>
      </w:r>
      <w:r>
        <w:t xml:space="preserve"> Spring </w:t>
      </w:r>
      <w:r>
        <w:t>进行</w:t>
      </w:r>
      <w:r>
        <w:t xml:space="preserve"> set</w:t>
      </w:r>
      <w:r>
        <w:t>。</w:t>
      </w:r>
    </w:p>
    <w:p w14:paraId="09D8F1AA" w14:textId="625BDA99" w:rsidR="006D1731" w:rsidRDefault="00C545EB" w:rsidP="00A5441B">
      <w:pPr>
        <w:pStyle w:val="3"/>
        <w:ind w:firstLine="420"/>
      </w:pPr>
      <w:r w:rsidRPr="00C545EB">
        <w:t>applicationContext.xml</w:t>
      </w:r>
    </w:p>
    <w:tbl>
      <w:tblPr>
        <w:tblStyle w:val="ab"/>
        <w:tblW w:w="0" w:type="auto"/>
        <w:tblLook w:val="04A0" w:firstRow="1" w:lastRow="0" w:firstColumn="1" w:lastColumn="0" w:noHBand="0" w:noVBand="1"/>
      </w:tblPr>
      <w:tblGrid>
        <w:gridCol w:w="8296"/>
      </w:tblGrid>
      <w:tr w:rsidR="00C545EB" w14:paraId="1E444FC1" w14:textId="77777777" w:rsidTr="00954C12">
        <w:tc>
          <w:tcPr>
            <w:tcW w:w="8296" w:type="dxa"/>
          </w:tcPr>
          <w:p w14:paraId="0B31ABE0" w14:textId="77777777" w:rsidR="00C545EB" w:rsidRDefault="00C545EB" w:rsidP="00C545EB">
            <w:pPr>
              <w:ind w:firstLineChars="0" w:firstLine="0"/>
            </w:pPr>
            <w:r>
              <w:t>&lt;?xml version="1.0" encoding="UTF-8"?&gt;</w:t>
            </w:r>
          </w:p>
          <w:p w14:paraId="0B9B5B16" w14:textId="77777777" w:rsidR="00C545EB" w:rsidRDefault="00C545EB" w:rsidP="00C545EB">
            <w:pPr>
              <w:ind w:firstLineChars="0" w:firstLine="0"/>
            </w:pPr>
            <w:r>
              <w:t xml:space="preserve">&lt;beans </w:t>
            </w:r>
            <w:proofErr w:type="spellStart"/>
            <w:r>
              <w:t>xmlns</w:t>
            </w:r>
            <w:proofErr w:type="spellEnd"/>
            <w:r>
              <w:t>="http://www.springframework.org/schema/beans"</w:t>
            </w:r>
          </w:p>
          <w:p w14:paraId="620222FF" w14:textId="77777777" w:rsidR="00C545EB" w:rsidRDefault="00C545EB" w:rsidP="00C545EB">
            <w:pPr>
              <w:ind w:firstLineChars="0" w:firstLine="0"/>
            </w:pPr>
            <w:r>
              <w:t xml:space="preserve">       </w:t>
            </w:r>
            <w:proofErr w:type="spellStart"/>
            <w:proofErr w:type="gramStart"/>
            <w:r>
              <w:t>xmlns:xsi</w:t>
            </w:r>
            <w:proofErr w:type="spellEnd"/>
            <w:proofErr w:type="gramEnd"/>
            <w:r>
              <w:t>="http://www.w3.org/2001/XMLSchema-instance"</w:t>
            </w:r>
          </w:p>
          <w:p w14:paraId="07057FD6" w14:textId="77777777" w:rsidR="00C545EB" w:rsidRDefault="00C545EB" w:rsidP="00C545EB">
            <w:pPr>
              <w:ind w:firstLineChars="0" w:firstLine="0"/>
            </w:pPr>
            <w:r>
              <w:t xml:space="preserve">       </w:t>
            </w:r>
            <w:proofErr w:type="spellStart"/>
            <w:proofErr w:type="gramStart"/>
            <w:r>
              <w:t>xsi:schemaLocation</w:t>
            </w:r>
            <w:proofErr w:type="spellEnd"/>
            <w:proofErr w:type="gramEnd"/>
            <w:r>
              <w:t>="</w:t>
            </w:r>
          </w:p>
          <w:p w14:paraId="7905D722" w14:textId="77777777" w:rsidR="00C545EB" w:rsidRDefault="00C545EB" w:rsidP="00C545EB">
            <w:pPr>
              <w:ind w:firstLineChars="0" w:firstLine="0"/>
            </w:pPr>
            <w:r>
              <w:t xml:space="preserve">        http://www.springframework.org/schema/beans http://www.springframework.org/schema/beans/spring-beans.xsd"&gt;</w:t>
            </w:r>
          </w:p>
          <w:p w14:paraId="701B1B80" w14:textId="77777777" w:rsidR="00C545EB" w:rsidRDefault="00C545EB" w:rsidP="00C545EB">
            <w:pPr>
              <w:ind w:firstLineChars="0" w:firstLine="0"/>
            </w:pPr>
          </w:p>
          <w:p w14:paraId="5AFAE9EC" w14:textId="7B3428A9" w:rsidR="00C545EB" w:rsidRDefault="00C545EB" w:rsidP="00C545EB">
            <w:pPr>
              <w:ind w:firstLineChars="0" w:firstLine="0"/>
            </w:pPr>
            <w:r>
              <w:t xml:space="preserve"> &lt;beanid="UserService"class="</w:t>
            </w:r>
            <w:proofErr w:type="gramStart"/>
            <w:r>
              <w:t>com.ittianyu</w:t>
            </w:r>
            <w:proofErr w:type="gramEnd"/>
            <w:r>
              <w:t>.spring.a_base.z_common.service.impl.UserServiceImpl"&gt;</w:t>
            </w:r>
          </w:p>
          <w:p w14:paraId="66ECD647" w14:textId="7654038A" w:rsidR="00C545EB" w:rsidRDefault="00C545EB" w:rsidP="00C545EB">
            <w:pPr>
              <w:ind w:firstLineChars="0" w:firstLine="0"/>
            </w:pPr>
            <w:r>
              <w:t xml:space="preserve">    </w:t>
            </w:r>
            <w:proofErr w:type="gramStart"/>
            <w:r w:rsidRPr="00B72DE6">
              <w:rPr>
                <w:color w:val="FF0000"/>
              </w:rPr>
              <w:t>&lt;!--</w:t>
            </w:r>
            <w:proofErr w:type="gramEnd"/>
            <w:r w:rsidRPr="00B72DE6">
              <w:rPr>
                <w:color w:val="FF0000"/>
              </w:rPr>
              <w:t xml:space="preserve"> </w:t>
            </w:r>
            <w:r w:rsidRPr="00B72DE6">
              <w:rPr>
                <w:color w:val="FF0000"/>
              </w:rPr>
              <w:t>依赖注入</w:t>
            </w:r>
            <w:r w:rsidRPr="00B72DE6">
              <w:rPr>
                <w:color w:val="FF0000"/>
              </w:rPr>
              <w:t xml:space="preserve"> DI</w:t>
            </w:r>
            <w:r w:rsidRPr="00B72DE6">
              <w:rPr>
                <w:color w:val="FF0000"/>
              </w:rPr>
              <w:t>：在创建</w:t>
            </w:r>
            <w:r w:rsidRPr="00B72DE6">
              <w:rPr>
                <w:color w:val="FF0000"/>
              </w:rPr>
              <w:t xml:space="preserve"> service </w:t>
            </w:r>
            <w:r w:rsidRPr="00B72DE6">
              <w:rPr>
                <w:color w:val="FF0000"/>
              </w:rPr>
              <w:t>时，需要设置</w:t>
            </w:r>
            <w:r w:rsidRPr="00B72DE6">
              <w:rPr>
                <w:color w:val="FF0000"/>
              </w:rPr>
              <w:t xml:space="preserve"> service </w:t>
            </w:r>
            <w:r w:rsidRPr="00B72DE6">
              <w:rPr>
                <w:color w:val="FF0000"/>
              </w:rPr>
              <w:t>所依赖的</w:t>
            </w:r>
            <w:r w:rsidRPr="00B72DE6">
              <w:rPr>
                <w:color w:val="FF0000"/>
              </w:rPr>
              <w:t xml:space="preserve"> </w:t>
            </w:r>
            <w:proofErr w:type="spellStart"/>
            <w:r w:rsidRPr="00B72DE6">
              <w:rPr>
                <w:color w:val="FF0000"/>
              </w:rPr>
              <w:t>dao</w:t>
            </w:r>
            <w:proofErr w:type="spellEnd"/>
            <w:r w:rsidRPr="00B72DE6">
              <w:rPr>
                <w:color w:val="FF0000"/>
              </w:rPr>
              <w:t xml:space="preserve"> </w:t>
            </w:r>
            <w:r w:rsidRPr="00B72DE6">
              <w:rPr>
                <w:color w:val="FF0000"/>
              </w:rPr>
              <w:t>实现</w:t>
            </w:r>
            <w:r w:rsidRPr="00B72DE6">
              <w:rPr>
                <w:color w:val="FF0000"/>
              </w:rPr>
              <w:t xml:space="preserve"> --&gt;</w:t>
            </w:r>
          </w:p>
          <w:p w14:paraId="26E54FF0" w14:textId="77777777" w:rsidR="00C545EB" w:rsidRDefault="00C545EB" w:rsidP="00C545EB">
            <w:pPr>
              <w:ind w:firstLineChars="0" w:firstLine="0"/>
            </w:pPr>
            <w:r>
              <w:t xml:space="preserve">        &lt;property name="</w:t>
            </w:r>
            <w:proofErr w:type="spellStart"/>
            <w:r>
              <w:t>userDao</w:t>
            </w:r>
            <w:proofErr w:type="spellEnd"/>
            <w:r>
              <w:t>" ref="</w:t>
            </w:r>
            <w:proofErr w:type="spellStart"/>
            <w:r>
              <w:t>UserDao</w:t>
            </w:r>
            <w:proofErr w:type="spellEnd"/>
            <w:r>
              <w:t>"/&gt;</w:t>
            </w:r>
          </w:p>
          <w:p w14:paraId="4638847A" w14:textId="77777777" w:rsidR="00C545EB" w:rsidRDefault="00C545EB" w:rsidP="00C545EB">
            <w:pPr>
              <w:ind w:firstLineChars="0" w:firstLine="0"/>
            </w:pPr>
            <w:r>
              <w:t xml:space="preserve">    &lt;/bean&gt;</w:t>
            </w:r>
          </w:p>
          <w:p w14:paraId="013F1171" w14:textId="77777777" w:rsidR="00C545EB" w:rsidRDefault="00C545EB" w:rsidP="00C545EB">
            <w:pPr>
              <w:ind w:firstLineChars="0" w:firstLine="0"/>
            </w:pPr>
            <w:r>
              <w:t xml:space="preserve">    &lt;bean id="</w:t>
            </w:r>
            <w:proofErr w:type="spellStart"/>
            <w:r>
              <w:t>UserDao</w:t>
            </w:r>
            <w:proofErr w:type="spellEnd"/>
            <w:r>
              <w:t>" class="</w:t>
            </w:r>
            <w:proofErr w:type="gramStart"/>
            <w:r>
              <w:t>com.ittianyu.spring.a_base.z_common.dao.impl</w:t>
            </w:r>
            <w:proofErr w:type="gramEnd"/>
            <w:r>
              <w:t>.UserDaoImpl"/&gt;</w:t>
            </w:r>
          </w:p>
          <w:p w14:paraId="6B8CDCB6" w14:textId="77777777" w:rsidR="00C545EB" w:rsidRDefault="00C545EB" w:rsidP="00C545EB">
            <w:pPr>
              <w:ind w:firstLineChars="0" w:firstLine="0"/>
            </w:pPr>
          </w:p>
          <w:p w14:paraId="15FC28F5" w14:textId="77777777" w:rsidR="00C545EB" w:rsidRDefault="00C545EB" w:rsidP="00C545EB">
            <w:pPr>
              <w:ind w:firstLineChars="0" w:firstLine="0"/>
            </w:pPr>
            <w:r>
              <w:t>&lt;/beans&gt;</w:t>
            </w:r>
          </w:p>
          <w:p w14:paraId="4C456BC5" w14:textId="51807484" w:rsidR="00C545EB" w:rsidRDefault="00C545EB" w:rsidP="00C545EB">
            <w:pPr>
              <w:ind w:firstLineChars="0" w:firstLine="0"/>
            </w:pPr>
          </w:p>
        </w:tc>
      </w:tr>
    </w:tbl>
    <w:p w14:paraId="78DE0EFF" w14:textId="290293CA" w:rsidR="00C545EB" w:rsidRDefault="005868E5" w:rsidP="00A5441B">
      <w:pPr>
        <w:pStyle w:val="3"/>
        <w:ind w:firstLine="420"/>
      </w:pPr>
      <w:r>
        <w:rPr>
          <w:rFonts w:hint="eastAsia"/>
        </w:rPr>
        <w:t>test</w:t>
      </w:r>
    </w:p>
    <w:tbl>
      <w:tblPr>
        <w:tblStyle w:val="ab"/>
        <w:tblW w:w="0" w:type="auto"/>
        <w:tblLook w:val="04A0" w:firstRow="1" w:lastRow="0" w:firstColumn="1" w:lastColumn="0" w:noHBand="0" w:noVBand="1"/>
      </w:tblPr>
      <w:tblGrid>
        <w:gridCol w:w="8296"/>
      </w:tblGrid>
      <w:tr w:rsidR="005868E5" w14:paraId="4E228A25" w14:textId="77777777" w:rsidTr="005868E5">
        <w:tc>
          <w:tcPr>
            <w:tcW w:w="8296" w:type="dxa"/>
          </w:tcPr>
          <w:p w14:paraId="441C136B" w14:textId="5AF089D0" w:rsidR="005868E5" w:rsidRDefault="005868E5" w:rsidP="005868E5">
            <w:pPr>
              <w:ind w:firstLineChars="0" w:firstLine="0"/>
            </w:pPr>
            <w:r>
              <w:t xml:space="preserve">public class </w:t>
            </w:r>
            <w:proofErr w:type="spellStart"/>
            <w:r>
              <w:t>TestClass</w:t>
            </w:r>
            <w:proofErr w:type="spellEnd"/>
            <w:r>
              <w:t xml:space="preserve"> {</w:t>
            </w:r>
          </w:p>
          <w:p w14:paraId="0421CDD6" w14:textId="77777777" w:rsidR="005868E5" w:rsidRDefault="005868E5" w:rsidP="005868E5">
            <w:pPr>
              <w:ind w:firstLineChars="0" w:firstLine="0"/>
            </w:pPr>
            <w:r>
              <w:t xml:space="preserve">    @Test</w:t>
            </w:r>
          </w:p>
          <w:p w14:paraId="1FE235AE" w14:textId="77777777" w:rsidR="005868E5" w:rsidRDefault="005868E5" w:rsidP="005868E5">
            <w:pPr>
              <w:ind w:firstLineChars="0" w:firstLine="0"/>
            </w:pPr>
            <w:r>
              <w:t xml:space="preserve">    public void </w:t>
            </w:r>
            <w:proofErr w:type="spellStart"/>
            <w:proofErr w:type="gramStart"/>
            <w:r>
              <w:t>helloDI</w:t>
            </w:r>
            <w:proofErr w:type="spellEnd"/>
            <w:r>
              <w:t>(</w:t>
            </w:r>
            <w:proofErr w:type="gramEnd"/>
            <w:r>
              <w:t>) {</w:t>
            </w:r>
          </w:p>
          <w:p w14:paraId="44320AC2" w14:textId="77777777" w:rsidR="005868E5" w:rsidRDefault="005868E5" w:rsidP="005868E5">
            <w:pPr>
              <w:ind w:firstLineChars="0" w:firstLine="0"/>
            </w:pPr>
            <w:r>
              <w:t xml:space="preserve">        String </w:t>
            </w:r>
            <w:proofErr w:type="spellStart"/>
            <w:r>
              <w:t>xmlPath</w:t>
            </w:r>
            <w:proofErr w:type="spellEnd"/>
            <w:r>
              <w:t xml:space="preserve"> = "com/</w:t>
            </w:r>
            <w:proofErr w:type="spellStart"/>
            <w:r>
              <w:t>ittianyu</w:t>
            </w:r>
            <w:proofErr w:type="spellEnd"/>
            <w:r>
              <w:t>/spring/</w:t>
            </w:r>
            <w:proofErr w:type="spellStart"/>
            <w:r>
              <w:t>b_di</w:t>
            </w:r>
            <w:proofErr w:type="spellEnd"/>
            <w:r>
              <w:t>/applicationContext.xml";</w:t>
            </w:r>
          </w:p>
          <w:p w14:paraId="4ED3974E" w14:textId="77777777" w:rsidR="005868E5" w:rsidRDefault="005868E5" w:rsidP="005868E5">
            <w:pPr>
              <w:ind w:firstLineChars="0" w:firstLine="0"/>
            </w:pPr>
            <w:r>
              <w:t xml:space="preserve">        </w:t>
            </w:r>
            <w:proofErr w:type="spellStart"/>
            <w:r>
              <w:t>ApplicationContext</w:t>
            </w:r>
            <w:proofErr w:type="spellEnd"/>
            <w:r>
              <w:t xml:space="preserve"> </w:t>
            </w:r>
            <w:proofErr w:type="spellStart"/>
            <w:r>
              <w:t>applicationContext</w:t>
            </w:r>
            <w:proofErr w:type="spellEnd"/>
            <w:r>
              <w:t xml:space="preserve"> = new </w:t>
            </w:r>
            <w:proofErr w:type="spellStart"/>
            <w:r>
              <w:t>ClassPathXmlApplicationContext</w:t>
            </w:r>
            <w:proofErr w:type="spellEnd"/>
            <w:r>
              <w:t>(</w:t>
            </w:r>
            <w:proofErr w:type="spellStart"/>
            <w:r>
              <w:t>xmlPath</w:t>
            </w:r>
            <w:proofErr w:type="spellEnd"/>
            <w:r>
              <w:t>);</w:t>
            </w:r>
          </w:p>
          <w:p w14:paraId="26607B95" w14:textId="77777777" w:rsidR="005868E5" w:rsidRDefault="005868E5" w:rsidP="005868E5">
            <w:pPr>
              <w:ind w:firstLineChars="0" w:firstLine="0"/>
            </w:pPr>
          </w:p>
          <w:p w14:paraId="5E71BA59" w14:textId="77777777" w:rsidR="005868E5" w:rsidRDefault="005868E5" w:rsidP="005868E5">
            <w:pPr>
              <w:ind w:firstLineChars="0" w:firstLine="0"/>
            </w:pPr>
            <w:r>
              <w:t xml:space="preserve">        // </w:t>
            </w:r>
            <w:r>
              <w:t>通过</w:t>
            </w:r>
            <w:r>
              <w:t xml:space="preserve"> spring </w:t>
            </w:r>
            <w:r>
              <w:t>创建</w:t>
            </w:r>
            <w:r>
              <w:t xml:space="preserve"> service</w:t>
            </w:r>
          </w:p>
          <w:p w14:paraId="4C06E384" w14:textId="55EF87AC" w:rsidR="005868E5" w:rsidRDefault="005868E5" w:rsidP="005868E5">
            <w:pPr>
              <w:ind w:firstLineChars="0" w:firstLine="0"/>
            </w:pPr>
            <w:r>
              <w:t xml:space="preserve">      </w:t>
            </w:r>
            <w:proofErr w:type="spellStart"/>
            <w:r>
              <w:t>UserService</w:t>
            </w:r>
            <w:proofErr w:type="spellEnd"/>
            <w:r>
              <w:t xml:space="preserve"> </w:t>
            </w:r>
            <w:proofErr w:type="spellStart"/>
            <w:r>
              <w:t>userService</w:t>
            </w:r>
            <w:proofErr w:type="spellEnd"/>
            <w:r>
              <w:t xml:space="preserve"> = (</w:t>
            </w:r>
            <w:proofErr w:type="spellStart"/>
            <w:r>
              <w:t>UserService</w:t>
            </w:r>
            <w:proofErr w:type="spellEnd"/>
            <w:r>
              <w:t xml:space="preserve">) </w:t>
            </w:r>
            <w:proofErr w:type="spellStart"/>
            <w:r>
              <w:t>applicationContext.getBean</w:t>
            </w:r>
            <w:proofErr w:type="spellEnd"/>
            <w:r>
              <w:t>("</w:t>
            </w:r>
            <w:proofErr w:type="spellStart"/>
            <w:r>
              <w:t>UserService</w:t>
            </w:r>
            <w:proofErr w:type="spellEnd"/>
            <w:r>
              <w:t>");</w:t>
            </w:r>
          </w:p>
          <w:p w14:paraId="3F530A1B" w14:textId="0F7C3EE0" w:rsidR="005868E5" w:rsidRDefault="005868E5" w:rsidP="005868E5">
            <w:pPr>
              <w:ind w:firstLineChars="0" w:firstLine="0"/>
            </w:pPr>
            <w:r>
              <w:t xml:space="preserve">      </w:t>
            </w:r>
            <w:proofErr w:type="spellStart"/>
            <w:r>
              <w:t>userService.addUser</w:t>
            </w:r>
            <w:proofErr w:type="spellEnd"/>
            <w:r>
              <w:t xml:space="preserve">(new </w:t>
            </w:r>
            <w:proofErr w:type="gramStart"/>
            <w:r>
              <w:t>User(</w:t>
            </w:r>
            <w:proofErr w:type="gramEnd"/>
            <w:r>
              <w:t>"hello spring !"));</w:t>
            </w:r>
          </w:p>
          <w:p w14:paraId="6FECD0B0" w14:textId="0BEB3F85" w:rsidR="005868E5" w:rsidRDefault="005868E5" w:rsidP="005868E5">
            <w:pPr>
              <w:ind w:firstLineChars="0" w:firstLine="0"/>
            </w:pPr>
            <w:r>
              <w:t xml:space="preserve">    }</w:t>
            </w:r>
          </w:p>
          <w:p w14:paraId="6B0EE7E5" w14:textId="77777777" w:rsidR="005868E5" w:rsidRDefault="005868E5" w:rsidP="005868E5">
            <w:pPr>
              <w:ind w:firstLineChars="0" w:firstLine="0"/>
            </w:pPr>
            <w:r>
              <w:t>}</w:t>
            </w:r>
          </w:p>
          <w:p w14:paraId="2CAEEF64" w14:textId="23804BDE" w:rsidR="005868E5" w:rsidRDefault="005868E5" w:rsidP="005868E5">
            <w:pPr>
              <w:ind w:firstLineChars="0" w:firstLine="0"/>
            </w:pPr>
          </w:p>
        </w:tc>
      </w:tr>
    </w:tbl>
    <w:p w14:paraId="3FA2C9B8" w14:textId="77777777" w:rsidR="00960F57" w:rsidRPr="00960F57" w:rsidRDefault="00960F57" w:rsidP="00960F57">
      <w:pPr>
        <w:ind w:firstLine="420"/>
      </w:pPr>
    </w:p>
    <w:p w14:paraId="440185AC" w14:textId="17E2FB34" w:rsidR="00D72D54" w:rsidRPr="00D72D54" w:rsidRDefault="008713C2" w:rsidP="004F3124">
      <w:pPr>
        <w:pStyle w:val="11"/>
      </w:pPr>
      <w:r>
        <w:rPr>
          <w:rFonts w:hint="eastAsia"/>
        </w:rPr>
        <w:t>spring</w:t>
      </w:r>
      <w:r>
        <w:rPr>
          <w:rFonts w:hint="eastAsia"/>
        </w:rPr>
        <w:t>的相关配置</w:t>
      </w:r>
    </w:p>
    <w:p w14:paraId="37513997" w14:textId="4C6619F9" w:rsidR="00F8065A" w:rsidRDefault="00F8065A" w:rsidP="004F3124">
      <w:pPr>
        <w:pStyle w:val="20"/>
      </w:pPr>
      <w:r w:rsidRPr="00F8065A">
        <w:t>Bean</w:t>
      </w:r>
      <w:r w:rsidRPr="00F8065A">
        <w:t>标签</w:t>
      </w:r>
    </w:p>
    <w:p w14:paraId="03FF4478" w14:textId="279BDBDD" w:rsidR="00831DD3" w:rsidRDefault="00831DD3" w:rsidP="00A5441B">
      <w:pPr>
        <w:pStyle w:val="3"/>
        <w:ind w:firstLine="420"/>
      </w:pPr>
      <w:r>
        <w:rPr>
          <w:rFonts w:hint="eastAsia"/>
        </w:rPr>
        <w:t>bean</w:t>
      </w:r>
      <w:r>
        <w:rPr>
          <w:rFonts w:hint="eastAsia"/>
        </w:rPr>
        <w:t>的种类</w:t>
      </w:r>
    </w:p>
    <w:p w14:paraId="096C010F" w14:textId="77777777" w:rsidR="006758C1" w:rsidRDefault="006758C1" w:rsidP="006758C1">
      <w:pPr>
        <w:ind w:firstLineChars="0" w:firstLine="0"/>
      </w:pPr>
      <w:r>
        <w:tab/>
      </w:r>
      <w:r w:rsidR="00831DD3">
        <w:t>普通</w:t>
      </w:r>
      <w:r w:rsidR="00831DD3">
        <w:t>bean</w:t>
      </w:r>
      <w:r w:rsidR="00831DD3">
        <w:t>：之前操作的都是普通</w:t>
      </w:r>
      <w:r w:rsidR="00831DD3">
        <w:t>bean</w:t>
      </w:r>
      <w:r w:rsidR="00831DD3">
        <w:t>。</w:t>
      </w:r>
      <w:r w:rsidR="00831DD3">
        <w:t xml:space="preserve">&lt;bean id="" class="A"&gt; </w:t>
      </w:r>
      <w:r w:rsidR="00831DD3">
        <w:t>，</w:t>
      </w:r>
      <w:r w:rsidR="00831DD3">
        <w:t>spring</w:t>
      </w:r>
      <w:r w:rsidR="00831DD3">
        <w:t>直接创建</w:t>
      </w:r>
      <w:r w:rsidR="00831DD3">
        <w:t>A</w:t>
      </w:r>
      <w:r w:rsidR="00831DD3">
        <w:t>实例，并返回</w:t>
      </w:r>
    </w:p>
    <w:p w14:paraId="6705B788" w14:textId="7B79C448" w:rsidR="00831DD3" w:rsidRDefault="00831DD3" w:rsidP="006758C1">
      <w:pPr>
        <w:ind w:firstLineChars="0" w:firstLine="0"/>
      </w:pPr>
      <w:r>
        <w:tab/>
      </w:r>
      <w:proofErr w:type="spellStart"/>
      <w:r>
        <w:t>FactoryBean</w:t>
      </w:r>
      <w:proofErr w:type="spellEnd"/>
      <w:r>
        <w:t>：是一个特殊的</w:t>
      </w:r>
      <w:r>
        <w:t>bean</w:t>
      </w:r>
      <w:r>
        <w:t>，具有工厂生成对象能力，只能生成特定的对象。</w:t>
      </w:r>
    </w:p>
    <w:p w14:paraId="615ECA19" w14:textId="77777777" w:rsidR="00831DD3" w:rsidRDefault="00831DD3" w:rsidP="00831DD3">
      <w:pPr>
        <w:ind w:firstLine="420"/>
      </w:pPr>
      <w:r>
        <w:tab/>
        <w:t>bean</w:t>
      </w:r>
      <w:r>
        <w:t>必须使用</w:t>
      </w:r>
      <w:r>
        <w:t xml:space="preserve"> </w:t>
      </w:r>
      <w:proofErr w:type="spellStart"/>
      <w:r>
        <w:t>FactoryBean</w:t>
      </w:r>
      <w:proofErr w:type="spellEnd"/>
      <w:r>
        <w:t>接口，此接口提供方法</w:t>
      </w:r>
      <w:r>
        <w:t xml:space="preserve"> </w:t>
      </w:r>
      <w:proofErr w:type="spellStart"/>
      <w:r>
        <w:t>getObject</w:t>
      </w:r>
      <w:proofErr w:type="spellEnd"/>
      <w:r>
        <w:t xml:space="preserve">() </w:t>
      </w:r>
      <w:r>
        <w:t>用于获得特定</w:t>
      </w:r>
      <w:r>
        <w:t>bean</w:t>
      </w:r>
      <w:r>
        <w:t>。</w:t>
      </w:r>
    </w:p>
    <w:p w14:paraId="00507CAA" w14:textId="77777777" w:rsidR="0011038A" w:rsidRDefault="00831DD3" w:rsidP="00831DD3">
      <w:pPr>
        <w:ind w:firstLine="420"/>
      </w:pPr>
      <w:r>
        <w:tab/>
        <w:t xml:space="preserve">&lt;bean id="" class="FB"&gt; </w:t>
      </w:r>
    </w:p>
    <w:p w14:paraId="0C7C1E4A" w14:textId="2ACB4287" w:rsidR="00831DD3" w:rsidRDefault="0011038A" w:rsidP="00831DD3">
      <w:pPr>
        <w:ind w:firstLine="420"/>
      </w:pPr>
      <w:r>
        <w:tab/>
      </w:r>
      <w:r w:rsidR="00831DD3">
        <w:t>先创建</w:t>
      </w:r>
      <w:r w:rsidR="00831DD3">
        <w:t>FB</w:t>
      </w:r>
      <w:r w:rsidR="00831DD3">
        <w:t>实例，使用调用</w:t>
      </w:r>
      <w:proofErr w:type="spellStart"/>
      <w:r w:rsidR="00831DD3">
        <w:t>getObject</w:t>
      </w:r>
      <w:proofErr w:type="spellEnd"/>
      <w:r w:rsidR="00831DD3">
        <w:t>()</w:t>
      </w:r>
      <w:r w:rsidR="00831DD3">
        <w:t>方法，并返回方法的返回值</w:t>
      </w:r>
    </w:p>
    <w:p w14:paraId="10A2C45E" w14:textId="77777777" w:rsidR="00831DD3" w:rsidRDefault="00831DD3" w:rsidP="00831DD3">
      <w:pPr>
        <w:ind w:firstLine="420"/>
      </w:pPr>
      <w:r>
        <w:tab/>
      </w:r>
      <w:r>
        <w:tab/>
        <w:t xml:space="preserve">FB </w:t>
      </w:r>
      <w:proofErr w:type="spellStart"/>
      <w:r>
        <w:t>fb</w:t>
      </w:r>
      <w:proofErr w:type="spellEnd"/>
      <w:r>
        <w:t xml:space="preserve"> = new </w:t>
      </w:r>
      <w:proofErr w:type="gramStart"/>
      <w:r>
        <w:t>FB(</w:t>
      </w:r>
      <w:proofErr w:type="gramEnd"/>
      <w:r>
        <w:t>);</w:t>
      </w:r>
    </w:p>
    <w:p w14:paraId="4F540890" w14:textId="1D20FCC3" w:rsidR="00831DD3" w:rsidRDefault="00831DD3" w:rsidP="00831DD3">
      <w:pPr>
        <w:ind w:firstLine="420"/>
      </w:pPr>
      <w:r>
        <w:tab/>
      </w:r>
      <w:r>
        <w:tab/>
        <w:t xml:space="preserve">return </w:t>
      </w:r>
      <w:proofErr w:type="spellStart"/>
      <w:proofErr w:type="gramStart"/>
      <w:r>
        <w:t>fb.getObject</w:t>
      </w:r>
      <w:proofErr w:type="spellEnd"/>
      <w:proofErr w:type="gramEnd"/>
      <w:r>
        <w:t>();</w:t>
      </w:r>
    </w:p>
    <w:p w14:paraId="2E17620B" w14:textId="77777777" w:rsidR="00AE453C" w:rsidRDefault="00AE453C" w:rsidP="00831DD3">
      <w:pPr>
        <w:ind w:firstLine="420"/>
      </w:pPr>
    </w:p>
    <w:p w14:paraId="65D961EA" w14:textId="2784D620" w:rsidR="00831DD3" w:rsidRDefault="00831DD3" w:rsidP="00831DD3">
      <w:pPr>
        <w:ind w:firstLine="420"/>
      </w:pPr>
      <w:proofErr w:type="spellStart"/>
      <w:r>
        <w:t>BeanFactory</w:t>
      </w:r>
      <w:proofErr w:type="spellEnd"/>
      <w:r>
        <w:t xml:space="preserve"> </w:t>
      </w:r>
      <w:r>
        <w:t>和</w:t>
      </w:r>
      <w:r>
        <w:t xml:space="preserve"> </w:t>
      </w:r>
      <w:proofErr w:type="spellStart"/>
      <w:r>
        <w:t>FactoryBean</w:t>
      </w:r>
      <w:proofErr w:type="spellEnd"/>
      <w:r>
        <w:t xml:space="preserve"> </w:t>
      </w:r>
      <w:r>
        <w:t>对比？</w:t>
      </w:r>
    </w:p>
    <w:p w14:paraId="5F8E3389" w14:textId="77777777" w:rsidR="00831DD3" w:rsidRDefault="00831DD3" w:rsidP="00831DD3">
      <w:pPr>
        <w:ind w:firstLine="420"/>
      </w:pPr>
      <w:r>
        <w:tab/>
      </w:r>
      <w:proofErr w:type="spellStart"/>
      <w:r>
        <w:t>BeanFactory</w:t>
      </w:r>
      <w:proofErr w:type="spellEnd"/>
      <w:r>
        <w:t>：工厂，用于生成任意</w:t>
      </w:r>
      <w:r>
        <w:t>bean</w:t>
      </w:r>
      <w:r>
        <w:t>。</w:t>
      </w:r>
    </w:p>
    <w:p w14:paraId="214E748B" w14:textId="5911F59E" w:rsidR="00831DD3" w:rsidRDefault="00831DD3" w:rsidP="00831DD3">
      <w:pPr>
        <w:ind w:firstLine="420"/>
      </w:pPr>
      <w:r>
        <w:tab/>
      </w:r>
      <w:proofErr w:type="spellStart"/>
      <w:r>
        <w:t>FactoryBean</w:t>
      </w:r>
      <w:proofErr w:type="spellEnd"/>
      <w:r>
        <w:t>：特殊</w:t>
      </w:r>
      <w:r>
        <w:t>bean</w:t>
      </w:r>
      <w:r>
        <w:t>，用于生成另一个特定的</w:t>
      </w:r>
      <w:r>
        <w:t>bean</w:t>
      </w:r>
      <w:r>
        <w:t>。例如：</w:t>
      </w:r>
      <w:proofErr w:type="spellStart"/>
      <w:r>
        <w:t>ProxyFactoryBean</w:t>
      </w:r>
      <w:proofErr w:type="spellEnd"/>
      <w:r>
        <w:t xml:space="preserve"> </w:t>
      </w:r>
      <w:r>
        <w:t>，</w:t>
      </w:r>
      <w:proofErr w:type="gramStart"/>
      <w:r>
        <w:t>此工厂</w:t>
      </w:r>
      <w:proofErr w:type="gramEnd"/>
      <w:r>
        <w:t>bean</w:t>
      </w:r>
      <w:r>
        <w:t>用于生产代理。</w:t>
      </w:r>
      <w:r>
        <w:t>&lt;bean id="" class="....</w:t>
      </w:r>
      <w:proofErr w:type="spellStart"/>
      <w:r>
        <w:t>ProxyFactoryBean</w:t>
      </w:r>
      <w:proofErr w:type="spellEnd"/>
      <w:r>
        <w:t xml:space="preserve">"&gt; </w:t>
      </w:r>
      <w:r>
        <w:t>获得代理对象实例。</w:t>
      </w:r>
      <w:proofErr w:type="spellStart"/>
      <w:r>
        <w:t>AOP</w:t>
      </w:r>
      <w:proofErr w:type="spellEnd"/>
      <w:r>
        <w:t>使用</w:t>
      </w:r>
    </w:p>
    <w:p w14:paraId="45F049C2" w14:textId="77777777" w:rsidR="00B11BB8" w:rsidRPr="00831DD3" w:rsidRDefault="00B11BB8" w:rsidP="00B11BB8">
      <w:pPr>
        <w:pStyle w:val="3"/>
        <w:ind w:firstLine="420"/>
      </w:pPr>
      <w:r>
        <w:rPr>
          <w:rFonts w:hint="eastAsia"/>
        </w:rPr>
        <w:t>bean</w:t>
      </w:r>
      <w:r>
        <w:rPr>
          <w:rFonts w:hint="eastAsia"/>
        </w:rPr>
        <w:t>标签</w:t>
      </w:r>
    </w:p>
    <w:p w14:paraId="2E4A7597" w14:textId="77777777" w:rsidR="00B11BB8" w:rsidRDefault="00B11BB8" w:rsidP="00B11BB8">
      <w:pPr>
        <w:ind w:firstLine="420"/>
        <w:rPr>
          <w:rFonts w:ascii="Helvetica" w:hAnsi="Helvetica" w:cs="Helvetica"/>
        </w:rPr>
      </w:pPr>
      <w:r>
        <w:rPr>
          <w:rFonts w:ascii="Helvetica" w:hAnsi="Helvetica" w:cs="Helvetica"/>
        </w:rPr>
        <w:t>1</w:t>
      </w:r>
      <w:r>
        <w:rPr>
          <w:rFonts w:ascii="Helvetica" w:hAnsi="Helvetica" w:cs="Helvetica"/>
        </w:rPr>
        <w:t>，</w:t>
      </w:r>
      <w:r>
        <w:rPr>
          <w:rFonts w:ascii="Helvetica" w:hAnsi="Helvetica" w:cs="Helvetica"/>
        </w:rPr>
        <w:t>bean</w:t>
      </w:r>
      <w:r>
        <w:rPr>
          <w:rFonts w:ascii="Helvetica" w:hAnsi="Helvetica" w:cs="Helvetica"/>
        </w:rPr>
        <w:t>标签</w:t>
      </w:r>
      <w:r>
        <w:rPr>
          <w:rFonts w:ascii="Helvetica" w:hAnsi="Helvetica" w:cs="Helvetica"/>
        </w:rPr>
        <w:t>id</w:t>
      </w:r>
      <w:r>
        <w:rPr>
          <w:rFonts w:ascii="Helvetica" w:hAnsi="Helvetica" w:cs="Helvetica"/>
        </w:rPr>
        <w:t>属性：为</w:t>
      </w:r>
      <w:r>
        <w:rPr>
          <w:rFonts w:ascii="Helvetica" w:hAnsi="Helvetica" w:cs="Helvetica"/>
        </w:rPr>
        <w:t>Bean</w:t>
      </w:r>
      <w:r>
        <w:rPr>
          <w:rFonts w:ascii="Helvetica" w:hAnsi="Helvetica" w:cs="Helvetica"/>
        </w:rPr>
        <w:t>标签自定义名称，但是不能使用特殊符号。在代码中可以根据</w:t>
      </w:r>
      <w:r>
        <w:rPr>
          <w:rFonts w:ascii="Helvetica" w:hAnsi="Helvetica" w:cs="Helvetica"/>
        </w:rPr>
        <w:t>id</w:t>
      </w:r>
      <w:r>
        <w:rPr>
          <w:rFonts w:ascii="Helvetica" w:hAnsi="Helvetica" w:cs="Helvetica"/>
        </w:rPr>
        <w:t>值获取到对象</w:t>
      </w:r>
    </w:p>
    <w:p w14:paraId="798DDAB9" w14:textId="77777777" w:rsidR="00B11BB8" w:rsidRDefault="00B11BB8" w:rsidP="00B11BB8">
      <w:pPr>
        <w:ind w:firstLine="420"/>
        <w:rPr>
          <w:rFonts w:ascii="Helvetica" w:hAnsi="Helvetica" w:cs="Helvetica"/>
        </w:rPr>
      </w:pPr>
      <w:r>
        <w:rPr>
          <w:rFonts w:ascii="Helvetica" w:hAnsi="Helvetica" w:cs="Helvetica"/>
        </w:rPr>
        <w:t>2</w:t>
      </w:r>
      <w:r>
        <w:rPr>
          <w:rFonts w:ascii="Helvetica" w:hAnsi="Helvetica" w:cs="Helvetica"/>
        </w:rPr>
        <w:t>，</w:t>
      </w:r>
      <w:r>
        <w:rPr>
          <w:rFonts w:ascii="Helvetica" w:hAnsi="Helvetica" w:cs="Helvetica"/>
        </w:rPr>
        <w:t>bean</w:t>
      </w:r>
      <w:r>
        <w:rPr>
          <w:rFonts w:ascii="Helvetica" w:hAnsi="Helvetica" w:cs="Helvetica"/>
        </w:rPr>
        <w:t>标签</w:t>
      </w:r>
      <w:r>
        <w:rPr>
          <w:rFonts w:ascii="Helvetica" w:hAnsi="Helvetica" w:cs="Helvetica"/>
        </w:rPr>
        <w:t>class</w:t>
      </w:r>
      <w:r>
        <w:rPr>
          <w:rFonts w:ascii="Helvetica" w:hAnsi="Helvetica" w:cs="Helvetica"/>
        </w:rPr>
        <w:t>属性：代表对应类的全路径</w:t>
      </w:r>
    </w:p>
    <w:p w14:paraId="520CE63D" w14:textId="77777777" w:rsidR="00B11BB8" w:rsidRDefault="00B11BB8" w:rsidP="00B11BB8">
      <w:pPr>
        <w:ind w:firstLine="420"/>
        <w:rPr>
          <w:rFonts w:ascii="Helvetica" w:hAnsi="Helvetica" w:cs="Helvetica"/>
        </w:rPr>
      </w:pPr>
      <w:r>
        <w:rPr>
          <w:rFonts w:ascii="Helvetica" w:hAnsi="Helvetica" w:cs="Helvetica"/>
        </w:rPr>
        <w:t>3</w:t>
      </w:r>
      <w:r>
        <w:rPr>
          <w:rFonts w:ascii="Helvetica" w:hAnsi="Helvetica" w:cs="Helvetica"/>
        </w:rPr>
        <w:t>，</w:t>
      </w:r>
      <w:r>
        <w:rPr>
          <w:rFonts w:ascii="Helvetica" w:hAnsi="Helvetica" w:cs="Helvetica"/>
        </w:rPr>
        <w:t>bean</w:t>
      </w:r>
      <w:r>
        <w:rPr>
          <w:rFonts w:ascii="Helvetica" w:hAnsi="Helvetica" w:cs="Helvetica"/>
        </w:rPr>
        <w:t>标签</w:t>
      </w:r>
      <w:r>
        <w:rPr>
          <w:rFonts w:ascii="Helvetica" w:hAnsi="Helvetica" w:cs="Helvetica"/>
        </w:rPr>
        <w:t>scope</w:t>
      </w:r>
      <w:r>
        <w:rPr>
          <w:rFonts w:ascii="Helvetica" w:hAnsi="Helvetica" w:cs="Helvetica"/>
        </w:rPr>
        <w:t>属性：</w:t>
      </w:r>
    </w:p>
    <w:p w14:paraId="53E995E4" w14:textId="77777777" w:rsidR="00B11BB8" w:rsidRDefault="00B11BB8" w:rsidP="00B11BB8">
      <w:pPr>
        <w:ind w:firstLine="420"/>
        <w:rPr>
          <w:rFonts w:ascii="Helvetica" w:hAnsi="Helvetica" w:cs="Helvetica"/>
        </w:rPr>
      </w:pPr>
      <w:r>
        <w:rPr>
          <w:rFonts w:ascii="Helvetica" w:hAnsi="Helvetica" w:cs="Helvetica"/>
        </w:rPr>
        <w:t>    singleton</w:t>
      </w:r>
      <w:r>
        <w:rPr>
          <w:rFonts w:ascii="Helvetica" w:hAnsi="Helvetica" w:cs="Helvetica"/>
        </w:rPr>
        <w:t>：默认值，表示单例</w:t>
      </w:r>
      <w:r>
        <w:rPr>
          <w:rFonts w:ascii="Helvetica" w:hAnsi="Helvetica" w:cs="Helvetica" w:hint="eastAsia"/>
        </w:rPr>
        <w:t>，创建对象的地址相同。</w:t>
      </w:r>
    </w:p>
    <w:p w14:paraId="43281C9A" w14:textId="77777777" w:rsidR="00B11BB8" w:rsidRDefault="00B11BB8" w:rsidP="00B11BB8">
      <w:pPr>
        <w:ind w:firstLine="420"/>
        <w:rPr>
          <w:rFonts w:ascii="Helvetica" w:hAnsi="Helvetica" w:cs="Helvetica"/>
        </w:rPr>
      </w:pPr>
      <w:r>
        <w:rPr>
          <w:rFonts w:ascii="Helvetica" w:hAnsi="Helvetica" w:cs="Helvetica"/>
        </w:rPr>
        <w:t>    prototype</w:t>
      </w:r>
      <w:r>
        <w:rPr>
          <w:rFonts w:ascii="Helvetica" w:hAnsi="Helvetica" w:cs="Helvetica"/>
        </w:rPr>
        <w:t>：多例</w:t>
      </w:r>
    </w:p>
    <w:p w14:paraId="74DE1270" w14:textId="77777777" w:rsidR="00B11BB8" w:rsidRDefault="00B11BB8" w:rsidP="00B11BB8">
      <w:pPr>
        <w:ind w:firstLine="420"/>
        <w:rPr>
          <w:rFonts w:ascii="Helvetica" w:hAnsi="Helvetica" w:cs="Helvetica"/>
        </w:rPr>
      </w:pPr>
      <w:r>
        <w:rPr>
          <w:rFonts w:ascii="Helvetica" w:hAnsi="Helvetica" w:cs="Helvetica"/>
        </w:rPr>
        <w:tab/>
      </w:r>
      <w:r>
        <w:rPr>
          <w:rFonts w:ascii="Helvetica" w:hAnsi="Helvetica" w:cs="Helvetica" w:hint="eastAsia"/>
        </w:rPr>
        <w:t>前后条交互的时候才是用下面</w:t>
      </w:r>
    </w:p>
    <w:p w14:paraId="0676525F" w14:textId="77777777" w:rsidR="00B11BB8" w:rsidRDefault="00B11BB8" w:rsidP="00B11BB8">
      <w:pPr>
        <w:ind w:firstLine="420"/>
        <w:rPr>
          <w:rFonts w:ascii="Helvetica" w:hAnsi="Helvetica" w:cs="Helvetica"/>
        </w:rPr>
      </w:pPr>
      <w:r>
        <w:rPr>
          <w:rFonts w:ascii="Helvetica" w:hAnsi="Helvetica" w:cs="Helvetica"/>
        </w:rPr>
        <w:t>    request</w:t>
      </w:r>
      <w:r>
        <w:rPr>
          <w:rFonts w:ascii="Helvetica" w:hAnsi="Helvetica" w:cs="Helvetica"/>
        </w:rPr>
        <w:t>：</w:t>
      </w:r>
      <w:r>
        <w:rPr>
          <w:rFonts w:ascii="Helvetica" w:hAnsi="Helvetica" w:cs="Helvetica"/>
        </w:rPr>
        <w:t>WEB</w:t>
      </w:r>
      <w:r>
        <w:rPr>
          <w:rFonts w:ascii="Helvetica" w:hAnsi="Helvetica" w:cs="Helvetica"/>
        </w:rPr>
        <w:t>项目中，</w:t>
      </w:r>
      <w:r>
        <w:rPr>
          <w:rFonts w:ascii="Helvetica" w:hAnsi="Helvetica" w:cs="Helvetica"/>
        </w:rPr>
        <w:t>Spring</w:t>
      </w:r>
      <w:r>
        <w:rPr>
          <w:rFonts w:ascii="Helvetica" w:hAnsi="Helvetica" w:cs="Helvetica"/>
        </w:rPr>
        <w:t>创建一个</w:t>
      </w:r>
      <w:r>
        <w:rPr>
          <w:rFonts w:ascii="Helvetica" w:hAnsi="Helvetica" w:cs="Helvetica"/>
        </w:rPr>
        <w:t>Bean</w:t>
      </w:r>
      <w:r>
        <w:rPr>
          <w:rFonts w:ascii="Helvetica" w:hAnsi="Helvetica" w:cs="Helvetica"/>
        </w:rPr>
        <w:t>对象，将</w:t>
      </w:r>
      <w:r>
        <w:rPr>
          <w:rFonts w:ascii="Helvetica" w:hAnsi="Helvetica" w:cs="Helvetica"/>
        </w:rPr>
        <w:t>Bean</w:t>
      </w:r>
      <w:r>
        <w:rPr>
          <w:rFonts w:ascii="Helvetica" w:hAnsi="Helvetica" w:cs="Helvetica"/>
        </w:rPr>
        <w:t>对象放入</w:t>
      </w:r>
      <w:r>
        <w:rPr>
          <w:rFonts w:ascii="Helvetica" w:hAnsi="Helvetica" w:cs="Helvetica"/>
        </w:rPr>
        <w:t>request</w:t>
      </w:r>
      <w:r>
        <w:rPr>
          <w:rFonts w:ascii="Helvetica" w:hAnsi="Helvetica" w:cs="Helvetica"/>
        </w:rPr>
        <w:t>域中。</w:t>
      </w:r>
    </w:p>
    <w:p w14:paraId="0442A769" w14:textId="77777777" w:rsidR="00B11BB8" w:rsidRDefault="00B11BB8" w:rsidP="00B11BB8">
      <w:pPr>
        <w:ind w:firstLine="420"/>
        <w:rPr>
          <w:rFonts w:ascii="Helvetica" w:hAnsi="Helvetica" w:cs="Helvetica"/>
        </w:rPr>
      </w:pPr>
      <w:r>
        <w:rPr>
          <w:rFonts w:ascii="Helvetica" w:hAnsi="Helvetica" w:cs="Helvetica"/>
        </w:rPr>
        <w:t>    session</w:t>
      </w:r>
      <w:r>
        <w:rPr>
          <w:rFonts w:ascii="Helvetica" w:hAnsi="Helvetica" w:cs="Helvetica"/>
        </w:rPr>
        <w:t>：</w:t>
      </w:r>
      <w:r>
        <w:rPr>
          <w:rFonts w:ascii="Helvetica" w:hAnsi="Helvetica" w:cs="Helvetica"/>
        </w:rPr>
        <w:t>WEB</w:t>
      </w:r>
      <w:r>
        <w:rPr>
          <w:rFonts w:ascii="Helvetica" w:hAnsi="Helvetica" w:cs="Helvetica"/>
        </w:rPr>
        <w:t>项目中，</w:t>
      </w:r>
      <w:r>
        <w:rPr>
          <w:rFonts w:ascii="Helvetica" w:hAnsi="Helvetica" w:cs="Helvetica"/>
        </w:rPr>
        <w:t>Spring</w:t>
      </w:r>
      <w:r>
        <w:rPr>
          <w:rFonts w:ascii="Helvetica" w:hAnsi="Helvetica" w:cs="Helvetica"/>
        </w:rPr>
        <w:t>创建一个</w:t>
      </w:r>
      <w:r>
        <w:rPr>
          <w:rFonts w:ascii="Helvetica" w:hAnsi="Helvetica" w:cs="Helvetica"/>
        </w:rPr>
        <w:t>Bean</w:t>
      </w:r>
      <w:r>
        <w:rPr>
          <w:rFonts w:ascii="Helvetica" w:hAnsi="Helvetica" w:cs="Helvetica"/>
        </w:rPr>
        <w:t>对象，将</w:t>
      </w:r>
      <w:r>
        <w:rPr>
          <w:rFonts w:ascii="Helvetica" w:hAnsi="Helvetica" w:cs="Helvetica"/>
        </w:rPr>
        <w:t>Bean</w:t>
      </w:r>
      <w:r>
        <w:rPr>
          <w:rFonts w:ascii="Helvetica" w:hAnsi="Helvetica" w:cs="Helvetica"/>
        </w:rPr>
        <w:t>对象放入</w:t>
      </w:r>
      <w:r>
        <w:rPr>
          <w:rFonts w:ascii="Helvetica" w:hAnsi="Helvetica" w:cs="Helvetica"/>
        </w:rPr>
        <w:t>session</w:t>
      </w:r>
      <w:r>
        <w:rPr>
          <w:rFonts w:ascii="Helvetica" w:hAnsi="Helvetica" w:cs="Helvetica"/>
        </w:rPr>
        <w:t>域中。</w:t>
      </w:r>
    </w:p>
    <w:p w14:paraId="0C1D10A9" w14:textId="77777777" w:rsidR="00B11BB8" w:rsidRDefault="00B11BB8" w:rsidP="00B11BB8">
      <w:pPr>
        <w:ind w:firstLine="420"/>
        <w:rPr>
          <w:rFonts w:ascii="Helvetica" w:hAnsi="Helvetica" w:cs="Helvetica"/>
        </w:rPr>
      </w:pPr>
      <w:r>
        <w:rPr>
          <w:rFonts w:ascii="Helvetica" w:hAnsi="Helvetica" w:cs="Helvetica"/>
        </w:rPr>
        <w:t>4</w:t>
      </w:r>
      <w:r>
        <w:rPr>
          <w:rFonts w:ascii="Helvetica" w:hAnsi="Helvetica" w:cs="Helvetica"/>
        </w:rPr>
        <w:t>，</w:t>
      </w:r>
      <w:r>
        <w:rPr>
          <w:rFonts w:ascii="Helvetica" w:hAnsi="Helvetica" w:cs="Helvetica"/>
        </w:rPr>
        <w:t>bean</w:t>
      </w:r>
      <w:r>
        <w:rPr>
          <w:rFonts w:ascii="Helvetica" w:hAnsi="Helvetica" w:cs="Helvetica"/>
        </w:rPr>
        <w:t>标签</w:t>
      </w:r>
      <w:r>
        <w:rPr>
          <w:rFonts w:ascii="Helvetica" w:hAnsi="Helvetica" w:cs="Helvetica"/>
        </w:rPr>
        <w:t>lazy</w:t>
      </w:r>
      <w:r>
        <w:rPr>
          <w:rFonts w:ascii="Helvetica" w:hAnsi="Helvetica" w:cs="Helvetica"/>
        </w:rPr>
        <w:t>属性</w:t>
      </w:r>
    </w:p>
    <w:p w14:paraId="5214C8A2" w14:textId="77777777" w:rsidR="00B11BB8" w:rsidRDefault="00B11BB8" w:rsidP="00B11BB8">
      <w:pPr>
        <w:ind w:firstLine="420"/>
        <w:rPr>
          <w:rFonts w:ascii="Helvetica" w:hAnsi="Helvetica" w:cs="Helvetica"/>
        </w:rPr>
      </w:pPr>
      <w:r>
        <w:rPr>
          <w:rFonts w:ascii="Helvetica" w:hAnsi="Helvetica" w:cs="Helvetica"/>
        </w:rPr>
        <w:t>       </w:t>
      </w:r>
      <w:r>
        <w:rPr>
          <w:rFonts w:ascii="Helvetica" w:hAnsi="Helvetica" w:cs="Helvetica"/>
        </w:rPr>
        <w:t>默认情况下启动程序时对象就直接创建了</w:t>
      </w:r>
      <w:r>
        <w:rPr>
          <w:rFonts w:ascii="Helvetica" w:hAnsi="Helvetica" w:cs="Helvetica" w:hint="eastAsia"/>
        </w:rPr>
        <w:t>，不管有没有使用</w:t>
      </w:r>
      <w:r>
        <w:rPr>
          <w:rFonts w:ascii="Helvetica" w:hAnsi="Helvetica" w:cs="Helvetica" w:hint="eastAsia"/>
        </w:rPr>
        <w:t>bean</w:t>
      </w:r>
      <w:r>
        <w:rPr>
          <w:rFonts w:ascii="Helvetica" w:hAnsi="Helvetica" w:cs="Helvetica" w:hint="eastAsia"/>
        </w:rPr>
        <w:t>对象都会调用了</w:t>
      </w:r>
      <w:proofErr w:type="gramStart"/>
      <w:r>
        <w:rPr>
          <w:rFonts w:ascii="Helvetica" w:hAnsi="Helvetica" w:cs="Helvetica" w:hint="eastAsia"/>
        </w:rPr>
        <w:t>类无参的</w:t>
      </w:r>
      <w:proofErr w:type="gramEnd"/>
      <w:r>
        <w:rPr>
          <w:rFonts w:ascii="Helvetica" w:hAnsi="Helvetica" w:cs="Helvetica" w:hint="eastAsia"/>
        </w:rPr>
        <w:t>构造方法。</w:t>
      </w:r>
    </w:p>
    <w:p w14:paraId="0261D342" w14:textId="77777777" w:rsidR="00B11BB8" w:rsidRDefault="00B11BB8" w:rsidP="00B11BB8">
      <w:pPr>
        <w:ind w:firstLine="420"/>
        <w:rPr>
          <w:rFonts w:ascii="Helvetica" w:hAnsi="Helvetica" w:cs="Helvetica"/>
        </w:rPr>
      </w:pPr>
      <w:r>
        <w:rPr>
          <w:rFonts w:ascii="Helvetica" w:hAnsi="Helvetica" w:cs="Helvetica"/>
        </w:rPr>
        <w:t>       </w:t>
      </w:r>
      <w:r>
        <w:rPr>
          <w:rFonts w:ascii="Helvetica" w:hAnsi="Helvetica" w:cs="Helvetica"/>
        </w:rPr>
        <w:t>当加入</w:t>
      </w:r>
      <w:r>
        <w:rPr>
          <w:rFonts w:ascii="Helvetica" w:hAnsi="Helvetica" w:cs="Helvetica"/>
        </w:rPr>
        <w:t>lazy-</w:t>
      </w:r>
      <w:proofErr w:type="spellStart"/>
      <w:r>
        <w:rPr>
          <w:rFonts w:ascii="Helvetica" w:hAnsi="Helvetica" w:cs="Helvetica"/>
        </w:rPr>
        <w:t>init</w:t>
      </w:r>
      <w:proofErr w:type="spellEnd"/>
      <w:r>
        <w:rPr>
          <w:rFonts w:ascii="Helvetica" w:hAnsi="Helvetica" w:cs="Helvetica"/>
        </w:rPr>
        <w:t>=“true”</w:t>
      </w:r>
      <w:r>
        <w:rPr>
          <w:rFonts w:ascii="Helvetica" w:hAnsi="Helvetica" w:cs="Helvetica"/>
        </w:rPr>
        <w:t>之后</w:t>
      </w:r>
      <w:r>
        <w:rPr>
          <w:rFonts w:ascii="Helvetica" w:hAnsi="Helvetica" w:cs="Helvetica" w:hint="eastAsia"/>
        </w:rPr>
        <w:t>，只有</w:t>
      </w:r>
      <w:r>
        <w:rPr>
          <w:rFonts w:ascii="Helvetica" w:hAnsi="Helvetica" w:cs="Helvetica"/>
        </w:rPr>
        <w:t>使用者</w:t>
      </w:r>
      <w:proofErr w:type="gramStart"/>
      <w:r>
        <w:rPr>
          <w:rFonts w:ascii="Helvetica" w:hAnsi="Helvetica" w:cs="Helvetica"/>
        </w:rPr>
        <w:t>取对象</w:t>
      </w:r>
      <w:proofErr w:type="gramEnd"/>
      <w:r>
        <w:rPr>
          <w:rFonts w:ascii="Helvetica" w:hAnsi="Helvetica" w:cs="Helvetica"/>
        </w:rPr>
        <w:t>时才会创建</w:t>
      </w:r>
      <w:r>
        <w:rPr>
          <w:rFonts w:ascii="Helvetica" w:hAnsi="Helvetica" w:cs="Helvetica" w:hint="eastAsia"/>
        </w:rPr>
        <w:t>对象，不会调用</w:t>
      </w:r>
      <w:proofErr w:type="gramStart"/>
      <w:r>
        <w:rPr>
          <w:rFonts w:ascii="Helvetica" w:hAnsi="Helvetica" w:cs="Helvetica" w:hint="eastAsia"/>
        </w:rPr>
        <w:t>类无参的</w:t>
      </w:r>
      <w:proofErr w:type="gramEnd"/>
      <w:r>
        <w:rPr>
          <w:rFonts w:ascii="Helvetica" w:hAnsi="Helvetica" w:cs="Helvetica" w:hint="eastAsia"/>
        </w:rPr>
        <w:t>构造方法。</w:t>
      </w:r>
    </w:p>
    <w:p w14:paraId="342C2D03" w14:textId="747D4CCE" w:rsidR="00B661A7" w:rsidRDefault="00B661A7" w:rsidP="00A5441B">
      <w:pPr>
        <w:pStyle w:val="3"/>
        <w:ind w:firstLine="420"/>
      </w:pPr>
      <w:proofErr w:type="spellStart"/>
      <w:r>
        <w:t>autowire</w:t>
      </w:r>
      <w:proofErr w:type="spellEnd"/>
      <w:r>
        <w:t>属性</w:t>
      </w:r>
    </w:p>
    <w:p w14:paraId="05F85DE5" w14:textId="62886220" w:rsidR="00B661A7" w:rsidRDefault="00B661A7" w:rsidP="00B661A7">
      <w:pPr>
        <w:ind w:firstLine="420"/>
      </w:pPr>
      <w:r w:rsidRPr="00B661A7">
        <w:rPr>
          <w:rFonts w:hint="eastAsia"/>
        </w:rPr>
        <w:t>当我们要往一个</w:t>
      </w:r>
      <w:r w:rsidRPr="00B661A7">
        <w:t>bean</w:t>
      </w:r>
      <w:r w:rsidRPr="00B661A7">
        <w:t>的某个属性里注入另外一个</w:t>
      </w:r>
      <w:r w:rsidRPr="00B661A7">
        <w:t>bean</w:t>
      </w:r>
      <w:r w:rsidRPr="00B661A7">
        <w:t>，我们会使用</w:t>
      </w:r>
      <w:r w:rsidRPr="00B661A7">
        <w:t>&lt;property&gt; + &lt;ref/&gt;</w:t>
      </w:r>
      <w:r w:rsidRPr="00B661A7">
        <w:t>标签的形式。但是对于大型项目，假设有一个</w:t>
      </w:r>
      <w:r w:rsidRPr="00B661A7">
        <w:t>bean A</w:t>
      </w:r>
      <w:r w:rsidRPr="00B661A7">
        <w:t>被多个</w:t>
      </w:r>
      <w:r w:rsidRPr="00B661A7">
        <w:t>bean</w:t>
      </w:r>
      <w:r w:rsidRPr="00B661A7">
        <w:t>引用注入，如果</w:t>
      </w:r>
      <w:r w:rsidRPr="00B661A7">
        <w:t>A</w:t>
      </w:r>
      <w:r w:rsidRPr="00B661A7">
        <w:t>的</w:t>
      </w:r>
      <w:r w:rsidRPr="00B661A7">
        <w:t>id</w:t>
      </w:r>
      <w:r w:rsidRPr="00B661A7">
        <w:t>因为某种原因修改了，那么所有引用了</w:t>
      </w:r>
      <w:r w:rsidRPr="00B661A7">
        <w:t>A</w:t>
      </w:r>
      <w:r w:rsidRPr="00B661A7">
        <w:t>的</w:t>
      </w:r>
      <w:r w:rsidRPr="00B661A7">
        <w:t>bean</w:t>
      </w:r>
      <w:r w:rsidRPr="00B661A7">
        <w:t>的</w:t>
      </w:r>
      <w:r w:rsidRPr="00B661A7">
        <w:t>&lt;ref/&gt;</w:t>
      </w:r>
      <w:r w:rsidRPr="00B661A7">
        <w:t>标签内容都得修改，这时候如果使用</w:t>
      </w:r>
      <w:proofErr w:type="spellStart"/>
      <w:r w:rsidRPr="00B661A7">
        <w:t>autowire</w:t>
      </w:r>
      <w:proofErr w:type="spellEnd"/>
      <w:r w:rsidRPr="00B661A7">
        <w:t>="</w:t>
      </w:r>
      <w:proofErr w:type="spellStart"/>
      <w:r w:rsidRPr="00B661A7">
        <w:t>byType</w:t>
      </w:r>
      <w:proofErr w:type="spellEnd"/>
      <w:r w:rsidRPr="00B661A7">
        <w:t>"</w:t>
      </w:r>
      <w:r w:rsidRPr="00B661A7">
        <w:t>，那么引用了</w:t>
      </w:r>
      <w:r w:rsidRPr="00B661A7">
        <w:t>A</w:t>
      </w:r>
      <w:r w:rsidRPr="00B661A7">
        <w:t>的</w:t>
      </w:r>
      <w:r w:rsidRPr="00B661A7">
        <w:t>bean</w:t>
      </w:r>
      <w:r w:rsidRPr="00B661A7">
        <w:t>就完全不用修改了。</w:t>
      </w:r>
      <w:proofErr w:type="spellStart"/>
      <w:r w:rsidRPr="00B661A7">
        <w:t>autowire</w:t>
      </w:r>
      <w:proofErr w:type="spellEnd"/>
      <w:r w:rsidRPr="00B661A7">
        <w:t>到底都什么用？</w:t>
      </w:r>
    </w:p>
    <w:p w14:paraId="2B84B764" w14:textId="1ADDDFB7" w:rsidR="00362796" w:rsidRDefault="00311889" w:rsidP="00B661A7">
      <w:pPr>
        <w:ind w:firstLine="420"/>
      </w:pPr>
      <w:r>
        <w:t>用法：</w:t>
      </w:r>
      <w:r w:rsidRPr="00311889">
        <w:t>&lt;bean id="auto" class="</w:t>
      </w:r>
      <w:proofErr w:type="spellStart"/>
      <w:proofErr w:type="gramStart"/>
      <w:r w:rsidRPr="00311889">
        <w:t>example.autoBean</w:t>
      </w:r>
      <w:proofErr w:type="spellEnd"/>
      <w:proofErr w:type="gramEnd"/>
      <w:r w:rsidRPr="00311889">
        <w:t xml:space="preserve">" </w:t>
      </w:r>
      <w:proofErr w:type="spellStart"/>
      <w:r w:rsidRPr="00311889">
        <w:t>autowire</w:t>
      </w:r>
      <w:proofErr w:type="spellEnd"/>
      <w:r w:rsidRPr="00311889">
        <w:t>="</w:t>
      </w:r>
      <w:proofErr w:type="spellStart"/>
      <w:r w:rsidRPr="00311889">
        <w:t>byType</w:t>
      </w:r>
      <w:proofErr w:type="spellEnd"/>
      <w:r w:rsidRPr="00311889">
        <w:t>"/&gt;</w:t>
      </w:r>
    </w:p>
    <w:p w14:paraId="4CDC2B33" w14:textId="0B62356C" w:rsidR="0085070C" w:rsidRDefault="0085070C" w:rsidP="0085070C">
      <w:pPr>
        <w:ind w:firstLineChars="0" w:firstLine="0"/>
      </w:pPr>
      <w:r>
        <w:t>五种模式</w:t>
      </w:r>
    </w:p>
    <w:p w14:paraId="51A835D8" w14:textId="63485FEE" w:rsidR="0085070C" w:rsidRDefault="0085070C" w:rsidP="0085070C">
      <w:pPr>
        <w:ind w:firstLineChars="0" w:firstLine="0"/>
      </w:pPr>
      <w:r>
        <w:tab/>
      </w:r>
      <w:r w:rsidR="00D92E53">
        <w:t>1</w:t>
      </w:r>
      <w:r w:rsidR="00D92E53">
        <w:t>、</w:t>
      </w:r>
      <w:r w:rsidR="00D92E53" w:rsidRPr="00D92E53">
        <w:t>no</w:t>
      </w:r>
    </w:p>
    <w:p w14:paraId="6A9528B7" w14:textId="150012F8" w:rsidR="00720EDD" w:rsidRDefault="00720EDD" w:rsidP="0085070C">
      <w:pPr>
        <w:ind w:firstLineChars="0" w:firstLine="0"/>
      </w:pPr>
      <w:r>
        <w:tab/>
      </w:r>
      <w:r>
        <w:tab/>
      </w:r>
      <w:r w:rsidRPr="00720EDD">
        <w:rPr>
          <w:rFonts w:hint="eastAsia"/>
        </w:rPr>
        <w:t>默认</w:t>
      </w:r>
      <w:r w:rsidRPr="00720EDD">
        <w:t>)</w:t>
      </w:r>
      <w:r w:rsidRPr="00720EDD">
        <w:t>不采用</w:t>
      </w:r>
      <w:proofErr w:type="spellStart"/>
      <w:r w:rsidRPr="00720EDD">
        <w:t>autowire</w:t>
      </w:r>
      <w:proofErr w:type="spellEnd"/>
      <w:r w:rsidRPr="00720EDD">
        <w:t>机制</w:t>
      </w:r>
      <w:r w:rsidRPr="00720EDD">
        <w:t>.</w:t>
      </w:r>
      <w:r w:rsidRPr="00720EDD">
        <w:t>。这种情况，当我们需要使用依赖注入，只能用</w:t>
      </w:r>
      <w:r w:rsidRPr="00720EDD">
        <w:t>&lt;ref/&gt;</w:t>
      </w:r>
      <w:r w:rsidRPr="00720EDD">
        <w:t>标签。</w:t>
      </w:r>
    </w:p>
    <w:p w14:paraId="3EE47CA0" w14:textId="2230C454" w:rsidR="0012551A" w:rsidRDefault="0012551A" w:rsidP="0085070C">
      <w:pPr>
        <w:ind w:firstLineChars="0" w:firstLine="0"/>
      </w:pPr>
      <w:r>
        <w:tab/>
        <w:t>2</w:t>
      </w:r>
      <w:r>
        <w:t>、</w:t>
      </w:r>
      <w:proofErr w:type="spellStart"/>
      <w:r w:rsidR="00E758D7" w:rsidRPr="00E758D7">
        <w:t>byName</w:t>
      </w:r>
      <w:proofErr w:type="spellEnd"/>
    </w:p>
    <w:p w14:paraId="43E87FDD" w14:textId="15E1BD76" w:rsidR="006109BC" w:rsidRDefault="006109BC" w:rsidP="0085070C">
      <w:pPr>
        <w:ind w:firstLineChars="0" w:firstLine="0"/>
      </w:pPr>
      <w:r>
        <w:tab/>
      </w:r>
      <w:r>
        <w:tab/>
      </w:r>
      <w:r w:rsidR="00DE49CD" w:rsidRPr="00DE49CD">
        <w:rPr>
          <w:rFonts w:hint="eastAsia"/>
        </w:rPr>
        <w:t>通过属性的名称自动装配（注入）。</w:t>
      </w:r>
      <w:r w:rsidR="00DE49CD" w:rsidRPr="00DE49CD">
        <w:t>Spring</w:t>
      </w:r>
      <w:r w:rsidR="00DE49CD" w:rsidRPr="00DE49CD">
        <w:t>会在容器中查找名称与</w:t>
      </w:r>
      <w:r w:rsidR="00DE49CD" w:rsidRPr="00DE49CD">
        <w:t>bean</w:t>
      </w:r>
      <w:r w:rsidR="00DE49CD" w:rsidRPr="00DE49CD">
        <w:t>属性名称一致的</w:t>
      </w:r>
      <w:r w:rsidR="00DE49CD" w:rsidRPr="00DE49CD">
        <w:t>bean</w:t>
      </w:r>
      <w:r w:rsidR="00DE49CD" w:rsidRPr="00DE49CD">
        <w:t>，并自动注入到</w:t>
      </w:r>
      <w:r w:rsidR="00DE49CD" w:rsidRPr="00DE49CD">
        <w:t>bean</w:t>
      </w:r>
      <w:r w:rsidR="00DE49CD" w:rsidRPr="00DE49CD">
        <w:t>属性中。当然</w:t>
      </w:r>
      <w:r w:rsidR="00DE49CD" w:rsidRPr="00DE49CD">
        <w:t>bean</w:t>
      </w:r>
      <w:r w:rsidR="00DE49CD" w:rsidRPr="00DE49CD">
        <w:t>的属性需要有</w:t>
      </w:r>
      <w:r w:rsidR="00DE49CD" w:rsidRPr="00DE49CD">
        <w:t>setter</w:t>
      </w:r>
      <w:r w:rsidR="00DE49CD" w:rsidRPr="00DE49CD">
        <w:t>方法。例如：</w:t>
      </w:r>
      <w:r w:rsidR="00DE49CD" w:rsidRPr="00DE49CD">
        <w:t>bean A</w:t>
      </w:r>
      <w:r w:rsidR="00DE49CD" w:rsidRPr="00DE49CD">
        <w:t>有个属性</w:t>
      </w:r>
      <w:r w:rsidR="00DE49CD" w:rsidRPr="00DE49CD">
        <w:t>master</w:t>
      </w:r>
      <w:r w:rsidR="00DE49CD" w:rsidRPr="00DE49CD">
        <w:t>，</w:t>
      </w:r>
      <w:r w:rsidR="00DE49CD" w:rsidRPr="00DE49CD">
        <w:t>master</w:t>
      </w:r>
      <w:r w:rsidR="00DE49CD" w:rsidRPr="00DE49CD">
        <w:t>的</w:t>
      </w:r>
      <w:r w:rsidR="00DE49CD" w:rsidRPr="00DE49CD">
        <w:t>setter</w:t>
      </w:r>
      <w:r w:rsidR="00DE49CD" w:rsidRPr="00DE49CD">
        <w:t>方法就是</w:t>
      </w:r>
      <w:proofErr w:type="spellStart"/>
      <w:r w:rsidR="00DE49CD" w:rsidRPr="00DE49CD">
        <w:t>setMaster</w:t>
      </w:r>
      <w:proofErr w:type="spellEnd"/>
      <w:r w:rsidR="00DE49CD" w:rsidRPr="00DE49CD">
        <w:t>，</w:t>
      </w:r>
      <w:r w:rsidR="00DE49CD" w:rsidRPr="00DE49CD">
        <w:t>A</w:t>
      </w:r>
      <w:r w:rsidR="00DE49CD" w:rsidRPr="00DE49CD">
        <w:t>设置了</w:t>
      </w:r>
      <w:proofErr w:type="spellStart"/>
      <w:r w:rsidR="00DE49CD" w:rsidRPr="00DE49CD">
        <w:t>autowire</w:t>
      </w:r>
      <w:proofErr w:type="spellEnd"/>
      <w:r w:rsidR="00DE49CD" w:rsidRPr="00DE49CD">
        <w:t>="</w:t>
      </w:r>
      <w:proofErr w:type="spellStart"/>
      <w:r w:rsidR="00DE49CD" w:rsidRPr="00DE49CD">
        <w:t>byName</w:t>
      </w:r>
      <w:proofErr w:type="spellEnd"/>
      <w:r w:rsidR="00DE49CD" w:rsidRPr="00DE49CD">
        <w:t>"</w:t>
      </w:r>
      <w:r w:rsidR="00DE49CD" w:rsidRPr="00DE49CD">
        <w:t>，那么</w:t>
      </w:r>
      <w:r w:rsidR="00DE49CD" w:rsidRPr="00DE49CD">
        <w:t>Spring</w:t>
      </w:r>
      <w:r w:rsidR="00DE49CD" w:rsidRPr="00DE49CD">
        <w:t>就会在容器中查找名为</w:t>
      </w:r>
      <w:r w:rsidR="00DE49CD" w:rsidRPr="00DE49CD">
        <w:t>master</w:t>
      </w:r>
      <w:r w:rsidR="00DE49CD" w:rsidRPr="00DE49CD">
        <w:t>的</w:t>
      </w:r>
      <w:r w:rsidR="00DE49CD" w:rsidRPr="00DE49CD">
        <w:t>bean</w:t>
      </w:r>
      <w:r w:rsidR="00DE49CD" w:rsidRPr="00DE49CD">
        <w:t>通过</w:t>
      </w:r>
      <w:proofErr w:type="spellStart"/>
      <w:r w:rsidR="00DE49CD" w:rsidRPr="00DE49CD">
        <w:t>setMaster</w:t>
      </w:r>
      <w:proofErr w:type="spellEnd"/>
      <w:r w:rsidR="00DE49CD" w:rsidRPr="00DE49CD">
        <w:t>方法注入到</w:t>
      </w:r>
      <w:r w:rsidR="00DE49CD" w:rsidRPr="00DE49CD">
        <w:t>A</w:t>
      </w:r>
      <w:r w:rsidR="00DE49CD" w:rsidRPr="00DE49CD">
        <w:t>中。</w:t>
      </w:r>
    </w:p>
    <w:p w14:paraId="614F772B" w14:textId="716E0324" w:rsidR="00362796" w:rsidRDefault="00E775E0" w:rsidP="00B661A7">
      <w:pPr>
        <w:ind w:firstLine="420"/>
      </w:pPr>
      <w:r>
        <w:t>3</w:t>
      </w:r>
      <w:r>
        <w:t>、</w:t>
      </w:r>
      <w:r w:rsidRPr="00E775E0">
        <w:t>Type</w:t>
      </w:r>
    </w:p>
    <w:p w14:paraId="247B776A" w14:textId="4D134C1C" w:rsidR="00912E67" w:rsidRDefault="0051369F" w:rsidP="00B661A7">
      <w:pPr>
        <w:ind w:firstLine="420"/>
      </w:pPr>
      <w:r>
        <w:tab/>
      </w:r>
      <w:proofErr w:type="gramStart"/>
      <w:r w:rsidR="00912E67" w:rsidRPr="00912E67">
        <w:rPr>
          <w:rFonts w:hint="eastAsia"/>
        </w:rPr>
        <w:t>过类型</w:t>
      </w:r>
      <w:proofErr w:type="gramEnd"/>
      <w:r w:rsidR="00912E67" w:rsidRPr="00912E67">
        <w:rPr>
          <w:rFonts w:hint="eastAsia"/>
        </w:rPr>
        <w:t>自动装配（注入）。</w:t>
      </w:r>
      <w:r w:rsidR="00912E67" w:rsidRPr="00912E67">
        <w:t>Spring</w:t>
      </w:r>
      <w:r w:rsidR="00912E67" w:rsidRPr="00912E67">
        <w:t>会在容器中查找类（</w:t>
      </w:r>
      <w:r w:rsidR="00912E67" w:rsidRPr="00912E67">
        <w:t>Class</w:t>
      </w:r>
      <w:r w:rsidR="00912E67" w:rsidRPr="00912E67">
        <w:t>）与</w:t>
      </w:r>
      <w:r w:rsidR="00912E67" w:rsidRPr="00912E67">
        <w:t>bean</w:t>
      </w:r>
      <w:r w:rsidR="00912E67" w:rsidRPr="00912E67">
        <w:t>属性</w:t>
      </w:r>
      <w:proofErr w:type="gramStart"/>
      <w:r w:rsidR="00912E67" w:rsidRPr="00912E67">
        <w:t>类一致</w:t>
      </w:r>
      <w:proofErr w:type="gramEnd"/>
      <w:r w:rsidR="00912E67" w:rsidRPr="00912E67">
        <w:t>的</w:t>
      </w:r>
      <w:r w:rsidR="00912E67" w:rsidRPr="00912E67">
        <w:t>bean</w:t>
      </w:r>
      <w:r w:rsidR="00912E67" w:rsidRPr="00912E67">
        <w:t>，并自动注入到</w:t>
      </w:r>
      <w:r w:rsidR="00912E67" w:rsidRPr="00912E67">
        <w:t>bean</w:t>
      </w:r>
      <w:r w:rsidR="00912E67" w:rsidRPr="00912E67">
        <w:t>属性中，如果容器中包含多个这个类型的</w:t>
      </w:r>
      <w:r w:rsidR="00912E67" w:rsidRPr="00912E67">
        <w:t>bean</w:t>
      </w:r>
      <w:r w:rsidR="00912E67" w:rsidRPr="00912E67">
        <w:t>，</w:t>
      </w:r>
      <w:r w:rsidR="00912E67" w:rsidRPr="00912E67">
        <w:t>Spring</w:t>
      </w:r>
      <w:r w:rsidR="00912E67" w:rsidRPr="00912E67">
        <w:t>将抛出异常。如果没有找到这个类型的</w:t>
      </w:r>
      <w:r w:rsidR="00912E67" w:rsidRPr="00912E67">
        <w:t>bean</w:t>
      </w:r>
      <w:r w:rsidR="00912E67" w:rsidRPr="00912E67">
        <w:t>，那么注入动作将不会执行。</w:t>
      </w:r>
    </w:p>
    <w:p w14:paraId="785BB32C" w14:textId="655A6E9F" w:rsidR="00432EBA" w:rsidRPr="00B661A7" w:rsidRDefault="00432EBA" w:rsidP="00B661A7">
      <w:pPr>
        <w:ind w:firstLine="420"/>
      </w:pPr>
      <w:r>
        <w:t>4</w:t>
      </w:r>
      <w:r>
        <w:t>、</w:t>
      </w:r>
      <w:r w:rsidR="00EA50D8" w:rsidRPr="00EA50D8">
        <w:t>constructor</w:t>
      </w:r>
    </w:p>
    <w:p w14:paraId="0C2DF9AC" w14:textId="464C7D0F" w:rsidR="00FB3034" w:rsidRDefault="00864AAD" w:rsidP="00FB3034">
      <w:pPr>
        <w:ind w:firstLine="420"/>
      </w:pPr>
      <w:r w:rsidRPr="00864AAD">
        <w:rPr>
          <w:rFonts w:hint="eastAsia"/>
        </w:rPr>
        <w:t>类似于</w:t>
      </w:r>
      <w:proofErr w:type="spellStart"/>
      <w:r w:rsidRPr="00864AAD">
        <w:t>byType</w:t>
      </w:r>
      <w:proofErr w:type="spellEnd"/>
      <w:r w:rsidRPr="00864AAD">
        <w:t>，但是</w:t>
      </w:r>
      <w:proofErr w:type="gramStart"/>
      <w:r w:rsidRPr="00864AAD">
        <w:t>是</w:t>
      </w:r>
      <w:proofErr w:type="gramEnd"/>
      <w:r w:rsidRPr="00864AAD">
        <w:t>通过构造函数的参数类型来匹配。假设</w:t>
      </w:r>
      <w:r w:rsidRPr="00864AAD">
        <w:t>bean A</w:t>
      </w:r>
      <w:r w:rsidRPr="00864AAD">
        <w:t>有构造函数</w:t>
      </w:r>
      <w:r w:rsidRPr="00864AAD">
        <w:t xml:space="preserve">A(B </w:t>
      </w:r>
      <w:proofErr w:type="spellStart"/>
      <w:r w:rsidRPr="00864AAD">
        <w:t>b</w:t>
      </w:r>
      <w:proofErr w:type="spellEnd"/>
      <w:r w:rsidRPr="00864AAD">
        <w:t>,   C c)</w:t>
      </w:r>
      <w:r w:rsidRPr="00864AAD">
        <w:t>，那么</w:t>
      </w:r>
      <w:r w:rsidRPr="00864AAD">
        <w:t>Spring</w:t>
      </w:r>
      <w:r w:rsidRPr="00864AAD">
        <w:t>会在容器中查找类型为</w:t>
      </w:r>
      <w:r w:rsidRPr="00864AAD">
        <w:t>B</w:t>
      </w:r>
      <w:r w:rsidRPr="00864AAD">
        <w:t>和</w:t>
      </w:r>
      <w:r w:rsidRPr="00864AAD">
        <w:t>C</w:t>
      </w:r>
      <w:r w:rsidRPr="00864AAD">
        <w:t>的</w:t>
      </w:r>
      <w:r w:rsidRPr="00864AAD">
        <w:t>bean</w:t>
      </w:r>
      <w:r w:rsidRPr="00864AAD">
        <w:t>通过构造函数</w:t>
      </w:r>
      <w:r w:rsidRPr="00864AAD">
        <w:t xml:space="preserve">A(B </w:t>
      </w:r>
      <w:proofErr w:type="spellStart"/>
      <w:r w:rsidRPr="00864AAD">
        <w:t>b</w:t>
      </w:r>
      <w:proofErr w:type="spellEnd"/>
      <w:r w:rsidRPr="00864AAD">
        <w:t>, C c)</w:t>
      </w:r>
      <w:r w:rsidRPr="00864AAD">
        <w:t>注入到</w:t>
      </w:r>
      <w:r w:rsidRPr="00864AAD">
        <w:t>A</w:t>
      </w:r>
      <w:r w:rsidRPr="00864AAD">
        <w:t>中。与</w:t>
      </w:r>
      <w:proofErr w:type="spellStart"/>
      <w:r w:rsidRPr="00864AAD">
        <w:t>byType</w:t>
      </w:r>
      <w:proofErr w:type="spellEnd"/>
      <w:r w:rsidRPr="00864AAD">
        <w:t>一样，如果存在多个</w:t>
      </w:r>
      <w:r w:rsidRPr="00864AAD">
        <w:t>bean</w:t>
      </w:r>
      <w:r w:rsidRPr="00864AAD">
        <w:t>类型为</w:t>
      </w:r>
      <w:r w:rsidRPr="00864AAD">
        <w:t>B</w:t>
      </w:r>
      <w:r w:rsidRPr="00864AAD">
        <w:t>或者</w:t>
      </w:r>
      <w:r w:rsidRPr="00864AAD">
        <w:t>C</w:t>
      </w:r>
      <w:r w:rsidRPr="00864AAD">
        <w:t>，则会抛出异常。但时与</w:t>
      </w:r>
      <w:proofErr w:type="spellStart"/>
      <w:r w:rsidRPr="00864AAD">
        <w:t>byType</w:t>
      </w:r>
      <w:proofErr w:type="spellEnd"/>
      <w:r w:rsidRPr="00864AAD">
        <w:t>不同的是，如果在容器中找不到匹配的类的</w:t>
      </w:r>
      <w:r w:rsidRPr="00864AAD">
        <w:t>bean</w:t>
      </w:r>
      <w:r w:rsidRPr="00864AAD">
        <w:t>，将抛出异常，因为</w:t>
      </w:r>
      <w:r w:rsidRPr="00864AAD">
        <w:t>Spring</w:t>
      </w:r>
      <w:r w:rsidRPr="00864AAD">
        <w:t>无法调用构造函数实例化这个</w:t>
      </w:r>
      <w:r w:rsidRPr="00864AAD">
        <w:t>bean</w:t>
      </w:r>
      <w:r w:rsidRPr="00864AAD">
        <w:t>。</w:t>
      </w:r>
    </w:p>
    <w:p w14:paraId="7F6687E8" w14:textId="730E4BB4" w:rsidR="0052362B" w:rsidRDefault="0052362B" w:rsidP="00FB3034">
      <w:pPr>
        <w:ind w:firstLine="420"/>
      </w:pPr>
      <w:r>
        <w:rPr>
          <w:rFonts w:hint="eastAsia"/>
        </w:rPr>
        <w:t>5</w:t>
      </w:r>
      <w:r>
        <w:t>、</w:t>
      </w:r>
      <w:r w:rsidR="00A37A34" w:rsidRPr="00A37A34">
        <w:t>default</w:t>
      </w:r>
    </w:p>
    <w:p w14:paraId="067B28DD" w14:textId="7A5A4E13" w:rsidR="00A37A34" w:rsidRDefault="00A37A34" w:rsidP="00FB3034">
      <w:pPr>
        <w:ind w:firstLine="420"/>
      </w:pPr>
      <w:proofErr w:type="gramStart"/>
      <w:r w:rsidRPr="00A37A34">
        <w:rPr>
          <w:rFonts w:hint="eastAsia"/>
        </w:rPr>
        <w:t>采用父级标签</w:t>
      </w:r>
      <w:proofErr w:type="gramEnd"/>
      <w:r w:rsidRPr="00A37A34">
        <w:rPr>
          <w:rFonts w:hint="eastAsia"/>
        </w:rPr>
        <w:t>（即</w:t>
      </w:r>
      <w:r w:rsidRPr="00A37A34">
        <w:t>beans</w:t>
      </w:r>
      <w:r w:rsidRPr="00A37A34">
        <w:t>的</w:t>
      </w:r>
      <w:r w:rsidRPr="00A37A34">
        <w:t>default-</w:t>
      </w:r>
      <w:proofErr w:type="spellStart"/>
      <w:r w:rsidRPr="00A37A34">
        <w:t>autowire</w:t>
      </w:r>
      <w:proofErr w:type="spellEnd"/>
      <w:r w:rsidRPr="00A37A34">
        <w:t>属性）的配置</w:t>
      </w:r>
    </w:p>
    <w:p w14:paraId="114AFF88" w14:textId="7AEA34EB" w:rsidR="00471C65" w:rsidRDefault="00471C65" w:rsidP="00471C65">
      <w:pPr>
        <w:ind w:firstLine="420"/>
      </w:pPr>
      <w:r>
        <w:t>6</w:t>
      </w:r>
      <w:r>
        <w:t>、</w:t>
      </w:r>
      <w:proofErr w:type="spellStart"/>
      <w:r>
        <w:t>towire</w:t>
      </w:r>
      <w:proofErr w:type="spellEnd"/>
      <w:r>
        <w:t>-candidate</w:t>
      </w:r>
    </w:p>
    <w:p w14:paraId="75722789" w14:textId="0539D209" w:rsidR="00471C65" w:rsidRDefault="00471C65" w:rsidP="00471C65">
      <w:pPr>
        <w:ind w:firstLine="420"/>
      </w:pPr>
      <w:r>
        <w:rPr>
          <w:rFonts w:hint="eastAsia"/>
        </w:rPr>
        <w:t>前面我们说到配置有</w:t>
      </w:r>
      <w:proofErr w:type="spellStart"/>
      <w:r>
        <w:t>autowire</w:t>
      </w:r>
      <w:proofErr w:type="spellEnd"/>
      <w:r>
        <w:t>属性的</w:t>
      </w:r>
      <w:r>
        <w:t>bean</w:t>
      </w:r>
      <w:r>
        <w:t>，</w:t>
      </w:r>
      <w:r>
        <w:t>Spring</w:t>
      </w:r>
      <w:r>
        <w:t>在实例化这个</w:t>
      </w:r>
      <w:r>
        <w:t>bean</w:t>
      </w:r>
      <w:r>
        <w:t>的时候会在容器中查找匹配的</w:t>
      </w:r>
      <w:r>
        <w:t>bean</w:t>
      </w:r>
      <w:r>
        <w:t>对</w:t>
      </w:r>
      <w:proofErr w:type="spellStart"/>
      <w:r>
        <w:t>autowire</w:t>
      </w:r>
      <w:proofErr w:type="spellEnd"/>
      <w:r>
        <w:t xml:space="preserve"> bean</w:t>
      </w:r>
      <w:r>
        <w:t>进行属性注入，这些被查找的</w:t>
      </w:r>
      <w:r>
        <w:t>bean</w:t>
      </w:r>
      <w:r>
        <w:t>我们称为候选</w:t>
      </w:r>
      <w:r>
        <w:t>bean</w:t>
      </w:r>
      <w:r>
        <w:t>。作为候选</w:t>
      </w:r>
      <w:r>
        <w:t>bean</w:t>
      </w:r>
      <w:r>
        <w:t>，我凭什么就要被你用，老子不给你用。所以候选</w:t>
      </w:r>
      <w:r>
        <w:t>bean</w:t>
      </w:r>
      <w:r>
        <w:t>给自己增加了</w:t>
      </w:r>
      <w:proofErr w:type="spellStart"/>
      <w:r>
        <w:t>autowire</w:t>
      </w:r>
      <w:proofErr w:type="spellEnd"/>
      <w:r>
        <w:t>-candidate="false"</w:t>
      </w:r>
      <w:r>
        <w:t>属性（默认是</w:t>
      </w:r>
      <w:r>
        <w:t>true</w:t>
      </w:r>
      <w:r>
        <w:t>），那么容器就不会把这个</w:t>
      </w:r>
      <w:r>
        <w:t>bean</w:t>
      </w:r>
      <w:proofErr w:type="gramStart"/>
      <w:r>
        <w:t>当做</w:t>
      </w:r>
      <w:proofErr w:type="gramEnd"/>
      <w:r>
        <w:t>候选</w:t>
      </w:r>
      <w:r>
        <w:t>bean</w:t>
      </w:r>
      <w:r>
        <w:t>了，即这个</w:t>
      </w:r>
      <w:r>
        <w:t>bean</w:t>
      </w:r>
      <w:r>
        <w:t>不会被</w:t>
      </w:r>
      <w:proofErr w:type="gramStart"/>
      <w:r>
        <w:t>当做</w:t>
      </w:r>
      <w:proofErr w:type="gramEnd"/>
      <w:r>
        <w:t>自动装配对象。同样，</w:t>
      </w:r>
      <w:r>
        <w:t>&lt;beans/&gt;</w:t>
      </w:r>
      <w:r>
        <w:t>标签可以定义</w:t>
      </w:r>
      <w:r>
        <w:t>default-</w:t>
      </w:r>
      <w:proofErr w:type="spellStart"/>
      <w:r>
        <w:t>autowire</w:t>
      </w:r>
      <w:proofErr w:type="spellEnd"/>
      <w:r>
        <w:t>-candidate="false"</w:t>
      </w:r>
      <w:r>
        <w:t>属性让它包含的所有</w:t>
      </w:r>
      <w:r>
        <w:t>bean</w:t>
      </w:r>
      <w:r>
        <w:t>都不</w:t>
      </w:r>
      <w:proofErr w:type="gramStart"/>
      <w:r>
        <w:t>做为</w:t>
      </w:r>
      <w:proofErr w:type="gramEnd"/>
      <w:r>
        <w:t>候选</w:t>
      </w:r>
      <w:r>
        <w:t>bean</w:t>
      </w:r>
      <w:r>
        <w:t>。我的地盘我做主。</w:t>
      </w:r>
    </w:p>
    <w:p w14:paraId="1E751907" w14:textId="05FD16EF" w:rsidR="00C64F22" w:rsidRDefault="00C64F22" w:rsidP="005134E7">
      <w:pPr>
        <w:ind w:firstLine="420"/>
      </w:pPr>
    </w:p>
    <w:p w14:paraId="5965702B" w14:textId="719D9ACA" w:rsidR="008927A1" w:rsidRDefault="008927A1" w:rsidP="005134E7">
      <w:pPr>
        <w:ind w:firstLine="420"/>
      </w:pPr>
      <w:r>
        <w:t>注：</w:t>
      </w:r>
    </w:p>
    <w:p w14:paraId="4C984D9B" w14:textId="4CC436BF" w:rsidR="005134E7" w:rsidRDefault="005134E7" w:rsidP="005134E7">
      <w:pPr>
        <w:ind w:firstLine="420"/>
      </w:pPr>
      <w:r>
        <w:rPr>
          <w:rFonts w:hint="eastAsia"/>
        </w:rPr>
        <w:t>其中</w:t>
      </w:r>
      <w:proofErr w:type="spellStart"/>
      <w:r>
        <w:t>byType</w:t>
      </w:r>
      <w:proofErr w:type="spellEnd"/>
      <w:r>
        <w:t>和</w:t>
      </w:r>
      <w:r>
        <w:t>constructor</w:t>
      </w:r>
      <w:r>
        <w:t>模式也支持数组和强类型集合（即指定了集合元素类型）。如</w:t>
      </w:r>
      <w:r>
        <w:t>bean A</w:t>
      </w:r>
      <w:r>
        <w:t>有个属性定义是</w:t>
      </w:r>
      <w:r>
        <w:t>List&lt;Foo&gt;</w:t>
      </w:r>
      <w:r>
        <w:t>类型，</w:t>
      </w:r>
      <w:r>
        <w:t>Spring</w:t>
      </w:r>
      <w:r>
        <w:t>会在容器中查找所有类型为</w:t>
      </w:r>
      <w:r>
        <w:t>Foo</w:t>
      </w:r>
      <w:r>
        <w:t>的</w:t>
      </w:r>
      <w:r>
        <w:t>bean</w:t>
      </w:r>
      <w:r>
        <w:t>，注入到该属性。记住是</w:t>
      </w:r>
      <w:r>
        <w:t>Foo</w:t>
      </w:r>
      <w:r>
        <w:t>，不是</w:t>
      </w:r>
      <w:r>
        <w:t>List</w:t>
      </w:r>
      <w:r>
        <w:t>。</w:t>
      </w:r>
    </w:p>
    <w:p w14:paraId="15BB07AE" w14:textId="36560E84" w:rsidR="005134E7" w:rsidRDefault="005134E7" w:rsidP="005134E7">
      <w:pPr>
        <w:ind w:firstLine="420"/>
      </w:pPr>
      <w:r>
        <w:rPr>
          <w:rFonts w:hint="eastAsia"/>
        </w:rPr>
        <w:t>另外如果集合和</w:t>
      </w:r>
      <w:r>
        <w:t>Map</w:t>
      </w:r>
      <w:r>
        <w:t>集合，那么</w:t>
      </w:r>
      <w:r>
        <w:t>Map</w:t>
      </w:r>
      <w:r>
        <w:t>的</w:t>
      </w:r>
      <w:r>
        <w:t>key</w:t>
      </w:r>
      <w:r>
        <w:t>必须是</w:t>
      </w:r>
      <w:r>
        <w:t>String</w:t>
      </w:r>
      <w:r>
        <w:t>类型，</w:t>
      </w:r>
      <w:r>
        <w:t>Spring</w:t>
      </w:r>
      <w:r>
        <w:t>会根据</w:t>
      </w:r>
      <w:r>
        <w:t>value</w:t>
      </w:r>
      <w:r>
        <w:t>的类型去匹配。例如有属性</w:t>
      </w:r>
      <w:r>
        <w:t>bean A</w:t>
      </w:r>
      <w:r>
        <w:t>中有一个属性为</w:t>
      </w:r>
      <w:r>
        <w:t>Map&lt;String, Foo&gt; p</w:t>
      </w:r>
      <w:r>
        <w:t>，容器中有</w:t>
      </w:r>
      <w:r>
        <w:t>bean B</w:t>
      </w:r>
      <w:r>
        <w:t>和</w:t>
      </w:r>
      <w:r>
        <w:t>C</w:t>
      </w:r>
      <w:r>
        <w:t>类型均为</w:t>
      </w:r>
      <w:r>
        <w:t>Foo</w:t>
      </w:r>
      <w:r>
        <w:t>，那么</w:t>
      </w:r>
      <w:r>
        <w:t>A</w:t>
      </w:r>
      <w:r>
        <w:t>实例化完成后，</w:t>
      </w:r>
      <w:r>
        <w:t>p</w:t>
      </w:r>
      <w:r>
        <w:t>属性的值为：</w:t>
      </w:r>
      <w:r>
        <w:t>{"B"</w:t>
      </w:r>
      <w:r>
        <w:t>：</w:t>
      </w:r>
      <w:r>
        <w:t>B</w:t>
      </w:r>
      <w:r>
        <w:t>的实例对象，</w:t>
      </w:r>
      <w:r>
        <w:t>"C"</w:t>
      </w:r>
      <w:r>
        <w:t>：</w:t>
      </w:r>
      <w:r>
        <w:t>C</w:t>
      </w:r>
      <w:r>
        <w:t>的实例对象</w:t>
      </w:r>
      <w:r>
        <w:t>}</w:t>
      </w:r>
      <w:r>
        <w:t>。</w:t>
      </w:r>
    </w:p>
    <w:p w14:paraId="1E77A896" w14:textId="0489ABF8" w:rsidR="001B06A2" w:rsidRDefault="001B06A2" w:rsidP="005134E7">
      <w:pPr>
        <w:ind w:firstLine="420"/>
      </w:pPr>
      <w:r w:rsidRPr="001B06A2">
        <w:rPr>
          <w:rFonts w:hint="eastAsia"/>
        </w:rPr>
        <w:t>除了可以给单独一个</w:t>
      </w:r>
      <w:r w:rsidRPr="001B06A2">
        <w:t>bean</w:t>
      </w:r>
      <w:r w:rsidRPr="001B06A2">
        <w:t>配置</w:t>
      </w:r>
      <w:proofErr w:type="spellStart"/>
      <w:r w:rsidRPr="001B06A2">
        <w:t>autowire</w:t>
      </w:r>
      <w:proofErr w:type="spellEnd"/>
      <w:r w:rsidRPr="001B06A2">
        <w:t>属性，我们还可以给某个</w:t>
      </w:r>
      <w:r w:rsidRPr="001B06A2">
        <w:t>bean</w:t>
      </w:r>
      <w:r w:rsidRPr="001B06A2">
        <w:t>配置文件的</w:t>
      </w:r>
      <w:r w:rsidRPr="001B06A2">
        <w:t>&lt;beans/&gt;</w:t>
      </w:r>
      <w:r w:rsidRPr="001B06A2">
        <w:t>标签添加</w:t>
      </w:r>
      <w:r w:rsidRPr="001B06A2">
        <w:t>default-</w:t>
      </w:r>
      <w:proofErr w:type="spellStart"/>
      <w:r w:rsidRPr="001B06A2">
        <w:t>autowire</w:t>
      </w:r>
      <w:proofErr w:type="spellEnd"/>
      <w:r w:rsidRPr="001B06A2">
        <w:t>属性。在</w:t>
      </w:r>
      <w:r w:rsidRPr="001B06A2">
        <w:t>&lt;beans/&gt;</w:t>
      </w:r>
      <w:r w:rsidRPr="001B06A2">
        <w:t>标签中指定</w:t>
      </w:r>
      <w:r w:rsidRPr="001B06A2">
        <w:t>default-</w:t>
      </w:r>
      <w:proofErr w:type="spellStart"/>
      <w:r w:rsidRPr="001B06A2">
        <w:t>autowire</w:t>
      </w:r>
      <w:proofErr w:type="spellEnd"/>
      <w:r w:rsidRPr="001B06A2">
        <w:t>属性，那么对于子标签</w:t>
      </w:r>
      <w:r w:rsidRPr="001B06A2">
        <w:t>&lt;bean/&gt;</w:t>
      </w:r>
      <w:r w:rsidRPr="001B06A2">
        <w:t>如果没有单独的设置</w:t>
      </w:r>
      <w:proofErr w:type="spellStart"/>
      <w:r w:rsidRPr="001B06A2">
        <w:t>autowire</w:t>
      </w:r>
      <w:proofErr w:type="spellEnd"/>
      <w:r w:rsidRPr="001B06A2">
        <w:t>属性，那么将采用父标签</w:t>
      </w:r>
      <w:r w:rsidRPr="001B06A2">
        <w:t>&lt;beans/&gt;</w:t>
      </w:r>
      <w:r w:rsidRPr="001B06A2">
        <w:t>的</w:t>
      </w:r>
      <w:r w:rsidRPr="001B06A2">
        <w:t>default-</w:t>
      </w:r>
      <w:proofErr w:type="spellStart"/>
      <w:r w:rsidRPr="001B06A2">
        <w:t>autowire</w:t>
      </w:r>
      <w:proofErr w:type="spellEnd"/>
      <w:r w:rsidRPr="001B06A2">
        <w:t>属性的模式，如果单独设置了</w:t>
      </w:r>
      <w:proofErr w:type="spellStart"/>
      <w:r w:rsidRPr="001B06A2">
        <w:t>autowire</w:t>
      </w:r>
      <w:proofErr w:type="spellEnd"/>
      <w:r w:rsidRPr="001B06A2">
        <w:t>属性，则采用自己的模式。</w:t>
      </w:r>
    </w:p>
    <w:p w14:paraId="3096EBDD" w14:textId="28E33B8D" w:rsidR="00FE1B4D" w:rsidRDefault="00FE1B4D" w:rsidP="005134E7">
      <w:pPr>
        <w:ind w:firstLine="420"/>
      </w:pPr>
    </w:p>
    <w:p w14:paraId="3EE4B93D" w14:textId="77777777" w:rsidR="00B11BB8" w:rsidRDefault="00B11BB8" w:rsidP="00B11BB8">
      <w:pPr>
        <w:pStyle w:val="3"/>
        <w:ind w:firstLine="420"/>
      </w:pPr>
      <w:r>
        <w:rPr>
          <w:rFonts w:hint="eastAsia"/>
        </w:rPr>
        <w:t>parent</w:t>
      </w:r>
      <w:r>
        <w:rPr>
          <w:rFonts w:hint="eastAsia"/>
        </w:rPr>
        <w:t>属性</w:t>
      </w:r>
    </w:p>
    <w:p w14:paraId="67A3352C" w14:textId="77777777" w:rsidR="00B11BB8" w:rsidRDefault="00B11BB8" w:rsidP="00B11BB8">
      <w:pPr>
        <w:ind w:firstLine="420"/>
      </w:pPr>
      <w:r>
        <w:rPr>
          <w:rFonts w:hint="eastAsia"/>
        </w:rPr>
        <w:t>作用：</w:t>
      </w:r>
      <w:r>
        <w:rPr>
          <w:rFonts w:hint="eastAsia"/>
        </w:rPr>
        <w:t>bean</w:t>
      </w:r>
      <w:r>
        <w:rPr>
          <w:rFonts w:hint="eastAsia"/>
        </w:rPr>
        <w:t>配置的继承</w:t>
      </w:r>
    </w:p>
    <w:tbl>
      <w:tblPr>
        <w:tblStyle w:val="ab"/>
        <w:tblW w:w="0" w:type="auto"/>
        <w:tblLook w:val="04A0" w:firstRow="1" w:lastRow="0" w:firstColumn="1" w:lastColumn="0" w:noHBand="0" w:noVBand="1"/>
      </w:tblPr>
      <w:tblGrid>
        <w:gridCol w:w="8296"/>
      </w:tblGrid>
      <w:tr w:rsidR="00B11BB8" w14:paraId="2625E5C6" w14:textId="77777777" w:rsidTr="00CB1A94">
        <w:tc>
          <w:tcPr>
            <w:tcW w:w="8296" w:type="dxa"/>
          </w:tcPr>
          <w:p w14:paraId="7B3BB4EB" w14:textId="77777777" w:rsidR="00B11BB8" w:rsidRDefault="00B11BB8" w:rsidP="00CB1A9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noProof/>
                <w:color w:val="000000"/>
                <w:sz w:val="20"/>
                <w:szCs w:val="20"/>
              </w:rPr>
              <mc:AlternateContent>
                <mc:Choice Requires="wps">
                  <w:drawing>
                    <wp:anchor distT="0" distB="0" distL="114300" distR="114300" simplePos="0" relativeHeight="251674624" behindDoc="0" locked="0" layoutInCell="1" allowOverlap="1" wp14:anchorId="03B6D4FE" wp14:editId="1815B758">
                      <wp:simplePos x="0" y="0"/>
                      <wp:positionH relativeFrom="column">
                        <wp:posOffset>1332502</wp:posOffset>
                      </wp:positionH>
                      <wp:positionV relativeFrom="paragraph">
                        <wp:posOffset>168547</wp:posOffset>
                      </wp:positionV>
                      <wp:extent cx="2944586" cy="936172"/>
                      <wp:effectExtent l="38100" t="38100" r="27305" b="35560"/>
                      <wp:wrapNone/>
                      <wp:docPr id="29" name="直接箭头连接符 29"/>
                      <wp:cNvGraphicFramePr/>
                      <a:graphic xmlns:a="http://schemas.openxmlformats.org/drawingml/2006/main">
                        <a:graphicData uri="http://schemas.microsoft.com/office/word/2010/wordprocessingShape">
                          <wps:wsp>
                            <wps:cNvCnPr/>
                            <wps:spPr>
                              <a:xfrm flipH="1" flipV="1">
                                <a:off x="0" y="0"/>
                                <a:ext cx="2944586" cy="936172"/>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type w14:anchorId="167A8868" id="_x0000_t32" coordsize="21600,21600" o:spt="32" o:oned="t" path="m,l21600,21600e" filled="f">
                      <v:path arrowok="t" fillok="f" o:connecttype="none"/>
                      <o:lock v:ext="edit" shapetype="t"/>
                    </v:shapetype>
                    <v:shape id="直接箭头连接符 29" o:spid="_x0000_s1026" type="#_x0000_t32" style="position:absolute;left:0;text-align:left;margin-left:104.9pt;margin-top:13.25pt;width:231.85pt;height:73.7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" strokecolor="#ffc000 [3207]" strokeweight="1pt">
                      <v:stroke endarrow="block" joinstyle="miter"/>
                    </v:shape>
                  </w:pict>
                </mc:Fallback>
              </mc:AlternateContent>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person1</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com.</w:t>
            </w:r>
            <w:proofErr w:type="gramStart"/>
            <w:r>
              <w:rPr>
                <w:rFonts w:ascii="Consolas" w:eastAsiaTheme="minorEastAsia" w:hAnsi="Consolas" w:cs="Consolas"/>
                <w:bCs w:val="0"/>
                <w:i/>
                <w:iCs/>
                <w:color w:val="2A00FF"/>
                <w:sz w:val="20"/>
                <w:szCs w:val="20"/>
              </w:rPr>
              <w:t>sx.domain</w:t>
            </w:r>
            <w:proofErr w:type="gramEnd"/>
            <w:r>
              <w:rPr>
                <w:rFonts w:ascii="Consolas" w:eastAsiaTheme="minorEastAsia" w:hAnsi="Consolas" w:cs="Consolas"/>
                <w:bCs w:val="0"/>
                <w:i/>
                <w:iCs/>
                <w:color w:val="2A00FF"/>
                <w:sz w:val="20"/>
                <w:szCs w:val="20"/>
              </w:rPr>
              <w:t>.User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3C9896B4" w14:textId="77777777" w:rsidR="00B11BB8" w:rsidRDefault="00B11BB8" w:rsidP="00CB1A9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"name"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sx</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44DA50A1" w14:textId="77777777" w:rsidR="00B11BB8" w:rsidRDefault="00B11BB8" w:rsidP="00CB1A9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"age"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"12"</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06541725" w14:textId="77777777" w:rsidR="00B11BB8" w:rsidRDefault="00B11BB8" w:rsidP="00CB1A9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"gender"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r>
              <w:rPr>
                <w:rFonts w:ascii="Consolas" w:eastAsiaTheme="minorEastAsia" w:hAnsi="Consolas" w:cs="Consolas"/>
                <w:bCs w:val="0"/>
                <w:i/>
                <w:iCs/>
                <w:color w:val="2A00FF"/>
                <w:sz w:val="20"/>
                <w:szCs w:val="20"/>
              </w:rPr>
              <w:t>女</w:t>
            </w:r>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63089412" w14:textId="77777777" w:rsidR="00B11BB8" w:rsidRDefault="00B11BB8" w:rsidP="00CB1A9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5B256821" w14:textId="77777777" w:rsidR="00B11BB8" w:rsidRDefault="00B11BB8" w:rsidP="00CB1A9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shd w:val="clear" w:color="auto" w:fill="D4D4D4"/>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person2</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com.</w:t>
            </w:r>
            <w:proofErr w:type="gramStart"/>
            <w:r>
              <w:rPr>
                <w:rFonts w:ascii="Consolas" w:eastAsiaTheme="minorEastAsia" w:hAnsi="Consolas" w:cs="Consolas"/>
                <w:bCs w:val="0"/>
                <w:i/>
                <w:iCs/>
                <w:color w:val="2A00FF"/>
                <w:sz w:val="20"/>
                <w:szCs w:val="20"/>
              </w:rPr>
              <w:t>sx.domain</w:t>
            </w:r>
            <w:proofErr w:type="gramEnd"/>
            <w:r>
              <w:rPr>
                <w:rFonts w:ascii="Consolas" w:eastAsiaTheme="minorEastAsia" w:hAnsi="Consolas" w:cs="Consolas"/>
                <w:bCs w:val="0"/>
                <w:i/>
                <w:iCs/>
                <w:color w:val="2A00FF"/>
                <w:sz w:val="20"/>
                <w:szCs w:val="20"/>
              </w:rPr>
              <w:t>.User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parent</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person1</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4518A1EA" w14:textId="77777777" w:rsidR="00B11BB8" w:rsidRDefault="00B11BB8" w:rsidP="00CB1A9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"gender"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r>
              <w:rPr>
                <w:rFonts w:ascii="Consolas" w:eastAsiaTheme="minorEastAsia" w:hAnsi="Consolas" w:cs="Consolas"/>
                <w:bCs w:val="0"/>
                <w:i/>
                <w:iCs/>
                <w:color w:val="2A00FF"/>
                <w:sz w:val="20"/>
                <w:szCs w:val="20"/>
              </w:rPr>
              <w:t>男</w:t>
            </w:r>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5D08655F" w14:textId="77777777" w:rsidR="00B11BB8" w:rsidRDefault="00B11BB8" w:rsidP="00CB1A94">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shd w:val="clear" w:color="auto" w:fill="D4D4D4"/>
              </w:rPr>
              <w:t>bean</w:t>
            </w:r>
            <w:r>
              <w:rPr>
                <w:rFonts w:ascii="Consolas" w:eastAsiaTheme="minorEastAsia" w:hAnsi="Consolas" w:cs="Consolas"/>
                <w:bCs w:val="0"/>
                <w:color w:val="008080"/>
                <w:sz w:val="20"/>
                <w:szCs w:val="20"/>
              </w:rPr>
              <w:t>&gt;</w:t>
            </w:r>
          </w:p>
        </w:tc>
      </w:tr>
    </w:tbl>
    <w:p w14:paraId="16ECA4DD" w14:textId="77777777" w:rsidR="00B11BB8" w:rsidRDefault="00B11BB8" w:rsidP="00B11BB8">
      <w:pPr>
        <w:ind w:firstLine="400"/>
        <w:rPr>
          <w:rFonts w:ascii="Consolas" w:eastAsiaTheme="minorEastAsia" w:hAnsi="Consolas" w:cs="Consolas"/>
          <w:bCs w:val="0"/>
          <w:iCs/>
          <w:kern w:val="0"/>
          <w:sz w:val="20"/>
          <w:szCs w:val="20"/>
        </w:rPr>
      </w:pPr>
      <w:proofErr w:type="spellStart"/>
      <w:r w:rsidRPr="001A4ABF">
        <w:rPr>
          <w:rFonts w:ascii="Consolas" w:eastAsiaTheme="minorEastAsia" w:hAnsi="Consolas" w:cs="Consolas"/>
          <w:bCs w:val="0"/>
          <w:iCs/>
          <w:kern w:val="0"/>
          <w:sz w:val="20"/>
          <w:szCs w:val="20"/>
        </w:rPr>
        <w:t>person2</w:t>
      </w:r>
      <w:proofErr w:type="spellEnd"/>
      <w:r>
        <w:rPr>
          <w:rFonts w:ascii="Consolas" w:eastAsiaTheme="minorEastAsia" w:hAnsi="Consolas" w:cs="Consolas"/>
          <w:bCs w:val="0"/>
          <w:iCs/>
          <w:kern w:val="0"/>
          <w:sz w:val="20"/>
          <w:szCs w:val="20"/>
        </w:rPr>
        <w:t xml:space="preserve"> </w:t>
      </w:r>
      <w:r>
        <w:rPr>
          <w:rFonts w:ascii="Consolas" w:eastAsiaTheme="minorEastAsia" w:hAnsi="Consolas" w:cs="Consolas" w:hint="eastAsia"/>
          <w:bCs w:val="0"/>
          <w:iCs/>
          <w:kern w:val="0"/>
          <w:sz w:val="20"/>
          <w:szCs w:val="20"/>
        </w:rPr>
        <w:t>从</w:t>
      </w:r>
      <w:proofErr w:type="spellStart"/>
      <w:r w:rsidRPr="001A4ABF">
        <w:rPr>
          <w:rFonts w:ascii="Consolas" w:eastAsiaTheme="minorEastAsia" w:hAnsi="Consolas" w:cs="Consolas"/>
          <w:bCs w:val="0"/>
          <w:iCs/>
          <w:kern w:val="0"/>
          <w:sz w:val="20"/>
          <w:szCs w:val="20"/>
        </w:rPr>
        <w:t>person1</w:t>
      </w:r>
      <w:proofErr w:type="spellEnd"/>
      <w:r w:rsidRPr="001A4ABF">
        <w:rPr>
          <w:rFonts w:ascii="Consolas" w:eastAsiaTheme="minorEastAsia" w:hAnsi="Consolas" w:cs="Consolas" w:hint="eastAsia"/>
          <w:bCs w:val="0"/>
          <w:iCs/>
          <w:kern w:val="0"/>
          <w:sz w:val="20"/>
          <w:szCs w:val="20"/>
        </w:rPr>
        <w:t>中</w:t>
      </w:r>
      <w:r>
        <w:rPr>
          <w:rFonts w:ascii="Consolas" w:eastAsiaTheme="minorEastAsia" w:hAnsi="Consolas" w:cs="Consolas" w:hint="eastAsia"/>
          <w:bCs w:val="0"/>
          <w:iCs/>
          <w:kern w:val="0"/>
          <w:sz w:val="20"/>
          <w:szCs w:val="20"/>
        </w:rPr>
        <w:t>继承自身中没有赋值的属性。</w:t>
      </w:r>
    </w:p>
    <w:p w14:paraId="0F7D7427" w14:textId="77777777" w:rsidR="00B11BB8" w:rsidRDefault="00B11BB8" w:rsidP="00B11BB8">
      <w:pPr>
        <w:ind w:firstLine="400"/>
      </w:pPr>
      <w:proofErr w:type="spellStart"/>
      <w:r w:rsidRPr="001A4ABF">
        <w:rPr>
          <w:rFonts w:ascii="Consolas" w:eastAsiaTheme="minorEastAsia" w:hAnsi="Consolas" w:cs="Consolas"/>
          <w:bCs w:val="0"/>
          <w:iCs/>
          <w:kern w:val="0"/>
          <w:sz w:val="20"/>
          <w:szCs w:val="20"/>
        </w:rPr>
        <w:t>person2</w:t>
      </w:r>
      <w:proofErr w:type="spellEnd"/>
      <w:r>
        <w:rPr>
          <w:rFonts w:ascii="Consolas" w:eastAsiaTheme="minorEastAsia" w:hAnsi="Consolas" w:cs="Consolas" w:hint="eastAsia"/>
          <w:bCs w:val="0"/>
          <w:iCs/>
          <w:kern w:val="0"/>
          <w:sz w:val="20"/>
          <w:szCs w:val="20"/>
        </w:rPr>
        <w:t>：</w:t>
      </w:r>
      <w:r w:rsidRPr="00F32BF2">
        <w:t>User [name=</w:t>
      </w:r>
      <w:proofErr w:type="spellStart"/>
      <w:r w:rsidRPr="00F32BF2">
        <w:t>sx</w:t>
      </w:r>
      <w:proofErr w:type="spellEnd"/>
      <w:r w:rsidRPr="00F32BF2">
        <w:t>, age=12, gender=</w:t>
      </w:r>
      <w:r w:rsidRPr="00F32BF2">
        <w:t>男</w:t>
      </w:r>
      <w:r w:rsidRPr="00F32BF2">
        <w:t>]</w:t>
      </w:r>
    </w:p>
    <w:p w14:paraId="5ADDA2AE" w14:textId="77777777" w:rsidR="00B11BB8" w:rsidRDefault="00B11BB8" w:rsidP="00B11BB8">
      <w:pPr>
        <w:ind w:firstLine="420"/>
      </w:pPr>
    </w:p>
    <w:p w14:paraId="29784F37" w14:textId="5974FA90" w:rsidR="00FC20E9" w:rsidRDefault="00B3713A" w:rsidP="00B3713A">
      <w:pPr>
        <w:pStyle w:val="3"/>
        <w:ind w:firstLine="420"/>
      </w:pPr>
      <w:r>
        <w:rPr>
          <w:rFonts w:hint="eastAsia"/>
        </w:rPr>
        <w:t>abstract</w:t>
      </w:r>
      <w:r>
        <w:rPr>
          <w:rFonts w:hint="eastAsia"/>
        </w:rPr>
        <w:t>属性</w:t>
      </w:r>
      <w:r>
        <w:tab/>
      </w:r>
    </w:p>
    <w:p w14:paraId="77BD434C" w14:textId="7CD6A643" w:rsidR="00B3713A" w:rsidRDefault="00B3713A" w:rsidP="00B3713A">
      <w:pPr>
        <w:ind w:firstLine="420"/>
      </w:pPr>
      <w:r>
        <w:rPr>
          <w:rFonts w:hint="eastAsia"/>
        </w:rPr>
        <w:t>abstract=true</w:t>
      </w:r>
      <w:r>
        <w:t xml:space="preserve"> </w:t>
      </w:r>
      <w:r>
        <w:rPr>
          <w:rFonts w:hint="eastAsia"/>
        </w:rPr>
        <w:t>表</w:t>
      </w:r>
      <w:proofErr w:type="gramStart"/>
      <w:r>
        <w:rPr>
          <w:rFonts w:hint="eastAsia"/>
        </w:rPr>
        <w:t>名这个</w:t>
      </w:r>
      <w:proofErr w:type="gramEnd"/>
      <w:r>
        <w:rPr>
          <w:rFonts w:hint="eastAsia"/>
        </w:rPr>
        <w:t>bean</w:t>
      </w:r>
      <w:r>
        <w:rPr>
          <w:rFonts w:hint="eastAsia"/>
        </w:rPr>
        <w:t>是抽象的，不能获取到他的实例，只能被用来继承。</w:t>
      </w:r>
    </w:p>
    <w:tbl>
      <w:tblPr>
        <w:tblStyle w:val="ab"/>
        <w:tblW w:w="0" w:type="auto"/>
        <w:tblLook w:val="04A0" w:firstRow="1" w:lastRow="0" w:firstColumn="1" w:lastColumn="0" w:noHBand="0" w:noVBand="1"/>
      </w:tblPr>
      <w:tblGrid>
        <w:gridCol w:w="8296"/>
      </w:tblGrid>
      <w:tr w:rsidR="00463A9B" w14:paraId="4D0C1C5D" w14:textId="77777777" w:rsidTr="00463A9B">
        <w:tc>
          <w:tcPr>
            <w:tcW w:w="8296" w:type="dxa"/>
          </w:tcPr>
          <w:p w14:paraId="777972EA" w14:textId="77777777" w:rsidR="00463A9B" w:rsidRDefault="00463A9B" w:rsidP="00463A9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shd w:val="clear" w:color="auto" w:fill="D4D4D4"/>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person1</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com.</w:t>
            </w:r>
            <w:proofErr w:type="gramStart"/>
            <w:r>
              <w:rPr>
                <w:rFonts w:ascii="Consolas" w:eastAsiaTheme="minorEastAsia" w:hAnsi="Consolas" w:cs="Consolas"/>
                <w:bCs w:val="0"/>
                <w:i/>
                <w:iCs/>
                <w:color w:val="2A00FF"/>
                <w:sz w:val="20"/>
                <w:szCs w:val="20"/>
              </w:rPr>
              <w:t>sx.domain</w:t>
            </w:r>
            <w:proofErr w:type="gramEnd"/>
            <w:r>
              <w:rPr>
                <w:rFonts w:ascii="Consolas" w:eastAsiaTheme="minorEastAsia" w:hAnsi="Consolas" w:cs="Consolas"/>
                <w:bCs w:val="0"/>
                <w:i/>
                <w:iCs/>
                <w:color w:val="2A00FF"/>
                <w:sz w:val="20"/>
                <w:szCs w:val="20"/>
              </w:rPr>
              <w:t>.User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abstract</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"true"</w:t>
            </w:r>
            <w:r>
              <w:rPr>
                <w:rFonts w:ascii="Consolas" w:eastAsiaTheme="minorEastAsia" w:hAnsi="Consolas" w:cs="Consolas"/>
                <w:bCs w:val="0"/>
                <w:color w:val="008080"/>
                <w:sz w:val="20"/>
                <w:szCs w:val="20"/>
              </w:rPr>
              <w:t>&gt;</w:t>
            </w:r>
          </w:p>
          <w:p w14:paraId="093A6EA0" w14:textId="77777777" w:rsidR="00463A9B" w:rsidRDefault="00463A9B" w:rsidP="00463A9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"name"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sx</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21B2AE18" w14:textId="77777777" w:rsidR="00463A9B" w:rsidRDefault="00463A9B" w:rsidP="00463A9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"age"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"12"</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5ECD8A83" w14:textId="77777777" w:rsidR="00463A9B" w:rsidRDefault="00463A9B" w:rsidP="00463A9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"gender"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r>
              <w:rPr>
                <w:rFonts w:ascii="Consolas" w:eastAsiaTheme="minorEastAsia" w:hAnsi="Consolas" w:cs="Consolas"/>
                <w:bCs w:val="0"/>
                <w:i/>
                <w:iCs/>
                <w:color w:val="2A00FF"/>
                <w:sz w:val="20"/>
                <w:szCs w:val="20"/>
              </w:rPr>
              <w:t>女</w:t>
            </w:r>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0E479B7C" w14:textId="77777777" w:rsidR="00463A9B" w:rsidRDefault="00463A9B" w:rsidP="00463A9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shd w:val="clear" w:color="auto" w:fill="D4D4D4"/>
              </w:rPr>
              <w:t>bean</w:t>
            </w:r>
            <w:r>
              <w:rPr>
                <w:rFonts w:ascii="Consolas" w:eastAsiaTheme="minorEastAsia" w:hAnsi="Consolas" w:cs="Consolas"/>
                <w:bCs w:val="0"/>
                <w:color w:val="008080"/>
                <w:sz w:val="20"/>
                <w:szCs w:val="20"/>
              </w:rPr>
              <w:t>&gt;</w:t>
            </w:r>
          </w:p>
          <w:p w14:paraId="6C2499FE" w14:textId="77777777" w:rsidR="00463A9B" w:rsidRDefault="00463A9B" w:rsidP="00463A9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person2</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com.</w:t>
            </w:r>
            <w:proofErr w:type="gramStart"/>
            <w:r>
              <w:rPr>
                <w:rFonts w:ascii="Consolas" w:eastAsiaTheme="minorEastAsia" w:hAnsi="Consolas" w:cs="Consolas"/>
                <w:bCs w:val="0"/>
                <w:i/>
                <w:iCs/>
                <w:color w:val="2A00FF"/>
                <w:sz w:val="20"/>
                <w:szCs w:val="20"/>
              </w:rPr>
              <w:t>sx.domain</w:t>
            </w:r>
            <w:proofErr w:type="gramEnd"/>
            <w:r>
              <w:rPr>
                <w:rFonts w:ascii="Consolas" w:eastAsiaTheme="minorEastAsia" w:hAnsi="Consolas" w:cs="Consolas"/>
                <w:bCs w:val="0"/>
                <w:i/>
                <w:iCs/>
                <w:color w:val="2A00FF"/>
                <w:sz w:val="20"/>
                <w:szCs w:val="20"/>
              </w:rPr>
              <w:t>.User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parent</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person1</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53349D15" w14:textId="77777777" w:rsidR="00463A9B" w:rsidRDefault="00463A9B" w:rsidP="00463A9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"gender"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r>
              <w:rPr>
                <w:rFonts w:ascii="Consolas" w:eastAsiaTheme="minorEastAsia" w:hAnsi="Consolas" w:cs="Consolas"/>
                <w:bCs w:val="0"/>
                <w:i/>
                <w:iCs/>
                <w:color w:val="2A00FF"/>
                <w:sz w:val="20"/>
                <w:szCs w:val="20"/>
              </w:rPr>
              <w:t>男</w:t>
            </w:r>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0D0D29E0" w14:textId="247B198E" w:rsidR="00463A9B" w:rsidRDefault="00463A9B" w:rsidP="00463A9B">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51B5583E" w14:textId="473E269F" w:rsidR="00463A9B" w:rsidRDefault="009B736F" w:rsidP="00B3713A">
      <w:pPr>
        <w:ind w:firstLine="420"/>
      </w:pPr>
      <w:r>
        <w:rPr>
          <w:rFonts w:hint="eastAsia"/>
        </w:rPr>
        <w:t>获取</w:t>
      </w:r>
      <w:proofErr w:type="spellStart"/>
      <w:r>
        <w:rPr>
          <w:rFonts w:ascii="Consolas" w:eastAsiaTheme="minorEastAsia" w:hAnsi="Consolas" w:cs="Consolas"/>
          <w:bCs w:val="0"/>
          <w:i/>
          <w:iCs/>
          <w:color w:val="2A00FF"/>
          <w:kern w:val="0"/>
          <w:sz w:val="20"/>
          <w:szCs w:val="20"/>
        </w:rPr>
        <w:t>person1</w:t>
      </w:r>
      <w:proofErr w:type="spellEnd"/>
      <w:r w:rsidRPr="00E00382">
        <w:rPr>
          <w:rFonts w:hint="eastAsia"/>
        </w:rPr>
        <w:t>报错</w:t>
      </w:r>
    </w:p>
    <w:p w14:paraId="1575AC47" w14:textId="77777777" w:rsidR="00A330FF" w:rsidRDefault="00EE2731" w:rsidP="00A330FF">
      <w:pPr>
        <w:ind w:firstLineChars="0" w:firstLine="0"/>
        <w:rPr>
          <w:rFonts w:ascii="Consolas" w:eastAsiaTheme="minorEastAsia" w:hAnsi="Consolas" w:cs="Consolas"/>
          <w:bCs w:val="0"/>
          <w:iCs/>
          <w:kern w:val="0"/>
          <w:sz w:val="20"/>
          <w:szCs w:val="20"/>
        </w:rPr>
      </w:pPr>
      <w:r>
        <w:rPr>
          <w:noProof/>
        </w:rPr>
        <w:drawing>
          <wp:inline distT="0" distB="0" distL="0" distR="0" wp14:anchorId="53AD5C9F" wp14:editId="2379E8EB">
            <wp:extent cx="5274310" cy="8693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69315"/>
                    </a:xfrm>
                    <a:prstGeom prst="rect">
                      <a:avLst/>
                    </a:prstGeom>
                  </pic:spPr>
                </pic:pic>
              </a:graphicData>
            </a:graphic>
          </wp:inline>
        </w:drawing>
      </w:r>
    </w:p>
    <w:p w14:paraId="1D3F70C1" w14:textId="0440722E" w:rsidR="006221A5" w:rsidRDefault="009318F2" w:rsidP="009318F2">
      <w:pPr>
        <w:pStyle w:val="3"/>
        <w:ind w:firstLine="420"/>
      </w:pPr>
      <w:r>
        <w:rPr>
          <w:rFonts w:hint="eastAsia"/>
        </w:rPr>
        <w:t>生命周期方法</w:t>
      </w:r>
    </w:p>
    <w:p w14:paraId="61E65B94" w14:textId="77777777" w:rsidR="00D000D3" w:rsidRDefault="00D000D3" w:rsidP="00D000D3">
      <w:pPr>
        <w:ind w:firstLine="420"/>
      </w:pPr>
      <w:r>
        <w:rPr>
          <w:rFonts w:hint="eastAsia"/>
        </w:rPr>
        <w:t>生命周期：</w:t>
      </w:r>
      <w:r>
        <w:t>bean</w:t>
      </w:r>
      <w:r>
        <w:t>的创建到销毁；</w:t>
      </w:r>
    </w:p>
    <w:p w14:paraId="5D54163B" w14:textId="77777777" w:rsidR="00D000D3" w:rsidRDefault="00D000D3" w:rsidP="00D000D3">
      <w:pPr>
        <w:ind w:firstLine="420"/>
      </w:pPr>
      <w:proofErr w:type="spellStart"/>
      <w:r>
        <w:t>ioc</w:t>
      </w:r>
      <w:proofErr w:type="spellEnd"/>
      <w:r>
        <w:t>容器中注册的</w:t>
      </w:r>
      <w:r>
        <w:t>bean</w:t>
      </w:r>
      <w:r>
        <w:t>；</w:t>
      </w:r>
    </w:p>
    <w:p w14:paraId="7DE5AAA0" w14:textId="65B1B488" w:rsidR="00D000D3" w:rsidRDefault="00D000D3" w:rsidP="00D000D3">
      <w:pPr>
        <w:ind w:firstLine="420"/>
      </w:pPr>
      <w:r>
        <w:tab/>
        <w:t>1</w:t>
      </w:r>
      <w:r>
        <w:rPr>
          <w:rFonts w:hint="eastAsia"/>
        </w:rPr>
        <w:t>、</w:t>
      </w:r>
      <w:proofErr w:type="gramStart"/>
      <w:r>
        <w:t>单例</w:t>
      </w:r>
      <w:proofErr w:type="gramEnd"/>
      <w:r>
        <w:t>bean</w:t>
      </w:r>
      <w:r>
        <w:t>，容器启动的时候就会创建好，容器关闭也会销毁创建的</w:t>
      </w:r>
      <w:r>
        <w:t>bean</w:t>
      </w:r>
    </w:p>
    <w:p w14:paraId="6ECFAA1E" w14:textId="24257846" w:rsidR="00D000D3" w:rsidRDefault="00D000D3" w:rsidP="00D000D3">
      <w:pPr>
        <w:ind w:firstLine="420"/>
      </w:pPr>
      <w:r>
        <w:tab/>
        <w:t>2</w:t>
      </w:r>
      <w:r w:rsidR="00211CB1">
        <w:rPr>
          <w:rFonts w:hint="eastAsia"/>
        </w:rPr>
        <w:t>、</w:t>
      </w:r>
      <w:r>
        <w:t>多实例</w:t>
      </w:r>
      <w:r>
        <w:t>bean,</w:t>
      </w:r>
      <w:r>
        <w:t>获取的时候才创建</w:t>
      </w:r>
      <w:r w:rsidR="007F49B8">
        <w:rPr>
          <w:rFonts w:hint="eastAsia"/>
        </w:rPr>
        <w:t>，容器关闭不会调用</w:t>
      </w:r>
      <w:r w:rsidR="007F49B8">
        <w:rPr>
          <w:rFonts w:hint="eastAsia"/>
        </w:rPr>
        <w:t>bean</w:t>
      </w:r>
      <w:r w:rsidR="007F49B8">
        <w:rPr>
          <w:rFonts w:hint="eastAsia"/>
        </w:rPr>
        <w:t>的销毁方法</w:t>
      </w:r>
    </w:p>
    <w:p w14:paraId="3768F500" w14:textId="6D0DDA1F" w:rsidR="009318F2" w:rsidRDefault="00D000D3" w:rsidP="00D000D3">
      <w:pPr>
        <w:ind w:firstLine="420"/>
      </w:pPr>
      <w:r>
        <w:rPr>
          <w:rFonts w:hint="eastAsia"/>
        </w:rPr>
        <w:t>我们可以为</w:t>
      </w:r>
      <w:r>
        <w:t>bean</w:t>
      </w:r>
      <w:r>
        <w:t>自定义一些生命周期方法；</w:t>
      </w:r>
      <w:r>
        <w:t>spring</w:t>
      </w:r>
      <w:r>
        <w:t>在创建或者销毁的时候就会调用指定的方法；</w:t>
      </w:r>
    </w:p>
    <w:p w14:paraId="4775D54A" w14:textId="73EB5D53" w:rsidR="00CB4078" w:rsidRDefault="00CB4078" w:rsidP="00D000D3">
      <w:pPr>
        <w:ind w:firstLine="420"/>
      </w:pPr>
      <w:r>
        <w:rPr>
          <w:rFonts w:hint="eastAsia"/>
        </w:rPr>
        <w:t>注：初始化方法和销毁方法能够有参数</w:t>
      </w:r>
      <w:r w:rsidR="00710F99">
        <w:rPr>
          <w:rFonts w:hint="eastAsia"/>
        </w:rPr>
        <w:t>。</w:t>
      </w:r>
    </w:p>
    <w:tbl>
      <w:tblPr>
        <w:tblStyle w:val="ab"/>
        <w:tblW w:w="0" w:type="auto"/>
        <w:tblLook w:val="04A0" w:firstRow="1" w:lastRow="0" w:firstColumn="1" w:lastColumn="0" w:noHBand="0" w:noVBand="1"/>
      </w:tblPr>
      <w:tblGrid>
        <w:gridCol w:w="8296"/>
      </w:tblGrid>
      <w:tr w:rsidR="004A4A50" w14:paraId="7CEC9E31" w14:textId="77777777" w:rsidTr="004A4A50">
        <w:tc>
          <w:tcPr>
            <w:tcW w:w="8296" w:type="dxa"/>
          </w:tcPr>
          <w:p w14:paraId="0D6B02AD" w14:textId="7031A91C" w:rsidR="004466D9" w:rsidRDefault="004466D9" w:rsidP="004466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"book"</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com.</w:t>
            </w:r>
            <w:proofErr w:type="gramStart"/>
            <w:r>
              <w:rPr>
                <w:rFonts w:ascii="Consolas" w:eastAsiaTheme="minorEastAsia" w:hAnsi="Consolas" w:cs="Consolas"/>
                <w:bCs w:val="0"/>
                <w:i/>
                <w:iCs/>
                <w:color w:val="2A00FF"/>
                <w:sz w:val="20"/>
                <w:szCs w:val="20"/>
              </w:rPr>
              <w:t>sx.domain</w:t>
            </w:r>
            <w:proofErr w:type="gramEnd"/>
            <w:r>
              <w:rPr>
                <w:rFonts w:ascii="Consolas" w:eastAsiaTheme="minorEastAsia" w:hAnsi="Consolas" w:cs="Consolas"/>
                <w:bCs w:val="0"/>
                <w:i/>
                <w:iCs/>
                <w:color w:val="2A00FF"/>
                <w:sz w:val="20"/>
                <w:szCs w:val="20"/>
              </w:rPr>
              <w:t>.Book</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init</w:t>
            </w:r>
            <w:proofErr w:type="spellEnd"/>
            <w:r>
              <w:rPr>
                <w:rFonts w:ascii="Consolas" w:eastAsiaTheme="minorEastAsia" w:hAnsi="Consolas" w:cs="Consolas"/>
                <w:bCs w:val="0"/>
                <w:color w:val="7F007F"/>
                <w:sz w:val="20"/>
                <w:szCs w:val="20"/>
              </w:rPr>
              <w:t>-method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init</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destroy-method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destory</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5D5270CD" w14:textId="530265F6" w:rsidR="004466D9" w:rsidRDefault="004466D9" w:rsidP="004466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constructor-</w:t>
            </w:r>
            <w:proofErr w:type="spellStart"/>
            <w:r>
              <w:rPr>
                <w:rFonts w:ascii="Consolas" w:eastAsiaTheme="minorEastAsia" w:hAnsi="Consolas" w:cs="Consolas"/>
                <w:bCs w:val="0"/>
                <w:color w:val="3F7F7F"/>
                <w:sz w:val="20"/>
                <w:szCs w:val="20"/>
              </w:rPr>
              <w:t>arg</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"name"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F22</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constructor-</w:t>
            </w:r>
            <w:proofErr w:type="spellStart"/>
            <w:r>
              <w:rPr>
                <w:rFonts w:ascii="Consolas" w:eastAsiaTheme="minorEastAsia" w:hAnsi="Consolas" w:cs="Consolas"/>
                <w:bCs w:val="0"/>
                <w:color w:val="3F7F7F"/>
                <w:sz w:val="20"/>
                <w:szCs w:val="20"/>
              </w:rPr>
              <w:t>arg</w:t>
            </w:r>
            <w:proofErr w:type="spellEnd"/>
            <w:r>
              <w:rPr>
                <w:rFonts w:ascii="Consolas" w:eastAsiaTheme="minorEastAsia" w:hAnsi="Consolas" w:cs="Consolas"/>
                <w:bCs w:val="0"/>
                <w:color w:val="008080"/>
                <w:sz w:val="20"/>
                <w:szCs w:val="20"/>
              </w:rPr>
              <w:t>&gt;</w:t>
            </w:r>
          </w:p>
          <w:p w14:paraId="4C47E36D" w14:textId="2BAEF4AF" w:rsidR="004A4A50" w:rsidRDefault="004466D9" w:rsidP="004466D9">
            <w:pPr>
              <w:ind w:firstLineChars="0" w:firstLine="0"/>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2768395B" w14:textId="35D3B988" w:rsidR="004A4A50" w:rsidRDefault="00BD1B88" w:rsidP="00D000D3">
      <w:pPr>
        <w:ind w:firstLine="420"/>
      </w:pPr>
      <w:r>
        <w:rPr>
          <w:rFonts w:hint="eastAsia"/>
        </w:rPr>
        <w:t>方法</w:t>
      </w:r>
    </w:p>
    <w:tbl>
      <w:tblPr>
        <w:tblStyle w:val="ab"/>
        <w:tblW w:w="0" w:type="auto"/>
        <w:tblLook w:val="04A0" w:firstRow="1" w:lastRow="0" w:firstColumn="1" w:lastColumn="0" w:noHBand="0" w:noVBand="1"/>
      </w:tblPr>
      <w:tblGrid>
        <w:gridCol w:w="8296"/>
      </w:tblGrid>
      <w:tr w:rsidR="00BD1B88" w14:paraId="5A88A7CB" w14:textId="77777777" w:rsidTr="00BD1B88">
        <w:tc>
          <w:tcPr>
            <w:tcW w:w="8296" w:type="dxa"/>
          </w:tcPr>
          <w:p w14:paraId="4FE512B5" w14:textId="77777777" w:rsidR="00BD1B88" w:rsidRDefault="00BD1B88" w:rsidP="00F258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init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220B7732" w14:textId="77777777" w:rsidR="00BD1B88" w:rsidRDefault="00BD1B88" w:rsidP="00F258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执行初始化方法</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2CE87542" w14:textId="77777777" w:rsidR="00BD1B88" w:rsidRDefault="00BD1B88" w:rsidP="00F258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7C847F10" w14:textId="3834B5B5" w:rsidR="00BD1B88" w:rsidRDefault="00BD1B88" w:rsidP="00F258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020B8220" w14:textId="77777777" w:rsidR="00BD1B88" w:rsidRDefault="00BD1B88" w:rsidP="00F258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destory</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0E8BBC1A" w14:textId="77777777" w:rsidR="00BD1B88" w:rsidRDefault="00BD1B88" w:rsidP="00F258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执行销毁方法</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76C8DCC" w14:textId="21BBE6F3" w:rsidR="00BD1B88" w:rsidRDefault="00BD1B88" w:rsidP="00F258FF">
            <w:pPr>
              <w:ind w:firstLineChars="0" w:firstLine="0"/>
            </w:pPr>
            <w:r>
              <w:rPr>
                <w:rFonts w:ascii="Consolas" w:eastAsiaTheme="minorEastAsia" w:hAnsi="Consolas" w:cs="Consolas"/>
                <w:bCs w:val="0"/>
                <w:color w:val="000000"/>
                <w:sz w:val="20"/>
                <w:szCs w:val="20"/>
              </w:rPr>
              <w:tab/>
              <w:t>}</w:t>
            </w:r>
          </w:p>
        </w:tc>
      </w:tr>
    </w:tbl>
    <w:p w14:paraId="16816FB9" w14:textId="589EEDF6" w:rsidR="00BD1B88" w:rsidRDefault="00542086" w:rsidP="00D000D3">
      <w:pPr>
        <w:ind w:firstLine="420"/>
      </w:pPr>
      <w:r>
        <w:rPr>
          <w:rFonts w:hint="eastAsia"/>
        </w:rPr>
        <w:t>结果</w:t>
      </w:r>
    </w:p>
    <w:tbl>
      <w:tblPr>
        <w:tblStyle w:val="ab"/>
        <w:tblW w:w="0" w:type="auto"/>
        <w:tblLook w:val="04A0" w:firstRow="1" w:lastRow="0" w:firstColumn="1" w:lastColumn="0" w:noHBand="0" w:noVBand="1"/>
      </w:tblPr>
      <w:tblGrid>
        <w:gridCol w:w="8296"/>
      </w:tblGrid>
      <w:tr w:rsidR="00634185" w14:paraId="3C3205FC" w14:textId="77777777" w:rsidTr="00634185">
        <w:tc>
          <w:tcPr>
            <w:tcW w:w="8296" w:type="dxa"/>
          </w:tcPr>
          <w:p w14:paraId="20FB12AD" w14:textId="77777777" w:rsidR="00634185" w:rsidRDefault="00634185" w:rsidP="00634185">
            <w:pPr>
              <w:ind w:firstLineChars="0" w:firstLine="0"/>
            </w:pPr>
            <w:r>
              <w:rPr>
                <w:rFonts w:hint="eastAsia"/>
              </w:rPr>
              <w:t>执行初始化方法</w:t>
            </w:r>
          </w:p>
          <w:p w14:paraId="01E4A8F2" w14:textId="5B08436C" w:rsidR="00634185" w:rsidRDefault="00634185" w:rsidP="00634185">
            <w:pPr>
              <w:ind w:firstLineChars="0" w:firstLine="0"/>
            </w:pPr>
            <w:r>
              <w:t>Book [name=null, author=null]</w:t>
            </w:r>
          </w:p>
        </w:tc>
      </w:tr>
    </w:tbl>
    <w:p w14:paraId="641BCE08" w14:textId="691D7D2A" w:rsidR="00634185" w:rsidRDefault="0014609C" w:rsidP="00D000D3">
      <w:pPr>
        <w:ind w:firstLine="420"/>
      </w:pPr>
      <w:r>
        <w:rPr>
          <w:rFonts w:hint="eastAsia"/>
        </w:rPr>
        <w:t>注：只有容器关闭的时候，销毁方法才会结束。</w:t>
      </w:r>
    </w:p>
    <w:p w14:paraId="6EDB7383" w14:textId="7BD2F5CD" w:rsidR="004A4A50" w:rsidRDefault="006040F2" w:rsidP="006040F2">
      <w:pPr>
        <w:pStyle w:val="3"/>
        <w:ind w:firstLine="420"/>
      </w:pPr>
      <w:r>
        <w:rPr>
          <w:rFonts w:hint="eastAsia"/>
        </w:rPr>
        <w:t>引用外部属性文件</w:t>
      </w:r>
    </w:p>
    <w:p w14:paraId="672CB733" w14:textId="79B53148" w:rsidR="00973D47" w:rsidRDefault="00973D47" w:rsidP="00973D47">
      <w:pPr>
        <w:ind w:firstLine="420"/>
      </w:pPr>
      <w:r w:rsidRPr="00973D47">
        <w:rPr>
          <w:rFonts w:hint="eastAsia"/>
        </w:rPr>
        <w:t>数据库连接</w:t>
      </w:r>
      <w:proofErr w:type="gramStart"/>
      <w:r w:rsidRPr="00973D47">
        <w:rPr>
          <w:rFonts w:hint="eastAsia"/>
        </w:rPr>
        <w:t>池作为单</w:t>
      </w:r>
      <w:proofErr w:type="gramEnd"/>
      <w:r w:rsidRPr="00973D47">
        <w:rPr>
          <w:rFonts w:hint="eastAsia"/>
        </w:rPr>
        <w:t>实例是最好的；一个项目就一个连接池，连接池</w:t>
      </w:r>
      <w:proofErr w:type="gramStart"/>
      <w:r w:rsidRPr="00973D47">
        <w:rPr>
          <w:rFonts w:hint="eastAsia"/>
        </w:rPr>
        <w:t>里面管理</w:t>
      </w:r>
      <w:proofErr w:type="gramEnd"/>
      <w:r w:rsidRPr="00973D47">
        <w:rPr>
          <w:rFonts w:hint="eastAsia"/>
        </w:rPr>
        <w:t>很多连接。</w:t>
      </w:r>
      <w:r w:rsidR="00F536CB">
        <w:rPr>
          <w:rFonts w:hint="eastAsia"/>
        </w:rPr>
        <w:t>连接直接从连接池中拿。</w:t>
      </w:r>
    </w:p>
    <w:p w14:paraId="37309F87" w14:textId="529C67CF" w:rsidR="00122D81" w:rsidRDefault="00122D81" w:rsidP="00973D47">
      <w:pPr>
        <w:ind w:firstLine="420"/>
      </w:pPr>
      <w:r w:rsidRPr="00122D81">
        <w:t>可以让</w:t>
      </w:r>
      <w:r w:rsidRPr="00122D81">
        <w:t>Spring</w:t>
      </w:r>
      <w:r w:rsidRPr="00122D81">
        <w:t>帮我们创建连接池对象，（管理连接池）</w:t>
      </w:r>
    </w:p>
    <w:p w14:paraId="55475653" w14:textId="2CC79E19" w:rsidR="009D48A3" w:rsidRDefault="009D48A3" w:rsidP="00973D47">
      <w:pPr>
        <w:ind w:firstLine="420"/>
      </w:pPr>
    </w:p>
    <w:p w14:paraId="0108E6CC" w14:textId="7E5FAF71" w:rsidR="009D48A3" w:rsidRDefault="009D48A3" w:rsidP="00973D47">
      <w:pPr>
        <w:ind w:firstLine="420"/>
      </w:pPr>
      <w:r>
        <w:rPr>
          <w:rFonts w:hint="eastAsia"/>
        </w:rPr>
        <w:t>配置文件</w:t>
      </w:r>
      <w:r w:rsidR="00705003">
        <w:rPr>
          <w:rFonts w:hint="eastAsia"/>
        </w:rPr>
        <w:t>：</w:t>
      </w:r>
      <w:r w:rsidR="008C3DF5">
        <w:t xml:space="preserve"> </w:t>
      </w:r>
    </w:p>
    <w:tbl>
      <w:tblPr>
        <w:tblStyle w:val="ab"/>
        <w:tblW w:w="0" w:type="auto"/>
        <w:tblLook w:val="04A0" w:firstRow="1" w:lastRow="0" w:firstColumn="1" w:lastColumn="0" w:noHBand="0" w:noVBand="1"/>
      </w:tblPr>
      <w:tblGrid>
        <w:gridCol w:w="8296"/>
      </w:tblGrid>
      <w:tr w:rsidR="009D48A3" w14:paraId="4B2803EC" w14:textId="77777777" w:rsidTr="009D48A3">
        <w:tc>
          <w:tcPr>
            <w:tcW w:w="8296" w:type="dxa"/>
          </w:tcPr>
          <w:p w14:paraId="65275075" w14:textId="77777777" w:rsidR="006A3E5E" w:rsidRDefault="006A3E5E" w:rsidP="006A3E5E">
            <w:pPr>
              <w:ind w:firstLineChars="0" w:firstLine="0"/>
            </w:pPr>
            <w:proofErr w:type="spellStart"/>
            <w:proofErr w:type="gramStart"/>
            <w:r>
              <w:t>db.driverClassName</w:t>
            </w:r>
            <w:proofErr w:type="spellEnd"/>
            <w:r>
              <w:t>=</w:t>
            </w:r>
            <w:proofErr w:type="spellStart"/>
            <w:r>
              <w:t>com.mysql</w:t>
            </w:r>
            <w:proofErr w:type="gramEnd"/>
            <w:r>
              <w:t>.jdbc.Driver</w:t>
            </w:r>
            <w:proofErr w:type="spellEnd"/>
          </w:p>
          <w:p w14:paraId="3046982F" w14:textId="77777777" w:rsidR="006A3E5E" w:rsidRDefault="006A3E5E" w:rsidP="006A3E5E">
            <w:pPr>
              <w:ind w:firstLineChars="0" w:firstLine="0"/>
            </w:pPr>
            <w:r>
              <w:t>db.url=</w:t>
            </w:r>
            <w:proofErr w:type="spellStart"/>
            <w:proofErr w:type="gramStart"/>
            <w:r>
              <w:t>jdbc:mysql</w:t>
            </w:r>
            <w:proofErr w:type="spellEnd"/>
            <w:r>
              <w:t>://192.168.10.136:3306/ego</w:t>
            </w:r>
            <w:proofErr w:type="gramEnd"/>
          </w:p>
          <w:p w14:paraId="1F490A55" w14:textId="77777777" w:rsidR="006A3E5E" w:rsidRDefault="006A3E5E" w:rsidP="006A3E5E">
            <w:pPr>
              <w:ind w:firstLineChars="0" w:firstLine="0"/>
            </w:pPr>
            <w:proofErr w:type="spellStart"/>
            <w:proofErr w:type="gramStart"/>
            <w:r>
              <w:t>db.username</w:t>
            </w:r>
            <w:proofErr w:type="spellEnd"/>
            <w:proofErr w:type="gramEnd"/>
            <w:r>
              <w:t>=root</w:t>
            </w:r>
          </w:p>
          <w:p w14:paraId="6657A37E" w14:textId="501E2EC0" w:rsidR="009D48A3" w:rsidRDefault="006A3E5E" w:rsidP="006A3E5E">
            <w:pPr>
              <w:ind w:firstLineChars="0" w:firstLine="0"/>
            </w:pPr>
            <w:proofErr w:type="spellStart"/>
            <w:proofErr w:type="gramStart"/>
            <w:r>
              <w:t>db.password</w:t>
            </w:r>
            <w:proofErr w:type="spellEnd"/>
            <w:proofErr w:type="gramEnd"/>
            <w:r>
              <w:t>=123456</w:t>
            </w:r>
          </w:p>
        </w:tc>
      </w:tr>
      <w:tr w:rsidR="004B5638" w14:paraId="18CC7F03" w14:textId="77777777" w:rsidTr="009D48A3">
        <w:tc>
          <w:tcPr>
            <w:tcW w:w="8296" w:type="dxa"/>
          </w:tcPr>
          <w:p w14:paraId="583FBDF3" w14:textId="3A9E8EC8" w:rsidR="00585CD4" w:rsidRPr="009264B8" w:rsidRDefault="00585CD4" w:rsidP="00CB537F">
            <w:pPr>
              <w:ind w:firstLineChars="0" w:firstLine="0"/>
              <w:rPr>
                <w:color w:val="FF0000"/>
              </w:rPr>
            </w:pPr>
            <w:r w:rsidRPr="009264B8">
              <w:rPr>
                <w:rFonts w:hint="eastAsia"/>
                <w:color w:val="FF0000"/>
              </w:rPr>
              <w:t>/</w:t>
            </w:r>
            <w:r w:rsidRPr="009264B8">
              <w:rPr>
                <w:color w:val="FF0000"/>
              </w:rPr>
              <w:t>/</w:t>
            </w:r>
            <w:r w:rsidRPr="009264B8">
              <w:rPr>
                <w:rFonts w:hint="eastAsia"/>
                <w:color w:val="FF0000"/>
              </w:rPr>
              <w:t>加载配置文件内容</w:t>
            </w:r>
          </w:p>
          <w:p w14:paraId="47BB436E" w14:textId="793097E2" w:rsidR="00C74909" w:rsidRDefault="00C74909" w:rsidP="00CB537F">
            <w:pPr>
              <w:ind w:firstLineChars="0" w:firstLine="0"/>
            </w:pPr>
            <w:r w:rsidRPr="00C74909">
              <w:t>&lt;</w:t>
            </w:r>
            <w:proofErr w:type="spellStart"/>
            <w:proofErr w:type="gramStart"/>
            <w:r w:rsidRPr="00C74909">
              <w:t>context:property</w:t>
            </w:r>
            <w:proofErr w:type="gramEnd"/>
            <w:r w:rsidRPr="00C74909">
              <w:t>-placeholder</w:t>
            </w:r>
            <w:proofErr w:type="spellEnd"/>
            <w:r w:rsidRPr="00C74909">
              <w:t xml:space="preserve"> location="</w:t>
            </w:r>
            <w:proofErr w:type="spellStart"/>
            <w:r w:rsidRPr="00C74909">
              <w:t>classpath:properties</w:t>
            </w:r>
            <w:proofErr w:type="spellEnd"/>
            <w:r w:rsidRPr="00C74909">
              <w:t>/*.properties"/&gt;</w:t>
            </w:r>
          </w:p>
          <w:p w14:paraId="3D57E3B7" w14:textId="1DBF1CA9" w:rsidR="00CB537F" w:rsidRDefault="00CB537F" w:rsidP="00CB537F">
            <w:pPr>
              <w:ind w:firstLineChars="0" w:firstLine="0"/>
            </w:pPr>
            <w:r>
              <w:t>&lt;bean id="</w:t>
            </w:r>
            <w:proofErr w:type="spellStart"/>
            <w:r>
              <w:t>dataSource</w:t>
            </w:r>
            <w:proofErr w:type="spellEnd"/>
            <w:r>
              <w:t>"</w:t>
            </w:r>
          </w:p>
          <w:p w14:paraId="6FC7C20A" w14:textId="77ECA276" w:rsidR="00CB537F" w:rsidRDefault="00CB537F" w:rsidP="00CB537F">
            <w:pPr>
              <w:ind w:firstLineChars="0" w:firstLine="0"/>
            </w:pPr>
            <w:r>
              <w:tab/>
            </w:r>
            <w:r>
              <w:tab/>
              <w:t>class="</w:t>
            </w:r>
            <w:proofErr w:type="spellStart"/>
            <w:proofErr w:type="gramStart"/>
            <w:r>
              <w:t>com.alibaba</w:t>
            </w:r>
            <w:proofErr w:type="gramEnd"/>
            <w:r>
              <w:t>.druid.pool.DruidDataSource</w:t>
            </w:r>
            <w:proofErr w:type="spellEnd"/>
            <w:r>
              <w:t>"&gt;</w:t>
            </w:r>
          </w:p>
          <w:p w14:paraId="4C217164" w14:textId="62EE70DC" w:rsidR="00120D03" w:rsidRDefault="00120D03" w:rsidP="00CB537F">
            <w:pPr>
              <w:ind w:firstLineChars="0" w:firstLine="0"/>
            </w:pPr>
            <w:r>
              <w:rPr>
                <w:rFonts w:hint="eastAsia"/>
              </w:rPr>
              <w:t xml:space="preserve"> </w:t>
            </w:r>
            <w:r>
              <w:t xml:space="preserve">       </w:t>
            </w:r>
            <w:r>
              <w:rPr>
                <w:rFonts w:hint="eastAsia"/>
              </w:rPr>
              <w:t>//</w:t>
            </w:r>
            <w:r>
              <w:t xml:space="preserve"> username</w:t>
            </w:r>
            <w:r>
              <w:rPr>
                <w:rFonts w:hint="eastAsia"/>
              </w:rPr>
              <w:t>与系统的用户名冲突，所以在</w:t>
            </w:r>
            <w:proofErr w:type="spellStart"/>
            <w:r>
              <w:rPr>
                <w:rFonts w:hint="eastAsia"/>
              </w:rPr>
              <w:t>db</w:t>
            </w:r>
            <w:r w:rsidR="00EA75D8">
              <w:rPr>
                <w:rFonts w:hint="eastAsia"/>
              </w:rPr>
              <w:t>.</w:t>
            </w:r>
            <w:r>
              <w:rPr>
                <w:rFonts w:hint="eastAsia"/>
              </w:rPr>
              <w:t>properties</w:t>
            </w:r>
            <w:proofErr w:type="spellEnd"/>
            <w:r w:rsidR="00EA75D8">
              <w:rPr>
                <w:rFonts w:hint="eastAsia"/>
              </w:rPr>
              <w:t>写时，加个前缀</w:t>
            </w:r>
          </w:p>
          <w:p w14:paraId="5D6BDC50" w14:textId="77777777" w:rsidR="00CB537F" w:rsidRDefault="00CB537F" w:rsidP="00CB537F">
            <w:pPr>
              <w:ind w:firstLineChars="0" w:firstLine="0"/>
            </w:pPr>
            <w:r>
              <w:tab/>
            </w:r>
            <w:r>
              <w:tab/>
              <w:t>&lt;property name="username" value="${</w:t>
            </w:r>
            <w:proofErr w:type="spellStart"/>
            <w:proofErr w:type="gramStart"/>
            <w:r>
              <w:t>db.username</w:t>
            </w:r>
            <w:proofErr w:type="spellEnd"/>
            <w:proofErr w:type="gramEnd"/>
            <w:r>
              <w:t>}"&gt;&lt;/property&gt;</w:t>
            </w:r>
          </w:p>
          <w:p w14:paraId="0DEFCB72" w14:textId="77777777" w:rsidR="00CB537F" w:rsidRDefault="00CB537F" w:rsidP="00CB537F">
            <w:pPr>
              <w:ind w:firstLineChars="0" w:firstLine="0"/>
            </w:pPr>
            <w:r>
              <w:tab/>
            </w:r>
            <w:r>
              <w:tab/>
              <w:t>&lt;property name="password" value="${</w:t>
            </w:r>
            <w:proofErr w:type="spellStart"/>
            <w:proofErr w:type="gramStart"/>
            <w:r>
              <w:t>db.password</w:t>
            </w:r>
            <w:proofErr w:type="spellEnd"/>
            <w:proofErr w:type="gramEnd"/>
            <w:r>
              <w:t>}"&gt;&lt;/property&gt;</w:t>
            </w:r>
          </w:p>
          <w:p w14:paraId="435C9AD9" w14:textId="77777777" w:rsidR="00CB537F" w:rsidRDefault="00CB537F" w:rsidP="00CB537F">
            <w:pPr>
              <w:ind w:firstLineChars="0" w:firstLine="0"/>
            </w:pPr>
            <w:r>
              <w:tab/>
            </w:r>
            <w:r>
              <w:tab/>
              <w:t>&lt;property name="</w:t>
            </w:r>
            <w:proofErr w:type="spellStart"/>
            <w:r>
              <w:t>url</w:t>
            </w:r>
            <w:proofErr w:type="spellEnd"/>
            <w:r>
              <w:t>" value="${db.url}"&gt;&lt;/property&gt;</w:t>
            </w:r>
          </w:p>
          <w:p w14:paraId="52AD46C8" w14:textId="77777777" w:rsidR="00CB537F" w:rsidRDefault="00CB537F" w:rsidP="00CB537F">
            <w:pPr>
              <w:ind w:firstLineChars="0" w:firstLine="0"/>
            </w:pPr>
            <w:r>
              <w:tab/>
            </w:r>
            <w:r>
              <w:tab/>
              <w:t>&lt;property name="</w:t>
            </w:r>
            <w:proofErr w:type="spellStart"/>
            <w:r>
              <w:t>driverClassName</w:t>
            </w:r>
            <w:proofErr w:type="spellEnd"/>
            <w:r>
              <w:t>"</w:t>
            </w:r>
          </w:p>
          <w:p w14:paraId="5C81393A" w14:textId="77777777" w:rsidR="00CB537F" w:rsidRDefault="00CB537F" w:rsidP="00CB537F">
            <w:pPr>
              <w:ind w:firstLineChars="0" w:firstLine="0"/>
            </w:pPr>
            <w:r>
              <w:tab/>
            </w:r>
            <w:r>
              <w:tab/>
            </w:r>
            <w:r>
              <w:tab/>
              <w:t>value="${</w:t>
            </w:r>
            <w:proofErr w:type="spellStart"/>
            <w:proofErr w:type="gramStart"/>
            <w:r>
              <w:t>db.driverClassName</w:t>
            </w:r>
            <w:proofErr w:type="spellEnd"/>
            <w:proofErr w:type="gramEnd"/>
            <w:r>
              <w:t>}"&gt;&lt;/property&gt;</w:t>
            </w:r>
          </w:p>
          <w:p w14:paraId="74CA87E6" w14:textId="58134FE3" w:rsidR="004B5638" w:rsidRDefault="00CB537F" w:rsidP="00CB537F">
            <w:pPr>
              <w:ind w:firstLineChars="0" w:firstLine="0"/>
            </w:pPr>
            <w:r>
              <w:t>&lt;/bean&gt;</w:t>
            </w:r>
          </w:p>
        </w:tc>
      </w:tr>
    </w:tbl>
    <w:p w14:paraId="452512D6" w14:textId="77777777" w:rsidR="00392297" w:rsidRDefault="00313D0D" w:rsidP="00973D47">
      <w:pPr>
        <w:ind w:firstLine="420"/>
      </w:pPr>
      <w:r>
        <w:rPr>
          <w:rFonts w:hint="eastAsia"/>
        </w:rPr>
        <w:t>注：</w:t>
      </w:r>
    </w:p>
    <w:p w14:paraId="14957EE1" w14:textId="42038FEB" w:rsidR="009D48A3" w:rsidRDefault="00392297" w:rsidP="00973D47">
      <w:pPr>
        <w:ind w:firstLine="420"/>
      </w:pPr>
      <w:r>
        <w:tab/>
      </w:r>
      <w:r w:rsidR="008C3DF5">
        <w:rPr>
          <w:rFonts w:hint="eastAsia"/>
        </w:rPr>
        <w:t>1</w:t>
      </w:r>
      <w:r w:rsidR="008C3DF5">
        <w:rPr>
          <w:rFonts w:hint="eastAsia"/>
        </w:rPr>
        <w:t>、</w:t>
      </w:r>
      <w:r w:rsidR="00313D0D">
        <w:rPr>
          <w:rFonts w:hint="eastAsia"/>
        </w:rPr>
        <w:t>使用</w:t>
      </w:r>
      <w:r w:rsidR="00313D0D">
        <w:rPr>
          <w:rFonts w:hint="eastAsia"/>
        </w:rPr>
        <w:t>${}</w:t>
      </w:r>
      <w:r w:rsidR="00313D0D">
        <w:rPr>
          <w:rFonts w:hint="eastAsia"/>
        </w:rPr>
        <w:t>获取</w:t>
      </w:r>
      <w:r w:rsidR="00313D0D">
        <w:rPr>
          <w:rFonts w:hint="eastAsia"/>
        </w:rPr>
        <w:t>properties</w:t>
      </w:r>
      <w:r w:rsidR="00313D0D">
        <w:rPr>
          <w:rFonts w:hint="eastAsia"/>
        </w:rPr>
        <w:t>中的文件</w:t>
      </w:r>
    </w:p>
    <w:p w14:paraId="1DB4EF15" w14:textId="64357C33" w:rsidR="00392297" w:rsidRDefault="00392297" w:rsidP="00973D47">
      <w:pPr>
        <w:ind w:firstLine="420"/>
      </w:pPr>
      <w:r>
        <w:tab/>
        <w:t>2</w:t>
      </w:r>
      <w:r>
        <w:rPr>
          <w:rFonts w:hint="eastAsia"/>
        </w:rPr>
        <w:t>、</w:t>
      </w:r>
      <w:r>
        <w:rPr>
          <w:rFonts w:hint="eastAsia"/>
        </w:rPr>
        <w:t>${}</w:t>
      </w:r>
      <w:proofErr w:type="gramStart"/>
      <w:r>
        <w:rPr>
          <w:rFonts w:hint="eastAsia"/>
        </w:rPr>
        <w:t>当前后</w:t>
      </w:r>
      <w:proofErr w:type="gramEnd"/>
      <w:r>
        <w:rPr>
          <w:rFonts w:hint="eastAsia"/>
        </w:rPr>
        <w:t>不要有空格，否在会发生字符串拼接。</w:t>
      </w:r>
    </w:p>
    <w:p w14:paraId="72EAAD48" w14:textId="30068D8E" w:rsidR="00DA6013" w:rsidRDefault="00DA6013" w:rsidP="00973D47">
      <w:pPr>
        <w:ind w:firstLine="420"/>
      </w:pPr>
    </w:p>
    <w:p w14:paraId="067157BB" w14:textId="3035597F" w:rsidR="00DA6013" w:rsidRDefault="00DA6013" w:rsidP="00DA6013">
      <w:pPr>
        <w:pStyle w:val="3"/>
        <w:ind w:firstLine="420"/>
      </w:pPr>
      <w:r>
        <w:rPr>
          <w:rFonts w:hint="eastAsia"/>
        </w:rPr>
        <w:t>自动装配</w:t>
      </w:r>
    </w:p>
    <w:p w14:paraId="06A88A75" w14:textId="728F3AA1" w:rsidR="00264087" w:rsidRDefault="00264087" w:rsidP="00264087">
      <w:pPr>
        <w:ind w:firstLine="420"/>
      </w:pPr>
      <w:r>
        <w:t>按照某种规则自动装配</w:t>
      </w:r>
    </w:p>
    <w:p w14:paraId="0AD45B36" w14:textId="5DD707E5" w:rsidR="00264087" w:rsidRDefault="00264087" w:rsidP="00264087">
      <w:pPr>
        <w:ind w:firstLine="420"/>
      </w:pPr>
      <w:proofErr w:type="spellStart"/>
      <w:r w:rsidRPr="00AE50E0">
        <w:rPr>
          <w:color w:val="FF0000"/>
        </w:rPr>
        <w:t>autowire</w:t>
      </w:r>
      <w:proofErr w:type="spellEnd"/>
      <w:r w:rsidRPr="00AE50E0">
        <w:rPr>
          <w:color w:val="FF0000"/>
        </w:rPr>
        <w:t>="</w:t>
      </w:r>
      <w:proofErr w:type="spellStart"/>
      <w:r w:rsidRPr="00AE50E0">
        <w:rPr>
          <w:color w:val="FF0000"/>
        </w:rPr>
        <w:t>byName</w:t>
      </w:r>
      <w:proofErr w:type="spellEnd"/>
      <w:r w:rsidRPr="00AE50E0">
        <w:rPr>
          <w:color w:val="FF0000"/>
        </w:rPr>
        <w:t>"</w:t>
      </w:r>
      <w:r>
        <w:t>:</w:t>
      </w:r>
      <w:r>
        <w:t>按照名字；</w:t>
      </w:r>
    </w:p>
    <w:p w14:paraId="0FBBDCA5" w14:textId="135BDC45" w:rsidR="00264087" w:rsidRDefault="00F421F5" w:rsidP="00264087">
      <w:pPr>
        <w:ind w:firstLine="420"/>
      </w:pPr>
      <w:r>
        <w:tab/>
      </w:r>
      <w:r>
        <w:tab/>
      </w:r>
      <w:r w:rsidR="00264087">
        <w:t xml:space="preserve">private Car </w:t>
      </w:r>
      <w:proofErr w:type="spellStart"/>
      <w:r w:rsidR="00264087">
        <w:t>car</w:t>
      </w:r>
      <w:proofErr w:type="spellEnd"/>
      <w:r w:rsidR="00264087">
        <w:t>；</w:t>
      </w:r>
    </w:p>
    <w:p w14:paraId="350C57FF" w14:textId="14C40CAC" w:rsidR="00264087" w:rsidRDefault="00EA1C21" w:rsidP="00264087">
      <w:pPr>
        <w:ind w:firstLine="420"/>
      </w:pPr>
      <w:r>
        <w:tab/>
      </w:r>
      <w:r>
        <w:tab/>
      </w:r>
      <w:r>
        <w:tab/>
      </w:r>
      <w:r w:rsidR="00264087">
        <w:rPr>
          <w:rFonts w:hint="eastAsia"/>
        </w:rPr>
        <w:t>以属性名（</w:t>
      </w:r>
      <w:r w:rsidR="00264087">
        <w:t>car</w:t>
      </w:r>
      <w:r w:rsidR="00264087">
        <w:t>）作为</w:t>
      </w:r>
      <w:r w:rsidR="00264087">
        <w:t>id</w:t>
      </w:r>
      <w:r w:rsidR="00264087">
        <w:t>去容器中找到这个组件，给他赋值；如果找不到就装配</w:t>
      </w:r>
      <w:proofErr w:type="spellStart"/>
      <w:r w:rsidR="00264087">
        <w:t>nu11</w:t>
      </w:r>
      <w:proofErr w:type="spellEnd"/>
      <w:r w:rsidR="00264087">
        <w:t>；</w:t>
      </w:r>
    </w:p>
    <w:p w14:paraId="35989200" w14:textId="6ED29846" w:rsidR="00264087" w:rsidRDefault="000F0F0C" w:rsidP="00264087">
      <w:pPr>
        <w:ind w:firstLine="420"/>
      </w:pPr>
      <w:r>
        <w:tab/>
      </w:r>
      <w:r>
        <w:tab/>
      </w:r>
      <w:r w:rsidR="00264087">
        <w:t>car=</w:t>
      </w:r>
      <w:proofErr w:type="spellStart"/>
      <w:proofErr w:type="gramStart"/>
      <w:r w:rsidR="00264087">
        <w:t>ioc.getBean</w:t>
      </w:r>
      <w:proofErr w:type="spellEnd"/>
      <w:proofErr w:type="gramEnd"/>
      <w:r w:rsidR="00264087">
        <w:t>("car");</w:t>
      </w:r>
    </w:p>
    <w:p w14:paraId="5007DC66" w14:textId="69AE7CD2" w:rsidR="001C5A72" w:rsidRDefault="00264087" w:rsidP="00264087">
      <w:pPr>
        <w:ind w:firstLine="420"/>
      </w:pPr>
      <w:proofErr w:type="spellStart"/>
      <w:r w:rsidRPr="00AE50E0">
        <w:rPr>
          <w:color w:val="FF0000"/>
        </w:rPr>
        <w:t>autowire</w:t>
      </w:r>
      <w:proofErr w:type="spellEnd"/>
      <w:r w:rsidRPr="00AE50E0">
        <w:rPr>
          <w:color w:val="FF0000"/>
        </w:rPr>
        <w:t>="</w:t>
      </w:r>
      <w:proofErr w:type="spellStart"/>
      <w:r w:rsidRPr="00AE50E0">
        <w:rPr>
          <w:color w:val="FF0000"/>
        </w:rPr>
        <w:t>byType</w:t>
      </w:r>
      <w:proofErr w:type="spellEnd"/>
      <w:r w:rsidRPr="00AE50E0">
        <w:rPr>
          <w:color w:val="FF0000"/>
        </w:rPr>
        <w:t>"</w:t>
      </w:r>
      <w:r>
        <w:t>:</w:t>
      </w:r>
      <w:r w:rsidR="00CE0A18">
        <w:rPr>
          <w:rFonts w:hint="eastAsia"/>
        </w:rPr>
        <w:t>以属性的类型作为查找依据去容器中找到这个组件</w:t>
      </w:r>
      <w:r w:rsidR="00AE50E0">
        <w:rPr>
          <w:rFonts w:hint="eastAsia"/>
        </w:rPr>
        <w:t>，如果容器中有多类这个类型的组件，会报错</w:t>
      </w:r>
      <w:r w:rsidR="00372F14">
        <w:rPr>
          <w:rFonts w:hint="eastAsia"/>
        </w:rPr>
        <w:t>，如果没找到，装配</w:t>
      </w:r>
      <w:r w:rsidR="00372F14">
        <w:rPr>
          <w:rFonts w:hint="eastAsia"/>
        </w:rPr>
        <w:t>null</w:t>
      </w:r>
      <w:r w:rsidR="00B4648A">
        <w:rPr>
          <w:rFonts w:hint="eastAsia"/>
        </w:rPr>
        <w:t>。</w:t>
      </w:r>
      <w:r w:rsidR="00CE0A18">
        <w:tab/>
      </w:r>
      <w:r w:rsidR="00CE0A18">
        <w:tab/>
      </w:r>
    </w:p>
    <w:p w14:paraId="5453600B" w14:textId="5B2CA235" w:rsidR="00264087" w:rsidRDefault="001C5A72" w:rsidP="00264087">
      <w:pPr>
        <w:ind w:firstLine="420"/>
      </w:pPr>
      <w:r>
        <w:tab/>
      </w:r>
      <w:r>
        <w:tab/>
      </w:r>
      <w:r w:rsidR="00264087">
        <w:t xml:space="preserve">private Car </w:t>
      </w:r>
      <w:proofErr w:type="spellStart"/>
      <w:r w:rsidR="00264087">
        <w:t>car</w:t>
      </w:r>
      <w:proofErr w:type="spellEnd"/>
      <w:r w:rsidR="00264087">
        <w:t>；</w:t>
      </w:r>
    </w:p>
    <w:p w14:paraId="1D9859D8" w14:textId="71C1003B" w:rsidR="00264087" w:rsidRDefault="00A114A5" w:rsidP="00264087">
      <w:pPr>
        <w:ind w:firstLine="420"/>
      </w:pPr>
      <w:r>
        <w:tab/>
      </w:r>
      <w:r>
        <w:tab/>
      </w:r>
      <w:r w:rsidR="00264087">
        <w:t>car=</w:t>
      </w:r>
      <w:proofErr w:type="spellStart"/>
      <w:proofErr w:type="gramStart"/>
      <w:r w:rsidR="00264087">
        <w:t>ioc.getBean</w:t>
      </w:r>
      <w:proofErr w:type="spellEnd"/>
      <w:proofErr w:type="gramEnd"/>
      <w:r w:rsidR="00264087">
        <w:t>(</w:t>
      </w:r>
      <w:proofErr w:type="spellStart"/>
      <w:r w:rsidR="00264087">
        <w:t>Car.class</w:t>
      </w:r>
      <w:proofErr w:type="spellEnd"/>
      <w:r w:rsidR="00264087">
        <w:t>);</w:t>
      </w:r>
    </w:p>
    <w:p w14:paraId="41BEDBF7" w14:textId="68EE7D7D" w:rsidR="001C3C8B" w:rsidRDefault="00264087" w:rsidP="00264087">
      <w:pPr>
        <w:ind w:firstLine="420"/>
      </w:pPr>
      <w:proofErr w:type="spellStart"/>
      <w:r w:rsidRPr="00AE50E0">
        <w:rPr>
          <w:color w:val="FF0000"/>
        </w:rPr>
        <w:t>autowire</w:t>
      </w:r>
      <w:proofErr w:type="spellEnd"/>
      <w:r w:rsidRPr="00AE50E0">
        <w:rPr>
          <w:color w:val="FF0000"/>
        </w:rPr>
        <w:t>="constructor"</w:t>
      </w:r>
      <w:r>
        <w:t>:</w:t>
      </w:r>
      <w:r w:rsidR="00AA4E93">
        <w:rPr>
          <w:rFonts w:hint="eastAsia"/>
        </w:rPr>
        <w:t>按照构造器进行赋值</w:t>
      </w:r>
      <w:r w:rsidR="00652700">
        <w:rPr>
          <w:rFonts w:hint="eastAsia"/>
        </w:rPr>
        <w:t>。</w:t>
      </w:r>
    </w:p>
    <w:p w14:paraId="16572084" w14:textId="3927EC9E" w:rsidR="00AF64EB" w:rsidRDefault="00652700" w:rsidP="00264087">
      <w:pPr>
        <w:ind w:firstLine="420"/>
      </w:pPr>
      <w:r>
        <w:tab/>
      </w:r>
      <w:r>
        <w:tab/>
        <w:t>1</w:t>
      </w:r>
      <w:r>
        <w:rPr>
          <w:rFonts w:hint="eastAsia"/>
        </w:rPr>
        <w:t>、先按照有参构造的参数类型，进行装配</w:t>
      </w:r>
      <w:r w:rsidR="00AF64EB">
        <w:rPr>
          <w:rFonts w:hint="eastAsia"/>
        </w:rPr>
        <w:t>。</w:t>
      </w:r>
    </w:p>
    <w:p w14:paraId="4BAD41E3" w14:textId="0F128537" w:rsidR="00AF64EB" w:rsidRDefault="00AF64EB" w:rsidP="00264087">
      <w:pPr>
        <w:ind w:firstLine="420"/>
      </w:pPr>
      <w:r>
        <w:tab/>
      </w:r>
      <w:r>
        <w:tab/>
      </w:r>
      <w:r>
        <w:tab/>
      </w:r>
      <w:r>
        <w:rPr>
          <w:rFonts w:hint="eastAsia"/>
        </w:rPr>
        <w:t>如果类型有多个，则会按照与相同参数名进行</w:t>
      </w:r>
      <w:r w:rsidR="00CC5CE8">
        <w:rPr>
          <w:rFonts w:hint="eastAsia"/>
        </w:rPr>
        <w:t>装配，如果没有相同参数名，贼为</w:t>
      </w:r>
      <w:r w:rsidR="00CC5CE8">
        <w:rPr>
          <w:rFonts w:hint="eastAsia"/>
        </w:rPr>
        <w:t>null</w:t>
      </w:r>
      <w:r w:rsidR="00CC5CE8">
        <w:rPr>
          <w:rFonts w:hint="eastAsia"/>
        </w:rPr>
        <w:t>。</w:t>
      </w:r>
    </w:p>
    <w:p w14:paraId="25C34ACC" w14:textId="05BE90E0" w:rsidR="00944028" w:rsidRDefault="00CC5CE8" w:rsidP="00264087">
      <w:pPr>
        <w:ind w:firstLine="420"/>
      </w:pPr>
      <w:r>
        <w:tab/>
      </w:r>
      <w:r>
        <w:tab/>
      </w:r>
      <w:r w:rsidR="00944028">
        <w:t>2</w:t>
      </w:r>
      <w:r w:rsidR="00944028">
        <w:rPr>
          <w:rFonts w:hint="eastAsia"/>
        </w:rPr>
        <w:t>、如果没有就赋值</w:t>
      </w:r>
      <w:r w:rsidR="00944028">
        <w:rPr>
          <w:rFonts w:hint="eastAsia"/>
        </w:rPr>
        <w:t>null</w:t>
      </w:r>
      <w:r w:rsidR="00320C17">
        <w:rPr>
          <w:rFonts w:hint="eastAsia"/>
        </w:rPr>
        <w:t>。</w:t>
      </w:r>
    </w:p>
    <w:p w14:paraId="309BE87A" w14:textId="6832570D" w:rsidR="008F4F05" w:rsidRDefault="008F4F05" w:rsidP="00264087">
      <w:pPr>
        <w:ind w:firstLine="420"/>
      </w:pPr>
    </w:p>
    <w:p w14:paraId="6E42798B" w14:textId="073DB1F3" w:rsidR="008F4F05" w:rsidRDefault="008F4F05" w:rsidP="00264087">
      <w:pPr>
        <w:ind w:firstLine="420"/>
      </w:pPr>
    </w:p>
    <w:p w14:paraId="64E072D8" w14:textId="0FA38A8D" w:rsidR="008F4F05" w:rsidRPr="00264087" w:rsidRDefault="008F4F05" w:rsidP="00264087">
      <w:pPr>
        <w:ind w:firstLine="420"/>
      </w:pPr>
      <w:r>
        <w:rPr>
          <w:rFonts w:hint="eastAsia"/>
        </w:rPr>
        <w:t>按照类型注入</w:t>
      </w:r>
      <w:r w:rsidR="00756DCE">
        <w:rPr>
          <w:rFonts w:hint="eastAsia"/>
        </w:rPr>
        <w:t>：</w:t>
      </w:r>
    </w:p>
    <w:tbl>
      <w:tblPr>
        <w:tblStyle w:val="ab"/>
        <w:tblW w:w="0" w:type="auto"/>
        <w:tblLook w:val="04A0" w:firstRow="1" w:lastRow="0" w:firstColumn="1" w:lastColumn="0" w:noHBand="0" w:noVBand="1"/>
      </w:tblPr>
      <w:tblGrid>
        <w:gridCol w:w="8296"/>
      </w:tblGrid>
      <w:tr w:rsidR="00DA6013" w14:paraId="66A4082B" w14:textId="77777777" w:rsidTr="00DA6013">
        <w:tc>
          <w:tcPr>
            <w:tcW w:w="8296" w:type="dxa"/>
          </w:tcPr>
          <w:p w14:paraId="5DCEE680" w14:textId="2C320F50" w:rsidR="00DA6013" w:rsidRDefault="00A44960" w:rsidP="00741B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noProof/>
                <w:color w:val="008080"/>
                <w:sz w:val="20"/>
                <w:szCs w:val="20"/>
              </w:rPr>
              <mc:AlternateContent>
                <mc:Choice Requires="wps">
                  <w:drawing>
                    <wp:anchor distT="0" distB="0" distL="114300" distR="114300" simplePos="0" relativeHeight="251672576" behindDoc="0" locked="0" layoutInCell="1" allowOverlap="1" wp14:anchorId="17822EC8" wp14:editId="1758F606">
                      <wp:simplePos x="0" y="0"/>
                      <wp:positionH relativeFrom="column">
                        <wp:posOffset>2478014</wp:posOffset>
                      </wp:positionH>
                      <wp:positionV relativeFrom="paragraph">
                        <wp:posOffset>195678</wp:posOffset>
                      </wp:positionV>
                      <wp:extent cx="187569" cy="820615"/>
                      <wp:effectExtent l="57150" t="38100" r="22225" b="17780"/>
                      <wp:wrapNone/>
                      <wp:docPr id="34" name="直接箭头连接符 34"/>
                      <wp:cNvGraphicFramePr/>
                      <a:graphic xmlns:a="http://schemas.openxmlformats.org/drawingml/2006/main">
                        <a:graphicData uri="http://schemas.microsoft.com/office/word/2010/wordprocessingShape">
                          <wps:wsp>
                            <wps:cNvCnPr/>
                            <wps:spPr>
                              <a:xfrm flipH="1" flipV="1">
                                <a:off x="0" y="0"/>
                                <a:ext cx="187569" cy="82061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45910E85" id="_x0000_t32" coordsize="21600,21600" o:spt="32" o:oned="t" path="m,l21600,21600e" filled="f">
                      <v:path arrowok="t" fillok="f" o:connecttype="none"/>
                      <o:lock v:ext="edit" shapetype="t"/>
                    </v:shapetype>
                    <v:shape id="直接箭头连接符 34" o:spid="_x0000_s1026" type="#_x0000_t32" style="position:absolute;left:0;text-align:left;margin-left:195.1pt;margin-top:15.4pt;width:14.75pt;height:64.6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" strokecolor="#ffc000 [3207]" strokeweight="1.5pt">
                      <v:stroke endarrow="block" joinstyle="miter"/>
                    </v:shape>
                  </w:pict>
                </mc:Fallback>
              </mc:AlternateContent>
            </w:r>
            <w:r w:rsidR="00DA6013">
              <w:rPr>
                <w:rFonts w:ascii="Consolas" w:eastAsiaTheme="minorEastAsia" w:hAnsi="Consolas" w:cs="Consolas"/>
                <w:bCs w:val="0"/>
                <w:color w:val="008080"/>
                <w:sz w:val="20"/>
                <w:szCs w:val="20"/>
              </w:rPr>
              <w:t>&lt;</w:t>
            </w:r>
            <w:r w:rsidR="00DA6013">
              <w:rPr>
                <w:rFonts w:ascii="Consolas" w:eastAsiaTheme="minorEastAsia" w:hAnsi="Consolas" w:cs="Consolas"/>
                <w:bCs w:val="0"/>
                <w:color w:val="3F7F7F"/>
                <w:sz w:val="20"/>
                <w:szCs w:val="20"/>
              </w:rPr>
              <w:t>bean</w:t>
            </w:r>
            <w:r w:rsidR="00DA6013">
              <w:rPr>
                <w:rFonts w:ascii="Consolas" w:eastAsiaTheme="minorEastAsia" w:hAnsi="Consolas" w:cs="Consolas"/>
                <w:bCs w:val="0"/>
                <w:sz w:val="20"/>
                <w:szCs w:val="20"/>
              </w:rPr>
              <w:t xml:space="preserve"> </w:t>
            </w:r>
            <w:r w:rsidR="00DA6013">
              <w:rPr>
                <w:rFonts w:ascii="Consolas" w:eastAsiaTheme="minorEastAsia" w:hAnsi="Consolas" w:cs="Consolas"/>
                <w:bCs w:val="0"/>
                <w:color w:val="7F007F"/>
                <w:sz w:val="20"/>
                <w:szCs w:val="20"/>
              </w:rPr>
              <w:t>id</w:t>
            </w:r>
            <w:r w:rsidR="00DA6013">
              <w:rPr>
                <w:rFonts w:ascii="Consolas" w:eastAsiaTheme="minorEastAsia" w:hAnsi="Consolas" w:cs="Consolas"/>
                <w:bCs w:val="0"/>
                <w:color w:val="000000"/>
                <w:sz w:val="20"/>
                <w:szCs w:val="20"/>
              </w:rPr>
              <w:t>=</w:t>
            </w:r>
            <w:r w:rsidR="00DA6013">
              <w:rPr>
                <w:rFonts w:ascii="Consolas" w:eastAsiaTheme="minorEastAsia" w:hAnsi="Consolas" w:cs="Consolas"/>
                <w:bCs w:val="0"/>
                <w:i/>
                <w:iCs/>
                <w:color w:val="2A00FF"/>
                <w:sz w:val="20"/>
                <w:szCs w:val="20"/>
              </w:rPr>
              <w:t>"book"</w:t>
            </w:r>
            <w:r w:rsidR="00DA6013">
              <w:rPr>
                <w:rFonts w:ascii="Consolas" w:eastAsiaTheme="minorEastAsia" w:hAnsi="Consolas" w:cs="Consolas"/>
                <w:bCs w:val="0"/>
                <w:sz w:val="20"/>
                <w:szCs w:val="20"/>
              </w:rPr>
              <w:t xml:space="preserve"> </w:t>
            </w:r>
            <w:r w:rsidR="00DA6013">
              <w:rPr>
                <w:rFonts w:ascii="Consolas" w:eastAsiaTheme="minorEastAsia" w:hAnsi="Consolas" w:cs="Consolas"/>
                <w:bCs w:val="0"/>
                <w:color w:val="7F007F"/>
                <w:sz w:val="20"/>
                <w:szCs w:val="20"/>
              </w:rPr>
              <w:t>class</w:t>
            </w:r>
            <w:r w:rsidR="00DA6013">
              <w:rPr>
                <w:rFonts w:ascii="Consolas" w:eastAsiaTheme="minorEastAsia" w:hAnsi="Consolas" w:cs="Consolas"/>
                <w:bCs w:val="0"/>
                <w:color w:val="000000"/>
                <w:sz w:val="20"/>
                <w:szCs w:val="20"/>
              </w:rPr>
              <w:t>=</w:t>
            </w:r>
            <w:r w:rsidR="00DA6013">
              <w:rPr>
                <w:rFonts w:ascii="Consolas" w:eastAsiaTheme="minorEastAsia" w:hAnsi="Consolas" w:cs="Consolas"/>
                <w:bCs w:val="0"/>
                <w:i/>
                <w:iCs/>
                <w:color w:val="2A00FF"/>
                <w:sz w:val="20"/>
                <w:szCs w:val="20"/>
              </w:rPr>
              <w:t>"</w:t>
            </w:r>
            <w:proofErr w:type="spellStart"/>
            <w:r w:rsidR="00DA6013">
              <w:rPr>
                <w:rFonts w:ascii="Consolas" w:eastAsiaTheme="minorEastAsia" w:hAnsi="Consolas" w:cs="Consolas"/>
                <w:bCs w:val="0"/>
                <w:i/>
                <w:iCs/>
                <w:color w:val="2A00FF"/>
                <w:sz w:val="20"/>
                <w:szCs w:val="20"/>
              </w:rPr>
              <w:t>com.</w:t>
            </w:r>
            <w:proofErr w:type="gramStart"/>
            <w:r w:rsidR="00DA6013">
              <w:rPr>
                <w:rFonts w:ascii="Consolas" w:eastAsiaTheme="minorEastAsia" w:hAnsi="Consolas" w:cs="Consolas"/>
                <w:bCs w:val="0"/>
                <w:i/>
                <w:iCs/>
                <w:color w:val="2A00FF"/>
                <w:sz w:val="20"/>
                <w:szCs w:val="20"/>
              </w:rPr>
              <w:t>sx.domain</w:t>
            </w:r>
            <w:proofErr w:type="gramEnd"/>
            <w:r w:rsidR="00DA6013">
              <w:rPr>
                <w:rFonts w:ascii="Consolas" w:eastAsiaTheme="minorEastAsia" w:hAnsi="Consolas" w:cs="Consolas"/>
                <w:bCs w:val="0"/>
                <w:i/>
                <w:iCs/>
                <w:color w:val="2A00FF"/>
                <w:sz w:val="20"/>
                <w:szCs w:val="20"/>
              </w:rPr>
              <w:t>.Book</w:t>
            </w:r>
            <w:proofErr w:type="spellEnd"/>
            <w:r w:rsidR="00DA6013">
              <w:rPr>
                <w:rFonts w:ascii="Consolas" w:eastAsiaTheme="minorEastAsia" w:hAnsi="Consolas" w:cs="Consolas"/>
                <w:bCs w:val="0"/>
                <w:i/>
                <w:iCs/>
                <w:color w:val="2A00FF"/>
                <w:sz w:val="20"/>
                <w:szCs w:val="20"/>
              </w:rPr>
              <w:t>"</w:t>
            </w:r>
            <w:r w:rsidR="00DA6013">
              <w:rPr>
                <w:rFonts w:ascii="Consolas" w:eastAsiaTheme="minorEastAsia" w:hAnsi="Consolas" w:cs="Consolas"/>
                <w:bCs w:val="0"/>
                <w:sz w:val="20"/>
                <w:szCs w:val="20"/>
              </w:rPr>
              <w:t xml:space="preserve">  </w:t>
            </w:r>
            <w:r w:rsidR="00DA6013">
              <w:rPr>
                <w:rFonts w:ascii="Consolas" w:eastAsiaTheme="minorEastAsia" w:hAnsi="Consolas" w:cs="Consolas"/>
                <w:bCs w:val="0"/>
                <w:color w:val="008080"/>
                <w:sz w:val="20"/>
                <w:szCs w:val="20"/>
              </w:rPr>
              <w:t>&gt;</w:t>
            </w:r>
          </w:p>
          <w:p w14:paraId="656DB608" w14:textId="77777777" w:rsidR="00DA6013" w:rsidRDefault="00DA6013" w:rsidP="00741B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shd w:val="clear" w:color="auto" w:fill="D4D4D4"/>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"author"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sx</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shd w:val="clear" w:color="auto" w:fill="D4D4D4"/>
              </w:rPr>
              <w:t>property</w:t>
            </w:r>
            <w:r>
              <w:rPr>
                <w:rFonts w:ascii="Consolas" w:eastAsiaTheme="minorEastAsia" w:hAnsi="Consolas" w:cs="Consolas"/>
                <w:bCs w:val="0"/>
                <w:color w:val="008080"/>
                <w:sz w:val="20"/>
                <w:szCs w:val="20"/>
              </w:rPr>
              <w:t>&gt;</w:t>
            </w:r>
          </w:p>
          <w:p w14:paraId="3CED4293" w14:textId="77777777" w:rsidR="00DA6013" w:rsidRDefault="00DA6013" w:rsidP="00741B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"name"</w:t>
            </w:r>
            <w:r>
              <w:rPr>
                <w:rFonts w:ascii="Consolas" w:eastAsiaTheme="minorEastAsia" w:hAnsi="Consolas" w:cs="Consolas"/>
                <w:bCs w:val="0"/>
                <w:sz w:val="20"/>
                <w:szCs w:val="20"/>
              </w:rPr>
              <w:tab/>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"ss"</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751FC9EE" w14:textId="77777777" w:rsidR="00DA6013" w:rsidRDefault="00DA6013" w:rsidP="00741B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5F92A911" w14:textId="167C76AC" w:rsidR="00DA6013" w:rsidRDefault="00DA6013" w:rsidP="00741B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sidR="00B953DC">
              <w:rPr>
                <w:rFonts w:ascii="Consolas" w:eastAsiaTheme="minorEastAsia" w:hAnsi="Consolas" w:cs="Consolas"/>
                <w:bCs w:val="0"/>
                <w:color w:val="000000"/>
                <w:sz w:val="20"/>
                <w:szCs w:val="20"/>
              </w:rPr>
              <w:t>//</w:t>
            </w:r>
            <w:r w:rsidR="00B953DC">
              <w:rPr>
                <w:rFonts w:ascii="Consolas" w:eastAsiaTheme="minorEastAsia" w:hAnsi="Consolas" w:cs="Consolas" w:hint="eastAsia"/>
                <w:bCs w:val="0"/>
                <w:color w:val="000000"/>
                <w:sz w:val="20"/>
                <w:szCs w:val="20"/>
              </w:rPr>
              <w:t>会根据类型制动找到容器中属性类型是</w:t>
            </w:r>
            <w:r w:rsidR="00B953DC">
              <w:rPr>
                <w:rFonts w:ascii="Consolas" w:eastAsiaTheme="minorEastAsia" w:hAnsi="Consolas" w:cs="Consolas" w:hint="eastAsia"/>
                <w:bCs w:val="0"/>
                <w:color w:val="000000"/>
                <w:sz w:val="20"/>
                <w:szCs w:val="20"/>
              </w:rPr>
              <w:t>Book</w:t>
            </w:r>
            <w:r w:rsidR="00B953DC">
              <w:rPr>
                <w:rFonts w:ascii="Consolas" w:eastAsiaTheme="minorEastAsia" w:hAnsi="Consolas" w:cs="Consolas" w:hint="eastAsia"/>
                <w:bCs w:val="0"/>
                <w:color w:val="000000"/>
                <w:sz w:val="20"/>
                <w:szCs w:val="20"/>
              </w:rPr>
              <w:t>类型</w:t>
            </w:r>
          </w:p>
          <w:p w14:paraId="186CE9E3" w14:textId="77777777" w:rsidR="00DA6013" w:rsidRDefault="00DA6013" w:rsidP="00741B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person2</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com.</w:t>
            </w:r>
            <w:proofErr w:type="gramStart"/>
            <w:r>
              <w:rPr>
                <w:rFonts w:ascii="Consolas" w:eastAsiaTheme="minorEastAsia" w:hAnsi="Consolas" w:cs="Consolas"/>
                <w:bCs w:val="0"/>
                <w:i/>
                <w:iCs/>
                <w:color w:val="2A00FF"/>
                <w:sz w:val="20"/>
                <w:szCs w:val="20"/>
              </w:rPr>
              <w:t>sx.domain</w:t>
            </w:r>
            <w:proofErr w:type="gramEnd"/>
            <w:r>
              <w:rPr>
                <w:rFonts w:ascii="Consolas" w:eastAsiaTheme="minorEastAsia" w:hAnsi="Consolas" w:cs="Consolas"/>
                <w:bCs w:val="0"/>
                <w:i/>
                <w:iCs/>
                <w:color w:val="2A00FF"/>
                <w:sz w:val="20"/>
                <w:szCs w:val="20"/>
              </w:rPr>
              <w:t>.User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autowire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byType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008080"/>
                <w:sz w:val="20"/>
                <w:szCs w:val="20"/>
              </w:rPr>
              <w:t>&gt;</w:t>
            </w:r>
          </w:p>
          <w:p w14:paraId="255574D8" w14:textId="77777777" w:rsidR="00DA6013" w:rsidRDefault="00DA6013" w:rsidP="00741B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"gender"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nv</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7B577EAF" w14:textId="5A7051F7" w:rsidR="00DA6013" w:rsidRDefault="00DA6013" w:rsidP="00741B8B">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76564E0F" w14:textId="500ACECF" w:rsidR="00011C2A" w:rsidRDefault="00011C2A" w:rsidP="00DA6013">
      <w:pPr>
        <w:ind w:firstLine="420"/>
      </w:pPr>
      <w:r>
        <w:rPr>
          <w:rFonts w:hint="eastAsia"/>
        </w:rPr>
        <w:t>结果</w:t>
      </w:r>
      <w:r w:rsidR="00503114">
        <w:rPr>
          <w:rFonts w:hint="eastAsia"/>
        </w:rPr>
        <w:t>：</w:t>
      </w:r>
    </w:p>
    <w:p w14:paraId="4BC2B367" w14:textId="2B12410D" w:rsidR="00DA6013" w:rsidRPr="00DA6013" w:rsidRDefault="007264A0" w:rsidP="00DA6013">
      <w:pPr>
        <w:ind w:firstLine="420"/>
      </w:pPr>
      <w:r w:rsidRPr="007264A0">
        <w:t>User [name=null, age=null, gender=</w:t>
      </w:r>
      <w:proofErr w:type="spellStart"/>
      <w:r w:rsidRPr="007264A0">
        <w:t>nv</w:t>
      </w:r>
      <w:proofErr w:type="spellEnd"/>
      <w:r w:rsidRPr="007264A0">
        <w:t>, book=Book [name=ss, author=</w:t>
      </w:r>
      <w:proofErr w:type="spellStart"/>
      <w:r w:rsidRPr="007264A0">
        <w:t>sx</w:t>
      </w:r>
      <w:proofErr w:type="spellEnd"/>
      <w:r w:rsidRPr="007264A0">
        <w:t>]]</w:t>
      </w:r>
    </w:p>
    <w:p w14:paraId="108983E3" w14:textId="77777777" w:rsidR="009C762B" w:rsidRPr="009318F2" w:rsidRDefault="009C762B" w:rsidP="00D000D3">
      <w:pPr>
        <w:ind w:firstLine="420"/>
      </w:pPr>
    </w:p>
    <w:p w14:paraId="6B84C4B0" w14:textId="77777777" w:rsidR="00500F1C" w:rsidRPr="00500F1C" w:rsidRDefault="00500F1C" w:rsidP="00500F1C">
      <w:pPr>
        <w:ind w:firstLine="420"/>
      </w:pPr>
    </w:p>
    <w:p w14:paraId="6D390D6F" w14:textId="77777777" w:rsidR="00500F1C" w:rsidRPr="00500F1C" w:rsidRDefault="00500F1C" w:rsidP="00500F1C">
      <w:pPr>
        <w:ind w:firstLine="420"/>
      </w:pPr>
    </w:p>
    <w:p w14:paraId="0E62D2CC" w14:textId="77777777" w:rsidR="00E00382" w:rsidRPr="009B736F" w:rsidRDefault="00E00382" w:rsidP="00B3713A">
      <w:pPr>
        <w:ind w:firstLine="420"/>
      </w:pPr>
    </w:p>
    <w:p w14:paraId="73E5DD76" w14:textId="77777777" w:rsidR="00B3713A" w:rsidRPr="00B3713A" w:rsidRDefault="00B3713A" w:rsidP="00B3713A">
      <w:pPr>
        <w:ind w:firstLine="420"/>
      </w:pPr>
    </w:p>
    <w:p w14:paraId="67774B3C" w14:textId="2045743F" w:rsidR="00F32BF2" w:rsidRPr="000B1CAC" w:rsidRDefault="00F32BF2" w:rsidP="007B4FC5">
      <w:pPr>
        <w:ind w:firstLine="400"/>
        <w:rPr>
          <w:rFonts w:ascii="Consolas" w:eastAsiaTheme="minorEastAsia" w:hAnsi="Consolas" w:cs="Consolas"/>
          <w:bCs w:val="0"/>
          <w:iCs/>
          <w:kern w:val="0"/>
          <w:sz w:val="20"/>
          <w:szCs w:val="20"/>
        </w:rPr>
      </w:pPr>
    </w:p>
    <w:p w14:paraId="46F76CF8" w14:textId="77777777" w:rsidR="00DF0B01" w:rsidRPr="007B4FC5" w:rsidRDefault="00DF0B01" w:rsidP="007B4FC5">
      <w:pPr>
        <w:ind w:firstLine="420"/>
      </w:pPr>
    </w:p>
    <w:p w14:paraId="030B450C" w14:textId="626487D8" w:rsidR="00771925" w:rsidRDefault="00771925" w:rsidP="00771925">
      <w:pPr>
        <w:ind w:firstLine="420"/>
      </w:pPr>
    </w:p>
    <w:p w14:paraId="45BC42EF" w14:textId="77777777" w:rsidR="00771925" w:rsidRPr="00771925" w:rsidRDefault="00771925" w:rsidP="00771925">
      <w:pPr>
        <w:ind w:firstLine="420"/>
      </w:pPr>
    </w:p>
    <w:p w14:paraId="3211C4E8" w14:textId="57DFB6A5" w:rsidR="00FE1B4D" w:rsidRPr="00FE1B4D" w:rsidRDefault="00FE1B4D" w:rsidP="00FE1B4D">
      <w:pPr>
        <w:ind w:firstLine="420"/>
      </w:pPr>
    </w:p>
    <w:p w14:paraId="670006E8" w14:textId="52071B39" w:rsidR="00782004" w:rsidRPr="00782004" w:rsidRDefault="00782004" w:rsidP="00DB45E9">
      <w:pPr>
        <w:pStyle w:val="20"/>
      </w:pPr>
      <w:r w:rsidRPr="00782004">
        <w:t>Spring</w:t>
      </w:r>
      <w:r w:rsidRPr="00782004">
        <w:t>实例化</w:t>
      </w:r>
      <w:r w:rsidRPr="00782004">
        <w:t>Bean</w:t>
      </w:r>
      <w:r w:rsidRPr="00782004">
        <w:t>的三种方式</w:t>
      </w:r>
    </w:p>
    <w:p w14:paraId="0715F2DD" w14:textId="59F44F52" w:rsidR="00782004" w:rsidRPr="00782004" w:rsidRDefault="00671789" w:rsidP="00671789">
      <w:pPr>
        <w:ind w:firstLineChars="0" w:firstLine="0"/>
      </w:pPr>
      <w:r>
        <w:t xml:space="preserve">  </w:t>
      </w:r>
      <w:r w:rsidR="00782004" w:rsidRPr="00782004">
        <w:t>在</w:t>
      </w:r>
      <w:r w:rsidR="00782004" w:rsidRPr="00782004">
        <w:t>spring</w:t>
      </w:r>
      <w:r w:rsidR="00782004" w:rsidRPr="00782004">
        <w:t>中，通过配置文件创建对象就叫做</w:t>
      </w:r>
      <w:r w:rsidR="00782004" w:rsidRPr="00782004">
        <w:t>Bean</w:t>
      </w:r>
      <w:r w:rsidR="00782004" w:rsidRPr="00782004">
        <w:t>实例化，</w:t>
      </w:r>
      <w:r w:rsidR="00782004" w:rsidRPr="00782004">
        <w:t>Bean</w:t>
      </w:r>
      <w:r w:rsidR="00782004" w:rsidRPr="00782004">
        <w:t>实例化一共</w:t>
      </w:r>
      <w:r w:rsidR="00782004" w:rsidRPr="00782004">
        <w:t>3</w:t>
      </w:r>
      <w:r w:rsidR="00782004" w:rsidRPr="00782004">
        <w:t>种方式：</w:t>
      </w:r>
    </w:p>
    <w:p w14:paraId="17F98DB0" w14:textId="10AE7DEC" w:rsidR="00782004" w:rsidRDefault="00206E24" w:rsidP="00A5441B">
      <w:pPr>
        <w:pStyle w:val="3"/>
        <w:ind w:firstLine="420"/>
      </w:pPr>
      <w:r w:rsidRPr="00206E24">
        <w:rPr>
          <w:rFonts w:hint="eastAsia"/>
        </w:rPr>
        <w:t>默认构造</w:t>
      </w:r>
      <w:r w:rsidR="00634897">
        <w:rPr>
          <w:rFonts w:hint="eastAsia"/>
        </w:rPr>
        <w:t>器</w:t>
      </w:r>
    </w:p>
    <w:p w14:paraId="6F594BD5" w14:textId="6F453C53" w:rsidR="00183D8C" w:rsidRPr="00183D8C" w:rsidRDefault="00183D8C" w:rsidP="00183D8C">
      <w:pPr>
        <w:ind w:firstLine="420"/>
      </w:pPr>
      <w:r>
        <w:rPr>
          <w:rFonts w:hint="eastAsia"/>
        </w:rPr>
        <w:t>xml</w:t>
      </w:r>
      <w:r>
        <w:rPr>
          <w:rFonts w:hint="eastAsia"/>
        </w:rPr>
        <w:t>中</w:t>
      </w:r>
    </w:p>
    <w:tbl>
      <w:tblPr>
        <w:tblStyle w:val="ab"/>
        <w:tblW w:w="0" w:type="auto"/>
        <w:tblLook w:val="04A0" w:firstRow="1" w:lastRow="0" w:firstColumn="1" w:lastColumn="0" w:noHBand="0" w:noVBand="1"/>
      </w:tblPr>
      <w:tblGrid>
        <w:gridCol w:w="8296"/>
      </w:tblGrid>
      <w:tr w:rsidR="00206E24" w14:paraId="5975F3BF" w14:textId="77777777" w:rsidTr="00206E24">
        <w:tc>
          <w:tcPr>
            <w:tcW w:w="8296" w:type="dxa"/>
          </w:tcPr>
          <w:p w14:paraId="62F12DC6" w14:textId="462070C6" w:rsidR="00206E24" w:rsidRDefault="003E1528" w:rsidP="00206E24">
            <w:pPr>
              <w:ind w:firstLineChars="0" w:firstLine="0"/>
            </w:pPr>
            <w:r w:rsidRPr="003E1528">
              <w:t>&lt;bean id="" class=""&gt;</w:t>
            </w:r>
          </w:p>
        </w:tc>
      </w:tr>
    </w:tbl>
    <w:p w14:paraId="5BBD692F" w14:textId="7DBACBB2" w:rsidR="00782004" w:rsidRPr="00782004" w:rsidRDefault="00002256" w:rsidP="00A26F71">
      <w:pPr>
        <w:ind w:firstLineChars="0" w:firstLine="0"/>
      </w:pPr>
      <w:r>
        <w:tab/>
      </w:r>
      <w:r w:rsidR="00782004" w:rsidRPr="00782004">
        <w:t>注意：</w:t>
      </w:r>
      <w:r w:rsidR="00A26F71">
        <w:rPr>
          <w:rFonts w:hint="eastAsia"/>
        </w:rPr>
        <w:t>如果提供了</w:t>
      </w:r>
      <w:r w:rsidR="00A26F71">
        <w:rPr>
          <w:rFonts w:hint="eastAsia"/>
        </w:rPr>
        <w:t>id</w:t>
      </w:r>
      <w:r w:rsidR="00A26F71">
        <w:rPr>
          <w:rFonts w:hint="eastAsia"/>
        </w:rPr>
        <w:t>和</w:t>
      </w:r>
      <w:proofErr w:type="spellStart"/>
      <w:r w:rsidR="00A26F71">
        <w:rPr>
          <w:rFonts w:hint="eastAsia"/>
        </w:rPr>
        <w:t>calss</w:t>
      </w:r>
      <w:proofErr w:type="spellEnd"/>
      <w:r w:rsidR="00A26F71">
        <w:rPr>
          <w:rFonts w:hint="eastAsia"/>
        </w:rPr>
        <w:t>属性，则默认为默认构造方式，必须为</w:t>
      </w:r>
      <w:r w:rsidR="00A26F71">
        <w:rPr>
          <w:rFonts w:hint="eastAsia"/>
        </w:rPr>
        <w:t>class</w:t>
      </w:r>
      <w:r w:rsidR="00A26F71">
        <w:rPr>
          <w:rFonts w:hint="eastAsia"/>
        </w:rPr>
        <w:t>类中提供</w:t>
      </w:r>
      <w:proofErr w:type="gramStart"/>
      <w:r w:rsidR="00A26F71">
        <w:rPr>
          <w:rFonts w:hint="eastAsia"/>
        </w:rPr>
        <w:t>一个无参的</w:t>
      </w:r>
      <w:proofErr w:type="gramEnd"/>
      <w:r w:rsidR="00A26F71">
        <w:rPr>
          <w:rFonts w:hint="eastAsia"/>
        </w:rPr>
        <w:t>构造器</w:t>
      </w:r>
      <w:r w:rsidR="009B472B">
        <w:rPr>
          <w:rFonts w:hint="eastAsia"/>
        </w:rPr>
        <w:t>，</w:t>
      </w:r>
      <w:r w:rsidR="00782004" w:rsidRPr="00782004">
        <w:t>如果类中</w:t>
      </w:r>
      <w:proofErr w:type="gramStart"/>
      <w:r w:rsidR="00782004" w:rsidRPr="00782004">
        <w:t>没有无参构造</w:t>
      </w:r>
      <w:proofErr w:type="gramEnd"/>
      <w:r w:rsidR="00782004" w:rsidRPr="00782004">
        <w:t>会产生异常。</w:t>
      </w:r>
    </w:p>
    <w:p w14:paraId="6A68D788" w14:textId="4CCA40C8" w:rsidR="00782004" w:rsidRDefault="00782004" w:rsidP="009A6F79">
      <w:pPr>
        <w:pStyle w:val="3"/>
        <w:ind w:firstLine="420"/>
      </w:pPr>
      <w:r w:rsidRPr="00782004">
        <w:t>用静态工厂创建</w:t>
      </w:r>
      <w:r w:rsidR="00057806">
        <w:rPr>
          <w:rFonts w:hint="eastAsia"/>
        </w:rPr>
        <w:t>作用：</w:t>
      </w:r>
      <w:r w:rsidR="00057806" w:rsidRPr="00057806">
        <w:t>常用与</w:t>
      </w:r>
      <w:r w:rsidR="00057806" w:rsidRPr="00057806">
        <w:t>spring</w:t>
      </w:r>
      <w:r w:rsidR="00057806" w:rsidRPr="00057806">
        <w:t>整合其他框架（工具）</w:t>
      </w:r>
      <w:r w:rsidR="002521F8">
        <w:rPr>
          <w:rFonts w:hint="eastAsia"/>
        </w:rPr>
        <w:t>。</w:t>
      </w:r>
    </w:p>
    <w:p w14:paraId="61489130" w14:textId="2C6EDF6B" w:rsidR="00A173F4" w:rsidRDefault="00A173F4" w:rsidP="00057806">
      <w:pPr>
        <w:ind w:firstLine="420"/>
      </w:pPr>
      <w:r>
        <w:rPr>
          <w:rFonts w:hint="eastAsia"/>
        </w:rPr>
        <w:t>静态工厂：</w:t>
      </w:r>
      <w:r w:rsidR="000C5B29">
        <w:rPr>
          <w:rFonts w:hint="eastAsia"/>
        </w:rPr>
        <w:t>工厂本身</w:t>
      </w:r>
      <w:proofErr w:type="gramStart"/>
      <w:r w:rsidR="000C5B29">
        <w:rPr>
          <w:rFonts w:hint="eastAsia"/>
        </w:rPr>
        <w:t>不</w:t>
      </w:r>
      <w:proofErr w:type="gramEnd"/>
      <w:r w:rsidR="000C5B29">
        <w:rPr>
          <w:rFonts w:hint="eastAsia"/>
        </w:rPr>
        <w:t>创建对象，通过静态方法调用，对象</w:t>
      </w:r>
      <w:r w:rsidR="000C5B29">
        <w:rPr>
          <w:rFonts w:hint="eastAsia"/>
        </w:rPr>
        <w:t>=</w:t>
      </w:r>
      <w:r w:rsidR="000C5B29">
        <w:rPr>
          <w:rFonts w:hint="eastAsia"/>
        </w:rPr>
        <w:t>工厂类</w:t>
      </w:r>
      <w:r w:rsidR="000C5B29">
        <w:rPr>
          <w:rFonts w:hint="eastAsia"/>
        </w:rPr>
        <w:t>.</w:t>
      </w:r>
      <w:r w:rsidR="000C5B29">
        <w:rPr>
          <w:rFonts w:hint="eastAsia"/>
        </w:rPr>
        <w:t>工厂方法名</w:t>
      </w:r>
      <w:r w:rsidR="00D509A6">
        <w:rPr>
          <w:rFonts w:hint="eastAsia"/>
        </w:rPr>
        <w:t>(</w:t>
      </w:r>
      <w:r w:rsidR="00D509A6">
        <w:t>)</w:t>
      </w:r>
      <w:r w:rsidR="000C5B29">
        <w:rPr>
          <w:rFonts w:hint="eastAsia"/>
        </w:rPr>
        <w:t>得到</w:t>
      </w:r>
      <w:r w:rsidR="000C2FFC">
        <w:rPr>
          <w:rFonts w:hint="eastAsia"/>
        </w:rPr>
        <w:t>。</w:t>
      </w:r>
      <w:r w:rsidR="000C5B29">
        <w:t xml:space="preserve"> </w:t>
      </w:r>
    </w:p>
    <w:p w14:paraId="4329E736" w14:textId="49CA2D8D" w:rsidR="00782004" w:rsidRDefault="009C0645" w:rsidP="00BA4326">
      <w:pPr>
        <w:ind w:firstLine="420"/>
        <w:rPr>
          <w:color w:val="000000"/>
        </w:rPr>
      </w:pPr>
      <w:r>
        <w:rPr>
          <w:rFonts w:hint="eastAsia"/>
          <w:color w:val="000000"/>
        </w:rPr>
        <w:t>静态工厂</w:t>
      </w:r>
      <w:r w:rsidR="00FA149A">
        <w:rPr>
          <w:rFonts w:hint="eastAsia"/>
          <w:color w:val="000000"/>
        </w:rPr>
        <w:t>:</w:t>
      </w:r>
    </w:p>
    <w:tbl>
      <w:tblPr>
        <w:tblStyle w:val="ab"/>
        <w:tblW w:w="0" w:type="auto"/>
        <w:tblLook w:val="04A0" w:firstRow="1" w:lastRow="0" w:firstColumn="1" w:lastColumn="0" w:noHBand="0" w:noVBand="1"/>
      </w:tblPr>
      <w:tblGrid>
        <w:gridCol w:w="8296"/>
      </w:tblGrid>
      <w:tr w:rsidR="001C19D6" w14:paraId="09141D2F" w14:textId="77777777" w:rsidTr="001C19D6">
        <w:tc>
          <w:tcPr>
            <w:tcW w:w="8296" w:type="dxa"/>
          </w:tcPr>
          <w:p w14:paraId="21948BA0" w14:textId="4B77A364" w:rsidR="001C19D6" w:rsidRDefault="001C19D6" w:rsidP="001C19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AirPlanStaticFactory</w:t>
            </w:r>
            <w:proofErr w:type="spellEnd"/>
            <w:r>
              <w:rPr>
                <w:rFonts w:ascii="Consolas" w:eastAsiaTheme="minorEastAsia" w:hAnsi="Consolas" w:cs="Consolas"/>
                <w:bCs w:val="0"/>
                <w:color w:val="000000"/>
                <w:sz w:val="20"/>
                <w:szCs w:val="20"/>
              </w:rPr>
              <w:t xml:space="preserve"> {</w:t>
            </w:r>
          </w:p>
          <w:p w14:paraId="5ABD300C" w14:textId="77777777" w:rsidR="001C19D6" w:rsidRDefault="001C19D6" w:rsidP="001C19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AirPlan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getAirPlan</w:t>
            </w:r>
            <w:proofErr w:type="spellEnd"/>
            <w:r>
              <w:rPr>
                <w:rFonts w:ascii="Consolas" w:eastAsiaTheme="minorEastAsia" w:hAnsi="Consolas" w:cs="Consolas"/>
                <w:bCs w:val="0"/>
                <w:color w:val="000000"/>
                <w:sz w:val="20"/>
                <w:szCs w:val="20"/>
              </w:rPr>
              <w:t xml:space="preserve">(String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w:t>
            </w:r>
          </w:p>
          <w:p w14:paraId="26E91BAC" w14:textId="77777777" w:rsidR="001C19D6" w:rsidRDefault="001C19D6" w:rsidP="001C19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57D74AC2" w14:textId="77777777" w:rsidR="001C19D6" w:rsidRDefault="001C19D6" w:rsidP="001C19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AirPlan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airPlan</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AirPlan</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795BD3EF" w14:textId="77777777" w:rsidR="001C19D6" w:rsidRDefault="001C19D6" w:rsidP="001C19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airPlan</w:t>
            </w:r>
            <w:r>
              <w:rPr>
                <w:rFonts w:ascii="Consolas" w:eastAsiaTheme="minorEastAsia" w:hAnsi="Consolas" w:cs="Consolas"/>
                <w:bCs w:val="0"/>
                <w:color w:val="000000"/>
                <w:sz w:val="20"/>
                <w:szCs w:val="20"/>
              </w:rPr>
              <w:t>.setName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w:t>
            </w:r>
          </w:p>
          <w:p w14:paraId="52DE6166" w14:textId="77777777" w:rsidR="001C19D6" w:rsidRDefault="001C19D6" w:rsidP="001C19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airPlan</w:t>
            </w:r>
            <w:r>
              <w:rPr>
                <w:rFonts w:ascii="Consolas" w:eastAsiaTheme="minorEastAsia" w:hAnsi="Consolas" w:cs="Consolas"/>
                <w:bCs w:val="0"/>
                <w:color w:val="000000"/>
                <w:sz w:val="20"/>
                <w:szCs w:val="20"/>
              </w:rPr>
              <w:t>.setLengh</w:t>
            </w:r>
            <w:proofErr w:type="spellEnd"/>
            <w:r>
              <w:rPr>
                <w:rFonts w:ascii="Consolas" w:eastAsiaTheme="minorEastAsia" w:hAnsi="Consolas" w:cs="Consolas"/>
                <w:bCs w:val="0"/>
                <w:color w:val="000000"/>
                <w:sz w:val="20"/>
                <w:szCs w:val="20"/>
              </w:rPr>
              <w:t>(200);</w:t>
            </w:r>
          </w:p>
          <w:p w14:paraId="384B5D59" w14:textId="77777777" w:rsidR="001C19D6" w:rsidRDefault="001C19D6" w:rsidP="001C19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airPlan</w:t>
            </w:r>
            <w:r>
              <w:rPr>
                <w:rFonts w:ascii="Consolas" w:eastAsiaTheme="minorEastAsia" w:hAnsi="Consolas" w:cs="Consolas"/>
                <w:bCs w:val="0"/>
                <w:color w:val="000000"/>
                <w:sz w:val="20"/>
                <w:szCs w:val="20"/>
              </w:rPr>
              <w:t>.setLengh</w:t>
            </w:r>
            <w:proofErr w:type="spellEnd"/>
            <w:r>
              <w:rPr>
                <w:rFonts w:ascii="Consolas" w:eastAsiaTheme="minorEastAsia" w:hAnsi="Consolas" w:cs="Consolas"/>
                <w:bCs w:val="0"/>
                <w:color w:val="000000"/>
                <w:sz w:val="20"/>
                <w:szCs w:val="20"/>
              </w:rPr>
              <w:t>(200);</w:t>
            </w:r>
          </w:p>
          <w:p w14:paraId="3E48EA43" w14:textId="77777777" w:rsidR="001C19D6" w:rsidRDefault="001C19D6" w:rsidP="001C19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airPlan</w:t>
            </w:r>
            <w:proofErr w:type="spellEnd"/>
            <w:r>
              <w:rPr>
                <w:rFonts w:ascii="Consolas" w:eastAsiaTheme="minorEastAsia" w:hAnsi="Consolas" w:cs="Consolas"/>
                <w:bCs w:val="0"/>
                <w:color w:val="000000"/>
                <w:sz w:val="20"/>
                <w:szCs w:val="20"/>
              </w:rPr>
              <w:t>;</w:t>
            </w:r>
          </w:p>
          <w:p w14:paraId="282D5C2E" w14:textId="47C41050" w:rsidR="001C19D6" w:rsidRDefault="001C19D6" w:rsidP="001C19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24C6D91" w14:textId="6F36211B" w:rsidR="001C19D6" w:rsidRDefault="001C19D6" w:rsidP="001C19D6">
            <w:pPr>
              <w:ind w:firstLineChars="0" w:firstLine="0"/>
              <w:rPr>
                <w:color w:val="000000"/>
              </w:rPr>
            </w:pPr>
            <w:r>
              <w:rPr>
                <w:rFonts w:ascii="Consolas" w:eastAsiaTheme="minorEastAsia" w:hAnsi="Consolas" w:cs="Consolas"/>
                <w:bCs w:val="0"/>
                <w:color w:val="000000"/>
                <w:sz w:val="20"/>
                <w:szCs w:val="20"/>
              </w:rPr>
              <w:t>}</w:t>
            </w:r>
          </w:p>
        </w:tc>
      </w:tr>
    </w:tbl>
    <w:p w14:paraId="781A6485" w14:textId="20502D07" w:rsidR="001C19D6" w:rsidRDefault="00FB3D42" w:rsidP="00BA4326">
      <w:pPr>
        <w:ind w:firstLine="420"/>
        <w:rPr>
          <w:color w:val="000000"/>
        </w:rPr>
      </w:pPr>
      <w:r>
        <w:rPr>
          <w:rFonts w:hint="eastAsia"/>
          <w:color w:val="000000"/>
        </w:rPr>
        <w:t>配置</w:t>
      </w:r>
      <w:r w:rsidR="0017365B">
        <w:rPr>
          <w:rFonts w:hint="eastAsia"/>
          <w:color w:val="000000"/>
        </w:rPr>
        <w:t>：</w:t>
      </w:r>
    </w:p>
    <w:tbl>
      <w:tblPr>
        <w:tblStyle w:val="ab"/>
        <w:tblW w:w="0" w:type="auto"/>
        <w:tblLook w:val="04A0" w:firstRow="1" w:lastRow="0" w:firstColumn="1" w:lastColumn="0" w:noHBand="0" w:noVBand="1"/>
      </w:tblPr>
      <w:tblGrid>
        <w:gridCol w:w="8296"/>
      </w:tblGrid>
      <w:tr w:rsidR="00251513" w14:paraId="09D3A048" w14:textId="77777777" w:rsidTr="00251513">
        <w:tc>
          <w:tcPr>
            <w:tcW w:w="8296" w:type="dxa"/>
          </w:tcPr>
          <w:p w14:paraId="71F170F5" w14:textId="77777777" w:rsidR="00A1573C" w:rsidRDefault="00A1573C" w:rsidP="00A1573C">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spellStart"/>
            <w:proofErr w:type="gramEnd"/>
            <w:r>
              <w:rPr>
                <w:rFonts w:ascii="Consolas" w:eastAsiaTheme="minorEastAsia" w:hAnsi="Consolas" w:cs="Consolas"/>
                <w:bCs w:val="0"/>
                <w:color w:val="3F5FBF"/>
                <w:sz w:val="20"/>
                <w:szCs w:val="20"/>
              </w:rPr>
              <w:t>getAirPlan</w:t>
            </w:r>
            <w:proofErr w:type="spellEnd"/>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指定工厂方法</w:t>
            </w:r>
            <w:r>
              <w:rPr>
                <w:rFonts w:ascii="Consolas" w:eastAsiaTheme="minorEastAsia" w:hAnsi="Consolas" w:cs="Consolas"/>
                <w:bCs w:val="0"/>
                <w:color w:val="3F5FBF"/>
                <w:sz w:val="20"/>
                <w:szCs w:val="20"/>
              </w:rPr>
              <w:t xml:space="preserve">  --&gt;</w:t>
            </w:r>
          </w:p>
          <w:p w14:paraId="5687687B" w14:textId="77777777" w:rsidR="00A1573C" w:rsidRDefault="00A1573C" w:rsidP="00A1573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constructor-</w:t>
            </w:r>
            <w:proofErr w:type="spellStart"/>
            <w:r>
              <w:rPr>
                <w:rFonts w:ascii="Consolas" w:eastAsiaTheme="minorEastAsia" w:hAnsi="Consolas" w:cs="Consolas"/>
                <w:bCs w:val="0"/>
                <w:color w:val="3F5FBF"/>
                <w:sz w:val="20"/>
                <w:szCs w:val="20"/>
                <w:u w:val="single"/>
              </w:rPr>
              <w:t>arg</w:t>
            </w:r>
            <w:proofErr w:type="spellEnd"/>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为参数赋值</w:t>
            </w:r>
            <w:r>
              <w:rPr>
                <w:rFonts w:ascii="Consolas" w:eastAsiaTheme="minorEastAsia" w:hAnsi="Consolas" w:cs="Consolas"/>
                <w:bCs w:val="0"/>
                <w:color w:val="3F5FBF"/>
                <w:sz w:val="20"/>
                <w:szCs w:val="20"/>
              </w:rPr>
              <w:t xml:space="preserve">  --&gt;</w:t>
            </w:r>
          </w:p>
          <w:p w14:paraId="23C00BBB" w14:textId="77777777" w:rsidR="00A1573C" w:rsidRDefault="00A1573C" w:rsidP="00A1573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airPlanStaticFactory</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com.</w:t>
            </w:r>
            <w:proofErr w:type="gramStart"/>
            <w:r>
              <w:rPr>
                <w:rFonts w:ascii="Consolas" w:eastAsiaTheme="minorEastAsia" w:hAnsi="Consolas" w:cs="Consolas"/>
                <w:bCs w:val="0"/>
                <w:i/>
                <w:iCs/>
                <w:color w:val="2A00FF"/>
                <w:sz w:val="20"/>
                <w:szCs w:val="20"/>
              </w:rPr>
              <w:t>sx.domain</w:t>
            </w:r>
            <w:proofErr w:type="gramEnd"/>
            <w:r>
              <w:rPr>
                <w:rFonts w:ascii="Consolas" w:eastAsiaTheme="minorEastAsia" w:hAnsi="Consolas" w:cs="Consolas"/>
                <w:bCs w:val="0"/>
                <w:i/>
                <w:iCs/>
                <w:color w:val="2A00FF"/>
                <w:sz w:val="20"/>
                <w:szCs w:val="20"/>
              </w:rPr>
              <w:t>.AirPlanStaticFactory</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factory-method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getAirPlan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198EBEA2" w14:textId="77777777" w:rsidR="00A1573C" w:rsidRDefault="00A1573C" w:rsidP="00A1573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shd w:val="clear" w:color="auto" w:fill="D4D4D4"/>
              </w:rPr>
              <w:t>constructor-</w:t>
            </w:r>
            <w:proofErr w:type="spellStart"/>
            <w:r>
              <w:rPr>
                <w:rFonts w:ascii="Consolas" w:eastAsiaTheme="minorEastAsia" w:hAnsi="Consolas" w:cs="Consolas"/>
                <w:bCs w:val="0"/>
                <w:color w:val="3F7F7F"/>
                <w:sz w:val="20"/>
                <w:szCs w:val="20"/>
                <w:shd w:val="clear" w:color="auto" w:fill="D4D4D4"/>
              </w:rPr>
              <w:t>arg</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"name"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J20</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shd w:val="clear" w:color="auto" w:fill="D4D4D4"/>
              </w:rPr>
              <w:t>constructor-</w:t>
            </w:r>
            <w:proofErr w:type="spellStart"/>
            <w:r>
              <w:rPr>
                <w:rFonts w:ascii="Consolas" w:eastAsiaTheme="minorEastAsia" w:hAnsi="Consolas" w:cs="Consolas"/>
                <w:bCs w:val="0"/>
                <w:color w:val="3F7F7F"/>
                <w:sz w:val="20"/>
                <w:szCs w:val="20"/>
                <w:shd w:val="clear" w:color="auto" w:fill="D4D4D4"/>
              </w:rPr>
              <w:t>arg</w:t>
            </w:r>
            <w:proofErr w:type="spellEnd"/>
            <w:r>
              <w:rPr>
                <w:rFonts w:ascii="Consolas" w:eastAsiaTheme="minorEastAsia" w:hAnsi="Consolas" w:cs="Consolas"/>
                <w:bCs w:val="0"/>
                <w:color w:val="008080"/>
                <w:sz w:val="20"/>
                <w:szCs w:val="20"/>
              </w:rPr>
              <w:t>&gt;</w:t>
            </w:r>
          </w:p>
          <w:p w14:paraId="7D06D2D8" w14:textId="1433FB16" w:rsidR="00251513" w:rsidRDefault="00A1573C" w:rsidP="00A1573C">
            <w:pPr>
              <w:ind w:firstLineChars="0" w:firstLine="0"/>
              <w:rPr>
                <w:color w:val="00000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3EDC1D71" w14:textId="2CBB4F3B" w:rsidR="00251513" w:rsidRPr="00782004" w:rsidRDefault="00381780" w:rsidP="00BA4326">
      <w:pPr>
        <w:ind w:firstLine="420"/>
        <w:rPr>
          <w:color w:val="000000"/>
        </w:rPr>
      </w:pPr>
      <w:r>
        <w:rPr>
          <w:rFonts w:hint="eastAsia"/>
          <w:color w:val="000000"/>
        </w:rPr>
        <w:t>记过返回的是</w:t>
      </w:r>
      <w:proofErr w:type="spellStart"/>
      <w:r>
        <w:rPr>
          <w:rFonts w:ascii="Consolas" w:eastAsiaTheme="minorEastAsia" w:hAnsi="Consolas" w:cs="Consolas"/>
          <w:bCs w:val="0"/>
          <w:color w:val="000000"/>
          <w:kern w:val="0"/>
          <w:sz w:val="20"/>
          <w:szCs w:val="20"/>
        </w:rPr>
        <w:t>AirPlan</w:t>
      </w:r>
      <w:proofErr w:type="spellEnd"/>
      <w:r>
        <w:rPr>
          <w:rFonts w:ascii="Consolas" w:eastAsiaTheme="minorEastAsia" w:hAnsi="Consolas" w:cs="Consolas" w:hint="eastAsia"/>
          <w:bCs w:val="0"/>
          <w:color w:val="000000"/>
          <w:kern w:val="0"/>
          <w:sz w:val="20"/>
          <w:szCs w:val="20"/>
        </w:rPr>
        <w:t>对象。</w:t>
      </w:r>
    </w:p>
    <w:p w14:paraId="3997D9E9" w14:textId="58FC0919" w:rsidR="00782004" w:rsidRDefault="00782004" w:rsidP="00A5441B">
      <w:pPr>
        <w:pStyle w:val="3"/>
        <w:ind w:firstLine="420"/>
      </w:pPr>
      <w:r w:rsidRPr="00782004">
        <w:t>用实例工厂创建</w:t>
      </w:r>
      <w:proofErr w:type="spellStart"/>
      <w:r w:rsidRPr="00782004">
        <w:t>UserFactory</w:t>
      </w:r>
      <w:proofErr w:type="spellEnd"/>
    </w:p>
    <w:p w14:paraId="57F5D946" w14:textId="1FF49D09" w:rsidR="00BA4326" w:rsidRDefault="007E5099" w:rsidP="007E5099">
      <w:pPr>
        <w:ind w:firstLineChars="0" w:firstLine="0"/>
      </w:pPr>
      <w:r>
        <w:tab/>
      </w:r>
      <w:r w:rsidR="00BA4326" w:rsidRPr="00BA4326">
        <w:t>实例工厂：必须先有工厂实例对象，通过实例对象创建对象。提供所有的方法都是</w:t>
      </w:r>
      <w:r w:rsidR="00BA4326" w:rsidRPr="00BA4326">
        <w:t>“</w:t>
      </w:r>
      <w:r w:rsidR="00BA4326" w:rsidRPr="00BA4326">
        <w:t>非静态</w:t>
      </w:r>
      <w:r w:rsidR="00BA4326" w:rsidRPr="00BA4326">
        <w:t>”</w:t>
      </w:r>
      <w:r w:rsidR="00BA4326" w:rsidRPr="00BA4326">
        <w:t>的。</w:t>
      </w:r>
    </w:p>
    <w:p w14:paraId="5B3721B0" w14:textId="77777777" w:rsidR="00DE3483" w:rsidRDefault="00DE3483" w:rsidP="00DE3483">
      <w:pPr>
        <w:ind w:firstLine="420"/>
      </w:pPr>
      <w:r>
        <w:rPr>
          <w:rFonts w:hint="eastAsia"/>
        </w:rPr>
        <w:t>实例工厂：工厂类创建需要对象，</w:t>
      </w:r>
    </w:p>
    <w:p w14:paraId="6D1455F2" w14:textId="77777777" w:rsidR="00DE3483" w:rsidRDefault="00DE3483" w:rsidP="00DE3483">
      <w:pPr>
        <w:ind w:firstLine="420"/>
      </w:pPr>
      <w:r>
        <w:tab/>
      </w:r>
      <w:r>
        <w:tab/>
      </w:r>
      <w:r>
        <w:tab/>
      </w:r>
      <w:r>
        <w:rPr>
          <w:rFonts w:hint="eastAsia"/>
        </w:rPr>
        <w:t>工厂类</w:t>
      </w:r>
      <w:r>
        <w:t xml:space="preserve"> </w:t>
      </w:r>
      <w:r>
        <w:rPr>
          <w:rFonts w:hint="eastAsia"/>
        </w:rPr>
        <w:t>=</w:t>
      </w:r>
      <w:r>
        <w:t xml:space="preserve"> </w:t>
      </w:r>
      <w:r>
        <w:rPr>
          <w:rFonts w:hint="eastAsia"/>
        </w:rPr>
        <w:t>new</w:t>
      </w:r>
      <w:r>
        <w:t xml:space="preserve"> </w:t>
      </w:r>
      <w:r>
        <w:rPr>
          <w:rFonts w:hint="eastAsia"/>
        </w:rPr>
        <w:t>工厂类</w:t>
      </w:r>
      <w:r>
        <w:rPr>
          <w:rFonts w:hint="eastAsia"/>
        </w:rPr>
        <w:t>(</w:t>
      </w:r>
      <w:r>
        <w:t>);</w:t>
      </w:r>
    </w:p>
    <w:p w14:paraId="40320C2A" w14:textId="6CEAA3FA" w:rsidR="00DE3483" w:rsidRDefault="00DE3483" w:rsidP="00DE3483">
      <w:pPr>
        <w:ind w:firstLine="420"/>
      </w:pPr>
      <w:r>
        <w:rPr>
          <w:rFonts w:hint="eastAsia"/>
        </w:rPr>
        <w:t xml:space="preserve"> </w:t>
      </w:r>
      <w:r>
        <w:t xml:space="preserve">           </w:t>
      </w:r>
      <w:r>
        <w:rPr>
          <w:rFonts w:hint="eastAsia"/>
        </w:rPr>
        <w:t>工厂对象</w:t>
      </w:r>
      <w:r>
        <w:rPr>
          <w:rFonts w:hint="eastAsia"/>
        </w:rPr>
        <w:t>.</w:t>
      </w:r>
      <w:proofErr w:type="spellStart"/>
      <w:r>
        <w:rPr>
          <w:rFonts w:hint="eastAsia"/>
        </w:rPr>
        <w:t>get</w:t>
      </w:r>
      <w:r>
        <w:t>A</w:t>
      </w:r>
      <w:r>
        <w:rPr>
          <w:rFonts w:hint="eastAsia"/>
        </w:rPr>
        <w:t>ir</w:t>
      </w:r>
      <w:r>
        <w:t>P</w:t>
      </w:r>
      <w:r>
        <w:rPr>
          <w:rFonts w:hint="eastAsia"/>
        </w:rPr>
        <w:t>lane</w:t>
      </w:r>
      <w:proofErr w:type="spellEnd"/>
      <w:r>
        <w:t>(“</w:t>
      </w:r>
      <w:r>
        <w:rPr>
          <w:rFonts w:hint="eastAsia"/>
        </w:rPr>
        <w:t>张三</w:t>
      </w:r>
      <w:r>
        <w:t>”)</w:t>
      </w:r>
    </w:p>
    <w:p w14:paraId="00A19CA5" w14:textId="20178BFE" w:rsidR="0044732B" w:rsidRDefault="002E61FB" w:rsidP="00DE3483">
      <w:pPr>
        <w:ind w:firstLine="420"/>
      </w:pPr>
      <w:r>
        <w:rPr>
          <w:rFonts w:hint="eastAsia"/>
        </w:rPr>
        <w:t>实例</w:t>
      </w:r>
      <w:r w:rsidR="0044732B">
        <w:rPr>
          <w:rFonts w:hint="eastAsia"/>
        </w:rPr>
        <w:t>工厂</w:t>
      </w:r>
    </w:p>
    <w:tbl>
      <w:tblPr>
        <w:tblStyle w:val="ab"/>
        <w:tblW w:w="0" w:type="auto"/>
        <w:tblLook w:val="04A0" w:firstRow="1" w:lastRow="0" w:firstColumn="1" w:lastColumn="0" w:noHBand="0" w:noVBand="1"/>
      </w:tblPr>
      <w:tblGrid>
        <w:gridCol w:w="8296"/>
      </w:tblGrid>
      <w:tr w:rsidR="0044732B" w14:paraId="7AECE3C3" w14:textId="77777777" w:rsidTr="0044732B">
        <w:tc>
          <w:tcPr>
            <w:tcW w:w="8296" w:type="dxa"/>
          </w:tcPr>
          <w:p w14:paraId="49F62E2B" w14:textId="77777777" w:rsidR="00460A39" w:rsidRDefault="00460A39" w:rsidP="00460A39">
            <w:pPr>
              <w:autoSpaceDE w:val="0"/>
              <w:autoSpaceDN w:val="0"/>
              <w:adjustRightInd w:val="0"/>
              <w:ind w:firstLineChars="0" w:firstLine="0"/>
              <w:jc w:val="left"/>
              <w:rPr>
                <w:rFonts w:ascii="Consolas" w:eastAsiaTheme="minorEastAsia" w:hAnsi="Consolas" w:cs="Consolas"/>
                <w:bCs w:val="0"/>
                <w:sz w:val="20"/>
                <w:szCs w:val="20"/>
              </w:rPr>
            </w:pPr>
          </w:p>
          <w:p w14:paraId="04560FC6" w14:textId="77777777" w:rsidR="00460A39" w:rsidRDefault="00460A39" w:rsidP="00460A3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AirPlanFactory</w:t>
            </w:r>
            <w:proofErr w:type="spellEnd"/>
            <w:r>
              <w:rPr>
                <w:rFonts w:ascii="Consolas" w:eastAsiaTheme="minorEastAsia" w:hAnsi="Consolas" w:cs="Consolas"/>
                <w:bCs w:val="0"/>
                <w:color w:val="000000"/>
                <w:sz w:val="20"/>
                <w:szCs w:val="20"/>
              </w:rPr>
              <w:t xml:space="preserve"> {</w:t>
            </w:r>
          </w:p>
          <w:p w14:paraId="74A7E4D6" w14:textId="77777777" w:rsidR="00460A39" w:rsidRDefault="00460A39" w:rsidP="00460A3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shd w:val="clear" w:color="auto" w:fill="D4D4D4"/>
              </w:rPr>
              <w:t>AirPlan</w:t>
            </w:r>
            <w:proofErr w:type="spellEnd"/>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getAirPlan</w:t>
            </w:r>
            <w:proofErr w:type="spellEnd"/>
            <w:r>
              <w:rPr>
                <w:rFonts w:ascii="Consolas" w:eastAsiaTheme="minorEastAsia" w:hAnsi="Consolas" w:cs="Consolas"/>
                <w:bCs w:val="0"/>
                <w:color w:val="000000"/>
                <w:sz w:val="20"/>
                <w:szCs w:val="20"/>
              </w:rPr>
              <w:t xml:space="preserve">(String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w:t>
            </w:r>
          </w:p>
          <w:p w14:paraId="6802D1A3" w14:textId="77777777" w:rsidR="00460A39" w:rsidRDefault="00460A39" w:rsidP="00460A3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4F3149A2" w14:textId="77777777" w:rsidR="00460A39" w:rsidRDefault="00460A39" w:rsidP="00460A3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AirPlan</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airPlan</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AirPlan</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30E2A983" w14:textId="77777777" w:rsidR="00460A39" w:rsidRDefault="00460A39" w:rsidP="00460A3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airPlan</w:t>
            </w:r>
            <w:r>
              <w:rPr>
                <w:rFonts w:ascii="Consolas" w:eastAsiaTheme="minorEastAsia" w:hAnsi="Consolas" w:cs="Consolas"/>
                <w:bCs w:val="0"/>
                <w:color w:val="000000"/>
                <w:sz w:val="20"/>
                <w:szCs w:val="20"/>
              </w:rPr>
              <w:t>.setName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w:t>
            </w:r>
          </w:p>
          <w:p w14:paraId="028DE262" w14:textId="77777777" w:rsidR="00460A39" w:rsidRDefault="00460A39" w:rsidP="00460A3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airPlan</w:t>
            </w:r>
            <w:r>
              <w:rPr>
                <w:rFonts w:ascii="Consolas" w:eastAsiaTheme="minorEastAsia" w:hAnsi="Consolas" w:cs="Consolas"/>
                <w:bCs w:val="0"/>
                <w:color w:val="000000"/>
                <w:sz w:val="20"/>
                <w:szCs w:val="20"/>
              </w:rPr>
              <w:t>.setLengh</w:t>
            </w:r>
            <w:proofErr w:type="spellEnd"/>
            <w:r>
              <w:rPr>
                <w:rFonts w:ascii="Consolas" w:eastAsiaTheme="minorEastAsia" w:hAnsi="Consolas" w:cs="Consolas"/>
                <w:bCs w:val="0"/>
                <w:color w:val="000000"/>
                <w:sz w:val="20"/>
                <w:szCs w:val="20"/>
              </w:rPr>
              <w:t>(200);</w:t>
            </w:r>
          </w:p>
          <w:p w14:paraId="18326A46" w14:textId="77777777" w:rsidR="00460A39" w:rsidRDefault="00460A39" w:rsidP="00460A3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airPlan</w:t>
            </w:r>
            <w:r>
              <w:rPr>
                <w:rFonts w:ascii="Consolas" w:eastAsiaTheme="minorEastAsia" w:hAnsi="Consolas" w:cs="Consolas"/>
                <w:bCs w:val="0"/>
                <w:color w:val="000000"/>
                <w:sz w:val="20"/>
                <w:szCs w:val="20"/>
              </w:rPr>
              <w:t>.setLengh</w:t>
            </w:r>
            <w:proofErr w:type="spellEnd"/>
            <w:r>
              <w:rPr>
                <w:rFonts w:ascii="Consolas" w:eastAsiaTheme="minorEastAsia" w:hAnsi="Consolas" w:cs="Consolas"/>
                <w:bCs w:val="0"/>
                <w:color w:val="000000"/>
                <w:sz w:val="20"/>
                <w:szCs w:val="20"/>
              </w:rPr>
              <w:t>(200);</w:t>
            </w:r>
          </w:p>
          <w:p w14:paraId="6123BA66" w14:textId="77777777" w:rsidR="00460A39" w:rsidRDefault="00460A39" w:rsidP="00460A3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shd w:val="clear" w:color="auto" w:fill="D4D4D4"/>
              </w:rPr>
              <w:t>return</w:t>
            </w:r>
            <w:r>
              <w:rPr>
                <w:rFonts w:ascii="Consolas" w:eastAsiaTheme="minorEastAsia" w:hAnsi="Consolas" w:cs="Consolas"/>
                <w:bCs w:val="0"/>
                <w:color w:val="000000"/>
                <w:sz w:val="20"/>
                <w:szCs w:val="20"/>
                <w:shd w:val="clear" w:color="auto" w:fill="D4D4D4"/>
              </w:rPr>
              <w:t xml:space="preserve"> </w:t>
            </w:r>
            <w:proofErr w:type="spellStart"/>
            <w:r>
              <w:rPr>
                <w:rFonts w:ascii="Consolas" w:eastAsiaTheme="minorEastAsia" w:hAnsi="Consolas" w:cs="Consolas"/>
                <w:bCs w:val="0"/>
                <w:color w:val="6A3E3E"/>
                <w:sz w:val="20"/>
                <w:szCs w:val="20"/>
                <w:shd w:val="clear" w:color="auto" w:fill="D4D4D4"/>
              </w:rPr>
              <w:t>airPlan</w:t>
            </w:r>
            <w:proofErr w:type="spellEnd"/>
            <w:r>
              <w:rPr>
                <w:rFonts w:ascii="Consolas" w:eastAsiaTheme="minorEastAsia" w:hAnsi="Consolas" w:cs="Consolas"/>
                <w:bCs w:val="0"/>
                <w:color w:val="000000"/>
                <w:sz w:val="20"/>
                <w:szCs w:val="20"/>
                <w:shd w:val="clear" w:color="auto" w:fill="D4D4D4"/>
              </w:rPr>
              <w:t>;</w:t>
            </w:r>
          </w:p>
          <w:p w14:paraId="32B2CA06" w14:textId="77777777" w:rsidR="00460A39" w:rsidRDefault="00460A39" w:rsidP="00460A3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5C32847" w14:textId="0FFD2266" w:rsidR="0044732B" w:rsidRDefault="00460A39" w:rsidP="00460A39">
            <w:pPr>
              <w:ind w:firstLineChars="0" w:firstLine="0"/>
            </w:pPr>
            <w:r>
              <w:rPr>
                <w:rFonts w:ascii="Consolas" w:eastAsiaTheme="minorEastAsia" w:hAnsi="Consolas" w:cs="Consolas"/>
                <w:bCs w:val="0"/>
                <w:color w:val="000000"/>
                <w:sz w:val="20"/>
                <w:szCs w:val="20"/>
              </w:rPr>
              <w:t>}</w:t>
            </w:r>
          </w:p>
        </w:tc>
      </w:tr>
    </w:tbl>
    <w:p w14:paraId="2FC410DF" w14:textId="32E0180E" w:rsidR="0044732B" w:rsidRDefault="00B207E1" w:rsidP="00DE3483">
      <w:pPr>
        <w:ind w:firstLine="420"/>
      </w:pPr>
      <w:r>
        <w:rPr>
          <w:rFonts w:hint="eastAsia"/>
        </w:rPr>
        <w:t>配置</w:t>
      </w:r>
    </w:p>
    <w:tbl>
      <w:tblPr>
        <w:tblStyle w:val="ab"/>
        <w:tblW w:w="0" w:type="auto"/>
        <w:tblLook w:val="04A0" w:firstRow="1" w:lastRow="0" w:firstColumn="1" w:lastColumn="0" w:noHBand="0" w:noVBand="1"/>
      </w:tblPr>
      <w:tblGrid>
        <w:gridCol w:w="8296"/>
      </w:tblGrid>
      <w:tr w:rsidR="009A6F79" w14:paraId="1F61A507" w14:textId="77777777" w:rsidTr="009A6F79">
        <w:tc>
          <w:tcPr>
            <w:tcW w:w="8296" w:type="dxa"/>
          </w:tcPr>
          <w:p w14:paraId="10A0C67F" w14:textId="77777777" w:rsidR="001A20AC" w:rsidRDefault="001A20AC" w:rsidP="001A20AC">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实例工厂</w:t>
            </w:r>
            <w:r>
              <w:rPr>
                <w:rFonts w:ascii="Consolas" w:eastAsiaTheme="minorEastAsia" w:hAnsi="Consolas" w:cs="Consolas"/>
                <w:bCs w:val="0"/>
                <w:color w:val="3F5FBF"/>
                <w:sz w:val="20"/>
                <w:szCs w:val="20"/>
              </w:rPr>
              <w:t xml:space="preserve">  --&gt;</w:t>
            </w:r>
          </w:p>
          <w:p w14:paraId="02EBAC04" w14:textId="77777777" w:rsidR="001A20AC" w:rsidRDefault="001A20AC" w:rsidP="001A20A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1</w:t>
            </w:r>
            <w:r>
              <w:rPr>
                <w:rFonts w:ascii="Consolas" w:eastAsiaTheme="minorEastAsia" w:hAnsi="Consolas" w:cs="Consolas"/>
                <w:bCs w:val="0"/>
                <w:color w:val="3F5FBF"/>
                <w:sz w:val="20"/>
                <w:szCs w:val="20"/>
              </w:rPr>
              <w:t>、先创建实例工厂对象</w:t>
            </w:r>
            <w:r>
              <w:rPr>
                <w:rFonts w:ascii="Consolas" w:eastAsiaTheme="minorEastAsia" w:hAnsi="Consolas" w:cs="Consolas"/>
                <w:bCs w:val="0"/>
                <w:color w:val="3F5FBF"/>
                <w:sz w:val="20"/>
                <w:szCs w:val="20"/>
              </w:rPr>
              <w:t xml:space="preserve"> --&gt;</w:t>
            </w:r>
          </w:p>
          <w:p w14:paraId="2632B992" w14:textId="77777777" w:rsidR="001A20AC" w:rsidRDefault="001A20AC" w:rsidP="001A20A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airPlanFactory</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com.</w:t>
            </w:r>
            <w:proofErr w:type="gramStart"/>
            <w:r>
              <w:rPr>
                <w:rFonts w:ascii="Consolas" w:eastAsiaTheme="minorEastAsia" w:hAnsi="Consolas" w:cs="Consolas"/>
                <w:bCs w:val="0"/>
                <w:i/>
                <w:iCs/>
                <w:color w:val="2A00FF"/>
                <w:sz w:val="20"/>
                <w:szCs w:val="20"/>
              </w:rPr>
              <w:t>sx.domain</w:t>
            </w:r>
            <w:proofErr w:type="gramEnd"/>
            <w:r>
              <w:rPr>
                <w:rFonts w:ascii="Consolas" w:eastAsiaTheme="minorEastAsia" w:hAnsi="Consolas" w:cs="Consolas"/>
                <w:bCs w:val="0"/>
                <w:i/>
                <w:iCs/>
                <w:color w:val="2A00FF"/>
                <w:sz w:val="20"/>
                <w:szCs w:val="20"/>
              </w:rPr>
              <w:t>.AirPlanFactory</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0305DEA7" w14:textId="77777777" w:rsidR="001A20AC" w:rsidRDefault="001A20AC" w:rsidP="001A20A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2</w:t>
            </w:r>
            <w:r>
              <w:rPr>
                <w:rFonts w:ascii="Consolas" w:eastAsiaTheme="minorEastAsia" w:hAnsi="Consolas" w:cs="Consolas"/>
                <w:bCs w:val="0"/>
                <w:color w:val="3F5FBF"/>
                <w:sz w:val="20"/>
                <w:szCs w:val="20"/>
              </w:rPr>
              <w:t>、配置要创建的对象，</w:t>
            </w:r>
            <w:r>
              <w:rPr>
                <w:rFonts w:ascii="Consolas" w:eastAsiaTheme="minorEastAsia" w:hAnsi="Consolas" w:cs="Consolas"/>
                <w:bCs w:val="0"/>
                <w:color w:val="3F5FBF"/>
                <w:sz w:val="20"/>
                <w:szCs w:val="20"/>
              </w:rPr>
              <w:t>factory-bean</w:t>
            </w:r>
            <w:r>
              <w:rPr>
                <w:rFonts w:ascii="Consolas" w:eastAsiaTheme="minorEastAsia" w:hAnsi="Consolas" w:cs="Consolas"/>
                <w:bCs w:val="0"/>
                <w:color w:val="3F5FBF"/>
                <w:sz w:val="20"/>
                <w:szCs w:val="20"/>
              </w:rPr>
              <w:t>指定使用哪个工厂</w:t>
            </w:r>
            <w:r>
              <w:rPr>
                <w:rFonts w:ascii="Consolas" w:eastAsiaTheme="minorEastAsia" w:hAnsi="Consolas" w:cs="Consolas"/>
                <w:bCs w:val="0"/>
                <w:color w:val="3F5FBF"/>
                <w:sz w:val="20"/>
                <w:szCs w:val="20"/>
              </w:rPr>
              <w:t>,factory-method</w:t>
            </w:r>
            <w:r>
              <w:rPr>
                <w:rFonts w:ascii="Consolas" w:eastAsiaTheme="minorEastAsia" w:hAnsi="Consolas" w:cs="Consolas"/>
                <w:bCs w:val="0"/>
                <w:color w:val="3F5FBF"/>
                <w:sz w:val="20"/>
                <w:szCs w:val="20"/>
              </w:rPr>
              <w:t>指定使用哪个工厂方法</w:t>
            </w:r>
            <w:r>
              <w:rPr>
                <w:rFonts w:ascii="Consolas" w:eastAsiaTheme="minorEastAsia" w:hAnsi="Consolas" w:cs="Consolas"/>
                <w:bCs w:val="0"/>
                <w:color w:val="3F5FBF"/>
                <w:sz w:val="20"/>
                <w:szCs w:val="20"/>
              </w:rPr>
              <w:t xml:space="preserve">  --&gt;</w:t>
            </w:r>
          </w:p>
          <w:p w14:paraId="133B5129" w14:textId="77777777" w:rsidR="001A20AC" w:rsidRDefault="001A20AC" w:rsidP="001A20A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airPlan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com.</w:t>
            </w:r>
            <w:proofErr w:type="gramStart"/>
            <w:r>
              <w:rPr>
                <w:rFonts w:ascii="Consolas" w:eastAsiaTheme="minorEastAsia" w:hAnsi="Consolas" w:cs="Consolas"/>
                <w:bCs w:val="0"/>
                <w:i/>
                <w:iCs/>
                <w:color w:val="2A00FF"/>
                <w:sz w:val="20"/>
                <w:szCs w:val="20"/>
              </w:rPr>
              <w:t>sx.domain</w:t>
            </w:r>
            <w:proofErr w:type="gramEnd"/>
            <w:r>
              <w:rPr>
                <w:rFonts w:ascii="Consolas" w:eastAsiaTheme="minorEastAsia" w:hAnsi="Consolas" w:cs="Consolas"/>
                <w:bCs w:val="0"/>
                <w:i/>
                <w:iCs/>
                <w:color w:val="2A00FF"/>
                <w:sz w:val="20"/>
                <w:szCs w:val="20"/>
              </w:rPr>
              <w:t>.AirPlan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factory-bean</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airPlanFactory</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factory-method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getAirPlan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65A556FB" w14:textId="77777777" w:rsidR="001A20AC" w:rsidRDefault="001A20AC" w:rsidP="001A20A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constructor-</w:t>
            </w:r>
            <w:proofErr w:type="spellStart"/>
            <w:r>
              <w:rPr>
                <w:rFonts w:ascii="Consolas" w:eastAsiaTheme="minorEastAsia" w:hAnsi="Consolas" w:cs="Consolas"/>
                <w:bCs w:val="0"/>
                <w:color w:val="3F7F7F"/>
                <w:sz w:val="20"/>
                <w:szCs w:val="20"/>
              </w:rPr>
              <w:t>arg</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"name"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F22</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constructor-</w:t>
            </w:r>
            <w:proofErr w:type="spellStart"/>
            <w:r>
              <w:rPr>
                <w:rFonts w:ascii="Consolas" w:eastAsiaTheme="minorEastAsia" w:hAnsi="Consolas" w:cs="Consolas"/>
                <w:bCs w:val="0"/>
                <w:color w:val="3F7F7F"/>
                <w:sz w:val="20"/>
                <w:szCs w:val="20"/>
              </w:rPr>
              <w:t>arg</w:t>
            </w:r>
            <w:proofErr w:type="spellEnd"/>
            <w:r>
              <w:rPr>
                <w:rFonts w:ascii="Consolas" w:eastAsiaTheme="minorEastAsia" w:hAnsi="Consolas" w:cs="Consolas"/>
                <w:bCs w:val="0"/>
                <w:color w:val="008080"/>
                <w:sz w:val="20"/>
                <w:szCs w:val="20"/>
              </w:rPr>
              <w:t>&gt;</w:t>
            </w:r>
          </w:p>
          <w:p w14:paraId="71C4A101" w14:textId="1306B7CC" w:rsidR="009A6F79" w:rsidRDefault="001A20AC" w:rsidP="001A20AC">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6B882F90" w14:textId="77777777" w:rsidR="009318F2" w:rsidRPr="009318F2" w:rsidRDefault="009318F2" w:rsidP="009318F2">
      <w:pPr>
        <w:ind w:firstLine="420"/>
      </w:pPr>
    </w:p>
    <w:p w14:paraId="4AC3F574" w14:textId="778ADEB8" w:rsidR="00782004" w:rsidRDefault="00926C70" w:rsidP="00926C70">
      <w:pPr>
        <w:pStyle w:val="20"/>
      </w:pPr>
      <w:r>
        <w:rPr>
          <w:rFonts w:hint="eastAsia"/>
        </w:rPr>
        <w:t>作用域</w:t>
      </w:r>
    </w:p>
    <w:p w14:paraId="258F3EF8" w14:textId="7808CFEC" w:rsidR="00926C70" w:rsidRDefault="00C74FDB" w:rsidP="00C74FDB">
      <w:pPr>
        <w:ind w:firstLineChars="0" w:firstLine="0"/>
        <w:jc w:val="center"/>
      </w:pPr>
      <w:r>
        <w:rPr>
          <w:noProof/>
        </w:rPr>
        <w:drawing>
          <wp:inline distT="0" distB="0" distL="0" distR="0" wp14:anchorId="1A55EDE8" wp14:editId="4A691A1C">
            <wp:extent cx="4320000" cy="3153402"/>
            <wp:effectExtent l="0" t="0" r="4445" b="9525"/>
            <wp:docPr id="60" name="图片 60" descr="https://img-blog.csdn.net/201604171643106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mg-blog.csdn.net/20160417164310654?watermark/2/text/aHR0cDovL2Jsb2cuY3Nkbi5uZXQv/font/5a6L5L2T/fontsize/400/fill/I0JBQkFCMA==/dissolve/70/gravity/Cen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0000" cy="3153402"/>
                    </a:xfrm>
                    <a:prstGeom prst="rect">
                      <a:avLst/>
                    </a:prstGeom>
                    <a:noFill/>
                    <a:ln>
                      <a:noFill/>
                    </a:ln>
                  </pic:spPr>
                </pic:pic>
              </a:graphicData>
            </a:graphic>
          </wp:inline>
        </w:drawing>
      </w:r>
    </w:p>
    <w:p w14:paraId="3C77F692" w14:textId="77777777" w:rsidR="00C74FDB" w:rsidRPr="00926C70" w:rsidRDefault="00C74FDB" w:rsidP="00D23A6A">
      <w:pPr>
        <w:ind w:firstLineChars="0" w:firstLine="0"/>
      </w:pPr>
    </w:p>
    <w:p w14:paraId="5AAC4AFD" w14:textId="22ECE590" w:rsidR="00782004" w:rsidRDefault="00C74FDB" w:rsidP="004A09EE">
      <w:pPr>
        <w:ind w:firstLine="420"/>
      </w:pPr>
      <w:r w:rsidRPr="00C74FDB">
        <w:rPr>
          <w:rFonts w:hint="eastAsia"/>
        </w:rPr>
        <w:t>五种作用域中，</w:t>
      </w:r>
      <w:r w:rsidRPr="00C74FDB">
        <w:t>request</w:t>
      </w:r>
      <w:r w:rsidRPr="00C74FDB">
        <w:t>、</w:t>
      </w:r>
      <w:r w:rsidRPr="00C74FDB">
        <w:t>session</w:t>
      </w:r>
      <w:r w:rsidRPr="00C74FDB">
        <w:t>和</w:t>
      </w:r>
      <w:r w:rsidRPr="00C74FDB">
        <w:t>global session</w:t>
      </w:r>
      <w:r w:rsidRPr="00C74FDB">
        <w:t>三种作用域仅在基于</w:t>
      </w:r>
      <w:r w:rsidRPr="00C74FDB">
        <w:t>web</w:t>
      </w:r>
      <w:r w:rsidRPr="00C74FDB">
        <w:t>的应用中使用（不必关心你所采用的是什么</w:t>
      </w:r>
      <w:r w:rsidRPr="00C74FDB">
        <w:t>web</w:t>
      </w:r>
      <w:r w:rsidRPr="00C74FDB">
        <w:t>应用框架），只能用在基于</w:t>
      </w:r>
      <w:r w:rsidRPr="00C74FDB">
        <w:t>web</w:t>
      </w:r>
      <w:r w:rsidRPr="00C74FDB">
        <w:t>的</w:t>
      </w:r>
      <w:r w:rsidRPr="00C74FDB">
        <w:t xml:space="preserve">Spring </w:t>
      </w:r>
      <w:proofErr w:type="spellStart"/>
      <w:r w:rsidRPr="00C74FDB">
        <w:t>ApplicationContext</w:t>
      </w:r>
      <w:proofErr w:type="spellEnd"/>
      <w:r w:rsidRPr="00C74FDB">
        <w:t>环境。</w:t>
      </w:r>
      <w:r w:rsidR="00782004" w:rsidRPr="00782004">
        <w:t> </w:t>
      </w:r>
    </w:p>
    <w:p w14:paraId="752F835A" w14:textId="3BCE60D4" w:rsidR="00243F35" w:rsidRDefault="00243F35" w:rsidP="00A5441B">
      <w:pPr>
        <w:pStyle w:val="3"/>
        <w:ind w:firstLine="420"/>
      </w:pPr>
      <w:r w:rsidRPr="00243F35">
        <w:t xml:space="preserve"> Singleton</w:t>
      </w:r>
      <w:r w:rsidR="006221A5">
        <w:t>(</w:t>
      </w:r>
      <w:r w:rsidR="006221A5">
        <w:rPr>
          <w:rFonts w:hint="eastAsia"/>
        </w:rPr>
        <w:t>单实例</w:t>
      </w:r>
      <w:r w:rsidR="000B43D7">
        <w:rPr>
          <w:rFonts w:hint="eastAsia"/>
        </w:rPr>
        <w:t>，默认</w:t>
      </w:r>
      <w:r w:rsidR="006221A5">
        <w:t>)</w:t>
      </w:r>
    </w:p>
    <w:p w14:paraId="3F7F2F90" w14:textId="4E4AFEF7" w:rsidR="00243F35" w:rsidRDefault="00243F35" w:rsidP="00243F35">
      <w:pPr>
        <w:ind w:firstLine="420"/>
      </w:pPr>
      <w:r>
        <w:t>当一个</w:t>
      </w:r>
      <w:r>
        <w:t>bean</w:t>
      </w:r>
      <w:r>
        <w:t>的作用域为</w:t>
      </w:r>
      <w:r>
        <w:t>Singleton</w:t>
      </w:r>
      <w:r>
        <w:t>，那么</w:t>
      </w:r>
      <w:r>
        <w:t xml:space="preserve">Spring </w:t>
      </w:r>
      <w:proofErr w:type="spellStart"/>
      <w:r>
        <w:t>IoC</w:t>
      </w:r>
      <w:proofErr w:type="spellEnd"/>
      <w:r>
        <w:t>容器中只会存在一个共享的</w:t>
      </w:r>
      <w:r>
        <w:t>bean</w:t>
      </w:r>
      <w:r>
        <w:t>实例，并且所有对</w:t>
      </w:r>
      <w:r>
        <w:t>bean</w:t>
      </w:r>
      <w:r>
        <w:t>的请求，只要</w:t>
      </w:r>
      <w:r>
        <w:t>id</w:t>
      </w:r>
      <w:r>
        <w:t>与该</w:t>
      </w:r>
      <w:r>
        <w:t>bean</w:t>
      </w:r>
      <w:r>
        <w:t>定义相匹配，则只会返回</w:t>
      </w:r>
      <w:r>
        <w:t>bean</w:t>
      </w:r>
      <w:r>
        <w:t>的同一实例。</w:t>
      </w:r>
      <w:r w:rsidRPr="008616E3">
        <w:rPr>
          <w:highlight w:val="yellow"/>
        </w:rPr>
        <w:t>Singleton</w:t>
      </w:r>
      <w:proofErr w:type="gramStart"/>
      <w:r w:rsidRPr="008616E3">
        <w:rPr>
          <w:highlight w:val="yellow"/>
        </w:rPr>
        <w:t>是单例类型</w:t>
      </w:r>
      <w:proofErr w:type="gramEnd"/>
      <w:r w:rsidRPr="008616E3">
        <w:rPr>
          <w:highlight w:val="yellow"/>
        </w:rPr>
        <w:t>，就是在创建起容器时就同时自动创建了一个</w:t>
      </w:r>
      <w:r w:rsidRPr="008616E3">
        <w:rPr>
          <w:highlight w:val="yellow"/>
        </w:rPr>
        <w:t>bean</w:t>
      </w:r>
      <w:r w:rsidRPr="008616E3">
        <w:rPr>
          <w:highlight w:val="yellow"/>
        </w:rPr>
        <w:t>的对象</w:t>
      </w:r>
      <w:r>
        <w:t>，不管你是否使用，他都存在了，每次获取到的对象都是同一个对象。注意，</w:t>
      </w:r>
      <w:r>
        <w:t>Singleton</w:t>
      </w:r>
      <w:r>
        <w:t>作用域是</w:t>
      </w:r>
      <w:r>
        <w:t>Spring</w:t>
      </w:r>
      <w:r>
        <w:t>中的缺省作用域。要在</w:t>
      </w:r>
      <w:r>
        <w:t>XML</w:t>
      </w:r>
      <w:r>
        <w:t>中将</w:t>
      </w:r>
      <w:r>
        <w:t>bean</w:t>
      </w:r>
      <w:r>
        <w:t>定义成</w:t>
      </w:r>
      <w:r>
        <w:t>singleton</w:t>
      </w:r>
      <w:r>
        <w:t>，可以这样配置：</w:t>
      </w:r>
    </w:p>
    <w:tbl>
      <w:tblPr>
        <w:tblStyle w:val="ab"/>
        <w:tblW w:w="0" w:type="auto"/>
        <w:tblLook w:val="04A0" w:firstRow="1" w:lastRow="0" w:firstColumn="1" w:lastColumn="0" w:noHBand="0" w:noVBand="1"/>
      </w:tblPr>
      <w:tblGrid>
        <w:gridCol w:w="8296"/>
      </w:tblGrid>
      <w:tr w:rsidR="00243F35" w14:paraId="2231FDB6" w14:textId="77777777" w:rsidTr="00243F35">
        <w:tc>
          <w:tcPr>
            <w:tcW w:w="8296" w:type="dxa"/>
          </w:tcPr>
          <w:p w14:paraId="1757E67D" w14:textId="6B74A39D" w:rsidR="00243F35" w:rsidRDefault="00086BC3" w:rsidP="00243F35">
            <w:pPr>
              <w:ind w:firstLineChars="0" w:firstLine="0"/>
            </w:pPr>
            <w:r w:rsidRPr="00086BC3">
              <w:t>&lt;bean id="</w:t>
            </w:r>
            <w:proofErr w:type="spellStart"/>
            <w:r w:rsidR="00F85400">
              <w:rPr>
                <w:rFonts w:hint="eastAsia"/>
              </w:rPr>
              <w:t>s</w:t>
            </w:r>
            <w:r w:rsidRPr="00086BC3">
              <w:t>erviceImpl</w:t>
            </w:r>
            <w:proofErr w:type="spellEnd"/>
            <w:r w:rsidRPr="00086BC3">
              <w:t>" class="</w:t>
            </w:r>
            <w:proofErr w:type="spellStart"/>
            <w:proofErr w:type="gramStart"/>
            <w:r w:rsidRPr="00086BC3">
              <w:t>cn.csdn</w:t>
            </w:r>
            <w:proofErr w:type="gramEnd"/>
            <w:r w:rsidRPr="00086BC3">
              <w:t>.service.ServiceImpl</w:t>
            </w:r>
            <w:proofErr w:type="spellEnd"/>
            <w:r w:rsidRPr="00086BC3">
              <w:t>" scope="singleton"&gt;</w:t>
            </w:r>
          </w:p>
        </w:tc>
      </w:tr>
    </w:tbl>
    <w:p w14:paraId="4D196B98" w14:textId="518C57CD" w:rsidR="00057A3D" w:rsidRDefault="00DF720D" w:rsidP="00057A3D">
      <w:pPr>
        <w:ind w:firstLine="420"/>
      </w:pPr>
      <w:r>
        <w:rPr>
          <w:rFonts w:hint="eastAsia"/>
        </w:rPr>
        <w:t>注：无论什么时候获取</w:t>
      </w:r>
      <w:proofErr w:type="spellStart"/>
      <w:r w:rsidR="00F85400">
        <w:rPr>
          <w:rFonts w:hint="eastAsia"/>
        </w:rPr>
        <w:t>s</w:t>
      </w:r>
      <w:r w:rsidR="00F85400" w:rsidRPr="00086BC3">
        <w:t>erviceImpl</w:t>
      </w:r>
      <w:proofErr w:type="spellEnd"/>
      <w:r>
        <w:rPr>
          <w:rFonts w:hint="eastAsia"/>
        </w:rPr>
        <w:t>，都是</w:t>
      </w:r>
      <w:r w:rsidR="000C3F19">
        <w:rPr>
          <w:rFonts w:hint="eastAsia"/>
        </w:rPr>
        <w:t>同</w:t>
      </w:r>
      <w:r>
        <w:rPr>
          <w:rFonts w:hint="eastAsia"/>
        </w:rPr>
        <w:t>一个对象</w:t>
      </w:r>
      <w:r w:rsidR="007A6050">
        <w:rPr>
          <w:rFonts w:hint="eastAsia"/>
        </w:rPr>
        <w:t>，引用是相同的</w:t>
      </w:r>
      <w:r w:rsidR="00AE73C8">
        <w:rPr>
          <w:rFonts w:hint="eastAsia"/>
        </w:rPr>
        <w:t>。</w:t>
      </w:r>
    </w:p>
    <w:p w14:paraId="2E24369A" w14:textId="4899BDF6" w:rsidR="00243F35" w:rsidRDefault="00057A3D" w:rsidP="00A5441B">
      <w:pPr>
        <w:pStyle w:val="3"/>
        <w:ind w:firstLine="420"/>
      </w:pPr>
      <w:r>
        <w:br/>
      </w:r>
      <w:r w:rsidR="00013069" w:rsidRPr="00013069">
        <w:t>Prototype</w:t>
      </w:r>
      <w:r w:rsidR="00F838BD">
        <w:rPr>
          <w:rFonts w:hint="eastAsia"/>
        </w:rPr>
        <w:t>（多实例）</w:t>
      </w:r>
    </w:p>
    <w:p w14:paraId="5EB01E5A" w14:textId="77777777" w:rsidR="00013069" w:rsidRDefault="00013069" w:rsidP="00013069">
      <w:pPr>
        <w:ind w:firstLine="420"/>
      </w:pPr>
      <w:r>
        <w:rPr>
          <w:rFonts w:hint="eastAsia"/>
        </w:rPr>
        <w:t>当一个</w:t>
      </w:r>
      <w:r>
        <w:t>bean</w:t>
      </w:r>
      <w:r>
        <w:t>的作用域为</w:t>
      </w:r>
      <w:r>
        <w:t>Prototype</w:t>
      </w:r>
      <w:r>
        <w:t>，表示一个</w:t>
      </w:r>
      <w:r>
        <w:t>bean</w:t>
      </w:r>
      <w:r>
        <w:t>定义对应多个对象实例。</w:t>
      </w:r>
      <w:r>
        <w:t>Prototype</w:t>
      </w:r>
      <w:r>
        <w:t>作用域的</w:t>
      </w:r>
      <w:r>
        <w:t>bean</w:t>
      </w:r>
      <w:r>
        <w:t>会导致在每次对该</w:t>
      </w:r>
      <w:r>
        <w:t>bean</w:t>
      </w:r>
      <w:r>
        <w:t>请求（将其注入到另一个</w:t>
      </w:r>
      <w:r>
        <w:t>bean</w:t>
      </w:r>
      <w:r>
        <w:t>中，或者以程序的方式调用容器的</w:t>
      </w:r>
      <w:proofErr w:type="spellStart"/>
      <w:r>
        <w:t>getBean</w:t>
      </w:r>
      <w:proofErr w:type="spellEnd"/>
      <w:r>
        <w:t>()</w:t>
      </w:r>
      <w:r>
        <w:t>方法）时都会创建一个新的</w:t>
      </w:r>
      <w:r>
        <w:t>bean</w:t>
      </w:r>
      <w:r>
        <w:t>实例。</w:t>
      </w:r>
      <w:r>
        <w:t>Prototype</w:t>
      </w:r>
      <w:r>
        <w:t>是原型类型，它在我们创建容器的时候并没有实例化，而是当我们获取</w:t>
      </w:r>
      <w:r>
        <w:t>bean</w:t>
      </w:r>
      <w:r>
        <w:t>的时候才会去创建一个对象，而且我们每次获取到的对象都不是同一个对象。根据经验，对有状态的</w:t>
      </w:r>
      <w:r>
        <w:t>bean</w:t>
      </w:r>
      <w:r>
        <w:t>应该使用</w:t>
      </w:r>
      <w:r>
        <w:t>prototype</w:t>
      </w:r>
      <w:r>
        <w:t>作用域，而对无状态的</w:t>
      </w:r>
      <w:r>
        <w:t>bean</w:t>
      </w:r>
      <w:r>
        <w:t>则应该使用</w:t>
      </w:r>
      <w:r>
        <w:t>singleton</w:t>
      </w:r>
      <w:r>
        <w:t>作用域。在</w:t>
      </w:r>
      <w:r>
        <w:t>XML</w:t>
      </w:r>
      <w:r>
        <w:t>中将</w:t>
      </w:r>
      <w:r>
        <w:t>bean</w:t>
      </w:r>
      <w:r>
        <w:t>定义成</w:t>
      </w:r>
      <w:r>
        <w:t>prototype</w:t>
      </w:r>
      <w:r>
        <w:t>，可以这样配置：</w:t>
      </w:r>
    </w:p>
    <w:tbl>
      <w:tblPr>
        <w:tblStyle w:val="ab"/>
        <w:tblW w:w="0" w:type="auto"/>
        <w:tblLook w:val="04A0" w:firstRow="1" w:lastRow="0" w:firstColumn="1" w:lastColumn="0" w:noHBand="0" w:noVBand="1"/>
      </w:tblPr>
      <w:tblGrid>
        <w:gridCol w:w="8296"/>
      </w:tblGrid>
      <w:tr w:rsidR="00013069" w14:paraId="2A5CF59A" w14:textId="77777777" w:rsidTr="00013069">
        <w:tc>
          <w:tcPr>
            <w:tcW w:w="8296" w:type="dxa"/>
          </w:tcPr>
          <w:p w14:paraId="4369A390" w14:textId="77777777" w:rsidR="00013069" w:rsidRDefault="00013069" w:rsidP="00013069">
            <w:pPr>
              <w:ind w:firstLineChars="0" w:firstLine="0"/>
            </w:pPr>
            <w:r>
              <w:t>&lt;bean id="account" class="</w:t>
            </w:r>
            <w:proofErr w:type="spellStart"/>
            <w:proofErr w:type="gramStart"/>
            <w:r>
              <w:t>com.foo.DefaultAccount</w:t>
            </w:r>
            <w:proofErr w:type="spellEnd"/>
            <w:proofErr w:type="gramEnd"/>
            <w:r>
              <w:t xml:space="preserve">" scope="prototype"/&gt;  </w:t>
            </w:r>
          </w:p>
          <w:p w14:paraId="46B4951E" w14:textId="77777777" w:rsidR="00013069" w:rsidRDefault="00013069" w:rsidP="00013069">
            <w:pPr>
              <w:ind w:firstLineChars="0" w:firstLine="0"/>
            </w:pPr>
            <w:r>
              <w:t xml:space="preserve"> </w:t>
            </w:r>
            <w:r>
              <w:t>或者</w:t>
            </w:r>
          </w:p>
          <w:p w14:paraId="66E2EAF7" w14:textId="3F40C868" w:rsidR="00013069" w:rsidRDefault="00013069" w:rsidP="00013069">
            <w:pPr>
              <w:ind w:firstLineChars="0" w:firstLine="0"/>
            </w:pPr>
            <w:r>
              <w:t>&lt;bean id="account" class="</w:t>
            </w:r>
            <w:proofErr w:type="spellStart"/>
            <w:proofErr w:type="gramStart"/>
            <w:r>
              <w:t>com.foo.DefaultAccount</w:t>
            </w:r>
            <w:proofErr w:type="spellEnd"/>
            <w:proofErr w:type="gramEnd"/>
            <w:r>
              <w:t xml:space="preserve">" singleton="false"/&gt; </w:t>
            </w:r>
          </w:p>
        </w:tc>
      </w:tr>
    </w:tbl>
    <w:p w14:paraId="238B62A0" w14:textId="25DAC86E" w:rsidR="00091115" w:rsidRDefault="00091115" w:rsidP="00091115">
      <w:pPr>
        <w:ind w:firstLine="420"/>
      </w:pPr>
      <w:r>
        <w:rPr>
          <w:rFonts w:hint="eastAsia"/>
        </w:rPr>
        <w:t>注</w:t>
      </w:r>
      <w:r w:rsidR="001635DA">
        <w:rPr>
          <w:rFonts w:hint="eastAsia"/>
        </w:rPr>
        <w:t>：</w:t>
      </w:r>
      <w:r>
        <w:rPr>
          <w:rFonts w:hint="eastAsia"/>
        </w:rPr>
        <w:t>每次获取都会创建新的对象</w:t>
      </w:r>
      <w:r w:rsidR="0095099A">
        <w:rPr>
          <w:rFonts w:hint="eastAsia"/>
        </w:rPr>
        <w:t>，他们的引用不相同。</w:t>
      </w:r>
    </w:p>
    <w:p w14:paraId="705D64AD" w14:textId="796E9D09" w:rsidR="00013069" w:rsidRDefault="00710105" w:rsidP="00A5441B">
      <w:pPr>
        <w:pStyle w:val="3"/>
        <w:ind w:firstLine="420"/>
      </w:pPr>
      <w:r w:rsidRPr="00710105">
        <w:t>Request</w:t>
      </w:r>
      <w:r w:rsidR="00B4656F">
        <w:t>(</w:t>
      </w:r>
      <w:r w:rsidR="00B4656F">
        <w:rPr>
          <w:rFonts w:hint="eastAsia"/>
        </w:rPr>
        <w:t>web</w:t>
      </w:r>
      <w:r w:rsidR="00B4656F">
        <w:rPr>
          <w:rFonts w:hint="eastAsia"/>
        </w:rPr>
        <w:t>环境中</w:t>
      </w:r>
      <w:r w:rsidR="00B4656F">
        <w:t>)</w:t>
      </w:r>
    </w:p>
    <w:p w14:paraId="3D49335F" w14:textId="604F518D" w:rsidR="00710105" w:rsidRDefault="00710105" w:rsidP="00710105">
      <w:pPr>
        <w:ind w:firstLine="420"/>
      </w:pPr>
      <w:r w:rsidRPr="00710105">
        <w:rPr>
          <w:rFonts w:hint="eastAsia"/>
        </w:rPr>
        <w:t>当一个</w:t>
      </w:r>
      <w:r w:rsidRPr="00710105">
        <w:t>bean</w:t>
      </w:r>
      <w:r w:rsidRPr="00710105">
        <w:t>的作用域为</w:t>
      </w:r>
      <w:r w:rsidRPr="00710105">
        <w:t>Request</w:t>
      </w:r>
      <w:r w:rsidRPr="00710105">
        <w:t>，表示在一次</w:t>
      </w:r>
      <w:r w:rsidRPr="00710105">
        <w:t>HTTP</w:t>
      </w:r>
      <w:r w:rsidRPr="00710105">
        <w:t>请求中，一个</w:t>
      </w:r>
      <w:r w:rsidRPr="00710105">
        <w:t>bean</w:t>
      </w:r>
      <w:r w:rsidRPr="00710105">
        <w:t>定义对应一个实例；即每个</w:t>
      </w:r>
      <w:r w:rsidRPr="00710105">
        <w:t>HTTP</w:t>
      </w:r>
      <w:r w:rsidRPr="00710105">
        <w:t>请求都会有各自的</w:t>
      </w:r>
      <w:r w:rsidRPr="00710105">
        <w:t>bean</w:t>
      </w:r>
      <w:r w:rsidRPr="00710105">
        <w:t>实例，它们依据某个</w:t>
      </w:r>
      <w:r w:rsidRPr="00710105">
        <w:t>bean</w:t>
      </w:r>
      <w:r w:rsidRPr="00710105">
        <w:t>定义创建而成。该作用域仅在基于</w:t>
      </w:r>
      <w:r w:rsidRPr="00710105">
        <w:t>web</w:t>
      </w:r>
      <w:r w:rsidRPr="00710105">
        <w:t>的</w:t>
      </w:r>
      <w:r w:rsidRPr="00710105">
        <w:t xml:space="preserve">Spring </w:t>
      </w:r>
      <w:proofErr w:type="spellStart"/>
      <w:r w:rsidRPr="00710105">
        <w:t>ApplicationContext</w:t>
      </w:r>
      <w:proofErr w:type="spellEnd"/>
      <w:r w:rsidRPr="00710105">
        <w:t>情形下有效。考虑下面</w:t>
      </w:r>
      <w:r w:rsidRPr="00710105">
        <w:t>bean</w:t>
      </w:r>
      <w:r w:rsidRPr="00710105">
        <w:t>定义</w:t>
      </w:r>
    </w:p>
    <w:tbl>
      <w:tblPr>
        <w:tblStyle w:val="ab"/>
        <w:tblW w:w="0" w:type="auto"/>
        <w:tblLook w:val="04A0" w:firstRow="1" w:lastRow="0" w:firstColumn="1" w:lastColumn="0" w:noHBand="0" w:noVBand="1"/>
      </w:tblPr>
      <w:tblGrid>
        <w:gridCol w:w="8296"/>
      </w:tblGrid>
      <w:tr w:rsidR="00710105" w14:paraId="7FAAAEEC" w14:textId="77777777" w:rsidTr="00710105">
        <w:tc>
          <w:tcPr>
            <w:tcW w:w="8296" w:type="dxa"/>
          </w:tcPr>
          <w:p w14:paraId="2D06F9D2" w14:textId="18317A1A" w:rsidR="00710105" w:rsidRDefault="00710105" w:rsidP="00710105">
            <w:pPr>
              <w:ind w:firstLineChars="0" w:firstLine="0"/>
            </w:pPr>
            <w:r w:rsidRPr="00710105">
              <w:t>&lt;bean id="</w:t>
            </w:r>
            <w:proofErr w:type="spellStart"/>
            <w:r w:rsidRPr="00710105">
              <w:t>loginAction</w:t>
            </w:r>
            <w:proofErr w:type="spellEnd"/>
            <w:r w:rsidRPr="00710105">
              <w:t>" class=</w:t>
            </w:r>
            <w:proofErr w:type="spellStart"/>
            <w:proofErr w:type="gramStart"/>
            <w:r w:rsidRPr="00710105">
              <w:t>cn.csdn</w:t>
            </w:r>
            <w:proofErr w:type="gramEnd"/>
            <w:r w:rsidRPr="00710105">
              <w:t>.LoginAction</w:t>
            </w:r>
            <w:proofErr w:type="spellEnd"/>
            <w:r w:rsidRPr="00710105">
              <w:t>" scope="request"/&gt;</w:t>
            </w:r>
          </w:p>
        </w:tc>
      </w:tr>
    </w:tbl>
    <w:p w14:paraId="0DB5F3D5" w14:textId="291B91DE" w:rsidR="00414DD6" w:rsidRDefault="00414DD6" w:rsidP="00414DD6">
      <w:pPr>
        <w:ind w:firstLine="420"/>
      </w:pPr>
      <w:r>
        <w:rPr>
          <w:rFonts w:hint="eastAsia"/>
        </w:rPr>
        <w:t xml:space="preserve">　针对每次</w:t>
      </w:r>
      <w:r>
        <w:t>HTTP</w:t>
      </w:r>
      <w:r>
        <w:t>请求，</w:t>
      </w:r>
      <w:r>
        <w:t>Spring</w:t>
      </w:r>
      <w:r>
        <w:t>容器会根据</w:t>
      </w:r>
      <w:proofErr w:type="spellStart"/>
      <w:r>
        <w:t>loginAction</w:t>
      </w:r>
      <w:proofErr w:type="spellEnd"/>
      <w:r>
        <w:t xml:space="preserve"> bean</w:t>
      </w:r>
      <w:r>
        <w:t>的定义创建一个全新的</w:t>
      </w:r>
      <w:proofErr w:type="spellStart"/>
      <w:r>
        <w:t>LoginAction</w:t>
      </w:r>
      <w:proofErr w:type="spellEnd"/>
      <w:r>
        <w:t xml:space="preserve"> bean</w:t>
      </w:r>
      <w:r>
        <w:t>实例，且该</w:t>
      </w:r>
      <w:proofErr w:type="spellStart"/>
      <w:r>
        <w:t>loginAction</w:t>
      </w:r>
      <w:proofErr w:type="spellEnd"/>
      <w:r>
        <w:t xml:space="preserve"> bean</w:t>
      </w:r>
      <w:r>
        <w:t>实例仅在当前</w:t>
      </w:r>
      <w:r>
        <w:t>HTTP request</w:t>
      </w:r>
      <w:r>
        <w:t>内有效，因此可以根据需要放心的更改所建实例的内部状态，而其他请求中根据</w:t>
      </w:r>
      <w:proofErr w:type="spellStart"/>
      <w:r>
        <w:t>loginAction</w:t>
      </w:r>
      <w:proofErr w:type="spellEnd"/>
      <w:r>
        <w:t xml:space="preserve"> bean</w:t>
      </w:r>
      <w:r>
        <w:t>定义创建的实例，将不会看到这些特定于某个请求的状态变化。当处理请求结束，</w:t>
      </w:r>
      <w:r>
        <w:t>request</w:t>
      </w:r>
      <w:r>
        <w:t>作用域的</w:t>
      </w:r>
      <w:r>
        <w:t>bean</w:t>
      </w:r>
      <w:r>
        <w:t>实例将被销毁。</w:t>
      </w:r>
    </w:p>
    <w:p w14:paraId="21B7C319" w14:textId="4948C82F" w:rsidR="00AF429C" w:rsidRDefault="00AF429C" w:rsidP="00A5441B">
      <w:pPr>
        <w:pStyle w:val="3"/>
        <w:ind w:firstLine="420"/>
      </w:pPr>
      <w:r w:rsidRPr="00AF429C">
        <w:t>Session</w:t>
      </w:r>
      <w:r w:rsidR="000949B4">
        <w:rPr>
          <w:rFonts w:hint="eastAsia"/>
        </w:rPr>
        <w:t>（同一次</w:t>
      </w:r>
      <w:r w:rsidR="001872BE">
        <w:rPr>
          <w:rFonts w:hint="eastAsia"/>
        </w:rPr>
        <w:t>会话</w:t>
      </w:r>
      <w:r w:rsidR="000949B4">
        <w:rPr>
          <w:rFonts w:hint="eastAsia"/>
        </w:rPr>
        <w:t>）</w:t>
      </w:r>
    </w:p>
    <w:p w14:paraId="5F9C9BBC" w14:textId="6DCA4BE5" w:rsidR="00AF429C" w:rsidRDefault="00AF429C" w:rsidP="00AF429C">
      <w:pPr>
        <w:ind w:firstLine="420"/>
      </w:pPr>
      <w:r w:rsidRPr="00AF429C">
        <w:rPr>
          <w:rFonts w:hint="eastAsia"/>
        </w:rPr>
        <w:t>当一个</w:t>
      </w:r>
      <w:r w:rsidRPr="00AF429C">
        <w:t>bean</w:t>
      </w:r>
      <w:r w:rsidRPr="00AF429C">
        <w:t>的作用域为</w:t>
      </w:r>
      <w:r w:rsidRPr="00AF429C">
        <w:t>Session</w:t>
      </w:r>
      <w:r w:rsidRPr="00AF429C">
        <w:t>，表示在一个</w:t>
      </w:r>
      <w:r w:rsidRPr="00AF429C">
        <w:t>HTTP Session</w:t>
      </w:r>
      <w:r w:rsidRPr="00AF429C">
        <w:t>中，一个</w:t>
      </w:r>
      <w:r w:rsidRPr="00AF429C">
        <w:t>bean</w:t>
      </w:r>
      <w:r w:rsidRPr="00AF429C">
        <w:t>定义对应一个实例。该作用域仅在基于</w:t>
      </w:r>
      <w:r w:rsidRPr="00AF429C">
        <w:t>web</w:t>
      </w:r>
      <w:r w:rsidRPr="00AF429C">
        <w:t>的</w:t>
      </w:r>
      <w:r w:rsidRPr="00AF429C">
        <w:t xml:space="preserve">Spring </w:t>
      </w:r>
      <w:proofErr w:type="spellStart"/>
      <w:r w:rsidRPr="00AF429C">
        <w:t>ApplicationContext</w:t>
      </w:r>
      <w:proofErr w:type="spellEnd"/>
      <w:r w:rsidRPr="00AF429C">
        <w:t>情形下有效。考虑下面</w:t>
      </w:r>
      <w:r w:rsidRPr="00AF429C">
        <w:t>bean</w:t>
      </w:r>
      <w:r w:rsidRPr="00AF429C">
        <w:t>定义：</w:t>
      </w:r>
    </w:p>
    <w:tbl>
      <w:tblPr>
        <w:tblStyle w:val="ab"/>
        <w:tblW w:w="0" w:type="auto"/>
        <w:tblLook w:val="04A0" w:firstRow="1" w:lastRow="0" w:firstColumn="1" w:lastColumn="0" w:noHBand="0" w:noVBand="1"/>
      </w:tblPr>
      <w:tblGrid>
        <w:gridCol w:w="8296"/>
      </w:tblGrid>
      <w:tr w:rsidR="00AF429C" w14:paraId="66CE2204" w14:textId="77777777" w:rsidTr="00AF429C">
        <w:tc>
          <w:tcPr>
            <w:tcW w:w="8296" w:type="dxa"/>
          </w:tcPr>
          <w:p w14:paraId="3D0AEA5F" w14:textId="7E194340" w:rsidR="00AF429C" w:rsidRDefault="00AF429C" w:rsidP="00AF429C">
            <w:pPr>
              <w:ind w:firstLineChars="0" w:firstLine="0"/>
            </w:pPr>
            <w:r w:rsidRPr="00AF429C">
              <w:t>&lt;bean id="</w:t>
            </w:r>
            <w:proofErr w:type="spellStart"/>
            <w:r w:rsidRPr="00AF429C">
              <w:t>userPreferences</w:t>
            </w:r>
            <w:proofErr w:type="spellEnd"/>
            <w:r w:rsidRPr="00AF429C">
              <w:t>" class="</w:t>
            </w:r>
            <w:proofErr w:type="spellStart"/>
            <w:proofErr w:type="gramStart"/>
            <w:r w:rsidRPr="00AF429C">
              <w:t>com.foo.UserPreferences</w:t>
            </w:r>
            <w:proofErr w:type="spellEnd"/>
            <w:proofErr w:type="gramEnd"/>
            <w:r w:rsidRPr="00AF429C">
              <w:t>" scope="session"/&gt;</w:t>
            </w:r>
          </w:p>
        </w:tc>
      </w:tr>
    </w:tbl>
    <w:p w14:paraId="387E3842" w14:textId="5A0CF477" w:rsidR="008810BA" w:rsidRDefault="008810BA" w:rsidP="008810BA">
      <w:pPr>
        <w:ind w:firstLine="420"/>
      </w:pPr>
      <w:r>
        <w:rPr>
          <w:rFonts w:hint="eastAsia"/>
        </w:rPr>
        <w:t>针对某个</w:t>
      </w:r>
      <w:r>
        <w:t>HTTP Session</w:t>
      </w:r>
      <w:r>
        <w:t>，</w:t>
      </w:r>
      <w:r>
        <w:t>Spring</w:t>
      </w:r>
      <w:r>
        <w:t>容器会根据</w:t>
      </w:r>
      <w:proofErr w:type="spellStart"/>
      <w:r>
        <w:t>userPreferences</w:t>
      </w:r>
      <w:proofErr w:type="spellEnd"/>
      <w:r>
        <w:t xml:space="preserve"> bean</w:t>
      </w:r>
      <w:r>
        <w:t>定义创建一个全新的</w:t>
      </w:r>
      <w:proofErr w:type="spellStart"/>
      <w:r>
        <w:t>userPreferences</w:t>
      </w:r>
      <w:proofErr w:type="spellEnd"/>
      <w:r>
        <w:t xml:space="preserve"> bean</w:t>
      </w:r>
      <w:r>
        <w:t>实例，且该</w:t>
      </w:r>
      <w:proofErr w:type="spellStart"/>
      <w:r>
        <w:t>userPreferences</w:t>
      </w:r>
      <w:proofErr w:type="spellEnd"/>
      <w:r>
        <w:t xml:space="preserve"> bean</w:t>
      </w:r>
      <w:r>
        <w:t>仅在当前</w:t>
      </w:r>
      <w:r>
        <w:t>HTTP Session</w:t>
      </w:r>
      <w:r>
        <w:t>内有效。与</w:t>
      </w:r>
      <w:r>
        <w:t>request</w:t>
      </w:r>
      <w:r>
        <w:t>作用域一样，可以根据需要放心的更改所创建实例的内部状态，而别的</w:t>
      </w:r>
      <w:r>
        <w:t>HTTP Session</w:t>
      </w:r>
      <w:r>
        <w:t>中根据</w:t>
      </w:r>
      <w:proofErr w:type="spellStart"/>
      <w:r>
        <w:t>userPreferences</w:t>
      </w:r>
      <w:proofErr w:type="spellEnd"/>
      <w:r>
        <w:t>创建的实例，将不会看到这些特定于某个</w:t>
      </w:r>
      <w:r>
        <w:t>HTTP Session</w:t>
      </w:r>
      <w:r>
        <w:t>的状态变化。当</w:t>
      </w:r>
      <w:r>
        <w:t>HTTP Session</w:t>
      </w:r>
      <w:r>
        <w:t>最终被废弃的时候，在该</w:t>
      </w:r>
      <w:r>
        <w:t>HTTP Session</w:t>
      </w:r>
      <w:r>
        <w:t>作用域内的</w:t>
      </w:r>
      <w:r>
        <w:t>bean</w:t>
      </w:r>
      <w:r>
        <w:t>也会被废弃掉。</w:t>
      </w:r>
    </w:p>
    <w:p w14:paraId="3E0B4D00" w14:textId="19B28688" w:rsidR="00E83708" w:rsidRDefault="00E83708" w:rsidP="00A5441B">
      <w:pPr>
        <w:pStyle w:val="3"/>
        <w:ind w:firstLine="420"/>
      </w:pPr>
      <w:r w:rsidRPr="00E83708">
        <w:t>Global Session</w:t>
      </w:r>
    </w:p>
    <w:p w14:paraId="02B70506" w14:textId="5D458A1D" w:rsidR="00E83708" w:rsidRDefault="00E83708" w:rsidP="00E83708">
      <w:pPr>
        <w:ind w:firstLine="420"/>
      </w:pPr>
      <w:r>
        <w:rPr>
          <w:rFonts w:hint="eastAsia"/>
        </w:rPr>
        <w:t>当一个</w:t>
      </w:r>
      <w:r>
        <w:t>bean</w:t>
      </w:r>
      <w:r>
        <w:t>的作用域为</w:t>
      </w:r>
      <w:r>
        <w:t>Global Session</w:t>
      </w:r>
      <w:r>
        <w:t>，表示在一个全局的</w:t>
      </w:r>
      <w:r>
        <w:t>HTTP Session</w:t>
      </w:r>
      <w:r>
        <w:t>中，一个</w:t>
      </w:r>
      <w:r>
        <w:t>bean</w:t>
      </w:r>
      <w:r>
        <w:t>定义对应一个实例。典型情况下，仅在使用</w:t>
      </w:r>
      <w:r>
        <w:t>portlet context</w:t>
      </w:r>
      <w:r>
        <w:t>的时候有效。该作用域仅在基于</w:t>
      </w:r>
      <w:r>
        <w:t>web</w:t>
      </w:r>
      <w:r>
        <w:t>的</w:t>
      </w:r>
      <w:r>
        <w:t xml:space="preserve">Spring </w:t>
      </w:r>
      <w:proofErr w:type="spellStart"/>
      <w:r>
        <w:t>ApplicationContext</w:t>
      </w:r>
      <w:proofErr w:type="spellEnd"/>
      <w:r>
        <w:t>情形下有效。考虑下面</w:t>
      </w:r>
      <w:r>
        <w:t>bean</w:t>
      </w:r>
      <w:r>
        <w:t>定义：</w:t>
      </w:r>
    </w:p>
    <w:tbl>
      <w:tblPr>
        <w:tblStyle w:val="ab"/>
        <w:tblW w:w="0" w:type="auto"/>
        <w:tblLook w:val="04A0" w:firstRow="1" w:lastRow="0" w:firstColumn="1" w:lastColumn="0" w:noHBand="0" w:noVBand="1"/>
      </w:tblPr>
      <w:tblGrid>
        <w:gridCol w:w="8296"/>
      </w:tblGrid>
      <w:tr w:rsidR="00FD724A" w14:paraId="37FC8BC1" w14:textId="77777777" w:rsidTr="00FD724A">
        <w:tc>
          <w:tcPr>
            <w:tcW w:w="8296" w:type="dxa"/>
          </w:tcPr>
          <w:p w14:paraId="309DFCEB" w14:textId="09BA51DC" w:rsidR="00FD724A" w:rsidRDefault="00FD724A" w:rsidP="00E83708">
            <w:pPr>
              <w:ind w:firstLineChars="0" w:firstLine="0"/>
            </w:pPr>
            <w:r w:rsidRPr="00FD724A">
              <w:t>&lt;bean id="user" class="</w:t>
            </w:r>
            <w:proofErr w:type="spellStart"/>
            <w:proofErr w:type="gramStart"/>
            <w:r w:rsidRPr="00FD724A">
              <w:t>com.foo.Preferences</w:t>
            </w:r>
            <w:proofErr w:type="spellEnd"/>
            <w:proofErr w:type="gramEnd"/>
            <w:r w:rsidRPr="00FD724A">
              <w:t xml:space="preserve"> "scope="</w:t>
            </w:r>
            <w:proofErr w:type="spellStart"/>
            <w:r w:rsidRPr="00FD724A">
              <w:t>globalSession</w:t>
            </w:r>
            <w:proofErr w:type="spellEnd"/>
            <w:r w:rsidRPr="00FD724A">
              <w:t>"/&gt;</w:t>
            </w:r>
          </w:p>
        </w:tc>
      </w:tr>
    </w:tbl>
    <w:p w14:paraId="4F9DEADF" w14:textId="20619C48" w:rsidR="00FD724A" w:rsidRDefault="00FD724A" w:rsidP="00FD724A">
      <w:pPr>
        <w:ind w:firstLine="420"/>
      </w:pPr>
      <w:r>
        <w:t>global session</w:t>
      </w:r>
      <w:r>
        <w:t>作用域类似于标准的</w:t>
      </w:r>
      <w:r>
        <w:t>HTTP Session</w:t>
      </w:r>
      <w:r>
        <w:t>作用域，不过仅仅在基于</w:t>
      </w:r>
      <w:r>
        <w:t>portlet</w:t>
      </w:r>
      <w:r>
        <w:t>的</w:t>
      </w:r>
      <w:r>
        <w:t>web</w:t>
      </w:r>
      <w:r>
        <w:t>应用中才有意义。</w:t>
      </w:r>
      <w:r>
        <w:t>Portlet</w:t>
      </w:r>
      <w:r>
        <w:t>规范定义了全局</w:t>
      </w:r>
      <w:r>
        <w:t>Session</w:t>
      </w:r>
      <w:r>
        <w:t>的概念，它被所有构成某个</w:t>
      </w:r>
      <w:r>
        <w:t>portlet web</w:t>
      </w:r>
      <w:r>
        <w:t>应用的各种不同的</w:t>
      </w:r>
      <w:r>
        <w:t>portlet</w:t>
      </w:r>
      <w:r>
        <w:t>所共享。在</w:t>
      </w:r>
      <w:r>
        <w:t>global session</w:t>
      </w:r>
      <w:r>
        <w:t>作用域中定义的</w:t>
      </w:r>
      <w:r>
        <w:t>bean</w:t>
      </w:r>
      <w:r>
        <w:t>被限定于全局</w:t>
      </w:r>
      <w:r>
        <w:t>portlet Session</w:t>
      </w:r>
      <w:r>
        <w:t>的生命周期范围内。</w:t>
      </w:r>
    </w:p>
    <w:p w14:paraId="46DCCD31" w14:textId="77777777" w:rsidR="00FD6D62" w:rsidRDefault="00FD6D62" w:rsidP="00FD6D62">
      <w:pPr>
        <w:pStyle w:val="20"/>
      </w:pPr>
      <w:r>
        <w:rPr>
          <w:rFonts w:hint="eastAsia"/>
        </w:rPr>
        <w:t>bean</w:t>
      </w:r>
      <w:r>
        <w:rPr>
          <w:rFonts w:hint="eastAsia"/>
        </w:rPr>
        <w:t>的生命周期</w:t>
      </w:r>
    </w:p>
    <w:p w14:paraId="1FB8ACF7" w14:textId="77777777" w:rsidR="00FD6D62" w:rsidRPr="007351EF" w:rsidRDefault="00FD6D62" w:rsidP="00FD6D62">
      <w:pPr>
        <w:ind w:firstLine="420"/>
        <w:jc w:val="center"/>
      </w:pPr>
      <w:r>
        <w:rPr>
          <w:noProof/>
        </w:rPr>
        <w:drawing>
          <wp:inline distT="0" distB="0" distL="0" distR="0" wp14:anchorId="774C206A" wp14:editId="3E8477B2">
            <wp:extent cx="4320000" cy="1937395"/>
            <wp:effectExtent l="0" t="0" r="4445" b="5715"/>
            <wp:docPr id="61" name="图片 61" descr="https://img-blog.csdn.net/2016041716480835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g-blog.csdn.net/20160417164808359?watermark/2/text/aHR0cDovL2Jsb2cuY3Nkbi5uZXQv/font/5a6L5L2T/fontsize/400/fill/I0JBQkFCMA==/dissolve/70/gravity/Cen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1937395"/>
                    </a:xfrm>
                    <a:prstGeom prst="rect">
                      <a:avLst/>
                    </a:prstGeom>
                    <a:noFill/>
                    <a:ln>
                      <a:noFill/>
                    </a:ln>
                  </pic:spPr>
                </pic:pic>
              </a:graphicData>
            </a:graphic>
          </wp:inline>
        </w:drawing>
      </w:r>
    </w:p>
    <w:p w14:paraId="0AD0433F" w14:textId="77777777" w:rsidR="00FD6D62" w:rsidRDefault="00FD6D62" w:rsidP="00FD6D62">
      <w:pPr>
        <w:pStyle w:val="3"/>
        <w:ind w:firstLine="420"/>
      </w:pPr>
      <w:r>
        <w:rPr>
          <w:rFonts w:hint="eastAsia"/>
        </w:rPr>
        <w:t>初始化和销毁</w:t>
      </w:r>
    </w:p>
    <w:p w14:paraId="72B06E3F" w14:textId="77777777" w:rsidR="00FD6D62" w:rsidRDefault="00FD6D62" w:rsidP="00FD6D62">
      <w:pPr>
        <w:ind w:firstLine="420"/>
      </w:pPr>
      <w:r>
        <w:rPr>
          <w:rFonts w:hint="eastAsia"/>
        </w:rPr>
        <w:t>目标方法执行前后执行后，将进行初始化或销毁。</w:t>
      </w:r>
    </w:p>
    <w:tbl>
      <w:tblPr>
        <w:tblStyle w:val="ab"/>
        <w:tblW w:w="0" w:type="auto"/>
        <w:tblLook w:val="01E0" w:firstRow="1" w:lastRow="1" w:firstColumn="1" w:lastColumn="1" w:noHBand="0" w:noVBand="0"/>
      </w:tblPr>
      <w:tblGrid>
        <w:gridCol w:w="8296"/>
      </w:tblGrid>
      <w:tr w:rsidR="00FD6D62" w14:paraId="26B9AF1B" w14:textId="77777777" w:rsidTr="00D323D5">
        <w:tc>
          <w:tcPr>
            <w:tcW w:w="10420" w:type="dxa"/>
          </w:tcPr>
          <w:p w14:paraId="75826716" w14:textId="77777777" w:rsidR="00FD6D62" w:rsidRDefault="00FD6D62" w:rsidP="00D323D5">
            <w:pPr>
              <w:ind w:firstLine="420"/>
            </w:pPr>
            <w:r>
              <w:rPr>
                <w:rFonts w:hint="eastAsia"/>
              </w:rPr>
              <w:t xml:space="preserve">&lt;bean id="" class="" </w:t>
            </w:r>
            <w:proofErr w:type="spellStart"/>
            <w:r>
              <w:rPr>
                <w:rFonts w:hint="eastAsia"/>
              </w:rPr>
              <w:t>init</w:t>
            </w:r>
            <w:proofErr w:type="spellEnd"/>
            <w:r>
              <w:rPr>
                <w:rFonts w:hint="eastAsia"/>
              </w:rPr>
              <w:t>-method="</w:t>
            </w:r>
            <w:r>
              <w:rPr>
                <w:rFonts w:hint="eastAsia"/>
              </w:rPr>
              <w:t>初始化方法名称</w:t>
            </w:r>
            <w:r>
              <w:rPr>
                <w:rFonts w:hint="eastAsia"/>
              </w:rPr>
              <w:t>"  destroy-method="</w:t>
            </w:r>
            <w:r>
              <w:rPr>
                <w:rFonts w:hint="eastAsia"/>
              </w:rPr>
              <w:t>销毁的方法名称</w:t>
            </w:r>
            <w:r>
              <w:rPr>
                <w:rFonts w:hint="eastAsia"/>
              </w:rPr>
              <w:t>"&gt;</w:t>
            </w:r>
          </w:p>
        </w:tc>
      </w:tr>
    </w:tbl>
    <w:p w14:paraId="3C7F58E1" w14:textId="77777777" w:rsidR="00FD6D62" w:rsidRPr="00581B1E" w:rsidRDefault="00FD6D62" w:rsidP="00FD6D62">
      <w:pPr>
        <w:ind w:firstLine="420"/>
      </w:pPr>
    </w:p>
    <w:p w14:paraId="7C8180CF" w14:textId="77777777" w:rsidR="00FD6D62" w:rsidRDefault="00FD6D62" w:rsidP="00FD6D62">
      <w:pPr>
        <w:ind w:firstLine="420"/>
      </w:pPr>
      <w:r w:rsidRPr="001322A9">
        <w:rPr>
          <w:rFonts w:hint="eastAsia"/>
        </w:rPr>
        <w:t>对于普通的</w:t>
      </w:r>
      <w:r w:rsidRPr="001322A9">
        <w:t>Java</w:t>
      </w:r>
      <w:r w:rsidRPr="001322A9">
        <w:t>对象，当</w:t>
      </w:r>
      <w:r w:rsidRPr="001322A9">
        <w:t>new</w:t>
      </w:r>
      <w:r w:rsidRPr="001322A9">
        <w:t>的时候创建对象，当它没有任何引用的时候被垃圾回收机制回收。而由</w:t>
      </w:r>
      <w:r w:rsidRPr="001322A9">
        <w:t xml:space="preserve">Spring </w:t>
      </w:r>
      <w:proofErr w:type="spellStart"/>
      <w:r w:rsidRPr="001322A9">
        <w:t>IoC</w:t>
      </w:r>
      <w:proofErr w:type="spellEnd"/>
      <w:r w:rsidRPr="001322A9">
        <w:t>容器托管的对象，它们的生命周期完全由容器控制。</w:t>
      </w:r>
      <w:r w:rsidRPr="001322A9">
        <w:t>Spring</w:t>
      </w:r>
      <w:r w:rsidRPr="001322A9">
        <w:t>中每个</w:t>
      </w:r>
      <w:r w:rsidRPr="001322A9">
        <w:t>Bean</w:t>
      </w:r>
      <w:r w:rsidRPr="001322A9">
        <w:t>的生命周期如下：</w:t>
      </w:r>
    </w:p>
    <w:p w14:paraId="0F377392" w14:textId="77777777" w:rsidR="00FD6D62" w:rsidRPr="00184A32" w:rsidRDefault="00FD6D62" w:rsidP="00FD6D62">
      <w:pPr>
        <w:ind w:firstLine="420"/>
        <w:jc w:val="center"/>
      </w:pPr>
      <w:r>
        <w:rPr>
          <w:noProof/>
        </w:rPr>
        <w:drawing>
          <wp:inline distT="0" distB="0" distL="0" distR="0" wp14:anchorId="7AF0C4CC" wp14:editId="01BABDD9">
            <wp:extent cx="4320000" cy="1816730"/>
            <wp:effectExtent l="0" t="0" r="4445" b="0"/>
            <wp:docPr id="54" name="图片 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re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1816730"/>
                    </a:xfrm>
                    <a:prstGeom prst="rect">
                      <a:avLst/>
                    </a:prstGeom>
                    <a:noFill/>
                    <a:ln>
                      <a:noFill/>
                    </a:ln>
                  </pic:spPr>
                </pic:pic>
              </a:graphicData>
            </a:graphic>
          </wp:inline>
        </w:drawing>
      </w:r>
    </w:p>
    <w:p w14:paraId="5D5970F1" w14:textId="77777777" w:rsidR="00FD6D62" w:rsidRDefault="00FD6D62" w:rsidP="00FD6D62">
      <w:pPr>
        <w:pStyle w:val="3"/>
        <w:ind w:firstLine="420"/>
      </w:pPr>
      <w:r>
        <w:rPr>
          <w:rFonts w:hint="eastAsia"/>
        </w:rPr>
        <w:t>步骤</w:t>
      </w:r>
    </w:p>
    <w:p w14:paraId="4B4EC3A3" w14:textId="77777777" w:rsidR="00FD6D62" w:rsidRDefault="00FD6D62" w:rsidP="00FD6D62">
      <w:pPr>
        <w:ind w:firstLine="420"/>
      </w:pPr>
      <w:r>
        <w:rPr>
          <w:rFonts w:hint="eastAsia"/>
        </w:rPr>
        <w:t>1</w:t>
      </w:r>
      <w:r>
        <w:rPr>
          <w:rFonts w:hint="eastAsia"/>
        </w:rPr>
        <w:t>实例化</w:t>
      </w:r>
      <w:r>
        <w:t>bean</w:t>
      </w:r>
      <w:r>
        <w:t>对象</w:t>
      </w:r>
      <w:r>
        <w:t>(</w:t>
      </w:r>
      <w:r>
        <w:t>通过构造方法或者工厂方法</w:t>
      </w:r>
      <w:r>
        <w:t>)</w:t>
      </w:r>
    </w:p>
    <w:p w14:paraId="27B4283F" w14:textId="77777777" w:rsidR="00FD6D62" w:rsidRDefault="00FD6D62" w:rsidP="00FD6D62">
      <w:pPr>
        <w:ind w:firstLine="420"/>
      </w:pPr>
      <w:r>
        <w:rPr>
          <w:rFonts w:hint="eastAsia"/>
        </w:rPr>
        <w:t>2</w:t>
      </w:r>
      <w:r>
        <w:rPr>
          <w:rFonts w:hint="eastAsia"/>
        </w:rPr>
        <w:t>设置对象属性</w:t>
      </w:r>
      <w:r>
        <w:t>(setter</w:t>
      </w:r>
      <w:r>
        <w:t>等</w:t>
      </w:r>
      <w:r>
        <w:t>)</w:t>
      </w:r>
      <w:r>
        <w:t>（依赖注入）</w:t>
      </w:r>
    </w:p>
    <w:p w14:paraId="4578BF2B" w14:textId="77777777" w:rsidR="00FD6D62" w:rsidRDefault="00FD6D62" w:rsidP="00FD6D62">
      <w:pPr>
        <w:ind w:firstLine="420"/>
      </w:pPr>
      <w:r>
        <w:rPr>
          <w:rFonts w:hint="eastAsia"/>
        </w:rPr>
        <w:t>3</w:t>
      </w:r>
      <w:r>
        <w:rPr>
          <w:rFonts w:hint="eastAsia"/>
        </w:rPr>
        <w:t>如果</w:t>
      </w:r>
      <w:r>
        <w:t>Bean</w:t>
      </w:r>
      <w:r>
        <w:t>实现了</w:t>
      </w:r>
      <w:proofErr w:type="spellStart"/>
      <w:r>
        <w:t>BeanNameAware</w:t>
      </w:r>
      <w:proofErr w:type="spellEnd"/>
      <w:r>
        <w:t>接口，工厂调用</w:t>
      </w:r>
      <w:r>
        <w:t>Bean</w:t>
      </w:r>
      <w:r>
        <w:t>的</w:t>
      </w:r>
      <w:proofErr w:type="spellStart"/>
      <w:r>
        <w:t>setBeanName</w:t>
      </w:r>
      <w:proofErr w:type="spellEnd"/>
      <w:r>
        <w:t>()</w:t>
      </w:r>
      <w:r>
        <w:t>方法传递</w:t>
      </w:r>
      <w:r>
        <w:t>Bean</w:t>
      </w:r>
      <w:r>
        <w:t>的</w:t>
      </w:r>
      <w:r>
        <w:t>ID</w:t>
      </w:r>
      <w:r>
        <w:t>。（和下面的一条均属于检查</w:t>
      </w:r>
      <w:r>
        <w:t>Aware</w:t>
      </w:r>
      <w:r>
        <w:t>接口）</w:t>
      </w:r>
    </w:p>
    <w:p w14:paraId="444ABCFF" w14:textId="77777777" w:rsidR="00FD6D62" w:rsidRDefault="00FD6D62" w:rsidP="00FD6D62">
      <w:pPr>
        <w:ind w:firstLine="420"/>
      </w:pPr>
      <w:r>
        <w:t>4</w:t>
      </w:r>
      <w:r>
        <w:rPr>
          <w:rFonts w:hint="eastAsia"/>
        </w:rPr>
        <w:t>如果</w:t>
      </w:r>
      <w:r>
        <w:t>Bean</w:t>
      </w:r>
      <w:r>
        <w:t>实现了</w:t>
      </w:r>
      <w:proofErr w:type="spellStart"/>
      <w:r>
        <w:t>BeanFactoryAware</w:t>
      </w:r>
      <w:proofErr w:type="spellEnd"/>
      <w:r>
        <w:t>接口，工厂调用</w:t>
      </w:r>
      <w:proofErr w:type="spellStart"/>
      <w:r>
        <w:t>setBeanFactory</w:t>
      </w:r>
      <w:proofErr w:type="spellEnd"/>
      <w:r>
        <w:t>()</w:t>
      </w:r>
      <w:r>
        <w:t>方法传入工厂自身</w:t>
      </w:r>
    </w:p>
    <w:p w14:paraId="02415D74" w14:textId="77777777" w:rsidR="00FD6D62" w:rsidRDefault="00FD6D62" w:rsidP="00FD6D62">
      <w:pPr>
        <w:ind w:firstLine="420"/>
      </w:pPr>
      <w:r>
        <w:rPr>
          <w:rFonts w:hint="eastAsia"/>
        </w:rPr>
        <w:t>5</w:t>
      </w:r>
      <w:r>
        <w:rPr>
          <w:rFonts w:hint="eastAsia"/>
        </w:rPr>
        <w:t>将</w:t>
      </w:r>
      <w:r>
        <w:t>Bean</w:t>
      </w:r>
      <w:r>
        <w:t>实例传递给</w:t>
      </w:r>
      <w:r>
        <w:t>Bean</w:t>
      </w:r>
      <w:r>
        <w:t>的前置处理器的</w:t>
      </w:r>
      <w:proofErr w:type="spellStart"/>
      <w:r>
        <w:t>postProcessBeforeInitialization</w:t>
      </w:r>
      <w:proofErr w:type="spellEnd"/>
      <w:r>
        <w:t xml:space="preserve">(Object bean, String </w:t>
      </w:r>
      <w:proofErr w:type="spellStart"/>
      <w:r>
        <w:t>beanname</w:t>
      </w:r>
      <w:proofErr w:type="spellEnd"/>
      <w:r>
        <w:t>)</w:t>
      </w:r>
      <w:r>
        <w:t>方法</w:t>
      </w:r>
    </w:p>
    <w:p w14:paraId="20AAE450" w14:textId="77777777" w:rsidR="00FD6D62" w:rsidRDefault="00FD6D62" w:rsidP="00FD6D62">
      <w:pPr>
        <w:ind w:firstLine="420"/>
      </w:pPr>
      <w:r>
        <w:rPr>
          <w:rFonts w:hint="eastAsia"/>
        </w:rPr>
        <w:t>6</w:t>
      </w:r>
      <w:r>
        <w:rPr>
          <w:rFonts w:hint="eastAsia"/>
        </w:rPr>
        <w:t>调用</w:t>
      </w:r>
      <w:r>
        <w:t>Bean</w:t>
      </w:r>
      <w:r>
        <w:t>的初始化方法</w:t>
      </w:r>
    </w:p>
    <w:p w14:paraId="57059B3E" w14:textId="77777777" w:rsidR="00FD6D62" w:rsidRDefault="00FD6D62" w:rsidP="00FD6D62">
      <w:pPr>
        <w:ind w:firstLine="420"/>
      </w:pPr>
      <w:r>
        <w:rPr>
          <w:rFonts w:hint="eastAsia"/>
        </w:rPr>
        <w:t>7</w:t>
      </w:r>
      <w:r>
        <w:rPr>
          <w:rFonts w:hint="eastAsia"/>
        </w:rPr>
        <w:t>将</w:t>
      </w:r>
      <w:r>
        <w:t>Bean</w:t>
      </w:r>
      <w:r>
        <w:t>实例传递给</w:t>
      </w:r>
      <w:r>
        <w:t>Bean</w:t>
      </w:r>
      <w:r>
        <w:t>的后置处理器的</w:t>
      </w:r>
      <w:proofErr w:type="spellStart"/>
      <w:r>
        <w:t>postProcessAfterInitialization</w:t>
      </w:r>
      <w:proofErr w:type="spellEnd"/>
      <w:r>
        <w:t xml:space="preserve">(Object bean, String </w:t>
      </w:r>
      <w:proofErr w:type="spellStart"/>
      <w:r>
        <w:t>beanname</w:t>
      </w:r>
      <w:proofErr w:type="spellEnd"/>
      <w:r>
        <w:t>)</w:t>
      </w:r>
      <w:r>
        <w:t>方法</w:t>
      </w:r>
    </w:p>
    <w:p w14:paraId="0D2183A0" w14:textId="77777777" w:rsidR="00FD6D62" w:rsidRDefault="00FD6D62" w:rsidP="00FD6D62">
      <w:pPr>
        <w:ind w:firstLine="420"/>
      </w:pPr>
      <w:r>
        <w:rPr>
          <w:rFonts w:hint="eastAsia"/>
        </w:rPr>
        <w:t>8</w:t>
      </w:r>
      <w:r>
        <w:rPr>
          <w:rFonts w:hint="eastAsia"/>
        </w:rPr>
        <w:t>使用</w:t>
      </w:r>
      <w:r>
        <w:t>Bean</w:t>
      </w:r>
    </w:p>
    <w:p w14:paraId="59C34C64" w14:textId="77777777" w:rsidR="00FD6D62" w:rsidRDefault="00FD6D62" w:rsidP="00FD6D62">
      <w:pPr>
        <w:ind w:firstLine="420"/>
      </w:pPr>
      <w:r>
        <w:rPr>
          <w:rFonts w:hint="eastAsia"/>
        </w:rPr>
        <w:t>9</w:t>
      </w:r>
      <w:r>
        <w:rPr>
          <w:rFonts w:hint="eastAsia"/>
        </w:rPr>
        <w:t>容器关闭之前，调用</w:t>
      </w:r>
      <w:r>
        <w:t>Bean</w:t>
      </w:r>
      <w:r>
        <w:t>的销毁方法</w:t>
      </w:r>
    </w:p>
    <w:p w14:paraId="34568C2B" w14:textId="77777777" w:rsidR="00FD6D62" w:rsidRPr="008F536E" w:rsidRDefault="00FD6D62" w:rsidP="00FD6D62">
      <w:pPr>
        <w:ind w:firstLine="420"/>
      </w:pPr>
    </w:p>
    <w:p w14:paraId="1EC5C2AD" w14:textId="040E8309" w:rsidR="00782004" w:rsidRDefault="00F101B7" w:rsidP="002D13CD">
      <w:pPr>
        <w:pStyle w:val="20"/>
      </w:pPr>
      <w:r>
        <w:rPr>
          <w:rFonts w:hint="eastAsia"/>
        </w:rPr>
        <w:t>bean</w:t>
      </w:r>
      <w:r>
        <w:rPr>
          <w:rFonts w:hint="eastAsia"/>
        </w:rPr>
        <w:t>的属性注入</w:t>
      </w:r>
      <w:r w:rsidR="00604F79">
        <w:rPr>
          <w:rFonts w:hint="eastAsia"/>
        </w:rPr>
        <w:t>（</w:t>
      </w:r>
      <w:r w:rsidR="00604F79">
        <w:rPr>
          <w:rFonts w:hint="eastAsia"/>
        </w:rPr>
        <w:t>xml</w:t>
      </w:r>
      <w:r w:rsidR="00604F79">
        <w:rPr>
          <w:rFonts w:hint="eastAsia"/>
        </w:rPr>
        <w:t>方式）</w:t>
      </w:r>
      <w:r w:rsidR="002D13CD">
        <w:rPr>
          <w:rFonts w:hint="eastAsia"/>
        </w:rPr>
        <w:t>（属性赋值）</w:t>
      </w:r>
      <w:r w:rsidR="002D13CD">
        <w:rPr>
          <w:rFonts w:hint="eastAsia"/>
        </w:rPr>
        <w:t xml:space="preserve"> </w:t>
      </w:r>
    </w:p>
    <w:p w14:paraId="5A735439" w14:textId="74B1D022" w:rsidR="002D13CD" w:rsidRPr="002D13CD" w:rsidRDefault="002D13CD" w:rsidP="00A5441B">
      <w:pPr>
        <w:pStyle w:val="3"/>
        <w:ind w:firstLine="420"/>
      </w:pPr>
      <w:r>
        <w:rPr>
          <w:rFonts w:hint="eastAsia"/>
        </w:rPr>
        <w:t>注入方式</w:t>
      </w:r>
    </w:p>
    <w:p w14:paraId="6018AADE" w14:textId="2867D268" w:rsidR="002D13CD" w:rsidRDefault="002D13CD" w:rsidP="002D13CD">
      <w:pPr>
        <w:ind w:firstLine="420"/>
      </w:pPr>
      <w:r>
        <w:t>1</w:t>
      </w:r>
      <w:r w:rsidR="00B21E5E">
        <w:rPr>
          <w:rFonts w:hint="eastAsia"/>
        </w:rPr>
        <w:t>、</w:t>
      </w:r>
      <w:r w:rsidRPr="002D13CD">
        <w:t>set</w:t>
      </w:r>
      <w:r w:rsidR="00B21E5E">
        <w:rPr>
          <w:rFonts w:hint="eastAsia"/>
        </w:rPr>
        <w:t>ter</w:t>
      </w:r>
      <w:r w:rsidRPr="002D13CD">
        <w:t>方法注入</w:t>
      </w:r>
    </w:p>
    <w:p w14:paraId="666DA16B" w14:textId="790985B7" w:rsidR="00B21E5E" w:rsidRPr="002D13CD" w:rsidRDefault="00B21E5E" w:rsidP="002D13CD">
      <w:pPr>
        <w:ind w:firstLine="420"/>
      </w:pPr>
      <w:r>
        <w:tab/>
      </w:r>
      <w:r w:rsidR="001B4E7B">
        <w:rPr>
          <w:rFonts w:hint="eastAsia"/>
        </w:rPr>
        <w:t>提供的</w:t>
      </w:r>
      <w:proofErr w:type="spellStart"/>
      <w:r w:rsidR="001B4E7B">
        <w:rPr>
          <w:rFonts w:hint="eastAsia"/>
        </w:rPr>
        <w:t>propert</w:t>
      </w:r>
      <w:proofErr w:type="spellEnd"/>
      <w:r w:rsidR="001B4E7B">
        <w:rPr>
          <w:rFonts w:hint="eastAsia"/>
        </w:rPr>
        <w:t>标签会使用</w:t>
      </w:r>
      <w:r w:rsidR="001B4E7B">
        <w:rPr>
          <w:rFonts w:hint="eastAsia"/>
        </w:rPr>
        <w:t>setter</w:t>
      </w:r>
      <w:r w:rsidR="001B4E7B">
        <w:rPr>
          <w:rFonts w:hint="eastAsia"/>
        </w:rPr>
        <w:t>方法注入</w:t>
      </w:r>
    </w:p>
    <w:p w14:paraId="2D5FE6B5" w14:textId="00C6D025" w:rsidR="002D13CD" w:rsidRDefault="002D13CD" w:rsidP="002D13CD">
      <w:pPr>
        <w:ind w:firstLine="420"/>
        <w:rPr>
          <w:color w:val="000000"/>
        </w:rPr>
      </w:pPr>
      <w:r>
        <w:rPr>
          <w:color w:val="000000"/>
        </w:rPr>
        <w:t>2.</w:t>
      </w:r>
      <w:r w:rsidRPr="002D13CD">
        <w:rPr>
          <w:color w:val="000000"/>
        </w:rPr>
        <w:t>使用有参构造方法注入</w:t>
      </w:r>
    </w:p>
    <w:p w14:paraId="662BD788" w14:textId="75006DD1" w:rsidR="00980C6B" w:rsidRPr="002D13CD" w:rsidRDefault="00980C6B" w:rsidP="002D13CD">
      <w:pPr>
        <w:ind w:firstLine="420"/>
      </w:pPr>
      <w:r>
        <w:rPr>
          <w:color w:val="000000"/>
        </w:rPr>
        <w:tab/>
      </w:r>
      <w:r>
        <w:rPr>
          <w:rFonts w:hint="eastAsia"/>
          <w:color w:val="000000"/>
        </w:rPr>
        <w:t>提供</w:t>
      </w:r>
      <w:r w:rsidR="00B27EE5">
        <w:rPr>
          <w:rFonts w:hint="eastAsia"/>
          <w:color w:val="000000"/>
        </w:rPr>
        <w:t>的有参构造器，构造器会被调用。</w:t>
      </w:r>
    </w:p>
    <w:p w14:paraId="53228259" w14:textId="135A1E75" w:rsidR="002D13CD" w:rsidRDefault="002D13CD" w:rsidP="002D13CD">
      <w:pPr>
        <w:ind w:firstLine="420"/>
      </w:pPr>
      <w:r>
        <w:rPr>
          <w:rFonts w:hint="eastAsia"/>
        </w:rPr>
        <w:t>3</w:t>
      </w:r>
      <w:r>
        <w:t>.</w:t>
      </w:r>
      <w:r w:rsidRPr="002D13CD">
        <w:t>接口注入【了解】</w:t>
      </w:r>
      <w:r w:rsidR="00980C6B">
        <w:tab/>
      </w:r>
    </w:p>
    <w:p w14:paraId="034F2F79" w14:textId="0FDCD494" w:rsidR="00DC772F" w:rsidRDefault="00DC772F" w:rsidP="002D13CD">
      <w:pPr>
        <w:ind w:firstLine="420"/>
      </w:pPr>
    </w:p>
    <w:p w14:paraId="25D3FE46" w14:textId="50CE7901" w:rsidR="00DC772F" w:rsidRDefault="00DC772F" w:rsidP="002D13CD">
      <w:pPr>
        <w:ind w:firstLine="420"/>
      </w:pPr>
    </w:p>
    <w:p w14:paraId="1C04F056" w14:textId="43B63BD7" w:rsidR="00DC772F" w:rsidRDefault="00DC772F" w:rsidP="002D13CD">
      <w:pPr>
        <w:ind w:firstLine="420"/>
      </w:pPr>
      <w:r>
        <w:rPr>
          <w:rFonts w:hint="eastAsia"/>
        </w:rPr>
        <w:t>注：</w:t>
      </w:r>
    </w:p>
    <w:p w14:paraId="412283DE" w14:textId="115C402E" w:rsidR="00DC772F" w:rsidRPr="002D13CD" w:rsidRDefault="00DC772F" w:rsidP="002D13CD">
      <w:pPr>
        <w:ind w:firstLine="420"/>
      </w:pPr>
      <w:r>
        <w:tab/>
        <w:t>1</w:t>
      </w:r>
      <w:r>
        <w:rPr>
          <w:rFonts w:hint="eastAsia"/>
        </w:rPr>
        <w:t>、如果在一个</w:t>
      </w:r>
      <w:r>
        <w:rPr>
          <w:rFonts w:hint="eastAsia"/>
        </w:rPr>
        <w:t>bean</w:t>
      </w:r>
      <w:r>
        <w:rPr>
          <w:rFonts w:hint="eastAsia"/>
        </w:rPr>
        <w:t>中定义个另一个</w:t>
      </w:r>
      <w:r>
        <w:rPr>
          <w:rFonts w:hint="eastAsia"/>
        </w:rPr>
        <w:t>bean</w:t>
      </w:r>
      <w:r>
        <w:rPr>
          <w:rFonts w:hint="eastAsia"/>
        </w:rPr>
        <w:t>，这个</w:t>
      </w:r>
      <w:r>
        <w:rPr>
          <w:rFonts w:hint="eastAsia"/>
        </w:rPr>
        <w:t>bean</w:t>
      </w:r>
      <w:r>
        <w:rPr>
          <w:rFonts w:hint="eastAsia"/>
        </w:rPr>
        <w:t>不是引用外部的，这个内部</w:t>
      </w:r>
      <w:r>
        <w:rPr>
          <w:rFonts w:hint="eastAsia"/>
        </w:rPr>
        <w:t>bean</w:t>
      </w:r>
      <w:r>
        <w:rPr>
          <w:rFonts w:hint="eastAsia"/>
        </w:rPr>
        <w:t>，将无法被获取，</w:t>
      </w:r>
      <w:r w:rsidR="00E6123A">
        <w:rPr>
          <w:rFonts w:hint="eastAsia"/>
        </w:rPr>
        <w:t>即使有</w:t>
      </w:r>
      <w:r w:rsidR="00E6123A">
        <w:rPr>
          <w:rFonts w:hint="eastAsia"/>
        </w:rPr>
        <w:t>id</w:t>
      </w:r>
      <w:r w:rsidR="00795AEF">
        <w:rPr>
          <w:rFonts w:hint="eastAsia"/>
        </w:rPr>
        <w:t>。</w:t>
      </w:r>
    </w:p>
    <w:p w14:paraId="55C8A86B" w14:textId="77777777" w:rsidR="00544378" w:rsidRDefault="00544378" w:rsidP="00544378">
      <w:pPr>
        <w:pStyle w:val="3"/>
        <w:ind w:firstLine="420"/>
      </w:pPr>
      <w:r>
        <w:rPr>
          <w:rFonts w:hint="eastAsia"/>
        </w:rPr>
        <w:t>set</w:t>
      </w:r>
      <w:r>
        <w:rPr>
          <w:rFonts w:hint="eastAsia"/>
        </w:rPr>
        <w:t>方法</w:t>
      </w:r>
    </w:p>
    <w:p w14:paraId="0DF1F4AE" w14:textId="77777777" w:rsidR="00544378" w:rsidRPr="001F2B57" w:rsidRDefault="00544378" w:rsidP="00544378">
      <w:pPr>
        <w:ind w:firstLine="420"/>
      </w:pPr>
      <w:r>
        <w:rPr>
          <w:rFonts w:hint="eastAsia"/>
        </w:rPr>
        <w:t>前提：必须提供属性的</w:t>
      </w:r>
      <w:r>
        <w:rPr>
          <w:rFonts w:hint="eastAsia"/>
        </w:rPr>
        <w:t>setter</w:t>
      </w:r>
      <w:r>
        <w:rPr>
          <w:rFonts w:hint="eastAsia"/>
        </w:rPr>
        <w:t>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544378" w:rsidRPr="000F0614" w14:paraId="081D3E0A" w14:textId="77777777" w:rsidTr="0083751D">
        <w:tc>
          <w:tcPr>
            <w:tcW w:w="10420" w:type="dxa"/>
            <w:shd w:val="clear" w:color="auto" w:fill="auto"/>
          </w:tcPr>
          <w:p w14:paraId="16446897"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proofErr w:type="gramStart"/>
            <w:r w:rsidRPr="000F0614">
              <w:rPr>
                <w:rFonts w:ascii="Consolas" w:hAnsi="Consolas" w:cs="Consolas"/>
                <w:color w:val="3F5FBF"/>
                <w:kern w:val="0"/>
                <w:sz w:val="18"/>
                <w:szCs w:val="18"/>
              </w:rPr>
              <w:t>&lt;!--</w:t>
            </w:r>
            <w:proofErr w:type="gramEnd"/>
            <w:r w:rsidRPr="000F0614">
              <w:rPr>
                <w:rFonts w:ascii="Consolas" w:hAnsi="Consolas" w:cs="Consolas"/>
                <w:color w:val="3F5FBF"/>
                <w:kern w:val="0"/>
                <w:sz w:val="18"/>
                <w:szCs w:val="18"/>
              </w:rPr>
              <w:t xml:space="preserve"> setter</w:t>
            </w:r>
            <w:r w:rsidRPr="000F0614">
              <w:rPr>
                <w:rFonts w:ascii="Consolas" w:hAnsi="Consolas" w:cs="Consolas"/>
                <w:color w:val="3F5FBF"/>
                <w:kern w:val="0"/>
                <w:sz w:val="18"/>
                <w:szCs w:val="18"/>
              </w:rPr>
              <w:t>方法注入</w:t>
            </w:r>
            <w:r w:rsidRPr="000F0614">
              <w:rPr>
                <w:rFonts w:ascii="Consolas" w:hAnsi="Consolas" w:cs="Consolas"/>
                <w:color w:val="3F5FBF"/>
                <w:kern w:val="0"/>
                <w:sz w:val="18"/>
                <w:szCs w:val="18"/>
              </w:rPr>
              <w:t xml:space="preserve"> </w:t>
            </w:r>
          </w:p>
          <w:p w14:paraId="596D373B"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t xml:space="preserve">* </w:t>
            </w:r>
            <w:r w:rsidRPr="000F0614">
              <w:rPr>
                <w:rFonts w:ascii="Consolas" w:hAnsi="Consolas" w:cs="Consolas"/>
                <w:color w:val="3F5FBF"/>
                <w:kern w:val="0"/>
                <w:sz w:val="18"/>
                <w:szCs w:val="18"/>
              </w:rPr>
              <w:t>普通数据</w:t>
            </w:r>
            <w:r w:rsidRPr="000F0614">
              <w:rPr>
                <w:rFonts w:ascii="Consolas" w:hAnsi="Consolas" w:cs="Consolas"/>
                <w:color w:val="3F5FBF"/>
                <w:kern w:val="0"/>
                <w:sz w:val="18"/>
                <w:szCs w:val="18"/>
              </w:rPr>
              <w:t xml:space="preserve"> </w:t>
            </w:r>
          </w:p>
          <w:p w14:paraId="4DECAC1F"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t>&lt;property name="" value="</w:t>
            </w:r>
            <w:r w:rsidRPr="000F0614">
              <w:rPr>
                <w:rFonts w:ascii="Consolas" w:hAnsi="Consolas" w:cs="Consolas"/>
                <w:color w:val="3F5FBF"/>
                <w:kern w:val="0"/>
                <w:sz w:val="18"/>
                <w:szCs w:val="18"/>
              </w:rPr>
              <w:t>值</w:t>
            </w:r>
            <w:r w:rsidRPr="000F0614">
              <w:rPr>
                <w:rFonts w:ascii="Consolas" w:hAnsi="Consolas" w:cs="Consolas"/>
                <w:color w:val="3F5FBF"/>
                <w:kern w:val="0"/>
                <w:sz w:val="18"/>
                <w:szCs w:val="18"/>
              </w:rPr>
              <w:t>"&gt;</w:t>
            </w:r>
          </w:p>
          <w:p w14:paraId="0B940B5D"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等效</w:t>
            </w:r>
          </w:p>
          <w:p w14:paraId="4984AA0E"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t>&lt;property name=""&gt;</w:t>
            </w:r>
          </w:p>
          <w:p w14:paraId="017CA891"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t>&lt;value&gt;</w:t>
            </w:r>
            <w:r w:rsidRPr="000F0614">
              <w:rPr>
                <w:rFonts w:ascii="Consolas" w:hAnsi="Consolas" w:cs="Consolas"/>
                <w:color w:val="3F5FBF"/>
                <w:kern w:val="0"/>
                <w:sz w:val="18"/>
                <w:szCs w:val="18"/>
              </w:rPr>
              <w:t>值</w:t>
            </w:r>
          </w:p>
          <w:p w14:paraId="265B6F1C"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t xml:space="preserve">* </w:t>
            </w:r>
            <w:r w:rsidRPr="000F0614">
              <w:rPr>
                <w:rFonts w:ascii="Consolas" w:hAnsi="Consolas" w:cs="Consolas"/>
                <w:color w:val="3F5FBF"/>
                <w:kern w:val="0"/>
                <w:sz w:val="18"/>
                <w:szCs w:val="18"/>
              </w:rPr>
              <w:t>引用数据</w:t>
            </w:r>
          </w:p>
          <w:p w14:paraId="1CC25400"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t xml:space="preserve">&lt;property name="" </w:t>
            </w:r>
            <w:r w:rsidRPr="000F0614">
              <w:rPr>
                <w:rFonts w:ascii="Consolas" w:hAnsi="Consolas" w:cs="Consolas"/>
                <w:color w:val="3F5FBF"/>
                <w:kern w:val="0"/>
                <w:sz w:val="18"/>
                <w:szCs w:val="18"/>
                <w:u w:val="single"/>
              </w:rPr>
              <w:t>ref</w:t>
            </w:r>
            <w:r w:rsidRPr="000F0614">
              <w:rPr>
                <w:rFonts w:ascii="Consolas" w:hAnsi="Consolas" w:cs="Consolas"/>
                <w:color w:val="3F5FBF"/>
                <w:kern w:val="0"/>
                <w:sz w:val="18"/>
                <w:szCs w:val="18"/>
              </w:rPr>
              <w:t>="</w:t>
            </w:r>
            <w:r w:rsidRPr="000F0614">
              <w:rPr>
                <w:rFonts w:ascii="Consolas" w:hAnsi="Consolas" w:cs="Consolas"/>
                <w:color w:val="3F5FBF"/>
                <w:kern w:val="0"/>
                <w:sz w:val="18"/>
                <w:szCs w:val="18"/>
              </w:rPr>
              <w:t>另一个</w:t>
            </w:r>
            <w:r w:rsidRPr="000F0614">
              <w:rPr>
                <w:rFonts w:ascii="Consolas" w:hAnsi="Consolas" w:cs="Consolas"/>
                <w:color w:val="3F5FBF"/>
                <w:kern w:val="0"/>
                <w:sz w:val="18"/>
                <w:szCs w:val="18"/>
              </w:rPr>
              <w:t>bean"&gt;</w:t>
            </w:r>
          </w:p>
          <w:p w14:paraId="661D4646"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等效</w:t>
            </w:r>
          </w:p>
          <w:p w14:paraId="0C1DCB74" w14:textId="77777777" w:rsidR="00544378"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t>&lt;property name=""&gt;</w:t>
            </w:r>
            <w:r>
              <w:rPr>
                <w:rFonts w:ascii="Consolas" w:hAnsi="Consolas" w:cs="Consolas" w:hint="eastAsia"/>
                <w:kern w:val="0"/>
                <w:sz w:val="18"/>
                <w:szCs w:val="18"/>
              </w:rPr>
              <w:t xml:space="preserve"> </w:t>
            </w:r>
            <w:r>
              <w:rPr>
                <w:rFonts w:ascii="Consolas" w:hAnsi="Consolas" w:cs="Consolas"/>
                <w:kern w:val="0"/>
                <w:sz w:val="18"/>
                <w:szCs w:val="18"/>
              </w:rPr>
              <w:t xml:space="preserve"> </w:t>
            </w:r>
          </w:p>
          <w:p w14:paraId="6E12DF07"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Pr>
                <w:rFonts w:ascii="Consolas" w:hAnsi="Consolas" w:cs="Consolas"/>
                <w:color w:val="3F5FBF"/>
                <w:kern w:val="0"/>
                <w:sz w:val="18"/>
                <w:szCs w:val="18"/>
              </w:rPr>
              <w:t xml:space="preserve">               </w:t>
            </w:r>
            <w:r w:rsidRPr="000F0614">
              <w:rPr>
                <w:rFonts w:ascii="Consolas" w:hAnsi="Consolas" w:cs="Consolas"/>
                <w:color w:val="3F5FBF"/>
                <w:kern w:val="0"/>
                <w:sz w:val="18"/>
                <w:szCs w:val="18"/>
              </w:rPr>
              <w:t>&lt;ref bean="</w:t>
            </w:r>
            <w:r w:rsidRPr="000F0614">
              <w:rPr>
                <w:rFonts w:ascii="Consolas" w:hAnsi="Consolas" w:cs="Consolas"/>
                <w:color w:val="3F5FBF"/>
                <w:kern w:val="0"/>
                <w:sz w:val="18"/>
                <w:szCs w:val="18"/>
              </w:rPr>
              <w:t>另一个</w:t>
            </w:r>
            <w:r w:rsidRPr="000F0614">
              <w:rPr>
                <w:rFonts w:ascii="Consolas" w:hAnsi="Consolas" w:cs="Consolas"/>
                <w:color w:val="3F5FBF"/>
                <w:kern w:val="0"/>
                <w:sz w:val="18"/>
                <w:szCs w:val="18"/>
              </w:rPr>
              <w:t>bean"/&gt;</w:t>
            </w:r>
          </w:p>
          <w:p w14:paraId="65031118"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3F5FBF"/>
                <w:kern w:val="0"/>
                <w:sz w:val="18"/>
                <w:szCs w:val="18"/>
              </w:rPr>
              <w:tab/>
            </w:r>
            <w:r w:rsidRPr="000F0614">
              <w:rPr>
                <w:rFonts w:ascii="Consolas" w:hAnsi="Consolas" w:cs="Consolas"/>
                <w:color w:val="3F5FBF"/>
                <w:kern w:val="0"/>
                <w:sz w:val="18"/>
                <w:szCs w:val="18"/>
              </w:rPr>
              <w:tab/>
              <w:t>--&gt;</w:t>
            </w:r>
          </w:p>
          <w:p w14:paraId="41B3A1CE" w14:textId="77777777" w:rsidR="00544378" w:rsidRDefault="00544378" w:rsidP="0083751D">
            <w:pPr>
              <w:autoSpaceDE w:val="0"/>
              <w:autoSpaceDN w:val="0"/>
              <w:adjustRightInd w:val="0"/>
              <w:ind w:firstLine="360"/>
              <w:jc w:val="left"/>
              <w:rPr>
                <w:rFonts w:ascii="Consolas" w:hAnsi="Consolas" w:cs="Consolas"/>
                <w:color w:val="008080"/>
                <w:kern w:val="0"/>
                <w:sz w:val="18"/>
                <w:szCs w:val="18"/>
              </w:rPr>
            </w:pP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bean</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id</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personId</w:t>
            </w:r>
            <w:proofErr w:type="spellEnd"/>
            <w:r w:rsidRPr="000F0614">
              <w:rPr>
                <w:rFonts w:ascii="Consolas" w:hAnsi="Consolas" w:cs="Consolas"/>
                <w:i/>
                <w:iCs/>
                <w:color w:val="2A00FF"/>
                <w:kern w:val="0"/>
                <w:sz w:val="18"/>
                <w:szCs w:val="18"/>
              </w:rPr>
              <w:t>"</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class</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proofErr w:type="gramStart"/>
            <w:r w:rsidRPr="000F0614">
              <w:rPr>
                <w:rFonts w:ascii="Consolas" w:hAnsi="Consolas" w:cs="Consolas"/>
                <w:i/>
                <w:iCs/>
                <w:color w:val="2A00FF"/>
                <w:kern w:val="0"/>
                <w:sz w:val="18"/>
                <w:szCs w:val="18"/>
              </w:rPr>
              <w:t>com.itheima</w:t>
            </w:r>
            <w:proofErr w:type="gramEnd"/>
            <w:r w:rsidRPr="000F0614">
              <w:rPr>
                <w:rFonts w:ascii="Consolas" w:hAnsi="Consolas" w:cs="Consolas"/>
                <w:i/>
                <w:iCs/>
                <w:color w:val="2A00FF"/>
                <w:kern w:val="0"/>
                <w:sz w:val="18"/>
                <w:szCs w:val="18"/>
              </w:rPr>
              <w:t>.f_xml.b_setter.Person</w:t>
            </w:r>
            <w:proofErr w:type="spellEnd"/>
            <w:r w:rsidRPr="000F0614">
              <w:rPr>
                <w:rFonts w:ascii="Consolas" w:hAnsi="Consolas" w:cs="Consolas"/>
                <w:i/>
                <w:iCs/>
                <w:color w:val="2A00FF"/>
                <w:kern w:val="0"/>
                <w:sz w:val="18"/>
                <w:szCs w:val="18"/>
              </w:rPr>
              <w:t>"</w:t>
            </w:r>
            <w:r w:rsidRPr="000F0614">
              <w:rPr>
                <w:rFonts w:ascii="Consolas" w:hAnsi="Consolas" w:cs="Consolas"/>
                <w:color w:val="008080"/>
                <w:kern w:val="0"/>
                <w:sz w:val="18"/>
                <w:szCs w:val="18"/>
              </w:rPr>
              <w:t>&gt;</w:t>
            </w:r>
          </w:p>
          <w:p w14:paraId="23533EBE"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Pr>
                <w:rFonts w:ascii="Consolas" w:hAnsi="Consolas" w:cs="Consolas" w:hint="eastAsia"/>
                <w:kern w:val="0"/>
                <w:sz w:val="18"/>
                <w:szCs w:val="18"/>
              </w:rPr>
              <w:t xml:space="preserve"> </w:t>
            </w:r>
            <w:r w:rsidRPr="0091459A">
              <w:rPr>
                <w:rFonts w:ascii="Consolas" w:hAnsi="Consolas" w:cs="Consolas"/>
                <w:color w:val="FF0000"/>
                <w:kern w:val="0"/>
                <w:sz w:val="18"/>
                <w:szCs w:val="18"/>
              </w:rPr>
              <w:t xml:space="preserve">    </w:t>
            </w:r>
            <w:r w:rsidRPr="0091459A">
              <w:rPr>
                <w:rFonts w:ascii="Consolas" w:hAnsi="Consolas" w:cs="Consolas" w:hint="eastAsia"/>
                <w:color w:val="FF0000"/>
                <w:kern w:val="0"/>
                <w:sz w:val="18"/>
                <w:szCs w:val="18"/>
              </w:rPr>
              <w:t>/</w:t>
            </w:r>
            <w:r w:rsidRPr="0091459A">
              <w:rPr>
                <w:rFonts w:ascii="Consolas" w:hAnsi="Consolas" w:cs="Consolas"/>
                <w:color w:val="FF0000"/>
                <w:kern w:val="0"/>
                <w:sz w:val="18"/>
                <w:szCs w:val="18"/>
              </w:rPr>
              <w:t>/</w:t>
            </w:r>
            <w:r w:rsidRPr="0091459A">
              <w:rPr>
                <w:rFonts w:ascii="Consolas" w:hAnsi="Consolas" w:cs="Consolas" w:hint="eastAsia"/>
                <w:color w:val="FF0000"/>
                <w:kern w:val="0"/>
                <w:sz w:val="18"/>
                <w:szCs w:val="18"/>
              </w:rPr>
              <w:t>基本类型数据。</w:t>
            </w:r>
          </w:p>
          <w:p w14:paraId="4B9ACFDF"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name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pname</w:t>
            </w:r>
            <w:proofErr w:type="spellEnd"/>
            <w:r w:rsidRPr="000F0614">
              <w:rPr>
                <w:rFonts w:ascii="Consolas" w:hAnsi="Consolas" w:cs="Consolas"/>
                <w:i/>
                <w:iCs/>
                <w:color w:val="2A00FF"/>
                <w:kern w:val="0"/>
                <w:sz w:val="18"/>
                <w:szCs w:val="18"/>
              </w:rPr>
              <w:t>"</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value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r w:rsidRPr="000F0614">
              <w:rPr>
                <w:rFonts w:ascii="Consolas" w:hAnsi="Consolas" w:cs="Consolas"/>
                <w:i/>
                <w:iCs/>
                <w:color w:val="2A00FF"/>
                <w:kern w:val="0"/>
                <w:sz w:val="18"/>
                <w:szCs w:val="18"/>
              </w:rPr>
              <w:t>阳志</w:t>
            </w:r>
            <w:r w:rsidRPr="000F0614">
              <w:rPr>
                <w:rFonts w:ascii="Consolas" w:hAnsi="Consolas" w:cs="Consolas"/>
                <w:i/>
                <w:iCs/>
                <w:color w:val="2A00FF"/>
                <w:kern w:val="0"/>
                <w:sz w:val="18"/>
                <w:szCs w:val="18"/>
              </w:rPr>
              <w:t>"</w:t>
            </w:r>
            <w:r w:rsidRPr="000F0614">
              <w:rPr>
                <w:rFonts w:ascii="Consolas" w:hAnsi="Consolas" w:cs="Consolas"/>
                <w:color w:val="008080"/>
                <w:kern w:val="0"/>
                <w:sz w:val="18"/>
                <w:szCs w:val="18"/>
              </w:rPr>
              <w:t>&gt;&lt;/</w:t>
            </w:r>
            <w:r w:rsidRPr="000F0614">
              <w:rPr>
                <w:rFonts w:ascii="Consolas" w:hAnsi="Consolas" w:cs="Consolas"/>
                <w:color w:val="3F7F7F"/>
                <w:kern w:val="0"/>
                <w:sz w:val="18"/>
                <w:szCs w:val="18"/>
              </w:rPr>
              <w:t>property</w:t>
            </w:r>
            <w:r w:rsidRPr="000F0614">
              <w:rPr>
                <w:rFonts w:ascii="Consolas" w:hAnsi="Consolas" w:cs="Consolas"/>
                <w:color w:val="008080"/>
                <w:kern w:val="0"/>
                <w:sz w:val="18"/>
                <w:szCs w:val="18"/>
              </w:rPr>
              <w:t>&gt;</w:t>
            </w:r>
          </w:p>
          <w:p w14:paraId="0D25777B"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name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"age"</w:t>
            </w:r>
            <w:r w:rsidRPr="000F0614">
              <w:rPr>
                <w:rFonts w:ascii="Consolas" w:hAnsi="Consolas" w:cs="Consolas"/>
                <w:color w:val="008080"/>
                <w:kern w:val="0"/>
                <w:sz w:val="18"/>
                <w:szCs w:val="18"/>
              </w:rPr>
              <w:t>&gt;</w:t>
            </w:r>
          </w:p>
          <w:p w14:paraId="71655883"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value</w:t>
            </w:r>
            <w:r w:rsidRPr="000F0614">
              <w:rPr>
                <w:rFonts w:ascii="Consolas" w:hAnsi="Consolas" w:cs="Consolas"/>
                <w:color w:val="008080"/>
                <w:kern w:val="0"/>
                <w:sz w:val="18"/>
                <w:szCs w:val="18"/>
              </w:rPr>
              <w:t>&gt;</w:t>
            </w:r>
            <w:r w:rsidRPr="000F0614">
              <w:rPr>
                <w:rFonts w:ascii="Consolas" w:hAnsi="Consolas" w:cs="Consolas"/>
                <w:color w:val="000000"/>
                <w:kern w:val="0"/>
                <w:sz w:val="18"/>
                <w:szCs w:val="18"/>
              </w:rPr>
              <w:t>1234</w:t>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value</w:t>
            </w:r>
            <w:r w:rsidRPr="000F0614">
              <w:rPr>
                <w:rFonts w:ascii="Consolas" w:hAnsi="Consolas" w:cs="Consolas"/>
                <w:color w:val="008080"/>
                <w:kern w:val="0"/>
                <w:sz w:val="18"/>
                <w:szCs w:val="18"/>
              </w:rPr>
              <w:t>&gt;</w:t>
            </w:r>
          </w:p>
          <w:p w14:paraId="58018795"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color w:val="008080"/>
                <w:kern w:val="0"/>
                <w:sz w:val="18"/>
                <w:szCs w:val="18"/>
              </w:rPr>
              <w:t>&gt;</w:t>
            </w:r>
          </w:p>
          <w:p w14:paraId="4DBB51D8"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91459A">
              <w:rPr>
                <w:rFonts w:ascii="Consolas" w:hAnsi="Consolas" w:cs="Consolas" w:hint="eastAsia"/>
                <w:color w:val="FF0000"/>
                <w:kern w:val="0"/>
                <w:sz w:val="18"/>
                <w:szCs w:val="18"/>
              </w:rPr>
              <w:t>/</w:t>
            </w:r>
            <w:r w:rsidRPr="0091459A">
              <w:rPr>
                <w:rFonts w:ascii="Consolas" w:hAnsi="Consolas" w:cs="Consolas"/>
                <w:color w:val="FF0000"/>
                <w:kern w:val="0"/>
                <w:sz w:val="18"/>
                <w:szCs w:val="18"/>
              </w:rPr>
              <w:t>/</w:t>
            </w:r>
            <w:r w:rsidRPr="0091459A">
              <w:rPr>
                <w:rFonts w:ascii="Consolas" w:hAnsi="Consolas" w:cs="Consolas" w:hint="eastAsia"/>
                <w:color w:val="FF0000"/>
                <w:kern w:val="0"/>
                <w:sz w:val="18"/>
                <w:szCs w:val="18"/>
              </w:rPr>
              <w:t>引用数据，使用</w:t>
            </w:r>
            <w:r w:rsidRPr="0091459A">
              <w:rPr>
                <w:rFonts w:ascii="Consolas" w:hAnsi="Consolas" w:cs="Consolas" w:hint="eastAsia"/>
                <w:color w:val="FF0000"/>
                <w:kern w:val="0"/>
                <w:sz w:val="18"/>
                <w:szCs w:val="18"/>
              </w:rPr>
              <w:t>ref</w:t>
            </w:r>
            <w:r w:rsidRPr="0091459A">
              <w:rPr>
                <w:rFonts w:ascii="Consolas" w:hAnsi="Consolas" w:cs="Consolas" w:hint="eastAsia"/>
                <w:color w:val="FF0000"/>
                <w:kern w:val="0"/>
                <w:sz w:val="18"/>
                <w:szCs w:val="18"/>
              </w:rPr>
              <w:t>标签应用另一个</w:t>
            </w:r>
            <w:r w:rsidRPr="0091459A">
              <w:rPr>
                <w:rFonts w:ascii="Consolas" w:hAnsi="Consolas" w:cs="Consolas" w:hint="eastAsia"/>
                <w:color w:val="FF0000"/>
                <w:kern w:val="0"/>
                <w:sz w:val="18"/>
                <w:szCs w:val="18"/>
              </w:rPr>
              <w:t>bean</w:t>
            </w:r>
            <w:r w:rsidRPr="0091459A">
              <w:rPr>
                <w:rFonts w:ascii="Consolas" w:hAnsi="Consolas" w:cs="Consolas" w:hint="eastAsia"/>
                <w:color w:val="FF0000"/>
                <w:kern w:val="0"/>
                <w:sz w:val="18"/>
                <w:szCs w:val="18"/>
              </w:rPr>
              <w:t>的</w:t>
            </w:r>
            <w:r w:rsidRPr="0091459A">
              <w:rPr>
                <w:rFonts w:ascii="Consolas" w:hAnsi="Consolas" w:cs="Consolas" w:hint="eastAsia"/>
                <w:color w:val="FF0000"/>
                <w:kern w:val="0"/>
                <w:sz w:val="18"/>
                <w:szCs w:val="18"/>
              </w:rPr>
              <w:t>id</w:t>
            </w:r>
          </w:p>
          <w:p w14:paraId="263FA8D5"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Pr>
                <w:rFonts w:ascii="Consolas" w:hAnsi="Consolas" w:cs="Consolas"/>
                <w:noProof/>
                <w:color w:val="000000"/>
                <w:kern w:val="0"/>
                <w:sz w:val="18"/>
                <w:szCs w:val="18"/>
              </w:rPr>
              <mc:AlternateContent>
                <mc:Choice Requires="wps">
                  <w:drawing>
                    <wp:anchor distT="0" distB="0" distL="114300" distR="114300" simplePos="0" relativeHeight="251670528" behindDoc="0" locked="0" layoutInCell="1" allowOverlap="1" wp14:anchorId="44A3A088" wp14:editId="5452534D">
                      <wp:simplePos x="0" y="0"/>
                      <wp:positionH relativeFrom="column">
                        <wp:posOffset>1200199</wp:posOffset>
                      </wp:positionH>
                      <wp:positionV relativeFrom="paragraph">
                        <wp:posOffset>89779</wp:posOffset>
                      </wp:positionV>
                      <wp:extent cx="1430215" cy="1242646"/>
                      <wp:effectExtent l="38100" t="0" r="17780" b="53340"/>
                      <wp:wrapNone/>
                      <wp:docPr id="5" name="直接箭头连接符 5"/>
                      <wp:cNvGraphicFramePr/>
                      <a:graphic xmlns:a="http://schemas.openxmlformats.org/drawingml/2006/main">
                        <a:graphicData uri="http://schemas.microsoft.com/office/word/2010/wordprocessingShape">
                          <wps:wsp>
                            <wps:cNvCnPr/>
                            <wps:spPr>
                              <a:xfrm flipH="1">
                                <a:off x="0" y="0"/>
                                <a:ext cx="1430215" cy="12426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AD62C" id="直接箭头连接符 5" o:spid="_x0000_s1026" type="#_x0000_t32" style="position:absolute;left:0;text-align:left;margin-left:94.5pt;margin-top:7.05pt;width:112.6pt;height:97.8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" strokecolor="#4472c4 [3204]" strokeweight=".5pt">
                      <v:stroke endarrow="block" joinstyle="miter"/>
                    </v:shape>
                  </w:pict>
                </mc:Fallback>
              </mc:AlternateContent>
            </w: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name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homeAddr</w:t>
            </w:r>
            <w:proofErr w:type="spellEnd"/>
            <w:r w:rsidRPr="000F0614">
              <w:rPr>
                <w:rFonts w:ascii="Consolas" w:hAnsi="Consolas" w:cs="Consolas"/>
                <w:i/>
                <w:iCs/>
                <w:color w:val="2A00FF"/>
                <w:kern w:val="0"/>
                <w:sz w:val="18"/>
                <w:szCs w:val="18"/>
              </w:rPr>
              <w:t>"</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ref</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homeAddrId</w:t>
            </w:r>
            <w:proofErr w:type="spellEnd"/>
            <w:r w:rsidRPr="000F0614">
              <w:rPr>
                <w:rFonts w:ascii="Consolas" w:hAnsi="Consolas" w:cs="Consolas"/>
                <w:i/>
                <w:iCs/>
                <w:color w:val="2A00FF"/>
                <w:kern w:val="0"/>
                <w:sz w:val="18"/>
                <w:szCs w:val="18"/>
              </w:rPr>
              <w:t>"</w:t>
            </w:r>
            <w:r w:rsidRPr="000F0614">
              <w:rPr>
                <w:rFonts w:ascii="Consolas" w:hAnsi="Consolas" w:cs="Consolas"/>
                <w:color w:val="008080"/>
                <w:kern w:val="0"/>
                <w:sz w:val="18"/>
                <w:szCs w:val="18"/>
              </w:rPr>
              <w:t>&gt;&lt;/</w:t>
            </w:r>
            <w:r w:rsidRPr="000F0614">
              <w:rPr>
                <w:rFonts w:ascii="Consolas" w:hAnsi="Consolas" w:cs="Consolas"/>
                <w:color w:val="3F7F7F"/>
                <w:kern w:val="0"/>
                <w:sz w:val="18"/>
                <w:szCs w:val="18"/>
              </w:rPr>
              <w:t>property</w:t>
            </w:r>
            <w:r w:rsidRPr="000F0614">
              <w:rPr>
                <w:rFonts w:ascii="Consolas" w:hAnsi="Consolas" w:cs="Consolas"/>
                <w:color w:val="008080"/>
                <w:kern w:val="0"/>
                <w:sz w:val="18"/>
                <w:szCs w:val="18"/>
              </w:rPr>
              <w:t>&gt;</w:t>
            </w:r>
          </w:p>
          <w:p w14:paraId="733CB34A"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name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companyAddr</w:t>
            </w:r>
            <w:proofErr w:type="spellEnd"/>
            <w:r w:rsidRPr="000F0614">
              <w:rPr>
                <w:rFonts w:ascii="Consolas" w:hAnsi="Consolas" w:cs="Consolas"/>
                <w:i/>
                <w:iCs/>
                <w:color w:val="2A00FF"/>
                <w:kern w:val="0"/>
                <w:sz w:val="18"/>
                <w:szCs w:val="18"/>
              </w:rPr>
              <w:t>"</w:t>
            </w:r>
            <w:r w:rsidRPr="000F0614">
              <w:rPr>
                <w:rFonts w:ascii="Consolas" w:hAnsi="Consolas" w:cs="Consolas"/>
                <w:color w:val="008080"/>
                <w:kern w:val="0"/>
                <w:sz w:val="18"/>
                <w:szCs w:val="18"/>
              </w:rPr>
              <w:t>&gt;</w:t>
            </w:r>
          </w:p>
          <w:p w14:paraId="7AB71BC2"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Pr>
                <w:rFonts w:ascii="Consolas" w:hAnsi="Consolas" w:cs="Consolas"/>
                <w:noProof/>
                <w:color w:val="000000"/>
                <w:kern w:val="0"/>
                <w:sz w:val="18"/>
                <w:szCs w:val="18"/>
              </w:rPr>
              <mc:AlternateContent>
                <mc:Choice Requires="wps">
                  <w:drawing>
                    <wp:anchor distT="0" distB="0" distL="114300" distR="114300" simplePos="0" relativeHeight="251669504" behindDoc="0" locked="0" layoutInCell="1" allowOverlap="1" wp14:anchorId="75529F44" wp14:editId="7DB4DBED">
                      <wp:simplePos x="0" y="0"/>
                      <wp:positionH relativeFrom="column">
                        <wp:posOffset>1710153</wp:posOffset>
                      </wp:positionH>
                      <wp:positionV relativeFrom="paragraph">
                        <wp:posOffset>127292</wp:posOffset>
                      </wp:positionV>
                      <wp:extent cx="468923" cy="1565031"/>
                      <wp:effectExtent l="57150" t="0" r="26670" b="54610"/>
                      <wp:wrapNone/>
                      <wp:docPr id="3" name="直接箭头连接符 3"/>
                      <wp:cNvGraphicFramePr/>
                      <a:graphic xmlns:a="http://schemas.openxmlformats.org/drawingml/2006/main">
                        <a:graphicData uri="http://schemas.microsoft.com/office/word/2010/wordprocessingShape">
                          <wps:wsp>
                            <wps:cNvCnPr/>
                            <wps:spPr>
                              <a:xfrm flipH="1">
                                <a:off x="0" y="0"/>
                                <a:ext cx="468923" cy="1565031"/>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D0367B8" id="直接箭头连接符 3" o:spid="_x0000_s1026" type="#_x0000_t32" style="position:absolute;left:0;text-align:left;margin-left:134.65pt;margin-top:10pt;width:36.9pt;height:123.2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" strokecolor="red" strokeweight=".5pt">
                      <v:stroke endarrow="block" joinstyle="miter"/>
                    </v:shape>
                  </w:pict>
                </mc:Fallback>
              </mc:AlternateContent>
            </w: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ref</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bean</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companyAddrId</w:t>
            </w:r>
            <w:proofErr w:type="spellEnd"/>
            <w:r w:rsidRPr="000F0614">
              <w:rPr>
                <w:rFonts w:ascii="Consolas" w:hAnsi="Consolas" w:cs="Consolas"/>
                <w:i/>
                <w:iCs/>
                <w:color w:val="2A00FF"/>
                <w:kern w:val="0"/>
                <w:sz w:val="18"/>
                <w:szCs w:val="18"/>
              </w:rPr>
              <w:t>"</w:t>
            </w:r>
            <w:r w:rsidRPr="000F0614">
              <w:rPr>
                <w:rFonts w:ascii="Consolas" w:hAnsi="Consolas" w:cs="Consolas"/>
                <w:color w:val="008080"/>
                <w:kern w:val="0"/>
                <w:sz w:val="18"/>
                <w:szCs w:val="18"/>
              </w:rPr>
              <w:t>/&gt;</w:t>
            </w:r>
          </w:p>
          <w:p w14:paraId="5DB0E7AC"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color w:val="008080"/>
                <w:kern w:val="0"/>
                <w:sz w:val="18"/>
                <w:szCs w:val="18"/>
              </w:rPr>
              <w:t>&gt;</w:t>
            </w:r>
          </w:p>
          <w:p w14:paraId="66B4979C"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bean</w:t>
            </w:r>
            <w:r w:rsidRPr="000F0614">
              <w:rPr>
                <w:rFonts w:ascii="Consolas" w:hAnsi="Consolas" w:cs="Consolas"/>
                <w:color w:val="008080"/>
                <w:kern w:val="0"/>
                <w:sz w:val="18"/>
                <w:szCs w:val="18"/>
              </w:rPr>
              <w:t>&gt;</w:t>
            </w:r>
          </w:p>
          <w:p w14:paraId="39292B9E"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p>
          <w:p w14:paraId="7B7B0E1B"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bean</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id</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homeAddrId</w:t>
            </w:r>
            <w:proofErr w:type="spellEnd"/>
            <w:r w:rsidRPr="000F0614">
              <w:rPr>
                <w:rFonts w:ascii="Consolas" w:hAnsi="Consolas" w:cs="Consolas"/>
                <w:i/>
                <w:iCs/>
                <w:color w:val="2A00FF"/>
                <w:kern w:val="0"/>
                <w:sz w:val="18"/>
                <w:szCs w:val="18"/>
              </w:rPr>
              <w:t>"</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class</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proofErr w:type="gramStart"/>
            <w:r w:rsidRPr="000F0614">
              <w:rPr>
                <w:rFonts w:ascii="Consolas" w:hAnsi="Consolas" w:cs="Consolas"/>
                <w:i/>
                <w:iCs/>
                <w:color w:val="2A00FF"/>
                <w:kern w:val="0"/>
                <w:sz w:val="18"/>
                <w:szCs w:val="18"/>
              </w:rPr>
              <w:t>com.itheima</w:t>
            </w:r>
            <w:proofErr w:type="gramEnd"/>
            <w:r w:rsidRPr="000F0614">
              <w:rPr>
                <w:rFonts w:ascii="Consolas" w:hAnsi="Consolas" w:cs="Consolas"/>
                <w:i/>
                <w:iCs/>
                <w:color w:val="2A00FF"/>
                <w:kern w:val="0"/>
                <w:sz w:val="18"/>
                <w:szCs w:val="18"/>
              </w:rPr>
              <w:t>.f_xml.b_setter.Address</w:t>
            </w:r>
            <w:proofErr w:type="spellEnd"/>
            <w:r w:rsidRPr="000F0614">
              <w:rPr>
                <w:rFonts w:ascii="Consolas" w:hAnsi="Consolas" w:cs="Consolas"/>
                <w:i/>
                <w:iCs/>
                <w:color w:val="2A00FF"/>
                <w:kern w:val="0"/>
                <w:sz w:val="18"/>
                <w:szCs w:val="18"/>
              </w:rPr>
              <w:t>"</w:t>
            </w:r>
            <w:r w:rsidRPr="000F0614">
              <w:rPr>
                <w:rFonts w:ascii="Consolas" w:hAnsi="Consolas" w:cs="Consolas"/>
                <w:color w:val="008080"/>
                <w:kern w:val="0"/>
                <w:sz w:val="18"/>
                <w:szCs w:val="18"/>
              </w:rPr>
              <w:t>&gt;</w:t>
            </w:r>
          </w:p>
          <w:p w14:paraId="3AD92D7A"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name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addr</w:t>
            </w:r>
            <w:proofErr w:type="spellEnd"/>
            <w:r w:rsidRPr="000F0614">
              <w:rPr>
                <w:rFonts w:ascii="Consolas" w:hAnsi="Consolas" w:cs="Consolas"/>
                <w:i/>
                <w:iCs/>
                <w:color w:val="2A00FF"/>
                <w:kern w:val="0"/>
                <w:sz w:val="18"/>
                <w:szCs w:val="18"/>
              </w:rPr>
              <w:t>"</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value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r w:rsidRPr="000F0614">
              <w:rPr>
                <w:rFonts w:ascii="Consolas" w:hAnsi="Consolas" w:cs="Consolas"/>
                <w:i/>
                <w:iCs/>
                <w:color w:val="2A00FF"/>
                <w:kern w:val="0"/>
                <w:sz w:val="18"/>
                <w:szCs w:val="18"/>
              </w:rPr>
              <w:t>阜南</w:t>
            </w:r>
            <w:r w:rsidRPr="000F0614">
              <w:rPr>
                <w:rFonts w:ascii="Consolas" w:hAnsi="Consolas" w:cs="Consolas"/>
                <w:i/>
                <w:iCs/>
                <w:color w:val="2A00FF"/>
                <w:kern w:val="0"/>
                <w:sz w:val="18"/>
                <w:szCs w:val="18"/>
              </w:rPr>
              <w:t>"</w:t>
            </w:r>
            <w:r w:rsidRPr="000F0614">
              <w:rPr>
                <w:rFonts w:ascii="Consolas" w:hAnsi="Consolas" w:cs="Consolas"/>
                <w:color w:val="008080"/>
                <w:kern w:val="0"/>
                <w:sz w:val="18"/>
                <w:szCs w:val="18"/>
              </w:rPr>
              <w:t>&gt;&lt;/</w:t>
            </w:r>
            <w:r w:rsidRPr="000F0614">
              <w:rPr>
                <w:rFonts w:ascii="Consolas" w:hAnsi="Consolas" w:cs="Consolas"/>
                <w:color w:val="3F7F7F"/>
                <w:kern w:val="0"/>
                <w:sz w:val="18"/>
                <w:szCs w:val="18"/>
              </w:rPr>
              <w:t>property</w:t>
            </w:r>
            <w:r w:rsidRPr="000F0614">
              <w:rPr>
                <w:rFonts w:ascii="Consolas" w:hAnsi="Consolas" w:cs="Consolas"/>
                <w:color w:val="008080"/>
                <w:kern w:val="0"/>
                <w:sz w:val="18"/>
                <w:szCs w:val="18"/>
              </w:rPr>
              <w:t>&gt;</w:t>
            </w:r>
          </w:p>
          <w:p w14:paraId="38B26AFA"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name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tel</w:t>
            </w:r>
            <w:proofErr w:type="spellEnd"/>
            <w:r w:rsidRPr="000F0614">
              <w:rPr>
                <w:rFonts w:ascii="Consolas" w:hAnsi="Consolas" w:cs="Consolas"/>
                <w:i/>
                <w:iCs/>
                <w:color w:val="2A00FF"/>
                <w:kern w:val="0"/>
                <w:sz w:val="18"/>
                <w:szCs w:val="18"/>
              </w:rPr>
              <w:t>"</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value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"911"</w:t>
            </w:r>
            <w:r w:rsidRPr="000F0614">
              <w:rPr>
                <w:rFonts w:ascii="Consolas" w:hAnsi="Consolas" w:cs="Consolas"/>
                <w:color w:val="008080"/>
                <w:kern w:val="0"/>
                <w:sz w:val="18"/>
                <w:szCs w:val="18"/>
              </w:rPr>
              <w:t>&gt;&lt;/</w:t>
            </w:r>
            <w:r w:rsidRPr="000F0614">
              <w:rPr>
                <w:rFonts w:ascii="Consolas" w:hAnsi="Consolas" w:cs="Consolas"/>
                <w:color w:val="3F7F7F"/>
                <w:kern w:val="0"/>
                <w:sz w:val="18"/>
                <w:szCs w:val="18"/>
              </w:rPr>
              <w:t>property</w:t>
            </w:r>
            <w:r w:rsidRPr="000F0614">
              <w:rPr>
                <w:rFonts w:ascii="Consolas" w:hAnsi="Consolas" w:cs="Consolas"/>
                <w:color w:val="008080"/>
                <w:kern w:val="0"/>
                <w:sz w:val="18"/>
                <w:szCs w:val="18"/>
              </w:rPr>
              <w:t>&gt;</w:t>
            </w:r>
          </w:p>
          <w:p w14:paraId="2FBEC181"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bean</w:t>
            </w:r>
            <w:r w:rsidRPr="000F0614">
              <w:rPr>
                <w:rFonts w:ascii="Consolas" w:hAnsi="Consolas" w:cs="Consolas"/>
                <w:color w:val="008080"/>
                <w:kern w:val="0"/>
                <w:sz w:val="18"/>
                <w:szCs w:val="18"/>
              </w:rPr>
              <w:t>&gt;</w:t>
            </w:r>
          </w:p>
          <w:p w14:paraId="44122CAF"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bean</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id</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companyAddrId</w:t>
            </w:r>
            <w:proofErr w:type="spellEnd"/>
            <w:r w:rsidRPr="000F0614">
              <w:rPr>
                <w:rFonts w:ascii="Consolas" w:hAnsi="Consolas" w:cs="Consolas"/>
                <w:i/>
                <w:iCs/>
                <w:color w:val="2A00FF"/>
                <w:kern w:val="0"/>
                <w:sz w:val="18"/>
                <w:szCs w:val="18"/>
              </w:rPr>
              <w:t>"</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class</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proofErr w:type="gramStart"/>
            <w:r w:rsidRPr="000F0614">
              <w:rPr>
                <w:rFonts w:ascii="Consolas" w:hAnsi="Consolas" w:cs="Consolas"/>
                <w:i/>
                <w:iCs/>
                <w:color w:val="2A00FF"/>
                <w:kern w:val="0"/>
                <w:sz w:val="18"/>
                <w:szCs w:val="18"/>
              </w:rPr>
              <w:t>com.itheima</w:t>
            </w:r>
            <w:proofErr w:type="gramEnd"/>
            <w:r w:rsidRPr="000F0614">
              <w:rPr>
                <w:rFonts w:ascii="Consolas" w:hAnsi="Consolas" w:cs="Consolas"/>
                <w:i/>
                <w:iCs/>
                <w:color w:val="2A00FF"/>
                <w:kern w:val="0"/>
                <w:sz w:val="18"/>
                <w:szCs w:val="18"/>
              </w:rPr>
              <w:t>.f_xml.b_setter.Address</w:t>
            </w:r>
            <w:proofErr w:type="spellEnd"/>
            <w:r w:rsidRPr="000F0614">
              <w:rPr>
                <w:rFonts w:ascii="Consolas" w:hAnsi="Consolas" w:cs="Consolas"/>
                <w:i/>
                <w:iCs/>
                <w:color w:val="2A00FF"/>
                <w:kern w:val="0"/>
                <w:sz w:val="18"/>
                <w:szCs w:val="18"/>
              </w:rPr>
              <w:t>"</w:t>
            </w:r>
            <w:r w:rsidRPr="000F0614">
              <w:rPr>
                <w:rFonts w:ascii="Consolas" w:hAnsi="Consolas" w:cs="Consolas"/>
                <w:color w:val="008080"/>
                <w:kern w:val="0"/>
                <w:sz w:val="18"/>
                <w:szCs w:val="18"/>
              </w:rPr>
              <w:t>&gt;</w:t>
            </w:r>
          </w:p>
          <w:p w14:paraId="0848FF9B"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name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addr</w:t>
            </w:r>
            <w:proofErr w:type="spellEnd"/>
            <w:r w:rsidRPr="000F0614">
              <w:rPr>
                <w:rFonts w:ascii="Consolas" w:hAnsi="Consolas" w:cs="Consolas"/>
                <w:i/>
                <w:iCs/>
                <w:color w:val="2A00FF"/>
                <w:kern w:val="0"/>
                <w:sz w:val="18"/>
                <w:szCs w:val="18"/>
              </w:rPr>
              <w:t>"</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value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r w:rsidRPr="000F0614">
              <w:rPr>
                <w:rFonts w:ascii="Consolas" w:hAnsi="Consolas" w:cs="Consolas"/>
                <w:i/>
                <w:iCs/>
                <w:color w:val="2A00FF"/>
                <w:kern w:val="0"/>
                <w:sz w:val="18"/>
                <w:szCs w:val="18"/>
              </w:rPr>
              <w:t>北京八宝山</w:t>
            </w:r>
            <w:r w:rsidRPr="000F0614">
              <w:rPr>
                <w:rFonts w:ascii="Consolas" w:hAnsi="Consolas" w:cs="Consolas"/>
                <w:i/>
                <w:iCs/>
                <w:color w:val="2A00FF"/>
                <w:kern w:val="0"/>
                <w:sz w:val="18"/>
                <w:szCs w:val="18"/>
              </w:rPr>
              <w:t>"</w:t>
            </w:r>
            <w:r w:rsidRPr="000F0614">
              <w:rPr>
                <w:rFonts w:ascii="Consolas" w:hAnsi="Consolas" w:cs="Consolas"/>
                <w:color w:val="008080"/>
                <w:kern w:val="0"/>
                <w:sz w:val="18"/>
                <w:szCs w:val="18"/>
              </w:rPr>
              <w:t>&gt;&lt;/</w:t>
            </w:r>
            <w:r w:rsidRPr="000F0614">
              <w:rPr>
                <w:rFonts w:ascii="Consolas" w:hAnsi="Consolas" w:cs="Consolas"/>
                <w:color w:val="3F7F7F"/>
                <w:kern w:val="0"/>
                <w:sz w:val="18"/>
                <w:szCs w:val="18"/>
              </w:rPr>
              <w:t>property</w:t>
            </w:r>
            <w:r w:rsidRPr="000F0614">
              <w:rPr>
                <w:rFonts w:ascii="Consolas" w:hAnsi="Consolas" w:cs="Consolas"/>
                <w:color w:val="008080"/>
                <w:kern w:val="0"/>
                <w:sz w:val="18"/>
                <w:szCs w:val="18"/>
              </w:rPr>
              <w:t>&gt;</w:t>
            </w:r>
          </w:p>
          <w:p w14:paraId="7382A277" w14:textId="77777777" w:rsidR="00544378" w:rsidRPr="000F0614" w:rsidRDefault="00544378" w:rsidP="0083751D">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name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tel</w:t>
            </w:r>
            <w:proofErr w:type="spellEnd"/>
            <w:r w:rsidRPr="000F0614">
              <w:rPr>
                <w:rFonts w:ascii="Consolas" w:hAnsi="Consolas" w:cs="Consolas"/>
                <w:i/>
                <w:iCs/>
                <w:color w:val="2A00FF"/>
                <w:kern w:val="0"/>
                <w:sz w:val="18"/>
                <w:szCs w:val="18"/>
              </w:rPr>
              <w:t>"</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value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"120"</w:t>
            </w:r>
            <w:r w:rsidRPr="000F0614">
              <w:rPr>
                <w:rFonts w:ascii="Consolas" w:hAnsi="Consolas" w:cs="Consolas"/>
                <w:color w:val="008080"/>
                <w:kern w:val="0"/>
                <w:sz w:val="18"/>
                <w:szCs w:val="18"/>
              </w:rPr>
              <w:t>&gt;&lt;/</w:t>
            </w:r>
            <w:r w:rsidRPr="000F0614">
              <w:rPr>
                <w:rFonts w:ascii="Consolas" w:hAnsi="Consolas" w:cs="Consolas"/>
                <w:color w:val="3F7F7F"/>
                <w:kern w:val="0"/>
                <w:sz w:val="18"/>
                <w:szCs w:val="18"/>
              </w:rPr>
              <w:t>property</w:t>
            </w:r>
            <w:r w:rsidRPr="000F0614">
              <w:rPr>
                <w:rFonts w:ascii="Consolas" w:hAnsi="Consolas" w:cs="Consolas"/>
                <w:color w:val="008080"/>
                <w:kern w:val="0"/>
                <w:sz w:val="18"/>
                <w:szCs w:val="18"/>
              </w:rPr>
              <w:t>&gt;</w:t>
            </w:r>
          </w:p>
          <w:p w14:paraId="2F0AEA96" w14:textId="77777777" w:rsidR="00544378" w:rsidRDefault="00544378" w:rsidP="0083751D">
            <w:pPr>
              <w:ind w:firstLine="360"/>
              <w:rPr>
                <w:rFonts w:ascii="Consolas" w:hAnsi="Consolas" w:cs="Consolas"/>
                <w:color w:val="008080"/>
                <w:kern w:val="0"/>
                <w:sz w:val="18"/>
                <w:szCs w:val="18"/>
              </w:rPr>
            </w:pP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bean</w:t>
            </w:r>
            <w:r w:rsidRPr="000F0614">
              <w:rPr>
                <w:rFonts w:ascii="Consolas" w:hAnsi="Consolas" w:cs="Consolas"/>
                <w:color w:val="008080"/>
                <w:kern w:val="0"/>
                <w:sz w:val="18"/>
                <w:szCs w:val="18"/>
              </w:rPr>
              <w:t>&gt;</w:t>
            </w:r>
          </w:p>
          <w:p w14:paraId="469BB081" w14:textId="77777777" w:rsidR="00C20FBC" w:rsidRDefault="00C20FBC" w:rsidP="0083751D">
            <w:pPr>
              <w:ind w:firstLine="360"/>
              <w:rPr>
                <w:rFonts w:ascii="Consolas" w:hAnsi="Consolas" w:cs="Consolas"/>
                <w:color w:val="008080"/>
                <w:kern w:val="0"/>
                <w:sz w:val="18"/>
                <w:szCs w:val="18"/>
              </w:rPr>
            </w:pPr>
          </w:p>
          <w:p w14:paraId="6CFF3AE4" w14:textId="77777777" w:rsidR="00C20FBC" w:rsidRDefault="00C20FBC" w:rsidP="0083751D">
            <w:pPr>
              <w:ind w:firstLine="360"/>
              <w:rPr>
                <w:rFonts w:ascii="Consolas" w:hAnsi="Consolas" w:cs="Consolas"/>
                <w:color w:val="008080"/>
                <w:kern w:val="0"/>
                <w:sz w:val="18"/>
                <w:szCs w:val="18"/>
              </w:rPr>
            </w:pPr>
          </w:p>
          <w:p w14:paraId="38DC4FE5" w14:textId="77777777" w:rsidR="00530D9C" w:rsidRPr="00577C2E" w:rsidRDefault="00C20FBC" w:rsidP="0083751D">
            <w:pPr>
              <w:ind w:firstLine="360"/>
              <w:rPr>
                <w:rFonts w:ascii="Consolas" w:hAnsi="Consolas" w:cs="Consolas"/>
                <w:kern w:val="0"/>
                <w:sz w:val="18"/>
                <w:szCs w:val="18"/>
              </w:rPr>
            </w:pPr>
            <w:r w:rsidRPr="00577C2E">
              <w:rPr>
                <w:rFonts w:ascii="Consolas" w:hAnsi="Consolas" w:cs="Consolas" w:hint="eastAsia"/>
                <w:kern w:val="0"/>
                <w:sz w:val="18"/>
                <w:szCs w:val="18"/>
              </w:rPr>
              <w:t>如果想要将一个属性赋值为</w:t>
            </w:r>
            <w:r w:rsidRPr="00577C2E">
              <w:rPr>
                <w:rFonts w:ascii="Consolas" w:hAnsi="Consolas" w:cs="Consolas" w:hint="eastAsia"/>
                <w:kern w:val="0"/>
                <w:sz w:val="18"/>
                <w:szCs w:val="18"/>
              </w:rPr>
              <w:t>null</w:t>
            </w:r>
            <w:r w:rsidR="00530D9C" w:rsidRPr="00577C2E">
              <w:rPr>
                <w:rFonts w:ascii="Consolas" w:hAnsi="Consolas" w:cs="Consolas" w:hint="eastAsia"/>
                <w:kern w:val="0"/>
                <w:sz w:val="18"/>
                <w:szCs w:val="18"/>
              </w:rPr>
              <w:t>：</w:t>
            </w:r>
          </w:p>
          <w:p w14:paraId="76F1C899" w14:textId="77777777" w:rsidR="00826428" w:rsidRPr="000F0614" w:rsidRDefault="00826428" w:rsidP="00826428">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bean</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id</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companyAddrId</w:t>
            </w:r>
            <w:proofErr w:type="spellEnd"/>
            <w:r w:rsidRPr="000F0614">
              <w:rPr>
                <w:rFonts w:ascii="Consolas" w:hAnsi="Consolas" w:cs="Consolas"/>
                <w:i/>
                <w:iCs/>
                <w:color w:val="2A00FF"/>
                <w:kern w:val="0"/>
                <w:sz w:val="18"/>
                <w:szCs w:val="18"/>
              </w:rPr>
              <w:t>"</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class</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proofErr w:type="gramStart"/>
            <w:r w:rsidRPr="000F0614">
              <w:rPr>
                <w:rFonts w:ascii="Consolas" w:hAnsi="Consolas" w:cs="Consolas"/>
                <w:i/>
                <w:iCs/>
                <w:color w:val="2A00FF"/>
                <w:kern w:val="0"/>
                <w:sz w:val="18"/>
                <w:szCs w:val="18"/>
              </w:rPr>
              <w:t>com.itheima</w:t>
            </w:r>
            <w:proofErr w:type="gramEnd"/>
            <w:r w:rsidRPr="000F0614">
              <w:rPr>
                <w:rFonts w:ascii="Consolas" w:hAnsi="Consolas" w:cs="Consolas"/>
                <w:i/>
                <w:iCs/>
                <w:color w:val="2A00FF"/>
                <w:kern w:val="0"/>
                <w:sz w:val="18"/>
                <w:szCs w:val="18"/>
              </w:rPr>
              <w:t>.f_xml.b_setter.Address</w:t>
            </w:r>
            <w:proofErr w:type="spellEnd"/>
            <w:r w:rsidRPr="000F0614">
              <w:rPr>
                <w:rFonts w:ascii="Consolas" w:hAnsi="Consolas" w:cs="Consolas"/>
                <w:i/>
                <w:iCs/>
                <w:color w:val="2A00FF"/>
                <w:kern w:val="0"/>
                <w:sz w:val="18"/>
                <w:szCs w:val="18"/>
              </w:rPr>
              <w:t>"</w:t>
            </w:r>
            <w:r w:rsidRPr="000F0614">
              <w:rPr>
                <w:rFonts w:ascii="Consolas" w:hAnsi="Consolas" w:cs="Consolas"/>
                <w:color w:val="008080"/>
                <w:kern w:val="0"/>
                <w:sz w:val="18"/>
                <w:szCs w:val="18"/>
              </w:rPr>
              <w:t>&gt;</w:t>
            </w:r>
          </w:p>
          <w:p w14:paraId="34A98F91" w14:textId="4C33EC50" w:rsidR="00826428" w:rsidRDefault="00826428" w:rsidP="00826428">
            <w:pPr>
              <w:autoSpaceDE w:val="0"/>
              <w:autoSpaceDN w:val="0"/>
              <w:adjustRightInd w:val="0"/>
              <w:ind w:firstLine="360"/>
              <w:jc w:val="left"/>
              <w:rPr>
                <w:rFonts w:ascii="Consolas" w:hAnsi="Consolas" w:cs="Consolas"/>
                <w:color w:val="FF0000"/>
                <w:kern w:val="0"/>
                <w:sz w:val="18"/>
                <w:szCs w:val="18"/>
              </w:rPr>
            </w:pPr>
            <w:r w:rsidRPr="000F0614">
              <w:rPr>
                <w:rFonts w:ascii="Consolas" w:hAnsi="Consolas" w:cs="Consolas"/>
                <w:color w:val="000000"/>
                <w:kern w:val="0"/>
                <w:sz w:val="18"/>
                <w:szCs w:val="18"/>
              </w:rPr>
              <w:tab/>
            </w:r>
            <w:r w:rsidRPr="00783591">
              <w:rPr>
                <w:rFonts w:ascii="Consolas" w:hAnsi="Consolas" w:cs="Consolas"/>
                <w:color w:val="FF0000"/>
                <w:kern w:val="0"/>
                <w:sz w:val="18"/>
                <w:szCs w:val="18"/>
              </w:rPr>
              <w:tab/>
              <w:t>&lt;property name=</w:t>
            </w:r>
            <w:r w:rsidRPr="00783591">
              <w:rPr>
                <w:rFonts w:ascii="Consolas" w:hAnsi="Consolas" w:cs="Consolas"/>
                <w:i/>
                <w:iCs/>
                <w:color w:val="FF0000"/>
                <w:kern w:val="0"/>
                <w:sz w:val="18"/>
                <w:szCs w:val="18"/>
              </w:rPr>
              <w:t>"</w:t>
            </w:r>
            <w:proofErr w:type="spellStart"/>
            <w:r w:rsidRPr="00783591">
              <w:rPr>
                <w:rFonts w:ascii="Consolas" w:hAnsi="Consolas" w:cs="Consolas"/>
                <w:i/>
                <w:iCs/>
                <w:color w:val="FF0000"/>
                <w:kern w:val="0"/>
                <w:sz w:val="18"/>
                <w:szCs w:val="18"/>
              </w:rPr>
              <w:t>addr</w:t>
            </w:r>
            <w:proofErr w:type="spellEnd"/>
            <w:r w:rsidRPr="00783591">
              <w:rPr>
                <w:rFonts w:ascii="Consolas" w:hAnsi="Consolas" w:cs="Consolas"/>
                <w:i/>
                <w:iCs/>
                <w:color w:val="FF0000"/>
                <w:kern w:val="0"/>
                <w:sz w:val="18"/>
                <w:szCs w:val="18"/>
              </w:rPr>
              <w:t>"</w:t>
            </w:r>
            <w:r w:rsidRPr="00783591">
              <w:rPr>
                <w:rFonts w:ascii="Consolas" w:hAnsi="Consolas" w:cs="Consolas"/>
                <w:color w:val="FF0000"/>
                <w:kern w:val="0"/>
                <w:sz w:val="18"/>
                <w:szCs w:val="18"/>
              </w:rPr>
              <w:t xml:space="preserve"> value=</w:t>
            </w:r>
            <w:r w:rsidRPr="00783591">
              <w:rPr>
                <w:rFonts w:ascii="Consolas" w:hAnsi="Consolas" w:cs="Consolas"/>
                <w:i/>
                <w:iCs/>
                <w:color w:val="FF0000"/>
                <w:kern w:val="0"/>
                <w:sz w:val="18"/>
                <w:szCs w:val="18"/>
              </w:rPr>
              <w:t>"</w:t>
            </w:r>
            <w:r w:rsidRPr="00783591">
              <w:rPr>
                <w:rFonts w:ascii="Consolas" w:hAnsi="Consolas" w:cs="Consolas" w:hint="eastAsia"/>
                <w:i/>
                <w:iCs/>
                <w:color w:val="FF0000"/>
                <w:kern w:val="0"/>
                <w:sz w:val="18"/>
                <w:szCs w:val="18"/>
              </w:rPr>
              <w:t>null</w:t>
            </w:r>
            <w:r w:rsidRPr="00783591">
              <w:rPr>
                <w:rFonts w:ascii="Consolas" w:hAnsi="Consolas" w:cs="Consolas"/>
                <w:i/>
                <w:iCs/>
                <w:color w:val="FF0000"/>
                <w:kern w:val="0"/>
                <w:sz w:val="18"/>
                <w:szCs w:val="18"/>
              </w:rPr>
              <w:t xml:space="preserve"> "</w:t>
            </w:r>
            <w:r w:rsidRPr="00783591">
              <w:rPr>
                <w:rFonts w:ascii="Consolas" w:hAnsi="Consolas" w:cs="Consolas"/>
                <w:color w:val="FF0000"/>
                <w:kern w:val="0"/>
                <w:sz w:val="18"/>
                <w:szCs w:val="18"/>
              </w:rPr>
              <w:t>&gt;&lt;/property&gt;</w:t>
            </w:r>
            <w:r w:rsidR="00523D28">
              <w:rPr>
                <w:rFonts w:ascii="Consolas" w:hAnsi="Consolas" w:cs="Consolas" w:hint="eastAsia"/>
                <w:color w:val="FF0000"/>
                <w:kern w:val="0"/>
                <w:sz w:val="18"/>
                <w:szCs w:val="18"/>
              </w:rPr>
              <w:t>/</w:t>
            </w:r>
            <w:r w:rsidR="00523D28">
              <w:rPr>
                <w:rFonts w:ascii="Consolas" w:hAnsi="Consolas" w:cs="Consolas"/>
                <w:color w:val="FF0000"/>
                <w:kern w:val="0"/>
                <w:sz w:val="18"/>
                <w:szCs w:val="18"/>
              </w:rPr>
              <w:t>/</w:t>
            </w:r>
            <w:r w:rsidR="00523D28">
              <w:rPr>
                <w:rFonts w:ascii="Consolas" w:hAnsi="Consolas" w:cs="Consolas" w:hint="eastAsia"/>
                <w:color w:val="FF0000"/>
                <w:kern w:val="0"/>
                <w:sz w:val="18"/>
                <w:szCs w:val="18"/>
              </w:rPr>
              <w:t>这种方式不可取，此时</w:t>
            </w:r>
            <w:proofErr w:type="spellStart"/>
            <w:r w:rsidR="00523D28">
              <w:rPr>
                <w:rFonts w:ascii="Consolas" w:hAnsi="Consolas" w:cs="Consolas" w:hint="eastAsia"/>
                <w:color w:val="FF0000"/>
                <w:kern w:val="0"/>
                <w:sz w:val="18"/>
                <w:szCs w:val="18"/>
              </w:rPr>
              <w:t>addr</w:t>
            </w:r>
            <w:proofErr w:type="spellEnd"/>
            <w:r w:rsidR="00523D28">
              <w:rPr>
                <w:rFonts w:ascii="Consolas" w:hAnsi="Consolas" w:cs="Consolas" w:hint="eastAsia"/>
                <w:color w:val="FF0000"/>
                <w:kern w:val="0"/>
                <w:sz w:val="18"/>
                <w:szCs w:val="18"/>
              </w:rPr>
              <w:t>的值为</w:t>
            </w:r>
            <w:r w:rsidR="00987FCC">
              <w:rPr>
                <w:rFonts w:ascii="Consolas" w:hAnsi="Consolas" w:cs="Consolas" w:hint="eastAsia"/>
                <w:color w:val="FF0000"/>
                <w:kern w:val="0"/>
                <w:sz w:val="18"/>
                <w:szCs w:val="18"/>
              </w:rPr>
              <w:t>字符串</w:t>
            </w:r>
            <w:proofErr w:type="gramStart"/>
            <w:r w:rsidR="00523D28">
              <w:rPr>
                <w:rFonts w:ascii="Consolas" w:hAnsi="Consolas" w:cs="Consolas"/>
                <w:color w:val="FF0000"/>
                <w:kern w:val="0"/>
                <w:sz w:val="18"/>
                <w:szCs w:val="18"/>
              </w:rPr>
              <w:t>”</w:t>
            </w:r>
            <w:proofErr w:type="gramEnd"/>
            <w:r w:rsidR="00523D28">
              <w:rPr>
                <w:rFonts w:ascii="Consolas" w:hAnsi="Consolas" w:cs="Consolas"/>
                <w:color w:val="FF0000"/>
                <w:kern w:val="0"/>
                <w:sz w:val="18"/>
                <w:szCs w:val="18"/>
              </w:rPr>
              <w:t>null”</w:t>
            </w:r>
          </w:p>
          <w:p w14:paraId="74EB25A5" w14:textId="5C8E7F66" w:rsidR="00C523ED" w:rsidRDefault="00C523ED" w:rsidP="00826428">
            <w:pPr>
              <w:autoSpaceDE w:val="0"/>
              <w:autoSpaceDN w:val="0"/>
              <w:adjustRightInd w:val="0"/>
              <w:ind w:firstLine="360"/>
              <w:jc w:val="left"/>
              <w:rPr>
                <w:rFonts w:ascii="Consolas" w:hAnsi="Consolas" w:cs="Consolas"/>
                <w:color w:val="008080"/>
                <w:kern w:val="0"/>
                <w:sz w:val="18"/>
                <w:szCs w:val="18"/>
              </w:rPr>
            </w:pPr>
            <w:r>
              <w:rPr>
                <w:rFonts w:ascii="Consolas" w:hAnsi="Consolas" w:cs="Consolas"/>
                <w:color w:val="FF0000"/>
                <w:kern w:val="0"/>
                <w:sz w:val="18"/>
                <w:szCs w:val="18"/>
              </w:rPr>
              <w:t xml:space="preserve">     </w:t>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name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00345F1C" w:rsidRPr="00E748AE">
              <w:rPr>
                <w:rFonts w:ascii="Consolas" w:hAnsi="Consolas" w:cs="Consolas"/>
                <w:i/>
                <w:iCs/>
                <w:color w:val="2A00FF"/>
                <w:kern w:val="0"/>
                <w:sz w:val="18"/>
                <w:szCs w:val="18"/>
              </w:rPr>
              <w:t>addr</w:t>
            </w:r>
            <w:proofErr w:type="spellEnd"/>
            <w:r w:rsidRPr="000F0614">
              <w:rPr>
                <w:rFonts w:ascii="Consolas" w:hAnsi="Consolas" w:cs="Consolas"/>
                <w:i/>
                <w:iCs/>
                <w:color w:val="2A00FF"/>
                <w:kern w:val="0"/>
                <w:sz w:val="18"/>
                <w:szCs w:val="18"/>
              </w:rPr>
              <w:t>"</w:t>
            </w:r>
            <w:r w:rsidRPr="000F0614">
              <w:rPr>
                <w:rFonts w:ascii="Consolas" w:hAnsi="Consolas" w:cs="Consolas"/>
                <w:color w:val="008080"/>
                <w:kern w:val="0"/>
                <w:sz w:val="18"/>
                <w:szCs w:val="18"/>
              </w:rPr>
              <w:t>&gt;</w:t>
            </w:r>
          </w:p>
          <w:p w14:paraId="100CA1F4" w14:textId="4B45B309" w:rsidR="00C523ED" w:rsidRDefault="00C523ED" w:rsidP="00826428">
            <w:pPr>
              <w:autoSpaceDE w:val="0"/>
              <w:autoSpaceDN w:val="0"/>
              <w:adjustRightInd w:val="0"/>
              <w:ind w:firstLine="360"/>
              <w:jc w:val="left"/>
              <w:rPr>
                <w:rFonts w:ascii="Consolas" w:hAnsi="Consolas" w:cs="Consolas"/>
                <w:color w:val="008080"/>
                <w:kern w:val="0"/>
                <w:sz w:val="18"/>
                <w:szCs w:val="18"/>
              </w:rPr>
            </w:pPr>
            <w:r>
              <w:rPr>
                <w:rFonts w:ascii="Consolas" w:hAnsi="Consolas" w:cs="Consolas" w:hint="eastAsia"/>
                <w:color w:val="008080"/>
                <w:kern w:val="0"/>
                <w:sz w:val="18"/>
                <w:szCs w:val="18"/>
              </w:rPr>
              <w:t xml:space="preserve"> </w:t>
            </w:r>
            <w:r>
              <w:rPr>
                <w:rFonts w:ascii="Consolas" w:hAnsi="Consolas" w:cs="Consolas"/>
                <w:color w:val="008080"/>
                <w:kern w:val="0"/>
                <w:sz w:val="18"/>
                <w:szCs w:val="18"/>
              </w:rPr>
              <w:t xml:space="preserve">        &lt;null/&gt;</w:t>
            </w:r>
            <w:r w:rsidR="00143F0F">
              <w:rPr>
                <w:rFonts w:ascii="Consolas" w:hAnsi="Consolas" w:cs="Consolas"/>
                <w:color w:val="008080"/>
                <w:kern w:val="0"/>
                <w:sz w:val="18"/>
                <w:szCs w:val="18"/>
              </w:rPr>
              <w:t xml:space="preserve"> </w:t>
            </w:r>
            <w:r w:rsidR="00143F0F">
              <w:rPr>
                <w:rFonts w:ascii="Consolas" w:hAnsi="Consolas" w:cs="Consolas" w:hint="eastAsia"/>
                <w:color w:val="008080"/>
                <w:kern w:val="0"/>
                <w:sz w:val="18"/>
                <w:szCs w:val="18"/>
              </w:rPr>
              <w:t>/</w:t>
            </w:r>
            <w:r w:rsidR="00143F0F">
              <w:rPr>
                <w:rFonts w:ascii="Consolas" w:hAnsi="Consolas" w:cs="Consolas"/>
                <w:color w:val="008080"/>
                <w:kern w:val="0"/>
                <w:sz w:val="18"/>
                <w:szCs w:val="18"/>
              </w:rPr>
              <w:t>/</w:t>
            </w:r>
            <w:r w:rsidR="00143F0F">
              <w:rPr>
                <w:rFonts w:ascii="Consolas" w:hAnsi="Consolas" w:cs="Consolas" w:hint="eastAsia"/>
                <w:color w:val="008080"/>
                <w:kern w:val="0"/>
                <w:sz w:val="18"/>
                <w:szCs w:val="18"/>
              </w:rPr>
              <w:t>使用</w:t>
            </w:r>
            <w:r w:rsidR="00143F0F">
              <w:rPr>
                <w:rFonts w:ascii="Consolas" w:hAnsi="Consolas" w:cs="Consolas" w:hint="eastAsia"/>
                <w:color w:val="008080"/>
                <w:kern w:val="0"/>
                <w:sz w:val="18"/>
                <w:szCs w:val="18"/>
              </w:rPr>
              <w:t>property</w:t>
            </w:r>
            <w:r w:rsidR="00143F0F">
              <w:rPr>
                <w:rFonts w:ascii="Consolas" w:hAnsi="Consolas" w:cs="Consolas" w:hint="eastAsia"/>
                <w:color w:val="008080"/>
                <w:kern w:val="0"/>
                <w:sz w:val="18"/>
                <w:szCs w:val="18"/>
              </w:rPr>
              <w:t>的</w:t>
            </w:r>
            <w:r w:rsidR="00143F0F">
              <w:rPr>
                <w:rFonts w:ascii="Consolas" w:hAnsi="Consolas" w:cs="Consolas" w:hint="eastAsia"/>
                <w:color w:val="008080"/>
                <w:kern w:val="0"/>
                <w:sz w:val="18"/>
                <w:szCs w:val="18"/>
              </w:rPr>
              <w:t>null</w:t>
            </w:r>
            <w:r w:rsidR="00143F0F">
              <w:rPr>
                <w:rFonts w:ascii="Consolas" w:hAnsi="Consolas" w:cs="Consolas" w:hint="eastAsia"/>
                <w:color w:val="008080"/>
                <w:kern w:val="0"/>
                <w:sz w:val="18"/>
                <w:szCs w:val="18"/>
              </w:rPr>
              <w:t>标签赋值为</w:t>
            </w:r>
            <w:r w:rsidR="00143F0F">
              <w:rPr>
                <w:rFonts w:ascii="Consolas" w:hAnsi="Consolas" w:cs="Consolas" w:hint="eastAsia"/>
                <w:color w:val="008080"/>
                <w:kern w:val="0"/>
                <w:sz w:val="18"/>
                <w:szCs w:val="18"/>
              </w:rPr>
              <w:t>null</w:t>
            </w:r>
          </w:p>
          <w:p w14:paraId="7EFDA87A" w14:textId="3E0A3C09" w:rsidR="00C523ED" w:rsidRPr="00C523ED" w:rsidRDefault="00C523ED" w:rsidP="00826428">
            <w:pPr>
              <w:autoSpaceDE w:val="0"/>
              <w:autoSpaceDN w:val="0"/>
              <w:adjustRightInd w:val="0"/>
              <w:ind w:firstLine="360"/>
              <w:jc w:val="left"/>
              <w:rPr>
                <w:rFonts w:ascii="Consolas" w:hAnsi="Consolas" w:cs="Consolas"/>
                <w:kern w:val="0"/>
                <w:sz w:val="18"/>
                <w:szCs w:val="18"/>
              </w:rPr>
            </w:pPr>
            <w:r>
              <w:rPr>
                <w:rFonts w:ascii="Consolas" w:hAnsi="Consolas" w:cs="Consolas"/>
                <w:color w:val="008080"/>
                <w:kern w:val="0"/>
                <w:sz w:val="18"/>
                <w:szCs w:val="18"/>
              </w:rPr>
              <w:t xml:space="preserve">     </w:t>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color w:val="008080"/>
                <w:kern w:val="0"/>
                <w:sz w:val="18"/>
                <w:szCs w:val="18"/>
              </w:rPr>
              <w:t>&gt;</w:t>
            </w:r>
          </w:p>
          <w:p w14:paraId="67F57C6C" w14:textId="77777777" w:rsidR="00826428" w:rsidRPr="000F0614" w:rsidRDefault="00826428" w:rsidP="00826428">
            <w:pPr>
              <w:autoSpaceDE w:val="0"/>
              <w:autoSpaceDN w:val="0"/>
              <w:adjustRightInd w:val="0"/>
              <w:ind w:firstLine="360"/>
              <w:jc w:val="left"/>
              <w:rPr>
                <w:rFonts w:ascii="Consolas" w:hAnsi="Consolas" w:cs="Consolas"/>
                <w:kern w:val="0"/>
                <w:sz w:val="18"/>
                <w:szCs w:val="18"/>
              </w:rPr>
            </w:pPr>
            <w:r w:rsidRPr="000F0614">
              <w:rPr>
                <w:rFonts w:ascii="Consolas" w:hAnsi="Consolas" w:cs="Consolas"/>
                <w:color w:val="000000"/>
                <w:kern w:val="0"/>
                <w:sz w:val="18"/>
                <w:szCs w:val="18"/>
              </w:rPr>
              <w:tab/>
            </w: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property</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name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w:t>
            </w:r>
            <w:proofErr w:type="spellStart"/>
            <w:r w:rsidRPr="000F0614">
              <w:rPr>
                <w:rFonts w:ascii="Consolas" w:hAnsi="Consolas" w:cs="Consolas"/>
                <w:i/>
                <w:iCs/>
                <w:color w:val="2A00FF"/>
                <w:kern w:val="0"/>
                <w:sz w:val="18"/>
                <w:szCs w:val="18"/>
              </w:rPr>
              <w:t>tel</w:t>
            </w:r>
            <w:proofErr w:type="spellEnd"/>
            <w:r w:rsidRPr="000F0614">
              <w:rPr>
                <w:rFonts w:ascii="Consolas" w:hAnsi="Consolas" w:cs="Consolas"/>
                <w:i/>
                <w:iCs/>
                <w:color w:val="2A00FF"/>
                <w:kern w:val="0"/>
                <w:sz w:val="18"/>
                <w:szCs w:val="18"/>
              </w:rPr>
              <w:t>"</w:t>
            </w:r>
            <w:r w:rsidRPr="000F0614">
              <w:rPr>
                <w:rFonts w:ascii="Consolas" w:hAnsi="Consolas" w:cs="Consolas"/>
                <w:kern w:val="0"/>
                <w:sz w:val="18"/>
                <w:szCs w:val="18"/>
              </w:rPr>
              <w:t xml:space="preserve"> </w:t>
            </w:r>
            <w:r w:rsidRPr="000F0614">
              <w:rPr>
                <w:rFonts w:ascii="Consolas" w:hAnsi="Consolas" w:cs="Consolas"/>
                <w:color w:val="7F007F"/>
                <w:kern w:val="0"/>
                <w:sz w:val="18"/>
                <w:szCs w:val="18"/>
              </w:rPr>
              <w:t>value</w:t>
            </w:r>
            <w:r w:rsidRPr="000F0614">
              <w:rPr>
                <w:rFonts w:ascii="Consolas" w:hAnsi="Consolas" w:cs="Consolas"/>
                <w:color w:val="000000"/>
                <w:kern w:val="0"/>
                <w:sz w:val="18"/>
                <w:szCs w:val="18"/>
              </w:rPr>
              <w:t>=</w:t>
            </w:r>
            <w:r w:rsidRPr="000F0614">
              <w:rPr>
                <w:rFonts w:ascii="Consolas" w:hAnsi="Consolas" w:cs="Consolas"/>
                <w:i/>
                <w:iCs/>
                <w:color w:val="2A00FF"/>
                <w:kern w:val="0"/>
                <w:sz w:val="18"/>
                <w:szCs w:val="18"/>
              </w:rPr>
              <w:t>"120"</w:t>
            </w:r>
            <w:r w:rsidRPr="000F0614">
              <w:rPr>
                <w:rFonts w:ascii="Consolas" w:hAnsi="Consolas" w:cs="Consolas"/>
                <w:color w:val="008080"/>
                <w:kern w:val="0"/>
                <w:sz w:val="18"/>
                <w:szCs w:val="18"/>
              </w:rPr>
              <w:t>&gt;&lt;/</w:t>
            </w:r>
            <w:r w:rsidRPr="000F0614">
              <w:rPr>
                <w:rFonts w:ascii="Consolas" w:hAnsi="Consolas" w:cs="Consolas"/>
                <w:color w:val="3F7F7F"/>
                <w:kern w:val="0"/>
                <w:sz w:val="18"/>
                <w:szCs w:val="18"/>
              </w:rPr>
              <w:t>property</w:t>
            </w:r>
            <w:r w:rsidRPr="000F0614">
              <w:rPr>
                <w:rFonts w:ascii="Consolas" w:hAnsi="Consolas" w:cs="Consolas"/>
                <w:color w:val="008080"/>
                <w:kern w:val="0"/>
                <w:sz w:val="18"/>
                <w:szCs w:val="18"/>
              </w:rPr>
              <w:t>&gt;</w:t>
            </w:r>
          </w:p>
          <w:p w14:paraId="759FA22B" w14:textId="67A019F6" w:rsidR="00826428" w:rsidRPr="00530D9C" w:rsidRDefault="00826428" w:rsidP="0083751D">
            <w:pPr>
              <w:ind w:firstLine="360"/>
              <w:rPr>
                <w:rFonts w:ascii="Consolas" w:hAnsi="Consolas" w:cs="Consolas"/>
                <w:color w:val="008080"/>
                <w:kern w:val="0"/>
                <w:sz w:val="18"/>
                <w:szCs w:val="18"/>
              </w:rPr>
            </w:pPr>
            <w:r w:rsidRPr="000F0614">
              <w:rPr>
                <w:rFonts w:ascii="Consolas" w:hAnsi="Consolas" w:cs="Consolas"/>
                <w:color w:val="000000"/>
                <w:kern w:val="0"/>
                <w:sz w:val="18"/>
                <w:szCs w:val="18"/>
              </w:rPr>
              <w:tab/>
            </w:r>
            <w:r w:rsidRPr="000F0614">
              <w:rPr>
                <w:rFonts w:ascii="Consolas" w:hAnsi="Consolas" w:cs="Consolas"/>
                <w:color w:val="008080"/>
                <w:kern w:val="0"/>
                <w:sz w:val="18"/>
                <w:szCs w:val="18"/>
              </w:rPr>
              <w:t>&lt;/</w:t>
            </w:r>
            <w:r w:rsidRPr="000F0614">
              <w:rPr>
                <w:rFonts w:ascii="Consolas" w:hAnsi="Consolas" w:cs="Consolas"/>
                <w:color w:val="3F7F7F"/>
                <w:kern w:val="0"/>
                <w:sz w:val="18"/>
                <w:szCs w:val="18"/>
              </w:rPr>
              <w:t>bean</w:t>
            </w:r>
            <w:r w:rsidRPr="000F0614">
              <w:rPr>
                <w:rFonts w:ascii="Consolas" w:hAnsi="Consolas" w:cs="Consolas"/>
                <w:color w:val="008080"/>
                <w:kern w:val="0"/>
                <w:sz w:val="18"/>
                <w:szCs w:val="18"/>
              </w:rPr>
              <w:t>&gt;</w:t>
            </w:r>
          </w:p>
        </w:tc>
      </w:tr>
    </w:tbl>
    <w:p w14:paraId="64E1C731" w14:textId="77777777" w:rsidR="00544378" w:rsidRPr="000F0614" w:rsidRDefault="00544378" w:rsidP="00544378">
      <w:pPr>
        <w:ind w:firstLine="420"/>
      </w:pPr>
    </w:p>
    <w:p w14:paraId="778A4D6D" w14:textId="77777777" w:rsidR="00A5441B" w:rsidRDefault="00A5441B" w:rsidP="00A5441B">
      <w:pPr>
        <w:pStyle w:val="3"/>
        <w:ind w:firstLine="420"/>
      </w:pPr>
      <w:r>
        <w:rPr>
          <w:rFonts w:hint="eastAsia"/>
        </w:rPr>
        <w:t>构造器注入</w:t>
      </w:r>
    </w:p>
    <w:p w14:paraId="0FC93C72" w14:textId="77777777" w:rsidR="00A5441B" w:rsidRDefault="00A5441B" w:rsidP="00A5441B">
      <w:pPr>
        <w:ind w:firstLine="420"/>
      </w:pPr>
      <w:r>
        <w:rPr>
          <w:rFonts w:hint="eastAsia"/>
        </w:rPr>
        <w:t>实体类</w:t>
      </w:r>
    </w:p>
    <w:tbl>
      <w:tblPr>
        <w:tblStyle w:val="ab"/>
        <w:tblW w:w="0" w:type="auto"/>
        <w:tblLook w:val="04A0" w:firstRow="1" w:lastRow="0" w:firstColumn="1" w:lastColumn="0" w:noHBand="0" w:noVBand="1"/>
      </w:tblPr>
      <w:tblGrid>
        <w:gridCol w:w="8296"/>
      </w:tblGrid>
      <w:tr w:rsidR="00A5441B" w14:paraId="58F3EA3C" w14:textId="77777777" w:rsidTr="002C1816">
        <w:tc>
          <w:tcPr>
            <w:tcW w:w="8296" w:type="dxa"/>
          </w:tcPr>
          <w:p w14:paraId="36209FFB" w14:textId="77777777" w:rsidR="00A5441B" w:rsidRDefault="00A5441B" w:rsidP="002C1816">
            <w:pPr>
              <w:ind w:firstLineChars="0" w:firstLine="0"/>
            </w:pPr>
            <w:r>
              <w:rPr>
                <w:rFonts w:hint="eastAsia"/>
              </w:rPr>
              <w:t>实体类提供的构造方法</w:t>
            </w:r>
          </w:p>
          <w:p w14:paraId="1CA62D5D" w14:textId="77777777" w:rsidR="00A5441B" w:rsidRDefault="00A5441B" w:rsidP="002C1816">
            <w:pPr>
              <w:ind w:firstLineChars="0" w:firstLine="0"/>
            </w:pPr>
            <w:r>
              <w:t xml:space="preserve">public </w:t>
            </w:r>
            <w:proofErr w:type="gramStart"/>
            <w:r>
              <w:t>User(</w:t>
            </w:r>
            <w:proofErr w:type="gramEnd"/>
            <w:r>
              <w:t>Integer id, String username) {</w:t>
            </w:r>
          </w:p>
          <w:p w14:paraId="2E26FFB6" w14:textId="77777777" w:rsidR="00A5441B" w:rsidRDefault="00A5441B" w:rsidP="002C1816">
            <w:pPr>
              <w:ind w:firstLineChars="0" w:firstLine="0"/>
            </w:pPr>
            <w:r>
              <w:t xml:space="preserve">        this.id = id;</w:t>
            </w:r>
          </w:p>
          <w:p w14:paraId="292CA210" w14:textId="77777777" w:rsidR="00A5441B" w:rsidRDefault="00A5441B" w:rsidP="002C1816">
            <w:pPr>
              <w:ind w:firstLineChars="0" w:firstLine="0"/>
            </w:pPr>
            <w:r>
              <w:t xml:space="preserve">        </w:t>
            </w:r>
            <w:proofErr w:type="spellStart"/>
            <w:proofErr w:type="gramStart"/>
            <w:r>
              <w:t>this.username</w:t>
            </w:r>
            <w:proofErr w:type="spellEnd"/>
            <w:proofErr w:type="gramEnd"/>
            <w:r>
              <w:t xml:space="preserve"> = username;</w:t>
            </w:r>
          </w:p>
          <w:p w14:paraId="30521B73" w14:textId="77777777" w:rsidR="00A5441B" w:rsidRDefault="00A5441B" w:rsidP="002C1816">
            <w:pPr>
              <w:ind w:firstLineChars="0" w:firstLine="0"/>
            </w:pPr>
            <w:r>
              <w:t xml:space="preserve">    }</w:t>
            </w:r>
          </w:p>
        </w:tc>
      </w:tr>
    </w:tbl>
    <w:p w14:paraId="206DE960" w14:textId="21F55A22" w:rsidR="00A5441B" w:rsidRDefault="00A5441B" w:rsidP="00A5441B">
      <w:pPr>
        <w:ind w:firstLine="420"/>
      </w:pPr>
      <w:r>
        <w:rPr>
          <w:rFonts w:hint="eastAsia"/>
        </w:rPr>
        <w:t>配置：</w:t>
      </w:r>
      <w:r>
        <w:t>&lt;constructor&gt;</w:t>
      </w:r>
      <w:r>
        <w:rPr>
          <w:rFonts w:hint="eastAsia"/>
        </w:rPr>
        <w:t>的个数要与类中的构造器参数数量相同，否则会报错</w:t>
      </w:r>
      <w:r w:rsidR="00F6005E">
        <w:rPr>
          <w:rFonts w:hint="eastAsia"/>
        </w:rPr>
        <w:t>。</w:t>
      </w:r>
    </w:p>
    <w:tbl>
      <w:tblPr>
        <w:tblStyle w:val="ab"/>
        <w:tblW w:w="0" w:type="auto"/>
        <w:tblLook w:val="04A0" w:firstRow="1" w:lastRow="0" w:firstColumn="1" w:lastColumn="0" w:noHBand="0" w:noVBand="1"/>
      </w:tblPr>
      <w:tblGrid>
        <w:gridCol w:w="8296"/>
      </w:tblGrid>
      <w:tr w:rsidR="00A5441B" w14:paraId="7118B4EC" w14:textId="77777777" w:rsidTr="002C1816">
        <w:tc>
          <w:tcPr>
            <w:tcW w:w="8296" w:type="dxa"/>
          </w:tcPr>
          <w:p w14:paraId="339EB8BB" w14:textId="429A4612" w:rsidR="00A5441B" w:rsidRDefault="00C25771" w:rsidP="002C1816">
            <w:pPr>
              <w:ind w:firstLineChars="0" w:firstLine="0"/>
            </w:pPr>
            <w:r>
              <w:t>1</w:t>
            </w:r>
            <w:r>
              <w:rPr>
                <w:rFonts w:hint="eastAsia"/>
              </w:rPr>
              <w:t>、</w:t>
            </w:r>
            <w:r w:rsidR="00A5441B">
              <w:t>&lt;!--</w:t>
            </w:r>
            <w:r w:rsidR="00A5441B">
              <w:rPr>
                <w:rFonts w:hint="eastAsia"/>
              </w:rPr>
              <w:t>基于</w:t>
            </w:r>
            <w:r w:rsidR="00A5441B">
              <w:t xml:space="preserve"> name </w:t>
            </w:r>
            <w:r w:rsidR="00A5441B">
              <w:t>配置构造参数，不常用</w:t>
            </w:r>
            <w:r w:rsidR="00A5441B">
              <w:t>--&gt;</w:t>
            </w:r>
          </w:p>
          <w:p w14:paraId="6B21A1E4" w14:textId="77777777" w:rsidR="00A5441B" w:rsidRDefault="00A5441B" w:rsidP="002C1816">
            <w:pPr>
              <w:ind w:firstLineChars="0" w:firstLine="0"/>
            </w:pPr>
            <w:proofErr w:type="gramStart"/>
            <w:r>
              <w:t>&lt;!--</w:t>
            </w:r>
            <w:proofErr w:type="gramEnd"/>
            <w:r>
              <w:t xml:space="preserve"> &lt;bean id="user" class="</w:t>
            </w:r>
            <w:proofErr w:type="spellStart"/>
            <w:r>
              <w:t>com.ittianyu.spring.a_base.f_xml.a_constructor.User</w:t>
            </w:r>
            <w:proofErr w:type="spellEnd"/>
            <w:r>
              <w:t>"&gt;</w:t>
            </w:r>
          </w:p>
          <w:p w14:paraId="044C9E5E" w14:textId="06664FBB" w:rsidR="00A5441B" w:rsidRDefault="00A5441B" w:rsidP="002C1816">
            <w:pPr>
              <w:ind w:firstLineChars="0" w:firstLine="0"/>
            </w:pPr>
            <w:r>
              <w:t xml:space="preserve">        &lt;constructor -</w:t>
            </w:r>
            <w:proofErr w:type="spellStart"/>
            <w:r>
              <w:t>arg</w:t>
            </w:r>
            <w:proofErr w:type="spellEnd"/>
            <w:r>
              <w:t xml:space="preserve"> name="username" value="name"/&gt;</w:t>
            </w:r>
          </w:p>
          <w:p w14:paraId="0A643D6A" w14:textId="77777777" w:rsidR="00A5441B" w:rsidRDefault="00A5441B" w:rsidP="002C1816">
            <w:pPr>
              <w:ind w:firstLineChars="0" w:firstLine="0"/>
            </w:pPr>
            <w:r>
              <w:t xml:space="preserve">        &lt;constructor-</w:t>
            </w:r>
            <w:proofErr w:type="spellStart"/>
            <w:r>
              <w:t>arg</w:t>
            </w:r>
            <w:proofErr w:type="spellEnd"/>
            <w:r>
              <w:t xml:space="preserve"> name="age" value="1"/&gt;</w:t>
            </w:r>
          </w:p>
          <w:p w14:paraId="4294C700" w14:textId="77777777" w:rsidR="00A5441B" w:rsidRDefault="00A5441B" w:rsidP="002C1816">
            <w:pPr>
              <w:ind w:firstLineChars="0" w:firstLine="0"/>
            </w:pPr>
            <w:r>
              <w:t xml:space="preserve">    &lt;/bean&gt;--&gt;</w:t>
            </w:r>
          </w:p>
          <w:p w14:paraId="60A32D61" w14:textId="77777777" w:rsidR="00A5441B" w:rsidRDefault="00A5441B" w:rsidP="002C1816">
            <w:pPr>
              <w:ind w:firstLineChars="0" w:firstLine="0"/>
            </w:pPr>
          </w:p>
          <w:p w14:paraId="6F10CF08" w14:textId="0F742D9F" w:rsidR="00A5441B" w:rsidRDefault="00B02429" w:rsidP="002C1816">
            <w:pPr>
              <w:ind w:firstLineChars="0" w:firstLine="0"/>
            </w:pPr>
            <w:r>
              <w:t>2</w:t>
            </w:r>
            <w:r>
              <w:rPr>
                <w:rFonts w:hint="eastAsia"/>
              </w:rPr>
              <w:t>、</w:t>
            </w:r>
            <w:r w:rsidR="00A5441B">
              <w:t>&lt;!--</w:t>
            </w:r>
            <w:r w:rsidR="00A5441B">
              <w:rPr>
                <w:rFonts w:hint="eastAsia"/>
              </w:rPr>
              <w:t>基于</w:t>
            </w:r>
            <w:r w:rsidR="00A5441B">
              <w:t xml:space="preserve"> index </w:t>
            </w:r>
            <w:r w:rsidR="00A5441B">
              <w:t>和</w:t>
            </w:r>
            <w:r w:rsidR="00A5441B">
              <w:t xml:space="preserve"> type </w:t>
            </w:r>
            <w:r w:rsidR="00A5441B">
              <w:t>方式</w:t>
            </w:r>
            <w:r w:rsidR="00A5441B">
              <w:rPr>
                <w:rFonts w:hint="eastAsia"/>
              </w:rPr>
              <w:t>，如果不指定</w:t>
            </w:r>
            <w:r w:rsidR="00A5441B">
              <w:t xml:space="preserve"> type</w:t>
            </w:r>
            <w:r w:rsidR="00A5441B">
              <w:t>，可能匹配到多个符合条件的构造方法，默认使用位置在前面的那个</w:t>
            </w:r>
            <w:r w:rsidR="00A5441B">
              <w:t>--&gt;</w:t>
            </w:r>
          </w:p>
          <w:p w14:paraId="72E35C37" w14:textId="77777777" w:rsidR="00A5441B" w:rsidRDefault="00A5441B" w:rsidP="002C1816">
            <w:pPr>
              <w:ind w:firstLineChars="0" w:firstLine="0"/>
            </w:pPr>
            <w:r>
              <w:t>&lt;bean id="User" class="</w:t>
            </w:r>
            <w:proofErr w:type="spellStart"/>
            <w:proofErr w:type="gramStart"/>
            <w:r>
              <w:t>com.ittianyu</w:t>
            </w:r>
            <w:proofErr w:type="gramEnd"/>
            <w:r>
              <w:t>.spring.a_base.f_xml.a_constructor.User</w:t>
            </w:r>
            <w:proofErr w:type="spellEnd"/>
            <w:r>
              <w:t>"&gt;</w:t>
            </w:r>
          </w:p>
          <w:p w14:paraId="1755A2FE" w14:textId="77777777" w:rsidR="00A5441B" w:rsidRDefault="00A5441B" w:rsidP="002C1816">
            <w:pPr>
              <w:ind w:firstLineChars="0" w:firstLine="0"/>
            </w:pPr>
            <w:r>
              <w:t xml:space="preserve">    &lt;constructor-</w:t>
            </w:r>
            <w:proofErr w:type="spellStart"/>
            <w:r>
              <w:t>arg</w:t>
            </w:r>
            <w:proofErr w:type="spellEnd"/>
            <w:r>
              <w:t xml:space="preserve"> index="0" type="</w:t>
            </w:r>
            <w:proofErr w:type="spellStart"/>
            <w:proofErr w:type="gramStart"/>
            <w:r>
              <w:t>java.lang</w:t>
            </w:r>
            <w:proofErr w:type="gramEnd"/>
            <w:r>
              <w:t>.Integer</w:t>
            </w:r>
            <w:proofErr w:type="spellEnd"/>
            <w:r>
              <w:t>" value="1"/&gt;</w:t>
            </w:r>
          </w:p>
          <w:p w14:paraId="4B5AAB3C" w14:textId="77777777" w:rsidR="00A5441B" w:rsidRDefault="00A5441B" w:rsidP="002C1816">
            <w:pPr>
              <w:ind w:firstLineChars="0" w:firstLine="0"/>
            </w:pPr>
            <w:r>
              <w:t xml:space="preserve">    &lt;constructor-</w:t>
            </w:r>
            <w:proofErr w:type="spellStart"/>
            <w:r>
              <w:t>arg</w:t>
            </w:r>
            <w:proofErr w:type="spellEnd"/>
            <w:r>
              <w:t xml:space="preserve"> index="1" type="</w:t>
            </w:r>
            <w:proofErr w:type="spellStart"/>
            <w:proofErr w:type="gramStart"/>
            <w:r>
              <w:t>java.lang</w:t>
            </w:r>
            <w:proofErr w:type="gramEnd"/>
            <w:r>
              <w:t>.String</w:t>
            </w:r>
            <w:proofErr w:type="spellEnd"/>
            <w:r>
              <w:t>" value="hello"/&gt;</w:t>
            </w:r>
          </w:p>
          <w:p w14:paraId="70680924" w14:textId="2C0E6329" w:rsidR="00A5441B" w:rsidRDefault="00A5441B" w:rsidP="002C1816">
            <w:pPr>
              <w:ind w:firstLineChars="0" w:firstLine="0"/>
            </w:pPr>
            <w:r>
              <w:t>&lt;/bean&gt;</w:t>
            </w:r>
          </w:p>
          <w:p w14:paraId="0F1DCF46" w14:textId="05A575F8" w:rsidR="002C1816" w:rsidRDefault="002C1816" w:rsidP="002C1816">
            <w:pPr>
              <w:ind w:firstLineChars="0" w:firstLine="0"/>
            </w:pPr>
          </w:p>
          <w:p w14:paraId="37AB4DC9" w14:textId="18F70CA4" w:rsidR="002C1816" w:rsidRDefault="002110F9" w:rsidP="002C1816">
            <w:pPr>
              <w:ind w:firstLineChars="0" w:firstLine="0"/>
            </w:pPr>
            <w:r>
              <w:rPr>
                <w:rFonts w:hint="eastAsia"/>
              </w:rPr>
              <w:t>3</w:t>
            </w:r>
            <w:r>
              <w:rPr>
                <w:rFonts w:hint="eastAsia"/>
              </w:rPr>
              <w:t>、</w:t>
            </w:r>
            <w:r w:rsidR="002C1816">
              <w:rPr>
                <w:rFonts w:hint="eastAsia"/>
              </w:rPr>
              <w:t>也可以省略</w:t>
            </w:r>
            <w:r w:rsidR="002C1816">
              <w:rPr>
                <w:rFonts w:hint="eastAsia"/>
              </w:rPr>
              <w:t>name</w:t>
            </w:r>
            <w:r w:rsidR="002C1816">
              <w:rPr>
                <w:rFonts w:hint="eastAsia"/>
              </w:rPr>
              <w:t>属性，直接写</w:t>
            </w:r>
            <w:r w:rsidR="002C1816">
              <w:rPr>
                <w:rFonts w:hint="eastAsia"/>
              </w:rPr>
              <w:t>value</w:t>
            </w:r>
            <w:r w:rsidR="002C1816">
              <w:rPr>
                <w:rFonts w:hint="eastAsia"/>
              </w:rPr>
              <w:t>，但是参数的</w:t>
            </w:r>
            <w:r w:rsidR="00C02881">
              <w:rPr>
                <w:rFonts w:hint="eastAsia"/>
              </w:rPr>
              <w:t>顺序必须是构造器的顺序</w:t>
            </w:r>
            <w:r w:rsidR="00FD55F7">
              <w:rPr>
                <w:rFonts w:hint="eastAsia"/>
              </w:rPr>
              <w:t>。</w:t>
            </w:r>
          </w:p>
          <w:p w14:paraId="45FFE18A" w14:textId="77777777" w:rsidR="003D6442" w:rsidRDefault="003D6442" w:rsidP="003D6442">
            <w:pPr>
              <w:ind w:firstLineChars="0" w:firstLine="0"/>
            </w:pPr>
            <w:r>
              <w:t>&lt;bean id="User" class="</w:t>
            </w:r>
            <w:proofErr w:type="spellStart"/>
            <w:proofErr w:type="gramStart"/>
            <w:r>
              <w:t>com.ittianyu</w:t>
            </w:r>
            <w:proofErr w:type="gramEnd"/>
            <w:r>
              <w:t>.spring.a_base.f_xml.a_constructor.User</w:t>
            </w:r>
            <w:proofErr w:type="spellEnd"/>
            <w:r>
              <w:t>"&gt;</w:t>
            </w:r>
          </w:p>
          <w:p w14:paraId="047C4FD7" w14:textId="77777777" w:rsidR="003D6442" w:rsidRDefault="003D6442" w:rsidP="003D6442">
            <w:pPr>
              <w:ind w:firstLineChars="0" w:firstLine="0"/>
            </w:pPr>
            <w:r>
              <w:t xml:space="preserve">    &lt;constructor-</w:t>
            </w:r>
            <w:proofErr w:type="spellStart"/>
            <w:r>
              <w:t>arg</w:t>
            </w:r>
            <w:proofErr w:type="spellEnd"/>
            <w:r>
              <w:t xml:space="preserve"> value="1"/&gt;</w:t>
            </w:r>
          </w:p>
          <w:p w14:paraId="300FA361" w14:textId="77777777" w:rsidR="003D6442" w:rsidRDefault="003D6442" w:rsidP="003D6442">
            <w:pPr>
              <w:ind w:firstLineChars="0" w:firstLine="0"/>
            </w:pPr>
            <w:r>
              <w:t xml:space="preserve">    &lt;constructor-</w:t>
            </w:r>
            <w:proofErr w:type="spellStart"/>
            <w:r>
              <w:t>arg</w:t>
            </w:r>
            <w:proofErr w:type="spellEnd"/>
            <w:r>
              <w:t xml:space="preserve"> value="hello"/&gt;</w:t>
            </w:r>
          </w:p>
          <w:p w14:paraId="62FB8386" w14:textId="77777777" w:rsidR="003D6442" w:rsidRDefault="003D6442" w:rsidP="003D6442">
            <w:pPr>
              <w:ind w:firstLineChars="0" w:firstLine="0"/>
            </w:pPr>
            <w:r>
              <w:t>&lt;/bean&gt;</w:t>
            </w:r>
          </w:p>
          <w:p w14:paraId="3BA60E24" w14:textId="1CFDFB79" w:rsidR="002110F9" w:rsidRDefault="00833052" w:rsidP="002C1816">
            <w:pPr>
              <w:ind w:firstLineChars="0" w:firstLine="0"/>
            </w:pPr>
            <w:r>
              <w:rPr>
                <w:rFonts w:hint="eastAsia"/>
              </w:rPr>
              <w:t>注：这种方式会参数一个问题</w:t>
            </w:r>
            <w:r w:rsidR="00220554">
              <w:rPr>
                <w:rFonts w:hint="eastAsia"/>
              </w:rPr>
              <w:t>，如果有是有两个重载的构造器，</w:t>
            </w:r>
            <w:r w:rsidR="00220554">
              <w:rPr>
                <w:rFonts w:hint="eastAsia"/>
              </w:rPr>
              <w:t>spring</w:t>
            </w:r>
            <w:r w:rsidR="00220554">
              <w:rPr>
                <w:rFonts w:hint="eastAsia"/>
              </w:rPr>
              <w:t>无法识别到是哪个构造器，会出现随机情况，可以使用</w:t>
            </w:r>
            <w:r w:rsidR="00220554">
              <w:rPr>
                <w:rFonts w:hint="eastAsia"/>
              </w:rPr>
              <w:t>type</w:t>
            </w:r>
            <w:r w:rsidR="00220554">
              <w:rPr>
                <w:rFonts w:hint="eastAsia"/>
              </w:rPr>
              <w:t>来指定构造器。</w:t>
            </w:r>
            <w:r w:rsidR="003D6442">
              <w:rPr>
                <w:rFonts w:hint="eastAsia"/>
              </w:rPr>
              <w:t xml:space="preserve"> </w:t>
            </w:r>
            <w:r w:rsidR="003D6442">
              <w:rPr>
                <w:rFonts w:hint="eastAsia"/>
              </w:rPr>
              <w:t>例如：</w:t>
            </w:r>
          </w:p>
          <w:p w14:paraId="65F189DD" w14:textId="77777777" w:rsidR="003D6442" w:rsidRDefault="003D6442" w:rsidP="003D6442">
            <w:pPr>
              <w:ind w:firstLineChars="0" w:firstLine="0"/>
            </w:pPr>
            <w:r>
              <w:t>&lt;bean id="User" class="</w:t>
            </w:r>
            <w:proofErr w:type="spellStart"/>
            <w:proofErr w:type="gramStart"/>
            <w:r>
              <w:t>com.ittianyu</w:t>
            </w:r>
            <w:proofErr w:type="gramEnd"/>
            <w:r>
              <w:t>.spring.a_base.f_xml.a_constructor.User</w:t>
            </w:r>
            <w:proofErr w:type="spellEnd"/>
            <w:r>
              <w:t>"&gt;</w:t>
            </w:r>
          </w:p>
          <w:p w14:paraId="7E42C97C" w14:textId="1597D34A" w:rsidR="003D6442" w:rsidRDefault="003D6442" w:rsidP="003D6442">
            <w:pPr>
              <w:ind w:firstLineChars="0" w:firstLine="0"/>
            </w:pPr>
            <w:r>
              <w:t xml:space="preserve">    &lt;constructor-</w:t>
            </w:r>
            <w:proofErr w:type="spellStart"/>
            <w:r>
              <w:t>arg</w:t>
            </w:r>
            <w:proofErr w:type="spellEnd"/>
            <w:r>
              <w:t xml:space="preserve"> value="1</w:t>
            </w:r>
            <w:proofErr w:type="gramStart"/>
            <w:r>
              <w:t>"</w:t>
            </w:r>
            <w:r w:rsidR="002F3B5E">
              <w:t xml:space="preserve">  type</w:t>
            </w:r>
            <w:proofErr w:type="gramEnd"/>
            <w:r w:rsidR="002F3B5E">
              <w:t>="</w:t>
            </w:r>
            <w:proofErr w:type="spellStart"/>
            <w:r w:rsidR="002F3B5E">
              <w:t>java.lang.Integer</w:t>
            </w:r>
            <w:proofErr w:type="spellEnd"/>
            <w:r w:rsidR="002F3B5E">
              <w:t>"</w:t>
            </w:r>
            <w:r>
              <w:t>/&gt;</w:t>
            </w:r>
          </w:p>
          <w:p w14:paraId="633890F5" w14:textId="77777777" w:rsidR="003D6442" w:rsidRDefault="003D6442" w:rsidP="003D6442">
            <w:pPr>
              <w:ind w:firstLineChars="0" w:firstLine="0"/>
            </w:pPr>
            <w:r>
              <w:t xml:space="preserve">    &lt;constructor-</w:t>
            </w:r>
            <w:proofErr w:type="spellStart"/>
            <w:r>
              <w:t>arg</w:t>
            </w:r>
            <w:proofErr w:type="spellEnd"/>
            <w:r>
              <w:t xml:space="preserve"> value="hello"/&gt;</w:t>
            </w:r>
          </w:p>
          <w:p w14:paraId="62339CF1" w14:textId="138C226B" w:rsidR="003D6442" w:rsidRDefault="003D6442" w:rsidP="002C1816">
            <w:pPr>
              <w:ind w:firstLineChars="0" w:firstLine="0"/>
            </w:pPr>
            <w:r>
              <w:t>&lt;/bean&gt;</w:t>
            </w:r>
          </w:p>
        </w:tc>
      </w:tr>
    </w:tbl>
    <w:p w14:paraId="5BE1A6BD" w14:textId="70702907" w:rsidR="00A5441B" w:rsidRDefault="00A5441B" w:rsidP="00A5441B">
      <w:pPr>
        <w:ind w:firstLine="420"/>
      </w:pPr>
      <w:r>
        <w:t xml:space="preserve"> </w:t>
      </w:r>
    </w:p>
    <w:p w14:paraId="3E753442" w14:textId="77777777" w:rsidR="00A5441B" w:rsidRDefault="00A5441B" w:rsidP="00A5441B">
      <w:pPr>
        <w:pStyle w:val="3"/>
        <w:ind w:firstLine="420"/>
      </w:pPr>
      <w:r w:rsidRPr="00BD6A14">
        <w:rPr>
          <w:rFonts w:hint="eastAsia"/>
        </w:rPr>
        <w:t>集合和数组属性注入</w:t>
      </w:r>
    </w:p>
    <w:p w14:paraId="3162918F" w14:textId="77777777" w:rsidR="00A5441B" w:rsidRDefault="00A5441B" w:rsidP="00A5441B">
      <w:pPr>
        <w:ind w:firstLine="420"/>
      </w:pPr>
      <w:r>
        <w:rPr>
          <w:rFonts w:hint="eastAsia"/>
        </w:rPr>
        <w:t>数组：</w:t>
      </w:r>
    </w:p>
    <w:tbl>
      <w:tblPr>
        <w:tblStyle w:val="ab"/>
        <w:tblW w:w="0" w:type="auto"/>
        <w:tblLook w:val="04A0" w:firstRow="1" w:lastRow="0" w:firstColumn="1" w:lastColumn="0" w:noHBand="0" w:noVBand="1"/>
      </w:tblPr>
      <w:tblGrid>
        <w:gridCol w:w="8296"/>
      </w:tblGrid>
      <w:tr w:rsidR="00A5441B" w14:paraId="5F6FCBE9" w14:textId="77777777" w:rsidTr="002C1816">
        <w:tc>
          <w:tcPr>
            <w:tcW w:w="8296" w:type="dxa"/>
          </w:tcPr>
          <w:p w14:paraId="2D76DCAA" w14:textId="77777777" w:rsidR="00A5441B" w:rsidRDefault="00A5441B" w:rsidP="002C1816">
            <w:pPr>
              <w:ind w:firstLineChars="0" w:firstLine="0"/>
            </w:pPr>
            <w:proofErr w:type="gramStart"/>
            <w:r w:rsidRPr="00766BCC">
              <w:t>&lt;!--</w:t>
            </w:r>
            <w:proofErr w:type="gramEnd"/>
            <w:r w:rsidRPr="00766BCC">
              <w:t xml:space="preserve"> </w:t>
            </w:r>
            <w:r w:rsidRPr="00766BCC">
              <w:t>给</w:t>
            </w:r>
            <w:proofErr w:type="spellStart"/>
            <w:r w:rsidRPr="00766BCC">
              <w:t>citys</w:t>
            </w:r>
            <w:proofErr w:type="spellEnd"/>
            <w:r w:rsidRPr="00766BCC">
              <w:t>集合属性赋值，</w:t>
            </w:r>
            <w:r w:rsidRPr="00766BCC">
              <w:t>list</w:t>
            </w:r>
            <w:r w:rsidRPr="00766BCC">
              <w:t>标签里面指定每个元素，然后再把集合赋给</w:t>
            </w:r>
            <w:proofErr w:type="spellStart"/>
            <w:r w:rsidRPr="00766BCC">
              <w:t>citys</w:t>
            </w:r>
            <w:proofErr w:type="spellEnd"/>
            <w:r w:rsidRPr="00766BCC">
              <w:t xml:space="preserve"> --&gt;</w:t>
            </w:r>
          </w:p>
          <w:p w14:paraId="43FC24B3" w14:textId="77777777" w:rsidR="00A5441B" w:rsidRDefault="00A5441B" w:rsidP="002C1816">
            <w:pPr>
              <w:ind w:firstLineChars="0" w:firstLine="0"/>
            </w:pPr>
            <w:r>
              <w:t>&lt;property name="</w:t>
            </w:r>
            <w:proofErr w:type="spellStart"/>
            <w:r>
              <w:t>citys</w:t>
            </w:r>
            <w:proofErr w:type="spellEnd"/>
            <w:r>
              <w:t>"&gt;</w:t>
            </w:r>
          </w:p>
          <w:p w14:paraId="3B18B0AF" w14:textId="77777777" w:rsidR="00A5441B" w:rsidRDefault="00A5441B" w:rsidP="002C1816">
            <w:pPr>
              <w:ind w:firstLineChars="0" w:firstLine="0"/>
            </w:pPr>
            <w:r>
              <w:tab/>
            </w:r>
            <w:r>
              <w:tab/>
              <w:t>&lt;</w:t>
            </w:r>
            <w:r>
              <w:rPr>
                <w:rFonts w:hint="eastAsia"/>
              </w:rPr>
              <w:t>array</w:t>
            </w:r>
            <w:r>
              <w:t>&gt;</w:t>
            </w:r>
          </w:p>
          <w:p w14:paraId="3D3EF241" w14:textId="77777777" w:rsidR="00A5441B" w:rsidRDefault="00A5441B" w:rsidP="002C1816">
            <w:pPr>
              <w:ind w:firstLineChars="0" w:firstLine="0"/>
            </w:pPr>
            <w:r>
              <w:rPr>
                <w:rFonts w:hint="eastAsia"/>
              </w:rPr>
              <w:t xml:space="preserve"> </w:t>
            </w:r>
            <w:r>
              <w:t xml:space="preserve">           </w:t>
            </w:r>
            <w:r>
              <w:rPr>
                <w:rFonts w:hint="eastAsia"/>
              </w:rPr>
              <w:t>/</w:t>
            </w:r>
            <w:r>
              <w:t>/</w:t>
            </w:r>
            <w:r>
              <w:rPr>
                <w:rFonts w:hint="eastAsia"/>
              </w:rPr>
              <w:t>数组中也可以有对象，</w:t>
            </w:r>
          </w:p>
          <w:p w14:paraId="32E088CC" w14:textId="77777777" w:rsidR="00A5441B" w:rsidRPr="00F87458" w:rsidRDefault="00A5441B" w:rsidP="002C1816">
            <w:pPr>
              <w:autoSpaceDE w:val="0"/>
              <w:autoSpaceDN w:val="0"/>
              <w:adjustRightInd w:val="0"/>
              <w:ind w:firstLine="420"/>
              <w:jc w:val="left"/>
            </w:pPr>
            <w:r>
              <w:rPr>
                <w:rFonts w:hint="eastAsia"/>
              </w:rPr>
              <w:t xml:space="preserve"> </w:t>
            </w:r>
            <w:r>
              <w:t xml:space="preserve">       </w:t>
            </w:r>
            <w:r w:rsidRPr="00F87458">
              <w:t>普通数据：</w:t>
            </w:r>
            <w:r w:rsidRPr="00F87458">
              <w:t>&lt;value&gt;</w:t>
            </w:r>
          </w:p>
          <w:p w14:paraId="6AECC423" w14:textId="77777777" w:rsidR="00A5441B" w:rsidRDefault="00A5441B" w:rsidP="002C1816">
            <w:pPr>
              <w:autoSpaceDE w:val="0"/>
              <w:autoSpaceDN w:val="0"/>
              <w:adjustRightInd w:val="0"/>
              <w:ind w:firstLine="420"/>
              <w:jc w:val="left"/>
            </w:pPr>
            <w:r w:rsidRPr="00F87458">
              <w:tab/>
            </w:r>
            <w:r w:rsidRPr="00F87458">
              <w:tab/>
            </w:r>
            <w:r w:rsidRPr="00F87458">
              <w:t>引用数据：</w:t>
            </w:r>
            <w:r w:rsidRPr="00F87458">
              <w:t>&lt;ref&gt;</w:t>
            </w:r>
          </w:p>
          <w:p w14:paraId="182D5E3D" w14:textId="77777777" w:rsidR="00A5441B" w:rsidRDefault="00A5441B" w:rsidP="002C1816">
            <w:pPr>
              <w:ind w:firstLineChars="0" w:firstLine="0"/>
            </w:pPr>
            <w:r>
              <w:tab/>
            </w:r>
            <w:r>
              <w:tab/>
            </w:r>
            <w:r>
              <w:tab/>
              <w:t>&lt;value&gt;</w:t>
            </w:r>
            <w:r>
              <w:t>武汉</w:t>
            </w:r>
            <w:r>
              <w:t>&lt;/value&gt;</w:t>
            </w:r>
          </w:p>
          <w:p w14:paraId="1F8516D0" w14:textId="77777777" w:rsidR="00A5441B" w:rsidRDefault="00A5441B" w:rsidP="002C1816">
            <w:pPr>
              <w:ind w:firstLineChars="0" w:firstLine="0"/>
            </w:pPr>
            <w:r>
              <w:tab/>
            </w:r>
            <w:r>
              <w:tab/>
            </w:r>
            <w:r>
              <w:tab/>
              <w:t>&lt;value&gt;</w:t>
            </w:r>
            <w:r>
              <w:t>上海</w:t>
            </w:r>
            <w:r>
              <w:t>&lt;/value&gt;</w:t>
            </w:r>
          </w:p>
          <w:p w14:paraId="4FC8FC6F" w14:textId="77777777" w:rsidR="00A5441B" w:rsidRDefault="00A5441B" w:rsidP="002C1816">
            <w:pPr>
              <w:ind w:firstLineChars="0" w:firstLine="0"/>
            </w:pPr>
            <w:r>
              <w:tab/>
            </w:r>
            <w:r>
              <w:tab/>
              <w:t>&lt;/</w:t>
            </w:r>
            <w:r>
              <w:rPr>
                <w:rFonts w:hint="eastAsia"/>
              </w:rPr>
              <w:t>array</w:t>
            </w:r>
            <w:r>
              <w:t>&gt;</w:t>
            </w:r>
          </w:p>
          <w:p w14:paraId="6C89041D" w14:textId="77777777" w:rsidR="00A5441B" w:rsidRDefault="00A5441B" w:rsidP="002C1816">
            <w:pPr>
              <w:ind w:firstLineChars="0" w:firstLine="0"/>
            </w:pPr>
            <w:r>
              <w:t>&lt;/property&gt;</w:t>
            </w:r>
          </w:p>
        </w:tc>
      </w:tr>
    </w:tbl>
    <w:p w14:paraId="5EEEA1C1" w14:textId="77777777" w:rsidR="00A5441B" w:rsidRDefault="00A5441B" w:rsidP="00A5441B">
      <w:pPr>
        <w:ind w:firstLine="420"/>
      </w:pPr>
      <w:r>
        <w:rPr>
          <w:rFonts w:hint="eastAsia"/>
        </w:rPr>
        <w:t>list</w:t>
      </w:r>
    </w:p>
    <w:tbl>
      <w:tblPr>
        <w:tblStyle w:val="ab"/>
        <w:tblW w:w="0" w:type="auto"/>
        <w:tblLook w:val="04A0" w:firstRow="1" w:lastRow="0" w:firstColumn="1" w:lastColumn="0" w:noHBand="0" w:noVBand="1"/>
      </w:tblPr>
      <w:tblGrid>
        <w:gridCol w:w="8296"/>
      </w:tblGrid>
      <w:tr w:rsidR="00A5441B" w14:paraId="0FBB1E93" w14:textId="77777777" w:rsidTr="002C1816">
        <w:tc>
          <w:tcPr>
            <w:tcW w:w="8296" w:type="dxa"/>
          </w:tcPr>
          <w:p w14:paraId="03C0497A" w14:textId="77777777" w:rsidR="00A5441B" w:rsidRDefault="00A5441B" w:rsidP="002C1816">
            <w:pPr>
              <w:ind w:firstLineChars="0" w:firstLine="0"/>
            </w:pPr>
            <w:proofErr w:type="gramStart"/>
            <w:r w:rsidRPr="00E97F7A">
              <w:t>&lt;!--</w:t>
            </w:r>
            <w:proofErr w:type="gramEnd"/>
            <w:r w:rsidRPr="00E97F7A">
              <w:t xml:space="preserve"> </w:t>
            </w:r>
            <w:r w:rsidRPr="00E97F7A">
              <w:t>给</w:t>
            </w:r>
            <w:proofErr w:type="spellStart"/>
            <w:r w:rsidRPr="00E97F7A">
              <w:t>userList</w:t>
            </w:r>
            <w:proofErr w:type="spellEnd"/>
            <w:r w:rsidRPr="00E97F7A">
              <w:t>集合属性赋值</w:t>
            </w:r>
            <w:r w:rsidRPr="00E97F7A">
              <w:t xml:space="preserve"> --&gt;</w:t>
            </w:r>
          </w:p>
          <w:p w14:paraId="02CF7111" w14:textId="77777777" w:rsidR="00A5441B" w:rsidRDefault="00A5441B" w:rsidP="002C1816">
            <w:pPr>
              <w:ind w:firstLineChars="0" w:firstLine="0"/>
            </w:pPr>
            <w:r>
              <w:t>&lt;property name="</w:t>
            </w:r>
            <w:proofErr w:type="spellStart"/>
            <w:r>
              <w:t>userList</w:t>
            </w:r>
            <w:proofErr w:type="spellEnd"/>
            <w:r>
              <w:t>"&gt;</w:t>
            </w:r>
          </w:p>
          <w:p w14:paraId="6B313EF0" w14:textId="77777777" w:rsidR="00A5441B" w:rsidRDefault="00A5441B" w:rsidP="002C1816">
            <w:pPr>
              <w:ind w:firstLineChars="0" w:firstLine="0"/>
            </w:pPr>
            <w:r>
              <w:tab/>
            </w:r>
            <w:r>
              <w:tab/>
            </w:r>
            <w:r>
              <w:tab/>
              <w:t>&lt;list&gt;</w:t>
            </w:r>
          </w:p>
          <w:p w14:paraId="5B486C02" w14:textId="7DBFEF75" w:rsidR="00A5441B" w:rsidRDefault="00A5441B" w:rsidP="002C1816">
            <w:pPr>
              <w:ind w:firstLineChars="0" w:firstLine="0"/>
            </w:pPr>
            <w:r>
              <w:tab/>
            </w:r>
            <w:r>
              <w:tab/>
            </w:r>
            <w:r>
              <w:tab/>
            </w:r>
            <w:r>
              <w:tab/>
            </w:r>
            <w:proofErr w:type="gramStart"/>
            <w:r w:rsidRPr="009302FD">
              <w:rPr>
                <w:color w:val="FFC000"/>
              </w:rPr>
              <w:t>&lt;!</w:t>
            </w:r>
            <w:r w:rsidR="00176059">
              <w:rPr>
                <w:color w:val="FFC000"/>
              </w:rPr>
              <w:t>—</w:t>
            </w:r>
            <w:proofErr w:type="gramEnd"/>
            <w:r w:rsidR="00176059">
              <w:rPr>
                <w:color w:val="FFC000"/>
              </w:rPr>
              <w:t>1</w:t>
            </w:r>
            <w:r w:rsidR="005A58FE">
              <w:rPr>
                <w:rFonts w:hint="eastAsia"/>
                <w:color w:val="FFC000"/>
              </w:rPr>
              <w:t>、</w:t>
            </w:r>
            <w:r w:rsidRPr="009302FD">
              <w:rPr>
                <w:color w:val="FFC000"/>
              </w:rPr>
              <w:t>使用</w:t>
            </w:r>
            <w:r w:rsidRPr="009302FD">
              <w:rPr>
                <w:color w:val="FFC000"/>
              </w:rPr>
              <w:t>ref</w:t>
            </w:r>
            <w:r w:rsidRPr="009302FD">
              <w:rPr>
                <w:color w:val="FFC000"/>
              </w:rPr>
              <w:t>的</w:t>
            </w:r>
            <w:r w:rsidRPr="009302FD">
              <w:rPr>
                <w:color w:val="FFC000"/>
              </w:rPr>
              <w:t>bean</w:t>
            </w:r>
            <w:r w:rsidRPr="009302FD">
              <w:rPr>
                <w:color w:val="FFC000"/>
              </w:rPr>
              <w:t>属性引用</w:t>
            </w:r>
            <w:proofErr w:type="spellStart"/>
            <w:r w:rsidRPr="009302FD">
              <w:rPr>
                <w:color w:val="FFC000"/>
              </w:rPr>
              <w:t>ioc</w:t>
            </w:r>
            <w:proofErr w:type="spellEnd"/>
            <w:r w:rsidRPr="009302FD">
              <w:rPr>
                <w:color w:val="FFC000"/>
              </w:rPr>
              <w:t>容器中的其它</w:t>
            </w:r>
            <w:r w:rsidRPr="009302FD">
              <w:rPr>
                <w:color w:val="FFC000"/>
              </w:rPr>
              <w:t>bean</w:t>
            </w:r>
            <w:r w:rsidRPr="009302FD">
              <w:rPr>
                <w:color w:val="FFC000"/>
              </w:rPr>
              <w:t>对象</w:t>
            </w:r>
            <w:r w:rsidRPr="009302FD">
              <w:rPr>
                <w:color w:val="FFC000"/>
              </w:rPr>
              <w:t xml:space="preserve"> --&gt;</w:t>
            </w:r>
          </w:p>
          <w:p w14:paraId="04646C03" w14:textId="77777777" w:rsidR="00A5441B" w:rsidRDefault="00A5441B" w:rsidP="002C1816">
            <w:pPr>
              <w:ind w:firstLineChars="0" w:firstLine="0"/>
            </w:pPr>
            <w:r>
              <w:tab/>
            </w:r>
            <w:r>
              <w:tab/>
            </w:r>
            <w:r>
              <w:tab/>
            </w:r>
            <w:r>
              <w:tab/>
              <w:t>&lt;ref bean="user" /&gt;</w:t>
            </w:r>
          </w:p>
          <w:p w14:paraId="1B90560E" w14:textId="70D3EDC9" w:rsidR="00A5441B" w:rsidRDefault="00A5441B" w:rsidP="002C1816">
            <w:pPr>
              <w:ind w:firstLineChars="0" w:firstLine="0"/>
            </w:pPr>
            <w:r>
              <w:tab/>
            </w:r>
            <w:r>
              <w:tab/>
            </w:r>
            <w:r>
              <w:tab/>
            </w:r>
            <w:r>
              <w:tab/>
              <w:t>&lt;ref bean="</w:t>
            </w:r>
            <w:proofErr w:type="spellStart"/>
            <w:r>
              <w:t>user2</w:t>
            </w:r>
            <w:proofErr w:type="spellEnd"/>
            <w:r>
              <w:t>" /&gt;</w:t>
            </w:r>
          </w:p>
          <w:p w14:paraId="0D561934" w14:textId="43B3336F" w:rsidR="00176059" w:rsidRDefault="00176059" w:rsidP="002C1816">
            <w:pPr>
              <w:ind w:firstLineChars="0" w:firstLine="0"/>
            </w:pPr>
            <w:r>
              <w:rPr>
                <w:rFonts w:hint="eastAsia"/>
              </w:rPr>
              <w:t xml:space="preserve"> </w:t>
            </w:r>
            <w:r>
              <w:t xml:space="preserve">               &lt;</w:t>
            </w:r>
            <w:r w:rsidR="00ED6D11">
              <w:rPr>
                <w:rFonts w:hint="eastAsia"/>
              </w:rPr>
              <w:t>！</w:t>
            </w:r>
            <w:r w:rsidR="00ED6D11">
              <w:rPr>
                <w:rFonts w:hint="eastAsia"/>
              </w:rPr>
              <w:t>2</w:t>
            </w:r>
            <w:r w:rsidR="00ED6D11">
              <w:rPr>
                <w:rFonts w:hint="eastAsia"/>
              </w:rPr>
              <w:t>、</w:t>
            </w:r>
            <w:r w:rsidR="009818F5">
              <w:rPr>
                <w:rFonts w:hint="eastAsia"/>
              </w:rPr>
              <w:t>可以在内部创建一个</w:t>
            </w:r>
            <w:r w:rsidR="009818F5">
              <w:rPr>
                <w:rFonts w:hint="eastAsia"/>
              </w:rPr>
              <w:t>bean</w:t>
            </w:r>
            <w:r>
              <w:t>&gt;</w:t>
            </w:r>
          </w:p>
          <w:p w14:paraId="3757EED3" w14:textId="69B3C7A7" w:rsidR="00031A59" w:rsidRDefault="00031A59" w:rsidP="002C1816">
            <w:pPr>
              <w:ind w:firstLineChars="0" w:firstLine="0"/>
            </w:pPr>
            <w:r>
              <w:rPr>
                <w:rFonts w:hint="eastAsia"/>
              </w:rPr>
              <w:t xml:space="preserve"> </w:t>
            </w:r>
            <w:r>
              <w:t xml:space="preserve">                </w:t>
            </w:r>
            <w:r>
              <w:rPr>
                <w:rFonts w:hint="eastAsia"/>
              </w:rPr>
              <w:t>&lt;</w:t>
            </w:r>
            <w:r>
              <w:t>bean</w:t>
            </w:r>
            <w:r w:rsidR="00816ABA">
              <w:t xml:space="preserve"> id=”</w:t>
            </w:r>
            <w:proofErr w:type="spellStart"/>
            <w:r w:rsidR="00816ABA">
              <w:t>user</w:t>
            </w:r>
            <w:proofErr w:type="gramStart"/>
            <w:r w:rsidR="00816ABA">
              <w:t>3</w:t>
            </w:r>
            <w:proofErr w:type="spellEnd"/>
            <w:r w:rsidR="00816ABA">
              <w:t>”  class</w:t>
            </w:r>
            <w:proofErr w:type="gramEnd"/>
            <w:r w:rsidR="00816ABA">
              <w:t>=”</w:t>
            </w:r>
            <w:proofErr w:type="spellStart"/>
            <w:r w:rsidR="00816ABA">
              <w:t>com.sx.User</w:t>
            </w:r>
            <w:proofErr w:type="spellEnd"/>
            <w:r w:rsidR="00816ABA">
              <w:t xml:space="preserve">” </w:t>
            </w:r>
            <w:r>
              <w:t>&gt;&lt;/bean&gt;</w:t>
            </w:r>
          </w:p>
          <w:p w14:paraId="0B421BF3" w14:textId="77777777" w:rsidR="00A5441B" w:rsidRDefault="00A5441B" w:rsidP="002C1816">
            <w:pPr>
              <w:ind w:firstLineChars="0" w:firstLine="0"/>
            </w:pPr>
            <w:r>
              <w:tab/>
            </w:r>
            <w:r>
              <w:tab/>
            </w:r>
            <w:r>
              <w:tab/>
              <w:t>&lt;/list&gt;</w:t>
            </w:r>
          </w:p>
          <w:p w14:paraId="0236E9FC" w14:textId="77777777" w:rsidR="00A5441B" w:rsidRDefault="00A5441B" w:rsidP="002C1816">
            <w:pPr>
              <w:ind w:firstLineChars="0" w:firstLine="0"/>
            </w:pPr>
            <w:r>
              <w:t>&lt;/property&gt;</w:t>
            </w:r>
          </w:p>
        </w:tc>
      </w:tr>
    </w:tbl>
    <w:p w14:paraId="18909F76" w14:textId="77777777" w:rsidR="00A5441B" w:rsidRDefault="00A5441B" w:rsidP="00A5441B">
      <w:pPr>
        <w:ind w:firstLine="420"/>
      </w:pPr>
      <w:r>
        <w:rPr>
          <w:rFonts w:hint="eastAsia"/>
        </w:rPr>
        <w:t>map</w:t>
      </w:r>
    </w:p>
    <w:tbl>
      <w:tblPr>
        <w:tblStyle w:val="ab"/>
        <w:tblW w:w="0" w:type="auto"/>
        <w:tblLook w:val="04A0" w:firstRow="1" w:lastRow="0" w:firstColumn="1" w:lastColumn="0" w:noHBand="0" w:noVBand="1"/>
      </w:tblPr>
      <w:tblGrid>
        <w:gridCol w:w="8296"/>
      </w:tblGrid>
      <w:tr w:rsidR="00A5441B" w14:paraId="58929CA6" w14:textId="77777777" w:rsidTr="002C1816">
        <w:trPr>
          <w:trHeight w:val="4278"/>
        </w:trPr>
        <w:tc>
          <w:tcPr>
            <w:tcW w:w="8296" w:type="dxa"/>
          </w:tcPr>
          <w:p w14:paraId="7F4222DE" w14:textId="77777777" w:rsidR="00A5441B" w:rsidRDefault="00A5441B" w:rsidP="002C1816">
            <w:pPr>
              <w:ind w:firstLineChars="0" w:firstLine="0"/>
            </w:pPr>
            <w:proofErr w:type="gramStart"/>
            <w:r w:rsidRPr="00794CAA">
              <w:t>&lt;!--</w:t>
            </w:r>
            <w:proofErr w:type="gramEnd"/>
            <w:r w:rsidRPr="00794CAA">
              <w:t xml:space="preserve"> </w:t>
            </w:r>
            <w:r w:rsidRPr="00794CAA">
              <w:t>给</w:t>
            </w:r>
            <w:r w:rsidRPr="00794CAA">
              <w:t>maps</w:t>
            </w:r>
            <w:r w:rsidRPr="00794CAA">
              <w:t>属性赋值</w:t>
            </w:r>
            <w:r w:rsidRPr="00794CAA">
              <w:t xml:space="preserve"> --&gt;</w:t>
            </w:r>
          </w:p>
          <w:p w14:paraId="274096E9" w14:textId="77777777" w:rsidR="00A5441B" w:rsidRDefault="00A5441B" w:rsidP="002C1816">
            <w:pPr>
              <w:ind w:firstLineChars="0" w:firstLine="0"/>
            </w:pPr>
            <w:r>
              <w:t>&lt;property name="maps"&gt;</w:t>
            </w:r>
          </w:p>
          <w:p w14:paraId="73EA30A6" w14:textId="77777777" w:rsidR="00A5441B" w:rsidRDefault="00A5441B" w:rsidP="002C1816">
            <w:pPr>
              <w:pBdr>
                <w:bottom w:val="single" w:sz="4" w:space="1" w:color="auto"/>
              </w:pBdr>
              <w:ind w:firstLineChars="0" w:firstLine="0"/>
            </w:pPr>
            <w:r>
              <w:tab/>
              <w:t xml:space="preserve">        &lt;map&gt;</w:t>
            </w:r>
          </w:p>
          <w:p w14:paraId="7A593F7F" w14:textId="0C3A58F2" w:rsidR="00A5441B" w:rsidRDefault="00A5441B" w:rsidP="002C1816">
            <w:pPr>
              <w:pBdr>
                <w:bottom w:val="single" w:sz="4" w:space="1" w:color="auto"/>
              </w:pBdr>
              <w:ind w:firstLineChars="0" w:firstLine="0"/>
            </w:pPr>
            <w:r>
              <w:tab/>
              <w:t xml:space="preserve">          </w:t>
            </w:r>
            <w:r w:rsidR="009D722C">
              <w:t xml:space="preserve"> </w:t>
            </w:r>
            <w:r>
              <w:t>&lt;entry key="aa"  value="</w:t>
            </w:r>
            <w:r>
              <w:t>上海</w:t>
            </w:r>
            <w:r>
              <w:t>"  /&gt;</w:t>
            </w:r>
          </w:p>
          <w:p w14:paraId="4CE5DA41" w14:textId="49900CEA" w:rsidR="00A5441B" w:rsidRDefault="00A5441B" w:rsidP="002C1816">
            <w:pPr>
              <w:pBdr>
                <w:bottom w:val="single" w:sz="4" w:space="1" w:color="auto"/>
              </w:pBdr>
              <w:ind w:firstLineChars="0" w:firstLine="0"/>
            </w:pPr>
            <w:r>
              <w:tab/>
              <w:t xml:space="preserve">           &lt;entry key="bb"  value="</w:t>
            </w:r>
            <w:r>
              <w:t>武汉</w:t>
            </w:r>
            <w:r>
              <w:t>"  /&gt;</w:t>
            </w:r>
          </w:p>
          <w:p w14:paraId="28F2D7D7" w14:textId="70EF4D7D" w:rsidR="00A5441B" w:rsidRDefault="00A5441B" w:rsidP="002C1816">
            <w:pPr>
              <w:pBdr>
                <w:bottom w:val="single" w:sz="4" w:space="1" w:color="auto"/>
              </w:pBdr>
              <w:ind w:firstLineChars="0" w:firstLine="0"/>
            </w:pPr>
            <w:r>
              <w:tab/>
              <w:t xml:space="preserve">           &lt;entry key="cc"  value="</w:t>
            </w:r>
            <w:r>
              <w:t>帝都</w:t>
            </w:r>
            <w:r>
              <w:t>"  /&gt;</w:t>
            </w:r>
          </w:p>
          <w:p w14:paraId="277CA567" w14:textId="69FDE9FC" w:rsidR="000A4897" w:rsidRDefault="000A4897" w:rsidP="002C1816">
            <w:pPr>
              <w:pBdr>
                <w:bottom w:val="single" w:sz="4" w:space="1" w:color="auto"/>
              </w:pBdr>
              <w:ind w:firstLineChars="0" w:firstLine="0"/>
            </w:pPr>
            <w:r>
              <w:rPr>
                <w:rFonts w:hint="eastAsia"/>
              </w:rPr>
              <w:t xml:space="preserve"> </w:t>
            </w:r>
            <w:r>
              <w:t xml:space="preserve">              &lt;entry key="cc" /&gt;</w:t>
            </w:r>
            <w:r w:rsidR="00CF06E0">
              <w:t xml:space="preserve"> </w:t>
            </w:r>
            <w:r w:rsidR="00CF06E0">
              <w:rPr>
                <w:rFonts w:hint="eastAsia"/>
              </w:rPr>
              <w:t>/</w:t>
            </w:r>
            <w:r w:rsidR="00CF06E0">
              <w:t>/</w:t>
            </w:r>
            <w:r w:rsidR="00CF06E0">
              <w:rPr>
                <w:rFonts w:hint="eastAsia"/>
              </w:rPr>
              <w:t>注：这个内部</w:t>
            </w:r>
            <w:r w:rsidR="00CF06E0">
              <w:rPr>
                <w:rFonts w:hint="eastAsia"/>
              </w:rPr>
              <w:t>bean</w:t>
            </w:r>
            <w:r w:rsidR="00CF06E0">
              <w:rPr>
                <w:rFonts w:hint="eastAsia"/>
              </w:rPr>
              <w:t>无法被获取到。</w:t>
            </w:r>
          </w:p>
          <w:p w14:paraId="3EC2E8E1" w14:textId="47BF0E4E" w:rsidR="000A4897" w:rsidRPr="00CF06E0" w:rsidRDefault="000A4897" w:rsidP="002C1816">
            <w:pPr>
              <w:pBdr>
                <w:bottom w:val="single" w:sz="4" w:space="1" w:color="auto"/>
              </w:pBdr>
              <w:ind w:firstLineChars="0" w:firstLine="0"/>
            </w:pPr>
            <w:r>
              <w:rPr>
                <w:rFonts w:hint="eastAsia"/>
              </w:rPr>
              <w:t xml:space="preserve"> </w:t>
            </w:r>
            <w:r>
              <w:t xml:space="preserve">                   </w:t>
            </w:r>
            <w:r w:rsidR="00CF06E0" w:rsidRPr="00CF06E0">
              <w:t>&lt;bean class=”</w:t>
            </w:r>
            <w:proofErr w:type="spellStart"/>
            <w:r w:rsidR="00CF06E0" w:rsidRPr="00CF06E0">
              <w:t>com.</w:t>
            </w:r>
            <w:proofErr w:type="gramStart"/>
            <w:r w:rsidR="00CF06E0" w:rsidRPr="00CF06E0">
              <w:t>sx.User</w:t>
            </w:r>
            <w:proofErr w:type="spellEnd"/>
            <w:proofErr w:type="gramEnd"/>
            <w:r w:rsidR="00CF06E0" w:rsidRPr="00CF06E0">
              <w:t>” &gt;&lt;/bean&gt;</w:t>
            </w:r>
          </w:p>
          <w:p w14:paraId="230E02CF" w14:textId="4AAA42AE" w:rsidR="000A4897" w:rsidRPr="000A4897" w:rsidRDefault="000A4897" w:rsidP="002C1816">
            <w:pPr>
              <w:pBdr>
                <w:bottom w:val="single" w:sz="4" w:space="1" w:color="auto"/>
              </w:pBdr>
              <w:ind w:firstLineChars="0" w:firstLine="0"/>
            </w:pPr>
            <w:r>
              <w:rPr>
                <w:rFonts w:hint="eastAsia"/>
              </w:rPr>
              <w:t xml:space="preserve"> </w:t>
            </w:r>
            <w:r>
              <w:t xml:space="preserve">              &lt; /entry&gt;</w:t>
            </w:r>
          </w:p>
          <w:p w14:paraId="074F1FFC" w14:textId="11EB46F2" w:rsidR="00A5441B" w:rsidRDefault="00A5441B" w:rsidP="002C1816">
            <w:pPr>
              <w:pBdr>
                <w:bottom w:val="single" w:sz="4" w:space="1" w:color="auto"/>
              </w:pBdr>
              <w:ind w:firstLineChars="0" w:firstLine="0"/>
            </w:pPr>
            <w:r>
              <w:tab/>
              <w:t xml:space="preserve">        &lt;/map&gt;</w:t>
            </w:r>
          </w:p>
          <w:p w14:paraId="0A0D64DE" w14:textId="2B2482CD" w:rsidR="00850651" w:rsidRDefault="00850651" w:rsidP="002C1816">
            <w:pPr>
              <w:pBdr>
                <w:bottom w:val="single" w:sz="4" w:space="1" w:color="auto"/>
              </w:pBdr>
              <w:ind w:firstLineChars="0" w:firstLine="0"/>
            </w:pPr>
            <w:r w:rsidRPr="00850651">
              <w:t>&lt;/property&gt;</w:t>
            </w:r>
          </w:p>
          <w:p w14:paraId="4425F1CC" w14:textId="77777777" w:rsidR="00A5441B" w:rsidRDefault="00A5441B" w:rsidP="002C1816">
            <w:pPr>
              <w:ind w:firstLineChars="0" w:firstLine="0"/>
            </w:pPr>
            <w:r>
              <w:rPr>
                <w:rFonts w:hint="eastAsia"/>
              </w:rPr>
              <w:t>获取</w:t>
            </w:r>
            <w:r>
              <w:rPr>
                <w:rFonts w:hint="eastAsia"/>
              </w:rPr>
              <w:t>map</w:t>
            </w:r>
          </w:p>
          <w:p w14:paraId="7EB9F93F"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Animal a = (Animal) </w:t>
            </w:r>
            <w:proofErr w:type="spellStart"/>
            <w:proofErr w:type="gramStart"/>
            <w:r>
              <w:rPr>
                <w:rFonts w:ascii="Consolas" w:eastAsiaTheme="minorEastAsia" w:hAnsi="Consolas" w:cs="Consolas"/>
                <w:bCs w:val="0"/>
                <w:color w:val="000000"/>
                <w:sz w:val="20"/>
                <w:szCs w:val="20"/>
              </w:rPr>
              <w:t>ctx.getBean</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anim</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F9BDEE5"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Map&lt;String, Object&gt; maps = </w:t>
            </w:r>
            <w:proofErr w:type="spellStart"/>
            <w:proofErr w:type="gramStart"/>
            <w:r>
              <w:rPr>
                <w:rFonts w:ascii="Consolas" w:eastAsiaTheme="minorEastAsia" w:hAnsi="Consolas" w:cs="Consolas"/>
                <w:bCs w:val="0"/>
                <w:color w:val="000000"/>
                <w:sz w:val="20"/>
                <w:szCs w:val="20"/>
              </w:rPr>
              <w:t>a.getMaps</w:t>
            </w:r>
            <w:proofErr w:type="spellEnd"/>
            <w:proofErr w:type="gramEnd"/>
            <w:r>
              <w:rPr>
                <w:rFonts w:ascii="Consolas" w:eastAsiaTheme="minorEastAsia" w:hAnsi="Consolas" w:cs="Consolas"/>
                <w:bCs w:val="0"/>
                <w:color w:val="000000"/>
                <w:sz w:val="20"/>
                <w:szCs w:val="20"/>
              </w:rPr>
              <w:t>();</w:t>
            </w:r>
          </w:p>
          <w:p w14:paraId="59C2DE84"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Set&lt;Entry&lt;String, Object&gt;&gt; </w:t>
            </w:r>
            <w:proofErr w:type="spellStart"/>
            <w:r>
              <w:rPr>
                <w:rFonts w:ascii="Consolas" w:eastAsiaTheme="minorEastAsia" w:hAnsi="Consolas" w:cs="Consolas"/>
                <w:bCs w:val="0"/>
                <w:color w:val="000000"/>
                <w:sz w:val="20"/>
                <w:szCs w:val="20"/>
              </w:rPr>
              <w:t>entrySet</w:t>
            </w:r>
            <w:proofErr w:type="spellEnd"/>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000000"/>
                <w:sz w:val="20"/>
                <w:szCs w:val="20"/>
              </w:rPr>
              <w:t>maps.entrySet</w:t>
            </w:r>
            <w:proofErr w:type="spellEnd"/>
            <w:proofErr w:type="gramEnd"/>
            <w:r>
              <w:rPr>
                <w:rFonts w:ascii="Consolas" w:eastAsiaTheme="minorEastAsia" w:hAnsi="Consolas" w:cs="Consolas"/>
                <w:bCs w:val="0"/>
                <w:color w:val="000000"/>
                <w:sz w:val="20"/>
                <w:szCs w:val="20"/>
              </w:rPr>
              <w:t>();</w:t>
            </w:r>
          </w:p>
          <w:p w14:paraId="23DF5A4D"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(Entry&lt;String, Object&gt; </w:t>
            </w:r>
            <w:proofErr w:type="gramStart"/>
            <w:r>
              <w:rPr>
                <w:rFonts w:ascii="Consolas" w:eastAsiaTheme="minorEastAsia" w:hAnsi="Consolas" w:cs="Consolas"/>
                <w:bCs w:val="0"/>
                <w:color w:val="000000"/>
                <w:sz w:val="20"/>
                <w:szCs w:val="20"/>
              </w:rPr>
              <w:t>entry :</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entrySet</w:t>
            </w:r>
            <w:proofErr w:type="spellEnd"/>
            <w:r>
              <w:rPr>
                <w:rFonts w:ascii="Consolas" w:eastAsiaTheme="minorEastAsia" w:hAnsi="Consolas" w:cs="Consolas"/>
                <w:bCs w:val="0"/>
                <w:color w:val="000000"/>
                <w:sz w:val="20"/>
                <w:szCs w:val="20"/>
              </w:rPr>
              <w:t>) {</w:t>
            </w:r>
          </w:p>
          <w:p w14:paraId="4A980879"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"key:"</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000000"/>
                <w:sz w:val="20"/>
                <w:szCs w:val="20"/>
              </w:rPr>
              <w:t>entry.getKey</w:t>
            </w:r>
            <w:proofErr w:type="spellEnd"/>
            <w:proofErr w:type="gram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",value:"</w:t>
            </w:r>
          </w:p>
          <w:p w14:paraId="4589F541" w14:textId="77777777" w:rsidR="00A5441B" w:rsidRDefault="00A5441B" w:rsidP="002C1816">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proofErr w:type="gramStart"/>
            <w:r>
              <w:rPr>
                <w:rFonts w:ascii="Consolas" w:eastAsiaTheme="minorEastAsia" w:hAnsi="Consolas" w:cs="Consolas"/>
                <w:bCs w:val="0"/>
                <w:color w:val="000000"/>
                <w:sz w:val="20"/>
                <w:szCs w:val="20"/>
              </w:rPr>
              <w:t>entry.getValue</w:t>
            </w:r>
            <w:proofErr w:type="spellEnd"/>
            <w:proofErr w:type="gramEnd"/>
            <w:r>
              <w:rPr>
                <w:rFonts w:ascii="Consolas" w:eastAsiaTheme="minorEastAsia" w:hAnsi="Consolas" w:cs="Consolas"/>
                <w:bCs w:val="0"/>
                <w:color w:val="000000"/>
                <w:sz w:val="20"/>
                <w:szCs w:val="20"/>
              </w:rPr>
              <w:t>());</w:t>
            </w:r>
          </w:p>
        </w:tc>
      </w:tr>
    </w:tbl>
    <w:p w14:paraId="0B906493" w14:textId="77777777" w:rsidR="00A5441B" w:rsidRPr="00522689" w:rsidRDefault="00A5441B" w:rsidP="00A5441B">
      <w:pPr>
        <w:ind w:firstLine="420"/>
        <w:rPr>
          <w:color w:val="FF0000"/>
        </w:rPr>
      </w:pPr>
      <w:r w:rsidRPr="00522689">
        <w:rPr>
          <w:rFonts w:hint="eastAsia"/>
          <w:color w:val="FF0000"/>
        </w:rPr>
        <w:t>prop</w:t>
      </w:r>
      <w:r>
        <w:rPr>
          <w:color w:val="FF0000"/>
        </w:rPr>
        <w:t>(</w:t>
      </w:r>
      <w:r>
        <w:rPr>
          <w:rFonts w:hint="eastAsia"/>
          <w:color w:val="FF0000"/>
        </w:rPr>
        <w:t>重要</w:t>
      </w:r>
      <w:r>
        <w:rPr>
          <w:color w:val="FF0000"/>
        </w:rPr>
        <w:t>)</w:t>
      </w:r>
    </w:p>
    <w:tbl>
      <w:tblPr>
        <w:tblStyle w:val="ab"/>
        <w:tblW w:w="0" w:type="auto"/>
        <w:tblLook w:val="04A0" w:firstRow="1" w:lastRow="0" w:firstColumn="1" w:lastColumn="0" w:noHBand="0" w:noVBand="1"/>
      </w:tblPr>
      <w:tblGrid>
        <w:gridCol w:w="8296"/>
      </w:tblGrid>
      <w:tr w:rsidR="00A5441B" w14:paraId="5A6982F4" w14:textId="77777777" w:rsidTr="002C1816">
        <w:tc>
          <w:tcPr>
            <w:tcW w:w="8296" w:type="dxa"/>
          </w:tcPr>
          <w:p w14:paraId="3D6F0DD4" w14:textId="77777777" w:rsidR="00A5441B" w:rsidRDefault="00A5441B" w:rsidP="002C1816">
            <w:pPr>
              <w:ind w:firstLineChars="0" w:firstLine="0"/>
            </w:pPr>
            <w:proofErr w:type="gramStart"/>
            <w:r w:rsidRPr="00642DBB">
              <w:t>&lt;!--</w:t>
            </w:r>
            <w:proofErr w:type="gramEnd"/>
            <w:r w:rsidRPr="00642DBB">
              <w:t xml:space="preserve"> </w:t>
            </w:r>
            <w:r w:rsidRPr="00642DBB">
              <w:t>给</w:t>
            </w:r>
            <w:r w:rsidRPr="00642DBB">
              <w:t>props</w:t>
            </w:r>
            <w:r w:rsidRPr="00642DBB">
              <w:t>属性赋值，使用</w:t>
            </w:r>
            <w:r w:rsidRPr="00642DBB">
              <w:t>props</w:t>
            </w:r>
            <w:r w:rsidRPr="00642DBB">
              <w:t>标签配置</w:t>
            </w:r>
            <w:r w:rsidRPr="00642DBB">
              <w:t>Properties</w:t>
            </w:r>
            <w:r w:rsidRPr="00642DBB">
              <w:t>类型的属性</w:t>
            </w:r>
            <w:r w:rsidRPr="00642DBB">
              <w:t xml:space="preserve"> --&gt;</w:t>
            </w:r>
          </w:p>
          <w:p w14:paraId="68726138" w14:textId="77777777" w:rsidR="00A5441B" w:rsidRDefault="00A5441B" w:rsidP="002C1816">
            <w:pPr>
              <w:ind w:firstLineChars="0" w:firstLine="0"/>
            </w:pPr>
            <w:r>
              <w:t>&lt;property name="props"&gt;</w:t>
            </w:r>
          </w:p>
          <w:p w14:paraId="07088E12" w14:textId="77777777" w:rsidR="00A5441B" w:rsidRDefault="00A5441B" w:rsidP="002C1816">
            <w:pPr>
              <w:ind w:firstLineChars="0" w:firstLine="0"/>
            </w:pPr>
            <w:r>
              <w:tab/>
              <w:t xml:space="preserve">      &lt;props&gt;</w:t>
            </w:r>
          </w:p>
          <w:p w14:paraId="6E3EEB27" w14:textId="77777777" w:rsidR="00A5441B" w:rsidRDefault="00A5441B" w:rsidP="002C1816">
            <w:pPr>
              <w:ind w:firstLineChars="0" w:firstLine="0"/>
            </w:pPr>
            <w:r>
              <w:tab/>
              <w:t xml:space="preserve">          &lt;prop key="driver"&gt;</w:t>
            </w:r>
            <w:proofErr w:type="spellStart"/>
            <w:proofErr w:type="gramStart"/>
            <w:r>
              <w:t>com.mysql</w:t>
            </w:r>
            <w:proofErr w:type="gramEnd"/>
            <w:r>
              <w:t>.jdbc.Driver</w:t>
            </w:r>
            <w:proofErr w:type="spellEnd"/>
            <w:r>
              <w:t>&lt;/prop&gt;</w:t>
            </w:r>
          </w:p>
          <w:p w14:paraId="7ED03438" w14:textId="77777777" w:rsidR="00A5441B" w:rsidRDefault="00A5441B" w:rsidP="002C1816">
            <w:pPr>
              <w:ind w:firstLineChars="0" w:firstLine="0"/>
            </w:pPr>
            <w:r>
              <w:tab/>
              <w:t xml:space="preserve">          &lt;prop key="username"&gt;root&lt;/prop&gt;</w:t>
            </w:r>
          </w:p>
          <w:p w14:paraId="14704EB1" w14:textId="77777777" w:rsidR="00A5441B" w:rsidRDefault="00A5441B" w:rsidP="002C1816">
            <w:pPr>
              <w:ind w:firstLineChars="0" w:firstLine="0"/>
            </w:pPr>
            <w:r>
              <w:tab/>
              <w:t xml:space="preserve">      &lt;/props&gt;</w:t>
            </w:r>
          </w:p>
          <w:p w14:paraId="3387AA01" w14:textId="5A9DCD24" w:rsidR="00A5441B" w:rsidRDefault="00A5441B" w:rsidP="002C1816">
            <w:pPr>
              <w:ind w:firstLineChars="0" w:firstLine="0"/>
            </w:pPr>
            <w:r>
              <w:t>&lt;/property&gt;</w:t>
            </w:r>
          </w:p>
          <w:p w14:paraId="7691A9B3" w14:textId="77777777" w:rsidR="00A5441B" w:rsidRDefault="00A5441B" w:rsidP="002C1816">
            <w:pPr>
              <w:ind w:firstLineChars="0" w:firstLine="0"/>
            </w:pPr>
            <w:r>
              <w:rPr>
                <w:rFonts w:hint="eastAsia"/>
              </w:rPr>
              <w:t>获取</w:t>
            </w:r>
            <w:r>
              <w:rPr>
                <w:rFonts w:hint="eastAsia"/>
              </w:rPr>
              <w:t>props</w:t>
            </w:r>
          </w:p>
          <w:p w14:paraId="4D2820DA"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 xml:space="preserve">         // 1.</w:t>
            </w:r>
            <w:r>
              <w:rPr>
                <w:rFonts w:ascii="Consolas" w:eastAsiaTheme="minorEastAsia" w:hAnsi="Consolas" w:cs="Consolas"/>
                <w:bCs w:val="0"/>
                <w:color w:val="3F7F5F"/>
                <w:sz w:val="20"/>
                <w:szCs w:val="20"/>
              </w:rPr>
              <w:t>获取</w:t>
            </w:r>
            <w:r>
              <w:rPr>
                <w:rFonts w:ascii="Consolas" w:eastAsiaTheme="minorEastAsia" w:hAnsi="Consolas" w:cs="Consolas"/>
                <w:bCs w:val="0"/>
                <w:color w:val="3F7F5F"/>
                <w:sz w:val="20"/>
                <w:szCs w:val="20"/>
              </w:rPr>
              <w:t>spring</w:t>
            </w:r>
            <w:r>
              <w:rPr>
                <w:rFonts w:ascii="Consolas" w:eastAsiaTheme="minorEastAsia" w:hAnsi="Consolas" w:cs="Consolas"/>
                <w:bCs w:val="0"/>
                <w:color w:val="3F7F5F"/>
                <w:sz w:val="20"/>
                <w:szCs w:val="20"/>
              </w:rPr>
              <w:t>执行环境，</w:t>
            </w:r>
            <w:proofErr w:type="gramStart"/>
            <w:r>
              <w:rPr>
                <w:rFonts w:ascii="Consolas" w:eastAsiaTheme="minorEastAsia" w:hAnsi="Consolas" w:cs="Consolas"/>
                <w:bCs w:val="0"/>
                <w:color w:val="3F7F5F"/>
                <w:sz w:val="20"/>
                <w:szCs w:val="20"/>
              </w:rPr>
              <w:t>加载主</w:t>
            </w:r>
            <w:proofErr w:type="gramEnd"/>
            <w:r>
              <w:rPr>
                <w:rFonts w:ascii="Consolas" w:eastAsiaTheme="minorEastAsia" w:hAnsi="Consolas" w:cs="Consolas"/>
                <w:bCs w:val="0"/>
                <w:color w:val="3F7F5F"/>
                <w:sz w:val="20"/>
                <w:szCs w:val="20"/>
              </w:rPr>
              <w:t>配置文件</w:t>
            </w:r>
          </w:p>
          <w:p w14:paraId="17812988"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u w:val="single"/>
              </w:rPr>
              <w:t>ApplicationContext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u w:val="single"/>
              </w:rPr>
              <w:t>ctx</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ClassPathXmlApplicationContext</w:t>
            </w:r>
            <w:proofErr w:type="spellEnd"/>
            <w:r>
              <w:rPr>
                <w:rFonts w:ascii="Consolas" w:eastAsiaTheme="minorEastAsia" w:hAnsi="Consolas" w:cs="Consolas"/>
                <w:bCs w:val="0"/>
                <w:color w:val="000000"/>
                <w:sz w:val="20"/>
                <w:szCs w:val="20"/>
              </w:rPr>
              <w:t>(</w:t>
            </w:r>
            <w:proofErr w:type="gramEnd"/>
          </w:p>
          <w:p w14:paraId="5123142E"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2A00FF"/>
                <w:sz w:val="20"/>
                <w:szCs w:val="20"/>
              </w:rPr>
              <w:t>"</w:t>
            </w:r>
            <w:proofErr w:type="spellStart"/>
            <w:proofErr w:type="gramStart"/>
            <w:r>
              <w:rPr>
                <w:rFonts w:ascii="Consolas" w:eastAsiaTheme="minorEastAsia" w:hAnsi="Consolas" w:cs="Consolas"/>
                <w:bCs w:val="0"/>
                <w:color w:val="2A00FF"/>
                <w:sz w:val="20"/>
                <w:szCs w:val="20"/>
              </w:rPr>
              <w:t>classpath:applicationContext.xml</w:t>
            </w:r>
            <w:proofErr w:type="spellEnd"/>
            <w:proofErr w:type="gram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49CA1761"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2.</w:t>
            </w:r>
            <w:r>
              <w:rPr>
                <w:rFonts w:ascii="Consolas" w:eastAsiaTheme="minorEastAsia" w:hAnsi="Consolas" w:cs="Consolas"/>
                <w:bCs w:val="0"/>
                <w:color w:val="3F7F5F"/>
                <w:sz w:val="20"/>
                <w:szCs w:val="20"/>
              </w:rPr>
              <w:t>从</w:t>
            </w:r>
            <w:proofErr w:type="spellStart"/>
            <w:r>
              <w:rPr>
                <w:rFonts w:ascii="Consolas" w:eastAsiaTheme="minorEastAsia" w:hAnsi="Consolas" w:cs="Consolas"/>
                <w:bCs w:val="0"/>
                <w:color w:val="3F7F5F"/>
                <w:sz w:val="20"/>
                <w:szCs w:val="20"/>
                <w:u w:val="single"/>
              </w:rPr>
              <w:t>ioc</w:t>
            </w:r>
            <w:proofErr w:type="spellEnd"/>
            <w:r>
              <w:rPr>
                <w:rFonts w:ascii="Consolas" w:eastAsiaTheme="minorEastAsia" w:hAnsi="Consolas" w:cs="Consolas"/>
                <w:bCs w:val="0"/>
                <w:color w:val="3F7F5F"/>
                <w:sz w:val="20"/>
                <w:szCs w:val="20"/>
              </w:rPr>
              <w:t>容器中获取</w:t>
            </w:r>
            <w:r>
              <w:rPr>
                <w:rFonts w:ascii="Consolas" w:eastAsiaTheme="minorEastAsia" w:hAnsi="Consolas" w:cs="Consolas"/>
                <w:bCs w:val="0"/>
                <w:color w:val="3F7F5F"/>
                <w:sz w:val="20"/>
                <w:szCs w:val="20"/>
              </w:rPr>
              <w:t>bean</w:t>
            </w:r>
            <w:r>
              <w:rPr>
                <w:rFonts w:ascii="Consolas" w:eastAsiaTheme="minorEastAsia" w:hAnsi="Consolas" w:cs="Consolas"/>
                <w:bCs w:val="0"/>
                <w:color w:val="3F7F5F"/>
                <w:sz w:val="20"/>
                <w:szCs w:val="20"/>
              </w:rPr>
              <w:t>对象</w:t>
            </w:r>
          </w:p>
          <w:p w14:paraId="68EFC8F1"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Animal a = (Animal) </w:t>
            </w:r>
            <w:proofErr w:type="spellStart"/>
            <w:proofErr w:type="gramStart"/>
            <w:r>
              <w:rPr>
                <w:rFonts w:ascii="Consolas" w:eastAsiaTheme="minorEastAsia" w:hAnsi="Consolas" w:cs="Consolas"/>
                <w:bCs w:val="0"/>
                <w:color w:val="000000"/>
                <w:sz w:val="20"/>
                <w:szCs w:val="20"/>
              </w:rPr>
              <w:t>ctx.getBean</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anim</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1FCA42F"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Properties p = </w:t>
            </w:r>
            <w:proofErr w:type="spellStart"/>
            <w:proofErr w:type="gramStart"/>
            <w:r>
              <w:rPr>
                <w:rFonts w:ascii="Consolas" w:eastAsiaTheme="minorEastAsia" w:hAnsi="Consolas" w:cs="Consolas"/>
                <w:bCs w:val="0"/>
                <w:color w:val="000000"/>
                <w:sz w:val="20"/>
                <w:szCs w:val="20"/>
              </w:rPr>
              <w:t>a.getProps</w:t>
            </w:r>
            <w:proofErr w:type="spellEnd"/>
            <w:proofErr w:type="gramEnd"/>
            <w:r>
              <w:rPr>
                <w:rFonts w:ascii="Consolas" w:eastAsiaTheme="minorEastAsia" w:hAnsi="Consolas" w:cs="Consolas"/>
                <w:bCs w:val="0"/>
                <w:color w:val="000000"/>
                <w:sz w:val="20"/>
                <w:szCs w:val="20"/>
              </w:rPr>
              <w:t>();</w:t>
            </w:r>
          </w:p>
          <w:p w14:paraId="643388B9"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driver = </w:t>
            </w:r>
            <w:proofErr w:type="spellStart"/>
            <w:proofErr w:type="gramStart"/>
            <w:r>
              <w:rPr>
                <w:rFonts w:ascii="Consolas" w:eastAsiaTheme="minorEastAsia" w:hAnsi="Consolas" w:cs="Consolas"/>
                <w:bCs w:val="0"/>
                <w:color w:val="000000"/>
                <w:sz w:val="20"/>
                <w:szCs w:val="20"/>
              </w:rPr>
              <w:t>p.</w:t>
            </w:r>
            <w:r>
              <w:rPr>
                <w:rFonts w:ascii="Consolas" w:eastAsiaTheme="minorEastAsia" w:hAnsi="Consolas" w:cs="Consolas"/>
                <w:bCs w:val="0"/>
                <w:color w:val="000000"/>
                <w:sz w:val="20"/>
                <w:szCs w:val="20"/>
                <w:highlight w:val="lightGray"/>
              </w:rPr>
              <w:t>getProperty</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"driver"</w:t>
            </w:r>
            <w:r>
              <w:rPr>
                <w:rFonts w:ascii="Consolas" w:eastAsiaTheme="minorEastAsia" w:hAnsi="Consolas" w:cs="Consolas"/>
                <w:bCs w:val="0"/>
                <w:color w:val="000000"/>
                <w:sz w:val="20"/>
                <w:szCs w:val="20"/>
              </w:rPr>
              <w:t>);</w:t>
            </w:r>
          </w:p>
          <w:p w14:paraId="2810FF65" w14:textId="77777777" w:rsidR="00A5441B" w:rsidRDefault="00A5441B" w:rsidP="002C181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username = </w:t>
            </w:r>
            <w:proofErr w:type="spellStart"/>
            <w:proofErr w:type="gramStart"/>
            <w:r>
              <w:rPr>
                <w:rFonts w:ascii="Consolas" w:eastAsiaTheme="minorEastAsia" w:hAnsi="Consolas" w:cs="Consolas"/>
                <w:bCs w:val="0"/>
                <w:color w:val="000000"/>
                <w:sz w:val="20"/>
                <w:szCs w:val="20"/>
              </w:rPr>
              <w:t>p.</w:t>
            </w:r>
            <w:r>
              <w:rPr>
                <w:rFonts w:ascii="Consolas" w:eastAsiaTheme="minorEastAsia" w:hAnsi="Consolas" w:cs="Consolas"/>
                <w:bCs w:val="0"/>
                <w:color w:val="000000"/>
                <w:sz w:val="20"/>
                <w:szCs w:val="20"/>
                <w:highlight w:val="lightGray"/>
              </w:rPr>
              <w:t>getProperty</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"username"</w:t>
            </w:r>
            <w:r>
              <w:rPr>
                <w:rFonts w:ascii="Consolas" w:eastAsiaTheme="minorEastAsia" w:hAnsi="Consolas" w:cs="Consolas"/>
                <w:bCs w:val="0"/>
                <w:color w:val="000000"/>
                <w:sz w:val="20"/>
                <w:szCs w:val="20"/>
              </w:rPr>
              <w:t>);</w:t>
            </w:r>
          </w:p>
          <w:p w14:paraId="2F228588" w14:textId="77777777" w:rsidR="00A5441B" w:rsidRDefault="00A5441B" w:rsidP="002C1816">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(driver+</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+username);</w:t>
            </w:r>
          </w:p>
        </w:tc>
      </w:tr>
    </w:tbl>
    <w:p w14:paraId="421223B6" w14:textId="7BAD2C4E" w:rsidR="00607215" w:rsidRDefault="00607215" w:rsidP="00A5441B">
      <w:pPr>
        <w:pStyle w:val="3"/>
        <w:ind w:firstLine="420"/>
      </w:pPr>
      <w:r>
        <w:rPr>
          <w:rFonts w:hint="eastAsia"/>
        </w:rPr>
        <w:t>级联属性的赋值</w:t>
      </w:r>
    </w:p>
    <w:tbl>
      <w:tblPr>
        <w:tblStyle w:val="ab"/>
        <w:tblW w:w="0" w:type="auto"/>
        <w:tblLook w:val="04A0" w:firstRow="1" w:lastRow="0" w:firstColumn="1" w:lastColumn="0" w:noHBand="0" w:noVBand="1"/>
      </w:tblPr>
      <w:tblGrid>
        <w:gridCol w:w="8296"/>
      </w:tblGrid>
      <w:tr w:rsidR="0006079E" w14:paraId="2BE59512" w14:textId="77777777" w:rsidTr="0006079E">
        <w:tc>
          <w:tcPr>
            <w:tcW w:w="8296" w:type="dxa"/>
          </w:tcPr>
          <w:p w14:paraId="691A6BED" w14:textId="77777777" w:rsidR="00C11006" w:rsidRPr="000F0614" w:rsidRDefault="00C11006" w:rsidP="00C11006">
            <w:pPr>
              <w:autoSpaceDE w:val="0"/>
              <w:autoSpaceDN w:val="0"/>
              <w:adjustRightInd w:val="0"/>
              <w:ind w:firstLineChars="0" w:firstLine="0"/>
              <w:jc w:val="left"/>
              <w:rPr>
                <w:rFonts w:ascii="Consolas" w:hAnsi="Consolas" w:cs="Consolas"/>
                <w:sz w:val="18"/>
                <w:szCs w:val="18"/>
              </w:rPr>
            </w:pPr>
            <w:r w:rsidRPr="000F0614">
              <w:rPr>
                <w:rFonts w:ascii="Consolas" w:hAnsi="Consolas" w:cs="Consolas"/>
                <w:color w:val="008080"/>
                <w:sz w:val="18"/>
                <w:szCs w:val="18"/>
              </w:rPr>
              <w:t>&lt;</w:t>
            </w:r>
            <w:r w:rsidRPr="000F0614">
              <w:rPr>
                <w:rFonts w:ascii="Consolas" w:hAnsi="Consolas" w:cs="Consolas"/>
                <w:color w:val="3F7F7F"/>
                <w:sz w:val="18"/>
                <w:szCs w:val="18"/>
              </w:rPr>
              <w:t>bean</w:t>
            </w:r>
            <w:r w:rsidRPr="000F0614">
              <w:rPr>
                <w:rFonts w:ascii="Consolas" w:hAnsi="Consolas" w:cs="Consolas"/>
                <w:sz w:val="18"/>
                <w:szCs w:val="18"/>
              </w:rPr>
              <w:t xml:space="preserve"> </w:t>
            </w:r>
            <w:r w:rsidRPr="000F0614">
              <w:rPr>
                <w:rFonts w:ascii="Consolas" w:hAnsi="Consolas" w:cs="Consolas"/>
                <w:color w:val="7F007F"/>
                <w:sz w:val="18"/>
                <w:szCs w:val="18"/>
              </w:rPr>
              <w:t>id</w:t>
            </w:r>
            <w:r w:rsidRPr="000F0614">
              <w:rPr>
                <w:rFonts w:ascii="Consolas" w:hAnsi="Consolas" w:cs="Consolas"/>
                <w:color w:val="000000"/>
                <w:sz w:val="18"/>
                <w:szCs w:val="18"/>
              </w:rPr>
              <w:t>=</w:t>
            </w:r>
            <w:r w:rsidRPr="000F0614">
              <w:rPr>
                <w:rFonts w:ascii="Consolas" w:hAnsi="Consolas" w:cs="Consolas"/>
                <w:i/>
                <w:iCs/>
                <w:color w:val="2A00FF"/>
                <w:sz w:val="18"/>
                <w:szCs w:val="18"/>
              </w:rPr>
              <w:t>"</w:t>
            </w:r>
            <w:proofErr w:type="spellStart"/>
            <w:r w:rsidRPr="000F0614">
              <w:rPr>
                <w:rFonts w:ascii="Consolas" w:hAnsi="Consolas" w:cs="Consolas"/>
                <w:i/>
                <w:iCs/>
                <w:color w:val="2A00FF"/>
                <w:sz w:val="18"/>
                <w:szCs w:val="18"/>
              </w:rPr>
              <w:t>companyAddrId</w:t>
            </w:r>
            <w:proofErr w:type="spellEnd"/>
            <w:r w:rsidRPr="000F0614">
              <w:rPr>
                <w:rFonts w:ascii="Consolas" w:hAnsi="Consolas" w:cs="Consolas"/>
                <w:i/>
                <w:iCs/>
                <w:color w:val="2A00FF"/>
                <w:sz w:val="18"/>
                <w:szCs w:val="18"/>
              </w:rPr>
              <w:t>"</w:t>
            </w:r>
            <w:r w:rsidRPr="000F0614">
              <w:rPr>
                <w:rFonts w:ascii="Consolas" w:hAnsi="Consolas" w:cs="Consolas"/>
                <w:sz w:val="18"/>
                <w:szCs w:val="18"/>
              </w:rPr>
              <w:t xml:space="preserve"> </w:t>
            </w:r>
            <w:r w:rsidRPr="000F0614">
              <w:rPr>
                <w:rFonts w:ascii="Consolas" w:hAnsi="Consolas" w:cs="Consolas"/>
                <w:color w:val="7F007F"/>
                <w:sz w:val="18"/>
                <w:szCs w:val="18"/>
              </w:rPr>
              <w:t>class</w:t>
            </w:r>
            <w:r w:rsidRPr="000F0614">
              <w:rPr>
                <w:rFonts w:ascii="Consolas" w:hAnsi="Consolas" w:cs="Consolas"/>
                <w:color w:val="000000"/>
                <w:sz w:val="18"/>
                <w:szCs w:val="18"/>
              </w:rPr>
              <w:t>=</w:t>
            </w:r>
            <w:r w:rsidRPr="000F0614">
              <w:rPr>
                <w:rFonts w:ascii="Consolas" w:hAnsi="Consolas" w:cs="Consolas"/>
                <w:i/>
                <w:iCs/>
                <w:color w:val="2A00FF"/>
                <w:sz w:val="18"/>
                <w:szCs w:val="18"/>
              </w:rPr>
              <w:t>"</w:t>
            </w:r>
            <w:proofErr w:type="spellStart"/>
            <w:proofErr w:type="gramStart"/>
            <w:r w:rsidRPr="000F0614">
              <w:rPr>
                <w:rFonts w:ascii="Consolas" w:hAnsi="Consolas" w:cs="Consolas"/>
                <w:i/>
                <w:iCs/>
                <w:color w:val="2A00FF"/>
                <w:sz w:val="18"/>
                <w:szCs w:val="18"/>
              </w:rPr>
              <w:t>com.itheima</w:t>
            </w:r>
            <w:proofErr w:type="gramEnd"/>
            <w:r w:rsidRPr="000F0614">
              <w:rPr>
                <w:rFonts w:ascii="Consolas" w:hAnsi="Consolas" w:cs="Consolas"/>
                <w:i/>
                <w:iCs/>
                <w:color w:val="2A00FF"/>
                <w:sz w:val="18"/>
                <w:szCs w:val="18"/>
              </w:rPr>
              <w:t>.f_xml.b_setter.Address</w:t>
            </w:r>
            <w:proofErr w:type="spellEnd"/>
            <w:r w:rsidRPr="000F0614">
              <w:rPr>
                <w:rFonts w:ascii="Consolas" w:hAnsi="Consolas" w:cs="Consolas"/>
                <w:i/>
                <w:iCs/>
                <w:color w:val="2A00FF"/>
                <w:sz w:val="18"/>
                <w:szCs w:val="18"/>
              </w:rPr>
              <w:t>"</w:t>
            </w:r>
            <w:r w:rsidRPr="000F0614">
              <w:rPr>
                <w:rFonts w:ascii="Consolas" w:hAnsi="Consolas" w:cs="Consolas"/>
                <w:color w:val="008080"/>
                <w:sz w:val="18"/>
                <w:szCs w:val="18"/>
              </w:rPr>
              <w:t>&gt;</w:t>
            </w:r>
          </w:p>
          <w:p w14:paraId="35AB6480" w14:textId="1E0E7A9B" w:rsidR="00C11006" w:rsidRPr="000F0614" w:rsidRDefault="00C11006" w:rsidP="00C11006">
            <w:pPr>
              <w:autoSpaceDE w:val="0"/>
              <w:autoSpaceDN w:val="0"/>
              <w:adjustRightInd w:val="0"/>
              <w:ind w:firstLineChars="0" w:firstLine="0"/>
              <w:jc w:val="left"/>
              <w:rPr>
                <w:rFonts w:ascii="Consolas" w:hAnsi="Consolas" w:cs="Consolas"/>
                <w:sz w:val="18"/>
                <w:szCs w:val="18"/>
              </w:rPr>
            </w:pPr>
            <w:r w:rsidRPr="000F0614">
              <w:rPr>
                <w:rFonts w:ascii="Consolas" w:hAnsi="Consolas" w:cs="Consolas"/>
                <w:color w:val="000000"/>
                <w:sz w:val="18"/>
                <w:szCs w:val="18"/>
              </w:rPr>
              <w:tab/>
            </w:r>
            <w:r w:rsidRPr="000F0614">
              <w:rPr>
                <w:rFonts w:ascii="Consolas" w:hAnsi="Consolas" w:cs="Consolas"/>
                <w:color w:val="000000"/>
                <w:sz w:val="18"/>
                <w:szCs w:val="18"/>
              </w:rPr>
              <w:tab/>
            </w:r>
            <w:r w:rsidRPr="000F0614">
              <w:rPr>
                <w:rFonts w:ascii="Consolas" w:hAnsi="Consolas" w:cs="Consolas"/>
                <w:color w:val="008080"/>
                <w:sz w:val="18"/>
                <w:szCs w:val="18"/>
              </w:rPr>
              <w:t>&lt;</w:t>
            </w:r>
            <w:r w:rsidRPr="000F0614">
              <w:rPr>
                <w:rFonts w:ascii="Consolas" w:hAnsi="Consolas" w:cs="Consolas"/>
                <w:color w:val="3F7F7F"/>
                <w:sz w:val="18"/>
                <w:szCs w:val="18"/>
              </w:rPr>
              <w:t>property</w:t>
            </w:r>
            <w:r w:rsidRPr="000F0614">
              <w:rPr>
                <w:rFonts w:ascii="Consolas" w:hAnsi="Consolas" w:cs="Consolas"/>
                <w:sz w:val="18"/>
                <w:szCs w:val="18"/>
              </w:rPr>
              <w:t xml:space="preserve"> </w:t>
            </w:r>
            <w:r w:rsidRPr="000F0614">
              <w:rPr>
                <w:rFonts w:ascii="Consolas" w:hAnsi="Consolas" w:cs="Consolas"/>
                <w:color w:val="7F007F"/>
                <w:sz w:val="18"/>
                <w:szCs w:val="18"/>
              </w:rPr>
              <w:t>name</w:t>
            </w:r>
            <w:r w:rsidRPr="000F0614">
              <w:rPr>
                <w:rFonts w:ascii="Consolas" w:hAnsi="Consolas" w:cs="Consolas"/>
                <w:color w:val="000000"/>
                <w:sz w:val="18"/>
                <w:szCs w:val="18"/>
              </w:rPr>
              <w:t>=</w:t>
            </w:r>
            <w:r w:rsidRPr="000F0614">
              <w:rPr>
                <w:rFonts w:ascii="Consolas" w:hAnsi="Consolas" w:cs="Consolas"/>
                <w:i/>
                <w:iCs/>
                <w:color w:val="2A00FF"/>
                <w:sz w:val="18"/>
                <w:szCs w:val="18"/>
              </w:rPr>
              <w:t>"</w:t>
            </w:r>
            <w:r w:rsidR="00820E66">
              <w:rPr>
                <w:rFonts w:ascii="Consolas" w:hAnsi="Consolas" w:cs="Consolas" w:hint="eastAsia"/>
                <w:i/>
                <w:iCs/>
                <w:color w:val="2A00FF"/>
                <w:sz w:val="18"/>
                <w:szCs w:val="18"/>
              </w:rPr>
              <w:t>user</w:t>
            </w:r>
            <w:r w:rsidRPr="000F0614">
              <w:rPr>
                <w:rFonts w:ascii="Consolas" w:hAnsi="Consolas" w:cs="Consolas"/>
                <w:i/>
                <w:iCs/>
                <w:color w:val="2A00FF"/>
                <w:sz w:val="18"/>
                <w:szCs w:val="18"/>
              </w:rPr>
              <w:t>"</w:t>
            </w:r>
            <w:r w:rsidRPr="000F0614">
              <w:rPr>
                <w:rFonts w:ascii="Consolas" w:hAnsi="Consolas" w:cs="Consolas"/>
                <w:sz w:val="18"/>
                <w:szCs w:val="18"/>
              </w:rPr>
              <w:t xml:space="preserve"> </w:t>
            </w:r>
            <w:r w:rsidR="00F265A7">
              <w:rPr>
                <w:rFonts w:ascii="Consolas" w:hAnsi="Consolas" w:cs="Consolas" w:hint="eastAsia"/>
                <w:sz w:val="18"/>
                <w:szCs w:val="18"/>
              </w:rPr>
              <w:t>ref</w:t>
            </w:r>
            <w:r w:rsidRPr="000F0614">
              <w:rPr>
                <w:rFonts w:ascii="Consolas" w:hAnsi="Consolas" w:cs="Consolas"/>
                <w:color w:val="000000"/>
                <w:sz w:val="18"/>
                <w:szCs w:val="18"/>
              </w:rPr>
              <w:t>=</w:t>
            </w:r>
            <w:r w:rsidRPr="000F0614">
              <w:rPr>
                <w:rFonts w:ascii="Consolas" w:hAnsi="Consolas" w:cs="Consolas"/>
                <w:i/>
                <w:iCs/>
                <w:color w:val="2A00FF"/>
                <w:sz w:val="18"/>
                <w:szCs w:val="18"/>
              </w:rPr>
              <w:t>"</w:t>
            </w:r>
            <w:proofErr w:type="spellStart"/>
            <w:r w:rsidR="00F265A7">
              <w:rPr>
                <w:rFonts w:ascii="Consolas" w:hAnsi="Consolas" w:cs="Consolas" w:hint="eastAsia"/>
                <w:i/>
                <w:iCs/>
                <w:color w:val="2A00FF"/>
                <w:sz w:val="18"/>
                <w:szCs w:val="18"/>
              </w:rPr>
              <w:t>user</w:t>
            </w:r>
            <w:r w:rsidR="00F265A7">
              <w:rPr>
                <w:rFonts w:ascii="Consolas" w:hAnsi="Consolas" w:cs="Consolas"/>
                <w:i/>
                <w:iCs/>
                <w:color w:val="2A00FF"/>
                <w:sz w:val="18"/>
                <w:szCs w:val="18"/>
              </w:rPr>
              <w:t>1</w:t>
            </w:r>
            <w:proofErr w:type="spellEnd"/>
            <w:r w:rsidRPr="000F0614">
              <w:rPr>
                <w:rFonts w:ascii="Consolas" w:hAnsi="Consolas" w:cs="Consolas"/>
                <w:i/>
                <w:iCs/>
                <w:color w:val="2A00FF"/>
                <w:sz w:val="18"/>
                <w:szCs w:val="18"/>
              </w:rPr>
              <w:t>"</w:t>
            </w:r>
            <w:r w:rsidRPr="000F0614">
              <w:rPr>
                <w:rFonts w:ascii="Consolas" w:hAnsi="Consolas" w:cs="Consolas"/>
                <w:color w:val="008080"/>
                <w:sz w:val="18"/>
                <w:szCs w:val="18"/>
              </w:rPr>
              <w:t>&gt;&lt;/</w:t>
            </w:r>
            <w:r w:rsidRPr="000F0614">
              <w:rPr>
                <w:rFonts w:ascii="Consolas" w:hAnsi="Consolas" w:cs="Consolas"/>
                <w:color w:val="3F7F7F"/>
                <w:sz w:val="18"/>
                <w:szCs w:val="18"/>
              </w:rPr>
              <w:t>property</w:t>
            </w:r>
            <w:r w:rsidRPr="000F0614">
              <w:rPr>
                <w:rFonts w:ascii="Consolas" w:hAnsi="Consolas" w:cs="Consolas"/>
                <w:color w:val="008080"/>
                <w:sz w:val="18"/>
                <w:szCs w:val="18"/>
              </w:rPr>
              <w:t>&gt;</w:t>
            </w:r>
          </w:p>
          <w:p w14:paraId="0B3B5094" w14:textId="7E478264" w:rsidR="00C11006" w:rsidRPr="000F0614" w:rsidRDefault="00C11006" w:rsidP="00C11006">
            <w:pPr>
              <w:autoSpaceDE w:val="0"/>
              <w:autoSpaceDN w:val="0"/>
              <w:adjustRightInd w:val="0"/>
              <w:ind w:firstLineChars="0" w:firstLine="0"/>
              <w:jc w:val="left"/>
              <w:rPr>
                <w:rFonts w:ascii="Consolas" w:hAnsi="Consolas" w:cs="Consolas"/>
                <w:sz w:val="18"/>
                <w:szCs w:val="18"/>
              </w:rPr>
            </w:pPr>
            <w:r w:rsidRPr="000F0614">
              <w:rPr>
                <w:rFonts w:ascii="Consolas" w:hAnsi="Consolas" w:cs="Consolas"/>
                <w:color w:val="000000"/>
                <w:sz w:val="18"/>
                <w:szCs w:val="18"/>
              </w:rPr>
              <w:tab/>
            </w:r>
            <w:r w:rsidRPr="000F0614">
              <w:rPr>
                <w:rFonts w:ascii="Consolas" w:hAnsi="Consolas" w:cs="Consolas"/>
                <w:color w:val="000000"/>
                <w:sz w:val="18"/>
                <w:szCs w:val="18"/>
              </w:rPr>
              <w:tab/>
            </w:r>
            <w:r w:rsidRPr="000F0614">
              <w:rPr>
                <w:rFonts w:ascii="Consolas" w:hAnsi="Consolas" w:cs="Consolas"/>
                <w:color w:val="008080"/>
                <w:sz w:val="18"/>
                <w:szCs w:val="18"/>
              </w:rPr>
              <w:t>&lt;</w:t>
            </w:r>
            <w:r w:rsidRPr="000F0614">
              <w:rPr>
                <w:rFonts w:ascii="Consolas" w:hAnsi="Consolas" w:cs="Consolas"/>
                <w:color w:val="3F7F7F"/>
                <w:sz w:val="18"/>
                <w:szCs w:val="18"/>
              </w:rPr>
              <w:t>property</w:t>
            </w:r>
            <w:r w:rsidRPr="000F0614">
              <w:rPr>
                <w:rFonts w:ascii="Consolas" w:hAnsi="Consolas" w:cs="Consolas"/>
                <w:sz w:val="18"/>
                <w:szCs w:val="18"/>
              </w:rPr>
              <w:t xml:space="preserve"> </w:t>
            </w:r>
            <w:r w:rsidRPr="000F0614">
              <w:rPr>
                <w:rFonts w:ascii="Consolas" w:hAnsi="Consolas" w:cs="Consolas"/>
                <w:color w:val="7F007F"/>
                <w:sz w:val="18"/>
                <w:szCs w:val="18"/>
              </w:rPr>
              <w:t>name</w:t>
            </w:r>
            <w:r w:rsidRPr="000F0614">
              <w:rPr>
                <w:rFonts w:ascii="Consolas" w:hAnsi="Consolas" w:cs="Consolas"/>
                <w:color w:val="000000"/>
                <w:sz w:val="18"/>
                <w:szCs w:val="18"/>
              </w:rPr>
              <w:t>=</w:t>
            </w:r>
            <w:r w:rsidRPr="000F0614">
              <w:rPr>
                <w:rFonts w:ascii="Consolas" w:hAnsi="Consolas" w:cs="Consolas"/>
                <w:i/>
                <w:iCs/>
                <w:color w:val="2A00FF"/>
                <w:sz w:val="18"/>
                <w:szCs w:val="18"/>
              </w:rPr>
              <w:t>"</w:t>
            </w:r>
            <w:r w:rsidR="007239FE">
              <w:rPr>
                <w:rFonts w:ascii="Consolas" w:hAnsi="Consolas" w:cs="Consolas" w:hint="eastAsia"/>
                <w:i/>
                <w:iCs/>
                <w:color w:val="2A00FF"/>
                <w:sz w:val="18"/>
                <w:szCs w:val="18"/>
              </w:rPr>
              <w:t>user.name</w:t>
            </w:r>
            <w:r w:rsidRPr="000F0614">
              <w:rPr>
                <w:rFonts w:ascii="Consolas" w:hAnsi="Consolas" w:cs="Consolas"/>
                <w:i/>
                <w:iCs/>
                <w:color w:val="2A00FF"/>
                <w:sz w:val="18"/>
                <w:szCs w:val="18"/>
              </w:rPr>
              <w:t>"</w:t>
            </w:r>
            <w:r w:rsidRPr="000F0614">
              <w:rPr>
                <w:rFonts w:ascii="Consolas" w:hAnsi="Consolas" w:cs="Consolas"/>
                <w:sz w:val="18"/>
                <w:szCs w:val="18"/>
              </w:rPr>
              <w:t xml:space="preserve"> </w:t>
            </w:r>
            <w:r w:rsidRPr="000F0614">
              <w:rPr>
                <w:rFonts w:ascii="Consolas" w:hAnsi="Consolas" w:cs="Consolas"/>
                <w:color w:val="7F007F"/>
                <w:sz w:val="18"/>
                <w:szCs w:val="18"/>
              </w:rPr>
              <w:t>value</w:t>
            </w:r>
            <w:r w:rsidRPr="000F0614">
              <w:rPr>
                <w:rFonts w:ascii="Consolas" w:hAnsi="Consolas" w:cs="Consolas"/>
                <w:color w:val="000000"/>
                <w:sz w:val="18"/>
                <w:szCs w:val="18"/>
              </w:rPr>
              <w:t>=</w:t>
            </w:r>
            <w:r w:rsidRPr="000F0614">
              <w:rPr>
                <w:rFonts w:ascii="Consolas" w:hAnsi="Consolas" w:cs="Consolas"/>
                <w:i/>
                <w:iCs/>
                <w:color w:val="2A00FF"/>
                <w:sz w:val="18"/>
                <w:szCs w:val="18"/>
              </w:rPr>
              <w:t>"</w:t>
            </w:r>
            <w:proofErr w:type="spellStart"/>
            <w:r w:rsidR="00BC342E">
              <w:rPr>
                <w:rFonts w:ascii="Consolas" w:hAnsi="Consolas" w:cs="Consolas" w:hint="eastAsia"/>
                <w:i/>
                <w:iCs/>
                <w:color w:val="2A00FF"/>
                <w:sz w:val="18"/>
                <w:szCs w:val="18"/>
              </w:rPr>
              <w:t>sx</w:t>
            </w:r>
            <w:proofErr w:type="spellEnd"/>
            <w:r w:rsidRPr="000F0614">
              <w:rPr>
                <w:rFonts w:ascii="Consolas" w:hAnsi="Consolas" w:cs="Consolas"/>
                <w:i/>
                <w:iCs/>
                <w:color w:val="2A00FF"/>
                <w:sz w:val="18"/>
                <w:szCs w:val="18"/>
              </w:rPr>
              <w:t>"</w:t>
            </w:r>
            <w:r w:rsidRPr="000F0614">
              <w:rPr>
                <w:rFonts w:ascii="Consolas" w:hAnsi="Consolas" w:cs="Consolas"/>
                <w:color w:val="008080"/>
                <w:sz w:val="18"/>
                <w:szCs w:val="18"/>
              </w:rPr>
              <w:t>&gt;&lt;/</w:t>
            </w:r>
            <w:r w:rsidRPr="000F0614">
              <w:rPr>
                <w:rFonts w:ascii="Consolas" w:hAnsi="Consolas" w:cs="Consolas"/>
                <w:color w:val="3F7F7F"/>
                <w:sz w:val="18"/>
                <w:szCs w:val="18"/>
              </w:rPr>
              <w:t>property</w:t>
            </w:r>
            <w:r w:rsidRPr="000F0614">
              <w:rPr>
                <w:rFonts w:ascii="Consolas" w:hAnsi="Consolas" w:cs="Consolas"/>
                <w:color w:val="008080"/>
                <w:sz w:val="18"/>
                <w:szCs w:val="18"/>
              </w:rPr>
              <w:t>&gt;</w:t>
            </w:r>
          </w:p>
          <w:p w14:paraId="7D8EFB94" w14:textId="3B26F6CA" w:rsidR="00C11006" w:rsidRDefault="00C11006" w:rsidP="00C11006">
            <w:pPr>
              <w:ind w:firstLineChars="0" w:firstLine="0"/>
              <w:rPr>
                <w:rFonts w:ascii="Consolas" w:hAnsi="Consolas" w:cs="Consolas"/>
                <w:color w:val="008080"/>
                <w:sz w:val="18"/>
                <w:szCs w:val="18"/>
              </w:rPr>
            </w:pPr>
            <w:r w:rsidRPr="000F0614">
              <w:rPr>
                <w:rFonts w:ascii="Consolas" w:hAnsi="Consolas" w:cs="Consolas"/>
                <w:color w:val="008080"/>
                <w:sz w:val="18"/>
                <w:szCs w:val="18"/>
              </w:rPr>
              <w:t>&lt;/</w:t>
            </w:r>
            <w:r w:rsidRPr="000F0614">
              <w:rPr>
                <w:rFonts w:ascii="Consolas" w:hAnsi="Consolas" w:cs="Consolas"/>
                <w:color w:val="3F7F7F"/>
                <w:sz w:val="18"/>
                <w:szCs w:val="18"/>
              </w:rPr>
              <w:t>bean</w:t>
            </w:r>
            <w:r w:rsidRPr="000F0614">
              <w:rPr>
                <w:rFonts w:ascii="Consolas" w:hAnsi="Consolas" w:cs="Consolas"/>
                <w:color w:val="008080"/>
                <w:sz w:val="18"/>
                <w:szCs w:val="18"/>
              </w:rPr>
              <w:t>&gt;</w:t>
            </w:r>
          </w:p>
          <w:p w14:paraId="0BFAB45A" w14:textId="4D1540B0" w:rsidR="0006079E" w:rsidRPr="00771925" w:rsidRDefault="00DB44E1" w:rsidP="00C11006">
            <w:pPr>
              <w:ind w:firstLineChars="0" w:firstLine="0"/>
              <w:rPr>
                <w:rFonts w:ascii="Consolas" w:hAnsi="Consolas" w:cs="Consolas"/>
                <w:color w:val="008080"/>
                <w:sz w:val="18"/>
                <w:szCs w:val="18"/>
              </w:rPr>
            </w:pPr>
            <w:r>
              <w:rPr>
                <w:rFonts w:ascii="Consolas" w:hAnsi="Consolas" w:cs="Consolas" w:hint="eastAsia"/>
                <w:color w:val="008080"/>
                <w:sz w:val="18"/>
                <w:szCs w:val="18"/>
              </w:rPr>
              <w:t xml:space="preserve"> </w:t>
            </w:r>
            <w:r>
              <w:rPr>
                <w:rFonts w:ascii="Consolas" w:hAnsi="Consolas" w:cs="Consolas"/>
                <w:color w:val="008080"/>
                <w:sz w:val="18"/>
                <w:szCs w:val="18"/>
              </w:rPr>
              <w:t xml:space="preserve"> </w:t>
            </w:r>
            <w:r w:rsidRPr="004E4191">
              <w:rPr>
                <w:rFonts w:ascii="Consolas" w:hAnsi="Consolas" w:cs="Consolas"/>
                <w:sz w:val="18"/>
                <w:szCs w:val="18"/>
              </w:rPr>
              <w:t xml:space="preserve">   </w:t>
            </w:r>
            <w:r w:rsidR="00C04C1E" w:rsidRPr="004E4191">
              <w:rPr>
                <w:rFonts w:ascii="Consolas" w:hAnsi="Consolas" w:cs="Consolas" w:hint="eastAsia"/>
                <w:sz w:val="18"/>
                <w:szCs w:val="18"/>
              </w:rPr>
              <w:t>级联属性赋值：</w:t>
            </w:r>
            <w:r w:rsidRPr="004E4191">
              <w:rPr>
                <w:rFonts w:ascii="Consolas" w:hAnsi="Consolas" w:cs="Consolas" w:hint="eastAsia"/>
                <w:sz w:val="18"/>
                <w:szCs w:val="18"/>
              </w:rPr>
              <w:t>这里使用</w:t>
            </w:r>
            <w:r w:rsidRPr="004E4191">
              <w:rPr>
                <w:rFonts w:ascii="Consolas" w:hAnsi="Consolas" w:cs="Consolas" w:hint="eastAsia"/>
                <w:i/>
                <w:iCs/>
                <w:sz w:val="18"/>
                <w:szCs w:val="18"/>
              </w:rPr>
              <w:t>user.name</w:t>
            </w:r>
            <w:r w:rsidRPr="004E4191">
              <w:rPr>
                <w:rFonts w:ascii="Consolas" w:hAnsi="Consolas" w:cs="Consolas"/>
                <w:i/>
                <w:iCs/>
                <w:sz w:val="18"/>
                <w:szCs w:val="18"/>
              </w:rPr>
              <w:t xml:space="preserve"> </w:t>
            </w:r>
            <w:r w:rsidRPr="004E4191">
              <w:rPr>
                <w:rFonts w:ascii="Consolas" w:hAnsi="Consolas" w:cs="Consolas" w:hint="eastAsia"/>
                <w:i/>
                <w:iCs/>
                <w:sz w:val="18"/>
                <w:szCs w:val="18"/>
              </w:rPr>
              <w:t>给引用的</w:t>
            </w:r>
            <w:proofErr w:type="spellStart"/>
            <w:r w:rsidRPr="004E4191">
              <w:rPr>
                <w:rFonts w:ascii="Consolas" w:hAnsi="Consolas" w:cs="Consolas" w:hint="eastAsia"/>
                <w:i/>
                <w:iCs/>
                <w:sz w:val="18"/>
                <w:szCs w:val="18"/>
              </w:rPr>
              <w:t>user</w:t>
            </w:r>
            <w:r w:rsidRPr="004E4191">
              <w:rPr>
                <w:rFonts w:ascii="Consolas" w:hAnsi="Consolas" w:cs="Consolas"/>
                <w:i/>
                <w:iCs/>
                <w:sz w:val="18"/>
                <w:szCs w:val="18"/>
              </w:rPr>
              <w:t>1</w:t>
            </w:r>
            <w:proofErr w:type="spellEnd"/>
            <w:r w:rsidRPr="004E4191">
              <w:rPr>
                <w:rFonts w:ascii="Consolas" w:hAnsi="Consolas" w:cs="Consolas" w:hint="eastAsia"/>
                <w:i/>
                <w:iCs/>
                <w:sz w:val="18"/>
                <w:szCs w:val="18"/>
              </w:rPr>
              <w:t>中属性值为</w:t>
            </w:r>
            <w:r w:rsidRPr="004E4191">
              <w:rPr>
                <w:rFonts w:ascii="Consolas" w:hAnsi="Consolas" w:cs="Consolas" w:hint="eastAsia"/>
                <w:i/>
                <w:iCs/>
                <w:sz w:val="18"/>
                <w:szCs w:val="18"/>
              </w:rPr>
              <w:t>name</w:t>
            </w:r>
            <w:r w:rsidRPr="004E4191">
              <w:rPr>
                <w:rFonts w:ascii="Consolas" w:hAnsi="Consolas" w:cs="Consolas" w:hint="eastAsia"/>
                <w:i/>
                <w:iCs/>
                <w:sz w:val="18"/>
                <w:szCs w:val="18"/>
              </w:rPr>
              <w:t>修改为</w:t>
            </w:r>
            <w:proofErr w:type="spellStart"/>
            <w:r w:rsidRPr="004E4191">
              <w:rPr>
                <w:rFonts w:ascii="Consolas" w:hAnsi="Consolas" w:cs="Consolas" w:hint="eastAsia"/>
                <w:i/>
                <w:iCs/>
                <w:sz w:val="18"/>
                <w:szCs w:val="18"/>
              </w:rPr>
              <w:t>sx</w:t>
            </w:r>
            <w:proofErr w:type="spellEnd"/>
            <w:r w:rsidR="004E4191">
              <w:rPr>
                <w:rFonts w:ascii="Consolas" w:hAnsi="Consolas" w:cs="Consolas" w:hint="eastAsia"/>
                <w:i/>
                <w:iCs/>
                <w:sz w:val="18"/>
                <w:szCs w:val="18"/>
              </w:rPr>
              <w:t>，此时</w:t>
            </w:r>
            <w:r w:rsidR="00BE30ED">
              <w:rPr>
                <w:rFonts w:ascii="Consolas" w:hAnsi="Consolas" w:cs="Consolas" w:hint="eastAsia"/>
                <w:i/>
                <w:iCs/>
                <w:sz w:val="18"/>
                <w:szCs w:val="18"/>
              </w:rPr>
              <w:t>引用的</w:t>
            </w:r>
            <w:proofErr w:type="spellStart"/>
            <w:r w:rsidR="00BE30ED">
              <w:rPr>
                <w:rFonts w:ascii="Consolas" w:hAnsi="Consolas" w:cs="Consolas" w:hint="eastAsia"/>
                <w:i/>
                <w:iCs/>
                <w:color w:val="2A00FF"/>
                <w:sz w:val="18"/>
                <w:szCs w:val="18"/>
              </w:rPr>
              <w:t>user</w:t>
            </w:r>
            <w:r w:rsidR="00BE30ED">
              <w:rPr>
                <w:rFonts w:ascii="Consolas" w:hAnsi="Consolas" w:cs="Consolas"/>
                <w:i/>
                <w:iCs/>
                <w:color w:val="2A00FF"/>
                <w:sz w:val="18"/>
                <w:szCs w:val="18"/>
              </w:rPr>
              <w:t>1</w:t>
            </w:r>
            <w:proofErr w:type="spellEnd"/>
            <w:r w:rsidR="00BE30ED">
              <w:rPr>
                <w:rFonts w:ascii="Consolas" w:hAnsi="Consolas" w:cs="Consolas" w:hint="eastAsia"/>
                <w:i/>
                <w:iCs/>
                <w:color w:val="2A00FF"/>
                <w:sz w:val="18"/>
                <w:szCs w:val="18"/>
              </w:rPr>
              <w:t>的</w:t>
            </w:r>
            <w:r w:rsidR="00BE30ED">
              <w:rPr>
                <w:rFonts w:ascii="Consolas" w:hAnsi="Consolas" w:cs="Consolas" w:hint="eastAsia"/>
                <w:i/>
                <w:iCs/>
                <w:color w:val="2A00FF"/>
                <w:sz w:val="18"/>
                <w:szCs w:val="18"/>
              </w:rPr>
              <w:t>name</w:t>
            </w:r>
            <w:r w:rsidR="00BE30ED">
              <w:rPr>
                <w:rFonts w:ascii="Consolas" w:hAnsi="Consolas" w:cs="Consolas" w:hint="eastAsia"/>
                <w:i/>
                <w:iCs/>
                <w:color w:val="2A00FF"/>
                <w:sz w:val="18"/>
                <w:szCs w:val="18"/>
              </w:rPr>
              <w:t>属性也会发生改变。</w:t>
            </w:r>
          </w:p>
        </w:tc>
      </w:tr>
    </w:tbl>
    <w:p w14:paraId="61F9CFA0" w14:textId="77777777" w:rsidR="00771925" w:rsidRPr="00771925" w:rsidRDefault="00771925" w:rsidP="00771925">
      <w:pPr>
        <w:ind w:firstLine="420"/>
      </w:pPr>
    </w:p>
    <w:p w14:paraId="2B803C91" w14:textId="72D3CAA5" w:rsidR="002069F3" w:rsidRDefault="002069F3" w:rsidP="00A5441B">
      <w:pPr>
        <w:pStyle w:val="3"/>
        <w:ind w:firstLine="420"/>
      </w:pPr>
      <w:r>
        <w:rPr>
          <w:rFonts w:hint="eastAsia"/>
        </w:rPr>
        <w:t>P</w:t>
      </w:r>
      <w:r>
        <w:rPr>
          <w:rFonts w:hint="eastAsia"/>
        </w:rPr>
        <w:t>标签</w:t>
      </w:r>
      <w:r w:rsidR="00985922">
        <w:rPr>
          <w:rFonts w:hint="eastAsia"/>
        </w:rPr>
        <w:t>（</w:t>
      </w:r>
      <w:r w:rsidR="00985922">
        <w:t>P</w:t>
      </w:r>
      <w:r w:rsidR="00985922">
        <w:rPr>
          <w:rFonts w:hint="eastAsia"/>
        </w:rPr>
        <w:t>名称空间）</w:t>
      </w:r>
    </w:p>
    <w:p w14:paraId="7D4817F7" w14:textId="269FCDA4" w:rsidR="009B7829" w:rsidRDefault="009B7829" w:rsidP="009B7829">
      <w:pPr>
        <w:ind w:firstLine="420"/>
      </w:pPr>
      <w:r>
        <w:rPr>
          <w:rFonts w:hint="eastAsia"/>
        </w:rPr>
        <w:t>作用：名称空间用来防止标签的重复</w:t>
      </w:r>
    </w:p>
    <w:tbl>
      <w:tblPr>
        <w:tblStyle w:val="ab"/>
        <w:tblW w:w="0" w:type="auto"/>
        <w:tblLook w:val="04A0" w:firstRow="1" w:lastRow="0" w:firstColumn="1" w:lastColumn="0" w:noHBand="0" w:noVBand="1"/>
      </w:tblPr>
      <w:tblGrid>
        <w:gridCol w:w="8296"/>
      </w:tblGrid>
      <w:tr w:rsidR="009F6241" w14:paraId="77C369F5" w14:textId="77777777" w:rsidTr="009F6241">
        <w:tc>
          <w:tcPr>
            <w:tcW w:w="8296" w:type="dxa"/>
          </w:tcPr>
          <w:p w14:paraId="4FFBBB64"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book</w:t>
            </w:r>
            <w:r>
              <w:rPr>
                <w:rFonts w:ascii="Consolas" w:eastAsiaTheme="minorEastAsia" w:hAnsi="Consolas" w:cs="Consolas"/>
                <w:bCs w:val="0"/>
                <w:color w:val="008080"/>
                <w:sz w:val="20"/>
                <w:szCs w:val="20"/>
              </w:rPr>
              <w:t>&gt;</w:t>
            </w:r>
          </w:p>
          <w:p w14:paraId="0750C086"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b:name</w:t>
            </w:r>
            <w:proofErr w:type="spellEnd"/>
            <w:r>
              <w:rPr>
                <w:rFonts w:ascii="Consolas" w:eastAsiaTheme="minorEastAsia" w:hAnsi="Consolas" w:cs="Consolas"/>
                <w:bCs w:val="0"/>
                <w:color w:val="008080"/>
                <w:sz w:val="20"/>
                <w:szCs w:val="20"/>
              </w:rPr>
              <w:t>&gt;</w:t>
            </w:r>
          </w:p>
          <w:p w14:paraId="3FF69C50"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西游记</w:t>
            </w:r>
          </w:p>
          <w:p w14:paraId="72D77569"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b:name</w:t>
            </w:r>
            <w:proofErr w:type="spellEnd"/>
            <w:r>
              <w:rPr>
                <w:rFonts w:ascii="Consolas" w:eastAsiaTheme="minorEastAsia" w:hAnsi="Consolas" w:cs="Consolas"/>
                <w:bCs w:val="0"/>
                <w:color w:val="008080"/>
                <w:sz w:val="20"/>
                <w:szCs w:val="20"/>
              </w:rPr>
              <w:t>&gt;</w:t>
            </w:r>
          </w:p>
          <w:p w14:paraId="4EC040DE"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price</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19.98</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price</w:t>
            </w:r>
            <w:r>
              <w:rPr>
                <w:rFonts w:ascii="Consolas" w:eastAsiaTheme="minorEastAsia" w:hAnsi="Consolas" w:cs="Consolas"/>
                <w:bCs w:val="0"/>
                <w:color w:val="008080"/>
                <w:sz w:val="20"/>
                <w:szCs w:val="20"/>
              </w:rPr>
              <w:t>&gt;</w:t>
            </w:r>
          </w:p>
          <w:p w14:paraId="40856B13"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author</w:t>
            </w:r>
            <w:r>
              <w:rPr>
                <w:rFonts w:ascii="Consolas" w:eastAsiaTheme="minorEastAsia" w:hAnsi="Consolas" w:cs="Consolas"/>
                <w:bCs w:val="0"/>
                <w:color w:val="008080"/>
                <w:sz w:val="20"/>
                <w:szCs w:val="20"/>
              </w:rPr>
              <w:t>&gt;</w:t>
            </w:r>
          </w:p>
          <w:p w14:paraId="59699D5B"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shd w:val="clear" w:color="auto" w:fill="D4D4D4"/>
              </w:rPr>
              <w:t>a:name</w:t>
            </w:r>
            <w:proofErr w:type="spellEnd"/>
            <w:r>
              <w:rPr>
                <w:rFonts w:ascii="Consolas" w:eastAsiaTheme="minorEastAsia" w:hAnsi="Consolas" w:cs="Consolas"/>
                <w:bCs w:val="0"/>
                <w:color w:val="008080"/>
                <w:sz w:val="20"/>
                <w:szCs w:val="20"/>
              </w:rPr>
              <w:t>&gt;</w:t>
            </w:r>
          </w:p>
          <w:p w14:paraId="43C683A6"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吴承恩</w:t>
            </w:r>
          </w:p>
          <w:p w14:paraId="31B55E1C"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shd w:val="clear" w:color="auto" w:fill="D4D4D4"/>
              </w:rPr>
              <w:t>a:name</w:t>
            </w:r>
            <w:proofErr w:type="spellEnd"/>
            <w:r>
              <w:rPr>
                <w:rFonts w:ascii="Consolas" w:eastAsiaTheme="minorEastAsia" w:hAnsi="Consolas" w:cs="Consolas"/>
                <w:bCs w:val="0"/>
                <w:color w:val="008080"/>
                <w:sz w:val="20"/>
                <w:szCs w:val="20"/>
              </w:rPr>
              <w:t>&gt;</w:t>
            </w:r>
          </w:p>
          <w:p w14:paraId="15E813BE"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gender</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男</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gender</w:t>
            </w:r>
            <w:r>
              <w:rPr>
                <w:rFonts w:ascii="Consolas" w:eastAsiaTheme="minorEastAsia" w:hAnsi="Consolas" w:cs="Consolas"/>
                <w:bCs w:val="0"/>
                <w:color w:val="008080"/>
                <w:sz w:val="20"/>
                <w:szCs w:val="20"/>
              </w:rPr>
              <w:t>&gt;</w:t>
            </w:r>
          </w:p>
          <w:p w14:paraId="034A2303"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author</w:t>
            </w:r>
            <w:r>
              <w:rPr>
                <w:rFonts w:ascii="Consolas" w:eastAsiaTheme="minorEastAsia" w:hAnsi="Consolas" w:cs="Consolas"/>
                <w:bCs w:val="0"/>
                <w:color w:val="008080"/>
                <w:sz w:val="20"/>
                <w:szCs w:val="20"/>
              </w:rPr>
              <w:t>&gt;</w:t>
            </w:r>
          </w:p>
          <w:p w14:paraId="4E2DEC67" w14:textId="77777777" w:rsidR="009F6241" w:rsidRDefault="009F6241" w:rsidP="009F624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book</w:t>
            </w:r>
            <w:r>
              <w:rPr>
                <w:rFonts w:ascii="Consolas" w:eastAsiaTheme="minorEastAsia" w:hAnsi="Consolas" w:cs="Consolas"/>
                <w:bCs w:val="0"/>
                <w:color w:val="008080"/>
                <w:sz w:val="20"/>
                <w:szCs w:val="20"/>
              </w:rPr>
              <w:t>&gt;</w:t>
            </w:r>
          </w:p>
          <w:p w14:paraId="52A0A414" w14:textId="77777777" w:rsidR="009F6241" w:rsidRDefault="009F6241" w:rsidP="009B7829">
            <w:pPr>
              <w:ind w:firstLineChars="0" w:firstLine="0"/>
            </w:pPr>
          </w:p>
        </w:tc>
      </w:tr>
    </w:tbl>
    <w:p w14:paraId="5BA0E345" w14:textId="455E7A71" w:rsidR="009F6241" w:rsidRDefault="00DC338E" w:rsidP="009B7829">
      <w:pPr>
        <w:ind w:firstLine="420"/>
      </w:pPr>
      <w:r>
        <w:rPr>
          <w:rFonts w:hint="eastAsia"/>
        </w:rPr>
        <w:t>例如：上方有两个</w:t>
      </w:r>
      <w:r>
        <w:rPr>
          <w:rFonts w:hint="eastAsia"/>
        </w:rPr>
        <w:t>name</w:t>
      </w:r>
      <w:r>
        <w:rPr>
          <w:rFonts w:hint="eastAsia"/>
        </w:rPr>
        <w:t>，可以使用名称空间区分是</w:t>
      </w:r>
      <w:r>
        <w:rPr>
          <w:rFonts w:hint="eastAsia"/>
        </w:rPr>
        <w:t>book</w:t>
      </w:r>
      <w:r>
        <w:rPr>
          <w:rFonts w:hint="eastAsia"/>
        </w:rPr>
        <w:t>下的</w:t>
      </w:r>
      <w:r>
        <w:rPr>
          <w:rFonts w:hint="eastAsia"/>
        </w:rPr>
        <w:t>name</w:t>
      </w:r>
      <w:r>
        <w:rPr>
          <w:rFonts w:hint="eastAsia"/>
        </w:rPr>
        <w:t>，还是</w:t>
      </w:r>
      <w:r>
        <w:rPr>
          <w:rFonts w:hint="eastAsia"/>
        </w:rPr>
        <w:t>author</w:t>
      </w:r>
      <w:r>
        <w:rPr>
          <w:rFonts w:hint="eastAsia"/>
        </w:rPr>
        <w:t>的</w:t>
      </w:r>
      <w:r>
        <w:rPr>
          <w:rFonts w:hint="eastAsia"/>
        </w:rPr>
        <w:t>name</w:t>
      </w:r>
      <w:r>
        <w:rPr>
          <w:rFonts w:hint="eastAsia"/>
        </w:rPr>
        <w:t>，而不用判断他的父标签。</w:t>
      </w:r>
    </w:p>
    <w:p w14:paraId="548C0BC1" w14:textId="77777777" w:rsidR="00A546E0" w:rsidRPr="00DC338E" w:rsidRDefault="00A546E0" w:rsidP="009B7829">
      <w:pPr>
        <w:ind w:firstLine="420"/>
      </w:pPr>
    </w:p>
    <w:p w14:paraId="71A046A9" w14:textId="77777777" w:rsidR="002069F3" w:rsidRDefault="002069F3" w:rsidP="002069F3">
      <w:pPr>
        <w:ind w:firstLine="420"/>
      </w:pPr>
      <w:r>
        <w:t>对</w:t>
      </w:r>
      <w:r>
        <w:t>“setter</w:t>
      </w:r>
      <w:r>
        <w:t>方法注入</w:t>
      </w:r>
      <w:r>
        <w:t>”</w:t>
      </w:r>
      <w:r>
        <w:t>进行简化，替换</w:t>
      </w:r>
      <w:r>
        <w:t>&lt;property name="</w:t>
      </w:r>
      <w:r>
        <w:t>属性名</w:t>
      </w:r>
      <w:r>
        <w:t>"&gt;</w:t>
      </w:r>
      <w:r>
        <w:t>，而是在</w:t>
      </w:r>
      <w:r>
        <w:tab/>
      </w:r>
      <w:r>
        <w:tab/>
      </w:r>
      <w:r>
        <w:tab/>
      </w:r>
      <w:r>
        <w:tab/>
        <w:t>&lt;bean p:</w:t>
      </w:r>
      <w:r>
        <w:t>属性名</w:t>
      </w:r>
      <w:r>
        <w:t>="</w:t>
      </w:r>
      <w:r>
        <w:t>普通值</w:t>
      </w:r>
      <w:r>
        <w:t>"  p:</w:t>
      </w:r>
      <w:r>
        <w:t>属性名</w:t>
      </w:r>
      <w:r>
        <w:t>-ref="</w:t>
      </w:r>
      <w:proofErr w:type="gramStart"/>
      <w:r>
        <w:t>引用值</w:t>
      </w:r>
      <w:proofErr w:type="gramEnd"/>
      <w:r>
        <w:t>"&gt;</w:t>
      </w:r>
    </w:p>
    <w:p w14:paraId="2CC3C63E" w14:textId="0F51B61B" w:rsidR="002069F3" w:rsidRDefault="006242DE" w:rsidP="002069F3">
      <w:pPr>
        <w:ind w:firstLine="420"/>
      </w:pPr>
      <w:r>
        <w:tab/>
      </w:r>
      <w:r w:rsidR="002069F3">
        <w:t>p</w:t>
      </w:r>
      <w:r w:rsidR="002069F3">
        <w:t>命名空间使用前提，必须添加命名空间</w:t>
      </w:r>
    </w:p>
    <w:p w14:paraId="6D99144F" w14:textId="77777777" w:rsidR="002069F3" w:rsidRDefault="002069F3" w:rsidP="002069F3">
      <w:pPr>
        <w:ind w:firstLine="420"/>
      </w:pPr>
      <w:r>
        <w:rPr>
          <w:rFonts w:hint="eastAsia"/>
        </w:rPr>
        <w:t>对</w:t>
      </w:r>
      <w:r>
        <w:rPr>
          <w:rFonts w:hint="eastAsia"/>
        </w:rPr>
        <w:t>setter</w:t>
      </w:r>
      <w:r>
        <w:rPr>
          <w:rFonts w:hint="eastAsia"/>
        </w:rPr>
        <w:t>注入简化</w:t>
      </w:r>
    </w:p>
    <w:tbl>
      <w:tblPr>
        <w:tblStyle w:val="ab"/>
        <w:tblW w:w="0" w:type="auto"/>
        <w:tblLook w:val="04A0" w:firstRow="1" w:lastRow="0" w:firstColumn="1" w:lastColumn="0" w:noHBand="0" w:noVBand="1"/>
      </w:tblPr>
      <w:tblGrid>
        <w:gridCol w:w="8296"/>
      </w:tblGrid>
      <w:tr w:rsidR="002069F3" w14:paraId="55B270E3" w14:textId="77777777" w:rsidTr="00F759EE">
        <w:tc>
          <w:tcPr>
            <w:tcW w:w="8296" w:type="dxa"/>
          </w:tcPr>
          <w:p w14:paraId="24AD0819" w14:textId="77777777" w:rsidR="002069F3" w:rsidRDefault="002069F3" w:rsidP="00F759EE">
            <w:pPr>
              <w:ind w:firstLineChars="0" w:firstLine="0"/>
            </w:pPr>
            <w:r w:rsidRPr="00F019B0">
              <w:t>&lt;bean p:</w:t>
            </w:r>
            <w:r w:rsidRPr="00F019B0">
              <w:t>属性名</w:t>
            </w:r>
            <w:r w:rsidRPr="00F019B0">
              <w:t>="</w:t>
            </w:r>
            <w:r w:rsidRPr="00F019B0">
              <w:t>普通值</w:t>
            </w:r>
            <w:r w:rsidRPr="00F019B0">
              <w:t>"  p:</w:t>
            </w:r>
            <w:r w:rsidRPr="00F019B0">
              <w:t>属性名</w:t>
            </w:r>
            <w:r w:rsidRPr="00F019B0">
              <w:t>-ref="</w:t>
            </w:r>
            <w:proofErr w:type="gramStart"/>
            <w:r w:rsidRPr="00F019B0">
              <w:t>引用值</w:t>
            </w:r>
            <w:proofErr w:type="gramEnd"/>
            <w:r w:rsidRPr="00F019B0">
              <w:t>"&gt;</w:t>
            </w:r>
          </w:p>
          <w:p w14:paraId="1D1C620E" w14:textId="77777777" w:rsidR="002069F3" w:rsidRDefault="002069F3" w:rsidP="00F759EE">
            <w:pPr>
              <w:ind w:firstLineChars="0" w:firstLine="0"/>
            </w:pPr>
            <w:r>
              <w:rPr>
                <w:rFonts w:hint="eastAsia"/>
              </w:rPr>
              <w:t>替换</w:t>
            </w:r>
          </w:p>
          <w:p w14:paraId="64EA64B0" w14:textId="77777777" w:rsidR="002069F3" w:rsidRDefault="002069F3" w:rsidP="00F759EE">
            <w:pPr>
              <w:ind w:firstLineChars="0" w:firstLine="0"/>
            </w:pPr>
            <w:r w:rsidRPr="00F019B0">
              <w:t>&lt;property name="" value=""/&gt;</w:t>
            </w:r>
          </w:p>
          <w:p w14:paraId="0F259739" w14:textId="14DB53A2" w:rsidR="002069F3" w:rsidRDefault="00C02A60" w:rsidP="00F759EE">
            <w:pPr>
              <w:ind w:firstLineChars="0" w:firstLine="0"/>
            </w:pPr>
            <w:proofErr w:type="spellStart"/>
            <w:r>
              <w:t>xmlns</w:t>
            </w:r>
            <w:r w:rsidR="00527B4E">
              <w:rPr>
                <w:rFonts w:hint="eastAsia"/>
              </w:rPr>
              <w:t>:</w:t>
            </w:r>
            <w:r w:rsidR="00527B4E">
              <w:t>xml</w:t>
            </w:r>
            <w:proofErr w:type="spellEnd"/>
            <w:r w:rsidR="00527B4E">
              <w:t xml:space="preserve"> name space</w:t>
            </w:r>
          </w:p>
          <w:p w14:paraId="30270CAC" w14:textId="77777777" w:rsidR="002069F3" w:rsidRDefault="002069F3" w:rsidP="00F759EE">
            <w:pPr>
              <w:ind w:firstLineChars="0" w:firstLine="0"/>
            </w:pPr>
            <w:r>
              <w:rPr>
                <w:rFonts w:hint="eastAsia"/>
              </w:rPr>
              <w:t>1</w:t>
            </w:r>
            <w:r>
              <w:rPr>
                <w:rFonts w:hint="eastAsia"/>
              </w:rPr>
              <w:t>、添加命名空间</w:t>
            </w:r>
          </w:p>
          <w:p w14:paraId="651DE757" w14:textId="77777777" w:rsidR="002069F3" w:rsidRDefault="002069F3" w:rsidP="00F759EE">
            <w:pPr>
              <w:ind w:firstLine="420"/>
            </w:pPr>
            <w:r>
              <w:rPr>
                <w:noProof/>
              </w:rPr>
              <mc:AlternateContent>
                <mc:Choice Requires="wps">
                  <w:drawing>
                    <wp:anchor distT="0" distB="0" distL="114300" distR="114300" simplePos="0" relativeHeight="251662336" behindDoc="0" locked="0" layoutInCell="1" allowOverlap="1" wp14:anchorId="39A1A35C" wp14:editId="0904D3AC">
                      <wp:simplePos x="0" y="0"/>
                      <wp:positionH relativeFrom="column">
                        <wp:posOffset>398145</wp:posOffset>
                      </wp:positionH>
                      <wp:positionV relativeFrom="paragraph">
                        <wp:posOffset>73025</wp:posOffset>
                      </wp:positionV>
                      <wp:extent cx="263525" cy="450850"/>
                      <wp:effectExtent l="0" t="0" r="41275" b="44450"/>
                      <wp:wrapNone/>
                      <wp:docPr id="6" name="箭头: 左弧形 6"/>
                      <wp:cNvGraphicFramePr/>
                      <a:graphic xmlns:a="http://schemas.openxmlformats.org/drawingml/2006/main">
                        <a:graphicData uri="http://schemas.microsoft.com/office/word/2010/wordprocessingShape">
                          <wps:wsp>
                            <wps:cNvSpPr/>
                            <wps:spPr>
                              <a:xfrm>
                                <a:off x="0" y="0"/>
                                <a:ext cx="263525" cy="45085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01DD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箭头: 左弧形 6" o:spid="_x0000_s1026" type="#_x0000_t102" style="position:absolute;left:0;text-align:left;margin-left:31.35pt;margin-top:5.75pt;width:20.75pt;height: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" adj="15287,20022,16200" fillcolor="#4472c4 [3204]" strokecolor="#1f3763 [1604]" strokeweight="1pt"/>
                  </w:pict>
                </mc:Fallback>
              </mc:AlternateContent>
            </w:r>
            <w:r>
              <w:t xml:space="preserve">&lt;beans </w:t>
            </w:r>
            <w:proofErr w:type="spellStart"/>
            <w:r>
              <w:t>xmlns</w:t>
            </w:r>
            <w:proofErr w:type="spellEnd"/>
            <w:r>
              <w:t>="http://www.springframework.org/schema/beans"</w:t>
            </w:r>
          </w:p>
          <w:p w14:paraId="4740F209" w14:textId="77777777" w:rsidR="002069F3" w:rsidRDefault="002069F3" w:rsidP="00F759EE">
            <w:pPr>
              <w:ind w:firstLine="420"/>
            </w:pPr>
            <w:r>
              <w:t xml:space="preserve">       </w:t>
            </w:r>
            <w:proofErr w:type="spellStart"/>
            <w:proofErr w:type="gramStart"/>
            <w:r>
              <w:t>xmlns:xsi</w:t>
            </w:r>
            <w:proofErr w:type="spellEnd"/>
            <w:proofErr w:type="gramEnd"/>
            <w:r>
              <w:t>="http://www.w3.org/2001/XMLSchema-instance"</w:t>
            </w:r>
          </w:p>
          <w:p w14:paraId="21921FA9" w14:textId="77777777" w:rsidR="002069F3" w:rsidRDefault="002069F3" w:rsidP="00F759EE">
            <w:pPr>
              <w:ind w:firstLine="420"/>
              <w:rPr>
                <w:color w:val="FF0000"/>
              </w:rPr>
            </w:pPr>
            <w:r>
              <w:t xml:space="preserve">      </w:t>
            </w:r>
            <w:r w:rsidRPr="00AD6E3E">
              <w:rPr>
                <w:color w:val="FF0000"/>
              </w:rPr>
              <w:t xml:space="preserve"> </w:t>
            </w:r>
            <w:proofErr w:type="spellStart"/>
            <w:proofErr w:type="gramStart"/>
            <w:r w:rsidRPr="00AD6E3E">
              <w:rPr>
                <w:color w:val="FF0000"/>
              </w:rPr>
              <w:t>xmlns:p</w:t>
            </w:r>
            <w:proofErr w:type="spellEnd"/>
            <w:proofErr w:type="gramEnd"/>
            <w:r w:rsidRPr="00AD6E3E">
              <w:rPr>
                <w:color w:val="FF0000"/>
              </w:rPr>
              <w:t>=</w:t>
            </w:r>
            <w:hyperlink r:id="rId38" w:history="1">
              <w:r w:rsidRPr="00FA1C62">
                <w:rPr>
                  <w:rStyle w:val="a9"/>
                </w:rPr>
                <w:t>http://www.springframework.org/schema/p</w:t>
              </w:r>
            </w:hyperlink>
          </w:p>
          <w:p w14:paraId="7DD54871" w14:textId="77777777" w:rsidR="002069F3" w:rsidRPr="00AD6E3E" w:rsidRDefault="002069F3" w:rsidP="00F759EE">
            <w:pPr>
              <w:ind w:firstLine="420"/>
              <w:rPr>
                <w:color w:val="FF0000"/>
              </w:rPr>
            </w:pPr>
            <w:r>
              <w:rPr>
                <w:color w:val="FF0000"/>
              </w:rPr>
              <w:t xml:space="preserve">       </w:t>
            </w:r>
            <w:r>
              <w:rPr>
                <w:rFonts w:hint="eastAsia"/>
                <w:color w:val="FF0000"/>
              </w:rPr>
              <w:t>/</w:t>
            </w:r>
            <w:r>
              <w:rPr>
                <w:color w:val="FF0000"/>
              </w:rPr>
              <w:t>/</w:t>
            </w:r>
            <w:r>
              <w:rPr>
                <w:rFonts w:hint="eastAsia"/>
                <w:color w:val="FF0000"/>
              </w:rPr>
              <w:t>复制一份，并添加：</w:t>
            </w:r>
            <w:r>
              <w:rPr>
                <w:rFonts w:hint="eastAsia"/>
                <w:color w:val="FF0000"/>
              </w:rPr>
              <w:t>p</w:t>
            </w:r>
            <w:r>
              <w:rPr>
                <w:rFonts w:hint="eastAsia"/>
                <w:color w:val="FF0000"/>
              </w:rPr>
              <w:t>，末尾将</w:t>
            </w:r>
            <w:r>
              <w:rPr>
                <w:rFonts w:hint="eastAsia"/>
                <w:color w:val="FF0000"/>
              </w:rPr>
              <w:t>beans</w:t>
            </w:r>
            <w:r>
              <w:rPr>
                <w:rFonts w:hint="eastAsia"/>
                <w:color w:val="FF0000"/>
              </w:rPr>
              <w:t>改为</w:t>
            </w:r>
            <w:r>
              <w:rPr>
                <w:rFonts w:hint="eastAsia"/>
                <w:color w:val="FF0000"/>
              </w:rPr>
              <w:t>p</w:t>
            </w:r>
          </w:p>
          <w:p w14:paraId="7A492423" w14:textId="77777777" w:rsidR="002069F3" w:rsidRPr="00AD6E3E" w:rsidRDefault="002069F3" w:rsidP="00F759EE">
            <w:pPr>
              <w:ind w:firstLine="420"/>
              <w:rPr>
                <w:color w:val="FF0000"/>
              </w:rPr>
            </w:pPr>
            <w:r w:rsidRPr="00AD6E3E">
              <w:rPr>
                <w:color w:val="FF0000"/>
              </w:rPr>
              <w:t xml:space="preserve">     </w:t>
            </w:r>
            <w:r w:rsidRPr="00AD6E3E">
              <w:t xml:space="preserve">  </w:t>
            </w:r>
            <w:proofErr w:type="spellStart"/>
            <w:proofErr w:type="gramStart"/>
            <w:r w:rsidRPr="00AD6E3E">
              <w:t>xsi:schemaLocation</w:t>
            </w:r>
            <w:proofErr w:type="spellEnd"/>
            <w:proofErr w:type="gramEnd"/>
            <w:r w:rsidRPr="00AD6E3E">
              <w:t>="</w:t>
            </w:r>
          </w:p>
          <w:p w14:paraId="62FC541D" w14:textId="77777777" w:rsidR="002069F3" w:rsidRDefault="002069F3" w:rsidP="00F759EE">
            <w:pPr>
              <w:ind w:firstLine="420"/>
            </w:pPr>
            <w:r>
              <w:t xml:space="preserve">        http://www.springframework.org/schema/beans http://www.springframework.org/schema/beans/spring-beans.xsd"&gt;</w:t>
            </w:r>
          </w:p>
          <w:p w14:paraId="0533D10D" w14:textId="77777777" w:rsidR="002069F3" w:rsidRDefault="002069F3" w:rsidP="00F759EE">
            <w:pPr>
              <w:ind w:firstLineChars="0" w:firstLine="0"/>
            </w:pPr>
          </w:p>
          <w:p w14:paraId="2FE7A482" w14:textId="77777777" w:rsidR="002069F3" w:rsidRDefault="002069F3" w:rsidP="00F759EE">
            <w:pPr>
              <w:ind w:firstLineChars="0" w:firstLine="0"/>
            </w:pPr>
          </w:p>
          <w:p w14:paraId="649EDF53" w14:textId="77777777" w:rsidR="002069F3" w:rsidRDefault="002069F3" w:rsidP="00F759EE">
            <w:pPr>
              <w:ind w:firstLineChars="0" w:firstLine="0"/>
            </w:pPr>
            <w:r>
              <w:t>&lt;!--</w:t>
            </w:r>
          </w:p>
          <w:p w14:paraId="3DEA53A9" w14:textId="77777777" w:rsidR="002069F3" w:rsidRDefault="002069F3" w:rsidP="00F759EE">
            <w:pPr>
              <w:ind w:firstLineChars="0" w:firstLine="0"/>
            </w:pPr>
            <w:r>
              <w:rPr>
                <w:rFonts w:hint="eastAsia"/>
              </w:rPr>
              <w:t>利用</w:t>
            </w:r>
            <w:r>
              <w:t xml:space="preserve"> setter </w:t>
            </w:r>
            <w:r>
              <w:t>方法进行参数注入</w:t>
            </w:r>
          </w:p>
          <w:p w14:paraId="6198526F" w14:textId="77777777" w:rsidR="002069F3" w:rsidRDefault="002069F3" w:rsidP="00F759EE">
            <w:pPr>
              <w:ind w:firstLineChars="0" w:firstLine="0"/>
            </w:pPr>
            <w:r>
              <w:rPr>
                <w:rFonts w:hint="eastAsia"/>
              </w:rPr>
              <w:t>在上面要加入</w:t>
            </w:r>
            <w:r>
              <w:t xml:space="preserve"> </w:t>
            </w:r>
            <w:proofErr w:type="spellStart"/>
            <w:r>
              <w:t>xmlns:p</w:t>
            </w:r>
            <w:proofErr w:type="spellEnd"/>
            <w:r>
              <w:t xml:space="preserve">="http://www.springframework.org/schema/p" </w:t>
            </w:r>
            <w:r>
              <w:t>（从</w:t>
            </w:r>
            <w:r>
              <w:t xml:space="preserve"> beans </w:t>
            </w:r>
            <w:r>
              <w:t>行复制修改而来）</w:t>
            </w:r>
          </w:p>
          <w:p w14:paraId="2B9F5693" w14:textId="77777777" w:rsidR="002069F3" w:rsidRDefault="002069F3" w:rsidP="00F759EE">
            <w:pPr>
              <w:ind w:firstLineChars="0" w:firstLine="0"/>
            </w:pPr>
            <w:r>
              <w:rPr>
                <w:rFonts w:hint="eastAsia"/>
              </w:rPr>
              <w:t>使用</w:t>
            </w:r>
            <w:r>
              <w:t xml:space="preserve"> p </w:t>
            </w:r>
            <w:r>
              <w:t>简化</w:t>
            </w:r>
            <w:r>
              <w:t xml:space="preserve"> setter </w:t>
            </w:r>
            <w:r>
              <w:t>方法</w:t>
            </w:r>
          </w:p>
          <w:p w14:paraId="1AC90E9C" w14:textId="77777777" w:rsidR="002069F3" w:rsidRDefault="002069F3" w:rsidP="00F759EE">
            <w:pPr>
              <w:ind w:firstLineChars="0" w:firstLine="0"/>
            </w:pPr>
            <w:r>
              <w:t>--&gt;</w:t>
            </w:r>
          </w:p>
          <w:p w14:paraId="2E423BE8" w14:textId="77777777" w:rsidR="002069F3" w:rsidRDefault="002069F3" w:rsidP="00F759EE">
            <w:pPr>
              <w:ind w:firstLineChars="0" w:firstLine="0"/>
            </w:pPr>
            <w:r>
              <w:t>&lt;bean id="Person" class="</w:t>
            </w:r>
            <w:proofErr w:type="spellStart"/>
            <w:proofErr w:type="gramStart"/>
            <w:r>
              <w:t>com.ittianyu</w:t>
            </w:r>
            <w:proofErr w:type="gramEnd"/>
            <w:r>
              <w:t>.spring.a_base.f_xml.b_setter.Person</w:t>
            </w:r>
            <w:proofErr w:type="spellEnd"/>
            <w:r>
              <w:t>"</w:t>
            </w:r>
          </w:p>
          <w:p w14:paraId="3E0106D4" w14:textId="77777777" w:rsidR="002069F3" w:rsidRDefault="002069F3" w:rsidP="00F759EE">
            <w:pPr>
              <w:ind w:firstLineChars="0" w:firstLine="0"/>
            </w:pPr>
            <w:r>
              <w:rPr>
                <w:rFonts w:hint="eastAsia"/>
              </w:rPr>
              <w:t xml:space="preserve"> </w:t>
            </w:r>
            <w:r>
              <w:t xml:space="preserve">    </w:t>
            </w:r>
            <w:r w:rsidRPr="003B08A5">
              <w:rPr>
                <w:color w:val="FF0000"/>
              </w:rPr>
              <w:t xml:space="preserve"> </w:t>
            </w:r>
            <w:r w:rsidRPr="003B08A5">
              <w:rPr>
                <w:rFonts w:hint="eastAsia"/>
                <w:color w:val="FF0000"/>
              </w:rPr>
              <w:t>/</w:t>
            </w:r>
            <w:r w:rsidRPr="003B08A5">
              <w:rPr>
                <w:color w:val="FF0000"/>
              </w:rPr>
              <w:t>/</w:t>
            </w:r>
            <w:r w:rsidRPr="003B08A5">
              <w:rPr>
                <w:rFonts w:hint="eastAsia"/>
                <w:color w:val="FF0000"/>
              </w:rPr>
              <w:t>基本类型</w:t>
            </w:r>
          </w:p>
          <w:p w14:paraId="486FBACC" w14:textId="77777777" w:rsidR="002069F3" w:rsidRDefault="002069F3" w:rsidP="00F759EE">
            <w:pPr>
              <w:ind w:firstLineChars="0" w:firstLine="0"/>
            </w:pPr>
            <w:r>
              <w:t xml:space="preserve">      p:name="Jone" p:age="18"</w:t>
            </w:r>
            <w:r>
              <w:rPr>
                <w:rFonts w:hint="eastAsia"/>
              </w:rPr>
              <w:t>/</w:t>
            </w:r>
            <w:r>
              <w:t>/</w:t>
            </w:r>
            <w:r>
              <w:rPr>
                <w:rFonts w:hint="eastAsia"/>
              </w:rPr>
              <w:t>属性</w:t>
            </w:r>
            <w:r>
              <w:rPr>
                <w:rFonts w:hint="eastAsia"/>
              </w:rPr>
              <w:t>=</w:t>
            </w:r>
            <w:r>
              <w:rPr>
                <w:rFonts w:hint="eastAsia"/>
              </w:rPr>
              <w:t>属性值</w:t>
            </w:r>
          </w:p>
          <w:p w14:paraId="015DFE67" w14:textId="77777777" w:rsidR="002069F3" w:rsidRDefault="002069F3" w:rsidP="00F759EE">
            <w:pPr>
              <w:ind w:firstLineChars="0" w:firstLine="0"/>
            </w:pPr>
            <w:r>
              <w:rPr>
                <w:rFonts w:hint="eastAsia"/>
              </w:rPr>
              <w:t xml:space="preserve"> </w:t>
            </w:r>
            <w:r>
              <w:t xml:space="preserve">     </w:t>
            </w:r>
            <w:r w:rsidRPr="003B08A5">
              <w:rPr>
                <w:rFonts w:hint="eastAsia"/>
                <w:color w:val="FF0000"/>
              </w:rPr>
              <w:t>/</w:t>
            </w:r>
            <w:r w:rsidRPr="003B08A5">
              <w:rPr>
                <w:color w:val="FF0000"/>
              </w:rPr>
              <w:t>/</w:t>
            </w:r>
            <w:r w:rsidRPr="003B08A5">
              <w:rPr>
                <w:rFonts w:hint="eastAsia"/>
                <w:color w:val="FF0000"/>
              </w:rPr>
              <w:t>引用类型</w:t>
            </w:r>
          </w:p>
          <w:p w14:paraId="0DF5642D" w14:textId="77777777" w:rsidR="002069F3" w:rsidRDefault="002069F3" w:rsidP="00F759EE">
            <w:pPr>
              <w:ind w:firstLineChars="0" w:firstLine="0"/>
            </w:pPr>
            <w:r>
              <w:rPr>
                <w:noProof/>
              </w:rPr>
              <mc:AlternateContent>
                <mc:Choice Requires="wps">
                  <w:drawing>
                    <wp:anchor distT="0" distB="0" distL="114300" distR="114300" simplePos="0" relativeHeight="251664384" behindDoc="0" locked="0" layoutInCell="1" allowOverlap="1" wp14:anchorId="19391965" wp14:editId="3E8FFC1A">
                      <wp:simplePos x="0" y="0"/>
                      <wp:positionH relativeFrom="column">
                        <wp:posOffset>918845</wp:posOffset>
                      </wp:positionH>
                      <wp:positionV relativeFrom="paragraph">
                        <wp:posOffset>117914</wp:posOffset>
                      </wp:positionV>
                      <wp:extent cx="1412631" cy="1148861"/>
                      <wp:effectExtent l="38100" t="0" r="16510" b="51435"/>
                      <wp:wrapNone/>
                      <wp:docPr id="8" name="直接箭头连接符 8"/>
                      <wp:cNvGraphicFramePr/>
                      <a:graphic xmlns:a="http://schemas.openxmlformats.org/drawingml/2006/main">
                        <a:graphicData uri="http://schemas.microsoft.com/office/word/2010/wordprocessingShape">
                          <wps:wsp>
                            <wps:cNvCnPr/>
                            <wps:spPr>
                              <a:xfrm flipH="1">
                                <a:off x="0" y="0"/>
                                <a:ext cx="1412631" cy="114886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DC5B66E" id="直接箭头连接符 8" o:spid="_x0000_s1026" type="#_x0000_t32" style="position:absolute;left:0;text-align:left;margin-left:72.35pt;margin-top:9.3pt;width:111.25pt;height:90.4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" strokecolor="#ed7d31 [3205]"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4C74511" wp14:editId="5BB16BED">
                      <wp:simplePos x="0" y="0"/>
                      <wp:positionH relativeFrom="column">
                        <wp:posOffset>889537</wp:posOffset>
                      </wp:positionH>
                      <wp:positionV relativeFrom="paragraph">
                        <wp:posOffset>141361</wp:posOffset>
                      </wp:positionV>
                      <wp:extent cx="439616" cy="486507"/>
                      <wp:effectExtent l="38100" t="0" r="17780" b="66040"/>
                      <wp:wrapNone/>
                      <wp:docPr id="7" name="直接箭头连接符 7"/>
                      <wp:cNvGraphicFramePr/>
                      <a:graphic xmlns:a="http://schemas.openxmlformats.org/drawingml/2006/main">
                        <a:graphicData uri="http://schemas.microsoft.com/office/word/2010/wordprocessingShape">
                          <wps:wsp>
                            <wps:cNvCnPr/>
                            <wps:spPr>
                              <a:xfrm flipH="1">
                                <a:off x="0" y="0"/>
                                <a:ext cx="439616" cy="4865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54883A5" id="直接箭头连接符 7" o:spid="_x0000_s1026" type="#_x0000_t32" style="position:absolute;left:0;text-align:left;margin-left:70.05pt;margin-top:11.15pt;width:34.6pt;height:38.3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" strokecolor="#ed7d31 [3205]" strokeweight=".5pt">
                      <v:stroke endarrow="block" joinstyle="miter"/>
                    </v:shape>
                  </w:pict>
                </mc:Fallback>
              </mc:AlternateContent>
            </w:r>
            <w:r>
              <w:t xml:space="preserve">      </w:t>
            </w:r>
            <w:proofErr w:type="gramStart"/>
            <w:r>
              <w:t>p:oldCar</w:t>
            </w:r>
            <w:proofErr w:type="gramEnd"/>
            <w:r>
              <w:t>-ref="OldCar" p:newCar-ref="NewCar"&gt;</w:t>
            </w:r>
          </w:p>
          <w:p w14:paraId="1A10D304" w14:textId="77777777" w:rsidR="002069F3" w:rsidRDefault="002069F3" w:rsidP="00F759EE">
            <w:pPr>
              <w:ind w:firstLineChars="0" w:firstLine="0"/>
            </w:pPr>
            <w:r>
              <w:t>&lt;/bean&gt;</w:t>
            </w:r>
          </w:p>
          <w:p w14:paraId="127BF611" w14:textId="77777777" w:rsidR="002069F3" w:rsidRDefault="002069F3" w:rsidP="00F759EE">
            <w:pPr>
              <w:ind w:firstLineChars="0" w:firstLine="0"/>
            </w:pPr>
          </w:p>
          <w:p w14:paraId="389BAF73" w14:textId="77777777" w:rsidR="002069F3" w:rsidRDefault="002069F3" w:rsidP="00F759EE">
            <w:pPr>
              <w:ind w:firstLineChars="0" w:firstLine="0"/>
            </w:pPr>
            <w:r>
              <w:t>&lt;bean id="</w:t>
            </w:r>
            <w:proofErr w:type="spellStart"/>
            <w:r>
              <w:t>OldCar</w:t>
            </w:r>
            <w:proofErr w:type="spellEnd"/>
            <w:r>
              <w:t>" class="</w:t>
            </w:r>
            <w:proofErr w:type="spellStart"/>
            <w:proofErr w:type="gramStart"/>
            <w:r>
              <w:t>com.ittianyu</w:t>
            </w:r>
            <w:proofErr w:type="gramEnd"/>
            <w:r>
              <w:t>.spring.a_base.f_xml.b_setter.Car</w:t>
            </w:r>
            <w:proofErr w:type="spellEnd"/>
            <w:r>
              <w:t>"</w:t>
            </w:r>
          </w:p>
          <w:p w14:paraId="47A692A0" w14:textId="77777777" w:rsidR="002069F3" w:rsidRDefault="002069F3" w:rsidP="00F759EE">
            <w:pPr>
              <w:ind w:firstLineChars="0" w:firstLine="0"/>
            </w:pPr>
            <w:r>
              <w:t xml:space="preserve">      p:name="</w:t>
            </w:r>
            <w:r>
              <w:t>拖拉机</w:t>
            </w:r>
            <w:r>
              <w:t>" p:price="5000.0"&gt;</w:t>
            </w:r>
          </w:p>
          <w:p w14:paraId="5C53DCFD" w14:textId="77777777" w:rsidR="002069F3" w:rsidRDefault="002069F3" w:rsidP="00F759EE">
            <w:pPr>
              <w:ind w:firstLineChars="0" w:firstLine="0"/>
            </w:pPr>
            <w:r>
              <w:t>&lt;/bean&gt;</w:t>
            </w:r>
          </w:p>
          <w:p w14:paraId="1851C016" w14:textId="77777777" w:rsidR="002069F3" w:rsidRDefault="002069F3" w:rsidP="00F759EE">
            <w:pPr>
              <w:ind w:firstLineChars="0" w:firstLine="0"/>
            </w:pPr>
            <w:r>
              <w:t>&lt;bean id="</w:t>
            </w:r>
            <w:proofErr w:type="spellStart"/>
            <w:r>
              <w:t>NewCar</w:t>
            </w:r>
            <w:proofErr w:type="spellEnd"/>
            <w:r>
              <w:t>" class="</w:t>
            </w:r>
            <w:proofErr w:type="spellStart"/>
            <w:proofErr w:type="gramStart"/>
            <w:r>
              <w:t>com.ittianyu</w:t>
            </w:r>
            <w:proofErr w:type="gramEnd"/>
            <w:r>
              <w:t>.spring.a_base.f_xml.b_setter.Car</w:t>
            </w:r>
            <w:proofErr w:type="spellEnd"/>
            <w:r>
              <w:t>"</w:t>
            </w:r>
          </w:p>
          <w:p w14:paraId="1342CE3B" w14:textId="77777777" w:rsidR="002069F3" w:rsidRDefault="002069F3" w:rsidP="00F759EE">
            <w:pPr>
              <w:ind w:firstLineChars="0" w:firstLine="0"/>
            </w:pPr>
            <w:r>
              <w:t xml:space="preserve">      p:name="</w:t>
            </w:r>
            <w:r>
              <w:t>宾利</w:t>
            </w:r>
            <w:r>
              <w:t>" p:price="5000000.0"&gt;</w:t>
            </w:r>
          </w:p>
          <w:p w14:paraId="04EE76CB" w14:textId="77777777" w:rsidR="002069F3" w:rsidRDefault="002069F3" w:rsidP="00F759EE">
            <w:pPr>
              <w:ind w:firstLineChars="0" w:firstLine="0"/>
            </w:pPr>
            <w:r>
              <w:t>&lt;/bean&gt;</w:t>
            </w:r>
          </w:p>
          <w:p w14:paraId="4B4FF68E" w14:textId="77777777" w:rsidR="002069F3" w:rsidRPr="00917A3F" w:rsidRDefault="002069F3" w:rsidP="00F759EE">
            <w:pPr>
              <w:ind w:firstLineChars="0" w:firstLine="0"/>
            </w:pPr>
          </w:p>
        </w:tc>
      </w:tr>
    </w:tbl>
    <w:p w14:paraId="0DC6B6C3" w14:textId="77777777" w:rsidR="00842D96" w:rsidRDefault="00842D96" w:rsidP="00A5441B">
      <w:pPr>
        <w:pStyle w:val="3"/>
        <w:ind w:firstLine="420"/>
      </w:pPr>
      <w:proofErr w:type="spellStart"/>
      <w:r>
        <w:t>spEL</w:t>
      </w:r>
      <w:proofErr w:type="spellEnd"/>
    </w:p>
    <w:p w14:paraId="1B5E1735" w14:textId="77777777" w:rsidR="00842D96" w:rsidRDefault="00842D96" w:rsidP="00842D96">
      <w:pPr>
        <w:ind w:firstLine="420"/>
      </w:pPr>
      <w:r w:rsidRPr="009366B6">
        <w:rPr>
          <w:rFonts w:hint="eastAsia"/>
        </w:rPr>
        <w:t>对</w:t>
      </w:r>
      <w:r w:rsidRPr="009366B6">
        <w:t xml:space="preserve"> &lt;property&gt; </w:t>
      </w:r>
      <w:r w:rsidRPr="009366B6">
        <w:t>进行统一编程，所有的内容都使用</w:t>
      </w:r>
      <w:r w:rsidRPr="009366B6">
        <w:t xml:space="preserve"> value</w:t>
      </w:r>
    </w:p>
    <w:p w14:paraId="03AD00DC" w14:textId="77777777" w:rsidR="00842D96" w:rsidRDefault="00842D96" w:rsidP="00842D96">
      <w:pPr>
        <w:ind w:firstLineChars="0" w:firstLine="0"/>
      </w:pPr>
      <w:r>
        <w:tab/>
        <w:t>&lt;property name="" value="#{</w:t>
      </w:r>
      <w:r>
        <w:t>表达式</w:t>
      </w:r>
      <w:r>
        <w:t>}"&gt;</w:t>
      </w:r>
    </w:p>
    <w:p w14:paraId="1F0698AB" w14:textId="77777777" w:rsidR="00842D96" w:rsidRDefault="00842D96" w:rsidP="00842D96">
      <w:pPr>
        <w:ind w:firstLineChars="0" w:firstLine="0"/>
      </w:pPr>
      <w:r>
        <w:tab/>
        <w:t>#{123}</w:t>
      </w:r>
      <w:r>
        <w:t>、</w:t>
      </w:r>
      <w:r>
        <w:t>#{'jack'}</w:t>
      </w:r>
      <w:r>
        <w:t>：</w:t>
      </w:r>
      <w:r>
        <w:t xml:space="preserve"> </w:t>
      </w:r>
      <w:r>
        <w:t>数字、字符串</w:t>
      </w:r>
    </w:p>
    <w:p w14:paraId="5B1B9A0F" w14:textId="77777777" w:rsidR="00842D96" w:rsidRDefault="00842D96" w:rsidP="00842D96">
      <w:pPr>
        <w:ind w:firstLineChars="0" w:firstLine="0"/>
      </w:pPr>
      <w:r>
        <w:tab/>
        <w:t>#{</w:t>
      </w:r>
      <w:proofErr w:type="spellStart"/>
      <w:r>
        <w:t>beanId</w:t>
      </w:r>
      <w:proofErr w:type="spellEnd"/>
      <w:r>
        <w:t>}</w:t>
      </w:r>
      <w:r>
        <w:t>：另一个</w:t>
      </w:r>
      <w:r>
        <w:t>bean</w:t>
      </w:r>
      <w:r>
        <w:t>引用</w:t>
      </w:r>
    </w:p>
    <w:p w14:paraId="4CF2054B" w14:textId="77777777" w:rsidR="00842D96" w:rsidRDefault="00842D96" w:rsidP="00842D96">
      <w:pPr>
        <w:ind w:firstLineChars="0" w:firstLine="0"/>
      </w:pPr>
      <w:r>
        <w:tab/>
        <w:t>#{</w:t>
      </w:r>
      <w:proofErr w:type="spellStart"/>
      <w:r>
        <w:t>beanId.propName</w:t>
      </w:r>
      <w:proofErr w:type="spellEnd"/>
      <w:r>
        <w:t>}</w:t>
      </w:r>
      <w:r>
        <w:t>：操作数据</w:t>
      </w:r>
    </w:p>
    <w:p w14:paraId="7BC1F1E6" w14:textId="77777777" w:rsidR="00842D96" w:rsidRDefault="00842D96" w:rsidP="00842D96">
      <w:pPr>
        <w:ind w:firstLineChars="0" w:firstLine="0"/>
      </w:pPr>
      <w:r>
        <w:tab/>
        <w:t>#{</w:t>
      </w:r>
      <w:proofErr w:type="spellStart"/>
      <w:r>
        <w:t>beanId.toString</w:t>
      </w:r>
      <w:proofErr w:type="spellEnd"/>
      <w:r>
        <w:t>()}</w:t>
      </w:r>
      <w:r>
        <w:t>：执行方法</w:t>
      </w:r>
    </w:p>
    <w:p w14:paraId="5A69F4B9" w14:textId="77777777" w:rsidR="00842D96" w:rsidRDefault="00842D96" w:rsidP="00842D96">
      <w:pPr>
        <w:ind w:firstLineChars="0" w:firstLine="0"/>
      </w:pPr>
      <w:r>
        <w:tab/>
        <w:t>#{T(</w:t>
      </w:r>
      <w:r>
        <w:t>类</w:t>
      </w:r>
      <w:r>
        <w:t>).</w:t>
      </w:r>
      <w:r>
        <w:t>字段</w:t>
      </w:r>
      <w:r>
        <w:t>|</w:t>
      </w:r>
      <w:r>
        <w:t>方法</w:t>
      </w:r>
      <w:r>
        <w:t>}</w:t>
      </w:r>
      <w:r>
        <w:t>：静态方法或字段</w:t>
      </w:r>
    </w:p>
    <w:p w14:paraId="2DDE33E7" w14:textId="77777777" w:rsidR="00842D96" w:rsidRDefault="00842D96" w:rsidP="00842D96">
      <w:pPr>
        <w:ind w:firstLine="420"/>
      </w:pPr>
      <w: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842D96" w:rsidRPr="008A5CF6" w14:paraId="54F82397" w14:textId="77777777" w:rsidTr="00F759EE">
        <w:tc>
          <w:tcPr>
            <w:tcW w:w="10420" w:type="dxa"/>
            <w:shd w:val="clear" w:color="auto" w:fill="auto"/>
          </w:tcPr>
          <w:p w14:paraId="4079DE77" w14:textId="77777777" w:rsidR="00842D96" w:rsidRPr="008A5CF6" w:rsidRDefault="00842D96" w:rsidP="00F759EE">
            <w:pPr>
              <w:autoSpaceDE w:val="0"/>
              <w:autoSpaceDN w:val="0"/>
              <w:adjustRightInd w:val="0"/>
              <w:ind w:firstLine="360"/>
              <w:jc w:val="left"/>
              <w:rPr>
                <w:rFonts w:ascii="Consolas" w:hAnsi="Consolas" w:cs="Consolas"/>
                <w:kern w:val="0"/>
                <w:sz w:val="18"/>
                <w:szCs w:val="18"/>
              </w:rPr>
            </w:pPr>
            <w:r w:rsidRPr="008A5CF6">
              <w:rPr>
                <w:rFonts w:ascii="Consolas" w:hAnsi="Consolas" w:cs="Consolas"/>
                <w:color w:val="3F5FBF"/>
                <w:kern w:val="0"/>
                <w:sz w:val="18"/>
                <w:szCs w:val="18"/>
              </w:rPr>
              <w:t xml:space="preserve">&lt;!-- </w:t>
            </w:r>
          </w:p>
          <w:p w14:paraId="1E5841E4" w14:textId="77777777" w:rsidR="00842D96" w:rsidRPr="008A5CF6" w:rsidRDefault="00842D96" w:rsidP="00F759EE">
            <w:pPr>
              <w:autoSpaceDE w:val="0"/>
              <w:autoSpaceDN w:val="0"/>
              <w:adjustRightInd w:val="0"/>
              <w:ind w:firstLine="360"/>
              <w:jc w:val="left"/>
              <w:rPr>
                <w:rFonts w:ascii="Consolas" w:hAnsi="Consolas" w:cs="Consolas"/>
                <w:kern w:val="0"/>
                <w:sz w:val="18"/>
                <w:szCs w:val="18"/>
              </w:rPr>
            </w:pPr>
            <w:r w:rsidRPr="008A5CF6">
              <w:rPr>
                <w:rFonts w:ascii="Consolas" w:hAnsi="Consolas" w:cs="Consolas"/>
                <w:color w:val="3F5FBF"/>
                <w:kern w:val="0"/>
                <w:sz w:val="18"/>
                <w:szCs w:val="18"/>
              </w:rPr>
              <w:tab/>
            </w:r>
            <w:r w:rsidRPr="008A5CF6">
              <w:rPr>
                <w:rFonts w:ascii="Consolas" w:hAnsi="Consolas" w:cs="Consolas"/>
                <w:color w:val="3F5FBF"/>
                <w:kern w:val="0"/>
                <w:sz w:val="18"/>
                <w:szCs w:val="18"/>
              </w:rPr>
              <w:tab/>
              <w:t>&lt;property name="</w:t>
            </w:r>
            <w:proofErr w:type="spellStart"/>
            <w:r w:rsidRPr="008A5CF6">
              <w:rPr>
                <w:rFonts w:ascii="Consolas" w:hAnsi="Consolas" w:cs="Consolas"/>
                <w:color w:val="3F5FBF"/>
                <w:kern w:val="0"/>
                <w:sz w:val="18"/>
                <w:szCs w:val="18"/>
                <w:u w:val="single"/>
              </w:rPr>
              <w:t>cname</w:t>
            </w:r>
            <w:proofErr w:type="spellEnd"/>
            <w:r w:rsidRPr="008A5CF6">
              <w:rPr>
                <w:rFonts w:ascii="Consolas" w:hAnsi="Consolas" w:cs="Consolas"/>
                <w:color w:val="3F5FBF"/>
                <w:kern w:val="0"/>
                <w:sz w:val="18"/>
                <w:szCs w:val="18"/>
              </w:rPr>
              <w:t>" value="#{'jack'}"&gt;&lt;/property&gt;</w:t>
            </w:r>
          </w:p>
          <w:p w14:paraId="3AE48652" w14:textId="77777777" w:rsidR="00842D96" w:rsidRPr="008A5CF6" w:rsidRDefault="00842D96" w:rsidP="00F759EE">
            <w:pPr>
              <w:autoSpaceDE w:val="0"/>
              <w:autoSpaceDN w:val="0"/>
              <w:adjustRightInd w:val="0"/>
              <w:ind w:firstLine="360"/>
              <w:jc w:val="left"/>
              <w:rPr>
                <w:rFonts w:ascii="Consolas" w:hAnsi="Consolas" w:cs="Consolas"/>
                <w:kern w:val="0"/>
                <w:sz w:val="18"/>
                <w:szCs w:val="18"/>
              </w:rPr>
            </w:pPr>
            <w:r w:rsidRPr="008A5CF6">
              <w:rPr>
                <w:rFonts w:ascii="Consolas" w:hAnsi="Consolas" w:cs="Consolas"/>
                <w:color w:val="3F5FBF"/>
                <w:kern w:val="0"/>
                <w:sz w:val="18"/>
                <w:szCs w:val="18"/>
              </w:rPr>
              <w:tab/>
            </w:r>
            <w:r w:rsidRPr="008A5CF6">
              <w:rPr>
                <w:rFonts w:ascii="Consolas" w:hAnsi="Consolas" w:cs="Consolas"/>
                <w:color w:val="3F5FBF"/>
                <w:kern w:val="0"/>
                <w:sz w:val="18"/>
                <w:szCs w:val="18"/>
              </w:rPr>
              <w:tab/>
              <w:t>&lt;property name="</w:t>
            </w:r>
            <w:proofErr w:type="spellStart"/>
            <w:r w:rsidRPr="008A5CF6">
              <w:rPr>
                <w:rFonts w:ascii="Consolas" w:hAnsi="Consolas" w:cs="Consolas"/>
                <w:color w:val="3F5FBF"/>
                <w:kern w:val="0"/>
                <w:sz w:val="18"/>
                <w:szCs w:val="18"/>
                <w:u w:val="single"/>
              </w:rPr>
              <w:t>cname</w:t>
            </w:r>
            <w:proofErr w:type="spellEnd"/>
            <w:r w:rsidRPr="008A5CF6">
              <w:rPr>
                <w:rFonts w:ascii="Consolas" w:hAnsi="Consolas" w:cs="Consolas"/>
                <w:color w:val="3F5FBF"/>
                <w:kern w:val="0"/>
                <w:sz w:val="18"/>
                <w:szCs w:val="18"/>
              </w:rPr>
              <w:t>" value="#{</w:t>
            </w:r>
            <w:proofErr w:type="spellStart"/>
            <w:proofErr w:type="gramStart"/>
            <w:r w:rsidRPr="008A5CF6">
              <w:rPr>
                <w:rFonts w:ascii="Consolas" w:hAnsi="Consolas" w:cs="Consolas"/>
                <w:color w:val="3F5FBF"/>
                <w:kern w:val="0"/>
                <w:sz w:val="18"/>
                <w:szCs w:val="18"/>
              </w:rPr>
              <w:t>customerId.cname.toUpperCase</w:t>
            </w:r>
            <w:proofErr w:type="spellEnd"/>
            <w:proofErr w:type="gramEnd"/>
            <w:r w:rsidRPr="008A5CF6">
              <w:rPr>
                <w:rFonts w:ascii="Consolas" w:hAnsi="Consolas" w:cs="Consolas"/>
                <w:color w:val="3F5FBF"/>
                <w:kern w:val="0"/>
                <w:sz w:val="18"/>
                <w:szCs w:val="18"/>
              </w:rPr>
              <w:t>()}"&gt;&lt;/property&gt;</w:t>
            </w:r>
          </w:p>
          <w:p w14:paraId="6C01BDFF" w14:textId="77777777" w:rsidR="00842D96" w:rsidRPr="008A5CF6" w:rsidRDefault="00842D96" w:rsidP="00F759EE">
            <w:pPr>
              <w:autoSpaceDE w:val="0"/>
              <w:autoSpaceDN w:val="0"/>
              <w:adjustRightInd w:val="0"/>
              <w:ind w:firstLine="360"/>
              <w:jc w:val="left"/>
              <w:rPr>
                <w:rFonts w:ascii="Consolas" w:hAnsi="Consolas" w:cs="Consolas"/>
                <w:kern w:val="0"/>
                <w:sz w:val="18"/>
                <w:szCs w:val="18"/>
              </w:rPr>
            </w:pPr>
            <w:r w:rsidRPr="008A5CF6">
              <w:rPr>
                <w:rFonts w:ascii="Consolas" w:hAnsi="Consolas" w:cs="Consolas"/>
                <w:color w:val="3F5FBF"/>
                <w:kern w:val="0"/>
                <w:sz w:val="18"/>
                <w:szCs w:val="18"/>
              </w:rPr>
              <w:tab/>
            </w:r>
            <w:r w:rsidRPr="008A5CF6">
              <w:rPr>
                <w:rFonts w:ascii="Consolas" w:hAnsi="Consolas" w:cs="Consolas"/>
                <w:color w:val="3F5FBF"/>
                <w:kern w:val="0"/>
                <w:sz w:val="18"/>
                <w:szCs w:val="18"/>
              </w:rPr>
              <w:tab/>
            </w:r>
            <w:r w:rsidRPr="008A5CF6">
              <w:rPr>
                <w:rFonts w:ascii="Consolas" w:hAnsi="Consolas" w:cs="Consolas"/>
                <w:color w:val="3F5FBF"/>
                <w:kern w:val="0"/>
                <w:sz w:val="18"/>
                <w:szCs w:val="18"/>
              </w:rPr>
              <w:tab/>
            </w:r>
            <w:r w:rsidRPr="008A5CF6">
              <w:rPr>
                <w:rFonts w:ascii="Consolas" w:hAnsi="Consolas" w:cs="Consolas"/>
                <w:color w:val="3F5FBF"/>
                <w:kern w:val="0"/>
                <w:sz w:val="18"/>
                <w:szCs w:val="18"/>
              </w:rPr>
              <w:t>通过另一个</w:t>
            </w:r>
            <w:r w:rsidRPr="008A5CF6">
              <w:rPr>
                <w:rFonts w:ascii="Consolas" w:hAnsi="Consolas" w:cs="Consolas"/>
                <w:color w:val="3F5FBF"/>
                <w:kern w:val="0"/>
                <w:sz w:val="18"/>
                <w:szCs w:val="18"/>
              </w:rPr>
              <w:t>bean</w:t>
            </w:r>
            <w:r w:rsidRPr="008A5CF6">
              <w:rPr>
                <w:rFonts w:ascii="Consolas" w:hAnsi="Consolas" w:cs="Consolas"/>
                <w:color w:val="3F5FBF"/>
                <w:kern w:val="0"/>
                <w:sz w:val="18"/>
                <w:szCs w:val="18"/>
              </w:rPr>
              <w:t>，获得属性，调用的方法</w:t>
            </w:r>
          </w:p>
          <w:p w14:paraId="19E2C10C" w14:textId="77777777" w:rsidR="00842D96" w:rsidRPr="008A5CF6" w:rsidRDefault="00842D96" w:rsidP="00F759EE">
            <w:pPr>
              <w:autoSpaceDE w:val="0"/>
              <w:autoSpaceDN w:val="0"/>
              <w:adjustRightInd w:val="0"/>
              <w:ind w:firstLine="360"/>
              <w:jc w:val="left"/>
              <w:rPr>
                <w:rFonts w:ascii="Consolas" w:hAnsi="Consolas" w:cs="Consolas"/>
                <w:kern w:val="0"/>
                <w:sz w:val="18"/>
                <w:szCs w:val="18"/>
              </w:rPr>
            </w:pPr>
            <w:r w:rsidRPr="008A5CF6">
              <w:rPr>
                <w:rFonts w:ascii="Consolas" w:hAnsi="Consolas" w:cs="Consolas"/>
                <w:color w:val="3F5FBF"/>
                <w:kern w:val="0"/>
                <w:sz w:val="18"/>
                <w:szCs w:val="18"/>
              </w:rPr>
              <w:tab/>
            </w:r>
            <w:r w:rsidRPr="008A5CF6">
              <w:rPr>
                <w:rFonts w:ascii="Consolas" w:hAnsi="Consolas" w:cs="Consolas"/>
                <w:color w:val="3F5FBF"/>
                <w:kern w:val="0"/>
                <w:sz w:val="18"/>
                <w:szCs w:val="18"/>
              </w:rPr>
              <w:tab/>
              <w:t>&lt;property name="</w:t>
            </w:r>
            <w:proofErr w:type="spellStart"/>
            <w:r w:rsidRPr="008A5CF6">
              <w:rPr>
                <w:rFonts w:ascii="Consolas" w:hAnsi="Consolas" w:cs="Consolas"/>
                <w:color w:val="3F5FBF"/>
                <w:kern w:val="0"/>
                <w:sz w:val="18"/>
                <w:szCs w:val="18"/>
                <w:u w:val="single"/>
              </w:rPr>
              <w:t>cname</w:t>
            </w:r>
            <w:proofErr w:type="spellEnd"/>
            <w:r w:rsidRPr="008A5CF6">
              <w:rPr>
                <w:rFonts w:ascii="Consolas" w:hAnsi="Consolas" w:cs="Consolas"/>
                <w:color w:val="3F5FBF"/>
                <w:kern w:val="0"/>
                <w:sz w:val="18"/>
                <w:szCs w:val="18"/>
              </w:rPr>
              <w:t>" value="#{</w:t>
            </w:r>
            <w:proofErr w:type="gramStart"/>
            <w:r w:rsidRPr="008A5CF6">
              <w:rPr>
                <w:rFonts w:ascii="Consolas" w:hAnsi="Consolas" w:cs="Consolas"/>
                <w:color w:val="3F5FBF"/>
                <w:kern w:val="0"/>
                <w:sz w:val="18"/>
                <w:szCs w:val="18"/>
              </w:rPr>
              <w:t>customerId.</w:t>
            </w:r>
            <w:proofErr w:type="spellStart"/>
            <w:r w:rsidRPr="008A5CF6">
              <w:rPr>
                <w:rFonts w:ascii="Consolas" w:hAnsi="Consolas" w:cs="Consolas"/>
                <w:color w:val="3F5FBF"/>
                <w:kern w:val="0"/>
                <w:sz w:val="18"/>
                <w:szCs w:val="18"/>
              </w:rPr>
              <w:t>cname</w:t>
            </w:r>
            <w:proofErr w:type="spellEnd"/>
            <w:r w:rsidRPr="008A5CF6">
              <w:rPr>
                <w:rFonts w:ascii="Consolas" w:hAnsi="Consolas" w:cs="Consolas"/>
                <w:color w:val="3F5FBF"/>
                <w:kern w:val="0"/>
                <w:sz w:val="18"/>
                <w:szCs w:val="18"/>
              </w:rPr>
              <w:t>?.</w:t>
            </w:r>
            <w:proofErr w:type="spellStart"/>
            <w:proofErr w:type="gramEnd"/>
            <w:r w:rsidRPr="008A5CF6">
              <w:rPr>
                <w:rFonts w:ascii="Consolas" w:hAnsi="Consolas" w:cs="Consolas"/>
                <w:color w:val="3F5FBF"/>
                <w:kern w:val="0"/>
                <w:sz w:val="18"/>
                <w:szCs w:val="18"/>
              </w:rPr>
              <w:t>toUpperCase</w:t>
            </w:r>
            <w:proofErr w:type="spellEnd"/>
            <w:r w:rsidRPr="008A5CF6">
              <w:rPr>
                <w:rFonts w:ascii="Consolas" w:hAnsi="Consolas" w:cs="Consolas"/>
                <w:color w:val="3F5FBF"/>
                <w:kern w:val="0"/>
                <w:sz w:val="18"/>
                <w:szCs w:val="18"/>
              </w:rPr>
              <w:t>()}"&gt;&lt;/property&gt;</w:t>
            </w:r>
          </w:p>
          <w:p w14:paraId="2B14A1EF" w14:textId="77777777" w:rsidR="00842D96" w:rsidRPr="008A5CF6" w:rsidRDefault="00842D96" w:rsidP="00F759EE">
            <w:pPr>
              <w:autoSpaceDE w:val="0"/>
              <w:autoSpaceDN w:val="0"/>
              <w:adjustRightInd w:val="0"/>
              <w:ind w:firstLine="360"/>
              <w:jc w:val="left"/>
              <w:rPr>
                <w:rFonts w:ascii="Consolas" w:hAnsi="Consolas" w:cs="Consolas"/>
                <w:kern w:val="0"/>
                <w:sz w:val="18"/>
                <w:szCs w:val="18"/>
              </w:rPr>
            </w:pPr>
            <w:r w:rsidRPr="008A5CF6">
              <w:rPr>
                <w:rFonts w:ascii="Consolas" w:hAnsi="Consolas" w:cs="Consolas"/>
                <w:color w:val="3F5FBF"/>
                <w:kern w:val="0"/>
                <w:sz w:val="18"/>
                <w:szCs w:val="18"/>
              </w:rPr>
              <w:tab/>
            </w:r>
            <w:r w:rsidRPr="008A5CF6">
              <w:rPr>
                <w:rFonts w:ascii="Consolas" w:hAnsi="Consolas" w:cs="Consolas"/>
                <w:color w:val="3F5FBF"/>
                <w:kern w:val="0"/>
                <w:sz w:val="18"/>
                <w:szCs w:val="18"/>
              </w:rPr>
              <w:tab/>
            </w:r>
            <w:r w:rsidRPr="008A5CF6">
              <w:rPr>
                <w:rFonts w:ascii="Consolas" w:hAnsi="Consolas" w:cs="Consolas"/>
                <w:color w:val="3F5FBF"/>
                <w:kern w:val="0"/>
                <w:sz w:val="18"/>
                <w:szCs w:val="18"/>
              </w:rPr>
              <w:tab/>
              <w:t xml:space="preserve">?.  </w:t>
            </w:r>
            <w:r w:rsidRPr="008A5CF6">
              <w:rPr>
                <w:rFonts w:ascii="Consolas" w:hAnsi="Consolas" w:cs="Consolas"/>
                <w:color w:val="3F5FBF"/>
                <w:kern w:val="0"/>
                <w:sz w:val="18"/>
                <w:szCs w:val="18"/>
              </w:rPr>
              <w:t>如果对象不为</w:t>
            </w:r>
            <w:r w:rsidRPr="008A5CF6">
              <w:rPr>
                <w:rFonts w:ascii="Consolas" w:hAnsi="Consolas" w:cs="Consolas"/>
                <w:color w:val="3F5FBF"/>
                <w:kern w:val="0"/>
                <w:sz w:val="18"/>
                <w:szCs w:val="18"/>
              </w:rPr>
              <w:t>null</w:t>
            </w:r>
            <w:r w:rsidRPr="008A5CF6">
              <w:rPr>
                <w:rFonts w:ascii="Consolas" w:hAnsi="Consolas" w:cs="Consolas"/>
                <w:color w:val="3F5FBF"/>
                <w:kern w:val="0"/>
                <w:sz w:val="18"/>
                <w:szCs w:val="18"/>
              </w:rPr>
              <w:t>，将调用方法</w:t>
            </w:r>
          </w:p>
          <w:p w14:paraId="5195069E" w14:textId="77777777" w:rsidR="00842D96" w:rsidRPr="008A5CF6" w:rsidRDefault="00842D96" w:rsidP="00F759EE">
            <w:pPr>
              <w:autoSpaceDE w:val="0"/>
              <w:autoSpaceDN w:val="0"/>
              <w:adjustRightInd w:val="0"/>
              <w:ind w:firstLine="360"/>
              <w:jc w:val="left"/>
              <w:rPr>
                <w:rFonts w:ascii="Consolas" w:hAnsi="Consolas" w:cs="Consolas"/>
                <w:kern w:val="0"/>
                <w:sz w:val="18"/>
                <w:szCs w:val="18"/>
              </w:rPr>
            </w:pPr>
            <w:r w:rsidRPr="008A5CF6">
              <w:rPr>
                <w:rFonts w:ascii="Consolas" w:hAnsi="Consolas" w:cs="Consolas"/>
                <w:color w:val="3F5FBF"/>
                <w:kern w:val="0"/>
                <w:sz w:val="18"/>
                <w:szCs w:val="18"/>
              </w:rPr>
              <w:tab/>
              <w:t>--&gt;</w:t>
            </w:r>
          </w:p>
          <w:p w14:paraId="5D2BCF76" w14:textId="77777777" w:rsidR="00842D96" w:rsidRPr="008A5CF6" w:rsidRDefault="00842D96" w:rsidP="00F759EE">
            <w:pPr>
              <w:autoSpaceDE w:val="0"/>
              <w:autoSpaceDN w:val="0"/>
              <w:adjustRightInd w:val="0"/>
              <w:ind w:firstLine="360"/>
              <w:jc w:val="left"/>
              <w:rPr>
                <w:rFonts w:ascii="Consolas" w:hAnsi="Consolas" w:cs="Consolas"/>
                <w:kern w:val="0"/>
                <w:sz w:val="18"/>
                <w:szCs w:val="18"/>
              </w:rPr>
            </w:pPr>
            <w:r w:rsidRPr="008A5CF6">
              <w:rPr>
                <w:rFonts w:ascii="Consolas" w:hAnsi="Consolas" w:cs="Consolas"/>
                <w:color w:val="000000"/>
                <w:kern w:val="0"/>
                <w:sz w:val="18"/>
                <w:szCs w:val="18"/>
              </w:rPr>
              <w:tab/>
            </w:r>
            <w:r w:rsidRPr="008A5CF6">
              <w:rPr>
                <w:rFonts w:ascii="Consolas" w:hAnsi="Consolas" w:cs="Consolas"/>
                <w:color w:val="008080"/>
                <w:kern w:val="0"/>
                <w:sz w:val="18"/>
                <w:szCs w:val="18"/>
              </w:rPr>
              <w:t>&lt;</w:t>
            </w:r>
            <w:r w:rsidRPr="008A5CF6">
              <w:rPr>
                <w:rFonts w:ascii="Consolas" w:hAnsi="Consolas" w:cs="Consolas"/>
                <w:color w:val="3F7F7F"/>
                <w:kern w:val="0"/>
                <w:sz w:val="18"/>
                <w:szCs w:val="18"/>
              </w:rPr>
              <w:t>bean</w:t>
            </w:r>
            <w:r w:rsidRPr="008A5CF6">
              <w:rPr>
                <w:rFonts w:ascii="Consolas" w:hAnsi="Consolas" w:cs="Consolas"/>
                <w:kern w:val="0"/>
                <w:sz w:val="18"/>
                <w:szCs w:val="18"/>
              </w:rPr>
              <w:t xml:space="preserve"> </w:t>
            </w:r>
            <w:r w:rsidRPr="008A5CF6">
              <w:rPr>
                <w:rFonts w:ascii="Consolas" w:hAnsi="Consolas" w:cs="Consolas"/>
                <w:color w:val="7F007F"/>
                <w:kern w:val="0"/>
                <w:sz w:val="18"/>
                <w:szCs w:val="18"/>
              </w:rPr>
              <w:t>id</w:t>
            </w:r>
            <w:r w:rsidRPr="008A5CF6">
              <w:rPr>
                <w:rFonts w:ascii="Consolas" w:hAnsi="Consolas" w:cs="Consolas"/>
                <w:color w:val="000000"/>
                <w:kern w:val="0"/>
                <w:sz w:val="18"/>
                <w:szCs w:val="18"/>
              </w:rPr>
              <w:t>=</w:t>
            </w:r>
            <w:r w:rsidRPr="008A5CF6">
              <w:rPr>
                <w:rFonts w:ascii="Consolas" w:hAnsi="Consolas" w:cs="Consolas"/>
                <w:i/>
                <w:iCs/>
                <w:color w:val="2A00FF"/>
                <w:kern w:val="0"/>
                <w:sz w:val="18"/>
                <w:szCs w:val="18"/>
              </w:rPr>
              <w:t>"</w:t>
            </w:r>
            <w:proofErr w:type="spellStart"/>
            <w:r w:rsidRPr="008A5CF6">
              <w:rPr>
                <w:rFonts w:ascii="Consolas" w:hAnsi="Consolas" w:cs="Consolas"/>
                <w:i/>
                <w:iCs/>
                <w:color w:val="2A00FF"/>
                <w:kern w:val="0"/>
                <w:sz w:val="18"/>
                <w:szCs w:val="18"/>
              </w:rPr>
              <w:t>customerId</w:t>
            </w:r>
            <w:proofErr w:type="spellEnd"/>
            <w:r w:rsidRPr="008A5CF6">
              <w:rPr>
                <w:rFonts w:ascii="Consolas" w:hAnsi="Consolas" w:cs="Consolas"/>
                <w:i/>
                <w:iCs/>
                <w:color w:val="2A00FF"/>
                <w:kern w:val="0"/>
                <w:sz w:val="18"/>
                <w:szCs w:val="18"/>
              </w:rPr>
              <w:t>"</w:t>
            </w:r>
            <w:r w:rsidRPr="008A5CF6">
              <w:rPr>
                <w:rFonts w:ascii="Consolas" w:hAnsi="Consolas" w:cs="Consolas"/>
                <w:kern w:val="0"/>
                <w:sz w:val="18"/>
                <w:szCs w:val="18"/>
              </w:rPr>
              <w:t xml:space="preserve"> </w:t>
            </w:r>
            <w:r w:rsidRPr="008A5CF6">
              <w:rPr>
                <w:rFonts w:ascii="Consolas" w:hAnsi="Consolas" w:cs="Consolas"/>
                <w:color w:val="7F007F"/>
                <w:kern w:val="0"/>
                <w:sz w:val="18"/>
                <w:szCs w:val="18"/>
              </w:rPr>
              <w:t>class</w:t>
            </w:r>
            <w:r w:rsidRPr="008A5CF6">
              <w:rPr>
                <w:rFonts w:ascii="Consolas" w:hAnsi="Consolas" w:cs="Consolas"/>
                <w:color w:val="000000"/>
                <w:kern w:val="0"/>
                <w:sz w:val="18"/>
                <w:szCs w:val="18"/>
              </w:rPr>
              <w:t>=</w:t>
            </w:r>
            <w:r w:rsidRPr="008A5CF6">
              <w:rPr>
                <w:rFonts w:ascii="Consolas" w:hAnsi="Consolas" w:cs="Consolas"/>
                <w:i/>
                <w:iCs/>
                <w:color w:val="2A00FF"/>
                <w:kern w:val="0"/>
                <w:sz w:val="18"/>
                <w:szCs w:val="18"/>
              </w:rPr>
              <w:t>"</w:t>
            </w:r>
            <w:proofErr w:type="spellStart"/>
            <w:proofErr w:type="gramStart"/>
            <w:r w:rsidRPr="008A5CF6">
              <w:rPr>
                <w:rFonts w:ascii="Consolas" w:hAnsi="Consolas" w:cs="Consolas"/>
                <w:i/>
                <w:iCs/>
                <w:color w:val="2A00FF"/>
                <w:kern w:val="0"/>
                <w:sz w:val="18"/>
                <w:szCs w:val="18"/>
              </w:rPr>
              <w:t>com.itheima</w:t>
            </w:r>
            <w:proofErr w:type="gramEnd"/>
            <w:r w:rsidRPr="008A5CF6">
              <w:rPr>
                <w:rFonts w:ascii="Consolas" w:hAnsi="Consolas" w:cs="Consolas"/>
                <w:i/>
                <w:iCs/>
                <w:color w:val="2A00FF"/>
                <w:kern w:val="0"/>
                <w:sz w:val="18"/>
                <w:szCs w:val="18"/>
              </w:rPr>
              <w:t>.f_xml.d_spel.Customer</w:t>
            </w:r>
            <w:proofErr w:type="spellEnd"/>
            <w:r w:rsidRPr="008A5CF6">
              <w:rPr>
                <w:rFonts w:ascii="Consolas" w:hAnsi="Consolas" w:cs="Consolas"/>
                <w:i/>
                <w:iCs/>
                <w:color w:val="2A00FF"/>
                <w:kern w:val="0"/>
                <w:sz w:val="18"/>
                <w:szCs w:val="18"/>
              </w:rPr>
              <w:t>"</w:t>
            </w:r>
            <w:r w:rsidRPr="008A5CF6">
              <w:rPr>
                <w:rFonts w:ascii="Consolas" w:hAnsi="Consolas" w:cs="Consolas"/>
                <w:kern w:val="0"/>
                <w:sz w:val="18"/>
                <w:szCs w:val="18"/>
              </w:rPr>
              <w:t xml:space="preserve"> </w:t>
            </w:r>
            <w:r w:rsidRPr="008A5CF6">
              <w:rPr>
                <w:rFonts w:ascii="Consolas" w:hAnsi="Consolas" w:cs="Consolas"/>
                <w:color w:val="008080"/>
                <w:kern w:val="0"/>
                <w:sz w:val="18"/>
                <w:szCs w:val="18"/>
              </w:rPr>
              <w:t>&gt;</w:t>
            </w:r>
          </w:p>
          <w:p w14:paraId="74C2C991" w14:textId="77777777" w:rsidR="00842D96" w:rsidRPr="008A5CF6" w:rsidRDefault="00842D96" w:rsidP="00F759EE">
            <w:pPr>
              <w:autoSpaceDE w:val="0"/>
              <w:autoSpaceDN w:val="0"/>
              <w:adjustRightInd w:val="0"/>
              <w:ind w:firstLine="360"/>
              <w:jc w:val="left"/>
              <w:rPr>
                <w:rFonts w:ascii="Consolas" w:hAnsi="Consolas" w:cs="Consolas"/>
                <w:kern w:val="0"/>
                <w:sz w:val="18"/>
                <w:szCs w:val="18"/>
              </w:rPr>
            </w:pPr>
            <w:r w:rsidRPr="008A5CF6">
              <w:rPr>
                <w:rFonts w:ascii="Consolas" w:hAnsi="Consolas" w:cs="Consolas"/>
                <w:color w:val="000000"/>
                <w:kern w:val="0"/>
                <w:sz w:val="18"/>
                <w:szCs w:val="18"/>
              </w:rPr>
              <w:tab/>
            </w:r>
            <w:r w:rsidRPr="008A5CF6">
              <w:rPr>
                <w:rFonts w:ascii="Consolas" w:hAnsi="Consolas" w:cs="Consolas"/>
                <w:color w:val="008080"/>
                <w:kern w:val="0"/>
                <w:sz w:val="18"/>
                <w:szCs w:val="18"/>
              </w:rPr>
              <w:t>&lt;</w:t>
            </w:r>
            <w:r w:rsidRPr="008A5CF6">
              <w:rPr>
                <w:rFonts w:ascii="Consolas" w:hAnsi="Consolas" w:cs="Consolas"/>
                <w:color w:val="3F7F7F"/>
                <w:kern w:val="0"/>
                <w:sz w:val="18"/>
                <w:szCs w:val="18"/>
              </w:rPr>
              <w:t>property</w:t>
            </w:r>
            <w:r w:rsidRPr="008A5CF6">
              <w:rPr>
                <w:rFonts w:ascii="Consolas" w:hAnsi="Consolas" w:cs="Consolas"/>
                <w:kern w:val="0"/>
                <w:sz w:val="18"/>
                <w:szCs w:val="18"/>
              </w:rPr>
              <w:t xml:space="preserve"> </w:t>
            </w:r>
            <w:r w:rsidRPr="008A5CF6">
              <w:rPr>
                <w:rFonts w:ascii="Consolas" w:hAnsi="Consolas" w:cs="Consolas"/>
                <w:color w:val="7F007F"/>
                <w:kern w:val="0"/>
                <w:sz w:val="18"/>
                <w:szCs w:val="18"/>
              </w:rPr>
              <w:t>name</w:t>
            </w:r>
            <w:r w:rsidRPr="008A5CF6">
              <w:rPr>
                <w:rFonts w:ascii="Consolas" w:hAnsi="Consolas" w:cs="Consolas"/>
                <w:color w:val="000000"/>
                <w:kern w:val="0"/>
                <w:sz w:val="18"/>
                <w:szCs w:val="18"/>
              </w:rPr>
              <w:t>=</w:t>
            </w:r>
            <w:r w:rsidRPr="008A5CF6">
              <w:rPr>
                <w:rFonts w:ascii="Consolas" w:hAnsi="Consolas" w:cs="Consolas"/>
                <w:i/>
                <w:iCs/>
                <w:color w:val="2A00FF"/>
                <w:kern w:val="0"/>
                <w:sz w:val="18"/>
                <w:szCs w:val="18"/>
              </w:rPr>
              <w:t>"</w:t>
            </w:r>
            <w:proofErr w:type="spellStart"/>
            <w:r w:rsidRPr="008A5CF6">
              <w:rPr>
                <w:rFonts w:ascii="Consolas" w:hAnsi="Consolas" w:cs="Consolas"/>
                <w:i/>
                <w:iCs/>
                <w:color w:val="2A00FF"/>
                <w:kern w:val="0"/>
                <w:sz w:val="18"/>
                <w:szCs w:val="18"/>
              </w:rPr>
              <w:t>cname</w:t>
            </w:r>
            <w:proofErr w:type="spellEnd"/>
            <w:r w:rsidRPr="008A5CF6">
              <w:rPr>
                <w:rFonts w:ascii="Consolas" w:hAnsi="Consolas" w:cs="Consolas"/>
                <w:i/>
                <w:iCs/>
                <w:color w:val="2A00FF"/>
                <w:kern w:val="0"/>
                <w:sz w:val="18"/>
                <w:szCs w:val="18"/>
              </w:rPr>
              <w:t>"</w:t>
            </w:r>
            <w:r w:rsidRPr="008A5CF6">
              <w:rPr>
                <w:rFonts w:ascii="Consolas" w:hAnsi="Consolas" w:cs="Consolas"/>
                <w:kern w:val="0"/>
                <w:sz w:val="18"/>
                <w:szCs w:val="18"/>
              </w:rPr>
              <w:t xml:space="preserve"> </w:t>
            </w:r>
            <w:r w:rsidRPr="008A5CF6">
              <w:rPr>
                <w:rFonts w:ascii="Consolas" w:hAnsi="Consolas" w:cs="Consolas"/>
                <w:color w:val="7F007F"/>
                <w:kern w:val="0"/>
                <w:sz w:val="18"/>
                <w:szCs w:val="18"/>
              </w:rPr>
              <w:t>value</w:t>
            </w:r>
            <w:r w:rsidRPr="008A5CF6">
              <w:rPr>
                <w:rFonts w:ascii="Consolas" w:hAnsi="Consolas" w:cs="Consolas"/>
                <w:color w:val="000000"/>
                <w:kern w:val="0"/>
                <w:sz w:val="18"/>
                <w:szCs w:val="18"/>
              </w:rPr>
              <w:t>=</w:t>
            </w:r>
            <w:r w:rsidRPr="008A5CF6">
              <w:rPr>
                <w:rFonts w:ascii="Consolas" w:hAnsi="Consolas" w:cs="Consolas"/>
                <w:i/>
                <w:iCs/>
                <w:color w:val="2A00FF"/>
                <w:kern w:val="0"/>
                <w:sz w:val="18"/>
                <w:szCs w:val="18"/>
              </w:rPr>
              <w:t>"#{</w:t>
            </w:r>
            <w:proofErr w:type="gramStart"/>
            <w:r w:rsidRPr="008A5CF6">
              <w:rPr>
                <w:rFonts w:ascii="Consolas" w:hAnsi="Consolas" w:cs="Consolas"/>
                <w:i/>
                <w:iCs/>
                <w:color w:val="2A00FF"/>
                <w:kern w:val="0"/>
                <w:sz w:val="18"/>
                <w:szCs w:val="18"/>
              </w:rPr>
              <w:t>customerId.</w:t>
            </w:r>
            <w:proofErr w:type="spellStart"/>
            <w:r w:rsidRPr="008A5CF6">
              <w:rPr>
                <w:rFonts w:ascii="Consolas" w:hAnsi="Consolas" w:cs="Consolas"/>
                <w:i/>
                <w:iCs/>
                <w:color w:val="2A00FF"/>
                <w:kern w:val="0"/>
                <w:sz w:val="18"/>
                <w:szCs w:val="18"/>
              </w:rPr>
              <w:t>cname</w:t>
            </w:r>
            <w:proofErr w:type="spellEnd"/>
            <w:r w:rsidRPr="008A5CF6">
              <w:rPr>
                <w:rFonts w:ascii="Consolas" w:hAnsi="Consolas" w:cs="Consolas"/>
                <w:i/>
                <w:iCs/>
                <w:color w:val="2A00FF"/>
                <w:kern w:val="0"/>
                <w:sz w:val="18"/>
                <w:szCs w:val="18"/>
              </w:rPr>
              <w:t>?.</w:t>
            </w:r>
            <w:proofErr w:type="spellStart"/>
            <w:proofErr w:type="gramEnd"/>
            <w:r w:rsidRPr="008A5CF6">
              <w:rPr>
                <w:rFonts w:ascii="Consolas" w:hAnsi="Consolas" w:cs="Consolas"/>
                <w:i/>
                <w:iCs/>
                <w:color w:val="2A00FF"/>
                <w:kern w:val="0"/>
                <w:sz w:val="18"/>
                <w:szCs w:val="18"/>
              </w:rPr>
              <w:t>toUpperCase</w:t>
            </w:r>
            <w:proofErr w:type="spellEnd"/>
            <w:r w:rsidRPr="008A5CF6">
              <w:rPr>
                <w:rFonts w:ascii="Consolas" w:hAnsi="Consolas" w:cs="Consolas"/>
                <w:i/>
                <w:iCs/>
                <w:color w:val="2A00FF"/>
                <w:kern w:val="0"/>
                <w:sz w:val="18"/>
                <w:szCs w:val="18"/>
              </w:rPr>
              <w:t>()}"</w:t>
            </w:r>
            <w:r w:rsidRPr="008A5CF6">
              <w:rPr>
                <w:rFonts w:ascii="Consolas" w:hAnsi="Consolas" w:cs="Consolas"/>
                <w:color w:val="008080"/>
                <w:kern w:val="0"/>
                <w:sz w:val="18"/>
                <w:szCs w:val="18"/>
              </w:rPr>
              <w:t>&gt;&lt;/</w:t>
            </w:r>
            <w:r w:rsidRPr="008A5CF6">
              <w:rPr>
                <w:rFonts w:ascii="Consolas" w:hAnsi="Consolas" w:cs="Consolas"/>
                <w:color w:val="3F7F7F"/>
                <w:kern w:val="0"/>
                <w:sz w:val="18"/>
                <w:szCs w:val="18"/>
              </w:rPr>
              <w:t>property</w:t>
            </w:r>
            <w:r w:rsidRPr="008A5CF6">
              <w:rPr>
                <w:rFonts w:ascii="Consolas" w:hAnsi="Consolas" w:cs="Consolas"/>
                <w:color w:val="008080"/>
                <w:kern w:val="0"/>
                <w:sz w:val="18"/>
                <w:szCs w:val="18"/>
              </w:rPr>
              <w:t>&gt;</w:t>
            </w:r>
          </w:p>
          <w:p w14:paraId="6FBBA87F" w14:textId="77777777" w:rsidR="00842D96" w:rsidRPr="008A5CF6" w:rsidRDefault="00842D96" w:rsidP="00F759EE">
            <w:pPr>
              <w:autoSpaceDE w:val="0"/>
              <w:autoSpaceDN w:val="0"/>
              <w:adjustRightInd w:val="0"/>
              <w:ind w:firstLine="360"/>
              <w:jc w:val="left"/>
              <w:rPr>
                <w:rFonts w:ascii="Consolas" w:hAnsi="Consolas" w:cs="Consolas"/>
                <w:kern w:val="0"/>
                <w:sz w:val="18"/>
                <w:szCs w:val="18"/>
              </w:rPr>
            </w:pPr>
            <w:r w:rsidRPr="008A5CF6">
              <w:rPr>
                <w:rFonts w:ascii="Consolas" w:hAnsi="Consolas" w:cs="Consolas"/>
                <w:color w:val="000000"/>
                <w:kern w:val="0"/>
                <w:sz w:val="18"/>
                <w:szCs w:val="18"/>
              </w:rPr>
              <w:tab/>
            </w:r>
            <w:r w:rsidRPr="008A5CF6">
              <w:rPr>
                <w:rFonts w:ascii="Consolas" w:hAnsi="Consolas" w:cs="Consolas"/>
                <w:color w:val="008080"/>
                <w:kern w:val="0"/>
                <w:sz w:val="18"/>
                <w:szCs w:val="18"/>
              </w:rPr>
              <w:t>&lt;</w:t>
            </w:r>
            <w:r w:rsidRPr="008A5CF6">
              <w:rPr>
                <w:rFonts w:ascii="Consolas" w:hAnsi="Consolas" w:cs="Consolas"/>
                <w:color w:val="3F7F7F"/>
                <w:kern w:val="0"/>
                <w:sz w:val="18"/>
                <w:szCs w:val="18"/>
              </w:rPr>
              <w:t>property</w:t>
            </w:r>
            <w:r w:rsidRPr="008A5CF6">
              <w:rPr>
                <w:rFonts w:ascii="Consolas" w:hAnsi="Consolas" w:cs="Consolas"/>
                <w:kern w:val="0"/>
                <w:sz w:val="18"/>
                <w:szCs w:val="18"/>
              </w:rPr>
              <w:t xml:space="preserve"> </w:t>
            </w:r>
            <w:r w:rsidRPr="008A5CF6">
              <w:rPr>
                <w:rFonts w:ascii="Consolas" w:hAnsi="Consolas" w:cs="Consolas"/>
                <w:color w:val="7F007F"/>
                <w:kern w:val="0"/>
                <w:sz w:val="18"/>
                <w:szCs w:val="18"/>
              </w:rPr>
              <w:t>name</w:t>
            </w:r>
            <w:r w:rsidRPr="008A5CF6">
              <w:rPr>
                <w:rFonts w:ascii="Consolas" w:hAnsi="Consolas" w:cs="Consolas"/>
                <w:color w:val="000000"/>
                <w:kern w:val="0"/>
                <w:sz w:val="18"/>
                <w:szCs w:val="18"/>
              </w:rPr>
              <w:t>=</w:t>
            </w:r>
            <w:r w:rsidRPr="008A5CF6">
              <w:rPr>
                <w:rFonts w:ascii="Consolas" w:hAnsi="Consolas" w:cs="Consolas"/>
                <w:i/>
                <w:iCs/>
                <w:color w:val="2A00FF"/>
                <w:kern w:val="0"/>
                <w:sz w:val="18"/>
                <w:szCs w:val="18"/>
              </w:rPr>
              <w:t>"pi"</w:t>
            </w:r>
            <w:r w:rsidRPr="008A5CF6">
              <w:rPr>
                <w:rFonts w:ascii="Consolas" w:hAnsi="Consolas" w:cs="Consolas"/>
                <w:kern w:val="0"/>
                <w:sz w:val="18"/>
                <w:szCs w:val="18"/>
              </w:rPr>
              <w:t xml:space="preserve"> </w:t>
            </w:r>
            <w:r w:rsidRPr="008A5CF6">
              <w:rPr>
                <w:rFonts w:ascii="Consolas" w:hAnsi="Consolas" w:cs="Consolas"/>
                <w:color w:val="7F007F"/>
                <w:kern w:val="0"/>
                <w:sz w:val="18"/>
                <w:szCs w:val="18"/>
              </w:rPr>
              <w:t>value</w:t>
            </w:r>
            <w:r w:rsidRPr="008A5CF6">
              <w:rPr>
                <w:rFonts w:ascii="Consolas" w:hAnsi="Consolas" w:cs="Consolas"/>
                <w:color w:val="000000"/>
                <w:kern w:val="0"/>
                <w:sz w:val="18"/>
                <w:szCs w:val="18"/>
              </w:rPr>
              <w:t>=</w:t>
            </w:r>
            <w:r w:rsidRPr="008A5CF6">
              <w:rPr>
                <w:rFonts w:ascii="Consolas" w:hAnsi="Consolas" w:cs="Consolas"/>
                <w:i/>
                <w:iCs/>
                <w:color w:val="2A00FF"/>
                <w:kern w:val="0"/>
                <w:sz w:val="18"/>
                <w:szCs w:val="18"/>
              </w:rPr>
              <w:t>"#{T(</w:t>
            </w:r>
            <w:proofErr w:type="spellStart"/>
            <w:proofErr w:type="gramStart"/>
            <w:r w:rsidRPr="008A5CF6">
              <w:rPr>
                <w:rFonts w:ascii="Consolas" w:hAnsi="Consolas" w:cs="Consolas"/>
                <w:i/>
                <w:iCs/>
                <w:color w:val="2A00FF"/>
                <w:kern w:val="0"/>
                <w:sz w:val="18"/>
                <w:szCs w:val="18"/>
              </w:rPr>
              <w:t>java.lang</w:t>
            </w:r>
            <w:proofErr w:type="gramEnd"/>
            <w:r w:rsidRPr="008A5CF6">
              <w:rPr>
                <w:rFonts w:ascii="Consolas" w:hAnsi="Consolas" w:cs="Consolas"/>
                <w:i/>
                <w:iCs/>
                <w:color w:val="2A00FF"/>
                <w:kern w:val="0"/>
                <w:sz w:val="18"/>
                <w:szCs w:val="18"/>
              </w:rPr>
              <w:t>.Math</w:t>
            </w:r>
            <w:proofErr w:type="spellEnd"/>
            <w:r w:rsidRPr="008A5CF6">
              <w:rPr>
                <w:rFonts w:ascii="Consolas" w:hAnsi="Consolas" w:cs="Consolas"/>
                <w:i/>
                <w:iCs/>
                <w:color w:val="2A00FF"/>
                <w:kern w:val="0"/>
                <w:sz w:val="18"/>
                <w:szCs w:val="18"/>
              </w:rPr>
              <w:t>).PI}"</w:t>
            </w:r>
            <w:r w:rsidRPr="008A5CF6">
              <w:rPr>
                <w:rFonts w:ascii="Consolas" w:hAnsi="Consolas" w:cs="Consolas"/>
                <w:color w:val="008080"/>
                <w:kern w:val="0"/>
                <w:sz w:val="18"/>
                <w:szCs w:val="18"/>
              </w:rPr>
              <w:t>&gt;&lt;/</w:t>
            </w:r>
            <w:r w:rsidRPr="008A5CF6">
              <w:rPr>
                <w:rFonts w:ascii="Consolas" w:hAnsi="Consolas" w:cs="Consolas"/>
                <w:color w:val="3F7F7F"/>
                <w:kern w:val="0"/>
                <w:sz w:val="18"/>
                <w:szCs w:val="18"/>
              </w:rPr>
              <w:t>property</w:t>
            </w:r>
            <w:r w:rsidRPr="008A5CF6">
              <w:rPr>
                <w:rFonts w:ascii="Consolas" w:hAnsi="Consolas" w:cs="Consolas"/>
                <w:color w:val="008080"/>
                <w:kern w:val="0"/>
                <w:sz w:val="18"/>
                <w:szCs w:val="18"/>
              </w:rPr>
              <w:t>&gt;</w:t>
            </w:r>
          </w:p>
          <w:p w14:paraId="0D3C14D7" w14:textId="77777777" w:rsidR="00842D96" w:rsidRPr="008A5CF6" w:rsidRDefault="00842D96" w:rsidP="00F759EE">
            <w:pPr>
              <w:ind w:firstLine="360"/>
              <w:rPr>
                <w:sz w:val="18"/>
                <w:szCs w:val="18"/>
              </w:rPr>
            </w:pPr>
            <w:r w:rsidRPr="008A5CF6">
              <w:rPr>
                <w:rFonts w:ascii="Consolas" w:hAnsi="Consolas" w:cs="Consolas"/>
                <w:color w:val="000000"/>
                <w:kern w:val="0"/>
                <w:sz w:val="18"/>
                <w:szCs w:val="18"/>
              </w:rPr>
              <w:tab/>
            </w:r>
            <w:r w:rsidRPr="008A5CF6">
              <w:rPr>
                <w:rFonts w:ascii="Consolas" w:hAnsi="Consolas" w:cs="Consolas"/>
                <w:color w:val="008080"/>
                <w:kern w:val="0"/>
                <w:sz w:val="18"/>
                <w:szCs w:val="18"/>
              </w:rPr>
              <w:t>&lt;/</w:t>
            </w:r>
            <w:r w:rsidRPr="008A5CF6">
              <w:rPr>
                <w:rFonts w:ascii="Consolas" w:hAnsi="Consolas" w:cs="Consolas"/>
                <w:color w:val="3F7F7F"/>
                <w:kern w:val="0"/>
                <w:sz w:val="18"/>
                <w:szCs w:val="18"/>
              </w:rPr>
              <w:t>bean</w:t>
            </w:r>
            <w:r w:rsidRPr="008A5CF6">
              <w:rPr>
                <w:rFonts w:ascii="Consolas" w:hAnsi="Consolas" w:cs="Consolas"/>
                <w:color w:val="008080"/>
                <w:kern w:val="0"/>
                <w:sz w:val="18"/>
                <w:szCs w:val="18"/>
              </w:rPr>
              <w:t>&gt;</w:t>
            </w:r>
          </w:p>
        </w:tc>
      </w:tr>
    </w:tbl>
    <w:p w14:paraId="4DF2E93F" w14:textId="20A96E7E" w:rsidR="007E0DF4" w:rsidRDefault="007E0DF4" w:rsidP="00362796">
      <w:pPr>
        <w:pStyle w:val="20"/>
      </w:pPr>
      <w:r>
        <w:rPr>
          <w:rFonts w:hint="eastAsia"/>
        </w:rPr>
        <w:t>装配</w:t>
      </w:r>
      <w:r>
        <w:rPr>
          <w:rFonts w:hint="eastAsia"/>
        </w:rPr>
        <w:t>bean</w:t>
      </w:r>
    </w:p>
    <w:p w14:paraId="0FF007E7" w14:textId="77777777" w:rsidR="006C33D3" w:rsidRDefault="006C33D3" w:rsidP="006C33D3">
      <w:pPr>
        <w:pStyle w:val="3"/>
        <w:ind w:firstLine="420"/>
      </w:pPr>
      <w:r>
        <w:t>Spring</w:t>
      </w:r>
      <w:r>
        <w:t>提供了三种装配</w:t>
      </w:r>
      <w:r>
        <w:t>bean</w:t>
      </w:r>
      <w:r>
        <w:t>的方式</w:t>
      </w:r>
    </w:p>
    <w:p w14:paraId="066BDFB2" w14:textId="77777777" w:rsidR="006C33D3" w:rsidRDefault="006C33D3" w:rsidP="006C33D3">
      <w:pPr>
        <w:ind w:firstLine="420"/>
      </w:pPr>
      <w:r>
        <w:rPr>
          <w:rFonts w:hint="eastAsia"/>
        </w:rPr>
        <w:t>1</w:t>
      </w:r>
      <w:r>
        <w:rPr>
          <w:rFonts w:hint="eastAsia"/>
        </w:rPr>
        <w:t>、在</w:t>
      </w:r>
      <w:r>
        <w:t>XML</w:t>
      </w:r>
      <w:r>
        <w:t>中进行显示配置；</w:t>
      </w:r>
    </w:p>
    <w:p w14:paraId="73715AAC" w14:textId="77777777" w:rsidR="006C33D3" w:rsidRDefault="006C33D3" w:rsidP="006C33D3">
      <w:pPr>
        <w:ind w:firstLine="420"/>
      </w:pPr>
      <w:r>
        <w:t>2</w:t>
      </w:r>
      <w:r>
        <w:rPr>
          <w:rFonts w:hint="eastAsia"/>
        </w:rPr>
        <w:t>、在</w:t>
      </w:r>
      <w:r>
        <w:t>Java</w:t>
      </w:r>
      <w:r>
        <w:t>中进行显示配置；</w:t>
      </w:r>
    </w:p>
    <w:p w14:paraId="5EB05C5D" w14:textId="77777777" w:rsidR="006C33D3" w:rsidRDefault="006C33D3" w:rsidP="006C33D3">
      <w:pPr>
        <w:ind w:firstLine="420"/>
      </w:pPr>
      <w:r>
        <w:rPr>
          <w:rFonts w:hint="eastAsia"/>
        </w:rPr>
        <w:t>3</w:t>
      </w:r>
      <w:r>
        <w:rPr>
          <w:rFonts w:hint="eastAsia"/>
        </w:rPr>
        <w:t>、隐式的</w:t>
      </w:r>
      <w:r>
        <w:t>bean</w:t>
      </w:r>
      <w:r>
        <w:t>发现机制和自动装配；</w:t>
      </w:r>
    </w:p>
    <w:p w14:paraId="2ED43A92" w14:textId="77777777" w:rsidR="006C33D3" w:rsidRDefault="006C33D3" w:rsidP="006C33D3">
      <w:pPr>
        <w:ind w:firstLine="420"/>
      </w:pPr>
      <w:r>
        <w:rPr>
          <w:rFonts w:hint="eastAsia"/>
        </w:rPr>
        <w:t>注：三种装配方式可以结合使用，但是推荐首选第</w:t>
      </w:r>
      <w:r>
        <w:t>3</w:t>
      </w:r>
      <w:r>
        <w:t>种自动装配，之后选用</w:t>
      </w:r>
      <w:r>
        <w:t>Java</w:t>
      </w:r>
      <w:r>
        <w:t>进行装配，最后选用</w:t>
      </w:r>
      <w:r>
        <w:t>XML</w:t>
      </w:r>
      <w:r>
        <w:t>进行装配。</w:t>
      </w:r>
    </w:p>
    <w:p w14:paraId="1ED7C444" w14:textId="77777777" w:rsidR="006C33D3" w:rsidRDefault="006C33D3" w:rsidP="006C33D3">
      <w:pPr>
        <w:ind w:firstLine="420"/>
      </w:pPr>
    </w:p>
    <w:p w14:paraId="421FB224" w14:textId="3D0D8CA0" w:rsidR="00B661A7" w:rsidRPr="00B661A7" w:rsidRDefault="00971488" w:rsidP="00BF226D">
      <w:pPr>
        <w:pStyle w:val="20"/>
      </w:pPr>
      <w:r>
        <w:t>重构三层结构项目</w:t>
      </w:r>
    </w:p>
    <w:p w14:paraId="7D2BD52B" w14:textId="1F44A051" w:rsidR="00FE3CE6" w:rsidRPr="00FE3CE6" w:rsidRDefault="00FE3CE6" w:rsidP="00A5441B">
      <w:pPr>
        <w:pStyle w:val="3"/>
        <w:ind w:firstLine="420"/>
      </w:pPr>
      <w:r>
        <w:rPr>
          <w:rFonts w:hint="eastAsia"/>
        </w:rPr>
        <w:t>普通版</w:t>
      </w:r>
    </w:p>
    <w:tbl>
      <w:tblPr>
        <w:tblStyle w:val="ab"/>
        <w:tblW w:w="0" w:type="auto"/>
        <w:tblLook w:val="04A0" w:firstRow="1" w:lastRow="0" w:firstColumn="1" w:lastColumn="0" w:noHBand="0" w:noVBand="1"/>
      </w:tblPr>
      <w:tblGrid>
        <w:gridCol w:w="8296"/>
      </w:tblGrid>
      <w:tr w:rsidR="006C143F" w14:paraId="4FE1A984" w14:textId="77777777" w:rsidTr="006C143F">
        <w:tc>
          <w:tcPr>
            <w:tcW w:w="8296" w:type="dxa"/>
          </w:tcPr>
          <w:p w14:paraId="247F29EF" w14:textId="77777777" w:rsidR="006C143F" w:rsidRDefault="006C143F" w:rsidP="006C143F">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实例化</w:t>
            </w:r>
            <w:proofErr w:type="spellStart"/>
            <w:r>
              <w:rPr>
                <w:rFonts w:ascii="Consolas" w:eastAsiaTheme="minorEastAsia" w:hAnsi="Consolas" w:cs="Consolas"/>
                <w:bCs w:val="0"/>
                <w:color w:val="3F5FBF"/>
                <w:sz w:val="20"/>
                <w:szCs w:val="20"/>
              </w:rPr>
              <w:t>UserDao</w:t>
            </w:r>
            <w:proofErr w:type="spellEnd"/>
            <w:r>
              <w:rPr>
                <w:rFonts w:ascii="Consolas" w:eastAsiaTheme="minorEastAsia" w:hAnsi="Consolas" w:cs="Consolas"/>
                <w:bCs w:val="0"/>
                <w:color w:val="3F5FBF"/>
                <w:sz w:val="20"/>
                <w:szCs w:val="20"/>
              </w:rPr>
              <w:t xml:space="preserve"> --&gt;</w:t>
            </w:r>
          </w:p>
          <w:p w14:paraId="3D78804E" w14:textId="32914C27" w:rsidR="006C143F" w:rsidRDefault="0086317A" w:rsidP="006C143F">
            <w:pPr>
              <w:autoSpaceDE w:val="0"/>
              <w:autoSpaceDN w:val="0"/>
              <w:adjustRightInd w:val="0"/>
              <w:ind w:firstLineChars="0" w:firstLine="0"/>
              <w:jc w:val="left"/>
              <w:rPr>
                <w:rFonts w:ascii="Consolas" w:eastAsiaTheme="minorEastAsia" w:hAnsi="Consolas" w:cs="Consolas"/>
                <w:bCs w:val="0"/>
                <w:sz w:val="20"/>
                <w:szCs w:val="20"/>
              </w:rPr>
            </w:pPr>
            <w:r w:rsidRPr="00DE457C">
              <w:rPr>
                <w:rFonts w:ascii="Consolas" w:eastAsiaTheme="minorEastAsia" w:hAnsi="Consolas" w:cs="Consolas"/>
                <w:bCs w:val="0"/>
                <w:noProof/>
                <w:color w:val="FF0000"/>
                <w:sz w:val="20"/>
                <w:szCs w:val="20"/>
              </w:rPr>
              <mc:AlternateContent>
                <mc:Choice Requires="wps">
                  <w:drawing>
                    <wp:anchor distT="0" distB="0" distL="114300" distR="114300" simplePos="0" relativeHeight="251665408" behindDoc="0" locked="0" layoutInCell="1" allowOverlap="1" wp14:anchorId="0B2349AA" wp14:editId="340E2AF7">
                      <wp:simplePos x="0" y="0"/>
                      <wp:positionH relativeFrom="column">
                        <wp:posOffset>1246505</wp:posOffset>
                      </wp:positionH>
                      <wp:positionV relativeFrom="paragraph">
                        <wp:posOffset>140970</wp:posOffset>
                      </wp:positionV>
                      <wp:extent cx="1668780" cy="982980"/>
                      <wp:effectExtent l="38100" t="38100" r="26670" b="26670"/>
                      <wp:wrapNone/>
                      <wp:docPr id="4" name="直接箭头连接符 4"/>
                      <wp:cNvGraphicFramePr/>
                      <a:graphic xmlns:a="http://schemas.openxmlformats.org/drawingml/2006/main">
                        <a:graphicData uri="http://schemas.microsoft.com/office/word/2010/wordprocessingShape">
                          <wps:wsp>
                            <wps:cNvCnPr/>
                            <wps:spPr>
                              <a:xfrm flipH="1" flipV="1">
                                <a:off x="0" y="0"/>
                                <a:ext cx="1668780" cy="9829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41BA9F4" id="直接箭头连接符 4" o:spid="_x0000_s1026" type="#_x0000_t32" style="position:absolute;left:0;text-align:left;margin-left:98.15pt;margin-top:11.1pt;width:131.4pt;height:77.4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" strokecolor="#ed7d31 [3205]" strokeweight="1.5pt">
                      <v:stroke endarrow="block" joinstyle="miter"/>
                    </v:shape>
                  </w:pict>
                </mc:Fallback>
              </mc:AlternateContent>
            </w:r>
            <w:r w:rsidR="006C143F">
              <w:rPr>
                <w:rFonts w:ascii="Consolas" w:eastAsiaTheme="minorEastAsia" w:hAnsi="Consolas" w:cs="Consolas"/>
                <w:bCs w:val="0"/>
                <w:color w:val="000000"/>
                <w:sz w:val="20"/>
                <w:szCs w:val="20"/>
              </w:rPr>
              <w:t xml:space="preserve">    </w:t>
            </w:r>
            <w:r w:rsidR="006C143F">
              <w:rPr>
                <w:rFonts w:ascii="Consolas" w:eastAsiaTheme="minorEastAsia" w:hAnsi="Consolas" w:cs="Consolas"/>
                <w:bCs w:val="0"/>
                <w:color w:val="008080"/>
                <w:sz w:val="20"/>
                <w:szCs w:val="20"/>
              </w:rPr>
              <w:t>&lt;</w:t>
            </w:r>
            <w:r w:rsidR="006C143F">
              <w:rPr>
                <w:rFonts w:ascii="Consolas" w:eastAsiaTheme="minorEastAsia" w:hAnsi="Consolas" w:cs="Consolas"/>
                <w:bCs w:val="0"/>
                <w:color w:val="3F7F7F"/>
                <w:sz w:val="20"/>
                <w:szCs w:val="20"/>
              </w:rPr>
              <w:t>bean</w:t>
            </w:r>
            <w:r w:rsidR="006C143F">
              <w:rPr>
                <w:rFonts w:ascii="Consolas" w:eastAsiaTheme="minorEastAsia" w:hAnsi="Consolas" w:cs="Consolas"/>
                <w:bCs w:val="0"/>
                <w:sz w:val="20"/>
                <w:szCs w:val="20"/>
              </w:rPr>
              <w:t xml:space="preserve"> </w:t>
            </w:r>
            <w:r w:rsidR="006C143F">
              <w:rPr>
                <w:rFonts w:ascii="Consolas" w:eastAsiaTheme="minorEastAsia" w:hAnsi="Consolas" w:cs="Consolas"/>
                <w:bCs w:val="0"/>
                <w:color w:val="7F007F"/>
                <w:sz w:val="20"/>
                <w:szCs w:val="20"/>
              </w:rPr>
              <w:t>id</w:t>
            </w:r>
            <w:r w:rsidR="006C143F">
              <w:rPr>
                <w:rFonts w:ascii="Consolas" w:eastAsiaTheme="minorEastAsia" w:hAnsi="Consolas" w:cs="Consolas"/>
                <w:bCs w:val="0"/>
                <w:color w:val="000000"/>
                <w:sz w:val="20"/>
                <w:szCs w:val="20"/>
              </w:rPr>
              <w:t>=</w:t>
            </w:r>
            <w:r w:rsidR="006C143F">
              <w:rPr>
                <w:rFonts w:ascii="Consolas" w:eastAsiaTheme="minorEastAsia" w:hAnsi="Consolas" w:cs="Consolas"/>
                <w:bCs w:val="0"/>
                <w:i/>
                <w:iCs/>
                <w:color w:val="2A00FF"/>
                <w:sz w:val="20"/>
                <w:szCs w:val="20"/>
              </w:rPr>
              <w:t>"</w:t>
            </w:r>
            <w:proofErr w:type="spellStart"/>
            <w:r w:rsidR="006C143F">
              <w:rPr>
                <w:rFonts w:ascii="Consolas" w:eastAsiaTheme="minorEastAsia" w:hAnsi="Consolas" w:cs="Consolas"/>
                <w:bCs w:val="0"/>
                <w:i/>
                <w:iCs/>
                <w:color w:val="2A00FF"/>
                <w:sz w:val="20"/>
                <w:szCs w:val="20"/>
              </w:rPr>
              <w:t>userDao</w:t>
            </w:r>
            <w:proofErr w:type="spellEnd"/>
            <w:r w:rsidR="006C143F">
              <w:rPr>
                <w:rFonts w:ascii="Consolas" w:eastAsiaTheme="minorEastAsia" w:hAnsi="Consolas" w:cs="Consolas"/>
                <w:bCs w:val="0"/>
                <w:i/>
                <w:iCs/>
                <w:color w:val="2A00FF"/>
                <w:sz w:val="20"/>
                <w:szCs w:val="20"/>
              </w:rPr>
              <w:t>"</w:t>
            </w:r>
            <w:r w:rsidR="006C143F">
              <w:rPr>
                <w:rFonts w:ascii="Consolas" w:eastAsiaTheme="minorEastAsia" w:hAnsi="Consolas" w:cs="Consolas"/>
                <w:bCs w:val="0"/>
                <w:sz w:val="20"/>
                <w:szCs w:val="20"/>
              </w:rPr>
              <w:t xml:space="preserve"> </w:t>
            </w:r>
            <w:r w:rsidR="006C143F">
              <w:rPr>
                <w:rFonts w:ascii="Consolas" w:eastAsiaTheme="minorEastAsia" w:hAnsi="Consolas" w:cs="Consolas"/>
                <w:bCs w:val="0"/>
                <w:color w:val="7F007F"/>
                <w:sz w:val="20"/>
                <w:szCs w:val="20"/>
              </w:rPr>
              <w:t>class</w:t>
            </w:r>
            <w:r w:rsidR="006C143F">
              <w:rPr>
                <w:rFonts w:ascii="Consolas" w:eastAsiaTheme="minorEastAsia" w:hAnsi="Consolas" w:cs="Consolas"/>
                <w:bCs w:val="0"/>
                <w:color w:val="000000"/>
                <w:sz w:val="20"/>
                <w:szCs w:val="20"/>
              </w:rPr>
              <w:t>=</w:t>
            </w:r>
            <w:r w:rsidR="006C143F">
              <w:rPr>
                <w:rFonts w:ascii="Consolas" w:eastAsiaTheme="minorEastAsia" w:hAnsi="Consolas" w:cs="Consolas"/>
                <w:bCs w:val="0"/>
                <w:i/>
                <w:iCs/>
                <w:color w:val="2A00FF"/>
                <w:sz w:val="20"/>
                <w:szCs w:val="20"/>
              </w:rPr>
              <w:t>"</w:t>
            </w:r>
            <w:proofErr w:type="spellStart"/>
            <w:proofErr w:type="gramStart"/>
            <w:r w:rsidR="006C143F">
              <w:rPr>
                <w:rFonts w:ascii="Consolas" w:eastAsiaTheme="minorEastAsia" w:hAnsi="Consolas" w:cs="Consolas"/>
                <w:bCs w:val="0"/>
                <w:i/>
                <w:iCs/>
                <w:color w:val="2A00FF"/>
                <w:sz w:val="20"/>
                <w:szCs w:val="20"/>
              </w:rPr>
              <w:t>cn.sxt.dao.impl</w:t>
            </w:r>
            <w:proofErr w:type="gramEnd"/>
            <w:r w:rsidR="006C143F">
              <w:rPr>
                <w:rFonts w:ascii="Consolas" w:eastAsiaTheme="minorEastAsia" w:hAnsi="Consolas" w:cs="Consolas"/>
                <w:bCs w:val="0"/>
                <w:i/>
                <w:iCs/>
                <w:color w:val="2A00FF"/>
                <w:sz w:val="20"/>
                <w:szCs w:val="20"/>
              </w:rPr>
              <w:t>.UserDaoImpl2</w:t>
            </w:r>
            <w:proofErr w:type="spellEnd"/>
            <w:r w:rsidR="006C143F">
              <w:rPr>
                <w:rFonts w:ascii="Consolas" w:eastAsiaTheme="minorEastAsia" w:hAnsi="Consolas" w:cs="Consolas"/>
                <w:bCs w:val="0"/>
                <w:i/>
                <w:iCs/>
                <w:color w:val="2A00FF"/>
                <w:sz w:val="20"/>
                <w:szCs w:val="20"/>
              </w:rPr>
              <w:t>"</w:t>
            </w:r>
            <w:r w:rsidR="006C143F">
              <w:rPr>
                <w:rFonts w:ascii="Consolas" w:eastAsiaTheme="minorEastAsia" w:hAnsi="Consolas" w:cs="Consolas"/>
                <w:bCs w:val="0"/>
                <w:color w:val="008080"/>
                <w:sz w:val="20"/>
                <w:szCs w:val="20"/>
              </w:rPr>
              <w:t>&gt;</w:t>
            </w:r>
            <w:r w:rsidR="006C143F">
              <w:rPr>
                <w:rFonts w:ascii="Consolas" w:eastAsiaTheme="minorEastAsia" w:hAnsi="Consolas" w:cs="Consolas"/>
                <w:bCs w:val="0"/>
                <w:color w:val="000000"/>
                <w:sz w:val="20"/>
                <w:szCs w:val="20"/>
              </w:rPr>
              <w:t xml:space="preserve"> </w:t>
            </w:r>
            <w:r w:rsidR="006C143F">
              <w:rPr>
                <w:rFonts w:ascii="Consolas" w:eastAsiaTheme="minorEastAsia" w:hAnsi="Consolas" w:cs="Consolas"/>
                <w:bCs w:val="0"/>
                <w:color w:val="008080"/>
                <w:sz w:val="20"/>
                <w:szCs w:val="20"/>
              </w:rPr>
              <w:t>&lt;/</w:t>
            </w:r>
            <w:r w:rsidR="006C143F">
              <w:rPr>
                <w:rFonts w:ascii="Consolas" w:eastAsiaTheme="minorEastAsia" w:hAnsi="Consolas" w:cs="Consolas"/>
                <w:bCs w:val="0"/>
                <w:color w:val="3F7F7F"/>
                <w:sz w:val="20"/>
                <w:szCs w:val="20"/>
              </w:rPr>
              <w:t>bean</w:t>
            </w:r>
            <w:r w:rsidR="006C143F">
              <w:rPr>
                <w:rFonts w:ascii="Consolas" w:eastAsiaTheme="minorEastAsia" w:hAnsi="Consolas" w:cs="Consolas"/>
                <w:bCs w:val="0"/>
                <w:color w:val="008080"/>
                <w:sz w:val="20"/>
                <w:szCs w:val="20"/>
              </w:rPr>
              <w:t>&gt;</w:t>
            </w:r>
          </w:p>
          <w:p w14:paraId="52DEF8F1" w14:textId="77777777" w:rsidR="006C143F" w:rsidRDefault="006C143F" w:rsidP="006C143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4F010FC4" w14:textId="77777777" w:rsidR="006C143F" w:rsidRDefault="006C143F" w:rsidP="006C143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实例化</w:t>
            </w:r>
            <w:proofErr w:type="spellStart"/>
            <w:r>
              <w:rPr>
                <w:rFonts w:ascii="Consolas" w:eastAsiaTheme="minorEastAsia" w:hAnsi="Consolas" w:cs="Consolas"/>
                <w:bCs w:val="0"/>
                <w:color w:val="3F5FBF"/>
                <w:sz w:val="20"/>
                <w:szCs w:val="20"/>
              </w:rPr>
              <w:t>UserService</w:t>
            </w:r>
            <w:proofErr w:type="spellEnd"/>
            <w:r>
              <w:rPr>
                <w:rFonts w:ascii="Consolas" w:eastAsiaTheme="minorEastAsia" w:hAnsi="Consolas" w:cs="Consolas"/>
                <w:bCs w:val="0"/>
                <w:color w:val="3F5FBF"/>
                <w:sz w:val="20"/>
                <w:szCs w:val="20"/>
              </w:rPr>
              <w:t xml:space="preserve"> --&gt;</w:t>
            </w:r>
          </w:p>
          <w:p w14:paraId="76C6A05A" w14:textId="7B2D6881" w:rsidR="006C143F" w:rsidRDefault="00DE457C" w:rsidP="006C143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noProof/>
                <w:color w:val="000000"/>
                <w:sz w:val="20"/>
                <w:szCs w:val="20"/>
              </w:rPr>
              <mc:AlternateContent>
                <mc:Choice Requires="wps">
                  <w:drawing>
                    <wp:anchor distT="0" distB="0" distL="114300" distR="114300" simplePos="0" relativeHeight="251666432" behindDoc="0" locked="0" layoutInCell="1" allowOverlap="1" wp14:anchorId="180F0F5B" wp14:editId="3C86436C">
                      <wp:simplePos x="0" y="0"/>
                      <wp:positionH relativeFrom="column">
                        <wp:posOffset>1679575</wp:posOffset>
                      </wp:positionH>
                      <wp:positionV relativeFrom="paragraph">
                        <wp:posOffset>136525</wp:posOffset>
                      </wp:positionV>
                      <wp:extent cx="1303020" cy="1562100"/>
                      <wp:effectExtent l="38100" t="38100" r="30480" b="19050"/>
                      <wp:wrapNone/>
                      <wp:docPr id="9" name="直接箭头连接符 9"/>
                      <wp:cNvGraphicFramePr/>
                      <a:graphic xmlns:a="http://schemas.openxmlformats.org/drawingml/2006/main">
                        <a:graphicData uri="http://schemas.microsoft.com/office/word/2010/wordprocessingShape">
                          <wps:wsp>
                            <wps:cNvCnPr/>
                            <wps:spPr>
                              <a:xfrm flipH="1" flipV="1">
                                <a:off x="0" y="0"/>
                                <a:ext cx="1303020" cy="15621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3627C" id="直接箭头连接符 9" o:spid="_x0000_s1026" type="#_x0000_t32" style="position:absolute;left:0;text-align:left;margin-left:132.25pt;margin-top:10.75pt;width:102.6pt;height:123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" strokecolor="#ed7d31 [3205]" strokeweight="1pt">
                      <v:stroke endarrow="block" joinstyle="miter"/>
                    </v:shape>
                  </w:pict>
                </mc:Fallback>
              </mc:AlternateContent>
            </w:r>
            <w:r w:rsidR="006C143F">
              <w:rPr>
                <w:rFonts w:ascii="Consolas" w:eastAsiaTheme="minorEastAsia" w:hAnsi="Consolas" w:cs="Consolas"/>
                <w:bCs w:val="0"/>
                <w:color w:val="000000"/>
                <w:sz w:val="20"/>
                <w:szCs w:val="20"/>
              </w:rPr>
              <w:t xml:space="preserve">         </w:t>
            </w:r>
            <w:r w:rsidR="006C143F">
              <w:rPr>
                <w:rFonts w:ascii="Consolas" w:eastAsiaTheme="minorEastAsia" w:hAnsi="Consolas" w:cs="Consolas"/>
                <w:bCs w:val="0"/>
                <w:color w:val="008080"/>
                <w:sz w:val="20"/>
                <w:szCs w:val="20"/>
              </w:rPr>
              <w:t>&lt;</w:t>
            </w:r>
            <w:r w:rsidR="006C143F">
              <w:rPr>
                <w:rFonts w:ascii="Consolas" w:eastAsiaTheme="minorEastAsia" w:hAnsi="Consolas" w:cs="Consolas"/>
                <w:bCs w:val="0"/>
                <w:color w:val="3F7F7F"/>
                <w:sz w:val="20"/>
                <w:szCs w:val="20"/>
              </w:rPr>
              <w:t>bean</w:t>
            </w:r>
            <w:r w:rsidR="006C143F">
              <w:rPr>
                <w:rFonts w:ascii="Consolas" w:eastAsiaTheme="minorEastAsia" w:hAnsi="Consolas" w:cs="Consolas"/>
                <w:bCs w:val="0"/>
                <w:sz w:val="20"/>
                <w:szCs w:val="20"/>
              </w:rPr>
              <w:t xml:space="preserve"> </w:t>
            </w:r>
            <w:r w:rsidR="006C143F">
              <w:rPr>
                <w:rFonts w:ascii="Consolas" w:eastAsiaTheme="minorEastAsia" w:hAnsi="Consolas" w:cs="Consolas"/>
                <w:bCs w:val="0"/>
                <w:color w:val="7F007F"/>
                <w:sz w:val="20"/>
                <w:szCs w:val="20"/>
              </w:rPr>
              <w:t>id</w:t>
            </w:r>
            <w:r w:rsidR="006C143F">
              <w:rPr>
                <w:rFonts w:ascii="Consolas" w:eastAsiaTheme="minorEastAsia" w:hAnsi="Consolas" w:cs="Consolas"/>
                <w:bCs w:val="0"/>
                <w:color w:val="000000"/>
                <w:sz w:val="20"/>
                <w:szCs w:val="20"/>
              </w:rPr>
              <w:t>=</w:t>
            </w:r>
            <w:r w:rsidR="006C143F">
              <w:rPr>
                <w:rFonts w:ascii="Consolas" w:eastAsiaTheme="minorEastAsia" w:hAnsi="Consolas" w:cs="Consolas"/>
                <w:bCs w:val="0"/>
                <w:i/>
                <w:iCs/>
                <w:color w:val="2A00FF"/>
                <w:sz w:val="20"/>
                <w:szCs w:val="20"/>
              </w:rPr>
              <w:t>"</w:t>
            </w:r>
            <w:proofErr w:type="spellStart"/>
            <w:r w:rsidR="006C143F">
              <w:rPr>
                <w:rFonts w:ascii="Consolas" w:eastAsiaTheme="minorEastAsia" w:hAnsi="Consolas" w:cs="Consolas"/>
                <w:bCs w:val="0"/>
                <w:i/>
                <w:iCs/>
                <w:color w:val="2A00FF"/>
                <w:sz w:val="20"/>
                <w:szCs w:val="20"/>
              </w:rPr>
              <w:t>userService</w:t>
            </w:r>
            <w:proofErr w:type="spellEnd"/>
            <w:r w:rsidR="006C143F">
              <w:rPr>
                <w:rFonts w:ascii="Consolas" w:eastAsiaTheme="minorEastAsia" w:hAnsi="Consolas" w:cs="Consolas"/>
                <w:bCs w:val="0"/>
                <w:i/>
                <w:iCs/>
                <w:color w:val="2A00FF"/>
                <w:sz w:val="20"/>
                <w:szCs w:val="20"/>
              </w:rPr>
              <w:t>"</w:t>
            </w:r>
            <w:r w:rsidR="006C143F">
              <w:rPr>
                <w:rFonts w:ascii="Consolas" w:eastAsiaTheme="minorEastAsia" w:hAnsi="Consolas" w:cs="Consolas"/>
                <w:bCs w:val="0"/>
                <w:sz w:val="20"/>
                <w:szCs w:val="20"/>
              </w:rPr>
              <w:t xml:space="preserve"> </w:t>
            </w:r>
            <w:r w:rsidR="006C143F">
              <w:rPr>
                <w:rFonts w:ascii="Consolas" w:eastAsiaTheme="minorEastAsia" w:hAnsi="Consolas" w:cs="Consolas"/>
                <w:bCs w:val="0"/>
                <w:color w:val="7F007F"/>
                <w:sz w:val="20"/>
                <w:szCs w:val="20"/>
              </w:rPr>
              <w:t>class</w:t>
            </w:r>
            <w:r w:rsidR="006C143F">
              <w:rPr>
                <w:rFonts w:ascii="Consolas" w:eastAsiaTheme="minorEastAsia" w:hAnsi="Consolas" w:cs="Consolas"/>
                <w:bCs w:val="0"/>
                <w:color w:val="000000"/>
                <w:sz w:val="20"/>
                <w:szCs w:val="20"/>
              </w:rPr>
              <w:t>=</w:t>
            </w:r>
            <w:r w:rsidR="006C143F">
              <w:rPr>
                <w:rFonts w:ascii="Consolas" w:eastAsiaTheme="minorEastAsia" w:hAnsi="Consolas" w:cs="Consolas"/>
                <w:bCs w:val="0"/>
                <w:i/>
                <w:iCs/>
                <w:color w:val="2A00FF"/>
                <w:sz w:val="20"/>
                <w:szCs w:val="20"/>
              </w:rPr>
              <w:t>"</w:t>
            </w:r>
            <w:proofErr w:type="spellStart"/>
            <w:proofErr w:type="gramStart"/>
            <w:r w:rsidR="006C143F">
              <w:rPr>
                <w:rFonts w:ascii="Consolas" w:eastAsiaTheme="minorEastAsia" w:hAnsi="Consolas" w:cs="Consolas"/>
                <w:bCs w:val="0"/>
                <w:i/>
                <w:iCs/>
                <w:color w:val="2A00FF"/>
                <w:sz w:val="20"/>
                <w:szCs w:val="20"/>
              </w:rPr>
              <w:t>cn.sxt.service</w:t>
            </w:r>
            <w:proofErr w:type="gramEnd"/>
            <w:r w:rsidR="006C143F">
              <w:rPr>
                <w:rFonts w:ascii="Consolas" w:eastAsiaTheme="minorEastAsia" w:hAnsi="Consolas" w:cs="Consolas"/>
                <w:bCs w:val="0"/>
                <w:i/>
                <w:iCs/>
                <w:color w:val="2A00FF"/>
                <w:sz w:val="20"/>
                <w:szCs w:val="20"/>
              </w:rPr>
              <w:t>.impl.UserServiceImpl</w:t>
            </w:r>
            <w:proofErr w:type="spellEnd"/>
            <w:r w:rsidR="006C143F">
              <w:rPr>
                <w:rFonts w:ascii="Consolas" w:eastAsiaTheme="minorEastAsia" w:hAnsi="Consolas" w:cs="Consolas"/>
                <w:bCs w:val="0"/>
                <w:i/>
                <w:iCs/>
                <w:color w:val="2A00FF"/>
                <w:sz w:val="20"/>
                <w:szCs w:val="20"/>
              </w:rPr>
              <w:t>"</w:t>
            </w:r>
            <w:r w:rsidR="006C143F">
              <w:rPr>
                <w:rFonts w:ascii="Consolas" w:eastAsiaTheme="minorEastAsia" w:hAnsi="Consolas" w:cs="Consolas"/>
                <w:bCs w:val="0"/>
                <w:color w:val="008080"/>
                <w:sz w:val="20"/>
                <w:szCs w:val="20"/>
              </w:rPr>
              <w:t>&gt;</w:t>
            </w:r>
          </w:p>
          <w:p w14:paraId="3D0287D8" w14:textId="77777777" w:rsidR="006C143F" w:rsidRDefault="006C143F" w:rsidP="006C143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userDao</w:t>
            </w:r>
            <w:proofErr w:type="spellEnd"/>
            <w:proofErr w:type="gramStart"/>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userDao</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252239B8" w14:textId="77777777" w:rsidR="006C143F" w:rsidRDefault="006C143F" w:rsidP="006C143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2D0D0FED" w14:textId="77777777" w:rsidR="006C143F" w:rsidRDefault="006C143F" w:rsidP="006C143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6928C6E5" w14:textId="77777777" w:rsidR="006C143F" w:rsidRDefault="006C143F" w:rsidP="006C143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实例化</w:t>
            </w:r>
            <w:proofErr w:type="spellStart"/>
            <w:r>
              <w:rPr>
                <w:rFonts w:ascii="Consolas" w:eastAsiaTheme="minorEastAsia" w:hAnsi="Consolas" w:cs="Consolas"/>
                <w:bCs w:val="0"/>
                <w:color w:val="3F5FBF"/>
                <w:sz w:val="20"/>
                <w:szCs w:val="20"/>
              </w:rPr>
              <w:t>UserController</w:t>
            </w:r>
            <w:proofErr w:type="spellEnd"/>
            <w:r>
              <w:rPr>
                <w:rFonts w:ascii="Consolas" w:eastAsiaTheme="minorEastAsia" w:hAnsi="Consolas" w:cs="Consolas"/>
                <w:bCs w:val="0"/>
                <w:color w:val="3F5FBF"/>
                <w:sz w:val="20"/>
                <w:szCs w:val="20"/>
              </w:rPr>
              <w:t xml:space="preserve"> --&gt;</w:t>
            </w:r>
          </w:p>
          <w:p w14:paraId="5C632A30" w14:textId="77777777" w:rsidR="006C143F" w:rsidRDefault="006C143F" w:rsidP="006C143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userController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cn.sxt.controller</w:t>
            </w:r>
            <w:proofErr w:type="gramEnd"/>
            <w:r>
              <w:rPr>
                <w:rFonts w:ascii="Consolas" w:eastAsiaTheme="minorEastAsia" w:hAnsi="Consolas" w:cs="Consolas"/>
                <w:bCs w:val="0"/>
                <w:i/>
                <w:iCs/>
                <w:color w:val="2A00FF"/>
                <w:sz w:val="20"/>
                <w:szCs w:val="20"/>
              </w:rPr>
              <w:t>.UserController</w:t>
            </w:r>
            <w:proofErr w:type="spellEnd"/>
            <w:r>
              <w:rPr>
                <w:rFonts w:ascii="Consolas" w:eastAsiaTheme="minorEastAsia" w:hAnsi="Consolas" w:cs="Consolas"/>
                <w:bCs w:val="0"/>
                <w:i/>
                <w:iCs/>
                <w:color w:val="2A00FF"/>
                <w:sz w:val="20"/>
                <w:szCs w:val="20"/>
              </w:rPr>
              <w:t>"</w:t>
            </w:r>
          </w:p>
          <w:p w14:paraId="63565BF6" w14:textId="77777777" w:rsidR="006C143F" w:rsidRDefault="006C143F" w:rsidP="006C143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r>
              <w:rPr>
                <w:rFonts w:ascii="Consolas" w:eastAsiaTheme="minorEastAsia" w:hAnsi="Consolas" w:cs="Consolas"/>
                <w:bCs w:val="0"/>
                <w:sz w:val="20"/>
                <w:szCs w:val="20"/>
              </w:rPr>
              <w:tab/>
            </w:r>
            <w:proofErr w:type="spellStart"/>
            <w:r>
              <w:rPr>
                <w:rFonts w:ascii="Consolas" w:eastAsiaTheme="minorEastAsia" w:hAnsi="Consolas" w:cs="Consolas"/>
                <w:bCs w:val="0"/>
                <w:color w:val="7F007F"/>
                <w:sz w:val="20"/>
                <w:szCs w:val="20"/>
              </w:rPr>
              <w:t>autowire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byType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0312D51F" w14:textId="77777777" w:rsidR="006C143F" w:rsidRDefault="006C143F" w:rsidP="006C143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"service"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userService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 xml:space="preserve"> </w:t>
            </w:r>
          </w:p>
          <w:p w14:paraId="59849F57" w14:textId="0486B732" w:rsidR="006C143F" w:rsidRDefault="006C143F" w:rsidP="006C143F">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1DC62701" w14:textId="4CA62581" w:rsidR="006C143F" w:rsidRDefault="00EF571F" w:rsidP="00A5441B">
      <w:pPr>
        <w:pStyle w:val="3"/>
        <w:ind w:firstLine="420"/>
      </w:pPr>
      <w:r>
        <w:rPr>
          <w:rFonts w:hint="eastAsia"/>
        </w:rPr>
        <w:t>进阶版</w:t>
      </w:r>
    </w:p>
    <w:p w14:paraId="1CF9B2A0" w14:textId="30AEAC29" w:rsidR="00EF571F" w:rsidRDefault="00EF571F" w:rsidP="00EF571F">
      <w:pPr>
        <w:ind w:firstLine="420"/>
      </w:pPr>
      <w:r w:rsidRPr="00EF571F">
        <w:rPr>
          <w:rFonts w:hint="eastAsia"/>
        </w:rPr>
        <w:t>自动装配属性</w:t>
      </w:r>
      <w:r w:rsidRPr="00EF571F">
        <w:t>:</w:t>
      </w:r>
      <w:proofErr w:type="spellStart"/>
      <w:r w:rsidRPr="00EF571F">
        <w:t>autowire</w:t>
      </w:r>
      <w:proofErr w:type="spellEnd"/>
      <w:r w:rsidRPr="00EF571F">
        <w:t>，使用自动装配可以省略</w:t>
      </w:r>
      <w:r w:rsidRPr="00EF571F">
        <w:t>set</w:t>
      </w:r>
      <w:r w:rsidRPr="00EF571F">
        <w:t>注入。</w:t>
      </w:r>
    </w:p>
    <w:tbl>
      <w:tblPr>
        <w:tblStyle w:val="ab"/>
        <w:tblW w:w="0" w:type="auto"/>
        <w:tblLook w:val="04A0" w:firstRow="1" w:lastRow="0" w:firstColumn="1" w:lastColumn="0" w:noHBand="0" w:noVBand="1"/>
      </w:tblPr>
      <w:tblGrid>
        <w:gridCol w:w="8296"/>
      </w:tblGrid>
      <w:tr w:rsidR="00926FFE" w14:paraId="04D0C684" w14:textId="77777777" w:rsidTr="00926FFE">
        <w:tc>
          <w:tcPr>
            <w:tcW w:w="8296" w:type="dxa"/>
          </w:tcPr>
          <w:p w14:paraId="303398AF" w14:textId="77777777"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实例化</w:t>
            </w:r>
            <w:proofErr w:type="spellStart"/>
            <w:r>
              <w:rPr>
                <w:rFonts w:ascii="Consolas" w:eastAsiaTheme="minorEastAsia" w:hAnsi="Consolas" w:cs="Consolas"/>
                <w:bCs w:val="0"/>
                <w:color w:val="3F5FBF"/>
                <w:sz w:val="20"/>
                <w:szCs w:val="20"/>
              </w:rPr>
              <w:t>UserDao</w:t>
            </w:r>
            <w:proofErr w:type="spellEnd"/>
            <w:r>
              <w:rPr>
                <w:rFonts w:ascii="Consolas" w:eastAsiaTheme="minorEastAsia" w:hAnsi="Consolas" w:cs="Consolas"/>
                <w:bCs w:val="0"/>
                <w:color w:val="3F5FBF"/>
                <w:sz w:val="20"/>
                <w:szCs w:val="20"/>
              </w:rPr>
              <w:t xml:space="preserve"> --&gt;</w:t>
            </w:r>
          </w:p>
          <w:p w14:paraId="4675317D" w14:textId="77777777"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userDao</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cn.sxt.dao.impl</w:t>
            </w:r>
            <w:proofErr w:type="gramEnd"/>
            <w:r>
              <w:rPr>
                <w:rFonts w:ascii="Consolas" w:eastAsiaTheme="minorEastAsia" w:hAnsi="Consolas" w:cs="Consolas"/>
                <w:bCs w:val="0"/>
                <w:i/>
                <w:iCs/>
                <w:color w:val="2A00FF"/>
                <w:sz w:val="20"/>
                <w:szCs w:val="20"/>
              </w:rPr>
              <w:t>.UserDaoImpl2</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18F85FEE" w14:textId="77777777"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0B84E6EF" w14:textId="77777777"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p>
          <w:p w14:paraId="049C1E84" w14:textId="77777777"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实例化</w:t>
            </w:r>
            <w:proofErr w:type="spellStart"/>
            <w:r>
              <w:rPr>
                <w:rFonts w:ascii="Consolas" w:eastAsiaTheme="minorEastAsia" w:hAnsi="Consolas" w:cs="Consolas"/>
                <w:bCs w:val="0"/>
                <w:color w:val="3F5FBF"/>
                <w:sz w:val="20"/>
                <w:szCs w:val="20"/>
              </w:rPr>
              <w:t>UserService</w:t>
            </w:r>
            <w:proofErr w:type="spellEnd"/>
            <w:r>
              <w:rPr>
                <w:rFonts w:ascii="Consolas" w:eastAsiaTheme="minorEastAsia" w:hAnsi="Consolas" w:cs="Consolas"/>
                <w:bCs w:val="0"/>
                <w:color w:val="3F5FBF"/>
                <w:sz w:val="20"/>
                <w:szCs w:val="20"/>
              </w:rPr>
              <w:t xml:space="preserve"> --&gt;</w:t>
            </w:r>
          </w:p>
          <w:p w14:paraId="744B7090" w14:textId="77777777"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userService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cn.sxt.service</w:t>
            </w:r>
            <w:proofErr w:type="gramEnd"/>
            <w:r>
              <w:rPr>
                <w:rFonts w:ascii="Consolas" w:eastAsiaTheme="minorEastAsia" w:hAnsi="Consolas" w:cs="Consolas"/>
                <w:bCs w:val="0"/>
                <w:i/>
                <w:iCs/>
                <w:color w:val="2A00FF"/>
                <w:sz w:val="20"/>
                <w:szCs w:val="20"/>
              </w:rPr>
              <w:t>.impl.UserServiceImpl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p>
          <w:p w14:paraId="0D2A3083" w14:textId="0408ED6D"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r>
              <w:rPr>
                <w:rFonts w:ascii="Consolas" w:eastAsiaTheme="minorEastAsia" w:hAnsi="Consolas" w:cs="Consolas"/>
                <w:bCs w:val="0"/>
                <w:sz w:val="20"/>
                <w:szCs w:val="20"/>
              </w:rPr>
              <w:tab/>
            </w:r>
            <w:proofErr w:type="spellStart"/>
            <w:r>
              <w:rPr>
                <w:rFonts w:ascii="Consolas" w:eastAsiaTheme="minorEastAsia" w:hAnsi="Consolas" w:cs="Consolas"/>
                <w:bCs w:val="0"/>
                <w:color w:val="7F007F"/>
                <w:sz w:val="20"/>
                <w:szCs w:val="20"/>
              </w:rPr>
              <w:t>autowire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byName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r w:rsidR="00B661A7">
              <w:rPr>
                <w:rFonts w:ascii="Consolas" w:eastAsiaTheme="minorEastAsia" w:hAnsi="Consolas" w:cs="Consolas" w:hint="eastAsia"/>
                <w:bCs w:val="0"/>
                <w:color w:val="008080"/>
                <w:sz w:val="20"/>
                <w:szCs w:val="20"/>
              </w:rPr>
              <w:t>/</w:t>
            </w:r>
            <w:r w:rsidR="00B661A7">
              <w:rPr>
                <w:rFonts w:ascii="Consolas" w:eastAsiaTheme="minorEastAsia" w:hAnsi="Consolas" w:cs="Consolas"/>
                <w:bCs w:val="0"/>
                <w:color w:val="008080"/>
                <w:sz w:val="20"/>
                <w:szCs w:val="20"/>
              </w:rPr>
              <w:t>/</w:t>
            </w:r>
          </w:p>
          <w:p w14:paraId="2693D028" w14:textId="77777777"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0FA55BB6" w14:textId="77777777"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5BC0C0A" w14:textId="77777777"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实例化</w:t>
            </w:r>
            <w:proofErr w:type="spellStart"/>
            <w:r>
              <w:rPr>
                <w:rFonts w:ascii="Consolas" w:eastAsiaTheme="minorEastAsia" w:hAnsi="Consolas" w:cs="Consolas"/>
                <w:bCs w:val="0"/>
                <w:color w:val="3F5FBF"/>
                <w:sz w:val="20"/>
                <w:szCs w:val="20"/>
              </w:rPr>
              <w:t>UserController</w:t>
            </w:r>
            <w:proofErr w:type="spellEnd"/>
            <w:r>
              <w:rPr>
                <w:rFonts w:ascii="Consolas" w:eastAsiaTheme="minorEastAsia" w:hAnsi="Consolas" w:cs="Consolas"/>
                <w:bCs w:val="0"/>
                <w:color w:val="3F5FBF"/>
                <w:sz w:val="20"/>
                <w:szCs w:val="20"/>
              </w:rPr>
              <w:t xml:space="preserve"> --&gt;</w:t>
            </w:r>
          </w:p>
          <w:p w14:paraId="2A26BAF1" w14:textId="77777777"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userController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cn.sxt.controller</w:t>
            </w:r>
            <w:proofErr w:type="gramEnd"/>
            <w:r>
              <w:rPr>
                <w:rFonts w:ascii="Consolas" w:eastAsiaTheme="minorEastAsia" w:hAnsi="Consolas" w:cs="Consolas"/>
                <w:bCs w:val="0"/>
                <w:i/>
                <w:iCs/>
                <w:color w:val="2A00FF"/>
                <w:sz w:val="20"/>
                <w:szCs w:val="20"/>
              </w:rPr>
              <w:t>.UserController</w:t>
            </w:r>
            <w:proofErr w:type="spellEnd"/>
            <w:r>
              <w:rPr>
                <w:rFonts w:ascii="Consolas" w:eastAsiaTheme="minorEastAsia" w:hAnsi="Consolas" w:cs="Consolas"/>
                <w:bCs w:val="0"/>
                <w:i/>
                <w:iCs/>
                <w:color w:val="2A00FF"/>
                <w:sz w:val="20"/>
                <w:szCs w:val="20"/>
              </w:rPr>
              <w:t>"</w:t>
            </w:r>
          </w:p>
          <w:p w14:paraId="2ADE8B31" w14:textId="77777777" w:rsidR="00926FFE" w:rsidRDefault="00926FFE" w:rsidP="00926FF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r>
              <w:rPr>
                <w:rFonts w:ascii="Consolas" w:eastAsiaTheme="minorEastAsia" w:hAnsi="Consolas" w:cs="Consolas"/>
                <w:bCs w:val="0"/>
                <w:sz w:val="20"/>
                <w:szCs w:val="20"/>
              </w:rPr>
              <w:tab/>
            </w:r>
            <w:proofErr w:type="spellStart"/>
            <w:r>
              <w:rPr>
                <w:rFonts w:ascii="Consolas" w:eastAsiaTheme="minorEastAsia" w:hAnsi="Consolas" w:cs="Consolas"/>
                <w:bCs w:val="0"/>
                <w:color w:val="7F007F"/>
                <w:sz w:val="20"/>
                <w:szCs w:val="20"/>
              </w:rPr>
              <w:t>autowire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byType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37DF190D" w14:textId="368E8FE6" w:rsidR="00926FFE" w:rsidRDefault="00926FFE" w:rsidP="00926FFE">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17A2AD58" w14:textId="48C17F47" w:rsidR="006672EF" w:rsidRPr="006672EF" w:rsidRDefault="00CE3DAF" w:rsidP="006664C7">
      <w:pPr>
        <w:pStyle w:val="20"/>
      </w:pPr>
      <w:r>
        <w:rPr>
          <w:rFonts w:hint="eastAsia"/>
        </w:rPr>
        <w:t>注解</w:t>
      </w:r>
      <w:r w:rsidR="00CC71C0">
        <w:rPr>
          <w:rFonts w:hint="eastAsia"/>
        </w:rPr>
        <w:t>注入</w:t>
      </w:r>
      <w:r w:rsidR="00CC71C0">
        <w:rPr>
          <w:rFonts w:hint="eastAsia"/>
        </w:rPr>
        <w:t>bean</w:t>
      </w:r>
    </w:p>
    <w:p w14:paraId="2BC1A1DD" w14:textId="527CA325" w:rsidR="00CE3DAF" w:rsidRDefault="006664C7" w:rsidP="00CE3DAF">
      <w:pPr>
        <w:ind w:firstLine="420"/>
      </w:pPr>
      <w:r w:rsidRPr="006664C7">
        <w:rPr>
          <w:rFonts w:hint="eastAsia"/>
        </w:rPr>
        <w:t>注解</w:t>
      </w:r>
      <w:r w:rsidRPr="006664C7">
        <w:t xml:space="preserve"> </w:t>
      </w:r>
      <w:r w:rsidRPr="006664C7">
        <w:t>：参与代码编译，以</w:t>
      </w:r>
      <w:r w:rsidRPr="006664C7">
        <w:t>@</w:t>
      </w:r>
      <w:r w:rsidRPr="006664C7">
        <w:t>开头的。它是给应用程序看的，单独使用注解毫无意义，一定要</w:t>
      </w:r>
      <w:proofErr w:type="gramStart"/>
      <w:r w:rsidRPr="006664C7">
        <w:t>跟工具</w:t>
      </w:r>
      <w:proofErr w:type="gramEnd"/>
      <w:r w:rsidRPr="006664C7">
        <w:t>一起使用</w:t>
      </w:r>
      <w:r w:rsidRPr="006664C7">
        <w:t>,</w:t>
      </w:r>
      <w:r w:rsidRPr="006664C7">
        <w:t>这个所谓的工具实际就是能读懂注解的应用程序</w:t>
      </w:r>
    </w:p>
    <w:p w14:paraId="7778C719" w14:textId="77777777" w:rsidR="0055431D" w:rsidRDefault="0055431D" w:rsidP="0055431D">
      <w:pPr>
        <w:ind w:firstLine="420"/>
      </w:pPr>
      <w:r>
        <w:t>如果</w:t>
      </w:r>
      <w:r>
        <w:t xml:space="preserve"> Web </w:t>
      </w:r>
      <w:r>
        <w:t>应用程序采用了经典的三层分层结构的话，最好在持久层、业务层和控制层分别采用</w:t>
      </w:r>
      <w:r>
        <w:t xml:space="preserve"> @Repository</w:t>
      </w:r>
      <w:r>
        <w:t>、</w:t>
      </w:r>
      <w:r>
        <w:t xml:space="preserve">@Service </w:t>
      </w:r>
      <w:r>
        <w:t>和</w:t>
      </w:r>
      <w:r>
        <w:t xml:space="preserve"> @Controller </w:t>
      </w:r>
      <w:r>
        <w:t>对分层中的类进行注释，而用</w:t>
      </w:r>
      <w:r>
        <w:t xml:space="preserve"> @Component </w:t>
      </w:r>
      <w:r>
        <w:t>对那些比较中立的类进行注释。</w:t>
      </w:r>
      <w:r>
        <w:t xml:space="preserve"> </w:t>
      </w:r>
    </w:p>
    <w:p w14:paraId="128BA3B4" w14:textId="44FB547E" w:rsidR="0055431D" w:rsidRDefault="0055431D" w:rsidP="0055431D">
      <w:pPr>
        <w:ind w:firstLine="420"/>
      </w:pPr>
      <w:r>
        <w:t>在一个稍大的项目中，通常会有上百个组件，如果这些组件采用</w:t>
      </w:r>
      <w:r>
        <w:t>xml</w:t>
      </w:r>
      <w:r>
        <w:t>的</w:t>
      </w:r>
      <w:r>
        <w:t>bean</w:t>
      </w:r>
      <w:r>
        <w:t>定义来配置，显然会增加配置文件的体积，查找以及维护起来也不太方便。</w:t>
      </w:r>
      <w:r>
        <w:t xml:space="preserve"> </w:t>
      </w:r>
      <w:proofErr w:type="spellStart"/>
      <w:r>
        <w:t>Spring2.5</w:t>
      </w:r>
      <w:proofErr w:type="spellEnd"/>
      <w:r>
        <w:t>为我们引入了组件自动扫描机制，他可以在类路径底下寻找标注了</w:t>
      </w:r>
      <w:r>
        <w:t>@</w:t>
      </w:r>
      <w:proofErr w:type="spellStart"/>
      <w:r>
        <w:t>Component,@Service,@Controller,@Repository</w:t>
      </w:r>
      <w:proofErr w:type="spellEnd"/>
      <w:r>
        <w:t>注解的类，并把这些类纳入进</w:t>
      </w:r>
      <w:r>
        <w:t>Spring</w:t>
      </w:r>
      <w:r>
        <w:t>容器中管理。它的作用和在</w:t>
      </w:r>
      <w:r>
        <w:t>xml</w:t>
      </w:r>
      <w:r>
        <w:t>文件中使用</w:t>
      </w:r>
      <w:r>
        <w:t>bean</w:t>
      </w:r>
      <w:r>
        <w:t>节点配置组件时一样的</w:t>
      </w:r>
    </w:p>
    <w:p w14:paraId="78E54FCB" w14:textId="240CF7B1" w:rsidR="00B716EA" w:rsidRDefault="00B716EA" w:rsidP="0055431D">
      <w:pPr>
        <w:ind w:firstLine="420"/>
      </w:pPr>
      <w:r>
        <w:rPr>
          <w:rFonts w:hint="eastAsia"/>
        </w:rPr>
        <w:t>主要</w:t>
      </w:r>
      <w:r w:rsidR="00CB4E3A">
        <w:rPr>
          <w:rFonts w:hint="eastAsia"/>
        </w:rPr>
        <w:t>目的：取代</w:t>
      </w:r>
      <w:r w:rsidR="00CB4E3A">
        <w:rPr>
          <w:rFonts w:hint="eastAsia"/>
        </w:rPr>
        <w:t>xml</w:t>
      </w:r>
    </w:p>
    <w:p w14:paraId="097AFC18" w14:textId="61D49E97" w:rsidR="004E7480" w:rsidRDefault="004E7480" w:rsidP="004E7480">
      <w:pPr>
        <w:ind w:firstLine="420"/>
      </w:pPr>
      <w:r>
        <w:rPr>
          <w:rFonts w:hint="eastAsia"/>
        </w:rPr>
        <w:t>使用注解加入到容器中的组件，和使用配置加入到容器中的组件行为都是默认一样的</w:t>
      </w:r>
      <w:r w:rsidR="00B852FF">
        <w:rPr>
          <w:rFonts w:hint="eastAsia"/>
        </w:rPr>
        <w:t>;</w:t>
      </w:r>
    </w:p>
    <w:p w14:paraId="4E25E801" w14:textId="0CB1BAC2" w:rsidR="004E7480" w:rsidRDefault="004E7480" w:rsidP="004E7480">
      <w:pPr>
        <w:ind w:firstLine="420"/>
      </w:pPr>
      <w:r>
        <w:t>1</w:t>
      </w:r>
      <w:r>
        <w:t>、组件的</w:t>
      </w:r>
      <w:r>
        <w:t>id</w:t>
      </w:r>
      <w:r>
        <w:t>。默认就是组件的</w:t>
      </w:r>
      <w:proofErr w:type="gramStart"/>
      <w:r>
        <w:t>类名首字母</w:t>
      </w:r>
      <w:proofErr w:type="gramEnd"/>
      <w:r>
        <w:t>小写</w:t>
      </w:r>
      <w:r w:rsidR="00D944B5">
        <w:rPr>
          <w:rFonts w:hint="eastAsia"/>
        </w:rPr>
        <w:t>;</w:t>
      </w:r>
    </w:p>
    <w:p w14:paraId="2086FE85" w14:textId="386E398D" w:rsidR="004E7480" w:rsidRDefault="004E7480" w:rsidP="004E7480">
      <w:pPr>
        <w:ind w:firstLine="420"/>
      </w:pPr>
      <w:r>
        <w:t>2</w:t>
      </w:r>
      <w:r>
        <w:t>、组件的作用域，默认</w:t>
      </w:r>
      <w:proofErr w:type="gramStart"/>
      <w:r>
        <w:t>就是单例的</w:t>
      </w:r>
      <w:proofErr w:type="gramEnd"/>
      <w:r w:rsidR="00A10847">
        <w:rPr>
          <w:rFonts w:hint="eastAsia"/>
        </w:rPr>
        <w:t>;</w:t>
      </w:r>
    </w:p>
    <w:p w14:paraId="225702CB" w14:textId="7F12DF5D" w:rsidR="00CB1E4B" w:rsidRDefault="00CB1E4B" w:rsidP="0055431D">
      <w:pPr>
        <w:ind w:firstLine="420"/>
      </w:pPr>
    </w:p>
    <w:p w14:paraId="48A00899" w14:textId="1580D7C7" w:rsidR="00CB1E4B" w:rsidRDefault="00CB1E4B" w:rsidP="00692E2F">
      <w:pPr>
        <w:ind w:firstLine="420"/>
      </w:pPr>
      <w:r>
        <w:rPr>
          <w:rFonts w:hint="eastAsia"/>
        </w:rPr>
        <w:t>通过给</w:t>
      </w:r>
      <w:r>
        <w:t>bean</w:t>
      </w:r>
      <w:r>
        <w:t>上添加某些注解，可以快速的将</w:t>
      </w:r>
      <w:r>
        <w:t>bean</w:t>
      </w:r>
      <w:r>
        <w:t>加入到</w:t>
      </w:r>
      <w:proofErr w:type="spellStart"/>
      <w:r>
        <w:t>ioc</w:t>
      </w:r>
      <w:proofErr w:type="spellEnd"/>
      <w:r>
        <w:t>容器中</w:t>
      </w:r>
      <w:r w:rsidR="00692E2F">
        <w:rPr>
          <w:rFonts w:hint="eastAsia"/>
        </w:rPr>
        <w:t>，</w:t>
      </w:r>
      <w:r>
        <w:rPr>
          <w:rFonts w:hint="eastAsia"/>
        </w:rPr>
        <w:t>某个类上添加上任何一个注解都能快速的将这个组件加入到</w:t>
      </w:r>
      <w:proofErr w:type="spellStart"/>
      <w:r>
        <w:t>ioc</w:t>
      </w:r>
      <w:proofErr w:type="spellEnd"/>
      <w:r>
        <w:t>容器的管理中；</w:t>
      </w:r>
    </w:p>
    <w:p w14:paraId="3E76C2E7" w14:textId="77777777" w:rsidR="00CB1E4B" w:rsidRDefault="00CB1E4B" w:rsidP="00CB1E4B">
      <w:pPr>
        <w:ind w:firstLine="420"/>
      </w:pPr>
      <w:r>
        <w:t>Spring</w:t>
      </w:r>
      <w:r>
        <w:t>有四个注解：</w:t>
      </w:r>
    </w:p>
    <w:p w14:paraId="6D1FF247" w14:textId="617612A1" w:rsidR="00CB1E4B" w:rsidRDefault="00060809" w:rsidP="00CB1E4B">
      <w:pPr>
        <w:ind w:firstLine="420"/>
      </w:pPr>
      <w:r>
        <w:tab/>
      </w:r>
      <w:r w:rsidR="00CB1E4B">
        <w:t>@Controller:</w:t>
      </w:r>
      <w:r w:rsidR="00CB1E4B">
        <w:t>控制器；我们推荐给控制器层（</w:t>
      </w:r>
      <w:r w:rsidR="00CB1E4B">
        <w:t>servlet</w:t>
      </w:r>
      <w:r w:rsidR="00CB1E4B">
        <w:t>包下的这些）的组件加这个注解</w:t>
      </w:r>
    </w:p>
    <w:p w14:paraId="7D9E903D" w14:textId="09B5A17F" w:rsidR="00CB1E4B" w:rsidRDefault="00060809" w:rsidP="00CB1E4B">
      <w:pPr>
        <w:ind w:firstLine="420"/>
      </w:pPr>
      <w:r>
        <w:tab/>
      </w:r>
      <w:r w:rsidR="00CB1E4B">
        <w:t>@Service:</w:t>
      </w:r>
      <w:r w:rsidR="00CB1E4B">
        <w:t>业务逻辑；我们推荐业务逻辑层的组件添加这个注解；</w:t>
      </w:r>
      <w:proofErr w:type="spellStart"/>
      <w:r w:rsidR="00CB1E4B">
        <w:t>BookService</w:t>
      </w:r>
      <w:proofErr w:type="spellEnd"/>
    </w:p>
    <w:p w14:paraId="47107D81" w14:textId="180141D5" w:rsidR="00CB1E4B" w:rsidRDefault="00060809" w:rsidP="00CB1E4B">
      <w:pPr>
        <w:ind w:firstLine="420"/>
      </w:pPr>
      <w:r>
        <w:tab/>
      </w:r>
      <w:r w:rsidR="00CB1E4B">
        <w:t>@Repository:</w:t>
      </w:r>
      <w:r w:rsidR="00CB1E4B">
        <w:t>给数据库层（持久化层，</w:t>
      </w:r>
      <w:proofErr w:type="spellStart"/>
      <w:r w:rsidR="00CB1E4B">
        <w:t>dao</w:t>
      </w:r>
      <w:proofErr w:type="spellEnd"/>
      <w:r w:rsidR="00CB1E4B">
        <w:t>层）的组件添加这个注解</w:t>
      </w:r>
    </w:p>
    <w:p w14:paraId="120FFDC8" w14:textId="60E56E32" w:rsidR="00CB1E4B" w:rsidRDefault="00060809" w:rsidP="00CB1E4B">
      <w:pPr>
        <w:ind w:firstLine="420"/>
      </w:pPr>
      <w:r>
        <w:tab/>
      </w:r>
      <w:r w:rsidR="00CB1E4B">
        <w:t>@Component:</w:t>
      </w:r>
      <w:r w:rsidR="00CB1E4B">
        <w:t>给不属于以上几层的组件添加这个注解；</w:t>
      </w:r>
    </w:p>
    <w:p w14:paraId="5CC14B4E" w14:textId="27D4B6E2" w:rsidR="008575F4" w:rsidRDefault="008575F4" w:rsidP="00B75273">
      <w:pPr>
        <w:ind w:firstLine="420"/>
      </w:pPr>
      <w:r>
        <w:rPr>
          <w:rFonts w:hint="eastAsia"/>
        </w:rPr>
        <w:t>注解可以随便加；</w:t>
      </w:r>
      <w:r>
        <w:t>Spring</w:t>
      </w:r>
      <w:r>
        <w:t>底层不会去验证你的这个组件，</w:t>
      </w:r>
      <w:r>
        <w:rPr>
          <w:rFonts w:hint="eastAsia"/>
        </w:rPr>
        <w:t>是否如你注解所说就是一个</w:t>
      </w:r>
      <w:proofErr w:type="spellStart"/>
      <w:r>
        <w:t>dao</w:t>
      </w:r>
      <w:proofErr w:type="spellEnd"/>
      <w:r>
        <w:t>层的或者就是一个</w:t>
      </w:r>
      <w:r>
        <w:t>servlet</w:t>
      </w:r>
      <w:r>
        <w:t>层的组件；</w:t>
      </w:r>
      <w:r>
        <w:rPr>
          <w:rFonts w:hint="eastAsia"/>
        </w:rPr>
        <w:t>我们推荐</w:t>
      </w:r>
      <w:proofErr w:type="gramStart"/>
      <w:r>
        <w:rPr>
          <w:rFonts w:hint="eastAsia"/>
        </w:rPr>
        <w:t>各自层加各自</w:t>
      </w:r>
      <w:proofErr w:type="gramEnd"/>
      <w:r>
        <w:rPr>
          <w:rFonts w:hint="eastAsia"/>
        </w:rPr>
        <w:t>注解；给我们程序员看的；</w:t>
      </w:r>
    </w:p>
    <w:p w14:paraId="074554C3" w14:textId="09D16109" w:rsidR="00010AB0" w:rsidRDefault="00010AB0" w:rsidP="00B75273">
      <w:pPr>
        <w:ind w:firstLine="420"/>
      </w:pPr>
    </w:p>
    <w:p w14:paraId="28C1F1C3" w14:textId="77777777" w:rsidR="00010AB0" w:rsidRDefault="00010AB0" w:rsidP="00010AB0">
      <w:pPr>
        <w:ind w:firstLine="420"/>
      </w:pPr>
      <w:r>
        <w:rPr>
          <w:rFonts w:hint="eastAsia"/>
        </w:rPr>
        <w:t>使用注解将组件快速的加入到容器中需要几步；</w:t>
      </w:r>
    </w:p>
    <w:p w14:paraId="33647D5D" w14:textId="20BF14B1" w:rsidR="00010AB0" w:rsidRDefault="00C81A82" w:rsidP="00010AB0">
      <w:pPr>
        <w:ind w:firstLine="420"/>
      </w:pPr>
      <w:r>
        <w:tab/>
      </w:r>
      <w:r w:rsidR="00010AB0">
        <w:t>1</w:t>
      </w:r>
      <w:r w:rsidR="00010AB0">
        <w:t>）、给要添加的组件上标四个注解的任何一个</w:t>
      </w:r>
    </w:p>
    <w:p w14:paraId="40844AFB" w14:textId="2A7472FD" w:rsidR="00010AB0" w:rsidRDefault="00C81A82" w:rsidP="00010AB0">
      <w:pPr>
        <w:ind w:firstLine="420"/>
      </w:pPr>
      <w:r>
        <w:tab/>
      </w:r>
      <w:r w:rsidR="00010AB0">
        <w:t>2</w:t>
      </w:r>
      <w:r w:rsidR="00010AB0">
        <w:t>）、告诉</w:t>
      </w:r>
      <w:r w:rsidR="00010AB0">
        <w:t>Spring</w:t>
      </w:r>
      <w:r w:rsidR="00010AB0">
        <w:t>，自动扫描加了注解的组件；依赖</w:t>
      </w:r>
      <w:r w:rsidR="00010AB0">
        <w:t>context</w:t>
      </w:r>
      <w:r w:rsidR="00010AB0">
        <w:t>名称空间</w:t>
      </w:r>
    </w:p>
    <w:p w14:paraId="7C3BC4E9" w14:textId="23812A7B" w:rsidR="006F6A34" w:rsidRDefault="006F6A34" w:rsidP="006F6A34">
      <w:pPr>
        <w:ind w:firstLine="420"/>
      </w:pPr>
      <w:r>
        <w:tab/>
        <w:t>context</w:t>
      </w:r>
      <w:r>
        <w:t>：</w:t>
      </w:r>
      <w:r>
        <w:t>component-scan:</w:t>
      </w:r>
      <w:r>
        <w:t>自动组件扫描</w:t>
      </w:r>
    </w:p>
    <w:p w14:paraId="506C10C0" w14:textId="17B97CE2" w:rsidR="006F6A34" w:rsidRDefault="002E400E" w:rsidP="006F6A34">
      <w:pPr>
        <w:ind w:firstLine="420"/>
      </w:pPr>
      <w:r>
        <w:tab/>
      </w:r>
      <w:r w:rsidR="006F6A34" w:rsidRPr="008078AF">
        <w:rPr>
          <w:b/>
        </w:rPr>
        <w:t>base</w:t>
      </w:r>
      <w:r w:rsidR="006F6A34">
        <w:t>-package:</w:t>
      </w:r>
      <w:r w:rsidR="006F6A34">
        <w:t>指定扫描的基础包；把基础包及他下面所有的包的所有加了注解的类，自动的扫描进</w:t>
      </w:r>
      <w:proofErr w:type="spellStart"/>
      <w:r w:rsidR="006F6A34">
        <w:t>ioc</w:t>
      </w:r>
      <w:proofErr w:type="spellEnd"/>
      <w:r w:rsidR="006F6A34">
        <w:t>容</w:t>
      </w:r>
      <w:r w:rsidR="000F5B1A">
        <w:rPr>
          <w:rFonts w:hint="eastAsia"/>
        </w:rPr>
        <w:t>器</w:t>
      </w:r>
      <w:r w:rsidR="00C96DA1">
        <w:rPr>
          <w:rFonts w:hint="eastAsia"/>
        </w:rPr>
        <w:t>。</w:t>
      </w:r>
    </w:p>
    <w:p w14:paraId="41F8B16F" w14:textId="013E9D03" w:rsidR="00E34307" w:rsidRPr="00010AB0" w:rsidRDefault="00E34307" w:rsidP="006F6A34">
      <w:pPr>
        <w:ind w:firstLine="420"/>
      </w:pPr>
      <w:r>
        <w:tab/>
      </w:r>
      <w:r w:rsidRPr="00E34307">
        <w:t>3</w:t>
      </w:r>
      <w:r w:rsidRPr="00E34307">
        <w:t>）、一定要导入</w:t>
      </w:r>
      <w:proofErr w:type="spellStart"/>
      <w:r w:rsidRPr="00E34307">
        <w:t>aop</w:t>
      </w:r>
      <w:proofErr w:type="spellEnd"/>
      <w:r w:rsidRPr="00E34307">
        <w:t>包，支持加注解模式的；</w:t>
      </w:r>
    </w:p>
    <w:p w14:paraId="792FBC4A" w14:textId="77777777" w:rsidR="006C33D3" w:rsidRDefault="006C33D3" w:rsidP="006C33D3">
      <w:pPr>
        <w:pStyle w:val="3"/>
        <w:ind w:firstLine="420"/>
      </w:pPr>
      <w:r>
        <w:rPr>
          <w:rFonts w:hint="eastAsia"/>
        </w:rPr>
        <w:t>通过注解装配</w:t>
      </w:r>
      <w:r>
        <w:rPr>
          <w:rFonts w:hint="eastAsia"/>
        </w:rPr>
        <w:t>bean</w:t>
      </w:r>
    </w:p>
    <w:p w14:paraId="37574890" w14:textId="77777777" w:rsidR="006C33D3" w:rsidRDefault="006C33D3" w:rsidP="006C33D3">
      <w:pPr>
        <w:ind w:firstLine="420"/>
      </w:pPr>
      <w:proofErr w:type="spellStart"/>
      <w:r>
        <w:rPr>
          <w:rFonts w:hint="eastAsia"/>
        </w:rPr>
        <w:t>pojo</w:t>
      </w:r>
      <w:proofErr w:type="spellEnd"/>
    </w:p>
    <w:tbl>
      <w:tblPr>
        <w:tblStyle w:val="ab"/>
        <w:tblW w:w="0" w:type="auto"/>
        <w:tblLook w:val="04A0" w:firstRow="1" w:lastRow="0" w:firstColumn="1" w:lastColumn="0" w:noHBand="0" w:noVBand="1"/>
      </w:tblPr>
      <w:tblGrid>
        <w:gridCol w:w="8296"/>
      </w:tblGrid>
      <w:tr w:rsidR="006C33D3" w14:paraId="117CEBEC" w14:textId="77777777" w:rsidTr="009E4C4F">
        <w:tc>
          <w:tcPr>
            <w:tcW w:w="8296" w:type="dxa"/>
          </w:tcPr>
          <w:p w14:paraId="2A878286" w14:textId="77777777" w:rsidR="006C33D3" w:rsidRDefault="006C33D3" w:rsidP="009E4C4F">
            <w:pPr>
              <w:ind w:firstLineChars="0" w:firstLine="0"/>
            </w:pPr>
            <w:r>
              <w:t>@Component(value="user")</w:t>
            </w:r>
          </w:p>
          <w:p w14:paraId="2BA709BA" w14:textId="77777777" w:rsidR="006C33D3" w:rsidRDefault="006C33D3" w:rsidP="009E4C4F">
            <w:pPr>
              <w:ind w:firstLineChars="0" w:firstLine="0"/>
            </w:pPr>
            <w:r>
              <w:t>public class User {</w:t>
            </w:r>
          </w:p>
          <w:p w14:paraId="422CDD24" w14:textId="77777777" w:rsidR="006C33D3" w:rsidRDefault="006C33D3" w:rsidP="009E4C4F">
            <w:pPr>
              <w:ind w:firstLineChars="0" w:firstLine="0"/>
            </w:pPr>
            <w:r>
              <w:tab/>
              <w:t>@Value("</w:t>
            </w:r>
            <w:proofErr w:type="spellStart"/>
            <w:r>
              <w:t>sx</w:t>
            </w:r>
            <w:proofErr w:type="spellEnd"/>
            <w:r>
              <w:t>")</w:t>
            </w:r>
          </w:p>
          <w:p w14:paraId="4E2C8D3D" w14:textId="77777777" w:rsidR="006C33D3" w:rsidRDefault="006C33D3" w:rsidP="009E4C4F">
            <w:pPr>
              <w:ind w:firstLineChars="0" w:firstLine="0"/>
            </w:pPr>
            <w:r>
              <w:tab/>
              <w:t>private String name;</w:t>
            </w:r>
          </w:p>
          <w:p w14:paraId="1E332ADD" w14:textId="77777777" w:rsidR="006C33D3" w:rsidRDefault="006C33D3" w:rsidP="009E4C4F">
            <w:pPr>
              <w:ind w:firstLineChars="0" w:firstLine="0"/>
            </w:pPr>
            <w:r>
              <w:tab/>
              <w:t>@</w:t>
            </w:r>
            <w:proofErr w:type="gramStart"/>
            <w:r>
              <w:t>Value(</w:t>
            </w:r>
            <w:proofErr w:type="gramEnd"/>
            <w:r>
              <w:t>"22")</w:t>
            </w:r>
          </w:p>
          <w:p w14:paraId="2C0021A0" w14:textId="77777777" w:rsidR="006C33D3" w:rsidRDefault="006C33D3" w:rsidP="009E4C4F">
            <w:pPr>
              <w:ind w:firstLineChars="0" w:firstLine="0"/>
            </w:pPr>
            <w:r>
              <w:tab/>
              <w:t>private Integer age;</w:t>
            </w:r>
          </w:p>
          <w:p w14:paraId="1C16B997" w14:textId="77777777" w:rsidR="006C33D3" w:rsidRDefault="006C33D3" w:rsidP="009E4C4F">
            <w:pPr>
              <w:ind w:firstLineChars="0" w:firstLine="0"/>
            </w:pPr>
            <w:r>
              <w:rPr>
                <w:rFonts w:hint="eastAsia"/>
              </w:rPr>
              <w:t xml:space="preserve"> </w:t>
            </w:r>
            <w:r>
              <w:t xml:space="preserve">  </w:t>
            </w:r>
            <w:r w:rsidRPr="002D3EB5">
              <w:t>//getter</w:t>
            </w:r>
            <w:r w:rsidRPr="002D3EB5">
              <w:t>和</w:t>
            </w:r>
            <w:r w:rsidRPr="002D3EB5">
              <w:t>setter</w:t>
            </w:r>
            <w:r w:rsidRPr="002D3EB5">
              <w:t>方法</w:t>
            </w:r>
          </w:p>
          <w:p w14:paraId="2EDA8DC1" w14:textId="77777777" w:rsidR="006C33D3" w:rsidRDefault="006C33D3" w:rsidP="009E4C4F">
            <w:pPr>
              <w:ind w:firstLineChars="0" w:firstLine="0"/>
            </w:pPr>
            <w:r>
              <w:rPr>
                <w:rFonts w:hint="eastAsia"/>
              </w:rPr>
              <w:t>}</w:t>
            </w:r>
          </w:p>
        </w:tc>
      </w:tr>
    </w:tbl>
    <w:p w14:paraId="0073892A" w14:textId="77777777" w:rsidR="006C33D3" w:rsidRDefault="006C33D3" w:rsidP="006C33D3">
      <w:pPr>
        <w:ind w:firstLine="420"/>
      </w:pPr>
      <w:r>
        <w:rPr>
          <w:rFonts w:hint="eastAsia"/>
        </w:rPr>
        <w:t>注解</w:t>
      </w:r>
      <w:r>
        <w:t>@Component</w:t>
      </w:r>
      <w:r>
        <w:t>代表</w:t>
      </w:r>
      <w:r>
        <w:t xml:space="preserve">Spring </w:t>
      </w:r>
      <w:proofErr w:type="spellStart"/>
      <w:r>
        <w:t>IoC</w:t>
      </w:r>
      <w:proofErr w:type="spellEnd"/>
      <w:r>
        <w:t>会把这个类扫描生成</w:t>
      </w:r>
      <w:r>
        <w:t>Bean</w:t>
      </w:r>
      <w:r>
        <w:t>实例，而其中的</w:t>
      </w:r>
      <w:r>
        <w:t>value</w:t>
      </w:r>
      <w:r>
        <w:rPr>
          <w:rFonts w:hint="eastAsia"/>
        </w:rPr>
        <w:t>属性代表这个类在</w:t>
      </w:r>
      <w:r>
        <w:t>Spring</w:t>
      </w:r>
      <w:r>
        <w:t>中的</w:t>
      </w:r>
      <w:r>
        <w:t>id</w:t>
      </w:r>
      <w:r>
        <w:t>，这就相当于</w:t>
      </w:r>
      <w:r>
        <w:t>XML</w:t>
      </w:r>
      <w:r>
        <w:t>方式定义的</w:t>
      </w:r>
      <w:r>
        <w:t>Bean</w:t>
      </w:r>
      <w:r>
        <w:t>的</w:t>
      </w:r>
      <w:r>
        <w:t>id</w:t>
      </w:r>
      <w:r>
        <w:t>，也可</w:t>
      </w:r>
      <w:r>
        <w:rPr>
          <w:rFonts w:hint="eastAsia"/>
        </w:rPr>
        <w:t>以简写成</w:t>
      </w:r>
      <w:r>
        <w:t>@Component</w:t>
      </w:r>
      <w:r>
        <w:t>（</w:t>
      </w:r>
      <w:r>
        <w:t>“</w:t>
      </w:r>
      <w:r>
        <w:rPr>
          <w:rFonts w:hint="eastAsia"/>
        </w:rPr>
        <w:t>user</w:t>
      </w:r>
      <w:r>
        <w:t>")</w:t>
      </w:r>
      <w:r>
        <w:t>，甚至直接写成</w:t>
      </w:r>
      <w:r>
        <w:t>@Component</w:t>
      </w:r>
      <w:r>
        <w:t>，对于不写的，</w:t>
      </w:r>
      <w:r>
        <w:t xml:space="preserve">Spring </w:t>
      </w:r>
      <w:proofErr w:type="spellStart"/>
      <w:r>
        <w:t>loC</w:t>
      </w:r>
      <w:proofErr w:type="spellEnd"/>
      <w:r>
        <w:rPr>
          <w:rFonts w:hint="eastAsia"/>
        </w:rPr>
        <w:t>容器就默认类名，但是以首字母小写的形式作为</w:t>
      </w:r>
      <w:r>
        <w:t>id</w:t>
      </w:r>
      <w:r>
        <w:t>，为其生成对象，配置到容器中。</w:t>
      </w:r>
    </w:p>
    <w:p w14:paraId="6B61CE39" w14:textId="77777777" w:rsidR="006C33D3" w:rsidRDefault="006C33D3" w:rsidP="006C33D3">
      <w:pPr>
        <w:ind w:firstLine="420"/>
      </w:pPr>
      <w:r>
        <w:rPr>
          <w:rFonts w:hint="eastAsia"/>
        </w:rPr>
        <w:t>注解</w:t>
      </w:r>
      <w:r>
        <w:t>@Value</w:t>
      </w:r>
      <w:r>
        <w:t>代表的是值的注入，这里只是简单注入一些值，其中</w:t>
      </w:r>
      <w:r>
        <w:t>id</w:t>
      </w:r>
      <w:r>
        <w:t>是一个</w:t>
      </w:r>
      <w:r>
        <w:t>long</w:t>
      </w:r>
      <w:r>
        <w:t>型，</w:t>
      </w:r>
      <w:r>
        <w:rPr>
          <w:rFonts w:hint="eastAsia"/>
        </w:rPr>
        <w:t>注入的时候</w:t>
      </w:r>
      <w:r>
        <w:t>Spring</w:t>
      </w:r>
      <w:r>
        <w:t>会为其转化类型。</w:t>
      </w:r>
    </w:p>
    <w:p w14:paraId="223142DE" w14:textId="77777777" w:rsidR="006C33D3" w:rsidRDefault="006C33D3" w:rsidP="006C33D3">
      <w:pPr>
        <w:ind w:firstLine="420"/>
      </w:pPr>
    </w:p>
    <w:p w14:paraId="56DEFBB7" w14:textId="77777777" w:rsidR="006C33D3" w:rsidRDefault="006C33D3" w:rsidP="006C33D3">
      <w:pPr>
        <w:ind w:firstLine="420"/>
      </w:pPr>
      <w:r>
        <w:rPr>
          <w:rFonts w:hint="eastAsia"/>
        </w:rPr>
        <w:t>现在有了这个类，但是还不能进行测试，因为</w:t>
      </w:r>
      <w:r>
        <w:t xml:space="preserve">Spring </w:t>
      </w:r>
      <w:proofErr w:type="spellStart"/>
      <w:r>
        <w:t>IoC</w:t>
      </w:r>
      <w:proofErr w:type="spellEnd"/>
      <w:r>
        <w:t xml:space="preserve"> </w:t>
      </w:r>
      <w:r>
        <w:t>并不知道需要去哪里扫描对</w:t>
      </w:r>
      <w:r>
        <w:rPr>
          <w:rFonts w:hint="eastAsia"/>
        </w:rPr>
        <w:t>象，这个时候可以使用一个</w:t>
      </w:r>
      <w:r>
        <w:t xml:space="preserve">Java Config </w:t>
      </w:r>
      <w:r>
        <w:t>来去告诉它，</w:t>
      </w:r>
    </w:p>
    <w:p w14:paraId="436B76BE" w14:textId="77777777" w:rsidR="006C33D3" w:rsidRDefault="006C33D3" w:rsidP="006C33D3">
      <w:pPr>
        <w:ind w:firstLine="420"/>
      </w:pPr>
      <w:r w:rsidRPr="007D0B3A">
        <w:t xml:space="preserve">Java Config </w:t>
      </w:r>
      <w:r w:rsidRPr="007D0B3A">
        <w:t>类</w:t>
      </w:r>
    </w:p>
    <w:tbl>
      <w:tblPr>
        <w:tblStyle w:val="ab"/>
        <w:tblW w:w="0" w:type="auto"/>
        <w:tblLook w:val="04A0" w:firstRow="1" w:lastRow="0" w:firstColumn="1" w:lastColumn="0" w:noHBand="0" w:noVBand="1"/>
      </w:tblPr>
      <w:tblGrid>
        <w:gridCol w:w="8296"/>
      </w:tblGrid>
      <w:tr w:rsidR="006C33D3" w14:paraId="6D0ECA14" w14:textId="77777777" w:rsidTr="009E4C4F">
        <w:tc>
          <w:tcPr>
            <w:tcW w:w="8296" w:type="dxa"/>
          </w:tcPr>
          <w:p w14:paraId="0CB73A02" w14:textId="77777777" w:rsidR="006C33D3" w:rsidRDefault="006C33D3" w:rsidP="009E4C4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import</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highlight w:val="lightGray"/>
              </w:rPr>
              <w:t>org.springframework</w:t>
            </w:r>
            <w:proofErr w:type="gramEnd"/>
            <w:r>
              <w:rPr>
                <w:rFonts w:ascii="Consolas" w:eastAsiaTheme="minorEastAsia" w:hAnsi="Consolas" w:cs="Consolas"/>
                <w:bCs w:val="0"/>
                <w:color w:val="000000"/>
                <w:sz w:val="20"/>
                <w:szCs w:val="20"/>
                <w:highlight w:val="lightGray"/>
              </w:rPr>
              <w:t>.context.annotation.ComponentScan</w:t>
            </w:r>
            <w:proofErr w:type="spellEnd"/>
            <w:r>
              <w:rPr>
                <w:rFonts w:ascii="Consolas" w:eastAsiaTheme="minorEastAsia" w:hAnsi="Consolas" w:cs="Consolas"/>
                <w:bCs w:val="0"/>
                <w:color w:val="000000"/>
                <w:sz w:val="20"/>
                <w:szCs w:val="20"/>
              </w:rPr>
              <w:t>;</w:t>
            </w:r>
          </w:p>
          <w:p w14:paraId="6C39102D" w14:textId="77777777" w:rsidR="006C33D3" w:rsidRDefault="006C33D3" w:rsidP="009E4C4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w:t>
            </w:r>
            <w:proofErr w:type="spellStart"/>
            <w:r>
              <w:rPr>
                <w:rFonts w:ascii="Consolas" w:eastAsiaTheme="minorEastAsia" w:hAnsi="Consolas" w:cs="Consolas"/>
                <w:bCs w:val="0"/>
                <w:color w:val="646464"/>
                <w:sz w:val="20"/>
                <w:szCs w:val="20"/>
                <w:highlight w:val="lightGray"/>
              </w:rPr>
              <w:t>ComponentScan</w:t>
            </w:r>
            <w:proofErr w:type="spellEnd"/>
          </w:p>
          <w:p w14:paraId="642E8A0D" w14:textId="77777777" w:rsidR="006C33D3" w:rsidRDefault="006C33D3" w:rsidP="009E4C4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PojoConfig</w:t>
            </w:r>
            <w:proofErr w:type="spellEnd"/>
            <w:r>
              <w:rPr>
                <w:rFonts w:ascii="Consolas" w:eastAsiaTheme="minorEastAsia" w:hAnsi="Consolas" w:cs="Consolas"/>
                <w:bCs w:val="0"/>
                <w:color w:val="000000"/>
                <w:sz w:val="20"/>
                <w:szCs w:val="20"/>
              </w:rPr>
              <w:t xml:space="preserve"> {</w:t>
            </w:r>
          </w:p>
          <w:p w14:paraId="687310BA" w14:textId="77777777" w:rsidR="006C33D3" w:rsidRDefault="006C33D3" w:rsidP="009E4C4F">
            <w:pPr>
              <w:autoSpaceDE w:val="0"/>
              <w:autoSpaceDN w:val="0"/>
              <w:adjustRightInd w:val="0"/>
              <w:ind w:firstLineChars="0" w:firstLine="0"/>
              <w:jc w:val="left"/>
              <w:rPr>
                <w:rFonts w:ascii="Consolas" w:eastAsiaTheme="minorEastAsia" w:hAnsi="Consolas" w:cs="Consolas"/>
                <w:bCs w:val="0"/>
                <w:sz w:val="20"/>
                <w:szCs w:val="20"/>
              </w:rPr>
            </w:pPr>
          </w:p>
          <w:p w14:paraId="2155A104" w14:textId="77777777" w:rsidR="006C33D3" w:rsidRDefault="006C33D3" w:rsidP="009E4C4F">
            <w:pPr>
              <w:ind w:firstLineChars="0" w:firstLine="0"/>
            </w:pPr>
            <w:r>
              <w:rPr>
                <w:rFonts w:ascii="Consolas" w:eastAsiaTheme="minorEastAsia" w:hAnsi="Consolas" w:cs="Consolas"/>
                <w:bCs w:val="0"/>
                <w:color w:val="000000"/>
                <w:sz w:val="20"/>
                <w:szCs w:val="20"/>
              </w:rPr>
              <w:t>}</w:t>
            </w:r>
          </w:p>
        </w:tc>
      </w:tr>
    </w:tbl>
    <w:p w14:paraId="6B6B40DF" w14:textId="77777777" w:rsidR="006C33D3" w:rsidRDefault="006C33D3" w:rsidP="006C33D3">
      <w:pPr>
        <w:ind w:firstLine="420"/>
      </w:pPr>
      <w:r>
        <w:t>@</w:t>
      </w:r>
      <w:proofErr w:type="spellStart"/>
      <w:r>
        <w:t>ComponentScan</w:t>
      </w:r>
      <w:proofErr w:type="spellEnd"/>
      <w:r>
        <w:t xml:space="preserve"> </w:t>
      </w:r>
      <w:r>
        <w:t>代表进行扫描，</w:t>
      </w:r>
      <w:r>
        <w:t xml:space="preserve"> </w:t>
      </w:r>
      <w:r>
        <w:t>默认是扫描当前包的路径，</w:t>
      </w:r>
      <w:r>
        <w:t xml:space="preserve"> POJO </w:t>
      </w:r>
      <w:r>
        <w:t>的包名和它保持</w:t>
      </w:r>
      <w:r>
        <w:rPr>
          <w:rFonts w:hint="eastAsia"/>
        </w:rPr>
        <w:t>一致才能扫描，否则是没有的。</w:t>
      </w:r>
    </w:p>
    <w:p w14:paraId="0CA4A287" w14:textId="77777777" w:rsidR="006C33D3" w:rsidRDefault="006C33D3" w:rsidP="006C33D3">
      <w:pPr>
        <w:ind w:firstLine="420"/>
      </w:pPr>
    </w:p>
    <w:p w14:paraId="22FBBDBB" w14:textId="77777777" w:rsidR="006C33D3" w:rsidRDefault="006C33D3" w:rsidP="006C33D3">
      <w:pPr>
        <w:ind w:firstLine="420"/>
      </w:pPr>
      <w:r>
        <w:rPr>
          <w:rFonts w:hint="eastAsia"/>
        </w:rPr>
        <w:t>测试</w:t>
      </w:r>
    </w:p>
    <w:tbl>
      <w:tblPr>
        <w:tblStyle w:val="ab"/>
        <w:tblW w:w="0" w:type="auto"/>
        <w:tblLook w:val="04A0" w:firstRow="1" w:lastRow="0" w:firstColumn="1" w:lastColumn="0" w:noHBand="0" w:noVBand="1"/>
      </w:tblPr>
      <w:tblGrid>
        <w:gridCol w:w="8296"/>
      </w:tblGrid>
      <w:tr w:rsidR="006C33D3" w14:paraId="7C92B50C" w14:textId="77777777" w:rsidTr="009E4C4F">
        <w:tc>
          <w:tcPr>
            <w:tcW w:w="8296" w:type="dxa"/>
          </w:tcPr>
          <w:p w14:paraId="2EAA7A9D" w14:textId="77777777" w:rsidR="006C33D3" w:rsidRDefault="006C33D3" w:rsidP="009E4C4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@Test</w:t>
            </w:r>
          </w:p>
          <w:p w14:paraId="5D2E9E0B" w14:textId="77777777" w:rsidR="006C33D3" w:rsidRDefault="006C33D3" w:rsidP="009E4C4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test(</w:t>
            </w:r>
            <w:proofErr w:type="gramEnd"/>
            <w:r>
              <w:rPr>
                <w:rFonts w:ascii="Consolas" w:eastAsiaTheme="minorEastAsia" w:hAnsi="Consolas" w:cs="Consolas"/>
                <w:bCs w:val="0"/>
                <w:color w:val="000000"/>
                <w:sz w:val="20"/>
                <w:szCs w:val="20"/>
              </w:rPr>
              <w:t>){</w:t>
            </w:r>
          </w:p>
          <w:p w14:paraId="6071F0FF" w14:textId="77777777" w:rsidR="006C33D3" w:rsidRDefault="006C33D3" w:rsidP="009E4C4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ApplicationContext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u w:val="single"/>
              </w:rPr>
              <w:t>applicationContext</w:t>
            </w:r>
            <w:proofErr w:type="spellEnd"/>
            <w:r>
              <w:rPr>
                <w:rFonts w:ascii="Consolas" w:eastAsiaTheme="minorEastAsia" w:hAnsi="Consolas" w:cs="Consolas"/>
                <w:bCs w:val="0"/>
                <w:color w:val="000000"/>
                <w:sz w:val="20"/>
                <w:szCs w:val="20"/>
              </w:rPr>
              <w:t xml:space="preserve"> =</w:t>
            </w:r>
          </w:p>
          <w:p w14:paraId="0E376126" w14:textId="77777777" w:rsidR="006C33D3" w:rsidRDefault="006C33D3" w:rsidP="009E4C4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AnnotationConfigApplicationContext</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PojoConfig.</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7D96A19A" w14:textId="77777777" w:rsidR="006C33D3" w:rsidRDefault="006C33D3" w:rsidP="009E4C4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User </w:t>
            </w:r>
            <w:proofErr w:type="spellStart"/>
            <w:r>
              <w:rPr>
                <w:rFonts w:ascii="Consolas" w:eastAsiaTheme="minorEastAsia" w:hAnsi="Consolas" w:cs="Consolas"/>
                <w:bCs w:val="0"/>
                <w:color w:val="000000"/>
                <w:sz w:val="20"/>
                <w:szCs w:val="20"/>
              </w:rPr>
              <w:t>user</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applicationContext.getBean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User.</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16C296FF" w14:textId="77777777" w:rsidR="006C33D3" w:rsidRDefault="006C33D3" w:rsidP="009E4C4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(user);//</w:t>
            </w:r>
            <w:r>
              <w:t xml:space="preserve"> </w:t>
            </w:r>
            <w:r w:rsidRPr="00D96E5B">
              <w:rPr>
                <w:rFonts w:ascii="Consolas" w:eastAsiaTheme="minorEastAsia" w:hAnsi="Consolas" w:cs="Consolas"/>
                <w:bCs w:val="0"/>
                <w:color w:val="000000"/>
                <w:sz w:val="20"/>
                <w:szCs w:val="20"/>
              </w:rPr>
              <w:t>User [name=</w:t>
            </w:r>
            <w:proofErr w:type="spellStart"/>
            <w:r w:rsidRPr="00D96E5B">
              <w:rPr>
                <w:rFonts w:ascii="Consolas" w:eastAsiaTheme="minorEastAsia" w:hAnsi="Consolas" w:cs="Consolas"/>
                <w:bCs w:val="0"/>
                <w:color w:val="000000"/>
                <w:sz w:val="20"/>
                <w:szCs w:val="20"/>
              </w:rPr>
              <w:t>sx</w:t>
            </w:r>
            <w:proofErr w:type="spellEnd"/>
            <w:r w:rsidRPr="00D96E5B">
              <w:rPr>
                <w:rFonts w:ascii="Consolas" w:eastAsiaTheme="minorEastAsia" w:hAnsi="Consolas" w:cs="Consolas"/>
                <w:bCs w:val="0"/>
                <w:color w:val="000000"/>
                <w:sz w:val="20"/>
                <w:szCs w:val="20"/>
              </w:rPr>
              <w:t>, age=22]</w:t>
            </w:r>
          </w:p>
          <w:p w14:paraId="42276677" w14:textId="77777777" w:rsidR="006C33D3" w:rsidRDefault="006C33D3" w:rsidP="009E4C4F">
            <w:pPr>
              <w:ind w:firstLineChars="0" w:firstLine="0"/>
            </w:pPr>
            <w:r>
              <w:rPr>
                <w:rFonts w:ascii="Consolas" w:eastAsiaTheme="minorEastAsia" w:hAnsi="Consolas" w:cs="Consolas"/>
                <w:bCs w:val="0"/>
                <w:color w:val="000000"/>
                <w:sz w:val="20"/>
                <w:szCs w:val="20"/>
              </w:rPr>
              <w:tab/>
              <w:t>}</w:t>
            </w:r>
          </w:p>
        </w:tc>
      </w:tr>
    </w:tbl>
    <w:p w14:paraId="23389B0D" w14:textId="77777777" w:rsidR="006C33D3" w:rsidRDefault="006C33D3" w:rsidP="006C33D3">
      <w:pPr>
        <w:ind w:firstLine="420"/>
      </w:pPr>
      <w:r>
        <w:rPr>
          <w:rFonts w:hint="eastAsia"/>
        </w:rPr>
        <w:t>这里可以看到使用了</w:t>
      </w:r>
      <w:proofErr w:type="spellStart"/>
      <w:r>
        <w:t>AnnotationConfigApplicationContext</w:t>
      </w:r>
      <w:proofErr w:type="spellEnd"/>
      <w:r>
        <w:t>类去初始化</w:t>
      </w:r>
      <w:r>
        <w:t xml:space="preserve">Spring </w:t>
      </w:r>
      <w:proofErr w:type="spellStart"/>
      <w:r>
        <w:t>IoC</w:t>
      </w:r>
      <w:proofErr w:type="spellEnd"/>
      <w:r>
        <w:t>容器，</w:t>
      </w:r>
    </w:p>
    <w:p w14:paraId="4DA107C8" w14:textId="77777777" w:rsidR="006C33D3" w:rsidRDefault="006C33D3" w:rsidP="006C33D3">
      <w:pPr>
        <w:ind w:firstLineChars="0" w:firstLine="0"/>
      </w:pPr>
      <w:r>
        <w:t>这样</w:t>
      </w:r>
      <w:r>
        <w:t xml:space="preserve">Spring </w:t>
      </w:r>
      <w:proofErr w:type="spellStart"/>
      <w:r>
        <w:t>IoC</w:t>
      </w:r>
      <w:proofErr w:type="spellEnd"/>
      <w:r>
        <w:t>就会根据注解的配置去解</w:t>
      </w:r>
      <w:r>
        <w:rPr>
          <w:rFonts w:hint="eastAsia"/>
        </w:rPr>
        <w:t>析对应的资源，来生成</w:t>
      </w:r>
      <w:proofErr w:type="spellStart"/>
      <w:r>
        <w:t>loC</w:t>
      </w:r>
      <w:proofErr w:type="spellEnd"/>
      <w:r>
        <w:t>容器了。</w:t>
      </w:r>
    </w:p>
    <w:p w14:paraId="35B45721" w14:textId="77777777" w:rsidR="006C33D3" w:rsidRDefault="006C33D3" w:rsidP="006C33D3">
      <w:pPr>
        <w:ind w:firstLineChars="0" w:firstLine="0"/>
      </w:pPr>
      <w:r>
        <w:tab/>
      </w:r>
      <w:r>
        <w:rPr>
          <w:rFonts w:hint="eastAsia"/>
        </w:rPr>
        <w:t>由此可以看到两个明显的弊端：</w:t>
      </w:r>
      <w:r>
        <w:t xml:space="preserve"> </w:t>
      </w:r>
      <w:r>
        <w:t>其一，</w:t>
      </w:r>
      <w:r>
        <w:t xml:space="preserve"> </w:t>
      </w:r>
      <w:r>
        <w:t>对于＠</w:t>
      </w:r>
      <w:proofErr w:type="spellStart"/>
      <w:r>
        <w:t>ComponentScan</w:t>
      </w:r>
      <w:proofErr w:type="spellEnd"/>
      <w:r>
        <w:t xml:space="preserve"> </w:t>
      </w:r>
      <w:r>
        <w:t>注解，</w:t>
      </w:r>
      <w:r>
        <w:t xml:space="preserve"> </w:t>
      </w:r>
      <w:r>
        <w:t>它只是扫描所在</w:t>
      </w:r>
      <w:r>
        <w:rPr>
          <w:rFonts w:hint="eastAsia"/>
        </w:rPr>
        <w:t>包的</w:t>
      </w:r>
      <w:r>
        <w:t xml:space="preserve">Java </w:t>
      </w:r>
      <w:r>
        <w:t>类，</w:t>
      </w:r>
      <w:r>
        <w:t xml:space="preserve"> </w:t>
      </w:r>
      <w:r>
        <w:t>但是更多的时候真正需要的是可以扫描所指定的类；</w:t>
      </w:r>
      <w:r>
        <w:t xml:space="preserve"> </w:t>
      </w:r>
      <w:r>
        <w:t>其二，</w:t>
      </w:r>
      <w:r>
        <w:t xml:space="preserve"> </w:t>
      </w:r>
      <w:r>
        <w:t>上面只注入了一</w:t>
      </w:r>
      <w:r>
        <w:rPr>
          <w:rFonts w:hint="eastAsia"/>
        </w:rPr>
        <w:t>些简单的值，而没有注入对象，同样在现实的开发中可以注入对象是十分重要的，也是常见的场景。</w:t>
      </w:r>
    </w:p>
    <w:p w14:paraId="2EABD1D0" w14:textId="7E66982A" w:rsidR="00C63F0F" w:rsidRDefault="00C63F0F" w:rsidP="00C63F0F">
      <w:pPr>
        <w:pStyle w:val="3"/>
        <w:ind w:firstLine="420"/>
      </w:pPr>
      <w:r>
        <w:rPr>
          <w:rFonts w:hint="eastAsia"/>
        </w:rPr>
        <w:t>自动装配</w:t>
      </w:r>
    </w:p>
    <w:p w14:paraId="40E88988" w14:textId="044151F3" w:rsidR="00D84471" w:rsidRPr="00D84471" w:rsidRDefault="00D84471" w:rsidP="00D84471">
      <w:pPr>
        <w:ind w:firstLine="420"/>
      </w:pPr>
      <w:r>
        <w:rPr>
          <w:rFonts w:hint="eastAsia"/>
        </w:rPr>
        <w:t>下列三个都是自动</w:t>
      </w:r>
      <w:r w:rsidR="001A4C0D">
        <w:rPr>
          <w:rFonts w:hint="eastAsia"/>
        </w:rPr>
        <w:t>装配</w:t>
      </w:r>
    </w:p>
    <w:p w14:paraId="10D7B203" w14:textId="3E1598DB" w:rsidR="00D84471" w:rsidRDefault="00C63F0F" w:rsidP="00C63F0F">
      <w:pPr>
        <w:ind w:firstLine="420"/>
      </w:pPr>
      <w:r>
        <w:rPr>
          <w:rFonts w:hint="eastAsia"/>
        </w:rPr>
        <w:t>@</w:t>
      </w:r>
      <w:proofErr w:type="spellStart"/>
      <w:r w:rsidRPr="006F2D4A">
        <w:t>Autowired</w:t>
      </w:r>
      <w:proofErr w:type="spellEnd"/>
      <w:r w:rsidR="000E0600">
        <w:t xml:space="preserve"> </w:t>
      </w:r>
      <w:r w:rsidR="00C8631E">
        <w:rPr>
          <w:rFonts w:hint="eastAsia"/>
        </w:rPr>
        <w:t>：最强大</w:t>
      </w:r>
      <w:r w:rsidR="00387527">
        <w:rPr>
          <w:rFonts w:hint="eastAsia"/>
        </w:rPr>
        <w:t>，</w:t>
      </w:r>
      <w:r w:rsidR="00387527">
        <w:t>spring</w:t>
      </w:r>
      <w:r w:rsidR="00D66C3E">
        <w:rPr>
          <w:rFonts w:hint="eastAsia"/>
        </w:rPr>
        <w:t>自己的注解</w:t>
      </w:r>
      <w:r w:rsidR="00301A36">
        <w:rPr>
          <w:rFonts w:hint="eastAsia"/>
        </w:rPr>
        <w:t>。</w:t>
      </w:r>
    </w:p>
    <w:p w14:paraId="15B1195E" w14:textId="4CD7F87A" w:rsidR="00D1715D" w:rsidRDefault="000E0600" w:rsidP="00C63F0F">
      <w:pPr>
        <w:ind w:firstLine="420"/>
      </w:pPr>
      <w:r>
        <w:rPr>
          <w:rFonts w:hint="eastAsia"/>
        </w:rPr>
        <w:t>@</w:t>
      </w:r>
      <w:r w:rsidR="002610D3">
        <w:t>R</w:t>
      </w:r>
      <w:r w:rsidR="002610D3">
        <w:rPr>
          <w:rFonts w:hint="eastAsia"/>
        </w:rPr>
        <w:t xml:space="preserve">esource </w:t>
      </w:r>
      <w:r w:rsidR="00D1715D">
        <w:t>:</w:t>
      </w:r>
      <w:proofErr w:type="spellStart"/>
      <w:r w:rsidR="00D1715D">
        <w:rPr>
          <w:rFonts w:hint="eastAsia"/>
        </w:rPr>
        <w:t>j</w:t>
      </w:r>
      <w:r w:rsidR="00D1715D">
        <w:t>2</w:t>
      </w:r>
      <w:r w:rsidR="00D1715D">
        <w:rPr>
          <w:rFonts w:hint="eastAsia"/>
        </w:rPr>
        <w:t>ee</w:t>
      </w:r>
      <w:proofErr w:type="spellEnd"/>
      <w:r w:rsidR="00D1715D">
        <w:rPr>
          <w:rFonts w:hint="eastAsia"/>
        </w:rPr>
        <w:t>，</w:t>
      </w:r>
      <w:proofErr w:type="spellStart"/>
      <w:r w:rsidR="006D2BCC" w:rsidRPr="006D2BCC">
        <w:t>JSR250</w:t>
      </w:r>
      <w:proofErr w:type="spellEnd"/>
      <w:r w:rsidR="006D2BCC" w:rsidRPr="006D2BCC">
        <w:t>规范实现的</w:t>
      </w:r>
    </w:p>
    <w:p w14:paraId="2FF5FBC9" w14:textId="4D5B53EA" w:rsidR="000106E0" w:rsidRDefault="000106E0" w:rsidP="00C63F0F">
      <w:pPr>
        <w:ind w:firstLine="420"/>
      </w:pPr>
      <w:r>
        <w:t>@Inject</w:t>
      </w:r>
      <w:r w:rsidR="0097188A">
        <w:rPr>
          <w:rFonts w:hint="eastAsia"/>
        </w:rPr>
        <w:t>,</w:t>
      </w:r>
      <w:r w:rsidR="00BB0958" w:rsidRPr="00BB0958">
        <w:rPr>
          <w:rFonts w:hint="eastAsia"/>
        </w:rPr>
        <w:t xml:space="preserve"> </w:t>
      </w:r>
      <w:proofErr w:type="spellStart"/>
      <w:r w:rsidR="00BB0958" w:rsidRPr="00BB0958">
        <w:t>JSR330</w:t>
      </w:r>
      <w:proofErr w:type="spellEnd"/>
      <w:r w:rsidR="00BB0958" w:rsidRPr="00BB0958">
        <w:t>规范实现的</w:t>
      </w:r>
    </w:p>
    <w:p w14:paraId="1BB41B6A" w14:textId="6442D7EC" w:rsidR="00C63F0F" w:rsidRPr="00C63F0F" w:rsidRDefault="00501571" w:rsidP="00C63F0F">
      <w:pPr>
        <w:ind w:firstLine="420"/>
      </w:pPr>
      <w:r>
        <w:t>@</w:t>
      </w:r>
      <w:r w:rsidR="000E03F3">
        <w:t>R</w:t>
      </w:r>
      <w:r w:rsidR="000E03F3">
        <w:rPr>
          <w:rFonts w:hint="eastAsia"/>
        </w:rPr>
        <w:t>esource</w:t>
      </w:r>
      <w:r w:rsidR="00CC4711">
        <w:t>:</w:t>
      </w:r>
      <w:r w:rsidR="00CC4711">
        <w:rPr>
          <w:rFonts w:hint="eastAsia"/>
        </w:rPr>
        <w:t>拓展性强</w:t>
      </w:r>
      <w:r w:rsidR="00CC4711">
        <w:rPr>
          <w:rFonts w:hint="eastAsia"/>
        </w:rPr>
        <w:t>,</w:t>
      </w:r>
      <w:r w:rsidR="00CC4711">
        <w:rPr>
          <w:rFonts w:hint="eastAsia"/>
        </w:rPr>
        <w:t>如果切换成另一种框架，</w:t>
      </w:r>
      <w:r w:rsidR="00CC4711">
        <w:rPr>
          <w:rFonts w:hint="eastAsia"/>
        </w:rPr>
        <w:t>@</w:t>
      </w:r>
      <w:r w:rsidR="00CC4711">
        <w:t>R</w:t>
      </w:r>
      <w:r w:rsidR="00CC4711">
        <w:rPr>
          <w:rFonts w:hint="eastAsia"/>
        </w:rPr>
        <w:t>esource</w:t>
      </w:r>
      <w:r w:rsidR="00CC4711">
        <w:rPr>
          <w:rFonts w:hint="eastAsia"/>
        </w:rPr>
        <w:t>还是可以用的</w:t>
      </w:r>
      <w:r w:rsidR="002755FB">
        <w:rPr>
          <w:rFonts w:hint="eastAsia"/>
        </w:rPr>
        <w:t>,</w:t>
      </w:r>
      <w:r w:rsidR="002755FB">
        <w:t>@</w:t>
      </w:r>
      <w:r w:rsidR="002755FB" w:rsidRPr="002755FB">
        <w:t xml:space="preserve"> </w:t>
      </w:r>
      <w:proofErr w:type="spellStart"/>
      <w:r w:rsidR="002755FB" w:rsidRPr="006F2D4A">
        <w:t>Autowired</w:t>
      </w:r>
      <w:proofErr w:type="spellEnd"/>
      <w:r w:rsidR="00BE4C92">
        <w:rPr>
          <w:rFonts w:hint="eastAsia"/>
        </w:rPr>
        <w:t>不行</w:t>
      </w:r>
    </w:p>
    <w:p w14:paraId="5F0DDC64" w14:textId="57F0B3F9" w:rsidR="006F2D4A" w:rsidRDefault="006F2D4A" w:rsidP="00A5441B">
      <w:pPr>
        <w:pStyle w:val="3"/>
        <w:ind w:firstLine="420"/>
      </w:pPr>
      <w:r w:rsidRPr="006F2D4A">
        <w:rPr>
          <w:rFonts w:hint="eastAsia"/>
        </w:rPr>
        <w:t>＠</w:t>
      </w:r>
      <w:proofErr w:type="spellStart"/>
      <w:r w:rsidRPr="006F2D4A">
        <w:t>Autowired</w:t>
      </w:r>
      <w:proofErr w:type="spellEnd"/>
      <w:r>
        <w:t xml:space="preserve"> </w:t>
      </w:r>
      <w:r>
        <w:rPr>
          <w:rFonts w:hint="eastAsia"/>
        </w:rPr>
        <w:t>自动</w:t>
      </w:r>
      <w:r w:rsidR="002D34C0">
        <w:rPr>
          <w:rFonts w:hint="eastAsia"/>
        </w:rPr>
        <w:t>装配</w:t>
      </w:r>
    </w:p>
    <w:p w14:paraId="48352B60" w14:textId="11843698" w:rsidR="00CE7546" w:rsidRDefault="00CE7546" w:rsidP="00CE7546">
      <w:pPr>
        <w:ind w:firstLine="420"/>
      </w:pPr>
      <w:r>
        <w:rPr>
          <w:rFonts w:hint="eastAsia"/>
        </w:rPr>
        <w:t>@</w:t>
      </w:r>
      <w:r w:rsidRPr="00CE7546">
        <w:t xml:space="preserve"> </w:t>
      </w:r>
      <w:proofErr w:type="spellStart"/>
      <w:r w:rsidRPr="006F2D4A">
        <w:t>Autowired</w:t>
      </w:r>
      <w:proofErr w:type="spellEnd"/>
      <w:r w:rsidR="00FD5874">
        <w:rPr>
          <w:rFonts w:hint="eastAsia"/>
        </w:rPr>
        <w:t>注入</w:t>
      </w:r>
      <w:r w:rsidR="00896862">
        <w:rPr>
          <w:rFonts w:hint="eastAsia"/>
        </w:rPr>
        <w:t>原理</w:t>
      </w:r>
      <w:r w:rsidR="00E048AE">
        <w:rPr>
          <w:rFonts w:hint="eastAsia"/>
        </w:rPr>
        <w:t>：</w:t>
      </w:r>
    </w:p>
    <w:p w14:paraId="5A884494" w14:textId="6B107C01" w:rsidR="00E048AE" w:rsidRDefault="00E048AE" w:rsidP="00CE7546">
      <w:pPr>
        <w:ind w:firstLine="420"/>
      </w:pPr>
      <w:r>
        <w:tab/>
        <w:t>1</w:t>
      </w:r>
      <w:r>
        <w:rPr>
          <w:rFonts w:hint="eastAsia"/>
        </w:rPr>
        <w:t>、先按照类型去找对应的组件：</w:t>
      </w:r>
    </w:p>
    <w:p w14:paraId="7272156A" w14:textId="54FDE67E" w:rsidR="00E048AE" w:rsidRDefault="00E048AE" w:rsidP="00CE7546">
      <w:pPr>
        <w:ind w:firstLine="420"/>
      </w:pPr>
      <w:r>
        <w:tab/>
      </w:r>
      <w:r>
        <w:tab/>
      </w:r>
      <w:r w:rsidR="0011512F">
        <w:t>1)</w:t>
      </w:r>
      <w:r>
        <w:rPr>
          <w:rFonts w:hint="eastAsia"/>
        </w:rPr>
        <w:t>找到一个：赋值</w:t>
      </w:r>
    </w:p>
    <w:p w14:paraId="2915BB42" w14:textId="49E44283" w:rsidR="00E048AE" w:rsidRDefault="00E048AE" w:rsidP="00CE7546">
      <w:pPr>
        <w:ind w:firstLine="420"/>
      </w:pPr>
      <w:r>
        <w:tab/>
      </w:r>
      <w:r>
        <w:tab/>
      </w:r>
      <w:r w:rsidR="000223C1">
        <w:t>2)</w:t>
      </w:r>
      <w:r>
        <w:rPr>
          <w:rFonts w:hint="eastAsia"/>
        </w:rPr>
        <w:t>没有找到：报异常</w:t>
      </w:r>
    </w:p>
    <w:p w14:paraId="13BB4EA7" w14:textId="0E771623" w:rsidR="00F45E4F" w:rsidRDefault="00F45E4F" w:rsidP="00CE7546">
      <w:pPr>
        <w:ind w:firstLine="420"/>
      </w:pPr>
      <w:r>
        <w:tab/>
      </w:r>
      <w:r>
        <w:tab/>
      </w:r>
      <w:r w:rsidR="000223C1">
        <w:t>3)</w:t>
      </w:r>
      <w:r>
        <w:rPr>
          <w:rFonts w:hint="eastAsia"/>
        </w:rPr>
        <w:t>找到多个：可能有子类继承父类，子</w:t>
      </w:r>
      <w:proofErr w:type="gramStart"/>
      <w:r>
        <w:rPr>
          <w:rFonts w:hint="eastAsia"/>
        </w:rPr>
        <w:t>类对象</w:t>
      </w:r>
      <w:proofErr w:type="gramEnd"/>
      <w:r>
        <w:rPr>
          <w:rFonts w:hint="eastAsia"/>
        </w:rPr>
        <w:t>和</w:t>
      </w:r>
      <w:proofErr w:type="gramStart"/>
      <w:r>
        <w:rPr>
          <w:rFonts w:hint="eastAsia"/>
        </w:rPr>
        <w:t>父类</w:t>
      </w:r>
      <w:proofErr w:type="gramEnd"/>
      <w:r>
        <w:rPr>
          <w:rFonts w:hint="eastAsia"/>
        </w:rPr>
        <w:t>对象是同一类型。</w:t>
      </w:r>
    </w:p>
    <w:p w14:paraId="5E95A87E" w14:textId="77777777" w:rsidR="00DF06D5" w:rsidRDefault="0011512F" w:rsidP="00CE7546">
      <w:pPr>
        <w:ind w:firstLine="420"/>
      </w:pPr>
      <w:r>
        <w:tab/>
      </w:r>
      <w:r>
        <w:tab/>
      </w:r>
      <w:r w:rsidR="00504464">
        <w:tab/>
      </w:r>
      <w:r w:rsidR="00504464">
        <w:tab/>
        <w:t>1)</w:t>
      </w:r>
      <w:r w:rsidR="00504464">
        <w:rPr>
          <w:rFonts w:hint="eastAsia"/>
        </w:rPr>
        <w:t>按照变量的</w:t>
      </w:r>
      <w:r w:rsidR="00504464">
        <w:rPr>
          <w:rFonts w:hint="eastAsia"/>
        </w:rPr>
        <w:t>id</w:t>
      </w:r>
      <w:r w:rsidR="00504464">
        <w:rPr>
          <w:rFonts w:hint="eastAsia"/>
        </w:rPr>
        <w:t>继续匹配</w:t>
      </w:r>
      <w:r w:rsidR="00F13B2E">
        <w:rPr>
          <w:rFonts w:hint="eastAsia"/>
        </w:rPr>
        <w:t>bean</w:t>
      </w:r>
      <w:r w:rsidR="0030505E">
        <w:rPr>
          <w:rFonts w:hint="eastAsia"/>
        </w:rPr>
        <w:t>。</w:t>
      </w:r>
      <w:r w:rsidR="009B5D0B">
        <w:tab/>
      </w:r>
    </w:p>
    <w:p w14:paraId="2291F64D" w14:textId="77777777" w:rsidR="003D0F57" w:rsidRDefault="00DF06D5" w:rsidP="00CE7546">
      <w:pPr>
        <w:ind w:firstLine="420"/>
      </w:pPr>
      <w:r>
        <w:tab/>
      </w:r>
      <w:r>
        <w:tab/>
      </w:r>
      <w:r>
        <w:tab/>
      </w:r>
      <w:r>
        <w:tab/>
      </w:r>
      <w:r>
        <w:tab/>
      </w:r>
      <w:r>
        <w:rPr>
          <w:rFonts w:hint="eastAsia"/>
        </w:rPr>
        <w:t>匹配到：</w:t>
      </w:r>
    </w:p>
    <w:p w14:paraId="0D1A8B34" w14:textId="09600BC6" w:rsidR="0011512F" w:rsidRDefault="003D0F57" w:rsidP="00CE7546">
      <w:pPr>
        <w:ind w:firstLine="420"/>
      </w:pPr>
      <w:r>
        <w:tab/>
      </w:r>
      <w:r>
        <w:tab/>
      </w:r>
      <w:r>
        <w:tab/>
      </w:r>
      <w:r>
        <w:tab/>
      </w:r>
      <w:r>
        <w:tab/>
      </w:r>
      <w:r>
        <w:rPr>
          <w:rFonts w:hint="eastAsia"/>
        </w:rPr>
        <w:t>没有匹配到：</w:t>
      </w:r>
      <w:r w:rsidR="00C2571C">
        <w:rPr>
          <w:rFonts w:hint="eastAsia"/>
        </w:rPr>
        <w:t>报错，解决方法：使用</w:t>
      </w:r>
      <w:r w:rsidR="00C2571C">
        <w:rPr>
          <w:rFonts w:hint="eastAsia"/>
        </w:rPr>
        <w:t>@</w:t>
      </w:r>
      <w:r w:rsidR="00C2571C">
        <w:t>Q</w:t>
      </w:r>
      <w:r w:rsidR="00C2571C">
        <w:rPr>
          <w:rFonts w:hint="eastAsia"/>
        </w:rPr>
        <w:t>ualifier</w:t>
      </w:r>
      <w:r w:rsidR="00C2571C">
        <w:t>(“</w:t>
      </w:r>
      <w:r w:rsidR="00C2571C">
        <w:rPr>
          <w:rFonts w:hint="eastAsia"/>
        </w:rPr>
        <w:t>变量名</w:t>
      </w:r>
      <w:r w:rsidR="00C2571C">
        <w:t>”)</w:t>
      </w:r>
    </w:p>
    <w:p w14:paraId="44B059AF" w14:textId="29B2319D" w:rsidR="00DE7CC8" w:rsidRDefault="00DE7CC8" w:rsidP="00CE7546">
      <w:pPr>
        <w:ind w:firstLine="420"/>
      </w:pPr>
      <w:r>
        <w:tab/>
      </w:r>
      <w:r>
        <w:rPr>
          <w:rFonts w:hint="eastAsia"/>
        </w:rPr>
        <w:t>总结：</w:t>
      </w:r>
      <w:r>
        <w:rPr>
          <w:rFonts w:hint="eastAsia"/>
        </w:rPr>
        <w:t>@</w:t>
      </w:r>
      <w:r w:rsidRPr="00CE7546">
        <w:t xml:space="preserve"> </w:t>
      </w:r>
      <w:proofErr w:type="spellStart"/>
      <w:r w:rsidRPr="006F2D4A">
        <w:t>Autowired</w:t>
      </w:r>
      <w:proofErr w:type="spellEnd"/>
      <w:r>
        <w:rPr>
          <w:rFonts w:hint="eastAsia"/>
        </w:rPr>
        <w:t>一定会找到，注入。找不到，报异常。如果想要设置找不到设置</w:t>
      </w:r>
      <w:r>
        <w:rPr>
          <w:rFonts w:hint="eastAsia"/>
        </w:rPr>
        <w:t>null</w:t>
      </w:r>
      <w:r>
        <w:rPr>
          <w:rFonts w:hint="eastAsia"/>
        </w:rPr>
        <w:t>，可以使用</w:t>
      </w:r>
      <w:r>
        <w:rPr>
          <w:rFonts w:hint="eastAsia"/>
        </w:rPr>
        <w:t>@</w:t>
      </w:r>
      <w:r w:rsidRPr="00CE7546">
        <w:t xml:space="preserve"> </w:t>
      </w:r>
      <w:proofErr w:type="spellStart"/>
      <w:r w:rsidRPr="006F2D4A">
        <w:t>Autowired</w:t>
      </w:r>
      <w:proofErr w:type="spellEnd"/>
      <w:r>
        <w:t>(required</w:t>
      </w:r>
      <w:r w:rsidR="009C07FC">
        <w:t>=false</w:t>
      </w:r>
      <w:r>
        <w:t>)</w:t>
      </w:r>
    </w:p>
    <w:p w14:paraId="3195C430" w14:textId="77777777" w:rsidR="00896862" w:rsidRPr="00CE7546" w:rsidRDefault="00896862" w:rsidP="00CE7546">
      <w:pPr>
        <w:ind w:firstLine="420"/>
      </w:pPr>
    </w:p>
    <w:p w14:paraId="51702750" w14:textId="260BC08C" w:rsidR="002D34C0" w:rsidRDefault="002D34C0" w:rsidP="0078008F">
      <w:pPr>
        <w:ind w:firstLine="420"/>
      </w:pPr>
      <w:r>
        <w:rPr>
          <w:rFonts w:hint="eastAsia"/>
        </w:rPr>
        <w:t>通过学习</w:t>
      </w:r>
      <w:r>
        <w:t xml:space="preserve">Spring </w:t>
      </w:r>
      <w:proofErr w:type="spellStart"/>
      <w:r>
        <w:t>IoC</w:t>
      </w:r>
      <w:proofErr w:type="spellEnd"/>
      <w:r>
        <w:t xml:space="preserve"> </w:t>
      </w:r>
      <w:r>
        <w:t>容器，我们知道</w:t>
      </w:r>
      <w:r>
        <w:t xml:space="preserve">Spring </w:t>
      </w:r>
      <w:r>
        <w:t>是先完成</w:t>
      </w:r>
      <w:r>
        <w:t xml:space="preserve">Bean </w:t>
      </w:r>
      <w:r>
        <w:t>的定义和生成，然后寻找需</w:t>
      </w:r>
      <w:r>
        <w:rPr>
          <w:rFonts w:hint="eastAsia"/>
        </w:rPr>
        <w:t>要注入的资源。也就是当</w:t>
      </w:r>
      <w:r>
        <w:t xml:space="preserve">Spring </w:t>
      </w:r>
      <w:r>
        <w:t>生成所有的</w:t>
      </w:r>
      <w:r>
        <w:t xml:space="preserve">Bean </w:t>
      </w:r>
      <w:r>
        <w:t>后，如果发现这个注解，它就会在</w:t>
      </w:r>
      <w:r>
        <w:t>Bean</w:t>
      </w:r>
      <w:r>
        <w:rPr>
          <w:rFonts w:hint="eastAsia"/>
        </w:rPr>
        <w:t>中查找，然后找到对应的类型，将其注入进来，这样就完成依赖注入了。所谓自动装配技术是一种由</w:t>
      </w:r>
      <w:r>
        <w:t xml:space="preserve">Spring </w:t>
      </w:r>
      <w:r>
        <w:t>自己发现对应的</w:t>
      </w:r>
      <w:r>
        <w:t xml:space="preserve">Bean </w:t>
      </w:r>
      <w:r>
        <w:t>，</w:t>
      </w:r>
      <w:r>
        <w:t xml:space="preserve"> </w:t>
      </w:r>
      <w:r>
        <w:t>自动完成装配工作的方式，它会应用到一个十分</w:t>
      </w:r>
      <w:r>
        <w:rPr>
          <w:rFonts w:hint="eastAsia"/>
        </w:rPr>
        <w:t>常用的注解＠</w:t>
      </w:r>
      <w:proofErr w:type="spellStart"/>
      <w:r>
        <w:t>Autowired</w:t>
      </w:r>
      <w:proofErr w:type="spellEnd"/>
      <w:r>
        <w:t xml:space="preserve"> </w:t>
      </w:r>
      <w:r>
        <w:t>上，</w:t>
      </w:r>
      <w:r>
        <w:t xml:space="preserve"> </w:t>
      </w:r>
      <w:r>
        <w:t>这个时候</w:t>
      </w:r>
      <w:r>
        <w:t xml:space="preserve">Spring </w:t>
      </w:r>
      <w:r>
        <w:t>会根据类型去寻找定义的</w:t>
      </w:r>
      <w:r>
        <w:t xml:space="preserve">Bean </w:t>
      </w:r>
      <w:r>
        <w:t>然后将其注入，</w:t>
      </w:r>
      <w:r>
        <w:rPr>
          <w:rFonts w:hint="eastAsia"/>
        </w:rPr>
        <w:t>这里需要留意按类型</w:t>
      </w:r>
      <w:r w:rsidR="00CC1F3F">
        <w:rPr>
          <w:rFonts w:hint="eastAsia"/>
        </w:rPr>
        <w:t>(</w:t>
      </w:r>
      <w:r>
        <w:t>Role</w:t>
      </w:r>
      <w:r w:rsidR="00CC1F3F">
        <w:t>)</w:t>
      </w:r>
      <w:r>
        <w:t>的方式。</w:t>
      </w:r>
    </w:p>
    <w:tbl>
      <w:tblPr>
        <w:tblStyle w:val="ab"/>
        <w:tblW w:w="0" w:type="auto"/>
        <w:tblLook w:val="04A0" w:firstRow="1" w:lastRow="0" w:firstColumn="1" w:lastColumn="0" w:noHBand="0" w:noVBand="1"/>
      </w:tblPr>
      <w:tblGrid>
        <w:gridCol w:w="8296"/>
      </w:tblGrid>
      <w:tr w:rsidR="00932EF8" w14:paraId="3A93127C" w14:textId="77777777" w:rsidTr="00932EF8">
        <w:tc>
          <w:tcPr>
            <w:tcW w:w="8296" w:type="dxa"/>
          </w:tcPr>
          <w:p w14:paraId="6542425C" w14:textId="77777777" w:rsidR="0014108F" w:rsidRDefault="0014108F" w:rsidP="0014108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@Component</w:t>
            </w:r>
          </w:p>
          <w:p w14:paraId="39F8B1CB" w14:textId="77777777" w:rsidR="0014108F" w:rsidRDefault="0014108F" w:rsidP="0014108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UserServiceImpl</w:t>
            </w:r>
            <w:proofErr w:type="spellEnd"/>
            <w:r>
              <w:rPr>
                <w:rFonts w:ascii="Consolas" w:eastAsiaTheme="minorEastAsia" w:hAnsi="Consolas" w:cs="Consolas"/>
                <w:bCs w:val="0"/>
                <w:color w:val="000000"/>
                <w:sz w:val="20"/>
                <w:szCs w:val="20"/>
              </w:rPr>
              <w:t xml:space="preserve">  {</w:t>
            </w:r>
            <w:proofErr w:type="gramEnd"/>
          </w:p>
          <w:p w14:paraId="14C98194" w14:textId="77777777" w:rsidR="0014108F" w:rsidRDefault="0014108F" w:rsidP="0014108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proofErr w:type="spellStart"/>
            <w:r>
              <w:rPr>
                <w:rFonts w:ascii="Consolas" w:eastAsiaTheme="minorEastAsia" w:hAnsi="Consolas" w:cs="Consolas"/>
                <w:bCs w:val="0"/>
                <w:color w:val="646464"/>
                <w:sz w:val="20"/>
                <w:szCs w:val="20"/>
              </w:rPr>
              <w:t>Autowired</w:t>
            </w:r>
            <w:proofErr w:type="spellEnd"/>
          </w:p>
          <w:p w14:paraId="117CD386" w14:textId="77777777" w:rsidR="0014108F" w:rsidRDefault="0014108F" w:rsidP="0014108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User </w:t>
            </w:r>
            <w:proofErr w:type="spellStart"/>
            <w:r>
              <w:rPr>
                <w:rFonts w:ascii="Consolas" w:eastAsiaTheme="minorEastAsia" w:hAnsi="Consolas" w:cs="Consolas"/>
                <w:bCs w:val="0"/>
                <w:color w:val="0000C0"/>
                <w:sz w:val="20"/>
                <w:szCs w:val="20"/>
              </w:rPr>
              <w:t>user</w:t>
            </w:r>
            <w:proofErr w:type="spellEnd"/>
            <w:r>
              <w:rPr>
                <w:rFonts w:ascii="Consolas" w:eastAsiaTheme="minorEastAsia" w:hAnsi="Consolas" w:cs="Consolas"/>
                <w:bCs w:val="0"/>
                <w:color w:val="000000"/>
                <w:sz w:val="20"/>
                <w:szCs w:val="20"/>
              </w:rPr>
              <w:t>;</w:t>
            </w:r>
          </w:p>
          <w:p w14:paraId="538BF06B" w14:textId="4FEB0C8F" w:rsidR="00932EF8" w:rsidRDefault="00A8337F" w:rsidP="0014108F">
            <w:pPr>
              <w:ind w:firstLineChars="0" w:firstLine="0"/>
            </w:pPr>
            <w:r>
              <w:rPr>
                <w:rFonts w:ascii="Consolas" w:eastAsiaTheme="minorEastAsia" w:hAnsi="Consolas" w:cs="Consolas"/>
                <w:bCs w:val="0"/>
                <w:color w:val="000000"/>
                <w:sz w:val="20"/>
                <w:szCs w:val="20"/>
              </w:rPr>
              <w:t>}</w:t>
            </w:r>
          </w:p>
        </w:tc>
      </w:tr>
    </w:tbl>
    <w:p w14:paraId="2BE66F29" w14:textId="798FBA86" w:rsidR="00932EF8" w:rsidRDefault="003D1553" w:rsidP="0078008F">
      <w:pPr>
        <w:ind w:firstLine="420"/>
      </w:pPr>
      <w:r>
        <w:rPr>
          <w:rFonts w:hint="eastAsia"/>
        </w:rPr>
        <w:t>s</w:t>
      </w:r>
      <w:r>
        <w:t xml:space="preserve"> </w:t>
      </w:r>
    </w:p>
    <w:tbl>
      <w:tblPr>
        <w:tblStyle w:val="ab"/>
        <w:tblW w:w="0" w:type="auto"/>
        <w:tblLook w:val="04A0" w:firstRow="1" w:lastRow="0" w:firstColumn="1" w:lastColumn="0" w:noHBand="0" w:noVBand="1"/>
      </w:tblPr>
      <w:tblGrid>
        <w:gridCol w:w="8296"/>
      </w:tblGrid>
      <w:tr w:rsidR="003D1553" w14:paraId="6C876345" w14:textId="77777777" w:rsidTr="003D1553">
        <w:tc>
          <w:tcPr>
            <w:tcW w:w="8296" w:type="dxa"/>
          </w:tcPr>
          <w:p w14:paraId="7F9A9A57" w14:textId="77777777" w:rsidR="003D1553" w:rsidRDefault="003D1553" w:rsidP="003D155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691FE986" w14:textId="361A6FDD" w:rsidR="003D1553" w:rsidRDefault="003D1553" w:rsidP="003D155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test(</w:t>
            </w:r>
            <w:proofErr w:type="gramEnd"/>
            <w:r>
              <w:rPr>
                <w:rFonts w:ascii="Consolas" w:eastAsiaTheme="minorEastAsia" w:hAnsi="Consolas" w:cs="Consolas"/>
                <w:bCs w:val="0"/>
                <w:color w:val="000000"/>
                <w:sz w:val="20"/>
                <w:szCs w:val="20"/>
              </w:rPr>
              <w:t>){</w:t>
            </w:r>
          </w:p>
          <w:p w14:paraId="084EA581" w14:textId="77777777" w:rsidR="003D1553" w:rsidRDefault="003D1553" w:rsidP="003D155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ApplicationContext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u w:val="single"/>
              </w:rPr>
              <w:t>applicationContext</w:t>
            </w:r>
            <w:proofErr w:type="spellEnd"/>
            <w:r>
              <w:rPr>
                <w:rFonts w:ascii="Consolas" w:eastAsiaTheme="minorEastAsia" w:hAnsi="Consolas" w:cs="Consolas"/>
                <w:bCs w:val="0"/>
                <w:color w:val="000000"/>
                <w:sz w:val="20"/>
                <w:szCs w:val="20"/>
              </w:rPr>
              <w:t xml:space="preserve"> =</w:t>
            </w:r>
          </w:p>
          <w:p w14:paraId="4C3007F3" w14:textId="77777777" w:rsidR="003D1553" w:rsidRDefault="003D1553" w:rsidP="003D155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AnnotationConfigApplicationContext</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PojoConfig.</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69ADD70E" w14:textId="3EF397C4" w:rsidR="003D1553" w:rsidRDefault="003D1553" w:rsidP="003D155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UserServiceImpl</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highlight w:val="yellow"/>
              </w:rPr>
              <w:t>impl</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u w:val="single"/>
              </w:rPr>
              <w:t>applicationContext</w:t>
            </w:r>
            <w:r>
              <w:rPr>
                <w:rFonts w:ascii="Consolas" w:eastAsiaTheme="minorEastAsia" w:hAnsi="Consolas" w:cs="Consolas"/>
                <w:bCs w:val="0"/>
                <w:color w:val="000000"/>
                <w:sz w:val="20"/>
                <w:szCs w:val="20"/>
              </w:rPr>
              <w:t>.getBean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UserServiceImpl.</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4D2035DC" w14:textId="77777777" w:rsidR="003D1553" w:rsidRDefault="003D1553" w:rsidP="003D155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highlight w:val="lightGray"/>
              </w:rPr>
              <w:t>impl</w:t>
            </w:r>
            <w:r>
              <w:rPr>
                <w:rFonts w:ascii="Consolas" w:eastAsiaTheme="minorEastAsia" w:hAnsi="Consolas" w:cs="Consolas"/>
                <w:bCs w:val="0"/>
                <w:color w:val="000000"/>
                <w:sz w:val="20"/>
                <w:szCs w:val="20"/>
              </w:rPr>
              <w:t>.info(</w:t>
            </w:r>
            <w:proofErr w:type="gramEnd"/>
            <w:r>
              <w:rPr>
                <w:rFonts w:ascii="Consolas" w:eastAsiaTheme="minorEastAsia" w:hAnsi="Consolas" w:cs="Consolas"/>
                <w:bCs w:val="0"/>
                <w:color w:val="000000"/>
                <w:sz w:val="20"/>
                <w:szCs w:val="20"/>
              </w:rPr>
              <w:t>);</w:t>
            </w:r>
          </w:p>
          <w:p w14:paraId="781F86E8" w14:textId="67BF29D6" w:rsidR="003D1553" w:rsidRDefault="003D1553" w:rsidP="003D1553">
            <w:pPr>
              <w:ind w:firstLineChars="0" w:firstLine="0"/>
            </w:pPr>
            <w:r>
              <w:rPr>
                <w:rFonts w:ascii="Consolas" w:eastAsiaTheme="minorEastAsia" w:hAnsi="Consolas" w:cs="Consolas"/>
                <w:bCs w:val="0"/>
                <w:color w:val="000000"/>
                <w:sz w:val="20"/>
                <w:szCs w:val="20"/>
              </w:rPr>
              <w:tab/>
              <w:t>}</w:t>
            </w:r>
          </w:p>
        </w:tc>
      </w:tr>
    </w:tbl>
    <w:p w14:paraId="19F3901B" w14:textId="0A4BA926" w:rsidR="003D1553" w:rsidRDefault="001B0D87" w:rsidP="00C42CEA">
      <w:pPr>
        <w:ind w:firstLine="420"/>
      </w:pPr>
      <w:r>
        <w:rPr>
          <w:rFonts w:hint="eastAsia"/>
        </w:rPr>
        <w:t>这里的＠</w:t>
      </w:r>
      <w:proofErr w:type="spellStart"/>
      <w:r>
        <w:t>Autowired</w:t>
      </w:r>
      <w:proofErr w:type="spellEnd"/>
      <w:r>
        <w:t xml:space="preserve"> </w:t>
      </w:r>
      <w:r>
        <w:t>注解，表示在</w:t>
      </w:r>
      <w:r>
        <w:t xml:space="preserve">Spring </w:t>
      </w:r>
      <w:proofErr w:type="spellStart"/>
      <w:r>
        <w:t>IoC</w:t>
      </w:r>
      <w:proofErr w:type="spellEnd"/>
      <w:r>
        <w:t xml:space="preserve"> </w:t>
      </w:r>
      <w:r>
        <w:t>定位所有的</w:t>
      </w:r>
      <w:r>
        <w:t xml:space="preserve">Bean </w:t>
      </w:r>
      <w:r>
        <w:t>后，这个字段需要按类</w:t>
      </w:r>
      <w:r>
        <w:rPr>
          <w:rFonts w:hint="eastAsia"/>
        </w:rPr>
        <w:t>型注入，这样</w:t>
      </w:r>
      <w:proofErr w:type="spellStart"/>
      <w:r>
        <w:t>IoC</w:t>
      </w:r>
      <w:proofErr w:type="spellEnd"/>
      <w:r>
        <w:t xml:space="preserve"> </w:t>
      </w:r>
      <w:r>
        <w:t>容器就会寻找资源，然后将其注入。</w:t>
      </w:r>
    </w:p>
    <w:p w14:paraId="13A4D9DE" w14:textId="562B588B" w:rsidR="0087388F" w:rsidRDefault="0087388F" w:rsidP="00A65269">
      <w:pPr>
        <w:ind w:firstLine="420"/>
      </w:pPr>
      <w:r>
        <w:rPr>
          <w:rFonts w:hint="eastAsia"/>
        </w:rPr>
        <w:t>那么</w:t>
      </w:r>
      <w:r>
        <w:t xml:space="preserve">Spring </w:t>
      </w:r>
      <w:proofErr w:type="spellStart"/>
      <w:r>
        <w:t>IoC</w:t>
      </w:r>
      <w:proofErr w:type="spellEnd"/>
      <w:r>
        <w:t xml:space="preserve"> </w:t>
      </w:r>
      <w:r>
        <w:t>容器</w:t>
      </w:r>
      <w:r>
        <w:rPr>
          <w:rFonts w:hint="eastAsia"/>
        </w:rPr>
        <w:t>会为它们先生成对应的实例，然后依据＠</w:t>
      </w:r>
      <w:r>
        <w:t xml:space="preserve">Auto wired </w:t>
      </w:r>
      <w:r>
        <w:t>注解，按照类型找到定义的实例，将其</w:t>
      </w:r>
      <w:r>
        <w:rPr>
          <w:rFonts w:hint="eastAsia"/>
        </w:rPr>
        <w:t>注入。</w:t>
      </w:r>
    </w:p>
    <w:p w14:paraId="641BB350" w14:textId="54B6BC8A" w:rsidR="008A21FC" w:rsidRDefault="008A21FC" w:rsidP="008A21FC">
      <w:pPr>
        <w:ind w:firstLine="420"/>
      </w:pPr>
      <w:r>
        <w:rPr>
          <w:rFonts w:hint="eastAsia"/>
        </w:rPr>
        <w:t>注入</w:t>
      </w:r>
      <w:proofErr w:type="spellStart"/>
      <w:r>
        <w:t>IoC</w:t>
      </w:r>
      <w:proofErr w:type="spellEnd"/>
      <w:r>
        <w:t xml:space="preserve"> </w:t>
      </w:r>
      <w:r>
        <w:t>容器有时候会寻找失败，在默认的情况下寻找失败它就会抛出异常，也就是说默</w:t>
      </w:r>
      <w:r>
        <w:rPr>
          <w:rFonts w:hint="eastAsia"/>
        </w:rPr>
        <w:t>认情况下，</w:t>
      </w:r>
      <w:r>
        <w:t xml:space="preserve"> S </w:t>
      </w:r>
      <w:proofErr w:type="spellStart"/>
      <w:r>
        <w:t>pring</w:t>
      </w:r>
      <w:proofErr w:type="spellEnd"/>
      <w:r>
        <w:t xml:space="preserve"> </w:t>
      </w:r>
      <w:proofErr w:type="spellStart"/>
      <w:r>
        <w:t>IoC</w:t>
      </w:r>
      <w:proofErr w:type="spellEnd"/>
      <w:r>
        <w:t xml:space="preserve"> </w:t>
      </w:r>
      <w:r>
        <w:t>容器会认为一定要找到对应的</w:t>
      </w:r>
      <w:r>
        <w:t xml:space="preserve">Bean </w:t>
      </w:r>
      <w:r>
        <w:t>来注入这个字段，有些时候这并</w:t>
      </w:r>
      <w:r>
        <w:rPr>
          <w:rFonts w:hint="eastAsia"/>
        </w:rPr>
        <w:t>不是一个真实的需要，</w:t>
      </w:r>
      <w:r>
        <w:t xml:space="preserve"> </w:t>
      </w:r>
      <w:r>
        <w:t>比如日志，有时候我们会觉得这是可有可无的，这个时候可以通过</w:t>
      </w:r>
      <w:r>
        <w:t xml:space="preserve">@A </w:t>
      </w:r>
      <w:proofErr w:type="spellStart"/>
      <w:r>
        <w:t>utowired</w:t>
      </w:r>
      <w:proofErr w:type="spellEnd"/>
      <w:r>
        <w:t xml:space="preserve"> </w:t>
      </w:r>
      <w:r>
        <w:t>的配置项</w:t>
      </w:r>
      <w:r>
        <w:t xml:space="preserve">required </w:t>
      </w:r>
      <w:r>
        <w:t>来改变它，比如＠</w:t>
      </w:r>
      <w:r>
        <w:t xml:space="preserve"> </w:t>
      </w:r>
      <w:proofErr w:type="spellStart"/>
      <w:r>
        <w:t>Autowired</w:t>
      </w:r>
      <w:proofErr w:type="spellEnd"/>
      <w:r>
        <w:t>(required =false</w:t>
      </w:r>
      <w:r>
        <w:t>）</w:t>
      </w:r>
      <w:r>
        <w:t xml:space="preserve"> </w:t>
      </w:r>
      <w:r>
        <w:t>。</w:t>
      </w:r>
    </w:p>
    <w:p w14:paraId="016BD70C" w14:textId="7EA5CA66" w:rsidR="00553B30" w:rsidRDefault="00553B30" w:rsidP="00E15B0D">
      <w:pPr>
        <w:ind w:firstLine="420"/>
      </w:pPr>
      <w:r>
        <w:rPr>
          <w:rFonts w:hint="eastAsia"/>
        </w:rPr>
        <w:t>正如之前所谈到的在默认情况下是必须注入成功的，所以这里的</w:t>
      </w:r>
      <w:r>
        <w:t xml:space="preserve">required </w:t>
      </w:r>
      <w:r>
        <w:t>的默认值为</w:t>
      </w:r>
      <w:r>
        <w:t xml:space="preserve">true </w:t>
      </w:r>
      <w:r>
        <w:t>。当把配置修改为了</w:t>
      </w:r>
      <w:r>
        <w:t xml:space="preserve">false </w:t>
      </w:r>
      <w:r>
        <w:t>时，就告诉</w:t>
      </w:r>
      <w:r>
        <w:t xml:space="preserve">Spring </w:t>
      </w:r>
      <w:proofErr w:type="spellStart"/>
      <w:r>
        <w:t>IoC</w:t>
      </w:r>
      <w:proofErr w:type="spellEnd"/>
      <w:r>
        <w:t xml:space="preserve"> </w:t>
      </w:r>
      <w:r>
        <w:t>容器，假如在已经定义好的</w:t>
      </w:r>
      <w:r>
        <w:t xml:space="preserve">Bean </w:t>
      </w:r>
      <w:r>
        <w:t>中找</w:t>
      </w:r>
      <w:r>
        <w:rPr>
          <w:rFonts w:hint="eastAsia"/>
        </w:rPr>
        <w:t>不到对应的类型，允许不注入，这样也就没有了异常抛出，只是这样这个字段可能为空，读者要自行校验，以避免发生空指针异常。在大部分的情况下，都不需要这样修改。</w:t>
      </w:r>
    </w:p>
    <w:p w14:paraId="39529887" w14:textId="77777777" w:rsidR="00FF7655" w:rsidRDefault="00FF7655" w:rsidP="00E15B0D">
      <w:pPr>
        <w:ind w:firstLine="420"/>
      </w:pPr>
    </w:p>
    <w:p w14:paraId="0AF5D74C" w14:textId="77777777" w:rsidR="00E63C16" w:rsidRDefault="00E63C16" w:rsidP="00E63C16">
      <w:pPr>
        <w:ind w:firstLine="420"/>
      </w:pPr>
      <w:r>
        <w:rPr>
          <w:rFonts w:hint="eastAsia"/>
        </w:rPr>
        <w:t>方法上有</w:t>
      </w:r>
      <w:r>
        <w:t>@</w:t>
      </w:r>
      <w:proofErr w:type="spellStart"/>
      <w:r>
        <w:t>Autowired</w:t>
      </w:r>
      <w:proofErr w:type="spellEnd"/>
      <w:r>
        <w:t>的化；</w:t>
      </w:r>
    </w:p>
    <w:p w14:paraId="14512F17" w14:textId="77777777" w:rsidR="00E63C16" w:rsidRDefault="00E63C16" w:rsidP="00E63C16">
      <w:pPr>
        <w:ind w:firstLine="420"/>
      </w:pPr>
      <w:r>
        <w:t>1</w:t>
      </w:r>
      <w:r>
        <w:t>）、这个方法也会在</w:t>
      </w:r>
      <w:r>
        <w:t>bean</w:t>
      </w:r>
      <w:r>
        <w:t>创建的时候自动运行</w:t>
      </w:r>
    </w:p>
    <w:p w14:paraId="6E40BB44" w14:textId="211B8CB9" w:rsidR="00E63C16" w:rsidRDefault="00E63C16" w:rsidP="00E63C16">
      <w:pPr>
        <w:ind w:firstLine="420"/>
      </w:pPr>
      <w:r>
        <w:t>2</w:t>
      </w:r>
      <w:r>
        <w:t>）、这个方法上的每一个参数都会自动注入值</w:t>
      </w:r>
    </w:p>
    <w:p w14:paraId="38F26ADA" w14:textId="7501E991" w:rsidR="00F442CE" w:rsidRDefault="00F442CE" w:rsidP="00E63C16">
      <w:pPr>
        <w:ind w:firstLine="420"/>
      </w:pPr>
      <w:r>
        <w:t>3</w:t>
      </w:r>
      <w:r>
        <w:rPr>
          <w:rFonts w:hint="eastAsia"/>
        </w:rPr>
        <w:t>）</w:t>
      </w:r>
      <w:r w:rsidR="00B91C58">
        <w:rPr>
          <w:rFonts w:hint="eastAsia"/>
        </w:rPr>
        <w:t>、方法的参数上也可以标注解，</w:t>
      </w:r>
    </w:p>
    <w:p w14:paraId="45FDD1DF" w14:textId="15D0E316" w:rsidR="00071557" w:rsidRDefault="00071557" w:rsidP="0084643B">
      <w:pPr>
        <w:ind w:firstLine="420"/>
      </w:pPr>
      <w:r>
        <w:t>@</w:t>
      </w:r>
      <w:proofErr w:type="spellStart"/>
      <w:r>
        <w:t>Autowired</w:t>
      </w:r>
      <w:proofErr w:type="spellEnd"/>
      <w:r>
        <w:t xml:space="preserve"> </w:t>
      </w:r>
      <w:r>
        <w:t>除可以配置在属性之外，还允许方法配置，常见的</w:t>
      </w:r>
      <w:r>
        <w:t xml:space="preserve">Bean </w:t>
      </w:r>
      <w:r>
        <w:t>的</w:t>
      </w:r>
      <w:r>
        <w:t>se</w:t>
      </w:r>
      <w:r w:rsidR="00F572C8">
        <w:t>tte</w:t>
      </w:r>
      <w:r>
        <w:t xml:space="preserve">r </w:t>
      </w:r>
      <w:r>
        <w:t>方法也</w:t>
      </w:r>
      <w:r>
        <w:rPr>
          <w:rFonts w:hint="eastAsia"/>
        </w:rPr>
        <w:t>可以使用它来完成注入</w:t>
      </w:r>
      <w:r w:rsidR="00F328C5">
        <w:rPr>
          <w:rFonts w:hint="eastAsia"/>
        </w:rPr>
        <w:t>。</w:t>
      </w:r>
    </w:p>
    <w:tbl>
      <w:tblPr>
        <w:tblStyle w:val="ab"/>
        <w:tblW w:w="0" w:type="auto"/>
        <w:tblLook w:val="04A0" w:firstRow="1" w:lastRow="0" w:firstColumn="1" w:lastColumn="0" w:noHBand="0" w:noVBand="1"/>
      </w:tblPr>
      <w:tblGrid>
        <w:gridCol w:w="8296"/>
      </w:tblGrid>
      <w:tr w:rsidR="003A34E3" w14:paraId="5D6CC480" w14:textId="77777777" w:rsidTr="00954C12">
        <w:tc>
          <w:tcPr>
            <w:tcW w:w="8296" w:type="dxa"/>
          </w:tcPr>
          <w:p w14:paraId="19B758C3" w14:textId="77777777" w:rsidR="003A34E3" w:rsidRDefault="003A34E3" w:rsidP="003A34E3">
            <w:pPr>
              <w:ind w:firstLineChars="0" w:firstLine="0"/>
            </w:pPr>
            <w:r>
              <w:t>@</w:t>
            </w:r>
            <w:proofErr w:type="spellStart"/>
            <w:r>
              <w:t>Autowired</w:t>
            </w:r>
            <w:proofErr w:type="spellEnd"/>
          </w:p>
          <w:p w14:paraId="29D4DFAC" w14:textId="11EB983C" w:rsidR="003A34E3" w:rsidRDefault="003A34E3" w:rsidP="003A34E3">
            <w:pPr>
              <w:ind w:firstLineChars="0" w:firstLine="0"/>
            </w:pPr>
            <w:r>
              <w:t xml:space="preserve">public void </w:t>
            </w:r>
            <w:proofErr w:type="spellStart"/>
            <w:proofErr w:type="gramStart"/>
            <w:r>
              <w:t>setUser</w:t>
            </w:r>
            <w:proofErr w:type="spellEnd"/>
            <w:r>
              <w:t>(</w:t>
            </w:r>
            <w:r w:rsidR="00B91C58">
              <w:t xml:space="preserve"> </w:t>
            </w:r>
            <w:r w:rsidR="00B91C58">
              <w:rPr>
                <w:rFonts w:hint="eastAsia"/>
              </w:rPr>
              <w:t>@</w:t>
            </w:r>
            <w:proofErr w:type="spellStart"/>
            <w:proofErr w:type="gramEnd"/>
            <w:r w:rsidR="00B91C58">
              <w:t>Q</w:t>
            </w:r>
            <w:r w:rsidR="00B91C58">
              <w:rPr>
                <w:rFonts w:hint="eastAsia"/>
              </w:rPr>
              <w:t>ulifier</w:t>
            </w:r>
            <w:proofErr w:type="spellEnd"/>
            <w:r w:rsidR="00325C68">
              <w:t>(“</w:t>
            </w:r>
            <w:proofErr w:type="spellStart"/>
            <w:r w:rsidR="00325C68">
              <w:rPr>
                <w:rFonts w:hint="eastAsia"/>
              </w:rPr>
              <w:t>user</w:t>
            </w:r>
            <w:r w:rsidR="00325C68">
              <w:t>1</w:t>
            </w:r>
            <w:proofErr w:type="spellEnd"/>
            <w:r w:rsidR="00325C68">
              <w:t>”)</w:t>
            </w:r>
            <w:r>
              <w:t>User user) {</w:t>
            </w:r>
          </w:p>
          <w:p w14:paraId="6695911D" w14:textId="60DFA6EB" w:rsidR="003A34E3" w:rsidRDefault="003A34E3" w:rsidP="003A34E3">
            <w:pPr>
              <w:ind w:firstLineChars="0" w:firstLine="0"/>
            </w:pPr>
            <w:r>
              <w:tab/>
            </w:r>
            <w:proofErr w:type="spellStart"/>
            <w:r>
              <w:t>this.user</w:t>
            </w:r>
            <w:proofErr w:type="spellEnd"/>
            <w:r>
              <w:t xml:space="preserve"> = user;</w:t>
            </w:r>
          </w:p>
          <w:p w14:paraId="41C92A69" w14:textId="48B84945" w:rsidR="003A34E3" w:rsidRDefault="003A34E3" w:rsidP="0084643B">
            <w:pPr>
              <w:ind w:firstLineChars="0" w:firstLine="0"/>
            </w:pPr>
            <w:r>
              <w:t>}</w:t>
            </w:r>
          </w:p>
        </w:tc>
      </w:tr>
    </w:tbl>
    <w:p w14:paraId="36CB6439" w14:textId="376ED88F" w:rsidR="00596135" w:rsidRDefault="00596135" w:rsidP="00F120A6">
      <w:pPr>
        <w:ind w:firstLine="420"/>
      </w:pPr>
    </w:p>
    <w:p w14:paraId="09A48515" w14:textId="31DAED39" w:rsidR="003A34E3" w:rsidRDefault="00C228F7" w:rsidP="00A5441B">
      <w:pPr>
        <w:pStyle w:val="3"/>
        <w:ind w:firstLine="420"/>
      </w:pPr>
      <w:r>
        <w:rPr>
          <w:rFonts w:hint="eastAsia"/>
        </w:rPr>
        <w:t>自动装配的歧义性</w:t>
      </w:r>
    </w:p>
    <w:p w14:paraId="5D22FFCD" w14:textId="77777777" w:rsidR="001F1023" w:rsidRDefault="001F1023" w:rsidP="001F1023">
      <w:pPr>
        <w:ind w:firstLine="420"/>
      </w:pPr>
      <w:r>
        <w:rPr>
          <w:rFonts w:hint="eastAsia"/>
        </w:rPr>
        <w:t>注解</w:t>
      </w:r>
      <w:r>
        <w:t>@Primary</w:t>
      </w:r>
      <w:r>
        <w:t>代表首要的，当</w:t>
      </w:r>
      <w:r>
        <w:t xml:space="preserve">Spring </w:t>
      </w:r>
      <w:proofErr w:type="spellStart"/>
      <w:r>
        <w:t>IoC</w:t>
      </w:r>
      <w:proofErr w:type="spellEnd"/>
      <w:r>
        <w:t>通过一个接口或者抽象类注入对象的时候，</w:t>
      </w:r>
    </w:p>
    <w:p w14:paraId="421924D7" w14:textId="1DD09C59" w:rsidR="00C228F7" w:rsidRPr="003A34E3" w:rsidRDefault="001F1023" w:rsidP="00DC5C71">
      <w:pPr>
        <w:ind w:firstLineChars="0" w:firstLine="0"/>
      </w:pPr>
      <w:r>
        <w:rPr>
          <w:rFonts w:hint="eastAsia"/>
        </w:rPr>
        <w:t>由于存在多个实现</w:t>
      </w:r>
      <w:proofErr w:type="gramStart"/>
      <w:r>
        <w:rPr>
          <w:rFonts w:hint="eastAsia"/>
        </w:rPr>
        <w:t>类或者</w:t>
      </w:r>
      <w:proofErr w:type="gramEnd"/>
      <w:r>
        <w:rPr>
          <w:rFonts w:hint="eastAsia"/>
        </w:rPr>
        <w:t>具体类，就会犯糊涂，不知道采用哪个类注入为好。注解</w:t>
      </w:r>
      <w:r>
        <w:t>@Primary</w:t>
      </w:r>
      <w:r>
        <w:rPr>
          <w:rFonts w:hint="eastAsia"/>
        </w:rPr>
        <w:t>则是告诉</w:t>
      </w:r>
      <w:r>
        <w:t xml:space="preserve">Spring </w:t>
      </w:r>
      <w:proofErr w:type="spellStart"/>
      <w:r>
        <w:t>loC</w:t>
      </w:r>
      <w:proofErr w:type="spellEnd"/>
      <w:r>
        <w:t>容器，请优先使用该类注入。</w:t>
      </w:r>
    </w:p>
    <w:tbl>
      <w:tblPr>
        <w:tblStyle w:val="ab"/>
        <w:tblW w:w="0" w:type="auto"/>
        <w:tblLook w:val="04A0" w:firstRow="1" w:lastRow="0" w:firstColumn="1" w:lastColumn="0" w:noHBand="0" w:noVBand="1"/>
      </w:tblPr>
      <w:tblGrid>
        <w:gridCol w:w="8296"/>
      </w:tblGrid>
      <w:tr w:rsidR="00DC5C71" w14:paraId="1D7E4C3A" w14:textId="77777777" w:rsidTr="00DC5C71">
        <w:tc>
          <w:tcPr>
            <w:tcW w:w="8296" w:type="dxa"/>
          </w:tcPr>
          <w:p w14:paraId="53D1500E" w14:textId="2D462A7F" w:rsidR="00111B13" w:rsidRDefault="00111B13" w:rsidP="00111B13">
            <w:pPr>
              <w:autoSpaceDE w:val="0"/>
              <w:autoSpaceDN w:val="0"/>
              <w:adjustRightInd w:val="0"/>
              <w:ind w:firstLineChars="0" w:firstLine="0"/>
              <w:jc w:val="left"/>
              <w:rPr>
                <w:rFonts w:ascii="Consolas" w:eastAsiaTheme="minorEastAsia" w:hAnsi="Consolas" w:cs="Consolas"/>
                <w:bCs w:val="0"/>
                <w:color w:val="646464"/>
                <w:sz w:val="20"/>
                <w:szCs w:val="20"/>
              </w:rPr>
            </w:pPr>
            <w:r>
              <w:rPr>
                <w:rFonts w:ascii="Consolas" w:eastAsiaTheme="minorEastAsia" w:hAnsi="Consolas" w:cs="Consolas"/>
                <w:bCs w:val="0"/>
                <w:color w:val="646464"/>
                <w:sz w:val="20"/>
                <w:szCs w:val="20"/>
              </w:rPr>
              <w:t>@Component</w:t>
            </w:r>
          </w:p>
          <w:p w14:paraId="77D90720" w14:textId="1AD61F03" w:rsidR="00111B13" w:rsidRDefault="00111B13" w:rsidP="00111B1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@Primary</w:t>
            </w:r>
          </w:p>
          <w:p w14:paraId="1FF91090" w14:textId="77777777" w:rsidR="00111B13" w:rsidRDefault="00111B13" w:rsidP="00111B1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UserServiceImpl</w:t>
            </w:r>
            <w:proofErr w:type="spellEnd"/>
            <w:r>
              <w:rPr>
                <w:rFonts w:ascii="Consolas" w:eastAsiaTheme="minorEastAsia" w:hAnsi="Consolas" w:cs="Consolas"/>
                <w:bCs w:val="0"/>
                <w:color w:val="000000"/>
                <w:sz w:val="20"/>
                <w:szCs w:val="20"/>
              </w:rPr>
              <w:t xml:space="preserve">  {</w:t>
            </w:r>
            <w:proofErr w:type="gramEnd"/>
          </w:p>
          <w:p w14:paraId="30FD383C" w14:textId="77777777" w:rsidR="00111B13" w:rsidRDefault="00111B13" w:rsidP="00111B1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proofErr w:type="spellStart"/>
            <w:r>
              <w:rPr>
                <w:rFonts w:ascii="Consolas" w:eastAsiaTheme="minorEastAsia" w:hAnsi="Consolas" w:cs="Consolas"/>
                <w:bCs w:val="0"/>
                <w:color w:val="646464"/>
                <w:sz w:val="20"/>
                <w:szCs w:val="20"/>
              </w:rPr>
              <w:t>Autowired</w:t>
            </w:r>
            <w:proofErr w:type="spellEnd"/>
          </w:p>
          <w:p w14:paraId="7D631A0E" w14:textId="77777777" w:rsidR="00111B13" w:rsidRDefault="00111B13" w:rsidP="00111B1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User </w:t>
            </w:r>
            <w:proofErr w:type="spellStart"/>
            <w:r>
              <w:rPr>
                <w:rFonts w:ascii="Consolas" w:eastAsiaTheme="minorEastAsia" w:hAnsi="Consolas" w:cs="Consolas"/>
                <w:bCs w:val="0"/>
                <w:color w:val="0000C0"/>
                <w:sz w:val="20"/>
                <w:szCs w:val="20"/>
              </w:rPr>
              <w:t>user</w:t>
            </w:r>
            <w:proofErr w:type="spellEnd"/>
            <w:r>
              <w:rPr>
                <w:rFonts w:ascii="Consolas" w:eastAsiaTheme="minorEastAsia" w:hAnsi="Consolas" w:cs="Consolas"/>
                <w:bCs w:val="0"/>
                <w:color w:val="000000"/>
                <w:sz w:val="20"/>
                <w:szCs w:val="20"/>
              </w:rPr>
              <w:t>;</w:t>
            </w:r>
          </w:p>
          <w:p w14:paraId="3E354AAB" w14:textId="5DEB7722" w:rsidR="00DC5C71" w:rsidRDefault="00111B13" w:rsidP="00111B13">
            <w:pPr>
              <w:ind w:firstLineChars="0" w:firstLine="0"/>
            </w:pPr>
            <w:r>
              <w:rPr>
                <w:rFonts w:ascii="Consolas" w:eastAsiaTheme="minorEastAsia" w:hAnsi="Consolas" w:cs="Consolas"/>
                <w:bCs w:val="0"/>
                <w:color w:val="000000"/>
                <w:sz w:val="20"/>
                <w:szCs w:val="20"/>
              </w:rPr>
              <w:t>}</w:t>
            </w:r>
          </w:p>
        </w:tc>
      </w:tr>
    </w:tbl>
    <w:p w14:paraId="2BF61F5C" w14:textId="77777777" w:rsidR="00C560E2" w:rsidRDefault="00C560E2" w:rsidP="00C560E2">
      <w:pPr>
        <w:ind w:firstLineChars="0" w:firstLine="0"/>
      </w:pPr>
    </w:p>
    <w:p w14:paraId="61EEEF85" w14:textId="66E04D70" w:rsidR="00D84BE1" w:rsidRPr="00F124E2" w:rsidRDefault="00D84BE1" w:rsidP="00A5441B">
      <w:pPr>
        <w:pStyle w:val="3"/>
        <w:ind w:firstLine="420"/>
      </w:pPr>
      <w:r>
        <w:rPr>
          <w:rFonts w:hint="eastAsia"/>
        </w:rPr>
        <w:t>Controller</w:t>
      </w:r>
    </w:p>
    <w:p w14:paraId="54D94730" w14:textId="70B506C8" w:rsidR="00DC5DAB" w:rsidRDefault="00DC5DAB" w:rsidP="00DC5DAB">
      <w:pPr>
        <w:ind w:firstLine="420"/>
      </w:pPr>
      <w:r>
        <w:t>@Controller:</w:t>
      </w:r>
      <w:r>
        <w:t>标注一个控制器组件类。</w:t>
      </w:r>
      <w:r w:rsidR="008067B6" w:rsidRPr="008067B6">
        <w:t>对应表现层的</w:t>
      </w:r>
      <w:r w:rsidR="008067B6" w:rsidRPr="008067B6">
        <w:t>Bean</w:t>
      </w:r>
      <w:r w:rsidR="008067B6" w:rsidRPr="008067B6">
        <w:t>，也就是</w:t>
      </w:r>
      <w:r w:rsidR="008067B6" w:rsidRPr="008067B6">
        <w:t>Action</w:t>
      </w:r>
      <w:r w:rsidR="00024CF6">
        <w:rPr>
          <w:rFonts w:hint="eastAsia"/>
        </w:rPr>
        <w:t>。</w:t>
      </w:r>
    </w:p>
    <w:p w14:paraId="6BD22AAD" w14:textId="3CD29768" w:rsidR="00ED19A8" w:rsidRDefault="00ED19A8" w:rsidP="00DC5DAB">
      <w:pPr>
        <w:ind w:firstLine="420"/>
      </w:pPr>
      <w:r>
        <w:rPr>
          <w:rFonts w:hint="eastAsia"/>
        </w:rPr>
        <w:t>代码</w:t>
      </w:r>
    </w:p>
    <w:tbl>
      <w:tblPr>
        <w:tblStyle w:val="ab"/>
        <w:tblW w:w="0" w:type="auto"/>
        <w:tblLook w:val="04A0" w:firstRow="1" w:lastRow="0" w:firstColumn="1" w:lastColumn="0" w:noHBand="0" w:noVBand="1"/>
      </w:tblPr>
      <w:tblGrid>
        <w:gridCol w:w="8296"/>
      </w:tblGrid>
      <w:tr w:rsidR="00D0076B" w14:paraId="17AB8843" w14:textId="77777777" w:rsidTr="00D0076B">
        <w:tc>
          <w:tcPr>
            <w:tcW w:w="8296" w:type="dxa"/>
          </w:tcPr>
          <w:p w14:paraId="6B0282A3" w14:textId="1E8A9B8D" w:rsidR="00D0076B" w:rsidRDefault="00D0076B" w:rsidP="00D0076B">
            <w:pPr>
              <w:ind w:firstLineChars="0" w:firstLine="0"/>
            </w:pPr>
            <w:r>
              <w:t xml:space="preserve"> @Controller</w:t>
            </w:r>
          </w:p>
          <w:p w14:paraId="5A5A864C" w14:textId="20C772C4" w:rsidR="00D0076B" w:rsidRDefault="00D0076B" w:rsidP="00D0076B">
            <w:pPr>
              <w:ind w:firstLineChars="0" w:firstLine="0"/>
            </w:pPr>
            <w:r>
              <w:t xml:space="preserve"> @Scope("prototype")</w:t>
            </w:r>
          </w:p>
          <w:p w14:paraId="5DDEFEC7" w14:textId="0D5F6C39" w:rsidR="00D0076B" w:rsidRDefault="00D0076B" w:rsidP="00D0076B">
            <w:pPr>
              <w:ind w:firstLineChars="0" w:firstLine="0"/>
            </w:pPr>
            <w:r>
              <w:t xml:space="preserve"> public class </w:t>
            </w:r>
            <w:proofErr w:type="spellStart"/>
            <w:r>
              <w:t>UserAction</w:t>
            </w:r>
            <w:proofErr w:type="spellEnd"/>
            <w:r>
              <w:t xml:space="preserve"> extends </w:t>
            </w:r>
            <w:proofErr w:type="spellStart"/>
            <w:r>
              <w:t>BaseAction</w:t>
            </w:r>
            <w:proofErr w:type="spellEnd"/>
            <w:r>
              <w:t>&lt;User</w:t>
            </w:r>
            <w:proofErr w:type="gramStart"/>
            <w:r>
              <w:t>&gt;{</w:t>
            </w:r>
            <w:proofErr w:type="gramEnd"/>
          </w:p>
          <w:p w14:paraId="4EE10B15" w14:textId="2B483D2B" w:rsidR="00D0076B" w:rsidRDefault="00D0076B" w:rsidP="00D0076B">
            <w:pPr>
              <w:ind w:firstLineChars="0" w:firstLine="0"/>
            </w:pPr>
            <w:r>
              <w:t xml:space="preserve"> ……</w:t>
            </w:r>
          </w:p>
          <w:p w14:paraId="4A220F23" w14:textId="333FA275" w:rsidR="00D0076B" w:rsidRDefault="00D0076B" w:rsidP="00D0076B">
            <w:pPr>
              <w:ind w:firstLineChars="0" w:firstLine="0"/>
            </w:pPr>
            <w:r>
              <w:t xml:space="preserve"> }</w:t>
            </w:r>
          </w:p>
        </w:tc>
      </w:tr>
    </w:tbl>
    <w:p w14:paraId="76074034" w14:textId="4E4A546C" w:rsidR="00D0076B" w:rsidRDefault="000C232A" w:rsidP="000C232A">
      <w:pPr>
        <w:ind w:firstLineChars="0" w:firstLine="0"/>
      </w:pPr>
      <w:r>
        <w:tab/>
      </w:r>
      <w:r w:rsidR="00424815">
        <w:rPr>
          <w:rFonts w:hint="eastAsia"/>
        </w:rPr>
        <w:t>使用</w:t>
      </w:r>
      <w:r w:rsidR="00424815">
        <w:t>@Controller</w:t>
      </w:r>
      <w:r w:rsidR="00424815">
        <w:t>注解标识</w:t>
      </w:r>
      <w:proofErr w:type="spellStart"/>
      <w:r w:rsidR="00424815">
        <w:t>UserAction</w:t>
      </w:r>
      <w:proofErr w:type="spellEnd"/>
      <w:r w:rsidR="00424815">
        <w:t>之后，就表示要把</w:t>
      </w:r>
      <w:proofErr w:type="spellStart"/>
      <w:r w:rsidR="00424815">
        <w:t>UserAction</w:t>
      </w:r>
      <w:proofErr w:type="spellEnd"/>
      <w:r w:rsidR="00424815">
        <w:t>交给</w:t>
      </w:r>
      <w:r w:rsidR="00424815">
        <w:t>Spring</w:t>
      </w:r>
      <w:r w:rsidR="00424815">
        <w:t>容器管理，在</w:t>
      </w:r>
      <w:r w:rsidR="00424815">
        <w:t>Spring</w:t>
      </w:r>
      <w:r w:rsidR="00424815">
        <w:t>容器中会存在一个名字为</w:t>
      </w:r>
      <w:r w:rsidR="00424815">
        <w:t>"</w:t>
      </w:r>
      <w:proofErr w:type="spellStart"/>
      <w:r w:rsidR="00424815">
        <w:t>userAction</w:t>
      </w:r>
      <w:proofErr w:type="spellEnd"/>
      <w:r w:rsidR="00424815">
        <w:t>"</w:t>
      </w:r>
      <w:r w:rsidR="00424815">
        <w:t>的</w:t>
      </w:r>
      <w:r w:rsidR="00424815">
        <w:t>action</w:t>
      </w:r>
      <w:r w:rsidR="00424815">
        <w:t>，这个名字是根据</w:t>
      </w:r>
      <w:proofErr w:type="spellStart"/>
      <w:r w:rsidR="00424815">
        <w:t>UserAction</w:t>
      </w:r>
      <w:proofErr w:type="spellEnd"/>
      <w:r w:rsidR="00424815">
        <w:t>类名来取的。</w:t>
      </w:r>
    </w:p>
    <w:p w14:paraId="14959EC2" w14:textId="3E20A1DE" w:rsidR="00E40C23" w:rsidRDefault="00E40C23" w:rsidP="000C232A">
      <w:pPr>
        <w:ind w:firstLineChars="0" w:firstLine="0"/>
      </w:pPr>
      <w:r>
        <w:tab/>
      </w:r>
      <w:r w:rsidRPr="00E40C23">
        <w:rPr>
          <w:rFonts w:hint="eastAsia"/>
        </w:rPr>
        <w:t>注意：如果</w:t>
      </w:r>
      <w:r w:rsidRPr="00E40C23">
        <w:t>@Controller</w:t>
      </w:r>
      <w:r w:rsidRPr="00E40C23">
        <w:t>不指定其</w:t>
      </w:r>
      <w:r w:rsidRPr="00E40C23">
        <w:t>value</w:t>
      </w:r>
      <w:r w:rsidRPr="00E40C23">
        <w:t>【</w:t>
      </w:r>
      <w:r w:rsidRPr="00E40C23">
        <w:t>@Controller</w:t>
      </w:r>
      <w:r w:rsidRPr="00E40C23">
        <w:t>】，则默认的</w:t>
      </w:r>
      <w:r w:rsidRPr="00E40C23">
        <w:t>bean</w:t>
      </w:r>
      <w:r w:rsidRPr="00E40C23">
        <w:t>名字为这个类的</w:t>
      </w:r>
      <w:proofErr w:type="gramStart"/>
      <w:r w:rsidRPr="00E40C23">
        <w:t>类名首字母</w:t>
      </w:r>
      <w:proofErr w:type="gramEnd"/>
      <w:r w:rsidRPr="00E40C23">
        <w:t>小写，如果指定</w:t>
      </w:r>
      <w:r w:rsidRPr="00E40C23">
        <w:t>value</w:t>
      </w:r>
      <w:r w:rsidRPr="00E40C23">
        <w:t>【</w:t>
      </w:r>
      <w:r w:rsidRPr="00E40C23">
        <w:t>@Controller(value="</w:t>
      </w:r>
      <w:proofErr w:type="spellStart"/>
      <w:r w:rsidRPr="00E40C23">
        <w:t>UserAction</w:t>
      </w:r>
      <w:proofErr w:type="spellEnd"/>
      <w:r w:rsidRPr="00E40C23">
        <w:t>")</w:t>
      </w:r>
      <w:r w:rsidRPr="00E40C23">
        <w:t>】或者【</w:t>
      </w:r>
      <w:r w:rsidRPr="00E40C23">
        <w:t>@Controller("</w:t>
      </w:r>
      <w:proofErr w:type="spellStart"/>
      <w:r w:rsidRPr="00E40C23">
        <w:t>UserAction</w:t>
      </w:r>
      <w:proofErr w:type="spellEnd"/>
      <w:r w:rsidRPr="00E40C23">
        <w:t>")</w:t>
      </w:r>
      <w:r w:rsidRPr="00E40C23">
        <w:t>】，则使用</w:t>
      </w:r>
      <w:r w:rsidRPr="00E40C23">
        <w:t>value</w:t>
      </w:r>
      <w:r w:rsidRPr="00E40C23">
        <w:t>作为</w:t>
      </w:r>
      <w:r w:rsidRPr="00E40C23">
        <w:t>bean</w:t>
      </w:r>
      <w:r w:rsidRPr="00E40C23">
        <w:t>的名字。</w:t>
      </w:r>
    </w:p>
    <w:p w14:paraId="04EEA83B" w14:textId="61D14BFE" w:rsidR="00260B78" w:rsidRDefault="00260B78" w:rsidP="000C232A">
      <w:pPr>
        <w:ind w:firstLineChars="0" w:firstLine="0"/>
      </w:pPr>
      <w:r>
        <w:tab/>
      </w:r>
      <w:r w:rsidRPr="00260B78">
        <w:rPr>
          <w:rFonts w:hint="eastAsia"/>
        </w:rPr>
        <w:t>这里的</w:t>
      </w:r>
      <w:proofErr w:type="spellStart"/>
      <w:r w:rsidRPr="00260B78">
        <w:t>UserAction</w:t>
      </w:r>
      <w:proofErr w:type="spellEnd"/>
      <w:r w:rsidRPr="00260B78">
        <w:t>还使用了</w:t>
      </w:r>
      <w:r w:rsidRPr="00260B78">
        <w:t>@Scope</w:t>
      </w:r>
      <w:r w:rsidRPr="00260B78">
        <w:t>注解，</w:t>
      </w:r>
      <w:r w:rsidRPr="00260B78">
        <w:t>@Scope("prototype")</w:t>
      </w:r>
      <w:r w:rsidRPr="00260B78">
        <w:t>表示将</w:t>
      </w:r>
      <w:r w:rsidRPr="00260B78">
        <w:t>Action</w:t>
      </w:r>
      <w:r w:rsidRPr="00260B78">
        <w:t>的范围声明为原型，可以利用容器的</w:t>
      </w:r>
      <w:r w:rsidRPr="00260B78">
        <w:t>scope="prototype"</w:t>
      </w:r>
      <w:r w:rsidRPr="00260B78">
        <w:t>来保证每一个请求有一个单独的</w:t>
      </w:r>
      <w:r w:rsidRPr="00260B78">
        <w:t>Action</w:t>
      </w:r>
      <w:r w:rsidRPr="00260B78">
        <w:t>来处理，避免</w:t>
      </w:r>
      <w:r w:rsidRPr="00260B78">
        <w:t>struts</w:t>
      </w:r>
      <w:r w:rsidRPr="00260B78">
        <w:t>中</w:t>
      </w:r>
      <w:r w:rsidRPr="00260B78">
        <w:t>Action</w:t>
      </w:r>
      <w:r w:rsidRPr="00260B78">
        <w:t>的线程安全问题。</w:t>
      </w:r>
      <w:r w:rsidRPr="00260B78">
        <w:t xml:space="preserve">spring </w:t>
      </w:r>
      <w:r w:rsidRPr="00260B78">
        <w:t>默认</w:t>
      </w:r>
      <w:r w:rsidRPr="00260B78">
        <w:t xml:space="preserve">scope </w:t>
      </w:r>
      <w:r w:rsidRPr="00260B78">
        <w:t>是</w:t>
      </w:r>
      <w:proofErr w:type="gramStart"/>
      <w:r w:rsidRPr="00260B78">
        <w:t>单例模式</w:t>
      </w:r>
      <w:proofErr w:type="gramEnd"/>
      <w:r w:rsidRPr="00260B78">
        <w:t>(scope="singleton")</w:t>
      </w:r>
      <w:r w:rsidRPr="00260B78">
        <w:t>，这样只会创建一个</w:t>
      </w:r>
      <w:r w:rsidRPr="00260B78">
        <w:t>Action</w:t>
      </w:r>
      <w:r w:rsidRPr="00260B78">
        <w:t>对象，每次访问都是同一</w:t>
      </w:r>
      <w:r w:rsidRPr="00260B78">
        <w:t>Action</w:t>
      </w:r>
      <w:r w:rsidRPr="00260B78">
        <w:t>对象，数据不安全，</w:t>
      </w:r>
      <w:proofErr w:type="spellStart"/>
      <w:r w:rsidRPr="00260B78">
        <w:t>struts2</w:t>
      </w:r>
      <w:proofErr w:type="spellEnd"/>
      <w:r w:rsidRPr="00260B78">
        <w:t xml:space="preserve"> </w:t>
      </w:r>
      <w:r w:rsidRPr="00260B78">
        <w:t>是要求每次</w:t>
      </w:r>
      <w:proofErr w:type="gramStart"/>
      <w:r w:rsidRPr="00260B78">
        <w:t>次</w:t>
      </w:r>
      <w:proofErr w:type="gramEnd"/>
      <w:r w:rsidRPr="00260B78">
        <w:t>访问都对应不同的</w:t>
      </w:r>
      <w:r w:rsidRPr="00260B78">
        <w:t>Action</w:t>
      </w:r>
      <w:r w:rsidRPr="00260B78">
        <w:t>，</w:t>
      </w:r>
      <w:r w:rsidRPr="00260B78">
        <w:t xml:space="preserve">scope="prototype" </w:t>
      </w:r>
      <w:r w:rsidRPr="00260B78">
        <w:t>可以保证当有请求的时候</w:t>
      </w:r>
      <w:proofErr w:type="gramStart"/>
      <w:r w:rsidRPr="00260B78">
        <w:t>都创建</w:t>
      </w:r>
      <w:proofErr w:type="gramEnd"/>
      <w:r w:rsidRPr="00260B78">
        <w:t>一个</w:t>
      </w:r>
      <w:r w:rsidRPr="00260B78">
        <w:t>Action</w:t>
      </w:r>
      <w:r w:rsidRPr="00260B78">
        <w:t>对象</w:t>
      </w:r>
      <w:r w:rsidR="009220B0">
        <w:t>。</w:t>
      </w:r>
    </w:p>
    <w:p w14:paraId="355D449D" w14:textId="561DFFBE" w:rsidR="009220B0" w:rsidRDefault="009220B0" w:rsidP="000C232A">
      <w:pPr>
        <w:ind w:firstLineChars="0" w:firstLine="0"/>
      </w:pPr>
      <w:r>
        <w:tab/>
      </w:r>
    </w:p>
    <w:p w14:paraId="131948BC" w14:textId="5D0433F3" w:rsidR="00ED19A8" w:rsidRDefault="00D84BE1" w:rsidP="00A5441B">
      <w:pPr>
        <w:pStyle w:val="3"/>
        <w:ind w:firstLine="420"/>
      </w:pPr>
      <w:r>
        <w:t>Service</w:t>
      </w:r>
    </w:p>
    <w:p w14:paraId="0549E605" w14:textId="494B44D2" w:rsidR="00D84BE1" w:rsidRDefault="00D84BE1" w:rsidP="00D84BE1">
      <w:pPr>
        <w:ind w:firstLine="420"/>
      </w:pPr>
      <w:r w:rsidRPr="00D84BE1">
        <w:t>@Service</w:t>
      </w:r>
      <w:r w:rsidRPr="00D84BE1">
        <w:t>对应的是业务层</w:t>
      </w:r>
      <w:r w:rsidRPr="00D84BE1">
        <w:t>Bean</w:t>
      </w:r>
      <w:r w:rsidRPr="00D84BE1">
        <w:t>，例如：</w:t>
      </w:r>
    </w:p>
    <w:tbl>
      <w:tblPr>
        <w:tblStyle w:val="ab"/>
        <w:tblW w:w="0" w:type="auto"/>
        <w:tblLook w:val="04A0" w:firstRow="1" w:lastRow="0" w:firstColumn="1" w:lastColumn="0" w:noHBand="0" w:noVBand="1"/>
      </w:tblPr>
      <w:tblGrid>
        <w:gridCol w:w="8296"/>
      </w:tblGrid>
      <w:tr w:rsidR="005E05E8" w14:paraId="06373082" w14:textId="77777777" w:rsidTr="005E05E8">
        <w:tc>
          <w:tcPr>
            <w:tcW w:w="8296" w:type="dxa"/>
          </w:tcPr>
          <w:p w14:paraId="51F8DB73" w14:textId="050CF6D1" w:rsidR="005E05E8" w:rsidRDefault="005E05E8" w:rsidP="005E05E8">
            <w:pPr>
              <w:ind w:firstLineChars="0" w:firstLine="0"/>
            </w:pPr>
            <w:r>
              <w:t xml:space="preserve"> @Service("</w:t>
            </w:r>
            <w:proofErr w:type="spellStart"/>
            <w:r>
              <w:t>userService</w:t>
            </w:r>
            <w:proofErr w:type="spellEnd"/>
            <w:r>
              <w:t>")</w:t>
            </w:r>
          </w:p>
          <w:p w14:paraId="53079927" w14:textId="64329F0F" w:rsidR="005E05E8" w:rsidRDefault="005E05E8" w:rsidP="005E05E8">
            <w:pPr>
              <w:ind w:firstLineChars="0" w:firstLine="0"/>
            </w:pPr>
            <w:r>
              <w:t xml:space="preserve"> public class </w:t>
            </w:r>
            <w:proofErr w:type="spellStart"/>
            <w:r>
              <w:t>UserServiceImpl</w:t>
            </w:r>
            <w:proofErr w:type="spellEnd"/>
            <w:r>
              <w:t xml:space="preserve"> implements </w:t>
            </w:r>
            <w:proofErr w:type="spellStart"/>
            <w:r>
              <w:t>UserService</w:t>
            </w:r>
            <w:proofErr w:type="spellEnd"/>
            <w:r>
              <w:t xml:space="preserve"> {</w:t>
            </w:r>
          </w:p>
          <w:p w14:paraId="658B46DB" w14:textId="3379D6CF" w:rsidR="005E05E8" w:rsidRDefault="005E05E8" w:rsidP="005E05E8">
            <w:pPr>
              <w:ind w:firstLineChars="0" w:firstLine="0"/>
            </w:pPr>
            <w:r>
              <w:t xml:space="preserve"> ………</w:t>
            </w:r>
          </w:p>
          <w:p w14:paraId="08D24895" w14:textId="62F0304D" w:rsidR="005E05E8" w:rsidRDefault="005E05E8" w:rsidP="005E05E8">
            <w:pPr>
              <w:ind w:firstLineChars="0" w:firstLine="0"/>
            </w:pPr>
            <w:r>
              <w:t xml:space="preserve"> }</w:t>
            </w:r>
          </w:p>
        </w:tc>
      </w:tr>
    </w:tbl>
    <w:p w14:paraId="679C09F3" w14:textId="2E6007C3" w:rsidR="005E05E8" w:rsidRDefault="00D77EFF" w:rsidP="00D77EFF">
      <w:pPr>
        <w:ind w:firstLine="420"/>
      </w:pPr>
      <w:r>
        <w:t>@Service("</w:t>
      </w:r>
      <w:proofErr w:type="spellStart"/>
      <w:r>
        <w:t>userService</w:t>
      </w:r>
      <w:proofErr w:type="spellEnd"/>
      <w:r>
        <w:t>")</w:t>
      </w:r>
      <w:r>
        <w:t>注解是告诉</w:t>
      </w:r>
      <w:r>
        <w:t>Spring</w:t>
      </w:r>
      <w:r>
        <w:t>，当</w:t>
      </w:r>
      <w:r>
        <w:t>Spring</w:t>
      </w:r>
      <w:r>
        <w:t>要创建</w:t>
      </w:r>
      <w:proofErr w:type="spellStart"/>
      <w:r>
        <w:t>UserServiceImpl</w:t>
      </w:r>
      <w:proofErr w:type="spellEnd"/>
      <w:r>
        <w:t>的</w:t>
      </w:r>
      <w:proofErr w:type="gramStart"/>
      <w:r>
        <w:t>的</w:t>
      </w:r>
      <w:proofErr w:type="gramEnd"/>
      <w:r>
        <w:t>实例时，</w:t>
      </w:r>
      <w:r>
        <w:t>bean</w:t>
      </w:r>
      <w:r>
        <w:t>的名字必须叫做</w:t>
      </w:r>
      <w:r>
        <w:t>"</w:t>
      </w:r>
      <w:proofErr w:type="spellStart"/>
      <w:r>
        <w:t>userService</w:t>
      </w:r>
      <w:proofErr w:type="spellEnd"/>
      <w:r>
        <w:t>"</w:t>
      </w:r>
      <w:r>
        <w:t>，这样当</w:t>
      </w:r>
      <w:r>
        <w:t>Action</w:t>
      </w:r>
      <w:r>
        <w:t>需要使用</w:t>
      </w:r>
      <w:proofErr w:type="spellStart"/>
      <w:r>
        <w:t>UserServiceImpl</w:t>
      </w:r>
      <w:proofErr w:type="spellEnd"/>
      <w:r>
        <w:t>的</w:t>
      </w:r>
      <w:proofErr w:type="gramStart"/>
      <w:r>
        <w:t>的</w:t>
      </w:r>
      <w:proofErr w:type="gramEnd"/>
      <w:r>
        <w:t>实例时</w:t>
      </w:r>
      <w:r>
        <w:t>,</w:t>
      </w:r>
      <w:r>
        <w:t>就可以由</w:t>
      </w:r>
      <w:r>
        <w:t>Spring</w:t>
      </w:r>
      <w:r>
        <w:t>创建好的</w:t>
      </w:r>
      <w:r>
        <w:t>"</w:t>
      </w:r>
      <w:proofErr w:type="spellStart"/>
      <w:r>
        <w:t>userService</w:t>
      </w:r>
      <w:proofErr w:type="spellEnd"/>
      <w:r>
        <w:t>"</w:t>
      </w:r>
      <w:r>
        <w:t>，然后注入给</w:t>
      </w:r>
      <w:r>
        <w:t>Action</w:t>
      </w:r>
      <w:r>
        <w:t>：在</w:t>
      </w:r>
      <w:r>
        <w:t>Action</w:t>
      </w:r>
      <w:r>
        <w:t>只需要声明一个名字叫</w:t>
      </w:r>
      <w:r>
        <w:t>“</w:t>
      </w:r>
      <w:proofErr w:type="spellStart"/>
      <w:r>
        <w:t>userService</w:t>
      </w:r>
      <w:proofErr w:type="spellEnd"/>
      <w:r>
        <w:t>”</w:t>
      </w:r>
      <w:r>
        <w:t>的变量来接收由</w:t>
      </w:r>
      <w:r>
        <w:t>Spring</w:t>
      </w:r>
      <w:r>
        <w:t>注入的</w:t>
      </w:r>
      <w:r>
        <w:t>"</w:t>
      </w:r>
      <w:proofErr w:type="spellStart"/>
      <w:r>
        <w:t>userService</w:t>
      </w:r>
      <w:proofErr w:type="spellEnd"/>
      <w:r>
        <w:t>"</w:t>
      </w:r>
      <w:r>
        <w:t>即可，具体代码如下：</w:t>
      </w:r>
    </w:p>
    <w:tbl>
      <w:tblPr>
        <w:tblStyle w:val="ab"/>
        <w:tblW w:w="0" w:type="auto"/>
        <w:tblLook w:val="04A0" w:firstRow="1" w:lastRow="0" w:firstColumn="1" w:lastColumn="0" w:noHBand="0" w:noVBand="1"/>
      </w:tblPr>
      <w:tblGrid>
        <w:gridCol w:w="8296"/>
      </w:tblGrid>
      <w:tr w:rsidR="006E53B9" w14:paraId="137E3517" w14:textId="77777777" w:rsidTr="006E53B9">
        <w:tc>
          <w:tcPr>
            <w:tcW w:w="8296" w:type="dxa"/>
          </w:tcPr>
          <w:p w14:paraId="50C2399E" w14:textId="24C720AF" w:rsidR="006E53B9" w:rsidRDefault="006E53B9" w:rsidP="006E53B9">
            <w:pPr>
              <w:ind w:firstLineChars="0" w:firstLine="0"/>
            </w:pPr>
            <w:r>
              <w:t xml:space="preserve">// </w:t>
            </w:r>
            <w:r>
              <w:t>注入</w:t>
            </w:r>
            <w:proofErr w:type="spellStart"/>
            <w:r>
              <w:t>userService</w:t>
            </w:r>
            <w:proofErr w:type="spellEnd"/>
          </w:p>
          <w:p w14:paraId="462952A4" w14:textId="063DA27C" w:rsidR="006E53B9" w:rsidRDefault="006E53B9" w:rsidP="006E53B9">
            <w:pPr>
              <w:ind w:firstLineChars="0" w:firstLine="0"/>
            </w:pPr>
            <w:r>
              <w:t xml:space="preserve"> @</w:t>
            </w:r>
            <w:proofErr w:type="gramStart"/>
            <w:r>
              <w:t>Resource(</w:t>
            </w:r>
            <w:proofErr w:type="gramEnd"/>
            <w:r>
              <w:t>name = "</w:t>
            </w:r>
            <w:proofErr w:type="spellStart"/>
            <w:r>
              <w:t>userService</w:t>
            </w:r>
            <w:proofErr w:type="spellEnd"/>
            <w:r>
              <w:t>")</w:t>
            </w:r>
          </w:p>
          <w:p w14:paraId="6551F057" w14:textId="058F1869" w:rsidR="006E53B9" w:rsidRDefault="006E53B9" w:rsidP="006E53B9">
            <w:pPr>
              <w:ind w:firstLineChars="0" w:firstLine="0"/>
            </w:pPr>
            <w:r>
              <w:t xml:space="preserve"> private </w:t>
            </w:r>
            <w:proofErr w:type="spellStart"/>
            <w:r>
              <w:t>UserService</w:t>
            </w:r>
            <w:proofErr w:type="spellEnd"/>
            <w:r>
              <w:t xml:space="preserve"> </w:t>
            </w:r>
            <w:proofErr w:type="spellStart"/>
            <w:r>
              <w:t>userService</w:t>
            </w:r>
            <w:proofErr w:type="spellEnd"/>
            <w:r>
              <w:t>;</w:t>
            </w:r>
          </w:p>
        </w:tc>
      </w:tr>
    </w:tbl>
    <w:p w14:paraId="4057EC1A" w14:textId="77777777" w:rsidR="009220B0" w:rsidRDefault="009220B0" w:rsidP="009220B0">
      <w:pPr>
        <w:ind w:firstLine="420"/>
      </w:pPr>
      <w:r>
        <w:t xml:space="preserve">3 private </w:t>
      </w:r>
      <w:proofErr w:type="spellStart"/>
      <w:r>
        <w:t>UserService</w:t>
      </w:r>
      <w:proofErr w:type="spellEnd"/>
      <w:r>
        <w:t xml:space="preserve"> </w:t>
      </w:r>
      <w:proofErr w:type="spellStart"/>
      <w:r>
        <w:t>userService</w:t>
      </w:r>
      <w:proofErr w:type="spellEnd"/>
      <w:r>
        <w:t>;</w:t>
      </w:r>
    </w:p>
    <w:p w14:paraId="35168F98" w14:textId="744EB50E" w:rsidR="006E53B9" w:rsidRDefault="009220B0" w:rsidP="009220B0">
      <w:pPr>
        <w:ind w:firstLine="420"/>
      </w:pPr>
      <w:r>
        <w:rPr>
          <w:rFonts w:hint="eastAsia"/>
        </w:rPr>
        <w:t>注意：在</w:t>
      </w:r>
      <w:r>
        <w:t>Action</w:t>
      </w:r>
      <w:r>
        <w:t>声明的</w:t>
      </w:r>
      <w:r>
        <w:t>“</w:t>
      </w:r>
      <w:proofErr w:type="spellStart"/>
      <w:r>
        <w:t>userService</w:t>
      </w:r>
      <w:proofErr w:type="spellEnd"/>
      <w:r>
        <w:t>”</w:t>
      </w:r>
      <w:r>
        <w:t>变量的类型必须是</w:t>
      </w:r>
      <w:r>
        <w:t>“</w:t>
      </w:r>
      <w:proofErr w:type="spellStart"/>
      <w:r>
        <w:t>UserServiceImpl</w:t>
      </w:r>
      <w:proofErr w:type="spellEnd"/>
      <w:r>
        <w:t>”</w:t>
      </w:r>
      <w:r>
        <w:t>或者是其父类</w:t>
      </w:r>
      <w:r>
        <w:t>“</w:t>
      </w:r>
      <w:proofErr w:type="spellStart"/>
      <w:r>
        <w:t>UserService</w:t>
      </w:r>
      <w:proofErr w:type="spellEnd"/>
      <w:r>
        <w:t>”</w:t>
      </w:r>
      <w:r>
        <w:t>，否则由于类型不一致而无法注入，由于</w:t>
      </w:r>
      <w:r>
        <w:t>Action</w:t>
      </w:r>
      <w:r>
        <w:t>中的声明的</w:t>
      </w:r>
      <w:r>
        <w:t>“</w:t>
      </w:r>
      <w:proofErr w:type="spellStart"/>
      <w:r>
        <w:t>userService</w:t>
      </w:r>
      <w:proofErr w:type="spellEnd"/>
      <w:r>
        <w:t>”</w:t>
      </w:r>
      <w:r>
        <w:t>变量使用了</w:t>
      </w:r>
      <w:r>
        <w:t>@Resource</w:t>
      </w:r>
      <w:r>
        <w:t>注解去标注，并且指明了其</w:t>
      </w:r>
      <w:r>
        <w:t>name = "</w:t>
      </w:r>
      <w:proofErr w:type="spellStart"/>
      <w:r>
        <w:t>userService</w:t>
      </w:r>
      <w:proofErr w:type="spellEnd"/>
      <w:r>
        <w:t>"</w:t>
      </w:r>
      <w:r>
        <w:t>，这就等于告诉</w:t>
      </w:r>
      <w:r>
        <w:t>Spring</w:t>
      </w:r>
      <w:r>
        <w:t>，说我</w:t>
      </w:r>
      <w:r>
        <w:t>Action</w:t>
      </w:r>
      <w:r>
        <w:t>要实例化一个</w:t>
      </w:r>
      <w:r>
        <w:t>“</w:t>
      </w:r>
      <w:proofErr w:type="spellStart"/>
      <w:r>
        <w:t>userService</w:t>
      </w:r>
      <w:proofErr w:type="spellEnd"/>
      <w:r>
        <w:t>”</w:t>
      </w:r>
      <w:r>
        <w:t>，你</w:t>
      </w:r>
      <w:r>
        <w:t>Spring</w:t>
      </w:r>
      <w:r>
        <w:t>快点帮我实例化好，然后给我，当</w:t>
      </w:r>
      <w:r>
        <w:t>Spring</w:t>
      </w:r>
      <w:r>
        <w:t>看到</w:t>
      </w:r>
      <w:proofErr w:type="spellStart"/>
      <w:r>
        <w:t>userService</w:t>
      </w:r>
      <w:proofErr w:type="spellEnd"/>
      <w:r>
        <w:t>变量上的</w:t>
      </w:r>
      <w:r>
        <w:t>@Resource</w:t>
      </w:r>
      <w:r>
        <w:t>的注</w:t>
      </w:r>
      <w:r>
        <w:rPr>
          <w:rFonts w:hint="eastAsia"/>
        </w:rPr>
        <w:t>解时，根据其指明的</w:t>
      </w:r>
      <w:r>
        <w:t>name</w:t>
      </w:r>
      <w:r>
        <w:t>属性可以知道，</w:t>
      </w:r>
      <w:r>
        <w:t>Action</w:t>
      </w:r>
      <w:r>
        <w:t>中需要用到一个</w:t>
      </w:r>
      <w:proofErr w:type="spellStart"/>
      <w:r>
        <w:t>UserServiceImpl</w:t>
      </w:r>
      <w:proofErr w:type="spellEnd"/>
      <w:r>
        <w:t>的实例，此时</w:t>
      </w:r>
      <w:r>
        <w:t>Spring</w:t>
      </w:r>
      <w:r>
        <w:t>就会把自己创建好的名字叫做</w:t>
      </w:r>
      <w:r>
        <w:t>"</w:t>
      </w:r>
      <w:proofErr w:type="spellStart"/>
      <w:r>
        <w:t>userService</w:t>
      </w:r>
      <w:proofErr w:type="spellEnd"/>
      <w:r>
        <w:t>"</w:t>
      </w:r>
      <w:r>
        <w:t>的</w:t>
      </w:r>
      <w:proofErr w:type="spellStart"/>
      <w:r>
        <w:t>UserServiceImpl</w:t>
      </w:r>
      <w:proofErr w:type="spellEnd"/>
      <w:r>
        <w:t>的实例注入给</w:t>
      </w:r>
      <w:r>
        <w:t>Action</w:t>
      </w:r>
      <w:r>
        <w:t>中的</w:t>
      </w:r>
      <w:r>
        <w:t>“</w:t>
      </w:r>
      <w:proofErr w:type="spellStart"/>
      <w:r>
        <w:t>userService</w:t>
      </w:r>
      <w:proofErr w:type="spellEnd"/>
      <w:r>
        <w:t>”</w:t>
      </w:r>
      <w:r>
        <w:t>变量，帮助</w:t>
      </w:r>
      <w:r>
        <w:t>Action</w:t>
      </w:r>
      <w:r>
        <w:t>完成</w:t>
      </w:r>
      <w:proofErr w:type="spellStart"/>
      <w:r>
        <w:t>userService</w:t>
      </w:r>
      <w:proofErr w:type="spellEnd"/>
      <w:r>
        <w:t>的实例化，这样在</w:t>
      </w:r>
      <w:r>
        <w:t>Action</w:t>
      </w:r>
      <w:r>
        <w:t>中就不用通过</w:t>
      </w:r>
      <w:r>
        <w:t>“</w:t>
      </w:r>
      <w:proofErr w:type="spellStart"/>
      <w:r>
        <w:t>UserService</w:t>
      </w:r>
      <w:proofErr w:type="spellEnd"/>
      <w:r>
        <w:t xml:space="preserve"> </w:t>
      </w:r>
      <w:proofErr w:type="spellStart"/>
      <w:r>
        <w:t>userService</w:t>
      </w:r>
      <w:proofErr w:type="spellEnd"/>
      <w:r>
        <w:t xml:space="preserve"> = new </w:t>
      </w:r>
      <w:proofErr w:type="spellStart"/>
      <w:r>
        <w:t>UserServiceImpl</w:t>
      </w:r>
      <w:proofErr w:type="spellEnd"/>
      <w:r>
        <w:t>();”</w:t>
      </w:r>
      <w:r>
        <w:t>这种最原始的方式去实例化</w:t>
      </w:r>
      <w:proofErr w:type="spellStart"/>
      <w:r>
        <w:t>userService</w:t>
      </w:r>
      <w:proofErr w:type="spellEnd"/>
      <w:r>
        <w:t>了。如果没有</w:t>
      </w:r>
      <w:r>
        <w:t>Spring</w:t>
      </w:r>
      <w:r>
        <w:t>，那么当</w:t>
      </w:r>
      <w:r>
        <w:t>Action</w:t>
      </w:r>
      <w:r>
        <w:t>需要使用</w:t>
      </w:r>
      <w:proofErr w:type="spellStart"/>
      <w:r>
        <w:t>UserServiceImpl</w:t>
      </w:r>
      <w:proofErr w:type="spellEnd"/>
      <w:r>
        <w:t>时，必须通过</w:t>
      </w:r>
      <w:r>
        <w:t>“</w:t>
      </w:r>
      <w:proofErr w:type="spellStart"/>
      <w:r>
        <w:t>UserService</w:t>
      </w:r>
      <w:proofErr w:type="spellEnd"/>
      <w:r>
        <w:t xml:space="preserve"> </w:t>
      </w:r>
      <w:proofErr w:type="spellStart"/>
      <w:r>
        <w:t>userService</w:t>
      </w:r>
      <w:proofErr w:type="spellEnd"/>
      <w:r>
        <w:t xml:space="preserve"> = new </w:t>
      </w:r>
      <w:proofErr w:type="spellStart"/>
      <w:r>
        <w:t>UserServiceImpl</w:t>
      </w:r>
      <w:proofErr w:type="spellEnd"/>
      <w:r>
        <w:t>();”</w:t>
      </w:r>
      <w:r>
        <w:t>主动去创建实例对象，但使用了</w:t>
      </w:r>
      <w:r>
        <w:t>Spring</w:t>
      </w:r>
      <w:r>
        <w:t>之后，</w:t>
      </w:r>
      <w:r>
        <w:t>Action</w:t>
      </w:r>
      <w:r>
        <w:t>要使用</w:t>
      </w:r>
      <w:proofErr w:type="spellStart"/>
      <w:r>
        <w:t>UserServiceImpl</w:t>
      </w:r>
      <w:proofErr w:type="spellEnd"/>
      <w:r>
        <w:t>时，就不用主动去创建</w:t>
      </w:r>
      <w:proofErr w:type="spellStart"/>
      <w:r>
        <w:t>UserServiceImpl</w:t>
      </w:r>
      <w:proofErr w:type="spellEnd"/>
      <w:r>
        <w:t>的实例了，创建</w:t>
      </w:r>
      <w:proofErr w:type="spellStart"/>
      <w:r>
        <w:t>UserServiceImpl</w:t>
      </w:r>
      <w:proofErr w:type="spellEnd"/>
      <w:r>
        <w:t>实例已经交给</w:t>
      </w:r>
      <w:r>
        <w:t>Spring</w:t>
      </w:r>
      <w:r>
        <w:t>来做了，</w:t>
      </w:r>
      <w:r>
        <w:t>Spring</w:t>
      </w:r>
      <w:r>
        <w:t>把创建好的</w:t>
      </w:r>
      <w:proofErr w:type="spellStart"/>
      <w:r>
        <w:t>UserServiceImpl</w:t>
      </w:r>
      <w:proofErr w:type="spellEnd"/>
      <w:r>
        <w:t>实例给</w:t>
      </w:r>
      <w:r>
        <w:t>Action</w:t>
      </w:r>
      <w:r>
        <w:t>，</w:t>
      </w:r>
      <w:r>
        <w:t>Action</w:t>
      </w:r>
      <w:r>
        <w:t>拿到就可以直接用了。</w:t>
      </w:r>
      <w:r>
        <w:t>Action</w:t>
      </w:r>
      <w:r>
        <w:t>由</w:t>
      </w:r>
      <w:r>
        <w:rPr>
          <w:rFonts w:hint="eastAsia"/>
        </w:rPr>
        <w:t>原来的主动创建</w:t>
      </w:r>
      <w:proofErr w:type="spellStart"/>
      <w:r>
        <w:t>UserServiceImpl</w:t>
      </w:r>
      <w:proofErr w:type="spellEnd"/>
      <w:r>
        <w:t>实例后就可以马上使用，变成了被动等待由</w:t>
      </w:r>
      <w:r>
        <w:t>Spring</w:t>
      </w:r>
      <w:r>
        <w:t>创建好</w:t>
      </w:r>
      <w:proofErr w:type="spellStart"/>
      <w:r>
        <w:t>UserServiceImpl</w:t>
      </w:r>
      <w:proofErr w:type="spellEnd"/>
      <w:r>
        <w:t>实例之后再注入给</w:t>
      </w:r>
      <w:r>
        <w:t>Action</w:t>
      </w:r>
      <w:r>
        <w:t>，</w:t>
      </w:r>
      <w:r>
        <w:t>Action</w:t>
      </w:r>
      <w:r>
        <w:t>才能够使用。这说明</w:t>
      </w:r>
      <w:r>
        <w:t>Action</w:t>
      </w:r>
      <w:r>
        <w:t>对</w:t>
      </w:r>
      <w:r>
        <w:t>“</w:t>
      </w:r>
      <w:proofErr w:type="spellStart"/>
      <w:r>
        <w:t>UserServiceImpl</w:t>
      </w:r>
      <w:proofErr w:type="spellEnd"/>
      <w:r>
        <w:t>”</w:t>
      </w:r>
      <w:r>
        <w:t>类的</w:t>
      </w:r>
      <w:r>
        <w:t>“</w:t>
      </w:r>
      <w:r>
        <w:t>控制权</w:t>
      </w:r>
      <w:r>
        <w:t>”</w:t>
      </w:r>
      <w:r>
        <w:t>已经被</w:t>
      </w:r>
      <w:r>
        <w:t>“</w:t>
      </w:r>
      <w:r>
        <w:t>反转</w:t>
      </w:r>
      <w:r>
        <w:t>”</w:t>
      </w:r>
      <w:r>
        <w:t>了，原来主动权在自己手上，自己要使用</w:t>
      </w:r>
      <w:r>
        <w:t>“</w:t>
      </w:r>
      <w:proofErr w:type="spellStart"/>
      <w:r>
        <w:t>UserServiceImpl</w:t>
      </w:r>
      <w:proofErr w:type="spellEnd"/>
      <w:r>
        <w:t>”</w:t>
      </w:r>
      <w:r>
        <w:t>类的实例，自己主动去</w:t>
      </w:r>
      <w:r>
        <w:t>new</w:t>
      </w:r>
      <w:r>
        <w:t>一个出来马上就可以使用了，但现在自己不能主动去</w:t>
      </w:r>
      <w:proofErr w:type="spellStart"/>
      <w:r>
        <w:t>new“UserServiceImpl</w:t>
      </w:r>
      <w:proofErr w:type="spellEnd"/>
      <w:r>
        <w:t>”</w:t>
      </w:r>
      <w:r>
        <w:t>类的实例，</w:t>
      </w:r>
      <w:proofErr w:type="spellStart"/>
      <w:r>
        <w:t>new“UserServiceImpl</w:t>
      </w:r>
      <w:proofErr w:type="spellEnd"/>
      <w:r>
        <w:t>”</w:t>
      </w:r>
      <w:r>
        <w:t>类的实例的权力</w:t>
      </w:r>
      <w:r>
        <w:rPr>
          <w:rFonts w:hint="eastAsia"/>
        </w:rPr>
        <w:t>已经被</w:t>
      </w:r>
      <w:r>
        <w:t>Spring</w:t>
      </w:r>
      <w:r>
        <w:t>拿走了，只有</w:t>
      </w:r>
      <w:r>
        <w:t>Spring</w:t>
      </w:r>
      <w:r>
        <w:t>才能够</w:t>
      </w:r>
      <w:proofErr w:type="spellStart"/>
      <w:r>
        <w:t>new“UserServiceImpl</w:t>
      </w:r>
      <w:proofErr w:type="spellEnd"/>
      <w:r>
        <w:t>”</w:t>
      </w:r>
      <w:r>
        <w:t>类的实例，而</w:t>
      </w:r>
      <w:r>
        <w:t>Action</w:t>
      </w:r>
      <w:r>
        <w:t>只能等</w:t>
      </w:r>
      <w:r>
        <w:t>Spring</w:t>
      </w:r>
      <w:r>
        <w:t>创建好</w:t>
      </w:r>
      <w:r>
        <w:t>“</w:t>
      </w:r>
      <w:proofErr w:type="spellStart"/>
      <w:r>
        <w:t>UserServiceImpl</w:t>
      </w:r>
      <w:proofErr w:type="spellEnd"/>
      <w:r>
        <w:t>”</w:t>
      </w:r>
      <w:r>
        <w:t>类的实例后，再</w:t>
      </w:r>
      <w:r>
        <w:t>“</w:t>
      </w:r>
      <w:r>
        <w:t>恳求</w:t>
      </w:r>
      <w:r>
        <w:t>”Spring</w:t>
      </w:r>
      <w:r>
        <w:t>把创建好的</w:t>
      </w:r>
      <w:r>
        <w:t>“</w:t>
      </w:r>
      <w:proofErr w:type="spellStart"/>
      <w:r>
        <w:t>UserServiceImpl</w:t>
      </w:r>
      <w:proofErr w:type="spellEnd"/>
      <w:r>
        <w:t>”</w:t>
      </w:r>
      <w:r>
        <w:t>类的实例给他，这样他才能够使用</w:t>
      </w:r>
      <w:r>
        <w:t>“</w:t>
      </w:r>
      <w:proofErr w:type="spellStart"/>
      <w:r>
        <w:t>UserServiceImpl</w:t>
      </w:r>
      <w:proofErr w:type="spellEnd"/>
      <w:r>
        <w:t>”</w:t>
      </w:r>
      <w:r>
        <w:t>，这就是</w:t>
      </w:r>
      <w:r>
        <w:t>Spring</w:t>
      </w:r>
      <w:r>
        <w:t>核心思想</w:t>
      </w:r>
      <w:r>
        <w:t>“</w:t>
      </w:r>
      <w:r>
        <w:t>控制反转</w:t>
      </w:r>
      <w:r>
        <w:t>”</w:t>
      </w:r>
      <w:r>
        <w:t>，也叫</w:t>
      </w:r>
      <w:r>
        <w:t>“</w:t>
      </w:r>
      <w:r>
        <w:t>依赖注入</w:t>
      </w:r>
      <w:r>
        <w:t>”</w:t>
      </w:r>
      <w:r>
        <w:t>，</w:t>
      </w:r>
      <w:r>
        <w:t>“</w:t>
      </w:r>
      <w:r>
        <w:t>依赖注入</w:t>
      </w:r>
      <w:r>
        <w:t>”</w:t>
      </w:r>
      <w:r>
        <w:t>也很好理解，</w:t>
      </w:r>
      <w:r>
        <w:t>Action</w:t>
      </w:r>
      <w:r>
        <w:t>需要使用</w:t>
      </w:r>
      <w:proofErr w:type="spellStart"/>
      <w:r>
        <w:t>UserServiceImpl</w:t>
      </w:r>
      <w:proofErr w:type="spellEnd"/>
      <w:r>
        <w:t>干活，那么就是对</w:t>
      </w:r>
      <w:proofErr w:type="spellStart"/>
      <w:r>
        <w:t>UserServiceImpl</w:t>
      </w:r>
      <w:proofErr w:type="spellEnd"/>
      <w:r>
        <w:t>产生了依赖，</w:t>
      </w:r>
      <w:r>
        <w:t>Spring</w:t>
      </w:r>
      <w:r>
        <w:t>把</w:t>
      </w:r>
      <w:proofErr w:type="spellStart"/>
      <w:r>
        <w:t>Acion</w:t>
      </w:r>
      <w:proofErr w:type="spellEnd"/>
      <w:r>
        <w:t>需要依赖的</w:t>
      </w:r>
      <w:proofErr w:type="spellStart"/>
      <w:r>
        <w:t>UserServiceImpl</w:t>
      </w:r>
      <w:proofErr w:type="spellEnd"/>
      <w:r>
        <w:t>注入</w:t>
      </w:r>
      <w:r>
        <w:t>(</w:t>
      </w:r>
      <w:r>
        <w:t>也就是</w:t>
      </w:r>
      <w:r>
        <w:t>“</w:t>
      </w:r>
      <w:r>
        <w:t>给</w:t>
      </w:r>
      <w:r>
        <w:t>”)</w:t>
      </w:r>
      <w:r>
        <w:t>给</w:t>
      </w:r>
      <w:r>
        <w:t>Action</w:t>
      </w:r>
      <w:r>
        <w:t>，这就是所谓的</w:t>
      </w:r>
      <w:r>
        <w:t>“</w:t>
      </w:r>
      <w:r>
        <w:t>依赖注入</w:t>
      </w:r>
      <w:r>
        <w:t>”</w:t>
      </w:r>
      <w:r>
        <w:t>。对</w:t>
      </w:r>
      <w:r>
        <w:t>Action</w:t>
      </w:r>
      <w:r>
        <w:t>而言，</w:t>
      </w:r>
      <w:r>
        <w:t>Action</w:t>
      </w:r>
      <w:r>
        <w:t>依赖什么东西，就请求</w:t>
      </w:r>
      <w:r>
        <w:t>Spring</w:t>
      </w:r>
      <w:r>
        <w:t>注入给他，对</w:t>
      </w:r>
      <w:r>
        <w:t>Spring</w:t>
      </w:r>
      <w:r>
        <w:t>而言，</w:t>
      </w:r>
      <w:r>
        <w:t>Action</w:t>
      </w:r>
      <w:r>
        <w:t>需要什么，</w:t>
      </w:r>
      <w:r>
        <w:t>Spring</w:t>
      </w:r>
      <w:r>
        <w:t>就主动注入给他。</w:t>
      </w:r>
    </w:p>
    <w:p w14:paraId="0A84BEB8" w14:textId="561E6911" w:rsidR="00B8070F" w:rsidRDefault="00B8070F" w:rsidP="009220B0">
      <w:pPr>
        <w:ind w:firstLine="420"/>
      </w:pPr>
    </w:p>
    <w:p w14:paraId="7A5218CB" w14:textId="45C669AE" w:rsidR="00787277" w:rsidRPr="00787277" w:rsidRDefault="00787277" w:rsidP="00A5441B">
      <w:pPr>
        <w:pStyle w:val="3"/>
        <w:ind w:firstLine="420"/>
        <w:rPr>
          <w:rFonts w:eastAsia="宋体"/>
          <w:bCs/>
        </w:rPr>
      </w:pPr>
      <w:r w:rsidRPr="00787277">
        <w:t>@Repository</w:t>
      </w:r>
    </w:p>
    <w:p w14:paraId="46CA158F" w14:textId="31B0075A" w:rsidR="00787277" w:rsidRDefault="00787277" w:rsidP="009220B0">
      <w:pPr>
        <w:ind w:firstLine="420"/>
      </w:pPr>
      <w:r w:rsidRPr="00787277">
        <w:t>@Repository</w:t>
      </w:r>
      <w:r w:rsidRPr="00787277">
        <w:t>对应数据访问层</w:t>
      </w:r>
      <w:r w:rsidRPr="00787277">
        <w:t xml:space="preserve">Bean </w:t>
      </w:r>
      <w:r w:rsidRPr="00787277">
        <w:t>，例如：</w:t>
      </w:r>
    </w:p>
    <w:tbl>
      <w:tblPr>
        <w:tblStyle w:val="ab"/>
        <w:tblW w:w="0" w:type="auto"/>
        <w:tblLook w:val="04A0" w:firstRow="1" w:lastRow="0" w:firstColumn="1" w:lastColumn="0" w:noHBand="0" w:noVBand="1"/>
      </w:tblPr>
      <w:tblGrid>
        <w:gridCol w:w="8296"/>
      </w:tblGrid>
      <w:tr w:rsidR="00603A5D" w14:paraId="2734F860" w14:textId="77777777" w:rsidTr="00603A5D">
        <w:tc>
          <w:tcPr>
            <w:tcW w:w="8296" w:type="dxa"/>
          </w:tcPr>
          <w:p w14:paraId="72167C11" w14:textId="1C91C90E" w:rsidR="00603A5D" w:rsidRDefault="00603A5D" w:rsidP="00603A5D">
            <w:pPr>
              <w:ind w:firstLineChars="0" w:firstLine="0"/>
            </w:pPr>
            <w:r>
              <w:t>@Repository(value="</w:t>
            </w:r>
            <w:proofErr w:type="spellStart"/>
            <w:r>
              <w:t>userDao</w:t>
            </w:r>
            <w:proofErr w:type="spellEnd"/>
            <w:r>
              <w:t>")</w:t>
            </w:r>
          </w:p>
          <w:p w14:paraId="63A29F92" w14:textId="1FDAE712" w:rsidR="00603A5D" w:rsidRDefault="00603A5D" w:rsidP="00603A5D">
            <w:pPr>
              <w:ind w:firstLineChars="0" w:firstLine="0"/>
            </w:pPr>
            <w:r>
              <w:t xml:space="preserve"> public class </w:t>
            </w:r>
            <w:proofErr w:type="spellStart"/>
            <w:r>
              <w:t>UserDaoImpl</w:t>
            </w:r>
            <w:proofErr w:type="spellEnd"/>
            <w:r>
              <w:t xml:space="preserve"> extends </w:t>
            </w:r>
            <w:proofErr w:type="spellStart"/>
            <w:r>
              <w:t>BaseDaoImpl</w:t>
            </w:r>
            <w:proofErr w:type="spellEnd"/>
            <w:r>
              <w:t>&lt;User&gt; {</w:t>
            </w:r>
          </w:p>
          <w:p w14:paraId="70D08691" w14:textId="2BDF4DDF" w:rsidR="00603A5D" w:rsidRDefault="00603A5D" w:rsidP="00603A5D">
            <w:pPr>
              <w:ind w:firstLineChars="0" w:firstLine="0"/>
            </w:pPr>
            <w:r>
              <w:t xml:space="preserve"> ………</w:t>
            </w:r>
          </w:p>
          <w:p w14:paraId="335D8E9D" w14:textId="30BB1D8F" w:rsidR="00603A5D" w:rsidRDefault="00603A5D" w:rsidP="00603A5D">
            <w:pPr>
              <w:ind w:firstLineChars="0" w:firstLine="0"/>
            </w:pPr>
            <w:r>
              <w:t xml:space="preserve"> }</w:t>
            </w:r>
          </w:p>
        </w:tc>
      </w:tr>
    </w:tbl>
    <w:p w14:paraId="1F2DFD08" w14:textId="23064398" w:rsidR="00786B12" w:rsidRDefault="00786B12" w:rsidP="00786B12">
      <w:pPr>
        <w:ind w:firstLine="420"/>
      </w:pPr>
      <w:r>
        <w:t>@Repository(value="</w:t>
      </w:r>
      <w:proofErr w:type="spellStart"/>
      <w:r>
        <w:t>userDao</w:t>
      </w:r>
      <w:proofErr w:type="spellEnd"/>
      <w:r>
        <w:t>")</w:t>
      </w:r>
      <w:r>
        <w:t>注解是告诉</w:t>
      </w:r>
      <w:r>
        <w:t>Spring</w:t>
      </w:r>
      <w:r>
        <w:t>，让</w:t>
      </w:r>
      <w:r>
        <w:t>Spring</w:t>
      </w:r>
      <w:r>
        <w:t>创建一个名字叫</w:t>
      </w:r>
      <w:r>
        <w:t>“</w:t>
      </w:r>
      <w:proofErr w:type="spellStart"/>
      <w:r>
        <w:t>userDao</w:t>
      </w:r>
      <w:proofErr w:type="spellEnd"/>
      <w:r>
        <w:t>”</w:t>
      </w:r>
      <w:r>
        <w:t>的</w:t>
      </w:r>
      <w:proofErr w:type="spellStart"/>
      <w:r>
        <w:t>UserDaoImpl</w:t>
      </w:r>
      <w:proofErr w:type="spellEnd"/>
      <w:r>
        <w:t>实例。</w:t>
      </w:r>
    </w:p>
    <w:p w14:paraId="4916CA4E" w14:textId="4A725D3D" w:rsidR="00603A5D" w:rsidRDefault="00786B12" w:rsidP="00786B12">
      <w:pPr>
        <w:ind w:firstLine="420"/>
      </w:pPr>
      <w:r>
        <w:rPr>
          <w:rFonts w:hint="eastAsia"/>
        </w:rPr>
        <w:t>当</w:t>
      </w:r>
      <w:r>
        <w:t>Service</w:t>
      </w:r>
      <w:r>
        <w:t>需要使用</w:t>
      </w:r>
      <w:r>
        <w:t>Spring</w:t>
      </w:r>
      <w:r>
        <w:t>创建的名字叫</w:t>
      </w:r>
      <w:r>
        <w:t>“</w:t>
      </w:r>
      <w:proofErr w:type="spellStart"/>
      <w:r>
        <w:t>userDao</w:t>
      </w:r>
      <w:proofErr w:type="spellEnd"/>
      <w:r>
        <w:t>”</w:t>
      </w:r>
      <w:r>
        <w:t>的</w:t>
      </w:r>
      <w:proofErr w:type="spellStart"/>
      <w:r>
        <w:t>UserDaoImpl</w:t>
      </w:r>
      <w:proofErr w:type="spellEnd"/>
      <w:r>
        <w:t>实例时，就可以使用</w:t>
      </w:r>
      <w:r>
        <w:t>@Resource(name = "</w:t>
      </w:r>
      <w:proofErr w:type="spellStart"/>
      <w:r>
        <w:t>userDao</w:t>
      </w:r>
      <w:proofErr w:type="spellEnd"/>
      <w:r>
        <w:t>")</w:t>
      </w:r>
      <w:r>
        <w:t>注解告诉</w:t>
      </w:r>
      <w:r>
        <w:t>Spring</w:t>
      </w:r>
      <w:r>
        <w:t>，</w:t>
      </w:r>
      <w:r>
        <w:t>Spring</w:t>
      </w:r>
      <w:r>
        <w:t>把创建好的</w:t>
      </w:r>
      <w:proofErr w:type="spellStart"/>
      <w:r>
        <w:t>userDao</w:t>
      </w:r>
      <w:proofErr w:type="spellEnd"/>
      <w:r>
        <w:t>注入给</w:t>
      </w:r>
      <w:r>
        <w:t>Service</w:t>
      </w:r>
      <w:r>
        <w:t>即可。</w:t>
      </w:r>
    </w:p>
    <w:tbl>
      <w:tblPr>
        <w:tblStyle w:val="ab"/>
        <w:tblW w:w="0" w:type="auto"/>
        <w:tblLook w:val="04A0" w:firstRow="1" w:lastRow="0" w:firstColumn="1" w:lastColumn="0" w:noHBand="0" w:noVBand="1"/>
      </w:tblPr>
      <w:tblGrid>
        <w:gridCol w:w="8296"/>
      </w:tblGrid>
      <w:tr w:rsidR="00F41871" w14:paraId="3EDF310A" w14:textId="77777777" w:rsidTr="00F41871">
        <w:tc>
          <w:tcPr>
            <w:tcW w:w="8296" w:type="dxa"/>
          </w:tcPr>
          <w:p w14:paraId="4D0E90B5" w14:textId="04942CA2" w:rsidR="00F41871" w:rsidRDefault="00F41871" w:rsidP="00F41871">
            <w:pPr>
              <w:ind w:firstLineChars="0" w:firstLine="0"/>
            </w:pPr>
            <w:r>
              <w:t xml:space="preserve"> // </w:t>
            </w:r>
            <w:r>
              <w:t>注入</w:t>
            </w:r>
            <w:proofErr w:type="spellStart"/>
            <w:r>
              <w:t>userDao</w:t>
            </w:r>
            <w:proofErr w:type="spellEnd"/>
            <w:r>
              <w:t>，从数据库中根据用户</w:t>
            </w:r>
            <w:r>
              <w:t>Id</w:t>
            </w:r>
            <w:r>
              <w:t>取出指定用户时需要用到</w:t>
            </w:r>
          </w:p>
          <w:p w14:paraId="42D25AE7" w14:textId="4380ED7C" w:rsidR="00F41871" w:rsidRDefault="00F41871" w:rsidP="00F41871">
            <w:pPr>
              <w:ind w:firstLineChars="0" w:firstLine="0"/>
            </w:pPr>
            <w:r>
              <w:t xml:space="preserve"> @</w:t>
            </w:r>
            <w:proofErr w:type="gramStart"/>
            <w:r>
              <w:t>Resource(</w:t>
            </w:r>
            <w:proofErr w:type="gramEnd"/>
            <w:r>
              <w:t>name = "</w:t>
            </w:r>
            <w:proofErr w:type="spellStart"/>
            <w:r>
              <w:t>userDao</w:t>
            </w:r>
            <w:proofErr w:type="spellEnd"/>
            <w:r>
              <w:t>")</w:t>
            </w:r>
          </w:p>
          <w:p w14:paraId="0923D641" w14:textId="44239573" w:rsidR="00F41871" w:rsidRPr="00F41871" w:rsidRDefault="00F41871" w:rsidP="00F41871">
            <w:pPr>
              <w:ind w:firstLineChars="0" w:firstLine="0"/>
            </w:pPr>
            <w:r>
              <w:t xml:space="preserve"> private </w:t>
            </w:r>
            <w:proofErr w:type="spellStart"/>
            <w:r>
              <w:t>BaseDao</w:t>
            </w:r>
            <w:proofErr w:type="spellEnd"/>
            <w:r>
              <w:t xml:space="preserve">&lt;User&gt; </w:t>
            </w:r>
            <w:proofErr w:type="spellStart"/>
            <w:r>
              <w:t>userDao</w:t>
            </w:r>
            <w:proofErr w:type="spellEnd"/>
            <w:r>
              <w:t>;</w:t>
            </w:r>
          </w:p>
        </w:tc>
      </w:tr>
    </w:tbl>
    <w:p w14:paraId="206FC222" w14:textId="77777777" w:rsidR="00F41871" w:rsidRPr="006E53B9" w:rsidRDefault="00F41871" w:rsidP="00786B12">
      <w:pPr>
        <w:ind w:firstLine="420"/>
      </w:pPr>
    </w:p>
    <w:p w14:paraId="52BF64FE" w14:textId="77777777" w:rsidR="00615BA5" w:rsidRDefault="00E401B9" w:rsidP="00DC5DAB">
      <w:pPr>
        <w:ind w:firstLine="420"/>
      </w:pPr>
      <w:r>
        <w:rPr>
          <w:rFonts w:hint="eastAsia"/>
        </w:rPr>
        <w:t>注：</w:t>
      </w:r>
    </w:p>
    <w:p w14:paraId="4C9295E5" w14:textId="59F7B201" w:rsidR="00312996" w:rsidRDefault="00615BA5" w:rsidP="00DC5DAB">
      <w:pPr>
        <w:ind w:firstLine="420"/>
      </w:pPr>
      <w:r>
        <w:tab/>
        <w:t>1</w:t>
      </w:r>
      <w:r>
        <w:rPr>
          <w:rFonts w:hint="eastAsia"/>
        </w:rPr>
        <w:t>、</w:t>
      </w:r>
      <w:r w:rsidR="0013638A">
        <w:rPr>
          <w:rFonts w:hint="eastAsia"/>
        </w:rPr>
        <w:t>使用注解产生的</w:t>
      </w:r>
      <w:r w:rsidR="0013638A">
        <w:rPr>
          <w:rFonts w:hint="eastAsia"/>
        </w:rPr>
        <w:t>bean</w:t>
      </w:r>
      <w:r w:rsidR="0013638A">
        <w:rPr>
          <w:rFonts w:hint="eastAsia"/>
        </w:rPr>
        <w:t>对象</w:t>
      </w:r>
      <w:r w:rsidR="0013638A">
        <w:rPr>
          <w:rFonts w:hint="eastAsia"/>
        </w:rPr>
        <w:t>id</w:t>
      </w:r>
      <w:r w:rsidR="0013638A">
        <w:rPr>
          <w:rFonts w:hint="eastAsia"/>
        </w:rPr>
        <w:t>默认为</w:t>
      </w:r>
      <w:proofErr w:type="gramStart"/>
      <w:r w:rsidR="0013638A" w:rsidRPr="0013638A">
        <w:rPr>
          <w:rFonts w:hint="eastAsia"/>
        </w:rPr>
        <w:t>类名首字母</w:t>
      </w:r>
      <w:proofErr w:type="gramEnd"/>
      <w:r w:rsidR="0013638A" w:rsidRPr="0013638A">
        <w:rPr>
          <w:rFonts w:hint="eastAsia"/>
        </w:rPr>
        <w:t>小写形式</w:t>
      </w:r>
      <w:r w:rsidR="00F247C6">
        <w:rPr>
          <w:rFonts w:hint="eastAsia"/>
        </w:rPr>
        <w:t>。</w:t>
      </w:r>
    </w:p>
    <w:p w14:paraId="5F7A42E8" w14:textId="67B18757" w:rsidR="00E401B9" w:rsidRDefault="003A0263" w:rsidP="00DC5DAB">
      <w:pPr>
        <w:ind w:firstLine="420"/>
      </w:pPr>
      <w:r>
        <w:tab/>
        <w:t>2</w:t>
      </w:r>
      <w:r w:rsidR="00E401B9">
        <w:rPr>
          <w:rFonts w:hint="eastAsia"/>
        </w:rPr>
        <w:t>、注解之后可以添加别名</w:t>
      </w:r>
      <w:r w:rsidR="00C8587B">
        <w:rPr>
          <w:rFonts w:hint="eastAsia"/>
        </w:rPr>
        <w:t>，相当于在</w:t>
      </w:r>
      <w:r w:rsidR="00C8587B">
        <w:rPr>
          <w:rFonts w:hint="eastAsia"/>
        </w:rPr>
        <w:t>xml</w:t>
      </w:r>
      <w:r w:rsidR="00C8587B">
        <w:rPr>
          <w:rFonts w:hint="eastAsia"/>
        </w:rPr>
        <w:t>文件中设置的</w:t>
      </w:r>
      <w:r w:rsidR="00C8587B">
        <w:rPr>
          <w:rFonts w:hint="eastAsia"/>
        </w:rPr>
        <w:t>id</w:t>
      </w:r>
      <w:r w:rsidR="00C8587B">
        <w:rPr>
          <w:rFonts w:hint="eastAsia"/>
        </w:rPr>
        <w:t>。</w:t>
      </w:r>
    </w:p>
    <w:p w14:paraId="20A21077" w14:textId="66C124A7" w:rsidR="00B8070F" w:rsidRDefault="00B8070F" w:rsidP="00A5441B">
      <w:pPr>
        <w:pStyle w:val="3"/>
        <w:ind w:firstLine="420"/>
      </w:pPr>
      <w:r>
        <w:t>依赖注入</w:t>
      </w:r>
    </w:p>
    <w:p w14:paraId="1AA8128E" w14:textId="2A8713D6" w:rsidR="00E934B9" w:rsidRPr="00E934B9" w:rsidRDefault="00E934B9" w:rsidP="00E934B9">
      <w:pPr>
        <w:ind w:firstLine="420"/>
      </w:pPr>
      <w:r>
        <w:t>由</w:t>
      </w:r>
      <w:r>
        <w:t>spring</w:t>
      </w:r>
      <w:r>
        <w:t>的</w:t>
      </w:r>
      <w:proofErr w:type="spellStart"/>
      <w:r>
        <w:t>ioc</w:t>
      </w:r>
      <w:proofErr w:type="spellEnd"/>
      <w:r>
        <w:t>创建好对象之后，需要将对象注入到对应的声明处。</w:t>
      </w:r>
    </w:p>
    <w:p w14:paraId="429F15A5" w14:textId="2A3AF3D1" w:rsidR="00B8070F" w:rsidRDefault="001C03E0" w:rsidP="001C03E0">
      <w:pPr>
        <w:ind w:firstLineChars="0" w:firstLine="0"/>
      </w:pPr>
      <w:r>
        <w:tab/>
      </w:r>
      <w:r w:rsidR="00B8070F">
        <w:t>私有字段设置，也可以给</w:t>
      </w:r>
      <w:r w:rsidR="00B8070F">
        <w:t>setter</w:t>
      </w:r>
      <w:r w:rsidR="00B8070F">
        <w:t>方法设置</w:t>
      </w:r>
    </w:p>
    <w:p w14:paraId="6C0E215F" w14:textId="77777777" w:rsidR="00B8070F" w:rsidRDefault="00B8070F" w:rsidP="00B8070F">
      <w:pPr>
        <w:ind w:firstLine="420"/>
      </w:pPr>
      <w:r>
        <w:tab/>
      </w:r>
      <w:r>
        <w:t>普通值：</w:t>
      </w:r>
      <w:r>
        <w:t>@</w:t>
      </w:r>
      <w:proofErr w:type="gramStart"/>
      <w:r>
        <w:t>Value(</w:t>
      </w:r>
      <w:proofErr w:type="gramEnd"/>
      <w:r>
        <w:t>"")</w:t>
      </w:r>
    </w:p>
    <w:p w14:paraId="75232FD2" w14:textId="77777777" w:rsidR="00B8070F" w:rsidRDefault="00B8070F" w:rsidP="00B8070F">
      <w:pPr>
        <w:ind w:firstLine="420"/>
      </w:pPr>
      <w:r>
        <w:tab/>
      </w:r>
      <w:r>
        <w:t>引用值：</w:t>
      </w:r>
    </w:p>
    <w:p w14:paraId="61EE844C" w14:textId="77777777" w:rsidR="00B8070F" w:rsidRDefault="00B8070F" w:rsidP="00B8070F">
      <w:pPr>
        <w:ind w:firstLine="420"/>
      </w:pPr>
      <w:r>
        <w:tab/>
      </w:r>
      <w:r>
        <w:tab/>
      </w:r>
      <w:r>
        <w:t>方式</w:t>
      </w:r>
      <w:r>
        <w:t>1</w:t>
      </w:r>
      <w:r>
        <w:t>：按照【类型】注入</w:t>
      </w:r>
    </w:p>
    <w:p w14:paraId="16563EF0" w14:textId="13339257" w:rsidR="00B8070F" w:rsidRDefault="00B8070F" w:rsidP="00B8070F">
      <w:pPr>
        <w:ind w:firstLine="420"/>
      </w:pPr>
      <w:r>
        <w:tab/>
      </w:r>
      <w:r>
        <w:tab/>
      </w:r>
      <w:r>
        <w:tab/>
        <w:t>@</w:t>
      </w:r>
      <w:proofErr w:type="spellStart"/>
      <w:r>
        <w:t>Autowired</w:t>
      </w:r>
      <w:proofErr w:type="spellEnd"/>
    </w:p>
    <w:p w14:paraId="3C81D205" w14:textId="1EB2A819" w:rsidR="00E934B9" w:rsidRDefault="00E934B9" w:rsidP="00B8070F">
      <w:pPr>
        <w:ind w:firstLine="420"/>
      </w:pPr>
      <w:r>
        <w:tab/>
      </w:r>
      <w:r>
        <w:tab/>
      </w:r>
      <w:r>
        <w:t>注：这种方式不推荐</w:t>
      </w:r>
      <w:r w:rsidR="00405D1B">
        <w:t>，一个接口可能有两个实现类，</w:t>
      </w:r>
      <w:proofErr w:type="spellStart"/>
      <w:r w:rsidR="00405D1B">
        <w:t>ioc</w:t>
      </w:r>
      <w:proofErr w:type="spellEnd"/>
      <w:r w:rsidR="00405D1B">
        <w:t>不知道选择使用哪一个。</w:t>
      </w:r>
    </w:p>
    <w:p w14:paraId="05B9432D" w14:textId="77777777" w:rsidR="00B8070F" w:rsidRDefault="00B8070F" w:rsidP="00B8070F">
      <w:pPr>
        <w:ind w:firstLine="420"/>
      </w:pPr>
      <w:r>
        <w:tab/>
      </w:r>
      <w:r>
        <w:tab/>
      </w:r>
      <w:r>
        <w:t>方式</w:t>
      </w:r>
      <w:r>
        <w:t>2</w:t>
      </w:r>
      <w:r>
        <w:t>：按照【名称】注入</w:t>
      </w:r>
      <w:r>
        <w:t>1</w:t>
      </w:r>
    </w:p>
    <w:p w14:paraId="2F52BB7D" w14:textId="77777777" w:rsidR="00B8070F" w:rsidRDefault="00B8070F" w:rsidP="00B8070F">
      <w:pPr>
        <w:ind w:firstLine="420"/>
      </w:pPr>
      <w:r>
        <w:tab/>
      </w:r>
      <w:r>
        <w:tab/>
      </w:r>
      <w:r>
        <w:tab/>
        <w:t>@</w:t>
      </w:r>
      <w:proofErr w:type="spellStart"/>
      <w:r>
        <w:t>Autowired</w:t>
      </w:r>
      <w:proofErr w:type="spellEnd"/>
    </w:p>
    <w:p w14:paraId="13EF6F59" w14:textId="77777777" w:rsidR="00B8070F" w:rsidRDefault="00B8070F" w:rsidP="00B3736D">
      <w:pPr>
        <w:ind w:firstLine="420"/>
      </w:pPr>
      <w:r>
        <w:tab/>
      </w:r>
      <w:r>
        <w:tab/>
      </w:r>
      <w:r>
        <w:tab/>
        <w:t>@Qualifier("</w:t>
      </w:r>
      <w:r>
        <w:t>名称</w:t>
      </w:r>
      <w:r>
        <w:t>")</w:t>
      </w:r>
    </w:p>
    <w:p w14:paraId="638F6100" w14:textId="77777777" w:rsidR="00B8070F" w:rsidRDefault="00B8070F" w:rsidP="00B8070F">
      <w:pPr>
        <w:ind w:firstLine="420"/>
      </w:pPr>
      <w:r>
        <w:tab/>
      </w:r>
      <w:r>
        <w:tab/>
      </w:r>
      <w:r>
        <w:t>方式</w:t>
      </w:r>
      <w:r>
        <w:t>3</w:t>
      </w:r>
      <w:r>
        <w:t>：按照【名称】注入</w:t>
      </w:r>
      <w:r>
        <w:t>2</w:t>
      </w:r>
    </w:p>
    <w:p w14:paraId="50FBD1EB" w14:textId="5D985AB4" w:rsidR="00B8070F" w:rsidRDefault="00B8070F" w:rsidP="00B8070F">
      <w:pPr>
        <w:ind w:firstLine="420"/>
      </w:pPr>
      <w:r>
        <w:tab/>
      </w:r>
      <w:r>
        <w:tab/>
      </w:r>
      <w:r>
        <w:tab/>
        <w:t>@Resource("</w:t>
      </w:r>
      <w:r>
        <w:t>名称</w:t>
      </w:r>
      <w:r>
        <w:t>")</w:t>
      </w:r>
    </w:p>
    <w:p w14:paraId="51CCD787" w14:textId="03BF2E05" w:rsidR="000B0C6A" w:rsidRDefault="000B0C6A" w:rsidP="000B0C6A">
      <w:pPr>
        <w:ind w:firstLine="420"/>
      </w:pPr>
      <w:r>
        <w:t>@Resource</w:t>
      </w:r>
      <w:r>
        <w:t>是</w:t>
      </w:r>
      <w:proofErr w:type="spellStart"/>
      <w:r>
        <w:t>JSR250</w:t>
      </w:r>
      <w:proofErr w:type="spellEnd"/>
      <w:r>
        <w:t>规范的实现，需要导入</w:t>
      </w:r>
      <w:proofErr w:type="spellStart"/>
      <w:r>
        <w:t>javax.annotation</w:t>
      </w:r>
      <w:proofErr w:type="spellEnd"/>
      <w:r>
        <w:t>实现注入。</w:t>
      </w:r>
    </w:p>
    <w:p w14:paraId="3CDA615A" w14:textId="4472D0C0" w:rsidR="000B0C6A" w:rsidRDefault="00131E60" w:rsidP="00E6783B">
      <w:pPr>
        <w:ind w:firstLineChars="0" w:firstLine="0"/>
      </w:pPr>
      <w:r>
        <w:tab/>
      </w:r>
      <w:r w:rsidR="000B0C6A">
        <w:t>@Resource</w:t>
      </w:r>
      <w:r w:rsidR="000B0C6A">
        <w:t>是根据名称进行自动装配的，一般会指定一个</w:t>
      </w:r>
      <w:r w:rsidR="000B0C6A">
        <w:t>name</w:t>
      </w:r>
      <w:r w:rsidR="000B0C6A">
        <w:t>属性</w:t>
      </w:r>
    </w:p>
    <w:p w14:paraId="38DC8C59" w14:textId="509F2A64" w:rsidR="000B0C6A" w:rsidRDefault="000B0C6A" w:rsidP="000B0C6A">
      <w:pPr>
        <w:ind w:firstLine="420"/>
      </w:pPr>
      <w:r>
        <w:t>@Resource</w:t>
      </w:r>
      <w:r>
        <w:t>可以作用在变量、</w:t>
      </w:r>
      <w:r>
        <w:t>setter</w:t>
      </w:r>
      <w:r>
        <w:t>方法上。</w:t>
      </w:r>
    </w:p>
    <w:p w14:paraId="328D29A2" w14:textId="77777777" w:rsidR="00541CDE" w:rsidRPr="00FF3BA3" w:rsidRDefault="00541CDE" w:rsidP="00541CDE">
      <w:pPr>
        <w:ind w:firstLine="420"/>
      </w:pPr>
      <w:r>
        <w:rPr>
          <w:rFonts w:hint="eastAsia"/>
        </w:rPr>
        <w:t>4.</w:t>
      </w:r>
      <w:r>
        <w:rPr>
          <w:rFonts w:hint="eastAsia"/>
        </w:rPr>
        <w:t>生命周期</w:t>
      </w:r>
    </w:p>
    <w:p w14:paraId="6C82EB77" w14:textId="77777777" w:rsidR="00541CDE" w:rsidRDefault="00541CDE" w:rsidP="00541CDE">
      <w:pPr>
        <w:ind w:firstLine="420"/>
      </w:pPr>
      <w:r>
        <w:rPr>
          <w:rFonts w:hint="eastAsia"/>
        </w:rPr>
        <w:tab/>
      </w:r>
      <w:r>
        <w:rPr>
          <w:rFonts w:hint="eastAsia"/>
        </w:rPr>
        <w:t>初始化：</w:t>
      </w:r>
      <w:r>
        <w:rPr>
          <w:rFonts w:hint="eastAsia"/>
        </w:rPr>
        <w:t>@</w:t>
      </w:r>
      <w:proofErr w:type="spellStart"/>
      <w:r>
        <w:rPr>
          <w:rFonts w:hint="eastAsia"/>
        </w:rPr>
        <w:t>PostConstruct</w:t>
      </w:r>
      <w:proofErr w:type="spellEnd"/>
    </w:p>
    <w:p w14:paraId="7590163C" w14:textId="77777777" w:rsidR="00541CDE" w:rsidRDefault="00541CDE" w:rsidP="00541CDE">
      <w:pPr>
        <w:ind w:firstLine="420"/>
      </w:pPr>
      <w:r>
        <w:rPr>
          <w:rFonts w:hint="eastAsia"/>
        </w:rPr>
        <w:tab/>
      </w:r>
      <w:r>
        <w:rPr>
          <w:rFonts w:hint="eastAsia"/>
        </w:rPr>
        <w:t>销毁：</w:t>
      </w:r>
      <w:r>
        <w:rPr>
          <w:rFonts w:hint="eastAsia"/>
        </w:rPr>
        <w:t>@</w:t>
      </w:r>
      <w:proofErr w:type="spellStart"/>
      <w:r>
        <w:rPr>
          <w:rFonts w:hint="eastAsia"/>
        </w:rPr>
        <w:t>PreDestroy</w:t>
      </w:r>
      <w:proofErr w:type="spellEnd"/>
    </w:p>
    <w:p w14:paraId="33B1EC1E" w14:textId="5C0F2B28" w:rsidR="00541CDE" w:rsidRDefault="008C1FB2" w:rsidP="008C1FB2">
      <w:pPr>
        <w:pStyle w:val="3"/>
        <w:ind w:firstLine="420"/>
      </w:pPr>
      <w:r>
        <w:rPr>
          <w:rFonts w:hint="eastAsia"/>
        </w:rPr>
        <w:t>多实例</w:t>
      </w:r>
    </w:p>
    <w:p w14:paraId="4BBBF92A" w14:textId="77777777" w:rsidR="00541CDE" w:rsidRDefault="00541CDE" w:rsidP="00541CDE">
      <w:pPr>
        <w:ind w:firstLine="420"/>
      </w:pPr>
      <w:r>
        <w:rPr>
          <w:rFonts w:hint="eastAsia"/>
        </w:rPr>
        <w:tab/>
        <w:t xml:space="preserve">@Scope("prototype") </w:t>
      </w:r>
      <w:r>
        <w:rPr>
          <w:rFonts w:hint="eastAsia"/>
        </w:rPr>
        <w:t>多例</w:t>
      </w:r>
    </w:p>
    <w:p w14:paraId="1A9DCB4E" w14:textId="77777777" w:rsidR="00541CDE" w:rsidRPr="00541CDE" w:rsidRDefault="00541CDE" w:rsidP="00B8070F">
      <w:pPr>
        <w:ind w:firstLine="420"/>
      </w:pPr>
    </w:p>
    <w:p w14:paraId="287E0465" w14:textId="77777777" w:rsidR="00BC690E" w:rsidRPr="00BC690E" w:rsidRDefault="00BC690E" w:rsidP="00BC690E">
      <w:pPr>
        <w:ind w:firstLine="420"/>
      </w:pPr>
    </w:p>
    <w:p w14:paraId="08F7E9F6" w14:textId="60B738D4" w:rsidR="00B078F6" w:rsidRDefault="00B078F6" w:rsidP="00A5441B">
      <w:pPr>
        <w:pStyle w:val="3"/>
        <w:ind w:firstLine="420"/>
      </w:pPr>
      <w:r>
        <w:rPr>
          <w:rFonts w:hint="eastAsia"/>
        </w:rPr>
        <w:t>使用注解前添加命名空间</w:t>
      </w:r>
    </w:p>
    <w:p w14:paraId="700BF49B" w14:textId="03265E73" w:rsidR="006919BB" w:rsidRPr="006919BB" w:rsidRDefault="006919BB" w:rsidP="006919BB">
      <w:pPr>
        <w:ind w:firstLine="420"/>
      </w:pPr>
      <w:r w:rsidRPr="006919BB">
        <w:t>appliactionContext.xml</w:t>
      </w:r>
    </w:p>
    <w:tbl>
      <w:tblPr>
        <w:tblStyle w:val="ab"/>
        <w:tblW w:w="0" w:type="auto"/>
        <w:tblLook w:val="04A0" w:firstRow="1" w:lastRow="0" w:firstColumn="1" w:lastColumn="0" w:noHBand="0" w:noVBand="1"/>
      </w:tblPr>
      <w:tblGrid>
        <w:gridCol w:w="8296"/>
      </w:tblGrid>
      <w:tr w:rsidR="00B078F6" w14:paraId="0C3ECC60" w14:textId="77777777" w:rsidTr="00B078F6">
        <w:tc>
          <w:tcPr>
            <w:tcW w:w="8296" w:type="dxa"/>
          </w:tcPr>
          <w:p w14:paraId="3CEEB9C0" w14:textId="77777777" w:rsidR="00B078F6" w:rsidRDefault="00B078F6" w:rsidP="00B078F6">
            <w:pPr>
              <w:ind w:firstLineChars="0" w:firstLine="0"/>
            </w:pPr>
            <w:r>
              <w:t xml:space="preserve">&lt;beans </w:t>
            </w:r>
            <w:proofErr w:type="spellStart"/>
            <w:r>
              <w:t>xmlns</w:t>
            </w:r>
            <w:proofErr w:type="spellEnd"/>
            <w:r>
              <w:t>="http://www.springframework.org/schema/beans"</w:t>
            </w:r>
          </w:p>
          <w:p w14:paraId="2D58C515" w14:textId="77777777" w:rsidR="00B078F6" w:rsidRDefault="00B078F6" w:rsidP="00B078F6">
            <w:pPr>
              <w:ind w:firstLineChars="0" w:firstLine="0"/>
            </w:pPr>
            <w:r>
              <w:t xml:space="preserve">       </w:t>
            </w:r>
            <w:proofErr w:type="spellStart"/>
            <w:proofErr w:type="gramStart"/>
            <w:r>
              <w:t>xmlns:xsi</w:t>
            </w:r>
            <w:proofErr w:type="spellEnd"/>
            <w:proofErr w:type="gramEnd"/>
            <w:r>
              <w:t>="http://www.w3.org/2001/XMLSchema-instance"</w:t>
            </w:r>
          </w:p>
          <w:p w14:paraId="418D714C" w14:textId="77777777" w:rsidR="00B078F6" w:rsidRPr="0020397A" w:rsidRDefault="00B078F6" w:rsidP="00B078F6">
            <w:pPr>
              <w:ind w:firstLineChars="0" w:firstLine="0"/>
              <w:rPr>
                <w:color w:val="FF0000"/>
              </w:rPr>
            </w:pPr>
            <w:r>
              <w:t xml:space="preserve">      </w:t>
            </w:r>
            <w:r w:rsidRPr="0020397A">
              <w:rPr>
                <w:color w:val="FF0000"/>
              </w:rPr>
              <w:t xml:space="preserve"> </w:t>
            </w:r>
            <w:proofErr w:type="spellStart"/>
            <w:proofErr w:type="gramStart"/>
            <w:r w:rsidRPr="0020397A">
              <w:rPr>
                <w:color w:val="FF0000"/>
              </w:rPr>
              <w:t>xmlns:context</w:t>
            </w:r>
            <w:proofErr w:type="spellEnd"/>
            <w:proofErr w:type="gramEnd"/>
            <w:r w:rsidRPr="0020397A">
              <w:rPr>
                <w:color w:val="FF0000"/>
              </w:rPr>
              <w:t>="http://www.springframework.org/schema/context"</w:t>
            </w:r>
          </w:p>
          <w:p w14:paraId="6A405310" w14:textId="77777777" w:rsidR="00B078F6" w:rsidRDefault="00B078F6" w:rsidP="00B078F6">
            <w:pPr>
              <w:ind w:firstLineChars="0" w:firstLine="0"/>
            </w:pPr>
            <w:r>
              <w:t xml:space="preserve">       </w:t>
            </w:r>
            <w:proofErr w:type="spellStart"/>
            <w:proofErr w:type="gramStart"/>
            <w:r>
              <w:t>xsi:schemaLocation</w:t>
            </w:r>
            <w:proofErr w:type="spellEnd"/>
            <w:proofErr w:type="gramEnd"/>
            <w:r>
              <w:t xml:space="preserve">="http://www.springframework.org/schema/beans </w:t>
            </w:r>
          </w:p>
          <w:p w14:paraId="40BF8094" w14:textId="192A5174" w:rsidR="00B078F6" w:rsidRDefault="00B078F6" w:rsidP="00B078F6">
            <w:pPr>
              <w:ind w:firstLineChars="0" w:firstLine="0"/>
            </w:pPr>
            <w:r>
              <w:t xml:space="preserve">       </w:t>
            </w:r>
            <w:r>
              <w:tab/>
            </w:r>
            <w:r>
              <w:tab/>
              <w:t xml:space="preserve"> http://www.springframework.org/schema/beans/spring-beans.xsd</w:t>
            </w:r>
          </w:p>
          <w:p w14:paraId="0DB47999" w14:textId="12F0D696" w:rsidR="00B078F6" w:rsidRPr="0020397A" w:rsidRDefault="00B078F6" w:rsidP="00B078F6">
            <w:pPr>
              <w:ind w:firstLineChars="0" w:firstLine="0"/>
              <w:rPr>
                <w:color w:val="FF0000"/>
              </w:rPr>
            </w:pPr>
            <w:r>
              <w:t xml:space="preserve">       </w:t>
            </w:r>
            <w:r>
              <w:tab/>
            </w:r>
            <w:r>
              <w:tab/>
              <w:t xml:space="preserve"> </w:t>
            </w:r>
            <w:r w:rsidRPr="0020397A">
              <w:rPr>
                <w:color w:val="FF0000"/>
              </w:rPr>
              <w:t xml:space="preserve">http://www.springframework.org/schema/context </w:t>
            </w:r>
          </w:p>
          <w:p w14:paraId="590ABE99" w14:textId="6E4A731C" w:rsidR="00B078F6" w:rsidRDefault="00B078F6" w:rsidP="00B078F6">
            <w:pPr>
              <w:ind w:firstLineChars="0" w:firstLine="0"/>
            </w:pPr>
            <w:r>
              <w:t xml:space="preserve">       </w:t>
            </w:r>
            <w:r>
              <w:tab/>
            </w:r>
            <w:r>
              <w:tab/>
            </w:r>
            <w:r w:rsidR="00CA2D73" w:rsidRPr="0020397A">
              <w:rPr>
                <w:color w:val="FF0000"/>
              </w:rPr>
              <w:t xml:space="preserve"> </w:t>
            </w:r>
            <w:r w:rsidRPr="0020397A">
              <w:rPr>
                <w:color w:val="FF0000"/>
              </w:rPr>
              <w:t>http://www.springframework.org/schema/context/spring-context.xsd"&gt;</w:t>
            </w:r>
          </w:p>
        </w:tc>
      </w:tr>
    </w:tbl>
    <w:p w14:paraId="400D6DDB" w14:textId="5417B592" w:rsidR="0020477F" w:rsidRDefault="00B20FC9" w:rsidP="00A5441B">
      <w:pPr>
        <w:pStyle w:val="3"/>
        <w:ind w:firstLine="420"/>
      </w:pPr>
      <w:r>
        <w:rPr>
          <w:rFonts w:hint="eastAsia"/>
        </w:rPr>
        <w:t>在</w:t>
      </w:r>
      <w:r>
        <w:rPr>
          <w:rFonts w:hint="eastAsia"/>
        </w:rPr>
        <w:t>xml</w:t>
      </w:r>
      <w:r>
        <w:rPr>
          <w:rFonts w:hint="eastAsia"/>
        </w:rPr>
        <w:t>文件开启扫描组件</w:t>
      </w:r>
    </w:p>
    <w:p w14:paraId="2C9D864B" w14:textId="67FF7B13" w:rsidR="00612234" w:rsidRDefault="00612234" w:rsidP="00612234">
      <w:pPr>
        <w:ind w:firstLine="420"/>
      </w:pPr>
      <w:r w:rsidRPr="00612234">
        <w:t>注解使用前提，添加命名空间，让</w:t>
      </w:r>
      <w:r w:rsidRPr="00612234">
        <w:t>spring</w:t>
      </w:r>
      <w:r w:rsidRPr="00612234">
        <w:t>扫描含有注解类</w:t>
      </w:r>
    </w:p>
    <w:tbl>
      <w:tblPr>
        <w:tblStyle w:val="ab"/>
        <w:tblW w:w="0" w:type="auto"/>
        <w:tblLook w:val="04A0" w:firstRow="1" w:lastRow="0" w:firstColumn="1" w:lastColumn="0" w:noHBand="0" w:noVBand="1"/>
      </w:tblPr>
      <w:tblGrid>
        <w:gridCol w:w="8296"/>
      </w:tblGrid>
      <w:tr w:rsidR="006269FD" w14:paraId="612E69D1" w14:textId="77777777" w:rsidTr="006269FD">
        <w:tc>
          <w:tcPr>
            <w:tcW w:w="8296" w:type="dxa"/>
          </w:tcPr>
          <w:p w14:paraId="5E79C3CD" w14:textId="77777777" w:rsidR="006269FD" w:rsidRDefault="006269FD" w:rsidP="006269FD">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开启组件扫描</w:t>
            </w:r>
            <w:r>
              <w:rPr>
                <w:rFonts w:ascii="Consolas" w:eastAsiaTheme="minorEastAsia" w:hAnsi="Consolas" w:cs="Consolas"/>
                <w:bCs w:val="0"/>
                <w:color w:val="3F5FBF"/>
                <w:sz w:val="20"/>
                <w:szCs w:val="20"/>
              </w:rPr>
              <w:t xml:space="preserve"> base-package:</w:t>
            </w:r>
            <w:r>
              <w:rPr>
                <w:rFonts w:ascii="Consolas" w:eastAsiaTheme="minorEastAsia" w:hAnsi="Consolas" w:cs="Consolas"/>
                <w:bCs w:val="0"/>
                <w:color w:val="3F5FBF"/>
                <w:sz w:val="20"/>
                <w:szCs w:val="20"/>
              </w:rPr>
              <w:t>要扫描的包</w:t>
            </w:r>
            <w:r>
              <w:rPr>
                <w:rFonts w:ascii="Consolas" w:eastAsiaTheme="minorEastAsia" w:hAnsi="Consolas" w:cs="Consolas"/>
                <w:bCs w:val="0"/>
                <w:color w:val="3F5FBF"/>
                <w:sz w:val="20"/>
                <w:szCs w:val="20"/>
              </w:rPr>
              <w:t>,spring</w:t>
            </w:r>
            <w:r>
              <w:rPr>
                <w:rFonts w:ascii="Consolas" w:eastAsiaTheme="minorEastAsia" w:hAnsi="Consolas" w:cs="Consolas"/>
                <w:bCs w:val="0"/>
                <w:color w:val="3F5FBF"/>
                <w:sz w:val="20"/>
                <w:szCs w:val="20"/>
              </w:rPr>
              <w:t>会扫描这些包下的类</w:t>
            </w:r>
            <w:r>
              <w:rPr>
                <w:rFonts w:ascii="Consolas" w:eastAsiaTheme="minorEastAsia" w:hAnsi="Consolas" w:cs="Consolas"/>
                <w:bCs w:val="0"/>
                <w:color w:val="3F5FBF"/>
                <w:sz w:val="20"/>
                <w:szCs w:val="20"/>
              </w:rPr>
              <w:t xml:space="preserve"> --&gt;</w:t>
            </w:r>
          </w:p>
          <w:p w14:paraId="00596B57" w14:textId="77777777" w:rsidR="006269FD" w:rsidRDefault="006269FD" w:rsidP="006269F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扫描</w:t>
            </w:r>
            <w:r>
              <w:rPr>
                <w:rFonts w:ascii="Consolas" w:eastAsiaTheme="minorEastAsia" w:hAnsi="Consolas" w:cs="Consolas"/>
                <w:bCs w:val="0"/>
                <w:color w:val="3F5FBF"/>
                <w:sz w:val="20"/>
                <w:szCs w:val="20"/>
                <w:u w:val="single"/>
              </w:rPr>
              <w:t>Dao</w:t>
            </w:r>
            <w:r>
              <w:rPr>
                <w:rFonts w:ascii="Consolas" w:eastAsiaTheme="minorEastAsia" w:hAnsi="Consolas" w:cs="Consolas"/>
                <w:bCs w:val="0"/>
                <w:color w:val="3F5FBF"/>
                <w:sz w:val="20"/>
                <w:szCs w:val="20"/>
              </w:rPr>
              <w:t xml:space="preserve"> --&gt;</w:t>
            </w:r>
          </w:p>
          <w:p w14:paraId="0177903F" w14:textId="77777777" w:rsidR="006269FD" w:rsidRDefault="006269FD" w:rsidP="006269F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context:component</w:t>
            </w:r>
            <w:proofErr w:type="gramEnd"/>
            <w:r>
              <w:rPr>
                <w:rFonts w:ascii="Consolas" w:eastAsiaTheme="minorEastAsia" w:hAnsi="Consolas" w:cs="Consolas"/>
                <w:bCs w:val="0"/>
                <w:color w:val="3F7F7F"/>
                <w:sz w:val="20"/>
                <w:szCs w:val="20"/>
              </w:rPr>
              <w:t>-scan</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base-package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cn.sxt.dao.impl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proofErr w:type="spellStart"/>
            <w:r>
              <w:rPr>
                <w:rFonts w:ascii="Consolas" w:eastAsiaTheme="minorEastAsia" w:hAnsi="Consolas" w:cs="Consolas"/>
                <w:bCs w:val="0"/>
                <w:color w:val="3F7F7F"/>
                <w:sz w:val="20"/>
                <w:szCs w:val="20"/>
              </w:rPr>
              <w:t>context:component-scan</w:t>
            </w:r>
            <w:proofErr w:type="spellEnd"/>
            <w:r>
              <w:rPr>
                <w:rFonts w:ascii="Consolas" w:eastAsiaTheme="minorEastAsia" w:hAnsi="Consolas" w:cs="Consolas"/>
                <w:bCs w:val="0"/>
                <w:color w:val="008080"/>
                <w:sz w:val="20"/>
                <w:szCs w:val="20"/>
              </w:rPr>
              <w:t>&gt;</w:t>
            </w:r>
          </w:p>
          <w:p w14:paraId="62E577BC" w14:textId="77777777" w:rsidR="006269FD" w:rsidRDefault="006269FD" w:rsidP="006269F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扫描</w:t>
            </w:r>
            <w:r>
              <w:rPr>
                <w:rFonts w:ascii="Consolas" w:eastAsiaTheme="minorEastAsia" w:hAnsi="Consolas" w:cs="Consolas"/>
                <w:bCs w:val="0"/>
                <w:color w:val="3F5FBF"/>
                <w:sz w:val="20"/>
                <w:szCs w:val="20"/>
              </w:rPr>
              <w:t>Service --&gt;</w:t>
            </w:r>
          </w:p>
          <w:p w14:paraId="182F4E03" w14:textId="77777777" w:rsidR="006269FD" w:rsidRDefault="006269FD" w:rsidP="006269F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context:component</w:t>
            </w:r>
            <w:proofErr w:type="gramEnd"/>
            <w:r>
              <w:rPr>
                <w:rFonts w:ascii="Consolas" w:eastAsiaTheme="minorEastAsia" w:hAnsi="Consolas" w:cs="Consolas"/>
                <w:bCs w:val="0"/>
                <w:color w:val="3F7F7F"/>
                <w:sz w:val="20"/>
                <w:szCs w:val="20"/>
              </w:rPr>
              <w:t>-scan</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base-package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cn.sxt.service.impl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proofErr w:type="spellStart"/>
            <w:r>
              <w:rPr>
                <w:rFonts w:ascii="Consolas" w:eastAsiaTheme="minorEastAsia" w:hAnsi="Consolas" w:cs="Consolas"/>
                <w:bCs w:val="0"/>
                <w:color w:val="3F7F7F"/>
                <w:sz w:val="20"/>
                <w:szCs w:val="20"/>
              </w:rPr>
              <w:t>context:component-scan</w:t>
            </w:r>
            <w:proofErr w:type="spellEnd"/>
            <w:r>
              <w:rPr>
                <w:rFonts w:ascii="Consolas" w:eastAsiaTheme="minorEastAsia" w:hAnsi="Consolas" w:cs="Consolas"/>
                <w:bCs w:val="0"/>
                <w:color w:val="008080"/>
                <w:sz w:val="20"/>
                <w:szCs w:val="20"/>
              </w:rPr>
              <w:t>&gt;</w:t>
            </w:r>
          </w:p>
          <w:p w14:paraId="69D098A9" w14:textId="77777777" w:rsidR="006269FD" w:rsidRDefault="006269FD" w:rsidP="006269F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扫描</w:t>
            </w:r>
            <w:r>
              <w:rPr>
                <w:rFonts w:ascii="Consolas" w:eastAsiaTheme="minorEastAsia" w:hAnsi="Consolas" w:cs="Consolas"/>
                <w:bCs w:val="0"/>
                <w:color w:val="3F5FBF"/>
                <w:sz w:val="20"/>
                <w:szCs w:val="20"/>
              </w:rPr>
              <w:t>controller --&gt;</w:t>
            </w:r>
          </w:p>
          <w:p w14:paraId="027D87DB" w14:textId="77777777" w:rsidR="006269FD" w:rsidRDefault="006269FD" w:rsidP="006269F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context:component</w:t>
            </w:r>
            <w:proofErr w:type="gramEnd"/>
            <w:r>
              <w:rPr>
                <w:rFonts w:ascii="Consolas" w:eastAsiaTheme="minorEastAsia" w:hAnsi="Consolas" w:cs="Consolas"/>
                <w:bCs w:val="0"/>
                <w:color w:val="3F7F7F"/>
                <w:sz w:val="20"/>
                <w:szCs w:val="20"/>
              </w:rPr>
              <w:t>-scan</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base-package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cn.sxt.controller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proofErr w:type="spellStart"/>
            <w:r>
              <w:rPr>
                <w:rFonts w:ascii="Consolas" w:eastAsiaTheme="minorEastAsia" w:hAnsi="Consolas" w:cs="Consolas"/>
                <w:bCs w:val="0"/>
                <w:color w:val="3F7F7F"/>
                <w:sz w:val="20"/>
                <w:szCs w:val="20"/>
              </w:rPr>
              <w:t>context:component-scan</w:t>
            </w:r>
            <w:proofErr w:type="spellEnd"/>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 xml:space="preserve"> </w:t>
            </w:r>
          </w:p>
          <w:p w14:paraId="24D184B9" w14:textId="0122C9F7" w:rsidR="006269FD" w:rsidRDefault="003F118C" w:rsidP="006269F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扫描</w:t>
            </w:r>
            <w:r w:rsidR="00801872">
              <w:rPr>
                <w:rFonts w:ascii="Consolas" w:eastAsiaTheme="minorEastAsia" w:hAnsi="Consolas" w:cs="Consolas"/>
                <w:bCs w:val="0"/>
                <w:i/>
                <w:iCs/>
                <w:color w:val="2A00FF"/>
                <w:sz w:val="20"/>
                <w:szCs w:val="20"/>
              </w:rPr>
              <w:t>domain</w:t>
            </w:r>
            <w:r w:rsidR="00801872">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--&gt;</w:t>
            </w:r>
          </w:p>
          <w:p w14:paraId="07A56F38" w14:textId="77777777" w:rsidR="006269FD" w:rsidRDefault="006269FD" w:rsidP="006269FD">
            <w:pPr>
              <w:ind w:firstLineChars="0" w:firstLine="0"/>
              <w:rPr>
                <w:rFonts w:ascii="Consolas" w:eastAsiaTheme="minorEastAsia" w:hAnsi="Consolas" w:cs="Consolas"/>
                <w:bCs w:val="0"/>
                <w:color w:val="00808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context:component</w:t>
            </w:r>
            <w:proofErr w:type="gramEnd"/>
            <w:r>
              <w:rPr>
                <w:rFonts w:ascii="Consolas" w:eastAsiaTheme="minorEastAsia" w:hAnsi="Consolas" w:cs="Consolas"/>
                <w:bCs w:val="0"/>
                <w:color w:val="3F7F7F"/>
                <w:sz w:val="20"/>
                <w:szCs w:val="20"/>
              </w:rPr>
              <w:t>-scan</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base-package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cn.sxt.domain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proofErr w:type="spellStart"/>
            <w:r>
              <w:rPr>
                <w:rFonts w:ascii="Consolas" w:eastAsiaTheme="minorEastAsia" w:hAnsi="Consolas" w:cs="Consolas"/>
                <w:bCs w:val="0"/>
                <w:color w:val="3F7F7F"/>
                <w:sz w:val="20"/>
                <w:szCs w:val="20"/>
              </w:rPr>
              <w:t>context:component-scan</w:t>
            </w:r>
            <w:proofErr w:type="spellEnd"/>
            <w:r>
              <w:rPr>
                <w:rFonts w:ascii="Consolas" w:eastAsiaTheme="minorEastAsia" w:hAnsi="Consolas" w:cs="Consolas"/>
                <w:bCs w:val="0"/>
                <w:color w:val="008080"/>
                <w:sz w:val="20"/>
                <w:szCs w:val="20"/>
              </w:rPr>
              <w:t>&gt;</w:t>
            </w:r>
          </w:p>
          <w:p w14:paraId="771DEA39" w14:textId="77777777" w:rsidR="0031247F" w:rsidRDefault="0031247F" w:rsidP="0031247F">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全局扫描配置，即多个</w:t>
            </w:r>
            <w:r>
              <w:rPr>
                <w:rFonts w:ascii="Consolas" w:eastAsiaTheme="minorEastAsia" w:hAnsi="Consolas" w:cs="Consolas"/>
                <w:bCs w:val="0"/>
                <w:color w:val="3F5FBF"/>
                <w:sz w:val="20"/>
                <w:szCs w:val="20"/>
              </w:rPr>
              <w:t>package</w:t>
            </w:r>
            <w:r>
              <w:rPr>
                <w:rFonts w:ascii="Consolas" w:eastAsiaTheme="minorEastAsia" w:hAnsi="Consolas" w:cs="Consolas"/>
                <w:bCs w:val="0"/>
                <w:color w:val="3F5FBF"/>
                <w:sz w:val="20"/>
                <w:szCs w:val="20"/>
              </w:rPr>
              <w:t>写在一起，用，隔开</w:t>
            </w:r>
            <w:r>
              <w:rPr>
                <w:rFonts w:ascii="Consolas" w:eastAsiaTheme="minorEastAsia" w:hAnsi="Consolas" w:cs="Consolas"/>
                <w:bCs w:val="0"/>
                <w:color w:val="3F5FBF"/>
                <w:sz w:val="20"/>
                <w:szCs w:val="20"/>
              </w:rPr>
              <w:t xml:space="preserve"> --&gt;</w:t>
            </w:r>
          </w:p>
          <w:p w14:paraId="307EFE1B" w14:textId="7AA2A8FF" w:rsidR="0031247F" w:rsidRDefault="0031247F" w:rsidP="0031247F">
            <w:pPr>
              <w:ind w:firstLineChars="0" w:firstLine="0"/>
              <w:rPr>
                <w:rFonts w:ascii="Consolas" w:eastAsiaTheme="minorEastAsia" w:hAnsi="Consolas" w:cs="Consolas"/>
                <w:bCs w:val="0"/>
                <w:color w:val="00808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highlight w:val="lightGray"/>
              </w:rPr>
              <w:t>context:component</w:t>
            </w:r>
            <w:proofErr w:type="gramEnd"/>
            <w:r>
              <w:rPr>
                <w:rFonts w:ascii="Consolas" w:eastAsiaTheme="minorEastAsia" w:hAnsi="Consolas" w:cs="Consolas"/>
                <w:bCs w:val="0"/>
                <w:color w:val="3F7F7F"/>
                <w:sz w:val="20"/>
                <w:szCs w:val="20"/>
                <w:highlight w:val="lightGray"/>
              </w:rPr>
              <w:t>-scan</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base-package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"cn.sxt.dao.impl,cn.sxt.service.impl,cn.sxt.controller"</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highlight w:val="lightGray"/>
              </w:rPr>
              <w:t>context:component-scan</w:t>
            </w:r>
            <w:r>
              <w:rPr>
                <w:rFonts w:ascii="Consolas" w:eastAsiaTheme="minorEastAsia" w:hAnsi="Consolas" w:cs="Consolas"/>
                <w:bCs w:val="0"/>
                <w:color w:val="008080"/>
                <w:sz w:val="20"/>
                <w:szCs w:val="20"/>
              </w:rPr>
              <w:t>&gt;</w:t>
            </w:r>
          </w:p>
          <w:p w14:paraId="4D3A4788" w14:textId="3336F076" w:rsidR="00754735" w:rsidRPr="00754735" w:rsidRDefault="00754735" w:rsidP="00754735">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全局扫描配置</w:t>
            </w:r>
            <w:r>
              <w:rPr>
                <w:rFonts w:ascii="Consolas" w:eastAsiaTheme="minorEastAsia" w:hAnsi="Consolas" w:cs="Consolas" w:hint="eastAsia"/>
                <w:bCs w:val="0"/>
                <w:color w:val="3F5FBF"/>
                <w:sz w:val="20"/>
                <w:szCs w:val="20"/>
              </w:rPr>
              <w:t>，</w:t>
            </w:r>
            <w:r w:rsidR="008B0739">
              <w:rPr>
                <w:rFonts w:ascii="Consolas" w:eastAsiaTheme="minorEastAsia" w:hAnsi="Consolas" w:cs="Consolas" w:hint="eastAsia"/>
                <w:bCs w:val="0"/>
                <w:color w:val="3F5FBF"/>
                <w:sz w:val="20"/>
                <w:szCs w:val="20"/>
              </w:rPr>
              <w:t>扫描全部包</w:t>
            </w:r>
            <w:r>
              <w:rPr>
                <w:rFonts w:ascii="Consolas" w:eastAsiaTheme="minorEastAsia" w:hAnsi="Consolas" w:cs="Consolas"/>
                <w:bCs w:val="0"/>
                <w:color w:val="3F5FBF"/>
                <w:sz w:val="20"/>
                <w:szCs w:val="20"/>
              </w:rPr>
              <w:t>--&gt;</w:t>
            </w:r>
          </w:p>
          <w:p w14:paraId="47A35CDD" w14:textId="70F17858" w:rsidR="0053147E" w:rsidRDefault="00754735" w:rsidP="0031247F">
            <w:pPr>
              <w:ind w:firstLineChars="0" w:firstLine="0"/>
            </w:pPr>
            <w:r w:rsidRPr="00754735">
              <w:t>&lt;</w:t>
            </w:r>
            <w:proofErr w:type="spellStart"/>
            <w:proofErr w:type="gramStart"/>
            <w:r w:rsidRPr="00754735">
              <w:t>context:component</w:t>
            </w:r>
            <w:proofErr w:type="gramEnd"/>
            <w:r w:rsidRPr="00754735">
              <w:t>-scan</w:t>
            </w:r>
            <w:proofErr w:type="spellEnd"/>
            <w:r w:rsidRPr="00754735">
              <w:t xml:space="preserve"> base-package="</w:t>
            </w:r>
            <w:proofErr w:type="spellStart"/>
            <w:r w:rsidRPr="00754735">
              <w:t>cn.sxt</w:t>
            </w:r>
            <w:proofErr w:type="spellEnd"/>
            <w:r w:rsidRPr="00754735">
              <w:t>"&gt;&lt;/</w:t>
            </w:r>
            <w:proofErr w:type="spellStart"/>
            <w:r w:rsidRPr="00754735">
              <w:t>context:component-scan</w:t>
            </w:r>
            <w:proofErr w:type="spellEnd"/>
            <w:r w:rsidRPr="00754735">
              <w:t>&gt;</w:t>
            </w:r>
            <w:r w:rsidRPr="00754735">
              <w:tab/>
            </w:r>
          </w:p>
        </w:tc>
      </w:tr>
    </w:tbl>
    <w:p w14:paraId="4F218063" w14:textId="77777777" w:rsidR="006269FD" w:rsidRPr="006269FD" w:rsidRDefault="006269FD" w:rsidP="00612234">
      <w:pPr>
        <w:ind w:firstLine="420"/>
      </w:pPr>
    </w:p>
    <w:p w14:paraId="715603F9" w14:textId="5F82ECF7" w:rsidR="00F124E2" w:rsidRDefault="0029677C" w:rsidP="00A5441B">
      <w:pPr>
        <w:pStyle w:val="3"/>
        <w:ind w:firstLine="420"/>
      </w:pPr>
      <w:r>
        <w:rPr>
          <w:rFonts w:hint="eastAsia"/>
        </w:rPr>
        <w:t>创建对象</w:t>
      </w:r>
    </w:p>
    <w:tbl>
      <w:tblPr>
        <w:tblStyle w:val="ab"/>
        <w:tblW w:w="0" w:type="auto"/>
        <w:tblLook w:val="04A0" w:firstRow="1" w:lastRow="0" w:firstColumn="1" w:lastColumn="0" w:noHBand="0" w:noVBand="1"/>
      </w:tblPr>
      <w:tblGrid>
        <w:gridCol w:w="8296"/>
      </w:tblGrid>
      <w:tr w:rsidR="0029677C" w14:paraId="180E4CC1" w14:textId="77777777" w:rsidTr="0029677C">
        <w:tc>
          <w:tcPr>
            <w:tcW w:w="8296" w:type="dxa"/>
          </w:tcPr>
          <w:p w14:paraId="69022A4A" w14:textId="0C19D44A" w:rsidR="002B0CC3" w:rsidRDefault="002B0CC3" w:rsidP="0029677C">
            <w:pPr>
              <w:autoSpaceDE w:val="0"/>
              <w:autoSpaceDN w:val="0"/>
              <w:adjustRightInd w:val="0"/>
              <w:ind w:firstLineChars="0" w:firstLine="0"/>
              <w:jc w:val="left"/>
              <w:rPr>
                <w:rFonts w:ascii="Consolas" w:eastAsiaTheme="minorEastAsia" w:hAnsi="Consolas" w:cs="Consolas"/>
                <w:bCs w:val="0"/>
                <w:color w:val="646464"/>
                <w:sz w:val="20"/>
                <w:szCs w:val="20"/>
              </w:rPr>
            </w:pPr>
            <w:proofErr w:type="spellStart"/>
            <w:r>
              <w:rPr>
                <w:rFonts w:ascii="Consolas" w:eastAsiaTheme="minorEastAsia" w:hAnsi="Consolas" w:cs="Consolas" w:hint="eastAsia"/>
                <w:bCs w:val="0"/>
                <w:color w:val="646464"/>
                <w:sz w:val="20"/>
                <w:szCs w:val="20"/>
              </w:rPr>
              <w:t>Dao</w:t>
            </w:r>
            <w:r w:rsidR="00D015FD">
              <w:rPr>
                <w:rFonts w:ascii="Consolas" w:eastAsiaTheme="minorEastAsia" w:hAnsi="Consolas" w:cs="Consolas"/>
                <w:bCs w:val="0"/>
                <w:color w:val="646464"/>
                <w:sz w:val="20"/>
                <w:szCs w:val="20"/>
              </w:rPr>
              <w:t>Impl</w:t>
            </w:r>
            <w:proofErr w:type="spellEnd"/>
          </w:p>
          <w:p w14:paraId="27AD55EC" w14:textId="2548D564" w:rsidR="0029677C" w:rsidRDefault="0029677C" w:rsidP="0029677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@Repository</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daoimp</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sidR="00AE531F">
              <w:rPr>
                <w:rFonts w:ascii="Consolas" w:eastAsiaTheme="minorEastAsia" w:hAnsi="Consolas" w:cs="Consolas"/>
                <w:bCs w:val="0"/>
                <w:color w:val="000000"/>
                <w:sz w:val="20"/>
                <w:szCs w:val="20"/>
              </w:rPr>
              <w:t xml:space="preserve">  </w:t>
            </w:r>
            <w:r w:rsidR="00AE531F">
              <w:rPr>
                <w:rFonts w:ascii="Consolas" w:eastAsiaTheme="minorEastAsia" w:hAnsi="Consolas" w:cs="Consolas" w:hint="eastAsia"/>
                <w:bCs w:val="0"/>
                <w:color w:val="000000"/>
                <w:sz w:val="20"/>
                <w:szCs w:val="20"/>
              </w:rPr>
              <w:t>/</w:t>
            </w:r>
            <w:r w:rsidR="00AE531F">
              <w:rPr>
                <w:rFonts w:ascii="Consolas" w:eastAsiaTheme="minorEastAsia" w:hAnsi="Consolas" w:cs="Consolas"/>
                <w:bCs w:val="0"/>
                <w:color w:val="000000"/>
                <w:sz w:val="20"/>
                <w:szCs w:val="20"/>
              </w:rPr>
              <w:t>/</w:t>
            </w:r>
            <w:r w:rsidR="00AE531F">
              <w:rPr>
                <w:rFonts w:ascii="Consolas" w:eastAsiaTheme="minorEastAsia" w:hAnsi="Consolas" w:cs="Consolas"/>
                <w:bCs w:val="0"/>
                <w:color w:val="000000"/>
                <w:sz w:val="20"/>
                <w:szCs w:val="20"/>
              </w:rPr>
              <w:t>这里指定</w:t>
            </w:r>
            <w:r w:rsidR="00AE531F">
              <w:rPr>
                <w:rFonts w:ascii="Consolas" w:eastAsiaTheme="minorEastAsia" w:hAnsi="Consolas" w:cs="Consolas"/>
                <w:bCs w:val="0"/>
                <w:color w:val="000000"/>
                <w:sz w:val="20"/>
                <w:szCs w:val="20"/>
              </w:rPr>
              <w:t>bean</w:t>
            </w:r>
            <w:r w:rsidR="00AE531F">
              <w:rPr>
                <w:rFonts w:ascii="Consolas" w:eastAsiaTheme="minorEastAsia" w:hAnsi="Consolas" w:cs="Consolas"/>
                <w:bCs w:val="0"/>
                <w:color w:val="000000"/>
                <w:sz w:val="20"/>
                <w:szCs w:val="20"/>
              </w:rPr>
              <w:t>的</w:t>
            </w:r>
            <w:r w:rsidR="00AE531F">
              <w:rPr>
                <w:rFonts w:ascii="Consolas" w:eastAsiaTheme="minorEastAsia" w:hAnsi="Consolas" w:cs="Consolas"/>
                <w:bCs w:val="0"/>
                <w:color w:val="000000"/>
                <w:sz w:val="20"/>
                <w:szCs w:val="20"/>
              </w:rPr>
              <w:t>id</w:t>
            </w:r>
            <w:r w:rsidR="00AE531F">
              <w:rPr>
                <w:rFonts w:ascii="Consolas" w:eastAsiaTheme="minorEastAsia" w:hAnsi="Consolas" w:cs="Consolas"/>
                <w:bCs w:val="0"/>
                <w:color w:val="000000"/>
                <w:sz w:val="20"/>
                <w:szCs w:val="20"/>
              </w:rPr>
              <w:t>。</w:t>
            </w:r>
            <w:r w:rsidR="009C1749">
              <w:rPr>
                <w:rFonts w:ascii="Consolas" w:eastAsiaTheme="minorEastAsia" w:hAnsi="Consolas" w:cs="Consolas"/>
                <w:bCs w:val="0"/>
                <w:color w:val="000000"/>
                <w:sz w:val="20"/>
                <w:szCs w:val="20"/>
              </w:rPr>
              <w:t>可以通过该</w:t>
            </w:r>
            <w:r w:rsidR="009C1749">
              <w:rPr>
                <w:rFonts w:ascii="Consolas" w:eastAsiaTheme="minorEastAsia" w:hAnsi="Consolas" w:cs="Consolas"/>
                <w:bCs w:val="0"/>
                <w:color w:val="000000"/>
                <w:sz w:val="20"/>
                <w:szCs w:val="20"/>
              </w:rPr>
              <w:t>id</w:t>
            </w:r>
            <w:r w:rsidR="009C1749">
              <w:rPr>
                <w:rFonts w:ascii="Consolas" w:eastAsiaTheme="minorEastAsia" w:hAnsi="Consolas" w:cs="Consolas"/>
                <w:bCs w:val="0"/>
                <w:color w:val="000000"/>
                <w:sz w:val="20"/>
                <w:szCs w:val="20"/>
              </w:rPr>
              <w:t>获取指定的该对象。</w:t>
            </w:r>
          </w:p>
          <w:p w14:paraId="3FC60EE8" w14:textId="77777777" w:rsidR="0029677C" w:rsidRDefault="0029677C" w:rsidP="0029677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AnimalDaoImpl</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implements</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AnimalDao</w:t>
            </w:r>
            <w:proofErr w:type="spellEnd"/>
            <w:r>
              <w:rPr>
                <w:rFonts w:ascii="Consolas" w:eastAsiaTheme="minorEastAsia" w:hAnsi="Consolas" w:cs="Consolas"/>
                <w:bCs w:val="0"/>
                <w:color w:val="000000"/>
                <w:sz w:val="20"/>
                <w:szCs w:val="20"/>
              </w:rPr>
              <w:t>{</w:t>
            </w:r>
          </w:p>
          <w:p w14:paraId="2C36C1C2" w14:textId="77777777" w:rsidR="0029677C" w:rsidRDefault="0029677C" w:rsidP="0029677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4BB40365" w14:textId="77777777" w:rsidR="0029677C" w:rsidRDefault="0029677C" w:rsidP="0029677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Animal </w:t>
            </w:r>
            <w:proofErr w:type="spellStart"/>
            <w:proofErr w:type="gramStart"/>
            <w:r>
              <w:rPr>
                <w:rFonts w:ascii="Consolas" w:eastAsiaTheme="minorEastAsia" w:hAnsi="Consolas" w:cs="Consolas"/>
                <w:bCs w:val="0"/>
                <w:color w:val="000000"/>
                <w:sz w:val="20"/>
                <w:szCs w:val="20"/>
              </w:rPr>
              <w:t>queryById</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Integer id) {</w:t>
            </w:r>
          </w:p>
          <w:p w14:paraId="799F0E56" w14:textId="5936F18C" w:rsidR="0029677C" w:rsidRDefault="0029677C" w:rsidP="0002271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sidR="0002271A">
              <w:rPr>
                <w:rFonts w:ascii="Consolas" w:eastAsiaTheme="minorEastAsia" w:hAnsi="Consolas" w:cs="Consolas"/>
                <w:bCs w:val="0"/>
                <w:color w:val="000000"/>
                <w:sz w:val="20"/>
                <w:szCs w:val="20"/>
              </w:rPr>
              <w:t xml:space="preserve">Animal </w:t>
            </w:r>
            <w:proofErr w:type="spellStart"/>
            <w:r w:rsidR="0002271A">
              <w:rPr>
                <w:rFonts w:ascii="Consolas" w:eastAsiaTheme="minorEastAsia" w:hAnsi="Consolas" w:cs="Consolas"/>
                <w:bCs w:val="0"/>
                <w:color w:val="000000"/>
                <w:sz w:val="20"/>
                <w:szCs w:val="20"/>
                <w:highlight w:val="yellow"/>
              </w:rPr>
              <w:t>animal</w:t>
            </w:r>
            <w:proofErr w:type="spellEnd"/>
            <w:r w:rsidR="0002271A">
              <w:rPr>
                <w:rFonts w:ascii="Consolas" w:eastAsiaTheme="minorEastAsia" w:hAnsi="Consolas" w:cs="Consolas"/>
                <w:bCs w:val="0"/>
                <w:color w:val="000000"/>
                <w:sz w:val="20"/>
                <w:szCs w:val="20"/>
              </w:rPr>
              <w:t xml:space="preserve"> = </w:t>
            </w:r>
            <w:r w:rsidR="0002271A">
              <w:rPr>
                <w:rFonts w:ascii="Consolas" w:eastAsiaTheme="minorEastAsia" w:hAnsi="Consolas" w:cs="Consolas"/>
                <w:b/>
                <w:color w:val="7F0055"/>
                <w:sz w:val="20"/>
                <w:szCs w:val="20"/>
              </w:rPr>
              <w:t>new</w:t>
            </w:r>
            <w:r w:rsidR="0002271A">
              <w:rPr>
                <w:rFonts w:ascii="Consolas" w:eastAsiaTheme="minorEastAsia" w:hAnsi="Consolas" w:cs="Consolas"/>
                <w:bCs w:val="0"/>
                <w:color w:val="000000"/>
                <w:sz w:val="20"/>
                <w:szCs w:val="20"/>
              </w:rPr>
              <w:t xml:space="preserve"> </w:t>
            </w:r>
            <w:proofErr w:type="gramStart"/>
            <w:r w:rsidR="0002271A">
              <w:rPr>
                <w:rFonts w:ascii="Consolas" w:eastAsiaTheme="minorEastAsia" w:hAnsi="Consolas" w:cs="Consolas"/>
                <w:bCs w:val="0"/>
                <w:color w:val="000000"/>
                <w:sz w:val="20"/>
                <w:szCs w:val="20"/>
              </w:rPr>
              <w:t>Animal(</w:t>
            </w:r>
            <w:proofErr w:type="gramEnd"/>
            <w:r w:rsidR="0002271A">
              <w:rPr>
                <w:rFonts w:ascii="Consolas" w:eastAsiaTheme="minorEastAsia" w:hAnsi="Consolas" w:cs="Consolas"/>
                <w:bCs w:val="0"/>
                <w:color w:val="000000"/>
                <w:sz w:val="20"/>
                <w:szCs w:val="20"/>
              </w:rPr>
              <w:t>);</w:t>
            </w:r>
          </w:p>
          <w:p w14:paraId="249288A7" w14:textId="3BF550B6" w:rsidR="0029677C" w:rsidRDefault="0029677C" w:rsidP="0029677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A3BFC02" w14:textId="77777777" w:rsidR="0029677C" w:rsidRDefault="0029677C" w:rsidP="0029677C">
            <w:pPr>
              <w:ind w:firstLineChars="0" w:firstLine="0"/>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w:t>
            </w:r>
          </w:p>
          <w:p w14:paraId="77CC40B1" w14:textId="77777777" w:rsidR="00D015FD" w:rsidRDefault="00D015FD" w:rsidP="0029677C">
            <w:pPr>
              <w:ind w:firstLineChars="0" w:firstLine="0"/>
            </w:pPr>
          </w:p>
          <w:p w14:paraId="34BC04C4" w14:textId="7EC8C1AE" w:rsidR="002D5E05" w:rsidRDefault="002D5E05" w:rsidP="002D5E0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@Service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serviceimpl</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sidR="00967219">
              <w:rPr>
                <w:rFonts w:ascii="Consolas" w:eastAsiaTheme="minorEastAsia" w:hAnsi="Consolas" w:cs="Consolas" w:hint="eastAsia"/>
                <w:bCs w:val="0"/>
                <w:color w:val="000000"/>
                <w:sz w:val="20"/>
                <w:szCs w:val="20"/>
              </w:rPr>
              <w:t>/</w:t>
            </w:r>
            <w:r w:rsidR="00967219">
              <w:rPr>
                <w:rFonts w:ascii="Consolas" w:eastAsiaTheme="minorEastAsia" w:hAnsi="Consolas" w:cs="Consolas"/>
                <w:bCs w:val="0"/>
                <w:color w:val="000000"/>
                <w:sz w:val="20"/>
                <w:szCs w:val="20"/>
              </w:rPr>
              <w:t>/</w:t>
            </w:r>
            <w:r w:rsidR="00967219">
              <w:rPr>
                <w:rFonts w:ascii="Consolas" w:eastAsiaTheme="minorEastAsia" w:hAnsi="Consolas" w:cs="Consolas"/>
                <w:bCs w:val="0"/>
                <w:color w:val="000000"/>
                <w:sz w:val="20"/>
                <w:szCs w:val="20"/>
              </w:rPr>
              <w:t>这里指定</w:t>
            </w:r>
            <w:r w:rsidR="00967219">
              <w:rPr>
                <w:rFonts w:ascii="Consolas" w:eastAsiaTheme="minorEastAsia" w:hAnsi="Consolas" w:cs="Consolas"/>
                <w:bCs w:val="0"/>
                <w:color w:val="000000"/>
                <w:sz w:val="20"/>
                <w:szCs w:val="20"/>
              </w:rPr>
              <w:t>bean</w:t>
            </w:r>
            <w:r w:rsidR="00967219">
              <w:rPr>
                <w:rFonts w:ascii="Consolas" w:eastAsiaTheme="minorEastAsia" w:hAnsi="Consolas" w:cs="Consolas"/>
                <w:bCs w:val="0"/>
                <w:color w:val="000000"/>
                <w:sz w:val="20"/>
                <w:szCs w:val="20"/>
              </w:rPr>
              <w:t>的</w:t>
            </w:r>
            <w:r w:rsidR="00967219">
              <w:rPr>
                <w:rFonts w:ascii="Consolas" w:eastAsiaTheme="minorEastAsia" w:hAnsi="Consolas" w:cs="Consolas"/>
                <w:bCs w:val="0"/>
                <w:color w:val="000000"/>
                <w:sz w:val="20"/>
                <w:szCs w:val="20"/>
              </w:rPr>
              <w:t>id</w:t>
            </w:r>
            <w:r w:rsidR="00967219">
              <w:rPr>
                <w:rFonts w:ascii="Consolas" w:eastAsiaTheme="minorEastAsia" w:hAnsi="Consolas" w:cs="Consolas"/>
                <w:bCs w:val="0"/>
                <w:color w:val="000000"/>
                <w:sz w:val="20"/>
                <w:szCs w:val="20"/>
              </w:rPr>
              <w:t>。可以通过该</w:t>
            </w:r>
            <w:r w:rsidR="00967219">
              <w:rPr>
                <w:rFonts w:ascii="Consolas" w:eastAsiaTheme="minorEastAsia" w:hAnsi="Consolas" w:cs="Consolas"/>
                <w:bCs w:val="0"/>
                <w:color w:val="000000"/>
                <w:sz w:val="20"/>
                <w:szCs w:val="20"/>
              </w:rPr>
              <w:t>id</w:t>
            </w:r>
            <w:r w:rsidR="00967219">
              <w:rPr>
                <w:rFonts w:ascii="Consolas" w:eastAsiaTheme="minorEastAsia" w:hAnsi="Consolas" w:cs="Consolas"/>
                <w:bCs w:val="0"/>
                <w:color w:val="000000"/>
                <w:sz w:val="20"/>
                <w:szCs w:val="20"/>
              </w:rPr>
              <w:t>获取指定的该对象。</w:t>
            </w:r>
          </w:p>
          <w:p w14:paraId="2C0FA374" w14:textId="77777777" w:rsidR="002D5E05" w:rsidRDefault="002D5E05" w:rsidP="002D5E0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AnimalServiceImpl</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AnimalService</w:t>
            </w:r>
            <w:proofErr w:type="spellEnd"/>
            <w:r>
              <w:rPr>
                <w:rFonts w:ascii="Consolas" w:eastAsiaTheme="minorEastAsia" w:hAnsi="Consolas" w:cs="Consolas"/>
                <w:bCs w:val="0"/>
                <w:color w:val="000000"/>
                <w:sz w:val="20"/>
                <w:szCs w:val="20"/>
              </w:rPr>
              <w:t xml:space="preserve"> {</w:t>
            </w:r>
          </w:p>
          <w:p w14:paraId="6EFE6138" w14:textId="3A1D8F57" w:rsidR="002D5E05" w:rsidRDefault="002D5E05" w:rsidP="002D5E0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proofErr w:type="spellStart"/>
            <w:r>
              <w:rPr>
                <w:rFonts w:ascii="Consolas" w:eastAsiaTheme="minorEastAsia" w:hAnsi="Consolas" w:cs="Consolas"/>
                <w:bCs w:val="0"/>
                <w:color w:val="646464"/>
                <w:sz w:val="20"/>
                <w:szCs w:val="20"/>
              </w:rPr>
              <w:t>Autowired</w:t>
            </w:r>
            <w:proofErr w:type="spellEnd"/>
            <w:r w:rsidR="00BA7949">
              <w:rPr>
                <w:rFonts w:ascii="Consolas" w:eastAsiaTheme="minorEastAsia" w:hAnsi="Consolas" w:cs="Consolas" w:hint="eastAsia"/>
                <w:bCs w:val="0"/>
                <w:color w:val="646464"/>
                <w:sz w:val="20"/>
                <w:szCs w:val="20"/>
              </w:rPr>
              <w:t>/</w:t>
            </w:r>
            <w:r w:rsidR="00BA7949">
              <w:rPr>
                <w:rFonts w:ascii="Consolas" w:eastAsiaTheme="minorEastAsia" w:hAnsi="Consolas" w:cs="Consolas"/>
                <w:bCs w:val="0"/>
                <w:color w:val="646464"/>
                <w:sz w:val="20"/>
                <w:szCs w:val="20"/>
              </w:rPr>
              <w:t>/</w:t>
            </w:r>
            <w:r w:rsidR="008E3769">
              <w:rPr>
                <w:rFonts w:ascii="Consolas" w:eastAsiaTheme="minorEastAsia" w:hAnsi="Consolas" w:cs="Consolas"/>
                <w:bCs w:val="0"/>
                <w:color w:val="646464"/>
                <w:sz w:val="20"/>
                <w:szCs w:val="20"/>
              </w:rPr>
              <w:t>使用自动类型加载方式，使用该对象时，会自动去</w:t>
            </w:r>
            <w:proofErr w:type="spellStart"/>
            <w:r w:rsidR="008E3769">
              <w:rPr>
                <w:rFonts w:ascii="Consolas" w:eastAsiaTheme="minorEastAsia" w:hAnsi="Consolas" w:cs="Consolas"/>
                <w:bCs w:val="0"/>
                <w:color w:val="646464"/>
                <w:sz w:val="20"/>
                <w:szCs w:val="20"/>
              </w:rPr>
              <w:t>ioc</w:t>
            </w:r>
            <w:proofErr w:type="spellEnd"/>
            <w:r w:rsidR="008E3769">
              <w:rPr>
                <w:rFonts w:ascii="Consolas" w:eastAsiaTheme="minorEastAsia" w:hAnsi="Consolas" w:cs="Consolas"/>
                <w:bCs w:val="0"/>
                <w:color w:val="646464"/>
                <w:sz w:val="20"/>
                <w:szCs w:val="20"/>
              </w:rPr>
              <w:t>容器中寻找。</w:t>
            </w:r>
          </w:p>
          <w:p w14:paraId="2FE49782" w14:textId="5EF5D330" w:rsidR="002D5E05" w:rsidRDefault="002D5E05" w:rsidP="002D5E0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AnimalDaoImpl</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C0"/>
                <w:sz w:val="20"/>
                <w:szCs w:val="20"/>
              </w:rPr>
              <w:t>animalDaoImpl</w:t>
            </w:r>
            <w:proofErr w:type="spellEnd"/>
            <w:proofErr w:type="gramEnd"/>
            <w:r>
              <w:rPr>
                <w:rFonts w:ascii="Consolas" w:eastAsiaTheme="minorEastAsia" w:hAnsi="Consolas" w:cs="Consolas"/>
                <w:bCs w:val="0"/>
                <w:color w:val="000000"/>
                <w:sz w:val="20"/>
                <w:szCs w:val="20"/>
              </w:rPr>
              <w:t>;</w:t>
            </w:r>
          </w:p>
          <w:p w14:paraId="6F951AEF" w14:textId="23752114" w:rsidR="002D5E05" w:rsidRDefault="002D5E05" w:rsidP="002D5E05">
            <w:pPr>
              <w:autoSpaceDE w:val="0"/>
              <w:autoSpaceDN w:val="0"/>
              <w:adjustRightInd w:val="0"/>
              <w:ind w:firstLineChars="0" w:firstLine="0"/>
              <w:jc w:val="left"/>
              <w:rPr>
                <w:rFonts w:ascii="Consolas" w:eastAsiaTheme="minorEastAsia" w:hAnsi="Consolas" w:cs="Consolas"/>
                <w:bCs w:val="0"/>
                <w:color w:val="646464"/>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5F82D4D4" w14:textId="1B24CF99" w:rsidR="007717FB" w:rsidRDefault="007717FB" w:rsidP="007717FB">
            <w:pPr>
              <w:autoSpaceDE w:val="0"/>
              <w:autoSpaceDN w:val="0"/>
              <w:adjustRightInd w:val="0"/>
              <w:ind w:firstLineChars="0" w:firstLine="384"/>
              <w:jc w:val="left"/>
              <w:rPr>
                <w:rFonts w:ascii="Consolas" w:eastAsiaTheme="minorEastAsia" w:hAnsi="Consolas" w:cs="Consolas"/>
                <w:bCs w:val="0"/>
                <w:color w:val="646464"/>
                <w:sz w:val="20"/>
                <w:szCs w:val="20"/>
              </w:rPr>
            </w:pPr>
            <w:r>
              <w:rPr>
                <w:rFonts w:ascii="Consolas" w:eastAsiaTheme="minorEastAsia" w:hAnsi="Consolas" w:cs="Consolas"/>
                <w:bCs w:val="0"/>
                <w:sz w:val="20"/>
                <w:szCs w:val="20"/>
              </w:rPr>
              <w:t>@</w:t>
            </w:r>
            <w:r>
              <w:rPr>
                <w:rFonts w:ascii="Consolas" w:eastAsiaTheme="minorEastAsia" w:hAnsi="Consolas" w:cs="Consolas"/>
                <w:bCs w:val="0"/>
                <w:color w:val="646464"/>
                <w:sz w:val="20"/>
                <w:szCs w:val="20"/>
              </w:rPr>
              <w:t xml:space="preserve"> </w:t>
            </w:r>
            <w:proofErr w:type="spellStart"/>
            <w:r>
              <w:rPr>
                <w:rFonts w:ascii="Consolas" w:eastAsiaTheme="minorEastAsia" w:hAnsi="Consolas" w:cs="Consolas"/>
                <w:bCs w:val="0"/>
                <w:color w:val="646464"/>
                <w:sz w:val="20"/>
                <w:szCs w:val="20"/>
              </w:rPr>
              <w:t>Autowired</w:t>
            </w:r>
            <w:proofErr w:type="spellEnd"/>
          </w:p>
          <w:p w14:paraId="7E945243" w14:textId="6E3CF2C7" w:rsidR="007717FB" w:rsidRDefault="007717FB" w:rsidP="007717FB">
            <w:pPr>
              <w:autoSpaceDE w:val="0"/>
              <w:autoSpaceDN w:val="0"/>
              <w:adjustRightInd w:val="0"/>
              <w:ind w:firstLineChars="0" w:firstLine="384"/>
              <w:jc w:val="left"/>
              <w:rPr>
                <w:rFonts w:ascii="Consolas" w:eastAsiaTheme="minorEastAsia" w:hAnsi="Consolas" w:cs="Consolas"/>
                <w:bCs w:val="0"/>
                <w:sz w:val="20"/>
                <w:szCs w:val="20"/>
              </w:rPr>
            </w:pPr>
            <w:r>
              <w:rPr>
                <w:rFonts w:ascii="Consolas" w:eastAsiaTheme="minorEastAsia" w:hAnsi="Consolas" w:cs="Consolas"/>
                <w:bCs w:val="0"/>
                <w:sz w:val="20"/>
                <w:szCs w:val="20"/>
              </w:rPr>
              <w:t>@</w:t>
            </w:r>
          </w:p>
          <w:p w14:paraId="46373251" w14:textId="77777777" w:rsidR="002D5E05" w:rsidRDefault="002D5E05" w:rsidP="002D5E0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highlight w:val="lightGray"/>
              </w:rPr>
              <w:t>Animal</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getAnimalById</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Integer id) {</w:t>
            </w:r>
          </w:p>
          <w:p w14:paraId="4E92320E" w14:textId="77777777" w:rsidR="002D5E05" w:rsidRDefault="002D5E05" w:rsidP="002D5E0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highlight w:val="lightGray"/>
              </w:rPr>
              <w:t>Animal</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animal</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C0"/>
                <w:sz w:val="20"/>
                <w:szCs w:val="20"/>
              </w:rPr>
              <w:t>animalDaoImpl</w:t>
            </w:r>
            <w:r>
              <w:rPr>
                <w:rFonts w:ascii="Consolas" w:eastAsiaTheme="minorEastAsia" w:hAnsi="Consolas" w:cs="Consolas"/>
                <w:bCs w:val="0"/>
                <w:color w:val="000000"/>
                <w:sz w:val="20"/>
                <w:szCs w:val="20"/>
              </w:rPr>
              <w:t>.queryById</w:t>
            </w:r>
            <w:proofErr w:type="spellEnd"/>
            <w:r>
              <w:rPr>
                <w:rFonts w:ascii="Consolas" w:eastAsiaTheme="minorEastAsia" w:hAnsi="Consolas" w:cs="Consolas"/>
                <w:bCs w:val="0"/>
                <w:color w:val="000000"/>
                <w:sz w:val="20"/>
                <w:szCs w:val="20"/>
              </w:rPr>
              <w:t>(id);</w:t>
            </w:r>
          </w:p>
          <w:p w14:paraId="59971AC0" w14:textId="77777777" w:rsidR="002D5E05" w:rsidRDefault="002D5E05" w:rsidP="002D5E0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animal;</w:t>
            </w:r>
          </w:p>
          <w:p w14:paraId="75AE3D20" w14:textId="4D63A51D" w:rsidR="002D5E05" w:rsidRDefault="002D5E05" w:rsidP="002D5E0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21BA6E94" w14:textId="77777777" w:rsidR="00D015FD" w:rsidRDefault="002D5E05" w:rsidP="002D5E05">
            <w:pPr>
              <w:ind w:firstLineChars="0" w:firstLine="0"/>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w:t>
            </w:r>
          </w:p>
          <w:p w14:paraId="2EFCA384" w14:textId="6A4B9CCB" w:rsidR="00C0258D" w:rsidRDefault="00C0258D" w:rsidP="002D5E05">
            <w:pPr>
              <w:ind w:firstLineChars="0" w:firstLine="0"/>
            </w:pPr>
          </w:p>
          <w:p w14:paraId="71CB07D6" w14:textId="0B8BB44A" w:rsidR="0012207A" w:rsidRDefault="0012207A" w:rsidP="002D5E05">
            <w:pPr>
              <w:ind w:firstLineChars="0" w:firstLine="0"/>
            </w:pPr>
            <w:r>
              <w:rPr>
                <w:rFonts w:ascii="Consolas" w:eastAsiaTheme="minorEastAsia" w:hAnsi="Consolas" w:cs="Consolas"/>
                <w:bCs w:val="0"/>
                <w:color w:val="646464"/>
                <w:sz w:val="20"/>
                <w:szCs w:val="20"/>
              </w:rPr>
              <w:t>Controller</w:t>
            </w:r>
            <w:r>
              <w:rPr>
                <w:rFonts w:ascii="Consolas" w:eastAsiaTheme="minorEastAsia" w:hAnsi="Consolas" w:cs="Consolas"/>
                <w:bCs w:val="0"/>
                <w:color w:val="646464"/>
                <w:sz w:val="20"/>
                <w:szCs w:val="20"/>
              </w:rPr>
              <w:t>层：</w:t>
            </w:r>
          </w:p>
          <w:p w14:paraId="1614BE59" w14:textId="77777777" w:rsidR="00C0258D" w:rsidRDefault="00C0258D" w:rsidP="00C0258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@Controller</w:t>
            </w:r>
          </w:p>
          <w:p w14:paraId="34D709E4" w14:textId="77777777" w:rsidR="00C0258D" w:rsidRDefault="00C0258D" w:rsidP="00C0258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AnimalController</w:t>
            </w:r>
            <w:proofErr w:type="spellEnd"/>
            <w:r>
              <w:rPr>
                <w:rFonts w:ascii="Consolas" w:eastAsiaTheme="minorEastAsia" w:hAnsi="Consolas" w:cs="Consolas"/>
                <w:bCs w:val="0"/>
                <w:color w:val="000000"/>
                <w:sz w:val="20"/>
                <w:szCs w:val="20"/>
              </w:rPr>
              <w:t xml:space="preserve"> {</w:t>
            </w:r>
          </w:p>
          <w:p w14:paraId="38A33417" w14:textId="3918E645" w:rsidR="00C0258D" w:rsidRDefault="00C0258D" w:rsidP="00C0258D">
            <w:pPr>
              <w:autoSpaceDE w:val="0"/>
              <w:autoSpaceDN w:val="0"/>
              <w:adjustRightInd w:val="0"/>
              <w:ind w:firstLineChars="0" w:firstLine="0"/>
              <w:jc w:val="left"/>
              <w:rPr>
                <w:rFonts w:ascii="Consolas" w:eastAsiaTheme="minorEastAsia" w:hAnsi="Consolas" w:cs="Consolas"/>
                <w:bCs w:val="0"/>
                <w:color w:val="646464"/>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proofErr w:type="spellStart"/>
            <w:r>
              <w:rPr>
                <w:rFonts w:ascii="Consolas" w:eastAsiaTheme="minorEastAsia" w:hAnsi="Consolas" w:cs="Consolas"/>
                <w:bCs w:val="0"/>
                <w:color w:val="646464"/>
                <w:sz w:val="20"/>
                <w:szCs w:val="20"/>
              </w:rPr>
              <w:t>Autowired</w:t>
            </w:r>
            <w:proofErr w:type="spellEnd"/>
          </w:p>
          <w:p w14:paraId="0B46C62D" w14:textId="2A922F2F" w:rsidR="00F80AB0" w:rsidRDefault="00F80AB0" w:rsidP="00F80AB0">
            <w:pPr>
              <w:autoSpaceDE w:val="0"/>
              <w:autoSpaceDN w:val="0"/>
              <w:adjustRightInd w:val="0"/>
              <w:ind w:firstLineChars="0" w:firstLine="0"/>
              <w:jc w:val="left"/>
              <w:rPr>
                <w:rFonts w:ascii="Consolas" w:eastAsiaTheme="minorEastAsia" w:hAnsi="Consolas" w:cs="Consolas"/>
                <w:bCs w:val="0"/>
                <w:sz w:val="20"/>
                <w:szCs w:val="20"/>
              </w:rPr>
            </w:pPr>
            <w:r w:rsidRPr="00F80AB0">
              <w:rPr>
                <w:rFonts w:ascii="Consolas" w:eastAsiaTheme="minorEastAsia" w:hAnsi="Consolas" w:cs="Consolas"/>
                <w:bCs w:val="0"/>
                <w:sz w:val="20"/>
                <w:szCs w:val="20"/>
              </w:rPr>
              <w:tab/>
              <w:t>@Qualifier("</w:t>
            </w:r>
            <w:proofErr w:type="spellStart"/>
            <w:r w:rsidRPr="00F80AB0">
              <w:rPr>
                <w:rFonts w:ascii="Consolas" w:eastAsiaTheme="minorEastAsia" w:hAnsi="Consolas" w:cs="Consolas"/>
                <w:bCs w:val="0"/>
                <w:sz w:val="20"/>
                <w:szCs w:val="20"/>
              </w:rPr>
              <w:t>daoimp</w:t>
            </w:r>
            <w:proofErr w:type="spellEnd"/>
            <w:r w:rsidRPr="00F80AB0">
              <w:rPr>
                <w:rFonts w:ascii="Consolas" w:eastAsiaTheme="minorEastAsia" w:hAnsi="Consolas" w:cs="Consolas"/>
                <w:bCs w:val="0"/>
                <w:sz w:val="20"/>
                <w:szCs w:val="20"/>
              </w:rPr>
              <w:t>")</w:t>
            </w:r>
            <w:r w:rsidR="00681D79">
              <w:rPr>
                <w:rFonts w:ascii="Consolas" w:eastAsiaTheme="minorEastAsia" w:hAnsi="Consolas" w:cs="Consolas" w:hint="eastAsia"/>
                <w:bCs w:val="0"/>
                <w:sz w:val="20"/>
                <w:szCs w:val="20"/>
              </w:rPr>
              <w:t>/</w:t>
            </w:r>
            <w:r w:rsidR="00681D79">
              <w:rPr>
                <w:rFonts w:ascii="Consolas" w:eastAsiaTheme="minorEastAsia" w:hAnsi="Consolas" w:cs="Consolas"/>
                <w:bCs w:val="0"/>
                <w:sz w:val="20"/>
                <w:szCs w:val="20"/>
              </w:rPr>
              <w:t>/</w:t>
            </w:r>
            <w:r w:rsidR="00681D79">
              <w:rPr>
                <w:rFonts w:ascii="Consolas" w:eastAsiaTheme="minorEastAsia" w:hAnsi="Consolas" w:cs="Consolas"/>
                <w:bCs w:val="0"/>
                <w:sz w:val="20"/>
                <w:szCs w:val="20"/>
              </w:rPr>
              <w:t>这里通过指定类型和名字去加载</w:t>
            </w:r>
            <w:proofErr w:type="spellStart"/>
            <w:r w:rsidR="00681D79">
              <w:rPr>
                <w:rFonts w:ascii="Consolas" w:eastAsiaTheme="minorEastAsia" w:hAnsi="Consolas" w:cs="Consolas"/>
                <w:bCs w:val="0"/>
                <w:color w:val="000000"/>
                <w:sz w:val="20"/>
                <w:szCs w:val="20"/>
              </w:rPr>
              <w:t>AnimalService</w:t>
            </w:r>
            <w:proofErr w:type="spellEnd"/>
            <w:r w:rsidR="00681D79">
              <w:rPr>
                <w:rFonts w:ascii="Consolas" w:eastAsiaTheme="minorEastAsia" w:hAnsi="Consolas" w:cs="Consolas"/>
                <w:bCs w:val="0"/>
                <w:color w:val="000000"/>
                <w:sz w:val="20"/>
                <w:szCs w:val="20"/>
              </w:rPr>
              <w:t>这个对象，如果没有</w:t>
            </w:r>
            <w:proofErr w:type="spellStart"/>
            <w:r w:rsidR="00681D79" w:rsidRPr="00F80AB0">
              <w:rPr>
                <w:rFonts w:ascii="Consolas" w:eastAsiaTheme="minorEastAsia" w:hAnsi="Consolas" w:cs="Consolas"/>
                <w:bCs w:val="0"/>
                <w:sz w:val="20"/>
                <w:szCs w:val="20"/>
              </w:rPr>
              <w:t>daoimp</w:t>
            </w:r>
            <w:proofErr w:type="spellEnd"/>
            <w:r w:rsidR="00681D79">
              <w:rPr>
                <w:rFonts w:ascii="Consolas" w:eastAsiaTheme="minorEastAsia" w:hAnsi="Consolas" w:cs="Consolas"/>
                <w:bCs w:val="0"/>
                <w:sz w:val="20"/>
                <w:szCs w:val="20"/>
              </w:rPr>
              <w:t>的</w:t>
            </w:r>
            <w:proofErr w:type="spellStart"/>
            <w:r w:rsidR="00681D79">
              <w:rPr>
                <w:rFonts w:ascii="Consolas" w:eastAsiaTheme="minorEastAsia" w:hAnsi="Consolas" w:cs="Consolas"/>
                <w:bCs w:val="0"/>
                <w:color w:val="000000"/>
                <w:sz w:val="20"/>
                <w:szCs w:val="20"/>
              </w:rPr>
              <w:t>AnimalService</w:t>
            </w:r>
            <w:proofErr w:type="spellEnd"/>
            <w:r w:rsidR="00681D79">
              <w:rPr>
                <w:rFonts w:ascii="Consolas" w:eastAsiaTheme="minorEastAsia" w:hAnsi="Consolas" w:cs="Consolas"/>
                <w:bCs w:val="0"/>
                <w:color w:val="000000"/>
                <w:sz w:val="20"/>
                <w:szCs w:val="20"/>
              </w:rPr>
              <w:t>，将无法加载到</w:t>
            </w:r>
            <w:r w:rsidR="00FA188F">
              <w:rPr>
                <w:rFonts w:ascii="Consolas" w:eastAsiaTheme="minorEastAsia" w:hAnsi="Consolas" w:cs="Consolas"/>
                <w:bCs w:val="0"/>
                <w:color w:val="000000"/>
                <w:sz w:val="20"/>
                <w:szCs w:val="20"/>
              </w:rPr>
              <w:t>。</w:t>
            </w:r>
          </w:p>
          <w:p w14:paraId="68121C09" w14:textId="77777777" w:rsidR="00C0258D" w:rsidRDefault="00C0258D" w:rsidP="00C0258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AnimalService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C0"/>
                <w:sz w:val="20"/>
                <w:szCs w:val="20"/>
              </w:rPr>
              <w:t>animalService</w:t>
            </w:r>
            <w:proofErr w:type="spellEnd"/>
            <w:r>
              <w:rPr>
                <w:rFonts w:ascii="Consolas" w:eastAsiaTheme="minorEastAsia" w:hAnsi="Consolas" w:cs="Consolas"/>
                <w:bCs w:val="0"/>
                <w:color w:val="000000"/>
                <w:sz w:val="20"/>
                <w:szCs w:val="20"/>
              </w:rPr>
              <w:t>;</w:t>
            </w:r>
          </w:p>
          <w:p w14:paraId="19CA82A1" w14:textId="77777777" w:rsidR="00C0258D" w:rsidRDefault="00C0258D" w:rsidP="00C0258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0902098C" w14:textId="77777777" w:rsidR="00C0258D" w:rsidRDefault="00C0258D" w:rsidP="00C0258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Animal </w:t>
            </w:r>
            <w:proofErr w:type="spellStart"/>
            <w:proofErr w:type="gramStart"/>
            <w:r>
              <w:rPr>
                <w:rFonts w:ascii="Consolas" w:eastAsiaTheme="minorEastAsia" w:hAnsi="Consolas" w:cs="Consolas"/>
                <w:bCs w:val="0"/>
                <w:color w:val="000000"/>
                <w:sz w:val="20"/>
                <w:szCs w:val="20"/>
              </w:rPr>
              <w:t>getAnimal</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Integer id){</w:t>
            </w:r>
          </w:p>
          <w:p w14:paraId="2E34F609" w14:textId="77777777" w:rsidR="00C0258D" w:rsidRDefault="00C0258D" w:rsidP="00C0258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Animal </w:t>
            </w:r>
            <w:proofErr w:type="spellStart"/>
            <w:r>
              <w:rPr>
                <w:rFonts w:ascii="Consolas" w:eastAsiaTheme="minorEastAsia" w:hAnsi="Consolas" w:cs="Consolas"/>
                <w:bCs w:val="0"/>
                <w:color w:val="000000"/>
                <w:sz w:val="20"/>
                <w:szCs w:val="20"/>
              </w:rPr>
              <w:t>animal</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C0"/>
                <w:sz w:val="20"/>
                <w:szCs w:val="20"/>
              </w:rPr>
              <w:t>animalService</w:t>
            </w:r>
            <w:r>
              <w:rPr>
                <w:rFonts w:ascii="Consolas" w:eastAsiaTheme="minorEastAsia" w:hAnsi="Consolas" w:cs="Consolas"/>
                <w:bCs w:val="0"/>
                <w:color w:val="000000"/>
                <w:sz w:val="20"/>
                <w:szCs w:val="20"/>
              </w:rPr>
              <w:t>.getAnimalById</w:t>
            </w:r>
            <w:proofErr w:type="spellEnd"/>
            <w:r>
              <w:rPr>
                <w:rFonts w:ascii="Consolas" w:eastAsiaTheme="minorEastAsia" w:hAnsi="Consolas" w:cs="Consolas"/>
                <w:bCs w:val="0"/>
                <w:color w:val="000000"/>
                <w:sz w:val="20"/>
                <w:szCs w:val="20"/>
              </w:rPr>
              <w:t>(id);</w:t>
            </w:r>
          </w:p>
          <w:p w14:paraId="40CF7742" w14:textId="77777777" w:rsidR="00C0258D" w:rsidRDefault="00C0258D" w:rsidP="00C0258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animal;</w:t>
            </w:r>
          </w:p>
          <w:p w14:paraId="721EFD75" w14:textId="77777777" w:rsidR="00C0258D" w:rsidRDefault="00C0258D" w:rsidP="00C0258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26CEEB4" w14:textId="29EE7395" w:rsidR="00C0258D" w:rsidRDefault="00C0258D" w:rsidP="00C0258D">
            <w:pPr>
              <w:ind w:firstLineChars="0" w:firstLine="0"/>
            </w:pPr>
            <w:r>
              <w:rPr>
                <w:rFonts w:ascii="Consolas" w:eastAsiaTheme="minorEastAsia" w:hAnsi="Consolas" w:cs="Consolas"/>
                <w:bCs w:val="0"/>
                <w:color w:val="000000"/>
                <w:sz w:val="20"/>
                <w:szCs w:val="20"/>
              </w:rPr>
              <w:t>}</w:t>
            </w:r>
          </w:p>
        </w:tc>
      </w:tr>
    </w:tbl>
    <w:p w14:paraId="3CC9BC09" w14:textId="3D20099B" w:rsidR="0029677C" w:rsidRDefault="00293A6C" w:rsidP="00293A6C">
      <w:pPr>
        <w:pStyle w:val="3"/>
        <w:ind w:firstLine="420"/>
      </w:pPr>
      <w:r>
        <w:rPr>
          <w:rFonts w:hint="eastAsia"/>
        </w:rPr>
        <w:t>@</w:t>
      </w:r>
      <w:proofErr w:type="spellStart"/>
      <w:r>
        <w:rPr>
          <w:rFonts w:hint="eastAsia"/>
        </w:rPr>
        <w:t>request</w:t>
      </w:r>
      <w:r>
        <w:t>B</w:t>
      </w:r>
      <w:r>
        <w:rPr>
          <w:rFonts w:hint="eastAsia"/>
        </w:rPr>
        <w:t>ody</w:t>
      </w:r>
      <w:proofErr w:type="spellEnd"/>
    </w:p>
    <w:p w14:paraId="111D4F09" w14:textId="473B09AE" w:rsidR="00293A6C" w:rsidRDefault="00293A6C" w:rsidP="00293A6C">
      <w:pPr>
        <w:ind w:firstLine="420"/>
      </w:pPr>
      <w:proofErr w:type="spellStart"/>
      <w:r>
        <w:rPr>
          <w:rFonts w:hint="eastAsia"/>
        </w:rPr>
        <w:t>httpMessage</w:t>
      </w:r>
      <w:r>
        <w:t>C</w:t>
      </w:r>
      <w:r>
        <w:rPr>
          <w:rFonts w:hint="eastAsia"/>
        </w:rPr>
        <w:t>onvert</w:t>
      </w:r>
      <w:proofErr w:type="spellEnd"/>
    </w:p>
    <w:p w14:paraId="3EEF447C" w14:textId="39BC1420" w:rsidR="005B2BA0" w:rsidRPr="00293A6C" w:rsidRDefault="0083751D" w:rsidP="0083751D">
      <w:pPr>
        <w:ind w:firstLine="420"/>
        <w:jc w:val="center"/>
      </w:pPr>
      <w:r>
        <w:rPr>
          <w:noProof/>
        </w:rPr>
        <w:drawing>
          <wp:inline distT="0" distB="0" distL="0" distR="0" wp14:anchorId="7F5CD322" wp14:editId="271CB271">
            <wp:extent cx="3322608" cy="29949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2608" cy="2994920"/>
                    </a:xfrm>
                    <a:prstGeom prst="rect">
                      <a:avLst/>
                    </a:prstGeom>
                  </pic:spPr>
                </pic:pic>
              </a:graphicData>
            </a:graphic>
          </wp:inline>
        </w:drawing>
      </w:r>
    </w:p>
    <w:p w14:paraId="15F068DC" w14:textId="027C02C4" w:rsidR="00293A6C" w:rsidRPr="00293A6C" w:rsidRDefault="00293A6C" w:rsidP="00293A6C">
      <w:pPr>
        <w:ind w:firstLine="420"/>
      </w:pPr>
    </w:p>
    <w:p w14:paraId="231BBCBE" w14:textId="77777777" w:rsidR="00546FA7" w:rsidRPr="00546FA7" w:rsidRDefault="00546FA7" w:rsidP="00546FA7">
      <w:pPr>
        <w:ind w:firstLine="420"/>
      </w:pPr>
    </w:p>
    <w:p w14:paraId="1DBD757C" w14:textId="43F87348" w:rsidR="00063ED3" w:rsidRDefault="00063ED3" w:rsidP="00063ED3">
      <w:pPr>
        <w:ind w:firstLine="420"/>
        <w:rPr>
          <w:noProof/>
        </w:rPr>
      </w:pPr>
    </w:p>
    <w:p w14:paraId="0AE5E587" w14:textId="5CFD50FA" w:rsidR="00063ED3" w:rsidRDefault="00546994" w:rsidP="00FD6D62">
      <w:pPr>
        <w:pStyle w:val="20"/>
      </w:pPr>
      <w:r>
        <w:rPr>
          <w:rFonts w:hint="eastAsia"/>
        </w:rPr>
        <w:t>s</w:t>
      </w:r>
      <w:r>
        <w:t>pring</w:t>
      </w:r>
      <w:r>
        <w:rPr>
          <w:rFonts w:hint="eastAsia"/>
        </w:rPr>
        <w:t>的模块化配置</w:t>
      </w:r>
    </w:p>
    <w:p w14:paraId="24107C70" w14:textId="6290BDCE" w:rsidR="00546994" w:rsidRDefault="00546994" w:rsidP="00546994">
      <w:pPr>
        <w:ind w:firstLine="420"/>
      </w:pPr>
      <w:r>
        <w:rPr>
          <w:rFonts w:hint="eastAsia"/>
        </w:rPr>
        <w:t>在开发中，我们一般会分模块去管理我们的</w:t>
      </w:r>
      <w:r>
        <w:t>spring xml</w:t>
      </w:r>
      <w:r>
        <w:t>文件，</w:t>
      </w:r>
    </w:p>
    <w:p w14:paraId="574F522D" w14:textId="543C44A9" w:rsidR="00546994" w:rsidRPr="00E44C07" w:rsidRDefault="00E44C07" w:rsidP="00546994">
      <w:pPr>
        <w:ind w:firstLine="420"/>
      </w:pPr>
      <w:r>
        <w:tab/>
      </w:r>
      <w:proofErr w:type="spellStart"/>
      <w:r w:rsidR="00546994">
        <w:t>dao</w:t>
      </w:r>
      <w:proofErr w:type="spellEnd"/>
      <w:r w:rsidR="00546994">
        <w:t>放到</w:t>
      </w:r>
      <w:r w:rsidR="00546994">
        <w:t>app_dao.xml</w:t>
      </w:r>
      <w:r w:rsidR="00546994">
        <w:t>里面</w:t>
      </w:r>
      <w:r w:rsidR="00546994">
        <w:t xml:space="preserve">  </w:t>
      </w:r>
    </w:p>
    <w:p w14:paraId="26F221D3" w14:textId="2722E37C" w:rsidR="00546994" w:rsidRDefault="00E44C07" w:rsidP="00546994">
      <w:pPr>
        <w:ind w:firstLine="420"/>
      </w:pPr>
      <w:r>
        <w:tab/>
      </w:r>
      <w:r w:rsidR="00546994">
        <w:t>service</w:t>
      </w:r>
      <w:r w:rsidR="00546994">
        <w:t>放到</w:t>
      </w:r>
      <w:r w:rsidR="00546994">
        <w:t>app_service.xml</w:t>
      </w:r>
      <w:r w:rsidR="00546994">
        <w:t>里面</w:t>
      </w:r>
    </w:p>
    <w:p w14:paraId="7D186B39" w14:textId="6BEDB706" w:rsidR="00546994" w:rsidRDefault="00E44C07" w:rsidP="00546994">
      <w:pPr>
        <w:ind w:firstLine="420"/>
      </w:pPr>
      <w:r>
        <w:tab/>
      </w:r>
      <w:r w:rsidR="00546994">
        <w:t>action</w:t>
      </w:r>
      <w:r w:rsidR="00546994">
        <w:t>放到</w:t>
      </w:r>
      <w:r w:rsidR="00546994">
        <w:t>app_action.xml</w:t>
      </w:r>
      <w:r w:rsidR="00546994">
        <w:t>里面</w:t>
      </w:r>
    </w:p>
    <w:p w14:paraId="199355FF" w14:textId="6585ADEF" w:rsidR="007D721F" w:rsidRDefault="007D721F" w:rsidP="00546994">
      <w:pPr>
        <w:ind w:firstLine="420"/>
      </w:pPr>
      <w:r>
        <w:rPr>
          <w:noProof/>
        </w:rPr>
        <w:drawing>
          <wp:inline distT="0" distB="0" distL="0" distR="0" wp14:anchorId="5925589A" wp14:editId="08C4DF45">
            <wp:extent cx="2865368" cy="792549"/>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5368" cy="792549"/>
                    </a:xfrm>
                    <a:prstGeom prst="rect">
                      <a:avLst/>
                    </a:prstGeom>
                  </pic:spPr>
                </pic:pic>
              </a:graphicData>
            </a:graphic>
          </wp:inline>
        </w:drawing>
      </w:r>
    </w:p>
    <w:p w14:paraId="3FCF565C" w14:textId="0D2C97F9" w:rsidR="00D56EBB" w:rsidRDefault="00536E68" w:rsidP="00546994">
      <w:pPr>
        <w:ind w:firstLine="420"/>
      </w:pPr>
      <w:proofErr w:type="gramStart"/>
      <w:r>
        <w:rPr>
          <w:rFonts w:hint="eastAsia"/>
        </w:rPr>
        <w:t>不同配类的</w:t>
      </w:r>
      <w:proofErr w:type="gramEnd"/>
      <w:r>
        <w:rPr>
          <w:rFonts w:hint="eastAsia"/>
        </w:rPr>
        <w:t>配置文件</w:t>
      </w:r>
      <w:r w:rsidR="00424C24">
        <w:rPr>
          <w:rFonts w:hint="eastAsia"/>
        </w:rPr>
        <w:t>分开</w:t>
      </w:r>
      <w:r w:rsidR="0007479B">
        <w:rPr>
          <w:rFonts w:hint="eastAsia"/>
        </w:rPr>
        <w:t>。</w:t>
      </w:r>
      <w:r w:rsidR="00D56EBB">
        <w:rPr>
          <w:rFonts w:hint="eastAsia"/>
        </w:rPr>
        <w:t>最后在</w:t>
      </w:r>
      <w:r w:rsidR="00D56EBB">
        <w:rPr>
          <w:rFonts w:hint="eastAsia"/>
        </w:rPr>
        <w:t>application</w:t>
      </w:r>
      <w:r w:rsidR="001F4F58">
        <w:t>C</w:t>
      </w:r>
      <w:r w:rsidR="001F4F58">
        <w:rPr>
          <w:rFonts w:hint="eastAsia"/>
        </w:rPr>
        <w:t>ontext</w:t>
      </w:r>
      <w:r w:rsidR="001F4F58">
        <w:t>.</w:t>
      </w:r>
      <w:r w:rsidR="001F4F58">
        <w:rPr>
          <w:rFonts w:hint="eastAsia"/>
        </w:rPr>
        <w:t>xml</w:t>
      </w:r>
      <w:r w:rsidR="00D56EBB">
        <w:rPr>
          <w:rFonts w:hint="eastAsia"/>
        </w:rPr>
        <w:t>中使用</w:t>
      </w:r>
      <w:r w:rsidR="00D56EBB">
        <w:rPr>
          <w:rFonts w:hint="eastAsia"/>
        </w:rPr>
        <w:t>import</w:t>
      </w:r>
      <w:r w:rsidR="00D56EBB">
        <w:rPr>
          <w:rFonts w:hint="eastAsia"/>
        </w:rPr>
        <w:t>引入</w:t>
      </w:r>
    </w:p>
    <w:p w14:paraId="2548DB61" w14:textId="77777777" w:rsidR="00657D04" w:rsidRDefault="00657D04" w:rsidP="00657D04">
      <w:pPr>
        <w:ind w:firstLine="420"/>
      </w:pPr>
      <w:r>
        <w:t>&lt;import resource="</w:t>
      </w:r>
      <w:proofErr w:type="spellStart"/>
      <w:proofErr w:type="gramStart"/>
      <w:r>
        <w:t>classpath:applicationContext_user.xml</w:t>
      </w:r>
      <w:proofErr w:type="spellEnd"/>
      <w:proofErr w:type="gramEnd"/>
      <w:r>
        <w:t>"/&gt;</w:t>
      </w:r>
    </w:p>
    <w:p w14:paraId="17D3D631" w14:textId="6A82BBD2" w:rsidR="00657D04" w:rsidRDefault="00657D04" w:rsidP="00657D04">
      <w:pPr>
        <w:ind w:firstLine="420"/>
      </w:pPr>
      <w:r>
        <w:t>&lt;import resource="</w:t>
      </w:r>
      <w:proofErr w:type="spellStart"/>
      <w:proofErr w:type="gramStart"/>
      <w:r>
        <w:t>classpath:applicationContext_person_animal.xml</w:t>
      </w:r>
      <w:proofErr w:type="spellEnd"/>
      <w:proofErr w:type="gramEnd"/>
      <w:r>
        <w:t>"/&gt;</w:t>
      </w:r>
    </w:p>
    <w:p w14:paraId="346C4C5B" w14:textId="5FE1597D" w:rsidR="00FD6D62" w:rsidRDefault="00FD6D62" w:rsidP="00FD6D62">
      <w:pPr>
        <w:pStyle w:val="20"/>
      </w:pPr>
      <w:r>
        <w:rPr>
          <w:rFonts w:hint="eastAsia"/>
        </w:rPr>
        <w:t>组件扫描</w:t>
      </w:r>
    </w:p>
    <w:p w14:paraId="63330BBE" w14:textId="13FD5AE4" w:rsidR="00FD6D62" w:rsidRDefault="00FD6D62" w:rsidP="00FD6D62">
      <w:pPr>
        <w:pStyle w:val="3"/>
        <w:ind w:firstLine="420"/>
      </w:pPr>
      <w:r>
        <w:rPr>
          <w:rFonts w:hint="eastAsia"/>
        </w:rPr>
        <w:t>自动组件扫描</w:t>
      </w:r>
    </w:p>
    <w:p w14:paraId="7994A56E" w14:textId="74650C70" w:rsidR="00FD6D62" w:rsidRDefault="00D1037F" w:rsidP="00FD6D62">
      <w:pPr>
        <w:ind w:firstLine="400"/>
        <w:rPr>
          <w:rFonts w:ascii="Consolas" w:eastAsiaTheme="minorEastAsia" w:hAnsi="Consolas" w:cs="Consolas"/>
          <w:bCs w:val="0"/>
          <w:color w:val="008080"/>
          <w:kern w:val="0"/>
          <w:sz w:val="20"/>
          <w:szCs w:val="20"/>
          <w:shd w:val="clear" w:color="auto" w:fill="E8F2FE"/>
        </w:rPr>
      </w:pPr>
      <w:r>
        <w:rPr>
          <w:rFonts w:ascii="Consolas" w:eastAsiaTheme="minorEastAsia" w:hAnsi="Consolas" w:cs="Consolas"/>
          <w:bCs w:val="0"/>
          <w:color w:val="008080"/>
          <w:kern w:val="0"/>
          <w:sz w:val="20"/>
          <w:szCs w:val="20"/>
          <w:shd w:val="clear" w:color="auto" w:fill="E8F2FE"/>
        </w:rPr>
        <w:t>&lt;</w:t>
      </w:r>
      <w:proofErr w:type="spellStart"/>
      <w:proofErr w:type="gramStart"/>
      <w:r>
        <w:rPr>
          <w:rFonts w:ascii="Consolas" w:eastAsiaTheme="minorEastAsia" w:hAnsi="Consolas" w:cs="Consolas"/>
          <w:bCs w:val="0"/>
          <w:color w:val="3F7F7F"/>
          <w:kern w:val="0"/>
          <w:sz w:val="20"/>
          <w:szCs w:val="20"/>
          <w:shd w:val="clear" w:color="auto" w:fill="D4D4D4"/>
        </w:rPr>
        <w:t>context:component</w:t>
      </w:r>
      <w:proofErr w:type="gramEnd"/>
      <w:r>
        <w:rPr>
          <w:rFonts w:ascii="Consolas" w:eastAsiaTheme="minorEastAsia" w:hAnsi="Consolas" w:cs="Consolas"/>
          <w:bCs w:val="0"/>
          <w:color w:val="3F7F7F"/>
          <w:kern w:val="0"/>
          <w:sz w:val="20"/>
          <w:szCs w:val="20"/>
          <w:shd w:val="clear" w:color="auto" w:fill="D4D4D4"/>
        </w:rPr>
        <w:t>-scan</w:t>
      </w:r>
      <w:proofErr w:type="spellEnd"/>
      <w:r>
        <w:rPr>
          <w:rFonts w:ascii="Consolas" w:eastAsiaTheme="minorEastAsia" w:hAnsi="Consolas" w:cs="Consolas"/>
          <w:bCs w:val="0"/>
          <w:kern w:val="0"/>
          <w:sz w:val="20"/>
          <w:szCs w:val="20"/>
          <w:shd w:val="clear" w:color="auto" w:fill="E8F2FE"/>
        </w:rPr>
        <w:t xml:space="preserve"> </w:t>
      </w:r>
      <w:r>
        <w:rPr>
          <w:rFonts w:ascii="Consolas" w:eastAsiaTheme="minorEastAsia" w:hAnsi="Consolas" w:cs="Consolas"/>
          <w:bCs w:val="0"/>
          <w:color w:val="7F007F"/>
          <w:kern w:val="0"/>
          <w:sz w:val="20"/>
          <w:szCs w:val="20"/>
          <w:shd w:val="clear" w:color="auto" w:fill="E8F2FE"/>
        </w:rPr>
        <w:t>base-package</w:t>
      </w:r>
      <w:r>
        <w:rPr>
          <w:rFonts w:ascii="Consolas" w:eastAsiaTheme="minorEastAsia" w:hAnsi="Consolas" w:cs="Consolas"/>
          <w:bCs w:val="0"/>
          <w:color w:val="000000"/>
          <w:kern w:val="0"/>
          <w:sz w:val="20"/>
          <w:szCs w:val="20"/>
          <w:shd w:val="clear" w:color="auto" w:fill="E8F2FE"/>
        </w:rPr>
        <w:t>=</w:t>
      </w:r>
      <w:r>
        <w:rPr>
          <w:rFonts w:ascii="Consolas" w:eastAsiaTheme="minorEastAsia" w:hAnsi="Consolas" w:cs="Consolas"/>
          <w:bCs w:val="0"/>
          <w:i/>
          <w:iCs/>
          <w:color w:val="2A00FF"/>
          <w:kern w:val="0"/>
          <w:sz w:val="20"/>
          <w:szCs w:val="20"/>
          <w:shd w:val="clear" w:color="auto" w:fill="E8F2FE"/>
        </w:rPr>
        <w:t>"</w:t>
      </w:r>
      <w:proofErr w:type="spellStart"/>
      <w:r w:rsidR="00C04CE3">
        <w:rPr>
          <w:rFonts w:ascii="Consolas" w:eastAsiaTheme="minorEastAsia" w:hAnsi="Consolas" w:cs="Consolas"/>
          <w:bCs w:val="0"/>
          <w:i/>
          <w:iCs/>
          <w:color w:val="2A00FF"/>
          <w:kern w:val="0"/>
          <w:sz w:val="20"/>
          <w:szCs w:val="20"/>
          <w:shd w:val="clear" w:color="auto" w:fill="E8F2FE"/>
        </w:rPr>
        <w:t>com.sx.controller</w:t>
      </w:r>
      <w:proofErr w:type="spellEnd"/>
      <w:r>
        <w:rPr>
          <w:rFonts w:ascii="Consolas" w:eastAsiaTheme="minorEastAsia" w:hAnsi="Consolas" w:cs="Consolas"/>
          <w:bCs w:val="0"/>
          <w:i/>
          <w:iCs/>
          <w:color w:val="2A00FF"/>
          <w:kern w:val="0"/>
          <w:sz w:val="20"/>
          <w:szCs w:val="20"/>
          <w:shd w:val="clear" w:color="auto" w:fill="E8F2FE"/>
        </w:rPr>
        <w:t>"</w:t>
      </w:r>
      <w:r>
        <w:rPr>
          <w:rFonts w:ascii="Consolas" w:eastAsiaTheme="minorEastAsia" w:hAnsi="Consolas" w:cs="Consolas"/>
          <w:bCs w:val="0"/>
          <w:color w:val="008080"/>
          <w:kern w:val="0"/>
          <w:sz w:val="20"/>
          <w:szCs w:val="20"/>
          <w:shd w:val="clear" w:color="auto" w:fill="E8F2FE"/>
        </w:rPr>
        <w:t>&gt;&lt;/</w:t>
      </w:r>
      <w:proofErr w:type="spellStart"/>
      <w:r>
        <w:rPr>
          <w:rFonts w:ascii="Consolas" w:eastAsiaTheme="minorEastAsia" w:hAnsi="Consolas" w:cs="Consolas"/>
          <w:bCs w:val="0"/>
          <w:color w:val="3F7F7F"/>
          <w:kern w:val="0"/>
          <w:sz w:val="20"/>
          <w:szCs w:val="20"/>
          <w:shd w:val="clear" w:color="auto" w:fill="D4D4D4"/>
        </w:rPr>
        <w:t>context:component-scan</w:t>
      </w:r>
      <w:proofErr w:type="spellEnd"/>
      <w:r>
        <w:rPr>
          <w:rFonts w:ascii="Consolas" w:eastAsiaTheme="minorEastAsia" w:hAnsi="Consolas" w:cs="Consolas"/>
          <w:bCs w:val="0"/>
          <w:color w:val="008080"/>
          <w:kern w:val="0"/>
          <w:sz w:val="20"/>
          <w:szCs w:val="20"/>
          <w:shd w:val="clear" w:color="auto" w:fill="E8F2FE"/>
        </w:rPr>
        <w:t>&gt;</w:t>
      </w:r>
    </w:p>
    <w:p w14:paraId="4F715E13" w14:textId="42D82749" w:rsidR="00BA3249" w:rsidRDefault="004D7434" w:rsidP="00BA3249">
      <w:pPr>
        <w:ind w:firstLine="420"/>
      </w:pPr>
      <w:r>
        <w:tab/>
      </w:r>
      <w:r w:rsidR="00580981" w:rsidRPr="00580981">
        <w:rPr>
          <w:rFonts w:hint="eastAsia"/>
        </w:rPr>
        <w:t>指定扫描的基础包；把基础包及他下面所有的包的所有加了注解的类，自动的扫描进</w:t>
      </w:r>
      <w:proofErr w:type="spellStart"/>
      <w:r w:rsidR="00580981" w:rsidRPr="00580981">
        <w:t>ioc</w:t>
      </w:r>
      <w:proofErr w:type="spellEnd"/>
      <w:r w:rsidR="00580981" w:rsidRPr="00580981">
        <w:t>容器</w:t>
      </w:r>
      <w:r w:rsidR="003B4FC1">
        <w:rPr>
          <w:rFonts w:hint="eastAsia"/>
        </w:rPr>
        <w:t>。</w:t>
      </w:r>
    </w:p>
    <w:p w14:paraId="7967F80E" w14:textId="0CF6EBF2" w:rsidR="00FC095F" w:rsidRDefault="00FC095F" w:rsidP="00FC095F">
      <w:pPr>
        <w:pStyle w:val="20"/>
      </w:pPr>
      <w:r>
        <w:rPr>
          <w:rFonts w:hint="eastAsia"/>
        </w:rPr>
        <w:t>spring</w:t>
      </w:r>
      <w:r>
        <w:rPr>
          <w:rFonts w:hint="eastAsia"/>
        </w:rPr>
        <w:t>的单元测试</w:t>
      </w:r>
    </w:p>
    <w:p w14:paraId="614303BF" w14:textId="77777777" w:rsidR="004634E6" w:rsidRDefault="004634E6" w:rsidP="004634E6">
      <w:pPr>
        <w:ind w:firstLine="420"/>
      </w:pPr>
      <w:r>
        <w:rPr>
          <w:rFonts w:hint="eastAsia"/>
        </w:rPr>
        <w:t>使用</w:t>
      </w:r>
      <w:r>
        <w:t>Spring</w:t>
      </w:r>
      <w:r>
        <w:t>的单元测试；</w:t>
      </w:r>
    </w:p>
    <w:p w14:paraId="62F3A355" w14:textId="46A50924" w:rsidR="004634E6" w:rsidRDefault="004E19CB" w:rsidP="004634E6">
      <w:pPr>
        <w:ind w:firstLine="420"/>
      </w:pPr>
      <w:r>
        <w:tab/>
      </w:r>
      <w:r w:rsidR="004634E6">
        <w:t>1</w:t>
      </w:r>
      <w:r w:rsidR="004634E6">
        <w:t>、导包；</w:t>
      </w:r>
      <w:r w:rsidR="004634E6">
        <w:t>Spring</w:t>
      </w:r>
      <w:r w:rsidR="004634E6">
        <w:t>单元测试包</w:t>
      </w:r>
      <w:r w:rsidR="004634E6">
        <w:t>spring-test-4.e.e.RELEASE.jar</w:t>
      </w:r>
    </w:p>
    <w:p w14:paraId="37CDDD3B" w14:textId="30F48B8F" w:rsidR="004634E6" w:rsidRDefault="004E19CB" w:rsidP="004634E6">
      <w:pPr>
        <w:ind w:firstLine="420"/>
      </w:pPr>
      <w:r>
        <w:tab/>
      </w:r>
      <w:r w:rsidR="004634E6">
        <w:t>2</w:t>
      </w:r>
      <w:r w:rsidR="004634E6">
        <w:t>、</w:t>
      </w:r>
      <w:r w:rsidR="004634E6">
        <w:t>@</w:t>
      </w:r>
      <w:proofErr w:type="spellStart"/>
      <w:r w:rsidR="004634E6">
        <w:t>ContextConfiguration</w:t>
      </w:r>
      <w:proofErr w:type="spellEnd"/>
      <w:r w:rsidR="004634E6">
        <w:t>(locations="")</w:t>
      </w:r>
      <w:r w:rsidR="004634E6">
        <w:t>使用它来指定</w:t>
      </w:r>
      <w:r w:rsidR="004634E6">
        <w:t>Spring</w:t>
      </w:r>
      <w:r w:rsidR="004634E6">
        <w:t>的配置文件的位置</w:t>
      </w:r>
    </w:p>
    <w:p w14:paraId="77C666A5" w14:textId="571E52BE" w:rsidR="004634E6" w:rsidRDefault="004E19CB" w:rsidP="004634E6">
      <w:pPr>
        <w:ind w:firstLine="420"/>
      </w:pPr>
      <w:r>
        <w:tab/>
      </w:r>
      <w:r w:rsidR="004634E6">
        <w:t>3</w:t>
      </w:r>
      <w:r w:rsidR="004634E6">
        <w:t>、</w:t>
      </w:r>
      <w:r w:rsidR="004634E6">
        <w:t>@</w:t>
      </w:r>
      <w:proofErr w:type="spellStart"/>
      <w:r w:rsidR="004634E6">
        <w:t>Runwith</w:t>
      </w:r>
      <w:proofErr w:type="spellEnd"/>
      <w:r w:rsidR="004634E6">
        <w:t>指定用哪种驱动进行单元测试，默认就是</w:t>
      </w:r>
      <w:proofErr w:type="spellStart"/>
      <w:r w:rsidR="004634E6">
        <w:t>junit</w:t>
      </w:r>
      <w:proofErr w:type="spellEnd"/>
    </w:p>
    <w:p w14:paraId="41592D32" w14:textId="77777777" w:rsidR="00DF24B1" w:rsidRPr="004634E6" w:rsidRDefault="00DF24B1" w:rsidP="004634E6">
      <w:pPr>
        <w:ind w:firstLine="420"/>
      </w:pPr>
    </w:p>
    <w:p w14:paraId="23505267" w14:textId="77777777" w:rsidR="00FC095F" w:rsidRPr="00FC095F" w:rsidRDefault="00FC095F" w:rsidP="00FC095F">
      <w:pPr>
        <w:ind w:firstLine="420"/>
      </w:pPr>
    </w:p>
    <w:p w14:paraId="19847AC3" w14:textId="77777777" w:rsidR="00BA3249" w:rsidRPr="00FD6D62" w:rsidRDefault="00BA3249" w:rsidP="00FD6D62">
      <w:pPr>
        <w:ind w:firstLine="420"/>
      </w:pPr>
    </w:p>
    <w:p w14:paraId="79B91F83" w14:textId="34B1F229" w:rsidR="001E25EE" w:rsidRDefault="001E25EE" w:rsidP="001E25EE">
      <w:pPr>
        <w:pStyle w:val="11"/>
      </w:pPr>
      <w:proofErr w:type="spellStart"/>
      <w:r>
        <w:rPr>
          <w:rFonts w:hint="eastAsia"/>
        </w:rPr>
        <w:t>A</w:t>
      </w:r>
      <w:r>
        <w:t>OP</w:t>
      </w:r>
      <w:proofErr w:type="spellEnd"/>
      <w:r>
        <w:t>(</w:t>
      </w:r>
      <w:r>
        <w:rPr>
          <w:rFonts w:hint="eastAsia"/>
        </w:rPr>
        <w:t>面向切面编程</w:t>
      </w:r>
      <w:r>
        <w:t>)</w:t>
      </w:r>
    </w:p>
    <w:p w14:paraId="25DEE45C" w14:textId="23A057A5" w:rsidR="00950515" w:rsidRDefault="00976229" w:rsidP="00950515">
      <w:pPr>
        <w:pStyle w:val="20"/>
      </w:pPr>
      <w:r>
        <w:rPr>
          <w:rFonts w:hint="eastAsia"/>
        </w:rPr>
        <w:t>什么是</w:t>
      </w:r>
      <w:proofErr w:type="spellStart"/>
      <w:r>
        <w:rPr>
          <w:rFonts w:hint="eastAsia"/>
        </w:rPr>
        <w:t>A</w:t>
      </w:r>
      <w:r>
        <w:t>OP</w:t>
      </w:r>
      <w:proofErr w:type="spellEnd"/>
    </w:p>
    <w:p w14:paraId="594F148E" w14:textId="32A68DBB" w:rsidR="00950515" w:rsidRPr="00950515" w:rsidRDefault="00950515" w:rsidP="00950515">
      <w:pPr>
        <w:pStyle w:val="3"/>
        <w:ind w:firstLine="420"/>
      </w:pPr>
      <w:proofErr w:type="spellStart"/>
      <w:r>
        <w:rPr>
          <w:rFonts w:hint="eastAsia"/>
        </w:rPr>
        <w:t>aop</w:t>
      </w:r>
      <w:proofErr w:type="spellEnd"/>
      <w:r w:rsidR="00DE6079">
        <w:rPr>
          <w:rFonts w:hint="eastAsia"/>
        </w:rPr>
        <w:t>概述</w:t>
      </w:r>
    </w:p>
    <w:p w14:paraId="1B910C9D" w14:textId="44894370" w:rsidR="00170F66" w:rsidRDefault="00442097" w:rsidP="00303F5B">
      <w:pPr>
        <w:ind w:firstLine="420"/>
      </w:pPr>
      <w:r w:rsidRPr="00442097">
        <w:t></w:t>
      </w:r>
      <w:r w:rsidRPr="00442097">
        <w:t>在软件业，</w:t>
      </w:r>
      <w:proofErr w:type="spellStart"/>
      <w:r w:rsidRPr="00442097">
        <w:t>AOP</w:t>
      </w:r>
      <w:proofErr w:type="spellEnd"/>
      <w:r w:rsidRPr="00442097">
        <w:t>为</w:t>
      </w:r>
      <w:r w:rsidRPr="00442097">
        <w:t>Aspect Oriented Programming</w:t>
      </w:r>
      <w:r w:rsidRPr="00442097">
        <w:t>的缩写，意为：面向切面编程，通过预编</w:t>
      </w:r>
      <w:proofErr w:type="gramStart"/>
      <w:r w:rsidRPr="00442097">
        <w:t>译方式</w:t>
      </w:r>
      <w:proofErr w:type="gramEnd"/>
      <w:r w:rsidRPr="00442097">
        <w:t>和运行期动态代理实现程序功能的统一维护的一种技术。</w:t>
      </w:r>
      <w:proofErr w:type="spellStart"/>
      <w:r w:rsidRPr="00442097">
        <w:t>AOP</w:t>
      </w:r>
      <w:proofErr w:type="spellEnd"/>
      <w:r w:rsidRPr="00442097">
        <w:t>是</w:t>
      </w:r>
      <w:r w:rsidRPr="00442097">
        <w:t>OOP</w:t>
      </w:r>
      <w:r w:rsidRPr="00442097">
        <w:t>（面向对象编程）的延续，是软件开发中的一个热点，也是</w:t>
      </w:r>
      <w:r w:rsidRPr="00442097">
        <w:t>Spring</w:t>
      </w:r>
      <w:r w:rsidRPr="00442097">
        <w:t>框架中的一个重要内容，是函数式编程的一种衍生</w:t>
      </w:r>
      <w:proofErr w:type="gramStart"/>
      <w:r w:rsidRPr="00442097">
        <w:t>范</w:t>
      </w:r>
      <w:proofErr w:type="gramEnd"/>
      <w:r w:rsidRPr="00442097">
        <w:t>型。利用</w:t>
      </w:r>
      <w:proofErr w:type="spellStart"/>
      <w:r w:rsidRPr="00442097">
        <w:t>AOP</w:t>
      </w:r>
      <w:proofErr w:type="spellEnd"/>
      <w:r w:rsidRPr="00442097">
        <w:t>可以对业务逻辑的各个部分进行隔离，从而使得业务逻辑各部分之间的耦合度降低，提高程序的可重用性，同时提高了开发的效率。</w:t>
      </w:r>
      <w:r w:rsidR="00170F66">
        <w:tab/>
      </w:r>
    </w:p>
    <w:p w14:paraId="039E52DC" w14:textId="21BAEFDF" w:rsidR="00303F5B" w:rsidRPr="00B0610B" w:rsidRDefault="00170F66" w:rsidP="00303F5B">
      <w:pPr>
        <w:ind w:firstLine="420"/>
        <w:rPr>
          <w:color w:val="FF0000"/>
        </w:rPr>
      </w:pPr>
      <w:r w:rsidRPr="00B0610B">
        <w:rPr>
          <w:rFonts w:hint="eastAsia"/>
          <w:color w:val="FF0000"/>
        </w:rPr>
        <w:t>特点：</w:t>
      </w:r>
      <w:proofErr w:type="spellStart"/>
      <w:r w:rsidR="00303F5B" w:rsidRPr="00B0610B">
        <w:rPr>
          <w:color w:val="FF0000"/>
        </w:rPr>
        <w:t>AOP</w:t>
      </w:r>
      <w:proofErr w:type="spellEnd"/>
      <w:r w:rsidR="00303F5B" w:rsidRPr="00B0610B">
        <w:rPr>
          <w:color w:val="FF0000"/>
        </w:rPr>
        <w:t>采取横向抽取机制，取代了传统纵向继承体系重复性代码</w:t>
      </w:r>
    </w:p>
    <w:p w14:paraId="6BDD79AB" w14:textId="0AC3E8A0" w:rsidR="00303F5B" w:rsidRDefault="00303F5B" w:rsidP="00303F5B">
      <w:pPr>
        <w:ind w:firstLine="420"/>
      </w:pPr>
      <w:r>
        <w:t>经典应用：事务管理、性能监视、安全检查、缓存</w:t>
      </w:r>
      <w:r>
        <w:t xml:space="preserve"> </w:t>
      </w:r>
      <w:r>
        <w:t>、日志等</w:t>
      </w:r>
    </w:p>
    <w:p w14:paraId="18BFFB5F" w14:textId="402C2050" w:rsidR="00545434" w:rsidRDefault="00545434" w:rsidP="00303F5B">
      <w:pPr>
        <w:ind w:firstLine="420"/>
      </w:pPr>
      <w:r>
        <w:tab/>
      </w:r>
      <w:r>
        <w:t>性能监视：执行代码的时间。</w:t>
      </w:r>
    </w:p>
    <w:p w14:paraId="2A91745B" w14:textId="6DB18F57" w:rsidR="00303F5B" w:rsidRDefault="00F33B64" w:rsidP="00303F5B">
      <w:pPr>
        <w:ind w:firstLine="420"/>
      </w:pPr>
      <w:r>
        <w:rPr>
          <w:rFonts w:hint="eastAsia"/>
        </w:rPr>
        <w:t>实现方式：</w:t>
      </w:r>
      <w:r w:rsidR="00303F5B">
        <w:t xml:space="preserve">Spring </w:t>
      </w:r>
      <w:proofErr w:type="spellStart"/>
      <w:r w:rsidR="00303F5B">
        <w:t>AOP</w:t>
      </w:r>
      <w:proofErr w:type="spellEnd"/>
      <w:r w:rsidR="00303F5B">
        <w:t>使用纯</w:t>
      </w:r>
      <w:r w:rsidR="00303F5B">
        <w:t>Java</w:t>
      </w:r>
      <w:r w:rsidR="00303F5B">
        <w:t>实现，不需要专门的编译过程和类加载器，在运行期通过代理方式向目标</w:t>
      </w:r>
      <w:proofErr w:type="gramStart"/>
      <w:r w:rsidR="00303F5B">
        <w:t>类织入增强</w:t>
      </w:r>
      <w:proofErr w:type="gramEnd"/>
      <w:r w:rsidR="00303F5B">
        <w:t>代码</w:t>
      </w:r>
    </w:p>
    <w:p w14:paraId="395B818D" w14:textId="09161273" w:rsidR="001B5706" w:rsidRDefault="00303F5B" w:rsidP="00303F5B">
      <w:pPr>
        <w:ind w:firstLine="420"/>
      </w:pPr>
      <w:r>
        <w:t>AspectJ</w:t>
      </w:r>
      <w:r>
        <w:t>是一个基于</w:t>
      </w:r>
      <w:r>
        <w:t>Java</w:t>
      </w:r>
      <w:r>
        <w:t>语言的</w:t>
      </w:r>
      <w:proofErr w:type="spellStart"/>
      <w:r>
        <w:t>AOP</w:t>
      </w:r>
      <w:proofErr w:type="spellEnd"/>
      <w:r>
        <w:t>框架，</w:t>
      </w:r>
      <w:proofErr w:type="spellStart"/>
      <w:r>
        <w:t>Spring2.0</w:t>
      </w:r>
      <w:proofErr w:type="spellEnd"/>
      <w:r>
        <w:t>开始，</w:t>
      </w:r>
      <w:r>
        <w:t xml:space="preserve">Spring </w:t>
      </w:r>
      <w:proofErr w:type="spellStart"/>
      <w:r>
        <w:t>AOP</w:t>
      </w:r>
      <w:proofErr w:type="spellEnd"/>
      <w:r>
        <w:t>引入对</w:t>
      </w:r>
      <w:r>
        <w:t>Aspect</w:t>
      </w:r>
      <w:r>
        <w:t>的支持，</w:t>
      </w:r>
      <w:r>
        <w:t>AspectJ</w:t>
      </w:r>
      <w:r>
        <w:t>扩展了</w:t>
      </w:r>
      <w:r>
        <w:t>Java</w:t>
      </w:r>
      <w:r>
        <w:t>语言，提供了一个专门的编译器，在编译时提供横向代码的织入</w:t>
      </w:r>
    </w:p>
    <w:p w14:paraId="58B8C43B" w14:textId="00A3077B" w:rsidR="001B5706" w:rsidRPr="0039591D" w:rsidRDefault="001B5706" w:rsidP="00303F5B">
      <w:pPr>
        <w:ind w:firstLine="420"/>
        <w:rPr>
          <w:color w:val="FF0000"/>
        </w:rPr>
      </w:pPr>
      <w:r w:rsidRPr="00D173E1">
        <w:rPr>
          <w:rFonts w:hint="eastAsia"/>
          <w:color w:val="FF0000"/>
        </w:rPr>
        <w:t>这种在运行时</w:t>
      </w:r>
      <w:r w:rsidRPr="0039591D">
        <w:rPr>
          <w:rFonts w:hint="eastAsia"/>
          <w:color w:val="FF0000"/>
        </w:rPr>
        <w:t>，动态地将代码</w:t>
      </w:r>
      <w:proofErr w:type="gramStart"/>
      <w:r w:rsidRPr="0039591D">
        <w:rPr>
          <w:rFonts w:hint="eastAsia"/>
          <w:color w:val="FF0000"/>
        </w:rPr>
        <w:t>切入到类的</w:t>
      </w:r>
      <w:proofErr w:type="gramEnd"/>
      <w:r w:rsidRPr="0039591D">
        <w:rPr>
          <w:rFonts w:hint="eastAsia"/>
          <w:color w:val="FF0000"/>
        </w:rPr>
        <w:t>指定方法、指定位置上的编程思想就是面向切面的编程。</w:t>
      </w:r>
    </w:p>
    <w:p w14:paraId="6F7FA5D3" w14:textId="77777777" w:rsidR="00472A8A" w:rsidRDefault="00F66F4C" w:rsidP="0049322E">
      <w:pPr>
        <w:ind w:firstLine="420"/>
      </w:pPr>
      <w:r>
        <w:t>核心思想：</w:t>
      </w:r>
    </w:p>
    <w:p w14:paraId="4ED83D31" w14:textId="52E060BB" w:rsidR="0064123B" w:rsidRDefault="00472A8A" w:rsidP="0049322E">
      <w:pPr>
        <w:ind w:firstLine="420"/>
      </w:pPr>
      <w:r>
        <w:tab/>
        <w:t>1</w:t>
      </w:r>
      <w:r>
        <w:rPr>
          <w:rFonts w:hint="eastAsia"/>
        </w:rPr>
        <w:t>、</w:t>
      </w:r>
      <w:r w:rsidR="008E2A2A">
        <w:rPr>
          <w:rFonts w:hint="eastAsia"/>
        </w:rPr>
        <w:t>只有在运行的时候，</w:t>
      </w:r>
      <w:r w:rsidR="00842ED6">
        <w:rPr>
          <w:rFonts w:hint="eastAsia"/>
        </w:rPr>
        <w:t>代码会自动添加到类中</w:t>
      </w:r>
      <w:r w:rsidR="00C06928">
        <w:rPr>
          <w:rFonts w:hint="eastAsia"/>
        </w:rPr>
        <w:t>。</w:t>
      </w:r>
    </w:p>
    <w:p w14:paraId="201B6086" w14:textId="60121D41" w:rsidR="0049322E" w:rsidRDefault="0064123B" w:rsidP="0049322E">
      <w:pPr>
        <w:ind w:firstLine="420"/>
      </w:pPr>
      <w:r>
        <w:tab/>
        <w:t>2</w:t>
      </w:r>
      <w:r>
        <w:rPr>
          <w:rFonts w:hint="eastAsia"/>
        </w:rPr>
        <w:t>、</w:t>
      </w:r>
      <w:r w:rsidR="00F66F4C">
        <w:t>不会与</w:t>
      </w:r>
      <w:proofErr w:type="gramStart"/>
      <w:r w:rsidR="00F66F4C">
        <w:t>类发生</w:t>
      </w:r>
      <w:proofErr w:type="gramEnd"/>
      <w:r w:rsidR="00F66F4C">
        <w:t>关联，即修改代码时不会对原本的类产生影响。</w:t>
      </w:r>
    </w:p>
    <w:p w14:paraId="57E89737" w14:textId="77777777" w:rsidR="002B4C8B" w:rsidRDefault="0049322E" w:rsidP="0049322E">
      <w:pPr>
        <w:ind w:firstLine="420"/>
      </w:pPr>
      <w:r>
        <w:rPr>
          <w:rFonts w:hint="eastAsia"/>
        </w:rPr>
        <w:t>面向切面编程（</w:t>
      </w:r>
      <w:proofErr w:type="spellStart"/>
      <w:r>
        <w:t>AOP</w:t>
      </w:r>
      <w:proofErr w:type="spellEnd"/>
      <w:r>
        <w:t>是</w:t>
      </w:r>
      <w:r>
        <w:t>Aspect Oriented Program</w:t>
      </w:r>
      <w:r>
        <w:t>的首字母缩写）</w:t>
      </w:r>
      <w:r>
        <w:t xml:space="preserve"> </w:t>
      </w:r>
      <w:r>
        <w:t>，我们知道，面向对象的特点是继承、多态和封装。而封装就要求将功能分散到不同的对象中去，这在软件设计中往往称为职责分配。实际上也就是说，让不同的类设计不同的方法。这样代码就分散到一个个的类中去了。这样做的好处是降低了代码的复杂程度，使类可重用。</w:t>
      </w:r>
      <w:r>
        <w:t xml:space="preserve">      </w:t>
      </w:r>
      <w:r>
        <w:t>但是人们也发现，在分散代码的同时，也增加了代码的重复性。什么意思呢？比如说，我们在两个类中，可能都需要在每个方法中做日志。按面向对象的设计方法，我们就必须在两个类的方法中都加</w:t>
      </w:r>
      <w:r>
        <w:rPr>
          <w:rFonts w:hint="eastAsia"/>
        </w:rPr>
        <w:t>入日志的内容。也许他们是完全相同的，但就是因为面向对象的</w:t>
      </w:r>
      <w:proofErr w:type="gramStart"/>
      <w:r>
        <w:rPr>
          <w:rFonts w:hint="eastAsia"/>
        </w:rPr>
        <w:t>设计让类与</w:t>
      </w:r>
      <w:proofErr w:type="gramEnd"/>
      <w:r>
        <w:rPr>
          <w:rFonts w:hint="eastAsia"/>
        </w:rPr>
        <w:t>类之间无法联系，而不能将这些重复的代码统一起来。</w:t>
      </w:r>
      <w:r>
        <w:t xml:space="preserve">    </w:t>
      </w:r>
      <w:r>
        <w:t>也许有人会说，那好办啊，我们可以将这段代码写在一个独立的类独立的方法里，然后再在这两个类中调用。但是，这样一来，这</w:t>
      </w:r>
      <w:proofErr w:type="gramStart"/>
      <w:r>
        <w:t>两个类跟我们</w:t>
      </w:r>
      <w:proofErr w:type="gramEnd"/>
      <w:r>
        <w:t>上面提到的独立的类就有耦合了，它的改变会影响这两个类。那么，有没有什么办法，能让我们在需要的时候，随意地加入代码呢？这种在运行时，动态地将代码</w:t>
      </w:r>
      <w:proofErr w:type="gramStart"/>
      <w:r>
        <w:t>切入到类的</w:t>
      </w:r>
      <w:proofErr w:type="gramEnd"/>
      <w:r>
        <w:t>指定方法、指定位置上的编程思想就是面向切面的编程。</w:t>
      </w:r>
      <w:r>
        <w:t xml:space="preserve">       </w:t>
      </w:r>
    </w:p>
    <w:p w14:paraId="435F1B1B" w14:textId="77777777" w:rsidR="001F7BFD" w:rsidRDefault="0049322E" w:rsidP="0049322E">
      <w:pPr>
        <w:ind w:firstLine="420"/>
      </w:pPr>
      <w:r>
        <w:t>一般而言，我们管切入到指定类指定方法的代码片段称</w:t>
      </w:r>
      <w:r>
        <w:rPr>
          <w:rFonts w:hint="eastAsia"/>
        </w:rPr>
        <w:t>为切面，而切入到哪些类、哪些方法则叫切入点。有了</w:t>
      </w:r>
      <w:proofErr w:type="spellStart"/>
      <w:r>
        <w:t>AOP</w:t>
      </w:r>
      <w:proofErr w:type="spellEnd"/>
      <w:r>
        <w:t>，我们就可以把几个类共有的代码，抽取到一个切片中，等到需要时再切入对象中去，从而改变其原有的行为。这样看来，</w:t>
      </w:r>
      <w:proofErr w:type="spellStart"/>
      <w:r>
        <w:t>AOP</w:t>
      </w:r>
      <w:proofErr w:type="spellEnd"/>
      <w:r>
        <w:t>其实只是</w:t>
      </w:r>
      <w:r>
        <w:t>OOP</w:t>
      </w:r>
      <w:r>
        <w:t>的补充而已。</w:t>
      </w:r>
      <w:r>
        <w:t>OOP</w:t>
      </w:r>
      <w:r>
        <w:t>从横向上区分出一个个的类来，而</w:t>
      </w:r>
      <w:proofErr w:type="spellStart"/>
      <w:r>
        <w:t>AOP</w:t>
      </w:r>
      <w:proofErr w:type="spellEnd"/>
      <w:r>
        <w:t>则从纵向上</w:t>
      </w:r>
      <w:proofErr w:type="gramStart"/>
      <w:r>
        <w:t>向对象</w:t>
      </w:r>
      <w:proofErr w:type="gramEnd"/>
      <w:r>
        <w:t>中加入特定的代码。有了</w:t>
      </w:r>
      <w:proofErr w:type="spellStart"/>
      <w:r>
        <w:t>AOP</w:t>
      </w:r>
      <w:proofErr w:type="spellEnd"/>
      <w:r>
        <w:t>，</w:t>
      </w:r>
      <w:r>
        <w:t>OOP</w:t>
      </w:r>
      <w:r>
        <w:t>变得立体了。如果加上时间维度，</w:t>
      </w:r>
      <w:proofErr w:type="spellStart"/>
      <w:r>
        <w:t>AOP</w:t>
      </w:r>
      <w:proofErr w:type="spellEnd"/>
      <w:r>
        <w:t>使</w:t>
      </w:r>
      <w:r>
        <w:t>OOP</w:t>
      </w:r>
      <w:r>
        <w:t>由原来的二维变为三维了，由平面变成立体了。从技术上来说，</w:t>
      </w:r>
      <w:proofErr w:type="spellStart"/>
      <w:r>
        <w:t>AOP</w:t>
      </w:r>
      <w:proofErr w:type="spellEnd"/>
      <w:r>
        <w:t>基本上是通过代理机制实现的。</w:t>
      </w:r>
      <w:r>
        <w:t xml:space="preserve">   </w:t>
      </w:r>
    </w:p>
    <w:p w14:paraId="0962A24C" w14:textId="6033EEDA" w:rsidR="0025617B" w:rsidRDefault="0049322E" w:rsidP="0049322E">
      <w:pPr>
        <w:ind w:firstLine="420"/>
      </w:pPr>
      <w:r>
        <w:t xml:space="preserve">  </w:t>
      </w:r>
      <w:proofErr w:type="spellStart"/>
      <w:r>
        <w:t>AOP</w:t>
      </w:r>
      <w:proofErr w:type="spellEnd"/>
      <w:r>
        <w:t>在编程历史上可以说是里程碑式的，对</w:t>
      </w:r>
      <w:r>
        <w:t>OOP</w:t>
      </w:r>
      <w:r>
        <w:t>编程是一种十分有益的补充。</w:t>
      </w:r>
    </w:p>
    <w:p w14:paraId="2A65D906" w14:textId="235B9074" w:rsidR="002A2392" w:rsidRDefault="003F4930" w:rsidP="00A5441B">
      <w:pPr>
        <w:pStyle w:val="3"/>
        <w:ind w:firstLine="420"/>
      </w:pPr>
      <w:proofErr w:type="spellStart"/>
      <w:r>
        <w:rPr>
          <w:rFonts w:hint="eastAsia"/>
        </w:rPr>
        <w:t>aop</w:t>
      </w:r>
      <w:proofErr w:type="spellEnd"/>
      <w:r>
        <w:rPr>
          <w:rFonts w:hint="eastAsia"/>
        </w:rPr>
        <w:t>相关概念</w:t>
      </w:r>
    </w:p>
    <w:p w14:paraId="0AC16AF1" w14:textId="171AB871" w:rsidR="00EC3392" w:rsidRPr="00EC3392" w:rsidRDefault="00EC3392" w:rsidP="00EC3392">
      <w:pPr>
        <w:ind w:firstLine="420"/>
        <w:jc w:val="center"/>
      </w:pPr>
      <w:r>
        <w:rPr>
          <w:noProof/>
        </w:rPr>
        <w:drawing>
          <wp:inline distT="0" distB="0" distL="0" distR="0" wp14:anchorId="77227893" wp14:editId="0E198246">
            <wp:extent cx="4320000" cy="2440337"/>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2440337"/>
                    </a:xfrm>
                    <a:prstGeom prst="rect">
                      <a:avLst/>
                    </a:prstGeom>
                  </pic:spPr>
                </pic:pic>
              </a:graphicData>
            </a:graphic>
          </wp:inline>
        </w:drawing>
      </w:r>
    </w:p>
    <w:p w14:paraId="0450E34A" w14:textId="77777777" w:rsidR="00CC17FA" w:rsidRPr="00CC17FA" w:rsidRDefault="00CC17FA" w:rsidP="00CC17FA">
      <w:pPr>
        <w:ind w:firstLine="420"/>
      </w:pPr>
    </w:p>
    <w:p w14:paraId="6C55A1FD" w14:textId="6ADE05C4" w:rsidR="000F3DB0" w:rsidRPr="000F3DB0" w:rsidRDefault="00EF630B" w:rsidP="000F3DB0">
      <w:pPr>
        <w:ind w:firstLine="422"/>
        <w:rPr>
          <w:b/>
        </w:rPr>
      </w:pPr>
      <w:r>
        <w:rPr>
          <w:b/>
        </w:rPr>
        <w:t>1</w:t>
      </w:r>
      <w:r>
        <w:rPr>
          <w:rFonts w:hint="eastAsia"/>
          <w:b/>
        </w:rPr>
        <w:t>、</w:t>
      </w:r>
      <w:r w:rsidR="000F3DB0" w:rsidRPr="002A2392">
        <w:rPr>
          <w:b/>
        </w:rPr>
        <w:t>Target</w:t>
      </w:r>
      <w:r w:rsidR="000F3DB0" w:rsidRPr="002A2392">
        <w:rPr>
          <w:b/>
        </w:rPr>
        <w:t>（目标）</w:t>
      </w:r>
      <w:r w:rsidR="000F3DB0" w:rsidRPr="002A2392">
        <w:t>：代理对象的目标对象（要增强的类）</w:t>
      </w:r>
      <w:r w:rsidR="000F3DB0" w:rsidRPr="001A2E07">
        <w:rPr>
          <w:rFonts w:hint="eastAsia"/>
        </w:rPr>
        <w:t>例如：</w:t>
      </w:r>
      <w:proofErr w:type="spellStart"/>
      <w:r w:rsidR="000F3DB0" w:rsidRPr="001A2E07">
        <w:rPr>
          <w:rFonts w:hint="eastAsia"/>
        </w:rPr>
        <w:t>User</w:t>
      </w:r>
      <w:r w:rsidR="000F3DB0" w:rsidRPr="001A2E07">
        <w:t>S</w:t>
      </w:r>
      <w:r w:rsidR="000F3DB0" w:rsidRPr="001A2E07">
        <w:rPr>
          <w:rFonts w:hint="eastAsia"/>
        </w:rPr>
        <w:t>ervice</w:t>
      </w:r>
      <w:proofErr w:type="spellEnd"/>
      <w:r w:rsidR="0053171B">
        <w:rPr>
          <w:rFonts w:hint="eastAsia"/>
        </w:rPr>
        <w:t>类</w:t>
      </w:r>
    </w:p>
    <w:p w14:paraId="2C433627" w14:textId="5D4029ED" w:rsidR="002A2392" w:rsidRPr="002A2392" w:rsidRDefault="008A0BB8" w:rsidP="00F759EE">
      <w:pPr>
        <w:ind w:firstLine="422"/>
      </w:pPr>
      <w:r>
        <w:rPr>
          <w:b/>
        </w:rPr>
        <w:t>2</w:t>
      </w:r>
      <w:r>
        <w:rPr>
          <w:rFonts w:hint="eastAsia"/>
          <w:b/>
        </w:rPr>
        <w:t>、</w:t>
      </w:r>
      <w:proofErr w:type="spellStart"/>
      <w:r w:rsidR="002A2392" w:rsidRPr="002A2392">
        <w:rPr>
          <w:b/>
        </w:rPr>
        <w:t>JoinPoint</w:t>
      </w:r>
      <w:proofErr w:type="spellEnd"/>
      <w:r w:rsidR="002A2392" w:rsidRPr="002A2392">
        <w:rPr>
          <w:b/>
        </w:rPr>
        <w:t>（连接点）</w:t>
      </w:r>
      <w:r w:rsidR="002A2392" w:rsidRPr="002A2392">
        <w:t>：所谓连接点是指那些</w:t>
      </w:r>
      <w:r w:rsidR="00DC0E22" w:rsidRPr="00EC3392">
        <w:rPr>
          <w:rFonts w:hint="eastAsia"/>
          <w:color w:val="FF0000"/>
        </w:rPr>
        <w:t>可能</w:t>
      </w:r>
      <w:r w:rsidR="002A2392" w:rsidRPr="002A2392">
        <w:t>拦截的</w:t>
      </w:r>
      <w:r w:rsidR="00D82890">
        <w:rPr>
          <w:rFonts w:hint="eastAsia"/>
        </w:rPr>
        <w:t>点</w:t>
      </w:r>
      <w:r w:rsidR="002A2392" w:rsidRPr="002A2392">
        <w:t>，而</w:t>
      </w:r>
      <w:r w:rsidR="002A2392" w:rsidRPr="002A2392">
        <w:t>spring</w:t>
      </w:r>
      <w:r w:rsidR="002A2392" w:rsidRPr="002A2392">
        <w:t>中这些点就是指方法，因为</w:t>
      </w:r>
      <w:r w:rsidR="002A2392" w:rsidRPr="002A2392">
        <w:t>spring</w:t>
      </w:r>
      <w:r w:rsidR="002A2392" w:rsidRPr="002A2392">
        <w:t>只支持方法类型的连接点。</w:t>
      </w:r>
      <w:r w:rsidR="0053171B">
        <w:rPr>
          <w:rFonts w:hint="eastAsia"/>
        </w:rPr>
        <w:t>例如：</w:t>
      </w:r>
      <w:proofErr w:type="spellStart"/>
      <w:r w:rsidR="00414153" w:rsidRPr="001A2E07">
        <w:rPr>
          <w:rFonts w:hint="eastAsia"/>
        </w:rPr>
        <w:t>User</w:t>
      </w:r>
      <w:r w:rsidR="00414153" w:rsidRPr="001A2E07">
        <w:t>S</w:t>
      </w:r>
      <w:r w:rsidR="00414153" w:rsidRPr="001A2E07">
        <w:rPr>
          <w:rFonts w:hint="eastAsia"/>
        </w:rPr>
        <w:t>ervice</w:t>
      </w:r>
      <w:proofErr w:type="spellEnd"/>
      <w:r w:rsidR="00F652E2">
        <w:rPr>
          <w:rFonts w:hint="eastAsia"/>
        </w:rPr>
        <w:t>所有的方法</w:t>
      </w:r>
      <w:r w:rsidR="00364708">
        <w:rPr>
          <w:rFonts w:hint="eastAsia"/>
        </w:rPr>
        <w:t>。</w:t>
      </w:r>
    </w:p>
    <w:p w14:paraId="29812DFE" w14:textId="53EE5E38" w:rsidR="002A2392" w:rsidRPr="002A2392" w:rsidRDefault="003F1375" w:rsidP="00F759EE">
      <w:pPr>
        <w:ind w:firstLine="422"/>
      </w:pPr>
      <w:r>
        <w:rPr>
          <w:b/>
        </w:rPr>
        <w:t>3</w:t>
      </w:r>
      <w:r w:rsidR="002A2392" w:rsidRPr="002A2392">
        <w:rPr>
          <w:b/>
        </w:rPr>
        <w:t>，</w:t>
      </w:r>
      <w:proofErr w:type="spellStart"/>
      <w:r w:rsidR="002A2392" w:rsidRPr="002A2392">
        <w:rPr>
          <w:b/>
        </w:rPr>
        <w:t>PointCut</w:t>
      </w:r>
      <w:proofErr w:type="spellEnd"/>
      <w:r w:rsidR="002A2392" w:rsidRPr="002A2392">
        <w:rPr>
          <w:b/>
        </w:rPr>
        <w:t>（切入点）</w:t>
      </w:r>
      <w:r w:rsidR="002A2392" w:rsidRPr="002A2392">
        <w:t>：</w:t>
      </w:r>
      <w:r w:rsidR="002D574A">
        <w:rPr>
          <w:rFonts w:hint="eastAsia"/>
        </w:rPr>
        <w:t>已经</w:t>
      </w:r>
      <w:proofErr w:type="gramStart"/>
      <w:r w:rsidR="002D574A">
        <w:rPr>
          <w:rFonts w:hint="eastAsia"/>
        </w:rPr>
        <w:t>被增强</w:t>
      </w:r>
      <w:proofErr w:type="gramEnd"/>
      <w:r w:rsidR="002D574A">
        <w:rPr>
          <w:rFonts w:hint="eastAsia"/>
        </w:rPr>
        <w:t>的连接点</w:t>
      </w:r>
      <w:r w:rsidR="002A2392" w:rsidRPr="002A2392">
        <w:t>。</w:t>
      </w:r>
      <w:r w:rsidR="00A86B31">
        <w:rPr>
          <w:rFonts w:hint="eastAsia"/>
        </w:rPr>
        <w:t>例如：</w:t>
      </w:r>
      <w:proofErr w:type="spellStart"/>
      <w:r w:rsidR="00A86B31">
        <w:rPr>
          <w:rFonts w:hint="eastAsia"/>
        </w:rPr>
        <w:t>add</w:t>
      </w:r>
      <w:r w:rsidR="00A86B31">
        <w:t>U</w:t>
      </w:r>
      <w:r w:rsidR="00A86B31">
        <w:rPr>
          <w:rFonts w:hint="eastAsia"/>
        </w:rPr>
        <w:t>ser</w:t>
      </w:r>
      <w:proofErr w:type="spellEnd"/>
      <w:r w:rsidR="00A86B31">
        <w:t>()</w:t>
      </w:r>
      <w:r w:rsidR="00A86B31">
        <w:rPr>
          <w:rFonts w:hint="eastAsia"/>
        </w:rPr>
        <w:t>方法</w:t>
      </w:r>
    </w:p>
    <w:p w14:paraId="520A61BB" w14:textId="1CB28F11" w:rsidR="00C16FA2" w:rsidRDefault="003F1375" w:rsidP="00F759EE">
      <w:pPr>
        <w:ind w:firstLine="422"/>
      </w:pPr>
      <w:r>
        <w:rPr>
          <w:b/>
        </w:rPr>
        <w:t>4</w:t>
      </w:r>
      <w:r w:rsidR="002A2392" w:rsidRPr="002A2392">
        <w:rPr>
          <w:b/>
        </w:rPr>
        <w:t>，</w:t>
      </w:r>
      <w:r w:rsidR="002A2392" w:rsidRPr="002A2392">
        <w:rPr>
          <w:b/>
        </w:rPr>
        <w:t>Advice</w:t>
      </w:r>
      <w:r w:rsidR="002A2392" w:rsidRPr="002A2392">
        <w:rPr>
          <w:b/>
        </w:rPr>
        <w:t>（通知</w:t>
      </w:r>
      <w:r w:rsidR="002A2392" w:rsidRPr="002A2392">
        <w:rPr>
          <w:b/>
        </w:rPr>
        <w:t>/</w:t>
      </w:r>
      <w:r w:rsidR="002A2392" w:rsidRPr="002A2392">
        <w:rPr>
          <w:b/>
        </w:rPr>
        <w:t>增强）</w:t>
      </w:r>
      <w:r w:rsidR="002A2392" w:rsidRPr="002A2392">
        <w:t>：所谓通知</w:t>
      </w:r>
      <w:r w:rsidR="002A2392" w:rsidRPr="002A2392">
        <w:t>/</w:t>
      </w:r>
      <w:r w:rsidR="002A2392" w:rsidRPr="002A2392">
        <w:t>增强，就是指拦截到</w:t>
      </w:r>
      <w:proofErr w:type="spellStart"/>
      <w:r w:rsidR="002A2392" w:rsidRPr="002A2392">
        <w:t>JoinPoint</w:t>
      </w:r>
      <w:proofErr w:type="spellEnd"/>
      <w:r w:rsidR="002A2392" w:rsidRPr="002A2392">
        <w:t>后需要完成的</w:t>
      </w:r>
      <w:r w:rsidR="00C16FA2">
        <w:rPr>
          <w:rFonts w:hint="eastAsia"/>
        </w:rPr>
        <w:t>代码</w:t>
      </w:r>
      <w:r w:rsidR="002A2392" w:rsidRPr="002A2392">
        <w:t>。</w:t>
      </w:r>
    </w:p>
    <w:p w14:paraId="39C5C2B9" w14:textId="30BC5636" w:rsidR="001A05F0" w:rsidRDefault="005A2C96" w:rsidP="00F759EE">
      <w:pPr>
        <w:ind w:firstLine="420"/>
      </w:pPr>
      <w:r>
        <w:tab/>
      </w:r>
      <w:r w:rsidR="000F01DD">
        <w:tab/>
      </w:r>
      <w:r w:rsidR="002A2392" w:rsidRPr="002A2392">
        <w:t>前置通知</w:t>
      </w:r>
      <w:r w:rsidR="002A2392" w:rsidRPr="002A2392">
        <w:t>/</w:t>
      </w:r>
      <w:r w:rsidR="002A2392" w:rsidRPr="002A2392">
        <w:t>增强，</w:t>
      </w:r>
    </w:p>
    <w:p w14:paraId="3F25D71A" w14:textId="4444215F" w:rsidR="001A05F0" w:rsidRDefault="001A05F0" w:rsidP="00F759EE">
      <w:pPr>
        <w:ind w:firstLine="420"/>
      </w:pPr>
      <w:r>
        <w:tab/>
      </w:r>
      <w:r w:rsidR="000F01DD">
        <w:tab/>
      </w:r>
      <w:r w:rsidR="002A2392" w:rsidRPr="002A2392">
        <w:t>后置通知</w:t>
      </w:r>
      <w:r w:rsidR="002A2392" w:rsidRPr="002A2392">
        <w:t>/</w:t>
      </w:r>
      <w:r w:rsidR="002A2392" w:rsidRPr="002A2392">
        <w:t>增强，</w:t>
      </w:r>
    </w:p>
    <w:p w14:paraId="3FBFE6A5" w14:textId="04C11C7F" w:rsidR="001A05F0" w:rsidRDefault="001A05F0" w:rsidP="00F759EE">
      <w:pPr>
        <w:ind w:firstLine="420"/>
      </w:pPr>
      <w:r>
        <w:tab/>
      </w:r>
      <w:r w:rsidR="000F01DD">
        <w:tab/>
      </w:r>
      <w:r w:rsidR="002A2392" w:rsidRPr="002A2392">
        <w:t>异常通知</w:t>
      </w:r>
      <w:r w:rsidR="002A2392" w:rsidRPr="002A2392">
        <w:t>/</w:t>
      </w:r>
      <w:r w:rsidR="002A2392" w:rsidRPr="002A2392">
        <w:t>增强，</w:t>
      </w:r>
    </w:p>
    <w:p w14:paraId="5BCE291C" w14:textId="7F6EE596" w:rsidR="002A2392" w:rsidRPr="002A2392" w:rsidRDefault="000F01DD" w:rsidP="00F759EE">
      <w:pPr>
        <w:ind w:firstLine="420"/>
      </w:pPr>
      <w:r>
        <w:tab/>
      </w:r>
      <w:r w:rsidR="001A05F0">
        <w:tab/>
      </w:r>
      <w:r w:rsidR="002A2392" w:rsidRPr="002A2392">
        <w:t>最终通知</w:t>
      </w:r>
      <w:r w:rsidR="002A2392" w:rsidRPr="002A2392">
        <w:t>/</w:t>
      </w:r>
      <w:r w:rsidR="002A2392" w:rsidRPr="002A2392">
        <w:t>增强，环绕</w:t>
      </w:r>
      <w:r w:rsidR="002A2392" w:rsidRPr="002A2392">
        <w:t xml:space="preserve"> </w:t>
      </w:r>
    </w:p>
    <w:p w14:paraId="0F0C0E16" w14:textId="5C6AA733" w:rsidR="002A2392" w:rsidRDefault="000F01DD" w:rsidP="00F759EE">
      <w:pPr>
        <w:ind w:firstLine="420"/>
      </w:pPr>
      <w:r>
        <w:tab/>
      </w:r>
      <w:r w:rsidR="00861F71">
        <w:tab/>
      </w:r>
      <w:r w:rsidR="002A2392" w:rsidRPr="002A2392">
        <w:t>通知</w:t>
      </w:r>
      <w:r w:rsidR="002A2392" w:rsidRPr="002A2392">
        <w:t>/</w:t>
      </w:r>
      <w:r w:rsidR="002A2392" w:rsidRPr="002A2392">
        <w:t>增强（切面要完成的功能）；</w:t>
      </w:r>
    </w:p>
    <w:p w14:paraId="353E241C" w14:textId="46AB8D79" w:rsidR="00F90EEC" w:rsidRPr="00BD20ED" w:rsidRDefault="003F1375" w:rsidP="00F759EE">
      <w:pPr>
        <w:ind w:firstLine="422"/>
      </w:pPr>
      <w:r>
        <w:rPr>
          <w:b/>
        </w:rPr>
        <w:t>5</w:t>
      </w:r>
      <w:r w:rsidR="00F90EEC" w:rsidRPr="002A2392">
        <w:rPr>
          <w:b/>
        </w:rPr>
        <w:t>，</w:t>
      </w:r>
      <w:r w:rsidR="00F90EEC" w:rsidRPr="002A2392">
        <w:rPr>
          <w:b/>
        </w:rPr>
        <w:t>Weaving</w:t>
      </w:r>
      <w:r w:rsidR="00F90EEC" w:rsidRPr="002A2392">
        <w:rPr>
          <w:b/>
        </w:rPr>
        <w:t>（织入）</w:t>
      </w:r>
      <w:r w:rsidR="00F90EEC" w:rsidRPr="002A2392">
        <w:t>：</w:t>
      </w:r>
      <w:r w:rsidR="00BD20ED" w:rsidRPr="00963186">
        <w:rPr>
          <w:rFonts w:hint="eastAsia"/>
        </w:rPr>
        <w:t>是指把增强</w:t>
      </w:r>
      <w:r w:rsidR="00BD20ED">
        <w:rPr>
          <w:rFonts w:hint="eastAsia"/>
        </w:rPr>
        <w:t>advice</w:t>
      </w:r>
      <w:r w:rsidR="00BD20ED" w:rsidRPr="00963186">
        <w:rPr>
          <w:rFonts w:hint="eastAsia"/>
        </w:rPr>
        <w:t>应用到目标对象</w:t>
      </w:r>
      <w:r w:rsidR="00BD20ED">
        <w:rPr>
          <w:rFonts w:hint="eastAsia"/>
        </w:rPr>
        <w:t>target</w:t>
      </w:r>
      <w:r w:rsidR="00BD20ED" w:rsidRPr="00963186">
        <w:rPr>
          <w:rFonts w:hint="eastAsia"/>
        </w:rPr>
        <w:t>来创建新的代理对象</w:t>
      </w:r>
      <w:r w:rsidR="00BD20ED">
        <w:rPr>
          <w:rFonts w:hint="eastAsia"/>
        </w:rPr>
        <w:t>proxy</w:t>
      </w:r>
      <w:r w:rsidR="00BD20ED" w:rsidRPr="00963186">
        <w:rPr>
          <w:rFonts w:hint="eastAsia"/>
        </w:rPr>
        <w:t>的过程</w:t>
      </w:r>
      <w:r w:rsidR="00BD20ED" w:rsidRPr="00963186">
        <w:rPr>
          <w:rFonts w:hint="eastAsia"/>
        </w:rPr>
        <w:t>.</w:t>
      </w:r>
    </w:p>
    <w:p w14:paraId="5C851F95" w14:textId="77777777" w:rsidR="002A2392" w:rsidRPr="002A2392" w:rsidRDefault="002A2392" w:rsidP="00F759EE">
      <w:pPr>
        <w:ind w:firstLine="422"/>
      </w:pPr>
      <w:r w:rsidRPr="002A2392">
        <w:rPr>
          <w:b/>
        </w:rPr>
        <w:t>4</w:t>
      </w:r>
      <w:r w:rsidRPr="002A2392">
        <w:rPr>
          <w:b/>
        </w:rPr>
        <w:t>，</w:t>
      </w:r>
      <w:r w:rsidRPr="002A2392">
        <w:rPr>
          <w:b/>
        </w:rPr>
        <w:t>Introduction</w:t>
      </w:r>
      <w:r w:rsidRPr="002A2392">
        <w:rPr>
          <w:b/>
        </w:rPr>
        <w:t>（引</w:t>
      </w:r>
      <w:proofErr w:type="gramStart"/>
      <w:r w:rsidRPr="002A2392">
        <w:rPr>
          <w:b/>
        </w:rPr>
        <w:t>介</w:t>
      </w:r>
      <w:proofErr w:type="gramEnd"/>
      <w:r w:rsidRPr="002A2392">
        <w:rPr>
          <w:b/>
        </w:rPr>
        <w:t>）</w:t>
      </w:r>
      <w:r w:rsidRPr="002A2392">
        <w:t>：引</w:t>
      </w:r>
      <w:proofErr w:type="gramStart"/>
      <w:r w:rsidRPr="002A2392">
        <w:t>介</w:t>
      </w:r>
      <w:proofErr w:type="gramEnd"/>
      <w:r w:rsidRPr="002A2392">
        <w:t>是一种特殊的</w:t>
      </w:r>
      <w:r w:rsidRPr="002A2392">
        <w:t>Advice</w:t>
      </w:r>
      <w:r w:rsidRPr="002A2392">
        <w:t>，在不修改代码的前提下，引</w:t>
      </w:r>
      <w:proofErr w:type="gramStart"/>
      <w:r w:rsidRPr="002A2392">
        <w:t>介</w:t>
      </w:r>
      <w:proofErr w:type="gramEnd"/>
      <w:r w:rsidRPr="002A2392">
        <w:t>可以在运行期为类动态的添加一些方法或</w:t>
      </w:r>
      <w:r w:rsidRPr="002A2392">
        <w:t>Field</w:t>
      </w:r>
      <w:r w:rsidRPr="002A2392">
        <w:t>。</w:t>
      </w:r>
    </w:p>
    <w:p w14:paraId="78509E33" w14:textId="78D670A4" w:rsidR="002A2392" w:rsidRDefault="002A2392" w:rsidP="00F759EE">
      <w:pPr>
        <w:ind w:firstLine="422"/>
      </w:pPr>
      <w:r w:rsidRPr="002A2392">
        <w:rPr>
          <w:b/>
        </w:rPr>
        <w:t>7</w:t>
      </w:r>
      <w:r w:rsidRPr="002A2392">
        <w:rPr>
          <w:b/>
        </w:rPr>
        <w:t>，</w:t>
      </w:r>
      <w:r w:rsidRPr="002A2392">
        <w:rPr>
          <w:b/>
        </w:rPr>
        <w:t>Proxy</w:t>
      </w:r>
      <w:r w:rsidRPr="002A2392">
        <w:rPr>
          <w:b/>
        </w:rPr>
        <w:t>（代理）</w:t>
      </w:r>
      <w:r w:rsidRPr="002A2392">
        <w:t>：一个类被</w:t>
      </w:r>
      <w:proofErr w:type="spellStart"/>
      <w:r w:rsidRPr="002A2392">
        <w:t>AOP</w:t>
      </w:r>
      <w:proofErr w:type="spellEnd"/>
      <w:r w:rsidRPr="002A2392">
        <w:t>注入增强后，就产生了一个结果代理类</w:t>
      </w:r>
      <w:r>
        <w:rPr>
          <w:rFonts w:hint="eastAsia"/>
        </w:rPr>
        <w:t>。</w:t>
      </w:r>
      <w:r>
        <w:rPr>
          <w:rFonts w:hint="eastAsia"/>
        </w:rPr>
        <w:t>spring</w:t>
      </w:r>
    </w:p>
    <w:p w14:paraId="55AC2FB3" w14:textId="2E725D46" w:rsidR="002A2392" w:rsidRDefault="002A2392" w:rsidP="00F759EE">
      <w:pPr>
        <w:ind w:firstLine="420"/>
      </w:pPr>
      <w:r>
        <w:rPr>
          <w:rFonts w:hint="eastAsia"/>
        </w:rPr>
        <w:t>实现了</w:t>
      </w:r>
      <w:r w:rsidR="00DF5019">
        <w:rPr>
          <w:rFonts w:hint="eastAsia"/>
        </w:rPr>
        <w:t>接</w:t>
      </w:r>
      <w:r>
        <w:rPr>
          <w:rFonts w:hint="eastAsia"/>
        </w:rPr>
        <w:t>口：使用</w:t>
      </w:r>
      <w:proofErr w:type="spellStart"/>
      <w:r>
        <w:rPr>
          <w:rFonts w:hint="eastAsia"/>
        </w:rPr>
        <w:t>jd</w:t>
      </w:r>
      <w:r w:rsidR="001B27B3">
        <w:rPr>
          <w:rFonts w:hint="eastAsia"/>
        </w:rPr>
        <w:t>k</w:t>
      </w:r>
      <w:proofErr w:type="spellEnd"/>
      <w:r>
        <w:rPr>
          <w:rFonts w:hint="eastAsia"/>
        </w:rPr>
        <w:t>动态代理</w:t>
      </w:r>
    </w:p>
    <w:p w14:paraId="36A431C4" w14:textId="792FBEDD" w:rsidR="002A2392" w:rsidRPr="002A2392" w:rsidRDefault="002A2392" w:rsidP="00F759EE">
      <w:pPr>
        <w:ind w:firstLine="420"/>
      </w:pPr>
      <w:r>
        <w:rPr>
          <w:rFonts w:hint="eastAsia"/>
        </w:rPr>
        <w:t>没有实现接口：使用</w:t>
      </w:r>
      <w:proofErr w:type="spellStart"/>
      <w:r>
        <w:rPr>
          <w:rFonts w:hint="eastAsia"/>
        </w:rPr>
        <w:t>cglib</w:t>
      </w:r>
      <w:proofErr w:type="spellEnd"/>
      <w:r>
        <w:rPr>
          <w:rFonts w:hint="eastAsia"/>
        </w:rPr>
        <w:t>代理</w:t>
      </w:r>
    </w:p>
    <w:p w14:paraId="5E6FB07B" w14:textId="6AF1C787" w:rsidR="002A2392" w:rsidRDefault="002A2392" w:rsidP="00F759EE">
      <w:pPr>
        <w:ind w:firstLine="422"/>
      </w:pPr>
      <w:r w:rsidRPr="002A2392">
        <w:rPr>
          <w:b/>
        </w:rPr>
        <w:t>8</w:t>
      </w:r>
      <w:r w:rsidRPr="002A2392">
        <w:rPr>
          <w:b/>
        </w:rPr>
        <w:t>，</w:t>
      </w:r>
      <w:r w:rsidRPr="002A2392">
        <w:rPr>
          <w:b/>
        </w:rPr>
        <w:t>Aspect</w:t>
      </w:r>
      <w:r w:rsidRPr="002A2392">
        <w:rPr>
          <w:b/>
        </w:rPr>
        <w:t>（切面）</w:t>
      </w:r>
      <w:r w:rsidRPr="002A2392">
        <w:t>：是</w:t>
      </w:r>
      <w:proofErr w:type="spellStart"/>
      <w:r w:rsidRPr="002A2392">
        <w:t>PointCut</w:t>
      </w:r>
      <w:proofErr w:type="spellEnd"/>
      <w:r w:rsidRPr="002A2392">
        <w:t>和</w:t>
      </w:r>
      <w:r w:rsidRPr="002A2392">
        <w:t>Advice</w:t>
      </w:r>
      <w:r w:rsidRPr="002A2392">
        <w:t>（</w:t>
      </w:r>
      <w:r w:rsidRPr="002A2392">
        <w:t>Introduction</w:t>
      </w:r>
      <w:r w:rsidRPr="002A2392">
        <w:t>）的结合</w:t>
      </w:r>
    </w:p>
    <w:p w14:paraId="588081D3" w14:textId="760E1A3C" w:rsidR="00F21F48" w:rsidRDefault="00F21F48" w:rsidP="00F21F48">
      <w:pPr>
        <w:ind w:firstLine="420"/>
        <w:jc w:val="center"/>
      </w:pPr>
      <w:r>
        <w:rPr>
          <w:noProof/>
        </w:rPr>
        <w:drawing>
          <wp:inline distT="0" distB="0" distL="0" distR="0" wp14:anchorId="2FCBC71D" wp14:editId="34AAB09D">
            <wp:extent cx="4320000" cy="2305630"/>
            <wp:effectExtent l="0" t="0" r="4445" b="0"/>
            <wp:docPr id="10" name="图片 10" descr="https://img-blog.csdn.net/20170228113717395?watermark/2/text/aHR0cDovL2Jsb2cuY3Nkbi5uZXQvd2h5XzIwMTJfZ29nb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228113717395?watermark/2/text/aHR0cDovL2Jsb2cuY3Nkbi5uZXQvd2h5XzIwMTJfZ29nbw==/font/5a6L5L2T/fontsize/400/fill/I0JBQkFCMA==/dissolve/70/gravity/Cent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2305630"/>
                    </a:xfrm>
                    <a:prstGeom prst="rect">
                      <a:avLst/>
                    </a:prstGeom>
                    <a:noFill/>
                    <a:ln>
                      <a:noFill/>
                    </a:ln>
                  </pic:spPr>
                </pic:pic>
              </a:graphicData>
            </a:graphic>
          </wp:inline>
        </w:drawing>
      </w:r>
    </w:p>
    <w:p w14:paraId="16117027" w14:textId="479CC655" w:rsidR="00FD4588" w:rsidRDefault="00FD4588" w:rsidP="00F21F48">
      <w:pPr>
        <w:ind w:firstLine="420"/>
        <w:jc w:val="center"/>
      </w:pPr>
      <w:r>
        <w:rPr>
          <w:rFonts w:hint="eastAsia"/>
          <w:noProof/>
        </w:rPr>
        <w:drawing>
          <wp:inline distT="0" distB="0" distL="0" distR="0" wp14:anchorId="3608417D" wp14:editId="5E846186">
            <wp:extent cx="5274310" cy="2180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180590"/>
                    </a:xfrm>
                    <a:prstGeom prst="rect">
                      <a:avLst/>
                    </a:prstGeom>
                    <a:noFill/>
                    <a:ln>
                      <a:noFill/>
                    </a:ln>
                  </pic:spPr>
                </pic:pic>
              </a:graphicData>
            </a:graphic>
          </wp:inline>
        </w:drawing>
      </w:r>
    </w:p>
    <w:p w14:paraId="17A0273D" w14:textId="77777777" w:rsidR="00FD4588" w:rsidRDefault="00FD4588" w:rsidP="00F21F48">
      <w:pPr>
        <w:ind w:firstLine="420"/>
        <w:jc w:val="center"/>
      </w:pPr>
    </w:p>
    <w:p w14:paraId="1990DDE8" w14:textId="013FE410" w:rsidR="00DD3ECD" w:rsidRDefault="00DD3ECD" w:rsidP="00F759EE">
      <w:pPr>
        <w:ind w:firstLine="420"/>
      </w:pPr>
      <w:r>
        <w:rPr>
          <w:rFonts w:hint="eastAsia"/>
        </w:rPr>
        <w:t>spring</w:t>
      </w:r>
      <w:r>
        <w:rPr>
          <w:rFonts w:hint="eastAsia"/>
        </w:rPr>
        <w:t>的</w:t>
      </w:r>
      <w:proofErr w:type="spellStart"/>
      <w:r>
        <w:rPr>
          <w:rFonts w:hint="eastAsia"/>
        </w:rPr>
        <w:t>aop</w:t>
      </w:r>
      <w:proofErr w:type="spellEnd"/>
      <w:r>
        <w:rPr>
          <w:rFonts w:hint="eastAsia"/>
        </w:rPr>
        <w:t>编程应用在项目的</w:t>
      </w:r>
      <w:r>
        <w:rPr>
          <w:rFonts w:hint="eastAsia"/>
        </w:rPr>
        <w:t>service</w:t>
      </w:r>
      <w:r>
        <w:rPr>
          <w:rFonts w:hint="eastAsia"/>
        </w:rPr>
        <w:t>层，可以对</w:t>
      </w:r>
      <w:r>
        <w:rPr>
          <w:rFonts w:hint="eastAsia"/>
        </w:rPr>
        <w:t>service</w:t>
      </w:r>
      <w:r>
        <w:rPr>
          <w:rFonts w:hint="eastAsia"/>
        </w:rPr>
        <w:t>里面的</w:t>
      </w:r>
      <w:r w:rsidR="00E65A4D">
        <w:rPr>
          <w:rFonts w:hint="eastAsia"/>
        </w:rPr>
        <w:t>业务</w:t>
      </w:r>
      <w:r>
        <w:rPr>
          <w:rFonts w:hint="eastAsia"/>
        </w:rPr>
        <w:t>方法进行增强</w:t>
      </w:r>
      <w:r w:rsidR="00E65A4D">
        <w:rPr>
          <w:rFonts w:hint="eastAsia"/>
        </w:rPr>
        <w:t>（前置增强，后置增强，环绕增强异常增强。）</w:t>
      </w:r>
    </w:p>
    <w:p w14:paraId="0B1CF48F" w14:textId="02E53812" w:rsidR="00E04DA2" w:rsidRDefault="00E04DA2" w:rsidP="00F759EE">
      <w:pPr>
        <w:ind w:firstLine="420"/>
      </w:pPr>
      <w:r>
        <w:rPr>
          <w:rFonts w:hint="eastAsia"/>
        </w:rPr>
        <w:t>1</w:t>
      </w:r>
      <w:r>
        <w:rPr>
          <w:rFonts w:hint="eastAsia"/>
        </w:rPr>
        <w:t>、对某些业务方法进行日志插入，保证方法不用记日志。</w:t>
      </w:r>
    </w:p>
    <w:p w14:paraId="2EA4ABE2" w14:textId="2DF913D0" w:rsidR="00E04DA2" w:rsidRDefault="00E04DA2" w:rsidP="00F759EE">
      <w:pPr>
        <w:ind w:firstLine="420"/>
      </w:pPr>
      <w:r>
        <w:rPr>
          <w:rFonts w:hint="eastAsia"/>
        </w:rPr>
        <w:t>2</w:t>
      </w:r>
      <w:r>
        <w:rPr>
          <w:rFonts w:hint="eastAsia"/>
        </w:rPr>
        <w:t>、管理实务，</w:t>
      </w:r>
      <w:r>
        <w:rPr>
          <w:rFonts w:hint="eastAsia"/>
        </w:rPr>
        <w:t>service</w:t>
      </w:r>
      <w:r>
        <w:rPr>
          <w:rFonts w:hint="eastAsia"/>
        </w:rPr>
        <w:t>调</w:t>
      </w:r>
      <w:proofErr w:type="spellStart"/>
      <w:r>
        <w:rPr>
          <w:rFonts w:hint="eastAsia"/>
        </w:rPr>
        <w:t>dao</w:t>
      </w:r>
      <w:proofErr w:type="spellEnd"/>
      <w:r>
        <w:rPr>
          <w:rFonts w:hint="eastAsia"/>
        </w:rPr>
        <w:t>时候需要实务，让</w:t>
      </w:r>
      <w:proofErr w:type="spellStart"/>
      <w:r>
        <w:rPr>
          <w:rFonts w:hint="eastAsia"/>
        </w:rPr>
        <w:t>oap</w:t>
      </w:r>
      <w:proofErr w:type="spellEnd"/>
      <w:r>
        <w:rPr>
          <w:rFonts w:hint="eastAsia"/>
        </w:rPr>
        <w:t>统一管理事务。</w:t>
      </w:r>
    </w:p>
    <w:p w14:paraId="4779E73B" w14:textId="221696D8" w:rsidR="00E04DA2" w:rsidRDefault="00E04DA2" w:rsidP="00F759EE">
      <w:pPr>
        <w:ind w:firstLine="420"/>
      </w:pPr>
      <w:r>
        <w:rPr>
          <w:rFonts w:hint="eastAsia"/>
        </w:rPr>
        <w:t>3</w:t>
      </w:r>
      <w:r>
        <w:rPr>
          <w:rFonts w:hint="eastAsia"/>
        </w:rPr>
        <w:t>、性能监控，可以写环绕通知获取某个业务方法执行的时间，如果时间过长，需要优化。</w:t>
      </w:r>
    </w:p>
    <w:p w14:paraId="57A5AFF0" w14:textId="41053921" w:rsidR="00CF614A" w:rsidRPr="002A2392" w:rsidRDefault="00CF614A" w:rsidP="00F759EE">
      <w:pPr>
        <w:ind w:firstLine="420"/>
      </w:pPr>
      <w:r>
        <w:rPr>
          <w:rFonts w:hint="eastAsia"/>
        </w:rPr>
        <w:t>环绕通常可以替代前置通知和后置通知。</w:t>
      </w:r>
    </w:p>
    <w:p w14:paraId="610FD248" w14:textId="77777777" w:rsidR="002A2392" w:rsidRPr="002A2392" w:rsidRDefault="002A2392" w:rsidP="002A2392">
      <w:pPr>
        <w:ind w:firstLine="420"/>
      </w:pPr>
    </w:p>
    <w:p w14:paraId="7408D37D" w14:textId="3754408F" w:rsidR="00E26773" w:rsidRDefault="00E26773" w:rsidP="00A5441B">
      <w:pPr>
        <w:pStyle w:val="3"/>
        <w:ind w:firstLine="420"/>
      </w:pPr>
      <w:r>
        <w:rPr>
          <w:rFonts w:hint="eastAsia"/>
        </w:rPr>
        <w:t>代理模式</w:t>
      </w:r>
    </w:p>
    <w:p w14:paraId="363D7009" w14:textId="1840B696" w:rsidR="00E26773" w:rsidRPr="00E26773" w:rsidRDefault="00546FA7" w:rsidP="00E26773">
      <w:pPr>
        <w:ind w:firstLine="420"/>
      </w:pPr>
      <w:r>
        <w:rPr>
          <w:noProof/>
        </w:rPr>
        <w:drawing>
          <wp:inline distT="0" distB="0" distL="0" distR="0" wp14:anchorId="05A964A0" wp14:editId="0C97E649">
            <wp:extent cx="5274310" cy="15036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03680"/>
                    </a:xfrm>
                    <a:prstGeom prst="rect">
                      <a:avLst/>
                    </a:prstGeom>
                  </pic:spPr>
                </pic:pic>
              </a:graphicData>
            </a:graphic>
          </wp:inline>
        </w:drawing>
      </w:r>
    </w:p>
    <w:p w14:paraId="0BBEF61A" w14:textId="0D3CEBFC" w:rsidR="00392DCE" w:rsidRDefault="00546FA7" w:rsidP="00392DCE">
      <w:pPr>
        <w:ind w:firstLine="420"/>
      </w:pPr>
      <w:r>
        <w:rPr>
          <w:rFonts w:hint="eastAsia"/>
        </w:rPr>
        <w:t>这个是</w:t>
      </w:r>
      <w:r>
        <w:rPr>
          <w:rFonts w:hint="eastAsia"/>
        </w:rPr>
        <w:t>person</w:t>
      </w:r>
      <w:r>
        <w:rPr>
          <w:rFonts w:hint="eastAsia"/>
        </w:rPr>
        <w:t>增强后的代理对象，由</w:t>
      </w:r>
      <w:proofErr w:type="spellStart"/>
      <w:r>
        <w:rPr>
          <w:rFonts w:hint="eastAsia"/>
        </w:rPr>
        <w:t>cglib</w:t>
      </w:r>
      <w:proofErr w:type="spellEnd"/>
      <w:r>
        <w:rPr>
          <w:rFonts w:hint="eastAsia"/>
        </w:rPr>
        <w:t>创建。</w:t>
      </w:r>
    </w:p>
    <w:p w14:paraId="7535CC6E" w14:textId="28AE657C" w:rsidR="003F4930" w:rsidRDefault="003F4930" w:rsidP="00392DCE">
      <w:pPr>
        <w:ind w:firstLine="420"/>
      </w:pPr>
    </w:p>
    <w:p w14:paraId="45780A3C" w14:textId="6BB6EC8D" w:rsidR="0070601D" w:rsidRDefault="0070601D" w:rsidP="0070601D">
      <w:pPr>
        <w:pStyle w:val="20"/>
      </w:pPr>
      <w:r>
        <w:rPr>
          <w:rFonts w:hint="eastAsia"/>
        </w:rPr>
        <w:t>代理模式</w:t>
      </w:r>
    </w:p>
    <w:p w14:paraId="5E8C66E9" w14:textId="141B8AE0" w:rsidR="00BB0AED" w:rsidRDefault="00BB0AED" w:rsidP="00A5441B">
      <w:pPr>
        <w:pStyle w:val="3"/>
        <w:ind w:firstLine="420"/>
      </w:pPr>
      <w:r>
        <w:rPr>
          <w:rFonts w:hint="eastAsia"/>
        </w:rPr>
        <w:t>代理模式</w:t>
      </w:r>
    </w:p>
    <w:p w14:paraId="639DC4EC" w14:textId="353C1F60" w:rsidR="0070601D" w:rsidRDefault="0070601D" w:rsidP="0070601D">
      <w:pPr>
        <w:ind w:firstLine="420"/>
      </w:pPr>
      <w:r w:rsidRPr="0070601D">
        <w:rPr>
          <w:rFonts w:hint="eastAsia"/>
        </w:rPr>
        <w:t>代理模式的定义：代理模式给某一个对象提供一个代理对象，并由代理对象控制对原对象的引用。通俗的来讲代理模式就是我们生活中常见的中介。</w:t>
      </w:r>
    </w:p>
    <w:p w14:paraId="271A0576" w14:textId="74DABD86" w:rsidR="005D60E6" w:rsidRPr="0070601D" w:rsidRDefault="005D60E6" w:rsidP="0070601D">
      <w:pPr>
        <w:ind w:firstLine="420"/>
      </w:pPr>
      <w:r w:rsidRPr="005D60E6">
        <w:rPr>
          <w:rFonts w:hint="eastAsia"/>
        </w:rPr>
        <w:t>举个例子来说明：假如说我现在想买一辆二手车，虽然我可以自己去找车源，做质量检测等一系列的车辆过户流程，但是这确实太浪费我得时间和精力了。我只是想买一辆车而已为什么我还要额外做这么多事呢？于是我就通过中介公司来买车，他们来给我找车源，帮我办理车辆过户流程，我只是负责选择自己喜欢的车，然后付钱就可以了。用图表示如下：</w:t>
      </w:r>
    </w:p>
    <w:p w14:paraId="5B0BB8A1" w14:textId="769719C7" w:rsidR="0070601D" w:rsidRDefault="00271034" w:rsidP="00DB3D54">
      <w:pPr>
        <w:ind w:firstLine="420"/>
        <w:jc w:val="center"/>
      </w:pPr>
      <w:r>
        <w:rPr>
          <w:noProof/>
        </w:rPr>
        <w:drawing>
          <wp:inline distT="0" distB="0" distL="0" distR="0" wp14:anchorId="786FC4C1" wp14:editId="0A45C982">
            <wp:extent cx="4320000" cy="1332511"/>
            <wp:effectExtent l="0" t="0" r="4445" b="1270"/>
            <wp:docPr id="12" name="图片 12" descr="https://images2017.cnblogs.com/blog/1071931/201801/1071931-20180108134122472-1822105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1071931/201801/1071931-20180108134122472-182210584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1332511"/>
                    </a:xfrm>
                    <a:prstGeom prst="rect">
                      <a:avLst/>
                    </a:prstGeom>
                    <a:noFill/>
                    <a:ln>
                      <a:noFill/>
                    </a:ln>
                  </pic:spPr>
                </pic:pic>
              </a:graphicData>
            </a:graphic>
          </wp:inline>
        </w:drawing>
      </w:r>
    </w:p>
    <w:p w14:paraId="1DC4DD28" w14:textId="54033CCA" w:rsidR="00064E92" w:rsidRDefault="00064E92" w:rsidP="00271034">
      <w:pPr>
        <w:ind w:firstLine="420"/>
      </w:pPr>
      <w:r>
        <w:rPr>
          <w:rFonts w:hint="eastAsia"/>
        </w:rPr>
        <w:t>客户只关心买车，买车的手续（例如办证，跑腿）操作代理类来实现，具体买车还是委托类来执行。</w:t>
      </w:r>
      <w:r w:rsidR="00FB374B">
        <w:rPr>
          <w:rFonts w:hint="eastAsia"/>
        </w:rPr>
        <w:t>代理类提供的功能是买车的手续。</w:t>
      </w:r>
    </w:p>
    <w:p w14:paraId="1B4006B9" w14:textId="61E3182A" w:rsidR="00FE59C6" w:rsidRDefault="00FE59C6" w:rsidP="00A5441B">
      <w:pPr>
        <w:pStyle w:val="3"/>
        <w:ind w:firstLine="420"/>
      </w:pPr>
      <w:r>
        <w:rPr>
          <w:rFonts w:hint="eastAsia"/>
        </w:rPr>
        <w:t>为什么要使用代理模式</w:t>
      </w:r>
    </w:p>
    <w:p w14:paraId="6022E44A" w14:textId="46712BA0" w:rsidR="00FE59C6" w:rsidRDefault="002A44C7" w:rsidP="00FE59C6">
      <w:pPr>
        <w:ind w:firstLine="442"/>
      </w:pPr>
      <w:r w:rsidRPr="00252824">
        <w:rPr>
          <w:rFonts w:hint="eastAsia"/>
          <w:b/>
          <w:sz w:val="22"/>
        </w:rPr>
        <w:t>中介隔离作用</w:t>
      </w:r>
      <w:r w:rsidRPr="002A44C7">
        <w:rPr>
          <w:rFonts w:hint="eastAsia"/>
        </w:rPr>
        <w:t>：在某些情况下，一个客户类不想或者不能直接引用一个委托对象，而代理</w:t>
      </w:r>
      <w:proofErr w:type="gramStart"/>
      <w:r w:rsidRPr="002A44C7">
        <w:rPr>
          <w:rFonts w:hint="eastAsia"/>
        </w:rPr>
        <w:t>类对象</w:t>
      </w:r>
      <w:proofErr w:type="gramEnd"/>
      <w:r w:rsidRPr="002A44C7">
        <w:rPr>
          <w:rFonts w:hint="eastAsia"/>
        </w:rPr>
        <w:t>可以在客户类和委托对象之间起到中介的作用，其特征是代理类和委托</w:t>
      </w:r>
      <w:proofErr w:type="gramStart"/>
      <w:r w:rsidRPr="002A44C7">
        <w:rPr>
          <w:rFonts w:hint="eastAsia"/>
        </w:rPr>
        <w:t>类实现</w:t>
      </w:r>
      <w:proofErr w:type="gramEnd"/>
      <w:r w:rsidRPr="002A44C7">
        <w:rPr>
          <w:rFonts w:hint="eastAsia"/>
        </w:rPr>
        <w:t>相同的接口。</w:t>
      </w:r>
    </w:p>
    <w:p w14:paraId="7EA36B2B" w14:textId="636D26F8" w:rsidR="00B45E16" w:rsidRDefault="00B45E16" w:rsidP="00FE59C6">
      <w:pPr>
        <w:ind w:firstLine="422"/>
      </w:pPr>
      <w:r w:rsidRPr="00EA2EC4">
        <w:rPr>
          <w:rFonts w:hint="eastAsia"/>
          <w:b/>
        </w:rPr>
        <w:t>开闭原则，增加功能</w:t>
      </w:r>
      <w:r w:rsidRPr="00B45E16">
        <w:rPr>
          <w:rFonts w:hint="eastAsia"/>
        </w:rPr>
        <w:t>：代理</w:t>
      </w:r>
      <w:proofErr w:type="gramStart"/>
      <w:r w:rsidRPr="00B45E16">
        <w:rPr>
          <w:rFonts w:hint="eastAsia"/>
        </w:rPr>
        <w:t>类除了</w:t>
      </w:r>
      <w:proofErr w:type="gramEnd"/>
      <w:r w:rsidRPr="00B45E16">
        <w:rPr>
          <w:rFonts w:hint="eastAsia"/>
        </w:rPr>
        <w:t>是客户类和委托类的中介之外，我们还可以通过给代理类增加额外的功能来扩展委托类的功能，这样做我们只需要修改代理类而不需要再修改委托类，符合代码设计的开闭原则。代理类主要负责为委托类预处理消息、过滤消息、把消息转发给委托类，以及事后对返回结果的处理等。代理</w:t>
      </w:r>
      <w:proofErr w:type="gramStart"/>
      <w:r w:rsidRPr="00B45E16">
        <w:rPr>
          <w:rFonts w:hint="eastAsia"/>
        </w:rPr>
        <w:t>类本身</w:t>
      </w:r>
      <w:proofErr w:type="gramEnd"/>
      <w:r w:rsidRPr="00B45E16">
        <w:rPr>
          <w:rFonts w:hint="eastAsia"/>
        </w:rPr>
        <w:t>并不真正实现服务，而是同过调用委托类的相关方法，来提供特定的服务。真正的业务功能还是由委托类来实现，但是可以在业务功能执行的前后加入一些公共的服务。例如我们想给项目加入缓存、日志这些功能，我们就可以使用代理类来完成，而没必要打开已经封装好的委托类。</w:t>
      </w:r>
    </w:p>
    <w:p w14:paraId="6D7CF512" w14:textId="6C06B5A3" w:rsidR="00474871" w:rsidRDefault="00474871" w:rsidP="00A5441B">
      <w:pPr>
        <w:pStyle w:val="3"/>
        <w:ind w:firstLine="420"/>
      </w:pPr>
      <w:r>
        <w:rPr>
          <w:rFonts w:hint="eastAsia"/>
        </w:rPr>
        <w:t>代理模式的种类</w:t>
      </w:r>
    </w:p>
    <w:p w14:paraId="0CDBB8C7" w14:textId="50997F44" w:rsidR="000A6135" w:rsidRDefault="00474871" w:rsidP="00FE59C6">
      <w:pPr>
        <w:ind w:firstLine="420"/>
      </w:pPr>
      <w:r w:rsidRPr="00474871">
        <w:rPr>
          <w:rFonts w:hint="eastAsia"/>
        </w:rPr>
        <w:t>我们有多种不同的方式来实现代理。如果按照代理创建的时期来进行分类的话，</w:t>
      </w:r>
      <w:r w:rsidRPr="00474871">
        <w:t xml:space="preserve"> </w:t>
      </w:r>
      <w:r w:rsidRPr="00474871">
        <w:t>可以分为两种：静态代理、动态代理</w:t>
      </w:r>
      <w:bookmarkStart w:id="2" w:name="_Hlk3826846"/>
      <w:r w:rsidRPr="00474871">
        <w:t>。静态代理是由程序员创建或特定工具自动生成源代码，在对其编译。在程序员运行之前，代理类</w:t>
      </w:r>
      <w:r w:rsidRPr="00474871">
        <w:t>.class</w:t>
      </w:r>
      <w:r w:rsidRPr="00474871">
        <w:t>文件就已经被创建了。动态代理是在程序运行时通过反射机制动态创建的。</w:t>
      </w:r>
    </w:p>
    <w:bookmarkEnd w:id="2"/>
    <w:p w14:paraId="1722BBF7" w14:textId="684EE1DF" w:rsidR="00BB0AED" w:rsidRPr="0070601D" w:rsidRDefault="00BB0AED" w:rsidP="00271034">
      <w:pPr>
        <w:ind w:firstLine="420"/>
      </w:pPr>
    </w:p>
    <w:p w14:paraId="2091015A" w14:textId="082772E4" w:rsidR="0070601D" w:rsidRDefault="0070601D" w:rsidP="0070601D">
      <w:pPr>
        <w:pStyle w:val="20"/>
      </w:pPr>
      <w:r>
        <w:rPr>
          <w:rFonts w:hint="eastAsia"/>
        </w:rPr>
        <w:t>静态代理</w:t>
      </w:r>
    </w:p>
    <w:p w14:paraId="6C6F5809" w14:textId="02D35054" w:rsidR="00015AAC" w:rsidRDefault="00015AAC" w:rsidP="00A5441B">
      <w:pPr>
        <w:pStyle w:val="3"/>
        <w:ind w:firstLine="420"/>
      </w:pPr>
      <w:r>
        <w:rPr>
          <w:rFonts w:hint="eastAsia"/>
        </w:rPr>
        <w:t>定义接口（实现的功能）</w:t>
      </w:r>
    </w:p>
    <w:tbl>
      <w:tblPr>
        <w:tblStyle w:val="ab"/>
        <w:tblW w:w="0" w:type="auto"/>
        <w:tblLook w:val="04A0" w:firstRow="1" w:lastRow="0" w:firstColumn="1" w:lastColumn="0" w:noHBand="0" w:noVBand="1"/>
      </w:tblPr>
      <w:tblGrid>
        <w:gridCol w:w="8296"/>
      </w:tblGrid>
      <w:tr w:rsidR="004131F6" w14:paraId="53CE02B5" w14:textId="77777777" w:rsidTr="004131F6">
        <w:tc>
          <w:tcPr>
            <w:tcW w:w="8296" w:type="dxa"/>
          </w:tcPr>
          <w:p w14:paraId="30B24962" w14:textId="77777777" w:rsidR="004131F6" w:rsidRDefault="004131F6" w:rsidP="004131F6">
            <w:pPr>
              <w:ind w:firstLineChars="0" w:firstLine="0"/>
            </w:pPr>
            <w:r>
              <w:t xml:space="preserve">public interface </w:t>
            </w:r>
            <w:proofErr w:type="spellStart"/>
            <w:r>
              <w:t>BuyHouse</w:t>
            </w:r>
            <w:proofErr w:type="spellEnd"/>
            <w:r>
              <w:t xml:space="preserve"> {</w:t>
            </w:r>
          </w:p>
          <w:p w14:paraId="42B60826" w14:textId="77777777" w:rsidR="004131F6" w:rsidRDefault="004131F6" w:rsidP="004131F6">
            <w:pPr>
              <w:ind w:firstLineChars="0" w:firstLine="0"/>
            </w:pPr>
            <w:r>
              <w:t xml:space="preserve">    void </w:t>
            </w:r>
            <w:proofErr w:type="spellStart"/>
            <w:proofErr w:type="gramStart"/>
            <w:r>
              <w:t>buyHosue</w:t>
            </w:r>
            <w:proofErr w:type="spellEnd"/>
            <w:r>
              <w:t>(</w:t>
            </w:r>
            <w:proofErr w:type="gramEnd"/>
            <w:r>
              <w:t>);</w:t>
            </w:r>
          </w:p>
          <w:p w14:paraId="05B6E078" w14:textId="5C636196" w:rsidR="004131F6" w:rsidRDefault="004131F6" w:rsidP="004131F6">
            <w:pPr>
              <w:ind w:firstLineChars="0" w:firstLine="0"/>
            </w:pPr>
            <w:r>
              <w:t>}</w:t>
            </w:r>
          </w:p>
        </w:tc>
      </w:tr>
    </w:tbl>
    <w:p w14:paraId="47CF3A6C" w14:textId="6563DB02" w:rsidR="004131F6" w:rsidRDefault="00772F9F" w:rsidP="00A5441B">
      <w:pPr>
        <w:pStyle w:val="3"/>
        <w:ind w:firstLine="420"/>
      </w:pPr>
      <w:r>
        <w:rPr>
          <w:rFonts w:hint="eastAsia"/>
        </w:rPr>
        <w:t>委托</w:t>
      </w:r>
      <w:proofErr w:type="gramStart"/>
      <w:r>
        <w:rPr>
          <w:rFonts w:hint="eastAsia"/>
        </w:rPr>
        <w:t>类实现</w:t>
      </w:r>
      <w:proofErr w:type="gramEnd"/>
      <w:r>
        <w:rPr>
          <w:rFonts w:hint="eastAsia"/>
        </w:rPr>
        <w:t>接口</w:t>
      </w:r>
      <w:r w:rsidR="00FE174B">
        <w:rPr>
          <w:rFonts w:hint="eastAsia"/>
        </w:rPr>
        <w:t>(</w:t>
      </w:r>
      <w:r w:rsidR="00FE174B">
        <w:rPr>
          <w:rFonts w:hint="eastAsia"/>
        </w:rPr>
        <w:t>真正实现购买操作</w:t>
      </w:r>
      <w:r w:rsidR="00FE174B">
        <w:t>)</w:t>
      </w:r>
    </w:p>
    <w:tbl>
      <w:tblPr>
        <w:tblStyle w:val="ab"/>
        <w:tblW w:w="0" w:type="auto"/>
        <w:tblLook w:val="04A0" w:firstRow="1" w:lastRow="0" w:firstColumn="1" w:lastColumn="0" w:noHBand="0" w:noVBand="1"/>
      </w:tblPr>
      <w:tblGrid>
        <w:gridCol w:w="8296"/>
      </w:tblGrid>
      <w:tr w:rsidR="00431C50" w14:paraId="082D8309" w14:textId="77777777" w:rsidTr="00431C50">
        <w:tc>
          <w:tcPr>
            <w:tcW w:w="8296" w:type="dxa"/>
          </w:tcPr>
          <w:p w14:paraId="0FE1E033" w14:textId="0603AB61" w:rsidR="00431C50" w:rsidRDefault="00431C50" w:rsidP="00431C50">
            <w:pPr>
              <w:ind w:firstLineChars="0" w:firstLine="0"/>
            </w:pPr>
            <w:r>
              <w:t xml:space="preserve">public class </w:t>
            </w:r>
            <w:proofErr w:type="spellStart"/>
            <w:r>
              <w:t>BuyHouseImpl</w:t>
            </w:r>
            <w:proofErr w:type="spellEnd"/>
            <w:r>
              <w:t xml:space="preserve"> implements </w:t>
            </w:r>
            <w:proofErr w:type="spellStart"/>
            <w:r>
              <w:t>BuyHouse</w:t>
            </w:r>
            <w:proofErr w:type="spellEnd"/>
            <w:r>
              <w:t xml:space="preserve"> {</w:t>
            </w:r>
          </w:p>
          <w:p w14:paraId="6762BE12" w14:textId="77777777" w:rsidR="00431C50" w:rsidRDefault="00431C50" w:rsidP="00431C50">
            <w:pPr>
              <w:ind w:firstLineChars="0" w:firstLine="0"/>
            </w:pPr>
            <w:r>
              <w:t xml:space="preserve">    @Override</w:t>
            </w:r>
          </w:p>
          <w:p w14:paraId="5222A58F" w14:textId="77777777" w:rsidR="00431C50" w:rsidRDefault="00431C50" w:rsidP="00431C50">
            <w:pPr>
              <w:ind w:firstLineChars="0" w:firstLine="0"/>
            </w:pPr>
            <w:r>
              <w:t xml:space="preserve">    public void </w:t>
            </w:r>
            <w:proofErr w:type="spellStart"/>
            <w:proofErr w:type="gramStart"/>
            <w:r>
              <w:t>buyHosue</w:t>
            </w:r>
            <w:proofErr w:type="spellEnd"/>
            <w:r>
              <w:t>(</w:t>
            </w:r>
            <w:proofErr w:type="gramEnd"/>
            <w:r>
              <w:t>) {</w:t>
            </w:r>
          </w:p>
          <w:p w14:paraId="163643CE" w14:textId="77777777" w:rsidR="00431C50" w:rsidRDefault="00431C50" w:rsidP="00431C50">
            <w:pPr>
              <w:ind w:firstLineChars="0" w:firstLine="0"/>
            </w:pPr>
            <w:r>
              <w:t xml:space="preserve">        </w:t>
            </w:r>
            <w:proofErr w:type="spellStart"/>
            <w:r>
              <w:t>System.out.println</w:t>
            </w:r>
            <w:proofErr w:type="spellEnd"/>
            <w:r>
              <w:t>("</w:t>
            </w:r>
            <w:r>
              <w:t>我要买房</w:t>
            </w:r>
            <w:r>
              <w:t>");</w:t>
            </w:r>
          </w:p>
          <w:p w14:paraId="3AD3FC0B" w14:textId="77777777" w:rsidR="00431C50" w:rsidRDefault="00431C50" w:rsidP="00431C50">
            <w:pPr>
              <w:ind w:firstLineChars="0" w:firstLine="0"/>
            </w:pPr>
            <w:r>
              <w:t xml:space="preserve">    }</w:t>
            </w:r>
          </w:p>
          <w:p w14:paraId="6ECEA219" w14:textId="71791366" w:rsidR="00431C50" w:rsidRDefault="00431C50" w:rsidP="00431C50">
            <w:pPr>
              <w:ind w:firstLineChars="0" w:firstLine="0"/>
            </w:pPr>
            <w:r>
              <w:t>}</w:t>
            </w:r>
          </w:p>
        </w:tc>
      </w:tr>
    </w:tbl>
    <w:p w14:paraId="42D5DBB4" w14:textId="708839E4" w:rsidR="00431C50" w:rsidRDefault="008C43B4" w:rsidP="00A5441B">
      <w:pPr>
        <w:pStyle w:val="3"/>
        <w:ind w:firstLine="420"/>
      </w:pPr>
      <w:r>
        <w:rPr>
          <w:rFonts w:hint="eastAsia"/>
        </w:rPr>
        <w:t>代理类</w:t>
      </w:r>
    </w:p>
    <w:tbl>
      <w:tblPr>
        <w:tblStyle w:val="ab"/>
        <w:tblW w:w="0" w:type="auto"/>
        <w:tblLook w:val="04A0" w:firstRow="1" w:lastRow="0" w:firstColumn="1" w:lastColumn="0" w:noHBand="0" w:noVBand="1"/>
      </w:tblPr>
      <w:tblGrid>
        <w:gridCol w:w="8296"/>
      </w:tblGrid>
      <w:tr w:rsidR="008C43B4" w14:paraId="61179D6F" w14:textId="77777777" w:rsidTr="008C43B4">
        <w:tc>
          <w:tcPr>
            <w:tcW w:w="8296" w:type="dxa"/>
          </w:tcPr>
          <w:p w14:paraId="0AF22B2F" w14:textId="6C84F0AB" w:rsidR="008C43B4" w:rsidRDefault="008C43B4" w:rsidP="008C43B4">
            <w:pPr>
              <w:ind w:firstLineChars="0" w:firstLine="0"/>
            </w:pPr>
            <w:r>
              <w:t xml:space="preserve">public class </w:t>
            </w:r>
            <w:proofErr w:type="spellStart"/>
            <w:r>
              <w:t>BuyHouseProxy</w:t>
            </w:r>
            <w:proofErr w:type="spellEnd"/>
            <w:r>
              <w:t xml:space="preserve"> implements </w:t>
            </w:r>
            <w:proofErr w:type="spellStart"/>
            <w:r>
              <w:t>BuyHouse</w:t>
            </w:r>
            <w:proofErr w:type="spellEnd"/>
            <w:r>
              <w:t xml:space="preserve"> {</w:t>
            </w:r>
          </w:p>
          <w:p w14:paraId="4311B846" w14:textId="0885A5A5" w:rsidR="00035EF0" w:rsidRDefault="00035EF0" w:rsidP="008C43B4">
            <w:pPr>
              <w:ind w:firstLineChars="0" w:firstLine="0"/>
            </w:pPr>
            <w:r>
              <w:rPr>
                <w:rFonts w:hint="eastAsia"/>
              </w:rPr>
              <w:t xml:space="preserve"> </w:t>
            </w:r>
            <w:r>
              <w:t xml:space="preserve">   </w:t>
            </w:r>
            <w:r>
              <w:rPr>
                <w:rFonts w:hint="eastAsia"/>
              </w:rPr>
              <w:t>/</w:t>
            </w:r>
            <w:r>
              <w:t>/</w:t>
            </w:r>
            <w:r>
              <w:rPr>
                <w:rFonts w:hint="eastAsia"/>
              </w:rPr>
              <w:t>添加委托类，实现对委托类的管理</w:t>
            </w:r>
            <w:r w:rsidR="004369DB">
              <w:rPr>
                <w:rFonts w:hint="eastAsia"/>
              </w:rPr>
              <w:t>，完成买房的操作对象的控制。</w:t>
            </w:r>
          </w:p>
          <w:p w14:paraId="586464E0" w14:textId="0984CE7A" w:rsidR="008C43B4" w:rsidRDefault="008C43B4" w:rsidP="0019199B">
            <w:pPr>
              <w:ind w:firstLineChars="0" w:firstLine="420"/>
            </w:pPr>
            <w:r>
              <w:t xml:space="preserve">private </w:t>
            </w:r>
            <w:proofErr w:type="spellStart"/>
            <w:r>
              <w:t>BuyHouse</w:t>
            </w:r>
            <w:proofErr w:type="spellEnd"/>
            <w:r>
              <w:t xml:space="preserve"> </w:t>
            </w:r>
            <w:proofErr w:type="spellStart"/>
            <w:r>
              <w:t>buyHouse</w:t>
            </w:r>
            <w:proofErr w:type="spellEnd"/>
            <w:r>
              <w:t>;</w:t>
            </w:r>
          </w:p>
          <w:p w14:paraId="5A94621D" w14:textId="256D9498" w:rsidR="0019199B" w:rsidRDefault="0019199B" w:rsidP="0019199B">
            <w:pPr>
              <w:ind w:firstLineChars="0" w:firstLine="420"/>
            </w:pPr>
            <w:r>
              <w:rPr>
                <w:rFonts w:hint="eastAsia"/>
              </w:rPr>
              <w:t>/</w:t>
            </w:r>
            <w:r>
              <w:t>/</w:t>
            </w:r>
            <w:r>
              <w:rPr>
                <w:rFonts w:hint="eastAsia"/>
              </w:rPr>
              <w:t>将委托</w:t>
            </w:r>
            <w:proofErr w:type="gramStart"/>
            <w:r>
              <w:rPr>
                <w:rFonts w:hint="eastAsia"/>
              </w:rPr>
              <w:t>类对象</w:t>
            </w:r>
            <w:proofErr w:type="gramEnd"/>
            <w:r>
              <w:rPr>
                <w:rFonts w:hint="eastAsia"/>
              </w:rPr>
              <w:t>注入</w:t>
            </w:r>
          </w:p>
          <w:p w14:paraId="1E7EBA1F" w14:textId="77777777" w:rsidR="008C43B4" w:rsidRDefault="008C43B4" w:rsidP="008C43B4">
            <w:pPr>
              <w:ind w:firstLineChars="0" w:firstLine="0"/>
            </w:pPr>
            <w:r>
              <w:t xml:space="preserve">    public </w:t>
            </w:r>
            <w:proofErr w:type="spellStart"/>
            <w:proofErr w:type="gramStart"/>
            <w:r>
              <w:t>BuyHouseProxy</w:t>
            </w:r>
            <w:proofErr w:type="spellEnd"/>
            <w:r>
              <w:t>(</w:t>
            </w:r>
            <w:proofErr w:type="gramEnd"/>
            <w:r>
              <w:t xml:space="preserve">final </w:t>
            </w:r>
            <w:proofErr w:type="spellStart"/>
            <w:r>
              <w:t>BuyHouse</w:t>
            </w:r>
            <w:proofErr w:type="spellEnd"/>
            <w:r>
              <w:t xml:space="preserve"> </w:t>
            </w:r>
            <w:proofErr w:type="spellStart"/>
            <w:r>
              <w:t>buyHouse</w:t>
            </w:r>
            <w:proofErr w:type="spellEnd"/>
            <w:r>
              <w:t>) {</w:t>
            </w:r>
          </w:p>
          <w:p w14:paraId="7EB6FB71" w14:textId="77777777" w:rsidR="008C43B4" w:rsidRDefault="008C43B4" w:rsidP="008C43B4">
            <w:pPr>
              <w:ind w:firstLineChars="0" w:firstLine="0"/>
            </w:pPr>
            <w:r>
              <w:t xml:space="preserve">        </w:t>
            </w:r>
            <w:proofErr w:type="spellStart"/>
            <w:proofErr w:type="gramStart"/>
            <w:r>
              <w:t>this.buyHouse</w:t>
            </w:r>
            <w:proofErr w:type="spellEnd"/>
            <w:proofErr w:type="gramEnd"/>
            <w:r>
              <w:t xml:space="preserve"> = </w:t>
            </w:r>
            <w:proofErr w:type="spellStart"/>
            <w:r>
              <w:t>buyHouse</w:t>
            </w:r>
            <w:proofErr w:type="spellEnd"/>
            <w:r>
              <w:t>;</w:t>
            </w:r>
          </w:p>
          <w:p w14:paraId="4CD9297E" w14:textId="101FBCE2" w:rsidR="008C43B4" w:rsidRDefault="008C43B4" w:rsidP="007A72E9">
            <w:pPr>
              <w:ind w:firstLineChars="0" w:firstLine="420"/>
            </w:pPr>
            <w:r>
              <w:t>}</w:t>
            </w:r>
          </w:p>
          <w:p w14:paraId="4BA1900A" w14:textId="143CEE1B" w:rsidR="007A72E9" w:rsidRDefault="007A72E9" w:rsidP="007A72E9">
            <w:pPr>
              <w:ind w:firstLineChars="0" w:firstLine="420"/>
            </w:pPr>
            <w:r>
              <w:rPr>
                <w:rFonts w:hint="eastAsia"/>
              </w:rPr>
              <w:t>/</w:t>
            </w:r>
            <w:r>
              <w:t>/</w:t>
            </w:r>
            <w:r>
              <w:rPr>
                <w:rFonts w:hint="eastAsia"/>
              </w:rPr>
              <w:t>定义一些买房前操作和买房后操作。</w:t>
            </w:r>
          </w:p>
          <w:p w14:paraId="4219A1F6" w14:textId="77777777" w:rsidR="008C43B4" w:rsidRDefault="008C43B4" w:rsidP="008C43B4">
            <w:pPr>
              <w:ind w:firstLineChars="0" w:firstLine="0"/>
            </w:pPr>
            <w:r>
              <w:t xml:space="preserve">    @Override</w:t>
            </w:r>
          </w:p>
          <w:p w14:paraId="6C673660" w14:textId="77777777" w:rsidR="008C43B4" w:rsidRDefault="008C43B4" w:rsidP="008C43B4">
            <w:pPr>
              <w:ind w:firstLineChars="0" w:firstLine="0"/>
            </w:pPr>
            <w:r>
              <w:t xml:space="preserve">    public void </w:t>
            </w:r>
            <w:proofErr w:type="spellStart"/>
            <w:proofErr w:type="gramStart"/>
            <w:r>
              <w:t>buyHosue</w:t>
            </w:r>
            <w:proofErr w:type="spellEnd"/>
            <w:r>
              <w:t>(</w:t>
            </w:r>
            <w:proofErr w:type="gramEnd"/>
            <w:r>
              <w:t>) {</w:t>
            </w:r>
          </w:p>
          <w:p w14:paraId="4E9E032D" w14:textId="77777777" w:rsidR="008C43B4" w:rsidRDefault="008C43B4" w:rsidP="008C43B4">
            <w:pPr>
              <w:ind w:firstLineChars="0" w:firstLine="0"/>
            </w:pPr>
            <w:r>
              <w:t xml:space="preserve">        </w:t>
            </w:r>
            <w:proofErr w:type="spellStart"/>
            <w:r>
              <w:t>System.out.println</w:t>
            </w:r>
            <w:proofErr w:type="spellEnd"/>
            <w:r>
              <w:t>("</w:t>
            </w:r>
            <w:r>
              <w:t>买房前准备</w:t>
            </w:r>
            <w:r>
              <w:t>");</w:t>
            </w:r>
          </w:p>
          <w:p w14:paraId="1EECAA65" w14:textId="70BA3095" w:rsidR="008C43B4" w:rsidRDefault="008C43B4" w:rsidP="008C43B4">
            <w:pPr>
              <w:ind w:firstLineChars="0" w:firstLine="0"/>
            </w:pPr>
            <w:r>
              <w:t xml:space="preserve">        </w:t>
            </w:r>
            <w:proofErr w:type="spellStart"/>
            <w:r>
              <w:t>buyHouse.buyHosue</w:t>
            </w:r>
            <w:proofErr w:type="spellEnd"/>
            <w:r>
              <w:t>();</w:t>
            </w:r>
            <w:r w:rsidR="002818F5">
              <w:rPr>
                <w:rFonts w:hint="eastAsia"/>
              </w:rPr>
              <w:t>/</w:t>
            </w:r>
            <w:r w:rsidR="002818F5">
              <w:t>/</w:t>
            </w:r>
            <w:r w:rsidR="002818F5">
              <w:rPr>
                <w:rFonts w:hint="eastAsia"/>
              </w:rPr>
              <w:t>执行买房的动作。</w:t>
            </w:r>
          </w:p>
          <w:p w14:paraId="78519E62" w14:textId="77777777" w:rsidR="008C43B4" w:rsidRDefault="008C43B4" w:rsidP="008C43B4">
            <w:pPr>
              <w:ind w:firstLineChars="0" w:firstLine="0"/>
            </w:pPr>
            <w:r>
              <w:t xml:space="preserve">        </w:t>
            </w:r>
            <w:proofErr w:type="spellStart"/>
            <w:r>
              <w:t>System.out.println</w:t>
            </w:r>
            <w:proofErr w:type="spellEnd"/>
            <w:r>
              <w:t>("</w:t>
            </w:r>
            <w:r>
              <w:t>买房后装修</w:t>
            </w:r>
            <w:r>
              <w:t>");</w:t>
            </w:r>
          </w:p>
          <w:p w14:paraId="6E36108E" w14:textId="77777777" w:rsidR="008C43B4" w:rsidRDefault="008C43B4" w:rsidP="008C43B4">
            <w:pPr>
              <w:ind w:firstLineChars="0" w:firstLine="0"/>
            </w:pPr>
            <w:r>
              <w:t xml:space="preserve">    }</w:t>
            </w:r>
          </w:p>
          <w:p w14:paraId="29594778" w14:textId="2B261AA3" w:rsidR="008C43B4" w:rsidRDefault="008C43B4" w:rsidP="008C43B4">
            <w:pPr>
              <w:ind w:firstLineChars="0" w:firstLine="0"/>
            </w:pPr>
            <w:r>
              <w:t>}</w:t>
            </w:r>
          </w:p>
        </w:tc>
      </w:tr>
    </w:tbl>
    <w:p w14:paraId="3521C309" w14:textId="56B367FF" w:rsidR="008C43B4" w:rsidRDefault="007B12A6" w:rsidP="00A5441B">
      <w:pPr>
        <w:pStyle w:val="3"/>
        <w:ind w:firstLine="420"/>
      </w:pPr>
      <w:r>
        <w:rPr>
          <w:rFonts w:hint="eastAsia"/>
        </w:rPr>
        <w:t>测试</w:t>
      </w:r>
    </w:p>
    <w:tbl>
      <w:tblPr>
        <w:tblStyle w:val="ab"/>
        <w:tblW w:w="0" w:type="auto"/>
        <w:tblLook w:val="04A0" w:firstRow="1" w:lastRow="0" w:firstColumn="1" w:lastColumn="0" w:noHBand="0" w:noVBand="1"/>
      </w:tblPr>
      <w:tblGrid>
        <w:gridCol w:w="8296"/>
      </w:tblGrid>
      <w:tr w:rsidR="007B12A6" w14:paraId="1D7E0703" w14:textId="77777777" w:rsidTr="007B12A6">
        <w:tc>
          <w:tcPr>
            <w:tcW w:w="8296" w:type="dxa"/>
          </w:tcPr>
          <w:p w14:paraId="615C6051" w14:textId="77777777" w:rsidR="007B12A6" w:rsidRDefault="007B12A6" w:rsidP="007B12A6">
            <w:pPr>
              <w:ind w:firstLineChars="0" w:firstLine="0"/>
            </w:pPr>
            <w:r>
              <w:t xml:space="preserve">public class </w:t>
            </w:r>
            <w:proofErr w:type="spellStart"/>
            <w:r>
              <w:t>ProxyTest</w:t>
            </w:r>
            <w:proofErr w:type="spellEnd"/>
            <w:r>
              <w:t xml:space="preserve"> {</w:t>
            </w:r>
          </w:p>
          <w:p w14:paraId="2FE7F924" w14:textId="77777777" w:rsidR="007B12A6" w:rsidRDefault="007B12A6" w:rsidP="007B12A6">
            <w:pPr>
              <w:ind w:firstLineChars="0" w:firstLine="0"/>
            </w:pPr>
            <w:r>
              <w:t xml:space="preserve">    public static void </w:t>
            </w:r>
            <w:proofErr w:type="gramStart"/>
            <w:r>
              <w:t>main(</w:t>
            </w:r>
            <w:proofErr w:type="gramEnd"/>
            <w:r>
              <w:t xml:space="preserve">String[] </w:t>
            </w:r>
            <w:proofErr w:type="spellStart"/>
            <w:r>
              <w:t>args</w:t>
            </w:r>
            <w:proofErr w:type="spellEnd"/>
            <w:r>
              <w:t>) {</w:t>
            </w:r>
          </w:p>
          <w:p w14:paraId="714D9B43" w14:textId="03B5F80B" w:rsidR="007B12A6" w:rsidRDefault="007B12A6" w:rsidP="007B12A6">
            <w:pPr>
              <w:ind w:firstLineChars="0" w:firstLine="0"/>
            </w:pPr>
            <w:r>
              <w:t xml:space="preserve">        </w:t>
            </w:r>
            <w:proofErr w:type="spellStart"/>
            <w:r>
              <w:t>BuyHouse</w:t>
            </w:r>
            <w:proofErr w:type="spellEnd"/>
            <w:r>
              <w:t xml:space="preserve"> </w:t>
            </w:r>
            <w:proofErr w:type="spellStart"/>
            <w:r>
              <w:t>buyHouse</w:t>
            </w:r>
            <w:proofErr w:type="spellEnd"/>
            <w:r>
              <w:t xml:space="preserve"> = new </w:t>
            </w:r>
            <w:proofErr w:type="spellStart"/>
            <w:r>
              <w:t>BuyHouseImpl</w:t>
            </w:r>
            <w:proofErr w:type="spellEnd"/>
            <w:r>
              <w:t>();</w:t>
            </w:r>
            <w:r w:rsidR="00B65ABB">
              <w:t>//</w:t>
            </w:r>
            <w:r w:rsidR="00B65ABB">
              <w:rPr>
                <w:rFonts w:hint="eastAsia"/>
              </w:rPr>
              <w:t>执行买房的对象</w:t>
            </w:r>
          </w:p>
          <w:p w14:paraId="494A5A97" w14:textId="069A0973" w:rsidR="007B12A6" w:rsidRDefault="007B12A6" w:rsidP="007B12A6">
            <w:pPr>
              <w:ind w:firstLineChars="0" w:firstLine="0"/>
            </w:pPr>
            <w:r>
              <w:t xml:space="preserve">        </w:t>
            </w:r>
            <w:proofErr w:type="spellStart"/>
            <w:r>
              <w:t>buyHouse.buyHosue</w:t>
            </w:r>
            <w:proofErr w:type="spellEnd"/>
            <w:r>
              <w:t>();</w:t>
            </w:r>
          </w:p>
          <w:p w14:paraId="5E692531" w14:textId="57A08FE1" w:rsidR="001E455F" w:rsidRDefault="001E455F" w:rsidP="007B12A6">
            <w:pPr>
              <w:ind w:firstLineChars="0" w:firstLine="0"/>
            </w:pPr>
            <w:r>
              <w:rPr>
                <w:rFonts w:hint="eastAsia"/>
              </w:rPr>
              <w:t xml:space="preserve"> </w:t>
            </w:r>
            <w:r>
              <w:t xml:space="preserve">       </w:t>
            </w:r>
            <w:r>
              <w:rPr>
                <w:rFonts w:hint="eastAsia"/>
              </w:rPr>
              <w:t>/</w:t>
            </w:r>
            <w:r>
              <w:t>/</w:t>
            </w:r>
            <w:r>
              <w:rPr>
                <w:rFonts w:hint="eastAsia"/>
              </w:rPr>
              <w:t>将买房对象</w:t>
            </w:r>
            <w:r w:rsidR="006E76C9">
              <w:rPr>
                <w:rFonts w:hint="eastAsia"/>
              </w:rPr>
              <w:t>注入到管理类中。管理</w:t>
            </w:r>
            <w:proofErr w:type="gramStart"/>
            <w:r w:rsidR="006E76C9">
              <w:rPr>
                <w:rFonts w:hint="eastAsia"/>
              </w:rPr>
              <w:t>类对象</w:t>
            </w:r>
            <w:proofErr w:type="gramEnd"/>
            <w:r w:rsidR="006E76C9">
              <w:rPr>
                <w:rFonts w:hint="eastAsia"/>
              </w:rPr>
              <w:t>可以对买房全部过程进行控制。</w:t>
            </w:r>
          </w:p>
          <w:p w14:paraId="4482396F" w14:textId="77777777" w:rsidR="007B12A6" w:rsidRDefault="007B12A6" w:rsidP="007B12A6">
            <w:pPr>
              <w:ind w:firstLineChars="0" w:firstLine="0"/>
            </w:pPr>
            <w:r>
              <w:t xml:space="preserve">        </w:t>
            </w:r>
            <w:proofErr w:type="spellStart"/>
            <w:r>
              <w:t>BuyHouseProxy</w:t>
            </w:r>
            <w:proofErr w:type="spellEnd"/>
            <w:r>
              <w:t xml:space="preserve"> </w:t>
            </w:r>
            <w:proofErr w:type="spellStart"/>
            <w:r>
              <w:t>buyHouseProxy</w:t>
            </w:r>
            <w:proofErr w:type="spellEnd"/>
            <w:r>
              <w:t xml:space="preserve"> = new </w:t>
            </w:r>
            <w:proofErr w:type="spellStart"/>
            <w:r>
              <w:t>BuyHouseProxy</w:t>
            </w:r>
            <w:proofErr w:type="spellEnd"/>
            <w:r>
              <w:t>(</w:t>
            </w:r>
            <w:proofErr w:type="spellStart"/>
            <w:r>
              <w:t>buyHouse</w:t>
            </w:r>
            <w:proofErr w:type="spellEnd"/>
            <w:r>
              <w:t>);</w:t>
            </w:r>
          </w:p>
          <w:p w14:paraId="52E2245A" w14:textId="77777777" w:rsidR="007B12A6" w:rsidRDefault="007B12A6" w:rsidP="007B12A6">
            <w:pPr>
              <w:ind w:firstLineChars="0" w:firstLine="0"/>
            </w:pPr>
            <w:r>
              <w:t xml:space="preserve">        </w:t>
            </w:r>
            <w:proofErr w:type="spellStart"/>
            <w:r>
              <w:t>buyHouseProxy.buyHosue</w:t>
            </w:r>
            <w:proofErr w:type="spellEnd"/>
            <w:r>
              <w:t>();</w:t>
            </w:r>
          </w:p>
          <w:p w14:paraId="4899600B" w14:textId="77777777" w:rsidR="007B12A6" w:rsidRDefault="007B12A6" w:rsidP="007B12A6">
            <w:pPr>
              <w:ind w:firstLineChars="0" w:firstLine="0"/>
            </w:pPr>
            <w:r>
              <w:t xml:space="preserve">    }</w:t>
            </w:r>
          </w:p>
          <w:p w14:paraId="5A91913F" w14:textId="3F066D8C" w:rsidR="007B12A6" w:rsidRDefault="007B12A6" w:rsidP="007B12A6">
            <w:pPr>
              <w:ind w:firstLineChars="0" w:firstLine="0"/>
            </w:pPr>
            <w:r>
              <w:t>}</w:t>
            </w:r>
          </w:p>
        </w:tc>
      </w:tr>
    </w:tbl>
    <w:p w14:paraId="5DA6875F" w14:textId="58A431C2" w:rsidR="007B18BF" w:rsidRDefault="007B18BF" w:rsidP="00A5441B">
      <w:pPr>
        <w:pStyle w:val="3"/>
        <w:ind w:firstLine="420"/>
      </w:pPr>
      <w:r>
        <w:rPr>
          <w:rFonts w:hint="eastAsia"/>
        </w:rPr>
        <w:t>总结</w:t>
      </w:r>
    </w:p>
    <w:p w14:paraId="452E49CD" w14:textId="12262D5A" w:rsidR="00651041" w:rsidRDefault="00651041" w:rsidP="00651041">
      <w:pPr>
        <w:ind w:firstLine="420"/>
      </w:pPr>
      <w:r>
        <w:rPr>
          <w:rFonts w:hint="eastAsia"/>
        </w:rPr>
        <w:t>优点：可以做到在符合开闭原则的情况下对目标对象进行功能扩展。</w:t>
      </w:r>
    </w:p>
    <w:p w14:paraId="3BA98046" w14:textId="1BD21D62" w:rsidR="007B12A6" w:rsidRPr="007B12A6" w:rsidRDefault="00651041" w:rsidP="00651041">
      <w:pPr>
        <w:ind w:firstLine="420"/>
      </w:pPr>
      <w:r>
        <w:rPr>
          <w:rFonts w:hint="eastAsia"/>
        </w:rPr>
        <w:t>缺点：我们得为每一个服务都</w:t>
      </w:r>
      <w:proofErr w:type="gramStart"/>
      <w:r>
        <w:rPr>
          <w:rFonts w:hint="eastAsia"/>
        </w:rPr>
        <w:t>得创建代理</w:t>
      </w:r>
      <w:proofErr w:type="gramEnd"/>
      <w:r>
        <w:rPr>
          <w:rFonts w:hint="eastAsia"/>
        </w:rPr>
        <w:t>类，工作量太大，不易管理。同时接口一旦发生改变，代理类也得相应修改。</w:t>
      </w:r>
      <w:r>
        <w:t xml:space="preserve">  </w:t>
      </w:r>
    </w:p>
    <w:p w14:paraId="2D3D45D0" w14:textId="00963564" w:rsidR="00F759EE" w:rsidRDefault="00F759EE" w:rsidP="00F759EE">
      <w:pPr>
        <w:pStyle w:val="20"/>
      </w:pPr>
      <w:proofErr w:type="spellStart"/>
      <w:r w:rsidRPr="00F759EE">
        <w:t>JDK</w:t>
      </w:r>
      <w:proofErr w:type="spellEnd"/>
      <w:r w:rsidRPr="00F759EE">
        <w:t>的动态代理</w:t>
      </w:r>
    </w:p>
    <w:p w14:paraId="71B89A85" w14:textId="7EAFDFC1" w:rsidR="00CF359E" w:rsidRDefault="006965CB" w:rsidP="006965CB">
      <w:pPr>
        <w:ind w:firstLine="420"/>
      </w:pPr>
      <w:proofErr w:type="spellStart"/>
      <w:r>
        <w:t>JDK</w:t>
      </w:r>
      <w:proofErr w:type="spellEnd"/>
      <w:r>
        <w:t xml:space="preserve"> </w:t>
      </w:r>
      <w:r>
        <w:t>动态代理主要涉及到</w:t>
      </w:r>
      <w:r>
        <w:t xml:space="preserve"> </w:t>
      </w:r>
      <w:proofErr w:type="spellStart"/>
      <w:r>
        <w:t>java.lang.reflect</w:t>
      </w:r>
      <w:proofErr w:type="spellEnd"/>
      <w:r>
        <w:t xml:space="preserve"> </w:t>
      </w:r>
      <w:r>
        <w:t>包中的两个类：</w:t>
      </w:r>
      <w:r>
        <w:t xml:space="preserve">Proxy </w:t>
      </w:r>
      <w:r>
        <w:t>和</w:t>
      </w:r>
      <w:r>
        <w:t xml:space="preserve"> </w:t>
      </w:r>
      <w:proofErr w:type="spellStart"/>
      <w:r>
        <w:t>InvocationHandler</w:t>
      </w:r>
      <w:proofErr w:type="spellEnd"/>
      <w:r>
        <w:t>。</w:t>
      </w:r>
      <w:proofErr w:type="spellStart"/>
      <w:r>
        <w:t>InvocationHandler</w:t>
      </w:r>
      <w:proofErr w:type="spellEnd"/>
      <w:r>
        <w:t>是一个接口，通过实现该接口定义横切逻辑，并通过反射机制调用目标类</w:t>
      </w:r>
      <w:r>
        <w:rPr>
          <w:rFonts w:hint="eastAsia"/>
        </w:rPr>
        <w:t>的代码，动态将横切逻辑和业务逻辑编制在一起。</w:t>
      </w:r>
      <w:r>
        <w:t xml:space="preserve">Proxy </w:t>
      </w:r>
      <w:r>
        <w:t>利用</w:t>
      </w:r>
      <w:r>
        <w:t xml:space="preserve"> </w:t>
      </w:r>
      <w:proofErr w:type="spellStart"/>
      <w:r>
        <w:t>InvocationHandler</w:t>
      </w:r>
      <w:proofErr w:type="spellEnd"/>
      <w:r>
        <w:t xml:space="preserve"> </w:t>
      </w:r>
      <w:r>
        <w:t>动态创建</w:t>
      </w:r>
      <w:r>
        <w:rPr>
          <w:rFonts w:hint="eastAsia"/>
        </w:rPr>
        <w:t>一个符合某一接口的实例，生成目标类的代理对象。</w:t>
      </w:r>
    </w:p>
    <w:p w14:paraId="5258228F" w14:textId="77777777" w:rsidR="00CF359E" w:rsidRDefault="00CF359E" w:rsidP="00A5441B">
      <w:pPr>
        <w:pStyle w:val="3"/>
        <w:ind w:firstLine="420"/>
      </w:pPr>
      <w:r>
        <w:rPr>
          <w:rFonts w:hint="eastAsia"/>
        </w:rPr>
        <w:t>定义接口（实现的功能）</w:t>
      </w:r>
    </w:p>
    <w:tbl>
      <w:tblPr>
        <w:tblStyle w:val="ab"/>
        <w:tblW w:w="0" w:type="auto"/>
        <w:tblLook w:val="04A0" w:firstRow="1" w:lastRow="0" w:firstColumn="1" w:lastColumn="0" w:noHBand="0" w:noVBand="1"/>
      </w:tblPr>
      <w:tblGrid>
        <w:gridCol w:w="8296"/>
      </w:tblGrid>
      <w:tr w:rsidR="00CF359E" w14:paraId="666F26D0" w14:textId="77777777" w:rsidTr="00843346">
        <w:tc>
          <w:tcPr>
            <w:tcW w:w="8296" w:type="dxa"/>
          </w:tcPr>
          <w:p w14:paraId="1A32AE74" w14:textId="77777777" w:rsidR="00CF359E" w:rsidRDefault="00CF359E" w:rsidP="00843346">
            <w:pPr>
              <w:ind w:firstLineChars="0" w:firstLine="0"/>
            </w:pPr>
            <w:r>
              <w:t xml:space="preserve">public interface </w:t>
            </w:r>
            <w:proofErr w:type="spellStart"/>
            <w:r>
              <w:t>BuyHouse</w:t>
            </w:r>
            <w:proofErr w:type="spellEnd"/>
            <w:r>
              <w:t xml:space="preserve"> {</w:t>
            </w:r>
          </w:p>
          <w:p w14:paraId="255B5E33" w14:textId="77777777" w:rsidR="00CF359E" w:rsidRDefault="00CF359E" w:rsidP="00843346">
            <w:pPr>
              <w:ind w:firstLineChars="0" w:firstLine="0"/>
            </w:pPr>
            <w:r>
              <w:t xml:space="preserve">    void </w:t>
            </w:r>
            <w:proofErr w:type="spellStart"/>
            <w:proofErr w:type="gramStart"/>
            <w:r>
              <w:t>buyHosue</w:t>
            </w:r>
            <w:proofErr w:type="spellEnd"/>
            <w:r>
              <w:t>(</w:t>
            </w:r>
            <w:proofErr w:type="gramEnd"/>
            <w:r>
              <w:t>);</w:t>
            </w:r>
          </w:p>
          <w:p w14:paraId="3D399DFF" w14:textId="77777777" w:rsidR="00CF359E" w:rsidRDefault="00CF359E" w:rsidP="00843346">
            <w:pPr>
              <w:ind w:firstLineChars="0" w:firstLine="0"/>
            </w:pPr>
            <w:r>
              <w:t>}</w:t>
            </w:r>
          </w:p>
        </w:tc>
      </w:tr>
    </w:tbl>
    <w:p w14:paraId="5130D7F9" w14:textId="77777777" w:rsidR="00CF359E" w:rsidRDefault="00CF359E" w:rsidP="00A5441B">
      <w:pPr>
        <w:pStyle w:val="3"/>
        <w:ind w:firstLine="420"/>
      </w:pPr>
      <w:r>
        <w:rPr>
          <w:rFonts w:hint="eastAsia"/>
        </w:rPr>
        <w:t>委托</w:t>
      </w:r>
      <w:proofErr w:type="gramStart"/>
      <w:r>
        <w:rPr>
          <w:rFonts w:hint="eastAsia"/>
        </w:rPr>
        <w:t>类实现</w:t>
      </w:r>
      <w:proofErr w:type="gramEnd"/>
      <w:r>
        <w:rPr>
          <w:rFonts w:hint="eastAsia"/>
        </w:rPr>
        <w:t>接口</w:t>
      </w:r>
      <w:r>
        <w:rPr>
          <w:rFonts w:hint="eastAsia"/>
        </w:rPr>
        <w:t>(</w:t>
      </w:r>
      <w:r>
        <w:rPr>
          <w:rFonts w:hint="eastAsia"/>
        </w:rPr>
        <w:t>真正实现购买操作</w:t>
      </w:r>
      <w:r>
        <w:t>)</w:t>
      </w:r>
    </w:p>
    <w:tbl>
      <w:tblPr>
        <w:tblStyle w:val="ab"/>
        <w:tblW w:w="0" w:type="auto"/>
        <w:tblLook w:val="04A0" w:firstRow="1" w:lastRow="0" w:firstColumn="1" w:lastColumn="0" w:noHBand="0" w:noVBand="1"/>
      </w:tblPr>
      <w:tblGrid>
        <w:gridCol w:w="8296"/>
      </w:tblGrid>
      <w:tr w:rsidR="00CF359E" w14:paraId="296D621D" w14:textId="77777777" w:rsidTr="00843346">
        <w:tc>
          <w:tcPr>
            <w:tcW w:w="8296" w:type="dxa"/>
          </w:tcPr>
          <w:p w14:paraId="59DA4033" w14:textId="77777777" w:rsidR="00CF359E" w:rsidRDefault="00CF359E" w:rsidP="00843346">
            <w:pPr>
              <w:ind w:firstLineChars="0" w:firstLine="0"/>
            </w:pPr>
            <w:r>
              <w:t xml:space="preserve">public class </w:t>
            </w:r>
            <w:proofErr w:type="spellStart"/>
            <w:r>
              <w:t>BuyHouseImpl</w:t>
            </w:r>
            <w:proofErr w:type="spellEnd"/>
            <w:r>
              <w:t xml:space="preserve"> implements </w:t>
            </w:r>
            <w:proofErr w:type="spellStart"/>
            <w:r>
              <w:t>BuyHouse</w:t>
            </w:r>
            <w:proofErr w:type="spellEnd"/>
            <w:r>
              <w:t xml:space="preserve"> {</w:t>
            </w:r>
          </w:p>
          <w:p w14:paraId="24DDCF14" w14:textId="77777777" w:rsidR="00CF359E" w:rsidRDefault="00CF359E" w:rsidP="00843346">
            <w:pPr>
              <w:ind w:firstLineChars="0" w:firstLine="0"/>
            </w:pPr>
            <w:r>
              <w:t xml:space="preserve">    @Override</w:t>
            </w:r>
          </w:p>
          <w:p w14:paraId="6C5DF0FA" w14:textId="77777777" w:rsidR="00CF359E" w:rsidRDefault="00CF359E" w:rsidP="00843346">
            <w:pPr>
              <w:ind w:firstLineChars="0" w:firstLine="0"/>
            </w:pPr>
            <w:r>
              <w:t xml:space="preserve">    public void </w:t>
            </w:r>
            <w:proofErr w:type="spellStart"/>
            <w:proofErr w:type="gramStart"/>
            <w:r>
              <w:t>buyHosue</w:t>
            </w:r>
            <w:proofErr w:type="spellEnd"/>
            <w:r>
              <w:t>(</w:t>
            </w:r>
            <w:proofErr w:type="gramEnd"/>
            <w:r>
              <w:t>) {</w:t>
            </w:r>
          </w:p>
          <w:p w14:paraId="6AF2A84B" w14:textId="77777777" w:rsidR="00CF359E" w:rsidRDefault="00CF359E" w:rsidP="00843346">
            <w:pPr>
              <w:ind w:firstLineChars="0" w:firstLine="0"/>
            </w:pPr>
            <w:r>
              <w:t xml:space="preserve">        </w:t>
            </w:r>
            <w:proofErr w:type="spellStart"/>
            <w:r>
              <w:t>System.out.println</w:t>
            </w:r>
            <w:proofErr w:type="spellEnd"/>
            <w:r>
              <w:t>("</w:t>
            </w:r>
            <w:r>
              <w:t>我要买房</w:t>
            </w:r>
            <w:r>
              <w:t>");</w:t>
            </w:r>
          </w:p>
          <w:p w14:paraId="7A2F40A6" w14:textId="77777777" w:rsidR="00CF359E" w:rsidRDefault="00CF359E" w:rsidP="00843346">
            <w:pPr>
              <w:ind w:firstLineChars="0" w:firstLine="0"/>
            </w:pPr>
            <w:r>
              <w:t xml:space="preserve">    }</w:t>
            </w:r>
          </w:p>
          <w:p w14:paraId="01D026CE" w14:textId="77777777" w:rsidR="00CF359E" w:rsidRDefault="00CF359E" w:rsidP="00843346">
            <w:pPr>
              <w:ind w:firstLineChars="0" w:firstLine="0"/>
            </w:pPr>
            <w:r>
              <w:t>}</w:t>
            </w:r>
          </w:p>
        </w:tc>
      </w:tr>
    </w:tbl>
    <w:p w14:paraId="5DF482C0" w14:textId="77777777" w:rsidR="00CF359E" w:rsidRPr="00CF359E" w:rsidRDefault="00CF359E" w:rsidP="00CF359E">
      <w:pPr>
        <w:ind w:firstLine="420"/>
      </w:pPr>
    </w:p>
    <w:p w14:paraId="3F43F7F5" w14:textId="1875F7B0" w:rsidR="0070601D" w:rsidRDefault="00CF359E" w:rsidP="00A5441B">
      <w:pPr>
        <w:pStyle w:val="3"/>
        <w:ind w:firstLine="420"/>
      </w:pPr>
      <w:r>
        <w:rPr>
          <w:rFonts w:hint="eastAsia"/>
        </w:rPr>
        <w:t>代理工厂</w:t>
      </w:r>
    </w:p>
    <w:tbl>
      <w:tblPr>
        <w:tblStyle w:val="ab"/>
        <w:tblW w:w="0" w:type="auto"/>
        <w:tblLook w:val="04A0" w:firstRow="1" w:lastRow="0" w:firstColumn="1" w:lastColumn="0" w:noHBand="0" w:noVBand="1"/>
      </w:tblPr>
      <w:tblGrid>
        <w:gridCol w:w="8296"/>
      </w:tblGrid>
      <w:tr w:rsidR="00CF359E" w14:paraId="53966A28" w14:textId="77777777" w:rsidTr="00CF359E">
        <w:tc>
          <w:tcPr>
            <w:tcW w:w="8296" w:type="dxa"/>
          </w:tcPr>
          <w:p w14:paraId="6A01CC4A"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ProxyFactory</w:t>
            </w:r>
            <w:proofErr w:type="spellEnd"/>
            <w:r>
              <w:rPr>
                <w:rFonts w:ascii="Consolas" w:eastAsiaTheme="minorEastAsia" w:hAnsi="Consolas" w:cs="Consolas"/>
                <w:bCs w:val="0"/>
                <w:color w:val="000000"/>
                <w:sz w:val="20"/>
                <w:szCs w:val="20"/>
              </w:rPr>
              <w:t xml:space="preserve"> {</w:t>
            </w:r>
          </w:p>
          <w:p w14:paraId="6207346F"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引用目标对象</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可以代理任意的目标类</w:t>
            </w:r>
          </w:p>
          <w:p w14:paraId="49736256"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Object</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C0"/>
                <w:sz w:val="20"/>
                <w:szCs w:val="20"/>
              </w:rPr>
              <w:t>target</w:t>
            </w:r>
            <w:r>
              <w:rPr>
                <w:rFonts w:ascii="Consolas" w:eastAsiaTheme="minorEastAsia" w:hAnsi="Consolas" w:cs="Consolas"/>
                <w:bCs w:val="0"/>
                <w:color w:val="000000"/>
                <w:sz w:val="20"/>
                <w:szCs w:val="20"/>
              </w:rPr>
              <w:t>;</w:t>
            </w:r>
          </w:p>
          <w:p w14:paraId="6A90592D"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3EBA0EAE"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ProxyFactory</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Object target) {</w:t>
            </w:r>
          </w:p>
          <w:p w14:paraId="02D2024E"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
                <w:color w:val="7F0055"/>
                <w:sz w:val="20"/>
                <w:szCs w:val="20"/>
              </w:rPr>
              <w:t>super</w:t>
            </w:r>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4DAF1CB0"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target</w:t>
            </w:r>
            <w:proofErr w:type="spellEnd"/>
            <w:proofErr w:type="gramEnd"/>
            <w:r>
              <w:rPr>
                <w:rFonts w:ascii="Consolas" w:eastAsiaTheme="minorEastAsia" w:hAnsi="Consolas" w:cs="Consolas"/>
                <w:bCs w:val="0"/>
                <w:color w:val="000000"/>
                <w:sz w:val="20"/>
                <w:szCs w:val="20"/>
              </w:rPr>
              <w:t xml:space="preserve"> = target;</w:t>
            </w:r>
          </w:p>
          <w:p w14:paraId="51EC682D"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756567D4"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4E4D15EB"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创建代理对象的方法</w:t>
            </w:r>
          </w:p>
          <w:p w14:paraId="7E4EB368"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 xml:space="preserve">Object  </w:t>
            </w:r>
            <w:proofErr w:type="spellStart"/>
            <w:r>
              <w:rPr>
                <w:rFonts w:ascii="Consolas" w:eastAsiaTheme="minorEastAsia" w:hAnsi="Consolas" w:cs="Consolas"/>
                <w:bCs w:val="0"/>
                <w:color w:val="000000"/>
                <w:sz w:val="20"/>
                <w:szCs w:val="20"/>
              </w:rPr>
              <w:t>getProxyInstance</w:t>
            </w:r>
            <w:proofErr w:type="spellEnd"/>
            <w:proofErr w:type="gramEnd"/>
            <w:r>
              <w:rPr>
                <w:rFonts w:ascii="Consolas" w:eastAsiaTheme="minorEastAsia" w:hAnsi="Consolas" w:cs="Consolas"/>
                <w:bCs w:val="0"/>
                <w:color w:val="000000"/>
                <w:sz w:val="20"/>
                <w:szCs w:val="20"/>
              </w:rPr>
              <w:t>(){</w:t>
            </w:r>
          </w:p>
          <w:p w14:paraId="2C459139"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Object obj=</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03E0F5AD"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参数</w:t>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：类加载器</w:t>
            </w:r>
          </w:p>
          <w:p w14:paraId="683DA9A3"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r>
              <w:rPr>
                <w:rFonts w:ascii="Consolas" w:eastAsiaTheme="minorEastAsia" w:hAnsi="Consolas" w:cs="Consolas"/>
                <w:bCs w:val="0"/>
                <w:color w:val="000000"/>
                <w:sz w:val="20"/>
                <w:szCs w:val="20"/>
              </w:rPr>
              <w:t>ClassLoader</w:t>
            </w:r>
            <w:proofErr w:type="spellEnd"/>
            <w:r>
              <w:rPr>
                <w:rFonts w:ascii="Consolas" w:eastAsiaTheme="minorEastAsia" w:hAnsi="Consolas" w:cs="Consolas"/>
                <w:bCs w:val="0"/>
                <w:color w:val="000000"/>
                <w:sz w:val="20"/>
                <w:szCs w:val="20"/>
              </w:rPr>
              <w:t xml:space="preserve">   loader=</w:t>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target</w:t>
            </w:r>
            <w:proofErr w:type="gramEnd"/>
            <w:r>
              <w:rPr>
                <w:rFonts w:ascii="Consolas" w:eastAsiaTheme="minorEastAsia" w:hAnsi="Consolas" w:cs="Consolas"/>
                <w:bCs w:val="0"/>
                <w:color w:val="000000"/>
                <w:sz w:val="20"/>
                <w:szCs w:val="20"/>
              </w:rPr>
              <w:t>.getClass</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getClassLoader</w:t>
            </w:r>
            <w:proofErr w:type="spellEnd"/>
            <w:r>
              <w:rPr>
                <w:rFonts w:ascii="Consolas" w:eastAsiaTheme="minorEastAsia" w:hAnsi="Consolas" w:cs="Consolas"/>
                <w:bCs w:val="0"/>
                <w:color w:val="000000"/>
                <w:sz w:val="20"/>
                <w:szCs w:val="20"/>
              </w:rPr>
              <w:t>();</w:t>
            </w:r>
          </w:p>
          <w:p w14:paraId="20A1D079"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参数</w:t>
            </w:r>
            <w:r>
              <w:rPr>
                <w:rFonts w:ascii="Consolas" w:eastAsiaTheme="minorEastAsia" w:hAnsi="Consolas" w:cs="Consolas"/>
                <w:bCs w:val="0"/>
                <w:color w:val="3F7F5F"/>
                <w:sz w:val="20"/>
                <w:szCs w:val="20"/>
              </w:rPr>
              <w:t>2</w:t>
            </w:r>
            <w:r>
              <w:rPr>
                <w:rFonts w:ascii="Consolas" w:eastAsiaTheme="minorEastAsia" w:hAnsi="Consolas" w:cs="Consolas"/>
                <w:bCs w:val="0"/>
                <w:color w:val="3F7F5F"/>
                <w:sz w:val="20"/>
                <w:szCs w:val="20"/>
              </w:rPr>
              <w:t>：代理</w:t>
            </w:r>
            <w:proofErr w:type="gramStart"/>
            <w:r>
              <w:rPr>
                <w:rFonts w:ascii="Consolas" w:eastAsiaTheme="minorEastAsia" w:hAnsi="Consolas" w:cs="Consolas"/>
                <w:bCs w:val="0"/>
                <w:color w:val="3F7F5F"/>
                <w:sz w:val="20"/>
                <w:szCs w:val="20"/>
              </w:rPr>
              <w:t>类实现</w:t>
            </w:r>
            <w:proofErr w:type="gramEnd"/>
            <w:r>
              <w:rPr>
                <w:rFonts w:ascii="Consolas" w:eastAsiaTheme="minorEastAsia" w:hAnsi="Consolas" w:cs="Consolas"/>
                <w:bCs w:val="0"/>
                <w:color w:val="3F7F5F"/>
                <w:sz w:val="20"/>
                <w:szCs w:val="20"/>
              </w:rPr>
              <w:t>的接口列表</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代理</w:t>
            </w:r>
            <w:proofErr w:type="gramStart"/>
            <w:r>
              <w:rPr>
                <w:rFonts w:ascii="Consolas" w:eastAsiaTheme="minorEastAsia" w:hAnsi="Consolas" w:cs="Consolas"/>
                <w:bCs w:val="0"/>
                <w:color w:val="3F7F5F"/>
                <w:sz w:val="20"/>
                <w:szCs w:val="20"/>
              </w:rPr>
              <w:t>类实现</w:t>
            </w:r>
            <w:proofErr w:type="gramEnd"/>
            <w:r>
              <w:rPr>
                <w:rFonts w:ascii="Consolas" w:eastAsiaTheme="minorEastAsia" w:hAnsi="Consolas" w:cs="Consolas"/>
                <w:bCs w:val="0"/>
                <w:color w:val="3F7F5F"/>
                <w:sz w:val="20"/>
                <w:szCs w:val="20"/>
              </w:rPr>
              <w:t>的接口和目标类相同</w:t>
            </w:r>
          </w:p>
          <w:p w14:paraId="7AC767E7"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000000"/>
                <w:sz w:val="20"/>
                <w:szCs w:val="20"/>
                <w:u w:val="single"/>
              </w:rPr>
              <w:t>Class</w:t>
            </w:r>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interfaces=</w:t>
            </w:r>
            <w:proofErr w:type="spell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target</w:t>
            </w:r>
            <w:r>
              <w:rPr>
                <w:rFonts w:ascii="Consolas" w:eastAsiaTheme="minorEastAsia" w:hAnsi="Consolas" w:cs="Consolas"/>
                <w:bCs w:val="0"/>
                <w:color w:val="000000"/>
                <w:sz w:val="20"/>
                <w:szCs w:val="20"/>
              </w:rPr>
              <w:t>.getClass</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getInterfaces</w:t>
            </w:r>
            <w:proofErr w:type="spellEnd"/>
            <w:r>
              <w:rPr>
                <w:rFonts w:ascii="Consolas" w:eastAsiaTheme="minorEastAsia" w:hAnsi="Consolas" w:cs="Consolas"/>
                <w:bCs w:val="0"/>
                <w:color w:val="000000"/>
                <w:sz w:val="20"/>
                <w:szCs w:val="20"/>
              </w:rPr>
              <w:t>();</w:t>
            </w:r>
          </w:p>
          <w:p w14:paraId="4EEA00BA"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参数</w:t>
            </w:r>
            <w:r>
              <w:rPr>
                <w:rFonts w:ascii="Consolas" w:eastAsiaTheme="minorEastAsia" w:hAnsi="Consolas" w:cs="Consolas"/>
                <w:bCs w:val="0"/>
                <w:color w:val="3F7F5F"/>
                <w:sz w:val="20"/>
                <w:szCs w:val="20"/>
              </w:rPr>
              <w:t>3</w:t>
            </w:r>
            <w:r>
              <w:rPr>
                <w:rFonts w:ascii="Consolas" w:eastAsiaTheme="minorEastAsia" w:hAnsi="Consolas" w:cs="Consolas"/>
                <w:bCs w:val="0"/>
                <w:color w:val="3F7F5F"/>
                <w:sz w:val="20"/>
                <w:szCs w:val="20"/>
              </w:rPr>
              <w:t>：调用处理程序，当我们调用代理对象的方法时，会自动调用</w:t>
            </w:r>
            <w:r>
              <w:rPr>
                <w:rFonts w:ascii="Consolas" w:eastAsiaTheme="minorEastAsia" w:hAnsi="Consolas" w:cs="Consolas"/>
                <w:bCs w:val="0"/>
                <w:color w:val="3F7F5F"/>
                <w:sz w:val="20"/>
                <w:szCs w:val="20"/>
              </w:rPr>
              <w:t>invoke()</w:t>
            </w:r>
          </w:p>
          <w:p w14:paraId="3EA72555" w14:textId="2875A0F1"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r>
              <w:rPr>
                <w:rFonts w:ascii="Consolas" w:eastAsiaTheme="minorEastAsia" w:hAnsi="Consolas" w:cs="Consolas"/>
                <w:bCs w:val="0"/>
                <w:color w:val="000000"/>
                <w:sz w:val="20"/>
                <w:szCs w:val="20"/>
              </w:rPr>
              <w:t>InvocationHandler</w:t>
            </w:r>
            <w:proofErr w:type="spellEnd"/>
            <w:r>
              <w:rPr>
                <w:rFonts w:ascii="Consolas" w:eastAsiaTheme="minorEastAsia" w:hAnsi="Consolas" w:cs="Consolas"/>
                <w:bCs w:val="0"/>
                <w:color w:val="000000"/>
                <w:sz w:val="20"/>
                <w:szCs w:val="20"/>
              </w:rPr>
              <w:t xml:space="preserve"> h=</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InvocationHandler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2D4FF464"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3A2134D9" w14:textId="248E8912"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Object </w:t>
            </w:r>
            <w:proofErr w:type="gramStart"/>
            <w:r>
              <w:rPr>
                <w:rFonts w:ascii="Consolas" w:eastAsiaTheme="minorEastAsia" w:hAnsi="Consolas" w:cs="Consolas"/>
                <w:bCs w:val="0"/>
                <w:color w:val="000000"/>
                <w:sz w:val="20"/>
                <w:szCs w:val="20"/>
              </w:rPr>
              <w:t>invoke(</w:t>
            </w:r>
            <w:proofErr w:type="gramEnd"/>
            <w:r>
              <w:rPr>
                <w:rFonts w:ascii="Consolas" w:eastAsiaTheme="minorEastAsia" w:hAnsi="Consolas" w:cs="Consolas"/>
                <w:bCs w:val="0"/>
                <w:color w:val="000000"/>
                <w:sz w:val="20"/>
                <w:szCs w:val="20"/>
              </w:rPr>
              <w:t xml:space="preserve">Object proxy, Method </w:t>
            </w:r>
            <w:proofErr w:type="spellStart"/>
            <w:r>
              <w:rPr>
                <w:rFonts w:ascii="Consolas" w:eastAsiaTheme="minorEastAsia" w:hAnsi="Consolas" w:cs="Consolas"/>
                <w:bCs w:val="0"/>
                <w:color w:val="000000"/>
                <w:sz w:val="20"/>
                <w:szCs w:val="20"/>
              </w:rPr>
              <w:t>method</w:t>
            </w:r>
            <w:proofErr w:type="spellEnd"/>
            <w:r>
              <w:rPr>
                <w:rFonts w:ascii="Consolas" w:eastAsiaTheme="minorEastAsia" w:hAnsi="Consolas" w:cs="Consolas"/>
                <w:bCs w:val="0"/>
                <w:color w:val="000000"/>
                <w:sz w:val="20"/>
                <w:szCs w:val="20"/>
              </w:rPr>
              <w:t xml:space="preserve">, Object[] </w:t>
            </w:r>
            <w:proofErr w:type="spellStart"/>
            <w:r>
              <w:rPr>
                <w:rFonts w:ascii="Consolas" w:eastAsiaTheme="minorEastAsia" w:hAnsi="Consolas" w:cs="Consolas"/>
                <w:bCs w:val="0"/>
                <w:color w:val="000000"/>
                <w:sz w:val="20"/>
                <w:szCs w:val="20"/>
              </w:rPr>
              <w:t>args</w:t>
            </w:r>
            <w:proofErr w:type="spellEnd"/>
            <w:r>
              <w:rPr>
                <w:rFonts w:ascii="Consolas" w:eastAsiaTheme="minorEastAsia" w:hAnsi="Consolas" w:cs="Consolas"/>
                <w:bCs w:val="0"/>
                <w:color w:val="000000"/>
                <w:sz w:val="20"/>
                <w:szCs w:val="20"/>
              </w:rPr>
              <w:t>)</w:t>
            </w:r>
            <w:r w:rsidR="00546B9F">
              <w:rPr>
                <w:rFonts w:ascii="Consolas" w:eastAsiaTheme="minorEastAsia" w:hAnsi="Consolas" w:cs="Consolas"/>
                <w:b/>
                <w:color w:val="7F0055"/>
                <w:sz w:val="20"/>
                <w:szCs w:val="20"/>
              </w:rPr>
              <w:t xml:space="preserve"> throws</w:t>
            </w:r>
            <w:r w:rsidR="00546B9F">
              <w:rPr>
                <w:rFonts w:ascii="Consolas" w:eastAsiaTheme="minorEastAsia" w:hAnsi="Consolas" w:cs="Consolas"/>
                <w:bCs w:val="0"/>
                <w:color w:val="000000"/>
                <w:sz w:val="20"/>
                <w:szCs w:val="20"/>
              </w:rPr>
              <w:t xml:space="preserve"> Throwable {</w:t>
            </w:r>
          </w:p>
          <w:p w14:paraId="26F54A77" w14:textId="690B62B2"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前置增强</w:t>
            </w:r>
          </w:p>
          <w:p w14:paraId="2B3684B5"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调用目标方法前的日志：方法名：</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method.getName</w:t>
            </w:r>
            <w:proofErr w:type="spellEnd"/>
            <w:r>
              <w:rPr>
                <w:rFonts w:ascii="Consolas" w:eastAsiaTheme="minorEastAsia" w:hAnsi="Consolas" w:cs="Consolas"/>
                <w:bCs w:val="0"/>
                <w:color w:val="000000"/>
                <w:sz w:val="20"/>
                <w:szCs w:val="20"/>
              </w:rPr>
              <w:t>());</w:t>
            </w:r>
          </w:p>
          <w:p w14:paraId="658DE68C" w14:textId="152303D0"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sidR="00546B9F">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调用目标类的目标方法</w:t>
            </w:r>
          </w:p>
          <w:p w14:paraId="193A6F7F" w14:textId="281CBB46"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result = </w:t>
            </w:r>
            <w:proofErr w:type="spellStart"/>
            <w:proofErr w:type="gramStart"/>
            <w:r>
              <w:rPr>
                <w:rFonts w:ascii="Consolas" w:eastAsiaTheme="minorEastAsia" w:hAnsi="Consolas" w:cs="Consolas"/>
                <w:bCs w:val="0"/>
                <w:color w:val="000000"/>
                <w:sz w:val="20"/>
                <w:szCs w:val="20"/>
              </w:rPr>
              <w:t>method.invoke</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target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args</w:t>
            </w:r>
            <w:proofErr w:type="spellEnd"/>
            <w:r>
              <w:rPr>
                <w:rFonts w:ascii="Consolas" w:eastAsiaTheme="minorEastAsia" w:hAnsi="Consolas" w:cs="Consolas"/>
                <w:bCs w:val="0"/>
                <w:color w:val="000000"/>
                <w:sz w:val="20"/>
                <w:szCs w:val="20"/>
              </w:rPr>
              <w:t>);</w:t>
            </w:r>
          </w:p>
          <w:p w14:paraId="71D42C82"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后者增加</w:t>
            </w:r>
          </w:p>
          <w:p w14:paraId="73BC5B1A"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目标方法调用完毕</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1BFFF998"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result;</w:t>
            </w:r>
          </w:p>
          <w:p w14:paraId="46170D84"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D6E5DDC"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E13CA1E"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调用</w:t>
            </w:r>
            <w:proofErr w:type="spellStart"/>
            <w:r>
              <w:rPr>
                <w:rFonts w:ascii="Consolas" w:eastAsiaTheme="minorEastAsia" w:hAnsi="Consolas" w:cs="Consolas"/>
                <w:bCs w:val="0"/>
                <w:color w:val="3F7F5F"/>
                <w:sz w:val="20"/>
                <w:szCs w:val="20"/>
              </w:rPr>
              <w:t>JDK</w:t>
            </w:r>
            <w:proofErr w:type="spellEnd"/>
            <w:r>
              <w:rPr>
                <w:rFonts w:ascii="Consolas" w:eastAsiaTheme="minorEastAsia" w:hAnsi="Consolas" w:cs="Consolas"/>
                <w:bCs w:val="0"/>
                <w:color w:val="3F7F5F"/>
                <w:sz w:val="20"/>
                <w:szCs w:val="20"/>
              </w:rPr>
              <w:t>提供的</w:t>
            </w:r>
            <w:proofErr w:type="spellStart"/>
            <w:r>
              <w:rPr>
                <w:rFonts w:ascii="Consolas" w:eastAsiaTheme="minorEastAsia" w:hAnsi="Consolas" w:cs="Consolas"/>
                <w:bCs w:val="0"/>
                <w:color w:val="3F7F5F"/>
                <w:sz w:val="20"/>
                <w:szCs w:val="20"/>
              </w:rPr>
              <w:t>Proxy.newProxyInstance</w:t>
            </w:r>
            <w:proofErr w:type="spellEnd"/>
            <w:r>
              <w:rPr>
                <w:rFonts w:ascii="Consolas" w:eastAsiaTheme="minorEastAsia" w:hAnsi="Consolas" w:cs="Consolas"/>
                <w:bCs w:val="0"/>
                <w:color w:val="3F7F5F"/>
                <w:sz w:val="20"/>
                <w:szCs w:val="20"/>
              </w:rPr>
              <w:t>获取一个代理对象</w:t>
            </w:r>
          </w:p>
          <w:p w14:paraId="283DAADB"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obj=</w:t>
            </w:r>
            <w:proofErr w:type="spellStart"/>
            <w:r>
              <w:rPr>
                <w:rFonts w:ascii="Consolas" w:eastAsiaTheme="minorEastAsia" w:hAnsi="Consolas" w:cs="Consolas"/>
                <w:bCs w:val="0"/>
                <w:color w:val="000000"/>
                <w:sz w:val="20"/>
                <w:szCs w:val="20"/>
              </w:rPr>
              <w:t>Proxy.</w:t>
            </w:r>
            <w:r>
              <w:rPr>
                <w:rFonts w:ascii="Consolas" w:eastAsiaTheme="minorEastAsia" w:hAnsi="Consolas" w:cs="Consolas"/>
                <w:bCs w:val="0"/>
                <w:i/>
                <w:iCs/>
                <w:color w:val="000000"/>
                <w:sz w:val="20"/>
                <w:szCs w:val="20"/>
              </w:rPr>
              <w:t>newProxyInstance</w:t>
            </w:r>
            <w:proofErr w:type="spellEnd"/>
            <w:r>
              <w:rPr>
                <w:rFonts w:ascii="Consolas" w:eastAsiaTheme="minorEastAsia" w:hAnsi="Consolas" w:cs="Consolas"/>
                <w:bCs w:val="0"/>
                <w:color w:val="000000"/>
                <w:sz w:val="20"/>
                <w:szCs w:val="20"/>
              </w:rPr>
              <w:t>(loader, interfaces, h);</w:t>
            </w:r>
          </w:p>
          <w:p w14:paraId="60D051BF"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obj;</w:t>
            </w:r>
          </w:p>
          <w:p w14:paraId="32DD0373"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3DA1E4E" w14:textId="77777777" w:rsidR="00CF359E" w:rsidRDefault="00CF359E" w:rsidP="00CF359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1ED7B062" w14:textId="41C973C6" w:rsidR="00CF359E" w:rsidRDefault="00CF359E" w:rsidP="00CF359E">
            <w:pPr>
              <w:ind w:firstLineChars="0" w:firstLine="0"/>
            </w:pPr>
            <w:r>
              <w:rPr>
                <w:rFonts w:ascii="Consolas" w:eastAsiaTheme="minorEastAsia" w:hAnsi="Consolas" w:cs="Consolas"/>
                <w:bCs w:val="0"/>
                <w:color w:val="000000"/>
                <w:sz w:val="20"/>
                <w:szCs w:val="20"/>
              </w:rPr>
              <w:t>}</w:t>
            </w:r>
          </w:p>
        </w:tc>
      </w:tr>
    </w:tbl>
    <w:p w14:paraId="7179018A" w14:textId="1F81BB1A" w:rsidR="00C76BDD" w:rsidRDefault="00C76BDD" w:rsidP="00A5441B">
      <w:pPr>
        <w:pStyle w:val="3"/>
        <w:ind w:firstLine="420"/>
      </w:pPr>
      <w:r>
        <w:rPr>
          <w:rFonts w:hint="eastAsia"/>
        </w:rPr>
        <w:t>测试</w:t>
      </w:r>
    </w:p>
    <w:tbl>
      <w:tblPr>
        <w:tblStyle w:val="ab"/>
        <w:tblW w:w="0" w:type="auto"/>
        <w:tblLook w:val="04A0" w:firstRow="1" w:lastRow="0" w:firstColumn="1" w:lastColumn="0" w:noHBand="0" w:noVBand="1"/>
      </w:tblPr>
      <w:tblGrid>
        <w:gridCol w:w="8296"/>
      </w:tblGrid>
      <w:tr w:rsidR="00C76BDD" w14:paraId="5EB2E99E" w14:textId="77777777" w:rsidTr="00C76BDD">
        <w:tc>
          <w:tcPr>
            <w:tcW w:w="8296" w:type="dxa"/>
          </w:tcPr>
          <w:p w14:paraId="28277126" w14:textId="77777777" w:rsidR="00C76BDD" w:rsidRDefault="00C76BDD" w:rsidP="00C76BDD">
            <w:pPr>
              <w:ind w:firstLineChars="0" w:firstLine="0"/>
            </w:pPr>
            <w:r>
              <w:t xml:space="preserve">public static void </w:t>
            </w:r>
            <w:proofErr w:type="gramStart"/>
            <w:r>
              <w:t>main(</w:t>
            </w:r>
            <w:proofErr w:type="gramEnd"/>
            <w:r>
              <w:t xml:space="preserve">String[] </w:t>
            </w:r>
            <w:proofErr w:type="spellStart"/>
            <w:r>
              <w:t>args</w:t>
            </w:r>
            <w:proofErr w:type="spellEnd"/>
            <w:r>
              <w:t>) {</w:t>
            </w:r>
          </w:p>
          <w:p w14:paraId="0C2C8FF5" w14:textId="1672977A" w:rsidR="00C76BDD" w:rsidRDefault="00C76BDD" w:rsidP="00C76BDD">
            <w:pPr>
              <w:ind w:firstLineChars="0" w:firstLine="0"/>
            </w:pPr>
            <w:r>
              <w:tab/>
            </w:r>
            <w:r>
              <w:tab/>
              <w:t xml:space="preserve"> //</w:t>
            </w:r>
            <w:r>
              <w:t>创建目标对象</w:t>
            </w:r>
          </w:p>
          <w:p w14:paraId="249B529E" w14:textId="77777777" w:rsidR="00C76BDD" w:rsidRDefault="00C76BDD" w:rsidP="00C76BDD">
            <w:pPr>
              <w:ind w:firstLineChars="0" w:firstLine="0"/>
            </w:pPr>
            <w:r>
              <w:t xml:space="preserve">    </w:t>
            </w:r>
            <w:r>
              <w:tab/>
            </w:r>
            <w:proofErr w:type="spellStart"/>
            <w:proofErr w:type="gramStart"/>
            <w:r>
              <w:t>IStar</w:t>
            </w:r>
            <w:proofErr w:type="spellEnd"/>
            <w:r>
              <w:t xml:space="preserve">  star</w:t>
            </w:r>
            <w:proofErr w:type="gramEnd"/>
            <w:r>
              <w:t>=new Star();</w:t>
            </w:r>
          </w:p>
          <w:p w14:paraId="75BD3C1B" w14:textId="77777777" w:rsidR="00C76BDD" w:rsidRDefault="00C76BDD" w:rsidP="00C76BDD">
            <w:pPr>
              <w:ind w:firstLineChars="0" w:firstLine="0"/>
            </w:pPr>
            <w:r>
              <w:t xml:space="preserve">    </w:t>
            </w:r>
            <w:r>
              <w:tab/>
              <w:t xml:space="preserve"> //</w:t>
            </w:r>
            <w:r>
              <w:t>创建代理工厂</w:t>
            </w:r>
          </w:p>
          <w:p w14:paraId="77B7C74C" w14:textId="77777777" w:rsidR="00C76BDD" w:rsidRDefault="00C76BDD" w:rsidP="00C76BDD">
            <w:pPr>
              <w:ind w:firstLineChars="0" w:firstLine="0"/>
            </w:pPr>
            <w:r>
              <w:t xml:space="preserve">    </w:t>
            </w:r>
            <w:r>
              <w:tab/>
            </w:r>
            <w:proofErr w:type="spellStart"/>
            <w:proofErr w:type="gramStart"/>
            <w:r>
              <w:t>ProxyFactory</w:t>
            </w:r>
            <w:proofErr w:type="spellEnd"/>
            <w:r>
              <w:t xml:space="preserve">  factory</w:t>
            </w:r>
            <w:proofErr w:type="gramEnd"/>
            <w:r>
              <w:t xml:space="preserve">=new </w:t>
            </w:r>
            <w:proofErr w:type="spellStart"/>
            <w:r>
              <w:t>ProxyFactory</w:t>
            </w:r>
            <w:proofErr w:type="spellEnd"/>
            <w:r>
              <w:t>(star);</w:t>
            </w:r>
          </w:p>
          <w:p w14:paraId="6065B99A" w14:textId="2CBD783A" w:rsidR="00C76BDD" w:rsidRDefault="00C76BDD" w:rsidP="00C76BDD">
            <w:pPr>
              <w:ind w:firstLineChars="0" w:firstLine="0"/>
            </w:pPr>
            <w:r>
              <w:t xml:space="preserve">    </w:t>
            </w:r>
            <w:r>
              <w:tab/>
              <w:t>//</w:t>
            </w:r>
            <w:r>
              <w:t>产生代理对象</w:t>
            </w:r>
            <w:r w:rsidR="00FA06DE">
              <w:rPr>
                <w:rFonts w:hint="eastAsia"/>
              </w:rPr>
              <w:t>，代理对象也实现了与委托类相同的接口</w:t>
            </w:r>
          </w:p>
          <w:p w14:paraId="398E20B0" w14:textId="77777777" w:rsidR="00C76BDD" w:rsidRDefault="00C76BDD" w:rsidP="00C76BDD">
            <w:pPr>
              <w:ind w:firstLineChars="0" w:firstLine="0"/>
            </w:pPr>
            <w:r>
              <w:t xml:space="preserve">    </w:t>
            </w:r>
            <w:r>
              <w:tab/>
            </w:r>
            <w:proofErr w:type="spellStart"/>
            <w:r>
              <w:t>IStar</w:t>
            </w:r>
            <w:proofErr w:type="spellEnd"/>
            <w:r>
              <w:t xml:space="preserve"> proxy =(</w:t>
            </w:r>
            <w:proofErr w:type="spellStart"/>
            <w:r>
              <w:t>IStar</w:t>
            </w:r>
            <w:proofErr w:type="spellEnd"/>
            <w:r>
              <w:t xml:space="preserve">) </w:t>
            </w:r>
            <w:proofErr w:type="spellStart"/>
            <w:proofErr w:type="gramStart"/>
            <w:r>
              <w:t>factory.getProxyInstance</w:t>
            </w:r>
            <w:proofErr w:type="spellEnd"/>
            <w:proofErr w:type="gramEnd"/>
            <w:r>
              <w:t>();</w:t>
            </w:r>
          </w:p>
          <w:p w14:paraId="1C88CE51" w14:textId="77777777" w:rsidR="00C76BDD" w:rsidRDefault="00C76BDD" w:rsidP="00C76BDD">
            <w:pPr>
              <w:ind w:firstLineChars="0" w:firstLine="0"/>
            </w:pPr>
            <w:r>
              <w:t xml:space="preserve">    </w:t>
            </w:r>
            <w:r>
              <w:tab/>
              <w:t xml:space="preserve">  </w:t>
            </w:r>
          </w:p>
          <w:p w14:paraId="475FACC0" w14:textId="77777777" w:rsidR="00C76BDD" w:rsidRDefault="00C76BDD" w:rsidP="00C76BDD">
            <w:pPr>
              <w:ind w:firstLineChars="0" w:firstLine="0"/>
            </w:pPr>
            <w:r>
              <w:t xml:space="preserve">    </w:t>
            </w:r>
            <w:r>
              <w:tab/>
            </w:r>
            <w:proofErr w:type="spellStart"/>
            <w:r>
              <w:t>proxy.sing</w:t>
            </w:r>
            <w:proofErr w:type="spellEnd"/>
            <w:r>
              <w:t>("</w:t>
            </w:r>
            <w:r>
              <w:t>周杰伦</w:t>
            </w:r>
            <w:r>
              <w:t>");</w:t>
            </w:r>
          </w:p>
          <w:p w14:paraId="3C732BD9" w14:textId="77777777" w:rsidR="00C76BDD" w:rsidRDefault="00C76BDD" w:rsidP="00C76BDD">
            <w:pPr>
              <w:ind w:firstLineChars="0" w:firstLine="0"/>
            </w:pPr>
            <w:r>
              <w:t xml:space="preserve">    </w:t>
            </w:r>
            <w:r>
              <w:tab/>
              <w:t>//</w:t>
            </w:r>
            <w:proofErr w:type="gramStart"/>
            <w:r>
              <w:t>com.sun.proxy</w:t>
            </w:r>
            <w:proofErr w:type="gramEnd"/>
            <w:r>
              <w:t>.$</w:t>
            </w:r>
            <w:proofErr w:type="spellStart"/>
            <w:r>
              <w:t>Proxy0</w:t>
            </w:r>
            <w:proofErr w:type="spellEnd"/>
          </w:p>
          <w:p w14:paraId="29660577" w14:textId="77777777" w:rsidR="00C76BDD" w:rsidRDefault="00C76BDD" w:rsidP="00C76BDD">
            <w:pPr>
              <w:ind w:firstLineChars="0" w:firstLine="0"/>
            </w:pPr>
            <w:r>
              <w:t xml:space="preserve">    </w:t>
            </w:r>
            <w:r>
              <w:tab/>
            </w:r>
            <w:proofErr w:type="spellStart"/>
            <w:r>
              <w:t>System.out.println</w:t>
            </w:r>
            <w:proofErr w:type="spellEnd"/>
            <w:r>
              <w:t>("</w:t>
            </w:r>
            <w:r>
              <w:t>代理对象的类型名称：</w:t>
            </w:r>
            <w:r>
              <w:t>"+</w:t>
            </w:r>
            <w:proofErr w:type="spellStart"/>
            <w:r>
              <w:t>proxy.getClass</w:t>
            </w:r>
            <w:proofErr w:type="spellEnd"/>
            <w:r>
              <w:t>().</w:t>
            </w:r>
            <w:proofErr w:type="spellStart"/>
            <w:r>
              <w:t>getName</w:t>
            </w:r>
            <w:proofErr w:type="spellEnd"/>
            <w:r>
              <w:t>());</w:t>
            </w:r>
          </w:p>
          <w:p w14:paraId="24F178C5" w14:textId="49EC73B5" w:rsidR="00C76BDD" w:rsidRDefault="00C76BDD" w:rsidP="00C76BDD">
            <w:pPr>
              <w:ind w:firstLineChars="0" w:firstLine="0"/>
            </w:pPr>
            <w:r>
              <w:tab/>
              <w:t>}</w:t>
            </w:r>
          </w:p>
        </w:tc>
      </w:tr>
    </w:tbl>
    <w:p w14:paraId="4EF39C87" w14:textId="77777777" w:rsidR="00C76BDD" w:rsidRPr="00C76BDD" w:rsidRDefault="00C76BDD" w:rsidP="00C76BDD">
      <w:pPr>
        <w:ind w:firstLine="420"/>
      </w:pPr>
    </w:p>
    <w:p w14:paraId="2A779C57" w14:textId="2F33CE2B" w:rsidR="00FE7679" w:rsidRDefault="00FE7679" w:rsidP="00FE7679">
      <w:pPr>
        <w:ind w:firstLine="420"/>
      </w:pPr>
      <w:r>
        <w:t>注意</w:t>
      </w:r>
      <w:proofErr w:type="spellStart"/>
      <w:r>
        <w:t>Proxy.newProxyInstance</w:t>
      </w:r>
      <w:proofErr w:type="spellEnd"/>
      <w:r>
        <w:t>()</w:t>
      </w:r>
      <w:r>
        <w:t>方法接受三个参数：</w:t>
      </w:r>
    </w:p>
    <w:p w14:paraId="49B59224" w14:textId="127E68DC" w:rsidR="00FE7679" w:rsidRDefault="00447D2E" w:rsidP="00FE7679">
      <w:pPr>
        <w:ind w:firstLine="420"/>
      </w:pPr>
      <w:r>
        <w:tab/>
      </w:r>
      <w:proofErr w:type="spellStart"/>
      <w:r w:rsidR="00FE7679">
        <w:t>ClassLoader</w:t>
      </w:r>
      <w:proofErr w:type="spellEnd"/>
      <w:r w:rsidR="00FE7679">
        <w:t xml:space="preserve"> loader:</w:t>
      </w:r>
      <w:r w:rsidR="00FE7679">
        <w:t>指定当前目标对象使用的类加载器</w:t>
      </w:r>
      <w:r w:rsidR="00FE7679">
        <w:t>,</w:t>
      </w:r>
      <w:r w:rsidR="00FE7679">
        <w:t>获取加载器的方法是固定的</w:t>
      </w:r>
    </w:p>
    <w:p w14:paraId="55B4556E" w14:textId="168972BA" w:rsidR="00FE7679" w:rsidRDefault="00447D2E" w:rsidP="00FE7679">
      <w:pPr>
        <w:ind w:firstLine="420"/>
      </w:pPr>
      <w:r>
        <w:tab/>
      </w:r>
      <w:r w:rsidR="00FE7679">
        <w:t>Class&lt;?</w:t>
      </w:r>
      <w:proofErr w:type="gramStart"/>
      <w:r w:rsidR="00FE7679">
        <w:t>&gt;[</w:t>
      </w:r>
      <w:proofErr w:type="gramEnd"/>
      <w:r w:rsidR="00FE7679">
        <w:t>] interfaces:</w:t>
      </w:r>
      <w:r w:rsidR="00FE7679">
        <w:t>指定目标对象实现的接口的类型</w:t>
      </w:r>
      <w:r w:rsidR="00FE7679">
        <w:t>,</w:t>
      </w:r>
      <w:r w:rsidR="00FE7679">
        <w:t>使用泛型方式确认类型</w:t>
      </w:r>
    </w:p>
    <w:p w14:paraId="00ABCC3F" w14:textId="4272CCC7" w:rsidR="00CF359E" w:rsidRDefault="00447D2E" w:rsidP="00FE7679">
      <w:pPr>
        <w:ind w:firstLine="420"/>
      </w:pPr>
      <w:r>
        <w:tab/>
      </w:r>
      <w:proofErr w:type="spellStart"/>
      <w:r w:rsidR="00FE7679">
        <w:t>InvocationHandler</w:t>
      </w:r>
      <w:proofErr w:type="spellEnd"/>
      <w:r w:rsidR="00FE7679">
        <w:t>:</w:t>
      </w:r>
      <w:r w:rsidR="00FE7679">
        <w:t>指定动态处理器，执行目标对象的方法时</w:t>
      </w:r>
      <w:r w:rsidR="00FE7679">
        <w:t>,</w:t>
      </w:r>
      <w:r w:rsidR="00FE7679">
        <w:t>会触发事件处理器的方法</w:t>
      </w:r>
    </w:p>
    <w:p w14:paraId="4926C0CA" w14:textId="2B724049" w:rsidR="00C76BDD" w:rsidRDefault="00C76BDD" w:rsidP="00A5441B">
      <w:pPr>
        <w:pStyle w:val="3"/>
        <w:ind w:firstLine="420"/>
      </w:pPr>
      <w:r>
        <w:rPr>
          <w:rFonts w:hint="eastAsia"/>
        </w:rPr>
        <w:t>总结</w:t>
      </w:r>
    </w:p>
    <w:p w14:paraId="59190078" w14:textId="2281BCCA" w:rsidR="00C76BDD" w:rsidRPr="00C76BDD" w:rsidRDefault="00FA3195" w:rsidP="00C76BDD">
      <w:pPr>
        <w:ind w:firstLine="420"/>
      </w:pPr>
      <w:r w:rsidRPr="00FA3195">
        <w:rPr>
          <w:rFonts w:hint="eastAsia"/>
        </w:rPr>
        <w:t>虽然相对于静态代理，动态代理大大减少了我们的开发任务，同时减少了对业务接口的依赖，降低了耦合度。但是还是有一点点小小的遗憾之处，那就是它始终无法摆脱仅支持</w:t>
      </w:r>
      <w:r w:rsidRPr="00FA3195">
        <w:t>interface</w:t>
      </w:r>
      <w:r w:rsidRPr="00FA3195">
        <w:t>代理的桎梏，因为它的设计注定了这个遗憾。回想一下那些动态生成的代理类的继承关系图，它们已经注定有一个共同的</w:t>
      </w:r>
      <w:proofErr w:type="gramStart"/>
      <w:r w:rsidRPr="00FA3195">
        <w:t>父类叫</w:t>
      </w:r>
      <w:proofErr w:type="gramEnd"/>
      <w:r w:rsidRPr="00FA3195">
        <w:t>Proxy</w:t>
      </w:r>
      <w:r w:rsidRPr="00FA3195">
        <w:t>。</w:t>
      </w:r>
      <w:r w:rsidRPr="00FA3195">
        <w:t>Java</w:t>
      </w:r>
      <w:r w:rsidRPr="00FA3195">
        <w:t>的继承机制注定了这些动态</w:t>
      </w:r>
      <w:proofErr w:type="gramStart"/>
      <w:r w:rsidRPr="00FA3195">
        <w:t>代理类们无法</w:t>
      </w:r>
      <w:proofErr w:type="gramEnd"/>
      <w:r w:rsidRPr="00FA3195">
        <w:t>实现对</w:t>
      </w:r>
      <w:r w:rsidRPr="00FA3195">
        <w:t>class</w:t>
      </w:r>
      <w:r w:rsidRPr="00FA3195">
        <w:t>的动态代理，原因是多继承在</w:t>
      </w:r>
      <w:r w:rsidRPr="00FA3195">
        <w:t>Java</w:t>
      </w:r>
      <w:r w:rsidRPr="00FA3195">
        <w:t>中本质上就行不通。有很多条理由，人们可以否定对</w:t>
      </w:r>
      <w:r w:rsidRPr="00FA3195">
        <w:t xml:space="preserve"> class</w:t>
      </w:r>
      <w:r w:rsidRPr="00FA3195">
        <w:t>代理的必要性，但是同样有一些理由，相信支持</w:t>
      </w:r>
      <w:r w:rsidRPr="00FA3195">
        <w:t>class</w:t>
      </w:r>
      <w:r w:rsidRPr="00FA3195">
        <w:t>动态代理会更</w:t>
      </w:r>
      <w:r w:rsidRPr="00FA3195">
        <w:rPr>
          <w:rFonts w:hint="eastAsia"/>
        </w:rPr>
        <w:t>美好。接口和类的划分，本就不是很明显，只是到了</w:t>
      </w:r>
      <w:r w:rsidRPr="00FA3195">
        <w:t>Java</w:t>
      </w:r>
      <w:r w:rsidRPr="00FA3195">
        <w:t>中才变得如此的细化。如果只从方法的声明及是否被定义来</w:t>
      </w:r>
      <w:proofErr w:type="gramStart"/>
      <w:r w:rsidRPr="00FA3195">
        <w:t>考量</w:t>
      </w:r>
      <w:proofErr w:type="gramEnd"/>
      <w:r w:rsidRPr="00FA3195">
        <w:t>，有一种两者的混合体，它的名字叫抽象类。实现对抽象类的动态代理，相信也有其内在的价值。此外，还有一些历史遗留的类，它们将因为没有实现任何接口而从此与动态代理永世无缘。如此种种，不得不说是一个小小的遗憾。但是，不完美并不等于不伟大，伟大是一种本质，</w:t>
      </w:r>
      <w:r w:rsidRPr="00FA3195">
        <w:t>Java</w:t>
      </w:r>
      <w:r w:rsidRPr="00FA3195">
        <w:t>动态代理就是佐例。</w:t>
      </w:r>
    </w:p>
    <w:p w14:paraId="5B83C5AC" w14:textId="202D1D98" w:rsidR="00F759EE" w:rsidRDefault="00F759EE" w:rsidP="00F759EE">
      <w:pPr>
        <w:pStyle w:val="20"/>
      </w:pPr>
      <w:proofErr w:type="spellStart"/>
      <w:r w:rsidRPr="00F759EE">
        <w:t>Cglib</w:t>
      </w:r>
      <w:proofErr w:type="spellEnd"/>
      <w:r w:rsidRPr="00F759EE">
        <w:t>的动态代理</w:t>
      </w:r>
    </w:p>
    <w:p w14:paraId="184CC114" w14:textId="5AB9AAD4" w:rsidR="0064206C" w:rsidRDefault="006618F5" w:rsidP="00EC0ACF">
      <w:pPr>
        <w:ind w:firstLine="420"/>
      </w:pPr>
      <w:proofErr w:type="spellStart"/>
      <w:r w:rsidRPr="006618F5">
        <w:t>JDK</w:t>
      </w:r>
      <w:proofErr w:type="spellEnd"/>
      <w:r w:rsidRPr="006618F5">
        <w:t>实现动态代理需要实现</w:t>
      </w:r>
      <w:proofErr w:type="gramStart"/>
      <w:r w:rsidRPr="006618F5">
        <w:t>类通过</w:t>
      </w:r>
      <w:proofErr w:type="gramEnd"/>
      <w:r w:rsidRPr="006618F5">
        <w:t>接口定义业务方法，</w:t>
      </w:r>
      <w:r w:rsidRPr="009D4FAE">
        <w:rPr>
          <w:color w:val="FF0000"/>
        </w:rPr>
        <w:t>对于没有接口的类，</w:t>
      </w:r>
      <w:r w:rsidRPr="006618F5">
        <w:t>如何实现动态代理呢，这就需要</w:t>
      </w:r>
      <w:proofErr w:type="spellStart"/>
      <w:r w:rsidRPr="006618F5">
        <w:t>CGLib</w:t>
      </w:r>
      <w:proofErr w:type="spellEnd"/>
      <w:r w:rsidRPr="006618F5">
        <w:t>了。</w:t>
      </w:r>
      <w:proofErr w:type="spellStart"/>
      <w:r w:rsidRPr="006618F5">
        <w:t>CGLib</w:t>
      </w:r>
      <w:proofErr w:type="spellEnd"/>
      <w:r w:rsidRPr="006618F5">
        <w:t>采用了非常底层的字节码技术，其原理是通过字节</w:t>
      </w:r>
      <w:proofErr w:type="gramStart"/>
      <w:r w:rsidRPr="006618F5">
        <w:t>码技术</w:t>
      </w:r>
      <w:proofErr w:type="gramEnd"/>
      <w:r w:rsidRPr="006618F5">
        <w:t>为一个类创建子类，并在子类中采用方法拦截的技术拦截</w:t>
      </w:r>
      <w:proofErr w:type="gramStart"/>
      <w:r w:rsidRPr="006618F5">
        <w:t>所有父类</w:t>
      </w:r>
      <w:proofErr w:type="gramEnd"/>
      <w:r w:rsidRPr="006618F5">
        <w:t>方法的调用，顺势织入横切逻辑。但因为采用的是继承，所以不能对</w:t>
      </w:r>
      <w:r w:rsidRPr="006618F5">
        <w:t>final</w:t>
      </w:r>
      <w:r w:rsidRPr="006618F5">
        <w:t>修饰的类进行代理。</w:t>
      </w:r>
      <w:proofErr w:type="spellStart"/>
      <w:r w:rsidRPr="006618F5">
        <w:t>JDK</w:t>
      </w:r>
      <w:proofErr w:type="spellEnd"/>
      <w:r w:rsidRPr="006618F5">
        <w:t>动态代理与</w:t>
      </w:r>
      <w:proofErr w:type="spellStart"/>
      <w:r w:rsidRPr="006618F5">
        <w:t>CGLib</w:t>
      </w:r>
      <w:proofErr w:type="spellEnd"/>
      <w:r w:rsidRPr="006618F5">
        <w:t>动态代理均是实现</w:t>
      </w:r>
      <w:r w:rsidRPr="006618F5">
        <w:t xml:space="preserve">Spring </w:t>
      </w:r>
      <w:proofErr w:type="spellStart"/>
      <w:r w:rsidRPr="006618F5">
        <w:t>AOP</w:t>
      </w:r>
      <w:proofErr w:type="spellEnd"/>
      <w:r w:rsidRPr="006618F5">
        <w:t>的基础。</w:t>
      </w:r>
    </w:p>
    <w:p w14:paraId="76BA6684" w14:textId="7C2129D0" w:rsidR="00EC0ACF" w:rsidRDefault="00EC0ACF" w:rsidP="00EC0ACF">
      <w:pPr>
        <w:ind w:firstLine="420"/>
      </w:pPr>
      <w:proofErr w:type="spellStart"/>
      <w:r>
        <w:t>Cglib</w:t>
      </w:r>
      <w:proofErr w:type="spellEnd"/>
      <w:r>
        <w:t>子类代理实现方法</w:t>
      </w:r>
      <w:r>
        <w:t>:</w:t>
      </w:r>
    </w:p>
    <w:p w14:paraId="1582D465" w14:textId="4E0BE03F" w:rsidR="00EC0ACF" w:rsidRDefault="00EC0ACF" w:rsidP="00EC0ACF">
      <w:pPr>
        <w:ind w:firstLine="420"/>
      </w:pPr>
      <w:r>
        <w:t>1.</w:t>
      </w:r>
      <w:r>
        <w:t>需要引入</w:t>
      </w:r>
      <w:proofErr w:type="spellStart"/>
      <w:r>
        <w:t>cglib</w:t>
      </w:r>
      <w:proofErr w:type="spellEnd"/>
      <w:r>
        <w:t>的</w:t>
      </w:r>
      <w:r>
        <w:t>jar</w:t>
      </w:r>
      <w:r>
        <w:t>文件</w:t>
      </w:r>
      <w:r>
        <w:t>,</w:t>
      </w:r>
      <w:r>
        <w:t>但是</w:t>
      </w:r>
      <w:r>
        <w:t>Spring</w:t>
      </w:r>
      <w:r>
        <w:t>的核心包中已经包括了</w:t>
      </w:r>
      <w:proofErr w:type="spellStart"/>
      <w:r>
        <w:t>Cglib</w:t>
      </w:r>
      <w:proofErr w:type="spellEnd"/>
      <w:r>
        <w:t>功能</w:t>
      </w:r>
      <w:r>
        <w:t>,</w:t>
      </w:r>
      <w:r>
        <w:t>所以直接引入</w:t>
      </w:r>
      <w:r>
        <w:t>spring-core-3.2.5.jar</w:t>
      </w:r>
      <w:r>
        <w:t>即可</w:t>
      </w:r>
      <w:r>
        <w:t>.</w:t>
      </w:r>
    </w:p>
    <w:p w14:paraId="70B8B5DB" w14:textId="38A6BBCF" w:rsidR="00EC0ACF" w:rsidRDefault="00EC0ACF" w:rsidP="00EC0ACF">
      <w:pPr>
        <w:ind w:firstLine="420"/>
      </w:pPr>
      <w:r>
        <w:t>2.</w:t>
      </w:r>
      <w:r>
        <w:t>引入功能包后</w:t>
      </w:r>
      <w:r>
        <w:t>,</w:t>
      </w:r>
      <w:r>
        <w:t>就可以在内存中动态构建子类</w:t>
      </w:r>
    </w:p>
    <w:p w14:paraId="100430D8" w14:textId="163839FD" w:rsidR="00EC0ACF" w:rsidRDefault="00EC0ACF" w:rsidP="00EC0ACF">
      <w:pPr>
        <w:ind w:firstLine="420"/>
      </w:pPr>
      <w:r>
        <w:t>3.</w:t>
      </w:r>
      <w:r>
        <w:t>代理的类不能为</w:t>
      </w:r>
      <w:r>
        <w:t>final,</w:t>
      </w:r>
      <w:r>
        <w:t>否则报错</w:t>
      </w:r>
    </w:p>
    <w:p w14:paraId="1A9367FD" w14:textId="1D561AA4" w:rsidR="0064206C" w:rsidRPr="0064206C" w:rsidRDefault="00EC0ACF" w:rsidP="0064206C">
      <w:pPr>
        <w:ind w:firstLine="420"/>
      </w:pPr>
      <w:r>
        <w:t>4.</w:t>
      </w:r>
      <w:r>
        <w:t>目标对象的方法如果为</w:t>
      </w:r>
      <w:r>
        <w:t>final/static,</w:t>
      </w:r>
      <w:r>
        <w:t>那么就不会被拦截</w:t>
      </w:r>
      <w:r>
        <w:t>,</w:t>
      </w:r>
      <w:r>
        <w:t>即不会执行目标对象额外的业务方法</w:t>
      </w:r>
      <w:r>
        <w:t>.</w:t>
      </w:r>
    </w:p>
    <w:p w14:paraId="6BAEFBF8" w14:textId="77777777" w:rsidR="007024C1" w:rsidRDefault="007024C1" w:rsidP="007024C1">
      <w:pPr>
        <w:pStyle w:val="3"/>
        <w:ind w:firstLine="420"/>
      </w:pPr>
      <w:r>
        <w:rPr>
          <w:rFonts w:hint="eastAsia"/>
        </w:rPr>
        <w:t>类方法</w:t>
      </w:r>
    </w:p>
    <w:tbl>
      <w:tblPr>
        <w:tblStyle w:val="ab"/>
        <w:tblW w:w="0" w:type="auto"/>
        <w:tblLook w:val="04A0" w:firstRow="1" w:lastRow="0" w:firstColumn="1" w:lastColumn="0" w:noHBand="0" w:noVBand="1"/>
      </w:tblPr>
      <w:tblGrid>
        <w:gridCol w:w="8296"/>
      </w:tblGrid>
      <w:tr w:rsidR="007024C1" w14:paraId="5D3E0EA3" w14:textId="77777777" w:rsidTr="00D323D5">
        <w:tc>
          <w:tcPr>
            <w:tcW w:w="8296" w:type="dxa"/>
          </w:tcPr>
          <w:p w14:paraId="33053781" w14:textId="77777777" w:rsidR="007024C1" w:rsidRDefault="007024C1" w:rsidP="00D323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sing(</w:t>
            </w:r>
            <w:proofErr w:type="gramEnd"/>
            <w:r>
              <w:rPr>
                <w:rFonts w:ascii="Consolas" w:eastAsiaTheme="minorEastAsia" w:hAnsi="Consolas" w:cs="Consolas"/>
                <w:bCs w:val="0"/>
                <w:color w:val="000000"/>
                <w:sz w:val="20"/>
                <w:szCs w:val="20"/>
              </w:rPr>
              <w:t>String name) {</w:t>
            </w:r>
          </w:p>
          <w:p w14:paraId="6A2F249B" w14:textId="77777777" w:rsidR="007024C1" w:rsidRDefault="007024C1" w:rsidP="00D323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(name+</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正在唱千里之外</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2D9C38DC" w14:textId="77777777" w:rsidR="007024C1" w:rsidRDefault="007024C1" w:rsidP="00D323D5">
            <w:pPr>
              <w:ind w:firstLineChars="0" w:firstLine="0"/>
            </w:pPr>
            <w:r>
              <w:rPr>
                <w:rFonts w:ascii="Consolas" w:eastAsiaTheme="minorEastAsia" w:hAnsi="Consolas" w:cs="Consolas"/>
                <w:bCs w:val="0"/>
                <w:color w:val="000000"/>
                <w:sz w:val="20"/>
                <w:szCs w:val="20"/>
              </w:rPr>
              <w:tab/>
              <w:t>}</w:t>
            </w:r>
          </w:p>
        </w:tc>
      </w:tr>
    </w:tbl>
    <w:p w14:paraId="643A18FA" w14:textId="046F53ED" w:rsidR="00544102" w:rsidRDefault="00A74136" w:rsidP="00A5441B">
      <w:pPr>
        <w:pStyle w:val="3"/>
        <w:ind w:firstLine="420"/>
      </w:pPr>
      <w:r>
        <w:rPr>
          <w:rFonts w:hint="eastAsia"/>
        </w:rPr>
        <w:t>代理类工厂</w:t>
      </w:r>
    </w:p>
    <w:tbl>
      <w:tblPr>
        <w:tblStyle w:val="ab"/>
        <w:tblW w:w="0" w:type="auto"/>
        <w:tblLook w:val="04A0" w:firstRow="1" w:lastRow="0" w:firstColumn="1" w:lastColumn="0" w:noHBand="0" w:noVBand="1"/>
      </w:tblPr>
      <w:tblGrid>
        <w:gridCol w:w="8296"/>
      </w:tblGrid>
      <w:tr w:rsidR="00A57703" w14:paraId="22E63BE5" w14:textId="77777777" w:rsidTr="00A57703">
        <w:tc>
          <w:tcPr>
            <w:tcW w:w="8296" w:type="dxa"/>
          </w:tcPr>
          <w:p w14:paraId="52F52D68"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ProxyFactory</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implements</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MethodInterceptor</w:t>
            </w:r>
            <w:proofErr w:type="spellEnd"/>
            <w:r>
              <w:rPr>
                <w:rFonts w:ascii="Consolas" w:eastAsiaTheme="minorEastAsia" w:hAnsi="Consolas" w:cs="Consolas"/>
                <w:bCs w:val="0"/>
                <w:color w:val="000000"/>
                <w:sz w:val="20"/>
                <w:szCs w:val="20"/>
              </w:rPr>
              <w:t>{</w:t>
            </w:r>
          </w:p>
          <w:p w14:paraId="22DBD4E9"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目标对象</w:t>
            </w:r>
          </w:p>
          <w:p w14:paraId="6683B839"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Object </w:t>
            </w:r>
            <w:r>
              <w:rPr>
                <w:rFonts w:ascii="Consolas" w:eastAsiaTheme="minorEastAsia" w:hAnsi="Consolas" w:cs="Consolas"/>
                <w:bCs w:val="0"/>
                <w:color w:val="0000C0"/>
                <w:sz w:val="20"/>
                <w:szCs w:val="20"/>
              </w:rPr>
              <w:t>target</w:t>
            </w:r>
            <w:r>
              <w:rPr>
                <w:rFonts w:ascii="Consolas" w:eastAsiaTheme="minorEastAsia" w:hAnsi="Consolas" w:cs="Consolas"/>
                <w:bCs w:val="0"/>
                <w:color w:val="000000"/>
                <w:sz w:val="20"/>
                <w:szCs w:val="20"/>
              </w:rPr>
              <w:t>;</w:t>
            </w:r>
          </w:p>
          <w:p w14:paraId="663F4AC8"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
          <w:p w14:paraId="2524BFF6"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ProxyFactory</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Object target) {</w:t>
            </w:r>
          </w:p>
          <w:p w14:paraId="0DE50A06"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
                <w:color w:val="7F0055"/>
                <w:sz w:val="20"/>
                <w:szCs w:val="20"/>
              </w:rPr>
              <w:t>super</w:t>
            </w:r>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26BE50DD"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target</w:t>
            </w:r>
            <w:proofErr w:type="spellEnd"/>
            <w:proofErr w:type="gramEnd"/>
            <w:r>
              <w:rPr>
                <w:rFonts w:ascii="Consolas" w:eastAsiaTheme="minorEastAsia" w:hAnsi="Consolas" w:cs="Consolas"/>
                <w:bCs w:val="0"/>
                <w:color w:val="000000"/>
                <w:sz w:val="20"/>
                <w:szCs w:val="20"/>
              </w:rPr>
              <w:t xml:space="preserve"> = target;</w:t>
            </w:r>
          </w:p>
          <w:p w14:paraId="6E30E91A"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56B7AD6"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产生代理对象</w:t>
            </w:r>
          </w:p>
          <w:p w14:paraId="67544F43"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Object </w:t>
            </w:r>
            <w:proofErr w:type="spellStart"/>
            <w:proofErr w:type="gramStart"/>
            <w:r>
              <w:rPr>
                <w:rFonts w:ascii="Consolas" w:eastAsiaTheme="minorEastAsia" w:hAnsi="Consolas" w:cs="Consolas"/>
                <w:bCs w:val="0"/>
                <w:color w:val="000000"/>
                <w:sz w:val="20"/>
                <w:szCs w:val="20"/>
              </w:rPr>
              <w:t>getProxyInstance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2871B048"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工具类</w:t>
            </w:r>
          </w:p>
          <w:p w14:paraId="2C84860F"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000000"/>
                <w:sz w:val="20"/>
                <w:szCs w:val="20"/>
                <w:highlight w:val="lightGray"/>
              </w:rPr>
              <w:t>Enhancer</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ech</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highlight w:val="lightGray"/>
              </w:rPr>
              <w:t>Enhancer</w:t>
            </w:r>
            <w:r>
              <w:rPr>
                <w:rFonts w:ascii="Consolas" w:eastAsiaTheme="minorEastAsia" w:hAnsi="Consolas" w:cs="Consolas"/>
                <w:bCs w:val="0"/>
                <w:color w:val="000000"/>
                <w:sz w:val="20"/>
                <w:szCs w:val="20"/>
              </w:rPr>
              <w:t>();</w:t>
            </w:r>
          </w:p>
          <w:p w14:paraId="7317C75C"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proofErr w:type="gramStart"/>
            <w:r>
              <w:rPr>
                <w:rFonts w:ascii="Consolas" w:eastAsiaTheme="minorEastAsia" w:hAnsi="Consolas" w:cs="Consolas"/>
                <w:bCs w:val="0"/>
                <w:color w:val="3F7F5F"/>
                <w:sz w:val="20"/>
                <w:szCs w:val="20"/>
              </w:rPr>
              <w:t>设置父类为</w:t>
            </w:r>
            <w:proofErr w:type="gramEnd"/>
            <w:r>
              <w:rPr>
                <w:rFonts w:ascii="Consolas" w:eastAsiaTheme="minorEastAsia" w:hAnsi="Consolas" w:cs="Consolas"/>
                <w:bCs w:val="0"/>
                <w:color w:val="3F7F5F"/>
                <w:sz w:val="20"/>
                <w:szCs w:val="20"/>
              </w:rPr>
              <w:t>目标类</w:t>
            </w:r>
          </w:p>
          <w:p w14:paraId="7248136C"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spellStart"/>
            <w:proofErr w:type="gramStart"/>
            <w:r>
              <w:rPr>
                <w:rFonts w:ascii="Consolas" w:eastAsiaTheme="minorEastAsia" w:hAnsi="Consolas" w:cs="Consolas"/>
                <w:bCs w:val="0"/>
                <w:color w:val="000000"/>
                <w:sz w:val="20"/>
                <w:szCs w:val="20"/>
              </w:rPr>
              <w:t>ech.setSuperclass</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target</w:t>
            </w:r>
            <w:r>
              <w:rPr>
                <w:rFonts w:ascii="Consolas" w:eastAsiaTheme="minorEastAsia" w:hAnsi="Consolas" w:cs="Consolas"/>
                <w:bCs w:val="0"/>
                <w:color w:val="000000"/>
                <w:sz w:val="20"/>
                <w:szCs w:val="20"/>
              </w:rPr>
              <w:t>.getClass</w:t>
            </w:r>
            <w:proofErr w:type="spellEnd"/>
            <w:r>
              <w:rPr>
                <w:rFonts w:ascii="Consolas" w:eastAsiaTheme="minorEastAsia" w:hAnsi="Consolas" w:cs="Consolas"/>
                <w:bCs w:val="0"/>
                <w:color w:val="000000"/>
                <w:sz w:val="20"/>
                <w:szCs w:val="20"/>
              </w:rPr>
              <w:t>());</w:t>
            </w:r>
          </w:p>
          <w:p w14:paraId="521E11F1"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设置回调方法</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自动调用下面的</w:t>
            </w:r>
            <w:r>
              <w:rPr>
                <w:rFonts w:ascii="Consolas" w:eastAsiaTheme="minorEastAsia" w:hAnsi="Consolas" w:cs="Consolas"/>
                <w:bCs w:val="0"/>
                <w:color w:val="3F7F5F"/>
                <w:sz w:val="20"/>
                <w:szCs w:val="20"/>
              </w:rPr>
              <w:t>intercept</w:t>
            </w:r>
            <w:r>
              <w:rPr>
                <w:rFonts w:ascii="Consolas" w:eastAsiaTheme="minorEastAsia" w:hAnsi="Consolas" w:cs="Consolas"/>
                <w:bCs w:val="0"/>
                <w:color w:val="3F7F5F"/>
                <w:sz w:val="20"/>
                <w:szCs w:val="20"/>
              </w:rPr>
              <w:t>方法</w:t>
            </w:r>
          </w:p>
          <w:p w14:paraId="66A32031"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spellStart"/>
            <w:proofErr w:type="gramStart"/>
            <w:r>
              <w:rPr>
                <w:rFonts w:ascii="Consolas" w:eastAsiaTheme="minorEastAsia" w:hAnsi="Consolas" w:cs="Consolas"/>
                <w:bCs w:val="0"/>
                <w:color w:val="000000"/>
                <w:sz w:val="20"/>
                <w:szCs w:val="20"/>
              </w:rPr>
              <w:t>ech.setCallback</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p>
          <w:p w14:paraId="1B16E93F"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ech.create</w:t>
            </w:r>
            <w:proofErr w:type="spellEnd"/>
            <w:proofErr w:type="gramEnd"/>
            <w:r>
              <w:rPr>
                <w:rFonts w:ascii="Consolas" w:eastAsiaTheme="minorEastAsia" w:hAnsi="Consolas" w:cs="Consolas"/>
                <w:bCs w:val="0"/>
                <w:color w:val="000000"/>
                <w:sz w:val="20"/>
                <w:szCs w:val="20"/>
              </w:rPr>
              <w:t>();</w:t>
            </w:r>
          </w:p>
          <w:p w14:paraId="58FEC983"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41858633"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//intercept</w:t>
            </w:r>
            <w:r>
              <w:rPr>
                <w:rFonts w:ascii="Consolas" w:eastAsiaTheme="minorEastAsia" w:hAnsi="Consolas" w:cs="Consolas"/>
                <w:bCs w:val="0"/>
                <w:color w:val="3F7F5F"/>
                <w:sz w:val="20"/>
                <w:szCs w:val="20"/>
              </w:rPr>
              <w:t>方法：拦截到目标对象的方法时，要执行的代码就写在该方法里面</w:t>
            </w:r>
          </w:p>
          <w:p w14:paraId="3A7A23AD"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返回目标方法的返回值</w:t>
            </w:r>
          </w:p>
          <w:p w14:paraId="7AB772D2"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6ABCCD5C"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Object </w:t>
            </w:r>
            <w:proofErr w:type="gramStart"/>
            <w:r>
              <w:rPr>
                <w:rFonts w:ascii="Consolas" w:eastAsiaTheme="minorEastAsia" w:hAnsi="Consolas" w:cs="Consolas"/>
                <w:bCs w:val="0"/>
                <w:color w:val="000000"/>
                <w:sz w:val="20"/>
                <w:szCs w:val="20"/>
              </w:rPr>
              <w:t>intercept(</w:t>
            </w:r>
            <w:proofErr w:type="gramEnd"/>
            <w:r>
              <w:rPr>
                <w:rFonts w:ascii="Consolas" w:eastAsiaTheme="minorEastAsia" w:hAnsi="Consolas" w:cs="Consolas"/>
                <w:bCs w:val="0"/>
                <w:color w:val="000000"/>
                <w:sz w:val="20"/>
                <w:szCs w:val="20"/>
              </w:rPr>
              <w:t xml:space="preserve">Object obj, Method </w:t>
            </w:r>
            <w:proofErr w:type="spellStart"/>
            <w:r>
              <w:rPr>
                <w:rFonts w:ascii="Consolas" w:eastAsiaTheme="minorEastAsia" w:hAnsi="Consolas" w:cs="Consolas"/>
                <w:bCs w:val="0"/>
                <w:color w:val="000000"/>
                <w:sz w:val="20"/>
                <w:szCs w:val="20"/>
              </w:rPr>
              <w:t>method</w:t>
            </w:r>
            <w:proofErr w:type="spellEnd"/>
            <w:r>
              <w:rPr>
                <w:rFonts w:ascii="Consolas" w:eastAsiaTheme="minorEastAsia" w:hAnsi="Consolas" w:cs="Consolas"/>
                <w:bCs w:val="0"/>
                <w:color w:val="000000"/>
                <w:sz w:val="20"/>
                <w:szCs w:val="20"/>
              </w:rPr>
              <w:t xml:space="preserve">, Object[] </w:t>
            </w:r>
            <w:proofErr w:type="spellStart"/>
            <w:r>
              <w:rPr>
                <w:rFonts w:ascii="Consolas" w:eastAsiaTheme="minorEastAsia" w:hAnsi="Consolas" w:cs="Consolas"/>
                <w:bCs w:val="0"/>
                <w:color w:val="000000"/>
                <w:sz w:val="20"/>
                <w:szCs w:val="20"/>
              </w:rPr>
              <w:t>args</w:t>
            </w:r>
            <w:proofErr w:type="spellEnd"/>
            <w:r>
              <w:rPr>
                <w:rFonts w:ascii="Consolas" w:eastAsiaTheme="minorEastAsia" w:hAnsi="Consolas" w:cs="Consolas"/>
                <w:bCs w:val="0"/>
                <w:color w:val="000000"/>
                <w:sz w:val="20"/>
                <w:szCs w:val="20"/>
              </w:rPr>
              <w:t>,</w:t>
            </w:r>
          </w:p>
          <w:p w14:paraId="681F31FD"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MethodProxy</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arg3</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Throwable {</w:t>
            </w:r>
          </w:p>
          <w:p w14:paraId="0FCDA283"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前置增强</w:t>
            </w:r>
          </w:p>
          <w:p w14:paraId="5EE028C5"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调用目标方法前日志</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888FBB6"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调用目标对象的方法</w:t>
            </w:r>
          </w:p>
          <w:p w14:paraId="1A2D4F69"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result = </w:t>
            </w:r>
            <w:proofErr w:type="spellStart"/>
            <w:proofErr w:type="gramStart"/>
            <w:r>
              <w:rPr>
                <w:rFonts w:ascii="Consolas" w:eastAsiaTheme="minorEastAsia" w:hAnsi="Consolas" w:cs="Consolas"/>
                <w:bCs w:val="0"/>
                <w:color w:val="000000"/>
                <w:sz w:val="20"/>
                <w:szCs w:val="20"/>
              </w:rPr>
              <w:t>method.invoke</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target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args</w:t>
            </w:r>
            <w:proofErr w:type="spellEnd"/>
            <w:r>
              <w:rPr>
                <w:rFonts w:ascii="Consolas" w:eastAsiaTheme="minorEastAsia" w:hAnsi="Consolas" w:cs="Consolas"/>
                <w:bCs w:val="0"/>
                <w:color w:val="000000"/>
                <w:sz w:val="20"/>
                <w:szCs w:val="20"/>
              </w:rPr>
              <w:t>);</w:t>
            </w:r>
          </w:p>
          <w:p w14:paraId="574C1DE6"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后者增强</w:t>
            </w:r>
          </w:p>
          <w:p w14:paraId="1E23E795"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目标方法执行完毕</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62780F9A"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result;</w:t>
            </w:r>
          </w:p>
          <w:p w14:paraId="32FB63EF"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71358B42" w14:textId="77777777" w:rsidR="00A57703" w:rsidRDefault="00A57703" w:rsidP="00A57703">
            <w:pPr>
              <w:autoSpaceDE w:val="0"/>
              <w:autoSpaceDN w:val="0"/>
              <w:adjustRightInd w:val="0"/>
              <w:ind w:firstLineChars="0" w:firstLine="0"/>
              <w:jc w:val="left"/>
              <w:rPr>
                <w:rFonts w:ascii="Consolas" w:eastAsiaTheme="minorEastAsia" w:hAnsi="Consolas" w:cs="Consolas"/>
                <w:bCs w:val="0"/>
                <w:sz w:val="20"/>
                <w:szCs w:val="20"/>
              </w:rPr>
            </w:pPr>
          </w:p>
          <w:p w14:paraId="0C513837" w14:textId="2E2C4F19" w:rsidR="00A57703" w:rsidRDefault="00A57703" w:rsidP="00A57703">
            <w:pPr>
              <w:ind w:firstLineChars="0" w:firstLine="0"/>
            </w:pPr>
            <w:r>
              <w:rPr>
                <w:rFonts w:ascii="Consolas" w:eastAsiaTheme="minorEastAsia" w:hAnsi="Consolas" w:cs="Consolas"/>
                <w:bCs w:val="0"/>
                <w:color w:val="000000"/>
                <w:sz w:val="20"/>
                <w:szCs w:val="20"/>
              </w:rPr>
              <w:t>}</w:t>
            </w:r>
          </w:p>
        </w:tc>
      </w:tr>
    </w:tbl>
    <w:p w14:paraId="31566374" w14:textId="77777777" w:rsidR="00A74136" w:rsidRPr="00A74136" w:rsidRDefault="00A74136" w:rsidP="00A74136">
      <w:pPr>
        <w:ind w:firstLine="420"/>
      </w:pPr>
    </w:p>
    <w:p w14:paraId="25BA828A" w14:textId="02066606" w:rsidR="00C361F2" w:rsidRDefault="000916D5" w:rsidP="00C361F2">
      <w:pPr>
        <w:pStyle w:val="20"/>
      </w:pPr>
      <w:bookmarkStart w:id="3" w:name="_Hlk530060473"/>
      <w:r>
        <w:rPr>
          <w:rFonts w:hint="eastAsia"/>
        </w:rPr>
        <w:t>普通</w:t>
      </w:r>
      <w:proofErr w:type="spellStart"/>
      <w:r w:rsidR="00C361F2">
        <w:rPr>
          <w:rFonts w:hint="eastAsia"/>
        </w:rPr>
        <w:t>aop</w:t>
      </w:r>
      <w:proofErr w:type="spellEnd"/>
      <w:r w:rsidR="00C361F2">
        <w:rPr>
          <w:rFonts w:hint="eastAsia"/>
        </w:rPr>
        <w:t>开发</w:t>
      </w:r>
    </w:p>
    <w:p w14:paraId="093CE114" w14:textId="08036E6F" w:rsidR="00C361F2" w:rsidRDefault="00CF1187" w:rsidP="00C361F2">
      <w:pPr>
        <w:ind w:firstLine="420"/>
      </w:pPr>
      <w:r w:rsidRPr="00CF1187">
        <w:t></w:t>
      </w:r>
      <w:r w:rsidRPr="00CF1187">
        <w:tab/>
      </w:r>
      <w:r w:rsidRPr="00CF1187">
        <w:t>从</w:t>
      </w:r>
      <w:r w:rsidRPr="00CF1187">
        <w:t>spring</w:t>
      </w:r>
      <w:r w:rsidRPr="00CF1187">
        <w:t>容器获得目标类，如果配置</w:t>
      </w:r>
      <w:proofErr w:type="spellStart"/>
      <w:r w:rsidRPr="00CF1187">
        <w:t>aop</w:t>
      </w:r>
      <w:proofErr w:type="spellEnd"/>
      <w:r w:rsidRPr="00CF1187">
        <w:t>，</w:t>
      </w:r>
      <w:r w:rsidRPr="00CF1187">
        <w:t>spring</w:t>
      </w:r>
      <w:r w:rsidRPr="00CF1187">
        <w:t>将自动生成代理。</w:t>
      </w:r>
    </w:p>
    <w:p w14:paraId="06B05FF6" w14:textId="6716F192" w:rsidR="00F97C3A" w:rsidRDefault="00F97C3A" w:rsidP="00C361F2">
      <w:pPr>
        <w:ind w:firstLine="420"/>
      </w:pPr>
      <w:r w:rsidRPr="00F97C3A">
        <w:t></w:t>
      </w:r>
      <w:r w:rsidRPr="00F97C3A">
        <w:tab/>
      </w:r>
      <w:r w:rsidRPr="00F97C3A">
        <w:t>要确定目标类，</w:t>
      </w:r>
      <w:proofErr w:type="spellStart"/>
      <w:r w:rsidRPr="00F97C3A">
        <w:t>aspectj</w:t>
      </w:r>
      <w:proofErr w:type="spellEnd"/>
      <w:r w:rsidRPr="00F97C3A">
        <w:t xml:space="preserve"> </w:t>
      </w:r>
      <w:r w:rsidRPr="00F97C3A">
        <w:t>切入点表达式，导入</w:t>
      </w:r>
      <w:r w:rsidRPr="00F97C3A">
        <w:t>jar</w:t>
      </w:r>
      <w:r w:rsidRPr="00F97C3A">
        <w:t>包</w:t>
      </w:r>
    </w:p>
    <w:p w14:paraId="763E5C68" w14:textId="15647BF1" w:rsidR="00B97114" w:rsidRDefault="00B97114" w:rsidP="00B97114">
      <w:pPr>
        <w:pStyle w:val="3"/>
        <w:ind w:firstLine="420"/>
      </w:pPr>
      <w:r>
        <w:rPr>
          <w:rFonts w:hint="eastAsia"/>
        </w:rPr>
        <w:t>导入</w:t>
      </w:r>
      <w:r>
        <w:rPr>
          <w:rFonts w:hint="eastAsia"/>
        </w:rPr>
        <w:t>jar</w:t>
      </w:r>
      <w:r>
        <w:rPr>
          <w:rFonts w:hint="eastAsia"/>
        </w:rPr>
        <w:t>包</w:t>
      </w:r>
    </w:p>
    <w:p w14:paraId="4AF3892B" w14:textId="0248DE61" w:rsidR="00C20A9F" w:rsidRDefault="00FD5924" w:rsidP="00C20A9F">
      <w:pPr>
        <w:ind w:firstLine="420"/>
      </w:pPr>
      <w:r>
        <w:tab/>
      </w:r>
      <w:r w:rsidR="00C20A9F" w:rsidRPr="00C20A9F">
        <w:t>spring-</w:t>
      </w:r>
      <w:proofErr w:type="spellStart"/>
      <w:r w:rsidR="00C20A9F" w:rsidRPr="00C20A9F">
        <w:t>aop</w:t>
      </w:r>
      <w:proofErr w:type="spellEnd"/>
      <w:r w:rsidR="00C20A9F" w:rsidRPr="00C20A9F">
        <w:t>-</w:t>
      </w:r>
      <w:proofErr w:type="spellStart"/>
      <w:r w:rsidR="00C20A9F" w:rsidRPr="00C20A9F">
        <w:t>5.1.4.RELEASE.jarz</w:t>
      </w:r>
      <w:proofErr w:type="spellEnd"/>
      <w:r w:rsidR="003A46A0">
        <w:t xml:space="preserve"> </w:t>
      </w:r>
      <w:r w:rsidR="003A46A0">
        <w:rPr>
          <w:rFonts w:hint="eastAsia"/>
        </w:rPr>
        <w:t>基本包</w:t>
      </w:r>
    </w:p>
    <w:p w14:paraId="7B0C3FC4" w14:textId="48766D38" w:rsidR="00EA1A46" w:rsidRDefault="00FD5924" w:rsidP="00C20A9F">
      <w:pPr>
        <w:ind w:firstLine="420"/>
      </w:pPr>
      <w:r>
        <w:tab/>
      </w:r>
      <w:r w:rsidR="00EA1A46" w:rsidRPr="00EA1A46">
        <w:t>aspectjweaver-1.9.2.jar</w:t>
      </w:r>
      <w:r w:rsidR="00ED4650">
        <w:t xml:space="preserve">  </w:t>
      </w:r>
      <w:r w:rsidR="00ED4650">
        <w:rPr>
          <w:rFonts w:hint="eastAsia"/>
        </w:rPr>
        <w:t>外部包</w:t>
      </w:r>
    </w:p>
    <w:p w14:paraId="1ACC3B34" w14:textId="66FF1C71" w:rsidR="00FD5924" w:rsidRPr="00C20A9F" w:rsidRDefault="00FD5924" w:rsidP="00C20A9F">
      <w:pPr>
        <w:ind w:firstLine="420"/>
      </w:pPr>
      <w:r>
        <w:rPr>
          <w:rFonts w:hint="eastAsia"/>
        </w:rPr>
        <w:t>实现，不需要接口也可以，实现动态代理</w:t>
      </w:r>
      <w:r w:rsidR="0029793F">
        <w:rPr>
          <w:rFonts w:hint="eastAsia"/>
        </w:rPr>
        <w:t>。</w:t>
      </w:r>
    </w:p>
    <w:p w14:paraId="1A1A333D" w14:textId="6AD23DD1" w:rsidR="00A82BBE" w:rsidRDefault="00A82BBE" w:rsidP="00A5441B">
      <w:pPr>
        <w:pStyle w:val="3"/>
        <w:ind w:firstLine="420"/>
      </w:pPr>
      <w:r>
        <w:rPr>
          <w:rFonts w:hint="eastAsia"/>
        </w:rPr>
        <w:t>配置文件</w:t>
      </w:r>
    </w:p>
    <w:p w14:paraId="1E9A63C1" w14:textId="00397B1E" w:rsidR="00297A66" w:rsidRDefault="00297A66" w:rsidP="00297A66">
      <w:pPr>
        <w:ind w:firstLine="420"/>
      </w:pPr>
      <w:r>
        <w:rPr>
          <w:rFonts w:hint="eastAsia"/>
        </w:rPr>
        <w:t>步骤：</w:t>
      </w:r>
    </w:p>
    <w:p w14:paraId="3834F12F" w14:textId="3B3B550D" w:rsidR="00297A66" w:rsidRDefault="00297A66" w:rsidP="00297A66">
      <w:pPr>
        <w:ind w:firstLine="420"/>
      </w:pPr>
      <w:r>
        <w:tab/>
        <w:t>1</w:t>
      </w:r>
      <w:r>
        <w:rPr>
          <w:rFonts w:hint="eastAsia"/>
        </w:rPr>
        <w:t>、创建目标类</w:t>
      </w:r>
    </w:p>
    <w:p w14:paraId="6E3ABA12" w14:textId="5664E47C" w:rsidR="00E72287" w:rsidRDefault="00E72287" w:rsidP="00297A66">
      <w:pPr>
        <w:ind w:firstLine="420"/>
      </w:pPr>
      <w:r>
        <w:tab/>
        <w:t>2</w:t>
      </w:r>
      <w:r w:rsidR="005D190A">
        <w:rPr>
          <w:rFonts w:hint="eastAsia"/>
        </w:rPr>
        <w:t>、</w:t>
      </w:r>
      <w:r w:rsidR="00F56FFE">
        <w:rPr>
          <w:rFonts w:hint="eastAsia"/>
        </w:rPr>
        <w:t>创建</w:t>
      </w:r>
      <w:r w:rsidR="003D03AB">
        <w:rPr>
          <w:rFonts w:hint="eastAsia"/>
        </w:rPr>
        <w:t>切面类</w:t>
      </w:r>
      <w:r w:rsidR="00F343DD">
        <w:rPr>
          <w:rFonts w:hint="eastAsia"/>
        </w:rPr>
        <w:t>（通知）</w:t>
      </w:r>
    </w:p>
    <w:p w14:paraId="44D076B9" w14:textId="24EF84AB" w:rsidR="00340367" w:rsidRDefault="00340367" w:rsidP="00297A66">
      <w:pPr>
        <w:ind w:firstLine="420"/>
      </w:pPr>
      <w:r>
        <w:tab/>
        <w:t>3</w:t>
      </w:r>
      <w:r>
        <w:rPr>
          <w:rFonts w:hint="eastAsia"/>
        </w:rPr>
        <w:t>、</w:t>
      </w:r>
      <w:proofErr w:type="spellStart"/>
      <w:r w:rsidR="000650D4">
        <w:rPr>
          <w:rFonts w:hint="eastAsia"/>
        </w:rPr>
        <w:t>aop</w:t>
      </w:r>
      <w:proofErr w:type="spellEnd"/>
      <w:r w:rsidR="000650D4">
        <w:rPr>
          <w:rFonts w:hint="eastAsia"/>
        </w:rPr>
        <w:t>编程</w:t>
      </w:r>
      <w:r w:rsidR="00A32F13">
        <w:tab/>
      </w:r>
    </w:p>
    <w:p w14:paraId="13C1498C" w14:textId="7537B77E" w:rsidR="00A32F13" w:rsidRDefault="00A32F13" w:rsidP="00297A66">
      <w:pPr>
        <w:ind w:firstLine="420"/>
      </w:pPr>
      <w:r>
        <w:tab/>
      </w:r>
      <w:r>
        <w:tab/>
        <w:t>3.1</w:t>
      </w:r>
      <w:r>
        <w:rPr>
          <w:rFonts w:hint="eastAsia"/>
        </w:rPr>
        <w:t>使用</w:t>
      </w:r>
      <w:r>
        <w:rPr>
          <w:rFonts w:hint="eastAsia"/>
        </w:rPr>
        <w:t>&lt;</w:t>
      </w:r>
      <w:proofErr w:type="spellStart"/>
      <w:r>
        <w:t>aop</w:t>
      </w:r>
      <w:r>
        <w:rPr>
          <w:rFonts w:hint="eastAsia"/>
        </w:rPr>
        <w:t>:</w:t>
      </w:r>
      <w:r>
        <w:t>config</w:t>
      </w:r>
      <w:proofErr w:type="spellEnd"/>
      <w:r>
        <w:t>&gt;</w:t>
      </w:r>
      <w:r w:rsidR="00040ECA">
        <w:rPr>
          <w:rFonts w:hint="eastAsia"/>
        </w:rPr>
        <w:t>进行配置</w:t>
      </w:r>
    </w:p>
    <w:p w14:paraId="75876271" w14:textId="23D9635B" w:rsidR="00F814D9" w:rsidRDefault="00F814D9" w:rsidP="00297A66">
      <w:pPr>
        <w:ind w:firstLine="420"/>
      </w:pPr>
      <w:r>
        <w:tab/>
      </w:r>
      <w:r>
        <w:tab/>
      </w:r>
      <w:r w:rsidR="004E3948">
        <w:tab/>
      </w:r>
      <w:r w:rsidR="00706823">
        <w:rPr>
          <w:rFonts w:hint="eastAsia"/>
        </w:rPr>
        <w:t>&lt;</w:t>
      </w:r>
      <w:proofErr w:type="spellStart"/>
      <w:r w:rsidR="00706823">
        <w:rPr>
          <w:rFonts w:hint="eastAsia"/>
        </w:rPr>
        <w:t>aop</w:t>
      </w:r>
      <w:proofErr w:type="spellEnd"/>
      <w:r w:rsidR="00706823">
        <w:rPr>
          <w:rFonts w:hint="eastAsia"/>
        </w:rPr>
        <w:t>：</w:t>
      </w:r>
      <w:r w:rsidR="00706823">
        <w:rPr>
          <w:rFonts w:hint="eastAsia"/>
        </w:rPr>
        <w:t>pointcut</w:t>
      </w:r>
      <w:r w:rsidR="00706823">
        <w:t>&gt;</w:t>
      </w:r>
      <w:r w:rsidR="00706823">
        <w:rPr>
          <w:rFonts w:hint="eastAsia"/>
        </w:rPr>
        <w:t>切入点，从目标对象获取</w:t>
      </w:r>
      <w:r w:rsidR="005C39F7">
        <w:rPr>
          <w:rFonts w:hint="eastAsia"/>
        </w:rPr>
        <w:t>增强</w:t>
      </w:r>
      <w:r w:rsidR="00706823">
        <w:rPr>
          <w:rFonts w:hint="eastAsia"/>
        </w:rPr>
        <w:t>的方法。</w:t>
      </w:r>
    </w:p>
    <w:p w14:paraId="2210D9FE" w14:textId="1CE6690D" w:rsidR="00E41408" w:rsidRDefault="00C65EC4" w:rsidP="00297A66">
      <w:pPr>
        <w:ind w:firstLine="420"/>
      </w:pPr>
      <w:r>
        <w:rPr>
          <w:rFonts w:hint="eastAsia"/>
        </w:rPr>
        <w:t xml:space="preserve"> </w:t>
      </w:r>
      <w:r>
        <w:t xml:space="preserve">                 </w:t>
      </w:r>
      <w:r w:rsidRPr="00C65EC4">
        <w:t>expression</w:t>
      </w:r>
      <w:r>
        <w:rPr>
          <w:rFonts w:hint="eastAsia"/>
        </w:rPr>
        <w:t>：</w:t>
      </w:r>
      <w:r w:rsidR="00B17B3A" w:rsidRPr="00B17B3A">
        <w:rPr>
          <w:rFonts w:hint="eastAsia"/>
        </w:rPr>
        <w:t>切入点表达式</w:t>
      </w:r>
      <w:r w:rsidR="001B6892">
        <w:rPr>
          <w:rFonts w:hint="eastAsia"/>
        </w:rPr>
        <w:t>，</w:t>
      </w:r>
      <w:r w:rsidR="001B6892" w:rsidRPr="001B6892">
        <w:t>execution(</w:t>
      </w:r>
      <w:r w:rsidR="001B6892" w:rsidRPr="001B6892">
        <w:t>返回类型</w:t>
      </w:r>
      <w:r w:rsidR="001B6892" w:rsidRPr="001B6892">
        <w:t xml:space="preserve"> </w:t>
      </w:r>
      <w:r w:rsidR="001B6892" w:rsidRPr="001B6892">
        <w:t>包名</w:t>
      </w:r>
      <w:r w:rsidR="001B6892" w:rsidRPr="001B6892">
        <w:t>.</w:t>
      </w:r>
      <w:r w:rsidR="001B6892" w:rsidRPr="001B6892">
        <w:t>类名</w:t>
      </w:r>
      <w:r w:rsidR="001B6892" w:rsidRPr="001B6892">
        <w:t>.</w:t>
      </w:r>
      <w:r w:rsidR="001B6892" w:rsidRPr="001B6892">
        <w:t>方法名</w:t>
      </w:r>
      <w:r w:rsidR="001B6892" w:rsidRPr="001B6892">
        <w:t>(</w:t>
      </w:r>
      <w:r w:rsidR="001B6892" w:rsidRPr="001B6892">
        <w:t>形参</w:t>
      </w:r>
      <w:r w:rsidR="001B6892" w:rsidRPr="001B6892">
        <w:t>)</w:t>
      </w:r>
    </w:p>
    <w:p w14:paraId="7E6DA0C4" w14:textId="29AFB56E" w:rsidR="00950EF2" w:rsidRDefault="00950EF2" w:rsidP="00297A66">
      <w:pPr>
        <w:ind w:firstLine="420"/>
      </w:pPr>
      <w:r>
        <w:tab/>
      </w:r>
      <w:r>
        <w:tab/>
      </w:r>
      <w:r w:rsidR="004E3948">
        <w:tab/>
        <w:t>&lt;</w:t>
      </w:r>
      <w:proofErr w:type="spellStart"/>
      <w:r w:rsidR="004E3948">
        <w:t>aop:advisor</w:t>
      </w:r>
      <w:proofErr w:type="spellEnd"/>
      <w:r w:rsidR="004E3948">
        <w:t>&gt;</w:t>
      </w:r>
      <w:r w:rsidR="004E3948">
        <w:rPr>
          <w:rFonts w:hint="eastAsia"/>
        </w:rPr>
        <w:t>特殊的切面，只有一个通知和一个切入点。</w:t>
      </w:r>
    </w:p>
    <w:p w14:paraId="54D017FF" w14:textId="057DF443" w:rsidR="001C734A" w:rsidRDefault="001C734A" w:rsidP="00297A66">
      <w:pPr>
        <w:ind w:firstLine="420"/>
      </w:pPr>
      <w:r>
        <w:rPr>
          <w:rFonts w:hint="eastAsia"/>
        </w:rPr>
        <w:t xml:space="preserve"> </w:t>
      </w:r>
      <w:r>
        <w:t xml:space="preserve">                </w:t>
      </w:r>
      <w:r>
        <w:rPr>
          <w:rFonts w:hint="eastAsia"/>
        </w:rPr>
        <w:t>属性：</w:t>
      </w:r>
      <w:r>
        <w:rPr>
          <w:rFonts w:hint="eastAsia"/>
        </w:rPr>
        <w:t>advice-ref</w:t>
      </w:r>
      <w:r>
        <w:rPr>
          <w:rFonts w:hint="eastAsia"/>
        </w:rPr>
        <w:t>：通知的引用。</w:t>
      </w:r>
    </w:p>
    <w:p w14:paraId="061A6ADC" w14:textId="789F8FE7" w:rsidR="00A22B7C" w:rsidRDefault="00A22B7C" w:rsidP="00297A66">
      <w:pPr>
        <w:ind w:firstLine="420"/>
      </w:pPr>
      <w:r>
        <w:rPr>
          <w:rFonts w:hint="eastAsia"/>
        </w:rPr>
        <w:t xml:space="preserve"> </w:t>
      </w:r>
      <w:r>
        <w:tab/>
      </w:r>
      <w:r>
        <w:tab/>
      </w:r>
      <w:r>
        <w:tab/>
      </w:r>
      <w:r>
        <w:tab/>
      </w:r>
      <w:r>
        <w:tab/>
        <w:t xml:space="preserve">   </w:t>
      </w:r>
      <w:r>
        <w:rPr>
          <w:rFonts w:hint="eastAsia"/>
        </w:rPr>
        <w:t>point-ref</w:t>
      </w:r>
      <w:r>
        <w:rPr>
          <w:rFonts w:hint="eastAsia"/>
        </w:rPr>
        <w:t>：切入点的</w:t>
      </w:r>
      <w:r w:rsidR="002F129C">
        <w:rPr>
          <w:rFonts w:hint="eastAsia"/>
        </w:rPr>
        <w:t>引用。</w:t>
      </w:r>
      <w:r w:rsidR="00953170">
        <w:rPr>
          <w:rFonts w:hint="eastAsia"/>
        </w:rPr>
        <w:t>通过切入点</w:t>
      </w:r>
      <w:r w:rsidR="00953170">
        <w:rPr>
          <w:rFonts w:hint="eastAsia"/>
        </w:rPr>
        <w:t>id</w:t>
      </w:r>
      <w:r w:rsidR="00953170">
        <w:rPr>
          <w:rFonts w:hint="eastAsia"/>
        </w:rPr>
        <w:t>引用</w:t>
      </w:r>
      <w:proofErr w:type="gramStart"/>
      <w:r w:rsidR="00953170">
        <w:rPr>
          <w:rFonts w:hint="eastAsia"/>
        </w:rPr>
        <w:t>该</w:t>
      </w:r>
      <w:r w:rsidR="00DA7E73">
        <w:rPr>
          <w:rFonts w:hint="eastAsia"/>
        </w:rPr>
        <w:t>增强</w:t>
      </w:r>
      <w:proofErr w:type="gramEnd"/>
      <w:r w:rsidR="00DA7E73">
        <w:rPr>
          <w:rFonts w:hint="eastAsia"/>
        </w:rPr>
        <w:t>的方法。</w:t>
      </w:r>
    </w:p>
    <w:p w14:paraId="1C609039" w14:textId="19482ADC" w:rsidR="008A41B4" w:rsidRDefault="008A41B4" w:rsidP="00297A66">
      <w:pPr>
        <w:ind w:firstLine="420"/>
      </w:pPr>
      <w:r>
        <w:rPr>
          <w:rFonts w:hint="eastAsia"/>
        </w:rPr>
        <w:t>切入点表达式：</w:t>
      </w:r>
    </w:p>
    <w:p w14:paraId="1F0FDB22" w14:textId="77777777" w:rsidR="008A41B4" w:rsidRDefault="008A41B4" w:rsidP="008A41B4">
      <w:pPr>
        <w:ind w:firstLine="420"/>
      </w:pPr>
      <w:r>
        <w:tab/>
        <w:t xml:space="preserve">3.3 </w:t>
      </w:r>
      <w:r>
        <w:t>切入点表达式</w:t>
      </w:r>
    </w:p>
    <w:p w14:paraId="3E566E89" w14:textId="45BD2838" w:rsidR="008A41B4" w:rsidRDefault="008A41B4" w:rsidP="008A41B4">
      <w:pPr>
        <w:ind w:firstLine="420"/>
      </w:pPr>
      <w:r>
        <w:tab/>
      </w:r>
      <w:r>
        <w:tab/>
      </w:r>
      <w:proofErr w:type="gramStart"/>
      <w:r>
        <w:t>execution(</w:t>
      </w:r>
      <w:proofErr w:type="gramEnd"/>
      <w:r>
        <w:t xml:space="preserve">* </w:t>
      </w:r>
      <w:proofErr w:type="spellStart"/>
      <w:r>
        <w:t>com.itheima.c_spring_aop</w:t>
      </w:r>
      <w:proofErr w:type="spellEnd"/>
      <w:r>
        <w:t>.*.*(..))</w:t>
      </w:r>
    </w:p>
    <w:p w14:paraId="00A102C2" w14:textId="7D242B85" w:rsidR="008A41B4" w:rsidRPr="008A41B4" w:rsidRDefault="008A41B4" w:rsidP="008A41B4">
      <w:pPr>
        <w:ind w:firstLine="420"/>
      </w:pPr>
      <w:r>
        <w:tab/>
      </w:r>
      <w:r>
        <w:tab/>
      </w:r>
      <w:r>
        <w:t>选择方法</w:t>
      </w:r>
      <w:r>
        <w:t xml:space="preserve">  </w:t>
      </w:r>
      <w:r>
        <w:t>返回值任意</w:t>
      </w:r>
      <w:r>
        <w:t xml:space="preserve">  </w:t>
      </w:r>
      <w:r>
        <w:t>包</w:t>
      </w:r>
      <w:r>
        <w:t xml:space="preserve">   </w:t>
      </w:r>
      <w:r>
        <w:t>类名任意</w:t>
      </w:r>
      <w:r>
        <w:t xml:space="preserve">   </w:t>
      </w:r>
      <w:r>
        <w:t>方法名任意</w:t>
      </w:r>
      <w:r>
        <w:t xml:space="preserve">   </w:t>
      </w:r>
      <w:r>
        <w:t>参数任意</w:t>
      </w:r>
    </w:p>
    <w:tbl>
      <w:tblPr>
        <w:tblStyle w:val="ab"/>
        <w:tblW w:w="0" w:type="auto"/>
        <w:tblLook w:val="04A0" w:firstRow="1" w:lastRow="0" w:firstColumn="1" w:lastColumn="0" w:noHBand="0" w:noVBand="1"/>
      </w:tblPr>
      <w:tblGrid>
        <w:gridCol w:w="8296"/>
      </w:tblGrid>
      <w:tr w:rsidR="00A82BBE" w14:paraId="08B945E7" w14:textId="77777777" w:rsidTr="00A82BBE">
        <w:tc>
          <w:tcPr>
            <w:tcW w:w="8296" w:type="dxa"/>
          </w:tcPr>
          <w:p w14:paraId="4A4A6DAA" w14:textId="77777777" w:rsidR="00A82BBE" w:rsidRDefault="00A82BBE" w:rsidP="00A82B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beans</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xmlns</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"http://www.springframework.org/schema/beans"</w:t>
            </w:r>
          </w:p>
          <w:p w14:paraId="245DFB5C" w14:textId="77777777" w:rsidR="00A82BBE" w:rsidRDefault="00A82BBE" w:rsidP="00A82B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xmlns:context</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"http://www.springframework.org/schema/context"</w:t>
            </w:r>
          </w:p>
          <w:p w14:paraId="4480C1C7" w14:textId="77777777" w:rsidR="00A82BBE" w:rsidRDefault="00A82BBE" w:rsidP="00A82B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sidRPr="005B07C0">
              <w:rPr>
                <w:rFonts w:ascii="Consolas" w:eastAsiaTheme="minorEastAsia" w:hAnsi="Consolas" w:cs="Consolas"/>
                <w:bCs w:val="0"/>
                <w:color w:val="FF0000"/>
                <w:sz w:val="20"/>
                <w:szCs w:val="20"/>
              </w:rPr>
              <w:t>xmlns:aop</w:t>
            </w:r>
            <w:proofErr w:type="spellEnd"/>
            <w:proofErr w:type="gramEnd"/>
            <w:r w:rsidRPr="005B07C0">
              <w:rPr>
                <w:rFonts w:ascii="Consolas" w:eastAsiaTheme="minorEastAsia" w:hAnsi="Consolas" w:cs="Consolas"/>
                <w:bCs w:val="0"/>
                <w:color w:val="FF0000"/>
                <w:sz w:val="20"/>
                <w:szCs w:val="20"/>
              </w:rPr>
              <w:t>=</w:t>
            </w:r>
            <w:r w:rsidRPr="005B07C0">
              <w:rPr>
                <w:rFonts w:ascii="Consolas" w:eastAsiaTheme="minorEastAsia" w:hAnsi="Consolas" w:cs="Consolas"/>
                <w:bCs w:val="0"/>
                <w:i/>
                <w:iCs/>
                <w:color w:val="FF0000"/>
                <w:sz w:val="20"/>
                <w:szCs w:val="20"/>
              </w:rPr>
              <w:t>"http://www.springframework.org/schema/aop"</w:t>
            </w:r>
          </w:p>
          <w:p w14:paraId="1A96C277" w14:textId="77777777" w:rsidR="00A82BBE" w:rsidRDefault="00A82BBE" w:rsidP="00A82B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xmlns:xsi</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"http://www.w3.org/2001/XMLSchema-instance"</w:t>
            </w:r>
          </w:p>
          <w:p w14:paraId="24AF1A89" w14:textId="77777777" w:rsidR="00A82BBE" w:rsidRDefault="00A82BBE" w:rsidP="00A82B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xsi:schemaLocation</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 xml:space="preserve">"http://www.springframework.org/schema/beans  </w:t>
            </w:r>
          </w:p>
          <w:p w14:paraId="6C99C24C" w14:textId="77777777" w:rsidR="00A82BBE" w:rsidRDefault="00A82BBE" w:rsidP="00A82B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http://www.springframework.org/schema/beans/spring-beans.xsd</w:t>
            </w:r>
          </w:p>
          <w:p w14:paraId="61BFD737" w14:textId="77777777" w:rsidR="00A82BBE" w:rsidRDefault="00A82BBE" w:rsidP="00A82B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 xml:space="preserve">http://www.springframework.org/schema/context  </w:t>
            </w:r>
          </w:p>
          <w:p w14:paraId="17B051B1" w14:textId="77777777" w:rsidR="00A82BBE" w:rsidRDefault="00A82BBE" w:rsidP="00A82B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http://www.springframework.org/schema/context/spring-context.xsd</w:t>
            </w:r>
          </w:p>
          <w:p w14:paraId="623ABEAD" w14:textId="77777777" w:rsidR="00A82BBE" w:rsidRDefault="00A82BBE" w:rsidP="00A82BBE">
            <w:pPr>
              <w:autoSpaceDE w:val="0"/>
              <w:autoSpaceDN w:val="0"/>
              <w:adjustRightInd w:val="0"/>
              <w:ind w:firstLineChars="0" w:firstLine="0"/>
              <w:jc w:val="left"/>
              <w:rPr>
                <w:rFonts w:ascii="Consolas" w:eastAsiaTheme="minorEastAsia" w:hAnsi="Consolas" w:cs="Consolas"/>
                <w:bCs w:val="0"/>
                <w:sz w:val="20"/>
                <w:szCs w:val="20"/>
              </w:rPr>
            </w:pPr>
            <w:r w:rsidRPr="005B07C0">
              <w:rPr>
                <w:rFonts w:ascii="Consolas" w:eastAsiaTheme="minorEastAsia" w:hAnsi="Consolas" w:cs="Consolas"/>
                <w:bCs w:val="0"/>
                <w:i/>
                <w:iCs/>
                <w:color w:val="FF0000"/>
                <w:sz w:val="20"/>
                <w:szCs w:val="20"/>
              </w:rPr>
              <w:tab/>
              <w:t xml:space="preserve">http://www.springframework.org/schema/aop </w:t>
            </w:r>
            <w:r>
              <w:rPr>
                <w:rFonts w:ascii="Consolas" w:eastAsiaTheme="minorEastAsia" w:hAnsi="Consolas" w:cs="Consolas"/>
                <w:bCs w:val="0"/>
                <w:i/>
                <w:iCs/>
                <w:color w:val="2A00FF"/>
                <w:sz w:val="20"/>
                <w:szCs w:val="20"/>
              </w:rPr>
              <w:t xml:space="preserve"> </w:t>
            </w:r>
          </w:p>
          <w:p w14:paraId="02B1E8B7" w14:textId="77777777" w:rsidR="00A82BBE" w:rsidRPr="005B07C0" w:rsidRDefault="00A82BBE" w:rsidP="00A82BBE">
            <w:pPr>
              <w:autoSpaceDE w:val="0"/>
              <w:autoSpaceDN w:val="0"/>
              <w:adjustRightInd w:val="0"/>
              <w:ind w:firstLineChars="0" w:firstLine="0"/>
              <w:jc w:val="left"/>
              <w:rPr>
                <w:rFonts w:ascii="Consolas" w:eastAsiaTheme="minorEastAsia" w:hAnsi="Consolas" w:cs="Consolas"/>
                <w:bCs w:val="0"/>
                <w:color w:val="FF0000"/>
                <w:sz w:val="20"/>
                <w:szCs w:val="20"/>
              </w:rPr>
            </w:pPr>
            <w:r w:rsidRPr="005B07C0">
              <w:rPr>
                <w:rFonts w:ascii="Consolas" w:eastAsiaTheme="minorEastAsia" w:hAnsi="Consolas" w:cs="Consolas"/>
                <w:bCs w:val="0"/>
                <w:i/>
                <w:iCs/>
                <w:color w:val="FF0000"/>
                <w:sz w:val="20"/>
                <w:szCs w:val="20"/>
              </w:rPr>
              <w:tab/>
              <w:t>http://www.springframework.org/schema/aop/spring-aop.xsd</w:t>
            </w:r>
          </w:p>
          <w:p w14:paraId="0CCB57DD" w14:textId="77777777" w:rsidR="00A82BBE" w:rsidRDefault="00A82BBE" w:rsidP="00A82BBE">
            <w:pPr>
              <w:ind w:firstLineChars="0" w:firstLine="0"/>
              <w:rPr>
                <w:rFonts w:ascii="Consolas" w:eastAsiaTheme="minorEastAsia" w:hAnsi="Consolas" w:cs="Consolas"/>
                <w:bCs w:val="0"/>
                <w:color w:val="008080"/>
                <w:sz w:val="20"/>
                <w:szCs w:val="20"/>
              </w:rPr>
            </w:pPr>
            <w:r>
              <w:rPr>
                <w:rFonts w:ascii="Consolas" w:eastAsiaTheme="minorEastAsia" w:hAnsi="Consolas" w:cs="Consolas"/>
                <w:bCs w:val="0"/>
                <w:i/>
                <w:iCs/>
                <w:color w:val="2A00FF"/>
                <w:sz w:val="20"/>
                <w:szCs w:val="20"/>
              </w:rPr>
              <w:tab/>
              <w:t>"</w:t>
            </w:r>
            <w:r>
              <w:rPr>
                <w:rFonts w:ascii="Consolas" w:eastAsiaTheme="minorEastAsia" w:hAnsi="Consolas" w:cs="Consolas"/>
                <w:bCs w:val="0"/>
                <w:color w:val="008080"/>
                <w:sz w:val="20"/>
                <w:szCs w:val="20"/>
              </w:rPr>
              <w:t>&gt;</w:t>
            </w:r>
          </w:p>
          <w:p w14:paraId="2F9E7696" w14:textId="6B6EFF55" w:rsidR="005B07C0" w:rsidRDefault="00164673" w:rsidP="005B07C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proofErr w:type="gramStart"/>
            <w:r w:rsidR="005B07C0">
              <w:rPr>
                <w:rFonts w:ascii="Consolas" w:eastAsiaTheme="minorEastAsia" w:hAnsi="Consolas" w:cs="Consolas"/>
                <w:bCs w:val="0"/>
                <w:color w:val="3F5FBF"/>
                <w:sz w:val="20"/>
                <w:szCs w:val="20"/>
              </w:rPr>
              <w:t>&lt;!--</w:t>
            </w:r>
            <w:proofErr w:type="gramEnd"/>
            <w:r w:rsidR="005B07C0">
              <w:rPr>
                <w:rFonts w:ascii="Consolas" w:eastAsiaTheme="minorEastAsia" w:hAnsi="Consolas" w:cs="Consolas"/>
                <w:bCs w:val="0"/>
                <w:color w:val="3F5FBF"/>
                <w:sz w:val="20"/>
                <w:szCs w:val="20"/>
              </w:rPr>
              <w:t xml:space="preserve"> </w:t>
            </w:r>
            <w:r w:rsidR="005B07C0">
              <w:rPr>
                <w:rFonts w:ascii="Consolas" w:eastAsiaTheme="minorEastAsia" w:hAnsi="Consolas" w:cs="Consolas"/>
                <w:bCs w:val="0"/>
                <w:color w:val="3F5FBF"/>
                <w:sz w:val="20"/>
                <w:szCs w:val="20"/>
              </w:rPr>
              <w:t>目标类的对象</w:t>
            </w:r>
            <w:r w:rsidR="005B07C0">
              <w:rPr>
                <w:rFonts w:ascii="Consolas" w:eastAsiaTheme="minorEastAsia" w:hAnsi="Consolas" w:cs="Consolas"/>
                <w:bCs w:val="0"/>
                <w:color w:val="3F5FBF"/>
                <w:sz w:val="20"/>
                <w:szCs w:val="20"/>
              </w:rPr>
              <w:t xml:space="preserve"> --&gt;</w:t>
            </w:r>
          </w:p>
          <w:p w14:paraId="6D382ECF" w14:textId="77777777" w:rsidR="005B07C0" w:rsidRDefault="005B07C0" w:rsidP="005B07C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"person"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cn.sxt.domain</w:t>
            </w:r>
            <w:proofErr w:type="gramEnd"/>
            <w:r>
              <w:rPr>
                <w:rFonts w:ascii="Consolas" w:eastAsiaTheme="minorEastAsia" w:hAnsi="Consolas" w:cs="Consolas"/>
                <w:bCs w:val="0"/>
                <w:i/>
                <w:iCs/>
                <w:color w:val="2A00FF"/>
                <w:sz w:val="20"/>
                <w:szCs w:val="20"/>
              </w:rPr>
              <w:t>.Person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1F689EA2" w14:textId="77777777" w:rsidR="005B07C0" w:rsidRDefault="005B07C0" w:rsidP="005B07C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前置通知的对象</w:t>
            </w:r>
            <w:r>
              <w:rPr>
                <w:rFonts w:ascii="Consolas" w:eastAsiaTheme="minorEastAsia" w:hAnsi="Consolas" w:cs="Consolas"/>
                <w:bCs w:val="0"/>
                <w:color w:val="3F5FBF"/>
                <w:sz w:val="20"/>
                <w:szCs w:val="20"/>
              </w:rPr>
              <w:t xml:space="preserve"> --&gt;</w:t>
            </w:r>
          </w:p>
          <w:p w14:paraId="0B9A61D4" w14:textId="77777777" w:rsidR="005B07C0" w:rsidRDefault="005B07C0" w:rsidP="005B07C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beforeadvice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cn.sxt.advice</w:t>
            </w:r>
            <w:proofErr w:type="gramEnd"/>
            <w:r>
              <w:rPr>
                <w:rFonts w:ascii="Consolas" w:eastAsiaTheme="minorEastAsia" w:hAnsi="Consolas" w:cs="Consolas"/>
                <w:bCs w:val="0"/>
                <w:i/>
                <w:iCs/>
                <w:color w:val="2A00FF"/>
                <w:sz w:val="20"/>
                <w:szCs w:val="20"/>
              </w:rPr>
              <w:t>.MyBeforeAdvice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3CA7C59A" w14:textId="77777777" w:rsidR="005B07C0" w:rsidRDefault="005B07C0" w:rsidP="005B07C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后置通知的对象</w:t>
            </w:r>
            <w:r>
              <w:rPr>
                <w:rFonts w:ascii="Consolas" w:eastAsiaTheme="minorEastAsia" w:hAnsi="Consolas" w:cs="Consolas"/>
                <w:bCs w:val="0"/>
                <w:color w:val="3F5FBF"/>
                <w:sz w:val="20"/>
                <w:szCs w:val="20"/>
              </w:rPr>
              <w:t xml:space="preserve"> --&gt;</w:t>
            </w:r>
          </w:p>
          <w:p w14:paraId="0B5478A5" w14:textId="77777777" w:rsidR="005B07C0" w:rsidRDefault="005B07C0" w:rsidP="005B07C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afteradvice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cn.sxt.advice</w:t>
            </w:r>
            <w:proofErr w:type="gramEnd"/>
            <w:r>
              <w:rPr>
                <w:rFonts w:ascii="Consolas" w:eastAsiaTheme="minorEastAsia" w:hAnsi="Consolas" w:cs="Consolas"/>
                <w:bCs w:val="0"/>
                <w:i/>
                <w:iCs/>
                <w:color w:val="2A00FF"/>
                <w:sz w:val="20"/>
                <w:szCs w:val="20"/>
              </w:rPr>
              <w:t>.MyAfterAdvice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42A5014C" w14:textId="77777777" w:rsidR="005B07C0" w:rsidRDefault="005B07C0" w:rsidP="005B07C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环绕通知</w:t>
            </w:r>
            <w:r>
              <w:rPr>
                <w:rFonts w:ascii="Consolas" w:eastAsiaTheme="minorEastAsia" w:hAnsi="Consolas" w:cs="Consolas"/>
                <w:bCs w:val="0"/>
                <w:color w:val="3F5FBF"/>
                <w:sz w:val="20"/>
                <w:szCs w:val="20"/>
              </w:rPr>
              <w:t xml:space="preserve"> --&gt;</w:t>
            </w:r>
          </w:p>
          <w:p w14:paraId="4F2F92A8" w14:textId="77777777" w:rsidR="005B07C0" w:rsidRDefault="005B07C0" w:rsidP="005B07C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arounddvice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cn.sxt.advice</w:t>
            </w:r>
            <w:proofErr w:type="gramEnd"/>
            <w:r>
              <w:rPr>
                <w:rFonts w:ascii="Consolas" w:eastAsiaTheme="minorEastAsia" w:hAnsi="Consolas" w:cs="Consolas"/>
                <w:bCs w:val="0"/>
                <w:i/>
                <w:iCs/>
                <w:color w:val="2A00FF"/>
                <w:sz w:val="20"/>
                <w:szCs w:val="20"/>
              </w:rPr>
              <w:t>.MyAroundAdvice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6F1A0CE6" w14:textId="77777777" w:rsidR="005B07C0" w:rsidRDefault="005B07C0" w:rsidP="005B07C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异常通知</w:t>
            </w:r>
            <w:r>
              <w:rPr>
                <w:rFonts w:ascii="Consolas" w:eastAsiaTheme="minorEastAsia" w:hAnsi="Consolas" w:cs="Consolas"/>
                <w:bCs w:val="0"/>
                <w:color w:val="3F5FBF"/>
                <w:sz w:val="20"/>
                <w:szCs w:val="20"/>
              </w:rPr>
              <w:t xml:space="preserve"> --&gt;</w:t>
            </w:r>
          </w:p>
          <w:p w14:paraId="693993D5" w14:textId="77777777" w:rsidR="00D827A7" w:rsidRDefault="005B07C0" w:rsidP="005B07C0">
            <w:pPr>
              <w:ind w:firstLineChars="0" w:firstLine="0"/>
              <w:rPr>
                <w:rFonts w:ascii="Consolas" w:eastAsiaTheme="minorEastAsia" w:hAnsi="Consolas" w:cs="Consolas"/>
                <w:bCs w:val="0"/>
                <w:color w:val="00808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exceptionAdvice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cn.sxt.advice</w:t>
            </w:r>
            <w:proofErr w:type="gramEnd"/>
            <w:r>
              <w:rPr>
                <w:rFonts w:ascii="Consolas" w:eastAsiaTheme="minorEastAsia" w:hAnsi="Consolas" w:cs="Consolas"/>
                <w:bCs w:val="0"/>
                <w:i/>
                <w:iCs/>
                <w:color w:val="2A00FF"/>
                <w:sz w:val="20"/>
                <w:szCs w:val="20"/>
              </w:rPr>
              <w:t>.MyExceptionAdvice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7398A8A0" w14:textId="77777777" w:rsidR="00D827A7" w:rsidRDefault="00D827A7" w:rsidP="00D827A7">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proofErr w:type="spellStart"/>
            <w:r>
              <w:rPr>
                <w:rFonts w:ascii="Consolas" w:eastAsiaTheme="minorEastAsia" w:hAnsi="Consolas" w:cs="Consolas"/>
                <w:bCs w:val="0"/>
                <w:color w:val="3F5FBF"/>
                <w:sz w:val="20"/>
                <w:szCs w:val="20"/>
                <w:u w:val="single"/>
              </w:rPr>
              <w:t>aop</w:t>
            </w:r>
            <w:proofErr w:type="spellEnd"/>
            <w:r>
              <w:rPr>
                <w:rFonts w:ascii="Consolas" w:eastAsiaTheme="minorEastAsia" w:hAnsi="Consolas" w:cs="Consolas"/>
                <w:bCs w:val="0"/>
                <w:color w:val="3F5FBF"/>
                <w:sz w:val="20"/>
                <w:szCs w:val="20"/>
              </w:rPr>
              <w:t>的配置</w:t>
            </w:r>
            <w:r>
              <w:rPr>
                <w:rFonts w:ascii="Consolas" w:eastAsiaTheme="minorEastAsia" w:hAnsi="Consolas" w:cs="Consolas"/>
                <w:bCs w:val="0"/>
                <w:color w:val="3F5FBF"/>
                <w:sz w:val="20"/>
                <w:szCs w:val="20"/>
              </w:rPr>
              <w:t xml:space="preserve"> --&gt;</w:t>
            </w:r>
          </w:p>
          <w:p w14:paraId="4289ED93" w14:textId="77777777" w:rsidR="00D827A7" w:rsidRDefault="00D827A7" w:rsidP="00D827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aop:config</w:t>
            </w:r>
            <w:proofErr w:type="spellEnd"/>
            <w:r>
              <w:rPr>
                <w:rFonts w:ascii="Consolas" w:eastAsiaTheme="minorEastAsia" w:hAnsi="Consolas" w:cs="Consolas"/>
                <w:bCs w:val="0"/>
                <w:color w:val="008080"/>
                <w:sz w:val="20"/>
                <w:szCs w:val="20"/>
              </w:rPr>
              <w:t>&gt;</w:t>
            </w:r>
          </w:p>
          <w:p w14:paraId="406BE629" w14:textId="77777777" w:rsidR="00D827A7" w:rsidRDefault="00D827A7" w:rsidP="00D827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切入点：要增强的方法</w:t>
            </w:r>
            <w:r>
              <w:rPr>
                <w:rFonts w:ascii="Consolas" w:eastAsiaTheme="minorEastAsia" w:hAnsi="Consolas" w:cs="Consolas"/>
                <w:bCs w:val="0"/>
                <w:color w:val="3F5FBF"/>
                <w:sz w:val="20"/>
                <w:szCs w:val="20"/>
              </w:rPr>
              <w:t xml:space="preserve"> expression:</w:t>
            </w:r>
            <w:r>
              <w:rPr>
                <w:rFonts w:ascii="Consolas" w:eastAsiaTheme="minorEastAsia" w:hAnsi="Consolas" w:cs="Consolas"/>
                <w:bCs w:val="0"/>
                <w:color w:val="3F5FBF"/>
                <w:sz w:val="20"/>
                <w:szCs w:val="20"/>
              </w:rPr>
              <w:t>切入点表达式</w:t>
            </w: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切入点表达式规则：</w:t>
            </w:r>
            <w:r>
              <w:rPr>
                <w:rFonts w:ascii="Consolas" w:eastAsiaTheme="minorEastAsia" w:hAnsi="Consolas" w:cs="Consolas"/>
                <w:bCs w:val="0"/>
                <w:color w:val="3F5FBF"/>
                <w:sz w:val="20"/>
                <w:szCs w:val="20"/>
              </w:rPr>
              <w:t xml:space="preserve"> execution(</w:t>
            </w:r>
            <w:r>
              <w:rPr>
                <w:rFonts w:ascii="Consolas" w:eastAsiaTheme="minorEastAsia" w:hAnsi="Consolas" w:cs="Consolas"/>
                <w:bCs w:val="0"/>
                <w:color w:val="3F5FBF"/>
                <w:sz w:val="20"/>
                <w:szCs w:val="20"/>
              </w:rPr>
              <w:t>返回类型</w:t>
            </w: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包名</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类名</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方法名</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形参</w:t>
            </w:r>
            <w:r>
              <w:rPr>
                <w:rFonts w:ascii="Consolas" w:eastAsiaTheme="minorEastAsia" w:hAnsi="Consolas" w:cs="Consolas"/>
                <w:bCs w:val="0"/>
                <w:color w:val="3F5FBF"/>
                <w:sz w:val="20"/>
                <w:szCs w:val="20"/>
              </w:rPr>
              <w:t xml:space="preserve">) </w:t>
            </w:r>
          </w:p>
          <w:p w14:paraId="066990DC" w14:textId="77777777" w:rsidR="00D827A7" w:rsidRDefault="00D827A7" w:rsidP="00D827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--&gt;</w:t>
            </w:r>
          </w:p>
          <w:p w14:paraId="1AE6F2DC" w14:textId="77777777" w:rsidR="00D827A7" w:rsidRDefault="00D827A7" w:rsidP="00D827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aop:pointcut</w:t>
            </w:r>
            <w:proofErr w:type="spellEnd"/>
            <w:proofErr w:type="gram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expression</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 xml:space="preserve">"execution(void </w:t>
            </w:r>
            <w:proofErr w:type="spellStart"/>
            <w:r>
              <w:rPr>
                <w:rFonts w:ascii="Consolas" w:eastAsiaTheme="minorEastAsia" w:hAnsi="Consolas" w:cs="Consolas"/>
                <w:bCs w:val="0"/>
                <w:i/>
                <w:iCs/>
                <w:color w:val="2A00FF"/>
                <w:sz w:val="20"/>
                <w:szCs w:val="20"/>
              </w:rPr>
              <w:t>cn.sxt.domain.Person.eat</w:t>
            </w:r>
            <w:proofErr w:type="spellEnd"/>
            <w:r>
              <w:rPr>
                <w:rFonts w:ascii="Consolas" w:eastAsiaTheme="minorEastAsia" w:hAnsi="Consolas" w:cs="Consolas"/>
                <w:bCs w:val="0"/>
                <w:i/>
                <w:iCs/>
                <w:color w:val="2A00FF"/>
                <w:sz w:val="20"/>
                <w:szCs w:val="20"/>
              </w:rPr>
              <w:t>(..))"</w:t>
            </w:r>
          </w:p>
          <w:p w14:paraId="28FF9879" w14:textId="77777777" w:rsidR="00D827A7" w:rsidRDefault="00D827A7" w:rsidP="00D827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r>
              <w:rPr>
                <w:rFonts w:ascii="Consolas" w:eastAsiaTheme="minorEastAsia" w:hAnsi="Consolas" w:cs="Consolas"/>
                <w:bCs w:val="0"/>
                <w:sz w:val="20"/>
                <w:szCs w:val="20"/>
              </w:rPr>
              <w:tab/>
            </w:r>
            <w:r>
              <w:rPr>
                <w:rFonts w:ascii="Consolas" w:eastAsiaTheme="minorEastAsia" w:hAnsi="Consolas" w:cs="Consolas"/>
                <w:bCs w:val="0"/>
                <w:sz w:val="20"/>
                <w:szCs w:val="20"/>
              </w:rPr>
              <w:tab/>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pct</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008080"/>
                <w:sz w:val="20"/>
                <w:szCs w:val="20"/>
              </w:rPr>
              <w:t>/&gt;</w:t>
            </w:r>
          </w:p>
          <w:p w14:paraId="7089166C" w14:textId="77777777" w:rsidR="00D827A7" w:rsidRDefault="00D827A7" w:rsidP="00D827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proofErr w:type="spellStart"/>
            <w:r>
              <w:rPr>
                <w:rFonts w:ascii="Consolas" w:eastAsiaTheme="minorEastAsia" w:hAnsi="Consolas" w:cs="Consolas"/>
                <w:bCs w:val="0"/>
                <w:color w:val="3F5FBF"/>
                <w:sz w:val="20"/>
                <w:szCs w:val="20"/>
              </w:rPr>
              <w:t>aop:advisor</w:t>
            </w:r>
            <w:proofErr w:type="spellEnd"/>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完成织入，组合切入点和通知</w:t>
            </w:r>
            <w:r>
              <w:rPr>
                <w:rFonts w:ascii="Consolas" w:eastAsiaTheme="minorEastAsia" w:hAnsi="Consolas" w:cs="Consolas"/>
                <w:bCs w:val="0"/>
                <w:color w:val="3F5FBF"/>
                <w:sz w:val="20"/>
                <w:szCs w:val="20"/>
              </w:rPr>
              <w:t xml:space="preserve"> advice-</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引用</w:t>
            </w:r>
            <w:r>
              <w:rPr>
                <w:rFonts w:ascii="Consolas" w:eastAsiaTheme="minorEastAsia" w:hAnsi="Consolas" w:cs="Consolas"/>
                <w:bCs w:val="0"/>
                <w:color w:val="3F5FBF"/>
                <w:sz w:val="20"/>
                <w:szCs w:val="20"/>
              </w:rPr>
              <w:t>Advice</w:t>
            </w:r>
            <w:r>
              <w:rPr>
                <w:rFonts w:ascii="Consolas" w:eastAsiaTheme="minorEastAsia" w:hAnsi="Consolas" w:cs="Consolas"/>
                <w:bCs w:val="0"/>
                <w:color w:val="3F5FBF"/>
                <w:sz w:val="20"/>
                <w:szCs w:val="20"/>
              </w:rPr>
              <w:t>实例</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通过</w:t>
            </w:r>
            <w:r>
              <w:rPr>
                <w:rFonts w:ascii="Consolas" w:eastAsiaTheme="minorEastAsia" w:hAnsi="Consolas" w:cs="Consolas"/>
                <w:bCs w:val="0"/>
                <w:color w:val="3F5FBF"/>
                <w:sz w:val="20"/>
                <w:szCs w:val="20"/>
              </w:rPr>
              <w:t>id</w:t>
            </w:r>
            <w:r>
              <w:rPr>
                <w:rFonts w:ascii="Consolas" w:eastAsiaTheme="minorEastAsia" w:hAnsi="Consolas" w:cs="Consolas"/>
                <w:bCs w:val="0"/>
                <w:color w:val="3F5FBF"/>
                <w:sz w:val="20"/>
                <w:szCs w:val="20"/>
              </w:rPr>
              <w:t>引用</w:t>
            </w: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u w:val="single"/>
              </w:rPr>
              <w:t>pointcut</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引用切入点</w:t>
            </w:r>
            <w:r>
              <w:rPr>
                <w:rFonts w:ascii="Consolas" w:eastAsiaTheme="minorEastAsia" w:hAnsi="Consolas" w:cs="Consolas"/>
                <w:bCs w:val="0"/>
                <w:color w:val="3F5FBF"/>
                <w:sz w:val="20"/>
                <w:szCs w:val="20"/>
              </w:rPr>
              <w:t xml:space="preserve"> --&gt;</w:t>
            </w:r>
          </w:p>
          <w:p w14:paraId="562E1D7A" w14:textId="77777777" w:rsidR="00D827A7" w:rsidRDefault="00D827A7" w:rsidP="00D827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ab/>
              <w:t>&lt;</w:t>
            </w:r>
            <w:proofErr w:type="spellStart"/>
            <w:r>
              <w:rPr>
                <w:rFonts w:ascii="Consolas" w:eastAsiaTheme="minorEastAsia" w:hAnsi="Consolas" w:cs="Consolas"/>
                <w:bCs w:val="0"/>
                <w:color w:val="3F5FBF"/>
                <w:sz w:val="20"/>
                <w:szCs w:val="20"/>
              </w:rPr>
              <w:t>aop:advisor</w:t>
            </w:r>
            <w:proofErr w:type="spellEnd"/>
            <w:r>
              <w:rPr>
                <w:rFonts w:ascii="Consolas" w:eastAsiaTheme="minorEastAsia" w:hAnsi="Consolas" w:cs="Consolas"/>
                <w:bCs w:val="0"/>
                <w:color w:val="3F5FBF"/>
                <w:sz w:val="20"/>
                <w:szCs w:val="20"/>
              </w:rPr>
              <w:t xml:space="preserve"> advice-</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beforeadvice</w:t>
            </w:r>
            <w:proofErr w:type="spell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u w:val="single"/>
              </w:rPr>
              <w:t>pointcut</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pct</w:t>
            </w:r>
            <w:proofErr w:type="spellEnd"/>
            <w:r>
              <w:rPr>
                <w:rFonts w:ascii="Consolas" w:eastAsiaTheme="minorEastAsia" w:hAnsi="Consolas" w:cs="Consolas"/>
                <w:bCs w:val="0"/>
                <w:color w:val="3F5FBF"/>
                <w:sz w:val="20"/>
                <w:szCs w:val="20"/>
              </w:rPr>
              <w:t>" /&gt;</w:t>
            </w:r>
          </w:p>
          <w:p w14:paraId="422DAF0E" w14:textId="77777777" w:rsidR="00D827A7" w:rsidRDefault="00D827A7" w:rsidP="00D827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&lt;</w:t>
            </w:r>
            <w:proofErr w:type="spellStart"/>
            <w:proofErr w:type="gramStart"/>
            <w:r>
              <w:rPr>
                <w:rFonts w:ascii="Consolas" w:eastAsiaTheme="minorEastAsia" w:hAnsi="Consolas" w:cs="Consolas"/>
                <w:bCs w:val="0"/>
                <w:color w:val="3F5FBF"/>
                <w:sz w:val="20"/>
                <w:szCs w:val="20"/>
              </w:rPr>
              <w:t>aop:advisor</w:t>
            </w:r>
            <w:proofErr w:type="spellEnd"/>
            <w:proofErr w:type="gramEnd"/>
            <w:r>
              <w:rPr>
                <w:rFonts w:ascii="Consolas" w:eastAsiaTheme="minorEastAsia" w:hAnsi="Consolas" w:cs="Consolas"/>
                <w:bCs w:val="0"/>
                <w:color w:val="3F5FBF"/>
                <w:sz w:val="20"/>
                <w:szCs w:val="20"/>
              </w:rPr>
              <w:t xml:space="preserve"> advice-</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afteradvice</w:t>
            </w:r>
            <w:proofErr w:type="spell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u w:val="single"/>
              </w:rPr>
              <w:t>pointcut</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pct</w:t>
            </w:r>
            <w:proofErr w:type="spellEnd"/>
            <w:r>
              <w:rPr>
                <w:rFonts w:ascii="Consolas" w:eastAsiaTheme="minorEastAsia" w:hAnsi="Consolas" w:cs="Consolas"/>
                <w:bCs w:val="0"/>
                <w:color w:val="3F5FBF"/>
                <w:sz w:val="20"/>
                <w:szCs w:val="20"/>
              </w:rPr>
              <w:t>" /&gt; --&gt;</w:t>
            </w:r>
          </w:p>
          <w:p w14:paraId="6DA18ED7" w14:textId="77777777" w:rsidR="00D827A7" w:rsidRDefault="00D827A7" w:rsidP="00D827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ab/>
              <w:t xml:space="preserve"> &lt;</w:t>
            </w:r>
            <w:proofErr w:type="spellStart"/>
            <w:r>
              <w:rPr>
                <w:rFonts w:ascii="Consolas" w:eastAsiaTheme="minorEastAsia" w:hAnsi="Consolas" w:cs="Consolas"/>
                <w:bCs w:val="0"/>
                <w:color w:val="3F5FBF"/>
                <w:sz w:val="20"/>
                <w:szCs w:val="20"/>
              </w:rPr>
              <w:t>aop:advisor</w:t>
            </w:r>
            <w:proofErr w:type="spellEnd"/>
            <w:r>
              <w:rPr>
                <w:rFonts w:ascii="Consolas" w:eastAsiaTheme="minorEastAsia" w:hAnsi="Consolas" w:cs="Consolas"/>
                <w:bCs w:val="0"/>
                <w:color w:val="3F5FBF"/>
                <w:sz w:val="20"/>
                <w:szCs w:val="20"/>
              </w:rPr>
              <w:t xml:space="preserve"> advice-</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arounddvice</w:t>
            </w:r>
            <w:proofErr w:type="spell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u w:val="single"/>
              </w:rPr>
              <w:t>pointcut</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pct</w:t>
            </w:r>
            <w:proofErr w:type="spellEnd"/>
            <w:r>
              <w:rPr>
                <w:rFonts w:ascii="Consolas" w:eastAsiaTheme="minorEastAsia" w:hAnsi="Consolas" w:cs="Consolas"/>
                <w:bCs w:val="0"/>
                <w:color w:val="3F5FBF"/>
                <w:sz w:val="20"/>
                <w:szCs w:val="20"/>
              </w:rPr>
              <w:t>" /&gt;  --&gt;</w:t>
            </w:r>
          </w:p>
          <w:p w14:paraId="69F1B761" w14:textId="77777777" w:rsidR="00D827A7" w:rsidRDefault="00D827A7" w:rsidP="00D827A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aop:advisor</w:t>
            </w:r>
            <w:proofErr w:type="spellEnd"/>
            <w:proofErr w:type="gram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advice-ref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exceptionAdvice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pointcut-ref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pct</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25FE5742" w14:textId="57A01AFF" w:rsidR="00D827A7" w:rsidRDefault="00D827A7" w:rsidP="005B07C0">
            <w:pPr>
              <w:ind w:firstLineChars="0" w:firstLine="0"/>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aop:config</w:t>
            </w:r>
            <w:proofErr w:type="spellEnd"/>
            <w:r>
              <w:rPr>
                <w:rFonts w:ascii="Consolas" w:eastAsiaTheme="minorEastAsia" w:hAnsi="Consolas" w:cs="Consolas"/>
                <w:bCs w:val="0"/>
                <w:color w:val="008080"/>
                <w:sz w:val="20"/>
                <w:szCs w:val="20"/>
              </w:rPr>
              <w:t>&gt;</w:t>
            </w:r>
          </w:p>
          <w:p w14:paraId="710C878E" w14:textId="04C21DD0" w:rsidR="005B07C0" w:rsidRDefault="005B07C0" w:rsidP="005B07C0">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bookmarkEnd w:id="3"/>
    <w:p w14:paraId="0D23E6D3" w14:textId="42518C57" w:rsidR="00A82BBE" w:rsidRPr="00A82BBE" w:rsidRDefault="00B146F2" w:rsidP="00A5441B">
      <w:pPr>
        <w:pStyle w:val="3"/>
        <w:ind w:firstLine="420"/>
      </w:pPr>
      <w:r>
        <w:rPr>
          <w:rFonts w:hint="eastAsia"/>
        </w:rPr>
        <w:t>常见的</w:t>
      </w:r>
      <w:r w:rsidR="00794CB0">
        <w:rPr>
          <w:rFonts w:hint="eastAsia"/>
        </w:rPr>
        <w:t>参数配置</w:t>
      </w:r>
    </w:p>
    <w:p w14:paraId="77473698" w14:textId="77777777" w:rsidR="000916D5" w:rsidRPr="00C361F2" w:rsidRDefault="000916D5" w:rsidP="00C361F2">
      <w:pPr>
        <w:ind w:firstLine="420"/>
      </w:pPr>
    </w:p>
    <w:p w14:paraId="5C1F9370" w14:textId="7E9D28CE" w:rsidR="009C70E8" w:rsidRDefault="009C70E8" w:rsidP="00F759EE">
      <w:pPr>
        <w:pStyle w:val="20"/>
      </w:pPr>
      <w:proofErr w:type="spellStart"/>
      <w:r>
        <w:rPr>
          <w:rFonts w:hint="eastAsia"/>
        </w:rPr>
        <w:t>aspact</w:t>
      </w:r>
      <w:r>
        <w:t>J</w:t>
      </w:r>
      <w:proofErr w:type="spellEnd"/>
      <w:r>
        <w:rPr>
          <w:rFonts w:hint="eastAsia"/>
        </w:rPr>
        <w:t>开发</w:t>
      </w:r>
    </w:p>
    <w:p w14:paraId="6E335175" w14:textId="4C4B93C7" w:rsidR="00555B75" w:rsidRDefault="00555B75" w:rsidP="00555B75">
      <w:pPr>
        <w:ind w:firstLine="420"/>
      </w:pPr>
      <w:r>
        <w:rPr>
          <w:rFonts w:hint="eastAsia"/>
        </w:rPr>
        <w:t>步骤：</w:t>
      </w:r>
    </w:p>
    <w:p w14:paraId="446A06D9" w14:textId="77777777" w:rsidR="0084038C" w:rsidRDefault="00555B75" w:rsidP="0084038C">
      <w:pPr>
        <w:ind w:firstLine="420"/>
      </w:pPr>
      <w:r>
        <w:tab/>
      </w:r>
      <w:r w:rsidR="0084038C">
        <w:rPr>
          <w:rFonts w:hint="eastAsia"/>
        </w:rPr>
        <w:t>1.</w:t>
      </w:r>
      <w:r w:rsidR="0084038C">
        <w:rPr>
          <w:rFonts w:hint="eastAsia"/>
        </w:rPr>
        <w:t>目标类：接口</w:t>
      </w:r>
      <w:r w:rsidR="0084038C">
        <w:rPr>
          <w:rFonts w:hint="eastAsia"/>
        </w:rPr>
        <w:t xml:space="preserve"> + </w:t>
      </w:r>
      <w:r w:rsidR="0084038C">
        <w:rPr>
          <w:rFonts w:hint="eastAsia"/>
        </w:rPr>
        <w:t>实现</w:t>
      </w:r>
    </w:p>
    <w:p w14:paraId="329582A2" w14:textId="541EEBFA" w:rsidR="0084038C" w:rsidRDefault="007463B1" w:rsidP="0084038C">
      <w:pPr>
        <w:ind w:firstLine="420"/>
      </w:pPr>
      <w:r>
        <w:tab/>
      </w:r>
      <w:r w:rsidR="0084038C">
        <w:rPr>
          <w:rFonts w:hint="eastAsia"/>
        </w:rPr>
        <w:t>2.</w:t>
      </w:r>
      <w:r w:rsidR="0084038C">
        <w:rPr>
          <w:rFonts w:hint="eastAsia"/>
        </w:rPr>
        <w:t>切面类：编写多个通知，采用</w:t>
      </w:r>
      <w:proofErr w:type="spellStart"/>
      <w:r w:rsidR="0084038C">
        <w:rPr>
          <w:rFonts w:hint="eastAsia"/>
        </w:rPr>
        <w:t>aspectj</w:t>
      </w:r>
      <w:proofErr w:type="spellEnd"/>
      <w:r w:rsidR="0084038C">
        <w:rPr>
          <w:rFonts w:hint="eastAsia"/>
        </w:rPr>
        <w:t xml:space="preserve"> </w:t>
      </w:r>
      <w:r w:rsidR="0084038C">
        <w:rPr>
          <w:rFonts w:hint="eastAsia"/>
        </w:rPr>
        <w:t>通知名称任意（方法名任意）</w:t>
      </w:r>
    </w:p>
    <w:p w14:paraId="2CC1457D" w14:textId="414FCB29" w:rsidR="0084038C" w:rsidRDefault="007463B1" w:rsidP="0084038C">
      <w:pPr>
        <w:ind w:firstLine="420"/>
      </w:pPr>
      <w:r>
        <w:tab/>
      </w:r>
      <w:proofErr w:type="spellStart"/>
      <w:r w:rsidR="0084038C">
        <w:rPr>
          <w:rFonts w:hint="eastAsia"/>
        </w:rPr>
        <w:t>3.aop</w:t>
      </w:r>
      <w:proofErr w:type="spellEnd"/>
      <w:r w:rsidR="0084038C">
        <w:rPr>
          <w:rFonts w:hint="eastAsia"/>
        </w:rPr>
        <w:t>编程，将通知应用到目标类</w:t>
      </w:r>
    </w:p>
    <w:p w14:paraId="0D938E93" w14:textId="2D31A89B" w:rsidR="0084038C" w:rsidRPr="002F1470" w:rsidRDefault="007463B1" w:rsidP="0084038C">
      <w:pPr>
        <w:ind w:firstLine="420"/>
      </w:pPr>
      <w:r>
        <w:tab/>
      </w:r>
      <w:r w:rsidR="0084038C">
        <w:rPr>
          <w:rFonts w:hint="eastAsia"/>
        </w:rPr>
        <w:t>4.</w:t>
      </w:r>
      <w:r w:rsidR="0084038C">
        <w:rPr>
          <w:rFonts w:hint="eastAsia"/>
        </w:rPr>
        <w:t>测试</w:t>
      </w:r>
    </w:p>
    <w:p w14:paraId="0A712604" w14:textId="4BB04593" w:rsidR="00555B75" w:rsidRPr="00555B75" w:rsidRDefault="00555B75" w:rsidP="00555B75">
      <w:pPr>
        <w:ind w:firstLine="420"/>
      </w:pPr>
    </w:p>
    <w:p w14:paraId="4EFF7C8D" w14:textId="7FA4D52C" w:rsidR="006000C3" w:rsidRDefault="00503B53" w:rsidP="00A5441B">
      <w:pPr>
        <w:pStyle w:val="3"/>
        <w:ind w:firstLine="420"/>
      </w:pPr>
      <w:proofErr w:type="spellStart"/>
      <w:r>
        <w:rPr>
          <w:rFonts w:hint="eastAsia"/>
        </w:rPr>
        <w:t>aspect</w:t>
      </w:r>
      <w:r>
        <w:t>J</w:t>
      </w:r>
      <w:proofErr w:type="spellEnd"/>
      <w:r>
        <w:rPr>
          <w:rFonts w:hint="eastAsia"/>
        </w:rPr>
        <w:t>的通知类型</w:t>
      </w:r>
    </w:p>
    <w:p w14:paraId="4E8E699D" w14:textId="77777777" w:rsidR="00503B53" w:rsidRDefault="00503B53" w:rsidP="00503B53">
      <w:pPr>
        <w:ind w:firstLine="420"/>
      </w:pPr>
      <w:r>
        <w:t></w:t>
      </w:r>
      <w:r>
        <w:tab/>
      </w:r>
      <w:proofErr w:type="spellStart"/>
      <w:r>
        <w:t>aop</w:t>
      </w:r>
      <w:proofErr w:type="spellEnd"/>
      <w:r>
        <w:t>联盟定义通知类型，具有特性接口，必须实现，从而确定方法名称。</w:t>
      </w:r>
    </w:p>
    <w:p w14:paraId="48768DD1" w14:textId="77777777" w:rsidR="00503B53" w:rsidRDefault="00503B53" w:rsidP="00503B53">
      <w:pPr>
        <w:ind w:firstLine="420"/>
      </w:pPr>
      <w:r>
        <w:t></w:t>
      </w:r>
      <w:r>
        <w:tab/>
      </w:r>
      <w:proofErr w:type="spellStart"/>
      <w:r>
        <w:t>aspectj</w:t>
      </w:r>
      <w:proofErr w:type="spellEnd"/>
      <w:r>
        <w:t xml:space="preserve"> </w:t>
      </w:r>
      <w:r>
        <w:t>通知类型，只定义类型名称。已经方法格式。</w:t>
      </w:r>
    </w:p>
    <w:p w14:paraId="072B6658" w14:textId="77777777" w:rsidR="00503B53" w:rsidRDefault="00503B53" w:rsidP="00503B53">
      <w:pPr>
        <w:ind w:firstLine="420"/>
      </w:pPr>
      <w:r>
        <w:t></w:t>
      </w:r>
      <w:r>
        <w:tab/>
      </w:r>
      <w:r>
        <w:t>个数：</w:t>
      </w:r>
      <w:r>
        <w:t>6</w:t>
      </w:r>
      <w:r>
        <w:t>种，知道</w:t>
      </w:r>
      <w:r>
        <w:t>5</w:t>
      </w:r>
      <w:r>
        <w:t>种，掌握</w:t>
      </w:r>
      <w:r>
        <w:t>1</w:t>
      </w:r>
      <w:r>
        <w:t>中。</w:t>
      </w:r>
    </w:p>
    <w:p w14:paraId="2701E229" w14:textId="77777777" w:rsidR="00503B53" w:rsidRDefault="00503B53" w:rsidP="00503B53">
      <w:pPr>
        <w:ind w:firstLine="420"/>
      </w:pPr>
      <w:r>
        <w:tab/>
        <w:t>before:</w:t>
      </w:r>
      <w:r>
        <w:t>前置通知</w:t>
      </w:r>
      <w:r>
        <w:t>(</w:t>
      </w:r>
      <w:r>
        <w:t>应用：各种校验</w:t>
      </w:r>
      <w:r>
        <w:t>)</w:t>
      </w:r>
    </w:p>
    <w:p w14:paraId="0E4E0E79" w14:textId="77777777" w:rsidR="00503B53" w:rsidRDefault="00503B53" w:rsidP="00503B53">
      <w:pPr>
        <w:ind w:firstLine="420"/>
      </w:pPr>
      <w:r>
        <w:tab/>
      </w:r>
      <w:r>
        <w:tab/>
      </w:r>
      <w:r>
        <w:t>在方法执行前执行，如果通知抛出异常，阻止方法运行</w:t>
      </w:r>
    </w:p>
    <w:p w14:paraId="638DE7AF" w14:textId="77777777" w:rsidR="00503B53" w:rsidRDefault="00503B53" w:rsidP="00503B53">
      <w:pPr>
        <w:ind w:firstLine="420"/>
      </w:pPr>
      <w:r>
        <w:tab/>
      </w:r>
      <w:proofErr w:type="spellStart"/>
      <w:r>
        <w:t>afterReturning</w:t>
      </w:r>
      <w:proofErr w:type="spellEnd"/>
      <w:r>
        <w:t>:</w:t>
      </w:r>
      <w:r>
        <w:t>后置通知</w:t>
      </w:r>
      <w:r>
        <w:t>(</w:t>
      </w:r>
      <w:r>
        <w:t>应用：常规数据处理</w:t>
      </w:r>
      <w:r>
        <w:t>)</w:t>
      </w:r>
    </w:p>
    <w:p w14:paraId="55FE1976" w14:textId="77777777" w:rsidR="00503B53" w:rsidRDefault="00503B53" w:rsidP="00503B53">
      <w:pPr>
        <w:ind w:firstLine="420"/>
      </w:pPr>
      <w:r>
        <w:tab/>
      </w:r>
      <w:r>
        <w:tab/>
      </w:r>
      <w:r>
        <w:t>方法正常返回后执行，如果方法中抛出异常，通知无法执行</w:t>
      </w:r>
    </w:p>
    <w:p w14:paraId="1023AB7F" w14:textId="77777777" w:rsidR="00503B53" w:rsidRDefault="00503B53" w:rsidP="00503B53">
      <w:pPr>
        <w:ind w:firstLine="420"/>
      </w:pPr>
      <w:r>
        <w:tab/>
      </w:r>
      <w:r>
        <w:tab/>
      </w:r>
      <w:r>
        <w:t>必须在方法执行后才执行，所以可以获得方法的返回值。</w:t>
      </w:r>
    </w:p>
    <w:p w14:paraId="4376E2A1" w14:textId="77777777" w:rsidR="00503B53" w:rsidRDefault="00503B53" w:rsidP="00503B53">
      <w:pPr>
        <w:ind w:firstLine="420"/>
      </w:pPr>
      <w:r>
        <w:tab/>
        <w:t>around:</w:t>
      </w:r>
      <w:r>
        <w:t>环绕通知</w:t>
      </w:r>
      <w:r>
        <w:t>(</w:t>
      </w:r>
      <w:r>
        <w:t>应用：十分强大，可以做任何事情</w:t>
      </w:r>
      <w:r>
        <w:t>)</w:t>
      </w:r>
    </w:p>
    <w:p w14:paraId="42E11CDF" w14:textId="77777777" w:rsidR="00503B53" w:rsidRDefault="00503B53" w:rsidP="00503B53">
      <w:pPr>
        <w:ind w:firstLine="420"/>
      </w:pPr>
      <w:r>
        <w:tab/>
      </w:r>
      <w:r>
        <w:tab/>
      </w:r>
      <w:r>
        <w:t>方法执行前后分别执行，可以阻止方法的执行</w:t>
      </w:r>
    </w:p>
    <w:p w14:paraId="511D5D72" w14:textId="77777777" w:rsidR="00503B53" w:rsidRDefault="00503B53" w:rsidP="00503B53">
      <w:pPr>
        <w:ind w:firstLine="420"/>
      </w:pPr>
      <w:r>
        <w:tab/>
      </w:r>
      <w:r>
        <w:tab/>
      </w:r>
      <w:r>
        <w:t>必须手动执行目标方法</w:t>
      </w:r>
    </w:p>
    <w:p w14:paraId="6E96AE5C" w14:textId="77777777" w:rsidR="00503B53" w:rsidRDefault="00503B53" w:rsidP="00503B53">
      <w:pPr>
        <w:ind w:firstLine="420"/>
      </w:pPr>
      <w:r>
        <w:tab/>
      </w:r>
      <w:proofErr w:type="spellStart"/>
      <w:r>
        <w:t>afterThrowing</w:t>
      </w:r>
      <w:proofErr w:type="spellEnd"/>
      <w:r>
        <w:t>:</w:t>
      </w:r>
      <w:r>
        <w:t>抛出异常通知</w:t>
      </w:r>
      <w:r>
        <w:t>(</w:t>
      </w:r>
      <w:r>
        <w:t>应用：包装异常信息</w:t>
      </w:r>
      <w:r>
        <w:t>)</w:t>
      </w:r>
    </w:p>
    <w:p w14:paraId="25ABF85C" w14:textId="77777777" w:rsidR="00503B53" w:rsidRDefault="00503B53" w:rsidP="00503B53">
      <w:pPr>
        <w:ind w:firstLine="420"/>
      </w:pPr>
      <w:r>
        <w:tab/>
      </w:r>
      <w:r>
        <w:tab/>
      </w:r>
      <w:r>
        <w:t>方法抛出异常后执行，如果方法没有抛出异常，无法执行</w:t>
      </w:r>
    </w:p>
    <w:p w14:paraId="51639B7E" w14:textId="77777777" w:rsidR="00503B53" w:rsidRDefault="00503B53" w:rsidP="00503B53">
      <w:pPr>
        <w:ind w:firstLine="420"/>
      </w:pPr>
      <w:r>
        <w:tab/>
        <w:t>after:</w:t>
      </w:r>
      <w:r>
        <w:t>最终通知</w:t>
      </w:r>
      <w:r>
        <w:t>(</w:t>
      </w:r>
      <w:r>
        <w:t>应用：清理现场</w:t>
      </w:r>
      <w:r>
        <w:t>)</w:t>
      </w:r>
    </w:p>
    <w:p w14:paraId="7192E866" w14:textId="6D32FC67" w:rsidR="00503B53" w:rsidRDefault="00503B53" w:rsidP="00503B53">
      <w:pPr>
        <w:ind w:firstLine="420"/>
      </w:pPr>
      <w:r>
        <w:tab/>
      </w:r>
      <w:r>
        <w:tab/>
      </w:r>
      <w:r>
        <w:t>方法执行完毕后执行，无论方法中是否出现异常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96"/>
      </w:tblGrid>
      <w:tr w:rsidR="00FA1591" w14:paraId="4D567481" w14:textId="77777777" w:rsidTr="00843346">
        <w:tc>
          <w:tcPr>
            <w:tcW w:w="10420" w:type="dxa"/>
            <w:shd w:val="clear" w:color="auto" w:fill="auto"/>
          </w:tcPr>
          <w:p w14:paraId="0F5D933D" w14:textId="77777777" w:rsidR="00FA1591" w:rsidRDefault="00FA1591" w:rsidP="00843346">
            <w:pPr>
              <w:ind w:firstLine="420"/>
            </w:pPr>
            <w:r>
              <w:rPr>
                <w:rFonts w:hint="eastAsia"/>
              </w:rPr>
              <w:t>环绕</w:t>
            </w:r>
          </w:p>
          <w:p w14:paraId="13E6375F" w14:textId="77777777" w:rsidR="00FA1591" w:rsidRDefault="00FA1591" w:rsidP="00843346">
            <w:pPr>
              <w:ind w:firstLine="420"/>
            </w:pPr>
            <w:proofErr w:type="gramStart"/>
            <w:r>
              <w:rPr>
                <w:rFonts w:hint="eastAsia"/>
              </w:rPr>
              <w:t>try{</w:t>
            </w:r>
            <w:proofErr w:type="gramEnd"/>
          </w:p>
          <w:p w14:paraId="01E6F16F" w14:textId="77777777" w:rsidR="00FA1591" w:rsidRDefault="00FA1591" w:rsidP="00843346">
            <w:pPr>
              <w:ind w:firstLine="420"/>
            </w:pPr>
            <w:r>
              <w:rPr>
                <w:rFonts w:hint="eastAsia"/>
              </w:rPr>
              <w:t xml:space="preserve">     //</w:t>
            </w:r>
            <w:r>
              <w:rPr>
                <w:rFonts w:hint="eastAsia"/>
              </w:rPr>
              <w:t>前置：</w:t>
            </w:r>
            <w:r>
              <w:rPr>
                <w:rFonts w:hint="eastAsia"/>
              </w:rPr>
              <w:t>before</w:t>
            </w:r>
          </w:p>
          <w:p w14:paraId="13C8F277" w14:textId="77777777" w:rsidR="00FA1591" w:rsidRDefault="00FA1591" w:rsidP="00843346">
            <w:pPr>
              <w:ind w:firstLine="420"/>
            </w:pPr>
            <w:r>
              <w:rPr>
                <w:rFonts w:hint="eastAsia"/>
              </w:rPr>
              <w:t xml:space="preserve">    //</w:t>
            </w:r>
            <w:r>
              <w:rPr>
                <w:rFonts w:hint="eastAsia"/>
              </w:rPr>
              <w:t>手动执行目标方法</w:t>
            </w:r>
          </w:p>
          <w:p w14:paraId="1F0A691F" w14:textId="77777777" w:rsidR="00FA1591" w:rsidRDefault="00FA1591" w:rsidP="00843346">
            <w:pPr>
              <w:ind w:firstLine="420"/>
            </w:pPr>
            <w:r>
              <w:rPr>
                <w:rFonts w:hint="eastAsia"/>
              </w:rPr>
              <w:t xml:space="preserve">    //</w:t>
            </w:r>
            <w:r>
              <w:rPr>
                <w:rFonts w:hint="eastAsia"/>
              </w:rPr>
              <w:t>后置：</w:t>
            </w:r>
            <w:proofErr w:type="spellStart"/>
            <w:r>
              <w:rPr>
                <w:rFonts w:hint="eastAsia"/>
              </w:rPr>
              <w:t>afterRetruning</w:t>
            </w:r>
            <w:proofErr w:type="spellEnd"/>
          </w:p>
          <w:p w14:paraId="6D6F82FB" w14:textId="77777777" w:rsidR="00FA1591" w:rsidRDefault="00FA1591" w:rsidP="00843346">
            <w:pPr>
              <w:ind w:firstLine="420"/>
            </w:pPr>
            <w:r>
              <w:rPr>
                <w:rFonts w:hint="eastAsia"/>
              </w:rPr>
              <w:t xml:space="preserve">} </w:t>
            </w:r>
            <w:proofErr w:type="gramStart"/>
            <w:r>
              <w:rPr>
                <w:rFonts w:hint="eastAsia"/>
              </w:rPr>
              <w:t>catch(</w:t>
            </w:r>
            <w:proofErr w:type="gramEnd"/>
            <w:r>
              <w:rPr>
                <w:rFonts w:hint="eastAsia"/>
              </w:rPr>
              <w:t>){</w:t>
            </w:r>
          </w:p>
          <w:p w14:paraId="6A00C447" w14:textId="77777777" w:rsidR="00FA1591" w:rsidRDefault="00FA1591" w:rsidP="00843346">
            <w:pPr>
              <w:ind w:firstLine="420"/>
            </w:pPr>
            <w:r>
              <w:rPr>
                <w:rFonts w:hint="eastAsia"/>
              </w:rPr>
              <w:t xml:space="preserve">    //</w:t>
            </w:r>
            <w:r>
              <w:rPr>
                <w:rFonts w:hint="eastAsia"/>
              </w:rPr>
              <w:t>抛出异常</w:t>
            </w:r>
            <w:r>
              <w:rPr>
                <w:rFonts w:hint="eastAsia"/>
              </w:rPr>
              <w:t xml:space="preserve"> </w:t>
            </w:r>
            <w:proofErr w:type="spellStart"/>
            <w:r>
              <w:rPr>
                <w:rFonts w:hint="eastAsia"/>
              </w:rPr>
              <w:t>afterThrowing</w:t>
            </w:r>
            <w:proofErr w:type="spellEnd"/>
          </w:p>
          <w:p w14:paraId="3A76C39E" w14:textId="77777777" w:rsidR="00FA1591" w:rsidRDefault="00FA1591" w:rsidP="00843346">
            <w:pPr>
              <w:ind w:firstLine="420"/>
            </w:pPr>
            <w:r>
              <w:rPr>
                <w:rFonts w:hint="eastAsia"/>
              </w:rPr>
              <w:t xml:space="preserve">} </w:t>
            </w:r>
            <w:proofErr w:type="gramStart"/>
            <w:r>
              <w:rPr>
                <w:rFonts w:hint="eastAsia"/>
              </w:rPr>
              <w:t>finally{</w:t>
            </w:r>
            <w:proofErr w:type="gramEnd"/>
          </w:p>
          <w:p w14:paraId="793B467B" w14:textId="77777777" w:rsidR="00FA1591" w:rsidRDefault="00FA1591" w:rsidP="00843346">
            <w:pPr>
              <w:ind w:firstLine="420"/>
            </w:pPr>
            <w:r>
              <w:rPr>
                <w:rFonts w:hint="eastAsia"/>
              </w:rPr>
              <w:t xml:space="preserve">    //</w:t>
            </w:r>
            <w:r>
              <w:rPr>
                <w:rFonts w:hint="eastAsia"/>
              </w:rPr>
              <w:t>最终</w:t>
            </w:r>
            <w:r>
              <w:rPr>
                <w:rFonts w:hint="eastAsia"/>
              </w:rPr>
              <w:t xml:space="preserve"> after</w:t>
            </w:r>
          </w:p>
          <w:p w14:paraId="720BE4D3" w14:textId="77777777" w:rsidR="00FA1591" w:rsidRDefault="00FA1591" w:rsidP="00843346">
            <w:pPr>
              <w:ind w:firstLine="420"/>
            </w:pPr>
            <w:r>
              <w:rPr>
                <w:rFonts w:hint="eastAsia"/>
              </w:rPr>
              <w:t>}</w:t>
            </w:r>
          </w:p>
        </w:tc>
      </w:tr>
    </w:tbl>
    <w:p w14:paraId="5809E9DC" w14:textId="77777777" w:rsidR="00FA1591" w:rsidRPr="00503B53" w:rsidRDefault="00FA1591" w:rsidP="00503B53">
      <w:pPr>
        <w:ind w:firstLine="420"/>
      </w:pPr>
    </w:p>
    <w:p w14:paraId="4FE2F5B8" w14:textId="17CC3751" w:rsidR="009C70E8" w:rsidRDefault="00FA1591" w:rsidP="00A5441B">
      <w:pPr>
        <w:pStyle w:val="3"/>
        <w:ind w:firstLine="420"/>
      </w:pPr>
      <w:r>
        <w:rPr>
          <w:rFonts w:hint="eastAsia"/>
        </w:rPr>
        <w:t>导入</w:t>
      </w:r>
      <w:proofErr w:type="spellStart"/>
      <w:r>
        <w:rPr>
          <w:rFonts w:hint="eastAsia"/>
        </w:rPr>
        <w:t>aspectjia</w:t>
      </w:r>
      <w:proofErr w:type="spellEnd"/>
      <w:r>
        <w:rPr>
          <w:rFonts w:hint="eastAsia"/>
        </w:rPr>
        <w:t>包</w:t>
      </w:r>
    </w:p>
    <w:p w14:paraId="1072D653" w14:textId="1BAA351D" w:rsidR="00FA1591" w:rsidRDefault="00FA1591" w:rsidP="00FA1591">
      <w:pPr>
        <w:ind w:firstLine="420"/>
      </w:pPr>
      <w:r>
        <w:rPr>
          <w:noProof/>
        </w:rPr>
        <w:drawing>
          <wp:inline distT="0" distB="0" distL="0" distR="0" wp14:anchorId="3DB204EC" wp14:editId="71739D09">
            <wp:extent cx="4412362" cy="708721"/>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2362" cy="708721"/>
                    </a:xfrm>
                    <a:prstGeom prst="rect">
                      <a:avLst/>
                    </a:prstGeom>
                  </pic:spPr>
                </pic:pic>
              </a:graphicData>
            </a:graphic>
          </wp:inline>
        </w:drawing>
      </w:r>
    </w:p>
    <w:p w14:paraId="3D939D09" w14:textId="179629F5" w:rsidR="005D3B15" w:rsidRDefault="005D3B15" w:rsidP="00A5441B">
      <w:pPr>
        <w:pStyle w:val="3"/>
        <w:ind w:firstLine="420"/>
      </w:pPr>
      <w:r>
        <w:rPr>
          <w:rFonts w:hint="eastAsia"/>
        </w:rPr>
        <w:t>定义</w:t>
      </w:r>
      <w:r w:rsidR="0097709C">
        <w:rPr>
          <w:rFonts w:hint="eastAsia"/>
        </w:rPr>
        <w:t>目标类</w:t>
      </w:r>
    </w:p>
    <w:tbl>
      <w:tblPr>
        <w:tblStyle w:val="ab"/>
        <w:tblW w:w="0" w:type="auto"/>
        <w:tblLook w:val="04A0" w:firstRow="1" w:lastRow="0" w:firstColumn="1" w:lastColumn="0" w:noHBand="0" w:noVBand="1"/>
      </w:tblPr>
      <w:tblGrid>
        <w:gridCol w:w="8296"/>
      </w:tblGrid>
      <w:tr w:rsidR="007406F5" w14:paraId="3D4167FF" w14:textId="77777777" w:rsidTr="007406F5">
        <w:tc>
          <w:tcPr>
            <w:tcW w:w="8296" w:type="dxa"/>
          </w:tcPr>
          <w:p w14:paraId="487024D2" w14:textId="11516C33" w:rsidR="007406F5" w:rsidRDefault="007406F5" w:rsidP="007406F5">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Person{</w:t>
            </w:r>
            <w:r w:rsidR="00954CCD">
              <w:rPr>
                <w:rFonts w:ascii="Consolas" w:eastAsiaTheme="minorEastAsia" w:hAnsi="Consolas" w:cs="Consolas"/>
                <w:bCs w:val="0"/>
                <w:color w:val="000000"/>
                <w:sz w:val="20"/>
                <w:szCs w:val="20"/>
              </w:rPr>
              <w:t xml:space="preserve"> //</w:t>
            </w:r>
            <w:r w:rsidR="00954CCD">
              <w:rPr>
                <w:rFonts w:ascii="Consolas" w:eastAsiaTheme="minorEastAsia" w:hAnsi="Consolas" w:cs="Consolas" w:hint="eastAsia"/>
                <w:bCs w:val="0"/>
                <w:color w:val="000000"/>
                <w:sz w:val="20"/>
                <w:szCs w:val="20"/>
              </w:rPr>
              <w:t>目标类</w:t>
            </w:r>
          </w:p>
          <w:p w14:paraId="5C8040E6" w14:textId="5C5EAD7C" w:rsidR="008C6A9C" w:rsidRDefault="00E37473" w:rsidP="007406F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sidRPr="00C92B5E">
              <w:rPr>
                <w:rFonts w:ascii="Consolas" w:eastAsiaTheme="minorEastAsia" w:hAnsi="Consolas" w:cs="Consolas"/>
                <w:bCs w:val="0"/>
                <w:color w:val="000000"/>
                <w:sz w:val="20"/>
                <w:szCs w:val="20"/>
              </w:rPr>
              <w:t xml:space="preserve"> </w:t>
            </w:r>
            <w:r w:rsidRPr="00C92B5E">
              <w:rPr>
                <w:rFonts w:ascii="Consolas" w:eastAsiaTheme="minorEastAsia" w:hAnsi="Consolas" w:cs="Consolas" w:hint="eastAsia"/>
                <w:bCs w:val="0"/>
                <w:color w:val="000000"/>
                <w:sz w:val="20"/>
                <w:szCs w:val="20"/>
              </w:rPr>
              <w:t>/</w:t>
            </w:r>
            <w:r w:rsidRPr="00C92B5E">
              <w:rPr>
                <w:rFonts w:ascii="Consolas" w:eastAsiaTheme="minorEastAsia" w:hAnsi="Consolas" w:cs="Consolas"/>
                <w:bCs w:val="0"/>
                <w:color w:val="000000"/>
                <w:sz w:val="20"/>
                <w:szCs w:val="20"/>
              </w:rPr>
              <w:t>/</w:t>
            </w:r>
            <w:r w:rsidR="006F3D5F" w:rsidRPr="00C92B5E">
              <w:rPr>
                <w:rFonts w:ascii="Consolas" w:eastAsiaTheme="minorEastAsia" w:hAnsi="Consolas" w:cs="Consolas"/>
                <w:bCs w:val="0"/>
                <w:color w:val="000000"/>
                <w:sz w:val="20"/>
                <w:szCs w:val="20"/>
              </w:rPr>
              <w:t xml:space="preserve"> </w:t>
            </w:r>
            <w:proofErr w:type="spellStart"/>
            <w:r w:rsidR="006F3D5F" w:rsidRPr="00C92B5E">
              <w:rPr>
                <w:rFonts w:ascii="Consolas" w:eastAsiaTheme="minorEastAsia" w:hAnsi="Consolas" w:cs="Consolas"/>
                <w:bCs w:val="0"/>
                <w:color w:val="000000"/>
                <w:sz w:val="20"/>
                <w:szCs w:val="20"/>
              </w:rPr>
              <w:t>PointCut</w:t>
            </w:r>
            <w:proofErr w:type="spellEnd"/>
            <w:r w:rsidR="006B7B3D" w:rsidRPr="00C92B5E">
              <w:rPr>
                <w:rFonts w:ascii="Consolas" w:eastAsiaTheme="minorEastAsia" w:hAnsi="Consolas" w:cs="Consolas"/>
                <w:bCs w:val="0"/>
                <w:color w:val="000000"/>
                <w:sz w:val="20"/>
                <w:szCs w:val="20"/>
              </w:rPr>
              <w:t xml:space="preserve"> </w:t>
            </w:r>
            <w:r w:rsidR="006B7B3D" w:rsidRPr="00C92B5E">
              <w:rPr>
                <w:rFonts w:ascii="Consolas" w:eastAsiaTheme="minorEastAsia" w:hAnsi="Consolas" w:cs="Consolas" w:hint="eastAsia"/>
                <w:bCs w:val="0"/>
                <w:color w:val="000000"/>
                <w:sz w:val="20"/>
                <w:szCs w:val="20"/>
              </w:rPr>
              <w:t>切入点</w:t>
            </w:r>
          </w:p>
          <w:p w14:paraId="114161A3" w14:textId="77777777" w:rsidR="007406F5" w:rsidRDefault="007406F5" w:rsidP="007406F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eat</w:t>
            </w:r>
            <w:proofErr w:type="gramEnd"/>
            <w:r>
              <w:rPr>
                <w:rFonts w:ascii="Consolas" w:eastAsiaTheme="minorEastAsia" w:hAnsi="Consolas" w:cs="Consolas"/>
                <w:bCs w:val="0"/>
                <w:color w:val="000000"/>
                <w:sz w:val="20"/>
                <w:szCs w:val="20"/>
              </w:rPr>
              <w:t>(){</w:t>
            </w:r>
          </w:p>
          <w:p w14:paraId="378E3614" w14:textId="7E8D988E" w:rsidR="007406F5" w:rsidRDefault="007406F5" w:rsidP="002F2A5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吃饭</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000000"/>
                <w:sz w:val="20"/>
                <w:szCs w:val="20"/>
              </w:rPr>
              <w:tab/>
            </w:r>
          </w:p>
          <w:p w14:paraId="65BD7C7F" w14:textId="77777777" w:rsidR="007406F5" w:rsidRDefault="007406F5" w:rsidP="007406F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6C20B15F" w14:textId="315E0F2C" w:rsidR="007406F5" w:rsidRDefault="007406F5" w:rsidP="007406F5">
            <w:pPr>
              <w:ind w:firstLineChars="0" w:firstLine="0"/>
            </w:pPr>
            <w:r>
              <w:rPr>
                <w:rFonts w:ascii="Consolas" w:eastAsiaTheme="minorEastAsia" w:hAnsi="Consolas" w:cs="Consolas"/>
                <w:bCs w:val="0"/>
                <w:color w:val="000000"/>
                <w:sz w:val="20"/>
                <w:szCs w:val="20"/>
              </w:rPr>
              <w:t>}</w:t>
            </w:r>
          </w:p>
        </w:tc>
      </w:tr>
    </w:tbl>
    <w:p w14:paraId="570CF314" w14:textId="77777777" w:rsidR="005D3B15" w:rsidRPr="001B7B90" w:rsidRDefault="005D3B15" w:rsidP="005D3B15">
      <w:pPr>
        <w:ind w:firstLine="420"/>
      </w:pPr>
    </w:p>
    <w:p w14:paraId="08F8D081" w14:textId="1CEDCDA2" w:rsidR="008309AD" w:rsidRDefault="006233FC" w:rsidP="00A5441B">
      <w:pPr>
        <w:pStyle w:val="3"/>
        <w:ind w:firstLine="420"/>
      </w:pPr>
      <w:r>
        <w:rPr>
          <w:rFonts w:hint="eastAsia"/>
        </w:rPr>
        <w:t>定义</w:t>
      </w:r>
      <w:r w:rsidR="00FE7F43">
        <w:rPr>
          <w:rFonts w:hint="eastAsia"/>
        </w:rPr>
        <w:t>切面类</w:t>
      </w:r>
    </w:p>
    <w:tbl>
      <w:tblPr>
        <w:tblStyle w:val="ab"/>
        <w:tblW w:w="0" w:type="auto"/>
        <w:tblLook w:val="04A0" w:firstRow="1" w:lastRow="0" w:firstColumn="1" w:lastColumn="0" w:noHBand="0" w:noVBand="1"/>
      </w:tblPr>
      <w:tblGrid>
        <w:gridCol w:w="8296"/>
      </w:tblGrid>
      <w:tr w:rsidR="008628D6" w14:paraId="4EA316C9" w14:textId="77777777" w:rsidTr="008628D6">
        <w:tc>
          <w:tcPr>
            <w:tcW w:w="8296" w:type="dxa"/>
          </w:tcPr>
          <w:p w14:paraId="0A67A0C6"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MyAspect</w:t>
            </w:r>
            <w:proofErr w:type="spellEnd"/>
            <w:r>
              <w:rPr>
                <w:rFonts w:ascii="Consolas" w:eastAsiaTheme="minorEastAsia" w:hAnsi="Consolas" w:cs="Consolas"/>
                <w:bCs w:val="0"/>
                <w:color w:val="000000"/>
                <w:sz w:val="20"/>
                <w:szCs w:val="20"/>
              </w:rPr>
              <w:t xml:space="preserve"> {</w:t>
            </w:r>
          </w:p>
          <w:p w14:paraId="448F7EBB"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前置通知</w:t>
            </w:r>
          </w:p>
          <w:p w14:paraId="4FFDAB9E"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beforeAdvice</w:t>
            </w:r>
            <w:proofErr w:type="spellEnd"/>
            <w:proofErr w:type="gramEnd"/>
            <w:r>
              <w:rPr>
                <w:rFonts w:ascii="Consolas" w:eastAsiaTheme="minorEastAsia" w:hAnsi="Consolas" w:cs="Consolas"/>
                <w:bCs w:val="0"/>
                <w:color w:val="000000"/>
                <w:sz w:val="20"/>
                <w:szCs w:val="20"/>
              </w:rPr>
              <w:t>(){</w:t>
            </w:r>
          </w:p>
          <w:p w14:paraId="51ADA483"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前置通知</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饭前刷牙</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D8D26CF"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
          <w:p w14:paraId="7B169848"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后置通知</w:t>
            </w:r>
            <w:r>
              <w:rPr>
                <w:rFonts w:ascii="Consolas" w:eastAsiaTheme="minorEastAsia" w:hAnsi="Consolas" w:cs="Consolas"/>
                <w:bCs w:val="0"/>
                <w:color w:val="3F7F5F"/>
                <w:sz w:val="20"/>
                <w:szCs w:val="20"/>
              </w:rPr>
              <w:t>:</w:t>
            </w:r>
            <w:proofErr w:type="spellStart"/>
            <w:r>
              <w:rPr>
                <w:rFonts w:ascii="Consolas" w:eastAsiaTheme="minorEastAsia" w:hAnsi="Consolas" w:cs="Consolas"/>
                <w:bCs w:val="0"/>
                <w:color w:val="3F7F5F"/>
                <w:sz w:val="20"/>
                <w:szCs w:val="20"/>
              </w:rPr>
              <w:t>reurnVal</w:t>
            </w:r>
            <w:proofErr w:type="spellEnd"/>
            <w:r>
              <w:rPr>
                <w:rFonts w:ascii="Consolas" w:eastAsiaTheme="minorEastAsia" w:hAnsi="Consolas" w:cs="Consolas"/>
                <w:bCs w:val="0"/>
                <w:color w:val="3F7F5F"/>
                <w:sz w:val="20"/>
                <w:szCs w:val="20"/>
              </w:rPr>
              <w:t>表示返回值</w:t>
            </w:r>
          </w:p>
          <w:p w14:paraId="2CDCEE21"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afterAdvice</w:t>
            </w:r>
            <w:proofErr w:type="spellEnd"/>
            <w:proofErr w:type="gramEnd"/>
            <w:r>
              <w:rPr>
                <w:rFonts w:ascii="Consolas" w:eastAsiaTheme="minorEastAsia" w:hAnsi="Consolas" w:cs="Consolas"/>
                <w:bCs w:val="0"/>
                <w:color w:val="000000"/>
                <w:sz w:val="20"/>
                <w:szCs w:val="20"/>
              </w:rPr>
              <w:t xml:space="preserve">(Object </w:t>
            </w:r>
            <w:proofErr w:type="spellStart"/>
            <w:r>
              <w:rPr>
                <w:rFonts w:ascii="Consolas" w:eastAsiaTheme="minorEastAsia" w:hAnsi="Consolas" w:cs="Consolas"/>
                <w:bCs w:val="0"/>
                <w:color w:val="000000"/>
                <w:sz w:val="20"/>
                <w:szCs w:val="20"/>
              </w:rPr>
              <w:t>reurnVal</w:t>
            </w:r>
            <w:proofErr w:type="spellEnd"/>
            <w:r>
              <w:rPr>
                <w:rFonts w:ascii="Consolas" w:eastAsiaTheme="minorEastAsia" w:hAnsi="Consolas" w:cs="Consolas"/>
                <w:bCs w:val="0"/>
                <w:color w:val="000000"/>
                <w:sz w:val="20"/>
                <w:szCs w:val="20"/>
              </w:rPr>
              <w:t>){</w:t>
            </w:r>
          </w:p>
          <w:p w14:paraId="32A83816"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后置通知</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饭后广场舞，目标方法返回值：</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reurnVal</w:t>
            </w:r>
            <w:proofErr w:type="spellEnd"/>
            <w:r>
              <w:rPr>
                <w:rFonts w:ascii="Consolas" w:eastAsiaTheme="minorEastAsia" w:hAnsi="Consolas" w:cs="Consolas"/>
                <w:bCs w:val="0"/>
                <w:color w:val="000000"/>
                <w:sz w:val="20"/>
                <w:szCs w:val="20"/>
              </w:rPr>
              <w:t>);</w:t>
            </w:r>
          </w:p>
          <w:p w14:paraId="7A7C847F"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
          <w:p w14:paraId="15F3FA8B"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环绕通知</w:t>
            </w:r>
          </w:p>
          <w:p w14:paraId="4BDF6A75"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 xml:space="preserve">Object  </w:t>
            </w:r>
            <w:proofErr w:type="spellStart"/>
            <w:r>
              <w:rPr>
                <w:rFonts w:ascii="Consolas" w:eastAsiaTheme="minorEastAsia" w:hAnsi="Consolas" w:cs="Consolas"/>
                <w:bCs w:val="0"/>
                <w:color w:val="000000"/>
                <w:sz w:val="20"/>
                <w:szCs w:val="20"/>
              </w:rPr>
              <w:t>aroundAdvice</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ProceedingJoinPoint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pj</w:t>
            </w:r>
            <w:proofErr w:type="spellEnd"/>
            <w:r>
              <w:rPr>
                <w:rFonts w:ascii="Consolas" w:eastAsiaTheme="minorEastAsia" w:hAnsi="Consolas" w:cs="Consolas"/>
                <w:bCs w:val="0"/>
                <w:color w:val="000000"/>
                <w:sz w:val="20"/>
                <w:szCs w:val="20"/>
              </w:rPr>
              <w:t>){</w:t>
            </w:r>
          </w:p>
          <w:p w14:paraId="5503DAAD"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000000"/>
                <w:sz w:val="20"/>
                <w:szCs w:val="20"/>
              </w:rPr>
              <w:t>Object  result</w:t>
            </w:r>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0FE90654"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79A47212"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Long start=</w:t>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00"/>
                <w:sz w:val="20"/>
                <w:szCs w:val="20"/>
              </w:rPr>
              <w:t>currentTimeMillis</w:t>
            </w:r>
            <w:proofErr w:type="spellEnd"/>
            <w:r>
              <w:rPr>
                <w:rFonts w:ascii="Consolas" w:eastAsiaTheme="minorEastAsia" w:hAnsi="Consolas" w:cs="Consolas"/>
                <w:bCs w:val="0"/>
                <w:color w:val="000000"/>
                <w:sz w:val="20"/>
                <w:szCs w:val="20"/>
              </w:rPr>
              <w:t>();</w:t>
            </w:r>
          </w:p>
          <w:p w14:paraId="34B9072A"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
          <w:p w14:paraId="39549C04"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目标方法调用前的时间：</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+start);</w:t>
            </w:r>
          </w:p>
          <w:p w14:paraId="7DF22369"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调用目标对像的方法</w:t>
            </w:r>
          </w:p>
          <w:p w14:paraId="4D456ACE"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result = </w:t>
            </w:r>
            <w:proofErr w:type="spellStart"/>
            <w:proofErr w:type="gramStart"/>
            <w:r>
              <w:rPr>
                <w:rFonts w:ascii="Consolas" w:eastAsiaTheme="minorEastAsia" w:hAnsi="Consolas" w:cs="Consolas"/>
                <w:bCs w:val="0"/>
                <w:color w:val="000000"/>
                <w:sz w:val="20"/>
                <w:szCs w:val="20"/>
              </w:rPr>
              <w:t>pj.proceed</w:t>
            </w:r>
            <w:proofErr w:type="spellEnd"/>
            <w:proofErr w:type="gramEnd"/>
            <w:r>
              <w:rPr>
                <w:rFonts w:ascii="Consolas" w:eastAsiaTheme="minorEastAsia" w:hAnsi="Consolas" w:cs="Consolas"/>
                <w:bCs w:val="0"/>
                <w:color w:val="000000"/>
                <w:sz w:val="20"/>
                <w:szCs w:val="20"/>
              </w:rPr>
              <w:t>();</w:t>
            </w:r>
          </w:p>
          <w:p w14:paraId="7B1F3DD2"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获取目标类的名称</w:t>
            </w:r>
          </w:p>
          <w:p w14:paraId="78938B16"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String name=    </w:t>
            </w:r>
            <w:proofErr w:type="spellStart"/>
            <w:proofErr w:type="gramStart"/>
            <w:r>
              <w:rPr>
                <w:rFonts w:ascii="Consolas" w:eastAsiaTheme="minorEastAsia" w:hAnsi="Consolas" w:cs="Consolas"/>
                <w:bCs w:val="0"/>
                <w:color w:val="000000"/>
                <w:sz w:val="20"/>
                <w:szCs w:val="20"/>
              </w:rPr>
              <w:t>pj.getTarget</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getClass</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getName</w:t>
            </w:r>
            <w:proofErr w:type="spellEnd"/>
            <w:r>
              <w:rPr>
                <w:rFonts w:ascii="Consolas" w:eastAsiaTheme="minorEastAsia" w:hAnsi="Consolas" w:cs="Consolas"/>
                <w:bCs w:val="0"/>
                <w:color w:val="000000"/>
                <w:sz w:val="20"/>
                <w:szCs w:val="20"/>
              </w:rPr>
              <w:t>();</w:t>
            </w:r>
          </w:p>
          <w:p w14:paraId="4F4BB71D"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Long end=</w:t>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00"/>
                <w:sz w:val="20"/>
                <w:szCs w:val="20"/>
              </w:rPr>
              <w:t>currentTimeMillis</w:t>
            </w:r>
            <w:proofErr w:type="spellEnd"/>
            <w:r>
              <w:rPr>
                <w:rFonts w:ascii="Consolas" w:eastAsiaTheme="minorEastAsia" w:hAnsi="Consolas" w:cs="Consolas"/>
                <w:bCs w:val="0"/>
                <w:color w:val="000000"/>
                <w:sz w:val="20"/>
                <w:szCs w:val="20"/>
              </w:rPr>
              <w:t>();</w:t>
            </w:r>
          </w:p>
          <w:p w14:paraId="26BCB192"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
          <w:p w14:paraId="2FF5064E"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目标方法</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+name+</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执行完后的时间：</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+end+</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调用方法耗时：</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+(end-start)+</w:t>
            </w:r>
            <w:r>
              <w:rPr>
                <w:rFonts w:ascii="Consolas" w:eastAsiaTheme="minorEastAsia" w:hAnsi="Consolas" w:cs="Consolas"/>
                <w:bCs w:val="0"/>
                <w:color w:val="2A00FF"/>
                <w:sz w:val="20"/>
                <w:szCs w:val="20"/>
              </w:rPr>
              <w:t>"</w:t>
            </w:r>
            <w:proofErr w:type="gramStart"/>
            <w:r>
              <w:rPr>
                <w:rFonts w:ascii="Consolas" w:eastAsiaTheme="minorEastAsia" w:hAnsi="Consolas" w:cs="Consolas"/>
                <w:bCs w:val="0"/>
                <w:color w:val="2A00FF"/>
                <w:sz w:val="20"/>
                <w:szCs w:val="20"/>
              </w:rPr>
              <w:t>毫秒</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 </w:t>
            </w:r>
          </w:p>
          <w:p w14:paraId="65FFB720"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
          <w:p w14:paraId="1E2129D5"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(Throwable e) {</w:t>
            </w:r>
          </w:p>
          <w:p w14:paraId="794E96BC"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proofErr w:type="spellStart"/>
            <w:r>
              <w:rPr>
                <w:rFonts w:ascii="Consolas" w:eastAsiaTheme="minorEastAsia" w:hAnsi="Consolas" w:cs="Consolas"/>
                <w:b/>
                <w:color w:val="7F9FBF"/>
                <w:sz w:val="20"/>
                <w:szCs w:val="20"/>
              </w:rPr>
              <w:t>TODO</w:t>
            </w:r>
            <w:proofErr w:type="spellEnd"/>
            <w:r>
              <w:rPr>
                <w:rFonts w:ascii="Consolas" w:eastAsiaTheme="minorEastAsia" w:hAnsi="Consolas" w:cs="Consolas"/>
                <w:bCs w:val="0"/>
                <w:color w:val="3F7F5F"/>
                <w:sz w:val="20"/>
                <w:szCs w:val="20"/>
              </w:rPr>
              <w:t xml:space="preserve"> Auto-generated catch block</w:t>
            </w:r>
          </w:p>
          <w:p w14:paraId="56F999A4"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e.printStackTrace</w:t>
            </w:r>
            <w:proofErr w:type="spellEnd"/>
            <w:proofErr w:type="gramEnd"/>
            <w:r>
              <w:rPr>
                <w:rFonts w:ascii="Consolas" w:eastAsiaTheme="minorEastAsia" w:hAnsi="Consolas" w:cs="Consolas"/>
                <w:bCs w:val="0"/>
                <w:color w:val="000000"/>
                <w:sz w:val="20"/>
                <w:szCs w:val="20"/>
              </w:rPr>
              <w:t>();</w:t>
            </w:r>
          </w:p>
          <w:p w14:paraId="4087FF6C"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C5E99B7"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result;</w:t>
            </w:r>
          </w:p>
          <w:p w14:paraId="143BE643"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
          <w:p w14:paraId="58FD5794"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异常通知</w:t>
            </w:r>
          </w:p>
          <w:p w14:paraId="0A15AE4C"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execptionAdvice</w:t>
            </w:r>
            <w:proofErr w:type="spellEnd"/>
            <w:proofErr w:type="gramEnd"/>
            <w:r>
              <w:rPr>
                <w:rFonts w:ascii="Consolas" w:eastAsiaTheme="minorEastAsia" w:hAnsi="Consolas" w:cs="Consolas"/>
                <w:bCs w:val="0"/>
                <w:color w:val="000000"/>
                <w:sz w:val="20"/>
                <w:szCs w:val="20"/>
              </w:rPr>
              <w:t>(Throwable  t){</w:t>
            </w:r>
          </w:p>
          <w:p w14:paraId="7CCC51CD"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产生了异常，异常消息：</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t.getMessage</w:t>
            </w:r>
            <w:proofErr w:type="spellEnd"/>
            <w:r>
              <w:rPr>
                <w:rFonts w:ascii="Consolas" w:eastAsiaTheme="minorEastAsia" w:hAnsi="Consolas" w:cs="Consolas"/>
                <w:bCs w:val="0"/>
                <w:color w:val="000000"/>
                <w:sz w:val="20"/>
                <w:szCs w:val="20"/>
              </w:rPr>
              <w:t>());</w:t>
            </w:r>
          </w:p>
          <w:p w14:paraId="456B2E84" w14:textId="77777777" w:rsidR="008628D6" w:rsidRDefault="008628D6" w:rsidP="008628D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
          <w:p w14:paraId="32D91FBB" w14:textId="3BE46056" w:rsidR="008628D6" w:rsidRDefault="008628D6" w:rsidP="008628D6">
            <w:pPr>
              <w:ind w:firstLineChars="0" w:firstLine="0"/>
            </w:pPr>
            <w:r>
              <w:rPr>
                <w:rFonts w:ascii="Consolas" w:eastAsiaTheme="minorEastAsia" w:hAnsi="Consolas" w:cs="Consolas"/>
                <w:bCs w:val="0"/>
                <w:color w:val="000000"/>
                <w:sz w:val="20"/>
                <w:szCs w:val="20"/>
              </w:rPr>
              <w:t>}</w:t>
            </w:r>
          </w:p>
        </w:tc>
      </w:tr>
    </w:tbl>
    <w:p w14:paraId="68EC987E" w14:textId="77777777" w:rsidR="008628D6" w:rsidRPr="008628D6" w:rsidRDefault="008628D6" w:rsidP="008628D6">
      <w:pPr>
        <w:ind w:firstLine="420"/>
      </w:pPr>
    </w:p>
    <w:p w14:paraId="703EE01F" w14:textId="7DA685A0" w:rsidR="007A3654" w:rsidRDefault="00A2772D" w:rsidP="00A5441B">
      <w:pPr>
        <w:pStyle w:val="3"/>
        <w:ind w:firstLine="420"/>
      </w:pPr>
      <w:r>
        <w:rPr>
          <w:rFonts w:hint="eastAsia"/>
        </w:rPr>
        <w:t>xml</w:t>
      </w:r>
      <w:r>
        <w:rPr>
          <w:rFonts w:hint="eastAsia"/>
        </w:rPr>
        <w:t>配置</w:t>
      </w:r>
    </w:p>
    <w:tbl>
      <w:tblPr>
        <w:tblStyle w:val="ab"/>
        <w:tblW w:w="0" w:type="auto"/>
        <w:tblLook w:val="04A0" w:firstRow="1" w:lastRow="0" w:firstColumn="1" w:lastColumn="0" w:noHBand="0" w:noVBand="1"/>
      </w:tblPr>
      <w:tblGrid>
        <w:gridCol w:w="8296"/>
      </w:tblGrid>
      <w:tr w:rsidR="006261FD" w14:paraId="4178B5C5" w14:textId="77777777" w:rsidTr="006261FD">
        <w:tc>
          <w:tcPr>
            <w:tcW w:w="8296" w:type="dxa"/>
          </w:tcPr>
          <w:p w14:paraId="60196793"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目标类的对象</w:t>
            </w:r>
            <w:r>
              <w:rPr>
                <w:rFonts w:ascii="Consolas" w:eastAsiaTheme="minorEastAsia" w:hAnsi="Consolas" w:cs="Consolas"/>
                <w:bCs w:val="0"/>
                <w:color w:val="3F5FBF"/>
                <w:sz w:val="20"/>
                <w:szCs w:val="20"/>
              </w:rPr>
              <w:t xml:space="preserve"> --&gt;</w:t>
            </w:r>
          </w:p>
          <w:p w14:paraId="49A76AA9"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"person"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cn.sxt.domain</w:t>
            </w:r>
            <w:proofErr w:type="gramEnd"/>
            <w:r>
              <w:rPr>
                <w:rFonts w:ascii="Consolas" w:eastAsiaTheme="minorEastAsia" w:hAnsi="Consolas" w:cs="Consolas"/>
                <w:bCs w:val="0"/>
                <w:i/>
                <w:iCs/>
                <w:color w:val="2A00FF"/>
                <w:sz w:val="20"/>
                <w:szCs w:val="20"/>
              </w:rPr>
              <w:t>.Person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36B3C3B1"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前置通知的对象</w:t>
            </w:r>
            <w:r>
              <w:rPr>
                <w:rFonts w:ascii="Consolas" w:eastAsiaTheme="minorEastAsia" w:hAnsi="Consolas" w:cs="Consolas"/>
                <w:bCs w:val="0"/>
                <w:color w:val="3F5FBF"/>
                <w:sz w:val="20"/>
                <w:szCs w:val="20"/>
              </w:rPr>
              <w:t xml:space="preserve"> --&gt;</w:t>
            </w:r>
          </w:p>
          <w:p w14:paraId="29671F2A"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beforeadvice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cn.sxt.advice</w:t>
            </w:r>
            <w:proofErr w:type="gramEnd"/>
            <w:r>
              <w:rPr>
                <w:rFonts w:ascii="Consolas" w:eastAsiaTheme="minorEastAsia" w:hAnsi="Consolas" w:cs="Consolas"/>
                <w:bCs w:val="0"/>
                <w:i/>
                <w:iCs/>
                <w:color w:val="2A00FF"/>
                <w:sz w:val="20"/>
                <w:szCs w:val="20"/>
              </w:rPr>
              <w:t>.MyBeforeAdvice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74235B22"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后置通知的对象</w:t>
            </w:r>
            <w:r>
              <w:rPr>
                <w:rFonts w:ascii="Consolas" w:eastAsiaTheme="minorEastAsia" w:hAnsi="Consolas" w:cs="Consolas"/>
                <w:bCs w:val="0"/>
                <w:color w:val="3F5FBF"/>
                <w:sz w:val="20"/>
                <w:szCs w:val="20"/>
              </w:rPr>
              <w:t xml:space="preserve"> --&gt;</w:t>
            </w:r>
          </w:p>
          <w:p w14:paraId="0B6C0F21"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afteradvice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cn.sxt.advice</w:t>
            </w:r>
            <w:proofErr w:type="gramEnd"/>
            <w:r>
              <w:rPr>
                <w:rFonts w:ascii="Consolas" w:eastAsiaTheme="minorEastAsia" w:hAnsi="Consolas" w:cs="Consolas"/>
                <w:bCs w:val="0"/>
                <w:i/>
                <w:iCs/>
                <w:color w:val="2A00FF"/>
                <w:sz w:val="20"/>
                <w:szCs w:val="20"/>
              </w:rPr>
              <w:t>.MyAfterAdvice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4B8D2E7E"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环绕通知</w:t>
            </w:r>
            <w:r>
              <w:rPr>
                <w:rFonts w:ascii="Consolas" w:eastAsiaTheme="minorEastAsia" w:hAnsi="Consolas" w:cs="Consolas"/>
                <w:bCs w:val="0"/>
                <w:color w:val="3F5FBF"/>
                <w:sz w:val="20"/>
                <w:szCs w:val="20"/>
              </w:rPr>
              <w:t xml:space="preserve"> --&gt;</w:t>
            </w:r>
          </w:p>
          <w:p w14:paraId="023D78E2"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arounddvice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cn.sxt.advice</w:t>
            </w:r>
            <w:proofErr w:type="gramEnd"/>
            <w:r>
              <w:rPr>
                <w:rFonts w:ascii="Consolas" w:eastAsiaTheme="minorEastAsia" w:hAnsi="Consolas" w:cs="Consolas"/>
                <w:bCs w:val="0"/>
                <w:i/>
                <w:iCs/>
                <w:color w:val="2A00FF"/>
                <w:sz w:val="20"/>
                <w:szCs w:val="20"/>
              </w:rPr>
              <w:t>.MyAroundAdvice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0B53392A"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异常通知</w:t>
            </w:r>
            <w:r>
              <w:rPr>
                <w:rFonts w:ascii="Consolas" w:eastAsiaTheme="minorEastAsia" w:hAnsi="Consolas" w:cs="Consolas"/>
                <w:bCs w:val="0"/>
                <w:color w:val="3F5FBF"/>
                <w:sz w:val="20"/>
                <w:szCs w:val="20"/>
              </w:rPr>
              <w:t xml:space="preserve"> --&gt;</w:t>
            </w:r>
          </w:p>
          <w:p w14:paraId="12C4C98B" w14:textId="77777777" w:rsidR="00B74C62" w:rsidRDefault="00B74C62" w:rsidP="00B74C62">
            <w:pPr>
              <w:ind w:firstLineChars="0" w:firstLine="0"/>
              <w:rPr>
                <w:rFonts w:ascii="Consolas" w:eastAsiaTheme="minorEastAsia" w:hAnsi="Consolas" w:cs="Consolas"/>
                <w:bCs w:val="0"/>
                <w:color w:val="00808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exceptionAdvice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cn.sxt.advice</w:t>
            </w:r>
            <w:proofErr w:type="gramEnd"/>
            <w:r>
              <w:rPr>
                <w:rFonts w:ascii="Consolas" w:eastAsiaTheme="minorEastAsia" w:hAnsi="Consolas" w:cs="Consolas"/>
                <w:bCs w:val="0"/>
                <w:i/>
                <w:iCs/>
                <w:color w:val="2A00FF"/>
                <w:sz w:val="20"/>
                <w:szCs w:val="20"/>
              </w:rPr>
              <w:t>.MyExceptionAdvice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22749655"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proofErr w:type="spellStart"/>
            <w:r>
              <w:rPr>
                <w:rFonts w:ascii="Consolas" w:eastAsiaTheme="minorEastAsia" w:hAnsi="Consolas" w:cs="Consolas"/>
                <w:bCs w:val="0"/>
                <w:color w:val="3F5FBF"/>
                <w:sz w:val="20"/>
                <w:szCs w:val="20"/>
                <w:u w:val="single"/>
              </w:rPr>
              <w:t>aop</w:t>
            </w:r>
            <w:proofErr w:type="spellEnd"/>
            <w:r>
              <w:rPr>
                <w:rFonts w:ascii="Consolas" w:eastAsiaTheme="minorEastAsia" w:hAnsi="Consolas" w:cs="Consolas"/>
                <w:bCs w:val="0"/>
                <w:color w:val="3F5FBF"/>
                <w:sz w:val="20"/>
                <w:szCs w:val="20"/>
              </w:rPr>
              <w:t>的配置</w:t>
            </w:r>
            <w:r>
              <w:rPr>
                <w:rFonts w:ascii="Consolas" w:eastAsiaTheme="minorEastAsia" w:hAnsi="Consolas" w:cs="Consolas"/>
                <w:bCs w:val="0"/>
                <w:color w:val="3F5FBF"/>
                <w:sz w:val="20"/>
                <w:szCs w:val="20"/>
              </w:rPr>
              <w:t xml:space="preserve"> --&gt;</w:t>
            </w:r>
          </w:p>
          <w:p w14:paraId="6DB7F1FC"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aop:config</w:t>
            </w:r>
            <w:proofErr w:type="spellEnd"/>
            <w:r>
              <w:rPr>
                <w:rFonts w:ascii="Consolas" w:eastAsiaTheme="minorEastAsia" w:hAnsi="Consolas" w:cs="Consolas"/>
                <w:bCs w:val="0"/>
                <w:color w:val="008080"/>
                <w:sz w:val="20"/>
                <w:szCs w:val="20"/>
              </w:rPr>
              <w:t>&gt;</w:t>
            </w:r>
          </w:p>
          <w:p w14:paraId="44CB5475"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切入点：要增强的方法</w:t>
            </w:r>
            <w:r>
              <w:rPr>
                <w:rFonts w:ascii="Consolas" w:eastAsiaTheme="minorEastAsia" w:hAnsi="Consolas" w:cs="Consolas"/>
                <w:bCs w:val="0"/>
                <w:color w:val="3F5FBF"/>
                <w:sz w:val="20"/>
                <w:szCs w:val="20"/>
              </w:rPr>
              <w:t xml:space="preserve"> expression:</w:t>
            </w:r>
            <w:r>
              <w:rPr>
                <w:rFonts w:ascii="Consolas" w:eastAsiaTheme="minorEastAsia" w:hAnsi="Consolas" w:cs="Consolas"/>
                <w:bCs w:val="0"/>
                <w:color w:val="3F5FBF"/>
                <w:sz w:val="20"/>
                <w:szCs w:val="20"/>
              </w:rPr>
              <w:t>切入点表达式</w:t>
            </w: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切入点表达式规则：</w:t>
            </w:r>
            <w:r>
              <w:rPr>
                <w:rFonts w:ascii="Consolas" w:eastAsiaTheme="minorEastAsia" w:hAnsi="Consolas" w:cs="Consolas"/>
                <w:bCs w:val="0"/>
                <w:color w:val="3F5FBF"/>
                <w:sz w:val="20"/>
                <w:szCs w:val="20"/>
              </w:rPr>
              <w:t xml:space="preserve"> execution(</w:t>
            </w:r>
            <w:r>
              <w:rPr>
                <w:rFonts w:ascii="Consolas" w:eastAsiaTheme="minorEastAsia" w:hAnsi="Consolas" w:cs="Consolas"/>
                <w:bCs w:val="0"/>
                <w:color w:val="3F5FBF"/>
                <w:sz w:val="20"/>
                <w:szCs w:val="20"/>
              </w:rPr>
              <w:t>返回类型</w:t>
            </w: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包名</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类名</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方法名</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形参</w:t>
            </w:r>
            <w:r>
              <w:rPr>
                <w:rFonts w:ascii="Consolas" w:eastAsiaTheme="minorEastAsia" w:hAnsi="Consolas" w:cs="Consolas"/>
                <w:bCs w:val="0"/>
                <w:color w:val="3F5FBF"/>
                <w:sz w:val="20"/>
                <w:szCs w:val="20"/>
              </w:rPr>
              <w:t xml:space="preserve">) </w:t>
            </w:r>
          </w:p>
          <w:p w14:paraId="4773F122"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--&gt;</w:t>
            </w:r>
          </w:p>
          <w:p w14:paraId="45F67D05"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aop:pointcut</w:t>
            </w:r>
            <w:proofErr w:type="spellEnd"/>
            <w:proofErr w:type="gram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expression</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 xml:space="preserve">"execution(void </w:t>
            </w:r>
            <w:proofErr w:type="spellStart"/>
            <w:r>
              <w:rPr>
                <w:rFonts w:ascii="Consolas" w:eastAsiaTheme="minorEastAsia" w:hAnsi="Consolas" w:cs="Consolas"/>
                <w:bCs w:val="0"/>
                <w:i/>
                <w:iCs/>
                <w:color w:val="2A00FF"/>
                <w:sz w:val="20"/>
                <w:szCs w:val="20"/>
              </w:rPr>
              <w:t>cn.sxt.domain.Person.eat</w:t>
            </w:r>
            <w:proofErr w:type="spellEnd"/>
            <w:r>
              <w:rPr>
                <w:rFonts w:ascii="Consolas" w:eastAsiaTheme="minorEastAsia" w:hAnsi="Consolas" w:cs="Consolas"/>
                <w:bCs w:val="0"/>
                <w:i/>
                <w:iCs/>
                <w:color w:val="2A00FF"/>
                <w:sz w:val="20"/>
                <w:szCs w:val="20"/>
              </w:rPr>
              <w:t>(..))"</w:t>
            </w:r>
          </w:p>
          <w:p w14:paraId="1C26F03A"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r>
              <w:rPr>
                <w:rFonts w:ascii="Consolas" w:eastAsiaTheme="minorEastAsia" w:hAnsi="Consolas" w:cs="Consolas"/>
                <w:bCs w:val="0"/>
                <w:sz w:val="20"/>
                <w:szCs w:val="20"/>
              </w:rPr>
              <w:tab/>
            </w:r>
            <w:r>
              <w:rPr>
                <w:rFonts w:ascii="Consolas" w:eastAsiaTheme="minorEastAsia" w:hAnsi="Consolas" w:cs="Consolas"/>
                <w:bCs w:val="0"/>
                <w:sz w:val="20"/>
                <w:szCs w:val="20"/>
              </w:rPr>
              <w:tab/>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pct</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008080"/>
                <w:sz w:val="20"/>
                <w:szCs w:val="20"/>
              </w:rPr>
              <w:t>/&gt;</w:t>
            </w:r>
          </w:p>
          <w:p w14:paraId="1CDA9885"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proofErr w:type="spellStart"/>
            <w:r>
              <w:rPr>
                <w:rFonts w:ascii="Consolas" w:eastAsiaTheme="minorEastAsia" w:hAnsi="Consolas" w:cs="Consolas"/>
                <w:bCs w:val="0"/>
                <w:color w:val="3F5FBF"/>
                <w:sz w:val="20"/>
                <w:szCs w:val="20"/>
              </w:rPr>
              <w:t>aop:advisor</w:t>
            </w:r>
            <w:proofErr w:type="spellEnd"/>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完成织入，组合切入点和通知</w:t>
            </w:r>
            <w:r>
              <w:rPr>
                <w:rFonts w:ascii="Consolas" w:eastAsiaTheme="minorEastAsia" w:hAnsi="Consolas" w:cs="Consolas"/>
                <w:bCs w:val="0"/>
                <w:color w:val="3F5FBF"/>
                <w:sz w:val="20"/>
                <w:szCs w:val="20"/>
              </w:rPr>
              <w:t xml:space="preserve"> advice-</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引用</w:t>
            </w:r>
            <w:r>
              <w:rPr>
                <w:rFonts w:ascii="Consolas" w:eastAsiaTheme="minorEastAsia" w:hAnsi="Consolas" w:cs="Consolas"/>
                <w:bCs w:val="0"/>
                <w:color w:val="3F5FBF"/>
                <w:sz w:val="20"/>
                <w:szCs w:val="20"/>
              </w:rPr>
              <w:t>Advice</w:t>
            </w:r>
            <w:r>
              <w:rPr>
                <w:rFonts w:ascii="Consolas" w:eastAsiaTheme="minorEastAsia" w:hAnsi="Consolas" w:cs="Consolas"/>
                <w:bCs w:val="0"/>
                <w:color w:val="3F5FBF"/>
                <w:sz w:val="20"/>
                <w:szCs w:val="20"/>
              </w:rPr>
              <w:t>实例</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通过</w:t>
            </w:r>
            <w:r>
              <w:rPr>
                <w:rFonts w:ascii="Consolas" w:eastAsiaTheme="minorEastAsia" w:hAnsi="Consolas" w:cs="Consolas"/>
                <w:bCs w:val="0"/>
                <w:color w:val="3F5FBF"/>
                <w:sz w:val="20"/>
                <w:szCs w:val="20"/>
              </w:rPr>
              <w:t>id</w:t>
            </w:r>
            <w:r>
              <w:rPr>
                <w:rFonts w:ascii="Consolas" w:eastAsiaTheme="minorEastAsia" w:hAnsi="Consolas" w:cs="Consolas"/>
                <w:bCs w:val="0"/>
                <w:color w:val="3F5FBF"/>
                <w:sz w:val="20"/>
                <w:szCs w:val="20"/>
              </w:rPr>
              <w:t>引用</w:t>
            </w: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u w:val="single"/>
              </w:rPr>
              <w:t>pointcut</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引用切入点</w:t>
            </w:r>
            <w:r>
              <w:rPr>
                <w:rFonts w:ascii="Consolas" w:eastAsiaTheme="minorEastAsia" w:hAnsi="Consolas" w:cs="Consolas"/>
                <w:bCs w:val="0"/>
                <w:color w:val="3F5FBF"/>
                <w:sz w:val="20"/>
                <w:szCs w:val="20"/>
              </w:rPr>
              <w:t xml:space="preserve"> --&gt;</w:t>
            </w:r>
          </w:p>
          <w:p w14:paraId="0919E9AE"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ab/>
              <w:t>&lt;</w:t>
            </w:r>
            <w:proofErr w:type="spellStart"/>
            <w:r>
              <w:rPr>
                <w:rFonts w:ascii="Consolas" w:eastAsiaTheme="minorEastAsia" w:hAnsi="Consolas" w:cs="Consolas"/>
                <w:bCs w:val="0"/>
                <w:color w:val="3F5FBF"/>
                <w:sz w:val="20"/>
                <w:szCs w:val="20"/>
              </w:rPr>
              <w:t>aop:advisor</w:t>
            </w:r>
            <w:proofErr w:type="spellEnd"/>
            <w:r>
              <w:rPr>
                <w:rFonts w:ascii="Consolas" w:eastAsiaTheme="minorEastAsia" w:hAnsi="Consolas" w:cs="Consolas"/>
                <w:bCs w:val="0"/>
                <w:color w:val="3F5FBF"/>
                <w:sz w:val="20"/>
                <w:szCs w:val="20"/>
              </w:rPr>
              <w:t xml:space="preserve"> advice-</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beforeadvice</w:t>
            </w:r>
            <w:proofErr w:type="spell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u w:val="single"/>
              </w:rPr>
              <w:t>pointcut</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pct</w:t>
            </w:r>
            <w:proofErr w:type="spellEnd"/>
            <w:r>
              <w:rPr>
                <w:rFonts w:ascii="Consolas" w:eastAsiaTheme="minorEastAsia" w:hAnsi="Consolas" w:cs="Consolas"/>
                <w:bCs w:val="0"/>
                <w:color w:val="3F5FBF"/>
                <w:sz w:val="20"/>
                <w:szCs w:val="20"/>
              </w:rPr>
              <w:t>" /&gt;</w:t>
            </w:r>
          </w:p>
          <w:p w14:paraId="42267700"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&lt;</w:t>
            </w:r>
            <w:proofErr w:type="spellStart"/>
            <w:proofErr w:type="gramStart"/>
            <w:r>
              <w:rPr>
                <w:rFonts w:ascii="Consolas" w:eastAsiaTheme="minorEastAsia" w:hAnsi="Consolas" w:cs="Consolas"/>
                <w:bCs w:val="0"/>
                <w:color w:val="3F5FBF"/>
                <w:sz w:val="20"/>
                <w:szCs w:val="20"/>
              </w:rPr>
              <w:t>aop:advisor</w:t>
            </w:r>
            <w:proofErr w:type="spellEnd"/>
            <w:proofErr w:type="gramEnd"/>
            <w:r>
              <w:rPr>
                <w:rFonts w:ascii="Consolas" w:eastAsiaTheme="minorEastAsia" w:hAnsi="Consolas" w:cs="Consolas"/>
                <w:bCs w:val="0"/>
                <w:color w:val="3F5FBF"/>
                <w:sz w:val="20"/>
                <w:szCs w:val="20"/>
              </w:rPr>
              <w:t xml:space="preserve"> advice-</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afteradvice</w:t>
            </w:r>
            <w:proofErr w:type="spell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u w:val="single"/>
              </w:rPr>
              <w:t>pointcut</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pct</w:t>
            </w:r>
            <w:proofErr w:type="spellEnd"/>
            <w:r>
              <w:rPr>
                <w:rFonts w:ascii="Consolas" w:eastAsiaTheme="minorEastAsia" w:hAnsi="Consolas" w:cs="Consolas"/>
                <w:bCs w:val="0"/>
                <w:color w:val="3F5FBF"/>
                <w:sz w:val="20"/>
                <w:szCs w:val="20"/>
              </w:rPr>
              <w:t>" /&gt; --&gt;</w:t>
            </w:r>
          </w:p>
          <w:p w14:paraId="58B01D14"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ab/>
              <w:t xml:space="preserve"> &lt;</w:t>
            </w:r>
            <w:proofErr w:type="spellStart"/>
            <w:r>
              <w:rPr>
                <w:rFonts w:ascii="Consolas" w:eastAsiaTheme="minorEastAsia" w:hAnsi="Consolas" w:cs="Consolas"/>
                <w:bCs w:val="0"/>
                <w:color w:val="3F5FBF"/>
                <w:sz w:val="20"/>
                <w:szCs w:val="20"/>
              </w:rPr>
              <w:t>aop:advisor</w:t>
            </w:r>
            <w:proofErr w:type="spellEnd"/>
            <w:r>
              <w:rPr>
                <w:rFonts w:ascii="Consolas" w:eastAsiaTheme="minorEastAsia" w:hAnsi="Consolas" w:cs="Consolas"/>
                <w:bCs w:val="0"/>
                <w:color w:val="3F5FBF"/>
                <w:sz w:val="20"/>
                <w:szCs w:val="20"/>
              </w:rPr>
              <w:t xml:space="preserve"> advice-</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arounddvice</w:t>
            </w:r>
            <w:proofErr w:type="spell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u w:val="single"/>
              </w:rPr>
              <w:t>pointcut</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u w:val="single"/>
              </w:rPr>
              <w:t>pct</w:t>
            </w:r>
            <w:proofErr w:type="spellEnd"/>
            <w:r>
              <w:rPr>
                <w:rFonts w:ascii="Consolas" w:eastAsiaTheme="minorEastAsia" w:hAnsi="Consolas" w:cs="Consolas"/>
                <w:bCs w:val="0"/>
                <w:color w:val="3F5FBF"/>
                <w:sz w:val="20"/>
                <w:szCs w:val="20"/>
              </w:rPr>
              <w:t>" /&gt;  --&gt;</w:t>
            </w:r>
          </w:p>
          <w:p w14:paraId="77587F8C" w14:textId="77777777" w:rsidR="00B74C62" w:rsidRDefault="00B74C62" w:rsidP="00B74C6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aop:advisor</w:t>
            </w:r>
            <w:proofErr w:type="spellEnd"/>
            <w:proofErr w:type="gram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advice-ref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exceptionAdvice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pointcut-ref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pct</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192224A8" w14:textId="77777777" w:rsidR="00B74C62" w:rsidRDefault="00B74C62" w:rsidP="00B74C62">
            <w:pPr>
              <w:ind w:firstLineChars="0" w:firstLine="0"/>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r>
              <w:rPr>
                <w:rFonts w:ascii="Consolas" w:eastAsiaTheme="minorEastAsia" w:hAnsi="Consolas" w:cs="Consolas"/>
                <w:bCs w:val="0"/>
                <w:color w:val="3F7F7F"/>
                <w:sz w:val="20"/>
                <w:szCs w:val="20"/>
              </w:rPr>
              <w:t>aop:config</w:t>
            </w:r>
            <w:proofErr w:type="spellEnd"/>
            <w:r>
              <w:rPr>
                <w:rFonts w:ascii="Consolas" w:eastAsiaTheme="minorEastAsia" w:hAnsi="Consolas" w:cs="Consolas"/>
                <w:bCs w:val="0"/>
                <w:color w:val="008080"/>
                <w:sz w:val="20"/>
                <w:szCs w:val="20"/>
              </w:rPr>
              <w:t>&gt;</w:t>
            </w:r>
          </w:p>
          <w:p w14:paraId="14775807" w14:textId="4DE5122E" w:rsidR="006261FD" w:rsidRDefault="00B74C62" w:rsidP="00B74C62">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6D16036F" w14:textId="77777777" w:rsidR="00B74C62" w:rsidRDefault="00B74C62" w:rsidP="00757A96">
      <w:pPr>
        <w:pStyle w:val="3"/>
        <w:ind w:firstLine="420"/>
      </w:pPr>
      <w:r>
        <w:rPr>
          <w:rFonts w:hint="eastAsia"/>
        </w:rPr>
        <w:t>前置</w:t>
      </w:r>
      <w:bookmarkStart w:id="4" w:name="_GoBack"/>
      <w:bookmarkEnd w:id="4"/>
    </w:p>
    <w:p w14:paraId="008EBA81" w14:textId="77777777" w:rsidR="00B74C62" w:rsidRPr="005202D9" w:rsidRDefault="00B74C62" w:rsidP="00B74C62">
      <w:pPr>
        <w:ind w:firstLine="420"/>
      </w:pPr>
      <w:r>
        <w:tab/>
      </w:r>
      <w:r>
        <w:t>格式：</w:t>
      </w:r>
      <w:proofErr w:type="gramStart"/>
      <w:r w:rsidRPr="005202D9">
        <w:t>:before</w:t>
      </w:r>
      <w:proofErr w:type="gramEnd"/>
      <w:r w:rsidRPr="005202D9">
        <w:t xml:space="preserve"> method="" </w:t>
      </w:r>
      <w:r w:rsidRPr="005202D9">
        <w:rPr>
          <w:u w:val="single"/>
        </w:rPr>
        <w:t>pointcut</w:t>
      </w:r>
      <w:r w:rsidRPr="005202D9">
        <w:t xml:space="preserve">="" </w:t>
      </w:r>
      <w:r w:rsidRPr="005202D9">
        <w:rPr>
          <w:u w:val="single"/>
        </w:rPr>
        <w:t>pointcut</w:t>
      </w:r>
      <w:r w:rsidRPr="005202D9">
        <w:t>-</w:t>
      </w:r>
      <w:r w:rsidRPr="005202D9">
        <w:rPr>
          <w:u w:val="single"/>
        </w:rPr>
        <w:t>ref</w:t>
      </w:r>
      <w:r w:rsidRPr="005202D9">
        <w:t>=""/&gt;</w:t>
      </w:r>
    </w:p>
    <w:p w14:paraId="7E95A008" w14:textId="77777777" w:rsidR="00B74C62" w:rsidRPr="005202D9" w:rsidRDefault="00B74C62" w:rsidP="00B74C62">
      <w:pPr>
        <w:ind w:firstLine="420"/>
      </w:pPr>
      <w:r w:rsidRPr="005202D9">
        <w:tab/>
      </w:r>
      <w:r w:rsidRPr="005202D9">
        <w:tab/>
      </w:r>
      <w:r w:rsidRPr="005202D9">
        <w:tab/>
        <w:t xml:space="preserve">method : </w:t>
      </w:r>
      <w:r w:rsidRPr="005202D9">
        <w:t>通知，及方法名</w:t>
      </w:r>
    </w:p>
    <w:p w14:paraId="4D294373" w14:textId="77777777" w:rsidR="00B74C62" w:rsidRPr="005202D9" w:rsidRDefault="00B74C62" w:rsidP="00B74C62">
      <w:pPr>
        <w:ind w:firstLine="420"/>
      </w:pPr>
      <w:r w:rsidRPr="005202D9">
        <w:tab/>
      </w:r>
      <w:r w:rsidRPr="005202D9">
        <w:tab/>
      </w:r>
      <w:r w:rsidRPr="005202D9">
        <w:tab/>
      </w:r>
      <w:r w:rsidRPr="005202D9">
        <w:rPr>
          <w:u w:val="single"/>
        </w:rPr>
        <w:t>pointcut</w:t>
      </w:r>
      <w:r w:rsidRPr="005202D9">
        <w:t xml:space="preserve"> :</w:t>
      </w:r>
      <w:r w:rsidRPr="005202D9">
        <w:t>切入点表达式，此表达式只能当前通知使用。</w:t>
      </w:r>
    </w:p>
    <w:p w14:paraId="430D7169" w14:textId="77777777" w:rsidR="00B74C62" w:rsidRPr="005202D9" w:rsidRDefault="00B74C62" w:rsidP="00B74C62">
      <w:pPr>
        <w:ind w:firstLine="420"/>
      </w:pPr>
      <w:r w:rsidRPr="005202D9">
        <w:tab/>
      </w:r>
      <w:r w:rsidRPr="005202D9">
        <w:tab/>
      </w:r>
      <w:r w:rsidRPr="005202D9">
        <w:tab/>
      </w:r>
      <w:r w:rsidRPr="005202D9">
        <w:rPr>
          <w:u w:val="single"/>
        </w:rPr>
        <w:t>pointcut</w:t>
      </w:r>
      <w:r w:rsidRPr="005202D9">
        <w:t>-</w:t>
      </w:r>
      <w:r w:rsidRPr="005202D9">
        <w:rPr>
          <w:u w:val="single"/>
        </w:rPr>
        <w:t>ref</w:t>
      </w:r>
      <w:r w:rsidRPr="005202D9">
        <w:t xml:space="preserve"> </w:t>
      </w:r>
      <w:r w:rsidRPr="005202D9">
        <w:t>：</w:t>
      </w:r>
      <w:r w:rsidRPr="005202D9">
        <w:t xml:space="preserve"> </w:t>
      </w:r>
      <w:r w:rsidRPr="005202D9">
        <w:t>切入点引用，可以与其他通知共享切入点。</w:t>
      </w:r>
    </w:p>
    <w:p w14:paraId="75C4B2CA" w14:textId="77777777" w:rsidR="00B74C62" w:rsidRPr="005202D9" w:rsidRDefault="00B74C62" w:rsidP="00B74C62">
      <w:pPr>
        <w:ind w:firstLine="420"/>
      </w:pPr>
      <w:r w:rsidRPr="005202D9">
        <w:tab/>
      </w:r>
      <w:r w:rsidRPr="005202D9">
        <w:tab/>
      </w:r>
      <w:r>
        <w:tab/>
      </w:r>
      <w:proofErr w:type="gramStart"/>
      <w:r w:rsidRPr="005202D9">
        <w:t>知方法</w:t>
      </w:r>
      <w:proofErr w:type="gramEnd"/>
      <w:r w:rsidRPr="005202D9">
        <w:t>格式：</w:t>
      </w:r>
      <w:r w:rsidRPr="005202D9">
        <w:t xml:space="preserve">public void </w:t>
      </w:r>
      <w:proofErr w:type="spellStart"/>
      <w:proofErr w:type="gramStart"/>
      <w:r w:rsidRPr="005202D9">
        <w:t>myBefore</w:t>
      </w:r>
      <w:proofErr w:type="spellEnd"/>
      <w:r w:rsidRPr="005202D9">
        <w:t>(</w:t>
      </w:r>
      <w:proofErr w:type="spellStart"/>
      <w:proofErr w:type="gramEnd"/>
      <w:r w:rsidRPr="005202D9">
        <w:t>JoinPoint</w:t>
      </w:r>
      <w:proofErr w:type="spellEnd"/>
      <w:r w:rsidRPr="005202D9">
        <w:t xml:space="preserve"> </w:t>
      </w:r>
      <w:proofErr w:type="spellStart"/>
      <w:r w:rsidRPr="005202D9">
        <w:t>joinPoint</w:t>
      </w:r>
      <w:proofErr w:type="spellEnd"/>
      <w:r w:rsidRPr="005202D9">
        <w:t>){</w:t>
      </w:r>
    </w:p>
    <w:p w14:paraId="160BF3EF" w14:textId="77777777" w:rsidR="00B74C62" w:rsidRDefault="00B74C62" w:rsidP="00B74C62">
      <w:pPr>
        <w:ind w:firstLine="420"/>
      </w:pPr>
      <w:r w:rsidRPr="005202D9">
        <w:tab/>
      </w:r>
      <w:r w:rsidRPr="005202D9">
        <w:tab/>
      </w:r>
      <w:r w:rsidRPr="005202D9">
        <w:tab/>
      </w:r>
      <w:r>
        <w:tab/>
      </w:r>
      <w:r w:rsidRPr="005202D9">
        <w:t>数</w:t>
      </w:r>
      <w:r w:rsidRPr="005202D9">
        <w:t>1</w:t>
      </w:r>
      <w:r w:rsidRPr="005202D9">
        <w:t>：</w:t>
      </w:r>
      <w:proofErr w:type="spellStart"/>
      <w:r w:rsidRPr="005202D9">
        <w:t>org.aspectj.lang.JoinPoint</w:t>
      </w:r>
      <w:proofErr w:type="spellEnd"/>
      <w:r w:rsidRPr="005202D9">
        <w:t xml:space="preserve">  </w:t>
      </w:r>
      <w:r w:rsidRPr="005202D9">
        <w:t>用于描述连接点（目标方法），获得目标方法名等</w:t>
      </w:r>
    </w:p>
    <w:p w14:paraId="734D5725" w14:textId="77777777" w:rsidR="00B74C62" w:rsidRDefault="00B74C62" w:rsidP="00A5441B">
      <w:pPr>
        <w:pStyle w:val="3"/>
        <w:ind w:firstLine="420"/>
      </w:pPr>
      <w:r>
        <w:t>后置</w:t>
      </w:r>
      <w:r>
        <w:t>‘</w:t>
      </w:r>
    </w:p>
    <w:p w14:paraId="79151003" w14:textId="77777777" w:rsidR="00B74C62" w:rsidRPr="005202D9" w:rsidRDefault="00B74C62" w:rsidP="00B74C62">
      <w:pPr>
        <w:ind w:firstLine="420"/>
      </w:pPr>
      <w:r w:rsidRPr="005202D9">
        <w:t>目标方法后执行，获得返回值</w:t>
      </w:r>
    </w:p>
    <w:p w14:paraId="381440BF" w14:textId="77777777" w:rsidR="00B74C62" w:rsidRPr="005202D9" w:rsidRDefault="00B74C62" w:rsidP="00B74C62">
      <w:pPr>
        <w:ind w:firstLine="420"/>
      </w:pPr>
      <w:r>
        <w:rPr>
          <w:rFonts w:hint="eastAsia"/>
        </w:rPr>
        <w:t>格式：</w:t>
      </w:r>
      <w:r w:rsidRPr="005202D9">
        <w:t>&lt;</w:t>
      </w:r>
      <w:proofErr w:type="spellStart"/>
      <w:proofErr w:type="gramStart"/>
      <w:r w:rsidRPr="005202D9">
        <w:t>aop:after</w:t>
      </w:r>
      <w:proofErr w:type="gramEnd"/>
      <w:r w:rsidRPr="005202D9">
        <w:t>-returning</w:t>
      </w:r>
      <w:proofErr w:type="spellEnd"/>
      <w:r w:rsidRPr="005202D9">
        <w:t xml:space="preserve"> method="" </w:t>
      </w:r>
      <w:r w:rsidRPr="005202D9">
        <w:rPr>
          <w:u w:val="single"/>
        </w:rPr>
        <w:t>pointcut</w:t>
      </w:r>
      <w:r w:rsidRPr="005202D9">
        <w:t>-</w:t>
      </w:r>
      <w:r w:rsidRPr="005202D9">
        <w:rPr>
          <w:u w:val="single"/>
        </w:rPr>
        <w:t>ref</w:t>
      </w:r>
      <w:r w:rsidRPr="005202D9">
        <w:t>="" returning=""/&gt;</w:t>
      </w:r>
    </w:p>
    <w:p w14:paraId="7C04AA63" w14:textId="77777777" w:rsidR="00B74C62" w:rsidRPr="005202D9" w:rsidRDefault="00B74C62" w:rsidP="00B74C62">
      <w:pPr>
        <w:ind w:firstLine="420"/>
      </w:pPr>
      <w:r w:rsidRPr="005202D9">
        <w:tab/>
      </w:r>
      <w:r w:rsidRPr="005202D9">
        <w:tab/>
        <w:t xml:space="preserve">returning </w:t>
      </w:r>
      <w:r w:rsidRPr="005202D9">
        <w:t>通知方法第二个参数的名称</w:t>
      </w:r>
    </w:p>
    <w:p w14:paraId="5A099159" w14:textId="77777777" w:rsidR="00B74C62" w:rsidRPr="005202D9" w:rsidRDefault="00B74C62" w:rsidP="00B74C62">
      <w:pPr>
        <w:ind w:firstLine="420"/>
      </w:pPr>
      <w:r w:rsidRPr="005202D9">
        <w:tab/>
      </w:r>
      <w:r w:rsidRPr="005202D9">
        <w:tab/>
      </w:r>
      <w:r w:rsidRPr="005202D9">
        <w:t>通知方法格式：</w:t>
      </w:r>
      <w:r w:rsidRPr="005202D9">
        <w:t xml:space="preserve">public void </w:t>
      </w:r>
      <w:proofErr w:type="spellStart"/>
      <w:proofErr w:type="gramStart"/>
      <w:r w:rsidRPr="005202D9">
        <w:t>myAfterReturning</w:t>
      </w:r>
      <w:proofErr w:type="spellEnd"/>
      <w:r w:rsidRPr="005202D9">
        <w:t>(</w:t>
      </w:r>
      <w:proofErr w:type="spellStart"/>
      <w:proofErr w:type="gramEnd"/>
      <w:r w:rsidRPr="005202D9">
        <w:t>JoinPoint</w:t>
      </w:r>
      <w:proofErr w:type="spellEnd"/>
      <w:r w:rsidRPr="005202D9">
        <w:t xml:space="preserve"> </w:t>
      </w:r>
      <w:proofErr w:type="spellStart"/>
      <w:r w:rsidRPr="005202D9">
        <w:t>joinPoint,Object</w:t>
      </w:r>
      <w:proofErr w:type="spellEnd"/>
      <w:r w:rsidRPr="005202D9">
        <w:t xml:space="preserve"> </w:t>
      </w:r>
      <w:r w:rsidRPr="005202D9">
        <w:rPr>
          <w:u w:val="single"/>
        </w:rPr>
        <w:t>ret</w:t>
      </w:r>
      <w:r w:rsidRPr="005202D9">
        <w:t>){</w:t>
      </w:r>
    </w:p>
    <w:p w14:paraId="3C19E710" w14:textId="77777777" w:rsidR="00B74C62" w:rsidRPr="005202D9" w:rsidRDefault="00B74C62" w:rsidP="00B74C62">
      <w:pPr>
        <w:ind w:firstLine="420"/>
      </w:pPr>
      <w:r w:rsidRPr="005202D9">
        <w:tab/>
      </w:r>
      <w:r w:rsidRPr="005202D9">
        <w:tab/>
      </w:r>
      <w:r w:rsidRPr="005202D9">
        <w:tab/>
      </w:r>
      <w:r w:rsidRPr="005202D9">
        <w:t>参数</w:t>
      </w:r>
      <w:r w:rsidRPr="005202D9">
        <w:t>1</w:t>
      </w:r>
      <w:r w:rsidRPr="005202D9">
        <w:t>：连接点描述</w:t>
      </w:r>
    </w:p>
    <w:p w14:paraId="48C22196" w14:textId="77777777" w:rsidR="00B74C62" w:rsidRPr="005202D9" w:rsidRDefault="00B74C62" w:rsidP="00B74C62">
      <w:pPr>
        <w:ind w:firstLine="420"/>
      </w:pPr>
      <w:r w:rsidRPr="005202D9">
        <w:tab/>
      </w:r>
      <w:r w:rsidRPr="005202D9">
        <w:tab/>
      </w:r>
      <w:r w:rsidRPr="005202D9">
        <w:tab/>
      </w:r>
      <w:r w:rsidRPr="005202D9">
        <w:t>参数</w:t>
      </w:r>
      <w:r w:rsidRPr="005202D9">
        <w:t>2</w:t>
      </w:r>
      <w:r w:rsidRPr="005202D9">
        <w:t>：类型</w:t>
      </w:r>
      <w:r w:rsidRPr="005202D9">
        <w:t>Object</w:t>
      </w:r>
      <w:r w:rsidRPr="005202D9">
        <w:t>，参数名</w:t>
      </w:r>
      <w:r w:rsidRPr="005202D9">
        <w:t xml:space="preserve"> returning="</w:t>
      </w:r>
      <w:r w:rsidRPr="005202D9">
        <w:rPr>
          <w:u w:val="single"/>
        </w:rPr>
        <w:t>ret</w:t>
      </w:r>
      <w:r w:rsidRPr="005202D9">
        <w:t xml:space="preserve">" </w:t>
      </w:r>
      <w:r w:rsidRPr="005202D9">
        <w:t>配置的</w:t>
      </w:r>
    </w:p>
    <w:p w14:paraId="6EFE9DE1" w14:textId="77777777" w:rsidR="00B74C62" w:rsidRDefault="00B74C62" w:rsidP="00A5441B">
      <w:pPr>
        <w:pStyle w:val="3"/>
        <w:ind w:firstLine="420"/>
      </w:pPr>
      <w:r>
        <w:t>’</w:t>
      </w:r>
      <w:r>
        <w:rPr>
          <w:rFonts w:hint="eastAsia"/>
        </w:rPr>
        <w:t>环绕</w:t>
      </w:r>
    </w:p>
    <w:p w14:paraId="38FBA358" w14:textId="77777777" w:rsidR="00B74C62" w:rsidRPr="005202D9" w:rsidRDefault="00B74C62" w:rsidP="00B74C62">
      <w:pPr>
        <w:ind w:firstLine="420"/>
      </w:pPr>
      <w:r>
        <w:rPr>
          <w:rFonts w:hint="eastAsia"/>
        </w:rPr>
        <w:t>格式：</w:t>
      </w:r>
      <w:r w:rsidRPr="005202D9">
        <w:t>&lt;</w:t>
      </w:r>
      <w:proofErr w:type="spellStart"/>
      <w:proofErr w:type="gramStart"/>
      <w:r w:rsidRPr="005202D9">
        <w:t>aop:around</w:t>
      </w:r>
      <w:proofErr w:type="spellEnd"/>
      <w:proofErr w:type="gramEnd"/>
      <w:r w:rsidRPr="005202D9">
        <w:t xml:space="preserve"> method="" </w:t>
      </w:r>
      <w:r w:rsidRPr="005202D9">
        <w:rPr>
          <w:u w:val="single"/>
        </w:rPr>
        <w:t>pointcut</w:t>
      </w:r>
      <w:r w:rsidRPr="005202D9">
        <w:t>-</w:t>
      </w:r>
      <w:r w:rsidRPr="005202D9">
        <w:rPr>
          <w:u w:val="single"/>
        </w:rPr>
        <w:t>ref</w:t>
      </w:r>
      <w:r w:rsidRPr="005202D9">
        <w:t>=""/&gt;</w:t>
      </w:r>
    </w:p>
    <w:p w14:paraId="28B6424F" w14:textId="77777777" w:rsidR="00B74C62" w:rsidRPr="005202D9" w:rsidRDefault="00B74C62" w:rsidP="00B74C62">
      <w:pPr>
        <w:ind w:firstLine="420"/>
      </w:pPr>
      <w:r w:rsidRPr="005202D9">
        <w:tab/>
      </w:r>
      <w:r w:rsidRPr="005202D9">
        <w:t>通知方法格式：</w:t>
      </w:r>
      <w:r w:rsidRPr="005202D9">
        <w:t xml:space="preserve">public Object </w:t>
      </w:r>
      <w:proofErr w:type="spellStart"/>
      <w:proofErr w:type="gramStart"/>
      <w:r w:rsidRPr="005202D9">
        <w:t>myAround</w:t>
      </w:r>
      <w:proofErr w:type="spellEnd"/>
      <w:r w:rsidRPr="005202D9">
        <w:t>(</w:t>
      </w:r>
      <w:proofErr w:type="spellStart"/>
      <w:proofErr w:type="gramEnd"/>
      <w:r w:rsidRPr="005202D9">
        <w:t>ProceedingJoinPoint</w:t>
      </w:r>
      <w:proofErr w:type="spellEnd"/>
      <w:r w:rsidRPr="005202D9">
        <w:t xml:space="preserve"> </w:t>
      </w:r>
      <w:proofErr w:type="spellStart"/>
      <w:r w:rsidRPr="005202D9">
        <w:t>joinPoint</w:t>
      </w:r>
      <w:proofErr w:type="spellEnd"/>
      <w:r w:rsidRPr="005202D9">
        <w:t xml:space="preserve">) throws </w:t>
      </w:r>
      <w:r w:rsidRPr="005202D9">
        <w:rPr>
          <w:u w:val="single"/>
        </w:rPr>
        <w:t>Throwable</w:t>
      </w:r>
      <w:r w:rsidRPr="005202D9">
        <w:t>{</w:t>
      </w:r>
    </w:p>
    <w:p w14:paraId="731A9448" w14:textId="77777777" w:rsidR="00B74C62" w:rsidRPr="005202D9" w:rsidRDefault="00B74C62" w:rsidP="00B74C62">
      <w:pPr>
        <w:ind w:firstLine="420"/>
      </w:pPr>
      <w:r w:rsidRPr="005202D9">
        <w:tab/>
      </w:r>
      <w:r w:rsidRPr="005202D9">
        <w:t>返回值类型：</w:t>
      </w:r>
      <w:r w:rsidRPr="005202D9">
        <w:t>Object</w:t>
      </w:r>
    </w:p>
    <w:p w14:paraId="5DB78837" w14:textId="77777777" w:rsidR="00B74C62" w:rsidRPr="005202D9" w:rsidRDefault="00B74C62" w:rsidP="00B74C62">
      <w:pPr>
        <w:ind w:firstLine="420"/>
      </w:pPr>
      <w:r w:rsidRPr="005202D9">
        <w:tab/>
      </w:r>
      <w:r w:rsidRPr="005202D9">
        <w:t>方法名：任意</w:t>
      </w:r>
    </w:p>
    <w:p w14:paraId="64F17BC5" w14:textId="77777777" w:rsidR="00B74C62" w:rsidRPr="005202D9" w:rsidRDefault="00B74C62" w:rsidP="00B74C62">
      <w:pPr>
        <w:ind w:firstLine="420"/>
      </w:pPr>
      <w:r w:rsidRPr="005202D9">
        <w:tab/>
      </w:r>
      <w:r w:rsidRPr="005202D9">
        <w:t>参数：</w:t>
      </w:r>
      <w:proofErr w:type="spellStart"/>
      <w:proofErr w:type="gramStart"/>
      <w:r w:rsidRPr="005202D9">
        <w:t>org.aspectj</w:t>
      </w:r>
      <w:proofErr w:type="gramEnd"/>
      <w:r w:rsidRPr="005202D9">
        <w:t>.lang.ProceedingJoinPoint</w:t>
      </w:r>
      <w:proofErr w:type="spellEnd"/>
    </w:p>
    <w:p w14:paraId="1F2633F2" w14:textId="77777777" w:rsidR="00B74C62" w:rsidRPr="005202D9" w:rsidRDefault="00B74C62" w:rsidP="00B74C62">
      <w:pPr>
        <w:ind w:firstLine="420"/>
      </w:pPr>
      <w:r w:rsidRPr="005202D9">
        <w:tab/>
      </w:r>
      <w:r w:rsidRPr="005202D9">
        <w:t>抛出异常</w:t>
      </w:r>
    </w:p>
    <w:p w14:paraId="17A39CAA" w14:textId="77777777" w:rsidR="00B74C62" w:rsidRPr="005202D9" w:rsidRDefault="00B74C62" w:rsidP="00B74C62">
      <w:pPr>
        <w:ind w:firstLine="420"/>
      </w:pPr>
      <w:r w:rsidRPr="005202D9">
        <w:tab/>
      </w:r>
      <w:r w:rsidRPr="005202D9">
        <w:t>执行目标方法：</w:t>
      </w:r>
      <w:r w:rsidRPr="005202D9">
        <w:t xml:space="preserve">Object </w:t>
      </w:r>
      <w:r w:rsidRPr="005202D9">
        <w:rPr>
          <w:u w:val="single"/>
        </w:rPr>
        <w:t>obj</w:t>
      </w:r>
      <w:r w:rsidRPr="005202D9">
        <w:t xml:space="preserve"> = </w:t>
      </w:r>
      <w:proofErr w:type="spellStart"/>
      <w:r w:rsidRPr="005202D9">
        <w:t>joinPoint.proceed</w:t>
      </w:r>
      <w:proofErr w:type="spellEnd"/>
      <w:r w:rsidRPr="005202D9">
        <w:t>();</w:t>
      </w:r>
    </w:p>
    <w:p w14:paraId="00E4F947" w14:textId="77777777" w:rsidR="00B74C62" w:rsidRDefault="00B74C62" w:rsidP="00A5441B">
      <w:pPr>
        <w:pStyle w:val="3"/>
        <w:ind w:firstLine="420"/>
      </w:pPr>
      <w:r>
        <w:rPr>
          <w:rFonts w:hint="eastAsia"/>
        </w:rPr>
        <w:t>异常通知</w:t>
      </w:r>
    </w:p>
    <w:p w14:paraId="6B3BB976" w14:textId="77777777" w:rsidR="00B74C62" w:rsidRPr="005202D9" w:rsidRDefault="00B74C62" w:rsidP="00B74C62">
      <w:pPr>
        <w:ind w:firstLine="420"/>
      </w:pPr>
      <w:r>
        <w:rPr>
          <w:rFonts w:hint="eastAsia"/>
        </w:rPr>
        <w:t>格式：</w:t>
      </w:r>
      <w:r w:rsidRPr="005202D9">
        <w:t>&lt;</w:t>
      </w:r>
      <w:proofErr w:type="spellStart"/>
      <w:proofErr w:type="gramStart"/>
      <w:r w:rsidRPr="005202D9">
        <w:t>aop:after</w:t>
      </w:r>
      <w:proofErr w:type="gramEnd"/>
      <w:r w:rsidRPr="005202D9">
        <w:t>-throwing</w:t>
      </w:r>
      <w:proofErr w:type="spellEnd"/>
      <w:r w:rsidRPr="005202D9">
        <w:t xml:space="preserve"> method="" </w:t>
      </w:r>
      <w:r w:rsidRPr="005202D9">
        <w:rPr>
          <w:u w:val="single"/>
        </w:rPr>
        <w:t>pointcut</w:t>
      </w:r>
      <w:r w:rsidRPr="005202D9">
        <w:t>-</w:t>
      </w:r>
      <w:r w:rsidRPr="005202D9">
        <w:rPr>
          <w:u w:val="single"/>
        </w:rPr>
        <w:t>ref</w:t>
      </w:r>
      <w:r w:rsidRPr="005202D9">
        <w:t>="" throwing=""/&gt;</w:t>
      </w:r>
    </w:p>
    <w:p w14:paraId="6D46C533" w14:textId="77777777" w:rsidR="00B74C62" w:rsidRPr="005202D9" w:rsidRDefault="00B74C62" w:rsidP="00B74C62">
      <w:pPr>
        <w:ind w:firstLine="420"/>
      </w:pPr>
      <w:r w:rsidRPr="005202D9">
        <w:tab/>
      </w:r>
      <w:r w:rsidRPr="005202D9">
        <w:tab/>
        <w:t xml:space="preserve">throwing </w:t>
      </w:r>
      <w:r w:rsidRPr="005202D9">
        <w:t>：通知方法的第二个参数名称</w:t>
      </w:r>
    </w:p>
    <w:p w14:paraId="4F08191B" w14:textId="77777777" w:rsidR="00B74C62" w:rsidRPr="005202D9" w:rsidRDefault="00B74C62" w:rsidP="00B74C62">
      <w:pPr>
        <w:ind w:firstLine="420"/>
      </w:pPr>
      <w:r w:rsidRPr="005202D9">
        <w:tab/>
      </w:r>
      <w:r>
        <w:tab/>
      </w:r>
      <w:r w:rsidRPr="005202D9">
        <w:t>通知方法格式：</w:t>
      </w:r>
      <w:r w:rsidRPr="005202D9">
        <w:t xml:space="preserve">public void </w:t>
      </w:r>
      <w:proofErr w:type="spellStart"/>
      <w:proofErr w:type="gramStart"/>
      <w:r w:rsidRPr="005202D9">
        <w:t>myAfterThrowing</w:t>
      </w:r>
      <w:proofErr w:type="spellEnd"/>
      <w:r w:rsidRPr="005202D9">
        <w:t>(</w:t>
      </w:r>
      <w:proofErr w:type="spellStart"/>
      <w:proofErr w:type="gramEnd"/>
      <w:r w:rsidRPr="005202D9">
        <w:t>JoinPoint</w:t>
      </w:r>
      <w:proofErr w:type="spellEnd"/>
      <w:r w:rsidRPr="005202D9">
        <w:t xml:space="preserve"> </w:t>
      </w:r>
      <w:proofErr w:type="spellStart"/>
      <w:r w:rsidRPr="005202D9">
        <w:t>joinPoint,</w:t>
      </w:r>
      <w:r w:rsidRPr="005202D9">
        <w:rPr>
          <w:u w:val="single"/>
        </w:rPr>
        <w:t>Throwable</w:t>
      </w:r>
      <w:proofErr w:type="spellEnd"/>
      <w:r w:rsidRPr="005202D9">
        <w:t xml:space="preserve"> e){</w:t>
      </w:r>
    </w:p>
    <w:p w14:paraId="04B80A16" w14:textId="77777777" w:rsidR="00B74C62" w:rsidRPr="005202D9" w:rsidRDefault="00B74C62" w:rsidP="00B74C62">
      <w:pPr>
        <w:ind w:firstLine="420"/>
      </w:pPr>
      <w:r w:rsidRPr="005202D9">
        <w:tab/>
      </w:r>
      <w:r w:rsidRPr="005202D9">
        <w:tab/>
      </w:r>
      <w:r w:rsidRPr="005202D9">
        <w:tab/>
      </w:r>
      <w:r w:rsidRPr="005202D9">
        <w:t>参数</w:t>
      </w:r>
      <w:r w:rsidRPr="005202D9">
        <w:t>1</w:t>
      </w:r>
      <w:r w:rsidRPr="005202D9">
        <w:t>：连接点描述对象</w:t>
      </w:r>
    </w:p>
    <w:p w14:paraId="2367A956" w14:textId="77777777" w:rsidR="00B74C62" w:rsidRPr="005202D9" w:rsidRDefault="00B74C62" w:rsidP="00B74C62">
      <w:pPr>
        <w:ind w:firstLine="420"/>
      </w:pPr>
      <w:r w:rsidRPr="005202D9">
        <w:tab/>
      </w:r>
      <w:r w:rsidRPr="005202D9">
        <w:tab/>
      </w:r>
      <w:r w:rsidRPr="005202D9">
        <w:tab/>
      </w:r>
      <w:r w:rsidRPr="005202D9">
        <w:t>参数</w:t>
      </w:r>
      <w:r w:rsidRPr="005202D9">
        <w:t>2</w:t>
      </w:r>
      <w:r w:rsidRPr="005202D9">
        <w:t>：获得异常信息，类型</w:t>
      </w:r>
      <w:r w:rsidRPr="005202D9">
        <w:rPr>
          <w:u w:val="single"/>
        </w:rPr>
        <w:t>Throwable</w:t>
      </w:r>
      <w:r w:rsidRPr="005202D9">
        <w:t xml:space="preserve"> </w:t>
      </w:r>
      <w:r w:rsidRPr="005202D9">
        <w:t>，参数名由</w:t>
      </w:r>
      <w:r w:rsidRPr="005202D9">
        <w:t xml:space="preserve">throwing="e" </w:t>
      </w:r>
      <w:r w:rsidRPr="005202D9">
        <w:t>配置</w:t>
      </w:r>
    </w:p>
    <w:p w14:paraId="5AD81CAF" w14:textId="77777777" w:rsidR="00B74C62" w:rsidRPr="00C861D2" w:rsidRDefault="00B74C62" w:rsidP="00B74C62">
      <w:pPr>
        <w:ind w:firstLine="420"/>
      </w:pPr>
    </w:p>
    <w:p w14:paraId="2FD15A9D" w14:textId="1CBB03C4" w:rsidR="00B74C62" w:rsidRDefault="00C055F2" w:rsidP="00C055F2">
      <w:pPr>
        <w:pStyle w:val="20"/>
      </w:pPr>
      <w:proofErr w:type="spellStart"/>
      <w:r>
        <w:rPr>
          <w:rFonts w:hint="eastAsia"/>
        </w:rPr>
        <w:t>aspect</w:t>
      </w:r>
      <w:r>
        <w:t>J</w:t>
      </w:r>
      <w:proofErr w:type="spellEnd"/>
      <w:r>
        <w:rPr>
          <w:rFonts w:hint="eastAsia"/>
        </w:rPr>
        <w:t>的注解</w:t>
      </w:r>
    </w:p>
    <w:p w14:paraId="4D8C3032" w14:textId="39EABF4C" w:rsidR="00863E66" w:rsidRPr="00863E66" w:rsidRDefault="00863E66" w:rsidP="00A5441B">
      <w:pPr>
        <w:pStyle w:val="3"/>
        <w:ind w:firstLine="420"/>
      </w:pPr>
      <w:r>
        <w:rPr>
          <w:rFonts w:hint="eastAsia"/>
        </w:rPr>
        <w:t>替换</w:t>
      </w:r>
      <w:r>
        <w:rPr>
          <w:rFonts w:hint="eastAsia"/>
        </w:rPr>
        <w:t>bean</w:t>
      </w:r>
      <w:r w:rsidR="00233202">
        <w:t>(</w:t>
      </w:r>
      <w:r w:rsidR="00233202">
        <w:rPr>
          <w:rFonts w:hint="eastAsia"/>
        </w:rPr>
        <w:t>目标类和切面类</w:t>
      </w:r>
      <w:r w:rsidR="00233202">
        <w:t>)</w:t>
      </w:r>
    </w:p>
    <w:p w14:paraId="326AB476" w14:textId="632E8456" w:rsidR="00C055F2" w:rsidRDefault="00233202" w:rsidP="00C055F2">
      <w:pPr>
        <w:ind w:firstLine="420"/>
      </w:pPr>
      <w:r>
        <w:rPr>
          <w:rFonts w:hint="eastAsia"/>
        </w:rPr>
        <w:t>xml</w:t>
      </w:r>
      <w:r>
        <w:rPr>
          <w:rFonts w:hint="eastAsia"/>
        </w:rPr>
        <w:t>中</w:t>
      </w:r>
    </w:p>
    <w:tbl>
      <w:tblPr>
        <w:tblStyle w:val="ab"/>
        <w:tblW w:w="0" w:type="auto"/>
        <w:tblLook w:val="04A0" w:firstRow="1" w:lastRow="0" w:firstColumn="1" w:lastColumn="0" w:noHBand="0" w:noVBand="1"/>
      </w:tblPr>
      <w:tblGrid>
        <w:gridCol w:w="8296"/>
      </w:tblGrid>
      <w:tr w:rsidR="00233202" w14:paraId="43E85C1D" w14:textId="77777777" w:rsidTr="00233202">
        <w:tc>
          <w:tcPr>
            <w:tcW w:w="8296" w:type="dxa"/>
          </w:tcPr>
          <w:p w14:paraId="57041953" w14:textId="77777777" w:rsidR="00DB6EE8" w:rsidRDefault="00DB6EE8" w:rsidP="00DB6EE8">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目标类的对象</w:t>
            </w:r>
            <w:r>
              <w:rPr>
                <w:rFonts w:ascii="Consolas" w:eastAsiaTheme="minorEastAsia" w:hAnsi="Consolas" w:cs="Consolas"/>
                <w:bCs w:val="0"/>
                <w:color w:val="3F5FBF"/>
                <w:sz w:val="20"/>
                <w:szCs w:val="20"/>
              </w:rPr>
              <w:t xml:space="preserve"> --&gt;</w:t>
            </w:r>
          </w:p>
          <w:p w14:paraId="534C6AFB" w14:textId="77777777" w:rsidR="00DB6EE8" w:rsidRDefault="00DB6EE8" w:rsidP="00DB6EE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"person"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cn.sxt.domain</w:t>
            </w:r>
            <w:proofErr w:type="gramEnd"/>
            <w:r>
              <w:rPr>
                <w:rFonts w:ascii="Consolas" w:eastAsiaTheme="minorEastAsia" w:hAnsi="Consolas" w:cs="Consolas"/>
                <w:bCs w:val="0"/>
                <w:i/>
                <w:iCs/>
                <w:color w:val="2A00FF"/>
                <w:sz w:val="20"/>
                <w:szCs w:val="20"/>
              </w:rPr>
              <w:t>.Person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35B0F341" w14:textId="77777777" w:rsidR="00DB6EE8" w:rsidRDefault="00DB6EE8" w:rsidP="00DB6EE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前置通知的对象</w:t>
            </w:r>
            <w:r>
              <w:rPr>
                <w:rFonts w:ascii="Consolas" w:eastAsiaTheme="minorEastAsia" w:hAnsi="Consolas" w:cs="Consolas"/>
                <w:bCs w:val="0"/>
                <w:color w:val="3F5FBF"/>
                <w:sz w:val="20"/>
                <w:szCs w:val="20"/>
              </w:rPr>
              <w:t xml:space="preserve"> --&gt;</w:t>
            </w:r>
          </w:p>
          <w:p w14:paraId="6070D6CF" w14:textId="77777777" w:rsidR="00DB6EE8" w:rsidRDefault="00DB6EE8" w:rsidP="00DB6EE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beforeadvice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cn.sxt.advice</w:t>
            </w:r>
            <w:proofErr w:type="gramEnd"/>
            <w:r>
              <w:rPr>
                <w:rFonts w:ascii="Consolas" w:eastAsiaTheme="minorEastAsia" w:hAnsi="Consolas" w:cs="Consolas"/>
                <w:bCs w:val="0"/>
                <w:i/>
                <w:iCs/>
                <w:color w:val="2A00FF"/>
                <w:sz w:val="20"/>
                <w:szCs w:val="20"/>
              </w:rPr>
              <w:t>.MyBeforeAdvice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155DA0A3" w14:textId="77777777" w:rsidR="00233202" w:rsidRDefault="00233202" w:rsidP="00C055F2">
            <w:pPr>
              <w:ind w:firstLineChars="0" w:firstLine="0"/>
            </w:pPr>
          </w:p>
        </w:tc>
      </w:tr>
    </w:tbl>
    <w:p w14:paraId="09CC05F9" w14:textId="3D053A7E" w:rsidR="004C74D6" w:rsidRDefault="004C74D6" w:rsidP="00C055F2">
      <w:pPr>
        <w:ind w:firstLine="420"/>
      </w:pPr>
      <w:r>
        <w:rPr>
          <w:rFonts w:hint="eastAsia"/>
        </w:rPr>
        <w:t>替换为</w:t>
      </w:r>
    </w:p>
    <w:tbl>
      <w:tblPr>
        <w:tblStyle w:val="ab"/>
        <w:tblW w:w="0" w:type="auto"/>
        <w:tblLook w:val="04A0" w:firstRow="1" w:lastRow="0" w:firstColumn="1" w:lastColumn="0" w:noHBand="0" w:noVBand="1"/>
      </w:tblPr>
      <w:tblGrid>
        <w:gridCol w:w="8296"/>
      </w:tblGrid>
      <w:tr w:rsidR="004C74D6" w14:paraId="3130AF35" w14:textId="77777777" w:rsidTr="004C74D6">
        <w:tc>
          <w:tcPr>
            <w:tcW w:w="8296" w:type="dxa"/>
          </w:tcPr>
          <w:p w14:paraId="52D4C526" w14:textId="77777777" w:rsidR="00352924" w:rsidRDefault="00352924" w:rsidP="008A7F21">
            <w:pPr>
              <w:ind w:firstLineChars="0" w:firstLine="0"/>
            </w:pPr>
          </w:p>
          <w:p w14:paraId="6AE0C9DD" w14:textId="7AC7820A" w:rsidR="008A7F21" w:rsidRDefault="008A7F21" w:rsidP="008A7F21">
            <w:pPr>
              <w:ind w:firstLineChars="0" w:firstLine="0"/>
            </w:pPr>
            <w:r>
              <w:t>@Component</w:t>
            </w:r>
          </w:p>
          <w:p w14:paraId="2D54ED2C" w14:textId="3DF8808E" w:rsidR="008A7F21" w:rsidRDefault="008A7F21" w:rsidP="008A7F21">
            <w:pPr>
              <w:ind w:firstLineChars="0" w:firstLine="0"/>
            </w:pPr>
            <w:r>
              <w:t xml:space="preserve">public class </w:t>
            </w:r>
            <w:proofErr w:type="gramStart"/>
            <w:r>
              <w:t>Person{</w:t>
            </w:r>
            <w:proofErr w:type="gramEnd"/>
            <w:r>
              <w:rPr>
                <w:rFonts w:hint="eastAsia"/>
              </w:rPr>
              <w:t>}</w:t>
            </w:r>
          </w:p>
          <w:p w14:paraId="25DEDDEF" w14:textId="77777777" w:rsidR="008A7F21" w:rsidRDefault="008A7F21" w:rsidP="004C74D6">
            <w:pPr>
              <w:ind w:firstLineChars="0" w:firstLine="0"/>
            </w:pPr>
          </w:p>
          <w:p w14:paraId="5B0D883F" w14:textId="4468722F" w:rsidR="008A7F21" w:rsidRDefault="008A7F21" w:rsidP="004C74D6">
            <w:pPr>
              <w:ind w:firstLineChars="0" w:firstLine="0"/>
            </w:pPr>
          </w:p>
        </w:tc>
      </w:tr>
    </w:tbl>
    <w:p w14:paraId="0CA1D8DB" w14:textId="69453681" w:rsidR="004C74D6" w:rsidRDefault="00363DC6" w:rsidP="00A5441B">
      <w:pPr>
        <w:pStyle w:val="3"/>
        <w:ind w:firstLine="420"/>
      </w:pPr>
      <w:r>
        <w:rPr>
          <w:rFonts w:hint="eastAsia"/>
        </w:rPr>
        <w:t>扫描注解</w:t>
      </w:r>
      <w:r w:rsidR="00A347BF">
        <w:rPr>
          <w:rFonts w:hint="eastAsia"/>
        </w:rPr>
        <w:t>（注意配置扫描）</w:t>
      </w:r>
    </w:p>
    <w:tbl>
      <w:tblPr>
        <w:tblStyle w:val="ab"/>
        <w:tblW w:w="0" w:type="auto"/>
        <w:tblLook w:val="04A0" w:firstRow="1" w:lastRow="0" w:firstColumn="1" w:lastColumn="0" w:noHBand="0" w:noVBand="1"/>
      </w:tblPr>
      <w:tblGrid>
        <w:gridCol w:w="8296"/>
      </w:tblGrid>
      <w:tr w:rsidR="00951CFC" w14:paraId="4C91AA9D" w14:textId="77777777" w:rsidTr="00951CFC">
        <w:tc>
          <w:tcPr>
            <w:tcW w:w="8296" w:type="dxa"/>
          </w:tcPr>
          <w:p w14:paraId="1B19F69B" w14:textId="77777777" w:rsidR="00674A45" w:rsidRDefault="00674A45" w:rsidP="00674A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beans</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xmlns</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"http://www.springframework.org/schema/beans"</w:t>
            </w:r>
          </w:p>
          <w:p w14:paraId="4E164604" w14:textId="77777777" w:rsidR="00674A45" w:rsidRDefault="00674A45" w:rsidP="00674A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xmlns:context</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"http://www.springframework.org/schema/context"</w:t>
            </w:r>
          </w:p>
          <w:p w14:paraId="4788D9A6" w14:textId="77777777" w:rsidR="00674A45" w:rsidRDefault="00674A45" w:rsidP="00674A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xmlns:aop</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"http://www.springframework.org/schema/aop"</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xmlns:xsi</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"http://www.w3.org/2001/XMLSchema-instance"</w:t>
            </w:r>
          </w:p>
          <w:p w14:paraId="6812991B" w14:textId="77777777" w:rsidR="00674A45" w:rsidRDefault="00674A45" w:rsidP="00674A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xsi:schemaLocation</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 xml:space="preserve">"http://www.springframework.org/schema/beans  </w:t>
            </w:r>
          </w:p>
          <w:p w14:paraId="2C889EEA" w14:textId="77777777" w:rsidR="00674A45" w:rsidRDefault="00674A45" w:rsidP="00674A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http://www.springframework.org/schema/beans/spring-beans.xsd</w:t>
            </w:r>
          </w:p>
          <w:p w14:paraId="10454563" w14:textId="77777777" w:rsidR="00674A45" w:rsidRDefault="00674A45" w:rsidP="00674A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 xml:space="preserve">http://www.springframework.org/schema/context  </w:t>
            </w:r>
          </w:p>
          <w:p w14:paraId="4C839A4A" w14:textId="77777777" w:rsidR="00674A45" w:rsidRDefault="00674A45" w:rsidP="00674A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http://www.springframework.org/schema/context/spring-context.xsd</w:t>
            </w:r>
          </w:p>
          <w:p w14:paraId="6FC2F2FB" w14:textId="77777777" w:rsidR="00674A45" w:rsidRDefault="00674A45" w:rsidP="00674A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 xml:space="preserve">http://www.springframework.org/schema/aop  </w:t>
            </w:r>
          </w:p>
          <w:p w14:paraId="24F068D1" w14:textId="77777777" w:rsidR="00674A45" w:rsidRDefault="00674A45" w:rsidP="00674A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http://www.springframework.org/schema/aop/spring-aop.xsd</w:t>
            </w:r>
          </w:p>
          <w:p w14:paraId="7CD30767" w14:textId="35F1E77A" w:rsidR="00674A45" w:rsidRDefault="00674A45" w:rsidP="00674A45">
            <w:pPr>
              <w:autoSpaceDE w:val="0"/>
              <w:autoSpaceDN w:val="0"/>
              <w:adjustRightInd w:val="0"/>
              <w:ind w:firstLineChars="0" w:firstLine="0"/>
              <w:jc w:val="left"/>
              <w:rPr>
                <w:rFonts w:ascii="Consolas" w:eastAsiaTheme="minorEastAsia" w:hAnsi="Consolas" w:cs="Consolas"/>
                <w:bCs w:val="0"/>
                <w:color w:val="3F5FBF"/>
                <w:sz w:val="20"/>
                <w:szCs w:val="20"/>
              </w:rPr>
            </w:pPr>
            <w:r>
              <w:rPr>
                <w:rFonts w:ascii="Consolas" w:eastAsiaTheme="minorEastAsia" w:hAnsi="Consolas" w:cs="Consolas"/>
                <w:bCs w:val="0"/>
                <w:i/>
                <w:iCs/>
                <w:color w:val="2A00FF"/>
                <w:sz w:val="20"/>
                <w:szCs w:val="20"/>
              </w:rPr>
              <w:tab/>
              <w:t>"</w:t>
            </w:r>
            <w:r>
              <w:rPr>
                <w:rFonts w:ascii="Consolas" w:eastAsiaTheme="minorEastAsia" w:hAnsi="Consolas" w:cs="Consolas"/>
                <w:bCs w:val="0"/>
                <w:color w:val="008080"/>
                <w:sz w:val="20"/>
                <w:szCs w:val="20"/>
              </w:rPr>
              <w:t>&gt;</w:t>
            </w:r>
          </w:p>
          <w:p w14:paraId="39545B42" w14:textId="77777777" w:rsidR="006325AF" w:rsidRDefault="006325AF" w:rsidP="006325AF">
            <w:pPr>
              <w:ind w:firstLineChars="0" w:firstLine="0"/>
              <w:rPr>
                <w:rFonts w:ascii="Consolas" w:hAnsi="Consolas" w:cs="Consolas"/>
                <w:color w:val="008080"/>
                <w:sz w:val="20"/>
                <w:szCs w:val="20"/>
              </w:rPr>
            </w:pPr>
            <w:r>
              <w:rPr>
                <w:rFonts w:ascii="Consolas" w:hAnsi="Consolas" w:cs="Consolas" w:hint="eastAsia"/>
                <w:color w:val="008080"/>
                <w:sz w:val="20"/>
                <w:szCs w:val="20"/>
              </w:rPr>
              <w:t>1</w:t>
            </w:r>
            <w:r>
              <w:rPr>
                <w:rFonts w:ascii="Consolas" w:hAnsi="Consolas" w:cs="Consolas" w:hint="eastAsia"/>
                <w:color w:val="008080"/>
                <w:sz w:val="20"/>
                <w:szCs w:val="20"/>
              </w:rPr>
              <w:t>、扫描切面类、和</w:t>
            </w:r>
            <w:proofErr w:type="spellStart"/>
            <w:r>
              <w:rPr>
                <w:rFonts w:ascii="Consolas" w:hAnsi="Consolas" w:cs="Consolas" w:hint="eastAsia"/>
                <w:color w:val="008080"/>
                <w:sz w:val="20"/>
                <w:szCs w:val="20"/>
              </w:rPr>
              <w:t>serviceimpl</w:t>
            </w:r>
            <w:proofErr w:type="spellEnd"/>
          </w:p>
          <w:p w14:paraId="743DB296" w14:textId="77777777" w:rsidR="006325AF" w:rsidRDefault="006325AF" w:rsidP="006325AF">
            <w:pPr>
              <w:autoSpaceDE w:val="0"/>
              <w:autoSpaceDN w:val="0"/>
              <w:adjustRightInd w:val="0"/>
              <w:ind w:firstLineChars="0" w:firstLine="0"/>
              <w:jc w:val="left"/>
              <w:rPr>
                <w:rFonts w:ascii="Consolas" w:eastAsiaTheme="minorEastAsia" w:hAnsi="Consolas" w:cs="Consolas"/>
                <w:bCs w:val="0"/>
                <w:color w:val="008080"/>
                <w:sz w:val="20"/>
                <w:szCs w:val="20"/>
              </w:rPr>
            </w:pP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context:component</w:t>
            </w:r>
            <w:proofErr w:type="gramEnd"/>
            <w:r>
              <w:rPr>
                <w:rFonts w:ascii="Consolas" w:eastAsiaTheme="minorEastAsia" w:hAnsi="Consolas" w:cs="Consolas"/>
                <w:bCs w:val="0"/>
                <w:color w:val="3F7F7F"/>
                <w:sz w:val="20"/>
                <w:szCs w:val="20"/>
              </w:rPr>
              <w:t>-scan</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base-package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com.sx</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proofErr w:type="spellStart"/>
            <w:r>
              <w:rPr>
                <w:rFonts w:ascii="Consolas" w:eastAsiaTheme="minorEastAsia" w:hAnsi="Consolas" w:cs="Consolas"/>
                <w:bCs w:val="0"/>
                <w:color w:val="3F7F7F"/>
                <w:sz w:val="20"/>
                <w:szCs w:val="20"/>
              </w:rPr>
              <w:t>context:component-scan</w:t>
            </w:r>
            <w:proofErr w:type="spellEnd"/>
            <w:r>
              <w:rPr>
                <w:rFonts w:ascii="Consolas" w:eastAsiaTheme="minorEastAsia" w:hAnsi="Consolas" w:cs="Consolas"/>
                <w:bCs w:val="0"/>
                <w:color w:val="008080"/>
                <w:sz w:val="20"/>
                <w:szCs w:val="20"/>
              </w:rPr>
              <w:t>&gt;</w:t>
            </w:r>
          </w:p>
          <w:p w14:paraId="7DF92CDC" w14:textId="77777777" w:rsidR="006325AF" w:rsidRPr="00092F2B" w:rsidRDefault="006325AF" w:rsidP="006325AF">
            <w:pPr>
              <w:ind w:firstLineChars="0" w:firstLine="0"/>
              <w:rPr>
                <w:rFonts w:ascii="Consolas" w:hAnsi="Consolas" w:cs="Consolas"/>
                <w:color w:val="008080"/>
                <w:sz w:val="20"/>
                <w:szCs w:val="20"/>
              </w:rPr>
            </w:pPr>
            <w:r w:rsidRPr="00092F2B">
              <w:rPr>
                <w:rFonts w:ascii="Consolas" w:hAnsi="Consolas" w:cs="Consolas" w:hint="eastAsia"/>
                <w:color w:val="008080"/>
                <w:sz w:val="20"/>
                <w:szCs w:val="20"/>
              </w:rPr>
              <w:t>2</w:t>
            </w:r>
            <w:r w:rsidRPr="00092F2B">
              <w:rPr>
                <w:rFonts w:ascii="Consolas" w:hAnsi="Consolas" w:cs="Consolas" w:hint="eastAsia"/>
                <w:color w:val="008080"/>
                <w:sz w:val="20"/>
                <w:szCs w:val="20"/>
              </w:rPr>
              <w:t>、开启基于注解的</w:t>
            </w:r>
            <w:proofErr w:type="spellStart"/>
            <w:r w:rsidRPr="00092F2B">
              <w:rPr>
                <w:rFonts w:ascii="Consolas" w:hAnsi="Consolas" w:cs="Consolas" w:hint="eastAsia"/>
                <w:color w:val="008080"/>
                <w:sz w:val="20"/>
                <w:szCs w:val="20"/>
              </w:rPr>
              <w:t>aop</w:t>
            </w:r>
            <w:proofErr w:type="spellEnd"/>
            <w:r w:rsidRPr="00092F2B">
              <w:rPr>
                <w:rFonts w:ascii="Consolas" w:hAnsi="Consolas" w:cs="Consolas" w:hint="eastAsia"/>
                <w:color w:val="008080"/>
                <w:sz w:val="20"/>
                <w:szCs w:val="20"/>
              </w:rPr>
              <w:t>功能</w:t>
            </w:r>
          </w:p>
          <w:p w14:paraId="098EF675" w14:textId="5B3AE43D" w:rsidR="00476377" w:rsidRDefault="006325AF" w:rsidP="006325AF">
            <w:pPr>
              <w:ind w:firstLineChars="0" w:firstLine="0"/>
            </w:pP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shd w:val="clear" w:color="auto" w:fill="D4D4D4"/>
              </w:rPr>
              <w:t>aop:aspectj</w:t>
            </w:r>
            <w:proofErr w:type="gramEnd"/>
            <w:r>
              <w:rPr>
                <w:rFonts w:ascii="Consolas" w:eastAsiaTheme="minorEastAsia" w:hAnsi="Consolas" w:cs="Consolas"/>
                <w:bCs w:val="0"/>
                <w:color w:val="3F7F7F"/>
                <w:sz w:val="20"/>
                <w:szCs w:val="20"/>
                <w:shd w:val="clear" w:color="auto" w:fill="D4D4D4"/>
              </w:rPr>
              <w:t>-autoproxy</w:t>
            </w:r>
            <w:proofErr w:type="spellEnd"/>
            <w:r>
              <w:rPr>
                <w:rFonts w:ascii="Consolas" w:eastAsiaTheme="minorEastAsia" w:hAnsi="Consolas" w:cs="Consolas"/>
                <w:bCs w:val="0"/>
                <w:color w:val="008080"/>
                <w:sz w:val="20"/>
                <w:szCs w:val="20"/>
              </w:rPr>
              <w:t>&gt;&lt;/</w:t>
            </w:r>
            <w:proofErr w:type="spellStart"/>
            <w:r>
              <w:rPr>
                <w:rFonts w:ascii="Consolas" w:eastAsiaTheme="minorEastAsia" w:hAnsi="Consolas" w:cs="Consolas"/>
                <w:bCs w:val="0"/>
                <w:color w:val="3F7F7F"/>
                <w:sz w:val="20"/>
                <w:szCs w:val="20"/>
                <w:shd w:val="clear" w:color="auto" w:fill="D4D4D4"/>
              </w:rPr>
              <w:t>aop:aspectj-autoproxy</w:t>
            </w:r>
            <w:proofErr w:type="spellEnd"/>
            <w:r>
              <w:rPr>
                <w:rFonts w:ascii="Consolas" w:eastAsiaTheme="minorEastAsia" w:hAnsi="Consolas" w:cs="Consolas"/>
                <w:bCs w:val="0"/>
                <w:color w:val="008080"/>
                <w:sz w:val="20"/>
                <w:szCs w:val="20"/>
              </w:rPr>
              <w:t>&gt;</w:t>
            </w:r>
          </w:p>
        </w:tc>
      </w:tr>
    </w:tbl>
    <w:p w14:paraId="245C6B3E" w14:textId="472E3663" w:rsidR="00951CFC" w:rsidRDefault="008139D7" w:rsidP="00A5441B">
      <w:pPr>
        <w:pStyle w:val="3"/>
        <w:ind w:firstLine="420"/>
      </w:pPr>
      <w:r>
        <w:rPr>
          <w:rFonts w:hint="eastAsia"/>
        </w:rPr>
        <w:t>替换</w:t>
      </w:r>
      <w:proofErr w:type="spellStart"/>
      <w:r w:rsidR="008E0628">
        <w:rPr>
          <w:rFonts w:hint="eastAsia"/>
        </w:rPr>
        <w:t>oap</w:t>
      </w:r>
      <w:proofErr w:type="spellEnd"/>
    </w:p>
    <w:p w14:paraId="52E94FE7" w14:textId="0215F092" w:rsidR="00BA7225" w:rsidRDefault="00BA7225" w:rsidP="00BA7225">
      <w:pPr>
        <w:ind w:firstLine="420"/>
      </w:pPr>
      <w:r>
        <w:rPr>
          <w:rFonts w:hint="eastAsia"/>
        </w:rPr>
        <w:t>1</w:t>
      </w:r>
      <w:r>
        <w:rPr>
          <w:rFonts w:hint="eastAsia"/>
        </w:rPr>
        <w:t>、替换切面类</w:t>
      </w:r>
    </w:p>
    <w:p w14:paraId="7FDF26DA" w14:textId="77777777" w:rsidR="00BA7225" w:rsidRPr="00BA7225" w:rsidRDefault="00BA7225" w:rsidP="00BA7225">
      <w:pPr>
        <w:ind w:firstLine="420"/>
      </w:pPr>
      <w:r>
        <w:tab/>
      </w:r>
    </w:p>
    <w:tbl>
      <w:tblPr>
        <w:tblStyle w:val="ab"/>
        <w:tblW w:w="0" w:type="auto"/>
        <w:tblLook w:val="04A0" w:firstRow="1" w:lastRow="0" w:firstColumn="1" w:lastColumn="0" w:noHBand="0" w:noVBand="1"/>
      </w:tblPr>
      <w:tblGrid>
        <w:gridCol w:w="8296"/>
      </w:tblGrid>
      <w:tr w:rsidR="00BA7225" w14:paraId="04158985" w14:textId="77777777" w:rsidTr="00BA7225">
        <w:tc>
          <w:tcPr>
            <w:tcW w:w="8296" w:type="dxa"/>
          </w:tcPr>
          <w:p w14:paraId="74B76662" w14:textId="77777777" w:rsidR="00012A70" w:rsidRDefault="00012A70" w:rsidP="00012A70">
            <w:pPr>
              <w:ind w:firstLineChars="0" w:firstLine="0"/>
            </w:pPr>
            <w:r>
              <w:t>@Component   //</w:t>
            </w:r>
            <w:r>
              <w:t>表明类要被</w:t>
            </w:r>
            <w:r>
              <w:t>spring</w:t>
            </w:r>
            <w:r>
              <w:t>去实例化</w:t>
            </w:r>
          </w:p>
          <w:p w14:paraId="3ADFB736" w14:textId="77777777" w:rsidR="00012A70" w:rsidRDefault="00012A70" w:rsidP="00012A70">
            <w:pPr>
              <w:ind w:firstLineChars="0" w:firstLine="0"/>
            </w:pPr>
            <w:r>
              <w:t>@Aspect  //</w:t>
            </w:r>
            <w:r>
              <w:t>表明类是切面类，代替配置文件中的</w:t>
            </w:r>
            <w:proofErr w:type="spellStart"/>
            <w:r>
              <w:t>aop:aspect</w:t>
            </w:r>
            <w:proofErr w:type="spellEnd"/>
            <w:r>
              <w:t>元素</w:t>
            </w:r>
          </w:p>
          <w:p w14:paraId="54AF5A6C" w14:textId="77777777" w:rsidR="00355CBA" w:rsidRDefault="00012A70" w:rsidP="00012A70">
            <w:pPr>
              <w:ind w:firstLineChars="0" w:firstLine="0"/>
            </w:pPr>
            <w:r>
              <w:t xml:space="preserve">public class </w:t>
            </w:r>
            <w:proofErr w:type="spellStart"/>
            <w:r>
              <w:t>MyAspect</w:t>
            </w:r>
            <w:proofErr w:type="spellEnd"/>
            <w:r>
              <w:t xml:space="preserve"> {</w:t>
            </w:r>
          </w:p>
          <w:p w14:paraId="60927139" w14:textId="77777777" w:rsidR="00355CBA" w:rsidRDefault="00355CBA" w:rsidP="00012A70">
            <w:pPr>
              <w:ind w:firstLineChars="0" w:firstLine="0"/>
            </w:pPr>
          </w:p>
          <w:p w14:paraId="60DE7A3C" w14:textId="77777777" w:rsidR="00355CBA" w:rsidRDefault="00355CBA" w:rsidP="00012A70">
            <w:pPr>
              <w:ind w:firstLineChars="0" w:firstLine="0"/>
            </w:pPr>
          </w:p>
          <w:p w14:paraId="40C29687" w14:textId="6D0E83AD" w:rsidR="00BA7225" w:rsidRDefault="00012A70" w:rsidP="00012A70">
            <w:pPr>
              <w:ind w:firstLineChars="0" w:firstLine="0"/>
            </w:pPr>
            <w:r>
              <w:rPr>
                <w:rFonts w:hint="eastAsia"/>
              </w:rPr>
              <w:t>}</w:t>
            </w:r>
          </w:p>
        </w:tc>
      </w:tr>
    </w:tbl>
    <w:p w14:paraId="1EBABE39" w14:textId="5CDBF434" w:rsidR="00BA7225" w:rsidRDefault="005C1E0A" w:rsidP="00BA7225">
      <w:pPr>
        <w:ind w:firstLine="420"/>
      </w:pPr>
      <w:r>
        <w:rPr>
          <w:rFonts w:hint="eastAsia"/>
        </w:rPr>
        <w:t>2</w:t>
      </w:r>
      <w:r>
        <w:rPr>
          <w:rFonts w:hint="eastAsia"/>
        </w:rPr>
        <w:t>、</w:t>
      </w:r>
      <w:r w:rsidR="00D3002B">
        <w:t>前置通知</w:t>
      </w:r>
    </w:p>
    <w:tbl>
      <w:tblPr>
        <w:tblStyle w:val="ab"/>
        <w:tblW w:w="0" w:type="auto"/>
        <w:tblLook w:val="04A0" w:firstRow="1" w:lastRow="0" w:firstColumn="1" w:lastColumn="0" w:noHBand="0" w:noVBand="1"/>
      </w:tblPr>
      <w:tblGrid>
        <w:gridCol w:w="8296"/>
      </w:tblGrid>
      <w:tr w:rsidR="005C1E0A" w14:paraId="71DFE681" w14:textId="77777777" w:rsidTr="005C1E0A">
        <w:tc>
          <w:tcPr>
            <w:tcW w:w="8296" w:type="dxa"/>
          </w:tcPr>
          <w:p w14:paraId="4599EE43" w14:textId="7AC13564" w:rsidR="005C1E0A" w:rsidRDefault="005C1E0A" w:rsidP="005C1E0A">
            <w:pPr>
              <w:ind w:firstLineChars="0" w:firstLine="0"/>
            </w:pPr>
            <w:r>
              <w:t xml:space="preserve">  @</w:t>
            </w:r>
            <w:proofErr w:type="gramStart"/>
            <w:r>
              <w:t>Before(</w:t>
            </w:r>
            <w:proofErr w:type="gramEnd"/>
            <w:r>
              <w:t xml:space="preserve">"execution(* </w:t>
            </w:r>
            <w:proofErr w:type="spellStart"/>
            <w:r>
              <w:t>cn.sxt.domain</w:t>
            </w:r>
            <w:proofErr w:type="spellEnd"/>
            <w:r>
              <w:t>.*.*(..))")</w:t>
            </w:r>
          </w:p>
          <w:p w14:paraId="3D565768" w14:textId="77777777" w:rsidR="005C1E0A" w:rsidRDefault="005C1E0A" w:rsidP="005C1E0A">
            <w:pPr>
              <w:ind w:firstLineChars="0" w:firstLine="0"/>
            </w:pPr>
            <w:r>
              <w:tab/>
              <w:t xml:space="preserve">  public </w:t>
            </w:r>
            <w:proofErr w:type="gramStart"/>
            <w:r>
              <w:t xml:space="preserve">void  </w:t>
            </w:r>
            <w:proofErr w:type="spellStart"/>
            <w:r>
              <w:t>beforeAdvice</w:t>
            </w:r>
            <w:proofErr w:type="spellEnd"/>
            <w:proofErr w:type="gramEnd"/>
            <w:r>
              <w:t>(){</w:t>
            </w:r>
          </w:p>
          <w:p w14:paraId="34640D2B" w14:textId="77777777" w:rsidR="005C1E0A" w:rsidRDefault="005C1E0A" w:rsidP="005C1E0A">
            <w:pPr>
              <w:ind w:firstLineChars="0" w:firstLine="0"/>
            </w:pPr>
            <w:r>
              <w:tab/>
            </w:r>
            <w:r>
              <w:tab/>
              <w:t xml:space="preserve">  </w:t>
            </w:r>
            <w:proofErr w:type="spellStart"/>
            <w:r>
              <w:t>System.out.println</w:t>
            </w:r>
            <w:proofErr w:type="spellEnd"/>
            <w:r>
              <w:t>("</w:t>
            </w:r>
            <w:r>
              <w:t>前置通知</w:t>
            </w:r>
            <w:r>
              <w:t>:</w:t>
            </w:r>
            <w:r>
              <w:t>饭前刷牙</w:t>
            </w:r>
            <w:r>
              <w:t>");</w:t>
            </w:r>
          </w:p>
          <w:p w14:paraId="78AAE94C" w14:textId="77777777" w:rsidR="005C1E0A" w:rsidRDefault="005C1E0A" w:rsidP="005C1E0A">
            <w:pPr>
              <w:ind w:firstLineChars="0" w:firstLine="0"/>
            </w:pPr>
            <w:r>
              <w:tab/>
              <w:t xml:space="preserve">  }</w:t>
            </w:r>
          </w:p>
          <w:p w14:paraId="455891D8" w14:textId="2EFE9BC7" w:rsidR="00CC5697" w:rsidRDefault="00CC5697" w:rsidP="005C1E0A">
            <w:pPr>
              <w:ind w:firstLineChars="0" w:firstLine="0"/>
            </w:pPr>
          </w:p>
        </w:tc>
      </w:tr>
    </w:tbl>
    <w:p w14:paraId="2DB8120D" w14:textId="5A655D6B" w:rsidR="005C1E0A" w:rsidRDefault="005C1E0A" w:rsidP="005C1E0A">
      <w:pPr>
        <w:ind w:firstLine="420"/>
      </w:pPr>
      <w:r>
        <w:rPr>
          <w:rFonts w:hint="eastAsia"/>
        </w:rPr>
        <w:t>2</w:t>
      </w:r>
      <w:r>
        <w:rPr>
          <w:rFonts w:hint="eastAsia"/>
        </w:rPr>
        <w:t>、</w:t>
      </w:r>
      <w:r w:rsidR="001F04A8">
        <w:t>后置通知</w:t>
      </w:r>
    </w:p>
    <w:tbl>
      <w:tblPr>
        <w:tblStyle w:val="ab"/>
        <w:tblW w:w="0" w:type="auto"/>
        <w:tblLook w:val="04A0" w:firstRow="1" w:lastRow="0" w:firstColumn="1" w:lastColumn="0" w:noHBand="0" w:noVBand="1"/>
      </w:tblPr>
      <w:tblGrid>
        <w:gridCol w:w="8296"/>
      </w:tblGrid>
      <w:tr w:rsidR="005C1E0A" w14:paraId="5958B278" w14:textId="77777777" w:rsidTr="002054D6">
        <w:tc>
          <w:tcPr>
            <w:tcW w:w="8296" w:type="dxa"/>
          </w:tcPr>
          <w:p w14:paraId="7A08211B" w14:textId="75E6902C" w:rsidR="00CC5697" w:rsidRDefault="00CC5697" w:rsidP="00CC5697">
            <w:pPr>
              <w:ind w:firstLineChars="0" w:firstLine="0"/>
            </w:pPr>
            <w:r>
              <w:t xml:space="preserve"> @</w:t>
            </w:r>
            <w:proofErr w:type="spellStart"/>
            <w:proofErr w:type="gramStart"/>
            <w:r>
              <w:t>AfterReturning</w:t>
            </w:r>
            <w:proofErr w:type="spellEnd"/>
            <w:r>
              <w:t>(</w:t>
            </w:r>
            <w:proofErr w:type="gramEnd"/>
            <w:r>
              <w:t xml:space="preserve">pointcut= "execution(* </w:t>
            </w:r>
            <w:proofErr w:type="spellStart"/>
            <w:r>
              <w:t>cn.sxt.domain</w:t>
            </w:r>
            <w:proofErr w:type="spellEnd"/>
            <w:r>
              <w:t>.*.*(..))",returning="</w:t>
            </w:r>
            <w:proofErr w:type="spellStart"/>
            <w:r>
              <w:t>returnvalue</w:t>
            </w:r>
            <w:proofErr w:type="spellEnd"/>
            <w:r>
              <w:t>")</w:t>
            </w:r>
          </w:p>
          <w:p w14:paraId="24EAFB00" w14:textId="77777777" w:rsidR="00CC5697" w:rsidRDefault="00CC5697" w:rsidP="00CC5697">
            <w:pPr>
              <w:ind w:firstLineChars="0" w:firstLine="0"/>
            </w:pPr>
            <w:r>
              <w:tab/>
              <w:t xml:space="preserve">  public </w:t>
            </w:r>
            <w:proofErr w:type="gramStart"/>
            <w:r>
              <w:t xml:space="preserve">void  </w:t>
            </w:r>
            <w:proofErr w:type="spellStart"/>
            <w:r>
              <w:t>afterAdvice</w:t>
            </w:r>
            <w:proofErr w:type="spellEnd"/>
            <w:proofErr w:type="gramEnd"/>
            <w:r>
              <w:t xml:space="preserve">(Object </w:t>
            </w:r>
            <w:proofErr w:type="spellStart"/>
            <w:r>
              <w:t>returnvalue</w:t>
            </w:r>
            <w:proofErr w:type="spellEnd"/>
            <w:r>
              <w:t>){</w:t>
            </w:r>
          </w:p>
          <w:p w14:paraId="65AC01F2" w14:textId="77777777" w:rsidR="00CC5697" w:rsidRDefault="00CC5697" w:rsidP="00CC5697">
            <w:pPr>
              <w:ind w:firstLineChars="0" w:firstLine="0"/>
            </w:pPr>
            <w:r>
              <w:tab/>
            </w:r>
            <w:r>
              <w:tab/>
              <w:t xml:space="preserve">  </w:t>
            </w:r>
            <w:proofErr w:type="spellStart"/>
            <w:r>
              <w:t>System.out.println</w:t>
            </w:r>
            <w:proofErr w:type="spellEnd"/>
            <w:r>
              <w:t>("</w:t>
            </w:r>
            <w:r>
              <w:t>后置通知</w:t>
            </w:r>
            <w:r>
              <w:t>:</w:t>
            </w:r>
            <w:r>
              <w:t>饭后广场舞</w:t>
            </w:r>
            <w:r>
              <w:t>,</w:t>
            </w:r>
            <w:r>
              <w:t>目标方法返回值：</w:t>
            </w:r>
            <w:r>
              <w:t>"+</w:t>
            </w:r>
            <w:proofErr w:type="spellStart"/>
            <w:r>
              <w:t>returnvalue</w:t>
            </w:r>
            <w:proofErr w:type="spellEnd"/>
            <w:r>
              <w:t>);</w:t>
            </w:r>
          </w:p>
          <w:p w14:paraId="09994E2C" w14:textId="12D37DAE" w:rsidR="005C1E0A" w:rsidRDefault="00CC5697" w:rsidP="00CC5697">
            <w:pPr>
              <w:ind w:firstLineChars="0" w:firstLine="0"/>
            </w:pPr>
            <w:r>
              <w:tab/>
              <w:t xml:space="preserve">  }</w:t>
            </w:r>
          </w:p>
        </w:tc>
      </w:tr>
    </w:tbl>
    <w:p w14:paraId="3AC3802F" w14:textId="77777777" w:rsidR="005C1E0A" w:rsidRDefault="005C1E0A" w:rsidP="005C1E0A">
      <w:pPr>
        <w:ind w:firstLine="420"/>
      </w:pPr>
      <w:r>
        <w:rPr>
          <w:rFonts w:hint="eastAsia"/>
        </w:rPr>
        <w:t>2</w:t>
      </w:r>
      <w:r>
        <w:rPr>
          <w:rFonts w:hint="eastAsia"/>
        </w:rPr>
        <w:t>、替换前置</w:t>
      </w:r>
    </w:p>
    <w:tbl>
      <w:tblPr>
        <w:tblStyle w:val="ab"/>
        <w:tblW w:w="0" w:type="auto"/>
        <w:tblLook w:val="04A0" w:firstRow="1" w:lastRow="0" w:firstColumn="1" w:lastColumn="0" w:noHBand="0" w:noVBand="1"/>
      </w:tblPr>
      <w:tblGrid>
        <w:gridCol w:w="8296"/>
      </w:tblGrid>
      <w:tr w:rsidR="005C1E0A" w14:paraId="5BF9B0EE" w14:textId="77777777" w:rsidTr="002054D6">
        <w:tc>
          <w:tcPr>
            <w:tcW w:w="8296" w:type="dxa"/>
          </w:tcPr>
          <w:p w14:paraId="791955B3" w14:textId="5F419891" w:rsidR="005C1E0A" w:rsidRDefault="00CC5697" w:rsidP="00CC5697">
            <w:pPr>
              <w:ind w:firstLineChars="0" w:firstLine="0"/>
            </w:pPr>
            <w:r>
              <w:t>@</w:t>
            </w:r>
            <w:proofErr w:type="gramStart"/>
            <w:r>
              <w:t>Around(</w:t>
            </w:r>
            <w:proofErr w:type="gramEnd"/>
            <w:r>
              <w:t xml:space="preserve">"execution(* </w:t>
            </w:r>
            <w:proofErr w:type="spellStart"/>
            <w:r>
              <w:t>cn.sxt.domain</w:t>
            </w:r>
            <w:proofErr w:type="spellEnd"/>
            <w:r>
              <w:t>.*.*(..))")</w:t>
            </w:r>
          </w:p>
        </w:tc>
      </w:tr>
    </w:tbl>
    <w:p w14:paraId="150592E0" w14:textId="5DEF6BBD" w:rsidR="005C1E0A" w:rsidRDefault="005C1E0A" w:rsidP="005C1E0A">
      <w:pPr>
        <w:ind w:firstLine="420"/>
      </w:pPr>
      <w:r>
        <w:rPr>
          <w:rFonts w:hint="eastAsia"/>
        </w:rPr>
        <w:t>2</w:t>
      </w:r>
      <w:r>
        <w:rPr>
          <w:rFonts w:hint="eastAsia"/>
        </w:rPr>
        <w:t>、</w:t>
      </w:r>
      <w:r w:rsidR="00167DB6">
        <w:t>异常通知</w:t>
      </w:r>
    </w:p>
    <w:tbl>
      <w:tblPr>
        <w:tblStyle w:val="ab"/>
        <w:tblW w:w="0" w:type="auto"/>
        <w:tblLook w:val="04A0" w:firstRow="1" w:lastRow="0" w:firstColumn="1" w:lastColumn="0" w:noHBand="0" w:noVBand="1"/>
      </w:tblPr>
      <w:tblGrid>
        <w:gridCol w:w="8296"/>
      </w:tblGrid>
      <w:tr w:rsidR="005C1E0A" w14:paraId="64A579B8" w14:textId="77777777" w:rsidTr="002054D6">
        <w:tc>
          <w:tcPr>
            <w:tcW w:w="8296" w:type="dxa"/>
          </w:tcPr>
          <w:p w14:paraId="11E04AE2" w14:textId="45051F35" w:rsidR="005C1E0A" w:rsidRDefault="00F94DDB" w:rsidP="00F94DDB">
            <w:pPr>
              <w:ind w:firstLineChars="0" w:firstLine="0"/>
            </w:pPr>
            <w:r>
              <w:t>@</w:t>
            </w:r>
            <w:proofErr w:type="spellStart"/>
            <w:proofErr w:type="gramStart"/>
            <w:r>
              <w:t>AfterThrowing</w:t>
            </w:r>
            <w:proofErr w:type="spellEnd"/>
            <w:r>
              <w:t>(</w:t>
            </w:r>
            <w:proofErr w:type="gramEnd"/>
            <w:r>
              <w:t xml:space="preserve">pointcut= "execution(* </w:t>
            </w:r>
            <w:proofErr w:type="spellStart"/>
            <w:r>
              <w:t>cn.sxt.domain</w:t>
            </w:r>
            <w:proofErr w:type="spellEnd"/>
            <w:r>
              <w:t>.*.*(..))",throwing="t")</w:t>
            </w:r>
          </w:p>
        </w:tc>
      </w:tr>
    </w:tbl>
    <w:p w14:paraId="6042E6A5" w14:textId="77777777" w:rsidR="00A347BF" w:rsidRPr="00A347BF" w:rsidRDefault="00A347BF" w:rsidP="00A347BF">
      <w:pPr>
        <w:ind w:firstLine="420"/>
      </w:pPr>
    </w:p>
    <w:p w14:paraId="4A884E45" w14:textId="5D184100" w:rsidR="00E72D2B" w:rsidRDefault="00E72D2B" w:rsidP="00E72D2B">
      <w:pPr>
        <w:pStyle w:val="20"/>
      </w:pPr>
      <w:r>
        <w:rPr>
          <w:rFonts w:hint="eastAsia"/>
        </w:rPr>
        <w:t>切入点表达式</w:t>
      </w:r>
    </w:p>
    <w:p w14:paraId="3B6EC6AB" w14:textId="11E0ACCA" w:rsidR="00E72D2B" w:rsidRDefault="00E72D2B" w:rsidP="00A5441B">
      <w:pPr>
        <w:pStyle w:val="3"/>
        <w:ind w:firstLine="420"/>
      </w:pPr>
      <w:r>
        <w:t>execution()</w:t>
      </w:r>
      <w:r>
        <w:t>用于描述方法</w:t>
      </w:r>
      <w:r>
        <w:t xml:space="preserve"> </w:t>
      </w:r>
      <w:r>
        <w:t>【掌握】</w:t>
      </w:r>
      <w:r>
        <w:rPr>
          <w:rFonts w:hint="eastAsia"/>
        </w:rPr>
        <w:t>可以锁定到</w:t>
      </w:r>
      <w:r w:rsidR="00D62CA5">
        <w:rPr>
          <w:rFonts w:hint="eastAsia"/>
        </w:rPr>
        <w:t>方法上面去</w:t>
      </w:r>
      <w:r w:rsidR="008539DF">
        <w:rPr>
          <w:rFonts w:hint="eastAsia"/>
        </w:rPr>
        <w:t>。</w:t>
      </w:r>
    </w:p>
    <w:p w14:paraId="23C874ED" w14:textId="77777777" w:rsidR="00E72D2B" w:rsidRDefault="00E72D2B" w:rsidP="00E72D2B">
      <w:pPr>
        <w:ind w:firstLine="420"/>
      </w:pPr>
      <w:r>
        <w:tab/>
      </w:r>
      <w:r>
        <w:t>语法：</w:t>
      </w:r>
      <w:r>
        <w:t>execution(</w:t>
      </w:r>
      <w:r>
        <w:t>修饰符</w:t>
      </w:r>
      <w:r>
        <w:t xml:space="preserve">  </w:t>
      </w:r>
      <w:r>
        <w:t>返回值</w:t>
      </w:r>
      <w:r>
        <w:t xml:space="preserve">  </w:t>
      </w:r>
      <w:r>
        <w:t>包</w:t>
      </w:r>
      <w:r>
        <w:t>.</w:t>
      </w:r>
      <w:r>
        <w:t>类</w:t>
      </w:r>
      <w:r>
        <w:t>.</w:t>
      </w:r>
      <w:r>
        <w:t>方法名</w:t>
      </w:r>
      <w:r>
        <w:t>(</w:t>
      </w:r>
      <w:r>
        <w:t>参数</w:t>
      </w:r>
      <w:r>
        <w:t>) throws</w:t>
      </w:r>
      <w:r>
        <w:t>异常</w:t>
      </w:r>
      <w:r>
        <w:t>)</w:t>
      </w:r>
    </w:p>
    <w:p w14:paraId="5C3A63AA" w14:textId="77777777" w:rsidR="00E72D2B" w:rsidRDefault="00E72D2B" w:rsidP="00E72D2B">
      <w:pPr>
        <w:ind w:firstLine="420"/>
      </w:pPr>
      <w:r>
        <w:tab/>
      </w:r>
      <w:r>
        <w:tab/>
      </w:r>
      <w:r>
        <w:t>修饰符，一般省略</w:t>
      </w:r>
    </w:p>
    <w:p w14:paraId="470E5A1B" w14:textId="77777777" w:rsidR="00E72D2B" w:rsidRDefault="00E72D2B" w:rsidP="00E72D2B">
      <w:pPr>
        <w:ind w:firstLine="420"/>
      </w:pPr>
      <w:r>
        <w:tab/>
      </w:r>
      <w:r>
        <w:tab/>
      </w:r>
      <w:r>
        <w:tab/>
        <w:t>public</w:t>
      </w:r>
      <w:r>
        <w:tab/>
      </w:r>
      <w:r>
        <w:tab/>
      </w:r>
      <w:r>
        <w:t>公共方法</w:t>
      </w:r>
    </w:p>
    <w:p w14:paraId="0CA3A67D" w14:textId="77777777" w:rsidR="00E72D2B" w:rsidRDefault="00E72D2B" w:rsidP="00E72D2B">
      <w:pPr>
        <w:ind w:firstLine="420"/>
      </w:pPr>
      <w:r>
        <w:tab/>
      </w:r>
      <w:r>
        <w:tab/>
      </w:r>
      <w:r>
        <w:tab/>
        <w:t>*</w:t>
      </w:r>
      <w:r>
        <w:tab/>
      </w:r>
      <w:r>
        <w:tab/>
      </w:r>
      <w:r>
        <w:tab/>
      </w:r>
      <w:r>
        <w:t>任意</w:t>
      </w:r>
    </w:p>
    <w:p w14:paraId="7D36B35E" w14:textId="77777777" w:rsidR="00E72D2B" w:rsidRDefault="00E72D2B" w:rsidP="00E72D2B">
      <w:pPr>
        <w:ind w:firstLine="420"/>
      </w:pPr>
      <w:r>
        <w:tab/>
      </w:r>
      <w:r>
        <w:tab/>
      </w:r>
      <w:r>
        <w:t>返回值，不能省略</w:t>
      </w:r>
    </w:p>
    <w:p w14:paraId="368C1290" w14:textId="77777777" w:rsidR="00E72D2B" w:rsidRDefault="00E72D2B" w:rsidP="00E72D2B">
      <w:pPr>
        <w:ind w:firstLine="420"/>
      </w:pPr>
      <w:r>
        <w:tab/>
      </w:r>
      <w:r>
        <w:tab/>
      </w:r>
      <w:r>
        <w:tab/>
        <w:t>void</w:t>
      </w:r>
      <w:r>
        <w:tab/>
      </w:r>
      <w:r>
        <w:tab/>
      </w:r>
      <w:r>
        <w:tab/>
      </w:r>
      <w:r>
        <w:t>返回没有值</w:t>
      </w:r>
    </w:p>
    <w:p w14:paraId="36B0EA11" w14:textId="77777777" w:rsidR="00E72D2B" w:rsidRDefault="00E72D2B" w:rsidP="00E72D2B">
      <w:pPr>
        <w:ind w:firstLine="420"/>
      </w:pPr>
      <w:r>
        <w:tab/>
      </w:r>
      <w:r>
        <w:tab/>
      </w:r>
      <w:r>
        <w:tab/>
        <w:t>String</w:t>
      </w:r>
      <w:r>
        <w:tab/>
      </w:r>
      <w:r>
        <w:tab/>
      </w:r>
      <w:r>
        <w:t>返回值字符串</w:t>
      </w:r>
    </w:p>
    <w:p w14:paraId="3C105A27" w14:textId="77777777" w:rsidR="00E72D2B" w:rsidRDefault="00E72D2B" w:rsidP="00E72D2B">
      <w:pPr>
        <w:ind w:firstLine="420"/>
      </w:pPr>
      <w:r>
        <w:tab/>
      </w:r>
      <w:r>
        <w:tab/>
      </w:r>
      <w:r>
        <w:tab/>
        <w:t xml:space="preserve">* </w:t>
      </w:r>
      <w:r>
        <w:tab/>
      </w:r>
      <w:r>
        <w:tab/>
      </w:r>
      <w:r>
        <w:tab/>
      </w:r>
      <w:r>
        <w:t>任意</w:t>
      </w:r>
    </w:p>
    <w:p w14:paraId="5A5F6B0D" w14:textId="77777777" w:rsidR="00E72D2B" w:rsidRDefault="00E72D2B" w:rsidP="00E72D2B">
      <w:pPr>
        <w:ind w:firstLine="420"/>
      </w:pPr>
      <w:r>
        <w:tab/>
      </w:r>
      <w:r>
        <w:tab/>
      </w:r>
      <w:r>
        <w:t>包，</w:t>
      </w:r>
      <w:r>
        <w:t>[</w:t>
      </w:r>
      <w:r>
        <w:t>省略</w:t>
      </w:r>
      <w:r>
        <w:t>]</w:t>
      </w:r>
    </w:p>
    <w:p w14:paraId="199AA63F" w14:textId="77777777" w:rsidR="00E72D2B" w:rsidRDefault="00E72D2B" w:rsidP="00E72D2B">
      <w:pPr>
        <w:ind w:firstLine="420"/>
      </w:pPr>
      <w:r>
        <w:tab/>
      </w:r>
      <w:r>
        <w:tab/>
      </w:r>
      <w:r>
        <w:tab/>
      </w:r>
      <w:proofErr w:type="spellStart"/>
      <w:r>
        <w:t>com.itheima.crm</w:t>
      </w:r>
      <w:proofErr w:type="spellEnd"/>
      <w:r>
        <w:tab/>
      </w:r>
      <w:r>
        <w:tab/>
      </w:r>
      <w:r>
        <w:tab/>
      </w:r>
      <w:r>
        <w:t>固定包</w:t>
      </w:r>
    </w:p>
    <w:p w14:paraId="5CE86E2A" w14:textId="77777777" w:rsidR="00E72D2B" w:rsidRDefault="00E72D2B" w:rsidP="00E72D2B">
      <w:pPr>
        <w:ind w:firstLine="420"/>
      </w:pPr>
      <w:r>
        <w:tab/>
      </w:r>
      <w:r>
        <w:tab/>
      </w:r>
      <w:r>
        <w:tab/>
      </w:r>
      <w:proofErr w:type="spellStart"/>
      <w:r>
        <w:t>com.itheima.crm</w:t>
      </w:r>
      <w:proofErr w:type="spellEnd"/>
      <w:r>
        <w:t>.</w:t>
      </w:r>
      <w:proofErr w:type="gramStart"/>
      <w:r>
        <w:t>*.service</w:t>
      </w:r>
      <w:proofErr w:type="gramEnd"/>
      <w:r>
        <w:tab/>
      </w:r>
      <w:proofErr w:type="spellStart"/>
      <w:r>
        <w:t>crm</w:t>
      </w:r>
      <w:proofErr w:type="spellEnd"/>
      <w:r>
        <w:t>包下面子包任意</w:t>
      </w:r>
      <w:r>
        <w:t xml:space="preserve"> </w:t>
      </w:r>
      <w:r>
        <w:t>（例如：</w:t>
      </w:r>
      <w:proofErr w:type="spellStart"/>
      <w:r>
        <w:t>com.itheima.crm.staff.service</w:t>
      </w:r>
      <w:proofErr w:type="spellEnd"/>
      <w:r>
        <w:t>）</w:t>
      </w:r>
    </w:p>
    <w:p w14:paraId="5BD732B3" w14:textId="77777777" w:rsidR="00E72D2B" w:rsidRDefault="00E72D2B" w:rsidP="00E72D2B">
      <w:pPr>
        <w:ind w:firstLine="420"/>
      </w:pPr>
      <w:r>
        <w:tab/>
      </w:r>
      <w:r>
        <w:tab/>
      </w:r>
      <w:r>
        <w:tab/>
      </w:r>
      <w:proofErr w:type="spellStart"/>
      <w:proofErr w:type="gramStart"/>
      <w:r>
        <w:t>com.itheima.crm</w:t>
      </w:r>
      <w:proofErr w:type="spellEnd"/>
      <w:r>
        <w:t>..</w:t>
      </w:r>
      <w:proofErr w:type="gramEnd"/>
      <w:r>
        <w:tab/>
      </w:r>
      <w:r>
        <w:tab/>
      </w:r>
      <w:r>
        <w:tab/>
      </w:r>
      <w:proofErr w:type="spellStart"/>
      <w:r>
        <w:t>crm</w:t>
      </w:r>
      <w:proofErr w:type="spellEnd"/>
      <w:r>
        <w:t>包下面的所有子包（含自己）</w:t>
      </w:r>
    </w:p>
    <w:p w14:paraId="69C0D704" w14:textId="77777777" w:rsidR="00E72D2B" w:rsidRDefault="00E72D2B" w:rsidP="00E72D2B">
      <w:pPr>
        <w:ind w:firstLine="420"/>
      </w:pPr>
      <w:r>
        <w:tab/>
      </w:r>
      <w:r>
        <w:tab/>
      </w:r>
      <w:r>
        <w:tab/>
      </w:r>
      <w:proofErr w:type="spellStart"/>
      <w:r>
        <w:t>com.itheima.crm</w:t>
      </w:r>
      <w:proofErr w:type="spellEnd"/>
      <w:r>
        <w:t>.</w:t>
      </w:r>
      <w:proofErr w:type="gramStart"/>
      <w:r>
        <w:t>*.service..</w:t>
      </w:r>
      <w:proofErr w:type="gramEnd"/>
      <w:r>
        <w:tab/>
      </w:r>
      <w:proofErr w:type="spellStart"/>
      <w:r>
        <w:t>crm</w:t>
      </w:r>
      <w:proofErr w:type="spellEnd"/>
      <w:r>
        <w:t>包下面任意子包，固定目录</w:t>
      </w:r>
      <w:r>
        <w:t>service</w:t>
      </w:r>
      <w:r>
        <w:t>，</w:t>
      </w:r>
      <w:r>
        <w:t>service</w:t>
      </w:r>
      <w:r>
        <w:t>目录任意包</w:t>
      </w:r>
    </w:p>
    <w:p w14:paraId="26059410" w14:textId="77777777" w:rsidR="00E72D2B" w:rsidRDefault="00E72D2B" w:rsidP="00E72D2B">
      <w:pPr>
        <w:ind w:firstLine="420"/>
      </w:pPr>
      <w:r>
        <w:tab/>
      </w:r>
      <w:r>
        <w:tab/>
      </w:r>
      <w:r>
        <w:t>类，</w:t>
      </w:r>
      <w:r>
        <w:t>[</w:t>
      </w:r>
      <w:r>
        <w:t>省略</w:t>
      </w:r>
      <w:r>
        <w:t>]</w:t>
      </w:r>
    </w:p>
    <w:p w14:paraId="3F0DFAF6" w14:textId="77777777" w:rsidR="00E72D2B" w:rsidRDefault="00E72D2B" w:rsidP="00E72D2B">
      <w:pPr>
        <w:ind w:firstLine="420"/>
      </w:pPr>
      <w:r>
        <w:tab/>
      </w:r>
      <w:r>
        <w:tab/>
      </w:r>
      <w:r>
        <w:tab/>
      </w:r>
      <w:proofErr w:type="spellStart"/>
      <w:r>
        <w:t>UserServiceImpl</w:t>
      </w:r>
      <w:proofErr w:type="spellEnd"/>
      <w:r>
        <w:tab/>
      </w:r>
      <w:r>
        <w:tab/>
      </w:r>
      <w:r>
        <w:tab/>
      </w:r>
      <w:r>
        <w:t>指定类</w:t>
      </w:r>
    </w:p>
    <w:p w14:paraId="16617E58" w14:textId="77777777" w:rsidR="00E72D2B" w:rsidRDefault="00E72D2B" w:rsidP="00E72D2B">
      <w:pPr>
        <w:ind w:firstLine="420"/>
      </w:pPr>
      <w:r>
        <w:tab/>
      </w:r>
      <w:r>
        <w:tab/>
      </w:r>
      <w:r>
        <w:tab/>
        <w:t>*</w:t>
      </w:r>
      <w:proofErr w:type="spellStart"/>
      <w:r>
        <w:t>Impl</w:t>
      </w:r>
      <w:proofErr w:type="spellEnd"/>
      <w:r>
        <w:tab/>
      </w:r>
      <w:r>
        <w:tab/>
      </w:r>
      <w:r>
        <w:tab/>
      </w:r>
      <w:r>
        <w:tab/>
      </w:r>
      <w:r>
        <w:tab/>
      </w:r>
      <w:r>
        <w:t>以</w:t>
      </w:r>
      <w:proofErr w:type="spellStart"/>
      <w:r>
        <w:t>Impl</w:t>
      </w:r>
      <w:proofErr w:type="spellEnd"/>
      <w:r>
        <w:t>结尾</w:t>
      </w:r>
    </w:p>
    <w:p w14:paraId="3538BAAE" w14:textId="77777777" w:rsidR="00E72D2B" w:rsidRDefault="00E72D2B" w:rsidP="00E72D2B">
      <w:pPr>
        <w:ind w:firstLine="420"/>
      </w:pPr>
      <w:r>
        <w:tab/>
      </w:r>
      <w:r>
        <w:tab/>
      </w:r>
      <w:r>
        <w:tab/>
        <w:t>User*</w:t>
      </w:r>
      <w:r>
        <w:tab/>
      </w:r>
      <w:r>
        <w:tab/>
      </w:r>
      <w:r>
        <w:tab/>
      </w:r>
      <w:r>
        <w:tab/>
      </w:r>
      <w:r>
        <w:tab/>
      </w:r>
      <w:r>
        <w:t>以</w:t>
      </w:r>
      <w:r>
        <w:t>User</w:t>
      </w:r>
      <w:r>
        <w:t>开头</w:t>
      </w:r>
    </w:p>
    <w:p w14:paraId="5C5E6E57" w14:textId="77777777" w:rsidR="00E72D2B" w:rsidRDefault="00E72D2B" w:rsidP="00E72D2B">
      <w:pPr>
        <w:ind w:firstLine="420"/>
      </w:pPr>
      <w:r>
        <w:tab/>
      </w:r>
      <w:r>
        <w:tab/>
      </w:r>
      <w:r>
        <w:tab/>
        <w:t>*</w:t>
      </w:r>
      <w:r>
        <w:tab/>
      </w:r>
      <w:r>
        <w:tab/>
      </w:r>
      <w:r>
        <w:tab/>
      </w:r>
      <w:r>
        <w:tab/>
      </w:r>
      <w:r>
        <w:tab/>
      </w:r>
      <w:r>
        <w:tab/>
      </w:r>
      <w:r>
        <w:t>任意</w:t>
      </w:r>
    </w:p>
    <w:p w14:paraId="2DBBE43C" w14:textId="77777777" w:rsidR="00E72D2B" w:rsidRDefault="00E72D2B" w:rsidP="00E72D2B">
      <w:pPr>
        <w:ind w:firstLine="420"/>
      </w:pPr>
      <w:r>
        <w:tab/>
      </w:r>
      <w:r>
        <w:tab/>
      </w:r>
      <w:r>
        <w:t>方法名，不能省略</w:t>
      </w:r>
    </w:p>
    <w:p w14:paraId="1C2FA977" w14:textId="77777777" w:rsidR="00E72D2B" w:rsidRDefault="00E72D2B" w:rsidP="00E72D2B">
      <w:pPr>
        <w:ind w:firstLine="420"/>
      </w:pPr>
      <w:r>
        <w:tab/>
      </w:r>
      <w:r>
        <w:tab/>
      </w:r>
      <w:r>
        <w:tab/>
      </w:r>
      <w:proofErr w:type="spellStart"/>
      <w:r>
        <w:t>addUser</w:t>
      </w:r>
      <w:proofErr w:type="spellEnd"/>
      <w:r>
        <w:tab/>
      </w:r>
      <w:r>
        <w:tab/>
      </w:r>
      <w:r>
        <w:tab/>
      </w:r>
      <w:r>
        <w:tab/>
      </w:r>
      <w:r>
        <w:tab/>
      </w:r>
      <w:r>
        <w:t>固定方法</w:t>
      </w:r>
    </w:p>
    <w:p w14:paraId="6B8501A3" w14:textId="77777777" w:rsidR="00E72D2B" w:rsidRDefault="00E72D2B" w:rsidP="00E72D2B">
      <w:pPr>
        <w:ind w:firstLine="420"/>
      </w:pPr>
      <w:r>
        <w:tab/>
      </w:r>
      <w:r>
        <w:tab/>
      </w:r>
      <w:r>
        <w:tab/>
        <w:t>add*</w:t>
      </w:r>
      <w:r>
        <w:tab/>
      </w:r>
      <w:r>
        <w:tab/>
      </w:r>
      <w:r>
        <w:tab/>
      </w:r>
      <w:r>
        <w:tab/>
      </w:r>
      <w:r>
        <w:tab/>
      </w:r>
      <w:r>
        <w:tab/>
      </w:r>
      <w:r>
        <w:t>以</w:t>
      </w:r>
      <w:r>
        <w:t>add</w:t>
      </w:r>
      <w:r>
        <w:t>开头</w:t>
      </w:r>
    </w:p>
    <w:p w14:paraId="689CA806" w14:textId="77777777" w:rsidR="00E72D2B" w:rsidRDefault="00E72D2B" w:rsidP="00E72D2B">
      <w:pPr>
        <w:ind w:firstLine="420"/>
      </w:pPr>
      <w:r>
        <w:tab/>
      </w:r>
      <w:r>
        <w:tab/>
      </w:r>
      <w:r>
        <w:tab/>
        <w:t>*Do</w:t>
      </w:r>
      <w:r>
        <w:tab/>
      </w:r>
      <w:r>
        <w:tab/>
      </w:r>
      <w:r>
        <w:tab/>
      </w:r>
      <w:r>
        <w:tab/>
      </w:r>
      <w:r>
        <w:tab/>
      </w:r>
      <w:r>
        <w:tab/>
      </w:r>
      <w:r>
        <w:t>以</w:t>
      </w:r>
      <w:r>
        <w:t>Do</w:t>
      </w:r>
      <w:r>
        <w:t>结尾</w:t>
      </w:r>
    </w:p>
    <w:p w14:paraId="5CE6D7E7" w14:textId="77777777" w:rsidR="00E72D2B" w:rsidRDefault="00E72D2B" w:rsidP="00E72D2B">
      <w:pPr>
        <w:ind w:firstLine="420"/>
      </w:pPr>
      <w:r>
        <w:tab/>
      </w:r>
      <w:r>
        <w:tab/>
      </w:r>
      <w:r>
        <w:tab/>
        <w:t>*</w:t>
      </w:r>
      <w:r>
        <w:tab/>
      </w:r>
      <w:r>
        <w:tab/>
      </w:r>
      <w:r>
        <w:tab/>
      </w:r>
      <w:r>
        <w:tab/>
      </w:r>
      <w:r>
        <w:tab/>
      </w:r>
      <w:r>
        <w:tab/>
      </w:r>
      <w:r>
        <w:t>任意</w:t>
      </w:r>
    </w:p>
    <w:p w14:paraId="1EF59E13" w14:textId="77777777" w:rsidR="00E72D2B" w:rsidRDefault="00E72D2B" w:rsidP="00E72D2B">
      <w:pPr>
        <w:ind w:firstLine="420"/>
      </w:pPr>
      <w:r>
        <w:tab/>
      </w:r>
      <w:r>
        <w:tab/>
        <w:t>(</w:t>
      </w:r>
      <w:r>
        <w:t>参数</w:t>
      </w:r>
      <w:r>
        <w:t>)</w:t>
      </w:r>
    </w:p>
    <w:p w14:paraId="4FBDFA9F" w14:textId="77777777" w:rsidR="00E72D2B" w:rsidRDefault="00E72D2B" w:rsidP="00E72D2B">
      <w:pPr>
        <w:ind w:firstLine="420"/>
      </w:pPr>
      <w:r>
        <w:tab/>
      </w:r>
      <w:r>
        <w:tab/>
      </w:r>
      <w:r>
        <w:tab/>
        <w:t>()</w:t>
      </w:r>
      <w:r>
        <w:tab/>
      </w:r>
      <w:r>
        <w:tab/>
      </w:r>
      <w:r>
        <w:tab/>
      </w:r>
      <w:r>
        <w:tab/>
      </w:r>
      <w:r>
        <w:tab/>
      </w:r>
      <w:r>
        <w:tab/>
      </w:r>
      <w:r>
        <w:t>无参</w:t>
      </w:r>
    </w:p>
    <w:p w14:paraId="464476AF" w14:textId="77777777" w:rsidR="00E72D2B" w:rsidRDefault="00E72D2B" w:rsidP="00E72D2B">
      <w:pPr>
        <w:ind w:firstLine="420"/>
      </w:pPr>
      <w:r>
        <w:tab/>
      </w:r>
      <w:r>
        <w:tab/>
      </w:r>
      <w:r>
        <w:tab/>
        <w:t>(int)</w:t>
      </w:r>
      <w:r>
        <w:tab/>
      </w:r>
      <w:r>
        <w:tab/>
      </w:r>
      <w:r>
        <w:tab/>
      </w:r>
      <w:r>
        <w:tab/>
      </w:r>
      <w:r>
        <w:tab/>
      </w:r>
      <w:r>
        <w:tab/>
      </w:r>
      <w:r>
        <w:t>一个整型</w:t>
      </w:r>
    </w:p>
    <w:p w14:paraId="4B89F802" w14:textId="77777777" w:rsidR="00E72D2B" w:rsidRDefault="00E72D2B" w:rsidP="00E72D2B">
      <w:pPr>
        <w:ind w:firstLine="420"/>
      </w:pPr>
      <w:r>
        <w:tab/>
      </w:r>
      <w:r>
        <w:tab/>
      </w:r>
      <w:r>
        <w:tab/>
        <w:t>(int ,int)</w:t>
      </w:r>
      <w:r>
        <w:tab/>
      </w:r>
      <w:r>
        <w:tab/>
      </w:r>
      <w:r>
        <w:tab/>
      </w:r>
      <w:r>
        <w:tab/>
      </w:r>
      <w:r>
        <w:tab/>
      </w:r>
      <w:r>
        <w:t>两个</w:t>
      </w:r>
    </w:p>
    <w:p w14:paraId="06FC35CE" w14:textId="77777777" w:rsidR="00E72D2B" w:rsidRDefault="00E72D2B" w:rsidP="00E72D2B">
      <w:pPr>
        <w:ind w:firstLine="420"/>
      </w:pPr>
      <w:r>
        <w:tab/>
      </w:r>
      <w:r>
        <w:tab/>
      </w:r>
      <w:r>
        <w:tab/>
        <w:t>(..)</w:t>
      </w:r>
      <w:r>
        <w:tab/>
      </w:r>
      <w:r>
        <w:tab/>
      </w:r>
      <w:r>
        <w:tab/>
      </w:r>
      <w:r>
        <w:tab/>
      </w:r>
      <w:r>
        <w:tab/>
      </w:r>
      <w:r>
        <w:tab/>
      </w:r>
      <w:r>
        <w:t>参数任意</w:t>
      </w:r>
    </w:p>
    <w:p w14:paraId="29135484" w14:textId="2AF8FA2D" w:rsidR="00E72D2B" w:rsidRDefault="00E72D2B" w:rsidP="00E72D2B">
      <w:pPr>
        <w:ind w:firstLine="420"/>
      </w:pPr>
      <w:r>
        <w:tab/>
      </w:r>
      <w:r>
        <w:tab/>
        <w:t>throws ,</w:t>
      </w:r>
      <w:r>
        <w:t>可省略，一般不写。</w:t>
      </w:r>
    </w:p>
    <w:p w14:paraId="659E14B5" w14:textId="77777777" w:rsidR="00E72D2B" w:rsidRDefault="00E72D2B" w:rsidP="00E72D2B">
      <w:pPr>
        <w:ind w:firstLine="420"/>
      </w:pPr>
      <w:r>
        <w:rPr>
          <w:rFonts w:hint="eastAsia"/>
        </w:rPr>
        <w:t>综合</w:t>
      </w:r>
      <w:r>
        <w:t>1</w:t>
      </w:r>
    </w:p>
    <w:p w14:paraId="7C8D4BE7" w14:textId="097E5E7A" w:rsidR="00E72D2B" w:rsidRDefault="00E72D2B" w:rsidP="00E72D2B">
      <w:pPr>
        <w:ind w:firstLine="420"/>
      </w:pPr>
      <w:r>
        <w:tab/>
      </w:r>
      <w:proofErr w:type="gramStart"/>
      <w:r>
        <w:t>execution(</w:t>
      </w:r>
      <w:proofErr w:type="gramEnd"/>
      <w:r>
        <w:t xml:space="preserve">* </w:t>
      </w:r>
      <w:proofErr w:type="spellStart"/>
      <w:r>
        <w:t>com.itheima.crm</w:t>
      </w:r>
      <w:proofErr w:type="spellEnd"/>
      <w:r>
        <w:t>.*.service..*.*(..))</w:t>
      </w:r>
    </w:p>
    <w:p w14:paraId="4FFB3008" w14:textId="2EE4C9D1" w:rsidR="00305C81" w:rsidRDefault="00305C81" w:rsidP="00E72D2B">
      <w:pPr>
        <w:ind w:firstLine="420"/>
      </w:pPr>
      <w:r>
        <w:rPr>
          <w:rFonts w:hint="eastAsia"/>
        </w:rPr>
        <w:t xml:space="preserve"> </w:t>
      </w:r>
      <w:r>
        <w:t xml:space="preserve">   </w:t>
      </w:r>
      <w:r>
        <w:rPr>
          <w:rFonts w:hint="eastAsia"/>
        </w:rPr>
        <w:t>返回值任意，</w:t>
      </w:r>
      <w:proofErr w:type="spellStart"/>
      <w:r>
        <w:rPr>
          <w:rFonts w:hint="eastAsia"/>
        </w:rPr>
        <w:t>crm</w:t>
      </w:r>
      <w:proofErr w:type="spellEnd"/>
      <w:r>
        <w:rPr>
          <w:rFonts w:hint="eastAsia"/>
        </w:rPr>
        <w:t>的</w:t>
      </w:r>
      <w:r w:rsidR="00F13F82">
        <w:rPr>
          <w:rFonts w:hint="eastAsia"/>
        </w:rPr>
        <w:t>子包任意，模块里进行分层，分为</w:t>
      </w:r>
      <w:r w:rsidR="00F13F82">
        <w:rPr>
          <w:rFonts w:hint="eastAsia"/>
        </w:rPr>
        <w:t>web</w:t>
      </w:r>
      <w:r w:rsidR="00F13F82">
        <w:rPr>
          <w:rFonts w:hint="eastAsia"/>
        </w:rPr>
        <w:t>层，</w:t>
      </w:r>
      <w:proofErr w:type="spellStart"/>
      <w:r w:rsidR="00F13F82">
        <w:rPr>
          <w:rFonts w:hint="eastAsia"/>
        </w:rPr>
        <w:t>dao</w:t>
      </w:r>
      <w:proofErr w:type="spellEnd"/>
      <w:r w:rsidR="00F13F82">
        <w:rPr>
          <w:rFonts w:hint="eastAsia"/>
        </w:rPr>
        <w:t>层，</w:t>
      </w:r>
      <w:r w:rsidR="00F13F82">
        <w:rPr>
          <w:rFonts w:hint="eastAsia"/>
        </w:rPr>
        <w:t>service</w:t>
      </w:r>
      <w:r w:rsidR="00F13F82">
        <w:rPr>
          <w:rFonts w:hint="eastAsia"/>
        </w:rPr>
        <w:t>层等。</w:t>
      </w:r>
      <w:r w:rsidR="002950DC">
        <w:rPr>
          <w:rFonts w:hint="eastAsia"/>
        </w:rPr>
        <w:t>service</w:t>
      </w:r>
      <w:r w:rsidR="002950DC">
        <w:rPr>
          <w:rFonts w:hint="eastAsia"/>
        </w:rPr>
        <w:t>文件夹下存放对应的</w:t>
      </w:r>
      <w:r w:rsidR="001D6740">
        <w:rPr>
          <w:rFonts w:hint="eastAsia"/>
        </w:rPr>
        <w:t>接口和实现类。</w:t>
      </w:r>
      <w:r w:rsidR="00ED3D0F">
        <w:rPr>
          <w:rFonts w:hint="eastAsia"/>
        </w:rPr>
        <w:t>实现类的名字是任意，方法也是任意。</w:t>
      </w:r>
      <w:r w:rsidR="00216A51">
        <w:rPr>
          <w:rFonts w:hint="eastAsia"/>
        </w:rPr>
        <w:t>参数任意。</w:t>
      </w:r>
    </w:p>
    <w:p w14:paraId="53A5C930" w14:textId="77777777" w:rsidR="00E72D2B" w:rsidRDefault="00E72D2B" w:rsidP="00E72D2B">
      <w:pPr>
        <w:ind w:firstLine="420"/>
      </w:pPr>
      <w:r>
        <w:rPr>
          <w:rFonts w:hint="eastAsia"/>
        </w:rPr>
        <w:t>综合</w:t>
      </w:r>
      <w:r>
        <w:t>2</w:t>
      </w:r>
    </w:p>
    <w:p w14:paraId="1A242269" w14:textId="77777777" w:rsidR="00E72D2B" w:rsidRDefault="00E72D2B" w:rsidP="00E72D2B">
      <w:pPr>
        <w:ind w:firstLine="420"/>
      </w:pPr>
      <w:r>
        <w:tab/>
        <w:t>&lt;</w:t>
      </w:r>
      <w:proofErr w:type="spellStart"/>
      <w:proofErr w:type="gramStart"/>
      <w:r>
        <w:t>aop:pointcut</w:t>
      </w:r>
      <w:proofErr w:type="spellEnd"/>
      <w:proofErr w:type="gramEnd"/>
      <w:r>
        <w:t xml:space="preserve"> expression="execution(* </w:t>
      </w:r>
      <w:proofErr w:type="spellStart"/>
      <w:r>
        <w:t>com.itheima</w:t>
      </w:r>
      <w:proofErr w:type="spellEnd"/>
      <w:r>
        <w:t>.*</w:t>
      </w:r>
      <w:proofErr w:type="spellStart"/>
      <w:r>
        <w:t>WithCommit</w:t>
      </w:r>
      <w:proofErr w:type="spellEnd"/>
      <w:r>
        <w:t xml:space="preserve">.*(..)) || </w:t>
      </w:r>
    </w:p>
    <w:p w14:paraId="7748E62A" w14:textId="7DB2962A" w:rsidR="00E72D2B" w:rsidRDefault="00E72D2B" w:rsidP="00E72D2B">
      <w:pPr>
        <w:ind w:firstLine="420"/>
      </w:pPr>
      <w:r>
        <w:t xml:space="preserve">                          </w:t>
      </w:r>
      <w:proofErr w:type="gramStart"/>
      <w:r>
        <w:t>execution(</w:t>
      </w:r>
      <w:proofErr w:type="gramEnd"/>
      <w:r>
        <w:t xml:space="preserve">* </w:t>
      </w:r>
      <w:proofErr w:type="spellStart"/>
      <w:r>
        <w:t>com.itheima</w:t>
      </w:r>
      <w:proofErr w:type="spellEnd"/>
      <w:r>
        <w:t>.*Service.*(..))" id="</w:t>
      </w:r>
      <w:proofErr w:type="spellStart"/>
      <w:r>
        <w:t>myPointCut</w:t>
      </w:r>
      <w:proofErr w:type="spellEnd"/>
      <w:r>
        <w:t>"/&gt;</w:t>
      </w:r>
    </w:p>
    <w:p w14:paraId="4737BB00" w14:textId="1709D711" w:rsidR="00711D26" w:rsidRDefault="00711D26" w:rsidP="00E72D2B">
      <w:pPr>
        <w:ind w:firstLine="420"/>
      </w:pPr>
      <w:r>
        <w:rPr>
          <w:rFonts w:hint="eastAsia"/>
        </w:rPr>
        <w:t>使用</w:t>
      </w:r>
      <w:r>
        <w:rPr>
          <w:rFonts w:hint="eastAsia"/>
        </w:rPr>
        <w:t>||</w:t>
      </w:r>
      <w:r>
        <w:rPr>
          <w:rFonts w:hint="eastAsia"/>
        </w:rPr>
        <w:t>可以实现或操作，匹配两个操作。</w:t>
      </w:r>
    </w:p>
    <w:p w14:paraId="644AE5B0" w14:textId="3442B1FA" w:rsidR="00711D26" w:rsidRDefault="00711D26" w:rsidP="00E72D2B">
      <w:pPr>
        <w:ind w:firstLine="420"/>
      </w:pPr>
    </w:p>
    <w:p w14:paraId="42B2D929" w14:textId="77777777" w:rsidR="00E72D2B" w:rsidRDefault="00E72D2B" w:rsidP="00E72D2B">
      <w:pPr>
        <w:ind w:firstLine="420"/>
      </w:pPr>
      <w:proofErr w:type="spellStart"/>
      <w:r>
        <w:t>2.within</w:t>
      </w:r>
      <w:proofErr w:type="spellEnd"/>
      <w:r>
        <w:t>:</w:t>
      </w:r>
      <w:r>
        <w:t>匹配包或子包中的方法</w:t>
      </w:r>
      <w:r>
        <w:t>(</w:t>
      </w:r>
      <w:r>
        <w:t>了解</w:t>
      </w:r>
      <w:r>
        <w:t>)</w:t>
      </w:r>
    </w:p>
    <w:p w14:paraId="6241D621" w14:textId="77777777" w:rsidR="00E72D2B" w:rsidRDefault="00E72D2B" w:rsidP="00E72D2B">
      <w:pPr>
        <w:ind w:firstLine="420"/>
      </w:pPr>
      <w:r>
        <w:tab/>
      </w:r>
      <w:proofErr w:type="gramStart"/>
      <w:r>
        <w:t>within(</w:t>
      </w:r>
      <w:proofErr w:type="spellStart"/>
      <w:proofErr w:type="gramEnd"/>
      <w:r>
        <w:t>com.itheima.aop</w:t>
      </w:r>
      <w:proofErr w:type="spellEnd"/>
      <w:r>
        <w:t>..*)</w:t>
      </w:r>
    </w:p>
    <w:p w14:paraId="12C0A0D5" w14:textId="77777777" w:rsidR="00E72D2B" w:rsidRDefault="00E72D2B" w:rsidP="00E72D2B">
      <w:pPr>
        <w:ind w:firstLine="420"/>
      </w:pPr>
      <w:proofErr w:type="spellStart"/>
      <w:r>
        <w:t>3.this</w:t>
      </w:r>
      <w:proofErr w:type="spellEnd"/>
      <w:r>
        <w:t>:</w:t>
      </w:r>
      <w:r>
        <w:t>匹配实现接口的代理对象中的方法</w:t>
      </w:r>
      <w:r>
        <w:t>(</w:t>
      </w:r>
      <w:r>
        <w:t>了解</w:t>
      </w:r>
      <w:r>
        <w:t>)</w:t>
      </w:r>
    </w:p>
    <w:p w14:paraId="02E6D3FD" w14:textId="77777777" w:rsidR="00E72D2B" w:rsidRDefault="00E72D2B" w:rsidP="00E72D2B">
      <w:pPr>
        <w:ind w:firstLine="420"/>
      </w:pPr>
      <w:r>
        <w:tab/>
        <w:t>this(</w:t>
      </w:r>
      <w:proofErr w:type="spellStart"/>
      <w:r>
        <w:t>com.itheima.aop.</w:t>
      </w:r>
      <w:proofErr w:type="gramStart"/>
      <w:r>
        <w:t>user.UserDAO</w:t>
      </w:r>
      <w:proofErr w:type="spellEnd"/>
      <w:proofErr w:type="gramEnd"/>
      <w:r>
        <w:t>)</w:t>
      </w:r>
    </w:p>
    <w:p w14:paraId="6C5F44C2" w14:textId="77777777" w:rsidR="00E72D2B" w:rsidRDefault="00E72D2B" w:rsidP="00E72D2B">
      <w:pPr>
        <w:ind w:firstLine="420"/>
      </w:pPr>
      <w:proofErr w:type="spellStart"/>
      <w:r>
        <w:t>4.target</w:t>
      </w:r>
      <w:proofErr w:type="spellEnd"/>
      <w:r>
        <w:t>:</w:t>
      </w:r>
      <w:r>
        <w:t>匹配实现接口的目标对象中的方法</w:t>
      </w:r>
      <w:r>
        <w:t>(</w:t>
      </w:r>
      <w:r>
        <w:t>了解</w:t>
      </w:r>
      <w:r>
        <w:t>)</w:t>
      </w:r>
    </w:p>
    <w:p w14:paraId="1DDDBAFF" w14:textId="77777777" w:rsidR="00E72D2B" w:rsidRDefault="00E72D2B" w:rsidP="00E72D2B">
      <w:pPr>
        <w:ind w:firstLine="420"/>
      </w:pPr>
      <w:r>
        <w:tab/>
        <w:t>target(</w:t>
      </w:r>
      <w:proofErr w:type="spellStart"/>
      <w:r>
        <w:t>com.itheima.aop.</w:t>
      </w:r>
      <w:proofErr w:type="gramStart"/>
      <w:r>
        <w:t>user.UserDAO</w:t>
      </w:r>
      <w:proofErr w:type="spellEnd"/>
      <w:proofErr w:type="gramEnd"/>
      <w:r>
        <w:t>)</w:t>
      </w:r>
    </w:p>
    <w:p w14:paraId="5E5B7E0F" w14:textId="77777777" w:rsidR="00E72D2B" w:rsidRDefault="00E72D2B" w:rsidP="00E72D2B">
      <w:pPr>
        <w:ind w:firstLine="420"/>
      </w:pPr>
      <w:proofErr w:type="spellStart"/>
      <w:r>
        <w:t>5.args</w:t>
      </w:r>
      <w:proofErr w:type="spellEnd"/>
      <w:r>
        <w:t>:</w:t>
      </w:r>
      <w:r>
        <w:t>匹配参数格式符合标准的方法</w:t>
      </w:r>
      <w:r>
        <w:t>(</w:t>
      </w:r>
      <w:r>
        <w:t>了解</w:t>
      </w:r>
      <w:r>
        <w:t>)</w:t>
      </w:r>
    </w:p>
    <w:p w14:paraId="76FFF2D7" w14:textId="77777777" w:rsidR="00E72D2B" w:rsidRDefault="00E72D2B" w:rsidP="00E72D2B">
      <w:pPr>
        <w:ind w:firstLine="420"/>
      </w:pPr>
      <w:r>
        <w:tab/>
      </w:r>
      <w:proofErr w:type="spellStart"/>
      <w:r>
        <w:t>args</w:t>
      </w:r>
      <w:proofErr w:type="spellEnd"/>
      <w:r>
        <w:t>(</w:t>
      </w:r>
      <w:proofErr w:type="spellStart"/>
      <w:proofErr w:type="gramStart"/>
      <w:r>
        <w:t>int,int</w:t>
      </w:r>
      <w:proofErr w:type="spellEnd"/>
      <w:proofErr w:type="gramEnd"/>
      <w:r>
        <w:t>)</w:t>
      </w:r>
    </w:p>
    <w:p w14:paraId="541429CD" w14:textId="77777777" w:rsidR="00E72D2B" w:rsidRDefault="00E72D2B" w:rsidP="00E72D2B">
      <w:pPr>
        <w:ind w:firstLine="420"/>
      </w:pPr>
      <w:proofErr w:type="spellStart"/>
      <w:r>
        <w:t>6.bean</w:t>
      </w:r>
      <w:proofErr w:type="spellEnd"/>
      <w:r>
        <w:t xml:space="preserve">(id)  </w:t>
      </w:r>
      <w:r>
        <w:t>对指定的</w:t>
      </w:r>
      <w:r>
        <w:t>bean</w:t>
      </w:r>
      <w:r>
        <w:t>所有的方法</w:t>
      </w:r>
      <w:r>
        <w:t>(</w:t>
      </w:r>
      <w:r>
        <w:t>了解</w:t>
      </w:r>
      <w:r>
        <w:t>)</w:t>
      </w:r>
    </w:p>
    <w:p w14:paraId="06829471" w14:textId="15DF032E" w:rsidR="00E72D2B" w:rsidRDefault="00E72D2B" w:rsidP="00E72D2B">
      <w:pPr>
        <w:ind w:firstLine="420"/>
      </w:pPr>
      <w:r>
        <w:tab/>
        <w:t>bean('</w:t>
      </w:r>
      <w:proofErr w:type="spellStart"/>
      <w:r>
        <w:t>userServiceId</w:t>
      </w:r>
      <w:proofErr w:type="spellEnd"/>
      <w:r>
        <w:t>')</w:t>
      </w:r>
    </w:p>
    <w:p w14:paraId="2789B93B" w14:textId="4D36168D" w:rsidR="00341036" w:rsidRDefault="00341036" w:rsidP="00341036">
      <w:pPr>
        <w:pStyle w:val="20"/>
      </w:pPr>
      <w:r>
        <w:rPr>
          <w:rFonts w:hint="eastAsia"/>
        </w:rPr>
        <w:t>总结</w:t>
      </w:r>
    </w:p>
    <w:p w14:paraId="75CD8939" w14:textId="78545AC7" w:rsidR="0024584A" w:rsidRDefault="0024584A" w:rsidP="0024584A">
      <w:pPr>
        <w:ind w:firstLine="420"/>
      </w:pPr>
      <w:r>
        <w:t>1</w:t>
      </w:r>
      <w:r>
        <w:t>、从</w:t>
      </w:r>
      <w:proofErr w:type="spellStart"/>
      <w:r>
        <w:t>ioc</w:t>
      </w:r>
      <w:proofErr w:type="spellEnd"/>
      <w:r>
        <w:t>容器中拿到目标对象；注意：如果想要用类型，一定用他的接口类型，不要用它本类</w:t>
      </w:r>
    </w:p>
    <w:p w14:paraId="691635FB" w14:textId="65E97DA8" w:rsidR="0024584A" w:rsidRDefault="0024584A" w:rsidP="0024584A">
      <w:pPr>
        <w:ind w:firstLine="420"/>
      </w:pPr>
      <w:r>
        <w:tab/>
      </w:r>
      <w:r>
        <w:t>细节</w:t>
      </w:r>
      <w:proofErr w:type="gramStart"/>
      <w:r>
        <w:t>一</w:t>
      </w:r>
      <w:proofErr w:type="gramEnd"/>
      <w:r>
        <w:t>：</w:t>
      </w:r>
      <w:proofErr w:type="spellStart"/>
      <w:proofErr w:type="gramStart"/>
      <w:r>
        <w:t>com.atguigu</w:t>
      </w:r>
      <w:proofErr w:type="gramEnd"/>
      <w:r>
        <w:t>.impl.MyMathcalculator@6c64cb25</w:t>
      </w:r>
      <w:proofErr w:type="spellEnd"/>
    </w:p>
    <w:p w14:paraId="1421DC24" w14:textId="1736FEF1" w:rsidR="0024584A" w:rsidRDefault="0024584A" w:rsidP="0024584A">
      <w:pPr>
        <w:ind w:firstLine="420"/>
      </w:pPr>
      <w:r>
        <w:tab/>
      </w:r>
      <w:r>
        <w:tab/>
      </w:r>
      <w:r>
        <w:tab/>
        <w:t xml:space="preserve">class </w:t>
      </w:r>
      <w:proofErr w:type="gramStart"/>
      <w:r>
        <w:t>com.sun.proxy</w:t>
      </w:r>
      <w:proofErr w:type="gramEnd"/>
      <w:r>
        <w:t>.$</w:t>
      </w:r>
      <w:proofErr w:type="spellStart"/>
      <w:r>
        <w:t>Proxy12</w:t>
      </w:r>
      <w:proofErr w:type="spellEnd"/>
    </w:p>
    <w:p w14:paraId="2F0BFF48" w14:textId="79A159F2" w:rsidR="0024584A" w:rsidRDefault="002D56D1" w:rsidP="0024584A">
      <w:pPr>
        <w:ind w:firstLine="420"/>
      </w:pPr>
      <w:r>
        <w:tab/>
      </w:r>
      <w:proofErr w:type="spellStart"/>
      <w:r w:rsidR="0024584A">
        <w:t>AOP</w:t>
      </w:r>
      <w:proofErr w:type="spellEnd"/>
      <w:r w:rsidR="0024584A">
        <w:t>的底层就是动态代理，容器中保存的组件是他的代理对象；</w:t>
      </w:r>
      <w:r w:rsidR="0024584A">
        <w:t>$</w:t>
      </w:r>
      <w:proofErr w:type="spellStart"/>
      <w:r w:rsidR="0024584A">
        <w:t>Proxy12</w:t>
      </w:r>
      <w:proofErr w:type="spellEnd"/>
      <w:r w:rsidR="0024584A">
        <w:t>。当然不是本类的类型</w:t>
      </w:r>
      <w:r w:rsidR="001D44FF">
        <w:rPr>
          <w:rFonts w:hint="eastAsia"/>
        </w:rPr>
        <w:t>。</w:t>
      </w:r>
    </w:p>
    <w:p w14:paraId="3E048064" w14:textId="3A5C7F88" w:rsidR="00BA081D" w:rsidRDefault="00BA081D" w:rsidP="0024584A">
      <w:pPr>
        <w:ind w:firstLine="420"/>
      </w:pPr>
      <w:r>
        <w:tab/>
      </w:r>
      <w:r>
        <w:rPr>
          <w:rFonts w:hint="eastAsia"/>
        </w:rPr>
        <w:t>所以不能使用本类去去</w:t>
      </w:r>
      <w:proofErr w:type="spellStart"/>
      <w:r>
        <w:rPr>
          <w:rFonts w:hint="eastAsia"/>
        </w:rPr>
        <w:t>get</w:t>
      </w:r>
      <w:r>
        <w:t>B</w:t>
      </w:r>
      <w:r>
        <w:rPr>
          <w:rFonts w:hint="eastAsia"/>
        </w:rPr>
        <w:t>ean</w:t>
      </w:r>
      <w:proofErr w:type="spellEnd"/>
      <w:r w:rsidR="00FE4099">
        <w:rPr>
          <w:rFonts w:hint="eastAsia"/>
        </w:rPr>
        <w:t>,</w:t>
      </w:r>
      <w:r w:rsidR="00FE4099">
        <w:rPr>
          <w:rFonts w:hint="eastAsia"/>
        </w:rPr>
        <w:t>只能使用接口去获取代理对象或者使用实现类小写去获取代理对象，</w:t>
      </w:r>
      <w:r w:rsidR="00E65945">
        <w:rPr>
          <w:rFonts w:hint="eastAsia"/>
        </w:rPr>
        <w:t>但是不能强转为实现类。</w:t>
      </w:r>
    </w:p>
    <w:p w14:paraId="099567FD" w14:textId="377E2AD2" w:rsidR="00D810FC" w:rsidRDefault="00D810FC" w:rsidP="0024584A">
      <w:pPr>
        <w:ind w:firstLine="420"/>
      </w:pPr>
      <w:r>
        <w:tab/>
      </w:r>
      <w:r>
        <w:rPr>
          <w:rFonts w:hint="eastAsia"/>
        </w:rPr>
        <w:t>如果有接口转为接口类型，没有接口转为实现类类型。</w:t>
      </w:r>
    </w:p>
    <w:p w14:paraId="7E3D9E8A" w14:textId="4CE4A468" w:rsidR="00AE2997" w:rsidRDefault="00AE2997" w:rsidP="0024584A">
      <w:pPr>
        <w:ind w:firstLine="420"/>
      </w:pPr>
      <w:r>
        <w:rPr>
          <w:rFonts w:hint="eastAsia"/>
        </w:rPr>
        <w:t>2</w:t>
      </w:r>
      <w:r>
        <w:rPr>
          <w:rFonts w:hint="eastAsia"/>
        </w:rPr>
        <w:t>、切面表达式正确写法</w:t>
      </w:r>
    </w:p>
    <w:p w14:paraId="531ADC4C" w14:textId="69E531C3" w:rsidR="00B714DB" w:rsidRDefault="00B714DB" w:rsidP="00B714DB">
      <w:pPr>
        <w:ind w:firstLine="420"/>
      </w:pPr>
      <w:r>
        <w:tab/>
      </w:r>
      <w:r>
        <w:rPr>
          <w:rFonts w:hint="eastAsia"/>
        </w:rPr>
        <w:t>固定格式：</w:t>
      </w:r>
      <w:r>
        <w:t>execution</w:t>
      </w:r>
      <w:r>
        <w:t>（访</w:t>
      </w:r>
      <w:r w:rsidR="002F7E38">
        <w:rPr>
          <w:rFonts w:hint="eastAsia"/>
        </w:rPr>
        <w:t>问</w:t>
      </w:r>
      <w:r>
        <w:t>权限符</w:t>
      </w:r>
      <w:r w:rsidR="004032E7">
        <w:rPr>
          <w:rFonts w:hint="eastAsia"/>
        </w:rPr>
        <w:t xml:space="preserve"> </w:t>
      </w:r>
      <w:r>
        <w:t>返回</w:t>
      </w:r>
      <w:proofErr w:type="gramStart"/>
      <w:r>
        <w:t>值类型</w:t>
      </w:r>
      <w:proofErr w:type="gramEnd"/>
      <w:r w:rsidR="004032E7">
        <w:rPr>
          <w:rFonts w:hint="eastAsia"/>
        </w:rPr>
        <w:t xml:space="preserve"> </w:t>
      </w:r>
      <w:r>
        <w:t>方法全类名（参数表））</w:t>
      </w:r>
    </w:p>
    <w:p w14:paraId="48823C1C" w14:textId="79A99EFE" w:rsidR="00B714DB" w:rsidRDefault="004E6F3B" w:rsidP="00B714DB">
      <w:pPr>
        <w:ind w:firstLine="420"/>
      </w:pPr>
      <w:r>
        <w:tab/>
      </w:r>
      <w:r w:rsidR="00B714DB">
        <w:rPr>
          <w:rFonts w:hint="eastAsia"/>
        </w:rPr>
        <w:t>通配符：</w:t>
      </w:r>
    </w:p>
    <w:p w14:paraId="4748C940" w14:textId="7B456D42" w:rsidR="00B714DB" w:rsidRDefault="004E6F3B" w:rsidP="00B714DB">
      <w:pPr>
        <w:ind w:firstLine="420"/>
      </w:pPr>
      <w:r>
        <w:tab/>
      </w:r>
      <w:r>
        <w:tab/>
      </w:r>
      <w:r w:rsidR="00B714DB">
        <w:t>*</w:t>
      </w:r>
      <w:r w:rsidR="00B714DB">
        <w:t>，</w:t>
      </w:r>
    </w:p>
    <w:p w14:paraId="62559660" w14:textId="77777777" w:rsidR="00F54A77" w:rsidRDefault="004E6F3B" w:rsidP="00B714DB">
      <w:pPr>
        <w:ind w:firstLine="420"/>
      </w:pPr>
      <w:r>
        <w:tab/>
      </w:r>
      <w:r>
        <w:tab/>
      </w:r>
      <w:r w:rsidR="000C1F70">
        <w:tab/>
      </w:r>
      <w:r w:rsidR="00B714DB">
        <w:t>1</w:t>
      </w:r>
      <w:r w:rsidR="00B714DB">
        <w:t>）匹配一个或者多个字符</w:t>
      </w:r>
    </w:p>
    <w:p w14:paraId="4E5D763D" w14:textId="59037D19" w:rsidR="00B714DB" w:rsidRDefault="00F54A77" w:rsidP="00B714DB">
      <w:pPr>
        <w:ind w:firstLine="420"/>
      </w:pPr>
      <w:r>
        <w:tab/>
      </w:r>
      <w:r>
        <w:tab/>
      </w:r>
      <w:r w:rsidR="002F7E38">
        <w:tab/>
      </w:r>
      <w:proofErr w:type="gramStart"/>
      <w:r w:rsidR="00B714DB">
        <w:t>execution(</w:t>
      </w:r>
      <w:proofErr w:type="gramEnd"/>
      <w:r w:rsidR="00B714DB">
        <w:t>public int</w:t>
      </w:r>
      <w:r w:rsidR="00192CE5">
        <w:t xml:space="preserve"> </w:t>
      </w:r>
      <w:proofErr w:type="spellStart"/>
      <w:r w:rsidR="00192CE5">
        <w:t>com.sxt.impl.userService</w:t>
      </w:r>
      <w:proofErr w:type="spellEnd"/>
      <w:r w:rsidR="00192CE5">
        <w:t>*</w:t>
      </w:r>
      <w:proofErr w:type="spellStart"/>
      <w:r w:rsidR="00192CE5">
        <w:t>impl</w:t>
      </w:r>
      <w:proofErr w:type="spellEnd"/>
      <w:r w:rsidR="00192CE5">
        <w:t>.*.*(</w:t>
      </w:r>
      <w:proofErr w:type="spellStart"/>
      <w:r w:rsidR="007E6873">
        <w:rPr>
          <w:rFonts w:hint="eastAsia"/>
        </w:rPr>
        <w:t>int,</w:t>
      </w:r>
      <w:r w:rsidR="007E6873">
        <w:t>int</w:t>
      </w:r>
      <w:proofErr w:type="spellEnd"/>
      <w:r w:rsidR="00192CE5">
        <w:t>)</w:t>
      </w:r>
    </w:p>
    <w:p w14:paraId="7A840C62" w14:textId="1653A0D6" w:rsidR="00B714DB" w:rsidRPr="0024584A" w:rsidRDefault="004E6F3B" w:rsidP="00B714DB">
      <w:pPr>
        <w:ind w:firstLine="420"/>
      </w:pPr>
      <w:r>
        <w:tab/>
      </w:r>
      <w:r>
        <w:tab/>
      </w:r>
      <w:r>
        <w:tab/>
      </w:r>
      <w:r w:rsidR="00B714DB">
        <w:t>2)</w:t>
      </w:r>
      <w:r w:rsidR="00B714DB">
        <w:t>匹配任意一</w:t>
      </w:r>
      <w:r w:rsidR="003E6178">
        <w:rPr>
          <w:rFonts w:hint="eastAsia"/>
        </w:rPr>
        <w:t>个参数</w:t>
      </w:r>
    </w:p>
    <w:p w14:paraId="16E22975" w14:textId="556808BE" w:rsidR="00DD3D9E" w:rsidRDefault="00DD3D9E" w:rsidP="00DD3D9E">
      <w:pPr>
        <w:ind w:firstLine="420"/>
      </w:pPr>
      <w:r>
        <w:tab/>
      </w:r>
      <w:r>
        <w:tab/>
      </w:r>
      <w:r>
        <w:tab/>
      </w:r>
      <w:proofErr w:type="gramStart"/>
      <w:r>
        <w:t>execution(</w:t>
      </w:r>
      <w:proofErr w:type="gramEnd"/>
      <w:r>
        <w:t xml:space="preserve">public int </w:t>
      </w:r>
      <w:proofErr w:type="spellStart"/>
      <w:r>
        <w:t>com.sxt.impl.userService</w:t>
      </w:r>
      <w:proofErr w:type="spellEnd"/>
      <w:r>
        <w:t>*</w:t>
      </w:r>
      <w:proofErr w:type="spellStart"/>
      <w:r>
        <w:t>impl</w:t>
      </w:r>
      <w:proofErr w:type="spellEnd"/>
      <w:r>
        <w:t>.*.*(</w:t>
      </w:r>
      <w:r>
        <w:rPr>
          <w:rFonts w:hint="eastAsia"/>
        </w:rPr>
        <w:t>int,</w:t>
      </w:r>
      <w:r w:rsidR="00046235">
        <w:t>*</w:t>
      </w:r>
      <w:r>
        <w:t>)</w:t>
      </w:r>
      <w:r w:rsidR="000D75E5">
        <w:t xml:space="preserve"> </w:t>
      </w:r>
    </w:p>
    <w:p w14:paraId="13243B8A" w14:textId="2B30E97A" w:rsidR="000D75E5" w:rsidRDefault="000D75E5" w:rsidP="00DD3D9E">
      <w:pPr>
        <w:ind w:firstLine="420"/>
      </w:pPr>
      <w:r>
        <w:tab/>
      </w:r>
      <w:r>
        <w:tab/>
      </w:r>
      <w:r>
        <w:tab/>
      </w:r>
      <w:r>
        <w:rPr>
          <w:rFonts w:hint="eastAsia"/>
        </w:rPr>
        <w:t>第一个参数为</w:t>
      </w:r>
      <w:r>
        <w:rPr>
          <w:rFonts w:hint="eastAsia"/>
        </w:rPr>
        <w:t>int</w:t>
      </w:r>
      <w:r>
        <w:rPr>
          <w:rFonts w:hint="eastAsia"/>
        </w:rPr>
        <w:t>，第二个为任意，有且只有两个参数</w:t>
      </w:r>
      <w:r w:rsidR="00C84838">
        <w:rPr>
          <w:rFonts w:hint="eastAsia"/>
        </w:rPr>
        <w:t>。</w:t>
      </w:r>
    </w:p>
    <w:p w14:paraId="0E79B8B4" w14:textId="258F3464" w:rsidR="00E12182" w:rsidRDefault="00E12182" w:rsidP="00DD3D9E">
      <w:pPr>
        <w:ind w:firstLine="420"/>
      </w:pPr>
      <w:r>
        <w:tab/>
      </w:r>
      <w:r>
        <w:tab/>
        <w:t>.</w:t>
      </w:r>
      <w:r w:rsidR="00A643D9">
        <w:t xml:space="preserve"> </w:t>
      </w:r>
      <w:r>
        <w:t>.</w:t>
      </w:r>
      <w:r w:rsidR="00A643D9">
        <w:rPr>
          <w:rFonts w:hint="eastAsia"/>
        </w:rPr>
        <w:t xml:space="preserve"> </w:t>
      </w:r>
    </w:p>
    <w:p w14:paraId="4AF0284B" w14:textId="3F3A43F6" w:rsidR="00A643D9" w:rsidRPr="0024584A" w:rsidRDefault="00A643D9" w:rsidP="00A643D9">
      <w:pPr>
        <w:ind w:firstLine="420"/>
      </w:pPr>
      <w:r>
        <w:tab/>
      </w:r>
      <w:r>
        <w:tab/>
      </w:r>
      <w:r>
        <w:tab/>
      </w:r>
      <w:r w:rsidR="00872B3E">
        <w:t>1</w:t>
      </w:r>
      <w:r>
        <w:t>)</w:t>
      </w:r>
      <w:r>
        <w:t>匹配任意</w:t>
      </w:r>
      <w:r w:rsidR="00872B3E">
        <w:rPr>
          <w:rFonts w:hint="eastAsia"/>
        </w:rPr>
        <w:t>多参数</w:t>
      </w:r>
    </w:p>
    <w:p w14:paraId="7A46AE98" w14:textId="02715503" w:rsidR="00A643D9" w:rsidRDefault="00A643D9" w:rsidP="00A643D9">
      <w:pPr>
        <w:ind w:firstLine="420"/>
      </w:pPr>
      <w:r>
        <w:tab/>
      </w:r>
      <w:r>
        <w:tab/>
      </w:r>
      <w:r>
        <w:tab/>
      </w:r>
      <w:proofErr w:type="gramStart"/>
      <w:r>
        <w:t>execution(</w:t>
      </w:r>
      <w:proofErr w:type="gramEnd"/>
      <w:r>
        <w:t xml:space="preserve">public int </w:t>
      </w:r>
      <w:proofErr w:type="spellStart"/>
      <w:r>
        <w:t>com.sxt.impl.userService</w:t>
      </w:r>
      <w:proofErr w:type="spellEnd"/>
      <w:r>
        <w:t>*</w:t>
      </w:r>
      <w:proofErr w:type="spellStart"/>
      <w:r>
        <w:t>impl</w:t>
      </w:r>
      <w:proofErr w:type="spellEnd"/>
      <w:r>
        <w:t>.*.*(</w:t>
      </w:r>
      <w:r w:rsidR="00A97F7A">
        <w:t>..</w:t>
      </w:r>
      <w:r>
        <w:t xml:space="preserve">) </w:t>
      </w:r>
    </w:p>
    <w:p w14:paraId="50D717AD" w14:textId="600F0E93" w:rsidR="00C5645D" w:rsidRDefault="00C5645D" w:rsidP="00A643D9">
      <w:pPr>
        <w:ind w:firstLine="420"/>
      </w:pPr>
      <w:r>
        <w:tab/>
      </w:r>
      <w:r>
        <w:tab/>
      </w:r>
      <w:r>
        <w:tab/>
        <w:t>2)</w:t>
      </w:r>
      <w:r w:rsidR="00585D8B">
        <w:rPr>
          <w:rFonts w:hint="eastAsia"/>
        </w:rPr>
        <w:t>匹配任意路径</w:t>
      </w:r>
    </w:p>
    <w:p w14:paraId="3A34811C" w14:textId="419515DE" w:rsidR="008A6A30" w:rsidRDefault="008A6A30" w:rsidP="008A6A30">
      <w:pPr>
        <w:ind w:firstLine="420"/>
      </w:pPr>
      <w:r>
        <w:tab/>
      </w:r>
      <w:r>
        <w:tab/>
      </w:r>
      <w:r>
        <w:tab/>
      </w:r>
      <w:proofErr w:type="gramStart"/>
      <w:r>
        <w:t>execution(</w:t>
      </w:r>
      <w:proofErr w:type="gramEnd"/>
      <w:r>
        <w:t xml:space="preserve">public int </w:t>
      </w:r>
      <w:proofErr w:type="spellStart"/>
      <w:r>
        <w:t>com.sxt</w:t>
      </w:r>
      <w:proofErr w:type="spellEnd"/>
      <w:r>
        <w:t>.</w:t>
      </w:r>
      <w:r>
        <w:rPr>
          <w:rFonts w:hint="eastAsia"/>
        </w:rPr>
        <w:t>*</w:t>
      </w:r>
      <w:r>
        <w:t>.</w:t>
      </w:r>
      <w:proofErr w:type="spellStart"/>
      <w:r>
        <w:t>userService</w:t>
      </w:r>
      <w:proofErr w:type="spellEnd"/>
      <w:r>
        <w:t>*</w:t>
      </w:r>
      <w:proofErr w:type="spellStart"/>
      <w:r>
        <w:t>impl</w:t>
      </w:r>
      <w:proofErr w:type="spellEnd"/>
      <w:r>
        <w:t>.*.*(..)</w:t>
      </w:r>
      <w:r w:rsidR="005B13ED">
        <w:rPr>
          <w:rFonts w:hint="eastAsia"/>
        </w:rPr>
        <w:t>该</w:t>
      </w:r>
      <w:r w:rsidR="005B13ED">
        <w:rPr>
          <w:rFonts w:hint="eastAsia"/>
        </w:rPr>
        <w:t>*</w:t>
      </w:r>
      <w:r w:rsidR="005B13ED">
        <w:rPr>
          <w:rFonts w:hint="eastAsia"/>
        </w:rPr>
        <w:t>只能匹配一层路径</w:t>
      </w:r>
    </w:p>
    <w:p w14:paraId="103B5A26" w14:textId="0DC5A97F" w:rsidR="00BF07F6" w:rsidRDefault="00BF07F6" w:rsidP="00BF07F6">
      <w:pPr>
        <w:ind w:firstLine="420"/>
      </w:pPr>
      <w:r>
        <w:tab/>
      </w:r>
      <w:r>
        <w:tab/>
      </w:r>
      <w:r>
        <w:tab/>
      </w:r>
      <w:proofErr w:type="gramStart"/>
      <w:r>
        <w:t>execution(</w:t>
      </w:r>
      <w:proofErr w:type="gramEnd"/>
      <w:r>
        <w:t>public int com.</w:t>
      </w:r>
      <w:proofErr w:type="spellStart"/>
      <w:r>
        <w:t>sxt</w:t>
      </w:r>
      <w:proofErr w:type="spellEnd"/>
      <w:r>
        <w:t>..</w:t>
      </w:r>
      <w:proofErr w:type="spellStart"/>
      <w:r>
        <w:t>userService</w:t>
      </w:r>
      <w:proofErr w:type="spellEnd"/>
      <w:r>
        <w:t>*</w:t>
      </w:r>
      <w:proofErr w:type="spellStart"/>
      <w:r>
        <w:t>impl</w:t>
      </w:r>
      <w:proofErr w:type="spellEnd"/>
      <w:r>
        <w:t>.*.*(..)</w:t>
      </w:r>
      <w:r>
        <w:rPr>
          <w:rFonts w:hint="eastAsia"/>
        </w:rPr>
        <w:t>该</w:t>
      </w:r>
      <w:r w:rsidR="00B10394">
        <w:t>..</w:t>
      </w:r>
      <w:r w:rsidR="000437D5">
        <w:rPr>
          <w:rFonts w:hint="eastAsia"/>
        </w:rPr>
        <w:t>匹配任意路径</w:t>
      </w:r>
    </w:p>
    <w:p w14:paraId="73042BA0" w14:textId="05D31B68" w:rsidR="008026D9" w:rsidRDefault="008026D9" w:rsidP="00954BAE">
      <w:pPr>
        <w:pStyle w:val="3"/>
        <w:ind w:firstLine="420"/>
      </w:pPr>
      <w:r>
        <w:rPr>
          <w:rFonts w:hint="eastAsia"/>
        </w:rPr>
        <w:t>方法的执行顺序</w:t>
      </w:r>
    </w:p>
    <w:tbl>
      <w:tblPr>
        <w:tblStyle w:val="ab"/>
        <w:tblW w:w="0" w:type="auto"/>
        <w:tblLook w:val="04A0" w:firstRow="1" w:lastRow="0" w:firstColumn="1" w:lastColumn="0" w:noHBand="0" w:noVBand="1"/>
      </w:tblPr>
      <w:tblGrid>
        <w:gridCol w:w="8296"/>
      </w:tblGrid>
      <w:tr w:rsidR="00B207AB" w14:paraId="37937EFC" w14:textId="77777777" w:rsidTr="00B207AB">
        <w:tc>
          <w:tcPr>
            <w:tcW w:w="8296" w:type="dxa"/>
          </w:tcPr>
          <w:p w14:paraId="0A07EE79" w14:textId="77777777" w:rsidR="00B207AB" w:rsidRDefault="00B207AB" w:rsidP="00B207AB">
            <w:pPr>
              <w:ind w:firstLine="420"/>
            </w:pPr>
            <w:proofErr w:type="gramStart"/>
            <w:r>
              <w:rPr>
                <w:rFonts w:hint="eastAsia"/>
              </w:rPr>
              <w:t>try{</w:t>
            </w:r>
            <w:proofErr w:type="gramEnd"/>
          </w:p>
          <w:p w14:paraId="6D5460EF" w14:textId="77777777" w:rsidR="00B207AB" w:rsidRDefault="00B207AB" w:rsidP="00B207AB">
            <w:pPr>
              <w:ind w:firstLine="420"/>
            </w:pPr>
            <w:r>
              <w:rPr>
                <w:rFonts w:hint="eastAsia"/>
              </w:rPr>
              <w:t xml:space="preserve">     //</w:t>
            </w:r>
            <w:r>
              <w:rPr>
                <w:rFonts w:hint="eastAsia"/>
              </w:rPr>
              <w:t>前置：</w:t>
            </w:r>
            <w:r>
              <w:rPr>
                <w:rFonts w:hint="eastAsia"/>
              </w:rPr>
              <w:t>before</w:t>
            </w:r>
          </w:p>
          <w:p w14:paraId="5917ADE1" w14:textId="77777777" w:rsidR="00B207AB" w:rsidRDefault="00B207AB" w:rsidP="00B207AB">
            <w:pPr>
              <w:ind w:firstLine="420"/>
            </w:pPr>
            <w:r>
              <w:rPr>
                <w:rFonts w:hint="eastAsia"/>
              </w:rPr>
              <w:t xml:space="preserve">    //</w:t>
            </w:r>
            <w:r>
              <w:rPr>
                <w:rFonts w:hint="eastAsia"/>
              </w:rPr>
              <w:t>手动执行目标方法</w:t>
            </w:r>
          </w:p>
          <w:p w14:paraId="7C7670B8" w14:textId="77777777" w:rsidR="00B207AB" w:rsidRDefault="00B207AB" w:rsidP="00B207AB">
            <w:pPr>
              <w:ind w:firstLine="420"/>
            </w:pPr>
            <w:r>
              <w:rPr>
                <w:rFonts w:hint="eastAsia"/>
              </w:rPr>
              <w:t xml:space="preserve">    //</w:t>
            </w:r>
            <w:r>
              <w:rPr>
                <w:rFonts w:hint="eastAsia"/>
              </w:rPr>
              <w:t>后置：</w:t>
            </w:r>
            <w:proofErr w:type="spellStart"/>
            <w:r>
              <w:rPr>
                <w:rFonts w:hint="eastAsia"/>
              </w:rPr>
              <w:t>afterRetruning</w:t>
            </w:r>
            <w:proofErr w:type="spellEnd"/>
          </w:p>
          <w:p w14:paraId="66CF36D5" w14:textId="77777777" w:rsidR="00B207AB" w:rsidRDefault="00B207AB" w:rsidP="00B207AB">
            <w:pPr>
              <w:ind w:firstLine="420"/>
            </w:pPr>
            <w:r>
              <w:rPr>
                <w:rFonts w:hint="eastAsia"/>
              </w:rPr>
              <w:t xml:space="preserve">} </w:t>
            </w:r>
            <w:proofErr w:type="gramStart"/>
            <w:r>
              <w:rPr>
                <w:rFonts w:hint="eastAsia"/>
              </w:rPr>
              <w:t>catch(</w:t>
            </w:r>
            <w:proofErr w:type="gramEnd"/>
            <w:r>
              <w:rPr>
                <w:rFonts w:hint="eastAsia"/>
              </w:rPr>
              <w:t>){</w:t>
            </w:r>
          </w:p>
          <w:p w14:paraId="36776A1D" w14:textId="77777777" w:rsidR="00B207AB" w:rsidRDefault="00B207AB" w:rsidP="00B207AB">
            <w:pPr>
              <w:ind w:firstLine="420"/>
            </w:pPr>
            <w:r>
              <w:rPr>
                <w:rFonts w:hint="eastAsia"/>
              </w:rPr>
              <w:t xml:space="preserve">    //</w:t>
            </w:r>
            <w:r>
              <w:rPr>
                <w:rFonts w:hint="eastAsia"/>
              </w:rPr>
              <w:t>抛出异常</w:t>
            </w:r>
            <w:r>
              <w:rPr>
                <w:rFonts w:hint="eastAsia"/>
              </w:rPr>
              <w:t xml:space="preserve"> </w:t>
            </w:r>
            <w:proofErr w:type="spellStart"/>
            <w:r>
              <w:rPr>
                <w:rFonts w:hint="eastAsia"/>
              </w:rPr>
              <w:t>afterThrowing</w:t>
            </w:r>
            <w:proofErr w:type="spellEnd"/>
          </w:p>
          <w:p w14:paraId="1E2EA11F" w14:textId="77777777" w:rsidR="00B207AB" w:rsidRDefault="00B207AB" w:rsidP="00B207AB">
            <w:pPr>
              <w:ind w:firstLine="420"/>
            </w:pPr>
            <w:r>
              <w:rPr>
                <w:rFonts w:hint="eastAsia"/>
              </w:rPr>
              <w:t xml:space="preserve">} </w:t>
            </w:r>
            <w:proofErr w:type="gramStart"/>
            <w:r>
              <w:rPr>
                <w:rFonts w:hint="eastAsia"/>
              </w:rPr>
              <w:t>finally{</w:t>
            </w:r>
            <w:proofErr w:type="gramEnd"/>
          </w:p>
          <w:p w14:paraId="7DE7D9C8" w14:textId="77777777" w:rsidR="00B207AB" w:rsidRDefault="00B207AB" w:rsidP="00B207AB">
            <w:pPr>
              <w:ind w:firstLine="420"/>
            </w:pPr>
            <w:r>
              <w:rPr>
                <w:rFonts w:hint="eastAsia"/>
              </w:rPr>
              <w:t xml:space="preserve">    //</w:t>
            </w:r>
            <w:r>
              <w:rPr>
                <w:rFonts w:hint="eastAsia"/>
              </w:rPr>
              <w:t>最终</w:t>
            </w:r>
            <w:r>
              <w:rPr>
                <w:rFonts w:hint="eastAsia"/>
              </w:rPr>
              <w:t xml:space="preserve"> after</w:t>
            </w:r>
          </w:p>
          <w:p w14:paraId="26FC4944" w14:textId="45515078" w:rsidR="00B207AB" w:rsidRDefault="007024C1" w:rsidP="00B207AB">
            <w:pPr>
              <w:ind w:firstLineChars="0" w:firstLine="0"/>
            </w:pPr>
            <w:r>
              <w:t xml:space="preserve">    </w:t>
            </w:r>
            <w:r w:rsidR="00B207AB">
              <w:rPr>
                <w:rFonts w:hint="eastAsia"/>
              </w:rPr>
              <w:t>}</w:t>
            </w:r>
          </w:p>
        </w:tc>
      </w:tr>
    </w:tbl>
    <w:p w14:paraId="0ECF1EA1" w14:textId="4840F08D" w:rsidR="00954BAE" w:rsidRDefault="00954BAE" w:rsidP="00954BAE">
      <w:pPr>
        <w:ind w:firstLine="420"/>
      </w:pPr>
    </w:p>
    <w:p w14:paraId="7E592F67" w14:textId="6DCB75B3" w:rsidR="000938D8" w:rsidRPr="00C11A57" w:rsidRDefault="000938D8" w:rsidP="00954BAE">
      <w:pPr>
        <w:ind w:firstLine="420"/>
        <w:rPr>
          <w:color w:val="FF0000"/>
        </w:rPr>
      </w:pPr>
      <w:r w:rsidRPr="00C11A57">
        <w:rPr>
          <w:rFonts w:hint="eastAsia"/>
          <w:color w:val="FF0000"/>
        </w:rPr>
        <w:t>正常执行顺序</w:t>
      </w:r>
    </w:p>
    <w:p w14:paraId="316F54E8" w14:textId="795F8A45" w:rsidR="00A6168A" w:rsidRDefault="00A6168A" w:rsidP="00954BAE">
      <w:pPr>
        <w:ind w:firstLine="420"/>
      </w:pPr>
      <w:r>
        <w:tab/>
      </w:r>
      <w:r>
        <w:rPr>
          <w:rFonts w:hint="eastAsia"/>
        </w:rPr>
        <w:t>@</w:t>
      </w:r>
      <w:r>
        <w:t>B</w:t>
      </w:r>
      <w:r>
        <w:rPr>
          <w:rFonts w:hint="eastAsia"/>
        </w:rPr>
        <w:t>efore</w:t>
      </w:r>
      <w:r>
        <w:t xml:space="preserve"> </w:t>
      </w:r>
      <w:r>
        <w:rPr>
          <w:rFonts w:hint="eastAsia"/>
        </w:rPr>
        <w:t>前置通知</w:t>
      </w:r>
    </w:p>
    <w:p w14:paraId="614875D2" w14:textId="3E2C4B74" w:rsidR="000A5D53" w:rsidRDefault="000A5D53" w:rsidP="00954BAE">
      <w:pPr>
        <w:ind w:firstLine="420"/>
      </w:pPr>
      <w:r>
        <w:tab/>
      </w:r>
      <w:r>
        <w:rPr>
          <w:rFonts w:hint="eastAsia"/>
        </w:rPr>
        <w:t>@</w:t>
      </w:r>
      <w:r>
        <w:t>A</w:t>
      </w:r>
      <w:r>
        <w:rPr>
          <w:rFonts w:hint="eastAsia"/>
        </w:rPr>
        <w:t>fter</w:t>
      </w:r>
      <w:r>
        <w:t xml:space="preserve"> </w:t>
      </w:r>
      <w:r>
        <w:rPr>
          <w:rFonts w:hint="eastAsia"/>
        </w:rPr>
        <w:t>后置通知</w:t>
      </w:r>
      <w:r w:rsidR="00510B22">
        <w:rPr>
          <w:rFonts w:hint="eastAsia"/>
        </w:rPr>
        <w:t>（最终结束）</w:t>
      </w:r>
    </w:p>
    <w:p w14:paraId="2FBD65BD" w14:textId="2A3508E7" w:rsidR="000A5D53" w:rsidRDefault="000A5D53" w:rsidP="00954BAE">
      <w:pPr>
        <w:ind w:firstLine="420"/>
      </w:pPr>
      <w:r>
        <w:tab/>
      </w:r>
      <w:r>
        <w:rPr>
          <w:rFonts w:hint="eastAsia"/>
        </w:rPr>
        <w:t>@</w:t>
      </w:r>
      <w:proofErr w:type="spellStart"/>
      <w:r>
        <w:t>A</w:t>
      </w:r>
      <w:r>
        <w:rPr>
          <w:rFonts w:hint="eastAsia"/>
        </w:rPr>
        <w:t>fter</w:t>
      </w:r>
      <w:r>
        <w:t>R</w:t>
      </w:r>
      <w:r>
        <w:rPr>
          <w:rFonts w:hint="eastAsia"/>
        </w:rPr>
        <w:t>etruning</w:t>
      </w:r>
      <w:proofErr w:type="spellEnd"/>
      <w:r w:rsidR="007024C1">
        <w:t xml:space="preserve"> </w:t>
      </w:r>
      <w:r w:rsidR="004A54A8">
        <w:t>(</w:t>
      </w:r>
      <w:r w:rsidR="004A54A8">
        <w:rPr>
          <w:rFonts w:hint="eastAsia"/>
        </w:rPr>
        <w:t>后置通知</w:t>
      </w:r>
      <w:r w:rsidR="004A54A8">
        <w:t>)</w:t>
      </w:r>
    </w:p>
    <w:p w14:paraId="477B3FB8" w14:textId="16858D14" w:rsidR="00C11A57" w:rsidRPr="00C11A57" w:rsidRDefault="005E6804" w:rsidP="00C11A57">
      <w:pPr>
        <w:ind w:firstLine="420"/>
        <w:rPr>
          <w:color w:val="FF0000"/>
        </w:rPr>
      </w:pPr>
      <w:r>
        <w:rPr>
          <w:rFonts w:hint="eastAsia"/>
          <w:color w:val="FF0000"/>
        </w:rPr>
        <w:t>异常</w:t>
      </w:r>
      <w:r w:rsidR="00C11A57" w:rsidRPr="00C11A57">
        <w:rPr>
          <w:rFonts w:hint="eastAsia"/>
          <w:color w:val="FF0000"/>
        </w:rPr>
        <w:t>执行顺序</w:t>
      </w:r>
    </w:p>
    <w:p w14:paraId="5E485EF7" w14:textId="77777777" w:rsidR="00C11A57" w:rsidRDefault="00C11A57" w:rsidP="00C11A57">
      <w:pPr>
        <w:ind w:firstLine="420"/>
      </w:pPr>
      <w:r>
        <w:tab/>
      </w:r>
      <w:r>
        <w:rPr>
          <w:rFonts w:hint="eastAsia"/>
        </w:rPr>
        <w:t>@</w:t>
      </w:r>
      <w:r>
        <w:t>B</w:t>
      </w:r>
      <w:r>
        <w:rPr>
          <w:rFonts w:hint="eastAsia"/>
        </w:rPr>
        <w:t>efore</w:t>
      </w:r>
      <w:r>
        <w:t xml:space="preserve"> </w:t>
      </w:r>
      <w:r>
        <w:rPr>
          <w:rFonts w:hint="eastAsia"/>
        </w:rPr>
        <w:t>前置通知</w:t>
      </w:r>
    </w:p>
    <w:p w14:paraId="197023DE" w14:textId="77777777" w:rsidR="00C11A57" w:rsidRDefault="00C11A57" w:rsidP="00C11A57">
      <w:pPr>
        <w:ind w:firstLine="420"/>
      </w:pPr>
      <w:r>
        <w:tab/>
      </w:r>
      <w:r>
        <w:rPr>
          <w:rFonts w:hint="eastAsia"/>
        </w:rPr>
        <w:t>@</w:t>
      </w:r>
      <w:r>
        <w:t>A</w:t>
      </w:r>
      <w:r>
        <w:rPr>
          <w:rFonts w:hint="eastAsia"/>
        </w:rPr>
        <w:t>fter</w:t>
      </w:r>
      <w:r>
        <w:t xml:space="preserve"> </w:t>
      </w:r>
      <w:r>
        <w:rPr>
          <w:rFonts w:hint="eastAsia"/>
        </w:rPr>
        <w:t>后置通知（最终结束）</w:t>
      </w:r>
    </w:p>
    <w:p w14:paraId="7E1CB1F8" w14:textId="1DD18F62" w:rsidR="00C11A57" w:rsidRDefault="00C11A57" w:rsidP="00C11A57">
      <w:pPr>
        <w:ind w:firstLine="420"/>
      </w:pPr>
      <w:r>
        <w:tab/>
      </w:r>
      <w:r>
        <w:rPr>
          <w:rFonts w:hint="eastAsia"/>
        </w:rPr>
        <w:t>@</w:t>
      </w:r>
      <w:proofErr w:type="spellStart"/>
      <w:r>
        <w:t>A</w:t>
      </w:r>
      <w:r>
        <w:rPr>
          <w:rFonts w:hint="eastAsia"/>
        </w:rPr>
        <w:t>fter</w:t>
      </w:r>
      <w:r w:rsidR="00AF0CD6">
        <w:t>T</w:t>
      </w:r>
      <w:r w:rsidR="00AF0CD6">
        <w:rPr>
          <w:rFonts w:hint="eastAsia"/>
        </w:rPr>
        <w:t>hrowing</w:t>
      </w:r>
      <w:proofErr w:type="spellEnd"/>
      <w:r>
        <w:t xml:space="preserve"> (</w:t>
      </w:r>
      <w:r w:rsidR="005B307F">
        <w:rPr>
          <w:rFonts w:hint="eastAsia"/>
        </w:rPr>
        <w:t>方法异常</w:t>
      </w:r>
      <w:r>
        <w:t>)</w:t>
      </w:r>
    </w:p>
    <w:p w14:paraId="0B767540" w14:textId="1E32CAE6" w:rsidR="000B6046" w:rsidRDefault="000B6046" w:rsidP="000B6046">
      <w:pPr>
        <w:pStyle w:val="3"/>
        <w:ind w:firstLine="420"/>
      </w:pPr>
      <w:r>
        <w:rPr>
          <w:rFonts w:hint="eastAsia"/>
        </w:rPr>
        <w:t>通知方法信息获取</w:t>
      </w:r>
    </w:p>
    <w:p w14:paraId="3C113484" w14:textId="77777777" w:rsidR="003E038C" w:rsidRDefault="003E038C" w:rsidP="003E038C">
      <w:pPr>
        <w:ind w:firstLine="420"/>
      </w:pPr>
      <w:r>
        <w:rPr>
          <w:rFonts w:hint="eastAsia"/>
        </w:rPr>
        <w:t>我们可以在通知方法运行的时候，拿到目标方法的详细信息；</w:t>
      </w:r>
    </w:p>
    <w:p w14:paraId="1D9E96B3" w14:textId="69A16A9E" w:rsidR="003E038C" w:rsidRPr="003E038C" w:rsidRDefault="003E038C" w:rsidP="003E038C">
      <w:pPr>
        <w:ind w:firstLine="420"/>
      </w:pPr>
      <w:r>
        <w:t>1)</w:t>
      </w:r>
      <w:r>
        <w:t>只需要为通知方法的参数列表上写一个参数：</w:t>
      </w:r>
      <w:proofErr w:type="spellStart"/>
      <w:r>
        <w:t>JoinPoint</w:t>
      </w:r>
      <w:proofErr w:type="spellEnd"/>
      <w:r>
        <w:t xml:space="preserve"> </w:t>
      </w:r>
      <w:proofErr w:type="spellStart"/>
      <w:r>
        <w:t>joinPoint</w:t>
      </w:r>
      <w:proofErr w:type="spellEnd"/>
      <w:r>
        <w:t>:</w:t>
      </w:r>
      <w:r>
        <w:t>封装了当</w:t>
      </w:r>
      <w:proofErr w:type="gramStart"/>
      <w:r>
        <w:t>前目标</w:t>
      </w:r>
      <w:proofErr w:type="gramEnd"/>
      <w:r>
        <w:t>方法的详细信息</w:t>
      </w:r>
      <w:r w:rsidR="00A60BC3">
        <w:rPr>
          <w:rFonts w:hint="eastAsia"/>
        </w:rPr>
        <w:t>。</w:t>
      </w:r>
    </w:p>
    <w:tbl>
      <w:tblPr>
        <w:tblStyle w:val="ab"/>
        <w:tblW w:w="0" w:type="auto"/>
        <w:tblLook w:val="04A0" w:firstRow="1" w:lastRow="0" w:firstColumn="1" w:lastColumn="0" w:noHBand="0" w:noVBand="1"/>
      </w:tblPr>
      <w:tblGrid>
        <w:gridCol w:w="8296"/>
      </w:tblGrid>
      <w:tr w:rsidR="000B6046" w14:paraId="23E9591E" w14:textId="77777777" w:rsidTr="000B6046">
        <w:tc>
          <w:tcPr>
            <w:tcW w:w="8296" w:type="dxa"/>
          </w:tcPr>
          <w:p w14:paraId="52E00C0A"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w:t>
            </w:r>
            <w:proofErr w:type="gramStart"/>
            <w:r>
              <w:rPr>
                <w:rFonts w:ascii="Consolas" w:eastAsiaTheme="minorEastAsia" w:hAnsi="Consolas" w:cs="Consolas"/>
                <w:bCs w:val="0"/>
                <w:color w:val="646464"/>
                <w:sz w:val="20"/>
                <w:szCs w:val="20"/>
              </w:rPr>
              <w:t>Around</w:t>
            </w:r>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2A00FF"/>
                <w:sz w:val="20"/>
                <w:szCs w:val="20"/>
              </w:rPr>
              <w:t xml:space="preserve">"execution(* </w:t>
            </w:r>
            <w:proofErr w:type="spellStart"/>
            <w:r>
              <w:rPr>
                <w:rFonts w:ascii="Consolas" w:eastAsiaTheme="minorEastAsia" w:hAnsi="Consolas" w:cs="Consolas"/>
                <w:bCs w:val="0"/>
                <w:color w:val="2A00FF"/>
                <w:sz w:val="20"/>
                <w:szCs w:val="20"/>
              </w:rPr>
              <w:t>com.sx.service.impl</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83ABC10"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aroundAdvice</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ProceedingJoinPoint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joinPoint</w:t>
            </w:r>
            <w:proofErr w:type="spellEnd"/>
            <w:r>
              <w:rPr>
                <w:rFonts w:ascii="Consolas" w:eastAsiaTheme="minorEastAsia" w:hAnsi="Consolas" w:cs="Consolas"/>
                <w:bCs w:val="0"/>
                <w:color w:val="000000"/>
                <w:sz w:val="20"/>
                <w:szCs w:val="20"/>
              </w:rPr>
              <w:t>) {</w:t>
            </w:r>
          </w:p>
          <w:p w14:paraId="004DA941"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环绕通知</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E62C468"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6E15A08C"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、获取方法的参数</w:t>
            </w:r>
          </w:p>
          <w:p w14:paraId="4EBD101F"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Object[</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joinPoint</w:t>
            </w:r>
            <w:r>
              <w:rPr>
                <w:rFonts w:ascii="Consolas" w:eastAsiaTheme="minorEastAsia" w:hAnsi="Consolas" w:cs="Consolas"/>
                <w:bCs w:val="0"/>
                <w:color w:val="000000"/>
                <w:sz w:val="20"/>
                <w:szCs w:val="20"/>
              </w:rPr>
              <w:t>.getArgs</w:t>
            </w:r>
            <w:proofErr w:type="spellEnd"/>
            <w:r>
              <w:rPr>
                <w:rFonts w:ascii="Consolas" w:eastAsiaTheme="minorEastAsia" w:hAnsi="Consolas" w:cs="Consolas"/>
                <w:bCs w:val="0"/>
                <w:color w:val="000000"/>
                <w:sz w:val="20"/>
                <w:szCs w:val="20"/>
              </w:rPr>
              <w:t>();</w:t>
            </w:r>
          </w:p>
          <w:p w14:paraId="46205971"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(Object </w:t>
            </w:r>
            <w:proofErr w:type="spellStart"/>
            <w:proofErr w:type="gramStart"/>
            <w:r>
              <w:rPr>
                <w:rFonts w:ascii="Consolas" w:eastAsiaTheme="minorEastAsia" w:hAnsi="Consolas" w:cs="Consolas"/>
                <w:bCs w:val="0"/>
                <w:color w:val="6A3E3E"/>
                <w:sz w:val="20"/>
                <w:szCs w:val="20"/>
              </w:rPr>
              <w:t>object</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 {</w:t>
            </w:r>
          </w:p>
          <w:p w14:paraId="62141845"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object</w:t>
            </w:r>
            <w:r>
              <w:rPr>
                <w:rFonts w:ascii="Consolas" w:eastAsiaTheme="minorEastAsia" w:hAnsi="Consolas" w:cs="Consolas"/>
                <w:bCs w:val="0"/>
                <w:color w:val="000000"/>
                <w:sz w:val="20"/>
                <w:szCs w:val="20"/>
              </w:rPr>
              <w:t>);</w:t>
            </w:r>
          </w:p>
          <w:p w14:paraId="37F3EF33"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42C5317"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//2</w:t>
            </w:r>
            <w:r>
              <w:rPr>
                <w:rFonts w:ascii="Consolas" w:eastAsiaTheme="minorEastAsia" w:hAnsi="Consolas" w:cs="Consolas"/>
                <w:bCs w:val="0"/>
                <w:color w:val="3F7F5F"/>
                <w:sz w:val="20"/>
                <w:szCs w:val="20"/>
              </w:rPr>
              <w:t>、获取方法的签名</w:t>
            </w:r>
          </w:p>
          <w:p w14:paraId="537C71D8"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Signature </w:t>
            </w:r>
            <w:proofErr w:type="spellStart"/>
            <w:r>
              <w:rPr>
                <w:rFonts w:ascii="Consolas" w:eastAsiaTheme="minorEastAsia" w:hAnsi="Consolas" w:cs="Consolas"/>
                <w:bCs w:val="0"/>
                <w:color w:val="6A3E3E"/>
                <w:sz w:val="20"/>
                <w:szCs w:val="20"/>
                <w:shd w:val="clear" w:color="auto" w:fill="F0D8A8"/>
              </w:rPr>
              <w:t>signature</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joinPoint</w:t>
            </w:r>
            <w:r>
              <w:rPr>
                <w:rFonts w:ascii="Consolas" w:eastAsiaTheme="minorEastAsia" w:hAnsi="Consolas" w:cs="Consolas"/>
                <w:bCs w:val="0"/>
                <w:color w:val="000000"/>
                <w:sz w:val="20"/>
                <w:szCs w:val="20"/>
              </w:rPr>
              <w:t>.getSignature</w:t>
            </w:r>
            <w:proofErr w:type="spellEnd"/>
            <w:r>
              <w:rPr>
                <w:rFonts w:ascii="Consolas" w:eastAsiaTheme="minorEastAsia" w:hAnsi="Consolas" w:cs="Consolas"/>
                <w:bCs w:val="0"/>
                <w:color w:val="000000"/>
                <w:sz w:val="20"/>
                <w:szCs w:val="20"/>
              </w:rPr>
              <w:t>();</w:t>
            </w:r>
          </w:p>
          <w:p w14:paraId="68285929"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方法名</w:t>
            </w:r>
          </w:p>
          <w:p w14:paraId="6EF17719"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6A3E3E"/>
                <w:sz w:val="20"/>
                <w:szCs w:val="20"/>
                <w:shd w:val="clear" w:color="auto" w:fill="D4D4D4"/>
              </w:rPr>
              <w:t>signature</w:t>
            </w:r>
            <w:r>
              <w:rPr>
                <w:rFonts w:ascii="Consolas" w:eastAsiaTheme="minorEastAsia" w:hAnsi="Consolas" w:cs="Consolas"/>
                <w:bCs w:val="0"/>
                <w:color w:val="000000"/>
                <w:sz w:val="20"/>
                <w:szCs w:val="20"/>
              </w:rPr>
              <w:t>.getName</w:t>
            </w:r>
            <w:proofErr w:type="spellEnd"/>
            <w:proofErr w:type="gramEnd"/>
            <w:r>
              <w:rPr>
                <w:rFonts w:ascii="Consolas" w:eastAsiaTheme="minorEastAsia" w:hAnsi="Consolas" w:cs="Consolas"/>
                <w:bCs w:val="0"/>
                <w:color w:val="000000"/>
                <w:sz w:val="20"/>
                <w:szCs w:val="20"/>
              </w:rPr>
              <w:t>();</w:t>
            </w:r>
          </w:p>
          <w:p w14:paraId="4072E7ED"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方法的修饰符</w:t>
            </w:r>
          </w:p>
          <w:p w14:paraId="13385407"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modifiers</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6A3E3E"/>
                <w:sz w:val="20"/>
                <w:szCs w:val="20"/>
                <w:shd w:val="clear" w:color="auto" w:fill="D4D4D4"/>
              </w:rPr>
              <w:t>signature</w:t>
            </w:r>
            <w:r>
              <w:rPr>
                <w:rFonts w:ascii="Consolas" w:eastAsiaTheme="minorEastAsia" w:hAnsi="Consolas" w:cs="Consolas"/>
                <w:bCs w:val="0"/>
                <w:color w:val="000000"/>
                <w:sz w:val="20"/>
                <w:szCs w:val="20"/>
              </w:rPr>
              <w:t>.getModifiers</w:t>
            </w:r>
            <w:proofErr w:type="spellEnd"/>
            <w:proofErr w:type="gramEnd"/>
            <w:r>
              <w:rPr>
                <w:rFonts w:ascii="Consolas" w:eastAsiaTheme="minorEastAsia" w:hAnsi="Consolas" w:cs="Consolas"/>
                <w:bCs w:val="0"/>
                <w:color w:val="000000"/>
                <w:sz w:val="20"/>
                <w:szCs w:val="20"/>
              </w:rPr>
              <w:t>();</w:t>
            </w:r>
          </w:p>
          <w:p w14:paraId="72FC5DB7"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modifiers</w:t>
            </w:r>
            <w:proofErr w:type="spellEnd"/>
            <w:r>
              <w:rPr>
                <w:rFonts w:ascii="Consolas" w:eastAsiaTheme="minorEastAsia" w:hAnsi="Consolas" w:cs="Consolas"/>
                <w:bCs w:val="0"/>
                <w:color w:val="000000"/>
                <w:sz w:val="20"/>
                <w:szCs w:val="20"/>
              </w:rPr>
              <w:t>);</w:t>
            </w:r>
          </w:p>
          <w:p w14:paraId="56A43921"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6A3E3E"/>
                <w:sz w:val="20"/>
                <w:szCs w:val="20"/>
              </w:rPr>
              <w:t>joinPoint</w:t>
            </w:r>
            <w:r>
              <w:rPr>
                <w:rFonts w:ascii="Consolas" w:eastAsiaTheme="minorEastAsia" w:hAnsi="Consolas" w:cs="Consolas"/>
                <w:bCs w:val="0"/>
                <w:color w:val="000000"/>
                <w:sz w:val="20"/>
                <w:szCs w:val="20"/>
              </w:rPr>
              <w:t>.proceed</w:t>
            </w:r>
            <w:proofErr w:type="spellEnd"/>
            <w:r>
              <w:rPr>
                <w:rFonts w:ascii="Consolas" w:eastAsiaTheme="minorEastAsia" w:hAnsi="Consolas" w:cs="Consolas"/>
                <w:bCs w:val="0"/>
                <w:color w:val="000000"/>
                <w:sz w:val="20"/>
                <w:szCs w:val="20"/>
              </w:rPr>
              <w:t>();</w:t>
            </w:r>
          </w:p>
          <w:p w14:paraId="7530865E"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(Throwable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619FCD1E"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roofErr w:type="spellEnd"/>
            <w:proofErr w:type="gramEnd"/>
            <w:r>
              <w:rPr>
                <w:rFonts w:ascii="Consolas" w:eastAsiaTheme="minorEastAsia" w:hAnsi="Consolas" w:cs="Consolas"/>
                <w:bCs w:val="0"/>
                <w:color w:val="000000"/>
                <w:sz w:val="20"/>
                <w:szCs w:val="20"/>
              </w:rPr>
              <w:t>();</w:t>
            </w:r>
          </w:p>
          <w:p w14:paraId="4A8CD33C"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17908EC0" w14:textId="77777777" w:rsidR="00D56419" w:rsidRDefault="00D56419" w:rsidP="00D5641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后置通知</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1F80BCD" w14:textId="1FC10915" w:rsidR="000B6046" w:rsidRDefault="00D56419" w:rsidP="00D56419">
            <w:pPr>
              <w:ind w:firstLineChars="0" w:firstLine="0"/>
            </w:pPr>
            <w:r>
              <w:rPr>
                <w:rFonts w:ascii="Consolas" w:eastAsiaTheme="minorEastAsia" w:hAnsi="Consolas" w:cs="Consolas"/>
                <w:bCs w:val="0"/>
                <w:color w:val="000000"/>
                <w:sz w:val="20"/>
                <w:szCs w:val="20"/>
              </w:rPr>
              <w:tab/>
              <w:t>}</w:t>
            </w:r>
          </w:p>
        </w:tc>
      </w:tr>
    </w:tbl>
    <w:p w14:paraId="2B5E73A5" w14:textId="77777777" w:rsidR="000B6046" w:rsidRPr="000B6046" w:rsidRDefault="000B6046" w:rsidP="000B6046">
      <w:pPr>
        <w:ind w:firstLine="420"/>
      </w:pPr>
    </w:p>
    <w:p w14:paraId="28512134" w14:textId="77777777" w:rsidR="000B6046" w:rsidRPr="000B6046" w:rsidRDefault="000B6046" w:rsidP="000B6046">
      <w:pPr>
        <w:ind w:firstLine="420"/>
      </w:pPr>
    </w:p>
    <w:p w14:paraId="4FA35185" w14:textId="7432E474" w:rsidR="00C11A57" w:rsidRDefault="00644E63" w:rsidP="00644E63">
      <w:pPr>
        <w:pStyle w:val="3"/>
        <w:ind w:firstLine="420"/>
      </w:pPr>
      <w:r>
        <w:rPr>
          <w:rFonts w:hint="eastAsia"/>
        </w:rPr>
        <w:t>调用方法的返回值</w:t>
      </w:r>
    </w:p>
    <w:p w14:paraId="39B2A316" w14:textId="77777777" w:rsidR="00A010F0" w:rsidRDefault="00A010F0" w:rsidP="00A010F0">
      <w:pPr>
        <w:ind w:firstLine="420"/>
      </w:pPr>
      <w:r>
        <w:rPr>
          <w:rFonts w:hint="eastAsia"/>
        </w:rPr>
        <w:t>唯一要求的就是方法的参数列表一定不能乱写</w:t>
      </w:r>
      <w:r>
        <w:t>?</w:t>
      </w:r>
    </w:p>
    <w:p w14:paraId="5F7333F2" w14:textId="438DB215" w:rsidR="00644E63" w:rsidRDefault="000445AF" w:rsidP="00AE72A0">
      <w:pPr>
        <w:ind w:firstLineChars="0" w:firstLine="0"/>
      </w:pPr>
      <w:r>
        <w:tab/>
      </w:r>
      <w:r w:rsidR="00A010F0">
        <w:rPr>
          <w:rFonts w:hint="eastAsia"/>
        </w:rPr>
        <w:t>通知方法是</w:t>
      </w:r>
      <w:r w:rsidR="00A010F0">
        <w:t>Spring</w:t>
      </w:r>
      <w:r w:rsidR="00A010F0">
        <w:t>利用反射调用的，每次方法调用得确定这个方法的参数表的值；</w:t>
      </w:r>
      <w:r w:rsidR="00A010F0">
        <w:rPr>
          <w:rFonts w:hint="eastAsia"/>
        </w:rPr>
        <w:t>参数表上的每一个参数，</w:t>
      </w:r>
      <w:r w:rsidR="00A010F0">
        <w:t>Spring</w:t>
      </w:r>
      <w:r w:rsidR="00A010F0">
        <w:t>都得知道是什么</w:t>
      </w:r>
      <w:r w:rsidR="00A010F0">
        <w:t>?</w:t>
      </w:r>
    </w:p>
    <w:p w14:paraId="2DF5A5F3" w14:textId="2A7AA9E2" w:rsidR="00574F30" w:rsidRDefault="00574F30" w:rsidP="00AE72A0">
      <w:pPr>
        <w:ind w:firstLineChars="0" w:firstLine="0"/>
      </w:pPr>
      <w:r>
        <w:tab/>
        <w:t>1</w:t>
      </w:r>
      <w:r>
        <w:rPr>
          <w:rFonts w:hint="eastAsia"/>
        </w:rPr>
        <w:t>）</w:t>
      </w:r>
      <w:proofErr w:type="spellStart"/>
      <w:r w:rsidR="00840C54">
        <w:t>JoinPoint</w:t>
      </w:r>
      <w:proofErr w:type="spellEnd"/>
    </w:p>
    <w:p w14:paraId="5815C469" w14:textId="2AA2D337" w:rsidR="00AB269D" w:rsidRDefault="00AB269D" w:rsidP="00AB269D">
      <w:pPr>
        <w:ind w:firstLineChars="0" w:firstLine="0"/>
      </w:pPr>
      <w:r>
        <w:tab/>
      </w:r>
      <w:r w:rsidR="00574F30">
        <w:tab/>
      </w:r>
      <w:proofErr w:type="spellStart"/>
      <w:r>
        <w:t>JoinPoint</w:t>
      </w:r>
      <w:proofErr w:type="spellEnd"/>
      <w:r>
        <w:t xml:space="preserve"> </w:t>
      </w:r>
      <w:proofErr w:type="spellStart"/>
      <w:r>
        <w:t>joinPoint</w:t>
      </w:r>
      <w:proofErr w:type="spellEnd"/>
      <w:r>
        <w:t>:</w:t>
      </w:r>
      <w:r>
        <w:t>封装了当</w:t>
      </w:r>
      <w:proofErr w:type="gramStart"/>
      <w:r>
        <w:t>前目标</w:t>
      </w:r>
      <w:proofErr w:type="gramEnd"/>
      <w:r>
        <w:t>方法的详细信息</w:t>
      </w:r>
    </w:p>
    <w:p w14:paraId="561CC556" w14:textId="453B9792" w:rsidR="00AB269D" w:rsidRDefault="00AB269D" w:rsidP="00AB269D">
      <w:pPr>
        <w:ind w:firstLineChars="0" w:firstLine="0"/>
      </w:pPr>
      <w:r>
        <w:tab/>
        <w:t>2</w:t>
      </w:r>
      <w:r>
        <w:t>）、告诉</w:t>
      </w:r>
      <w:r>
        <w:t>Spring</w:t>
      </w:r>
      <w:r>
        <w:t>哪个参数是用来接收异常</w:t>
      </w:r>
    </w:p>
    <w:p w14:paraId="28CB623D" w14:textId="2D9D9567" w:rsidR="00AB269D" w:rsidRDefault="00AB269D" w:rsidP="00AB269D">
      <w:pPr>
        <w:ind w:firstLineChars="0" w:firstLine="0"/>
      </w:pPr>
      <w:r>
        <w:tab/>
      </w:r>
      <w:r>
        <w:tab/>
        <w:t>throwing="exception":</w:t>
      </w:r>
      <w:r>
        <w:t>告诉</w:t>
      </w:r>
      <w:r>
        <w:t>Spring</w:t>
      </w:r>
      <w:r>
        <w:t>哪个参数是用来接收异常</w:t>
      </w:r>
    </w:p>
    <w:p w14:paraId="6935BBA4" w14:textId="79BDF1BD" w:rsidR="00AB269D" w:rsidRDefault="00AB269D" w:rsidP="00AB269D">
      <w:pPr>
        <w:ind w:firstLineChars="0" w:firstLine="0"/>
      </w:pPr>
      <w:r>
        <w:tab/>
        <w:t>3</w:t>
      </w:r>
      <w:r>
        <w:t>）、</w:t>
      </w:r>
      <w:r>
        <w:t xml:space="preserve">Exception </w:t>
      </w:r>
      <w:proofErr w:type="spellStart"/>
      <w:r>
        <w:t>exception</w:t>
      </w:r>
      <w:proofErr w:type="spellEnd"/>
      <w:r>
        <w:t>:</w:t>
      </w:r>
      <w:r>
        <w:t>指定通知方法可以接收哪些异常</w:t>
      </w:r>
    </w:p>
    <w:p w14:paraId="06EFCA49" w14:textId="38301847" w:rsidR="00744720" w:rsidRDefault="00744720" w:rsidP="00AB269D">
      <w:pPr>
        <w:ind w:firstLineChars="0" w:firstLine="0"/>
      </w:pPr>
    </w:p>
    <w:p w14:paraId="282039C1" w14:textId="1771979B" w:rsidR="00744720" w:rsidRDefault="00744720" w:rsidP="00744720">
      <w:pPr>
        <w:pStyle w:val="3"/>
        <w:ind w:firstLine="420"/>
      </w:pPr>
      <w:r>
        <w:rPr>
          <w:rFonts w:hint="eastAsia"/>
        </w:rPr>
        <w:t>切入点表达式的重用</w:t>
      </w:r>
    </w:p>
    <w:p w14:paraId="278FD84A" w14:textId="77777777" w:rsidR="0008116E" w:rsidRDefault="0008116E" w:rsidP="0008116E">
      <w:pPr>
        <w:ind w:firstLine="420"/>
      </w:pPr>
      <w:r>
        <w:rPr>
          <w:rFonts w:hint="eastAsia"/>
        </w:rPr>
        <w:t>抽取可重用的切入点表达式；</w:t>
      </w:r>
    </w:p>
    <w:p w14:paraId="7BD1C868" w14:textId="67513C01" w:rsidR="00744720" w:rsidRPr="00744720" w:rsidRDefault="0008116E" w:rsidP="0008116E">
      <w:pPr>
        <w:ind w:firstLine="420"/>
      </w:pPr>
      <w:r>
        <w:tab/>
        <w:t>1</w:t>
      </w:r>
      <w:r>
        <w:t>、随便声明一个没有实现的返回</w:t>
      </w:r>
      <w:r>
        <w:t>void</w:t>
      </w:r>
      <w:r>
        <w:t>的空方法</w:t>
      </w:r>
    </w:p>
    <w:p w14:paraId="01D9A378" w14:textId="6A29FE1B" w:rsidR="00A643D9" w:rsidRDefault="00A614B0" w:rsidP="00DD3D9E">
      <w:pPr>
        <w:ind w:firstLine="420"/>
      </w:pPr>
      <w:r>
        <w:tab/>
      </w:r>
      <w:r w:rsidRPr="00A614B0">
        <w:t>2</w:t>
      </w:r>
      <w:r w:rsidRPr="00A614B0">
        <w:t>、</w:t>
      </w:r>
      <w:proofErr w:type="gramStart"/>
      <w:r w:rsidRPr="00A614B0">
        <w:t>给方法</w:t>
      </w:r>
      <w:proofErr w:type="gramEnd"/>
      <w:r w:rsidRPr="00A614B0">
        <w:t>上标注</w:t>
      </w:r>
      <w:r w:rsidRPr="00A614B0">
        <w:t>@Pointcut</w:t>
      </w:r>
      <w:r w:rsidRPr="00A614B0">
        <w:t>注解</w:t>
      </w:r>
    </w:p>
    <w:tbl>
      <w:tblPr>
        <w:tblStyle w:val="ab"/>
        <w:tblW w:w="0" w:type="auto"/>
        <w:tblLook w:val="04A0" w:firstRow="1" w:lastRow="0" w:firstColumn="1" w:lastColumn="0" w:noHBand="0" w:noVBand="1"/>
      </w:tblPr>
      <w:tblGrid>
        <w:gridCol w:w="8296"/>
      </w:tblGrid>
      <w:tr w:rsidR="00791C0A" w14:paraId="16A6128E" w14:textId="77777777" w:rsidTr="00D323D5">
        <w:trPr>
          <w:trHeight w:val="128"/>
        </w:trPr>
        <w:tc>
          <w:tcPr>
            <w:tcW w:w="8296" w:type="dxa"/>
          </w:tcPr>
          <w:p w14:paraId="66A1681C" w14:textId="77777777" w:rsidR="00055E4A" w:rsidRDefault="00055E4A" w:rsidP="00055E4A">
            <w:pPr>
              <w:autoSpaceDE w:val="0"/>
              <w:autoSpaceDN w:val="0"/>
              <w:adjustRightInd w:val="0"/>
              <w:ind w:firstLineChars="0" w:firstLine="0"/>
              <w:jc w:val="left"/>
              <w:rPr>
                <w:rFonts w:ascii="Consolas" w:eastAsiaTheme="minorEastAsia" w:hAnsi="Consolas" w:cs="Consolas"/>
                <w:bCs w:val="0"/>
                <w:sz w:val="20"/>
                <w:szCs w:val="20"/>
              </w:rPr>
            </w:pPr>
          </w:p>
          <w:p w14:paraId="5923F281" w14:textId="77777777" w:rsidR="00055E4A" w:rsidRDefault="00055E4A" w:rsidP="00055E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proofErr w:type="gramStart"/>
            <w:r>
              <w:rPr>
                <w:rFonts w:ascii="Consolas" w:eastAsiaTheme="minorEastAsia" w:hAnsi="Consolas" w:cs="Consolas"/>
                <w:bCs w:val="0"/>
                <w:color w:val="646464"/>
                <w:sz w:val="20"/>
                <w:szCs w:val="20"/>
              </w:rPr>
              <w:t>Pointcut</w:t>
            </w:r>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2A00FF"/>
                <w:sz w:val="20"/>
                <w:szCs w:val="20"/>
              </w:rPr>
              <w:t xml:space="preserve">"execution(* </w:t>
            </w:r>
            <w:proofErr w:type="spellStart"/>
            <w:r>
              <w:rPr>
                <w:rFonts w:ascii="Consolas" w:eastAsiaTheme="minorEastAsia" w:hAnsi="Consolas" w:cs="Consolas"/>
                <w:bCs w:val="0"/>
                <w:color w:val="2A00FF"/>
                <w:sz w:val="20"/>
                <w:szCs w:val="20"/>
              </w:rPr>
              <w:t>com.sx.service.impl</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31B3420" w14:textId="77777777" w:rsidR="00055E4A" w:rsidRDefault="00055E4A" w:rsidP="00055E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pointcut(</w:t>
            </w:r>
            <w:proofErr w:type="gramEnd"/>
            <w:r>
              <w:rPr>
                <w:rFonts w:ascii="Consolas" w:eastAsiaTheme="minorEastAsia" w:hAnsi="Consolas" w:cs="Consolas"/>
                <w:bCs w:val="0"/>
                <w:color w:val="000000"/>
                <w:sz w:val="20"/>
                <w:szCs w:val="20"/>
              </w:rPr>
              <w:t>) {};</w:t>
            </w:r>
          </w:p>
          <w:p w14:paraId="55AB93BA" w14:textId="77777777" w:rsidR="00055E4A" w:rsidRDefault="00055E4A" w:rsidP="00055E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324F3A30" w14:textId="17980DCB" w:rsidR="00055E4A" w:rsidRDefault="00055E4A" w:rsidP="00055E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sidR="003E6A25">
              <w:rPr>
                <w:rFonts w:ascii="Consolas" w:eastAsiaTheme="minorEastAsia" w:hAnsi="Consolas" w:cs="Consolas" w:hint="eastAsia"/>
                <w:bCs w:val="0"/>
                <w:color w:val="000000"/>
                <w:sz w:val="20"/>
                <w:szCs w:val="20"/>
              </w:rPr>
              <w:t>//</w:t>
            </w:r>
            <w:r w:rsidR="003E6A25">
              <w:rPr>
                <w:rFonts w:ascii="Consolas" w:eastAsiaTheme="minorEastAsia" w:hAnsi="Consolas" w:cs="Consolas" w:hint="eastAsia"/>
                <w:bCs w:val="0"/>
                <w:color w:val="000000"/>
                <w:sz w:val="20"/>
                <w:szCs w:val="20"/>
              </w:rPr>
              <w:t>引用上边的切入点表达式</w:t>
            </w:r>
          </w:p>
          <w:p w14:paraId="24780155" w14:textId="77777777" w:rsidR="00055E4A" w:rsidRDefault="00055E4A" w:rsidP="00055E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@Before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gramStart"/>
            <w:r>
              <w:rPr>
                <w:rFonts w:ascii="Consolas" w:eastAsiaTheme="minorEastAsia" w:hAnsi="Consolas" w:cs="Consolas"/>
                <w:bCs w:val="0"/>
                <w:color w:val="2A00FF"/>
                <w:sz w:val="20"/>
                <w:szCs w:val="20"/>
              </w:rPr>
              <w:t>pointcut(</w:t>
            </w:r>
            <w:proofErr w:type="gram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2AD7CEB4" w14:textId="77777777" w:rsidR="00055E4A" w:rsidRDefault="00055E4A" w:rsidP="00055E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u w:val="single"/>
              </w:rPr>
              <w:t>beforeAdvice</w:t>
            </w:r>
            <w:proofErr w:type="spellEnd"/>
            <w:proofErr w:type="gramEnd"/>
            <w:r>
              <w:rPr>
                <w:rFonts w:ascii="Consolas" w:eastAsiaTheme="minorEastAsia" w:hAnsi="Consolas" w:cs="Consolas"/>
                <w:bCs w:val="0"/>
                <w:color w:val="000000"/>
                <w:sz w:val="20"/>
                <w:szCs w:val="20"/>
              </w:rPr>
              <w:t>( ) {</w:t>
            </w:r>
          </w:p>
          <w:p w14:paraId="3421AB67" w14:textId="77777777" w:rsidR="00055E4A" w:rsidRDefault="00055E4A" w:rsidP="00055E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前置通知</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AB96A5C" w14:textId="77777777" w:rsidR="00055E4A" w:rsidRDefault="00055E4A" w:rsidP="00055E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25F08188" w14:textId="0631FA08" w:rsidR="00791C0A" w:rsidRDefault="00055E4A" w:rsidP="00055E4A">
            <w:pPr>
              <w:ind w:firstLineChars="0" w:firstLine="0"/>
            </w:pPr>
            <w:r>
              <w:rPr>
                <w:rFonts w:ascii="Consolas" w:eastAsiaTheme="minorEastAsia" w:hAnsi="Consolas" w:cs="Consolas"/>
                <w:bCs w:val="0"/>
                <w:color w:val="000000"/>
                <w:sz w:val="20"/>
                <w:szCs w:val="20"/>
              </w:rPr>
              <w:tab/>
            </w:r>
          </w:p>
        </w:tc>
      </w:tr>
    </w:tbl>
    <w:p w14:paraId="68064904" w14:textId="22D30E35" w:rsidR="00791C0A" w:rsidRDefault="00CA12EF" w:rsidP="00CA12EF">
      <w:pPr>
        <w:pStyle w:val="3"/>
        <w:ind w:firstLine="420"/>
      </w:pPr>
      <w:r>
        <w:rPr>
          <w:rFonts w:hint="eastAsia"/>
        </w:rPr>
        <w:t>环绕通知</w:t>
      </w:r>
    </w:p>
    <w:p w14:paraId="15D4CBF7" w14:textId="00F7C95E" w:rsidR="00D323D5" w:rsidRPr="00D323D5" w:rsidRDefault="00D323D5" w:rsidP="00D323D5">
      <w:pPr>
        <w:ind w:firstLine="420"/>
      </w:pPr>
      <w:r>
        <w:tab/>
      </w:r>
      <w:r>
        <w:rPr>
          <w:rFonts w:hint="eastAsia"/>
        </w:rPr>
        <w:t>环绕通知是由于普通通知执行</w:t>
      </w:r>
      <w:r w:rsidR="009B2C9A">
        <w:rPr>
          <w:rFonts w:hint="eastAsia"/>
        </w:rPr>
        <w:t>。</w:t>
      </w:r>
    </w:p>
    <w:p w14:paraId="7C2F6733" w14:textId="42A5EC6F" w:rsidR="00AC7BDB" w:rsidRDefault="00AC7BDB" w:rsidP="00AC7BDB">
      <w:pPr>
        <w:ind w:firstLine="420"/>
      </w:pPr>
      <w:r>
        <w:rPr>
          <w:rFonts w:hint="eastAsia"/>
        </w:rPr>
        <w:t>执行</w:t>
      </w:r>
      <w:r w:rsidR="00B900E9">
        <w:rPr>
          <w:rFonts w:hint="eastAsia"/>
        </w:rPr>
        <w:t>顺序</w:t>
      </w:r>
    </w:p>
    <w:p w14:paraId="1C4D9905" w14:textId="77777777" w:rsidR="00352686" w:rsidRDefault="002125CC" w:rsidP="00AC7BDB">
      <w:pPr>
        <w:ind w:firstLine="420"/>
      </w:pPr>
      <w:r>
        <w:tab/>
      </w:r>
    </w:p>
    <w:tbl>
      <w:tblPr>
        <w:tblStyle w:val="ab"/>
        <w:tblW w:w="0" w:type="auto"/>
        <w:tblLook w:val="04A0" w:firstRow="1" w:lastRow="0" w:firstColumn="1" w:lastColumn="0" w:noHBand="0" w:noVBand="1"/>
      </w:tblPr>
      <w:tblGrid>
        <w:gridCol w:w="8296"/>
      </w:tblGrid>
      <w:tr w:rsidR="00352686" w14:paraId="05FA6C5E" w14:textId="77777777" w:rsidTr="00352686">
        <w:tc>
          <w:tcPr>
            <w:tcW w:w="8296" w:type="dxa"/>
          </w:tcPr>
          <w:p w14:paraId="647EADB3" w14:textId="62349764" w:rsidR="00352686" w:rsidRDefault="007845A6" w:rsidP="0035268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u w:val="single"/>
              </w:rPr>
              <w:t xml:space="preserve">        </w:t>
            </w:r>
            <w:r w:rsidR="00352686">
              <w:rPr>
                <w:rFonts w:ascii="Consolas" w:eastAsiaTheme="minorEastAsia" w:hAnsi="Consolas" w:cs="Consolas"/>
                <w:bCs w:val="0"/>
                <w:color w:val="000000"/>
                <w:sz w:val="20"/>
                <w:szCs w:val="20"/>
                <w:u w:val="single"/>
              </w:rPr>
              <w:t>[</w:t>
            </w:r>
            <w:r w:rsidR="00352686">
              <w:rPr>
                <w:rFonts w:ascii="Consolas" w:eastAsiaTheme="minorEastAsia" w:hAnsi="Consolas" w:cs="Consolas"/>
                <w:bCs w:val="0"/>
                <w:color w:val="000000"/>
                <w:sz w:val="20"/>
                <w:szCs w:val="20"/>
              </w:rPr>
              <w:t>普通前置</w:t>
            </w:r>
            <w:r w:rsidR="00352686">
              <w:rPr>
                <w:rFonts w:ascii="Consolas" w:eastAsiaTheme="minorEastAsia" w:hAnsi="Consolas" w:cs="Consolas"/>
                <w:bCs w:val="0"/>
                <w:color w:val="000000"/>
                <w:sz w:val="20"/>
                <w:szCs w:val="20"/>
                <w:u w:val="single"/>
              </w:rPr>
              <w:t>]</w:t>
            </w:r>
          </w:p>
          <w:p w14:paraId="6ADA875D" w14:textId="77777777" w:rsidR="00352686" w:rsidRDefault="00352686" w:rsidP="0035268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u w:val="single"/>
              </w:rPr>
              <w:t>{</w:t>
            </w:r>
          </w:p>
          <w:p w14:paraId="5C87E4BB" w14:textId="77777777" w:rsidR="00352686" w:rsidRDefault="00352686" w:rsidP="0035268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Cs w:val="0"/>
                <w:color w:val="000000"/>
                <w:sz w:val="20"/>
                <w:szCs w:val="20"/>
              </w:rPr>
              <w:t>环绕前置</w:t>
            </w:r>
            <w:r>
              <w:rPr>
                <w:rFonts w:ascii="Consolas" w:eastAsiaTheme="minorEastAsia" w:hAnsi="Consolas" w:cs="Consolas"/>
                <w:bCs w:val="0"/>
                <w:color w:val="000000"/>
                <w:sz w:val="20"/>
                <w:szCs w:val="20"/>
              </w:rPr>
              <w:t>]</w:t>
            </w:r>
          </w:p>
          <w:p w14:paraId="645ED424" w14:textId="77777777" w:rsidR="00352686" w:rsidRDefault="00352686" w:rsidP="0035268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Cs w:val="0"/>
                <w:color w:val="000000"/>
                <w:sz w:val="20"/>
                <w:szCs w:val="20"/>
              </w:rPr>
              <w:t>环绕执行</w:t>
            </w:r>
            <w:r>
              <w:rPr>
                <w:rFonts w:ascii="Consolas" w:eastAsiaTheme="minorEastAsia" w:hAnsi="Consolas" w:cs="Consolas"/>
                <w:bCs w:val="0"/>
                <w:color w:val="000000"/>
                <w:sz w:val="20"/>
                <w:szCs w:val="20"/>
                <w:u w:val="single"/>
              </w:rPr>
              <w:t>:</w:t>
            </w:r>
            <w:r>
              <w:rPr>
                <w:rFonts w:ascii="Consolas" w:eastAsiaTheme="minorEastAsia" w:hAnsi="Consolas" w:cs="Consolas"/>
                <w:bCs w:val="0"/>
                <w:color w:val="000000"/>
                <w:sz w:val="20"/>
                <w:szCs w:val="20"/>
              </w:rPr>
              <w:t>目标方法执行</w:t>
            </w:r>
            <w:r>
              <w:rPr>
                <w:rFonts w:ascii="Consolas" w:eastAsiaTheme="minorEastAsia" w:hAnsi="Consolas" w:cs="Consolas"/>
                <w:bCs w:val="0"/>
                <w:color w:val="000000"/>
                <w:sz w:val="20"/>
                <w:szCs w:val="20"/>
              </w:rPr>
              <w:t>]</w:t>
            </w:r>
          </w:p>
          <w:p w14:paraId="24FD4CBC" w14:textId="77777777" w:rsidR="00352686" w:rsidRDefault="00352686" w:rsidP="0035268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Cs w:val="0"/>
                <w:color w:val="000000"/>
                <w:sz w:val="20"/>
                <w:szCs w:val="20"/>
              </w:rPr>
              <w:t>环绕返回</w:t>
            </w:r>
            <w:r>
              <w:rPr>
                <w:rFonts w:ascii="Consolas" w:eastAsiaTheme="minorEastAsia" w:hAnsi="Consolas" w:cs="Consolas"/>
                <w:bCs w:val="0"/>
                <w:color w:val="000000"/>
                <w:sz w:val="20"/>
                <w:szCs w:val="20"/>
                <w:u w:val="single"/>
              </w:rPr>
              <w:t>]</w:t>
            </w:r>
          </w:p>
          <w:p w14:paraId="2475921A" w14:textId="77777777" w:rsidR="00352686" w:rsidRDefault="00352686" w:rsidP="0035268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u w:val="single"/>
              </w:rPr>
              <w:t>{</w:t>
            </w:r>
          </w:p>
          <w:p w14:paraId="4D72C610" w14:textId="77777777" w:rsidR="00352686" w:rsidRDefault="00352686" w:rsidP="0035268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Cs w:val="0"/>
                <w:color w:val="000000"/>
                <w:sz w:val="20"/>
                <w:szCs w:val="20"/>
              </w:rPr>
              <w:t>环绕出现异常</w:t>
            </w:r>
            <w:r>
              <w:rPr>
                <w:rFonts w:ascii="Consolas" w:eastAsiaTheme="minorEastAsia" w:hAnsi="Consolas" w:cs="Consolas"/>
                <w:bCs w:val="0"/>
                <w:color w:val="000000"/>
                <w:sz w:val="20"/>
                <w:szCs w:val="20"/>
                <w:u w:val="single"/>
              </w:rPr>
              <w:t>]</w:t>
            </w:r>
          </w:p>
          <w:p w14:paraId="47252CC1" w14:textId="77777777" w:rsidR="00352686" w:rsidRDefault="00352686" w:rsidP="0035268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finally</w:t>
            </w:r>
            <w:proofErr w:type="gram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u w:val="single"/>
              </w:rPr>
              <w:t>{</w:t>
            </w:r>
          </w:p>
          <w:p w14:paraId="7832B2E3" w14:textId="77777777" w:rsidR="00352686" w:rsidRDefault="00352686" w:rsidP="0035268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Cs w:val="0"/>
                <w:color w:val="000000"/>
                <w:sz w:val="20"/>
                <w:szCs w:val="20"/>
              </w:rPr>
              <w:t>环绕后置</w:t>
            </w:r>
            <w:r>
              <w:rPr>
                <w:rFonts w:ascii="Consolas" w:eastAsiaTheme="minorEastAsia" w:hAnsi="Consolas" w:cs="Consolas"/>
                <w:bCs w:val="0"/>
                <w:color w:val="000000"/>
                <w:sz w:val="20"/>
                <w:szCs w:val="20"/>
              </w:rPr>
              <w:t>]</w:t>
            </w:r>
          </w:p>
          <w:p w14:paraId="4C05B94E" w14:textId="77777777" w:rsidR="00352686" w:rsidRDefault="00352686" w:rsidP="0035268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u w:val="single"/>
              </w:rPr>
              <w:t>}</w:t>
            </w:r>
          </w:p>
          <w:p w14:paraId="12A2D582" w14:textId="77777777" w:rsidR="00352686" w:rsidRDefault="00352686" w:rsidP="0035268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Cs w:val="0"/>
                <w:color w:val="000000"/>
                <w:sz w:val="20"/>
                <w:szCs w:val="20"/>
              </w:rPr>
              <w:t>普通后置</w:t>
            </w:r>
            <w:r>
              <w:rPr>
                <w:rFonts w:ascii="Consolas" w:eastAsiaTheme="minorEastAsia" w:hAnsi="Consolas" w:cs="Consolas"/>
                <w:bCs w:val="0"/>
                <w:color w:val="000000"/>
                <w:sz w:val="20"/>
                <w:szCs w:val="20"/>
              </w:rPr>
              <w:t>]</w:t>
            </w:r>
          </w:p>
          <w:p w14:paraId="1B0E12F8" w14:textId="0BE58C7C" w:rsidR="00352686" w:rsidRDefault="00352686" w:rsidP="00352686">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Cs w:val="0"/>
                <w:color w:val="000000"/>
                <w:sz w:val="20"/>
                <w:szCs w:val="20"/>
              </w:rPr>
              <w:t>普通方法返回</w:t>
            </w:r>
            <w:r>
              <w:rPr>
                <w:rFonts w:ascii="Consolas" w:eastAsiaTheme="minorEastAsia" w:hAnsi="Consolas" w:cs="Consolas"/>
                <w:bCs w:val="0"/>
                <w:color w:val="000000"/>
                <w:sz w:val="20"/>
                <w:szCs w:val="20"/>
              </w:rPr>
              <w:t>/</w:t>
            </w:r>
            <w:r>
              <w:rPr>
                <w:rFonts w:ascii="Consolas" w:eastAsiaTheme="minorEastAsia" w:hAnsi="Consolas" w:cs="Consolas"/>
                <w:bCs w:val="0"/>
                <w:color w:val="000000"/>
                <w:sz w:val="20"/>
                <w:szCs w:val="20"/>
              </w:rPr>
              <w:t>方法异常</w:t>
            </w:r>
            <w:r>
              <w:rPr>
                <w:rFonts w:ascii="Consolas" w:eastAsiaTheme="minorEastAsia" w:hAnsi="Consolas" w:cs="Consolas"/>
                <w:bCs w:val="0"/>
                <w:color w:val="000000"/>
                <w:sz w:val="20"/>
                <w:szCs w:val="20"/>
                <w:u w:val="single"/>
              </w:rPr>
              <w:t>]</w:t>
            </w:r>
          </w:p>
        </w:tc>
      </w:tr>
    </w:tbl>
    <w:p w14:paraId="726C38FC" w14:textId="452BC38A" w:rsidR="002125CC" w:rsidRDefault="009B1B51" w:rsidP="00AC7BDB">
      <w:pPr>
        <w:ind w:firstLine="420"/>
      </w:pPr>
      <w:r>
        <w:rPr>
          <w:rFonts w:hint="eastAsia"/>
        </w:rPr>
        <w:t>(</w:t>
      </w:r>
      <w:r w:rsidRPr="00A77EE7">
        <w:rPr>
          <w:rFonts w:hint="eastAsia"/>
        </w:rPr>
        <w:t>环绕前置</w:t>
      </w:r>
      <w:r w:rsidRPr="00A77EE7">
        <w:t>-—-</w:t>
      </w:r>
      <w:r w:rsidRPr="00A77EE7">
        <w:t>普通前置</w:t>
      </w:r>
      <w:r w:rsidR="00F049E2">
        <w:rPr>
          <w:rFonts w:hint="eastAsia"/>
        </w:rPr>
        <w:t>)</w:t>
      </w:r>
      <w:r w:rsidR="00A77EE7" w:rsidRPr="00A77EE7">
        <w:t>----</w:t>
      </w:r>
      <w:r w:rsidR="00A77EE7" w:rsidRPr="00A77EE7">
        <w:t>目标方法执行</w:t>
      </w:r>
      <w:r w:rsidR="00A77EE7" w:rsidRPr="00A77EE7">
        <w:t>-—-</w:t>
      </w:r>
      <w:r w:rsidR="00A77EE7" w:rsidRPr="00A77EE7">
        <w:t>环绕正常返回</w:t>
      </w:r>
      <w:r w:rsidR="00A77EE7" w:rsidRPr="00A77EE7">
        <w:t>/</w:t>
      </w:r>
      <w:r w:rsidR="00A77EE7" w:rsidRPr="00A77EE7">
        <w:t>出现异常</w:t>
      </w:r>
      <w:r w:rsidR="00A77EE7" w:rsidRPr="00A77EE7">
        <w:t>-—-</w:t>
      </w:r>
      <w:r w:rsidR="00A77EE7" w:rsidRPr="00A77EE7">
        <w:t>环绕后置</w:t>
      </w:r>
      <w:r w:rsidR="00A77EE7" w:rsidRPr="00A77EE7">
        <w:t>-—-</w:t>
      </w:r>
      <w:r w:rsidR="00A77EE7" w:rsidRPr="00A77EE7">
        <w:t>普通后置</w:t>
      </w:r>
      <w:r w:rsidR="00A77EE7" w:rsidRPr="00A77EE7">
        <w:t>---</w:t>
      </w:r>
      <w:r w:rsidR="00A77EE7" w:rsidRPr="00A77EE7">
        <w:t>普通返回或者异常</w:t>
      </w:r>
    </w:p>
    <w:p w14:paraId="588C216C" w14:textId="0ABE784E" w:rsidR="009B1B51" w:rsidRDefault="00C128B6" w:rsidP="00AC7BDB">
      <w:pPr>
        <w:ind w:firstLine="420"/>
      </w:pPr>
      <w:r>
        <w:t>1</w:t>
      </w:r>
      <w:r>
        <w:rPr>
          <w:rFonts w:hint="eastAsia"/>
        </w:rPr>
        <w:t>、</w:t>
      </w:r>
      <w:r w:rsidR="009B1B51">
        <w:rPr>
          <w:rFonts w:hint="eastAsia"/>
        </w:rPr>
        <w:t>(</w:t>
      </w:r>
      <w:r w:rsidR="009B1B51" w:rsidRPr="00A77EE7">
        <w:rPr>
          <w:rFonts w:hint="eastAsia"/>
        </w:rPr>
        <w:t>环绕前置</w:t>
      </w:r>
      <w:r w:rsidR="009B1B51" w:rsidRPr="00A77EE7">
        <w:t>-—-</w:t>
      </w:r>
      <w:r w:rsidR="009B1B51" w:rsidRPr="00A77EE7">
        <w:t>普通前置</w:t>
      </w:r>
      <w:r w:rsidR="009B1B51">
        <w:rPr>
          <w:rFonts w:hint="eastAsia"/>
        </w:rPr>
        <w:t>顺序无所谓，但是后边的</w:t>
      </w:r>
      <w:proofErr w:type="gramStart"/>
      <w:r w:rsidR="009B1B51">
        <w:rPr>
          <w:rFonts w:hint="eastAsia"/>
        </w:rPr>
        <w:t>的</w:t>
      </w:r>
      <w:proofErr w:type="gramEnd"/>
      <w:r w:rsidR="009B1B51">
        <w:rPr>
          <w:rFonts w:hint="eastAsia"/>
        </w:rPr>
        <w:t>通知顺序严格</w:t>
      </w:r>
    </w:p>
    <w:p w14:paraId="73BBBE62" w14:textId="17898A51" w:rsidR="00C128B6" w:rsidRPr="00C128B6" w:rsidRDefault="00C128B6" w:rsidP="00AC7BDB">
      <w:pPr>
        <w:ind w:firstLine="420"/>
      </w:pPr>
      <w:r>
        <w:t>2</w:t>
      </w:r>
      <w:r>
        <w:rPr>
          <w:rFonts w:hint="eastAsia"/>
        </w:rPr>
        <w:t>、环绕通知出现异常，会把这个异常吃掉，所以一定要将环绕的异常排除，后边的</w:t>
      </w:r>
      <w:proofErr w:type="gramStart"/>
      <w:r>
        <w:rPr>
          <w:rFonts w:hint="eastAsia"/>
        </w:rPr>
        <w:t>异常会</w:t>
      </w:r>
      <w:proofErr w:type="gramEnd"/>
      <w:r>
        <w:rPr>
          <w:rFonts w:hint="eastAsia"/>
        </w:rPr>
        <w:t>接收掉</w:t>
      </w:r>
      <w:r w:rsidR="00283C6F">
        <w:rPr>
          <w:rFonts w:hint="eastAsia"/>
        </w:rPr>
        <w:t>。</w:t>
      </w:r>
    </w:p>
    <w:p w14:paraId="06DF1EDD" w14:textId="492B7277" w:rsidR="00D323D5" w:rsidRPr="00AC7BDB" w:rsidRDefault="00D323D5" w:rsidP="00AC7BDB">
      <w:pPr>
        <w:ind w:firstLine="420"/>
      </w:pPr>
      <w:r>
        <w:tab/>
      </w:r>
    </w:p>
    <w:tbl>
      <w:tblPr>
        <w:tblStyle w:val="ab"/>
        <w:tblW w:w="0" w:type="auto"/>
        <w:tblLook w:val="04A0" w:firstRow="1" w:lastRow="0" w:firstColumn="1" w:lastColumn="0" w:noHBand="0" w:noVBand="1"/>
      </w:tblPr>
      <w:tblGrid>
        <w:gridCol w:w="8296"/>
      </w:tblGrid>
      <w:tr w:rsidR="00B56474" w14:paraId="62710C5E" w14:textId="77777777" w:rsidTr="00B56474">
        <w:tc>
          <w:tcPr>
            <w:tcW w:w="8296" w:type="dxa"/>
          </w:tcPr>
          <w:p w14:paraId="12106D7A" w14:textId="04AA77D6" w:rsidR="00346CC0" w:rsidRDefault="00346CC0" w:rsidP="00B56474">
            <w:pPr>
              <w:ind w:firstLine="420"/>
            </w:pPr>
            <w:r>
              <w:rPr>
                <w:rFonts w:hint="eastAsia"/>
              </w:rPr>
              <w:t>环绕通知：就是下列四个通知一起构成</w:t>
            </w:r>
            <w:r w:rsidR="00897A87">
              <w:rPr>
                <w:rFonts w:hint="eastAsia"/>
              </w:rPr>
              <w:t>。</w:t>
            </w:r>
          </w:p>
          <w:p w14:paraId="25F464B7" w14:textId="29ADF804" w:rsidR="00B56474" w:rsidRDefault="00B56474" w:rsidP="00B56474">
            <w:pPr>
              <w:ind w:firstLine="420"/>
            </w:pPr>
            <w:proofErr w:type="gramStart"/>
            <w:r>
              <w:rPr>
                <w:rFonts w:hint="eastAsia"/>
              </w:rPr>
              <w:t>try{</w:t>
            </w:r>
            <w:proofErr w:type="gramEnd"/>
          </w:p>
          <w:p w14:paraId="2BC88FE8" w14:textId="77777777" w:rsidR="00B56474" w:rsidRDefault="00B56474" w:rsidP="00B56474">
            <w:pPr>
              <w:ind w:firstLine="420"/>
            </w:pPr>
            <w:r>
              <w:rPr>
                <w:rFonts w:hint="eastAsia"/>
              </w:rPr>
              <w:t xml:space="preserve">     //</w:t>
            </w:r>
            <w:r>
              <w:rPr>
                <w:rFonts w:hint="eastAsia"/>
              </w:rPr>
              <w:t>前置：</w:t>
            </w:r>
            <w:r>
              <w:rPr>
                <w:rFonts w:hint="eastAsia"/>
              </w:rPr>
              <w:t>before</w:t>
            </w:r>
          </w:p>
          <w:p w14:paraId="48457F70" w14:textId="77777777" w:rsidR="00B56474" w:rsidRDefault="00B56474" w:rsidP="00B56474">
            <w:pPr>
              <w:ind w:firstLine="420"/>
            </w:pPr>
            <w:r>
              <w:rPr>
                <w:rFonts w:hint="eastAsia"/>
              </w:rPr>
              <w:t xml:space="preserve">    //</w:t>
            </w:r>
            <w:r>
              <w:rPr>
                <w:rFonts w:hint="eastAsia"/>
              </w:rPr>
              <w:t>手动执行目标方法</w:t>
            </w:r>
          </w:p>
          <w:p w14:paraId="2D36C275" w14:textId="77777777" w:rsidR="00B56474" w:rsidRDefault="00B56474" w:rsidP="00B56474">
            <w:pPr>
              <w:ind w:firstLine="420"/>
            </w:pPr>
            <w:r>
              <w:rPr>
                <w:rFonts w:hint="eastAsia"/>
              </w:rPr>
              <w:t xml:space="preserve">    //</w:t>
            </w:r>
            <w:r>
              <w:rPr>
                <w:rFonts w:hint="eastAsia"/>
              </w:rPr>
              <w:t>后置：</w:t>
            </w:r>
            <w:proofErr w:type="spellStart"/>
            <w:r>
              <w:rPr>
                <w:rFonts w:hint="eastAsia"/>
              </w:rPr>
              <w:t>afterRetruning</w:t>
            </w:r>
            <w:proofErr w:type="spellEnd"/>
          </w:p>
          <w:p w14:paraId="28CEC305" w14:textId="77777777" w:rsidR="00B56474" w:rsidRDefault="00B56474" w:rsidP="00B56474">
            <w:pPr>
              <w:ind w:firstLine="420"/>
            </w:pPr>
            <w:r>
              <w:rPr>
                <w:rFonts w:hint="eastAsia"/>
              </w:rPr>
              <w:t xml:space="preserve">} </w:t>
            </w:r>
            <w:proofErr w:type="gramStart"/>
            <w:r>
              <w:rPr>
                <w:rFonts w:hint="eastAsia"/>
              </w:rPr>
              <w:t>catch(</w:t>
            </w:r>
            <w:proofErr w:type="gramEnd"/>
            <w:r>
              <w:rPr>
                <w:rFonts w:hint="eastAsia"/>
              </w:rPr>
              <w:t>){</w:t>
            </w:r>
          </w:p>
          <w:p w14:paraId="1F1C595B" w14:textId="77777777" w:rsidR="00B56474" w:rsidRDefault="00B56474" w:rsidP="00B56474">
            <w:pPr>
              <w:ind w:firstLine="420"/>
            </w:pPr>
            <w:r>
              <w:rPr>
                <w:rFonts w:hint="eastAsia"/>
              </w:rPr>
              <w:t xml:space="preserve">    //</w:t>
            </w:r>
            <w:r>
              <w:rPr>
                <w:rFonts w:hint="eastAsia"/>
              </w:rPr>
              <w:t>抛出异常</w:t>
            </w:r>
            <w:r>
              <w:rPr>
                <w:rFonts w:hint="eastAsia"/>
              </w:rPr>
              <w:t xml:space="preserve"> </w:t>
            </w:r>
            <w:proofErr w:type="spellStart"/>
            <w:r>
              <w:rPr>
                <w:rFonts w:hint="eastAsia"/>
              </w:rPr>
              <w:t>afterThrowing</w:t>
            </w:r>
            <w:proofErr w:type="spellEnd"/>
          </w:p>
          <w:p w14:paraId="1D9CB6ED" w14:textId="77777777" w:rsidR="00B56474" w:rsidRDefault="00B56474" w:rsidP="00B56474">
            <w:pPr>
              <w:ind w:firstLine="420"/>
            </w:pPr>
            <w:r>
              <w:rPr>
                <w:rFonts w:hint="eastAsia"/>
              </w:rPr>
              <w:t xml:space="preserve">} </w:t>
            </w:r>
            <w:proofErr w:type="gramStart"/>
            <w:r>
              <w:rPr>
                <w:rFonts w:hint="eastAsia"/>
              </w:rPr>
              <w:t>finally{</w:t>
            </w:r>
            <w:proofErr w:type="gramEnd"/>
          </w:p>
          <w:p w14:paraId="202264C9" w14:textId="77777777" w:rsidR="00B56474" w:rsidRDefault="00B56474" w:rsidP="00B56474">
            <w:pPr>
              <w:ind w:firstLine="420"/>
            </w:pPr>
            <w:r>
              <w:rPr>
                <w:rFonts w:hint="eastAsia"/>
              </w:rPr>
              <w:t xml:space="preserve">    //</w:t>
            </w:r>
            <w:r>
              <w:rPr>
                <w:rFonts w:hint="eastAsia"/>
              </w:rPr>
              <w:t>最终</w:t>
            </w:r>
            <w:r>
              <w:rPr>
                <w:rFonts w:hint="eastAsia"/>
              </w:rPr>
              <w:t xml:space="preserve"> after</w:t>
            </w:r>
          </w:p>
          <w:p w14:paraId="4D161002" w14:textId="62813FD2" w:rsidR="00B56474" w:rsidRDefault="00B56474" w:rsidP="00B56474">
            <w:pPr>
              <w:ind w:firstLineChars="0" w:firstLine="0"/>
            </w:pPr>
            <w:r>
              <w:t xml:space="preserve">    </w:t>
            </w:r>
            <w:r>
              <w:rPr>
                <w:rFonts w:hint="eastAsia"/>
              </w:rPr>
              <w:t>}</w:t>
            </w:r>
          </w:p>
        </w:tc>
      </w:tr>
    </w:tbl>
    <w:p w14:paraId="3A281B21" w14:textId="5B53F9B3" w:rsidR="004B0F4E" w:rsidRDefault="004B0F4E" w:rsidP="00E72D2B">
      <w:pPr>
        <w:ind w:firstLine="420"/>
      </w:pPr>
      <w:r>
        <w:rPr>
          <w:rFonts w:hint="eastAsia"/>
        </w:rPr>
        <w:t>环绕通知</w:t>
      </w:r>
    </w:p>
    <w:tbl>
      <w:tblPr>
        <w:tblStyle w:val="ab"/>
        <w:tblW w:w="0" w:type="auto"/>
        <w:tblLook w:val="04A0" w:firstRow="1" w:lastRow="0" w:firstColumn="1" w:lastColumn="0" w:noHBand="0" w:noVBand="1"/>
      </w:tblPr>
      <w:tblGrid>
        <w:gridCol w:w="8296"/>
      </w:tblGrid>
      <w:tr w:rsidR="00F95245" w14:paraId="3735DBE3" w14:textId="77777777" w:rsidTr="00F95245">
        <w:tc>
          <w:tcPr>
            <w:tcW w:w="8296" w:type="dxa"/>
          </w:tcPr>
          <w:p w14:paraId="6197A306"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w:t>
            </w:r>
            <w:proofErr w:type="gramStart"/>
            <w:r>
              <w:rPr>
                <w:rFonts w:ascii="Consolas" w:eastAsiaTheme="minorEastAsia" w:hAnsi="Consolas" w:cs="Consolas"/>
                <w:bCs w:val="0"/>
                <w:color w:val="646464"/>
                <w:sz w:val="20"/>
                <w:szCs w:val="20"/>
              </w:rPr>
              <w:t>Around</w:t>
            </w:r>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2A00FF"/>
                <w:sz w:val="20"/>
                <w:szCs w:val="20"/>
              </w:rPr>
              <w:t xml:space="preserve">"execution(* </w:t>
            </w:r>
            <w:proofErr w:type="spellStart"/>
            <w:r>
              <w:rPr>
                <w:rFonts w:ascii="Consolas" w:eastAsiaTheme="minorEastAsia" w:hAnsi="Consolas" w:cs="Consolas"/>
                <w:bCs w:val="0"/>
                <w:color w:val="2A00FF"/>
                <w:sz w:val="20"/>
                <w:szCs w:val="20"/>
              </w:rPr>
              <w:t>com.sx.service.impl</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1155FCDE"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Object </w:t>
            </w:r>
            <w:proofErr w:type="spellStart"/>
            <w:proofErr w:type="gramStart"/>
            <w:r>
              <w:rPr>
                <w:rFonts w:ascii="Consolas" w:eastAsiaTheme="minorEastAsia" w:hAnsi="Consolas" w:cs="Consolas"/>
                <w:bCs w:val="0"/>
                <w:color w:val="000000"/>
                <w:sz w:val="20"/>
                <w:szCs w:val="20"/>
              </w:rPr>
              <w:t>aroundAdvice</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ProceedingJoinPoint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joinPoint</w:t>
            </w:r>
            <w:proofErr w:type="spellEnd"/>
            <w:r>
              <w:rPr>
                <w:rFonts w:ascii="Consolas" w:eastAsiaTheme="minorEastAsia" w:hAnsi="Consolas" w:cs="Consolas"/>
                <w:bCs w:val="0"/>
                <w:color w:val="000000"/>
                <w:sz w:val="20"/>
                <w:szCs w:val="20"/>
              </w:rPr>
              <w:t>) {</w:t>
            </w:r>
          </w:p>
          <w:p w14:paraId="2AD28267"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68E17445"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r>
              <w:rPr>
                <w:rFonts w:ascii="Consolas" w:eastAsiaTheme="minorEastAsia" w:hAnsi="Consolas" w:cs="Consolas"/>
                <w:bCs w:val="0"/>
                <w:color w:val="6A3E3E"/>
                <w:sz w:val="20"/>
                <w:szCs w:val="20"/>
              </w:rPr>
              <w:t>proceed</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2C366684"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3E079B90"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环绕前置</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44E7B356"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Object[</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args2</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joinPoint</w:t>
            </w:r>
            <w:r>
              <w:rPr>
                <w:rFonts w:ascii="Consolas" w:eastAsiaTheme="minorEastAsia" w:hAnsi="Consolas" w:cs="Consolas"/>
                <w:bCs w:val="0"/>
                <w:color w:val="000000"/>
                <w:sz w:val="20"/>
                <w:szCs w:val="20"/>
              </w:rPr>
              <w:t>.getArgs</w:t>
            </w:r>
            <w:proofErr w:type="spellEnd"/>
            <w:r>
              <w:rPr>
                <w:rFonts w:ascii="Consolas" w:eastAsiaTheme="minorEastAsia" w:hAnsi="Consolas" w:cs="Consolas"/>
                <w:bCs w:val="0"/>
                <w:color w:val="000000"/>
                <w:sz w:val="20"/>
                <w:szCs w:val="20"/>
              </w:rPr>
              <w:t>();</w:t>
            </w:r>
          </w:p>
          <w:p w14:paraId="07D7C3C9" w14:textId="2E060FDA"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6A3E3E"/>
                <w:sz w:val="20"/>
                <w:szCs w:val="20"/>
              </w:rPr>
              <w:t>proceed</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6A3E3E"/>
                <w:sz w:val="20"/>
                <w:szCs w:val="20"/>
              </w:rPr>
              <w:t>joinPoint</w:t>
            </w:r>
            <w:r>
              <w:rPr>
                <w:rFonts w:ascii="Consolas" w:eastAsiaTheme="minorEastAsia" w:hAnsi="Consolas" w:cs="Consolas"/>
                <w:bCs w:val="0"/>
                <w:color w:val="000000"/>
                <w:sz w:val="20"/>
                <w:szCs w:val="20"/>
              </w:rPr>
              <w:t>.proceed</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args2</w:t>
            </w:r>
            <w:proofErr w:type="spellEnd"/>
            <w:r>
              <w:rPr>
                <w:rFonts w:ascii="Consolas" w:eastAsiaTheme="minorEastAsia" w:hAnsi="Consolas" w:cs="Consolas"/>
                <w:bCs w:val="0"/>
                <w:color w:val="000000"/>
                <w:sz w:val="20"/>
                <w:szCs w:val="20"/>
              </w:rPr>
              <w:t>);</w:t>
            </w:r>
            <w:r w:rsidR="00D14046">
              <w:rPr>
                <w:rFonts w:ascii="Consolas" w:eastAsiaTheme="minorEastAsia" w:hAnsi="Consolas" w:cs="Consolas"/>
                <w:bCs w:val="0"/>
                <w:color w:val="000000"/>
                <w:sz w:val="20"/>
                <w:szCs w:val="20"/>
              </w:rPr>
              <w:t xml:space="preserve"> </w:t>
            </w:r>
            <w:r w:rsidR="00D14046">
              <w:rPr>
                <w:rFonts w:ascii="Consolas" w:eastAsiaTheme="minorEastAsia" w:hAnsi="Consolas" w:cs="Consolas" w:hint="eastAsia"/>
                <w:bCs w:val="0"/>
                <w:color w:val="000000"/>
                <w:sz w:val="20"/>
                <w:szCs w:val="20"/>
              </w:rPr>
              <w:t>/</w:t>
            </w:r>
            <w:r w:rsidR="00D14046">
              <w:rPr>
                <w:rFonts w:ascii="Consolas" w:eastAsiaTheme="minorEastAsia" w:hAnsi="Consolas" w:cs="Consolas"/>
                <w:bCs w:val="0"/>
                <w:color w:val="000000"/>
                <w:sz w:val="20"/>
                <w:szCs w:val="20"/>
              </w:rPr>
              <w:t>/</w:t>
            </w:r>
            <w:r w:rsidR="00D14046">
              <w:rPr>
                <w:rFonts w:ascii="Consolas" w:eastAsiaTheme="minorEastAsia" w:hAnsi="Consolas" w:cs="Consolas" w:hint="eastAsia"/>
                <w:bCs w:val="0"/>
                <w:color w:val="000000"/>
                <w:sz w:val="20"/>
                <w:szCs w:val="20"/>
              </w:rPr>
              <w:t>方法返回值</w:t>
            </w:r>
          </w:p>
          <w:p w14:paraId="7B7EABD1"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环绕返回通知</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45925ACD"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(Throwable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1AB23747"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roofErr w:type="spellEnd"/>
            <w:proofErr w:type="gramEnd"/>
            <w:r>
              <w:rPr>
                <w:rFonts w:ascii="Consolas" w:eastAsiaTheme="minorEastAsia" w:hAnsi="Consolas" w:cs="Consolas"/>
                <w:bCs w:val="0"/>
                <w:color w:val="000000"/>
                <w:sz w:val="20"/>
                <w:szCs w:val="20"/>
              </w:rPr>
              <w:t>();</w:t>
            </w:r>
          </w:p>
          <w:p w14:paraId="41FF593D"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环绕异常</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C0F46B5"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1188DE1" w14:textId="77777777"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环绕后置通知</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607E1F4" w14:textId="7E8F7800" w:rsidR="00F95245" w:rsidRDefault="00F95245" w:rsidP="00F952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proceed</w:t>
            </w:r>
            <w:r>
              <w:rPr>
                <w:rFonts w:ascii="Consolas" w:eastAsiaTheme="minorEastAsia" w:hAnsi="Consolas" w:cs="Consolas"/>
                <w:bCs w:val="0"/>
                <w:color w:val="000000"/>
                <w:sz w:val="20"/>
                <w:szCs w:val="20"/>
              </w:rPr>
              <w:t>;</w:t>
            </w:r>
            <w:r w:rsidR="00C5170B">
              <w:rPr>
                <w:rFonts w:ascii="Consolas" w:eastAsiaTheme="minorEastAsia" w:hAnsi="Consolas" w:cs="Consolas"/>
                <w:bCs w:val="0"/>
                <w:color w:val="000000"/>
                <w:sz w:val="20"/>
                <w:szCs w:val="20"/>
              </w:rPr>
              <w:t xml:space="preserve"> //</w:t>
            </w:r>
            <w:r w:rsidR="00C5170B">
              <w:rPr>
                <w:rFonts w:ascii="Consolas" w:eastAsiaTheme="minorEastAsia" w:hAnsi="Consolas" w:cs="Consolas" w:hint="eastAsia"/>
                <w:bCs w:val="0"/>
                <w:color w:val="000000"/>
                <w:sz w:val="20"/>
                <w:szCs w:val="20"/>
              </w:rPr>
              <w:t>这里的返回值，一定是方法的返回值。</w:t>
            </w:r>
          </w:p>
          <w:p w14:paraId="6A4A15DE" w14:textId="0774392B" w:rsidR="00F95245" w:rsidRDefault="00F95245" w:rsidP="00F95245">
            <w:pPr>
              <w:ind w:firstLineChars="0" w:firstLine="0"/>
            </w:pPr>
            <w:r>
              <w:rPr>
                <w:rFonts w:ascii="Consolas" w:eastAsiaTheme="minorEastAsia" w:hAnsi="Consolas" w:cs="Consolas"/>
                <w:bCs w:val="0"/>
                <w:color w:val="000000"/>
                <w:sz w:val="20"/>
                <w:szCs w:val="20"/>
              </w:rPr>
              <w:tab/>
              <w:t>}</w:t>
            </w:r>
          </w:p>
        </w:tc>
      </w:tr>
    </w:tbl>
    <w:p w14:paraId="3F9F33ED" w14:textId="77777777" w:rsidR="00F95245" w:rsidRPr="00DD3D9E" w:rsidRDefault="00F95245" w:rsidP="00E72D2B">
      <w:pPr>
        <w:ind w:firstLine="420"/>
      </w:pPr>
    </w:p>
    <w:p w14:paraId="6A39B47F" w14:textId="1240EF59" w:rsidR="0055218A" w:rsidRDefault="0055218A" w:rsidP="0055218A">
      <w:pPr>
        <w:pStyle w:val="11"/>
      </w:pPr>
      <w:proofErr w:type="spellStart"/>
      <w:r>
        <w:rPr>
          <w:rFonts w:hint="eastAsia"/>
        </w:rPr>
        <w:t>jdbc</w:t>
      </w:r>
      <w:r>
        <w:t>T</w:t>
      </w:r>
      <w:r>
        <w:rPr>
          <w:rFonts w:hint="eastAsia"/>
        </w:rPr>
        <w:t>emplate</w:t>
      </w:r>
      <w:proofErr w:type="spellEnd"/>
    </w:p>
    <w:p w14:paraId="602AEB6B" w14:textId="7ECFF76E" w:rsidR="0055218A" w:rsidRDefault="0055218A" w:rsidP="0055218A">
      <w:pPr>
        <w:pStyle w:val="20"/>
      </w:pPr>
      <w:proofErr w:type="spellStart"/>
      <w:r>
        <w:rPr>
          <w:rFonts w:hint="eastAsia"/>
        </w:rPr>
        <w:t>jdbc</w:t>
      </w:r>
      <w:r>
        <w:t>T</w:t>
      </w:r>
      <w:r>
        <w:rPr>
          <w:rFonts w:hint="eastAsia"/>
        </w:rPr>
        <w:t>eamlate</w:t>
      </w:r>
      <w:proofErr w:type="spellEnd"/>
      <w:r>
        <w:rPr>
          <w:rFonts w:hint="eastAsia"/>
        </w:rPr>
        <w:t>概述</w:t>
      </w:r>
    </w:p>
    <w:p w14:paraId="0B5445A1" w14:textId="5CBC4CC8" w:rsidR="00EA3059" w:rsidRDefault="00EA3059" w:rsidP="00EA3059">
      <w:pPr>
        <w:ind w:firstLine="420"/>
      </w:pPr>
      <w:r w:rsidRPr="00EA3059">
        <w:t>Spring</w:t>
      </w:r>
      <w:r w:rsidRPr="00EA3059">
        <w:t>为各种支持的持久化技术，都提供了简单操作的模板和回调</w:t>
      </w:r>
    </w:p>
    <w:tbl>
      <w:tblPr>
        <w:tblStyle w:val="ab"/>
        <w:tblW w:w="0" w:type="auto"/>
        <w:tblLook w:val="04A0" w:firstRow="1" w:lastRow="0" w:firstColumn="1" w:lastColumn="0" w:noHBand="0" w:noVBand="1"/>
      </w:tblPr>
      <w:tblGrid>
        <w:gridCol w:w="2999"/>
        <w:gridCol w:w="5297"/>
      </w:tblGrid>
      <w:tr w:rsidR="00810C4F" w14:paraId="7CB0C5B0" w14:textId="77777777" w:rsidTr="00810C4F">
        <w:tc>
          <w:tcPr>
            <w:tcW w:w="2999" w:type="dxa"/>
          </w:tcPr>
          <w:p w14:paraId="2B786AF7" w14:textId="10867503" w:rsidR="00810C4F" w:rsidRDefault="00810C4F" w:rsidP="00EA3059">
            <w:pPr>
              <w:ind w:firstLineChars="0" w:firstLine="0"/>
            </w:pPr>
            <w:proofErr w:type="spellStart"/>
            <w:r w:rsidRPr="00810C4F">
              <w:t>ORM</w:t>
            </w:r>
            <w:proofErr w:type="spellEnd"/>
            <w:r w:rsidRPr="00810C4F">
              <w:t>持久化技术</w:t>
            </w:r>
          </w:p>
        </w:tc>
        <w:tc>
          <w:tcPr>
            <w:tcW w:w="5297" w:type="dxa"/>
          </w:tcPr>
          <w:p w14:paraId="45AC43C5" w14:textId="3E4C0568" w:rsidR="00810C4F" w:rsidRDefault="00810C4F" w:rsidP="00EA3059">
            <w:pPr>
              <w:ind w:firstLineChars="0" w:firstLine="0"/>
            </w:pPr>
            <w:r w:rsidRPr="00810C4F">
              <w:rPr>
                <w:rFonts w:hint="eastAsia"/>
              </w:rPr>
              <w:t>模板类</w:t>
            </w:r>
          </w:p>
        </w:tc>
      </w:tr>
      <w:tr w:rsidR="00810C4F" w14:paraId="2CAFB4BD" w14:textId="77777777" w:rsidTr="00810C4F">
        <w:tc>
          <w:tcPr>
            <w:tcW w:w="2999" w:type="dxa"/>
          </w:tcPr>
          <w:p w14:paraId="249CEB13" w14:textId="0E11028C" w:rsidR="00810C4F" w:rsidRDefault="00810C4F" w:rsidP="00EA3059">
            <w:pPr>
              <w:ind w:firstLineChars="0" w:firstLine="0"/>
            </w:pPr>
            <w:r w:rsidRPr="00810C4F">
              <w:t>JDBC</w:t>
            </w:r>
          </w:p>
        </w:tc>
        <w:tc>
          <w:tcPr>
            <w:tcW w:w="5297" w:type="dxa"/>
          </w:tcPr>
          <w:p w14:paraId="32F2EE60" w14:textId="7483EEB0" w:rsidR="00810C4F" w:rsidRDefault="00810C4F" w:rsidP="00EA3059">
            <w:pPr>
              <w:ind w:firstLineChars="0" w:firstLine="0"/>
            </w:pPr>
            <w:proofErr w:type="spellStart"/>
            <w:proofErr w:type="gramStart"/>
            <w:r w:rsidRPr="00810C4F">
              <w:t>org.springframework</w:t>
            </w:r>
            <w:proofErr w:type="gramEnd"/>
            <w:r w:rsidRPr="00810C4F">
              <w:t>.jdbc.core.JdbcTemplate</w:t>
            </w:r>
            <w:proofErr w:type="spellEnd"/>
          </w:p>
        </w:tc>
      </w:tr>
      <w:tr w:rsidR="00810C4F" w14:paraId="331C26A6" w14:textId="77777777" w:rsidTr="00810C4F">
        <w:tc>
          <w:tcPr>
            <w:tcW w:w="2999" w:type="dxa"/>
          </w:tcPr>
          <w:p w14:paraId="6BB584A8" w14:textId="6FE6A6B7" w:rsidR="00810C4F" w:rsidRDefault="00810C4F" w:rsidP="00EA3059">
            <w:pPr>
              <w:ind w:firstLineChars="0" w:firstLine="0"/>
            </w:pPr>
            <w:proofErr w:type="spellStart"/>
            <w:r w:rsidRPr="00810C4F">
              <w:t>Hibernate5.0</w:t>
            </w:r>
            <w:proofErr w:type="spellEnd"/>
          </w:p>
        </w:tc>
        <w:tc>
          <w:tcPr>
            <w:tcW w:w="5297" w:type="dxa"/>
          </w:tcPr>
          <w:p w14:paraId="2DAF249B" w14:textId="72EA51B1" w:rsidR="00810C4F" w:rsidRDefault="00810C4F" w:rsidP="00EA3059">
            <w:pPr>
              <w:ind w:firstLineChars="0" w:firstLine="0"/>
            </w:pPr>
            <w:proofErr w:type="spellStart"/>
            <w:proofErr w:type="gramStart"/>
            <w:r w:rsidRPr="00810C4F">
              <w:t>org.springframework.orm.hibernate5.HibernateTemplate</w:t>
            </w:r>
            <w:proofErr w:type="spellEnd"/>
            <w:proofErr w:type="gramEnd"/>
          </w:p>
        </w:tc>
      </w:tr>
      <w:tr w:rsidR="00810C4F" w14:paraId="72737049" w14:textId="77777777" w:rsidTr="00810C4F">
        <w:tc>
          <w:tcPr>
            <w:tcW w:w="2999" w:type="dxa"/>
          </w:tcPr>
          <w:p w14:paraId="5A038E10" w14:textId="45D989B1" w:rsidR="00810C4F" w:rsidRDefault="00810C4F" w:rsidP="00EA3059">
            <w:pPr>
              <w:ind w:firstLineChars="0" w:firstLine="0"/>
            </w:pPr>
            <w:proofErr w:type="spellStart"/>
            <w:proofErr w:type="gramStart"/>
            <w:r w:rsidRPr="00810C4F">
              <w:t>IBatis</w:t>
            </w:r>
            <w:proofErr w:type="spellEnd"/>
            <w:r w:rsidRPr="00810C4F">
              <w:t>(</w:t>
            </w:r>
            <w:proofErr w:type="spellStart"/>
            <w:proofErr w:type="gramEnd"/>
            <w:r w:rsidRPr="00810C4F">
              <w:t>MyBatis</w:t>
            </w:r>
            <w:proofErr w:type="spellEnd"/>
            <w:r w:rsidRPr="00810C4F">
              <w:t>)</w:t>
            </w:r>
          </w:p>
        </w:tc>
        <w:tc>
          <w:tcPr>
            <w:tcW w:w="5297" w:type="dxa"/>
          </w:tcPr>
          <w:p w14:paraId="556DDAE5" w14:textId="05C3DE9F" w:rsidR="00810C4F" w:rsidRDefault="00810C4F" w:rsidP="00EA3059">
            <w:pPr>
              <w:ind w:firstLineChars="0" w:firstLine="0"/>
            </w:pPr>
            <w:proofErr w:type="spellStart"/>
            <w:proofErr w:type="gramStart"/>
            <w:r w:rsidRPr="00810C4F">
              <w:t>org.springframework.orm.ibatis</w:t>
            </w:r>
            <w:proofErr w:type="gramEnd"/>
            <w:r w:rsidRPr="00810C4F">
              <w:t>.SqlMapClientTemplate</w:t>
            </w:r>
            <w:proofErr w:type="spellEnd"/>
          </w:p>
        </w:tc>
      </w:tr>
      <w:tr w:rsidR="00810C4F" w14:paraId="1053B0BE" w14:textId="77777777" w:rsidTr="00810C4F">
        <w:tc>
          <w:tcPr>
            <w:tcW w:w="2999" w:type="dxa"/>
          </w:tcPr>
          <w:p w14:paraId="51A78C57" w14:textId="3AB3FEF1" w:rsidR="00810C4F" w:rsidRDefault="00810C4F" w:rsidP="00EA3059">
            <w:pPr>
              <w:ind w:firstLineChars="0" w:firstLine="0"/>
            </w:pPr>
            <w:proofErr w:type="spellStart"/>
            <w:r w:rsidRPr="00810C4F">
              <w:t>JPA</w:t>
            </w:r>
            <w:proofErr w:type="spellEnd"/>
          </w:p>
        </w:tc>
        <w:tc>
          <w:tcPr>
            <w:tcW w:w="5297" w:type="dxa"/>
          </w:tcPr>
          <w:p w14:paraId="23BFCE22" w14:textId="7E823E99" w:rsidR="00810C4F" w:rsidRDefault="00810C4F" w:rsidP="00EA3059">
            <w:pPr>
              <w:ind w:firstLineChars="0" w:firstLine="0"/>
            </w:pPr>
            <w:proofErr w:type="spellStart"/>
            <w:proofErr w:type="gramStart"/>
            <w:r w:rsidRPr="00810C4F">
              <w:t>org.springfrmaework.orm.jpa.JpaTemplate</w:t>
            </w:r>
            <w:proofErr w:type="spellEnd"/>
            <w:proofErr w:type="gramEnd"/>
          </w:p>
        </w:tc>
      </w:tr>
    </w:tbl>
    <w:p w14:paraId="3EDA8D5E" w14:textId="2E10BBA2" w:rsidR="00810C4F" w:rsidRDefault="00810C4F" w:rsidP="00EA3059">
      <w:pPr>
        <w:ind w:firstLine="420"/>
      </w:pPr>
      <w:r w:rsidRPr="00810C4F">
        <w:rPr>
          <w:rFonts w:hint="eastAsia"/>
        </w:rPr>
        <w:t>其实</w:t>
      </w:r>
      <w:r w:rsidRPr="00810C4F">
        <w:t>Spring</w:t>
      </w:r>
      <w:r w:rsidRPr="00810C4F">
        <w:t>的</w:t>
      </w:r>
      <w:proofErr w:type="spellStart"/>
      <w:r w:rsidRPr="00810C4F">
        <w:t>JDBCTemplate</w:t>
      </w:r>
      <w:proofErr w:type="spellEnd"/>
      <w:r w:rsidRPr="00810C4F">
        <w:t>有点像</w:t>
      </w:r>
      <w:proofErr w:type="spellStart"/>
      <w:r w:rsidRPr="00810C4F">
        <w:t>DBUtils</w:t>
      </w:r>
      <w:proofErr w:type="spellEnd"/>
      <w:r w:rsidRPr="00810C4F">
        <w:t>，但是有时候还没有</w:t>
      </w:r>
      <w:proofErr w:type="spellStart"/>
      <w:r w:rsidRPr="00810C4F">
        <w:t>DBUitls</w:t>
      </w:r>
      <w:proofErr w:type="spellEnd"/>
      <w:r w:rsidRPr="00810C4F">
        <w:t>好用。这里来学习一下使用</w:t>
      </w:r>
      <w:r w:rsidRPr="00810C4F">
        <w:t>Spring</w:t>
      </w:r>
      <w:r w:rsidRPr="00810C4F">
        <w:t>的</w:t>
      </w:r>
      <w:proofErr w:type="spellStart"/>
      <w:r w:rsidRPr="00810C4F">
        <w:t>JDBCTemplate</w:t>
      </w:r>
      <w:proofErr w:type="spellEnd"/>
      <w:r w:rsidRPr="00810C4F">
        <w:t>来玩一下</w:t>
      </w:r>
      <w:r w:rsidRPr="00810C4F">
        <w:t>CRUD</w:t>
      </w:r>
      <w:r w:rsidRPr="00810C4F">
        <w:t>。</w:t>
      </w:r>
    </w:p>
    <w:p w14:paraId="52FB0BCB" w14:textId="1F1FD259" w:rsidR="00E672B6" w:rsidRDefault="00E672B6" w:rsidP="00E672B6">
      <w:pPr>
        <w:pStyle w:val="20"/>
      </w:pPr>
      <w:proofErr w:type="spellStart"/>
      <w:r>
        <w:rPr>
          <w:rFonts w:hint="eastAsia"/>
        </w:rPr>
        <w:t>Temp</w:t>
      </w:r>
      <w:r>
        <w:t>L</w:t>
      </w:r>
      <w:r w:rsidR="00616B9F">
        <w:rPr>
          <w:rFonts w:hint="eastAsia"/>
        </w:rPr>
        <w:t>ate</w:t>
      </w:r>
      <w:proofErr w:type="spellEnd"/>
      <w:r w:rsidR="00616B9F">
        <w:rPr>
          <w:rFonts w:hint="eastAsia"/>
        </w:rPr>
        <w:t>的</w:t>
      </w:r>
      <w:proofErr w:type="spellStart"/>
      <w:r w:rsidR="00616B9F">
        <w:rPr>
          <w:rFonts w:hint="eastAsia"/>
        </w:rPr>
        <w:t>Api</w:t>
      </w:r>
      <w:proofErr w:type="spellEnd"/>
    </w:p>
    <w:tbl>
      <w:tblPr>
        <w:tblStyle w:val="ab"/>
        <w:tblW w:w="0" w:type="auto"/>
        <w:tblLook w:val="04A0" w:firstRow="1" w:lastRow="0" w:firstColumn="1" w:lastColumn="0" w:noHBand="0" w:noVBand="1"/>
      </w:tblPr>
      <w:tblGrid>
        <w:gridCol w:w="8296"/>
      </w:tblGrid>
      <w:tr w:rsidR="00616B9F" w14:paraId="2DA216FD" w14:textId="77777777" w:rsidTr="00616B9F">
        <w:tc>
          <w:tcPr>
            <w:tcW w:w="8296" w:type="dxa"/>
          </w:tcPr>
          <w:p w14:paraId="74F3786B" w14:textId="1ED8F33B" w:rsidR="00616B9F" w:rsidRDefault="00616B9F" w:rsidP="00616B9F">
            <w:pPr>
              <w:ind w:firstLineChars="0" w:firstLine="0"/>
            </w:pPr>
            <w:r>
              <w:t xml:space="preserve"> int  update():</w:t>
            </w:r>
            <w:r>
              <w:t>执行增，</w:t>
            </w:r>
            <w:proofErr w:type="gramStart"/>
            <w:r>
              <w:t>删</w:t>
            </w:r>
            <w:proofErr w:type="gramEnd"/>
            <w:r>
              <w:t>，改</w:t>
            </w:r>
          </w:p>
          <w:p w14:paraId="3B5F9FBA" w14:textId="56399DEF" w:rsidR="00616B9F" w:rsidRDefault="00616B9F" w:rsidP="00616B9F">
            <w:pPr>
              <w:ind w:firstLineChars="0" w:firstLine="0"/>
            </w:pPr>
            <w:r>
              <w:t xml:space="preserve"> List&lt;T&gt; query(String </w:t>
            </w:r>
            <w:proofErr w:type="spellStart"/>
            <w:r>
              <w:t>sql</w:t>
            </w:r>
            <w:proofErr w:type="spellEnd"/>
            <w:r>
              <w:t xml:space="preserve">, </w:t>
            </w:r>
            <w:proofErr w:type="spellStart"/>
            <w:r>
              <w:t>RowMapper</w:t>
            </w:r>
            <w:proofErr w:type="spellEnd"/>
            <w:r>
              <w:t xml:space="preserve">&lt;T&gt; </w:t>
            </w:r>
            <w:proofErr w:type="spellStart"/>
            <w:r>
              <w:t>rowMapper</w:t>
            </w:r>
            <w:proofErr w:type="spellEnd"/>
            <w:r>
              <w:t>)</w:t>
            </w:r>
            <w:r>
              <w:t>：针对多行多列的查询，</w:t>
            </w:r>
            <w:r>
              <w:t xml:space="preserve"> </w:t>
            </w:r>
            <w:r>
              <w:t>返回</w:t>
            </w:r>
            <w:r>
              <w:t>List</w:t>
            </w:r>
            <w:r>
              <w:t>集合，不带输入参数</w:t>
            </w:r>
            <w:r>
              <w:t>(</w:t>
            </w:r>
            <w:r>
              <w:t>不带</w:t>
            </w:r>
            <w:r>
              <w:t>?)</w:t>
            </w:r>
          </w:p>
          <w:p w14:paraId="5E7F69FA" w14:textId="1748EEFF" w:rsidR="00616B9F" w:rsidRDefault="00616B9F" w:rsidP="00616B9F">
            <w:pPr>
              <w:ind w:firstLineChars="0" w:firstLine="0"/>
            </w:pPr>
            <w:r>
              <w:t xml:space="preserve"> List&lt;T&gt; </w:t>
            </w:r>
            <w:proofErr w:type="gramStart"/>
            <w:r>
              <w:t>query(</w:t>
            </w:r>
            <w:proofErr w:type="gramEnd"/>
            <w:r>
              <w:t xml:space="preserve">String </w:t>
            </w:r>
            <w:proofErr w:type="spellStart"/>
            <w:r>
              <w:t>sql</w:t>
            </w:r>
            <w:proofErr w:type="spellEnd"/>
            <w:r>
              <w:t xml:space="preserve">, </w:t>
            </w:r>
            <w:proofErr w:type="spellStart"/>
            <w:r>
              <w:t>RowMapper</w:t>
            </w:r>
            <w:proofErr w:type="spellEnd"/>
            <w:r>
              <w:t xml:space="preserve">&lt;T&gt;  </w:t>
            </w:r>
            <w:proofErr w:type="spellStart"/>
            <w:r>
              <w:t>rowMapper</w:t>
            </w:r>
            <w:proofErr w:type="spellEnd"/>
            <w:r>
              <w:t xml:space="preserve">, Object... </w:t>
            </w:r>
            <w:proofErr w:type="spellStart"/>
            <w:r>
              <w:t>args</w:t>
            </w:r>
            <w:proofErr w:type="spellEnd"/>
            <w:r>
              <w:t>)</w:t>
            </w:r>
            <w:r>
              <w:t>：针对多行多列的查询，</w:t>
            </w:r>
            <w:r>
              <w:t xml:space="preserve"> </w:t>
            </w:r>
            <w:r>
              <w:t>返回</w:t>
            </w:r>
            <w:r>
              <w:t>List</w:t>
            </w:r>
            <w:r>
              <w:t>集合，带输入参数</w:t>
            </w:r>
          </w:p>
          <w:p w14:paraId="591179A1" w14:textId="4075657B" w:rsidR="00616B9F" w:rsidRDefault="00616B9F" w:rsidP="00616B9F">
            <w:pPr>
              <w:ind w:firstLineChars="0" w:firstLine="0"/>
            </w:pPr>
            <w:r>
              <w:t xml:space="preserve"> T </w:t>
            </w:r>
            <w:proofErr w:type="spellStart"/>
            <w:proofErr w:type="gramStart"/>
            <w:r>
              <w:t>queryForObject</w:t>
            </w:r>
            <w:proofErr w:type="spellEnd"/>
            <w:r>
              <w:t>(</w:t>
            </w:r>
            <w:proofErr w:type="gramEnd"/>
            <w:r>
              <w:t xml:space="preserve">String </w:t>
            </w:r>
            <w:proofErr w:type="spellStart"/>
            <w:r>
              <w:t>sql</w:t>
            </w:r>
            <w:proofErr w:type="spellEnd"/>
            <w:r>
              <w:t xml:space="preserve">, </w:t>
            </w:r>
            <w:proofErr w:type="spellStart"/>
            <w:r>
              <w:t>RowMapper</w:t>
            </w:r>
            <w:proofErr w:type="spellEnd"/>
            <w:r>
              <w:t xml:space="preserve">&lt;T&gt; </w:t>
            </w:r>
            <w:proofErr w:type="spellStart"/>
            <w:r>
              <w:t>rowMapper</w:t>
            </w:r>
            <w:proofErr w:type="spellEnd"/>
            <w:r>
              <w:t xml:space="preserve">, Object... </w:t>
            </w:r>
            <w:proofErr w:type="spellStart"/>
            <w:r>
              <w:t>args</w:t>
            </w:r>
            <w:proofErr w:type="spellEnd"/>
            <w:r>
              <w:t>) :</w:t>
            </w:r>
            <w:r>
              <w:t>针对单行多列的查询，返回一个实体对象</w:t>
            </w:r>
          </w:p>
          <w:p w14:paraId="0E73FF37" w14:textId="16F25E2C" w:rsidR="00616B9F" w:rsidRDefault="00616B9F" w:rsidP="00616B9F">
            <w:pPr>
              <w:ind w:firstLineChars="0" w:firstLine="0"/>
            </w:pPr>
            <w:r>
              <w:t xml:space="preserve"> T </w:t>
            </w:r>
            <w:proofErr w:type="spellStart"/>
            <w:proofErr w:type="gramStart"/>
            <w:r>
              <w:t>queryForObject</w:t>
            </w:r>
            <w:proofErr w:type="spellEnd"/>
            <w:r>
              <w:t>(</w:t>
            </w:r>
            <w:proofErr w:type="gramEnd"/>
            <w:r>
              <w:t xml:space="preserve">String </w:t>
            </w:r>
            <w:proofErr w:type="spellStart"/>
            <w:r>
              <w:t>sql</w:t>
            </w:r>
            <w:proofErr w:type="spellEnd"/>
            <w:r>
              <w:t xml:space="preserve">, Class&lt;T&gt; </w:t>
            </w:r>
            <w:proofErr w:type="spellStart"/>
            <w:r>
              <w:t>requiredType</w:t>
            </w:r>
            <w:proofErr w:type="spellEnd"/>
            <w:r>
              <w:t xml:space="preserve">, Object... </w:t>
            </w:r>
            <w:proofErr w:type="spellStart"/>
            <w:r>
              <w:t>args</w:t>
            </w:r>
            <w:proofErr w:type="spellEnd"/>
            <w:r>
              <w:t>):</w:t>
            </w:r>
            <w:r>
              <w:t>针对单行单列的查询，返回单个值（</w:t>
            </w:r>
            <w:r>
              <w:t>String/Integer/Long</w:t>
            </w:r>
            <w:r>
              <w:t>等），</w:t>
            </w:r>
            <w:r>
              <w:t>Class&lt;T&gt;</w:t>
            </w:r>
            <w:r>
              <w:t>是指定返回的</w:t>
            </w:r>
            <w:r>
              <w:t>java</w:t>
            </w:r>
            <w:r>
              <w:t>类型</w:t>
            </w:r>
          </w:p>
          <w:p w14:paraId="3782BD39" w14:textId="648726F1" w:rsidR="00616B9F" w:rsidRDefault="00616B9F" w:rsidP="00616B9F">
            <w:pPr>
              <w:ind w:firstLineChars="0" w:firstLine="0"/>
            </w:pPr>
            <w:r>
              <w:t xml:space="preserve">List&lt;T&gt; </w:t>
            </w:r>
            <w:proofErr w:type="spellStart"/>
            <w:proofErr w:type="gramStart"/>
            <w:r>
              <w:t>queryForList</w:t>
            </w:r>
            <w:proofErr w:type="spellEnd"/>
            <w:r>
              <w:t>(</w:t>
            </w:r>
            <w:proofErr w:type="gramEnd"/>
            <w:r>
              <w:t xml:space="preserve">String </w:t>
            </w:r>
            <w:proofErr w:type="spellStart"/>
            <w:r>
              <w:t>sql</w:t>
            </w:r>
            <w:proofErr w:type="spellEnd"/>
            <w:r>
              <w:t xml:space="preserve">, Class&lt;T&gt; </w:t>
            </w:r>
            <w:proofErr w:type="spellStart"/>
            <w:r>
              <w:t>elementType</w:t>
            </w:r>
            <w:proofErr w:type="spellEnd"/>
            <w:r>
              <w:t xml:space="preserve">, Object... </w:t>
            </w:r>
            <w:proofErr w:type="spellStart"/>
            <w:r>
              <w:t>args</w:t>
            </w:r>
            <w:proofErr w:type="spellEnd"/>
            <w:r>
              <w:t>)</w:t>
            </w:r>
            <w:r>
              <w:t>：针对多行单列的查询，参数</w:t>
            </w:r>
            <w:r>
              <w:t>2</w:t>
            </w:r>
            <w:r>
              <w:t>是集合中元素的类型（</w:t>
            </w:r>
            <w:r>
              <w:t>String/Integer/Long</w:t>
            </w:r>
            <w:r>
              <w:t>等</w:t>
            </w:r>
            <w:r>
              <w:t>)</w:t>
            </w:r>
            <w:r>
              <w:t>，返回一个集合</w:t>
            </w:r>
          </w:p>
        </w:tc>
      </w:tr>
    </w:tbl>
    <w:p w14:paraId="22D55682" w14:textId="77777777" w:rsidR="00616B9F" w:rsidRPr="00616B9F" w:rsidRDefault="00616B9F" w:rsidP="00616B9F">
      <w:pPr>
        <w:ind w:firstLine="420"/>
      </w:pPr>
    </w:p>
    <w:p w14:paraId="3308E364" w14:textId="5DF9A957" w:rsidR="0055218A" w:rsidRDefault="0055218A" w:rsidP="0055218A">
      <w:pPr>
        <w:pStyle w:val="20"/>
      </w:pPr>
      <w:r>
        <w:rPr>
          <w:rFonts w:hint="eastAsia"/>
        </w:rPr>
        <w:t>入门程序</w:t>
      </w:r>
    </w:p>
    <w:p w14:paraId="4DE2509C" w14:textId="327FBE2E" w:rsidR="0055218A" w:rsidRDefault="0055218A" w:rsidP="00A5441B">
      <w:pPr>
        <w:pStyle w:val="3"/>
        <w:ind w:firstLine="420"/>
      </w:pPr>
      <w:r>
        <w:rPr>
          <w:rFonts w:hint="eastAsia"/>
        </w:rPr>
        <w:t>导入</w:t>
      </w:r>
      <w:r w:rsidR="003E1B13">
        <w:rPr>
          <w:rFonts w:hint="eastAsia"/>
        </w:rPr>
        <w:t>spring</w:t>
      </w:r>
      <w:r w:rsidR="003E1B13">
        <w:rPr>
          <w:rFonts w:hint="eastAsia"/>
        </w:rPr>
        <w:t>的</w:t>
      </w:r>
      <w:proofErr w:type="spellStart"/>
      <w:r w:rsidR="003E1B13">
        <w:rPr>
          <w:rFonts w:hint="eastAsia"/>
        </w:rPr>
        <w:t>jdbc</w:t>
      </w:r>
      <w:proofErr w:type="spellEnd"/>
      <w:r w:rsidR="003E1B13">
        <w:rPr>
          <w:rFonts w:hint="eastAsia"/>
        </w:rPr>
        <w:t>需要的</w:t>
      </w:r>
      <w:r>
        <w:rPr>
          <w:rFonts w:hint="eastAsia"/>
        </w:rPr>
        <w:t>jar</w:t>
      </w:r>
      <w:r>
        <w:rPr>
          <w:rFonts w:hint="eastAsia"/>
        </w:rPr>
        <w:t>包</w:t>
      </w:r>
    </w:p>
    <w:p w14:paraId="554DEE3E" w14:textId="69325F32" w:rsidR="00F9682F" w:rsidRDefault="0055218A" w:rsidP="00F9682F">
      <w:pPr>
        <w:ind w:firstLine="420"/>
      </w:pPr>
      <w:proofErr w:type="spellStart"/>
      <w:r>
        <w:rPr>
          <w:rFonts w:hint="eastAsia"/>
        </w:rPr>
        <w:t>jdbc</w:t>
      </w:r>
      <w:proofErr w:type="spellEnd"/>
      <w:r>
        <w:rPr>
          <w:rFonts w:hint="eastAsia"/>
        </w:rPr>
        <w:t>包</w:t>
      </w:r>
      <w:r w:rsidR="00F9682F">
        <w:rPr>
          <w:rFonts w:hint="eastAsia"/>
        </w:rPr>
        <w:t>、</w:t>
      </w:r>
      <w:proofErr w:type="spellStart"/>
      <w:r w:rsidR="00F9682F">
        <w:rPr>
          <w:rFonts w:hint="eastAsia"/>
        </w:rPr>
        <w:t>tx</w:t>
      </w:r>
      <w:proofErr w:type="spellEnd"/>
      <w:r w:rsidR="00F9682F">
        <w:rPr>
          <w:rFonts w:hint="eastAsia"/>
        </w:rPr>
        <w:t>事务包</w:t>
      </w:r>
      <w:r w:rsidR="00682982">
        <w:rPr>
          <w:rFonts w:hint="eastAsia"/>
        </w:rPr>
        <w:t>，</w:t>
      </w:r>
      <w:proofErr w:type="spellStart"/>
      <w:r w:rsidR="00682982">
        <w:rPr>
          <w:rFonts w:hint="eastAsia"/>
        </w:rPr>
        <w:t>orm</w:t>
      </w:r>
      <w:proofErr w:type="spellEnd"/>
      <w:r w:rsidR="00682982">
        <w:rPr>
          <w:rFonts w:hint="eastAsia"/>
        </w:rPr>
        <w:t>包</w:t>
      </w:r>
    </w:p>
    <w:p w14:paraId="472400C1" w14:textId="5438FA39" w:rsidR="00682982" w:rsidRPr="00FF4EBB" w:rsidRDefault="006F774F" w:rsidP="0055218A">
      <w:pPr>
        <w:ind w:firstLine="420"/>
      </w:pPr>
      <w:r>
        <w:rPr>
          <w:noProof/>
        </w:rPr>
        <w:drawing>
          <wp:inline distT="0" distB="0" distL="0" distR="0" wp14:anchorId="056E5424" wp14:editId="749EAA56">
            <wp:extent cx="2857748" cy="525826"/>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7748" cy="525826"/>
                    </a:xfrm>
                    <a:prstGeom prst="rect">
                      <a:avLst/>
                    </a:prstGeom>
                  </pic:spPr>
                </pic:pic>
              </a:graphicData>
            </a:graphic>
          </wp:inline>
        </w:drawing>
      </w:r>
    </w:p>
    <w:p w14:paraId="56E7ACBE" w14:textId="5E5A3429" w:rsidR="0055218A" w:rsidRDefault="0055218A" w:rsidP="0055218A">
      <w:pPr>
        <w:ind w:firstLine="420"/>
      </w:pPr>
      <w:proofErr w:type="spellStart"/>
      <w:r>
        <w:rPr>
          <w:rFonts w:hint="eastAsia"/>
        </w:rPr>
        <w:t>jdbc</w:t>
      </w:r>
      <w:proofErr w:type="spellEnd"/>
      <w:r>
        <w:rPr>
          <w:rFonts w:hint="eastAsia"/>
        </w:rPr>
        <w:t>驱动包</w:t>
      </w:r>
    </w:p>
    <w:p w14:paraId="459003C7" w14:textId="1C669743" w:rsidR="0092342D" w:rsidRDefault="0092342D" w:rsidP="0055218A">
      <w:pPr>
        <w:ind w:firstLine="420"/>
      </w:pPr>
      <w:r>
        <w:rPr>
          <w:noProof/>
        </w:rPr>
        <w:drawing>
          <wp:inline distT="0" distB="0" distL="0" distR="0" wp14:anchorId="2E280126" wp14:editId="2E8AC2F9">
            <wp:extent cx="2268220" cy="217170"/>
            <wp:effectExtent l="0" t="0" r="0" b="0"/>
            <wp:docPr id="15" name="图片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8220" cy="217170"/>
                    </a:xfrm>
                    <a:prstGeom prst="rect">
                      <a:avLst/>
                    </a:prstGeom>
                    <a:noFill/>
                    <a:ln>
                      <a:noFill/>
                    </a:ln>
                  </pic:spPr>
                </pic:pic>
              </a:graphicData>
            </a:graphic>
          </wp:inline>
        </w:drawing>
      </w:r>
    </w:p>
    <w:p w14:paraId="0BC10D9C" w14:textId="0A29B7E4" w:rsidR="002054D6" w:rsidRDefault="002054D6" w:rsidP="00A5441B">
      <w:pPr>
        <w:pStyle w:val="3"/>
        <w:ind w:firstLine="420"/>
      </w:pPr>
      <w:proofErr w:type="spellStart"/>
      <w:r>
        <w:rPr>
          <w:rFonts w:hint="eastAsia"/>
        </w:rPr>
        <w:t>javabean</w:t>
      </w:r>
      <w:proofErr w:type="spellEnd"/>
    </w:p>
    <w:tbl>
      <w:tblPr>
        <w:tblStyle w:val="ab"/>
        <w:tblW w:w="0" w:type="auto"/>
        <w:tblLook w:val="04A0" w:firstRow="1" w:lastRow="0" w:firstColumn="1" w:lastColumn="0" w:noHBand="0" w:noVBand="1"/>
      </w:tblPr>
      <w:tblGrid>
        <w:gridCol w:w="8296"/>
      </w:tblGrid>
      <w:tr w:rsidR="006E4C26" w14:paraId="50814EEF" w14:textId="77777777" w:rsidTr="006E4C26">
        <w:tc>
          <w:tcPr>
            <w:tcW w:w="8296" w:type="dxa"/>
          </w:tcPr>
          <w:p w14:paraId="7C383DB6" w14:textId="77777777" w:rsidR="00052870" w:rsidRDefault="00052870" w:rsidP="0005287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User {</w:t>
            </w:r>
          </w:p>
          <w:p w14:paraId="14A47970" w14:textId="77777777" w:rsidR="00052870" w:rsidRDefault="00052870" w:rsidP="0005287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Integer </w:t>
            </w:r>
            <w:r>
              <w:rPr>
                <w:rFonts w:ascii="Consolas" w:eastAsiaTheme="minorEastAsia" w:hAnsi="Consolas" w:cs="Consolas"/>
                <w:bCs w:val="0"/>
                <w:color w:val="0000C0"/>
                <w:sz w:val="20"/>
                <w:szCs w:val="20"/>
              </w:rPr>
              <w:t>id</w:t>
            </w:r>
            <w:r>
              <w:rPr>
                <w:rFonts w:ascii="Consolas" w:eastAsiaTheme="minorEastAsia" w:hAnsi="Consolas" w:cs="Consolas"/>
                <w:bCs w:val="0"/>
                <w:color w:val="000000"/>
                <w:sz w:val="20"/>
                <w:szCs w:val="20"/>
              </w:rPr>
              <w:t>;</w:t>
            </w:r>
          </w:p>
          <w:p w14:paraId="04D37D28" w14:textId="77777777" w:rsidR="00052870" w:rsidRDefault="00052870" w:rsidP="0005287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name</w:t>
            </w:r>
            <w:r>
              <w:rPr>
                <w:rFonts w:ascii="Consolas" w:eastAsiaTheme="minorEastAsia" w:hAnsi="Consolas" w:cs="Consolas"/>
                <w:bCs w:val="0"/>
                <w:color w:val="000000"/>
                <w:sz w:val="20"/>
                <w:szCs w:val="20"/>
              </w:rPr>
              <w:t>;</w:t>
            </w:r>
          </w:p>
          <w:p w14:paraId="4075153D" w14:textId="77777777" w:rsidR="00052870" w:rsidRDefault="00052870" w:rsidP="0005287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sex</w:t>
            </w:r>
            <w:r>
              <w:rPr>
                <w:rFonts w:ascii="Consolas" w:eastAsiaTheme="minorEastAsia" w:hAnsi="Consolas" w:cs="Consolas"/>
                <w:bCs w:val="0"/>
                <w:color w:val="000000"/>
                <w:sz w:val="20"/>
                <w:szCs w:val="20"/>
              </w:rPr>
              <w:t>;</w:t>
            </w:r>
          </w:p>
          <w:p w14:paraId="58247DD5" w14:textId="66BC975B" w:rsidR="006E4C26" w:rsidRDefault="00052870" w:rsidP="00052870">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address</w:t>
            </w:r>
            <w:r>
              <w:rPr>
                <w:rFonts w:ascii="Consolas" w:eastAsiaTheme="minorEastAsia" w:hAnsi="Consolas" w:cs="Consolas"/>
                <w:bCs w:val="0"/>
                <w:color w:val="000000"/>
                <w:sz w:val="20"/>
                <w:szCs w:val="20"/>
              </w:rPr>
              <w:t>;</w:t>
            </w:r>
          </w:p>
          <w:p w14:paraId="283BC73A" w14:textId="77777777" w:rsidR="00E32AAF" w:rsidRDefault="00E32AAF" w:rsidP="006E4C26">
            <w:pPr>
              <w:ind w:firstLineChars="0" w:firstLine="0"/>
            </w:pPr>
            <w:r>
              <w:t xml:space="preserve">  …</w:t>
            </w:r>
          </w:p>
          <w:p w14:paraId="57F797A4" w14:textId="26380F28" w:rsidR="00E32AAF" w:rsidRDefault="00E32AAF" w:rsidP="006E4C26">
            <w:pPr>
              <w:ind w:firstLineChars="0" w:firstLine="0"/>
            </w:pPr>
            <w:r>
              <w:rPr>
                <w:rFonts w:hint="eastAsia"/>
              </w:rPr>
              <w:t>}</w:t>
            </w:r>
          </w:p>
        </w:tc>
      </w:tr>
    </w:tbl>
    <w:p w14:paraId="5F1D3310" w14:textId="7E3CDC3A" w:rsidR="005A41B0" w:rsidRDefault="005A41B0" w:rsidP="005A41B0">
      <w:pPr>
        <w:ind w:firstLine="420"/>
      </w:pPr>
    </w:p>
    <w:p w14:paraId="7FD9A117" w14:textId="22800E18" w:rsidR="005A41B0" w:rsidRDefault="005A41B0" w:rsidP="00A5441B">
      <w:pPr>
        <w:pStyle w:val="3"/>
        <w:ind w:firstLine="420"/>
      </w:pPr>
      <w:proofErr w:type="spellStart"/>
      <w:r>
        <w:rPr>
          <w:rFonts w:hint="eastAsia"/>
        </w:rPr>
        <w:t>jdbc</w:t>
      </w:r>
      <w:r>
        <w:t>T</w:t>
      </w:r>
      <w:r>
        <w:rPr>
          <w:rFonts w:hint="eastAsia"/>
        </w:rPr>
        <w:t>eaplate</w:t>
      </w:r>
      <w:proofErr w:type="spellEnd"/>
      <w:r>
        <w:rPr>
          <w:rFonts w:hint="eastAsia"/>
        </w:rPr>
        <w:t>入门</w:t>
      </w:r>
    </w:p>
    <w:tbl>
      <w:tblPr>
        <w:tblStyle w:val="ab"/>
        <w:tblW w:w="0" w:type="auto"/>
        <w:tblLook w:val="04A0" w:firstRow="1" w:lastRow="0" w:firstColumn="1" w:lastColumn="0" w:noHBand="0" w:noVBand="1"/>
      </w:tblPr>
      <w:tblGrid>
        <w:gridCol w:w="8296"/>
      </w:tblGrid>
      <w:tr w:rsidR="005F7960" w14:paraId="6F46E358" w14:textId="77777777" w:rsidTr="005F7960">
        <w:tc>
          <w:tcPr>
            <w:tcW w:w="8296" w:type="dxa"/>
          </w:tcPr>
          <w:p w14:paraId="1A76A886"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SpringJdbcTemplateTest</w:t>
            </w:r>
            <w:proofErr w:type="spellEnd"/>
            <w:r>
              <w:rPr>
                <w:rFonts w:ascii="Consolas" w:eastAsiaTheme="minorEastAsia" w:hAnsi="Consolas" w:cs="Consolas"/>
                <w:bCs w:val="0"/>
                <w:color w:val="000000"/>
                <w:sz w:val="20"/>
                <w:szCs w:val="20"/>
              </w:rPr>
              <w:t xml:space="preserve"> {</w:t>
            </w:r>
          </w:p>
          <w:p w14:paraId="552BC9DC"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0BEBEB12"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test1</w:t>
            </w:r>
            <w:proofErr w:type="spellEnd"/>
            <w:r>
              <w:rPr>
                <w:rFonts w:ascii="Consolas" w:eastAsiaTheme="minorEastAsia" w:hAnsi="Consolas" w:cs="Consolas"/>
                <w:bCs w:val="0"/>
                <w:color w:val="000000"/>
                <w:sz w:val="20"/>
                <w:szCs w:val="20"/>
              </w:rPr>
              <w:t>() {</w:t>
            </w:r>
          </w:p>
          <w:p w14:paraId="74A5C576"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1.</w:t>
            </w:r>
            <w:r>
              <w:rPr>
                <w:rFonts w:ascii="Consolas" w:eastAsiaTheme="minorEastAsia" w:hAnsi="Consolas" w:cs="Consolas"/>
                <w:bCs w:val="0"/>
                <w:color w:val="3F7F5F"/>
                <w:sz w:val="20"/>
                <w:szCs w:val="20"/>
              </w:rPr>
              <w:t>创建数据源</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提供连接数据库参数</w:t>
            </w:r>
            <w:r>
              <w:rPr>
                <w:rFonts w:ascii="Consolas" w:eastAsiaTheme="minorEastAsia" w:hAnsi="Consolas" w:cs="Consolas"/>
                <w:bCs w:val="0"/>
                <w:color w:val="3F7F5F"/>
                <w:sz w:val="20"/>
                <w:szCs w:val="20"/>
              </w:rPr>
              <w:t>)</w:t>
            </w:r>
          </w:p>
          <w:p w14:paraId="16953B5A"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DriverManagerDataSource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dataSource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DriverManagerDataSource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7612AC5B"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dataSource.setDriverClassName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proofErr w:type="gramStart"/>
            <w:r>
              <w:rPr>
                <w:rFonts w:ascii="Consolas" w:eastAsiaTheme="minorEastAsia" w:hAnsi="Consolas" w:cs="Consolas"/>
                <w:bCs w:val="0"/>
                <w:color w:val="2A00FF"/>
                <w:sz w:val="20"/>
                <w:szCs w:val="20"/>
              </w:rPr>
              <w:t>com.mysql</w:t>
            </w:r>
            <w:proofErr w:type="gramEnd"/>
            <w:r>
              <w:rPr>
                <w:rFonts w:ascii="Consolas" w:eastAsiaTheme="minorEastAsia" w:hAnsi="Consolas" w:cs="Consolas"/>
                <w:bCs w:val="0"/>
                <w:color w:val="2A00FF"/>
                <w:sz w:val="20"/>
                <w:szCs w:val="20"/>
              </w:rPr>
              <w:t>.jdbc.Driver</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456B15E5"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dataSource.setUrl</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proofErr w:type="gramStart"/>
            <w:r>
              <w:rPr>
                <w:rFonts w:ascii="Consolas" w:eastAsiaTheme="minorEastAsia" w:hAnsi="Consolas" w:cs="Consolas"/>
                <w:bCs w:val="0"/>
                <w:color w:val="2A00FF"/>
                <w:sz w:val="20"/>
                <w:szCs w:val="20"/>
              </w:rPr>
              <w:t>jdbc:mysql</w:t>
            </w:r>
            <w:proofErr w:type="spellEnd"/>
            <w:r>
              <w:rPr>
                <w:rFonts w:ascii="Consolas" w:eastAsiaTheme="minorEastAsia" w:hAnsi="Consolas" w:cs="Consolas"/>
                <w:bCs w:val="0"/>
                <w:color w:val="2A00FF"/>
                <w:sz w:val="20"/>
                <w:szCs w:val="20"/>
              </w:rPr>
              <w:t>://127.0.0.1:3306/</w:t>
            </w:r>
            <w:proofErr w:type="spellStart"/>
            <w:r>
              <w:rPr>
                <w:rFonts w:ascii="Consolas" w:eastAsiaTheme="minorEastAsia" w:hAnsi="Consolas" w:cs="Consolas"/>
                <w:bCs w:val="0"/>
                <w:color w:val="2A00FF"/>
                <w:sz w:val="20"/>
                <w:szCs w:val="20"/>
              </w:rPr>
              <w:t>spring_db</w:t>
            </w:r>
            <w:proofErr w:type="spellEnd"/>
            <w:proofErr w:type="gram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833CF54"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dataSource.</w:t>
            </w:r>
            <w:r>
              <w:rPr>
                <w:rFonts w:ascii="Consolas" w:eastAsiaTheme="minorEastAsia" w:hAnsi="Consolas" w:cs="Consolas"/>
                <w:bCs w:val="0"/>
                <w:color w:val="000000"/>
                <w:sz w:val="20"/>
                <w:szCs w:val="20"/>
                <w:u w:val="single"/>
              </w:rPr>
              <w:t>setUsername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"root"</w:t>
            </w:r>
            <w:r>
              <w:rPr>
                <w:rFonts w:ascii="Consolas" w:eastAsiaTheme="minorEastAsia" w:hAnsi="Consolas" w:cs="Consolas"/>
                <w:bCs w:val="0"/>
                <w:color w:val="000000"/>
                <w:sz w:val="20"/>
                <w:szCs w:val="20"/>
              </w:rPr>
              <w:t>);</w:t>
            </w:r>
          </w:p>
          <w:p w14:paraId="36A59AE3"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dataSource.setPassword</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"root"</w:t>
            </w:r>
            <w:r>
              <w:rPr>
                <w:rFonts w:ascii="Consolas" w:eastAsiaTheme="minorEastAsia" w:hAnsi="Consolas" w:cs="Consolas"/>
                <w:bCs w:val="0"/>
                <w:color w:val="000000"/>
                <w:sz w:val="20"/>
                <w:szCs w:val="20"/>
              </w:rPr>
              <w:t>);</w:t>
            </w:r>
          </w:p>
          <w:p w14:paraId="0A33DA59"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2.</w:t>
            </w:r>
            <w:r>
              <w:rPr>
                <w:rFonts w:ascii="Consolas" w:eastAsiaTheme="minorEastAsia" w:hAnsi="Consolas" w:cs="Consolas"/>
                <w:bCs w:val="0"/>
                <w:color w:val="3F7F5F"/>
                <w:sz w:val="20"/>
                <w:szCs w:val="20"/>
              </w:rPr>
              <w:t>创建</w:t>
            </w:r>
            <w:proofErr w:type="spellStart"/>
            <w:r>
              <w:rPr>
                <w:rFonts w:ascii="Consolas" w:eastAsiaTheme="minorEastAsia" w:hAnsi="Consolas" w:cs="Consolas"/>
                <w:bCs w:val="0"/>
                <w:color w:val="3F7F5F"/>
                <w:sz w:val="20"/>
                <w:szCs w:val="20"/>
              </w:rPr>
              <w:t>JdbcTemplate</w:t>
            </w:r>
            <w:proofErr w:type="spellEnd"/>
            <w:r>
              <w:rPr>
                <w:rFonts w:ascii="Consolas" w:eastAsiaTheme="minorEastAsia" w:hAnsi="Consolas" w:cs="Consolas"/>
                <w:bCs w:val="0"/>
                <w:color w:val="3F7F5F"/>
                <w:sz w:val="20"/>
                <w:szCs w:val="20"/>
              </w:rPr>
              <w:t>，它要绑定数据源</w:t>
            </w:r>
          </w:p>
          <w:p w14:paraId="024C40AF"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JdbcTemplate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jdbcTemplate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JdbcTemplate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425A1D77"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jdbcTemplate.setDataSource</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dataSource</w:t>
            </w:r>
            <w:proofErr w:type="spellEnd"/>
            <w:r>
              <w:rPr>
                <w:rFonts w:ascii="Consolas" w:eastAsiaTheme="minorEastAsia" w:hAnsi="Consolas" w:cs="Consolas"/>
                <w:bCs w:val="0"/>
                <w:color w:val="000000"/>
                <w:sz w:val="20"/>
                <w:szCs w:val="20"/>
              </w:rPr>
              <w:t>);</w:t>
            </w:r>
          </w:p>
          <w:p w14:paraId="1629384D"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3.</w:t>
            </w:r>
            <w:r>
              <w:rPr>
                <w:rFonts w:ascii="Consolas" w:eastAsiaTheme="minorEastAsia" w:hAnsi="Consolas" w:cs="Consolas"/>
                <w:bCs w:val="0"/>
                <w:color w:val="3F7F5F"/>
                <w:sz w:val="20"/>
                <w:szCs w:val="20"/>
              </w:rPr>
              <w:t>调用</w:t>
            </w:r>
            <w:proofErr w:type="spellStart"/>
            <w:r>
              <w:rPr>
                <w:rFonts w:ascii="Consolas" w:eastAsiaTheme="minorEastAsia" w:hAnsi="Consolas" w:cs="Consolas"/>
                <w:bCs w:val="0"/>
                <w:color w:val="3F7F5F"/>
                <w:sz w:val="20"/>
                <w:szCs w:val="20"/>
              </w:rPr>
              <w:t>JdbcTemplate</w:t>
            </w:r>
            <w:proofErr w:type="spellEnd"/>
            <w:r>
              <w:rPr>
                <w:rFonts w:ascii="Consolas" w:eastAsiaTheme="minorEastAsia" w:hAnsi="Consolas" w:cs="Consolas"/>
                <w:bCs w:val="0"/>
                <w:color w:val="3F7F5F"/>
                <w:sz w:val="20"/>
                <w:szCs w:val="20"/>
              </w:rPr>
              <w:t>的</w:t>
            </w:r>
            <w:proofErr w:type="spellStart"/>
            <w:r>
              <w:rPr>
                <w:rFonts w:ascii="Consolas" w:eastAsiaTheme="minorEastAsia" w:hAnsi="Consolas" w:cs="Consolas"/>
                <w:bCs w:val="0"/>
                <w:color w:val="3F7F5F"/>
                <w:sz w:val="20"/>
                <w:szCs w:val="20"/>
                <w:u w:val="single"/>
              </w:rPr>
              <w:t>api</w:t>
            </w:r>
            <w:proofErr w:type="spellEnd"/>
            <w:r>
              <w:rPr>
                <w:rFonts w:ascii="Consolas" w:eastAsiaTheme="minorEastAsia" w:hAnsi="Consolas" w:cs="Consolas"/>
                <w:bCs w:val="0"/>
                <w:color w:val="3F7F5F"/>
                <w:sz w:val="20"/>
                <w:szCs w:val="20"/>
              </w:rPr>
              <w:t>去完成</w:t>
            </w:r>
            <w:r>
              <w:rPr>
                <w:rFonts w:ascii="Consolas" w:eastAsiaTheme="minorEastAsia" w:hAnsi="Consolas" w:cs="Consolas"/>
                <w:bCs w:val="0"/>
                <w:color w:val="3F7F5F"/>
                <w:sz w:val="20"/>
                <w:szCs w:val="20"/>
                <w:u w:val="single"/>
              </w:rPr>
              <w:t>crud</w:t>
            </w:r>
          </w:p>
          <w:p w14:paraId="466192D3"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获取表的总记录数</w:t>
            </w:r>
          </w:p>
          <w:p w14:paraId="284A92FA"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Integer num = </w:t>
            </w:r>
            <w:proofErr w:type="spellStart"/>
            <w:r>
              <w:rPr>
                <w:rFonts w:ascii="Consolas" w:eastAsiaTheme="minorEastAsia" w:hAnsi="Consolas" w:cs="Consolas"/>
                <w:bCs w:val="0"/>
                <w:color w:val="000000"/>
                <w:sz w:val="20"/>
                <w:szCs w:val="20"/>
              </w:rPr>
              <w:t>jdbcTemplate.queryForObject</w:t>
            </w:r>
            <w:proofErr w:type="spellEnd"/>
            <w:r>
              <w:rPr>
                <w:rFonts w:ascii="Consolas" w:eastAsiaTheme="minorEastAsia" w:hAnsi="Consolas" w:cs="Consolas"/>
                <w:bCs w:val="0"/>
                <w:color w:val="000000"/>
                <w:sz w:val="20"/>
                <w:szCs w:val="20"/>
              </w:rPr>
              <w:t>(</w:t>
            </w:r>
          </w:p>
          <w:p w14:paraId="4FF550FE"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2A00FF"/>
                <w:sz w:val="20"/>
                <w:szCs w:val="20"/>
              </w:rPr>
              <w:t xml:space="preserve">"select </w:t>
            </w:r>
            <w:proofErr w:type="gramStart"/>
            <w:r>
              <w:rPr>
                <w:rFonts w:ascii="Consolas" w:eastAsiaTheme="minorEastAsia" w:hAnsi="Consolas" w:cs="Consolas"/>
                <w:bCs w:val="0"/>
                <w:color w:val="2A00FF"/>
                <w:sz w:val="20"/>
                <w:szCs w:val="20"/>
              </w:rPr>
              <w:t>count(</w:t>
            </w:r>
            <w:proofErr w:type="gramEnd"/>
            <w:r>
              <w:rPr>
                <w:rFonts w:ascii="Consolas" w:eastAsiaTheme="minorEastAsia" w:hAnsi="Consolas" w:cs="Consolas"/>
                <w:bCs w:val="0"/>
                <w:color w:val="2A00FF"/>
                <w:sz w:val="20"/>
                <w:szCs w:val="20"/>
              </w:rPr>
              <w:t xml:space="preserve">*) from </w:t>
            </w:r>
            <w:proofErr w:type="spellStart"/>
            <w:r>
              <w:rPr>
                <w:rFonts w:ascii="Consolas" w:eastAsiaTheme="minorEastAsia" w:hAnsi="Consolas" w:cs="Consolas"/>
                <w:bCs w:val="0"/>
                <w:color w:val="2A00FF"/>
                <w:sz w:val="20"/>
                <w:szCs w:val="20"/>
              </w:rPr>
              <w:t>t_user</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Integer.</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113107C1"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总记录数：</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 num);</w:t>
            </w:r>
          </w:p>
          <w:p w14:paraId="210324AC"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 xml:space="preserve">"select </w:t>
            </w:r>
            <w:proofErr w:type="gramStart"/>
            <w:r>
              <w:rPr>
                <w:rFonts w:ascii="Consolas" w:eastAsiaTheme="minorEastAsia" w:hAnsi="Consolas" w:cs="Consolas"/>
                <w:bCs w:val="0"/>
                <w:color w:val="2A00FF"/>
                <w:sz w:val="20"/>
                <w:szCs w:val="20"/>
              </w:rPr>
              <w:t>*  from</w:t>
            </w:r>
            <w:proofErr w:type="gramEnd"/>
            <w:r>
              <w:rPr>
                <w:rFonts w:ascii="Consolas" w:eastAsiaTheme="minorEastAsia" w:hAnsi="Consolas" w:cs="Consolas"/>
                <w:bCs w:val="0"/>
                <w:color w:val="2A00FF"/>
                <w:sz w:val="20"/>
                <w:szCs w:val="20"/>
              </w:rPr>
              <w:t xml:space="preserve"> </w:t>
            </w:r>
            <w:proofErr w:type="spellStart"/>
            <w:r>
              <w:rPr>
                <w:rFonts w:ascii="Consolas" w:eastAsiaTheme="minorEastAsia" w:hAnsi="Consolas" w:cs="Consolas"/>
                <w:bCs w:val="0"/>
                <w:color w:val="2A00FF"/>
                <w:sz w:val="20"/>
                <w:szCs w:val="20"/>
              </w:rPr>
              <w:t>t_user</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10A29EBF"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定义行映射器</w:t>
            </w:r>
            <w:r>
              <w:rPr>
                <w:rFonts w:ascii="Consolas" w:eastAsiaTheme="minorEastAsia" w:hAnsi="Consolas" w:cs="Consolas"/>
                <w:bCs w:val="0"/>
                <w:color w:val="3F7F5F"/>
                <w:sz w:val="20"/>
                <w:szCs w:val="20"/>
              </w:rPr>
              <w:t xml:space="preserve"> </w:t>
            </w:r>
            <w:proofErr w:type="spellStart"/>
            <w:r>
              <w:rPr>
                <w:rFonts w:ascii="Consolas" w:eastAsiaTheme="minorEastAsia" w:hAnsi="Consolas" w:cs="Consolas"/>
                <w:bCs w:val="0"/>
                <w:color w:val="3F7F5F"/>
                <w:sz w:val="20"/>
                <w:szCs w:val="20"/>
                <w:u w:val="single"/>
              </w:rPr>
              <w:t>Rowmapper</w:t>
            </w:r>
            <w:proofErr w:type="spellEnd"/>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如果字段与属性</w:t>
            </w:r>
            <w:proofErr w:type="gramStart"/>
            <w:r>
              <w:rPr>
                <w:rFonts w:ascii="Consolas" w:eastAsiaTheme="minorEastAsia" w:hAnsi="Consolas" w:cs="Consolas"/>
                <w:bCs w:val="0"/>
                <w:color w:val="3F7F5F"/>
                <w:sz w:val="20"/>
                <w:szCs w:val="20"/>
              </w:rPr>
              <w:t>名完全</w:t>
            </w:r>
            <w:proofErr w:type="gramEnd"/>
            <w:r>
              <w:rPr>
                <w:rFonts w:ascii="Consolas" w:eastAsiaTheme="minorEastAsia" w:hAnsi="Consolas" w:cs="Consolas"/>
                <w:bCs w:val="0"/>
                <w:color w:val="3F7F5F"/>
                <w:sz w:val="20"/>
                <w:szCs w:val="20"/>
              </w:rPr>
              <w:t>一致，可以用</w:t>
            </w:r>
            <w:proofErr w:type="spellStart"/>
            <w:r>
              <w:rPr>
                <w:rFonts w:ascii="Consolas" w:eastAsiaTheme="minorEastAsia" w:hAnsi="Consolas" w:cs="Consolas"/>
                <w:bCs w:val="0"/>
                <w:color w:val="3F7F5F"/>
                <w:sz w:val="20"/>
                <w:szCs w:val="20"/>
              </w:rPr>
              <w:t>BeanPropertyRowMapper</w:t>
            </w:r>
            <w:proofErr w:type="spellEnd"/>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把字段的值封装到</w:t>
            </w:r>
            <w:r>
              <w:rPr>
                <w:rFonts w:ascii="Consolas" w:eastAsiaTheme="minorEastAsia" w:hAnsi="Consolas" w:cs="Consolas"/>
                <w:bCs w:val="0"/>
                <w:color w:val="3F7F5F"/>
                <w:sz w:val="20"/>
                <w:szCs w:val="20"/>
              </w:rPr>
              <w:t>Bean</w:t>
            </w:r>
            <w:r>
              <w:rPr>
                <w:rFonts w:ascii="Consolas" w:eastAsiaTheme="minorEastAsia" w:hAnsi="Consolas" w:cs="Consolas"/>
                <w:bCs w:val="0"/>
                <w:color w:val="3F7F5F"/>
                <w:sz w:val="20"/>
                <w:szCs w:val="20"/>
              </w:rPr>
              <w:t>对象的同名属性上</w:t>
            </w:r>
            <w:r>
              <w:rPr>
                <w:rFonts w:ascii="Consolas" w:eastAsiaTheme="minorEastAsia" w:hAnsi="Consolas" w:cs="Consolas"/>
                <w:bCs w:val="0"/>
                <w:color w:val="3F7F5F"/>
                <w:sz w:val="20"/>
                <w:szCs w:val="20"/>
              </w:rPr>
              <w:t>)</w:t>
            </w:r>
          </w:p>
          <w:p w14:paraId="49B0CB12"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RowMapper</w:t>
            </w:r>
            <w:proofErr w:type="spellEnd"/>
            <w:r>
              <w:rPr>
                <w:rFonts w:ascii="Consolas" w:eastAsiaTheme="minorEastAsia" w:hAnsi="Consolas" w:cs="Consolas"/>
                <w:bCs w:val="0"/>
                <w:color w:val="000000"/>
                <w:sz w:val="20"/>
                <w:szCs w:val="20"/>
              </w:rPr>
              <w:t>&lt;User</w:t>
            </w:r>
            <w:proofErr w:type="gramStart"/>
            <w:r>
              <w:rPr>
                <w:rFonts w:ascii="Consolas" w:eastAsiaTheme="minorEastAsia" w:hAnsi="Consolas" w:cs="Consolas"/>
                <w:bCs w:val="0"/>
                <w:color w:val="000000"/>
                <w:sz w:val="20"/>
                <w:szCs w:val="20"/>
              </w:rPr>
              <w:t xml:space="preserve">&gt;  </w:t>
            </w:r>
            <w:proofErr w:type="spellStart"/>
            <w:r>
              <w:rPr>
                <w:rFonts w:ascii="Consolas" w:eastAsiaTheme="minorEastAsia" w:hAnsi="Consolas" w:cs="Consolas"/>
                <w:bCs w:val="0"/>
                <w:color w:val="000000"/>
                <w:sz w:val="20"/>
                <w:szCs w:val="20"/>
              </w:rPr>
              <w:t>rowMapper</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BeanPropertyRowMapper</w:t>
            </w:r>
            <w:proofErr w:type="spellEnd"/>
            <w:r>
              <w:rPr>
                <w:rFonts w:ascii="Consolas" w:eastAsiaTheme="minorEastAsia" w:hAnsi="Consolas" w:cs="Consolas"/>
                <w:bCs w:val="0"/>
                <w:color w:val="000000"/>
                <w:sz w:val="20"/>
                <w:szCs w:val="20"/>
              </w:rPr>
              <w:t>&lt;User&gt;(</w:t>
            </w:r>
            <w:proofErr w:type="spellStart"/>
            <w:r>
              <w:rPr>
                <w:rFonts w:ascii="Consolas" w:eastAsiaTheme="minorEastAsia" w:hAnsi="Consolas" w:cs="Consolas"/>
                <w:bCs w:val="0"/>
                <w:color w:val="000000"/>
                <w:sz w:val="20"/>
                <w:szCs w:val="20"/>
              </w:rPr>
              <w:t>User.</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1E6B4888"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List&lt;User&gt; list = </w:t>
            </w:r>
            <w:proofErr w:type="spellStart"/>
            <w:r>
              <w:rPr>
                <w:rFonts w:ascii="Consolas" w:eastAsiaTheme="minorEastAsia" w:hAnsi="Consolas" w:cs="Consolas"/>
                <w:bCs w:val="0"/>
                <w:color w:val="000000"/>
                <w:sz w:val="20"/>
                <w:szCs w:val="20"/>
              </w:rPr>
              <w:t>jdbcTemplate.query</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rowMapper</w:t>
            </w:r>
            <w:proofErr w:type="spellEnd"/>
            <w:r>
              <w:rPr>
                <w:rFonts w:ascii="Consolas" w:eastAsiaTheme="minorEastAsia" w:hAnsi="Consolas" w:cs="Consolas"/>
                <w:bCs w:val="0"/>
                <w:color w:val="000000"/>
                <w:sz w:val="20"/>
                <w:szCs w:val="20"/>
              </w:rPr>
              <w:t>);</w:t>
            </w:r>
          </w:p>
          <w:p w14:paraId="14CA5ED4"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proofErr w:type="spellStart"/>
            <w:proofErr w:type="gramStart"/>
            <w:r>
              <w:rPr>
                <w:rFonts w:ascii="Consolas" w:eastAsiaTheme="minorEastAsia" w:hAnsi="Consolas" w:cs="Consolas"/>
                <w:bCs w:val="0"/>
                <w:color w:val="000000"/>
                <w:sz w:val="20"/>
                <w:szCs w:val="20"/>
              </w:rPr>
              <w:t>list.size</w:t>
            </w:r>
            <w:proofErr w:type="spellEnd"/>
            <w:proofErr w:type="gramEnd"/>
            <w:r>
              <w:rPr>
                <w:rFonts w:ascii="Consolas" w:eastAsiaTheme="minorEastAsia" w:hAnsi="Consolas" w:cs="Consolas"/>
                <w:bCs w:val="0"/>
                <w:color w:val="000000"/>
                <w:sz w:val="20"/>
                <w:szCs w:val="20"/>
              </w:rPr>
              <w:t>());</w:t>
            </w:r>
          </w:p>
          <w:p w14:paraId="32A4A131" w14:textId="77777777" w:rsidR="005F7960" w:rsidRDefault="005F7960" w:rsidP="005F796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778CCAA4" w14:textId="70C894C9" w:rsidR="005F7960" w:rsidRDefault="005F7960" w:rsidP="005F7960">
            <w:pPr>
              <w:ind w:firstLineChars="0" w:firstLine="0"/>
            </w:pPr>
            <w:r>
              <w:rPr>
                <w:rFonts w:ascii="Consolas" w:eastAsiaTheme="minorEastAsia" w:hAnsi="Consolas" w:cs="Consolas"/>
                <w:bCs w:val="0"/>
                <w:color w:val="000000"/>
                <w:sz w:val="20"/>
                <w:szCs w:val="20"/>
              </w:rPr>
              <w:t>}</w:t>
            </w:r>
          </w:p>
        </w:tc>
      </w:tr>
    </w:tbl>
    <w:p w14:paraId="7157D507" w14:textId="23376096" w:rsidR="0019747D" w:rsidRDefault="0019747D" w:rsidP="0019747D">
      <w:pPr>
        <w:ind w:firstLine="420"/>
      </w:pPr>
      <w:r>
        <w:rPr>
          <w:rFonts w:hint="eastAsia"/>
        </w:rPr>
        <w:t>其实这个例子本身没有什么的，只是演示了一下，其实在学</w:t>
      </w:r>
      <w:r>
        <w:t>Spring</w:t>
      </w:r>
      <w:r>
        <w:t>之后，感觉应该形成一种习惯，在</w:t>
      </w:r>
      <w:r>
        <w:t>new</w:t>
      </w:r>
      <w:r>
        <w:t>对象的时候我要想到</w:t>
      </w:r>
      <w:r>
        <w:t>IOC</w:t>
      </w:r>
      <w:r>
        <w:t>，在使用</w:t>
      </w:r>
      <w:r>
        <w:t>Set</w:t>
      </w:r>
      <w:r>
        <w:t>方法的时候，我要想到</w:t>
      </w:r>
      <w:r>
        <w:t>DI</w:t>
      </w:r>
      <w:r>
        <w:t>，再去要方便面（哦，不，是切面），我们应该想到用</w:t>
      </w:r>
      <w:proofErr w:type="spellStart"/>
      <w:r>
        <w:t>AOP</w:t>
      </w:r>
      <w:proofErr w:type="spellEnd"/>
      <w:r>
        <w:t>的。这里可以在</w:t>
      </w:r>
      <w:r>
        <w:t>Spring</w:t>
      </w:r>
      <w:r>
        <w:t>中配置如下的引用链：</w:t>
      </w:r>
    </w:p>
    <w:p w14:paraId="42C51247" w14:textId="0DADEF0A" w:rsidR="0019747D" w:rsidRDefault="0019747D" w:rsidP="0019747D">
      <w:pPr>
        <w:ind w:firstLine="420"/>
      </w:pPr>
      <w:r>
        <w:t xml:space="preserve">1. </w:t>
      </w:r>
      <w:r>
        <w:t>我要有</w:t>
      </w:r>
      <w:proofErr w:type="spellStart"/>
      <w:r>
        <w:t>DataSource</w:t>
      </w:r>
      <w:proofErr w:type="spellEnd"/>
      <w:r>
        <w:t>，</w:t>
      </w:r>
      <w:proofErr w:type="spellStart"/>
      <w:r>
        <w:t>DataSource</w:t>
      </w:r>
      <w:proofErr w:type="spellEnd"/>
      <w:r>
        <w:t>的属性可以通过注入数据库的一些配置属性添加</w:t>
      </w:r>
    </w:p>
    <w:p w14:paraId="4A882945" w14:textId="64B81012" w:rsidR="0019747D" w:rsidRDefault="0019747D" w:rsidP="0019747D">
      <w:pPr>
        <w:ind w:firstLine="420"/>
      </w:pPr>
      <w:r>
        <w:t xml:space="preserve">2. </w:t>
      </w:r>
      <w:r>
        <w:t>我要有</w:t>
      </w:r>
      <w:proofErr w:type="spellStart"/>
      <w:r>
        <w:t>JdbcTemplate</w:t>
      </w:r>
      <w:proofErr w:type="spellEnd"/>
      <w:r>
        <w:t>，而</w:t>
      </w:r>
      <w:r>
        <w:t>Template</w:t>
      </w:r>
      <w:r>
        <w:t>依赖与</w:t>
      </w:r>
      <w:proofErr w:type="spellStart"/>
      <w:r>
        <w:t>DataSource</w:t>
      </w:r>
      <w:proofErr w:type="spellEnd"/>
      <w:r>
        <w:t>，我要以</w:t>
      </w:r>
      <w:r>
        <w:t>ref</w:t>
      </w:r>
      <w:r>
        <w:t>的方式为我的</w:t>
      </w:r>
      <w:proofErr w:type="spellStart"/>
      <w:r>
        <w:t>JdbcTemplate</w:t>
      </w:r>
      <w:proofErr w:type="spellEnd"/>
      <w:r>
        <w:t>注入引用</w:t>
      </w:r>
    </w:p>
    <w:p w14:paraId="06F48AEE" w14:textId="044D80A6" w:rsidR="0019747D" w:rsidRPr="003B580C" w:rsidRDefault="0019747D" w:rsidP="0019747D">
      <w:pPr>
        <w:ind w:firstLine="420"/>
      </w:pPr>
      <w:r>
        <w:t xml:space="preserve">3. </w:t>
      </w:r>
      <w:r>
        <w:t>有了</w:t>
      </w:r>
      <w:proofErr w:type="spellStart"/>
      <w:r>
        <w:t>JdbcTemplate</w:t>
      </w:r>
      <w:proofErr w:type="spellEnd"/>
      <w:r>
        <w:t>之后，我要有</w:t>
      </w:r>
      <w:r>
        <w:t>Dao</w:t>
      </w:r>
      <w:r>
        <w:t>，此时我应该在</w:t>
      </w:r>
      <w:r>
        <w:t>Dao</w:t>
      </w:r>
      <w:r>
        <w:t>添加一个</w:t>
      </w:r>
      <w:proofErr w:type="spellStart"/>
      <w:r>
        <w:t>JdbcTemplate</w:t>
      </w:r>
      <w:proofErr w:type="spellEnd"/>
      <w:r>
        <w:t>的成员，然后以</w:t>
      </w:r>
      <w:r>
        <w:t>ref</w:t>
      </w:r>
      <w:r>
        <w:t>的方式将</w:t>
      </w:r>
      <w:proofErr w:type="spellStart"/>
      <w:r>
        <w:t>JdbcTemplate</w:t>
      </w:r>
      <w:proofErr w:type="spellEnd"/>
      <w:r>
        <w:t>引入到</w:t>
      </w:r>
      <w:r>
        <w:t>Dao</w:t>
      </w:r>
      <w:r>
        <w:t>中</w:t>
      </w:r>
    </w:p>
    <w:p w14:paraId="1F700BFE" w14:textId="51B80B15" w:rsidR="0019747D" w:rsidRDefault="0019747D" w:rsidP="0019747D">
      <w:pPr>
        <w:ind w:firstLine="420"/>
      </w:pPr>
      <w:r>
        <w:t xml:space="preserve">4. </w:t>
      </w:r>
      <w:r>
        <w:t>我在</w:t>
      </w:r>
      <w:r>
        <w:t>Action</w:t>
      </w:r>
      <w:r>
        <w:t>或者是</w:t>
      </w:r>
      <w:r>
        <w:t>Servlet</w:t>
      </w:r>
      <w:r>
        <w:t>中都会调用的是</w:t>
      </w:r>
      <w:proofErr w:type="spellStart"/>
      <w:r>
        <w:t>Serivce</w:t>
      </w:r>
      <w:proofErr w:type="spellEnd"/>
      <w:r>
        <w:t>，所以，我在</w:t>
      </w:r>
      <w:proofErr w:type="spellStart"/>
      <w:r>
        <w:t>Serivce</w:t>
      </w:r>
      <w:proofErr w:type="spellEnd"/>
      <w:r>
        <w:t>中要添加一个</w:t>
      </w:r>
      <w:r>
        <w:t>Dao</w:t>
      </w:r>
      <w:r>
        <w:t>作为成员，然后由</w:t>
      </w:r>
      <w:r>
        <w:t>ref</w:t>
      </w:r>
      <w:r>
        <w:t>在注入</w:t>
      </w:r>
      <w:r>
        <w:t>Dao</w:t>
      </w:r>
      <w:r>
        <w:t>到</w:t>
      </w:r>
      <w:r>
        <w:t>Service</w:t>
      </w:r>
      <w:r>
        <w:t>中</w:t>
      </w:r>
    </w:p>
    <w:p w14:paraId="2233CAF5" w14:textId="1C8E0A3C" w:rsidR="0019747D" w:rsidRPr="0095066A" w:rsidRDefault="0019747D" w:rsidP="0019747D">
      <w:pPr>
        <w:ind w:firstLine="420"/>
      </w:pPr>
      <w:proofErr w:type="spellStart"/>
      <w:r>
        <w:t>DataSource</w:t>
      </w:r>
      <w:proofErr w:type="spellEnd"/>
      <w:r>
        <w:t xml:space="preserve"> --&gt; </w:t>
      </w:r>
      <w:proofErr w:type="spellStart"/>
      <w:r>
        <w:t>JdbcTemplate</w:t>
      </w:r>
      <w:proofErr w:type="spellEnd"/>
      <w:r>
        <w:t xml:space="preserve"> --&gt; Dao --&gt; Service --&gt; Action/Servlet</w:t>
      </w:r>
    </w:p>
    <w:p w14:paraId="25A97EF8" w14:textId="37FDE428" w:rsidR="005F7960" w:rsidRPr="0093614A" w:rsidRDefault="0019747D" w:rsidP="0019747D">
      <w:pPr>
        <w:ind w:firstLine="420"/>
      </w:pPr>
      <w:r>
        <w:t>"--&gt;"</w:t>
      </w:r>
      <w:r>
        <w:t>表示将左边的对象注入到右边的对象当中</w:t>
      </w:r>
    </w:p>
    <w:p w14:paraId="05A59F24" w14:textId="70BE4008" w:rsidR="005A41B0" w:rsidRDefault="007141C8" w:rsidP="00A5441B">
      <w:pPr>
        <w:pStyle w:val="3"/>
        <w:ind w:firstLine="420"/>
      </w:pPr>
      <w:r>
        <w:rPr>
          <w:rFonts w:hint="eastAsia"/>
        </w:rPr>
        <w:t>配置</w:t>
      </w:r>
      <w:proofErr w:type="spellStart"/>
      <w:r>
        <w:rPr>
          <w:rFonts w:hint="eastAsia"/>
        </w:rPr>
        <w:t>appication</w:t>
      </w:r>
      <w:r>
        <w:t>C</w:t>
      </w:r>
      <w:r>
        <w:rPr>
          <w:rFonts w:hint="eastAsia"/>
        </w:rPr>
        <w:t>ontext</w:t>
      </w:r>
      <w:proofErr w:type="spellEnd"/>
    </w:p>
    <w:p w14:paraId="4DAB67B8" w14:textId="59859A59" w:rsidR="00F447E5" w:rsidRDefault="00F447E5" w:rsidP="00F447E5">
      <w:pPr>
        <w:ind w:firstLine="420"/>
      </w:pPr>
      <w:r>
        <w:rPr>
          <w:rFonts w:hint="eastAsia"/>
        </w:rPr>
        <w:t>约束</w:t>
      </w:r>
    </w:p>
    <w:tbl>
      <w:tblPr>
        <w:tblStyle w:val="ab"/>
        <w:tblW w:w="0" w:type="auto"/>
        <w:tblLook w:val="04A0" w:firstRow="1" w:lastRow="0" w:firstColumn="1" w:lastColumn="0" w:noHBand="0" w:noVBand="1"/>
      </w:tblPr>
      <w:tblGrid>
        <w:gridCol w:w="8296"/>
      </w:tblGrid>
      <w:tr w:rsidR="00F447E5" w14:paraId="303808DD" w14:textId="77777777" w:rsidTr="00F447E5">
        <w:tc>
          <w:tcPr>
            <w:tcW w:w="8296" w:type="dxa"/>
          </w:tcPr>
          <w:p w14:paraId="4EA27FC7"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xml</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version</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"1.0"</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encoding</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"UTF-8"</w:t>
            </w:r>
            <w:r>
              <w:rPr>
                <w:rFonts w:ascii="Consolas" w:eastAsiaTheme="minorEastAsia" w:hAnsi="Consolas" w:cs="Consolas"/>
                <w:bCs w:val="0"/>
                <w:color w:val="008080"/>
                <w:sz w:val="20"/>
                <w:szCs w:val="20"/>
              </w:rPr>
              <w:t>?&gt;</w:t>
            </w:r>
          </w:p>
          <w:p w14:paraId="4B0CE130"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beans</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xmlns</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"http://www.springframework.org/schema/beans"</w:t>
            </w:r>
          </w:p>
          <w:p w14:paraId="4827DDDB"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xmlns:context</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"http://www.springframework.org/schema/context"</w:t>
            </w:r>
          </w:p>
          <w:p w14:paraId="3C76F838"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xmlns:aop</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"http://www.springframework.org/schema/aop"</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xmlns:xsi</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"http://www.w3.org/2001/XMLSchema-instance"</w:t>
            </w:r>
          </w:p>
          <w:p w14:paraId="3B1D5822"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xsi:schemaLocation</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 xml:space="preserve">"http://www.springframework.org/schema/beans  </w:t>
            </w:r>
          </w:p>
          <w:p w14:paraId="6FCAD762"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http://www.springframework.org/schema/beans/spring-beans.xsd</w:t>
            </w:r>
          </w:p>
          <w:p w14:paraId="53B5ABEF"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 xml:space="preserve">http://www.springframework.org/schema/context  </w:t>
            </w:r>
          </w:p>
          <w:p w14:paraId="7B91C7DD"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http://www.springframework.org/schema/context/spring-context.xsd</w:t>
            </w:r>
          </w:p>
          <w:p w14:paraId="22AD5389"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 xml:space="preserve">http://www.springframework.org/schema/aop  </w:t>
            </w:r>
          </w:p>
          <w:p w14:paraId="6E6A781F"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http://www.springframework.org/schema/aop/spring-aop.xsd</w:t>
            </w:r>
          </w:p>
          <w:p w14:paraId="058F36CD"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w:t>
            </w:r>
            <w:r>
              <w:rPr>
                <w:rFonts w:ascii="Consolas" w:eastAsiaTheme="minorEastAsia" w:hAnsi="Consolas" w:cs="Consolas"/>
                <w:bCs w:val="0"/>
                <w:color w:val="008080"/>
                <w:sz w:val="20"/>
                <w:szCs w:val="20"/>
              </w:rPr>
              <w:t>&gt;</w:t>
            </w:r>
          </w:p>
          <w:p w14:paraId="6235FB8F"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配置数据源</w:t>
            </w:r>
            <w:r>
              <w:rPr>
                <w:rFonts w:ascii="Consolas" w:eastAsiaTheme="minorEastAsia" w:hAnsi="Consolas" w:cs="Consolas"/>
                <w:bCs w:val="0"/>
                <w:color w:val="3F5FBF"/>
                <w:sz w:val="20"/>
                <w:szCs w:val="20"/>
              </w:rPr>
              <w:t xml:space="preserve"> --&gt;</w:t>
            </w:r>
          </w:p>
          <w:p w14:paraId="4C0099C8"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myDataSource</w:t>
            </w:r>
            <w:proofErr w:type="spellEnd"/>
            <w:r>
              <w:rPr>
                <w:rFonts w:ascii="Consolas" w:eastAsiaTheme="minorEastAsia" w:hAnsi="Consolas" w:cs="Consolas"/>
                <w:bCs w:val="0"/>
                <w:i/>
                <w:iCs/>
                <w:color w:val="2A00FF"/>
                <w:sz w:val="20"/>
                <w:szCs w:val="20"/>
              </w:rPr>
              <w:t>"</w:t>
            </w:r>
          </w:p>
          <w:p w14:paraId="4E1858A9" w14:textId="1698A01D"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gramStart"/>
            <w:r>
              <w:rPr>
                <w:rFonts w:ascii="Consolas" w:eastAsiaTheme="minorEastAsia" w:hAnsi="Consolas" w:cs="Consolas"/>
                <w:bCs w:val="0"/>
                <w:i/>
                <w:iCs/>
                <w:color w:val="2A00FF"/>
                <w:sz w:val="20"/>
                <w:szCs w:val="20"/>
              </w:rPr>
              <w:t>org.springframework</w:t>
            </w:r>
            <w:proofErr w:type="gramEnd"/>
            <w:r>
              <w:rPr>
                <w:rFonts w:ascii="Consolas" w:eastAsiaTheme="minorEastAsia" w:hAnsi="Consolas" w:cs="Consolas"/>
                <w:bCs w:val="0"/>
                <w:i/>
                <w:iCs/>
                <w:color w:val="2A00FF"/>
                <w:sz w:val="20"/>
                <w:szCs w:val="20"/>
              </w:rPr>
              <w:t>.jdbc.datasource.DriverManagerDataSource"</w:t>
            </w:r>
            <w:r>
              <w:rPr>
                <w:rFonts w:ascii="Consolas" w:eastAsiaTheme="minorEastAsia" w:hAnsi="Consolas" w:cs="Consolas"/>
                <w:bCs w:val="0"/>
                <w:color w:val="008080"/>
                <w:sz w:val="20"/>
                <w:szCs w:val="20"/>
              </w:rPr>
              <w:t>&gt;</w:t>
            </w:r>
          </w:p>
          <w:p w14:paraId="170E1E6B"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driverClassName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com.mysql</w:t>
            </w:r>
            <w:proofErr w:type="gramEnd"/>
            <w:r>
              <w:rPr>
                <w:rFonts w:ascii="Consolas" w:eastAsiaTheme="minorEastAsia" w:hAnsi="Consolas" w:cs="Consolas"/>
                <w:bCs w:val="0"/>
                <w:i/>
                <w:iCs/>
                <w:color w:val="2A00FF"/>
                <w:sz w:val="20"/>
                <w:szCs w:val="20"/>
              </w:rPr>
              <w:t>.jdbc.Driver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13B1AC3E"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url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jdbc:mysql</w:t>
            </w:r>
            <w:proofErr w:type="spellEnd"/>
            <w:r>
              <w:rPr>
                <w:rFonts w:ascii="Consolas" w:eastAsiaTheme="minorEastAsia" w:hAnsi="Consolas" w:cs="Consolas"/>
                <w:bCs w:val="0"/>
                <w:i/>
                <w:iCs/>
                <w:color w:val="2A00FF"/>
                <w:sz w:val="20"/>
                <w:szCs w:val="20"/>
              </w:rPr>
              <w:t>://127.0.0.1:3306/</w:t>
            </w:r>
            <w:proofErr w:type="spellStart"/>
            <w:r>
              <w:rPr>
                <w:rFonts w:ascii="Consolas" w:eastAsiaTheme="minorEastAsia" w:hAnsi="Consolas" w:cs="Consolas"/>
                <w:bCs w:val="0"/>
                <w:i/>
                <w:iCs/>
                <w:color w:val="2A00FF"/>
                <w:sz w:val="20"/>
                <w:szCs w:val="20"/>
              </w:rPr>
              <w:t>spring_db</w:t>
            </w:r>
            <w:proofErr w:type="spellEnd"/>
            <w:proofErr w:type="gram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222970EF"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"username"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"root"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2ADE5352"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"password"</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"root"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2E2F4A1B"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673AB510"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配置</w:t>
            </w:r>
            <w:proofErr w:type="spellStart"/>
            <w:r>
              <w:rPr>
                <w:rFonts w:ascii="Consolas" w:eastAsiaTheme="minorEastAsia" w:hAnsi="Consolas" w:cs="Consolas"/>
                <w:bCs w:val="0"/>
                <w:color w:val="3F5FBF"/>
                <w:sz w:val="20"/>
                <w:szCs w:val="20"/>
              </w:rPr>
              <w:t>JdbcTemplate</w:t>
            </w:r>
            <w:proofErr w:type="spellEnd"/>
            <w:r>
              <w:rPr>
                <w:rFonts w:ascii="Consolas" w:eastAsiaTheme="minorEastAsia" w:hAnsi="Consolas" w:cs="Consolas"/>
                <w:bCs w:val="0"/>
                <w:color w:val="3F5FBF"/>
                <w:sz w:val="20"/>
                <w:szCs w:val="20"/>
              </w:rPr>
              <w:t>对象</w:t>
            </w:r>
            <w:r>
              <w:rPr>
                <w:rFonts w:ascii="Consolas" w:eastAsiaTheme="minorEastAsia" w:hAnsi="Consolas" w:cs="Consolas"/>
                <w:bCs w:val="0"/>
                <w:color w:val="3F5FBF"/>
                <w:sz w:val="20"/>
                <w:szCs w:val="20"/>
              </w:rPr>
              <w:t xml:space="preserve"> --&gt;</w:t>
            </w:r>
          </w:p>
          <w:p w14:paraId="52411D0C"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jdbcTemplate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org.springframework</w:t>
            </w:r>
            <w:proofErr w:type="gramEnd"/>
            <w:r>
              <w:rPr>
                <w:rFonts w:ascii="Consolas" w:eastAsiaTheme="minorEastAsia" w:hAnsi="Consolas" w:cs="Consolas"/>
                <w:bCs w:val="0"/>
                <w:i/>
                <w:iCs/>
                <w:color w:val="2A00FF"/>
                <w:sz w:val="20"/>
                <w:szCs w:val="20"/>
              </w:rPr>
              <w:t>.jdbc.core.JdbcTemplate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27044754"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dataSource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myDataSource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6A311F8E"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799473B5"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配置</w:t>
            </w:r>
            <w:r>
              <w:rPr>
                <w:rFonts w:ascii="Consolas" w:eastAsiaTheme="minorEastAsia" w:hAnsi="Consolas" w:cs="Consolas"/>
                <w:bCs w:val="0"/>
                <w:color w:val="3F5FBF"/>
                <w:sz w:val="20"/>
                <w:szCs w:val="20"/>
                <w:u w:val="single"/>
              </w:rPr>
              <w:t>Dao</w:t>
            </w:r>
            <w:r>
              <w:rPr>
                <w:rFonts w:ascii="Consolas" w:eastAsiaTheme="minorEastAsia" w:hAnsi="Consolas" w:cs="Consolas"/>
                <w:bCs w:val="0"/>
                <w:color w:val="3F5FBF"/>
                <w:sz w:val="20"/>
                <w:szCs w:val="20"/>
              </w:rPr>
              <w:t xml:space="preserve">  --&gt;</w:t>
            </w:r>
          </w:p>
          <w:p w14:paraId="4F27E0E3"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userDao</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cn.sxt.dao.impl</w:t>
            </w:r>
            <w:proofErr w:type="gramEnd"/>
            <w:r>
              <w:rPr>
                <w:rFonts w:ascii="Consolas" w:eastAsiaTheme="minorEastAsia" w:hAnsi="Consolas" w:cs="Consolas"/>
                <w:bCs w:val="0"/>
                <w:i/>
                <w:iCs/>
                <w:color w:val="2A00FF"/>
                <w:sz w:val="20"/>
                <w:szCs w:val="20"/>
              </w:rPr>
              <w:t>.UserDaoImpl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47EB414D"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jdbcTemplate</w:t>
            </w:r>
            <w:proofErr w:type="spellEnd"/>
            <w:proofErr w:type="gramStart"/>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jdbcTemplate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273502D6"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37BA99BE"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配置</w:t>
            </w:r>
            <w:r>
              <w:rPr>
                <w:rFonts w:ascii="Consolas" w:eastAsiaTheme="minorEastAsia" w:hAnsi="Consolas" w:cs="Consolas"/>
                <w:bCs w:val="0"/>
                <w:color w:val="3F5FBF"/>
                <w:sz w:val="20"/>
                <w:szCs w:val="20"/>
              </w:rPr>
              <w:t>Service --&gt;</w:t>
            </w:r>
          </w:p>
          <w:p w14:paraId="0CA8EB3D"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userService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cn.sxt.service</w:t>
            </w:r>
            <w:proofErr w:type="gramEnd"/>
            <w:r>
              <w:rPr>
                <w:rFonts w:ascii="Consolas" w:eastAsiaTheme="minorEastAsia" w:hAnsi="Consolas" w:cs="Consolas"/>
                <w:bCs w:val="0"/>
                <w:i/>
                <w:iCs/>
                <w:color w:val="2A00FF"/>
                <w:sz w:val="20"/>
                <w:szCs w:val="20"/>
              </w:rPr>
              <w:t>.impl.UserServiceImpl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47553523"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userDao</w:t>
            </w:r>
            <w:proofErr w:type="spellEnd"/>
            <w:proofErr w:type="gramStart"/>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userDao</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2AE45F7A"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162F840B"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37E960BB"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配置</w:t>
            </w:r>
            <w:r>
              <w:rPr>
                <w:rFonts w:ascii="Consolas" w:eastAsiaTheme="minorEastAsia" w:hAnsi="Consolas" w:cs="Consolas"/>
                <w:bCs w:val="0"/>
                <w:color w:val="3F5FBF"/>
                <w:sz w:val="20"/>
                <w:szCs w:val="20"/>
              </w:rPr>
              <w:t>Controller --&gt;</w:t>
            </w:r>
          </w:p>
          <w:p w14:paraId="0F30AB65"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userController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cn.sxt.controller</w:t>
            </w:r>
            <w:proofErr w:type="gramEnd"/>
            <w:r>
              <w:rPr>
                <w:rFonts w:ascii="Consolas" w:eastAsiaTheme="minorEastAsia" w:hAnsi="Consolas" w:cs="Consolas"/>
                <w:bCs w:val="0"/>
                <w:i/>
                <w:iCs/>
                <w:color w:val="2A00FF"/>
                <w:sz w:val="20"/>
                <w:szCs w:val="20"/>
              </w:rPr>
              <w:t>.UserController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autowire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byType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592C03C7"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&lt;property name="</w:t>
            </w:r>
            <w:proofErr w:type="spellStart"/>
            <w:r>
              <w:rPr>
                <w:rFonts w:ascii="Consolas" w:eastAsiaTheme="minorEastAsia" w:hAnsi="Consolas" w:cs="Consolas"/>
                <w:bCs w:val="0"/>
                <w:color w:val="3F5FBF"/>
                <w:sz w:val="20"/>
                <w:szCs w:val="20"/>
              </w:rPr>
              <w:t>userService</w:t>
            </w:r>
            <w:proofErr w:type="spell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rPr>
              <w:t>userService</w:t>
            </w:r>
            <w:proofErr w:type="spellEnd"/>
            <w:r>
              <w:rPr>
                <w:rFonts w:ascii="Consolas" w:eastAsiaTheme="minorEastAsia" w:hAnsi="Consolas" w:cs="Consolas"/>
                <w:bCs w:val="0"/>
                <w:color w:val="3F5FBF"/>
                <w:sz w:val="20"/>
                <w:szCs w:val="20"/>
              </w:rPr>
              <w:t>"&gt;&lt;/property&gt; --&gt;</w:t>
            </w:r>
          </w:p>
          <w:p w14:paraId="0899CB14" w14:textId="77777777" w:rsidR="00070164" w:rsidRDefault="00070164" w:rsidP="000701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383DA6E2" w14:textId="279F42EB" w:rsidR="00F447E5" w:rsidRPr="00D542C4" w:rsidRDefault="00070164" w:rsidP="00D542C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beans</w:t>
            </w:r>
            <w:r>
              <w:rPr>
                <w:rFonts w:ascii="Consolas" w:eastAsiaTheme="minorEastAsia" w:hAnsi="Consolas" w:cs="Consolas"/>
                <w:bCs w:val="0"/>
                <w:color w:val="008080"/>
                <w:sz w:val="20"/>
                <w:szCs w:val="20"/>
              </w:rPr>
              <w:t>&gt;</w:t>
            </w:r>
          </w:p>
        </w:tc>
      </w:tr>
    </w:tbl>
    <w:p w14:paraId="757F2637" w14:textId="77777777" w:rsidR="00F447E5" w:rsidRPr="00F447E5" w:rsidRDefault="00F447E5" w:rsidP="00F447E5">
      <w:pPr>
        <w:ind w:firstLine="420"/>
      </w:pPr>
    </w:p>
    <w:p w14:paraId="09D53C2B" w14:textId="3ACD6E84" w:rsidR="007141C8" w:rsidRDefault="007141C8" w:rsidP="00A5441B">
      <w:pPr>
        <w:pStyle w:val="3"/>
        <w:ind w:firstLine="420"/>
      </w:pPr>
      <w:r>
        <w:rPr>
          <w:rFonts w:hint="eastAsia"/>
        </w:rPr>
        <w:t>接口方法</w:t>
      </w:r>
    </w:p>
    <w:tbl>
      <w:tblPr>
        <w:tblStyle w:val="ab"/>
        <w:tblW w:w="0" w:type="auto"/>
        <w:tblLook w:val="04A0" w:firstRow="1" w:lastRow="0" w:firstColumn="1" w:lastColumn="0" w:noHBand="0" w:noVBand="1"/>
      </w:tblPr>
      <w:tblGrid>
        <w:gridCol w:w="8296"/>
      </w:tblGrid>
      <w:tr w:rsidR="00057628" w14:paraId="217E10D7" w14:textId="77777777" w:rsidTr="00057628">
        <w:tc>
          <w:tcPr>
            <w:tcW w:w="8296" w:type="dxa"/>
          </w:tcPr>
          <w:p w14:paraId="5DAE308D"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interface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UserDao</w:t>
            </w:r>
            <w:proofErr w:type="spellEnd"/>
            <w:r>
              <w:rPr>
                <w:rFonts w:ascii="Consolas" w:eastAsiaTheme="minorEastAsia" w:hAnsi="Consolas" w:cs="Consolas"/>
                <w:bCs w:val="0"/>
                <w:color w:val="000000"/>
                <w:sz w:val="20"/>
                <w:szCs w:val="20"/>
              </w:rPr>
              <w:t xml:space="preserve"> {</w:t>
            </w:r>
          </w:p>
          <w:p w14:paraId="7E89734D"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插入</w:t>
            </w:r>
          </w:p>
          <w:p w14:paraId="7A194841"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insert(</w:t>
            </w:r>
            <w:proofErr w:type="gramEnd"/>
            <w:r>
              <w:rPr>
                <w:rFonts w:ascii="Consolas" w:eastAsiaTheme="minorEastAsia" w:hAnsi="Consolas" w:cs="Consolas"/>
                <w:bCs w:val="0"/>
                <w:color w:val="000000"/>
                <w:sz w:val="20"/>
                <w:szCs w:val="20"/>
              </w:rPr>
              <w:t>User user);</w:t>
            </w:r>
          </w:p>
          <w:p w14:paraId="36F5EC69"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修改</w:t>
            </w:r>
          </w:p>
          <w:p w14:paraId="137B494B"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update(</w:t>
            </w:r>
            <w:proofErr w:type="gramEnd"/>
            <w:r>
              <w:rPr>
                <w:rFonts w:ascii="Consolas" w:eastAsiaTheme="minorEastAsia" w:hAnsi="Consolas" w:cs="Consolas"/>
                <w:bCs w:val="0"/>
                <w:color w:val="000000"/>
                <w:sz w:val="20"/>
                <w:szCs w:val="20"/>
              </w:rPr>
              <w:t>User user);</w:t>
            </w:r>
          </w:p>
          <w:p w14:paraId="7BB79138"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删除</w:t>
            </w:r>
          </w:p>
          <w:p w14:paraId="4C4AFC6A"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delete(</w:t>
            </w:r>
            <w:proofErr w:type="gramEnd"/>
            <w:r>
              <w:rPr>
                <w:rFonts w:ascii="Consolas" w:eastAsiaTheme="minorEastAsia" w:hAnsi="Consolas" w:cs="Consolas"/>
                <w:bCs w:val="0"/>
                <w:color w:val="000000"/>
                <w:sz w:val="20"/>
                <w:szCs w:val="20"/>
              </w:rPr>
              <w:t>Integer id);</w:t>
            </w:r>
          </w:p>
          <w:p w14:paraId="73C25E13"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全查询</w:t>
            </w:r>
          </w:p>
          <w:p w14:paraId="029FEA81"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List&lt;User&gt; </w:t>
            </w:r>
            <w:proofErr w:type="spellStart"/>
            <w:proofErr w:type="gramStart"/>
            <w:r>
              <w:rPr>
                <w:rFonts w:ascii="Consolas" w:eastAsiaTheme="minorEastAsia" w:hAnsi="Consolas" w:cs="Consolas"/>
                <w:bCs w:val="0"/>
                <w:color w:val="000000"/>
                <w:sz w:val="20"/>
                <w:szCs w:val="20"/>
              </w:rPr>
              <w:t>queryAll</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4BF4040B"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查询单个记录</w:t>
            </w:r>
          </w:p>
          <w:p w14:paraId="6B4C0824"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User </w:t>
            </w:r>
            <w:proofErr w:type="spellStart"/>
            <w:proofErr w:type="gramStart"/>
            <w:r>
              <w:rPr>
                <w:rFonts w:ascii="Consolas" w:eastAsiaTheme="minorEastAsia" w:hAnsi="Consolas" w:cs="Consolas"/>
                <w:bCs w:val="0"/>
                <w:color w:val="000000"/>
                <w:sz w:val="20"/>
                <w:szCs w:val="20"/>
              </w:rPr>
              <w:t>queryById</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Integer id);</w:t>
            </w:r>
          </w:p>
          <w:p w14:paraId="5EE13E5E"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分页查询，获取当前</w:t>
            </w:r>
            <w:proofErr w:type="gramStart"/>
            <w:r>
              <w:rPr>
                <w:rFonts w:ascii="Consolas" w:eastAsiaTheme="minorEastAsia" w:hAnsi="Consolas" w:cs="Consolas"/>
                <w:bCs w:val="0"/>
                <w:color w:val="3F7F5F"/>
                <w:sz w:val="20"/>
                <w:szCs w:val="20"/>
              </w:rPr>
              <w:t>页数据集合</w:t>
            </w:r>
            <w:proofErr w:type="gramEnd"/>
          </w:p>
          <w:p w14:paraId="02228E91"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List&lt;User&gt; </w:t>
            </w:r>
            <w:proofErr w:type="spellStart"/>
            <w:proofErr w:type="gramStart"/>
            <w:r>
              <w:rPr>
                <w:rFonts w:ascii="Consolas" w:eastAsiaTheme="minorEastAsia" w:hAnsi="Consolas" w:cs="Consolas"/>
                <w:bCs w:val="0"/>
                <w:color w:val="000000"/>
                <w:sz w:val="20"/>
                <w:szCs w:val="20"/>
              </w:rPr>
              <w:t>queryForPage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currentPage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pageSize</w:t>
            </w:r>
            <w:proofErr w:type="spellEnd"/>
            <w:r>
              <w:rPr>
                <w:rFonts w:ascii="Consolas" w:eastAsiaTheme="minorEastAsia" w:hAnsi="Consolas" w:cs="Consolas"/>
                <w:bCs w:val="0"/>
                <w:color w:val="000000"/>
                <w:sz w:val="20"/>
                <w:szCs w:val="20"/>
              </w:rPr>
              <w:t>);</w:t>
            </w:r>
          </w:p>
          <w:p w14:paraId="02C4122B"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分页查询，获取总记录数</w:t>
            </w:r>
          </w:p>
          <w:p w14:paraId="36F9A5A9" w14:textId="77777777" w:rsidR="00057628" w:rsidRDefault="00057628" w:rsidP="000576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Integer </w:t>
            </w:r>
            <w:proofErr w:type="spellStart"/>
            <w:proofErr w:type="gramStart"/>
            <w:r>
              <w:rPr>
                <w:rFonts w:ascii="Consolas" w:eastAsiaTheme="minorEastAsia" w:hAnsi="Consolas" w:cs="Consolas"/>
                <w:bCs w:val="0"/>
                <w:color w:val="000000"/>
                <w:sz w:val="20"/>
                <w:szCs w:val="20"/>
              </w:rPr>
              <w:t>queryCount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318A4B78" w14:textId="22550B0D" w:rsidR="00057628" w:rsidRDefault="00057628" w:rsidP="00057628">
            <w:pPr>
              <w:ind w:firstLineChars="0" w:firstLine="0"/>
            </w:pPr>
            <w:r>
              <w:rPr>
                <w:rFonts w:ascii="Consolas" w:eastAsiaTheme="minorEastAsia" w:hAnsi="Consolas" w:cs="Consolas"/>
                <w:bCs w:val="0"/>
                <w:color w:val="000000"/>
                <w:sz w:val="20"/>
                <w:szCs w:val="20"/>
              </w:rPr>
              <w:t>}</w:t>
            </w:r>
          </w:p>
        </w:tc>
      </w:tr>
    </w:tbl>
    <w:p w14:paraId="761590E5" w14:textId="77777777" w:rsidR="00057628" w:rsidRPr="00057628" w:rsidRDefault="00057628" w:rsidP="00057628">
      <w:pPr>
        <w:ind w:firstLine="420"/>
      </w:pPr>
    </w:p>
    <w:p w14:paraId="17B6D3DB" w14:textId="7C697925" w:rsidR="007141C8" w:rsidRDefault="007141C8" w:rsidP="00A5441B">
      <w:pPr>
        <w:pStyle w:val="3"/>
        <w:ind w:firstLine="420"/>
      </w:pPr>
      <w:r>
        <w:rPr>
          <w:rFonts w:hint="eastAsia"/>
        </w:rPr>
        <w:t>实现类</w:t>
      </w:r>
      <w:r w:rsidR="001E5552">
        <w:rPr>
          <w:rFonts w:hint="eastAsia"/>
        </w:rPr>
        <w:t>（字段名和属性名是相同的）</w:t>
      </w:r>
    </w:p>
    <w:tbl>
      <w:tblPr>
        <w:tblStyle w:val="ab"/>
        <w:tblW w:w="0" w:type="auto"/>
        <w:tblLook w:val="04A0" w:firstRow="1" w:lastRow="0" w:firstColumn="1" w:lastColumn="0" w:noHBand="0" w:noVBand="1"/>
      </w:tblPr>
      <w:tblGrid>
        <w:gridCol w:w="8296"/>
      </w:tblGrid>
      <w:tr w:rsidR="00D04A63" w14:paraId="13E385E3" w14:textId="77777777" w:rsidTr="00D04A63">
        <w:tc>
          <w:tcPr>
            <w:tcW w:w="8296" w:type="dxa"/>
          </w:tcPr>
          <w:p w14:paraId="2E4A0609"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UserDaoImpl</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UserDao</w:t>
            </w:r>
            <w:proofErr w:type="spellEnd"/>
            <w:r>
              <w:rPr>
                <w:rFonts w:ascii="Consolas" w:eastAsiaTheme="minorEastAsia" w:hAnsi="Consolas" w:cs="Consolas"/>
                <w:bCs w:val="0"/>
                <w:color w:val="000000"/>
                <w:sz w:val="20"/>
                <w:szCs w:val="20"/>
              </w:rPr>
              <w:t xml:space="preserve"> {</w:t>
            </w:r>
          </w:p>
          <w:p w14:paraId="68D65E69" w14:textId="7110F3B5" w:rsidR="00D04A63" w:rsidRDefault="003D30A4"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Pr>
                <w:rFonts w:ascii="Consolas" w:eastAsiaTheme="minorEastAsia" w:hAnsi="Consolas" w:cs="Consolas"/>
                <w:bCs w:val="0"/>
                <w:sz w:val="20"/>
                <w:szCs w:val="20"/>
              </w:rPr>
              <w:t xml:space="preserve">   </w:t>
            </w:r>
            <w:r>
              <w:rPr>
                <w:rFonts w:ascii="Consolas" w:eastAsiaTheme="minorEastAsia" w:hAnsi="Consolas" w:cs="Consolas" w:hint="eastAsia"/>
                <w:bCs w:val="0"/>
                <w:sz w:val="20"/>
                <w:szCs w:val="20"/>
              </w:rPr>
              <w:t>/</w:t>
            </w:r>
            <w:r>
              <w:rPr>
                <w:rFonts w:ascii="Consolas" w:eastAsiaTheme="minorEastAsia" w:hAnsi="Consolas" w:cs="Consolas"/>
                <w:bCs w:val="0"/>
                <w:sz w:val="20"/>
                <w:szCs w:val="20"/>
              </w:rPr>
              <w:t>/</w:t>
            </w:r>
            <w:r>
              <w:rPr>
                <w:rFonts w:ascii="Consolas" w:eastAsiaTheme="minorEastAsia" w:hAnsi="Consolas" w:cs="Consolas" w:hint="eastAsia"/>
                <w:bCs w:val="0"/>
                <w:sz w:val="20"/>
                <w:szCs w:val="20"/>
              </w:rPr>
              <w:t>这里使用到</w:t>
            </w:r>
            <w:proofErr w:type="spellStart"/>
            <w:r>
              <w:rPr>
                <w:rFonts w:ascii="Consolas" w:eastAsiaTheme="minorEastAsia" w:hAnsi="Consolas" w:cs="Consolas"/>
                <w:bCs w:val="0"/>
                <w:color w:val="000000"/>
                <w:sz w:val="20"/>
                <w:szCs w:val="20"/>
              </w:rPr>
              <w:t>JdbcTemplate</w:t>
            </w:r>
            <w:proofErr w:type="spellEnd"/>
            <w:r>
              <w:rPr>
                <w:rFonts w:ascii="Consolas" w:eastAsiaTheme="minorEastAsia" w:hAnsi="Consolas" w:cs="Consolas" w:hint="eastAsia"/>
                <w:bCs w:val="0"/>
                <w:color w:val="000000"/>
                <w:sz w:val="20"/>
                <w:szCs w:val="20"/>
              </w:rPr>
              <w:t>模板对象，由</w:t>
            </w:r>
            <w:r>
              <w:rPr>
                <w:rFonts w:ascii="Consolas" w:eastAsiaTheme="minorEastAsia" w:hAnsi="Consolas" w:cs="Consolas" w:hint="eastAsia"/>
                <w:bCs w:val="0"/>
                <w:color w:val="000000"/>
                <w:sz w:val="20"/>
                <w:szCs w:val="20"/>
              </w:rPr>
              <w:t>spring</w:t>
            </w:r>
            <w:r>
              <w:rPr>
                <w:rFonts w:ascii="Consolas" w:eastAsiaTheme="minorEastAsia" w:hAnsi="Consolas" w:cs="Consolas" w:hint="eastAsia"/>
                <w:bCs w:val="0"/>
                <w:color w:val="000000"/>
                <w:sz w:val="20"/>
                <w:szCs w:val="20"/>
              </w:rPr>
              <w:t>依赖</w:t>
            </w:r>
            <w:r w:rsidR="004C7B55">
              <w:rPr>
                <w:rFonts w:ascii="Consolas" w:eastAsiaTheme="minorEastAsia" w:hAnsi="Consolas" w:cs="Consolas" w:hint="eastAsia"/>
                <w:bCs w:val="0"/>
                <w:color w:val="000000"/>
                <w:sz w:val="20"/>
                <w:szCs w:val="20"/>
              </w:rPr>
              <w:t>注入。</w:t>
            </w:r>
            <w:r w:rsidR="00192226">
              <w:rPr>
                <w:rFonts w:ascii="Consolas" w:eastAsiaTheme="minorEastAsia" w:hAnsi="Consolas" w:cs="Consolas" w:hint="eastAsia"/>
                <w:bCs w:val="0"/>
                <w:color w:val="000000"/>
                <w:sz w:val="20"/>
                <w:szCs w:val="20"/>
              </w:rPr>
              <w:t>并提供</w:t>
            </w:r>
            <w:r w:rsidR="00192226">
              <w:rPr>
                <w:rFonts w:ascii="Consolas" w:eastAsiaTheme="minorEastAsia" w:hAnsi="Consolas" w:cs="Consolas" w:hint="eastAsia"/>
                <w:bCs w:val="0"/>
                <w:color w:val="000000"/>
                <w:sz w:val="20"/>
                <w:szCs w:val="20"/>
              </w:rPr>
              <w:t>setter</w:t>
            </w:r>
            <w:r w:rsidR="00192226">
              <w:rPr>
                <w:rFonts w:ascii="Consolas" w:eastAsiaTheme="minorEastAsia" w:hAnsi="Consolas" w:cs="Consolas" w:hint="eastAsia"/>
                <w:bCs w:val="0"/>
                <w:color w:val="000000"/>
                <w:sz w:val="20"/>
                <w:szCs w:val="20"/>
              </w:rPr>
              <w:t>方法。</w:t>
            </w:r>
          </w:p>
          <w:p w14:paraId="02F0C581"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JdbcTemplate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C0"/>
                <w:sz w:val="20"/>
                <w:szCs w:val="20"/>
              </w:rPr>
              <w:t>jdbcTemplate</w:t>
            </w:r>
            <w:proofErr w:type="spellEnd"/>
            <w:r>
              <w:rPr>
                <w:rFonts w:ascii="Consolas" w:eastAsiaTheme="minorEastAsia" w:hAnsi="Consolas" w:cs="Consolas"/>
                <w:bCs w:val="0"/>
                <w:color w:val="000000"/>
                <w:sz w:val="20"/>
                <w:szCs w:val="20"/>
              </w:rPr>
              <w:t>;</w:t>
            </w:r>
          </w:p>
          <w:p w14:paraId="5B4DA846" w14:textId="4671FFE2"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p>
          <w:p w14:paraId="4D3D7B97"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JdbcTemplate</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getJdbcTemplate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4ABB3ADA"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C0"/>
                <w:sz w:val="20"/>
                <w:szCs w:val="20"/>
              </w:rPr>
              <w:t>jdbcTemplate</w:t>
            </w:r>
            <w:proofErr w:type="spellEnd"/>
            <w:r>
              <w:rPr>
                <w:rFonts w:ascii="Consolas" w:eastAsiaTheme="minorEastAsia" w:hAnsi="Consolas" w:cs="Consolas"/>
                <w:bCs w:val="0"/>
                <w:color w:val="000000"/>
                <w:sz w:val="20"/>
                <w:szCs w:val="20"/>
              </w:rPr>
              <w:t>;</w:t>
            </w:r>
          </w:p>
          <w:p w14:paraId="0BCDA5B9"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B5B6C97"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p>
          <w:p w14:paraId="2D61DA83"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setJdbcTemplate</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JdbcTemplate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jdbcTemplate</w:t>
            </w:r>
            <w:proofErr w:type="spellEnd"/>
            <w:r>
              <w:rPr>
                <w:rFonts w:ascii="Consolas" w:eastAsiaTheme="minorEastAsia" w:hAnsi="Consolas" w:cs="Consolas"/>
                <w:bCs w:val="0"/>
                <w:color w:val="000000"/>
                <w:sz w:val="20"/>
                <w:szCs w:val="20"/>
              </w:rPr>
              <w:t>) {</w:t>
            </w:r>
          </w:p>
          <w:p w14:paraId="1E089E98"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jdbcTemplate</w:t>
            </w:r>
            <w:proofErr w:type="spellEnd"/>
            <w:proofErr w:type="gram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jdbcTemplate</w:t>
            </w:r>
            <w:proofErr w:type="spellEnd"/>
            <w:r>
              <w:rPr>
                <w:rFonts w:ascii="Consolas" w:eastAsiaTheme="minorEastAsia" w:hAnsi="Consolas" w:cs="Consolas"/>
                <w:bCs w:val="0"/>
                <w:color w:val="000000"/>
                <w:sz w:val="20"/>
                <w:szCs w:val="20"/>
              </w:rPr>
              <w:t>;</w:t>
            </w:r>
          </w:p>
          <w:p w14:paraId="4BB9003D"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34B07E5"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p>
          <w:p w14:paraId="407A869A"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378A9471"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insert(</w:t>
            </w:r>
            <w:proofErr w:type="gramEnd"/>
            <w:r>
              <w:rPr>
                <w:rFonts w:ascii="Consolas" w:eastAsiaTheme="minorEastAsia" w:hAnsi="Consolas" w:cs="Consolas"/>
                <w:bCs w:val="0"/>
                <w:color w:val="000000"/>
                <w:sz w:val="20"/>
                <w:szCs w:val="20"/>
              </w:rPr>
              <w:t>User user) {</w:t>
            </w:r>
          </w:p>
          <w:p w14:paraId="5A6D8C5D"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proofErr w:type="spellStart"/>
            <w:r>
              <w:rPr>
                <w:rFonts w:ascii="Consolas" w:eastAsiaTheme="minorEastAsia" w:hAnsi="Consolas" w:cs="Consolas"/>
                <w:b/>
                <w:color w:val="7F9FBF"/>
                <w:sz w:val="20"/>
                <w:szCs w:val="20"/>
              </w:rPr>
              <w:t>TODO</w:t>
            </w:r>
            <w:proofErr w:type="spellEnd"/>
            <w:r>
              <w:rPr>
                <w:rFonts w:ascii="Consolas" w:eastAsiaTheme="minorEastAsia" w:hAnsi="Consolas" w:cs="Consolas"/>
                <w:bCs w:val="0"/>
                <w:color w:val="3F7F5F"/>
                <w:sz w:val="20"/>
                <w:szCs w:val="20"/>
              </w:rPr>
              <w:t xml:space="preserve"> Auto-generated method stub</w:t>
            </w:r>
          </w:p>
          <w:p w14:paraId="37AEB968"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 xml:space="preserve">"insert into </w:t>
            </w:r>
            <w:proofErr w:type="spellStart"/>
            <w:r>
              <w:rPr>
                <w:rFonts w:ascii="Consolas" w:eastAsiaTheme="minorEastAsia" w:hAnsi="Consolas" w:cs="Consolas"/>
                <w:bCs w:val="0"/>
                <w:color w:val="2A00FF"/>
                <w:sz w:val="20"/>
                <w:szCs w:val="20"/>
              </w:rPr>
              <w:t>t_user</w:t>
            </w:r>
            <w:proofErr w:type="spellEnd"/>
            <w:r>
              <w:rPr>
                <w:rFonts w:ascii="Consolas" w:eastAsiaTheme="minorEastAsia" w:hAnsi="Consolas" w:cs="Consolas"/>
                <w:bCs w:val="0"/>
                <w:color w:val="2A00FF"/>
                <w:sz w:val="20"/>
                <w:szCs w:val="20"/>
              </w:rPr>
              <w:t>(</w:t>
            </w:r>
            <w:proofErr w:type="spellStart"/>
            <w:proofErr w:type="gramStart"/>
            <w:r>
              <w:rPr>
                <w:rFonts w:ascii="Consolas" w:eastAsiaTheme="minorEastAsia" w:hAnsi="Consolas" w:cs="Consolas"/>
                <w:bCs w:val="0"/>
                <w:color w:val="2A00FF"/>
                <w:sz w:val="20"/>
                <w:szCs w:val="20"/>
              </w:rPr>
              <w:t>name,sex</w:t>
            </w:r>
            <w:proofErr w:type="gramEnd"/>
            <w:r>
              <w:rPr>
                <w:rFonts w:ascii="Consolas" w:eastAsiaTheme="minorEastAsia" w:hAnsi="Consolas" w:cs="Consolas"/>
                <w:bCs w:val="0"/>
                <w:color w:val="2A00FF"/>
                <w:sz w:val="20"/>
                <w:szCs w:val="20"/>
              </w:rPr>
              <w:t>,address</w:t>
            </w:r>
            <w:proofErr w:type="spellEnd"/>
            <w:r>
              <w:rPr>
                <w:rFonts w:ascii="Consolas" w:eastAsiaTheme="minorEastAsia" w:hAnsi="Consolas" w:cs="Consolas"/>
                <w:bCs w:val="0"/>
                <w:color w:val="2A00FF"/>
                <w:sz w:val="20"/>
                <w:szCs w:val="20"/>
              </w:rPr>
              <w:t>) values(?,?,?)"</w:t>
            </w:r>
            <w:r>
              <w:rPr>
                <w:rFonts w:ascii="Consolas" w:eastAsiaTheme="minorEastAsia" w:hAnsi="Consolas" w:cs="Consolas"/>
                <w:bCs w:val="0"/>
                <w:color w:val="000000"/>
                <w:sz w:val="20"/>
                <w:szCs w:val="20"/>
              </w:rPr>
              <w:t>;</w:t>
            </w:r>
          </w:p>
          <w:p w14:paraId="450B9AA8"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Object[</w:t>
            </w:r>
            <w:proofErr w:type="gramEnd"/>
            <w:r>
              <w:rPr>
                <w:rFonts w:ascii="Consolas" w:eastAsiaTheme="minorEastAsia" w:hAnsi="Consolas" w:cs="Consolas"/>
                <w:bCs w:val="0"/>
                <w:color w:val="000000"/>
                <w:sz w:val="20"/>
                <w:szCs w:val="20"/>
              </w:rPr>
              <w:t xml:space="preserve">] params = { </w:t>
            </w:r>
            <w:proofErr w:type="spellStart"/>
            <w:r>
              <w:rPr>
                <w:rFonts w:ascii="Consolas" w:eastAsiaTheme="minorEastAsia" w:hAnsi="Consolas" w:cs="Consolas"/>
                <w:bCs w:val="0"/>
                <w:color w:val="000000"/>
                <w:sz w:val="20"/>
                <w:szCs w:val="20"/>
              </w:rPr>
              <w:t>user.getName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user.getSex</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user.getAddress</w:t>
            </w:r>
            <w:proofErr w:type="spellEnd"/>
            <w:r>
              <w:rPr>
                <w:rFonts w:ascii="Consolas" w:eastAsiaTheme="minorEastAsia" w:hAnsi="Consolas" w:cs="Consolas"/>
                <w:bCs w:val="0"/>
                <w:color w:val="000000"/>
                <w:sz w:val="20"/>
                <w:szCs w:val="20"/>
              </w:rPr>
              <w:t>() };</w:t>
            </w:r>
          </w:p>
          <w:p w14:paraId="6938EAA2"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C0"/>
                <w:sz w:val="20"/>
                <w:szCs w:val="20"/>
              </w:rPr>
              <w:t>jdbcTemplate</w:t>
            </w:r>
            <w:r>
              <w:rPr>
                <w:rFonts w:ascii="Consolas" w:eastAsiaTheme="minorEastAsia" w:hAnsi="Consolas" w:cs="Consolas"/>
                <w:bCs w:val="0"/>
                <w:color w:val="000000"/>
                <w:sz w:val="20"/>
                <w:szCs w:val="20"/>
              </w:rPr>
              <w:t>.update</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params);</w:t>
            </w:r>
          </w:p>
          <w:p w14:paraId="478E2D41"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w:t>
            </w:r>
            <w:proofErr w:type="spellEnd"/>
            <w:r>
              <w:rPr>
                <w:rFonts w:ascii="Consolas" w:eastAsiaTheme="minorEastAsia" w:hAnsi="Consolas" w:cs="Consolas"/>
                <w:bCs w:val="0"/>
                <w:color w:val="000000"/>
                <w:sz w:val="20"/>
                <w:szCs w:val="20"/>
              </w:rPr>
              <w:t>;</w:t>
            </w:r>
          </w:p>
          <w:p w14:paraId="346AFFBD"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07E1C96F"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p>
          <w:p w14:paraId="7BF95DA5"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288A773B"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update(</w:t>
            </w:r>
            <w:proofErr w:type="gramEnd"/>
            <w:r>
              <w:rPr>
                <w:rFonts w:ascii="Consolas" w:eastAsiaTheme="minorEastAsia" w:hAnsi="Consolas" w:cs="Consolas"/>
                <w:bCs w:val="0"/>
                <w:color w:val="000000"/>
                <w:sz w:val="20"/>
                <w:szCs w:val="20"/>
              </w:rPr>
              <w:t>User user) {</w:t>
            </w:r>
          </w:p>
          <w:p w14:paraId="630CE8AD"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 xml:space="preserve">"update </w:t>
            </w:r>
            <w:proofErr w:type="spellStart"/>
            <w:r>
              <w:rPr>
                <w:rFonts w:ascii="Consolas" w:eastAsiaTheme="minorEastAsia" w:hAnsi="Consolas" w:cs="Consolas"/>
                <w:bCs w:val="0"/>
                <w:color w:val="2A00FF"/>
                <w:sz w:val="20"/>
                <w:szCs w:val="20"/>
              </w:rPr>
              <w:t>t_user</w:t>
            </w:r>
            <w:proofErr w:type="spellEnd"/>
            <w:r>
              <w:rPr>
                <w:rFonts w:ascii="Consolas" w:eastAsiaTheme="minorEastAsia" w:hAnsi="Consolas" w:cs="Consolas"/>
                <w:bCs w:val="0"/>
                <w:color w:val="2A00FF"/>
                <w:sz w:val="20"/>
                <w:szCs w:val="20"/>
              </w:rPr>
              <w:t xml:space="preserve"> set name</w:t>
            </w:r>
            <w:proofErr w:type="gramStart"/>
            <w:r>
              <w:rPr>
                <w:rFonts w:ascii="Consolas" w:eastAsiaTheme="minorEastAsia" w:hAnsi="Consolas" w:cs="Consolas"/>
                <w:bCs w:val="0"/>
                <w:color w:val="2A00FF"/>
                <w:sz w:val="20"/>
                <w:szCs w:val="20"/>
              </w:rPr>
              <w:t>=?,</w:t>
            </w:r>
            <w:proofErr w:type="gramEnd"/>
            <w:r>
              <w:rPr>
                <w:rFonts w:ascii="Consolas" w:eastAsiaTheme="minorEastAsia" w:hAnsi="Consolas" w:cs="Consolas"/>
                <w:bCs w:val="0"/>
                <w:color w:val="2A00FF"/>
                <w:sz w:val="20"/>
                <w:szCs w:val="20"/>
              </w:rPr>
              <w:t>sex=?,address=? where id=?"</w:t>
            </w:r>
            <w:r>
              <w:rPr>
                <w:rFonts w:ascii="Consolas" w:eastAsiaTheme="minorEastAsia" w:hAnsi="Consolas" w:cs="Consolas"/>
                <w:bCs w:val="0"/>
                <w:color w:val="000000"/>
                <w:sz w:val="20"/>
                <w:szCs w:val="20"/>
              </w:rPr>
              <w:t>;</w:t>
            </w:r>
          </w:p>
          <w:p w14:paraId="01471150"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Object[</w:t>
            </w:r>
            <w:proofErr w:type="gramEnd"/>
            <w:r>
              <w:rPr>
                <w:rFonts w:ascii="Consolas" w:eastAsiaTheme="minorEastAsia" w:hAnsi="Consolas" w:cs="Consolas"/>
                <w:bCs w:val="0"/>
                <w:color w:val="000000"/>
                <w:sz w:val="20"/>
                <w:szCs w:val="20"/>
              </w:rPr>
              <w:t xml:space="preserve">] params = { </w:t>
            </w:r>
            <w:proofErr w:type="spellStart"/>
            <w:r>
              <w:rPr>
                <w:rFonts w:ascii="Consolas" w:eastAsiaTheme="minorEastAsia" w:hAnsi="Consolas" w:cs="Consolas"/>
                <w:bCs w:val="0"/>
                <w:color w:val="000000"/>
                <w:sz w:val="20"/>
                <w:szCs w:val="20"/>
              </w:rPr>
              <w:t>user.getName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user.getSex</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user.getAddress</w:t>
            </w:r>
            <w:proofErr w:type="spellEnd"/>
            <w:r>
              <w:rPr>
                <w:rFonts w:ascii="Consolas" w:eastAsiaTheme="minorEastAsia" w:hAnsi="Consolas" w:cs="Consolas"/>
                <w:bCs w:val="0"/>
                <w:color w:val="000000"/>
                <w:sz w:val="20"/>
                <w:szCs w:val="20"/>
              </w:rPr>
              <w:t>(),</w:t>
            </w:r>
          </w:p>
          <w:p w14:paraId="1E6FE316"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user.getId</w:t>
            </w:r>
            <w:proofErr w:type="spellEnd"/>
            <w:proofErr w:type="gramEnd"/>
            <w:r>
              <w:rPr>
                <w:rFonts w:ascii="Consolas" w:eastAsiaTheme="minorEastAsia" w:hAnsi="Consolas" w:cs="Consolas"/>
                <w:bCs w:val="0"/>
                <w:color w:val="000000"/>
                <w:sz w:val="20"/>
                <w:szCs w:val="20"/>
              </w:rPr>
              <w:t>() };</w:t>
            </w:r>
          </w:p>
          <w:p w14:paraId="45677F3C"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C0"/>
                <w:sz w:val="20"/>
                <w:szCs w:val="20"/>
              </w:rPr>
              <w:t>jdbcTemplate</w:t>
            </w:r>
            <w:r>
              <w:rPr>
                <w:rFonts w:ascii="Consolas" w:eastAsiaTheme="minorEastAsia" w:hAnsi="Consolas" w:cs="Consolas"/>
                <w:bCs w:val="0"/>
                <w:color w:val="000000"/>
                <w:sz w:val="20"/>
                <w:szCs w:val="20"/>
              </w:rPr>
              <w:t>.update</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params);</w:t>
            </w:r>
          </w:p>
          <w:p w14:paraId="2E8907A3"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w:t>
            </w:r>
            <w:proofErr w:type="spellEnd"/>
            <w:r>
              <w:rPr>
                <w:rFonts w:ascii="Consolas" w:eastAsiaTheme="minorEastAsia" w:hAnsi="Consolas" w:cs="Consolas"/>
                <w:bCs w:val="0"/>
                <w:color w:val="000000"/>
                <w:sz w:val="20"/>
                <w:szCs w:val="20"/>
              </w:rPr>
              <w:t>;</w:t>
            </w:r>
          </w:p>
          <w:p w14:paraId="59F6CA7C"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BC2E1D1"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p>
          <w:p w14:paraId="2E5E08E9"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6888A164"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delete(</w:t>
            </w:r>
            <w:proofErr w:type="gramEnd"/>
            <w:r>
              <w:rPr>
                <w:rFonts w:ascii="Consolas" w:eastAsiaTheme="minorEastAsia" w:hAnsi="Consolas" w:cs="Consolas"/>
                <w:bCs w:val="0"/>
                <w:color w:val="000000"/>
                <w:sz w:val="20"/>
                <w:szCs w:val="20"/>
              </w:rPr>
              <w:t>Integer id) {</w:t>
            </w:r>
          </w:p>
          <w:p w14:paraId="5CA475DC"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 xml:space="preserve">"delete </w:t>
            </w:r>
            <w:proofErr w:type="gramStart"/>
            <w:r>
              <w:rPr>
                <w:rFonts w:ascii="Consolas" w:eastAsiaTheme="minorEastAsia" w:hAnsi="Consolas" w:cs="Consolas"/>
                <w:bCs w:val="0"/>
                <w:color w:val="2A00FF"/>
                <w:sz w:val="20"/>
                <w:szCs w:val="20"/>
              </w:rPr>
              <w:t xml:space="preserve">from  </w:t>
            </w:r>
            <w:proofErr w:type="spellStart"/>
            <w:r>
              <w:rPr>
                <w:rFonts w:ascii="Consolas" w:eastAsiaTheme="minorEastAsia" w:hAnsi="Consolas" w:cs="Consolas"/>
                <w:bCs w:val="0"/>
                <w:color w:val="2A00FF"/>
                <w:sz w:val="20"/>
                <w:szCs w:val="20"/>
              </w:rPr>
              <w:t>t</w:t>
            </w:r>
            <w:proofErr w:type="gramEnd"/>
            <w:r>
              <w:rPr>
                <w:rFonts w:ascii="Consolas" w:eastAsiaTheme="minorEastAsia" w:hAnsi="Consolas" w:cs="Consolas"/>
                <w:bCs w:val="0"/>
                <w:color w:val="2A00FF"/>
                <w:sz w:val="20"/>
                <w:szCs w:val="20"/>
              </w:rPr>
              <w:t>_user</w:t>
            </w:r>
            <w:proofErr w:type="spellEnd"/>
            <w:r>
              <w:rPr>
                <w:rFonts w:ascii="Consolas" w:eastAsiaTheme="minorEastAsia" w:hAnsi="Consolas" w:cs="Consolas"/>
                <w:bCs w:val="0"/>
                <w:color w:val="2A00FF"/>
                <w:sz w:val="20"/>
                <w:szCs w:val="20"/>
              </w:rPr>
              <w:t xml:space="preserve">  where id=?"</w:t>
            </w:r>
            <w:r>
              <w:rPr>
                <w:rFonts w:ascii="Consolas" w:eastAsiaTheme="minorEastAsia" w:hAnsi="Consolas" w:cs="Consolas"/>
                <w:bCs w:val="0"/>
                <w:color w:val="000000"/>
                <w:sz w:val="20"/>
                <w:szCs w:val="20"/>
              </w:rPr>
              <w:t>;</w:t>
            </w:r>
          </w:p>
          <w:p w14:paraId="2C4A4E6B"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Object[</w:t>
            </w:r>
            <w:proofErr w:type="gramEnd"/>
            <w:r>
              <w:rPr>
                <w:rFonts w:ascii="Consolas" w:eastAsiaTheme="minorEastAsia" w:hAnsi="Consolas" w:cs="Consolas"/>
                <w:bCs w:val="0"/>
                <w:color w:val="000000"/>
                <w:sz w:val="20"/>
                <w:szCs w:val="20"/>
              </w:rPr>
              <w:t>] params = { id };</w:t>
            </w:r>
          </w:p>
          <w:p w14:paraId="39AF1C03"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C0"/>
                <w:sz w:val="20"/>
                <w:szCs w:val="20"/>
              </w:rPr>
              <w:t>jdbcTemplate</w:t>
            </w:r>
            <w:r>
              <w:rPr>
                <w:rFonts w:ascii="Consolas" w:eastAsiaTheme="minorEastAsia" w:hAnsi="Consolas" w:cs="Consolas"/>
                <w:bCs w:val="0"/>
                <w:color w:val="000000"/>
                <w:sz w:val="20"/>
                <w:szCs w:val="20"/>
              </w:rPr>
              <w:t>.update</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params);</w:t>
            </w:r>
          </w:p>
          <w:p w14:paraId="0DD28153"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w:t>
            </w:r>
            <w:proofErr w:type="spellEnd"/>
            <w:r>
              <w:rPr>
                <w:rFonts w:ascii="Consolas" w:eastAsiaTheme="minorEastAsia" w:hAnsi="Consolas" w:cs="Consolas"/>
                <w:bCs w:val="0"/>
                <w:color w:val="000000"/>
                <w:sz w:val="20"/>
                <w:szCs w:val="20"/>
              </w:rPr>
              <w:t>;</w:t>
            </w:r>
          </w:p>
          <w:p w14:paraId="5FB805A6"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1BD897F"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p>
          <w:p w14:paraId="4F509EF5"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62EF0454"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List&lt;User&gt; </w:t>
            </w:r>
            <w:proofErr w:type="spellStart"/>
            <w:proofErr w:type="gramStart"/>
            <w:r>
              <w:rPr>
                <w:rFonts w:ascii="Consolas" w:eastAsiaTheme="minorEastAsia" w:hAnsi="Consolas" w:cs="Consolas"/>
                <w:bCs w:val="0"/>
                <w:color w:val="000000"/>
                <w:sz w:val="20"/>
                <w:szCs w:val="20"/>
              </w:rPr>
              <w:t>queryAll</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0685F6DE"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proofErr w:type="spellStart"/>
            <w:r>
              <w:rPr>
                <w:rFonts w:ascii="Consolas" w:eastAsiaTheme="minorEastAsia" w:hAnsi="Consolas" w:cs="Consolas"/>
                <w:b/>
                <w:color w:val="7F9FBF"/>
                <w:sz w:val="20"/>
                <w:szCs w:val="20"/>
              </w:rPr>
              <w:t>TODO</w:t>
            </w:r>
            <w:proofErr w:type="spellEnd"/>
            <w:r>
              <w:rPr>
                <w:rFonts w:ascii="Consolas" w:eastAsiaTheme="minorEastAsia" w:hAnsi="Consolas" w:cs="Consolas"/>
                <w:bCs w:val="0"/>
                <w:color w:val="3F7F5F"/>
                <w:sz w:val="20"/>
                <w:szCs w:val="20"/>
              </w:rPr>
              <w:t xml:space="preserve"> Auto-generated method stub</w:t>
            </w:r>
          </w:p>
          <w:p w14:paraId="5C5C48C9"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 xml:space="preserve">"select </w:t>
            </w:r>
            <w:proofErr w:type="gramStart"/>
            <w:r>
              <w:rPr>
                <w:rFonts w:ascii="Consolas" w:eastAsiaTheme="minorEastAsia" w:hAnsi="Consolas" w:cs="Consolas"/>
                <w:bCs w:val="0"/>
                <w:color w:val="2A00FF"/>
                <w:sz w:val="20"/>
                <w:szCs w:val="20"/>
              </w:rPr>
              <w:t>*  from</w:t>
            </w:r>
            <w:proofErr w:type="gramEnd"/>
            <w:r>
              <w:rPr>
                <w:rFonts w:ascii="Consolas" w:eastAsiaTheme="minorEastAsia" w:hAnsi="Consolas" w:cs="Consolas"/>
                <w:bCs w:val="0"/>
                <w:color w:val="2A00FF"/>
                <w:sz w:val="20"/>
                <w:szCs w:val="20"/>
              </w:rPr>
              <w:t xml:space="preserve"> </w:t>
            </w:r>
            <w:proofErr w:type="spellStart"/>
            <w:r>
              <w:rPr>
                <w:rFonts w:ascii="Consolas" w:eastAsiaTheme="minorEastAsia" w:hAnsi="Consolas" w:cs="Consolas"/>
                <w:bCs w:val="0"/>
                <w:color w:val="2A00FF"/>
                <w:sz w:val="20"/>
                <w:szCs w:val="20"/>
              </w:rPr>
              <w:t>t_user</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B613251"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定义行映射器</w:t>
            </w:r>
            <w:r>
              <w:rPr>
                <w:rFonts w:ascii="Consolas" w:eastAsiaTheme="minorEastAsia" w:hAnsi="Consolas" w:cs="Consolas"/>
                <w:bCs w:val="0"/>
                <w:color w:val="3F7F5F"/>
                <w:sz w:val="20"/>
                <w:szCs w:val="20"/>
              </w:rPr>
              <w:t xml:space="preserve"> </w:t>
            </w:r>
            <w:proofErr w:type="spellStart"/>
            <w:r>
              <w:rPr>
                <w:rFonts w:ascii="Consolas" w:eastAsiaTheme="minorEastAsia" w:hAnsi="Consolas" w:cs="Consolas"/>
                <w:bCs w:val="0"/>
                <w:color w:val="3F7F5F"/>
                <w:sz w:val="20"/>
                <w:szCs w:val="20"/>
                <w:u w:val="single"/>
              </w:rPr>
              <w:t>Rowmapper</w:t>
            </w:r>
            <w:proofErr w:type="spellEnd"/>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如果字段与属性</w:t>
            </w:r>
            <w:proofErr w:type="gramStart"/>
            <w:r>
              <w:rPr>
                <w:rFonts w:ascii="Consolas" w:eastAsiaTheme="minorEastAsia" w:hAnsi="Consolas" w:cs="Consolas"/>
                <w:bCs w:val="0"/>
                <w:color w:val="3F7F5F"/>
                <w:sz w:val="20"/>
                <w:szCs w:val="20"/>
              </w:rPr>
              <w:t>名完全</w:t>
            </w:r>
            <w:proofErr w:type="gramEnd"/>
            <w:r>
              <w:rPr>
                <w:rFonts w:ascii="Consolas" w:eastAsiaTheme="minorEastAsia" w:hAnsi="Consolas" w:cs="Consolas"/>
                <w:bCs w:val="0"/>
                <w:color w:val="3F7F5F"/>
                <w:sz w:val="20"/>
                <w:szCs w:val="20"/>
              </w:rPr>
              <w:t>一致，可以用</w:t>
            </w:r>
            <w:proofErr w:type="spellStart"/>
            <w:r>
              <w:rPr>
                <w:rFonts w:ascii="Consolas" w:eastAsiaTheme="minorEastAsia" w:hAnsi="Consolas" w:cs="Consolas"/>
                <w:bCs w:val="0"/>
                <w:color w:val="3F7F5F"/>
                <w:sz w:val="20"/>
                <w:szCs w:val="20"/>
              </w:rPr>
              <w:t>BeanPropertyRowMapper</w:t>
            </w:r>
            <w:proofErr w:type="spellEnd"/>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把字段的值封装到</w:t>
            </w:r>
            <w:r>
              <w:rPr>
                <w:rFonts w:ascii="Consolas" w:eastAsiaTheme="minorEastAsia" w:hAnsi="Consolas" w:cs="Consolas"/>
                <w:bCs w:val="0"/>
                <w:color w:val="3F7F5F"/>
                <w:sz w:val="20"/>
                <w:szCs w:val="20"/>
              </w:rPr>
              <w:t>Bean</w:t>
            </w:r>
            <w:r>
              <w:rPr>
                <w:rFonts w:ascii="Consolas" w:eastAsiaTheme="minorEastAsia" w:hAnsi="Consolas" w:cs="Consolas"/>
                <w:bCs w:val="0"/>
                <w:color w:val="3F7F5F"/>
                <w:sz w:val="20"/>
                <w:szCs w:val="20"/>
              </w:rPr>
              <w:t>对象的同名属性上</w:t>
            </w:r>
            <w:r>
              <w:rPr>
                <w:rFonts w:ascii="Consolas" w:eastAsiaTheme="minorEastAsia" w:hAnsi="Consolas" w:cs="Consolas"/>
                <w:bCs w:val="0"/>
                <w:color w:val="3F7F5F"/>
                <w:sz w:val="20"/>
                <w:szCs w:val="20"/>
              </w:rPr>
              <w:t>)</w:t>
            </w:r>
          </w:p>
          <w:p w14:paraId="3AD42B76"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RowMapper</w:t>
            </w:r>
            <w:proofErr w:type="spellEnd"/>
            <w:r>
              <w:rPr>
                <w:rFonts w:ascii="Consolas" w:eastAsiaTheme="minorEastAsia" w:hAnsi="Consolas" w:cs="Consolas"/>
                <w:bCs w:val="0"/>
                <w:color w:val="000000"/>
                <w:sz w:val="20"/>
                <w:szCs w:val="20"/>
              </w:rPr>
              <w:t>&lt;User</w:t>
            </w:r>
            <w:proofErr w:type="gramStart"/>
            <w:r>
              <w:rPr>
                <w:rFonts w:ascii="Consolas" w:eastAsiaTheme="minorEastAsia" w:hAnsi="Consolas" w:cs="Consolas"/>
                <w:bCs w:val="0"/>
                <w:color w:val="000000"/>
                <w:sz w:val="20"/>
                <w:szCs w:val="20"/>
              </w:rPr>
              <w:t xml:space="preserve">&gt;  </w:t>
            </w:r>
            <w:proofErr w:type="spellStart"/>
            <w:r>
              <w:rPr>
                <w:rFonts w:ascii="Consolas" w:eastAsiaTheme="minorEastAsia" w:hAnsi="Consolas" w:cs="Consolas"/>
                <w:bCs w:val="0"/>
                <w:color w:val="000000"/>
                <w:sz w:val="20"/>
                <w:szCs w:val="20"/>
              </w:rPr>
              <w:t>rowMapper</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BeanPropertyRowMapper</w:t>
            </w:r>
            <w:proofErr w:type="spellEnd"/>
            <w:r>
              <w:rPr>
                <w:rFonts w:ascii="Consolas" w:eastAsiaTheme="minorEastAsia" w:hAnsi="Consolas" w:cs="Consolas"/>
                <w:bCs w:val="0"/>
                <w:color w:val="000000"/>
                <w:sz w:val="20"/>
                <w:szCs w:val="20"/>
              </w:rPr>
              <w:t>&lt;User&gt;(</w:t>
            </w:r>
            <w:proofErr w:type="spellStart"/>
            <w:r>
              <w:rPr>
                <w:rFonts w:ascii="Consolas" w:eastAsiaTheme="minorEastAsia" w:hAnsi="Consolas" w:cs="Consolas"/>
                <w:bCs w:val="0"/>
                <w:color w:val="000000"/>
                <w:sz w:val="20"/>
                <w:szCs w:val="20"/>
              </w:rPr>
              <w:t>User.</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78942621"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List&lt;User&gt; list = </w:t>
            </w:r>
            <w:proofErr w:type="spellStart"/>
            <w:r>
              <w:rPr>
                <w:rFonts w:ascii="Consolas" w:eastAsiaTheme="minorEastAsia" w:hAnsi="Consolas" w:cs="Consolas"/>
                <w:bCs w:val="0"/>
                <w:color w:val="0000C0"/>
                <w:sz w:val="20"/>
                <w:szCs w:val="20"/>
              </w:rPr>
              <w:t>jdbcTemplate</w:t>
            </w:r>
            <w:r>
              <w:rPr>
                <w:rFonts w:ascii="Consolas" w:eastAsiaTheme="minorEastAsia" w:hAnsi="Consolas" w:cs="Consolas"/>
                <w:bCs w:val="0"/>
                <w:color w:val="000000"/>
                <w:sz w:val="20"/>
                <w:szCs w:val="20"/>
              </w:rPr>
              <w:t>.query</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rowMapper</w:t>
            </w:r>
            <w:proofErr w:type="spellEnd"/>
            <w:r>
              <w:rPr>
                <w:rFonts w:ascii="Consolas" w:eastAsiaTheme="minorEastAsia" w:hAnsi="Consolas" w:cs="Consolas"/>
                <w:bCs w:val="0"/>
                <w:color w:val="000000"/>
                <w:sz w:val="20"/>
                <w:szCs w:val="20"/>
              </w:rPr>
              <w:t>);</w:t>
            </w:r>
          </w:p>
          <w:p w14:paraId="6687BF24"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list;</w:t>
            </w:r>
          </w:p>
          <w:p w14:paraId="00BCAB5D"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106B5BF"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p>
          <w:p w14:paraId="59774B9C"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509C8234"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User </w:t>
            </w:r>
            <w:proofErr w:type="spellStart"/>
            <w:proofErr w:type="gramStart"/>
            <w:r>
              <w:rPr>
                <w:rFonts w:ascii="Consolas" w:eastAsiaTheme="minorEastAsia" w:hAnsi="Consolas" w:cs="Consolas"/>
                <w:bCs w:val="0"/>
                <w:color w:val="000000"/>
                <w:sz w:val="20"/>
                <w:szCs w:val="20"/>
              </w:rPr>
              <w:t>queryById</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Integer id) {</w:t>
            </w:r>
          </w:p>
          <w:p w14:paraId="1F3BD943"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proofErr w:type="spellStart"/>
            <w:r>
              <w:rPr>
                <w:rFonts w:ascii="Consolas" w:eastAsiaTheme="minorEastAsia" w:hAnsi="Consolas" w:cs="Consolas"/>
                <w:b/>
                <w:color w:val="7F9FBF"/>
                <w:sz w:val="20"/>
                <w:szCs w:val="20"/>
              </w:rPr>
              <w:t>TODO</w:t>
            </w:r>
            <w:proofErr w:type="spellEnd"/>
            <w:r>
              <w:rPr>
                <w:rFonts w:ascii="Consolas" w:eastAsiaTheme="minorEastAsia" w:hAnsi="Consolas" w:cs="Consolas"/>
                <w:bCs w:val="0"/>
                <w:color w:val="3F7F5F"/>
                <w:sz w:val="20"/>
                <w:szCs w:val="20"/>
              </w:rPr>
              <w:t xml:space="preserve"> Auto-generated method stub</w:t>
            </w:r>
          </w:p>
          <w:p w14:paraId="560AA70C"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 xml:space="preserve">"select </w:t>
            </w:r>
            <w:proofErr w:type="gramStart"/>
            <w:r>
              <w:rPr>
                <w:rFonts w:ascii="Consolas" w:eastAsiaTheme="minorEastAsia" w:hAnsi="Consolas" w:cs="Consolas"/>
                <w:bCs w:val="0"/>
                <w:color w:val="2A00FF"/>
                <w:sz w:val="20"/>
                <w:szCs w:val="20"/>
              </w:rPr>
              <w:t>*  from</w:t>
            </w:r>
            <w:proofErr w:type="gramEnd"/>
            <w:r>
              <w:rPr>
                <w:rFonts w:ascii="Consolas" w:eastAsiaTheme="minorEastAsia" w:hAnsi="Consolas" w:cs="Consolas"/>
                <w:bCs w:val="0"/>
                <w:color w:val="2A00FF"/>
                <w:sz w:val="20"/>
                <w:szCs w:val="20"/>
              </w:rPr>
              <w:t xml:space="preserve"> </w:t>
            </w:r>
            <w:proofErr w:type="spellStart"/>
            <w:r>
              <w:rPr>
                <w:rFonts w:ascii="Consolas" w:eastAsiaTheme="minorEastAsia" w:hAnsi="Consolas" w:cs="Consolas"/>
                <w:bCs w:val="0"/>
                <w:color w:val="2A00FF"/>
                <w:sz w:val="20"/>
                <w:szCs w:val="20"/>
              </w:rPr>
              <w:t>t_user</w:t>
            </w:r>
            <w:proofErr w:type="spellEnd"/>
            <w:r>
              <w:rPr>
                <w:rFonts w:ascii="Consolas" w:eastAsiaTheme="minorEastAsia" w:hAnsi="Consolas" w:cs="Consolas"/>
                <w:bCs w:val="0"/>
                <w:color w:val="2A00FF"/>
                <w:sz w:val="20"/>
                <w:szCs w:val="20"/>
              </w:rPr>
              <w:t xml:space="preserve">  where id=?"</w:t>
            </w:r>
            <w:r>
              <w:rPr>
                <w:rFonts w:ascii="Consolas" w:eastAsiaTheme="minorEastAsia" w:hAnsi="Consolas" w:cs="Consolas"/>
                <w:bCs w:val="0"/>
                <w:color w:val="000000"/>
                <w:sz w:val="20"/>
                <w:szCs w:val="20"/>
              </w:rPr>
              <w:t>;</w:t>
            </w:r>
          </w:p>
          <w:p w14:paraId="71B74AAD"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RowMapper</w:t>
            </w:r>
            <w:proofErr w:type="spellEnd"/>
            <w:r>
              <w:rPr>
                <w:rFonts w:ascii="Consolas" w:eastAsiaTheme="minorEastAsia" w:hAnsi="Consolas" w:cs="Consolas"/>
                <w:bCs w:val="0"/>
                <w:color w:val="000000"/>
                <w:sz w:val="20"/>
                <w:szCs w:val="20"/>
              </w:rPr>
              <w:t>&lt;User</w:t>
            </w:r>
            <w:proofErr w:type="gramStart"/>
            <w:r>
              <w:rPr>
                <w:rFonts w:ascii="Consolas" w:eastAsiaTheme="minorEastAsia" w:hAnsi="Consolas" w:cs="Consolas"/>
                <w:bCs w:val="0"/>
                <w:color w:val="000000"/>
                <w:sz w:val="20"/>
                <w:szCs w:val="20"/>
              </w:rPr>
              <w:t xml:space="preserve">&gt;  </w:t>
            </w:r>
            <w:proofErr w:type="spellStart"/>
            <w:r>
              <w:rPr>
                <w:rFonts w:ascii="Consolas" w:eastAsiaTheme="minorEastAsia" w:hAnsi="Consolas" w:cs="Consolas"/>
                <w:bCs w:val="0"/>
                <w:color w:val="000000"/>
                <w:sz w:val="20"/>
                <w:szCs w:val="20"/>
              </w:rPr>
              <w:t>rowMapper</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BeanPropertyRowMapper</w:t>
            </w:r>
            <w:proofErr w:type="spellEnd"/>
            <w:r>
              <w:rPr>
                <w:rFonts w:ascii="Consolas" w:eastAsiaTheme="minorEastAsia" w:hAnsi="Consolas" w:cs="Consolas"/>
                <w:bCs w:val="0"/>
                <w:color w:val="000000"/>
                <w:sz w:val="20"/>
                <w:szCs w:val="20"/>
              </w:rPr>
              <w:t>&lt;User&gt;(</w:t>
            </w:r>
            <w:proofErr w:type="spellStart"/>
            <w:r>
              <w:rPr>
                <w:rFonts w:ascii="Consolas" w:eastAsiaTheme="minorEastAsia" w:hAnsi="Consolas" w:cs="Consolas"/>
                <w:bCs w:val="0"/>
                <w:color w:val="000000"/>
                <w:sz w:val="20"/>
                <w:szCs w:val="20"/>
              </w:rPr>
              <w:t>User.</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1FB8CE74"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Object[</w:t>
            </w:r>
            <w:proofErr w:type="gramEnd"/>
            <w:r>
              <w:rPr>
                <w:rFonts w:ascii="Consolas" w:eastAsiaTheme="minorEastAsia" w:hAnsi="Consolas" w:cs="Consolas"/>
                <w:bCs w:val="0"/>
                <w:color w:val="000000"/>
                <w:sz w:val="20"/>
                <w:szCs w:val="20"/>
              </w:rPr>
              <w:t>]  params={id};</w:t>
            </w:r>
          </w:p>
          <w:p w14:paraId="0FD4F882"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User </w:t>
            </w:r>
            <w:proofErr w:type="spellStart"/>
            <w:r>
              <w:rPr>
                <w:rFonts w:ascii="Consolas" w:eastAsiaTheme="minorEastAsia" w:hAnsi="Consolas" w:cs="Consolas"/>
                <w:bCs w:val="0"/>
                <w:color w:val="000000"/>
                <w:sz w:val="20"/>
                <w:szCs w:val="20"/>
              </w:rPr>
              <w:t>user</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C0"/>
                <w:sz w:val="20"/>
                <w:szCs w:val="20"/>
              </w:rPr>
              <w:t>jdbcTemplate</w:t>
            </w:r>
            <w:r>
              <w:rPr>
                <w:rFonts w:ascii="Consolas" w:eastAsiaTheme="minorEastAsia" w:hAnsi="Consolas" w:cs="Consolas"/>
                <w:bCs w:val="0"/>
                <w:color w:val="000000"/>
                <w:sz w:val="20"/>
                <w:szCs w:val="20"/>
              </w:rPr>
              <w:t>.queryForObject</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rowMapper</w:t>
            </w:r>
            <w:proofErr w:type="spellEnd"/>
            <w:r>
              <w:rPr>
                <w:rFonts w:ascii="Consolas" w:eastAsiaTheme="minorEastAsia" w:hAnsi="Consolas" w:cs="Consolas"/>
                <w:bCs w:val="0"/>
                <w:color w:val="000000"/>
                <w:sz w:val="20"/>
                <w:szCs w:val="20"/>
              </w:rPr>
              <w:t>, params);</w:t>
            </w:r>
          </w:p>
          <w:p w14:paraId="784E47D3"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user;</w:t>
            </w:r>
          </w:p>
          <w:p w14:paraId="6E26571F"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FE928A3"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p>
          <w:p w14:paraId="3EC8D01A"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38E45BF3"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List&lt;User&gt; </w:t>
            </w:r>
            <w:proofErr w:type="spellStart"/>
            <w:proofErr w:type="gramStart"/>
            <w:r>
              <w:rPr>
                <w:rFonts w:ascii="Consolas" w:eastAsiaTheme="minorEastAsia" w:hAnsi="Consolas" w:cs="Consolas"/>
                <w:bCs w:val="0"/>
                <w:color w:val="000000"/>
                <w:sz w:val="20"/>
                <w:szCs w:val="20"/>
              </w:rPr>
              <w:t>queryForPage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currentPage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pageSize</w:t>
            </w:r>
            <w:proofErr w:type="spellEnd"/>
            <w:r>
              <w:rPr>
                <w:rFonts w:ascii="Consolas" w:eastAsiaTheme="minorEastAsia" w:hAnsi="Consolas" w:cs="Consolas"/>
                <w:bCs w:val="0"/>
                <w:color w:val="000000"/>
                <w:sz w:val="20"/>
                <w:szCs w:val="20"/>
              </w:rPr>
              <w:t>) {</w:t>
            </w:r>
          </w:p>
          <w:p w14:paraId="2BA83F56"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 xml:space="preserve">"select </w:t>
            </w:r>
            <w:proofErr w:type="gramStart"/>
            <w:r>
              <w:rPr>
                <w:rFonts w:ascii="Consolas" w:eastAsiaTheme="minorEastAsia" w:hAnsi="Consolas" w:cs="Consolas"/>
                <w:bCs w:val="0"/>
                <w:color w:val="2A00FF"/>
                <w:sz w:val="20"/>
                <w:szCs w:val="20"/>
              </w:rPr>
              <w:t>*  from</w:t>
            </w:r>
            <w:proofErr w:type="gramEnd"/>
            <w:r>
              <w:rPr>
                <w:rFonts w:ascii="Consolas" w:eastAsiaTheme="minorEastAsia" w:hAnsi="Consolas" w:cs="Consolas"/>
                <w:bCs w:val="0"/>
                <w:color w:val="2A00FF"/>
                <w:sz w:val="20"/>
                <w:szCs w:val="20"/>
              </w:rPr>
              <w:t xml:space="preserve"> </w:t>
            </w:r>
            <w:proofErr w:type="spellStart"/>
            <w:r>
              <w:rPr>
                <w:rFonts w:ascii="Consolas" w:eastAsiaTheme="minorEastAsia" w:hAnsi="Consolas" w:cs="Consolas"/>
                <w:bCs w:val="0"/>
                <w:color w:val="2A00FF"/>
                <w:sz w:val="20"/>
                <w:szCs w:val="20"/>
              </w:rPr>
              <w:t>t_user</w:t>
            </w:r>
            <w:proofErr w:type="spellEnd"/>
            <w:r>
              <w:rPr>
                <w:rFonts w:ascii="Consolas" w:eastAsiaTheme="minorEastAsia" w:hAnsi="Consolas" w:cs="Consolas"/>
                <w:bCs w:val="0"/>
                <w:color w:val="2A00FF"/>
                <w:sz w:val="20"/>
                <w:szCs w:val="20"/>
              </w:rPr>
              <w:t xml:space="preserve">  limit ?,?"</w:t>
            </w:r>
            <w:r>
              <w:rPr>
                <w:rFonts w:ascii="Consolas" w:eastAsiaTheme="minorEastAsia" w:hAnsi="Consolas" w:cs="Consolas"/>
                <w:bCs w:val="0"/>
                <w:color w:val="000000"/>
                <w:sz w:val="20"/>
                <w:szCs w:val="20"/>
              </w:rPr>
              <w:t>;</w:t>
            </w:r>
          </w:p>
          <w:p w14:paraId="709299B6"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Object[</w:t>
            </w:r>
            <w:proofErr w:type="gramEnd"/>
            <w:r>
              <w:rPr>
                <w:rFonts w:ascii="Consolas" w:eastAsiaTheme="minorEastAsia" w:hAnsi="Consolas" w:cs="Consolas"/>
                <w:bCs w:val="0"/>
                <w:color w:val="000000"/>
                <w:sz w:val="20"/>
                <w:szCs w:val="20"/>
              </w:rPr>
              <w:t>] params={(</w:t>
            </w:r>
            <w:proofErr w:type="spellStart"/>
            <w:r>
              <w:rPr>
                <w:rFonts w:ascii="Consolas" w:eastAsiaTheme="minorEastAsia" w:hAnsi="Consolas" w:cs="Consolas"/>
                <w:bCs w:val="0"/>
                <w:color w:val="000000"/>
                <w:sz w:val="20"/>
                <w:szCs w:val="20"/>
              </w:rPr>
              <w:t>currentPage</w:t>
            </w:r>
            <w:proofErr w:type="spellEnd"/>
            <w:r>
              <w:rPr>
                <w:rFonts w:ascii="Consolas" w:eastAsiaTheme="minorEastAsia" w:hAnsi="Consolas" w:cs="Consolas"/>
                <w:bCs w:val="0"/>
                <w:color w:val="000000"/>
                <w:sz w:val="20"/>
                <w:szCs w:val="20"/>
              </w:rPr>
              <w:t>-1)*</w:t>
            </w:r>
            <w:proofErr w:type="spellStart"/>
            <w:r>
              <w:rPr>
                <w:rFonts w:ascii="Consolas" w:eastAsiaTheme="minorEastAsia" w:hAnsi="Consolas" w:cs="Consolas"/>
                <w:bCs w:val="0"/>
                <w:color w:val="000000"/>
                <w:sz w:val="20"/>
                <w:szCs w:val="20"/>
              </w:rPr>
              <w:t>pageSize,pageSize</w:t>
            </w:r>
            <w:proofErr w:type="spellEnd"/>
            <w:r>
              <w:rPr>
                <w:rFonts w:ascii="Consolas" w:eastAsiaTheme="minorEastAsia" w:hAnsi="Consolas" w:cs="Consolas"/>
                <w:bCs w:val="0"/>
                <w:color w:val="000000"/>
                <w:sz w:val="20"/>
                <w:szCs w:val="20"/>
              </w:rPr>
              <w:t>};</w:t>
            </w:r>
          </w:p>
          <w:p w14:paraId="431FC24B"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RowMapper</w:t>
            </w:r>
            <w:proofErr w:type="spellEnd"/>
            <w:r>
              <w:rPr>
                <w:rFonts w:ascii="Consolas" w:eastAsiaTheme="minorEastAsia" w:hAnsi="Consolas" w:cs="Consolas"/>
                <w:bCs w:val="0"/>
                <w:color w:val="000000"/>
                <w:sz w:val="20"/>
                <w:szCs w:val="20"/>
              </w:rPr>
              <w:t>&lt;User</w:t>
            </w:r>
            <w:proofErr w:type="gramStart"/>
            <w:r>
              <w:rPr>
                <w:rFonts w:ascii="Consolas" w:eastAsiaTheme="minorEastAsia" w:hAnsi="Consolas" w:cs="Consolas"/>
                <w:bCs w:val="0"/>
                <w:color w:val="000000"/>
                <w:sz w:val="20"/>
                <w:szCs w:val="20"/>
              </w:rPr>
              <w:t xml:space="preserve">&gt;  </w:t>
            </w:r>
            <w:proofErr w:type="spellStart"/>
            <w:r>
              <w:rPr>
                <w:rFonts w:ascii="Consolas" w:eastAsiaTheme="minorEastAsia" w:hAnsi="Consolas" w:cs="Consolas"/>
                <w:bCs w:val="0"/>
                <w:color w:val="000000"/>
                <w:sz w:val="20"/>
                <w:szCs w:val="20"/>
              </w:rPr>
              <w:t>rowMapper</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BeanPropertyRowMapper</w:t>
            </w:r>
            <w:proofErr w:type="spellEnd"/>
            <w:r>
              <w:rPr>
                <w:rFonts w:ascii="Consolas" w:eastAsiaTheme="minorEastAsia" w:hAnsi="Consolas" w:cs="Consolas"/>
                <w:bCs w:val="0"/>
                <w:color w:val="000000"/>
                <w:sz w:val="20"/>
                <w:szCs w:val="20"/>
              </w:rPr>
              <w:t>&lt;User&gt;(</w:t>
            </w:r>
            <w:proofErr w:type="spellStart"/>
            <w:r>
              <w:rPr>
                <w:rFonts w:ascii="Consolas" w:eastAsiaTheme="minorEastAsia" w:hAnsi="Consolas" w:cs="Consolas"/>
                <w:bCs w:val="0"/>
                <w:color w:val="000000"/>
                <w:sz w:val="20"/>
                <w:szCs w:val="20"/>
              </w:rPr>
              <w:t>User.</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346D95BB"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List&lt;User&gt; list = </w:t>
            </w:r>
            <w:proofErr w:type="spellStart"/>
            <w:r>
              <w:rPr>
                <w:rFonts w:ascii="Consolas" w:eastAsiaTheme="minorEastAsia" w:hAnsi="Consolas" w:cs="Consolas"/>
                <w:bCs w:val="0"/>
                <w:color w:val="0000C0"/>
                <w:sz w:val="20"/>
                <w:szCs w:val="20"/>
              </w:rPr>
              <w:t>jdbcTemplate</w:t>
            </w:r>
            <w:r>
              <w:rPr>
                <w:rFonts w:ascii="Consolas" w:eastAsiaTheme="minorEastAsia" w:hAnsi="Consolas" w:cs="Consolas"/>
                <w:bCs w:val="0"/>
                <w:color w:val="000000"/>
                <w:sz w:val="20"/>
                <w:szCs w:val="20"/>
              </w:rPr>
              <w:t>.query</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rowMapper,params</w:t>
            </w:r>
            <w:proofErr w:type="spellEnd"/>
            <w:proofErr w:type="gramEnd"/>
            <w:r>
              <w:rPr>
                <w:rFonts w:ascii="Consolas" w:eastAsiaTheme="minorEastAsia" w:hAnsi="Consolas" w:cs="Consolas"/>
                <w:bCs w:val="0"/>
                <w:color w:val="000000"/>
                <w:sz w:val="20"/>
                <w:szCs w:val="20"/>
              </w:rPr>
              <w:t>);</w:t>
            </w:r>
          </w:p>
          <w:p w14:paraId="6B1602A5"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46705A5E"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list;</w:t>
            </w:r>
          </w:p>
          <w:p w14:paraId="5F47ADAD"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BDEA468"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p>
          <w:p w14:paraId="07560C77"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0B28ED2D"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Integer </w:t>
            </w:r>
            <w:proofErr w:type="spellStart"/>
            <w:proofErr w:type="gramStart"/>
            <w:r>
              <w:rPr>
                <w:rFonts w:ascii="Consolas" w:eastAsiaTheme="minorEastAsia" w:hAnsi="Consolas" w:cs="Consolas"/>
                <w:bCs w:val="0"/>
                <w:color w:val="000000"/>
                <w:sz w:val="20"/>
                <w:szCs w:val="20"/>
              </w:rPr>
              <w:t>queryCount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3C1F96D0"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proofErr w:type="spellStart"/>
            <w:r>
              <w:rPr>
                <w:rFonts w:ascii="Consolas" w:eastAsiaTheme="minorEastAsia" w:hAnsi="Consolas" w:cs="Consolas"/>
                <w:b/>
                <w:color w:val="7F9FBF"/>
                <w:sz w:val="20"/>
                <w:szCs w:val="20"/>
              </w:rPr>
              <w:t>TODO</w:t>
            </w:r>
            <w:proofErr w:type="spellEnd"/>
            <w:r>
              <w:rPr>
                <w:rFonts w:ascii="Consolas" w:eastAsiaTheme="minorEastAsia" w:hAnsi="Consolas" w:cs="Consolas"/>
                <w:bCs w:val="0"/>
                <w:color w:val="3F7F5F"/>
                <w:sz w:val="20"/>
                <w:szCs w:val="20"/>
              </w:rPr>
              <w:t xml:space="preserve"> Auto-generated method stub</w:t>
            </w:r>
          </w:p>
          <w:p w14:paraId="22E97DA2"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 xml:space="preserve">"select </w:t>
            </w:r>
            <w:proofErr w:type="gramStart"/>
            <w:r>
              <w:rPr>
                <w:rFonts w:ascii="Consolas" w:eastAsiaTheme="minorEastAsia" w:hAnsi="Consolas" w:cs="Consolas"/>
                <w:bCs w:val="0"/>
                <w:color w:val="2A00FF"/>
                <w:sz w:val="20"/>
                <w:szCs w:val="20"/>
              </w:rPr>
              <w:t>count(</w:t>
            </w:r>
            <w:proofErr w:type="gramEnd"/>
            <w:r>
              <w:rPr>
                <w:rFonts w:ascii="Consolas" w:eastAsiaTheme="minorEastAsia" w:hAnsi="Consolas" w:cs="Consolas"/>
                <w:bCs w:val="0"/>
                <w:color w:val="2A00FF"/>
                <w:sz w:val="20"/>
                <w:szCs w:val="20"/>
              </w:rPr>
              <w:t xml:space="preserve">*) from </w:t>
            </w:r>
            <w:proofErr w:type="spellStart"/>
            <w:r>
              <w:rPr>
                <w:rFonts w:ascii="Consolas" w:eastAsiaTheme="minorEastAsia" w:hAnsi="Consolas" w:cs="Consolas"/>
                <w:bCs w:val="0"/>
                <w:color w:val="2A00FF"/>
                <w:sz w:val="20"/>
                <w:szCs w:val="20"/>
              </w:rPr>
              <w:t>t_user</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285820C"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Integer num = </w:t>
            </w:r>
            <w:proofErr w:type="spellStart"/>
            <w:r>
              <w:rPr>
                <w:rFonts w:ascii="Consolas" w:eastAsiaTheme="minorEastAsia" w:hAnsi="Consolas" w:cs="Consolas"/>
                <w:bCs w:val="0"/>
                <w:color w:val="0000C0"/>
                <w:sz w:val="20"/>
                <w:szCs w:val="20"/>
              </w:rPr>
              <w:t>jdbcTemplate</w:t>
            </w:r>
            <w:r>
              <w:rPr>
                <w:rFonts w:ascii="Consolas" w:eastAsiaTheme="minorEastAsia" w:hAnsi="Consolas" w:cs="Consolas"/>
                <w:bCs w:val="0"/>
                <w:color w:val="000000"/>
                <w:sz w:val="20"/>
                <w:szCs w:val="20"/>
              </w:rPr>
              <w:t>.queryForObject</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Integer.</w:t>
            </w:r>
            <w:r>
              <w:rPr>
                <w:rFonts w:ascii="Consolas" w:eastAsiaTheme="minorEastAsia" w:hAnsi="Consolas" w:cs="Consolas"/>
                <w:b/>
                <w:color w:val="7F0055"/>
                <w:sz w:val="20"/>
                <w:szCs w:val="20"/>
              </w:rPr>
              <w:t>class</w:t>
            </w:r>
            <w:proofErr w:type="spellEnd"/>
            <w:r>
              <w:rPr>
                <w:rFonts w:ascii="Consolas" w:eastAsiaTheme="minorEastAsia" w:hAnsi="Consolas" w:cs="Consolas"/>
                <w:bCs w:val="0"/>
                <w:color w:val="000000"/>
                <w:sz w:val="20"/>
                <w:szCs w:val="20"/>
              </w:rPr>
              <w:t>);</w:t>
            </w:r>
          </w:p>
          <w:p w14:paraId="06DAEA2B"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rPr>
              <w:tab/>
            </w:r>
          </w:p>
          <w:p w14:paraId="17562500"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num;</w:t>
            </w:r>
          </w:p>
          <w:p w14:paraId="5ED63F60"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C4A1F90" w14:textId="77777777" w:rsidR="00D04A63" w:rsidRDefault="00D04A63" w:rsidP="00D04A63">
            <w:pPr>
              <w:autoSpaceDE w:val="0"/>
              <w:autoSpaceDN w:val="0"/>
              <w:adjustRightInd w:val="0"/>
              <w:ind w:firstLineChars="0" w:firstLine="0"/>
              <w:jc w:val="left"/>
              <w:rPr>
                <w:rFonts w:ascii="Consolas" w:eastAsiaTheme="minorEastAsia" w:hAnsi="Consolas" w:cs="Consolas"/>
                <w:bCs w:val="0"/>
                <w:sz w:val="20"/>
                <w:szCs w:val="20"/>
              </w:rPr>
            </w:pPr>
          </w:p>
          <w:p w14:paraId="11701508" w14:textId="22A9C16A" w:rsidR="00D04A63" w:rsidRDefault="00D04A63" w:rsidP="00D04A63">
            <w:pPr>
              <w:ind w:firstLineChars="0" w:firstLine="0"/>
            </w:pPr>
            <w:r>
              <w:rPr>
                <w:rFonts w:ascii="Consolas" w:eastAsiaTheme="minorEastAsia" w:hAnsi="Consolas" w:cs="Consolas"/>
                <w:bCs w:val="0"/>
                <w:color w:val="000000"/>
                <w:sz w:val="20"/>
                <w:szCs w:val="20"/>
              </w:rPr>
              <w:t>}</w:t>
            </w:r>
          </w:p>
        </w:tc>
      </w:tr>
    </w:tbl>
    <w:p w14:paraId="0579A06F" w14:textId="77777777" w:rsidR="004C4A48" w:rsidRPr="007141C8" w:rsidRDefault="004C4A48" w:rsidP="007141C8">
      <w:pPr>
        <w:ind w:firstLine="420"/>
      </w:pPr>
    </w:p>
    <w:p w14:paraId="361227C0" w14:textId="1D830594" w:rsidR="002054D6" w:rsidRDefault="00302BDC" w:rsidP="00A5441B">
      <w:pPr>
        <w:pStyle w:val="3"/>
        <w:ind w:firstLine="420"/>
      </w:pPr>
      <w:r>
        <w:rPr>
          <w:rFonts w:hint="eastAsia"/>
        </w:rPr>
        <w:t>service</w:t>
      </w:r>
    </w:p>
    <w:tbl>
      <w:tblPr>
        <w:tblStyle w:val="ab"/>
        <w:tblW w:w="0" w:type="auto"/>
        <w:tblLook w:val="04A0" w:firstRow="1" w:lastRow="0" w:firstColumn="1" w:lastColumn="0" w:noHBand="0" w:noVBand="1"/>
      </w:tblPr>
      <w:tblGrid>
        <w:gridCol w:w="8296"/>
      </w:tblGrid>
      <w:tr w:rsidR="00301754" w14:paraId="6AC142ED" w14:textId="77777777" w:rsidTr="00301754">
        <w:tc>
          <w:tcPr>
            <w:tcW w:w="8296" w:type="dxa"/>
          </w:tcPr>
          <w:p w14:paraId="73AD5F2F"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interface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UserService</w:t>
            </w:r>
            <w:proofErr w:type="spellEnd"/>
            <w:r>
              <w:rPr>
                <w:rFonts w:ascii="Consolas" w:eastAsiaTheme="minorEastAsia" w:hAnsi="Consolas" w:cs="Consolas"/>
                <w:bCs w:val="0"/>
                <w:color w:val="000000"/>
                <w:sz w:val="20"/>
                <w:szCs w:val="20"/>
              </w:rPr>
              <w:t xml:space="preserve"> {</w:t>
            </w:r>
          </w:p>
          <w:p w14:paraId="5D2995FE"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插入</w:t>
            </w:r>
          </w:p>
          <w:p w14:paraId="1F6C1E4C"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addUser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User user);</w:t>
            </w:r>
          </w:p>
          <w:p w14:paraId="11D3081A"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p>
          <w:p w14:paraId="67EA93A7"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修改</w:t>
            </w:r>
          </w:p>
          <w:p w14:paraId="2D2F4F14"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updateUser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User user);</w:t>
            </w:r>
          </w:p>
          <w:p w14:paraId="0AF96AD7"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p>
          <w:p w14:paraId="1D8472E7"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删除</w:t>
            </w:r>
          </w:p>
          <w:p w14:paraId="7D38D59D"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deleteUser</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Integer id);</w:t>
            </w:r>
          </w:p>
          <w:p w14:paraId="0867F61A"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p>
          <w:p w14:paraId="175905E9"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获取所有用户</w:t>
            </w:r>
          </w:p>
          <w:p w14:paraId="4D44738A"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List&lt;User&gt; </w:t>
            </w:r>
            <w:proofErr w:type="spellStart"/>
            <w:proofErr w:type="gramStart"/>
            <w:r>
              <w:rPr>
                <w:rFonts w:ascii="Consolas" w:eastAsiaTheme="minorEastAsia" w:hAnsi="Consolas" w:cs="Consolas"/>
                <w:bCs w:val="0"/>
                <w:color w:val="000000"/>
                <w:sz w:val="20"/>
                <w:szCs w:val="20"/>
              </w:rPr>
              <w:t>queryUsers</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5611624D"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p>
          <w:p w14:paraId="73F516C3"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查询单个记录</w:t>
            </w:r>
          </w:p>
          <w:p w14:paraId="1C771B2C"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User </w:t>
            </w:r>
            <w:proofErr w:type="spellStart"/>
            <w:proofErr w:type="gramStart"/>
            <w:r>
              <w:rPr>
                <w:rFonts w:ascii="Consolas" w:eastAsiaTheme="minorEastAsia" w:hAnsi="Consolas" w:cs="Consolas"/>
                <w:bCs w:val="0"/>
                <w:color w:val="000000"/>
                <w:sz w:val="20"/>
                <w:szCs w:val="20"/>
              </w:rPr>
              <w:t>queryUserById</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Integer id);</w:t>
            </w:r>
          </w:p>
          <w:p w14:paraId="205A22DB"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p>
          <w:p w14:paraId="3CF7E40E"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分页查询，获取当前</w:t>
            </w:r>
            <w:proofErr w:type="gramStart"/>
            <w:r>
              <w:rPr>
                <w:rFonts w:ascii="Consolas" w:eastAsiaTheme="minorEastAsia" w:hAnsi="Consolas" w:cs="Consolas"/>
                <w:bCs w:val="0"/>
                <w:color w:val="3F7F5F"/>
                <w:sz w:val="20"/>
                <w:szCs w:val="20"/>
              </w:rPr>
              <w:t>页数据集合</w:t>
            </w:r>
            <w:proofErr w:type="gramEnd"/>
          </w:p>
          <w:p w14:paraId="0CF4C548"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List&lt;User&gt; </w:t>
            </w:r>
            <w:proofErr w:type="spellStart"/>
            <w:proofErr w:type="gramStart"/>
            <w:r>
              <w:rPr>
                <w:rFonts w:ascii="Consolas" w:eastAsiaTheme="minorEastAsia" w:hAnsi="Consolas" w:cs="Consolas"/>
                <w:bCs w:val="0"/>
                <w:color w:val="000000"/>
                <w:sz w:val="20"/>
                <w:szCs w:val="20"/>
              </w:rPr>
              <w:t>queryForPage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currentPage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pageSize</w:t>
            </w:r>
            <w:proofErr w:type="spellEnd"/>
            <w:r>
              <w:rPr>
                <w:rFonts w:ascii="Consolas" w:eastAsiaTheme="minorEastAsia" w:hAnsi="Consolas" w:cs="Consolas"/>
                <w:bCs w:val="0"/>
                <w:color w:val="000000"/>
                <w:sz w:val="20"/>
                <w:szCs w:val="20"/>
              </w:rPr>
              <w:t>);</w:t>
            </w:r>
          </w:p>
          <w:p w14:paraId="2541069E"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p>
          <w:p w14:paraId="4AA79C5C"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分页查询，获取总记录数</w:t>
            </w:r>
          </w:p>
          <w:p w14:paraId="1B2661C5"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Integer </w:t>
            </w:r>
            <w:proofErr w:type="spellStart"/>
            <w:proofErr w:type="gramStart"/>
            <w:r>
              <w:rPr>
                <w:rFonts w:ascii="Consolas" w:eastAsiaTheme="minorEastAsia" w:hAnsi="Consolas" w:cs="Consolas"/>
                <w:bCs w:val="0"/>
                <w:color w:val="000000"/>
                <w:sz w:val="20"/>
                <w:szCs w:val="20"/>
              </w:rPr>
              <w:t>queryCount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34598E9F" w14:textId="2A818F12" w:rsidR="00301754" w:rsidRDefault="00301754" w:rsidP="00301754">
            <w:pPr>
              <w:ind w:firstLineChars="0" w:firstLine="0"/>
            </w:pPr>
            <w:r>
              <w:rPr>
                <w:rFonts w:ascii="Consolas" w:eastAsiaTheme="minorEastAsia" w:hAnsi="Consolas" w:cs="Consolas"/>
                <w:bCs w:val="0"/>
                <w:color w:val="000000"/>
                <w:sz w:val="20"/>
                <w:szCs w:val="20"/>
              </w:rPr>
              <w:t>}</w:t>
            </w:r>
          </w:p>
        </w:tc>
      </w:tr>
    </w:tbl>
    <w:p w14:paraId="4679B52A" w14:textId="77777777" w:rsidR="00301754" w:rsidRPr="00301754" w:rsidRDefault="00301754" w:rsidP="00301754">
      <w:pPr>
        <w:ind w:firstLine="420"/>
      </w:pPr>
    </w:p>
    <w:p w14:paraId="30A31122" w14:textId="6B8EC589" w:rsidR="00063ED3" w:rsidRDefault="00302BDC" w:rsidP="00A5441B">
      <w:pPr>
        <w:pStyle w:val="3"/>
        <w:ind w:firstLine="420"/>
      </w:pPr>
      <w:proofErr w:type="spellStart"/>
      <w:r>
        <w:rPr>
          <w:rFonts w:hint="eastAsia"/>
        </w:rPr>
        <w:t>serviceimpl</w:t>
      </w:r>
      <w:proofErr w:type="spellEnd"/>
    </w:p>
    <w:tbl>
      <w:tblPr>
        <w:tblStyle w:val="ab"/>
        <w:tblW w:w="0" w:type="auto"/>
        <w:tblLook w:val="04A0" w:firstRow="1" w:lastRow="0" w:firstColumn="1" w:lastColumn="0" w:noHBand="0" w:noVBand="1"/>
      </w:tblPr>
      <w:tblGrid>
        <w:gridCol w:w="8296"/>
      </w:tblGrid>
      <w:tr w:rsidR="00301754" w14:paraId="5880B5E8" w14:textId="77777777" w:rsidTr="00301754">
        <w:tc>
          <w:tcPr>
            <w:tcW w:w="8296" w:type="dxa"/>
          </w:tcPr>
          <w:p w14:paraId="64FD2CF4"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u w:val="single"/>
              </w:rPr>
              <w:t>UserServiceImpl</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UserService</w:t>
            </w:r>
            <w:proofErr w:type="spellEnd"/>
            <w:r>
              <w:rPr>
                <w:rFonts w:ascii="Consolas" w:eastAsiaTheme="minorEastAsia" w:hAnsi="Consolas" w:cs="Consolas"/>
                <w:bCs w:val="0"/>
                <w:color w:val="000000"/>
                <w:sz w:val="20"/>
                <w:szCs w:val="20"/>
              </w:rPr>
              <w:t xml:space="preserve"> {</w:t>
            </w:r>
          </w:p>
          <w:p w14:paraId="5FB26E6C" w14:textId="6232E0D6"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sidR="00B83F02">
              <w:rPr>
                <w:rFonts w:ascii="Consolas" w:eastAsiaTheme="minorEastAsia" w:hAnsi="Consolas" w:cs="Consolas" w:hint="eastAsia"/>
                <w:bCs w:val="0"/>
                <w:color w:val="000000"/>
                <w:sz w:val="20"/>
                <w:szCs w:val="20"/>
              </w:rPr>
              <w:t>/</w:t>
            </w:r>
            <w:r w:rsidR="00B83F02">
              <w:rPr>
                <w:rFonts w:ascii="Consolas" w:eastAsiaTheme="minorEastAsia" w:hAnsi="Consolas" w:cs="Consolas"/>
                <w:bCs w:val="0"/>
                <w:color w:val="000000"/>
                <w:sz w:val="20"/>
                <w:szCs w:val="20"/>
              </w:rPr>
              <w:t>/</w:t>
            </w:r>
            <w:r w:rsidR="00B83F02">
              <w:rPr>
                <w:rFonts w:ascii="Consolas" w:eastAsiaTheme="minorEastAsia" w:hAnsi="Consolas" w:cs="Consolas"/>
                <w:bCs w:val="0"/>
                <w:color w:val="000000"/>
                <w:sz w:val="20"/>
                <w:szCs w:val="20"/>
              </w:rPr>
              <w:t>添加</w:t>
            </w:r>
            <w:proofErr w:type="spellStart"/>
            <w:r w:rsidR="00B83F02">
              <w:rPr>
                <w:rFonts w:ascii="Consolas" w:eastAsiaTheme="minorEastAsia" w:hAnsi="Consolas" w:cs="Consolas" w:hint="eastAsia"/>
                <w:bCs w:val="0"/>
                <w:color w:val="000000"/>
                <w:sz w:val="20"/>
                <w:szCs w:val="20"/>
              </w:rPr>
              <w:t>User</w:t>
            </w:r>
            <w:r w:rsidR="00B83F02">
              <w:rPr>
                <w:rFonts w:ascii="Consolas" w:eastAsiaTheme="minorEastAsia" w:hAnsi="Consolas" w:cs="Consolas"/>
                <w:bCs w:val="0"/>
                <w:color w:val="000000"/>
                <w:sz w:val="20"/>
                <w:szCs w:val="20"/>
              </w:rPr>
              <w:t>D</w:t>
            </w:r>
            <w:r w:rsidR="00B83F02">
              <w:rPr>
                <w:rFonts w:ascii="Consolas" w:eastAsiaTheme="minorEastAsia" w:hAnsi="Consolas" w:cs="Consolas" w:hint="eastAsia"/>
                <w:bCs w:val="0"/>
                <w:color w:val="000000"/>
                <w:sz w:val="20"/>
                <w:szCs w:val="20"/>
              </w:rPr>
              <w:t>ao</w:t>
            </w:r>
            <w:proofErr w:type="spellEnd"/>
            <w:r w:rsidR="00B83F02">
              <w:rPr>
                <w:rFonts w:ascii="Consolas" w:eastAsiaTheme="minorEastAsia" w:hAnsi="Consolas" w:cs="Consolas"/>
                <w:bCs w:val="0"/>
                <w:color w:val="000000"/>
                <w:sz w:val="20"/>
                <w:szCs w:val="20"/>
              </w:rPr>
              <w:t xml:space="preserve"> </w:t>
            </w:r>
            <w:r w:rsidR="00B83F02">
              <w:rPr>
                <w:rFonts w:ascii="Consolas" w:eastAsiaTheme="minorEastAsia" w:hAnsi="Consolas" w:cs="Consolas" w:hint="eastAsia"/>
                <w:bCs w:val="0"/>
                <w:color w:val="000000"/>
                <w:sz w:val="20"/>
                <w:szCs w:val="20"/>
              </w:rPr>
              <w:t>，配置中使用依赖注入</w:t>
            </w:r>
          </w:p>
          <w:p w14:paraId="5B4300A5"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UserDao</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C0"/>
                <w:sz w:val="20"/>
                <w:szCs w:val="20"/>
              </w:rPr>
              <w:t>userDao</w:t>
            </w:r>
            <w:proofErr w:type="spellEnd"/>
            <w:r>
              <w:rPr>
                <w:rFonts w:ascii="Consolas" w:eastAsiaTheme="minorEastAsia" w:hAnsi="Consolas" w:cs="Consolas"/>
                <w:bCs w:val="0"/>
                <w:color w:val="000000"/>
                <w:sz w:val="20"/>
                <w:szCs w:val="20"/>
              </w:rPr>
              <w:t>;</w:t>
            </w:r>
          </w:p>
          <w:p w14:paraId="347CAADC"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
          <w:p w14:paraId="2DB3897F"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UserDao</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getUserDao</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5BAEA33A"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C0"/>
                <w:sz w:val="20"/>
                <w:szCs w:val="20"/>
              </w:rPr>
              <w:t>userDao</w:t>
            </w:r>
            <w:proofErr w:type="spellEnd"/>
            <w:r>
              <w:rPr>
                <w:rFonts w:ascii="Consolas" w:eastAsiaTheme="minorEastAsia" w:hAnsi="Consolas" w:cs="Consolas"/>
                <w:bCs w:val="0"/>
                <w:color w:val="000000"/>
                <w:sz w:val="20"/>
                <w:szCs w:val="20"/>
              </w:rPr>
              <w:t>;</w:t>
            </w:r>
          </w:p>
          <w:p w14:paraId="55B8DCF5"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0018AA2"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p>
          <w:p w14:paraId="46302458"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setUserDao</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UserDao</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userDao</w:t>
            </w:r>
            <w:proofErr w:type="spellEnd"/>
            <w:r>
              <w:rPr>
                <w:rFonts w:ascii="Consolas" w:eastAsiaTheme="minorEastAsia" w:hAnsi="Consolas" w:cs="Consolas"/>
                <w:bCs w:val="0"/>
                <w:color w:val="000000"/>
                <w:sz w:val="20"/>
                <w:szCs w:val="20"/>
              </w:rPr>
              <w:t>) {</w:t>
            </w:r>
          </w:p>
          <w:p w14:paraId="3FEF265A" w14:textId="77777777" w:rsidR="00301754" w:rsidRDefault="00301754"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userDao</w:t>
            </w:r>
            <w:proofErr w:type="spellEnd"/>
            <w:proofErr w:type="gram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userDao</w:t>
            </w:r>
            <w:proofErr w:type="spellEnd"/>
            <w:r>
              <w:rPr>
                <w:rFonts w:ascii="Consolas" w:eastAsiaTheme="minorEastAsia" w:hAnsi="Consolas" w:cs="Consolas"/>
                <w:bCs w:val="0"/>
                <w:color w:val="000000"/>
                <w:sz w:val="20"/>
                <w:szCs w:val="20"/>
              </w:rPr>
              <w:t>;</w:t>
            </w:r>
          </w:p>
          <w:p w14:paraId="549F1121" w14:textId="3C4BA467" w:rsidR="00301754" w:rsidRDefault="00301754" w:rsidP="00301754">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t>}</w:t>
            </w:r>
          </w:p>
          <w:p w14:paraId="3CEECFB2" w14:textId="46AC23B3" w:rsidR="00945AB9" w:rsidRDefault="00945AB9" w:rsidP="0030175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Pr>
                <w:rFonts w:ascii="Consolas" w:eastAsiaTheme="minorEastAsia" w:hAnsi="Consolas" w:cs="Consolas"/>
                <w:bCs w:val="0"/>
                <w:sz w:val="20"/>
                <w:szCs w:val="20"/>
              </w:rPr>
              <w:t xml:space="preserve">  ……….</w:t>
            </w:r>
          </w:p>
          <w:p w14:paraId="05DF099E" w14:textId="65A3E5BA" w:rsidR="00301754" w:rsidRDefault="00301754" w:rsidP="00301754">
            <w:pPr>
              <w:ind w:firstLineChars="0" w:firstLine="0"/>
            </w:pPr>
            <w:r>
              <w:rPr>
                <w:rFonts w:ascii="Consolas" w:eastAsiaTheme="minorEastAsia" w:hAnsi="Consolas" w:cs="Consolas"/>
                <w:bCs w:val="0"/>
                <w:color w:val="000000"/>
                <w:sz w:val="20"/>
                <w:szCs w:val="20"/>
              </w:rPr>
              <w:t>}</w:t>
            </w:r>
          </w:p>
        </w:tc>
      </w:tr>
    </w:tbl>
    <w:p w14:paraId="5F3D1812" w14:textId="77777777" w:rsidR="00301754" w:rsidRPr="00301754" w:rsidRDefault="00301754" w:rsidP="00301754">
      <w:pPr>
        <w:ind w:firstLine="420"/>
      </w:pPr>
    </w:p>
    <w:p w14:paraId="0320A4A4" w14:textId="77777777" w:rsidR="006D1731" w:rsidRDefault="006D1731" w:rsidP="00A5441B">
      <w:pPr>
        <w:pStyle w:val="3"/>
        <w:numPr>
          <w:ilvl w:val="2"/>
          <w:numId w:val="12"/>
        </w:numPr>
        <w:ind w:firstLineChars="0"/>
      </w:pPr>
      <w:r>
        <w:rPr>
          <w:rFonts w:hint="eastAsia"/>
        </w:rPr>
        <w:t>controller</w:t>
      </w:r>
    </w:p>
    <w:tbl>
      <w:tblPr>
        <w:tblStyle w:val="ab"/>
        <w:tblW w:w="0" w:type="auto"/>
        <w:tblLook w:val="04A0" w:firstRow="1" w:lastRow="0" w:firstColumn="1" w:lastColumn="0" w:noHBand="0" w:noVBand="1"/>
      </w:tblPr>
      <w:tblGrid>
        <w:gridCol w:w="8296"/>
      </w:tblGrid>
      <w:tr w:rsidR="006D1731" w14:paraId="7D1D022F" w14:textId="77777777" w:rsidTr="006D1731">
        <w:tc>
          <w:tcPr>
            <w:tcW w:w="8296" w:type="dxa"/>
          </w:tcPr>
          <w:p w14:paraId="1658D37D" w14:textId="77777777" w:rsidR="006D1731" w:rsidRDefault="006D1731" w:rsidP="006D1731">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UserController</w:t>
            </w:r>
            <w:proofErr w:type="spellEnd"/>
            <w:r>
              <w:rPr>
                <w:rFonts w:ascii="Consolas" w:eastAsiaTheme="minorEastAsia" w:hAnsi="Consolas" w:cs="Consolas"/>
                <w:bCs w:val="0"/>
                <w:color w:val="000000"/>
                <w:sz w:val="20"/>
                <w:szCs w:val="20"/>
              </w:rPr>
              <w:t xml:space="preserve"> {</w:t>
            </w:r>
          </w:p>
          <w:p w14:paraId="68B626D2" w14:textId="77777777" w:rsidR="006D1731" w:rsidRDefault="006D1731" w:rsidP="006D17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Pr>
                <w:rFonts w:ascii="Consolas" w:eastAsiaTheme="minorEastAsia" w:hAnsi="Consolas" w:cs="Consolas"/>
                <w:bCs w:val="0"/>
                <w:sz w:val="20"/>
                <w:szCs w:val="20"/>
              </w:rPr>
              <w:t xml:space="preserve">   </w:t>
            </w:r>
            <w:r>
              <w:rPr>
                <w:rFonts w:ascii="Consolas" w:eastAsiaTheme="minorEastAsia" w:hAnsi="Consolas" w:cs="Consolas" w:hint="eastAsia"/>
                <w:bCs w:val="0"/>
                <w:sz w:val="20"/>
                <w:szCs w:val="20"/>
              </w:rPr>
              <w:t>/</w:t>
            </w:r>
            <w:r>
              <w:rPr>
                <w:rFonts w:ascii="Consolas" w:eastAsiaTheme="minorEastAsia" w:hAnsi="Consolas" w:cs="Consolas"/>
                <w:bCs w:val="0"/>
                <w:sz w:val="20"/>
                <w:szCs w:val="20"/>
              </w:rPr>
              <w:t>/</w:t>
            </w:r>
            <w:r>
              <w:rPr>
                <w:rFonts w:ascii="Consolas" w:eastAsiaTheme="minorEastAsia" w:hAnsi="Consolas" w:cs="Consolas" w:hint="eastAsia"/>
                <w:bCs w:val="0"/>
                <w:sz w:val="20"/>
                <w:szCs w:val="20"/>
              </w:rPr>
              <w:t>设置</w:t>
            </w:r>
            <w:proofErr w:type="spellStart"/>
            <w:r>
              <w:rPr>
                <w:rFonts w:ascii="Consolas" w:eastAsiaTheme="minorEastAsia" w:hAnsi="Consolas" w:cs="Consolas" w:hint="eastAsia"/>
                <w:bCs w:val="0"/>
                <w:sz w:val="20"/>
                <w:szCs w:val="20"/>
              </w:rPr>
              <w:t>user</w:t>
            </w:r>
            <w:r>
              <w:rPr>
                <w:rFonts w:ascii="Consolas" w:eastAsiaTheme="minorEastAsia" w:hAnsi="Consolas" w:cs="Consolas"/>
                <w:bCs w:val="0"/>
                <w:sz w:val="20"/>
                <w:szCs w:val="20"/>
              </w:rPr>
              <w:t>S</w:t>
            </w:r>
            <w:r>
              <w:rPr>
                <w:rFonts w:ascii="Consolas" w:eastAsiaTheme="minorEastAsia" w:hAnsi="Consolas" w:cs="Consolas" w:hint="eastAsia"/>
                <w:bCs w:val="0"/>
                <w:sz w:val="20"/>
                <w:szCs w:val="20"/>
              </w:rPr>
              <w:t>ervice</w:t>
            </w:r>
            <w:proofErr w:type="spellEnd"/>
            <w:r>
              <w:rPr>
                <w:rFonts w:ascii="Consolas" w:eastAsiaTheme="minorEastAsia" w:hAnsi="Consolas" w:cs="Consolas" w:hint="eastAsia"/>
                <w:bCs w:val="0"/>
                <w:sz w:val="20"/>
                <w:szCs w:val="20"/>
              </w:rPr>
              <w:t>，由</w:t>
            </w:r>
            <w:r>
              <w:rPr>
                <w:rFonts w:ascii="Consolas" w:eastAsiaTheme="minorEastAsia" w:hAnsi="Consolas" w:cs="Consolas" w:hint="eastAsia"/>
                <w:bCs w:val="0"/>
                <w:sz w:val="20"/>
                <w:szCs w:val="20"/>
              </w:rPr>
              <w:t>spring</w:t>
            </w:r>
            <w:r>
              <w:rPr>
                <w:rFonts w:ascii="Consolas" w:eastAsiaTheme="minorEastAsia" w:hAnsi="Consolas" w:cs="Consolas" w:hint="eastAsia"/>
                <w:bCs w:val="0"/>
                <w:sz w:val="20"/>
                <w:szCs w:val="20"/>
              </w:rPr>
              <w:t>注入。</w:t>
            </w:r>
          </w:p>
          <w:p w14:paraId="2EFC30EA" w14:textId="77777777" w:rsidR="006D1731" w:rsidRDefault="006D1731" w:rsidP="006D17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UserService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C0"/>
                <w:sz w:val="20"/>
                <w:szCs w:val="20"/>
              </w:rPr>
              <w:t>userService</w:t>
            </w:r>
            <w:proofErr w:type="spellEnd"/>
            <w:r>
              <w:rPr>
                <w:rFonts w:ascii="Consolas" w:eastAsiaTheme="minorEastAsia" w:hAnsi="Consolas" w:cs="Consolas"/>
                <w:bCs w:val="0"/>
                <w:color w:val="000000"/>
                <w:sz w:val="20"/>
                <w:szCs w:val="20"/>
              </w:rPr>
              <w:t>;</w:t>
            </w:r>
          </w:p>
          <w:p w14:paraId="1BED46B2" w14:textId="77777777" w:rsidR="006D1731" w:rsidRDefault="006D1731" w:rsidP="006D1731">
            <w:pPr>
              <w:autoSpaceDE w:val="0"/>
              <w:autoSpaceDN w:val="0"/>
              <w:adjustRightInd w:val="0"/>
              <w:ind w:firstLineChars="0" w:firstLine="0"/>
              <w:jc w:val="left"/>
              <w:rPr>
                <w:rFonts w:ascii="Consolas" w:eastAsiaTheme="minorEastAsia" w:hAnsi="Consolas" w:cs="Consolas"/>
                <w:bCs w:val="0"/>
                <w:sz w:val="20"/>
                <w:szCs w:val="20"/>
              </w:rPr>
            </w:pPr>
          </w:p>
          <w:p w14:paraId="78BDCB4A" w14:textId="77777777" w:rsidR="006D1731" w:rsidRDefault="006D1731" w:rsidP="006D17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UserService</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getUserService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242CD1AB" w14:textId="77777777" w:rsidR="006D1731" w:rsidRDefault="006D1731" w:rsidP="006D17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C0"/>
                <w:sz w:val="20"/>
                <w:szCs w:val="20"/>
              </w:rPr>
              <w:t>userService</w:t>
            </w:r>
            <w:proofErr w:type="spellEnd"/>
            <w:r>
              <w:rPr>
                <w:rFonts w:ascii="Consolas" w:eastAsiaTheme="minorEastAsia" w:hAnsi="Consolas" w:cs="Consolas"/>
                <w:bCs w:val="0"/>
                <w:color w:val="000000"/>
                <w:sz w:val="20"/>
                <w:szCs w:val="20"/>
              </w:rPr>
              <w:t>;</w:t>
            </w:r>
          </w:p>
          <w:p w14:paraId="6674434B" w14:textId="77777777" w:rsidR="006D1731" w:rsidRDefault="006D1731" w:rsidP="006D17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5467A9A" w14:textId="77777777" w:rsidR="006D1731" w:rsidRPr="00C62193" w:rsidRDefault="006D1731" w:rsidP="006D1731">
            <w:pPr>
              <w:autoSpaceDE w:val="0"/>
              <w:autoSpaceDN w:val="0"/>
              <w:adjustRightInd w:val="0"/>
              <w:ind w:firstLineChars="0" w:firstLine="0"/>
              <w:jc w:val="left"/>
              <w:rPr>
                <w:rFonts w:ascii="Consolas" w:eastAsiaTheme="minorEastAsia" w:hAnsi="Consolas" w:cs="Consolas"/>
                <w:bCs w:val="0"/>
                <w:sz w:val="20"/>
                <w:szCs w:val="20"/>
              </w:rPr>
            </w:pPr>
          </w:p>
          <w:p w14:paraId="4BDA1E11" w14:textId="77777777" w:rsidR="006D1731" w:rsidRDefault="006D1731" w:rsidP="006D17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setUserService</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UserService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userService</w:t>
            </w:r>
            <w:proofErr w:type="spellEnd"/>
            <w:r>
              <w:rPr>
                <w:rFonts w:ascii="Consolas" w:eastAsiaTheme="minorEastAsia" w:hAnsi="Consolas" w:cs="Consolas"/>
                <w:bCs w:val="0"/>
                <w:color w:val="000000"/>
                <w:sz w:val="20"/>
                <w:szCs w:val="20"/>
              </w:rPr>
              <w:t>) {</w:t>
            </w:r>
          </w:p>
          <w:p w14:paraId="09C04DE4" w14:textId="77777777" w:rsidR="006D1731" w:rsidRDefault="006D1731" w:rsidP="006D17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userService</w:t>
            </w:r>
            <w:proofErr w:type="spellEnd"/>
            <w:proofErr w:type="gram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userService</w:t>
            </w:r>
            <w:proofErr w:type="spellEnd"/>
            <w:r>
              <w:rPr>
                <w:rFonts w:ascii="Consolas" w:eastAsiaTheme="minorEastAsia" w:hAnsi="Consolas" w:cs="Consolas"/>
                <w:bCs w:val="0"/>
                <w:color w:val="000000"/>
                <w:sz w:val="20"/>
                <w:szCs w:val="20"/>
              </w:rPr>
              <w:t>;</w:t>
            </w:r>
          </w:p>
          <w:p w14:paraId="3178E3E5" w14:textId="77777777" w:rsidR="006D1731" w:rsidRDefault="006D1731" w:rsidP="006D1731">
            <w:pPr>
              <w:autoSpaceDE w:val="0"/>
              <w:autoSpaceDN w:val="0"/>
              <w:adjustRightInd w:val="0"/>
              <w:ind w:firstLineChars="0" w:firstLine="0"/>
              <w:jc w:val="left"/>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t>}</w:t>
            </w:r>
          </w:p>
          <w:p w14:paraId="05CB8749" w14:textId="77777777" w:rsidR="006D1731" w:rsidRDefault="006D1731" w:rsidP="006D17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sz w:val="20"/>
                <w:szCs w:val="20"/>
              </w:rPr>
              <w:t xml:space="preserve"> </w:t>
            </w:r>
            <w:r>
              <w:rPr>
                <w:rFonts w:ascii="Consolas" w:eastAsiaTheme="minorEastAsia" w:hAnsi="Consolas" w:cs="Consolas"/>
                <w:bCs w:val="0"/>
                <w:sz w:val="20"/>
                <w:szCs w:val="20"/>
              </w:rPr>
              <w:t xml:space="preserve">  ….</w:t>
            </w:r>
          </w:p>
          <w:p w14:paraId="6C11ACBF" w14:textId="77777777" w:rsidR="006D1731" w:rsidRDefault="006D1731" w:rsidP="006D1731">
            <w:pPr>
              <w:ind w:firstLineChars="0" w:firstLine="0"/>
            </w:pPr>
            <w:r>
              <w:rPr>
                <w:rFonts w:ascii="Consolas" w:eastAsiaTheme="minorEastAsia" w:hAnsi="Consolas" w:cs="Consolas"/>
                <w:bCs w:val="0"/>
                <w:color w:val="000000"/>
                <w:sz w:val="20"/>
                <w:szCs w:val="20"/>
                <w:u w:val="single"/>
              </w:rPr>
              <w:t>}</w:t>
            </w:r>
          </w:p>
        </w:tc>
      </w:tr>
    </w:tbl>
    <w:p w14:paraId="5CE9CD5E" w14:textId="77777777" w:rsidR="006D1731" w:rsidRDefault="006D1731" w:rsidP="006D1731">
      <w:pPr>
        <w:ind w:firstLine="420"/>
      </w:pPr>
    </w:p>
    <w:p w14:paraId="462DC1D8" w14:textId="020C0D12" w:rsidR="00EA1A59" w:rsidRDefault="00EA1A59" w:rsidP="00A5441B">
      <w:pPr>
        <w:pStyle w:val="3"/>
        <w:ind w:firstLine="420"/>
      </w:pPr>
      <w:r>
        <w:rPr>
          <w:rFonts w:hint="eastAsia"/>
        </w:rPr>
        <w:t>测试</w:t>
      </w:r>
    </w:p>
    <w:tbl>
      <w:tblPr>
        <w:tblStyle w:val="ab"/>
        <w:tblW w:w="0" w:type="auto"/>
        <w:tblLook w:val="04A0" w:firstRow="1" w:lastRow="0" w:firstColumn="1" w:lastColumn="0" w:noHBand="0" w:noVBand="1"/>
      </w:tblPr>
      <w:tblGrid>
        <w:gridCol w:w="8296"/>
      </w:tblGrid>
      <w:tr w:rsidR="00EA1A59" w14:paraId="4C7AB27E" w14:textId="77777777" w:rsidTr="00EA1A59">
        <w:tc>
          <w:tcPr>
            <w:tcW w:w="8296" w:type="dxa"/>
          </w:tcPr>
          <w:p w14:paraId="489EF3D2" w14:textId="77777777" w:rsidR="00EA1A59" w:rsidRDefault="00EA1A59" w:rsidP="00EA1A5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SpringTest</w:t>
            </w:r>
            <w:proofErr w:type="spellEnd"/>
            <w:r>
              <w:rPr>
                <w:rFonts w:ascii="Consolas" w:eastAsiaTheme="minorEastAsia" w:hAnsi="Consolas" w:cs="Consolas"/>
                <w:bCs w:val="0"/>
                <w:color w:val="000000"/>
                <w:sz w:val="20"/>
                <w:szCs w:val="20"/>
              </w:rPr>
              <w:t xml:space="preserve"> {</w:t>
            </w:r>
          </w:p>
          <w:p w14:paraId="14FCA98B" w14:textId="77777777" w:rsidR="00EA1A59" w:rsidRDefault="00EA1A59" w:rsidP="00EA1A5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main(</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000000"/>
                <w:sz w:val="20"/>
                <w:szCs w:val="20"/>
              </w:rPr>
              <w:t>args</w:t>
            </w:r>
            <w:proofErr w:type="spellEnd"/>
            <w:r>
              <w:rPr>
                <w:rFonts w:ascii="Consolas" w:eastAsiaTheme="minorEastAsia" w:hAnsi="Consolas" w:cs="Consolas"/>
                <w:bCs w:val="0"/>
                <w:color w:val="000000"/>
                <w:sz w:val="20"/>
                <w:szCs w:val="20"/>
              </w:rPr>
              <w:t>) {</w:t>
            </w:r>
          </w:p>
          <w:p w14:paraId="3C00E7CD" w14:textId="77777777" w:rsidR="00EA1A59" w:rsidRDefault="00EA1A59" w:rsidP="00EA1A5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w:t>
            </w:r>
            <w:proofErr w:type="spellStart"/>
            <w:r>
              <w:rPr>
                <w:rFonts w:ascii="Consolas" w:eastAsiaTheme="minorEastAsia" w:hAnsi="Consolas" w:cs="Consolas"/>
                <w:bCs w:val="0"/>
                <w:color w:val="3F7F5F"/>
                <w:sz w:val="20"/>
                <w:szCs w:val="20"/>
              </w:rPr>
              <w:t>ApplictionContext</w:t>
            </w:r>
            <w:proofErr w:type="spellEnd"/>
          </w:p>
          <w:p w14:paraId="09C9870E" w14:textId="77777777" w:rsidR="00EA1A59" w:rsidRDefault="00EA1A59" w:rsidP="00EA1A5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ApplicationContext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u w:val="single"/>
              </w:rPr>
              <w:t>ctx</w:t>
            </w:r>
            <w:proofErr w:type="spell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ClassPathXmlApplicationContext(</w:t>
            </w:r>
            <w:r>
              <w:rPr>
                <w:rFonts w:ascii="Consolas" w:eastAsiaTheme="minorEastAsia" w:hAnsi="Consolas" w:cs="Consolas"/>
                <w:bCs w:val="0"/>
                <w:color w:val="2A00FF"/>
                <w:sz w:val="20"/>
                <w:szCs w:val="20"/>
              </w:rPr>
              <w:t>"</w:t>
            </w:r>
            <w:proofErr w:type="gramStart"/>
            <w:r>
              <w:rPr>
                <w:rFonts w:ascii="Consolas" w:eastAsiaTheme="minorEastAsia" w:hAnsi="Consolas" w:cs="Consolas"/>
                <w:bCs w:val="0"/>
                <w:color w:val="2A00FF"/>
                <w:sz w:val="20"/>
                <w:szCs w:val="20"/>
              </w:rPr>
              <w:t>classpath:applicationContext.xml</w:t>
            </w:r>
            <w:proofErr w:type="gram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134EE6ED" w14:textId="77777777" w:rsidR="00EA1A59" w:rsidRDefault="00EA1A59" w:rsidP="00EA1A5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w:t>
            </w:r>
            <w:r>
              <w:rPr>
                <w:rFonts w:ascii="Consolas" w:eastAsiaTheme="minorEastAsia" w:hAnsi="Consolas" w:cs="Consolas"/>
                <w:bCs w:val="0"/>
                <w:color w:val="3F7F5F"/>
                <w:sz w:val="20"/>
                <w:szCs w:val="20"/>
              </w:rPr>
              <w:t>web</w:t>
            </w:r>
            <w:r>
              <w:rPr>
                <w:rFonts w:ascii="Consolas" w:eastAsiaTheme="minorEastAsia" w:hAnsi="Consolas" w:cs="Consolas"/>
                <w:bCs w:val="0"/>
                <w:color w:val="3F7F5F"/>
                <w:sz w:val="20"/>
                <w:szCs w:val="20"/>
              </w:rPr>
              <w:t>层的控制器</w:t>
            </w:r>
          </w:p>
          <w:p w14:paraId="6D006300" w14:textId="5A7EBE6D" w:rsidR="00EA1A59" w:rsidRDefault="00EA1A59" w:rsidP="00EA1A5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UserController</w:t>
            </w:r>
            <w:proofErr w:type="spellEnd"/>
            <w:r>
              <w:rPr>
                <w:rFonts w:ascii="Consolas" w:eastAsiaTheme="minorEastAsia" w:hAnsi="Consolas" w:cs="Consolas"/>
                <w:bCs w:val="0"/>
                <w:color w:val="000000"/>
                <w:sz w:val="20"/>
                <w:szCs w:val="20"/>
              </w:rPr>
              <w:t xml:space="preserve"> bean =(</w:t>
            </w:r>
            <w:proofErr w:type="spellStart"/>
            <w:r>
              <w:rPr>
                <w:rFonts w:ascii="Consolas" w:eastAsiaTheme="minorEastAsia" w:hAnsi="Consolas" w:cs="Consolas"/>
                <w:bCs w:val="0"/>
                <w:color w:val="000000"/>
                <w:sz w:val="20"/>
                <w:szCs w:val="20"/>
              </w:rPr>
              <w:t>UserController</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ctx.getBean</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userController</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20C1F903" w14:textId="42E2D57C" w:rsidR="00EA1A59" w:rsidRDefault="00EA1A59" w:rsidP="00EA1A59">
            <w:pPr>
              <w:ind w:firstLineChars="0" w:firstLine="0"/>
            </w:pPr>
            <w:r>
              <w:rPr>
                <w:rFonts w:ascii="Consolas" w:eastAsiaTheme="minorEastAsia" w:hAnsi="Consolas" w:cs="Consolas"/>
                <w:bCs w:val="0"/>
                <w:color w:val="000000"/>
                <w:sz w:val="20"/>
                <w:szCs w:val="20"/>
              </w:rPr>
              <w:t>}</w:t>
            </w:r>
          </w:p>
        </w:tc>
      </w:tr>
    </w:tbl>
    <w:p w14:paraId="235E2B4E" w14:textId="77777777" w:rsidR="00EA1A59" w:rsidRPr="00EA1A59" w:rsidRDefault="00EA1A59" w:rsidP="00EA1A59">
      <w:pPr>
        <w:ind w:firstLine="420"/>
      </w:pPr>
    </w:p>
    <w:p w14:paraId="7CA7CF14" w14:textId="746D9145" w:rsidR="001E36E1" w:rsidRDefault="001E36E1" w:rsidP="00A5441B">
      <w:pPr>
        <w:pStyle w:val="3"/>
        <w:ind w:firstLine="420"/>
      </w:pPr>
      <w:r>
        <w:rPr>
          <w:rFonts w:hint="eastAsia"/>
        </w:rPr>
        <w:t>字段名与属性名不相同</w:t>
      </w:r>
    </w:p>
    <w:p w14:paraId="2A6B0BC3" w14:textId="4A0E3950" w:rsidR="00E672B6" w:rsidRDefault="00103695" w:rsidP="00E672B6">
      <w:pPr>
        <w:ind w:firstLine="420"/>
      </w:pPr>
      <w:r w:rsidRPr="00103695">
        <w:rPr>
          <w:rFonts w:hint="eastAsia"/>
        </w:rPr>
        <w:t>如果字段名和属性名不一致，那么不能直接用</w:t>
      </w:r>
      <w:proofErr w:type="spellStart"/>
      <w:r w:rsidRPr="00103695">
        <w:t>BeanPropertyRowMapper</w:t>
      </w:r>
      <w:proofErr w:type="spellEnd"/>
      <w:r w:rsidRPr="00103695">
        <w:t>来映射行，需要自己去重写</w:t>
      </w:r>
      <w:proofErr w:type="spellStart"/>
      <w:r w:rsidRPr="00103695">
        <w:t>RowMapper</w:t>
      </w:r>
      <w:proofErr w:type="spellEnd"/>
      <w:r w:rsidRPr="00103695">
        <w:t>里面的</w:t>
      </w:r>
      <w:proofErr w:type="spellStart"/>
      <w:r w:rsidRPr="00103695">
        <w:t>mapRow</w:t>
      </w:r>
      <w:proofErr w:type="spellEnd"/>
      <w:r w:rsidRPr="00103695">
        <w:t>方法，在方法里面去指定字段与属性的映射规则</w:t>
      </w:r>
      <w:r w:rsidR="00FE320A">
        <w:rPr>
          <w:rFonts w:hint="eastAsia"/>
        </w:rPr>
        <w:t>。</w:t>
      </w:r>
    </w:p>
    <w:tbl>
      <w:tblPr>
        <w:tblStyle w:val="ab"/>
        <w:tblW w:w="0" w:type="auto"/>
        <w:tblLook w:val="04A0" w:firstRow="1" w:lastRow="0" w:firstColumn="1" w:lastColumn="0" w:noHBand="0" w:noVBand="1"/>
      </w:tblPr>
      <w:tblGrid>
        <w:gridCol w:w="8296"/>
      </w:tblGrid>
      <w:tr w:rsidR="00EE1211" w14:paraId="66ED08A2" w14:textId="77777777" w:rsidTr="00EE1211">
        <w:tc>
          <w:tcPr>
            <w:tcW w:w="8296" w:type="dxa"/>
          </w:tcPr>
          <w:p w14:paraId="4D0E9BCE"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测试对部门表的查询，字段名和属性名不相同</w:t>
            </w:r>
          </w:p>
          <w:p w14:paraId="447C1B28"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682AA7E5"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test2</w:t>
            </w:r>
            <w:proofErr w:type="spellEnd"/>
            <w:r>
              <w:rPr>
                <w:rFonts w:ascii="Consolas" w:eastAsiaTheme="minorEastAsia" w:hAnsi="Consolas" w:cs="Consolas"/>
                <w:bCs w:val="0"/>
                <w:color w:val="000000"/>
                <w:sz w:val="20"/>
                <w:szCs w:val="20"/>
              </w:rPr>
              <w:t>() {</w:t>
            </w:r>
          </w:p>
          <w:p w14:paraId="4777D847"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从</w:t>
            </w:r>
            <w:proofErr w:type="spellStart"/>
            <w:r>
              <w:rPr>
                <w:rFonts w:ascii="Consolas" w:eastAsiaTheme="minorEastAsia" w:hAnsi="Consolas" w:cs="Consolas"/>
                <w:bCs w:val="0"/>
                <w:color w:val="3F7F5F"/>
                <w:sz w:val="20"/>
                <w:szCs w:val="20"/>
                <w:u w:val="single"/>
              </w:rPr>
              <w:t>ioc</w:t>
            </w:r>
            <w:proofErr w:type="spellEnd"/>
            <w:r>
              <w:rPr>
                <w:rFonts w:ascii="Consolas" w:eastAsiaTheme="minorEastAsia" w:hAnsi="Consolas" w:cs="Consolas"/>
                <w:bCs w:val="0"/>
                <w:color w:val="3F7F5F"/>
                <w:sz w:val="20"/>
                <w:szCs w:val="20"/>
              </w:rPr>
              <w:t>容器中拿</w:t>
            </w:r>
            <w:proofErr w:type="spellStart"/>
            <w:r>
              <w:rPr>
                <w:rFonts w:ascii="Consolas" w:eastAsiaTheme="minorEastAsia" w:hAnsi="Consolas" w:cs="Consolas"/>
                <w:bCs w:val="0"/>
                <w:color w:val="3F7F5F"/>
                <w:sz w:val="20"/>
                <w:szCs w:val="20"/>
              </w:rPr>
              <w:t>jdbcTemplate</w:t>
            </w:r>
            <w:proofErr w:type="spellEnd"/>
            <w:r>
              <w:rPr>
                <w:rFonts w:ascii="Consolas" w:eastAsiaTheme="minorEastAsia" w:hAnsi="Consolas" w:cs="Consolas"/>
                <w:bCs w:val="0"/>
                <w:color w:val="3F7F5F"/>
                <w:sz w:val="20"/>
                <w:szCs w:val="20"/>
              </w:rPr>
              <w:t>对象</w:t>
            </w:r>
          </w:p>
          <w:p w14:paraId="5BB0FEB2"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ApplicationContext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u w:val="single"/>
              </w:rPr>
              <w:t>ctx</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ClassPathXmlApplicationContext</w:t>
            </w:r>
            <w:proofErr w:type="spellEnd"/>
            <w:r>
              <w:rPr>
                <w:rFonts w:ascii="Consolas" w:eastAsiaTheme="minorEastAsia" w:hAnsi="Consolas" w:cs="Consolas"/>
                <w:bCs w:val="0"/>
                <w:color w:val="000000"/>
                <w:sz w:val="20"/>
                <w:szCs w:val="20"/>
              </w:rPr>
              <w:t>(</w:t>
            </w:r>
            <w:proofErr w:type="gramEnd"/>
          </w:p>
          <w:p w14:paraId="3027E9E0"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2A00FF"/>
                <w:sz w:val="20"/>
                <w:szCs w:val="20"/>
              </w:rPr>
              <w:t>"</w:t>
            </w:r>
            <w:proofErr w:type="spellStart"/>
            <w:proofErr w:type="gramStart"/>
            <w:r>
              <w:rPr>
                <w:rFonts w:ascii="Consolas" w:eastAsiaTheme="minorEastAsia" w:hAnsi="Consolas" w:cs="Consolas"/>
                <w:bCs w:val="0"/>
                <w:color w:val="2A00FF"/>
                <w:sz w:val="20"/>
                <w:szCs w:val="20"/>
              </w:rPr>
              <w:t>classpath:applicationContext.xml</w:t>
            </w:r>
            <w:proofErr w:type="spellEnd"/>
            <w:proofErr w:type="gram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6440FD8"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JdbcTemplate</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jdbcTemplate</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JdbcTemplate</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ctx.getBean</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jdbcTemplate</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C20804C"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 xml:space="preserve">"select </w:t>
            </w:r>
            <w:proofErr w:type="gramStart"/>
            <w:r>
              <w:rPr>
                <w:rFonts w:ascii="Consolas" w:eastAsiaTheme="minorEastAsia" w:hAnsi="Consolas" w:cs="Consolas"/>
                <w:bCs w:val="0"/>
                <w:color w:val="2A00FF"/>
                <w:sz w:val="20"/>
                <w:szCs w:val="20"/>
              </w:rPr>
              <w:t>*  from</w:t>
            </w:r>
            <w:proofErr w:type="gramEnd"/>
            <w:r>
              <w:rPr>
                <w:rFonts w:ascii="Consolas" w:eastAsiaTheme="minorEastAsia" w:hAnsi="Consolas" w:cs="Consolas"/>
                <w:bCs w:val="0"/>
                <w:color w:val="2A00FF"/>
                <w:sz w:val="20"/>
                <w:szCs w:val="20"/>
              </w:rPr>
              <w:t xml:space="preserve"> </w:t>
            </w:r>
            <w:proofErr w:type="spellStart"/>
            <w:r>
              <w:rPr>
                <w:rFonts w:ascii="Consolas" w:eastAsiaTheme="minorEastAsia" w:hAnsi="Consolas" w:cs="Consolas"/>
                <w:bCs w:val="0"/>
                <w:color w:val="2A00FF"/>
                <w:sz w:val="20"/>
                <w:szCs w:val="20"/>
              </w:rPr>
              <w:t>t_dept</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303F3AA" w14:textId="23DC4F29"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RowMapper</w:t>
            </w:r>
            <w:proofErr w:type="spellEnd"/>
            <w:r>
              <w:rPr>
                <w:rFonts w:ascii="Consolas" w:eastAsiaTheme="minorEastAsia" w:hAnsi="Consolas" w:cs="Consolas"/>
                <w:bCs w:val="0"/>
                <w:color w:val="000000"/>
                <w:sz w:val="20"/>
                <w:szCs w:val="20"/>
              </w:rPr>
              <w:t xml:space="preserve">&lt;Dept&gt; </w:t>
            </w:r>
            <w:proofErr w:type="spellStart"/>
            <w:r>
              <w:rPr>
                <w:rFonts w:ascii="Consolas" w:eastAsiaTheme="minorEastAsia" w:hAnsi="Consolas" w:cs="Consolas"/>
                <w:bCs w:val="0"/>
                <w:color w:val="000000"/>
                <w:sz w:val="20"/>
                <w:szCs w:val="20"/>
              </w:rPr>
              <w:t>rowMapper</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RowMapper</w:t>
            </w:r>
            <w:proofErr w:type="spellEnd"/>
            <w:r>
              <w:rPr>
                <w:rFonts w:ascii="Consolas" w:eastAsiaTheme="minorEastAsia" w:hAnsi="Consolas" w:cs="Consolas"/>
                <w:bCs w:val="0"/>
                <w:color w:val="000000"/>
                <w:sz w:val="20"/>
                <w:szCs w:val="20"/>
              </w:rPr>
              <w:t>&lt;Dept</w:t>
            </w:r>
            <w:proofErr w:type="gramStart"/>
            <w:r>
              <w:rPr>
                <w:rFonts w:ascii="Consolas" w:eastAsiaTheme="minorEastAsia" w:hAnsi="Consolas" w:cs="Consolas"/>
                <w:bCs w:val="0"/>
                <w:color w:val="000000"/>
                <w:sz w:val="20"/>
                <w:szCs w:val="20"/>
              </w:rPr>
              <w:t>&gt;(</w:t>
            </w:r>
            <w:proofErr w:type="gramEnd"/>
            <w:r>
              <w:rPr>
                <w:rFonts w:ascii="Consolas" w:eastAsiaTheme="minorEastAsia" w:hAnsi="Consolas" w:cs="Consolas"/>
                <w:bCs w:val="0"/>
                <w:color w:val="000000"/>
                <w:sz w:val="20"/>
                <w:szCs w:val="20"/>
              </w:rPr>
              <w:t>) {</w:t>
            </w:r>
          </w:p>
          <w:p w14:paraId="49A777C1" w14:textId="50BD0FB3"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r w:rsidR="00223A13">
              <w:rPr>
                <w:rFonts w:ascii="Consolas" w:eastAsiaTheme="minorEastAsia" w:hAnsi="Consolas" w:cs="Consolas" w:hint="eastAsia"/>
                <w:bCs w:val="0"/>
                <w:color w:val="646464"/>
                <w:sz w:val="20"/>
                <w:szCs w:val="20"/>
              </w:rPr>
              <w:t>/</w:t>
            </w:r>
            <w:r w:rsidR="00223A13">
              <w:rPr>
                <w:rFonts w:ascii="Consolas" w:eastAsiaTheme="minorEastAsia" w:hAnsi="Consolas" w:cs="Consolas"/>
                <w:bCs w:val="0"/>
                <w:color w:val="646464"/>
                <w:sz w:val="20"/>
                <w:szCs w:val="20"/>
              </w:rPr>
              <w:t>/</w:t>
            </w:r>
            <w:r w:rsidR="00223A13" w:rsidRPr="003B68C4">
              <w:rPr>
                <w:rFonts w:ascii="Consolas" w:eastAsiaTheme="minorEastAsia" w:hAnsi="Consolas" w:cs="Consolas" w:hint="eastAsia"/>
                <w:bCs w:val="0"/>
                <w:color w:val="FF0000"/>
                <w:sz w:val="20"/>
                <w:szCs w:val="20"/>
              </w:rPr>
              <w:t>内部类</w:t>
            </w:r>
          </w:p>
          <w:p w14:paraId="38AA0D65"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Dept </w:t>
            </w:r>
            <w:proofErr w:type="spellStart"/>
            <w:proofErr w:type="gramStart"/>
            <w:r>
              <w:rPr>
                <w:rFonts w:ascii="Consolas" w:eastAsiaTheme="minorEastAsia" w:hAnsi="Consolas" w:cs="Consolas"/>
                <w:bCs w:val="0"/>
                <w:color w:val="000000"/>
                <w:sz w:val="20"/>
                <w:szCs w:val="20"/>
              </w:rPr>
              <w:t>mapRow</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ResultSet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rs</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arg1</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SQLException</w:t>
            </w:r>
            <w:proofErr w:type="spellEnd"/>
            <w:r>
              <w:rPr>
                <w:rFonts w:ascii="Consolas" w:eastAsiaTheme="minorEastAsia" w:hAnsi="Consolas" w:cs="Consolas"/>
                <w:bCs w:val="0"/>
                <w:color w:val="000000"/>
                <w:sz w:val="20"/>
                <w:szCs w:val="20"/>
              </w:rPr>
              <w:t xml:space="preserve"> {</w:t>
            </w:r>
          </w:p>
          <w:p w14:paraId="6ED0A3D8"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Dept </w:t>
            </w:r>
            <w:proofErr w:type="spellStart"/>
            <w:r>
              <w:rPr>
                <w:rFonts w:ascii="Consolas" w:eastAsiaTheme="minorEastAsia" w:hAnsi="Consolas" w:cs="Consolas"/>
                <w:bCs w:val="0"/>
                <w:color w:val="000000"/>
                <w:sz w:val="20"/>
                <w:szCs w:val="20"/>
              </w:rPr>
              <w:t>dept</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Dept(</w:t>
            </w:r>
            <w:proofErr w:type="gramEnd"/>
            <w:r>
              <w:rPr>
                <w:rFonts w:ascii="Consolas" w:eastAsiaTheme="minorEastAsia" w:hAnsi="Consolas" w:cs="Consolas"/>
                <w:bCs w:val="0"/>
                <w:color w:val="000000"/>
                <w:sz w:val="20"/>
                <w:szCs w:val="20"/>
              </w:rPr>
              <w:t>);</w:t>
            </w:r>
          </w:p>
          <w:p w14:paraId="552A9299"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did = </w:t>
            </w:r>
            <w:proofErr w:type="spellStart"/>
            <w:proofErr w:type="gramStart"/>
            <w:r>
              <w:rPr>
                <w:rFonts w:ascii="Consolas" w:eastAsiaTheme="minorEastAsia" w:hAnsi="Consolas" w:cs="Consolas"/>
                <w:bCs w:val="0"/>
                <w:color w:val="000000"/>
                <w:sz w:val="20"/>
                <w:szCs w:val="20"/>
              </w:rPr>
              <w:t>rs.getInt</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"did"</w:t>
            </w:r>
            <w:r>
              <w:rPr>
                <w:rFonts w:ascii="Consolas" w:eastAsiaTheme="minorEastAsia" w:hAnsi="Consolas" w:cs="Consolas"/>
                <w:bCs w:val="0"/>
                <w:color w:val="000000"/>
                <w:sz w:val="20"/>
                <w:szCs w:val="20"/>
              </w:rPr>
              <w:t>);</w:t>
            </w:r>
          </w:p>
          <w:p w14:paraId="5D46DE9B"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proofErr w:type="spellStart"/>
            <w:r>
              <w:rPr>
                <w:rFonts w:ascii="Consolas" w:eastAsiaTheme="minorEastAsia" w:hAnsi="Consolas" w:cs="Consolas"/>
                <w:bCs w:val="0"/>
                <w:color w:val="000000"/>
                <w:sz w:val="20"/>
                <w:szCs w:val="20"/>
              </w:rPr>
              <w:t>dname</w:t>
            </w:r>
            <w:proofErr w:type="spellEnd"/>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color w:val="000000"/>
                <w:sz w:val="20"/>
                <w:szCs w:val="20"/>
              </w:rPr>
              <w:t>rs.getString</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d_name</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2D6D726"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dept.setDid</w:t>
            </w:r>
            <w:proofErr w:type="spellEnd"/>
            <w:proofErr w:type="gramEnd"/>
            <w:r>
              <w:rPr>
                <w:rFonts w:ascii="Consolas" w:eastAsiaTheme="minorEastAsia" w:hAnsi="Consolas" w:cs="Consolas"/>
                <w:bCs w:val="0"/>
                <w:color w:val="000000"/>
                <w:sz w:val="20"/>
                <w:szCs w:val="20"/>
              </w:rPr>
              <w:t>(did);</w:t>
            </w:r>
          </w:p>
          <w:p w14:paraId="0708836E"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rPr>
              <w:t>dept.setDname</w:t>
            </w:r>
            <w:proofErr w:type="spellEnd"/>
            <w:proofErr w:type="gram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dname</w:t>
            </w:r>
            <w:proofErr w:type="spellEnd"/>
            <w:r>
              <w:rPr>
                <w:rFonts w:ascii="Consolas" w:eastAsiaTheme="minorEastAsia" w:hAnsi="Consolas" w:cs="Consolas"/>
                <w:bCs w:val="0"/>
                <w:color w:val="000000"/>
                <w:sz w:val="20"/>
                <w:szCs w:val="20"/>
              </w:rPr>
              <w:t>);</w:t>
            </w:r>
          </w:p>
          <w:p w14:paraId="6CA6D665"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dept;</w:t>
            </w:r>
          </w:p>
          <w:p w14:paraId="577BE3CE"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6DF41F5"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DF231F6"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List&lt;Dept&gt; query = </w:t>
            </w:r>
            <w:proofErr w:type="spellStart"/>
            <w:r>
              <w:rPr>
                <w:rFonts w:ascii="Consolas" w:eastAsiaTheme="minorEastAsia" w:hAnsi="Consolas" w:cs="Consolas"/>
                <w:bCs w:val="0"/>
                <w:color w:val="000000"/>
                <w:sz w:val="20"/>
                <w:szCs w:val="20"/>
              </w:rPr>
              <w:t>jdbcTemplate.query</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sql</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rowMapper</w:t>
            </w:r>
            <w:proofErr w:type="spellEnd"/>
            <w:r>
              <w:rPr>
                <w:rFonts w:ascii="Consolas" w:eastAsiaTheme="minorEastAsia" w:hAnsi="Consolas" w:cs="Consolas"/>
                <w:bCs w:val="0"/>
                <w:color w:val="000000"/>
                <w:sz w:val="20"/>
                <w:szCs w:val="20"/>
              </w:rPr>
              <w:t>);</w:t>
            </w:r>
          </w:p>
          <w:p w14:paraId="4F73A207"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221BC388"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(Dept </w:t>
            </w:r>
            <w:proofErr w:type="spellStart"/>
            <w:proofErr w:type="gramStart"/>
            <w:r>
              <w:rPr>
                <w:rFonts w:ascii="Consolas" w:eastAsiaTheme="minorEastAsia" w:hAnsi="Consolas" w:cs="Consolas"/>
                <w:bCs w:val="0"/>
                <w:color w:val="000000"/>
                <w:sz w:val="20"/>
                <w:szCs w:val="20"/>
              </w:rPr>
              <w:t>dept</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query) {</w:t>
            </w:r>
          </w:p>
          <w:p w14:paraId="1E28FBD8" w14:textId="77777777" w:rsidR="00EE1211" w:rsidRDefault="00EE1211" w:rsidP="00EE121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proofErr w:type="spellStart"/>
            <w:proofErr w:type="gramStart"/>
            <w:r>
              <w:rPr>
                <w:rFonts w:ascii="Consolas" w:eastAsiaTheme="minorEastAsia" w:hAnsi="Consolas" w:cs="Consolas"/>
                <w:bCs w:val="0"/>
                <w:color w:val="000000"/>
                <w:sz w:val="20"/>
                <w:szCs w:val="20"/>
              </w:rPr>
              <w:t>dept.getDid</w:t>
            </w:r>
            <w:proofErr w:type="spellEnd"/>
            <w:proofErr w:type="gram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dept.getDname</w:t>
            </w:r>
            <w:proofErr w:type="spellEnd"/>
            <w:r>
              <w:rPr>
                <w:rFonts w:ascii="Consolas" w:eastAsiaTheme="minorEastAsia" w:hAnsi="Consolas" w:cs="Consolas"/>
                <w:bCs w:val="0"/>
                <w:color w:val="000000"/>
                <w:sz w:val="20"/>
                <w:szCs w:val="20"/>
              </w:rPr>
              <w:t>());</w:t>
            </w:r>
          </w:p>
          <w:p w14:paraId="6A7CE873" w14:textId="77777777" w:rsidR="00EE1211" w:rsidRDefault="00EE1211" w:rsidP="00EE1211">
            <w:pPr>
              <w:ind w:firstLineChars="0" w:firstLine="0"/>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EF48DB4" w14:textId="680FE4AA" w:rsidR="00575894" w:rsidRDefault="00575894" w:rsidP="00EE1211">
            <w:pPr>
              <w:ind w:firstLineChars="0" w:firstLine="0"/>
            </w:pPr>
            <w:r>
              <w:rPr>
                <w:rFonts w:hint="eastAsia"/>
              </w:rPr>
              <w:t>}</w:t>
            </w:r>
          </w:p>
        </w:tc>
      </w:tr>
    </w:tbl>
    <w:p w14:paraId="2564FB7D" w14:textId="77777777" w:rsidR="00E672B6" w:rsidRPr="00E672B6" w:rsidRDefault="00E672B6" w:rsidP="00E672B6">
      <w:pPr>
        <w:ind w:firstLine="420"/>
      </w:pPr>
    </w:p>
    <w:p w14:paraId="0CE215C5" w14:textId="77777777" w:rsidR="001E36E1" w:rsidRPr="001E36E1" w:rsidRDefault="001E36E1" w:rsidP="001E36E1">
      <w:pPr>
        <w:ind w:firstLine="420"/>
      </w:pPr>
    </w:p>
    <w:p w14:paraId="2A2C753C" w14:textId="3AD6B583" w:rsidR="00063ED3" w:rsidRDefault="00DA068C" w:rsidP="00DA068C">
      <w:pPr>
        <w:pStyle w:val="20"/>
      </w:pPr>
      <w:r>
        <w:rPr>
          <w:rFonts w:hint="eastAsia"/>
        </w:rPr>
        <w:t>注解方式</w:t>
      </w:r>
    </w:p>
    <w:p w14:paraId="59FE2DBE" w14:textId="74F4ADBD" w:rsidR="001711BD" w:rsidRDefault="001711BD" w:rsidP="001711BD">
      <w:pPr>
        <w:ind w:firstLine="420"/>
      </w:pPr>
      <w:r>
        <w:rPr>
          <w:rFonts w:hint="eastAsia"/>
        </w:rPr>
        <w:t>1</w:t>
      </w:r>
      <w:r>
        <w:rPr>
          <w:rFonts w:hint="eastAsia"/>
        </w:rPr>
        <w:t>、配置</w:t>
      </w:r>
      <w:r>
        <w:rPr>
          <w:rFonts w:hint="eastAsia"/>
        </w:rPr>
        <w:t>xml</w:t>
      </w:r>
    </w:p>
    <w:tbl>
      <w:tblPr>
        <w:tblStyle w:val="ab"/>
        <w:tblW w:w="0" w:type="auto"/>
        <w:tblLook w:val="04A0" w:firstRow="1" w:lastRow="0" w:firstColumn="1" w:lastColumn="0" w:noHBand="0" w:noVBand="1"/>
      </w:tblPr>
      <w:tblGrid>
        <w:gridCol w:w="8296"/>
      </w:tblGrid>
      <w:tr w:rsidR="001711BD" w14:paraId="5CC183ED" w14:textId="77777777" w:rsidTr="001711BD">
        <w:tc>
          <w:tcPr>
            <w:tcW w:w="8296" w:type="dxa"/>
          </w:tcPr>
          <w:p w14:paraId="162DCDF7"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highlight w:val="lightGray"/>
              </w:rPr>
              <w:t>beans</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xmlns</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"http://www.springframework.org/schema/beans"</w:t>
            </w:r>
          </w:p>
          <w:p w14:paraId="76433586"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xmlns:context</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"http://www.springframework.org/schema/context"</w:t>
            </w:r>
          </w:p>
          <w:p w14:paraId="0B6949BF"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xmlns:aop</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"http://www.springframework.org/schema/aop"</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xmlns:xsi</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"http://www.w3.org/2001/XMLSchema-instance"</w:t>
            </w:r>
          </w:p>
          <w:p w14:paraId="613EE5CC"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proofErr w:type="spellStart"/>
            <w:proofErr w:type="gramStart"/>
            <w:r>
              <w:rPr>
                <w:rFonts w:ascii="Consolas" w:eastAsiaTheme="minorEastAsia" w:hAnsi="Consolas" w:cs="Consolas"/>
                <w:bCs w:val="0"/>
                <w:color w:val="7F007F"/>
                <w:sz w:val="20"/>
                <w:szCs w:val="20"/>
              </w:rPr>
              <w:t>xsi:schemaLocation</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 xml:space="preserve">"http://www.springframework.org/schema/beans  </w:t>
            </w:r>
          </w:p>
          <w:p w14:paraId="4502B2E7"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http://www.springframework.org/schema/beans/spring-beans.xsd</w:t>
            </w:r>
          </w:p>
          <w:p w14:paraId="1396220F"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 xml:space="preserve">http://www.springframework.org/schema/context  </w:t>
            </w:r>
          </w:p>
          <w:p w14:paraId="01A560A3"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http://www.springframework.org/schema/context/spring-context.xsd</w:t>
            </w:r>
          </w:p>
          <w:p w14:paraId="4078EFC2"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 xml:space="preserve">http://www.springframework.org/schema/aop  </w:t>
            </w:r>
          </w:p>
          <w:p w14:paraId="7A92B533"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i/>
                <w:iCs/>
                <w:color w:val="2A00FF"/>
                <w:sz w:val="20"/>
                <w:szCs w:val="20"/>
              </w:rPr>
              <w:tab/>
              <w:t>http://www.springframework.org/schema/aop/spring-aop.xsd</w:t>
            </w:r>
          </w:p>
          <w:p w14:paraId="31E4FD5C" w14:textId="6809528D" w:rsidR="00E119CC" w:rsidRPr="00925789" w:rsidRDefault="001711BD" w:rsidP="001711BD">
            <w:pPr>
              <w:autoSpaceDE w:val="0"/>
              <w:autoSpaceDN w:val="0"/>
              <w:adjustRightInd w:val="0"/>
              <w:ind w:firstLineChars="0" w:firstLine="0"/>
              <w:jc w:val="left"/>
              <w:rPr>
                <w:rFonts w:ascii="Consolas" w:eastAsiaTheme="minorEastAsia" w:hAnsi="Consolas" w:cs="Consolas"/>
                <w:bCs w:val="0"/>
                <w:color w:val="008080"/>
                <w:sz w:val="20"/>
                <w:szCs w:val="20"/>
              </w:rPr>
            </w:pPr>
            <w:r>
              <w:rPr>
                <w:rFonts w:ascii="Consolas" w:eastAsiaTheme="minorEastAsia" w:hAnsi="Consolas" w:cs="Consolas"/>
                <w:bCs w:val="0"/>
                <w:i/>
                <w:iCs/>
                <w:color w:val="2A00FF"/>
                <w:sz w:val="20"/>
                <w:szCs w:val="20"/>
              </w:rPr>
              <w:tab/>
              <w:t>"</w:t>
            </w:r>
            <w:r>
              <w:rPr>
                <w:rFonts w:ascii="Consolas" w:eastAsiaTheme="minorEastAsia" w:hAnsi="Consolas" w:cs="Consolas"/>
                <w:bCs w:val="0"/>
                <w:color w:val="008080"/>
                <w:sz w:val="20"/>
                <w:szCs w:val="20"/>
              </w:rPr>
              <w:t>&gt;</w:t>
            </w:r>
          </w:p>
          <w:p w14:paraId="6284A64F" w14:textId="77777777" w:rsidR="00E119CC" w:rsidRDefault="00E119CC" w:rsidP="001711BD">
            <w:pPr>
              <w:autoSpaceDE w:val="0"/>
              <w:autoSpaceDN w:val="0"/>
              <w:adjustRightInd w:val="0"/>
              <w:ind w:firstLineChars="0" w:firstLine="0"/>
              <w:jc w:val="left"/>
              <w:rPr>
                <w:rFonts w:ascii="Consolas" w:eastAsiaTheme="minorEastAsia" w:hAnsi="Consolas" w:cs="Consolas"/>
                <w:bCs w:val="0"/>
                <w:sz w:val="20"/>
                <w:szCs w:val="20"/>
              </w:rPr>
            </w:pPr>
          </w:p>
          <w:p w14:paraId="17508573"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配置数据源</w:t>
            </w:r>
            <w:r>
              <w:rPr>
                <w:rFonts w:ascii="Consolas" w:eastAsiaTheme="minorEastAsia" w:hAnsi="Consolas" w:cs="Consolas"/>
                <w:bCs w:val="0"/>
                <w:color w:val="3F5FBF"/>
                <w:sz w:val="20"/>
                <w:szCs w:val="20"/>
              </w:rPr>
              <w:t xml:space="preserve"> --&gt;</w:t>
            </w:r>
          </w:p>
          <w:p w14:paraId="071C3E15" w14:textId="427D2852" w:rsidR="001711BD" w:rsidRDefault="00E119CC"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noProof/>
                <w:color w:val="000000"/>
                <w:sz w:val="20"/>
                <w:szCs w:val="20"/>
              </w:rPr>
              <mc:AlternateContent>
                <mc:Choice Requires="wps">
                  <w:drawing>
                    <wp:anchor distT="0" distB="0" distL="114300" distR="114300" simplePos="0" relativeHeight="251667456" behindDoc="0" locked="0" layoutInCell="1" allowOverlap="1" wp14:anchorId="5680984C" wp14:editId="3D64E556">
                      <wp:simplePos x="0" y="0"/>
                      <wp:positionH relativeFrom="column">
                        <wp:posOffset>1414145</wp:posOffset>
                      </wp:positionH>
                      <wp:positionV relativeFrom="paragraph">
                        <wp:posOffset>161290</wp:posOffset>
                      </wp:positionV>
                      <wp:extent cx="1630680" cy="2484120"/>
                      <wp:effectExtent l="38100" t="38100" r="26670" b="30480"/>
                      <wp:wrapNone/>
                      <wp:docPr id="16" name="直接箭头连接符 16"/>
                      <wp:cNvGraphicFramePr/>
                      <a:graphic xmlns:a="http://schemas.openxmlformats.org/drawingml/2006/main">
                        <a:graphicData uri="http://schemas.microsoft.com/office/word/2010/wordprocessingShape">
                          <wps:wsp>
                            <wps:cNvCnPr/>
                            <wps:spPr>
                              <a:xfrm flipH="1" flipV="1">
                                <a:off x="0" y="0"/>
                                <a:ext cx="1630680" cy="24841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B1C6BA0" id="直接箭头连接符 16" o:spid="_x0000_s1026" type="#_x0000_t32" style="position:absolute;left:0;text-align:left;margin-left:111.35pt;margin-top:12.7pt;width:128.4pt;height:195.6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" strokecolor="#ed7d31 [3205]" strokeweight="1pt">
                      <v:stroke endarrow="block" joinstyle="miter"/>
                    </v:shape>
                  </w:pict>
                </mc:Fallback>
              </mc:AlternateContent>
            </w:r>
            <w:r w:rsidR="001711BD">
              <w:rPr>
                <w:rFonts w:ascii="Consolas" w:eastAsiaTheme="minorEastAsia" w:hAnsi="Consolas" w:cs="Consolas"/>
                <w:bCs w:val="0"/>
                <w:color w:val="000000"/>
                <w:sz w:val="20"/>
                <w:szCs w:val="20"/>
              </w:rPr>
              <w:tab/>
            </w:r>
            <w:r w:rsidR="001711BD">
              <w:rPr>
                <w:rFonts w:ascii="Consolas" w:eastAsiaTheme="minorEastAsia" w:hAnsi="Consolas" w:cs="Consolas"/>
                <w:bCs w:val="0"/>
                <w:color w:val="008080"/>
                <w:sz w:val="20"/>
                <w:szCs w:val="20"/>
              </w:rPr>
              <w:t>&lt;</w:t>
            </w:r>
            <w:r w:rsidR="001711BD">
              <w:rPr>
                <w:rFonts w:ascii="Consolas" w:eastAsiaTheme="minorEastAsia" w:hAnsi="Consolas" w:cs="Consolas"/>
                <w:bCs w:val="0"/>
                <w:color w:val="3F7F7F"/>
                <w:sz w:val="20"/>
                <w:szCs w:val="20"/>
              </w:rPr>
              <w:t>bean</w:t>
            </w:r>
            <w:r w:rsidR="001711BD">
              <w:rPr>
                <w:rFonts w:ascii="Consolas" w:eastAsiaTheme="minorEastAsia" w:hAnsi="Consolas" w:cs="Consolas"/>
                <w:bCs w:val="0"/>
                <w:sz w:val="20"/>
                <w:szCs w:val="20"/>
              </w:rPr>
              <w:t xml:space="preserve"> </w:t>
            </w:r>
            <w:r w:rsidR="001711BD">
              <w:rPr>
                <w:rFonts w:ascii="Consolas" w:eastAsiaTheme="minorEastAsia" w:hAnsi="Consolas" w:cs="Consolas"/>
                <w:bCs w:val="0"/>
                <w:color w:val="7F007F"/>
                <w:sz w:val="20"/>
                <w:szCs w:val="20"/>
              </w:rPr>
              <w:t>id</w:t>
            </w:r>
            <w:r w:rsidR="001711BD">
              <w:rPr>
                <w:rFonts w:ascii="Consolas" w:eastAsiaTheme="minorEastAsia" w:hAnsi="Consolas" w:cs="Consolas"/>
                <w:bCs w:val="0"/>
                <w:color w:val="000000"/>
                <w:sz w:val="20"/>
                <w:szCs w:val="20"/>
              </w:rPr>
              <w:t>=</w:t>
            </w:r>
            <w:r w:rsidR="001711BD">
              <w:rPr>
                <w:rFonts w:ascii="Consolas" w:eastAsiaTheme="minorEastAsia" w:hAnsi="Consolas" w:cs="Consolas"/>
                <w:bCs w:val="0"/>
                <w:i/>
                <w:iCs/>
                <w:color w:val="2A00FF"/>
                <w:sz w:val="20"/>
                <w:szCs w:val="20"/>
              </w:rPr>
              <w:t>"</w:t>
            </w:r>
            <w:proofErr w:type="spellStart"/>
            <w:r w:rsidR="001711BD">
              <w:rPr>
                <w:rFonts w:ascii="Consolas" w:eastAsiaTheme="minorEastAsia" w:hAnsi="Consolas" w:cs="Consolas"/>
                <w:bCs w:val="0"/>
                <w:i/>
                <w:iCs/>
                <w:color w:val="2A00FF"/>
                <w:sz w:val="20"/>
                <w:szCs w:val="20"/>
              </w:rPr>
              <w:t>myDataSource</w:t>
            </w:r>
            <w:proofErr w:type="spellEnd"/>
            <w:r w:rsidR="001711BD">
              <w:rPr>
                <w:rFonts w:ascii="Consolas" w:eastAsiaTheme="minorEastAsia" w:hAnsi="Consolas" w:cs="Consolas"/>
                <w:bCs w:val="0"/>
                <w:i/>
                <w:iCs/>
                <w:color w:val="2A00FF"/>
                <w:sz w:val="20"/>
                <w:szCs w:val="20"/>
              </w:rPr>
              <w:t>"</w:t>
            </w:r>
          </w:p>
          <w:p w14:paraId="61867309"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r>
              <w:rPr>
                <w:rFonts w:ascii="Consolas" w:eastAsiaTheme="minorEastAsia" w:hAnsi="Consolas" w:cs="Consolas"/>
                <w:bCs w:val="0"/>
                <w:sz w:val="20"/>
                <w:szCs w:val="20"/>
              </w:rPr>
              <w:tab/>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gramStart"/>
            <w:r>
              <w:rPr>
                <w:rFonts w:ascii="Consolas" w:eastAsiaTheme="minorEastAsia" w:hAnsi="Consolas" w:cs="Consolas"/>
                <w:bCs w:val="0"/>
                <w:i/>
                <w:iCs/>
                <w:color w:val="2A00FF"/>
                <w:sz w:val="20"/>
                <w:szCs w:val="20"/>
              </w:rPr>
              <w:t>org.springframework</w:t>
            </w:r>
            <w:proofErr w:type="gramEnd"/>
            <w:r>
              <w:rPr>
                <w:rFonts w:ascii="Consolas" w:eastAsiaTheme="minorEastAsia" w:hAnsi="Consolas" w:cs="Consolas"/>
                <w:bCs w:val="0"/>
                <w:i/>
                <w:iCs/>
                <w:color w:val="2A00FF"/>
                <w:sz w:val="20"/>
                <w:szCs w:val="20"/>
              </w:rPr>
              <w:t>.jdbc.datasource.DriverManagerDataSource"</w:t>
            </w:r>
            <w:r>
              <w:rPr>
                <w:rFonts w:ascii="Consolas" w:eastAsiaTheme="minorEastAsia" w:hAnsi="Consolas" w:cs="Consolas"/>
                <w:bCs w:val="0"/>
                <w:color w:val="008080"/>
                <w:sz w:val="20"/>
                <w:szCs w:val="20"/>
              </w:rPr>
              <w:t>&gt;</w:t>
            </w:r>
          </w:p>
          <w:p w14:paraId="7DF7FE14"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driverClassName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com.mysql</w:t>
            </w:r>
            <w:proofErr w:type="gramEnd"/>
            <w:r>
              <w:rPr>
                <w:rFonts w:ascii="Consolas" w:eastAsiaTheme="minorEastAsia" w:hAnsi="Consolas" w:cs="Consolas"/>
                <w:bCs w:val="0"/>
                <w:i/>
                <w:iCs/>
                <w:color w:val="2A00FF"/>
                <w:sz w:val="20"/>
                <w:szCs w:val="20"/>
              </w:rPr>
              <w:t>.jdbc.Driver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2DDB2EFE"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url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jdbc:mysql</w:t>
            </w:r>
            <w:proofErr w:type="spellEnd"/>
            <w:r>
              <w:rPr>
                <w:rFonts w:ascii="Consolas" w:eastAsiaTheme="minorEastAsia" w:hAnsi="Consolas" w:cs="Consolas"/>
                <w:bCs w:val="0"/>
                <w:i/>
                <w:iCs/>
                <w:color w:val="2A00FF"/>
                <w:sz w:val="20"/>
                <w:szCs w:val="20"/>
              </w:rPr>
              <w:t>://127.0.0.1:3306/</w:t>
            </w:r>
            <w:proofErr w:type="spellStart"/>
            <w:r>
              <w:rPr>
                <w:rFonts w:ascii="Consolas" w:eastAsiaTheme="minorEastAsia" w:hAnsi="Consolas" w:cs="Consolas"/>
                <w:bCs w:val="0"/>
                <w:i/>
                <w:iCs/>
                <w:color w:val="2A00FF"/>
                <w:sz w:val="20"/>
                <w:szCs w:val="20"/>
              </w:rPr>
              <w:t>spring_db</w:t>
            </w:r>
            <w:proofErr w:type="spellEnd"/>
            <w:proofErr w:type="gram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4CA68523"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"username"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"root"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2B4E78C4"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"password"</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"root"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7C7BC400"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331B3B2C"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配置</w:t>
            </w:r>
            <w:proofErr w:type="spellStart"/>
            <w:r>
              <w:rPr>
                <w:rFonts w:ascii="Consolas" w:eastAsiaTheme="minorEastAsia" w:hAnsi="Consolas" w:cs="Consolas"/>
                <w:bCs w:val="0"/>
                <w:color w:val="3F5FBF"/>
                <w:sz w:val="20"/>
                <w:szCs w:val="20"/>
              </w:rPr>
              <w:t>JdbcTemplate</w:t>
            </w:r>
            <w:proofErr w:type="spellEnd"/>
            <w:r>
              <w:rPr>
                <w:rFonts w:ascii="Consolas" w:eastAsiaTheme="minorEastAsia" w:hAnsi="Consolas" w:cs="Consolas"/>
                <w:bCs w:val="0"/>
                <w:color w:val="3F5FBF"/>
                <w:sz w:val="20"/>
                <w:szCs w:val="20"/>
              </w:rPr>
              <w:t>对象</w:t>
            </w:r>
            <w:r>
              <w:rPr>
                <w:rFonts w:ascii="Consolas" w:eastAsiaTheme="minorEastAsia" w:hAnsi="Consolas" w:cs="Consolas"/>
                <w:bCs w:val="0"/>
                <w:color w:val="3F5FBF"/>
                <w:sz w:val="20"/>
                <w:szCs w:val="20"/>
              </w:rPr>
              <w:t xml:space="preserve"> --&gt;</w:t>
            </w:r>
          </w:p>
          <w:p w14:paraId="36B9D489"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jdbcTemplate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org.springframework</w:t>
            </w:r>
            <w:proofErr w:type="gramEnd"/>
            <w:r>
              <w:rPr>
                <w:rFonts w:ascii="Consolas" w:eastAsiaTheme="minorEastAsia" w:hAnsi="Consolas" w:cs="Consolas"/>
                <w:bCs w:val="0"/>
                <w:i/>
                <w:iCs/>
                <w:color w:val="2A00FF"/>
                <w:sz w:val="20"/>
                <w:szCs w:val="20"/>
              </w:rPr>
              <w:t>.jdbc.core.JdbcTemplate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121B6589"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dataSource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myDataSource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40130379"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34791678"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245FC772"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组件扫描</w:t>
            </w:r>
            <w:r>
              <w:rPr>
                <w:rFonts w:ascii="Consolas" w:eastAsiaTheme="minorEastAsia" w:hAnsi="Consolas" w:cs="Consolas"/>
                <w:bCs w:val="0"/>
                <w:color w:val="3F5FBF"/>
                <w:sz w:val="20"/>
                <w:szCs w:val="20"/>
              </w:rPr>
              <w:t xml:space="preserve"> --&gt;</w:t>
            </w:r>
          </w:p>
          <w:p w14:paraId="09732FB1" w14:textId="77777777" w:rsidR="001711BD" w:rsidRDefault="001711BD" w:rsidP="001711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context:component</w:t>
            </w:r>
            <w:proofErr w:type="gramEnd"/>
            <w:r>
              <w:rPr>
                <w:rFonts w:ascii="Consolas" w:eastAsiaTheme="minorEastAsia" w:hAnsi="Consolas" w:cs="Consolas"/>
                <w:bCs w:val="0"/>
                <w:color w:val="3F7F7F"/>
                <w:sz w:val="20"/>
                <w:szCs w:val="20"/>
              </w:rPr>
              <w:t>-scan</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base-package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"cn.sxt.dao.impl,cn.sxt.service.impl,cn.sxt.controller"</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context:component-scan</w:t>
            </w:r>
            <w:r>
              <w:rPr>
                <w:rFonts w:ascii="Consolas" w:eastAsiaTheme="minorEastAsia" w:hAnsi="Consolas" w:cs="Consolas"/>
                <w:bCs w:val="0"/>
                <w:color w:val="008080"/>
                <w:sz w:val="20"/>
                <w:szCs w:val="20"/>
              </w:rPr>
              <w:t>&gt;</w:t>
            </w:r>
          </w:p>
          <w:p w14:paraId="5E64D162" w14:textId="22F95386" w:rsidR="001711BD" w:rsidRDefault="001711BD" w:rsidP="001711BD">
            <w:pPr>
              <w:ind w:firstLineChars="0" w:firstLine="0"/>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highlight w:val="lightGray"/>
              </w:rPr>
              <w:t>beans</w:t>
            </w:r>
            <w:r>
              <w:rPr>
                <w:rFonts w:ascii="Consolas" w:eastAsiaTheme="minorEastAsia" w:hAnsi="Consolas" w:cs="Consolas"/>
                <w:bCs w:val="0"/>
                <w:color w:val="008080"/>
                <w:sz w:val="20"/>
                <w:szCs w:val="20"/>
              </w:rPr>
              <w:t>&gt;</w:t>
            </w:r>
          </w:p>
        </w:tc>
      </w:tr>
    </w:tbl>
    <w:p w14:paraId="69BA1E39" w14:textId="37556642" w:rsidR="001711BD" w:rsidRDefault="00117822" w:rsidP="00A5441B">
      <w:pPr>
        <w:pStyle w:val="3"/>
        <w:ind w:firstLine="420"/>
      </w:pPr>
      <w:r>
        <w:rPr>
          <w:rFonts w:hint="eastAsia"/>
        </w:rPr>
        <w:t>注入</w:t>
      </w:r>
    </w:p>
    <w:p w14:paraId="69965A67" w14:textId="00C1477E" w:rsidR="00117822" w:rsidRDefault="00117822" w:rsidP="001711BD">
      <w:pPr>
        <w:ind w:firstLine="420"/>
      </w:pPr>
      <w:r>
        <w:rPr>
          <w:rFonts w:hint="eastAsia"/>
        </w:rPr>
        <w:t>其他的使用注解依次注入</w:t>
      </w:r>
    </w:p>
    <w:p w14:paraId="11E04E7F" w14:textId="0D4BFA02" w:rsidR="00A63442" w:rsidRDefault="00412645" w:rsidP="001711BD">
      <w:pPr>
        <w:ind w:firstLine="420"/>
      </w:pPr>
      <w:proofErr w:type="gramStart"/>
      <w:r>
        <w:t>D</w:t>
      </w:r>
      <w:r>
        <w:rPr>
          <w:rFonts w:hint="eastAsia"/>
        </w:rPr>
        <w:t>ao:</w:t>
      </w:r>
      <w:r w:rsidR="00A63442">
        <w:rPr>
          <w:rFonts w:hint="eastAsia"/>
        </w:rPr>
        <w:t>@</w:t>
      </w:r>
      <w:proofErr w:type="gramEnd"/>
      <w:r w:rsidR="00A63442">
        <w:rPr>
          <w:rFonts w:hint="eastAsia"/>
        </w:rPr>
        <w:t>repository</w:t>
      </w:r>
    </w:p>
    <w:p w14:paraId="49F98F9C" w14:textId="6685FC93" w:rsidR="00412645" w:rsidRDefault="00412645" w:rsidP="001711BD">
      <w:pPr>
        <w:ind w:firstLine="420"/>
      </w:pPr>
      <w:proofErr w:type="gramStart"/>
      <w:r>
        <w:t>Service:</w:t>
      </w:r>
      <w:r>
        <w:rPr>
          <w:rFonts w:hint="eastAsia"/>
        </w:rPr>
        <w:t>@</w:t>
      </w:r>
      <w:proofErr w:type="gramEnd"/>
      <w:r>
        <w:t>Service</w:t>
      </w:r>
    </w:p>
    <w:p w14:paraId="3D3779D4" w14:textId="13A534B2" w:rsidR="00412645" w:rsidRDefault="00412645" w:rsidP="001711BD">
      <w:pPr>
        <w:ind w:firstLine="420"/>
      </w:pPr>
      <w:proofErr w:type="gramStart"/>
      <w:r>
        <w:t>Controller:@</w:t>
      </w:r>
      <w:proofErr w:type="gramEnd"/>
      <w:r w:rsidRPr="00412645">
        <w:t xml:space="preserve"> </w:t>
      </w:r>
      <w:r>
        <w:t>Controller</w:t>
      </w:r>
    </w:p>
    <w:p w14:paraId="43E34736" w14:textId="130B44FE" w:rsidR="00412645" w:rsidRDefault="00412645" w:rsidP="001711BD">
      <w:pPr>
        <w:ind w:firstLine="420"/>
      </w:pPr>
      <w:r>
        <w:rPr>
          <w:rFonts w:hint="eastAsia"/>
        </w:rPr>
        <w:t>属性：</w:t>
      </w:r>
      <w:r w:rsidR="00AC3FA0" w:rsidRPr="00AC3FA0">
        <w:t>@</w:t>
      </w:r>
      <w:proofErr w:type="spellStart"/>
      <w:r w:rsidR="00AC3FA0" w:rsidRPr="00AC3FA0">
        <w:t>Autowired</w:t>
      </w:r>
      <w:proofErr w:type="spellEnd"/>
    </w:p>
    <w:p w14:paraId="3262708F" w14:textId="5F8CA363" w:rsidR="00164CEB" w:rsidRDefault="00164CEB" w:rsidP="00164CEB">
      <w:pPr>
        <w:pStyle w:val="20"/>
      </w:pPr>
      <w:r>
        <w:rPr>
          <w:rFonts w:hint="eastAsia"/>
        </w:rPr>
        <w:t>四种数据源</w:t>
      </w:r>
    </w:p>
    <w:p w14:paraId="3164E5AE" w14:textId="44B3EDD3" w:rsidR="00164CEB" w:rsidRDefault="00164CEB" w:rsidP="00A5441B">
      <w:pPr>
        <w:pStyle w:val="3"/>
        <w:ind w:firstLine="420"/>
      </w:pPr>
      <w:r>
        <w:rPr>
          <w:rFonts w:hint="eastAsia"/>
        </w:rPr>
        <w:t>spring</w:t>
      </w:r>
      <w:r>
        <w:rPr>
          <w:rFonts w:hint="eastAsia"/>
        </w:rPr>
        <w:t>自带的数据源</w:t>
      </w:r>
    </w:p>
    <w:tbl>
      <w:tblPr>
        <w:tblStyle w:val="ab"/>
        <w:tblW w:w="0" w:type="auto"/>
        <w:tblLook w:val="04A0" w:firstRow="1" w:lastRow="0" w:firstColumn="1" w:lastColumn="0" w:noHBand="0" w:noVBand="1"/>
      </w:tblPr>
      <w:tblGrid>
        <w:gridCol w:w="8296"/>
      </w:tblGrid>
      <w:tr w:rsidR="00164CEB" w14:paraId="67798D03" w14:textId="77777777" w:rsidTr="00164CEB">
        <w:tc>
          <w:tcPr>
            <w:tcW w:w="8296" w:type="dxa"/>
          </w:tcPr>
          <w:p w14:paraId="4DFC3D1E" w14:textId="77777777" w:rsidR="00A507D7" w:rsidRDefault="00A507D7" w:rsidP="00A507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highlight w:val="lightGray"/>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myDataSource</w:t>
            </w:r>
            <w:proofErr w:type="spellEnd"/>
            <w:r>
              <w:rPr>
                <w:rFonts w:ascii="Consolas" w:eastAsiaTheme="minorEastAsia" w:hAnsi="Consolas" w:cs="Consolas"/>
                <w:bCs w:val="0"/>
                <w:i/>
                <w:iCs/>
                <w:color w:val="2A00FF"/>
                <w:sz w:val="20"/>
                <w:szCs w:val="20"/>
              </w:rPr>
              <w:t>"</w:t>
            </w:r>
          </w:p>
          <w:p w14:paraId="60C178F8" w14:textId="64C41302" w:rsidR="00A507D7" w:rsidRDefault="00A507D7" w:rsidP="00A507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gramStart"/>
            <w:r>
              <w:rPr>
                <w:rFonts w:ascii="Consolas" w:eastAsiaTheme="minorEastAsia" w:hAnsi="Consolas" w:cs="Consolas"/>
                <w:bCs w:val="0"/>
                <w:i/>
                <w:iCs/>
                <w:color w:val="2A00FF"/>
                <w:sz w:val="20"/>
                <w:szCs w:val="20"/>
              </w:rPr>
              <w:t>org.springframework</w:t>
            </w:r>
            <w:proofErr w:type="gramEnd"/>
            <w:r>
              <w:rPr>
                <w:rFonts w:ascii="Consolas" w:eastAsiaTheme="minorEastAsia" w:hAnsi="Consolas" w:cs="Consolas"/>
                <w:bCs w:val="0"/>
                <w:i/>
                <w:iCs/>
                <w:color w:val="2A00FF"/>
                <w:sz w:val="20"/>
                <w:szCs w:val="20"/>
              </w:rPr>
              <w:t>.jdbc.datasource.DriverManagerDataSource"</w:t>
            </w:r>
            <w:r>
              <w:rPr>
                <w:rFonts w:ascii="Consolas" w:eastAsiaTheme="minorEastAsia" w:hAnsi="Consolas" w:cs="Consolas"/>
                <w:bCs w:val="0"/>
                <w:color w:val="008080"/>
                <w:sz w:val="20"/>
                <w:szCs w:val="20"/>
              </w:rPr>
              <w:t>&gt;</w:t>
            </w:r>
          </w:p>
          <w:p w14:paraId="794AB076" w14:textId="77777777" w:rsidR="00A507D7" w:rsidRDefault="00A507D7" w:rsidP="00A507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driverClassName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"${driver}"</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41608E10" w14:textId="77777777" w:rsidR="00A507D7" w:rsidRDefault="00A507D7" w:rsidP="00A507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url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url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3036C492" w14:textId="77777777" w:rsidR="00A507D7" w:rsidRDefault="00A507D7" w:rsidP="00A507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"username"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"${username}"</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401FD6D4" w14:textId="77777777" w:rsidR="00A507D7" w:rsidRDefault="00A507D7" w:rsidP="00A507D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"password"</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"${password}"</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79FFDACB" w14:textId="208148ED" w:rsidR="00164CEB" w:rsidRDefault="00A507D7" w:rsidP="00A507D7">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highlight w:val="lightGray"/>
              </w:rPr>
              <w:t>bean</w:t>
            </w:r>
            <w:r>
              <w:rPr>
                <w:rFonts w:ascii="Consolas" w:eastAsiaTheme="minorEastAsia" w:hAnsi="Consolas" w:cs="Consolas"/>
                <w:bCs w:val="0"/>
                <w:color w:val="008080"/>
                <w:sz w:val="20"/>
                <w:szCs w:val="20"/>
              </w:rPr>
              <w:t>&gt;</w:t>
            </w:r>
          </w:p>
        </w:tc>
      </w:tr>
    </w:tbl>
    <w:p w14:paraId="45B77F5C" w14:textId="77777777" w:rsidR="00164CEB" w:rsidRPr="00164CEB" w:rsidRDefault="00164CEB" w:rsidP="00164CEB">
      <w:pPr>
        <w:ind w:firstLine="420"/>
      </w:pPr>
    </w:p>
    <w:p w14:paraId="25704826" w14:textId="77777777" w:rsidR="00164CEB" w:rsidRPr="00164CEB" w:rsidRDefault="00164CEB" w:rsidP="00164CEB">
      <w:pPr>
        <w:ind w:firstLine="420"/>
      </w:pPr>
    </w:p>
    <w:p w14:paraId="67786761" w14:textId="78523059" w:rsidR="00181779" w:rsidRDefault="00181779" w:rsidP="00181779">
      <w:pPr>
        <w:pStyle w:val="11"/>
      </w:pPr>
      <w:r>
        <w:rPr>
          <w:rFonts w:hint="eastAsia"/>
        </w:rPr>
        <w:t>Spring</w:t>
      </w:r>
      <w:r>
        <w:rPr>
          <w:rFonts w:hint="eastAsia"/>
        </w:rPr>
        <w:t>的定时任务</w:t>
      </w:r>
    </w:p>
    <w:p w14:paraId="0415B0F5" w14:textId="1FC34D3A" w:rsidR="00C10ADA" w:rsidRDefault="00C10ADA" w:rsidP="00C10ADA">
      <w:pPr>
        <w:pStyle w:val="20"/>
      </w:pPr>
      <w:r>
        <w:rPr>
          <w:rFonts w:hint="eastAsia"/>
        </w:rPr>
        <w:t>定时任务概述</w:t>
      </w:r>
    </w:p>
    <w:p w14:paraId="227667F7" w14:textId="65A07870" w:rsidR="00C10ADA" w:rsidRDefault="00C10ADA" w:rsidP="00A5441B">
      <w:pPr>
        <w:pStyle w:val="3"/>
        <w:ind w:firstLine="420"/>
      </w:pPr>
      <w:r w:rsidRPr="00C10ADA">
        <w:t>Quartz</w:t>
      </w:r>
      <w:r w:rsidRPr="00C10ADA">
        <w:t>介绍</w:t>
      </w:r>
    </w:p>
    <w:p w14:paraId="583959B2" w14:textId="5124FAEA" w:rsidR="00C10ADA" w:rsidRDefault="00C10ADA" w:rsidP="00C10ADA">
      <w:pPr>
        <w:ind w:firstLine="420"/>
      </w:pPr>
      <w:r w:rsidRPr="00C10ADA">
        <w:rPr>
          <w:rFonts w:hint="eastAsia"/>
        </w:rPr>
        <w:t>在企业应用中，我们经常会碰到时间任务调度的需求，比如每天凌晨生成前天报表，每小时生成一次汇总数据等等。</w:t>
      </w:r>
      <w:r w:rsidRPr="00C10ADA">
        <w:t>Quartz</w:t>
      </w:r>
      <w:r w:rsidRPr="00C10ADA">
        <w:t>是出了名的任务调度框架</w:t>
      </w:r>
      <w:r w:rsidRPr="00C10ADA">
        <w:t>,</w:t>
      </w:r>
      <w:r w:rsidRPr="00C10ADA">
        <w:t>它可以与</w:t>
      </w:r>
      <w:proofErr w:type="spellStart"/>
      <w:r w:rsidRPr="00C10ADA">
        <w:t>J2SE</w:t>
      </w:r>
      <w:proofErr w:type="spellEnd"/>
      <w:r w:rsidRPr="00C10ADA">
        <w:t>和</w:t>
      </w:r>
      <w:proofErr w:type="spellStart"/>
      <w:r w:rsidRPr="00C10ADA">
        <w:t>J2EE</w:t>
      </w:r>
      <w:proofErr w:type="spellEnd"/>
      <w:r w:rsidRPr="00C10ADA">
        <w:t>应用程序相结合，</w:t>
      </w:r>
      <w:proofErr w:type="gramStart"/>
      <w:r w:rsidRPr="00C10ADA">
        <w:t>功能灰常强大</w:t>
      </w:r>
      <w:proofErr w:type="gramEnd"/>
      <w:r w:rsidRPr="00C10ADA">
        <w:t>，轻轻松松就能与</w:t>
      </w:r>
      <w:r w:rsidRPr="00C10ADA">
        <w:t>Spring</w:t>
      </w:r>
      <w:r w:rsidRPr="00C10ADA">
        <w:t>集成，使用方便。</w:t>
      </w:r>
    </w:p>
    <w:p w14:paraId="12BAC4B8" w14:textId="27DAE51F" w:rsidR="00943967" w:rsidRDefault="00943967" w:rsidP="00A5441B">
      <w:pPr>
        <w:pStyle w:val="3"/>
        <w:ind w:firstLine="420"/>
      </w:pPr>
      <w:r w:rsidRPr="00943967">
        <w:t>Quartz</w:t>
      </w:r>
      <w:r w:rsidRPr="00943967">
        <w:t>中的概念</w:t>
      </w:r>
    </w:p>
    <w:p w14:paraId="139492E2" w14:textId="5535F0D1" w:rsidR="00943967" w:rsidRDefault="00943967" w:rsidP="00943967">
      <w:pPr>
        <w:ind w:firstLine="420"/>
      </w:pPr>
      <w:r w:rsidRPr="00943967">
        <w:rPr>
          <w:rFonts w:hint="eastAsia"/>
        </w:rPr>
        <w:t xml:space="preserve">　主要有三个核心概念：调度器、任务和触发器。三者关系简单来说就是，</w:t>
      </w:r>
      <w:proofErr w:type="gramStart"/>
      <w:r w:rsidRPr="00943967">
        <w:rPr>
          <w:rFonts w:hint="eastAsia"/>
        </w:rPr>
        <w:t>调度器</w:t>
      </w:r>
      <w:proofErr w:type="gramEnd"/>
      <w:r w:rsidRPr="00943967">
        <w:rPr>
          <w:rFonts w:hint="eastAsia"/>
        </w:rPr>
        <w:t>负责调度各个任务，到了某个时刻或者过了一定时间，触发器触动了，特定任务便启动执行。概念相对应的类和接口有：</w:t>
      </w:r>
    </w:p>
    <w:p w14:paraId="7446E0C4" w14:textId="6721733B" w:rsidR="00EB6FE4" w:rsidRDefault="00EB6FE4" w:rsidP="00EB6FE4">
      <w:pPr>
        <w:ind w:firstLine="420"/>
      </w:pPr>
      <w:r>
        <w:rPr>
          <w:rFonts w:hint="eastAsia"/>
        </w:rPr>
        <w:t xml:space="preserve">　</w:t>
      </w:r>
      <w:r>
        <w:t>1</w:t>
      </w:r>
      <w:r w:rsidR="007C503E">
        <w:rPr>
          <w:rFonts w:hint="eastAsia"/>
        </w:rPr>
        <w:t>）</w:t>
      </w:r>
      <w:proofErr w:type="spellStart"/>
      <w:r>
        <w:t>JobDetail</w:t>
      </w:r>
      <w:proofErr w:type="spellEnd"/>
      <w:r>
        <w:t>：望文生义就是描述任务的相关情况；</w:t>
      </w:r>
    </w:p>
    <w:p w14:paraId="01FFD1C6" w14:textId="7203A62C" w:rsidR="00EB6FE4" w:rsidRDefault="00EB5C11" w:rsidP="00EB6FE4">
      <w:pPr>
        <w:ind w:firstLine="420"/>
      </w:pPr>
      <w:r>
        <w:t xml:space="preserve">  </w:t>
      </w:r>
      <w:r w:rsidR="00EB6FE4">
        <w:t>2</w:t>
      </w:r>
      <w:r w:rsidR="00F928BD">
        <w:rPr>
          <w:rFonts w:hint="eastAsia"/>
        </w:rPr>
        <w:t>)</w:t>
      </w:r>
      <w:r w:rsidR="00EB6FE4">
        <w:t>Trigger</w:t>
      </w:r>
      <w:r w:rsidR="00EB6FE4">
        <w:t>：描述出发</w:t>
      </w:r>
      <w:r w:rsidR="00EB6FE4">
        <w:t>Job</w:t>
      </w:r>
      <w:r w:rsidR="00EB6FE4">
        <w:t>执行的时间触发规则。有</w:t>
      </w:r>
      <w:proofErr w:type="spellStart"/>
      <w:r w:rsidR="00EB6FE4">
        <w:t>SimpleTrigger</w:t>
      </w:r>
      <w:proofErr w:type="spellEnd"/>
      <w:r w:rsidR="00EB6FE4">
        <w:t>和</w:t>
      </w:r>
      <w:proofErr w:type="spellStart"/>
      <w:r w:rsidR="00EB6FE4">
        <w:t>CronTrigger</w:t>
      </w:r>
      <w:proofErr w:type="spellEnd"/>
      <w:r w:rsidR="00EB6FE4">
        <w:t>两个子类代表两种方式，一种是每隔多少分钟小时执行，则用</w:t>
      </w:r>
      <w:proofErr w:type="spellStart"/>
      <w:r w:rsidR="00EB6FE4">
        <w:t>SimpleTrigger</w:t>
      </w:r>
      <w:proofErr w:type="spellEnd"/>
      <w:r w:rsidR="00EB6FE4">
        <w:t>；另一种是日历相关的重复时间间隔，如每天凌晨，每周星期一运行的话，通过</w:t>
      </w:r>
      <w:r w:rsidR="00EB6FE4">
        <w:t>Cron</w:t>
      </w:r>
      <w:r w:rsidR="00EB6FE4">
        <w:t>表达式便可定义出复杂的调度方案。</w:t>
      </w:r>
    </w:p>
    <w:p w14:paraId="116457DF" w14:textId="64FD916D" w:rsidR="00EB6FE4" w:rsidRDefault="00EB6FE4" w:rsidP="00EB6FE4">
      <w:pPr>
        <w:ind w:firstLine="420"/>
      </w:pPr>
      <w:r>
        <w:rPr>
          <w:rFonts w:hint="eastAsia"/>
        </w:rPr>
        <w:t xml:space="preserve">　</w:t>
      </w:r>
      <w:r>
        <w:t>3</w:t>
      </w:r>
      <w:r w:rsidR="00AA7524">
        <w:rPr>
          <w:rFonts w:hint="eastAsia"/>
        </w:rPr>
        <w:t>)</w:t>
      </w:r>
      <w:r>
        <w:t>Scheduler</w:t>
      </w:r>
      <w:r>
        <w:t>：代表一个</w:t>
      </w:r>
      <w:r>
        <w:t>Quartz</w:t>
      </w:r>
      <w:r>
        <w:t>的独立运行容器，</w:t>
      </w:r>
      <w:r>
        <w:t>Trigger</w:t>
      </w:r>
      <w:r>
        <w:t>和</w:t>
      </w:r>
      <w:proofErr w:type="spellStart"/>
      <w:r>
        <w:t>JobDetail</w:t>
      </w:r>
      <w:proofErr w:type="spellEnd"/>
      <w:r>
        <w:t>要注册到</w:t>
      </w:r>
      <w:r>
        <w:t>Scheduler</w:t>
      </w:r>
      <w:r>
        <w:t>中才会生效，也就是让</w:t>
      </w:r>
      <w:proofErr w:type="gramStart"/>
      <w:r>
        <w:t>调度器知道</w:t>
      </w:r>
      <w:proofErr w:type="gramEnd"/>
      <w:r>
        <w:t>有哪些触发器和任务，才能进行按规则进行调度任务。</w:t>
      </w:r>
    </w:p>
    <w:p w14:paraId="21D994A8" w14:textId="58DDE83A" w:rsidR="00422F04" w:rsidRDefault="003A66EA" w:rsidP="003A66EA">
      <w:pPr>
        <w:pStyle w:val="20"/>
      </w:pPr>
      <w:r w:rsidRPr="003A66EA">
        <w:t>xml</w:t>
      </w:r>
      <w:r w:rsidRPr="003A66EA">
        <w:t>配置</w:t>
      </w:r>
      <w:proofErr w:type="spellStart"/>
      <w:r w:rsidRPr="003A66EA">
        <w:t>JobDteail</w:t>
      </w:r>
      <w:proofErr w:type="spellEnd"/>
      <w:r w:rsidRPr="003A66EA">
        <w:t>通过</w:t>
      </w:r>
      <w:proofErr w:type="spellStart"/>
      <w:r w:rsidRPr="003A66EA">
        <w:t>JobDetailBean</w:t>
      </w:r>
      <w:proofErr w:type="spellEnd"/>
      <w:r w:rsidRPr="003A66EA">
        <w:t>实现</w:t>
      </w:r>
    </w:p>
    <w:p w14:paraId="5422D1A2" w14:textId="2D5927F7" w:rsidR="00D35E53" w:rsidRDefault="00C47D1B" w:rsidP="00A5441B">
      <w:pPr>
        <w:pStyle w:val="3"/>
        <w:ind w:firstLine="420"/>
      </w:pPr>
      <w:r>
        <w:rPr>
          <w:rFonts w:hint="eastAsia"/>
        </w:rPr>
        <w:t>任务类</w:t>
      </w:r>
    </w:p>
    <w:tbl>
      <w:tblPr>
        <w:tblStyle w:val="ab"/>
        <w:tblW w:w="0" w:type="auto"/>
        <w:tblLook w:val="04A0" w:firstRow="1" w:lastRow="0" w:firstColumn="1" w:lastColumn="0" w:noHBand="0" w:noVBand="1"/>
      </w:tblPr>
      <w:tblGrid>
        <w:gridCol w:w="8296"/>
      </w:tblGrid>
      <w:tr w:rsidR="00A431A0" w14:paraId="2559B5AA" w14:textId="77777777" w:rsidTr="00F52DD4">
        <w:trPr>
          <w:trHeight w:val="3130"/>
        </w:trPr>
        <w:tc>
          <w:tcPr>
            <w:tcW w:w="8296" w:type="dxa"/>
          </w:tcPr>
          <w:p w14:paraId="2E7443B7" w14:textId="77777777" w:rsidR="00A431A0" w:rsidRDefault="00A431A0" w:rsidP="00C47D1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MyJob1</w:t>
            </w:r>
            <w:proofErr w:type="spellEnd"/>
            <w:r>
              <w:rPr>
                <w:rFonts w:ascii="Consolas" w:eastAsiaTheme="minorEastAsia" w:hAnsi="Consolas" w:cs="Consolas"/>
                <w:bCs w:val="0"/>
                <w:color w:val="000000"/>
                <w:sz w:val="20"/>
                <w:szCs w:val="20"/>
              </w:rPr>
              <w:t xml:space="preserve"> {</w:t>
            </w:r>
          </w:p>
          <w:p w14:paraId="3D56899D" w14:textId="77777777" w:rsidR="00A431A0" w:rsidRDefault="00A431A0" w:rsidP="00C47D1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任务方法</w:t>
            </w:r>
          </w:p>
          <w:p w14:paraId="3BEA2679" w14:textId="77777777" w:rsidR="00A431A0" w:rsidRDefault="00A431A0" w:rsidP="00C47D1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printTask</w:t>
            </w:r>
            <w:proofErr w:type="spellEnd"/>
            <w:r>
              <w:rPr>
                <w:rFonts w:ascii="Consolas" w:eastAsiaTheme="minorEastAsia" w:hAnsi="Consolas" w:cs="Consolas"/>
                <w:bCs w:val="0"/>
                <w:color w:val="000000"/>
                <w:sz w:val="20"/>
                <w:szCs w:val="20"/>
              </w:rPr>
              <w:t>(){</w:t>
            </w:r>
          </w:p>
          <w:p w14:paraId="20D2D304" w14:textId="77777777" w:rsidR="00A431A0" w:rsidRDefault="00A431A0" w:rsidP="00C47D1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Date </w:t>
            </w:r>
            <w:proofErr w:type="spellStart"/>
            <w:r>
              <w:rPr>
                <w:rFonts w:ascii="Consolas" w:eastAsiaTheme="minorEastAsia" w:hAnsi="Consolas" w:cs="Consolas"/>
                <w:bCs w:val="0"/>
                <w:color w:val="000000"/>
                <w:sz w:val="20"/>
                <w:szCs w:val="20"/>
              </w:rPr>
              <w:t>date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Date(</w:t>
            </w:r>
            <w:proofErr w:type="gramEnd"/>
            <w:r>
              <w:rPr>
                <w:rFonts w:ascii="Consolas" w:eastAsiaTheme="minorEastAsia" w:hAnsi="Consolas" w:cs="Consolas"/>
                <w:bCs w:val="0"/>
                <w:color w:val="000000"/>
                <w:sz w:val="20"/>
                <w:szCs w:val="20"/>
              </w:rPr>
              <w:t>);</w:t>
            </w:r>
          </w:p>
          <w:p w14:paraId="52F5F8E0" w14:textId="77777777" w:rsidR="00A431A0" w:rsidRDefault="00A431A0" w:rsidP="00C47D1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SimpleDateFormat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sdf</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SimpleDateFormat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yyyy</w:t>
            </w:r>
            <w:proofErr w:type="spellEnd"/>
            <w:r>
              <w:rPr>
                <w:rFonts w:ascii="Consolas" w:eastAsiaTheme="minorEastAsia" w:hAnsi="Consolas" w:cs="Consolas"/>
                <w:bCs w:val="0"/>
                <w:color w:val="2A00FF"/>
                <w:sz w:val="20"/>
                <w:szCs w:val="20"/>
              </w:rPr>
              <w:t xml:space="preserve">-MM-dd </w:t>
            </w:r>
            <w:proofErr w:type="spellStart"/>
            <w:r>
              <w:rPr>
                <w:rFonts w:ascii="Consolas" w:eastAsiaTheme="minorEastAsia" w:hAnsi="Consolas" w:cs="Consolas"/>
                <w:bCs w:val="0"/>
                <w:color w:val="2A00FF"/>
                <w:sz w:val="20"/>
                <w:szCs w:val="20"/>
              </w:rPr>
              <w:t>HH:mm:ss</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41597A99" w14:textId="77777777" w:rsidR="00A431A0" w:rsidRDefault="00A431A0" w:rsidP="00C47D1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定时任务</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当前时间：</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sdf.format</w:t>
            </w:r>
            <w:proofErr w:type="spellEnd"/>
            <w:r>
              <w:rPr>
                <w:rFonts w:ascii="Consolas" w:eastAsiaTheme="minorEastAsia" w:hAnsi="Consolas" w:cs="Consolas"/>
                <w:bCs w:val="0"/>
                <w:color w:val="000000"/>
                <w:sz w:val="20"/>
                <w:szCs w:val="20"/>
              </w:rPr>
              <w:t>(date));</w:t>
            </w:r>
          </w:p>
          <w:p w14:paraId="20C11587" w14:textId="77777777" w:rsidR="00A431A0" w:rsidRDefault="00A431A0" w:rsidP="00C47D1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
          <w:p w14:paraId="016BF319" w14:textId="2A639CA2" w:rsidR="00A431A0" w:rsidRDefault="00A431A0" w:rsidP="00C47D1B">
            <w:pPr>
              <w:ind w:firstLineChars="0" w:firstLine="0"/>
            </w:pPr>
            <w:r>
              <w:rPr>
                <w:rFonts w:ascii="Consolas" w:eastAsiaTheme="minorEastAsia" w:hAnsi="Consolas" w:cs="Consolas"/>
                <w:bCs w:val="0"/>
                <w:color w:val="000000"/>
                <w:sz w:val="20"/>
                <w:szCs w:val="20"/>
              </w:rPr>
              <w:t>}</w:t>
            </w:r>
          </w:p>
        </w:tc>
      </w:tr>
    </w:tbl>
    <w:p w14:paraId="505F06C5" w14:textId="17B2A7AD" w:rsidR="00C47D1B" w:rsidRDefault="00A431A0" w:rsidP="00A5441B">
      <w:pPr>
        <w:pStyle w:val="3"/>
        <w:ind w:firstLine="420"/>
      </w:pPr>
      <w:r>
        <w:rPr>
          <w:rFonts w:hint="eastAsia"/>
        </w:rPr>
        <w:t>application</w:t>
      </w:r>
    </w:p>
    <w:tbl>
      <w:tblPr>
        <w:tblStyle w:val="ab"/>
        <w:tblW w:w="0" w:type="auto"/>
        <w:tblLook w:val="04A0" w:firstRow="1" w:lastRow="0" w:firstColumn="1" w:lastColumn="0" w:noHBand="0" w:noVBand="1"/>
      </w:tblPr>
      <w:tblGrid>
        <w:gridCol w:w="8296"/>
      </w:tblGrid>
      <w:tr w:rsidR="00A431A0" w14:paraId="76FA9B72" w14:textId="77777777" w:rsidTr="00A431A0">
        <w:tc>
          <w:tcPr>
            <w:tcW w:w="8296" w:type="dxa"/>
          </w:tcPr>
          <w:p w14:paraId="42FD6CB6"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配置任务</w:t>
            </w:r>
            <w:r>
              <w:rPr>
                <w:rFonts w:ascii="Consolas" w:eastAsiaTheme="minorEastAsia" w:hAnsi="Consolas" w:cs="Consolas"/>
                <w:bCs w:val="0"/>
                <w:color w:val="3F5FBF"/>
                <w:sz w:val="20"/>
                <w:szCs w:val="20"/>
              </w:rPr>
              <w:t xml:space="preserve"> --&gt;</w:t>
            </w:r>
          </w:p>
          <w:p w14:paraId="0F404B1A"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job1</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cn.sxt.job.MyJob</w:t>
            </w:r>
            <w:proofErr w:type="gramEnd"/>
            <w:r>
              <w:rPr>
                <w:rFonts w:ascii="Consolas" w:eastAsiaTheme="minorEastAsia" w:hAnsi="Consolas" w:cs="Consolas"/>
                <w:bCs w:val="0"/>
                <w:i/>
                <w:iCs/>
                <w:color w:val="2A00FF"/>
                <w:sz w:val="20"/>
                <w:szCs w:val="20"/>
              </w:rPr>
              <w:t>1</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308DD4C6"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任务详情，包装任务的具体情况</w:t>
            </w:r>
            <w:r>
              <w:rPr>
                <w:rFonts w:ascii="Consolas" w:eastAsiaTheme="minorEastAsia" w:hAnsi="Consolas" w:cs="Consolas"/>
                <w:bCs w:val="0"/>
                <w:color w:val="3F5FBF"/>
                <w:sz w:val="20"/>
                <w:szCs w:val="20"/>
              </w:rPr>
              <w:t xml:space="preserve"> --&gt;</w:t>
            </w:r>
          </w:p>
          <w:p w14:paraId="4C288FD6"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myJobDetail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gramStart"/>
            <w:r>
              <w:rPr>
                <w:rFonts w:ascii="Consolas" w:eastAsiaTheme="minorEastAsia" w:hAnsi="Consolas" w:cs="Consolas"/>
                <w:bCs w:val="0"/>
                <w:i/>
                <w:iCs/>
                <w:color w:val="2A00FF"/>
                <w:sz w:val="20"/>
                <w:szCs w:val="20"/>
              </w:rPr>
              <w:t>org.springframework</w:t>
            </w:r>
            <w:proofErr w:type="gramEnd"/>
            <w:r>
              <w:rPr>
                <w:rFonts w:ascii="Consolas" w:eastAsiaTheme="minorEastAsia" w:hAnsi="Consolas" w:cs="Consolas"/>
                <w:bCs w:val="0"/>
                <w:i/>
                <w:iCs/>
                <w:color w:val="2A00FF"/>
                <w:sz w:val="20"/>
                <w:szCs w:val="20"/>
              </w:rPr>
              <w:t>.scheduling.quartz.MethodInvokingJobDetailFactoryBean"</w:t>
            </w:r>
            <w:r>
              <w:rPr>
                <w:rFonts w:ascii="Consolas" w:eastAsiaTheme="minorEastAsia" w:hAnsi="Consolas" w:cs="Consolas"/>
                <w:bCs w:val="0"/>
                <w:color w:val="008080"/>
                <w:sz w:val="20"/>
                <w:szCs w:val="20"/>
              </w:rPr>
              <w:t>&gt;</w:t>
            </w:r>
          </w:p>
          <w:p w14:paraId="4B22F1C3"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配置目标任务</w:t>
            </w:r>
            <w:r>
              <w:rPr>
                <w:rFonts w:ascii="Consolas" w:eastAsiaTheme="minorEastAsia" w:hAnsi="Consolas" w:cs="Consolas"/>
                <w:bCs w:val="0"/>
                <w:color w:val="3F5FBF"/>
                <w:sz w:val="20"/>
                <w:szCs w:val="20"/>
              </w:rPr>
              <w:t xml:space="preserve"> --&gt;</w:t>
            </w:r>
          </w:p>
          <w:p w14:paraId="16A1AAB2"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targetObject</w:t>
            </w:r>
            <w:proofErr w:type="spellEnd"/>
            <w:proofErr w:type="gramStart"/>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job1</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531E34DF"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配置任务中执行的方法</w:t>
            </w:r>
            <w:r>
              <w:rPr>
                <w:rFonts w:ascii="Consolas" w:eastAsiaTheme="minorEastAsia" w:hAnsi="Consolas" w:cs="Consolas"/>
                <w:bCs w:val="0"/>
                <w:color w:val="3F5FBF"/>
                <w:sz w:val="20"/>
                <w:szCs w:val="20"/>
              </w:rPr>
              <w:t xml:space="preserve"> --&gt;</w:t>
            </w:r>
          </w:p>
          <w:p w14:paraId="48DF306B"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targetMethod</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printTask</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355157CE"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0CA25900"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触发器</w:t>
            </w:r>
            <w:r>
              <w:rPr>
                <w:rFonts w:ascii="Consolas" w:eastAsiaTheme="minorEastAsia" w:hAnsi="Consolas" w:cs="Consolas"/>
                <w:bCs w:val="0"/>
                <w:color w:val="3F5FBF"/>
                <w:sz w:val="20"/>
                <w:szCs w:val="20"/>
              </w:rPr>
              <w:t xml:space="preserve"> --&gt;</w:t>
            </w:r>
          </w:p>
          <w:p w14:paraId="4B3CFC56"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triggerbean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gramStart"/>
            <w:r>
              <w:rPr>
                <w:rFonts w:ascii="Consolas" w:eastAsiaTheme="minorEastAsia" w:hAnsi="Consolas" w:cs="Consolas"/>
                <w:bCs w:val="0"/>
                <w:i/>
                <w:iCs/>
                <w:color w:val="2A00FF"/>
                <w:sz w:val="20"/>
                <w:szCs w:val="20"/>
              </w:rPr>
              <w:t>org.springframework</w:t>
            </w:r>
            <w:proofErr w:type="gramEnd"/>
            <w:r>
              <w:rPr>
                <w:rFonts w:ascii="Consolas" w:eastAsiaTheme="minorEastAsia" w:hAnsi="Consolas" w:cs="Consolas"/>
                <w:bCs w:val="0"/>
                <w:i/>
                <w:iCs/>
                <w:color w:val="2A00FF"/>
                <w:sz w:val="20"/>
                <w:szCs w:val="20"/>
              </w:rPr>
              <w:t>.scheduling.quartz.CronTriggerFactoryBean"</w:t>
            </w:r>
            <w:r>
              <w:rPr>
                <w:rFonts w:ascii="Consolas" w:eastAsiaTheme="minorEastAsia" w:hAnsi="Consolas" w:cs="Consolas"/>
                <w:bCs w:val="0"/>
                <w:color w:val="008080"/>
                <w:sz w:val="20"/>
                <w:szCs w:val="20"/>
              </w:rPr>
              <w:t>&gt;</w:t>
            </w:r>
          </w:p>
          <w:p w14:paraId="7DA956F1"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任务详情</w:t>
            </w:r>
            <w:r>
              <w:rPr>
                <w:rFonts w:ascii="Consolas" w:eastAsiaTheme="minorEastAsia" w:hAnsi="Consolas" w:cs="Consolas"/>
                <w:bCs w:val="0"/>
                <w:color w:val="3F5FBF"/>
                <w:sz w:val="20"/>
                <w:szCs w:val="20"/>
              </w:rPr>
              <w:t xml:space="preserve"> --&gt;</w:t>
            </w:r>
          </w:p>
          <w:p w14:paraId="64794460"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jobDetail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myJobDetail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1B40F536"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用</w:t>
            </w:r>
            <w:proofErr w:type="spellStart"/>
            <w:r>
              <w:rPr>
                <w:rFonts w:ascii="Consolas" w:eastAsiaTheme="minorEastAsia" w:hAnsi="Consolas" w:cs="Consolas"/>
                <w:bCs w:val="0"/>
                <w:color w:val="3F5FBF"/>
                <w:sz w:val="20"/>
                <w:szCs w:val="20"/>
              </w:rPr>
              <w:t>cronExpression</w:t>
            </w:r>
            <w:proofErr w:type="spellEnd"/>
            <w:r>
              <w:rPr>
                <w:rFonts w:ascii="Consolas" w:eastAsiaTheme="minorEastAsia" w:hAnsi="Consolas" w:cs="Consolas"/>
                <w:bCs w:val="0"/>
                <w:color w:val="3F5FBF"/>
                <w:sz w:val="20"/>
                <w:szCs w:val="20"/>
              </w:rPr>
              <w:t>描述任务执行的时间规则</w:t>
            </w:r>
            <w:r>
              <w:rPr>
                <w:rFonts w:ascii="Consolas" w:eastAsiaTheme="minorEastAsia" w:hAnsi="Consolas" w:cs="Consolas"/>
                <w:bCs w:val="0"/>
                <w:color w:val="3F5FBF"/>
                <w:sz w:val="20"/>
                <w:szCs w:val="20"/>
              </w:rPr>
              <w:t xml:space="preserve"> --&gt;</w:t>
            </w:r>
          </w:p>
          <w:p w14:paraId="260BE665"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cronExpression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 xml:space="preserve">"0/5 * * * </w:t>
            </w:r>
            <w:proofErr w:type="gramStart"/>
            <w:r>
              <w:rPr>
                <w:rFonts w:ascii="Consolas" w:eastAsiaTheme="minorEastAsia" w:hAnsi="Consolas" w:cs="Consolas"/>
                <w:bCs w:val="0"/>
                <w:i/>
                <w:iCs/>
                <w:color w:val="2A00FF"/>
                <w:sz w:val="20"/>
                <w:szCs w:val="20"/>
              </w:rPr>
              <w:t>* ?</w:t>
            </w:r>
            <w:proofErr w:type="gramEnd"/>
            <w:r>
              <w:rPr>
                <w:rFonts w:ascii="Consolas" w:eastAsiaTheme="minorEastAsia" w:hAnsi="Consolas" w:cs="Consolas"/>
                <w:bCs w:val="0"/>
                <w:i/>
                <w:iCs/>
                <w:color w:val="2A00FF"/>
                <w:sz w:val="20"/>
                <w:szCs w:val="20"/>
              </w:rPr>
              <w:t xml:space="preserve"> "</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31927900"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5B38B357"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调度器</w:t>
            </w:r>
            <w:r>
              <w:rPr>
                <w:rFonts w:ascii="Consolas" w:eastAsiaTheme="minorEastAsia" w:hAnsi="Consolas" w:cs="Consolas"/>
                <w:bCs w:val="0"/>
                <w:color w:val="3F5FBF"/>
                <w:sz w:val="20"/>
                <w:szCs w:val="20"/>
              </w:rPr>
              <w:t xml:space="preserve"> --&gt;</w:t>
            </w:r>
          </w:p>
          <w:p w14:paraId="2944EF3E"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schedulerBean</w:t>
            </w:r>
            <w:proofErr w:type="spellEnd"/>
            <w:proofErr w:type="gramStart"/>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"org.springframework.scheduling.quartz.SchedulerFactoryBean"</w:t>
            </w:r>
            <w:r>
              <w:rPr>
                <w:rFonts w:ascii="Consolas" w:eastAsiaTheme="minorEastAsia" w:hAnsi="Consolas" w:cs="Consolas"/>
                <w:bCs w:val="0"/>
                <w:color w:val="008080"/>
                <w:sz w:val="20"/>
                <w:szCs w:val="20"/>
              </w:rPr>
              <w:t>&gt;</w:t>
            </w:r>
          </w:p>
          <w:p w14:paraId="549AE0CF"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"triggers"</w:t>
            </w:r>
            <w:r>
              <w:rPr>
                <w:rFonts w:ascii="Consolas" w:eastAsiaTheme="minorEastAsia" w:hAnsi="Consolas" w:cs="Consolas"/>
                <w:bCs w:val="0"/>
                <w:color w:val="008080"/>
                <w:sz w:val="20"/>
                <w:szCs w:val="20"/>
              </w:rPr>
              <w:t>&gt;</w:t>
            </w:r>
          </w:p>
          <w:p w14:paraId="54AF4362"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list</w:t>
            </w:r>
            <w:r>
              <w:rPr>
                <w:rFonts w:ascii="Consolas" w:eastAsiaTheme="minorEastAsia" w:hAnsi="Consolas" w:cs="Consolas"/>
                <w:bCs w:val="0"/>
                <w:color w:val="008080"/>
                <w:sz w:val="20"/>
                <w:szCs w:val="20"/>
              </w:rPr>
              <w:t>&gt;</w:t>
            </w:r>
          </w:p>
          <w:p w14:paraId="62B8ECCD"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ref</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bean</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triggerbean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6B616B62"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list</w:t>
            </w:r>
            <w:r>
              <w:rPr>
                <w:rFonts w:ascii="Consolas" w:eastAsiaTheme="minorEastAsia" w:hAnsi="Consolas" w:cs="Consolas"/>
                <w:bCs w:val="0"/>
                <w:color w:val="008080"/>
                <w:sz w:val="20"/>
                <w:szCs w:val="20"/>
              </w:rPr>
              <w:t>&gt;</w:t>
            </w:r>
          </w:p>
          <w:p w14:paraId="1361728F" w14:textId="77777777" w:rsidR="003C7C0F" w:rsidRDefault="003C7C0F" w:rsidP="003C7C0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3D7CC767" w14:textId="1C74976A" w:rsidR="00A431A0" w:rsidRDefault="003C7C0F" w:rsidP="003C7C0F">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3BD76493" w14:textId="2D3A53FB" w:rsidR="00A431A0" w:rsidRDefault="00425301" w:rsidP="00A5441B">
      <w:pPr>
        <w:pStyle w:val="3"/>
        <w:ind w:firstLine="420"/>
      </w:pPr>
      <w:r>
        <w:rPr>
          <w:rFonts w:hint="eastAsia"/>
        </w:rPr>
        <w:t>测试</w:t>
      </w:r>
    </w:p>
    <w:tbl>
      <w:tblPr>
        <w:tblStyle w:val="ab"/>
        <w:tblW w:w="0" w:type="auto"/>
        <w:tblLook w:val="04A0" w:firstRow="1" w:lastRow="0" w:firstColumn="1" w:lastColumn="0" w:noHBand="0" w:noVBand="1"/>
      </w:tblPr>
      <w:tblGrid>
        <w:gridCol w:w="8296"/>
      </w:tblGrid>
      <w:tr w:rsidR="00425301" w14:paraId="003F6DFD" w14:textId="77777777" w:rsidTr="00F52DD4">
        <w:trPr>
          <w:trHeight w:val="634"/>
        </w:trPr>
        <w:tc>
          <w:tcPr>
            <w:tcW w:w="8296" w:type="dxa"/>
          </w:tcPr>
          <w:p w14:paraId="01140AF6" w14:textId="77777777" w:rsidR="00425301" w:rsidRDefault="00425301" w:rsidP="004253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QuartzTest</w:t>
            </w:r>
            <w:proofErr w:type="spellEnd"/>
            <w:r>
              <w:rPr>
                <w:rFonts w:ascii="Consolas" w:eastAsiaTheme="minorEastAsia" w:hAnsi="Consolas" w:cs="Consolas"/>
                <w:bCs w:val="0"/>
                <w:color w:val="000000"/>
                <w:sz w:val="20"/>
                <w:szCs w:val="20"/>
              </w:rPr>
              <w:t xml:space="preserve"> {</w:t>
            </w:r>
          </w:p>
          <w:p w14:paraId="78F53098" w14:textId="77777777" w:rsidR="00425301" w:rsidRDefault="00425301" w:rsidP="004253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main(</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000000"/>
                <w:sz w:val="20"/>
                <w:szCs w:val="20"/>
              </w:rPr>
              <w:t>args</w:t>
            </w:r>
            <w:proofErr w:type="spellEnd"/>
            <w:r>
              <w:rPr>
                <w:rFonts w:ascii="Consolas" w:eastAsiaTheme="minorEastAsia" w:hAnsi="Consolas" w:cs="Consolas"/>
                <w:bCs w:val="0"/>
                <w:color w:val="000000"/>
                <w:sz w:val="20"/>
                <w:szCs w:val="20"/>
              </w:rPr>
              <w:t>) {</w:t>
            </w:r>
          </w:p>
          <w:p w14:paraId="71561E05" w14:textId="77777777" w:rsidR="00425301" w:rsidRDefault="00425301" w:rsidP="004253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w:t>
            </w:r>
            <w:proofErr w:type="spellStart"/>
            <w:r>
              <w:rPr>
                <w:rFonts w:ascii="Consolas" w:eastAsiaTheme="minorEastAsia" w:hAnsi="Consolas" w:cs="Consolas"/>
                <w:bCs w:val="0"/>
                <w:color w:val="3F7F5F"/>
                <w:sz w:val="20"/>
                <w:szCs w:val="20"/>
              </w:rPr>
              <w:t>ApplictionContext,IOC</w:t>
            </w:r>
            <w:proofErr w:type="spellEnd"/>
            <w:r>
              <w:rPr>
                <w:rFonts w:ascii="Consolas" w:eastAsiaTheme="minorEastAsia" w:hAnsi="Consolas" w:cs="Consolas"/>
                <w:bCs w:val="0"/>
                <w:color w:val="3F7F5F"/>
                <w:sz w:val="20"/>
                <w:szCs w:val="20"/>
              </w:rPr>
              <w:t>容器被加载后会自动执行定时任务</w:t>
            </w:r>
          </w:p>
          <w:p w14:paraId="0FCA934A" w14:textId="77777777" w:rsidR="00425301" w:rsidRDefault="00425301" w:rsidP="004253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ApplicationContext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highlight w:val="yellow"/>
                <w:u w:val="single"/>
              </w:rPr>
              <w:t>ctx</w:t>
            </w:r>
            <w:proofErr w:type="spell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ClassPathXmlApplicationContext(</w:t>
            </w:r>
            <w:r>
              <w:rPr>
                <w:rFonts w:ascii="Consolas" w:eastAsiaTheme="minorEastAsia" w:hAnsi="Consolas" w:cs="Consolas"/>
                <w:bCs w:val="0"/>
                <w:color w:val="2A00FF"/>
                <w:sz w:val="20"/>
                <w:szCs w:val="20"/>
              </w:rPr>
              <w:t>"</w:t>
            </w:r>
            <w:proofErr w:type="gramStart"/>
            <w:r>
              <w:rPr>
                <w:rFonts w:ascii="Consolas" w:eastAsiaTheme="minorEastAsia" w:hAnsi="Consolas" w:cs="Consolas"/>
                <w:bCs w:val="0"/>
                <w:color w:val="2A00FF"/>
                <w:sz w:val="20"/>
                <w:szCs w:val="20"/>
              </w:rPr>
              <w:t>classpath:applicationContext.xml</w:t>
            </w:r>
            <w:proofErr w:type="gram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69813FE4" w14:textId="77777777" w:rsidR="00425301" w:rsidRDefault="00425301" w:rsidP="004253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05BB5F30" w14:textId="1E7D0F02" w:rsidR="00425301" w:rsidRDefault="00425301" w:rsidP="00425301">
            <w:pPr>
              <w:ind w:firstLineChars="0" w:firstLine="0"/>
            </w:pPr>
            <w:r>
              <w:rPr>
                <w:rFonts w:ascii="Consolas" w:eastAsiaTheme="minorEastAsia" w:hAnsi="Consolas" w:cs="Consolas"/>
                <w:bCs w:val="0"/>
                <w:color w:val="000000"/>
                <w:sz w:val="20"/>
                <w:szCs w:val="20"/>
              </w:rPr>
              <w:t>}</w:t>
            </w:r>
          </w:p>
        </w:tc>
      </w:tr>
    </w:tbl>
    <w:p w14:paraId="31B49914" w14:textId="77777777" w:rsidR="00425301" w:rsidRPr="00425301" w:rsidRDefault="00425301" w:rsidP="00425301">
      <w:pPr>
        <w:ind w:firstLine="420"/>
      </w:pPr>
    </w:p>
    <w:p w14:paraId="76493615" w14:textId="445AF5D7" w:rsidR="003A66EA" w:rsidRDefault="009F263E" w:rsidP="009F263E">
      <w:pPr>
        <w:pStyle w:val="20"/>
      </w:pPr>
      <w:r w:rsidRPr="009F263E">
        <w:t>xml</w:t>
      </w:r>
      <w:r w:rsidRPr="009F263E">
        <w:t>配置</w:t>
      </w:r>
      <w:proofErr w:type="spellStart"/>
      <w:r w:rsidRPr="009F263E">
        <w:t>JobDteail</w:t>
      </w:r>
      <w:proofErr w:type="spellEnd"/>
      <w:r w:rsidRPr="009F263E">
        <w:t>通过</w:t>
      </w:r>
      <w:proofErr w:type="spellStart"/>
      <w:r w:rsidRPr="009F263E">
        <w:t>MethodInvokeJobDetailFactoryBean</w:t>
      </w:r>
      <w:proofErr w:type="spellEnd"/>
      <w:r w:rsidRPr="009F263E">
        <w:t>实现</w:t>
      </w:r>
      <w:r w:rsidRPr="009F263E">
        <w:t>(</w:t>
      </w:r>
      <w:r w:rsidRPr="009F263E">
        <w:t>推荐</w:t>
      </w:r>
      <w:r w:rsidRPr="009F263E">
        <w:t>)</w:t>
      </w:r>
    </w:p>
    <w:p w14:paraId="7095FFE9" w14:textId="24ECDCEA" w:rsidR="009F263E" w:rsidRDefault="009F263E" w:rsidP="00A5441B">
      <w:pPr>
        <w:pStyle w:val="3"/>
        <w:ind w:firstLine="420"/>
      </w:pPr>
      <w:r>
        <w:rPr>
          <w:rFonts w:hint="eastAsia"/>
        </w:rPr>
        <w:t>任务</w:t>
      </w:r>
    </w:p>
    <w:tbl>
      <w:tblPr>
        <w:tblStyle w:val="ab"/>
        <w:tblW w:w="0" w:type="auto"/>
        <w:tblLook w:val="04A0" w:firstRow="1" w:lastRow="0" w:firstColumn="1" w:lastColumn="0" w:noHBand="0" w:noVBand="1"/>
      </w:tblPr>
      <w:tblGrid>
        <w:gridCol w:w="8296"/>
      </w:tblGrid>
      <w:tr w:rsidR="00853472" w14:paraId="175BF1D0" w14:textId="77777777" w:rsidTr="00F52DD4">
        <w:tc>
          <w:tcPr>
            <w:tcW w:w="8296" w:type="dxa"/>
          </w:tcPr>
          <w:p w14:paraId="7717525A" w14:textId="77777777" w:rsidR="00853472" w:rsidRDefault="00853472" w:rsidP="008534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MyJob2</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extends</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QuartzJobBean</w:t>
            </w:r>
            <w:proofErr w:type="spellEnd"/>
            <w:r>
              <w:rPr>
                <w:rFonts w:ascii="Consolas" w:eastAsiaTheme="minorEastAsia" w:hAnsi="Consolas" w:cs="Consolas"/>
                <w:bCs w:val="0"/>
                <w:color w:val="000000"/>
                <w:sz w:val="20"/>
                <w:szCs w:val="20"/>
              </w:rPr>
              <w:t>{</w:t>
            </w:r>
            <w:proofErr w:type="gramEnd"/>
          </w:p>
          <w:p w14:paraId="54BF4F4A" w14:textId="77777777" w:rsidR="00853472" w:rsidRDefault="00853472" w:rsidP="008534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任务方法</w:t>
            </w:r>
          </w:p>
          <w:p w14:paraId="4A51A8D1" w14:textId="77777777" w:rsidR="00853472" w:rsidRDefault="00853472" w:rsidP="008534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39C63916" w14:textId="77777777" w:rsidR="00853472" w:rsidRDefault="00853472" w:rsidP="008534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protected</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executeInternal</w:t>
            </w:r>
            <w:proofErr w:type="spellEnd"/>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JobExecutionContext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arg0</w:t>
            </w:r>
            <w:proofErr w:type="spellEnd"/>
            <w:r>
              <w:rPr>
                <w:rFonts w:ascii="Consolas" w:eastAsiaTheme="minorEastAsia" w:hAnsi="Consolas" w:cs="Consolas"/>
                <w:bCs w:val="0"/>
                <w:color w:val="000000"/>
                <w:sz w:val="20"/>
                <w:szCs w:val="20"/>
              </w:rPr>
              <w:t>)</w:t>
            </w:r>
          </w:p>
          <w:p w14:paraId="0488CEB2" w14:textId="77777777" w:rsidR="00853472" w:rsidRDefault="00853472" w:rsidP="008534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JobExecutionException</w:t>
            </w:r>
            <w:proofErr w:type="spellEnd"/>
            <w:r>
              <w:rPr>
                <w:rFonts w:ascii="Consolas" w:eastAsiaTheme="minorEastAsia" w:hAnsi="Consolas" w:cs="Consolas"/>
                <w:bCs w:val="0"/>
                <w:color w:val="000000"/>
                <w:sz w:val="20"/>
                <w:szCs w:val="20"/>
              </w:rPr>
              <w:t xml:space="preserve"> {</w:t>
            </w:r>
          </w:p>
          <w:p w14:paraId="0F6E4401" w14:textId="77777777" w:rsidR="00853472" w:rsidRDefault="00853472" w:rsidP="008534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u w:val="single"/>
              </w:rPr>
              <w:t>Date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date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Date(</w:t>
            </w:r>
            <w:proofErr w:type="gramEnd"/>
            <w:r>
              <w:rPr>
                <w:rFonts w:ascii="Consolas" w:eastAsiaTheme="minorEastAsia" w:hAnsi="Consolas" w:cs="Consolas"/>
                <w:bCs w:val="0"/>
                <w:color w:val="000000"/>
                <w:sz w:val="20"/>
                <w:szCs w:val="20"/>
              </w:rPr>
              <w:t>);</w:t>
            </w:r>
          </w:p>
          <w:p w14:paraId="14339CD4" w14:textId="77777777" w:rsidR="00853472" w:rsidRDefault="00853472" w:rsidP="008534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SimpleDateFormat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sdf</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SimpleDateFormat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yyyy</w:t>
            </w:r>
            <w:proofErr w:type="spellEnd"/>
            <w:r>
              <w:rPr>
                <w:rFonts w:ascii="Consolas" w:eastAsiaTheme="minorEastAsia" w:hAnsi="Consolas" w:cs="Consolas"/>
                <w:bCs w:val="0"/>
                <w:color w:val="2A00FF"/>
                <w:sz w:val="20"/>
                <w:szCs w:val="20"/>
              </w:rPr>
              <w:t xml:space="preserve">-MM-dd </w:t>
            </w:r>
            <w:proofErr w:type="spellStart"/>
            <w:r>
              <w:rPr>
                <w:rFonts w:ascii="Consolas" w:eastAsiaTheme="minorEastAsia" w:hAnsi="Consolas" w:cs="Consolas"/>
                <w:bCs w:val="0"/>
                <w:color w:val="2A00FF"/>
                <w:sz w:val="20"/>
                <w:szCs w:val="20"/>
              </w:rPr>
              <w:t>HH:mm:ss</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1B1428EA" w14:textId="77777777" w:rsidR="00853472" w:rsidRDefault="00853472" w:rsidP="008534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定时任务</w:t>
            </w:r>
            <w:r>
              <w:rPr>
                <w:rFonts w:ascii="Consolas" w:eastAsiaTheme="minorEastAsia" w:hAnsi="Consolas" w:cs="Consolas"/>
                <w:bCs w:val="0"/>
                <w:color w:val="2A00FF"/>
                <w:sz w:val="20"/>
                <w:szCs w:val="20"/>
              </w:rPr>
              <w:t>2..</w:t>
            </w:r>
            <w:r>
              <w:rPr>
                <w:rFonts w:ascii="Consolas" w:eastAsiaTheme="minorEastAsia" w:hAnsi="Consolas" w:cs="Consolas"/>
                <w:bCs w:val="0"/>
                <w:color w:val="2A00FF"/>
                <w:sz w:val="20"/>
                <w:szCs w:val="20"/>
              </w:rPr>
              <w:t>当前时间：</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sdf.format</w:t>
            </w:r>
            <w:proofErr w:type="spellEnd"/>
            <w:r>
              <w:rPr>
                <w:rFonts w:ascii="Consolas" w:eastAsiaTheme="minorEastAsia" w:hAnsi="Consolas" w:cs="Consolas"/>
                <w:bCs w:val="0"/>
                <w:color w:val="000000"/>
                <w:sz w:val="20"/>
                <w:szCs w:val="20"/>
              </w:rPr>
              <w:t>(date));</w:t>
            </w:r>
          </w:p>
          <w:p w14:paraId="6F725FD0" w14:textId="77777777" w:rsidR="00853472" w:rsidRDefault="00853472" w:rsidP="008534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r>
              <w:rPr>
                <w:rFonts w:ascii="Consolas" w:eastAsiaTheme="minorEastAsia" w:hAnsi="Consolas" w:cs="Consolas"/>
                <w:bCs w:val="0"/>
                <w:color w:val="000000"/>
                <w:sz w:val="20"/>
                <w:szCs w:val="20"/>
              </w:rPr>
              <w:tab/>
            </w:r>
          </w:p>
          <w:p w14:paraId="3C54AC1F" w14:textId="11D2A15B" w:rsidR="00853472" w:rsidRDefault="00853472" w:rsidP="00853472">
            <w:pPr>
              <w:ind w:firstLineChars="0" w:firstLine="0"/>
            </w:pPr>
            <w:r>
              <w:rPr>
                <w:rFonts w:ascii="Consolas" w:eastAsiaTheme="minorEastAsia" w:hAnsi="Consolas" w:cs="Consolas"/>
                <w:bCs w:val="0"/>
                <w:color w:val="000000"/>
                <w:sz w:val="20"/>
                <w:szCs w:val="20"/>
              </w:rPr>
              <w:t>}</w:t>
            </w:r>
          </w:p>
        </w:tc>
      </w:tr>
    </w:tbl>
    <w:p w14:paraId="2DE3C145" w14:textId="77777777" w:rsidR="009F263E" w:rsidRPr="009F263E" w:rsidRDefault="009F263E" w:rsidP="009F263E">
      <w:pPr>
        <w:ind w:firstLine="420"/>
      </w:pPr>
    </w:p>
    <w:p w14:paraId="08B960EC" w14:textId="32C24540" w:rsidR="003A66EA" w:rsidRDefault="00457072" w:rsidP="00A5441B">
      <w:pPr>
        <w:pStyle w:val="3"/>
        <w:ind w:firstLine="420"/>
      </w:pPr>
      <w:r>
        <w:rPr>
          <w:rFonts w:hint="eastAsia"/>
        </w:rPr>
        <w:t>配置</w:t>
      </w:r>
      <w:r>
        <w:rPr>
          <w:rFonts w:hint="eastAsia"/>
        </w:rPr>
        <w:t>application</w:t>
      </w:r>
      <w:r>
        <w:t>C</w:t>
      </w:r>
      <w:r>
        <w:rPr>
          <w:rFonts w:hint="eastAsia"/>
        </w:rPr>
        <w:t>ontext</w:t>
      </w:r>
      <w:r>
        <w:t>.</w:t>
      </w:r>
      <w:r>
        <w:rPr>
          <w:rFonts w:hint="eastAsia"/>
        </w:rPr>
        <w:t>xml</w:t>
      </w:r>
    </w:p>
    <w:tbl>
      <w:tblPr>
        <w:tblStyle w:val="ab"/>
        <w:tblW w:w="0" w:type="auto"/>
        <w:tblLook w:val="04A0" w:firstRow="1" w:lastRow="0" w:firstColumn="1" w:lastColumn="0" w:noHBand="0" w:noVBand="1"/>
      </w:tblPr>
      <w:tblGrid>
        <w:gridCol w:w="8296"/>
      </w:tblGrid>
      <w:tr w:rsidR="00457072" w14:paraId="5E39E385" w14:textId="77777777" w:rsidTr="00457072">
        <w:tc>
          <w:tcPr>
            <w:tcW w:w="8296" w:type="dxa"/>
          </w:tcPr>
          <w:p w14:paraId="0200C3E1"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任务详情，包装任务的具体情况</w:t>
            </w:r>
            <w:r>
              <w:rPr>
                <w:rFonts w:ascii="Consolas" w:eastAsiaTheme="minorEastAsia" w:hAnsi="Consolas" w:cs="Consolas"/>
                <w:bCs w:val="0"/>
                <w:color w:val="3F5FBF"/>
                <w:sz w:val="20"/>
                <w:szCs w:val="20"/>
              </w:rPr>
              <w:t xml:space="preserve"> --&gt;</w:t>
            </w:r>
          </w:p>
          <w:p w14:paraId="72674F06"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myJobDetail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gramStart"/>
            <w:r>
              <w:rPr>
                <w:rFonts w:ascii="Consolas" w:eastAsiaTheme="minorEastAsia" w:hAnsi="Consolas" w:cs="Consolas"/>
                <w:bCs w:val="0"/>
                <w:i/>
                <w:iCs/>
                <w:color w:val="2A00FF"/>
                <w:sz w:val="20"/>
                <w:szCs w:val="20"/>
              </w:rPr>
              <w:t>org.springframework</w:t>
            </w:r>
            <w:proofErr w:type="gramEnd"/>
            <w:r>
              <w:rPr>
                <w:rFonts w:ascii="Consolas" w:eastAsiaTheme="minorEastAsia" w:hAnsi="Consolas" w:cs="Consolas"/>
                <w:bCs w:val="0"/>
                <w:i/>
                <w:iCs/>
                <w:color w:val="2A00FF"/>
                <w:sz w:val="20"/>
                <w:szCs w:val="20"/>
              </w:rPr>
              <w:t>.scheduling.quartz.JobDetailFactoryBean"</w:t>
            </w:r>
            <w:r>
              <w:rPr>
                <w:rFonts w:ascii="Consolas" w:eastAsiaTheme="minorEastAsia" w:hAnsi="Consolas" w:cs="Consolas"/>
                <w:bCs w:val="0"/>
                <w:color w:val="008080"/>
                <w:sz w:val="20"/>
                <w:szCs w:val="20"/>
              </w:rPr>
              <w:t>&gt;</w:t>
            </w:r>
          </w:p>
          <w:p w14:paraId="004F938B"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注入任务类</w:t>
            </w:r>
            <w:r>
              <w:rPr>
                <w:rFonts w:ascii="Consolas" w:eastAsiaTheme="minorEastAsia" w:hAnsi="Consolas" w:cs="Consolas"/>
                <w:bCs w:val="0"/>
                <w:color w:val="3F5FBF"/>
                <w:sz w:val="20"/>
                <w:szCs w:val="20"/>
              </w:rPr>
              <w:t>,</w:t>
            </w:r>
            <w:proofErr w:type="spellStart"/>
            <w:r>
              <w:rPr>
                <w:rFonts w:ascii="Consolas" w:eastAsiaTheme="minorEastAsia" w:hAnsi="Consolas" w:cs="Consolas"/>
                <w:bCs w:val="0"/>
                <w:color w:val="3F5FBF"/>
                <w:sz w:val="20"/>
                <w:szCs w:val="20"/>
              </w:rPr>
              <w:t>value:Job</w:t>
            </w:r>
            <w:proofErr w:type="spellEnd"/>
            <w:r>
              <w:rPr>
                <w:rFonts w:ascii="Consolas" w:eastAsiaTheme="minorEastAsia" w:hAnsi="Consolas" w:cs="Consolas"/>
                <w:bCs w:val="0"/>
                <w:color w:val="3F5FBF"/>
                <w:sz w:val="20"/>
                <w:szCs w:val="20"/>
              </w:rPr>
              <w:t>的全限定名</w:t>
            </w:r>
            <w:r>
              <w:rPr>
                <w:rFonts w:ascii="Consolas" w:eastAsiaTheme="minorEastAsia" w:hAnsi="Consolas" w:cs="Consolas"/>
                <w:bCs w:val="0"/>
                <w:color w:val="3F5FBF"/>
                <w:sz w:val="20"/>
                <w:szCs w:val="20"/>
              </w:rPr>
              <w:t xml:space="preserve"> --&gt;</w:t>
            </w:r>
          </w:p>
          <w:p w14:paraId="07DBF75E"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jobClass</w:t>
            </w:r>
            <w:proofErr w:type="spellEnd"/>
            <w:proofErr w:type="gramStart"/>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cn.sxt.job.MyJob2</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1CAD89A6"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是否重复执行</w:t>
            </w:r>
            <w:r>
              <w:rPr>
                <w:rFonts w:ascii="Consolas" w:eastAsiaTheme="minorEastAsia" w:hAnsi="Consolas" w:cs="Consolas"/>
                <w:bCs w:val="0"/>
                <w:color w:val="3F5FBF"/>
                <w:sz w:val="20"/>
                <w:szCs w:val="20"/>
              </w:rPr>
              <w:t xml:space="preserve"> --&gt;</w:t>
            </w:r>
          </w:p>
          <w:p w14:paraId="48866582"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"durability</w:t>
            </w:r>
            <w:proofErr w:type="gramStart"/>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"true"</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66F1105E"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490DCA1A"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触发器</w:t>
            </w:r>
            <w:r>
              <w:rPr>
                <w:rFonts w:ascii="Consolas" w:eastAsiaTheme="minorEastAsia" w:hAnsi="Consolas" w:cs="Consolas"/>
                <w:bCs w:val="0"/>
                <w:color w:val="3F5FBF"/>
                <w:sz w:val="20"/>
                <w:szCs w:val="20"/>
              </w:rPr>
              <w:t xml:space="preserve"> --&gt;</w:t>
            </w:r>
          </w:p>
          <w:p w14:paraId="310F2D20"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triggerbean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gramStart"/>
            <w:r>
              <w:rPr>
                <w:rFonts w:ascii="Consolas" w:eastAsiaTheme="minorEastAsia" w:hAnsi="Consolas" w:cs="Consolas"/>
                <w:bCs w:val="0"/>
                <w:i/>
                <w:iCs/>
                <w:color w:val="2A00FF"/>
                <w:sz w:val="20"/>
                <w:szCs w:val="20"/>
              </w:rPr>
              <w:t>org.springframework</w:t>
            </w:r>
            <w:proofErr w:type="gramEnd"/>
            <w:r>
              <w:rPr>
                <w:rFonts w:ascii="Consolas" w:eastAsiaTheme="minorEastAsia" w:hAnsi="Consolas" w:cs="Consolas"/>
                <w:bCs w:val="0"/>
                <w:i/>
                <w:iCs/>
                <w:color w:val="2A00FF"/>
                <w:sz w:val="20"/>
                <w:szCs w:val="20"/>
              </w:rPr>
              <w:t>.scheduling.quartz.CronTriggerFactoryBean"</w:t>
            </w:r>
            <w:r>
              <w:rPr>
                <w:rFonts w:ascii="Consolas" w:eastAsiaTheme="minorEastAsia" w:hAnsi="Consolas" w:cs="Consolas"/>
                <w:bCs w:val="0"/>
                <w:color w:val="008080"/>
                <w:sz w:val="20"/>
                <w:szCs w:val="20"/>
              </w:rPr>
              <w:t>&gt;</w:t>
            </w:r>
          </w:p>
          <w:p w14:paraId="2E42EAC2"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任务详情</w:t>
            </w:r>
            <w:r>
              <w:rPr>
                <w:rFonts w:ascii="Consolas" w:eastAsiaTheme="minorEastAsia" w:hAnsi="Consolas" w:cs="Consolas"/>
                <w:bCs w:val="0"/>
                <w:color w:val="3F5FBF"/>
                <w:sz w:val="20"/>
                <w:szCs w:val="20"/>
              </w:rPr>
              <w:t xml:space="preserve"> --&gt;</w:t>
            </w:r>
          </w:p>
          <w:p w14:paraId="5834EEEA"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jobDetail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myJobDetail</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01BE6A11"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用</w:t>
            </w:r>
            <w:proofErr w:type="spellStart"/>
            <w:r>
              <w:rPr>
                <w:rFonts w:ascii="Consolas" w:eastAsiaTheme="minorEastAsia" w:hAnsi="Consolas" w:cs="Consolas"/>
                <w:bCs w:val="0"/>
                <w:color w:val="3F5FBF"/>
                <w:sz w:val="20"/>
                <w:szCs w:val="20"/>
              </w:rPr>
              <w:t>cronExpression</w:t>
            </w:r>
            <w:proofErr w:type="spellEnd"/>
            <w:r>
              <w:rPr>
                <w:rFonts w:ascii="Consolas" w:eastAsiaTheme="minorEastAsia" w:hAnsi="Consolas" w:cs="Consolas"/>
                <w:bCs w:val="0"/>
                <w:color w:val="3F5FBF"/>
                <w:sz w:val="20"/>
                <w:szCs w:val="20"/>
              </w:rPr>
              <w:t>描述任务执行的时间规则</w:t>
            </w:r>
            <w:r>
              <w:rPr>
                <w:rFonts w:ascii="Consolas" w:eastAsiaTheme="minorEastAsia" w:hAnsi="Consolas" w:cs="Consolas"/>
                <w:bCs w:val="0"/>
                <w:color w:val="3F5FBF"/>
                <w:sz w:val="20"/>
                <w:szCs w:val="20"/>
              </w:rPr>
              <w:t xml:space="preserve"> --&gt;</w:t>
            </w:r>
          </w:p>
          <w:p w14:paraId="00F7C69A"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cronExpression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 xml:space="preserve">"20 36 14 1 </w:t>
            </w:r>
            <w:proofErr w:type="gramStart"/>
            <w:r>
              <w:rPr>
                <w:rFonts w:ascii="Consolas" w:eastAsiaTheme="minorEastAsia" w:hAnsi="Consolas" w:cs="Consolas"/>
                <w:bCs w:val="0"/>
                <w:i/>
                <w:iCs/>
                <w:color w:val="2A00FF"/>
                <w:sz w:val="20"/>
                <w:szCs w:val="20"/>
              </w:rPr>
              <w:t>* ?</w:t>
            </w:r>
            <w:proofErr w:type="gramEnd"/>
            <w:r>
              <w:rPr>
                <w:rFonts w:ascii="Consolas" w:eastAsiaTheme="minorEastAsia" w:hAnsi="Consolas" w:cs="Consolas"/>
                <w:bCs w:val="0"/>
                <w:i/>
                <w:iCs/>
                <w:color w:val="2A00FF"/>
                <w:sz w:val="20"/>
                <w:szCs w:val="20"/>
              </w:rPr>
              <w:t xml:space="preserve"> "</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3C8AACCF"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2F1447C7"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调度器</w:t>
            </w:r>
            <w:r>
              <w:rPr>
                <w:rFonts w:ascii="Consolas" w:eastAsiaTheme="minorEastAsia" w:hAnsi="Consolas" w:cs="Consolas"/>
                <w:bCs w:val="0"/>
                <w:color w:val="3F5FBF"/>
                <w:sz w:val="20"/>
                <w:szCs w:val="20"/>
              </w:rPr>
              <w:t xml:space="preserve"> --&gt;</w:t>
            </w:r>
          </w:p>
          <w:p w14:paraId="38126812"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schedulerBean</w:t>
            </w:r>
            <w:proofErr w:type="spellEnd"/>
            <w:proofErr w:type="gramStart"/>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proofErr w:type="gram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"org.springframework.scheduling.quartz.SchedulerFactoryBean"</w:t>
            </w:r>
            <w:r>
              <w:rPr>
                <w:rFonts w:ascii="Consolas" w:eastAsiaTheme="minorEastAsia" w:hAnsi="Consolas" w:cs="Consolas"/>
                <w:bCs w:val="0"/>
                <w:color w:val="008080"/>
                <w:sz w:val="20"/>
                <w:szCs w:val="20"/>
              </w:rPr>
              <w:t>&gt;</w:t>
            </w:r>
          </w:p>
          <w:p w14:paraId="352F5F05"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"triggers"</w:t>
            </w:r>
            <w:r>
              <w:rPr>
                <w:rFonts w:ascii="Consolas" w:eastAsiaTheme="minorEastAsia" w:hAnsi="Consolas" w:cs="Consolas"/>
                <w:bCs w:val="0"/>
                <w:color w:val="008080"/>
                <w:sz w:val="20"/>
                <w:szCs w:val="20"/>
              </w:rPr>
              <w:t>&gt;</w:t>
            </w:r>
          </w:p>
          <w:p w14:paraId="755D0C8B"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list</w:t>
            </w:r>
            <w:r>
              <w:rPr>
                <w:rFonts w:ascii="Consolas" w:eastAsiaTheme="minorEastAsia" w:hAnsi="Consolas" w:cs="Consolas"/>
                <w:bCs w:val="0"/>
                <w:color w:val="008080"/>
                <w:sz w:val="20"/>
                <w:szCs w:val="20"/>
              </w:rPr>
              <w:t>&gt;</w:t>
            </w:r>
          </w:p>
          <w:p w14:paraId="0DB72683"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ref</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bean</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triggerbean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464D265D"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list</w:t>
            </w:r>
            <w:r>
              <w:rPr>
                <w:rFonts w:ascii="Consolas" w:eastAsiaTheme="minorEastAsia" w:hAnsi="Consolas" w:cs="Consolas"/>
                <w:bCs w:val="0"/>
                <w:color w:val="008080"/>
                <w:sz w:val="20"/>
                <w:szCs w:val="20"/>
              </w:rPr>
              <w:t>&gt;</w:t>
            </w:r>
          </w:p>
          <w:p w14:paraId="18C58F29" w14:textId="77777777" w:rsidR="00457072" w:rsidRDefault="00457072" w:rsidP="0045707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0D5A59F6" w14:textId="6E11D568" w:rsidR="00457072" w:rsidRDefault="00457072" w:rsidP="00457072">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61E77919" w14:textId="2D5C65FA" w:rsidR="00457072" w:rsidRDefault="006D5644" w:rsidP="00A5441B">
      <w:pPr>
        <w:pStyle w:val="3"/>
        <w:ind w:firstLine="420"/>
      </w:pPr>
      <w:r>
        <w:rPr>
          <w:rFonts w:hint="eastAsia"/>
        </w:rPr>
        <w:t>测试</w:t>
      </w:r>
    </w:p>
    <w:tbl>
      <w:tblPr>
        <w:tblStyle w:val="ab"/>
        <w:tblW w:w="0" w:type="auto"/>
        <w:tblLook w:val="04A0" w:firstRow="1" w:lastRow="0" w:firstColumn="1" w:lastColumn="0" w:noHBand="0" w:noVBand="1"/>
      </w:tblPr>
      <w:tblGrid>
        <w:gridCol w:w="8296"/>
      </w:tblGrid>
      <w:tr w:rsidR="006D5644" w14:paraId="39BFB938" w14:textId="77777777" w:rsidTr="006D5644">
        <w:tc>
          <w:tcPr>
            <w:tcW w:w="8296" w:type="dxa"/>
          </w:tcPr>
          <w:p w14:paraId="3CC3FBDA" w14:textId="77777777" w:rsidR="006D5644" w:rsidRDefault="006D5644" w:rsidP="006D564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QuartzTest</w:t>
            </w:r>
            <w:proofErr w:type="spellEnd"/>
            <w:r>
              <w:rPr>
                <w:rFonts w:ascii="Consolas" w:eastAsiaTheme="minorEastAsia" w:hAnsi="Consolas" w:cs="Consolas"/>
                <w:bCs w:val="0"/>
                <w:color w:val="000000"/>
                <w:sz w:val="20"/>
                <w:szCs w:val="20"/>
              </w:rPr>
              <w:t xml:space="preserve"> {</w:t>
            </w:r>
          </w:p>
          <w:p w14:paraId="45A1B143" w14:textId="77777777" w:rsidR="006D5644" w:rsidRDefault="006D5644" w:rsidP="006D564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main(</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000000"/>
                <w:sz w:val="20"/>
                <w:szCs w:val="20"/>
              </w:rPr>
              <w:t>args</w:t>
            </w:r>
            <w:proofErr w:type="spellEnd"/>
            <w:r>
              <w:rPr>
                <w:rFonts w:ascii="Consolas" w:eastAsiaTheme="minorEastAsia" w:hAnsi="Consolas" w:cs="Consolas"/>
                <w:bCs w:val="0"/>
                <w:color w:val="000000"/>
                <w:sz w:val="20"/>
                <w:szCs w:val="20"/>
              </w:rPr>
              <w:t>) {</w:t>
            </w:r>
          </w:p>
          <w:p w14:paraId="671A33B9" w14:textId="77777777" w:rsidR="006D5644" w:rsidRDefault="006D5644" w:rsidP="006D564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w:t>
            </w:r>
            <w:proofErr w:type="spellStart"/>
            <w:r>
              <w:rPr>
                <w:rFonts w:ascii="Consolas" w:eastAsiaTheme="minorEastAsia" w:hAnsi="Consolas" w:cs="Consolas"/>
                <w:bCs w:val="0"/>
                <w:color w:val="3F7F5F"/>
                <w:sz w:val="20"/>
                <w:szCs w:val="20"/>
              </w:rPr>
              <w:t>ApplictionContext,IOC</w:t>
            </w:r>
            <w:proofErr w:type="spellEnd"/>
            <w:r>
              <w:rPr>
                <w:rFonts w:ascii="Consolas" w:eastAsiaTheme="minorEastAsia" w:hAnsi="Consolas" w:cs="Consolas"/>
                <w:bCs w:val="0"/>
                <w:color w:val="3F7F5F"/>
                <w:sz w:val="20"/>
                <w:szCs w:val="20"/>
              </w:rPr>
              <w:t>容器被加载后会自动执行定时任务</w:t>
            </w:r>
          </w:p>
          <w:p w14:paraId="733F3EFC" w14:textId="77777777" w:rsidR="006D5644" w:rsidRDefault="006D5644" w:rsidP="006D564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ApplicationContext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u w:val="single"/>
              </w:rPr>
              <w:t>ctx</w:t>
            </w:r>
            <w:proofErr w:type="spell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ClassPathXmlApplicationContext(</w:t>
            </w:r>
            <w:r>
              <w:rPr>
                <w:rFonts w:ascii="Consolas" w:eastAsiaTheme="minorEastAsia" w:hAnsi="Consolas" w:cs="Consolas"/>
                <w:bCs w:val="0"/>
                <w:color w:val="2A00FF"/>
                <w:sz w:val="20"/>
                <w:szCs w:val="20"/>
              </w:rPr>
              <w:t>"</w:t>
            </w:r>
            <w:proofErr w:type="gramStart"/>
            <w:r>
              <w:rPr>
                <w:rFonts w:ascii="Consolas" w:eastAsiaTheme="minorEastAsia" w:hAnsi="Consolas" w:cs="Consolas"/>
                <w:bCs w:val="0"/>
                <w:color w:val="2A00FF"/>
                <w:sz w:val="20"/>
                <w:szCs w:val="20"/>
              </w:rPr>
              <w:t>classpath:applicationContext.xml</w:t>
            </w:r>
            <w:proofErr w:type="gram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C603046" w14:textId="77777777" w:rsidR="006D5644" w:rsidRDefault="006D5644" w:rsidP="006D564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
          <w:p w14:paraId="1E6592DC" w14:textId="7128C877" w:rsidR="006D5644" w:rsidRDefault="006D5644" w:rsidP="006D5644">
            <w:pPr>
              <w:ind w:firstLineChars="0" w:firstLine="0"/>
            </w:pPr>
            <w:r>
              <w:rPr>
                <w:rFonts w:ascii="Consolas" w:eastAsiaTheme="minorEastAsia" w:hAnsi="Consolas" w:cs="Consolas"/>
                <w:bCs w:val="0"/>
                <w:color w:val="000000"/>
                <w:sz w:val="20"/>
                <w:szCs w:val="20"/>
              </w:rPr>
              <w:t>}</w:t>
            </w:r>
          </w:p>
        </w:tc>
      </w:tr>
    </w:tbl>
    <w:p w14:paraId="4CC0E6AF" w14:textId="03617880" w:rsidR="006D5644" w:rsidRDefault="007D5789" w:rsidP="007D5789">
      <w:pPr>
        <w:pStyle w:val="20"/>
      </w:pPr>
      <w:r>
        <w:rPr>
          <w:rFonts w:hint="eastAsia"/>
        </w:rPr>
        <w:t>注解方式</w:t>
      </w:r>
    </w:p>
    <w:p w14:paraId="4D58860A" w14:textId="364C1462" w:rsidR="007D5789" w:rsidRDefault="007D5789" w:rsidP="00A5441B">
      <w:pPr>
        <w:pStyle w:val="3"/>
        <w:ind w:firstLine="420"/>
      </w:pPr>
      <w:r>
        <w:rPr>
          <w:rFonts w:hint="eastAsia"/>
        </w:rPr>
        <w:t>任务类</w:t>
      </w:r>
    </w:p>
    <w:tbl>
      <w:tblPr>
        <w:tblStyle w:val="ab"/>
        <w:tblW w:w="0" w:type="auto"/>
        <w:tblLook w:val="04A0" w:firstRow="1" w:lastRow="0" w:firstColumn="1" w:lastColumn="0" w:noHBand="0" w:noVBand="1"/>
      </w:tblPr>
      <w:tblGrid>
        <w:gridCol w:w="8296"/>
      </w:tblGrid>
      <w:tr w:rsidR="00D91D67" w14:paraId="438AB8DF" w14:textId="77777777" w:rsidTr="00D91D67">
        <w:tc>
          <w:tcPr>
            <w:tcW w:w="8296" w:type="dxa"/>
          </w:tcPr>
          <w:p w14:paraId="49FDFA6C" w14:textId="552D15ED" w:rsidR="00D91D67" w:rsidRDefault="00D91D67" w:rsidP="00D91D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w:t>
            </w:r>
            <w:proofErr w:type="spellStart"/>
            <w:r>
              <w:rPr>
                <w:rFonts w:ascii="Consolas" w:eastAsiaTheme="minorEastAsia" w:hAnsi="Consolas" w:cs="Consolas"/>
                <w:bCs w:val="0"/>
                <w:color w:val="646464"/>
                <w:sz w:val="20"/>
                <w:szCs w:val="20"/>
              </w:rPr>
              <w:t>Co</w:t>
            </w:r>
            <w:r w:rsidR="003058BE">
              <w:rPr>
                <w:rFonts w:ascii="Consolas" w:eastAsiaTheme="minorEastAsia" w:hAnsi="Consolas" w:cs="Consolas"/>
                <w:bCs w:val="0"/>
                <w:color w:val="646464"/>
                <w:sz w:val="20"/>
                <w:szCs w:val="20"/>
              </w:rPr>
              <w:t>ponent</w:t>
            </w:r>
            <w:proofErr w:type="spellEnd"/>
            <w:r w:rsidR="003058BE">
              <w:rPr>
                <w:rFonts w:ascii="Consolas" w:eastAsiaTheme="minorEastAsia" w:hAnsi="Consolas" w:cs="Consolas"/>
                <w:bCs w:val="0"/>
                <w:color w:val="646464"/>
                <w:sz w:val="20"/>
                <w:szCs w:val="20"/>
              </w:rPr>
              <w:t xml:space="preserve">   </w:t>
            </w:r>
            <w:r w:rsidR="003058BE">
              <w:rPr>
                <w:rFonts w:ascii="Consolas" w:eastAsiaTheme="minorEastAsia" w:hAnsi="Consolas" w:cs="Consolas" w:hint="eastAsia"/>
                <w:bCs w:val="0"/>
                <w:color w:val="646464"/>
                <w:sz w:val="20"/>
                <w:szCs w:val="20"/>
              </w:rPr>
              <w:t>/</w:t>
            </w:r>
            <w:r w:rsidR="003058BE">
              <w:rPr>
                <w:rFonts w:ascii="Consolas" w:eastAsiaTheme="minorEastAsia" w:hAnsi="Consolas" w:cs="Consolas"/>
                <w:bCs w:val="0"/>
                <w:color w:val="646464"/>
                <w:sz w:val="20"/>
                <w:szCs w:val="20"/>
              </w:rPr>
              <w:t>/</w:t>
            </w:r>
            <w:r w:rsidR="003058BE" w:rsidRPr="003058BE">
              <w:rPr>
                <w:rFonts w:ascii="Consolas" w:eastAsiaTheme="minorEastAsia" w:hAnsi="Consolas" w:cs="Consolas" w:hint="eastAsia"/>
                <w:bCs w:val="0"/>
                <w:color w:val="FF0000"/>
                <w:sz w:val="20"/>
                <w:szCs w:val="20"/>
              </w:rPr>
              <w:t>添加注解</w:t>
            </w:r>
          </w:p>
          <w:p w14:paraId="2F7CEC4F" w14:textId="77777777" w:rsidR="00D91D67" w:rsidRDefault="00D91D67" w:rsidP="00D91D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MyJob3</w:t>
            </w:r>
            <w:proofErr w:type="spellEnd"/>
            <w:r>
              <w:rPr>
                <w:rFonts w:ascii="Consolas" w:eastAsiaTheme="minorEastAsia" w:hAnsi="Consolas" w:cs="Consolas"/>
                <w:bCs w:val="0"/>
                <w:color w:val="000000"/>
                <w:sz w:val="20"/>
                <w:szCs w:val="20"/>
              </w:rPr>
              <w:t xml:space="preserve"> {</w:t>
            </w:r>
          </w:p>
          <w:p w14:paraId="66825BD4" w14:textId="77777777" w:rsidR="00D91D67" w:rsidRDefault="00D91D67" w:rsidP="00D91D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任务方法</w:t>
            </w:r>
          </w:p>
          <w:p w14:paraId="3209B8A5" w14:textId="1B8EBF38" w:rsidR="00D91D67" w:rsidRDefault="00D91D67" w:rsidP="00D91D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proofErr w:type="gramStart"/>
            <w:r>
              <w:rPr>
                <w:rFonts w:ascii="Consolas" w:eastAsiaTheme="minorEastAsia" w:hAnsi="Consolas" w:cs="Consolas"/>
                <w:bCs w:val="0"/>
                <w:color w:val="646464"/>
                <w:sz w:val="20"/>
                <w:szCs w:val="20"/>
              </w:rPr>
              <w:t>Scheduled</w:t>
            </w:r>
            <w:r>
              <w:rPr>
                <w:rFonts w:ascii="Consolas" w:eastAsiaTheme="minorEastAsia" w:hAnsi="Consolas" w:cs="Consolas"/>
                <w:bCs w:val="0"/>
                <w:color w:val="000000"/>
                <w:sz w:val="20"/>
                <w:szCs w:val="20"/>
              </w:rPr>
              <w:t>(</w:t>
            </w:r>
            <w:proofErr w:type="spellStart"/>
            <w:proofErr w:type="gramEnd"/>
            <w:r>
              <w:rPr>
                <w:rFonts w:ascii="Consolas" w:eastAsiaTheme="minorEastAsia" w:hAnsi="Consolas" w:cs="Consolas"/>
                <w:bCs w:val="0"/>
                <w:color w:val="000000"/>
                <w:sz w:val="20"/>
                <w:szCs w:val="20"/>
              </w:rPr>
              <w:t>cron</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"0/5 * * * * ? "</w:t>
            </w:r>
            <w:r>
              <w:rPr>
                <w:rFonts w:ascii="Consolas" w:eastAsiaTheme="minorEastAsia" w:hAnsi="Consolas" w:cs="Consolas"/>
                <w:bCs w:val="0"/>
                <w:color w:val="000000"/>
                <w:sz w:val="20"/>
                <w:szCs w:val="20"/>
              </w:rPr>
              <w:t>)</w:t>
            </w:r>
            <w:r w:rsidR="009577AE">
              <w:rPr>
                <w:rFonts w:ascii="Consolas" w:eastAsiaTheme="minorEastAsia" w:hAnsi="Consolas" w:cs="Consolas"/>
                <w:bCs w:val="0"/>
                <w:color w:val="000000"/>
                <w:sz w:val="20"/>
                <w:szCs w:val="20"/>
              </w:rPr>
              <w:t xml:space="preserve">  </w:t>
            </w:r>
            <w:r w:rsidR="009577AE">
              <w:rPr>
                <w:rFonts w:ascii="Consolas" w:eastAsiaTheme="minorEastAsia" w:hAnsi="Consolas" w:cs="Consolas" w:hint="eastAsia"/>
                <w:bCs w:val="0"/>
                <w:color w:val="000000"/>
                <w:sz w:val="20"/>
                <w:szCs w:val="20"/>
              </w:rPr>
              <w:t>/</w:t>
            </w:r>
            <w:r w:rsidR="009577AE">
              <w:rPr>
                <w:rFonts w:ascii="Consolas" w:eastAsiaTheme="minorEastAsia" w:hAnsi="Consolas" w:cs="Consolas"/>
                <w:bCs w:val="0"/>
                <w:color w:val="000000"/>
                <w:sz w:val="20"/>
                <w:szCs w:val="20"/>
              </w:rPr>
              <w:t>/</w:t>
            </w:r>
            <w:r w:rsidR="009577AE">
              <w:rPr>
                <w:rFonts w:ascii="Consolas" w:eastAsiaTheme="minorEastAsia" w:hAnsi="Consolas" w:cs="Consolas" w:hint="eastAsia"/>
                <w:bCs w:val="0"/>
                <w:color w:val="000000"/>
                <w:sz w:val="20"/>
                <w:szCs w:val="20"/>
              </w:rPr>
              <w:t>添加定时任务注解</w:t>
            </w:r>
          </w:p>
          <w:p w14:paraId="39FD699C" w14:textId="77777777" w:rsidR="00D91D67" w:rsidRDefault="00D91D67" w:rsidP="00D91D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protected</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doTask</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49C94D14" w14:textId="77777777" w:rsidR="00D91D67" w:rsidRDefault="00D91D67" w:rsidP="00D91D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Date </w:t>
            </w:r>
            <w:proofErr w:type="spellStart"/>
            <w:r>
              <w:rPr>
                <w:rFonts w:ascii="Consolas" w:eastAsiaTheme="minorEastAsia" w:hAnsi="Consolas" w:cs="Consolas"/>
                <w:bCs w:val="0"/>
                <w:color w:val="000000"/>
                <w:sz w:val="20"/>
                <w:szCs w:val="20"/>
                <w:u w:val="single"/>
              </w:rPr>
              <w:t>date</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Date(</w:t>
            </w:r>
            <w:proofErr w:type="gramEnd"/>
            <w:r>
              <w:rPr>
                <w:rFonts w:ascii="Consolas" w:eastAsiaTheme="minorEastAsia" w:hAnsi="Consolas" w:cs="Consolas"/>
                <w:bCs w:val="0"/>
                <w:color w:val="000000"/>
                <w:sz w:val="20"/>
                <w:szCs w:val="20"/>
              </w:rPr>
              <w:t>);</w:t>
            </w:r>
          </w:p>
          <w:p w14:paraId="4A9ED613" w14:textId="77777777" w:rsidR="00D91D67" w:rsidRDefault="00D91D67" w:rsidP="00D91D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SimpleDateFormat</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sdf</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SimpleDateFormat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yyyy</w:t>
            </w:r>
            <w:proofErr w:type="spellEnd"/>
            <w:r>
              <w:rPr>
                <w:rFonts w:ascii="Consolas" w:eastAsiaTheme="minorEastAsia" w:hAnsi="Consolas" w:cs="Consolas"/>
                <w:bCs w:val="0"/>
                <w:color w:val="2A00FF"/>
                <w:sz w:val="20"/>
                <w:szCs w:val="20"/>
              </w:rPr>
              <w:t xml:space="preserve">-MM-dd </w:t>
            </w:r>
            <w:proofErr w:type="spellStart"/>
            <w:r>
              <w:rPr>
                <w:rFonts w:ascii="Consolas" w:eastAsiaTheme="minorEastAsia" w:hAnsi="Consolas" w:cs="Consolas"/>
                <w:bCs w:val="0"/>
                <w:color w:val="2A00FF"/>
                <w:sz w:val="20"/>
                <w:szCs w:val="20"/>
              </w:rPr>
              <w:t>HH:mm:ss</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4A8780A0" w14:textId="77777777" w:rsidR="00D91D67" w:rsidRDefault="00D91D67" w:rsidP="00D91D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定时任务</w:t>
            </w:r>
            <w:r>
              <w:rPr>
                <w:rFonts w:ascii="Consolas" w:eastAsiaTheme="minorEastAsia" w:hAnsi="Consolas" w:cs="Consolas"/>
                <w:bCs w:val="0"/>
                <w:color w:val="2A00FF"/>
                <w:sz w:val="20"/>
                <w:szCs w:val="20"/>
              </w:rPr>
              <w:t>3..</w:t>
            </w:r>
            <w:r>
              <w:rPr>
                <w:rFonts w:ascii="Consolas" w:eastAsiaTheme="minorEastAsia" w:hAnsi="Consolas" w:cs="Consolas"/>
                <w:bCs w:val="0"/>
                <w:color w:val="2A00FF"/>
                <w:sz w:val="20"/>
                <w:szCs w:val="20"/>
              </w:rPr>
              <w:t>当前时间：</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sdf.format</w:t>
            </w:r>
            <w:proofErr w:type="spellEnd"/>
            <w:r>
              <w:rPr>
                <w:rFonts w:ascii="Consolas" w:eastAsiaTheme="minorEastAsia" w:hAnsi="Consolas" w:cs="Consolas"/>
                <w:bCs w:val="0"/>
                <w:color w:val="000000"/>
                <w:sz w:val="20"/>
                <w:szCs w:val="20"/>
              </w:rPr>
              <w:t>(date));</w:t>
            </w:r>
          </w:p>
          <w:p w14:paraId="4B5E5F47" w14:textId="77777777" w:rsidR="00D91D67" w:rsidRDefault="00D91D67" w:rsidP="00D91D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FB6D15E" w14:textId="7E7A08DF" w:rsidR="00D91D67" w:rsidRDefault="00D91D67" w:rsidP="00D91D67">
            <w:pPr>
              <w:ind w:firstLineChars="0" w:firstLine="0"/>
            </w:pPr>
            <w:r>
              <w:rPr>
                <w:rFonts w:ascii="Consolas" w:eastAsiaTheme="minorEastAsia" w:hAnsi="Consolas" w:cs="Consolas"/>
                <w:bCs w:val="0"/>
                <w:color w:val="000000"/>
                <w:sz w:val="20"/>
                <w:szCs w:val="20"/>
              </w:rPr>
              <w:t>}</w:t>
            </w:r>
          </w:p>
        </w:tc>
      </w:tr>
    </w:tbl>
    <w:p w14:paraId="1FB6C055" w14:textId="556097B5" w:rsidR="00D91D67" w:rsidRDefault="00D335A9" w:rsidP="00A5441B">
      <w:pPr>
        <w:pStyle w:val="3"/>
        <w:ind w:firstLine="420"/>
      </w:pPr>
      <w:r>
        <w:t>applicationC</w:t>
      </w:r>
      <w:r>
        <w:rPr>
          <w:rFonts w:hint="eastAsia"/>
        </w:rPr>
        <w:t>ontext</w:t>
      </w:r>
      <w:r>
        <w:t>.</w:t>
      </w:r>
      <w:r>
        <w:rPr>
          <w:rFonts w:hint="eastAsia"/>
        </w:rPr>
        <w:t>xml</w:t>
      </w:r>
      <w:r>
        <w:rPr>
          <w:rFonts w:hint="eastAsia"/>
        </w:rPr>
        <w:t>配置</w:t>
      </w:r>
    </w:p>
    <w:tbl>
      <w:tblPr>
        <w:tblStyle w:val="ab"/>
        <w:tblW w:w="0" w:type="auto"/>
        <w:tblLook w:val="04A0" w:firstRow="1" w:lastRow="0" w:firstColumn="1" w:lastColumn="0" w:noHBand="0" w:noVBand="1"/>
      </w:tblPr>
      <w:tblGrid>
        <w:gridCol w:w="8296"/>
      </w:tblGrid>
      <w:tr w:rsidR="00D335A9" w14:paraId="56403971" w14:textId="77777777" w:rsidTr="00D335A9">
        <w:tc>
          <w:tcPr>
            <w:tcW w:w="8296" w:type="dxa"/>
          </w:tcPr>
          <w:p w14:paraId="7101F66F" w14:textId="77777777" w:rsidR="00D335A9" w:rsidRDefault="00D335A9" w:rsidP="00D335A9">
            <w:pPr>
              <w:autoSpaceDE w:val="0"/>
              <w:autoSpaceDN w:val="0"/>
              <w:adjustRightInd w:val="0"/>
              <w:ind w:firstLineChars="0" w:firstLine="0"/>
              <w:jc w:val="left"/>
              <w:rPr>
                <w:rFonts w:ascii="Consolas" w:eastAsiaTheme="minorEastAsia" w:hAnsi="Consolas" w:cs="Consolas"/>
                <w:bCs w:val="0"/>
                <w:sz w:val="20"/>
                <w:szCs w:val="20"/>
              </w:rPr>
            </w:pP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开启组件扫描</w:t>
            </w:r>
            <w:r>
              <w:rPr>
                <w:rFonts w:ascii="Consolas" w:eastAsiaTheme="minorEastAsia" w:hAnsi="Consolas" w:cs="Consolas"/>
                <w:bCs w:val="0"/>
                <w:color w:val="3F5FBF"/>
                <w:sz w:val="20"/>
                <w:szCs w:val="20"/>
              </w:rPr>
              <w:t xml:space="preserve"> --&gt;</w:t>
            </w:r>
          </w:p>
          <w:p w14:paraId="7357E16E" w14:textId="77777777" w:rsidR="00D335A9" w:rsidRDefault="00D335A9" w:rsidP="00D335A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context:component</w:t>
            </w:r>
            <w:proofErr w:type="gramEnd"/>
            <w:r>
              <w:rPr>
                <w:rFonts w:ascii="Consolas" w:eastAsiaTheme="minorEastAsia" w:hAnsi="Consolas" w:cs="Consolas"/>
                <w:bCs w:val="0"/>
                <w:color w:val="3F7F7F"/>
                <w:sz w:val="20"/>
                <w:szCs w:val="20"/>
              </w:rPr>
              <w:t>-scan</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base-package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cn.sxt.job</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proofErr w:type="spellStart"/>
            <w:r>
              <w:rPr>
                <w:rFonts w:ascii="Consolas" w:eastAsiaTheme="minorEastAsia" w:hAnsi="Consolas" w:cs="Consolas"/>
                <w:bCs w:val="0"/>
                <w:color w:val="3F7F7F"/>
                <w:sz w:val="20"/>
                <w:szCs w:val="20"/>
              </w:rPr>
              <w:t>context:component-scan</w:t>
            </w:r>
            <w:proofErr w:type="spellEnd"/>
            <w:r>
              <w:rPr>
                <w:rFonts w:ascii="Consolas" w:eastAsiaTheme="minorEastAsia" w:hAnsi="Consolas" w:cs="Consolas"/>
                <w:bCs w:val="0"/>
                <w:color w:val="008080"/>
                <w:sz w:val="20"/>
                <w:szCs w:val="20"/>
              </w:rPr>
              <w:t>&gt;</w:t>
            </w:r>
          </w:p>
          <w:p w14:paraId="0D702263" w14:textId="77777777" w:rsidR="00D335A9" w:rsidRDefault="00D335A9" w:rsidP="00D335A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开启支持定时任务的注解</w:t>
            </w:r>
            <w:r>
              <w:rPr>
                <w:rFonts w:ascii="Consolas" w:eastAsiaTheme="minorEastAsia" w:hAnsi="Consolas" w:cs="Consolas"/>
                <w:bCs w:val="0"/>
                <w:color w:val="3F5FBF"/>
                <w:sz w:val="20"/>
                <w:szCs w:val="20"/>
              </w:rPr>
              <w:t xml:space="preserve"> --&gt;</w:t>
            </w:r>
          </w:p>
          <w:p w14:paraId="60E542CA" w14:textId="21E3F952" w:rsidR="00D335A9" w:rsidRDefault="00D335A9" w:rsidP="00D335A9">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task:annotation</w:t>
            </w:r>
            <w:proofErr w:type="gramEnd"/>
            <w:r>
              <w:rPr>
                <w:rFonts w:ascii="Consolas" w:eastAsiaTheme="minorEastAsia" w:hAnsi="Consolas" w:cs="Consolas"/>
                <w:bCs w:val="0"/>
                <w:color w:val="3F7F7F"/>
                <w:sz w:val="20"/>
                <w:szCs w:val="20"/>
              </w:rPr>
              <w:t>-driven</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008080"/>
                <w:sz w:val="20"/>
                <w:szCs w:val="20"/>
              </w:rPr>
              <w:t>/&gt;</w:t>
            </w:r>
          </w:p>
        </w:tc>
      </w:tr>
    </w:tbl>
    <w:p w14:paraId="75A8D4D1" w14:textId="77777777" w:rsidR="00D335A9" w:rsidRPr="00D335A9" w:rsidRDefault="00D335A9" w:rsidP="00D335A9">
      <w:pPr>
        <w:ind w:firstLine="420"/>
      </w:pPr>
    </w:p>
    <w:p w14:paraId="65D6FAD4" w14:textId="1C7D828C" w:rsidR="007D5789" w:rsidRDefault="00F52DD4" w:rsidP="00F52DD4">
      <w:pPr>
        <w:pStyle w:val="11"/>
      </w:pPr>
      <w:r>
        <w:rPr>
          <w:rFonts w:hint="eastAsia"/>
        </w:rPr>
        <w:t>spring</w:t>
      </w:r>
      <w:r>
        <w:rPr>
          <w:rFonts w:hint="eastAsia"/>
        </w:rPr>
        <w:t>事务管理</w:t>
      </w:r>
    </w:p>
    <w:p w14:paraId="1605EDBC" w14:textId="57A08747" w:rsidR="00F52DD4" w:rsidRDefault="00251EA0" w:rsidP="00F52DD4">
      <w:pPr>
        <w:ind w:firstLine="420"/>
      </w:pPr>
      <w:r>
        <w:rPr>
          <w:rFonts w:hint="eastAsia"/>
        </w:rPr>
        <w:t>如果实现了事务功能</w:t>
      </w:r>
      <w:r w:rsidR="006E5A26">
        <w:rPr>
          <w:rFonts w:hint="eastAsia"/>
        </w:rPr>
        <w:t>和</w:t>
      </w:r>
      <w:r w:rsidR="006E5A26">
        <w:rPr>
          <w:rFonts w:hint="eastAsia"/>
        </w:rPr>
        <w:t>spring</w:t>
      </w:r>
      <w:r w:rsidR="006E5A26">
        <w:rPr>
          <w:rFonts w:hint="eastAsia"/>
        </w:rPr>
        <w:t>的整合</w:t>
      </w:r>
      <w:r>
        <w:rPr>
          <w:rFonts w:hint="eastAsia"/>
        </w:rPr>
        <w:t>，他的对象</w:t>
      </w:r>
      <w:r w:rsidR="006E5A26">
        <w:rPr>
          <w:rFonts w:hint="eastAsia"/>
        </w:rPr>
        <w:t>是实现了</w:t>
      </w:r>
      <w:r w:rsidR="006E5A26">
        <w:rPr>
          <w:rFonts w:hint="eastAsia"/>
        </w:rPr>
        <w:t>service</w:t>
      </w:r>
      <w:r w:rsidR="006E5A26">
        <w:rPr>
          <w:rFonts w:hint="eastAsia"/>
        </w:rPr>
        <w:t>接口的代理类对象。</w:t>
      </w:r>
      <w:r w:rsidR="00DD7DDF">
        <w:rPr>
          <w:rFonts w:hint="eastAsia"/>
        </w:rPr>
        <w:t>该对象右</w:t>
      </w:r>
      <w:proofErr w:type="spellStart"/>
      <w:r w:rsidR="00DD7DDF">
        <w:rPr>
          <w:rFonts w:hint="eastAsia"/>
        </w:rPr>
        <w:t>ioc</w:t>
      </w:r>
      <w:proofErr w:type="spellEnd"/>
      <w:r w:rsidR="00DD7DDF">
        <w:rPr>
          <w:rFonts w:hint="eastAsia"/>
        </w:rPr>
        <w:t>生成，</w:t>
      </w:r>
    </w:p>
    <w:p w14:paraId="447280D7" w14:textId="77C58DF8" w:rsidR="008A654F" w:rsidRDefault="008A654F" w:rsidP="00F52DD4">
      <w:pPr>
        <w:ind w:firstLine="420"/>
      </w:pPr>
    </w:p>
    <w:p w14:paraId="70E46970" w14:textId="1E0E4844" w:rsidR="008A654F" w:rsidRDefault="008A654F" w:rsidP="00F52DD4">
      <w:pPr>
        <w:ind w:firstLine="420"/>
      </w:pPr>
    </w:p>
    <w:p w14:paraId="6B5A9936" w14:textId="24F721C3" w:rsidR="00207A04" w:rsidRDefault="00207A04" w:rsidP="00207A04">
      <w:pPr>
        <w:pStyle w:val="20"/>
      </w:pPr>
      <w:r>
        <w:rPr>
          <w:rFonts w:hint="eastAsia"/>
        </w:rPr>
        <w:t>spring</w:t>
      </w:r>
      <w:r>
        <w:rPr>
          <w:rFonts w:hint="eastAsia"/>
        </w:rPr>
        <w:t>事务</w:t>
      </w:r>
    </w:p>
    <w:p w14:paraId="37D6ED23" w14:textId="7519A517" w:rsidR="008A654F" w:rsidRDefault="008A654F" w:rsidP="008A654F">
      <w:pPr>
        <w:pStyle w:val="3"/>
        <w:ind w:firstLine="420"/>
      </w:pPr>
      <w:r>
        <w:rPr>
          <w:rFonts w:hint="eastAsia"/>
        </w:rPr>
        <w:t>事务的基本原理</w:t>
      </w:r>
    </w:p>
    <w:p w14:paraId="73DF5312" w14:textId="0B853835" w:rsidR="008A654F" w:rsidRDefault="008A654F" w:rsidP="008A654F">
      <w:pPr>
        <w:ind w:firstLine="420"/>
      </w:pPr>
      <w:r w:rsidRPr="008A654F">
        <w:t>Spring</w:t>
      </w:r>
      <w:r w:rsidRPr="008A654F">
        <w:t>事务</w:t>
      </w:r>
      <w:r w:rsidRPr="008A654F">
        <w:t xml:space="preserve"> </w:t>
      </w:r>
      <w:r w:rsidRPr="008A654F">
        <w:t>的本质其实就是数据库对事务的支持，没有数据库的事务支持，</w:t>
      </w:r>
      <w:r w:rsidRPr="008A654F">
        <w:t>spring</w:t>
      </w:r>
      <w:r w:rsidRPr="008A654F">
        <w:t>是无法提供事务功能的。对于纯</w:t>
      </w:r>
      <w:r w:rsidRPr="008A654F">
        <w:t>JDBC</w:t>
      </w:r>
      <w:r w:rsidRPr="008A654F">
        <w:t>操作数据库，想要用到事务，可以按照以下步骤进行：</w:t>
      </w:r>
    </w:p>
    <w:p w14:paraId="69A1CED6" w14:textId="0CD81D28" w:rsidR="0087495C" w:rsidRDefault="0087495C" w:rsidP="0087495C">
      <w:pPr>
        <w:ind w:firstLine="420"/>
      </w:pPr>
      <w:r>
        <w:t xml:space="preserve"> </w:t>
      </w:r>
      <w:r>
        <w:tab/>
      </w:r>
      <w:r>
        <w:t>获取连接</w:t>
      </w:r>
      <w:r>
        <w:t xml:space="preserve"> Connection con = </w:t>
      </w:r>
      <w:proofErr w:type="spellStart"/>
      <w:r>
        <w:t>DriverManager.</w:t>
      </w:r>
      <w:proofErr w:type="gramStart"/>
      <w:r>
        <w:t>getConnection</w:t>
      </w:r>
      <w:proofErr w:type="spellEnd"/>
      <w:r>
        <w:t>(</w:t>
      </w:r>
      <w:proofErr w:type="gramEnd"/>
      <w:r>
        <w:t>)</w:t>
      </w:r>
    </w:p>
    <w:p w14:paraId="7F88DD73" w14:textId="77777777" w:rsidR="0087495C" w:rsidRDefault="0087495C" w:rsidP="0087495C">
      <w:pPr>
        <w:ind w:firstLine="420"/>
      </w:pPr>
      <w:r>
        <w:t xml:space="preserve">    </w:t>
      </w:r>
      <w:r>
        <w:t>开启事务</w:t>
      </w:r>
      <w:proofErr w:type="spellStart"/>
      <w:r>
        <w:t>con.setAutoCommit</w:t>
      </w:r>
      <w:proofErr w:type="spellEnd"/>
      <w:r>
        <w:t>(true/false);</w:t>
      </w:r>
    </w:p>
    <w:p w14:paraId="40A492B1" w14:textId="77777777" w:rsidR="0087495C" w:rsidRDefault="0087495C" w:rsidP="0087495C">
      <w:pPr>
        <w:ind w:firstLine="420"/>
      </w:pPr>
      <w:r>
        <w:t xml:space="preserve">    </w:t>
      </w:r>
      <w:r>
        <w:t>执行</w:t>
      </w:r>
      <w:r>
        <w:t>CRUD</w:t>
      </w:r>
    </w:p>
    <w:p w14:paraId="049C6B58" w14:textId="77777777" w:rsidR="0087495C" w:rsidRDefault="0087495C" w:rsidP="0087495C">
      <w:pPr>
        <w:ind w:firstLine="420"/>
      </w:pPr>
      <w:r>
        <w:t xml:space="preserve">    </w:t>
      </w:r>
      <w:r>
        <w:t>提交事务</w:t>
      </w:r>
      <w:r>
        <w:t>/</w:t>
      </w:r>
      <w:proofErr w:type="gramStart"/>
      <w:r>
        <w:t>回滚事务</w:t>
      </w:r>
      <w:proofErr w:type="gramEnd"/>
      <w:r>
        <w:t xml:space="preserve"> </w:t>
      </w:r>
      <w:proofErr w:type="spellStart"/>
      <w:r>
        <w:t>con.</w:t>
      </w:r>
      <w:proofErr w:type="gramStart"/>
      <w:r>
        <w:t>commit</w:t>
      </w:r>
      <w:proofErr w:type="spellEnd"/>
      <w:r>
        <w:t>(</w:t>
      </w:r>
      <w:proofErr w:type="gramEnd"/>
      <w:r>
        <w:t xml:space="preserve">) / </w:t>
      </w:r>
      <w:proofErr w:type="spellStart"/>
      <w:r>
        <w:t>con.rollback</w:t>
      </w:r>
      <w:proofErr w:type="spellEnd"/>
      <w:r>
        <w:t>();</w:t>
      </w:r>
    </w:p>
    <w:p w14:paraId="10C9F577" w14:textId="11DC4DDF" w:rsidR="0087495C" w:rsidRDefault="0087495C" w:rsidP="0087495C">
      <w:pPr>
        <w:ind w:firstLine="420"/>
      </w:pPr>
      <w:r>
        <w:t xml:space="preserve">    </w:t>
      </w:r>
      <w:r>
        <w:t>关闭连接</w:t>
      </w:r>
      <w:r>
        <w:t xml:space="preserve"> </w:t>
      </w:r>
      <w:proofErr w:type="spellStart"/>
      <w:r>
        <w:t>conn.</w:t>
      </w:r>
      <w:proofErr w:type="gramStart"/>
      <w:r>
        <w:t>close</w:t>
      </w:r>
      <w:proofErr w:type="spellEnd"/>
      <w:r>
        <w:t>(</w:t>
      </w:r>
      <w:proofErr w:type="gramEnd"/>
      <w:r>
        <w:t>);</w:t>
      </w:r>
    </w:p>
    <w:p w14:paraId="4BA42EDD" w14:textId="2986D9AC" w:rsidR="00102823" w:rsidRDefault="00102823" w:rsidP="0087495C">
      <w:pPr>
        <w:ind w:firstLine="420"/>
      </w:pPr>
      <w:r w:rsidRPr="00102823">
        <w:rPr>
          <w:rFonts w:hint="eastAsia"/>
        </w:rPr>
        <w:t>使用</w:t>
      </w:r>
      <w:r w:rsidRPr="00102823">
        <w:t>Spring</w:t>
      </w:r>
      <w:r w:rsidRPr="00102823">
        <w:t>的事务管理功能后，我们可以不再写步骤</w:t>
      </w:r>
      <w:r w:rsidRPr="00102823">
        <w:t xml:space="preserve"> 2 </w:t>
      </w:r>
      <w:r w:rsidRPr="00102823">
        <w:t>和</w:t>
      </w:r>
      <w:r w:rsidRPr="00102823">
        <w:t xml:space="preserve"> 4 </w:t>
      </w:r>
      <w:r w:rsidRPr="00102823">
        <w:t>的代码，而是由</w:t>
      </w:r>
      <w:proofErr w:type="spellStart"/>
      <w:r w:rsidRPr="00102823">
        <w:t>Spirng</w:t>
      </w:r>
      <w:proofErr w:type="spellEnd"/>
      <w:r w:rsidRPr="00102823">
        <w:t xml:space="preserve"> </w:t>
      </w:r>
      <w:r w:rsidRPr="00102823">
        <w:t>自动完成。</w:t>
      </w:r>
      <w:r w:rsidRPr="00102823">
        <w:t xml:space="preserve"> </w:t>
      </w:r>
      <w:r w:rsidRPr="00102823">
        <w:t>那么</w:t>
      </w:r>
      <w:r w:rsidRPr="00102823">
        <w:t>Spring</w:t>
      </w:r>
      <w:r w:rsidRPr="00102823">
        <w:t>是如何在我们书写的</w:t>
      </w:r>
      <w:r w:rsidRPr="00102823">
        <w:t xml:space="preserve"> CRUD </w:t>
      </w:r>
      <w:r w:rsidRPr="00102823">
        <w:t>之前和之后开启事务和关闭事务的呢？解决这个问题，也就可以从整体上理解</w:t>
      </w:r>
      <w:r w:rsidRPr="00102823">
        <w:t>Spring</w:t>
      </w:r>
      <w:r w:rsidRPr="00102823">
        <w:t>的事务管理实现原理了。下面简单地介绍下，注解方式为例子</w:t>
      </w:r>
    </w:p>
    <w:p w14:paraId="35595BD9" w14:textId="102ACE9D" w:rsidR="00D85AF8" w:rsidRDefault="00D85AF8" w:rsidP="0087495C">
      <w:pPr>
        <w:ind w:firstLine="420"/>
      </w:pPr>
      <w:r w:rsidRPr="00D85AF8">
        <w:rPr>
          <w:rFonts w:hint="eastAsia"/>
        </w:rPr>
        <w:t>配置文件开启注解驱动，在相关的类和方法上通过注解</w:t>
      </w:r>
      <w:r w:rsidRPr="00D85AF8">
        <w:t>@Transactional</w:t>
      </w:r>
      <w:r w:rsidRPr="00D85AF8">
        <w:t>标识。</w:t>
      </w:r>
    </w:p>
    <w:p w14:paraId="55450C17" w14:textId="36DCA3FF" w:rsidR="00CB504E" w:rsidRDefault="00CB504E" w:rsidP="0087495C">
      <w:pPr>
        <w:ind w:firstLine="420"/>
      </w:pPr>
      <w:r w:rsidRPr="00CB504E">
        <w:t xml:space="preserve">spring </w:t>
      </w:r>
      <w:r w:rsidRPr="00CB504E">
        <w:t>在启动的时候会去解析生成相关的</w:t>
      </w:r>
      <w:r w:rsidRPr="00CB504E">
        <w:t>bean</w:t>
      </w:r>
      <w:r w:rsidRPr="00CB504E">
        <w:t>，这时候会查看拥有相关注解的类和方法，并且为这些类和方法生成代理，并根据</w:t>
      </w:r>
      <w:r w:rsidRPr="00CB504E">
        <w:t>@Transaction</w:t>
      </w:r>
      <w:r w:rsidRPr="00CB504E">
        <w:t>的相关参数进行相关配置注入，这样就在代理中为我们把相关的事务处理掉了（开启正常提交事务，</w:t>
      </w:r>
      <w:proofErr w:type="gramStart"/>
      <w:r w:rsidRPr="00CB504E">
        <w:t>异常回滚事务</w:t>
      </w:r>
      <w:proofErr w:type="gramEnd"/>
      <w:r w:rsidRPr="00CB504E">
        <w:t>）。</w:t>
      </w:r>
    </w:p>
    <w:p w14:paraId="498C3C9C" w14:textId="3ABB9F2E" w:rsidR="00CB504E" w:rsidRPr="008A654F" w:rsidRDefault="00CB504E" w:rsidP="0087495C">
      <w:pPr>
        <w:ind w:firstLine="420"/>
      </w:pPr>
      <w:r w:rsidRPr="00CB504E">
        <w:t xml:space="preserve">   </w:t>
      </w:r>
      <w:r w:rsidRPr="00CB504E">
        <w:t>真正的数据库层的事务提交</w:t>
      </w:r>
      <w:proofErr w:type="gramStart"/>
      <w:r w:rsidRPr="00CB504E">
        <w:t>和回滚是</w:t>
      </w:r>
      <w:proofErr w:type="gramEnd"/>
      <w:r w:rsidRPr="00CB504E">
        <w:t>通过</w:t>
      </w:r>
      <w:proofErr w:type="spellStart"/>
      <w:r w:rsidRPr="00CB504E">
        <w:t>binlog</w:t>
      </w:r>
      <w:proofErr w:type="spellEnd"/>
      <w:r w:rsidRPr="00CB504E">
        <w:t>或者</w:t>
      </w:r>
      <w:r w:rsidRPr="00CB504E">
        <w:t>redo log</w:t>
      </w:r>
      <w:r w:rsidRPr="00CB504E">
        <w:t>实现的。</w:t>
      </w:r>
    </w:p>
    <w:p w14:paraId="1A57CE6D" w14:textId="77777777" w:rsidR="00207A04" w:rsidRDefault="00207A04" w:rsidP="00207A04">
      <w:pPr>
        <w:pStyle w:val="3"/>
        <w:ind w:firstLine="420"/>
      </w:pPr>
      <w:r>
        <w:rPr>
          <w:rFonts w:hint="eastAsia"/>
        </w:rPr>
        <w:t>声明式事务：</w:t>
      </w:r>
    </w:p>
    <w:p w14:paraId="657AD7C2" w14:textId="4AD6732A" w:rsidR="00207A04" w:rsidRDefault="00207A04" w:rsidP="00207A04">
      <w:pPr>
        <w:ind w:firstLine="420"/>
      </w:pPr>
      <w:r>
        <w:rPr>
          <w:rFonts w:hint="eastAsia"/>
        </w:rPr>
        <w:t>以前通过复杂的编程来编写一个事务，替换为只需要告诉</w:t>
      </w:r>
      <w:r>
        <w:t>Spring</w:t>
      </w:r>
      <w:r>
        <w:t>哪个方法是事务方法即可；</w:t>
      </w:r>
      <w:r>
        <w:t>Spring</w:t>
      </w:r>
      <w:r>
        <w:t>自动进行事务控制；</w:t>
      </w:r>
    </w:p>
    <w:p w14:paraId="200CE8BA" w14:textId="3F1246F7" w:rsidR="00CB504E" w:rsidRDefault="00CB504E" w:rsidP="00CB504E">
      <w:pPr>
        <w:pStyle w:val="3"/>
        <w:ind w:firstLine="420"/>
      </w:pPr>
      <w:r>
        <w:rPr>
          <w:rFonts w:hint="eastAsia"/>
        </w:rPr>
        <w:t>实现原理</w:t>
      </w:r>
    </w:p>
    <w:p w14:paraId="3B394281" w14:textId="4D4EF7A5" w:rsidR="00CB504E" w:rsidRDefault="00CB504E" w:rsidP="00F27629">
      <w:pPr>
        <w:ind w:firstLine="420"/>
      </w:pPr>
      <w:r>
        <w:rPr>
          <w:rFonts w:hint="eastAsia"/>
        </w:rPr>
        <w:t>事务管理代码的固定模式作为一种横切关注点，可以通过</w:t>
      </w:r>
      <w:proofErr w:type="spellStart"/>
      <w:r>
        <w:t>AOP</w:t>
      </w:r>
      <w:proofErr w:type="spellEnd"/>
      <w:r>
        <w:t>方法模块化，进而借助</w:t>
      </w:r>
      <w:r>
        <w:t xml:space="preserve">Spring </w:t>
      </w:r>
      <w:proofErr w:type="spellStart"/>
      <w:r>
        <w:t>AOP</w:t>
      </w:r>
      <w:proofErr w:type="spellEnd"/>
      <w:r>
        <w:t>框架实现声明</w:t>
      </w:r>
      <w:r>
        <w:rPr>
          <w:rFonts w:hint="eastAsia"/>
        </w:rPr>
        <w:t>式事务管理。</w:t>
      </w:r>
    </w:p>
    <w:p w14:paraId="697F64E2" w14:textId="6CD0E3E5" w:rsidR="004A273F" w:rsidRDefault="004A273F" w:rsidP="00F27629">
      <w:pPr>
        <w:ind w:firstLine="420"/>
      </w:pPr>
      <w:r>
        <w:rPr>
          <w:rFonts w:hint="eastAsia"/>
        </w:rPr>
        <w:t>事务切面就是事务管理器。</w:t>
      </w:r>
    </w:p>
    <w:p w14:paraId="24C3BCEF" w14:textId="0433D04E" w:rsidR="00E12645" w:rsidRDefault="00E12645" w:rsidP="00F27629">
      <w:pPr>
        <w:ind w:firstLine="420"/>
      </w:pPr>
    </w:p>
    <w:p w14:paraId="52CAEBA5" w14:textId="5569358B" w:rsidR="00E12645" w:rsidRDefault="00E12645" w:rsidP="00F27629">
      <w:pPr>
        <w:ind w:firstLine="420"/>
      </w:pPr>
      <w:r>
        <w:rPr>
          <w:noProof/>
        </w:rPr>
        <w:drawing>
          <wp:inline distT="0" distB="0" distL="0" distR="0" wp14:anchorId="4093ACD9" wp14:editId="34E1CC59">
            <wp:extent cx="4320000" cy="2597409"/>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000" cy="2597409"/>
                    </a:xfrm>
                    <a:prstGeom prst="rect">
                      <a:avLst/>
                    </a:prstGeom>
                  </pic:spPr>
                </pic:pic>
              </a:graphicData>
            </a:graphic>
          </wp:inline>
        </w:drawing>
      </w:r>
    </w:p>
    <w:p w14:paraId="4037ECB7" w14:textId="7F663022" w:rsidR="000C65DD" w:rsidRPr="00CB504E" w:rsidRDefault="000C65DD" w:rsidP="00F27629">
      <w:pPr>
        <w:ind w:firstLine="420"/>
      </w:pPr>
      <w:r>
        <w:rPr>
          <w:rFonts w:hint="eastAsia"/>
        </w:rPr>
        <w:t>不同的框架可以使用不同的事务管理器。</w:t>
      </w:r>
      <w:r w:rsidR="00681B92">
        <w:rPr>
          <w:rFonts w:hint="eastAsia"/>
        </w:rPr>
        <w:t>目前使用的是</w:t>
      </w:r>
      <w:proofErr w:type="spellStart"/>
      <w:r w:rsidR="00681B92">
        <w:rPr>
          <w:rFonts w:hint="eastAsia"/>
        </w:rPr>
        <w:t>data</w:t>
      </w:r>
      <w:r w:rsidR="00681B92">
        <w:t>S</w:t>
      </w:r>
      <w:r w:rsidR="00681B92">
        <w:rPr>
          <w:rFonts w:hint="eastAsia"/>
        </w:rPr>
        <w:t>ource</w:t>
      </w:r>
      <w:r w:rsidR="00681B92">
        <w:t>T</w:t>
      </w:r>
      <w:r w:rsidR="00681B92">
        <w:rPr>
          <w:rFonts w:hint="eastAsia"/>
        </w:rPr>
        <w:t>ransaction</w:t>
      </w:r>
      <w:r w:rsidR="00681B92">
        <w:t>M</w:t>
      </w:r>
      <w:r w:rsidR="00681B92">
        <w:rPr>
          <w:rFonts w:hint="eastAsia"/>
        </w:rPr>
        <w:t>anager</w:t>
      </w:r>
      <w:proofErr w:type="spellEnd"/>
    </w:p>
    <w:p w14:paraId="47AE83EE" w14:textId="0D08298A" w:rsidR="00D7175C" w:rsidRDefault="00D7175C" w:rsidP="00F52DD4">
      <w:pPr>
        <w:ind w:firstLine="420"/>
      </w:pPr>
    </w:p>
    <w:p w14:paraId="0D2E5213" w14:textId="450F6C8F" w:rsidR="00D7175C" w:rsidRDefault="00D7175C" w:rsidP="00D7175C">
      <w:pPr>
        <w:pStyle w:val="20"/>
      </w:pPr>
      <w:proofErr w:type="spellStart"/>
      <w:r>
        <w:rPr>
          <w:rFonts w:hint="eastAsia"/>
        </w:rPr>
        <w:t>helloworld</w:t>
      </w:r>
      <w:proofErr w:type="spellEnd"/>
    </w:p>
    <w:p w14:paraId="049339BC" w14:textId="77777777" w:rsidR="00D7175C" w:rsidRDefault="00D7175C" w:rsidP="00D7175C">
      <w:pPr>
        <w:pStyle w:val="3"/>
        <w:ind w:firstLine="420"/>
      </w:pPr>
      <w:r>
        <w:rPr>
          <w:rFonts w:hint="eastAsia"/>
        </w:rPr>
        <w:t>导入</w:t>
      </w:r>
      <w:r>
        <w:rPr>
          <w:rFonts w:hint="eastAsia"/>
        </w:rPr>
        <w:t>spring</w:t>
      </w:r>
      <w:r>
        <w:rPr>
          <w:rFonts w:hint="eastAsia"/>
        </w:rPr>
        <w:t>的</w:t>
      </w:r>
      <w:proofErr w:type="spellStart"/>
      <w:r>
        <w:rPr>
          <w:rFonts w:hint="eastAsia"/>
        </w:rPr>
        <w:t>jdbc</w:t>
      </w:r>
      <w:proofErr w:type="spellEnd"/>
      <w:r>
        <w:rPr>
          <w:rFonts w:hint="eastAsia"/>
        </w:rPr>
        <w:t>需要的</w:t>
      </w:r>
      <w:r>
        <w:rPr>
          <w:rFonts w:hint="eastAsia"/>
        </w:rPr>
        <w:t>jar</w:t>
      </w:r>
      <w:r>
        <w:rPr>
          <w:rFonts w:hint="eastAsia"/>
        </w:rPr>
        <w:t>包</w:t>
      </w:r>
    </w:p>
    <w:p w14:paraId="1F1AA0FD" w14:textId="77777777" w:rsidR="00D7175C" w:rsidRDefault="00D7175C" w:rsidP="00D7175C">
      <w:pPr>
        <w:ind w:firstLine="420"/>
      </w:pPr>
      <w:proofErr w:type="spellStart"/>
      <w:r>
        <w:rPr>
          <w:rFonts w:hint="eastAsia"/>
        </w:rPr>
        <w:t>jdbc</w:t>
      </w:r>
      <w:proofErr w:type="spellEnd"/>
      <w:r>
        <w:rPr>
          <w:rFonts w:hint="eastAsia"/>
        </w:rPr>
        <w:t>包、</w:t>
      </w:r>
      <w:proofErr w:type="spellStart"/>
      <w:r>
        <w:rPr>
          <w:rFonts w:hint="eastAsia"/>
        </w:rPr>
        <w:t>tx</w:t>
      </w:r>
      <w:proofErr w:type="spellEnd"/>
      <w:r>
        <w:rPr>
          <w:rFonts w:hint="eastAsia"/>
        </w:rPr>
        <w:t>事务包，</w:t>
      </w:r>
      <w:proofErr w:type="spellStart"/>
      <w:r>
        <w:rPr>
          <w:rFonts w:hint="eastAsia"/>
        </w:rPr>
        <w:t>orm</w:t>
      </w:r>
      <w:proofErr w:type="spellEnd"/>
      <w:r>
        <w:rPr>
          <w:rFonts w:hint="eastAsia"/>
        </w:rPr>
        <w:t>包</w:t>
      </w:r>
    </w:p>
    <w:p w14:paraId="5B9ECC85" w14:textId="77777777" w:rsidR="00D7175C" w:rsidRPr="00FF4EBB" w:rsidRDefault="00D7175C" w:rsidP="00D7175C">
      <w:pPr>
        <w:ind w:firstLine="420"/>
      </w:pPr>
      <w:r>
        <w:rPr>
          <w:noProof/>
        </w:rPr>
        <w:drawing>
          <wp:inline distT="0" distB="0" distL="0" distR="0" wp14:anchorId="7B0C8F90" wp14:editId="2BEC91EE">
            <wp:extent cx="2857748" cy="525826"/>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7748" cy="525826"/>
                    </a:xfrm>
                    <a:prstGeom prst="rect">
                      <a:avLst/>
                    </a:prstGeom>
                  </pic:spPr>
                </pic:pic>
              </a:graphicData>
            </a:graphic>
          </wp:inline>
        </w:drawing>
      </w:r>
    </w:p>
    <w:p w14:paraId="7618F683" w14:textId="77777777" w:rsidR="00D7175C" w:rsidRDefault="00D7175C" w:rsidP="00D7175C">
      <w:pPr>
        <w:ind w:firstLine="420"/>
      </w:pPr>
      <w:proofErr w:type="spellStart"/>
      <w:r>
        <w:rPr>
          <w:rFonts w:hint="eastAsia"/>
        </w:rPr>
        <w:t>jdbc</w:t>
      </w:r>
      <w:proofErr w:type="spellEnd"/>
      <w:r>
        <w:rPr>
          <w:rFonts w:hint="eastAsia"/>
        </w:rPr>
        <w:t>驱动包</w:t>
      </w:r>
    </w:p>
    <w:p w14:paraId="36B5E485" w14:textId="77777777" w:rsidR="00D7175C" w:rsidRDefault="00D7175C" w:rsidP="00D7175C">
      <w:pPr>
        <w:ind w:firstLine="420"/>
      </w:pPr>
      <w:r>
        <w:rPr>
          <w:noProof/>
        </w:rPr>
        <w:drawing>
          <wp:inline distT="0" distB="0" distL="0" distR="0" wp14:anchorId="2DA732CD" wp14:editId="0254A610">
            <wp:extent cx="2268220" cy="217170"/>
            <wp:effectExtent l="0" t="0" r="0" b="0"/>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8220" cy="217170"/>
                    </a:xfrm>
                    <a:prstGeom prst="rect">
                      <a:avLst/>
                    </a:prstGeom>
                    <a:noFill/>
                    <a:ln>
                      <a:noFill/>
                    </a:ln>
                  </pic:spPr>
                </pic:pic>
              </a:graphicData>
            </a:graphic>
          </wp:inline>
        </w:drawing>
      </w:r>
    </w:p>
    <w:p w14:paraId="49CDBB30" w14:textId="6E75C25F" w:rsidR="003C64E9" w:rsidRDefault="003C64E9" w:rsidP="00F52DD4">
      <w:pPr>
        <w:ind w:firstLine="420"/>
      </w:pPr>
    </w:p>
    <w:p w14:paraId="36AEB810" w14:textId="107D0C1C" w:rsidR="003C7E31" w:rsidRDefault="003C7E31" w:rsidP="003C7E31">
      <w:pPr>
        <w:pStyle w:val="3"/>
        <w:ind w:firstLine="420"/>
      </w:pPr>
      <w:r>
        <w:rPr>
          <w:rFonts w:hint="eastAsia"/>
        </w:rPr>
        <w:t>配置事务管理器</w:t>
      </w:r>
    </w:p>
    <w:tbl>
      <w:tblPr>
        <w:tblStyle w:val="ab"/>
        <w:tblW w:w="0" w:type="auto"/>
        <w:tblLook w:val="04A0" w:firstRow="1" w:lastRow="0" w:firstColumn="1" w:lastColumn="0" w:noHBand="0" w:noVBand="1"/>
      </w:tblPr>
      <w:tblGrid>
        <w:gridCol w:w="8296"/>
      </w:tblGrid>
      <w:tr w:rsidR="003C7E31" w14:paraId="21BACE8B" w14:textId="77777777" w:rsidTr="003C7E31">
        <w:tc>
          <w:tcPr>
            <w:tcW w:w="8296" w:type="dxa"/>
          </w:tcPr>
          <w:p w14:paraId="4A91789B" w14:textId="77777777" w:rsidR="003C7E31" w:rsidRDefault="003C7E31" w:rsidP="003C7E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事务管理将数据控制</w:t>
            </w:r>
            <w:r>
              <w:rPr>
                <w:rFonts w:ascii="Consolas" w:eastAsiaTheme="minorEastAsia" w:hAnsi="Consolas" w:cs="Consolas"/>
                <w:bCs w:val="0"/>
                <w:color w:val="3F5FBF"/>
                <w:sz w:val="20"/>
                <w:szCs w:val="20"/>
              </w:rPr>
              <w:t xml:space="preserve">  --&gt;</w:t>
            </w:r>
          </w:p>
          <w:p w14:paraId="49CCB1FE" w14:textId="77777777" w:rsidR="003C7E31" w:rsidRDefault="003C7E31" w:rsidP="003C7E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sz w:val="20"/>
                <w:szCs w:val="20"/>
              </w:rPr>
              <w:t xml:space="preserve"> </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"transactionManager"</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gramStart"/>
            <w:r>
              <w:rPr>
                <w:rFonts w:ascii="Consolas" w:eastAsiaTheme="minorEastAsia" w:hAnsi="Consolas" w:cs="Consolas"/>
                <w:bCs w:val="0"/>
                <w:i/>
                <w:iCs/>
                <w:color w:val="2A00FF"/>
                <w:sz w:val="20"/>
                <w:szCs w:val="20"/>
              </w:rPr>
              <w:t>org.springframework</w:t>
            </w:r>
            <w:proofErr w:type="gramEnd"/>
            <w:r>
              <w:rPr>
                <w:rFonts w:ascii="Consolas" w:eastAsiaTheme="minorEastAsia" w:hAnsi="Consolas" w:cs="Consolas"/>
                <w:bCs w:val="0"/>
                <w:i/>
                <w:iCs/>
                <w:color w:val="2A00FF"/>
                <w:sz w:val="20"/>
                <w:szCs w:val="20"/>
              </w:rPr>
              <w:t>.jdbc.datasource.DataSourceTransactionManager"</w:t>
            </w:r>
            <w:r>
              <w:rPr>
                <w:rFonts w:ascii="Consolas" w:eastAsiaTheme="minorEastAsia" w:hAnsi="Consolas" w:cs="Consolas"/>
                <w:bCs w:val="0"/>
                <w:color w:val="008080"/>
                <w:sz w:val="20"/>
                <w:szCs w:val="20"/>
              </w:rPr>
              <w:t>&gt;</w:t>
            </w:r>
          </w:p>
          <w:p w14:paraId="4CD53563" w14:textId="77777777" w:rsidR="003C7E31" w:rsidRDefault="003C7E31" w:rsidP="003C7E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dataSource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dataSource</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2A6E082F" w14:textId="77777777" w:rsidR="003C7E31" w:rsidRDefault="003C7E31" w:rsidP="003C7E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5A3CB828" w14:textId="77777777" w:rsidR="003C7E31" w:rsidRDefault="003C7E31" w:rsidP="003C7E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开启基于注解的事务控制模式，</w:t>
            </w:r>
            <w:proofErr w:type="spellStart"/>
            <w:r>
              <w:rPr>
                <w:rFonts w:ascii="Consolas" w:eastAsiaTheme="minorEastAsia" w:hAnsi="Consolas" w:cs="Consolas"/>
                <w:bCs w:val="0"/>
                <w:color w:val="3F5FBF"/>
                <w:sz w:val="20"/>
                <w:szCs w:val="20"/>
                <w:u w:val="single"/>
              </w:rPr>
              <w:t>tx</w:t>
            </w:r>
            <w:proofErr w:type="spellEnd"/>
            <w:r>
              <w:rPr>
                <w:rFonts w:ascii="Consolas" w:eastAsiaTheme="minorEastAsia" w:hAnsi="Consolas" w:cs="Consolas"/>
                <w:bCs w:val="0"/>
                <w:color w:val="3F5FBF"/>
                <w:sz w:val="20"/>
                <w:szCs w:val="20"/>
              </w:rPr>
              <w:t>名称空间</w:t>
            </w:r>
            <w:r>
              <w:rPr>
                <w:rFonts w:ascii="Consolas" w:eastAsiaTheme="minorEastAsia" w:hAnsi="Consolas" w:cs="Consolas"/>
                <w:bCs w:val="0"/>
                <w:color w:val="3F5FBF"/>
                <w:sz w:val="20"/>
                <w:szCs w:val="20"/>
              </w:rPr>
              <w:t xml:space="preserve">  --&gt;</w:t>
            </w:r>
          </w:p>
          <w:p w14:paraId="6671C280" w14:textId="77777777" w:rsidR="003C7E31" w:rsidRDefault="003C7E31" w:rsidP="003C7E3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proofErr w:type="spellStart"/>
            <w:proofErr w:type="gramStart"/>
            <w:r>
              <w:rPr>
                <w:rFonts w:ascii="Consolas" w:eastAsiaTheme="minorEastAsia" w:hAnsi="Consolas" w:cs="Consolas"/>
                <w:bCs w:val="0"/>
                <w:color w:val="3F7F7F"/>
                <w:sz w:val="20"/>
                <w:szCs w:val="20"/>
              </w:rPr>
              <w:t>tx:annotation</w:t>
            </w:r>
            <w:proofErr w:type="gramEnd"/>
            <w:r>
              <w:rPr>
                <w:rFonts w:ascii="Consolas" w:eastAsiaTheme="minorEastAsia" w:hAnsi="Consolas" w:cs="Consolas"/>
                <w:bCs w:val="0"/>
                <w:color w:val="3F7F7F"/>
                <w:sz w:val="20"/>
                <w:szCs w:val="20"/>
              </w:rPr>
              <w:t>-driven</w:t>
            </w:r>
            <w:proofErr w:type="spellEnd"/>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transaction-manager</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transactionManager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5658A4E5" w14:textId="353F9EE3" w:rsidR="003C7E31" w:rsidRDefault="003C7E31" w:rsidP="003C7E31">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给事务方法加注解</w:t>
            </w:r>
            <w:r>
              <w:rPr>
                <w:rFonts w:ascii="Consolas" w:eastAsiaTheme="minorEastAsia" w:hAnsi="Consolas" w:cs="Consolas"/>
                <w:bCs w:val="0"/>
                <w:color w:val="3F5FBF"/>
                <w:sz w:val="20"/>
                <w:szCs w:val="20"/>
              </w:rPr>
              <w:t xml:space="preserve">  --&gt;</w:t>
            </w:r>
          </w:p>
        </w:tc>
      </w:tr>
    </w:tbl>
    <w:p w14:paraId="284655CE" w14:textId="77777777" w:rsidR="003C7E31" w:rsidRPr="003C7E31" w:rsidRDefault="003C7E31" w:rsidP="003C7E31">
      <w:pPr>
        <w:ind w:firstLine="420"/>
      </w:pPr>
    </w:p>
    <w:p w14:paraId="466CFDE5" w14:textId="5E551587" w:rsidR="003C64E9" w:rsidRDefault="003C64E9" w:rsidP="00F52DD4">
      <w:pPr>
        <w:ind w:firstLine="420"/>
      </w:pPr>
    </w:p>
    <w:p w14:paraId="0127C5FF" w14:textId="6DE374F7" w:rsidR="003C64E9" w:rsidRDefault="003C64E9" w:rsidP="00F52DD4">
      <w:pPr>
        <w:ind w:firstLine="420"/>
      </w:pPr>
    </w:p>
    <w:p w14:paraId="4A0B23D0" w14:textId="77777777" w:rsidR="003C64E9" w:rsidRDefault="003C64E9" w:rsidP="00F52DD4">
      <w:pPr>
        <w:ind w:firstLine="420"/>
      </w:pPr>
    </w:p>
    <w:p w14:paraId="3CA62E94" w14:textId="2A522300" w:rsidR="003C64E9" w:rsidRDefault="00E006A7" w:rsidP="00E006A7">
      <w:pPr>
        <w:pStyle w:val="20"/>
      </w:pPr>
      <w:r>
        <w:rPr>
          <w:rFonts w:hint="eastAsia"/>
        </w:rPr>
        <w:t>事务注解</w:t>
      </w:r>
    </w:p>
    <w:p w14:paraId="328C9539" w14:textId="5BFF0DFD" w:rsidR="00F90AB6" w:rsidRDefault="00F90AB6" w:rsidP="00F90AB6">
      <w:pPr>
        <w:pStyle w:val="3"/>
        <w:ind w:firstLine="420"/>
      </w:pPr>
      <w:r>
        <w:rPr>
          <w:rFonts w:hint="eastAsia"/>
        </w:rPr>
        <w:t>异常分类：</w:t>
      </w:r>
    </w:p>
    <w:p w14:paraId="56457C2E" w14:textId="62C880F2" w:rsidR="00F90AB6" w:rsidRDefault="00F90AB6" w:rsidP="00F90AB6">
      <w:pPr>
        <w:ind w:firstLine="420"/>
      </w:pPr>
      <w:r>
        <w:tab/>
      </w:r>
      <w:r>
        <w:rPr>
          <w:rFonts w:hint="eastAsia"/>
        </w:rPr>
        <w:t>运行时异常（</w:t>
      </w:r>
      <w:proofErr w:type="gramStart"/>
      <w:r>
        <w:rPr>
          <w:rFonts w:hint="eastAsia"/>
        </w:rPr>
        <w:t>非检查</w:t>
      </w:r>
      <w:proofErr w:type="gramEnd"/>
      <w:r>
        <w:rPr>
          <w:rFonts w:hint="eastAsia"/>
        </w:rPr>
        <w:t>异常）：可以不用处理；默认都回滚；</w:t>
      </w:r>
    </w:p>
    <w:p w14:paraId="42B9CDB2" w14:textId="41079C2E" w:rsidR="00F90AB6" w:rsidRDefault="00F90AB6" w:rsidP="00F90AB6">
      <w:pPr>
        <w:ind w:firstLine="420"/>
      </w:pPr>
      <w:r>
        <w:tab/>
      </w:r>
      <w:r>
        <w:rPr>
          <w:rFonts w:hint="eastAsia"/>
        </w:rPr>
        <w:t>编译时异常（检查异常）：要么</w:t>
      </w:r>
      <w:r>
        <w:t>try-catch</w:t>
      </w:r>
      <w:r>
        <w:t>，要么在方法上声明</w:t>
      </w:r>
      <w:r>
        <w:t>throws</w:t>
      </w:r>
    </w:p>
    <w:p w14:paraId="598CB2D6" w14:textId="629B4E62" w:rsidR="0087714B" w:rsidRPr="00084086" w:rsidRDefault="00F974BE" w:rsidP="00F90AB6">
      <w:pPr>
        <w:ind w:firstLine="420"/>
        <w:rPr>
          <w:color w:val="FF0000"/>
        </w:rPr>
      </w:pPr>
      <w:r w:rsidRPr="00084086">
        <w:rPr>
          <w:color w:val="FF0000"/>
        </w:rPr>
        <w:tab/>
      </w:r>
      <w:r w:rsidR="0087714B" w:rsidRPr="00084086">
        <w:rPr>
          <w:rFonts w:hint="eastAsia"/>
          <w:color w:val="FF0000"/>
        </w:rPr>
        <w:t>事务的回滚：默认发生运行时异常都回滚，发生编译时异常不会回滚；</w:t>
      </w:r>
    </w:p>
    <w:p w14:paraId="339B2364" w14:textId="70D2DFA8" w:rsidR="00E006A7" w:rsidRDefault="00607949" w:rsidP="0087714B">
      <w:pPr>
        <w:pStyle w:val="3"/>
        <w:ind w:firstLine="420"/>
      </w:pPr>
      <w:r w:rsidRPr="00607949">
        <w:t>@Transactional</w:t>
      </w:r>
    </w:p>
    <w:p w14:paraId="139200C3" w14:textId="77777777" w:rsidR="00E006A7" w:rsidRDefault="00E006A7" w:rsidP="00E006A7">
      <w:pPr>
        <w:ind w:firstLine="420"/>
      </w:pPr>
      <w:r>
        <w:rPr>
          <w:rFonts w:hint="eastAsia"/>
        </w:rPr>
        <w:t>事务细节：</w:t>
      </w:r>
    </w:p>
    <w:p w14:paraId="63340018" w14:textId="47D0937C" w:rsidR="00E006A7" w:rsidRDefault="00E006A7" w:rsidP="00E006A7">
      <w:pPr>
        <w:ind w:firstLine="420"/>
      </w:pPr>
      <w:r>
        <w:tab/>
        <w:t>isolation-Isolation:</w:t>
      </w:r>
      <w:r>
        <w:t>事务的隔离级别</w:t>
      </w:r>
    </w:p>
    <w:p w14:paraId="5CF48EF4" w14:textId="4F50E40D" w:rsidR="00E006A7" w:rsidRDefault="00E006A7" w:rsidP="00E006A7">
      <w:pPr>
        <w:ind w:firstLine="420"/>
      </w:pPr>
      <w:r>
        <w:tab/>
        <w:t>propagation-Propagation:</w:t>
      </w:r>
      <w:r>
        <w:t>事务的传播行为</w:t>
      </w:r>
    </w:p>
    <w:p w14:paraId="6D4995FF" w14:textId="77777777" w:rsidR="00D15825" w:rsidRDefault="00D15825" w:rsidP="00E006A7">
      <w:pPr>
        <w:ind w:firstLine="420"/>
      </w:pPr>
    </w:p>
    <w:p w14:paraId="2D1D189C" w14:textId="55C29AE2" w:rsidR="00E006A7" w:rsidRDefault="00E006A7" w:rsidP="00E006A7">
      <w:pPr>
        <w:ind w:firstLine="420"/>
      </w:pPr>
      <w:r>
        <w:tab/>
      </w:r>
      <w:proofErr w:type="spellStart"/>
      <w:r>
        <w:t>noRo</w:t>
      </w:r>
      <w:r w:rsidR="001D1896">
        <w:rPr>
          <w:rFonts w:hint="eastAsia"/>
        </w:rPr>
        <w:t>ll</w:t>
      </w:r>
      <w:r>
        <w:t>backFor</w:t>
      </w:r>
      <w:proofErr w:type="spellEnd"/>
      <w:r>
        <w:t>-Class[]:</w:t>
      </w:r>
      <w:r w:rsidR="001D1896">
        <w:rPr>
          <w:rFonts w:hint="eastAsia"/>
        </w:rPr>
        <w:t>那些异常事务可以不会滚</w:t>
      </w:r>
      <w:r w:rsidR="00373185">
        <w:rPr>
          <w:rFonts w:hint="eastAsia"/>
        </w:rPr>
        <w:t>（让那些</w:t>
      </w:r>
      <w:proofErr w:type="gramStart"/>
      <w:r w:rsidR="00373185">
        <w:rPr>
          <w:rFonts w:hint="eastAsia"/>
        </w:rPr>
        <w:t>默认回滚</w:t>
      </w:r>
      <w:proofErr w:type="gramEnd"/>
      <w:r w:rsidR="00373185">
        <w:rPr>
          <w:rFonts w:hint="eastAsia"/>
        </w:rPr>
        <w:t>的异常可以不会滚）</w:t>
      </w:r>
    </w:p>
    <w:p w14:paraId="5045D6B6" w14:textId="3B0C3838" w:rsidR="00E006A7" w:rsidRDefault="00E006A7" w:rsidP="00E006A7">
      <w:pPr>
        <w:ind w:firstLine="420"/>
      </w:pPr>
      <w:r>
        <w:tab/>
      </w:r>
      <w:proofErr w:type="spellStart"/>
      <w:r>
        <w:t>noRo</w:t>
      </w:r>
      <w:r w:rsidR="00B36541">
        <w:rPr>
          <w:rFonts w:hint="eastAsia"/>
        </w:rPr>
        <w:t>l</w:t>
      </w:r>
      <w:r>
        <w:t>lbackForClassName</w:t>
      </w:r>
      <w:proofErr w:type="spellEnd"/>
      <w:r>
        <w:t>-</w:t>
      </w:r>
      <w:proofErr w:type="gramStart"/>
      <w:r>
        <w:t>String[</w:t>
      </w:r>
      <w:proofErr w:type="gramEnd"/>
      <w:r>
        <w:t>]:</w:t>
      </w:r>
    </w:p>
    <w:p w14:paraId="5ED59B6D" w14:textId="3AA4773D" w:rsidR="00D15825" w:rsidRDefault="00F90AB6" w:rsidP="00E006A7">
      <w:pPr>
        <w:ind w:firstLine="420"/>
      </w:pPr>
      <w:r>
        <w:tab/>
      </w:r>
      <w:r>
        <w:tab/>
      </w:r>
    </w:p>
    <w:p w14:paraId="224AED3E" w14:textId="3C92BF09" w:rsidR="00E006A7" w:rsidRDefault="00E006A7" w:rsidP="00E006A7">
      <w:pPr>
        <w:ind w:firstLine="420"/>
      </w:pPr>
      <w:r>
        <w:tab/>
      </w:r>
      <w:proofErr w:type="spellStart"/>
      <w:r>
        <w:t>rollbackFor</w:t>
      </w:r>
      <w:proofErr w:type="spellEnd"/>
      <w:r>
        <w:t>-Class[]:</w:t>
      </w:r>
      <w:r w:rsidR="00B36541">
        <w:rPr>
          <w:rFonts w:hint="eastAsia"/>
        </w:rPr>
        <w:t>那些异常事务需要回滚</w:t>
      </w:r>
    </w:p>
    <w:p w14:paraId="2F7C374B" w14:textId="527F3B3F" w:rsidR="00E006A7" w:rsidRDefault="00E006A7" w:rsidP="00E006A7">
      <w:pPr>
        <w:ind w:firstLine="420"/>
      </w:pPr>
      <w:r>
        <w:tab/>
      </w:r>
      <w:proofErr w:type="spellStart"/>
      <w:r>
        <w:t>rollbackForClassName</w:t>
      </w:r>
      <w:proofErr w:type="spellEnd"/>
      <w:r>
        <w:t>-</w:t>
      </w:r>
      <w:proofErr w:type="gramStart"/>
      <w:r>
        <w:t>String[</w:t>
      </w:r>
      <w:proofErr w:type="gramEnd"/>
      <w:r>
        <w:t>]:</w:t>
      </w:r>
    </w:p>
    <w:p w14:paraId="7610C2CA" w14:textId="77777777" w:rsidR="00F90AB6" w:rsidRDefault="00F90AB6" w:rsidP="00E006A7">
      <w:pPr>
        <w:ind w:firstLine="420"/>
      </w:pPr>
    </w:p>
    <w:p w14:paraId="28E90B65" w14:textId="77777777" w:rsidR="009A1D7E" w:rsidRDefault="00E006A7" w:rsidP="00E006A7">
      <w:pPr>
        <w:ind w:firstLine="420"/>
      </w:pPr>
      <w:r>
        <w:tab/>
      </w:r>
      <w:proofErr w:type="spellStart"/>
      <w:r>
        <w:t>readOnly-boolean</w:t>
      </w:r>
      <w:proofErr w:type="spellEnd"/>
      <w:r>
        <w:t>:</w:t>
      </w:r>
      <w:r w:rsidR="00664793">
        <w:t xml:space="preserve"> </w:t>
      </w:r>
      <w:r w:rsidR="00664793">
        <w:rPr>
          <w:rFonts w:hint="eastAsia"/>
        </w:rPr>
        <w:t>设置事务为只读事务</w:t>
      </w:r>
      <w:r w:rsidR="007B23F3">
        <w:rPr>
          <w:rFonts w:hint="eastAsia"/>
        </w:rPr>
        <w:t>，</w:t>
      </w:r>
    </w:p>
    <w:p w14:paraId="4B6214EF" w14:textId="48BBB9A7" w:rsidR="00E006A7" w:rsidRDefault="009A1D7E" w:rsidP="00E006A7">
      <w:pPr>
        <w:ind w:firstLine="420"/>
      </w:pPr>
      <w:r>
        <w:tab/>
      </w:r>
      <w:r>
        <w:tab/>
      </w:r>
      <w:r w:rsidR="007B23F3">
        <w:rPr>
          <w:rFonts w:hint="eastAsia"/>
        </w:rPr>
        <w:t>进行事务优化</w:t>
      </w:r>
      <w:r>
        <w:rPr>
          <w:rFonts w:hint="eastAsia"/>
        </w:rPr>
        <w:t>，</w:t>
      </w:r>
      <w:proofErr w:type="spellStart"/>
      <w:r>
        <w:t>readOnly</w:t>
      </w:r>
      <w:proofErr w:type="spellEnd"/>
      <w:r>
        <w:rPr>
          <w:rFonts w:hint="eastAsia"/>
        </w:rPr>
        <w:t>=true</w:t>
      </w:r>
      <w:r>
        <w:rPr>
          <w:rFonts w:hint="eastAsia"/>
        </w:rPr>
        <w:t>，可以加快查询速度，不用管事务的那些操作了</w:t>
      </w:r>
      <w:r w:rsidR="00E100B1">
        <w:rPr>
          <w:rFonts w:hint="eastAsia"/>
        </w:rPr>
        <w:t>。</w:t>
      </w:r>
    </w:p>
    <w:p w14:paraId="64CE1535" w14:textId="484AEC0C" w:rsidR="00CF0759" w:rsidRDefault="00CF0759" w:rsidP="00E006A7">
      <w:pPr>
        <w:ind w:firstLine="420"/>
      </w:pPr>
      <w:r>
        <w:tab/>
      </w:r>
      <w:r>
        <w:tab/>
      </w:r>
      <w:r>
        <w:rPr>
          <w:rFonts w:hint="eastAsia"/>
        </w:rPr>
        <w:t>如果在方法中增删该等操作，使用这个属性会出错。</w:t>
      </w:r>
    </w:p>
    <w:p w14:paraId="3522BEC2" w14:textId="435A9BC3" w:rsidR="00F90AB6" w:rsidRDefault="00E006A7" w:rsidP="00E006A7">
      <w:pPr>
        <w:ind w:firstLine="420"/>
      </w:pPr>
      <w:r>
        <w:tab/>
        <w:t>timeout-int</w:t>
      </w:r>
      <w:r w:rsidR="00477581">
        <w:rPr>
          <w:rFonts w:hint="eastAsia"/>
        </w:rPr>
        <w:t>（秒为单位）</w:t>
      </w:r>
      <w:r>
        <w:t>:</w:t>
      </w:r>
      <w:r w:rsidR="00D80629">
        <w:rPr>
          <w:rFonts w:hint="eastAsia"/>
        </w:rPr>
        <w:t>超时，事务超过特定执行时长，后自动终止并回滚</w:t>
      </w:r>
    </w:p>
    <w:p w14:paraId="6A0571E3" w14:textId="77777777" w:rsidR="00103ADB" w:rsidRDefault="00103ADB" w:rsidP="00103ADB">
      <w:pPr>
        <w:pStyle w:val="20"/>
      </w:pPr>
      <w:r>
        <w:rPr>
          <w:rFonts w:hint="eastAsia"/>
        </w:rPr>
        <w:t>事务的传播特性</w:t>
      </w:r>
    </w:p>
    <w:p w14:paraId="6DEEEE26" w14:textId="77777777" w:rsidR="00103ADB" w:rsidRDefault="00103ADB" w:rsidP="00103ADB">
      <w:pPr>
        <w:ind w:firstLine="420"/>
      </w:pPr>
      <w:r>
        <w:rPr>
          <w:rFonts w:hint="eastAsia"/>
        </w:rPr>
        <w:t>传播行为</w:t>
      </w:r>
      <w:r>
        <w:t>(</w:t>
      </w:r>
      <w:r>
        <w:t>事务的传播</w:t>
      </w:r>
      <w:r>
        <w:t>+</w:t>
      </w:r>
      <w:r>
        <w:t>事务的行为</w:t>
      </w:r>
      <w:r>
        <w:t>) ;</w:t>
      </w:r>
      <w:r>
        <w:rPr>
          <w:rFonts w:hint="eastAsia"/>
        </w:rPr>
        <w:t>如果有多个事务进行嵌套运行</w:t>
      </w:r>
      <w:r>
        <w:t>,</w:t>
      </w:r>
      <w:r>
        <w:t>子事务是否要和大事务共用一个事务</w:t>
      </w:r>
      <w:r>
        <w:rPr>
          <w:rFonts w:hint="eastAsia"/>
        </w:rPr>
        <w:t>。</w:t>
      </w:r>
    </w:p>
    <w:p w14:paraId="02331C19" w14:textId="77777777" w:rsidR="00103ADB" w:rsidRDefault="00103ADB" w:rsidP="00103ADB">
      <w:pPr>
        <w:ind w:firstLine="420"/>
      </w:pPr>
      <w:r w:rsidRPr="00173CAC">
        <w:rPr>
          <w:rFonts w:hint="eastAsia"/>
        </w:rPr>
        <w:t>所谓事务传播特性就是多个事务方法相互调用时，事务如何在这些方法间传播。</w:t>
      </w:r>
    </w:p>
    <w:p w14:paraId="7DC99AF5" w14:textId="77777777" w:rsidR="00103ADB" w:rsidRDefault="00103ADB" w:rsidP="00103ADB">
      <w:pPr>
        <w:ind w:firstLine="420"/>
      </w:pPr>
      <w:r>
        <w:rPr>
          <w:rFonts w:hint="eastAsia"/>
        </w:rPr>
        <w:t>如果是</w:t>
      </w:r>
      <w:proofErr w:type="spellStart"/>
      <w:r>
        <w:rPr>
          <w:rFonts w:hint="eastAsia"/>
        </w:rPr>
        <w:t>requeired</w:t>
      </w:r>
      <w:proofErr w:type="spellEnd"/>
      <w:r>
        <w:rPr>
          <w:rFonts w:hint="eastAsia"/>
        </w:rPr>
        <w:t>，子事务的属性时继承于大事务的。</w:t>
      </w:r>
    </w:p>
    <w:p w14:paraId="3A4AABD5" w14:textId="77777777" w:rsidR="00103ADB" w:rsidRDefault="00103ADB" w:rsidP="00103ADB">
      <w:pPr>
        <w:ind w:firstLine="420"/>
      </w:pPr>
      <w:r>
        <w:t>REQUIRED:</w:t>
      </w:r>
      <w:r>
        <w:t>将之前事务用的</w:t>
      </w:r>
      <w:r>
        <w:t>connection</w:t>
      </w:r>
      <w:r>
        <w:t>传递给这个方法使用</w:t>
      </w:r>
      <w:r>
        <w:t>;</w:t>
      </w:r>
    </w:p>
    <w:p w14:paraId="5DAEDA7A" w14:textId="77777777" w:rsidR="00103ADB" w:rsidRDefault="00103ADB" w:rsidP="00103ADB">
      <w:pPr>
        <w:ind w:firstLine="420"/>
      </w:pPr>
      <w:r>
        <w:t>REQUIRES NEW:</w:t>
      </w:r>
      <w:r>
        <w:t>这个方法直接使用新的</w:t>
      </w:r>
      <w:r>
        <w:t>connection;</w:t>
      </w:r>
    </w:p>
    <w:p w14:paraId="18005AD5" w14:textId="77777777" w:rsidR="00103ADB" w:rsidRDefault="00103ADB" w:rsidP="00103ADB">
      <w:pPr>
        <w:ind w:firstLine="420"/>
      </w:pPr>
    </w:p>
    <w:p w14:paraId="60A94F0E" w14:textId="77777777" w:rsidR="00103ADB" w:rsidRDefault="00103ADB" w:rsidP="00103ADB">
      <w:pPr>
        <w:ind w:firstLine="420"/>
      </w:pPr>
      <w:r>
        <w:rPr>
          <w:noProof/>
        </w:rPr>
        <w:drawing>
          <wp:inline distT="0" distB="0" distL="0" distR="0" wp14:anchorId="1A006304" wp14:editId="1BE33DA3">
            <wp:extent cx="5274310" cy="317500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75000"/>
                    </a:xfrm>
                    <a:prstGeom prst="rect">
                      <a:avLst/>
                    </a:prstGeom>
                  </pic:spPr>
                </pic:pic>
              </a:graphicData>
            </a:graphic>
          </wp:inline>
        </w:drawing>
      </w:r>
    </w:p>
    <w:p w14:paraId="5A4AB655" w14:textId="77777777" w:rsidR="00103ADB" w:rsidRDefault="00103ADB" w:rsidP="00103ADB">
      <w:pPr>
        <w:ind w:firstLine="420"/>
      </w:pPr>
    </w:p>
    <w:p w14:paraId="7F41CA72" w14:textId="77777777" w:rsidR="00103ADB" w:rsidRPr="00444093" w:rsidRDefault="00103ADB" w:rsidP="00103ADB">
      <w:pPr>
        <w:ind w:firstLine="420"/>
      </w:pPr>
      <w:r>
        <w:rPr>
          <w:noProof/>
        </w:rPr>
        <w:drawing>
          <wp:inline distT="0" distB="0" distL="0" distR="0" wp14:anchorId="77C05DFE" wp14:editId="29E2D9ED">
            <wp:extent cx="5274310" cy="30867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86735"/>
                    </a:xfrm>
                    <a:prstGeom prst="rect">
                      <a:avLst/>
                    </a:prstGeom>
                  </pic:spPr>
                </pic:pic>
              </a:graphicData>
            </a:graphic>
          </wp:inline>
        </w:drawing>
      </w:r>
    </w:p>
    <w:p w14:paraId="1643BDB9" w14:textId="62E6BAA8" w:rsidR="008E4935" w:rsidRPr="00F52DD4" w:rsidRDefault="008E4935" w:rsidP="008E4935">
      <w:pPr>
        <w:pStyle w:val="11"/>
      </w:pPr>
      <w:r>
        <w:rPr>
          <w:rFonts w:hint="eastAsia"/>
        </w:rPr>
        <w:t>spri</w:t>
      </w:r>
      <w:r w:rsidR="005B7774">
        <w:rPr>
          <w:rFonts w:hint="eastAsia"/>
        </w:rPr>
        <w:t>ng</w:t>
      </w:r>
      <w:r>
        <w:rPr>
          <w:rFonts w:hint="eastAsia"/>
        </w:rPr>
        <w:t>底层原理实现</w:t>
      </w:r>
    </w:p>
    <w:p w14:paraId="0BB45FDD" w14:textId="77777777" w:rsidR="008E33D8" w:rsidRPr="008E33D8" w:rsidRDefault="008E33D8" w:rsidP="008E33D8">
      <w:pPr>
        <w:ind w:firstLine="420"/>
      </w:pPr>
    </w:p>
    <w:p w14:paraId="5CE82A9D" w14:textId="699AAF41" w:rsidR="00181779" w:rsidRDefault="007944AF" w:rsidP="007944AF">
      <w:pPr>
        <w:pStyle w:val="11"/>
      </w:pPr>
      <w:r>
        <w:rPr>
          <w:rFonts w:hint="eastAsia"/>
        </w:rPr>
        <w:t>附录</w:t>
      </w:r>
    </w:p>
    <w:p w14:paraId="6E424546" w14:textId="1034FD31" w:rsidR="007944AF" w:rsidRDefault="007944AF" w:rsidP="007944AF">
      <w:pPr>
        <w:pStyle w:val="20"/>
      </w:pPr>
      <w:r>
        <w:rPr>
          <w:rFonts w:hint="eastAsia"/>
        </w:rPr>
        <w:t>分页插件</w:t>
      </w:r>
      <w:proofErr w:type="spellStart"/>
      <w:r>
        <w:rPr>
          <w:rFonts w:hint="eastAsia"/>
        </w:rPr>
        <w:t>page</w:t>
      </w:r>
      <w:r>
        <w:t>H</w:t>
      </w:r>
      <w:r>
        <w:rPr>
          <w:rFonts w:hint="eastAsia"/>
        </w:rPr>
        <w:t>elper</w:t>
      </w:r>
      <w:proofErr w:type="spellEnd"/>
    </w:p>
    <w:p w14:paraId="5BE20D9A" w14:textId="0335951E" w:rsidR="007B261A" w:rsidRPr="007B261A" w:rsidRDefault="007B261A" w:rsidP="00A5441B">
      <w:pPr>
        <w:pStyle w:val="3"/>
        <w:ind w:firstLine="420"/>
      </w:pPr>
      <w:r>
        <w:rPr>
          <w:rFonts w:hint="eastAsia"/>
        </w:rPr>
        <w:t>导入</w:t>
      </w:r>
      <w:r>
        <w:rPr>
          <w:rFonts w:hint="eastAsia"/>
        </w:rPr>
        <w:t>jar</w:t>
      </w:r>
      <w:r>
        <w:rPr>
          <w:rFonts w:hint="eastAsia"/>
        </w:rPr>
        <w:t>包</w:t>
      </w:r>
    </w:p>
    <w:p w14:paraId="18625A75" w14:textId="2661BB95" w:rsidR="007B261A" w:rsidRDefault="00623B4F" w:rsidP="007B261A">
      <w:pPr>
        <w:ind w:firstLine="420"/>
      </w:pPr>
      <w:r>
        <w:rPr>
          <w:noProof/>
        </w:rPr>
        <w:drawing>
          <wp:inline distT="0" distB="0" distL="0" distR="0" wp14:anchorId="252EC9F8" wp14:editId="0F0701AB">
            <wp:extent cx="2446232" cy="4572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6232" cy="457240"/>
                    </a:xfrm>
                    <a:prstGeom prst="rect">
                      <a:avLst/>
                    </a:prstGeom>
                  </pic:spPr>
                </pic:pic>
              </a:graphicData>
            </a:graphic>
          </wp:inline>
        </w:drawing>
      </w:r>
    </w:p>
    <w:p w14:paraId="1777149C" w14:textId="6DE18D3C" w:rsidR="002B1E36" w:rsidRDefault="002B1E36" w:rsidP="00A5441B">
      <w:pPr>
        <w:pStyle w:val="3"/>
        <w:ind w:firstLine="420"/>
      </w:pPr>
      <w:r>
        <w:rPr>
          <w:rFonts w:hint="eastAsia"/>
        </w:rPr>
        <w:t>在</w:t>
      </w:r>
      <w:proofErr w:type="spellStart"/>
      <w:r>
        <w:rPr>
          <w:rFonts w:hint="eastAsia"/>
        </w:rPr>
        <w:t>mybatis</w:t>
      </w:r>
      <w:proofErr w:type="spellEnd"/>
      <w:r>
        <w:rPr>
          <w:rFonts w:hint="eastAsia"/>
        </w:rPr>
        <w:t>的配置文件中</w:t>
      </w:r>
      <w:proofErr w:type="gramStart"/>
      <w:r>
        <w:rPr>
          <w:rFonts w:hint="eastAsia"/>
        </w:rPr>
        <w:t>配置分</w:t>
      </w:r>
      <w:proofErr w:type="gramEnd"/>
      <w:r>
        <w:rPr>
          <w:rFonts w:hint="eastAsia"/>
        </w:rPr>
        <w:t>页插件</w:t>
      </w:r>
    </w:p>
    <w:tbl>
      <w:tblPr>
        <w:tblStyle w:val="ab"/>
        <w:tblW w:w="0" w:type="auto"/>
        <w:tblLook w:val="04A0" w:firstRow="1" w:lastRow="0" w:firstColumn="1" w:lastColumn="0" w:noHBand="0" w:noVBand="1"/>
      </w:tblPr>
      <w:tblGrid>
        <w:gridCol w:w="8296"/>
      </w:tblGrid>
      <w:tr w:rsidR="002B1E36" w14:paraId="5663D472" w14:textId="77777777" w:rsidTr="002B1E36">
        <w:tc>
          <w:tcPr>
            <w:tcW w:w="8296" w:type="dxa"/>
          </w:tcPr>
          <w:p w14:paraId="08E7AF30" w14:textId="77777777" w:rsidR="002B1E36" w:rsidRDefault="002B1E36" w:rsidP="002B1E3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highlight w:val="lightGray"/>
              </w:rPr>
              <w:t>plugins</w:t>
            </w:r>
            <w:r>
              <w:rPr>
                <w:rFonts w:ascii="Consolas" w:eastAsiaTheme="minorEastAsia" w:hAnsi="Consolas" w:cs="Consolas"/>
                <w:bCs w:val="0"/>
                <w:color w:val="008080"/>
                <w:sz w:val="20"/>
                <w:szCs w:val="20"/>
              </w:rPr>
              <w:t>&gt;</w:t>
            </w:r>
          </w:p>
          <w:p w14:paraId="3B387511" w14:textId="77777777" w:rsidR="002B1E36" w:rsidRDefault="002B1E36" w:rsidP="002B1E3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    </w:t>
            </w:r>
            <w:proofErr w:type="gramStart"/>
            <w:r>
              <w:rPr>
                <w:rFonts w:ascii="Consolas" w:eastAsiaTheme="minorEastAsia" w:hAnsi="Consolas" w:cs="Consolas"/>
                <w:bCs w:val="0"/>
                <w:color w:val="3F5FBF"/>
                <w:sz w:val="20"/>
                <w:szCs w:val="20"/>
              </w:rPr>
              <w:t>&lt;!--</w:t>
            </w:r>
            <w:proofErr w:type="gram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配置分页插件，定义拦截</w:t>
            </w:r>
            <w:proofErr w:type="spellStart"/>
            <w:r>
              <w:rPr>
                <w:rFonts w:ascii="Consolas" w:eastAsiaTheme="minorEastAsia" w:hAnsi="Consolas" w:cs="Consolas"/>
                <w:bCs w:val="0"/>
                <w:color w:val="3F5FBF"/>
                <w:sz w:val="20"/>
                <w:szCs w:val="20"/>
                <w:u w:val="single"/>
              </w:rPr>
              <w:t>sql</w:t>
            </w:r>
            <w:proofErr w:type="spellEnd"/>
            <w:r>
              <w:rPr>
                <w:rFonts w:ascii="Consolas" w:eastAsiaTheme="minorEastAsia" w:hAnsi="Consolas" w:cs="Consolas"/>
                <w:bCs w:val="0"/>
                <w:color w:val="3F5FBF"/>
                <w:sz w:val="20"/>
                <w:szCs w:val="20"/>
              </w:rPr>
              <w:t>的拦截器</w:t>
            </w:r>
            <w:r>
              <w:rPr>
                <w:rFonts w:ascii="Consolas" w:eastAsiaTheme="minorEastAsia" w:hAnsi="Consolas" w:cs="Consolas"/>
                <w:bCs w:val="0"/>
                <w:color w:val="3F5FBF"/>
                <w:sz w:val="20"/>
                <w:szCs w:val="20"/>
              </w:rPr>
              <w:t xml:space="preserve"> --&gt;</w:t>
            </w:r>
          </w:p>
          <w:p w14:paraId="5C56F63E" w14:textId="77777777" w:rsidR="00846100" w:rsidRDefault="002B1E36" w:rsidP="002B1E36">
            <w:pPr>
              <w:autoSpaceDE w:val="0"/>
              <w:autoSpaceDN w:val="0"/>
              <w:adjustRightInd w:val="0"/>
              <w:ind w:firstLineChars="0" w:firstLine="0"/>
              <w:jc w:val="left"/>
              <w:rPr>
                <w:rFonts w:ascii="Consolas" w:eastAsiaTheme="minorEastAsia" w:hAnsi="Consolas" w:cs="Consolas"/>
                <w:bCs w:val="0"/>
                <w:color w:val="008080"/>
                <w:sz w:val="20"/>
                <w:szCs w:val="20"/>
              </w:rPr>
            </w:pP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plugin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interceptor</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proofErr w:type="gramStart"/>
            <w:r>
              <w:rPr>
                <w:rFonts w:ascii="Consolas" w:eastAsiaTheme="minorEastAsia" w:hAnsi="Consolas" w:cs="Consolas"/>
                <w:bCs w:val="0"/>
                <w:i/>
                <w:iCs/>
                <w:color w:val="2A00FF"/>
                <w:sz w:val="20"/>
                <w:szCs w:val="20"/>
              </w:rPr>
              <w:t>com.github</w:t>
            </w:r>
            <w:proofErr w:type="gramEnd"/>
            <w:r>
              <w:rPr>
                <w:rFonts w:ascii="Consolas" w:eastAsiaTheme="minorEastAsia" w:hAnsi="Consolas" w:cs="Consolas"/>
                <w:bCs w:val="0"/>
                <w:i/>
                <w:iCs/>
                <w:color w:val="2A00FF"/>
                <w:sz w:val="20"/>
                <w:szCs w:val="20"/>
              </w:rPr>
              <w:t>.pagehelper.PageInterceptor</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color w:val="008080"/>
                <w:sz w:val="20"/>
                <w:szCs w:val="20"/>
              </w:rPr>
              <w:t>&gt;</w:t>
            </w:r>
          </w:p>
          <w:p w14:paraId="7FEFE297" w14:textId="5556095D" w:rsidR="002B1E36" w:rsidRDefault="003839AC" w:rsidP="002B1E3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 xml:space="preserve">        </w:t>
            </w:r>
            <w:r w:rsidR="002B1E36">
              <w:rPr>
                <w:rFonts w:ascii="Consolas" w:eastAsiaTheme="minorEastAsia" w:hAnsi="Consolas" w:cs="Consolas"/>
                <w:bCs w:val="0"/>
                <w:color w:val="008080"/>
                <w:sz w:val="20"/>
                <w:szCs w:val="20"/>
              </w:rPr>
              <w:t>&lt;/</w:t>
            </w:r>
            <w:r w:rsidR="002B1E36">
              <w:rPr>
                <w:rFonts w:ascii="Consolas" w:eastAsiaTheme="minorEastAsia" w:hAnsi="Consolas" w:cs="Consolas"/>
                <w:bCs w:val="0"/>
                <w:color w:val="3F7F7F"/>
                <w:sz w:val="20"/>
                <w:szCs w:val="20"/>
              </w:rPr>
              <w:t>plugin</w:t>
            </w:r>
            <w:r w:rsidR="002B1E36">
              <w:rPr>
                <w:rFonts w:ascii="Consolas" w:eastAsiaTheme="minorEastAsia" w:hAnsi="Consolas" w:cs="Consolas"/>
                <w:bCs w:val="0"/>
                <w:color w:val="008080"/>
                <w:sz w:val="20"/>
                <w:szCs w:val="20"/>
              </w:rPr>
              <w:t>&gt;</w:t>
            </w:r>
          </w:p>
          <w:p w14:paraId="30BCCF27" w14:textId="7E1A8413" w:rsidR="002B1E36" w:rsidRDefault="002B1E36" w:rsidP="002B1E36">
            <w:pPr>
              <w:ind w:firstLineChars="0" w:firstLine="0"/>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highlight w:val="lightGray"/>
              </w:rPr>
              <w:t>plugins</w:t>
            </w:r>
            <w:r>
              <w:rPr>
                <w:rFonts w:ascii="Consolas" w:eastAsiaTheme="minorEastAsia" w:hAnsi="Consolas" w:cs="Consolas"/>
                <w:bCs w:val="0"/>
                <w:color w:val="008080"/>
                <w:sz w:val="20"/>
                <w:szCs w:val="20"/>
              </w:rPr>
              <w:t>&gt;</w:t>
            </w:r>
          </w:p>
        </w:tc>
      </w:tr>
    </w:tbl>
    <w:p w14:paraId="00F43488" w14:textId="4C867FC7" w:rsidR="002B1E36" w:rsidRDefault="008262DE" w:rsidP="00A5441B">
      <w:pPr>
        <w:pStyle w:val="3"/>
        <w:ind w:firstLine="420"/>
      </w:pPr>
      <w:r w:rsidRPr="008262DE">
        <w:rPr>
          <w:rFonts w:hint="eastAsia"/>
        </w:rPr>
        <w:t>在</w:t>
      </w:r>
      <w:proofErr w:type="spellStart"/>
      <w:r w:rsidRPr="008262DE">
        <w:t>UserMapper</w:t>
      </w:r>
      <w:proofErr w:type="spellEnd"/>
      <w:r w:rsidRPr="008262DE">
        <w:t>接口加入针对分页查询的方法，只要</w:t>
      </w:r>
      <w:proofErr w:type="gramStart"/>
      <w:r w:rsidRPr="008262DE">
        <w:t>查符合</w:t>
      </w:r>
      <w:proofErr w:type="gramEnd"/>
      <w:r w:rsidRPr="008262DE">
        <w:t>条件的集合</w:t>
      </w:r>
    </w:p>
    <w:tbl>
      <w:tblPr>
        <w:tblStyle w:val="ab"/>
        <w:tblW w:w="0" w:type="auto"/>
        <w:tblLook w:val="04A0" w:firstRow="1" w:lastRow="0" w:firstColumn="1" w:lastColumn="0" w:noHBand="0" w:noVBand="1"/>
      </w:tblPr>
      <w:tblGrid>
        <w:gridCol w:w="8296"/>
      </w:tblGrid>
      <w:tr w:rsidR="008262DE" w14:paraId="7A389C70" w14:textId="77777777" w:rsidTr="008262DE">
        <w:tc>
          <w:tcPr>
            <w:tcW w:w="8296" w:type="dxa"/>
          </w:tcPr>
          <w:p w14:paraId="5CBA5D9F" w14:textId="6A7DD38A" w:rsidR="008262DE" w:rsidRDefault="008262DE" w:rsidP="008262D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interface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u w:val="single"/>
              </w:rPr>
              <w:t>UserMapper</w:t>
            </w:r>
            <w:proofErr w:type="spellEnd"/>
            <w:r>
              <w:rPr>
                <w:rFonts w:ascii="Consolas" w:eastAsiaTheme="minorEastAsia" w:hAnsi="Consolas" w:cs="Consolas"/>
                <w:bCs w:val="0"/>
                <w:color w:val="000000"/>
                <w:sz w:val="20"/>
                <w:szCs w:val="20"/>
              </w:rPr>
              <w:t xml:space="preserve"> {</w:t>
            </w:r>
          </w:p>
          <w:p w14:paraId="74A6733A" w14:textId="7DC577B3" w:rsidR="008262DE" w:rsidRDefault="008262DE" w:rsidP="008262D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根据条件做模糊查询</w:t>
            </w:r>
          </w:p>
          <w:p w14:paraId="309F6970" w14:textId="78295110" w:rsidR="008262DE" w:rsidRDefault="008262DE" w:rsidP="008262D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u w:val="single"/>
              </w:rPr>
              <w:t>List</w:t>
            </w:r>
            <w:r>
              <w:rPr>
                <w:rFonts w:ascii="Consolas" w:eastAsiaTheme="minorEastAsia" w:hAnsi="Consolas" w:cs="Consolas"/>
                <w:bCs w:val="0"/>
                <w:color w:val="000000"/>
                <w:sz w:val="20"/>
                <w:szCs w:val="20"/>
              </w:rPr>
              <w:t>&lt;User</w:t>
            </w:r>
            <w:proofErr w:type="gramStart"/>
            <w:r>
              <w:rPr>
                <w:rFonts w:ascii="Consolas" w:eastAsiaTheme="minorEastAsia" w:hAnsi="Consolas" w:cs="Consolas"/>
                <w:bCs w:val="0"/>
                <w:color w:val="000000"/>
                <w:sz w:val="20"/>
                <w:szCs w:val="20"/>
              </w:rPr>
              <w:t xml:space="preserve">&gt;  </w:t>
            </w:r>
            <w:proofErr w:type="spellStart"/>
            <w:r>
              <w:rPr>
                <w:rFonts w:ascii="Consolas" w:eastAsiaTheme="minorEastAsia" w:hAnsi="Consolas" w:cs="Consolas"/>
                <w:bCs w:val="0"/>
                <w:color w:val="000000"/>
                <w:sz w:val="20"/>
                <w:szCs w:val="20"/>
              </w:rPr>
              <w:t>queryByCondition</w:t>
            </w:r>
            <w:proofErr w:type="spellEnd"/>
            <w:proofErr w:type="gramEnd"/>
            <w:r>
              <w:rPr>
                <w:rFonts w:ascii="Consolas" w:eastAsiaTheme="minorEastAsia" w:hAnsi="Consolas" w:cs="Consolas"/>
                <w:bCs w:val="0"/>
                <w:color w:val="000000"/>
                <w:sz w:val="20"/>
                <w:szCs w:val="20"/>
              </w:rPr>
              <w:t>(User user);</w:t>
            </w:r>
          </w:p>
          <w:p w14:paraId="151FA639" w14:textId="6417BD49" w:rsidR="008262DE" w:rsidRDefault="008262DE" w:rsidP="008262DE">
            <w:pPr>
              <w:ind w:firstLineChars="0" w:firstLine="0"/>
            </w:pPr>
            <w:r>
              <w:rPr>
                <w:rFonts w:ascii="Consolas" w:eastAsiaTheme="minorEastAsia" w:hAnsi="Consolas" w:cs="Consolas"/>
                <w:bCs w:val="0"/>
                <w:color w:val="000000"/>
                <w:sz w:val="20"/>
                <w:szCs w:val="20"/>
              </w:rPr>
              <w:tab/>
              <w:t>}</w:t>
            </w:r>
          </w:p>
        </w:tc>
      </w:tr>
    </w:tbl>
    <w:p w14:paraId="4342AD87" w14:textId="2B943A2A" w:rsidR="005F2930" w:rsidRDefault="005F2930" w:rsidP="00A5441B">
      <w:pPr>
        <w:pStyle w:val="3"/>
        <w:ind w:firstLine="420"/>
      </w:pPr>
      <w:r>
        <w:rPr>
          <w:rFonts w:hint="eastAsia"/>
        </w:rPr>
        <w:t>UserMapper.xml</w:t>
      </w:r>
      <w:r>
        <w:rPr>
          <w:rFonts w:hint="eastAsia"/>
        </w:rPr>
        <w:t>文件中，对应的</w:t>
      </w:r>
      <w:r>
        <w:rPr>
          <w:rFonts w:hint="eastAsia"/>
        </w:rPr>
        <w:t>statement</w:t>
      </w:r>
    </w:p>
    <w:tbl>
      <w:tblPr>
        <w:tblStyle w:val="ab"/>
        <w:tblW w:w="0" w:type="auto"/>
        <w:tblLook w:val="04A0" w:firstRow="1" w:lastRow="0" w:firstColumn="1" w:lastColumn="0" w:noHBand="0" w:noVBand="1"/>
      </w:tblPr>
      <w:tblGrid>
        <w:gridCol w:w="8296"/>
      </w:tblGrid>
      <w:tr w:rsidR="005F2930" w14:paraId="34CC9461" w14:textId="77777777" w:rsidTr="005F2930">
        <w:tc>
          <w:tcPr>
            <w:tcW w:w="8296" w:type="dxa"/>
          </w:tcPr>
          <w:p w14:paraId="14B743D0" w14:textId="77777777" w:rsidR="005F2930" w:rsidRDefault="005F2930" w:rsidP="005F293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highlight w:val="lightGray"/>
              </w:rPr>
              <w:t>select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spellStart"/>
            <w:r>
              <w:rPr>
                <w:rFonts w:ascii="Consolas" w:eastAsiaTheme="minorEastAsia" w:hAnsi="Consolas" w:cs="Consolas"/>
                <w:bCs w:val="0"/>
                <w:i/>
                <w:iCs/>
                <w:color w:val="2A00FF"/>
                <w:sz w:val="20"/>
                <w:szCs w:val="20"/>
              </w:rPr>
              <w:t>queryByCondition</w:t>
            </w:r>
            <w:proofErr w:type="spellEnd"/>
            <w:r>
              <w:rPr>
                <w:rFonts w:ascii="Consolas" w:eastAsiaTheme="minorEastAsia" w:hAnsi="Consolas" w:cs="Consolas"/>
                <w:bCs w:val="0"/>
                <w:i/>
                <w:iCs/>
                <w:color w:val="2A00FF"/>
                <w:sz w:val="20"/>
                <w:szCs w:val="20"/>
              </w:rPr>
              <w:t>"</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parameterType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"User"</w:t>
            </w:r>
            <w:r>
              <w:rPr>
                <w:rFonts w:ascii="Consolas" w:eastAsiaTheme="minorEastAsia" w:hAnsi="Consolas" w:cs="Consolas"/>
                <w:bCs w:val="0"/>
                <w:sz w:val="20"/>
                <w:szCs w:val="20"/>
              </w:rPr>
              <w:t xml:space="preserve"> </w:t>
            </w:r>
            <w:proofErr w:type="spellStart"/>
            <w:r>
              <w:rPr>
                <w:rFonts w:ascii="Consolas" w:eastAsiaTheme="minorEastAsia" w:hAnsi="Consolas" w:cs="Consolas"/>
                <w:bCs w:val="0"/>
                <w:color w:val="7F007F"/>
                <w:sz w:val="20"/>
                <w:szCs w:val="20"/>
              </w:rPr>
              <w:t>resultType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"User"</w:t>
            </w:r>
            <w:r>
              <w:rPr>
                <w:rFonts w:ascii="Consolas" w:eastAsiaTheme="minorEastAsia" w:hAnsi="Consolas" w:cs="Consolas"/>
                <w:bCs w:val="0"/>
                <w:color w:val="008080"/>
                <w:sz w:val="20"/>
                <w:szCs w:val="20"/>
              </w:rPr>
              <w:t>&gt;</w:t>
            </w:r>
          </w:p>
          <w:p w14:paraId="55B13C55" w14:textId="77777777" w:rsidR="005F2930" w:rsidRDefault="005F2930" w:rsidP="005F293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select </w:t>
            </w:r>
            <w:proofErr w:type="gramStart"/>
            <w:r>
              <w:rPr>
                <w:rFonts w:ascii="Consolas" w:eastAsiaTheme="minorEastAsia" w:hAnsi="Consolas" w:cs="Consolas"/>
                <w:bCs w:val="0"/>
                <w:color w:val="000000"/>
                <w:sz w:val="20"/>
                <w:szCs w:val="20"/>
              </w:rPr>
              <w:t>*  from</w:t>
            </w:r>
            <w:proofErr w:type="gram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t_user</w:t>
            </w:r>
            <w:proofErr w:type="spellEnd"/>
          </w:p>
          <w:p w14:paraId="0B646472" w14:textId="77777777" w:rsidR="005F2930" w:rsidRDefault="005F2930" w:rsidP="005F293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where</w:t>
            </w:r>
            <w:r>
              <w:rPr>
                <w:rFonts w:ascii="Consolas" w:eastAsiaTheme="minorEastAsia" w:hAnsi="Consolas" w:cs="Consolas"/>
                <w:bCs w:val="0"/>
                <w:color w:val="008080"/>
                <w:sz w:val="20"/>
                <w:szCs w:val="20"/>
              </w:rPr>
              <w:t>&gt;</w:t>
            </w:r>
          </w:p>
          <w:p w14:paraId="256E1B8B" w14:textId="77777777" w:rsidR="005F2930" w:rsidRDefault="005F2930" w:rsidP="005F293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if</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test</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gramStart"/>
            <w:r>
              <w:rPr>
                <w:rFonts w:ascii="Consolas" w:eastAsiaTheme="minorEastAsia" w:hAnsi="Consolas" w:cs="Consolas"/>
                <w:bCs w:val="0"/>
                <w:i/>
                <w:iCs/>
                <w:color w:val="2A00FF"/>
                <w:sz w:val="20"/>
                <w:szCs w:val="20"/>
              </w:rPr>
              <w:t>name!=</w:t>
            </w:r>
            <w:proofErr w:type="gramEnd"/>
            <w:r>
              <w:rPr>
                <w:rFonts w:ascii="Consolas" w:eastAsiaTheme="minorEastAsia" w:hAnsi="Consolas" w:cs="Consolas"/>
                <w:bCs w:val="0"/>
                <w:i/>
                <w:iCs/>
                <w:color w:val="2A00FF"/>
                <w:sz w:val="20"/>
                <w:szCs w:val="20"/>
              </w:rPr>
              <w:t>null"</w:t>
            </w:r>
            <w:r>
              <w:rPr>
                <w:rFonts w:ascii="Consolas" w:eastAsiaTheme="minorEastAsia" w:hAnsi="Consolas" w:cs="Consolas"/>
                <w:bCs w:val="0"/>
                <w:color w:val="008080"/>
                <w:sz w:val="20"/>
                <w:szCs w:val="20"/>
              </w:rPr>
              <w:t>&gt;</w:t>
            </w:r>
          </w:p>
          <w:p w14:paraId="0C236AD5" w14:textId="77777777" w:rsidR="005F2930" w:rsidRDefault="005F2930" w:rsidP="005F293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and  name</w:t>
            </w:r>
            <w:proofErr w:type="gramEnd"/>
            <w:r>
              <w:rPr>
                <w:rFonts w:ascii="Consolas" w:eastAsiaTheme="minorEastAsia" w:hAnsi="Consolas" w:cs="Consolas"/>
                <w:bCs w:val="0"/>
                <w:color w:val="000000"/>
                <w:sz w:val="20"/>
                <w:szCs w:val="20"/>
              </w:rPr>
              <w:t xml:space="preserve"> like '%${name}%' </w:t>
            </w:r>
          </w:p>
          <w:p w14:paraId="45C61DDC" w14:textId="77777777" w:rsidR="005F2930" w:rsidRDefault="005F2930" w:rsidP="005F293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if</w:t>
            </w:r>
            <w:r>
              <w:rPr>
                <w:rFonts w:ascii="Consolas" w:eastAsiaTheme="minorEastAsia" w:hAnsi="Consolas" w:cs="Consolas"/>
                <w:bCs w:val="0"/>
                <w:color w:val="008080"/>
                <w:sz w:val="20"/>
                <w:szCs w:val="20"/>
              </w:rPr>
              <w:t>&gt;</w:t>
            </w:r>
          </w:p>
          <w:p w14:paraId="5C744867" w14:textId="77777777" w:rsidR="005F2930" w:rsidRDefault="005F2930" w:rsidP="005F293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if</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test</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w:t>
            </w:r>
            <w:proofErr w:type="gramStart"/>
            <w:r>
              <w:rPr>
                <w:rFonts w:ascii="Consolas" w:eastAsiaTheme="minorEastAsia" w:hAnsi="Consolas" w:cs="Consolas"/>
                <w:bCs w:val="0"/>
                <w:i/>
                <w:iCs/>
                <w:color w:val="2A00FF"/>
                <w:sz w:val="20"/>
                <w:szCs w:val="20"/>
              </w:rPr>
              <w:t>sex!=</w:t>
            </w:r>
            <w:proofErr w:type="gramEnd"/>
            <w:r>
              <w:rPr>
                <w:rFonts w:ascii="Consolas" w:eastAsiaTheme="minorEastAsia" w:hAnsi="Consolas" w:cs="Consolas"/>
                <w:bCs w:val="0"/>
                <w:i/>
                <w:iCs/>
                <w:color w:val="2A00FF"/>
                <w:sz w:val="20"/>
                <w:szCs w:val="20"/>
              </w:rPr>
              <w:t>null"</w:t>
            </w:r>
            <w:r>
              <w:rPr>
                <w:rFonts w:ascii="Consolas" w:eastAsiaTheme="minorEastAsia" w:hAnsi="Consolas" w:cs="Consolas"/>
                <w:bCs w:val="0"/>
                <w:color w:val="008080"/>
                <w:sz w:val="20"/>
                <w:szCs w:val="20"/>
              </w:rPr>
              <w:t>&gt;</w:t>
            </w:r>
          </w:p>
          <w:p w14:paraId="740A7C32" w14:textId="77777777" w:rsidR="005F2930" w:rsidRDefault="005F2930" w:rsidP="005F293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and  sex</w:t>
            </w:r>
            <w:proofErr w:type="gramEnd"/>
            <w:r>
              <w:rPr>
                <w:rFonts w:ascii="Consolas" w:eastAsiaTheme="minorEastAsia" w:hAnsi="Consolas" w:cs="Consolas"/>
                <w:bCs w:val="0"/>
                <w:color w:val="000000"/>
                <w:sz w:val="20"/>
                <w:szCs w:val="20"/>
              </w:rPr>
              <w:t>=#{sex}</w:t>
            </w:r>
          </w:p>
          <w:p w14:paraId="514B6FC4" w14:textId="77777777" w:rsidR="005F2930" w:rsidRDefault="005F2930" w:rsidP="005F293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if</w:t>
            </w:r>
            <w:r>
              <w:rPr>
                <w:rFonts w:ascii="Consolas" w:eastAsiaTheme="minorEastAsia" w:hAnsi="Consolas" w:cs="Consolas"/>
                <w:bCs w:val="0"/>
                <w:color w:val="008080"/>
                <w:sz w:val="20"/>
                <w:szCs w:val="20"/>
              </w:rPr>
              <w:t>&gt;</w:t>
            </w:r>
          </w:p>
          <w:p w14:paraId="560B97BB" w14:textId="77777777" w:rsidR="005F2930" w:rsidRDefault="005F2930" w:rsidP="005F293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where</w:t>
            </w:r>
            <w:r>
              <w:rPr>
                <w:rFonts w:ascii="Consolas" w:eastAsiaTheme="minorEastAsia" w:hAnsi="Consolas" w:cs="Consolas"/>
                <w:bCs w:val="0"/>
                <w:color w:val="008080"/>
                <w:sz w:val="20"/>
                <w:szCs w:val="20"/>
              </w:rPr>
              <w:t>&gt;</w:t>
            </w:r>
          </w:p>
          <w:p w14:paraId="7FB09838" w14:textId="15C8BF7F" w:rsidR="005F2930" w:rsidRDefault="005F2930" w:rsidP="005F2930">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highlight w:val="lightGray"/>
              </w:rPr>
              <w:t>select</w:t>
            </w:r>
            <w:r>
              <w:rPr>
                <w:rFonts w:ascii="Consolas" w:eastAsiaTheme="minorEastAsia" w:hAnsi="Consolas" w:cs="Consolas"/>
                <w:bCs w:val="0"/>
                <w:color w:val="008080"/>
                <w:sz w:val="20"/>
                <w:szCs w:val="20"/>
              </w:rPr>
              <w:t>&gt;</w:t>
            </w:r>
          </w:p>
        </w:tc>
      </w:tr>
    </w:tbl>
    <w:p w14:paraId="6F8AAB87" w14:textId="77777777" w:rsidR="006F175C" w:rsidRDefault="006F175C" w:rsidP="00A5441B">
      <w:pPr>
        <w:pStyle w:val="3"/>
        <w:ind w:firstLine="420"/>
      </w:pPr>
      <w:r>
        <w:rPr>
          <w:rFonts w:hint="eastAsia"/>
        </w:rPr>
        <w:t>在</w:t>
      </w:r>
      <w:proofErr w:type="spellStart"/>
      <w:r>
        <w:rPr>
          <w:rFonts w:hint="eastAsia"/>
        </w:rPr>
        <w:t>UserService</w:t>
      </w:r>
      <w:proofErr w:type="spellEnd"/>
      <w:r>
        <w:rPr>
          <w:rFonts w:hint="eastAsia"/>
        </w:rPr>
        <w:t>接口中加入方法，调用</w:t>
      </w:r>
      <w:proofErr w:type="spellStart"/>
      <w:r>
        <w:rPr>
          <w:rFonts w:hint="eastAsia"/>
        </w:rPr>
        <w:t>UserMapper</w:t>
      </w:r>
      <w:proofErr w:type="spellEnd"/>
      <w:r>
        <w:rPr>
          <w:rFonts w:hint="eastAsia"/>
        </w:rPr>
        <w:t>,</w:t>
      </w:r>
      <w:r>
        <w:rPr>
          <w:rFonts w:hint="eastAsia"/>
        </w:rPr>
        <w:t>在调用</w:t>
      </w:r>
      <w:proofErr w:type="spellStart"/>
      <w:r>
        <w:rPr>
          <w:rFonts w:hint="eastAsia"/>
        </w:rPr>
        <w:t>UserMapper</w:t>
      </w:r>
      <w:proofErr w:type="spellEnd"/>
      <w:r>
        <w:rPr>
          <w:rFonts w:hint="eastAsia"/>
        </w:rPr>
        <w:t>的方法前一定要设置分页参数，否则分页插件不起作用。</w:t>
      </w:r>
    </w:p>
    <w:tbl>
      <w:tblPr>
        <w:tblStyle w:val="ab"/>
        <w:tblW w:w="0" w:type="auto"/>
        <w:tblLook w:val="04A0" w:firstRow="1" w:lastRow="0" w:firstColumn="1" w:lastColumn="0" w:noHBand="0" w:noVBand="1"/>
      </w:tblPr>
      <w:tblGrid>
        <w:gridCol w:w="8296"/>
      </w:tblGrid>
      <w:tr w:rsidR="001854FE" w14:paraId="42753A4C" w14:textId="77777777" w:rsidTr="001854FE">
        <w:tc>
          <w:tcPr>
            <w:tcW w:w="8296" w:type="dxa"/>
          </w:tcPr>
          <w:p w14:paraId="29165CF4"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List&lt;User&gt; </w:t>
            </w:r>
            <w:proofErr w:type="spellStart"/>
            <w:proofErr w:type="gramStart"/>
            <w:r>
              <w:rPr>
                <w:rFonts w:ascii="Consolas" w:eastAsiaTheme="minorEastAsia" w:hAnsi="Consolas" w:cs="Consolas"/>
                <w:bCs w:val="0"/>
                <w:color w:val="000000"/>
                <w:sz w:val="20"/>
                <w:szCs w:val="20"/>
                <w:u w:val="single"/>
              </w:rPr>
              <w:t>getUserByCondition</w:t>
            </w:r>
            <w:proofErr w:type="spellEnd"/>
            <w:r>
              <w:rPr>
                <w:rFonts w:ascii="Consolas" w:eastAsiaTheme="minorEastAsia" w:hAnsi="Consolas" w:cs="Consolas"/>
                <w:bCs w:val="0"/>
                <w:color w:val="000000"/>
                <w:sz w:val="20"/>
                <w:szCs w:val="20"/>
                <w:u w:val="single"/>
              </w:rPr>
              <w:t>(</w:t>
            </w:r>
            <w:proofErr w:type="gramEnd"/>
            <w:r>
              <w:rPr>
                <w:rFonts w:ascii="Consolas" w:eastAsiaTheme="minorEastAsia" w:hAnsi="Consolas" w:cs="Consolas"/>
                <w:bCs w:val="0"/>
                <w:color w:val="000000"/>
                <w:sz w:val="20"/>
                <w:szCs w:val="20"/>
                <w:u w:val="single"/>
              </w:rPr>
              <w:t xml:space="preserve">User user, </w:t>
            </w:r>
            <w:proofErr w:type="spellStart"/>
            <w:r>
              <w:rPr>
                <w:rFonts w:ascii="Consolas" w:eastAsiaTheme="minorEastAsia" w:hAnsi="Consolas" w:cs="Consolas"/>
                <w:bCs w:val="0"/>
                <w:color w:val="000000"/>
                <w:sz w:val="20"/>
                <w:szCs w:val="20"/>
                <w:u w:val="single"/>
              </w:rPr>
              <w:t>PageBean</w:t>
            </w:r>
            <w:proofErr w:type="spellEnd"/>
            <w:r>
              <w:rPr>
                <w:rFonts w:ascii="Consolas" w:eastAsiaTheme="minorEastAsia" w:hAnsi="Consolas" w:cs="Consolas"/>
                <w:bCs w:val="0"/>
                <w:color w:val="000000"/>
                <w:sz w:val="20"/>
                <w:szCs w:val="20"/>
                <w:u w:val="single"/>
              </w:rPr>
              <w:t xml:space="preserve">&lt;User&gt; </w:t>
            </w:r>
            <w:proofErr w:type="spellStart"/>
            <w:r>
              <w:rPr>
                <w:rFonts w:ascii="Consolas" w:eastAsiaTheme="minorEastAsia" w:hAnsi="Consolas" w:cs="Consolas"/>
                <w:bCs w:val="0"/>
                <w:color w:val="000000"/>
                <w:sz w:val="20"/>
                <w:szCs w:val="20"/>
                <w:u w:val="single"/>
              </w:rPr>
              <w:t>pageBean</w:t>
            </w:r>
            <w:proofErr w:type="spellEnd"/>
            <w:r>
              <w:rPr>
                <w:rFonts w:ascii="Consolas" w:eastAsiaTheme="minorEastAsia" w:hAnsi="Consolas" w:cs="Consolas"/>
                <w:bCs w:val="0"/>
                <w:color w:val="000000"/>
                <w:sz w:val="20"/>
                <w:szCs w:val="20"/>
                <w:u w:val="single"/>
              </w:rPr>
              <w:t>)</w:t>
            </w:r>
            <w:r>
              <w:rPr>
                <w:rFonts w:ascii="Consolas" w:eastAsiaTheme="minorEastAsia" w:hAnsi="Consolas" w:cs="Consolas"/>
                <w:bCs w:val="0"/>
                <w:color w:val="000000"/>
                <w:sz w:val="20"/>
                <w:szCs w:val="20"/>
              </w:rPr>
              <w:t xml:space="preserve"> {</w:t>
            </w:r>
          </w:p>
          <w:p w14:paraId="59F8C9F7"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p>
          <w:p w14:paraId="3868F3F4"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设置分页插件的参数，目的是</w:t>
            </w:r>
            <w:proofErr w:type="gramStart"/>
            <w:r>
              <w:rPr>
                <w:rFonts w:ascii="Consolas" w:eastAsiaTheme="minorEastAsia" w:hAnsi="Consolas" w:cs="Consolas"/>
                <w:bCs w:val="0"/>
                <w:color w:val="3F7F5F"/>
                <w:sz w:val="20"/>
                <w:szCs w:val="20"/>
              </w:rPr>
              <w:t>启动分</w:t>
            </w:r>
            <w:proofErr w:type="gramEnd"/>
            <w:r>
              <w:rPr>
                <w:rFonts w:ascii="Consolas" w:eastAsiaTheme="minorEastAsia" w:hAnsi="Consolas" w:cs="Consolas"/>
                <w:bCs w:val="0"/>
                <w:color w:val="3F7F5F"/>
                <w:sz w:val="20"/>
                <w:szCs w:val="20"/>
              </w:rPr>
              <w:t>页插件，当</w:t>
            </w:r>
            <w:proofErr w:type="spellStart"/>
            <w:r>
              <w:rPr>
                <w:rFonts w:ascii="Consolas" w:eastAsiaTheme="minorEastAsia" w:hAnsi="Consolas" w:cs="Consolas"/>
                <w:bCs w:val="0"/>
                <w:color w:val="3F7F5F"/>
                <w:sz w:val="20"/>
                <w:szCs w:val="20"/>
                <w:u w:val="single"/>
              </w:rPr>
              <w:t>sql</w:t>
            </w:r>
            <w:proofErr w:type="spellEnd"/>
            <w:r>
              <w:rPr>
                <w:rFonts w:ascii="Consolas" w:eastAsiaTheme="minorEastAsia" w:hAnsi="Consolas" w:cs="Consolas"/>
                <w:bCs w:val="0"/>
                <w:color w:val="3F7F5F"/>
                <w:sz w:val="20"/>
                <w:szCs w:val="20"/>
              </w:rPr>
              <w:t>语句执行时会被拦截</w:t>
            </w:r>
          </w:p>
          <w:p w14:paraId="2D63AEB5"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参数</w:t>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：分页页号</w:t>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参数</w:t>
            </w:r>
            <w:r>
              <w:rPr>
                <w:rFonts w:ascii="Consolas" w:eastAsiaTheme="minorEastAsia" w:hAnsi="Consolas" w:cs="Consolas"/>
                <w:bCs w:val="0"/>
                <w:color w:val="3F7F5F"/>
                <w:sz w:val="20"/>
                <w:szCs w:val="20"/>
              </w:rPr>
              <w:t>2</w:t>
            </w:r>
            <w:r>
              <w:rPr>
                <w:rFonts w:ascii="Consolas" w:eastAsiaTheme="minorEastAsia" w:hAnsi="Consolas" w:cs="Consolas"/>
                <w:bCs w:val="0"/>
                <w:color w:val="3F7F5F"/>
                <w:sz w:val="20"/>
                <w:szCs w:val="20"/>
              </w:rPr>
              <w:t>：每页条数</w:t>
            </w:r>
          </w:p>
          <w:p w14:paraId="64323223"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pageNum</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pageBean.getCurrentPage</w:t>
            </w:r>
            <w:proofErr w:type="spellEnd"/>
            <w:r>
              <w:rPr>
                <w:rFonts w:ascii="Consolas" w:eastAsiaTheme="minorEastAsia" w:hAnsi="Consolas" w:cs="Consolas"/>
                <w:bCs w:val="0"/>
                <w:color w:val="000000"/>
                <w:sz w:val="20"/>
                <w:szCs w:val="20"/>
              </w:rPr>
              <w:t>();</w:t>
            </w:r>
          </w:p>
          <w:p w14:paraId="74BA677E"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pageSize</w:t>
            </w:r>
            <w:proofErr w:type="spellEnd"/>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pageBean.getPageSize</w:t>
            </w:r>
            <w:proofErr w:type="spellEnd"/>
            <w:r>
              <w:rPr>
                <w:rFonts w:ascii="Consolas" w:eastAsiaTheme="minorEastAsia" w:hAnsi="Consolas" w:cs="Consolas"/>
                <w:bCs w:val="0"/>
                <w:color w:val="000000"/>
                <w:sz w:val="20"/>
                <w:szCs w:val="20"/>
              </w:rPr>
              <w:t>();</w:t>
            </w:r>
          </w:p>
          <w:p w14:paraId="2E213380"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Page&lt;User&gt; page = </w:t>
            </w:r>
            <w:proofErr w:type="spellStart"/>
            <w:r>
              <w:rPr>
                <w:rFonts w:ascii="Consolas" w:eastAsiaTheme="minorEastAsia" w:hAnsi="Consolas" w:cs="Consolas"/>
                <w:bCs w:val="0"/>
                <w:color w:val="000000"/>
                <w:sz w:val="20"/>
                <w:szCs w:val="20"/>
              </w:rPr>
              <w:t>PageHelper.startPage</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pageNum</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pageSize</w:t>
            </w:r>
            <w:proofErr w:type="spellEnd"/>
            <w:r>
              <w:rPr>
                <w:rFonts w:ascii="Consolas" w:eastAsiaTheme="minorEastAsia" w:hAnsi="Consolas" w:cs="Consolas"/>
                <w:bCs w:val="0"/>
                <w:color w:val="000000"/>
                <w:sz w:val="20"/>
                <w:szCs w:val="20"/>
              </w:rPr>
              <w:t>);</w:t>
            </w:r>
          </w:p>
          <w:p w14:paraId="4AC1908A"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p>
          <w:p w14:paraId="7ED2CC34"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List&lt;User&gt; list = </w:t>
            </w:r>
            <w:proofErr w:type="spellStart"/>
            <w:r>
              <w:rPr>
                <w:rFonts w:ascii="Consolas" w:eastAsiaTheme="minorEastAsia" w:hAnsi="Consolas" w:cs="Consolas"/>
                <w:bCs w:val="0"/>
                <w:color w:val="000000"/>
                <w:sz w:val="20"/>
                <w:szCs w:val="20"/>
              </w:rPr>
              <w:t>userMapper.queryByCondition</w:t>
            </w:r>
            <w:proofErr w:type="spellEnd"/>
            <w:r>
              <w:rPr>
                <w:rFonts w:ascii="Consolas" w:eastAsiaTheme="minorEastAsia" w:hAnsi="Consolas" w:cs="Consolas"/>
                <w:bCs w:val="0"/>
                <w:color w:val="000000"/>
                <w:sz w:val="20"/>
                <w:szCs w:val="20"/>
              </w:rPr>
              <w:t>(user);</w:t>
            </w:r>
          </w:p>
          <w:p w14:paraId="77F0F16E"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System.out.println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总记录数：</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page.getTotal</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每页条数：</w:t>
            </w:r>
            <w:r>
              <w:rPr>
                <w:rFonts w:ascii="Consolas" w:eastAsiaTheme="minorEastAsia" w:hAnsi="Consolas" w:cs="Consolas"/>
                <w:bCs w:val="0"/>
                <w:color w:val="2A00FF"/>
                <w:sz w:val="20"/>
                <w:szCs w:val="20"/>
              </w:rPr>
              <w:t>"</w:t>
            </w:r>
          </w:p>
          <w:p w14:paraId="716B039E"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proofErr w:type="spellStart"/>
            <w:proofErr w:type="gramStart"/>
            <w:r>
              <w:rPr>
                <w:rFonts w:ascii="Consolas" w:eastAsiaTheme="minorEastAsia" w:hAnsi="Consolas" w:cs="Consolas"/>
                <w:bCs w:val="0"/>
                <w:color w:val="000000"/>
                <w:sz w:val="20"/>
                <w:szCs w:val="20"/>
              </w:rPr>
              <w:t>page.getPageSize</w:t>
            </w:r>
            <w:proofErr w:type="spellEnd"/>
            <w:proofErr w:type="gramEnd"/>
            <w:r>
              <w:rPr>
                <w:rFonts w:ascii="Consolas" w:eastAsiaTheme="minorEastAsia" w:hAnsi="Consolas" w:cs="Consolas"/>
                <w:bCs w:val="0"/>
                <w:color w:val="000000"/>
                <w:sz w:val="20"/>
                <w:szCs w:val="20"/>
              </w:rPr>
              <w:t>());</w:t>
            </w:r>
          </w:p>
          <w:p w14:paraId="3176AB93" w14:textId="77777777" w:rsidR="006F175C" w:rsidRDefault="006F175C" w:rsidP="006F175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list;</w:t>
            </w:r>
          </w:p>
          <w:p w14:paraId="06749B44" w14:textId="30A104E3" w:rsidR="001854FE" w:rsidRDefault="006F175C" w:rsidP="006F175C">
            <w:pPr>
              <w:ind w:firstLineChars="0" w:firstLine="0"/>
            </w:pPr>
            <w:r>
              <w:rPr>
                <w:rFonts w:ascii="Consolas" w:eastAsiaTheme="minorEastAsia" w:hAnsi="Consolas" w:cs="Consolas"/>
                <w:bCs w:val="0"/>
                <w:color w:val="000000"/>
                <w:sz w:val="20"/>
                <w:szCs w:val="20"/>
              </w:rPr>
              <w:tab/>
              <w:t>}</w:t>
            </w:r>
          </w:p>
        </w:tc>
      </w:tr>
    </w:tbl>
    <w:p w14:paraId="6A60D540" w14:textId="77777777" w:rsidR="001854FE" w:rsidRPr="005F2930" w:rsidRDefault="001854FE" w:rsidP="005F2930">
      <w:pPr>
        <w:ind w:firstLine="420"/>
      </w:pPr>
    </w:p>
    <w:p w14:paraId="6898E207" w14:textId="5F285FC4" w:rsidR="000C1A5D" w:rsidRDefault="000C1A5D" w:rsidP="00A5441B">
      <w:pPr>
        <w:pStyle w:val="3"/>
        <w:ind w:firstLine="420"/>
      </w:pPr>
      <w:r>
        <w:rPr>
          <w:rFonts w:hint="eastAsia"/>
        </w:rPr>
        <w:t>在</w:t>
      </w:r>
      <w:proofErr w:type="spellStart"/>
      <w:r>
        <w:rPr>
          <w:rFonts w:hint="eastAsia"/>
        </w:rPr>
        <w:t>UserController</w:t>
      </w:r>
      <w:proofErr w:type="spellEnd"/>
      <w:r>
        <w:rPr>
          <w:rFonts w:hint="eastAsia"/>
        </w:rPr>
        <w:t>中调用</w:t>
      </w:r>
      <w:r>
        <w:rPr>
          <w:rFonts w:hint="eastAsia"/>
        </w:rPr>
        <w:t>Service</w:t>
      </w:r>
      <w:r>
        <w:rPr>
          <w:rFonts w:hint="eastAsia"/>
        </w:rPr>
        <w:t>的方法</w:t>
      </w:r>
    </w:p>
    <w:tbl>
      <w:tblPr>
        <w:tblStyle w:val="ab"/>
        <w:tblW w:w="0" w:type="auto"/>
        <w:tblLook w:val="04A0" w:firstRow="1" w:lastRow="0" w:firstColumn="1" w:lastColumn="0" w:noHBand="0" w:noVBand="1"/>
      </w:tblPr>
      <w:tblGrid>
        <w:gridCol w:w="8296"/>
      </w:tblGrid>
      <w:tr w:rsidR="002106ED" w14:paraId="2E17943C" w14:textId="77777777" w:rsidTr="002106ED">
        <w:tc>
          <w:tcPr>
            <w:tcW w:w="8296" w:type="dxa"/>
          </w:tcPr>
          <w:p w14:paraId="3DF6B24C"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u w:val="single"/>
              </w:rPr>
              <w:t>getAllUsers</w:t>
            </w:r>
            <w:proofErr w:type="spellEnd"/>
            <w:r>
              <w:rPr>
                <w:rFonts w:ascii="Consolas" w:eastAsiaTheme="minorEastAsia" w:hAnsi="Consolas" w:cs="Consolas"/>
                <w:bCs w:val="0"/>
                <w:color w:val="000000"/>
                <w:sz w:val="20"/>
                <w:szCs w:val="20"/>
                <w:u w:val="single"/>
              </w:rPr>
              <w:t>(</w:t>
            </w:r>
            <w:proofErr w:type="gramEnd"/>
            <w:r>
              <w:rPr>
                <w:rFonts w:ascii="Consolas" w:eastAsiaTheme="minorEastAsia" w:hAnsi="Consolas" w:cs="Consolas"/>
                <w:bCs w:val="0"/>
                <w:color w:val="000000"/>
                <w:sz w:val="20"/>
                <w:szCs w:val="20"/>
                <w:u w:val="single"/>
              </w:rPr>
              <w:t>)</w:t>
            </w:r>
            <w:r>
              <w:rPr>
                <w:rFonts w:ascii="Consolas" w:eastAsiaTheme="minorEastAsia" w:hAnsi="Consolas" w:cs="Consolas"/>
                <w:bCs w:val="0"/>
                <w:color w:val="000000"/>
                <w:sz w:val="20"/>
                <w:szCs w:val="20"/>
              </w:rPr>
              <w:t xml:space="preserve"> {</w:t>
            </w:r>
          </w:p>
          <w:p w14:paraId="3C22E460"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u w:val="single"/>
              </w:rPr>
              <w:t>User</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user</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User(</w:t>
            </w:r>
            <w:proofErr w:type="gramEnd"/>
            <w:r>
              <w:rPr>
                <w:rFonts w:ascii="Consolas" w:eastAsiaTheme="minorEastAsia" w:hAnsi="Consolas" w:cs="Consolas"/>
                <w:bCs w:val="0"/>
                <w:color w:val="000000"/>
                <w:sz w:val="20"/>
                <w:szCs w:val="20"/>
              </w:rPr>
              <w:t>);</w:t>
            </w:r>
          </w:p>
          <w:p w14:paraId="21A01DC1"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roofErr w:type="spellStart"/>
            <w:r>
              <w:rPr>
                <w:rFonts w:ascii="Consolas" w:eastAsiaTheme="minorEastAsia" w:hAnsi="Consolas" w:cs="Consolas"/>
                <w:bCs w:val="0"/>
                <w:color w:val="3F7F5F"/>
                <w:sz w:val="20"/>
                <w:szCs w:val="20"/>
              </w:rPr>
              <w:t>user.setName</w:t>
            </w:r>
            <w:proofErr w:type="spellEnd"/>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王</w:t>
            </w:r>
            <w:r>
              <w:rPr>
                <w:rFonts w:ascii="Consolas" w:eastAsiaTheme="minorEastAsia" w:hAnsi="Consolas" w:cs="Consolas"/>
                <w:bCs w:val="0"/>
                <w:color w:val="3F7F5F"/>
                <w:sz w:val="20"/>
                <w:szCs w:val="20"/>
              </w:rPr>
              <w:t>");</w:t>
            </w:r>
          </w:p>
          <w:p w14:paraId="16A237A7"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PageBean</w:t>
            </w:r>
            <w:proofErr w:type="spellEnd"/>
            <w:r>
              <w:rPr>
                <w:rFonts w:ascii="Consolas" w:eastAsiaTheme="minorEastAsia" w:hAnsi="Consolas" w:cs="Consolas"/>
                <w:bCs w:val="0"/>
                <w:color w:val="000000"/>
                <w:sz w:val="20"/>
                <w:szCs w:val="20"/>
              </w:rPr>
              <w:t xml:space="preserve">&lt;User&gt; </w:t>
            </w:r>
            <w:proofErr w:type="spellStart"/>
            <w:r>
              <w:rPr>
                <w:rFonts w:ascii="Consolas" w:eastAsiaTheme="minorEastAsia" w:hAnsi="Consolas" w:cs="Consolas"/>
                <w:bCs w:val="0"/>
                <w:color w:val="000000"/>
                <w:sz w:val="20"/>
                <w:szCs w:val="20"/>
              </w:rPr>
              <w:t>pageBean</w:t>
            </w:r>
            <w:proofErr w:type="spellEnd"/>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PageBean</w:t>
            </w:r>
            <w:proofErr w:type="spellEnd"/>
            <w:r>
              <w:rPr>
                <w:rFonts w:ascii="Consolas" w:eastAsiaTheme="minorEastAsia" w:hAnsi="Consolas" w:cs="Consolas"/>
                <w:bCs w:val="0"/>
                <w:color w:val="000000"/>
                <w:sz w:val="20"/>
                <w:szCs w:val="20"/>
              </w:rPr>
              <w:t>&lt;User</w:t>
            </w:r>
            <w:proofErr w:type="gramStart"/>
            <w:r>
              <w:rPr>
                <w:rFonts w:ascii="Consolas" w:eastAsiaTheme="minorEastAsia" w:hAnsi="Consolas" w:cs="Consolas"/>
                <w:bCs w:val="0"/>
                <w:color w:val="000000"/>
                <w:sz w:val="20"/>
                <w:szCs w:val="20"/>
              </w:rPr>
              <w:t>&gt;(</w:t>
            </w:r>
            <w:proofErr w:type="gramEnd"/>
            <w:r>
              <w:rPr>
                <w:rFonts w:ascii="Consolas" w:eastAsiaTheme="minorEastAsia" w:hAnsi="Consolas" w:cs="Consolas"/>
                <w:bCs w:val="0"/>
                <w:color w:val="000000"/>
                <w:sz w:val="20"/>
                <w:szCs w:val="20"/>
              </w:rPr>
              <w:t>);</w:t>
            </w:r>
          </w:p>
          <w:p w14:paraId="683DC088"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设置页号</w:t>
            </w:r>
          </w:p>
          <w:p w14:paraId="24100A75"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pageBean.setCurrentPage</w:t>
            </w:r>
            <w:proofErr w:type="spellEnd"/>
            <w:r>
              <w:rPr>
                <w:rFonts w:ascii="Consolas" w:eastAsiaTheme="minorEastAsia" w:hAnsi="Consolas" w:cs="Consolas"/>
                <w:bCs w:val="0"/>
                <w:color w:val="000000"/>
                <w:sz w:val="20"/>
                <w:szCs w:val="20"/>
              </w:rPr>
              <w:t>(2);</w:t>
            </w:r>
          </w:p>
          <w:p w14:paraId="166DF74F"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设置每页条数</w:t>
            </w:r>
          </w:p>
          <w:p w14:paraId="13B54C25"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pageBean.setPageSize</w:t>
            </w:r>
            <w:proofErr w:type="spellEnd"/>
            <w:r>
              <w:rPr>
                <w:rFonts w:ascii="Consolas" w:eastAsiaTheme="minorEastAsia" w:hAnsi="Consolas" w:cs="Consolas"/>
                <w:bCs w:val="0"/>
                <w:color w:val="000000"/>
                <w:sz w:val="20"/>
                <w:szCs w:val="20"/>
              </w:rPr>
              <w:t>(4);</w:t>
            </w:r>
          </w:p>
          <w:p w14:paraId="2D36F4FE"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List&lt;User&gt; all = </w:t>
            </w:r>
            <w:proofErr w:type="spellStart"/>
            <w:r>
              <w:rPr>
                <w:rFonts w:ascii="Consolas" w:eastAsiaTheme="minorEastAsia" w:hAnsi="Consolas" w:cs="Consolas"/>
                <w:bCs w:val="0"/>
                <w:color w:val="000000"/>
                <w:sz w:val="20"/>
                <w:szCs w:val="20"/>
                <w:u w:val="single"/>
              </w:rPr>
              <w:t>userService</w:t>
            </w:r>
            <w:r>
              <w:rPr>
                <w:rFonts w:ascii="Consolas" w:eastAsiaTheme="minorEastAsia" w:hAnsi="Consolas" w:cs="Consolas"/>
                <w:bCs w:val="0"/>
                <w:color w:val="000000"/>
                <w:sz w:val="20"/>
                <w:szCs w:val="20"/>
              </w:rPr>
              <w:t>.getUserByCondition</w:t>
            </w:r>
            <w:proofErr w:type="spellEnd"/>
            <w:r>
              <w:rPr>
                <w:rFonts w:ascii="Consolas" w:eastAsiaTheme="minorEastAsia" w:hAnsi="Consolas" w:cs="Consolas"/>
                <w:bCs w:val="0"/>
                <w:color w:val="000000"/>
                <w:sz w:val="20"/>
                <w:szCs w:val="20"/>
              </w:rPr>
              <w:t xml:space="preserve">(user, </w:t>
            </w:r>
            <w:proofErr w:type="spellStart"/>
            <w:r>
              <w:rPr>
                <w:rFonts w:ascii="Consolas" w:eastAsiaTheme="minorEastAsia" w:hAnsi="Consolas" w:cs="Consolas"/>
                <w:bCs w:val="0"/>
                <w:color w:val="000000"/>
                <w:sz w:val="20"/>
                <w:szCs w:val="20"/>
              </w:rPr>
              <w:t>pageBean</w:t>
            </w:r>
            <w:proofErr w:type="spellEnd"/>
            <w:r>
              <w:rPr>
                <w:rFonts w:ascii="Consolas" w:eastAsiaTheme="minorEastAsia" w:hAnsi="Consolas" w:cs="Consolas"/>
                <w:bCs w:val="0"/>
                <w:color w:val="000000"/>
                <w:sz w:val="20"/>
                <w:szCs w:val="20"/>
              </w:rPr>
              <w:t>);</w:t>
            </w:r>
          </w:p>
          <w:p w14:paraId="30618E0A"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(User </w:t>
            </w:r>
            <w:proofErr w:type="spellStart"/>
            <w:r>
              <w:rPr>
                <w:rFonts w:ascii="Consolas" w:eastAsiaTheme="minorEastAsia" w:hAnsi="Consolas" w:cs="Consolas"/>
                <w:bCs w:val="0"/>
                <w:color w:val="000000"/>
                <w:sz w:val="20"/>
                <w:szCs w:val="20"/>
              </w:rPr>
              <w:t>user</w:t>
            </w:r>
            <w:proofErr w:type="gramStart"/>
            <w:r>
              <w:rPr>
                <w:rFonts w:ascii="Consolas" w:eastAsiaTheme="minorEastAsia" w:hAnsi="Consolas" w:cs="Consolas"/>
                <w:bCs w:val="0"/>
                <w:color w:val="000000"/>
                <w:sz w:val="20"/>
                <w:szCs w:val="20"/>
              </w:rPr>
              <w:t>2</w:t>
            </w:r>
            <w:proofErr w:type="spellEnd"/>
            <w:r>
              <w:rPr>
                <w:rFonts w:ascii="Consolas" w:eastAsiaTheme="minorEastAsia" w:hAnsi="Consolas" w:cs="Consolas"/>
                <w:bCs w:val="0"/>
                <w:color w:val="000000"/>
                <w:sz w:val="20"/>
                <w:szCs w:val="20"/>
              </w:rPr>
              <w:t xml:space="preserve"> :</w:t>
            </w:r>
            <w:proofErr w:type="gramEnd"/>
            <w:r>
              <w:rPr>
                <w:rFonts w:ascii="Consolas" w:eastAsiaTheme="minorEastAsia" w:hAnsi="Consolas" w:cs="Consolas"/>
                <w:bCs w:val="0"/>
                <w:color w:val="000000"/>
                <w:sz w:val="20"/>
                <w:szCs w:val="20"/>
              </w:rPr>
              <w:t xml:space="preserve"> all) {</w:t>
            </w:r>
          </w:p>
          <w:p w14:paraId="2992E057"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System.out.println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user2</w:t>
            </w:r>
            <w:proofErr w:type="spellEnd"/>
            <w:r>
              <w:rPr>
                <w:rFonts w:ascii="Consolas" w:eastAsiaTheme="minorEastAsia" w:hAnsi="Consolas" w:cs="Consolas"/>
                <w:bCs w:val="0"/>
                <w:color w:val="000000"/>
                <w:sz w:val="20"/>
                <w:szCs w:val="20"/>
              </w:rPr>
              <w:t>);</w:t>
            </w:r>
          </w:p>
          <w:p w14:paraId="02B520C2" w14:textId="77777777" w:rsidR="002106ED" w:rsidRDefault="002106ED" w:rsidP="002106E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6FCDF85" w14:textId="79B659F6" w:rsidR="002106ED" w:rsidRDefault="002106ED" w:rsidP="002106ED">
            <w:pPr>
              <w:ind w:firstLineChars="0" w:firstLine="0"/>
            </w:pPr>
            <w:r>
              <w:rPr>
                <w:rFonts w:ascii="Consolas" w:eastAsiaTheme="minorEastAsia" w:hAnsi="Consolas" w:cs="Consolas"/>
                <w:bCs w:val="0"/>
                <w:color w:val="000000"/>
                <w:sz w:val="20"/>
                <w:szCs w:val="20"/>
              </w:rPr>
              <w:tab/>
              <w:t>}</w:t>
            </w:r>
          </w:p>
        </w:tc>
      </w:tr>
    </w:tbl>
    <w:p w14:paraId="2AEEC0FD" w14:textId="77777777" w:rsidR="002106ED" w:rsidRPr="002106ED" w:rsidRDefault="002106ED" w:rsidP="002106ED">
      <w:pPr>
        <w:ind w:firstLine="420"/>
      </w:pPr>
    </w:p>
    <w:p w14:paraId="2C71E668" w14:textId="32B3B573" w:rsidR="005F2930" w:rsidRDefault="00DC2748" w:rsidP="00A5441B">
      <w:pPr>
        <w:pStyle w:val="3"/>
        <w:ind w:firstLine="420"/>
      </w:pPr>
      <w:r>
        <w:rPr>
          <w:rFonts w:hint="eastAsia"/>
        </w:rPr>
        <w:t>结果</w:t>
      </w:r>
    </w:p>
    <w:p w14:paraId="3344C024" w14:textId="198E6866" w:rsidR="00DC2748" w:rsidRDefault="00DC2748" w:rsidP="00DC2748">
      <w:pPr>
        <w:ind w:firstLine="420"/>
      </w:pPr>
      <w:r>
        <w:rPr>
          <w:noProof/>
        </w:rPr>
        <w:drawing>
          <wp:inline distT="0" distB="0" distL="114300" distR="114300" wp14:anchorId="64B19DBA" wp14:editId="0CFCDFEF">
            <wp:extent cx="5269865" cy="805815"/>
            <wp:effectExtent l="0" t="0" r="698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tretch>
                      <a:fillRect/>
                    </a:stretch>
                  </pic:blipFill>
                  <pic:spPr>
                    <a:xfrm>
                      <a:off x="0" y="0"/>
                      <a:ext cx="5269865" cy="805815"/>
                    </a:xfrm>
                    <a:prstGeom prst="rect">
                      <a:avLst/>
                    </a:prstGeom>
                    <a:noFill/>
                    <a:ln w="9525">
                      <a:noFill/>
                      <a:miter/>
                    </a:ln>
                  </pic:spPr>
                </pic:pic>
              </a:graphicData>
            </a:graphic>
          </wp:inline>
        </w:drawing>
      </w:r>
    </w:p>
    <w:p w14:paraId="59FC7C97" w14:textId="6F87ADC4" w:rsidR="00DC4204" w:rsidRPr="00DC2748" w:rsidRDefault="00DC4204" w:rsidP="00DC4204">
      <w:pPr>
        <w:pStyle w:val="3"/>
        <w:ind w:firstLine="420"/>
      </w:pPr>
      <w:proofErr w:type="spellStart"/>
      <w:r>
        <w:rPr>
          <w:rFonts w:hint="eastAsia"/>
        </w:rPr>
        <w:t>pagehelper</w:t>
      </w:r>
      <w:proofErr w:type="spellEnd"/>
      <w:r>
        <w:rPr>
          <w:rFonts w:hint="eastAsia"/>
        </w:rPr>
        <w:t>返回值问题</w:t>
      </w:r>
    </w:p>
    <w:p w14:paraId="7764543B" w14:textId="77777777" w:rsidR="005F2930" w:rsidRPr="005F2930" w:rsidRDefault="005F2930" w:rsidP="005F2930">
      <w:pPr>
        <w:ind w:firstLine="420"/>
      </w:pPr>
    </w:p>
    <w:p w14:paraId="5EE0CBE9" w14:textId="77777777" w:rsidR="008262DE" w:rsidRPr="007F11F6" w:rsidRDefault="008262DE" w:rsidP="008262DE">
      <w:pPr>
        <w:ind w:firstLine="420"/>
      </w:pPr>
    </w:p>
    <w:p w14:paraId="0E661ACC" w14:textId="77777777" w:rsidR="002B1E36" w:rsidRPr="007B261A" w:rsidRDefault="002B1E36" w:rsidP="007B261A">
      <w:pPr>
        <w:ind w:firstLine="420"/>
      </w:pPr>
    </w:p>
    <w:sectPr w:rsidR="002B1E36" w:rsidRPr="007B261A">
      <w:headerReference w:type="even" r:id="rId54"/>
      <w:headerReference w:type="default" r:id="rId55"/>
      <w:footerReference w:type="even" r:id="rId56"/>
      <w:footerReference w:type="default" r:id="rId57"/>
      <w:headerReference w:type="first" r:id="rId58"/>
      <w:footerReference w:type="first" r:id="rId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6B25DD" w14:textId="77777777" w:rsidR="00532393" w:rsidRDefault="00532393" w:rsidP="005507A5">
      <w:pPr>
        <w:ind w:firstLine="420"/>
      </w:pPr>
      <w:r>
        <w:separator/>
      </w:r>
    </w:p>
  </w:endnote>
  <w:endnote w:type="continuationSeparator" w:id="0">
    <w:p w14:paraId="76654C11" w14:textId="77777777" w:rsidR="00532393" w:rsidRDefault="00532393" w:rsidP="005507A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8982F" w14:textId="77777777" w:rsidR="00637054" w:rsidRDefault="00637054">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EDEFA" w14:textId="77777777" w:rsidR="00637054" w:rsidRDefault="00637054">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0A36E" w14:textId="77777777" w:rsidR="00637054" w:rsidRDefault="00637054">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AB9427" w14:textId="77777777" w:rsidR="00532393" w:rsidRDefault="00532393" w:rsidP="005507A5">
      <w:pPr>
        <w:ind w:firstLine="420"/>
      </w:pPr>
      <w:r>
        <w:separator/>
      </w:r>
    </w:p>
  </w:footnote>
  <w:footnote w:type="continuationSeparator" w:id="0">
    <w:p w14:paraId="5C94B5FD" w14:textId="77777777" w:rsidR="00532393" w:rsidRDefault="00532393" w:rsidP="005507A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FCB10" w14:textId="77777777" w:rsidR="00637054" w:rsidRDefault="00637054">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FA546" w14:textId="77777777" w:rsidR="00637054" w:rsidRDefault="00637054">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2229F" w14:textId="77777777" w:rsidR="00637054" w:rsidRDefault="00637054">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9784E"/>
    <w:multiLevelType w:val="multilevel"/>
    <w:tmpl w:val="21FC16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4891908"/>
    <w:multiLevelType w:val="multilevel"/>
    <w:tmpl w:val="B48045CA"/>
    <w:lvl w:ilvl="0">
      <w:start w:val="1"/>
      <w:numFmt w:val="decimal"/>
      <w:pStyle w:val="1"/>
      <w:lvlText w:val="%1."/>
      <w:lvlJc w:val="left"/>
      <w:pPr>
        <w:ind w:left="360" w:hanging="360"/>
      </w:pPr>
    </w:lvl>
    <w:lvl w:ilvl="1">
      <w:start w:val="2"/>
      <w:numFmt w:val="decimal"/>
      <w:isLgl/>
      <w:lvlText w:val="%1.%2"/>
      <w:lvlJc w:val="left"/>
      <w:pPr>
        <w:ind w:left="510" w:hanging="51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2"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0C62F9D"/>
    <w:multiLevelType w:val="multilevel"/>
    <w:tmpl w:val="FBF6A81C"/>
    <w:lvl w:ilvl="0">
      <w:start w:val="2"/>
      <w:numFmt w:val="none"/>
      <w:lvlText w:val="一"/>
      <w:lvlJc w:val="left"/>
      <w:pPr>
        <w:ind w:left="425" w:hanging="425"/>
      </w:pPr>
      <w:rPr>
        <w:rFonts w:hint="eastAsia"/>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93B54B2"/>
    <w:multiLevelType w:val="multilevel"/>
    <w:tmpl w:val="6C3A5CDE"/>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0"/>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62977B11"/>
    <w:multiLevelType w:val="multilevel"/>
    <w:tmpl w:val="1D3E1882"/>
    <w:lvl w:ilvl="0">
      <w:start w:val="1"/>
      <w:numFmt w:val="chineseCountingThousand"/>
      <w:pStyle w:val="11"/>
      <w:suff w:val="space"/>
      <w:lvlText w:val="%1"/>
      <w:lvlJc w:val="left"/>
      <w:pPr>
        <w:ind w:left="8364" w:firstLine="0"/>
      </w:pPr>
      <w:rPr>
        <w:rFonts w:eastAsia="黑体" w:hint="eastAsia"/>
        <w:b/>
        <w:i w:val="0"/>
        <w:sz w:val="32"/>
      </w:rPr>
    </w:lvl>
    <w:lvl w:ilvl="1">
      <w:start w:val="1"/>
      <w:numFmt w:val="decimal"/>
      <w:pStyle w:val="20"/>
      <w:suff w:val="space"/>
      <w:lvlText w:val="%2"/>
      <w:lvlJc w:val="left"/>
      <w:pPr>
        <w:ind w:left="0" w:firstLine="0"/>
      </w:pPr>
      <w:rPr>
        <w:rFonts w:eastAsia="黑体" w:hint="eastAsia"/>
        <w:b/>
        <w:i w:val="0"/>
        <w:sz w:val="28"/>
      </w:rPr>
    </w:lvl>
    <w:lvl w:ilvl="2">
      <w:start w:val="1"/>
      <w:numFmt w:val="decimal"/>
      <w:pStyle w:val="3"/>
      <w:suff w:val="space"/>
      <w:lvlText w:val="%3"/>
      <w:lvlJc w:val="right"/>
      <w:pPr>
        <w:ind w:left="0" w:firstLine="0"/>
      </w:pPr>
      <w:rPr>
        <w:rFonts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7"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8" w15:restartNumberingAfterBreak="0">
    <w:nsid w:val="744D00D1"/>
    <w:multiLevelType w:val="hybridMultilevel"/>
    <w:tmpl w:val="16EA8FFA"/>
    <w:lvl w:ilvl="0" w:tplc="EBA6DE34">
      <w:start w:val="1"/>
      <w:numFmt w:val="bullet"/>
      <w:lvlText w:val=""/>
      <w:lvlJc w:val="left"/>
      <w:pPr>
        <w:tabs>
          <w:tab w:val="num" w:pos="720"/>
        </w:tabs>
        <w:ind w:left="720" w:hanging="360"/>
      </w:pPr>
      <w:rPr>
        <w:rFonts w:ascii="Wingdings" w:hAnsi="Wingdings" w:hint="default"/>
      </w:rPr>
    </w:lvl>
    <w:lvl w:ilvl="1" w:tplc="068805C0">
      <w:start w:val="151"/>
      <w:numFmt w:val="bullet"/>
      <w:lvlText w:val="•"/>
      <w:lvlJc w:val="left"/>
      <w:pPr>
        <w:tabs>
          <w:tab w:val="num" w:pos="1440"/>
        </w:tabs>
        <w:ind w:left="1440" w:hanging="360"/>
      </w:pPr>
      <w:rPr>
        <w:rFonts w:ascii="宋体" w:hAnsi="宋体" w:hint="default"/>
      </w:rPr>
    </w:lvl>
    <w:lvl w:ilvl="2" w:tplc="175C86CE" w:tentative="1">
      <w:start w:val="1"/>
      <w:numFmt w:val="bullet"/>
      <w:lvlText w:val=""/>
      <w:lvlJc w:val="left"/>
      <w:pPr>
        <w:tabs>
          <w:tab w:val="num" w:pos="2160"/>
        </w:tabs>
        <w:ind w:left="2160" w:hanging="360"/>
      </w:pPr>
      <w:rPr>
        <w:rFonts w:ascii="Wingdings" w:hAnsi="Wingdings" w:hint="default"/>
      </w:rPr>
    </w:lvl>
    <w:lvl w:ilvl="3" w:tplc="10BEAE6A" w:tentative="1">
      <w:start w:val="1"/>
      <w:numFmt w:val="bullet"/>
      <w:lvlText w:val=""/>
      <w:lvlJc w:val="left"/>
      <w:pPr>
        <w:tabs>
          <w:tab w:val="num" w:pos="2880"/>
        </w:tabs>
        <w:ind w:left="2880" w:hanging="360"/>
      </w:pPr>
      <w:rPr>
        <w:rFonts w:ascii="Wingdings" w:hAnsi="Wingdings" w:hint="default"/>
      </w:rPr>
    </w:lvl>
    <w:lvl w:ilvl="4" w:tplc="8E4EDAD0" w:tentative="1">
      <w:start w:val="1"/>
      <w:numFmt w:val="bullet"/>
      <w:lvlText w:val=""/>
      <w:lvlJc w:val="left"/>
      <w:pPr>
        <w:tabs>
          <w:tab w:val="num" w:pos="3600"/>
        </w:tabs>
        <w:ind w:left="3600" w:hanging="360"/>
      </w:pPr>
      <w:rPr>
        <w:rFonts w:ascii="Wingdings" w:hAnsi="Wingdings" w:hint="default"/>
      </w:rPr>
    </w:lvl>
    <w:lvl w:ilvl="5" w:tplc="0C7E7D2E" w:tentative="1">
      <w:start w:val="1"/>
      <w:numFmt w:val="bullet"/>
      <w:lvlText w:val=""/>
      <w:lvlJc w:val="left"/>
      <w:pPr>
        <w:tabs>
          <w:tab w:val="num" w:pos="4320"/>
        </w:tabs>
        <w:ind w:left="4320" w:hanging="360"/>
      </w:pPr>
      <w:rPr>
        <w:rFonts w:ascii="Wingdings" w:hAnsi="Wingdings" w:hint="default"/>
      </w:rPr>
    </w:lvl>
    <w:lvl w:ilvl="6" w:tplc="D334017A" w:tentative="1">
      <w:start w:val="1"/>
      <w:numFmt w:val="bullet"/>
      <w:lvlText w:val=""/>
      <w:lvlJc w:val="left"/>
      <w:pPr>
        <w:tabs>
          <w:tab w:val="num" w:pos="5040"/>
        </w:tabs>
        <w:ind w:left="5040" w:hanging="360"/>
      </w:pPr>
      <w:rPr>
        <w:rFonts w:ascii="Wingdings" w:hAnsi="Wingdings" w:hint="default"/>
      </w:rPr>
    </w:lvl>
    <w:lvl w:ilvl="7" w:tplc="0E16CBB2" w:tentative="1">
      <w:start w:val="1"/>
      <w:numFmt w:val="bullet"/>
      <w:lvlText w:val=""/>
      <w:lvlJc w:val="left"/>
      <w:pPr>
        <w:tabs>
          <w:tab w:val="num" w:pos="5760"/>
        </w:tabs>
        <w:ind w:left="5760" w:hanging="360"/>
      </w:pPr>
      <w:rPr>
        <w:rFonts w:ascii="Wingdings" w:hAnsi="Wingdings" w:hint="default"/>
      </w:rPr>
    </w:lvl>
    <w:lvl w:ilvl="8" w:tplc="27D0D50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5"/>
  </w:num>
  <w:num w:numId="2">
    <w:abstractNumId w:val="2"/>
  </w:num>
  <w:num w:numId="3">
    <w:abstractNumId w:val="7"/>
  </w:num>
  <w:num w:numId="4">
    <w:abstractNumId w:val="9"/>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4"/>
  </w:num>
  <w:num w:numId="8">
    <w:abstractNumId w:val="8"/>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6"/>
  </w:num>
  <w:num w:numId="15">
    <w:abstractNumId w:val="0"/>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hideGrammaticalErrors/>
  <w:proofState w:spelling="clean" w:grammar="clean"/>
  <w:attachedTemplate r:id="rId1"/>
  <w:linkStyle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ED5"/>
    <w:rsid w:val="000002ED"/>
    <w:rsid w:val="000006A5"/>
    <w:rsid w:val="0000149B"/>
    <w:rsid w:val="0000154C"/>
    <w:rsid w:val="00001849"/>
    <w:rsid w:val="00001CAD"/>
    <w:rsid w:val="00002256"/>
    <w:rsid w:val="0000275B"/>
    <w:rsid w:val="0000326D"/>
    <w:rsid w:val="0000348A"/>
    <w:rsid w:val="0000378D"/>
    <w:rsid w:val="00003992"/>
    <w:rsid w:val="00003B4A"/>
    <w:rsid w:val="00003C8B"/>
    <w:rsid w:val="00004328"/>
    <w:rsid w:val="00004911"/>
    <w:rsid w:val="0000589B"/>
    <w:rsid w:val="00005EE6"/>
    <w:rsid w:val="000065A2"/>
    <w:rsid w:val="00007C9B"/>
    <w:rsid w:val="000106E0"/>
    <w:rsid w:val="00010AB0"/>
    <w:rsid w:val="00010D0C"/>
    <w:rsid w:val="00010E5D"/>
    <w:rsid w:val="00010F7F"/>
    <w:rsid w:val="000110E5"/>
    <w:rsid w:val="000111C2"/>
    <w:rsid w:val="000112E2"/>
    <w:rsid w:val="00011498"/>
    <w:rsid w:val="00011533"/>
    <w:rsid w:val="0001173E"/>
    <w:rsid w:val="00011C2A"/>
    <w:rsid w:val="0001216B"/>
    <w:rsid w:val="00012259"/>
    <w:rsid w:val="0001275C"/>
    <w:rsid w:val="000127F5"/>
    <w:rsid w:val="000128E5"/>
    <w:rsid w:val="00012A30"/>
    <w:rsid w:val="00012A70"/>
    <w:rsid w:val="00013069"/>
    <w:rsid w:val="0001322D"/>
    <w:rsid w:val="00013559"/>
    <w:rsid w:val="0001437E"/>
    <w:rsid w:val="0001441D"/>
    <w:rsid w:val="00014434"/>
    <w:rsid w:val="00014737"/>
    <w:rsid w:val="00014CDC"/>
    <w:rsid w:val="00014CF4"/>
    <w:rsid w:val="00015AAC"/>
    <w:rsid w:val="0001627B"/>
    <w:rsid w:val="00016DA0"/>
    <w:rsid w:val="00017619"/>
    <w:rsid w:val="00017A6F"/>
    <w:rsid w:val="00017C1C"/>
    <w:rsid w:val="00020FF0"/>
    <w:rsid w:val="00021126"/>
    <w:rsid w:val="00021321"/>
    <w:rsid w:val="000223C1"/>
    <w:rsid w:val="00022538"/>
    <w:rsid w:val="0002271A"/>
    <w:rsid w:val="00022F36"/>
    <w:rsid w:val="000237FA"/>
    <w:rsid w:val="00023DA5"/>
    <w:rsid w:val="000246E1"/>
    <w:rsid w:val="00024B79"/>
    <w:rsid w:val="00024CF6"/>
    <w:rsid w:val="00024E50"/>
    <w:rsid w:val="000251C5"/>
    <w:rsid w:val="000252FC"/>
    <w:rsid w:val="0002575B"/>
    <w:rsid w:val="00025917"/>
    <w:rsid w:val="00025B4C"/>
    <w:rsid w:val="00025E99"/>
    <w:rsid w:val="0002771F"/>
    <w:rsid w:val="000277C8"/>
    <w:rsid w:val="00027CAA"/>
    <w:rsid w:val="000308AB"/>
    <w:rsid w:val="00031A59"/>
    <w:rsid w:val="00031D28"/>
    <w:rsid w:val="00032111"/>
    <w:rsid w:val="000321E5"/>
    <w:rsid w:val="000323FF"/>
    <w:rsid w:val="00032446"/>
    <w:rsid w:val="00032DDF"/>
    <w:rsid w:val="00032F7D"/>
    <w:rsid w:val="00033312"/>
    <w:rsid w:val="00033D27"/>
    <w:rsid w:val="00033D48"/>
    <w:rsid w:val="00033F7D"/>
    <w:rsid w:val="00034FC0"/>
    <w:rsid w:val="0003516F"/>
    <w:rsid w:val="00035917"/>
    <w:rsid w:val="00035BC5"/>
    <w:rsid w:val="00035EF0"/>
    <w:rsid w:val="00036D4D"/>
    <w:rsid w:val="00040A85"/>
    <w:rsid w:val="00040ECA"/>
    <w:rsid w:val="00041A8B"/>
    <w:rsid w:val="00041B76"/>
    <w:rsid w:val="00041C6D"/>
    <w:rsid w:val="000422EA"/>
    <w:rsid w:val="0004236E"/>
    <w:rsid w:val="00042748"/>
    <w:rsid w:val="00042F1F"/>
    <w:rsid w:val="00042F51"/>
    <w:rsid w:val="00043673"/>
    <w:rsid w:val="000437D5"/>
    <w:rsid w:val="00043CFB"/>
    <w:rsid w:val="00044304"/>
    <w:rsid w:val="000445AF"/>
    <w:rsid w:val="00045675"/>
    <w:rsid w:val="000458FA"/>
    <w:rsid w:val="00045918"/>
    <w:rsid w:val="00046235"/>
    <w:rsid w:val="0004792E"/>
    <w:rsid w:val="0005055F"/>
    <w:rsid w:val="00050E16"/>
    <w:rsid w:val="00052870"/>
    <w:rsid w:val="00053980"/>
    <w:rsid w:val="00053D42"/>
    <w:rsid w:val="00054107"/>
    <w:rsid w:val="0005413E"/>
    <w:rsid w:val="00054FBD"/>
    <w:rsid w:val="000550D6"/>
    <w:rsid w:val="00055558"/>
    <w:rsid w:val="00055C0F"/>
    <w:rsid w:val="00055CBE"/>
    <w:rsid w:val="00055E4A"/>
    <w:rsid w:val="00055E56"/>
    <w:rsid w:val="000569D6"/>
    <w:rsid w:val="00056C14"/>
    <w:rsid w:val="000571E2"/>
    <w:rsid w:val="00057628"/>
    <w:rsid w:val="00057806"/>
    <w:rsid w:val="00057A3D"/>
    <w:rsid w:val="0006048B"/>
    <w:rsid w:val="0006079E"/>
    <w:rsid w:val="00060809"/>
    <w:rsid w:val="0006166D"/>
    <w:rsid w:val="00061703"/>
    <w:rsid w:val="00061A80"/>
    <w:rsid w:val="00061BD9"/>
    <w:rsid w:val="00062EB7"/>
    <w:rsid w:val="00063BA3"/>
    <w:rsid w:val="00063ED3"/>
    <w:rsid w:val="000641DF"/>
    <w:rsid w:val="0006475A"/>
    <w:rsid w:val="00064BD3"/>
    <w:rsid w:val="00064E92"/>
    <w:rsid w:val="000650D4"/>
    <w:rsid w:val="000659DC"/>
    <w:rsid w:val="00065D76"/>
    <w:rsid w:val="00065E64"/>
    <w:rsid w:val="0006604C"/>
    <w:rsid w:val="00066470"/>
    <w:rsid w:val="00066475"/>
    <w:rsid w:val="00066B13"/>
    <w:rsid w:val="00066BB9"/>
    <w:rsid w:val="00067A71"/>
    <w:rsid w:val="00067DA5"/>
    <w:rsid w:val="00070164"/>
    <w:rsid w:val="00070524"/>
    <w:rsid w:val="0007060C"/>
    <w:rsid w:val="00070DB9"/>
    <w:rsid w:val="00070F38"/>
    <w:rsid w:val="00071166"/>
    <w:rsid w:val="0007153B"/>
    <w:rsid w:val="00071557"/>
    <w:rsid w:val="00071885"/>
    <w:rsid w:val="00071988"/>
    <w:rsid w:val="000722C0"/>
    <w:rsid w:val="00073294"/>
    <w:rsid w:val="000738C2"/>
    <w:rsid w:val="00073D0E"/>
    <w:rsid w:val="0007411A"/>
    <w:rsid w:val="0007479B"/>
    <w:rsid w:val="000751F7"/>
    <w:rsid w:val="00075384"/>
    <w:rsid w:val="00075F57"/>
    <w:rsid w:val="000767C3"/>
    <w:rsid w:val="00076B0C"/>
    <w:rsid w:val="00077745"/>
    <w:rsid w:val="00077800"/>
    <w:rsid w:val="000779CC"/>
    <w:rsid w:val="00077AD7"/>
    <w:rsid w:val="000800DD"/>
    <w:rsid w:val="000806A2"/>
    <w:rsid w:val="00080D33"/>
    <w:rsid w:val="00080E8E"/>
    <w:rsid w:val="0008116E"/>
    <w:rsid w:val="0008225F"/>
    <w:rsid w:val="0008252A"/>
    <w:rsid w:val="00082BCB"/>
    <w:rsid w:val="00082C6F"/>
    <w:rsid w:val="00083019"/>
    <w:rsid w:val="000835DF"/>
    <w:rsid w:val="00083757"/>
    <w:rsid w:val="00084086"/>
    <w:rsid w:val="00084261"/>
    <w:rsid w:val="000843E2"/>
    <w:rsid w:val="0008465D"/>
    <w:rsid w:val="000852F8"/>
    <w:rsid w:val="0008546A"/>
    <w:rsid w:val="0008574F"/>
    <w:rsid w:val="0008575B"/>
    <w:rsid w:val="00085925"/>
    <w:rsid w:val="00085DDE"/>
    <w:rsid w:val="00085EF0"/>
    <w:rsid w:val="00086BC3"/>
    <w:rsid w:val="00087DC6"/>
    <w:rsid w:val="00087E4D"/>
    <w:rsid w:val="00090616"/>
    <w:rsid w:val="00091115"/>
    <w:rsid w:val="000916D5"/>
    <w:rsid w:val="0009187A"/>
    <w:rsid w:val="000922A7"/>
    <w:rsid w:val="00092CB4"/>
    <w:rsid w:val="00092EA0"/>
    <w:rsid w:val="00092F2B"/>
    <w:rsid w:val="000938D8"/>
    <w:rsid w:val="00093A17"/>
    <w:rsid w:val="00094464"/>
    <w:rsid w:val="000947A4"/>
    <w:rsid w:val="00094910"/>
    <w:rsid w:val="000949B4"/>
    <w:rsid w:val="00095530"/>
    <w:rsid w:val="0009597E"/>
    <w:rsid w:val="00096137"/>
    <w:rsid w:val="000961D9"/>
    <w:rsid w:val="0009691F"/>
    <w:rsid w:val="00097627"/>
    <w:rsid w:val="000976DC"/>
    <w:rsid w:val="00097A25"/>
    <w:rsid w:val="000A0ABE"/>
    <w:rsid w:val="000A1454"/>
    <w:rsid w:val="000A1894"/>
    <w:rsid w:val="000A315F"/>
    <w:rsid w:val="000A3BAD"/>
    <w:rsid w:val="000A3CCD"/>
    <w:rsid w:val="000A4897"/>
    <w:rsid w:val="000A4E5A"/>
    <w:rsid w:val="000A5D53"/>
    <w:rsid w:val="000A5FB6"/>
    <w:rsid w:val="000A6135"/>
    <w:rsid w:val="000A64F9"/>
    <w:rsid w:val="000A6D26"/>
    <w:rsid w:val="000A70BF"/>
    <w:rsid w:val="000A70E7"/>
    <w:rsid w:val="000A7545"/>
    <w:rsid w:val="000A7706"/>
    <w:rsid w:val="000A79B7"/>
    <w:rsid w:val="000A7F46"/>
    <w:rsid w:val="000B00B2"/>
    <w:rsid w:val="000B0C6A"/>
    <w:rsid w:val="000B17F3"/>
    <w:rsid w:val="000B1CAC"/>
    <w:rsid w:val="000B268F"/>
    <w:rsid w:val="000B3AD6"/>
    <w:rsid w:val="000B41EC"/>
    <w:rsid w:val="000B427F"/>
    <w:rsid w:val="000B43D7"/>
    <w:rsid w:val="000B4A65"/>
    <w:rsid w:val="000B4B7A"/>
    <w:rsid w:val="000B4B9A"/>
    <w:rsid w:val="000B52C1"/>
    <w:rsid w:val="000B59A0"/>
    <w:rsid w:val="000B5A80"/>
    <w:rsid w:val="000B6046"/>
    <w:rsid w:val="000B673C"/>
    <w:rsid w:val="000B6A94"/>
    <w:rsid w:val="000B708E"/>
    <w:rsid w:val="000C09EA"/>
    <w:rsid w:val="000C0C22"/>
    <w:rsid w:val="000C1379"/>
    <w:rsid w:val="000C16AF"/>
    <w:rsid w:val="000C1A5D"/>
    <w:rsid w:val="000C1F70"/>
    <w:rsid w:val="000C232A"/>
    <w:rsid w:val="000C23FA"/>
    <w:rsid w:val="000C2551"/>
    <w:rsid w:val="000C289C"/>
    <w:rsid w:val="000C28BC"/>
    <w:rsid w:val="000C2FFC"/>
    <w:rsid w:val="000C3BA1"/>
    <w:rsid w:val="000C3F19"/>
    <w:rsid w:val="000C474F"/>
    <w:rsid w:val="000C48FD"/>
    <w:rsid w:val="000C4978"/>
    <w:rsid w:val="000C52F9"/>
    <w:rsid w:val="000C55BB"/>
    <w:rsid w:val="000C5652"/>
    <w:rsid w:val="000C56E5"/>
    <w:rsid w:val="000C5B29"/>
    <w:rsid w:val="000C6263"/>
    <w:rsid w:val="000C6346"/>
    <w:rsid w:val="000C65DD"/>
    <w:rsid w:val="000C696B"/>
    <w:rsid w:val="000C76D7"/>
    <w:rsid w:val="000C7883"/>
    <w:rsid w:val="000C7A7C"/>
    <w:rsid w:val="000C7B4C"/>
    <w:rsid w:val="000D03B6"/>
    <w:rsid w:val="000D0A75"/>
    <w:rsid w:val="000D1AFE"/>
    <w:rsid w:val="000D3A3E"/>
    <w:rsid w:val="000D3AB1"/>
    <w:rsid w:val="000D4E78"/>
    <w:rsid w:val="000D50AD"/>
    <w:rsid w:val="000D5329"/>
    <w:rsid w:val="000D5989"/>
    <w:rsid w:val="000D5B62"/>
    <w:rsid w:val="000D5C51"/>
    <w:rsid w:val="000D6436"/>
    <w:rsid w:val="000D6651"/>
    <w:rsid w:val="000D6654"/>
    <w:rsid w:val="000D66D2"/>
    <w:rsid w:val="000D6F26"/>
    <w:rsid w:val="000D7058"/>
    <w:rsid w:val="000D75E5"/>
    <w:rsid w:val="000D7B3B"/>
    <w:rsid w:val="000E007E"/>
    <w:rsid w:val="000E03C3"/>
    <w:rsid w:val="000E03F3"/>
    <w:rsid w:val="000E0600"/>
    <w:rsid w:val="000E066F"/>
    <w:rsid w:val="000E0A03"/>
    <w:rsid w:val="000E1677"/>
    <w:rsid w:val="000E18B1"/>
    <w:rsid w:val="000E286D"/>
    <w:rsid w:val="000E3F1E"/>
    <w:rsid w:val="000E452D"/>
    <w:rsid w:val="000E45AA"/>
    <w:rsid w:val="000E4926"/>
    <w:rsid w:val="000E4D60"/>
    <w:rsid w:val="000E4D9B"/>
    <w:rsid w:val="000E53BE"/>
    <w:rsid w:val="000E5A2B"/>
    <w:rsid w:val="000E5D17"/>
    <w:rsid w:val="000E5D80"/>
    <w:rsid w:val="000E6008"/>
    <w:rsid w:val="000E6199"/>
    <w:rsid w:val="000E6844"/>
    <w:rsid w:val="000E692D"/>
    <w:rsid w:val="000E7150"/>
    <w:rsid w:val="000E74C9"/>
    <w:rsid w:val="000E75E0"/>
    <w:rsid w:val="000E7E03"/>
    <w:rsid w:val="000E7E7B"/>
    <w:rsid w:val="000F01DD"/>
    <w:rsid w:val="000F0604"/>
    <w:rsid w:val="000F0614"/>
    <w:rsid w:val="000F0F0C"/>
    <w:rsid w:val="000F0F2E"/>
    <w:rsid w:val="000F11D9"/>
    <w:rsid w:val="000F15D0"/>
    <w:rsid w:val="000F283D"/>
    <w:rsid w:val="000F2A24"/>
    <w:rsid w:val="000F2A5D"/>
    <w:rsid w:val="000F3DB0"/>
    <w:rsid w:val="000F419F"/>
    <w:rsid w:val="000F4FC1"/>
    <w:rsid w:val="000F5448"/>
    <w:rsid w:val="000F57EE"/>
    <w:rsid w:val="000F5B1A"/>
    <w:rsid w:val="000F5CE6"/>
    <w:rsid w:val="000F5E6A"/>
    <w:rsid w:val="000F631D"/>
    <w:rsid w:val="000F6688"/>
    <w:rsid w:val="000F6770"/>
    <w:rsid w:val="0010009A"/>
    <w:rsid w:val="001007AD"/>
    <w:rsid w:val="001007BE"/>
    <w:rsid w:val="00100B3D"/>
    <w:rsid w:val="00100BDE"/>
    <w:rsid w:val="0010137C"/>
    <w:rsid w:val="00101820"/>
    <w:rsid w:val="001018B3"/>
    <w:rsid w:val="001018C9"/>
    <w:rsid w:val="0010197C"/>
    <w:rsid w:val="00101A38"/>
    <w:rsid w:val="00101A47"/>
    <w:rsid w:val="00101EB4"/>
    <w:rsid w:val="00102823"/>
    <w:rsid w:val="00102ACE"/>
    <w:rsid w:val="00102F00"/>
    <w:rsid w:val="0010330C"/>
    <w:rsid w:val="00103416"/>
    <w:rsid w:val="001035CC"/>
    <w:rsid w:val="001035D6"/>
    <w:rsid w:val="00103695"/>
    <w:rsid w:val="00103ADB"/>
    <w:rsid w:val="00103C16"/>
    <w:rsid w:val="00104884"/>
    <w:rsid w:val="00105021"/>
    <w:rsid w:val="00105642"/>
    <w:rsid w:val="00105DE4"/>
    <w:rsid w:val="00105F74"/>
    <w:rsid w:val="00106533"/>
    <w:rsid w:val="0010690F"/>
    <w:rsid w:val="00106EC8"/>
    <w:rsid w:val="00107168"/>
    <w:rsid w:val="001074EE"/>
    <w:rsid w:val="0010771D"/>
    <w:rsid w:val="00107DA5"/>
    <w:rsid w:val="00107F2E"/>
    <w:rsid w:val="0011038A"/>
    <w:rsid w:val="00110850"/>
    <w:rsid w:val="001111D4"/>
    <w:rsid w:val="00111A66"/>
    <w:rsid w:val="00111B13"/>
    <w:rsid w:val="001121DF"/>
    <w:rsid w:val="00112377"/>
    <w:rsid w:val="00112CA2"/>
    <w:rsid w:val="001133FA"/>
    <w:rsid w:val="00114A9A"/>
    <w:rsid w:val="00114DF8"/>
    <w:rsid w:val="0011512F"/>
    <w:rsid w:val="00115793"/>
    <w:rsid w:val="00115FD4"/>
    <w:rsid w:val="0011609A"/>
    <w:rsid w:val="00116A72"/>
    <w:rsid w:val="00117169"/>
    <w:rsid w:val="001174B3"/>
    <w:rsid w:val="00117822"/>
    <w:rsid w:val="00117CB6"/>
    <w:rsid w:val="0012085E"/>
    <w:rsid w:val="00120CC2"/>
    <w:rsid w:val="00120D03"/>
    <w:rsid w:val="00121655"/>
    <w:rsid w:val="00121BC2"/>
    <w:rsid w:val="0012207A"/>
    <w:rsid w:val="0012243F"/>
    <w:rsid w:val="0012273B"/>
    <w:rsid w:val="00122833"/>
    <w:rsid w:val="00122900"/>
    <w:rsid w:val="00122AAB"/>
    <w:rsid w:val="00122D81"/>
    <w:rsid w:val="00123388"/>
    <w:rsid w:val="00123D0B"/>
    <w:rsid w:val="0012449D"/>
    <w:rsid w:val="001251A1"/>
    <w:rsid w:val="001254F3"/>
    <w:rsid w:val="0012551A"/>
    <w:rsid w:val="00126DD4"/>
    <w:rsid w:val="00126F13"/>
    <w:rsid w:val="001272AA"/>
    <w:rsid w:val="001276F8"/>
    <w:rsid w:val="00127714"/>
    <w:rsid w:val="00127EC3"/>
    <w:rsid w:val="00130CE3"/>
    <w:rsid w:val="001315DA"/>
    <w:rsid w:val="00131746"/>
    <w:rsid w:val="00131E60"/>
    <w:rsid w:val="001322A9"/>
    <w:rsid w:val="00132930"/>
    <w:rsid w:val="00132C48"/>
    <w:rsid w:val="00132D18"/>
    <w:rsid w:val="00133B74"/>
    <w:rsid w:val="0013495C"/>
    <w:rsid w:val="00135637"/>
    <w:rsid w:val="00135739"/>
    <w:rsid w:val="001361DF"/>
    <w:rsid w:val="0013638A"/>
    <w:rsid w:val="00136484"/>
    <w:rsid w:val="0013653C"/>
    <w:rsid w:val="00136545"/>
    <w:rsid w:val="00136735"/>
    <w:rsid w:val="00136B07"/>
    <w:rsid w:val="00136FE5"/>
    <w:rsid w:val="0014032D"/>
    <w:rsid w:val="0014040D"/>
    <w:rsid w:val="0014091B"/>
    <w:rsid w:val="00140943"/>
    <w:rsid w:val="00140AB8"/>
    <w:rsid w:val="0014108F"/>
    <w:rsid w:val="001410DF"/>
    <w:rsid w:val="001416F5"/>
    <w:rsid w:val="0014187F"/>
    <w:rsid w:val="00142BE1"/>
    <w:rsid w:val="00142C0A"/>
    <w:rsid w:val="00143955"/>
    <w:rsid w:val="001439D8"/>
    <w:rsid w:val="00143CF1"/>
    <w:rsid w:val="00143F0F"/>
    <w:rsid w:val="001441F2"/>
    <w:rsid w:val="001449DF"/>
    <w:rsid w:val="00144DB3"/>
    <w:rsid w:val="00144E16"/>
    <w:rsid w:val="00144F29"/>
    <w:rsid w:val="001453D8"/>
    <w:rsid w:val="00145937"/>
    <w:rsid w:val="00145B15"/>
    <w:rsid w:val="0014609C"/>
    <w:rsid w:val="0014660A"/>
    <w:rsid w:val="00146A15"/>
    <w:rsid w:val="00146A47"/>
    <w:rsid w:val="00147344"/>
    <w:rsid w:val="001477C8"/>
    <w:rsid w:val="001509A4"/>
    <w:rsid w:val="00150D07"/>
    <w:rsid w:val="00153000"/>
    <w:rsid w:val="0015320C"/>
    <w:rsid w:val="0015349B"/>
    <w:rsid w:val="00153CCE"/>
    <w:rsid w:val="00155712"/>
    <w:rsid w:val="00155D4A"/>
    <w:rsid w:val="00155DDC"/>
    <w:rsid w:val="00155F18"/>
    <w:rsid w:val="001561BF"/>
    <w:rsid w:val="0015658A"/>
    <w:rsid w:val="0015665B"/>
    <w:rsid w:val="001608A7"/>
    <w:rsid w:val="0016195E"/>
    <w:rsid w:val="001620EE"/>
    <w:rsid w:val="0016230A"/>
    <w:rsid w:val="00162AF2"/>
    <w:rsid w:val="00163383"/>
    <w:rsid w:val="001633AC"/>
    <w:rsid w:val="001635DA"/>
    <w:rsid w:val="00163678"/>
    <w:rsid w:val="001636D4"/>
    <w:rsid w:val="00163EB3"/>
    <w:rsid w:val="00163FF7"/>
    <w:rsid w:val="00164185"/>
    <w:rsid w:val="001641B9"/>
    <w:rsid w:val="00164673"/>
    <w:rsid w:val="00164CEB"/>
    <w:rsid w:val="001653C5"/>
    <w:rsid w:val="00165BA7"/>
    <w:rsid w:val="00165D55"/>
    <w:rsid w:val="00165D80"/>
    <w:rsid w:val="00166AD0"/>
    <w:rsid w:val="00166F10"/>
    <w:rsid w:val="001672F8"/>
    <w:rsid w:val="0016786D"/>
    <w:rsid w:val="001678F3"/>
    <w:rsid w:val="00167DB6"/>
    <w:rsid w:val="0017097E"/>
    <w:rsid w:val="00170E3E"/>
    <w:rsid w:val="00170F66"/>
    <w:rsid w:val="001711BD"/>
    <w:rsid w:val="0017192A"/>
    <w:rsid w:val="00171FD6"/>
    <w:rsid w:val="00172264"/>
    <w:rsid w:val="0017274F"/>
    <w:rsid w:val="00172CF8"/>
    <w:rsid w:val="00172ECC"/>
    <w:rsid w:val="00173431"/>
    <w:rsid w:val="001734F2"/>
    <w:rsid w:val="001735D5"/>
    <w:rsid w:val="0017365B"/>
    <w:rsid w:val="00173B1C"/>
    <w:rsid w:val="00173CAC"/>
    <w:rsid w:val="00173F5B"/>
    <w:rsid w:val="0017429B"/>
    <w:rsid w:val="001751AC"/>
    <w:rsid w:val="00175684"/>
    <w:rsid w:val="00176059"/>
    <w:rsid w:val="001765A5"/>
    <w:rsid w:val="00176E34"/>
    <w:rsid w:val="001772A6"/>
    <w:rsid w:val="00177547"/>
    <w:rsid w:val="0018146E"/>
    <w:rsid w:val="00181779"/>
    <w:rsid w:val="00181EFC"/>
    <w:rsid w:val="00183B82"/>
    <w:rsid w:val="00183D8C"/>
    <w:rsid w:val="00183EF1"/>
    <w:rsid w:val="00184164"/>
    <w:rsid w:val="001845BE"/>
    <w:rsid w:val="001846C4"/>
    <w:rsid w:val="00184A32"/>
    <w:rsid w:val="001854FE"/>
    <w:rsid w:val="00185E72"/>
    <w:rsid w:val="00186011"/>
    <w:rsid w:val="001872BE"/>
    <w:rsid w:val="00187BB6"/>
    <w:rsid w:val="00187FCE"/>
    <w:rsid w:val="00190795"/>
    <w:rsid w:val="00190AC0"/>
    <w:rsid w:val="00191140"/>
    <w:rsid w:val="0019131B"/>
    <w:rsid w:val="0019199B"/>
    <w:rsid w:val="00191ADC"/>
    <w:rsid w:val="00191E30"/>
    <w:rsid w:val="00192226"/>
    <w:rsid w:val="00192628"/>
    <w:rsid w:val="00192CE5"/>
    <w:rsid w:val="00193462"/>
    <w:rsid w:val="00193EFA"/>
    <w:rsid w:val="001947D7"/>
    <w:rsid w:val="001951CD"/>
    <w:rsid w:val="001951E1"/>
    <w:rsid w:val="0019575B"/>
    <w:rsid w:val="00195BA6"/>
    <w:rsid w:val="0019619B"/>
    <w:rsid w:val="00196237"/>
    <w:rsid w:val="00196B15"/>
    <w:rsid w:val="00196C69"/>
    <w:rsid w:val="0019747D"/>
    <w:rsid w:val="001A05F0"/>
    <w:rsid w:val="001A1CC2"/>
    <w:rsid w:val="001A20AC"/>
    <w:rsid w:val="001A28B4"/>
    <w:rsid w:val="001A2B84"/>
    <w:rsid w:val="001A2E07"/>
    <w:rsid w:val="001A2EAF"/>
    <w:rsid w:val="001A391A"/>
    <w:rsid w:val="001A432A"/>
    <w:rsid w:val="001A4ABF"/>
    <w:rsid w:val="001A4BF6"/>
    <w:rsid w:val="001A4C0D"/>
    <w:rsid w:val="001A4C31"/>
    <w:rsid w:val="001A6F61"/>
    <w:rsid w:val="001A7029"/>
    <w:rsid w:val="001A73AF"/>
    <w:rsid w:val="001A74D4"/>
    <w:rsid w:val="001A7526"/>
    <w:rsid w:val="001A78A0"/>
    <w:rsid w:val="001A79F4"/>
    <w:rsid w:val="001A7BBC"/>
    <w:rsid w:val="001A7C84"/>
    <w:rsid w:val="001B00E0"/>
    <w:rsid w:val="001B0140"/>
    <w:rsid w:val="001B06A2"/>
    <w:rsid w:val="001B0B95"/>
    <w:rsid w:val="001B0C4D"/>
    <w:rsid w:val="001B0D87"/>
    <w:rsid w:val="001B130C"/>
    <w:rsid w:val="001B27B3"/>
    <w:rsid w:val="001B2CBE"/>
    <w:rsid w:val="001B3B0F"/>
    <w:rsid w:val="001B4550"/>
    <w:rsid w:val="001B4C80"/>
    <w:rsid w:val="001B4E7B"/>
    <w:rsid w:val="001B4FF3"/>
    <w:rsid w:val="001B56BB"/>
    <w:rsid w:val="001B5706"/>
    <w:rsid w:val="001B5D4B"/>
    <w:rsid w:val="001B5EAB"/>
    <w:rsid w:val="001B61F4"/>
    <w:rsid w:val="001B6892"/>
    <w:rsid w:val="001B7B90"/>
    <w:rsid w:val="001C03E0"/>
    <w:rsid w:val="001C03F5"/>
    <w:rsid w:val="001C062F"/>
    <w:rsid w:val="001C10B7"/>
    <w:rsid w:val="001C19D6"/>
    <w:rsid w:val="001C200E"/>
    <w:rsid w:val="001C21B0"/>
    <w:rsid w:val="001C254C"/>
    <w:rsid w:val="001C2619"/>
    <w:rsid w:val="001C2646"/>
    <w:rsid w:val="001C3832"/>
    <w:rsid w:val="001C3C8B"/>
    <w:rsid w:val="001C3DA9"/>
    <w:rsid w:val="001C3EE9"/>
    <w:rsid w:val="001C3F02"/>
    <w:rsid w:val="001C4B27"/>
    <w:rsid w:val="001C4F1F"/>
    <w:rsid w:val="001C505B"/>
    <w:rsid w:val="001C5A72"/>
    <w:rsid w:val="001C60F7"/>
    <w:rsid w:val="001C655D"/>
    <w:rsid w:val="001C6B4C"/>
    <w:rsid w:val="001C6C56"/>
    <w:rsid w:val="001C70BD"/>
    <w:rsid w:val="001C734A"/>
    <w:rsid w:val="001C7A1B"/>
    <w:rsid w:val="001C7A26"/>
    <w:rsid w:val="001D00C4"/>
    <w:rsid w:val="001D1718"/>
    <w:rsid w:val="001D1896"/>
    <w:rsid w:val="001D3201"/>
    <w:rsid w:val="001D32A0"/>
    <w:rsid w:val="001D39A2"/>
    <w:rsid w:val="001D3EFB"/>
    <w:rsid w:val="001D44A0"/>
    <w:rsid w:val="001D44FF"/>
    <w:rsid w:val="001D4BCD"/>
    <w:rsid w:val="001D5045"/>
    <w:rsid w:val="001D50CD"/>
    <w:rsid w:val="001D54FE"/>
    <w:rsid w:val="001D5869"/>
    <w:rsid w:val="001D5AAF"/>
    <w:rsid w:val="001D5B4A"/>
    <w:rsid w:val="001D5C4B"/>
    <w:rsid w:val="001D5F87"/>
    <w:rsid w:val="001D5FF9"/>
    <w:rsid w:val="001D6164"/>
    <w:rsid w:val="001D63DF"/>
    <w:rsid w:val="001D6740"/>
    <w:rsid w:val="001D7A35"/>
    <w:rsid w:val="001D7AA3"/>
    <w:rsid w:val="001D7AEE"/>
    <w:rsid w:val="001E019E"/>
    <w:rsid w:val="001E0AD8"/>
    <w:rsid w:val="001E0D3B"/>
    <w:rsid w:val="001E1BED"/>
    <w:rsid w:val="001E22FC"/>
    <w:rsid w:val="001E2504"/>
    <w:rsid w:val="001E25EE"/>
    <w:rsid w:val="001E360B"/>
    <w:rsid w:val="001E36E1"/>
    <w:rsid w:val="001E405A"/>
    <w:rsid w:val="001E44BE"/>
    <w:rsid w:val="001E4551"/>
    <w:rsid w:val="001E455F"/>
    <w:rsid w:val="001E46A4"/>
    <w:rsid w:val="001E4CAC"/>
    <w:rsid w:val="001E5552"/>
    <w:rsid w:val="001E5D67"/>
    <w:rsid w:val="001E5E25"/>
    <w:rsid w:val="001E67BD"/>
    <w:rsid w:val="001E7D8B"/>
    <w:rsid w:val="001F0405"/>
    <w:rsid w:val="001F04A8"/>
    <w:rsid w:val="001F1023"/>
    <w:rsid w:val="001F12E1"/>
    <w:rsid w:val="001F1CAF"/>
    <w:rsid w:val="001F2B57"/>
    <w:rsid w:val="001F2F6E"/>
    <w:rsid w:val="001F332F"/>
    <w:rsid w:val="001F359E"/>
    <w:rsid w:val="001F392C"/>
    <w:rsid w:val="001F3BC7"/>
    <w:rsid w:val="001F3DF5"/>
    <w:rsid w:val="001F3E13"/>
    <w:rsid w:val="001F4F58"/>
    <w:rsid w:val="001F5388"/>
    <w:rsid w:val="001F5758"/>
    <w:rsid w:val="001F59B5"/>
    <w:rsid w:val="001F621C"/>
    <w:rsid w:val="001F6DFA"/>
    <w:rsid w:val="001F7901"/>
    <w:rsid w:val="001F7958"/>
    <w:rsid w:val="001F7BFD"/>
    <w:rsid w:val="001F7D3F"/>
    <w:rsid w:val="002002B2"/>
    <w:rsid w:val="002036B4"/>
    <w:rsid w:val="0020397A"/>
    <w:rsid w:val="002039E6"/>
    <w:rsid w:val="00203ED7"/>
    <w:rsid w:val="00203F73"/>
    <w:rsid w:val="002040BC"/>
    <w:rsid w:val="0020477F"/>
    <w:rsid w:val="002047C7"/>
    <w:rsid w:val="002048C1"/>
    <w:rsid w:val="00204D6E"/>
    <w:rsid w:val="00204FD4"/>
    <w:rsid w:val="002054D6"/>
    <w:rsid w:val="002056A7"/>
    <w:rsid w:val="00205949"/>
    <w:rsid w:val="00205E56"/>
    <w:rsid w:val="00206867"/>
    <w:rsid w:val="002069F3"/>
    <w:rsid w:val="00206AF8"/>
    <w:rsid w:val="00206D90"/>
    <w:rsid w:val="00206E24"/>
    <w:rsid w:val="002071EF"/>
    <w:rsid w:val="002072FF"/>
    <w:rsid w:val="00207A04"/>
    <w:rsid w:val="00207CB1"/>
    <w:rsid w:val="00207EC0"/>
    <w:rsid w:val="0021055E"/>
    <w:rsid w:val="002106ED"/>
    <w:rsid w:val="00210925"/>
    <w:rsid w:val="00210B5D"/>
    <w:rsid w:val="002110F9"/>
    <w:rsid w:val="00211CB1"/>
    <w:rsid w:val="00212120"/>
    <w:rsid w:val="002125CC"/>
    <w:rsid w:val="002129EC"/>
    <w:rsid w:val="00212B84"/>
    <w:rsid w:val="00212BC3"/>
    <w:rsid w:val="00213746"/>
    <w:rsid w:val="00213895"/>
    <w:rsid w:val="00213ED5"/>
    <w:rsid w:val="002140BD"/>
    <w:rsid w:val="00214AF7"/>
    <w:rsid w:val="0021533E"/>
    <w:rsid w:val="00215B48"/>
    <w:rsid w:val="00215D56"/>
    <w:rsid w:val="00216A51"/>
    <w:rsid w:val="00216FBB"/>
    <w:rsid w:val="00217565"/>
    <w:rsid w:val="00217FAB"/>
    <w:rsid w:val="00217FCF"/>
    <w:rsid w:val="002201B8"/>
    <w:rsid w:val="00220554"/>
    <w:rsid w:val="0022099C"/>
    <w:rsid w:val="00221003"/>
    <w:rsid w:val="0022103F"/>
    <w:rsid w:val="00222C19"/>
    <w:rsid w:val="00223013"/>
    <w:rsid w:val="0022378E"/>
    <w:rsid w:val="00223A13"/>
    <w:rsid w:val="00224F74"/>
    <w:rsid w:val="002255B6"/>
    <w:rsid w:val="0022677E"/>
    <w:rsid w:val="002273B9"/>
    <w:rsid w:val="00227431"/>
    <w:rsid w:val="00230385"/>
    <w:rsid w:val="0023046F"/>
    <w:rsid w:val="0023080D"/>
    <w:rsid w:val="00230BA6"/>
    <w:rsid w:val="00231209"/>
    <w:rsid w:val="0023156A"/>
    <w:rsid w:val="00231949"/>
    <w:rsid w:val="002319C8"/>
    <w:rsid w:val="002326E8"/>
    <w:rsid w:val="00232AB2"/>
    <w:rsid w:val="00232BA4"/>
    <w:rsid w:val="00232EB2"/>
    <w:rsid w:val="00233202"/>
    <w:rsid w:val="00233A5F"/>
    <w:rsid w:val="00233DA6"/>
    <w:rsid w:val="002340B6"/>
    <w:rsid w:val="00234676"/>
    <w:rsid w:val="00234B84"/>
    <w:rsid w:val="00235B68"/>
    <w:rsid w:val="00235B6F"/>
    <w:rsid w:val="00236D17"/>
    <w:rsid w:val="00237B5C"/>
    <w:rsid w:val="00240F96"/>
    <w:rsid w:val="0024142B"/>
    <w:rsid w:val="0024147C"/>
    <w:rsid w:val="002415B2"/>
    <w:rsid w:val="00241B58"/>
    <w:rsid w:val="00241CA3"/>
    <w:rsid w:val="00241E20"/>
    <w:rsid w:val="00241FDC"/>
    <w:rsid w:val="00242D7F"/>
    <w:rsid w:val="00243D26"/>
    <w:rsid w:val="00243F35"/>
    <w:rsid w:val="00244DD2"/>
    <w:rsid w:val="00244F81"/>
    <w:rsid w:val="0024565A"/>
    <w:rsid w:val="0024584A"/>
    <w:rsid w:val="0024684E"/>
    <w:rsid w:val="00246C43"/>
    <w:rsid w:val="00246DEF"/>
    <w:rsid w:val="00247353"/>
    <w:rsid w:val="002503FC"/>
    <w:rsid w:val="00250F75"/>
    <w:rsid w:val="00251513"/>
    <w:rsid w:val="00251AAA"/>
    <w:rsid w:val="00251EA0"/>
    <w:rsid w:val="002521F8"/>
    <w:rsid w:val="002526A0"/>
    <w:rsid w:val="00252824"/>
    <w:rsid w:val="00252918"/>
    <w:rsid w:val="00252EB3"/>
    <w:rsid w:val="002531E9"/>
    <w:rsid w:val="002538CE"/>
    <w:rsid w:val="00253CDC"/>
    <w:rsid w:val="00254074"/>
    <w:rsid w:val="0025470D"/>
    <w:rsid w:val="0025495E"/>
    <w:rsid w:val="00255409"/>
    <w:rsid w:val="0025617B"/>
    <w:rsid w:val="00256749"/>
    <w:rsid w:val="00257847"/>
    <w:rsid w:val="00257C7B"/>
    <w:rsid w:val="0026053B"/>
    <w:rsid w:val="00260B78"/>
    <w:rsid w:val="00260EAD"/>
    <w:rsid w:val="002610D3"/>
    <w:rsid w:val="0026141A"/>
    <w:rsid w:val="00261553"/>
    <w:rsid w:val="00262248"/>
    <w:rsid w:val="00262478"/>
    <w:rsid w:val="00262F0C"/>
    <w:rsid w:val="00262FB4"/>
    <w:rsid w:val="0026312E"/>
    <w:rsid w:val="00263772"/>
    <w:rsid w:val="00263F5B"/>
    <w:rsid w:val="00263F70"/>
    <w:rsid w:val="0026405F"/>
    <w:rsid w:val="00264087"/>
    <w:rsid w:val="002655DB"/>
    <w:rsid w:val="00266023"/>
    <w:rsid w:val="002664F6"/>
    <w:rsid w:val="00266C48"/>
    <w:rsid w:val="00267059"/>
    <w:rsid w:val="002671D5"/>
    <w:rsid w:val="00267AB1"/>
    <w:rsid w:val="00267F7C"/>
    <w:rsid w:val="0027009D"/>
    <w:rsid w:val="00270309"/>
    <w:rsid w:val="002703B3"/>
    <w:rsid w:val="00271034"/>
    <w:rsid w:val="0027113F"/>
    <w:rsid w:val="002712EF"/>
    <w:rsid w:val="0027190B"/>
    <w:rsid w:val="00271BD6"/>
    <w:rsid w:val="00271C82"/>
    <w:rsid w:val="002722E0"/>
    <w:rsid w:val="002722EE"/>
    <w:rsid w:val="0027252B"/>
    <w:rsid w:val="0027318A"/>
    <w:rsid w:val="002734D2"/>
    <w:rsid w:val="002738E2"/>
    <w:rsid w:val="00273C4F"/>
    <w:rsid w:val="00273F89"/>
    <w:rsid w:val="00274141"/>
    <w:rsid w:val="002741FE"/>
    <w:rsid w:val="002748DE"/>
    <w:rsid w:val="00274FC4"/>
    <w:rsid w:val="002750D6"/>
    <w:rsid w:val="002755FB"/>
    <w:rsid w:val="0027641E"/>
    <w:rsid w:val="00276717"/>
    <w:rsid w:val="00276ACB"/>
    <w:rsid w:val="00276CF6"/>
    <w:rsid w:val="00277297"/>
    <w:rsid w:val="00277381"/>
    <w:rsid w:val="0028024E"/>
    <w:rsid w:val="00280338"/>
    <w:rsid w:val="002807F6"/>
    <w:rsid w:val="00280FBC"/>
    <w:rsid w:val="00281117"/>
    <w:rsid w:val="002818F5"/>
    <w:rsid w:val="00282682"/>
    <w:rsid w:val="00283C6F"/>
    <w:rsid w:val="00283F92"/>
    <w:rsid w:val="00284173"/>
    <w:rsid w:val="00284908"/>
    <w:rsid w:val="00285569"/>
    <w:rsid w:val="00286031"/>
    <w:rsid w:val="002864A6"/>
    <w:rsid w:val="0028681B"/>
    <w:rsid w:val="00286D26"/>
    <w:rsid w:val="00286F40"/>
    <w:rsid w:val="0028752D"/>
    <w:rsid w:val="0029096B"/>
    <w:rsid w:val="00291D00"/>
    <w:rsid w:val="0029246D"/>
    <w:rsid w:val="00292964"/>
    <w:rsid w:val="00292AC3"/>
    <w:rsid w:val="00293A6C"/>
    <w:rsid w:val="00293DF2"/>
    <w:rsid w:val="00294156"/>
    <w:rsid w:val="002944A4"/>
    <w:rsid w:val="00294E6D"/>
    <w:rsid w:val="00294EFE"/>
    <w:rsid w:val="002950DC"/>
    <w:rsid w:val="00295211"/>
    <w:rsid w:val="00295699"/>
    <w:rsid w:val="00295EEB"/>
    <w:rsid w:val="00296715"/>
    <w:rsid w:val="0029677C"/>
    <w:rsid w:val="0029683F"/>
    <w:rsid w:val="00296E0C"/>
    <w:rsid w:val="00297441"/>
    <w:rsid w:val="0029793F"/>
    <w:rsid w:val="00297A66"/>
    <w:rsid w:val="002A0101"/>
    <w:rsid w:val="002A015C"/>
    <w:rsid w:val="002A0688"/>
    <w:rsid w:val="002A0A17"/>
    <w:rsid w:val="002A0FE2"/>
    <w:rsid w:val="002A1A86"/>
    <w:rsid w:val="002A2392"/>
    <w:rsid w:val="002A30D4"/>
    <w:rsid w:val="002A3771"/>
    <w:rsid w:val="002A3C6F"/>
    <w:rsid w:val="002A3D3D"/>
    <w:rsid w:val="002A44A2"/>
    <w:rsid w:val="002A44C7"/>
    <w:rsid w:val="002A44DA"/>
    <w:rsid w:val="002A478E"/>
    <w:rsid w:val="002A4AD3"/>
    <w:rsid w:val="002A4B41"/>
    <w:rsid w:val="002A5188"/>
    <w:rsid w:val="002A5562"/>
    <w:rsid w:val="002A6655"/>
    <w:rsid w:val="002A6812"/>
    <w:rsid w:val="002A6C52"/>
    <w:rsid w:val="002A7725"/>
    <w:rsid w:val="002B01D0"/>
    <w:rsid w:val="002B0A94"/>
    <w:rsid w:val="002B0AE2"/>
    <w:rsid w:val="002B0CC3"/>
    <w:rsid w:val="002B109B"/>
    <w:rsid w:val="002B11E2"/>
    <w:rsid w:val="002B1E36"/>
    <w:rsid w:val="002B2847"/>
    <w:rsid w:val="002B2CF7"/>
    <w:rsid w:val="002B3561"/>
    <w:rsid w:val="002B366E"/>
    <w:rsid w:val="002B3E8F"/>
    <w:rsid w:val="002B4C8B"/>
    <w:rsid w:val="002B4E4A"/>
    <w:rsid w:val="002B58D8"/>
    <w:rsid w:val="002B5D0D"/>
    <w:rsid w:val="002B7B45"/>
    <w:rsid w:val="002C012F"/>
    <w:rsid w:val="002C0DCE"/>
    <w:rsid w:val="002C0E6E"/>
    <w:rsid w:val="002C10EC"/>
    <w:rsid w:val="002C153D"/>
    <w:rsid w:val="002C1816"/>
    <w:rsid w:val="002C1B9B"/>
    <w:rsid w:val="002C1F73"/>
    <w:rsid w:val="002C205C"/>
    <w:rsid w:val="002C2BB7"/>
    <w:rsid w:val="002C2D1A"/>
    <w:rsid w:val="002C3E48"/>
    <w:rsid w:val="002C4E28"/>
    <w:rsid w:val="002C54E4"/>
    <w:rsid w:val="002C5E4F"/>
    <w:rsid w:val="002C643F"/>
    <w:rsid w:val="002C6C13"/>
    <w:rsid w:val="002C7C16"/>
    <w:rsid w:val="002C7F1D"/>
    <w:rsid w:val="002D08B5"/>
    <w:rsid w:val="002D0970"/>
    <w:rsid w:val="002D0BFA"/>
    <w:rsid w:val="002D0E08"/>
    <w:rsid w:val="002D13CD"/>
    <w:rsid w:val="002D159A"/>
    <w:rsid w:val="002D15D3"/>
    <w:rsid w:val="002D1BDF"/>
    <w:rsid w:val="002D230D"/>
    <w:rsid w:val="002D2696"/>
    <w:rsid w:val="002D2B92"/>
    <w:rsid w:val="002D34C0"/>
    <w:rsid w:val="002D35AF"/>
    <w:rsid w:val="002D3EB5"/>
    <w:rsid w:val="002D41C4"/>
    <w:rsid w:val="002D428C"/>
    <w:rsid w:val="002D4AE3"/>
    <w:rsid w:val="002D56D1"/>
    <w:rsid w:val="002D574A"/>
    <w:rsid w:val="002D5DAD"/>
    <w:rsid w:val="002D5E05"/>
    <w:rsid w:val="002D61A8"/>
    <w:rsid w:val="002D6448"/>
    <w:rsid w:val="002D6D76"/>
    <w:rsid w:val="002D6F31"/>
    <w:rsid w:val="002D75B4"/>
    <w:rsid w:val="002D7768"/>
    <w:rsid w:val="002D78E0"/>
    <w:rsid w:val="002E0226"/>
    <w:rsid w:val="002E1D15"/>
    <w:rsid w:val="002E2932"/>
    <w:rsid w:val="002E308F"/>
    <w:rsid w:val="002E32DC"/>
    <w:rsid w:val="002E3625"/>
    <w:rsid w:val="002E370E"/>
    <w:rsid w:val="002E37AA"/>
    <w:rsid w:val="002E38CE"/>
    <w:rsid w:val="002E400E"/>
    <w:rsid w:val="002E42FA"/>
    <w:rsid w:val="002E43A6"/>
    <w:rsid w:val="002E4933"/>
    <w:rsid w:val="002E4BAE"/>
    <w:rsid w:val="002E511D"/>
    <w:rsid w:val="002E6008"/>
    <w:rsid w:val="002E61FB"/>
    <w:rsid w:val="002E653E"/>
    <w:rsid w:val="002E7558"/>
    <w:rsid w:val="002E7774"/>
    <w:rsid w:val="002E781F"/>
    <w:rsid w:val="002E7A54"/>
    <w:rsid w:val="002F0580"/>
    <w:rsid w:val="002F05A6"/>
    <w:rsid w:val="002F0C20"/>
    <w:rsid w:val="002F11B0"/>
    <w:rsid w:val="002F128F"/>
    <w:rsid w:val="002F129C"/>
    <w:rsid w:val="002F12B2"/>
    <w:rsid w:val="002F168A"/>
    <w:rsid w:val="002F16DF"/>
    <w:rsid w:val="002F174B"/>
    <w:rsid w:val="002F2030"/>
    <w:rsid w:val="002F2A5C"/>
    <w:rsid w:val="002F2E5E"/>
    <w:rsid w:val="002F33CA"/>
    <w:rsid w:val="002F366A"/>
    <w:rsid w:val="002F3B5E"/>
    <w:rsid w:val="002F3CD3"/>
    <w:rsid w:val="002F4646"/>
    <w:rsid w:val="002F4AD3"/>
    <w:rsid w:val="002F566D"/>
    <w:rsid w:val="002F5DA3"/>
    <w:rsid w:val="002F60CB"/>
    <w:rsid w:val="002F6411"/>
    <w:rsid w:val="002F6AED"/>
    <w:rsid w:val="002F6FE5"/>
    <w:rsid w:val="002F7297"/>
    <w:rsid w:val="002F7332"/>
    <w:rsid w:val="002F7A92"/>
    <w:rsid w:val="002F7E38"/>
    <w:rsid w:val="0030062D"/>
    <w:rsid w:val="00301268"/>
    <w:rsid w:val="00301754"/>
    <w:rsid w:val="00301A36"/>
    <w:rsid w:val="00301A6B"/>
    <w:rsid w:val="00301D9B"/>
    <w:rsid w:val="003025B0"/>
    <w:rsid w:val="00302BDC"/>
    <w:rsid w:val="00303508"/>
    <w:rsid w:val="00303F5B"/>
    <w:rsid w:val="00304241"/>
    <w:rsid w:val="00304A23"/>
    <w:rsid w:val="00304EF1"/>
    <w:rsid w:val="0030505E"/>
    <w:rsid w:val="003055A3"/>
    <w:rsid w:val="003058BE"/>
    <w:rsid w:val="00305C81"/>
    <w:rsid w:val="003060E3"/>
    <w:rsid w:val="00306A3C"/>
    <w:rsid w:val="00306BAD"/>
    <w:rsid w:val="00306F8F"/>
    <w:rsid w:val="0030707A"/>
    <w:rsid w:val="00307CE9"/>
    <w:rsid w:val="00307DD6"/>
    <w:rsid w:val="00310077"/>
    <w:rsid w:val="003102CD"/>
    <w:rsid w:val="00310374"/>
    <w:rsid w:val="003105AE"/>
    <w:rsid w:val="00310851"/>
    <w:rsid w:val="00311889"/>
    <w:rsid w:val="00311C27"/>
    <w:rsid w:val="00311F63"/>
    <w:rsid w:val="0031211C"/>
    <w:rsid w:val="0031247F"/>
    <w:rsid w:val="003124E5"/>
    <w:rsid w:val="00312996"/>
    <w:rsid w:val="00312B40"/>
    <w:rsid w:val="00312B52"/>
    <w:rsid w:val="00312E9D"/>
    <w:rsid w:val="00313D0D"/>
    <w:rsid w:val="00313F0D"/>
    <w:rsid w:val="00314628"/>
    <w:rsid w:val="00314989"/>
    <w:rsid w:val="00314AAA"/>
    <w:rsid w:val="00314BC5"/>
    <w:rsid w:val="0031532D"/>
    <w:rsid w:val="00315471"/>
    <w:rsid w:val="003155EF"/>
    <w:rsid w:val="003167F6"/>
    <w:rsid w:val="003169C2"/>
    <w:rsid w:val="00316D4F"/>
    <w:rsid w:val="00316F0C"/>
    <w:rsid w:val="003202B5"/>
    <w:rsid w:val="00320329"/>
    <w:rsid w:val="003207BE"/>
    <w:rsid w:val="0032092A"/>
    <w:rsid w:val="00320C17"/>
    <w:rsid w:val="00320E2B"/>
    <w:rsid w:val="00321135"/>
    <w:rsid w:val="00321186"/>
    <w:rsid w:val="003212A6"/>
    <w:rsid w:val="003212CD"/>
    <w:rsid w:val="0032181F"/>
    <w:rsid w:val="00321A99"/>
    <w:rsid w:val="00321CD0"/>
    <w:rsid w:val="0032275E"/>
    <w:rsid w:val="00322763"/>
    <w:rsid w:val="00322858"/>
    <w:rsid w:val="00322C5E"/>
    <w:rsid w:val="003249E2"/>
    <w:rsid w:val="00324F9D"/>
    <w:rsid w:val="00324FEF"/>
    <w:rsid w:val="00325359"/>
    <w:rsid w:val="003254FE"/>
    <w:rsid w:val="0032563B"/>
    <w:rsid w:val="00325659"/>
    <w:rsid w:val="00325707"/>
    <w:rsid w:val="00325722"/>
    <w:rsid w:val="003257FE"/>
    <w:rsid w:val="00325C68"/>
    <w:rsid w:val="00326DAB"/>
    <w:rsid w:val="0032783D"/>
    <w:rsid w:val="00327AD3"/>
    <w:rsid w:val="00327C80"/>
    <w:rsid w:val="003307CE"/>
    <w:rsid w:val="003309B7"/>
    <w:rsid w:val="00330F07"/>
    <w:rsid w:val="0033106D"/>
    <w:rsid w:val="00331E14"/>
    <w:rsid w:val="00333502"/>
    <w:rsid w:val="003338D5"/>
    <w:rsid w:val="00334603"/>
    <w:rsid w:val="00334777"/>
    <w:rsid w:val="00334BB8"/>
    <w:rsid w:val="00334D02"/>
    <w:rsid w:val="0033501D"/>
    <w:rsid w:val="0033504C"/>
    <w:rsid w:val="00335203"/>
    <w:rsid w:val="003352C1"/>
    <w:rsid w:val="003352DD"/>
    <w:rsid w:val="00335431"/>
    <w:rsid w:val="003355B1"/>
    <w:rsid w:val="003356B2"/>
    <w:rsid w:val="0033572E"/>
    <w:rsid w:val="00335AED"/>
    <w:rsid w:val="003369E4"/>
    <w:rsid w:val="00336E8C"/>
    <w:rsid w:val="003375F4"/>
    <w:rsid w:val="003379A8"/>
    <w:rsid w:val="00340367"/>
    <w:rsid w:val="00340E8A"/>
    <w:rsid w:val="00341036"/>
    <w:rsid w:val="00341379"/>
    <w:rsid w:val="003413B1"/>
    <w:rsid w:val="00341671"/>
    <w:rsid w:val="00342280"/>
    <w:rsid w:val="00343A60"/>
    <w:rsid w:val="00343FBD"/>
    <w:rsid w:val="003441DB"/>
    <w:rsid w:val="00344205"/>
    <w:rsid w:val="00344D49"/>
    <w:rsid w:val="00345AC3"/>
    <w:rsid w:val="00345F1C"/>
    <w:rsid w:val="0034601C"/>
    <w:rsid w:val="0034606D"/>
    <w:rsid w:val="00346CC0"/>
    <w:rsid w:val="00347EA1"/>
    <w:rsid w:val="00347F9F"/>
    <w:rsid w:val="003505B7"/>
    <w:rsid w:val="0035091F"/>
    <w:rsid w:val="00350FDB"/>
    <w:rsid w:val="003510EF"/>
    <w:rsid w:val="0035157A"/>
    <w:rsid w:val="00352394"/>
    <w:rsid w:val="00352686"/>
    <w:rsid w:val="00352924"/>
    <w:rsid w:val="003529A9"/>
    <w:rsid w:val="00352DA9"/>
    <w:rsid w:val="00353463"/>
    <w:rsid w:val="003535CD"/>
    <w:rsid w:val="00353E90"/>
    <w:rsid w:val="00354662"/>
    <w:rsid w:val="0035481E"/>
    <w:rsid w:val="003549D1"/>
    <w:rsid w:val="00354FE9"/>
    <w:rsid w:val="00355015"/>
    <w:rsid w:val="00355601"/>
    <w:rsid w:val="00355A69"/>
    <w:rsid w:val="00355CBA"/>
    <w:rsid w:val="00356110"/>
    <w:rsid w:val="003566FA"/>
    <w:rsid w:val="00357456"/>
    <w:rsid w:val="00360401"/>
    <w:rsid w:val="00360BC4"/>
    <w:rsid w:val="003613A2"/>
    <w:rsid w:val="0036210B"/>
    <w:rsid w:val="00362796"/>
    <w:rsid w:val="00362C1C"/>
    <w:rsid w:val="003633C4"/>
    <w:rsid w:val="00363DC6"/>
    <w:rsid w:val="003640A8"/>
    <w:rsid w:val="00364407"/>
    <w:rsid w:val="00364708"/>
    <w:rsid w:val="00365468"/>
    <w:rsid w:val="0036581C"/>
    <w:rsid w:val="00365937"/>
    <w:rsid w:val="00367416"/>
    <w:rsid w:val="00370441"/>
    <w:rsid w:val="003706D7"/>
    <w:rsid w:val="00370C8E"/>
    <w:rsid w:val="00370FE1"/>
    <w:rsid w:val="00371217"/>
    <w:rsid w:val="00371F95"/>
    <w:rsid w:val="00372319"/>
    <w:rsid w:val="003726BA"/>
    <w:rsid w:val="00372F14"/>
    <w:rsid w:val="00372FBB"/>
    <w:rsid w:val="00373185"/>
    <w:rsid w:val="0037436B"/>
    <w:rsid w:val="00374624"/>
    <w:rsid w:val="003752D3"/>
    <w:rsid w:val="0037542B"/>
    <w:rsid w:val="00375882"/>
    <w:rsid w:val="003760C4"/>
    <w:rsid w:val="0037696C"/>
    <w:rsid w:val="003778F1"/>
    <w:rsid w:val="00377E21"/>
    <w:rsid w:val="00380056"/>
    <w:rsid w:val="003807E2"/>
    <w:rsid w:val="003809FD"/>
    <w:rsid w:val="00380DAB"/>
    <w:rsid w:val="00381127"/>
    <w:rsid w:val="00381780"/>
    <w:rsid w:val="0038186B"/>
    <w:rsid w:val="00382648"/>
    <w:rsid w:val="003837EF"/>
    <w:rsid w:val="0038397E"/>
    <w:rsid w:val="003839AC"/>
    <w:rsid w:val="00383BC9"/>
    <w:rsid w:val="00383D5E"/>
    <w:rsid w:val="00384773"/>
    <w:rsid w:val="00384C52"/>
    <w:rsid w:val="00384D99"/>
    <w:rsid w:val="0038617E"/>
    <w:rsid w:val="00386A29"/>
    <w:rsid w:val="00386B1A"/>
    <w:rsid w:val="00386C3E"/>
    <w:rsid w:val="00386F78"/>
    <w:rsid w:val="00387248"/>
    <w:rsid w:val="0038732D"/>
    <w:rsid w:val="00387527"/>
    <w:rsid w:val="00387F0A"/>
    <w:rsid w:val="00390462"/>
    <w:rsid w:val="003905B7"/>
    <w:rsid w:val="00390613"/>
    <w:rsid w:val="00390D68"/>
    <w:rsid w:val="00390E26"/>
    <w:rsid w:val="0039152A"/>
    <w:rsid w:val="003917E0"/>
    <w:rsid w:val="00391B28"/>
    <w:rsid w:val="00391E17"/>
    <w:rsid w:val="003920E5"/>
    <w:rsid w:val="00392297"/>
    <w:rsid w:val="00392772"/>
    <w:rsid w:val="003929D3"/>
    <w:rsid w:val="00392DCE"/>
    <w:rsid w:val="0039368B"/>
    <w:rsid w:val="00393C2D"/>
    <w:rsid w:val="00394CBC"/>
    <w:rsid w:val="00394D8E"/>
    <w:rsid w:val="00395154"/>
    <w:rsid w:val="0039591D"/>
    <w:rsid w:val="00395DC4"/>
    <w:rsid w:val="0039740C"/>
    <w:rsid w:val="00397939"/>
    <w:rsid w:val="00397984"/>
    <w:rsid w:val="00397C26"/>
    <w:rsid w:val="003A0002"/>
    <w:rsid w:val="003A0263"/>
    <w:rsid w:val="003A04DC"/>
    <w:rsid w:val="003A0A3A"/>
    <w:rsid w:val="003A0A7E"/>
    <w:rsid w:val="003A0D02"/>
    <w:rsid w:val="003A192C"/>
    <w:rsid w:val="003A2DF6"/>
    <w:rsid w:val="003A34E3"/>
    <w:rsid w:val="003A38FA"/>
    <w:rsid w:val="003A3D44"/>
    <w:rsid w:val="003A42F1"/>
    <w:rsid w:val="003A43C7"/>
    <w:rsid w:val="003A46A0"/>
    <w:rsid w:val="003A50BC"/>
    <w:rsid w:val="003A54F0"/>
    <w:rsid w:val="003A5BA0"/>
    <w:rsid w:val="003A623B"/>
    <w:rsid w:val="003A66EA"/>
    <w:rsid w:val="003A6879"/>
    <w:rsid w:val="003A68DA"/>
    <w:rsid w:val="003A6E6F"/>
    <w:rsid w:val="003A77DC"/>
    <w:rsid w:val="003B0131"/>
    <w:rsid w:val="003B08A5"/>
    <w:rsid w:val="003B0B3D"/>
    <w:rsid w:val="003B1299"/>
    <w:rsid w:val="003B12BB"/>
    <w:rsid w:val="003B1A96"/>
    <w:rsid w:val="003B272E"/>
    <w:rsid w:val="003B2EAF"/>
    <w:rsid w:val="003B2EF9"/>
    <w:rsid w:val="003B31B0"/>
    <w:rsid w:val="003B3652"/>
    <w:rsid w:val="003B4402"/>
    <w:rsid w:val="003B4EA7"/>
    <w:rsid w:val="003B4FC1"/>
    <w:rsid w:val="003B5221"/>
    <w:rsid w:val="003B53F7"/>
    <w:rsid w:val="003B5634"/>
    <w:rsid w:val="003B563A"/>
    <w:rsid w:val="003B580C"/>
    <w:rsid w:val="003B5D2C"/>
    <w:rsid w:val="003B6513"/>
    <w:rsid w:val="003B675F"/>
    <w:rsid w:val="003B687E"/>
    <w:rsid w:val="003B68C4"/>
    <w:rsid w:val="003B7325"/>
    <w:rsid w:val="003B73EA"/>
    <w:rsid w:val="003B7AC6"/>
    <w:rsid w:val="003B7DED"/>
    <w:rsid w:val="003B7EEB"/>
    <w:rsid w:val="003B7F31"/>
    <w:rsid w:val="003C0684"/>
    <w:rsid w:val="003C10DA"/>
    <w:rsid w:val="003C1124"/>
    <w:rsid w:val="003C1424"/>
    <w:rsid w:val="003C14A0"/>
    <w:rsid w:val="003C1CA9"/>
    <w:rsid w:val="003C205F"/>
    <w:rsid w:val="003C20A3"/>
    <w:rsid w:val="003C269E"/>
    <w:rsid w:val="003C2909"/>
    <w:rsid w:val="003C2D45"/>
    <w:rsid w:val="003C2E93"/>
    <w:rsid w:val="003C4890"/>
    <w:rsid w:val="003C4A28"/>
    <w:rsid w:val="003C4E1B"/>
    <w:rsid w:val="003C5168"/>
    <w:rsid w:val="003C53F0"/>
    <w:rsid w:val="003C55DF"/>
    <w:rsid w:val="003C58A7"/>
    <w:rsid w:val="003C5946"/>
    <w:rsid w:val="003C64E9"/>
    <w:rsid w:val="003C663B"/>
    <w:rsid w:val="003C7569"/>
    <w:rsid w:val="003C7634"/>
    <w:rsid w:val="003C76B6"/>
    <w:rsid w:val="003C7C0F"/>
    <w:rsid w:val="003C7E31"/>
    <w:rsid w:val="003D0082"/>
    <w:rsid w:val="003D03AB"/>
    <w:rsid w:val="003D040A"/>
    <w:rsid w:val="003D0460"/>
    <w:rsid w:val="003D0F57"/>
    <w:rsid w:val="003D1553"/>
    <w:rsid w:val="003D1841"/>
    <w:rsid w:val="003D2CBC"/>
    <w:rsid w:val="003D2EDC"/>
    <w:rsid w:val="003D30A4"/>
    <w:rsid w:val="003D3A28"/>
    <w:rsid w:val="003D491A"/>
    <w:rsid w:val="003D5029"/>
    <w:rsid w:val="003D50A7"/>
    <w:rsid w:val="003D514B"/>
    <w:rsid w:val="003D5182"/>
    <w:rsid w:val="003D5212"/>
    <w:rsid w:val="003D5395"/>
    <w:rsid w:val="003D54D2"/>
    <w:rsid w:val="003D54D5"/>
    <w:rsid w:val="003D5BE7"/>
    <w:rsid w:val="003D6258"/>
    <w:rsid w:val="003D6442"/>
    <w:rsid w:val="003D6BC1"/>
    <w:rsid w:val="003D6DF1"/>
    <w:rsid w:val="003D719A"/>
    <w:rsid w:val="003E038C"/>
    <w:rsid w:val="003E048F"/>
    <w:rsid w:val="003E0BA9"/>
    <w:rsid w:val="003E0BE0"/>
    <w:rsid w:val="003E0BEC"/>
    <w:rsid w:val="003E13C8"/>
    <w:rsid w:val="003E1528"/>
    <w:rsid w:val="003E176D"/>
    <w:rsid w:val="003E1B13"/>
    <w:rsid w:val="003E2E2B"/>
    <w:rsid w:val="003E33C1"/>
    <w:rsid w:val="003E3C51"/>
    <w:rsid w:val="003E422A"/>
    <w:rsid w:val="003E4C35"/>
    <w:rsid w:val="003E4C9B"/>
    <w:rsid w:val="003E4EFC"/>
    <w:rsid w:val="003E5681"/>
    <w:rsid w:val="003E5B6C"/>
    <w:rsid w:val="003E6178"/>
    <w:rsid w:val="003E6A25"/>
    <w:rsid w:val="003E7448"/>
    <w:rsid w:val="003E7845"/>
    <w:rsid w:val="003E7BEB"/>
    <w:rsid w:val="003E7EA9"/>
    <w:rsid w:val="003F016E"/>
    <w:rsid w:val="003F0182"/>
    <w:rsid w:val="003F06C8"/>
    <w:rsid w:val="003F0BC1"/>
    <w:rsid w:val="003F0BF9"/>
    <w:rsid w:val="003F0F3C"/>
    <w:rsid w:val="003F1175"/>
    <w:rsid w:val="003F1187"/>
    <w:rsid w:val="003F118C"/>
    <w:rsid w:val="003F1375"/>
    <w:rsid w:val="003F20AF"/>
    <w:rsid w:val="003F246F"/>
    <w:rsid w:val="003F2BBD"/>
    <w:rsid w:val="003F2E97"/>
    <w:rsid w:val="003F3835"/>
    <w:rsid w:val="003F3A1E"/>
    <w:rsid w:val="003F4011"/>
    <w:rsid w:val="003F4930"/>
    <w:rsid w:val="003F4B3F"/>
    <w:rsid w:val="003F5758"/>
    <w:rsid w:val="003F5B1B"/>
    <w:rsid w:val="003F5D11"/>
    <w:rsid w:val="003F5D38"/>
    <w:rsid w:val="003F5DFF"/>
    <w:rsid w:val="003F5FFC"/>
    <w:rsid w:val="003F68C5"/>
    <w:rsid w:val="003F6A37"/>
    <w:rsid w:val="003F6D38"/>
    <w:rsid w:val="003F7FD6"/>
    <w:rsid w:val="0040030E"/>
    <w:rsid w:val="00400740"/>
    <w:rsid w:val="0040090A"/>
    <w:rsid w:val="00400CD1"/>
    <w:rsid w:val="00400DFF"/>
    <w:rsid w:val="00401E56"/>
    <w:rsid w:val="00401EE2"/>
    <w:rsid w:val="00402B41"/>
    <w:rsid w:val="00402F1A"/>
    <w:rsid w:val="004032E7"/>
    <w:rsid w:val="004044FB"/>
    <w:rsid w:val="0040462F"/>
    <w:rsid w:val="00404736"/>
    <w:rsid w:val="0040485B"/>
    <w:rsid w:val="00404C3F"/>
    <w:rsid w:val="00404C7E"/>
    <w:rsid w:val="00404EAB"/>
    <w:rsid w:val="00405342"/>
    <w:rsid w:val="00405D1B"/>
    <w:rsid w:val="00406689"/>
    <w:rsid w:val="00406775"/>
    <w:rsid w:val="004070EA"/>
    <w:rsid w:val="00407567"/>
    <w:rsid w:val="004108E3"/>
    <w:rsid w:val="00411034"/>
    <w:rsid w:val="00411481"/>
    <w:rsid w:val="0041159B"/>
    <w:rsid w:val="00411CCB"/>
    <w:rsid w:val="00412645"/>
    <w:rsid w:val="00412B3D"/>
    <w:rsid w:val="00412E62"/>
    <w:rsid w:val="00412FBB"/>
    <w:rsid w:val="00413035"/>
    <w:rsid w:val="004131F6"/>
    <w:rsid w:val="00413716"/>
    <w:rsid w:val="00414119"/>
    <w:rsid w:val="00414121"/>
    <w:rsid w:val="00414153"/>
    <w:rsid w:val="004148E4"/>
    <w:rsid w:val="00414DD6"/>
    <w:rsid w:val="00414ED1"/>
    <w:rsid w:val="00415408"/>
    <w:rsid w:val="00415483"/>
    <w:rsid w:val="00415AE1"/>
    <w:rsid w:val="00415BE8"/>
    <w:rsid w:val="00416043"/>
    <w:rsid w:val="00416F47"/>
    <w:rsid w:val="004175E2"/>
    <w:rsid w:val="004175F9"/>
    <w:rsid w:val="00417684"/>
    <w:rsid w:val="0041782D"/>
    <w:rsid w:val="00417DF8"/>
    <w:rsid w:val="004211F4"/>
    <w:rsid w:val="00421624"/>
    <w:rsid w:val="00421CB2"/>
    <w:rsid w:val="00422387"/>
    <w:rsid w:val="004225A7"/>
    <w:rsid w:val="004229B6"/>
    <w:rsid w:val="00422E6E"/>
    <w:rsid w:val="00422F04"/>
    <w:rsid w:val="00423485"/>
    <w:rsid w:val="0042348C"/>
    <w:rsid w:val="00424099"/>
    <w:rsid w:val="00424815"/>
    <w:rsid w:val="004249E3"/>
    <w:rsid w:val="00424A3C"/>
    <w:rsid w:val="00424C24"/>
    <w:rsid w:val="00425301"/>
    <w:rsid w:val="00425340"/>
    <w:rsid w:val="00425BDC"/>
    <w:rsid w:val="0042624F"/>
    <w:rsid w:val="00426723"/>
    <w:rsid w:val="004268DC"/>
    <w:rsid w:val="004273C5"/>
    <w:rsid w:val="00427CBA"/>
    <w:rsid w:val="00427DA0"/>
    <w:rsid w:val="00430B56"/>
    <w:rsid w:val="00430B6A"/>
    <w:rsid w:val="0043140F"/>
    <w:rsid w:val="00431C50"/>
    <w:rsid w:val="00432403"/>
    <w:rsid w:val="004325C9"/>
    <w:rsid w:val="00432EBA"/>
    <w:rsid w:val="004330EC"/>
    <w:rsid w:val="004335A6"/>
    <w:rsid w:val="00433CF5"/>
    <w:rsid w:val="004342A7"/>
    <w:rsid w:val="004357D1"/>
    <w:rsid w:val="00435DD3"/>
    <w:rsid w:val="004365EF"/>
    <w:rsid w:val="004369DB"/>
    <w:rsid w:val="00436D90"/>
    <w:rsid w:val="0044030C"/>
    <w:rsid w:val="004408B5"/>
    <w:rsid w:val="00440A34"/>
    <w:rsid w:val="00440BBB"/>
    <w:rsid w:val="0044138A"/>
    <w:rsid w:val="00441B3B"/>
    <w:rsid w:val="00442097"/>
    <w:rsid w:val="00442471"/>
    <w:rsid w:val="00442930"/>
    <w:rsid w:val="00442E2B"/>
    <w:rsid w:val="00443940"/>
    <w:rsid w:val="00443DAC"/>
    <w:rsid w:val="00444093"/>
    <w:rsid w:val="0044422A"/>
    <w:rsid w:val="00444A78"/>
    <w:rsid w:val="004466D9"/>
    <w:rsid w:val="004466FB"/>
    <w:rsid w:val="004470DD"/>
    <w:rsid w:val="0044732B"/>
    <w:rsid w:val="004475D4"/>
    <w:rsid w:val="00447BB7"/>
    <w:rsid w:val="00447D2E"/>
    <w:rsid w:val="004502F2"/>
    <w:rsid w:val="004508A0"/>
    <w:rsid w:val="004508B3"/>
    <w:rsid w:val="004508F7"/>
    <w:rsid w:val="0045208E"/>
    <w:rsid w:val="004522AD"/>
    <w:rsid w:val="0045235F"/>
    <w:rsid w:val="004525CC"/>
    <w:rsid w:val="00452AD3"/>
    <w:rsid w:val="00452AD7"/>
    <w:rsid w:val="00452DCD"/>
    <w:rsid w:val="00452F57"/>
    <w:rsid w:val="00453B2A"/>
    <w:rsid w:val="00454C7C"/>
    <w:rsid w:val="00455289"/>
    <w:rsid w:val="00455D48"/>
    <w:rsid w:val="00456139"/>
    <w:rsid w:val="00456FAF"/>
    <w:rsid w:val="00457072"/>
    <w:rsid w:val="0045781D"/>
    <w:rsid w:val="00457D53"/>
    <w:rsid w:val="004605B9"/>
    <w:rsid w:val="00460A39"/>
    <w:rsid w:val="00460B3E"/>
    <w:rsid w:val="004612A7"/>
    <w:rsid w:val="0046138C"/>
    <w:rsid w:val="0046166A"/>
    <w:rsid w:val="00461CDA"/>
    <w:rsid w:val="004620B1"/>
    <w:rsid w:val="0046235D"/>
    <w:rsid w:val="004627CE"/>
    <w:rsid w:val="00463240"/>
    <w:rsid w:val="004634E6"/>
    <w:rsid w:val="00463839"/>
    <w:rsid w:val="00463911"/>
    <w:rsid w:val="004639B6"/>
    <w:rsid w:val="00463A9B"/>
    <w:rsid w:val="00463D1F"/>
    <w:rsid w:val="00464E6B"/>
    <w:rsid w:val="00465977"/>
    <w:rsid w:val="00465987"/>
    <w:rsid w:val="00465ECF"/>
    <w:rsid w:val="00465FB9"/>
    <w:rsid w:val="00466525"/>
    <w:rsid w:val="0046674F"/>
    <w:rsid w:val="00467674"/>
    <w:rsid w:val="004678B5"/>
    <w:rsid w:val="004704A7"/>
    <w:rsid w:val="00470EDC"/>
    <w:rsid w:val="00470F45"/>
    <w:rsid w:val="00471AA7"/>
    <w:rsid w:val="00471C65"/>
    <w:rsid w:val="00471DB9"/>
    <w:rsid w:val="00471DF8"/>
    <w:rsid w:val="00471FD1"/>
    <w:rsid w:val="004725DE"/>
    <w:rsid w:val="00472955"/>
    <w:rsid w:val="00472A8A"/>
    <w:rsid w:val="00472C27"/>
    <w:rsid w:val="00472F01"/>
    <w:rsid w:val="004732F0"/>
    <w:rsid w:val="00473A61"/>
    <w:rsid w:val="00473BE0"/>
    <w:rsid w:val="004743EE"/>
    <w:rsid w:val="00474871"/>
    <w:rsid w:val="004751A2"/>
    <w:rsid w:val="00475AC6"/>
    <w:rsid w:val="00475E30"/>
    <w:rsid w:val="00475F1F"/>
    <w:rsid w:val="00476377"/>
    <w:rsid w:val="00477581"/>
    <w:rsid w:val="004808DB"/>
    <w:rsid w:val="004811C3"/>
    <w:rsid w:val="00481570"/>
    <w:rsid w:val="004815E1"/>
    <w:rsid w:val="00481787"/>
    <w:rsid w:val="00481812"/>
    <w:rsid w:val="00481D3E"/>
    <w:rsid w:val="004820D0"/>
    <w:rsid w:val="004821A5"/>
    <w:rsid w:val="004822D7"/>
    <w:rsid w:val="004828CD"/>
    <w:rsid w:val="00482969"/>
    <w:rsid w:val="00482BE4"/>
    <w:rsid w:val="00482FD6"/>
    <w:rsid w:val="00483253"/>
    <w:rsid w:val="00483C3A"/>
    <w:rsid w:val="00484643"/>
    <w:rsid w:val="004849E4"/>
    <w:rsid w:val="00487E12"/>
    <w:rsid w:val="00490628"/>
    <w:rsid w:val="0049099F"/>
    <w:rsid w:val="0049156D"/>
    <w:rsid w:val="00491634"/>
    <w:rsid w:val="00491CB4"/>
    <w:rsid w:val="00492411"/>
    <w:rsid w:val="004924FE"/>
    <w:rsid w:val="004931CC"/>
    <w:rsid w:val="0049322E"/>
    <w:rsid w:val="00493A7A"/>
    <w:rsid w:val="00493D5E"/>
    <w:rsid w:val="00493DB0"/>
    <w:rsid w:val="00493F1D"/>
    <w:rsid w:val="0049495F"/>
    <w:rsid w:val="0049562F"/>
    <w:rsid w:val="00495C2E"/>
    <w:rsid w:val="00496009"/>
    <w:rsid w:val="0049618D"/>
    <w:rsid w:val="004962BA"/>
    <w:rsid w:val="004966A7"/>
    <w:rsid w:val="004968B2"/>
    <w:rsid w:val="00497D2E"/>
    <w:rsid w:val="004A00C8"/>
    <w:rsid w:val="004A01FA"/>
    <w:rsid w:val="004A0931"/>
    <w:rsid w:val="004A09EE"/>
    <w:rsid w:val="004A0A78"/>
    <w:rsid w:val="004A2298"/>
    <w:rsid w:val="004A22C2"/>
    <w:rsid w:val="004A23B5"/>
    <w:rsid w:val="004A25C3"/>
    <w:rsid w:val="004A273F"/>
    <w:rsid w:val="004A2E9F"/>
    <w:rsid w:val="004A307E"/>
    <w:rsid w:val="004A383F"/>
    <w:rsid w:val="004A3B3F"/>
    <w:rsid w:val="004A3E73"/>
    <w:rsid w:val="004A448D"/>
    <w:rsid w:val="004A4A50"/>
    <w:rsid w:val="004A54A8"/>
    <w:rsid w:val="004A54D1"/>
    <w:rsid w:val="004A5A97"/>
    <w:rsid w:val="004A5ED2"/>
    <w:rsid w:val="004A6416"/>
    <w:rsid w:val="004A673F"/>
    <w:rsid w:val="004A68EF"/>
    <w:rsid w:val="004A6A13"/>
    <w:rsid w:val="004A6A33"/>
    <w:rsid w:val="004A771A"/>
    <w:rsid w:val="004A7D91"/>
    <w:rsid w:val="004A7E09"/>
    <w:rsid w:val="004A7E6E"/>
    <w:rsid w:val="004B0C23"/>
    <w:rsid w:val="004B0F4E"/>
    <w:rsid w:val="004B1225"/>
    <w:rsid w:val="004B1923"/>
    <w:rsid w:val="004B1929"/>
    <w:rsid w:val="004B2833"/>
    <w:rsid w:val="004B2900"/>
    <w:rsid w:val="004B2A2E"/>
    <w:rsid w:val="004B35D7"/>
    <w:rsid w:val="004B39D0"/>
    <w:rsid w:val="004B3AFC"/>
    <w:rsid w:val="004B3C33"/>
    <w:rsid w:val="004B3EE8"/>
    <w:rsid w:val="004B40C2"/>
    <w:rsid w:val="004B43D1"/>
    <w:rsid w:val="004B4BCD"/>
    <w:rsid w:val="004B4E10"/>
    <w:rsid w:val="004B5191"/>
    <w:rsid w:val="004B5392"/>
    <w:rsid w:val="004B54F6"/>
    <w:rsid w:val="004B5638"/>
    <w:rsid w:val="004B5A8D"/>
    <w:rsid w:val="004B693A"/>
    <w:rsid w:val="004B6AC4"/>
    <w:rsid w:val="004B7705"/>
    <w:rsid w:val="004B784F"/>
    <w:rsid w:val="004B7871"/>
    <w:rsid w:val="004C0D4F"/>
    <w:rsid w:val="004C0DA1"/>
    <w:rsid w:val="004C0EDA"/>
    <w:rsid w:val="004C164A"/>
    <w:rsid w:val="004C1D12"/>
    <w:rsid w:val="004C1D31"/>
    <w:rsid w:val="004C2869"/>
    <w:rsid w:val="004C2C69"/>
    <w:rsid w:val="004C3007"/>
    <w:rsid w:val="004C3EDF"/>
    <w:rsid w:val="004C4A48"/>
    <w:rsid w:val="004C4B10"/>
    <w:rsid w:val="004C4FB8"/>
    <w:rsid w:val="004C51D2"/>
    <w:rsid w:val="004C5CA0"/>
    <w:rsid w:val="004C5EA3"/>
    <w:rsid w:val="004C6322"/>
    <w:rsid w:val="004C6388"/>
    <w:rsid w:val="004C6D8B"/>
    <w:rsid w:val="004C70AA"/>
    <w:rsid w:val="004C74D6"/>
    <w:rsid w:val="004C7B55"/>
    <w:rsid w:val="004D06BF"/>
    <w:rsid w:val="004D078C"/>
    <w:rsid w:val="004D1290"/>
    <w:rsid w:val="004D14FA"/>
    <w:rsid w:val="004D1C9B"/>
    <w:rsid w:val="004D280F"/>
    <w:rsid w:val="004D289F"/>
    <w:rsid w:val="004D31D8"/>
    <w:rsid w:val="004D358F"/>
    <w:rsid w:val="004D41D7"/>
    <w:rsid w:val="004D42F1"/>
    <w:rsid w:val="004D4C8E"/>
    <w:rsid w:val="004D5464"/>
    <w:rsid w:val="004D5BC0"/>
    <w:rsid w:val="004D6673"/>
    <w:rsid w:val="004D6F67"/>
    <w:rsid w:val="004D7434"/>
    <w:rsid w:val="004D751A"/>
    <w:rsid w:val="004D7DE3"/>
    <w:rsid w:val="004E0883"/>
    <w:rsid w:val="004E0B0B"/>
    <w:rsid w:val="004E1374"/>
    <w:rsid w:val="004E1441"/>
    <w:rsid w:val="004E1659"/>
    <w:rsid w:val="004E19CB"/>
    <w:rsid w:val="004E1A94"/>
    <w:rsid w:val="004E1D78"/>
    <w:rsid w:val="004E1FB8"/>
    <w:rsid w:val="004E2353"/>
    <w:rsid w:val="004E2358"/>
    <w:rsid w:val="004E27C2"/>
    <w:rsid w:val="004E2C47"/>
    <w:rsid w:val="004E352E"/>
    <w:rsid w:val="004E3948"/>
    <w:rsid w:val="004E3BD7"/>
    <w:rsid w:val="004E4191"/>
    <w:rsid w:val="004E4227"/>
    <w:rsid w:val="004E49EF"/>
    <w:rsid w:val="004E4A2F"/>
    <w:rsid w:val="004E5300"/>
    <w:rsid w:val="004E5785"/>
    <w:rsid w:val="004E61F5"/>
    <w:rsid w:val="004E69A5"/>
    <w:rsid w:val="004E6F3B"/>
    <w:rsid w:val="004E7480"/>
    <w:rsid w:val="004E7EAF"/>
    <w:rsid w:val="004E7F4B"/>
    <w:rsid w:val="004F007D"/>
    <w:rsid w:val="004F0A8E"/>
    <w:rsid w:val="004F0CAD"/>
    <w:rsid w:val="004F10FD"/>
    <w:rsid w:val="004F114B"/>
    <w:rsid w:val="004F164D"/>
    <w:rsid w:val="004F18FB"/>
    <w:rsid w:val="004F1916"/>
    <w:rsid w:val="004F2106"/>
    <w:rsid w:val="004F2515"/>
    <w:rsid w:val="004F2A57"/>
    <w:rsid w:val="004F2B17"/>
    <w:rsid w:val="004F3124"/>
    <w:rsid w:val="004F32EB"/>
    <w:rsid w:val="004F37EE"/>
    <w:rsid w:val="004F4D14"/>
    <w:rsid w:val="004F594D"/>
    <w:rsid w:val="004F61D5"/>
    <w:rsid w:val="004F7747"/>
    <w:rsid w:val="004F7C06"/>
    <w:rsid w:val="004F7D85"/>
    <w:rsid w:val="005001A9"/>
    <w:rsid w:val="0050025B"/>
    <w:rsid w:val="00500A69"/>
    <w:rsid w:val="00500F1C"/>
    <w:rsid w:val="0050118C"/>
    <w:rsid w:val="00501571"/>
    <w:rsid w:val="00501E93"/>
    <w:rsid w:val="005020DC"/>
    <w:rsid w:val="00502386"/>
    <w:rsid w:val="00502420"/>
    <w:rsid w:val="005024F0"/>
    <w:rsid w:val="00502633"/>
    <w:rsid w:val="0050284D"/>
    <w:rsid w:val="00502D23"/>
    <w:rsid w:val="00502E72"/>
    <w:rsid w:val="00503114"/>
    <w:rsid w:val="00503211"/>
    <w:rsid w:val="0050333C"/>
    <w:rsid w:val="00503B53"/>
    <w:rsid w:val="00503B6E"/>
    <w:rsid w:val="00504464"/>
    <w:rsid w:val="00504756"/>
    <w:rsid w:val="00504811"/>
    <w:rsid w:val="005049F6"/>
    <w:rsid w:val="00505334"/>
    <w:rsid w:val="005057BF"/>
    <w:rsid w:val="00506546"/>
    <w:rsid w:val="00506692"/>
    <w:rsid w:val="00506A43"/>
    <w:rsid w:val="00506BDE"/>
    <w:rsid w:val="00507133"/>
    <w:rsid w:val="00507287"/>
    <w:rsid w:val="00507845"/>
    <w:rsid w:val="00507B30"/>
    <w:rsid w:val="00507EB0"/>
    <w:rsid w:val="005100A4"/>
    <w:rsid w:val="00510B22"/>
    <w:rsid w:val="00511215"/>
    <w:rsid w:val="00512354"/>
    <w:rsid w:val="00512631"/>
    <w:rsid w:val="00512854"/>
    <w:rsid w:val="00512ECF"/>
    <w:rsid w:val="005134E7"/>
    <w:rsid w:val="0051369F"/>
    <w:rsid w:val="0051426E"/>
    <w:rsid w:val="00514AF8"/>
    <w:rsid w:val="005151F8"/>
    <w:rsid w:val="00515DBF"/>
    <w:rsid w:val="00515E23"/>
    <w:rsid w:val="0051693A"/>
    <w:rsid w:val="00516C2D"/>
    <w:rsid w:val="00516D07"/>
    <w:rsid w:val="00516F32"/>
    <w:rsid w:val="00517081"/>
    <w:rsid w:val="005172ED"/>
    <w:rsid w:val="00517888"/>
    <w:rsid w:val="00517B2C"/>
    <w:rsid w:val="00520100"/>
    <w:rsid w:val="00520305"/>
    <w:rsid w:val="0052055F"/>
    <w:rsid w:val="005206EE"/>
    <w:rsid w:val="0052077C"/>
    <w:rsid w:val="0052080B"/>
    <w:rsid w:val="00520B0F"/>
    <w:rsid w:val="00520E60"/>
    <w:rsid w:val="00521499"/>
    <w:rsid w:val="005214DC"/>
    <w:rsid w:val="005220AA"/>
    <w:rsid w:val="00522689"/>
    <w:rsid w:val="00523142"/>
    <w:rsid w:val="0052320F"/>
    <w:rsid w:val="00523628"/>
    <w:rsid w:val="0052362B"/>
    <w:rsid w:val="00523D28"/>
    <w:rsid w:val="00523DB7"/>
    <w:rsid w:val="00523EAA"/>
    <w:rsid w:val="0052458B"/>
    <w:rsid w:val="005248C2"/>
    <w:rsid w:val="005248FF"/>
    <w:rsid w:val="005249B0"/>
    <w:rsid w:val="005253C1"/>
    <w:rsid w:val="0052566C"/>
    <w:rsid w:val="00525C4C"/>
    <w:rsid w:val="00525D96"/>
    <w:rsid w:val="005260AA"/>
    <w:rsid w:val="005263BF"/>
    <w:rsid w:val="00526DA7"/>
    <w:rsid w:val="005270BD"/>
    <w:rsid w:val="00527B4E"/>
    <w:rsid w:val="00527E8B"/>
    <w:rsid w:val="00527F10"/>
    <w:rsid w:val="0053054B"/>
    <w:rsid w:val="00530D9C"/>
    <w:rsid w:val="005310CE"/>
    <w:rsid w:val="005313D8"/>
    <w:rsid w:val="0053147E"/>
    <w:rsid w:val="0053171B"/>
    <w:rsid w:val="00531D43"/>
    <w:rsid w:val="00532393"/>
    <w:rsid w:val="005329E8"/>
    <w:rsid w:val="005329EA"/>
    <w:rsid w:val="00532BBA"/>
    <w:rsid w:val="00532DE7"/>
    <w:rsid w:val="005330C8"/>
    <w:rsid w:val="0053320B"/>
    <w:rsid w:val="005335FC"/>
    <w:rsid w:val="00533EC7"/>
    <w:rsid w:val="0053413E"/>
    <w:rsid w:val="00534492"/>
    <w:rsid w:val="00535342"/>
    <w:rsid w:val="00535D47"/>
    <w:rsid w:val="00535D48"/>
    <w:rsid w:val="00536D4F"/>
    <w:rsid w:val="00536E68"/>
    <w:rsid w:val="005403E9"/>
    <w:rsid w:val="00540999"/>
    <w:rsid w:val="00540E16"/>
    <w:rsid w:val="005412E7"/>
    <w:rsid w:val="00541539"/>
    <w:rsid w:val="005417B6"/>
    <w:rsid w:val="00541CDE"/>
    <w:rsid w:val="00542086"/>
    <w:rsid w:val="00542259"/>
    <w:rsid w:val="00543B62"/>
    <w:rsid w:val="00543C16"/>
    <w:rsid w:val="00543EF1"/>
    <w:rsid w:val="00544102"/>
    <w:rsid w:val="0054414B"/>
    <w:rsid w:val="0054419C"/>
    <w:rsid w:val="00544252"/>
    <w:rsid w:val="00544378"/>
    <w:rsid w:val="00544A24"/>
    <w:rsid w:val="00544C4D"/>
    <w:rsid w:val="00544E21"/>
    <w:rsid w:val="00545434"/>
    <w:rsid w:val="00545F8F"/>
    <w:rsid w:val="00546006"/>
    <w:rsid w:val="0054612A"/>
    <w:rsid w:val="005462C1"/>
    <w:rsid w:val="0054648E"/>
    <w:rsid w:val="00546994"/>
    <w:rsid w:val="005469D9"/>
    <w:rsid w:val="00546A71"/>
    <w:rsid w:val="00546B9F"/>
    <w:rsid w:val="00546FA7"/>
    <w:rsid w:val="005477E8"/>
    <w:rsid w:val="00550505"/>
    <w:rsid w:val="005507A5"/>
    <w:rsid w:val="0055082D"/>
    <w:rsid w:val="00550E1F"/>
    <w:rsid w:val="00550FA3"/>
    <w:rsid w:val="0055159C"/>
    <w:rsid w:val="00551D4B"/>
    <w:rsid w:val="00551F2A"/>
    <w:rsid w:val="00551FC7"/>
    <w:rsid w:val="0055218A"/>
    <w:rsid w:val="0055239A"/>
    <w:rsid w:val="00553325"/>
    <w:rsid w:val="00553B30"/>
    <w:rsid w:val="0055417D"/>
    <w:rsid w:val="0055431D"/>
    <w:rsid w:val="00554839"/>
    <w:rsid w:val="00554967"/>
    <w:rsid w:val="00554C14"/>
    <w:rsid w:val="005559E6"/>
    <w:rsid w:val="00555B75"/>
    <w:rsid w:val="00555B8E"/>
    <w:rsid w:val="00556C21"/>
    <w:rsid w:val="00556CA9"/>
    <w:rsid w:val="00556CE9"/>
    <w:rsid w:val="0055743E"/>
    <w:rsid w:val="00557F89"/>
    <w:rsid w:val="00560996"/>
    <w:rsid w:val="00560E7B"/>
    <w:rsid w:val="005621EE"/>
    <w:rsid w:val="005629EF"/>
    <w:rsid w:val="00562DE4"/>
    <w:rsid w:val="0056332A"/>
    <w:rsid w:val="00565B5C"/>
    <w:rsid w:val="0056718D"/>
    <w:rsid w:val="00567994"/>
    <w:rsid w:val="00567F7C"/>
    <w:rsid w:val="00570847"/>
    <w:rsid w:val="005716CA"/>
    <w:rsid w:val="00571882"/>
    <w:rsid w:val="005721BE"/>
    <w:rsid w:val="00572C11"/>
    <w:rsid w:val="00572CEF"/>
    <w:rsid w:val="00573426"/>
    <w:rsid w:val="00573F7B"/>
    <w:rsid w:val="00574938"/>
    <w:rsid w:val="00574AC8"/>
    <w:rsid w:val="00574F30"/>
    <w:rsid w:val="00575894"/>
    <w:rsid w:val="0057619A"/>
    <w:rsid w:val="00576C39"/>
    <w:rsid w:val="00576E57"/>
    <w:rsid w:val="005774AF"/>
    <w:rsid w:val="00577524"/>
    <w:rsid w:val="005779DE"/>
    <w:rsid w:val="00577AAE"/>
    <w:rsid w:val="00577C2E"/>
    <w:rsid w:val="00580308"/>
    <w:rsid w:val="0058041B"/>
    <w:rsid w:val="00580981"/>
    <w:rsid w:val="00581B1E"/>
    <w:rsid w:val="00581DF5"/>
    <w:rsid w:val="00581F83"/>
    <w:rsid w:val="005823B4"/>
    <w:rsid w:val="00582CA1"/>
    <w:rsid w:val="00582FF5"/>
    <w:rsid w:val="00583D20"/>
    <w:rsid w:val="00583E83"/>
    <w:rsid w:val="005843EA"/>
    <w:rsid w:val="00584530"/>
    <w:rsid w:val="00584E1E"/>
    <w:rsid w:val="00584E7E"/>
    <w:rsid w:val="00584F3E"/>
    <w:rsid w:val="00584FCB"/>
    <w:rsid w:val="00585355"/>
    <w:rsid w:val="00585698"/>
    <w:rsid w:val="00585CD4"/>
    <w:rsid w:val="00585D8B"/>
    <w:rsid w:val="005868E5"/>
    <w:rsid w:val="00586EA2"/>
    <w:rsid w:val="005873B0"/>
    <w:rsid w:val="005878C7"/>
    <w:rsid w:val="00587911"/>
    <w:rsid w:val="00590CB9"/>
    <w:rsid w:val="005917CB"/>
    <w:rsid w:val="0059208E"/>
    <w:rsid w:val="0059219F"/>
    <w:rsid w:val="0059274D"/>
    <w:rsid w:val="005930C8"/>
    <w:rsid w:val="00594080"/>
    <w:rsid w:val="00594342"/>
    <w:rsid w:val="00594C68"/>
    <w:rsid w:val="00594E9D"/>
    <w:rsid w:val="00595723"/>
    <w:rsid w:val="00596135"/>
    <w:rsid w:val="005963C9"/>
    <w:rsid w:val="00596772"/>
    <w:rsid w:val="005971EB"/>
    <w:rsid w:val="00597944"/>
    <w:rsid w:val="00597C59"/>
    <w:rsid w:val="00597DA2"/>
    <w:rsid w:val="005A1175"/>
    <w:rsid w:val="005A1995"/>
    <w:rsid w:val="005A218E"/>
    <w:rsid w:val="005A2917"/>
    <w:rsid w:val="005A2C96"/>
    <w:rsid w:val="005A312F"/>
    <w:rsid w:val="005A3743"/>
    <w:rsid w:val="005A3F38"/>
    <w:rsid w:val="005A41B0"/>
    <w:rsid w:val="005A4AAC"/>
    <w:rsid w:val="005A4B6D"/>
    <w:rsid w:val="005A5441"/>
    <w:rsid w:val="005A5580"/>
    <w:rsid w:val="005A58FE"/>
    <w:rsid w:val="005A5B84"/>
    <w:rsid w:val="005A5F2F"/>
    <w:rsid w:val="005A6884"/>
    <w:rsid w:val="005A6A18"/>
    <w:rsid w:val="005A6A56"/>
    <w:rsid w:val="005A6D21"/>
    <w:rsid w:val="005A74B1"/>
    <w:rsid w:val="005A74E8"/>
    <w:rsid w:val="005A7AD6"/>
    <w:rsid w:val="005A7B95"/>
    <w:rsid w:val="005B032B"/>
    <w:rsid w:val="005B039D"/>
    <w:rsid w:val="005B07C0"/>
    <w:rsid w:val="005B13ED"/>
    <w:rsid w:val="005B14F6"/>
    <w:rsid w:val="005B157A"/>
    <w:rsid w:val="005B1DC7"/>
    <w:rsid w:val="005B1DCF"/>
    <w:rsid w:val="005B2598"/>
    <w:rsid w:val="005B2A48"/>
    <w:rsid w:val="005B2BA0"/>
    <w:rsid w:val="005B307F"/>
    <w:rsid w:val="005B31D1"/>
    <w:rsid w:val="005B3286"/>
    <w:rsid w:val="005B39E9"/>
    <w:rsid w:val="005B3E88"/>
    <w:rsid w:val="005B3F32"/>
    <w:rsid w:val="005B49BC"/>
    <w:rsid w:val="005B50F5"/>
    <w:rsid w:val="005B55CB"/>
    <w:rsid w:val="005B5E53"/>
    <w:rsid w:val="005B6572"/>
    <w:rsid w:val="005B6705"/>
    <w:rsid w:val="005B69E1"/>
    <w:rsid w:val="005B7462"/>
    <w:rsid w:val="005B7774"/>
    <w:rsid w:val="005B7B31"/>
    <w:rsid w:val="005B7B69"/>
    <w:rsid w:val="005B7C11"/>
    <w:rsid w:val="005B7EE8"/>
    <w:rsid w:val="005B7F85"/>
    <w:rsid w:val="005C06F7"/>
    <w:rsid w:val="005C0ED5"/>
    <w:rsid w:val="005C1186"/>
    <w:rsid w:val="005C1455"/>
    <w:rsid w:val="005C14E8"/>
    <w:rsid w:val="005C1E0A"/>
    <w:rsid w:val="005C1F36"/>
    <w:rsid w:val="005C2323"/>
    <w:rsid w:val="005C26B1"/>
    <w:rsid w:val="005C39F7"/>
    <w:rsid w:val="005C3C48"/>
    <w:rsid w:val="005C3F28"/>
    <w:rsid w:val="005C4DE3"/>
    <w:rsid w:val="005C4E10"/>
    <w:rsid w:val="005C5546"/>
    <w:rsid w:val="005C57DA"/>
    <w:rsid w:val="005C5E1B"/>
    <w:rsid w:val="005C632B"/>
    <w:rsid w:val="005C6997"/>
    <w:rsid w:val="005C6AAE"/>
    <w:rsid w:val="005C7BF3"/>
    <w:rsid w:val="005D0422"/>
    <w:rsid w:val="005D07A3"/>
    <w:rsid w:val="005D0F87"/>
    <w:rsid w:val="005D1200"/>
    <w:rsid w:val="005D13BB"/>
    <w:rsid w:val="005D190A"/>
    <w:rsid w:val="005D1A70"/>
    <w:rsid w:val="005D1E4F"/>
    <w:rsid w:val="005D2503"/>
    <w:rsid w:val="005D25B3"/>
    <w:rsid w:val="005D2883"/>
    <w:rsid w:val="005D29F2"/>
    <w:rsid w:val="005D372C"/>
    <w:rsid w:val="005D3B15"/>
    <w:rsid w:val="005D51E4"/>
    <w:rsid w:val="005D55F0"/>
    <w:rsid w:val="005D59C9"/>
    <w:rsid w:val="005D5EBD"/>
    <w:rsid w:val="005D60E6"/>
    <w:rsid w:val="005D746B"/>
    <w:rsid w:val="005D76D0"/>
    <w:rsid w:val="005D7BBF"/>
    <w:rsid w:val="005E057D"/>
    <w:rsid w:val="005E05E8"/>
    <w:rsid w:val="005E087F"/>
    <w:rsid w:val="005E0997"/>
    <w:rsid w:val="005E0D43"/>
    <w:rsid w:val="005E1080"/>
    <w:rsid w:val="005E10A3"/>
    <w:rsid w:val="005E1135"/>
    <w:rsid w:val="005E200E"/>
    <w:rsid w:val="005E2016"/>
    <w:rsid w:val="005E20F8"/>
    <w:rsid w:val="005E2E0E"/>
    <w:rsid w:val="005E432F"/>
    <w:rsid w:val="005E50BD"/>
    <w:rsid w:val="005E5115"/>
    <w:rsid w:val="005E6755"/>
    <w:rsid w:val="005E6804"/>
    <w:rsid w:val="005E6D76"/>
    <w:rsid w:val="005E778C"/>
    <w:rsid w:val="005F02DD"/>
    <w:rsid w:val="005F0403"/>
    <w:rsid w:val="005F0736"/>
    <w:rsid w:val="005F10B0"/>
    <w:rsid w:val="005F1175"/>
    <w:rsid w:val="005F1298"/>
    <w:rsid w:val="005F1722"/>
    <w:rsid w:val="005F1B38"/>
    <w:rsid w:val="005F221A"/>
    <w:rsid w:val="005F2260"/>
    <w:rsid w:val="005F2930"/>
    <w:rsid w:val="005F32DD"/>
    <w:rsid w:val="005F3AAD"/>
    <w:rsid w:val="005F436F"/>
    <w:rsid w:val="005F4640"/>
    <w:rsid w:val="005F4D2B"/>
    <w:rsid w:val="005F4FDD"/>
    <w:rsid w:val="005F53D8"/>
    <w:rsid w:val="005F596D"/>
    <w:rsid w:val="005F5E9C"/>
    <w:rsid w:val="005F62A7"/>
    <w:rsid w:val="005F635C"/>
    <w:rsid w:val="005F6472"/>
    <w:rsid w:val="005F6E63"/>
    <w:rsid w:val="005F7484"/>
    <w:rsid w:val="005F7960"/>
    <w:rsid w:val="006000C3"/>
    <w:rsid w:val="0060031B"/>
    <w:rsid w:val="00600450"/>
    <w:rsid w:val="0060088C"/>
    <w:rsid w:val="006012CA"/>
    <w:rsid w:val="00601A04"/>
    <w:rsid w:val="00601C05"/>
    <w:rsid w:val="00602173"/>
    <w:rsid w:val="006025BF"/>
    <w:rsid w:val="00602905"/>
    <w:rsid w:val="00603676"/>
    <w:rsid w:val="00603A5D"/>
    <w:rsid w:val="00603AFF"/>
    <w:rsid w:val="006040F2"/>
    <w:rsid w:val="00604ED9"/>
    <w:rsid w:val="00604F79"/>
    <w:rsid w:val="00605202"/>
    <w:rsid w:val="0060615E"/>
    <w:rsid w:val="006071AD"/>
    <w:rsid w:val="00607215"/>
    <w:rsid w:val="00607949"/>
    <w:rsid w:val="00607F1B"/>
    <w:rsid w:val="00607F4C"/>
    <w:rsid w:val="006109BC"/>
    <w:rsid w:val="006109CD"/>
    <w:rsid w:val="00610A83"/>
    <w:rsid w:val="00610DE6"/>
    <w:rsid w:val="0061106D"/>
    <w:rsid w:val="006115E5"/>
    <w:rsid w:val="0061175F"/>
    <w:rsid w:val="0061184D"/>
    <w:rsid w:val="00612234"/>
    <w:rsid w:val="00612235"/>
    <w:rsid w:val="00612485"/>
    <w:rsid w:val="006133E5"/>
    <w:rsid w:val="00613AA2"/>
    <w:rsid w:val="00613EC4"/>
    <w:rsid w:val="00613F1D"/>
    <w:rsid w:val="00613F93"/>
    <w:rsid w:val="006144D5"/>
    <w:rsid w:val="00614918"/>
    <w:rsid w:val="00614B1A"/>
    <w:rsid w:val="00615BA5"/>
    <w:rsid w:val="00615CA2"/>
    <w:rsid w:val="00615D59"/>
    <w:rsid w:val="00615F0F"/>
    <w:rsid w:val="00616488"/>
    <w:rsid w:val="00616595"/>
    <w:rsid w:val="006168D6"/>
    <w:rsid w:val="00616B9F"/>
    <w:rsid w:val="006200DE"/>
    <w:rsid w:val="00620ACB"/>
    <w:rsid w:val="00620BAD"/>
    <w:rsid w:val="006216B6"/>
    <w:rsid w:val="00621709"/>
    <w:rsid w:val="00621FB6"/>
    <w:rsid w:val="006221A5"/>
    <w:rsid w:val="006223A9"/>
    <w:rsid w:val="00622440"/>
    <w:rsid w:val="006225AC"/>
    <w:rsid w:val="00622CDE"/>
    <w:rsid w:val="006233FC"/>
    <w:rsid w:val="006234B6"/>
    <w:rsid w:val="006239AD"/>
    <w:rsid w:val="00623B4F"/>
    <w:rsid w:val="006242DE"/>
    <w:rsid w:val="006244F0"/>
    <w:rsid w:val="0062567C"/>
    <w:rsid w:val="00625709"/>
    <w:rsid w:val="00625D10"/>
    <w:rsid w:val="006261FD"/>
    <w:rsid w:val="006269FD"/>
    <w:rsid w:val="00626D06"/>
    <w:rsid w:val="00627547"/>
    <w:rsid w:val="00627AD0"/>
    <w:rsid w:val="0063044F"/>
    <w:rsid w:val="00630594"/>
    <w:rsid w:val="00630A71"/>
    <w:rsid w:val="006310F9"/>
    <w:rsid w:val="0063139A"/>
    <w:rsid w:val="00631AF0"/>
    <w:rsid w:val="006325AF"/>
    <w:rsid w:val="00632ADF"/>
    <w:rsid w:val="00632DAA"/>
    <w:rsid w:val="0063300E"/>
    <w:rsid w:val="00633048"/>
    <w:rsid w:val="00633203"/>
    <w:rsid w:val="00634185"/>
    <w:rsid w:val="00634897"/>
    <w:rsid w:val="00635471"/>
    <w:rsid w:val="0063554F"/>
    <w:rsid w:val="00635614"/>
    <w:rsid w:val="0063570A"/>
    <w:rsid w:val="00635A35"/>
    <w:rsid w:val="00635EF1"/>
    <w:rsid w:val="0063630C"/>
    <w:rsid w:val="0063699E"/>
    <w:rsid w:val="006369B4"/>
    <w:rsid w:val="00637054"/>
    <w:rsid w:val="00637748"/>
    <w:rsid w:val="006377B4"/>
    <w:rsid w:val="006378F1"/>
    <w:rsid w:val="00637C86"/>
    <w:rsid w:val="00637EAC"/>
    <w:rsid w:val="0064006B"/>
    <w:rsid w:val="006408AD"/>
    <w:rsid w:val="00640A08"/>
    <w:rsid w:val="0064123B"/>
    <w:rsid w:val="0064152B"/>
    <w:rsid w:val="00641751"/>
    <w:rsid w:val="00641DA6"/>
    <w:rsid w:val="0064206C"/>
    <w:rsid w:val="00642273"/>
    <w:rsid w:val="00642DBB"/>
    <w:rsid w:val="0064338A"/>
    <w:rsid w:val="00644520"/>
    <w:rsid w:val="00644E63"/>
    <w:rsid w:val="006456C7"/>
    <w:rsid w:val="006465C3"/>
    <w:rsid w:val="00647575"/>
    <w:rsid w:val="00650CF6"/>
    <w:rsid w:val="00650FBC"/>
    <w:rsid w:val="00651041"/>
    <w:rsid w:val="0065143B"/>
    <w:rsid w:val="00651BA9"/>
    <w:rsid w:val="00652700"/>
    <w:rsid w:val="00652A21"/>
    <w:rsid w:val="00652EE5"/>
    <w:rsid w:val="00653B6E"/>
    <w:rsid w:val="00653F55"/>
    <w:rsid w:val="0065405F"/>
    <w:rsid w:val="00654BDC"/>
    <w:rsid w:val="006558E3"/>
    <w:rsid w:val="00655983"/>
    <w:rsid w:val="00655BEB"/>
    <w:rsid w:val="006563E9"/>
    <w:rsid w:val="00657D04"/>
    <w:rsid w:val="00660060"/>
    <w:rsid w:val="0066079B"/>
    <w:rsid w:val="00660848"/>
    <w:rsid w:val="00660997"/>
    <w:rsid w:val="00660ED4"/>
    <w:rsid w:val="006615C4"/>
    <w:rsid w:val="006618F5"/>
    <w:rsid w:val="00661ACA"/>
    <w:rsid w:val="00661F44"/>
    <w:rsid w:val="00662B1B"/>
    <w:rsid w:val="00662D3A"/>
    <w:rsid w:val="006631FE"/>
    <w:rsid w:val="006635BB"/>
    <w:rsid w:val="00663ABA"/>
    <w:rsid w:val="00663CAF"/>
    <w:rsid w:val="00664386"/>
    <w:rsid w:val="00664577"/>
    <w:rsid w:val="00664793"/>
    <w:rsid w:val="00664AD0"/>
    <w:rsid w:val="006651D0"/>
    <w:rsid w:val="006664C7"/>
    <w:rsid w:val="006667D3"/>
    <w:rsid w:val="00666975"/>
    <w:rsid w:val="00666FB7"/>
    <w:rsid w:val="006672EF"/>
    <w:rsid w:val="0066790F"/>
    <w:rsid w:val="0067022F"/>
    <w:rsid w:val="00670872"/>
    <w:rsid w:val="006713DE"/>
    <w:rsid w:val="0067159B"/>
    <w:rsid w:val="00671789"/>
    <w:rsid w:val="00671D2B"/>
    <w:rsid w:val="00671DA0"/>
    <w:rsid w:val="0067229E"/>
    <w:rsid w:val="006725EF"/>
    <w:rsid w:val="006726D4"/>
    <w:rsid w:val="00672C17"/>
    <w:rsid w:val="00672F11"/>
    <w:rsid w:val="00673712"/>
    <w:rsid w:val="006739EB"/>
    <w:rsid w:val="006746BF"/>
    <w:rsid w:val="0067477C"/>
    <w:rsid w:val="00674924"/>
    <w:rsid w:val="00674A45"/>
    <w:rsid w:val="0067504A"/>
    <w:rsid w:val="00675154"/>
    <w:rsid w:val="0067519F"/>
    <w:rsid w:val="006755B2"/>
    <w:rsid w:val="006756BA"/>
    <w:rsid w:val="006757C2"/>
    <w:rsid w:val="00675803"/>
    <w:rsid w:val="00675859"/>
    <w:rsid w:val="006758C1"/>
    <w:rsid w:val="00675C3F"/>
    <w:rsid w:val="0067655B"/>
    <w:rsid w:val="00680EB9"/>
    <w:rsid w:val="00681919"/>
    <w:rsid w:val="00681B92"/>
    <w:rsid w:val="00681D79"/>
    <w:rsid w:val="00681DB0"/>
    <w:rsid w:val="00682047"/>
    <w:rsid w:val="00682439"/>
    <w:rsid w:val="006826CE"/>
    <w:rsid w:val="00682982"/>
    <w:rsid w:val="00682EAD"/>
    <w:rsid w:val="00683D45"/>
    <w:rsid w:val="00684218"/>
    <w:rsid w:val="006857A0"/>
    <w:rsid w:val="0068600A"/>
    <w:rsid w:val="006866C8"/>
    <w:rsid w:val="00686DB4"/>
    <w:rsid w:val="00687418"/>
    <w:rsid w:val="00687650"/>
    <w:rsid w:val="006876E6"/>
    <w:rsid w:val="006879D3"/>
    <w:rsid w:val="0069001B"/>
    <w:rsid w:val="006900A9"/>
    <w:rsid w:val="006903AC"/>
    <w:rsid w:val="00690522"/>
    <w:rsid w:val="006908CA"/>
    <w:rsid w:val="00690ACB"/>
    <w:rsid w:val="006910A5"/>
    <w:rsid w:val="0069133E"/>
    <w:rsid w:val="0069157F"/>
    <w:rsid w:val="006919BB"/>
    <w:rsid w:val="00691ADE"/>
    <w:rsid w:val="0069224A"/>
    <w:rsid w:val="00692388"/>
    <w:rsid w:val="006925F1"/>
    <w:rsid w:val="00692BE4"/>
    <w:rsid w:val="00692CA3"/>
    <w:rsid w:val="00692E2F"/>
    <w:rsid w:val="0069307C"/>
    <w:rsid w:val="00693819"/>
    <w:rsid w:val="00693972"/>
    <w:rsid w:val="006945BB"/>
    <w:rsid w:val="00694C2C"/>
    <w:rsid w:val="00695C8B"/>
    <w:rsid w:val="006962B8"/>
    <w:rsid w:val="006965CB"/>
    <w:rsid w:val="006970D0"/>
    <w:rsid w:val="00697590"/>
    <w:rsid w:val="006977A7"/>
    <w:rsid w:val="00697DBD"/>
    <w:rsid w:val="00697F7F"/>
    <w:rsid w:val="006A0832"/>
    <w:rsid w:val="006A0C64"/>
    <w:rsid w:val="006A106B"/>
    <w:rsid w:val="006A1687"/>
    <w:rsid w:val="006A1F5B"/>
    <w:rsid w:val="006A23B0"/>
    <w:rsid w:val="006A24D2"/>
    <w:rsid w:val="006A276A"/>
    <w:rsid w:val="006A2B52"/>
    <w:rsid w:val="006A36C2"/>
    <w:rsid w:val="006A3E5E"/>
    <w:rsid w:val="006A404E"/>
    <w:rsid w:val="006A4397"/>
    <w:rsid w:val="006A4E15"/>
    <w:rsid w:val="006A4F30"/>
    <w:rsid w:val="006A4F4B"/>
    <w:rsid w:val="006A58B4"/>
    <w:rsid w:val="006A6991"/>
    <w:rsid w:val="006A6AB3"/>
    <w:rsid w:val="006A7611"/>
    <w:rsid w:val="006A7673"/>
    <w:rsid w:val="006A7A5F"/>
    <w:rsid w:val="006B005A"/>
    <w:rsid w:val="006B02E0"/>
    <w:rsid w:val="006B18F8"/>
    <w:rsid w:val="006B1C1A"/>
    <w:rsid w:val="006B2C9F"/>
    <w:rsid w:val="006B3A3F"/>
    <w:rsid w:val="006B3A9E"/>
    <w:rsid w:val="006B5182"/>
    <w:rsid w:val="006B552B"/>
    <w:rsid w:val="006B556F"/>
    <w:rsid w:val="006B5EF1"/>
    <w:rsid w:val="006B6A7A"/>
    <w:rsid w:val="006B6DDE"/>
    <w:rsid w:val="006B6ED2"/>
    <w:rsid w:val="006B7732"/>
    <w:rsid w:val="006B7B3D"/>
    <w:rsid w:val="006B7C80"/>
    <w:rsid w:val="006C0385"/>
    <w:rsid w:val="006C0964"/>
    <w:rsid w:val="006C09F0"/>
    <w:rsid w:val="006C0B72"/>
    <w:rsid w:val="006C12DD"/>
    <w:rsid w:val="006C143F"/>
    <w:rsid w:val="006C1891"/>
    <w:rsid w:val="006C2493"/>
    <w:rsid w:val="006C2B73"/>
    <w:rsid w:val="006C2D16"/>
    <w:rsid w:val="006C2D3D"/>
    <w:rsid w:val="006C30D0"/>
    <w:rsid w:val="006C3181"/>
    <w:rsid w:val="006C33D3"/>
    <w:rsid w:val="006C3422"/>
    <w:rsid w:val="006C389B"/>
    <w:rsid w:val="006C3C1F"/>
    <w:rsid w:val="006C419B"/>
    <w:rsid w:val="006C4543"/>
    <w:rsid w:val="006C4783"/>
    <w:rsid w:val="006C4988"/>
    <w:rsid w:val="006C5B0B"/>
    <w:rsid w:val="006C5B2A"/>
    <w:rsid w:val="006C6204"/>
    <w:rsid w:val="006C644A"/>
    <w:rsid w:val="006C652B"/>
    <w:rsid w:val="006C66F0"/>
    <w:rsid w:val="006C791D"/>
    <w:rsid w:val="006C7DBD"/>
    <w:rsid w:val="006D0254"/>
    <w:rsid w:val="006D0388"/>
    <w:rsid w:val="006D0515"/>
    <w:rsid w:val="006D0D30"/>
    <w:rsid w:val="006D1731"/>
    <w:rsid w:val="006D1891"/>
    <w:rsid w:val="006D195A"/>
    <w:rsid w:val="006D1D8F"/>
    <w:rsid w:val="006D20AC"/>
    <w:rsid w:val="006D2145"/>
    <w:rsid w:val="006D2BCC"/>
    <w:rsid w:val="006D3212"/>
    <w:rsid w:val="006D3527"/>
    <w:rsid w:val="006D374D"/>
    <w:rsid w:val="006D3AB5"/>
    <w:rsid w:val="006D3DFC"/>
    <w:rsid w:val="006D4159"/>
    <w:rsid w:val="006D4234"/>
    <w:rsid w:val="006D4435"/>
    <w:rsid w:val="006D4436"/>
    <w:rsid w:val="006D4F86"/>
    <w:rsid w:val="006D5644"/>
    <w:rsid w:val="006D57EB"/>
    <w:rsid w:val="006D6176"/>
    <w:rsid w:val="006D7114"/>
    <w:rsid w:val="006D725C"/>
    <w:rsid w:val="006D7494"/>
    <w:rsid w:val="006D78CB"/>
    <w:rsid w:val="006E0453"/>
    <w:rsid w:val="006E13B4"/>
    <w:rsid w:val="006E17DC"/>
    <w:rsid w:val="006E19BF"/>
    <w:rsid w:val="006E1A05"/>
    <w:rsid w:val="006E2534"/>
    <w:rsid w:val="006E2AA7"/>
    <w:rsid w:val="006E2C1C"/>
    <w:rsid w:val="006E38F1"/>
    <w:rsid w:val="006E4C26"/>
    <w:rsid w:val="006E50F0"/>
    <w:rsid w:val="006E53B9"/>
    <w:rsid w:val="006E54FA"/>
    <w:rsid w:val="006E5A26"/>
    <w:rsid w:val="006E649F"/>
    <w:rsid w:val="006E650A"/>
    <w:rsid w:val="006E65A2"/>
    <w:rsid w:val="006E6CE5"/>
    <w:rsid w:val="006E717B"/>
    <w:rsid w:val="006E7584"/>
    <w:rsid w:val="006E76C9"/>
    <w:rsid w:val="006E7C0D"/>
    <w:rsid w:val="006F004F"/>
    <w:rsid w:val="006F0300"/>
    <w:rsid w:val="006F06D3"/>
    <w:rsid w:val="006F115F"/>
    <w:rsid w:val="006F1245"/>
    <w:rsid w:val="006F175C"/>
    <w:rsid w:val="006F1D27"/>
    <w:rsid w:val="006F230F"/>
    <w:rsid w:val="006F2C80"/>
    <w:rsid w:val="006F2D4A"/>
    <w:rsid w:val="006F3918"/>
    <w:rsid w:val="006F3D5F"/>
    <w:rsid w:val="006F3FCA"/>
    <w:rsid w:val="006F4E01"/>
    <w:rsid w:val="006F6132"/>
    <w:rsid w:val="006F666F"/>
    <w:rsid w:val="006F6A34"/>
    <w:rsid w:val="006F6B54"/>
    <w:rsid w:val="006F6D0D"/>
    <w:rsid w:val="006F6F48"/>
    <w:rsid w:val="006F774F"/>
    <w:rsid w:val="007002B8"/>
    <w:rsid w:val="00700A5A"/>
    <w:rsid w:val="00700CA6"/>
    <w:rsid w:val="00700CDE"/>
    <w:rsid w:val="00700E46"/>
    <w:rsid w:val="007019DA"/>
    <w:rsid w:val="00701BB9"/>
    <w:rsid w:val="00702013"/>
    <w:rsid w:val="0070229E"/>
    <w:rsid w:val="007024C1"/>
    <w:rsid w:val="00702DFF"/>
    <w:rsid w:val="00703508"/>
    <w:rsid w:val="00703868"/>
    <w:rsid w:val="00703C43"/>
    <w:rsid w:val="00703F6C"/>
    <w:rsid w:val="0070439B"/>
    <w:rsid w:val="00704618"/>
    <w:rsid w:val="00704991"/>
    <w:rsid w:val="00704B12"/>
    <w:rsid w:val="00705003"/>
    <w:rsid w:val="00705791"/>
    <w:rsid w:val="0070601D"/>
    <w:rsid w:val="00706083"/>
    <w:rsid w:val="00706812"/>
    <w:rsid w:val="00706823"/>
    <w:rsid w:val="00706943"/>
    <w:rsid w:val="0070778F"/>
    <w:rsid w:val="00707C5B"/>
    <w:rsid w:val="00707D85"/>
    <w:rsid w:val="00707E9E"/>
    <w:rsid w:val="00710105"/>
    <w:rsid w:val="007109EC"/>
    <w:rsid w:val="00710A46"/>
    <w:rsid w:val="00710B50"/>
    <w:rsid w:val="00710F99"/>
    <w:rsid w:val="00711036"/>
    <w:rsid w:val="00711347"/>
    <w:rsid w:val="00711AB3"/>
    <w:rsid w:val="00711ACA"/>
    <w:rsid w:val="00711D26"/>
    <w:rsid w:val="00711D7F"/>
    <w:rsid w:val="00711FC4"/>
    <w:rsid w:val="00712611"/>
    <w:rsid w:val="00712B58"/>
    <w:rsid w:val="00712C73"/>
    <w:rsid w:val="00712DA9"/>
    <w:rsid w:val="00713348"/>
    <w:rsid w:val="00713DBD"/>
    <w:rsid w:val="007141C8"/>
    <w:rsid w:val="007144AB"/>
    <w:rsid w:val="00714AC6"/>
    <w:rsid w:val="00716018"/>
    <w:rsid w:val="007163A0"/>
    <w:rsid w:val="007163EE"/>
    <w:rsid w:val="00716439"/>
    <w:rsid w:val="00716E6C"/>
    <w:rsid w:val="00716EB3"/>
    <w:rsid w:val="00717A29"/>
    <w:rsid w:val="00717CB5"/>
    <w:rsid w:val="00717EB3"/>
    <w:rsid w:val="00720EDD"/>
    <w:rsid w:val="00721D5D"/>
    <w:rsid w:val="007226E0"/>
    <w:rsid w:val="007234A6"/>
    <w:rsid w:val="007239FE"/>
    <w:rsid w:val="00723ACA"/>
    <w:rsid w:val="00723C2F"/>
    <w:rsid w:val="00723D9A"/>
    <w:rsid w:val="00724033"/>
    <w:rsid w:val="0072442A"/>
    <w:rsid w:val="00724909"/>
    <w:rsid w:val="0072501C"/>
    <w:rsid w:val="00726192"/>
    <w:rsid w:val="007264A0"/>
    <w:rsid w:val="0072695B"/>
    <w:rsid w:val="00726A7D"/>
    <w:rsid w:val="007270E5"/>
    <w:rsid w:val="00727119"/>
    <w:rsid w:val="007276F1"/>
    <w:rsid w:val="00727791"/>
    <w:rsid w:val="00727F6F"/>
    <w:rsid w:val="00727F72"/>
    <w:rsid w:val="0073021E"/>
    <w:rsid w:val="00730A3A"/>
    <w:rsid w:val="00730BE0"/>
    <w:rsid w:val="00730E0E"/>
    <w:rsid w:val="00731298"/>
    <w:rsid w:val="00731CC8"/>
    <w:rsid w:val="00731D82"/>
    <w:rsid w:val="00732C40"/>
    <w:rsid w:val="00732E49"/>
    <w:rsid w:val="00732F51"/>
    <w:rsid w:val="00733029"/>
    <w:rsid w:val="00733056"/>
    <w:rsid w:val="00733137"/>
    <w:rsid w:val="0073350C"/>
    <w:rsid w:val="007337E2"/>
    <w:rsid w:val="00733C71"/>
    <w:rsid w:val="00734B8D"/>
    <w:rsid w:val="007351EF"/>
    <w:rsid w:val="00735620"/>
    <w:rsid w:val="00735A60"/>
    <w:rsid w:val="00736497"/>
    <w:rsid w:val="00736B53"/>
    <w:rsid w:val="00736B8C"/>
    <w:rsid w:val="00736FE1"/>
    <w:rsid w:val="007406F5"/>
    <w:rsid w:val="00741418"/>
    <w:rsid w:val="00741B8B"/>
    <w:rsid w:val="00742291"/>
    <w:rsid w:val="00742502"/>
    <w:rsid w:val="00742670"/>
    <w:rsid w:val="00742E96"/>
    <w:rsid w:val="007431E3"/>
    <w:rsid w:val="007433FD"/>
    <w:rsid w:val="007434E7"/>
    <w:rsid w:val="00743927"/>
    <w:rsid w:val="00743A52"/>
    <w:rsid w:val="00743BC1"/>
    <w:rsid w:val="007445B9"/>
    <w:rsid w:val="00744720"/>
    <w:rsid w:val="00744E4A"/>
    <w:rsid w:val="0074560D"/>
    <w:rsid w:val="00745CD0"/>
    <w:rsid w:val="0074615D"/>
    <w:rsid w:val="007463B1"/>
    <w:rsid w:val="00746EC5"/>
    <w:rsid w:val="007506D1"/>
    <w:rsid w:val="0075083B"/>
    <w:rsid w:val="00750E93"/>
    <w:rsid w:val="0075146D"/>
    <w:rsid w:val="00751E8C"/>
    <w:rsid w:val="007523EF"/>
    <w:rsid w:val="0075256A"/>
    <w:rsid w:val="007529C7"/>
    <w:rsid w:val="00752C48"/>
    <w:rsid w:val="0075308D"/>
    <w:rsid w:val="007531CE"/>
    <w:rsid w:val="0075337A"/>
    <w:rsid w:val="0075381E"/>
    <w:rsid w:val="00753F74"/>
    <w:rsid w:val="0075443C"/>
    <w:rsid w:val="00754735"/>
    <w:rsid w:val="007547D0"/>
    <w:rsid w:val="00754D1B"/>
    <w:rsid w:val="0075512D"/>
    <w:rsid w:val="007561E0"/>
    <w:rsid w:val="00756DCE"/>
    <w:rsid w:val="0075707E"/>
    <w:rsid w:val="00757476"/>
    <w:rsid w:val="00757562"/>
    <w:rsid w:val="00757A96"/>
    <w:rsid w:val="00757ACD"/>
    <w:rsid w:val="00757EB9"/>
    <w:rsid w:val="00760025"/>
    <w:rsid w:val="00760A4C"/>
    <w:rsid w:val="00760B18"/>
    <w:rsid w:val="00760DCE"/>
    <w:rsid w:val="007620A3"/>
    <w:rsid w:val="007620DC"/>
    <w:rsid w:val="007624D2"/>
    <w:rsid w:val="007628D1"/>
    <w:rsid w:val="00762A1B"/>
    <w:rsid w:val="00762B14"/>
    <w:rsid w:val="00762D79"/>
    <w:rsid w:val="007631E9"/>
    <w:rsid w:val="007632C6"/>
    <w:rsid w:val="00763321"/>
    <w:rsid w:val="00764178"/>
    <w:rsid w:val="00764728"/>
    <w:rsid w:val="00764845"/>
    <w:rsid w:val="00764FC7"/>
    <w:rsid w:val="00765147"/>
    <w:rsid w:val="00765682"/>
    <w:rsid w:val="00765DE1"/>
    <w:rsid w:val="00765FF8"/>
    <w:rsid w:val="00766BCC"/>
    <w:rsid w:val="007675DA"/>
    <w:rsid w:val="0077046B"/>
    <w:rsid w:val="007706FB"/>
    <w:rsid w:val="00770912"/>
    <w:rsid w:val="0077162D"/>
    <w:rsid w:val="007717FB"/>
    <w:rsid w:val="00771925"/>
    <w:rsid w:val="00771B2A"/>
    <w:rsid w:val="00772448"/>
    <w:rsid w:val="00772BA6"/>
    <w:rsid w:val="00772F9F"/>
    <w:rsid w:val="00773049"/>
    <w:rsid w:val="007733EA"/>
    <w:rsid w:val="0077388A"/>
    <w:rsid w:val="007751C0"/>
    <w:rsid w:val="00775BF3"/>
    <w:rsid w:val="007761D1"/>
    <w:rsid w:val="00776A2F"/>
    <w:rsid w:val="00777AB7"/>
    <w:rsid w:val="0078008F"/>
    <w:rsid w:val="007801EE"/>
    <w:rsid w:val="007807A8"/>
    <w:rsid w:val="00780F60"/>
    <w:rsid w:val="00781195"/>
    <w:rsid w:val="0078127F"/>
    <w:rsid w:val="0078176F"/>
    <w:rsid w:val="00781895"/>
    <w:rsid w:val="0078192A"/>
    <w:rsid w:val="00782004"/>
    <w:rsid w:val="00782045"/>
    <w:rsid w:val="007829A0"/>
    <w:rsid w:val="00782DFA"/>
    <w:rsid w:val="00782F59"/>
    <w:rsid w:val="00783591"/>
    <w:rsid w:val="00783629"/>
    <w:rsid w:val="007842C3"/>
    <w:rsid w:val="007845A6"/>
    <w:rsid w:val="0078643D"/>
    <w:rsid w:val="00786918"/>
    <w:rsid w:val="00786B12"/>
    <w:rsid w:val="00787277"/>
    <w:rsid w:val="00790224"/>
    <w:rsid w:val="00790318"/>
    <w:rsid w:val="0079059C"/>
    <w:rsid w:val="00790ACD"/>
    <w:rsid w:val="007911A6"/>
    <w:rsid w:val="00791C0A"/>
    <w:rsid w:val="00791DBC"/>
    <w:rsid w:val="00792CAF"/>
    <w:rsid w:val="00792CF9"/>
    <w:rsid w:val="00792F06"/>
    <w:rsid w:val="00793435"/>
    <w:rsid w:val="00793720"/>
    <w:rsid w:val="007938D3"/>
    <w:rsid w:val="00793EB0"/>
    <w:rsid w:val="007944AF"/>
    <w:rsid w:val="007948CC"/>
    <w:rsid w:val="00794CAA"/>
    <w:rsid w:val="00794CB0"/>
    <w:rsid w:val="00795125"/>
    <w:rsid w:val="00795226"/>
    <w:rsid w:val="007952CD"/>
    <w:rsid w:val="0079567D"/>
    <w:rsid w:val="0079580C"/>
    <w:rsid w:val="007958F9"/>
    <w:rsid w:val="00795AEF"/>
    <w:rsid w:val="00795B71"/>
    <w:rsid w:val="0079618D"/>
    <w:rsid w:val="00796251"/>
    <w:rsid w:val="007969C6"/>
    <w:rsid w:val="00796C1A"/>
    <w:rsid w:val="00797205"/>
    <w:rsid w:val="0079749E"/>
    <w:rsid w:val="007975F6"/>
    <w:rsid w:val="007979F3"/>
    <w:rsid w:val="00797B5C"/>
    <w:rsid w:val="00797C19"/>
    <w:rsid w:val="007A09AE"/>
    <w:rsid w:val="007A0D8C"/>
    <w:rsid w:val="007A1482"/>
    <w:rsid w:val="007A1AF9"/>
    <w:rsid w:val="007A3654"/>
    <w:rsid w:val="007A3FC2"/>
    <w:rsid w:val="007A403C"/>
    <w:rsid w:val="007A4DD9"/>
    <w:rsid w:val="007A6050"/>
    <w:rsid w:val="007A60A2"/>
    <w:rsid w:val="007A62D0"/>
    <w:rsid w:val="007A636D"/>
    <w:rsid w:val="007A6AF7"/>
    <w:rsid w:val="007A6CEF"/>
    <w:rsid w:val="007A72E9"/>
    <w:rsid w:val="007A77CA"/>
    <w:rsid w:val="007A7E0E"/>
    <w:rsid w:val="007B0057"/>
    <w:rsid w:val="007B10BF"/>
    <w:rsid w:val="007B12A6"/>
    <w:rsid w:val="007B147B"/>
    <w:rsid w:val="007B18BF"/>
    <w:rsid w:val="007B2121"/>
    <w:rsid w:val="007B23F3"/>
    <w:rsid w:val="007B25DA"/>
    <w:rsid w:val="007B261A"/>
    <w:rsid w:val="007B279B"/>
    <w:rsid w:val="007B35B3"/>
    <w:rsid w:val="007B4285"/>
    <w:rsid w:val="007B4551"/>
    <w:rsid w:val="007B4FC5"/>
    <w:rsid w:val="007B5AA7"/>
    <w:rsid w:val="007B5E57"/>
    <w:rsid w:val="007B6482"/>
    <w:rsid w:val="007B71B8"/>
    <w:rsid w:val="007B75FF"/>
    <w:rsid w:val="007B773D"/>
    <w:rsid w:val="007B7CD1"/>
    <w:rsid w:val="007C02DF"/>
    <w:rsid w:val="007C0C1C"/>
    <w:rsid w:val="007C134D"/>
    <w:rsid w:val="007C168B"/>
    <w:rsid w:val="007C1C6A"/>
    <w:rsid w:val="007C335A"/>
    <w:rsid w:val="007C4133"/>
    <w:rsid w:val="007C450E"/>
    <w:rsid w:val="007C4528"/>
    <w:rsid w:val="007C4911"/>
    <w:rsid w:val="007C4DC9"/>
    <w:rsid w:val="007C503E"/>
    <w:rsid w:val="007C5134"/>
    <w:rsid w:val="007C551B"/>
    <w:rsid w:val="007C57AD"/>
    <w:rsid w:val="007C5F67"/>
    <w:rsid w:val="007C6465"/>
    <w:rsid w:val="007C66D2"/>
    <w:rsid w:val="007C6F12"/>
    <w:rsid w:val="007C7246"/>
    <w:rsid w:val="007C7765"/>
    <w:rsid w:val="007C79CB"/>
    <w:rsid w:val="007D0266"/>
    <w:rsid w:val="007D0A19"/>
    <w:rsid w:val="007D0A63"/>
    <w:rsid w:val="007D0B3A"/>
    <w:rsid w:val="007D1408"/>
    <w:rsid w:val="007D14D8"/>
    <w:rsid w:val="007D14E0"/>
    <w:rsid w:val="007D1A6E"/>
    <w:rsid w:val="007D1C13"/>
    <w:rsid w:val="007D1C9E"/>
    <w:rsid w:val="007D23A1"/>
    <w:rsid w:val="007D3088"/>
    <w:rsid w:val="007D32CE"/>
    <w:rsid w:val="007D3330"/>
    <w:rsid w:val="007D45CE"/>
    <w:rsid w:val="007D491C"/>
    <w:rsid w:val="007D55E5"/>
    <w:rsid w:val="007D5789"/>
    <w:rsid w:val="007D5FD9"/>
    <w:rsid w:val="007D6029"/>
    <w:rsid w:val="007D6980"/>
    <w:rsid w:val="007D6AE5"/>
    <w:rsid w:val="007D6FC0"/>
    <w:rsid w:val="007D7170"/>
    <w:rsid w:val="007D721F"/>
    <w:rsid w:val="007D7DEF"/>
    <w:rsid w:val="007E07F1"/>
    <w:rsid w:val="007E0BD4"/>
    <w:rsid w:val="007E0DF4"/>
    <w:rsid w:val="007E2175"/>
    <w:rsid w:val="007E22E2"/>
    <w:rsid w:val="007E23E1"/>
    <w:rsid w:val="007E28DD"/>
    <w:rsid w:val="007E29A1"/>
    <w:rsid w:val="007E2E95"/>
    <w:rsid w:val="007E2ECA"/>
    <w:rsid w:val="007E3007"/>
    <w:rsid w:val="007E3305"/>
    <w:rsid w:val="007E3674"/>
    <w:rsid w:val="007E3B26"/>
    <w:rsid w:val="007E3E24"/>
    <w:rsid w:val="007E4350"/>
    <w:rsid w:val="007E47B7"/>
    <w:rsid w:val="007E4B30"/>
    <w:rsid w:val="007E5099"/>
    <w:rsid w:val="007E5B7D"/>
    <w:rsid w:val="007E663D"/>
    <w:rsid w:val="007E6873"/>
    <w:rsid w:val="007E79B7"/>
    <w:rsid w:val="007F0A0B"/>
    <w:rsid w:val="007F0D15"/>
    <w:rsid w:val="007F11F6"/>
    <w:rsid w:val="007F130E"/>
    <w:rsid w:val="007F1535"/>
    <w:rsid w:val="007F16B2"/>
    <w:rsid w:val="007F1B91"/>
    <w:rsid w:val="007F204D"/>
    <w:rsid w:val="007F2C38"/>
    <w:rsid w:val="007F3502"/>
    <w:rsid w:val="007F36EE"/>
    <w:rsid w:val="007F3F79"/>
    <w:rsid w:val="007F44CD"/>
    <w:rsid w:val="007F47B2"/>
    <w:rsid w:val="007F49B8"/>
    <w:rsid w:val="007F5114"/>
    <w:rsid w:val="007F5296"/>
    <w:rsid w:val="007F5719"/>
    <w:rsid w:val="007F598F"/>
    <w:rsid w:val="007F5E26"/>
    <w:rsid w:val="007F632B"/>
    <w:rsid w:val="007F6675"/>
    <w:rsid w:val="007F6F42"/>
    <w:rsid w:val="007F71D3"/>
    <w:rsid w:val="007F7798"/>
    <w:rsid w:val="007F7BDA"/>
    <w:rsid w:val="008005E2"/>
    <w:rsid w:val="00800EE9"/>
    <w:rsid w:val="00801872"/>
    <w:rsid w:val="008026D9"/>
    <w:rsid w:val="00802D26"/>
    <w:rsid w:val="00803BA4"/>
    <w:rsid w:val="00804200"/>
    <w:rsid w:val="008043E3"/>
    <w:rsid w:val="008046BD"/>
    <w:rsid w:val="008056D0"/>
    <w:rsid w:val="00805712"/>
    <w:rsid w:val="00805948"/>
    <w:rsid w:val="00805DD6"/>
    <w:rsid w:val="008067B6"/>
    <w:rsid w:val="008068A3"/>
    <w:rsid w:val="008069D2"/>
    <w:rsid w:val="00806BA5"/>
    <w:rsid w:val="00806D66"/>
    <w:rsid w:val="008071F0"/>
    <w:rsid w:val="008072DE"/>
    <w:rsid w:val="008075E3"/>
    <w:rsid w:val="008078AF"/>
    <w:rsid w:val="0080799F"/>
    <w:rsid w:val="00810C4F"/>
    <w:rsid w:val="008117A7"/>
    <w:rsid w:val="00812F06"/>
    <w:rsid w:val="00813844"/>
    <w:rsid w:val="008139D7"/>
    <w:rsid w:val="00813D69"/>
    <w:rsid w:val="008148F6"/>
    <w:rsid w:val="00814FD8"/>
    <w:rsid w:val="008157E8"/>
    <w:rsid w:val="00816ABA"/>
    <w:rsid w:val="00817073"/>
    <w:rsid w:val="0081746A"/>
    <w:rsid w:val="00817F97"/>
    <w:rsid w:val="0082082F"/>
    <w:rsid w:val="00820DF6"/>
    <w:rsid w:val="00820E66"/>
    <w:rsid w:val="008212C6"/>
    <w:rsid w:val="00821308"/>
    <w:rsid w:val="008216F9"/>
    <w:rsid w:val="008218A0"/>
    <w:rsid w:val="00821A06"/>
    <w:rsid w:val="00821B32"/>
    <w:rsid w:val="00821EA9"/>
    <w:rsid w:val="00821FEF"/>
    <w:rsid w:val="00822F3C"/>
    <w:rsid w:val="00823C9B"/>
    <w:rsid w:val="008246B4"/>
    <w:rsid w:val="008247ED"/>
    <w:rsid w:val="00824E9C"/>
    <w:rsid w:val="008250EF"/>
    <w:rsid w:val="00825729"/>
    <w:rsid w:val="0082587C"/>
    <w:rsid w:val="0082595E"/>
    <w:rsid w:val="008262DE"/>
    <w:rsid w:val="00826428"/>
    <w:rsid w:val="0082690A"/>
    <w:rsid w:val="00826C3D"/>
    <w:rsid w:val="00826D7C"/>
    <w:rsid w:val="00826E56"/>
    <w:rsid w:val="0082788E"/>
    <w:rsid w:val="00830720"/>
    <w:rsid w:val="0083099D"/>
    <w:rsid w:val="008309AD"/>
    <w:rsid w:val="00830D1A"/>
    <w:rsid w:val="00831B85"/>
    <w:rsid w:val="00831DD3"/>
    <w:rsid w:val="00831EB0"/>
    <w:rsid w:val="00831F17"/>
    <w:rsid w:val="00832424"/>
    <w:rsid w:val="00832CDB"/>
    <w:rsid w:val="00833052"/>
    <w:rsid w:val="008330D2"/>
    <w:rsid w:val="00833984"/>
    <w:rsid w:val="00833B3B"/>
    <w:rsid w:val="00833B7F"/>
    <w:rsid w:val="0083408E"/>
    <w:rsid w:val="0083440F"/>
    <w:rsid w:val="008347F4"/>
    <w:rsid w:val="00834BFB"/>
    <w:rsid w:val="00834C1C"/>
    <w:rsid w:val="00836405"/>
    <w:rsid w:val="00836526"/>
    <w:rsid w:val="0083672B"/>
    <w:rsid w:val="00836DBA"/>
    <w:rsid w:val="00836F45"/>
    <w:rsid w:val="00837431"/>
    <w:rsid w:val="0083744E"/>
    <w:rsid w:val="0083751D"/>
    <w:rsid w:val="00837B76"/>
    <w:rsid w:val="00837C8A"/>
    <w:rsid w:val="00837CFA"/>
    <w:rsid w:val="00837D40"/>
    <w:rsid w:val="0084019C"/>
    <w:rsid w:val="0084038C"/>
    <w:rsid w:val="008403A0"/>
    <w:rsid w:val="008403E2"/>
    <w:rsid w:val="00840C18"/>
    <w:rsid w:val="00840C54"/>
    <w:rsid w:val="00840CD5"/>
    <w:rsid w:val="00840E42"/>
    <w:rsid w:val="0084150C"/>
    <w:rsid w:val="00842D2D"/>
    <w:rsid w:val="00842D96"/>
    <w:rsid w:val="00842D9B"/>
    <w:rsid w:val="00842ED6"/>
    <w:rsid w:val="00843346"/>
    <w:rsid w:val="00843812"/>
    <w:rsid w:val="00843EB0"/>
    <w:rsid w:val="008449EE"/>
    <w:rsid w:val="0084540A"/>
    <w:rsid w:val="00845729"/>
    <w:rsid w:val="008460CA"/>
    <w:rsid w:val="00846100"/>
    <w:rsid w:val="0084643B"/>
    <w:rsid w:val="0084647A"/>
    <w:rsid w:val="00846CDE"/>
    <w:rsid w:val="0085047D"/>
    <w:rsid w:val="00850651"/>
    <w:rsid w:val="0085070C"/>
    <w:rsid w:val="00850D46"/>
    <w:rsid w:val="00850E95"/>
    <w:rsid w:val="00850FFF"/>
    <w:rsid w:val="008514A0"/>
    <w:rsid w:val="008517F5"/>
    <w:rsid w:val="00851BEA"/>
    <w:rsid w:val="0085247E"/>
    <w:rsid w:val="00852AE7"/>
    <w:rsid w:val="00852C79"/>
    <w:rsid w:val="00853024"/>
    <w:rsid w:val="00853472"/>
    <w:rsid w:val="00853824"/>
    <w:rsid w:val="008539DF"/>
    <w:rsid w:val="00853C45"/>
    <w:rsid w:val="00853D60"/>
    <w:rsid w:val="008540B0"/>
    <w:rsid w:val="0085498B"/>
    <w:rsid w:val="00855C40"/>
    <w:rsid w:val="0085666A"/>
    <w:rsid w:val="008575F4"/>
    <w:rsid w:val="00857C54"/>
    <w:rsid w:val="00857CF0"/>
    <w:rsid w:val="00857EF4"/>
    <w:rsid w:val="00860338"/>
    <w:rsid w:val="00860554"/>
    <w:rsid w:val="00860F71"/>
    <w:rsid w:val="0086141B"/>
    <w:rsid w:val="00861583"/>
    <w:rsid w:val="008616E3"/>
    <w:rsid w:val="00861F71"/>
    <w:rsid w:val="008624CE"/>
    <w:rsid w:val="00862606"/>
    <w:rsid w:val="008628D6"/>
    <w:rsid w:val="0086317A"/>
    <w:rsid w:val="0086319A"/>
    <w:rsid w:val="00863283"/>
    <w:rsid w:val="008634ED"/>
    <w:rsid w:val="0086378F"/>
    <w:rsid w:val="00863951"/>
    <w:rsid w:val="00863E66"/>
    <w:rsid w:val="00864AAD"/>
    <w:rsid w:val="00864FE3"/>
    <w:rsid w:val="008654E7"/>
    <w:rsid w:val="008660CE"/>
    <w:rsid w:val="008663D2"/>
    <w:rsid w:val="00866DD2"/>
    <w:rsid w:val="00866E03"/>
    <w:rsid w:val="00866E92"/>
    <w:rsid w:val="00867D9B"/>
    <w:rsid w:val="008700DF"/>
    <w:rsid w:val="00870710"/>
    <w:rsid w:val="008710FE"/>
    <w:rsid w:val="008713C2"/>
    <w:rsid w:val="00871623"/>
    <w:rsid w:val="00871D1C"/>
    <w:rsid w:val="00872245"/>
    <w:rsid w:val="00872B3E"/>
    <w:rsid w:val="00873315"/>
    <w:rsid w:val="0087358A"/>
    <w:rsid w:val="0087388F"/>
    <w:rsid w:val="00874035"/>
    <w:rsid w:val="00874175"/>
    <w:rsid w:val="00874573"/>
    <w:rsid w:val="00874899"/>
    <w:rsid w:val="0087495C"/>
    <w:rsid w:val="00874BD2"/>
    <w:rsid w:val="00874F97"/>
    <w:rsid w:val="008757D5"/>
    <w:rsid w:val="00875B76"/>
    <w:rsid w:val="00875D12"/>
    <w:rsid w:val="00876111"/>
    <w:rsid w:val="0087621F"/>
    <w:rsid w:val="008766E9"/>
    <w:rsid w:val="0087691F"/>
    <w:rsid w:val="00876AC6"/>
    <w:rsid w:val="00876C18"/>
    <w:rsid w:val="0087714B"/>
    <w:rsid w:val="00877620"/>
    <w:rsid w:val="008779E7"/>
    <w:rsid w:val="008804D3"/>
    <w:rsid w:val="00880875"/>
    <w:rsid w:val="008810BA"/>
    <w:rsid w:val="0088160F"/>
    <w:rsid w:val="00881A28"/>
    <w:rsid w:val="00882180"/>
    <w:rsid w:val="00882639"/>
    <w:rsid w:val="00882F32"/>
    <w:rsid w:val="00882F37"/>
    <w:rsid w:val="008839A2"/>
    <w:rsid w:val="00883AE6"/>
    <w:rsid w:val="00884209"/>
    <w:rsid w:val="008845C1"/>
    <w:rsid w:val="00884773"/>
    <w:rsid w:val="00885ADE"/>
    <w:rsid w:val="00885D45"/>
    <w:rsid w:val="00885DCE"/>
    <w:rsid w:val="00885F1D"/>
    <w:rsid w:val="00886C3A"/>
    <w:rsid w:val="008871B4"/>
    <w:rsid w:val="008875E7"/>
    <w:rsid w:val="00887791"/>
    <w:rsid w:val="00890CC3"/>
    <w:rsid w:val="008911AF"/>
    <w:rsid w:val="00891543"/>
    <w:rsid w:val="00891661"/>
    <w:rsid w:val="0089175D"/>
    <w:rsid w:val="00891C05"/>
    <w:rsid w:val="00891D78"/>
    <w:rsid w:val="00891EE4"/>
    <w:rsid w:val="008925C5"/>
    <w:rsid w:val="008927A1"/>
    <w:rsid w:val="00892FA8"/>
    <w:rsid w:val="0089321B"/>
    <w:rsid w:val="00893369"/>
    <w:rsid w:val="0089410E"/>
    <w:rsid w:val="008945EB"/>
    <w:rsid w:val="00894827"/>
    <w:rsid w:val="008959AE"/>
    <w:rsid w:val="00896862"/>
    <w:rsid w:val="00896E21"/>
    <w:rsid w:val="008970AE"/>
    <w:rsid w:val="0089775D"/>
    <w:rsid w:val="008978F9"/>
    <w:rsid w:val="00897A4E"/>
    <w:rsid w:val="00897A87"/>
    <w:rsid w:val="00897AB7"/>
    <w:rsid w:val="008A007C"/>
    <w:rsid w:val="008A043B"/>
    <w:rsid w:val="008A0BB8"/>
    <w:rsid w:val="008A0C06"/>
    <w:rsid w:val="008A13BA"/>
    <w:rsid w:val="008A156D"/>
    <w:rsid w:val="008A1808"/>
    <w:rsid w:val="008A1D02"/>
    <w:rsid w:val="008A21FC"/>
    <w:rsid w:val="008A23EB"/>
    <w:rsid w:val="008A28F6"/>
    <w:rsid w:val="008A2B87"/>
    <w:rsid w:val="008A2CC4"/>
    <w:rsid w:val="008A31B5"/>
    <w:rsid w:val="008A34B9"/>
    <w:rsid w:val="008A384B"/>
    <w:rsid w:val="008A3CF9"/>
    <w:rsid w:val="008A3ED2"/>
    <w:rsid w:val="008A41B4"/>
    <w:rsid w:val="008A4243"/>
    <w:rsid w:val="008A4617"/>
    <w:rsid w:val="008A4671"/>
    <w:rsid w:val="008A4CC9"/>
    <w:rsid w:val="008A4D10"/>
    <w:rsid w:val="008A5953"/>
    <w:rsid w:val="008A5E94"/>
    <w:rsid w:val="008A654F"/>
    <w:rsid w:val="008A6A30"/>
    <w:rsid w:val="008A6AA8"/>
    <w:rsid w:val="008A6C62"/>
    <w:rsid w:val="008A72B0"/>
    <w:rsid w:val="008A7826"/>
    <w:rsid w:val="008A7E47"/>
    <w:rsid w:val="008A7F21"/>
    <w:rsid w:val="008B01D7"/>
    <w:rsid w:val="008B0406"/>
    <w:rsid w:val="008B0739"/>
    <w:rsid w:val="008B19CD"/>
    <w:rsid w:val="008B1E8A"/>
    <w:rsid w:val="008B206B"/>
    <w:rsid w:val="008B376D"/>
    <w:rsid w:val="008B40E1"/>
    <w:rsid w:val="008B45C4"/>
    <w:rsid w:val="008B4915"/>
    <w:rsid w:val="008B4963"/>
    <w:rsid w:val="008B4A12"/>
    <w:rsid w:val="008B5184"/>
    <w:rsid w:val="008B5E10"/>
    <w:rsid w:val="008B675A"/>
    <w:rsid w:val="008B68C9"/>
    <w:rsid w:val="008B694C"/>
    <w:rsid w:val="008B70A4"/>
    <w:rsid w:val="008B7612"/>
    <w:rsid w:val="008B774A"/>
    <w:rsid w:val="008B7D24"/>
    <w:rsid w:val="008B7F40"/>
    <w:rsid w:val="008C0D7B"/>
    <w:rsid w:val="008C1567"/>
    <w:rsid w:val="008C1FB2"/>
    <w:rsid w:val="008C20F1"/>
    <w:rsid w:val="008C21B6"/>
    <w:rsid w:val="008C251F"/>
    <w:rsid w:val="008C2CFA"/>
    <w:rsid w:val="008C334D"/>
    <w:rsid w:val="008C3413"/>
    <w:rsid w:val="008C34CF"/>
    <w:rsid w:val="008C3C40"/>
    <w:rsid w:val="008C3DF5"/>
    <w:rsid w:val="008C42FE"/>
    <w:rsid w:val="008C43B4"/>
    <w:rsid w:val="008C4ADB"/>
    <w:rsid w:val="008C4E75"/>
    <w:rsid w:val="008C57DE"/>
    <w:rsid w:val="008C68D8"/>
    <w:rsid w:val="008C6A90"/>
    <w:rsid w:val="008C6A9C"/>
    <w:rsid w:val="008C72CF"/>
    <w:rsid w:val="008C79A3"/>
    <w:rsid w:val="008C7D49"/>
    <w:rsid w:val="008C7F78"/>
    <w:rsid w:val="008D12C0"/>
    <w:rsid w:val="008D15C0"/>
    <w:rsid w:val="008D1D8B"/>
    <w:rsid w:val="008D236F"/>
    <w:rsid w:val="008D2449"/>
    <w:rsid w:val="008D28FD"/>
    <w:rsid w:val="008D2A0D"/>
    <w:rsid w:val="008D3B74"/>
    <w:rsid w:val="008D3B78"/>
    <w:rsid w:val="008D4031"/>
    <w:rsid w:val="008D4E99"/>
    <w:rsid w:val="008D6769"/>
    <w:rsid w:val="008D75EA"/>
    <w:rsid w:val="008D7AE1"/>
    <w:rsid w:val="008D7E5E"/>
    <w:rsid w:val="008E04B4"/>
    <w:rsid w:val="008E0628"/>
    <w:rsid w:val="008E2A2A"/>
    <w:rsid w:val="008E2C7E"/>
    <w:rsid w:val="008E33D8"/>
    <w:rsid w:val="008E3769"/>
    <w:rsid w:val="008E4935"/>
    <w:rsid w:val="008E4A2C"/>
    <w:rsid w:val="008E4DD8"/>
    <w:rsid w:val="008E503D"/>
    <w:rsid w:val="008E5F55"/>
    <w:rsid w:val="008E6602"/>
    <w:rsid w:val="008E6870"/>
    <w:rsid w:val="008E6DFB"/>
    <w:rsid w:val="008E7BF6"/>
    <w:rsid w:val="008F052F"/>
    <w:rsid w:val="008F0AC4"/>
    <w:rsid w:val="008F15E5"/>
    <w:rsid w:val="008F1785"/>
    <w:rsid w:val="008F18C9"/>
    <w:rsid w:val="008F1B7A"/>
    <w:rsid w:val="008F3035"/>
    <w:rsid w:val="008F384F"/>
    <w:rsid w:val="008F3AB0"/>
    <w:rsid w:val="008F3D8E"/>
    <w:rsid w:val="008F431A"/>
    <w:rsid w:val="008F454C"/>
    <w:rsid w:val="008F48CF"/>
    <w:rsid w:val="008F4BB7"/>
    <w:rsid w:val="008F4F05"/>
    <w:rsid w:val="008F536E"/>
    <w:rsid w:val="008F5892"/>
    <w:rsid w:val="008F6783"/>
    <w:rsid w:val="008F6C1F"/>
    <w:rsid w:val="008F704B"/>
    <w:rsid w:val="008F70C0"/>
    <w:rsid w:val="008F792D"/>
    <w:rsid w:val="009009CE"/>
    <w:rsid w:val="00900A6A"/>
    <w:rsid w:val="00900D39"/>
    <w:rsid w:val="00902655"/>
    <w:rsid w:val="00902A77"/>
    <w:rsid w:val="00902BBF"/>
    <w:rsid w:val="00902D93"/>
    <w:rsid w:val="00902EB3"/>
    <w:rsid w:val="009036DC"/>
    <w:rsid w:val="00903B98"/>
    <w:rsid w:val="00904751"/>
    <w:rsid w:val="009047E0"/>
    <w:rsid w:val="0090485E"/>
    <w:rsid w:val="009049B1"/>
    <w:rsid w:val="009051D5"/>
    <w:rsid w:val="00905493"/>
    <w:rsid w:val="009054EE"/>
    <w:rsid w:val="009059C2"/>
    <w:rsid w:val="00905AF3"/>
    <w:rsid w:val="00905AFB"/>
    <w:rsid w:val="009060C6"/>
    <w:rsid w:val="00906364"/>
    <w:rsid w:val="00907143"/>
    <w:rsid w:val="0090787D"/>
    <w:rsid w:val="00907CB4"/>
    <w:rsid w:val="00907E78"/>
    <w:rsid w:val="00911205"/>
    <w:rsid w:val="00911219"/>
    <w:rsid w:val="00911698"/>
    <w:rsid w:val="009116C1"/>
    <w:rsid w:val="00911A22"/>
    <w:rsid w:val="00911AE0"/>
    <w:rsid w:val="00911F70"/>
    <w:rsid w:val="0091270F"/>
    <w:rsid w:val="00912E67"/>
    <w:rsid w:val="00913195"/>
    <w:rsid w:val="009139F4"/>
    <w:rsid w:val="0091459A"/>
    <w:rsid w:val="009145AA"/>
    <w:rsid w:val="00914EB9"/>
    <w:rsid w:val="00915476"/>
    <w:rsid w:val="0091558F"/>
    <w:rsid w:val="00915760"/>
    <w:rsid w:val="009166A9"/>
    <w:rsid w:val="00916831"/>
    <w:rsid w:val="009170F8"/>
    <w:rsid w:val="009176CA"/>
    <w:rsid w:val="00917732"/>
    <w:rsid w:val="00917A3F"/>
    <w:rsid w:val="00920B21"/>
    <w:rsid w:val="00920F2B"/>
    <w:rsid w:val="00920F44"/>
    <w:rsid w:val="0092127C"/>
    <w:rsid w:val="00921755"/>
    <w:rsid w:val="00921B9C"/>
    <w:rsid w:val="009220B0"/>
    <w:rsid w:val="0092237A"/>
    <w:rsid w:val="00922591"/>
    <w:rsid w:val="00922654"/>
    <w:rsid w:val="009228ED"/>
    <w:rsid w:val="00922EB0"/>
    <w:rsid w:val="00922F71"/>
    <w:rsid w:val="0092342D"/>
    <w:rsid w:val="00923907"/>
    <w:rsid w:val="00924893"/>
    <w:rsid w:val="00925789"/>
    <w:rsid w:val="00925F85"/>
    <w:rsid w:val="009264B8"/>
    <w:rsid w:val="00926C70"/>
    <w:rsid w:val="00926FFE"/>
    <w:rsid w:val="009272E5"/>
    <w:rsid w:val="00927B12"/>
    <w:rsid w:val="009300C7"/>
    <w:rsid w:val="00930139"/>
    <w:rsid w:val="009301BB"/>
    <w:rsid w:val="009302FD"/>
    <w:rsid w:val="009305AC"/>
    <w:rsid w:val="0093088A"/>
    <w:rsid w:val="009308F6"/>
    <w:rsid w:val="00930B8B"/>
    <w:rsid w:val="009318F2"/>
    <w:rsid w:val="0093296D"/>
    <w:rsid w:val="00932BE9"/>
    <w:rsid w:val="00932D09"/>
    <w:rsid w:val="00932EF8"/>
    <w:rsid w:val="00933141"/>
    <w:rsid w:val="00933651"/>
    <w:rsid w:val="009347B7"/>
    <w:rsid w:val="00934E96"/>
    <w:rsid w:val="00935CED"/>
    <w:rsid w:val="00935F9F"/>
    <w:rsid w:val="0093614A"/>
    <w:rsid w:val="009366B6"/>
    <w:rsid w:val="00936F4E"/>
    <w:rsid w:val="00937F9E"/>
    <w:rsid w:val="00940AB3"/>
    <w:rsid w:val="0094125D"/>
    <w:rsid w:val="00941898"/>
    <w:rsid w:val="00941A57"/>
    <w:rsid w:val="00942312"/>
    <w:rsid w:val="0094262F"/>
    <w:rsid w:val="00942A40"/>
    <w:rsid w:val="00943918"/>
    <w:rsid w:val="00943967"/>
    <w:rsid w:val="00944028"/>
    <w:rsid w:val="009445C4"/>
    <w:rsid w:val="0094463D"/>
    <w:rsid w:val="00944F30"/>
    <w:rsid w:val="00944FA9"/>
    <w:rsid w:val="00945362"/>
    <w:rsid w:val="009453DD"/>
    <w:rsid w:val="00945503"/>
    <w:rsid w:val="00945AB9"/>
    <w:rsid w:val="00945C9F"/>
    <w:rsid w:val="00946D1B"/>
    <w:rsid w:val="0094768B"/>
    <w:rsid w:val="009478DA"/>
    <w:rsid w:val="009479F3"/>
    <w:rsid w:val="00947F66"/>
    <w:rsid w:val="00947FD5"/>
    <w:rsid w:val="0095017E"/>
    <w:rsid w:val="00950515"/>
    <w:rsid w:val="0095066A"/>
    <w:rsid w:val="0095099A"/>
    <w:rsid w:val="00950EF2"/>
    <w:rsid w:val="009518DB"/>
    <w:rsid w:val="00951934"/>
    <w:rsid w:val="00951B35"/>
    <w:rsid w:val="00951CFC"/>
    <w:rsid w:val="00952726"/>
    <w:rsid w:val="009528EB"/>
    <w:rsid w:val="00952F64"/>
    <w:rsid w:val="00953170"/>
    <w:rsid w:val="00954074"/>
    <w:rsid w:val="00954595"/>
    <w:rsid w:val="00954BAE"/>
    <w:rsid w:val="00954C12"/>
    <w:rsid w:val="00954CCD"/>
    <w:rsid w:val="00954D81"/>
    <w:rsid w:val="00954DEA"/>
    <w:rsid w:val="00955AD9"/>
    <w:rsid w:val="00955D99"/>
    <w:rsid w:val="00956580"/>
    <w:rsid w:val="009567AF"/>
    <w:rsid w:val="00956EED"/>
    <w:rsid w:val="00956EFA"/>
    <w:rsid w:val="009571B4"/>
    <w:rsid w:val="009577AE"/>
    <w:rsid w:val="009604CC"/>
    <w:rsid w:val="00960935"/>
    <w:rsid w:val="00960ACC"/>
    <w:rsid w:val="00960F57"/>
    <w:rsid w:val="00961067"/>
    <w:rsid w:val="009614F1"/>
    <w:rsid w:val="0096179D"/>
    <w:rsid w:val="009619C6"/>
    <w:rsid w:val="00961B5A"/>
    <w:rsid w:val="0096246C"/>
    <w:rsid w:val="00962B15"/>
    <w:rsid w:val="00962C8B"/>
    <w:rsid w:val="009632E6"/>
    <w:rsid w:val="00963885"/>
    <w:rsid w:val="009639FE"/>
    <w:rsid w:val="009640C1"/>
    <w:rsid w:val="00964748"/>
    <w:rsid w:val="009648AA"/>
    <w:rsid w:val="00964FC3"/>
    <w:rsid w:val="0096529F"/>
    <w:rsid w:val="00965E18"/>
    <w:rsid w:val="009664AD"/>
    <w:rsid w:val="00966615"/>
    <w:rsid w:val="00966B30"/>
    <w:rsid w:val="00967219"/>
    <w:rsid w:val="00967545"/>
    <w:rsid w:val="00970040"/>
    <w:rsid w:val="00971488"/>
    <w:rsid w:val="0097188A"/>
    <w:rsid w:val="00971A2E"/>
    <w:rsid w:val="00971F2C"/>
    <w:rsid w:val="00972988"/>
    <w:rsid w:val="009730D6"/>
    <w:rsid w:val="00973C72"/>
    <w:rsid w:val="00973D47"/>
    <w:rsid w:val="00973EE2"/>
    <w:rsid w:val="00974696"/>
    <w:rsid w:val="0097510B"/>
    <w:rsid w:val="009753B2"/>
    <w:rsid w:val="009753E2"/>
    <w:rsid w:val="00975656"/>
    <w:rsid w:val="00975C90"/>
    <w:rsid w:val="00976229"/>
    <w:rsid w:val="00976B02"/>
    <w:rsid w:val="00976B51"/>
    <w:rsid w:val="00976DB0"/>
    <w:rsid w:val="0097709C"/>
    <w:rsid w:val="0097722D"/>
    <w:rsid w:val="00977DD3"/>
    <w:rsid w:val="00980161"/>
    <w:rsid w:val="00980C6B"/>
    <w:rsid w:val="00981277"/>
    <w:rsid w:val="00981794"/>
    <w:rsid w:val="009818D9"/>
    <w:rsid w:val="009818F5"/>
    <w:rsid w:val="00981A36"/>
    <w:rsid w:val="009821A9"/>
    <w:rsid w:val="00982953"/>
    <w:rsid w:val="009829EC"/>
    <w:rsid w:val="00983505"/>
    <w:rsid w:val="00983516"/>
    <w:rsid w:val="0098359D"/>
    <w:rsid w:val="009835AA"/>
    <w:rsid w:val="009849AE"/>
    <w:rsid w:val="00985380"/>
    <w:rsid w:val="00985462"/>
    <w:rsid w:val="0098571C"/>
    <w:rsid w:val="00985737"/>
    <w:rsid w:val="00985922"/>
    <w:rsid w:val="00985AC9"/>
    <w:rsid w:val="00985D5E"/>
    <w:rsid w:val="00985EA9"/>
    <w:rsid w:val="009862FA"/>
    <w:rsid w:val="009865EB"/>
    <w:rsid w:val="009867E7"/>
    <w:rsid w:val="0098741C"/>
    <w:rsid w:val="00987569"/>
    <w:rsid w:val="00987FCC"/>
    <w:rsid w:val="00990A43"/>
    <w:rsid w:val="009920E7"/>
    <w:rsid w:val="009929D7"/>
    <w:rsid w:val="00992C0C"/>
    <w:rsid w:val="00993082"/>
    <w:rsid w:val="009933A0"/>
    <w:rsid w:val="009935C3"/>
    <w:rsid w:val="00993C2E"/>
    <w:rsid w:val="0099499D"/>
    <w:rsid w:val="00994B66"/>
    <w:rsid w:val="00995302"/>
    <w:rsid w:val="00995481"/>
    <w:rsid w:val="00995610"/>
    <w:rsid w:val="00995898"/>
    <w:rsid w:val="009958A7"/>
    <w:rsid w:val="00995D21"/>
    <w:rsid w:val="00996202"/>
    <w:rsid w:val="00996262"/>
    <w:rsid w:val="00996609"/>
    <w:rsid w:val="00996971"/>
    <w:rsid w:val="009975F9"/>
    <w:rsid w:val="00997FFB"/>
    <w:rsid w:val="009A0005"/>
    <w:rsid w:val="009A15B7"/>
    <w:rsid w:val="009A1652"/>
    <w:rsid w:val="009A17CD"/>
    <w:rsid w:val="009A1B88"/>
    <w:rsid w:val="009A1D7E"/>
    <w:rsid w:val="009A1E64"/>
    <w:rsid w:val="009A2149"/>
    <w:rsid w:val="009A2363"/>
    <w:rsid w:val="009A2A88"/>
    <w:rsid w:val="009A3782"/>
    <w:rsid w:val="009A40EA"/>
    <w:rsid w:val="009A44DD"/>
    <w:rsid w:val="009A4C76"/>
    <w:rsid w:val="009A4EBC"/>
    <w:rsid w:val="009A5DF1"/>
    <w:rsid w:val="009A69B2"/>
    <w:rsid w:val="009A6C37"/>
    <w:rsid w:val="009A6F4C"/>
    <w:rsid w:val="009A6F79"/>
    <w:rsid w:val="009A7495"/>
    <w:rsid w:val="009B0199"/>
    <w:rsid w:val="009B08BD"/>
    <w:rsid w:val="009B0E8D"/>
    <w:rsid w:val="009B1B51"/>
    <w:rsid w:val="009B2C1D"/>
    <w:rsid w:val="009B2C9A"/>
    <w:rsid w:val="009B3B92"/>
    <w:rsid w:val="009B455E"/>
    <w:rsid w:val="009B472B"/>
    <w:rsid w:val="009B50AB"/>
    <w:rsid w:val="009B53FC"/>
    <w:rsid w:val="009B56F8"/>
    <w:rsid w:val="009B586B"/>
    <w:rsid w:val="009B5D0B"/>
    <w:rsid w:val="009B634D"/>
    <w:rsid w:val="009B6AF3"/>
    <w:rsid w:val="009B6D7E"/>
    <w:rsid w:val="009B6DD6"/>
    <w:rsid w:val="009B6DE0"/>
    <w:rsid w:val="009B736F"/>
    <w:rsid w:val="009B7829"/>
    <w:rsid w:val="009C0010"/>
    <w:rsid w:val="009C0645"/>
    <w:rsid w:val="009C07FC"/>
    <w:rsid w:val="009C0B37"/>
    <w:rsid w:val="009C0C25"/>
    <w:rsid w:val="009C1749"/>
    <w:rsid w:val="009C1954"/>
    <w:rsid w:val="009C211D"/>
    <w:rsid w:val="009C3106"/>
    <w:rsid w:val="009C31B2"/>
    <w:rsid w:val="009C36AA"/>
    <w:rsid w:val="009C413D"/>
    <w:rsid w:val="009C4ACD"/>
    <w:rsid w:val="009C4CAC"/>
    <w:rsid w:val="009C4E06"/>
    <w:rsid w:val="009C5A20"/>
    <w:rsid w:val="009C651F"/>
    <w:rsid w:val="009C6686"/>
    <w:rsid w:val="009C695E"/>
    <w:rsid w:val="009C70E8"/>
    <w:rsid w:val="009C7245"/>
    <w:rsid w:val="009C762B"/>
    <w:rsid w:val="009C7905"/>
    <w:rsid w:val="009D099F"/>
    <w:rsid w:val="009D0B85"/>
    <w:rsid w:val="009D0DCD"/>
    <w:rsid w:val="009D1003"/>
    <w:rsid w:val="009D114F"/>
    <w:rsid w:val="009D18D0"/>
    <w:rsid w:val="009D19AE"/>
    <w:rsid w:val="009D1FC8"/>
    <w:rsid w:val="009D206B"/>
    <w:rsid w:val="009D2108"/>
    <w:rsid w:val="009D25D5"/>
    <w:rsid w:val="009D2AAD"/>
    <w:rsid w:val="009D3980"/>
    <w:rsid w:val="009D3A41"/>
    <w:rsid w:val="009D3C5C"/>
    <w:rsid w:val="009D4052"/>
    <w:rsid w:val="009D4064"/>
    <w:rsid w:val="009D447A"/>
    <w:rsid w:val="009D48A3"/>
    <w:rsid w:val="009D4A8D"/>
    <w:rsid w:val="009D4D24"/>
    <w:rsid w:val="009D4E1B"/>
    <w:rsid w:val="009D4FAE"/>
    <w:rsid w:val="009D4FB7"/>
    <w:rsid w:val="009D5419"/>
    <w:rsid w:val="009D5536"/>
    <w:rsid w:val="009D5F84"/>
    <w:rsid w:val="009D5FDC"/>
    <w:rsid w:val="009D6241"/>
    <w:rsid w:val="009D6418"/>
    <w:rsid w:val="009D6912"/>
    <w:rsid w:val="009D6B85"/>
    <w:rsid w:val="009D722C"/>
    <w:rsid w:val="009E05CE"/>
    <w:rsid w:val="009E0E8B"/>
    <w:rsid w:val="009E161A"/>
    <w:rsid w:val="009E1B69"/>
    <w:rsid w:val="009E1BB3"/>
    <w:rsid w:val="009E1D72"/>
    <w:rsid w:val="009E262E"/>
    <w:rsid w:val="009E29D5"/>
    <w:rsid w:val="009E3303"/>
    <w:rsid w:val="009E3792"/>
    <w:rsid w:val="009E53E6"/>
    <w:rsid w:val="009E564E"/>
    <w:rsid w:val="009E57F1"/>
    <w:rsid w:val="009E6049"/>
    <w:rsid w:val="009E64ED"/>
    <w:rsid w:val="009E6B20"/>
    <w:rsid w:val="009E7668"/>
    <w:rsid w:val="009F06F6"/>
    <w:rsid w:val="009F0A26"/>
    <w:rsid w:val="009F263E"/>
    <w:rsid w:val="009F2675"/>
    <w:rsid w:val="009F3402"/>
    <w:rsid w:val="009F3553"/>
    <w:rsid w:val="009F37DA"/>
    <w:rsid w:val="009F3AD6"/>
    <w:rsid w:val="009F42D3"/>
    <w:rsid w:val="009F444E"/>
    <w:rsid w:val="009F45D5"/>
    <w:rsid w:val="009F4A60"/>
    <w:rsid w:val="009F53B7"/>
    <w:rsid w:val="009F562A"/>
    <w:rsid w:val="009F5BE8"/>
    <w:rsid w:val="009F6241"/>
    <w:rsid w:val="009F62FC"/>
    <w:rsid w:val="009F69C7"/>
    <w:rsid w:val="00A00159"/>
    <w:rsid w:val="00A002F5"/>
    <w:rsid w:val="00A002F7"/>
    <w:rsid w:val="00A009A6"/>
    <w:rsid w:val="00A010F0"/>
    <w:rsid w:val="00A01110"/>
    <w:rsid w:val="00A0140E"/>
    <w:rsid w:val="00A017EA"/>
    <w:rsid w:val="00A017FF"/>
    <w:rsid w:val="00A0189E"/>
    <w:rsid w:val="00A019A4"/>
    <w:rsid w:val="00A032C4"/>
    <w:rsid w:val="00A037A4"/>
    <w:rsid w:val="00A042B8"/>
    <w:rsid w:val="00A0443D"/>
    <w:rsid w:val="00A04FD3"/>
    <w:rsid w:val="00A05872"/>
    <w:rsid w:val="00A05BFE"/>
    <w:rsid w:val="00A067BD"/>
    <w:rsid w:val="00A06DC3"/>
    <w:rsid w:val="00A0705F"/>
    <w:rsid w:val="00A07B4C"/>
    <w:rsid w:val="00A07C00"/>
    <w:rsid w:val="00A10073"/>
    <w:rsid w:val="00A10847"/>
    <w:rsid w:val="00A10E4A"/>
    <w:rsid w:val="00A10F85"/>
    <w:rsid w:val="00A10FCD"/>
    <w:rsid w:val="00A11208"/>
    <w:rsid w:val="00A114A5"/>
    <w:rsid w:val="00A12DBE"/>
    <w:rsid w:val="00A13006"/>
    <w:rsid w:val="00A13A4A"/>
    <w:rsid w:val="00A13BAF"/>
    <w:rsid w:val="00A141C2"/>
    <w:rsid w:val="00A14B78"/>
    <w:rsid w:val="00A15009"/>
    <w:rsid w:val="00A15147"/>
    <w:rsid w:val="00A1557C"/>
    <w:rsid w:val="00A1573C"/>
    <w:rsid w:val="00A163C8"/>
    <w:rsid w:val="00A165FF"/>
    <w:rsid w:val="00A1701B"/>
    <w:rsid w:val="00A17042"/>
    <w:rsid w:val="00A171B1"/>
    <w:rsid w:val="00A173F4"/>
    <w:rsid w:val="00A17E6E"/>
    <w:rsid w:val="00A201CA"/>
    <w:rsid w:val="00A21704"/>
    <w:rsid w:val="00A222CE"/>
    <w:rsid w:val="00A22A62"/>
    <w:rsid w:val="00A22AB8"/>
    <w:rsid w:val="00A22B7C"/>
    <w:rsid w:val="00A22CF2"/>
    <w:rsid w:val="00A23199"/>
    <w:rsid w:val="00A2394E"/>
    <w:rsid w:val="00A241BF"/>
    <w:rsid w:val="00A24A84"/>
    <w:rsid w:val="00A24D52"/>
    <w:rsid w:val="00A24E27"/>
    <w:rsid w:val="00A252E1"/>
    <w:rsid w:val="00A25819"/>
    <w:rsid w:val="00A25BF0"/>
    <w:rsid w:val="00A26127"/>
    <w:rsid w:val="00A26401"/>
    <w:rsid w:val="00A269C2"/>
    <w:rsid w:val="00A26AAF"/>
    <w:rsid w:val="00A26C7A"/>
    <w:rsid w:val="00A26F71"/>
    <w:rsid w:val="00A27526"/>
    <w:rsid w:val="00A276C7"/>
    <w:rsid w:val="00A2772D"/>
    <w:rsid w:val="00A3011E"/>
    <w:rsid w:val="00A30D59"/>
    <w:rsid w:val="00A30DAC"/>
    <w:rsid w:val="00A319A2"/>
    <w:rsid w:val="00A31CA1"/>
    <w:rsid w:val="00A31ECC"/>
    <w:rsid w:val="00A31FB8"/>
    <w:rsid w:val="00A32C34"/>
    <w:rsid w:val="00A32D40"/>
    <w:rsid w:val="00A32E3E"/>
    <w:rsid w:val="00A32F13"/>
    <w:rsid w:val="00A330FF"/>
    <w:rsid w:val="00A33957"/>
    <w:rsid w:val="00A33E8B"/>
    <w:rsid w:val="00A344B5"/>
    <w:rsid w:val="00A347BF"/>
    <w:rsid w:val="00A34C40"/>
    <w:rsid w:val="00A34E3C"/>
    <w:rsid w:val="00A34FFA"/>
    <w:rsid w:val="00A35C33"/>
    <w:rsid w:val="00A36438"/>
    <w:rsid w:val="00A364CE"/>
    <w:rsid w:val="00A36A66"/>
    <w:rsid w:val="00A37A34"/>
    <w:rsid w:val="00A37C6B"/>
    <w:rsid w:val="00A37E05"/>
    <w:rsid w:val="00A401E8"/>
    <w:rsid w:val="00A409D8"/>
    <w:rsid w:val="00A40DC1"/>
    <w:rsid w:val="00A40E9F"/>
    <w:rsid w:val="00A41630"/>
    <w:rsid w:val="00A41EAD"/>
    <w:rsid w:val="00A43095"/>
    <w:rsid w:val="00A431A0"/>
    <w:rsid w:val="00A441C0"/>
    <w:rsid w:val="00A443C4"/>
    <w:rsid w:val="00A4447B"/>
    <w:rsid w:val="00A44960"/>
    <w:rsid w:val="00A44F7E"/>
    <w:rsid w:val="00A45787"/>
    <w:rsid w:val="00A463CF"/>
    <w:rsid w:val="00A46E8B"/>
    <w:rsid w:val="00A47158"/>
    <w:rsid w:val="00A473E9"/>
    <w:rsid w:val="00A47ADE"/>
    <w:rsid w:val="00A502EA"/>
    <w:rsid w:val="00A503F2"/>
    <w:rsid w:val="00A503F6"/>
    <w:rsid w:val="00A507D7"/>
    <w:rsid w:val="00A50B71"/>
    <w:rsid w:val="00A50C47"/>
    <w:rsid w:val="00A51ED1"/>
    <w:rsid w:val="00A526DE"/>
    <w:rsid w:val="00A528BB"/>
    <w:rsid w:val="00A533FE"/>
    <w:rsid w:val="00A54216"/>
    <w:rsid w:val="00A5441B"/>
    <w:rsid w:val="00A546E0"/>
    <w:rsid w:val="00A54ACA"/>
    <w:rsid w:val="00A54BB7"/>
    <w:rsid w:val="00A55B08"/>
    <w:rsid w:val="00A569FF"/>
    <w:rsid w:val="00A56D90"/>
    <w:rsid w:val="00A57122"/>
    <w:rsid w:val="00A571B5"/>
    <w:rsid w:val="00A57703"/>
    <w:rsid w:val="00A578F6"/>
    <w:rsid w:val="00A57FDA"/>
    <w:rsid w:val="00A60232"/>
    <w:rsid w:val="00A60BC3"/>
    <w:rsid w:val="00A611EF"/>
    <w:rsid w:val="00A61327"/>
    <w:rsid w:val="00A614B0"/>
    <w:rsid w:val="00A6168A"/>
    <w:rsid w:val="00A6168B"/>
    <w:rsid w:val="00A6214D"/>
    <w:rsid w:val="00A624BE"/>
    <w:rsid w:val="00A63035"/>
    <w:rsid w:val="00A63290"/>
    <w:rsid w:val="00A63442"/>
    <w:rsid w:val="00A63993"/>
    <w:rsid w:val="00A63ECB"/>
    <w:rsid w:val="00A643D9"/>
    <w:rsid w:val="00A647A6"/>
    <w:rsid w:val="00A64947"/>
    <w:rsid w:val="00A65069"/>
    <w:rsid w:val="00A65269"/>
    <w:rsid w:val="00A65357"/>
    <w:rsid w:val="00A6578E"/>
    <w:rsid w:val="00A659B9"/>
    <w:rsid w:val="00A659E7"/>
    <w:rsid w:val="00A65B4B"/>
    <w:rsid w:val="00A6627D"/>
    <w:rsid w:val="00A664E9"/>
    <w:rsid w:val="00A66AC9"/>
    <w:rsid w:val="00A671C6"/>
    <w:rsid w:val="00A6760A"/>
    <w:rsid w:val="00A67D02"/>
    <w:rsid w:val="00A67F20"/>
    <w:rsid w:val="00A70511"/>
    <w:rsid w:val="00A7069B"/>
    <w:rsid w:val="00A706A3"/>
    <w:rsid w:val="00A70A0B"/>
    <w:rsid w:val="00A70D61"/>
    <w:rsid w:val="00A71455"/>
    <w:rsid w:val="00A719CA"/>
    <w:rsid w:val="00A71B9B"/>
    <w:rsid w:val="00A71BB3"/>
    <w:rsid w:val="00A72653"/>
    <w:rsid w:val="00A72F4E"/>
    <w:rsid w:val="00A74136"/>
    <w:rsid w:val="00A74318"/>
    <w:rsid w:val="00A74763"/>
    <w:rsid w:val="00A759E4"/>
    <w:rsid w:val="00A75C1B"/>
    <w:rsid w:val="00A76438"/>
    <w:rsid w:val="00A76686"/>
    <w:rsid w:val="00A766D3"/>
    <w:rsid w:val="00A76F82"/>
    <w:rsid w:val="00A777F6"/>
    <w:rsid w:val="00A7782E"/>
    <w:rsid w:val="00A77EE7"/>
    <w:rsid w:val="00A80117"/>
    <w:rsid w:val="00A80277"/>
    <w:rsid w:val="00A807B7"/>
    <w:rsid w:val="00A80FED"/>
    <w:rsid w:val="00A818E4"/>
    <w:rsid w:val="00A81B40"/>
    <w:rsid w:val="00A81EC1"/>
    <w:rsid w:val="00A82228"/>
    <w:rsid w:val="00A8259C"/>
    <w:rsid w:val="00A8260A"/>
    <w:rsid w:val="00A828EB"/>
    <w:rsid w:val="00A82BBE"/>
    <w:rsid w:val="00A83193"/>
    <w:rsid w:val="00A8337F"/>
    <w:rsid w:val="00A850E7"/>
    <w:rsid w:val="00A85CBF"/>
    <w:rsid w:val="00A85FF4"/>
    <w:rsid w:val="00A86B31"/>
    <w:rsid w:val="00A86DD9"/>
    <w:rsid w:val="00A874B8"/>
    <w:rsid w:val="00A8768C"/>
    <w:rsid w:val="00A877F4"/>
    <w:rsid w:val="00A90815"/>
    <w:rsid w:val="00A9083F"/>
    <w:rsid w:val="00A90E6C"/>
    <w:rsid w:val="00A92A78"/>
    <w:rsid w:val="00A92CE8"/>
    <w:rsid w:val="00A930A7"/>
    <w:rsid w:val="00A93FB6"/>
    <w:rsid w:val="00A94564"/>
    <w:rsid w:val="00A952E5"/>
    <w:rsid w:val="00A955D1"/>
    <w:rsid w:val="00A95DFF"/>
    <w:rsid w:val="00A96068"/>
    <w:rsid w:val="00A965CD"/>
    <w:rsid w:val="00A96950"/>
    <w:rsid w:val="00A96AB6"/>
    <w:rsid w:val="00A96AC1"/>
    <w:rsid w:val="00A96BDE"/>
    <w:rsid w:val="00A97913"/>
    <w:rsid w:val="00A979C4"/>
    <w:rsid w:val="00A97ECE"/>
    <w:rsid w:val="00A97F7A"/>
    <w:rsid w:val="00A97FC4"/>
    <w:rsid w:val="00AA07E3"/>
    <w:rsid w:val="00AA0CD9"/>
    <w:rsid w:val="00AA17B8"/>
    <w:rsid w:val="00AA2436"/>
    <w:rsid w:val="00AA2AB8"/>
    <w:rsid w:val="00AA3376"/>
    <w:rsid w:val="00AA3481"/>
    <w:rsid w:val="00AA3933"/>
    <w:rsid w:val="00AA3C3A"/>
    <w:rsid w:val="00AA3EB6"/>
    <w:rsid w:val="00AA440C"/>
    <w:rsid w:val="00AA4DEC"/>
    <w:rsid w:val="00AA4E93"/>
    <w:rsid w:val="00AA56FD"/>
    <w:rsid w:val="00AA57B8"/>
    <w:rsid w:val="00AA5CDB"/>
    <w:rsid w:val="00AA5F3C"/>
    <w:rsid w:val="00AA63CD"/>
    <w:rsid w:val="00AA63E9"/>
    <w:rsid w:val="00AA69A2"/>
    <w:rsid w:val="00AA6A68"/>
    <w:rsid w:val="00AA70D5"/>
    <w:rsid w:val="00AA7524"/>
    <w:rsid w:val="00AA79B9"/>
    <w:rsid w:val="00AB01BE"/>
    <w:rsid w:val="00AB0794"/>
    <w:rsid w:val="00AB0923"/>
    <w:rsid w:val="00AB11BA"/>
    <w:rsid w:val="00AB15CE"/>
    <w:rsid w:val="00AB2172"/>
    <w:rsid w:val="00AB2448"/>
    <w:rsid w:val="00AB250F"/>
    <w:rsid w:val="00AB269D"/>
    <w:rsid w:val="00AB2B35"/>
    <w:rsid w:val="00AB2BB9"/>
    <w:rsid w:val="00AB3276"/>
    <w:rsid w:val="00AB3C70"/>
    <w:rsid w:val="00AB441E"/>
    <w:rsid w:val="00AB469C"/>
    <w:rsid w:val="00AB489D"/>
    <w:rsid w:val="00AB4A6A"/>
    <w:rsid w:val="00AB4BBE"/>
    <w:rsid w:val="00AB4E68"/>
    <w:rsid w:val="00AB587A"/>
    <w:rsid w:val="00AB5A65"/>
    <w:rsid w:val="00AB5B83"/>
    <w:rsid w:val="00AB6613"/>
    <w:rsid w:val="00AB6AD9"/>
    <w:rsid w:val="00AB713C"/>
    <w:rsid w:val="00AB71B6"/>
    <w:rsid w:val="00AB7200"/>
    <w:rsid w:val="00AB7668"/>
    <w:rsid w:val="00AC0475"/>
    <w:rsid w:val="00AC0F2B"/>
    <w:rsid w:val="00AC209D"/>
    <w:rsid w:val="00AC20A3"/>
    <w:rsid w:val="00AC34B8"/>
    <w:rsid w:val="00AC3D08"/>
    <w:rsid w:val="00AC3D53"/>
    <w:rsid w:val="00AC3FA0"/>
    <w:rsid w:val="00AC45A6"/>
    <w:rsid w:val="00AC4851"/>
    <w:rsid w:val="00AC5179"/>
    <w:rsid w:val="00AC61B1"/>
    <w:rsid w:val="00AC6358"/>
    <w:rsid w:val="00AC7310"/>
    <w:rsid w:val="00AC73E8"/>
    <w:rsid w:val="00AC7BDB"/>
    <w:rsid w:val="00AD014A"/>
    <w:rsid w:val="00AD248F"/>
    <w:rsid w:val="00AD2B71"/>
    <w:rsid w:val="00AD2EC3"/>
    <w:rsid w:val="00AD38AD"/>
    <w:rsid w:val="00AD4CFD"/>
    <w:rsid w:val="00AD51C8"/>
    <w:rsid w:val="00AD52F1"/>
    <w:rsid w:val="00AD5684"/>
    <w:rsid w:val="00AD5763"/>
    <w:rsid w:val="00AD6022"/>
    <w:rsid w:val="00AD6369"/>
    <w:rsid w:val="00AD63B2"/>
    <w:rsid w:val="00AD63FE"/>
    <w:rsid w:val="00AD6E3E"/>
    <w:rsid w:val="00AD70D9"/>
    <w:rsid w:val="00AE01D0"/>
    <w:rsid w:val="00AE1FF9"/>
    <w:rsid w:val="00AE2319"/>
    <w:rsid w:val="00AE2997"/>
    <w:rsid w:val="00AE41D2"/>
    <w:rsid w:val="00AE44A7"/>
    <w:rsid w:val="00AE453C"/>
    <w:rsid w:val="00AE50E0"/>
    <w:rsid w:val="00AE511E"/>
    <w:rsid w:val="00AE525E"/>
    <w:rsid w:val="00AE52C6"/>
    <w:rsid w:val="00AE531F"/>
    <w:rsid w:val="00AE56E6"/>
    <w:rsid w:val="00AE5E2C"/>
    <w:rsid w:val="00AE600A"/>
    <w:rsid w:val="00AE6787"/>
    <w:rsid w:val="00AE71D3"/>
    <w:rsid w:val="00AE72A0"/>
    <w:rsid w:val="00AE73C8"/>
    <w:rsid w:val="00AE7504"/>
    <w:rsid w:val="00AE7FD7"/>
    <w:rsid w:val="00AF01D2"/>
    <w:rsid w:val="00AF0CD6"/>
    <w:rsid w:val="00AF0D16"/>
    <w:rsid w:val="00AF0DBE"/>
    <w:rsid w:val="00AF28FD"/>
    <w:rsid w:val="00AF3309"/>
    <w:rsid w:val="00AF37AC"/>
    <w:rsid w:val="00AF3B40"/>
    <w:rsid w:val="00AF429C"/>
    <w:rsid w:val="00AF4F56"/>
    <w:rsid w:val="00AF58A7"/>
    <w:rsid w:val="00AF5A46"/>
    <w:rsid w:val="00AF64EB"/>
    <w:rsid w:val="00AF69CA"/>
    <w:rsid w:val="00AF6CA9"/>
    <w:rsid w:val="00AF6D4B"/>
    <w:rsid w:val="00AF6EC0"/>
    <w:rsid w:val="00AF74B1"/>
    <w:rsid w:val="00B0081C"/>
    <w:rsid w:val="00B0110E"/>
    <w:rsid w:val="00B0170C"/>
    <w:rsid w:val="00B01994"/>
    <w:rsid w:val="00B01F8E"/>
    <w:rsid w:val="00B02047"/>
    <w:rsid w:val="00B02429"/>
    <w:rsid w:val="00B024CC"/>
    <w:rsid w:val="00B02734"/>
    <w:rsid w:val="00B02BB9"/>
    <w:rsid w:val="00B02F59"/>
    <w:rsid w:val="00B035D2"/>
    <w:rsid w:val="00B03A42"/>
    <w:rsid w:val="00B05D59"/>
    <w:rsid w:val="00B0610B"/>
    <w:rsid w:val="00B06198"/>
    <w:rsid w:val="00B063E7"/>
    <w:rsid w:val="00B06914"/>
    <w:rsid w:val="00B06A97"/>
    <w:rsid w:val="00B06ACB"/>
    <w:rsid w:val="00B06CAE"/>
    <w:rsid w:val="00B072A4"/>
    <w:rsid w:val="00B073BC"/>
    <w:rsid w:val="00B078F6"/>
    <w:rsid w:val="00B1019D"/>
    <w:rsid w:val="00B10394"/>
    <w:rsid w:val="00B10E16"/>
    <w:rsid w:val="00B11390"/>
    <w:rsid w:val="00B117E1"/>
    <w:rsid w:val="00B11991"/>
    <w:rsid w:val="00B11BB8"/>
    <w:rsid w:val="00B1213C"/>
    <w:rsid w:val="00B12847"/>
    <w:rsid w:val="00B12AD3"/>
    <w:rsid w:val="00B13366"/>
    <w:rsid w:val="00B13BB4"/>
    <w:rsid w:val="00B13C02"/>
    <w:rsid w:val="00B146F2"/>
    <w:rsid w:val="00B15E37"/>
    <w:rsid w:val="00B16879"/>
    <w:rsid w:val="00B170F9"/>
    <w:rsid w:val="00B17B3A"/>
    <w:rsid w:val="00B203A0"/>
    <w:rsid w:val="00B207AB"/>
    <w:rsid w:val="00B207E1"/>
    <w:rsid w:val="00B2097B"/>
    <w:rsid w:val="00B20A02"/>
    <w:rsid w:val="00B20BE5"/>
    <w:rsid w:val="00B20FC9"/>
    <w:rsid w:val="00B212FE"/>
    <w:rsid w:val="00B21521"/>
    <w:rsid w:val="00B21699"/>
    <w:rsid w:val="00B216A2"/>
    <w:rsid w:val="00B2180F"/>
    <w:rsid w:val="00B21B42"/>
    <w:rsid w:val="00B21E5B"/>
    <w:rsid w:val="00B21E5E"/>
    <w:rsid w:val="00B225AF"/>
    <w:rsid w:val="00B22BAF"/>
    <w:rsid w:val="00B231FD"/>
    <w:rsid w:val="00B238F7"/>
    <w:rsid w:val="00B23EFA"/>
    <w:rsid w:val="00B23FBF"/>
    <w:rsid w:val="00B245A8"/>
    <w:rsid w:val="00B24B92"/>
    <w:rsid w:val="00B25962"/>
    <w:rsid w:val="00B25FEF"/>
    <w:rsid w:val="00B261A6"/>
    <w:rsid w:val="00B263C3"/>
    <w:rsid w:val="00B26B72"/>
    <w:rsid w:val="00B26E6A"/>
    <w:rsid w:val="00B27134"/>
    <w:rsid w:val="00B277B7"/>
    <w:rsid w:val="00B27EE5"/>
    <w:rsid w:val="00B30534"/>
    <w:rsid w:val="00B316FC"/>
    <w:rsid w:val="00B31D84"/>
    <w:rsid w:val="00B32034"/>
    <w:rsid w:val="00B32134"/>
    <w:rsid w:val="00B33161"/>
    <w:rsid w:val="00B33E61"/>
    <w:rsid w:val="00B33F34"/>
    <w:rsid w:val="00B358A7"/>
    <w:rsid w:val="00B35A1B"/>
    <w:rsid w:val="00B3643B"/>
    <w:rsid w:val="00B364FA"/>
    <w:rsid w:val="00B36541"/>
    <w:rsid w:val="00B3713A"/>
    <w:rsid w:val="00B3736D"/>
    <w:rsid w:val="00B375CA"/>
    <w:rsid w:val="00B37818"/>
    <w:rsid w:val="00B37A62"/>
    <w:rsid w:val="00B37FD3"/>
    <w:rsid w:val="00B40723"/>
    <w:rsid w:val="00B408BA"/>
    <w:rsid w:val="00B4091E"/>
    <w:rsid w:val="00B40CAE"/>
    <w:rsid w:val="00B41B01"/>
    <w:rsid w:val="00B426D9"/>
    <w:rsid w:val="00B429B2"/>
    <w:rsid w:val="00B42BDF"/>
    <w:rsid w:val="00B43CC8"/>
    <w:rsid w:val="00B45556"/>
    <w:rsid w:val="00B45E16"/>
    <w:rsid w:val="00B4648A"/>
    <w:rsid w:val="00B4656F"/>
    <w:rsid w:val="00B467C8"/>
    <w:rsid w:val="00B46976"/>
    <w:rsid w:val="00B4737E"/>
    <w:rsid w:val="00B5006D"/>
    <w:rsid w:val="00B50E9B"/>
    <w:rsid w:val="00B51B7E"/>
    <w:rsid w:val="00B52635"/>
    <w:rsid w:val="00B5305F"/>
    <w:rsid w:val="00B531F4"/>
    <w:rsid w:val="00B53BF4"/>
    <w:rsid w:val="00B53E91"/>
    <w:rsid w:val="00B54192"/>
    <w:rsid w:val="00B546AF"/>
    <w:rsid w:val="00B56474"/>
    <w:rsid w:val="00B56632"/>
    <w:rsid w:val="00B576C2"/>
    <w:rsid w:val="00B576F8"/>
    <w:rsid w:val="00B57F79"/>
    <w:rsid w:val="00B60EC4"/>
    <w:rsid w:val="00B61059"/>
    <w:rsid w:val="00B61122"/>
    <w:rsid w:val="00B613F9"/>
    <w:rsid w:val="00B61C2A"/>
    <w:rsid w:val="00B61C82"/>
    <w:rsid w:val="00B62632"/>
    <w:rsid w:val="00B62CD9"/>
    <w:rsid w:val="00B6397E"/>
    <w:rsid w:val="00B64101"/>
    <w:rsid w:val="00B641D3"/>
    <w:rsid w:val="00B6450F"/>
    <w:rsid w:val="00B648E6"/>
    <w:rsid w:val="00B64B24"/>
    <w:rsid w:val="00B64E7A"/>
    <w:rsid w:val="00B64F1D"/>
    <w:rsid w:val="00B650A0"/>
    <w:rsid w:val="00B65ABB"/>
    <w:rsid w:val="00B661A7"/>
    <w:rsid w:val="00B663E6"/>
    <w:rsid w:val="00B6731B"/>
    <w:rsid w:val="00B6744E"/>
    <w:rsid w:val="00B67617"/>
    <w:rsid w:val="00B676D8"/>
    <w:rsid w:val="00B67D3F"/>
    <w:rsid w:val="00B67E94"/>
    <w:rsid w:val="00B705CC"/>
    <w:rsid w:val="00B714DB"/>
    <w:rsid w:val="00B716EA"/>
    <w:rsid w:val="00B72440"/>
    <w:rsid w:val="00B725A6"/>
    <w:rsid w:val="00B72DE6"/>
    <w:rsid w:val="00B7350F"/>
    <w:rsid w:val="00B739FE"/>
    <w:rsid w:val="00B741E0"/>
    <w:rsid w:val="00B7489D"/>
    <w:rsid w:val="00B74A0F"/>
    <w:rsid w:val="00B74C62"/>
    <w:rsid w:val="00B75273"/>
    <w:rsid w:val="00B75332"/>
    <w:rsid w:val="00B75AEE"/>
    <w:rsid w:val="00B75F94"/>
    <w:rsid w:val="00B75FDA"/>
    <w:rsid w:val="00B761A6"/>
    <w:rsid w:val="00B763EE"/>
    <w:rsid w:val="00B770B6"/>
    <w:rsid w:val="00B77C91"/>
    <w:rsid w:val="00B803C2"/>
    <w:rsid w:val="00B8070F"/>
    <w:rsid w:val="00B80B28"/>
    <w:rsid w:val="00B810D8"/>
    <w:rsid w:val="00B82383"/>
    <w:rsid w:val="00B829F9"/>
    <w:rsid w:val="00B8311D"/>
    <w:rsid w:val="00B83356"/>
    <w:rsid w:val="00B83F02"/>
    <w:rsid w:val="00B8448A"/>
    <w:rsid w:val="00B8488F"/>
    <w:rsid w:val="00B84933"/>
    <w:rsid w:val="00B84983"/>
    <w:rsid w:val="00B84A44"/>
    <w:rsid w:val="00B850CE"/>
    <w:rsid w:val="00B852FC"/>
    <w:rsid w:val="00B852FF"/>
    <w:rsid w:val="00B85D06"/>
    <w:rsid w:val="00B86AAA"/>
    <w:rsid w:val="00B86E1C"/>
    <w:rsid w:val="00B87181"/>
    <w:rsid w:val="00B87384"/>
    <w:rsid w:val="00B87393"/>
    <w:rsid w:val="00B87459"/>
    <w:rsid w:val="00B900E9"/>
    <w:rsid w:val="00B9080B"/>
    <w:rsid w:val="00B908E5"/>
    <w:rsid w:val="00B90D6F"/>
    <w:rsid w:val="00B91540"/>
    <w:rsid w:val="00B91707"/>
    <w:rsid w:val="00B91C58"/>
    <w:rsid w:val="00B92AFE"/>
    <w:rsid w:val="00B936B2"/>
    <w:rsid w:val="00B93961"/>
    <w:rsid w:val="00B945EE"/>
    <w:rsid w:val="00B953DC"/>
    <w:rsid w:val="00B95BE4"/>
    <w:rsid w:val="00B961FE"/>
    <w:rsid w:val="00B96294"/>
    <w:rsid w:val="00B97114"/>
    <w:rsid w:val="00B97418"/>
    <w:rsid w:val="00B97E60"/>
    <w:rsid w:val="00BA0283"/>
    <w:rsid w:val="00BA081D"/>
    <w:rsid w:val="00BA0D37"/>
    <w:rsid w:val="00BA0DE9"/>
    <w:rsid w:val="00BA0E7B"/>
    <w:rsid w:val="00BA1044"/>
    <w:rsid w:val="00BA12CE"/>
    <w:rsid w:val="00BA19A3"/>
    <w:rsid w:val="00BA1D89"/>
    <w:rsid w:val="00BA2313"/>
    <w:rsid w:val="00BA28A2"/>
    <w:rsid w:val="00BA29DC"/>
    <w:rsid w:val="00BA3249"/>
    <w:rsid w:val="00BA3C42"/>
    <w:rsid w:val="00BA4326"/>
    <w:rsid w:val="00BA441C"/>
    <w:rsid w:val="00BA48B9"/>
    <w:rsid w:val="00BA4A7A"/>
    <w:rsid w:val="00BA510D"/>
    <w:rsid w:val="00BA522B"/>
    <w:rsid w:val="00BA52C6"/>
    <w:rsid w:val="00BA54AA"/>
    <w:rsid w:val="00BA5BE2"/>
    <w:rsid w:val="00BA5C8E"/>
    <w:rsid w:val="00BA5E13"/>
    <w:rsid w:val="00BA6731"/>
    <w:rsid w:val="00BA6C6D"/>
    <w:rsid w:val="00BA7225"/>
    <w:rsid w:val="00BA7949"/>
    <w:rsid w:val="00BB013A"/>
    <w:rsid w:val="00BB07BB"/>
    <w:rsid w:val="00BB0854"/>
    <w:rsid w:val="00BB0958"/>
    <w:rsid w:val="00BB0AED"/>
    <w:rsid w:val="00BB2067"/>
    <w:rsid w:val="00BB21EF"/>
    <w:rsid w:val="00BB24BF"/>
    <w:rsid w:val="00BB2B9E"/>
    <w:rsid w:val="00BB2F71"/>
    <w:rsid w:val="00BB2FCD"/>
    <w:rsid w:val="00BB3BCD"/>
    <w:rsid w:val="00BB3E7A"/>
    <w:rsid w:val="00BB4FA3"/>
    <w:rsid w:val="00BB516E"/>
    <w:rsid w:val="00BB5397"/>
    <w:rsid w:val="00BB5879"/>
    <w:rsid w:val="00BB5FBF"/>
    <w:rsid w:val="00BB62AD"/>
    <w:rsid w:val="00BB643F"/>
    <w:rsid w:val="00BB70F1"/>
    <w:rsid w:val="00BB7144"/>
    <w:rsid w:val="00BB7477"/>
    <w:rsid w:val="00BC015A"/>
    <w:rsid w:val="00BC0338"/>
    <w:rsid w:val="00BC0741"/>
    <w:rsid w:val="00BC0B22"/>
    <w:rsid w:val="00BC0B2E"/>
    <w:rsid w:val="00BC116A"/>
    <w:rsid w:val="00BC1245"/>
    <w:rsid w:val="00BC1611"/>
    <w:rsid w:val="00BC1938"/>
    <w:rsid w:val="00BC342E"/>
    <w:rsid w:val="00BC362D"/>
    <w:rsid w:val="00BC3C9A"/>
    <w:rsid w:val="00BC3F2C"/>
    <w:rsid w:val="00BC45CA"/>
    <w:rsid w:val="00BC47D0"/>
    <w:rsid w:val="00BC4D88"/>
    <w:rsid w:val="00BC57EE"/>
    <w:rsid w:val="00BC5F09"/>
    <w:rsid w:val="00BC690E"/>
    <w:rsid w:val="00BC6A21"/>
    <w:rsid w:val="00BC6A74"/>
    <w:rsid w:val="00BC6C93"/>
    <w:rsid w:val="00BC6EFC"/>
    <w:rsid w:val="00BD10C7"/>
    <w:rsid w:val="00BD1106"/>
    <w:rsid w:val="00BD1362"/>
    <w:rsid w:val="00BD158F"/>
    <w:rsid w:val="00BD17BB"/>
    <w:rsid w:val="00BD1B88"/>
    <w:rsid w:val="00BD1C86"/>
    <w:rsid w:val="00BD20ED"/>
    <w:rsid w:val="00BD23C8"/>
    <w:rsid w:val="00BD2964"/>
    <w:rsid w:val="00BD2FFA"/>
    <w:rsid w:val="00BD3825"/>
    <w:rsid w:val="00BD3D3A"/>
    <w:rsid w:val="00BD3F02"/>
    <w:rsid w:val="00BD4612"/>
    <w:rsid w:val="00BD4679"/>
    <w:rsid w:val="00BD4D56"/>
    <w:rsid w:val="00BD4E31"/>
    <w:rsid w:val="00BD5722"/>
    <w:rsid w:val="00BD580E"/>
    <w:rsid w:val="00BD58B8"/>
    <w:rsid w:val="00BD6267"/>
    <w:rsid w:val="00BD6A14"/>
    <w:rsid w:val="00BD6A92"/>
    <w:rsid w:val="00BE0073"/>
    <w:rsid w:val="00BE0360"/>
    <w:rsid w:val="00BE0A19"/>
    <w:rsid w:val="00BE0BE8"/>
    <w:rsid w:val="00BE0EA9"/>
    <w:rsid w:val="00BE1199"/>
    <w:rsid w:val="00BE126F"/>
    <w:rsid w:val="00BE282F"/>
    <w:rsid w:val="00BE2E26"/>
    <w:rsid w:val="00BE30ED"/>
    <w:rsid w:val="00BE3362"/>
    <w:rsid w:val="00BE34D8"/>
    <w:rsid w:val="00BE3E06"/>
    <w:rsid w:val="00BE4C92"/>
    <w:rsid w:val="00BE51B7"/>
    <w:rsid w:val="00BE5CC3"/>
    <w:rsid w:val="00BE6526"/>
    <w:rsid w:val="00BE6CB3"/>
    <w:rsid w:val="00BE75CD"/>
    <w:rsid w:val="00BE798B"/>
    <w:rsid w:val="00BE7BD0"/>
    <w:rsid w:val="00BF07F6"/>
    <w:rsid w:val="00BF0986"/>
    <w:rsid w:val="00BF0C55"/>
    <w:rsid w:val="00BF0D8A"/>
    <w:rsid w:val="00BF1655"/>
    <w:rsid w:val="00BF18E3"/>
    <w:rsid w:val="00BF1D84"/>
    <w:rsid w:val="00BF226D"/>
    <w:rsid w:val="00BF24D5"/>
    <w:rsid w:val="00BF366E"/>
    <w:rsid w:val="00BF3A75"/>
    <w:rsid w:val="00BF3A82"/>
    <w:rsid w:val="00BF3B66"/>
    <w:rsid w:val="00BF4527"/>
    <w:rsid w:val="00BF46F0"/>
    <w:rsid w:val="00BF517C"/>
    <w:rsid w:val="00BF526B"/>
    <w:rsid w:val="00BF5528"/>
    <w:rsid w:val="00BF5BD3"/>
    <w:rsid w:val="00BF6469"/>
    <w:rsid w:val="00BF6644"/>
    <w:rsid w:val="00BF6774"/>
    <w:rsid w:val="00BF6C94"/>
    <w:rsid w:val="00BF6F92"/>
    <w:rsid w:val="00C0013E"/>
    <w:rsid w:val="00C00B77"/>
    <w:rsid w:val="00C012E7"/>
    <w:rsid w:val="00C01630"/>
    <w:rsid w:val="00C01C3D"/>
    <w:rsid w:val="00C022AF"/>
    <w:rsid w:val="00C0258D"/>
    <w:rsid w:val="00C02881"/>
    <w:rsid w:val="00C02A60"/>
    <w:rsid w:val="00C02E15"/>
    <w:rsid w:val="00C03077"/>
    <w:rsid w:val="00C0366A"/>
    <w:rsid w:val="00C03820"/>
    <w:rsid w:val="00C04378"/>
    <w:rsid w:val="00C04871"/>
    <w:rsid w:val="00C04C1E"/>
    <w:rsid w:val="00C04CE3"/>
    <w:rsid w:val="00C04F68"/>
    <w:rsid w:val="00C055F2"/>
    <w:rsid w:val="00C065E9"/>
    <w:rsid w:val="00C0679A"/>
    <w:rsid w:val="00C06928"/>
    <w:rsid w:val="00C074A3"/>
    <w:rsid w:val="00C0794F"/>
    <w:rsid w:val="00C07C77"/>
    <w:rsid w:val="00C1040D"/>
    <w:rsid w:val="00C10700"/>
    <w:rsid w:val="00C1080D"/>
    <w:rsid w:val="00C10A94"/>
    <w:rsid w:val="00C10ADA"/>
    <w:rsid w:val="00C10B24"/>
    <w:rsid w:val="00C10ECC"/>
    <w:rsid w:val="00C10ED3"/>
    <w:rsid w:val="00C10F6B"/>
    <w:rsid w:val="00C11006"/>
    <w:rsid w:val="00C11A57"/>
    <w:rsid w:val="00C128B6"/>
    <w:rsid w:val="00C136C6"/>
    <w:rsid w:val="00C13B1B"/>
    <w:rsid w:val="00C13FD9"/>
    <w:rsid w:val="00C14964"/>
    <w:rsid w:val="00C1532C"/>
    <w:rsid w:val="00C16232"/>
    <w:rsid w:val="00C1642F"/>
    <w:rsid w:val="00C165E4"/>
    <w:rsid w:val="00C16C67"/>
    <w:rsid w:val="00C16FA2"/>
    <w:rsid w:val="00C17A94"/>
    <w:rsid w:val="00C17C56"/>
    <w:rsid w:val="00C203F4"/>
    <w:rsid w:val="00C2040C"/>
    <w:rsid w:val="00C20458"/>
    <w:rsid w:val="00C20A9F"/>
    <w:rsid w:val="00C20B47"/>
    <w:rsid w:val="00C20EB4"/>
    <w:rsid w:val="00C20FBC"/>
    <w:rsid w:val="00C210D7"/>
    <w:rsid w:val="00C21901"/>
    <w:rsid w:val="00C228F7"/>
    <w:rsid w:val="00C22C47"/>
    <w:rsid w:val="00C22EB7"/>
    <w:rsid w:val="00C22F74"/>
    <w:rsid w:val="00C231BE"/>
    <w:rsid w:val="00C23C18"/>
    <w:rsid w:val="00C23D60"/>
    <w:rsid w:val="00C23DF3"/>
    <w:rsid w:val="00C24558"/>
    <w:rsid w:val="00C254CA"/>
    <w:rsid w:val="00C2571C"/>
    <w:rsid w:val="00C25771"/>
    <w:rsid w:val="00C25E2D"/>
    <w:rsid w:val="00C25E2F"/>
    <w:rsid w:val="00C25FAC"/>
    <w:rsid w:val="00C26082"/>
    <w:rsid w:val="00C26291"/>
    <w:rsid w:val="00C2743B"/>
    <w:rsid w:val="00C27773"/>
    <w:rsid w:val="00C278E6"/>
    <w:rsid w:val="00C3107B"/>
    <w:rsid w:val="00C31393"/>
    <w:rsid w:val="00C31C43"/>
    <w:rsid w:val="00C31D49"/>
    <w:rsid w:val="00C31D67"/>
    <w:rsid w:val="00C32327"/>
    <w:rsid w:val="00C3246C"/>
    <w:rsid w:val="00C32BB0"/>
    <w:rsid w:val="00C32F20"/>
    <w:rsid w:val="00C32FD1"/>
    <w:rsid w:val="00C338DB"/>
    <w:rsid w:val="00C33D64"/>
    <w:rsid w:val="00C33FD3"/>
    <w:rsid w:val="00C33FEA"/>
    <w:rsid w:val="00C340B2"/>
    <w:rsid w:val="00C34814"/>
    <w:rsid w:val="00C34E50"/>
    <w:rsid w:val="00C34EE8"/>
    <w:rsid w:val="00C350A7"/>
    <w:rsid w:val="00C35298"/>
    <w:rsid w:val="00C35EA6"/>
    <w:rsid w:val="00C361F2"/>
    <w:rsid w:val="00C3691B"/>
    <w:rsid w:val="00C37984"/>
    <w:rsid w:val="00C37DE6"/>
    <w:rsid w:val="00C37E05"/>
    <w:rsid w:val="00C40119"/>
    <w:rsid w:val="00C402A5"/>
    <w:rsid w:val="00C403CF"/>
    <w:rsid w:val="00C40767"/>
    <w:rsid w:val="00C40768"/>
    <w:rsid w:val="00C409E2"/>
    <w:rsid w:val="00C40CA9"/>
    <w:rsid w:val="00C424E5"/>
    <w:rsid w:val="00C42800"/>
    <w:rsid w:val="00C42955"/>
    <w:rsid w:val="00C42CCC"/>
    <w:rsid w:val="00C42CEA"/>
    <w:rsid w:val="00C43E71"/>
    <w:rsid w:val="00C4418F"/>
    <w:rsid w:val="00C44254"/>
    <w:rsid w:val="00C4470A"/>
    <w:rsid w:val="00C44B72"/>
    <w:rsid w:val="00C44C63"/>
    <w:rsid w:val="00C44D42"/>
    <w:rsid w:val="00C4565B"/>
    <w:rsid w:val="00C460A9"/>
    <w:rsid w:val="00C46658"/>
    <w:rsid w:val="00C47255"/>
    <w:rsid w:val="00C473E5"/>
    <w:rsid w:val="00C47D1B"/>
    <w:rsid w:val="00C506A9"/>
    <w:rsid w:val="00C5170B"/>
    <w:rsid w:val="00C518A1"/>
    <w:rsid w:val="00C51E91"/>
    <w:rsid w:val="00C5237F"/>
    <w:rsid w:val="00C523ED"/>
    <w:rsid w:val="00C52A1A"/>
    <w:rsid w:val="00C5331C"/>
    <w:rsid w:val="00C53322"/>
    <w:rsid w:val="00C538E6"/>
    <w:rsid w:val="00C539EF"/>
    <w:rsid w:val="00C544BF"/>
    <w:rsid w:val="00C5459C"/>
    <w:rsid w:val="00C545EB"/>
    <w:rsid w:val="00C54996"/>
    <w:rsid w:val="00C5507E"/>
    <w:rsid w:val="00C55B9C"/>
    <w:rsid w:val="00C560E2"/>
    <w:rsid w:val="00C5645D"/>
    <w:rsid w:val="00C565E5"/>
    <w:rsid w:val="00C57D62"/>
    <w:rsid w:val="00C614BE"/>
    <w:rsid w:val="00C614C4"/>
    <w:rsid w:val="00C61C7F"/>
    <w:rsid w:val="00C61D3B"/>
    <w:rsid w:val="00C61F75"/>
    <w:rsid w:val="00C62193"/>
    <w:rsid w:val="00C62441"/>
    <w:rsid w:val="00C62FD3"/>
    <w:rsid w:val="00C631D4"/>
    <w:rsid w:val="00C632D3"/>
    <w:rsid w:val="00C637B0"/>
    <w:rsid w:val="00C63C36"/>
    <w:rsid w:val="00C63C53"/>
    <w:rsid w:val="00C63D9A"/>
    <w:rsid w:val="00C63F0F"/>
    <w:rsid w:val="00C640A9"/>
    <w:rsid w:val="00C64D7F"/>
    <w:rsid w:val="00C64F22"/>
    <w:rsid w:val="00C65EC4"/>
    <w:rsid w:val="00C660B4"/>
    <w:rsid w:val="00C6642A"/>
    <w:rsid w:val="00C67032"/>
    <w:rsid w:val="00C670E6"/>
    <w:rsid w:val="00C670F2"/>
    <w:rsid w:val="00C67297"/>
    <w:rsid w:val="00C67A69"/>
    <w:rsid w:val="00C67C6E"/>
    <w:rsid w:val="00C702AB"/>
    <w:rsid w:val="00C702F8"/>
    <w:rsid w:val="00C70302"/>
    <w:rsid w:val="00C708A4"/>
    <w:rsid w:val="00C70A1B"/>
    <w:rsid w:val="00C71929"/>
    <w:rsid w:val="00C71AE0"/>
    <w:rsid w:val="00C71DE0"/>
    <w:rsid w:val="00C7241E"/>
    <w:rsid w:val="00C72575"/>
    <w:rsid w:val="00C72712"/>
    <w:rsid w:val="00C72CA6"/>
    <w:rsid w:val="00C73EF8"/>
    <w:rsid w:val="00C74907"/>
    <w:rsid w:val="00C74909"/>
    <w:rsid w:val="00C74BFB"/>
    <w:rsid w:val="00C74FDB"/>
    <w:rsid w:val="00C75EF8"/>
    <w:rsid w:val="00C76BDD"/>
    <w:rsid w:val="00C76F5B"/>
    <w:rsid w:val="00C77014"/>
    <w:rsid w:val="00C7702F"/>
    <w:rsid w:val="00C771D2"/>
    <w:rsid w:val="00C77315"/>
    <w:rsid w:val="00C7765B"/>
    <w:rsid w:val="00C80431"/>
    <w:rsid w:val="00C80993"/>
    <w:rsid w:val="00C80BBA"/>
    <w:rsid w:val="00C818CF"/>
    <w:rsid w:val="00C81A82"/>
    <w:rsid w:val="00C82698"/>
    <w:rsid w:val="00C8297A"/>
    <w:rsid w:val="00C82D7A"/>
    <w:rsid w:val="00C838EC"/>
    <w:rsid w:val="00C83DDA"/>
    <w:rsid w:val="00C84838"/>
    <w:rsid w:val="00C85144"/>
    <w:rsid w:val="00C852F3"/>
    <w:rsid w:val="00C8561B"/>
    <w:rsid w:val="00C8587B"/>
    <w:rsid w:val="00C858C8"/>
    <w:rsid w:val="00C861D2"/>
    <w:rsid w:val="00C8631E"/>
    <w:rsid w:val="00C864F6"/>
    <w:rsid w:val="00C867BF"/>
    <w:rsid w:val="00C8688C"/>
    <w:rsid w:val="00C86B50"/>
    <w:rsid w:val="00C86D3E"/>
    <w:rsid w:val="00C87305"/>
    <w:rsid w:val="00C8786D"/>
    <w:rsid w:val="00C87880"/>
    <w:rsid w:val="00C87B9A"/>
    <w:rsid w:val="00C87B9E"/>
    <w:rsid w:val="00C90055"/>
    <w:rsid w:val="00C909B1"/>
    <w:rsid w:val="00C90A3A"/>
    <w:rsid w:val="00C90B2E"/>
    <w:rsid w:val="00C90E26"/>
    <w:rsid w:val="00C90FF3"/>
    <w:rsid w:val="00C910F8"/>
    <w:rsid w:val="00C9110C"/>
    <w:rsid w:val="00C91144"/>
    <w:rsid w:val="00C91C3E"/>
    <w:rsid w:val="00C92820"/>
    <w:rsid w:val="00C9283C"/>
    <w:rsid w:val="00C92B5E"/>
    <w:rsid w:val="00C93C72"/>
    <w:rsid w:val="00C94C46"/>
    <w:rsid w:val="00C95470"/>
    <w:rsid w:val="00C955C8"/>
    <w:rsid w:val="00C95751"/>
    <w:rsid w:val="00C95B95"/>
    <w:rsid w:val="00C95E94"/>
    <w:rsid w:val="00C962FC"/>
    <w:rsid w:val="00C96ABE"/>
    <w:rsid w:val="00C96DA1"/>
    <w:rsid w:val="00C96EDD"/>
    <w:rsid w:val="00C9717C"/>
    <w:rsid w:val="00C9719A"/>
    <w:rsid w:val="00C975E9"/>
    <w:rsid w:val="00C97B78"/>
    <w:rsid w:val="00CA0B79"/>
    <w:rsid w:val="00CA0C0D"/>
    <w:rsid w:val="00CA0F02"/>
    <w:rsid w:val="00CA10C6"/>
    <w:rsid w:val="00CA11CE"/>
    <w:rsid w:val="00CA12EF"/>
    <w:rsid w:val="00CA15C0"/>
    <w:rsid w:val="00CA1C2A"/>
    <w:rsid w:val="00CA21D9"/>
    <w:rsid w:val="00CA2363"/>
    <w:rsid w:val="00CA2C9E"/>
    <w:rsid w:val="00CA2D73"/>
    <w:rsid w:val="00CA2DC4"/>
    <w:rsid w:val="00CA3003"/>
    <w:rsid w:val="00CA40B5"/>
    <w:rsid w:val="00CA41CC"/>
    <w:rsid w:val="00CA4239"/>
    <w:rsid w:val="00CA48BF"/>
    <w:rsid w:val="00CA4D76"/>
    <w:rsid w:val="00CA4EE4"/>
    <w:rsid w:val="00CA50A2"/>
    <w:rsid w:val="00CA54EA"/>
    <w:rsid w:val="00CA6449"/>
    <w:rsid w:val="00CA64AE"/>
    <w:rsid w:val="00CA6594"/>
    <w:rsid w:val="00CA67F2"/>
    <w:rsid w:val="00CA77D0"/>
    <w:rsid w:val="00CA78A4"/>
    <w:rsid w:val="00CA7C55"/>
    <w:rsid w:val="00CA7DFA"/>
    <w:rsid w:val="00CB04DD"/>
    <w:rsid w:val="00CB0C6C"/>
    <w:rsid w:val="00CB1035"/>
    <w:rsid w:val="00CB16CA"/>
    <w:rsid w:val="00CB190C"/>
    <w:rsid w:val="00CB1E4B"/>
    <w:rsid w:val="00CB1F8D"/>
    <w:rsid w:val="00CB2295"/>
    <w:rsid w:val="00CB22A1"/>
    <w:rsid w:val="00CB256F"/>
    <w:rsid w:val="00CB343D"/>
    <w:rsid w:val="00CB4078"/>
    <w:rsid w:val="00CB4A17"/>
    <w:rsid w:val="00CB4ABB"/>
    <w:rsid w:val="00CB4AF1"/>
    <w:rsid w:val="00CB4E3A"/>
    <w:rsid w:val="00CB504E"/>
    <w:rsid w:val="00CB537F"/>
    <w:rsid w:val="00CB59DC"/>
    <w:rsid w:val="00CB5D01"/>
    <w:rsid w:val="00CB645E"/>
    <w:rsid w:val="00CB6F6D"/>
    <w:rsid w:val="00CB7092"/>
    <w:rsid w:val="00CB73C4"/>
    <w:rsid w:val="00CB766D"/>
    <w:rsid w:val="00CC02C3"/>
    <w:rsid w:val="00CC08E8"/>
    <w:rsid w:val="00CC0D5F"/>
    <w:rsid w:val="00CC107B"/>
    <w:rsid w:val="00CC1739"/>
    <w:rsid w:val="00CC17FA"/>
    <w:rsid w:val="00CC1EAD"/>
    <w:rsid w:val="00CC1F3F"/>
    <w:rsid w:val="00CC1FAA"/>
    <w:rsid w:val="00CC21C0"/>
    <w:rsid w:val="00CC2494"/>
    <w:rsid w:val="00CC2764"/>
    <w:rsid w:val="00CC27CC"/>
    <w:rsid w:val="00CC2ACB"/>
    <w:rsid w:val="00CC372B"/>
    <w:rsid w:val="00CC3F0A"/>
    <w:rsid w:val="00CC403F"/>
    <w:rsid w:val="00CC4321"/>
    <w:rsid w:val="00CC45FE"/>
    <w:rsid w:val="00CC4711"/>
    <w:rsid w:val="00CC4B59"/>
    <w:rsid w:val="00CC5697"/>
    <w:rsid w:val="00CC586F"/>
    <w:rsid w:val="00CC5BE2"/>
    <w:rsid w:val="00CC5CE8"/>
    <w:rsid w:val="00CC5F50"/>
    <w:rsid w:val="00CC636A"/>
    <w:rsid w:val="00CC6B41"/>
    <w:rsid w:val="00CC71C0"/>
    <w:rsid w:val="00CC7233"/>
    <w:rsid w:val="00CC7BC2"/>
    <w:rsid w:val="00CD00E9"/>
    <w:rsid w:val="00CD016A"/>
    <w:rsid w:val="00CD01C1"/>
    <w:rsid w:val="00CD0510"/>
    <w:rsid w:val="00CD0B7A"/>
    <w:rsid w:val="00CD0E73"/>
    <w:rsid w:val="00CD0F1A"/>
    <w:rsid w:val="00CD1000"/>
    <w:rsid w:val="00CD110F"/>
    <w:rsid w:val="00CD238E"/>
    <w:rsid w:val="00CD3229"/>
    <w:rsid w:val="00CD34D2"/>
    <w:rsid w:val="00CD3694"/>
    <w:rsid w:val="00CD479E"/>
    <w:rsid w:val="00CD5734"/>
    <w:rsid w:val="00CD6538"/>
    <w:rsid w:val="00CD6D54"/>
    <w:rsid w:val="00CD7BD6"/>
    <w:rsid w:val="00CE065D"/>
    <w:rsid w:val="00CE0A18"/>
    <w:rsid w:val="00CE0AA8"/>
    <w:rsid w:val="00CE0AFE"/>
    <w:rsid w:val="00CE22B8"/>
    <w:rsid w:val="00CE251D"/>
    <w:rsid w:val="00CE2637"/>
    <w:rsid w:val="00CE2A93"/>
    <w:rsid w:val="00CE3299"/>
    <w:rsid w:val="00CE3DAF"/>
    <w:rsid w:val="00CE3E01"/>
    <w:rsid w:val="00CE431A"/>
    <w:rsid w:val="00CE536A"/>
    <w:rsid w:val="00CE53B0"/>
    <w:rsid w:val="00CE57D9"/>
    <w:rsid w:val="00CE57DA"/>
    <w:rsid w:val="00CE6D47"/>
    <w:rsid w:val="00CE7546"/>
    <w:rsid w:val="00CE7CDF"/>
    <w:rsid w:val="00CF0243"/>
    <w:rsid w:val="00CF06E0"/>
    <w:rsid w:val="00CF0759"/>
    <w:rsid w:val="00CF0BBB"/>
    <w:rsid w:val="00CF1187"/>
    <w:rsid w:val="00CF1E2B"/>
    <w:rsid w:val="00CF1EE2"/>
    <w:rsid w:val="00CF2376"/>
    <w:rsid w:val="00CF29FD"/>
    <w:rsid w:val="00CF2F74"/>
    <w:rsid w:val="00CF359E"/>
    <w:rsid w:val="00CF3EFA"/>
    <w:rsid w:val="00CF42E9"/>
    <w:rsid w:val="00CF450D"/>
    <w:rsid w:val="00CF549E"/>
    <w:rsid w:val="00CF5588"/>
    <w:rsid w:val="00CF589A"/>
    <w:rsid w:val="00CF5ED3"/>
    <w:rsid w:val="00CF614A"/>
    <w:rsid w:val="00CF6823"/>
    <w:rsid w:val="00CF6C01"/>
    <w:rsid w:val="00CF700C"/>
    <w:rsid w:val="00CF749C"/>
    <w:rsid w:val="00CF7592"/>
    <w:rsid w:val="00CF7B7C"/>
    <w:rsid w:val="00CF7B81"/>
    <w:rsid w:val="00CF7E15"/>
    <w:rsid w:val="00D000D3"/>
    <w:rsid w:val="00D0013E"/>
    <w:rsid w:val="00D0027E"/>
    <w:rsid w:val="00D00754"/>
    <w:rsid w:val="00D0076B"/>
    <w:rsid w:val="00D00EFA"/>
    <w:rsid w:val="00D01220"/>
    <w:rsid w:val="00D01331"/>
    <w:rsid w:val="00D01408"/>
    <w:rsid w:val="00D015FD"/>
    <w:rsid w:val="00D019E3"/>
    <w:rsid w:val="00D01F79"/>
    <w:rsid w:val="00D02023"/>
    <w:rsid w:val="00D02992"/>
    <w:rsid w:val="00D02D0A"/>
    <w:rsid w:val="00D03473"/>
    <w:rsid w:val="00D03A88"/>
    <w:rsid w:val="00D03E1B"/>
    <w:rsid w:val="00D0427E"/>
    <w:rsid w:val="00D04A63"/>
    <w:rsid w:val="00D04C9A"/>
    <w:rsid w:val="00D04DDA"/>
    <w:rsid w:val="00D050CB"/>
    <w:rsid w:val="00D0551B"/>
    <w:rsid w:val="00D06099"/>
    <w:rsid w:val="00D06C6C"/>
    <w:rsid w:val="00D070FF"/>
    <w:rsid w:val="00D075AA"/>
    <w:rsid w:val="00D076BF"/>
    <w:rsid w:val="00D07841"/>
    <w:rsid w:val="00D1037F"/>
    <w:rsid w:val="00D10755"/>
    <w:rsid w:val="00D10803"/>
    <w:rsid w:val="00D10D87"/>
    <w:rsid w:val="00D10FB7"/>
    <w:rsid w:val="00D110BA"/>
    <w:rsid w:val="00D110C5"/>
    <w:rsid w:val="00D11E5E"/>
    <w:rsid w:val="00D12672"/>
    <w:rsid w:val="00D12A0B"/>
    <w:rsid w:val="00D12A57"/>
    <w:rsid w:val="00D12BF1"/>
    <w:rsid w:val="00D13AB0"/>
    <w:rsid w:val="00D13C13"/>
    <w:rsid w:val="00D13CEE"/>
    <w:rsid w:val="00D14046"/>
    <w:rsid w:val="00D145B2"/>
    <w:rsid w:val="00D14D60"/>
    <w:rsid w:val="00D151D7"/>
    <w:rsid w:val="00D152C6"/>
    <w:rsid w:val="00D15825"/>
    <w:rsid w:val="00D15CA8"/>
    <w:rsid w:val="00D16AE3"/>
    <w:rsid w:val="00D1704C"/>
    <w:rsid w:val="00D1715D"/>
    <w:rsid w:val="00D173E1"/>
    <w:rsid w:val="00D17D68"/>
    <w:rsid w:val="00D20327"/>
    <w:rsid w:val="00D20C5C"/>
    <w:rsid w:val="00D20DF1"/>
    <w:rsid w:val="00D2120B"/>
    <w:rsid w:val="00D21A08"/>
    <w:rsid w:val="00D2263C"/>
    <w:rsid w:val="00D226CC"/>
    <w:rsid w:val="00D228F4"/>
    <w:rsid w:val="00D22AD3"/>
    <w:rsid w:val="00D22D65"/>
    <w:rsid w:val="00D230DB"/>
    <w:rsid w:val="00D23A6A"/>
    <w:rsid w:val="00D24CC8"/>
    <w:rsid w:val="00D24FDD"/>
    <w:rsid w:val="00D25155"/>
    <w:rsid w:val="00D2525E"/>
    <w:rsid w:val="00D255B2"/>
    <w:rsid w:val="00D2561D"/>
    <w:rsid w:val="00D256BD"/>
    <w:rsid w:val="00D263AB"/>
    <w:rsid w:val="00D2643F"/>
    <w:rsid w:val="00D26EB2"/>
    <w:rsid w:val="00D26FB2"/>
    <w:rsid w:val="00D2704D"/>
    <w:rsid w:val="00D274D8"/>
    <w:rsid w:val="00D27B52"/>
    <w:rsid w:val="00D3002B"/>
    <w:rsid w:val="00D30988"/>
    <w:rsid w:val="00D31759"/>
    <w:rsid w:val="00D317F1"/>
    <w:rsid w:val="00D3199E"/>
    <w:rsid w:val="00D31D13"/>
    <w:rsid w:val="00D323D5"/>
    <w:rsid w:val="00D3241C"/>
    <w:rsid w:val="00D32C29"/>
    <w:rsid w:val="00D32E44"/>
    <w:rsid w:val="00D335A9"/>
    <w:rsid w:val="00D338CB"/>
    <w:rsid w:val="00D33AEE"/>
    <w:rsid w:val="00D3420F"/>
    <w:rsid w:val="00D349ED"/>
    <w:rsid w:val="00D34F9F"/>
    <w:rsid w:val="00D35E53"/>
    <w:rsid w:val="00D35E98"/>
    <w:rsid w:val="00D3603B"/>
    <w:rsid w:val="00D36252"/>
    <w:rsid w:val="00D36469"/>
    <w:rsid w:val="00D36486"/>
    <w:rsid w:val="00D372D4"/>
    <w:rsid w:val="00D3775F"/>
    <w:rsid w:val="00D404E3"/>
    <w:rsid w:val="00D40699"/>
    <w:rsid w:val="00D40770"/>
    <w:rsid w:val="00D4098F"/>
    <w:rsid w:val="00D40ABE"/>
    <w:rsid w:val="00D40B06"/>
    <w:rsid w:val="00D40F12"/>
    <w:rsid w:val="00D413B2"/>
    <w:rsid w:val="00D414AE"/>
    <w:rsid w:val="00D42583"/>
    <w:rsid w:val="00D42E5A"/>
    <w:rsid w:val="00D4318F"/>
    <w:rsid w:val="00D4331A"/>
    <w:rsid w:val="00D434FC"/>
    <w:rsid w:val="00D43C78"/>
    <w:rsid w:val="00D44361"/>
    <w:rsid w:val="00D4443D"/>
    <w:rsid w:val="00D44EE5"/>
    <w:rsid w:val="00D451CE"/>
    <w:rsid w:val="00D455F2"/>
    <w:rsid w:val="00D456F9"/>
    <w:rsid w:val="00D4593D"/>
    <w:rsid w:val="00D45A7F"/>
    <w:rsid w:val="00D46B53"/>
    <w:rsid w:val="00D4773C"/>
    <w:rsid w:val="00D47774"/>
    <w:rsid w:val="00D47F14"/>
    <w:rsid w:val="00D47F48"/>
    <w:rsid w:val="00D509A6"/>
    <w:rsid w:val="00D51621"/>
    <w:rsid w:val="00D522EC"/>
    <w:rsid w:val="00D525F4"/>
    <w:rsid w:val="00D52E02"/>
    <w:rsid w:val="00D53391"/>
    <w:rsid w:val="00D53581"/>
    <w:rsid w:val="00D542C4"/>
    <w:rsid w:val="00D54388"/>
    <w:rsid w:val="00D54996"/>
    <w:rsid w:val="00D54D75"/>
    <w:rsid w:val="00D5560A"/>
    <w:rsid w:val="00D56419"/>
    <w:rsid w:val="00D566AD"/>
    <w:rsid w:val="00D56E84"/>
    <w:rsid w:val="00D56EBB"/>
    <w:rsid w:val="00D574A3"/>
    <w:rsid w:val="00D61D31"/>
    <w:rsid w:val="00D61F3D"/>
    <w:rsid w:val="00D622A9"/>
    <w:rsid w:val="00D629C4"/>
    <w:rsid w:val="00D62CA5"/>
    <w:rsid w:val="00D62FA1"/>
    <w:rsid w:val="00D631E4"/>
    <w:rsid w:val="00D63301"/>
    <w:rsid w:val="00D637C4"/>
    <w:rsid w:val="00D63D39"/>
    <w:rsid w:val="00D63EB1"/>
    <w:rsid w:val="00D64134"/>
    <w:rsid w:val="00D65593"/>
    <w:rsid w:val="00D65F46"/>
    <w:rsid w:val="00D66216"/>
    <w:rsid w:val="00D66971"/>
    <w:rsid w:val="00D66B2F"/>
    <w:rsid w:val="00D66C3E"/>
    <w:rsid w:val="00D66CDA"/>
    <w:rsid w:val="00D66DDA"/>
    <w:rsid w:val="00D67640"/>
    <w:rsid w:val="00D678A9"/>
    <w:rsid w:val="00D678BC"/>
    <w:rsid w:val="00D67910"/>
    <w:rsid w:val="00D679ED"/>
    <w:rsid w:val="00D67A69"/>
    <w:rsid w:val="00D67ED5"/>
    <w:rsid w:val="00D70920"/>
    <w:rsid w:val="00D70BAB"/>
    <w:rsid w:val="00D711CD"/>
    <w:rsid w:val="00D7175C"/>
    <w:rsid w:val="00D72053"/>
    <w:rsid w:val="00D7232D"/>
    <w:rsid w:val="00D723A2"/>
    <w:rsid w:val="00D72AFC"/>
    <w:rsid w:val="00D72D54"/>
    <w:rsid w:val="00D739EE"/>
    <w:rsid w:val="00D73B7F"/>
    <w:rsid w:val="00D73DB6"/>
    <w:rsid w:val="00D7409A"/>
    <w:rsid w:val="00D740DA"/>
    <w:rsid w:val="00D74599"/>
    <w:rsid w:val="00D74A29"/>
    <w:rsid w:val="00D751AD"/>
    <w:rsid w:val="00D75AE8"/>
    <w:rsid w:val="00D75DE1"/>
    <w:rsid w:val="00D7601E"/>
    <w:rsid w:val="00D76712"/>
    <w:rsid w:val="00D76941"/>
    <w:rsid w:val="00D770B8"/>
    <w:rsid w:val="00D777A8"/>
    <w:rsid w:val="00D77A8F"/>
    <w:rsid w:val="00D77AF9"/>
    <w:rsid w:val="00D77EFF"/>
    <w:rsid w:val="00D77FEB"/>
    <w:rsid w:val="00D8015D"/>
    <w:rsid w:val="00D80458"/>
    <w:rsid w:val="00D80629"/>
    <w:rsid w:val="00D80645"/>
    <w:rsid w:val="00D80688"/>
    <w:rsid w:val="00D80ACA"/>
    <w:rsid w:val="00D810FC"/>
    <w:rsid w:val="00D814D8"/>
    <w:rsid w:val="00D824E2"/>
    <w:rsid w:val="00D827A7"/>
    <w:rsid w:val="00D82890"/>
    <w:rsid w:val="00D82C0E"/>
    <w:rsid w:val="00D8377F"/>
    <w:rsid w:val="00D84471"/>
    <w:rsid w:val="00D84BE1"/>
    <w:rsid w:val="00D85848"/>
    <w:rsid w:val="00D85AF8"/>
    <w:rsid w:val="00D85B89"/>
    <w:rsid w:val="00D865AA"/>
    <w:rsid w:val="00D86810"/>
    <w:rsid w:val="00D86B7A"/>
    <w:rsid w:val="00D86D63"/>
    <w:rsid w:val="00D874CC"/>
    <w:rsid w:val="00D90392"/>
    <w:rsid w:val="00D90AC9"/>
    <w:rsid w:val="00D913D4"/>
    <w:rsid w:val="00D91660"/>
    <w:rsid w:val="00D916AC"/>
    <w:rsid w:val="00D91D67"/>
    <w:rsid w:val="00D920F8"/>
    <w:rsid w:val="00D92770"/>
    <w:rsid w:val="00D92E53"/>
    <w:rsid w:val="00D92ED0"/>
    <w:rsid w:val="00D936D5"/>
    <w:rsid w:val="00D9372F"/>
    <w:rsid w:val="00D9376B"/>
    <w:rsid w:val="00D93AE6"/>
    <w:rsid w:val="00D944B5"/>
    <w:rsid w:val="00D94AF0"/>
    <w:rsid w:val="00D94BFE"/>
    <w:rsid w:val="00D95EEB"/>
    <w:rsid w:val="00D960E0"/>
    <w:rsid w:val="00D96792"/>
    <w:rsid w:val="00D96859"/>
    <w:rsid w:val="00D968F1"/>
    <w:rsid w:val="00D96E5B"/>
    <w:rsid w:val="00D97FC6"/>
    <w:rsid w:val="00DA00EB"/>
    <w:rsid w:val="00DA035A"/>
    <w:rsid w:val="00DA068C"/>
    <w:rsid w:val="00DA0B73"/>
    <w:rsid w:val="00DA1FAB"/>
    <w:rsid w:val="00DA2C03"/>
    <w:rsid w:val="00DA2EA3"/>
    <w:rsid w:val="00DA31A6"/>
    <w:rsid w:val="00DA3635"/>
    <w:rsid w:val="00DA37F5"/>
    <w:rsid w:val="00DA3CF7"/>
    <w:rsid w:val="00DA4266"/>
    <w:rsid w:val="00DA4612"/>
    <w:rsid w:val="00DA4765"/>
    <w:rsid w:val="00DA4D73"/>
    <w:rsid w:val="00DA4D83"/>
    <w:rsid w:val="00DA55FF"/>
    <w:rsid w:val="00DA5610"/>
    <w:rsid w:val="00DA6013"/>
    <w:rsid w:val="00DA610A"/>
    <w:rsid w:val="00DA6351"/>
    <w:rsid w:val="00DA6CE3"/>
    <w:rsid w:val="00DA6E93"/>
    <w:rsid w:val="00DA7135"/>
    <w:rsid w:val="00DA7829"/>
    <w:rsid w:val="00DA7E73"/>
    <w:rsid w:val="00DA7ED1"/>
    <w:rsid w:val="00DB06B4"/>
    <w:rsid w:val="00DB09BC"/>
    <w:rsid w:val="00DB1A79"/>
    <w:rsid w:val="00DB1B05"/>
    <w:rsid w:val="00DB1F74"/>
    <w:rsid w:val="00DB2265"/>
    <w:rsid w:val="00DB2443"/>
    <w:rsid w:val="00DB2587"/>
    <w:rsid w:val="00DB26B8"/>
    <w:rsid w:val="00DB29F6"/>
    <w:rsid w:val="00DB3272"/>
    <w:rsid w:val="00DB36BB"/>
    <w:rsid w:val="00DB3D54"/>
    <w:rsid w:val="00DB44E1"/>
    <w:rsid w:val="00DB45C2"/>
    <w:rsid w:val="00DB45E9"/>
    <w:rsid w:val="00DB461E"/>
    <w:rsid w:val="00DB472F"/>
    <w:rsid w:val="00DB550D"/>
    <w:rsid w:val="00DB58BE"/>
    <w:rsid w:val="00DB5FBC"/>
    <w:rsid w:val="00DB62A1"/>
    <w:rsid w:val="00DB6D9B"/>
    <w:rsid w:val="00DB6E62"/>
    <w:rsid w:val="00DB6EE8"/>
    <w:rsid w:val="00DB73DC"/>
    <w:rsid w:val="00DB744D"/>
    <w:rsid w:val="00DB7875"/>
    <w:rsid w:val="00DB7C8D"/>
    <w:rsid w:val="00DC01C2"/>
    <w:rsid w:val="00DC0B2B"/>
    <w:rsid w:val="00DC0BBA"/>
    <w:rsid w:val="00DC0E22"/>
    <w:rsid w:val="00DC1C50"/>
    <w:rsid w:val="00DC2179"/>
    <w:rsid w:val="00DC2748"/>
    <w:rsid w:val="00DC2987"/>
    <w:rsid w:val="00DC2DF5"/>
    <w:rsid w:val="00DC309E"/>
    <w:rsid w:val="00DC3279"/>
    <w:rsid w:val="00DC338E"/>
    <w:rsid w:val="00DC34EF"/>
    <w:rsid w:val="00DC3866"/>
    <w:rsid w:val="00DC41DC"/>
    <w:rsid w:val="00DC4204"/>
    <w:rsid w:val="00DC428E"/>
    <w:rsid w:val="00DC42E2"/>
    <w:rsid w:val="00DC4CB4"/>
    <w:rsid w:val="00DC51AC"/>
    <w:rsid w:val="00DC5452"/>
    <w:rsid w:val="00DC5C71"/>
    <w:rsid w:val="00DC5DAB"/>
    <w:rsid w:val="00DC6654"/>
    <w:rsid w:val="00DC6F47"/>
    <w:rsid w:val="00DC7403"/>
    <w:rsid w:val="00DC7660"/>
    <w:rsid w:val="00DC772F"/>
    <w:rsid w:val="00DC78A4"/>
    <w:rsid w:val="00DC7D10"/>
    <w:rsid w:val="00DD0736"/>
    <w:rsid w:val="00DD0B61"/>
    <w:rsid w:val="00DD0C02"/>
    <w:rsid w:val="00DD0F48"/>
    <w:rsid w:val="00DD111F"/>
    <w:rsid w:val="00DD1331"/>
    <w:rsid w:val="00DD181B"/>
    <w:rsid w:val="00DD26BA"/>
    <w:rsid w:val="00DD3053"/>
    <w:rsid w:val="00DD331D"/>
    <w:rsid w:val="00DD3BBD"/>
    <w:rsid w:val="00DD3D9E"/>
    <w:rsid w:val="00DD3ECD"/>
    <w:rsid w:val="00DD4928"/>
    <w:rsid w:val="00DD4C1F"/>
    <w:rsid w:val="00DD4D42"/>
    <w:rsid w:val="00DD53D9"/>
    <w:rsid w:val="00DD5728"/>
    <w:rsid w:val="00DD5924"/>
    <w:rsid w:val="00DD718A"/>
    <w:rsid w:val="00DD7931"/>
    <w:rsid w:val="00DD7DDF"/>
    <w:rsid w:val="00DE0804"/>
    <w:rsid w:val="00DE0EA3"/>
    <w:rsid w:val="00DE0ECF"/>
    <w:rsid w:val="00DE2056"/>
    <w:rsid w:val="00DE2BD9"/>
    <w:rsid w:val="00DE2F16"/>
    <w:rsid w:val="00DE3463"/>
    <w:rsid w:val="00DE3483"/>
    <w:rsid w:val="00DE3960"/>
    <w:rsid w:val="00DE3D3C"/>
    <w:rsid w:val="00DE41F4"/>
    <w:rsid w:val="00DE457C"/>
    <w:rsid w:val="00DE49CD"/>
    <w:rsid w:val="00DE4B49"/>
    <w:rsid w:val="00DE5122"/>
    <w:rsid w:val="00DE5181"/>
    <w:rsid w:val="00DE6079"/>
    <w:rsid w:val="00DE68D8"/>
    <w:rsid w:val="00DE6E0B"/>
    <w:rsid w:val="00DE753E"/>
    <w:rsid w:val="00DE7A6D"/>
    <w:rsid w:val="00DE7B29"/>
    <w:rsid w:val="00DE7CC8"/>
    <w:rsid w:val="00DE7F2B"/>
    <w:rsid w:val="00DF0485"/>
    <w:rsid w:val="00DF06D5"/>
    <w:rsid w:val="00DF0B01"/>
    <w:rsid w:val="00DF1A41"/>
    <w:rsid w:val="00DF24B1"/>
    <w:rsid w:val="00DF26BF"/>
    <w:rsid w:val="00DF3075"/>
    <w:rsid w:val="00DF338E"/>
    <w:rsid w:val="00DF352F"/>
    <w:rsid w:val="00DF3AB8"/>
    <w:rsid w:val="00DF3E53"/>
    <w:rsid w:val="00DF40C2"/>
    <w:rsid w:val="00DF49EB"/>
    <w:rsid w:val="00DF5019"/>
    <w:rsid w:val="00DF5420"/>
    <w:rsid w:val="00DF62C6"/>
    <w:rsid w:val="00DF720D"/>
    <w:rsid w:val="00DF7907"/>
    <w:rsid w:val="00DF7D29"/>
    <w:rsid w:val="00E00382"/>
    <w:rsid w:val="00E006A7"/>
    <w:rsid w:val="00E00CC2"/>
    <w:rsid w:val="00E00F1C"/>
    <w:rsid w:val="00E017CD"/>
    <w:rsid w:val="00E018F5"/>
    <w:rsid w:val="00E01EB2"/>
    <w:rsid w:val="00E01F67"/>
    <w:rsid w:val="00E02729"/>
    <w:rsid w:val="00E027ED"/>
    <w:rsid w:val="00E02C5E"/>
    <w:rsid w:val="00E0322E"/>
    <w:rsid w:val="00E038B7"/>
    <w:rsid w:val="00E03A97"/>
    <w:rsid w:val="00E03E14"/>
    <w:rsid w:val="00E03ED4"/>
    <w:rsid w:val="00E048AE"/>
    <w:rsid w:val="00E04DA2"/>
    <w:rsid w:val="00E0510F"/>
    <w:rsid w:val="00E057C7"/>
    <w:rsid w:val="00E05B9D"/>
    <w:rsid w:val="00E062D5"/>
    <w:rsid w:val="00E06AD1"/>
    <w:rsid w:val="00E06FA7"/>
    <w:rsid w:val="00E0789E"/>
    <w:rsid w:val="00E07941"/>
    <w:rsid w:val="00E07B73"/>
    <w:rsid w:val="00E07D1B"/>
    <w:rsid w:val="00E07DB5"/>
    <w:rsid w:val="00E100B1"/>
    <w:rsid w:val="00E10321"/>
    <w:rsid w:val="00E105FE"/>
    <w:rsid w:val="00E108E9"/>
    <w:rsid w:val="00E10C95"/>
    <w:rsid w:val="00E11068"/>
    <w:rsid w:val="00E1129B"/>
    <w:rsid w:val="00E119CC"/>
    <w:rsid w:val="00E11DCD"/>
    <w:rsid w:val="00E12182"/>
    <w:rsid w:val="00E12381"/>
    <w:rsid w:val="00E124C0"/>
    <w:rsid w:val="00E12645"/>
    <w:rsid w:val="00E12DE8"/>
    <w:rsid w:val="00E12F42"/>
    <w:rsid w:val="00E13361"/>
    <w:rsid w:val="00E13509"/>
    <w:rsid w:val="00E1355F"/>
    <w:rsid w:val="00E139F0"/>
    <w:rsid w:val="00E13F87"/>
    <w:rsid w:val="00E13FA4"/>
    <w:rsid w:val="00E14063"/>
    <w:rsid w:val="00E1407A"/>
    <w:rsid w:val="00E14A46"/>
    <w:rsid w:val="00E14AC0"/>
    <w:rsid w:val="00E153E4"/>
    <w:rsid w:val="00E155E4"/>
    <w:rsid w:val="00E1591D"/>
    <w:rsid w:val="00E15B0D"/>
    <w:rsid w:val="00E1621E"/>
    <w:rsid w:val="00E163F4"/>
    <w:rsid w:val="00E16D3E"/>
    <w:rsid w:val="00E16E7C"/>
    <w:rsid w:val="00E16F6F"/>
    <w:rsid w:val="00E17131"/>
    <w:rsid w:val="00E17BEF"/>
    <w:rsid w:val="00E2007B"/>
    <w:rsid w:val="00E206A6"/>
    <w:rsid w:val="00E207A9"/>
    <w:rsid w:val="00E21767"/>
    <w:rsid w:val="00E2189B"/>
    <w:rsid w:val="00E219CA"/>
    <w:rsid w:val="00E21F9A"/>
    <w:rsid w:val="00E228A1"/>
    <w:rsid w:val="00E229F0"/>
    <w:rsid w:val="00E22D86"/>
    <w:rsid w:val="00E232FD"/>
    <w:rsid w:val="00E239A2"/>
    <w:rsid w:val="00E23A4E"/>
    <w:rsid w:val="00E23D3B"/>
    <w:rsid w:val="00E23ED5"/>
    <w:rsid w:val="00E244F8"/>
    <w:rsid w:val="00E24CB7"/>
    <w:rsid w:val="00E25228"/>
    <w:rsid w:val="00E25332"/>
    <w:rsid w:val="00E262F4"/>
    <w:rsid w:val="00E2666A"/>
    <w:rsid w:val="00E266DB"/>
    <w:rsid w:val="00E26773"/>
    <w:rsid w:val="00E276CB"/>
    <w:rsid w:val="00E27C6F"/>
    <w:rsid w:val="00E27CB1"/>
    <w:rsid w:val="00E27D1F"/>
    <w:rsid w:val="00E30E15"/>
    <w:rsid w:val="00E31A8D"/>
    <w:rsid w:val="00E31BD2"/>
    <w:rsid w:val="00E3237C"/>
    <w:rsid w:val="00E32694"/>
    <w:rsid w:val="00E32AAF"/>
    <w:rsid w:val="00E32E0D"/>
    <w:rsid w:val="00E34307"/>
    <w:rsid w:val="00E34876"/>
    <w:rsid w:val="00E351A4"/>
    <w:rsid w:val="00E356CD"/>
    <w:rsid w:val="00E35DCF"/>
    <w:rsid w:val="00E362E1"/>
    <w:rsid w:val="00E36335"/>
    <w:rsid w:val="00E36AAE"/>
    <w:rsid w:val="00E37245"/>
    <w:rsid w:val="00E37473"/>
    <w:rsid w:val="00E37C3A"/>
    <w:rsid w:val="00E37D8E"/>
    <w:rsid w:val="00E40017"/>
    <w:rsid w:val="00E40134"/>
    <w:rsid w:val="00E401B9"/>
    <w:rsid w:val="00E4052E"/>
    <w:rsid w:val="00E4083C"/>
    <w:rsid w:val="00E40C23"/>
    <w:rsid w:val="00E41408"/>
    <w:rsid w:val="00E4270E"/>
    <w:rsid w:val="00E4283D"/>
    <w:rsid w:val="00E437CA"/>
    <w:rsid w:val="00E43938"/>
    <w:rsid w:val="00E43DA6"/>
    <w:rsid w:val="00E44C07"/>
    <w:rsid w:val="00E4537F"/>
    <w:rsid w:val="00E45B2D"/>
    <w:rsid w:val="00E4628B"/>
    <w:rsid w:val="00E46510"/>
    <w:rsid w:val="00E4668F"/>
    <w:rsid w:val="00E46785"/>
    <w:rsid w:val="00E467CB"/>
    <w:rsid w:val="00E46C81"/>
    <w:rsid w:val="00E477C0"/>
    <w:rsid w:val="00E4791C"/>
    <w:rsid w:val="00E479C2"/>
    <w:rsid w:val="00E504D3"/>
    <w:rsid w:val="00E50674"/>
    <w:rsid w:val="00E507E4"/>
    <w:rsid w:val="00E50F11"/>
    <w:rsid w:val="00E51311"/>
    <w:rsid w:val="00E51558"/>
    <w:rsid w:val="00E51608"/>
    <w:rsid w:val="00E519FE"/>
    <w:rsid w:val="00E51ED8"/>
    <w:rsid w:val="00E51F47"/>
    <w:rsid w:val="00E52025"/>
    <w:rsid w:val="00E521A1"/>
    <w:rsid w:val="00E52E40"/>
    <w:rsid w:val="00E53992"/>
    <w:rsid w:val="00E539B0"/>
    <w:rsid w:val="00E53B9B"/>
    <w:rsid w:val="00E53C5F"/>
    <w:rsid w:val="00E53FB1"/>
    <w:rsid w:val="00E5499A"/>
    <w:rsid w:val="00E54C6F"/>
    <w:rsid w:val="00E551BC"/>
    <w:rsid w:val="00E55740"/>
    <w:rsid w:val="00E55A21"/>
    <w:rsid w:val="00E55ED5"/>
    <w:rsid w:val="00E5623B"/>
    <w:rsid w:val="00E5630D"/>
    <w:rsid w:val="00E56692"/>
    <w:rsid w:val="00E56753"/>
    <w:rsid w:val="00E56958"/>
    <w:rsid w:val="00E56CB2"/>
    <w:rsid w:val="00E56FCC"/>
    <w:rsid w:val="00E5733B"/>
    <w:rsid w:val="00E579AF"/>
    <w:rsid w:val="00E57E07"/>
    <w:rsid w:val="00E6010B"/>
    <w:rsid w:val="00E60550"/>
    <w:rsid w:val="00E60AB0"/>
    <w:rsid w:val="00E60E72"/>
    <w:rsid w:val="00E6123A"/>
    <w:rsid w:val="00E6169D"/>
    <w:rsid w:val="00E616F5"/>
    <w:rsid w:val="00E61A7C"/>
    <w:rsid w:val="00E62493"/>
    <w:rsid w:val="00E62563"/>
    <w:rsid w:val="00E62BE7"/>
    <w:rsid w:val="00E635E3"/>
    <w:rsid w:val="00E636A9"/>
    <w:rsid w:val="00E63C16"/>
    <w:rsid w:val="00E64265"/>
    <w:rsid w:val="00E64F45"/>
    <w:rsid w:val="00E65258"/>
    <w:rsid w:val="00E658C6"/>
    <w:rsid w:val="00E65945"/>
    <w:rsid w:val="00E65A4D"/>
    <w:rsid w:val="00E65B61"/>
    <w:rsid w:val="00E672B6"/>
    <w:rsid w:val="00E67310"/>
    <w:rsid w:val="00E67422"/>
    <w:rsid w:val="00E6783B"/>
    <w:rsid w:val="00E67E5D"/>
    <w:rsid w:val="00E70059"/>
    <w:rsid w:val="00E7085D"/>
    <w:rsid w:val="00E7096A"/>
    <w:rsid w:val="00E70E9C"/>
    <w:rsid w:val="00E70F8A"/>
    <w:rsid w:val="00E7127D"/>
    <w:rsid w:val="00E712F1"/>
    <w:rsid w:val="00E717C9"/>
    <w:rsid w:val="00E71DD9"/>
    <w:rsid w:val="00E72287"/>
    <w:rsid w:val="00E72A4D"/>
    <w:rsid w:val="00E72D2B"/>
    <w:rsid w:val="00E72FD7"/>
    <w:rsid w:val="00E7303C"/>
    <w:rsid w:val="00E736D2"/>
    <w:rsid w:val="00E73BE5"/>
    <w:rsid w:val="00E73CC3"/>
    <w:rsid w:val="00E748AE"/>
    <w:rsid w:val="00E74A8B"/>
    <w:rsid w:val="00E7515D"/>
    <w:rsid w:val="00E75581"/>
    <w:rsid w:val="00E758D7"/>
    <w:rsid w:val="00E75A0A"/>
    <w:rsid w:val="00E75E09"/>
    <w:rsid w:val="00E76120"/>
    <w:rsid w:val="00E76B4C"/>
    <w:rsid w:val="00E76BB6"/>
    <w:rsid w:val="00E76BD1"/>
    <w:rsid w:val="00E775E0"/>
    <w:rsid w:val="00E77EA7"/>
    <w:rsid w:val="00E81352"/>
    <w:rsid w:val="00E81704"/>
    <w:rsid w:val="00E821A2"/>
    <w:rsid w:val="00E824C5"/>
    <w:rsid w:val="00E82CED"/>
    <w:rsid w:val="00E82EA4"/>
    <w:rsid w:val="00E83708"/>
    <w:rsid w:val="00E83D39"/>
    <w:rsid w:val="00E83FFF"/>
    <w:rsid w:val="00E84676"/>
    <w:rsid w:val="00E848EA"/>
    <w:rsid w:val="00E85048"/>
    <w:rsid w:val="00E85BFE"/>
    <w:rsid w:val="00E86A47"/>
    <w:rsid w:val="00E87B52"/>
    <w:rsid w:val="00E90114"/>
    <w:rsid w:val="00E9179B"/>
    <w:rsid w:val="00E92043"/>
    <w:rsid w:val="00E92466"/>
    <w:rsid w:val="00E92490"/>
    <w:rsid w:val="00E92650"/>
    <w:rsid w:val="00E926D7"/>
    <w:rsid w:val="00E92EAB"/>
    <w:rsid w:val="00E92F67"/>
    <w:rsid w:val="00E931AB"/>
    <w:rsid w:val="00E93298"/>
    <w:rsid w:val="00E934B9"/>
    <w:rsid w:val="00E94474"/>
    <w:rsid w:val="00E949BF"/>
    <w:rsid w:val="00E9515D"/>
    <w:rsid w:val="00E95E1F"/>
    <w:rsid w:val="00E96086"/>
    <w:rsid w:val="00E9616C"/>
    <w:rsid w:val="00E9710D"/>
    <w:rsid w:val="00E97F7A"/>
    <w:rsid w:val="00EA05E2"/>
    <w:rsid w:val="00EA0FBC"/>
    <w:rsid w:val="00EA1A46"/>
    <w:rsid w:val="00EA1A59"/>
    <w:rsid w:val="00EA1C21"/>
    <w:rsid w:val="00EA1ED5"/>
    <w:rsid w:val="00EA21ED"/>
    <w:rsid w:val="00EA2EC4"/>
    <w:rsid w:val="00EA2FB0"/>
    <w:rsid w:val="00EA3059"/>
    <w:rsid w:val="00EA4409"/>
    <w:rsid w:val="00EA50D8"/>
    <w:rsid w:val="00EA5198"/>
    <w:rsid w:val="00EA5716"/>
    <w:rsid w:val="00EA5F4B"/>
    <w:rsid w:val="00EA63FD"/>
    <w:rsid w:val="00EA65C6"/>
    <w:rsid w:val="00EA6873"/>
    <w:rsid w:val="00EA6EB0"/>
    <w:rsid w:val="00EA75D8"/>
    <w:rsid w:val="00EA7845"/>
    <w:rsid w:val="00EA7B84"/>
    <w:rsid w:val="00EA7C7C"/>
    <w:rsid w:val="00EA7DD6"/>
    <w:rsid w:val="00EA7E3B"/>
    <w:rsid w:val="00EB049B"/>
    <w:rsid w:val="00EB0792"/>
    <w:rsid w:val="00EB1940"/>
    <w:rsid w:val="00EB1AAC"/>
    <w:rsid w:val="00EB1B94"/>
    <w:rsid w:val="00EB3276"/>
    <w:rsid w:val="00EB39FF"/>
    <w:rsid w:val="00EB3D22"/>
    <w:rsid w:val="00EB440B"/>
    <w:rsid w:val="00EB50DD"/>
    <w:rsid w:val="00EB587A"/>
    <w:rsid w:val="00EB5C11"/>
    <w:rsid w:val="00EB673A"/>
    <w:rsid w:val="00EB6FE4"/>
    <w:rsid w:val="00EB7125"/>
    <w:rsid w:val="00EC0ACF"/>
    <w:rsid w:val="00EC1B05"/>
    <w:rsid w:val="00EC2B00"/>
    <w:rsid w:val="00EC2E52"/>
    <w:rsid w:val="00EC3392"/>
    <w:rsid w:val="00EC38FF"/>
    <w:rsid w:val="00EC3B1C"/>
    <w:rsid w:val="00EC3E23"/>
    <w:rsid w:val="00EC4DC3"/>
    <w:rsid w:val="00EC571F"/>
    <w:rsid w:val="00EC5AF6"/>
    <w:rsid w:val="00EC651A"/>
    <w:rsid w:val="00EC6E4E"/>
    <w:rsid w:val="00EC70B1"/>
    <w:rsid w:val="00EC78B0"/>
    <w:rsid w:val="00ED030D"/>
    <w:rsid w:val="00ED066B"/>
    <w:rsid w:val="00ED0A3C"/>
    <w:rsid w:val="00ED19A8"/>
    <w:rsid w:val="00ED1CD0"/>
    <w:rsid w:val="00ED1DFB"/>
    <w:rsid w:val="00ED1F3A"/>
    <w:rsid w:val="00ED281C"/>
    <w:rsid w:val="00ED316A"/>
    <w:rsid w:val="00ED32F4"/>
    <w:rsid w:val="00ED352A"/>
    <w:rsid w:val="00ED35B6"/>
    <w:rsid w:val="00ED3C20"/>
    <w:rsid w:val="00ED3D0F"/>
    <w:rsid w:val="00ED3E1E"/>
    <w:rsid w:val="00ED4650"/>
    <w:rsid w:val="00ED4F37"/>
    <w:rsid w:val="00ED505B"/>
    <w:rsid w:val="00ED5CC0"/>
    <w:rsid w:val="00ED66F5"/>
    <w:rsid w:val="00ED6806"/>
    <w:rsid w:val="00ED6D11"/>
    <w:rsid w:val="00ED6E46"/>
    <w:rsid w:val="00ED6FEB"/>
    <w:rsid w:val="00ED740F"/>
    <w:rsid w:val="00ED7AF4"/>
    <w:rsid w:val="00ED7E95"/>
    <w:rsid w:val="00EE01A6"/>
    <w:rsid w:val="00EE0210"/>
    <w:rsid w:val="00EE0D30"/>
    <w:rsid w:val="00EE0F29"/>
    <w:rsid w:val="00EE1211"/>
    <w:rsid w:val="00EE18E8"/>
    <w:rsid w:val="00EE1907"/>
    <w:rsid w:val="00EE20D3"/>
    <w:rsid w:val="00EE2475"/>
    <w:rsid w:val="00EE2731"/>
    <w:rsid w:val="00EE2E93"/>
    <w:rsid w:val="00EE3018"/>
    <w:rsid w:val="00EE30BA"/>
    <w:rsid w:val="00EE32A0"/>
    <w:rsid w:val="00EE3460"/>
    <w:rsid w:val="00EE37B1"/>
    <w:rsid w:val="00EE386B"/>
    <w:rsid w:val="00EE3963"/>
    <w:rsid w:val="00EE3D1B"/>
    <w:rsid w:val="00EE3FEA"/>
    <w:rsid w:val="00EE4586"/>
    <w:rsid w:val="00EE4596"/>
    <w:rsid w:val="00EE56D0"/>
    <w:rsid w:val="00EE56D6"/>
    <w:rsid w:val="00EE5C6F"/>
    <w:rsid w:val="00EE5D8D"/>
    <w:rsid w:val="00EE6405"/>
    <w:rsid w:val="00EF0AB4"/>
    <w:rsid w:val="00EF0BFC"/>
    <w:rsid w:val="00EF0F0E"/>
    <w:rsid w:val="00EF0FAA"/>
    <w:rsid w:val="00EF0FFC"/>
    <w:rsid w:val="00EF1102"/>
    <w:rsid w:val="00EF1988"/>
    <w:rsid w:val="00EF1FEB"/>
    <w:rsid w:val="00EF23DA"/>
    <w:rsid w:val="00EF24E2"/>
    <w:rsid w:val="00EF2671"/>
    <w:rsid w:val="00EF2948"/>
    <w:rsid w:val="00EF36E8"/>
    <w:rsid w:val="00EF39C2"/>
    <w:rsid w:val="00EF4DE4"/>
    <w:rsid w:val="00EF571F"/>
    <w:rsid w:val="00EF5AE9"/>
    <w:rsid w:val="00EF5F48"/>
    <w:rsid w:val="00EF630B"/>
    <w:rsid w:val="00EF6559"/>
    <w:rsid w:val="00EF670B"/>
    <w:rsid w:val="00EF6CCF"/>
    <w:rsid w:val="00EF7E15"/>
    <w:rsid w:val="00EF7ED5"/>
    <w:rsid w:val="00F004BA"/>
    <w:rsid w:val="00F010BA"/>
    <w:rsid w:val="00F013A9"/>
    <w:rsid w:val="00F019B0"/>
    <w:rsid w:val="00F01DAF"/>
    <w:rsid w:val="00F02970"/>
    <w:rsid w:val="00F036D2"/>
    <w:rsid w:val="00F04464"/>
    <w:rsid w:val="00F04870"/>
    <w:rsid w:val="00F049E2"/>
    <w:rsid w:val="00F04DFA"/>
    <w:rsid w:val="00F0501A"/>
    <w:rsid w:val="00F06A26"/>
    <w:rsid w:val="00F06F18"/>
    <w:rsid w:val="00F07A14"/>
    <w:rsid w:val="00F07FF1"/>
    <w:rsid w:val="00F101B7"/>
    <w:rsid w:val="00F10725"/>
    <w:rsid w:val="00F10DF4"/>
    <w:rsid w:val="00F118F3"/>
    <w:rsid w:val="00F11BAC"/>
    <w:rsid w:val="00F120A6"/>
    <w:rsid w:val="00F124E2"/>
    <w:rsid w:val="00F126B7"/>
    <w:rsid w:val="00F12C9C"/>
    <w:rsid w:val="00F12EE1"/>
    <w:rsid w:val="00F136FB"/>
    <w:rsid w:val="00F1370E"/>
    <w:rsid w:val="00F13B2E"/>
    <w:rsid w:val="00F13B96"/>
    <w:rsid w:val="00F13F82"/>
    <w:rsid w:val="00F143B2"/>
    <w:rsid w:val="00F14510"/>
    <w:rsid w:val="00F146DD"/>
    <w:rsid w:val="00F150C2"/>
    <w:rsid w:val="00F152B0"/>
    <w:rsid w:val="00F1542D"/>
    <w:rsid w:val="00F155E8"/>
    <w:rsid w:val="00F15F60"/>
    <w:rsid w:val="00F16314"/>
    <w:rsid w:val="00F16E88"/>
    <w:rsid w:val="00F171DA"/>
    <w:rsid w:val="00F17AD0"/>
    <w:rsid w:val="00F20F3C"/>
    <w:rsid w:val="00F21C61"/>
    <w:rsid w:val="00F21E63"/>
    <w:rsid w:val="00F21F48"/>
    <w:rsid w:val="00F22032"/>
    <w:rsid w:val="00F2206B"/>
    <w:rsid w:val="00F2270B"/>
    <w:rsid w:val="00F22B08"/>
    <w:rsid w:val="00F2353B"/>
    <w:rsid w:val="00F24323"/>
    <w:rsid w:val="00F247C6"/>
    <w:rsid w:val="00F25075"/>
    <w:rsid w:val="00F258FF"/>
    <w:rsid w:val="00F25E26"/>
    <w:rsid w:val="00F26215"/>
    <w:rsid w:val="00F265A7"/>
    <w:rsid w:val="00F27629"/>
    <w:rsid w:val="00F300AC"/>
    <w:rsid w:val="00F30806"/>
    <w:rsid w:val="00F320D4"/>
    <w:rsid w:val="00F32559"/>
    <w:rsid w:val="00F328C5"/>
    <w:rsid w:val="00F32BF2"/>
    <w:rsid w:val="00F33B64"/>
    <w:rsid w:val="00F33D7F"/>
    <w:rsid w:val="00F33F98"/>
    <w:rsid w:val="00F34154"/>
    <w:rsid w:val="00F343DD"/>
    <w:rsid w:val="00F34483"/>
    <w:rsid w:val="00F349DD"/>
    <w:rsid w:val="00F34A07"/>
    <w:rsid w:val="00F34FD1"/>
    <w:rsid w:val="00F3545B"/>
    <w:rsid w:val="00F35C82"/>
    <w:rsid w:val="00F35D63"/>
    <w:rsid w:val="00F36045"/>
    <w:rsid w:val="00F3630D"/>
    <w:rsid w:val="00F36702"/>
    <w:rsid w:val="00F373CC"/>
    <w:rsid w:val="00F374D9"/>
    <w:rsid w:val="00F37608"/>
    <w:rsid w:val="00F37A47"/>
    <w:rsid w:val="00F40BA2"/>
    <w:rsid w:val="00F40ED0"/>
    <w:rsid w:val="00F40EEB"/>
    <w:rsid w:val="00F414E6"/>
    <w:rsid w:val="00F41871"/>
    <w:rsid w:val="00F4190B"/>
    <w:rsid w:val="00F41E38"/>
    <w:rsid w:val="00F41F63"/>
    <w:rsid w:val="00F421F5"/>
    <w:rsid w:val="00F42330"/>
    <w:rsid w:val="00F424BC"/>
    <w:rsid w:val="00F428B1"/>
    <w:rsid w:val="00F42A4B"/>
    <w:rsid w:val="00F44231"/>
    <w:rsid w:val="00F442CE"/>
    <w:rsid w:val="00F447E5"/>
    <w:rsid w:val="00F44A38"/>
    <w:rsid w:val="00F453F1"/>
    <w:rsid w:val="00F4597A"/>
    <w:rsid w:val="00F45CC1"/>
    <w:rsid w:val="00F45E2E"/>
    <w:rsid w:val="00F45E4F"/>
    <w:rsid w:val="00F47D6B"/>
    <w:rsid w:val="00F50036"/>
    <w:rsid w:val="00F5022E"/>
    <w:rsid w:val="00F5042B"/>
    <w:rsid w:val="00F505A3"/>
    <w:rsid w:val="00F50E94"/>
    <w:rsid w:val="00F5168D"/>
    <w:rsid w:val="00F51B29"/>
    <w:rsid w:val="00F52DD4"/>
    <w:rsid w:val="00F52F0D"/>
    <w:rsid w:val="00F52F6F"/>
    <w:rsid w:val="00F536CB"/>
    <w:rsid w:val="00F5382C"/>
    <w:rsid w:val="00F53DC8"/>
    <w:rsid w:val="00F54A77"/>
    <w:rsid w:val="00F54A86"/>
    <w:rsid w:val="00F54AA1"/>
    <w:rsid w:val="00F55108"/>
    <w:rsid w:val="00F5548D"/>
    <w:rsid w:val="00F5569D"/>
    <w:rsid w:val="00F5626C"/>
    <w:rsid w:val="00F56659"/>
    <w:rsid w:val="00F5697F"/>
    <w:rsid w:val="00F56E67"/>
    <w:rsid w:val="00F56FFE"/>
    <w:rsid w:val="00F572C8"/>
    <w:rsid w:val="00F57654"/>
    <w:rsid w:val="00F57951"/>
    <w:rsid w:val="00F57AE5"/>
    <w:rsid w:val="00F6005E"/>
    <w:rsid w:val="00F60650"/>
    <w:rsid w:val="00F60A85"/>
    <w:rsid w:val="00F60DC2"/>
    <w:rsid w:val="00F60DF9"/>
    <w:rsid w:val="00F6140A"/>
    <w:rsid w:val="00F61729"/>
    <w:rsid w:val="00F6175E"/>
    <w:rsid w:val="00F61D74"/>
    <w:rsid w:val="00F62F42"/>
    <w:rsid w:val="00F639A3"/>
    <w:rsid w:val="00F63C3D"/>
    <w:rsid w:val="00F6424E"/>
    <w:rsid w:val="00F64701"/>
    <w:rsid w:val="00F64A17"/>
    <w:rsid w:val="00F651A2"/>
    <w:rsid w:val="00F65294"/>
    <w:rsid w:val="00F652E2"/>
    <w:rsid w:val="00F6532C"/>
    <w:rsid w:val="00F653DE"/>
    <w:rsid w:val="00F657E1"/>
    <w:rsid w:val="00F65997"/>
    <w:rsid w:val="00F65EBA"/>
    <w:rsid w:val="00F6668F"/>
    <w:rsid w:val="00F66F4C"/>
    <w:rsid w:val="00F6733D"/>
    <w:rsid w:val="00F67FA7"/>
    <w:rsid w:val="00F70672"/>
    <w:rsid w:val="00F70A1C"/>
    <w:rsid w:val="00F71902"/>
    <w:rsid w:val="00F71C62"/>
    <w:rsid w:val="00F71D9A"/>
    <w:rsid w:val="00F7237A"/>
    <w:rsid w:val="00F724F3"/>
    <w:rsid w:val="00F72B3F"/>
    <w:rsid w:val="00F72BF7"/>
    <w:rsid w:val="00F73CB5"/>
    <w:rsid w:val="00F73D5F"/>
    <w:rsid w:val="00F7444F"/>
    <w:rsid w:val="00F752FA"/>
    <w:rsid w:val="00F759DA"/>
    <w:rsid w:val="00F759EE"/>
    <w:rsid w:val="00F76DEF"/>
    <w:rsid w:val="00F76EA0"/>
    <w:rsid w:val="00F76FCE"/>
    <w:rsid w:val="00F7724A"/>
    <w:rsid w:val="00F7741D"/>
    <w:rsid w:val="00F7760E"/>
    <w:rsid w:val="00F776EB"/>
    <w:rsid w:val="00F8065A"/>
    <w:rsid w:val="00F80AB0"/>
    <w:rsid w:val="00F814D9"/>
    <w:rsid w:val="00F818A8"/>
    <w:rsid w:val="00F82309"/>
    <w:rsid w:val="00F837EE"/>
    <w:rsid w:val="00F838BD"/>
    <w:rsid w:val="00F83B7B"/>
    <w:rsid w:val="00F83C4D"/>
    <w:rsid w:val="00F84BAE"/>
    <w:rsid w:val="00F85400"/>
    <w:rsid w:val="00F858AD"/>
    <w:rsid w:val="00F85B50"/>
    <w:rsid w:val="00F8605F"/>
    <w:rsid w:val="00F86B1F"/>
    <w:rsid w:val="00F8704D"/>
    <w:rsid w:val="00F87458"/>
    <w:rsid w:val="00F90AB6"/>
    <w:rsid w:val="00F90EEC"/>
    <w:rsid w:val="00F90FAF"/>
    <w:rsid w:val="00F90FB4"/>
    <w:rsid w:val="00F91938"/>
    <w:rsid w:val="00F91F12"/>
    <w:rsid w:val="00F92234"/>
    <w:rsid w:val="00F9258C"/>
    <w:rsid w:val="00F928BD"/>
    <w:rsid w:val="00F92D3E"/>
    <w:rsid w:val="00F93102"/>
    <w:rsid w:val="00F933C4"/>
    <w:rsid w:val="00F93B47"/>
    <w:rsid w:val="00F94DDB"/>
    <w:rsid w:val="00F94FCE"/>
    <w:rsid w:val="00F950D9"/>
    <w:rsid w:val="00F95245"/>
    <w:rsid w:val="00F9524C"/>
    <w:rsid w:val="00F95452"/>
    <w:rsid w:val="00F954F3"/>
    <w:rsid w:val="00F9656F"/>
    <w:rsid w:val="00F96714"/>
    <w:rsid w:val="00F9682F"/>
    <w:rsid w:val="00F96E17"/>
    <w:rsid w:val="00F974BE"/>
    <w:rsid w:val="00F97C3A"/>
    <w:rsid w:val="00F97FE8"/>
    <w:rsid w:val="00FA06DE"/>
    <w:rsid w:val="00FA0B5E"/>
    <w:rsid w:val="00FA0C46"/>
    <w:rsid w:val="00FA1474"/>
    <w:rsid w:val="00FA149A"/>
    <w:rsid w:val="00FA1591"/>
    <w:rsid w:val="00FA15DA"/>
    <w:rsid w:val="00FA188F"/>
    <w:rsid w:val="00FA1C17"/>
    <w:rsid w:val="00FA1F40"/>
    <w:rsid w:val="00FA228E"/>
    <w:rsid w:val="00FA2DC1"/>
    <w:rsid w:val="00FA3195"/>
    <w:rsid w:val="00FA3499"/>
    <w:rsid w:val="00FA3B0B"/>
    <w:rsid w:val="00FA3C52"/>
    <w:rsid w:val="00FA47D8"/>
    <w:rsid w:val="00FA4BCF"/>
    <w:rsid w:val="00FA501C"/>
    <w:rsid w:val="00FA5054"/>
    <w:rsid w:val="00FA5600"/>
    <w:rsid w:val="00FA592D"/>
    <w:rsid w:val="00FA6622"/>
    <w:rsid w:val="00FA6886"/>
    <w:rsid w:val="00FA773A"/>
    <w:rsid w:val="00FB0576"/>
    <w:rsid w:val="00FB0AB3"/>
    <w:rsid w:val="00FB0EC6"/>
    <w:rsid w:val="00FB14DA"/>
    <w:rsid w:val="00FB1AAB"/>
    <w:rsid w:val="00FB1D6F"/>
    <w:rsid w:val="00FB2EF3"/>
    <w:rsid w:val="00FB3034"/>
    <w:rsid w:val="00FB346F"/>
    <w:rsid w:val="00FB34D3"/>
    <w:rsid w:val="00FB3713"/>
    <w:rsid w:val="00FB374B"/>
    <w:rsid w:val="00FB3D42"/>
    <w:rsid w:val="00FB45DF"/>
    <w:rsid w:val="00FB4AF1"/>
    <w:rsid w:val="00FB4C7A"/>
    <w:rsid w:val="00FB4E21"/>
    <w:rsid w:val="00FB52D9"/>
    <w:rsid w:val="00FB5313"/>
    <w:rsid w:val="00FB57B7"/>
    <w:rsid w:val="00FB58D8"/>
    <w:rsid w:val="00FB6000"/>
    <w:rsid w:val="00FB6F74"/>
    <w:rsid w:val="00FB7FF1"/>
    <w:rsid w:val="00FC095F"/>
    <w:rsid w:val="00FC09D2"/>
    <w:rsid w:val="00FC0D04"/>
    <w:rsid w:val="00FC0D47"/>
    <w:rsid w:val="00FC17FC"/>
    <w:rsid w:val="00FC1E1D"/>
    <w:rsid w:val="00FC20E9"/>
    <w:rsid w:val="00FC31FC"/>
    <w:rsid w:val="00FC33D6"/>
    <w:rsid w:val="00FC3616"/>
    <w:rsid w:val="00FC44F5"/>
    <w:rsid w:val="00FC51A5"/>
    <w:rsid w:val="00FC523C"/>
    <w:rsid w:val="00FC5254"/>
    <w:rsid w:val="00FC5446"/>
    <w:rsid w:val="00FC5751"/>
    <w:rsid w:val="00FC598F"/>
    <w:rsid w:val="00FC5F55"/>
    <w:rsid w:val="00FC5F8A"/>
    <w:rsid w:val="00FC7C22"/>
    <w:rsid w:val="00FC7E27"/>
    <w:rsid w:val="00FD05EC"/>
    <w:rsid w:val="00FD0866"/>
    <w:rsid w:val="00FD0CB3"/>
    <w:rsid w:val="00FD0D89"/>
    <w:rsid w:val="00FD0DAE"/>
    <w:rsid w:val="00FD13BD"/>
    <w:rsid w:val="00FD1A86"/>
    <w:rsid w:val="00FD1FD4"/>
    <w:rsid w:val="00FD214A"/>
    <w:rsid w:val="00FD2728"/>
    <w:rsid w:val="00FD273B"/>
    <w:rsid w:val="00FD360D"/>
    <w:rsid w:val="00FD37A6"/>
    <w:rsid w:val="00FD3BB7"/>
    <w:rsid w:val="00FD3E09"/>
    <w:rsid w:val="00FD4521"/>
    <w:rsid w:val="00FD4588"/>
    <w:rsid w:val="00FD4A84"/>
    <w:rsid w:val="00FD4B35"/>
    <w:rsid w:val="00FD4B3B"/>
    <w:rsid w:val="00FD4CFF"/>
    <w:rsid w:val="00FD55F7"/>
    <w:rsid w:val="00FD5874"/>
    <w:rsid w:val="00FD5924"/>
    <w:rsid w:val="00FD5AAF"/>
    <w:rsid w:val="00FD5F91"/>
    <w:rsid w:val="00FD688E"/>
    <w:rsid w:val="00FD6A6C"/>
    <w:rsid w:val="00FD6D62"/>
    <w:rsid w:val="00FD6E96"/>
    <w:rsid w:val="00FD724A"/>
    <w:rsid w:val="00FD7703"/>
    <w:rsid w:val="00FD7C6A"/>
    <w:rsid w:val="00FD7E11"/>
    <w:rsid w:val="00FE06E5"/>
    <w:rsid w:val="00FE0723"/>
    <w:rsid w:val="00FE096B"/>
    <w:rsid w:val="00FE0AF4"/>
    <w:rsid w:val="00FE1274"/>
    <w:rsid w:val="00FE12B2"/>
    <w:rsid w:val="00FE174B"/>
    <w:rsid w:val="00FE1B4D"/>
    <w:rsid w:val="00FE1D57"/>
    <w:rsid w:val="00FE2907"/>
    <w:rsid w:val="00FE2CED"/>
    <w:rsid w:val="00FE2D5E"/>
    <w:rsid w:val="00FE2E57"/>
    <w:rsid w:val="00FE320A"/>
    <w:rsid w:val="00FE35B7"/>
    <w:rsid w:val="00FE3CCF"/>
    <w:rsid w:val="00FE3CE6"/>
    <w:rsid w:val="00FE4099"/>
    <w:rsid w:val="00FE441E"/>
    <w:rsid w:val="00FE53C1"/>
    <w:rsid w:val="00FE5675"/>
    <w:rsid w:val="00FE59C6"/>
    <w:rsid w:val="00FE5E57"/>
    <w:rsid w:val="00FE5FEC"/>
    <w:rsid w:val="00FE6270"/>
    <w:rsid w:val="00FE697B"/>
    <w:rsid w:val="00FE6AC4"/>
    <w:rsid w:val="00FE6B07"/>
    <w:rsid w:val="00FE723F"/>
    <w:rsid w:val="00FE74F9"/>
    <w:rsid w:val="00FE7679"/>
    <w:rsid w:val="00FE76AA"/>
    <w:rsid w:val="00FE7AAC"/>
    <w:rsid w:val="00FE7DC0"/>
    <w:rsid w:val="00FE7F43"/>
    <w:rsid w:val="00FF079B"/>
    <w:rsid w:val="00FF1BF3"/>
    <w:rsid w:val="00FF2C78"/>
    <w:rsid w:val="00FF2D7C"/>
    <w:rsid w:val="00FF3287"/>
    <w:rsid w:val="00FF419C"/>
    <w:rsid w:val="00FF4EBB"/>
    <w:rsid w:val="00FF6520"/>
    <w:rsid w:val="00FF6FCD"/>
    <w:rsid w:val="00FF75A5"/>
    <w:rsid w:val="00FF7655"/>
    <w:rsid w:val="00FF7CE9"/>
    <w:rsid w:val="00FF7E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C6ED6"/>
  <w15:chartTrackingRefBased/>
  <w15:docId w15:val="{B4970491-4A74-43CF-B264-B25825B96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0">
    <w:name w:val="Normal"/>
    <w:qFormat/>
    <w:rsid w:val="005249B0"/>
    <w:pPr>
      <w:widowControl w:val="0"/>
      <w:ind w:firstLineChars="200" w:firstLine="200"/>
      <w:jc w:val="both"/>
    </w:pPr>
    <w:rPr>
      <w:rFonts w:ascii="等线" w:eastAsia="仿宋" w:hAnsi="等线" w:cs="Times New Roman"/>
      <w:bCs/>
      <w:szCs w:val="32"/>
    </w:rPr>
  </w:style>
  <w:style w:type="paragraph" w:styleId="11">
    <w:name w:val="heading 1"/>
    <w:aliases w:val="H1,l1,PIM 1,h1,123321,Title1,卷标题,1st level,Section Head,1,H11,H12,H13,H14,H15,H16,H17,1.0,第 ？ 章,prop,app heading 1,app heading 11,app heading 12,app heading 111,app heading 13,Heading 11,Level 1,Level 1 Topic Heading,Head 1,Head 11,Head 12,Head 111"/>
    <w:basedOn w:val="a0"/>
    <w:next w:val="a0"/>
    <w:link w:val="12"/>
    <w:uiPriority w:val="9"/>
    <w:qFormat/>
    <w:rsid w:val="005249B0"/>
    <w:pPr>
      <w:keepNext/>
      <w:keepLines/>
      <w:numPr>
        <w:numId w:val="5"/>
      </w:numPr>
      <w:spacing w:before="120" w:after="120" w:line="360" w:lineRule="auto"/>
      <w:ind w:left="0" w:firstLineChars="0"/>
      <w:jc w:val="center"/>
      <w:outlineLvl w:val="0"/>
    </w:pPr>
    <w:rPr>
      <w:b/>
      <w:bCs w:val="0"/>
      <w:kern w:val="44"/>
      <w:sz w:val="32"/>
      <w:szCs w:val="44"/>
    </w:rPr>
  </w:style>
  <w:style w:type="paragraph" w:styleId="20">
    <w:name w:val="heading 2"/>
    <w:aliases w:val="2nd level,h2,2,Header 2,l2,Heading 2 Hidden,Heading 2 CCBS,H2,Fab-2,PIM2,heading 2,Titre3,HD2,sect 1.2,Underrubrik1,prop2,Titre2,Head 2,Heading2,No Number,A,o,H2-Heading 2,Header2,22,heading2,list2,A.B.C.,list 2,Heading Indent No L2,I2,Header,th2,节"/>
    <w:basedOn w:val="a0"/>
    <w:next w:val="a0"/>
    <w:link w:val="21"/>
    <w:uiPriority w:val="9"/>
    <w:unhideWhenUsed/>
    <w:qFormat/>
    <w:rsid w:val="005249B0"/>
    <w:pPr>
      <w:keepNext/>
      <w:keepLines/>
      <w:numPr>
        <w:ilvl w:val="1"/>
        <w:numId w:val="5"/>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5249B0"/>
    <w:pPr>
      <w:keepNext/>
      <w:keepLines/>
      <w:numPr>
        <w:ilvl w:val="2"/>
        <w:numId w:val="5"/>
      </w:numPr>
      <w:spacing w:before="260" w:after="260"/>
      <w:ind w:firstLine="200"/>
      <w:outlineLvl w:val="2"/>
    </w:pPr>
    <w:rPr>
      <w:bCs w:val="0"/>
    </w:rPr>
  </w:style>
  <w:style w:type="paragraph" w:styleId="4">
    <w:name w:val="heading 4"/>
    <w:basedOn w:val="a0"/>
    <w:next w:val="a0"/>
    <w:link w:val="40"/>
    <w:autoRedefine/>
    <w:uiPriority w:val="9"/>
    <w:unhideWhenUsed/>
    <w:qFormat/>
    <w:rsid w:val="005249B0"/>
    <w:pPr>
      <w:keepNext/>
      <w:keepLines/>
      <w:numPr>
        <w:ilvl w:val="3"/>
        <w:numId w:val="5"/>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rsid w:val="00A22A62"/>
    <w:pPr>
      <w:keepNext/>
      <w:keepLines/>
      <w:numPr>
        <w:ilvl w:val="4"/>
        <w:numId w:val="4"/>
      </w:numPr>
      <w:spacing w:before="280" w:after="290" w:line="376" w:lineRule="auto"/>
      <w:outlineLvl w:val="4"/>
    </w:pPr>
    <w:rPr>
      <w:b/>
      <w:sz w:val="28"/>
      <w:szCs w:val="28"/>
    </w:rPr>
  </w:style>
  <w:style w:type="paragraph" w:styleId="6">
    <w:name w:val="heading 6"/>
    <w:basedOn w:val="a0"/>
    <w:next w:val="a0"/>
    <w:link w:val="60"/>
    <w:uiPriority w:val="9"/>
    <w:unhideWhenUsed/>
    <w:qFormat/>
    <w:rsid w:val="00A22A62"/>
    <w:pPr>
      <w:keepNext/>
      <w:keepLines/>
      <w:numPr>
        <w:ilvl w:val="5"/>
        <w:numId w:val="4"/>
      </w:numPr>
      <w:spacing w:before="240" w:after="64" w:line="320" w:lineRule="auto"/>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rsid w:val="00A22A62"/>
    <w:pPr>
      <w:keepNext/>
      <w:keepLines/>
      <w:numPr>
        <w:ilvl w:val="6"/>
        <w:numId w:val="4"/>
      </w:numPr>
      <w:spacing w:before="240" w:after="64" w:line="320" w:lineRule="auto"/>
      <w:outlineLvl w:val="6"/>
    </w:pPr>
    <w:rPr>
      <w:b/>
      <w:sz w:val="24"/>
      <w:szCs w:val="24"/>
    </w:rPr>
  </w:style>
  <w:style w:type="paragraph" w:styleId="8">
    <w:name w:val="heading 8"/>
    <w:basedOn w:val="a0"/>
    <w:next w:val="a0"/>
    <w:link w:val="80"/>
    <w:uiPriority w:val="9"/>
    <w:unhideWhenUsed/>
    <w:qFormat/>
    <w:rsid w:val="00A22A62"/>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A22A62"/>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rsid w:val="005249B0"/>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rsid w:val="005249B0"/>
  </w:style>
  <w:style w:type="paragraph" w:styleId="a4">
    <w:name w:val="header"/>
    <w:basedOn w:val="a0"/>
    <w:link w:val="a5"/>
    <w:uiPriority w:val="99"/>
    <w:unhideWhenUsed/>
    <w:rsid w:val="005249B0"/>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5249B0"/>
    <w:rPr>
      <w:rFonts w:ascii="等线" w:eastAsia="仿宋" w:hAnsi="等线" w:cs="Times New Roman"/>
      <w:bCs/>
      <w:sz w:val="18"/>
      <w:szCs w:val="18"/>
    </w:rPr>
  </w:style>
  <w:style w:type="paragraph" w:styleId="a6">
    <w:name w:val="footer"/>
    <w:basedOn w:val="a0"/>
    <w:link w:val="a7"/>
    <w:uiPriority w:val="99"/>
    <w:unhideWhenUsed/>
    <w:rsid w:val="005249B0"/>
    <w:pPr>
      <w:tabs>
        <w:tab w:val="center" w:pos="4153"/>
        <w:tab w:val="right" w:pos="8306"/>
      </w:tabs>
      <w:snapToGrid w:val="0"/>
      <w:jc w:val="left"/>
    </w:pPr>
    <w:rPr>
      <w:sz w:val="18"/>
      <w:szCs w:val="18"/>
    </w:rPr>
  </w:style>
  <w:style w:type="character" w:customStyle="1" w:styleId="a7">
    <w:name w:val="页脚 字符"/>
    <w:link w:val="a6"/>
    <w:uiPriority w:val="99"/>
    <w:rsid w:val="005249B0"/>
    <w:rPr>
      <w:rFonts w:ascii="等线" w:eastAsia="仿宋" w:hAnsi="等线" w:cs="Times New Roman"/>
      <w:bCs/>
      <w:sz w:val="18"/>
      <w:szCs w:val="18"/>
    </w:rPr>
  </w:style>
  <w:style w:type="paragraph" w:styleId="a8">
    <w:name w:val="List Paragraph"/>
    <w:basedOn w:val="a0"/>
    <w:uiPriority w:val="34"/>
    <w:qFormat/>
    <w:rsid w:val="005249B0"/>
    <w:pPr>
      <w:ind w:firstLine="420"/>
    </w:pPr>
  </w:style>
  <w:style w:type="character" w:styleId="a9">
    <w:name w:val="Hyperlink"/>
    <w:basedOn w:val="a1"/>
    <w:uiPriority w:val="99"/>
    <w:rsid w:val="001620EE"/>
    <w:rPr>
      <w:color w:val="0000FF"/>
      <w:u w:val="single"/>
    </w:rPr>
  </w:style>
  <w:style w:type="character" w:styleId="aa">
    <w:name w:val="Unresolved Mention"/>
    <w:basedOn w:val="a1"/>
    <w:uiPriority w:val="99"/>
    <w:semiHidden/>
    <w:unhideWhenUsed/>
    <w:rsid w:val="00D678A9"/>
    <w:rPr>
      <w:color w:val="808080"/>
      <w:shd w:val="clear" w:color="auto" w:fill="E6E6E6"/>
    </w:rPr>
  </w:style>
  <w:style w:type="table" w:styleId="ab">
    <w:name w:val="Table Grid"/>
    <w:aliases w:val="表格样式"/>
    <w:basedOn w:val="a2"/>
    <w:rsid w:val="00874175"/>
    <w:pPr>
      <w:widowControl w:val="0"/>
      <w:jc w:val="center"/>
    </w:pPr>
    <w:rPr>
      <w:rFonts w:ascii="Times New Roman" w:eastAsia="仿宋" w:hAnsi="Times New Roman" w:cs="Times New Roman"/>
      <w:kern w:val="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12">
    <w:name w:val="标题 1 字符"/>
    <w:aliases w:val="H1 字符,l1 字符,PIM 1 字符,h1 字符,123321 字符,Title1 字符,卷标题 字符,1st level 字符,Section Head 字符,1 字符,H11 字符,H12 字符,H13 字符,H14 字符,H15 字符,H16 字符,H17 字符,1.0 字符,第 ？ 章 字符,prop 字符,app heading 1 字符,app heading 11 字符,app heading 12 字符,app heading 111 字符,Level 1 字符"/>
    <w:link w:val="11"/>
    <w:uiPriority w:val="9"/>
    <w:rsid w:val="005249B0"/>
    <w:rPr>
      <w:rFonts w:ascii="等线" w:eastAsia="仿宋" w:hAnsi="等线" w:cs="Times New Roman"/>
      <w:b/>
      <w:kern w:val="44"/>
      <w:sz w:val="32"/>
      <w:szCs w:val="44"/>
    </w:rPr>
  </w:style>
  <w:style w:type="character" w:customStyle="1" w:styleId="21">
    <w:name w:val="标题 2 字符"/>
    <w:aliases w:val="2nd level 字符,h2 字符,2 字符,Header 2 字符,l2 字符,Heading 2 Hidden 字符,Heading 2 CCBS 字符,H2 字符,Fab-2 字符,PIM2 字符,heading 2 字符,Titre3 字符,HD2 字符,sect 1.2 字符,Underrubrik1 字符,prop2 字符,Titre2 字符,Head 2 字符,Heading2 字符,No Number 字符,A 字符,o 字符,H2-Heading 2 字符,节 字符"/>
    <w:link w:val="20"/>
    <w:uiPriority w:val="9"/>
    <w:rsid w:val="005249B0"/>
    <w:rPr>
      <w:rFonts w:ascii="等线 Light" w:eastAsia="黑体" w:hAnsi="等线 Light" w:cs="Times New Roman"/>
      <w:b/>
      <w:sz w:val="28"/>
      <w:szCs w:val="32"/>
    </w:rPr>
  </w:style>
  <w:style w:type="paragraph" w:styleId="HTML">
    <w:name w:val="HTML Preformatted"/>
    <w:basedOn w:val="a0"/>
    <w:link w:val="HTML0"/>
    <w:uiPriority w:val="99"/>
    <w:semiHidden/>
    <w:unhideWhenUsed/>
    <w:rsid w:val="000A6D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semiHidden/>
    <w:rsid w:val="000A6D26"/>
    <w:rPr>
      <w:rFonts w:ascii="宋体" w:eastAsia="宋体" w:hAnsi="宋体" w:cs="宋体"/>
      <w:kern w:val="0"/>
      <w:sz w:val="24"/>
      <w:szCs w:val="24"/>
    </w:rPr>
  </w:style>
  <w:style w:type="character" w:customStyle="1" w:styleId="30">
    <w:name w:val="标题 3 字符"/>
    <w:link w:val="3"/>
    <w:uiPriority w:val="9"/>
    <w:rsid w:val="005249B0"/>
    <w:rPr>
      <w:rFonts w:ascii="等线" w:eastAsia="仿宋" w:hAnsi="等线" w:cs="Times New Roman"/>
      <w:szCs w:val="32"/>
    </w:rPr>
  </w:style>
  <w:style w:type="character" w:customStyle="1" w:styleId="40">
    <w:name w:val="标题 4 字符"/>
    <w:link w:val="4"/>
    <w:uiPriority w:val="9"/>
    <w:rsid w:val="005249B0"/>
    <w:rPr>
      <w:rFonts w:ascii="等线 Light" w:eastAsia="仿宋" w:hAnsi="等线 Light" w:cs="Times New Roman"/>
      <w:b/>
      <w:bCs/>
      <w:szCs w:val="28"/>
    </w:rPr>
  </w:style>
  <w:style w:type="paragraph" w:styleId="ac">
    <w:name w:val="Normal (Web)"/>
    <w:basedOn w:val="a0"/>
    <w:uiPriority w:val="99"/>
    <w:unhideWhenUsed/>
    <w:rsid w:val="00A32C34"/>
    <w:pPr>
      <w:widowControl/>
      <w:spacing w:before="100" w:beforeAutospacing="1" w:after="100" w:afterAutospacing="1"/>
      <w:jc w:val="left"/>
    </w:pPr>
    <w:rPr>
      <w:rFonts w:ascii="宋体" w:hAnsi="宋体" w:cs="宋体"/>
      <w:kern w:val="0"/>
    </w:rPr>
  </w:style>
  <w:style w:type="character" w:styleId="ad">
    <w:name w:val="Strong"/>
    <w:basedOn w:val="a1"/>
    <w:uiPriority w:val="22"/>
    <w:qFormat/>
    <w:rsid w:val="00A32C34"/>
    <w:rPr>
      <w:b/>
      <w:bCs/>
    </w:rPr>
  </w:style>
  <w:style w:type="character" w:customStyle="1" w:styleId="50">
    <w:name w:val="标题 5 字符"/>
    <w:basedOn w:val="a1"/>
    <w:link w:val="5"/>
    <w:uiPriority w:val="9"/>
    <w:rsid w:val="00A22A62"/>
    <w:rPr>
      <w:rFonts w:ascii="等线" w:eastAsia="仿宋" w:hAnsi="等线" w:cs="Times New Roman"/>
      <w:b/>
      <w:bCs/>
      <w:sz w:val="28"/>
      <w:szCs w:val="28"/>
    </w:rPr>
  </w:style>
  <w:style w:type="character" w:customStyle="1" w:styleId="60">
    <w:name w:val="标题 6 字符"/>
    <w:basedOn w:val="a1"/>
    <w:link w:val="6"/>
    <w:uiPriority w:val="9"/>
    <w:rsid w:val="00A22A62"/>
    <w:rPr>
      <w:rFonts w:asciiTheme="majorHAnsi" w:eastAsiaTheme="majorEastAsia" w:hAnsiTheme="majorHAnsi" w:cstheme="majorBidi"/>
      <w:b/>
      <w:bCs/>
      <w:sz w:val="24"/>
      <w:szCs w:val="24"/>
    </w:rPr>
  </w:style>
  <w:style w:type="character" w:customStyle="1" w:styleId="70">
    <w:name w:val="标题 7 字符"/>
    <w:basedOn w:val="a1"/>
    <w:link w:val="7"/>
    <w:uiPriority w:val="9"/>
    <w:rsid w:val="00A22A62"/>
    <w:rPr>
      <w:rFonts w:ascii="等线" w:eastAsia="仿宋" w:hAnsi="等线" w:cs="Times New Roman"/>
      <w:b/>
      <w:bCs/>
      <w:sz w:val="24"/>
      <w:szCs w:val="24"/>
    </w:rPr>
  </w:style>
  <w:style w:type="character" w:customStyle="1" w:styleId="80">
    <w:name w:val="标题 8 字符"/>
    <w:basedOn w:val="a1"/>
    <w:link w:val="8"/>
    <w:uiPriority w:val="9"/>
    <w:rsid w:val="00A22A62"/>
    <w:rPr>
      <w:rFonts w:asciiTheme="majorHAnsi" w:eastAsiaTheme="majorEastAsia" w:hAnsiTheme="majorHAnsi" w:cstheme="majorBidi"/>
      <w:bCs/>
      <w:sz w:val="24"/>
      <w:szCs w:val="24"/>
    </w:rPr>
  </w:style>
  <w:style w:type="character" w:customStyle="1" w:styleId="90">
    <w:name w:val="标题 9 字符"/>
    <w:basedOn w:val="a1"/>
    <w:link w:val="9"/>
    <w:uiPriority w:val="9"/>
    <w:rsid w:val="00A22A62"/>
    <w:rPr>
      <w:rFonts w:asciiTheme="majorHAnsi" w:eastAsiaTheme="majorEastAsia" w:hAnsiTheme="majorHAnsi" w:cstheme="majorBidi"/>
      <w:bCs/>
      <w:szCs w:val="21"/>
    </w:rPr>
  </w:style>
  <w:style w:type="paragraph" w:customStyle="1" w:styleId="22">
    <w:name w:val="样式 首行缩进:  2 字符"/>
    <w:basedOn w:val="a0"/>
    <w:link w:val="2Char1"/>
    <w:rsid w:val="001620EE"/>
    <w:pPr>
      <w:ind w:firstLine="480"/>
    </w:pPr>
    <w:rPr>
      <w:rFonts w:cs="宋体"/>
      <w:szCs w:val="20"/>
    </w:rPr>
  </w:style>
  <w:style w:type="paragraph" w:customStyle="1" w:styleId="ae">
    <w:name w:val="表格文字图表文字"/>
    <w:basedOn w:val="a0"/>
    <w:rsid w:val="001620EE"/>
    <w:pPr>
      <w:snapToGrid w:val="0"/>
      <w:jc w:val="center"/>
    </w:pPr>
    <w:rPr>
      <w:rFonts w:cs="宋体"/>
      <w:szCs w:val="20"/>
    </w:rPr>
  </w:style>
  <w:style w:type="paragraph" w:styleId="TOC1">
    <w:name w:val="toc 1"/>
    <w:basedOn w:val="a0"/>
    <w:next w:val="a0"/>
    <w:autoRedefine/>
    <w:semiHidden/>
    <w:rsid w:val="001620EE"/>
    <w:rPr>
      <w:sz w:val="28"/>
    </w:rPr>
  </w:style>
  <w:style w:type="paragraph" w:styleId="TOC2">
    <w:name w:val="toc 2"/>
    <w:basedOn w:val="a0"/>
    <w:next w:val="a0"/>
    <w:autoRedefine/>
    <w:semiHidden/>
    <w:rsid w:val="001620EE"/>
    <w:pPr>
      <w:ind w:leftChars="200" w:left="420"/>
    </w:pPr>
  </w:style>
  <w:style w:type="paragraph" w:styleId="TOC4">
    <w:name w:val="toc 4"/>
    <w:basedOn w:val="a0"/>
    <w:next w:val="a0"/>
    <w:autoRedefine/>
    <w:semiHidden/>
    <w:rsid w:val="001620EE"/>
    <w:pPr>
      <w:ind w:leftChars="600" w:left="1260"/>
    </w:pPr>
  </w:style>
  <w:style w:type="paragraph" w:styleId="af">
    <w:name w:val="Document Map"/>
    <w:basedOn w:val="a0"/>
    <w:link w:val="af0"/>
    <w:uiPriority w:val="99"/>
    <w:semiHidden/>
    <w:rsid w:val="001620EE"/>
    <w:pPr>
      <w:shd w:val="clear" w:color="auto" w:fill="000080"/>
    </w:pPr>
  </w:style>
  <w:style w:type="character" w:customStyle="1" w:styleId="af0">
    <w:name w:val="文档结构图 字符"/>
    <w:basedOn w:val="a1"/>
    <w:link w:val="af"/>
    <w:uiPriority w:val="99"/>
    <w:semiHidden/>
    <w:rsid w:val="00183EF1"/>
    <w:rPr>
      <w:rFonts w:ascii="Times New Roman" w:eastAsia="宋体" w:hAnsi="Times New Roman" w:cs="Times New Roman"/>
      <w:sz w:val="24"/>
      <w:szCs w:val="24"/>
      <w:shd w:val="clear" w:color="auto" w:fill="000080"/>
    </w:rPr>
  </w:style>
  <w:style w:type="paragraph" w:styleId="af1">
    <w:name w:val="macro"/>
    <w:link w:val="af2"/>
    <w:semiHidden/>
    <w:rsid w:val="001620E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2">
    <w:name w:val="宏文本 字符"/>
    <w:basedOn w:val="a1"/>
    <w:link w:val="af1"/>
    <w:semiHidden/>
    <w:rsid w:val="00183EF1"/>
    <w:rPr>
      <w:rFonts w:ascii="Courier New" w:eastAsia="宋体" w:hAnsi="Courier New" w:cs="Courier New"/>
      <w:sz w:val="24"/>
      <w:szCs w:val="24"/>
    </w:rPr>
  </w:style>
  <w:style w:type="paragraph" w:styleId="af3">
    <w:name w:val="footnote text"/>
    <w:basedOn w:val="a0"/>
    <w:link w:val="af4"/>
    <w:semiHidden/>
    <w:rsid w:val="001620EE"/>
    <w:pPr>
      <w:snapToGrid w:val="0"/>
      <w:jc w:val="left"/>
    </w:pPr>
    <w:rPr>
      <w:sz w:val="18"/>
      <w:szCs w:val="18"/>
    </w:rPr>
  </w:style>
  <w:style w:type="character" w:customStyle="1" w:styleId="af4">
    <w:name w:val="脚注文本 字符"/>
    <w:basedOn w:val="a1"/>
    <w:link w:val="af3"/>
    <w:semiHidden/>
    <w:rsid w:val="00183EF1"/>
    <w:rPr>
      <w:rFonts w:ascii="Times New Roman" w:eastAsia="宋体" w:hAnsi="Times New Roman" w:cs="Times New Roman"/>
      <w:sz w:val="18"/>
      <w:szCs w:val="18"/>
    </w:rPr>
  </w:style>
  <w:style w:type="paragraph" w:styleId="TOC3">
    <w:name w:val="toc 3"/>
    <w:basedOn w:val="a0"/>
    <w:next w:val="a0"/>
    <w:autoRedefine/>
    <w:semiHidden/>
    <w:rsid w:val="001620EE"/>
    <w:pPr>
      <w:ind w:leftChars="400" w:left="840"/>
    </w:pPr>
  </w:style>
  <w:style w:type="paragraph" w:styleId="TOC5">
    <w:name w:val="toc 5"/>
    <w:basedOn w:val="a0"/>
    <w:next w:val="a0"/>
    <w:autoRedefine/>
    <w:semiHidden/>
    <w:rsid w:val="001620EE"/>
    <w:pPr>
      <w:ind w:leftChars="800" w:left="1680"/>
    </w:pPr>
  </w:style>
  <w:style w:type="paragraph" w:styleId="TOC6">
    <w:name w:val="toc 6"/>
    <w:basedOn w:val="a0"/>
    <w:next w:val="a0"/>
    <w:autoRedefine/>
    <w:semiHidden/>
    <w:rsid w:val="001620EE"/>
    <w:pPr>
      <w:ind w:leftChars="1000" w:left="2100"/>
    </w:pPr>
  </w:style>
  <w:style w:type="paragraph" w:styleId="TOC7">
    <w:name w:val="toc 7"/>
    <w:basedOn w:val="a0"/>
    <w:next w:val="a0"/>
    <w:autoRedefine/>
    <w:semiHidden/>
    <w:rsid w:val="001620EE"/>
    <w:pPr>
      <w:ind w:leftChars="1200" w:left="2520"/>
    </w:pPr>
  </w:style>
  <w:style w:type="paragraph" w:styleId="TOC8">
    <w:name w:val="toc 8"/>
    <w:basedOn w:val="a0"/>
    <w:next w:val="a0"/>
    <w:autoRedefine/>
    <w:semiHidden/>
    <w:rsid w:val="001620EE"/>
    <w:pPr>
      <w:ind w:leftChars="1400" w:left="2940"/>
    </w:pPr>
  </w:style>
  <w:style w:type="paragraph" w:styleId="TOC9">
    <w:name w:val="toc 9"/>
    <w:basedOn w:val="a0"/>
    <w:next w:val="a0"/>
    <w:autoRedefine/>
    <w:semiHidden/>
    <w:rsid w:val="001620EE"/>
    <w:pPr>
      <w:ind w:leftChars="1600" w:left="3360"/>
    </w:pPr>
  </w:style>
  <w:style w:type="paragraph" w:styleId="af5">
    <w:name w:val="Balloon Text"/>
    <w:basedOn w:val="a0"/>
    <w:link w:val="af6"/>
    <w:uiPriority w:val="99"/>
    <w:semiHidden/>
    <w:unhideWhenUsed/>
    <w:rsid w:val="00A22A62"/>
    <w:rPr>
      <w:sz w:val="18"/>
      <w:szCs w:val="18"/>
    </w:rPr>
  </w:style>
  <w:style w:type="character" w:customStyle="1" w:styleId="af6">
    <w:name w:val="批注框文本 字符"/>
    <w:basedOn w:val="a1"/>
    <w:link w:val="af5"/>
    <w:uiPriority w:val="99"/>
    <w:semiHidden/>
    <w:rsid w:val="00A22A62"/>
    <w:rPr>
      <w:rFonts w:eastAsia="仿宋"/>
      <w:bCs/>
      <w:sz w:val="18"/>
      <w:szCs w:val="18"/>
    </w:rPr>
  </w:style>
  <w:style w:type="paragraph" w:styleId="af7">
    <w:name w:val="annotation text"/>
    <w:basedOn w:val="a0"/>
    <w:link w:val="af8"/>
    <w:semiHidden/>
    <w:rsid w:val="001620EE"/>
    <w:pPr>
      <w:jc w:val="left"/>
    </w:pPr>
  </w:style>
  <w:style w:type="character" w:customStyle="1" w:styleId="af8">
    <w:name w:val="批注文字 字符"/>
    <w:basedOn w:val="a1"/>
    <w:link w:val="af7"/>
    <w:semiHidden/>
    <w:rsid w:val="00183EF1"/>
    <w:rPr>
      <w:rFonts w:ascii="Times New Roman" w:eastAsia="宋体" w:hAnsi="Times New Roman" w:cs="Times New Roman"/>
      <w:sz w:val="24"/>
      <w:szCs w:val="24"/>
    </w:rPr>
  </w:style>
  <w:style w:type="paragraph" w:styleId="af9">
    <w:name w:val="annotation subject"/>
    <w:basedOn w:val="af7"/>
    <w:next w:val="af7"/>
    <w:link w:val="afa"/>
    <w:semiHidden/>
    <w:rsid w:val="001620EE"/>
    <w:rPr>
      <w:b/>
      <w:bCs w:val="0"/>
    </w:rPr>
  </w:style>
  <w:style w:type="character" w:customStyle="1" w:styleId="afa">
    <w:name w:val="批注主题 字符"/>
    <w:basedOn w:val="af8"/>
    <w:link w:val="af9"/>
    <w:semiHidden/>
    <w:rsid w:val="00183EF1"/>
    <w:rPr>
      <w:rFonts w:ascii="Times New Roman" w:eastAsia="宋体" w:hAnsi="Times New Roman" w:cs="Times New Roman"/>
      <w:b/>
      <w:bCs/>
      <w:sz w:val="24"/>
      <w:szCs w:val="24"/>
    </w:rPr>
  </w:style>
  <w:style w:type="paragraph" w:styleId="13">
    <w:name w:val="index 1"/>
    <w:basedOn w:val="a0"/>
    <w:next w:val="a0"/>
    <w:autoRedefine/>
    <w:semiHidden/>
    <w:rsid w:val="001620EE"/>
  </w:style>
  <w:style w:type="paragraph" w:styleId="23">
    <w:name w:val="index 2"/>
    <w:basedOn w:val="a0"/>
    <w:next w:val="a0"/>
    <w:autoRedefine/>
    <w:semiHidden/>
    <w:rsid w:val="001620EE"/>
    <w:pPr>
      <w:ind w:leftChars="200" w:left="200"/>
    </w:pPr>
  </w:style>
  <w:style w:type="paragraph" w:styleId="31">
    <w:name w:val="index 3"/>
    <w:basedOn w:val="a0"/>
    <w:next w:val="a0"/>
    <w:autoRedefine/>
    <w:semiHidden/>
    <w:rsid w:val="001620EE"/>
    <w:pPr>
      <w:ind w:leftChars="400" w:left="400"/>
    </w:pPr>
  </w:style>
  <w:style w:type="paragraph" w:styleId="41">
    <w:name w:val="index 4"/>
    <w:basedOn w:val="a0"/>
    <w:next w:val="a0"/>
    <w:autoRedefine/>
    <w:semiHidden/>
    <w:rsid w:val="001620EE"/>
    <w:pPr>
      <w:ind w:leftChars="600" w:left="600"/>
    </w:pPr>
  </w:style>
  <w:style w:type="paragraph" w:styleId="51">
    <w:name w:val="index 5"/>
    <w:basedOn w:val="a0"/>
    <w:next w:val="a0"/>
    <w:autoRedefine/>
    <w:semiHidden/>
    <w:rsid w:val="001620EE"/>
    <w:pPr>
      <w:ind w:leftChars="800" w:left="800"/>
    </w:pPr>
  </w:style>
  <w:style w:type="paragraph" w:styleId="61">
    <w:name w:val="index 6"/>
    <w:basedOn w:val="a0"/>
    <w:next w:val="a0"/>
    <w:autoRedefine/>
    <w:semiHidden/>
    <w:rsid w:val="001620EE"/>
    <w:pPr>
      <w:ind w:leftChars="1000" w:left="1000"/>
    </w:pPr>
  </w:style>
  <w:style w:type="paragraph" w:styleId="71">
    <w:name w:val="index 7"/>
    <w:basedOn w:val="a0"/>
    <w:next w:val="a0"/>
    <w:autoRedefine/>
    <w:semiHidden/>
    <w:rsid w:val="001620EE"/>
    <w:pPr>
      <w:ind w:leftChars="1200" w:left="1200"/>
    </w:pPr>
  </w:style>
  <w:style w:type="paragraph" w:styleId="81">
    <w:name w:val="index 8"/>
    <w:basedOn w:val="a0"/>
    <w:next w:val="a0"/>
    <w:autoRedefine/>
    <w:semiHidden/>
    <w:rsid w:val="001620EE"/>
    <w:pPr>
      <w:ind w:leftChars="1400" w:left="1400"/>
    </w:pPr>
  </w:style>
  <w:style w:type="paragraph" w:styleId="91">
    <w:name w:val="index 9"/>
    <w:basedOn w:val="a0"/>
    <w:next w:val="a0"/>
    <w:autoRedefine/>
    <w:semiHidden/>
    <w:rsid w:val="001620EE"/>
    <w:pPr>
      <w:ind w:leftChars="1600" w:left="1600"/>
    </w:pPr>
  </w:style>
  <w:style w:type="paragraph" w:styleId="afb">
    <w:name w:val="index heading"/>
    <w:basedOn w:val="a0"/>
    <w:next w:val="13"/>
    <w:semiHidden/>
    <w:rsid w:val="001620EE"/>
    <w:rPr>
      <w:rFonts w:ascii="Arial" w:hAnsi="Arial" w:cs="Arial"/>
      <w:b/>
      <w:bCs w:val="0"/>
    </w:rPr>
  </w:style>
  <w:style w:type="paragraph" w:styleId="afc">
    <w:name w:val="caption"/>
    <w:basedOn w:val="a0"/>
    <w:next w:val="a0"/>
    <w:rsid w:val="001620EE"/>
    <w:rPr>
      <w:rFonts w:ascii="Arial" w:eastAsia="黑体" w:hAnsi="Arial" w:cs="Arial"/>
      <w:sz w:val="20"/>
      <w:szCs w:val="20"/>
    </w:rPr>
  </w:style>
  <w:style w:type="paragraph" w:styleId="afd">
    <w:name w:val="table of figures"/>
    <w:basedOn w:val="a0"/>
    <w:next w:val="a0"/>
    <w:semiHidden/>
    <w:rsid w:val="001620EE"/>
    <w:pPr>
      <w:ind w:leftChars="200" w:left="200" w:hangingChars="200" w:hanging="200"/>
    </w:pPr>
  </w:style>
  <w:style w:type="paragraph" w:styleId="afe">
    <w:name w:val="endnote text"/>
    <w:basedOn w:val="a0"/>
    <w:link w:val="aff"/>
    <w:semiHidden/>
    <w:rsid w:val="001620EE"/>
    <w:pPr>
      <w:snapToGrid w:val="0"/>
      <w:jc w:val="left"/>
    </w:pPr>
  </w:style>
  <w:style w:type="character" w:customStyle="1" w:styleId="aff">
    <w:name w:val="尾注文本 字符"/>
    <w:basedOn w:val="a1"/>
    <w:link w:val="afe"/>
    <w:semiHidden/>
    <w:rsid w:val="00183EF1"/>
    <w:rPr>
      <w:rFonts w:ascii="Times New Roman" w:eastAsia="宋体" w:hAnsi="Times New Roman" w:cs="Times New Roman"/>
      <w:sz w:val="24"/>
      <w:szCs w:val="24"/>
    </w:rPr>
  </w:style>
  <w:style w:type="paragraph" w:styleId="aff0">
    <w:name w:val="table of authorities"/>
    <w:basedOn w:val="a0"/>
    <w:next w:val="a0"/>
    <w:semiHidden/>
    <w:rsid w:val="001620EE"/>
    <w:pPr>
      <w:ind w:leftChars="200" w:left="420"/>
    </w:pPr>
  </w:style>
  <w:style w:type="paragraph" w:styleId="aff1">
    <w:name w:val="toa heading"/>
    <w:basedOn w:val="a0"/>
    <w:next w:val="a0"/>
    <w:semiHidden/>
    <w:rsid w:val="001620EE"/>
    <w:pPr>
      <w:spacing w:before="120"/>
    </w:pPr>
    <w:rPr>
      <w:rFonts w:ascii="Arial" w:hAnsi="Arial" w:cs="Arial"/>
    </w:rPr>
  </w:style>
  <w:style w:type="character" w:styleId="aff2">
    <w:name w:val="page number"/>
    <w:basedOn w:val="a1"/>
    <w:rsid w:val="001620EE"/>
  </w:style>
  <w:style w:type="character" w:customStyle="1" w:styleId="2Char1">
    <w:name w:val="样式 首行缩进:  2 字符 Char1"/>
    <w:basedOn w:val="a1"/>
    <w:link w:val="22"/>
    <w:rsid w:val="001620EE"/>
    <w:rPr>
      <w:rFonts w:ascii="Times New Roman" w:eastAsia="宋体" w:hAnsi="Times New Roman" w:cs="宋体"/>
      <w:sz w:val="24"/>
      <w:szCs w:val="20"/>
    </w:rPr>
  </w:style>
  <w:style w:type="paragraph" w:customStyle="1" w:styleId="aff3">
    <w:name w:val="表格文字"/>
    <w:basedOn w:val="ae"/>
    <w:rsid w:val="001620EE"/>
  </w:style>
  <w:style w:type="paragraph" w:customStyle="1" w:styleId="a">
    <w:name w:val="一级标题格式"/>
    <w:basedOn w:val="11"/>
    <w:autoRedefine/>
    <w:rsid w:val="001620EE"/>
    <w:pPr>
      <w:numPr>
        <w:numId w:val="2"/>
      </w:numPr>
      <w:spacing w:before="240" w:after="480"/>
    </w:pPr>
    <w:rPr>
      <w:color w:val="FF0000"/>
    </w:rPr>
  </w:style>
  <w:style w:type="paragraph" w:customStyle="1" w:styleId="003">
    <w:name w:val="*003三级标题格式"/>
    <w:autoRedefine/>
    <w:rsid w:val="001620EE"/>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1620EE"/>
    <w:pPr>
      <w:widowControl w:val="0"/>
      <w:wordWrap w:val="0"/>
      <w:jc w:val="center"/>
    </w:pPr>
    <w:rPr>
      <w:rFonts w:ascii="Times New Roman" w:eastAsia="宋体" w:hAnsi="Times New Roman" w:cs="宋体"/>
      <w:szCs w:val="20"/>
    </w:rPr>
  </w:style>
  <w:style w:type="paragraph" w:customStyle="1" w:styleId="004">
    <w:name w:val="*004四级标题格式"/>
    <w:autoRedefine/>
    <w:rsid w:val="00B1213C"/>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1620EE"/>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1620EE"/>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10">
    <w:name w:val="样式 二级标题格式 + 段后: 1 行"/>
    <w:basedOn w:val="a0"/>
    <w:rsid w:val="001620EE"/>
    <w:pPr>
      <w:numPr>
        <w:ilvl w:val="1"/>
        <w:numId w:val="1"/>
      </w:numPr>
      <w:spacing w:afterLines="100" w:after="100"/>
      <w:jc w:val="left"/>
      <w:outlineLvl w:val="1"/>
    </w:pPr>
    <w:rPr>
      <w:rFonts w:eastAsia="黑体" w:cs="宋体"/>
      <w:color w:val="FF0000"/>
      <w:sz w:val="28"/>
      <w:szCs w:val="20"/>
    </w:rPr>
  </w:style>
  <w:style w:type="paragraph" w:customStyle="1" w:styleId="14">
    <w:name w:val="样式 四级标题格式 + 段后: 1 行"/>
    <w:basedOn w:val="004"/>
    <w:rsid w:val="001620EE"/>
    <w:pPr>
      <w:numPr>
        <w:ilvl w:val="0"/>
        <w:numId w:val="0"/>
      </w:numPr>
      <w:jc w:val="both"/>
    </w:pPr>
    <w:rPr>
      <w:rFonts w:cs="宋体"/>
      <w:bCs w:val="0"/>
      <w:szCs w:val="20"/>
    </w:rPr>
  </w:style>
  <w:style w:type="paragraph" w:customStyle="1" w:styleId="009">
    <w:name w:val="*009九级标题格式"/>
    <w:rsid w:val="001620EE"/>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1620EE"/>
    <w:pPr>
      <w:widowControl w:val="0"/>
      <w:numPr>
        <w:ilvl w:val="5"/>
        <w:numId w:val="3"/>
      </w:numPr>
      <w:wordWrap w:val="0"/>
      <w:spacing w:afterLines="50" w:after="50" w:line="336" w:lineRule="auto"/>
      <w:jc w:val="both"/>
      <w:outlineLvl w:val="5"/>
    </w:pPr>
    <w:rPr>
      <w:rFonts w:ascii="Times New Roman" w:eastAsia="宋体" w:hAnsi="Times New Roman" w:cs="Times New Roman"/>
      <w:sz w:val="24"/>
      <w:szCs w:val="24"/>
    </w:rPr>
  </w:style>
  <w:style w:type="paragraph" w:customStyle="1" w:styleId="007">
    <w:name w:val="*007七级标题格式"/>
    <w:rsid w:val="001620EE"/>
    <w:pPr>
      <w:widowControl w:val="0"/>
      <w:numPr>
        <w:ilvl w:val="6"/>
        <w:numId w:val="3"/>
      </w:numPr>
      <w:wordWrap w:val="0"/>
      <w:spacing w:afterLines="50" w:after="50" w:line="336" w:lineRule="auto"/>
      <w:jc w:val="both"/>
      <w:outlineLvl w:val="6"/>
    </w:pPr>
    <w:rPr>
      <w:rFonts w:ascii="Times New Roman" w:eastAsia="宋体" w:hAnsi="Times New Roman" w:cs="Times New Roman"/>
      <w:sz w:val="24"/>
      <w:szCs w:val="24"/>
    </w:rPr>
  </w:style>
  <w:style w:type="paragraph" w:customStyle="1" w:styleId="008">
    <w:name w:val="*008八级标题格式"/>
    <w:rsid w:val="001620EE"/>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1620EE"/>
    <w:pPr>
      <w:wordWrap w:val="0"/>
      <w:spacing w:beforeLines="100" w:before="100" w:afterLines="100" w:after="100"/>
      <w:jc w:val="center"/>
      <w:outlineLvl w:val="0"/>
    </w:pPr>
    <w:rPr>
      <w:rFonts w:ascii="黑体" w:eastAsia="黑体"/>
      <w:sz w:val="32"/>
    </w:rPr>
  </w:style>
  <w:style w:type="character" w:styleId="aff9">
    <w:name w:val="FollowedHyperlink"/>
    <w:basedOn w:val="a1"/>
    <w:uiPriority w:val="99"/>
    <w:rsid w:val="001620EE"/>
    <w:rPr>
      <w:color w:val="954F72" w:themeColor="followedHyperlink"/>
      <w:u w:val="single"/>
    </w:rPr>
  </w:style>
  <w:style w:type="paragraph" w:customStyle="1" w:styleId="affa">
    <w:name w:val="*表格文字格式（左对齐）"/>
    <w:basedOn w:val="aff4"/>
    <w:rsid w:val="001620EE"/>
    <w:pPr>
      <w:jc w:val="left"/>
    </w:pPr>
    <w:rPr>
      <w:szCs w:val="24"/>
    </w:rPr>
  </w:style>
  <w:style w:type="paragraph" w:customStyle="1" w:styleId="ctrle">
    <w:name w:val="图表文字 居中 ctrl+e"/>
    <w:basedOn w:val="a0"/>
    <w:autoRedefine/>
    <w:rsid w:val="001620EE"/>
    <w:pPr>
      <w:snapToGrid w:val="0"/>
      <w:jc w:val="center"/>
    </w:pPr>
    <w:rPr>
      <w:rFonts w:cs="宋体"/>
      <w:szCs w:val="20"/>
    </w:rPr>
  </w:style>
  <w:style w:type="paragraph" w:customStyle="1" w:styleId="affb">
    <w:name w:val="*表格文字格式（右对齐）"/>
    <w:basedOn w:val="aff4"/>
    <w:rsid w:val="001620EE"/>
    <w:pPr>
      <w:jc w:val="right"/>
    </w:pPr>
  </w:style>
  <w:style w:type="paragraph" w:styleId="affc">
    <w:name w:val="Date"/>
    <w:basedOn w:val="a0"/>
    <w:next w:val="a0"/>
    <w:link w:val="affd"/>
    <w:rsid w:val="001620EE"/>
    <w:pPr>
      <w:ind w:leftChars="2500" w:left="100"/>
    </w:pPr>
  </w:style>
  <w:style w:type="character" w:customStyle="1" w:styleId="affd">
    <w:name w:val="日期 字符"/>
    <w:basedOn w:val="a1"/>
    <w:link w:val="affc"/>
    <w:rsid w:val="001620EE"/>
    <w:rPr>
      <w:rFonts w:ascii="Times New Roman" w:eastAsia="宋体" w:hAnsi="Times New Roman" w:cs="Times New Roman"/>
      <w:sz w:val="24"/>
      <w:szCs w:val="24"/>
    </w:rPr>
  </w:style>
  <w:style w:type="table" w:customStyle="1" w:styleId="15">
    <w:name w:val="网格型1"/>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1620EE"/>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iPriority w:val="99"/>
    <w:semiHidden/>
    <w:unhideWhenUsed/>
    <w:rsid w:val="003B73EA"/>
    <w:rPr>
      <w:sz w:val="21"/>
      <w:szCs w:val="21"/>
    </w:rPr>
  </w:style>
  <w:style w:type="paragraph" w:styleId="afff0">
    <w:name w:val="No Spacing"/>
    <w:uiPriority w:val="1"/>
    <w:qFormat/>
    <w:rsid w:val="004D6F67"/>
    <w:pPr>
      <w:widowControl w:val="0"/>
      <w:jc w:val="both"/>
    </w:pPr>
  </w:style>
  <w:style w:type="character" w:customStyle="1" w:styleId="1Char1">
    <w:name w:val="标题 1 Char1"/>
    <w:aliases w:val="H1 Char1,l1 Char1,PIM 1 Char1,h1 Char1,123321 Char1,Title1 Char1,卷标题 Char1,1st level Char1,Section Head Char1,1 Char1,H11 Char1,H12 Char1,H13 Char1,H14 Char1,H15 Char1,H16 Char1,H17 Char1,1.0 Char1,第 ？ 章 Char1,prop Char1,app heading 1 Char1"/>
    <w:basedOn w:val="a1"/>
    <w:rsid w:val="00E25332"/>
    <w:rPr>
      <w:rFonts w:asciiTheme="minorHAnsi" w:eastAsiaTheme="minorEastAsia" w:hAnsiTheme="minorHAnsi"/>
      <w:b/>
      <w:bCs/>
      <w:kern w:val="44"/>
      <w:sz w:val="44"/>
      <w:szCs w:val="44"/>
    </w:rPr>
  </w:style>
  <w:style w:type="character" w:customStyle="1" w:styleId="2Char10">
    <w:name w:val="标题 2 Char1"/>
    <w:aliases w:val="2nd level Char1,h2 Char1,2 Char1,Header 2 Char1,l2 Char1,Heading 2 Hidden Char1,Heading 2 CCBS Char1,H2 Char1,Fab-2 Char1,PIM2 Char1,heading 2 Char1,Titre3 Char1,HD2 Char1,sect 1.2 Char1,Underrubrik1 Char1,prop2 Char1,Titre2 Char1,A Char"/>
    <w:basedOn w:val="a1"/>
    <w:semiHidden/>
    <w:rsid w:val="00E25332"/>
    <w:rPr>
      <w:rFonts w:asciiTheme="majorHAnsi" w:eastAsiaTheme="majorEastAsia" w:hAnsiTheme="majorHAnsi" w:cstheme="majorBidi"/>
      <w:b/>
      <w:bCs/>
      <w:kern w:val="2"/>
      <w:sz w:val="32"/>
      <w:szCs w:val="32"/>
    </w:rPr>
  </w:style>
  <w:style w:type="paragraph" w:customStyle="1" w:styleId="Default">
    <w:name w:val="Default"/>
    <w:uiPriority w:val="99"/>
    <w:semiHidden/>
    <w:rsid w:val="00E25332"/>
    <w:pPr>
      <w:widowControl w:val="0"/>
      <w:autoSpaceDE w:val="0"/>
      <w:autoSpaceDN w:val="0"/>
      <w:adjustRightInd w:val="0"/>
    </w:pPr>
    <w:rPr>
      <w:rFonts w:ascii="宋体" w:eastAsia="宋体" w:cs="宋体"/>
      <w:color w:val="000000"/>
      <w:kern w:val="0"/>
      <w:sz w:val="24"/>
      <w:szCs w:val="24"/>
    </w:rPr>
  </w:style>
  <w:style w:type="character" w:customStyle="1" w:styleId="1Char">
    <w:name w:val="样式1 Char"/>
    <w:basedOn w:val="21"/>
    <w:link w:val="1"/>
    <w:semiHidden/>
    <w:locked/>
    <w:rsid w:val="00E25332"/>
    <w:rPr>
      <w:rFonts w:asciiTheme="majorHAnsi" w:eastAsiaTheme="majorEastAsia" w:hAnsiTheme="majorHAnsi" w:cstheme="majorBidi"/>
      <w:b/>
      <w:bCs/>
      <w:sz w:val="32"/>
      <w:szCs w:val="32"/>
    </w:rPr>
  </w:style>
  <w:style w:type="paragraph" w:customStyle="1" w:styleId="1">
    <w:name w:val="样式1"/>
    <w:basedOn w:val="20"/>
    <w:link w:val="1Char"/>
    <w:semiHidden/>
    <w:rsid w:val="00E25332"/>
    <w:pPr>
      <w:numPr>
        <w:ilvl w:val="0"/>
        <w:numId w:val="6"/>
      </w:numPr>
      <w:spacing w:line="415" w:lineRule="auto"/>
      <w:ind w:left="720" w:hanging="720"/>
      <w:jc w:val="both"/>
    </w:pPr>
    <w:rPr>
      <w:rFonts w:asciiTheme="majorHAnsi" w:eastAsiaTheme="majorEastAsia" w:hAnsiTheme="majorHAnsi" w:cstheme="majorBidi"/>
      <w:bCs/>
      <w:sz w:val="32"/>
    </w:rPr>
  </w:style>
  <w:style w:type="character" w:customStyle="1" w:styleId="2Char">
    <w:name w:val="样式2 Char"/>
    <w:basedOn w:val="30"/>
    <w:link w:val="2"/>
    <w:semiHidden/>
    <w:locked/>
    <w:rsid w:val="00E25332"/>
    <w:rPr>
      <w:rFonts w:ascii="宋体" w:eastAsia="宋体" w:hAnsi="宋体" w:cs="宋体"/>
      <w:b/>
      <w:bCs/>
      <w:color w:val="000000"/>
      <w:kern w:val="0"/>
      <w:sz w:val="32"/>
      <w:szCs w:val="21"/>
    </w:rPr>
  </w:style>
  <w:style w:type="paragraph" w:customStyle="1" w:styleId="2">
    <w:name w:val="样式2"/>
    <w:basedOn w:val="3"/>
    <w:link w:val="2Char"/>
    <w:semiHidden/>
    <w:rsid w:val="00E25332"/>
    <w:pPr>
      <w:numPr>
        <w:ilvl w:val="1"/>
        <w:numId w:val="7"/>
      </w:numPr>
      <w:spacing w:line="415" w:lineRule="auto"/>
    </w:pPr>
    <w:rPr>
      <w:rFonts w:ascii="宋体" w:eastAsia="宋体" w:hAnsi="宋体" w:cs="宋体"/>
      <w:b/>
      <w:bCs/>
      <w:color w:val="000000"/>
      <w:kern w:val="0"/>
      <w:sz w:val="32"/>
      <w:szCs w:val="21"/>
    </w:rPr>
  </w:style>
  <w:style w:type="character" w:styleId="afff1">
    <w:name w:val="Intense Emphasis"/>
    <w:basedOn w:val="a1"/>
    <w:uiPriority w:val="21"/>
    <w:qFormat/>
    <w:rsid w:val="00E25332"/>
    <w:rPr>
      <w:b/>
      <w:bCs/>
      <w:i/>
      <w:iCs/>
      <w:color w:val="4472C4" w:themeColor="accent1"/>
    </w:rPr>
  </w:style>
  <w:style w:type="character" w:customStyle="1" w:styleId="annotation">
    <w:name w:val="annotation"/>
    <w:basedOn w:val="a1"/>
    <w:rsid w:val="00E25332"/>
  </w:style>
  <w:style w:type="character" w:customStyle="1" w:styleId="string">
    <w:name w:val="string"/>
    <w:basedOn w:val="a1"/>
    <w:rsid w:val="00E25332"/>
  </w:style>
  <w:style w:type="character" w:customStyle="1" w:styleId="ask-title">
    <w:name w:val="ask-title"/>
    <w:basedOn w:val="a1"/>
    <w:rsid w:val="00E25332"/>
  </w:style>
  <w:style w:type="character" w:customStyle="1" w:styleId="Char">
    <w:name w:val="例程代码（无行号） Char"/>
    <w:link w:val="afff2"/>
    <w:rsid w:val="00063ED3"/>
    <w:rPr>
      <w:rFonts w:ascii="Courier New" w:hAnsi="Courier New"/>
      <w:sz w:val="18"/>
      <w:szCs w:val="18"/>
      <w:shd w:val="clear" w:color="auto" w:fill="E0E0E0"/>
    </w:rPr>
  </w:style>
  <w:style w:type="paragraph" w:customStyle="1" w:styleId="afff2">
    <w:name w:val="例程代码（无行号）"/>
    <w:basedOn w:val="a0"/>
    <w:link w:val="Char"/>
    <w:rsid w:val="00063ED3"/>
    <w:pPr>
      <w:shd w:val="clear" w:color="auto" w:fill="E0E0E0"/>
      <w:ind w:firstLineChars="0" w:firstLine="420"/>
    </w:pPr>
    <w:rPr>
      <w:rFonts w:ascii="Courier New" w:eastAsiaTheme="minorEastAsia" w:hAnsi="Courier New" w:cstheme="minorBidi"/>
      <w:bCs w:val="0"/>
      <w:sz w:val="18"/>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84717">
      <w:bodyDiv w:val="1"/>
      <w:marLeft w:val="0"/>
      <w:marRight w:val="0"/>
      <w:marTop w:val="0"/>
      <w:marBottom w:val="0"/>
      <w:divBdr>
        <w:top w:val="none" w:sz="0" w:space="0" w:color="auto"/>
        <w:left w:val="none" w:sz="0" w:space="0" w:color="auto"/>
        <w:bottom w:val="none" w:sz="0" w:space="0" w:color="auto"/>
        <w:right w:val="none" w:sz="0" w:space="0" w:color="auto"/>
      </w:divBdr>
    </w:div>
    <w:div w:id="21906045">
      <w:bodyDiv w:val="1"/>
      <w:marLeft w:val="0"/>
      <w:marRight w:val="0"/>
      <w:marTop w:val="0"/>
      <w:marBottom w:val="0"/>
      <w:divBdr>
        <w:top w:val="none" w:sz="0" w:space="0" w:color="auto"/>
        <w:left w:val="none" w:sz="0" w:space="0" w:color="auto"/>
        <w:bottom w:val="none" w:sz="0" w:space="0" w:color="auto"/>
        <w:right w:val="none" w:sz="0" w:space="0" w:color="auto"/>
      </w:divBdr>
      <w:divsChild>
        <w:div w:id="400059326">
          <w:marLeft w:val="0"/>
          <w:marRight w:val="0"/>
          <w:marTop w:val="0"/>
          <w:marBottom w:val="0"/>
          <w:divBdr>
            <w:top w:val="none" w:sz="0" w:space="0" w:color="auto"/>
            <w:left w:val="none" w:sz="0" w:space="0" w:color="auto"/>
            <w:bottom w:val="none" w:sz="0" w:space="0" w:color="auto"/>
            <w:right w:val="none" w:sz="0" w:space="0" w:color="auto"/>
          </w:divBdr>
          <w:divsChild>
            <w:div w:id="5788785">
              <w:marLeft w:val="0"/>
              <w:marRight w:val="0"/>
              <w:marTop w:val="0"/>
              <w:marBottom w:val="0"/>
              <w:divBdr>
                <w:top w:val="none" w:sz="0" w:space="0" w:color="auto"/>
                <w:left w:val="none" w:sz="0" w:space="0" w:color="auto"/>
                <w:bottom w:val="none" w:sz="0" w:space="0" w:color="auto"/>
                <w:right w:val="none" w:sz="0" w:space="0" w:color="auto"/>
              </w:divBdr>
            </w:div>
            <w:div w:id="23019084">
              <w:marLeft w:val="0"/>
              <w:marRight w:val="0"/>
              <w:marTop w:val="0"/>
              <w:marBottom w:val="0"/>
              <w:divBdr>
                <w:top w:val="none" w:sz="0" w:space="0" w:color="auto"/>
                <w:left w:val="none" w:sz="0" w:space="0" w:color="auto"/>
                <w:bottom w:val="none" w:sz="0" w:space="0" w:color="auto"/>
                <w:right w:val="none" w:sz="0" w:space="0" w:color="auto"/>
              </w:divBdr>
            </w:div>
            <w:div w:id="76946037">
              <w:marLeft w:val="0"/>
              <w:marRight w:val="0"/>
              <w:marTop w:val="0"/>
              <w:marBottom w:val="0"/>
              <w:divBdr>
                <w:top w:val="none" w:sz="0" w:space="0" w:color="auto"/>
                <w:left w:val="none" w:sz="0" w:space="0" w:color="auto"/>
                <w:bottom w:val="none" w:sz="0" w:space="0" w:color="auto"/>
                <w:right w:val="none" w:sz="0" w:space="0" w:color="auto"/>
              </w:divBdr>
            </w:div>
            <w:div w:id="115830557">
              <w:marLeft w:val="0"/>
              <w:marRight w:val="0"/>
              <w:marTop w:val="0"/>
              <w:marBottom w:val="0"/>
              <w:divBdr>
                <w:top w:val="none" w:sz="0" w:space="0" w:color="auto"/>
                <w:left w:val="none" w:sz="0" w:space="0" w:color="auto"/>
                <w:bottom w:val="none" w:sz="0" w:space="0" w:color="auto"/>
                <w:right w:val="none" w:sz="0" w:space="0" w:color="auto"/>
              </w:divBdr>
            </w:div>
            <w:div w:id="364059197">
              <w:marLeft w:val="0"/>
              <w:marRight w:val="0"/>
              <w:marTop w:val="0"/>
              <w:marBottom w:val="0"/>
              <w:divBdr>
                <w:top w:val="none" w:sz="0" w:space="0" w:color="auto"/>
                <w:left w:val="none" w:sz="0" w:space="0" w:color="auto"/>
                <w:bottom w:val="none" w:sz="0" w:space="0" w:color="auto"/>
                <w:right w:val="none" w:sz="0" w:space="0" w:color="auto"/>
              </w:divBdr>
            </w:div>
            <w:div w:id="492140303">
              <w:marLeft w:val="0"/>
              <w:marRight w:val="0"/>
              <w:marTop w:val="0"/>
              <w:marBottom w:val="0"/>
              <w:divBdr>
                <w:top w:val="none" w:sz="0" w:space="0" w:color="auto"/>
                <w:left w:val="none" w:sz="0" w:space="0" w:color="auto"/>
                <w:bottom w:val="none" w:sz="0" w:space="0" w:color="auto"/>
                <w:right w:val="none" w:sz="0" w:space="0" w:color="auto"/>
              </w:divBdr>
            </w:div>
            <w:div w:id="613440801">
              <w:marLeft w:val="0"/>
              <w:marRight w:val="0"/>
              <w:marTop w:val="0"/>
              <w:marBottom w:val="0"/>
              <w:divBdr>
                <w:top w:val="none" w:sz="0" w:space="0" w:color="auto"/>
                <w:left w:val="none" w:sz="0" w:space="0" w:color="auto"/>
                <w:bottom w:val="none" w:sz="0" w:space="0" w:color="auto"/>
                <w:right w:val="none" w:sz="0" w:space="0" w:color="auto"/>
              </w:divBdr>
            </w:div>
            <w:div w:id="690960778">
              <w:marLeft w:val="0"/>
              <w:marRight w:val="0"/>
              <w:marTop w:val="0"/>
              <w:marBottom w:val="0"/>
              <w:divBdr>
                <w:top w:val="none" w:sz="0" w:space="0" w:color="auto"/>
                <w:left w:val="none" w:sz="0" w:space="0" w:color="auto"/>
                <w:bottom w:val="none" w:sz="0" w:space="0" w:color="auto"/>
                <w:right w:val="none" w:sz="0" w:space="0" w:color="auto"/>
              </w:divBdr>
            </w:div>
            <w:div w:id="737751114">
              <w:marLeft w:val="0"/>
              <w:marRight w:val="0"/>
              <w:marTop w:val="0"/>
              <w:marBottom w:val="0"/>
              <w:divBdr>
                <w:top w:val="none" w:sz="0" w:space="0" w:color="auto"/>
                <w:left w:val="none" w:sz="0" w:space="0" w:color="auto"/>
                <w:bottom w:val="none" w:sz="0" w:space="0" w:color="auto"/>
                <w:right w:val="none" w:sz="0" w:space="0" w:color="auto"/>
              </w:divBdr>
              <w:divsChild>
                <w:div w:id="898974532">
                  <w:marLeft w:val="0"/>
                  <w:marRight w:val="0"/>
                  <w:marTop w:val="0"/>
                  <w:marBottom w:val="0"/>
                  <w:divBdr>
                    <w:top w:val="none" w:sz="0" w:space="0" w:color="auto"/>
                    <w:left w:val="none" w:sz="0" w:space="0" w:color="auto"/>
                    <w:bottom w:val="none" w:sz="0" w:space="0" w:color="auto"/>
                    <w:right w:val="none" w:sz="0" w:space="0" w:color="auto"/>
                  </w:divBdr>
                </w:div>
              </w:divsChild>
            </w:div>
            <w:div w:id="1534348687">
              <w:marLeft w:val="0"/>
              <w:marRight w:val="0"/>
              <w:marTop w:val="0"/>
              <w:marBottom w:val="0"/>
              <w:divBdr>
                <w:top w:val="none" w:sz="0" w:space="0" w:color="auto"/>
                <w:left w:val="none" w:sz="0" w:space="0" w:color="auto"/>
                <w:bottom w:val="none" w:sz="0" w:space="0" w:color="auto"/>
                <w:right w:val="none" w:sz="0" w:space="0" w:color="auto"/>
              </w:divBdr>
            </w:div>
            <w:div w:id="1557353031">
              <w:marLeft w:val="0"/>
              <w:marRight w:val="0"/>
              <w:marTop w:val="0"/>
              <w:marBottom w:val="0"/>
              <w:divBdr>
                <w:top w:val="none" w:sz="0" w:space="0" w:color="auto"/>
                <w:left w:val="none" w:sz="0" w:space="0" w:color="auto"/>
                <w:bottom w:val="none" w:sz="0" w:space="0" w:color="auto"/>
                <w:right w:val="none" w:sz="0" w:space="0" w:color="auto"/>
              </w:divBdr>
            </w:div>
            <w:div w:id="1693265086">
              <w:marLeft w:val="0"/>
              <w:marRight w:val="0"/>
              <w:marTop w:val="0"/>
              <w:marBottom w:val="0"/>
              <w:divBdr>
                <w:top w:val="none" w:sz="0" w:space="0" w:color="auto"/>
                <w:left w:val="none" w:sz="0" w:space="0" w:color="auto"/>
                <w:bottom w:val="none" w:sz="0" w:space="0" w:color="auto"/>
                <w:right w:val="none" w:sz="0" w:space="0" w:color="auto"/>
              </w:divBdr>
            </w:div>
            <w:div w:id="1764498530">
              <w:marLeft w:val="0"/>
              <w:marRight w:val="0"/>
              <w:marTop w:val="0"/>
              <w:marBottom w:val="0"/>
              <w:divBdr>
                <w:top w:val="none" w:sz="0" w:space="0" w:color="auto"/>
                <w:left w:val="none" w:sz="0" w:space="0" w:color="auto"/>
                <w:bottom w:val="none" w:sz="0" w:space="0" w:color="auto"/>
                <w:right w:val="none" w:sz="0" w:space="0" w:color="auto"/>
              </w:divBdr>
            </w:div>
            <w:div w:id="1856534259">
              <w:marLeft w:val="0"/>
              <w:marRight w:val="0"/>
              <w:marTop w:val="0"/>
              <w:marBottom w:val="0"/>
              <w:divBdr>
                <w:top w:val="none" w:sz="0" w:space="0" w:color="auto"/>
                <w:left w:val="none" w:sz="0" w:space="0" w:color="auto"/>
                <w:bottom w:val="none" w:sz="0" w:space="0" w:color="auto"/>
                <w:right w:val="none" w:sz="0" w:space="0" w:color="auto"/>
              </w:divBdr>
            </w:div>
          </w:divsChild>
        </w:div>
        <w:div w:id="1592085723">
          <w:marLeft w:val="0"/>
          <w:marRight w:val="0"/>
          <w:marTop w:val="0"/>
          <w:marBottom w:val="0"/>
          <w:divBdr>
            <w:top w:val="none" w:sz="0" w:space="0" w:color="auto"/>
            <w:left w:val="none" w:sz="0" w:space="0" w:color="auto"/>
            <w:bottom w:val="none" w:sz="0" w:space="0" w:color="auto"/>
            <w:right w:val="none" w:sz="0" w:space="0" w:color="auto"/>
          </w:divBdr>
        </w:div>
      </w:divsChild>
    </w:div>
    <w:div w:id="36199078">
      <w:bodyDiv w:val="1"/>
      <w:marLeft w:val="0"/>
      <w:marRight w:val="0"/>
      <w:marTop w:val="0"/>
      <w:marBottom w:val="0"/>
      <w:divBdr>
        <w:top w:val="none" w:sz="0" w:space="0" w:color="auto"/>
        <w:left w:val="none" w:sz="0" w:space="0" w:color="auto"/>
        <w:bottom w:val="none" w:sz="0" w:space="0" w:color="auto"/>
        <w:right w:val="none" w:sz="0" w:space="0" w:color="auto"/>
      </w:divBdr>
    </w:div>
    <w:div w:id="61756390">
      <w:bodyDiv w:val="1"/>
      <w:marLeft w:val="0"/>
      <w:marRight w:val="0"/>
      <w:marTop w:val="0"/>
      <w:marBottom w:val="0"/>
      <w:divBdr>
        <w:top w:val="none" w:sz="0" w:space="0" w:color="auto"/>
        <w:left w:val="none" w:sz="0" w:space="0" w:color="auto"/>
        <w:bottom w:val="none" w:sz="0" w:space="0" w:color="auto"/>
        <w:right w:val="none" w:sz="0" w:space="0" w:color="auto"/>
      </w:divBdr>
    </w:div>
    <w:div w:id="75515083">
      <w:bodyDiv w:val="1"/>
      <w:marLeft w:val="0"/>
      <w:marRight w:val="0"/>
      <w:marTop w:val="0"/>
      <w:marBottom w:val="0"/>
      <w:divBdr>
        <w:top w:val="none" w:sz="0" w:space="0" w:color="auto"/>
        <w:left w:val="none" w:sz="0" w:space="0" w:color="auto"/>
        <w:bottom w:val="none" w:sz="0" w:space="0" w:color="auto"/>
        <w:right w:val="none" w:sz="0" w:space="0" w:color="auto"/>
      </w:divBdr>
    </w:div>
    <w:div w:id="94987867">
      <w:bodyDiv w:val="1"/>
      <w:marLeft w:val="0"/>
      <w:marRight w:val="0"/>
      <w:marTop w:val="0"/>
      <w:marBottom w:val="0"/>
      <w:divBdr>
        <w:top w:val="none" w:sz="0" w:space="0" w:color="auto"/>
        <w:left w:val="none" w:sz="0" w:space="0" w:color="auto"/>
        <w:bottom w:val="none" w:sz="0" w:space="0" w:color="auto"/>
        <w:right w:val="none" w:sz="0" w:space="0" w:color="auto"/>
      </w:divBdr>
    </w:div>
    <w:div w:id="97066931">
      <w:bodyDiv w:val="1"/>
      <w:marLeft w:val="0"/>
      <w:marRight w:val="0"/>
      <w:marTop w:val="0"/>
      <w:marBottom w:val="0"/>
      <w:divBdr>
        <w:top w:val="none" w:sz="0" w:space="0" w:color="auto"/>
        <w:left w:val="none" w:sz="0" w:space="0" w:color="auto"/>
        <w:bottom w:val="none" w:sz="0" w:space="0" w:color="auto"/>
        <w:right w:val="none" w:sz="0" w:space="0" w:color="auto"/>
      </w:divBdr>
    </w:div>
    <w:div w:id="126171519">
      <w:bodyDiv w:val="1"/>
      <w:marLeft w:val="0"/>
      <w:marRight w:val="0"/>
      <w:marTop w:val="0"/>
      <w:marBottom w:val="0"/>
      <w:divBdr>
        <w:top w:val="none" w:sz="0" w:space="0" w:color="auto"/>
        <w:left w:val="none" w:sz="0" w:space="0" w:color="auto"/>
        <w:bottom w:val="none" w:sz="0" w:space="0" w:color="auto"/>
        <w:right w:val="none" w:sz="0" w:space="0" w:color="auto"/>
      </w:divBdr>
    </w:div>
    <w:div w:id="153113147">
      <w:bodyDiv w:val="1"/>
      <w:marLeft w:val="0"/>
      <w:marRight w:val="0"/>
      <w:marTop w:val="0"/>
      <w:marBottom w:val="0"/>
      <w:divBdr>
        <w:top w:val="none" w:sz="0" w:space="0" w:color="auto"/>
        <w:left w:val="none" w:sz="0" w:space="0" w:color="auto"/>
        <w:bottom w:val="none" w:sz="0" w:space="0" w:color="auto"/>
        <w:right w:val="none" w:sz="0" w:space="0" w:color="auto"/>
      </w:divBdr>
      <w:divsChild>
        <w:div w:id="1143044989">
          <w:marLeft w:val="0"/>
          <w:marRight w:val="0"/>
          <w:marTop w:val="0"/>
          <w:marBottom w:val="0"/>
          <w:divBdr>
            <w:top w:val="none" w:sz="0" w:space="0" w:color="auto"/>
            <w:left w:val="none" w:sz="0" w:space="0" w:color="auto"/>
            <w:bottom w:val="none" w:sz="0" w:space="0" w:color="auto"/>
            <w:right w:val="single" w:sz="6" w:space="0" w:color="C5C5C5"/>
          </w:divBdr>
        </w:div>
        <w:div w:id="1566380101">
          <w:marLeft w:val="120"/>
          <w:marRight w:val="0"/>
          <w:marTop w:val="0"/>
          <w:marBottom w:val="0"/>
          <w:divBdr>
            <w:top w:val="none" w:sz="0" w:space="0" w:color="auto"/>
            <w:left w:val="none" w:sz="0" w:space="0" w:color="auto"/>
            <w:bottom w:val="none" w:sz="0" w:space="0" w:color="auto"/>
            <w:right w:val="none" w:sz="0" w:space="0" w:color="auto"/>
          </w:divBdr>
          <w:divsChild>
            <w:div w:id="9028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4578">
      <w:bodyDiv w:val="1"/>
      <w:marLeft w:val="0"/>
      <w:marRight w:val="0"/>
      <w:marTop w:val="0"/>
      <w:marBottom w:val="0"/>
      <w:divBdr>
        <w:top w:val="none" w:sz="0" w:space="0" w:color="auto"/>
        <w:left w:val="none" w:sz="0" w:space="0" w:color="auto"/>
        <w:bottom w:val="none" w:sz="0" w:space="0" w:color="auto"/>
        <w:right w:val="none" w:sz="0" w:space="0" w:color="auto"/>
      </w:divBdr>
    </w:div>
    <w:div w:id="163278128">
      <w:bodyDiv w:val="1"/>
      <w:marLeft w:val="0"/>
      <w:marRight w:val="0"/>
      <w:marTop w:val="0"/>
      <w:marBottom w:val="0"/>
      <w:divBdr>
        <w:top w:val="none" w:sz="0" w:space="0" w:color="auto"/>
        <w:left w:val="none" w:sz="0" w:space="0" w:color="auto"/>
        <w:bottom w:val="none" w:sz="0" w:space="0" w:color="auto"/>
        <w:right w:val="none" w:sz="0" w:space="0" w:color="auto"/>
      </w:divBdr>
    </w:div>
    <w:div w:id="182137562">
      <w:bodyDiv w:val="1"/>
      <w:marLeft w:val="0"/>
      <w:marRight w:val="0"/>
      <w:marTop w:val="0"/>
      <w:marBottom w:val="0"/>
      <w:divBdr>
        <w:top w:val="none" w:sz="0" w:space="0" w:color="auto"/>
        <w:left w:val="none" w:sz="0" w:space="0" w:color="auto"/>
        <w:bottom w:val="none" w:sz="0" w:space="0" w:color="auto"/>
        <w:right w:val="none" w:sz="0" w:space="0" w:color="auto"/>
      </w:divBdr>
    </w:div>
    <w:div w:id="188689352">
      <w:bodyDiv w:val="1"/>
      <w:marLeft w:val="0"/>
      <w:marRight w:val="0"/>
      <w:marTop w:val="0"/>
      <w:marBottom w:val="0"/>
      <w:divBdr>
        <w:top w:val="none" w:sz="0" w:space="0" w:color="auto"/>
        <w:left w:val="none" w:sz="0" w:space="0" w:color="auto"/>
        <w:bottom w:val="none" w:sz="0" w:space="0" w:color="auto"/>
        <w:right w:val="none" w:sz="0" w:space="0" w:color="auto"/>
      </w:divBdr>
      <w:divsChild>
        <w:div w:id="1286307599">
          <w:blockQuote w:val="1"/>
          <w:marLeft w:val="600"/>
          <w:marRight w:val="0"/>
          <w:marTop w:val="0"/>
          <w:marBottom w:val="0"/>
          <w:divBdr>
            <w:top w:val="none" w:sz="0" w:space="0" w:color="auto"/>
            <w:left w:val="none" w:sz="0" w:space="0" w:color="auto"/>
            <w:bottom w:val="none" w:sz="0" w:space="0" w:color="auto"/>
            <w:right w:val="none" w:sz="0" w:space="0" w:color="auto"/>
          </w:divBdr>
          <w:divsChild>
            <w:div w:id="39210719">
              <w:marLeft w:val="0"/>
              <w:marRight w:val="0"/>
              <w:marTop w:val="0"/>
              <w:marBottom w:val="0"/>
              <w:divBdr>
                <w:top w:val="none" w:sz="0" w:space="0" w:color="auto"/>
                <w:left w:val="none" w:sz="0" w:space="0" w:color="auto"/>
                <w:bottom w:val="none" w:sz="0" w:space="0" w:color="auto"/>
                <w:right w:val="none" w:sz="0" w:space="0" w:color="auto"/>
              </w:divBdr>
              <w:divsChild>
                <w:div w:id="176703400">
                  <w:marLeft w:val="0"/>
                  <w:marRight w:val="0"/>
                  <w:marTop w:val="0"/>
                  <w:marBottom w:val="0"/>
                  <w:divBdr>
                    <w:top w:val="none" w:sz="0" w:space="0" w:color="auto"/>
                    <w:left w:val="none" w:sz="0" w:space="0" w:color="auto"/>
                    <w:bottom w:val="none" w:sz="0" w:space="0" w:color="auto"/>
                    <w:right w:val="none" w:sz="0" w:space="0" w:color="auto"/>
                  </w:divBdr>
                </w:div>
              </w:divsChild>
            </w:div>
            <w:div w:id="48724852">
              <w:marLeft w:val="0"/>
              <w:marRight w:val="0"/>
              <w:marTop w:val="0"/>
              <w:marBottom w:val="0"/>
              <w:divBdr>
                <w:top w:val="none" w:sz="0" w:space="0" w:color="auto"/>
                <w:left w:val="none" w:sz="0" w:space="0" w:color="auto"/>
                <w:bottom w:val="none" w:sz="0" w:space="0" w:color="auto"/>
                <w:right w:val="none" w:sz="0" w:space="0" w:color="auto"/>
              </w:divBdr>
              <w:divsChild>
                <w:div w:id="1864398583">
                  <w:marLeft w:val="0"/>
                  <w:marRight w:val="0"/>
                  <w:marTop w:val="0"/>
                  <w:marBottom w:val="0"/>
                  <w:divBdr>
                    <w:top w:val="none" w:sz="0" w:space="0" w:color="auto"/>
                    <w:left w:val="none" w:sz="0" w:space="0" w:color="auto"/>
                    <w:bottom w:val="none" w:sz="0" w:space="0" w:color="auto"/>
                    <w:right w:val="none" w:sz="0" w:space="0" w:color="auto"/>
                  </w:divBdr>
                </w:div>
              </w:divsChild>
            </w:div>
            <w:div w:id="162584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27778">
      <w:bodyDiv w:val="1"/>
      <w:marLeft w:val="0"/>
      <w:marRight w:val="0"/>
      <w:marTop w:val="0"/>
      <w:marBottom w:val="0"/>
      <w:divBdr>
        <w:top w:val="none" w:sz="0" w:space="0" w:color="auto"/>
        <w:left w:val="none" w:sz="0" w:space="0" w:color="auto"/>
        <w:bottom w:val="none" w:sz="0" w:space="0" w:color="auto"/>
        <w:right w:val="none" w:sz="0" w:space="0" w:color="auto"/>
      </w:divBdr>
    </w:div>
    <w:div w:id="261180950">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283778104">
      <w:bodyDiv w:val="1"/>
      <w:marLeft w:val="0"/>
      <w:marRight w:val="0"/>
      <w:marTop w:val="0"/>
      <w:marBottom w:val="0"/>
      <w:divBdr>
        <w:top w:val="none" w:sz="0" w:space="0" w:color="auto"/>
        <w:left w:val="none" w:sz="0" w:space="0" w:color="auto"/>
        <w:bottom w:val="none" w:sz="0" w:space="0" w:color="auto"/>
        <w:right w:val="none" w:sz="0" w:space="0" w:color="auto"/>
      </w:divBdr>
    </w:div>
    <w:div w:id="324670351">
      <w:bodyDiv w:val="1"/>
      <w:marLeft w:val="0"/>
      <w:marRight w:val="0"/>
      <w:marTop w:val="0"/>
      <w:marBottom w:val="0"/>
      <w:divBdr>
        <w:top w:val="none" w:sz="0" w:space="0" w:color="auto"/>
        <w:left w:val="none" w:sz="0" w:space="0" w:color="auto"/>
        <w:bottom w:val="none" w:sz="0" w:space="0" w:color="auto"/>
        <w:right w:val="none" w:sz="0" w:space="0" w:color="auto"/>
      </w:divBdr>
    </w:div>
    <w:div w:id="326984805">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63675618">
      <w:bodyDiv w:val="1"/>
      <w:marLeft w:val="0"/>
      <w:marRight w:val="0"/>
      <w:marTop w:val="0"/>
      <w:marBottom w:val="0"/>
      <w:divBdr>
        <w:top w:val="none" w:sz="0" w:space="0" w:color="auto"/>
        <w:left w:val="none" w:sz="0" w:space="0" w:color="auto"/>
        <w:bottom w:val="none" w:sz="0" w:space="0" w:color="auto"/>
        <w:right w:val="none" w:sz="0" w:space="0" w:color="auto"/>
      </w:divBdr>
    </w:div>
    <w:div w:id="372728663">
      <w:bodyDiv w:val="1"/>
      <w:marLeft w:val="0"/>
      <w:marRight w:val="0"/>
      <w:marTop w:val="0"/>
      <w:marBottom w:val="0"/>
      <w:divBdr>
        <w:top w:val="none" w:sz="0" w:space="0" w:color="auto"/>
        <w:left w:val="none" w:sz="0" w:space="0" w:color="auto"/>
        <w:bottom w:val="none" w:sz="0" w:space="0" w:color="auto"/>
        <w:right w:val="none" w:sz="0" w:space="0" w:color="auto"/>
      </w:divBdr>
      <w:divsChild>
        <w:div w:id="708839608">
          <w:marLeft w:val="0"/>
          <w:marRight w:val="0"/>
          <w:marTop w:val="0"/>
          <w:marBottom w:val="0"/>
          <w:divBdr>
            <w:top w:val="none" w:sz="0" w:space="0" w:color="auto"/>
            <w:left w:val="none" w:sz="0" w:space="0" w:color="auto"/>
            <w:bottom w:val="none" w:sz="0" w:space="0" w:color="auto"/>
            <w:right w:val="none" w:sz="0" w:space="0" w:color="auto"/>
          </w:divBdr>
          <w:divsChild>
            <w:div w:id="1354916817">
              <w:marLeft w:val="0"/>
              <w:marRight w:val="0"/>
              <w:marTop w:val="0"/>
              <w:marBottom w:val="0"/>
              <w:divBdr>
                <w:top w:val="none" w:sz="0" w:space="0" w:color="auto"/>
                <w:left w:val="none" w:sz="0" w:space="0" w:color="auto"/>
                <w:bottom w:val="none" w:sz="0" w:space="0" w:color="auto"/>
                <w:right w:val="none" w:sz="0" w:space="0" w:color="auto"/>
              </w:divBdr>
            </w:div>
            <w:div w:id="1602297194">
              <w:marLeft w:val="0"/>
              <w:marRight w:val="0"/>
              <w:marTop w:val="0"/>
              <w:marBottom w:val="0"/>
              <w:divBdr>
                <w:top w:val="none" w:sz="0" w:space="0" w:color="auto"/>
                <w:left w:val="none" w:sz="0" w:space="0" w:color="auto"/>
                <w:bottom w:val="none" w:sz="0" w:space="0" w:color="auto"/>
                <w:right w:val="none" w:sz="0" w:space="0" w:color="auto"/>
              </w:divBdr>
            </w:div>
            <w:div w:id="168183016">
              <w:marLeft w:val="0"/>
              <w:marRight w:val="0"/>
              <w:marTop w:val="0"/>
              <w:marBottom w:val="0"/>
              <w:divBdr>
                <w:top w:val="none" w:sz="0" w:space="0" w:color="auto"/>
                <w:left w:val="none" w:sz="0" w:space="0" w:color="auto"/>
                <w:bottom w:val="none" w:sz="0" w:space="0" w:color="auto"/>
                <w:right w:val="none" w:sz="0" w:space="0" w:color="auto"/>
              </w:divBdr>
            </w:div>
            <w:div w:id="33392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99468">
      <w:bodyDiv w:val="1"/>
      <w:marLeft w:val="0"/>
      <w:marRight w:val="0"/>
      <w:marTop w:val="0"/>
      <w:marBottom w:val="0"/>
      <w:divBdr>
        <w:top w:val="none" w:sz="0" w:space="0" w:color="auto"/>
        <w:left w:val="none" w:sz="0" w:space="0" w:color="auto"/>
        <w:bottom w:val="none" w:sz="0" w:space="0" w:color="auto"/>
        <w:right w:val="none" w:sz="0" w:space="0" w:color="auto"/>
      </w:divBdr>
    </w:div>
    <w:div w:id="463812411">
      <w:bodyDiv w:val="1"/>
      <w:marLeft w:val="0"/>
      <w:marRight w:val="0"/>
      <w:marTop w:val="0"/>
      <w:marBottom w:val="0"/>
      <w:divBdr>
        <w:top w:val="none" w:sz="0" w:space="0" w:color="auto"/>
        <w:left w:val="none" w:sz="0" w:space="0" w:color="auto"/>
        <w:bottom w:val="none" w:sz="0" w:space="0" w:color="auto"/>
        <w:right w:val="none" w:sz="0" w:space="0" w:color="auto"/>
      </w:divBdr>
    </w:div>
    <w:div w:id="478227106">
      <w:bodyDiv w:val="1"/>
      <w:marLeft w:val="0"/>
      <w:marRight w:val="0"/>
      <w:marTop w:val="0"/>
      <w:marBottom w:val="0"/>
      <w:divBdr>
        <w:top w:val="none" w:sz="0" w:space="0" w:color="auto"/>
        <w:left w:val="none" w:sz="0" w:space="0" w:color="auto"/>
        <w:bottom w:val="none" w:sz="0" w:space="0" w:color="auto"/>
        <w:right w:val="none" w:sz="0" w:space="0" w:color="auto"/>
      </w:divBdr>
    </w:div>
    <w:div w:id="525994300">
      <w:bodyDiv w:val="1"/>
      <w:marLeft w:val="0"/>
      <w:marRight w:val="0"/>
      <w:marTop w:val="0"/>
      <w:marBottom w:val="0"/>
      <w:divBdr>
        <w:top w:val="none" w:sz="0" w:space="0" w:color="auto"/>
        <w:left w:val="none" w:sz="0" w:space="0" w:color="auto"/>
        <w:bottom w:val="none" w:sz="0" w:space="0" w:color="auto"/>
        <w:right w:val="none" w:sz="0" w:space="0" w:color="auto"/>
      </w:divBdr>
    </w:div>
    <w:div w:id="552430822">
      <w:bodyDiv w:val="1"/>
      <w:marLeft w:val="0"/>
      <w:marRight w:val="0"/>
      <w:marTop w:val="0"/>
      <w:marBottom w:val="0"/>
      <w:divBdr>
        <w:top w:val="none" w:sz="0" w:space="0" w:color="auto"/>
        <w:left w:val="none" w:sz="0" w:space="0" w:color="auto"/>
        <w:bottom w:val="none" w:sz="0" w:space="0" w:color="auto"/>
        <w:right w:val="none" w:sz="0" w:space="0" w:color="auto"/>
      </w:divBdr>
    </w:div>
    <w:div w:id="557057381">
      <w:bodyDiv w:val="1"/>
      <w:marLeft w:val="0"/>
      <w:marRight w:val="0"/>
      <w:marTop w:val="0"/>
      <w:marBottom w:val="0"/>
      <w:divBdr>
        <w:top w:val="none" w:sz="0" w:space="0" w:color="auto"/>
        <w:left w:val="none" w:sz="0" w:space="0" w:color="auto"/>
        <w:bottom w:val="none" w:sz="0" w:space="0" w:color="auto"/>
        <w:right w:val="none" w:sz="0" w:space="0" w:color="auto"/>
      </w:divBdr>
    </w:div>
    <w:div w:id="561015933">
      <w:bodyDiv w:val="1"/>
      <w:marLeft w:val="0"/>
      <w:marRight w:val="0"/>
      <w:marTop w:val="0"/>
      <w:marBottom w:val="0"/>
      <w:divBdr>
        <w:top w:val="none" w:sz="0" w:space="0" w:color="auto"/>
        <w:left w:val="none" w:sz="0" w:space="0" w:color="auto"/>
        <w:bottom w:val="none" w:sz="0" w:space="0" w:color="auto"/>
        <w:right w:val="none" w:sz="0" w:space="0" w:color="auto"/>
      </w:divBdr>
    </w:div>
    <w:div w:id="602542660">
      <w:bodyDiv w:val="1"/>
      <w:marLeft w:val="0"/>
      <w:marRight w:val="0"/>
      <w:marTop w:val="0"/>
      <w:marBottom w:val="0"/>
      <w:divBdr>
        <w:top w:val="none" w:sz="0" w:space="0" w:color="auto"/>
        <w:left w:val="none" w:sz="0" w:space="0" w:color="auto"/>
        <w:bottom w:val="none" w:sz="0" w:space="0" w:color="auto"/>
        <w:right w:val="none" w:sz="0" w:space="0" w:color="auto"/>
      </w:divBdr>
    </w:div>
    <w:div w:id="625963748">
      <w:bodyDiv w:val="1"/>
      <w:marLeft w:val="0"/>
      <w:marRight w:val="0"/>
      <w:marTop w:val="0"/>
      <w:marBottom w:val="0"/>
      <w:divBdr>
        <w:top w:val="none" w:sz="0" w:space="0" w:color="auto"/>
        <w:left w:val="none" w:sz="0" w:space="0" w:color="auto"/>
        <w:bottom w:val="none" w:sz="0" w:space="0" w:color="auto"/>
        <w:right w:val="none" w:sz="0" w:space="0" w:color="auto"/>
      </w:divBdr>
    </w:div>
    <w:div w:id="627012568">
      <w:bodyDiv w:val="1"/>
      <w:marLeft w:val="0"/>
      <w:marRight w:val="0"/>
      <w:marTop w:val="0"/>
      <w:marBottom w:val="0"/>
      <w:divBdr>
        <w:top w:val="none" w:sz="0" w:space="0" w:color="auto"/>
        <w:left w:val="none" w:sz="0" w:space="0" w:color="auto"/>
        <w:bottom w:val="none" w:sz="0" w:space="0" w:color="auto"/>
        <w:right w:val="none" w:sz="0" w:space="0" w:color="auto"/>
      </w:divBdr>
      <w:divsChild>
        <w:div w:id="34932930">
          <w:marLeft w:val="0"/>
          <w:marRight w:val="0"/>
          <w:marTop w:val="0"/>
          <w:marBottom w:val="0"/>
          <w:divBdr>
            <w:top w:val="none" w:sz="0" w:space="0" w:color="auto"/>
            <w:left w:val="none" w:sz="0" w:space="0" w:color="auto"/>
            <w:bottom w:val="none" w:sz="0" w:space="0" w:color="auto"/>
            <w:right w:val="none" w:sz="0" w:space="0" w:color="auto"/>
          </w:divBdr>
        </w:div>
        <w:div w:id="83578286">
          <w:marLeft w:val="0"/>
          <w:marRight w:val="0"/>
          <w:marTop w:val="0"/>
          <w:marBottom w:val="0"/>
          <w:divBdr>
            <w:top w:val="none" w:sz="0" w:space="0" w:color="auto"/>
            <w:left w:val="none" w:sz="0" w:space="0" w:color="auto"/>
            <w:bottom w:val="none" w:sz="0" w:space="0" w:color="auto"/>
            <w:right w:val="none" w:sz="0" w:space="0" w:color="auto"/>
          </w:divBdr>
        </w:div>
        <w:div w:id="235864631">
          <w:marLeft w:val="0"/>
          <w:marRight w:val="0"/>
          <w:marTop w:val="0"/>
          <w:marBottom w:val="0"/>
          <w:divBdr>
            <w:top w:val="none" w:sz="0" w:space="0" w:color="auto"/>
            <w:left w:val="none" w:sz="0" w:space="0" w:color="auto"/>
            <w:bottom w:val="none" w:sz="0" w:space="0" w:color="auto"/>
            <w:right w:val="none" w:sz="0" w:space="0" w:color="auto"/>
          </w:divBdr>
        </w:div>
        <w:div w:id="537202837">
          <w:marLeft w:val="0"/>
          <w:marRight w:val="0"/>
          <w:marTop w:val="0"/>
          <w:marBottom w:val="0"/>
          <w:divBdr>
            <w:top w:val="none" w:sz="0" w:space="0" w:color="auto"/>
            <w:left w:val="none" w:sz="0" w:space="0" w:color="auto"/>
            <w:bottom w:val="none" w:sz="0" w:space="0" w:color="auto"/>
            <w:right w:val="none" w:sz="0" w:space="0" w:color="auto"/>
          </w:divBdr>
        </w:div>
        <w:div w:id="580724768">
          <w:marLeft w:val="0"/>
          <w:marRight w:val="0"/>
          <w:marTop w:val="0"/>
          <w:marBottom w:val="0"/>
          <w:divBdr>
            <w:top w:val="none" w:sz="0" w:space="0" w:color="auto"/>
            <w:left w:val="none" w:sz="0" w:space="0" w:color="auto"/>
            <w:bottom w:val="none" w:sz="0" w:space="0" w:color="auto"/>
            <w:right w:val="none" w:sz="0" w:space="0" w:color="auto"/>
          </w:divBdr>
        </w:div>
        <w:div w:id="753478891">
          <w:marLeft w:val="0"/>
          <w:marRight w:val="0"/>
          <w:marTop w:val="0"/>
          <w:marBottom w:val="0"/>
          <w:divBdr>
            <w:top w:val="none" w:sz="0" w:space="0" w:color="auto"/>
            <w:left w:val="none" w:sz="0" w:space="0" w:color="auto"/>
            <w:bottom w:val="none" w:sz="0" w:space="0" w:color="auto"/>
            <w:right w:val="none" w:sz="0" w:space="0" w:color="auto"/>
          </w:divBdr>
        </w:div>
        <w:div w:id="958756535">
          <w:marLeft w:val="0"/>
          <w:marRight w:val="0"/>
          <w:marTop w:val="0"/>
          <w:marBottom w:val="0"/>
          <w:divBdr>
            <w:top w:val="none" w:sz="0" w:space="0" w:color="auto"/>
            <w:left w:val="none" w:sz="0" w:space="0" w:color="auto"/>
            <w:bottom w:val="none" w:sz="0" w:space="0" w:color="auto"/>
            <w:right w:val="none" w:sz="0" w:space="0" w:color="auto"/>
          </w:divBdr>
        </w:div>
        <w:div w:id="1136222576">
          <w:marLeft w:val="0"/>
          <w:marRight w:val="0"/>
          <w:marTop w:val="0"/>
          <w:marBottom w:val="0"/>
          <w:divBdr>
            <w:top w:val="none" w:sz="0" w:space="0" w:color="auto"/>
            <w:left w:val="none" w:sz="0" w:space="0" w:color="auto"/>
            <w:bottom w:val="none" w:sz="0" w:space="0" w:color="auto"/>
            <w:right w:val="none" w:sz="0" w:space="0" w:color="auto"/>
          </w:divBdr>
        </w:div>
        <w:div w:id="1491558665">
          <w:marLeft w:val="0"/>
          <w:marRight w:val="0"/>
          <w:marTop w:val="0"/>
          <w:marBottom w:val="0"/>
          <w:divBdr>
            <w:top w:val="none" w:sz="0" w:space="0" w:color="auto"/>
            <w:left w:val="none" w:sz="0" w:space="0" w:color="auto"/>
            <w:bottom w:val="none" w:sz="0" w:space="0" w:color="auto"/>
            <w:right w:val="none" w:sz="0" w:space="0" w:color="auto"/>
          </w:divBdr>
        </w:div>
        <w:div w:id="1781871223">
          <w:marLeft w:val="0"/>
          <w:marRight w:val="0"/>
          <w:marTop w:val="0"/>
          <w:marBottom w:val="0"/>
          <w:divBdr>
            <w:top w:val="none" w:sz="0" w:space="0" w:color="auto"/>
            <w:left w:val="none" w:sz="0" w:space="0" w:color="auto"/>
            <w:bottom w:val="none" w:sz="0" w:space="0" w:color="auto"/>
            <w:right w:val="none" w:sz="0" w:space="0" w:color="auto"/>
          </w:divBdr>
        </w:div>
      </w:divsChild>
    </w:div>
    <w:div w:id="652411922">
      <w:bodyDiv w:val="1"/>
      <w:marLeft w:val="0"/>
      <w:marRight w:val="0"/>
      <w:marTop w:val="0"/>
      <w:marBottom w:val="0"/>
      <w:divBdr>
        <w:top w:val="none" w:sz="0" w:space="0" w:color="auto"/>
        <w:left w:val="none" w:sz="0" w:space="0" w:color="auto"/>
        <w:bottom w:val="none" w:sz="0" w:space="0" w:color="auto"/>
        <w:right w:val="none" w:sz="0" w:space="0" w:color="auto"/>
      </w:divBdr>
      <w:divsChild>
        <w:div w:id="1512908560">
          <w:marLeft w:val="0"/>
          <w:marRight w:val="0"/>
          <w:marTop w:val="0"/>
          <w:marBottom w:val="0"/>
          <w:divBdr>
            <w:top w:val="none" w:sz="0" w:space="0" w:color="auto"/>
            <w:left w:val="none" w:sz="0" w:space="0" w:color="auto"/>
            <w:bottom w:val="none" w:sz="0" w:space="0" w:color="auto"/>
            <w:right w:val="none" w:sz="0" w:space="0" w:color="auto"/>
          </w:divBdr>
          <w:divsChild>
            <w:div w:id="16022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23682">
      <w:bodyDiv w:val="1"/>
      <w:marLeft w:val="0"/>
      <w:marRight w:val="0"/>
      <w:marTop w:val="0"/>
      <w:marBottom w:val="0"/>
      <w:divBdr>
        <w:top w:val="none" w:sz="0" w:space="0" w:color="auto"/>
        <w:left w:val="none" w:sz="0" w:space="0" w:color="auto"/>
        <w:bottom w:val="none" w:sz="0" w:space="0" w:color="auto"/>
        <w:right w:val="none" w:sz="0" w:space="0" w:color="auto"/>
      </w:divBdr>
    </w:div>
    <w:div w:id="675570164">
      <w:bodyDiv w:val="1"/>
      <w:marLeft w:val="0"/>
      <w:marRight w:val="0"/>
      <w:marTop w:val="0"/>
      <w:marBottom w:val="0"/>
      <w:divBdr>
        <w:top w:val="none" w:sz="0" w:space="0" w:color="auto"/>
        <w:left w:val="none" w:sz="0" w:space="0" w:color="auto"/>
        <w:bottom w:val="none" w:sz="0" w:space="0" w:color="auto"/>
        <w:right w:val="none" w:sz="0" w:space="0" w:color="auto"/>
      </w:divBdr>
    </w:div>
    <w:div w:id="707409741">
      <w:bodyDiv w:val="1"/>
      <w:marLeft w:val="0"/>
      <w:marRight w:val="0"/>
      <w:marTop w:val="0"/>
      <w:marBottom w:val="0"/>
      <w:divBdr>
        <w:top w:val="none" w:sz="0" w:space="0" w:color="auto"/>
        <w:left w:val="none" w:sz="0" w:space="0" w:color="auto"/>
        <w:bottom w:val="none" w:sz="0" w:space="0" w:color="auto"/>
        <w:right w:val="none" w:sz="0" w:space="0" w:color="auto"/>
      </w:divBdr>
      <w:divsChild>
        <w:div w:id="354038046">
          <w:marLeft w:val="0"/>
          <w:marRight w:val="0"/>
          <w:marTop w:val="0"/>
          <w:marBottom w:val="0"/>
          <w:divBdr>
            <w:top w:val="none" w:sz="0" w:space="0" w:color="auto"/>
            <w:left w:val="none" w:sz="0" w:space="0" w:color="auto"/>
            <w:bottom w:val="none" w:sz="0" w:space="0" w:color="auto"/>
            <w:right w:val="none" w:sz="0" w:space="0" w:color="auto"/>
          </w:divBdr>
        </w:div>
        <w:div w:id="1083990077">
          <w:marLeft w:val="0"/>
          <w:marRight w:val="0"/>
          <w:marTop w:val="0"/>
          <w:marBottom w:val="0"/>
          <w:divBdr>
            <w:top w:val="none" w:sz="0" w:space="0" w:color="auto"/>
            <w:left w:val="none" w:sz="0" w:space="0" w:color="auto"/>
            <w:bottom w:val="none" w:sz="0" w:space="0" w:color="auto"/>
            <w:right w:val="none" w:sz="0" w:space="0" w:color="auto"/>
          </w:divBdr>
        </w:div>
        <w:div w:id="1408652819">
          <w:marLeft w:val="0"/>
          <w:marRight w:val="0"/>
          <w:marTop w:val="0"/>
          <w:marBottom w:val="0"/>
          <w:divBdr>
            <w:top w:val="none" w:sz="0" w:space="0" w:color="auto"/>
            <w:left w:val="none" w:sz="0" w:space="0" w:color="auto"/>
            <w:bottom w:val="none" w:sz="0" w:space="0" w:color="auto"/>
            <w:right w:val="none" w:sz="0" w:space="0" w:color="auto"/>
          </w:divBdr>
        </w:div>
        <w:div w:id="1926063804">
          <w:marLeft w:val="0"/>
          <w:marRight w:val="0"/>
          <w:marTop w:val="0"/>
          <w:marBottom w:val="0"/>
          <w:divBdr>
            <w:top w:val="none" w:sz="0" w:space="0" w:color="auto"/>
            <w:left w:val="none" w:sz="0" w:space="0" w:color="auto"/>
            <w:bottom w:val="none" w:sz="0" w:space="0" w:color="auto"/>
            <w:right w:val="none" w:sz="0" w:space="0" w:color="auto"/>
          </w:divBdr>
        </w:div>
      </w:divsChild>
    </w:div>
    <w:div w:id="722097338">
      <w:bodyDiv w:val="1"/>
      <w:marLeft w:val="0"/>
      <w:marRight w:val="0"/>
      <w:marTop w:val="0"/>
      <w:marBottom w:val="0"/>
      <w:divBdr>
        <w:top w:val="none" w:sz="0" w:space="0" w:color="auto"/>
        <w:left w:val="none" w:sz="0" w:space="0" w:color="auto"/>
        <w:bottom w:val="none" w:sz="0" w:space="0" w:color="auto"/>
        <w:right w:val="none" w:sz="0" w:space="0" w:color="auto"/>
      </w:divBdr>
    </w:div>
    <w:div w:id="728193904">
      <w:bodyDiv w:val="1"/>
      <w:marLeft w:val="0"/>
      <w:marRight w:val="0"/>
      <w:marTop w:val="0"/>
      <w:marBottom w:val="0"/>
      <w:divBdr>
        <w:top w:val="none" w:sz="0" w:space="0" w:color="auto"/>
        <w:left w:val="none" w:sz="0" w:space="0" w:color="auto"/>
        <w:bottom w:val="none" w:sz="0" w:space="0" w:color="auto"/>
        <w:right w:val="none" w:sz="0" w:space="0" w:color="auto"/>
      </w:divBdr>
    </w:div>
    <w:div w:id="746994485">
      <w:bodyDiv w:val="1"/>
      <w:marLeft w:val="0"/>
      <w:marRight w:val="0"/>
      <w:marTop w:val="0"/>
      <w:marBottom w:val="0"/>
      <w:divBdr>
        <w:top w:val="none" w:sz="0" w:space="0" w:color="auto"/>
        <w:left w:val="none" w:sz="0" w:space="0" w:color="auto"/>
        <w:bottom w:val="none" w:sz="0" w:space="0" w:color="auto"/>
        <w:right w:val="none" w:sz="0" w:space="0" w:color="auto"/>
      </w:divBdr>
    </w:div>
    <w:div w:id="840315779">
      <w:bodyDiv w:val="1"/>
      <w:marLeft w:val="0"/>
      <w:marRight w:val="0"/>
      <w:marTop w:val="0"/>
      <w:marBottom w:val="0"/>
      <w:divBdr>
        <w:top w:val="none" w:sz="0" w:space="0" w:color="auto"/>
        <w:left w:val="none" w:sz="0" w:space="0" w:color="auto"/>
        <w:bottom w:val="none" w:sz="0" w:space="0" w:color="auto"/>
        <w:right w:val="none" w:sz="0" w:space="0" w:color="auto"/>
      </w:divBdr>
      <w:divsChild>
        <w:div w:id="1128166456">
          <w:marLeft w:val="0"/>
          <w:marRight w:val="0"/>
          <w:marTop w:val="0"/>
          <w:marBottom w:val="0"/>
          <w:divBdr>
            <w:top w:val="none" w:sz="0" w:space="0" w:color="auto"/>
            <w:left w:val="none" w:sz="0" w:space="0" w:color="auto"/>
            <w:bottom w:val="none" w:sz="0" w:space="0" w:color="auto"/>
            <w:right w:val="none" w:sz="0" w:space="0" w:color="auto"/>
          </w:divBdr>
          <w:divsChild>
            <w:div w:id="691803308">
              <w:marLeft w:val="0"/>
              <w:marRight w:val="0"/>
              <w:marTop w:val="0"/>
              <w:marBottom w:val="0"/>
              <w:divBdr>
                <w:top w:val="none" w:sz="0" w:space="0" w:color="auto"/>
                <w:left w:val="none" w:sz="0" w:space="0" w:color="auto"/>
                <w:bottom w:val="none" w:sz="0" w:space="0" w:color="auto"/>
                <w:right w:val="none" w:sz="0" w:space="0" w:color="auto"/>
              </w:divBdr>
            </w:div>
            <w:div w:id="699167752">
              <w:marLeft w:val="0"/>
              <w:marRight w:val="0"/>
              <w:marTop w:val="0"/>
              <w:marBottom w:val="0"/>
              <w:divBdr>
                <w:top w:val="none" w:sz="0" w:space="0" w:color="auto"/>
                <w:left w:val="none" w:sz="0" w:space="0" w:color="auto"/>
                <w:bottom w:val="none" w:sz="0" w:space="0" w:color="auto"/>
                <w:right w:val="none" w:sz="0" w:space="0" w:color="auto"/>
              </w:divBdr>
            </w:div>
            <w:div w:id="1983846907">
              <w:marLeft w:val="0"/>
              <w:marRight w:val="0"/>
              <w:marTop w:val="0"/>
              <w:marBottom w:val="0"/>
              <w:divBdr>
                <w:top w:val="none" w:sz="0" w:space="0" w:color="auto"/>
                <w:left w:val="none" w:sz="0" w:space="0" w:color="auto"/>
                <w:bottom w:val="none" w:sz="0" w:space="0" w:color="auto"/>
                <w:right w:val="none" w:sz="0" w:space="0" w:color="auto"/>
              </w:divBdr>
            </w:div>
            <w:div w:id="931620630">
              <w:marLeft w:val="0"/>
              <w:marRight w:val="0"/>
              <w:marTop w:val="0"/>
              <w:marBottom w:val="0"/>
              <w:divBdr>
                <w:top w:val="none" w:sz="0" w:space="0" w:color="auto"/>
                <w:left w:val="none" w:sz="0" w:space="0" w:color="auto"/>
                <w:bottom w:val="none" w:sz="0" w:space="0" w:color="auto"/>
                <w:right w:val="none" w:sz="0" w:space="0" w:color="auto"/>
              </w:divBdr>
            </w:div>
            <w:div w:id="1684865121">
              <w:marLeft w:val="0"/>
              <w:marRight w:val="0"/>
              <w:marTop w:val="0"/>
              <w:marBottom w:val="0"/>
              <w:divBdr>
                <w:top w:val="none" w:sz="0" w:space="0" w:color="auto"/>
                <w:left w:val="none" w:sz="0" w:space="0" w:color="auto"/>
                <w:bottom w:val="none" w:sz="0" w:space="0" w:color="auto"/>
                <w:right w:val="none" w:sz="0" w:space="0" w:color="auto"/>
              </w:divBdr>
            </w:div>
            <w:div w:id="378169899">
              <w:marLeft w:val="0"/>
              <w:marRight w:val="0"/>
              <w:marTop w:val="0"/>
              <w:marBottom w:val="0"/>
              <w:divBdr>
                <w:top w:val="none" w:sz="0" w:space="0" w:color="auto"/>
                <w:left w:val="none" w:sz="0" w:space="0" w:color="auto"/>
                <w:bottom w:val="none" w:sz="0" w:space="0" w:color="auto"/>
                <w:right w:val="none" w:sz="0" w:space="0" w:color="auto"/>
              </w:divBdr>
            </w:div>
            <w:div w:id="595208081">
              <w:marLeft w:val="0"/>
              <w:marRight w:val="0"/>
              <w:marTop w:val="0"/>
              <w:marBottom w:val="0"/>
              <w:divBdr>
                <w:top w:val="none" w:sz="0" w:space="0" w:color="auto"/>
                <w:left w:val="none" w:sz="0" w:space="0" w:color="auto"/>
                <w:bottom w:val="none" w:sz="0" w:space="0" w:color="auto"/>
                <w:right w:val="none" w:sz="0" w:space="0" w:color="auto"/>
              </w:divBdr>
            </w:div>
            <w:div w:id="17731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65558939">
      <w:bodyDiv w:val="1"/>
      <w:marLeft w:val="0"/>
      <w:marRight w:val="0"/>
      <w:marTop w:val="0"/>
      <w:marBottom w:val="0"/>
      <w:divBdr>
        <w:top w:val="none" w:sz="0" w:space="0" w:color="auto"/>
        <w:left w:val="none" w:sz="0" w:space="0" w:color="auto"/>
        <w:bottom w:val="none" w:sz="0" w:space="0" w:color="auto"/>
        <w:right w:val="none" w:sz="0" w:space="0" w:color="auto"/>
      </w:divBdr>
    </w:div>
    <w:div w:id="879584396">
      <w:bodyDiv w:val="1"/>
      <w:marLeft w:val="0"/>
      <w:marRight w:val="0"/>
      <w:marTop w:val="0"/>
      <w:marBottom w:val="0"/>
      <w:divBdr>
        <w:top w:val="none" w:sz="0" w:space="0" w:color="auto"/>
        <w:left w:val="none" w:sz="0" w:space="0" w:color="auto"/>
        <w:bottom w:val="none" w:sz="0" w:space="0" w:color="auto"/>
        <w:right w:val="none" w:sz="0" w:space="0" w:color="auto"/>
      </w:divBdr>
    </w:div>
    <w:div w:id="885146456">
      <w:bodyDiv w:val="1"/>
      <w:marLeft w:val="0"/>
      <w:marRight w:val="0"/>
      <w:marTop w:val="0"/>
      <w:marBottom w:val="0"/>
      <w:divBdr>
        <w:top w:val="none" w:sz="0" w:space="0" w:color="auto"/>
        <w:left w:val="none" w:sz="0" w:space="0" w:color="auto"/>
        <w:bottom w:val="none" w:sz="0" w:space="0" w:color="auto"/>
        <w:right w:val="none" w:sz="0" w:space="0" w:color="auto"/>
      </w:divBdr>
    </w:div>
    <w:div w:id="886838912">
      <w:bodyDiv w:val="1"/>
      <w:marLeft w:val="0"/>
      <w:marRight w:val="0"/>
      <w:marTop w:val="0"/>
      <w:marBottom w:val="0"/>
      <w:divBdr>
        <w:top w:val="none" w:sz="0" w:space="0" w:color="auto"/>
        <w:left w:val="none" w:sz="0" w:space="0" w:color="auto"/>
        <w:bottom w:val="none" w:sz="0" w:space="0" w:color="auto"/>
        <w:right w:val="none" w:sz="0" w:space="0" w:color="auto"/>
      </w:divBdr>
    </w:div>
    <w:div w:id="892159305">
      <w:bodyDiv w:val="1"/>
      <w:marLeft w:val="0"/>
      <w:marRight w:val="0"/>
      <w:marTop w:val="0"/>
      <w:marBottom w:val="0"/>
      <w:divBdr>
        <w:top w:val="none" w:sz="0" w:space="0" w:color="auto"/>
        <w:left w:val="none" w:sz="0" w:space="0" w:color="auto"/>
        <w:bottom w:val="none" w:sz="0" w:space="0" w:color="auto"/>
        <w:right w:val="none" w:sz="0" w:space="0" w:color="auto"/>
      </w:divBdr>
    </w:div>
    <w:div w:id="944993626">
      <w:bodyDiv w:val="1"/>
      <w:marLeft w:val="0"/>
      <w:marRight w:val="0"/>
      <w:marTop w:val="0"/>
      <w:marBottom w:val="0"/>
      <w:divBdr>
        <w:top w:val="none" w:sz="0" w:space="0" w:color="auto"/>
        <w:left w:val="none" w:sz="0" w:space="0" w:color="auto"/>
        <w:bottom w:val="none" w:sz="0" w:space="0" w:color="auto"/>
        <w:right w:val="none" w:sz="0" w:space="0" w:color="auto"/>
      </w:divBdr>
    </w:div>
    <w:div w:id="976883378">
      <w:bodyDiv w:val="1"/>
      <w:marLeft w:val="0"/>
      <w:marRight w:val="0"/>
      <w:marTop w:val="0"/>
      <w:marBottom w:val="0"/>
      <w:divBdr>
        <w:top w:val="none" w:sz="0" w:space="0" w:color="auto"/>
        <w:left w:val="none" w:sz="0" w:space="0" w:color="auto"/>
        <w:bottom w:val="none" w:sz="0" w:space="0" w:color="auto"/>
        <w:right w:val="none" w:sz="0" w:space="0" w:color="auto"/>
      </w:divBdr>
    </w:div>
    <w:div w:id="1007564047">
      <w:bodyDiv w:val="1"/>
      <w:marLeft w:val="0"/>
      <w:marRight w:val="0"/>
      <w:marTop w:val="0"/>
      <w:marBottom w:val="0"/>
      <w:divBdr>
        <w:top w:val="none" w:sz="0" w:space="0" w:color="auto"/>
        <w:left w:val="none" w:sz="0" w:space="0" w:color="auto"/>
        <w:bottom w:val="none" w:sz="0" w:space="0" w:color="auto"/>
        <w:right w:val="none" w:sz="0" w:space="0" w:color="auto"/>
      </w:divBdr>
    </w:div>
    <w:div w:id="1038121677">
      <w:bodyDiv w:val="1"/>
      <w:marLeft w:val="0"/>
      <w:marRight w:val="0"/>
      <w:marTop w:val="0"/>
      <w:marBottom w:val="0"/>
      <w:divBdr>
        <w:top w:val="none" w:sz="0" w:space="0" w:color="auto"/>
        <w:left w:val="none" w:sz="0" w:space="0" w:color="auto"/>
        <w:bottom w:val="none" w:sz="0" w:space="0" w:color="auto"/>
        <w:right w:val="none" w:sz="0" w:space="0" w:color="auto"/>
      </w:divBdr>
    </w:div>
    <w:div w:id="1082145098">
      <w:bodyDiv w:val="1"/>
      <w:marLeft w:val="0"/>
      <w:marRight w:val="0"/>
      <w:marTop w:val="0"/>
      <w:marBottom w:val="0"/>
      <w:divBdr>
        <w:top w:val="none" w:sz="0" w:space="0" w:color="auto"/>
        <w:left w:val="none" w:sz="0" w:space="0" w:color="auto"/>
        <w:bottom w:val="none" w:sz="0" w:space="0" w:color="auto"/>
        <w:right w:val="none" w:sz="0" w:space="0" w:color="auto"/>
      </w:divBdr>
      <w:divsChild>
        <w:div w:id="501162488">
          <w:marLeft w:val="0"/>
          <w:marRight w:val="0"/>
          <w:marTop w:val="0"/>
          <w:marBottom w:val="0"/>
          <w:divBdr>
            <w:top w:val="none" w:sz="0" w:space="0" w:color="auto"/>
            <w:left w:val="none" w:sz="0" w:space="0" w:color="auto"/>
            <w:bottom w:val="none" w:sz="0" w:space="0" w:color="auto"/>
            <w:right w:val="none" w:sz="0" w:space="0" w:color="auto"/>
          </w:divBdr>
          <w:divsChild>
            <w:div w:id="20124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3933">
      <w:bodyDiv w:val="1"/>
      <w:marLeft w:val="0"/>
      <w:marRight w:val="0"/>
      <w:marTop w:val="0"/>
      <w:marBottom w:val="0"/>
      <w:divBdr>
        <w:top w:val="none" w:sz="0" w:space="0" w:color="auto"/>
        <w:left w:val="none" w:sz="0" w:space="0" w:color="auto"/>
        <w:bottom w:val="none" w:sz="0" w:space="0" w:color="auto"/>
        <w:right w:val="none" w:sz="0" w:space="0" w:color="auto"/>
      </w:divBdr>
      <w:divsChild>
        <w:div w:id="1871187090">
          <w:marLeft w:val="1166"/>
          <w:marRight w:val="0"/>
          <w:marTop w:val="134"/>
          <w:marBottom w:val="0"/>
          <w:divBdr>
            <w:top w:val="none" w:sz="0" w:space="0" w:color="auto"/>
            <w:left w:val="none" w:sz="0" w:space="0" w:color="auto"/>
            <w:bottom w:val="none" w:sz="0" w:space="0" w:color="auto"/>
            <w:right w:val="none" w:sz="0" w:space="0" w:color="auto"/>
          </w:divBdr>
        </w:div>
      </w:divsChild>
    </w:div>
    <w:div w:id="1102651400">
      <w:bodyDiv w:val="1"/>
      <w:marLeft w:val="0"/>
      <w:marRight w:val="0"/>
      <w:marTop w:val="0"/>
      <w:marBottom w:val="0"/>
      <w:divBdr>
        <w:top w:val="none" w:sz="0" w:space="0" w:color="auto"/>
        <w:left w:val="none" w:sz="0" w:space="0" w:color="auto"/>
        <w:bottom w:val="none" w:sz="0" w:space="0" w:color="auto"/>
        <w:right w:val="none" w:sz="0" w:space="0" w:color="auto"/>
      </w:divBdr>
    </w:div>
    <w:div w:id="1137531867">
      <w:bodyDiv w:val="1"/>
      <w:marLeft w:val="0"/>
      <w:marRight w:val="0"/>
      <w:marTop w:val="0"/>
      <w:marBottom w:val="0"/>
      <w:divBdr>
        <w:top w:val="none" w:sz="0" w:space="0" w:color="auto"/>
        <w:left w:val="none" w:sz="0" w:space="0" w:color="auto"/>
        <w:bottom w:val="none" w:sz="0" w:space="0" w:color="auto"/>
        <w:right w:val="none" w:sz="0" w:space="0" w:color="auto"/>
      </w:divBdr>
      <w:divsChild>
        <w:div w:id="29457111">
          <w:marLeft w:val="0"/>
          <w:marRight w:val="0"/>
          <w:marTop w:val="120"/>
          <w:marBottom w:val="120"/>
          <w:divBdr>
            <w:top w:val="none" w:sz="0" w:space="0" w:color="auto"/>
            <w:left w:val="none" w:sz="0" w:space="0" w:color="auto"/>
            <w:bottom w:val="none" w:sz="0" w:space="0" w:color="auto"/>
            <w:right w:val="none" w:sz="0" w:space="0" w:color="auto"/>
          </w:divBdr>
        </w:div>
        <w:div w:id="260113314">
          <w:marLeft w:val="0"/>
          <w:marRight w:val="0"/>
          <w:marTop w:val="120"/>
          <w:marBottom w:val="120"/>
          <w:divBdr>
            <w:top w:val="none" w:sz="0" w:space="0" w:color="auto"/>
            <w:left w:val="none" w:sz="0" w:space="0" w:color="auto"/>
            <w:bottom w:val="none" w:sz="0" w:space="0" w:color="auto"/>
            <w:right w:val="none" w:sz="0" w:space="0" w:color="auto"/>
          </w:divBdr>
        </w:div>
        <w:div w:id="328408611">
          <w:marLeft w:val="0"/>
          <w:marRight w:val="0"/>
          <w:marTop w:val="120"/>
          <w:marBottom w:val="120"/>
          <w:divBdr>
            <w:top w:val="none" w:sz="0" w:space="0" w:color="auto"/>
            <w:left w:val="none" w:sz="0" w:space="0" w:color="auto"/>
            <w:bottom w:val="none" w:sz="0" w:space="0" w:color="auto"/>
            <w:right w:val="none" w:sz="0" w:space="0" w:color="auto"/>
          </w:divBdr>
        </w:div>
        <w:div w:id="334458755">
          <w:marLeft w:val="0"/>
          <w:marRight w:val="0"/>
          <w:marTop w:val="120"/>
          <w:marBottom w:val="120"/>
          <w:divBdr>
            <w:top w:val="none" w:sz="0" w:space="0" w:color="auto"/>
            <w:left w:val="none" w:sz="0" w:space="0" w:color="auto"/>
            <w:bottom w:val="none" w:sz="0" w:space="0" w:color="auto"/>
            <w:right w:val="none" w:sz="0" w:space="0" w:color="auto"/>
          </w:divBdr>
        </w:div>
        <w:div w:id="800460872">
          <w:marLeft w:val="0"/>
          <w:marRight w:val="0"/>
          <w:marTop w:val="120"/>
          <w:marBottom w:val="120"/>
          <w:divBdr>
            <w:top w:val="none" w:sz="0" w:space="0" w:color="auto"/>
            <w:left w:val="none" w:sz="0" w:space="0" w:color="auto"/>
            <w:bottom w:val="none" w:sz="0" w:space="0" w:color="auto"/>
            <w:right w:val="none" w:sz="0" w:space="0" w:color="auto"/>
          </w:divBdr>
        </w:div>
        <w:div w:id="802039621">
          <w:marLeft w:val="0"/>
          <w:marRight w:val="0"/>
          <w:marTop w:val="120"/>
          <w:marBottom w:val="120"/>
          <w:divBdr>
            <w:top w:val="none" w:sz="0" w:space="0" w:color="auto"/>
            <w:left w:val="none" w:sz="0" w:space="0" w:color="auto"/>
            <w:bottom w:val="none" w:sz="0" w:space="0" w:color="auto"/>
            <w:right w:val="none" w:sz="0" w:space="0" w:color="auto"/>
          </w:divBdr>
        </w:div>
        <w:div w:id="942348451">
          <w:marLeft w:val="0"/>
          <w:marRight w:val="0"/>
          <w:marTop w:val="120"/>
          <w:marBottom w:val="120"/>
          <w:divBdr>
            <w:top w:val="none" w:sz="0" w:space="0" w:color="auto"/>
            <w:left w:val="none" w:sz="0" w:space="0" w:color="auto"/>
            <w:bottom w:val="none" w:sz="0" w:space="0" w:color="auto"/>
            <w:right w:val="none" w:sz="0" w:space="0" w:color="auto"/>
          </w:divBdr>
        </w:div>
        <w:div w:id="1413963262">
          <w:marLeft w:val="0"/>
          <w:marRight w:val="0"/>
          <w:marTop w:val="120"/>
          <w:marBottom w:val="120"/>
          <w:divBdr>
            <w:top w:val="none" w:sz="0" w:space="0" w:color="auto"/>
            <w:left w:val="none" w:sz="0" w:space="0" w:color="auto"/>
            <w:bottom w:val="none" w:sz="0" w:space="0" w:color="auto"/>
            <w:right w:val="none" w:sz="0" w:space="0" w:color="auto"/>
          </w:divBdr>
        </w:div>
        <w:div w:id="1937907018">
          <w:marLeft w:val="0"/>
          <w:marRight w:val="0"/>
          <w:marTop w:val="120"/>
          <w:marBottom w:val="120"/>
          <w:divBdr>
            <w:top w:val="none" w:sz="0" w:space="0" w:color="auto"/>
            <w:left w:val="none" w:sz="0" w:space="0" w:color="auto"/>
            <w:bottom w:val="none" w:sz="0" w:space="0" w:color="auto"/>
            <w:right w:val="none" w:sz="0" w:space="0" w:color="auto"/>
          </w:divBdr>
        </w:div>
      </w:divsChild>
    </w:div>
    <w:div w:id="1139691496">
      <w:bodyDiv w:val="1"/>
      <w:marLeft w:val="0"/>
      <w:marRight w:val="0"/>
      <w:marTop w:val="0"/>
      <w:marBottom w:val="0"/>
      <w:divBdr>
        <w:top w:val="none" w:sz="0" w:space="0" w:color="auto"/>
        <w:left w:val="none" w:sz="0" w:space="0" w:color="auto"/>
        <w:bottom w:val="none" w:sz="0" w:space="0" w:color="auto"/>
        <w:right w:val="none" w:sz="0" w:space="0" w:color="auto"/>
      </w:divBdr>
      <w:divsChild>
        <w:div w:id="389689639">
          <w:marLeft w:val="120"/>
          <w:marRight w:val="0"/>
          <w:marTop w:val="0"/>
          <w:marBottom w:val="0"/>
          <w:divBdr>
            <w:top w:val="none" w:sz="0" w:space="0" w:color="auto"/>
            <w:left w:val="none" w:sz="0" w:space="0" w:color="auto"/>
            <w:bottom w:val="none" w:sz="0" w:space="0" w:color="auto"/>
            <w:right w:val="none" w:sz="0" w:space="0" w:color="auto"/>
          </w:divBdr>
          <w:divsChild>
            <w:div w:id="51734215">
              <w:marLeft w:val="0"/>
              <w:marRight w:val="0"/>
              <w:marTop w:val="0"/>
              <w:marBottom w:val="0"/>
              <w:divBdr>
                <w:top w:val="none" w:sz="0" w:space="0" w:color="auto"/>
                <w:left w:val="none" w:sz="0" w:space="0" w:color="auto"/>
                <w:bottom w:val="none" w:sz="0" w:space="0" w:color="auto"/>
                <w:right w:val="none" w:sz="0" w:space="0" w:color="auto"/>
              </w:divBdr>
            </w:div>
          </w:divsChild>
        </w:div>
        <w:div w:id="514149828">
          <w:marLeft w:val="120"/>
          <w:marRight w:val="0"/>
          <w:marTop w:val="0"/>
          <w:marBottom w:val="0"/>
          <w:divBdr>
            <w:top w:val="none" w:sz="0" w:space="0" w:color="auto"/>
            <w:left w:val="none" w:sz="0" w:space="0" w:color="auto"/>
            <w:bottom w:val="none" w:sz="0" w:space="0" w:color="auto"/>
            <w:right w:val="none" w:sz="0" w:space="0" w:color="auto"/>
          </w:divBdr>
          <w:divsChild>
            <w:div w:id="176044977">
              <w:marLeft w:val="0"/>
              <w:marRight w:val="0"/>
              <w:marTop w:val="0"/>
              <w:marBottom w:val="0"/>
              <w:divBdr>
                <w:top w:val="none" w:sz="0" w:space="0" w:color="auto"/>
                <w:left w:val="none" w:sz="0" w:space="0" w:color="auto"/>
                <w:bottom w:val="none" w:sz="0" w:space="0" w:color="auto"/>
                <w:right w:val="none" w:sz="0" w:space="0" w:color="auto"/>
              </w:divBdr>
            </w:div>
          </w:divsChild>
        </w:div>
        <w:div w:id="1482698818">
          <w:marLeft w:val="120"/>
          <w:marRight w:val="0"/>
          <w:marTop w:val="0"/>
          <w:marBottom w:val="0"/>
          <w:divBdr>
            <w:top w:val="none" w:sz="0" w:space="0" w:color="auto"/>
            <w:left w:val="none" w:sz="0" w:space="0" w:color="auto"/>
            <w:bottom w:val="none" w:sz="0" w:space="0" w:color="auto"/>
            <w:right w:val="none" w:sz="0" w:space="0" w:color="auto"/>
          </w:divBdr>
          <w:divsChild>
            <w:div w:id="861943457">
              <w:marLeft w:val="0"/>
              <w:marRight w:val="0"/>
              <w:marTop w:val="0"/>
              <w:marBottom w:val="0"/>
              <w:divBdr>
                <w:top w:val="none" w:sz="0" w:space="0" w:color="auto"/>
                <w:left w:val="none" w:sz="0" w:space="0" w:color="auto"/>
                <w:bottom w:val="none" w:sz="0" w:space="0" w:color="auto"/>
                <w:right w:val="none" w:sz="0" w:space="0" w:color="auto"/>
              </w:divBdr>
            </w:div>
          </w:divsChild>
        </w:div>
        <w:div w:id="1506895802">
          <w:marLeft w:val="120"/>
          <w:marRight w:val="0"/>
          <w:marTop w:val="0"/>
          <w:marBottom w:val="0"/>
          <w:divBdr>
            <w:top w:val="none" w:sz="0" w:space="0" w:color="auto"/>
            <w:left w:val="none" w:sz="0" w:space="0" w:color="auto"/>
            <w:bottom w:val="none" w:sz="0" w:space="0" w:color="auto"/>
            <w:right w:val="none" w:sz="0" w:space="0" w:color="auto"/>
          </w:divBdr>
          <w:divsChild>
            <w:div w:id="1957715970">
              <w:marLeft w:val="0"/>
              <w:marRight w:val="0"/>
              <w:marTop w:val="0"/>
              <w:marBottom w:val="0"/>
              <w:divBdr>
                <w:top w:val="none" w:sz="0" w:space="0" w:color="auto"/>
                <w:left w:val="none" w:sz="0" w:space="0" w:color="auto"/>
                <w:bottom w:val="none" w:sz="0" w:space="0" w:color="auto"/>
                <w:right w:val="none" w:sz="0" w:space="0" w:color="auto"/>
              </w:divBdr>
            </w:div>
          </w:divsChild>
        </w:div>
        <w:div w:id="1776746677">
          <w:marLeft w:val="120"/>
          <w:marRight w:val="0"/>
          <w:marTop w:val="0"/>
          <w:marBottom w:val="0"/>
          <w:divBdr>
            <w:top w:val="none" w:sz="0" w:space="0" w:color="auto"/>
            <w:left w:val="none" w:sz="0" w:space="0" w:color="auto"/>
            <w:bottom w:val="none" w:sz="0" w:space="0" w:color="auto"/>
            <w:right w:val="none" w:sz="0" w:space="0" w:color="auto"/>
          </w:divBdr>
          <w:divsChild>
            <w:div w:id="19988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4229">
      <w:bodyDiv w:val="1"/>
      <w:marLeft w:val="0"/>
      <w:marRight w:val="0"/>
      <w:marTop w:val="0"/>
      <w:marBottom w:val="0"/>
      <w:divBdr>
        <w:top w:val="none" w:sz="0" w:space="0" w:color="auto"/>
        <w:left w:val="none" w:sz="0" w:space="0" w:color="auto"/>
        <w:bottom w:val="none" w:sz="0" w:space="0" w:color="auto"/>
        <w:right w:val="none" w:sz="0" w:space="0" w:color="auto"/>
      </w:divBdr>
    </w:div>
    <w:div w:id="1163740202">
      <w:bodyDiv w:val="1"/>
      <w:marLeft w:val="0"/>
      <w:marRight w:val="0"/>
      <w:marTop w:val="0"/>
      <w:marBottom w:val="0"/>
      <w:divBdr>
        <w:top w:val="none" w:sz="0" w:space="0" w:color="auto"/>
        <w:left w:val="none" w:sz="0" w:space="0" w:color="auto"/>
        <w:bottom w:val="none" w:sz="0" w:space="0" w:color="auto"/>
        <w:right w:val="none" w:sz="0" w:space="0" w:color="auto"/>
      </w:divBdr>
    </w:div>
    <w:div w:id="1195656867">
      <w:bodyDiv w:val="1"/>
      <w:marLeft w:val="0"/>
      <w:marRight w:val="0"/>
      <w:marTop w:val="0"/>
      <w:marBottom w:val="0"/>
      <w:divBdr>
        <w:top w:val="none" w:sz="0" w:space="0" w:color="auto"/>
        <w:left w:val="none" w:sz="0" w:space="0" w:color="auto"/>
        <w:bottom w:val="none" w:sz="0" w:space="0" w:color="auto"/>
        <w:right w:val="none" w:sz="0" w:space="0" w:color="auto"/>
      </w:divBdr>
    </w:div>
    <w:div w:id="1196696893">
      <w:bodyDiv w:val="1"/>
      <w:marLeft w:val="0"/>
      <w:marRight w:val="0"/>
      <w:marTop w:val="0"/>
      <w:marBottom w:val="0"/>
      <w:divBdr>
        <w:top w:val="none" w:sz="0" w:space="0" w:color="auto"/>
        <w:left w:val="none" w:sz="0" w:space="0" w:color="auto"/>
        <w:bottom w:val="none" w:sz="0" w:space="0" w:color="auto"/>
        <w:right w:val="none" w:sz="0" w:space="0" w:color="auto"/>
      </w:divBdr>
    </w:div>
    <w:div w:id="1201623790">
      <w:bodyDiv w:val="1"/>
      <w:marLeft w:val="0"/>
      <w:marRight w:val="0"/>
      <w:marTop w:val="0"/>
      <w:marBottom w:val="0"/>
      <w:divBdr>
        <w:top w:val="none" w:sz="0" w:space="0" w:color="auto"/>
        <w:left w:val="none" w:sz="0" w:space="0" w:color="auto"/>
        <w:bottom w:val="none" w:sz="0" w:space="0" w:color="auto"/>
        <w:right w:val="none" w:sz="0" w:space="0" w:color="auto"/>
      </w:divBdr>
    </w:div>
    <w:div w:id="1228957003">
      <w:bodyDiv w:val="1"/>
      <w:marLeft w:val="0"/>
      <w:marRight w:val="0"/>
      <w:marTop w:val="0"/>
      <w:marBottom w:val="0"/>
      <w:divBdr>
        <w:top w:val="none" w:sz="0" w:space="0" w:color="auto"/>
        <w:left w:val="none" w:sz="0" w:space="0" w:color="auto"/>
        <w:bottom w:val="none" w:sz="0" w:space="0" w:color="auto"/>
        <w:right w:val="none" w:sz="0" w:space="0" w:color="auto"/>
      </w:divBdr>
    </w:div>
    <w:div w:id="1237936675">
      <w:bodyDiv w:val="1"/>
      <w:marLeft w:val="0"/>
      <w:marRight w:val="0"/>
      <w:marTop w:val="0"/>
      <w:marBottom w:val="0"/>
      <w:divBdr>
        <w:top w:val="none" w:sz="0" w:space="0" w:color="auto"/>
        <w:left w:val="none" w:sz="0" w:space="0" w:color="auto"/>
        <w:bottom w:val="none" w:sz="0" w:space="0" w:color="auto"/>
        <w:right w:val="none" w:sz="0" w:space="0" w:color="auto"/>
      </w:divBdr>
    </w:div>
    <w:div w:id="1239704671">
      <w:bodyDiv w:val="1"/>
      <w:marLeft w:val="0"/>
      <w:marRight w:val="0"/>
      <w:marTop w:val="0"/>
      <w:marBottom w:val="0"/>
      <w:divBdr>
        <w:top w:val="none" w:sz="0" w:space="0" w:color="auto"/>
        <w:left w:val="none" w:sz="0" w:space="0" w:color="auto"/>
        <w:bottom w:val="none" w:sz="0" w:space="0" w:color="auto"/>
        <w:right w:val="none" w:sz="0" w:space="0" w:color="auto"/>
      </w:divBdr>
    </w:div>
    <w:div w:id="1245649027">
      <w:bodyDiv w:val="1"/>
      <w:marLeft w:val="0"/>
      <w:marRight w:val="0"/>
      <w:marTop w:val="0"/>
      <w:marBottom w:val="0"/>
      <w:divBdr>
        <w:top w:val="none" w:sz="0" w:space="0" w:color="auto"/>
        <w:left w:val="none" w:sz="0" w:space="0" w:color="auto"/>
        <w:bottom w:val="none" w:sz="0" w:space="0" w:color="auto"/>
        <w:right w:val="none" w:sz="0" w:space="0" w:color="auto"/>
      </w:divBdr>
    </w:div>
    <w:div w:id="1262957471">
      <w:bodyDiv w:val="1"/>
      <w:marLeft w:val="0"/>
      <w:marRight w:val="0"/>
      <w:marTop w:val="0"/>
      <w:marBottom w:val="0"/>
      <w:divBdr>
        <w:top w:val="none" w:sz="0" w:space="0" w:color="auto"/>
        <w:left w:val="none" w:sz="0" w:space="0" w:color="auto"/>
        <w:bottom w:val="none" w:sz="0" w:space="0" w:color="auto"/>
        <w:right w:val="none" w:sz="0" w:space="0" w:color="auto"/>
      </w:divBdr>
    </w:div>
    <w:div w:id="1289509712">
      <w:bodyDiv w:val="1"/>
      <w:marLeft w:val="0"/>
      <w:marRight w:val="0"/>
      <w:marTop w:val="0"/>
      <w:marBottom w:val="0"/>
      <w:divBdr>
        <w:top w:val="none" w:sz="0" w:space="0" w:color="auto"/>
        <w:left w:val="none" w:sz="0" w:space="0" w:color="auto"/>
        <w:bottom w:val="none" w:sz="0" w:space="0" w:color="auto"/>
        <w:right w:val="none" w:sz="0" w:space="0" w:color="auto"/>
      </w:divBdr>
    </w:div>
    <w:div w:id="1289817027">
      <w:bodyDiv w:val="1"/>
      <w:marLeft w:val="0"/>
      <w:marRight w:val="0"/>
      <w:marTop w:val="0"/>
      <w:marBottom w:val="0"/>
      <w:divBdr>
        <w:top w:val="none" w:sz="0" w:space="0" w:color="auto"/>
        <w:left w:val="none" w:sz="0" w:space="0" w:color="auto"/>
        <w:bottom w:val="none" w:sz="0" w:space="0" w:color="auto"/>
        <w:right w:val="none" w:sz="0" w:space="0" w:color="auto"/>
      </w:divBdr>
    </w:div>
    <w:div w:id="1332761363">
      <w:bodyDiv w:val="1"/>
      <w:marLeft w:val="0"/>
      <w:marRight w:val="0"/>
      <w:marTop w:val="0"/>
      <w:marBottom w:val="0"/>
      <w:divBdr>
        <w:top w:val="none" w:sz="0" w:space="0" w:color="auto"/>
        <w:left w:val="none" w:sz="0" w:space="0" w:color="auto"/>
        <w:bottom w:val="none" w:sz="0" w:space="0" w:color="auto"/>
        <w:right w:val="none" w:sz="0" w:space="0" w:color="auto"/>
      </w:divBdr>
    </w:div>
    <w:div w:id="1336306257">
      <w:bodyDiv w:val="1"/>
      <w:marLeft w:val="0"/>
      <w:marRight w:val="0"/>
      <w:marTop w:val="0"/>
      <w:marBottom w:val="0"/>
      <w:divBdr>
        <w:top w:val="none" w:sz="0" w:space="0" w:color="auto"/>
        <w:left w:val="none" w:sz="0" w:space="0" w:color="auto"/>
        <w:bottom w:val="none" w:sz="0" w:space="0" w:color="auto"/>
        <w:right w:val="none" w:sz="0" w:space="0" w:color="auto"/>
      </w:divBdr>
    </w:div>
    <w:div w:id="1385980610">
      <w:bodyDiv w:val="1"/>
      <w:marLeft w:val="0"/>
      <w:marRight w:val="0"/>
      <w:marTop w:val="0"/>
      <w:marBottom w:val="0"/>
      <w:divBdr>
        <w:top w:val="none" w:sz="0" w:space="0" w:color="auto"/>
        <w:left w:val="none" w:sz="0" w:space="0" w:color="auto"/>
        <w:bottom w:val="none" w:sz="0" w:space="0" w:color="auto"/>
        <w:right w:val="none" w:sz="0" w:space="0" w:color="auto"/>
      </w:divBdr>
    </w:div>
    <w:div w:id="1394812425">
      <w:bodyDiv w:val="1"/>
      <w:marLeft w:val="0"/>
      <w:marRight w:val="0"/>
      <w:marTop w:val="0"/>
      <w:marBottom w:val="0"/>
      <w:divBdr>
        <w:top w:val="none" w:sz="0" w:space="0" w:color="auto"/>
        <w:left w:val="none" w:sz="0" w:space="0" w:color="auto"/>
        <w:bottom w:val="none" w:sz="0" w:space="0" w:color="auto"/>
        <w:right w:val="none" w:sz="0" w:space="0" w:color="auto"/>
      </w:divBdr>
    </w:div>
    <w:div w:id="1420564121">
      <w:bodyDiv w:val="1"/>
      <w:marLeft w:val="0"/>
      <w:marRight w:val="0"/>
      <w:marTop w:val="0"/>
      <w:marBottom w:val="0"/>
      <w:divBdr>
        <w:top w:val="none" w:sz="0" w:space="0" w:color="auto"/>
        <w:left w:val="none" w:sz="0" w:space="0" w:color="auto"/>
        <w:bottom w:val="none" w:sz="0" w:space="0" w:color="auto"/>
        <w:right w:val="none" w:sz="0" w:space="0" w:color="auto"/>
      </w:divBdr>
    </w:div>
    <w:div w:id="1438866578">
      <w:bodyDiv w:val="1"/>
      <w:marLeft w:val="0"/>
      <w:marRight w:val="0"/>
      <w:marTop w:val="0"/>
      <w:marBottom w:val="0"/>
      <w:divBdr>
        <w:top w:val="none" w:sz="0" w:space="0" w:color="auto"/>
        <w:left w:val="none" w:sz="0" w:space="0" w:color="auto"/>
        <w:bottom w:val="none" w:sz="0" w:space="0" w:color="auto"/>
        <w:right w:val="none" w:sz="0" w:space="0" w:color="auto"/>
      </w:divBdr>
      <w:divsChild>
        <w:div w:id="2052611855">
          <w:marLeft w:val="0"/>
          <w:marRight w:val="0"/>
          <w:marTop w:val="0"/>
          <w:marBottom w:val="0"/>
          <w:divBdr>
            <w:top w:val="none" w:sz="0" w:space="0" w:color="auto"/>
            <w:left w:val="none" w:sz="0" w:space="0" w:color="auto"/>
            <w:bottom w:val="none" w:sz="0" w:space="0" w:color="auto"/>
            <w:right w:val="none" w:sz="0" w:space="0" w:color="auto"/>
          </w:divBdr>
          <w:divsChild>
            <w:div w:id="5074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2168">
      <w:bodyDiv w:val="1"/>
      <w:marLeft w:val="0"/>
      <w:marRight w:val="0"/>
      <w:marTop w:val="0"/>
      <w:marBottom w:val="0"/>
      <w:divBdr>
        <w:top w:val="none" w:sz="0" w:space="0" w:color="auto"/>
        <w:left w:val="none" w:sz="0" w:space="0" w:color="auto"/>
        <w:bottom w:val="none" w:sz="0" w:space="0" w:color="auto"/>
        <w:right w:val="none" w:sz="0" w:space="0" w:color="auto"/>
      </w:divBdr>
      <w:divsChild>
        <w:div w:id="106704711">
          <w:blockQuote w:val="1"/>
          <w:marLeft w:val="600"/>
          <w:marRight w:val="0"/>
          <w:marTop w:val="0"/>
          <w:marBottom w:val="0"/>
          <w:divBdr>
            <w:top w:val="none" w:sz="0" w:space="0" w:color="auto"/>
            <w:left w:val="none" w:sz="0" w:space="0" w:color="auto"/>
            <w:bottom w:val="none" w:sz="0" w:space="0" w:color="auto"/>
            <w:right w:val="none" w:sz="0" w:space="0" w:color="auto"/>
          </w:divBdr>
          <w:divsChild>
            <w:div w:id="1124542583">
              <w:marLeft w:val="0"/>
              <w:marRight w:val="0"/>
              <w:marTop w:val="0"/>
              <w:marBottom w:val="0"/>
              <w:divBdr>
                <w:top w:val="none" w:sz="0" w:space="0" w:color="auto"/>
                <w:left w:val="none" w:sz="0" w:space="0" w:color="auto"/>
                <w:bottom w:val="none" w:sz="0" w:space="0" w:color="auto"/>
                <w:right w:val="none" w:sz="0" w:space="0" w:color="auto"/>
              </w:divBdr>
            </w:div>
            <w:div w:id="1921402898">
              <w:marLeft w:val="0"/>
              <w:marRight w:val="0"/>
              <w:marTop w:val="0"/>
              <w:marBottom w:val="0"/>
              <w:divBdr>
                <w:top w:val="none" w:sz="0" w:space="0" w:color="auto"/>
                <w:left w:val="none" w:sz="0" w:space="0" w:color="auto"/>
                <w:bottom w:val="none" w:sz="0" w:space="0" w:color="auto"/>
                <w:right w:val="none" w:sz="0" w:space="0" w:color="auto"/>
              </w:divBdr>
              <w:divsChild>
                <w:div w:id="2133092989">
                  <w:marLeft w:val="0"/>
                  <w:marRight w:val="0"/>
                  <w:marTop w:val="0"/>
                  <w:marBottom w:val="0"/>
                  <w:divBdr>
                    <w:top w:val="none" w:sz="0" w:space="0" w:color="auto"/>
                    <w:left w:val="none" w:sz="0" w:space="0" w:color="auto"/>
                    <w:bottom w:val="none" w:sz="0" w:space="0" w:color="auto"/>
                    <w:right w:val="none" w:sz="0" w:space="0" w:color="auto"/>
                  </w:divBdr>
                </w:div>
              </w:divsChild>
            </w:div>
            <w:div w:id="1934588324">
              <w:marLeft w:val="0"/>
              <w:marRight w:val="0"/>
              <w:marTop w:val="0"/>
              <w:marBottom w:val="0"/>
              <w:divBdr>
                <w:top w:val="none" w:sz="0" w:space="0" w:color="auto"/>
                <w:left w:val="none" w:sz="0" w:space="0" w:color="auto"/>
                <w:bottom w:val="none" w:sz="0" w:space="0" w:color="auto"/>
                <w:right w:val="none" w:sz="0" w:space="0" w:color="auto"/>
              </w:divBdr>
              <w:divsChild>
                <w:div w:id="10595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6387">
      <w:bodyDiv w:val="1"/>
      <w:marLeft w:val="0"/>
      <w:marRight w:val="0"/>
      <w:marTop w:val="0"/>
      <w:marBottom w:val="0"/>
      <w:divBdr>
        <w:top w:val="none" w:sz="0" w:space="0" w:color="auto"/>
        <w:left w:val="none" w:sz="0" w:space="0" w:color="auto"/>
        <w:bottom w:val="none" w:sz="0" w:space="0" w:color="auto"/>
        <w:right w:val="none" w:sz="0" w:space="0" w:color="auto"/>
      </w:divBdr>
    </w:div>
    <w:div w:id="1518226351">
      <w:bodyDiv w:val="1"/>
      <w:marLeft w:val="0"/>
      <w:marRight w:val="0"/>
      <w:marTop w:val="0"/>
      <w:marBottom w:val="0"/>
      <w:divBdr>
        <w:top w:val="none" w:sz="0" w:space="0" w:color="auto"/>
        <w:left w:val="none" w:sz="0" w:space="0" w:color="auto"/>
        <w:bottom w:val="none" w:sz="0" w:space="0" w:color="auto"/>
        <w:right w:val="none" w:sz="0" w:space="0" w:color="auto"/>
      </w:divBdr>
    </w:div>
    <w:div w:id="1583686294">
      <w:bodyDiv w:val="1"/>
      <w:marLeft w:val="0"/>
      <w:marRight w:val="0"/>
      <w:marTop w:val="0"/>
      <w:marBottom w:val="0"/>
      <w:divBdr>
        <w:top w:val="none" w:sz="0" w:space="0" w:color="auto"/>
        <w:left w:val="none" w:sz="0" w:space="0" w:color="auto"/>
        <w:bottom w:val="none" w:sz="0" w:space="0" w:color="auto"/>
        <w:right w:val="none" w:sz="0" w:space="0" w:color="auto"/>
      </w:divBdr>
    </w:div>
    <w:div w:id="1644039317">
      <w:bodyDiv w:val="1"/>
      <w:marLeft w:val="0"/>
      <w:marRight w:val="0"/>
      <w:marTop w:val="0"/>
      <w:marBottom w:val="0"/>
      <w:divBdr>
        <w:top w:val="none" w:sz="0" w:space="0" w:color="auto"/>
        <w:left w:val="none" w:sz="0" w:space="0" w:color="auto"/>
        <w:bottom w:val="none" w:sz="0" w:space="0" w:color="auto"/>
        <w:right w:val="none" w:sz="0" w:space="0" w:color="auto"/>
      </w:divBdr>
    </w:div>
    <w:div w:id="1644039584">
      <w:bodyDiv w:val="1"/>
      <w:marLeft w:val="0"/>
      <w:marRight w:val="0"/>
      <w:marTop w:val="0"/>
      <w:marBottom w:val="0"/>
      <w:divBdr>
        <w:top w:val="none" w:sz="0" w:space="0" w:color="auto"/>
        <w:left w:val="none" w:sz="0" w:space="0" w:color="auto"/>
        <w:bottom w:val="none" w:sz="0" w:space="0" w:color="auto"/>
        <w:right w:val="none" w:sz="0" w:space="0" w:color="auto"/>
      </w:divBdr>
      <w:divsChild>
        <w:div w:id="1345280574">
          <w:marLeft w:val="0"/>
          <w:marRight w:val="0"/>
          <w:marTop w:val="0"/>
          <w:marBottom w:val="0"/>
          <w:divBdr>
            <w:top w:val="none" w:sz="0" w:space="0" w:color="auto"/>
            <w:left w:val="none" w:sz="0" w:space="0" w:color="auto"/>
            <w:bottom w:val="none" w:sz="0" w:space="0" w:color="auto"/>
            <w:right w:val="none" w:sz="0" w:space="0" w:color="auto"/>
          </w:divBdr>
        </w:div>
        <w:div w:id="1678726646">
          <w:marLeft w:val="0"/>
          <w:marRight w:val="0"/>
          <w:marTop w:val="0"/>
          <w:marBottom w:val="0"/>
          <w:divBdr>
            <w:top w:val="none" w:sz="0" w:space="0" w:color="auto"/>
            <w:left w:val="none" w:sz="0" w:space="0" w:color="auto"/>
            <w:bottom w:val="none" w:sz="0" w:space="0" w:color="auto"/>
            <w:right w:val="none" w:sz="0" w:space="0" w:color="auto"/>
          </w:divBdr>
          <w:divsChild>
            <w:div w:id="65225589">
              <w:marLeft w:val="0"/>
              <w:marRight w:val="0"/>
              <w:marTop w:val="0"/>
              <w:marBottom w:val="0"/>
              <w:divBdr>
                <w:top w:val="none" w:sz="0" w:space="0" w:color="auto"/>
                <w:left w:val="none" w:sz="0" w:space="0" w:color="auto"/>
                <w:bottom w:val="none" w:sz="0" w:space="0" w:color="auto"/>
                <w:right w:val="none" w:sz="0" w:space="0" w:color="auto"/>
              </w:divBdr>
            </w:div>
            <w:div w:id="132213553">
              <w:marLeft w:val="0"/>
              <w:marRight w:val="0"/>
              <w:marTop w:val="0"/>
              <w:marBottom w:val="0"/>
              <w:divBdr>
                <w:top w:val="none" w:sz="0" w:space="0" w:color="auto"/>
                <w:left w:val="none" w:sz="0" w:space="0" w:color="auto"/>
                <w:bottom w:val="none" w:sz="0" w:space="0" w:color="auto"/>
                <w:right w:val="none" w:sz="0" w:space="0" w:color="auto"/>
              </w:divBdr>
            </w:div>
            <w:div w:id="172038769">
              <w:marLeft w:val="0"/>
              <w:marRight w:val="0"/>
              <w:marTop w:val="0"/>
              <w:marBottom w:val="0"/>
              <w:divBdr>
                <w:top w:val="none" w:sz="0" w:space="0" w:color="auto"/>
                <w:left w:val="none" w:sz="0" w:space="0" w:color="auto"/>
                <w:bottom w:val="none" w:sz="0" w:space="0" w:color="auto"/>
                <w:right w:val="none" w:sz="0" w:space="0" w:color="auto"/>
              </w:divBdr>
            </w:div>
            <w:div w:id="216094396">
              <w:marLeft w:val="0"/>
              <w:marRight w:val="0"/>
              <w:marTop w:val="0"/>
              <w:marBottom w:val="0"/>
              <w:divBdr>
                <w:top w:val="none" w:sz="0" w:space="0" w:color="auto"/>
                <w:left w:val="none" w:sz="0" w:space="0" w:color="auto"/>
                <w:bottom w:val="none" w:sz="0" w:space="0" w:color="auto"/>
                <w:right w:val="none" w:sz="0" w:space="0" w:color="auto"/>
              </w:divBdr>
            </w:div>
            <w:div w:id="289439166">
              <w:marLeft w:val="0"/>
              <w:marRight w:val="0"/>
              <w:marTop w:val="0"/>
              <w:marBottom w:val="0"/>
              <w:divBdr>
                <w:top w:val="none" w:sz="0" w:space="0" w:color="auto"/>
                <w:left w:val="none" w:sz="0" w:space="0" w:color="auto"/>
                <w:bottom w:val="none" w:sz="0" w:space="0" w:color="auto"/>
                <w:right w:val="none" w:sz="0" w:space="0" w:color="auto"/>
              </w:divBdr>
            </w:div>
            <w:div w:id="450586758">
              <w:marLeft w:val="0"/>
              <w:marRight w:val="0"/>
              <w:marTop w:val="0"/>
              <w:marBottom w:val="0"/>
              <w:divBdr>
                <w:top w:val="none" w:sz="0" w:space="0" w:color="auto"/>
                <w:left w:val="none" w:sz="0" w:space="0" w:color="auto"/>
                <w:bottom w:val="none" w:sz="0" w:space="0" w:color="auto"/>
                <w:right w:val="none" w:sz="0" w:space="0" w:color="auto"/>
              </w:divBdr>
            </w:div>
            <w:div w:id="537739338">
              <w:marLeft w:val="0"/>
              <w:marRight w:val="0"/>
              <w:marTop w:val="0"/>
              <w:marBottom w:val="0"/>
              <w:divBdr>
                <w:top w:val="none" w:sz="0" w:space="0" w:color="auto"/>
                <w:left w:val="none" w:sz="0" w:space="0" w:color="auto"/>
                <w:bottom w:val="none" w:sz="0" w:space="0" w:color="auto"/>
                <w:right w:val="none" w:sz="0" w:space="0" w:color="auto"/>
              </w:divBdr>
            </w:div>
            <w:div w:id="727267005">
              <w:marLeft w:val="0"/>
              <w:marRight w:val="0"/>
              <w:marTop w:val="0"/>
              <w:marBottom w:val="0"/>
              <w:divBdr>
                <w:top w:val="none" w:sz="0" w:space="0" w:color="auto"/>
                <w:left w:val="none" w:sz="0" w:space="0" w:color="auto"/>
                <w:bottom w:val="none" w:sz="0" w:space="0" w:color="auto"/>
                <w:right w:val="none" w:sz="0" w:space="0" w:color="auto"/>
              </w:divBdr>
              <w:divsChild>
                <w:div w:id="1360012699">
                  <w:marLeft w:val="0"/>
                  <w:marRight w:val="0"/>
                  <w:marTop w:val="0"/>
                  <w:marBottom w:val="0"/>
                  <w:divBdr>
                    <w:top w:val="none" w:sz="0" w:space="0" w:color="auto"/>
                    <w:left w:val="none" w:sz="0" w:space="0" w:color="auto"/>
                    <w:bottom w:val="none" w:sz="0" w:space="0" w:color="auto"/>
                    <w:right w:val="none" w:sz="0" w:space="0" w:color="auto"/>
                  </w:divBdr>
                </w:div>
              </w:divsChild>
            </w:div>
            <w:div w:id="976954394">
              <w:marLeft w:val="0"/>
              <w:marRight w:val="0"/>
              <w:marTop w:val="0"/>
              <w:marBottom w:val="0"/>
              <w:divBdr>
                <w:top w:val="none" w:sz="0" w:space="0" w:color="auto"/>
                <w:left w:val="none" w:sz="0" w:space="0" w:color="auto"/>
                <w:bottom w:val="none" w:sz="0" w:space="0" w:color="auto"/>
                <w:right w:val="none" w:sz="0" w:space="0" w:color="auto"/>
              </w:divBdr>
            </w:div>
            <w:div w:id="1608003046">
              <w:marLeft w:val="0"/>
              <w:marRight w:val="0"/>
              <w:marTop w:val="0"/>
              <w:marBottom w:val="0"/>
              <w:divBdr>
                <w:top w:val="none" w:sz="0" w:space="0" w:color="auto"/>
                <w:left w:val="none" w:sz="0" w:space="0" w:color="auto"/>
                <w:bottom w:val="none" w:sz="0" w:space="0" w:color="auto"/>
                <w:right w:val="none" w:sz="0" w:space="0" w:color="auto"/>
              </w:divBdr>
            </w:div>
            <w:div w:id="1638871880">
              <w:marLeft w:val="0"/>
              <w:marRight w:val="0"/>
              <w:marTop w:val="0"/>
              <w:marBottom w:val="0"/>
              <w:divBdr>
                <w:top w:val="none" w:sz="0" w:space="0" w:color="auto"/>
                <w:left w:val="none" w:sz="0" w:space="0" w:color="auto"/>
                <w:bottom w:val="none" w:sz="0" w:space="0" w:color="auto"/>
                <w:right w:val="none" w:sz="0" w:space="0" w:color="auto"/>
              </w:divBdr>
            </w:div>
            <w:div w:id="1883054891">
              <w:marLeft w:val="0"/>
              <w:marRight w:val="0"/>
              <w:marTop w:val="0"/>
              <w:marBottom w:val="0"/>
              <w:divBdr>
                <w:top w:val="none" w:sz="0" w:space="0" w:color="auto"/>
                <w:left w:val="none" w:sz="0" w:space="0" w:color="auto"/>
                <w:bottom w:val="none" w:sz="0" w:space="0" w:color="auto"/>
                <w:right w:val="none" w:sz="0" w:space="0" w:color="auto"/>
              </w:divBdr>
            </w:div>
            <w:div w:id="2054305101">
              <w:marLeft w:val="0"/>
              <w:marRight w:val="0"/>
              <w:marTop w:val="0"/>
              <w:marBottom w:val="0"/>
              <w:divBdr>
                <w:top w:val="none" w:sz="0" w:space="0" w:color="auto"/>
                <w:left w:val="none" w:sz="0" w:space="0" w:color="auto"/>
                <w:bottom w:val="none" w:sz="0" w:space="0" w:color="auto"/>
                <w:right w:val="none" w:sz="0" w:space="0" w:color="auto"/>
              </w:divBdr>
            </w:div>
            <w:div w:id="205777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6591">
      <w:bodyDiv w:val="1"/>
      <w:marLeft w:val="0"/>
      <w:marRight w:val="0"/>
      <w:marTop w:val="0"/>
      <w:marBottom w:val="0"/>
      <w:divBdr>
        <w:top w:val="none" w:sz="0" w:space="0" w:color="auto"/>
        <w:left w:val="none" w:sz="0" w:space="0" w:color="auto"/>
        <w:bottom w:val="none" w:sz="0" w:space="0" w:color="auto"/>
        <w:right w:val="none" w:sz="0" w:space="0" w:color="auto"/>
      </w:divBdr>
    </w:div>
    <w:div w:id="1702318376">
      <w:bodyDiv w:val="1"/>
      <w:marLeft w:val="0"/>
      <w:marRight w:val="0"/>
      <w:marTop w:val="0"/>
      <w:marBottom w:val="0"/>
      <w:divBdr>
        <w:top w:val="none" w:sz="0" w:space="0" w:color="auto"/>
        <w:left w:val="none" w:sz="0" w:space="0" w:color="auto"/>
        <w:bottom w:val="none" w:sz="0" w:space="0" w:color="auto"/>
        <w:right w:val="none" w:sz="0" w:space="0" w:color="auto"/>
      </w:divBdr>
    </w:div>
    <w:div w:id="1715277911">
      <w:bodyDiv w:val="1"/>
      <w:marLeft w:val="0"/>
      <w:marRight w:val="0"/>
      <w:marTop w:val="0"/>
      <w:marBottom w:val="0"/>
      <w:divBdr>
        <w:top w:val="none" w:sz="0" w:space="0" w:color="auto"/>
        <w:left w:val="none" w:sz="0" w:space="0" w:color="auto"/>
        <w:bottom w:val="none" w:sz="0" w:space="0" w:color="auto"/>
        <w:right w:val="none" w:sz="0" w:space="0" w:color="auto"/>
      </w:divBdr>
    </w:div>
    <w:div w:id="1745448564">
      <w:bodyDiv w:val="1"/>
      <w:marLeft w:val="0"/>
      <w:marRight w:val="0"/>
      <w:marTop w:val="0"/>
      <w:marBottom w:val="0"/>
      <w:divBdr>
        <w:top w:val="none" w:sz="0" w:space="0" w:color="auto"/>
        <w:left w:val="none" w:sz="0" w:space="0" w:color="auto"/>
        <w:bottom w:val="none" w:sz="0" w:space="0" w:color="auto"/>
        <w:right w:val="none" w:sz="0" w:space="0" w:color="auto"/>
      </w:divBdr>
    </w:div>
    <w:div w:id="1769697562">
      <w:bodyDiv w:val="1"/>
      <w:marLeft w:val="0"/>
      <w:marRight w:val="0"/>
      <w:marTop w:val="0"/>
      <w:marBottom w:val="0"/>
      <w:divBdr>
        <w:top w:val="none" w:sz="0" w:space="0" w:color="auto"/>
        <w:left w:val="none" w:sz="0" w:space="0" w:color="auto"/>
        <w:bottom w:val="none" w:sz="0" w:space="0" w:color="auto"/>
        <w:right w:val="none" w:sz="0" w:space="0" w:color="auto"/>
      </w:divBdr>
    </w:div>
    <w:div w:id="1775831568">
      <w:bodyDiv w:val="1"/>
      <w:marLeft w:val="0"/>
      <w:marRight w:val="0"/>
      <w:marTop w:val="0"/>
      <w:marBottom w:val="0"/>
      <w:divBdr>
        <w:top w:val="none" w:sz="0" w:space="0" w:color="auto"/>
        <w:left w:val="none" w:sz="0" w:space="0" w:color="auto"/>
        <w:bottom w:val="none" w:sz="0" w:space="0" w:color="auto"/>
        <w:right w:val="none" w:sz="0" w:space="0" w:color="auto"/>
      </w:divBdr>
      <w:divsChild>
        <w:div w:id="169026599">
          <w:marLeft w:val="120"/>
          <w:marRight w:val="0"/>
          <w:marTop w:val="0"/>
          <w:marBottom w:val="0"/>
          <w:divBdr>
            <w:top w:val="none" w:sz="0" w:space="0" w:color="auto"/>
            <w:left w:val="none" w:sz="0" w:space="0" w:color="auto"/>
            <w:bottom w:val="none" w:sz="0" w:space="0" w:color="auto"/>
            <w:right w:val="none" w:sz="0" w:space="0" w:color="auto"/>
          </w:divBdr>
          <w:divsChild>
            <w:div w:id="1760759926">
              <w:marLeft w:val="0"/>
              <w:marRight w:val="0"/>
              <w:marTop w:val="0"/>
              <w:marBottom w:val="0"/>
              <w:divBdr>
                <w:top w:val="none" w:sz="0" w:space="0" w:color="auto"/>
                <w:left w:val="none" w:sz="0" w:space="0" w:color="auto"/>
                <w:bottom w:val="none" w:sz="0" w:space="0" w:color="auto"/>
                <w:right w:val="none" w:sz="0" w:space="0" w:color="auto"/>
              </w:divBdr>
            </w:div>
          </w:divsChild>
        </w:div>
        <w:div w:id="198082305">
          <w:marLeft w:val="120"/>
          <w:marRight w:val="0"/>
          <w:marTop w:val="0"/>
          <w:marBottom w:val="0"/>
          <w:divBdr>
            <w:top w:val="none" w:sz="0" w:space="0" w:color="auto"/>
            <w:left w:val="none" w:sz="0" w:space="0" w:color="auto"/>
            <w:bottom w:val="none" w:sz="0" w:space="0" w:color="auto"/>
            <w:right w:val="none" w:sz="0" w:space="0" w:color="auto"/>
          </w:divBdr>
          <w:divsChild>
            <w:div w:id="158928317">
              <w:marLeft w:val="0"/>
              <w:marRight w:val="0"/>
              <w:marTop w:val="0"/>
              <w:marBottom w:val="0"/>
              <w:divBdr>
                <w:top w:val="none" w:sz="0" w:space="0" w:color="auto"/>
                <w:left w:val="none" w:sz="0" w:space="0" w:color="auto"/>
                <w:bottom w:val="none" w:sz="0" w:space="0" w:color="auto"/>
                <w:right w:val="none" w:sz="0" w:space="0" w:color="auto"/>
              </w:divBdr>
            </w:div>
          </w:divsChild>
        </w:div>
        <w:div w:id="364059092">
          <w:marLeft w:val="120"/>
          <w:marRight w:val="0"/>
          <w:marTop w:val="0"/>
          <w:marBottom w:val="0"/>
          <w:divBdr>
            <w:top w:val="none" w:sz="0" w:space="0" w:color="auto"/>
            <w:left w:val="none" w:sz="0" w:space="0" w:color="auto"/>
            <w:bottom w:val="none" w:sz="0" w:space="0" w:color="auto"/>
            <w:right w:val="none" w:sz="0" w:space="0" w:color="auto"/>
          </w:divBdr>
          <w:divsChild>
            <w:div w:id="1041899563">
              <w:marLeft w:val="0"/>
              <w:marRight w:val="0"/>
              <w:marTop w:val="0"/>
              <w:marBottom w:val="0"/>
              <w:divBdr>
                <w:top w:val="none" w:sz="0" w:space="0" w:color="auto"/>
                <w:left w:val="none" w:sz="0" w:space="0" w:color="auto"/>
                <w:bottom w:val="none" w:sz="0" w:space="0" w:color="auto"/>
                <w:right w:val="none" w:sz="0" w:space="0" w:color="auto"/>
              </w:divBdr>
            </w:div>
          </w:divsChild>
        </w:div>
        <w:div w:id="864711761">
          <w:marLeft w:val="120"/>
          <w:marRight w:val="0"/>
          <w:marTop w:val="0"/>
          <w:marBottom w:val="0"/>
          <w:divBdr>
            <w:top w:val="none" w:sz="0" w:space="0" w:color="auto"/>
            <w:left w:val="none" w:sz="0" w:space="0" w:color="auto"/>
            <w:bottom w:val="none" w:sz="0" w:space="0" w:color="auto"/>
            <w:right w:val="none" w:sz="0" w:space="0" w:color="auto"/>
          </w:divBdr>
          <w:divsChild>
            <w:div w:id="272983819">
              <w:marLeft w:val="0"/>
              <w:marRight w:val="0"/>
              <w:marTop w:val="0"/>
              <w:marBottom w:val="0"/>
              <w:divBdr>
                <w:top w:val="none" w:sz="0" w:space="0" w:color="auto"/>
                <w:left w:val="none" w:sz="0" w:space="0" w:color="auto"/>
                <w:bottom w:val="none" w:sz="0" w:space="0" w:color="auto"/>
                <w:right w:val="none" w:sz="0" w:space="0" w:color="auto"/>
              </w:divBdr>
            </w:div>
          </w:divsChild>
        </w:div>
        <w:div w:id="1236552494">
          <w:marLeft w:val="120"/>
          <w:marRight w:val="0"/>
          <w:marTop w:val="0"/>
          <w:marBottom w:val="0"/>
          <w:divBdr>
            <w:top w:val="none" w:sz="0" w:space="0" w:color="auto"/>
            <w:left w:val="none" w:sz="0" w:space="0" w:color="auto"/>
            <w:bottom w:val="none" w:sz="0" w:space="0" w:color="auto"/>
            <w:right w:val="none" w:sz="0" w:space="0" w:color="auto"/>
          </w:divBdr>
          <w:divsChild>
            <w:div w:id="207245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60155">
      <w:bodyDiv w:val="1"/>
      <w:marLeft w:val="0"/>
      <w:marRight w:val="0"/>
      <w:marTop w:val="0"/>
      <w:marBottom w:val="0"/>
      <w:divBdr>
        <w:top w:val="none" w:sz="0" w:space="0" w:color="auto"/>
        <w:left w:val="none" w:sz="0" w:space="0" w:color="auto"/>
        <w:bottom w:val="none" w:sz="0" w:space="0" w:color="auto"/>
        <w:right w:val="none" w:sz="0" w:space="0" w:color="auto"/>
      </w:divBdr>
    </w:div>
    <w:div w:id="1795950905">
      <w:bodyDiv w:val="1"/>
      <w:marLeft w:val="0"/>
      <w:marRight w:val="0"/>
      <w:marTop w:val="0"/>
      <w:marBottom w:val="0"/>
      <w:divBdr>
        <w:top w:val="none" w:sz="0" w:space="0" w:color="auto"/>
        <w:left w:val="none" w:sz="0" w:space="0" w:color="auto"/>
        <w:bottom w:val="none" w:sz="0" w:space="0" w:color="auto"/>
        <w:right w:val="none" w:sz="0" w:space="0" w:color="auto"/>
      </w:divBdr>
    </w:div>
    <w:div w:id="1812820904">
      <w:bodyDiv w:val="1"/>
      <w:marLeft w:val="0"/>
      <w:marRight w:val="0"/>
      <w:marTop w:val="0"/>
      <w:marBottom w:val="0"/>
      <w:divBdr>
        <w:top w:val="none" w:sz="0" w:space="0" w:color="auto"/>
        <w:left w:val="none" w:sz="0" w:space="0" w:color="auto"/>
        <w:bottom w:val="none" w:sz="0" w:space="0" w:color="auto"/>
        <w:right w:val="none" w:sz="0" w:space="0" w:color="auto"/>
      </w:divBdr>
    </w:div>
    <w:div w:id="1816414832">
      <w:bodyDiv w:val="1"/>
      <w:marLeft w:val="0"/>
      <w:marRight w:val="0"/>
      <w:marTop w:val="0"/>
      <w:marBottom w:val="0"/>
      <w:divBdr>
        <w:top w:val="none" w:sz="0" w:space="0" w:color="auto"/>
        <w:left w:val="none" w:sz="0" w:space="0" w:color="auto"/>
        <w:bottom w:val="none" w:sz="0" w:space="0" w:color="auto"/>
        <w:right w:val="none" w:sz="0" w:space="0" w:color="auto"/>
      </w:divBdr>
    </w:div>
    <w:div w:id="1835605956">
      <w:bodyDiv w:val="1"/>
      <w:marLeft w:val="0"/>
      <w:marRight w:val="0"/>
      <w:marTop w:val="0"/>
      <w:marBottom w:val="0"/>
      <w:divBdr>
        <w:top w:val="none" w:sz="0" w:space="0" w:color="auto"/>
        <w:left w:val="none" w:sz="0" w:space="0" w:color="auto"/>
        <w:bottom w:val="none" w:sz="0" w:space="0" w:color="auto"/>
        <w:right w:val="none" w:sz="0" w:space="0" w:color="auto"/>
      </w:divBdr>
    </w:div>
    <w:div w:id="1850681333">
      <w:bodyDiv w:val="1"/>
      <w:marLeft w:val="0"/>
      <w:marRight w:val="0"/>
      <w:marTop w:val="0"/>
      <w:marBottom w:val="0"/>
      <w:divBdr>
        <w:top w:val="none" w:sz="0" w:space="0" w:color="auto"/>
        <w:left w:val="none" w:sz="0" w:space="0" w:color="auto"/>
        <w:bottom w:val="none" w:sz="0" w:space="0" w:color="auto"/>
        <w:right w:val="none" w:sz="0" w:space="0" w:color="auto"/>
      </w:divBdr>
    </w:div>
    <w:div w:id="1891261741">
      <w:bodyDiv w:val="1"/>
      <w:marLeft w:val="0"/>
      <w:marRight w:val="0"/>
      <w:marTop w:val="0"/>
      <w:marBottom w:val="0"/>
      <w:divBdr>
        <w:top w:val="none" w:sz="0" w:space="0" w:color="auto"/>
        <w:left w:val="none" w:sz="0" w:space="0" w:color="auto"/>
        <w:bottom w:val="none" w:sz="0" w:space="0" w:color="auto"/>
        <w:right w:val="none" w:sz="0" w:space="0" w:color="auto"/>
      </w:divBdr>
      <w:divsChild>
        <w:div w:id="273632518">
          <w:blockQuote w:val="1"/>
          <w:marLeft w:val="600"/>
          <w:marRight w:val="0"/>
          <w:marTop w:val="0"/>
          <w:marBottom w:val="0"/>
          <w:divBdr>
            <w:top w:val="none" w:sz="0" w:space="0" w:color="auto"/>
            <w:left w:val="none" w:sz="0" w:space="0" w:color="auto"/>
            <w:bottom w:val="none" w:sz="0" w:space="0" w:color="auto"/>
            <w:right w:val="none" w:sz="0" w:space="0" w:color="auto"/>
          </w:divBdr>
          <w:divsChild>
            <w:div w:id="960457858">
              <w:marLeft w:val="0"/>
              <w:marRight w:val="0"/>
              <w:marTop w:val="0"/>
              <w:marBottom w:val="0"/>
              <w:divBdr>
                <w:top w:val="none" w:sz="0" w:space="0" w:color="auto"/>
                <w:left w:val="none" w:sz="0" w:space="0" w:color="auto"/>
                <w:bottom w:val="none" w:sz="0" w:space="0" w:color="auto"/>
                <w:right w:val="none" w:sz="0" w:space="0" w:color="auto"/>
              </w:divBdr>
              <w:divsChild>
                <w:div w:id="1326978521">
                  <w:marLeft w:val="0"/>
                  <w:marRight w:val="0"/>
                  <w:marTop w:val="0"/>
                  <w:marBottom w:val="0"/>
                  <w:divBdr>
                    <w:top w:val="none" w:sz="0" w:space="0" w:color="auto"/>
                    <w:left w:val="none" w:sz="0" w:space="0" w:color="auto"/>
                    <w:bottom w:val="none" w:sz="0" w:space="0" w:color="auto"/>
                    <w:right w:val="none" w:sz="0" w:space="0" w:color="auto"/>
                  </w:divBdr>
                </w:div>
              </w:divsChild>
            </w:div>
            <w:div w:id="1363214447">
              <w:marLeft w:val="0"/>
              <w:marRight w:val="0"/>
              <w:marTop w:val="0"/>
              <w:marBottom w:val="0"/>
              <w:divBdr>
                <w:top w:val="none" w:sz="0" w:space="0" w:color="auto"/>
                <w:left w:val="none" w:sz="0" w:space="0" w:color="auto"/>
                <w:bottom w:val="none" w:sz="0" w:space="0" w:color="auto"/>
                <w:right w:val="none" w:sz="0" w:space="0" w:color="auto"/>
              </w:divBdr>
            </w:div>
            <w:div w:id="1508474802">
              <w:marLeft w:val="0"/>
              <w:marRight w:val="0"/>
              <w:marTop w:val="0"/>
              <w:marBottom w:val="0"/>
              <w:divBdr>
                <w:top w:val="none" w:sz="0" w:space="0" w:color="auto"/>
                <w:left w:val="none" w:sz="0" w:space="0" w:color="auto"/>
                <w:bottom w:val="none" w:sz="0" w:space="0" w:color="auto"/>
                <w:right w:val="none" w:sz="0" w:space="0" w:color="auto"/>
              </w:divBdr>
              <w:divsChild>
                <w:div w:id="9845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887650">
      <w:bodyDiv w:val="1"/>
      <w:marLeft w:val="0"/>
      <w:marRight w:val="0"/>
      <w:marTop w:val="0"/>
      <w:marBottom w:val="0"/>
      <w:divBdr>
        <w:top w:val="none" w:sz="0" w:space="0" w:color="auto"/>
        <w:left w:val="none" w:sz="0" w:space="0" w:color="auto"/>
        <w:bottom w:val="none" w:sz="0" w:space="0" w:color="auto"/>
        <w:right w:val="none" w:sz="0" w:space="0" w:color="auto"/>
      </w:divBdr>
    </w:div>
    <w:div w:id="1922564172">
      <w:bodyDiv w:val="1"/>
      <w:marLeft w:val="0"/>
      <w:marRight w:val="0"/>
      <w:marTop w:val="0"/>
      <w:marBottom w:val="0"/>
      <w:divBdr>
        <w:top w:val="none" w:sz="0" w:space="0" w:color="auto"/>
        <w:left w:val="none" w:sz="0" w:space="0" w:color="auto"/>
        <w:bottom w:val="none" w:sz="0" w:space="0" w:color="auto"/>
        <w:right w:val="none" w:sz="0" w:space="0" w:color="auto"/>
      </w:divBdr>
    </w:div>
    <w:div w:id="1950040368">
      <w:bodyDiv w:val="1"/>
      <w:marLeft w:val="0"/>
      <w:marRight w:val="0"/>
      <w:marTop w:val="0"/>
      <w:marBottom w:val="0"/>
      <w:divBdr>
        <w:top w:val="none" w:sz="0" w:space="0" w:color="auto"/>
        <w:left w:val="none" w:sz="0" w:space="0" w:color="auto"/>
        <w:bottom w:val="none" w:sz="0" w:space="0" w:color="auto"/>
        <w:right w:val="none" w:sz="0" w:space="0" w:color="auto"/>
      </w:divBdr>
      <w:divsChild>
        <w:div w:id="1139032752">
          <w:marLeft w:val="0"/>
          <w:marRight w:val="0"/>
          <w:marTop w:val="0"/>
          <w:marBottom w:val="0"/>
          <w:divBdr>
            <w:top w:val="none" w:sz="0" w:space="0" w:color="auto"/>
            <w:left w:val="none" w:sz="0" w:space="0" w:color="auto"/>
            <w:bottom w:val="none" w:sz="0" w:space="0" w:color="auto"/>
            <w:right w:val="none" w:sz="0" w:space="0" w:color="auto"/>
          </w:divBdr>
          <w:divsChild>
            <w:div w:id="7847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02220">
      <w:bodyDiv w:val="1"/>
      <w:marLeft w:val="0"/>
      <w:marRight w:val="0"/>
      <w:marTop w:val="0"/>
      <w:marBottom w:val="0"/>
      <w:divBdr>
        <w:top w:val="none" w:sz="0" w:space="0" w:color="auto"/>
        <w:left w:val="none" w:sz="0" w:space="0" w:color="auto"/>
        <w:bottom w:val="none" w:sz="0" w:space="0" w:color="auto"/>
        <w:right w:val="none" w:sz="0" w:space="0" w:color="auto"/>
      </w:divBdr>
    </w:div>
    <w:div w:id="1981185030">
      <w:bodyDiv w:val="1"/>
      <w:marLeft w:val="0"/>
      <w:marRight w:val="0"/>
      <w:marTop w:val="0"/>
      <w:marBottom w:val="0"/>
      <w:divBdr>
        <w:top w:val="none" w:sz="0" w:space="0" w:color="auto"/>
        <w:left w:val="none" w:sz="0" w:space="0" w:color="auto"/>
        <w:bottom w:val="none" w:sz="0" w:space="0" w:color="auto"/>
        <w:right w:val="none" w:sz="0" w:space="0" w:color="auto"/>
      </w:divBdr>
    </w:div>
    <w:div w:id="2042122275">
      <w:bodyDiv w:val="1"/>
      <w:marLeft w:val="0"/>
      <w:marRight w:val="0"/>
      <w:marTop w:val="0"/>
      <w:marBottom w:val="0"/>
      <w:divBdr>
        <w:top w:val="none" w:sz="0" w:space="0" w:color="auto"/>
        <w:left w:val="none" w:sz="0" w:space="0" w:color="auto"/>
        <w:bottom w:val="none" w:sz="0" w:space="0" w:color="auto"/>
        <w:right w:val="none" w:sz="0" w:space="0" w:color="auto"/>
      </w:divBdr>
      <w:divsChild>
        <w:div w:id="443306239">
          <w:marLeft w:val="75"/>
          <w:marRight w:val="375"/>
          <w:marTop w:val="75"/>
          <w:marBottom w:val="75"/>
          <w:divBdr>
            <w:top w:val="none" w:sz="0" w:space="0" w:color="auto"/>
            <w:left w:val="none" w:sz="0" w:space="0" w:color="auto"/>
            <w:bottom w:val="none" w:sz="0" w:space="0" w:color="auto"/>
            <w:right w:val="none" w:sz="0" w:space="0" w:color="auto"/>
          </w:divBdr>
          <w:divsChild>
            <w:div w:id="1924409948">
              <w:marLeft w:val="0"/>
              <w:marRight w:val="0"/>
              <w:marTop w:val="0"/>
              <w:marBottom w:val="0"/>
              <w:divBdr>
                <w:top w:val="none" w:sz="0" w:space="0" w:color="auto"/>
                <w:left w:val="none" w:sz="0" w:space="0" w:color="auto"/>
                <w:bottom w:val="none" w:sz="0" w:space="0" w:color="auto"/>
                <w:right w:val="none" w:sz="0" w:space="0" w:color="auto"/>
              </w:divBdr>
              <w:divsChild>
                <w:div w:id="1713918377">
                  <w:marLeft w:val="0"/>
                  <w:marRight w:val="-450"/>
                  <w:marTop w:val="0"/>
                  <w:marBottom w:val="0"/>
                  <w:divBdr>
                    <w:top w:val="none" w:sz="0" w:space="0" w:color="auto"/>
                    <w:left w:val="none" w:sz="0" w:space="0" w:color="auto"/>
                    <w:bottom w:val="none" w:sz="0" w:space="0" w:color="auto"/>
                    <w:right w:val="none" w:sz="0" w:space="0" w:color="auto"/>
                  </w:divBdr>
                  <w:divsChild>
                    <w:div w:id="1112092261">
                      <w:marLeft w:val="465"/>
                      <w:marRight w:val="0"/>
                      <w:marTop w:val="0"/>
                      <w:marBottom w:val="0"/>
                      <w:divBdr>
                        <w:top w:val="none" w:sz="0" w:space="0" w:color="auto"/>
                        <w:left w:val="none" w:sz="0" w:space="0" w:color="auto"/>
                        <w:bottom w:val="none" w:sz="0" w:space="0" w:color="auto"/>
                        <w:right w:val="none" w:sz="0" w:space="0" w:color="auto"/>
                      </w:divBdr>
                      <w:divsChild>
                        <w:div w:id="1358585721">
                          <w:marLeft w:val="0"/>
                          <w:marRight w:val="0"/>
                          <w:marTop w:val="0"/>
                          <w:marBottom w:val="0"/>
                          <w:divBdr>
                            <w:top w:val="none" w:sz="0" w:space="0" w:color="auto"/>
                            <w:left w:val="none" w:sz="0" w:space="0" w:color="auto"/>
                            <w:bottom w:val="none" w:sz="0" w:space="0" w:color="auto"/>
                            <w:right w:val="none" w:sz="0" w:space="0" w:color="auto"/>
                          </w:divBdr>
                          <w:divsChild>
                            <w:div w:id="922760805">
                              <w:marLeft w:val="0"/>
                              <w:marRight w:val="0"/>
                              <w:marTop w:val="0"/>
                              <w:marBottom w:val="0"/>
                              <w:divBdr>
                                <w:top w:val="none" w:sz="0" w:space="0" w:color="auto"/>
                                <w:left w:val="none" w:sz="0" w:space="0" w:color="auto"/>
                                <w:bottom w:val="none" w:sz="0" w:space="0" w:color="auto"/>
                                <w:right w:val="none" w:sz="0" w:space="0" w:color="auto"/>
                              </w:divBdr>
                              <w:divsChild>
                                <w:div w:id="522548537">
                                  <w:marLeft w:val="0"/>
                                  <w:marRight w:val="0"/>
                                  <w:marTop w:val="0"/>
                                  <w:marBottom w:val="0"/>
                                  <w:divBdr>
                                    <w:top w:val="none" w:sz="0" w:space="0" w:color="auto"/>
                                    <w:left w:val="none" w:sz="0" w:space="0" w:color="auto"/>
                                    <w:bottom w:val="none" w:sz="0" w:space="0" w:color="auto"/>
                                    <w:right w:val="none" w:sz="0" w:space="0" w:color="auto"/>
                                  </w:divBdr>
                                  <w:divsChild>
                                    <w:div w:id="1411267142">
                                      <w:marLeft w:val="0"/>
                                      <w:marRight w:val="0"/>
                                      <w:marTop w:val="0"/>
                                      <w:marBottom w:val="0"/>
                                      <w:divBdr>
                                        <w:top w:val="none" w:sz="0" w:space="0" w:color="auto"/>
                                        <w:left w:val="none" w:sz="0" w:space="0" w:color="auto"/>
                                        <w:bottom w:val="none" w:sz="0" w:space="0" w:color="auto"/>
                                        <w:right w:val="none" w:sz="0" w:space="0" w:color="auto"/>
                                      </w:divBdr>
                                      <w:divsChild>
                                        <w:div w:id="48966223">
                                          <w:marLeft w:val="0"/>
                                          <w:marRight w:val="0"/>
                                          <w:marTop w:val="0"/>
                                          <w:marBottom w:val="0"/>
                                          <w:divBdr>
                                            <w:top w:val="none" w:sz="0" w:space="0" w:color="auto"/>
                                            <w:left w:val="none" w:sz="0" w:space="0" w:color="auto"/>
                                            <w:bottom w:val="none" w:sz="0" w:space="0" w:color="auto"/>
                                            <w:right w:val="none" w:sz="0" w:space="0" w:color="auto"/>
                                          </w:divBdr>
                                          <w:divsChild>
                                            <w:div w:id="964197748">
                                              <w:marLeft w:val="0"/>
                                              <w:marRight w:val="0"/>
                                              <w:marTop w:val="0"/>
                                              <w:marBottom w:val="0"/>
                                              <w:divBdr>
                                                <w:top w:val="none" w:sz="0" w:space="0" w:color="auto"/>
                                                <w:left w:val="none" w:sz="0" w:space="0" w:color="auto"/>
                                                <w:bottom w:val="none" w:sz="0" w:space="0" w:color="auto"/>
                                                <w:right w:val="none" w:sz="0" w:space="0" w:color="auto"/>
                                              </w:divBdr>
                                            </w:div>
                                          </w:divsChild>
                                        </w:div>
                                        <w:div w:id="186673915">
                                          <w:marLeft w:val="0"/>
                                          <w:marRight w:val="0"/>
                                          <w:marTop w:val="0"/>
                                          <w:marBottom w:val="0"/>
                                          <w:divBdr>
                                            <w:top w:val="none" w:sz="0" w:space="0" w:color="auto"/>
                                            <w:left w:val="none" w:sz="0" w:space="0" w:color="auto"/>
                                            <w:bottom w:val="none" w:sz="0" w:space="0" w:color="auto"/>
                                            <w:right w:val="none" w:sz="0" w:space="0" w:color="auto"/>
                                          </w:divBdr>
                                          <w:divsChild>
                                            <w:div w:id="1760297304">
                                              <w:marLeft w:val="0"/>
                                              <w:marRight w:val="0"/>
                                              <w:marTop w:val="0"/>
                                              <w:marBottom w:val="0"/>
                                              <w:divBdr>
                                                <w:top w:val="none" w:sz="0" w:space="0" w:color="auto"/>
                                                <w:left w:val="none" w:sz="0" w:space="0" w:color="auto"/>
                                                <w:bottom w:val="none" w:sz="0" w:space="0" w:color="auto"/>
                                                <w:right w:val="none" w:sz="0" w:space="0" w:color="auto"/>
                                              </w:divBdr>
                                            </w:div>
                                          </w:divsChild>
                                        </w:div>
                                        <w:div w:id="491916487">
                                          <w:marLeft w:val="0"/>
                                          <w:marRight w:val="0"/>
                                          <w:marTop w:val="0"/>
                                          <w:marBottom w:val="0"/>
                                          <w:divBdr>
                                            <w:top w:val="none" w:sz="0" w:space="0" w:color="auto"/>
                                            <w:left w:val="none" w:sz="0" w:space="0" w:color="auto"/>
                                            <w:bottom w:val="none" w:sz="0" w:space="0" w:color="auto"/>
                                            <w:right w:val="none" w:sz="0" w:space="0" w:color="auto"/>
                                          </w:divBdr>
                                          <w:divsChild>
                                            <w:div w:id="936139916">
                                              <w:marLeft w:val="0"/>
                                              <w:marRight w:val="0"/>
                                              <w:marTop w:val="0"/>
                                              <w:marBottom w:val="0"/>
                                              <w:divBdr>
                                                <w:top w:val="none" w:sz="0" w:space="0" w:color="auto"/>
                                                <w:left w:val="none" w:sz="0" w:space="0" w:color="auto"/>
                                                <w:bottom w:val="none" w:sz="0" w:space="0" w:color="auto"/>
                                                <w:right w:val="none" w:sz="0" w:space="0" w:color="auto"/>
                                              </w:divBdr>
                                            </w:div>
                                          </w:divsChild>
                                        </w:div>
                                        <w:div w:id="944120491">
                                          <w:marLeft w:val="0"/>
                                          <w:marRight w:val="0"/>
                                          <w:marTop w:val="0"/>
                                          <w:marBottom w:val="0"/>
                                          <w:divBdr>
                                            <w:top w:val="none" w:sz="0" w:space="0" w:color="auto"/>
                                            <w:left w:val="none" w:sz="0" w:space="0" w:color="auto"/>
                                            <w:bottom w:val="none" w:sz="0" w:space="0" w:color="auto"/>
                                            <w:right w:val="none" w:sz="0" w:space="0" w:color="auto"/>
                                          </w:divBdr>
                                          <w:divsChild>
                                            <w:div w:id="771583906">
                                              <w:marLeft w:val="0"/>
                                              <w:marRight w:val="0"/>
                                              <w:marTop w:val="0"/>
                                              <w:marBottom w:val="0"/>
                                              <w:divBdr>
                                                <w:top w:val="none" w:sz="0" w:space="0" w:color="auto"/>
                                                <w:left w:val="none" w:sz="0" w:space="0" w:color="auto"/>
                                                <w:bottom w:val="none" w:sz="0" w:space="0" w:color="auto"/>
                                                <w:right w:val="none" w:sz="0" w:space="0" w:color="auto"/>
                                              </w:divBdr>
                                            </w:div>
                                          </w:divsChild>
                                        </w:div>
                                        <w:div w:id="1177845099">
                                          <w:marLeft w:val="0"/>
                                          <w:marRight w:val="0"/>
                                          <w:marTop w:val="0"/>
                                          <w:marBottom w:val="0"/>
                                          <w:divBdr>
                                            <w:top w:val="none" w:sz="0" w:space="0" w:color="auto"/>
                                            <w:left w:val="none" w:sz="0" w:space="0" w:color="auto"/>
                                            <w:bottom w:val="none" w:sz="0" w:space="0" w:color="auto"/>
                                            <w:right w:val="none" w:sz="0" w:space="0" w:color="auto"/>
                                          </w:divBdr>
                                          <w:divsChild>
                                            <w:div w:id="1099065370">
                                              <w:marLeft w:val="0"/>
                                              <w:marRight w:val="0"/>
                                              <w:marTop w:val="0"/>
                                              <w:marBottom w:val="0"/>
                                              <w:divBdr>
                                                <w:top w:val="none" w:sz="0" w:space="0" w:color="auto"/>
                                                <w:left w:val="none" w:sz="0" w:space="0" w:color="auto"/>
                                                <w:bottom w:val="none" w:sz="0" w:space="0" w:color="auto"/>
                                                <w:right w:val="none" w:sz="0" w:space="0" w:color="auto"/>
                                              </w:divBdr>
                                            </w:div>
                                          </w:divsChild>
                                        </w:div>
                                        <w:div w:id="1181318978">
                                          <w:marLeft w:val="0"/>
                                          <w:marRight w:val="0"/>
                                          <w:marTop w:val="0"/>
                                          <w:marBottom w:val="0"/>
                                          <w:divBdr>
                                            <w:top w:val="none" w:sz="0" w:space="0" w:color="auto"/>
                                            <w:left w:val="none" w:sz="0" w:space="0" w:color="auto"/>
                                            <w:bottom w:val="none" w:sz="0" w:space="0" w:color="auto"/>
                                            <w:right w:val="none" w:sz="0" w:space="0" w:color="auto"/>
                                          </w:divBdr>
                                          <w:divsChild>
                                            <w:div w:id="899679171">
                                              <w:marLeft w:val="0"/>
                                              <w:marRight w:val="0"/>
                                              <w:marTop w:val="0"/>
                                              <w:marBottom w:val="0"/>
                                              <w:divBdr>
                                                <w:top w:val="none" w:sz="0" w:space="0" w:color="auto"/>
                                                <w:left w:val="none" w:sz="0" w:space="0" w:color="auto"/>
                                                <w:bottom w:val="none" w:sz="0" w:space="0" w:color="auto"/>
                                                <w:right w:val="none" w:sz="0" w:space="0" w:color="auto"/>
                                              </w:divBdr>
                                            </w:div>
                                          </w:divsChild>
                                        </w:div>
                                        <w:div w:id="1272588614">
                                          <w:marLeft w:val="0"/>
                                          <w:marRight w:val="0"/>
                                          <w:marTop w:val="0"/>
                                          <w:marBottom w:val="0"/>
                                          <w:divBdr>
                                            <w:top w:val="none" w:sz="0" w:space="0" w:color="auto"/>
                                            <w:left w:val="none" w:sz="0" w:space="0" w:color="auto"/>
                                            <w:bottom w:val="none" w:sz="0" w:space="0" w:color="auto"/>
                                            <w:right w:val="none" w:sz="0" w:space="0" w:color="auto"/>
                                          </w:divBdr>
                                        </w:div>
                                        <w:div w:id="1702127769">
                                          <w:marLeft w:val="0"/>
                                          <w:marRight w:val="0"/>
                                          <w:marTop w:val="0"/>
                                          <w:marBottom w:val="0"/>
                                          <w:divBdr>
                                            <w:top w:val="none" w:sz="0" w:space="0" w:color="auto"/>
                                            <w:left w:val="none" w:sz="0" w:space="0" w:color="auto"/>
                                            <w:bottom w:val="none" w:sz="0" w:space="0" w:color="auto"/>
                                            <w:right w:val="none" w:sz="0" w:space="0" w:color="auto"/>
                                          </w:divBdr>
                                          <w:divsChild>
                                            <w:div w:id="159543390">
                                              <w:marLeft w:val="0"/>
                                              <w:marRight w:val="0"/>
                                              <w:marTop w:val="0"/>
                                              <w:marBottom w:val="0"/>
                                              <w:divBdr>
                                                <w:top w:val="none" w:sz="0" w:space="0" w:color="auto"/>
                                                <w:left w:val="none" w:sz="0" w:space="0" w:color="auto"/>
                                                <w:bottom w:val="none" w:sz="0" w:space="0" w:color="auto"/>
                                                <w:right w:val="none" w:sz="0" w:space="0" w:color="auto"/>
                                              </w:divBdr>
                                            </w:div>
                                          </w:divsChild>
                                        </w:div>
                                        <w:div w:id="1737901319">
                                          <w:marLeft w:val="0"/>
                                          <w:marRight w:val="0"/>
                                          <w:marTop w:val="0"/>
                                          <w:marBottom w:val="0"/>
                                          <w:divBdr>
                                            <w:top w:val="none" w:sz="0" w:space="0" w:color="auto"/>
                                            <w:left w:val="none" w:sz="0" w:space="0" w:color="auto"/>
                                            <w:bottom w:val="none" w:sz="0" w:space="0" w:color="auto"/>
                                            <w:right w:val="none" w:sz="0" w:space="0" w:color="auto"/>
                                          </w:divBdr>
                                          <w:divsChild>
                                            <w:div w:id="1121269933">
                                              <w:marLeft w:val="0"/>
                                              <w:marRight w:val="0"/>
                                              <w:marTop w:val="0"/>
                                              <w:marBottom w:val="0"/>
                                              <w:divBdr>
                                                <w:top w:val="none" w:sz="0" w:space="0" w:color="auto"/>
                                                <w:left w:val="none" w:sz="0" w:space="0" w:color="auto"/>
                                                <w:bottom w:val="none" w:sz="0" w:space="0" w:color="auto"/>
                                                <w:right w:val="none" w:sz="0" w:space="0" w:color="auto"/>
                                              </w:divBdr>
                                            </w:div>
                                          </w:divsChild>
                                        </w:div>
                                        <w:div w:id="1926645096">
                                          <w:marLeft w:val="0"/>
                                          <w:marRight w:val="0"/>
                                          <w:marTop w:val="0"/>
                                          <w:marBottom w:val="0"/>
                                          <w:divBdr>
                                            <w:top w:val="none" w:sz="0" w:space="0" w:color="auto"/>
                                            <w:left w:val="none" w:sz="0" w:space="0" w:color="auto"/>
                                            <w:bottom w:val="none" w:sz="0" w:space="0" w:color="auto"/>
                                            <w:right w:val="none" w:sz="0" w:space="0" w:color="auto"/>
                                          </w:divBdr>
                                          <w:divsChild>
                                            <w:div w:id="558517940">
                                              <w:marLeft w:val="0"/>
                                              <w:marRight w:val="0"/>
                                              <w:marTop w:val="0"/>
                                              <w:marBottom w:val="0"/>
                                              <w:divBdr>
                                                <w:top w:val="none" w:sz="0" w:space="0" w:color="auto"/>
                                                <w:left w:val="none" w:sz="0" w:space="0" w:color="auto"/>
                                                <w:bottom w:val="none" w:sz="0" w:space="0" w:color="auto"/>
                                                <w:right w:val="none" w:sz="0" w:space="0" w:color="auto"/>
                                              </w:divBdr>
                                            </w:div>
                                          </w:divsChild>
                                        </w:div>
                                        <w:div w:id="1944607228">
                                          <w:marLeft w:val="0"/>
                                          <w:marRight w:val="0"/>
                                          <w:marTop w:val="0"/>
                                          <w:marBottom w:val="0"/>
                                          <w:divBdr>
                                            <w:top w:val="none" w:sz="0" w:space="0" w:color="auto"/>
                                            <w:left w:val="none" w:sz="0" w:space="0" w:color="auto"/>
                                            <w:bottom w:val="none" w:sz="0" w:space="0" w:color="auto"/>
                                            <w:right w:val="none" w:sz="0" w:space="0" w:color="auto"/>
                                          </w:divBdr>
                                          <w:divsChild>
                                            <w:div w:id="18361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8987649">
      <w:bodyDiv w:val="1"/>
      <w:marLeft w:val="0"/>
      <w:marRight w:val="0"/>
      <w:marTop w:val="0"/>
      <w:marBottom w:val="0"/>
      <w:divBdr>
        <w:top w:val="none" w:sz="0" w:space="0" w:color="auto"/>
        <w:left w:val="none" w:sz="0" w:space="0" w:color="auto"/>
        <w:bottom w:val="none" w:sz="0" w:space="0" w:color="auto"/>
        <w:right w:val="none" w:sz="0" w:space="0" w:color="auto"/>
      </w:divBdr>
    </w:div>
    <w:div w:id="2095662027">
      <w:bodyDiv w:val="1"/>
      <w:marLeft w:val="0"/>
      <w:marRight w:val="0"/>
      <w:marTop w:val="0"/>
      <w:marBottom w:val="0"/>
      <w:divBdr>
        <w:top w:val="none" w:sz="0" w:space="0" w:color="auto"/>
        <w:left w:val="none" w:sz="0" w:space="0" w:color="auto"/>
        <w:bottom w:val="none" w:sz="0" w:space="0" w:color="auto"/>
        <w:right w:val="none" w:sz="0" w:space="0" w:color="auto"/>
      </w:divBdr>
    </w:div>
    <w:div w:id="2104950797">
      <w:bodyDiv w:val="1"/>
      <w:marLeft w:val="0"/>
      <w:marRight w:val="0"/>
      <w:marTop w:val="0"/>
      <w:marBottom w:val="0"/>
      <w:divBdr>
        <w:top w:val="none" w:sz="0" w:space="0" w:color="auto"/>
        <w:left w:val="none" w:sz="0" w:space="0" w:color="auto"/>
        <w:bottom w:val="none" w:sz="0" w:space="0" w:color="auto"/>
        <w:right w:val="none" w:sz="0" w:space="0" w:color="auto"/>
      </w:divBdr>
      <w:divsChild>
        <w:div w:id="1309047213">
          <w:marLeft w:val="0"/>
          <w:marRight w:val="0"/>
          <w:marTop w:val="0"/>
          <w:marBottom w:val="0"/>
          <w:divBdr>
            <w:top w:val="none" w:sz="0" w:space="0" w:color="auto"/>
            <w:left w:val="none" w:sz="0" w:space="0" w:color="auto"/>
            <w:bottom w:val="none" w:sz="0" w:space="0" w:color="auto"/>
            <w:right w:val="none" w:sz="0" w:space="0" w:color="auto"/>
          </w:divBdr>
          <w:divsChild>
            <w:div w:id="10928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8685">
      <w:bodyDiv w:val="1"/>
      <w:marLeft w:val="0"/>
      <w:marRight w:val="0"/>
      <w:marTop w:val="0"/>
      <w:marBottom w:val="0"/>
      <w:divBdr>
        <w:top w:val="none" w:sz="0" w:space="0" w:color="auto"/>
        <w:left w:val="none" w:sz="0" w:space="0" w:color="auto"/>
        <w:bottom w:val="none" w:sz="0" w:space="0" w:color="auto"/>
        <w:right w:val="none" w:sz="0" w:space="0" w:color="auto"/>
      </w:divBdr>
      <w:divsChild>
        <w:div w:id="1006320300">
          <w:marLeft w:val="0"/>
          <w:marRight w:val="0"/>
          <w:marTop w:val="0"/>
          <w:marBottom w:val="0"/>
          <w:divBdr>
            <w:top w:val="none" w:sz="0" w:space="0" w:color="auto"/>
            <w:left w:val="none" w:sz="0" w:space="0" w:color="auto"/>
            <w:bottom w:val="none" w:sz="0" w:space="0" w:color="auto"/>
            <w:right w:val="none" w:sz="0" w:space="0" w:color="auto"/>
          </w:divBdr>
          <w:divsChild>
            <w:div w:id="10039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20134">
      <w:bodyDiv w:val="1"/>
      <w:marLeft w:val="0"/>
      <w:marRight w:val="0"/>
      <w:marTop w:val="0"/>
      <w:marBottom w:val="0"/>
      <w:divBdr>
        <w:top w:val="none" w:sz="0" w:space="0" w:color="auto"/>
        <w:left w:val="none" w:sz="0" w:space="0" w:color="auto"/>
        <w:bottom w:val="none" w:sz="0" w:space="0" w:color="auto"/>
        <w:right w:val="none" w:sz="0" w:space="0" w:color="auto"/>
      </w:divBdr>
    </w:div>
    <w:div w:id="212804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springframework.org/schema/p" TargetMode="External"/><Relationship Id="rId46" Type="http://schemas.openxmlformats.org/officeDocument/2006/relationships/image" Target="media/image38.png"/><Relationship Id="rId59"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B187C-A0E5-4358-BF16-5A45E089E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10422</TotalTime>
  <Pages>100</Pages>
  <Words>14697</Words>
  <Characters>83775</Characters>
  <Application>Microsoft Office Word</Application>
  <DocSecurity>0</DocSecurity>
  <Lines>698</Lines>
  <Paragraphs>196</Paragraphs>
  <ScaleCrop>false</ScaleCrop>
  <HeadingPairs>
    <vt:vector size="6" baseType="variant">
      <vt:variant>
        <vt:lpstr>Title</vt:lpstr>
      </vt:variant>
      <vt:variant>
        <vt:i4>1</vt:i4>
      </vt:variant>
      <vt:variant>
        <vt:lpstr>标题</vt:lpstr>
      </vt:variant>
      <vt:variant>
        <vt:i4>100</vt:i4>
      </vt:variant>
      <vt:variant>
        <vt:lpstr>Headings</vt:lpstr>
      </vt:variant>
      <vt:variant>
        <vt:i4>100</vt:i4>
      </vt:variant>
    </vt:vector>
  </HeadingPairs>
  <TitlesOfParts>
    <vt:vector size="201" baseType="lpstr">
      <vt:lpstr/>
      <vt:lpstr>JavaEE</vt:lpstr>
      <vt:lpstr>    JavaEE的三层模型</vt:lpstr>
      <vt:lpstr>        Domain Object(领域对象）层</vt:lpstr>
      <vt:lpstr>        DAO（Data Access Object,数据访问对象）层</vt:lpstr>
      <vt:lpstr>        Service(业务逻辑）层</vt:lpstr>
      <vt:lpstr>        Controller（控制器）层</vt:lpstr>
      <vt:lpstr>        View(表现）层</vt:lpstr>
      <vt:lpstr>    JavaEE的组件</vt:lpstr>
      <vt:lpstr>        表现层组件</vt:lpstr>
      <vt:lpstr>        控制器组件</vt:lpstr>
      <vt:lpstr>        业务逻辑组件</vt:lpstr>
      <vt:lpstr>spring概述</vt:lpstr>
      <vt:lpstr>    Spring概述</vt:lpstr>
      <vt:lpstr>        spring框架概述</vt:lpstr>
      <vt:lpstr>        spring由来</vt:lpstr>
      <vt:lpstr>        spring核心</vt:lpstr>
      <vt:lpstr>        spring优点</vt:lpstr>
      <vt:lpstr>        体系结构</vt:lpstr>
      <vt:lpstr>        框架图</vt:lpstr>
      <vt:lpstr>    相关概念说明</vt:lpstr>
      <vt:lpstr>        控制反转 （inversion of control）</vt:lpstr>
      <vt:lpstr>        依赖 </vt:lpstr>
      <vt:lpstr>        注入:</vt:lpstr>
      <vt:lpstr>        依赖注入和控制反转是同一概念吗?</vt:lpstr>
      <vt:lpstr>        参与者都有哪些?</vt:lpstr>
      <vt:lpstr>        IoC/DI是什么?能做什么?怎么做?用在什么地方?</vt:lpstr>
      <vt:lpstr>        什么是外部资源</vt:lpstr>
      <vt:lpstr>        IoC容器</vt:lpstr>
      <vt:lpstr>        使用IoC/DI容器开发需要改变思路</vt:lpstr>
      <vt:lpstr>        IOC和DI使用的底层技术</vt:lpstr>
      <vt:lpstr>        最终目地</vt:lpstr>
      <vt:lpstr>    控制反转和依赖注入详解</vt:lpstr>
      <vt:lpstr>ioc容器</vt:lpstr>
      <vt:lpstr>    引入</vt:lpstr>
      <vt:lpstr>    IOC容器的初始化-过程</vt:lpstr>
      <vt:lpstr>        Spring容器高层视图</vt:lpstr>
      <vt:lpstr>        IOC容器介绍</vt:lpstr>
      <vt:lpstr>    IOC源码分析</vt:lpstr>
      <vt:lpstr>        ClassPathXMLApplicationContext构造器</vt:lpstr>
      <vt:lpstr>    BeanFactory</vt:lpstr>
      <vt:lpstr>    ApplicationContext</vt:lpstr>
      <vt:lpstr>    Bean的生命周期</vt:lpstr>
      <vt:lpstr>    容器启动过程</vt:lpstr>
      <vt:lpstr>    Bean加载过程</vt:lpstr>
      <vt:lpstr>入门程序</vt:lpstr>
      <vt:lpstr>    导包</vt:lpstr>
      <vt:lpstr>        核心包</vt:lpstr>
      <vt:lpstr>        日志包</vt:lpstr>
      <vt:lpstr>    入门案例IOC(控制反转)</vt:lpstr>
      <vt:lpstr>        接口</vt:lpstr>
      <vt:lpstr>        实现接口的类</vt:lpstr>
      <vt:lpstr>        applicationContext.xml配置文件</vt:lpstr>
      <vt:lpstr>        测试</vt:lpstr>
      <vt:lpstr>    入门案例DI（Dependency Injection）</vt:lpstr>
      <vt:lpstr>        applicationContext.xml</vt:lpstr>
      <vt:lpstr>        test</vt:lpstr>
      <vt:lpstr>spring的相关配置</vt:lpstr>
      <vt:lpstr>    Bean标签</vt:lpstr>
      <vt:lpstr>        bean的种类</vt:lpstr>
      <vt:lpstr>        bean标签</vt:lpstr>
      <vt:lpstr>        autowire属性</vt:lpstr>
      <vt:lpstr>        parent属性</vt:lpstr>
      <vt:lpstr>        abstract属性	</vt:lpstr>
      <vt:lpstr>        生命周期方法</vt:lpstr>
      <vt:lpstr>        引用外部属性文件</vt:lpstr>
      <vt:lpstr>        自动装配</vt:lpstr>
      <vt:lpstr>    Spring实例化Bean的三种方式</vt:lpstr>
      <vt:lpstr>        默认构造器</vt:lpstr>
      <vt:lpstr>        用静态工厂创建作用：常用与spring整合其他框架（工具）。</vt:lpstr>
      <vt:lpstr>        用实例工厂创建UserFactory</vt:lpstr>
      <vt:lpstr>    作用域</vt:lpstr>
      <vt:lpstr>        Singleton(单实例，默认)</vt:lpstr>
      <vt:lpstr>        Prototype（多实例）</vt:lpstr>
      <vt:lpstr>        Request(web环境中)</vt:lpstr>
      <vt:lpstr>        Session（同一次会话）</vt:lpstr>
      <vt:lpstr>        Global Session</vt:lpstr>
      <vt:lpstr>    bean的生命周期</vt:lpstr>
      <vt:lpstr>        初始化和销毁</vt:lpstr>
      <vt:lpstr>        步骤</vt:lpstr>
      <vt:lpstr>    bean的属性注入（xml方式）（属性赋值） </vt:lpstr>
      <vt:lpstr>        注入方式</vt:lpstr>
      <vt:lpstr>        set方法</vt:lpstr>
      <vt:lpstr>        构造器注入</vt:lpstr>
      <vt:lpstr>        集合和数组属性注入</vt:lpstr>
      <vt:lpstr>        级联属性的赋值</vt:lpstr>
      <vt:lpstr>        P标签（P名称空间）</vt:lpstr>
      <vt:lpstr>        spEL</vt:lpstr>
      <vt:lpstr>    装配bean</vt:lpstr>
      <vt:lpstr>        Spring提供了三种装配bean的方式</vt:lpstr>
      <vt:lpstr>    重构三层结构项目</vt:lpstr>
      <vt:lpstr>        普通版</vt:lpstr>
      <vt:lpstr>        进阶版</vt:lpstr>
      <vt:lpstr>    注解注入bean</vt:lpstr>
      <vt:lpstr>        通过注解装配bean</vt:lpstr>
      <vt:lpstr>        自动装配</vt:lpstr>
      <vt:lpstr>        ＠Autowired 自动装配</vt:lpstr>
      <vt:lpstr>        自动装配的歧义性</vt:lpstr>
      <vt:lpstr>        Controller</vt:lpstr>
      <vt:lpstr>        Service</vt:lpstr>
      <vt:lpstr>        @Repository</vt:lpstr>
      <vt:lpstr>    计算机语言的发展</vt:lpstr>
      <vt:lpstr>        1、机器语言</vt:lpstr>
      <vt:lpstr>        2、汇编语言</vt:lpstr>
      <vt:lpstr>        3、高级语言（面向用户并且高度封装的语言）</vt:lpstr>
      <vt:lpstr>    人机交互方式</vt:lpstr>
      <vt:lpstr>    2、JAVA版本</vt:lpstr>
      <vt:lpstr>    3、Java的运行过</vt:lpstr>
      <vt:lpstr>    4、跨平台性</vt:lpstr>
      <vt:lpstr>        1、Java的跨平台性</vt:lpstr>
      <vt:lpstr>        2、C语言的跨平台（多次编译，到处运行。）</vt:lpstr>
      <vt:lpstr>    5、解释性语言和编译型语言的区别和不同</vt:lpstr>
      <vt:lpstr>    6、Java程序设计环境</vt:lpstr>
      <vt:lpstr>        1、JDK(Java Development kit)</vt:lpstr>
      <vt:lpstr>        2、配置JAVA开发环境 </vt:lpstr>
      <vt:lpstr>    7、第一个程序 </vt:lpstr>
      <vt:lpstr>        1、编写第一个程序注意事项</vt:lpstr>
      <vt:lpstr>        2、关于定义类的注意事项</vt:lpstr>
      <vt:lpstr>        3、关于main方法的注意事项 </vt:lpstr>
      <vt:lpstr>        4、关于方法体中的代码注意事项</vt:lpstr>
      <vt:lpstr>        5、编辑阶段的注意事项</vt:lpstr>
      <vt:lpstr>        6、执行阶段的注意事项</vt:lpstr>
      <vt:lpstr>8、Scanner</vt:lpstr>
      <vt:lpstr>    1、使用Scanner的三个步骤：</vt:lpstr>
      <vt:lpstr>        1)导入Scanner类,位置：在有效代码的第一行！</vt:lpstr>
      <vt:lpstr>        2)实例化一个Scanner对象</vt:lpstr>
      <vt:lpstr>        3)获取用户输入的年龄</vt:lpstr>
      <vt:lpstr>    2、Scanner类还可以获取别的类型数据：</vt:lpstr>
      <vt:lpstr>        1、获取基本数据类型都是获取第一个空格之前的文本，以空格或回车结束！</vt:lpstr>
      <vt:lpstr>    3、例子</vt:lpstr>
      <vt:lpstr>8、变量和常量</vt:lpstr>
      <vt:lpstr>    1、变量</vt:lpstr>
      <vt:lpstr>    2、常量</vt:lpstr>
      <vt:lpstr>    3、关键字</vt:lpstr>
      <vt:lpstr>    4、标识符</vt:lpstr>
      <vt:lpstr>    5、命名规范</vt:lpstr>
      <vt:lpstr>    6、注释</vt:lpstr>
      <vt:lpstr>    7、反编译</vt:lpstr>
      <vt:lpstr>7、数据类型</vt:lpstr>
      <vt:lpstr>    基本数据类型</vt:lpstr>
      <vt:lpstr>    2、整型</vt:lpstr>
      <vt:lpstr>    2、浮点型</vt:lpstr>
      <vt:lpstr>    char型</vt:lpstr>
      <vt:lpstr>    3、转义字符</vt:lpstr>
      <vt:lpstr>    4、int类型和char类型的关系</vt:lpstr>
      <vt:lpstr>    6、布尔类型（boolean）</vt:lpstr>
      <vt:lpstr>    7、数值的比较</vt:lpstr>
      <vt:lpstr>8、数值类型的转换（不包括boolean）</vt:lpstr>
      <vt:lpstr>    1、自动类型转换：</vt:lpstr>
      <vt:lpstr>    2、强制类型转换(cast)</vt:lpstr>
      <vt:lpstr>运算符</vt:lpstr>
      <vt:lpstr>    算术运算符 （除了boolean）</vt:lpstr>
      <vt:lpstr>    自增减操（除了boolean）</vt:lpstr>
      <vt:lpstr>    赋值运算符</vt:lpstr>
      <vt:lpstr>    扩展赋值运算符</vt:lpstr>
      <vt:lpstr>    关系运算符</vt:lpstr>
      <vt:lpstr>    逻辑运算符</vt:lpstr>
      <vt:lpstr>    6、位运算</vt:lpstr>
      <vt:lpstr>        1、位运算的种类（除了~都为二元运算符）</vt:lpstr>
      <vt:lpstr>    三目运算符：</vt:lpstr>
      <vt:lpstr>流程控制 </vt:lpstr>
      <vt:lpstr>    块语句（block）</vt:lpstr>
      <vt:lpstr>    选择结构</vt:lpstr>
      <vt:lpstr>        单选结构</vt:lpstr>
      <vt:lpstr>    双选结构</vt:lpstr>
      <vt:lpstr>        语法: if(条件表达式) {</vt:lpstr>
      <vt:lpstr>    多选结构</vt:lpstr>
      <vt:lpstr>        、语法：</vt:lpstr>
      <vt:lpstr>        注：注意事项</vt:lpstr>
      <vt:lpstr>    switch-case</vt:lpstr>
      <vt:lpstr>    for循环</vt:lpstr>
      <vt:lpstr>        for循环语法：</vt:lpstr>
      <vt:lpstr>    中断控制语句</vt:lpstr>
      <vt:lpstr>        1、break</vt:lpstr>
      <vt:lpstr>        2、continue</vt:lpstr>
      <vt:lpstr>        3、label</vt:lpstr>
      <vt:lpstr>数组</vt:lpstr>
      <vt:lpstr>    1、数组的定义</vt:lpstr>
      <vt:lpstr>    一维数组</vt:lpstr>
      <vt:lpstr>        、数组的声明</vt:lpstr>
      <vt:lpstr>    二维数组</vt:lpstr>
      <vt:lpstr>面向对象（oop）</vt:lpstr>
      <vt:lpstr>    1、面向对象（objected oriented programming,oop）</vt:lpstr>
      <vt:lpstr>    2、类</vt:lpstr>
      <vt:lpstr>    3、对象</vt:lpstr>
      <vt:lpstr>    5、成员变量和局部变量</vt:lpstr>
      <vt:lpstr>    4、成员方法（技能）</vt:lpstr>
      <vt:lpstr>        什么是方法？</vt:lpstr>
      <vt:lpstr>        方法的作用？</vt:lpstr>
      <vt:lpstr>        方法的定义   </vt:lpstr>
      <vt:lpstr>        、方法的重载</vt:lpstr>
      <vt:lpstr>    7、构造方法（构造器constructor）</vt:lpstr>
      <vt:lpstr>    初始代码块</vt:lpstr>
      <vt:lpstr>    内部类+</vt:lpstr>
      <vt:lpstr>    对象创建的过程</vt:lpstr>
      <vt:lpstr>    对象数组</vt:lpstr>
      <vt:lpstr>    this</vt:lpstr>
      <vt:lpstr>    super</vt:lpstr>
      <vt:lpstr>    static 关键字</vt:lpstr>
      <vt:lpstr>面向对象三大特性</vt:lpstr>
      <vt:lpstr>    1、封装</vt:lpstr>
    </vt:vector>
  </TitlesOfParts>
  <Company/>
  <LinksUpToDate>false</LinksUpToDate>
  <CharactersWithSpaces>98276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李 斌</cp:lastModifiedBy>
  <cp:revision>1616</cp:revision>
  <dcterms:created xsi:type="dcterms:W3CDTF">2018-09-29T09:21:00Z</dcterms:created>
  <dcterms:modified xsi:type="dcterms:W3CDTF">2019-10-22T02:41:00Z</dcterms:modified>
</cp:coreProperties>
</file>